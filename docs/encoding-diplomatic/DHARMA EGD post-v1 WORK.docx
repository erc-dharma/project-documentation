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E633C9" w14:textId="77777777" w:rsidR="00C02B8C" w:rsidRPr="00DD7CCF" w:rsidRDefault="00BA2FFB" w:rsidP="00DD7CCF">
      <w:pPr>
        <w:pStyle w:val="Cm"/>
      </w:pPr>
      <w:bookmarkStart w:id="0" w:name="_Toc74733371"/>
      <w:r w:rsidRPr="00DD7CCF">
        <w:rPr>
          <w:noProof/>
        </w:rPr>
        <w:drawing>
          <wp:anchor distT="0" distB="0" distL="114300" distR="114300" simplePos="0" relativeHeight="251687936" behindDoc="0" locked="0" layoutInCell="1" allowOverlap="1" wp14:anchorId="28CA727E" wp14:editId="79972383">
            <wp:simplePos x="905774" y="715992"/>
            <wp:positionH relativeFrom="margin">
              <wp:align>center</wp:align>
            </wp:positionH>
            <wp:positionV relativeFrom="margin">
              <wp:posOffset>0</wp:posOffset>
            </wp:positionV>
            <wp:extent cx="5000400" cy="3963600"/>
            <wp:effectExtent l="0" t="0" r="0" b="0"/>
            <wp:wrapTopAndBottom/>
            <wp:docPr id="35" name="Kép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000400" cy="3963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D2E67" w:rsidRPr="00DD7CCF">
        <w:t>Encoding Guide</w:t>
      </w:r>
      <w:r w:rsidR="004D2E67" w:rsidRPr="00DD7CCF">
        <w:br/>
      </w:r>
      <w:r w:rsidR="004D2E67" w:rsidRPr="00DD7CCF">
        <w:rPr>
          <w:sz w:val="72"/>
          <w:szCs w:val="72"/>
        </w:rPr>
        <w:t>for Diplomatic Editions</w:t>
      </w:r>
      <w:bookmarkEnd w:id="0"/>
    </w:p>
    <w:p w14:paraId="025D4F62" w14:textId="77777777" w:rsidR="004F4C63" w:rsidRDefault="004D2E67" w:rsidP="00A40FB9">
      <w:pPr>
        <w:pStyle w:val="Frontmatter"/>
      </w:pPr>
      <w:bookmarkStart w:id="1" w:name="_nlm3dlptfwlj" w:colFirst="0" w:colLast="0"/>
      <w:bookmarkStart w:id="2" w:name="_Hlk19355849"/>
      <w:bookmarkEnd w:id="1"/>
      <w:bookmarkEnd w:id="2"/>
      <w:r w:rsidRPr="008608D1">
        <w:t>Dániel Balogh &amp; Arlo Griffiths</w:t>
      </w:r>
    </w:p>
    <w:p w14:paraId="50BB2044" w14:textId="77777777" w:rsidR="00A40FB9" w:rsidRPr="008608D1" w:rsidRDefault="00A40FB9" w:rsidP="00A40FB9">
      <w:pPr>
        <w:pStyle w:val="Frontmatter"/>
      </w:pPr>
    </w:p>
    <w:p w14:paraId="35D1BD5A" w14:textId="77777777" w:rsidR="00C02B8C" w:rsidRDefault="00FD390F" w:rsidP="00A40FB9">
      <w:pPr>
        <w:pStyle w:val="Frontmatter"/>
      </w:pPr>
      <w:bookmarkStart w:id="3" w:name="_6uvsaj3wvd38" w:colFirst="0" w:colLast="0"/>
      <w:bookmarkStart w:id="4" w:name="_4s3elmevh075" w:colFirst="0" w:colLast="0"/>
      <w:bookmarkEnd w:id="3"/>
      <w:bookmarkEnd w:id="4"/>
      <w:r>
        <w:rPr>
          <w:noProof/>
        </w:rPr>
        <w:drawing>
          <wp:anchor distT="0" distB="0" distL="114300" distR="114300" simplePos="0" relativeHeight="251686912" behindDoc="1" locked="0" layoutInCell="1" allowOverlap="1" wp14:anchorId="363A4D54" wp14:editId="75B5695A">
            <wp:simplePos x="0" y="0"/>
            <wp:positionH relativeFrom="margin">
              <wp:align>center</wp:align>
            </wp:positionH>
            <wp:positionV relativeFrom="bottomMargin">
              <wp:posOffset>-2880360</wp:posOffset>
            </wp:positionV>
            <wp:extent cx="2408400" cy="2415600"/>
            <wp:effectExtent l="0" t="0" r="0" b="3810"/>
            <wp:wrapNone/>
            <wp:docPr id="9" name="Kép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408400" cy="2415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52C89">
        <w:t>post-</w:t>
      </w:r>
      <w:r w:rsidR="004D2E67" w:rsidRPr="008608D1">
        <w:t xml:space="preserve">Release Version </w:t>
      </w:r>
      <w:r w:rsidR="00CF3484">
        <w:t>1</w:t>
      </w:r>
      <w:r w:rsidR="00D52C89">
        <w:t xml:space="preserve"> working file</w:t>
      </w:r>
    </w:p>
    <w:p w14:paraId="4A59FEB6" w14:textId="77777777" w:rsidR="00FD390F" w:rsidRDefault="00FD390F" w:rsidP="002D1DE4">
      <w:pPr>
        <w:pStyle w:val="Frontmatter"/>
        <w:spacing w:before="200"/>
      </w:pPr>
    </w:p>
    <w:p w14:paraId="798D5DDC" w14:textId="77777777" w:rsidR="00A40FB9" w:rsidRDefault="00A40FB9" w:rsidP="00A40FB9">
      <w:pPr>
        <w:pStyle w:val="Frontmatter"/>
      </w:pPr>
    </w:p>
    <w:p w14:paraId="3F56C7A5" w14:textId="77777777" w:rsidR="00A40FB9" w:rsidRDefault="00A40FB9" w:rsidP="00A40FB9">
      <w:pPr>
        <w:pStyle w:val="Frontmatter"/>
      </w:pPr>
    </w:p>
    <w:p w14:paraId="7F35CF31" w14:textId="77777777" w:rsidR="00A40FB9" w:rsidRDefault="00A40FB9" w:rsidP="00A40FB9">
      <w:pPr>
        <w:pStyle w:val="Frontmatter"/>
      </w:pPr>
    </w:p>
    <w:p w14:paraId="4E5A8B3A" w14:textId="77777777" w:rsidR="00A40FB9" w:rsidRDefault="00A40FB9" w:rsidP="00A40FB9">
      <w:pPr>
        <w:pStyle w:val="Frontmatter"/>
      </w:pPr>
    </w:p>
    <w:p w14:paraId="029C16CD" w14:textId="77777777" w:rsidR="00A40FB9" w:rsidRDefault="00A40FB9" w:rsidP="00A40FB9">
      <w:pPr>
        <w:pStyle w:val="Frontmatter"/>
      </w:pPr>
    </w:p>
    <w:p w14:paraId="39236B13" w14:textId="77777777" w:rsidR="00A40FB9" w:rsidRDefault="00A40FB9" w:rsidP="00A40FB9">
      <w:pPr>
        <w:pStyle w:val="Frontmatter"/>
      </w:pPr>
    </w:p>
    <w:p w14:paraId="1ECF7F04" w14:textId="77777777" w:rsidR="00A40FB9" w:rsidRDefault="00A40FB9" w:rsidP="00A40FB9">
      <w:pPr>
        <w:pStyle w:val="Frontmatter"/>
      </w:pPr>
    </w:p>
    <w:p w14:paraId="19486F08" w14:textId="77777777" w:rsidR="00FD390F" w:rsidRDefault="00FD390F" w:rsidP="00A40FB9">
      <w:pPr>
        <w:pStyle w:val="Frontmatter"/>
      </w:pPr>
    </w:p>
    <w:p w14:paraId="0AD850B0" w14:textId="77777777" w:rsidR="00FD390F" w:rsidRDefault="00FD390F" w:rsidP="00A40FB9">
      <w:pPr>
        <w:pStyle w:val="Frontmatter"/>
      </w:pPr>
    </w:p>
    <w:p w14:paraId="279C2E0E" w14:textId="77777777" w:rsidR="00FD390F" w:rsidRPr="008608D1" w:rsidRDefault="00FD390F" w:rsidP="00A40FB9">
      <w:pPr>
        <w:pStyle w:val="Frontmatter"/>
      </w:pPr>
      <w:bookmarkStart w:id="5" w:name="_Hlk44316166"/>
      <w:r w:rsidRPr="008A4DA3">
        <w:t>This project has received funding from the European Research Council (ERC)</w:t>
      </w:r>
      <w:r>
        <w:br/>
      </w:r>
      <w:r w:rsidRPr="008A4DA3">
        <w:t>under the European Union’s Horizon 2020 research and innovation programme</w:t>
      </w:r>
      <w:r>
        <w:br/>
      </w:r>
      <w:r w:rsidRPr="008A4DA3">
        <w:t>(grant agreement No 809994</w:t>
      </w:r>
      <w:r>
        <w:t>).</w:t>
      </w:r>
    </w:p>
    <w:p w14:paraId="2D9F98D1" w14:textId="77777777" w:rsidR="00EE683E" w:rsidRDefault="00EE683E" w:rsidP="00EE683E">
      <w:pPr>
        <w:pStyle w:val="Cm"/>
      </w:pPr>
      <w:bookmarkStart w:id="6" w:name="_62ze56ka8a10" w:colFirst="0" w:colLast="0"/>
      <w:bookmarkStart w:id="7" w:name="_Toc74733372"/>
      <w:bookmarkEnd w:id="5"/>
      <w:bookmarkEnd w:id="6"/>
      <w:r>
        <w:lastRenderedPageBreak/>
        <w:t>Contents</w:t>
      </w:r>
      <w:bookmarkEnd w:id="7"/>
    </w:p>
    <w:p w14:paraId="14ED90A5" w14:textId="1F507A60" w:rsidR="00E90D07" w:rsidRDefault="00F305BD">
      <w:pPr>
        <w:pStyle w:val="TJ1"/>
        <w:rPr>
          <w:rFonts w:asciiTheme="minorHAnsi" w:eastAsia="SimSun" w:hAnsiTheme="minorHAnsi" w:cstheme="minorBidi"/>
          <w:b w:val="0"/>
          <w:noProof/>
          <w:szCs w:val="20"/>
          <w:lang w:val="hu-HU" w:eastAsia="zh-CN" w:bidi="hi-IN"/>
        </w:rPr>
      </w:pPr>
      <w:r>
        <w:fldChar w:fldCharType="begin"/>
      </w:r>
      <w:r>
        <w:instrText xml:space="preserve"> TOC \o "1-4" \h \z \u </w:instrText>
      </w:r>
      <w:r>
        <w:fldChar w:fldCharType="separate"/>
      </w:r>
      <w:hyperlink w:anchor="_Toc74733371" w:history="1">
        <w:r w:rsidR="00E90D07" w:rsidRPr="00633939">
          <w:rPr>
            <w:rStyle w:val="Hiperhivatkozs"/>
            <w:noProof/>
          </w:rPr>
          <w:t>Encoding Guide for Diplomatic Editions</w:t>
        </w:r>
        <w:r w:rsidR="00E90D07">
          <w:rPr>
            <w:noProof/>
            <w:webHidden/>
          </w:rPr>
          <w:tab/>
        </w:r>
        <w:r w:rsidR="00E90D07">
          <w:rPr>
            <w:noProof/>
            <w:webHidden/>
          </w:rPr>
          <w:fldChar w:fldCharType="begin"/>
        </w:r>
        <w:r w:rsidR="00E90D07">
          <w:rPr>
            <w:noProof/>
            <w:webHidden/>
          </w:rPr>
          <w:instrText xml:space="preserve"> PAGEREF _Toc74733371 \h </w:instrText>
        </w:r>
        <w:r w:rsidR="00E90D07">
          <w:rPr>
            <w:noProof/>
            <w:webHidden/>
          </w:rPr>
        </w:r>
        <w:r w:rsidR="00E90D07">
          <w:rPr>
            <w:noProof/>
            <w:webHidden/>
          </w:rPr>
          <w:fldChar w:fldCharType="separate"/>
        </w:r>
        <w:r w:rsidR="00E90D07">
          <w:rPr>
            <w:noProof/>
            <w:webHidden/>
          </w:rPr>
          <w:t>0</w:t>
        </w:r>
        <w:r w:rsidR="00E90D07">
          <w:rPr>
            <w:noProof/>
            <w:webHidden/>
          </w:rPr>
          <w:fldChar w:fldCharType="end"/>
        </w:r>
      </w:hyperlink>
    </w:p>
    <w:p w14:paraId="78D2BE8A" w14:textId="7D130D1A" w:rsidR="00E90D07" w:rsidRDefault="00000000">
      <w:pPr>
        <w:pStyle w:val="TJ1"/>
        <w:rPr>
          <w:rFonts w:asciiTheme="minorHAnsi" w:eastAsia="SimSun" w:hAnsiTheme="minorHAnsi" w:cstheme="minorBidi"/>
          <w:b w:val="0"/>
          <w:noProof/>
          <w:szCs w:val="20"/>
          <w:lang w:val="hu-HU" w:eastAsia="zh-CN" w:bidi="hi-IN"/>
        </w:rPr>
      </w:pPr>
      <w:hyperlink w:anchor="_Toc74733372" w:history="1">
        <w:r w:rsidR="00E90D07" w:rsidRPr="00633939">
          <w:rPr>
            <w:rStyle w:val="Hiperhivatkozs"/>
            <w:noProof/>
          </w:rPr>
          <w:t>Contents</w:t>
        </w:r>
        <w:r w:rsidR="00E90D07">
          <w:rPr>
            <w:noProof/>
            <w:webHidden/>
          </w:rPr>
          <w:tab/>
        </w:r>
        <w:r w:rsidR="00E90D07">
          <w:rPr>
            <w:noProof/>
            <w:webHidden/>
          </w:rPr>
          <w:fldChar w:fldCharType="begin"/>
        </w:r>
        <w:r w:rsidR="00E90D07">
          <w:rPr>
            <w:noProof/>
            <w:webHidden/>
          </w:rPr>
          <w:instrText xml:space="preserve"> PAGEREF _Toc74733372 \h </w:instrText>
        </w:r>
        <w:r w:rsidR="00E90D07">
          <w:rPr>
            <w:noProof/>
            <w:webHidden/>
          </w:rPr>
        </w:r>
        <w:r w:rsidR="00E90D07">
          <w:rPr>
            <w:noProof/>
            <w:webHidden/>
          </w:rPr>
          <w:fldChar w:fldCharType="separate"/>
        </w:r>
        <w:r w:rsidR="00E90D07">
          <w:rPr>
            <w:noProof/>
            <w:webHidden/>
          </w:rPr>
          <w:t>1</w:t>
        </w:r>
        <w:r w:rsidR="00E90D07">
          <w:rPr>
            <w:noProof/>
            <w:webHidden/>
          </w:rPr>
          <w:fldChar w:fldCharType="end"/>
        </w:r>
      </w:hyperlink>
    </w:p>
    <w:p w14:paraId="47E4A19A" w14:textId="5B67EEA8" w:rsidR="00E90D07" w:rsidRDefault="00000000">
      <w:pPr>
        <w:pStyle w:val="TJ1"/>
        <w:rPr>
          <w:rFonts w:asciiTheme="minorHAnsi" w:eastAsia="SimSun" w:hAnsiTheme="minorHAnsi" w:cstheme="minorBidi"/>
          <w:b w:val="0"/>
          <w:noProof/>
          <w:szCs w:val="20"/>
          <w:lang w:val="hu-HU" w:eastAsia="zh-CN" w:bidi="hi-IN"/>
        </w:rPr>
      </w:pPr>
      <w:hyperlink w:anchor="_Toc74733373" w:history="1">
        <w:r w:rsidR="00E90D07" w:rsidRPr="00633939">
          <w:rPr>
            <w:rStyle w:val="Hiperhivatkozs"/>
            <w:noProof/>
          </w:rPr>
          <w:t>1.</w:t>
        </w:r>
        <w:r w:rsidR="00E90D07">
          <w:rPr>
            <w:rFonts w:asciiTheme="minorHAnsi" w:eastAsia="SimSun" w:hAnsiTheme="minorHAnsi" w:cstheme="minorBidi"/>
            <w:b w:val="0"/>
            <w:noProof/>
            <w:szCs w:val="20"/>
            <w:lang w:val="hu-HU" w:eastAsia="zh-CN" w:bidi="hi-IN"/>
          </w:rPr>
          <w:tab/>
        </w:r>
        <w:r w:rsidR="00E90D07" w:rsidRPr="00633939">
          <w:rPr>
            <w:rStyle w:val="Hiperhivatkozs"/>
            <w:noProof/>
          </w:rPr>
          <w:t>Introduction</w:t>
        </w:r>
        <w:r w:rsidR="00E90D07">
          <w:rPr>
            <w:noProof/>
            <w:webHidden/>
          </w:rPr>
          <w:tab/>
        </w:r>
        <w:r w:rsidR="00E90D07">
          <w:rPr>
            <w:noProof/>
            <w:webHidden/>
          </w:rPr>
          <w:fldChar w:fldCharType="begin"/>
        </w:r>
        <w:r w:rsidR="00E90D07">
          <w:rPr>
            <w:noProof/>
            <w:webHidden/>
          </w:rPr>
          <w:instrText xml:space="preserve"> PAGEREF _Toc74733373 \h </w:instrText>
        </w:r>
        <w:r w:rsidR="00E90D07">
          <w:rPr>
            <w:noProof/>
            <w:webHidden/>
          </w:rPr>
        </w:r>
        <w:r w:rsidR="00E90D07">
          <w:rPr>
            <w:noProof/>
            <w:webHidden/>
          </w:rPr>
          <w:fldChar w:fldCharType="separate"/>
        </w:r>
        <w:r w:rsidR="00E90D07">
          <w:rPr>
            <w:noProof/>
            <w:webHidden/>
          </w:rPr>
          <w:t>6</w:t>
        </w:r>
        <w:r w:rsidR="00E90D07">
          <w:rPr>
            <w:noProof/>
            <w:webHidden/>
          </w:rPr>
          <w:fldChar w:fldCharType="end"/>
        </w:r>
      </w:hyperlink>
    </w:p>
    <w:p w14:paraId="29187952" w14:textId="37BDADB8" w:rsidR="00E90D07" w:rsidRDefault="00000000">
      <w:pPr>
        <w:pStyle w:val="TJ2"/>
        <w:rPr>
          <w:rFonts w:asciiTheme="minorHAnsi" w:eastAsia="SimSun" w:hAnsiTheme="minorHAnsi" w:cstheme="minorBidi"/>
          <w:noProof/>
          <w:sz w:val="22"/>
          <w:szCs w:val="20"/>
          <w:lang w:val="hu-HU" w:eastAsia="zh-CN" w:bidi="hi-IN"/>
        </w:rPr>
      </w:pPr>
      <w:hyperlink w:anchor="_Toc74733374" w:history="1">
        <w:r w:rsidR="00E90D07" w:rsidRPr="00633939">
          <w:rPr>
            <w:rStyle w:val="Hiperhivatkozs"/>
            <w:noProof/>
          </w:rPr>
          <w:t>1.1.</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Version History</w:t>
        </w:r>
        <w:r w:rsidR="00E90D07">
          <w:rPr>
            <w:noProof/>
            <w:webHidden/>
          </w:rPr>
          <w:tab/>
        </w:r>
        <w:r w:rsidR="00E90D07">
          <w:rPr>
            <w:noProof/>
            <w:webHidden/>
          </w:rPr>
          <w:fldChar w:fldCharType="begin"/>
        </w:r>
        <w:r w:rsidR="00E90D07">
          <w:rPr>
            <w:noProof/>
            <w:webHidden/>
          </w:rPr>
          <w:instrText xml:space="preserve"> PAGEREF _Toc74733374 \h </w:instrText>
        </w:r>
        <w:r w:rsidR="00E90D07">
          <w:rPr>
            <w:noProof/>
            <w:webHidden/>
          </w:rPr>
        </w:r>
        <w:r w:rsidR="00E90D07">
          <w:rPr>
            <w:noProof/>
            <w:webHidden/>
          </w:rPr>
          <w:fldChar w:fldCharType="separate"/>
        </w:r>
        <w:r w:rsidR="00E90D07">
          <w:rPr>
            <w:noProof/>
            <w:webHidden/>
          </w:rPr>
          <w:t>6</w:t>
        </w:r>
        <w:r w:rsidR="00E90D07">
          <w:rPr>
            <w:noProof/>
            <w:webHidden/>
          </w:rPr>
          <w:fldChar w:fldCharType="end"/>
        </w:r>
      </w:hyperlink>
    </w:p>
    <w:p w14:paraId="2AF3199B" w14:textId="53723388" w:rsidR="00E90D07" w:rsidRDefault="00000000">
      <w:pPr>
        <w:pStyle w:val="TJ3"/>
        <w:rPr>
          <w:rFonts w:asciiTheme="minorHAnsi" w:eastAsia="SimSun" w:hAnsiTheme="minorHAnsi" w:cstheme="minorBidi"/>
          <w:noProof/>
          <w:sz w:val="22"/>
          <w:szCs w:val="20"/>
          <w:lang w:val="hu-HU" w:eastAsia="zh-CN" w:bidi="hi-IN"/>
        </w:rPr>
      </w:pPr>
      <w:hyperlink w:anchor="_Toc74733375" w:history="1">
        <w:r w:rsidR="00E90D07" w:rsidRPr="00633939">
          <w:rPr>
            <w:rStyle w:val="Hiperhivatkozs"/>
            <w:noProof/>
          </w:rPr>
          <w:t>1.1.1.</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About this version</w:t>
        </w:r>
        <w:r w:rsidR="00E90D07">
          <w:rPr>
            <w:noProof/>
            <w:webHidden/>
          </w:rPr>
          <w:tab/>
        </w:r>
        <w:r w:rsidR="00E90D07">
          <w:rPr>
            <w:noProof/>
            <w:webHidden/>
          </w:rPr>
          <w:fldChar w:fldCharType="begin"/>
        </w:r>
        <w:r w:rsidR="00E90D07">
          <w:rPr>
            <w:noProof/>
            <w:webHidden/>
          </w:rPr>
          <w:instrText xml:space="preserve"> PAGEREF _Toc74733375 \h </w:instrText>
        </w:r>
        <w:r w:rsidR="00E90D07">
          <w:rPr>
            <w:noProof/>
            <w:webHidden/>
          </w:rPr>
        </w:r>
        <w:r w:rsidR="00E90D07">
          <w:rPr>
            <w:noProof/>
            <w:webHidden/>
          </w:rPr>
          <w:fldChar w:fldCharType="separate"/>
        </w:r>
        <w:r w:rsidR="00E90D07">
          <w:rPr>
            <w:noProof/>
            <w:webHidden/>
          </w:rPr>
          <w:t>6</w:t>
        </w:r>
        <w:r w:rsidR="00E90D07">
          <w:rPr>
            <w:noProof/>
            <w:webHidden/>
          </w:rPr>
          <w:fldChar w:fldCharType="end"/>
        </w:r>
      </w:hyperlink>
    </w:p>
    <w:p w14:paraId="4B2A087B" w14:textId="3374F855" w:rsidR="00E90D07" w:rsidRDefault="00000000">
      <w:pPr>
        <w:pStyle w:val="TJ3"/>
        <w:rPr>
          <w:rFonts w:asciiTheme="minorHAnsi" w:eastAsia="SimSun" w:hAnsiTheme="minorHAnsi" w:cstheme="minorBidi"/>
          <w:noProof/>
          <w:sz w:val="22"/>
          <w:szCs w:val="20"/>
          <w:lang w:val="hu-HU" w:eastAsia="zh-CN" w:bidi="hi-IN"/>
        </w:rPr>
      </w:pPr>
      <w:hyperlink w:anchor="_Toc74733376" w:history="1">
        <w:r w:rsidR="00E90D07" w:rsidRPr="00633939">
          <w:rPr>
            <w:rStyle w:val="Hiperhivatkozs"/>
            <w:noProof/>
          </w:rPr>
          <w:t>1.1.2.</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Fundamental changes since version 1</w:t>
        </w:r>
        <w:r w:rsidR="00E90D07">
          <w:rPr>
            <w:noProof/>
            <w:webHidden/>
          </w:rPr>
          <w:tab/>
        </w:r>
        <w:r w:rsidR="00E90D07">
          <w:rPr>
            <w:noProof/>
            <w:webHidden/>
          </w:rPr>
          <w:fldChar w:fldCharType="begin"/>
        </w:r>
        <w:r w:rsidR="00E90D07">
          <w:rPr>
            <w:noProof/>
            <w:webHidden/>
          </w:rPr>
          <w:instrText xml:space="preserve"> PAGEREF _Toc74733376 \h </w:instrText>
        </w:r>
        <w:r w:rsidR="00E90D07">
          <w:rPr>
            <w:noProof/>
            <w:webHidden/>
          </w:rPr>
        </w:r>
        <w:r w:rsidR="00E90D07">
          <w:rPr>
            <w:noProof/>
            <w:webHidden/>
          </w:rPr>
          <w:fldChar w:fldCharType="separate"/>
        </w:r>
        <w:r w:rsidR="00E90D07">
          <w:rPr>
            <w:noProof/>
            <w:webHidden/>
          </w:rPr>
          <w:t>6</w:t>
        </w:r>
        <w:r w:rsidR="00E90D07">
          <w:rPr>
            <w:noProof/>
            <w:webHidden/>
          </w:rPr>
          <w:fldChar w:fldCharType="end"/>
        </w:r>
      </w:hyperlink>
    </w:p>
    <w:p w14:paraId="269420DD" w14:textId="11F1F9EF" w:rsidR="00E90D07" w:rsidRDefault="00000000">
      <w:pPr>
        <w:pStyle w:val="TJ2"/>
        <w:rPr>
          <w:rFonts w:asciiTheme="minorHAnsi" w:eastAsia="SimSun" w:hAnsiTheme="minorHAnsi" w:cstheme="minorBidi"/>
          <w:noProof/>
          <w:sz w:val="22"/>
          <w:szCs w:val="20"/>
          <w:lang w:val="hu-HU" w:eastAsia="zh-CN" w:bidi="hi-IN"/>
        </w:rPr>
      </w:pPr>
      <w:hyperlink w:anchor="_Toc74733377" w:history="1">
        <w:r w:rsidR="00E90D07" w:rsidRPr="00633939">
          <w:rPr>
            <w:rStyle w:val="Hiperhivatkozs"/>
            <w:noProof/>
          </w:rPr>
          <w:t>1.2.</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Introductory Remarks</w:t>
        </w:r>
        <w:r w:rsidR="00E90D07">
          <w:rPr>
            <w:noProof/>
            <w:webHidden/>
          </w:rPr>
          <w:tab/>
        </w:r>
        <w:r w:rsidR="00E90D07">
          <w:rPr>
            <w:noProof/>
            <w:webHidden/>
          </w:rPr>
          <w:fldChar w:fldCharType="begin"/>
        </w:r>
        <w:r w:rsidR="00E90D07">
          <w:rPr>
            <w:noProof/>
            <w:webHidden/>
          </w:rPr>
          <w:instrText xml:space="preserve"> PAGEREF _Toc74733377 \h </w:instrText>
        </w:r>
        <w:r w:rsidR="00E90D07">
          <w:rPr>
            <w:noProof/>
            <w:webHidden/>
          </w:rPr>
        </w:r>
        <w:r w:rsidR="00E90D07">
          <w:rPr>
            <w:noProof/>
            <w:webHidden/>
          </w:rPr>
          <w:fldChar w:fldCharType="separate"/>
        </w:r>
        <w:r w:rsidR="00E90D07">
          <w:rPr>
            <w:noProof/>
            <w:webHidden/>
          </w:rPr>
          <w:t>7</w:t>
        </w:r>
        <w:r w:rsidR="00E90D07">
          <w:rPr>
            <w:noProof/>
            <w:webHidden/>
          </w:rPr>
          <w:fldChar w:fldCharType="end"/>
        </w:r>
      </w:hyperlink>
    </w:p>
    <w:p w14:paraId="1BBD9162" w14:textId="2D069CB8" w:rsidR="00E90D07" w:rsidRDefault="00000000">
      <w:pPr>
        <w:pStyle w:val="TJ3"/>
        <w:rPr>
          <w:rFonts w:asciiTheme="minorHAnsi" w:eastAsia="SimSun" w:hAnsiTheme="minorHAnsi" w:cstheme="minorBidi"/>
          <w:noProof/>
          <w:sz w:val="22"/>
          <w:szCs w:val="20"/>
          <w:lang w:val="hu-HU" w:eastAsia="zh-CN" w:bidi="hi-IN"/>
        </w:rPr>
      </w:pPr>
      <w:hyperlink w:anchor="_Toc74733378" w:history="1">
        <w:r w:rsidR="00E90D07" w:rsidRPr="00633939">
          <w:rPr>
            <w:rStyle w:val="Hiperhivatkozs"/>
            <w:noProof/>
          </w:rPr>
          <w:t>1.2.1.</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Acknowledgements</w:t>
        </w:r>
        <w:r w:rsidR="00E90D07">
          <w:rPr>
            <w:noProof/>
            <w:webHidden/>
          </w:rPr>
          <w:tab/>
        </w:r>
        <w:r w:rsidR="00E90D07">
          <w:rPr>
            <w:noProof/>
            <w:webHidden/>
          </w:rPr>
          <w:fldChar w:fldCharType="begin"/>
        </w:r>
        <w:r w:rsidR="00E90D07">
          <w:rPr>
            <w:noProof/>
            <w:webHidden/>
          </w:rPr>
          <w:instrText xml:space="preserve"> PAGEREF _Toc74733378 \h </w:instrText>
        </w:r>
        <w:r w:rsidR="00E90D07">
          <w:rPr>
            <w:noProof/>
            <w:webHidden/>
          </w:rPr>
        </w:r>
        <w:r w:rsidR="00E90D07">
          <w:rPr>
            <w:noProof/>
            <w:webHidden/>
          </w:rPr>
          <w:fldChar w:fldCharType="separate"/>
        </w:r>
        <w:r w:rsidR="00E90D07">
          <w:rPr>
            <w:noProof/>
            <w:webHidden/>
          </w:rPr>
          <w:t>7</w:t>
        </w:r>
        <w:r w:rsidR="00E90D07">
          <w:rPr>
            <w:noProof/>
            <w:webHidden/>
          </w:rPr>
          <w:fldChar w:fldCharType="end"/>
        </w:r>
      </w:hyperlink>
    </w:p>
    <w:p w14:paraId="527F20EF" w14:textId="6B894B90" w:rsidR="00E90D07" w:rsidRDefault="00000000">
      <w:pPr>
        <w:pStyle w:val="TJ3"/>
        <w:rPr>
          <w:rFonts w:asciiTheme="minorHAnsi" w:eastAsia="SimSun" w:hAnsiTheme="minorHAnsi" w:cstheme="minorBidi"/>
          <w:noProof/>
          <w:sz w:val="22"/>
          <w:szCs w:val="20"/>
          <w:lang w:val="hu-HU" w:eastAsia="zh-CN" w:bidi="hi-IN"/>
        </w:rPr>
      </w:pPr>
      <w:hyperlink w:anchor="_Toc74733379" w:history="1">
        <w:r w:rsidR="00E90D07" w:rsidRPr="00633939">
          <w:rPr>
            <w:rStyle w:val="Hiperhivatkozs"/>
            <w:noProof/>
          </w:rPr>
          <w:t>1.2.2.</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Scope</w:t>
        </w:r>
        <w:r w:rsidR="00E90D07">
          <w:rPr>
            <w:noProof/>
            <w:webHidden/>
          </w:rPr>
          <w:tab/>
        </w:r>
        <w:r w:rsidR="00E90D07">
          <w:rPr>
            <w:noProof/>
            <w:webHidden/>
          </w:rPr>
          <w:fldChar w:fldCharType="begin"/>
        </w:r>
        <w:r w:rsidR="00E90D07">
          <w:rPr>
            <w:noProof/>
            <w:webHidden/>
          </w:rPr>
          <w:instrText xml:space="preserve"> PAGEREF _Toc74733379 \h </w:instrText>
        </w:r>
        <w:r w:rsidR="00E90D07">
          <w:rPr>
            <w:noProof/>
            <w:webHidden/>
          </w:rPr>
        </w:r>
        <w:r w:rsidR="00E90D07">
          <w:rPr>
            <w:noProof/>
            <w:webHidden/>
          </w:rPr>
          <w:fldChar w:fldCharType="separate"/>
        </w:r>
        <w:r w:rsidR="00E90D07">
          <w:rPr>
            <w:noProof/>
            <w:webHidden/>
          </w:rPr>
          <w:t>7</w:t>
        </w:r>
        <w:r w:rsidR="00E90D07">
          <w:rPr>
            <w:noProof/>
            <w:webHidden/>
          </w:rPr>
          <w:fldChar w:fldCharType="end"/>
        </w:r>
      </w:hyperlink>
    </w:p>
    <w:p w14:paraId="721F63D6" w14:textId="731C06A5" w:rsidR="00E90D07" w:rsidRDefault="00000000">
      <w:pPr>
        <w:pStyle w:val="TJ3"/>
        <w:rPr>
          <w:rFonts w:asciiTheme="minorHAnsi" w:eastAsia="SimSun" w:hAnsiTheme="minorHAnsi" w:cstheme="minorBidi"/>
          <w:noProof/>
          <w:sz w:val="22"/>
          <w:szCs w:val="20"/>
          <w:lang w:val="hu-HU" w:eastAsia="zh-CN" w:bidi="hi-IN"/>
        </w:rPr>
      </w:pPr>
      <w:hyperlink w:anchor="_Toc74733380" w:history="1">
        <w:r w:rsidR="00E90D07" w:rsidRPr="00633939">
          <w:rPr>
            <w:rStyle w:val="Hiperhivatkozs"/>
            <w:noProof/>
          </w:rPr>
          <w:t>1.2.3.</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Further reading</w:t>
        </w:r>
        <w:r w:rsidR="00E90D07">
          <w:rPr>
            <w:noProof/>
            <w:webHidden/>
          </w:rPr>
          <w:tab/>
        </w:r>
        <w:r w:rsidR="00E90D07">
          <w:rPr>
            <w:noProof/>
            <w:webHidden/>
          </w:rPr>
          <w:fldChar w:fldCharType="begin"/>
        </w:r>
        <w:r w:rsidR="00E90D07">
          <w:rPr>
            <w:noProof/>
            <w:webHidden/>
          </w:rPr>
          <w:instrText xml:space="preserve"> PAGEREF _Toc74733380 \h </w:instrText>
        </w:r>
        <w:r w:rsidR="00E90D07">
          <w:rPr>
            <w:noProof/>
            <w:webHidden/>
          </w:rPr>
        </w:r>
        <w:r w:rsidR="00E90D07">
          <w:rPr>
            <w:noProof/>
            <w:webHidden/>
          </w:rPr>
          <w:fldChar w:fldCharType="separate"/>
        </w:r>
        <w:r w:rsidR="00E90D07">
          <w:rPr>
            <w:noProof/>
            <w:webHidden/>
          </w:rPr>
          <w:t>7</w:t>
        </w:r>
        <w:r w:rsidR="00E90D07">
          <w:rPr>
            <w:noProof/>
            <w:webHidden/>
          </w:rPr>
          <w:fldChar w:fldCharType="end"/>
        </w:r>
      </w:hyperlink>
    </w:p>
    <w:p w14:paraId="394601FA" w14:textId="03CC081D" w:rsidR="00E90D07" w:rsidRDefault="00000000">
      <w:pPr>
        <w:pStyle w:val="TJ3"/>
        <w:rPr>
          <w:rFonts w:asciiTheme="minorHAnsi" w:eastAsia="SimSun" w:hAnsiTheme="minorHAnsi" w:cstheme="minorBidi"/>
          <w:noProof/>
          <w:sz w:val="22"/>
          <w:szCs w:val="20"/>
          <w:lang w:val="hu-HU" w:eastAsia="zh-CN" w:bidi="hi-IN"/>
        </w:rPr>
      </w:pPr>
      <w:hyperlink w:anchor="_Toc74733381" w:history="1">
        <w:r w:rsidR="00E90D07" w:rsidRPr="00633939">
          <w:rPr>
            <w:rStyle w:val="Hiperhivatkozs"/>
            <w:noProof/>
          </w:rPr>
          <w:t>1.2.4.</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Software</w:t>
        </w:r>
        <w:r w:rsidR="00E90D07">
          <w:rPr>
            <w:noProof/>
            <w:webHidden/>
          </w:rPr>
          <w:tab/>
        </w:r>
        <w:r w:rsidR="00E90D07">
          <w:rPr>
            <w:noProof/>
            <w:webHidden/>
          </w:rPr>
          <w:fldChar w:fldCharType="begin"/>
        </w:r>
        <w:r w:rsidR="00E90D07">
          <w:rPr>
            <w:noProof/>
            <w:webHidden/>
          </w:rPr>
          <w:instrText xml:space="preserve"> PAGEREF _Toc74733381 \h </w:instrText>
        </w:r>
        <w:r w:rsidR="00E90D07">
          <w:rPr>
            <w:noProof/>
            <w:webHidden/>
          </w:rPr>
        </w:r>
        <w:r w:rsidR="00E90D07">
          <w:rPr>
            <w:noProof/>
            <w:webHidden/>
          </w:rPr>
          <w:fldChar w:fldCharType="separate"/>
        </w:r>
        <w:r w:rsidR="00E90D07">
          <w:rPr>
            <w:noProof/>
            <w:webHidden/>
          </w:rPr>
          <w:t>7</w:t>
        </w:r>
        <w:r w:rsidR="00E90D07">
          <w:rPr>
            <w:noProof/>
            <w:webHidden/>
          </w:rPr>
          <w:fldChar w:fldCharType="end"/>
        </w:r>
      </w:hyperlink>
    </w:p>
    <w:p w14:paraId="4DC6A9C3" w14:textId="26F48C8B" w:rsidR="00E90D07" w:rsidRDefault="00000000">
      <w:pPr>
        <w:pStyle w:val="TJ3"/>
        <w:rPr>
          <w:rFonts w:asciiTheme="minorHAnsi" w:eastAsia="SimSun" w:hAnsiTheme="minorHAnsi" w:cstheme="minorBidi"/>
          <w:noProof/>
          <w:sz w:val="22"/>
          <w:szCs w:val="20"/>
          <w:lang w:val="hu-HU" w:eastAsia="zh-CN" w:bidi="hi-IN"/>
        </w:rPr>
      </w:pPr>
      <w:hyperlink w:anchor="_Toc74733382" w:history="1">
        <w:r w:rsidR="00E90D07" w:rsidRPr="00633939">
          <w:rPr>
            <w:rStyle w:val="Hiperhivatkozs"/>
            <w:noProof/>
          </w:rPr>
          <w:t>1.2.5.</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Miscellaneous</w:t>
        </w:r>
        <w:r w:rsidR="00E90D07">
          <w:rPr>
            <w:noProof/>
            <w:webHidden/>
          </w:rPr>
          <w:tab/>
        </w:r>
        <w:r w:rsidR="00E90D07">
          <w:rPr>
            <w:noProof/>
            <w:webHidden/>
          </w:rPr>
          <w:fldChar w:fldCharType="begin"/>
        </w:r>
        <w:r w:rsidR="00E90D07">
          <w:rPr>
            <w:noProof/>
            <w:webHidden/>
          </w:rPr>
          <w:instrText xml:space="preserve"> PAGEREF _Toc74733382 \h </w:instrText>
        </w:r>
        <w:r w:rsidR="00E90D07">
          <w:rPr>
            <w:noProof/>
            <w:webHidden/>
          </w:rPr>
        </w:r>
        <w:r w:rsidR="00E90D07">
          <w:rPr>
            <w:noProof/>
            <w:webHidden/>
          </w:rPr>
          <w:fldChar w:fldCharType="separate"/>
        </w:r>
        <w:r w:rsidR="00E90D07">
          <w:rPr>
            <w:noProof/>
            <w:webHidden/>
          </w:rPr>
          <w:t>7</w:t>
        </w:r>
        <w:r w:rsidR="00E90D07">
          <w:rPr>
            <w:noProof/>
            <w:webHidden/>
          </w:rPr>
          <w:fldChar w:fldCharType="end"/>
        </w:r>
      </w:hyperlink>
    </w:p>
    <w:p w14:paraId="596B84CA" w14:textId="37AACB37" w:rsidR="00E90D07" w:rsidRDefault="00000000">
      <w:pPr>
        <w:pStyle w:val="TJ2"/>
        <w:rPr>
          <w:rFonts w:asciiTheme="minorHAnsi" w:eastAsia="SimSun" w:hAnsiTheme="minorHAnsi" w:cstheme="minorBidi"/>
          <w:noProof/>
          <w:sz w:val="22"/>
          <w:szCs w:val="20"/>
          <w:lang w:val="hu-HU" w:eastAsia="zh-CN" w:bidi="hi-IN"/>
        </w:rPr>
      </w:pPr>
      <w:hyperlink w:anchor="_Toc74733383" w:history="1">
        <w:r w:rsidR="00E90D07" w:rsidRPr="00633939">
          <w:rPr>
            <w:rStyle w:val="Hiperhivatkozs"/>
            <w:noProof/>
          </w:rPr>
          <w:t>1.3.</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Terms and Definitions</w:t>
        </w:r>
        <w:r w:rsidR="00E90D07">
          <w:rPr>
            <w:noProof/>
            <w:webHidden/>
          </w:rPr>
          <w:tab/>
        </w:r>
        <w:r w:rsidR="00E90D07">
          <w:rPr>
            <w:noProof/>
            <w:webHidden/>
          </w:rPr>
          <w:fldChar w:fldCharType="begin"/>
        </w:r>
        <w:r w:rsidR="00E90D07">
          <w:rPr>
            <w:noProof/>
            <w:webHidden/>
          </w:rPr>
          <w:instrText xml:space="preserve"> PAGEREF _Toc74733383 \h </w:instrText>
        </w:r>
        <w:r w:rsidR="00E90D07">
          <w:rPr>
            <w:noProof/>
            <w:webHidden/>
          </w:rPr>
        </w:r>
        <w:r w:rsidR="00E90D07">
          <w:rPr>
            <w:noProof/>
            <w:webHidden/>
          </w:rPr>
          <w:fldChar w:fldCharType="separate"/>
        </w:r>
        <w:r w:rsidR="00E90D07">
          <w:rPr>
            <w:noProof/>
            <w:webHidden/>
          </w:rPr>
          <w:t>8</w:t>
        </w:r>
        <w:r w:rsidR="00E90D07">
          <w:rPr>
            <w:noProof/>
            <w:webHidden/>
          </w:rPr>
          <w:fldChar w:fldCharType="end"/>
        </w:r>
      </w:hyperlink>
    </w:p>
    <w:p w14:paraId="0CD22941" w14:textId="42C43A1C" w:rsidR="00E90D07" w:rsidRDefault="00000000">
      <w:pPr>
        <w:pStyle w:val="TJ3"/>
        <w:rPr>
          <w:rFonts w:asciiTheme="minorHAnsi" w:eastAsia="SimSun" w:hAnsiTheme="minorHAnsi" w:cstheme="minorBidi"/>
          <w:noProof/>
          <w:sz w:val="22"/>
          <w:szCs w:val="20"/>
          <w:lang w:val="hu-HU" w:eastAsia="zh-CN" w:bidi="hi-IN"/>
        </w:rPr>
      </w:pPr>
      <w:hyperlink w:anchor="_Toc74733384" w:history="1">
        <w:r w:rsidR="00E90D07" w:rsidRPr="00633939">
          <w:rPr>
            <w:rStyle w:val="Hiperhivatkozs"/>
            <w:noProof/>
          </w:rPr>
          <w:t>1.3.1.</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Abbreviations</w:t>
        </w:r>
        <w:r w:rsidR="00E90D07">
          <w:rPr>
            <w:noProof/>
            <w:webHidden/>
          </w:rPr>
          <w:tab/>
        </w:r>
        <w:r w:rsidR="00E90D07">
          <w:rPr>
            <w:noProof/>
            <w:webHidden/>
          </w:rPr>
          <w:fldChar w:fldCharType="begin"/>
        </w:r>
        <w:r w:rsidR="00E90D07">
          <w:rPr>
            <w:noProof/>
            <w:webHidden/>
          </w:rPr>
          <w:instrText xml:space="preserve"> PAGEREF _Toc74733384 \h </w:instrText>
        </w:r>
        <w:r w:rsidR="00E90D07">
          <w:rPr>
            <w:noProof/>
            <w:webHidden/>
          </w:rPr>
        </w:r>
        <w:r w:rsidR="00E90D07">
          <w:rPr>
            <w:noProof/>
            <w:webHidden/>
          </w:rPr>
          <w:fldChar w:fldCharType="separate"/>
        </w:r>
        <w:r w:rsidR="00E90D07">
          <w:rPr>
            <w:noProof/>
            <w:webHidden/>
          </w:rPr>
          <w:t>8</w:t>
        </w:r>
        <w:r w:rsidR="00E90D07">
          <w:rPr>
            <w:noProof/>
            <w:webHidden/>
          </w:rPr>
          <w:fldChar w:fldCharType="end"/>
        </w:r>
      </w:hyperlink>
    </w:p>
    <w:p w14:paraId="75855D5B" w14:textId="12E3621F" w:rsidR="00E90D07" w:rsidRDefault="00000000">
      <w:pPr>
        <w:pStyle w:val="TJ3"/>
        <w:rPr>
          <w:rFonts w:asciiTheme="minorHAnsi" w:eastAsia="SimSun" w:hAnsiTheme="minorHAnsi" w:cstheme="minorBidi"/>
          <w:noProof/>
          <w:sz w:val="22"/>
          <w:szCs w:val="20"/>
          <w:lang w:val="hu-HU" w:eastAsia="zh-CN" w:bidi="hi-IN"/>
        </w:rPr>
      </w:pPr>
      <w:hyperlink w:anchor="_Toc74733385" w:history="1">
        <w:r w:rsidR="00E90D07" w:rsidRPr="00633939">
          <w:rPr>
            <w:rStyle w:val="Hiperhivatkozs"/>
            <w:noProof/>
          </w:rPr>
          <w:t>1.3.2.</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Basic terminology</w:t>
        </w:r>
        <w:r w:rsidR="00E90D07">
          <w:rPr>
            <w:noProof/>
            <w:webHidden/>
          </w:rPr>
          <w:tab/>
        </w:r>
        <w:r w:rsidR="00E90D07">
          <w:rPr>
            <w:noProof/>
            <w:webHidden/>
          </w:rPr>
          <w:fldChar w:fldCharType="begin"/>
        </w:r>
        <w:r w:rsidR="00E90D07">
          <w:rPr>
            <w:noProof/>
            <w:webHidden/>
          </w:rPr>
          <w:instrText xml:space="preserve"> PAGEREF _Toc74733385 \h </w:instrText>
        </w:r>
        <w:r w:rsidR="00E90D07">
          <w:rPr>
            <w:noProof/>
            <w:webHidden/>
          </w:rPr>
        </w:r>
        <w:r w:rsidR="00E90D07">
          <w:rPr>
            <w:noProof/>
            <w:webHidden/>
          </w:rPr>
          <w:fldChar w:fldCharType="separate"/>
        </w:r>
        <w:r w:rsidR="00E90D07">
          <w:rPr>
            <w:noProof/>
            <w:webHidden/>
          </w:rPr>
          <w:t>8</w:t>
        </w:r>
        <w:r w:rsidR="00E90D07">
          <w:rPr>
            <w:noProof/>
            <w:webHidden/>
          </w:rPr>
          <w:fldChar w:fldCharType="end"/>
        </w:r>
      </w:hyperlink>
    </w:p>
    <w:p w14:paraId="185B557C" w14:textId="011B99F3" w:rsidR="00E90D07" w:rsidRDefault="00000000">
      <w:pPr>
        <w:pStyle w:val="TJ3"/>
        <w:rPr>
          <w:rFonts w:asciiTheme="minorHAnsi" w:eastAsia="SimSun" w:hAnsiTheme="minorHAnsi" w:cstheme="minorBidi"/>
          <w:noProof/>
          <w:sz w:val="22"/>
          <w:szCs w:val="20"/>
          <w:lang w:val="hu-HU" w:eastAsia="zh-CN" w:bidi="hi-IN"/>
        </w:rPr>
      </w:pPr>
      <w:hyperlink w:anchor="_Toc74733386" w:history="1">
        <w:r w:rsidR="00E90D07" w:rsidRPr="00633939">
          <w:rPr>
            <w:rStyle w:val="Hiperhivatkozs"/>
            <w:noProof/>
          </w:rPr>
          <w:t>1.3.3.</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XML terms and concepts</w:t>
        </w:r>
        <w:r w:rsidR="00E90D07">
          <w:rPr>
            <w:noProof/>
            <w:webHidden/>
          </w:rPr>
          <w:tab/>
        </w:r>
        <w:r w:rsidR="00E90D07">
          <w:rPr>
            <w:noProof/>
            <w:webHidden/>
          </w:rPr>
          <w:fldChar w:fldCharType="begin"/>
        </w:r>
        <w:r w:rsidR="00E90D07">
          <w:rPr>
            <w:noProof/>
            <w:webHidden/>
          </w:rPr>
          <w:instrText xml:space="preserve"> PAGEREF _Toc74733386 \h </w:instrText>
        </w:r>
        <w:r w:rsidR="00E90D07">
          <w:rPr>
            <w:noProof/>
            <w:webHidden/>
          </w:rPr>
        </w:r>
        <w:r w:rsidR="00E90D07">
          <w:rPr>
            <w:noProof/>
            <w:webHidden/>
          </w:rPr>
          <w:fldChar w:fldCharType="separate"/>
        </w:r>
        <w:r w:rsidR="00E90D07">
          <w:rPr>
            <w:noProof/>
            <w:webHidden/>
          </w:rPr>
          <w:t>9</w:t>
        </w:r>
        <w:r w:rsidR="00E90D07">
          <w:rPr>
            <w:noProof/>
            <w:webHidden/>
          </w:rPr>
          <w:fldChar w:fldCharType="end"/>
        </w:r>
      </w:hyperlink>
    </w:p>
    <w:p w14:paraId="02EB3F68" w14:textId="3B16B004" w:rsidR="00E90D07" w:rsidRDefault="00000000">
      <w:pPr>
        <w:pStyle w:val="TJ3"/>
        <w:rPr>
          <w:rFonts w:asciiTheme="minorHAnsi" w:eastAsia="SimSun" w:hAnsiTheme="minorHAnsi" w:cstheme="minorBidi"/>
          <w:noProof/>
          <w:sz w:val="22"/>
          <w:szCs w:val="20"/>
          <w:lang w:val="hu-HU" w:eastAsia="zh-CN" w:bidi="hi-IN"/>
        </w:rPr>
      </w:pPr>
      <w:hyperlink w:anchor="_Toc74733387" w:history="1">
        <w:r w:rsidR="00E90D07" w:rsidRPr="00633939">
          <w:rPr>
            <w:rStyle w:val="Hiperhivatkozs"/>
            <w:noProof/>
          </w:rPr>
          <w:t>1.3.4.</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Conceptual markup</w:t>
        </w:r>
        <w:r w:rsidR="00E90D07">
          <w:rPr>
            <w:noProof/>
            <w:webHidden/>
          </w:rPr>
          <w:tab/>
        </w:r>
        <w:r w:rsidR="00E90D07">
          <w:rPr>
            <w:noProof/>
            <w:webHidden/>
          </w:rPr>
          <w:fldChar w:fldCharType="begin"/>
        </w:r>
        <w:r w:rsidR="00E90D07">
          <w:rPr>
            <w:noProof/>
            <w:webHidden/>
          </w:rPr>
          <w:instrText xml:space="preserve"> PAGEREF _Toc74733387 \h </w:instrText>
        </w:r>
        <w:r w:rsidR="00E90D07">
          <w:rPr>
            <w:noProof/>
            <w:webHidden/>
          </w:rPr>
        </w:r>
        <w:r w:rsidR="00E90D07">
          <w:rPr>
            <w:noProof/>
            <w:webHidden/>
          </w:rPr>
          <w:fldChar w:fldCharType="separate"/>
        </w:r>
        <w:r w:rsidR="00E90D07">
          <w:rPr>
            <w:noProof/>
            <w:webHidden/>
          </w:rPr>
          <w:t>12</w:t>
        </w:r>
        <w:r w:rsidR="00E90D07">
          <w:rPr>
            <w:noProof/>
            <w:webHidden/>
          </w:rPr>
          <w:fldChar w:fldCharType="end"/>
        </w:r>
      </w:hyperlink>
    </w:p>
    <w:p w14:paraId="15EC2597" w14:textId="366D4754" w:rsidR="00E90D07" w:rsidRDefault="00000000">
      <w:pPr>
        <w:pStyle w:val="TJ2"/>
        <w:rPr>
          <w:rFonts w:asciiTheme="minorHAnsi" w:eastAsia="SimSun" w:hAnsiTheme="minorHAnsi" w:cstheme="minorBidi"/>
          <w:noProof/>
          <w:sz w:val="22"/>
          <w:szCs w:val="20"/>
          <w:lang w:val="hu-HU" w:eastAsia="zh-CN" w:bidi="hi-IN"/>
        </w:rPr>
      </w:pPr>
      <w:hyperlink w:anchor="_Toc74733388" w:history="1">
        <w:r w:rsidR="00E90D07" w:rsidRPr="00633939">
          <w:rPr>
            <w:rStyle w:val="Hiperhivatkozs"/>
            <w:noProof/>
          </w:rPr>
          <w:t>1.4.</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The Structure of an EpiDoc Edition</w:t>
        </w:r>
        <w:r w:rsidR="00E90D07">
          <w:rPr>
            <w:noProof/>
            <w:webHidden/>
          </w:rPr>
          <w:tab/>
        </w:r>
        <w:r w:rsidR="00E90D07">
          <w:rPr>
            <w:noProof/>
            <w:webHidden/>
          </w:rPr>
          <w:fldChar w:fldCharType="begin"/>
        </w:r>
        <w:r w:rsidR="00E90D07">
          <w:rPr>
            <w:noProof/>
            <w:webHidden/>
          </w:rPr>
          <w:instrText xml:space="preserve"> PAGEREF _Toc74733388 \h </w:instrText>
        </w:r>
        <w:r w:rsidR="00E90D07">
          <w:rPr>
            <w:noProof/>
            <w:webHidden/>
          </w:rPr>
        </w:r>
        <w:r w:rsidR="00E90D07">
          <w:rPr>
            <w:noProof/>
            <w:webHidden/>
          </w:rPr>
          <w:fldChar w:fldCharType="separate"/>
        </w:r>
        <w:r w:rsidR="00E90D07">
          <w:rPr>
            <w:noProof/>
            <w:webHidden/>
          </w:rPr>
          <w:t>13</w:t>
        </w:r>
        <w:r w:rsidR="00E90D07">
          <w:rPr>
            <w:noProof/>
            <w:webHidden/>
          </w:rPr>
          <w:fldChar w:fldCharType="end"/>
        </w:r>
      </w:hyperlink>
    </w:p>
    <w:p w14:paraId="1F6ADD2A" w14:textId="1B6ABE39" w:rsidR="00E90D07" w:rsidRDefault="00000000">
      <w:pPr>
        <w:pStyle w:val="TJ1"/>
        <w:rPr>
          <w:rFonts w:asciiTheme="minorHAnsi" w:eastAsia="SimSun" w:hAnsiTheme="minorHAnsi" w:cstheme="minorBidi"/>
          <w:b w:val="0"/>
          <w:noProof/>
          <w:szCs w:val="20"/>
          <w:lang w:val="hu-HU" w:eastAsia="zh-CN" w:bidi="hi-IN"/>
        </w:rPr>
      </w:pPr>
      <w:hyperlink w:anchor="_Toc74733389" w:history="1">
        <w:r w:rsidR="00E90D07" w:rsidRPr="00633939">
          <w:rPr>
            <w:rStyle w:val="Hiperhivatkozs"/>
            <w:noProof/>
          </w:rPr>
          <w:t>2.</w:t>
        </w:r>
        <w:r w:rsidR="00E90D07">
          <w:rPr>
            <w:rFonts w:asciiTheme="minorHAnsi" w:eastAsia="SimSun" w:hAnsiTheme="minorHAnsi" w:cstheme="minorBidi"/>
            <w:b w:val="0"/>
            <w:noProof/>
            <w:szCs w:val="20"/>
            <w:lang w:val="hu-HU" w:eastAsia="zh-CN" w:bidi="hi-IN"/>
          </w:rPr>
          <w:tab/>
        </w:r>
        <w:r w:rsidR="00E90D07" w:rsidRPr="00633939">
          <w:rPr>
            <w:rStyle w:val="Hiperhivatkozs"/>
            <w:noProof/>
          </w:rPr>
          <w:t>Marking up Intrinsic Structure in the Edition</w:t>
        </w:r>
        <w:r w:rsidR="00E90D07">
          <w:rPr>
            <w:noProof/>
            <w:webHidden/>
          </w:rPr>
          <w:tab/>
        </w:r>
        <w:r w:rsidR="00E90D07">
          <w:rPr>
            <w:noProof/>
            <w:webHidden/>
          </w:rPr>
          <w:fldChar w:fldCharType="begin"/>
        </w:r>
        <w:r w:rsidR="00E90D07">
          <w:rPr>
            <w:noProof/>
            <w:webHidden/>
          </w:rPr>
          <w:instrText xml:space="preserve"> PAGEREF _Toc74733389 \h </w:instrText>
        </w:r>
        <w:r w:rsidR="00E90D07">
          <w:rPr>
            <w:noProof/>
            <w:webHidden/>
          </w:rPr>
        </w:r>
        <w:r w:rsidR="00E90D07">
          <w:rPr>
            <w:noProof/>
            <w:webHidden/>
          </w:rPr>
          <w:fldChar w:fldCharType="separate"/>
        </w:r>
        <w:r w:rsidR="00E90D07">
          <w:rPr>
            <w:noProof/>
            <w:webHidden/>
          </w:rPr>
          <w:t>16</w:t>
        </w:r>
        <w:r w:rsidR="00E90D07">
          <w:rPr>
            <w:noProof/>
            <w:webHidden/>
          </w:rPr>
          <w:fldChar w:fldCharType="end"/>
        </w:r>
      </w:hyperlink>
    </w:p>
    <w:p w14:paraId="61B34D6D" w14:textId="50F8380F" w:rsidR="00E90D07" w:rsidRDefault="00000000">
      <w:pPr>
        <w:pStyle w:val="TJ2"/>
        <w:rPr>
          <w:rFonts w:asciiTheme="minorHAnsi" w:eastAsia="SimSun" w:hAnsiTheme="minorHAnsi" w:cstheme="minorBidi"/>
          <w:noProof/>
          <w:sz w:val="22"/>
          <w:szCs w:val="20"/>
          <w:lang w:val="hu-HU" w:eastAsia="zh-CN" w:bidi="hi-IN"/>
        </w:rPr>
      </w:pPr>
      <w:hyperlink w:anchor="_Toc74733390" w:history="1">
        <w:r w:rsidR="00E90D07" w:rsidRPr="00633939">
          <w:rPr>
            <w:rStyle w:val="Hiperhivatkozs"/>
            <w:noProof/>
          </w:rPr>
          <w:t>2.1.</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Block-level Containers for Intrinsic Structure</w:t>
        </w:r>
        <w:r w:rsidR="00E90D07">
          <w:rPr>
            <w:noProof/>
            <w:webHidden/>
          </w:rPr>
          <w:tab/>
        </w:r>
        <w:r w:rsidR="00E90D07">
          <w:rPr>
            <w:noProof/>
            <w:webHidden/>
          </w:rPr>
          <w:fldChar w:fldCharType="begin"/>
        </w:r>
        <w:r w:rsidR="00E90D07">
          <w:rPr>
            <w:noProof/>
            <w:webHidden/>
          </w:rPr>
          <w:instrText xml:space="preserve"> PAGEREF _Toc74733390 \h </w:instrText>
        </w:r>
        <w:r w:rsidR="00E90D07">
          <w:rPr>
            <w:noProof/>
            <w:webHidden/>
          </w:rPr>
        </w:r>
        <w:r w:rsidR="00E90D07">
          <w:rPr>
            <w:noProof/>
            <w:webHidden/>
          </w:rPr>
          <w:fldChar w:fldCharType="separate"/>
        </w:r>
        <w:r w:rsidR="00E90D07">
          <w:rPr>
            <w:noProof/>
            <w:webHidden/>
          </w:rPr>
          <w:t>16</w:t>
        </w:r>
        <w:r w:rsidR="00E90D07">
          <w:rPr>
            <w:noProof/>
            <w:webHidden/>
          </w:rPr>
          <w:fldChar w:fldCharType="end"/>
        </w:r>
      </w:hyperlink>
    </w:p>
    <w:p w14:paraId="36AE3F24" w14:textId="340EB77F" w:rsidR="00E90D07" w:rsidRDefault="00000000">
      <w:pPr>
        <w:pStyle w:val="TJ3"/>
        <w:rPr>
          <w:rFonts w:asciiTheme="minorHAnsi" w:eastAsia="SimSun" w:hAnsiTheme="minorHAnsi" w:cstheme="minorBidi"/>
          <w:noProof/>
          <w:sz w:val="22"/>
          <w:szCs w:val="20"/>
          <w:lang w:val="hu-HU" w:eastAsia="zh-CN" w:bidi="hi-IN"/>
        </w:rPr>
      </w:pPr>
      <w:hyperlink w:anchor="_Toc74733391" w:history="1">
        <w:r w:rsidR="00E90D07" w:rsidRPr="00633939">
          <w:rPr>
            <w:rStyle w:val="Hiperhivatkozs"/>
            <w:noProof/>
          </w:rPr>
          <w:t>2.1.1.</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Overview</w:t>
        </w:r>
        <w:r w:rsidR="00E90D07">
          <w:rPr>
            <w:noProof/>
            <w:webHidden/>
          </w:rPr>
          <w:tab/>
        </w:r>
        <w:r w:rsidR="00E90D07">
          <w:rPr>
            <w:noProof/>
            <w:webHidden/>
          </w:rPr>
          <w:fldChar w:fldCharType="begin"/>
        </w:r>
        <w:r w:rsidR="00E90D07">
          <w:rPr>
            <w:noProof/>
            <w:webHidden/>
          </w:rPr>
          <w:instrText xml:space="preserve"> PAGEREF _Toc74733391 \h </w:instrText>
        </w:r>
        <w:r w:rsidR="00E90D07">
          <w:rPr>
            <w:noProof/>
            <w:webHidden/>
          </w:rPr>
        </w:r>
        <w:r w:rsidR="00E90D07">
          <w:rPr>
            <w:noProof/>
            <w:webHidden/>
          </w:rPr>
          <w:fldChar w:fldCharType="separate"/>
        </w:r>
        <w:r w:rsidR="00E90D07">
          <w:rPr>
            <w:noProof/>
            <w:webHidden/>
          </w:rPr>
          <w:t>16</w:t>
        </w:r>
        <w:r w:rsidR="00E90D07">
          <w:rPr>
            <w:noProof/>
            <w:webHidden/>
          </w:rPr>
          <w:fldChar w:fldCharType="end"/>
        </w:r>
      </w:hyperlink>
    </w:p>
    <w:p w14:paraId="55B91B2C" w14:textId="74E3CC16" w:rsidR="00E90D07" w:rsidRDefault="00000000">
      <w:pPr>
        <w:pStyle w:val="TJ3"/>
        <w:rPr>
          <w:rFonts w:asciiTheme="minorHAnsi" w:eastAsia="SimSun" w:hAnsiTheme="minorHAnsi" w:cstheme="minorBidi"/>
          <w:noProof/>
          <w:sz w:val="22"/>
          <w:szCs w:val="20"/>
          <w:lang w:val="hu-HU" w:eastAsia="zh-CN" w:bidi="hi-IN"/>
        </w:rPr>
      </w:pPr>
      <w:hyperlink w:anchor="_Toc74733392" w:history="1">
        <w:r w:rsidR="00E90D07" w:rsidRPr="00633939">
          <w:rPr>
            <w:rStyle w:val="Hiperhivatkozs"/>
            <w:noProof/>
          </w:rPr>
          <w:t>2.1.2.</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Text segmentation interfering with container boundaries</w:t>
        </w:r>
        <w:r w:rsidR="00E90D07">
          <w:rPr>
            <w:noProof/>
            <w:webHidden/>
          </w:rPr>
          <w:tab/>
        </w:r>
        <w:r w:rsidR="00E90D07">
          <w:rPr>
            <w:noProof/>
            <w:webHidden/>
          </w:rPr>
          <w:fldChar w:fldCharType="begin"/>
        </w:r>
        <w:r w:rsidR="00E90D07">
          <w:rPr>
            <w:noProof/>
            <w:webHidden/>
          </w:rPr>
          <w:instrText xml:space="preserve"> PAGEREF _Toc74733392 \h </w:instrText>
        </w:r>
        <w:r w:rsidR="00E90D07">
          <w:rPr>
            <w:noProof/>
            <w:webHidden/>
          </w:rPr>
        </w:r>
        <w:r w:rsidR="00E90D07">
          <w:rPr>
            <w:noProof/>
            <w:webHidden/>
          </w:rPr>
          <w:fldChar w:fldCharType="separate"/>
        </w:r>
        <w:r w:rsidR="00E90D07">
          <w:rPr>
            <w:noProof/>
            <w:webHidden/>
          </w:rPr>
          <w:t>16</w:t>
        </w:r>
        <w:r w:rsidR="00E90D07">
          <w:rPr>
            <w:noProof/>
            <w:webHidden/>
          </w:rPr>
          <w:fldChar w:fldCharType="end"/>
        </w:r>
      </w:hyperlink>
    </w:p>
    <w:p w14:paraId="395451AF" w14:textId="4ACAF4AE" w:rsidR="00E90D07" w:rsidRDefault="00000000">
      <w:pPr>
        <w:pStyle w:val="TJ3"/>
        <w:rPr>
          <w:rFonts w:asciiTheme="minorHAnsi" w:eastAsia="SimSun" w:hAnsiTheme="minorHAnsi" w:cstheme="minorBidi"/>
          <w:noProof/>
          <w:sz w:val="22"/>
          <w:szCs w:val="20"/>
          <w:lang w:val="hu-HU" w:eastAsia="zh-CN" w:bidi="hi-IN"/>
        </w:rPr>
      </w:pPr>
      <w:hyperlink w:anchor="_Toc74733393" w:history="1">
        <w:r w:rsidR="00E90D07" w:rsidRPr="00633939">
          <w:rPr>
            <w:rStyle w:val="Hiperhivatkozs"/>
            <w:noProof/>
          </w:rPr>
          <w:t>2.1.3.</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Incomplete text containers</w:t>
        </w:r>
        <w:r w:rsidR="00E90D07">
          <w:rPr>
            <w:noProof/>
            <w:webHidden/>
          </w:rPr>
          <w:tab/>
        </w:r>
        <w:r w:rsidR="00E90D07">
          <w:rPr>
            <w:noProof/>
            <w:webHidden/>
          </w:rPr>
          <w:fldChar w:fldCharType="begin"/>
        </w:r>
        <w:r w:rsidR="00E90D07">
          <w:rPr>
            <w:noProof/>
            <w:webHidden/>
          </w:rPr>
          <w:instrText xml:space="preserve"> PAGEREF _Toc74733393 \h </w:instrText>
        </w:r>
        <w:r w:rsidR="00E90D07">
          <w:rPr>
            <w:noProof/>
            <w:webHidden/>
          </w:rPr>
        </w:r>
        <w:r w:rsidR="00E90D07">
          <w:rPr>
            <w:noProof/>
            <w:webHidden/>
          </w:rPr>
          <w:fldChar w:fldCharType="separate"/>
        </w:r>
        <w:r w:rsidR="00E90D07">
          <w:rPr>
            <w:noProof/>
            <w:webHidden/>
          </w:rPr>
          <w:t>17</w:t>
        </w:r>
        <w:r w:rsidR="00E90D07">
          <w:rPr>
            <w:noProof/>
            <w:webHidden/>
          </w:rPr>
          <w:fldChar w:fldCharType="end"/>
        </w:r>
      </w:hyperlink>
    </w:p>
    <w:p w14:paraId="72CE7339" w14:textId="31C8531C" w:rsidR="00E90D07" w:rsidRDefault="00000000">
      <w:pPr>
        <w:pStyle w:val="TJ2"/>
        <w:rPr>
          <w:rFonts w:asciiTheme="minorHAnsi" w:eastAsia="SimSun" w:hAnsiTheme="minorHAnsi" w:cstheme="minorBidi"/>
          <w:noProof/>
          <w:sz w:val="22"/>
          <w:szCs w:val="20"/>
          <w:lang w:val="hu-HU" w:eastAsia="zh-CN" w:bidi="hi-IN"/>
        </w:rPr>
      </w:pPr>
      <w:hyperlink w:anchor="_Toc74733394" w:history="1">
        <w:r w:rsidR="00E90D07" w:rsidRPr="00633939">
          <w:rPr>
            <w:rStyle w:val="Hiperhivatkozs"/>
            <w:noProof/>
          </w:rPr>
          <w:t>2.2.</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Prose Containers</w:t>
        </w:r>
        <w:r w:rsidR="00E90D07">
          <w:rPr>
            <w:noProof/>
            <w:webHidden/>
          </w:rPr>
          <w:tab/>
        </w:r>
        <w:r w:rsidR="00E90D07">
          <w:rPr>
            <w:noProof/>
            <w:webHidden/>
          </w:rPr>
          <w:fldChar w:fldCharType="begin"/>
        </w:r>
        <w:r w:rsidR="00E90D07">
          <w:rPr>
            <w:noProof/>
            <w:webHidden/>
          </w:rPr>
          <w:instrText xml:space="preserve"> PAGEREF _Toc74733394 \h </w:instrText>
        </w:r>
        <w:r w:rsidR="00E90D07">
          <w:rPr>
            <w:noProof/>
            <w:webHidden/>
          </w:rPr>
        </w:r>
        <w:r w:rsidR="00E90D07">
          <w:rPr>
            <w:noProof/>
            <w:webHidden/>
          </w:rPr>
          <w:fldChar w:fldCharType="separate"/>
        </w:r>
        <w:r w:rsidR="00E90D07">
          <w:rPr>
            <w:noProof/>
            <w:webHidden/>
          </w:rPr>
          <w:t>17</w:t>
        </w:r>
        <w:r w:rsidR="00E90D07">
          <w:rPr>
            <w:noProof/>
            <w:webHidden/>
          </w:rPr>
          <w:fldChar w:fldCharType="end"/>
        </w:r>
      </w:hyperlink>
    </w:p>
    <w:p w14:paraId="75274AF0" w14:textId="373C10AD" w:rsidR="00E90D07" w:rsidRDefault="00000000">
      <w:pPr>
        <w:pStyle w:val="TJ3"/>
        <w:rPr>
          <w:rFonts w:asciiTheme="minorHAnsi" w:eastAsia="SimSun" w:hAnsiTheme="minorHAnsi" w:cstheme="minorBidi"/>
          <w:noProof/>
          <w:sz w:val="22"/>
          <w:szCs w:val="20"/>
          <w:lang w:val="hu-HU" w:eastAsia="zh-CN" w:bidi="hi-IN"/>
        </w:rPr>
      </w:pPr>
      <w:hyperlink w:anchor="_Toc74733395" w:history="1">
        <w:r w:rsidR="00E90D07" w:rsidRPr="00633939">
          <w:rPr>
            <w:rStyle w:val="Hiperhivatkozs"/>
            <w:noProof/>
          </w:rPr>
          <w:t>2.2.1.</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Paragraphs</w:t>
        </w:r>
        <w:r w:rsidR="00E90D07">
          <w:rPr>
            <w:noProof/>
            <w:webHidden/>
          </w:rPr>
          <w:tab/>
        </w:r>
        <w:r w:rsidR="00E90D07">
          <w:rPr>
            <w:noProof/>
            <w:webHidden/>
          </w:rPr>
          <w:fldChar w:fldCharType="begin"/>
        </w:r>
        <w:r w:rsidR="00E90D07">
          <w:rPr>
            <w:noProof/>
            <w:webHidden/>
          </w:rPr>
          <w:instrText xml:space="preserve"> PAGEREF _Toc74733395 \h </w:instrText>
        </w:r>
        <w:r w:rsidR="00E90D07">
          <w:rPr>
            <w:noProof/>
            <w:webHidden/>
          </w:rPr>
        </w:r>
        <w:r w:rsidR="00E90D07">
          <w:rPr>
            <w:noProof/>
            <w:webHidden/>
          </w:rPr>
          <w:fldChar w:fldCharType="separate"/>
        </w:r>
        <w:r w:rsidR="00E90D07">
          <w:rPr>
            <w:noProof/>
            <w:webHidden/>
          </w:rPr>
          <w:t>17</w:t>
        </w:r>
        <w:r w:rsidR="00E90D07">
          <w:rPr>
            <w:noProof/>
            <w:webHidden/>
          </w:rPr>
          <w:fldChar w:fldCharType="end"/>
        </w:r>
      </w:hyperlink>
    </w:p>
    <w:p w14:paraId="7F72D57D" w14:textId="72FBCDA7" w:rsidR="00E90D07" w:rsidRDefault="00000000">
      <w:pPr>
        <w:pStyle w:val="TJ3"/>
        <w:rPr>
          <w:rFonts w:asciiTheme="minorHAnsi" w:eastAsia="SimSun" w:hAnsiTheme="minorHAnsi" w:cstheme="minorBidi"/>
          <w:noProof/>
          <w:sz w:val="22"/>
          <w:szCs w:val="20"/>
          <w:lang w:val="hu-HU" w:eastAsia="zh-CN" w:bidi="hi-IN"/>
        </w:rPr>
      </w:pPr>
      <w:hyperlink w:anchor="_Toc74733396" w:history="1">
        <w:r w:rsidR="00E90D07" w:rsidRPr="00633939">
          <w:rPr>
            <w:rStyle w:val="Hiperhivatkozs"/>
            <w:noProof/>
          </w:rPr>
          <w:t>2.2.2.</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Anonymous blocks</w:t>
        </w:r>
        <w:r w:rsidR="00E90D07">
          <w:rPr>
            <w:noProof/>
            <w:webHidden/>
          </w:rPr>
          <w:tab/>
        </w:r>
        <w:r w:rsidR="00E90D07">
          <w:rPr>
            <w:noProof/>
            <w:webHidden/>
          </w:rPr>
          <w:fldChar w:fldCharType="begin"/>
        </w:r>
        <w:r w:rsidR="00E90D07">
          <w:rPr>
            <w:noProof/>
            <w:webHidden/>
          </w:rPr>
          <w:instrText xml:space="preserve"> PAGEREF _Toc74733396 \h </w:instrText>
        </w:r>
        <w:r w:rsidR="00E90D07">
          <w:rPr>
            <w:noProof/>
            <w:webHidden/>
          </w:rPr>
        </w:r>
        <w:r w:rsidR="00E90D07">
          <w:rPr>
            <w:noProof/>
            <w:webHidden/>
          </w:rPr>
          <w:fldChar w:fldCharType="separate"/>
        </w:r>
        <w:r w:rsidR="00E90D07">
          <w:rPr>
            <w:noProof/>
            <w:webHidden/>
          </w:rPr>
          <w:t>18</w:t>
        </w:r>
        <w:r w:rsidR="00E90D07">
          <w:rPr>
            <w:noProof/>
            <w:webHidden/>
          </w:rPr>
          <w:fldChar w:fldCharType="end"/>
        </w:r>
      </w:hyperlink>
    </w:p>
    <w:p w14:paraId="737529CC" w14:textId="60309318" w:rsidR="00E90D07" w:rsidRDefault="00000000">
      <w:pPr>
        <w:pStyle w:val="TJ2"/>
        <w:rPr>
          <w:rFonts w:asciiTheme="minorHAnsi" w:eastAsia="SimSun" w:hAnsiTheme="minorHAnsi" w:cstheme="minorBidi"/>
          <w:noProof/>
          <w:sz w:val="22"/>
          <w:szCs w:val="20"/>
          <w:lang w:val="hu-HU" w:eastAsia="zh-CN" w:bidi="hi-IN"/>
        </w:rPr>
      </w:pPr>
      <w:hyperlink w:anchor="_Toc74733397" w:history="1">
        <w:r w:rsidR="00E90D07" w:rsidRPr="00633939">
          <w:rPr>
            <w:rStyle w:val="Hiperhivatkozs"/>
            <w:noProof/>
          </w:rPr>
          <w:t>2.3.</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Verse Containers</w:t>
        </w:r>
        <w:r w:rsidR="00E90D07">
          <w:rPr>
            <w:noProof/>
            <w:webHidden/>
          </w:rPr>
          <w:tab/>
        </w:r>
        <w:r w:rsidR="00E90D07">
          <w:rPr>
            <w:noProof/>
            <w:webHidden/>
          </w:rPr>
          <w:fldChar w:fldCharType="begin"/>
        </w:r>
        <w:r w:rsidR="00E90D07">
          <w:rPr>
            <w:noProof/>
            <w:webHidden/>
          </w:rPr>
          <w:instrText xml:space="preserve"> PAGEREF _Toc74733397 \h </w:instrText>
        </w:r>
        <w:r w:rsidR="00E90D07">
          <w:rPr>
            <w:noProof/>
            <w:webHidden/>
          </w:rPr>
        </w:r>
        <w:r w:rsidR="00E90D07">
          <w:rPr>
            <w:noProof/>
            <w:webHidden/>
          </w:rPr>
          <w:fldChar w:fldCharType="separate"/>
        </w:r>
        <w:r w:rsidR="00E90D07">
          <w:rPr>
            <w:noProof/>
            <w:webHidden/>
          </w:rPr>
          <w:t>18</w:t>
        </w:r>
        <w:r w:rsidR="00E90D07">
          <w:rPr>
            <w:noProof/>
            <w:webHidden/>
          </w:rPr>
          <w:fldChar w:fldCharType="end"/>
        </w:r>
      </w:hyperlink>
    </w:p>
    <w:p w14:paraId="70D16E05" w14:textId="1F3E2508" w:rsidR="00E90D07" w:rsidRDefault="00000000">
      <w:pPr>
        <w:pStyle w:val="TJ3"/>
        <w:rPr>
          <w:rFonts w:asciiTheme="minorHAnsi" w:eastAsia="SimSun" w:hAnsiTheme="minorHAnsi" w:cstheme="minorBidi"/>
          <w:noProof/>
          <w:sz w:val="22"/>
          <w:szCs w:val="20"/>
          <w:lang w:val="hu-HU" w:eastAsia="zh-CN" w:bidi="hi-IN"/>
        </w:rPr>
      </w:pPr>
      <w:hyperlink w:anchor="_Toc74733398" w:history="1">
        <w:r w:rsidR="00E90D07" w:rsidRPr="00633939">
          <w:rPr>
            <w:rStyle w:val="Hiperhivatkozs"/>
            <w:noProof/>
          </w:rPr>
          <w:t>2.3.1.</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Terminology and definitions</w:t>
        </w:r>
        <w:r w:rsidR="00E90D07">
          <w:rPr>
            <w:noProof/>
            <w:webHidden/>
          </w:rPr>
          <w:tab/>
        </w:r>
        <w:r w:rsidR="00E90D07">
          <w:rPr>
            <w:noProof/>
            <w:webHidden/>
          </w:rPr>
          <w:fldChar w:fldCharType="begin"/>
        </w:r>
        <w:r w:rsidR="00E90D07">
          <w:rPr>
            <w:noProof/>
            <w:webHidden/>
          </w:rPr>
          <w:instrText xml:space="preserve"> PAGEREF _Toc74733398 \h </w:instrText>
        </w:r>
        <w:r w:rsidR="00E90D07">
          <w:rPr>
            <w:noProof/>
            <w:webHidden/>
          </w:rPr>
        </w:r>
        <w:r w:rsidR="00E90D07">
          <w:rPr>
            <w:noProof/>
            <w:webHidden/>
          </w:rPr>
          <w:fldChar w:fldCharType="separate"/>
        </w:r>
        <w:r w:rsidR="00E90D07">
          <w:rPr>
            <w:noProof/>
            <w:webHidden/>
          </w:rPr>
          <w:t>18</w:t>
        </w:r>
        <w:r w:rsidR="00E90D07">
          <w:rPr>
            <w:noProof/>
            <w:webHidden/>
          </w:rPr>
          <w:fldChar w:fldCharType="end"/>
        </w:r>
      </w:hyperlink>
    </w:p>
    <w:p w14:paraId="2D7699D9" w14:textId="3C140A0E" w:rsidR="00E90D07" w:rsidRDefault="00000000">
      <w:pPr>
        <w:pStyle w:val="TJ3"/>
        <w:rPr>
          <w:rFonts w:asciiTheme="minorHAnsi" w:eastAsia="SimSun" w:hAnsiTheme="minorHAnsi" w:cstheme="minorBidi"/>
          <w:noProof/>
          <w:sz w:val="22"/>
          <w:szCs w:val="20"/>
          <w:lang w:val="hu-HU" w:eastAsia="zh-CN" w:bidi="hi-IN"/>
        </w:rPr>
      </w:pPr>
      <w:hyperlink w:anchor="_Toc74733399" w:history="1">
        <w:r w:rsidR="00E90D07" w:rsidRPr="00633939">
          <w:rPr>
            <w:rStyle w:val="Hiperhivatkozs"/>
            <w:noProof/>
          </w:rPr>
          <w:t>2.3.2.</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Overview</w:t>
        </w:r>
        <w:r w:rsidR="00E90D07">
          <w:rPr>
            <w:noProof/>
            <w:webHidden/>
          </w:rPr>
          <w:tab/>
        </w:r>
        <w:r w:rsidR="00E90D07">
          <w:rPr>
            <w:noProof/>
            <w:webHidden/>
          </w:rPr>
          <w:fldChar w:fldCharType="begin"/>
        </w:r>
        <w:r w:rsidR="00E90D07">
          <w:rPr>
            <w:noProof/>
            <w:webHidden/>
          </w:rPr>
          <w:instrText xml:space="preserve"> PAGEREF _Toc74733399 \h </w:instrText>
        </w:r>
        <w:r w:rsidR="00E90D07">
          <w:rPr>
            <w:noProof/>
            <w:webHidden/>
          </w:rPr>
        </w:r>
        <w:r w:rsidR="00E90D07">
          <w:rPr>
            <w:noProof/>
            <w:webHidden/>
          </w:rPr>
          <w:fldChar w:fldCharType="separate"/>
        </w:r>
        <w:r w:rsidR="00E90D07">
          <w:rPr>
            <w:noProof/>
            <w:webHidden/>
          </w:rPr>
          <w:t>19</w:t>
        </w:r>
        <w:r w:rsidR="00E90D07">
          <w:rPr>
            <w:noProof/>
            <w:webHidden/>
          </w:rPr>
          <w:fldChar w:fldCharType="end"/>
        </w:r>
      </w:hyperlink>
    </w:p>
    <w:p w14:paraId="39F8E031" w14:textId="0FE1DE38" w:rsidR="00E90D07" w:rsidRDefault="00000000">
      <w:pPr>
        <w:pStyle w:val="TJ3"/>
        <w:rPr>
          <w:rFonts w:asciiTheme="minorHAnsi" w:eastAsia="SimSun" w:hAnsiTheme="minorHAnsi" w:cstheme="minorBidi"/>
          <w:noProof/>
          <w:sz w:val="22"/>
          <w:szCs w:val="20"/>
          <w:lang w:val="hu-HU" w:eastAsia="zh-CN" w:bidi="hi-IN"/>
        </w:rPr>
      </w:pPr>
      <w:hyperlink w:anchor="_Toc74733400" w:history="1">
        <w:r w:rsidR="00E90D07" w:rsidRPr="00633939">
          <w:rPr>
            <w:rStyle w:val="Hiperhivatkozs"/>
            <w:noProof/>
          </w:rPr>
          <w:t>2.3.3.</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Numbering stanzas</w:t>
        </w:r>
        <w:r w:rsidR="00E90D07">
          <w:rPr>
            <w:noProof/>
            <w:webHidden/>
          </w:rPr>
          <w:tab/>
        </w:r>
        <w:r w:rsidR="00E90D07">
          <w:rPr>
            <w:noProof/>
            <w:webHidden/>
          </w:rPr>
          <w:fldChar w:fldCharType="begin"/>
        </w:r>
        <w:r w:rsidR="00E90D07">
          <w:rPr>
            <w:noProof/>
            <w:webHidden/>
          </w:rPr>
          <w:instrText xml:space="preserve"> PAGEREF _Toc74733400 \h </w:instrText>
        </w:r>
        <w:r w:rsidR="00E90D07">
          <w:rPr>
            <w:noProof/>
            <w:webHidden/>
          </w:rPr>
        </w:r>
        <w:r w:rsidR="00E90D07">
          <w:rPr>
            <w:noProof/>
            <w:webHidden/>
          </w:rPr>
          <w:fldChar w:fldCharType="separate"/>
        </w:r>
        <w:r w:rsidR="00E90D07">
          <w:rPr>
            <w:noProof/>
            <w:webHidden/>
          </w:rPr>
          <w:t>20</w:t>
        </w:r>
        <w:r w:rsidR="00E90D07">
          <w:rPr>
            <w:noProof/>
            <w:webHidden/>
          </w:rPr>
          <w:fldChar w:fldCharType="end"/>
        </w:r>
      </w:hyperlink>
    </w:p>
    <w:p w14:paraId="1BBD80C9" w14:textId="055F434E" w:rsidR="00E90D07" w:rsidRDefault="00000000">
      <w:pPr>
        <w:pStyle w:val="TJ3"/>
        <w:rPr>
          <w:rFonts w:asciiTheme="minorHAnsi" w:eastAsia="SimSun" w:hAnsiTheme="minorHAnsi" w:cstheme="minorBidi"/>
          <w:noProof/>
          <w:sz w:val="22"/>
          <w:szCs w:val="20"/>
          <w:lang w:val="hu-HU" w:eastAsia="zh-CN" w:bidi="hi-IN"/>
        </w:rPr>
      </w:pPr>
      <w:hyperlink w:anchor="_Toc74733401" w:history="1">
        <w:r w:rsidR="00E90D07" w:rsidRPr="00633939">
          <w:rPr>
            <w:rStyle w:val="Hiperhivatkozs"/>
            <w:noProof/>
          </w:rPr>
          <w:t>2.3.4.</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Encoding metre for stanzas</w:t>
        </w:r>
        <w:r w:rsidR="00E90D07">
          <w:rPr>
            <w:noProof/>
            <w:webHidden/>
          </w:rPr>
          <w:tab/>
        </w:r>
        <w:r w:rsidR="00E90D07">
          <w:rPr>
            <w:noProof/>
            <w:webHidden/>
          </w:rPr>
          <w:fldChar w:fldCharType="begin"/>
        </w:r>
        <w:r w:rsidR="00E90D07">
          <w:rPr>
            <w:noProof/>
            <w:webHidden/>
          </w:rPr>
          <w:instrText xml:space="preserve"> PAGEREF _Toc74733401 \h </w:instrText>
        </w:r>
        <w:r w:rsidR="00E90D07">
          <w:rPr>
            <w:noProof/>
            <w:webHidden/>
          </w:rPr>
        </w:r>
        <w:r w:rsidR="00E90D07">
          <w:rPr>
            <w:noProof/>
            <w:webHidden/>
          </w:rPr>
          <w:fldChar w:fldCharType="separate"/>
        </w:r>
        <w:r w:rsidR="00E90D07">
          <w:rPr>
            <w:noProof/>
            <w:webHidden/>
          </w:rPr>
          <w:t>20</w:t>
        </w:r>
        <w:r w:rsidR="00E90D07">
          <w:rPr>
            <w:noProof/>
            <w:webHidden/>
          </w:rPr>
          <w:fldChar w:fldCharType="end"/>
        </w:r>
      </w:hyperlink>
    </w:p>
    <w:p w14:paraId="50024F59" w14:textId="0E521D8E" w:rsidR="00E90D07" w:rsidRDefault="00000000">
      <w:pPr>
        <w:pStyle w:val="TJ3"/>
        <w:rPr>
          <w:rFonts w:asciiTheme="minorHAnsi" w:eastAsia="SimSun" w:hAnsiTheme="minorHAnsi" w:cstheme="minorBidi"/>
          <w:noProof/>
          <w:sz w:val="22"/>
          <w:szCs w:val="20"/>
          <w:lang w:val="hu-HU" w:eastAsia="zh-CN" w:bidi="hi-IN"/>
        </w:rPr>
      </w:pPr>
      <w:hyperlink w:anchor="_Toc74733402" w:history="1">
        <w:r w:rsidR="00E90D07" w:rsidRPr="00633939">
          <w:rPr>
            <w:rStyle w:val="Hiperhivatkozs"/>
            <w:noProof/>
          </w:rPr>
          <w:t>2.3.5.</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Encoding metre for individual lines</w:t>
        </w:r>
        <w:r w:rsidR="00E90D07">
          <w:rPr>
            <w:noProof/>
            <w:webHidden/>
          </w:rPr>
          <w:tab/>
        </w:r>
        <w:r w:rsidR="00E90D07">
          <w:rPr>
            <w:noProof/>
            <w:webHidden/>
          </w:rPr>
          <w:fldChar w:fldCharType="begin"/>
        </w:r>
        <w:r w:rsidR="00E90D07">
          <w:rPr>
            <w:noProof/>
            <w:webHidden/>
          </w:rPr>
          <w:instrText xml:space="preserve"> PAGEREF _Toc74733402 \h </w:instrText>
        </w:r>
        <w:r w:rsidR="00E90D07">
          <w:rPr>
            <w:noProof/>
            <w:webHidden/>
          </w:rPr>
        </w:r>
        <w:r w:rsidR="00E90D07">
          <w:rPr>
            <w:noProof/>
            <w:webHidden/>
          </w:rPr>
          <w:fldChar w:fldCharType="separate"/>
        </w:r>
        <w:r w:rsidR="00E90D07">
          <w:rPr>
            <w:noProof/>
            <w:webHidden/>
          </w:rPr>
          <w:t>21</w:t>
        </w:r>
        <w:r w:rsidR="00E90D07">
          <w:rPr>
            <w:noProof/>
            <w:webHidden/>
          </w:rPr>
          <w:fldChar w:fldCharType="end"/>
        </w:r>
      </w:hyperlink>
    </w:p>
    <w:p w14:paraId="03AAE93F" w14:textId="1A8C4DA9" w:rsidR="00E90D07" w:rsidRDefault="00000000">
      <w:pPr>
        <w:pStyle w:val="TJ3"/>
        <w:rPr>
          <w:rFonts w:asciiTheme="minorHAnsi" w:eastAsia="SimSun" w:hAnsiTheme="minorHAnsi" w:cstheme="minorBidi"/>
          <w:noProof/>
          <w:sz w:val="22"/>
          <w:szCs w:val="20"/>
          <w:lang w:val="hu-HU" w:eastAsia="zh-CN" w:bidi="hi-IN"/>
        </w:rPr>
      </w:pPr>
      <w:hyperlink w:anchor="_Toc74733403" w:history="1">
        <w:r w:rsidR="00E90D07" w:rsidRPr="00633939">
          <w:rPr>
            <w:rStyle w:val="Hiperhivatkozs"/>
            <w:noProof/>
          </w:rPr>
          <w:t>2.3.6.</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Verse lines and text segmentation</w:t>
        </w:r>
        <w:r w:rsidR="00E90D07">
          <w:rPr>
            <w:noProof/>
            <w:webHidden/>
          </w:rPr>
          <w:tab/>
        </w:r>
        <w:r w:rsidR="00E90D07">
          <w:rPr>
            <w:noProof/>
            <w:webHidden/>
          </w:rPr>
          <w:fldChar w:fldCharType="begin"/>
        </w:r>
        <w:r w:rsidR="00E90D07">
          <w:rPr>
            <w:noProof/>
            <w:webHidden/>
          </w:rPr>
          <w:instrText xml:space="preserve"> PAGEREF _Toc74733403 \h </w:instrText>
        </w:r>
        <w:r w:rsidR="00E90D07">
          <w:rPr>
            <w:noProof/>
            <w:webHidden/>
          </w:rPr>
        </w:r>
        <w:r w:rsidR="00E90D07">
          <w:rPr>
            <w:noProof/>
            <w:webHidden/>
          </w:rPr>
          <w:fldChar w:fldCharType="separate"/>
        </w:r>
        <w:r w:rsidR="00E90D07">
          <w:rPr>
            <w:noProof/>
            <w:webHidden/>
          </w:rPr>
          <w:t>21</w:t>
        </w:r>
        <w:r w:rsidR="00E90D07">
          <w:rPr>
            <w:noProof/>
            <w:webHidden/>
          </w:rPr>
          <w:fldChar w:fldCharType="end"/>
        </w:r>
      </w:hyperlink>
    </w:p>
    <w:p w14:paraId="4EC2B62E" w14:textId="6B7CD0E5" w:rsidR="00E90D07" w:rsidRDefault="00000000">
      <w:pPr>
        <w:pStyle w:val="TJ3"/>
        <w:rPr>
          <w:rFonts w:asciiTheme="minorHAnsi" w:eastAsia="SimSun" w:hAnsiTheme="minorHAnsi" w:cstheme="minorBidi"/>
          <w:noProof/>
          <w:sz w:val="22"/>
          <w:szCs w:val="20"/>
          <w:lang w:val="hu-HU" w:eastAsia="zh-CN" w:bidi="hi-IN"/>
        </w:rPr>
      </w:pPr>
      <w:hyperlink w:anchor="_Toc74733404" w:history="1">
        <w:r w:rsidR="00E90D07" w:rsidRPr="00633939">
          <w:rPr>
            <w:rStyle w:val="Hiperhivatkozs"/>
            <w:noProof/>
          </w:rPr>
          <w:t>2.3.7.</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Verse markup versus other markup</w:t>
        </w:r>
        <w:r w:rsidR="00E90D07">
          <w:rPr>
            <w:noProof/>
            <w:webHidden/>
          </w:rPr>
          <w:tab/>
        </w:r>
        <w:r w:rsidR="00E90D07">
          <w:rPr>
            <w:noProof/>
            <w:webHidden/>
          </w:rPr>
          <w:fldChar w:fldCharType="begin"/>
        </w:r>
        <w:r w:rsidR="00E90D07">
          <w:rPr>
            <w:noProof/>
            <w:webHidden/>
          </w:rPr>
          <w:instrText xml:space="preserve"> PAGEREF _Toc74733404 \h </w:instrText>
        </w:r>
        <w:r w:rsidR="00E90D07">
          <w:rPr>
            <w:noProof/>
            <w:webHidden/>
          </w:rPr>
        </w:r>
        <w:r w:rsidR="00E90D07">
          <w:rPr>
            <w:noProof/>
            <w:webHidden/>
          </w:rPr>
          <w:fldChar w:fldCharType="separate"/>
        </w:r>
        <w:r w:rsidR="00E90D07">
          <w:rPr>
            <w:noProof/>
            <w:webHidden/>
          </w:rPr>
          <w:t>22</w:t>
        </w:r>
        <w:r w:rsidR="00E90D07">
          <w:rPr>
            <w:noProof/>
            <w:webHidden/>
          </w:rPr>
          <w:fldChar w:fldCharType="end"/>
        </w:r>
      </w:hyperlink>
    </w:p>
    <w:p w14:paraId="1ED3E791" w14:textId="2EE0D0EA" w:rsidR="00E90D07" w:rsidRDefault="00000000">
      <w:pPr>
        <w:pStyle w:val="TJ3"/>
        <w:rPr>
          <w:rFonts w:asciiTheme="minorHAnsi" w:eastAsia="SimSun" w:hAnsiTheme="minorHAnsi" w:cstheme="minorBidi"/>
          <w:noProof/>
          <w:sz w:val="22"/>
          <w:szCs w:val="20"/>
          <w:lang w:val="hu-HU" w:eastAsia="zh-CN" w:bidi="hi-IN"/>
        </w:rPr>
      </w:pPr>
      <w:hyperlink w:anchor="_Toc74733405" w:history="1">
        <w:r w:rsidR="00E90D07" w:rsidRPr="00633939">
          <w:rPr>
            <w:rStyle w:val="Hiperhivatkozs"/>
            <w:noProof/>
          </w:rPr>
          <w:t>2.3.8.</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Marking up structure in lacunose verse</w:t>
        </w:r>
        <w:r w:rsidR="00E90D07">
          <w:rPr>
            <w:noProof/>
            <w:webHidden/>
          </w:rPr>
          <w:tab/>
        </w:r>
        <w:r w:rsidR="00E90D07">
          <w:rPr>
            <w:noProof/>
            <w:webHidden/>
          </w:rPr>
          <w:fldChar w:fldCharType="begin"/>
        </w:r>
        <w:r w:rsidR="00E90D07">
          <w:rPr>
            <w:noProof/>
            <w:webHidden/>
          </w:rPr>
          <w:instrText xml:space="preserve"> PAGEREF _Toc74733405 \h </w:instrText>
        </w:r>
        <w:r w:rsidR="00E90D07">
          <w:rPr>
            <w:noProof/>
            <w:webHidden/>
          </w:rPr>
        </w:r>
        <w:r w:rsidR="00E90D07">
          <w:rPr>
            <w:noProof/>
            <w:webHidden/>
          </w:rPr>
          <w:fldChar w:fldCharType="separate"/>
        </w:r>
        <w:r w:rsidR="00E90D07">
          <w:rPr>
            <w:noProof/>
            <w:webHidden/>
          </w:rPr>
          <w:t>23</w:t>
        </w:r>
        <w:r w:rsidR="00E90D07">
          <w:rPr>
            <w:noProof/>
            <w:webHidden/>
          </w:rPr>
          <w:fldChar w:fldCharType="end"/>
        </w:r>
      </w:hyperlink>
    </w:p>
    <w:p w14:paraId="42676BE2" w14:textId="7C3A13E6" w:rsidR="00E90D07" w:rsidRDefault="00000000">
      <w:pPr>
        <w:pStyle w:val="TJ3"/>
        <w:rPr>
          <w:rFonts w:asciiTheme="minorHAnsi" w:eastAsia="SimSun" w:hAnsiTheme="minorHAnsi" w:cstheme="minorBidi"/>
          <w:noProof/>
          <w:sz w:val="22"/>
          <w:szCs w:val="20"/>
          <w:lang w:val="hu-HU" w:eastAsia="zh-CN" w:bidi="hi-IN"/>
        </w:rPr>
      </w:pPr>
      <w:hyperlink w:anchor="_Toc74733406" w:history="1">
        <w:r w:rsidR="00E90D07" w:rsidRPr="00633939">
          <w:rPr>
            <w:rStyle w:val="Hiperhivatkozs"/>
            <w:noProof/>
          </w:rPr>
          <w:t>2.3.9.</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Markup examples for verse</w:t>
        </w:r>
        <w:r w:rsidR="00E90D07">
          <w:rPr>
            <w:noProof/>
            <w:webHidden/>
          </w:rPr>
          <w:tab/>
        </w:r>
        <w:r w:rsidR="00E90D07">
          <w:rPr>
            <w:noProof/>
            <w:webHidden/>
          </w:rPr>
          <w:fldChar w:fldCharType="begin"/>
        </w:r>
        <w:r w:rsidR="00E90D07">
          <w:rPr>
            <w:noProof/>
            <w:webHidden/>
          </w:rPr>
          <w:instrText xml:space="preserve"> PAGEREF _Toc74733406 \h </w:instrText>
        </w:r>
        <w:r w:rsidR="00E90D07">
          <w:rPr>
            <w:noProof/>
            <w:webHidden/>
          </w:rPr>
        </w:r>
        <w:r w:rsidR="00E90D07">
          <w:rPr>
            <w:noProof/>
            <w:webHidden/>
          </w:rPr>
          <w:fldChar w:fldCharType="separate"/>
        </w:r>
        <w:r w:rsidR="00E90D07">
          <w:rPr>
            <w:noProof/>
            <w:webHidden/>
          </w:rPr>
          <w:t>23</w:t>
        </w:r>
        <w:r w:rsidR="00E90D07">
          <w:rPr>
            <w:noProof/>
            <w:webHidden/>
          </w:rPr>
          <w:fldChar w:fldCharType="end"/>
        </w:r>
      </w:hyperlink>
    </w:p>
    <w:p w14:paraId="14A29E83" w14:textId="3E340ED3" w:rsidR="00E90D07" w:rsidRDefault="00000000">
      <w:pPr>
        <w:pStyle w:val="TJ1"/>
        <w:rPr>
          <w:rFonts w:asciiTheme="minorHAnsi" w:eastAsia="SimSun" w:hAnsiTheme="minorHAnsi" w:cstheme="minorBidi"/>
          <w:b w:val="0"/>
          <w:noProof/>
          <w:szCs w:val="20"/>
          <w:lang w:val="hu-HU" w:eastAsia="zh-CN" w:bidi="hi-IN"/>
        </w:rPr>
      </w:pPr>
      <w:hyperlink w:anchor="_Toc74733407" w:history="1">
        <w:r w:rsidR="00E90D07" w:rsidRPr="00633939">
          <w:rPr>
            <w:rStyle w:val="Hiperhivatkozs"/>
            <w:noProof/>
          </w:rPr>
          <w:t>3.</w:t>
        </w:r>
        <w:r w:rsidR="00E90D07">
          <w:rPr>
            <w:rFonts w:asciiTheme="minorHAnsi" w:eastAsia="SimSun" w:hAnsiTheme="minorHAnsi" w:cstheme="minorBidi"/>
            <w:b w:val="0"/>
            <w:noProof/>
            <w:szCs w:val="20"/>
            <w:lang w:val="hu-HU" w:eastAsia="zh-CN" w:bidi="hi-IN"/>
          </w:rPr>
          <w:tab/>
        </w:r>
        <w:r w:rsidR="00E90D07" w:rsidRPr="00633939">
          <w:rPr>
            <w:rStyle w:val="Hiperhivatkozs"/>
            <w:noProof/>
          </w:rPr>
          <w:t>Marking up Extrinsic Structure in the Edition</w:t>
        </w:r>
        <w:r w:rsidR="00E90D07">
          <w:rPr>
            <w:noProof/>
            <w:webHidden/>
          </w:rPr>
          <w:tab/>
        </w:r>
        <w:r w:rsidR="00E90D07">
          <w:rPr>
            <w:noProof/>
            <w:webHidden/>
          </w:rPr>
          <w:fldChar w:fldCharType="begin"/>
        </w:r>
        <w:r w:rsidR="00E90D07">
          <w:rPr>
            <w:noProof/>
            <w:webHidden/>
          </w:rPr>
          <w:instrText xml:space="preserve"> PAGEREF _Toc74733407 \h </w:instrText>
        </w:r>
        <w:r w:rsidR="00E90D07">
          <w:rPr>
            <w:noProof/>
            <w:webHidden/>
          </w:rPr>
        </w:r>
        <w:r w:rsidR="00E90D07">
          <w:rPr>
            <w:noProof/>
            <w:webHidden/>
          </w:rPr>
          <w:fldChar w:fldCharType="separate"/>
        </w:r>
        <w:r w:rsidR="00E90D07">
          <w:rPr>
            <w:noProof/>
            <w:webHidden/>
          </w:rPr>
          <w:t>25</w:t>
        </w:r>
        <w:r w:rsidR="00E90D07">
          <w:rPr>
            <w:noProof/>
            <w:webHidden/>
          </w:rPr>
          <w:fldChar w:fldCharType="end"/>
        </w:r>
      </w:hyperlink>
    </w:p>
    <w:p w14:paraId="3DA7C029" w14:textId="39CB7B1A" w:rsidR="00E90D07" w:rsidRDefault="00000000">
      <w:pPr>
        <w:pStyle w:val="TJ2"/>
        <w:rPr>
          <w:rFonts w:asciiTheme="minorHAnsi" w:eastAsia="SimSun" w:hAnsiTheme="minorHAnsi" w:cstheme="minorBidi"/>
          <w:noProof/>
          <w:sz w:val="22"/>
          <w:szCs w:val="20"/>
          <w:lang w:val="hu-HU" w:eastAsia="zh-CN" w:bidi="hi-IN"/>
        </w:rPr>
      </w:pPr>
      <w:hyperlink w:anchor="_Toc74733408" w:history="1">
        <w:r w:rsidR="00E90D07" w:rsidRPr="00633939">
          <w:rPr>
            <w:rStyle w:val="Hiperhivatkozs"/>
            <w:noProof/>
          </w:rPr>
          <w:t>3.1.</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Overview</w:t>
        </w:r>
        <w:r w:rsidR="00E90D07">
          <w:rPr>
            <w:noProof/>
            <w:webHidden/>
          </w:rPr>
          <w:tab/>
        </w:r>
        <w:r w:rsidR="00E90D07">
          <w:rPr>
            <w:noProof/>
            <w:webHidden/>
          </w:rPr>
          <w:fldChar w:fldCharType="begin"/>
        </w:r>
        <w:r w:rsidR="00E90D07">
          <w:rPr>
            <w:noProof/>
            <w:webHidden/>
          </w:rPr>
          <w:instrText xml:space="preserve"> PAGEREF _Toc74733408 \h </w:instrText>
        </w:r>
        <w:r w:rsidR="00E90D07">
          <w:rPr>
            <w:noProof/>
            <w:webHidden/>
          </w:rPr>
        </w:r>
        <w:r w:rsidR="00E90D07">
          <w:rPr>
            <w:noProof/>
            <w:webHidden/>
          </w:rPr>
          <w:fldChar w:fldCharType="separate"/>
        </w:r>
        <w:r w:rsidR="00E90D07">
          <w:rPr>
            <w:noProof/>
            <w:webHidden/>
          </w:rPr>
          <w:t>25</w:t>
        </w:r>
        <w:r w:rsidR="00E90D07">
          <w:rPr>
            <w:noProof/>
            <w:webHidden/>
          </w:rPr>
          <w:fldChar w:fldCharType="end"/>
        </w:r>
      </w:hyperlink>
    </w:p>
    <w:p w14:paraId="6783C40D" w14:textId="25841D00" w:rsidR="00E90D07" w:rsidRDefault="00000000">
      <w:pPr>
        <w:pStyle w:val="TJ2"/>
        <w:rPr>
          <w:rFonts w:asciiTheme="minorHAnsi" w:eastAsia="SimSun" w:hAnsiTheme="minorHAnsi" w:cstheme="minorBidi"/>
          <w:noProof/>
          <w:sz w:val="22"/>
          <w:szCs w:val="20"/>
          <w:lang w:val="hu-HU" w:eastAsia="zh-CN" w:bidi="hi-IN"/>
        </w:rPr>
      </w:pPr>
      <w:hyperlink w:anchor="_Toc74733409" w:history="1">
        <w:r w:rsidR="00E90D07" w:rsidRPr="00633939">
          <w:rPr>
            <w:rStyle w:val="Hiperhivatkozs"/>
            <w:noProof/>
          </w:rPr>
          <w:t>3.2.</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Physical Lines</w:t>
        </w:r>
        <w:r w:rsidR="00E90D07">
          <w:rPr>
            <w:noProof/>
            <w:webHidden/>
          </w:rPr>
          <w:tab/>
        </w:r>
        <w:r w:rsidR="00E90D07">
          <w:rPr>
            <w:noProof/>
            <w:webHidden/>
          </w:rPr>
          <w:fldChar w:fldCharType="begin"/>
        </w:r>
        <w:r w:rsidR="00E90D07">
          <w:rPr>
            <w:noProof/>
            <w:webHidden/>
          </w:rPr>
          <w:instrText xml:space="preserve"> PAGEREF _Toc74733409 \h </w:instrText>
        </w:r>
        <w:r w:rsidR="00E90D07">
          <w:rPr>
            <w:noProof/>
            <w:webHidden/>
          </w:rPr>
        </w:r>
        <w:r w:rsidR="00E90D07">
          <w:rPr>
            <w:noProof/>
            <w:webHidden/>
          </w:rPr>
          <w:fldChar w:fldCharType="separate"/>
        </w:r>
        <w:r w:rsidR="00E90D07">
          <w:rPr>
            <w:noProof/>
            <w:webHidden/>
          </w:rPr>
          <w:t>25</w:t>
        </w:r>
        <w:r w:rsidR="00E90D07">
          <w:rPr>
            <w:noProof/>
            <w:webHidden/>
          </w:rPr>
          <w:fldChar w:fldCharType="end"/>
        </w:r>
      </w:hyperlink>
    </w:p>
    <w:p w14:paraId="45051AC9" w14:textId="38E18FFB" w:rsidR="00E90D07" w:rsidRDefault="00000000">
      <w:pPr>
        <w:pStyle w:val="TJ3"/>
        <w:rPr>
          <w:rFonts w:asciiTheme="minorHAnsi" w:eastAsia="SimSun" w:hAnsiTheme="minorHAnsi" w:cstheme="minorBidi"/>
          <w:noProof/>
          <w:sz w:val="22"/>
          <w:szCs w:val="20"/>
          <w:lang w:val="hu-HU" w:eastAsia="zh-CN" w:bidi="hi-IN"/>
        </w:rPr>
      </w:pPr>
      <w:hyperlink w:anchor="_Toc74733410" w:history="1">
        <w:r w:rsidR="00E90D07" w:rsidRPr="00633939">
          <w:rPr>
            <w:rStyle w:val="Hiperhivatkozs"/>
            <w:noProof/>
          </w:rPr>
          <w:t>3.2.1.</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Marking up line beginnings</w:t>
        </w:r>
        <w:r w:rsidR="00E90D07">
          <w:rPr>
            <w:noProof/>
            <w:webHidden/>
          </w:rPr>
          <w:tab/>
        </w:r>
        <w:r w:rsidR="00E90D07">
          <w:rPr>
            <w:noProof/>
            <w:webHidden/>
          </w:rPr>
          <w:fldChar w:fldCharType="begin"/>
        </w:r>
        <w:r w:rsidR="00E90D07">
          <w:rPr>
            <w:noProof/>
            <w:webHidden/>
          </w:rPr>
          <w:instrText xml:space="preserve"> PAGEREF _Toc74733410 \h </w:instrText>
        </w:r>
        <w:r w:rsidR="00E90D07">
          <w:rPr>
            <w:noProof/>
            <w:webHidden/>
          </w:rPr>
        </w:r>
        <w:r w:rsidR="00E90D07">
          <w:rPr>
            <w:noProof/>
            <w:webHidden/>
          </w:rPr>
          <w:fldChar w:fldCharType="separate"/>
        </w:r>
        <w:r w:rsidR="00E90D07">
          <w:rPr>
            <w:noProof/>
            <w:webHidden/>
          </w:rPr>
          <w:t>26</w:t>
        </w:r>
        <w:r w:rsidR="00E90D07">
          <w:rPr>
            <w:noProof/>
            <w:webHidden/>
          </w:rPr>
          <w:fldChar w:fldCharType="end"/>
        </w:r>
      </w:hyperlink>
    </w:p>
    <w:p w14:paraId="6FE178B8" w14:textId="62E59B9D" w:rsidR="00E90D07" w:rsidRDefault="00000000">
      <w:pPr>
        <w:pStyle w:val="TJ3"/>
        <w:rPr>
          <w:rFonts w:asciiTheme="minorHAnsi" w:eastAsia="SimSun" w:hAnsiTheme="minorHAnsi" w:cstheme="minorBidi"/>
          <w:noProof/>
          <w:sz w:val="22"/>
          <w:szCs w:val="20"/>
          <w:lang w:val="hu-HU" w:eastAsia="zh-CN" w:bidi="hi-IN"/>
        </w:rPr>
      </w:pPr>
      <w:hyperlink w:anchor="_Toc74733411" w:history="1">
        <w:r w:rsidR="00E90D07" w:rsidRPr="00633939">
          <w:rPr>
            <w:rStyle w:val="Hiperhivatkozs"/>
            <w:noProof/>
          </w:rPr>
          <w:t>3.2.2.</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Numbering lines</w:t>
        </w:r>
        <w:r w:rsidR="00E90D07">
          <w:rPr>
            <w:noProof/>
            <w:webHidden/>
          </w:rPr>
          <w:tab/>
        </w:r>
        <w:r w:rsidR="00E90D07">
          <w:rPr>
            <w:noProof/>
            <w:webHidden/>
          </w:rPr>
          <w:fldChar w:fldCharType="begin"/>
        </w:r>
        <w:r w:rsidR="00E90D07">
          <w:rPr>
            <w:noProof/>
            <w:webHidden/>
          </w:rPr>
          <w:instrText xml:space="preserve"> PAGEREF _Toc74733411 \h </w:instrText>
        </w:r>
        <w:r w:rsidR="00E90D07">
          <w:rPr>
            <w:noProof/>
            <w:webHidden/>
          </w:rPr>
        </w:r>
        <w:r w:rsidR="00E90D07">
          <w:rPr>
            <w:noProof/>
            <w:webHidden/>
          </w:rPr>
          <w:fldChar w:fldCharType="separate"/>
        </w:r>
        <w:r w:rsidR="00E90D07">
          <w:rPr>
            <w:noProof/>
            <w:webHidden/>
          </w:rPr>
          <w:t>26</w:t>
        </w:r>
        <w:r w:rsidR="00E90D07">
          <w:rPr>
            <w:noProof/>
            <w:webHidden/>
          </w:rPr>
          <w:fldChar w:fldCharType="end"/>
        </w:r>
      </w:hyperlink>
    </w:p>
    <w:p w14:paraId="37E113AB" w14:textId="6AF449DE" w:rsidR="00E90D07" w:rsidRDefault="00000000">
      <w:pPr>
        <w:pStyle w:val="TJ3"/>
        <w:rPr>
          <w:rFonts w:asciiTheme="minorHAnsi" w:eastAsia="SimSun" w:hAnsiTheme="minorHAnsi" w:cstheme="minorBidi"/>
          <w:noProof/>
          <w:sz w:val="22"/>
          <w:szCs w:val="20"/>
          <w:lang w:val="hu-HU" w:eastAsia="zh-CN" w:bidi="hi-IN"/>
        </w:rPr>
      </w:pPr>
      <w:hyperlink w:anchor="_Toc74733412" w:history="1">
        <w:r w:rsidR="00E90D07" w:rsidRPr="00633939">
          <w:rPr>
            <w:rStyle w:val="Hiperhivatkozs"/>
            <w:noProof/>
          </w:rPr>
          <w:t>3.2.3.</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Placement of line beginnings</w:t>
        </w:r>
        <w:r w:rsidR="00E90D07">
          <w:rPr>
            <w:noProof/>
            <w:webHidden/>
          </w:rPr>
          <w:tab/>
        </w:r>
        <w:r w:rsidR="00E90D07">
          <w:rPr>
            <w:noProof/>
            <w:webHidden/>
          </w:rPr>
          <w:fldChar w:fldCharType="begin"/>
        </w:r>
        <w:r w:rsidR="00E90D07">
          <w:rPr>
            <w:noProof/>
            <w:webHidden/>
          </w:rPr>
          <w:instrText xml:space="preserve"> PAGEREF _Toc74733412 \h </w:instrText>
        </w:r>
        <w:r w:rsidR="00E90D07">
          <w:rPr>
            <w:noProof/>
            <w:webHidden/>
          </w:rPr>
        </w:r>
        <w:r w:rsidR="00E90D07">
          <w:rPr>
            <w:noProof/>
            <w:webHidden/>
          </w:rPr>
          <w:fldChar w:fldCharType="separate"/>
        </w:r>
        <w:r w:rsidR="00E90D07">
          <w:rPr>
            <w:noProof/>
            <w:webHidden/>
          </w:rPr>
          <w:t>27</w:t>
        </w:r>
        <w:r w:rsidR="00E90D07">
          <w:rPr>
            <w:noProof/>
            <w:webHidden/>
          </w:rPr>
          <w:fldChar w:fldCharType="end"/>
        </w:r>
      </w:hyperlink>
    </w:p>
    <w:p w14:paraId="50BC6575" w14:textId="7BD97366" w:rsidR="00E90D07" w:rsidRDefault="00000000">
      <w:pPr>
        <w:pStyle w:val="TJ3"/>
        <w:rPr>
          <w:rFonts w:asciiTheme="minorHAnsi" w:eastAsia="SimSun" w:hAnsiTheme="minorHAnsi" w:cstheme="minorBidi"/>
          <w:noProof/>
          <w:sz w:val="22"/>
          <w:szCs w:val="20"/>
          <w:lang w:val="hu-HU" w:eastAsia="zh-CN" w:bidi="hi-IN"/>
        </w:rPr>
      </w:pPr>
      <w:hyperlink w:anchor="_Toc74733413" w:history="1">
        <w:r w:rsidR="00E90D07" w:rsidRPr="00633939">
          <w:rPr>
            <w:rStyle w:val="Hiperhivatkozs"/>
            <w:noProof/>
          </w:rPr>
          <w:t>3.2.4.</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Line beginnings interrupting words</w:t>
        </w:r>
        <w:r w:rsidR="00E90D07">
          <w:rPr>
            <w:noProof/>
            <w:webHidden/>
          </w:rPr>
          <w:tab/>
        </w:r>
        <w:r w:rsidR="00E90D07">
          <w:rPr>
            <w:noProof/>
            <w:webHidden/>
          </w:rPr>
          <w:fldChar w:fldCharType="begin"/>
        </w:r>
        <w:r w:rsidR="00E90D07">
          <w:rPr>
            <w:noProof/>
            <w:webHidden/>
          </w:rPr>
          <w:instrText xml:space="preserve"> PAGEREF _Toc74733413 \h </w:instrText>
        </w:r>
        <w:r w:rsidR="00E90D07">
          <w:rPr>
            <w:noProof/>
            <w:webHidden/>
          </w:rPr>
        </w:r>
        <w:r w:rsidR="00E90D07">
          <w:rPr>
            <w:noProof/>
            <w:webHidden/>
          </w:rPr>
          <w:fldChar w:fldCharType="separate"/>
        </w:r>
        <w:r w:rsidR="00E90D07">
          <w:rPr>
            <w:noProof/>
            <w:webHidden/>
          </w:rPr>
          <w:t>27</w:t>
        </w:r>
        <w:r w:rsidR="00E90D07">
          <w:rPr>
            <w:noProof/>
            <w:webHidden/>
          </w:rPr>
          <w:fldChar w:fldCharType="end"/>
        </w:r>
      </w:hyperlink>
    </w:p>
    <w:p w14:paraId="668D0747" w14:textId="0BF0868F" w:rsidR="00E90D07" w:rsidRDefault="00000000">
      <w:pPr>
        <w:pStyle w:val="TJ2"/>
        <w:rPr>
          <w:rFonts w:asciiTheme="minorHAnsi" w:eastAsia="SimSun" w:hAnsiTheme="minorHAnsi" w:cstheme="minorBidi"/>
          <w:noProof/>
          <w:sz w:val="22"/>
          <w:szCs w:val="20"/>
          <w:lang w:val="hu-HU" w:eastAsia="zh-CN" w:bidi="hi-IN"/>
        </w:rPr>
      </w:pPr>
      <w:hyperlink w:anchor="_Toc74733414" w:history="1">
        <w:r w:rsidR="00E90D07" w:rsidRPr="00633939">
          <w:rPr>
            <w:rStyle w:val="Hiperhivatkozs"/>
            <w:noProof/>
          </w:rPr>
          <w:t>3.3.</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Not-quite Partitions</w:t>
        </w:r>
        <w:r w:rsidR="00E90D07">
          <w:rPr>
            <w:noProof/>
            <w:webHidden/>
          </w:rPr>
          <w:tab/>
        </w:r>
        <w:r w:rsidR="00E90D07">
          <w:rPr>
            <w:noProof/>
            <w:webHidden/>
          </w:rPr>
          <w:fldChar w:fldCharType="begin"/>
        </w:r>
        <w:r w:rsidR="00E90D07">
          <w:rPr>
            <w:noProof/>
            <w:webHidden/>
          </w:rPr>
          <w:instrText xml:space="preserve"> PAGEREF _Toc74733414 \h </w:instrText>
        </w:r>
        <w:r w:rsidR="00E90D07">
          <w:rPr>
            <w:noProof/>
            <w:webHidden/>
          </w:rPr>
        </w:r>
        <w:r w:rsidR="00E90D07">
          <w:rPr>
            <w:noProof/>
            <w:webHidden/>
          </w:rPr>
          <w:fldChar w:fldCharType="separate"/>
        </w:r>
        <w:r w:rsidR="00E90D07">
          <w:rPr>
            <w:noProof/>
            <w:webHidden/>
          </w:rPr>
          <w:t>28</w:t>
        </w:r>
        <w:r w:rsidR="00E90D07">
          <w:rPr>
            <w:noProof/>
            <w:webHidden/>
          </w:rPr>
          <w:fldChar w:fldCharType="end"/>
        </w:r>
      </w:hyperlink>
    </w:p>
    <w:p w14:paraId="4B5D1D76" w14:textId="3B376A7E" w:rsidR="00E90D07" w:rsidRDefault="00000000">
      <w:pPr>
        <w:pStyle w:val="TJ3"/>
        <w:rPr>
          <w:rFonts w:asciiTheme="minorHAnsi" w:eastAsia="SimSun" w:hAnsiTheme="minorHAnsi" w:cstheme="minorBidi"/>
          <w:noProof/>
          <w:sz w:val="22"/>
          <w:szCs w:val="20"/>
          <w:lang w:val="hu-HU" w:eastAsia="zh-CN" w:bidi="hi-IN"/>
        </w:rPr>
      </w:pPr>
      <w:hyperlink w:anchor="_Toc74733415" w:history="1">
        <w:r w:rsidR="00E90D07" w:rsidRPr="00633939">
          <w:rPr>
            <w:rStyle w:val="Hiperhivatkozs"/>
            <w:noProof/>
          </w:rPr>
          <w:t>3.3.1.</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Stuff in margins</w:t>
        </w:r>
        <w:r w:rsidR="00E90D07">
          <w:rPr>
            <w:noProof/>
            <w:webHidden/>
          </w:rPr>
          <w:tab/>
        </w:r>
        <w:r w:rsidR="00E90D07">
          <w:rPr>
            <w:noProof/>
            <w:webHidden/>
          </w:rPr>
          <w:fldChar w:fldCharType="begin"/>
        </w:r>
        <w:r w:rsidR="00E90D07">
          <w:rPr>
            <w:noProof/>
            <w:webHidden/>
          </w:rPr>
          <w:instrText xml:space="preserve"> PAGEREF _Toc74733415 \h </w:instrText>
        </w:r>
        <w:r w:rsidR="00E90D07">
          <w:rPr>
            <w:noProof/>
            <w:webHidden/>
          </w:rPr>
        </w:r>
        <w:r w:rsidR="00E90D07">
          <w:rPr>
            <w:noProof/>
            <w:webHidden/>
          </w:rPr>
          <w:fldChar w:fldCharType="separate"/>
        </w:r>
        <w:r w:rsidR="00E90D07">
          <w:rPr>
            <w:noProof/>
            <w:webHidden/>
          </w:rPr>
          <w:t>28</w:t>
        </w:r>
        <w:r w:rsidR="00E90D07">
          <w:rPr>
            <w:noProof/>
            <w:webHidden/>
          </w:rPr>
          <w:fldChar w:fldCharType="end"/>
        </w:r>
      </w:hyperlink>
    </w:p>
    <w:p w14:paraId="4E401C92" w14:textId="2E1058F3" w:rsidR="00E90D07" w:rsidRDefault="00000000">
      <w:pPr>
        <w:pStyle w:val="TJ3"/>
        <w:rPr>
          <w:rFonts w:asciiTheme="minorHAnsi" w:eastAsia="SimSun" w:hAnsiTheme="minorHAnsi" w:cstheme="minorBidi"/>
          <w:noProof/>
          <w:sz w:val="22"/>
          <w:szCs w:val="20"/>
          <w:lang w:val="hu-HU" w:eastAsia="zh-CN" w:bidi="hi-IN"/>
        </w:rPr>
      </w:pPr>
      <w:hyperlink w:anchor="_Toc74733416" w:history="1">
        <w:r w:rsidR="00E90D07" w:rsidRPr="00633939">
          <w:rPr>
            <w:rStyle w:val="Hiperhivatkozs"/>
            <w:noProof/>
          </w:rPr>
          <w:t>3.3.2.</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Sectioning with space</w:t>
        </w:r>
        <w:r w:rsidR="00E90D07">
          <w:rPr>
            <w:noProof/>
            <w:webHidden/>
          </w:rPr>
          <w:tab/>
        </w:r>
        <w:r w:rsidR="00E90D07">
          <w:rPr>
            <w:noProof/>
            <w:webHidden/>
          </w:rPr>
          <w:fldChar w:fldCharType="begin"/>
        </w:r>
        <w:r w:rsidR="00E90D07">
          <w:rPr>
            <w:noProof/>
            <w:webHidden/>
          </w:rPr>
          <w:instrText xml:space="preserve"> PAGEREF _Toc74733416 \h </w:instrText>
        </w:r>
        <w:r w:rsidR="00E90D07">
          <w:rPr>
            <w:noProof/>
            <w:webHidden/>
          </w:rPr>
        </w:r>
        <w:r w:rsidR="00E90D07">
          <w:rPr>
            <w:noProof/>
            <w:webHidden/>
          </w:rPr>
          <w:fldChar w:fldCharType="separate"/>
        </w:r>
        <w:r w:rsidR="00E90D07">
          <w:rPr>
            <w:noProof/>
            <w:webHidden/>
          </w:rPr>
          <w:t>28</w:t>
        </w:r>
        <w:r w:rsidR="00E90D07">
          <w:rPr>
            <w:noProof/>
            <w:webHidden/>
          </w:rPr>
          <w:fldChar w:fldCharType="end"/>
        </w:r>
      </w:hyperlink>
    </w:p>
    <w:p w14:paraId="0C94EBAD" w14:textId="417C80AA" w:rsidR="00E90D07" w:rsidRDefault="00000000">
      <w:pPr>
        <w:pStyle w:val="TJ3"/>
        <w:rPr>
          <w:rFonts w:asciiTheme="minorHAnsi" w:eastAsia="SimSun" w:hAnsiTheme="minorHAnsi" w:cstheme="minorBidi"/>
          <w:noProof/>
          <w:sz w:val="22"/>
          <w:szCs w:val="20"/>
          <w:lang w:val="hu-HU" w:eastAsia="zh-CN" w:bidi="hi-IN"/>
        </w:rPr>
      </w:pPr>
      <w:hyperlink w:anchor="_Toc74733417" w:history="1">
        <w:r w:rsidR="00E90D07" w:rsidRPr="00633939">
          <w:rPr>
            <w:rStyle w:val="Hiperhivatkozs"/>
            <w:noProof/>
          </w:rPr>
          <w:t>3.3.3.</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Spatially offset opening sections (incipits)</w:t>
        </w:r>
        <w:r w:rsidR="00E90D07">
          <w:rPr>
            <w:noProof/>
            <w:webHidden/>
          </w:rPr>
          <w:tab/>
        </w:r>
        <w:r w:rsidR="00E90D07">
          <w:rPr>
            <w:noProof/>
            <w:webHidden/>
          </w:rPr>
          <w:fldChar w:fldCharType="begin"/>
        </w:r>
        <w:r w:rsidR="00E90D07">
          <w:rPr>
            <w:noProof/>
            <w:webHidden/>
          </w:rPr>
          <w:instrText xml:space="preserve"> PAGEREF _Toc74733417 \h </w:instrText>
        </w:r>
        <w:r w:rsidR="00E90D07">
          <w:rPr>
            <w:noProof/>
            <w:webHidden/>
          </w:rPr>
        </w:r>
        <w:r w:rsidR="00E90D07">
          <w:rPr>
            <w:noProof/>
            <w:webHidden/>
          </w:rPr>
          <w:fldChar w:fldCharType="separate"/>
        </w:r>
        <w:r w:rsidR="00E90D07">
          <w:rPr>
            <w:noProof/>
            <w:webHidden/>
          </w:rPr>
          <w:t>29</w:t>
        </w:r>
        <w:r w:rsidR="00E90D07">
          <w:rPr>
            <w:noProof/>
            <w:webHidden/>
          </w:rPr>
          <w:fldChar w:fldCharType="end"/>
        </w:r>
      </w:hyperlink>
    </w:p>
    <w:p w14:paraId="48220F22" w14:textId="6D883431" w:rsidR="00E90D07" w:rsidRDefault="00000000">
      <w:pPr>
        <w:pStyle w:val="TJ3"/>
        <w:rPr>
          <w:rFonts w:asciiTheme="minorHAnsi" w:eastAsia="SimSun" w:hAnsiTheme="minorHAnsi" w:cstheme="minorBidi"/>
          <w:noProof/>
          <w:sz w:val="22"/>
          <w:szCs w:val="20"/>
          <w:lang w:val="hu-HU" w:eastAsia="zh-CN" w:bidi="hi-IN"/>
        </w:rPr>
      </w:pPr>
      <w:hyperlink w:anchor="_Toc74733418" w:history="1">
        <w:r w:rsidR="00E90D07" w:rsidRPr="00633939">
          <w:rPr>
            <w:rStyle w:val="Hiperhivatkozs"/>
            <w:noProof/>
          </w:rPr>
          <w:t>3.3.4.</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Spatially offset closing lines (colophons)</w:t>
        </w:r>
        <w:r w:rsidR="00E90D07">
          <w:rPr>
            <w:noProof/>
            <w:webHidden/>
          </w:rPr>
          <w:tab/>
        </w:r>
        <w:r w:rsidR="00E90D07">
          <w:rPr>
            <w:noProof/>
            <w:webHidden/>
          </w:rPr>
          <w:fldChar w:fldCharType="begin"/>
        </w:r>
        <w:r w:rsidR="00E90D07">
          <w:rPr>
            <w:noProof/>
            <w:webHidden/>
          </w:rPr>
          <w:instrText xml:space="preserve"> PAGEREF _Toc74733418 \h </w:instrText>
        </w:r>
        <w:r w:rsidR="00E90D07">
          <w:rPr>
            <w:noProof/>
            <w:webHidden/>
          </w:rPr>
        </w:r>
        <w:r w:rsidR="00E90D07">
          <w:rPr>
            <w:noProof/>
            <w:webHidden/>
          </w:rPr>
          <w:fldChar w:fldCharType="separate"/>
        </w:r>
        <w:r w:rsidR="00E90D07">
          <w:rPr>
            <w:noProof/>
            <w:webHidden/>
          </w:rPr>
          <w:t>29</w:t>
        </w:r>
        <w:r w:rsidR="00E90D07">
          <w:rPr>
            <w:noProof/>
            <w:webHidden/>
          </w:rPr>
          <w:fldChar w:fldCharType="end"/>
        </w:r>
      </w:hyperlink>
    </w:p>
    <w:p w14:paraId="5DAB6989" w14:textId="09D3CDA1" w:rsidR="00E90D07" w:rsidRDefault="00000000">
      <w:pPr>
        <w:pStyle w:val="TJ3"/>
        <w:rPr>
          <w:rFonts w:asciiTheme="minorHAnsi" w:eastAsia="SimSun" w:hAnsiTheme="minorHAnsi" w:cstheme="minorBidi"/>
          <w:noProof/>
          <w:sz w:val="22"/>
          <w:szCs w:val="20"/>
          <w:lang w:val="hu-HU" w:eastAsia="zh-CN" w:bidi="hi-IN"/>
        </w:rPr>
      </w:pPr>
      <w:hyperlink w:anchor="_Toc74733419" w:history="1">
        <w:r w:rsidR="00E90D07" w:rsidRPr="00633939">
          <w:rPr>
            <w:rStyle w:val="Hiperhivatkozs"/>
            <w:noProof/>
          </w:rPr>
          <w:t>3.3.5.</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Pagination or foliation: “forme work”</w:t>
        </w:r>
        <w:r w:rsidR="00E90D07">
          <w:rPr>
            <w:noProof/>
            <w:webHidden/>
          </w:rPr>
          <w:tab/>
        </w:r>
        <w:r w:rsidR="00E90D07">
          <w:rPr>
            <w:noProof/>
            <w:webHidden/>
          </w:rPr>
          <w:fldChar w:fldCharType="begin"/>
        </w:r>
        <w:r w:rsidR="00E90D07">
          <w:rPr>
            <w:noProof/>
            <w:webHidden/>
          </w:rPr>
          <w:instrText xml:space="preserve"> PAGEREF _Toc74733419 \h </w:instrText>
        </w:r>
        <w:r w:rsidR="00E90D07">
          <w:rPr>
            <w:noProof/>
            <w:webHidden/>
          </w:rPr>
        </w:r>
        <w:r w:rsidR="00E90D07">
          <w:rPr>
            <w:noProof/>
            <w:webHidden/>
          </w:rPr>
          <w:fldChar w:fldCharType="separate"/>
        </w:r>
        <w:r w:rsidR="00E90D07">
          <w:rPr>
            <w:noProof/>
            <w:webHidden/>
          </w:rPr>
          <w:t>30</w:t>
        </w:r>
        <w:r w:rsidR="00E90D07">
          <w:rPr>
            <w:noProof/>
            <w:webHidden/>
          </w:rPr>
          <w:fldChar w:fldCharType="end"/>
        </w:r>
      </w:hyperlink>
    </w:p>
    <w:p w14:paraId="13FC92FA" w14:textId="254FAE95" w:rsidR="00E90D07" w:rsidRDefault="00000000">
      <w:pPr>
        <w:pStyle w:val="TJ2"/>
        <w:rPr>
          <w:rFonts w:asciiTheme="minorHAnsi" w:eastAsia="SimSun" w:hAnsiTheme="minorHAnsi" w:cstheme="minorBidi"/>
          <w:noProof/>
          <w:sz w:val="22"/>
          <w:szCs w:val="20"/>
          <w:lang w:val="hu-HU" w:eastAsia="zh-CN" w:bidi="hi-IN"/>
        </w:rPr>
      </w:pPr>
      <w:hyperlink w:anchor="_Toc74733420" w:history="1">
        <w:r w:rsidR="00E90D07" w:rsidRPr="00633939">
          <w:rPr>
            <w:rStyle w:val="Hiperhivatkozs"/>
            <w:noProof/>
          </w:rPr>
          <w:t>3.4.</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Boxlike Partitions: Self-contained Zones</w:t>
        </w:r>
        <w:r w:rsidR="00E90D07">
          <w:rPr>
            <w:noProof/>
            <w:webHidden/>
          </w:rPr>
          <w:tab/>
        </w:r>
        <w:r w:rsidR="00E90D07">
          <w:rPr>
            <w:noProof/>
            <w:webHidden/>
          </w:rPr>
          <w:fldChar w:fldCharType="begin"/>
        </w:r>
        <w:r w:rsidR="00E90D07">
          <w:rPr>
            <w:noProof/>
            <w:webHidden/>
          </w:rPr>
          <w:instrText xml:space="preserve"> PAGEREF _Toc74733420 \h </w:instrText>
        </w:r>
        <w:r w:rsidR="00E90D07">
          <w:rPr>
            <w:noProof/>
            <w:webHidden/>
          </w:rPr>
        </w:r>
        <w:r w:rsidR="00E90D07">
          <w:rPr>
            <w:noProof/>
            <w:webHidden/>
          </w:rPr>
          <w:fldChar w:fldCharType="separate"/>
        </w:r>
        <w:r w:rsidR="00E90D07">
          <w:rPr>
            <w:noProof/>
            <w:webHidden/>
          </w:rPr>
          <w:t>31</w:t>
        </w:r>
        <w:r w:rsidR="00E90D07">
          <w:rPr>
            <w:noProof/>
            <w:webHidden/>
          </w:rPr>
          <w:fldChar w:fldCharType="end"/>
        </w:r>
      </w:hyperlink>
    </w:p>
    <w:p w14:paraId="5B9F2B01" w14:textId="68F1BF58" w:rsidR="00E90D07" w:rsidRDefault="00000000">
      <w:pPr>
        <w:pStyle w:val="TJ3"/>
        <w:rPr>
          <w:rFonts w:asciiTheme="minorHAnsi" w:eastAsia="SimSun" w:hAnsiTheme="minorHAnsi" w:cstheme="minorBidi"/>
          <w:noProof/>
          <w:sz w:val="22"/>
          <w:szCs w:val="20"/>
          <w:lang w:val="hu-HU" w:eastAsia="zh-CN" w:bidi="hi-IN"/>
        </w:rPr>
      </w:pPr>
      <w:hyperlink w:anchor="_Toc74733421" w:history="1">
        <w:r w:rsidR="00E90D07" w:rsidRPr="00633939">
          <w:rPr>
            <w:rStyle w:val="Hiperhivatkozs"/>
            <w:noProof/>
          </w:rPr>
          <w:t>3.4.1.</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Overview</w:t>
        </w:r>
        <w:r w:rsidR="00E90D07">
          <w:rPr>
            <w:noProof/>
            <w:webHidden/>
          </w:rPr>
          <w:tab/>
        </w:r>
        <w:r w:rsidR="00E90D07">
          <w:rPr>
            <w:noProof/>
            <w:webHidden/>
          </w:rPr>
          <w:fldChar w:fldCharType="begin"/>
        </w:r>
        <w:r w:rsidR="00E90D07">
          <w:rPr>
            <w:noProof/>
            <w:webHidden/>
          </w:rPr>
          <w:instrText xml:space="preserve"> PAGEREF _Toc74733421 \h </w:instrText>
        </w:r>
        <w:r w:rsidR="00E90D07">
          <w:rPr>
            <w:noProof/>
            <w:webHidden/>
          </w:rPr>
        </w:r>
        <w:r w:rsidR="00E90D07">
          <w:rPr>
            <w:noProof/>
            <w:webHidden/>
          </w:rPr>
          <w:fldChar w:fldCharType="separate"/>
        </w:r>
        <w:r w:rsidR="00E90D07">
          <w:rPr>
            <w:noProof/>
            <w:webHidden/>
          </w:rPr>
          <w:t>31</w:t>
        </w:r>
        <w:r w:rsidR="00E90D07">
          <w:rPr>
            <w:noProof/>
            <w:webHidden/>
          </w:rPr>
          <w:fldChar w:fldCharType="end"/>
        </w:r>
      </w:hyperlink>
    </w:p>
    <w:p w14:paraId="0441A952" w14:textId="59434609" w:rsidR="00E90D07" w:rsidRDefault="00000000">
      <w:pPr>
        <w:pStyle w:val="TJ3"/>
        <w:rPr>
          <w:rFonts w:asciiTheme="minorHAnsi" w:eastAsia="SimSun" w:hAnsiTheme="minorHAnsi" w:cstheme="minorBidi"/>
          <w:noProof/>
          <w:sz w:val="22"/>
          <w:szCs w:val="20"/>
          <w:lang w:val="hu-HU" w:eastAsia="zh-CN" w:bidi="hi-IN"/>
        </w:rPr>
      </w:pPr>
      <w:hyperlink w:anchor="_Toc74733422" w:history="1">
        <w:r w:rsidR="00E90D07" w:rsidRPr="00633939">
          <w:rPr>
            <w:rStyle w:val="Hiperhivatkozs"/>
            <w:noProof/>
          </w:rPr>
          <w:t>3.4.2.</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Encoding boxlike partitions</w:t>
        </w:r>
        <w:r w:rsidR="00E90D07">
          <w:rPr>
            <w:noProof/>
            <w:webHidden/>
          </w:rPr>
          <w:tab/>
        </w:r>
        <w:r w:rsidR="00E90D07">
          <w:rPr>
            <w:noProof/>
            <w:webHidden/>
          </w:rPr>
          <w:fldChar w:fldCharType="begin"/>
        </w:r>
        <w:r w:rsidR="00E90D07">
          <w:rPr>
            <w:noProof/>
            <w:webHidden/>
          </w:rPr>
          <w:instrText xml:space="preserve"> PAGEREF _Toc74733422 \h </w:instrText>
        </w:r>
        <w:r w:rsidR="00E90D07">
          <w:rPr>
            <w:noProof/>
            <w:webHidden/>
          </w:rPr>
        </w:r>
        <w:r w:rsidR="00E90D07">
          <w:rPr>
            <w:noProof/>
            <w:webHidden/>
          </w:rPr>
          <w:fldChar w:fldCharType="separate"/>
        </w:r>
        <w:r w:rsidR="00E90D07">
          <w:rPr>
            <w:noProof/>
            <w:webHidden/>
          </w:rPr>
          <w:t>32</w:t>
        </w:r>
        <w:r w:rsidR="00E90D07">
          <w:rPr>
            <w:noProof/>
            <w:webHidden/>
          </w:rPr>
          <w:fldChar w:fldCharType="end"/>
        </w:r>
      </w:hyperlink>
    </w:p>
    <w:p w14:paraId="66096E1A" w14:textId="65D7B9D5" w:rsidR="00E90D07" w:rsidRDefault="00000000">
      <w:pPr>
        <w:pStyle w:val="TJ3"/>
        <w:rPr>
          <w:rFonts w:asciiTheme="minorHAnsi" w:eastAsia="SimSun" w:hAnsiTheme="minorHAnsi" w:cstheme="minorBidi"/>
          <w:noProof/>
          <w:sz w:val="22"/>
          <w:szCs w:val="20"/>
          <w:lang w:val="hu-HU" w:eastAsia="zh-CN" w:bidi="hi-IN"/>
        </w:rPr>
      </w:pPr>
      <w:hyperlink w:anchor="_Toc74733423" w:history="1">
        <w:r w:rsidR="00E90D07" w:rsidRPr="00633939">
          <w:rPr>
            <w:rStyle w:val="Hiperhivatkozs"/>
            <w:noProof/>
          </w:rPr>
          <w:t>3.4.3.</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Textpart identification: subtype, number and headers</w:t>
        </w:r>
        <w:r w:rsidR="00E90D07">
          <w:rPr>
            <w:noProof/>
            <w:webHidden/>
          </w:rPr>
          <w:tab/>
        </w:r>
        <w:r w:rsidR="00E90D07">
          <w:rPr>
            <w:noProof/>
            <w:webHidden/>
          </w:rPr>
          <w:fldChar w:fldCharType="begin"/>
        </w:r>
        <w:r w:rsidR="00E90D07">
          <w:rPr>
            <w:noProof/>
            <w:webHidden/>
          </w:rPr>
          <w:instrText xml:space="preserve"> PAGEREF _Toc74733423 \h </w:instrText>
        </w:r>
        <w:r w:rsidR="00E90D07">
          <w:rPr>
            <w:noProof/>
            <w:webHidden/>
          </w:rPr>
        </w:r>
        <w:r w:rsidR="00E90D07">
          <w:rPr>
            <w:noProof/>
            <w:webHidden/>
          </w:rPr>
          <w:fldChar w:fldCharType="separate"/>
        </w:r>
        <w:r w:rsidR="00E90D07">
          <w:rPr>
            <w:noProof/>
            <w:webHidden/>
          </w:rPr>
          <w:t>32</w:t>
        </w:r>
        <w:r w:rsidR="00E90D07">
          <w:rPr>
            <w:noProof/>
            <w:webHidden/>
          </w:rPr>
          <w:fldChar w:fldCharType="end"/>
        </w:r>
      </w:hyperlink>
    </w:p>
    <w:p w14:paraId="12D1C7F2" w14:textId="30CA9055" w:rsidR="00E90D07" w:rsidRDefault="00000000">
      <w:pPr>
        <w:pStyle w:val="TJ3"/>
        <w:rPr>
          <w:rFonts w:asciiTheme="minorHAnsi" w:eastAsia="SimSun" w:hAnsiTheme="minorHAnsi" w:cstheme="minorBidi"/>
          <w:noProof/>
          <w:sz w:val="22"/>
          <w:szCs w:val="20"/>
          <w:lang w:val="hu-HU" w:eastAsia="zh-CN" w:bidi="hi-IN"/>
        </w:rPr>
      </w:pPr>
      <w:hyperlink w:anchor="_Toc74733424" w:history="1">
        <w:r w:rsidR="00E90D07" w:rsidRPr="00633939">
          <w:rPr>
            <w:rStyle w:val="Hiperhivatkozs"/>
            <w:noProof/>
          </w:rPr>
          <w:t>3.4.4.</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Numbered elements in textparts</w:t>
        </w:r>
        <w:r w:rsidR="00E90D07">
          <w:rPr>
            <w:noProof/>
            <w:webHidden/>
          </w:rPr>
          <w:tab/>
        </w:r>
        <w:r w:rsidR="00E90D07">
          <w:rPr>
            <w:noProof/>
            <w:webHidden/>
          </w:rPr>
          <w:fldChar w:fldCharType="begin"/>
        </w:r>
        <w:r w:rsidR="00E90D07">
          <w:rPr>
            <w:noProof/>
            <w:webHidden/>
          </w:rPr>
          <w:instrText xml:space="preserve"> PAGEREF _Toc74733424 \h </w:instrText>
        </w:r>
        <w:r w:rsidR="00E90D07">
          <w:rPr>
            <w:noProof/>
            <w:webHidden/>
          </w:rPr>
        </w:r>
        <w:r w:rsidR="00E90D07">
          <w:rPr>
            <w:noProof/>
            <w:webHidden/>
          </w:rPr>
          <w:fldChar w:fldCharType="separate"/>
        </w:r>
        <w:r w:rsidR="00E90D07">
          <w:rPr>
            <w:noProof/>
            <w:webHidden/>
          </w:rPr>
          <w:t>34</w:t>
        </w:r>
        <w:r w:rsidR="00E90D07">
          <w:rPr>
            <w:noProof/>
            <w:webHidden/>
          </w:rPr>
          <w:fldChar w:fldCharType="end"/>
        </w:r>
      </w:hyperlink>
    </w:p>
    <w:p w14:paraId="14F042FE" w14:textId="2C9EB6A9" w:rsidR="00E90D07" w:rsidRDefault="00000000">
      <w:pPr>
        <w:pStyle w:val="TJ3"/>
        <w:rPr>
          <w:rFonts w:asciiTheme="minorHAnsi" w:eastAsia="SimSun" w:hAnsiTheme="minorHAnsi" w:cstheme="minorBidi"/>
          <w:noProof/>
          <w:sz w:val="22"/>
          <w:szCs w:val="20"/>
          <w:lang w:val="hu-HU" w:eastAsia="zh-CN" w:bidi="hi-IN"/>
        </w:rPr>
      </w:pPr>
      <w:hyperlink w:anchor="_Toc74733425" w:history="1">
        <w:r w:rsidR="00E90D07" w:rsidRPr="00633939">
          <w:rPr>
            <w:rStyle w:val="Hiperhivatkozs"/>
            <w:noProof/>
          </w:rPr>
          <w:t>3.4.5.</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Full markup example for boxlike partitions</w:t>
        </w:r>
        <w:r w:rsidR="00E90D07">
          <w:rPr>
            <w:noProof/>
            <w:webHidden/>
          </w:rPr>
          <w:tab/>
        </w:r>
        <w:r w:rsidR="00E90D07">
          <w:rPr>
            <w:noProof/>
            <w:webHidden/>
          </w:rPr>
          <w:fldChar w:fldCharType="begin"/>
        </w:r>
        <w:r w:rsidR="00E90D07">
          <w:rPr>
            <w:noProof/>
            <w:webHidden/>
          </w:rPr>
          <w:instrText xml:space="preserve"> PAGEREF _Toc74733425 \h </w:instrText>
        </w:r>
        <w:r w:rsidR="00E90D07">
          <w:rPr>
            <w:noProof/>
            <w:webHidden/>
          </w:rPr>
        </w:r>
        <w:r w:rsidR="00E90D07">
          <w:rPr>
            <w:noProof/>
            <w:webHidden/>
          </w:rPr>
          <w:fldChar w:fldCharType="separate"/>
        </w:r>
        <w:r w:rsidR="00E90D07">
          <w:rPr>
            <w:noProof/>
            <w:webHidden/>
          </w:rPr>
          <w:t>35</w:t>
        </w:r>
        <w:r w:rsidR="00E90D07">
          <w:rPr>
            <w:noProof/>
            <w:webHidden/>
          </w:rPr>
          <w:fldChar w:fldCharType="end"/>
        </w:r>
      </w:hyperlink>
    </w:p>
    <w:p w14:paraId="6046C6F7" w14:textId="6B0094E7" w:rsidR="00E90D07" w:rsidRDefault="00000000">
      <w:pPr>
        <w:pStyle w:val="TJ2"/>
        <w:rPr>
          <w:rFonts w:asciiTheme="minorHAnsi" w:eastAsia="SimSun" w:hAnsiTheme="minorHAnsi" w:cstheme="minorBidi"/>
          <w:noProof/>
          <w:sz w:val="22"/>
          <w:szCs w:val="20"/>
          <w:lang w:val="hu-HU" w:eastAsia="zh-CN" w:bidi="hi-IN"/>
        </w:rPr>
      </w:pPr>
      <w:hyperlink w:anchor="_Toc74733426" w:history="1">
        <w:r w:rsidR="00E90D07" w:rsidRPr="00633939">
          <w:rPr>
            <w:rStyle w:val="Hiperhivatkozs"/>
            <w:noProof/>
          </w:rPr>
          <w:t>3.5.</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Pagelike Partitions: Text Flows through Successive Zones</w:t>
        </w:r>
        <w:r w:rsidR="00E90D07">
          <w:rPr>
            <w:noProof/>
            <w:webHidden/>
          </w:rPr>
          <w:tab/>
        </w:r>
        <w:r w:rsidR="00E90D07">
          <w:rPr>
            <w:noProof/>
            <w:webHidden/>
          </w:rPr>
          <w:fldChar w:fldCharType="begin"/>
        </w:r>
        <w:r w:rsidR="00E90D07">
          <w:rPr>
            <w:noProof/>
            <w:webHidden/>
          </w:rPr>
          <w:instrText xml:space="preserve"> PAGEREF _Toc74733426 \h </w:instrText>
        </w:r>
        <w:r w:rsidR="00E90D07">
          <w:rPr>
            <w:noProof/>
            <w:webHidden/>
          </w:rPr>
        </w:r>
        <w:r w:rsidR="00E90D07">
          <w:rPr>
            <w:noProof/>
            <w:webHidden/>
          </w:rPr>
          <w:fldChar w:fldCharType="separate"/>
        </w:r>
        <w:r w:rsidR="00E90D07">
          <w:rPr>
            <w:noProof/>
            <w:webHidden/>
          </w:rPr>
          <w:t>35</w:t>
        </w:r>
        <w:r w:rsidR="00E90D07">
          <w:rPr>
            <w:noProof/>
            <w:webHidden/>
          </w:rPr>
          <w:fldChar w:fldCharType="end"/>
        </w:r>
      </w:hyperlink>
    </w:p>
    <w:p w14:paraId="164BD085" w14:textId="27F54BF5" w:rsidR="00E90D07" w:rsidRDefault="00000000">
      <w:pPr>
        <w:pStyle w:val="TJ3"/>
        <w:rPr>
          <w:rFonts w:asciiTheme="minorHAnsi" w:eastAsia="SimSun" w:hAnsiTheme="minorHAnsi" w:cstheme="minorBidi"/>
          <w:noProof/>
          <w:sz w:val="22"/>
          <w:szCs w:val="20"/>
          <w:lang w:val="hu-HU" w:eastAsia="zh-CN" w:bidi="hi-IN"/>
        </w:rPr>
      </w:pPr>
      <w:hyperlink w:anchor="_Toc74733427" w:history="1">
        <w:r w:rsidR="00E90D07" w:rsidRPr="00633939">
          <w:rPr>
            <w:rStyle w:val="Hiperhivatkozs"/>
            <w:noProof/>
          </w:rPr>
          <w:t>3.5.1.</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Overview</w:t>
        </w:r>
        <w:r w:rsidR="00E90D07">
          <w:rPr>
            <w:noProof/>
            <w:webHidden/>
          </w:rPr>
          <w:tab/>
        </w:r>
        <w:r w:rsidR="00E90D07">
          <w:rPr>
            <w:noProof/>
            <w:webHidden/>
          </w:rPr>
          <w:fldChar w:fldCharType="begin"/>
        </w:r>
        <w:r w:rsidR="00E90D07">
          <w:rPr>
            <w:noProof/>
            <w:webHidden/>
          </w:rPr>
          <w:instrText xml:space="preserve"> PAGEREF _Toc74733427 \h </w:instrText>
        </w:r>
        <w:r w:rsidR="00E90D07">
          <w:rPr>
            <w:noProof/>
            <w:webHidden/>
          </w:rPr>
        </w:r>
        <w:r w:rsidR="00E90D07">
          <w:rPr>
            <w:noProof/>
            <w:webHidden/>
          </w:rPr>
          <w:fldChar w:fldCharType="separate"/>
        </w:r>
        <w:r w:rsidR="00E90D07">
          <w:rPr>
            <w:noProof/>
            <w:webHidden/>
          </w:rPr>
          <w:t>35</w:t>
        </w:r>
        <w:r w:rsidR="00E90D07">
          <w:rPr>
            <w:noProof/>
            <w:webHidden/>
          </w:rPr>
          <w:fldChar w:fldCharType="end"/>
        </w:r>
      </w:hyperlink>
    </w:p>
    <w:p w14:paraId="758B292C" w14:textId="40DEACB7" w:rsidR="00E90D07" w:rsidRDefault="00000000">
      <w:pPr>
        <w:pStyle w:val="TJ3"/>
        <w:rPr>
          <w:rFonts w:asciiTheme="minorHAnsi" w:eastAsia="SimSun" w:hAnsiTheme="minorHAnsi" w:cstheme="minorBidi"/>
          <w:noProof/>
          <w:sz w:val="22"/>
          <w:szCs w:val="20"/>
          <w:lang w:val="hu-HU" w:eastAsia="zh-CN" w:bidi="hi-IN"/>
        </w:rPr>
      </w:pPr>
      <w:hyperlink w:anchor="_Toc74733428" w:history="1">
        <w:r w:rsidR="00E90D07" w:rsidRPr="00633939">
          <w:rPr>
            <w:rStyle w:val="Hiperhivatkozs"/>
            <w:noProof/>
          </w:rPr>
          <w:t>3.5.2.</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Genuine pages</w:t>
        </w:r>
        <w:r w:rsidR="00E90D07">
          <w:rPr>
            <w:noProof/>
            <w:webHidden/>
          </w:rPr>
          <w:tab/>
        </w:r>
        <w:r w:rsidR="00E90D07">
          <w:rPr>
            <w:noProof/>
            <w:webHidden/>
          </w:rPr>
          <w:fldChar w:fldCharType="begin"/>
        </w:r>
        <w:r w:rsidR="00E90D07">
          <w:rPr>
            <w:noProof/>
            <w:webHidden/>
          </w:rPr>
          <w:instrText xml:space="preserve"> PAGEREF _Toc74733428 \h </w:instrText>
        </w:r>
        <w:r w:rsidR="00E90D07">
          <w:rPr>
            <w:noProof/>
            <w:webHidden/>
          </w:rPr>
        </w:r>
        <w:r w:rsidR="00E90D07">
          <w:rPr>
            <w:noProof/>
            <w:webHidden/>
          </w:rPr>
          <w:fldChar w:fldCharType="separate"/>
        </w:r>
        <w:r w:rsidR="00E90D07">
          <w:rPr>
            <w:noProof/>
            <w:webHidden/>
          </w:rPr>
          <w:t>36</w:t>
        </w:r>
        <w:r w:rsidR="00E90D07">
          <w:rPr>
            <w:noProof/>
            <w:webHidden/>
          </w:rPr>
          <w:fldChar w:fldCharType="end"/>
        </w:r>
      </w:hyperlink>
    </w:p>
    <w:p w14:paraId="76B7794A" w14:textId="683D9BE5" w:rsidR="00E90D07" w:rsidRDefault="00000000">
      <w:pPr>
        <w:pStyle w:val="TJ3"/>
        <w:rPr>
          <w:rFonts w:asciiTheme="minorHAnsi" w:eastAsia="SimSun" w:hAnsiTheme="minorHAnsi" w:cstheme="minorBidi"/>
          <w:noProof/>
          <w:sz w:val="22"/>
          <w:szCs w:val="20"/>
          <w:lang w:val="hu-HU" w:eastAsia="zh-CN" w:bidi="hi-IN"/>
        </w:rPr>
      </w:pPr>
      <w:hyperlink w:anchor="_Toc74733429" w:history="1">
        <w:r w:rsidR="00E90D07" w:rsidRPr="00633939">
          <w:rPr>
            <w:rStyle w:val="Hiperhivatkozs"/>
            <w:noProof/>
          </w:rPr>
          <w:t>3.5.3.</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Other pagelike zones</w:t>
        </w:r>
        <w:r w:rsidR="00E90D07">
          <w:rPr>
            <w:noProof/>
            <w:webHidden/>
          </w:rPr>
          <w:tab/>
        </w:r>
        <w:r w:rsidR="00E90D07">
          <w:rPr>
            <w:noProof/>
            <w:webHidden/>
          </w:rPr>
          <w:fldChar w:fldCharType="begin"/>
        </w:r>
        <w:r w:rsidR="00E90D07">
          <w:rPr>
            <w:noProof/>
            <w:webHidden/>
          </w:rPr>
          <w:instrText xml:space="preserve"> PAGEREF _Toc74733429 \h </w:instrText>
        </w:r>
        <w:r w:rsidR="00E90D07">
          <w:rPr>
            <w:noProof/>
            <w:webHidden/>
          </w:rPr>
        </w:r>
        <w:r w:rsidR="00E90D07">
          <w:rPr>
            <w:noProof/>
            <w:webHidden/>
          </w:rPr>
          <w:fldChar w:fldCharType="separate"/>
        </w:r>
        <w:r w:rsidR="00E90D07">
          <w:rPr>
            <w:noProof/>
            <w:webHidden/>
          </w:rPr>
          <w:t>37</w:t>
        </w:r>
        <w:r w:rsidR="00E90D07">
          <w:rPr>
            <w:noProof/>
            <w:webHidden/>
          </w:rPr>
          <w:fldChar w:fldCharType="end"/>
        </w:r>
      </w:hyperlink>
    </w:p>
    <w:p w14:paraId="77B4F2E8" w14:textId="4303E8BE" w:rsidR="00E90D07" w:rsidRDefault="00000000">
      <w:pPr>
        <w:pStyle w:val="TJ3"/>
        <w:rPr>
          <w:rFonts w:asciiTheme="minorHAnsi" w:eastAsia="SimSun" w:hAnsiTheme="minorHAnsi" w:cstheme="minorBidi"/>
          <w:noProof/>
          <w:sz w:val="22"/>
          <w:szCs w:val="20"/>
          <w:lang w:val="hu-HU" w:eastAsia="zh-CN" w:bidi="hi-IN"/>
        </w:rPr>
      </w:pPr>
      <w:hyperlink w:anchor="_Toc74733430" w:history="1">
        <w:r w:rsidR="00E90D07" w:rsidRPr="00633939">
          <w:rPr>
            <w:rStyle w:val="Hiperhivatkozs"/>
            <w:noProof/>
          </w:rPr>
          <w:t>3.5.4.</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Zone identification: unit, number and label</w:t>
        </w:r>
        <w:r w:rsidR="00E90D07">
          <w:rPr>
            <w:noProof/>
            <w:webHidden/>
          </w:rPr>
          <w:tab/>
        </w:r>
        <w:r w:rsidR="00E90D07">
          <w:rPr>
            <w:noProof/>
            <w:webHidden/>
          </w:rPr>
          <w:fldChar w:fldCharType="begin"/>
        </w:r>
        <w:r w:rsidR="00E90D07">
          <w:rPr>
            <w:noProof/>
            <w:webHidden/>
          </w:rPr>
          <w:instrText xml:space="preserve"> PAGEREF _Toc74733430 \h </w:instrText>
        </w:r>
        <w:r w:rsidR="00E90D07">
          <w:rPr>
            <w:noProof/>
            <w:webHidden/>
          </w:rPr>
        </w:r>
        <w:r w:rsidR="00E90D07">
          <w:rPr>
            <w:noProof/>
            <w:webHidden/>
          </w:rPr>
          <w:fldChar w:fldCharType="separate"/>
        </w:r>
        <w:r w:rsidR="00E90D07">
          <w:rPr>
            <w:noProof/>
            <w:webHidden/>
          </w:rPr>
          <w:t>37</w:t>
        </w:r>
        <w:r w:rsidR="00E90D07">
          <w:rPr>
            <w:noProof/>
            <w:webHidden/>
          </w:rPr>
          <w:fldChar w:fldCharType="end"/>
        </w:r>
      </w:hyperlink>
    </w:p>
    <w:p w14:paraId="73D7A531" w14:textId="20F9019D" w:rsidR="00E90D07" w:rsidRDefault="00000000">
      <w:pPr>
        <w:pStyle w:val="TJ3"/>
        <w:rPr>
          <w:rFonts w:asciiTheme="minorHAnsi" w:eastAsia="SimSun" w:hAnsiTheme="minorHAnsi" w:cstheme="minorBidi"/>
          <w:noProof/>
          <w:sz w:val="22"/>
          <w:szCs w:val="20"/>
          <w:lang w:val="hu-HU" w:eastAsia="zh-CN" w:bidi="hi-IN"/>
        </w:rPr>
      </w:pPr>
      <w:hyperlink w:anchor="_Toc74733431" w:history="1">
        <w:r w:rsidR="00E90D07" w:rsidRPr="00633939">
          <w:rPr>
            <w:rStyle w:val="Hiperhivatkozs"/>
            <w:noProof/>
          </w:rPr>
          <w:t>3.5.5.</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Placement of page and zone beginnings</w:t>
        </w:r>
        <w:r w:rsidR="00E90D07">
          <w:rPr>
            <w:noProof/>
            <w:webHidden/>
          </w:rPr>
          <w:tab/>
        </w:r>
        <w:r w:rsidR="00E90D07">
          <w:rPr>
            <w:noProof/>
            <w:webHidden/>
          </w:rPr>
          <w:fldChar w:fldCharType="begin"/>
        </w:r>
        <w:r w:rsidR="00E90D07">
          <w:rPr>
            <w:noProof/>
            <w:webHidden/>
          </w:rPr>
          <w:instrText xml:space="preserve"> PAGEREF _Toc74733431 \h </w:instrText>
        </w:r>
        <w:r w:rsidR="00E90D07">
          <w:rPr>
            <w:noProof/>
            <w:webHidden/>
          </w:rPr>
        </w:r>
        <w:r w:rsidR="00E90D07">
          <w:rPr>
            <w:noProof/>
            <w:webHidden/>
          </w:rPr>
          <w:fldChar w:fldCharType="separate"/>
        </w:r>
        <w:r w:rsidR="00E90D07">
          <w:rPr>
            <w:noProof/>
            <w:webHidden/>
          </w:rPr>
          <w:t>39</w:t>
        </w:r>
        <w:r w:rsidR="00E90D07">
          <w:rPr>
            <w:noProof/>
            <w:webHidden/>
          </w:rPr>
          <w:fldChar w:fldCharType="end"/>
        </w:r>
      </w:hyperlink>
    </w:p>
    <w:p w14:paraId="32E92CD5" w14:textId="0F4F8986" w:rsidR="00E90D07" w:rsidRDefault="00000000">
      <w:pPr>
        <w:pStyle w:val="TJ3"/>
        <w:rPr>
          <w:rFonts w:asciiTheme="minorHAnsi" w:eastAsia="SimSun" w:hAnsiTheme="minorHAnsi" w:cstheme="minorBidi"/>
          <w:noProof/>
          <w:sz w:val="22"/>
          <w:szCs w:val="20"/>
          <w:lang w:val="hu-HU" w:eastAsia="zh-CN" w:bidi="hi-IN"/>
        </w:rPr>
      </w:pPr>
      <w:hyperlink w:anchor="_Toc74733432" w:history="1">
        <w:r w:rsidR="00E90D07" w:rsidRPr="00633939">
          <w:rPr>
            <w:rStyle w:val="Hiperhivatkozs"/>
            <w:noProof/>
          </w:rPr>
          <w:t>3.5.6.</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Numbered elements in pagelike partitions</w:t>
        </w:r>
        <w:r w:rsidR="00E90D07">
          <w:rPr>
            <w:noProof/>
            <w:webHidden/>
          </w:rPr>
          <w:tab/>
        </w:r>
        <w:r w:rsidR="00E90D07">
          <w:rPr>
            <w:noProof/>
            <w:webHidden/>
          </w:rPr>
          <w:fldChar w:fldCharType="begin"/>
        </w:r>
        <w:r w:rsidR="00E90D07">
          <w:rPr>
            <w:noProof/>
            <w:webHidden/>
          </w:rPr>
          <w:instrText xml:space="preserve"> PAGEREF _Toc74733432 \h </w:instrText>
        </w:r>
        <w:r w:rsidR="00E90D07">
          <w:rPr>
            <w:noProof/>
            <w:webHidden/>
          </w:rPr>
        </w:r>
        <w:r w:rsidR="00E90D07">
          <w:rPr>
            <w:noProof/>
            <w:webHidden/>
          </w:rPr>
          <w:fldChar w:fldCharType="separate"/>
        </w:r>
        <w:r w:rsidR="00E90D07">
          <w:rPr>
            <w:noProof/>
            <w:webHidden/>
          </w:rPr>
          <w:t>39</w:t>
        </w:r>
        <w:r w:rsidR="00E90D07">
          <w:rPr>
            <w:noProof/>
            <w:webHidden/>
          </w:rPr>
          <w:fldChar w:fldCharType="end"/>
        </w:r>
      </w:hyperlink>
    </w:p>
    <w:p w14:paraId="3669ADBD" w14:textId="6DEB21B9" w:rsidR="00E90D07" w:rsidRDefault="00000000">
      <w:pPr>
        <w:pStyle w:val="TJ3"/>
        <w:rPr>
          <w:rFonts w:asciiTheme="minorHAnsi" w:eastAsia="SimSun" w:hAnsiTheme="minorHAnsi" w:cstheme="minorBidi"/>
          <w:noProof/>
          <w:sz w:val="22"/>
          <w:szCs w:val="20"/>
          <w:lang w:val="hu-HU" w:eastAsia="zh-CN" w:bidi="hi-IN"/>
        </w:rPr>
      </w:pPr>
      <w:hyperlink w:anchor="_Toc74733433" w:history="1">
        <w:r w:rsidR="00E90D07" w:rsidRPr="00633939">
          <w:rPr>
            <w:rStyle w:val="Hiperhivatkozs"/>
            <w:noProof/>
          </w:rPr>
          <w:t>3.5.7.</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Full markup example for pagelike partitions</w:t>
        </w:r>
        <w:r w:rsidR="00E90D07">
          <w:rPr>
            <w:noProof/>
            <w:webHidden/>
          </w:rPr>
          <w:tab/>
        </w:r>
        <w:r w:rsidR="00E90D07">
          <w:rPr>
            <w:noProof/>
            <w:webHidden/>
          </w:rPr>
          <w:fldChar w:fldCharType="begin"/>
        </w:r>
        <w:r w:rsidR="00E90D07">
          <w:rPr>
            <w:noProof/>
            <w:webHidden/>
          </w:rPr>
          <w:instrText xml:space="preserve"> PAGEREF _Toc74733433 \h </w:instrText>
        </w:r>
        <w:r w:rsidR="00E90D07">
          <w:rPr>
            <w:noProof/>
            <w:webHidden/>
          </w:rPr>
        </w:r>
        <w:r w:rsidR="00E90D07">
          <w:rPr>
            <w:noProof/>
            <w:webHidden/>
          </w:rPr>
          <w:fldChar w:fldCharType="separate"/>
        </w:r>
        <w:r w:rsidR="00E90D07">
          <w:rPr>
            <w:noProof/>
            <w:webHidden/>
          </w:rPr>
          <w:t>40</w:t>
        </w:r>
        <w:r w:rsidR="00E90D07">
          <w:rPr>
            <w:noProof/>
            <w:webHidden/>
          </w:rPr>
          <w:fldChar w:fldCharType="end"/>
        </w:r>
      </w:hyperlink>
    </w:p>
    <w:p w14:paraId="0F3AF4A5" w14:textId="797B8736" w:rsidR="00E90D07" w:rsidRDefault="00000000">
      <w:pPr>
        <w:pStyle w:val="TJ2"/>
        <w:rPr>
          <w:rFonts w:asciiTheme="minorHAnsi" w:eastAsia="SimSun" w:hAnsiTheme="minorHAnsi" w:cstheme="minorBidi"/>
          <w:noProof/>
          <w:sz w:val="22"/>
          <w:szCs w:val="20"/>
          <w:lang w:val="hu-HU" w:eastAsia="zh-CN" w:bidi="hi-IN"/>
        </w:rPr>
      </w:pPr>
      <w:hyperlink w:anchor="_Toc74733434" w:history="1">
        <w:r w:rsidR="00E90D07" w:rsidRPr="00633939">
          <w:rPr>
            <w:rStyle w:val="Hiperhivatkozs"/>
            <w:noProof/>
          </w:rPr>
          <w:t>3.6.</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Gridlike Partitions: Text Runs Across Contiguous Zones</w:t>
        </w:r>
        <w:r w:rsidR="00E90D07">
          <w:rPr>
            <w:noProof/>
            <w:webHidden/>
          </w:rPr>
          <w:tab/>
        </w:r>
        <w:r w:rsidR="00E90D07">
          <w:rPr>
            <w:noProof/>
            <w:webHidden/>
          </w:rPr>
          <w:fldChar w:fldCharType="begin"/>
        </w:r>
        <w:r w:rsidR="00E90D07">
          <w:rPr>
            <w:noProof/>
            <w:webHidden/>
          </w:rPr>
          <w:instrText xml:space="preserve"> PAGEREF _Toc74733434 \h </w:instrText>
        </w:r>
        <w:r w:rsidR="00E90D07">
          <w:rPr>
            <w:noProof/>
            <w:webHidden/>
          </w:rPr>
        </w:r>
        <w:r w:rsidR="00E90D07">
          <w:rPr>
            <w:noProof/>
            <w:webHidden/>
          </w:rPr>
          <w:fldChar w:fldCharType="separate"/>
        </w:r>
        <w:r w:rsidR="00E90D07">
          <w:rPr>
            <w:noProof/>
            <w:webHidden/>
          </w:rPr>
          <w:t>41</w:t>
        </w:r>
        <w:r w:rsidR="00E90D07">
          <w:rPr>
            <w:noProof/>
            <w:webHidden/>
          </w:rPr>
          <w:fldChar w:fldCharType="end"/>
        </w:r>
      </w:hyperlink>
    </w:p>
    <w:p w14:paraId="63C80E45" w14:textId="10686588" w:rsidR="00E90D07" w:rsidRDefault="00000000">
      <w:pPr>
        <w:pStyle w:val="TJ3"/>
        <w:rPr>
          <w:rFonts w:asciiTheme="minorHAnsi" w:eastAsia="SimSun" w:hAnsiTheme="minorHAnsi" w:cstheme="minorBidi"/>
          <w:noProof/>
          <w:sz w:val="22"/>
          <w:szCs w:val="20"/>
          <w:lang w:val="hu-HU" w:eastAsia="zh-CN" w:bidi="hi-IN"/>
        </w:rPr>
      </w:pPr>
      <w:hyperlink w:anchor="_Toc74733435" w:history="1">
        <w:r w:rsidR="00E90D07" w:rsidRPr="00633939">
          <w:rPr>
            <w:rStyle w:val="Hiperhivatkozs"/>
            <w:noProof/>
          </w:rPr>
          <w:t>3.6.1.</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Overview</w:t>
        </w:r>
        <w:r w:rsidR="00E90D07">
          <w:rPr>
            <w:noProof/>
            <w:webHidden/>
          </w:rPr>
          <w:tab/>
        </w:r>
        <w:r w:rsidR="00E90D07">
          <w:rPr>
            <w:noProof/>
            <w:webHidden/>
          </w:rPr>
          <w:fldChar w:fldCharType="begin"/>
        </w:r>
        <w:r w:rsidR="00E90D07">
          <w:rPr>
            <w:noProof/>
            <w:webHidden/>
          </w:rPr>
          <w:instrText xml:space="preserve"> PAGEREF _Toc74733435 \h </w:instrText>
        </w:r>
        <w:r w:rsidR="00E90D07">
          <w:rPr>
            <w:noProof/>
            <w:webHidden/>
          </w:rPr>
        </w:r>
        <w:r w:rsidR="00E90D07">
          <w:rPr>
            <w:noProof/>
            <w:webHidden/>
          </w:rPr>
          <w:fldChar w:fldCharType="separate"/>
        </w:r>
        <w:r w:rsidR="00E90D07">
          <w:rPr>
            <w:noProof/>
            <w:webHidden/>
          </w:rPr>
          <w:t>41</w:t>
        </w:r>
        <w:r w:rsidR="00E90D07">
          <w:rPr>
            <w:noProof/>
            <w:webHidden/>
          </w:rPr>
          <w:fldChar w:fldCharType="end"/>
        </w:r>
      </w:hyperlink>
    </w:p>
    <w:p w14:paraId="0CD84CFA" w14:textId="634471F3" w:rsidR="00E90D07" w:rsidRDefault="00000000">
      <w:pPr>
        <w:pStyle w:val="TJ3"/>
        <w:rPr>
          <w:rFonts w:asciiTheme="minorHAnsi" w:eastAsia="SimSun" w:hAnsiTheme="minorHAnsi" w:cstheme="minorBidi"/>
          <w:noProof/>
          <w:sz w:val="22"/>
          <w:szCs w:val="20"/>
          <w:lang w:val="hu-HU" w:eastAsia="zh-CN" w:bidi="hi-IN"/>
        </w:rPr>
      </w:pPr>
      <w:hyperlink w:anchor="_Toc74733436" w:history="1">
        <w:r w:rsidR="00E90D07" w:rsidRPr="00633939">
          <w:rPr>
            <w:rStyle w:val="Hiperhivatkozs"/>
            <w:noProof/>
          </w:rPr>
          <w:t>3.6.2.</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Encoding gridlike partitions</w:t>
        </w:r>
        <w:r w:rsidR="00E90D07">
          <w:rPr>
            <w:noProof/>
            <w:webHidden/>
          </w:rPr>
          <w:tab/>
        </w:r>
        <w:r w:rsidR="00E90D07">
          <w:rPr>
            <w:noProof/>
            <w:webHidden/>
          </w:rPr>
          <w:fldChar w:fldCharType="begin"/>
        </w:r>
        <w:r w:rsidR="00E90D07">
          <w:rPr>
            <w:noProof/>
            <w:webHidden/>
          </w:rPr>
          <w:instrText xml:space="preserve"> PAGEREF _Toc74733436 \h </w:instrText>
        </w:r>
        <w:r w:rsidR="00E90D07">
          <w:rPr>
            <w:noProof/>
            <w:webHidden/>
          </w:rPr>
        </w:r>
        <w:r w:rsidR="00E90D07">
          <w:rPr>
            <w:noProof/>
            <w:webHidden/>
          </w:rPr>
          <w:fldChar w:fldCharType="separate"/>
        </w:r>
        <w:r w:rsidR="00E90D07">
          <w:rPr>
            <w:noProof/>
            <w:webHidden/>
          </w:rPr>
          <w:t>41</w:t>
        </w:r>
        <w:r w:rsidR="00E90D07">
          <w:rPr>
            <w:noProof/>
            <w:webHidden/>
          </w:rPr>
          <w:fldChar w:fldCharType="end"/>
        </w:r>
      </w:hyperlink>
    </w:p>
    <w:p w14:paraId="610DD97A" w14:textId="24475ED9" w:rsidR="00E90D07" w:rsidRDefault="00000000">
      <w:pPr>
        <w:pStyle w:val="TJ3"/>
        <w:rPr>
          <w:rFonts w:asciiTheme="minorHAnsi" w:eastAsia="SimSun" w:hAnsiTheme="minorHAnsi" w:cstheme="minorBidi"/>
          <w:noProof/>
          <w:sz w:val="22"/>
          <w:szCs w:val="20"/>
          <w:lang w:val="hu-HU" w:eastAsia="zh-CN" w:bidi="hi-IN"/>
        </w:rPr>
      </w:pPr>
      <w:hyperlink w:anchor="_Toc74733437" w:history="1">
        <w:r w:rsidR="00E90D07" w:rsidRPr="00633939">
          <w:rPr>
            <w:rStyle w:val="Hiperhivatkozs"/>
            <w:noProof/>
          </w:rPr>
          <w:t>3.6.3.</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Gridlike milestone identification: unit and number</w:t>
        </w:r>
        <w:r w:rsidR="00E90D07">
          <w:rPr>
            <w:noProof/>
            <w:webHidden/>
          </w:rPr>
          <w:tab/>
        </w:r>
        <w:r w:rsidR="00E90D07">
          <w:rPr>
            <w:noProof/>
            <w:webHidden/>
          </w:rPr>
          <w:fldChar w:fldCharType="begin"/>
        </w:r>
        <w:r w:rsidR="00E90D07">
          <w:rPr>
            <w:noProof/>
            <w:webHidden/>
          </w:rPr>
          <w:instrText xml:space="preserve"> PAGEREF _Toc74733437 \h </w:instrText>
        </w:r>
        <w:r w:rsidR="00E90D07">
          <w:rPr>
            <w:noProof/>
            <w:webHidden/>
          </w:rPr>
        </w:r>
        <w:r w:rsidR="00E90D07">
          <w:rPr>
            <w:noProof/>
            <w:webHidden/>
          </w:rPr>
          <w:fldChar w:fldCharType="separate"/>
        </w:r>
        <w:r w:rsidR="00E90D07">
          <w:rPr>
            <w:noProof/>
            <w:webHidden/>
          </w:rPr>
          <w:t>41</w:t>
        </w:r>
        <w:r w:rsidR="00E90D07">
          <w:rPr>
            <w:noProof/>
            <w:webHidden/>
          </w:rPr>
          <w:fldChar w:fldCharType="end"/>
        </w:r>
      </w:hyperlink>
    </w:p>
    <w:p w14:paraId="6B5D022C" w14:textId="3F9F07B8" w:rsidR="00E90D07" w:rsidRDefault="00000000">
      <w:pPr>
        <w:pStyle w:val="TJ3"/>
        <w:rPr>
          <w:rFonts w:asciiTheme="minorHAnsi" w:eastAsia="SimSun" w:hAnsiTheme="minorHAnsi" w:cstheme="minorBidi"/>
          <w:noProof/>
          <w:sz w:val="22"/>
          <w:szCs w:val="20"/>
          <w:lang w:val="hu-HU" w:eastAsia="zh-CN" w:bidi="hi-IN"/>
        </w:rPr>
      </w:pPr>
      <w:hyperlink w:anchor="_Toc74733438" w:history="1">
        <w:r w:rsidR="00E90D07" w:rsidRPr="00633939">
          <w:rPr>
            <w:rStyle w:val="Hiperhivatkozs"/>
            <w:noProof/>
          </w:rPr>
          <w:t>3.6.4.</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Gridlike partitions interrupting words</w:t>
        </w:r>
        <w:r w:rsidR="00E90D07">
          <w:rPr>
            <w:noProof/>
            <w:webHidden/>
          </w:rPr>
          <w:tab/>
        </w:r>
        <w:r w:rsidR="00E90D07">
          <w:rPr>
            <w:noProof/>
            <w:webHidden/>
          </w:rPr>
          <w:fldChar w:fldCharType="begin"/>
        </w:r>
        <w:r w:rsidR="00E90D07">
          <w:rPr>
            <w:noProof/>
            <w:webHidden/>
          </w:rPr>
          <w:instrText xml:space="preserve"> PAGEREF _Toc74733438 \h </w:instrText>
        </w:r>
        <w:r w:rsidR="00E90D07">
          <w:rPr>
            <w:noProof/>
            <w:webHidden/>
          </w:rPr>
        </w:r>
        <w:r w:rsidR="00E90D07">
          <w:rPr>
            <w:noProof/>
            <w:webHidden/>
          </w:rPr>
          <w:fldChar w:fldCharType="separate"/>
        </w:r>
        <w:r w:rsidR="00E90D07">
          <w:rPr>
            <w:noProof/>
            <w:webHidden/>
          </w:rPr>
          <w:t>42</w:t>
        </w:r>
        <w:r w:rsidR="00E90D07">
          <w:rPr>
            <w:noProof/>
            <w:webHidden/>
          </w:rPr>
          <w:fldChar w:fldCharType="end"/>
        </w:r>
      </w:hyperlink>
    </w:p>
    <w:p w14:paraId="6A293E8E" w14:textId="1192E917" w:rsidR="00E90D07" w:rsidRDefault="00000000">
      <w:pPr>
        <w:pStyle w:val="TJ3"/>
        <w:rPr>
          <w:rFonts w:asciiTheme="minorHAnsi" w:eastAsia="SimSun" w:hAnsiTheme="minorHAnsi" w:cstheme="minorBidi"/>
          <w:noProof/>
          <w:sz w:val="22"/>
          <w:szCs w:val="20"/>
          <w:lang w:val="hu-HU" w:eastAsia="zh-CN" w:bidi="hi-IN"/>
        </w:rPr>
      </w:pPr>
      <w:hyperlink w:anchor="_Toc74733439" w:history="1">
        <w:r w:rsidR="00E90D07" w:rsidRPr="00633939">
          <w:rPr>
            <w:rStyle w:val="Hiperhivatkozs"/>
            <w:noProof/>
          </w:rPr>
          <w:t>3.6.5.</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When to encode gridlike partitions</w:t>
        </w:r>
        <w:r w:rsidR="00E90D07">
          <w:rPr>
            <w:noProof/>
            <w:webHidden/>
          </w:rPr>
          <w:tab/>
        </w:r>
        <w:r w:rsidR="00E90D07">
          <w:rPr>
            <w:noProof/>
            <w:webHidden/>
          </w:rPr>
          <w:fldChar w:fldCharType="begin"/>
        </w:r>
        <w:r w:rsidR="00E90D07">
          <w:rPr>
            <w:noProof/>
            <w:webHidden/>
          </w:rPr>
          <w:instrText xml:space="preserve"> PAGEREF _Toc74733439 \h </w:instrText>
        </w:r>
        <w:r w:rsidR="00E90D07">
          <w:rPr>
            <w:noProof/>
            <w:webHidden/>
          </w:rPr>
        </w:r>
        <w:r w:rsidR="00E90D07">
          <w:rPr>
            <w:noProof/>
            <w:webHidden/>
          </w:rPr>
          <w:fldChar w:fldCharType="separate"/>
        </w:r>
        <w:r w:rsidR="00E90D07">
          <w:rPr>
            <w:noProof/>
            <w:webHidden/>
          </w:rPr>
          <w:t>42</w:t>
        </w:r>
        <w:r w:rsidR="00E90D07">
          <w:rPr>
            <w:noProof/>
            <w:webHidden/>
          </w:rPr>
          <w:fldChar w:fldCharType="end"/>
        </w:r>
      </w:hyperlink>
    </w:p>
    <w:p w14:paraId="4B51AF11" w14:textId="4E2B9620" w:rsidR="00E90D07" w:rsidRDefault="00000000">
      <w:pPr>
        <w:pStyle w:val="TJ3"/>
        <w:rPr>
          <w:rFonts w:asciiTheme="minorHAnsi" w:eastAsia="SimSun" w:hAnsiTheme="minorHAnsi" w:cstheme="minorBidi"/>
          <w:noProof/>
          <w:sz w:val="22"/>
          <w:szCs w:val="20"/>
          <w:lang w:val="hu-HU" w:eastAsia="zh-CN" w:bidi="hi-IN"/>
        </w:rPr>
      </w:pPr>
      <w:hyperlink w:anchor="_Toc74733440" w:history="1">
        <w:r w:rsidR="00E90D07" w:rsidRPr="00633939">
          <w:rPr>
            <w:rStyle w:val="Hiperhivatkozs"/>
            <w:noProof/>
          </w:rPr>
          <w:t>3.6.6.</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Full markup examples for gridlike partitions</w:t>
        </w:r>
        <w:r w:rsidR="00E90D07">
          <w:rPr>
            <w:noProof/>
            <w:webHidden/>
          </w:rPr>
          <w:tab/>
        </w:r>
        <w:r w:rsidR="00E90D07">
          <w:rPr>
            <w:noProof/>
            <w:webHidden/>
          </w:rPr>
          <w:fldChar w:fldCharType="begin"/>
        </w:r>
        <w:r w:rsidR="00E90D07">
          <w:rPr>
            <w:noProof/>
            <w:webHidden/>
          </w:rPr>
          <w:instrText xml:space="preserve"> PAGEREF _Toc74733440 \h </w:instrText>
        </w:r>
        <w:r w:rsidR="00E90D07">
          <w:rPr>
            <w:noProof/>
            <w:webHidden/>
          </w:rPr>
        </w:r>
        <w:r w:rsidR="00E90D07">
          <w:rPr>
            <w:noProof/>
            <w:webHidden/>
          </w:rPr>
          <w:fldChar w:fldCharType="separate"/>
        </w:r>
        <w:r w:rsidR="00E90D07">
          <w:rPr>
            <w:noProof/>
            <w:webHidden/>
          </w:rPr>
          <w:t>43</w:t>
        </w:r>
        <w:r w:rsidR="00E90D07">
          <w:rPr>
            <w:noProof/>
            <w:webHidden/>
          </w:rPr>
          <w:fldChar w:fldCharType="end"/>
        </w:r>
      </w:hyperlink>
    </w:p>
    <w:p w14:paraId="17B60515" w14:textId="1881253E" w:rsidR="00E90D07" w:rsidRDefault="00000000">
      <w:pPr>
        <w:pStyle w:val="TJ1"/>
        <w:rPr>
          <w:rFonts w:asciiTheme="minorHAnsi" w:eastAsia="SimSun" w:hAnsiTheme="minorHAnsi" w:cstheme="minorBidi"/>
          <w:b w:val="0"/>
          <w:noProof/>
          <w:szCs w:val="20"/>
          <w:lang w:val="hu-HU" w:eastAsia="zh-CN" w:bidi="hi-IN"/>
        </w:rPr>
      </w:pPr>
      <w:hyperlink w:anchor="_Toc74733441" w:history="1">
        <w:r w:rsidR="00E90D07" w:rsidRPr="00633939">
          <w:rPr>
            <w:rStyle w:val="Hiperhivatkozs"/>
            <w:noProof/>
          </w:rPr>
          <w:t>4.</w:t>
        </w:r>
        <w:r w:rsidR="00E90D07">
          <w:rPr>
            <w:rFonts w:asciiTheme="minorHAnsi" w:eastAsia="SimSun" w:hAnsiTheme="minorHAnsi" w:cstheme="minorBidi"/>
            <w:b w:val="0"/>
            <w:noProof/>
            <w:szCs w:val="20"/>
            <w:lang w:val="hu-HU" w:eastAsia="zh-CN" w:bidi="hi-IN"/>
          </w:rPr>
          <w:tab/>
        </w:r>
        <w:r w:rsidR="00E90D07" w:rsidRPr="00633939">
          <w:rPr>
            <w:rStyle w:val="Hiperhivatkozs"/>
            <w:noProof/>
          </w:rPr>
          <w:t>Encoding the Originally Inscribed Text</w:t>
        </w:r>
        <w:r w:rsidR="00E90D07">
          <w:rPr>
            <w:noProof/>
            <w:webHidden/>
          </w:rPr>
          <w:tab/>
        </w:r>
        <w:r w:rsidR="00E90D07">
          <w:rPr>
            <w:noProof/>
            <w:webHidden/>
          </w:rPr>
          <w:fldChar w:fldCharType="begin"/>
        </w:r>
        <w:r w:rsidR="00E90D07">
          <w:rPr>
            <w:noProof/>
            <w:webHidden/>
          </w:rPr>
          <w:instrText xml:space="preserve"> PAGEREF _Toc74733441 \h </w:instrText>
        </w:r>
        <w:r w:rsidR="00E90D07">
          <w:rPr>
            <w:noProof/>
            <w:webHidden/>
          </w:rPr>
        </w:r>
        <w:r w:rsidR="00E90D07">
          <w:rPr>
            <w:noProof/>
            <w:webHidden/>
          </w:rPr>
          <w:fldChar w:fldCharType="separate"/>
        </w:r>
        <w:r w:rsidR="00E90D07">
          <w:rPr>
            <w:noProof/>
            <w:webHidden/>
          </w:rPr>
          <w:t>46</w:t>
        </w:r>
        <w:r w:rsidR="00E90D07">
          <w:rPr>
            <w:noProof/>
            <w:webHidden/>
          </w:rPr>
          <w:fldChar w:fldCharType="end"/>
        </w:r>
      </w:hyperlink>
    </w:p>
    <w:p w14:paraId="3CEDAB4E" w14:textId="28EAF600" w:rsidR="00E90D07" w:rsidRDefault="00000000">
      <w:pPr>
        <w:pStyle w:val="TJ2"/>
        <w:rPr>
          <w:rFonts w:asciiTheme="minorHAnsi" w:eastAsia="SimSun" w:hAnsiTheme="minorHAnsi" w:cstheme="minorBidi"/>
          <w:noProof/>
          <w:sz w:val="22"/>
          <w:szCs w:val="20"/>
          <w:lang w:val="hu-HU" w:eastAsia="zh-CN" w:bidi="hi-IN"/>
        </w:rPr>
      </w:pPr>
      <w:hyperlink w:anchor="_Toc74733442" w:history="1">
        <w:r w:rsidR="00E90D07" w:rsidRPr="00633939">
          <w:rPr>
            <w:rStyle w:val="Hiperhivatkozs"/>
            <w:noProof/>
          </w:rPr>
          <w:t>4.1.</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Alphabetic Characters</w:t>
        </w:r>
        <w:r w:rsidR="00E90D07">
          <w:rPr>
            <w:noProof/>
            <w:webHidden/>
          </w:rPr>
          <w:tab/>
        </w:r>
        <w:r w:rsidR="00E90D07">
          <w:rPr>
            <w:noProof/>
            <w:webHidden/>
          </w:rPr>
          <w:fldChar w:fldCharType="begin"/>
        </w:r>
        <w:r w:rsidR="00E90D07">
          <w:rPr>
            <w:noProof/>
            <w:webHidden/>
          </w:rPr>
          <w:instrText xml:space="preserve"> PAGEREF _Toc74733442 \h </w:instrText>
        </w:r>
        <w:r w:rsidR="00E90D07">
          <w:rPr>
            <w:noProof/>
            <w:webHidden/>
          </w:rPr>
        </w:r>
        <w:r w:rsidR="00E90D07">
          <w:rPr>
            <w:noProof/>
            <w:webHidden/>
          </w:rPr>
          <w:fldChar w:fldCharType="separate"/>
        </w:r>
        <w:r w:rsidR="00E90D07">
          <w:rPr>
            <w:noProof/>
            <w:webHidden/>
          </w:rPr>
          <w:t>46</w:t>
        </w:r>
        <w:r w:rsidR="00E90D07">
          <w:rPr>
            <w:noProof/>
            <w:webHidden/>
          </w:rPr>
          <w:fldChar w:fldCharType="end"/>
        </w:r>
      </w:hyperlink>
    </w:p>
    <w:p w14:paraId="04D19D6A" w14:textId="44A58249" w:rsidR="00E90D07" w:rsidRDefault="00000000">
      <w:pPr>
        <w:pStyle w:val="TJ3"/>
        <w:rPr>
          <w:rFonts w:asciiTheme="minorHAnsi" w:eastAsia="SimSun" w:hAnsiTheme="minorHAnsi" w:cstheme="minorBidi"/>
          <w:noProof/>
          <w:sz w:val="22"/>
          <w:szCs w:val="20"/>
          <w:lang w:val="hu-HU" w:eastAsia="zh-CN" w:bidi="hi-IN"/>
        </w:rPr>
      </w:pPr>
      <w:hyperlink w:anchor="_Toc74733443" w:history="1">
        <w:r w:rsidR="00E90D07" w:rsidRPr="00633939">
          <w:rPr>
            <w:rStyle w:val="Hiperhivatkozs"/>
            <w:noProof/>
          </w:rPr>
          <w:t>4.1.1.</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 xml:space="preserve">Tagging transliterated characters as one </w:t>
        </w:r>
        <w:r w:rsidR="00E90D07" w:rsidRPr="00633939">
          <w:rPr>
            <w:rStyle w:val="Hiperhivatkozs"/>
            <w:i/>
            <w:noProof/>
          </w:rPr>
          <w:t>akṣara</w:t>
        </w:r>
        <w:r w:rsidR="00E90D07">
          <w:rPr>
            <w:noProof/>
            <w:webHidden/>
          </w:rPr>
          <w:tab/>
        </w:r>
        <w:r w:rsidR="00E90D07">
          <w:rPr>
            <w:noProof/>
            <w:webHidden/>
          </w:rPr>
          <w:fldChar w:fldCharType="begin"/>
        </w:r>
        <w:r w:rsidR="00E90D07">
          <w:rPr>
            <w:noProof/>
            <w:webHidden/>
          </w:rPr>
          <w:instrText xml:space="preserve"> PAGEREF _Toc74733443 \h </w:instrText>
        </w:r>
        <w:r w:rsidR="00E90D07">
          <w:rPr>
            <w:noProof/>
            <w:webHidden/>
          </w:rPr>
        </w:r>
        <w:r w:rsidR="00E90D07">
          <w:rPr>
            <w:noProof/>
            <w:webHidden/>
          </w:rPr>
          <w:fldChar w:fldCharType="separate"/>
        </w:r>
        <w:r w:rsidR="00E90D07">
          <w:rPr>
            <w:noProof/>
            <w:webHidden/>
          </w:rPr>
          <w:t>46</w:t>
        </w:r>
        <w:r w:rsidR="00E90D07">
          <w:rPr>
            <w:noProof/>
            <w:webHidden/>
          </w:rPr>
          <w:fldChar w:fldCharType="end"/>
        </w:r>
      </w:hyperlink>
    </w:p>
    <w:p w14:paraId="7890A952" w14:textId="2FA49C05" w:rsidR="00E90D07" w:rsidRDefault="00000000">
      <w:pPr>
        <w:pStyle w:val="TJ3"/>
        <w:rPr>
          <w:rFonts w:asciiTheme="minorHAnsi" w:eastAsia="SimSun" w:hAnsiTheme="minorHAnsi" w:cstheme="minorBidi"/>
          <w:noProof/>
          <w:sz w:val="22"/>
          <w:szCs w:val="20"/>
          <w:lang w:val="hu-HU" w:eastAsia="zh-CN" w:bidi="hi-IN"/>
        </w:rPr>
      </w:pPr>
      <w:hyperlink w:anchor="_Toc74733444" w:history="1">
        <w:r w:rsidR="00E90D07" w:rsidRPr="00633939">
          <w:rPr>
            <w:rStyle w:val="Hiperhivatkozs"/>
            <w:noProof/>
          </w:rPr>
          <w:t>4.1.2.</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Tagging parts of alphabetic characters</w:t>
        </w:r>
        <w:r w:rsidR="00E90D07">
          <w:rPr>
            <w:noProof/>
            <w:webHidden/>
          </w:rPr>
          <w:tab/>
        </w:r>
        <w:r w:rsidR="00E90D07">
          <w:rPr>
            <w:noProof/>
            <w:webHidden/>
          </w:rPr>
          <w:fldChar w:fldCharType="begin"/>
        </w:r>
        <w:r w:rsidR="00E90D07">
          <w:rPr>
            <w:noProof/>
            <w:webHidden/>
          </w:rPr>
          <w:instrText xml:space="preserve"> PAGEREF _Toc74733444 \h </w:instrText>
        </w:r>
        <w:r w:rsidR="00E90D07">
          <w:rPr>
            <w:noProof/>
            <w:webHidden/>
          </w:rPr>
        </w:r>
        <w:r w:rsidR="00E90D07">
          <w:rPr>
            <w:noProof/>
            <w:webHidden/>
          </w:rPr>
          <w:fldChar w:fldCharType="separate"/>
        </w:r>
        <w:r w:rsidR="00E90D07">
          <w:rPr>
            <w:noProof/>
            <w:webHidden/>
          </w:rPr>
          <w:t>46</w:t>
        </w:r>
        <w:r w:rsidR="00E90D07">
          <w:rPr>
            <w:noProof/>
            <w:webHidden/>
          </w:rPr>
          <w:fldChar w:fldCharType="end"/>
        </w:r>
      </w:hyperlink>
    </w:p>
    <w:p w14:paraId="60BCA95F" w14:textId="13B7838D" w:rsidR="00E90D07" w:rsidRDefault="00000000">
      <w:pPr>
        <w:pStyle w:val="TJ3"/>
        <w:rPr>
          <w:rFonts w:asciiTheme="minorHAnsi" w:eastAsia="SimSun" w:hAnsiTheme="minorHAnsi" w:cstheme="minorBidi"/>
          <w:noProof/>
          <w:sz w:val="22"/>
          <w:szCs w:val="20"/>
          <w:lang w:val="hu-HU" w:eastAsia="zh-CN" w:bidi="hi-IN"/>
        </w:rPr>
      </w:pPr>
      <w:hyperlink w:anchor="_Toc74733445" w:history="1">
        <w:r w:rsidR="00E90D07" w:rsidRPr="00633939">
          <w:rPr>
            <w:rStyle w:val="Hiperhivatkozs"/>
            <w:noProof/>
          </w:rPr>
          <w:t>4.1.3.</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Unusual spatial arrangement in conjuncts</w:t>
        </w:r>
        <w:r w:rsidR="00E90D07">
          <w:rPr>
            <w:noProof/>
            <w:webHidden/>
          </w:rPr>
          <w:tab/>
        </w:r>
        <w:r w:rsidR="00E90D07">
          <w:rPr>
            <w:noProof/>
            <w:webHidden/>
          </w:rPr>
          <w:fldChar w:fldCharType="begin"/>
        </w:r>
        <w:r w:rsidR="00E90D07">
          <w:rPr>
            <w:noProof/>
            <w:webHidden/>
          </w:rPr>
          <w:instrText xml:space="preserve"> PAGEREF _Toc74733445 \h </w:instrText>
        </w:r>
        <w:r w:rsidR="00E90D07">
          <w:rPr>
            <w:noProof/>
            <w:webHidden/>
          </w:rPr>
        </w:r>
        <w:r w:rsidR="00E90D07">
          <w:rPr>
            <w:noProof/>
            <w:webHidden/>
          </w:rPr>
          <w:fldChar w:fldCharType="separate"/>
        </w:r>
        <w:r w:rsidR="00E90D07">
          <w:rPr>
            <w:noProof/>
            <w:webHidden/>
          </w:rPr>
          <w:t>47</w:t>
        </w:r>
        <w:r w:rsidR="00E90D07">
          <w:rPr>
            <w:noProof/>
            <w:webHidden/>
          </w:rPr>
          <w:fldChar w:fldCharType="end"/>
        </w:r>
      </w:hyperlink>
    </w:p>
    <w:p w14:paraId="40BA81A5" w14:textId="47B774D3" w:rsidR="00E90D07" w:rsidRDefault="00000000">
      <w:pPr>
        <w:pStyle w:val="TJ3"/>
        <w:rPr>
          <w:rFonts w:asciiTheme="minorHAnsi" w:eastAsia="SimSun" w:hAnsiTheme="minorHAnsi" w:cstheme="minorBidi"/>
          <w:noProof/>
          <w:sz w:val="22"/>
          <w:szCs w:val="20"/>
          <w:lang w:val="hu-HU" w:eastAsia="zh-CN" w:bidi="hi-IN"/>
        </w:rPr>
      </w:pPr>
      <w:hyperlink w:anchor="_Toc74733446" w:history="1">
        <w:r w:rsidR="00E90D07" w:rsidRPr="00633939">
          <w:rPr>
            <w:rStyle w:val="Hiperhivatkozs"/>
            <w:noProof/>
          </w:rPr>
          <w:t>4.1.4.</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Complex characters split by an intervening feature</w:t>
        </w:r>
        <w:r w:rsidR="00E90D07">
          <w:rPr>
            <w:noProof/>
            <w:webHidden/>
          </w:rPr>
          <w:tab/>
        </w:r>
        <w:r w:rsidR="00E90D07">
          <w:rPr>
            <w:noProof/>
            <w:webHidden/>
          </w:rPr>
          <w:fldChar w:fldCharType="begin"/>
        </w:r>
        <w:r w:rsidR="00E90D07">
          <w:rPr>
            <w:noProof/>
            <w:webHidden/>
          </w:rPr>
          <w:instrText xml:space="preserve"> PAGEREF _Toc74733446 \h </w:instrText>
        </w:r>
        <w:r w:rsidR="00E90D07">
          <w:rPr>
            <w:noProof/>
            <w:webHidden/>
          </w:rPr>
        </w:r>
        <w:r w:rsidR="00E90D07">
          <w:rPr>
            <w:noProof/>
            <w:webHidden/>
          </w:rPr>
          <w:fldChar w:fldCharType="separate"/>
        </w:r>
        <w:r w:rsidR="00E90D07">
          <w:rPr>
            <w:noProof/>
            <w:webHidden/>
          </w:rPr>
          <w:t>48</w:t>
        </w:r>
        <w:r w:rsidR="00E90D07">
          <w:rPr>
            <w:noProof/>
            <w:webHidden/>
          </w:rPr>
          <w:fldChar w:fldCharType="end"/>
        </w:r>
      </w:hyperlink>
    </w:p>
    <w:p w14:paraId="4E0C7281" w14:textId="4A82FC27" w:rsidR="00E90D07" w:rsidRDefault="00000000">
      <w:pPr>
        <w:pStyle w:val="TJ2"/>
        <w:rPr>
          <w:rFonts w:asciiTheme="minorHAnsi" w:eastAsia="SimSun" w:hAnsiTheme="minorHAnsi" w:cstheme="minorBidi"/>
          <w:noProof/>
          <w:sz w:val="22"/>
          <w:szCs w:val="20"/>
          <w:lang w:val="hu-HU" w:eastAsia="zh-CN" w:bidi="hi-IN"/>
        </w:rPr>
      </w:pPr>
      <w:hyperlink w:anchor="_Toc74733447" w:history="1">
        <w:r w:rsidR="00E90D07" w:rsidRPr="00633939">
          <w:rPr>
            <w:rStyle w:val="Hiperhivatkozs"/>
            <w:noProof/>
          </w:rPr>
          <w:t>4.2.</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Non-alphabetic Characters</w:t>
        </w:r>
        <w:r w:rsidR="00E90D07">
          <w:rPr>
            <w:noProof/>
            <w:webHidden/>
          </w:rPr>
          <w:tab/>
        </w:r>
        <w:r w:rsidR="00E90D07">
          <w:rPr>
            <w:noProof/>
            <w:webHidden/>
          </w:rPr>
          <w:fldChar w:fldCharType="begin"/>
        </w:r>
        <w:r w:rsidR="00E90D07">
          <w:rPr>
            <w:noProof/>
            <w:webHidden/>
          </w:rPr>
          <w:instrText xml:space="preserve"> PAGEREF _Toc74733447 \h </w:instrText>
        </w:r>
        <w:r w:rsidR="00E90D07">
          <w:rPr>
            <w:noProof/>
            <w:webHidden/>
          </w:rPr>
        </w:r>
        <w:r w:rsidR="00E90D07">
          <w:rPr>
            <w:noProof/>
            <w:webHidden/>
          </w:rPr>
          <w:fldChar w:fldCharType="separate"/>
        </w:r>
        <w:r w:rsidR="00E90D07">
          <w:rPr>
            <w:noProof/>
            <w:webHidden/>
          </w:rPr>
          <w:t>49</w:t>
        </w:r>
        <w:r w:rsidR="00E90D07">
          <w:rPr>
            <w:noProof/>
            <w:webHidden/>
          </w:rPr>
          <w:fldChar w:fldCharType="end"/>
        </w:r>
      </w:hyperlink>
    </w:p>
    <w:p w14:paraId="4E91975A" w14:textId="188AED77" w:rsidR="00E90D07" w:rsidRDefault="00000000">
      <w:pPr>
        <w:pStyle w:val="TJ3"/>
        <w:rPr>
          <w:rFonts w:asciiTheme="minorHAnsi" w:eastAsia="SimSun" w:hAnsiTheme="minorHAnsi" w:cstheme="minorBidi"/>
          <w:noProof/>
          <w:sz w:val="22"/>
          <w:szCs w:val="20"/>
          <w:lang w:val="hu-HU" w:eastAsia="zh-CN" w:bidi="hi-IN"/>
        </w:rPr>
      </w:pPr>
      <w:hyperlink w:anchor="_Toc74733448" w:history="1">
        <w:r w:rsidR="00E90D07" w:rsidRPr="00633939">
          <w:rPr>
            <w:rStyle w:val="Hiperhivatkozs"/>
            <w:noProof/>
          </w:rPr>
          <w:t>4.2.1.</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Overview</w:t>
        </w:r>
        <w:r w:rsidR="00E90D07">
          <w:rPr>
            <w:noProof/>
            <w:webHidden/>
          </w:rPr>
          <w:tab/>
        </w:r>
        <w:r w:rsidR="00E90D07">
          <w:rPr>
            <w:noProof/>
            <w:webHidden/>
          </w:rPr>
          <w:fldChar w:fldCharType="begin"/>
        </w:r>
        <w:r w:rsidR="00E90D07">
          <w:rPr>
            <w:noProof/>
            <w:webHidden/>
          </w:rPr>
          <w:instrText xml:space="preserve"> PAGEREF _Toc74733448 \h </w:instrText>
        </w:r>
        <w:r w:rsidR="00E90D07">
          <w:rPr>
            <w:noProof/>
            <w:webHidden/>
          </w:rPr>
        </w:r>
        <w:r w:rsidR="00E90D07">
          <w:rPr>
            <w:noProof/>
            <w:webHidden/>
          </w:rPr>
          <w:fldChar w:fldCharType="separate"/>
        </w:r>
        <w:r w:rsidR="00E90D07">
          <w:rPr>
            <w:noProof/>
            <w:webHidden/>
          </w:rPr>
          <w:t>49</w:t>
        </w:r>
        <w:r w:rsidR="00E90D07">
          <w:rPr>
            <w:noProof/>
            <w:webHidden/>
          </w:rPr>
          <w:fldChar w:fldCharType="end"/>
        </w:r>
      </w:hyperlink>
    </w:p>
    <w:p w14:paraId="42684564" w14:textId="51D0F2DB" w:rsidR="00E90D07" w:rsidRDefault="00000000">
      <w:pPr>
        <w:pStyle w:val="TJ3"/>
        <w:rPr>
          <w:rFonts w:asciiTheme="minorHAnsi" w:eastAsia="SimSun" w:hAnsiTheme="minorHAnsi" w:cstheme="minorBidi"/>
          <w:noProof/>
          <w:sz w:val="22"/>
          <w:szCs w:val="20"/>
          <w:lang w:val="hu-HU" w:eastAsia="zh-CN" w:bidi="hi-IN"/>
        </w:rPr>
      </w:pPr>
      <w:hyperlink w:anchor="_Toc74733449" w:history="1">
        <w:r w:rsidR="00E90D07" w:rsidRPr="00633939">
          <w:rPr>
            <w:rStyle w:val="Hiperhivatkozs"/>
            <w:noProof/>
          </w:rPr>
          <w:t>4.2.2.</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Numeral symbols other than decimal digits</w:t>
        </w:r>
        <w:r w:rsidR="00E90D07">
          <w:rPr>
            <w:noProof/>
            <w:webHidden/>
          </w:rPr>
          <w:tab/>
        </w:r>
        <w:r w:rsidR="00E90D07">
          <w:rPr>
            <w:noProof/>
            <w:webHidden/>
          </w:rPr>
          <w:fldChar w:fldCharType="begin"/>
        </w:r>
        <w:r w:rsidR="00E90D07">
          <w:rPr>
            <w:noProof/>
            <w:webHidden/>
          </w:rPr>
          <w:instrText xml:space="preserve"> PAGEREF _Toc74733449 \h </w:instrText>
        </w:r>
        <w:r w:rsidR="00E90D07">
          <w:rPr>
            <w:noProof/>
            <w:webHidden/>
          </w:rPr>
        </w:r>
        <w:r w:rsidR="00E90D07">
          <w:rPr>
            <w:noProof/>
            <w:webHidden/>
          </w:rPr>
          <w:fldChar w:fldCharType="separate"/>
        </w:r>
        <w:r w:rsidR="00E90D07">
          <w:rPr>
            <w:noProof/>
            <w:webHidden/>
          </w:rPr>
          <w:t>50</w:t>
        </w:r>
        <w:r w:rsidR="00E90D07">
          <w:rPr>
            <w:noProof/>
            <w:webHidden/>
          </w:rPr>
          <w:fldChar w:fldCharType="end"/>
        </w:r>
      </w:hyperlink>
    </w:p>
    <w:p w14:paraId="353AE42C" w14:textId="5C7634CD" w:rsidR="00E90D07" w:rsidRDefault="00000000">
      <w:pPr>
        <w:pStyle w:val="TJ3"/>
        <w:rPr>
          <w:rFonts w:asciiTheme="minorHAnsi" w:eastAsia="SimSun" w:hAnsiTheme="minorHAnsi" w:cstheme="minorBidi"/>
          <w:noProof/>
          <w:sz w:val="22"/>
          <w:szCs w:val="20"/>
          <w:lang w:val="hu-HU" w:eastAsia="zh-CN" w:bidi="hi-IN"/>
        </w:rPr>
      </w:pPr>
      <w:hyperlink w:anchor="_Toc74733450" w:history="1">
        <w:r w:rsidR="00E90D07" w:rsidRPr="00633939">
          <w:rPr>
            <w:rStyle w:val="Hiperhivatkozs"/>
            <w:noProof/>
          </w:rPr>
          <w:t>4.2.3.</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Symbol tokens</w:t>
        </w:r>
        <w:r w:rsidR="00E90D07">
          <w:rPr>
            <w:noProof/>
            <w:webHidden/>
          </w:rPr>
          <w:tab/>
        </w:r>
        <w:r w:rsidR="00E90D07">
          <w:rPr>
            <w:noProof/>
            <w:webHidden/>
          </w:rPr>
          <w:fldChar w:fldCharType="begin"/>
        </w:r>
        <w:r w:rsidR="00E90D07">
          <w:rPr>
            <w:noProof/>
            <w:webHidden/>
          </w:rPr>
          <w:instrText xml:space="preserve"> PAGEREF _Toc74733450 \h </w:instrText>
        </w:r>
        <w:r w:rsidR="00E90D07">
          <w:rPr>
            <w:noProof/>
            <w:webHidden/>
          </w:rPr>
        </w:r>
        <w:r w:rsidR="00E90D07">
          <w:rPr>
            <w:noProof/>
            <w:webHidden/>
          </w:rPr>
          <w:fldChar w:fldCharType="separate"/>
        </w:r>
        <w:r w:rsidR="00E90D07">
          <w:rPr>
            <w:noProof/>
            <w:webHidden/>
          </w:rPr>
          <w:t>51</w:t>
        </w:r>
        <w:r w:rsidR="00E90D07">
          <w:rPr>
            <w:noProof/>
            <w:webHidden/>
          </w:rPr>
          <w:fldChar w:fldCharType="end"/>
        </w:r>
      </w:hyperlink>
    </w:p>
    <w:p w14:paraId="2F503378" w14:textId="1394C0C3" w:rsidR="00E90D07" w:rsidRDefault="00000000">
      <w:pPr>
        <w:pStyle w:val="TJ3"/>
        <w:rPr>
          <w:rFonts w:asciiTheme="minorHAnsi" w:eastAsia="SimSun" w:hAnsiTheme="minorHAnsi" w:cstheme="minorBidi"/>
          <w:noProof/>
          <w:sz w:val="22"/>
          <w:szCs w:val="20"/>
          <w:lang w:val="hu-HU" w:eastAsia="zh-CN" w:bidi="hi-IN"/>
        </w:rPr>
      </w:pPr>
      <w:hyperlink w:anchor="_Toc74733451" w:history="1">
        <w:r w:rsidR="00E90D07" w:rsidRPr="00633939">
          <w:rPr>
            <w:rStyle w:val="Hiperhivatkozs"/>
            <w:noProof/>
          </w:rPr>
          <w:t>4.2.4.</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Punctuation marks</w:t>
        </w:r>
        <w:r w:rsidR="00E90D07">
          <w:rPr>
            <w:noProof/>
            <w:webHidden/>
          </w:rPr>
          <w:tab/>
        </w:r>
        <w:r w:rsidR="00E90D07">
          <w:rPr>
            <w:noProof/>
            <w:webHidden/>
          </w:rPr>
          <w:fldChar w:fldCharType="begin"/>
        </w:r>
        <w:r w:rsidR="00E90D07">
          <w:rPr>
            <w:noProof/>
            <w:webHidden/>
          </w:rPr>
          <w:instrText xml:space="preserve"> PAGEREF _Toc74733451 \h </w:instrText>
        </w:r>
        <w:r w:rsidR="00E90D07">
          <w:rPr>
            <w:noProof/>
            <w:webHidden/>
          </w:rPr>
        </w:r>
        <w:r w:rsidR="00E90D07">
          <w:rPr>
            <w:noProof/>
            <w:webHidden/>
          </w:rPr>
          <w:fldChar w:fldCharType="separate"/>
        </w:r>
        <w:r w:rsidR="00E90D07">
          <w:rPr>
            <w:noProof/>
            <w:webHidden/>
          </w:rPr>
          <w:t>51</w:t>
        </w:r>
        <w:r w:rsidR="00E90D07">
          <w:rPr>
            <w:noProof/>
            <w:webHidden/>
          </w:rPr>
          <w:fldChar w:fldCharType="end"/>
        </w:r>
      </w:hyperlink>
    </w:p>
    <w:p w14:paraId="32D34103" w14:textId="17935FBA" w:rsidR="00E90D07" w:rsidRDefault="00000000">
      <w:pPr>
        <w:pStyle w:val="TJ3"/>
        <w:rPr>
          <w:rFonts w:asciiTheme="minorHAnsi" w:eastAsia="SimSun" w:hAnsiTheme="minorHAnsi" w:cstheme="minorBidi"/>
          <w:noProof/>
          <w:sz w:val="22"/>
          <w:szCs w:val="20"/>
          <w:lang w:val="hu-HU" w:eastAsia="zh-CN" w:bidi="hi-IN"/>
        </w:rPr>
      </w:pPr>
      <w:hyperlink w:anchor="_Toc74733452" w:history="1">
        <w:r w:rsidR="00E90D07" w:rsidRPr="00633939">
          <w:rPr>
            <w:rStyle w:val="Hiperhivatkozs"/>
            <w:noProof/>
          </w:rPr>
          <w:t>4.2.5.</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Space filler signs</w:t>
        </w:r>
        <w:r w:rsidR="00E90D07">
          <w:rPr>
            <w:noProof/>
            <w:webHidden/>
          </w:rPr>
          <w:tab/>
        </w:r>
        <w:r w:rsidR="00E90D07">
          <w:rPr>
            <w:noProof/>
            <w:webHidden/>
          </w:rPr>
          <w:fldChar w:fldCharType="begin"/>
        </w:r>
        <w:r w:rsidR="00E90D07">
          <w:rPr>
            <w:noProof/>
            <w:webHidden/>
          </w:rPr>
          <w:instrText xml:space="preserve"> PAGEREF _Toc74733452 \h </w:instrText>
        </w:r>
        <w:r w:rsidR="00E90D07">
          <w:rPr>
            <w:noProof/>
            <w:webHidden/>
          </w:rPr>
        </w:r>
        <w:r w:rsidR="00E90D07">
          <w:rPr>
            <w:noProof/>
            <w:webHidden/>
          </w:rPr>
          <w:fldChar w:fldCharType="separate"/>
        </w:r>
        <w:r w:rsidR="00E90D07">
          <w:rPr>
            <w:noProof/>
            <w:webHidden/>
          </w:rPr>
          <w:t>52</w:t>
        </w:r>
        <w:r w:rsidR="00E90D07">
          <w:rPr>
            <w:noProof/>
            <w:webHidden/>
          </w:rPr>
          <w:fldChar w:fldCharType="end"/>
        </w:r>
      </w:hyperlink>
    </w:p>
    <w:p w14:paraId="6D71CF54" w14:textId="435F87B4" w:rsidR="00E90D07" w:rsidRDefault="00000000">
      <w:pPr>
        <w:pStyle w:val="TJ3"/>
        <w:rPr>
          <w:rFonts w:asciiTheme="minorHAnsi" w:eastAsia="SimSun" w:hAnsiTheme="minorHAnsi" w:cstheme="minorBidi"/>
          <w:noProof/>
          <w:sz w:val="22"/>
          <w:szCs w:val="20"/>
          <w:lang w:val="hu-HU" w:eastAsia="zh-CN" w:bidi="hi-IN"/>
        </w:rPr>
      </w:pPr>
      <w:hyperlink w:anchor="_Toc74733453" w:history="1">
        <w:r w:rsidR="00E90D07" w:rsidRPr="00633939">
          <w:rPr>
            <w:rStyle w:val="Hiperhivatkozs"/>
            <w:noProof/>
          </w:rPr>
          <w:t>4.2.6.</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Miscellaneous symbols</w:t>
        </w:r>
        <w:r w:rsidR="00E90D07">
          <w:rPr>
            <w:noProof/>
            <w:webHidden/>
          </w:rPr>
          <w:tab/>
        </w:r>
        <w:r w:rsidR="00E90D07">
          <w:rPr>
            <w:noProof/>
            <w:webHidden/>
          </w:rPr>
          <w:fldChar w:fldCharType="begin"/>
        </w:r>
        <w:r w:rsidR="00E90D07">
          <w:rPr>
            <w:noProof/>
            <w:webHidden/>
          </w:rPr>
          <w:instrText xml:space="preserve"> PAGEREF _Toc74733453 \h </w:instrText>
        </w:r>
        <w:r w:rsidR="00E90D07">
          <w:rPr>
            <w:noProof/>
            <w:webHidden/>
          </w:rPr>
        </w:r>
        <w:r w:rsidR="00E90D07">
          <w:rPr>
            <w:noProof/>
            <w:webHidden/>
          </w:rPr>
          <w:fldChar w:fldCharType="separate"/>
        </w:r>
        <w:r w:rsidR="00E90D07">
          <w:rPr>
            <w:noProof/>
            <w:webHidden/>
          </w:rPr>
          <w:t>53</w:t>
        </w:r>
        <w:r w:rsidR="00E90D07">
          <w:rPr>
            <w:noProof/>
            <w:webHidden/>
          </w:rPr>
          <w:fldChar w:fldCharType="end"/>
        </w:r>
      </w:hyperlink>
    </w:p>
    <w:p w14:paraId="422BAF0B" w14:textId="3C596D29" w:rsidR="00E90D07" w:rsidRDefault="00000000">
      <w:pPr>
        <w:pStyle w:val="TJ3"/>
        <w:rPr>
          <w:rFonts w:asciiTheme="minorHAnsi" w:eastAsia="SimSun" w:hAnsiTheme="minorHAnsi" w:cstheme="minorBidi"/>
          <w:noProof/>
          <w:sz w:val="22"/>
          <w:szCs w:val="20"/>
          <w:lang w:val="hu-HU" w:eastAsia="zh-CN" w:bidi="hi-IN"/>
        </w:rPr>
      </w:pPr>
      <w:hyperlink w:anchor="_Toc74733454" w:history="1">
        <w:r w:rsidR="00E90D07" w:rsidRPr="00633939">
          <w:rPr>
            <w:rStyle w:val="Hiperhivatkozs"/>
            <w:noProof/>
          </w:rPr>
          <w:t>4.2.7.</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Alphanumeric characters used for a different function</w:t>
        </w:r>
        <w:r w:rsidR="00E90D07">
          <w:rPr>
            <w:noProof/>
            <w:webHidden/>
          </w:rPr>
          <w:tab/>
        </w:r>
        <w:r w:rsidR="00E90D07">
          <w:rPr>
            <w:noProof/>
            <w:webHidden/>
          </w:rPr>
          <w:fldChar w:fldCharType="begin"/>
        </w:r>
        <w:r w:rsidR="00E90D07">
          <w:rPr>
            <w:noProof/>
            <w:webHidden/>
          </w:rPr>
          <w:instrText xml:space="preserve"> PAGEREF _Toc74733454 \h </w:instrText>
        </w:r>
        <w:r w:rsidR="00E90D07">
          <w:rPr>
            <w:noProof/>
            <w:webHidden/>
          </w:rPr>
        </w:r>
        <w:r w:rsidR="00E90D07">
          <w:rPr>
            <w:noProof/>
            <w:webHidden/>
          </w:rPr>
          <w:fldChar w:fldCharType="separate"/>
        </w:r>
        <w:r w:rsidR="00E90D07">
          <w:rPr>
            <w:noProof/>
            <w:webHidden/>
          </w:rPr>
          <w:t>53</w:t>
        </w:r>
        <w:r w:rsidR="00E90D07">
          <w:rPr>
            <w:noProof/>
            <w:webHidden/>
          </w:rPr>
          <w:fldChar w:fldCharType="end"/>
        </w:r>
      </w:hyperlink>
    </w:p>
    <w:p w14:paraId="20E717A2" w14:textId="396627F8" w:rsidR="00E90D07" w:rsidRDefault="00000000">
      <w:pPr>
        <w:pStyle w:val="TJ2"/>
        <w:rPr>
          <w:rFonts w:asciiTheme="minorHAnsi" w:eastAsia="SimSun" w:hAnsiTheme="minorHAnsi" w:cstheme="minorBidi"/>
          <w:noProof/>
          <w:sz w:val="22"/>
          <w:szCs w:val="20"/>
          <w:lang w:val="hu-HU" w:eastAsia="zh-CN" w:bidi="hi-IN"/>
        </w:rPr>
      </w:pPr>
      <w:hyperlink w:anchor="_Toc74733455" w:history="1">
        <w:r w:rsidR="00E90D07" w:rsidRPr="00633939">
          <w:rPr>
            <w:rStyle w:val="Hiperhivatkozs"/>
            <w:noProof/>
          </w:rPr>
          <w:t>4.3.</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Space</w:t>
        </w:r>
        <w:r w:rsidR="00E90D07">
          <w:rPr>
            <w:noProof/>
            <w:webHidden/>
          </w:rPr>
          <w:tab/>
        </w:r>
        <w:r w:rsidR="00E90D07">
          <w:rPr>
            <w:noProof/>
            <w:webHidden/>
          </w:rPr>
          <w:fldChar w:fldCharType="begin"/>
        </w:r>
        <w:r w:rsidR="00E90D07">
          <w:rPr>
            <w:noProof/>
            <w:webHidden/>
          </w:rPr>
          <w:instrText xml:space="preserve"> PAGEREF _Toc74733455 \h </w:instrText>
        </w:r>
        <w:r w:rsidR="00E90D07">
          <w:rPr>
            <w:noProof/>
            <w:webHidden/>
          </w:rPr>
        </w:r>
        <w:r w:rsidR="00E90D07">
          <w:rPr>
            <w:noProof/>
            <w:webHidden/>
          </w:rPr>
          <w:fldChar w:fldCharType="separate"/>
        </w:r>
        <w:r w:rsidR="00E90D07">
          <w:rPr>
            <w:noProof/>
            <w:webHidden/>
          </w:rPr>
          <w:t>53</w:t>
        </w:r>
        <w:r w:rsidR="00E90D07">
          <w:rPr>
            <w:noProof/>
            <w:webHidden/>
          </w:rPr>
          <w:fldChar w:fldCharType="end"/>
        </w:r>
      </w:hyperlink>
    </w:p>
    <w:p w14:paraId="5C826523" w14:textId="50542B4D" w:rsidR="00E90D07" w:rsidRDefault="00000000">
      <w:pPr>
        <w:pStyle w:val="TJ3"/>
        <w:rPr>
          <w:rFonts w:asciiTheme="minorHAnsi" w:eastAsia="SimSun" w:hAnsiTheme="minorHAnsi" w:cstheme="minorBidi"/>
          <w:noProof/>
          <w:sz w:val="22"/>
          <w:szCs w:val="20"/>
          <w:lang w:val="hu-HU" w:eastAsia="zh-CN" w:bidi="hi-IN"/>
        </w:rPr>
      </w:pPr>
      <w:hyperlink w:anchor="_Toc74733456" w:history="1">
        <w:r w:rsidR="00E90D07" w:rsidRPr="00633939">
          <w:rPr>
            <w:rStyle w:val="Hiperhivatkozs"/>
            <w:noProof/>
          </w:rPr>
          <w:t>4.3.1.</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Generic markup for original space</w:t>
        </w:r>
        <w:r w:rsidR="00E90D07">
          <w:rPr>
            <w:noProof/>
            <w:webHidden/>
          </w:rPr>
          <w:tab/>
        </w:r>
        <w:r w:rsidR="00E90D07">
          <w:rPr>
            <w:noProof/>
            <w:webHidden/>
          </w:rPr>
          <w:fldChar w:fldCharType="begin"/>
        </w:r>
        <w:r w:rsidR="00E90D07">
          <w:rPr>
            <w:noProof/>
            <w:webHidden/>
          </w:rPr>
          <w:instrText xml:space="preserve"> PAGEREF _Toc74733456 \h </w:instrText>
        </w:r>
        <w:r w:rsidR="00E90D07">
          <w:rPr>
            <w:noProof/>
            <w:webHidden/>
          </w:rPr>
        </w:r>
        <w:r w:rsidR="00E90D07">
          <w:rPr>
            <w:noProof/>
            <w:webHidden/>
          </w:rPr>
          <w:fldChar w:fldCharType="separate"/>
        </w:r>
        <w:r w:rsidR="00E90D07">
          <w:rPr>
            <w:noProof/>
            <w:webHidden/>
          </w:rPr>
          <w:t>53</w:t>
        </w:r>
        <w:r w:rsidR="00E90D07">
          <w:rPr>
            <w:noProof/>
            <w:webHidden/>
          </w:rPr>
          <w:fldChar w:fldCharType="end"/>
        </w:r>
      </w:hyperlink>
    </w:p>
    <w:p w14:paraId="116ECDE7" w14:textId="5D771DE4" w:rsidR="00E90D07" w:rsidRDefault="00000000">
      <w:pPr>
        <w:pStyle w:val="TJ3"/>
        <w:rPr>
          <w:rFonts w:asciiTheme="minorHAnsi" w:eastAsia="SimSun" w:hAnsiTheme="minorHAnsi" w:cstheme="minorBidi"/>
          <w:noProof/>
          <w:sz w:val="22"/>
          <w:szCs w:val="20"/>
          <w:lang w:val="hu-HU" w:eastAsia="zh-CN" w:bidi="hi-IN"/>
        </w:rPr>
      </w:pPr>
      <w:hyperlink w:anchor="_Toc74733457" w:history="1">
        <w:r w:rsidR="00E90D07" w:rsidRPr="00633939">
          <w:rPr>
            <w:rStyle w:val="Hiperhivatkozs"/>
            <w:noProof/>
          </w:rPr>
          <w:t>4.3.2.</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Space for semantic segmentation</w:t>
        </w:r>
        <w:r w:rsidR="00E90D07">
          <w:rPr>
            <w:noProof/>
            <w:webHidden/>
          </w:rPr>
          <w:tab/>
        </w:r>
        <w:r w:rsidR="00E90D07">
          <w:rPr>
            <w:noProof/>
            <w:webHidden/>
          </w:rPr>
          <w:fldChar w:fldCharType="begin"/>
        </w:r>
        <w:r w:rsidR="00E90D07">
          <w:rPr>
            <w:noProof/>
            <w:webHidden/>
          </w:rPr>
          <w:instrText xml:space="preserve"> PAGEREF _Toc74733457 \h </w:instrText>
        </w:r>
        <w:r w:rsidR="00E90D07">
          <w:rPr>
            <w:noProof/>
            <w:webHidden/>
          </w:rPr>
        </w:r>
        <w:r w:rsidR="00E90D07">
          <w:rPr>
            <w:noProof/>
            <w:webHidden/>
          </w:rPr>
          <w:fldChar w:fldCharType="separate"/>
        </w:r>
        <w:r w:rsidR="00E90D07">
          <w:rPr>
            <w:noProof/>
            <w:webHidden/>
          </w:rPr>
          <w:t>54</w:t>
        </w:r>
        <w:r w:rsidR="00E90D07">
          <w:rPr>
            <w:noProof/>
            <w:webHidden/>
          </w:rPr>
          <w:fldChar w:fldCharType="end"/>
        </w:r>
      </w:hyperlink>
    </w:p>
    <w:p w14:paraId="62DDD6C1" w14:textId="06BD2DC0" w:rsidR="00E90D07" w:rsidRDefault="00000000">
      <w:pPr>
        <w:pStyle w:val="TJ3"/>
        <w:rPr>
          <w:rFonts w:asciiTheme="minorHAnsi" w:eastAsia="SimSun" w:hAnsiTheme="minorHAnsi" w:cstheme="minorBidi"/>
          <w:noProof/>
          <w:sz w:val="22"/>
          <w:szCs w:val="20"/>
          <w:lang w:val="hu-HU" w:eastAsia="zh-CN" w:bidi="hi-IN"/>
        </w:rPr>
      </w:pPr>
      <w:hyperlink w:anchor="_Toc74733458" w:history="1">
        <w:r w:rsidR="00E90D07" w:rsidRPr="00633939">
          <w:rPr>
            <w:rStyle w:val="Hiperhivatkozs"/>
            <w:noProof/>
          </w:rPr>
          <w:t>4.3.3.</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Space left blank for subsequent filling</w:t>
        </w:r>
        <w:r w:rsidR="00E90D07">
          <w:rPr>
            <w:noProof/>
            <w:webHidden/>
          </w:rPr>
          <w:tab/>
        </w:r>
        <w:r w:rsidR="00E90D07">
          <w:rPr>
            <w:noProof/>
            <w:webHidden/>
          </w:rPr>
          <w:fldChar w:fldCharType="begin"/>
        </w:r>
        <w:r w:rsidR="00E90D07">
          <w:rPr>
            <w:noProof/>
            <w:webHidden/>
          </w:rPr>
          <w:instrText xml:space="preserve"> PAGEREF _Toc74733458 \h </w:instrText>
        </w:r>
        <w:r w:rsidR="00E90D07">
          <w:rPr>
            <w:noProof/>
            <w:webHidden/>
          </w:rPr>
        </w:r>
        <w:r w:rsidR="00E90D07">
          <w:rPr>
            <w:noProof/>
            <w:webHidden/>
          </w:rPr>
          <w:fldChar w:fldCharType="separate"/>
        </w:r>
        <w:r w:rsidR="00E90D07">
          <w:rPr>
            <w:noProof/>
            <w:webHidden/>
          </w:rPr>
          <w:t>54</w:t>
        </w:r>
        <w:r w:rsidR="00E90D07">
          <w:rPr>
            <w:noProof/>
            <w:webHidden/>
          </w:rPr>
          <w:fldChar w:fldCharType="end"/>
        </w:r>
      </w:hyperlink>
    </w:p>
    <w:p w14:paraId="7384A106" w14:textId="5752B3F9" w:rsidR="00E90D07" w:rsidRDefault="00000000">
      <w:pPr>
        <w:pStyle w:val="TJ3"/>
        <w:rPr>
          <w:rFonts w:asciiTheme="minorHAnsi" w:eastAsia="SimSun" w:hAnsiTheme="minorHAnsi" w:cstheme="minorBidi"/>
          <w:noProof/>
          <w:sz w:val="22"/>
          <w:szCs w:val="20"/>
          <w:lang w:val="hu-HU" w:eastAsia="zh-CN" w:bidi="hi-IN"/>
        </w:rPr>
      </w:pPr>
      <w:hyperlink w:anchor="_Toc74733459" w:history="1">
        <w:r w:rsidR="00E90D07" w:rsidRPr="00633939">
          <w:rPr>
            <w:rStyle w:val="Hiperhivatkozs"/>
            <w:noProof/>
          </w:rPr>
          <w:t>4.3.4.</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Space for visual layout</w:t>
        </w:r>
        <w:r w:rsidR="00E90D07">
          <w:rPr>
            <w:noProof/>
            <w:webHidden/>
          </w:rPr>
          <w:tab/>
        </w:r>
        <w:r w:rsidR="00E90D07">
          <w:rPr>
            <w:noProof/>
            <w:webHidden/>
          </w:rPr>
          <w:fldChar w:fldCharType="begin"/>
        </w:r>
        <w:r w:rsidR="00E90D07">
          <w:rPr>
            <w:noProof/>
            <w:webHidden/>
          </w:rPr>
          <w:instrText xml:space="preserve"> PAGEREF _Toc74733459 \h </w:instrText>
        </w:r>
        <w:r w:rsidR="00E90D07">
          <w:rPr>
            <w:noProof/>
            <w:webHidden/>
          </w:rPr>
        </w:r>
        <w:r w:rsidR="00E90D07">
          <w:rPr>
            <w:noProof/>
            <w:webHidden/>
          </w:rPr>
          <w:fldChar w:fldCharType="separate"/>
        </w:r>
        <w:r w:rsidR="00E90D07">
          <w:rPr>
            <w:noProof/>
            <w:webHidden/>
          </w:rPr>
          <w:t>55</w:t>
        </w:r>
        <w:r w:rsidR="00E90D07">
          <w:rPr>
            <w:noProof/>
            <w:webHidden/>
          </w:rPr>
          <w:fldChar w:fldCharType="end"/>
        </w:r>
      </w:hyperlink>
    </w:p>
    <w:p w14:paraId="42224722" w14:textId="3A028CAB" w:rsidR="00E90D07" w:rsidRDefault="00000000">
      <w:pPr>
        <w:pStyle w:val="TJ3"/>
        <w:rPr>
          <w:rFonts w:asciiTheme="minorHAnsi" w:eastAsia="SimSun" w:hAnsiTheme="minorHAnsi" w:cstheme="minorBidi"/>
          <w:noProof/>
          <w:sz w:val="22"/>
          <w:szCs w:val="20"/>
          <w:lang w:val="hu-HU" w:eastAsia="zh-CN" w:bidi="hi-IN"/>
        </w:rPr>
      </w:pPr>
      <w:hyperlink w:anchor="_Toc74733460" w:history="1">
        <w:r w:rsidR="00E90D07" w:rsidRPr="00633939">
          <w:rPr>
            <w:rStyle w:val="Hiperhivatkozs"/>
            <w:noProof/>
          </w:rPr>
          <w:t>4.3.5.</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Spaces imposed by physical necessity</w:t>
        </w:r>
        <w:r w:rsidR="00E90D07">
          <w:rPr>
            <w:noProof/>
            <w:webHidden/>
          </w:rPr>
          <w:tab/>
        </w:r>
        <w:r w:rsidR="00E90D07">
          <w:rPr>
            <w:noProof/>
            <w:webHidden/>
          </w:rPr>
          <w:fldChar w:fldCharType="begin"/>
        </w:r>
        <w:r w:rsidR="00E90D07">
          <w:rPr>
            <w:noProof/>
            <w:webHidden/>
          </w:rPr>
          <w:instrText xml:space="preserve"> PAGEREF _Toc74733460 \h </w:instrText>
        </w:r>
        <w:r w:rsidR="00E90D07">
          <w:rPr>
            <w:noProof/>
            <w:webHidden/>
          </w:rPr>
        </w:r>
        <w:r w:rsidR="00E90D07">
          <w:rPr>
            <w:noProof/>
            <w:webHidden/>
          </w:rPr>
          <w:fldChar w:fldCharType="separate"/>
        </w:r>
        <w:r w:rsidR="00E90D07">
          <w:rPr>
            <w:noProof/>
            <w:webHidden/>
          </w:rPr>
          <w:t>55</w:t>
        </w:r>
        <w:r w:rsidR="00E90D07">
          <w:rPr>
            <w:noProof/>
            <w:webHidden/>
          </w:rPr>
          <w:fldChar w:fldCharType="end"/>
        </w:r>
      </w:hyperlink>
    </w:p>
    <w:p w14:paraId="380FC92E" w14:textId="53DD1D4B" w:rsidR="00E90D07" w:rsidRDefault="00000000" w:rsidP="00B34641">
      <w:pPr>
        <w:pStyle w:val="TJ4"/>
        <w:rPr>
          <w:rFonts w:asciiTheme="minorHAnsi" w:eastAsia="SimSun" w:hAnsiTheme="minorHAnsi" w:cstheme="minorBidi"/>
          <w:noProof/>
          <w:sz w:val="22"/>
          <w:szCs w:val="20"/>
          <w:lang w:val="hu-HU"/>
        </w:rPr>
      </w:pPr>
      <w:hyperlink w:anchor="_Toc74733461" w:history="1">
        <w:r w:rsidR="00E90D07" w:rsidRPr="00633939">
          <w:rPr>
            <w:rStyle w:val="Hiperhivatkozs"/>
            <w:noProof/>
            <w:lang w:bidi="ar-SA"/>
          </w:rPr>
          <w:t>4.3.5.1. Binding holes in copper plates</w:t>
        </w:r>
        <w:r w:rsidR="00E90D07">
          <w:rPr>
            <w:noProof/>
            <w:webHidden/>
          </w:rPr>
          <w:tab/>
        </w:r>
        <w:r w:rsidR="00E90D07">
          <w:rPr>
            <w:noProof/>
            <w:webHidden/>
          </w:rPr>
          <w:fldChar w:fldCharType="begin"/>
        </w:r>
        <w:r w:rsidR="00E90D07">
          <w:rPr>
            <w:noProof/>
            <w:webHidden/>
          </w:rPr>
          <w:instrText xml:space="preserve"> PAGEREF _Toc74733461 \h </w:instrText>
        </w:r>
        <w:r w:rsidR="00E90D07">
          <w:rPr>
            <w:noProof/>
            <w:webHidden/>
          </w:rPr>
        </w:r>
        <w:r w:rsidR="00E90D07">
          <w:rPr>
            <w:noProof/>
            <w:webHidden/>
          </w:rPr>
          <w:fldChar w:fldCharType="separate"/>
        </w:r>
        <w:r w:rsidR="00E90D07">
          <w:rPr>
            <w:noProof/>
            <w:webHidden/>
          </w:rPr>
          <w:t>56</w:t>
        </w:r>
        <w:r w:rsidR="00E90D07">
          <w:rPr>
            <w:noProof/>
            <w:webHidden/>
          </w:rPr>
          <w:fldChar w:fldCharType="end"/>
        </w:r>
      </w:hyperlink>
    </w:p>
    <w:p w14:paraId="50A5BDC8" w14:textId="34AB50CF" w:rsidR="00E90D07" w:rsidRDefault="00000000" w:rsidP="00B34641">
      <w:pPr>
        <w:pStyle w:val="TJ4"/>
        <w:rPr>
          <w:rFonts w:asciiTheme="minorHAnsi" w:eastAsia="SimSun" w:hAnsiTheme="minorHAnsi" w:cstheme="minorBidi"/>
          <w:noProof/>
          <w:sz w:val="22"/>
          <w:szCs w:val="20"/>
          <w:lang w:val="hu-HU"/>
        </w:rPr>
      </w:pPr>
      <w:hyperlink w:anchor="_Toc74733462" w:history="1">
        <w:r w:rsidR="00E90D07" w:rsidRPr="00633939">
          <w:rPr>
            <w:rStyle w:val="Hiperhivatkozs"/>
            <w:noProof/>
            <w:lang w:bidi="ar-SA"/>
          </w:rPr>
          <w:t>4.3.5.2. Surface defects</w:t>
        </w:r>
        <w:r w:rsidR="00E90D07">
          <w:rPr>
            <w:noProof/>
            <w:webHidden/>
          </w:rPr>
          <w:tab/>
        </w:r>
        <w:r w:rsidR="00E90D07">
          <w:rPr>
            <w:noProof/>
            <w:webHidden/>
          </w:rPr>
          <w:fldChar w:fldCharType="begin"/>
        </w:r>
        <w:r w:rsidR="00E90D07">
          <w:rPr>
            <w:noProof/>
            <w:webHidden/>
          </w:rPr>
          <w:instrText xml:space="preserve"> PAGEREF _Toc74733462 \h </w:instrText>
        </w:r>
        <w:r w:rsidR="00E90D07">
          <w:rPr>
            <w:noProof/>
            <w:webHidden/>
          </w:rPr>
        </w:r>
        <w:r w:rsidR="00E90D07">
          <w:rPr>
            <w:noProof/>
            <w:webHidden/>
          </w:rPr>
          <w:fldChar w:fldCharType="separate"/>
        </w:r>
        <w:r w:rsidR="00E90D07">
          <w:rPr>
            <w:noProof/>
            <w:webHidden/>
          </w:rPr>
          <w:t>56</w:t>
        </w:r>
        <w:r w:rsidR="00E90D07">
          <w:rPr>
            <w:noProof/>
            <w:webHidden/>
          </w:rPr>
          <w:fldChar w:fldCharType="end"/>
        </w:r>
      </w:hyperlink>
    </w:p>
    <w:p w14:paraId="016E73DB" w14:textId="7C14BFFA" w:rsidR="00E90D07" w:rsidRDefault="00000000" w:rsidP="00B34641">
      <w:pPr>
        <w:pStyle w:val="TJ4"/>
        <w:rPr>
          <w:rFonts w:asciiTheme="minorHAnsi" w:eastAsia="SimSun" w:hAnsiTheme="minorHAnsi" w:cstheme="minorBidi"/>
          <w:noProof/>
          <w:sz w:val="22"/>
          <w:szCs w:val="20"/>
          <w:lang w:val="hu-HU"/>
        </w:rPr>
      </w:pPr>
      <w:hyperlink w:anchor="_Toc74733463" w:history="1">
        <w:r w:rsidR="00E90D07" w:rsidRPr="00633939">
          <w:rPr>
            <w:rStyle w:val="Hiperhivatkozs"/>
            <w:noProof/>
            <w:lang w:bidi="ar-SA"/>
          </w:rPr>
          <w:t>4.3.5.3. Spaces imposed by other glyphs</w:t>
        </w:r>
        <w:r w:rsidR="00E90D07">
          <w:rPr>
            <w:noProof/>
            <w:webHidden/>
          </w:rPr>
          <w:tab/>
        </w:r>
        <w:r w:rsidR="00E90D07">
          <w:rPr>
            <w:noProof/>
            <w:webHidden/>
          </w:rPr>
          <w:fldChar w:fldCharType="begin"/>
        </w:r>
        <w:r w:rsidR="00E90D07">
          <w:rPr>
            <w:noProof/>
            <w:webHidden/>
          </w:rPr>
          <w:instrText xml:space="preserve"> PAGEREF _Toc74733463 \h </w:instrText>
        </w:r>
        <w:r w:rsidR="00E90D07">
          <w:rPr>
            <w:noProof/>
            <w:webHidden/>
          </w:rPr>
        </w:r>
        <w:r w:rsidR="00E90D07">
          <w:rPr>
            <w:noProof/>
            <w:webHidden/>
          </w:rPr>
          <w:fldChar w:fldCharType="separate"/>
        </w:r>
        <w:r w:rsidR="00E90D07">
          <w:rPr>
            <w:noProof/>
            <w:webHidden/>
          </w:rPr>
          <w:t>56</w:t>
        </w:r>
        <w:r w:rsidR="00E90D07">
          <w:rPr>
            <w:noProof/>
            <w:webHidden/>
          </w:rPr>
          <w:fldChar w:fldCharType="end"/>
        </w:r>
      </w:hyperlink>
    </w:p>
    <w:p w14:paraId="055F5601" w14:textId="7C0B336E" w:rsidR="00E90D07" w:rsidRDefault="00000000">
      <w:pPr>
        <w:pStyle w:val="TJ3"/>
        <w:rPr>
          <w:rFonts w:asciiTheme="minorHAnsi" w:eastAsia="SimSun" w:hAnsiTheme="minorHAnsi" w:cstheme="minorBidi"/>
          <w:noProof/>
          <w:sz w:val="22"/>
          <w:szCs w:val="20"/>
          <w:lang w:val="hu-HU" w:eastAsia="zh-CN" w:bidi="hi-IN"/>
        </w:rPr>
      </w:pPr>
      <w:hyperlink w:anchor="_Toc74733464" w:history="1">
        <w:r w:rsidR="00E90D07" w:rsidRPr="00633939">
          <w:rPr>
            <w:rStyle w:val="Hiperhivatkozs"/>
            <w:noProof/>
          </w:rPr>
          <w:t>4.3.6.</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Unexplained space</w:t>
        </w:r>
        <w:r w:rsidR="00E90D07">
          <w:rPr>
            <w:noProof/>
            <w:webHidden/>
          </w:rPr>
          <w:tab/>
        </w:r>
        <w:r w:rsidR="00E90D07">
          <w:rPr>
            <w:noProof/>
            <w:webHidden/>
          </w:rPr>
          <w:fldChar w:fldCharType="begin"/>
        </w:r>
        <w:r w:rsidR="00E90D07">
          <w:rPr>
            <w:noProof/>
            <w:webHidden/>
          </w:rPr>
          <w:instrText xml:space="preserve"> PAGEREF _Toc74733464 \h </w:instrText>
        </w:r>
        <w:r w:rsidR="00E90D07">
          <w:rPr>
            <w:noProof/>
            <w:webHidden/>
          </w:rPr>
        </w:r>
        <w:r w:rsidR="00E90D07">
          <w:rPr>
            <w:noProof/>
            <w:webHidden/>
          </w:rPr>
          <w:fldChar w:fldCharType="separate"/>
        </w:r>
        <w:r w:rsidR="00E90D07">
          <w:rPr>
            <w:noProof/>
            <w:webHidden/>
          </w:rPr>
          <w:t>57</w:t>
        </w:r>
        <w:r w:rsidR="00E90D07">
          <w:rPr>
            <w:noProof/>
            <w:webHidden/>
          </w:rPr>
          <w:fldChar w:fldCharType="end"/>
        </w:r>
      </w:hyperlink>
    </w:p>
    <w:p w14:paraId="357315BE" w14:textId="241F4E4C" w:rsidR="00E90D07" w:rsidRDefault="00000000">
      <w:pPr>
        <w:pStyle w:val="TJ2"/>
        <w:rPr>
          <w:rFonts w:asciiTheme="minorHAnsi" w:eastAsia="SimSun" w:hAnsiTheme="minorHAnsi" w:cstheme="minorBidi"/>
          <w:noProof/>
          <w:sz w:val="22"/>
          <w:szCs w:val="20"/>
          <w:lang w:val="hu-HU" w:eastAsia="zh-CN" w:bidi="hi-IN"/>
        </w:rPr>
      </w:pPr>
      <w:hyperlink w:anchor="_Toc74733465" w:history="1">
        <w:r w:rsidR="00E90D07" w:rsidRPr="00633939">
          <w:rPr>
            <w:rStyle w:val="Hiperhivatkozs"/>
            <w:noProof/>
          </w:rPr>
          <w:t>4.4.</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Premodern Scribal Intervention</w:t>
        </w:r>
        <w:r w:rsidR="00E90D07">
          <w:rPr>
            <w:noProof/>
            <w:webHidden/>
          </w:rPr>
          <w:tab/>
        </w:r>
        <w:r w:rsidR="00E90D07">
          <w:rPr>
            <w:noProof/>
            <w:webHidden/>
          </w:rPr>
          <w:fldChar w:fldCharType="begin"/>
        </w:r>
        <w:r w:rsidR="00E90D07">
          <w:rPr>
            <w:noProof/>
            <w:webHidden/>
          </w:rPr>
          <w:instrText xml:space="preserve"> PAGEREF _Toc74733465 \h </w:instrText>
        </w:r>
        <w:r w:rsidR="00E90D07">
          <w:rPr>
            <w:noProof/>
            <w:webHidden/>
          </w:rPr>
        </w:r>
        <w:r w:rsidR="00E90D07">
          <w:rPr>
            <w:noProof/>
            <w:webHidden/>
          </w:rPr>
          <w:fldChar w:fldCharType="separate"/>
        </w:r>
        <w:r w:rsidR="00E90D07">
          <w:rPr>
            <w:noProof/>
            <w:webHidden/>
          </w:rPr>
          <w:t>57</w:t>
        </w:r>
        <w:r w:rsidR="00E90D07">
          <w:rPr>
            <w:noProof/>
            <w:webHidden/>
          </w:rPr>
          <w:fldChar w:fldCharType="end"/>
        </w:r>
      </w:hyperlink>
    </w:p>
    <w:p w14:paraId="1B15F3E6" w14:textId="58EDBE81" w:rsidR="00E90D07" w:rsidRDefault="00000000">
      <w:pPr>
        <w:pStyle w:val="TJ3"/>
        <w:rPr>
          <w:rFonts w:asciiTheme="minorHAnsi" w:eastAsia="SimSun" w:hAnsiTheme="minorHAnsi" w:cstheme="minorBidi"/>
          <w:noProof/>
          <w:sz w:val="22"/>
          <w:szCs w:val="20"/>
          <w:lang w:val="hu-HU" w:eastAsia="zh-CN" w:bidi="hi-IN"/>
        </w:rPr>
      </w:pPr>
      <w:hyperlink w:anchor="_Toc74733466" w:history="1">
        <w:r w:rsidR="00E90D07" w:rsidRPr="00633939">
          <w:rPr>
            <w:rStyle w:val="Hiperhivatkozs"/>
            <w:noProof/>
          </w:rPr>
          <w:t>4.4.1.</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Premodern deletion</w:t>
        </w:r>
        <w:r w:rsidR="00E90D07">
          <w:rPr>
            <w:noProof/>
            <w:webHidden/>
          </w:rPr>
          <w:tab/>
        </w:r>
        <w:r w:rsidR="00E90D07">
          <w:rPr>
            <w:noProof/>
            <w:webHidden/>
          </w:rPr>
          <w:fldChar w:fldCharType="begin"/>
        </w:r>
        <w:r w:rsidR="00E90D07">
          <w:rPr>
            <w:noProof/>
            <w:webHidden/>
          </w:rPr>
          <w:instrText xml:space="preserve"> PAGEREF _Toc74733466 \h </w:instrText>
        </w:r>
        <w:r w:rsidR="00E90D07">
          <w:rPr>
            <w:noProof/>
            <w:webHidden/>
          </w:rPr>
        </w:r>
        <w:r w:rsidR="00E90D07">
          <w:rPr>
            <w:noProof/>
            <w:webHidden/>
          </w:rPr>
          <w:fldChar w:fldCharType="separate"/>
        </w:r>
        <w:r w:rsidR="00E90D07">
          <w:rPr>
            <w:noProof/>
            <w:webHidden/>
          </w:rPr>
          <w:t>57</w:t>
        </w:r>
        <w:r w:rsidR="00E90D07">
          <w:rPr>
            <w:noProof/>
            <w:webHidden/>
          </w:rPr>
          <w:fldChar w:fldCharType="end"/>
        </w:r>
      </w:hyperlink>
    </w:p>
    <w:p w14:paraId="343A78ED" w14:textId="27C303B3" w:rsidR="00E90D07" w:rsidRDefault="00000000">
      <w:pPr>
        <w:pStyle w:val="TJ3"/>
        <w:rPr>
          <w:rFonts w:asciiTheme="minorHAnsi" w:eastAsia="SimSun" w:hAnsiTheme="minorHAnsi" w:cstheme="minorBidi"/>
          <w:noProof/>
          <w:sz w:val="22"/>
          <w:szCs w:val="20"/>
          <w:lang w:val="hu-HU" w:eastAsia="zh-CN" w:bidi="hi-IN"/>
        </w:rPr>
      </w:pPr>
      <w:hyperlink w:anchor="_Toc74733467" w:history="1">
        <w:r w:rsidR="00E90D07" w:rsidRPr="00633939">
          <w:rPr>
            <w:rStyle w:val="Hiperhivatkozs"/>
            <w:noProof/>
          </w:rPr>
          <w:t>4.4.2.</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Premodern insertion</w:t>
        </w:r>
        <w:r w:rsidR="00E90D07">
          <w:rPr>
            <w:noProof/>
            <w:webHidden/>
          </w:rPr>
          <w:tab/>
        </w:r>
        <w:r w:rsidR="00E90D07">
          <w:rPr>
            <w:noProof/>
            <w:webHidden/>
          </w:rPr>
          <w:fldChar w:fldCharType="begin"/>
        </w:r>
        <w:r w:rsidR="00E90D07">
          <w:rPr>
            <w:noProof/>
            <w:webHidden/>
          </w:rPr>
          <w:instrText xml:space="preserve"> PAGEREF _Toc74733467 \h </w:instrText>
        </w:r>
        <w:r w:rsidR="00E90D07">
          <w:rPr>
            <w:noProof/>
            <w:webHidden/>
          </w:rPr>
        </w:r>
        <w:r w:rsidR="00E90D07">
          <w:rPr>
            <w:noProof/>
            <w:webHidden/>
          </w:rPr>
          <w:fldChar w:fldCharType="separate"/>
        </w:r>
        <w:r w:rsidR="00E90D07">
          <w:rPr>
            <w:noProof/>
            <w:webHidden/>
          </w:rPr>
          <w:t>58</w:t>
        </w:r>
        <w:r w:rsidR="00E90D07">
          <w:rPr>
            <w:noProof/>
            <w:webHidden/>
          </w:rPr>
          <w:fldChar w:fldCharType="end"/>
        </w:r>
      </w:hyperlink>
    </w:p>
    <w:p w14:paraId="423DE2AE" w14:textId="70F80199" w:rsidR="00E90D07" w:rsidRDefault="00000000">
      <w:pPr>
        <w:pStyle w:val="TJ3"/>
        <w:rPr>
          <w:rFonts w:asciiTheme="minorHAnsi" w:eastAsia="SimSun" w:hAnsiTheme="minorHAnsi" w:cstheme="minorBidi"/>
          <w:noProof/>
          <w:sz w:val="22"/>
          <w:szCs w:val="20"/>
          <w:lang w:val="hu-HU" w:eastAsia="zh-CN" w:bidi="hi-IN"/>
        </w:rPr>
      </w:pPr>
      <w:hyperlink w:anchor="_Toc74733468" w:history="1">
        <w:r w:rsidR="00E90D07" w:rsidRPr="00633939">
          <w:rPr>
            <w:rStyle w:val="Hiperhivatkozs"/>
            <w:noProof/>
          </w:rPr>
          <w:t>4.4.3.</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Premodern correction</w:t>
        </w:r>
        <w:r w:rsidR="00E90D07">
          <w:rPr>
            <w:noProof/>
            <w:webHidden/>
          </w:rPr>
          <w:tab/>
        </w:r>
        <w:r w:rsidR="00E90D07">
          <w:rPr>
            <w:noProof/>
            <w:webHidden/>
          </w:rPr>
          <w:fldChar w:fldCharType="begin"/>
        </w:r>
        <w:r w:rsidR="00E90D07">
          <w:rPr>
            <w:noProof/>
            <w:webHidden/>
          </w:rPr>
          <w:instrText xml:space="preserve"> PAGEREF _Toc74733468 \h </w:instrText>
        </w:r>
        <w:r w:rsidR="00E90D07">
          <w:rPr>
            <w:noProof/>
            <w:webHidden/>
          </w:rPr>
        </w:r>
        <w:r w:rsidR="00E90D07">
          <w:rPr>
            <w:noProof/>
            <w:webHidden/>
          </w:rPr>
          <w:fldChar w:fldCharType="separate"/>
        </w:r>
        <w:r w:rsidR="00E90D07">
          <w:rPr>
            <w:noProof/>
            <w:webHidden/>
          </w:rPr>
          <w:t>59</w:t>
        </w:r>
        <w:r w:rsidR="00E90D07">
          <w:rPr>
            <w:noProof/>
            <w:webHidden/>
          </w:rPr>
          <w:fldChar w:fldCharType="end"/>
        </w:r>
      </w:hyperlink>
    </w:p>
    <w:p w14:paraId="5B2E0B18" w14:textId="212C5A5C" w:rsidR="00E90D07" w:rsidRDefault="00000000">
      <w:pPr>
        <w:pStyle w:val="TJ1"/>
        <w:rPr>
          <w:rFonts w:asciiTheme="minorHAnsi" w:eastAsia="SimSun" w:hAnsiTheme="minorHAnsi" w:cstheme="minorBidi"/>
          <w:b w:val="0"/>
          <w:noProof/>
          <w:szCs w:val="20"/>
          <w:lang w:val="hu-HU" w:eastAsia="zh-CN" w:bidi="hi-IN"/>
        </w:rPr>
      </w:pPr>
      <w:hyperlink w:anchor="_Toc74733469" w:history="1">
        <w:r w:rsidR="00E90D07" w:rsidRPr="00633939">
          <w:rPr>
            <w:rStyle w:val="Hiperhivatkozs"/>
            <w:noProof/>
          </w:rPr>
          <w:t>5.</w:t>
        </w:r>
        <w:r w:rsidR="00E90D07">
          <w:rPr>
            <w:rFonts w:asciiTheme="minorHAnsi" w:eastAsia="SimSun" w:hAnsiTheme="minorHAnsi" w:cstheme="minorBidi"/>
            <w:b w:val="0"/>
            <w:noProof/>
            <w:szCs w:val="20"/>
            <w:lang w:val="hu-HU" w:eastAsia="zh-CN" w:bidi="hi-IN"/>
          </w:rPr>
          <w:tab/>
        </w:r>
        <w:r w:rsidR="00E90D07" w:rsidRPr="00633939">
          <w:rPr>
            <w:rStyle w:val="Hiperhivatkozs"/>
            <w:noProof/>
          </w:rPr>
          <w:t>Physical Condition and Legibility</w:t>
        </w:r>
        <w:r w:rsidR="00E90D07">
          <w:rPr>
            <w:noProof/>
            <w:webHidden/>
          </w:rPr>
          <w:tab/>
        </w:r>
        <w:r w:rsidR="00E90D07">
          <w:rPr>
            <w:noProof/>
            <w:webHidden/>
          </w:rPr>
          <w:fldChar w:fldCharType="begin"/>
        </w:r>
        <w:r w:rsidR="00E90D07">
          <w:rPr>
            <w:noProof/>
            <w:webHidden/>
          </w:rPr>
          <w:instrText xml:space="preserve"> PAGEREF _Toc74733469 \h </w:instrText>
        </w:r>
        <w:r w:rsidR="00E90D07">
          <w:rPr>
            <w:noProof/>
            <w:webHidden/>
          </w:rPr>
        </w:r>
        <w:r w:rsidR="00E90D07">
          <w:rPr>
            <w:noProof/>
            <w:webHidden/>
          </w:rPr>
          <w:fldChar w:fldCharType="separate"/>
        </w:r>
        <w:r w:rsidR="00E90D07">
          <w:rPr>
            <w:noProof/>
            <w:webHidden/>
          </w:rPr>
          <w:t>61</w:t>
        </w:r>
        <w:r w:rsidR="00E90D07">
          <w:rPr>
            <w:noProof/>
            <w:webHidden/>
          </w:rPr>
          <w:fldChar w:fldCharType="end"/>
        </w:r>
      </w:hyperlink>
    </w:p>
    <w:p w14:paraId="106C886A" w14:textId="3DC55393" w:rsidR="00E90D07" w:rsidRDefault="00000000">
      <w:pPr>
        <w:pStyle w:val="TJ2"/>
        <w:rPr>
          <w:rFonts w:asciiTheme="minorHAnsi" w:eastAsia="SimSun" w:hAnsiTheme="minorHAnsi" w:cstheme="minorBidi"/>
          <w:noProof/>
          <w:sz w:val="22"/>
          <w:szCs w:val="20"/>
          <w:lang w:val="hu-HU" w:eastAsia="zh-CN" w:bidi="hi-IN"/>
        </w:rPr>
      </w:pPr>
      <w:hyperlink w:anchor="_Toc74733470" w:history="1">
        <w:r w:rsidR="00E90D07" w:rsidRPr="00633939">
          <w:rPr>
            <w:rStyle w:val="Hiperhivatkozs"/>
            <w:noProof/>
          </w:rPr>
          <w:t>5.1.</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Overview</w:t>
        </w:r>
        <w:r w:rsidR="00E90D07">
          <w:rPr>
            <w:noProof/>
            <w:webHidden/>
          </w:rPr>
          <w:tab/>
        </w:r>
        <w:r w:rsidR="00E90D07">
          <w:rPr>
            <w:noProof/>
            <w:webHidden/>
          </w:rPr>
          <w:fldChar w:fldCharType="begin"/>
        </w:r>
        <w:r w:rsidR="00E90D07">
          <w:rPr>
            <w:noProof/>
            <w:webHidden/>
          </w:rPr>
          <w:instrText xml:space="preserve"> PAGEREF _Toc74733470 \h </w:instrText>
        </w:r>
        <w:r w:rsidR="00E90D07">
          <w:rPr>
            <w:noProof/>
            <w:webHidden/>
          </w:rPr>
        </w:r>
        <w:r w:rsidR="00E90D07">
          <w:rPr>
            <w:noProof/>
            <w:webHidden/>
          </w:rPr>
          <w:fldChar w:fldCharType="separate"/>
        </w:r>
        <w:r w:rsidR="00E90D07">
          <w:rPr>
            <w:noProof/>
            <w:webHidden/>
          </w:rPr>
          <w:t>61</w:t>
        </w:r>
        <w:r w:rsidR="00E90D07">
          <w:rPr>
            <w:noProof/>
            <w:webHidden/>
          </w:rPr>
          <w:fldChar w:fldCharType="end"/>
        </w:r>
      </w:hyperlink>
    </w:p>
    <w:p w14:paraId="2EBA052E" w14:textId="38E94858" w:rsidR="00E90D07" w:rsidRDefault="00000000">
      <w:pPr>
        <w:pStyle w:val="TJ2"/>
        <w:rPr>
          <w:rFonts w:asciiTheme="minorHAnsi" w:eastAsia="SimSun" w:hAnsiTheme="minorHAnsi" w:cstheme="minorBidi"/>
          <w:noProof/>
          <w:sz w:val="22"/>
          <w:szCs w:val="20"/>
          <w:lang w:val="hu-HU" w:eastAsia="zh-CN" w:bidi="hi-IN"/>
        </w:rPr>
      </w:pPr>
      <w:hyperlink w:anchor="_Toc74733471" w:history="1">
        <w:r w:rsidR="00E90D07" w:rsidRPr="00633939">
          <w:rPr>
            <w:rStyle w:val="Hiperhivatkozs"/>
            <w:noProof/>
          </w:rPr>
          <w:t>5.2.</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Damage Not Affecting Legibility</w:t>
        </w:r>
        <w:r w:rsidR="00E90D07">
          <w:rPr>
            <w:noProof/>
            <w:webHidden/>
          </w:rPr>
          <w:tab/>
        </w:r>
        <w:r w:rsidR="00E90D07">
          <w:rPr>
            <w:noProof/>
            <w:webHidden/>
          </w:rPr>
          <w:fldChar w:fldCharType="begin"/>
        </w:r>
        <w:r w:rsidR="00E90D07">
          <w:rPr>
            <w:noProof/>
            <w:webHidden/>
          </w:rPr>
          <w:instrText xml:space="preserve"> PAGEREF _Toc74733471 \h </w:instrText>
        </w:r>
        <w:r w:rsidR="00E90D07">
          <w:rPr>
            <w:noProof/>
            <w:webHidden/>
          </w:rPr>
        </w:r>
        <w:r w:rsidR="00E90D07">
          <w:rPr>
            <w:noProof/>
            <w:webHidden/>
          </w:rPr>
          <w:fldChar w:fldCharType="separate"/>
        </w:r>
        <w:r w:rsidR="00E90D07">
          <w:rPr>
            <w:noProof/>
            <w:webHidden/>
          </w:rPr>
          <w:t>62</w:t>
        </w:r>
        <w:r w:rsidR="00E90D07">
          <w:rPr>
            <w:noProof/>
            <w:webHidden/>
          </w:rPr>
          <w:fldChar w:fldCharType="end"/>
        </w:r>
      </w:hyperlink>
    </w:p>
    <w:p w14:paraId="316571CE" w14:textId="084C2CD3" w:rsidR="00E90D07" w:rsidRDefault="00000000">
      <w:pPr>
        <w:pStyle w:val="TJ2"/>
        <w:rPr>
          <w:rFonts w:asciiTheme="minorHAnsi" w:eastAsia="SimSun" w:hAnsiTheme="minorHAnsi" w:cstheme="minorBidi"/>
          <w:noProof/>
          <w:sz w:val="22"/>
          <w:szCs w:val="20"/>
          <w:lang w:val="hu-HU" w:eastAsia="zh-CN" w:bidi="hi-IN"/>
        </w:rPr>
      </w:pPr>
      <w:hyperlink w:anchor="_Toc74733472" w:history="1">
        <w:r w:rsidR="00E90D07" w:rsidRPr="00633939">
          <w:rPr>
            <w:rStyle w:val="Hiperhivatkozs"/>
            <w:noProof/>
          </w:rPr>
          <w:t>5.3.</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Doubtful Readings</w:t>
        </w:r>
        <w:r w:rsidR="00E90D07">
          <w:rPr>
            <w:noProof/>
            <w:webHidden/>
          </w:rPr>
          <w:tab/>
        </w:r>
        <w:r w:rsidR="00E90D07">
          <w:rPr>
            <w:noProof/>
            <w:webHidden/>
          </w:rPr>
          <w:fldChar w:fldCharType="begin"/>
        </w:r>
        <w:r w:rsidR="00E90D07">
          <w:rPr>
            <w:noProof/>
            <w:webHidden/>
          </w:rPr>
          <w:instrText xml:space="preserve"> PAGEREF _Toc74733472 \h </w:instrText>
        </w:r>
        <w:r w:rsidR="00E90D07">
          <w:rPr>
            <w:noProof/>
            <w:webHidden/>
          </w:rPr>
        </w:r>
        <w:r w:rsidR="00E90D07">
          <w:rPr>
            <w:noProof/>
            <w:webHidden/>
          </w:rPr>
          <w:fldChar w:fldCharType="separate"/>
        </w:r>
        <w:r w:rsidR="00E90D07">
          <w:rPr>
            <w:noProof/>
            <w:webHidden/>
          </w:rPr>
          <w:t>63</w:t>
        </w:r>
        <w:r w:rsidR="00E90D07">
          <w:rPr>
            <w:noProof/>
            <w:webHidden/>
          </w:rPr>
          <w:fldChar w:fldCharType="end"/>
        </w:r>
      </w:hyperlink>
    </w:p>
    <w:p w14:paraId="1BCBB93D" w14:textId="3FC1C7DE" w:rsidR="00E90D07" w:rsidRDefault="00000000">
      <w:pPr>
        <w:pStyle w:val="TJ3"/>
        <w:rPr>
          <w:rFonts w:asciiTheme="minorHAnsi" w:eastAsia="SimSun" w:hAnsiTheme="minorHAnsi" w:cstheme="minorBidi"/>
          <w:noProof/>
          <w:sz w:val="22"/>
          <w:szCs w:val="20"/>
          <w:lang w:val="hu-HU" w:eastAsia="zh-CN" w:bidi="hi-IN"/>
        </w:rPr>
      </w:pPr>
      <w:hyperlink w:anchor="_Toc74733473" w:history="1">
        <w:r w:rsidR="00E90D07" w:rsidRPr="00633939">
          <w:rPr>
            <w:rStyle w:val="Hiperhivatkozs"/>
            <w:noProof/>
          </w:rPr>
          <w:t>5.3.1.</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 xml:space="preserve">The EpiDoc element </w:t>
        </w:r>
        <w:r w:rsidR="00E90D07" w:rsidRPr="00633939">
          <w:rPr>
            <w:rStyle w:val="Hiperhivatkozs"/>
            <w:rFonts w:ascii="Consolas" w:hAnsi="Consolas" w:cs="Consolas"/>
            <w:noProof/>
            <w:shd w:val="clear" w:color="auto" w:fill="F2F2F2" w:themeFill="background1" w:themeFillShade="F2"/>
          </w:rPr>
          <w:t>&lt;unclear&gt;</w:t>
        </w:r>
        <w:r w:rsidR="00E90D07">
          <w:rPr>
            <w:noProof/>
            <w:webHidden/>
          </w:rPr>
          <w:tab/>
        </w:r>
        <w:r w:rsidR="00E90D07">
          <w:rPr>
            <w:noProof/>
            <w:webHidden/>
          </w:rPr>
          <w:fldChar w:fldCharType="begin"/>
        </w:r>
        <w:r w:rsidR="00E90D07">
          <w:rPr>
            <w:noProof/>
            <w:webHidden/>
          </w:rPr>
          <w:instrText xml:space="preserve"> PAGEREF _Toc74733473 \h </w:instrText>
        </w:r>
        <w:r w:rsidR="00E90D07">
          <w:rPr>
            <w:noProof/>
            <w:webHidden/>
          </w:rPr>
        </w:r>
        <w:r w:rsidR="00E90D07">
          <w:rPr>
            <w:noProof/>
            <w:webHidden/>
          </w:rPr>
          <w:fldChar w:fldCharType="separate"/>
        </w:r>
        <w:r w:rsidR="00E90D07">
          <w:rPr>
            <w:noProof/>
            <w:webHidden/>
          </w:rPr>
          <w:t>63</w:t>
        </w:r>
        <w:r w:rsidR="00E90D07">
          <w:rPr>
            <w:noProof/>
            <w:webHidden/>
          </w:rPr>
          <w:fldChar w:fldCharType="end"/>
        </w:r>
      </w:hyperlink>
    </w:p>
    <w:p w14:paraId="718E24FC" w14:textId="113211BF" w:rsidR="00E90D07" w:rsidRDefault="00000000">
      <w:pPr>
        <w:pStyle w:val="TJ3"/>
        <w:rPr>
          <w:rFonts w:asciiTheme="minorHAnsi" w:eastAsia="SimSun" w:hAnsiTheme="minorHAnsi" w:cstheme="minorBidi"/>
          <w:noProof/>
          <w:sz w:val="22"/>
          <w:szCs w:val="20"/>
          <w:lang w:val="hu-HU" w:eastAsia="zh-CN" w:bidi="hi-IN"/>
        </w:rPr>
      </w:pPr>
      <w:hyperlink w:anchor="_Toc74733474" w:history="1">
        <w:r w:rsidR="00E90D07" w:rsidRPr="00633939">
          <w:rPr>
            <w:rStyle w:val="Hiperhivatkozs"/>
            <w:noProof/>
          </w:rPr>
          <w:t>5.3.2.</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Tentative readings</w:t>
        </w:r>
        <w:r w:rsidR="00E90D07">
          <w:rPr>
            <w:noProof/>
            <w:webHidden/>
          </w:rPr>
          <w:tab/>
        </w:r>
        <w:r w:rsidR="00E90D07">
          <w:rPr>
            <w:noProof/>
            <w:webHidden/>
          </w:rPr>
          <w:fldChar w:fldCharType="begin"/>
        </w:r>
        <w:r w:rsidR="00E90D07">
          <w:rPr>
            <w:noProof/>
            <w:webHidden/>
          </w:rPr>
          <w:instrText xml:space="preserve"> PAGEREF _Toc74733474 \h </w:instrText>
        </w:r>
        <w:r w:rsidR="00E90D07">
          <w:rPr>
            <w:noProof/>
            <w:webHidden/>
          </w:rPr>
        </w:r>
        <w:r w:rsidR="00E90D07">
          <w:rPr>
            <w:noProof/>
            <w:webHidden/>
          </w:rPr>
          <w:fldChar w:fldCharType="separate"/>
        </w:r>
        <w:r w:rsidR="00E90D07">
          <w:rPr>
            <w:noProof/>
            <w:webHidden/>
          </w:rPr>
          <w:t>63</w:t>
        </w:r>
        <w:r w:rsidR="00E90D07">
          <w:rPr>
            <w:noProof/>
            <w:webHidden/>
          </w:rPr>
          <w:fldChar w:fldCharType="end"/>
        </w:r>
      </w:hyperlink>
    </w:p>
    <w:p w14:paraId="752DD0DA" w14:textId="28CCC9BF" w:rsidR="00E90D07" w:rsidRDefault="00000000">
      <w:pPr>
        <w:pStyle w:val="TJ3"/>
        <w:rPr>
          <w:rFonts w:asciiTheme="minorHAnsi" w:eastAsia="SimSun" w:hAnsiTheme="minorHAnsi" w:cstheme="minorBidi"/>
          <w:noProof/>
          <w:sz w:val="22"/>
          <w:szCs w:val="20"/>
          <w:lang w:val="hu-HU" w:eastAsia="zh-CN" w:bidi="hi-IN"/>
        </w:rPr>
      </w:pPr>
      <w:hyperlink w:anchor="_Toc74733475" w:history="1">
        <w:r w:rsidR="00E90D07" w:rsidRPr="00633939">
          <w:rPr>
            <w:rStyle w:val="Hiperhivatkozs"/>
            <w:noProof/>
          </w:rPr>
          <w:t>5.3.3.</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Ambiguous characters</w:t>
        </w:r>
        <w:r w:rsidR="00E90D07">
          <w:rPr>
            <w:noProof/>
            <w:webHidden/>
          </w:rPr>
          <w:tab/>
        </w:r>
        <w:r w:rsidR="00E90D07">
          <w:rPr>
            <w:noProof/>
            <w:webHidden/>
          </w:rPr>
          <w:fldChar w:fldCharType="begin"/>
        </w:r>
        <w:r w:rsidR="00E90D07">
          <w:rPr>
            <w:noProof/>
            <w:webHidden/>
          </w:rPr>
          <w:instrText xml:space="preserve"> PAGEREF _Toc74733475 \h </w:instrText>
        </w:r>
        <w:r w:rsidR="00E90D07">
          <w:rPr>
            <w:noProof/>
            <w:webHidden/>
          </w:rPr>
        </w:r>
        <w:r w:rsidR="00E90D07">
          <w:rPr>
            <w:noProof/>
            <w:webHidden/>
          </w:rPr>
          <w:fldChar w:fldCharType="separate"/>
        </w:r>
        <w:r w:rsidR="00E90D07">
          <w:rPr>
            <w:noProof/>
            <w:webHidden/>
          </w:rPr>
          <w:t>64</w:t>
        </w:r>
        <w:r w:rsidR="00E90D07">
          <w:rPr>
            <w:noProof/>
            <w:webHidden/>
          </w:rPr>
          <w:fldChar w:fldCharType="end"/>
        </w:r>
      </w:hyperlink>
    </w:p>
    <w:p w14:paraId="79B23E64" w14:textId="433E0214" w:rsidR="00E90D07" w:rsidRDefault="00000000">
      <w:pPr>
        <w:pStyle w:val="TJ3"/>
        <w:rPr>
          <w:rFonts w:asciiTheme="minorHAnsi" w:eastAsia="SimSun" w:hAnsiTheme="minorHAnsi" w:cstheme="minorBidi"/>
          <w:noProof/>
          <w:sz w:val="22"/>
          <w:szCs w:val="20"/>
          <w:lang w:val="hu-HU" w:eastAsia="zh-CN" w:bidi="hi-IN"/>
        </w:rPr>
      </w:pPr>
      <w:hyperlink w:anchor="_Toc74733476" w:history="1">
        <w:r w:rsidR="00E90D07" w:rsidRPr="00633939">
          <w:rPr>
            <w:rStyle w:val="Hiperhivatkozs"/>
            <w:noProof/>
          </w:rPr>
          <w:t>5.3.4.</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 xml:space="preserve">Reading difficulties below the </w:t>
        </w:r>
        <w:r w:rsidR="00E90D07" w:rsidRPr="00633939">
          <w:rPr>
            <w:rStyle w:val="Hiperhivatkozs"/>
            <w:i/>
            <w:noProof/>
          </w:rPr>
          <w:t>akṣara</w:t>
        </w:r>
        <w:r w:rsidR="00E90D07" w:rsidRPr="00633939">
          <w:rPr>
            <w:rStyle w:val="Hiperhivatkozs"/>
            <w:noProof/>
          </w:rPr>
          <w:t xml:space="preserve"> level</w:t>
        </w:r>
        <w:r w:rsidR="00E90D07">
          <w:rPr>
            <w:noProof/>
            <w:webHidden/>
          </w:rPr>
          <w:tab/>
        </w:r>
        <w:r w:rsidR="00E90D07">
          <w:rPr>
            <w:noProof/>
            <w:webHidden/>
          </w:rPr>
          <w:fldChar w:fldCharType="begin"/>
        </w:r>
        <w:r w:rsidR="00E90D07">
          <w:rPr>
            <w:noProof/>
            <w:webHidden/>
          </w:rPr>
          <w:instrText xml:space="preserve"> PAGEREF _Toc74733476 \h </w:instrText>
        </w:r>
        <w:r w:rsidR="00E90D07">
          <w:rPr>
            <w:noProof/>
            <w:webHidden/>
          </w:rPr>
        </w:r>
        <w:r w:rsidR="00E90D07">
          <w:rPr>
            <w:noProof/>
            <w:webHidden/>
          </w:rPr>
          <w:fldChar w:fldCharType="separate"/>
        </w:r>
        <w:r w:rsidR="00E90D07">
          <w:rPr>
            <w:noProof/>
            <w:webHidden/>
          </w:rPr>
          <w:t>64</w:t>
        </w:r>
        <w:r w:rsidR="00E90D07">
          <w:rPr>
            <w:noProof/>
            <w:webHidden/>
          </w:rPr>
          <w:fldChar w:fldCharType="end"/>
        </w:r>
      </w:hyperlink>
    </w:p>
    <w:p w14:paraId="461084A1" w14:textId="2BF4344B" w:rsidR="00E90D07" w:rsidRDefault="00000000">
      <w:pPr>
        <w:pStyle w:val="TJ2"/>
        <w:rPr>
          <w:rFonts w:asciiTheme="minorHAnsi" w:eastAsia="SimSun" w:hAnsiTheme="minorHAnsi" w:cstheme="minorBidi"/>
          <w:noProof/>
          <w:sz w:val="22"/>
          <w:szCs w:val="20"/>
          <w:lang w:val="hu-HU" w:eastAsia="zh-CN" w:bidi="hi-IN"/>
        </w:rPr>
      </w:pPr>
      <w:hyperlink w:anchor="_Toc74733477" w:history="1">
        <w:r w:rsidR="00E90D07" w:rsidRPr="00633939">
          <w:rPr>
            <w:rStyle w:val="Hiperhivatkozs"/>
            <w:noProof/>
          </w:rPr>
          <w:t>5.4.</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Lacunae</w:t>
        </w:r>
        <w:r w:rsidR="00E90D07">
          <w:rPr>
            <w:noProof/>
            <w:webHidden/>
          </w:rPr>
          <w:tab/>
        </w:r>
        <w:r w:rsidR="00E90D07">
          <w:rPr>
            <w:noProof/>
            <w:webHidden/>
          </w:rPr>
          <w:fldChar w:fldCharType="begin"/>
        </w:r>
        <w:r w:rsidR="00E90D07">
          <w:rPr>
            <w:noProof/>
            <w:webHidden/>
          </w:rPr>
          <w:instrText xml:space="preserve"> PAGEREF _Toc74733477 \h </w:instrText>
        </w:r>
        <w:r w:rsidR="00E90D07">
          <w:rPr>
            <w:noProof/>
            <w:webHidden/>
          </w:rPr>
        </w:r>
        <w:r w:rsidR="00E90D07">
          <w:rPr>
            <w:noProof/>
            <w:webHidden/>
          </w:rPr>
          <w:fldChar w:fldCharType="separate"/>
        </w:r>
        <w:r w:rsidR="00E90D07">
          <w:rPr>
            <w:noProof/>
            <w:webHidden/>
          </w:rPr>
          <w:t>66</w:t>
        </w:r>
        <w:r w:rsidR="00E90D07">
          <w:rPr>
            <w:noProof/>
            <w:webHidden/>
          </w:rPr>
          <w:fldChar w:fldCharType="end"/>
        </w:r>
      </w:hyperlink>
    </w:p>
    <w:p w14:paraId="02BCE989" w14:textId="1893412B" w:rsidR="00E90D07" w:rsidRDefault="00000000">
      <w:pPr>
        <w:pStyle w:val="TJ3"/>
        <w:rPr>
          <w:rFonts w:asciiTheme="minorHAnsi" w:eastAsia="SimSun" w:hAnsiTheme="minorHAnsi" w:cstheme="minorBidi"/>
          <w:noProof/>
          <w:sz w:val="22"/>
          <w:szCs w:val="20"/>
          <w:lang w:val="hu-HU" w:eastAsia="zh-CN" w:bidi="hi-IN"/>
        </w:rPr>
      </w:pPr>
      <w:hyperlink w:anchor="_Toc74733478" w:history="1">
        <w:r w:rsidR="00E90D07" w:rsidRPr="00633939">
          <w:rPr>
            <w:rStyle w:val="Hiperhivatkozs"/>
            <w:noProof/>
          </w:rPr>
          <w:t>5.4.1.</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 xml:space="preserve">The EpiDoc element </w:t>
        </w:r>
        <w:r w:rsidR="00E90D07" w:rsidRPr="00633939">
          <w:rPr>
            <w:rStyle w:val="Hiperhivatkozs"/>
            <w:rFonts w:ascii="Consolas" w:hAnsi="Consolas" w:cs="Consolas"/>
            <w:noProof/>
            <w:shd w:val="clear" w:color="auto" w:fill="F2F2F2" w:themeFill="background1" w:themeFillShade="F2"/>
          </w:rPr>
          <w:t>&lt;gap/&gt;</w:t>
        </w:r>
        <w:r w:rsidR="00E90D07">
          <w:rPr>
            <w:noProof/>
            <w:webHidden/>
          </w:rPr>
          <w:tab/>
        </w:r>
        <w:r w:rsidR="00E90D07">
          <w:rPr>
            <w:noProof/>
            <w:webHidden/>
          </w:rPr>
          <w:fldChar w:fldCharType="begin"/>
        </w:r>
        <w:r w:rsidR="00E90D07">
          <w:rPr>
            <w:noProof/>
            <w:webHidden/>
          </w:rPr>
          <w:instrText xml:space="preserve"> PAGEREF _Toc74733478 \h </w:instrText>
        </w:r>
        <w:r w:rsidR="00E90D07">
          <w:rPr>
            <w:noProof/>
            <w:webHidden/>
          </w:rPr>
        </w:r>
        <w:r w:rsidR="00E90D07">
          <w:rPr>
            <w:noProof/>
            <w:webHidden/>
          </w:rPr>
          <w:fldChar w:fldCharType="separate"/>
        </w:r>
        <w:r w:rsidR="00E90D07">
          <w:rPr>
            <w:noProof/>
            <w:webHidden/>
          </w:rPr>
          <w:t>66</w:t>
        </w:r>
        <w:r w:rsidR="00E90D07">
          <w:rPr>
            <w:noProof/>
            <w:webHidden/>
          </w:rPr>
          <w:fldChar w:fldCharType="end"/>
        </w:r>
      </w:hyperlink>
    </w:p>
    <w:p w14:paraId="2457E677" w14:textId="20946232" w:rsidR="00E90D07" w:rsidRDefault="00000000">
      <w:pPr>
        <w:pStyle w:val="TJ3"/>
        <w:rPr>
          <w:rFonts w:asciiTheme="minorHAnsi" w:eastAsia="SimSun" w:hAnsiTheme="minorHAnsi" w:cstheme="minorBidi"/>
          <w:noProof/>
          <w:sz w:val="22"/>
          <w:szCs w:val="20"/>
          <w:lang w:val="hu-HU" w:eastAsia="zh-CN" w:bidi="hi-IN"/>
        </w:rPr>
      </w:pPr>
      <w:hyperlink w:anchor="_Toc74733479" w:history="1">
        <w:r w:rsidR="00E90D07" w:rsidRPr="00633939">
          <w:rPr>
            <w:rStyle w:val="Hiperhivatkozs"/>
            <w:noProof/>
          </w:rPr>
          <w:t>5.4.2.</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The reason for a lacuna: illegible or lost</w:t>
        </w:r>
        <w:r w:rsidR="00E90D07">
          <w:rPr>
            <w:noProof/>
            <w:webHidden/>
          </w:rPr>
          <w:tab/>
        </w:r>
        <w:r w:rsidR="00E90D07">
          <w:rPr>
            <w:noProof/>
            <w:webHidden/>
          </w:rPr>
          <w:fldChar w:fldCharType="begin"/>
        </w:r>
        <w:r w:rsidR="00E90D07">
          <w:rPr>
            <w:noProof/>
            <w:webHidden/>
          </w:rPr>
          <w:instrText xml:space="preserve"> PAGEREF _Toc74733479 \h </w:instrText>
        </w:r>
        <w:r w:rsidR="00E90D07">
          <w:rPr>
            <w:noProof/>
            <w:webHidden/>
          </w:rPr>
        </w:r>
        <w:r w:rsidR="00E90D07">
          <w:rPr>
            <w:noProof/>
            <w:webHidden/>
          </w:rPr>
          <w:fldChar w:fldCharType="separate"/>
        </w:r>
        <w:r w:rsidR="00E90D07">
          <w:rPr>
            <w:noProof/>
            <w:webHidden/>
          </w:rPr>
          <w:t>66</w:t>
        </w:r>
        <w:r w:rsidR="00E90D07">
          <w:rPr>
            <w:noProof/>
            <w:webHidden/>
          </w:rPr>
          <w:fldChar w:fldCharType="end"/>
        </w:r>
      </w:hyperlink>
    </w:p>
    <w:p w14:paraId="5B3137D3" w14:textId="28E9D207" w:rsidR="00E90D07" w:rsidRDefault="00000000">
      <w:pPr>
        <w:pStyle w:val="TJ3"/>
        <w:rPr>
          <w:rFonts w:asciiTheme="minorHAnsi" w:eastAsia="SimSun" w:hAnsiTheme="minorHAnsi" w:cstheme="minorBidi"/>
          <w:noProof/>
          <w:sz w:val="22"/>
          <w:szCs w:val="20"/>
          <w:lang w:val="hu-HU" w:eastAsia="zh-CN" w:bidi="hi-IN"/>
        </w:rPr>
      </w:pPr>
      <w:hyperlink w:anchor="_Toc74733480" w:history="1">
        <w:r w:rsidR="00E90D07" w:rsidRPr="00633939">
          <w:rPr>
            <w:rStyle w:val="Hiperhivatkozs"/>
            <w:noProof/>
          </w:rPr>
          <w:t>5.4.3.</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Inline lacunae</w:t>
        </w:r>
        <w:r w:rsidR="00E90D07">
          <w:rPr>
            <w:noProof/>
            <w:webHidden/>
          </w:rPr>
          <w:tab/>
        </w:r>
        <w:r w:rsidR="00E90D07">
          <w:rPr>
            <w:noProof/>
            <w:webHidden/>
          </w:rPr>
          <w:fldChar w:fldCharType="begin"/>
        </w:r>
        <w:r w:rsidR="00E90D07">
          <w:rPr>
            <w:noProof/>
            <w:webHidden/>
          </w:rPr>
          <w:instrText xml:space="preserve"> PAGEREF _Toc74733480 \h </w:instrText>
        </w:r>
        <w:r w:rsidR="00E90D07">
          <w:rPr>
            <w:noProof/>
            <w:webHidden/>
          </w:rPr>
        </w:r>
        <w:r w:rsidR="00E90D07">
          <w:rPr>
            <w:noProof/>
            <w:webHidden/>
          </w:rPr>
          <w:fldChar w:fldCharType="separate"/>
        </w:r>
        <w:r w:rsidR="00E90D07">
          <w:rPr>
            <w:noProof/>
            <w:webHidden/>
          </w:rPr>
          <w:t>66</w:t>
        </w:r>
        <w:r w:rsidR="00E90D07">
          <w:rPr>
            <w:noProof/>
            <w:webHidden/>
          </w:rPr>
          <w:fldChar w:fldCharType="end"/>
        </w:r>
      </w:hyperlink>
    </w:p>
    <w:p w14:paraId="0A378D45" w14:textId="21D46818" w:rsidR="00E90D07" w:rsidRDefault="00000000">
      <w:pPr>
        <w:pStyle w:val="TJ3"/>
        <w:rPr>
          <w:rFonts w:asciiTheme="minorHAnsi" w:eastAsia="SimSun" w:hAnsiTheme="minorHAnsi" w:cstheme="minorBidi"/>
          <w:noProof/>
          <w:sz w:val="22"/>
          <w:szCs w:val="20"/>
          <w:lang w:val="hu-HU" w:eastAsia="zh-CN" w:bidi="hi-IN"/>
        </w:rPr>
      </w:pPr>
      <w:hyperlink w:anchor="_Toc74733481" w:history="1">
        <w:r w:rsidR="00E90D07" w:rsidRPr="00633939">
          <w:rPr>
            <w:rStyle w:val="Hiperhivatkozs"/>
            <w:noProof/>
          </w:rPr>
          <w:t>5.4.4.</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Lacunae with known metre</w:t>
        </w:r>
        <w:r w:rsidR="00E90D07">
          <w:rPr>
            <w:noProof/>
            <w:webHidden/>
          </w:rPr>
          <w:tab/>
        </w:r>
        <w:r w:rsidR="00E90D07">
          <w:rPr>
            <w:noProof/>
            <w:webHidden/>
          </w:rPr>
          <w:fldChar w:fldCharType="begin"/>
        </w:r>
        <w:r w:rsidR="00E90D07">
          <w:rPr>
            <w:noProof/>
            <w:webHidden/>
          </w:rPr>
          <w:instrText xml:space="preserve"> PAGEREF _Toc74733481 \h </w:instrText>
        </w:r>
        <w:r w:rsidR="00E90D07">
          <w:rPr>
            <w:noProof/>
            <w:webHidden/>
          </w:rPr>
        </w:r>
        <w:r w:rsidR="00E90D07">
          <w:rPr>
            <w:noProof/>
            <w:webHidden/>
          </w:rPr>
          <w:fldChar w:fldCharType="separate"/>
        </w:r>
        <w:r w:rsidR="00E90D07">
          <w:rPr>
            <w:noProof/>
            <w:webHidden/>
          </w:rPr>
          <w:t>67</w:t>
        </w:r>
        <w:r w:rsidR="00E90D07">
          <w:rPr>
            <w:noProof/>
            <w:webHidden/>
          </w:rPr>
          <w:fldChar w:fldCharType="end"/>
        </w:r>
      </w:hyperlink>
    </w:p>
    <w:p w14:paraId="10334DF6" w14:textId="0091650D" w:rsidR="00E90D07" w:rsidRDefault="00000000">
      <w:pPr>
        <w:pStyle w:val="TJ3"/>
        <w:rPr>
          <w:rFonts w:asciiTheme="minorHAnsi" w:eastAsia="SimSun" w:hAnsiTheme="minorHAnsi" w:cstheme="minorBidi"/>
          <w:noProof/>
          <w:sz w:val="22"/>
          <w:szCs w:val="20"/>
          <w:lang w:val="hu-HU" w:eastAsia="zh-CN" w:bidi="hi-IN"/>
        </w:rPr>
      </w:pPr>
      <w:hyperlink w:anchor="_Toc74733482" w:history="1">
        <w:r w:rsidR="00E90D07" w:rsidRPr="00633939">
          <w:rPr>
            <w:rStyle w:val="Hiperhivatkozs"/>
            <w:noProof/>
          </w:rPr>
          <w:t>5.4.5.</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 xml:space="preserve">Lacunae below the </w:t>
        </w:r>
        <w:r w:rsidR="00E90D07" w:rsidRPr="00633939">
          <w:rPr>
            <w:rStyle w:val="Hiperhivatkozs"/>
            <w:i/>
            <w:noProof/>
          </w:rPr>
          <w:t>akṣara</w:t>
        </w:r>
        <w:r w:rsidR="00E90D07" w:rsidRPr="00633939">
          <w:rPr>
            <w:rStyle w:val="Hiperhivatkozs"/>
            <w:noProof/>
          </w:rPr>
          <w:t xml:space="preserve"> level</w:t>
        </w:r>
        <w:r w:rsidR="00E90D07">
          <w:rPr>
            <w:noProof/>
            <w:webHidden/>
          </w:rPr>
          <w:tab/>
        </w:r>
        <w:r w:rsidR="00E90D07">
          <w:rPr>
            <w:noProof/>
            <w:webHidden/>
          </w:rPr>
          <w:fldChar w:fldCharType="begin"/>
        </w:r>
        <w:r w:rsidR="00E90D07">
          <w:rPr>
            <w:noProof/>
            <w:webHidden/>
          </w:rPr>
          <w:instrText xml:space="preserve"> PAGEREF _Toc74733482 \h </w:instrText>
        </w:r>
        <w:r w:rsidR="00E90D07">
          <w:rPr>
            <w:noProof/>
            <w:webHidden/>
          </w:rPr>
        </w:r>
        <w:r w:rsidR="00E90D07">
          <w:rPr>
            <w:noProof/>
            <w:webHidden/>
          </w:rPr>
          <w:fldChar w:fldCharType="separate"/>
        </w:r>
        <w:r w:rsidR="00E90D07">
          <w:rPr>
            <w:noProof/>
            <w:webHidden/>
          </w:rPr>
          <w:t>68</w:t>
        </w:r>
        <w:r w:rsidR="00E90D07">
          <w:rPr>
            <w:noProof/>
            <w:webHidden/>
          </w:rPr>
          <w:fldChar w:fldCharType="end"/>
        </w:r>
      </w:hyperlink>
    </w:p>
    <w:p w14:paraId="1B428B32" w14:textId="43B7BF07" w:rsidR="00E90D07" w:rsidRDefault="00000000">
      <w:pPr>
        <w:pStyle w:val="TJ3"/>
        <w:rPr>
          <w:rFonts w:asciiTheme="minorHAnsi" w:eastAsia="SimSun" w:hAnsiTheme="minorHAnsi" w:cstheme="minorBidi"/>
          <w:noProof/>
          <w:sz w:val="22"/>
          <w:szCs w:val="20"/>
          <w:lang w:val="hu-HU" w:eastAsia="zh-CN" w:bidi="hi-IN"/>
        </w:rPr>
      </w:pPr>
      <w:hyperlink w:anchor="_Toc74733483" w:history="1">
        <w:r w:rsidR="00E90D07" w:rsidRPr="00633939">
          <w:rPr>
            <w:rStyle w:val="Hiperhivatkozs"/>
            <w:noProof/>
          </w:rPr>
          <w:t>5.4.6.</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Entire lines lost</w:t>
        </w:r>
        <w:r w:rsidR="00E90D07">
          <w:rPr>
            <w:noProof/>
            <w:webHidden/>
          </w:rPr>
          <w:tab/>
        </w:r>
        <w:r w:rsidR="00E90D07">
          <w:rPr>
            <w:noProof/>
            <w:webHidden/>
          </w:rPr>
          <w:fldChar w:fldCharType="begin"/>
        </w:r>
        <w:r w:rsidR="00E90D07">
          <w:rPr>
            <w:noProof/>
            <w:webHidden/>
          </w:rPr>
          <w:instrText xml:space="preserve"> PAGEREF _Toc74733483 \h </w:instrText>
        </w:r>
        <w:r w:rsidR="00E90D07">
          <w:rPr>
            <w:noProof/>
            <w:webHidden/>
          </w:rPr>
        </w:r>
        <w:r w:rsidR="00E90D07">
          <w:rPr>
            <w:noProof/>
            <w:webHidden/>
          </w:rPr>
          <w:fldChar w:fldCharType="separate"/>
        </w:r>
        <w:r w:rsidR="00E90D07">
          <w:rPr>
            <w:noProof/>
            <w:webHidden/>
          </w:rPr>
          <w:t>69</w:t>
        </w:r>
        <w:r w:rsidR="00E90D07">
          <w:rPr>
            <w:noProof/>
            <w:webHidden/>
          </w:rPr>
          <w:fldChar w:fldCharType="end"/>
        </w:r>
      </w:hyperlink>
    </w:p>
    <w:p w14:paraId="62E2B2D0" w14:textId="7E694470" w:rsidR="00E90D07" w:rsidRDefault="00000000">
      <w:pPr>
        <w:pStyle w:val="TJ3"/>
        <w:rPr>
          <w:rFonts w:asciiTheme="minorHAnsi" w:eastAsia="SimSun" w:hAnsiTheme="minorHAnsi" w:cstheme="minorBidi"/>
          <w:noProof/>
          <w:sz w:val="22"/>
          <w:szCs w:val="20"/>
          <w:lang w:val="hu-HU" w:eastAsia="zh-CN" w:bidi="hi-IN"/>
        </w:rPr>
      </w:pPr>
      <w:hyperlink w:anchor="_Toc74733484" w:history="1">
        <w:r w:rsidR="00E90D07" w:rsidRPr="00633939">
          <w:rPr>
            <w:rStyle w:val="Hiperhivatkozs"/>
            <w:noProof/>
          </w:rPr>
          <w:t>5.4.7.</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Massive lacunae</w:t>
        </w:r>
        <w:r w:rsidR="00E90D07">
          <w:rPr>
            <w:noProof/>
            <w:webHidden/>
          </w:rPr>
          <w:tab/>
        </w:r>
        <w:r w:rsidR="00E90D07">
          <w:rPr>
            <w:noProof/>
            <w:webHidden/>
          </w:rPr>
          <w:fldChar w:fldCharType="begin"/>
        </w:r>
        <w:r w:rsidR="00E90D07">
          <w:rPr>
            <w:noProof/>
            <w:webHidden/>
          </w:rPr>
          <w:instrText xml:space="preserve"> PAGEREF _Toc74733484 \h </w:instrText>
        </w:r>
        <w:r w:rsidR="00E90D07">
          <w:rPr>
            <w:noProof/>
            <w:webHidden/>
          </w:rPr>
        </w:r>
        <w:r w:rsidR="00E90D07">
          <w:rPr>
            <w:noProof/>
            <w:webHidden/>
          </w:rPr>
          <w:fldChar w:fldCharType="separate"/>
        </w:r>
        <w:r w:rsidR="00E90D07">
          <w:rPr>
            <w:noProof/>
            <w:webHidden/>
          </w:rPr>
          <w:t>70</w:t>
        </w:r>
        <w:r w:rsidR="00E90D07">
          <w:rPr>
            <w:noProof/>
            <w:webHidden/>
          </w:rPr>
          <w:fldChar w:fldCharType="end"/>
        </w:r>
      </w:hyperlink>
    </w:p>
    <w:p w14:paraId="2DF2B180" w14:textId="3D6D04D4" w:rsidR="00E90D07" w:rsidRDefault="00000000">
      <w:pPr>
        <w:pStyle w:val="TJ3"/>
        <w:rPr>
          <w:rFonts w:asciiTheme="minorHAnsi" w:eastAsia="SimSun" w:hAnsiTheme="minorHAnsi" w:cstheme="minorBidi"/>
          <w:noProof/>
          <w:sz w:val="22"/>
          <w:szCs w:val="20"/>
          <w:lang w:val="hu-HU" w:eastAsia="zh-CN" w:bidi="hi-IN"/>
        </w:rPr>
      </w:pPr>
      <w:hyperlink w:anchor="_Toc74733485" w:history="1">
        <w:r w:rsidR="00E90D07" w:rsidRPr="00633939">
          <w:rPr>
            <w:rStyle w:val="Hiperhivatkozs"/>
            <w:noProof/>
          </w:rPr>
          <w:t>5.4.8.</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Lost copper plates</w:t>
        </w:r>
        <w:r w:rsidR="00E90D07">
          <w:rPr>
            <w:noProof/>
            <w:webHidden/>
          </w:rPr>
          <w:tab/>
        </w:r>
        <w:r w:rsidR="00E90D07">
          <w:rPr>
            <w:noProof/>
            <w:webHidden/>
          </w:rPr>
          <w:fldChar w:fldCharType="begin"/>
        </w:r>
        <w:r w:rsidR="00E90D07">
          <w:rPr>
            <w:noProof/>
            <w:webHidden/>
          </w:rPr>
          <w:instrText xml:space="preserve"> PAGEREF _Toc74733485 \h </w:instrText>
        </w:r>
        <w:r w:rsidR="00E90D07">
          <w:rPr>
            <w:noProof/>
            <w:webHidden/>
          </w:rPr>
        </w:r>
        <w:r w:rsidR="00E90D07">
          <w:rPr>
            <w:noProof/>
            <w:webHidden/>
          </w:rPr>
          <w:fldChar w:fldCharType="separate"/>
        </w:r>
        <w:r w:rsidR="00E90D07">
          <w:rPr>
            <w:noProof/>
            <w:webHidden/>
          </w:rPr>
          <w:t>72</w:t>
        </w:r>
        <w:r w:rsidR="00E90D07">
          <w:rPr>
            <w:noProof/>
            <w:webHidden/>
          </w:rPr>
          <w:fldChar w:fldCharType="end"/>
        </w:r>
      </w:hyperlink>
    </w:p>
    <w:p w14:paraId="52905078" w14:textId="272582F9" w:rsidR="00E90D07" w:rsidRDefault="00000000">
      <w:pPr>
        <w:pStyle w:val="TJ3"/>
        <w:rPr>
          <w:rFonts w:asciiTheme="minorHAnsi" w:eastAsia="SimSun" w:hAnsiTheme="minorHAnsi" w:cstheme="minorBidi"/>
          <w:noProof/>
          <w:sz w:val="22"/>
          <w:szCs w:val="20"/>
          <w:lang w:val="hu-HU" w:eastAsia="zh-CN" w:bidi="hi-IN"/>
        </w:rPr>
      </w:pPr>
      <w:hyperlink w:anchor="_Toc74733486" w:history="1">
        <w:r w:rsidR="00E90D07" w:rsidRPr="00633939">
          <w:rPr>
            <w:rStyle w:val="Hiperhivatkozs"/>
            <w:noProof/>
          </w:rPr>
          <w:t>5.4.9.</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Fractured inscriptions</w:t>
        </w:r>
        <w:r w:rsidR="00E90D07">
          <w:rPr>
            <w:noProof/>
            <w:webHidden/>
          </w:rPr>
          <w:tab/>
        </w:r>
        <w:r w:rsidR="00E90D07">
          <w:rPr>
            <w:noProof/>
            <w:webHidden/>
          </w:rPr>
          <w:fldChar w:fldCharType="begin"/>
        </w:r>
        <w:r w:rsidR="00E90D07">
          <w:rPr>
            <w:noProof/>
            <w:webHidden/>
          </w:rPr>
          <w:instrText xml:space="preserve"> PAGEREF _Toc74733486 \h </w:instrText>
        </w:r>
        <w:r w:rsidR="00E90D07">
          <w:rPr>
            <w:noProof/>
            <w:webHidden/>
          </w:rPr>
        </w:r>
        <w:r w:rsidR="00E90D07">
          <w:rPr>
            <w:noProof/>
            <w:webHidden/>
          </w:rPr>
          <w:fldChar w:fldCharType="separate"/>
        </w:r>
        <w:r w:rsidR="00E90D07">
          <w:rPr>
            <w:noProof/>
            <w:webHidden/>
          </w:rPr>
          <w:t>74</w:t>
        </w:r>
        <w:r w:rsidR="00E90D07">
          <w:rPr>
            <w:noProof/>
            <w:webHidden/>
          </w:rPr>
          <w:fldChar w:fldCharType="end"/>
        </w:r>
      </w:hyperlink>
    </w:p>
    <w:p w14:paraId="056BE4B0" w14:textId="03B5AB95" w:rsidR="00E90D07" w:rsidRDefault="00000000">
      <w:pPr>
        <w:pStyle w:val="TJ2"/>
        <w:rPr>
          <w:rFonts w:asciiTheme="minorHAnsi" w:eastAsia="SimSun" w:hAnsiTheme="minorHAnsi" w:cstheme="minorBidi"/>
          <w:noProof/>
          <w:sz w:val="22"/>
          <w:szCs w:val="20"/>
          <w:lang w:val="hu-HU" w:eastAsia="zh-CN" w:bidi="hi-IN"/>
        </w:rPr>
      </w:pPr>
      <w:hyperlink w:anchor="_Toc74733487" w:history="1">
        <w:r w:rsidR="00E90D07" w:rsidRPr="00633939">
          <w:rPr>
            <w:rStyle w:val="Hiperhivatkozs"/>
            <w:noProof/>
          </w:rPr>
          <w:t>5.5.</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Restoring Lacunae</w:t>
        </w:r>
        <w:r w:rsidR="00E90D07">
          <w:rPr>
            <w:noProof/>
            <w:webHidden/>
          </w:rPr>
          <w:tab/>
        </w:r>
        <w:r w:rsidR="00E90D07">
          <w:rPr>
            <w:noProof/>
            <w:webHidden/>
          </w:rPr>
          <w:fldChar w:fldCharType="begin"/>
        </w:r>
        <w:r w:rsidR="00E90D07">
          <w:rPr>
            <w:noProof/>
            <w:webHidden/>
          </w:rPr>
          <w:instrText xml:space="preserve"> PAGEREF _Toc74733487 \h </w:instrText>
        </w:r>
        <w:r w:rsidR="00E90D07">
          <w:rPr>
            <w:noProof/>
            <w:webHidden/>
          </w:rPr>
        </w:r>
        <w:r w:rsidR="00E90D07">
          <w:rPr>
            <w:noProof/>
            <w:webHidden/>
          </w:rPr>
          <w:fldChar w:fldCharType="separate"/>
        </w:r>
        <w:r w:rsidR="00E90D07">
          <w:rPr>
            <w:noProof/>
            <w:webHidden/>
          </w:rPr>
          <w:t>75</w:t>
        </w:r>
        <w:r w:rsidR="00E90D07">
          <w:rPr>
            <w:noProof/>
            <w:webHidden/>
          </w:rPr>
          <w:fldChar w:fldCharType="end"/>
        </w:r>
      </w:hyperlink>
    </w:p>
    <w:p w14:paraId="1730E64B" w14:textId="6632E23A" w:rsidR="00E90D07" w:rsidRDefault="00000000">
      <w:pPr>
        <w:pStyle w:val="TJ3"/>
        <w:rPr>
          <w:rFonts w:asciiTheme="minorHAnsi" w:eastAsia="SimSun" w:hAnsiTheme="minorHAnsi" w:cstheme="minorBidi"/>
          <w:noProof/>
          <w:sz w:val="22"/>
          <w:szCs w:val="20"/>
          <w:lang w:val="hu-HU" w:eastAsia="zh-CN" w:bidi="hi-IN"/>
        </w:rPr>
      </w:pPr>
      <w:hyperlink w:anchor="_Toc74733488" w:history="1">
        <w:r w:rsidR="00E90D07" w:rsidRPr="00633939">
          <w:rPr>
            <w:rStyle w:val="Hiperhivatkozs"/>
            <w:noProof/>
          </w:rPr>
          <w:t>5.5.1.</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Marking up restored text</w:t>
        </w:r>
        <w:r w:rsidR="00E90D07">
          <w:rPr>
            <w:noProof/>
            <w:webHidden/>
          </w:rPr>
          <w:tab/>
        </w:r>
        <w:r w:rsidR="00E90D07">
          <w:rPr>
            <w:noProof/>
            <w:webHidden/>
          </w:rPr>
          <w:fldChar w:fldCharType="begin"/>
        </w:r>
        <w:r w:rsidR="00E90D07">
          <w:rPr>
            <w:noProof/>
            <w:webHidden/>
          </w:rPr>
          <w:instrText xml:space="preserve"> PAGEREF _Toc74733488 \h </w:instrText>
        </w:r>
        <w:r w:rsidR="00E90D07">
          <w:rPr>
            <w:noProof/>
            <w:webHidden/>
          </w:rPr>
        </w:r>
        <w:r w:rsidR="00E90D07">
          <w:rPr>
            <w:noProof/>
            <w:webHidden/>
          </w:rPr>
          <w:fldChar w:fldCharType="separate"/>
        </w:r>
        <w:r w:rsidR="00E90D07">
          <w:rPr>
            <w:noProof/>
            <w:webHidden/>
          </w:rPr>
          <w:t>75</w:t>
        </w:r>
        <w:r w:rsidR="00E90D07">
          <w:rPr>
            <w:noProof/>
            <w:webHidden/>
          </w:rPr>
          <w:fldChar w:fldCharType="end"/>
        </w:r>
      </w:hyperlink>
    </w:p>
    <w:p w14:paraId="49FF811F" w14:textId="699BAC6C" w:rsidR="00E90D07" w:rsidRDefault="00000000">
      <w:pPr>
        <w:pStyle w:val="TJ3"/>
        <w:rPr>
          <w:rFonts w:asciiTheme="minorHAnsi" w:eastAsia="SimSun" w:hAnsiTheme="minorHAnsi" w:cstheme="minorBidi"/>
          <w:noProof/>
          <w:sz w:val="22"/>
          <w:szCs w:val="20"/>
          <w:lang w:val="hu-HU" w:eastAsia="zh-CN" w:bidi="hi-IN"/>
        </w:rPr>
      </w:pPr>
      <w:hyperlink w:anchor="_Toc74733489" w:history="1">
        <w:r w:rsidR="00E90D07" w:rsidRPr="00633939">
          <w:rPr>
            <w:rStyle w:val="Hiperhivatkozs"/>
            <w:noProof/>
          </w:rPr>
          <w:t>5.5.2.</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The basis of restoration</w:t>
        </w:r>
        <w:r w:rsidR="00E90D07">
          <w:rPr>
            <w:noProof/>
            <w:webHidden/>
          </w:rPr>
          <w:tab/>
        </w:r>
        <w:r w:rsidR="00E90D07">
          <w:rPr>
            <w:noProof/>
            <w:webHidden/>
          </w:rPr>
          <w:fldChar w:fldCharType="begin"/>
        </w:r>
        <w:r w:rsidR="00E90D07">
          <w:rPr>
            <w:noProof/>
            <w:webHidden/>
          </w:rPr>
          <w:instrText xml:space="preserve"> PAGEREF _Toc74733489 \h </w:instrText>
        </w:r>
        <w:r w:rsidR="00E90D07">
          <w:rPr>
            <w:noProof/>
            <w:webHidden/>
          </w:rPr>
        </w:r>
        <w:r w:rsidR="00E90D07">
          <w:rPr>
            <w:noProof/>
            <w:webHidden/>
          </w:rPr>
          <w:fldChar w:fldCharType="separate"/>
        </w:r>
        <w:r w:rsidR="00E90D07">
          <w:rPr>
            <w:noProof/>
            <w:webHidden/>
          </w:rPr>
          <w:t>76</w:t>
        </w:r>
        <w:r w:rsidR="00E90D07">
          <w:rPr>
            <w:noProof/>
            <w:webHidden/>
          </w:rPr>
          <w:fldChar w:fldCharType="end"/>
        </w:r>
      </w:hyperlink>
    </w:p>
    <w:p w14:paraId="6A094CBD" w14:textId="70C6E33F" w:rsidR="00E90D07" w:rsidRDefault="00000000">
      <w:pPr>
        <w:pStyle w:val="TJ1"/>
        <w:rPr>
          <w:rFonts w:asciiTheme="minorHAnsi" w:eastAsia="SimSun" w:hAnsiTheme="minorHAnsi" w:cstheme="minorBidi"/>
          <w:b w:val="0"/>
          <w:noProof/>
          <w:szCs w:val="20"/>
          <w:lang w:val="hu-HU" w:eastAsia="zh-CN" w:bidi="hi-IN"/>
        </w:rPr>
      </w:pPr>
      <w:hyperlink w:anchor="_Toc74733490" w:history="1">
        <w:r w:rsidR="00E90D07" w:rsidRPr="00633939">
          <w:rPr>
            <w:rStyle w:val="Hiperhivatkozs"/>
            <w:noProof/>
          </w:rPr>
          <w:t>6.</w:t>
        </w:r>
        <w:r w:rsidR="00E90D07">
          <w:rPr>
            <w:rFonts w:asciiTheme="minorHAnsi" w:eastAsia="SimSun" w:hAnsiTheme="minorHAnsi" w:cstheme="minorBidi"/>
            <w:b w:val="0"/>
            <w:noProof/>
            <w:szCs w:val="20"/>
            <w:lang w:val="hu-HU" w:eastAsia="zh-CN" w:bidi="hi-IN"/>
          </w:rPr>
          <w:tab/>
        </w:r>
        <w:r w:rsidR="00E90D07" w:rsidRPr="00633939">
          <w:rPr>
            <w:rStyle w:val="Hiperhivatkozs"/>
            <w:noProof/>
          </w:rPr>
          <w:t>Editorial Intervention</w:t>
        </w:r>
        <w:r w:rsidR="00E90D07">
          <w:rPr>
            <w:noProof/>
            <w:webHidden/>
          </w:rPr>
          <w:tab/>
        </w:r>
        <w:r w:rsidR="00E90D07">
          <w:rPr>
            <w:noProof/>
            <w:webHidden/>
          </w:rPr>
          <w:fldChar w:fldCharType="begin"/>
        </w:r>
        <w:r w:rsidR="00E90D07">
          <w:rPr>
            <w:noProof/>
            <w:webHidden/>
          </w:rPr>
          <w:instrText xml:space="preserve"> PAGEREF _Toc74733490 \h </w:instrText>
        </w:r>
        <w:r w:rsidR="00E90D07">
          <w:rPr>
            <w:noProof/>
            <w:webHidden/>
          </w:rPr>
        </w:r>
        <w:r w:rsidR="00E90D07">
          <w:rPr>
            <w:noProof/>
            <w:webHidden/>
          </w:rPr>
          <w:fldChar w:fldCharType="separate"/>
        </w:r>
        <w:r w:rsidR="00E90D07">
          <w:rPr>
            <w:noProof/>
            <w:webHidden/>
          </w:rPr>
          <w:t>77</w:t>
        </w:r>
        <w:r w:rsidR="00E90D07">
          <w:rPr>
            <w:noProof/>
            <w:webHidden/>
          </w:rPr>
          <w:fldChar w:fldCharType="end"/>
        </w:r>
      </w:hyperlink>
    </w:p>
    <w:p w14:paraId="01D1DDA2" w14:textId="22608FD9" w:rsidR="00E90D07" w:rsidRDefault="00000000">
      <w:pPr>
        <w:pStyle w:val="TJ2"/>
        <w:rPr>
          <w:rFonts w:asciiTheme="minorHAnsi" w:eastAsia="SimSun" w:hAnsiTheme="minorHAnsi" w:cstheme="minorBidi"/>
          <w:noProof/>
          <w:sz w:val="22"/>
          <w:szCs w:val="20"/>
          <w:lang w:val="hu-HU" w:eastAsia="zh-CN" w:bidi="hi-IN"/>
        </w:rPr>
      </w:pPr>
      <w:hyperlink w:anchor="_Toc74733491" w:history="1">
        <w:r w:rsidR="00E90D07" w:rsidRPr="00633939">
          <w:rPr>
            <w:rStyle w:val="Hiperhivatkozs"/>
            <w:noProof/>
          </w:rPr>
          <w:t>6.1.</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Correction and Normalisation</w:t>
        </w:r>
        <w:r w:rsidR="00E90D07">
          <w:rPr>
            <w:noProof/>
            <w:webHidden/>
          </w:rPr>
          <w:tab/>
        </w:r>
        <w:r w:rsidR="00E90D07">
          <w:rPr>
            <w:noProof/>
            <w:webHidden/>
          </w:rPr>
          <w:fldChar w:fldCharType="begin"/>
        </w:r>
        <w:r w:rsidR="00E90D07">
          <w:rPr>
            <w:noProof/>
            <w:webHidden/>
          </w:rPr>
          <w:instrText xml:space="preserve"> PAGEREF _Toc74733491 \h </w:instrText>
        </w:r>
        <w:r w:rsidR="00E90D07">
          <w:rPr>
            <w:noProof/>
            <w:webHidden/>
          </w:rPr>
        </w:r>
        <w:r w:rsidR="00E90D07">
          <w:rPr>
            <w:noProof/>
            <w:webHidden/>
          </w:rPr>
          <w:fldChar w:fldCharType="separate"/>
        </w:r>
        <w:r w:rsidR="00E90D07">
          <w:rPr>
            <w:noProof/>
            <w:webHidden/>
          </w:rPr>
          <w:t>77</w:t>
        </w:r>
        <w:r w:rsidR="00E90D07">
          <w:rPr>
            <w:noProof/>
            <w:webHidden/>
          </w:rPr>
          <w:fldChar w:fldCharType="end"/>
        </w:r>
      </w:hyperlink>
    </w:p>
    <w:p w14:paraId="6B3043B3" w14:textId="4848A04F" w:rsidR="00E90D07" w:rsidRDefault="00000000">
      <w:pPr>
        <w:pStyle w:val="TJ3"/>
        <w:rPr>
          <w:rFonts w:asciiTheme="minorHAnsi" w:eastAsia="SimSun" w:hAnsiTheme="minorHAnsi" w:cstheme="minorBidi"/>
          <w:noProof/>
          <w:sz w:val="22"/>
          <w:szCs w:val="20"/>
          <w:lang w:val="hu-HU" w:eastAsia="zh-CN" w:bidi="hi-IN"/>
        </w:rPr>
      </w:pPr>
      <w:hyperlink w:anchor="_Toc74733492" w:history="1">
        <w:r w:rsidR="00E90D07" w:rsidRPr="00633939">
          <w:rPr>
            <w:rStyle w:val="Hiperhivatkozs"/>
            <w:noProof/>
          </w:rPr>
          <w:t>6.1.1.</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Correction versus normalisation</w:t>
        </w:r>
        <w:r w:rsidR="00E90D07">
          <w:rPr>
            <w:noProof/>
            <w:webHidden/>
          </w:rPr>
          <w:tab/>
        </w:r>
        <w:r w:rsidR="00E90D07">
          <w:rPr>
            <w:noProof/>
            <w:webHidden/>
          </w:rPr>
          <w:fldChar w:fldCharType="begin"/>
        </w:r>
        <w:r w:rsidR="00E90D07">
          <w:rPr>
            <w:noProof/>
            <w:webHidden/>
          </w:rPr>
          <w:instrText xml:space="preserve"> PAGEREF _Toc74733492 \h </w:instrText>
        </w:r>
        <w:r w:rsidR="00E90D07">
          <w:rPr>
            <w:noProof/>
            <w:webHidden/>
          </w:rPr>
        </w:r>
        <w:r w:rsidR="00E90D07">
          <w:rPr>
            <w:noProof/>
            <w:webHidden/>
          </w:rPr>
          <w:fldChar w:fldCharType="separate"/>
        </w:r>
        <w:r w:rsidR="00E90D07">
          <w:rPr>
            <w:noProof/>
            <w:webHidden/>
          </w:rPr>
          <w:t>77</w:t>
        </w:r>
        <w:r w:rsidR="00E90D07">
          <w:rPr>
            <w:noProof/>
            <w:webHidden/>
          </w:rPr>
          <w:fldChar w:fldCharType="end"/>
        </w:r>
      </w:hyperlink>
    </w:p>
    <w:p w14:paraId="35A21E8B" w14:textId="1341E404" w:rsidR="00E90D07" w:rsidRDefault="00000000">
      <w:pPr>
        <w:pStyle w:val="TJ3"/>
        <w:rPr>
          <w:rFonts w:asciiTheme="minorHAnsi" w:eastAsia="SimSun" w:hAnsiTheme="minorHAnsi" w:cstheme="minorBidi"/>
          <w:noProof/>
          <w:sz w:val="22"/>
          <w:szCs w:val="20"/>
          <w:lang w:val="hu-HU" w:eastAsia="zh-CN" w:bidi="hi-IN"/>
        </w:rPr>
      </w:pPr>
      <w:hyperlink w:anchor="_Toc74733493" w:history="1">
        <w:r w:rsidR="00E90D07" w:rsidRPr="00633939">
          <w:rPr>
            <w:rStyle w:val="Hiperhivatkozs"/>
            <w:noProof/>
          </w:rPr>
          <w:t>6.1.2.</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Markup methods for correction and normalisation</w:t>
        </w:r>
        <w:r w:rsidR="00E90D07">
          <w:rPr>
            <w:noProof/>
            <w:webHidden/>
          </w:rPr>
          <w:tab/>
        </w:r>
        <w:r w:rsidR="00E90D07">
          <w:rPr>
            <w:noProof/>
            <w:webHidden/>
          </w:rPr>
          <w:fldChar w:fldCharType="begin"/>
        </w:r>
        <w:r w:rsidR="00E90D07">
          <w:rPr>
            <w:noProof/>
            <w:webHidden/>
          </w:rPr>
          <w:instrText xml:space="preserve"> PAGEREF _Toc74733493 \h </w:instrText>
        </w:r>
        <w:r w:rsidR="00E90D07">
          <w:rPr>
            <w:noProof/>
            <w:webHidden/>
          </w:rPr>
        </w:r>
        <w:r w:rsidR="00E90D07">
          <w:rPr>
            <w:noProof/>
            <w:webHidden/>
          </w:rPr>
          <w:fldChar w:fldCharType="separate"/>
        </w:r>
        <w:r w:rsidR="00E90D07">
          <w:rPr>
            <w:noProof/>
            <w:webHidden/>
          </w:rPr>
          <w:t>77</w:t>
        </w:r>
        <w:r w:rsidR="00E90D07">
          <w:rPr>
            <w:noProof/>
            <w:webHidden/>
          </w:rPr>
          <w:fldChar w:fldCharType="end"/>
        </w:r>
      </w:hyperlink>
    </w:p>
    <w:p w14:paraId="277A9649" w14:textId="62ED201D" w:rsidR="00E90D07" w:rsidRDefault="00000000">
      <w:pPr>
        <w:pStyle w:val="TJ3"/>
        <w:rPr>
          <w:rFonts w:asciiTheme="minorHAnsi" w:eastAsia="SimSun" w:hAnsiTheme="minorHAnsi" w:cstheme="minorBidi"/>
          <w:noProof/>
          <w:sz w:val="22"/>
          <w:szCs w:val="20"/>
          <w:lang w:val="hu-HU" w:eastAsia="zh-CN" w:bidi="hi-IN"/>
        </w:rPr>
      </w:pPr>
      <w:hyperlink w:anchor="_Toc74733494" w:history="1">
        <w:r w:rsidR="00E90D07" w:rsidRPr="00633939">
          <w:rPr>
            <w:rStyle w:val="Hiperhivatkozs"/>
            <w:noProof/>
          </w:rPr>
          <w:t>6.1.3.</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Good practice in editorial intervention</w:t>
        </w:r>
        <w:r w:rsidR="00E90D07">
          <w:rPr>
            <w:noProof/>
            <w:webHidden/>
          </w:rPr>
          <w:tab/>
        </w:r>
        <w:r w:rsidR="00E90D07">
          <w:rPr>
            <w:noProof/>
            <w:webHidden/>
          </w:rPr>
          <w:fldChar w:fldCharType="begin"/>
        </w:r>
        <w:r w:rsidR="00E90D07">
          <w:rPr>
            <w:noProof/>
            <w:webHidden/>
          </w:rPr>
          <w:instrText xml:space="preserve"> PAGEREF _Toc74733494 \h </w:instrText>
        </w:r>
        <w:r w:rsidR="00E90D07">
          <w:rPr>
            <w:noProof/>
            <w:webHidden/>
          </w:rPr>
        </w:r>
        <w:r w:rsidR="00E90D07">
          <w:rPr>
            <w:noProof/>
            <w:webHidden/>
          </w:rPr>
          <w:fldChar w:fldCharType="separate"/>
        </w:r>
        <w:r w:rsidR="00E90D07">
          <w:rPr>
            <w:noProof/>
            <w:webHidden/>
          </w:rPr>
          <w:t>78</w:t>
        </w:r>
        <w:r w:rsidR="00E90D07">
          <w:rPr>
            <w:noProof/>
            <w:webHidden/>
          </w:rPr>
          <w:fldChar w:fldCharType="end"/>
        </w:r>
      </w:hyperlink>
    </w:p>
    <w:p w14:paraId="24E4358E" w14:textId="791A3AA5" w:rsidR="00E90D07" w:rsidRDefault="00000000">
      <w:pPr>
        <w:pStyle w:val="TJ3"/>
        <w:rPr>
          <w:rFonts w:asciiTheme="minorHAnsi" w:eastAsia="SimSun" w:hAnsiTheme="minorHAnsi" w:cstheme="minorBidi"/>
          <w:noProof/>
          <w:sz w:val="22"/>
          <w:szCs w:val="20"/>
          <w:lang w:val="hu-HU" w:eastAsia="zh-CN" w:bidi="hi-IN"/>
        </w:rPr>
      </w:pPr>
      <w:hyperlink w:anchor="_Toc74733495" w:history="1">
        <w:r w:rsidR="00E90D07" w:rsidRPr="00633939">
          <w:rPr>
            <w:rStyle w:val="Hiperhivatkozs"/>
            <w:noProof/>
          </w:rPr>
          <w:t>6.1.4.</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Correction and normalisation in verse</w:t>
        </w:r>
        <w:r w:rsidR="00E90D07">
          <w:rPr>
            <w:noProof/>
            <w:webHidden/>
          </w:rPr>
          <w:tab/>
        </w:r>
        <w:r w:rsidR="00E90D07">
          <w:rPr>
            <w:noProof/>
            <w:webHidden/>
          </w:rPr>
          <w:fldChar w:fldCharType="begin"/>
        </w:r>
        <w:r w:rsidR="00E90D07">
          <w:rPr>
            <w:noProof/>
            <w:webHidden/>
          </w:rPr>
          <w:instrText xml:space="preserve"> PAGEREF _Toc74733495 \h </w:instrText>
        </w:r>
        <w:r w:rsidR="00E90D07">
          <w:rPr>
            <w:noProof/>
            <w:webHidden/>
          </w:rPr>
        </w:r>
        <w:r w:rsidR="00E90D07">
          <w:rPr>
            <w:noProof/>
            <w:webHidden/>
          </w:rPr>
          <w:fldChar w:fldCharType="separate"/>
        </w:r>
        <w:r w:rsidR="00E90D07">
          <w:rPr>
            <w:noProof/>
            <w:webHidden/>
          </w:rPr>
          <w:t>78</w:t>
        </w:r>
        <w:r w:rsidR="00E90D07">
          <w:rPr>
            <w:noProof/>
            <w:webHidden/>
          </w:rPr>
          <w:fldChar w:fldCharType="end"/>
        </w:r>
      </w:hyperlink>
    </w:p>
    <w:p w14:paraId="61E7438E" w14:textId="39449BB1" w:rsidR="00E90D07" w:rsidRDefault="00000000">
      <w:pPr>
        <w:pStyle w:val="TJ2"/>
        <w:rPr>
          <w:rFonts w:asciiTheme="minorHAnsi" w:eastAsia="SimSun" w:hAnsiTheme="minorHAnsi" w:cstheme="minorBidi"/>
          <w:noProof/>
          <w:sz w:val="22"/>
          <w:szCs w:val="20"/>
          <w:lang w:val="hu-HU" w:eastAsia="zh-CN" w:bidi="hi-IN"/>
        </w:rPr>
      </w:pPr>
      <w:hyperlink w:anchor="_Toc74733496" w:history="1">
        <w:r w:rsidR="00E90D07" w:rsidRPr="00633939">
          <w:rPr>
            <w:rStyle w:val="Hiperhivatkozs"/>
            <w:noProof/>
          </w:rPr>
          <w:t>6.2.</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Encoding Correction</w:t>
        </w:r>
        <w:r w:rsidR="00E90D07">
          <w:rPr>
            <w:noProof/>
            <w:webHidden/>
          </w:rPr>
          <w:tab/>
        </w:r>
        <w:r w:rsidR="00E90D07">
          <w:rPr>
            <w:noProof/>
            <w:webHidden/>
          </w:rPr>
          <w:fldChar w:fldCharType="begin"/>
        </w:r>
        <w:r w:rsidR="00E90D07">
          <w:rPr>
            <w:noProof/>
            <w:webHidden/>
          </w:rPr>
          <w:instrText xml:space="preserve"> PAGEREF _Toc74733496 \h </w:instrText>
        </w:r>
        <w:r w:rsidR="00E90D07">
          <w:rPr>
            <w:noProof/>
            <w:webHidden/>
          </w:rPr>
        </w:r>
        <w:r w:rsidR="00E90D07">
          <w:rPr>
            <w:noProof/>
            <w:webHidden/>
          </w:rPr>
          <w:fldChar w:fldCharType="separate"/>
        </w:r>
        <w:r w:rsidR="00E90D07">
          <w:rPr>
            <w:noProof/>
            <w:webHidden/>
          </w:rPr>
          <w:t>80</w:t>
        </w:r>
        <w:r w:rsidR="00E90D07">
          <w:rPr>
            <w:noProof/>
            <w:webHidden/>
          </w:rPr>
          <w:fldChar w:fldCharType="end"/>
        </w:r>
      </w:hyperlink>
    </w:p>
    <w:p w14:paraId="0017768E" w14:textId="403A0B66" w:rsidR="00E90D07" w:rsidRDefault="00000000">
      <w:pPr>
        <w:pStyle w:val="TJ3"/>
        <w:rPr>
          <w:rFonts w:asciiTheme="minorHAnsi" w:eastAsia="SimSun" w:hAnsiTheme="minorHAnsi" w:cstheme="minorBidi"/>
          <w:noProof/>
          <w:sz w:val="22"/>
          <w:szCs w:val="20"/>
          <w:lang w:val="hu-HU" w:eastAsia="zh-CN" w:bidi="hi-IN"/>
        </w:rPr>
      </w:pPr>
      <w:hyperlink w:anchor="_Toc74733497" w:history="1">
        <w:r w:rsidR="00E90D07" w:rsidRPr="00633939">
          <w:rPr>
            <w:rStyle w:val="Hiperhivatkozs"/>
            <w:noProof/>
          </w:rPr>
          <w:t>6.2.1.</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Flagging erroneous and uninterpretable text</w:t>
        </w:r>
        <w:r w:rsidR="00E90D07">
          <w:rPr>
            <w:noProof/>
            <w:webHidden/>
          </w:rPr>
          <w:tab/>
        </w:r>
        <w:r w:rsidR="00E90D07">
          <w:rPr>
            <w:noProof/>
            <w:webHidden/>
          </w:rPr>
          <w:fldChar w:fldCharType="begin"/>
        </w:r>
        <w:r w:rsidR="00E90D07">
          <w:rPr>
            <w:noProof/>
            <w:webHidden/>
          </w:rPr>
          <w:instrText xml:space="preserve"> PAGEREF _Toc74733497 \h </w:instrText>
        </w:r>
        <w:r w:rsidR="00E90D07">
          <w:rPr>
            <w:noProof/>
            <w:webHidden/>
          </w:rPr>
        </w:r>
        <w:r w:rsidR="00E90D07">
          <w:rPr>
            <w:noProof/>
            <w:webHidden/>
          </w:rPr>
          <w:fldChar w:fldCharType="separate"/>
        </w:r>
        <w:r w:rsidR="00E90D07">
          <w:rPr>
            <w:noProof/>
            <w:webHidden/>
          </w:rPr>
          <w:t>80</w:t>
        </w:r>
        <w:r w:rsidR="00E90D07">
          <w:rPr>
            <w:noProof/>
            <w:webHidden/>
          </w:rPr>
          <w:fldChar w:fldCharType="end"/>
        </w:r>
      </w:hyperlink>
    </w:p>
    <w:p w14:paraId="1F2BE281" w14:textId="1E19DF9A" w:rsidR="00E90D07" w:rsidRDefault="00000000">
      <w:pPr>
        <w:pStyle w:val="TJ3"/>
        <w:rPr>
          <w:rFonts w:asciiTheme="minorHAnsi" w:eastAsia="SimSun" w:hAnsiTheme="minorHAnsi" w:cstheme="minorBidi"/>
          <w:noProof/>
          <w:sz w:val="22"/>
          <w:szCs w:val="20"/>
          <w:lang w:val="hu-HU" w:eastAsia="zh-CN" w:bidi="hi-IN"/>
        </w:rPr>
      </w:pPr>
      <w:hyperlink w:anchor="_Toc74733498" w:history="1">
        <w:r w:rsidR="00E90D07" w:rsidRPr="00633939">
          <w:rPr>
            <w:rStyle w:val="Hiperhivatkozs"/>
            <w:noProof/>
          </w:rPr>
          <w:t>6.2.2.</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Correcting erroneous text</w:t>
        </w:r>
        <w:r w:rsidR="00E90D07">
          <w:rPr>
            <w:noProof/>
            <w:webHidden/>
          </w:rPr>
          <w:tab/>
        </w:r>
        <w:r w:rsidR="00E90D07">
          <w:rPr>
            <w:noProof/>
            <w:webHidden/>
          </w:rPr>
          <w:fldChar w:fldCharType="begin"/>
        </w:r>
        <w:r w:rsidR="00E90D07">
          <w:rPr>
            <w:noProof/>
            <w:webHidden/>
          </w:rPr>
          <w:instrText xml:space="preserve"> PAGEREF _Toc74733498 \h </w:instrText>
        </w:r>
        <w:r w:rsidR="00E90D07">
          <w:rPr>
            <w:noProof/>
            <w:webHidden/>
          </w:rPr>
        </w:r>
        <w:r w:rsidR="00E90D07">
          <w:rPr>
            <w:noProof/>
            <w:webHidden/>
          </w:rPr>
          <w:fldChar w:fldCharType="separate"/>
        </w:r>
        <w:r w:rsidR="00E90D07">
          <w:rPr>
            <w:noProof/>
            <w:webHidden/>
          </w:rPr>
          <w:t>80</w:t>
        </w:r>
        <w:r w:rsidR="00E90D07">
          <w:rPr>
            <w:noProof/>
            <w:webHidden/>
          </w:rPr>
          <w:fldChar w:fldCharType="end"/>
        </w:r>
      </w:hyperlink>
    </w:p>
    <w:p w14:paraId="719D3C30" w14:textId="404A9B6D" w:rsidR="00E90D07" w:rsidRDefault="00000000">
      <w:pPr>
        <w:pStyle w:val="TJ3"/>
        <w:rPr>
          <w:rFonts w:asciiTheme="minorHAnsi" w:eastAsia="SimSun" w:hAnsiTheme="minorHAnsi" w:cstheme="minorBidi"/>
          <w:noProof/>
          <w:sz w:val="22"/>
          <w:szCs w:val="20"/>
          <w:lang w:val="hu-HU" w:eastAsia="zh-CN" w:bidi="hi-IN"/>
        </w:rPr>
      </w:pPr>
      <w:hyperlink w:anchor="_Toc74733499" w:history="1">
        <w:r w:rsidR="00E90D07" w:rsidRPr="00633939">
          <w:rPr>
            <w:rStyle w:val="Hiperhivatkozs"/>
            <w:noProof/>
          </w:rPr>
          <w:t>6.2.3.</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Editorial deletion</w:t>
        </w:r>
        <w:r w:rsidR="00E90D07">
          <w:rPr>
            <w:noProof/>
            <w:webHidden/>
          </w:rPr>
          <w:tab/>
        </w:r>
        <w:r w:rsidR="00E90D07">
          <w:rPr>
            <w:noProof/>
            <w:webHidden/>
          </w:rPr>
          <w:fldChar w:fldCharType="begin"/>
        </w:r>
        <w:r w:rsidR="00E90D07">
          <w:rPr>
            <w:noProof/>
            <w:webHidden/>
          </w:rPr>
          <w:instrText xml:space="preserve"> PAGEREF _Toc74733499 \h </w:instrText>
        </w:r>
        <w:r w:rsidR="00E90D07">
          <w:rPr>
            <w:noProof/>
            <w:webHidden/>
          </w:rPr>
        </w:r>
        <w:r w:rsidR="00E90D07">
          <w:rPr>
            <w:noProof/>
            <w:webHidden/>
          </w:rPr>
          <w:fldChar w:fldCharType="separate"/>
        </w:r>
        <w:r w:rsidR="00E90D07">
          <w:rPr>
            <w:noProof/>
            <w:webHidden/>
          </w:rPr>
          <w:t>80</w:t>
        </w:r>
        <w:r w:rsidR="00E90D07">
          <w:rPr>
            <w:noProof/>
            <w:webHidden/>
          </w:rPr>
          <w:fldChar w:fldCharType="end"/>
        </w:r>
      </w:hyperlink>
    </w:p>
    <w:p w14:paraId="381AF64C" w14:textId="1770808E" w:rsidR="00E90D07" w:rsidRDefault="00000000">
      <w:pPr>
        <w:pStyle w:val="TJ3"/>
        <w:rPr>
          <w:rFonts w:asciiTheme="minorHAnsi" w:eastAsia="SimSun" w:hAnsiTheme="minorHAnsi" w:cstheme="minorBidi"/>
          <w:noProof/>
          <w:sz w:val="22"/>
          <w:szCs w:val="20"/>
          <w:lang w:val="hu-HU" w:eastAsia="zh-CN" w:bidi="hi-IN"/>
        </w:rPr>
      </w:pPr>
      <w:hyperlink w:anchor="_Toc74733500" w:history="1">
        <w:r w:rsidR="00E90D07" w:rsidRPr="00633939">
          <w:rPr>
            <w:rStyle w:val="Hiperhivatkozs"/>
            <w:noProof/>
          </w:rPr>
          <w:t>6.2.4.</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Editorial addition</w:t>
        </w:r>
        <w:r w:rsidR="00E90D07">
          <w:rPr>
            <w:noProof/>
            <w:webHidden/>
          </w:rPr>
          <w:tab/>
        </w:r>
        <w:r w:rsidR="00E90D07">
          <w:rPr>
            <w:noProof/>
            <w:webHidden/>
          </w:rPr>
          <w:fldChar w:fldCharType="begin"/>
        </w:r>
        <w:r w:rsidR="00E90D07">
          <w:rPr>
            <w:noProof/>
            <w:webHidden/>
          </w:rPr>
          <w:instrText xml:space="preserve"> PAGEREF _Toc74733500 \h </w:instrText>
        </w:r>
        <w:r w:rsidR="00E90D07">
          <w:rPr>
            <w:noProof/>
            <w:webHidden/>
          </w:rPr>
        </w:r>
        <w:r w:rsidR="00E90D07">
          <w:rPr>
            <w:noProof/>
            <w:webHidden/>
          </w:rPr>
          <w:fldChar w:fldCharType="separate"/>
        </w:r>
        <w:r w:rsidR="00E90D07">
          <w:rPr>
            <w:noProof/>
            <w:webHidden/>
          </w:rPr>
          <w:t>81</w:t>
        </w:r>
        <w:r w:rsidR="00E90D07">
          <w:rPr>
            <w:noProof/>
            <w:webHidden/>
          </w:rPr>
          <w:fldChar w:fldCharType="end"/>
        </w:r>
      </w:hyperlink>
    </w:p>
    <w:p w14:paraId="7D679AFF" w14:textId="1C229E01" w:rsidR="00E90D07" w:rsidRDefault="00000000">
      <w:pPr>
        <w:pStyle w:val="TJ3"/>
        <w:rPr>
          <w:rFonts w:asciiTheme="minorHAnsi" w:eastAsia="SimSun" w:hAnsiTheme="minorHAnsi" w:cstheme="minorBidi"/>
          <w:noProof/>
          <w:sz w:val="22"/>
          <w:szCs w:val="20"/>
          <w:lang w:val="hu-HU" w:eastAsia="zh-CN" w:bidi="hi-IN"/>
        </w:rPr>
      </w:pPr>
      <w:hyperlink w:anchor="_Toc74733501" w:history="1">
        <w:r w:rsidR="00E90D07" w:rsidRPr="00633939">
          <w:rPr>
            <w:rStyle w:val="Hiperhivatkozs"/>
            <w:noProof/>
          </w:rPr>
          <w:t>6.2.5.</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Distinguishing correction from deletion and addition</w:t>
        </w:r>
        <w:r w:rsidR="00E90D07">
          <w:rPr>
            <w:noProof/>
            <w:webHidden/>
          </w:rPr>
          <w:tab/>
        </w:r>
        <w:r w:rsidR="00E90D07">
          <w:rPr>
            <w:noProof/>
            <w:webHidden/>
          </w:rPr>
          <w:fldChar w:fldCharType="begin"/>
        </w:r>
        <w:r w:rsidR="00E90D07">
          <w:rPr>
            <w:noProof/>
            <w:webHidden/>
          </w:rPr>
          <w:instrText xml:space="preserve"> PAGEREF _Toc74733501 \h </w:instrText>
        </w:r>
        <w:r w:rsidR="00E90D07">
          <w:rPr>
            <w:noProof/>
            <w:webHidden/>
          </w:rPr>
        </w:r>
        <w:r w:rsidR="00E90D07">
          <w:rPr>
            <w:noProof/>
            <w:webHidden/>
          </w:rPr>
          <w:fldChar w:fldCharType="separate"/>
        </w:r>
        <w:r w:rsidR="00E90D07">
          <w:rPr>
            <w:noProof/>
            <w:webHidden/>
          </w:rPr>
          <w:t>81</w:t>
        </w:r>
        <w:r w:rsidR="00E90D07">
          <w:rPr>
            <w:noProof/>
            <w:webHidden/>
          </w:rPr>
          <w:fldChar w:fldCharType="end"/>
        </w:r>
      </w:hyperlink>
    </w:p>
    <w:p w14:paraId="0AB21D3B" w14:textId="1AB1D730" w:rsidR="00E90D07" w:rsidRDefault="00000000">
      <w:pPr>
        <w:pStyle w:val="TJ3"/>
        <w:rPr>
          <w:rFonts w:asciiTheme="minorHAnsi" w:eastAsia="SimSun" w:hAnsiTheme="minorHAnsi" w:cstheme="minorBidi"/>
          <w:noProof/>
          <w:sz w:val="22"/>
          <w:szCs w:val="20"/>
          <w:lang w:val="hu-HU" w:eastAsia="zh-CN" w:bidi="hi-IN"/>
        </w:rPr>
      </w:pPr>
      <w:hyperlink w:anchor="_Toc74733502" w:history="1">
        <w:r w:rsidR="00E90D07" w:rsidRPr="00633939">
          <w:rPr>
            <w:rStyle w:val="Hiperhivatkozs"/>
            <w:noProof/>
          </w:rPr>
          <w:t>6.2.6.</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Good practice in correction</w:t>
        </w:r>
        <w:r w:rsidR="00E90D07">
          <w:rPr>
            <w:noProof/>
            <w:webHidden/>
          </w:rPr>
          <w:tab/>
        </w:r>
        <w:r w:rsidR="00E90D07">
          <w:rPr>
            <w:noProof/>
            <w:webHidden/>
          </w:rPr>
          <w:fldChar w:fldCharType="begin"/>
        </w:r>
        <w:r w:rsidR="00E90D07">
          <w:rPr>
            <w:noProof/>
            <w:webHidden/>
          </w:rPr>
          <w:instrText xml:space="preserve"> PAGEREF _Toc74733502 \h </w:instrText>
        </w:r>
        <w:r w:rsidR="00E90D07">
          <w:rPr>
            <w:noProof/>
            <w:webHidden/>
          </w:rPr>
        </w:r>
        <w:r w:rsidR="00E90D07">
          <w:rPr>
            <w:noProof/>
            <w:webHidden/>
          </w:rPr>
          <w:fldChar w:fldCharType="separate"/>
        </w:r>
        <w:r w:rsidR="00E90D07">
          <w:rPr>
            <w:noProof/>
            <w:webHidden/>
          </w:rPr>
          <w:t>82</w:t>
        </w:r>
        <w:r w:rsidR="00E90D07">
          <w:rPr>
            <w:noProof/>
            <w:webHidden/>
          </w:rPr>
          <w:fldChar w:fldCharType="end"/>
        </w:r>
      </w:hyperlink>
    </w:p>
    <w:p w14:paraId="6E1805D2" w14:textId="32ED6958" w:rsidR="00E90D07" w:rsidRDefault="00000000">
      <w:pPr>
        <w:pStyle w:val="TJ2"/>
        <w:rPr>
          <w:rFonts w:asciiTheme="minorHAnsi" w:eastAsia="SimSun" w:hAnsiTheme="minorHAnsi" w:cstheme="minorBidi"/>
          <w:noProof/>
          <w:sz w:val="22"/>
          <w:szCs w:val="20"/>
          <w:lang w:val="hu-HU" w:eastAsia="zh-CN" w:bidi="hi-IN"/>
        </w:rPr>
      </w:pPr>
      <w:hyperlink w:anchor="_Toc74733503" w:history="1">
        <w:r w:rsidR="00E90D07" w:rsidRPr="00633939">
          <w:rPr>
            <w:rStyle w:val="Hiperhivatkozs"/>
            <w:noProof/>
          </w:rPr>
          <w:t>6.3.</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Encoding Normalisation</w:t>
        </w:r>
        <w:r w:rsidR="00E90D07">
          <w:rPr>
            <w:noProof/>
            <w:webHidden/>
          </w:rPr>
          <w:tab/>
        </w:r>
        <w:r w:rsidR="00E90D07">
          <w:rPr>
            <w:noProof/>
            <w:webHidden/>
          </w:rPr>
          <w:fldChar w:fldCharType="begin"/>
        </w:r>
        <w:r w:rsidR="00E90D07">
          <w:rPr>
            <w:noProof/>
            <w:webHidden/>
          </w:rPr>
          <w:instrText xml:space="preserve"> PAGEREF _Toc74733503 \h </w:instrText>
        </w:r>
        <w:r w:rsidR="00E90D07">
          <w:rPr>
            <w:noProof/>
            <w:webHidden/>
          </w:rPr>
        </w:r>
        <w:r w:rsidR="00E90D07">
          <w:rPr>
            <w:noProof/>
            <w:webHidden/>
          </w:rPr>
          <w:fldChar w:fldCharType="separate"/>
        </w:r>
        <w:r w:rsidR="00E90D07">
          <w:rPr>
            <w:noProof/>
            <w:webHidden/>
          </w:rPr>
          <w:t>83</w:t>
        </w:r>
        <w:r w:rsidR="00E90D07">
          <w:rPr>
            <w:noProof/>
            <w:webHidden/>
          </w:rPr>
          <w:fldChar w:fldCharType="end"/>
        </w:r>
      </w:hyperlink>
    </w:p>
    <w:p w14:paraId="2AA43BA2" w14:textId="67F4E225" w:rsidR="00E90D07" w:rsidRDefault="00000000">
      <w:pPr>
        <w:pStyle w:val="TJ3"/>
        <w:rPr>
          <w:rFonts w:asciiTheme="minorHAnsi" w:eastAsia="SimSun" w:hAnsiTheme="minorHAnsi" w:cstheme="minorBidi"/>
          <w:noProof/>
          <w:sz w:val="22"/>
          <w:szCs w:val="20"/>
          <w:lang w:val="hu-HU" w:eastAsia="zh-CN" w:bidi="hi-IN"/>
        </w:rPr>
      </w:pPr>
      <w:hyperlink w:anchor="_Toc74733504" w:history="1">
        <w:r w:rsidR="00E90D07" w:rsidRPr="00633939">
          <w:rPr>
            <w:rStyle w:val="Hiperhivatkozs"/>
            <w:noProof/>
          </w:rPr>
          <w:t>6.3.1.</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Flagging non-standard usage</w:t>
        </w:r>
        <w:r w:rsidR="00E90D07">
          <w:rPr>
            <w:noProof/>
            <w:webHidden/>
          </w:rPr>
          <w:tab/>
        </w:r>
        <w:r w:rsidR="00E90D07">
          <w:rPr>
            <w:noProof/>
            <w:webHidden/>
          </w:rPr>
          <w:fldChar w:fldCharType="begin"/>
        </w:r>
        <w:r w:rsidR="00E90D07">
          <w:rPr>
            <w:noProof/>
            <w:webHidden/>
          </w:rPr>
          <w:instrText xml:space="preserve"> PAGEREF _Toc74733504 \h </w:instrText>
        </w:r>
        <w:r w:rsidR="00E90D07">
          <w:rPr>
            <w:noProof/>
            <w:webHidden/>
          </w:rPr>
        </w:r>
        <w:r w:rsidR="00E90D07">
          <w:rPr>
            <w:noProof/>
            <w:webHidden/>
          </w:rPr>
          <w:fldChar w:fldCharType="separate"/>
        </w:r>
        <w:r w:rsidR="00E90D07">
          <w:rPr>
            <w:noProof/>
            <w:webHidden/>
          </w:rPr>
          <w:t>83</w:t>
        </w:r>
        <w:r w:rsidR="00E90D07">
          <w:rPr>
            <w:noProof/>
            <w:webHidden/>
          </w:rPr>
          <w:fldChar w:fldCharType="end"/>
        </w:r>
      </w:hyperlink>
    </w:p>
    <w:p w14:paraId="79907084" w14:textId="5F1892AF" w:rsidR="00E90D07" w:rsidRDefault="00000000">
      <w:pPr>
        <w:pStyle w:val="TJ3"/>
        <w:rPr>
          <w:rFonts w:asciiTheme="minorHAnsi" w:eastAsia="SimSun" w:hAnsiTheme="minorHAnsi" w:cstheme="minorBidi"/>
          <w:noProof/>
          <w:sz w:val="22"/>
          <w:szCs w:val="20"/>
          <w:lang w:val="hu-HU" w:eastAsia="zh-CN" w:bidi="hi-IN"/>
        </w:rPr>
      </w:pPr>
      <w:hyperlink w:anchor="_Toc74733505" w:history="1">
        <w:r w:rsidR="00E90D07" w:rsidRPr="00633939">
          <w:rPr>
            <w:rStyle w:val="Hiperhivatkozs"/>
            <w:noProof/>
          </w:rPr>
          <w:t>6.3.2.</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Normalising non-standard usage</w:t>
        </w:r>
        <w:r w:rsidR="00E90D07">
          <w:rPr>
            <w:noProof/>
            <w:webHidden/>
          </w:rPr>
          <w:tab/>
        </w:r>
        <w:r w:rsidR="00E90D07">
          <w:rPr>
            <w:noProof/>
            <w:webHidden/>
          </w:rPr>
          <w:fldChar w:fldCharType="begin"/>
        </w:r>
        <w:r w:rsidR="00E90D07">
          <w:rPr>
            <w:noProof/>
            <w:webHidden/>
          </w:rPr>
          <w:instrText xml:space="preserve"> PAGEREF _Toc74733505 \h </w:instrText>
        </w:r>
        <w:r w:rsidR="00E90D07">
          <w:rPr>
            <w:noProof/>
            <w:webHidden/>
          </w:rPr>
        </w:r>
        <w:r w:rsidR="00E90D07">
          <w:rPr>
            <w:noProof/>
            <w:webHidden/>
          </w:rPr>
          <w:fldChar w:fldCharType="separate"/>
        </w:r>
        <w:r w:rsidR="00E90D07">
          <w:rPr>
            <w:noProof/>
            <w:webHidden/>
          </w:rPr>
          <w:t>83</w:t>
        </w:r>
        <w:r w:rsidR="00E90D07">
          <w:rPr>
            <w:noProof/>
            <w:webHidden/>
          </w:rPr>
          <w:fldChar w:fldCharType="end"/>
        </w:r>
      </w:hyperlink>
    </w:p>
    <w:p w14:paraId="353980C6" w14:textId="56512400" w:rsidR="00E90D07" w:rsidRDefault="00000000">
      <w:pPr>
        <w:pStyle w:val="TJ3"/>
        <w:rPr>
          <w:rFonts w:asciiTheme="minorHAnsi" w:eastAsia="SimSun" w:hAnsiTheme="minorHAnsi" w:cstheme="minorBidi"/>
          <w:noProof/>
          <w:sz w:val="22"/>
          <w:szCs w:val="20"/>
          <w:lang w:val="hu-HU" w:eastAsia="zh-CN" w:bidi="hi-IN"/>
        </w:rPr>
      </w:pPr>
      <w:hyperlink w:anchor="_Toc74733506" w:history="1">
        <w:r w:rsidR="00E90D07" w:rsidRPr="00633939">
          <w:rPr>
            <w:rStyle w:val="Hiperhivatkozs"/>
            <w:noProof/>
          </w:rPr>
          <w:t>6.3.3.</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Nesting normalisation and correction</w:t>
        </w:r>
        <w:r w:rsidR="00E90D07">
          <w:rPr>
            <w:noProof/>
            <w:webHidden/>
          </w:rPr>
          <w:tab/>
        </w:r>
        <w:r w:rsidR="00E90D07">
          <w:rPr>
            <w:noProof/>
            <w:webHidden/>
          </w:rPr>
          <w:fldChar w:fldCharType="begin"/>
        </w:r>
        <w:r w:rsidR="00E90D07">
          <w:rPr>
            <w:noProof/>
            <w:webHidden/>
          </w:rPr>
          <w:instrText xml:space="preserve"> PAGEREF _Toc74733506 \h </w:instrText>
        </w:r>
        <w:r w:rsidR="00E90D07">
          <w:rPr>
            <w:noProof/>
            <w:webHidden/>
          </w:rPr>
        </w:r>
        <w:r w:rsidR="00E90D07">
          <w:rPr>
            <w:noProof/>
            <w:webHidden/>
          </w:rPr>
          <w:fldChar w:fldCharType="separate"/>
        </w:r>
        <w:r w:rsidR="00E90D07">
          <w:rPr>
            <w:noProof/>
            <w:webHidden/>
          </w:rPr>
          <w:t>84</w:t>
        </w:r>
        <w:r w:rsidR="00E90D07">
          <w:rPr>
            <w:noProof/>
            <w:webHidden/>
          </w:rPr>
          <w:fldChar w:fldCharType="end"/>
        </w:r>
      </w:hyperlink>
    </w:p>
    <w:p w14:paraId="7A0DF97A" w14:textId="6FA1AD9A" w:rsidR="00E90D07" w:rsidRDefault="00000000">
      <w:pPr>
        <w:pStyle w:val="TJ3"/>
        <w:rPr>
          <w:rFonts w:asciiTheme="minorHAnsi" w:eastAsia="SimSun" w:hAnsiTheme="minorHAnsi" w:cstheme="minorBidi"/>
          <w:noProof/>
          <w:sz w:val="22"/>
          <w:szCs w:val="20"/>
          <w:lang w:val="hu-HU" w:eastAsia="zh-CN" w:bidi="hi-IN"/>
        </w:rPr>
      </w:pPr>
      <w:hyperlink w:anchor="_Toc74733507" w:history="1">
        <w:r w:rsidR="00E90D07" w:rsidRPr="00633939">
          <w:rPr>
            <w:rStyle w:val="Hiperhivatkozs"/>
            <w:noProof/>
          </w:rPr>
          <w:t>6.3.4.</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Good practice in normalisation</w:t>
        </w:r>
        <w:r w:rsidR="00E90D07">
          <w:rPr>
            <w:noProof/>
            <w:webHidden/>
          </w:rPr>
          <w:tab/>
        </w:r>
        <w:r w:rsidR="00E90D07">
          <w:rPr>
            <w:noProof/>
            <w:webHidden/>
          </w:rPr>
          <w:fldChar w:fldCharType="begin"/>
        </w:r>
        <w:r w:rsidR="00E90D07">
          <w:rPr>
            <w:noProof/>
            <w:webHidden/>
          </w:rPr>
          <w:instrText xml:space="preserve"> PAGEREF _Toc74733507 \h </w:instrText>
        </w:r>
        <w:r w:rsidR="00E90D07">
          <w:rPr>
            <w:noProof/>
            <w:webHidden/>
          </w:rPr>
        </w:r>
        <w:r w:rsidR="00E90D07">
          <w:rPr>
            <w:noProof/>
            <w:webHidden/>
          </w:rPr>
          <w:fldChar w:fldCharType="separate"/>
        </w:r>
        <w:r w:rsidR="00E90D07">
          <w:rPr>
            <w:noProof/>
            <w:webHidden/>
          </w:rPr>
          <w:t>84</w:t>
        </w:r>
        <w:r w:rsidR="00E90D07">
          <w:rPr>
            <w:noProof/>
            <w:webHidden/>
          </w:rPr>
          <w:fldChar w:fldCharType="end"/>
        </w:r>
      </w:hyperlink>
    </w:p>
    <w:p w14:paraId="0528BD74" w14:textId="6B3A51D9" w:rsidR="00E90D07" w:rsidRDefault="00000000">
      <w:pPr>
        <w:pStyle w:val="TJ3"/>
        <w:rPr>
          <w:rFonts w:asciiTheme="minorHAnsi" w:eastAsia="SimSun" w:hAnsiTheme="minorHAnsi" w:cstheme="minorBidi"/>
          <w:noProof/>
          <w:sz w:val="22"/>
          <w:szCs w:val="20"/>
          <w:lang w:val="hu-HU" w:eastAsia="zh-CN" w:bidi="hi-IN"/>
        </w:rPr>
      </w:pPr>
      <w:hyperlink w:anchor="_Toc74733508" w:history="1">
        <w:r w:rsidR="00E90D07" w:rsidRPr="00633939">
          <w:rPr>
            <w:rStyle w:val="Hiperhivatkozs"/>
            <w:noProof/>
          </w:rPr>
          <w:t>6.3.5.</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How non-standard is non-standard?</w:t>
        </w:r>
        <w:r w:rsidR="00E90D07">
          <w:rPr>
            <w:noProof/>
            <w:webHidden/>
          </w:rPr>
          <w:tab/>
        </w:r>
        <w:r w:rsidR="00E90D07">
          <w:rPr>
            <w:noProof/>
            <w:webHidden/>
          </w:rPr>
          <w:fldChar w:fldCharType="begin"/>
        </w:r>
        <w:r w:rsidR="00E90D07">
          <w:rPr>
            <w:noProof/>
            <w:webHidden/>
          </w:rPr>
          <w:instrText xml:space="preserve"> PAGEREF _Toc74733508 \h </w:instrText>
        </w:r>
        <w:r w:rsidR="00E90D07">
          <w:rPr>
            <w:noProof/>
            <w:webHidden/>
          </w:rPr>
        </w:r>
        <w:r w:rsidR="00E90D07">
          <w:rPr>
            <w:noProof/>
            <w:webHidden/>
          </w:rPr>
          <w:fldChar w:fldCharType="separate"/>
        </w:r>
        <w:r w:rsidR="00E90D07">
          <w:rPr>
            <w:noProof/>
            <w:webHidden/>
          </w:rPr>
          <w:t>86</w:t>
        </w:r>
        <w:r w:rsidR="00E90D07">
          <w:rPr>
            <w:noProof/>
            <w:webHidden/>
          </w:rPr>
          <w:fldChar w:fldCharType="end"/>
        </w:r>
      </w:hyperlink>
    </w:p>
    <w:p w14:paraId="06F8AFA2" w14:textId="08239286" w:rsidR="00E90D07" w:rsidRDefault="00000000">
      <w:pPr>
        <w:pStyle w:val="TJ3"/>
        <w:rPr>
          <w:rFonts w:asciiTheme="minorHAnsi" w:eastAsia="SimSun" w:hAnsiTheme="minorHAnsi" w:cstheme="minorBidi"/>
          <w:noProof/>
          <w:sz w:val="22"/>
          <w:szCs w:val="20"/>
          <w:lang w:val="hu-HU" w:eastAsia="zh-CN" w:bidi="hi-IN"/>
        </w:rPr>
      </w:pPr>
      <w:hyperlink w:anchor="_Toc74733509" w:history="1">
        <w:r w:rsidR="00E90D07" w:rsidRPr="00633939">
          <w:rPr>
            <w:rStyle w:val="Hiperhivatkozs"/>
            <w:noProof/>
          </w:rPr>
          <w:t>6.3.6.</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Supplying punctuation</w:t>
        </w:r>
        <w:r w:rsidR="00E90D07">
          <w:rPr>
            <w:noProof/>
            <w:webHidden/>
          </w:rPr>
          <w:tab/>
        </w:r>
        <w:r w:rsidR="00E90D07">
          <w:rPr>
            <w:noProof/>
            <w:webHidden/>
          </w:rPr>
          <w:fldChar w:fldCharType="begin"/>
        </w:r>
        <w:r w:rsidR="00E90D07">
          <w:rPr>
            <w:noProof/>
            <w:webHidden/>
          </w:rPr>
          <w:instrText xml:space="preserve"> PAGEREF _Toc74733509 \h </w:instrText>
        </w:r>
        <w:r w:rsidR="00E90D07">
          <w:rPr>
            <w:noProof/>
            <w:webHidden/>
          </w:rPr>
        </w:r>
        <w:r w:rsidR="00E90D07">
          <w:rPr>
            <w:noProof/>
            <w:webHidden/>
          </w:rPr>
          <w:fldChar w:fldCharType="separate"/>
        </w:r>
        <w:r w:rsidR="00E90D07">
          <w:rPr>
            <w:noProof/>
            <w:webHidden/>
          </w:rPr>
          <w:t>86</w:t>
        </w:r>
        <w:r w:rsidR="00E90D07">
          <w:rPr>
            <w:noProof/>
            <w:webHidden/>
          </w:rPr>
          <w:fldChar w:fldCharType="end"/>
        </w:r>
      </w:hyperlink>
    </w:p>
    <w:p w14:paraId="0D769EF0" w14:textId="4527B012" w:rsidR="00E90D07" w:rsidRDefault="00000000">
      <w:pPr>
        <w:pStyle w:val="TJ3"/>
        <w:rPr>
          <w:rFonts w:asciiTheme="minorHAnsi" w:eastAsia="SimSun" w:hAnsiTheme="minorHAnsi" w:cstheme="minorBidi"/>
          <w:noProof/>
          <w:sz w:val="22"/>
          <w:szCs w:val="20"/>
          <w:lang w:val="hu-HU" w:eastAsia="zh-CN" w:bidi="hi-IN"/>
        </w:rPr>
      </w:pPr>
      <w:hyperlink w:anchor="_Toc74733510" w:history="1">
        <w:r w:rsidR="00E90D07" w:rsidRPr="00633939">
          <w:rPr>
            <w:rStyle w:val="Hiperhivatkozs"/>
            <w:noProof/>
          </w:rPr>
          <w:t>6.3.7.</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Automated normalisation</w:t>
        </w:r>
        <w:r w:rsidR="00E90D07">
          <w:rPr>
            <w:noProof/>
            <w:webHidden/>
          </w:rPr>
          <w:tab/>
        </w:r>
        <w:r w:rsidR="00E90D07">
          <w:rPr>
            <w:noProof/>
            <w:webHidden/>
          </w:rPr>
          <w:fldChar w:fldCharType="begin"/>
        </w:r>
        <w:r w:rsidR="00E90D07">
          <w:rPr>
            <w:noProof/>
            <w:webHidden/>
          </w:rPr>
          <w:instrText xml:space="preserve"> PAGEREF _Toc74733510 \h </w:instrText>
        </w:r>
        <w:r w:rsidR="00E90D07">
          <w:rPr>
            <w:noProof/>
            <w:webHidden/>
          </w:rPr>
        </w:r>
        <w:r w:rsidR="00E90D07">
          <w:rPr>
            <w:noProof/>
            <w:webHidden/>
          </w:rPr>
          <w:fldChar w:fldCharType="separate"/>
        </w:r>
        <w:r w:rsidR="00E90D07">
          <w:rPr>
            <w:noProof/>
            <w:webHidden/>
          </w:rPr>
          <w:t>87</w:t>
        </w:r>
        <w:r w:rsidR="00E90D07">
          <w:rPr>
            <w:noProof/>
            <w:webHidden/>
          </w:rPr>
          <w:fldChar w:fldCharType="end"/>
        </w:r>
      </w:hyperlink>
    </w:p>
    <w:p w14:paraId="1ABC22CC" w14:textId="42F3F118" w:rsidR="00E90D07" w:rsidRDefault="00000000">
      <w:pPr>
        <w:pStyle w:val="TJ2"/>
        <w:rPr>
          <w:rFonts w:asciiTheme="minorHAnsi" w:eastAsia="SimSun" w:hAnsiTheme="minorHAnsi" w:cstheme="minorBidi"/>
          <w:noProof/>
          <w:sz w:val="22"/>
          <w:szCs w:val="20"/>
          <w:lang w:val="hu-HU" w:eastAsia="zh-CN" w:bidi="hi-IN"/>
        </w:rPr>
      </w:pPr>
      <w:hyperlink w:anchor="_Toc74733511" w:history="1">
        <w:r w:rsidR="00E90D07" w:rsidRPr="00633939">
          <w:rPr>
            <w:rStyle w:val="Hiperhivatkozs"/>
            <w:noProof/>
          </w:rPr>
          <w:t>6.4.</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Scribal Omission without Editorial Restoration</w:t>
        </w:r>
        <w:r w:rsidR="00E90D07">
          <w:rPr>
            <w:noProof/>
            <w:webHidden/>
          </w:rPr>
          <w:tab/>
        </w:r>
        <w:r w:rsidR="00E90D07">
          <w:rPr>
            <w:noProof/>
            <w:webHidden/>
          </w:rPr>
          <w:fldChar w:fldCharType="begin"/>
        </w:r>
        <w:r w:rsidR="00E90D07">
          <w:rPr>
            <w:noProof/>
            <w:webHidden/>
          </w:rPr>
          <w:instrText xml:space="preserve"> PAGEREF _Toc74733511 \h </w:instrText>
        </w:r>
        <w:r w:rsidR="00E90D07">
          <w:rPr>
            <w:noProof/>
            <w:webHidden/>
          </w:rPr>
        </w:r>
        <w:r w:rsidR="00E90D07">
          <w:rPr>
            <w:noProof/>
            <w:webHidden/>
          </w:rPr>
          <w:fldChar w:fldCharType="separate"/>
        </w:r>
        <w:r w:rsidR="00E90D07">
          <w:rPr>
            <w:noProof/>
            <w:webHidden/>
          </w:rPr>
          <w:t>88</w:t>
        </w:r>
        <w:r w:rsidR="00E90D07">
          <w:rPr>
            <w:noProof/>
            <w:webHidden/>
          </w:rPr>
          <w:fldChar w:fldCharType="end"/>
        </w:r>
      </w:hyperlink>
    </w:p>
    <w:p w14:paraId="3E8FBC22" w14:textId="61F9D324" w:rsidR="00E90D07" w:rsidRDefault="00000000">
      <w:pPr>
        <w:pStyle w:val="TJ1"/>
        <w:rPr>
          <w:rFonts w:asciiTheme="minorHAnsi" w:eastAsia="SimSun" w:hAnsiTheme="minorHAnsi" w:cstheme="minorBidi"/>
          <w:b w:val="0"/>
          <w:noProof/>
          <w:szCs w:val="20"/>
          <w:lang w:val="hu-HU" w:eastAsia="zh-CN" w:bidi="hi-IN"/>
        </w:rPr>
      </w:pPr>
      <w:hyperlink w:anchor="_Toc74733512" w:history="1">
        <w:r w:rsidR="00E90D07" w:rsidRPr="00633939">
          <w:rPr>
            <w:rStyle w:val="Hiperhivatkozs"/>
            <w:noProof/>
          </w:rPr>
          <w:t>7.</w:t>
        </w:r>
        <w:r w:rsidR="00E90D07">
          <w:rPr>
            <w:rFonts w:asciiTheme="minorHAnsi" w:eastAsia="SimSun" w:hAnsiTheme="minorHAnsi" w:cstheme="minorBidi"/>
            <w:b w:val="0"/>
            <w:noProof/>
            <w:szCs w:val="20"/>
            <w:lang w:val="hu-HU" w:eastAsia="zh-CN" w:bidi="hi-IN"/>
          </w:rPr>
          <w:tab/>
        </w:r>
        <w:r w:rsidR="00E90D07" w:rsidRPr="00633939">
          <w:rPr>
            <w:rStyle w:val="Hiperhivatkozs"/>
            <w:noProof/>
          </w:rPr>
          <w:t>Encoding Additional Information in the Edition</w:t>
        </w:r>
        <w:r w:rsidR="00E90D07">
          <w:rPr>
            <w:noProof/>
            <w:webHidden/>
          </w:rPr>
          <w:tab/>
        </w:r>
        <w:r w:rsidR="00E90D07">
          <w:rPr>
            <w:noProof/>
            <w:webHidden/>
          </w:rPr>
          <w:fldChar w:fldCharType="begin"/>
        </w:r>
        <w:r w:rsidR="00E90D07">
          <w:rPr>
            <w:noProof/>
            <w:webHidden/>
          </w:rPr>
          <w:instrText xml:space="preserve"> PAGEREF _Toc74733512 \h </w:instrText>
        </w:r>
        <w:r w:rsidR="00E90D07">
          <w:rPr>
            <w:noProof/>
            <w:webHidden/>
          </w:rPr>
        </w:r>
        <w:r w:rsidR="00E90D07">
          <w:rPr>
            <w:noProof/>
            <w:webHidden/>
          </w:rPr>
          <w:fldChar w:fldCharType="separate"/>
        </w:r>
        <w:r w:rsidR="00E90D07">
          <w:rPr>
            <w:noProof/>
            <w:webHidden/>
          </w:rPr>
          <w:t>89</w:t>
        </w:r>
        <w:r w:rsidR="00E90D07">
          <w:rPr>
            <w:noProof/>
            <w:webHidden/>
          </w:rPr>
          <w:fldChar w:fldCharType="end"/>
        </w:r>
      </w:hyperlink>
    </w:p>
    <w:p w14:paraId="2B313DE4" w14:textId="69CAD75B" w:rsidR="00E90D07" w:rsidRDefault="00000000">
      <w:pPr>
        <w:pStyle w:val="TJ2"/>
        <w:rPr>
          <w:rFonts w:asciiTheme="minorHAnsi" w:eastAsia="SimSun" w:hAnsiTheme="minorHAnsi" w:cstheme="minorBidi"/>
          <w:noProof/>
          <w:sz w:val="22"/>
          <w:szCs w:val="20"/>
          <w:lang w:val="hu-HU" w:eastAsia="zh-CN" w:bidi="hi-IN"/>
        </w:rPr>
      </w:pPr>
      <w:hyperlink w:anchor="_Toc74733513" w:history="1">
        <w:r w:rsidR="00E90D07" w:rsidRPr="00633939">
          <w:rPr>
            <w:rStyle w:val="Hiperhivatkozs"/>
            <w:noProof/>
          </w:rPr>
          <w:t>7.1.</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Numeral Values</w:t>
        </w:r>
        <w:r w:rsidR="00E90D07">
          <w:rPr>
            <w:noProof/>
            <w:webHidden/>
          </w:rPr>
          <w:tab/>
        </w:r>
        <w:r w:rsidR="00E90D07">
          <w:rPr>
            <w:noProof/>
            <w:webHidden/>
          </w:rPr>
          <w:fldChar w:fldCharType="begin"/>
        </w:r>
        <w:r w:rsidR="00E90D07">
          <w:rPr>
            <w:noProof/>
            <w:webHidden/>
          </w:rPr>
          <w:instrText xml:space="preserve"> PAGEREF _Toc74733513 \h </w:instrText>
        </w:r>
        <w:r w:rsidR="00E90D07">
          <w:rPr>
            <w:noProof/>
            <w:webHidden/>
          </w:rPr>
        </w:r>
        <w:r w:rsidR="00E90D07">
          <w:rPr>
            <w:noProof/>
            <w:webHidden/>
          </w:rPr>
          <w:fldChar w:fldCharType="separate"/>
        </w:r>
        <w:r w:rsidR="00E90D07">
          <w:rPr>
            <w:noProof/>
            <w:webHidden/>
          </w:rPr>
          <w:t>89</w:t>
        </w:r>
        <w:r w:rsidR="00E90D07">
          <w:rPr>
            <w:noProof/>
            <w:webHidden/>
          </w:rPr>
          <w:fldChar w:fldCharType="end"/>
        </w:r>
      </w:hyperlink>
    </w:p>
    <w:p w14:paraId="1B202FFE" w14:textId="37EBA41E" w:rsidR="00E90D07" w:rsidRDefault="00000000">
      <w:pPr>
        <w:pStyle w:val="TJ3"/>
        <w:rPr>
          <w:rFonts w:asciiTheme="minorHAnsi" w:eastAsia="SimSun" w:hAnsiTheme="minorHAnsi" w:cstheme="minorBidi"/>
          <w:noProof/>
          <w:sz w:val="22"/>
          <w:szCs w:val="20"/>
          <w:lang w:val="hu-HU" w:eastAsia="zh-CN" w:bidi="hi-IN"/>
        </w:rPr>
      </w:pPr>
      <w:hyperlink w:anchor="_Toc74733514" w:history="1">
        <w:r w:rsidR="00E90D07" w:rsidRPr="00633939">
          <w:rPr>
            <w:rStyle w:val="Hiperhivatkozs"/>
            <w:noProof/>
          </w:rPr>
          <w:t>7.1.1.</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Generic numeral markup</w:t>
        </w:r>
        <w:r w:rsidR="00E90D07">
          <w:rPr>
            <w:noProof/>
            <w:webHidden/>
          </w:rPr>
          <w:tab/>
        </w:r>
        <w:r w:rsidR="00E90D07">
          <w:rPr>
            <w:noProof/>
            <w:webHidden/>
          </w:rPr>
          <w:fldChar w:fldCharType="begin"/>
        </w:r>
        <w:r w:rsidR="00E90D07">
          <w:rPr>
            <w:noProof/>
            <w:webHidden/>
          </w:rPr>
          <w:instrText xml:space="preserve"> PAGEREF _Toc74733514 \h </w:instrText>
        </w:r>
        <w:r w:rsidR="00E90D07">
          <w:rPr>
            <w:noProof/>
            <w:webHidden/>
          </w:rPr>
        </w:r>
        <w:r w:rsidR="00E90D07">
          <w:rPr>
            <w:noProof/>
            <w:webHidden/>
          </w:rPr>
          <w:fldChar w:fldCharType="separate"/>
        </w:r>
        <w:r w:rsidR="00E90D07">
          <w:rPr>
            <w:noProof/>
            <w:webHidden/>
          </w:rPr>
          <w:t>89</w:t>
        </w:r>
        <w:r w:rsidR="00E90D07">
          <w:rPr>
            <w:noProof/>
            <w:webHidden/>
          </w:rPr>
          <w:fldChar w:fldCharType="end"/>
        </w:r>
      </w:hyperlink>
    </w:p>
    <w:p w14:paraId="3CDDE6C9" w14:textId="63702A57" w:rsidR="00E90D07" w:rsidRDefault="00000000">
      <w:pPr>
        <w:pStyle w:val="TJ3"/>
        <w:rPr>
          <w:rFonts w:asciiTheme="minorHAnsi" w:eastAsia="SimSun" w:hAnsiTheme="minorHAnsi" w:cstheme="minorBidi"/>
          <w:noProof/>
          <w:sz w:val="22"/>
          <w:szCs w:val="20"/>
          <w:lang w:val="hu-HU" w:eastAsia="zh-CN" w:bidi="hi-IN"/>
        </w:rPr>
      </w:pPr>
      <w:hyperlink w:anchor="_Toc74733515" w:history="1">
        <w:r w:rsidR="00E90D07" w:rsidRPr="00633939">
          <w:rPr>
            <w:rStyle w:val="Hiperhivatkozs"/>
            <w:noProof/>
          </w:rPr>
          <w:t>7.1.2.</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Difficulties in reading numbers</w:t>
        </w:r>
        <w:r w:rsidR="00E90D07">
          <w:rPr>
            <w:noProof/>
            <w:webHidden/>
          </w:rPr>
          <w:tab/>
        </w:r>
        <w:r w:rsidR="00E90D07">
          <w:rPr>
            <w:noProof/>
            <w:webHidden/>
          </w:rPr>
          <w:fldChar w:fldCharType="begin"/>
        </w:r>
        <w:r w:rsidR="00E90D07">
          <w:rPr>
            <w:noProof/>
            <w:webHidden/>
          </w:rPr>
          <w:instrText xml:space="preserve"> PAGEREF _Toc74733515 \h </w:instrText>
        </w:r>
        <w:r w:rsidR="00E90D07">
          <w:rPr>
            <w:noProof/>
            <w:webHidden/>
          </w:rPr>
        </w:r>
        <w:r w:rsidR="00E90D07">
          <w:rPr>
            <w:noProof/>
            <w:webHidden/>
          </w:rPr>
          <w:fldChar w:fldCharType="separate"/>
        </w:r>
        <w:r w:rsidR="00E90D07">
          <w:rPr>
            <w:noProof/>
            <w:webHidden/>
          </w:rPr>
          <w:t>89</w:t>
        </w:r>
        <w:r w:rsidR="00E90D07">
          <w:rPr>
            <w:noProof/>
            <w:webHidden/>
          </w:rPr>
          <w:fldChar w:fldCharType="end"/>
        </w:r>
      </w:hyperlink>
    </w:p>
    <w:p w14:paraId="27EB79BF" w14:textId="44145E0B" w:rsidR="00E90D07" w:rsidRDefault="00000000">
      <w:pPr>
        <w:pStyle w:val="TJ3"/>
        <w:rPr>
          <w:rFonts w:asciiTheme="minorHAnsi" w:eastAsia="SimSun" w:hAnsiTheme="minorHAnsi" w:cstheme="minorBidi"/>
          <w:noProof/>
          <w:sz w:val="22"/>
          <w:szCs w:val="20"/>
          <w:lang w:val="hu-HU" w:eastAsia="zh-CN" w:bidi="hi-IN"/>
        </w:rPr>
      </w:pPr>
      <w:hyperlink w:anchor="_Toc74733516" w:history="1">
        <w:r w:rsidR="00E90D07" w:rsidRPr="00633939">
          <w:rPr>
            <w:rStyle w:val="Hiperhivatkozs"/>
            <w:noProof/>
          </w:rPr>
          <w:t>7.1.3.</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Editorial intervention and numerals</w:t>
        </w:r>
        <w:r w:rsidR="00E90D07">
          <w:rPr>
            <w:noProof/>
            <w:webHidden/>
          </w:rPr>
          <w:tab/>
        </w:r>
        <w:r w:rsidR="00E90D07">
          <w:rPr>
            <w:noProof/>
            <w:webHidden/>
          </w:rPr>
          <w:fldChar w:fldCharType="begin"/>
        </w:r>
        <w:r w:rsidR="00E90D07">
          <w:rPr>
            <w:noProof/>
            <w:webHidden/>
          </w:rPr>
          <w:instrText xml:space="preserve"> PAGEREF _Toc74733516 \h </w:instrText>
        </w:r>
        <w:r w:rsidR="00E90D07">
          <w:rPr>
            <w:noProof/>
            <w:webHidden/>
          </w:rPr>
        </w:r>
        <w:r w:rsidR="00E90D07">
          <w:rPr>
            <w:noProof/>
            <w:webHidden/>
          </w:rPr>
          <w:fldChar w:fldCharType="separate"/>
        </w:r>
        <w:r w:rsidR="00E90D07">
          <w:rPr>
            <w:noProof/>
            <w:webHidden/>
          </w:rPr>
          <w:t>90</w:t>
        </w:r>
        <w:r w:rsidR="00E90D07">
          <w:rPr>
            <w:noProof/>
            <w:webHidden/>
          </w:rPr>
          <w:fldChar w:fldCharType="end"/>
        </w:r>
      </w:hyperlink>
    </w:p>
    <w:p w14:paraId="0FAA6E3B" w14:textId="4A3A3E53" w:rsidR="00E90D07" w:rsidRDefault="00000000">
      <w:pPr>
        <w:pStyle w:val="TJ3"/>
        <w:rPr>
          <w:rFonts w:asciiTheme="minorHAnsi" w:eastAsia="SimSun" w:hAnsiTheme="minorHAnsi" w:cstheme="minorBidi"/>
          <w:noProof/>
          <w:sz w:val="22"/>
          <w:szCs w:val="20"/>
          <w:lang w:val="hu-HU" w:eastAsia="zh-CN" w:bidi="hi-IN"/>
        </w:rPr>
      </w:pPr>
      <w:hyperlink w:anchor="_Toc74733517" w:history="1">
        <w:r w:rsidR="00E90D07" w:rsidRPr="00633939">
          <w:rPr>
            <w:rStyle w:val="Hiperhivatkozs"/>
            <w:noProof/>
          </w:rPr>
          <w:t>7.1.4.</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Numbers expressed in words</w:t>
        </w:r>
        <w:r w:rsidR="00E90D07">
          <w:rPr>
            <w:noProof/>
            <w:webHidden/>
          </w:rPr>
          <w:tab/>
        </w:r>
        <w:r w:rsidR="00E90D07">
          <w:rPr>
            <w:noProof/>
            <w:webHidden/>
          </w:rPr>
          <w:fldChar w:fldCharType="begin"/>
        </w:r>
        <w:r w:rsidR="00E90D07">
          <w:rPr>
            <w:noProof/>
            <w:webHidden/>
          </w:rPr>
          <w:instrText xml:space="preserve"> PAGEREF _Toc74733517 \h </w:instrText>
        </w:r>
        <w:r w:rsidR="00E90D07">
          <w:rPr>
            <w:noProof/>
            <w:webHidden/>
          </w:rPr>
        </w:r>
        <w:r w:rsidR="00E90D07">
          <w:rPr>
            <w:noProof/>
            <w:webHidden/>
          </w:rPr>
          <w:fldChar w:fldCharType="separate"/>
        </w:r>
        <w:r w:rsidR="00E90D07">
          <w:rPr>
            <w:noProof/>
            <w:webHidden/>
          </w:rPr>
          <w:t>90</w:t>
        </w:r>
        <w:r w:rsidR="00E90D07">
          <w:rPr>
            <w:noProof/>
            <w:webHidden/>
          </w:rPr>
          <w:fldChar w:fldCharType="end"/>
        </w:r>
      </w:hyperlink>
    </w:p>
    <w:p w14:paraId="185378BF" w14:textId="7D6D52CE" w:rsidR="00E90D07" w:rsidRDefault="00000000">
      <w:pPr>
        <w:pStyle w:val="TJ2"/>
        <w:rPr>
          <w:rFonts w:asciiTheme="minorHAnsi" w:eastAsia="SimSun" w:hAnsiTheme="minorHAnsi" w:cstheme="minorBidi"/>
          <w:noProof/>
          <w:sz w:val="22"/>
          <w:szCs w:val="20"/>
          <w:lang w:val="hu-HU" w:eastAsia="zh-CN" w:bidi="hi-IN"/>
        </w:rPr>
      </w:pPr>
      <w:hyperlink w:anchor="_Toc74733518" w:history="1">
        <w:r w:rsidR="00E90D07" w:rsidRPr="00633939">
          <w:rPr>
            <w:rStyle w:val="Hiperhivatkozs"/>
            <w:noProof/>
          </w:rPr>
          <w:t>7.2.</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Tagging Language in the Edition</w:t>
        </w:r>
        <w:r w:rsidR="00E90D07">
          <w:rPr>
            <w:noProof/>
            <w:webHidden/>
          </w:rPr>
          <w:tab/>
        </w:r>
        <w:r w:rsidR="00E90D07">
          <w:rPr>
            <w:noProof/>
            <w:webHidden/>
          </w:rPr>
          <w:fldChar w:fldCharType="begin"/>
        </w:r>
        <w:r w:rsidR="00E90D07">
          <w:rPr>
            <w:noProof/>
            <w:webHidden/>
          </w:rPr>
          <w:instrText xml:space="preserve"> PAGEREF _Toc74733518 \h </w:instrText>
        </w:r>
        <w:r w:rsidR="00E90D07">
          <w:rPr>
            <w:noProof/>
            <w:webHidden/>
          </w:rPr>
        </w:r>
        <w:r w:rsidR="00E90D07">
          <w:rPr>
            <w:noProof/>
            <w:webHidden/>
          </w:rPr>
          <w:fldChar w:fldCharType="separate"/>
        </w:r>
        <w:r w:rsidR="00E90D07">
          <w:rPr>
            <w:noProof/>
            <w:webHidden/>
          </w:rPr>
          <w:t>91</w:t>
        </w:r>
        <w:r w:rsidR="00E90D07">
          <w:rPr>
            <w:noProof/>
            <w:webHidden/>
          </w:rPr>
          <w:fldChar w:fldCharType="end"/>
        </w:r>
      </w:hyperlink>
    </w:p>
    <w:p w14:paraId="554BEA69" w14:textId="362634B7" w:rsidR="00E90D07" w:rsidRDefault="00000000">
      <w:pPr>
        <w:pStyle w:val="TJ3"/>
        <w:rPr>
          <w:rFonts w:asciiTheme="minorHAnsi" w:eastAsia="SimSun" w:hAnsiTheme="minorHAnsi" w:cstheme="minorBidi"/>
          <w:noProof/>
          <w:sz w:val="22"/>
          <w:szCs w:val="20"/>
          <w:lang w:val="hu-HU" w:eastAsia="zh-CN" w:bidi="hi-IN"/>
        </w:rPr>
      </w:pPr>
      <w:hyperlink w:anchor="_Toc74733519" w:history="1">
        <w:r w:rsidR="00E90D07" w:rsidRPr="00633939">
          <w:rPr>
            <w:rStyle w:val="Hiperhivatkozs"/>
            <w:noProof/>
          </w:rPr>
          <w:t>7.2.1.</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Inscriptions consisting of sections in different languages</w:t>
        </w:r>
        <w:r w:rsidR="00E90D07">
          <w:rPr>
            <w:noProof/>
            <w:webHidden/>
          </w:rPr>
          <w:tab/>
        </w:r>
        <w:r w:rsidR="00E90D07">
          <w:rPr>
            <w:noProof/>
            <w:webHidden/>
          </w:rPr>
          <w:fldChar w:fldCharType="begin"/>
        </w:r>
        <w:r w:rsidR="00E90D07">
          <w:rPr>
            <w:noProof/>
            <w:webHidden/>
          </w:rPr>
          <w:instrText xml:space="preserve"> PAGEREF _Toc74733519 \h </w:instrText>
        </w:r>
        <w:r w:rsidR="00E90D07">
          <w:rPr>
            <w:noProof/>
            <w:webHidden/>
          </w:rPr>
        </w:r>
        <w:r w:rsidR="00E90D07">
          <w:rPr>
            <w:noProof/>
            <w:webHidden/>
          </w:rPr>
          <w:fldChar w:fldCharType="separate"/>
        </w:r>
        <w:r w:rsidR="00E90D07">
          <w:rPr>
            <w:noProof/>
            <w:webHidden/>
          </w:rPr>
          <w:t>91</w:t>
        </w:r>
        <w:r w:rsidR="00E90D07">
          <w:rPr>
            <w:noProof/>
            <w:webHidden/>
          </w:rPr>
          <w:fldChar w:fldCharType="end"/>
        </w:r>
      </w:hyperlink>
    </w:p>
    <w:p w14:paraId="5C6CB2BB" w14:textId="042F50B9" w:rsidR="00E90D07" w:rsidRDefault="00000000">
      <w:pPr>
        <w:pStyle w:val="TJ3"/>
        <w:rPr>
          <w:rFonts w:asciiTheme="minorHAnsi" w:eastAsia="SimSun" w:hAnsiTheme="minorHAnsi" w:cstheme="minorBidi"/>
          <w:noProof/>
          <w:sz w:val="22"/>
          <w:szCs w:val="20"/>
          <w:lang w:val="hu-HU" w:eastAsia="zh-CN" w:bidi="hi-IN"/>
        </w:rPr>
      </w:pPr>
      <w:hyperlink w:anchor="_Toc74733520" w:history="1">
        <w:r w:rsidR="00E90D07" w:rsidRPr="00633939">
          <w:rPr>
            <w:rStyle w:val="Hiperhivatkozs"/>
            <w:noProof/>
          </w:rPr>
          <w:t>7.2.2.</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Inscriptions containing foreign words or phrases</w:t>
        </w:r>
        <w:r w:rsidR="00E90D07">
          <w:rPr>
            <w:noProof/>
            <w:webHidden/>
          </w:rPr>
          <w:tab/>
        </w:r>
        <w:r w:rsidR="00E90D07">
          <w:rPr>
            <w:noProof/>
            <w:webHidden/>
          </w:rPr>
          <w:fldChar w:fldCharType="begin"/>
        </w:r>
        <w:r w:rsidR="00E90D07">
          <w:rPr>
            <w:noProof/>
            <w:webHidden/>
          </w:rPr>
          <w:instrText xml:space="preserve"> PAGEREF _Toc74733520 \h </w:instrText>
        </w:r>
        <w:r w:rsidR="00E90D07">
          <w:rPr>
            <w:noProof/>
            <w:webHidden/>
          </w:rPr>
        </w:r>
        <w:r w:rsidR="00E90D07">
          <w:rPr>
            <w:noProof/>
            <w:webHidden/>
          </w:rPr>
          <w:fldChar w:fldCharType="separate"/>
        </w:r>
        <w:r w:rsidR="00E90D07">
          <w:rPr>
            <w:noProof/>
            <w:webHidden/>
          </w:rPr>
          <w:t>91</w:t>
        </w:r>
        <w:r w:rsidR="00E90D07">
          <w:rPr>
            <w:noProof/>
            <w:webHidden/>
          </w:rPr>
          <w:fldChar w:fldCharType="end"/>
        </w:r>
      </w:hyperlink>
    </w:p>
    <w:p w14:paraId="5111A20C" w14:textId="49792518" w:rsidR="00E90D07" w:rsidRDefault="00000000">
      <w:pPr>
        <w:pStyle w:val="TJ2"/>
        <w:rPr>
          <w:rFonts w:asciiTheme="minorHAnsi" w:eastAsia="SimSun" w:hAnsiTheme="minorHAnsi" w:cstheme="minorBidi"/>
          <w:noProof/>
          <w:sz w:val="22"/>
          <w:szCs w:val="20"/>
          <w:lang w:val="hu-HU" w:eastAsia="zh-CN" w:bidi="hi-IN"/>
        </w:rPr>
      </w:pPr>
      <w:hyperlink w:anchor="_Toc74733521" w:history="1">
        <w:r w:rsidR="00E90D07" w:rsidRPr="00633939">
          <w:rPr>
            <w:rStyle w:val="Hiperhivatkozs"/>
            <w:noProof/>
          </w:rPr>
          <w:t>7.3.</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Abbreviations</w:t>
        </w:r>
        <w:r w:rsidR="00E90D07">
          <w:rPr>
            <w:noProof/>
            <w:webHidden/>
          </w:rPr>
          <w:tab/>
        </w:r>
        <w:r w:rsidR="00E90D07">
          <w:rPr>
            <w:noProof/>
            <w:webHidden/>
          </w:rPr>
          <w:fldChar w:fldCharType="begin"/>
        </w:r>
        <w:r w:rsidR="00E90D07">
          <w:rPr>
            <w:noProof/>
            <w:webHidden/>
          </w:rPr>
          <w:instrText xml:space="preserve"> PAGEREF _Toc74733521 \h </w:instrText>
        </w:r>
        <w:r w:rsidR="00E90D07">
          <w:rPr>
            <w:noProof/>
            <w:webHidden/>
          </w:rPr>
        </w:r>
        <w:r w:rsidR="00E90D07">
          <w:rPr>
            <w:noProof/>
            <w:webHidden/>
          </w:rPr>
          <w:fldChar w:fldCharType="separate"/>
        </w:r>
        <w:r w:rsidR="00E90D07">
          <w:rPr>
            <w:noProof/>
            <w:webHidden/>
          </w:rPr>
          <w:t>92</w:t>
        </w:r>
        <w:r w:rsidR="00E90D07">
          <w:rPr>
            <w:noProof/>
            <w:webHidden/>
          </w:rPr>
          <w:fldChar w:fldCharType="end"/>
        </w:r>
      </w:hyperlink>
    </w:p>
    <w:p w14:paraId="2C8298B4" w14:textId="2810EC3A" w:rsidR="00E90D07" w:rsidRDefault="00000000">
      <w:pPr>
        <w:pStyle w:val="TJ2"/>
        <w:rPr>
          <w:rFonts w:asciiTheme="minorHAnsi" w:eastAsia="SimSun" w:hAnsiTheme="minorHAnsi" w:cstheme="minorBidi"/>
          <w:noProof/>
          <w:sz w:val="22"/>
          <w:szCs w:val="20"/>
          <w:lang w:val="hu-HU" w:eastAsia="zh-CN" w:bidi="hi-IN"/>
        </w:rPr>
      </w:pPr>
      <w:hyperlink w:anchor="_Toc74733522" w:history="1">
        <w:r w:rsidR="00E90D07" w:rsidRPr="00633939">
          <w:rPr>
            <w:rStyle w:val="Hiperhivatkozs"/>
            <w:noProof/>
          </w:rPr>
          <w:t>7.4.</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Optional Encoding of Semantic Features</w:t>
        </w:r>
        <w:r w:rsidR="00E90D07">
          <w:rPr>
            <w:noProof/>
            <w:webHidden/>
          </w:rPr>
          <w:tab/>
        </w:r>
        <w:r w:rsidR="00E90D07">
          <w:rPr>
            <w:noProof/>
            <w:webHidden/>
          </w:rPr>
          <w:fldChar w:fldCharType="begin"/>
        </w:r>
        <w:r w:rsidR="00E90D07">
          <w:rPr>
            <w:noProof/>
            <w:webHidden/>
          </w:rPr>
          <w:instrText xml:space="preserve"> PAGEREF _Toc74733522 \h </w:instrText>
        </w:r>
        <w:r w:rsidR="00E90D07">
          <w:rPr>
            <w:noProof/>
            <w:webHidden/>
          </w:rPr>
        </w:r>
        <w:r w:rsidR="00E90D07">
          <w:rPr>
            <w:noProof/>
            <w:webHidden/>
          </w:rPr>
          <w:fldChar w:fldCharType="separate"/>
        </w:r>
        <w:r w:rsidR="00E90D07">
          <w:rPr>
            <w:noProof/>
            <w:webHidden/>
          </w:rPr>
          <w:t>92</w:t>
        </w:r>
        <w:r w:rsidR="00E90D07">
          <w:rPr>
            <w:noProof/>
            <w:webHidden/>
          </w:rPr>
          <w:fldChar w:fldCharType="end"/>
        </w:r>
      </w:hyperlink>
    </w:p>
    <w:p w14:paraId="2928EBE9" w14:textId="2BC949AF" w:rsidR="00E90D07" w:rsidRDefault="00000000">
      <w:pPr>
        <w:pStyle w:val="TJ3"/>
        <w:rPr>
          <w:rFonts w:asciiTheme="minorHAnsi" w:eastAsia="SimSun" w:hAnsiTheme="minorHAnsi" w:cstheme="minorBidi"/>
          <w:noProof/>
          <w:sz w:val="22"/>
          <w:szCs w:val="20"/>
          <w:lang w:val="hu-HU" w:eastAsia="zh-CN" w:bidi="hi-IN"/>
        </w:rPr>
      </w:pPr>
      <w:hyperlink w:anchor="_Toc74733523" w:history="1">
        <w:r w:rsidR="00E90D07" w:rsidRPr="00633939">
          <w:rPr>
            <w:rStyle w:val="Hiperhivatkozs"/>
            <w:noProof/>
          </w:rPr>
          <w:t>7.4.1.</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Personal names</w:t>
        </w:r>
        <w:r w:rsidR="00E90D07">
          <w:rPr>
            <w:noProof/>
            <w:webHidden/>
          </w:rPr>
          <w:tab/>
        </w:r>
        <w:r w:rsidR="00E90D07">
          <w:rPr>
            <w:noProof/>
            <w:webHidden/>
          </w:rPr>
          <w:fldChar w:fldCharType="begin"/>
        </w:r>
        <w:r w:rsidR="00E90D07">
          <w:rPr>
            <w:noProof/>
            <w:webHidden/>
          </w:rPr>
          <w:instrText xml:space="preserve"> PAGEREF _Toc74733523 \h </w:instrText>
        </w:r>
        <w:r w:rsidR="00E90D07">
          <w:rPr>
            <w:noProof/>
            <w:webHidden/>
          </w:rPr>
        </w:r>
        <w:r w:rsidR="00E90D07">
          <w:rPr>
            <w:noProof/>
            <w:webHidden/>
          </w:rPr>
          <w:fldChar w:fldCharType="separate"/>
        </w:r>
        <w:r w:rsidR="00E90D07">
          <w:rPr>
            <w:noProof/>
            <w:webHidden/>
          </w:rPr>
          <w:t>92</w:t>
        </w:r>
        <w:r w:rsidR="00E90D07">
          <w:rPr>
            <w:noProof/>
            <w:webHidden/>
          </w:rPr>
          <w:fldChar w:fldCharType="end"/>
        </w:r>
      </w:hyperlink>
    </w:p>
    <w:p w14:paraId="21EF1E2A" w14:textId="4BF16DCC" w:rsidR="00E90D07" w:rsidRDefault="00000000">
      <w:pPr>
        <w:pStyle w:val="TJ3"/>
        <w:rPr>
          <w:rFonts w:asciiTheme="minorHAnsi" w:eastAsia="SimSun" w:hAnsiTheme="minorHAnsi" w:cstheme="minorBidi"/>
          <w:noProof/>
          <w:sz w:val="22"/>
          <w:szCs w:val="20"/>
          <w:lang w:val="hu-HU" w:eastAsia="zh-CN" w:bidi="hi-IN"/>
        </w:rPr>
      </w:pPr>
      <w:hyperlink w:anchor="_Toc74733524" w:history="1">
        <w:r w:rsidR="00E90D07" w:rsidRPr="00633939">
          <w:rPr>
            <w:rStyle w:val="Hiperhivatkozs"/>
            <w:noProof/>
          </w:rPr>
          <w:t>7.4.2.</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Adding ranks and roles to names</w:t>
        </w:r>
        <w:r w:rsidR="00E90D07">
          <w:rPr>
            <w:noProof/>
            <w:webHidden/>
          </w:rPr>
          <w:tab/>
        </w:r>
        <w:r w:rsidR="00E90D07">
          <w:rPr>
            <w:noProof/>
            <w:webHidden/>
          </w:rPr>
          <w:fldChar w:fldCharType="begin"/>
        </w:r>
        <w:r w:rsidR="00E90D07">
          <w:rPr>
            <w:noProof/>
            <w:webHidden/>
          </w:rPr>
          <w:instrText xml:space="preserve"> PAGEREF _Toc74733524 \h </w:instrText>
        </w:r>
        <w:r w:rsidR="00E90D07">
          <w:rPr>
            <w:noProof/>
            <w:webHidden/>
          </w:rPr>
        </w:r>
        <w:r w:rsidR="00E90D07">
          <w:rPr>
            <w:noProof/>
            <w:webHidden/>
          </w:rPr>
          <w:fldChar w:fldCharType="separate"/>
        </w:r>
        <w:r w:rsidR="00E90D07">
          <w:rPr>
            <w:noProof/>
            <w:webHidden/>
          </w:rPr>
          <w:t>93</w:t>
        </w:r>
        <w:r w:rsidR="00E90D07">
          <w:rPr>
            <w:noProof/>
            <w:webHidden/>
          </w:rPr>
          <w:fldChar w:fldCharType="end"/>
        </w:r>
      </w:hyperlink>
    </w:p>
    <w:p w14:paraId="6D6506E6" w14:textId="5A8B8089" w:rsidR="00E90D07" w:rsidRDefault="00000000">
      <w:pPr>
        <w:pStyle w:val="TJ3"/>
        <w:rPr>
          <w:rFonts w:asciiTheme="minorHAnsi" w:eastAsia="SimSun" w:hAnsiTheme="minorHAnsi" w:cstheme="minorBidi"/>
          <w:noProof/>
          <w:sz w:val="22"/>
          <w:szCs w:val="20"/>
          <w:lang w:val="hu-HU" w:eastAsia="zh-CN" w:bidi="hi-IN"/>
        </w:rPr>
      </w:pPr>
      <w:hyperlink w:anchor="_Toc74733525" w:history="1">
        <w:r w:rsidR="00E90D07" w:rsidRPr="00633939">
          <w:rPr>
            <w:rStyle w:val="Hiperhivatkozs"/>
            <w:noProof/>
          </w:rPr>
          <w:t>7.4.3.</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Place names</w:t>
        </w:r>
        <w:r w:rsidR="00E90D07">
          <w:rPr>
            <w:noProof/>
            <w:webHidden/>
          </w:rPr>
          <w:tab/>
        </w:r>
        <w:r w:rsidR="00E90D07">
          <w:rPr>
            <w:noProof/>
            <w:webHidden/>
          </w:rPr>
          <w:fldChar w:fldCharType="begin"/>
        </w:r>
        <w:r w:rsidR="00E90D07">
          <w:rPr>
            <w:noProof/>
            <w:webHidden/>
          </w:rPr>
          <w:instrText xml:space="preserve"> PAGEREF _Toc74733525 \h </w:instrText>
        </w:r>
        <w:r w:rsidR="00E90D07">
          <w:rPr>
            <w:noProof/>
            <w:webHidden/>
          </w:rPr>
        </w:r>
        <w:r w:rsidR="00E90D07">
          <w:rPr>
            <w:noProof/>
            <w:webHidden/>
          </w:rPr>
          <w:fldChar w:fldCharType="separate"/>
        </w:r>
        <w:r w:rsidR="00E90D07">
          <w:rPr>
            <w:noProof/>
            <w:webHidden/>
          </w:rPr>
          <w:t>94</w:t>
        </w:r>
        <w:r w:rsidR="00E90D07">
          <w:rPr>
            <w:noProof/>
            <w:webHidden/>
          </w:rPr>
          <w:fldChar w:fldCharType="end"/>
        </w:r>
      </w:hyperlink>
    </w:p>
    <w:p w14:paraId="57C696FF" w14:textId="2A146B01" w:rsidR="00E90D07" w:rsidRDefault="00000000">
      <w:pPr>
        <w:pStyle w:val="TJ3"/>
        <w:rPr>
          <w:rFonts w:asciiTheme="minorHAnsi" w:eastAsia="SimSun" w:hAnsiTheme="minorHAnsi" w:cstheme="minorBidi"/>
          <w:noProof/>
          <w:sz w:val="22"/>
          <w:szCs w:val="20"/>
          <w:lang w:val="hu-HU" w:eastAsia="zh-CN" w:bidi="hi-IN"/>
        </w:rPr>
      </w:pPr>
      <w:hyperlink w:anchor="_Toc74733526" w:history="1">
        <w:r w:rsidR="00E90D07" w:rsidRPr="00633939">
          <w:rPr>
            <w:rStyle w:val="Hiperhivatkozs"/>
            <w:noProof/>
          </w:rPr>
          <w:t>7.4.4.</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Measurements</w:t>
        </w:r>
        <w:r w:rsidR="00E90D07">
          <w:rPr>
            <w:noProof/>
            <w:webHidden/>
          </w:rPr>
          <w:tab/>
        </w:r>
        <w:r w:rsidR="00E90D07">
          <w:rPr>
            <w:noProof/>
            <w:webHidden/>
          </w:rPr>
          <w:fldChar w:fldCharType="begin"/>
        </w:r>
        <w:r w:rsidR="00E90D07">
          <w:rPr>
            <w:noProof/>
            <w:webHidden/>
          </w:rPr>
          <w:instrText xml:space="preserve"> PAGEREF _Toc74733526 \h </w:instrText>
        </w:r>
        <w:r w:rsidR="00E90D07">
          <w:rPr>
            <w:noProof/>
            <w:webHidden/>
          </w:rPr>
        </w:r>
        <w:r w:rsidR="00E90D07">
          <w:rPr>
            <w:noProof/>
            <w:webHidden/>
          </w:rPr>
          <w:fldChar w:fldCharType="separate"/>
        </w:r>
        <w:r w:rsidR="00E90D07">
          <w:rPr>
            <w:noProof/>
            <w:webHidden/>
          </w:rPr>
          <w:t>94</w:t>
        </w:r>
        <w:r w:rsidR="00E90D07">
          <w:rPr>
            <w:noProof/>
            <w:webHidden/>
          </w:rPr>
          <w:fldChar w:fldCharType="end"/>
        </w:r>
      </w:hyperlink>
    </w:p>
    <w:p w14:paraId="789B8EC6" w14:textId="6989EDCC" w:rsidR="00E90D07" w:rsidRDefault="00000000">
      <w:pPr>
        <w:pStyle w:val="TJ3"/>
        <w:rPr>
          <w:rFonts w:asciiTheme="minorHAnsi" w:eastAsia="SimSun" w:hAnsiTheme="minorHAnsi" w:cstheme="minorBidi"/>
          <w:noProof/>
          <w:sz w:val="22"/>
          <w:szCs w:val="20"/>
          <w:lang w:val="hu-HU" w:eastAsia="zh-CN" w:bidi="hi-IN"/>
        </w:rPr>
      </w:pPr>
      <w:hyperlink w:anchor="_Toc74733527" w:history="1">
        <w:r w:rsidR="00E90D07" w:rsidRPr="00633939">
          <w:rPr>
            <w:rStyle w:val="Hiperhivatkozs"/>
            <w:noProof/>
          </w:rPr>
          <w:t>7.4.5.</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Tagged semantic features interacting with text or markup</w:t>
        </w:r>
        <w:r w:rsidR="00E90D07">
          <w:rPr>
            <w:noProof/>
            <w:webHidden/>
          </w:rPr>
          <w:tab/>
        </w:r>
        <w:r w:rsidR="00E90D07">
          <w:rPr>
            <w:noProof/>
            <w:webHidden/>
          </w:rPr>
          <w:fldChar w:fldCharType="begin"/>
        </w:r>
        <w:r w:rsidR="00E90D07">
          <w:rPr>
            <w:noProof/>
            <w:webHidden/>
          </w:rPr>
          <w:instrText xml:space="preserve"> PAGEREF _Toc74733527 \h </w:instrText>
        </w:r>
        <w:r w:rsidR="00E90D07">
          <w:rPr>
            <w:noProof/>
            <w:webHidden/>
          </w:rPr>
        </w:r>
        <w:r w:rsidR="00E90D07">
          <w:rPr>
            <w:noProof/>
            <w:webHidden/>
          </w:rPr>
          <w:fldChar w:fldCharType="separate"/>
        </w:r>
        <w:r w:rsidR="00E90D07">
          <w:rPr>
            <w:noProof/>
            <w:webHidden/>
          </w:rPr>
          <w:t>95</w:t>
        </w:r>
        <w:r w:rsidR="00E90D07">
          <w:rPr>
            <w:noProof/>
            <w:webHidden/>
          </w:rPr>
          <w:fldChar w:fldCharType="end"/>
        </w:r>
      </w:hyperlink>
    </w:p>
    <w:p w14:paraId="02C12F7B" w14:textId="3461C374" w:rsidR="00E90D07" w:rsidRDefault="00000000">
      <w:pPr>
        <w:pStyle w:val="TJ2"/>
        <w:rPr>
          <w:rFonts w:asciiTheme="minorHAnsi" w:eastAsia="SimSun" w:hAnsiTheme="minorHAnsi" w:cstheme="minorBidi"/>
          <w:noProof/>
          <w:sz w:val="22"/>
          <w:szCs w:val="20"/>
          <w:lang w:val="hu-HU" w:eastAsia="zh-CN" w:bidi="hi-IN"/>
        </w:rPr>
      </w:pPr>
      <w:hyperlink w:anchor="_Toc74733528" w:history="1">
        <w:r w:rsidR="00E90D07" w:rsidRPr="00633939">
          <w:rPr>
            <w:rStyle w:val="Hiperhivatkozs"/>
            <w:noProof/>
          </w:rPr>
          <w:t>7.5.</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Visual Features</w:t>
        </w:r>
        <w:r w:rsidR="00E90D07">
          <w:rPr>
            <w:noProof/>
            <w:webHidden/>
          </w:rPr>
          <w:tab/>
        </w:r>
        <w:r w:rsidR="00E90D07">
          <w:rPr>
            <w:noProof/>
            <w:webHidden/>
          </w:rPr>
          <w:fldChar w:fldCharType="begin"/>
        </w:r>
        <w:r w:rsidR="00E90D07">
          <w:rPr>
            <w:noProof/>
            <w:webHidden/>
          </w:rPr>
          <w:instrText xml:space="preserve"> PAGEREF _Toc74733528 \h </w:instrText>
        </w:r>
        <w:r w:rsidR="00E90D07">
          <w:rPr>
            <w:noProof/>
            <w:webHidden/>
          </w:rPr>
        </w:r>
        <w:r w:rsidR="00E90D07">
          <w:rPr>
            <w:noProof/>
            <w:webHidden/>
          </w:rPr>
          <w:fldChar w:fldCharType="separate"/>
        </w:r>
        <w:r w:rsidR="00E90D07">
          <w:rPr>
            <w:noProof/>
            <w:webHidden/>
          </w:rPr>
          <w:t>95</w:t>
        </w:r>
        <w:r w:rsidR="00E90D07">
          <w:rPr>
            <w:noProof/>
            <w:webHidden/>
          </w:rPr>
          <w:fldChar w:fldCharType="end"/>
        </w:r>
      </w:hyperlink>
    </w:p>
    <w:p w14:paraId="48472460" w14:textId="706BE5CC" w:rsidR="00E90D07" w:rsidRDefault="00000000">
      <w:pPr>
        <w:pStyle w:val="TJ3"/>
        <w:rPr>
          <w:rFonts w:asciiTheme="minorHAnsi" w:eastAsia="SimSun" w:hAnsiTheme="minorHAnsi" w:cstheme="minorBidi"/>
          <w:noProof/>
          <w:sz w:val="22"/>
          <w:szCs w:val="20"/>
          <w:lang w:val="hu-HU" w:eastAsia="zh-CN" w:bidi="hi-IN"/>
        </w:rPr>
      </w:pPr>
      <w:hyperlink w:anchor="_Toc74733529" w:history="1">
        <w:r w:rsidR="00E90D07" w:rsidRPr="00633939">
          <w:rPr>
            <w:rStyle w:val="Hiperhivatkozs"/>
            <w:noProof/>
          </w:rPr>
          <w:t>7.5.1.</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Scribal Hands</w:t>
        </w:r>
        <w:r w:rsidR="00E90D07">
          <w:rPr>
            <w:noProof/>
            <w:webHidden/>
          </w:rPr>
          <w:tab/>
        </w:r>
        <w:r w:rsidR="00E90D07">
          <w:rPr>
            <w:noProof/>
            <w:webHidden/>
          </w:rPr>
          <w:fldChar w:fldCharType="begin"/>
        </w:r>
        <w:r w:rsidR="00E90D07">
          <w:rPr>
            <w:noProof/>
            <w:webHidden/>
          </w:rPr>
          <w:instrText xml:space="preserve"> PAGEREF _Toc74733529 \h </w:instrText>
        </w:r>
        <w:r w:rsidR="00E90D07">
          <w:rPr>
            <w:noProof/>
            <w:webHidden/>
          </w:rPr>
        </w:r>
        <w:r w:rsidR="00E90D07">
          <w:rPr>
            <w:noProof/>
            <w:webHidden/>
          </w:rPr>
          <w:fldChar w:fldCharType="separate"/>
        </w:r>
        <w:r w:rsidR="00E90D07">
          <w:rPr>
            <w:noProof/>
            <w:webHidden/>
          </w:rPr>
          <w:t>95</w:t>
        </w:r>
        <w:r w:rsidR="00E90D07">
          <w:rPr>
            <w:noProof/>
            <w:webHidden/>
          </w:rPr>
          <w:fldChar w:fldCharType="end"/>
        </w:r>
      </w:hyperlink>
    </w:p>
    <w:p w14:paraId="6C4B5489" w14:textId="3688DA0B" w:rsidR="00E90D07" w:rsidRDefault="00000000">
      <w:pPr>
        <w:pStyle w:val="TJ3"/>
        <w:rPr>
          <w:rFonts w:asciiTheme="minorHAnsi" w:eastAsia="SimSun" w:hAnsiTheme="minorHAnsi" w:cstheme="minorBidi"/>
          <w:noProof/>
          <w:sz w:val="22"/>
          <w:szCs w:val="20"/>
          <w:lang w:val="hu-HU" w:eastAsia="zh-CN" w:bidi="hi-IN"/>
        </w:rPr>
      </w:pPr>
      <w:hyperlink w:anchor="_Toc74733530" w:history="1">
        <w:r w:rsidR="00E90D07" w:rsidRPr="00633939">
          <w:rPr>
            <w:rStyle w:val="Hiperhivatkozs"/>
            <w:noProof/>
          </w:rPr>
          <w:t>7.5.2.</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The scope of visual features encoded in attributes</w:t>
        </w:r>
        <w:r w:rsidR="00E90D07">
          <w:rPr>
            <w:noProof/>
            <w:webHidden/>
          </w:rPr>
          <w:tab/>
        </w:r>
        <w:r w:rsidR="00E90D07">
          <w:rPr>
            <w:noProof/>
            <w:webHidden/>
          </w:rPr>
          <w:fldChar w:fldCharType="begin"/>
        </w:r>
        <w:r w:rsidR="00E90D07">
          <w:rPr>
            <w:noProof/>
            <w:webHidden/>
          </w:rPr>
          <w:instrText xml:space="preserve"> PAGEREF _Toc74733530 \h </w:instrText>
        </w:r>
        <w:r w:rsidR="00E90D07">
          <w:rPr>
            <w:noProof/>
            <w:webHidden/>
          </w:rPr>
        </w:r>
        <w:r w:rsidR="00E90D07">
          <w:rPr>
            <w:noProof/>
            <w:webHidden/>
          </w:rPr>
          <w:fldChar w:fldCharType="separate"/>
        </w:r>
        <w:r w:rsidR="00E90D07">
          <w:rPr>
            <w:noProof/>
            <w:webHidden/>
          </w:rPr>
          <w:t>96</w:t>
        </w:r>
        <w:r w:rsidR="00E90D07">
          <w:rPr>
            <w:noProof/>
            <w:webHidden/>
          </w:rPr>
          <w:fldChar w:fldCharType="end"/>
        </w:r>
      </w:hyperlink>
    </w:p>
    <w:p w14:paraId="20F6FE90" w14:textId="623A5759" w:rsidR="00E90D07" w:rsidRDefault="00000000">
      <w:pPr>
        <w:pStyle w:val="TJ3"/>
        <w:rPr>
          <w:rFonts w:asciiTheme="minorHAnsi" w:eastAsia="SimSun" w:hAnsiTheme="minorHAnsi" w:cstheme="minorBidi"/>
          <w:noProof/>
          <w:sz w:val="22"/>
          <w:szCs w:val="20"/>
          <w:lang w:val="hu-HU" w:eastAsia="zh-CN" w:bidi="hi-IN"/>
        </w:rPr>
      </w:pPr>
      <w:hyperlink w:anchor="_Toc74733531" w:history="1">
        <w:r w:rsidR="00E90D07" w:rsidRPr="00633939">
          <w:rPr>
            <w:rStyle w:val="Hiperhivatkozs"/>
            <w:noProof/>
          </w:rPr>
          <w:t>7.5.3.</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Alignment</w:t>
        </w:r>
        <w:r w:rsidR="00E90D07">
          <w:rPr>
            <w:noProof/>
            <w:webHidden/>
          </w:rPr>
          <w:tab/>
        </w:r>
        <w:r w:rsidR="00E90D07">
          <w:rPr>
            <w:noProof/>
            <w:webHidden/>
          </w:rPr>
          <w:fldChar w:fldCharType="begin"/>
        </w:r>
        <w:r w:rsidR="00E90D07">
          <w:rPr>
            <w:noProof/>
            <w:webHidden/>
          </w:rPr>
          <w:instrText xml:space="preserve"> PAGEREF _Toc74733531 \h </w:instrText>
        </w:r>
        <w:r w:rsidR="00E90D07">
          <w:rPr>
            <w:noProof/>
            <w:webHidden/>
          </w:rPr>
        </w:r>
        <w:r w:rsidR="00E90D07">
          <w:rPr>
            <w:noProof/>
            <w:webHidden/>
          </w:rPr>
          <w:fldChar w:fldCharType="separate"/>
        </w:r>
        <w:r w:rsidR="00E90D07">
          <w:rPr>
            <w:noProof/>
            <w:webHidden/>
          </w:rPr>
          <w:t>96</w:t>
        </w:r>
        <w:r w:rsidR="00E90D07">
          <w:rPr>
            <w:noProof/>
            <w:webHidden/>
          </w:rPr>
          <w:fldChar w:fldCharType="end"/>
        </w:r>
      </w:hyperlink>
    </w:p>
    <w:p w14:paraId="3E909847" w14:textId="0BF92498" w:rsidR="00E90D07" w:rsidRDefault="00000000">
      <w:pPr>
        <w:pStyle w:val="TJ3"/>
        <w:rPr>
          <w:rFonts w:asciiTheme="minorHAnsi" w:eastAsia="SimSun" w:hAnsiTheme="minorHAnsi" w:cstheme="minorBidi"/>
          <w:noProof/>
          <w:sz w:val="22"/>
          <w:szCs w:val="20"/>
          <w:lang w:val="hu-HU" w:eastAsia="zh-CN" w:bidi="hi-IN"/>
        </w:rPr>
      </w:pPr>
      <w:hyperlink w:anchor="_Toc74733532" w:history="1">
        <w:r w:rsidR="00E90D07" w:rsidRPr="00633939">
          <w:rPr>
            <w:rStyle w:val="Hiperhivatkozs"/>
            <w:noProof/>
          </w:rPr>
          <w:t>7.5.4.</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Directionality and orientation</w:t>
        </w:r>
        <w:r w:rsidR="00E90D07">
          <w:rPr>
            <w:noProof/>
            <w:webHidden/>
          </w:rPr>
          <w:tab/>
        </w:r>
        <w:r w:rsidR="00E90D07">
          <w:rPr>
            <w:noProof/>
            <w:webHidden/>
          </w:rPr>
          <w:fldChar w:fldCharType="begin"/>
        </w:r>
        <w:r w:rsidR="00E90D07">
          <w:rPr>
            <w:noProof/>
            <w:webHidden/>
          </w:rPr>
          <w:instrText xml:space="preserve"> PAGEREF _Toc74733532 \h </w:instrText>
        </w:r>
        <w:r w:rsidR="00E90D07">
          <w:rPr>
            <w:noProof/>
            <w:webHidden/>
          </w:rPr>
        </w:r>
        <w:r w:rsidR="00E90D07">
          <w:rPr>
            <w:noProof/>
            <w:webHidden/>
          </w:rPr>
          <w:fldChar w:fldCharType="separate"/>
        </w:r>
        <w:r w:rsidR="00E90D07">
          <w:rPr>
            <w:noProof/>
            <w:webHidden/>
          </w:rPr>
          <w:t>97</w:t>
        </w:r>
        <w:r w:rsidR="00E90D07">
          <w:rPr>
            <w:noProof/>
            <w:webHidden/>
          </w:rPr>
          <w:fldChar w:fldCharType="end"/>
        </w:r>
      </w:hyperlink>
    </w:p>
    <w:p w14:paraId="4C2EBDF3" w14:textId="11874826" w:rsidR="00E90D07" w:rsidRDefault="00000000">
      <w:pPr>
        <w:pStyle w:val="TJ3"/>
        <w:rPr>
          <w:rFonts w:asciiTheme="minorHAnsi" w:eastAsia="SimSun" w:hAnsiTheme="minorHAnsi" w:cstheme="minorBidi"/>
          <w:noProof/>
          <w:sz w:val="22"/>
          <w:szCs w:val="20"/>
          <w:lang w:val="hu-HU" w:eastAsia="zh-CN" w:bidi="hi-IN"/>
        </w:rPr>
      </w:pPr>
      <w:hyperlink w:anchor="_Toc74733533" w:history="1">
        <w:r w:rsidR="00E90D07" w:rsidRPr="00633939">
          <w:rPr>
            <w:rStyle w:val="Hiperhivatkozs"/>
            <w:noProof/>
          </w:rPr>
          <w:t>7.5.5.</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Script</w:t>
        </w:r>
        <w:r w:rsidR="00E90D07">
          <w:rPr>
            <w:noProof/>
            <w:webHidden/>
          </w:rPr>
          <w:tab/>
        </w:r>
        <w:r w:rsidR="00E90D07">
          <w:rPr>
            <w:noProof/>
            <w:webHidden/>
          </w:rPr>
          <w:fldChar w:fldCharType="begin"/>
        </w:r>
        <w:r w:rsidR="00E90D07">
          <w:rPr>
            <w:noProof/>
            <w:webHidden/>
          </w:rPr>
          <w:instrText xml:space="preserve"> PAGEREF _Toc74733533 \h </w:instrText>
        </w:r>
        <w:r w:rsidR="00E90D07">
          <w:rPr>
            <w:noProof/>
            <w:webHidden/>
          </w:rPr>
        </w:r>
        <w:r w:rsidR="00E90D07">
          <w:rPr>
            <w:noProof/>
            <w:webHidden/>
          </w:rPr>
          <w:fldChar w:fldCharType="separate"/>
        </w:r>
        <w:r w:rsidR="00E90D07">
          <w:rPr>
            <w:noProof/>
            <w:webHidden/>
          </w:rPr>
          <w:t>98</w:t>
        </w:r>
        <w:r w:rsidR="00E90D07">
          <w:rPr>
            <w:noProof/>
            <w:webHidden/>
          </w:rPr>
          <w:fldChar w:fldCharType="end"/>
        </w:r>
      </w:hyperlink>
    </w:p>
    <w:p w14:paraId="3839EB2B" w14:textId="2A48F0BB" w:rsidR="00E90D07" w:rsidRDefault="00000000">
      <w:pPr>
        <w:pStyle w:val="TJ3"/>
        <w:rPr>
          <w:rFonts w:asciiTheme="minorHAnsi" w:eastAsia="SimSun" w:hAnsiTheme="minorHAnsi" w:cstheme="minorBidi"/>
          <w:noProof/>
          <w:sz w:val="22"/>
          <w:szCs w:val="20"/>
          <w:lang w:val="hu-HU" w:eastAsia="zh-CN" w:bidi="hi-IN"/>
        </w:rPr>
      </w:pPr>
      <w:hyperlink w:anchor="_Toc74733534" w:history="1">
        <w:r w:rsidR="00E90D07" w:rsidRPr="00633939">
          <w:rPr>
            <w:rStyle w:val="Hiperhivatkozs"/>
            <w:noProof/>
          </w:rPr>
          <w:t>7.5.6.</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Lettering</w:t>
        </w:r>
        <w:r w:rsidR="00E90D07">
          <w:rPr>
            <w:noProof/>
            <w:webHidden/>
          </w:rPr>
          <w:tab/>
        </w:r>
        <w:r w:rsidR="00E90D07">
          <w:rPr>
            <w:noProof/>
            <w:webHidden/>
          </w:rPr>
          <w:fldChar w:fldCharType="begin"/>
        </w:r>
        <w:r w:rsidR="00E90D07">
          <w:rPr>
            <w:noProof/>
            <w:webHidden/>
          </w:rPr>
          <w:instrText xml:space="preserve"> PAGEREF _Toc74733534 \h </w:instrText>
        </w:r>
        <w:r w:rsidR="00E90D07">
          <w:rPr>
            <w:noProof/>
            <w:webHidden/>
          </w:rPr>
        </w:r>
        <w:r w:rsidR="00E90D07">
          <w:rPr>
            <w:noProof/>
            <w:webHidden/>
          </w:rPr>
          <w:fldChar w:fldCharType="separate"/>
        </w:r>
        <w:r w:rsidR="00E90D07">
          <w:rPr>
            <w:noProof/>
            <w:webHidden/>
          </w:rPr>
          <w:t>98</w:t>
        </w:r>
        <w:r w:rsidR="00E90D07">
          <w:rPr>
            <w:noProof/>
            <w:webHidden/>
          </w:rPr>
          <w:fldChar w:fldCharType="end"/>
        </w:r>
      </w:hyperlink>
    </w:p>
    <w:p w14:paraId="20FFACEF" w14:textId="08CEBFC3" w:rsidR="00E90D07" w:rsidRDefault="00000000">
      <w:pPr>
        <w:pStyle w:val="TJ1"/>
        <w:rPr>
          <w:rFonts w:asciiTheme="minorHAnsi" w:eastAsia="SimSun" w:hAnsiTheme="minorHAnsi" w:cstheme="minorBidi"/>
          <w:b w:val="0"/>
          <w:noProof/>
          <w:szCs w:val="20"/>
          <w:lang w:val="hu-HU" w:eastAsia="zh-CN" w:bidi="hi-IN"/>
        </w:rPr>
      </w:pPr>
      <w:hyperlink w:anchor="_Toc74733535" w:history="1">
        <w:r w:rsidR="00E90D07" w:rsidRPr="00633939">
          <w:rPr>
            <w:rStyle w:val="Hiperhivatkozs"/>
            <w:noProof/>
          </w:rPr>
          <w:t>8.</w:t>
        </w:r>
        <w:r w:rsidR="00E90D07">
          <w:rPr>
            <w:rFonts w:asciiTheme="minorHAnsi" w:eastAsia="SimSun" w:hAnsiTheme="minorHAnsi" w:cstheme="minorBidi"/>
            <w:b w:val="0"/>
            <w:noProof/>
            <w:szCs w:val="20"/>
            <w:lang w:val="hu-HU" w:eastAsia="zh-CN" w:bidi="hi-IN"/>
          </w:rPr>
          <w:tab/>
        </w:r>
        <w:r w:rsidR="00E90D07" w:rsidRPr="00633939">
          <w:rPr>
            <w:rStyle w:val="Hiperhivatkozs"/>
            <w:noProof/>
          </w:rPr>
          <w:t>General Guidance for Tidy XML Code</w:t>
        </w:r>
        <w:r w:rsidR="00E90D07">
          <w:rPr>
            <w:noProof/>
            <w:webHidden/>
          </w:rPr>
          <w:tab/>
        </w:r>
        <w:r w:rsidR="00E90D07">
          <w:rPr>
            <w:noProof/>
            <w:webHidden/>
          </w:rPr>
          <w:fldChar w:fldCharType="begin"/>
        </w:r>
        <w:r w:rsidR="00E90D07">
          <w:rPr>
            <w:noProof/>
            <w:webHidden/>
          </w:rPr>
          <w:instrText xml:space="preserve"> PAGEREF _Toc74733535 \h </w:instrText>
        </w:r>
        <w:r w:rsidR="00E90D07">
          <w:rPr>
            <w:noProof/>
            <w:webHidden/>
          </w:rPr>
        </w:r>
        <w:r w:rsidR="00E90D07">
          <w:rPr>
            <w:noProof/>
            <w:webHidden/>
          </w:rPr>
          <w:fldChar w:fldCharType="separate"/>
        </w:r>
        <w:r w:rsidR="00E90D07">
          <w:rPr>
            <w:noProof/>
            <w:webHidden/>
          </w:rPr>
          <w:t>99</w:t>
        </w:r>
        <w:r w:rsidR="00E90D07">
          <w:rPr>
            <w:noProof/>
            <w:webHidden/>
          </w:rPr>
          <w:fldChar w:fldCharType="end"/>
        </w:r>
      </w:hyperlink>
    </w:p>
    <w:p w14:paraId="0B9A1E46" w14:textId="3A9815D8" w:rsidR="00E90D07" w:rsidRDefault="00000000">
      <w:pPr>
        <w:pStyle w:val="TJ2"/>
        <w:rPr>
          <w:rFonts w:asciiTheme="minorHAnsi" w:eastAsia="SimSun" w:hAnsiTheme="minorHAnsi" w:cstheme="minorBidi"/>
          <w:noProof/>
          <w:sz w:val="22"/>
          <w:szCs w:val="20"/>
          <w:lang w:val="hu-HU" w:eastAsia="zh-CN" w:bidi="hi-IN"/>
        </w:rPr>
      </w:pPr>
      <w:hyperlink w:anchor="_Toc74733536" w:history="1">
        <w:r w:rsidR="00E90D07" w:rsidRPr="00633939">
          <w:rPr>
            <w:rStyle w:val="Hiperhivatkozs"/>
            <w:noProof/>
          </w:rPr>
          <w:t>8.1.</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Spaces and New Lines in the Code</w:t>
        </w:r>
        <w:r w:rsidR="00E90D07">
          <w:rPr>
            <w:noProof/>
            <w:webHidden/>
          </w:rPr>
          <w:tab/>
        </w:r>
        <w:r w:rsidR="00E90D07">
          <w:rPr>
            <w:noProof/>
            <w:webHidden/>
          </w:rPr>
          <w:fldChar w:fldCharType="begin"/>
        </w:r>
        <w:r w:rsidR="00E90D07">
          <w:rPr>
            <w:noProof/>
            <w:webHidden/>
          </w:rPr>
          <w:instrText xml:space="preserve"> PAGEREF _Toc74733536 \h </w:instrText>
        </w:r>
        <w:r w:rsidR="00E90D07">
          <w:rPr>
            <w:noProof/>
            <w:webHidden/>
          </w:rPr>
        </w:r>
        <w:r w:rsidR="00E90D07">
          <w:rPr>
            <w:noProof/>
            <w:webHidden/>
          </w:rPr>
          <w:fldChar w:fldCharType="separate"/>
        </w:r>
        <w:r w:rsidR="00E90D07">
          <w:rPr>
            <w:noProof/>
            <w:webHidden/>
          </w:rPr>
          <w:t>99</w:t>
        </w:r>
        <w:r w:rsidR="00E90D07">
          <w:rPr>
            <w:noProof/>
            <w:webHidden/>
          </w:rPr>
          <w:fldChar w:fldCharType="end"/>
        </w:r>
      </w:hyperlink>
    </w:p>
    <w:p w14:paraId="328827EA" w14:textId="69521FE2" w:rsidR="00E90D07" w:rsidRDefault="00000000">
      <w:pPr>
        <w:pStyle w:val="TJ3"/>
        <w:rPr>
          <w:rFonts w:asciiTheme="minorHAnsi" w:eastAsia="SimSun" w:hAnsiTheme="minorHAnsi" w:cstheme="minorBidi"/>
          <w:noProof/>
          <w:sz w:val="22"/>
          <w:szCs w:val="20"/>
          <w:lang w:val="hu-HU" w:eastAsia="zh-CN" w:bidi="hi-IN"/>
        </w:rPr>
      </w:pPr>
      <w:hyperlink w:anchor="_Toc74733537" w:history="1">
        <w:r w:rsidR="00E90D07" w:rsidRPr="00633939">
          <w:rPr>
            <w:rStyle w:val="Hiperhivatkozs"/>
            <w:noProof/>
          </w:rPr>
          <w:t>8.1.1.</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White space</w:t>
        </w:r>
        <w:r w:rsidR="00E90D07">
          <w:rPr>
            <w:noProof/>
            <w:webHidden/>
          </w:rPr>
          <w:tab/>
        </w:r>
        <w:r w:rsidR="00E90D07">
          <w:rPr>
            <w:noProof/>
            <w:webHidden/>
          </w:rPr>
          <w:fldChar w:fldCharType="begin"/>
        </w:r>
        <w:r w:rsidR="00E90D07">
          <w:rPr>
            <w:noProof/>
            <w:webHidden/>
          </w:rPr>
          <w:instrText xml:space="preserve"> PAGEREF _Toc74733537 \h </w:instrText>
        </w:r>
        <w:r w:rsidR="00E90D07">
          <w:rPr>
            <w:noProof/>
            <w:webHidden/>
          </w:rPr>
        </w:r>
        <w:r w:rsidR="00E90D07">
          <w:rPr>
            <w:noProof/>
            <w:webHidden/>
          </w:rPr>
          <w:fldChar w:fldCharType="separate"/>
        </w:r>
        <w:r w:rsidR="00E90D07">
          <w:rPr>
            <w:noProof/>
            <w:webHidden/>
          </w:rPr>
          <w:t>99</w:t>
        </w:r>
        <w:r w:rsidR="00E90D07">
          <w:rPr>
            <w:noProof/>
            <w:webHidden/>
          </w:rPr>
          <w:fldChar w:fldCharType="end"/>
        </w:r>
      </w:hyperlink>
    </w:p>
    <w:p w14:paraId="2C701699" w14:textId="765361D7" w:rsidR="00E90D07" w:rsidRDefault="00000000">
      <w:pPr>
        <w:pStyle w:val="TJ3"/>
        <w:rPr>
          <w:rFonts w:asciiTheme="minorHAnsi" w:eastAsia="SimSun" w:hAnsiTheme="minorHAnsi" w:cstheme="minorBidi"/>
          <w:noProof/>
          <w:sz w:val="22"/>
          <w:szCs w:val="20"/>
          <w:lang w:val="hu-HU" w:eastAsia="zh-CN" w:bidi="hi-IN"/>
        </w:rPr>
      </w:pPr>
      <w:hyperlink w:anchor="_Toc74733538" w:history="1">
        <w:r w:rsidR="00E90D07" w:rsidRPr="00633939">
          <w:rPr>
            <w:rStyle w:val="Hiperhivatkozs"/>
            <w:noProof/>
          </w:rPr>
          <w:t>8.1.2.</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Editorial spaces and markup</w:t>
        </w:r>
        <w:r w:rsidR="00E90D07">
          <w:rPr>
            <w:noProof/>
            <w:webHidden/>
          </w:rPr>
          <w:tab/>
        </w:r>
        <w:r w:rsidR="00E90D07">
          <w:rPr>
            <w:noProof/>
            <w:webHidden/>
          </w:rPr>
          <w:fldChar w:fldCharType="begin"/>
        </w:r>
        <w:r w:rsidR="00E90D07">
          <w:rPr>
            <w:noProof/>
            <w:webHidden/>
          </w:rPr>
          <w:instrText xml:space="preserve"> PAGEREF _Toc74733538 \h </w:instrText>
        </w:r>
        <w:r w:rsidR="00E90D07">
          <w:rPr>
            <w:noProof/>
            <w:webHidden/>
          </w:rPr>
        </w:r>
        <w:r w:rsidR="00E90D07">
          <w:rPr>
            <w:noProof/>
            <w:webHidden/>
          </w:rPr>
          <w:fldChar w:fldCharType="separate"/>
        </w:r>
        <w:r w:rsidR="00E90D07">
          <w:rPr>
            <w:noProof/>
            <w:webHidden/>
          </w:rPr>
          <w:t>100</w:t>
        </w:r>
        <w:r w:rsidR="00E90D07">
          <w:rPr>
            <w:noProof/>
            <w:webHidden/>
          </w:rPr>
          <w:fldChar w:fldCharType="end"/>
        </w:r>
      </w:hyperlink>
    </w:p>
    <w:p w14:paraId="631FB635" w14:textId="01E1E95E" w:rsidR="00E90D07" w:rsidRDefault="00000000">
      <w:pPr>
        <w:pStyle w:val="TJ3"/>
        <w:rPr>
          <w:rFonts w:asciiTheme="minorHAnsi" w:eastAsia="SimSun" w:hAnsiTheme="minorHAnsi" w:cstheme="minorBidi"/>
          <w:noProof/>
          <w:sz w:val="22"/>
          <w:szCs w:val="20"/>
          <w:lang w:val="hu-HU" w:eastAsia="zh-CN" w:bidi="hi-IN"/>
        </w:rPr>
      </w:pPr>
      <w:hyperlink w:anchor="_Toc74733539" w:history="1">
        <w:r w:rsidR="00E90D07" w:rsidRPr="00633939">
          <w:rPr>
            <w:rStyle w:val="Hiperhivatkozs"/>
            <w:noProof/>
          </w:rPr>
          <w:t>8.1.3.</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Editorial hyphens and markup</w:t>
        </w:r>
        <w:r w:rsidR="00E90D07">
          <w:rPr>
            <w:noProof/>
            <w:webHidden/>
          </w:rPr>
          <w:tab/>
        </w:r>
        <w:r w:rsidR="00E90D07">
          <w:rPr>
            <w:noProof/>
            <w:webHidden/>
          </w:rPr>
          <w:fldChar w:fldCharType="begin"/>
        </w:r>
        <w:r w:rsidR="00E90D07">
          <w:rPr>
            <w:noProof/>
            <w:webHidden/>
          </w:rPr>
          <w:instrText xml:space="preserve"> PAGEREF _Toc74733539 \h </w:instrText>
        </w:r>
        <w:r w:rsidR="00E90D07">
          <w:rPr>
            <w:noProof/>
            <w:webHidden/>
          </w:rPr>
        </w:r>
        <w:r w:rsidR="00E90D07">
          <w:rPr>
            <w:noProof/>
            <w:webHidden/>
          </w:rPr>
          <w:fldChar w:fldCharType="separate"/>
        </w:r>
        <w:r w:rsidR="00E90D07">
          <w:rPr>
            <w:noProof/>
            <w:webHidden/>
          </w:rPr>
          <w:t>102</w:t>
        </w:r>
        <w:r w:rsidR="00E90D07">
          <w:rPr>
            <w:noProof/>
            <w:webHidden/>
          </w:rPr>
          <w:fldChar w:fldCharType="end"/>
        </w:r>
      </w:hyperlink>
    </w:p>
    <w:p w14:paraId="529E0C29" w14:textId="7686A9C0" w:rsidR="00E90D07" w:rsidRDefault="00000000">
      <w:pPr>
        <w:pStyle w:val="TJ2"/>
        <w:rPr>
          <w:rFonts w:asciiTheme="minorHAnsi" w:eastAsia="SimSun" w:hAnsiTheme="minorHAnsi" w:cstheme="minorBidi"/>
          <w:noProof/>
          <w:sz w:val="22"/>
          <w:szCs w:val="20"/>
          <w:lang w:val="hu-HU" w:eastAsia="zh-CN" w:bidi="hi-IN"/>
        </w:rPr>
      </w:pPr>
      <w:hyperlink w:anchor="_Toc74733540" w:history="1">
        <w:r w:rsidR="00E90D07" w:rsidRPr="00633939">
          <w:rPr>
            <w:rStyle w:val="Hiperhivatkozs"/>
            <w:noProof/>
          </w:rPr>
          <w:t>8.2.</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Top to Bottom Hierarchy</w:t>
        </w:r>
        <w:r w:rsidR="00E90D07">
          <w:rPr>
            <w:noProof/>
            <w:webHidden/>
          </w:rPr>
          <w:tab/>
        </w:r>
        <w:r w:rsidR="00E90D07">
          <w:rPr>
            <w:noProof/>
            <w:webHidden/>
          </w:rPr>
          <w:fldChar w:fldCharType="begin"/>
        </w:r>
        <w:r w:rsidR="00E90D07">
          <w:rPr>
            <w:noProof/>
            <w:webHidden/>
          </w:rPr>
          <w:instrText xml:space="preserve"> PAGEREF _Toc74733540 \h </w:instrText>
        </w:r>
        <w:r w:rsidR="00E90D07">
          <w:rPr>
            <w:noProof/>
            <w:webHidden/>
          </w:rPr>
        </w:r>
        <w:r w:rsidR="00E90D07">
          <w:rPr>
            <w:noProof/>
            <w:webHidden/>
          </w:rPr>
          <w:fldChar w:fldCharType="separate"/>
        </w:r>
        <w:r w:rsidR="00E90D07">
          <w:rPr>
            <w:noProof/>
            <w:webHidden/>
          </w:rPr>
          <w:t>102</w:t>
        </w:r>
        <w:r w:rsidR="00E90D07">
          <w:rPr>
            <w:noProof/>
            <w:webHidden/>
          </w:rPr>
          <w:fldChar w:fldCharType="end"/>
        </w:r>
      </w:hyperlink>
    </w:p>
    <w:p w14:paraId="144552DE" w14:textId="3A73FBB3" w:rsidR="00E90D07" w:rsidRDefault="00000000">
      <w:pPr>
        <w:pStyle w:val="TJ3"/>
        <w:rPr>
          <w:rFonts w:asciiTheme="minorHAnsi" w:eastAsia="SimSun" w:hAnsiTheme="minorHAnsi" w:cstheme="minorBidi"/>
          <w:noProof/>
          <w:sz w:val="22"/>
          <w:szCs w:val="20"/>
          <w:lang w:val="hu-HU" w:eastAsia="zh-CN" w:bidi="hi-IN"/>
        </w:rPr>
      </w:pPr>
      <w:hyperlink w:anchor="_Toc74733541" w:history="1">
        <w:r w:rsidR="00E90D07" w:rsidRPr="00633939">
          <w:rPr>
            <w:rStyle w:val="Hiperhivatkozs"/>
            <w:noProof/>
          </w:rPr>
          <w:t>8.2.1.</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Tier 1, block-level elements representing XML structure and extrinsic structure</w:t>
        </w:r>
        <w:r w:rsidR="00E90D07">
          <w:rPr>
            <w:noProof/>
            <w:webHidden/>
          </w:rPr>
          <w:tab/>
        </w:r>
        <w:r w:rsidR="00E90D07">
          <w:rPr>
            <w:noProof/>
            <w:webHidden/>
          </w:rPr>
          <w:fldChar w:fldCharType="begin"/>
        </w:r>
        <w:r w:rsidR="00E90D07">
          <w:rPr>
            <w:noProof/>
            <w:webHidden/>
          </w:rPr>
          <w:instrText xml:space="preserve"> PAGEREF _Toc74733541 \h </w:instrText>
        </w:r>
        <w:r w:rsidR="00E90D07">
          <w:rPr>
            <w:noProof/>
            <w:webHidden/>
          </w:rPr>
        </w:r>
        <w:r w:rsidR="00E90D07">
          <w:rPr>
            <w:noProof/>
            <w:webHidden/>
          </w:rPr>
          <w:fldChar w:fldCharType="separate"/>
        </w:r>
        <w:r w:rsidR="00E90D07">
          <w:rPr>
            <w:noProof/>
            <w:webHidden/>
          </w:rPr>
          <w:t>103</w:t>
        </w:r>
        <w:r w:rsidR="00E90D07">
          <w:rPr>
            <w:noProof/>
            <w:webHidden/>
          </w:rPr>
          <w:fldChar w:fldCharType="end"/>
        </w:r>
      </w:hyperlink>
    </w:p>
    <w:p w14:paraId="4288DD8C" w14:textId="7A651FF3" w:rsidR="00E90D07" w:rsidRDefault="00000000">
      <w:pPr>
        <w:pStyle w:val="TJ3"/>
        <w:rPr>
          <w:rFonts w:asciiTheme="minorHAnsi" w:eastAsia="SimSun" w:hAnsiTheme="minorHAnsi" w:cstheme="minorBidi"/>
          <w:noProof/>
          <w:sz w:val="22"/>
          <w:szCs w:val="20"/>
          <w:lang w:val="hu-HU" w:eastAsia="zh-CN" w:bidi="hi-IN"/>
        </w:rPr>
      </w:pPr>
      <w:hyperlink w:anchor="_Toc74733542" w:history="1">
        <w:r w:rsidR="00E90D07" w:rsidRPr="00633939">
          <w:rPr>
            <w:rStyle w:val="Hiperhivatkozs"/>
            <w:noProof/>
          </w:rPr>
          <w:t>8.2.2.</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Tier 2, block-level elements representing intrinsic structure</w:t>
        </w:r>
        <w:r w:rsidR="00E90D07">
          <w:rPr>
            <w:noProof/>
            <w:webHidden/>
          </w:rPr>
          <w:tab/>
        </w:r>
        <w:r w:rsidR="00E90D07">
          <w:rPr>
            <w:noProof/>
            <w:webHidden/>
          </w:rPr>
          <w:fldChar w:fldCharType="begin"/>
        </w:r>
        <w:r w:rsidR="00E90D07">
          <w:rPr>
            <w:noProof/>
            <w:webHidden/>
          </w:rPr>
          <w:instrText xml:space="preserve"> PAGEREF _Toc74733542 \h </w:instrText>
        </w:r>
        <w:r w:rsidR="00E90D07">
          <w:rPr>
            <w:noProof/>
            <w:webHidden/>
          </w:rPr>
        </w:r>
        <w:r w:rsidR="00E90D07">
          <w:rPr>
            <w:noProof/>
            <w:webHidden/>
          </w:rPr>
          <w:fldChar w:fldCharType="separate"/>
        </w:r>
        <w:r w:rsidR="00E90D07">
          <w:rPr>
            <w:noProof/>
            <w:webHidden/>
          </w:rPr>
          <w:t>103</w:t>
        </w:r>
        <w:r w:rsidR="00E90D07">
          <w:rPr>
            <w:noProof/>
            <w:webHidden/>
          </w:rPr>
          <w:fldChar w:fldCharType="end"/>
        </w:r>
      </w:hyperlink>
    </w:p>
    <w:p w14:paraId="17A827F7" w14:textId="5439D8AD" w:rsidR="00E90D07" w:rsidRDefault="00000000">
      <w:pPr>
        <w:pStyle w:val="TJ3"/>
        <w:rPr>
          <w:rFonts w:asciiTheme="minorHAnsi" w:eastAsia="SimSun" w:hAnsiTheme="minorHAnsi" w:cstheme="minorBidi"/>
          <w:noProof/>
          <w:sz w:val="22"/>
          <w:szCs w:val="20"/>
          <w:lang w:val="hu-HU" w:eastAsia="zh-CN" w:bidi="hi-IN"/>
        </w:rPr>
      </w:pPr>
      <w:hyperlink w:anchor="_Toc74733543" w:history="1">
        <w:r w:rsidR="00E90D07" w:rsidRPr="00633939">
          <w:rPr>
            <w:rStyle w:val="Hiperhivatkozs"/>
            <w:noProof/>
          </w:rPr>
          <w:t>8.2.3.</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Tier 3, empty elements representing extrinsic structure</w:t>
        </w:r>
        <w:r w:rsidR="00E90D07">
          <w:rPr>
            <w:noProof/>
            <w:webHidden/>
          </w:rPr>
          <w:tab/>
        </w:r>
        <w:r w:rsidR="00E90D07">
          <w:rPr>
            <w:noProof/>
            <w:webHidden/>
          </w:rPr>
          <w:fldChar w:fldCharType="begin"/>
        </w:r>
        <w:r w:rsidR="00E90D07">
          <w:rPr>
            <w:noProof/>
            <w:webHidden/>
          </w:rPr>
          <w:instrText xml:space="preserve"> PAGEREF _Toc74733543 \h </w:instrText>
        </w:r>
        <w:r w:rsidR="00E90D07">
          <w:rPr>
            <w:noProof/>
            <w:webHidden/>
          </w:rPr>
        </w:r>
        <w:r w:rsidR="00E90D07">
          <w:rPr>
            <w:noProof/>
            <w:webHidden/>
          </w:rPr>
          <w:fldChar w:fldCharType="separate"/>
        </w:r>
        <w:r w:rsidR="00E90D07">
          <w:rPr>
            <w:noProof/>
            <w:webHidden/>
          </w:rPr>
          <w:t>103</w:t>
        </w:r>
        <w:r w:rsidR="00E90D07">
          <w:rPr>
            <w:noProof/>
            <w:webHidden/>
          </w:rPr>
          <w:fldChar w:fldCharType="end"/>
        </w:r>
      </w:hyperlink>
    </w:p>
    <w:p w14:paraId="2911FBFC" w14:textId="3456DEF4" w:rsidR="00E90D07" w:rsidRDefault="00000000">
      <w:pPr>
        <w:pStyle w:val="TJ3"/>
        <w:rPr>
          <w:rFonts w:asciiTheme="minorHAnsi" w:eastAsia="SimSun" w:hAnsiTheme="minorHAnsi" w:cstheme="minorBidi"/>
          <w:noProof/>
          <w:sz w:val="22"/>
          <w:szCs w:val="20"/>
          <w:lang w:val="hu-HU" w:eastAsia="zh-CN" w:bidi="hi-IN"/>
        </w:rPr>
      </w:pPr>
      <w:hyperlink w:anchor="_Toc74733544" w:history="1">
        <w:r w:rsidR="00E90D07" w:rsidRPr="00633939">
          <w:rPr>
            <w:rStyle w:val="Hiperhivatkozs"/>
            <w:noProof/>
          </w:rPr>
          <w:t>8.2.4.</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Tier 4, empty elements representing local features</w:t>
        </w:r>
        <w:r w:rsidR="00E90D07">
          <w:rPr>
            <w:noProof/>
            <w:webHidden/>
          </w:rPr>
          <w:tab/>
        </w:r>
        <w:r w:rsidR="00E90D07">
          <w:rPr>
            <w:noProof/>
            <w:webHidden/>
          </w:rPr>
          <w:fldChar w:fldCharType="begin"/>
        </w:r>
        <w:r w:rsidR="00E90D07">
          <w:rPr>
            <w:noProof/>
            <w:webHidden/>
          </w:rPr>
          <w:instrText xml:space="preserve"> PAGEREF _Toc74733544 \h </w:instrText>
        </w:r>
        <w:r w:rsidR="00E90D07">
          <w:rPr>
            <w:noProof/>
            <w:webHidden/>
          </w:rPr>
        </w:r>
        <w:r w:rsidR="00E90D07">
          <w:rPr>
            <w:noProof/>
            <w:webHidden/>
          </w:rPr>
          <w:fldChar w:fldCharType="separate"/>
        </w:r>
        <w:r w:rsidR="00E90D07">
          <w:rPr>
            <w:noProof/>
            <w:webHidden/>
          </w:rPr>
          <w:t>103</w:t>
        </w:r>
        <w:r w:rsidR="00E90D07">
          <w:rPr>
            <w:noProof/>
            <w:webHidden/>
          </w:rPr>
          <w:fldChar w:fldCharType="end"/>
        </w:r>
      </w:hyperlink>
    </w:p>
    <w:p w14:paraId="31FCB070" w14:textId="7D28F2D7" w:rsidR="00E90D07" w:rsidRDefault="00000000">
      <w:pPr>
        <w:pStyle w:val="TJ3"/>
        <w:rPr>
          <w:rFonts w:asciiTheme="minorHAnsi" w:eastAsia="SimSun" w:hAnsiTheme="minorHAnsi" w:cstheme="minorBidi"/>
          <w:noProof/>
          <w:sz w:val="22"/>
          <w:szCs w:val="20"/>
          <w:lang w:val="hu-HU" w:eastAsia="zh-CN" w:bidi="hi-IN"/>
        </w:rPr>
      </w:pPr>
      <w:hyperlink w:anchor="_Toc74733545" w:history="1">
        <w:r w:rsidR="00E90D07" w:rsidRPr="00633939">
          <w:rPr>
            <w:rStyle w:val="Hiperhivatkozs"/>
            <w:noProof/>
          </w:rPr>
          <w:t>8.2.5.</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Tier 5, phrase-level elements</w:t>
        </w:r>
        <w:r w:rsidR="00E90D07">
          <w:rPr>
            <w:noProof/>
            <w:webHidden/>
          </w:rPr>
          <w:tab/>
        </w:r>
        <w:r w:rsidR="00E90D07">
          <w:rPr>
            <w:noProof/>
            <w:webHidden/>
          </w:rPr>
          <w:fldChar w:fldCharType="begin"/>
        </w:r>
        <w:r w:rsidR="00E90D07">
          <w:rPr>
            <w:noProof/>
            <w:webHidden/>
          </w:rPr>
          <w:instrText xml:space="preserve"> PAGEREF _Toc74733545 \h </w:instrText>
        </w:r>
        <w:r w:rsidR="00E90D07">
          <w:rPr>
            <w:noProof/>
            <w:webHidden/>
          </w:rPr>
        </w:r>
        <w:r w:rsidR="00E90D07">
          <w:rPr>
            <w:noProof/>
            <w:webHidden/>
          </w:rPr>
          <w:fldChar w:fldCharType="separate"/>
        </w:r>
        <w:r w:rsidR="00E90D07">
          <w:rPr>
            <w:noProof/>
            <w:webHidden/>
          </w:rPr>
          <w:t>103</w:t>
        </w:r>
        <w:r w:rsidR="00E90D07">
          <w:rPr>
            <w:noProof/>
            <w:webHidden/>
          </w:rPr>
          <w:fldChar w:fldCharType="end"/>
        </w:r>
      </w:hyperlink>
    </w:p>
    <w:p w14:paraId="460993E0" w14:textId="7D1024DA" w:rsidR="00E90D07" w:rsidRDefault="00000000">
      <w:pPr>
        <w:pStyle w:val="TJ1"/>
        <w:rPr>
          <w:rFonts w:asciiTheme="minorHAnsi" w:eastAsia="SimSun" w:hAnsiTheme="minorHAnsi" w:cstheme="minorBidi"/>
          <w:b w:val="0"/>
          <w:noProof/>
          <w:szCs w:val="20"/>
          <w:lang w:val="hu-HU" w:eastAsia="zh-CN" w:bidi="hi-IN"/>
        </w:rPr>
      </w:pPr>
      <w:hyperlink w:anchor="_Toc74733546" w:history="1">
        <w:r w:rsidR="00E90D07" w:rsidRPr="00633939">
          <w:rPr>
            <w:rStyle w:val="Hiperhivatkozs"/>
            <w:noProof/>
          </w:rPr>
          <w:t>9.</w:t>
        </w:r>
        <w:r w:rsidR="00E90D07">
          <w:rPr>
            <w:rFonts w:asciiTheme="minorHAnsi" w:eastAsia="SimSun" w:hAnsiTheme="minorHAnsi" w:cstheme="minorBidi"/>
            <w:b w:val="0"/>
            <w:noProof/>
            <w:szCs w:val="20"/>
            <w:lang w:val="hu-HU" w:eastAsia="zh-CN" w:bidi="hi-IN"/>
          </w:rPr>
          <w:tab/>
        </w:r>
        <w:r w:rsidR="00E90D07" w:rsidRPr="00633939">
          <w:rPr>
            <w:rStyle w:val="Hiperhivatkozs"/>
            <w:noProof/>
          </w:rPr>
          <w:t>Additional Content Divisions</w:t>
        </w:r>
        <w:r w:rsidR="00E90D07">
          <w:rPr>
            <w:noProof/>
            <w:webHidden/>
          </w:rPr>
          <w:tab/>
        </w:r>
        <w:r w:rsidR="00E90D07">
          <w:rPr>
            <w:noProof/>
            <w:webHidden/>
          </w:rPr>
          <w:fldChar w:fldCharType="begin"/>
        </w:r>
        <w:r w:rsidR="00E90D07">
          <w:rPr>
            <w:noProof/>
            <w:webHidden/>
          </w:rPr>
          <w:instrText xml:space="preserve"> PAGEREF _Toc74733546 \h </w:instrText>
        </w:r>
        <w:r w:rsidR="00E90D07">
          <w:rPr>
            <w:noProof/>
            <w:webHidden/>
          </w:rPr>
        </w:r>
        <w:r w:rsidR="00E90D07">
          <w:rPr>
            <w:noProof/>
            <w:webHidden/>
          </w:rPr>
          <w:fldChar w:fldCharType="separate"/>
        </w:r>
        <w:r w:rsidR="00E90D07">
          <w:rPr>
            <w:noProof/>
            <w:webHidden/>
          </w:rPr>
          <w:t>105</w:t>
        </w:r>
        <w:r w:rsidR="00E90D07">
          <w:rPr>
            <w:noProof/>
            <w:webHidden/>
          </w:rPr>
          <w:fldChar w:fldCharType="end"/>
        </w:r>
      </w:hyperlink>
    </w:p>
    <w:p w14:paraId="787AD462" w14:textId="70675D0A" w:rsidR="00E90D07" w:rsidRDefault="00000000">
      <w:pPr>
        <w:pStyle w:val="TJ2"/>
        <w:rPr>
          <w:rFonts w:asciiTheme="minorHAnsi" w:eastAsia="SimSun" w:hAnsiTheme="minorHAnsi" w:cstheme="minorBidi"/>
          <w:noProof/>
          <w:sz w:val="22"/>
          <w:szCs w:val="20"/>
          <w:lang w:val="hu-HU" w:eastAsia="zh-CN" w:bidi="hi-IN"/>
        </w:rPr>
      </w:pPr>
      <w:hyperlink w:anchor="_Toc74733547" w:history="1">
        <w:r w:rsidR="00E90D07" w:rsidRPr="00633939">
          <w:rPr>
            <w:rStyle w:val="Hiperhivatkozs"/>
            <w:noProof/>
          </w:rPr>
          <w:t>9.1.</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The Critical Apparatus</w:t>
        </w:r>
        <w:r w:rsidR="00E90D07">
          <w:rPr>
            <w:noProof/>
            <w:webHidden/>
          </w:rPr>
          <w:tab/>
        </w:r>
        <w:r w:rsidR="00E90D07">
          <w:rPr>
            <w:noProof/>
            <w:webHidden/>
          </w:rPr>
          <w:fldChar w:fldCharType="begin"/>
        </w:r>
        <w:r w:rsidR="00E90D07">
          <w:rPr>
            <w:noProof/>
            <w:webHidden/>
          </w:rPr>
          <w:instrText xml:space="preserve"> PAGEREF _Toc74733547 \h </w:instrText>
        </w:r>
        <w:r w:rsidR="00E90D07">
          <w:rPr>
            <w:noProof/>
            <w:webHidden/>
          </w:rPr>
        </w:r>
        <w:r w:rsidR="00E90D07">
          <w:rPr>
            <w:noProof/>
            <w:webHidden/>
          </w:rPr>
          <w:fldChar w:fldCharType="separate"/>
        </w:r>
        <w:r w:rsidR="00E90D07">
          <w:rPr>
            <w:noProof/>
            <w:webHidden/>
          </w:rPr>
          <w:t>105</w:t>
        </w:r>
        <w:r w:rsidR="00E90D07">
          <w:rPr>
            <w:noProof/>
            <w:webHidden/>
          </w:rPr>
          <w:fldChar w:fldCharType="end"/>
        </w:r>
      </w:hyperlink>
    </w:p>
    <w:p w14:paraId="1B32B5E8" w14:textId="4641328B" w:rsidR="00E90D07" w:rsidRDefault="00000000">
      <w:pPr>
        <w:pStyle w:val="TJ3"/>
        <w:rPr>
          <w:rFonts w:asciiTheme="minorHAnsi" w:eastAsia="SimSun" w:hAnsiTheme="minorHAnsi" w:cstheme="minorBidi"/>
          <w:noProof/>
          <w:sz w:val="22"/>
          <w:szCs w:val="20"/>
          <w:lang w:val="hu-HU" w:eastAsia="zh-CN" w:bidi="hi-IN"/>
        </w:rPr>
      </w:pPr>
      <w:hyperlink w:anchor="_Toc74733548" w:history="1">
        <w:r w:rsidR="00E90D07" w:rsidRPr="00633939">
          <w:rPr>
            <w:rStyle w:val="Hiperhivatkozs"/>
            <w:noProof/>
          </w:rPr>
          <w:t>9.1.1.</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Overview</w:t>
        </w:r>
        <w:r w:rsidR="00E90D07">
          <w:rPr>
            <w:noProof/>
            <w:webHidden/>
          </w:rPr>
          <w:tab/>
        </w:r>
        <w:r w:rsidR="00E90D07">
          <w:rPr>
            <w:noProof/>
            <w:webHidden/>
          </w:rPr>
          <w:fldChar w:fldCharType="begin"/>
        </w:r>
        <w:r w:rsidR="00E90D07">
          <w:rPr>
            <w:noProof/>
            <w:webHidden/>
          </w:rPr>
          <w:instrText xml:space="preserve"> PAGEREF _Toc74733548 \h </w:instrText>
        </w:r>
        <w:r w:rsidR="00E90D07">
          <w:rPr>
            <w:noProof/>
            <w:webHidden/>
          </w:rPr>
        </w:r>
        <w:r w:rsidR="00E90D07">
          <w:rPr>
            <w:noProof/>
            <w:webHidden/>
          </w:rPr>
          <w:fldChar w:fldCharType="separate"/>
        </w:r>
        <w:r w:rsidR="00E90D07">
          <w:rPr>
            <w:noProof/>
            <w:webHidden/>
          </w:rPr>
          <w:t>105</w:t>
        </w:r>
        <w:r w:rsidR="00E90D07">
          <w:rPr>
            <w:noProof/>
            <w:webHidden/>
          </w:rPr>
          <w:fldChar w:fldCharType="end"/>
        </w:r>
      </w:hyperlink>
    </w:p>
    <w:p w14:paraId="037933F7" w14:textId="43992CAF" w:rsidR="00E90D07" w:rsidRDefault="00000000">
      <w:pPr>
        <w:pStyle w:val="TJ3"/>
        <w:rPr>
          <w:rFonts w:asciiTheme="minorHAnsi" w:eastAsia="SimSun" w:hAnsiTheme="minorHAnsi" w:cstheme="minorBidi"/>
          <w:noProof/>
          <w:sz w:val="22"/>
          <w:szCs w:val="20"/>
          <w:lang w:val="hu-HU" w:eastAsia="zh-CN" w:bidi="hi-IN"/>
        </w:rPr>
      </w:pPr>
      <w:hyperlink w:anchor="_Toc74733549" w:history="1">
        <w:r w:rsidR="00E90D07" w:rsidRPr="00633939">
          <w:rPr>
            <w:rStyle w:val="Hiperhivatkozs"/>
            <w:noProof/>
          </w:rPr>
          <w:t>9.1.2.</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Indicating location</w:t>
        </w:r>
        <w:r w:rsidR="00E90D07">
          <w:rPr>
            <w:noProof/>
            <w:webHidden/>
          </w:rPr>
          <w:tab/>
        </w:r>
        <w:r w:rsidR="00E90D07">
          <w:rPr>
            <w:noProof/>
            <w:webHidden/>
          </w:rPr>
          <w:fldChar w:fldCharType="begin"/>
        </w:r>
        <w:r w:rsidR="00E90D07">
          <w:rPr>
            <w:noProof/>
            <w:webHidden/>
          </w:rPr>
          <w:instrText xml:space="preserve"> PAGEREF _Toc74733549 \h </w:instrText>
        </w:r>
        <w:r w:rsidR="00E90D07">
          <w:rPr>
            <w:noProof/>
            <w:webHidden/>
          </w:rPr>
        </w:r>
        <w:r w:rsidR="00E90D07">
          <w:rPr>
            <w:noProof/>
            <w:webHidden/>
          </w:rPr>
          <w:fldChar w:fldCharType="separate"/>
        </w:r>
        <w:r w:rsidR="00E90D07">
          <w:rPr>
            <w:noProof/>
            <w:webHidden/>
          </w:rPr>
          <w:t>106</w:t>
        </w:r>
        <w:r w:rsidR="00E90D07">
          <w:rPr>
            <w:noProof/>
            <w:webHidden/>
          </w:rPr>
          <w:fldChar w:fldCharType="end"/>
        </w:r>
      </w:hyperlink>
    </w:p>
    <w:p w14:paraId="5BCB446D" w14:textId="76F7E021" w:rsidR="00E90D07" w:rsidRDefault="00000000">
      <w:pPr>
        <w:pStyle w:val="TJ3"/>
        <w:rPr>
          <w:rFonts w:asciiTheme="minorHAnsi" w:eastAsia="SimSun" w:hAnsiTheme="minorHAnsi" w:cstheme="minorBidi"/>
          <w:noProof/>
          <w:sz w:val="22"/>
          <w:szCs w:val="20"/>
          <w:lang w:val="hu-HU" w:eastAsia="zh-CN" w:bidi="hi-IN"/>
        </w:rPr>
      </w:pPr>
      <w:hyperlink w:anchor="_Toc74733550" w:history="1">
        <w:r w:rsidR="00E90D07" w:rsidRPr="00633939">
          <w:rPr>
            <w:rStyle w:val="Hiperhivatkozs"/>
            <w:noProof/>
          </w:rPr>
          <w:t>9.1.3.</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Lemmas</w:t>
        </w:r>
        <w:r w:rsidR="00E90D07">
          <w:rPr>
            <w:noProof/>
            <w:webHidden/>
          </w:rPr>
          <w:tab/>
        </w:r>
        <w:r w:rsidR="00E90D07">
          <w:rPr>
            <w:noProof/>
            <w:webHidden/>
          </w:rPr>
          <w:fldChar w:fldCharType="begin"/>
        </w:r>
        <w:r w:rsidR="00E90D07">
          <w:rPr>
            <w:noProof/>
            <w:webHidden/>
          </w:rPr>
          <w:instrText xml:space="preserve"> PAGEREF _Toc74733550 \h </w:instrText>
        </w:r>
        <w:r w:rsidR="00E90D07">
          <w:rPr>
            <w:noProof/>
            <w:webHidden/>
          </w:rPr>
        </w:r>
        <w:r w:rsidR="00E90D07">
          <w:rPr>
            <w:noProof/>
            <w:webHidden/>
          </w:rPr>
          <w:fldChar w:fldCharType="separate"/>
        </w:r>
        <w:r w:rsidR="00E90D07">
          <w:rPr>
            <w:noProof/>
            <w:webHidden/>
          </w:rPr>
          <w:t>107</w:t>
        </w:r>
        <w:r w:rsidR="00E90D07">
          <w:rPr>
            <w:noProof/>
            <w:webHidden/>
          </w:rPr>
          <w:fldChar w:fldCharType="end"/>
        </w:r>
      </w:hyperlink>
    </w:p>
    <w:p w14:paraId="200CDE32" w14:textId="288D4B17" w:rsidR="00E90D07" w:rsidRDefault="00000000">
      <w:pPr>
        <w:pStyle w:val="TJ3"/>
        <w:rPr>
          <w:rFonts w:asciiTheme="minorHAnsi" w:eastAsia="SimSun" w:hAnsiTheme="minorHAnsi" w:cstheme="minorBidi"/>
          <w:noProof/>
          <w:sz w:val="22"/>
          <w:szCs w:val="20"/>
          <w:lang w:val="hu-HU" w:eastAsia="zh-CN" w:bidi="hi-IN"/>
        </w:rPr>
      </w:pPr>
      <w:hyperlink w:anchor="_Toc74733551" w:history="1">
        <w:r w:rsidR="00E90D07" w:rsidRPr="00633939">
          <w:rPr>
            <w:rStyle w:val="Hiperhivatkozs"/>
            <w:noProof/>
          </w:rPr>
          <w:t>9.1.4.</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Alternative readings, restorations and emendations</w:t>
        </w:r>
        <w:r w:rsidR="00E90D07">
          <w:rPr>
            <w:noProof/>
            <w:webHidden/>
          </w:rPr>
          <w:tab/>
        </w:r>
        <w:r w:rsidR="00E90D07">
          <w:rPr>
            <w:noProof/>
            <w:webHidden/>
          </w:rPr>
          <w:fldChar w:fldCharType="begin"/>
        </w:r>
        <w:r w:rsidR="00E90D07">
          <w:rPr>
            <w:noProof/>
            <w:webHidden/>
          </w:rPr>
          <w:instrText xml:space="preserve"> PAGEREF _Toc74733551 \h </w:instrText>
        </w:r>
        <w:r w:rsidR="00E90D07">
          <w:rPr>
            <w:noProof/>
            <w:webHidden/>
          </w:rPr>
        </w:r>
        <w:r w:rsidR="00E90D07">
          <w:rPr>
            <w:noProof/>
            <w:webHidden/>
          </w:rPr>
          <w:fldChar w:fldCharType="separate"/>
        </w:r>
        <w:r w:rsidR="00E90D07">
          <w:rPr>
            <w:noProof/>
            <w:webHidden/>
          </w:rPr>
          <w:t>108</w:t>
        </w:r>
        <w:r w:rsidR="00E90D07">
          <w:rPr>
            <w:noProof/>
            <w:webHidden/>
          </w:rPr>
          <w:fldChar w:fldCharType="end"/>
        </w:r>
      </w:hyperlink>
    </w:p>
    <w:p w14:paraId="28B4DA6A" w14:textId="2C36DB36" w:rsidR="00E90D07" w:rsidRDefault="00000000">
      <w:pPr>
        <w:pStyle w:val="TJ3"/>
        <w:rPr>
          <w:rFonts w:asciiTheme="minorHAnsi" w:eastAsia="SimSun" w:hAnsiTheme="minorHAnsi" w:cstheme="minorBidi"/>
          <w:noProof/>
          <w:sz w:val="22"/>
          <w:szCs w:val="20"/>
          <w:lang w:val="hu-HU" w:eastAsia="zh-CN" w:bidi="hi-IN"/>
        </w:rPr>
      </w:pPr>
      <w:hyperlink w:anchor="_Toc74733552" w:history="1">
        <w:r w:rsidR="00E90D07" w:rsidRPr="00633939">
          <w:rPr>
            <w:rStyle w:val="Hiperhivatkozs"/>
            <w:noProof/>
          </w:rPr>
          <w:t>9.1.5.</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Identical lemmas, identical readings</w:t>
        </w:r>
        <w:r w:rsidR="00E90D07">
          <w:rPr>
            <w:noProof/>
            <w:webHidden/>
          </w:rPr>
          <w:tab/>
        </w:r>
        <w:r w:rsidR="00E90D07">
          <w:rPr>
            <w:noProof/>
            <w:webHidden/>
          </w:rPr>
          <w:fldChar w:fldCharType="begin"/>
        </w:r>
        <w:r w:rsidR="00E90D07">
          <w:rPr>
            <w:noProof/>
            <w:webHidden/>
          </w:rPr>
          <w:instrText xml:space="preserve"> PAGEREF _Toc74733552 \h </w:instrText>
        </w:r>
        <w:r w:rsidR="00E90D07">
          <w:rPr>
            <w:noProof/>
            <w:webHidden/>
          </w:rPr>
        </w:r>
        <w:r w:rsidR="00E90D07">
          <w:rPr>
            <w:noProof/>
            <w:webHidden/>
          </w:rPr>
          <w:fldChar w:fldCharType="separate"/>
        </w:r>
        <w:r w:rsidR="00E90D07">
          <w:rPr>
            <w:noProof/>
            <w:webHidden/>
          </w:rPr>
          <w:t>109</w:t>
        </w:r>
        <w:r w:rsidR="00E90D07">
          <w:rPr>
            <w:noProof/>
            <w:webHidden/>
          </w:rPr>
          <w:fldChar w:fldCharType="end"/>
        </w:r>
      </w:hyperlink>
    </w:p>
    <w:p w14:paraId="3D2BDB77" w14:textId="124D03A8" w:rsidR="00E90D07" w:rsidRDefault="00000000">
      <w:pPr>
        <w:pStyle w:val="TJ3"/>
        <w:rPr>
          <w:rFonts w:asciiTheme="minorHAnsi" w:eastAsia="SimSun" w:hAnsiTheme="minorHAnsi" w:cstheme="minorBidi"/>
          <w:noProof/>
          <w:sz w:val="22"/>
          <w:szCs w:val="20"/>
          <w:lang w:val="hu-HU" w:eastAsia="zh-CN" w:bidi="hi-IN"/>
        </w:rPr>
      </w:pPr>
      <w:hyperlink w:anchor="_Toc74733553" w:history="1">
        <w:r w:rsidR="00E90D07" w:rsidRPr="00633939">
          <w:rPr>
            <w:rStyle w:val="Hiperhivatkozs"/>
            <w:noProof/>
          </w:rPr>
          <w:t>9.1.6.</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XML tags in lemmas and readings</w:t>
        </w:r>
        <w:r w:rsidR="00E90D07">
          <w:rPr>
            <w:noProof/>
            <w:webHidden/>
          </w:rPr>
          <w:tab/>
        </w:r>
        <w:r w:rsidR="00E90D07">
          <w:rPr>
            <w:noProof/>
            <w:webHidden/>
          </w:rPr>
          <w:fldChar w:fldCharType="begin"/>
        </w:r>
        <w:r w:rsidR="00E90D07">
          <w:rPr>
            <w:noProof/>
            <w:webHidden/>
          </w:rPr>
          <w:instrText xml:space="preserve"> PAGEREF _Toc74733553 \h </w:instrText>
        </w:r>
        <w:r w:rsidR="00E90D07">
          <w:rPr>
            <w:noProof/>
            <w:webHidden/>
          </w:rPr>
        </w:r>
        <w:r w:rsidR="00E90D07">
          <w:rPr>
            <w:noProof/>
            <w:webHidden/>
          </w:rPr>
          <w:fldChar w:fldCharType="separate"/>
        </w:r>
        <w:r w:rsidR="00E90D07">
          <w:rPr>
            <w:noProof/>
            <w:webHidden/>
          </w:rPr>
          <w:t>109</w:t>
        </w:r>
        <w:r w:rsidR="00E90D07">
          <w:rPr>
            <w:noProof/>
            <w:webHidden/>
          </w:rPr>
          <w:fldChar w:fldCharType="end"/>
        </w:r>
      </w:hyperlink>
    </w:p>
    <w:p w14:paraId="568F3E98" w14:textId="3DECEBB7" w:rsidR="00E90D07" w:rsidRDefault="00000000">
      <w:pPr>
        <w:pStyle w:val="TJ3"/>
        <w:rPr>
          <w:rFonts w:asciiTheme="minorHAnsi" w:eastAsia="SimSun" w:hAnsiTheme="minorHAnsi" w:cstheme="minorBidi"/>
          <w:noProof/>
          <w:sz w:val="22"/>
          <w:szCs w:val="20"/>
          <w:lang w:val="hu-HU" w:eastAsia="zh-CN" w:bidi="hi-IN"/>
        </w:rPr>
      </w:pPr>
      <w:hyperlink w:anchor="_Toc74733554" w:history="1">
        <w:r w:rsidR="00E90D07" w:rsidRPr="00633939">
          <w:rPr>
            <w:rStyle w:val="Hiperhivatkozs"/>
            <w:noProof/>
          </w:rPr>
          <w:t>9.1.7.</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Freeform apparatus notes</w:t>
        </w:r>
        <w:r w:rsidR="00E90D07">
          <w:rPr>
            <w:noProof/>
            <w:webHidden/>
          </w:rPr>
          <w:tab/>
        </w:r>
        <w:r w:rsidR="00E90D07">
          <w:rPr>
            <w:noProof/>
            <w:webHidden/>
          </w:rPr>
          <w:fldChar w:fldCharType="begin"/>
        </w:r>
        <w:r w:rsidR="00E90D07">
          <w:rPr>
            <w:noProof/>
            <w:webHidden/>
          </w:rPr>
          <w:instrText xml:space="preserve"> PAGEREF _Toc74733554 \h </w:instrText>
        </w:r>
        <w:r w:rsidR="00E90D07">
          <w:rPr>
            <w:noProof/>
            <w:webHidden/>
          </w:rPr>
        </w:r>
        <w:r w:rsidR="00E90D07">
          <w:rPr>
            <w:noProof/>
            <w:webHidden/>
          </w:rPr>
          <w:fldChar w:fldCharType="separate"/>
        </w:r>
        <w:r w:rsidR="00E90D07">
          <w:rPr>
            <w:noProof/>
            <w:webHidden/>
          </w:rPr>
          <w:t>110</w:t>
        </w:r>
        <w:r w:rsidR="00E90D07">
          <w:rPr>
            <w:noProof/>
            <w:webHidden/>
          </w:rPr>
          <w:fldChar w:fldCharType="end"/>
        </w:r>
      </w:hyperlink>
    </w:p>
    <w:p w14:paraId="5061294E" w14:textId="3EDD8E2D" w:rsidR="00E90D07" w:rsidRDefault="00000000">
      <w:pPr>
        <w:pStyle w:val="TJ3"/>
        <w:rPr>
          <w:rFonts w:asciiTheme="minorHAnsi" w:eastAsia="SimSun" w:hAnsiTheme="minorHAnsi" w:cstheme="minorBidi"/>
          <w:noProof/>
          <w:sz w:val="22"/>
          <w:szCs w:val="20"/>
          <w:lang w:val="hu-HU" w:eastAsia="zh-CN" w:bidi="hi-IN"/>
        </w:rPr>
      </w:pPr>
      <w:hyperlink w:anchor="_Toc74733555" w:history="1">
        <w:r w:rsidR="00E90D07" w:rsidRPr="00633939">
          <w:rPr>
            <w:rStyle w:val="Hiperhivatkozs"/>
            <w:noProof/>
          </w:rPr>
          <w:t>9.1.8.</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Textpart divisions in the apparatus</w:t>
        </w:r>
        <w:r w:rsidR="00E90D07">
          <w:rPr>
            <w:noProof/>
            <w:webHidden/>
          </w:rPr>
          <w:tab/>
        </w:r>
        <w:r w:rsidR="00E90D07">
          <w:rPr>
            <w:noProof/>
            <w:webHidden/>
          </w:rPr>
          <w:fldChar w:fldCharType="begin"/>
        </w:r>
        <w:r w:rsidR="00E90D07">
          <w:rPr>
            <w:noProof/>
            <w:webHidden/>
          </w:rPr>
          <w:instrText xml:space="preserve"> PAGEREF _Toc74733555 \h </w:instrText>
        </w:r>
        <w:r w:rsidR="00E90D07">
          <w:rPr>
            <w:noProof/>
            <w:webHidden/>
          </w:rPr>
        </w:r>
        <w:r w:rsidR="00E90D07">
          <w:rPr>
            <w:noProof/>
            <w:webHidden/>
          </w:rPr>
          <w:fldChar w:fldCharType="separate"/>
        </w:r>
        <w:r w:rsidR="00E90D07">
          <w:rPr>
            <w:noProof/>
            <w:webHidden/>
          </w:rPr>
          <w:t>110</w:t>
        </w:r>
        <w:r w:rsidR="00E90D07">
          <w:rPr>
            <w:noProof/>
            <w:webHidden/>
          </w:rPr>
          <w:fldChar w:fldCharType="end"/>
        </w:r>
      </w:hyperlink>
    </w:p>
    <w:p w14:paraId="3A7A783E" w14:textId="0ECCD0C9" w:rsidR="00E90D07" w:rsidRDefault="00000000">
      <w:pPr>
        <w:pStyle w:val="TJ2"/>
        <w:rPr>
          <w:rFonts w:asciiTheme="minorHAnsi" w:eastAsia="SimSun" w:hAnsiTheme="minorHAnsi" w:cstheme="minorBidi"/>
          <w:noProof/>
          <w:sz w:val="22"/>
          <w:szCs w:val="20"/>
          <w:lang w:val="hu-HU" w:eastAsia="zh-CN" w:bidi="hi-IN"/>
        </w:rPr>
      </w:pPr>
      <w:hyperlink w:anchor="_Toc74733556" w:history="1">
        <w:r w:rsidR="00E90D07" w:rsidRPr="00633939">
          <w:rPr>
            <w:rStyle w:val="Hiperhivatkozs"/>
            <w:noProof/>
          </w:rPr>
          <w:t>9.2.</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The Translation</w:t>
        </w:r>
        <w:r w:rsidR="00E90D07">
          <w:rPr>
            <w:noProof/>
            <w:webHidden/>
          </w:rPr>
          <w:tab/>
        </w:r>
        <w:r w:rsidR="00E90D07">
          <w:rPr>
            <w:noProof/>
            <w:webHidden/>
          </w:rPr>
          <w:fldChar w:fldCharType="begin"/>
        </w:r>
        <w:r w:rsidR="00E90D07">
          <w:rPr>
            <w:noProof/>
            <w:webHidden/>
          </w:rPr>
          <w:instrText xml:space="preserve"> PAGEREF _Toc74733556 \h </w:instrText>
        </w:r>
        <w:r w:rsidR="00E90D07">
          <w:rPr>
            <w:noProof/>
            <w:webHidden/>
          </w:rPr>
        </w:r>
        <w:r w:rsidR="00E90D07">
          <w:rPr>
            <w:noProof/>
            <w:webHidden/>
          </w:rPr>
          <w:fldChar w:fldCharType="separate"/>
        </w:r>
        <w:r w:rsidR="00E90D07">
          <w:rPr>
            <w:noProof/>
            <w:webHidden/>
          </w:rPr>
          <w:t>111</w:t>
        </w:r>
        <w:r w:rsidR="00E90D07">
          <w:rPr>
            <w:noProof/>
            <w:webHidden/>
          </w:rPr>
          <w:fldChar w:fldCharType="end"/>
        </w:r>
      </w:hyperlink>
    </w:p>
    <w:p w14:paraId="0763B360" w14:textId="6C8487D9" w:rsidR="00E90D07" w:rsidRDefault="00000000">
      <w:pPr>
        <w:pStyle w:val="TJ3"/>
        <w:rPr>
          <w:rFonts w:asciiTheme="minorHAnsi" w:eastAsia="SimSun" w:hAnsiTheme="minorHAnsi" w:cstheme="minorBidi"/>
          <w:noProof/>
          <w:sz w:val="22"/>
          <w:szCs w:val="20"/>
          <w:lang w:val="hu-HU" w:eastAsia="zh-CN" w:bidi="hi-IN"/>
        </w:rPr>
      </w:pPr>
      <w:hyperlink w:anchor="_Toc74733557" w:history="1">
        <w:r w:rsidR="00E90D07" w:rsidRPr="00633939">
          <w:rPr>
            <w:rStyle w:val="Hiperhivatkozs"/>
            <w:noProof/>
          </w:rPr>
          <w:t>9.2.1.</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Overview</w:t>
        </w:r>
        <w:r w:rsidR="00E90D07">
          <w:rPr>
            <w:noProof/>
            <w:webHidden/>
          </w:rPr>
          <w:tab/>
        </w:r>
        <w:r w:rsidR="00E90D07">
          <w:rPr>
            <w:noProof/>
            <w:webHidden/>
          </w:rPr>
          <w:fldChar w:fldCharType="begin"/>
        </w:r>
        <w:r w:rsidR="00E90D07">
          <w:rPr>
            <w:noProof/>
            <w:webHidden/>
          </w:rPr>
          <w:instrText xml:space="preserve"> PAGEREF _Toc74733557 \h </w:instrText>
        </w:r>
        <w:r w:rsidR="00E90D07">
          <w:rPr>
            <w:noProof/>
            <w:webHidden/>
          </w:rPr>
        </w:r>
        <w:r w:rsidR="00E90D07">
          <w:rPr>
            <w:noProof/>
            <w:webHidden/>
          </w:rPr>
          <w:fldChar w:fldCharType="separate"/>
        </w:r>
        <w:r w:rsidR="00E90D07">
          <w:rPr>
            <w:noProof/>
            <w:webHidden/>
          </w:rPr>
          <w:t>111</w:t>
        </w:r>
        <w:r w:rsidR="00E90D07">
          <w:rPr>
            <w:noProof/>
            <w:webHidden/>
          </w:rPr>
          <w:fldChar w:fldCharType="end"/>
        </w:r>
      </w:hyperlink>
    </w:p>
    <w:p w14:paraId="16E51CFB" w14:textId="317AD191" w:rsidR="00E90D07" w:rsidRDefault="00000000">
      <w:pPr>
        <w:pStyle w:val="TJ3"/>
        <w:rPr>
          <w:rFonts w:asciiTheme="minorHAnsi" w:eastAsia="SimSun" w:hAnsiTheme="minorHAnsi" w:cstheme="minorBidi"/>
          <w:noProof/>
          <w:sz w:val="22"/>
          <w:szCs w:val="20"/>
          <w:lang w:val="hu-HU" w:eastAsia="zh-CN" w:bidi="hi-IN"/>
        </w:rPr>
      </w:pPr>
      <w:hyperlink w:anchor="_Toc74733558" w:history="1">
        <w:r w:rsidR="00E90D07" w:rsidRPr="00633939">
          <w:rPr>
            <w:rStyle w:val="Hiperhivatkozs"/>
            <w:noProof/>
          </w:rPr>
          <w:t>9.2.2.</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Headings in translations</w:t>
        </w:r>
        <w:r w:rsidR="00E90D07">
          <w:rPr>
            <w:noProof/>
            <w:webHidden/>
          </w:rPr>
          <w:tab/>
        </w:r>
        <w:r w:rsidR="00E90D07">
          <w:rPr>
            <w:noProof/>
            <w:webHidden/>
          </w:rPr>
          <w:fldChar w:fldCharType="begin"/>
        </w:r>
        <w:r w:rsidR="00E90D07">
          <w:rPr>
            <w:noProof/>
            <w:webHidden/>
          </w:rPr>
          <w:instrText xml:space="preserve"> PAGEREF _Toc74733558 \h </w:instrText>
        </w:r>
        <w:r w:rsidR="00E90D07">
          <w:rPr>
            <w:noProof/>
            <w:webHidden/>
          </w:rPr>
        </w:r>
        <w:r w:rsidR="00E90D07">
          <w:rPr>
            <w:noProof/>
            <w:webHidden/>
          </w:rPr>
          <w:fldChar w:fldCharType="separate"/>
        </w:r>
        <w:r w:rsidR="00E90D07">
          <w:rPr>
            <w:noProof/>
            <w:webHidden/>
          </w:rPr>
          <w:t>112</w:t>
        </w:r>
        <w:r w:rsidR="00E90D07">
          <w:rPr>
            <w:noProof/>
            <w:webHidden/>
          </w:rPr>
          <w:fldChar w:fldCharType="end"/>
        </w:r>
      </w:hyperlink>
    </w:p>
    <w:p w14:paraId="6E957803" w14:textId="19546847" w:rsidR="00E90D07" w:rsidRDefault="00000000">
      <w:pPr>
        <w:pStyle w:val="TJ3"/>
        <w:rPr>
          <w:rFonts w:asciiTheme="minorHAnsi" w:eastAsia="SimSun" w:hAnsiTheme="minorHAnsi" w:cstheme="minorBidi"/>
          <w:noProof/>
          <w:sz w:val="22"/>
          <w:szCs w:val="20"/>
          <w:lang w:val="hu-HU" w:eastAsia="zh-CN" w:bidi="hi-IN"/>
        </w:rPr>
      </w:pPr>
      <w:hyperlink w:anchor="_Toc74733559" w:history="1">
        <w:r w:rsidR="00E90D07" w:rsidRPr="00633939">
          <w:rPr>
            <w:rStyle w:val="Hiperhivatkozs"/>
            <w:noProof/>
          </w:rPr>
          <w:t>9.2.3.</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Attaching multiple translations</w:t>
        </w:r>
        <w:r w:rsidR="00E90D07">
          <w:rPr>
            <w:noProof/>
            <w:webHidden/>
          </w:rPr>
          <w:tab/>
        </w:r>
        <w:r w:rsidR="00E90D07">
          <w:rPr>
            <w:noProof/>
            <w:webHidden/>
          </w:rPr>
          <w:fldChar w:fldCharType="begin"/>
        </w:r>
        <w:r w:rsidR="00E90D07">
          <w:rPr>
            <w:noProof/>
            <w:webHidden/>
          </w:rPr>
          <w:instrText xml:space="preserve"> PAGEREF _Toc74733559 \h </w:instrText>
        </w:r>
        <w:r w:rsidR="00E90D07">
          <w:rPr>
            <w:noProof/>
            <w:webHidden/>
          </w:rPr>
        </w:r>
        <w:r w:rsidR="00E90D07">
          <w:rPr>
            <w:noProof/>
            <w:webHidden/>
          </w:rPr>
          <w:fldChar w:fldCharType="separate"/>
        </w:r>
        <w:r w:rsidR="00E90D07">
          <w:rPr>
            <w:noProof/>
            <w:webHidden/>
          </w:rPr>
          <w:t>112</w:t>
        </w:r>
        <w:r w:rsidR="00E90D07">
          <w:rPr>
            <w:noProof/>
            <w:webHidden/>
          </w:rPr>
          <w:fldChar w:fldCharType="end"/>
        </w:r>
      </w:hyperlink>
    </w:p>
    <w:p w14:paraId="7729F915" w14:textId="4DF86968" w:rsidR="00E90D07" w:rsidRDefault="00000000">
      <w:pPr>
        <w:pStyle w:val="TJ3"/>
        <w:rPr>
          <w:rFonts w:asciiTheme="minorHAnsi" w:eastAsia="SimSun" w:hAnsiTheme="minorHAnsi" w:cstheme="minorBidi"/>
          <w:noProof/>
          <w:sz w:val="22"/>
          <w:szCs w:val="20"/>
          <w:lang w:val="hu-HU" w:eastAsia="zh-CN" w:bidi="hi-IN"/>
        </w:rPr>
      </w:pPr>
      <w:hyperlink w:anchor="_Toc74733560" w:history="1">
        <w:r w:rsidR="00E90D07" w:rsidRPr="00633939">
          <w:rPr>
            <w:rStyle w:val="Hiperhivatkozs"/>
            <w:noProof/>
          </w:rPr>
          <w:t>9.2.4.</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Reproducing a published translation</w:t>
        </w:r>
        <w:r w:rsidR="00E90D07">
          <w:rPr>
            <w:noProof/>
            <w:webHidden/>
          </w:rPr>
          <w:tab/>
        </w:r>
        <w:r w:rsidR="00E90D07">
          <w:rPr>
            <w:noProof/>
            <w:webHidden/>
          </w:rPr>
          <w:fldChar w:fldCharType="begin"/>
        </w:r>
        <w:r w:rsidR="00E90D07">
          <w:rPr>
            <w:noProof/>
            <w:webHidden/>
          </w:rPr>
          <w:instrText xml:space="preserve"> PAGEREF _Toc74733560 \h </w:instrText>
        </w:r>
        <w:r w:rsidR="00E90D07">
          <w:rPr>
            <w:noProof/>
            <w:webHidden/>
          </w:rPr>
        </w:r>
        <w:r w:rsidR="00E90D07">
          <w:rPr>
            <w:noProof/>
            <w:webHidden/>
          </w:rPr>
          <w:fldChar w:fldCharType="separate"/>
        </w:r>
        <w:r w:rsidR="00E90D07">
          <w:rPr>
            <w:noProof/>
            <w:webHidden/>
          </w:rPr>
          <w:t>113</w:t>
        </w:r>
        <w:r w:rsidR="00E90D07">
          <w:rPr>
            <w:noProof/>
            <w:webHidden/>
          </w:rPr>
          <w:fldChar w:fldCharType="end"/>
        </w:r>
      </w:hyperlink>
    </w:p>
    <w:p w14:paraId="20458D59" w14:textId="5A3BFFB6" w:rsidR="00E90D07" w:rsidRDefault="00000000">
      <w:pPr>
        <w:pStyle w:val="TJ3"/>
        <w:rPr>
          <w:rFonts w:asciiTheme="minorHAnsi" w:eastAsia="SimSun" w:hAnsiTheme="minorHAnsi" w:cstheme="minorBidi"/>
          <w:noProof/>
          <w:sz w:val="22"/>
          <w:szCs w:val="20"/>
          <w:lang w:val="hu-HU" w:eastAsia="zh-CN" w:bidi="hi-IN"/>
        </w:rPr>
      </w:pPr>
      <w:hyperlink w:anchor="_Toc74733561" w:history="1">
        <w:r w:rsidR="00E90D07" w:rsidRPr="00633939">
          <w:rPr>
            <w:rStyle w:val="Hiperhivatkozs"/>
            <w:noProof/>
          </w:rPr>
          <w:t>9.2.5.</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Structural markup in translation</w:t>
        </w:r>
        <w:r w:rsidR="00E90D07">
          <w:rPr>
            <w:noProof/>
            <w:webHidden/>
          </w:rPr>
          <w:tab/>
        </w:r>
        <w:r w:rsidR="00E90D07">
          <w:rPr>
            <w:noProof/>
            <w:webHidden/>
          </w:rPr>
          <w:fldChar w:fldCharType="begin"/>
        </w:r>
        <w:r w:rsidR="00E90D07">
          <w:rPr>
            <w:noProof/>
            <w:webHidden/>
          </w:rPr>
          <w:instrText xml:space="preserve"> PAGEREF _Toc74733561 \h </w:instrText>
        </w:r>
        <w:r w:rsidR="00E90D07">
          <w:rPr>
            <w:noProof/>
            <w:webHidden/>
          </w:rPr>
        </w:r>
        <w:r w:rsidR="00E90D07">
          <w:rPr>
            <w:noProof/>
            <w:webHidden/>
          </w:rPr>
          <w:fldChar w:fldCharType="separate"/>
        </w:r>
        <w:r w:rsidR="00E90D07">
          <w:rPr>
            <w:noProof/>
            <w:webHidden/>
          </w:rPr>
          <w:t>114</w:t>
        </w:r>
        <w:r w:rsidR="00E90D07">
          <w:rPr>
            <w:noProof/>
            <w:webHidden/>
          </w:rPr>
          <w:fldChar w:fldCharType="end"/>
        </w:r>
      </w:hyperlink>
    </w:p>
    <w:p w14:paraId="274C4668" w14:textId="2DEB380F" w:rsidR="00E90D07" w:rsidRDefault="00000000">
      <w:pPr>
        <w:pStyle w:val="TJ3"/>
        <w:rPr>
          <w:rFonts w:asciiTheme="minorHAnsi" w:eastAsia="SimSun" w:hAnsiTheme="minorHAnsi" w:cstheme="minorBidi"/>
          <w:noProof/>
          <w:sz w:val="22"/>
          <w:szCs w:val="20"/>
          <w:lang w:val="hu-HU" w:eastAsia="zh-CN" w:bidi="hi-IN"/>
        </w:rPr>
      </w:pPr>
      <w:hyperlink w:anchor="_Toc74733562" w:history="1">
        <w:r w:rsidR="00E90D07" w:rsidRPr="00633939">
          <w:rPr>
            <w:rStyle w:val="Hiperhivatkozs"/>
            <w:noProof/>
          </w:rPr>
          <w:t>9.2.6.</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Indicating correspondence to the original</w:t>
        </w:r>
        <w:r w:rsidR="00E90D07">
          <w:rPr>
            <w:noProof/>
            <w:webHidden/>
          </w:rPr>
          <w:tab/>
        </w:r>
        <w:r w:rsidR="00E90D07">
          <w:rPr>
            <w:noProof/>
            <w:webHidden/>
          </w:rPr>
          <w:fldChar w:fldCharType="begin"/>
        </w:r>
        <w:r w:rsidR="00E90D07">
          <w:rPr>
            <w:noProof/>
            <w:webHidden/>
          </w:rPr>
          <w:instrText xml:space="preserve"> PAGEREF _Toc74733562 \h </w:instrText>
        </w:r>
        <w:r w:rsidR="00E90D07">
          <w:rPr>
            <w:noProof/>
            <w:webHidden/>
          </w:rPr>
        </w:r>
        <w:r w:rsidR="00E90D07">
          <w:rPr>
            <w:noProof/>
            <w:webHidden/>
          </w:rPr>
          <w:fldChar w:fldCharType="separate"/>
        </w:r>
        <w:r w:rsidR="00E90D07">
          <w:rPr>
            <w:noProof/>
            <w:webHidden/>
          </w:rPr>
          <w:t>114</w:t>
        </w:r>
        <w:r w:rsidR="00E90D07">
          <w:rPr>
            <w:noProof/>
            <w:webHidden/>
          </w:rPr>
          <w:fldChar w:fldCharType="end"/>
        </w:r>
      </w:hyperlink>
    </w:p>
    <w:p w14:paraId="3435CAAA" w14:textId="1BFD9D97" w:rsidR="00E90D07" w:rsidRDefault="00000000">
      <w:pPr>
        <w:pStyle w:val="TJ3"/>
        <w:rPr>
          <w:rFonts w:asciiTheme="minorHAnsi" w:eastAsia="SimSun" w:hAnsiTheme="minorHAnsi" w:cstheme="minorBidi"/>
          <w:noProof/>
          <w:sz w:val="22"/>
          <w:szCs w:val="20"/>
          <w:lang w:val="hu-HU" w:eastAsia="zh-CN" w:bidi="hi-IN"/>
        </w:rPr>
      </w:pPr>
      <w:hyperlink w:anchor="_Toc74733563" w:history="1">
        <w:r w:rsidR="00E90D07" w:rsidRPr="00633939">
          <w:rPr>
            <w:rStyle w:val="Hiperhivatkozs"/>
            <w:noProof/>
          </w:rPr>
          <w:t>9.2.7.</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Phrase-level markup in translations</w:t>
        </w:r>
        <w:r w:rsidR="00E90D07">
          <w:rPr>
            <w:noProof/>
            <w:webHidden/>
          </w:rPr>
          <w:tab/>
        </w:r>
        <w:r w:rsidR="00E90D07">
          <w:rPr>
            <w:noProof/>
            <w:webHidden/>
          </w:rPr>
          <w:fldChar w:fldCharType="begin"/>
        </w:r>
        <w:r w:rsidR="00E90D07">
          <w:rPr>
            <w:noProof/>
            <w:webHidden/>
          </w:rPr>
          <w:instrText xml:space="preserve"> PAGEREF _Toc74733563 \h </w:instrText>
        </w:r>
        <w:r w:rsidR="00E90D07">
          <w:rPr>
            <w:noProof/>
            <w:webHidden/>
          </w:rPr>
        </w:r>
        <w:r w:rsidR="00E90D07">
          <w:rPr>
            <w:noProof/>
            <w:webHidden/>
          </w:rPr>
          <w:fldChar w:fldCharType="separate"/>
        </w:r>
        <w:r w:rsidR="00E90D07">
          <w:rPr>
            <w:noProof/>
            <w:webHidden/>
          </w:rPr>
          <w:t>115</w:t>
        </w:r>
        <w:r w:rsidR="00E90D07">
          <w:rPr>
            <w:noProof/>
            <w:webHidden/>
          </w:rPr>
          <w:fldChar w:fldCharType="end"/>
        </w:r>
      </w:hyperlink>
    </w:p>
    <w:p w14:paraId="0EACAF28" w14:textId="793F3E96" w:rsidR="00E90D07" w:rsidRDefault="00000000">
      <w:pPr>
        <w:pStyle w:val="TJ3"/>
        <w:rPr>
          <w:rFonts w:asciiTheme="minorHAnsi" w:eastAsia="SimSun" w:hAnsiTheme="minorHAnsi" w:cstheme="minorBidi"/>
          <w:noProof/>
          <w:sz w:val="22"/>
          <w:szCs w:val="20"/>
          <w:lang w:val="hu-HU" w:eastAsia="zh-CN" w:bidi="hi-IN"/>
        </w:rPr>
      </w:pPr>
      <w:hyperlink w:anchor="_Toc74733564" w:history="1">
        <w:r w:rsidR="00E90D07" w:rsidRPr="00633939">
          <w:rPr>
            <w:rStyle w:val="Hiperhivatkozs"/>
            <w:noProof/>
          </w:rPr>
          <w:t>9.2.8.</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Foreign words</w:t>
        </w:r>
        <w:r w:rsidR="00E90D07">
          <w:rPr>
            <w:noProof/>
            <w:webHidden/>
          </w:rPr>
          <w:tab/>
        </w:r>
        <w:r w:rsidR="00E90D07">
          <w:rPr>
            <w:noProof/>
            <w:webHidden/>
          </w:rPr>
          <w:fldChar w:fldCharType="begin"/>
        </w:r>
        <w:r w:rsidR="00E90D07">
          <w:rPr>
            <w:noProof/>
            <w:webHidden/>
          </w:rPr>
          <w:instrText xml:space="preserve"> PAGEREF _Toc74733564 \h </w:instrText>
        </w:r>
        <w:r w:rsidR="00E90D07">
          <w:rPr>
            <w:noProof/>
            <w:webHidden/>
          </w:rPr>
        </w:r>
        <w:r w:rsidR="00E90D07">
          <w:rPr>
            <w:noProof/>
            <w:webHidden/>
          </w:rPr>
          <w:fldChar w:fldCharType="separate"/>
        </w:r>
        <w:r w:rsidR="00E90D07">
          <w:rPr>
            <w:noProof/>
            <w:webHidden/>
          </w:rPr>
          <w:t>116</w:t>
        </w:r>
        <w:r w:rsidR="00E90D07">
          <w:rPr>
            <w:noProof/>
            <w:webHidden/>
          </w:rPr>
          <w:fldChar w:fldCharType="end"/>
        </w:r>
      </w:hyperlink>
    </w:p>
    <w:p w14:paraId="11C84B61" w14:textId="26EB7671" w:rsidR="00E90D07" w:rsidRDefault="00000000">
      <w:pPr>
        <w:pStyle w:val="TJ3"/>
        <w:rPr>
          <w:rFonts w:asciiTheme="minorHAnsi" w:eastAsia="SimSun" w:hAnsiTheme="minorHAnsi" w:cstheme="minorBidi"/>
          <w:noProof/>
          <w:sz w:val="22"/>
          <w:szCs w:val="20"/>
          <w:lang w:val="hu-HU" w:eastAsia="zh-CN" w:bidi="hi-IN"/>
        </w:rPr>
      </w:pPr>
      <w:hyperlink w:anchor="_Toc74733565" w:history="1">
        <w:r w:rsidR="00E90D07" w:rsidRPr="00633939">
          <w:rPr>
            <w:rStyle w:val="Hiperhivatkozs"/>
            <w:noProof/>
          </w:rPr>
          <w:t>9.2.9.</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Additions to the translation</w:t>
        </w:r>
        <w:r w:rsidR="00E90D07">
          <w:rPr>
            <w:noProof/>
            <w:webHidden/>
          </w:rPr>
          <w:tab/>
        </w:r>
        <w:r w:rsidR="00E90D07">
          <w:rPr>
            <w:noProof/>
            <w:webHidden/>
          </w:rPr>
          <w:fldChar w:fldCharType="begin"/>
        </w:r>
        <w:r w:rsidR="00E90D07">
          <w:rPr>
            <w:noProof/>
            <w:webHidden/>
          </w:rPr>
          <w:instrText xml:space="preserve"> PAGEREF _Toc74733565 \h </w:instrText>
        </w:r>
        <w:r w:rsidR="00E90D07">
          <w:rPr>
            <w:noProof/>
            <w:webHidden/>
          </w:rPr>
        </w:r>
        <w:r w:rsidR="00E90D07">
          <w:rPr>
            <w:noProof/>
            <w:webHidden/>
          </w:rPr>
          <w:fldChar w:fldCharType="separate"/>
        </w:r>
        <w:r w:rsidR="00E90D07">
          <w:rPr>
            <w:noProof/>
            <w:webHidden/>
          </w:rPr>
          <w:t>116</w:t>
        </w:r>
        <w:r w:rsidR="00E90D07">
          <w:rPr>
            <w:noProof/>
            <w:webHidden/>
          </w:rPr>
          <w:fldChar w:fldCharType="end"/>
        </w:r>
      </w:hyperlink>
    </w:p>
    <w:p w14:paraId="4C008468" w14:textId="2BD2B2CE" w:rsidR="00E90D07" w:rsidRDefault="00000000">
      <w:pPr>
        <w:pStyle w:val="TJ3"/>
        <w:rPr>
          <w:rFonts w:asciiTheme="minorHAnsi" w:eastAsia="SimSun" w:hAnsiTheme="minorHAnsi" w:cstheme="minorBidi"/>
          <w:noProof/>
          <w:sz w:val="22"/>
          <w:szCs w:val="20"/>
          <w:lang w:val="hu-HU" w:eastAsia="zh-CN" w:bidi="hi-IN"/>
        </w:rPr>
      </w:pPr>
      <w:hyperlink w:anchor="_Toc74733566" w:history="1">
        <w:r w:rsidR="00E90D07" w:rsidRPr="00633939">
          <w:rPr>
            <w:rStyle w:val="Hiperhivatkozs"/>
            <w:noProof/>
          </w:rPr>
          <w:t>9.2.10.</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Indicating uncertainty</w:t>
        </w:r>
        <w:r w:rsidR="00E90D07">
          <w:rPr>
            <w:noProof/>
            <w:webHidden/>
          </w:rPr>
          <w:tab/>
        </w:r>
        <w:r w:rsidR="00E90D07">
          <w:rPr>
            <w:noProof/>
            <w:webHidden/>
          </w:rPr>
          <w:fldChar w:fldCharType="begin"/>
        </w:r>
        <w:r w:rsidR="00E90D07">
          <w:rPr>
            <w:noProof/>
            <w:webHidden/>
          </w:rPr>
          <w:instrText xml:space="preserve"> PAGEREF _Toc74733566 \h </w:instrText>
        </w:r>
        <w:r w:rsidR="00E90D07">
          <w:rPr>
            <w:noProof/>
            <w:webHidden/>
          </w:rPr>
        </w:r>
        <w:r w:rsidR="00E90D07">
          <w:rPr>
            <w:noProof/>
            <w:webHidden/>
          </w:rPr>
          <w:fldChar w:fldCharType="separate"/>
        </w:r>
        <w:r w:rsidR="00E90D07">
          <w:rPr>
            <w:noProof/>
            <w:webHidden/>
          </w:rPr>
          <w:t>117</w:t>
        </w:r>
        <w:r w:rsidR="00E90D07">
          <w:rPr>
            <w:noProof/>
            <w:webHidden/>
          </w:rPr>
          <w:fldChar w:fldCharType="end"/>
        </w:r>
      </w:hyperlink>
    </w:p>
    <w:p w14:paraId="4AE45E26" w14:textId="5444F11A" w:rsidR="00E90D07" w:rsidRDefault="00000000">
      <w:pPr>
        <w:pStyle w:val="TJ3"/>
        <w:rPr>
          <w:rFonts w:asciiTheme="minorHAnsi" w:eastAsia="SimSun" w:hAnsiTheme="minorHAnsi" w:cstheme="minorBidi"/>
          <w:noProof/>
          <w:sz w:val="22"/>
          <w:szCs w:val="20"/>
          <w:lang w:val="hu-HU" w:eastAsia="zh-CN" w:bidi="hi-IN"/>
        </w:rPr>
      </w:pPr>
      <w:hyperlink w:anchor="_Toc74733567" w:history="1">
        <w:r w:rsidR="00E90D07" w:rsidRPr="00633939">
          <w:rPr>
            <w:rStyle w:val="Hiperhivatkozs"/>
            <w:noProof/>
          </w:rPr>
          <w:t>9.2.11.</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Indicating incorrect or unexpected text</w:t>
        </w:r>
        <w:r w:rsidR="00E90D07">
          <w:rPr>
            <w:noProof/>
            <w:webHidden/>
          </w:rPr>
          <w:tab/>
        </w:r>
        <w:r w:rsidR="00E90D07">
          <w:rPr>
            <w:noProof/>
            <w:webHidden/>
          </w:rPr>
          <w:fldChar w:fldCharType="begin"/>
        </w:r>
        <w:r w:rsidR="00E90D07">
          <w:rPr>
            <w:noProof/>
            <w:webHidden/>
          </w:rPr>
          <w:instrText xml:space="preserve"> PAGEREF _Toc74733567 \h </w:instrText>
        </w:r>
        <w:r w:rsidR="00E90D07">
          <w:rPr>
            <w:noProof/>
            <w:webHidden/>
          </w:rPr>
        </w:r>
        <w:r w:rsidR="00E90D07">
          <w:rPr>
            <w:noProof/>
            <w:webHidden/>
          </w:rPr>
          <w:fldChar w:fldCharType="separate"/>
        </w:r>
        <w:r w:rsidR="00E90D07">
          <w:rPr>
            <w:noProof/>
            <w:webHidden/>
          </w:rPr>
          <w:t>117</w:t>
        </w:r>
        <w:r w:rsidR="00E90D07">
          <w:rPr>
            <w:noProof/>
            <w:webHidden/>
          </w:rPr>
          <w:fldChar w:fldCharType="end"/>
        </w:r>
      </w:hyperlink>
    </w:p>
    <w:p w14:paraId="35FCC5E0" w14:textId="38A54338" w:rsidR="00E90D07" w:rsidRDefault="00000000">
      <w:pPr>
        <w:pStyle w:val="TJ3"/>
        <w:rPr>
          <w:rFonts w:asciiTheme="minorHAnsi" w:eastAsia="SimSun" w:hAnsiTheme="minorHAnsi" w:cstheme="minorBidi"/>
          <w:noProof/>
          <w:sz w:val="22"/>
          <w:szCs w:val="20"/>
          <w:lang w:val="hu-HU" w:eastAsia="zh-CN" w:bidi="hi-IN"/>
        </w:rPr>
      </w:pPr>
      <w:hyperlink w:anchor="_Toc74733568" w:history="1">
        <w:r w:rsidR="00E90D07" w:rsidRPr="00633939">
          <w:rPr>
            <w:rStyle w:val="Hiperhivatkozs"/>
            <w:noProof/>
          </w:rPr>
          <w:t>9.2.12.</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Gaps in the translation</w:t>
        </w:r>
        <w:r w:rsidR="00E90D07">
          <w:rPr>
            <w:noProof/>
            <w:webHidden/>
          </w:rPr>
          <w:tab/>
        </w:r>
        <w:r w:rsidR="00E90D07">
          <w:rPr>
            <w:noProof/>
            <w:webHidden/>
          </w:rPr>
          <w:fldChar w:fldCharType="begin"/>
        </w:r>
        <w:r w:rsidR="00E90D07">
          <w:rPr>
            <w:noProof/>
            <w:webHidden/>
          </w:rPr>
          <w:instrText xml:space="preserve"> PAGEREF _Toc74733568 \h </w:instrText>
        </w:r>
        <w:r w:rsidR="00E90D07">
          <w:rPr>
            <w:noProof/>
            <w:webHidden/>
          </w:rPr>
        </w:r>
        <w:r w:rsidR="00E90D07">
          <w:rPr>
            <w:noProof/>
            <w:webHidden/>
          </w:rPr>
          <w:fldChar w:fldCharType="separate"/>
        </w:r>
        <w:r w:rsidR="00E90D07">
          <w:rPr>
            <w:noProof/>
            <w:webHidden/>
          </w:rPr>
          <w:t>118</w:t>
        </w:r>
        <w:r w:rsidR="00E90D07">
          <w:rPr>
            <w:noProof/>
            <w:webHidden/>
          </w:rPr>
          <w:fldChar w:fldCharType="end"/>
        </w:r>
      </w:hyperlink>
    </w:p>
    <w:p w14:paraId="3D3FF5B2" w14:textId="64100A0F" w:rsidR="00E90D07" w:rsidRDefault="00000000">
      <w:pPr>
        <w:pStyle w:val="TJ3"/>
        <w:rPr>
          <w:rFonts w:asciiTheme="minorHAnsi" w:eastAsia="SimSun" w:hAnsiTheme="minorHAnsi" w:cstheme="minorBidi"/>
          <w:noProof/>
          <w:sz w:val="22"/>
          <w:szCs w:val="20"/>
          <w:lang w:val="hu-HU" w:eastAsia="zh-CN" w:bidi="hi-IN"/>
        </w:rPr>
      </w:pPr>
      <w:hyperlink w:anchor="_Toc74733569" w:history="1">
        <w:r w:rsidR="00E90D07" w:rsidRPr="00633939">
          <w:rPr>
            <w:rStyle w:val="Hiperhivatkozs"/>
            <w:noProof/>
          </w:rPr>
          <w:t>9.2.13.</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Blank space in the translation</w:t>
        </w:r>
        <w:r w:rsidR="00E90D07">
          <w:rPr>
            <w:noProof/>
            <w:webHidden/>
          </w:rPr>
          <w:tab/>
        </w:r>
        <w:r w:rsidR="00E90D07">
          <w:rPr>
            <w:noProof/>
            <w:webHidden/>
          </w:rPr>
          <w:fldChar w:fldCharType="begin"/>
        </w:r>
        <w:r w:rsidR="00E90D07">
          <w:rPr>
            <w:noProof/>
            <w:webHidden/>
          </w:rPr>
          <w:instrText xml:space="preserve"> PAGEREF _Toc74733569 \h </w:instrText>
        </w:r>
        <w:r w:rsidR="00E90D07">
          <w:rPr>
            <w:noProof/>
            <w:webHidden/>
          </w:rPr>
        </w:r>
        <w:r w:rsidR="00E90D07">
          <w:rPr>
            <w:noProof/>
            <w:webHidden/>
          </w:rPr>
          <w:fldChar w:fldCharType="separate"/>
        </w:r>
        <w:r w:rsidR="00E90D07">
          <w:rPr>
            <w:noProof/>
            <w:webHidden/>
          </w:rPr>
          <w:t>118</w:t>
        </w:r>
        <w:r w:rsidR="00E90D07">
          <w:rPr>
            <w:noProof/>
            <w:webHidden/>
          </w:rPr>
          <w:fldChar w:fldCharType="end"/>
        </w:r>
      </w:hyperlink>
    </w:p>
    <w:p w14:paraId="59C186E7" w14:textId="0E1272C2" w:rsidR="00E90D07" w:rsidRDefault="00000000">
      <w:pPr>
        <w:pStyle w:val="TJ3"/>
        <w:rPr>
          <w:rFonts w:asciiTheme="minorHAnsi" w:eastAsia="SimSun" w:hAnsiTheme="minorHAnsi" w:cstheme="minorBidi"/>
          <w:noProof/>
          <w:sz w:val="22"/>
          <w:szCs w:val="20"/>
          <w:lang w:val="hu-HU" w:eastAsia="zh-CN" w:bidi="hi-IN"/>
        </w:rPr>
      </w:pPr>
      <w:hyperlink w:anchor="_Toc74733570" w:history="1">
        <w:r w:rsidR="00E90D07" w:rsidRPr="00633939">
          <w:rPr>
            <w:rStyle w:val="Hiperhivatkozs"/>
            <w:noProof/>
          </w:rPr>
          <w:t>9.2.14.</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Indicating bitextuality</w:t>
        </w:r>
        <w:r w:rsidR="00E90D07">
          <w:rPr>
            <w:noProof/>
            <w:webHidden/>
          </w:rPr>
          <w:tab/>
        </w:r>
        <w:r w:rsidR="00E90D07">
          <w:rPr>
            <w:noProof/>
            <w:webHidden/>
          </w:rPr>
          <w:fldChar w:fldCharType="begin"/>
        </w:r>
        <w:r w:rsidR="00E90D07">
          <w:rPr>
            <w:noProof/>
            <w:webHidden/>
          </w:rPr>
          <w:instrText xml:space="preserve"> PAGEREF _Toc74733570 \h </w:instrText>
        </w:r>
        <w:r w:rsidR="00E90D07">
          <w:rPr>
            <w:noProof/>
            <w:webHidden/>
          </w:rPr>
        </w:r>
        <w:r w:rsidR="00E90D07">
          <w:rPr>
            <w:noProof/>
            <w:webHidden/>
          </w:rPr>
          <w:fldChar w:fldCharType="separate"/>
        </w:r>
        <w:r w:rsidR="00E90D07">
          <w:rPr>
            <w:noProof/>
            <w:webHidden/>
          </w:rPr>
          <w:t>119</w:t>
        </w:r>
        <w:r w:rsidR="00E90D07">
          <w:rPr>
            <w:noProof/>
            <w:webHidden/>
          </w:rPr>
          <w:fldChar w:fldCharType="end"/>
        </w:r>
      </w:hyperlink>
    </w:p>
    <w:p w14:paraId="70613291" w14:textId="310F0D69" w:rsidR="00E90D07" w:rsidRDefault="00000000">
      <w:pPr>
        <w:pStyle w:val="TJ2"/>
        <w:rPr>
          <w:rFonts w:asciiTheme="minorHAnsi" w:eastAsia="SimSun" w:hAnsiTheme="minorHAnsi" w:cstheme="minorBidi"/>
          <w:noProof/>
          <w:sz w:val="22"/>
          <w:szCs w:val="20"/>
          <w:lang w:val="hu-HU" w:eastAsia="zh-CN" w:bidi="hi-IN"/>
        </w:rPr>
      </w:pPr>
      <w:hyperlink w:anchor="_Toc74733571" w:history="1">
        <w:r w:rsidR="00E90D07" w:rsidRPr="00633939">
          <w:rPr>
            <w:rStyle w:val="Hiperhivatkozs"/>
            <w:noProof/>
          </w:rPr>
          <w:t>9.3.</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The Commentary</w:t>
        </w:r>
        <w:r w:rsidR="00E90D07">
          <w:rPr>
            <w:noProof/>
            <w:webHidden/>
          </w:rPr>
          <w:tab/>
        </w:r>
        <w:r w:rsidR="00E90D07">
          <w:rPr>
            <w:noProof/>
            <w:webHidden/>
          </w:rPr>
          <w:fldChar w:fldCharType="begin"/>
        </w:r>
        <w:r w:rsidR="00E90D07">
          <w:rPr>
            <w:noProof/>
            <w:webHidden/>
          </w:rPr>
          <w:instrText xml:space="preserve"> PAGEREF _Toc74733571 \h </w:instrText>
        </w:r>
        <w:r w:rsidR="00E90D07">
          <w:rPr>
            <w:noProof/>
            <w:webHidden/>
          </w:rPr>
        </w:r>
        <w:r w:rsidR="00E90D07">
          <w:rPr>
            <w:noProof/>
            <w:webHidden/>
          </w:rPr>
          <w:fldChar w:fldCharType="separate"/>
        </w:r>
        <w:r w:rsidR="00E90D07">
          <w:rPr>
            <w:noProof/>
            <w:webHidden/>
          </w:rPr>
          <w:t>119</w:t>
        </w:r>
        <w:r w:rsidR="00E90D07">
          <w:rPr>
            <w:noProof/>
            <w:webHidden/>
          </w:rPr>
          <w:fldChar w:fldCharType="end"/>
        </w:r>
      </w:hyperlink>
    </w:p>
    <w:p w14:paraId="5BDDDF08" w14:textId="59923825" w:rsidR="00E90D07" w:rsidRDefault="00000000">
      <w:pPr>
        <w:pStyle w:val="TJ3"/>
        <w:rPr>
          <w:rFonts w:asciiTheme="minorHAnsi" w:eastAsia="SimSun" w:hAnsiTheme="minorHAnsi" w:cstheme="minorBidi"/>
          <w:noProof/>
          <w:sz w:val="22"/>
          <w:szCs w:val="20"/>
          <w:lang w:val="hu-HU" w:eastAsia="zh-CN" w:bidi="hi-IN"/>
        </w:rPr>
      </w:pPr>
      <w:hyperlink w:anchor="_Toc74733572" w:history="1">
        <w:r w:rsidR="00E90D07" w:rsidRPr="00633939">
          <w:rPr>
            <w:rStyle w:val="Hiperhivatkozs"/>
            <w:noProof/>
          </w:rPr>
          <w:t>9.3.1.</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Overview</w:t>
        </w:r>
        <w:r w:rsidR="00E90D07">
          <w:rPr>
            <w:noProof/>
            <w:webHidden/>
          </w:rPr>
          <w:tab/>
        </w:r>
        <w:r w:rsidR="00E90D07">
          <w:rPr>
            <w:noProof/>
            <w:webHidden/>
          </w:rPr>
          <w:fldChar w:fldCharType="begin"/>
        </w:r>
        <w:r w:rsidR="00E90D07">
          <w:rPr>
            <w:noProof/>
            <w:webHidden/>
          </w:rPr>
          <w:instrText xml:space="preserve"> PAGEREF _Toc74733572 \h </w:instrText>
        </w:r>
        <w:r w:rsidR="00E90D07">
          <w:rPr>
            <w:noProof/>
            <w:webHidden/>
          </w:rPr>
        </w:r>
        <w:r w:rsidR="00E90D07">
          <w:rPr>
            <w:noProof/>
            <w:webHidden/>
          </w:rPr>
          <w:fldChar w:fldCharType="separate"/>
        </w:r>
        <w:r w:rsidR="00E90D07">
          <w:rPr>
            <w:noProof/>
            <w:webHidden/>
          </w:rPr>
          <w:t>119</w:t>
        </w:r>
        <w:r w:rsidR="00E90D07">
          <w:rPr>
            <w:noProof/>
            <w:webHidden/>
          </w:rPr>
          <w:fldChar w:fldCharType="end"/>
        </w:r>
      </w:hyperlink>
    </w:p>
    <w:p w14:paraId="69C22792" w14:textId="58C40C89" w:rsidR="00E90D07" w:rsidRDefault="00000000">
      <w:pPr>
        <w:pStyle w:val="TJ3"/>
        <w:rPr>
          <w:rFonts w:asciiTheme="minorHAnsi" w:eastAsia="SimSun" w:hAnsiTheme="minorHAnsi" w:cstheme="minorBidi"/>
          <w:noProof/>
          <w:sz w:val="22"/>
          <w:szCs w:val="20"/>
          <w:lang w:val="hu-HU" w:eastAsia="zh-CN" w:bidi="hi-IN"/>
        </w:rPr>
      </w:pPr>
      <w:hyperlink w:anchor="_Toc74733573" w:history="1">
        <w:r w:rsidR="00E90D07" w:rsidRPr="00633939">
          <w:rPr>
            <w:rStyle w:val="Hiperhivatkozs"/>
            <w:noProof/>
          </w:rPr>
          <w:t>9.3.2.</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Structure of the commentary and correspondence to the text</w:t>
        </w:r>
        <w:r w:rsidR="00E90D07">
          <w:rPr>
            <w:noProof/>
            <w:webHidden/>
          </w:rPr>
          <w:tab/>
        </w:r>
        <w:r w:rsidR="00E90D07">
          <w:rPr>
            <w:noProof/>
            <w:webHidden/>
          </w:rPr>
          <w:fldChar w:fldCharType="begin"/>
        </w:r>
        <w:r w:rsidR="00E90D07">
          <w:rPr>
            <w:noProof/>
            <w:webHidden/>
          </w:rPr>
          <w:instrText xml:space="preserve"> PAGEREF _Toc74733573 \h </w:instrText>
        </w:r>
        <w:r w:rsidR="00E90D07">
          <w:rPr>
            <w:noProof/>
            <w:webHidden/>
          </w:rPr>
        </w:r>
        <w:r w:rsidR="00E90D07">
          <w:rPr>
            <w:noProof/>
            <w:webHidden/>
          </w:rPr>
          <w:fldChar w:fldCharType="separate"/>
        </w:r>
        <w:r w:rsidR="00E90D07">
          <w:rPr>
            <w:noProof/>
            <w:webHidden/>
          </w:rPr>
          <w:t>119</w:t>
        </w:r>
        <w:r w:rsidR="00E90D07">
          <w:rPr>
            <w:noProof/>
            <w:webHidden/>
          </w:rPr>
          <w:fldChar w:fldCharType="end"/>
        </w:r>
      </w:hyperlink>
    </w:p>
    <w:p w14:paraId="5874FAEF" w14:textId="60DB28C9" w:rsidR="00E90D07" w:rsidRDefault="00000000">
      <w:pPr>
        <w:pStyle w:val="TJ2"/>
        <w:rPr>
          <w:rFonts w:asciiTheme="minorHAnsi" w:eastAsia="SimSun" w:hAnsiTheme="minorHAnsi" w:cstheme="minorBidi"/>
          <w:noProof/>
          <w:sz w:val="22"/>
          <w:szCs w:val="20"/>
          <w:lang w:val="hu-HU" w:eastAsia="zh-CN" w:bidi="hi-IN"/>
        </w:rPr>
      </w:pPr>
      <w:hyperlink w:anchor="_Toc74733574" w:history="1">
        <w:r w:rsidR="00E90D07" w:rsidRPr="00633939">
          <w:rPr>
            <w:rStyle w:val="Hiperhivatkozs"/>
            <w:noProof/>
          </w:rPr>
          <w:t>9.4.</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The Bibliography</w:t>
        </w:r>
        <w:r w:rsidR="00E90D07">
          <w:rPr>
            <w:noProof/>
            <w:webHidden/>
          </w:rPr>
          <w:tab/>
        </w:r>
        <w:r w:rsidR="00E90D07">
          <w:rPr>
            <w:noProof/>
            <w:webHidden/>
          </w:rPr>
          <w:fldChar w:fldCharType="begin"/>
        </w:r>
        <w:r w:rsidR="00E90D07">
          <w:rPr>
            <w:noProof/>
            <w:webHidden/>
          </w:rPr>
          <w:instrText xml:space="preserve"> PAGEREF _Toc74733574 \h </w:instrText>
        </w:r>
        <w:r w:rsidR="00E90D07">
          <w:rPr>
            <w:noProof/>
            <w:webHidden/>
          </w:rPr>
        </w:r>
        <w:r w:rsidR="00E90D07">
          <w:rPr>
            <w:noProof/>
            <w:webHidden/>
          </w:rPr>
          <w:fldChar w:fldCharType="separate"/>
        </w:r>
        <w:r w:rsidR="00E90D07">
          <w:rPr>
            <w:noProof/>
            <w:webHidden/>
          </w:rPr>
          <w:t>120</w:t>
        </w:r>
        <w:r w:rsidR="00E90D07">
          <w:rPr>
            <w:noProof/>
            <w:webHidden/>
          </w:rPr>
          <w:fldChar w:fldCharType="end"/>
        </w:r>
      </w:hyperlink>
    </w:p>
    <w:p w14:paraId="1ACB7612" w14:textId="445A4D28" w:rsidR="00E90D07" w:rsidRDefault="00000000">
      <w:pPr>
        <w:pStyle w:val="TJ3"/>
        <w:rPr>
          <w:rFonts w:asciiTheme="minorHAnsi" w:eastAsia="SimSun" w:hAnsiTheme="minorHAnsi" w:cstheme="minorBidi"/>
          <w:noProof/>
          <w:sz w:val="22"/>
          <w:szCs w:val="20"/>
          <w:lang w:val="hu-HU" w:eastAsia="zh-CN" w:bidi="hi-IN"/>
        </w:rPr>
      </w:pPr>
      <w:hyperlink w:anchor="_Toc74733575" w:history="1">
        <w:r w:rsidR="00E90D07" w:rsidRPr="00633939">
          <w:rPr>
            <w:rStyle w:val="Hiperhivatkozs"/>
            <w:noProof/>
          </w:rPr>
          <w:t>9.4.1.</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Overview</w:t>
        </w:r>
        <w:r w:rsidR="00E90D07">
          <w:rPr>
            <w:noProof/>
            <w:webHidden/>
          </w:rPr>
          <w:tab/>
        </w:r>
        <w:r w:rsidR="00E90D07">
          <w:rPr>
            <w:noProof/>
            <w:webHidden/>
          </w:rPr>
          <w:fldChar w:fldCharType="begin"/>
        </w:r>
        <w:r w:rsidR="00E90D07">
          <w:rPr>
            <w:noProof/>
            <w:webHidden/>
          </w:rPr>
          <w:instrText xml:space="preserve"> PAGEREF _Toc74733575 \h </w:instrText>
        </w:r>
        <w:r w:rsidR="00E90D07">
          <w:rPr>
            <w:noProof/>
            <w:webHidden/>
          </w:rPr>
        </w:r>
        <w:r w:rsidR="00E90D07">
          <w:rPr>
            <w:noProof/>
            <w:webHidden/>
          </w:rPr>
          <w:fldChar w:fldCharType="separate"/>
        </w:r>
        <w:r w:rsidR="00E90D07">
          <w:rPr>
            <w:noProof/>
            <w:webHidden/>
          </w:rPr>
          <w:t>120</w:t>
        </w:r>
        <w:r w:rsidR="00E90D07">
          <w:rPr>
            <w:noProof/>
            <w:webHidden/>
          </w:rPr>
          <w:fldChar w:fldCharType="end"/>
        </w:r>
      </w:hyperlink>
    </w:p>
    <w:p w14:paraId="0A7D62D0" w14:textId="3856FCDC" w:rsidR="00E90D07" w:rsidRDefault="00000000">
      <w:pPr>
        <w:pStyle w:val="TJ3"/>
        <w:rPr>
          <w:rFonts w:asciiTheme="minorHAnsi" w:eastAsia="SimSun" w:hAnsiTheme="minorHAnsi" w:cstheme="minorBidi"/>
          <w:noProof/>
          <w:sz w:val="22"/>
          <w:szCs w:val="20"/>
          <w:lang w:val="hu-HU" w:eastAsia="zh-CN" w:bidi="hi-IN"/>
        </w:rPr>
      </w:pPr>
      <w:hyperlink w:anchor="_Toc74733576" w:history="1">
        <w:r w:rsidR="00E90D07" w:rsidRPr="00633939">
          <w:rPr>
            <w:rStyle w:val="Hiperhivatkozs"/>
            <w:noProof/>
          </w:rPr>
          <w:t>9.4.2.</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The structured bibliography</w:t>
        </w:r>
        <w:r w:rsidR="00E90D07">
          <w:rPr>
            <w:noProof/>
            <w:webHidden/>
          </w:rPr>
          <w:tab/>
        </w:r>
        <w:r w:rsidR="00E90D07">
          <w:rPr>
            <w:noProof/>
            <w:webHidden/>
          </w:rPr>
          <w:fldChar w:fldCharType="begin"/>
        </w:r>
        <w:r w:rsidR="00E90D07">
          <w:rPr>
            <w:noProof/>
            <w:webHidden/>
          </w:rPr>
          <w:instrText xml:space="preserve"> PAGEREF _Toc74733576 \h </w:instrText>
        </w:r>
        <w:r w:rsidR="00E90D07">
          <w:rPr>
            <w:noProof/>
            <w:webHidden/>
          </w:rPr>
        </w:r>
        <w:r w:rsidR="00E90D07">
          <w:rPr>
            <w:noProof/>
            <w:webHidden/>
          </w:rPr>
          <w:fldChar w:fldCharType="separate"/>
        </w:r>
        <w:r w:rsidR="00E90D07">
          <w:rPr>
            <w:noProof/>
            <w:webHidden/>
          </w:rPr>
          <w:t>120</w:t>
        </w:r>
        <w:r w:rsidR="00E90D07">
          <w:rPr>
            <w:noProof/>
            <w:webHidden/>
          </w:rPr>
          <w:fldChar w:fldCharType="end"/>
        </w:r>
      </w:hyperlink>
    </w:p>
    <w:p w14:paraId="074489FA" w14:textId="378ED52C" w:rsidR="00E90D07" w:rsidRDefault="00000000">
      <w:pPr>
        <w:pStyle w:val="TJ3"/>
        <w:rPr>
          <w:rFonts w:asciiTheme="minorHAnsi" w:eastAsia="SimSun" w:hAnsiTheme="minorHAnsi" w:cstheme="minorBidi"/>
          <w:noProof/>
          <w:sz w:val="22"/>
          <w:szCs w:val="20"/>
          <w:lang w:val="hu-HU" w:eastAsia="zh-CN" w:bidi="hi-IN"/>
        </w:rPr>
      </w:pPr>
      <w:hyperlink w:anchor="_Toc74733577" w:history="1">
        <w:r w:rsidR="00E90D07" w:rsidRPr="00633939">
          <w:rPr>
            <w:rStyle w:val="Hiperhivatkozs"/>
            <w:noProof/>
          </w:rPr>
          <w:t>9.4.3.</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Bibliographic sigla</w:t>
        </w:r>
        <w:r w:rsidR="00E90D07">
          <w:rPr>
            <w:noProof/>
            <w:webHidden/>
          </w:rPr>
          <w:tab/>
        </w:r>
        <w:r w:rsidR="00E90D07">
          <w:rPr>
            <w:noProof/>
            <w:webHidden/>
          </w:rPr>
          <w:fldChar w:fldCharType="begin"/>
        </w:r>
        <w:r w:rsidR="00E90D07">
          <w:rPr>
            <w:noProof/>
            <w:webHidden/>
          </w:rPr>
          <w:instrText xml:space="preserve"> PAGEREF _Toc74733577 \h </w:instrText>
        </w:r>
        <w:r w:rsidR="00E90D07">
          <w:rPr>
            <w:noProof/>
            <w:webHidden/>
          </w:rPr>
        </w:r>
        <w:r w:rsidR="00E90D07">
          <w:rPr>
            <w:noProof/>
            <w:webHidden/>
          </w:rPr>
          <w:fldChar w:fldCharType="separate"/>
        </w:r>
        <w:r w:rsidR="00E90D07">
          <w:rPr>
            <w:noProof/>
            <w:webHidden/>
          </w:rPr>
          <w:t>121</w:t>
        </w:r>
        <w:r w:rsidR="00E90D07">
          <w:rPr>
            <w:noProof/>
            <w:webHidden/>
          </w:rPr>
          <w:fldChar w:fldCharType="end"/>
        </w:r>
      </w:hyperlink>
    </w:p>
    <w:p w14:paraId="6B6DE913" w14:textId="38E47AF1" w:rsidR="00E90D07" w:rsidRDefault="00000000">
      <w:pPr>
        <w:pStyle w:val="TJ3"/>
        <w:rPr>
          <w:rFonts w:asciiTheme="minorHAnsi" w:eastAsia="SimSun" w:hAnsiTheme="minorHAnsi" w:cstheme="minorBidi"/>
          <w:noProof/>
          <w:sz w:val="22"/>
          <w:szCs w:val="20"/>
          <w:lang w:val="hu-HU" w:eastAsia="zh-CN" w:bidi="hi-IN"/>
        </w:rPr>
      </w:pPr>
      <w:hyperlink w:anchor="_Toc74733578" w:history="1">
        <w:r w:rsidR="00E90D07" w:rsidRPr="00633939">
          <w:rPr>
            <w:rStyle w:val="Hiperhivatkozs"/>
            <w:noProof/>
          </w:rPr>
          <w:t>9.4.4.</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The epigraphic lemma</w:t>
        </w:r>
        <w:r w:rsidR="00E90D07">
          <w:rPr>
            <w:noProof/>
            <w:webHidden/>
          </w:rPr>
          <w:tab/>
        </w:r>
        <w:r w:rsidR="00E90D07">
          <w:rPr>
            <w:noProof/>
            <w:webHidden/>
          </w:rPr>
          <w:fldChar w:fldCharType="begin"/>
        </w:r>
        <w:r w:rsidR="00E90D07">
          <w:rPr>
            <w:noProof/>
            <w:webHidden/>
          </w:rPr>
          <w:instrText xml:space="preserve"> PAGEREF _Toc74733578 \h </w:instrText>
        </w:r>
        <w:r w:rsidR="00E90D07">
          <w:rPr>
            <w:noProof/>
            <w:webHidden/>
          </w:rPr>
        </w:r>
        <w:r w:rsidR="00E90D07">
          <w:rPr>
            <w:noProof/>
            <w:webHidden/>
          </w:rPr>
          <w:fldChar w:fldCharType="separate"/>
        </w:r>
        <w:r w:rsidR="00E90D07">
          <w:rPr>
            <w:noProof/>
            <w:webHidden/>
          </w:rPr>
          <w:t>122</w:t>
        </w:r>
        <w:r w:rsidR="00E90D07">
          <w:rPr>
            <w:noProof/>
            <w:webHidden/>
          </w:rPr>
          <w:fldChar w:fldCharType="end"/>
        </w:r>
      </w:hyperlink>
    </w:p>
    <w:p w14:paraId="72937303" w14:textId="56B1F735" w:rsidR="00E90D07" w:rsidRDefault="00000000">
      <w:pPr>
        <w:pStyle w:val="TJ3"/>
        <w:rPr>
          <w:rFonts w:asciiTheme="minorHAnsi" w:eastAsia="SimSun" w:hAnsiTheme="minorHAnsi" w:cstheme="minorBidi"/>
          <w:noProof/>
          <w:sz w:val="22"/>
          <w:szCs w:val="20"/>
          <w:lang w:val="hu-HU" w:eastAsia="zh-CN" w:bidi="hi-IN"/>
        </w:rPr>
      </w:pPr>
      <w:hyperlink w:anchor="_Toc74733579" w:history="1">
        <w:r w:rsidR="00E90D07" w:rsidRPr="00633939">
          <w:rPr>
            <w:rStyle w:val="Hiperhivatkozs"/>
            <w:noProof/>
          </w:rPr>
          <w:t>9.4.5.</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Full markup example for the bibliography</w:t>
        </w:r>
        <w:r w:rsidR="00E90D07">
          <w:rPr>
            <w:noProof/>
            <w:webHidden/>
          </w:rPr>
          <w:tab/>
        </w:r>
        <w:r w:rsidR="00E90D07">
          <w:rPr>
            <w:noProof/>
            <w:webHidden/>
          </w:rPr>
          <w:fldChar w:fldCharType="begin"/>
        </w:r>
        <w:r w:rsidR="00E90D07">
          <w:rPr>
            <w:noProof/>
            <w:webHidden/>
          </w:rPr>
          <w:instrText xml:space="preserve"> PAGEREF _Toc74733579 \h </w:instrText>
        </w:r>
        <w:r w:rsidR="00E90D07">
          <w:rPr>
            <w:noProof/>
            <w:webHidden/>
          </w:rPr>
        </w:r>
        <w:r w:rsidR="00E90D07">
          <w:rPr>
            <w:noProof/>
            <w:webHidden/>
          </w:rPr>
          <w:fldChar w:fldCharType="separate"/>
        </w:r>
        <w:r w:rsidR="00E90D07">
          <w:rPr>
            <w:noProof/>
            <w:webHidden/>
          </w:rPr>
          <w:t>123</w:t>
        </w:r>
        <w:r w:rsidR="00E90D07">
          <w:rPr>
            <w:noProof/>
            <w:webHidden/>
          </w:rPr>
          <w:fldChar w:fldCharType="end"/>
        </w:r>
      </w:hyperlink>
    </w:p>
    <w:p w14:paraId="1DB036B3" w14:textId="5F86CB03" w:rsidR="00E90D07" w:rsidRDefault="00000000">
      <w:pPr>
        <w:pStyle w:val="TJ1"/>
        <w:rPr>
          <w:rFonts w:asciiTheme="minorHAnsi" w:eastAsia="SimSun" w:hAnsiTheme="minorHAnsi" w:cstheme="minorBidi"/>
          <w:b w:val="0"/>
          <w:noProof/>
          <w:szCs w:val="20"/>
          <w:lang w:val="hu-HU" w:eastAsia="zh-CN" w:bidi="hi-IN"/>
        </w:rPr>
      </w:pPr>
      <w:hyperlink w:anchor="_Toc74733580" w:history="1">
        <w:r w:rsidR="00E90D07" w:rsidRPr="00633939">
          <w:rPr>
            <w:rStyle w:val="Hiperhivatkozs"/>
            <w:noProof/>
          </w:rPr>
          <w:t>10.</w:t>
        </w:r>
        <w:r w:rsidR="00E90D07">
          <w:rPr>
            <w:rFonts w:asciiTheme="minorHAnsi" w:eastAsia="SimSun" w:hAnsiTheme="minorHAnsi" w:cstheme="minorBidi"/>
            <w:b w:val="0"/>
            <w:noProof/>
            <w:szCs w:val="20"/>
            <w:lang w:val="hu-HU" w:eastAsia="zh-CN" w:bidi="hi-IN"/>
          </w:rPr>
          <w:tab/>
        </w:r>
        <w:r w:rsidR="00E90D07" w:rsidRPr="00633939">
          <w:rPr>
            <w:rStyle w:val="Hiperhivatkozs"/>
            <w:noProof/>
          </w:rPr>
          <w:t>Globally Available Markup Outside the Edition</w:t>
        </w:r>
        <w:r w:rsidR="00E90D07">
          <w:rPr>
            <w:noProof/>
            <w:webHidden/>
          </w:rPr>
          <w:tab/>
        </w:r>
        <w:r w:rsidR="00E90D07">
          <w:rPr>
            <w:noProof/>
            <w:webHidden/>
          </w:rPr>
          <w:fldChar w:fldCharType="begin"/>
        </w:r>
        <w:r w:rsidR="00E90D07">
          <w:rPr>
            <w:noProof/>
            <w:webHidden/>
          </w:rPr>
          <w:instrText xml:space="preserve"> PAGEREF _Toc74733580 \h </w:instrText>
        </w:r>
        <w:r w:rsidR="00E90D07">
          <w:rPr>
            <w:noProof/>
            <w:webHidden/>
          </w:rPr>
        </w:r>
        <w:r w:rsidR="00E90D07">
          <w:rPr>
            <w:noProof/>
            <w:webHidden/>
          </w:rPr>
          <w:fldChar w:fldCharType="separate"/>
        </w:r>
        <w:r w:rsidR="00E90D07">
          <w:rPr>
            <w:noProof/>
            <w:webHidden/>
          </w:rPr>
          <w:t>124</w:t>
        </w:r>
        <w:r w:rsidR="00E90D07">
          <w:rPr>
            <w:noProof/>
            <w:webHidden/>
          </w:rPr>
          <w:fldChar w:fldCharType="end"/>
        </w:r>
      </w:hyperlink>
    </w:p>
    <w:p w14:paraId="0C2F2734" w14:textId="208B0716" w:rsidR="00E90D07" w:rsidRDefault="00000000">
      <w:pPr>
        <w:pStyle w:val="TJ2"/>
        <w:tabs>
          <w:tab w:val="left" w:pos="880"/>
        </w:tabs>
        <w:rPr>
          <w:rFonts w:asciiTheme="minorHAnsi" w:eastAsia="SimSun" w:hAnsiTheme="minorHAnsi" w:cstheme="minorBidi"/>
          <w:noProof/>
          <w:sz w:val="22"/>
          <w:szCs w:val="20"/>
          <w:lang w:val="hu-HU" w:eastAsia="zh-CN" w:bidi="hi-IN"/>
        </w:rPr>
      </w:pPr>
      <w:hyperlink w:anchor="_Toc74733581" w:history="1">
        <w:r w:rsidR="00E90D07" w:rsidRPr="00633939">
          <w:rPr>
            <w:rStyle w:val="Hiperhivatkozs"/>
            <w:noProof/>
          </w:rPr>
          <w:t>10.1.</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Editorial Markup Outside the Edition</w:t>
        </w:r>
        <w:r w:rsidR="00E90D07">
          <w:rPr>
            <w:noProof/>
            <w:webHidden/>
          </w:rPr>
          <w:tab/>
        </w:r>
        <w:r w:rsidR="00E90D07">
          <w:rPr>
            <w:noProof/>
            <w:webHidden/>
          </w:rPr>
          <w:fldChar w:fldCharType="begin"/>
        </w:r>
        <w:r w:rsidR="00E90D07">
          <w:rPr>
            <w:noProof/>
            <w:webHidden/>
          </w:rPr>
          <w:instrText xml:space="preserve"> PAGEREF _Toc74733581 \h </w:instrText>
        </w:r>
        <w:r w:rsidR="00E90D07">
          <w:rPr>
            <w:noProof/>
            <w:webHidden/>
          </w:rPr>
        </w:r>
        <w:r w:rsidR="00E90D07">
          <w:rPr>
            <w:noProof/>
            <w:webHidden/>
          </w:rPr>
          <w:fldChar w:fldCharType="separate"/>
        </w:r>
        <w:r w:rsidR="00E90D07">
          <w:rPr>
            <w:noProof/>
            <w:webHidden/>
          </w:rPr>
          <w:t>124</w:t>
        </w:r>
        <w:r w:rsidR="00E90D07">
          <w:rPr>
            <w:noProof/>
            <w:webHidden/>
          </w:rPr>
          <w:fldChar w:fldCharType="end"/>
        </w:r>
      </w:hyperlink>
    </w:p>
    <w:p w14:paraId="07FFB5E2" w14:textId="4E109B2F" w:rsidR="00E90D07" w:rsidRDefault="00000000">
      <w:pPr>
        <w:pStyle w:val="TJ2"/>
        <w:tabs>
          <w:tab w:val="left" w:pos="880"/>
        </w:tabs>
        <w:rPr>
          <w:rFonts w:asciiTheme="minorHAnsi" w:eastAsia="SimSun" w:hAnsiTheme="minorHAnsi" w:cstheme="minorBidi"/>
          <w:noProof/>
          <w:sz w:val="22"/>
          <w:szCs w:val="20"/>
          <w:lang w:val="hu-HU" w:eastAsia="zh-CN" w:bidi="hi-IN"/>
        </w:rPr>
      </w:pPr>
      <w:hyperlink w:anchor="_Toc74733582" w:history="1">
        <w:r w:rsidR="00E90D07" w:rsidRPr="00633939">
          <w:rPr>
            <w:rStyle w:val="Hiperhivatkozs"/>
            <w:noProof/>
          </w:rPr>
          <w:t>10.2.</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Formatting</w:t>
        </w:r>
        <w:r w:rsidR="00E90D07">
          <w:rPr>
            <w:noProof/>
            <w:webHidden/>
          </w:rPr>
          <w:tab/>
        </w:r>
        <w:r w:rsidR="00E90D07">
          <w:rPr>
            <w:noProof/>
            <w:webHidden/>
          </w:rPr>
          <w:fldChar w:fldCharType="begin"/>
        </w:r>
        <w:r w:rsidR="00E90D07">
          <w:rPr>
            <w:noProof/>
            <w:webHidden/>
          </w:rPr>
          <w:instrText xml:space="preserve"> PAGEREF _Toc74733582 \h </w:instrText>
        </w:r>
        <w:r w:rsidR="00E90D07">
          <w:rPr>
            <w:noProof/>
            <w:webHidden/>
          </w:rPr>
        </w:r>
        <w:r w:rsidR="00E90D07">
          <w:rPr>
            <w:noProof/>
            <w:webHidden/>
          </w:rPr>
          <w:fldChar w:fldCharType="separate"/>
        </w:r>
        <w:r w:rsidR="00E90D07">
          <w:rPr>
            <w:noProof/>
            <w:webHidden/>
          </w:rPr>
          <w:t>124</w:t>
        </w:r>
        <w:r w:rsidR="00E90D07">
          <w:rPr>
            <w:noProof/>
            <w:webHidden/>
          </w:rPr>
          <w:fldChar w:fldCharType="end"/>
        </w:r>
      </w:hyperlink>
    </w:p>
    <w:p w14:paraId="77F15738" w14:textId="4310BCAC" w:rsidR="00E90D07" w:rsidRDefault="00000000">
      <w:pPr>
        <w:pStyle w:val="TJ3"/>
        <w:rPr>
          <w:rFonts w:asciiTheme="minorHAnsi" w:eastAsia="SimSun" w:hAnsiTheme="minorHAnsi" w:cstheme="minorBidi"/>
          <w:noProof/>
          <w:sz w:val="22"/>
          <w:szCs w:val="20"/>
          <w:lang w:val="hu-HU" w:eastAsia="zh-CN" w:bidi="hi-IN"/>
        </w:rPr>
      </w:pPr>
      <w:hyperlink w:anchor="_Toc74733583" w:history="1">
        <w:r w:rsidR="00E90D07" w:rsidRPr="00633939">
          <w:rPr>
            <w:rStyle w:val="Hiperhivatkozs"/>
            <w:noProof/>
          </w:rPr>
          <w:t>10.2.1.</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Character formatting</w:t>
        </w:r>
        <w:r w:rsidR="00E90D07">
          <w:rPr>
            <w:noProof/>
            <w:webHidden/>
          </w:rPr>
          <w:tab/>
        </w:r>
        <w:r w:rsidR="00E90D07">
          <w:rPr>
            <w:noProof/>
            <w:webHidden/>
          </w:rPr>
          <w:fldChar w:fldCharType="begin"/>
        </w:r>
        <w:r w:rsidR="00E90D07">
          <w:rPr>
            <w:noProof/>
            <w:webHidden/>
          </w:rPr>
          <w:instrText xml:space="preserve"> PAGEREF _Toc74733583 \h </w:instrText>
        </w:r>
        <w:r w:rsidR="00E90D07">
          <w:rPr>
            <w:noProof/>
            <w:webHidden/>
          </w:rPr>
        </w:r>
        <w:r w:rsidR="00E90D07">
          <w:rPr>
            <w:noProof/>
            <w:webHidden/>
          </w:rPr>
          <w:fldChar w:fldCharType="separate"/>
        </w:r>
        <w:r w:rsidR="00E90D07">
          <w:rPr>
            <w:noProof/>
            <w:webHidden/>
          </w:rPr>
          <w:t>124</w:t>
        </w:r>
        <w:r w:rsidR="00E90D07">
          <w:rPr>
            <w:noProof/>
            <w:webHidden/>
          </w:rPr>
          <w:fldChar w:fldCharType="end"/>
        </w:r>
      </w:hyperlink>
    </w:p>
    <w:p w14:paraId="00AC016C" w14:textId="34AE6ADB" w:rsidR="00E90D07" w:rsidRDefault="00000000">
      <w:pPr>
        <w:pStyle w:val="TJ3"/>
        <w:rPr>
          <w:rFonts w:asciiTheme="minorHAnsi" w:eastAsia="SimSun" w:hAnsiTheme="minorHAnsi" w:cstheme="minorBidi"/>
          <w:noProof/>
          <w:sz w:val="22"/>
          <w:szCs w:val="20"/>
          <w:lang w:val="hu-HU" w:eastAsia="zh-CN" w:bidi="hi-IN"/>
        </w:rPr>
      </w:pPr>
      <w:hyperlink w:anchor="_Toc74733584" w:history="1">
        <w:r w:rsidR="00E90D07" w:rsidRPr="00633939">
          <w:rPr>
            <w:rStyle w:val="Hiperhivatkozs"/>
            <w:noProof/>
          </w:rPr>
          <w:t>10.2.2.</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Lists</w:t>
        </w:r>
        <w:r w:rsidR="00E90D07">
          <w:rPr>
            <w:noProof/>
            <w:webHidden/>
          </w:rPr>
          <w:tab/>
        </w:r>
        <w:r w:rsidR="00E90D07">
          <w:rPr>
            <w:noProof/>
            <w:webHidden/>
          </w:rPr>
          <w:fldChar w:fldCharType="begin"/>
        </w:r>
        <w:r w:rsidR="00E90D07">
          <w:rPr>
            <w:noProof/>
            <w:webHidden/>
          </w:rPr>
          <w:instrText xml:space="preserve"> PAGEREF _Toc74733584 \h </w:instrText>
        </w:r>
        <w:r w:rsidR="00E90D07">
          <w:rPr>
            <w:noProof/>
            <w:webHidden/>
          </w:rPr>
        </w:r>
        <w:r w:rsidR="00E90D07">
          <w:rPr>
            <w:noProof/>
            <w:webHidden/>
          </w:rPr>
          <w:fldChar w:fldCharType="separate"/>
        </w:r>
        <w:r w:rsidR="00E90D07">
          <w:rPr>
            <w:noProof/>
            <w:webHidden/>
          </w:rPr>
          <w:t>125</w:t>
        </w:r>
        <w:r w:rsidR="00E90D07">
          <w:rPr>
            <w:noProof/>
            <w:webHidden/>
          </w:rPr>
          <w:fldChar w:fldCharType="end"/>
        </w:r>
      </w:hyperlink>
    </w:p>
    <w:p w14:paraId="61BF4C4C" w14:textId="5E7A69D1" w:rsidR="00E90D07" w:rsidRDefault="00000000">
      <w:pPr>
        <w:pStyle w:val="TJ2"/>
        <w:tabs>
          <w:tab w:val="left" w:pos="880"/>
        </w:tabs>
        <w:rPr>
          <w:rFonts w:asciiTheme="minorHAnsi" w:eastAsia="SimSun" w:hAnsiTheme="minorHAnsi" w:cstheme="minorBidi"/>
          <w:noProof/>
          <w:sz w:val="22"/>
          <w:szCs w:val="20"/>
          <w:lang w:val="hu-HU" w:eastAsia="zh-CN" w:bidi="hi-IN"/>
        </w:rPr>
      </w:pPr>
      <w:hyperlink w:anchor="_Toc74733585" w:history="1">
        <w:r w:rsidR="00E90D07" w:rsidRPr="00633939">
          <w:rPr>
            <w:rStyle w:val="Hiperhivatkozs"/>
            <w:noProof/>
          </w:rPr>
          <w:t>10.3.</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Encoding Language</w:t>
        </w:r>
        <w:r w:rsidR="00E90D07">
          <w:rPr>
            <w:noProof/>
            <w:webHidden/>
          </w:rPr>
          <w:tab/>
        </w:r>
        <w:r w:rsidR="00E90D07">
          <w:rPr>
            <w:noProof/>
            <w:webHidden/>
          </w:rPr>
          <w:fldChar w:fldCharType="begin"/>
        </w:r>
        <w:r w:rsidR="00E90D07">
          <w:rPr>
            <w:noProof/>
            <w:webHidden/>
          </w:rPr>
          <w:instrText xml:space="preserve"> PAGEREF _Toc74733585 \h </w:instrText>
        </w:r>
        <w:r w:rsidR="00E90D07">
          <w:rPr>
            <w:noProof/>
            <w:webHidden/>
          </w:rPr>
        </w:r>
        <w:r w:rsidR="00E90D07">
          <w:rPr>
            <w:noProof/>
            <w:webHidden/>
          </w:rPr>
          <w:fldChar w:fldCharType="separate"/>
        </w:r>
        <w:r w:rsidR="00E90D07">
          <w:rPr>
            <w:noProof/>
            <w:webHidden/>
          </w:rPr>
          <w:t>125</w:t>
        </w:r>
        <w:r w:rsidR="00E90D07">
          <w:rPr>
            <w:noProof/>
            <w:webHidden/>
          </w:rPr>
          <w:fldChar w:fldCharType="end"/>
        </w:r>
      </w:hyperlink>
    </w:p>
    <w:p w14:paraId="02DEE511" w14:textId="1095B1D4" w:rsidR="00E90D07" w:rsidRDefault="00000000">
      <w:pPr>
        <w:pStyle w:val="TJ3"/>
        <w:rPr>
          <w:rFonts w:asciiTheme="minorHAnsi" w:eastAsia="SimSun" w:hAnsiTheme="minorHAnsi" w:cstheme="minorBidi"/>
          <w:noProof/>
          <w:sz w:val="22"/>
          <w:szCs w:val="20"/>
          <w:lang w:val="hu-HU" w:eastAsia="zh-CN" w:bidi="hi-IN"/>
        </w:rPr>
      </w:pPr>
      <w:hyperlink w:anchor="_Toc74733586" w:history="1">
        <w:r w:rsidR="00E90D07" w:rsidRPr="00633939">
          <w:rPr>
            <w:rStyle w:val="Hiperhivatkozs"/>
            <w:noProof/>
          </w:rPr>
          <w:t>10.3.1.</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 xml:space="preserve">Tagging language with </w:t>
        </w:r>
        <w:r w:rsidR="00E90D07" w:rsidRPr="00633939">
          <w:rPr>
            <w:rStyle w:val="Hiperhivatkozs"/>
            <w:rFonts w:ascii="Consolas" w:hAnsi="Consolas" w:cs="Consolas"/>
            <w:noProof/>
            <w:shd w:val="clear" w:color="auto" w:fill="F2F2F2" w:themeFill="background1" w:themeFillShade="F2"/>
          </w:rPr>
          <w:t>@xml:lang</w:t>
        </w:r>
        <w:r w:rsidR="00E90D07">
          <w:rPr>
            <w:noProof/>
            <w:webHidden/>
          </w:rPr>
          <w:tab/>
        </w:r>
        <w:r w:rsidR="00E90D07">
          <w:rPr>
            <w:noProof/>
            <w:webHidden/>
          </w:rPr>
          <w:fldChar w:fldCharType="begin"/>
        </w:r>
        <w:r w:rsidR="00E90D07">
          <w:rPr>
            <w:noProof/>
            <w:webHidden/>
          </w:rPr>
          <w:instrText xml:space="preserve"> PAGEREF _Toc74733586 \h </w:instrText>
        </w:r>
        <w:r w:rsidR="00E90D07">
          <w:rPr>
            <w:noProof/>
            <w:webHidden/>
          </w:rPr>
        </w:r>
        <w:r w:rsidR="00E90D07">
          <w:rPr>
            <w:noProof/>
            <w:webHidden/>
          </w:rPr>
          <w:fldChar w:fldCharType="separate"/>
        </w:r>
        <w:r w:rsidR="00E90D07">
          <w:rPr>
            <w:noProof/>
            <w:webHidden/>
          </w:rPr>
          <w:t>125</w:t>
        </w:r>
        <w:r w:rsidR="00E90D07">
          <w:rPr>
            <w:noProof/>
            <w:webHidden/>
          </w:rPr>
          <w:fldChar w:fldCharType="end"/>
        </w:r>
      </w:hyperlink>
    </w:p>
    <w:p w14:paraId="3C0679DE" w14:textId="68FD7129" w:rsidR="00E90D07" w:rsidRDefault="00000000">
      <w:pPr>
        <w:pStyle w:val="TJ3"/>
        <w:rPr>
          <w:rFonts w:asciiTheme="minorHAnsi" w:eastAsia="SimSun" w:hAnsiTheme="minorHAnsi" w:cstheme="minorBidi"/>
          <w:noProof/>
          <w:sz w:val="22"/>
          <w:szCs w:val="20"/>
          <w:lang w:val="hu-HU" w:eastAsia="zh-CN" w:bidi="hi-IN"/>
        </w:rPr>
      </w:pPr>
      <w:hyperlink w:anchor="_Toc74733587" w:history="1">
        <w:r w:rsidR="00E90D07" w:rsidRPr="00633939">
          <w:rPr>
            <w:rStyle w:val="Hiperhivatkozs"/>
            <w:noProof/>
          </w:rPr>
          <w:t>10.3.2.</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Tagging language in pre-existing containers</w:t>
        </w:r>
        <w:r w:rsidR="00E90D07">
          <w:rPr>
            <w:noProof/>
            <w:webHidden/>
          </w:rPr>
          <w:tab/>
        </w:r>
        <w:r w:rsidR="00E90D07">
          <w:rPr>
            <w:noProof/>
            <w:webHidden/>
          </w:rPr>
          <w:fldChar w:fldCharType="begin"/>
        </w:r>
        <w:r w:rsidR="00E90D07">
          <w:rPr>
            <w:noProof/>
            <w:webHidden/>
          </w:rPr>
          <w:instrText xml:space="preserve"> PAGEREF _Toc74733587 \h </w:instrText>
        </w:r>
        <w:r w:rsidR="00E90D07">
          <w:rPr>
            <w:noProof/>
            <w:webHidden/>
          </w:rPr>
        </w:r>
        <w:r w:rsidR="00E90D07">
          <w:rPr>
            <w:noProof/>
            <w:webHidden/>
          </w:rPr>
          <w:fldChar w:fldCharType="separate"/>
        </w:r>
        <w:r w:rsidR="00E90D07">
          <w:rPr>
            <w:noProof/>
            <w:webHidden/>
          </w:rPr>
          <w:t>125</w:t>
        </w:r>
        <w:r w:rsidR="00E90D07">
          <w:rPr>
            <w:noProof/>
            <w:webHidden/>
          </w:rPr>
          <w:fldChar w:fldCharType="end"/>
        </w:r>
      </w:hyperlink>
    </w:p>
    <w:p w14:paraId="5F7E186F" w14:textId="57871725" w:rsidR="00E90D07" w:rsidRDefault="00000000">
      <w:pPr>
        <w:pStyle w:val="TJ3"/>
        <w:rPr>
          <w:rFonts w:asciiTheme="minorHAnsi" w:eastAsia="SimSun" w:hAnsiTheme="minorHAnsi" w:cstheme="minorBidi"/>
          <w:noProof/>
          <w:sz w:val="22"/>
          <w:szCs w:val="20"/>
          <w:lang w:val="hu-HU" w:eastAsia="zh-CN" w:bidi="hi-IN"/>
        </w:rPr>
      </w:pPr>
      <w:hyperlink w:anchor="_Toc74733588" w:history="1">
        <w:r w:rsidR="00E90D07" w:rsidRPr="00633939">
          <w:rPr>
            <w:rStyle w:val="Hiperhivatkozs"/>
            <w:noProof/>
          </w:rPr>
          <w:t>10.3.3.</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Tagging foreign languages outside the edition</w:t>
        </w:r>
        <w:r w:rsidR="00E90D07">
          <w:rPr>
            <w:noProof/>
            <w:webHidden/>
          </w:rPr>
          <w:tab/>
        </w:r>
        <w:r w:rsidR="00E90D07">
          <w:rPr>
            <w:noProof/>
            <w:webHidden/>
          </w:rPr>
          <w:fldChar w:fldCharType="begin"/>
        </w:r>
        <w:r w:rsidR="00E90D07">
          <w:rPr>
            <w:noProof/>
            <w:webHidden/>
          </w:rPr>
          <w:instrText xml:space="preserve"> PAGEREF _Toc74733588 \h </w:instrText>
        </w:r>
        <w:r w:rsidR="00E90D07">
          <w:rPr>
            <w:noProof/>
            <w:webHidden/>
          </w:rPr>
        </w:r>
        <w:r w:rsidR="00E90D07">
          <w:rPr>
            <w:noProof/>
            <w:webHidden/>
          </w:rPr>
          <w:fldChar w:fldCharType="separate"/>
        </w:r>
        <w:r w:rsidR="00E90D07">
          <w:rPr>
            <w:noProof/>
            <w:webHidden/>
          </w:rPr>
          <w:t>126</w:t>
        </w:r>
        <w:r w:rsidR="00E90D07">
          <w:rPr>
            <w:noProof/>
            <w:webHidden/>
          </w:rPr>
          <w:fldChar w:fldCharType="end"/>
        </w:r>
      </w:hyperlink>
    </w:p>
    <w:p w14:paraId="037C428E" w14:textId="2097E832" w:rsidR="00E90D07" w:rsidRDefault="00000000">
      <w:pPr>
        <w:pStyle w:val="TJ2"/>
        <w:tabs>
          <w:tab w:val="left" w:pos="880"/>
        </w:tabs>
        <w:rPr>
          <w:rFonts w:asciiTheme="minorHAnsi" w:eastAsia="SimSun" w:hAnsiTheme="minorHAnsi" w:cstheme="minorBidi"/>
          <w:noProof/>
          <w:sz w:val="22"/>
          <w:szCs w:val="20"/>
          <w:lang w:val="hu-HU" w:eastAsia="zh-CN" w:bidi="hi-IN"/>
        </w:rPr>
      </w:pPr>
      <w:hyperlink w:anchor="_Toc74733589" w:history="1">
        <w:r w:rsidR="00E90D07" w:rsidRPr="00633939">
          <w:rPr>
            <w:rStyle w:val="Hiperhivatkozs"/>
            <w:noProof/>
          </w:rPr>
          <w:t>10.4.</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Notes, Quotations and References</w:t>
        </w:r>
        <w:r w:rsidR="00E90D07">
          <w:rPr>
            <w:noProof/>
            <w:webHidden/>
          </w:rPr>
          <w:tab/>
        </w:r>
        <w:r w:rsidR="00E90D07">
          <w:rPr>
            <w:noProof/>
            <w:webHidden/>
          </w:rPr>
          <w:fldChar w:fldCharType="begin"/>
        </w:r>
        <w:r w:rsidR="00E90D07">
          <w:rPr>
            <w:noProof/>
            <w:webHidden/>
          </w:rPr>
          <w:instrText xml:space="preserve"> PAGEREF _Toc74733589 \h </w:instrText>
        </w:r>
        <w:r w:rsidR="00E90D07">
          <w:rPr>
            <w:noProof/>
            <w:webHidden/>
          </w:rPr>
        </w:r>
        <w:r w:rsidR="00E90D07">
          <w:rPr>
            <w:noProof/>
            <w:webHidden/>
          </w:rPr>
          <w:fldChar w:fldCharType="separate"/>
        </w:r>
        <w:r w:rsidR="00E90D07">
          <w:rPr>
            <w:noProof/>
            <w:webHidden/>
          </w:rPr>
          <w:t>126</w:t>
        </w:r>
        <w:r w:rsidR="00E90D07">
          <w:rPr>
            <w:noProof/>
            <w:webHidden/>
          </w:rPr>
          <w:fldChar w:fldCharType="end"/>
        </w:r>
      </w:hyperlink>
    </w:p>
    <w:p w14:paraId="5111E819" w14:textId="0D92B2F6" w:rsidR="00E90D07" w:rsidRDefault="00000000">
      <w:pPr>
        <w:pStyle w:val="TJ3"/>
        <w:rPr>
          <w:rFonts w:asciiTheme="minorHAnsi" w:eastAsia="SimSun" w:hAnsiTheme="minorHAnsi" w:cstheme="minorBidi"/>
          <w:noProof/>
          <w:sz w:val="22"/>
          <w:szCs w:val="20"/>
          <w:lang w:val="hu-HU" w:eastAsia="zh-CN" w:bidi="hi-IN"/>
        </w:rPr>
      </w:pPr>
      <w:hyperlink w:anchor="_Toc74733590" w:history="1">
        <w:r w:rsidR="00E90D07" w:rsidRPr="00633939">
          <w:rPr>
            <w:rStyle w:val="Hiperhivatkozs"/>
            <w:noProof/>
          </w:rPr>
          <w:t>10.4.1.</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Encoding notes</w:t>
        </w:r>
        <w:r w:rsidR="00E90D07">
          <w:rPr>
            <w:noProof/>
            <w:webHidden/>
          </w:rPr>
          <w:tab/>
        </w:r>
        <w:r w:rsidR="00E90D07">
          <w:rPr>
            <w:noProof/>
            <w:webHidden/>
          </w:rPr>
          <w:fldChar w:fldCharType="begin"/>
        </w:r>
        <w:r w:rsidR="00E90D07">
          <w:rPr>
            <w:noProof/>
            <w:webHidden/>
          </w:rPr>
          <w:instrText xml:space="preserve"> PAGEREF _Toc74733590 \h </w:instrText>
        </w:r>
        <w:r w:rsidR="00E90D07">
          <w:rPr>
            <w:noProof/>
            <w:webHidden/>
          </w:rPr>
        </w:r>
        <w:r w:rsidR="00E90D07">
          <w:rPr>
            <w:noProof/>
            <w:webHidden/>
          </w:rPr>
          <w:fldChar w:fldCharType="separate"/>
        </w:r>
        <w:r w:rsidR="00E90D07">
          <w:rPr>
            <w:noProof/>
            <w:webHidden/>
          </w:rPr>
          <w:t>126</w:t>
        </w:r>
        <w:r w:rsidR="00E90D07">
          <w:rPr>
            <w:noProof/>
            <w:webHidden/>
          </w:rPr>
          <w:fldChar w:fldCharType="end"/>
        </w:r>
      </w:hyperlink>
    </w:p>
    <w:p w14:paraId="3701EEDC" w14:textId="27B42CDA" w:rsidR="00E90D07" w:rsidRDefault="00000000">
      <w:pPr>
        <w:pStyle w:val="TJ3"/>
        <w:rPr>
          <w:rFonts w:asciiTheme="minorHAnsi" w:eastAsia="SimSun" w:hAnsiTheme="minorHAnsi" w:cstheme="minorBidi"/>
          <w:noProof/>
          <w:sz w:val="22"/>
          <w:szCs w:val="20"/>
          <w:lang w:val="hu-HU" w:eastAsia="zh-CN" w:bidi="hi-IN"/>
        </w:rPr>
      </w:pPr>
      <w:hyperlink w:anchor="_Toc74733591" w:history="1">
        <w:r w:rsidR="00E90D07" w:rsidRPr="00633939">
          <w:rPr>
            <w:rStyle w:val="Hiperhivatkozs"/>
            <w:noProof/>
          </w:rPr>
          <w:t>10.4.2.</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Encoding titles</w:t>
        </w:r>
        <w:r w:rsidR="00E90D07">
          <w:rPr>
            <w:noProof/>
            <w:webHidden/>
          </w:rPr>
          <w:tab/>
        </w:r>
        <w:r w:rsidR="00E90D07">
          <w:rPr>
            <w:noProof/>
            <w:webHidden/>
          </w:rPr>
          <w:fldChar w:fldCharType="begin"/>
        </w:r>
        <w:r w:rsidR="00E90D07">
          <w:rPr>
            <w:noProof/>
            <w:webHidden/>
          </w:rPr>
          <w:instrText xml:space="preserve"> PAGEREF _Toc74733591 \h </w:instrText>
        </w:r>
        <w:r w:rsidR="00E90D07">
          <w:rPr>
            <w:noProof/>
            <w:webHidden/>
          </w:rPr>
        </w:r>
        <w:r w:rsidR="00E90D07">
          <w:rPr>
            <w:noProof/>
            <w:webHidden/>
          </w:rPr>
          <w:fldChar w:fldCharType="separate"/>
        </w:r>
        <w:r w:rsidR="00E90D07">
          <w:rPr>
            <w:noProof/>
            <w:webHidden/>
          </w:rPr>
          <w:t>127</w:t>
        </w:r>
        <w:r w:rsidR="00E90D07">
          <w:rPr>
            <w:noProof/>
            <w:webHidden/>
          </w:rPr>
          <w:fldChar w:fldCharType="end"/>
        </w:r>
      </w:hyperlink>
    </w:p>
    <w:p w14:paraId="6035375A" w14:textId="5234DF6F" w:rsidR="00E90D07" w:rsidRDefault="00000000">
      <w:pPr>
        <w:pStyle w:val="TJ3"/>
        <w:rPr>
          <w:rFonts w:asciiTheme="minorHAnsi" w:eastAsia="SimSun" w:hAnsiTheme="minorHAnsi" w:cstheme="minorBidi"/>
          <w:noProof/>
          <w:sz w:val="22"/>
          <w:szCs w:val="20"/>
          <w:lang w:val="hu-HU" w:eastAsia="zh-CN" w:bidi="hi-IN"/>
        </w:rPr>
      </w:pPr>
      <w:hyperlink w:anchor="_Toc74733592" w:history="1">
        <w:r w:rsidR="00E90D07" w:rsidRPr="00633939">
          <w:rPr>
            <w:rStyle w:val="Hiperhivatkozs"/>
            <w:noProof/>
          </w:rPr>
          <w:t>10.4.3.</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Quotations without an encoded reference</w:t>
        </w:r>
        <w:r w:rsidR="00E90D07">
          <w:rPr>
            <w:noProof/>
            <w:webHidden/>
          </w:rPr>
          <w:tab/>
        </w:r>
        <w:r w:rsidR="00E90D07">
          <w:rPr>
            <w:noProof/>
            <w:webHidden/>
          </w:rPr>
          <w:fldChar w:fldCharType="begin"/>
        </w:r>
        <w:r w:rsidR="00E90D07">
          <w:rPr>
            <w:noProof/>
            <w:webHidden/>
          </w:rPr>
          <w:instrText xml:space="preserve"> PAGEREF _Toc74733592 \h </w:instrText>
        </w:r>
        <w:r w:rsidR="00E90D07">
          <w:rPr>
            <w:noProof/>
            <w:webHidden/>
          </w:rPr>
        </w:r>
        <w:r w:rsidR="00E90D07">
          <w:rPr>
            <w:noProof/>
            <w:webHidden/>
          </w:rPr>
          <w:fldChar w:fldCharType="separate"/>
        </w:r>
        <w:r w:rsidR="00E90D07">
          <w:rPr>
            <w:noProof/>
            <w:webHidden/>
          </w:rPr>
          <w:t>128</w:t>
        </w:r>
        <w:r w:rsidR="00E90D07">
          <w:rPr>
            <w:noProof/>
            <w:webHidden/>
          </w:rPr>
          <w:fldChar w:fldCharType="end"/>
        </w:r>
      </w:hyperlink>
    </w:p>
    <w:p w14:paraId="749951D5" w14:textId="54457F76" w:rsidR="00E90D07" w:rsidRDefault="00000000">
      <w:pPr>
        <w:pStyle w:val="TJ3"/>
        <w:rPr>
          <w:rFonts w:asciiTheme="minorHAnsi" w:eastAsia="SimSun" w:hAnsiTheme="minorHAnsi" w:cstheme="minorBidi"/>
          <w:noProof/>
          <w:sz w:val="22"/>
          <w:szCs w:val="20"/>
          <w:lang w:val="hu-HU" w:eastAsia="zh-CN" w:bidi="hi-IN"/>
        </w:rPr>
      </w:pPr>
      <w:hyperlink w:anchor="_Toc74733593" w:history="1">
        <w:r w:rsidR="00E90D07" w:rsidRPr="00633939">
          <w:rPr>
            <w:rStyle w:val="Hiperhivatkozs"/>
            <w:noProof/>
          </w:rPr>
          <w:t>10.4.4.</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Quoting published material</w:t>
        </w:r>
        <w:r w:rsidR="00E90D07">
          <w:rPr>
            <w:noProof/>
            <w:webHidden/>
          </w:rPr>
          <w:tab/>
        </w:r>
        <w:r w:rsidR="00E90D07">
          <w:rPr>
            <w:noProof/>
            <w:webHidden/>
          </w:rPr>
          <w:fldChar w:fldCharType="begin"/>
        </w:r>
        <w:r w:rsidR="00E90D07">
          <w:rPr>
            <w:noProof/>
            <w:webHidden/>
          </w:rPr>
          <w:instrText xml:space="preserve"> PAGEREF _Toc74733593 \h </w:instrText>
        </w:r>
        <w:r w:rsidR="00E90D07">
          <w:rPr>
            <w:noProof/>
            <w:webHidden/>
          </w:rPr>
        </w:r>
        <w:r w:rsidR="00E90D07">
          <w:rPr>
            <w:noProof/>
            <w:webHidden/>
          </w:rPr>
          <w:fldChar w:fldCharType="separate"/>
        </w:r>
        <w:r w:rsidR="00E90D07">
          <w:rPr>
            <w:noProof/>
            <w:webHidden/>
          </w:rPr>
          <w:t>128</w:t>
        </w:r>
        <w:r w:rsidR="00E90D07">
          <w:rPr>
            <w:noProof/>
            <w:webHidden/>
          </w:rPr>
          <w:fldChar w:fldCharType="end"/>
        </w:r>
      </w:hyperlink>
    </w:p>
    <w:p w14:paraId="38E545ED" w14:textId="428B95C4" w:rsidR="00E90D07" w:rsidRDefault="00000000">
      <w:pPr>
        <w:pStyle w:val="TJ3"/>
        <w:rPr>
          <w:rFonts w:asciiTheme="minorHAnsi" w:eastAsia="SimSun" w:hAnsiTheme="minorHAnsi" w:cstheme="minorBidi"/>
          <w:noProof/>
          <w:sz w:val="22"/>
          <w:szCs w:val="20"/>
          <w:lang w:val="hu-HU" w:eastAsia="zh-CN" w:bidi="hi-IN"/>
        </w:rPr>
      </w:pPr>
      <w:hyperlink w:anchor="_Toc74733594" w:history="1">
        <w:r w:rsidR="00E90D07" w:rsidRPr="00633939">
          <w:rPr>
            <w:rStyle w:val="Hiperhivatkozs"/>
            <w:noProof/>
          </w:rPr>
          <w:t>10.4.5.</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Bibliographic citations</w:t>
        </w:r>
        <w:r w:rsidR="00E90D07">
          <w:rPr>
            <w:noProof/>
            <w:webHidden/>
          </w:rPr>
          <w:tab/>
        </w:r>
        <w:r w:rsidR="00E90D07">
          <w:rPr>
            <w:noProof/>
            <w:webHidden/>
          </w:rPr>
          <w:fldChar w:fldCharType="begin"/>
        </w:r>
        <w:r w:rsidR="00E90D07">
          <w:rPr>
            <w:noProof/>
            <w:webHidden/>
          </w:rPr>
          <w:instrText xml:space="preserve"> PAGEREF _Toc74733594 \h </w:instrText>
        </w:r>
        <w:r w:rsidR="00E90D07">
          <w:rPr>
            <w:noProof/>
            <w:webHidden/>
          </w:rPr>
        </w:r>
        <w:r w:rsidR="00E90D07">
          <w:rPr>
            <w:noProof/>
            <w:webHidden/>
          </w:rPr>
          <w:fldChar w:fldCharType="separate"/>
        </w:r>
        <w:r w:rsidR="00E90D07">
          <w:rPr>
            <w:noProof/>
            <w:webHidden/>
          </w:rPr>
          <w:t>128</w:t>
        </w:r>
        <w:r w:rsidR="00E90D07">
          <w:rPr>
            <w:noProof/>
            <w:webHidden/>
          </w:rPr>
          <w:fldChar w:fldCharType="end"/>
        </w:r>
      </w:hyperlink>
    </w:p>
    <w:p w14:paraId="4EB85E27" w14:textId="47294286" w:rsidR="00E90D07" w:rsidRDefault="00000000">
      <w:pPr>
        <w:pStyle w:val="TJ3"/>
        <w:rPr>
          <w:rFonts w:asciiTheme="minorHAnsi" w:eastAsia="SimSun" w:hAnsiTheme="minorHAnsi" w:cstheme="minorBidi"/>
          <w:noProof/>
          <w:sz w:val="22"/>
          <w:szCs w:val="20"/>
          <w:lang w:val="hu-HU" w:eastAsia="zh-CN" w:bidi="hi-IN"/>
        </w:rPr>
      </w:pPr>
      <w:hyperlink w:anchor="_Toc74733595" w:history="1">
        <w:r w:rsidR="00E90D07" w:rsidRPr="00633939">
          <w:rPr>
            <w:rStyle w:val="Hiperhivatkozs"/>
            <w:noProof/>
          </w:rPr>
          <w:t>10.4.6.</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Referring to inscriptions in the DHARMABase</w:t>
        </w:r>
        <w:r w:rsidR="00E90D07">
          <w:rPr>
            <w:noProof/>
            <w:webHidden/>
          </w:rPr>
          <w:tab/>
        </w:r>
        <w:r w:rsidR="00E90D07">
          <w:rPr>
            <w:noProof/>
            <w:webHidden/>
          </w:rPr>
          <w:fldChar w:fldCharType="begin"/>
        </w:r>
        <w:r w:rsidR="00E90D07">
          <w:rPr>
            <w:noProof/>
            <w:webHidden/>
          </w:rPr>
          <w:instrText xml:space="preserve"> PAGEREF _Toc74733595 \h </w:instrText>
        </w:r>
        <w:r w:rsidR="00E90D07">
          <w:rPr>
            <w:noProof/>
            <w:webHidden/>
          </w:rPr>
        </w:r>
        <w:r w:rsidR="00E90D07">
          <w:rPr>
            <w:noProof/>
            <w:webHidden/>
          </w:rPr>
          <w:fldChar w:fldCharType="separate"/>
        </w:r>
        <w:r w:rsidR="00E90D07">
          <w:rPr>
            <w:noProof/>
            <w:webHidden/>
          </w:rPr>
          <w:t>131</w:t>
        </w:r>
        <w:r w:rsidR="00E90D07">
          <w:rPr>
            <w:noProof/>
            <w:webHidden/>
          </w:rPr>
          <w:fldChar w:fldCharType="end"/>
        </w:r>
      </w:hyperlink>
    </w:p>
    <w:p w14:paraId="1200DBD5" w14:textId="13066007" w:rsidR="00E90D07" w:rsidRDefault="00000000">
      <w:pPr>
        <w:pStyle w:val="TJ2"/>
        <w:tabs>
          <w:tab w:val="left" w:pos="880"/>
        </w:tabs>
        <w:rPr>
          <w:rFonts w:asciiTheme="minorHAnsi" w:eastAsia="SimSun" w:hAnsiTheme="minorHAnsi" w:cstheme="minorBidi"/>
          <w:noProof/>
          <w:sz w:val="22"/>
          <w:szCs w:val="20"/>
          <w:lang w:val="hu-HU" w:eastAsia="zh-CN" w:bidi="hi-IN"/>
        </w:rPr>
      </w:pPr>
      <w:hyperlink w:anchor="_Toc74733596" w:history="1">
        <w:r w:rsidR="00E90D07" w:rsidRPr="00633939">
          <w:rPr>
            <w:rStyle w:val="Hiperhivatkozs"/>
            <w:noProof/>
          </w:rPr>
          <w:t>10.5.</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Encoding Names</w:t>
        </w:r>
        <w:r w:rsidR="00E90D07">
          <w:rPr>
            <w:noProof/>
            <w:webHidden/>
          </w:rPr>
          <w:tab/>
        </w:r>
        <w:r w:rsidR="00E90D07">
          <w:rPr>
            <w:noProof/>
            <w:webHidden/>
          </w:rPr>
          <w:fldChar w:fldCharType="begin"/>
        </w:r>
        <w:r w:rsidR="00E90D07">
          <w:rPr>
            <w:noProof/>
            <w:webHidden/>
          </w:rPr>
          <w:instrText xml:space="preserve"> PAGEREF _Toc74733596 \h </w:instrText>
        </w:r>
        <w:r w:rsidR="00E90D07">
          <w:rPr>
            <w:noProof/>
            <w:webHidden/>
          </w:rPr>
        </w:r>
        <w:r w:rsidR="00E90D07">
          <w:rPr>
            <w:noProof/>
            <w:webHidden/>
          </w:rPr>
          <w:fldChar w:fldCharType="separate"/>
        </w:r>
        <w:r w:rsidR="00E90D07">
          <w:rPr>
            <w:noProof/>
            <w:webHidden/>
          </w:rPr>
          <w:t>131</w:t>
        </w:r>
        <w:r w:rsidR="00E90D07">
          <w:rPr>
            <w:noProof/>
            <w:webHidden/>
          </w:rPr>
          <w:fldChar w:fldCharType="end"/>
        </w:r>
      </w:hyperlink>
    </w:p>
    <w:p w14:paraId="45FE2FCE" w14:textId="737002FA" w:rsidR="00E90D07" w:rsidRDefault="00000000">
      <w:pPr>
        <w:pStyle w:val="TJ3"/>
        <w:rPr>
          <w:rFonts w:asciiTheme="minorHAnsi" w:eastAsia="SimSun" w:hAnsiTheme="minorHAnsi" w:cstheme="minorBidi"/>
          <w:noProof/>
          <w:sz w:val="22"/>
          <w:szCs w:val="20"/>
          <w:lang w:val="hu-HU" w:eastAsia="zh-CN" w:bidi="hi-IN"/>
        </w:rPr>
      </w:pPr>
      <w:hyperlink w:anchor="_Toc74733597" w:history="1">
        <w:r w:rsidR="00E90D07" w:rsidRPr="00633939">
          <w:rPr>
            <w:rStyle w:val="Hiperhivatkozs"/>
            <w:noProof/>
          </w:rPr>
          <w:t>10.5.1.</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Tagging contemporary names</w:t>
        </w:r>
        <w:r w:rsidR="00E90D07">
          <w:rPr>
            <w:noProof/>
            <w:webHidden/>
          </w:rPr>
          <w:tab/>
        </w:r>
        <w:r w:rsidR="00E90D07">
          <w:rPr>
            <w:noProof/>
            <w:webHidden/>
          </w:rPr>
          <w:fldChar w:fldCharType="begin"/>
        </w:r>
        <w:r w:rsidR="00E90D07">
          <w:rPr>
            <w:noProof/>
            <w:webHidden/>
          </w:rPr>
          <w:instrText xml:space="preserve"> PAGEREF _Toc74733597 \h </w:instrText>
        </w:r>
        <w:r w:rsidR="00E90D07">
          <w:rPr>
            <w:noProof/>
            <w:webHidden/>
          </w:rPr>
        </w:r>
        <w:r w:rsidR="00E90D07">
          <w:rPr>
            <w:noProof/>
            <w:webHidden/>
          </w:rPr>
          <w:fldChar w:fldCharType="separate"/>
        </w:r>
        <w:r w:rsidR="00E90D07">
          <w:rPr>
            <w:noProof/>
            <w:webHidden/>
          </w:rPr>
          <w:t>131</w:t>
        </w:r>
        <w:r w:rsidR="00E90D07">
          <w:rPr>
            <w:noProof/>
            <w:webHidden/>
          </w:rPr>
          <w:fldChar w:fldCharType="end"/>
        </w:r>
      </w:hyperlink>
    </w:p>
    <w:p w14:paraId="437CB8DE" w14:textId="6D1081D8" w:rsidR="00E90D07" w:rsidRDefault="00000000">
      <w:pPr>
        <w:pStyle w:val="TJ2"/>
        <w:tabs>
          <w:tab w:val="left" w:pos="880"/>
        </w:tabs>
        <w:rPr>
          <w:rFonts w:asciiTheme="minorHAnsi" w:eastAsia="SimSun" w:hAnsiTheme="minorHAnsi" w:cstheme="minorBidi"/>
          <w:noProof/>
          <w:sz w:val="22"/>
          <w:szCs w:val="20"/>
          <w:lang w:val="hu-HU" w:eastAsia="zh-CN" w:bidi="hi-IN"/>
        </w:rPr>
      </w:pPr>
      <w:hyperlink w:anchor="_Toc74733598" w:history="1">
        <w:r w:rsidR="00E90D07" w:rsidRPr="00633939">
          <w:rPr>
            <w:rStyle w:val="Hiperhivatkozs"/>
            <w:noProof/>
          </w:rPr>
          <w:t>10.6.</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Attributes as Referencing Systems</w:t>
        </w:r>
        <w:r w:rsidR="00E90D07">
          <w:rPr>
            <w:noProof/>
            <w:webHidden/>
          </w:rPr>
          <w:tab/>
        </w:r>
        <w:r w:rsidR="00E90D07">
          <w:rPr>
            <w:noProof/>
            <w:webHidden/>
          </w:rPr>
          <w:fldChar w:fldCharType="begin"/>
        </w:r>
        <w:r w:rsidR="00E90D07">
          <w:rPr>
            <w:noProof/>
            <w:webHidden/>
          </w:rPr>
          <w:instrText xml:space="preserve"> PAGEREF _Toc74733598 \h </w:instrText>
        </w:r>
        <w:r w:rsidR="00E90D07">
          <w:rPr>
            <w:noProof/>
            <w:webHidden/>
          </w:rPr>
        </w:r>
        <w:r w:rsidR="00E90D07">
          <w:rPr>
            <w:noProof/>
            <w:webHidden/>
          </w:rPr>
          <w:fldChar w:fldCharType="separate"/>
        </w:r>
        <w:r w:rsidR="00E90D07">
          <w:rPr>
            <w:noProof/>
            <w:webHidden/>
          </w:rPr>
          <w:t>132</w:t>
        </w:r>
        <w:r w:rsidR="00E90D07">
          <w:rPr>
            <w:noProof/>
            <w:webHidden/>
          </w:rPr>
          <w:fldChar w:fldCharType="end"/>
        </w:r>
      </w:hyperlink>
    </w:p>
    <w:p w14:paraId="22CCFDFB" w14:textId="66C27333" w:rsidR="00E90D07" w:rsidRDefault="00000000">
      <w:pPr>
        <w:pStyle w:val="TJ3"/>
        <w:rPr>
          <w:rFonts w:asciiTheme="minorHAnsi" w:eastAsia="SimSun" w:hAnsiTheme="minorHAnsi" w:cstheme="minorBidi"/>
          <w:noProof/>
          <w:sz w:val="22"/>
          <w:szCs w:val="20"/>
          <w:lang w:val="hu-HU" w:eastAsia="zh-CN" w:bidi="hi-IN"/>
        </w:rPr>
      </w:pPr>
      <w:hyperlink w:anchor="_Toc74733599" w:history="1">
        <w:r w:rsidR="00E90D07" w:rsidRPr="00633939">
          <w:rPr>
            <w:rStyle w:val="Hiperhivatkozs"/>
            <w:noProof/>
          </w:rPr>
          <w:t>10.6.1.</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 xml:space="preserve">Encoding authorship with </w:t>
        </w:r>
        <w:r w:rsidR="00E90D07" w:rsidRPr="00633939">
          <w:rPr>
            <w:rStyle w:val="Hiperhivatkozs"/>
            <w:rFonts w:ascii="Consolas" w:hAnsi="Consolas" w:cs="Consolas"/>
            <w:noProof/>
            <w:shd w:val="clear" w:color="auto" w:fill="F2F2F2" w:themeFill="background1" w:themeFillShade="F2"/>
          </w:rPr>
          <w:t>@resp</w:t>
        </w:r>
        <w:r w:rsidR="00E90D07">
          <w:rPr>
            <w:noProof/>
            <w:webHidden/>
          </w:rPr>
          <w:tab/>
        </w:r>
        <w:r w:rsidR="00E90D07">
          <w:rPr>
            <w:noProof/>
            <w:webHidden/>
          </w:rPr>
          <w:fldChar w:fldCharType="begin"/>
        </w:r>
        <w:r w:rsidR="00E90D07">
          <w:rPr>
            <w:noProof/>
            <w:webHidden/>
          </w:rPr>
          <w:instrText xml:space="preserve"> PAGEREF _Toc74733599 \h </w:instrText>
        </w:r>
        <w:r w:rsidR="00E90D07">
          <w:rPr>
            <w:noProof/>
            <w:webHidden/>
          </w:rPr>
        </w:r>
        <w:r w:rsidR="00E90D07">
          <w:rPr>
            <w:noProof/>
            <w:webHidden/>
          </w:rPr>
          <w:fldChar w:fldCharType="separate"/>
        </w:r>
        <w:r w:rsidR="00E90D07">
          <w:rPr>
            <w:noProof/>
            <w:webHidden/>
          </w:rPr>
          <w:t>132</w:t>
        </w:r>
        <w:r w:rsidR="00E90D07">
          <w:rPr>
            <w:noProof/>
            <w:webHidden/>
          </w:rPr>
          <w:fldChar w:fldCharType="end"/>
        </w:r>
      </w:hyperlink>
    </w:p>
    <w:p w14:paraId="2D385E27" w14:textId="1D29BAF5" w:rsidR="00E90D07" w:rsidRDefault="00000000">
      <w:pPr>
        <w:pStyle w:val="TJ3"/>
        <w:rPr>
          <w:rFonts w:asciiTheme="minorHAnsi" w:eastAsia="SimSun" w:hAnsiTheme="minorHAnsi" w:cstheme="minorBidi"/>
          <w:noProof/>
          <w:sz w:val="22"/>
          <w:szCs w:val="20"/>
          <w:lang w:val="hu-HU" w:eastAsia="zh-CN" w:bidi="hi-IN"/>
        </w:rPr>
      </w:pPr>
      <w:hyperlink w:anchor="_Toc74733600" w:history="1">
        <w:r w:rsidR="00E90D07" w:rsidRPr="00633939">
          <w:rPr>
            <w:rStyle w:val="Hiperhivatkozs"/>
            <w:noProof/>
          </w:rPr>
          <w:t>10.6.2.</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 xml:space="preserve">Crediting publications with </w:t>
        </w:r>
        <w:r w:rsidR="00E90D07" w:rsidRPr="00633939">
          <w:rPr>
            <w:rStyle w:val="Hiperhivatkozs"/>
            <w:rFonts w:ascii="Consolas" w:hAnsi="Consolas" w:cs="Consolas"/>
            <w:noProof/>
            <w:shd w:val="clear" w:color="auto" w:fill="F2F2F2" w:themeFill="background1" w:themeFillShade="F2"/>
          </w:rPr>
          <w:t>@source</w:t>
        </w:r>
        <w:r w:rsidR="00E90D07">
          <w:rPr>
            <w:noProof/>
            <w:webHidden/>
          </w:rPr>
          <w:tab/>
        </w:r>
        <w:r w:rsidR="00E90D07">
          <w:rPr>
            <w:noProof/>
            <w:webHidden/>
          </w:rPr>
          <w:fldChar w:fldCharType="begin"/>
        </w:r>
        <w:r w:rsidR="00E90D07">
          <w:rPr>
            <w:noProof/>
            <w:webHidden/>
          </w:rPr>
          <w:instrText xml:space="preserve"> PAGEREF _Toc74733600 \h </w:instrText>
        </w:r>
        <w:r w:rsidR="00E90D07">
          <w:rPr>
            <w:noProof/>
            <w:webHidden/>
          </w:rPr>
        </w:r>
        <w:r w:rsidR="00E90D07">
          <w:rPr>
            <w:noProof/>
            <w:webHidden/>
          </w:rPr>
          <w:fldChar w:fldCharType="separate"/>
        </w:r>
        <w:r w:rsidR="00E90D07">
          <w:rPr>
            <w:noProof/>
            <w:webHidden/>
          </w:rPr>
          <w:t>132</w:t>
        </w:r>
        <w:r w:rsidR="00E90D07">
          <w:rPr>
            <w:noProof/>
            <w:webHidden/>
          </w:rPr>
          <w:fldChar w:fldCharType="end"/>
        </w:r>
      </w:hyperlink>
    </w:p>
    <w:p w14:paraId="6680BB15" w14:textId="2E6B018B" w:rsidR="00E90D07" w:rsidRDefault="00000000">
      <w:pPr>
        <w:pStyle w:val="TJ3"/>
        <w:rPr>
          <w:rFonts w:asciiTheme="minorHAnsi" w:eastAsia="SimSun" w:hAnsiTheme="minorHAnsi" w:cstheme="minorBidi"/>
          <w:noProof/>
          <w:sz w:val="22"/>
          <w:szCs w:val="20"/>
          <w:lang w:val="hu-HU" w:eastAsia="zh-CN" w:bidi="hi-IN"/>
        </w:rPr>
      </w:pPr>
      <w:hyperlink w:anchor="_Toc74733601" w:history="1">
        <w:r w:rsidR="00E90D07" w:rsidRPr="00633939">
          <w:rPr>
            <w:rStyle w:val="Hiperhivatkozs"/>
            <w:noProof/>
          </w:rPr>
          <w:t>10.6.3.</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 xml:space="preserve">Identifying persons and places with </w:t>
        </w:r>
        <w:r w:rsidR="00E90D07" w:rsidRPr="00633939">
          <w:rPr>
            <w:rStyle w:val="Hiperhivatkozs"/>
            <w:rFonts w:ascii="Consolas" w:hAnsi="Consolas" w:cs="Consolas"/>
            <w:noProof/>
            <w:shd w:val="clear" w:color="auto" w:fill="F2F2F2" w:themeFill="background1" w:themeFillShade="F2"/>
          </w:rPr>
          <w:t>@key</w:t>
        </w:r>
        <w:r w:rsidR="00E90D07">
          <w:rPr>
            <w:noProof/>
            <w:webHidden/>
          </w:rPr>
          <w:tab/>
        </w:r>
        <w:r w:rsidR="00E90D07">
          <w:rPr>
            <w:noProof/>
            <w:webHidden/>
          </w:rPr>
          <w:fldChar w:fldCharType="begin"/>
        </w:r>
        <w:r w:rsidR="00E90D07">
          <w:rPr>
            <w:noProof/>
            <w:webHidden/>
          </w:rPr>
          <w:instrText xml:space="preserve"> PAGEREF _Toc74733601 \h </w:instrText>
        </w:r>
        <w:r w:rsidR="00E90D07">
          <w:rPr>
            <w:noProof/>
            <w:webHidden/>
          </w:rPr>
        </w:r>
        <w:r w:rsidR="00E90D07">
          <w:rPr>
            <w:noProof/>
            <w:webHidden/>
          </w:rPr>
          <w:fldChar w:fldCharType="separate"/>
        </w:r>
        <w:r w:rsidR="00E90D07">
          <w:rPr>
            <w:noProof/>
            <w:webHidden/>
          </w:rPr>
          <w:t>133</w:t>
        </w:r>
        <w:r w:rsidR="00E90D07">
          <w:rPr>
            <w:noProof/>
            <w:webHidden/>
          </w:rPr>
          <w:fldChar w:fldCharType="end"/>
        </w:r>
      </w:hyperlink>
    </w:p>
    <w:p w14:paraId="73960851" w14:textId="51E95E03" w:rsidR="00E90D07" w:rsidRDefault="00000000">
      <w:pPr>
        <w:pStyle w:val="TJ3"/>
        <w:rPr>
          <w:rFonts w:asciiTheme="minorHAnsi" w:eastAsia="SimSun" w:hAnsiTheme="minorHAnsi" w:cstheme="minorBidi"/>
          <w:noProof/>
          <w:sz w:val="22"/>
          <w:szCs w:val="20"/>
          <w:lang w:val="hu-HU" w:eastAsia="zh-CN" w:bidi="hi-IN"/>
        </w:rPr>
      </w:pPr>
      <w:hyperlink w:anchor="_Toc74733602" w:history="1">
        <w:r w:rsidR="00E90D07" w:rsidRPr="00633939">
          <w:rPr>
            <w:rStyle w:val="Hiperhivatkozs"/>
            <w:noProof/>
          </w:rPr>
          <w:t>10.6.4.</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 xml:space="preserve">Identifying elements with </w:t>
        </w:r>
        <w:r w:rsidR="00E90D07" w:rsidRPr="00633939">
          <w:rPr>
            <w:rStyle w:val="Hiperhivatkozs"/>
            <w:rFonts w:ascii="Consolas" w:hAnsi="Consolas" w:cs="Consolas"/>
            <w:noProof/>
            <w:shd w:val="clear" w:color="auto" w:fill="F2F2F2" w:themeFill="background1" w:themeFillShade="F2"/>
          </w:rPr>
          <w:t>@xml:id</w:t>
        </w:r>
        <w:r w:rsidR="00E90D07">
          <w:rPr>
            <w:noProof/>
            <w:webHidden/>
          </w:rPr>
          <w:tab/>
        </w:r>
        <w:r w:rsidR="00E90D07">
          <w:rPr>
            <w:noProof/>
            <w:webHidden/>
          </w:rPr>
          <w:fldChar w:fldCharType="begin"/>
        </w:r>
        <w:r w:rsidR="00E90D07">
          <w:rPr>
            <w:noProof/>
            <w:webHidden/>
          </w:rPr>
          <w:instrText xml:space="preserve"> PAGEREF _Toc74733602 \h </w:instrText>
        </w:r>
        <w:r w:rsidR="00E90D07">
          <w:rPr>
            <w:noProof/>
            <w:webHidden/>
          </w:rPr>
        </w:r>
        <w:r w:rsidR="00E90D07">
          <w:rPr>
            <w:noProof/>
            <w:webHidden/>
          </w:rPr>
          <w:fldChar w:fldCharType="separate"/>
        </w:r>
        <w:r w:rsidR="00E90D07">
          <w:rPr>
            <w:noProof/>
            <w:webHidden/>
          </w:rPr>
          <w:t>133</w:t>
        </w:r>
        <w:r w:rsidR="00E90D07">
          <w:rPr>
            <w:noProof/>
            <w:webHidden/>
          </w:rPr>
          <w:fldChar w:fldCharType="end"/>
        </w:r>
      </w:hyperlink>
    </w:p>
    <w:p w14:paraId="5DC9F6A6" w14:textId="40DA3261" w:rsidR="00E90D07" w:rsidRDefault="00000000">
      <w:pPr>
        <w:pStyle w:val="TJ2"/>
        <w:tabs>
          <w:tab w:val="left" w:pos="880"/>
        </w:tabs>
        <w:rPr>
          <w:rFonts w:asciiTheme="minorHAnsi" w:eastAsia="SimSun" w:hAnsiTheme="minorHAnsi" w:cstheme="minorBidi"/>
          <w:noProof/>
          <w:sz w:val="22"/>
          <w:szCs w:val="20"/>
          <w:lang w:val="hu-HU" w:eastAsia="zh-CN" w:bidi="hi-IN"/>
        </w:rPr>
      </w:pPr>
      <w:hyperlink w:anchor="_Toc74733603" w:history="1">
        <w:r w:rsidR="00E90D07" w:rsidRPr="00633939">
          <w:rPr>
            <w:rStyle w:val="Hiperhivatkozs"/>
            <w:noProof/>
          </w:rPr>
          <w:t>10.7.</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Punctuation and Style in Modern Languages</w:t>
        </w:r>
        <w:r w:rsidR="00E90D07">
          <w:rPr>
            <w:noProof/>
            <w:webHidden/>
          </w:rPr>
          <w:tab/>
        </w:r>
        <w:r w:rsidR="00E90D07">
          <w:rPr>
            <w:noProof/>
            <w:webHidden/>
          </w:rPr>
          <w:fldChar w:fldCharType="begin"/>
        </w:r>
        <w:r w:rsidR="00E90D07">
          <w:rPr>
            <w:noProof/>
            <w:webHidden/>
          </w:rPr>
          <w:instrText xml:space="preserve"> PAGEREF _Toc74733603 \h </w:instrText>
        </w:r>
        <w:r w:rsidR="00E90D07">
          <w:rPr>
            <w:noProof/>
            <w:webHidden/>
          </w:rPr>
        </w:r>
        <w:r w:rsidR="00E90D07">
          <w:rPr>
            <w:noProof/>
            <w:webHidden/>
          </w:rPr>
          <w:fldChar w:fldCharType="separate"/>
        </w:r>
        <w:r w:rsidR="00E90D07">
          <w:rPr>
            <w:noProof/>
            <w:webHidden/>
          </w:rPr>
          <w:t>133</w:t>
        </w:r>
        <w:r w:rsidR="00E90D07">
          <w:rPr>
            <w:noProof/>
            <w:webHidden/>
          </w:rPr>
          <w:fldChar w:fldCharType="end"/>
        </w:r>
      </w:hyperlink>
    </w:p>
    <w:p w14:paraId="28081573" w14:textId="204E01AD" w:rsidR="00E90D07" w:rsidRDefault="00000000">
      <w:pPr>
        <w:pStyle w:val="TJ1"/>
        <w:rPr>
          <w:rFonts w:asciiTheme="minorHAnsi" w:eastAsia="SimSun" w:hAnsiTheme="minorHAnsi" w:cstheme="minorBidi"/>
          <w:b w:val="0"/>
          <w:noProof/>
          <w:szCs w:val="20"/>
          <w:lang w:val="hu-HU" w:eastAsia="zh-CN" w:bidi="hi-IN"/>
        </w:rPr>
      </w:pPr>
      <w:hyperlink w:anchor="_Toc74733604" w:history="1">
        <w:r w:rsidR="00E90D07" w:rsidRPr="00633939">
          <w:rPr>
            <w:rStyle w:val="Hiperhivatkozs"/>
            <w:noProof/>
          </w:rPr>
          <w:t>11.</w:t>
        </w:r>
        <w:r w:rsidR="00E90D07">
          <w:rPr>
            <w:rFonts w:asciiTheme="minorHAnsi" w:eastAsia="SimSun" w:hAnsiTheme="minorHAnsi" w:cstheme="minorBidi"/>
            <w:b w:val="0"/>
            <w:noProof/>
            <w:szCs w:val="20"/>
            <w:lang w:val="hu-HU" w:eastAsia="zh-CN" w:bidi="hi-IN"/>
          </w:rPr>
          <w:tab/>
        </w:r>
        <w:r w:rsidR="00E90D07" w:rsidRPr="00633939">
          <w:rPr>
            <w:rStyle w:val="Hiperhivatkozs"/>
            <w:noProof/>
          </w:rPr>
          <w:t>The TEI Header</w:t>
        </w:r>
        <w:r w:rsidR="00E90D07">
          <w:rPr>
            <w:noProof/>
            <w:webHidden/>
          </w:rPr>
          <w:tab/>
        </w:r>
        <w:r w:rsidR="00E90D07">
          <w:rPr>
            <w:noProof/>
            <w:webHidden/>
          </w:rPr>
          <w:fldChar w:fldCharType="begin"/>
        </w:r>
        <w:r w:rsidR="00E90D07">
          <w:rPr>
            <w:noProof/>
            <w:webHidden/>
          </w:rPr>
          <w:instrText xml:space="preserve"> PAGEREF _Toc74733604 \h </w:instrText>
        </w:r>
        <w:r w:rsidR="00E90D07">
          <w:rPr>
            <w:noProof/>
            <w:webHidden/>
          </w:rPr>
        </w:r>
        <w:r w:rsidR="00E90D07">
          <w:rPr>
            <w:noProof/>
            <w:webHidden/>
          </w:rPr>
          <w:fldChar w:fldCharType="separate"/>
        </w:r>
        <w:r w:rsidR="00E90D07">
          <w:rPr>
            <w:noProof/>
            <w:webHidden/>
          </w:rPr>
          <w:t>134</w:t>
        </w:r>
        <w:r w:rsidR="00E90D07">
          <w:rPr>
            <w:noProof/>
            <w:webHidden/>
          </w:rPr>
          <w:fldChar w:fldCharType="end"/>
        </w:r>
      </w:hyperlink>
    </w:p>
    <w:p w14:paraId="592B99C5" w14:textId="6118376F" w:rsidR="00E90D07" w:rsidRDefault="00000000">
      <w:pPr>
        <w:pStyle w:val="TJ2"/>
        <w:tabs>
          <w:tab w:val="left" w:pos="880"/>
        </w:tabs>
        <w:rPr>
          <w:rFonts w:asciiTheme="minorHAnsi" w:eastAsia="SimSun" w:hAnsiTheme="minorHAnsi" w:cstheme="minorBidi"/>
          <w:noProof/>
          <w:sz w:val="22"/>
          <w:szCs w:val="20"/>
          <w:lang w:val="hu-HU" w:eastAsia="zh-CN" w:bidi="hi-IN"/>
        </w:rPr>
      </w:pPr>
      <w:hyperlink w:anchor="_Toc74733605" w:history="1">
        <w:r w:rsidR="00E90D07" w:rsidRPr="00633939">
          <w:rPr>
            <w:rStyle w:val="Hiperhivatkozs"/>
            <w:noProof/>
          </w:rPr>
          <w:t>11.1.</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Describing the XML Document</w:t>
        </w:r>
        <w:r w:rsidR="00E90D07">
          <w:rPr>
            <w:noProof/>
            <w:webHidden/>
          </w:rPr>
          <w:tab/>
        </w:r>
        <w:r w:rsidR="00E90D07">
          <w:rPr>
            <w:noProof/>
            <w:webHidden/>
          </w:rPr>
          <w:fldChar w:fldCharType="begin"/>
        </w:r>
        <w:r w:rsidR="00E90D07">
          <w:rPr>
            <w:noProof/>
            <w:webHidden/>
          </w:rPr>
          <w:instrText xml:space="preserve"> PAGEREF _Toc74733605 \h </w:instrText>
        </w:r>
        <w:r w:rsidR="00E90D07">
          <w:rPr>
            <w:noProof/>
            <w:webHidden/>
          </w:rPr>
        </w:r>
        <w:r w:rsidR="00E90D07">
          <w:rPr>
            <w:noProof/>
            <w:webHidden/>
          </w:rPr>
          <w:fldChar w:fldCharType="separate"/>
        </w:r>
        <w:r w:rsidR="00E90D07">
          <w:rPr>
            <w:noProof/>
            <w:webHidden/>
          </w:rPr>
          <w:t>134</w:t>
        </w:r>
        <w:r w:rsidR="00E90D07">
          <w:rPr>
            <w:noProof/>
            <w:webHidden/>
          </w:rPr>
          <w:fldChar w:fldCharType="end"/>
        </w:r>
      </w:hyperlink>
    </w:p>
    <w:p w14:paraId="78B6EEDC" w14:textId="3EB655E9" w:rsidR="00E90D07" w:rsidRDefault="00000000">
      <w:pPr>
        <w:pStyle w:val="TJ3"/>
        <w:rPr>
          <w:rFonts w:asciiTheme="minorHAnsi" w:eastAsia="SimSun" w:hAnsiTheme="minorHAnsi" w:cstheme="minorBidi"/>
          <w:noProof/>
          <w:sz w:val="22"/>
          <w:szCs w:val="20"/>
          <w:lang w:val="hu-HU" w:eastAsia="zh-CN" w:bidi="hi-IN"/>
        </w:rPr>
      </w:pPr>
      <w:hyperlink w:anchor="_Toc74733606" w:history="1">
        <w:r w:rsidR="00E90D07" w:rsidRPr="00633939">
          <w:rPr>
            <w:rStyle w:val="Hiperhivatkozs"/>
            <w:noProof/>
          </w:rPr>
          <w:t>11.1.1.</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The title</w:t>
        </w:r>
        <w:r w:rsidR="00E90D07">
          <w:rPr>
            <w:noProof/>
            <w:webHidden/>
          </w:rPr>
          <w:tab/>
        </w:r>
        <w:r w:rsidR="00E90D07">
          <w:rPr>
            <w:noProof/>
            <w:webHidden/>
          </w:rPr>
          <w:fldChar w:fldCharType="begin"/>
        </w:r>
        <w:r w:rsidR="00E90D07">
          <w:rPr>
            <w:noProof/>
            <w:webHidden/>
          </w:rPr>
          <w:instrText xml:space="preserve"> PAGEREF _Toc74733606 \h </w:instrText>
        </w:r>
        <w:r w:rsidR="00E90D07">
          <w:rPr>
            <w:noProof/>
            <w:webHidden/>
          </w:rPr>
        </w:r>
        <w:r w:rsidR="00E90D07">
          <w:rPr>
            <w:noProof/>
            <w:webHidden/>
          </w:rPr>
          <w:fldChar w:fldCharType="separate"/>
        </w:r>
        <w:r w:rsidR="00E90D07">
          <w:rPr>
            <w:noProof/>
            <w:webHidden/>
          </w:rPr>
          <w:t>134</w:t>
        </w:r>
        <w:r w:rsidR="00E90D07">
          <w:rPr>
            <w:noProof/>
            <w:webHidden/>
          </w:rPr>
          <w:fldChar w:fldCharType="end"/>
        </w:r>
      </w:hyperlink>
    </w:p>
    <w:p w14:paraId="1CF65507" w14:textId="4972996B" w:rsidR="00E90D07" w:rsidRDefault="00000000">
      <w:pPr>
        <w:pStyle w:val="TJ3"/>
        <w:rPr>
          <w:rFonts w:asciiTheme="minorHAnsi" w:eastAsia="SimSun" w:hAnsiTheme="minorHAnsi" w:cstheme="minorBidi"/>
          <w:noProof/>
          <w:sz w:val="22"/>
          <w:szCs w:val="20"/>
          <w:lang w:val="hu-HU" w:eastAsia="zh-CN" w:bidi="hi-IN"/>
        </w:rPr>
      </w:pPr>
      <w:hyperlink w:anchor="_Toc74733607" w:history="1">
        <w:r w:rsidR="00E90D07" w:rsidRPr="00633939">
          <w:rPr>
            <w:rStyle w:val="Hiperhivatkozs"/>
            <w:noProof/>
          </w:rPr>
          <w:t>11.1.2.</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The responsibility statement</w:t>
        </w:r>
        <w:r w:rsidR="00E90D07">
          <w:rPr>
            <w:noProof/>
            <w:webHidden/>
          </w:rPr>
          <w:tab/>
        </w:r>
        <w:r w:rsidR="00E90D07">
          <w:rPr>
            <w:noProof/>
            <w:webHidden/>
          </w:rPr>
          <w:fldChar w:fldCharType="begin"/>
        </w:r>
        <w:r w:rsidR="00E90D07">
          <w:rPr>
            <w:noProof/>
            <w:webHidden/>
          </w:rPr>
          <w:instrText xml:space="preserve"> PAGEREF _Toc74733607 \h </w:instrText>
        </w:r>
        <w:r w:rsidR="00E90D07">
          <w:rPr>
            <w:noProof/>
            <w:webHidden/>
          </w:rPr>
        </w:r>
        <w:r w:rsidR="00E90D07">
          <w:rPr>
            <w:noProof/>
            <w:webHidden/>
          </w:rPr>
          <w:fldChar w:fldCharType="separate"/>
        </w:r>
        <w:r w:rsidR="00E90D07">
          <w:rPr>
            <w:noProof/>
            <w:webHidden/>
          </w:rPr>
          <w:t>134</w:t>
        </w:r>
        <w:r w:rsidR="00E90D07">
          <w:rPr>
            <w:noProof/>
            <w:webHidden/>
          </w:rPr>
          <w:fldChar w:fldCharType="end"/>
        </w:r>
      </w:hyperlink>
    </w:p>
    <w:p w14:paraId="31289E9F" w14:textId="7F3C9609" w:rsidR="00E90D07" w:rsidRDefault="00000000">
      <w:pPr>
        <w:pStyle w:val="TJ3"/>
        <w:rPr>
          <w:rFonts w:asciiTheme="minorHAnsi" w:eastAsia="SimSun" w:hAnsiTheme="minorHAnsi" w:cstheme="minorBidi"/>
          <w:noProof/>
          <w:sz w:val="22"/>
          <w:szCs w:val="20"/>
          <w:lang w:val="hu-HU" w:eastAsia="zh-CN" w:bidi="hi-IN"/>
        </w:rPr>
      </w:pPr>
      <w:hyperlink w:anchor="_Toc74733608" w:history="1">
        <w:r w:rsidR="00E90D07" w:rsidRPr="00633939">
          <w:rPr>
            <w:rStyle w:val="Hiperhivatkozs"/>
            <w:noProof/>
          </w:rPr>
          <w:t>11.1.3.</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The publication statement</w:t>
        </w:r>
        <w:r w:rsidR="00E90D07">
          <w:rPr>
            <w:noProof/>
            <w:webHidden/>
          </w:rPr>
          <w:tab/>
        </w:r>
        <w:r w:rsidR="00E90D07">
          <w:rPr>
            <w:noProof/>
            <w:webHidden/>
          </w:rPr>
          <w:fldChar w:fldCharType="begin"/>
        </w:r>
        <w:r w:rsidR="00E90D07">
          <w:rPr>
            <w:noProof/>
            <w:webHidden/>
          </w:rPr>
          <w:instrText xml:space="preserve"> PAGEREF _Toc74733608 \h </w:instrText>
        </w:r>
        <w:r w:rsidR="00E90D07">
          <w:rPr>
            <w:noProof/>
            <w:webHidden/>
          </w:rPr>
        </w:r>
        <w:r w:rsidR="00E90D07">
          <w:rPr>
            <w:noProof/>
            <w:webHidden/>
          </w:rPr>
          <w:fldChar w:fldCharType="separate"/>
        </w:r>
        <w:r w:rsidR="00E90D07">
          <w:rPr>
            <w:noProof/>
            <w:webHidden/>
          </w:rPr>
          <w:t>135</w:t>
        </w:r>
        <w:r w:rsidR="00E90D07">
          <w:rPr>
            <w:noProof/>
            <w:webHidden/>
          </w:rPr>
          <w:fldChar w:fldCharType="end"/>
        </w:r>
      </w:hyperlink>
    </w:p>
    <w:p w14:paraId="7E5A12A0" w14:textId="027283FA" w:rsidR="00E90D07" w:rsidRDefault="00000000">
      <w:pPr>
        <w:pStyle w:val="TJ2"/>
        <w:tabs>
          <w:tab w:val="left" w:pos="880"/>
        </w:tabs>
        <w:rPr>
          <w:rFonts w:asciiTheme="minorHAnsi" w:eastAsia="SimSun" w:hAnsiTheme="minorHAnsi" w:cstheme="minorBidi"/>
          <w:noProof/>
          <w:sz w:val="22"/>
          <w:szCs w:val="20"/>
          <w:lang w:val="hu-HU" w:eastAsia="zh-CN" w:bidi="hi-IN"/>
        </w:rPr>
      </w:pPr>
      <w:hyperlink w:anchor="_Toc74733609" w:history="1">
        <w:r w:rsidR="00E90D07" w:rsidRPr="00633939">
          <w:rPr>
            <w:rStyle w:val="Hiperhivatkozs"/>
            <w:noProof/>
          </w:rPr>
          <w:t>11.2.</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Describing the Original Document</w:t>
        </w:r>
        <w:r w:rsidR="00E90D07">
          <w:rPr>
            <w:noProof/>
            <w:webHidden/>
          </w:rPr>
          <w:tab/>
        </w:r>
        <w:r w:rsidR="00E90D07">
          <w:rPr>
            <w:noProof/>
            <w:webHidden/>
          </w:rPr>
          <w:fldChar w:fldCharType="begin"/>
        </w:r>
        <w:r w:rsidR="00E90D07">
          <w:rPr>
            <w:noProof/>
            <w:webHidden/>
          </w:rPr>
          <w:instrText xml:space="preserve"> PAGEREF _Toc74733609 \h </w:instrText>
        </w:r>
        <w:r w:rsidR="00E90D07">
          <w:rPr>
            <w:noProof/>
            <w:webHidden/>
          </w:rPr>
        </w:r>
        <w:r w:rsidR="00E90D07">
          <w:rPr>
            <w:noProof/>
            <w:webHidden/>
          </w:rPr>
          <w:fldChar w:fldCharType="separate"/>
        </w:r>
        <w:r w:rsidR="00E90D07">
          <w:rPr>
            <w:noProof/>
            <w:webHidden/>
          </w:rPr>
          <w:t>135</w:t>
        </w:r>
        <w:r w:rsidR="00E90D07">
          <w:rPr>
            <w:noProof/>
            <w:webHidden/>
          </w:rPr>
          <w:fldChar w:fldCharType="end"/>
        </w:r>
      </w:hyperlink>
    </w:p>
    <w:p w14:paraId="60896E4C" w14:textId="704F9AB9" w:rsidR="00E90D07" w:rsidRDefault="00000000">
      <w:pPr>
        <w:pStyle w:val="TJ3"/>
        <w:rPr>
          <w:rFonts w:asciiTheme="minorHAnsi" w:eastAsia="SimSun" w:hAnsiTheme="minorHAnsi" w:cstheme="minorBidi"/>
          <w:noProof/>
          <w:sz w:val="22"/>
          <w:szCs w:val="20"/>
          <w:lang w:val="hu-HU" w:eastAsia="zh-CN" w:bidi="hi-IN"/>
        </w:rPr>
      </w:pPr>
      <w:hyperlink w:anchor="_Toc74733610" w:history="1">
        <w:r w:rsidR="00E90D07" w:rsidRPr="00633939">
          <w:rPr>
            <w:rStyle w:val="Hiperhivatkozs"/>
            <w:noProof/>
          </w:rPr>
          <w:t>11.2.1.</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The hand description</w:t>
        </w:r>
        <w:r w:rsidR="00E90D07">
          <w:rPr>
            <w:noProof/>
            <w:webHidden/>
          </w:rPr>
          <w:tab/>
        </w:r>
        <w:r w:rsidR="00E90D07">
          <w:rPr>
            <w:noProof/>
            <w:webHidden/>
          </w:rPr>
          <w:fldChar w:fldCharType="begin"/>
        </w:r>
        <w:r w:rsidR="00E90D07">
          <w:rPr>
            <w:noProof/>
            <w:webHidden/>
          </w:rPr>
          <w:instrText xml:space="preserve"> PAGEREF _Toc74733610 \h </w:instrText>
        </w:r>
        <w:r w:rsidR="00E90D07">
          <w:rPr>
            <w:noProof/>
            <w:webHidden/>
          </w:rPr>
        </w:r>
        <w:r w:rsidR="00E90D07">
          <w:rPr>
            <w:noProof/>
            <w:webHidden/>
          </w:rPr>
          <w:fldChar w:fldCharType="separate"/>
        </w:r>
        <w:r w:rsidR="00E90D07">
          <w:rPr>
            <w:noProof/>
            <w:webHidden/>
          </w:rPr>
          <w:t>135</w:t>
        </w:r>
        <w:r w:rsidR="00E90D07">
          <w:rPr>
            <w:noProof/>
            <w:webHidden/>
          </w:rPr>
          <w:fldChar w:fldCharType="end"/>
        </w:r>
      </w:hyperlink>
    </w:p>
    <w:p w14:paraId="1359424A" w14:textId="2F735BA7" w:rsidR="00E90D07" w:rsidRDefault="00000000">
      <w:pPr>
        <w:pStyle w:val="TJ2"/>
        <w:tabs>
          <w:tab w:val="left" w:pos="880"/>
        </w:tabs>
        <w:rPr>
          <w:rFonts w:asciiTheme="minorHAnsi" w:eastAsia="SimSun" w:hAnsiTheme="minorHAnsi" w:cstheme="minorBidi"/>
          <w:noProof/>
          <w:sz w:val="22"/>
          <w:szCs w:val="20"/>
          <w:lang w:val="hu-HU" w:eastAsia="zh-CN" w:bidi="hi-IN"/>
        </w:rPr>
      </w:pPr>
      <w:hyperlink w:anchor="_Toc74733611" w:history="1">
        <w:r w:rsidR="00E90D07" w:rsidRPr="00633939">
          <w:rPr>
            <w:rStyle w:val="Hiperhivatkozs"/>
            <w:noProof/>
          </w:rPr>
          <w:t>11.3.</w:t>
        </w:r>
        <w:r w:rsidR="00E90D07">
          <w:rPr>
            <w:rFonts w:asciiTheme="minorHAnsi" w:eastAsia="SimSun" w:hAnsiTheme="minorHAnsi" w:cstheme="minorBidi"/>
            <w:noProof/>
            <w:sz w:val="22"/>
            <w:szCs w:val="20"/>
            <w:lang w:val="hu-HU" w:eastAsia="zh-CN" w:bidi="hi-IN"/>
          </w:rPr>
          <w:tab/>
        </w:r>
        <w:r w:rsidR="00E90D07" w:rsidRPr="00633939">
          <w:rPr>
            <w:rStyle w:val="Hiperhivatkozs"/>
            <w:noProof/>
          </w:rPr>
          <w:t>Keeping Track of File History</w:t>
        </w:r>
        <w:r w:rsidR="00E90D07">
          <w:rPr>
            <w:noProof/>
            <w:webHidden/>
          </w:rPr>
          <w:tab/>
        </w:r>
        <w:r w:rsidR="00E90D07">
          <w:rPr>
            <w:noProof/>
            <w:webHidden/>
          </w:rPr>
          <w:fldChar w:fldCharType="begin"/>
        </w:r>
        <w:r w:rsidR="00E90D07">
          <w:rPr>
            <w:noProof/>
            <w:webHidden/>
          </w:rPr>
          <w:instrText xml:space="preserve"> PAGEREF _Toc74733611 \h </w:instrText>
        </w:r>
        <w:r w:rsidR="00E90D07">
          <w:rPr>
            <w:noProof/>
            <w:webHidden/>
          </w:rPr>
        </w:r>
        <w:r w:rsidR="00E90D07">
          <w:rPr>
            <w:noProof/>
            <w:webHidden/>
          </w:rPr>
          <w:fldChar w:fldCharType="separate"/>
        </w:r>
        <w:r w:rsidR="00E90D07">
          <w:rPr>
            <w:noProof/>
            <w:webHidden/>
          </w:rPr>
          <w:t>136</w:t>
        </w:r>
        <w:r w:rsidR="00E90D07">
          <w:rPr>
            <w:noProof/>
            <w:webHidden/>
          </w:rPr>
          <w:fldChar w:fldCharType="end"/>
        </w:r>
      </w:hyperlink>
    </w:p>
    <w:p w14:paraId="6250BAD7" w14:textId="041FA2A3" w:rsidR="00E90D07" w:rsidRDefault="00000000">
      <w:pPr>
        <w:pStyle w:val="TJ1"/>
        <w:rPr>
          <w:rFonts w:asciiTheme="minorHAnsi" w:eastAsia="SimSun" w:hAnsiTheme="minorHAnsi" w:cstheme="minorBidi"/>
          <w:b w:val="0"/>
          <w:noProof/>
          <w:szCs w:val="20"/>
          <w:lang w:val="hu-HU" w:eastAsia="zh-CN" w:bidi="hi-IN"/>
        </w:rPr>
      </w:pPr>
      <w:hyperlink w:anchor="_Toc74733612" w:history="1">
        <w:r w:rsidR="00E90D07" w:rsidRPr="00633939">
          <w:rPr>
            <w:rStyle w:val="Hiperhivatkozs"/>
            <w:noProof/>
          </w:rPr>
          <w:t>Appendices</w:t>
        </w:r>
        <w:r w:rsidR="00E90D07">
          <w:rPr>
            <w:noProof/>
            <w:webHidden/>
          </w:rPr>
          <w:tab/>
        </w:r>
        <w:r w:rsidR="00E90D07">
          <w:rPr>
            <w:noProof/>
            <w:webHidden/>
          </w:rPr>
          <w:fldChar w:fldCharType="begin"/>
        </w:r>
        <w:r w:rsidR="00E90D07">
          <w:rPr>
            <w:noProof/>
            <w:webHidden/>
          </w:rPr>
          <w:instrText xml:space="preserve"> PAGEREF _Toc74733612 \h </w:instrText>
        </w:r>
        <w:r w:rsidR="00E90D07">
          <w:rPr>
            <w:noProof/>
            <w:webHidden/>
          </w:rPr>
        </w:r>
        <w:r w:rsidR="00E90D07">
          <w:rPr>
            <w:noProof/>
            <w:webHidden/>
          </w:rPr>
          <w:fldChar w:fldCharType="separate"/>
        </w:r>
        <w:r w:rsidR="00E90D07">
          <w:rPr>
            <w:noProof/>
            <w:webHidden/>
          </w:rPr>
          <w:t>138</w:t>
        </w:r>
        <w:r w:rsidR="00E90D07">
          <w:rPr>
            <w:noProof/>
            <w:webHidden/>
          </w:rPr>
          <w:fldChar w:fldCharType="end"/>
        </w:r>
      </w:hyperlink>
    </w:p>
    <w:p w14:paraId="4E1CBF84" w14:textId="253B1912" w:rsidR="00E90D07" w:rsidRDefault="00000000">
      <w:pPr>
        <w:pStyle w:val="TJ1"/>
        <w:rPr>
          <w:rFonts w:asciiTheme="minorHAnsi" w:eastAsia="SimSun" w:hAnsiTheme="minorHAnsi" w:cstheme="minorBidi"/>
          <w:b w:val="0"/>
          <w:noProof/>
          <w:szCs w:val="20"/>
          <w:lang w:val="hu-HU" w:eastAsia="zh-CN" w:bidi="hi-IN"/>
        </w:rPr>
      </w:pPr>
      <w:hyperlink w:anchor="_Toc74733613" w:history="1">
        <w:r w:rsidR="00E90D07" w:rsidRPr="00633939">
          <w:rPr>
            <w:rStyle w:val="Hiperhivatkozs"/>
            <w:noProof/>
          </w:rPr>
          <w:t>Appendix A. Converting CII/EI Markup Conventions to EpiDoc</w:t>
        </w:r>
        <w:r w:rsidR="00E90D07">
          <w:rPr>
            <w:noProof/>
            <w:webHidden/>
          </w:rPr>
          <w:tab/>
        </w:r>
        <w:r w:rsidR="00E90D07">
          <w:rPr>
            <w:noProof/>
            <w:webHidden/>
          </w:rPr>
          <w:fldChar w:fldCharType="begin"/>
        </w:r>
        <w:r w:rsidR="00E90D07">
          <w:rPr>
            <w:noProof/>
            <w:webHidden/>
          </w:rPr>
          <w:instrText xml:space="preserve"> PAGEREF _Toc74733613 \h </w:instrText>
        </w:r>
        <w:r w:rsidR="00E90D07">
          <w:rPr>
            <w:noProof/>
            <w:webHidden/>
          </w:rPr>
        </w:r>
        <w:r w:rsidR="00E90D07">
          <w:rPr>
            <w:noProof/>
            <w:webHidden/>
          </w:rPr>
          <w:fldChar w:fldCharType="separate"/>
        </w:r>
        <w:r w:rsidR="00E90D07">
          <w:rPr>
            <w:noProof/>
            <w:webHidden/>
          </w:rPr>
          <w:t>139</w:t>
        </w:r>
        <w:r w:rsidR="00E90D07">
          <w:rPr>
            <w:noProof/>
            <w:webHidden/>
          </w:rPr>
          <w:fldChar w:fldCharType="end"/>
        </w:r>
      </w:hyperlink>
    </w:p>
    <w:p w14:paraId="3FEC1CFF" w14:textId="303F2CD7" w:rsidR="00E90D07" w:rsidRDefault="00000000">
      <w:pPr>
        <w:pStyle w:val="TJ1"/>
        <w:rPr>
          <w:rFonts w:asciiTheme="minorHAnsi" w:eastAsia="SimSun" w:hAnsiTheme="minorHAnsi" w:cstheme="minorBidi"/>
          <w:b w:val="0"/>
          <w:noProof/>
          <w:szCs w:val="20"/>
          <w:lang w:val="hu-HU" w:eastAsia="zh-CN" w:bidi="hi-IN"/>
        </w:rPr>
      </w:pPr>
      <w:hyperlink w:anchor="_Toc74733614" w:history="1">
        <w:r w:rsidR="00E90D07" w:rsidRPr="00633939">
          <w:rPr>
            <w:rStyle w:val="Hiperhivatkozs"/>
            <w:noProof/>
          </w:rPr>
          <w:t>Appendix B. Metre (Prosody)</w:t>
        </w:r>
        <w:r w:rsidR="00E90D07">
          <w:rPr>
            <w:noProof/>
            <w:webHidden/>
          </w:rPr>
          <w:tab/>
        </w:r>
        <w:r w:rsidR="00E90D07">
          <w:rPr>
            <w:noProof/>
            <w:webHidden/>
          </w:rPr>
          <w:fldChar w:fldCharType="begin"/>
        </w:r>
        <w:r w:rsidR="00E90D07">
          <w:rPr>
            <w:noProof/>
            <w:webHidden/>
          </w:rPr>
          <w:instrText xml:space="preserve"> PAGEREF _Toc74733614 \h </w:instrText>
        </w:r>
        <w:r w:rsidR="00E90D07">
          <w:rPr>
            <w:noProof/>
            <w:webHidden/>
          </w:rPr>
        </w:r>
        <w:r w:rsidR="00E90D07">
          <w:rPr>
            <w:noProof/>
            <w:webHidden/>
          </w:rPr>
          <w:fldChar w:fldCharType="separate"/>
        </w:r>
        <w:r w:rsidR="00E90D07">
          <w:rPr>
            <w:noProof/>
            <w:webHidden/>
          </w:rPr>
          <w:t>141</w:t>
        </w:r>
        <w:r w:rsidR="00E90D07">
          <w:rPr>
            <w:noProof/>
            <w:webHidden/>
          </w:rPr>
          <w:fldChar w:fldCharType="end"/>
        </w:r>
      </w:hyperlink>
    </w:p>
    <w:p w14:paraId="602127A5" w14:textId="7F29BB34" w:rsidR="00E90D07" w:rsidRDefault="00000000">
      <w:pPr>
        <w:pStyle w:val="TJ2"/>
        <w:rPr>
          <w:rFonts w:asciiTheme="minorHAnsi" w:eastAsia="SimSun" w:hAnsiTheme="minorHAnsi" w:cstheme="minorBidi"/>
          <w:noProof/>
          <w:sz w:val="22"/>
          <w:szCs w:val="20"/>
          <w:lang w:val="hu-HU" w:eastAsia="zh-CN" w:bidi="hi-IN"/>
        </w:rPr>
      </w:pPr>
      <w:hyperlink w:anchor="_Toc74733615" w:history="1">
        <w:r w:rsidR="00E90D07" w:rsidRPr="00633939">
          <w:rPr>
            <w:rStyle w:val="Hiperhivatkozs"/>
            <w:noProof/>
          </w:rPr>
          <w:t>Appendix B.1. Looking up Sanskrit metres</w:t>
        </w:r>
        <w:r w:rsidR="00E90D07">
          <w:rPr>
            <w:noProof/>
            <w:webHidden/>
          </w:rPr>
          <w:tab/>
        </w:r>
        <w:r w:rsidR="00E90D07">
          <w:rPr>
            <w:noProof/>
            <w:webHidden/>
          </w:rPr>
          <w:fldChar w:fldCharType="begin"/>
        </w:r>
        <w:r w:rsidR="00E90D07">
          <w:rPr>
            <w:noProof/>
            <w:webHidden/>
          </w:rPr>
          <w:instrText xml:space="preserve"> PAGEREF _Toc74733615 \h </w:instrText>
        </w:r>
        <w:r w:rsidR="00E90D07">
          <w:rPr>
            <w:noProof/>
            <w:webHidden/>
          </w:rPr>
        </w:r>
        <w:r w:rsidR="00E90D07">
          <w:rPr>
            <w:noProof/>
            <w:webHidden/>
          </w:rPr>
          <w:fldChar w:fldCharType="separate"/>
        </w:r>
        <w:r w:rsidR="00E90D07">
          <w:rPr>
            <w:noProof/>
            <w:webHidden/>
          </w:rPr>
          <w:t>141</w:t>
        </w:r>
        <w:r w:rsidR="00E90D07">
          <w:rPr>
            <w:noProof/>
            <w:webHidden/>
          </w:rPr>
          <w:fldChar w:fldCharType="end"/>
        </w:r>
      </w:hyperlink>
    </w:p>
    <w:p w14:paraId="72FAC9F1" w14:textId="56510BD1" w:rsidR="00E90D07" w:rsidRDefault="00000000">
      <w:pPr>
        <w:pStyle w:val="TJ2"/>
        <w:rPr>
          <w:rFonts w:asciiTheme="minorHAnsi" w:eastAsia="SimSun" w:hAnsiTheme="minorHAnsi" w:cstheme="minorBidi"/>
          <w:noProof/>
          <w:sz w:val="22"/>
          <w:szCs w:val="20"/>
          <w:lang w:val="hu-HU" w:eastAsia="zh-CN" w:bidi="hi-IN"/>
        </w:rPr>
      </w:pPr>
      <w:hyperlink w:anchor="_Toc74733616" w:history="1">
        <w:r w:rsidR="00E90D07" w:rsidRPr="00633939">
          <w:rPr>
            <w:rStyle w:val="Hiperhivatkozs"/>
            <w:noProof/>
          </w:rPr>
          <w:t>Appendix B.2. Syllable length</w:t>
        </w:r>
        <w:r w:rsidR="00E90D07">
          <w:rPr>
            <w:noProof/>
            <w:webHidden/>
          </w:rPr>
          <w:tab/>
        </w:r>
        <w:r w:rsidR="00E90D07">
          <w:rPr>
            <w:noProof/>
            <w:webHidden/>
          </w:rPr>
          <w:fldChar w:fldCharType="begin"/>
        </w:r>
        <w:r w:rsidR="00E90D07">
          <w:rPr>
            <w:noProof/>
            <w:webHidden/>
          </w:rPr>
          <w:instrText xml:space="preserve"> PAGEREF _Toc74733616 \h </w:instrText>
        </w:r>
        <w:r w:rsidR="00E90D07">
          <w:rPr>
            <w:noProof/>
            <w:webHidden/>
          </w:rPr>
        </w:r>
        <w:r w:rsidR="00E90D07">
          <w:rPr>
            <w:noProof/>
            <w:webHidden/>
          </w:rPr>
          <w:fldChar w:fldCharType="separate"/>
        </w:r>
        <w:r w:rsidR="00E90D07">
          <w:rPr>
            <w:noProof/>
            <w:webHidden/>
          </w:rPr>
          <w:t>141</w:t>
        </w:r>
        <w:r w:rsidR="00E90D07">
          <w:rPr>
            <w:noProof/>
            <w:webHidden/>
          </w:rPr>
          <w:fldChar w:fldCharType="end"/>
        </w:r>
      </w:hyperlink>
    </w:p>
    <w:p w14:paraId="1A221D10" w14:textId="2C63ECC7" w:rsidR="00E90D07" w:rsidRDefault="00000000">
      <w:pPr>
        <w:pStyle w:val="TJ2"/>
        <w:rPr>
          <w:rFonts w:asciiTheme="minorHAnsi" w:eastAsia="SimSun" w:hAnsiTheme="minorHAnsi" w:cstheme="minorBidi"/>
          <w:noProof/>
          <w:sz w:val="22"/>
          <w:szCs w:val="20"/>
          <w:lang w:val="hu-HU" w:eastAsia="zh-CN" w:bidi="hi-IN"/>
        </w:rPr>
      </w:pPr>
      <w:hyperlink w:anchor="_Toc74733617" w:history="1">
        <w:r w:rsidR="00E90D07" w:rsidRPr="00633939">
          <w:rPr>
            <w:rStyle w:val="Hiperhivatkozs"/>
            <w:noProof/>
          </w:rPr>
          <w:t>Appendix B.3. Prosodic code</w:t>
        </w:r>
        <w:r w:rsidR="00E90D07">
          <w:rPr>
            <w:noProof/>
            <w:webHidden/>
          </w:rPr>
          <w:tab/>
        </w:r>
        <w:r w:rsidR="00E90D07">
          <w:rPr>
            <w:noProof/>
            <w:webHidden/>
          </w:rPr>
          <w:fldChar w:fldCharType="begin"/>
        </w:r>
        <w:r w:rsidR="00E90D07">
          <w:rPr>
            <w:noProof/>
            <w:webHidden/>
          </w:rPr>
          <w:instrText xml:space="preserve"> PAGEREF _Toc74733617 \h </w:instrText>
        </w:r>
        <w:r w:rsidR="00E90D07">
          <w:rPr>
            <w:noProof/>
            <w:webHidden/>
          </w:rPr>
        </w:r>
        <w:r w:rsidR="00E90D07">
          <w:rPr>
            <w:noProof/>
            <w:webHidden/>
          </w:rPr>
          <w:fldChar w:fldCharType="separate"/>
        </w:r>
        <w:r w:rsidR="00E90D07">
          <w:rPr>
            <w:noProof/>
            <w:webHidden/>
          </w:rPr>
          <w:t>141</w:t>
        </w:r>
        <w:r w:rsidR="00E90D07">
          <w:rPr>
            <w:noProof/>
            <w:webHidden/>
          </w:rPr>
          <w:fldChar w:fldCharType="end"/>
        </w:r>
      </w:hyperlink>
    </w:p>
    <w:p w14:paraId="29C1A1B1" w14:textId="104ACDEE" w:rsidR="00E90D07" w:rsidRDefault="00000000">
      <w:pPr>
        <w:pStyle w:val="TJ2"/>
        <w:rPr>
          <w:rFonts w:asciiTheme="minorHAnsi" w:eastAsia="SimSun" w:hAnsiTheme="minorHAnsi" w:cstheme="minorBidi"/>
          <w:noProof/>
          <w:sz w:val="22"/>
          <w:szCs w:val="20"/>
          <w:lang w:val="hu-HU" w:eastAsia="zh-CN" w:bidi="hi-IN"/>
        </w:rPr>
      </w:pPr>
      <w:hyperlink w:anchor="_Toc74733618" w:history="1">
        <w:r w:rsidR="00E90D07" w:rsidRPr="00633939">
          <w:rPr>
            <w:rStyle w:val="Hiperhivatkozs"/>
            <w:noProof/>
          </w:rPr>
          <w:t>Appendix B.4. Sanskrit, Prakrit and Sanskrit-Based metres</w:t>
        </w:r>
        <w:r w:rsidR="00E90D07">
          <w:rPr>
            <w:noProof/>
            <w:webHidden/>
          </w:rPr>
          <w:tab/>
        </w:r>
        <w:r w:rsidR="00E90D07">
          <w:rPr>
            <w:noProof/>
            <w:webHidden/>
          </w:rPr>
          <w:fldChar w:fldCharType="begin"/>
        </w:r>
        <w:r w:rsidR="00E90D07">
          <w:rPr>
            <w:noProof/>
            <w:webHidden/>
          </w:rPr>
          <w:instrText xml:space="preserve"> PAGEREF _Toc74733618 \h </w:instrText>
        </w:r>
        <w:r w:rsidR="00E90D07">
          <w:rPr>
            <w:noProof/>
            <w:webHidden/>
          </w:rPr>
        </w:r>
        <w:r w:rsidR="00E90D07">
          <w:rPr>
            <w:noProof/>
            <w:webHidden/>
          </w:rPr>
          <w:fldChar w:fldCharType="separate"/>
        </w:r>
        <w:r w:rsidR="00E90D07">
          <w:rPr>
            <w:noProof/>
            <w:webHidden/>
          </w:rPr>
          <w:t>143</w:t>
        </w:r>
        <w:r w:rsidR="00E90D07">
          <w:rPr>
            <w:noProof/>
            <w:webHidden/>
          </w:rPr>
          <w:fldChar w:fldCharType="end"/>
        </w:r>
      </w:hyperlink>
    </w:p>
    <w:p w14:paraId="0464C398" w14:textId="7BC08690" w:rsidR="00E90D07" w:rsidRDefault="00000000">
      <w:pPr>
        <w:pStyle w:val="TJ3"/>
        <w:rPr>
          <w:rFonts w:asciiTheme="minorHAnsi" w:eastAsia="SimSun" w:hAnsiTheme="minorHAnsi" w:cstheme="minorBidi"/>
          <w:noProof/>
          <w:sz w:val="22"/>
          <w:szCs w:val="20"/>
          <w:lang w:val="hu-HU" w:eastAsia="zh-CN" w:bidi="hi-IN"/>
        </w:rPr>
      </w:pPr>
      <w:hyperlink w:anchor="_Toc74733619" w:history="1">
        <w:r w:rsidR="00E90D07" w:rsidRPr="00633939">
          <w:rPr>
            <w:rStyle w:val="Hiperhivatkozs"/>
            <w:noProof/>
          </w:rPr>
          <w:t>Appendix B.4.1. Syllabic metres (</w:t>
        </w:r>
        <w:r w:rsidR="00E90D07" w:rsidRPr="00633939">
          <w:rPr>
            <w:rStyle w:val="Hiperhivatkozs"/>
            <w:i/>
            <w:noProof/>
          </w:rPr>
          <w:t>varṇavr̥tta</w:t>
        </w:r>
        <w:r w:rsidR="00E90D07" w:rsidRPr="00633939">
          <w:rPr>
            <w:rStyle w:val="Hiperhivatkozs"/>
            <w:noProof/>
          </w:rPr>
          <w:t>)</w:t>
        </w:r>
        <w:r w:rsidR="00E90D07">
          <w:rPr>
            <w:noProof/>
            <w:webHidden/>
          </w:rPr>
          <w:tab/>
        </w:r>
        <w:r w:rsidR="00E90D07">
          <w:rPr>
            <w:noProof/>
            <w:webHidden/>
          </w:rPr>
          <w:fldChar w:fldCharType="begin"/>
        </w:r>
        <w:r w:rsidR="00E90D07">
          <w:rPr>
            <w:noProof/>
            <w:webHidden/>
          </w:rPr>
          <w:instrText xml:space="preserve"> PAGEREF _Toc74733619 \h </w:instrText>
        </w:r>
        <w:r w:rsidR="00E90D07">
          <w:rPr>
            <w:noProof/>
            <w:webHidden/>
          </w:rPr>
        </w:r>
        <w:r w:rsidR="00E90D07">
          <w:rPr>
            <w:noProof/>
            <w:webHidden/>
          </w:rPr>
          <w:fldChar w:fldCharType="separate"/>
        </w:r>
        <w:r w:rsidR="00E90D07">
          <w:rPr>
            <w:noProof/>
            <w:webHidden/>
          </w:rPr>
          <w:t>143</w:t>
        </w:r>
        <w:r w:rsidR="00E90D07">
          <w:rPr>
            <w:noProof/>
            <w:webHidden/>
          </w:rPr>
          <w:fldChar w:fldCharType="end"/>
        </w:r>
      </w:hyperlink>
    </w:p>
    <w:p w14:paraId="28B04BDA" w14:textId="225F4B6C" w:rsidR="00E90D07" w:rsidRDefault="00000000">
      <w:pPr>
        <w:pStyle w:val="TJ3"/>
        <w:rPr>
          <w:rFonts w:asciiTheme="minorHAnsi" w:eastAsia="SimSun" w:hAnsiTheme="minorHAnsi" w:cstheme="minorBidi"/>
          <w:noProof/>
          <w:sz w:val="22"/>
          <w:szCs w:val="20"/>
          <w:lang w:val="hu-HU" w:eastAsia="zh-CN" w:bidi="hi-IN"/>
        </w:rPr>
      </w:pPr>
      <w:hyperlink w:anchor="_Toc74733620" w:history="1">
        <w:r w:rsidR="00E90D07" w:rsidRPr="00633939">
          <w:rPr>
            <w:rStyle w:val="Hiperhivatkozs"/>
            <w:noProof/>
          </w:rPr>
          <w:t>Appendix B.4.2. Moraic metres</w:t>
        </w:r>
        <w:r w:rsidR="00E90D07">
          <w:rPr>
            <w:noProof/>
            <w:webHidden/>
          </w:rPr>
          <w:tab/>
        </w:r>
        <w:r w:rsidR="00E90D07">
          <w:rPr>
            <w:noProof/>
            <w:webHidden/>
          </w:rPr>
          <w:fldChar w:fldCharType="begin"/>
        </w:r>
        <w:r w:rsidR="00E90D07">
          <w:rPr>
            <w:noProof/>
            <w:webHidden/>
          </w:rPr>
          <w:instrText xml:space="preserve"> PAGEREF _Toc74733620 \h </w:instrText>
        </w:r>
        <w:r w:rsidR="00E90D07">
          <w:rPr>
            <w:noProof/>
            <w:webHidden/>
          </w:rPr>
        </w:r>
        <w:r w:rsidR="00E90D07">
          <w:rPr>
            <w:noProof/>
            <w:webHidden/>
          </w:rPr>
          <w:fldChar w:fldCharType="separate"/>
        </w:r>
        <w:r w:rsidR="00E90D07">
          <w:rPr>
            <w:noProof/>
            <w:webHidden/>
          </w:rPr>
          <w:t>145</w:t>
        </w:r>
        <w:r w:rsidR="00E90D07">
          <w:rPr>
            <w:noProof/>
            <w:webHidden/>
          </w:rPr>
          <w:fldChar w:fldCharType="end"/>
        </w:r>
      </w:hyperlink>
    </w:p>
    <w:p w14:paraId="0E5AB56D" w14:textId="6A22961E" w:rsidR="00E90D07" w:rsidRDefault="00000000">
      <w:pPr>
        <w:pStyle w:val="TJ3"/>
        <w:rPr>
          <w:rFonts w:asciiTheme="minorHAnsi" w:eastAsia="SimSun" w:hAnsiTheme="minorHAnsi" w:cstheme="minorBidi"/>
          <w:noProof/>
          <w:sz w:val="22"/>
          <w:szCs w:val="20"/>
          <w:lang w:val="hu-HU" w:eastAsia="zh-CN" w:bidi="hi-IN"/>
        </w:rPr>
      </w:pPr>
      <w:hyperlink w:anchor="_Toc74733621" w:history="1">
        <w:r w:rsidR="00E90D07" w:rsidRPr="00633939">
          <w:rPr>
            <w:rStyle w:val="Hiperhivatkozs"/>
            <w:noProof/>
          </w:rPr>
          <w:t>Appendix B.4.3.</w:t>
        </w:r>
        <w:r w:rsidR="00E90D07" w:rsidRPr="00633939">
          <w:rPr>
            <w:rStyle w:val="Hiperhivatkozs"/>
            <w:i/>
            <w:noProof/>
          </w:rPr>
          <w:t xml:space="preserve"> Anuṣṭubh</w:t>
        </w:r>
        <w:r w:rsidR="00E90D07" w:rsidRPr="00633939">
          <w:rPr>
            <w:rStyle w:val="Hiperhivatkozs"/>
            <w:noProof/>
          </w:rPr>
          <w:t xml:space="preserve"> details</w:t>
        </w:r>
        <w:r w:rsidR="00E90D07">
          <w:rPr>
            <w:noProof/>
            <w:webHidden/>
          </w:rPr>
          <w:tab/>
        </w:r>
        <w:r w:rsidR="00E90D07">
          <w:rPr>
            <w:noProof/>
            <w:webHidden/>
          </w:rPr>
          <w:fldChar w:fldCharType="begin"/>
        </w:r>
        <w:r w:rsidR="00E90D07">
          <w:rPr>
            <w:noProof/>
            <w:webHidden/>
          </w:rPr>
          <w:instrText xml:space="preserve"> PAGEREF _Toc74733621 \h </w:instrText>
        </w:r>
        <w:r w:rsidR="00E90D07">
          <w:rPr>
            <w:noProof/>
            <w:webHidden/>
          </w:rPr>
        </w:r>
        <w:r w:rsidR="00E90D07">
          <w:rPr>
            <w:noProof/>
            <w:webHidden/>
          </w:rPr>
          <w:fldChar w:fldCharType="separate"/>
        </w:r>
        <w:r w:rsidR="00E90D07">
          <w:rPr>
            <w:noProof/>
            <w:webHidden/>
          </w:rPr>
          <w:t>147</w:t>
        </w:r>
        <w:r w:rsidR="00E90D07">
          <w:rPr>
            <w:noProof/>
            <w:webHidden/>
          </w:rPr>
          <w:fldChar w:fldCharType="end"/>
        </w:r>
      </w:hyperlink>
    </w:p>
    <w:p w14:paraId="48EED829" w14:textId="24A47DA1" w:rsidR="00E90D07" w:rsidRDefault="00000000">
      <w:pPr>
        <w:pStyle w:val="TJ3"/>
        <w:rPr>
          <w:rFonts w:asciiTheme="minorHAnsi" w:eastAsia="SimSun" w:hAnsiTheme="minorHAnsi" w:cstheme="minorBidi"/>
          <w:noProof/>
          <w:sz w:val="22"/>
          <w:szCs w:val="20"/>
          <w:lang w:val="hu-HU" w:eastAsia="zh-CN" w:bidi="hi-IN"/>
        </w:rPr>
      </w:pPr>
      <w:hyperlink w:anchor="_Toc74733622" w:history="1">
        <w:r w:rsidR="00E90D07" w:rsidRPr="00633939">
          <w:rPr>
            <w:rStyle w:val="Hiperhivatkozs"/>
            <w:noProof/>
          </w:rPr>
          <w:t xml:space="preserve">Appendix B.4.4. The </w:t>
        </w:r>
        <w:r w:rsidR="00E90D07" w:rsidRPr="00633939">
          <w:rPr>
            <w:rStyle w:val="Hiperhivatkozs"/>
            <w:i/>
            <w:noProof/>
          </w:rPr>
          <w:t>upajāti</w:t>
        </w:r>
        <w:r w:rsidR="00E90D07" w:rsidRPr="00633939">
          <w:rPr>
            <w:rStyle w:val="Hiperhivatkozs"/>
            <w:noProof/>
          </w:rPr>
          <w:t xml:space="preserve"> family</w:t>
        </w:r>
        <w:r w:rsidR="00E90D07">
          <w:rPr>
            <w:noProof/>
            <w:webHidden/>
          </w:rPr>
          <w:tab/>
        </w:r>
        <w:r w:rsidR="00E90D07">
          <w:rPr>
            <w:noProof/>
            <w:webHidden/>
          </w:rPr>
          <w:fldChar w:fldCharType="begin"/>
        </w:r>
        <w:r w:rsidR="00E90D07">
          <w:rPr>
            <w:noProof/>
            <w:webHidden/>
          </w:rPr>
          <w:instrText xml:space="preserve"> PAGEREF _Toc74733622 \h </w:instrText>
        </w:r>
        <w:r w:rsidR="00E90D07">
          <w:rPr>
            <w:noProof/>
            <w:webHidden/>
          </w:rPr>
        </w:r>
        <w:r w:rsidR="00E90D07">
          <w:rPr>
            <w:noProof/>
            <w:webHidden/>
          </w:rPr>
          <w:fldChar w:fldCharType="separate"/>
        </w:r>
        <w:r w:rsidR="00E90D07">
          <w:rPr>
            <w:noProof/>
            <w:webHidden/>
          </w:rPr>
          <w:t>148</w:t>
        </w:r>
        <w:r w:rsidR="00E90D07">
          <w:rPr>
            <w:noProof/>
            <w:webHidden/>
          </w:rPr>
          <w:fldChar w:fldCharType="end"/>
        </w:r>
      </w:hyperlink>
    </w:p>
    <w:p w14:paraId="0DE77444" w14:textId="31FAB292" w:rsidR="00E90D07" w:rsidRDefault="00000000">
      <w:pPr>
        <w:pStyle w:val="TJ3"/>
        <w:rPr>
          <w:rFonts w:asciiTheme="minorHAnsi" w:eastAsia="SimSun" w:hAnsiTheme="minorHAnsi" w:cstheme="minorBidi"/>
          <w:noProof/>
          <w:sz w:val="22"/>
          <w:szCs w:val="20"/>
          <w:lang w:val="hu-HU" w:eastAsia="zh-CN" w:bidi="hi-IN"/>
        </w:rPr>
      </w:pPr>
      <w:hyperlink w:anchor="_Toc74733623" w:history="1">
        <w:r w:rsidR="00E90D07" w:rsidRPr="00633939">
          <w:rPr>
            <w:rStyle w:val="Hiperhivatkozs"/>
            <w:noProof/>
          </w:rPr>
          <w:t xml:space="preserve">Appendix B.4.5. The </w:t>
        </w:r>
        <w:r w:rsidR="00E90D07" w:rsidRPr="00633939">
          <w:rPr>
            <w:rStyle w:val="Hiperhivatkozs"/>
            <w:i/>
            <w:noProof/>
          </w:rPr>
          <w:t>vaitālīya</w:t>
        </w:r>
        <w:r w:rsidR="00E90D07" w:rsidRPr="00633939">
          <w:rPr>
            <w:rStyle w:val="Hiperhivatkozs"/>
            <w:noProof/>
          </w:rPr>
          <w:t xml:space="preserve"> family</w:t>
        </w:r>
        <w:r w:rsidR="00E90D07">
          <w:rPr>
            <w:noProof/>
            <w:webHidden/>
          </w:rPr>
          <w:tab/>
        </w:r>
        <w:r w:rsidR="00E90D07">
          <w:rPr>
            <w:noProof/>
            <w:webHidden/>
          </w:rPr>
          <w:fldChar w:fldCharType="begin"/>
        </w:r>
        <w:r w:rsidR="00E90D07">
          <w:rPr>
            <w:noProof/>
            <w:webHidden/>
          </w:rPr>
          <w:instrText xml:space="preserve"> PAGEREF _Toc74733623 \h </w:instrText>
        </w:r>
        <w:r w:rsidR="00E90D07">
          <w:rPr>
            <w:noProof/>
            <w:webHidden/>
          </w:rPr>
        </w:r>
        <w:r w:rsidR="00E90D07">
          <w:rPr>
            <w:noProof/>
            <w:webHidden/>
          </w:rPr>
          <w:fldChar w:fldCharType="separate"/>
        </w:r>
        <w:r w:rsidR="00E90D07">
          <w:rPr>
            <w:noProof/>
            <w:webHidden/>
          </w:rPr>
          <w:t>148</w:t>
        </w:r>
        <w:r w:rsidR="00E90D07">
          <w:rPr>
            <w:noProof/>
            <w:webHidden/>
          </w:rPr>
          <w:fldChar w:fldCharType="end"/>
        </w:r>
      </w:hyperlink>
    </w:p>
    <w:p w14:paraId="0364003E" w14:textId="75C4A73F" w:rsidR="00E90D07" w:rsidRDefault="00000000">
      <w:pPr>
        <w:pStyle w:val="TJ3"/>
        <w:rPr>
          <w:rFonts w:asciiTheme="minorHAnsi" w:eastAsia="SimSun" w:hAnsiTheme="minorHAnsi" w:cstheme="minorBidi"/>
          <w:noProof/>
          <w:sz w:val="22"/>
          <w:szCs w:val="20"/>
          <w:lang w:val="hu-HU" w:eastAsia="zh-CN" w:bidi="hi-IN"/>
        </w:rPr>
      </w:pPr>
      <w:hyperlink w:anchor="_Toc74733624" w:history="1">
        <w:r w:rsidR="00E90D07" w:rsidRPr="00633939">
          <w:rPr>
            <w:rStyle w:val="Hiperhivatkozs"/>
            <w:noProof/>
          </w:rPr>
          <w:t>Appendix B.4.6. Vedic trimeter</w:t>
        </w:r>
        <w:r w:rsidR="00E90D07">
          <w:rPr>
            <w:noProof/>
            <w:webHidden/>
          </w:rPr>
          <w:tab/>
        </w:r>
        <w:r w:rsidR="00E90D07">
          <w:rPr>
            <w:noProof/>
            <w:webHidden/>
          </w:rPr>
          <w:fldChar w:fldCharType="begin"/>
        </w:r>
        <w:r w:rsidR="00E90D07">
          <w:rPr>
            <w:noProof/>
            <w:webHidden/>
          </w:rPr>
          <w:instrText xml:space="preserve"> PAGEREF _Toc74733624 \h </w:instrText>
        </w:r>
        <w:r w:rsidR="00E90D07">
          <w:rPr>
            <w:noProof/>
            <w:webHidden/>
          </w:rPr>
        </w:r>
        <w:r w:rsidR="00E90D07">
          <w:rPr>
            <w:noProof/>
            <w:webHidden/>
          </w:rPr>
          <w:fldChar w:fldCharType="separate"/>
        </w:r>
        <w:r w:rsidR="00E90D07">
          <w:rPr>
            <w:noProof/>
            <w:webHidden/>
          </w:rPr>
          <w:t>148</w:t>
        </w:r>
        <w:r w:rsidR="00E90D07">
          <w:rPr>
            <w:noProof/>
            <w:webHidden/>
          </w:rPr>
          <w:fldChar w:fldCharType="end"/>
        </w:r>
      </w:hyperlink>
    </w:p>
    <w:p w14:paraId="2E69EC18" w14:textId="52F50BC5" w:rsidR="00E90D07" w:rsidRDefault="00000000">
      <w:pPr>
        <w:pStyle w:val="TJ3"/>
        <w:rPr>
          <w:rFonts w:asciiTheme="minorHAnsi" w:eastAsia="SimSun" w:hAnsiTheme="minorHAnsi" w:cstheme="minorBidi"/>
          <w:noProof/>
          <w:sz w:val="22"/>
          <w:szCs w:val="20"/>
          <w:lang w:val="hu-HU" w:eastAsia="zh-CN" w:bidi="hi-IN"/>
        </w:rPr>
      </w:pPr>
      <w:hyperlink w:anchor="_Toc74733625" w:history="1">
        <w:r w:rsidR="00E90D07" w:rsidRPr="00633939">
          <w:rPr>
            <w:rStyle w:val="Hiperhivatkozs"/>
            <w:noProof/>
          </w:rPr>
          <w:t>Appendix B.4.7. Other semi-syllabic metres</w:t>
        </w:r>
        <w:r w:rsidR="00E90D07">
          <w:rPr>
            <w:noProof/>
            <w:webHidden/>
          </w:rPr>
          <w:tab/>
        </w:r>
        <w:r w:rsidR="00E90D07">
          <w:rPr>
            <w:noProof/>
            <w:webHidden/>
          </w:rPr>
          <w:fldChar w:fldCharType="begin"/>
        </w:r>
        <w:r w:rsidR="00E90D07">
          <w:rPr>
            <w:noProof/>
            <w:webHidden/>
          </w:rPr>
          <w:instrText xml:space="preserve"> PAGEREF _Toc74733625 \h </w:instrText>
        </w:r>
        <w:r w:rsidR="00E90D07">
          <w:rPr>
            <w:noProof/>
            <w:webHidden/>
          </w:rPr>
        </w:r>
        <w:r w:rsidR="00E90D07">
          <w:rPr>
            <w:noProof/>
            <w:webHidden/>
          </w:rPr>
          <w:fldChar w:fldCharType="separate"/>
        </w:r>
        <w:r w:rsidR="00E90D07">
          <w:rPr>
            <w:noProof/>
            <w:webHidden/>
          </w:rPr>
          <w:t>149</w:t>
        </w:r>
        <w:r w:rsidR="00E90D07">
          <w:rPr>
            <w:noProof/>
            <w:webHidden/>
          </w:rPr>
          <w:fldChar w:fldCharType="end"/>
        </w:r>
      </w:hyperlink>
    </w:p>
    <w:p w14:paraId="30931695" w14:textId="5C4F9C8C" w:rsidR="00E90D07" w:rsidRDefault="00000000">
      <w:pPr>
        <w:pStyle w:val="TJ2"/>
        <w:rPr>
          <w:rFonts w:asciiTheme="minorHAnsi" w:eastAsia="SimSun" w:hAnsiTheme="minorHAnsi" w:cstheme="minorBidi"/>
          <w:noProof/>
          <w:sz w:val="22"/>
          <w:szCs w:val="20"/>
          <w:lang w:val="hu-HU" w:eastAsia="zh-CN" w:bidi="hi-IN"/>
        </w:rPr>
      </w:pPr>
      <w:hyperlink w:anchor="_Toc74733626" w:history="1">
        <w:r w:rsidR="00E90D07" w:rsidRPr="00633939">
          <w:rPr>
            <w:rStyle w:val="Hiperhivatkozs"/>
            <w:noProof/>
          </w:rPr>
          <w:t>Appendix B.5. Tamil metres</w:t>
        </w:r>
        <w:r w:rsidR="00E90D07">
          <w:rPr>
            <w:noProof/>
            <w:webHidden/>
          </w:rPr>
          <w:tab/>
        </w:r>
        <w:r w:rsidR="00E90D07">
          <w:rPr>
            <w:noProof/>
            <w:webHidden/>
          </w:rPr>
          <w:fldChar w:fldCharType="begin"/>
        </w:r>
        <w:r w:rsidR="00E90D07">
          <w:rPr>
            <w:noProof/>
            <w:webHidden/>
          </w:rPr>
          <w:instrText xml:space="preserve"> PAGEREF _Toc74733626 \h </w:instrText>
        </w:r>
        <w:r w:rsidR="00E90D07">
          <w:rPr>
            <w:noProof/>
            <w:webHidden/>
          </w:rPr>
        </w:r>
        <w:r w:rsidR="00E90D07">
          <w:rPr>
            <w:noProof/>
            <w:webHidden/>
          </w:rPr>
          <w:fldChar w:fldCharType="separate"/>
        </w:r>
        <w:r w:rsidR="00E90D07">
          <w:rPr>
            <w:noProof/>
            <w:webHidden/>
          </w:rPr>
          <w:t>149</w:t>
        </w:r>
        <w:r w:rsidR="00E90D07">
          <w:rPr>
            <w:noProof/>
            <w:webHidden/>
          </w:rPr>
          <w:fldChar w:fldCharType="end"/>
        </w:r>
      </w:hyperlink>
    </w:p>
    <w:p w14:paraId="15D61F02" w14:textId="6A8A1E07" w:rsidR="00E90D07" w:rsidRDefault="00000000">
      <w:pPr>
        <w:pStyle w:val="TJ1"/>
        <w:rPr>
          <w:rFonts w:asciiTheme="minorHAnsi" w:eastAsia="SimSun" w:hAnsiTheme="minorHAnsi" w:cstheme="minorBidi"/>
          <w:b w:val="0"/>
          <w:noProof/>
          <w:szCs w:val="20"/>
          <w:lang w:val="hu-HU" w:eastAsia="zh-CN" w:bidi="hi-IN"/>
        </w:rPr>
      </w:pPr>
      <w:hyperlink w:anchor="_Toc74733627" w:history="1">
        <w:r w:rsidR="00E90D07" w:rsidRPr="00633939">
          <w:rPr>
            <w:rStyle w:val="Hiperhivatkozs"/>
            <w:noProof/>
          </w:rPr>
          <w:t>Appendix C. “Case Studies” in Encoding Complex Layout</w:t>
        </w:r>
        <w:r w:rsidR="00E90D07">
          <w:rPr>
            <w:noProof/>
            <w:webHidden/>
          </w:rPr>
          <w:tab/>
        </w:r>
        <w:r w:rsidR="00E90D07">
          <w:rPr>
            <w:noProof/>
            <w:webHidden/>
          </w:rPr>
          <w:fldChar w:fldCharType="begin"/>
        </w:r>
        <w:r w:rsidR="00E90D07">
          <w:rPr>
            <w:noProof/>
            <w:webHidden/>
          </w:rPr>
          <w:instrText xml:space="preserve"> PAGEREF _Toc74733627 \h </w:instrText>
        </w:r>
        <w:r w:rsidR="00E90D07">
          <w:rPr>
            <w:noProof/>
            <w:webHidden/>
          </w:rPr>
        </w:r>
        <w:r w:rsidR="00E90D07">
          <w:rPr>
            <w:noProof/>
            <w:webHidden/>
          </w:rPr>
          <w:fldChar w:fldCharType="separate"/>
        </w:r>
        <w:r w:rsidR="00E90D07">
          <w:rPr>
            <w:noProof/>
            <w:webHidden/>
          </w:rPr>
          <w:t>150</w:t>
        </w:r>
        <w:r w:rsidR="00E90D07">
          <w:rPr>
            <w:noProof/>
            <w:webHidden/>
          </w:rPr>
          <w:fldChar w:fldCharType="end"/>
        </w:r>
      </w:hyperlink>
    </w:p>
    <w:p w14:paraId="52705123" w14:textId="7E3C9EAA" w:rsidR="00E90D07" w:rsidRDefault="00000000">
      <w:pPr>
        <w:pStyle w:val="TJ2"/>
        <w:rPr>
          <w:rFonts w:asciiTheme="minorHAnsi" w:eastAsia="SimSun" w:hAnsiTheme="minorHAnsi" w:cstheme="minorBidi"/>
          <w:noProof/>
          <w:sz w:val="22"/>
          <w:szCs w:val="20"/>
          <w:lang w:val="hu-HU" w:eastAsia="zh-CN" w:bidi="hi-IN"/>
        </w:rPr>
      </w:pPr>
      <w:hyperlink w:anchor="_Toc74733628" w:history="1">
        <w:r w:rsidR="00E90D07" w:rsidRPr="00633939">
          <w:rPr>
            <w:rStyle w:val="Hiperhivatkozs"/>
            <w:noProof/>
          </w:rPr>
          <w:t>Case study 1: four-faced stele</w:t>
        </w:r>
        <w:r w:rsidR="00E90D07">
          <w:rPr>
            <w:noProof/>
            <w:webHidden/>
          </w:rPr>
          <w:tab/>
        </w:r>
        <w:r w:rsidR="00E90D07">
          <w:rPr>
            <w:noProof/>
            <w:webHidden/>
          </w:rPr>
          <w:fldChar w:fldCharType="begin"/>
        </w:r>
        <w:r w:rsidR="00E90D07">
          <w:rPr>
            <w:noProof/>
            <w:webHidden/>
          </w:rPr>
          <w:instrText xml:space="preserve"> PAGEREF _Toc74733628 \h </w:instrText>
        </w:r>
        <w:r w:rsidR="00E90D07">
          <w:rPr>
            <w:noProof/>
            <w:webHidden/>
          </w:rPr>
        </w:r>
        <w:r w:rsidR="00E90D07">
          <w:rPr>
            <w:noProof/>
            <w:webHidden/>
          </w:rPr>
          <w:fldChar w:fldCharType="separate"/>
        </w:r>
        <w:r w:rsidR="00E90D07">
          <w:rPr>
            <w:noProof/>
            <w:webHidden/>
          </w:rPr>
          <w:t>150</w:t>
        </w:r>
        <w:r w:rsidR="00E90D07">
          <w:rPr>
            <w:noProof/>
            <w:webHidden/>
          </w:rPr>
          <w:fldChar w:fldCharType="end"/>
        </w:r>
      </w:hyperlink>
    </w:p>
    <w:p w14:paraId="39E59B82" w14:textId="24884D24" w:rsidR="00E90D07" w:rsidRDefault="00000000">
      <w:pPr>
        <w:pStyle w:val="TJ2"/>
        <w:rPr>
          <w:rFonts w:asciiTheme="minorHAnsi" w:eastAsia="SimSun" w:hAnsiTheme="minorHAnsi" w:cstheme="minorBidi"/>
          <w:noProof/>
          <w:sz w:val="22"/>
          <w:szCs w:val="20"/>
          <w:lang w:val="hu-HU" w:eastAsia="zh-CN" w:bidi="hi-IN"/>
        </w:rPr>
      </w:pPr>
      <w:hyperlink w:anchor="_Toc74733629" w:history="1">
        <w:r w:rsidR="00E90D07" w:rsidRPr="00633939">
          <w:rPr>
            <w:rStyle w:val="Hiperhivatkozs"/>
            <w:noProof/>
          </w:rPr>
          <w:t>Case study 2A: copperplate charter with seal and other goodies</w:t>
        </w:r>
        <w:r w:rsidR="00E90D07">
          <w:rPr>
            <w:noProof/>
            <w:webHidden/>
          </w:rPr>
          <w:tab/>
        </w:r>
        <w:r w:rsidR="00E90D07">
          <w:rPr>
            <w:noProof/>
            <w:webHidden/>
          </w:rPr>
          <w:fldChar w:fldCharType="begin"/>
        </w:r>
        <w:r w:rsidR="00E90D07">
          <w:rPr>
            <w:noProof/>
            <w:webHidden/>
          </w:rPr>
          <w:instrText xml:space="preserve"> PAGEREF _Toc74733629 \h </w:instrText>
        </w:r>
        <w:r w:rsidR="00E90D07">
          <w:rPr>
            <w:noProof/>
            <w:webHidden/>
          </w:rPr>
        </w:r>
        <w:r w:rsidR="00E90D07">
          <w:rPr>
            <w:noProof/>
            <w:webHidden/>
          </w:rPr>
          <w:fldChar w:fldCharType="separate"/>
        </w:r>
        <w:r w:rsidR="00E90D07">
          <w:rPr>
            <w:noProof/>
            <w:webHidden/>
          </w:rPr>
          <w:t>151</w:t>
        </w:r>
        <w:r w:rsidR="00E90D07">
          <w:rPr>
            <w:noProof/>
            <w:webHidden/>
          </w:rPr>
          <w:fldChar w:fldCharType="end"/>
        </w:r>
      </w:hyperlink>
    </w:p>
    <w:p w14:paraId="388BA45E" w14:textId="21F3D7CE" w:rsidR="00E90D07" w:rsidRDefault="00000000">
      <w:pPr>
        <w:pStyle w:val="TJ2"/>
        <w:rPr>
          <w:rFonts w:asciiTheme="minorHAnsi" w:eastAsia="SimSun" w:hAnsiTheme="minorHAnsi" w:cstheme="minorBidi"/>
          <w:noProof/>
          <w:sz w:val="22"/>
          <w:szCs w:val="20"/>
          <w:lang w:val="hu-HU" w:eastAsia="zh-CN" w:bidi="hi-IN"/>
        </w:rPr>
      </w:pPr>
      <w:hyperlink w:anchor="_Toc74733630" w:history="1">
        <w:r w:rsidR="00E90D07" w:rsidRPr="00633939">
          <w:rPr>
            <w:rStyle w:val="Hiperhivatkozs"/>
            <w:noProof/>
          </w:rPr>
          <w:t>Case study 2B: copperplate charter with a lost plate reconstructed</w:t>
        </w:r>
        <w:r w:rsidR="00E90D07">
          <w:rPr>
            <w:noProof/>
            <w:webHidden/>
          </w:rPr>
          <w:tab/>
        </w:r>
        <w:r w:rsidR="00E90D07">
          <w:rPr>
            <w:noProof/>
            <w:webHidden/>
          </w:rPr>
          <w:fldChar w:fldCharType="begin"/>
        </w:r>
        <w:r w:rsidR="00E90D07">
          <w:rPr>
            <w:noProof/>
            <w:webHidden/>
          </w:rPr>
          <w:instrText xml:space="preserve"> PAGEREF _Toc74733630 \h </w:instrText>
        </w:r>
        <w:r w:rsidR="00E90D07">
          <w:rPr>
            <w:noProof/>
            <w:webHidden/>
          </w:rPr>
        </w:r>
        <w:r w:rsidR="00E90D07">
          <w:rPr>
            <w:noProof/>
            <w:webHidden/>
          </w:rPr>
          <w:fldChar w:fldCharType="separate"/>
        </w:r>
        <w:r w:rsidR="00E90D07">
          <w:rPr>
            <w:noProof/>
            <w:webHidden/>
          </w:rPr>
          <w:t>153</w:t>
        </w:r>
        <w:r w:rsidR="00E90D07">
          <w:rPr>
            <w:noProof/>
            <w:webHidden/>
          </w:rPr>
          <w:fldChar w:fldCharType="end"/>
        </w:r>
      </w:hyperlink>
    </w:p>
    <w:p w14:paraId="602D7154" w14:textId="16B26471" w:rsidR="00E90D07" w:rsidRDefault="00000000">
      <w:pPr>
        <w:pStyle w:val="TJ2"/>
        <w:rPr>
          <w:rFonts w:asciiTheme="minorHAnsi" w:eastAsia="SimSun" w:hAnsiTheme="minorHAnsi" w:cstheme="minorBidi"/>
          <w:noProof/>
          <w:sz w:val="22"/>
          <w:szCs w:val="20"/>
          <w:lang w:val="hu-HU" w:eastAsia="zh-CN" w:bidi="hi-IN"/>
        </w:rPr>
      </w:pPr>
      <w:hyperlink w:anchor="_Toc74733631" w:history="1">
        <w:r w:rsidR="00E90D07" w:rsidRPr="00633939">
          <w:rPr>
            <w:rStyle w:val="Hiperhivatkozs"/>
            <w:noProof/>
          </w:rPr>
          <w:t>Case study 2C: copperplate charter with a lost plate not reconstructed</w:t>
        </w:r>
        <w:r w:rsidR="00E90D07">
          <w:rPr>
            <w:noProof/>
            <w:webHidden/>
          </w:rPr>
          <w:tab/>
        </w:r>
        <w:r w:rsidR="00E90D07">
          <w:rPr>
            <w:noProof/>
            <w:webHidden/>
          </w:rPr>
          <w:fldChar w:fldCharType="begin"/>
        </w:r>
        <w:r w:rsidR="00E90D07">
          <w:rPr>
            <w:noProof/>
            <w:webHidden/>
          </w:rPr>
          <w:instrText xml:space="preserve"> PAGEREF _Toc74733631 \h </w:instrText>
        </w:r>
        <w:r w:rsidR="00E90D07">
          <w:rPr>
            <w:noProof/>
            <w:webHidden/>
          </w:rPr>
        </w:r>
        <w:r w:rsidR="00E90D07">
          <w:rPr>
            <w:noProof/>
            <w:webHidden/>
          </w:rPr>
          <w:fldChar w:fldCharType="separate"/>
        </w:r>
        <w:r w:rsidR="00E90D07">
          <w:rPr>
            <w:noProof/>
            <w:webHidden/>
          </w:rPr>
          <w:t>154</w:t>
        </w:r>
        <w:r w:rsidR="00E90D07">
          <w:rPr>
            <w:noProof/>
            <w:webHidden/>
          </w:rPr>
          <w:fldChar w:fldCharType="end"/>
        </w:r>
      </w:hyperlink>
    </w:p>
    <w:p w14:paraId="4A6192C9" w14:textId="7ADCEA4C" w:rsidR="00E90D07" w:rsidRDefault="00000000">
      <w:pPr>
        <w:pStyle w:val="TJ1"/>
        <w:rPr>
          <w:rFonts w:asciiTheme="minorHAnsi" w:eastAsia="SimSun" w:hAnsiTheme="minorHAnsi" w:cstheme="minorBidi"/>
          <w:b w:val="0"/>
          <w:noProof/>
          <w:szCs w:val="20"/>
          <w:lang w:val="hu-HU" w:eastAsia="zh-CN" w:bidi="hi-IN"/>
        </w:rPr>
      </w:pPr>
      <w:hyperlink w:anchor="_Toc74733632" w:history="1">
        <w:r w:rsidR="00E90D07" w:rsidRPr="00633939">
          <w:rPr>
            <w:rStyle w:val="Hiperhivatkozs"/>
            <w:noProof/>
          </w:rPr>
          <w:t>Appendix D. Language Tags</w:t>
        </w:r>
        <w:r w:rsidR="00E90D07">
          <w:rPr>
            <w:noProof/>
            <w:webHidden/>
          </w:rPr>
          <w:tab/>
        </w:r>
        <w:r w:rsidR="00E90D07">
          <w:rPr>
            <w:noProof/>
            <w:webHidden/>
          </w:rPr>
          <w:fldChar w:fldCharType="begin"/>
        </w:r>
        <w:r w:rsidR="00E90D07">
          <w:rPr>
            <w:noProof/>
            <w:webHidden/>
          </w:rPr>
          <w:instrText xml:space="preserve"> PAGEREF _Toc74733632 \h </w:instrText>
        </w:r>
        <w:r w:rsidR="00E90D07">
          <w:rPr>
            <w:noProof/>
            <w:webHidden/>
          </w:rPr>
        </w:r>
        <w:r w:rsidR="00E90D07">
          <w:rPr>
            <w:noProof/>
            <w:webHidden/>
          </w:rPr>
          <w:fldChar w:fldCharType="separate"/>
        </w:r>
        <w:r w:rsidR="00E90D07">
          <w:rPr>
            <w:noProof/>
            <w:webHidden/>
          </w:rPr>
          <w:t>156</w:t>
        </w:r>
        <w:r w:rsidR="00E90D07">
          <w:rPr>
            <w:noProof/>
            <w:webHidden/>
          </w:rPr>
          <w:fldChar w:fldCharType="end"/>
        </w:r>
      </w:hyperlink>
    </w:p>
    <w:p w14:paraId="1C48F8BF" w14:textId="53BB2CE6" w:rsidR="00E90D07" w:rsidRDefault="00000000">
      <w:pPr>
        <w:pStyle w:val="TJ1"/>
        <w:rPr>
          <w:rFonts w:asciiTheme="minorHAnsi" w:eastAsia="SimSun" w:hAnsiTheme="minorHAnsi" w:cstheme="minorBidi"/>
          <w:b w:val="0"/>
          <w:noProof/>
          <w:szCs w:val="20"/>
          <w:lang w:val="hu-HU" w:eastAsia="zh-CN" w:bidi="hi-IN"/>
        </w:rPr>
      </w:pPr>
      <w:hyperlink w:anchor="_Toc74733633" w:history="1">
        <w:r w:rsidR="00E90D07" w:rsidRPr="00633939">
          <w:rPr>
            <w:rStyle w:val="Hiperhivatkozs"/>
            <w:noProof/>
          </w:rPr>
          <w:t>Appendix E. Titling Conventions</w:t>
        </w:r>
        <w:r w:rsidR="00E90D07">
          <w:rPr>
            <w:noProof/>
            <w:webHidden/>
          </w:rPr>
          <w:tab/>
        </w:r>
        <w:r w:rsidR="00E90D07">
          <w:rPr>
            <w:noProof/>
            <w:webHidden/>
          </w:rPr>
          <w:fldChar w:fldCharType="begin"/>
        </w:r>
        <w:r w:rsidR="00E90D07">
          <w:rPr>
            <w:noProof/>
            <w:webHidden/>
          </w:rPr>
          <w:instrText xml:space="preserve"> PAGEREF _Toc74733633 \h </w:instrText>
        </w:r>
        <w:r w:rsidR="00E90D07">
          <w:rPr>
            <w:noProof/>
            <w:webHidden/>
          </w:rPr>
        </w:r>
        <w:r w:rsidR="00E90D07">
          <w:rPr>
            <w:noProof/>
            <w:webHidden/>
          </w:rPr>
          <w:fldChar w:fldCharType="separate"/>
        </w:r>
        <w:r w:rsidR="00E90D07">
          <w:rPr>
            <w:noProof/>
            <w:webHidden/>
          </w:rPr>
          <w:t>157</w:t>
        </w:r>
        <w:r w:rsidR="00E90D07">
          <w:rPr>
            <w:noProof/>
            <w:webHidden/>
          </w:rPr>
          <w:fldChar w:fldCharType="end"/>
        </w:r>
      </w:hyperlink>
    </w:p>
    <w:p w14:paraId="367B750E" w14:textId="41F6F9C2" w:rsidR="00E90D07" w:rsidRDefault="00000000">
      <w:pPr>
        <w:pStyle w:val="TJ1"/>
        <w:rPr>
          <w:rFonts w:asciiTheme="minorHAnsi" w:eastAsia="SimSun" w:hAnsiTheme="minorHAnsi" w:cstheme="minorBidi"/>
          <w:b w:val="0"/>
          <w:noProof/>
          <w:szCs w:val="20"/>
          <w:lang w:val="hu-HU" w:eastAsia="zh-CN" w:bidi="hi-IN"/>
        </w:rPr>
      </w:pPr>
      <w:hyperlink w:anchor="_Toc74733634" w:history="1">
        <w:r w:rsidR="00E90D07" w:rsidRPr="00633939">
          <w:rPr>
            <w:rStyle w:val="Hiperhivatkozs"/>
            <w:noProof/>
          </w:rPr>
          <w:t>Appendix F. Normalisation Suggestions</w:t>
        </w:r>
        <w:r w:rsidR="00E90D07">
          <w:rPr>
            <w:noProof/>
            <w:webHidden/>
          </w:rPr>
          <w:tab/>
        </w:r>
        <w:r w:rsidR="00E90D07">
          <w:rPr>
            <w:noProof/>
            <w:webHidden/>
          </w:rPr>
          <w:fldChar w:fldCharType="begin"/>
        </w:r>
        <w:r w:rsidR="00E90D07">
          <w:rPr>
            <w:noProof/>
            <w:webHidden/>
          </w:rPr>
          <w:instrText xml:space="preserve"> PAGEREF _Toc74733634 \h </w:instrText>
        </w:r>
        <w:r w:rsidR="00E90D07">
          <w:rPr>
            <w:noProof/>
            <w:webHidden/>
          </w:rPr>
        </w:r>
        <w:r w:rsidR="00E90D07">
          <w:rPr>
            <w:noProof/>
            <w:webHidden/>
          </w:rPr>
          <w:fldChar w:fldCharType="separate"/>
        </w:r>
        <w:r w:rsidR="00E90D07">
          <w:rPr>
            <w:noProof/>
            <w:webHidden/>
          </w:rPr>
          <w:t>159</w:t>
        </w:r>
        <w:r w:rsidR="00E90D07">
          <w:rPr>
            <w:noProof/>
            <w:webHidden/>
          </w:rPr>
          <w:fldChar w:fldCharType="end"/>
        </w:r>
      </w:hyperlink>
    </w:p>
    <w:p w14:paraId="3946605F" w14:textId="7A7D7D38" w:rsidR="00E90D07" w:rsidRDefault="00000000">
      <w:pPr>
        <w:pStyle w:val="TJ1"/>
        <w:rPr>
          <w:rFonts w:asciiTheme="minorHAnsi" w:eastAsia="SimSun" w:hAnsiTheme="minorHAnsi" w:cstheme="minorBidi"/>
          <w:b w:val="0"/>
          <w:noProof/>
          <w:szCs w:val="20"/>
          <w:lang w:val="hu-HU" w:eastAsia="zh-CN" w:bidi="hi-IN"/>
        </w:rPr>
      </w:pPr>
      <w:hyperlink w:anchor="_Toc74733635" w:history="1">
        <w:r w:rsidR="00E90D07" w:rsidRPr="00633939">
          <w:rPr>
            <w:rStyle w:val="Hiperhivatkozs"/>
            <w:noProof/>
          </w:rPr>
          <w:t>References</w:t>
        </w:r>
        <w:r w:rsidR="00E90D07">
          <w:rPr>
            <w:noProof/>
            <w:webHidden/>
          </w:rPr>
          <w:tab/>
        </w:r>
        <w:r w:rsidR="00E90D07">
          <w:rPr>
            <w:noProof/>
            <w:webHidden/>
          </w:rPr>
          <w:fldChar w:fldCharType="begin"/>
        </w:r>
        <w:r w:rsidR="00E90D07">
          <w:rPr>
            <w:noProof/>
            <w:webHidden/>
          </w:rPr>
          <w:instrText xml:space="preserve"> PAGEREF _Toc74733635 \h </w:instrText>
        </w:r>
        <w:r w:rsidR="00E90D07">
          <w:rPr>
            <w:noProof/>
            <w:webHidden/>
          </w:rPr>
        </w:r>
        <w:r w:rsidR="00E90D07">
          <w:rPr>
            <w:noProof/>
            <w:webHidden/>
          </w:rPr>
          <w:fldChar w:fldCharType="separate"/>
        </w:r>
        <w:r w:rsidR="00E90D07">
          <w:rPr>
            <w:noProof/>
            <w:webHidden/>
          </w:rPr>
          <w:t>160</w:t>
        </w:r>
        <w:r w:rsidR="00E90D07">
          <w:rPr>
            <w:noProof/>
            <w:webHidden/>
          </w:rPr>
          <w:fldChar w:fldCharType="end"/>
        </w:r>
      </w:hyperlink>
    </w:p>
    <w:p w14:paraId="3DE590C3" w14:textId="5BEBDE86" w:rsidR="00EE683E" w:rsidRDefault="00F305BD" w:rsidP="00EE683E">
      <w:r>
        <w:rPr>
          <w:rFonts w:ascii="Calibri" w:hAnsi="Calibri"/>
        </w:rPr>
        <w:fldChar w:fldCharType="end"/>
      </w:r>
    </w:p>
    <w:p w14:paraId="2AEF514C" w14:textId="77777777" w:rsidR="00C02B8C" w:rsidRPr="00DD7CCF" w:rsidRDefault="004D2E67" w:rsidP="00D4342A">
      <w:pPr>
        <w:pStyle w:val="Cmsor1"/>
      </w:pPr>
      <w:bookmarkStart w:id="8" w:name="_Toc74733373"/>
      <w:r w:rsidRPr="00DD7CCF">
        <w:lastRenderedPageBreak/>
        <w:t>Introduction</w:t>
      </w:r>
      <w:bookmarkEnd w:id="8"/>
    </w:p>
    <w:p w14:paraId="3A0E9CE3" w14:textId="77777777" w:rsidR="00C02B8C" w:rsidRPr="008608D1" w:rsidRDefault="004D2E67" w:rsidP="00D4342A">
      <w:pPr>
        <w:pStyle w:val="Cmsor2"/>
        <w:numPr>
          <w:ilvl w:val="1"/>
          <w:numId w:val="5"/>
        </w:numPr>
      </w:pPr>
      <w:bookmarkStart w:id="9" w:name="_ta3bzfnw5348" w:colFirst="0" w:colLast="0"/>
      <w:bookmarkStart w:id="10" w:name="_Toc74733374"/>
      <w:bookmarkEnd w:id="9"/>
      <w:r w:rsidRPr="00DD7CCF">
        <w:t>Version History</w:t>
      </w:r>
      <w:bookmarkEnd w:id="10"/>
    </w:p>
    <w:tbl>
      <w:tblPr>
        <w:tblW w:w="5000"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2095"/>
        <w:gridCol w:w="1202"/>
        <w:gridCol w:w="3915"/>
        <w:gridCol w:w="2406"/>
      </w:tblGrid>
      <w:tr w:rsidR="00C02B8C" w:rsidRPr="00DD7CCF" w14:paraId="3EF8E78E" w14:textId="77777777" w:rsidTr="000B047B">
        <w:trPr>
          <w:trHeight w:val="480"/>
        </w:trPr>
        <w:tc>
          <w:tcPr>
            <w:tcW w:w="1089" w:type="pct"/>
            <w:shd w:val="clear" w:color="auto" w:fill="EAF1DD"/>
            <w:tcMar>
              <w:top w:w="100" w:type="dxa"/>
              <w:left w:w="100" w:type="dxa"/>
              <w:bottom w:w="100" w:type="dxa"/>
              <w:right w:w="100" w:type="dxa"/>
            </w:tcMar>
          </w:tcPr>
          <w:p w14:paraId="5DA586DB" w14:textId="77777777" w:rsidR="00C02B8C" w:rsidRPr="00DD7CCF" w:rsidRDefault="004D2E67" w:rsidP="00F14096">
            <w:pPr>
              <w:pStyle w:val="Tabletext"/>
            </w:pPr>
            <w:r w:rsidRPr="00DD7CCF">
              <w:t>Author</w:t>
            </w:r>
            <w:r w:rsidRPr="00E24F87">
              <w:rPr>
                <w:noProof/>
              </w:rPr>
              <w:t>(</w:t>
            </w:r>
            <w:r w:rsidRPr="00DD7CCF">
              <w:t>s)</w:t>
            </w:r>
          </w:p>
        </w:tc>
        <w:tc>
          <w:tcPr>
            <w:tcW w:w="625" w:type="pct"/>
            <w:shd w:val="clear" w:color="auto" w:fill="EAF1DD"/>
            <w:tcMar>
              <w:top w:w="100" w:type="dxa"/>
              <w:left w:w="100" w:type="dxa"/>
              <w:bottom w:w="100" w:type="dxa"/>
              <w:right w:w="100" w:type="dxa"/>
            </w:tcMar>
          </w:tcPr>
          <w:p w14:paraId="323369F5" w14:textId="77777777" w:rsidR="00C02B8C" w:rsidRPr="00DD7CCF" w:rsidRDefault="004D2E67" w:rsidP="00F14096">
            <w:pPr>
              <w:pStyle w:val="Tabletext"/>
            </w:pPr>
            <w:r w:rsidRPr="00DD7CCF">
              <w:t>Version</w:t>
            </w:r>
          </w:p>
        </w:tc>
        <w:tc>
          <w:tcPr>
            <w:tcW w:w="2035" w:type="pct"/>
            <w:shd w:val="clear" w:color="auto" w:fill="EAF1DD"/>
            <w:tcMar>
              <w:top w:w="100" w:type="dxa"/>
              <w:left w:w="100" w:type="dxa"/>
              <w:bottom w:w="100" w:type="dxa"/>
              <w:right w:w="100" w:type="dxa"/>
            </w:tcMar>
          </w:tcPr>
          <w:p w14:paraId="7974B324" w14:textId="77777777" w:rsidR="00C02B8C" w:rsidRPr="00DD7CCF" w:rsidRDefault="004D2E67" w:rsidP="00F14096">
            <w:pPr>
              <w:pStyle w:val="Tabletext"/>
            </w:pPr>
            <w:r w:rsidRPr="00DD7CCF">
              <w:t>Changes</w:t>
            </w:r>
          </w:p>
        </w:tc>
        <w:tc>
          <w:tcPr>
            <w:tcW w:w="1252" w:type="pct"/>
            <w:shd w:val="clear" w:color="auto" w:fill="EAF1DD"/>
            <w:tcMar>
              <w:top w:w="100" w:type="dxa"/>
              <w:left w:w="100" w:type="dxa"/>
              <w:bottom w:w="100" w:type="dxa"/>
              <w:right w:w="100" w:type="dxa"/>
            </w:tcMar>
          </w:tcPr>
          <w:p w14:paraId="0D0975CD" w14:textId="77777777" w:rsidR="00C02B8C" w:rsidRPr="00DD7CCF" w:rsidRDefault="004D2E67" w:rsidP="00F14096">
            <w:pPr>
              <w:pStyle w:val="Tabletext"/>
            </w:pPr>
            <w:r w:rsidRPr="00DD7CCF">
              <w:t>Date</w:t>
            </w:r>
          </w:p>
        </w:tc>
      </w:tr>
      <w:tr w:rsidR="00C02B8C" w:rsidRPr="00DD7CCF" w14:paraId="497F5E99" w14:textId="77777777" w:rsidTr="000B047B">
        <w:tc>
          <w:tcPr>
            <w:tcW w:w="1089" w:type="pct"/>
            <w:shd w:val="clear" w:color="auto" w:fill="auto"/>
            <w:tcMar>
              <w:top w:w="100" w:type="dxa"/>
              <w:left w:w="100" w:type="dxa"/>
              <w:bottom w:w="100" w:type="dxa"/>
              <w:right w:w="100" w:type="dxa"/>
            </w:tcMar>
          </w:tcPr>
          <w:p w14:paraId="6DD80142" w14:textId="77777777" w:rsidR="00C02B8C" w:rsidRPr="00DD7CCF" w:rsidRDefault="004D2E67" w:rsidP="00F14096">
            <w:pPr>
              <w:pStyle w:val="Tabletext"/>
            </w:pPr>
            <w:r w:rsidRPr="00DD7CCF">
              <w:t>Balogh, Griffiths</w:t>
            </w:r>
          </w:p>
        </w:tc>
        <w:tc>
          <w:tcPr>
            <w:tcW w:w="625" w:type="pct"/>
            <w:shd w:val="clear" w:color="auto" w:fill="auto"/>
            <w:tcMar>
              <w:top w:w="100" w:type="dxa"/>
              <w:left w:w="100" w:type="dxa"/>
              <w:bottom w:w="100" w:type="dxa"/>
              <w:right w:w="100" w:type="dxa"/>
            </w:tcMar>
          </w:tcPr>
          <w:p w14:paraId="12B5368B" w14:textId="77777777" w:rsidR="00C02B8C" w:rsidRPr="00DD7CCF" w:rsidRDefault="004D2E67" w:rsidP="00F14096">
            <w:pPr>
              <w:pStyle w:val="Tabletext"/>
            </w:pPr>
            <w:r w:rsidRPr="00DD7CCF">
              <w:t>0.1</w:t>
            </w:r>
          </w:p>
        </w:tc>
        <w:tc>
          <w:tcPr>
            <w:tcW w:w="2035" w:type="pct"/>
            <w:shd w:val="clear" w:color="auto" w:fill="auto"/>
            <w:tcMar>
              <w:top w:w="100" w:type="dxa"/>
              <w:left w:w="100" w:type="dxa"/>
              <w:bottom w:w="100" w:type="dxa"/>
              <w:right w:w="100" w:type="dxa"/>
            </w:tcMar>
          </w:tcPr>
          <w:p w14:paraId="4CFA25D2" w14:textId="77777777" w:rsidR="00C02B8C" w:rsidRPr="00DD7CCF" w:rsidRDefault="004D2E67" w:rsidP="00F14096">
            <w:pPr>
              <w:pStyle w:val="Tabletext"/>
            </w:pPr>
            <w:r w:rsidRPr="00DD7CCF">
              <w:t>Redaction of the first draft</w:t>
            </w:r>
          </w:p>
        </w:tc>
        <w:tc>
          <w:tcPr>
            <w:tcW w:w="1252" w:type="pct"/>
            <w:shd w:val="clear" w:color="auto" w:fill="auto"/>
            <w:tcMar>
              <w:top w:w="100" w:type="dxa"/>
              <w:left w:w="100" w:type="dxa"/>
              <w:bottom w:w="100" w:type="dxa"/>
              <w:right w:w="100" w:type="dxa"/>
            </w:tcMar>
          </w:tcPr>
          <w:p w14:paraId="3389D363" w14:textId="77777777" w:rsidR="00C02B8C" w:rsidRPr="00DD7CCF" w:rsidRDefault="004D2E67" w:rsidP="00F14096">
            <w:pPr>
              <w:pStyle w:val="Tabletext"/>
            </w:pPr>
            <w:r w:rsidRPr="00DD7CCF">
              <w:t>2019-07</w:t>
            </w:r>
          </w:p>
        </w:tc>
      </w:tr>
      <w:tr w:rsidR="00C02B8C" w:rsidRPr="00DD7CCF" w14:paraId="238DC7FD" w14:textId="77777777" w:rsidTr="000B047B">
        <w:tc>
          <w:tcPr>
            <w:tcW w:w="1089" w:type="pct"/>
            <w:shd w:val="clear" w:color="auto" w:fill="auto"/>
            <w:tcMar>
              <w:top w:w="100" w:type="dxa"/>
              <w:left w:w="100" w:type="dxa"/>
              <w:bottom w:w="100" w:type="dxa"/>
              <w:right w:w="100" w:type="dxa"/>
            </w:tcMar>
          </w:tcPr>
          <w:p w14:paraId="365CE10F" w14:textId="77777777" w:rsidR="00C02B8C" w:rsidRPr="00DD7CCF" w:rsidRDefault="004D2E67" w:rsidP="00F14096">
            <w:pPr>
              <w:pStyle w:val="Tabletext"/>
            </w:pPr>
            <w:r w:rsidRPr="00DD7CCF">
              <w:t>Balogh, Griffiths</w:t>
            </w:r>
          </w:p>
        </w:tc>
        <w:tc>
          <w:tcPr>
            <w:tcW w:w="625" w:type="pct"/>
            <w:shd w:val="clear" w:color="auto" w:fill="auto"/>
            <w:tcMar>
              <w:top w:w="100" w:type="dxa"/>
              <w:left w:w="100" w:type="dxa"/>
              <w:bottom w:w="100" w:type="dxa"/>
              <w:right w:w="100" w:type="dxa"/>
            </w:tcMar>
          </w:tcPr>
          <w:p w14:paraId="2432CF3F" w14:textId="77777777" w:rsidR="00C02B8C" w:rsidRPr="00DD7CCF" w:rsidRDefault="004D2E67" w:rsidP="00F14096">
            <w:pPr>
              <w:pStyle w:val="Tabletext"/>
            </w:pPr>
            <w:r w:rsidRPr="00DD7CCF">
              <w:t>0.8</w:t>
            </w:r>
          </w:p>
        </w:tc>
        <w:tc>
          <w:tcPr>
            <w:tcW w:w="2035" w:type="pct"/>
            <w:shd w:val="clear" w:color="auto" w:fill="auto"/>
            <w:tcMar>
              <w:top w:w="100" w:type="dxa"/>
              <w:left w:w="100" w:type="dxa"/>
              <w:bottom w:w="100" w:type="dxa"/>
              <w:right w:w="100" w:type="dxa"/>
            </w:tcMar>
          </w:tcPr>
          <w:p w14:paraId="4C4572B6" w14:textId="77777777" w:rsidR="00C02B8C" w:rsidRPr="00DD7CCF" w:rsidRDefault="004D2E67" w:rsidP="00F14096">
            <w:pPr>
              <w:pStyle w:val="Tabletext"/>
            </w:pPr>
            <w:r w:rsidRPr="00DD7CCF">
              <w:t>Expansion and revision for release</w:t>
            </w:r>
          </w:p>
        </w:tc>
        <w:tc>
          <w:tcPr>
            <w:tcW w:w="1252" w:type="pct"/>
            <w:shd w:val="clear" w:color="auto" w:fill="auto"/>
            <w:tcMar>
              <w:top w:w="100" w:type="dxa"/>
              <w:left w:w="100" w:type="dxa"/>
              <w:bottom w:w="100" w:type="dxa"/>
              <w:right w:w="100" w:type="dxa"/>
            </w:tcMar>
          </w:tcPr>
          <w:p w14:paraId="1F4E8D41" w14:textId="77777777" w:rsidR="00C02B8C" w:rsidRPr="00DD7CCF" w:rsidRDefault="004D2E67" w:rsidP="00F14096">
            <w:pPr>
              <w:pStyle w:val="Tabletext"/>
            </w:pPr>
            <w:r w:rsidRPr="00DD7CCF">
              <w:t>to 2019-12</w:t>
            </w:r>
          </w:p>
        </w:tc>
      </w:tr>
      <w:tr w:rsidR="00C02B8C" w:rsidRPr="00DD7CCF" w14:paraId="1A6F97F8" w14:textId="77777777" w:rsidTr="000B047B">
        <w:tc>
          <w:tcPr>
            <w:tcW w:w="1089" w:type="pct"/>
            <w:shd w:val="clear" w:color="auto" w:fill="auto"/>
            <w:tcMar>
              <w:top w:w="100" w:type="dxa"/>
              <w:left w:w="100" w:type="dxa"/>
              <w:bottom w:w="100" w:type="dxa"/>
              <w:right w:w="100" w:type="dxa"/>
            </w:tcMar>
          </w:tcPr>
          <w:p w14:paraId="113DF26E" w14:textId="77777777" w:rsidR="00C02B8C" w:rsidRPr="00DD7CCF" w:rsidRDefault="004D2E67" w:rsidP="00F14096">
            <w:pPr>
              <w:pStyle w:val="Tabletext"/>
            </w:pPr>
            <w:r w:rsidRPr="00DD7CCF">
              <w:t>Balogh, Griffiths</w:t>
            </w:r>
          </w:p>
        </w:tc>
        <w:tc>
          <w:tcPr>
            <w:tcW w:w="625" w:type="pct"/>
            <w:shd w:val="clear" w:color="auto" w:fill="auto"/>
            <w:tcMar>
              <w:top w:w="100" w:type="dxa"/>
              <w:left w:w="100" w:type="dxa"/>
              <w:bottom w:w="100" w:type="dxa"/>
              <w:right w:w="100" w:type="dxa"/>
            </w:tcMar>
          </w:tcPr>
          <w:p w14:paraId="108A1E4F" w14:textId="77777777" w:rsidR="00C02B8C" w:rsidRPr="00DD7CCF" w:rsidRDefault="004D2E67" w:rsidP="00F14096">
            <w:pPr>
              <w:pStyle w:val="Tabletext"/>
            </w:pPr>
            <w:r w:rsidRPr="00DD7CCF">
              <w:t>0.9</w:t>
            </w:r>
          </w:p>
        </w:tc>
        <w:tc>
          <w:tcPr>
            <w:tcW w:w="2035" w:type="pct"/>
            <w:shd w:val="clear" w:color="auto" w:fill="auto"/>
            <w:tcMar>
              <w:top w:w="100" w:type="dxa"/>
              <w:left w:w="100" w:type="dxa"/>
              <w:bottom w:w="100" w:type="dxa"/>
              <w:right w:w="100" w:type="dxa"/>
            </w:tcMar>
          </w:tcPr>
          <w:p w14:paraId="1DB986F5" w14:textId="77777777" w:rsidR="00C02B8C" w:rsidRPr="00DD7CCF" w:rsidRDefault="004D2E67" w:rsidP="00F14096">
            <w:pPr>
              <w:pStyle w:val="Tabletext"/>
            </w:pPr>
            <w:r w:rsidRPr="00DD7CCF">
              <w:t>Redaction for release</w:t>
            </w:r>
          </w:p>
        </w:tc>
        <w:tc>
          <w:tcPr>
            <w:tcW w:w="1252" w:type="pct"/>
            <w:shd w:val="clear" w:color="auto" w:fill="auto"/>
            <w:tcMar>
              <w:top w:w="100" w:type="dxa"/>
              <w:left w:w="100" w:type="dxa"/>
              <w:bottom w:w="100" w:type="dxa"/>
              <w:right w:w="100" w:type="dxa"/>
            </w:tcMar>
          </w:tcPr>
          <w:p w14:paraId="717B18B4" w14:textId="77777777" w:rsidR="00C02B8C" w:rsidRPr="00DD7CCF" w:rsidRDefault="004D2E67" w:rsidP="00F14096">
            <w:pPr>
              <w:pStyle w:val="Tabletext"/>
            </w:pPr>
            <w:r w:rsidRPr="00DD7CCF">
              <w:t>to 2020-03-17</w:t>
            </w:r>
          </w:p>
        </w:tc>
      </w:tr>
      <w:tr w:rsidR="00C02B8C" w:rsidRPr="00DD7CCF" w14:paraId="78827416" w14:textId="77777777" w:rsidTr="000B047B">
        <w:tc>
          <w:tcPr>
            <w:tcW w:w="1089" w:type="pct"/>
            <w:shd w:val="clear" w:color="auto" w:fill="auto"/>
            <w:tcMar>
              <w:top w:w="100" w:type="dxa"/>
              <w:left w:w="100" w:type="dxa"/>
              <w:bottom w:w="100" w:type="dxa"/>
              <w:right w:w="100" w:type="dxa"/>
            </w:tcMar>
          </w:tcPr>
          <w:p w14:paraId="4625D232" w14:textId="77777777" w:rsidR="00C02B8C" w:rsidRPr="00DD7CCF" w:rsidRDefault="004D2E67" w:rsidP="00F14096">
            <w:pPr>
              <w:pStyle w:val="Tabletext"/>
            </w:pPr>
            <w:r w:rsidRPr="00DD7CCF">
              <w:t>Balogh, Griffiths</w:t>
            </w:r>
          </w:p>
        </w:tc>
        <w:tc>
          <w:tcPr>
            <w:tcW w:w="625" w:type="pct"/>
            <w:shd w:val="clear" w:color="auto" w:fill="auto"/>
            <w:tcMar>
              <w:top w:w="100" w:type="dxa"/>
              <w:left w:w="100" w:type="dxa"/>
              <w:bottom w:w="100" w:type="dxa"/>
              <w:right w:w="100" w:type="dxa"/>
            </w:tcMar>
          </w:tcPr>
          <w:p w14:paraId="33FD9E7C" w14:textId="77777777" w:rsidR="00C02B8C" w:rsidRPr="00DD7CCF" w:rsidRDefault="004D2E67" w:rsidP="00F14096">
            <w:pPr>
              <w:pStyle w:val="Tabletext"/>
            </w:pPr>
            <w:r w:rsidRPr="00DD7CCF">
              <w:t>1.0</w:t>
            </w:r>
          </w:p>
        </w:tc>
        <w:tc>
          <w:tcPr>
            <w:tcW w:w="2035" w:type="pct"/>
            <w:shd w:val="clear" w:color="auto" w:fill="auto"/>
            <w:tcMar>
              <w:top w:w="100" w:type="dxa"/>
              <w:left w:w="100" w:type="dxa"/>
              <w:bottom w:w="100" w:type="dxa"/>
              <w:right w:w="100" w:type="dxa"/>
            </w:tcMar>
          </w:tcPr>
          <w:p w14:paraId="23B5B81E" w14:textId="77777777" w:rsidR="00C02B8C" w:rsidRPr="00DD7CCF" w:rsidRDefault="004D2E67" w:rsidP="00F14096">
            <w:pPr>
              <w:pStyle w:val="Tabletext"/>
            </w:pPr>
            <w:r w:rsidRPr="00DD7CCF">
              <w:t>Revision after feedback and discussion</w:t>
            </w:r>
          </w:p>
        </w:tc>
        <w:tc>
          <w:tcPr>
            <w:tcW w:w="1252" w:type="pct"/>
            <w:shd w:val="clear" w:color="auto" w:fill="auto"/>
            <w:tcMar>
              <w:top w:w="100" w:type="dxa"/>
              <w:left w:w="100" w:type="dxa"/>
              <w:bottom w:w="100" w:type="dxa"/>
              <w:right w:w="100" w:type="dxa"/>
            </w:tcMar>
          </w:tcPr>
          <w:p w14:paraId="0D650BCD" w14:textId="77777777" w:rsidR="00C02B8C" w:rsidRPr="00DD7CCF" w:rsidRDefault="004F4C63" w:rsidP="00F14096">
            <w:pPr>
              <w:pStyle w:val="Tabletext"/>
            </w:pPr>
            <w:r w:rsidRPr="00DD7CCF">
              <w:t>2020-07-05</w:t>
            </w:r>
          </w:p>
        </w:tc>
      </w:tr>
    </w:tbl>
    <w:p w14:paraId="3FAC6E2C" w14:textId="77777777" w:rsidR="00C02B8C" w:rsidRPr="00DD7CCF" w:rsidRDefault="004D2E67" w:rsidP="00D4342A">
      <w:pPr>
        <w:pStyle w:val="Cmsor3"/>
        <w:numPr>
          <w:ilvl w:val="2"/>
          <w:numId w:val="4"/>
        </w:numPr>
      </w:pPr>
      <w:bookmarkStart w:id="11" w:name="_ss0fr01ijjvr" w:colFirst="0" w:colLast="0"/>
      <w:bookmarkStart w:id="12" w:name="_Toc74733375"/>
      <w:bookmarkEnd w:id="11"/>
      <w:r w:rsidRPr="00DD7CCF">
        <w:t>About this version</w:t>
      </w:r>
      <w:bookmarkEnd w:id="12"/>
    </w:p>
    <w:p w14:paraId="550B6354" w14:textId="77777777" w:rsidR="00C02B8C" w:rsidRPr="00DD7CCF" w:rsidRDefault="004F4C63" w:rsidP="00E2714A">
      <w:pPr>
        <w:pStyle w:val="Lista"/>
      </w:pPr>
      <w:r w:rsidRPr="00DD7CCF">
        <w:t>this is the first definitive release version of this Guide</w:t>
      </w:r>
    </w:p>
    <w:p w14:paraId="30EE6316" w14:textId="77777777" w:rsidR="001D5003" w:rsidRDefault="001D5003" w:rsidP="001D5003">
      <w:pPr>
        <w:pStyle w:val="Lista"/>
      </w:pPr>
      <w:r>
        <w:t xml:space="preserve">in case of conflict with the </w:t>
      </w:r>
      <w:r w:rsidR="00062C66">
        <w:t>working</w:t>
      </w:r>
      <w:r>
        <w:t xml:space="preserve"> version in Google Docs, </w:t>
      </w:r>
    </w:p>
    <w:p w14:paraId="445C071A" w14:textId="77777777" w:rsidR="004F4C63" w:rsidRDefault="004F4C63" w:rsidP="001D5003">
      <w:pPr>
        <w:pStyle w:val="Lista2"/>
      </w:pPr>
      <w:r w:rsidRPr="00DD7CCF">
        <w:t xml:space="preserve">the contents of this document override the </w:t>
      </w:r>
      <w:r w:rsidR="00062C66">
        <w:t xml:space="preserve">Google doc </w:t>
      </w:r>
      <w:r w:rsidRPr="00DD7CCF">
        <w:t xml:space="preserve">version </w:t>
      </w:r>
      <w:r w:rsidR="001D5003">
        <w:t>1.0</w:t>
      </w:r>
    </w:p>
    <w:p w14:paraId="19894E8F" w14:textId="77777777" w:rsidR="001D5003" w:rsidRPr="00DD7CCF" w:rsidRDefault="001D5003" w:rsidP="001D5003">
      <w:pPr>
        <w:pStyle w:val="Lista2"/>
      </w:pPr>
      <w:r>
        <w:t xml:space="preserve">but we may in future create a </w:t>
      </w:r>
      <w:r w:rsidR="00062C66">
        <w:t xml:space="preserve">working </w:t>
      </w:r>
      <w:r>
        <w:t>version with a higher (fractional) version number in the process of working toward the next release, and the contents of such a document shall override the present one</w:t>
      </w:r>
    </w:p>
    <w:p w14:paraId="43977CD2" w14:textId="77777777" w:rsidR="004F4C63" w:rsidRPr="00DD7CCF" w:rsidRDefault="004F4C63" w:rsidP="00E2714A">
      <w:pPr>
        <w:pStyle w:val="Lista"/>
      </w:pPr>
      <w:r w:rsidRPr="00DD7CCF">
        <w:t>please at least skim through the guide cover to cover so that you have an idea of the topics addressed</w:t>
      </w:r>
    </w:p>
    <w:p w14:paraId="259C58F6" w14:textId="7F96DDC6" w:rsidR="00C02B8C" w:rsidRPr="00DD7CCF" w:rsidRDefault="00095A6A" w:rsidP="00D4342A">
      <w:pPr>
        <w:pStyle w:val="Cmsor3"/>
        <w:numPr>
          <w:ilvl w:val="2"/>
          <w:numId w:val="4"/>
        </w:numPr>
      </w:pPr>
      <w:bookmarkStart w:id="13" w:name="_7wlxzerj2b6e" w:colFirst="0" w:colLast="0"/>
      <w:bookmarkStart w:id="14" w:name="_Toc74733376"/>
      <w:bookmarkEnd w:id="13"/>
      <w:r>
        <w:t xml:space="preserve">Substantial </w:t>
      </w:r>
      <w:r w:rsidR="004D2E67" w:rsidRPr="00DD7CCF">
        <w:t xml:space="preserve">changes since version </w:t>
      </w:r>
      <w:r w:rsidR="001B4C8D">
        <w:t>1</w:t>
      </w:r>
      <w:bookmarkEnd w:id="14"/>
    </w:p>
    <w:p w14:paraId="7A0D9295" w14:textId="146F1B23" w:rsidR="004F4C63" w:rsidRPr="00DD7CCF" w:rsidRDefault="00CC33B4" w:rsidP="00CC33B4">
      <w:r>
        <w:t>H</w:t>
      </w:r>
      <w:r w:rsidR="004F4C63" w:rsidRPr="00DD7CCF">
        <w:t xml:space="preserve">ere follows a summary of </w:t>
      </w:r>
      <w:r w:rsidR="00095A6A">
        <w:t>major</w:t>
      </w:r>
      <w:r w:rsidR="004F4C63" w:rsidRPr="00DD7CCF">
        <w:t xml:space="preserve"> changes introduced </w:t>
      </w:r>
      <w:r w:rsidR="001B4C8D">
        <w:t>since the release of version 1</w:t>
      </w:r>
      <w:r>
        <w:t>.</w:t>
      </w:r>
    </w:p>
    <w:p w14:paraId="3A2C3949" w14:textId="292002D1" w:rsidR="00B63A76" w:rsidRDefault="00B63A76" w:rsidP="003C329F">
      <w:pPr>
        <w:pStyle w:val="Lista"/>
      </w:pPr>
      <w:r>
        <w:t xml:space="preserve">the guidelines for </w:t>
      </w:r>
      <w:r w:rsidRPr="00B63A76">
        <w:rPr>
          <w:b/>
          <w:bCs/>
        </w:rPr>
        <w:t>verse line boundaries</w:t>
      </w:r>
      <w:r>
        <w:t xml:space="preserve"> in conflict with word boundaries (§</w:t>
      </w:r>
      <w:r>
        <w:fldChar w:fldCharType="begin"/>
      </w:r>
      <w:r>
        <w:instrText xml:space="preserve"> REF _Ref88133015 \r \h </w:instrText>
      </w:r>
      <w:r>
        <w:fldChar w:fldCharType="separate"/>
      </w:r>
      <w:r w:rsidR="00DE73FC">
        <w:t>2.3.6</w:t>
      </w:r>
      <w:r>
        <w:fldChar w:fldCharType="end"/>
      </w:r>
      <w:r>
        <w:t>) have been elaborated and clarified</w:t>
      </w:r>
    </w:p>
    <w:p w14:paraId="075B5E13" w14:textId="6FCF1D6B" w:rsidR="00F67963" w:rsidRDefault="00F67963" w:rsidP="003C329F">
      <w:pPr>
        <w:pStyle w:val="Lista"/>
      </w:pPr>
      <w:r>
        <w:t xml:space="preserve">the use of </w:t>
      </w:r>
      <w:r w:rsidRPr="009023B1">
        <w:rPr>
          <w:rStyle w:val="Codeattribute"/>
        </w:rPr>
        <w:t>@part</w:t>
      </w:r>
      <w:r>
        <w:t xml:space="preserve"> (now introduced in §</w:t>
      </w:r>
      <w:r>
        <w:fldChar w:fldCharType="begin"/>
      </w:r>
      <w:r>
        <w:instrText xml:space="preserve"> REF _Ref54602074 \r \h </w:instrText>
      </w:r>
      <w:r>
        <w:fldChar w:fldCharType="separate"/>
      </w:r>
      <w:r w:rsidR="00E90D07">
        <w:t>2.1.3</w:t>
      </w:r>
      <w:r>
        <w:fldChar w:fldCharType="end"/>
      </w:r>
      <w:r>
        <w:t>) for incomplete text containers</w:t>
      </w:r>
      <w:r w:rsidRPr="00F67963">
        <w:t xml:space="preserve"> </w:t>
      </w:r>
      <w:r>
        <w:t xml:space="preserve">has been extended to include </w:t>
      </w:r>
      <w:r w:rsidRPr="00F67963">
        <w:rPr>
          <w:b/>
          <w:bCs/>
        </w:rPr>
        <w:t>interrupted verse</w:t>
      </w:r>
      <w:r>
        <w:t xml:space="preserve"> (§</w:t>
      </w:r>
      <w:r w:rsidR="00A30A7D">
        <w:fldChar w:fldCharType="begin"/>
      </w:r>
      <w:r w:rsidR="00A30A7D">
        <w:instrText xml:space="preserve"> REF _Ref134018245 \r \h </w:instrText>
      </w:r>
      <w:r w:rsidR="00A30A7D">
        <w:fldChar w:fldCharType="separate"/>
      </w:r>
      <w:r w:rsidR="00DE73FC">
        <w:t>2.3.7</w:t>
      </w:r>
      <w:r w:rsidR="00A30A7D">
        <w:fldChar w:fldCharType="end"/>
      </w:r>
      <w:r>
        <w:t>)</w:t>
      </w:r>
    </w:p>
    <w:p w14:paraId="426CBDB3" w14:textId="1DE4FCFA" w:rsidR="004F69EF" w:rsidRDefault="004F69EF" w:rsidP="004F69EF">
      <w:pPr>
        <w:pStyle w:val="Lista"/>
      </w:pPr>
      <w:r>
        <w:t xml:space="preserve">changes to permitted values of textpart </w:t>
      </w:r>
      <w:r w:rsidRPr="009023B1">
        <w:rPr>
          <w:rStyle w:val="Codeattribute"/>
        </w:rPr>
        <w:t>@</w:t>
      </w:r>
      <w:r>
        <w:rPr>
          <w:rStyle w:val="Codeattribute"/>
        </w:rPr>
        <w:t>subtype</w:t>
      </w:r>
      <w:r>
        <w:t xml:space="preserve"> (§</w:t>
      </w:r>
      <w:r>
        <w:fldChar w:fldCharType="begin"/>
      </w:r>
      <w:r>
        <w:instrText xml:space="preserve"> REF _Ref43984577 \r \h </w:instrText>
      </w:r>
      <w:r>
        <w:fldChar w:fldCharType="separate"/>
      </w:r>
      <w:r>
        <w:t>3.4.3</w:t>
      </w:r>
      <w:r>
        <w:fldChar w:fldCharType="end"/>
      </w:r>
      <w:r>
        <w:t xml:space="preserve">), pagelike partition </w:t>
      </w:r>
      <w:r w:rsidRPr="009023B1">
        <w:rPr>
          <w:rStyle w:val="Codeattribute"/>
        </w:rPr>
        <w:t>@</w:t>
      </w:r>
      <w:r>
        <w:rPr>
          <w:rStyle w:val="Codeattribute"/>
        </w:rPr>
        <w:t>unit</w:t>
      </w:r>
      <w:r>
        <w:t xml:space="preserve"> (§</w:t>
      </w:r>
      <w:r>
        <w:fldChar w:fldCharType="begin"/>
      </w:r>
      <w:r>
        <w:instrText xml:space="preserve"> REF _Ref43986881 \r \h </w:instrText>
      </w:r>
      <w:r>
        <w:fldChar w:fldCharType="separate"/>
      </w:r>
      <w:r>
        <w:t>3.5.4</w:t>
      </w:r>
      <w:r>
        <w:fldChar w:fldCharType="end"/>
      </w:r>
      <w:r>
        <w:t xml:space="preserve">) and gridlike partition </w:t>
      </w:r>
      <w:r w:rsidRPr="009023B1">
        <w:rPr>
          <w:rStyle w:val="Codeattribute"/>
        </w:rPr>
        <w:t>@</w:t>
      </w:r>
      <w:r>
        <w:rPr>
          <w:rStyle w:val="Codeattribute"/>
        </w:rPr>
        <w:t>unit</w:t>
      </w:r>
      <w:r>
        <w:t xml:space="preserve"> (</w:t>
      </w:r>
      <w:r>
        <w:fldChar w:fldCharType="begin"/>
      </w:r>
      <w:r>
        <w:instrText xml:space="preserve"> REF _Ref63674302 \r \h </w:instrText>
      </w:r>
      <w:r>
        <w:fldChar w:fldCharType="separate"/>
      </w:r>
      <w:r>
        <w:t>3.6.3</w:t>
      </w:r>
      <w:r>
        <w:fldChar w:fldCharType="end"/>
      </w:r>
      <w:r>
        <w:t>)</w:t>
      </w:r>
    </w:p>
    <w:p w14:paraId="0AAA53C5" w14:textId="30290983" w:rsidR="004F69EF" w:rsidRDefault="004F69EF" w:rsidP="004F69EF">
      <w:pPr>
        <w:pStyle w:val="Lista2"/>
      </w:pPr>
      <w:r w:rsidRPr="0025691E">
        <w:rPr>
          <w:rStyle w:val="Codevalue"/>
        </w:rPr>
        <w:t>"</w:t>
      </w:r>
      <w:r>
        <w:rPr>
          <w:rStyle w:val="Codevalue"/>
        </w:rPr>
        <w:t>facet</w:t>
      </w:r>
      <w:r w:rsidRPr="0025691E">
        <w:rPr>
          <w:rStyle w:val="Codevalue"/>
        </w:rPr>
        <w:t>"</w:t>
      </w:r>
      <w:r>
        <w:t xml:space="preserve"> is deprecated in all of these partitions, subsumed into </w:t>
      </w:r>
      <w:r w:rsidRPr="0025691E">
        <w:rPr>
          <w:rStyle w:val="Codevalue"/>
        </w:rPr>
        <w:t>"</w:t>
      </w:r>
      <w:r>
        <w:rPr>
          <w:rStyle w:val="Codevalue"/>
        </w:rPr>
        <w:t>face</w:t>
      </w:r>
      <w:r w:rsidRPr="0025691E">
        <w:rPr>
          <w:rStyle w:val="Codevalue"/>
        </w:rPr>
        <w:t>"</w:t>
      </w:r>
    </w:p>
    <w:p w14:paraId="43E69E31" w14:textId="337F7D53" w:rsidR="00F67963" w:rsidRPr="004F69EF" w:rsidRDefault="0025691E" w:rsidP="004F69EF">
      <w:pPr>
        <w:pStyle w:val="Lista2"/>
      </w:pPr>
      <w:r w:rsidRPr="0025691E">
        <w:rPr>
          <w:rStyle w:val="Codevalue"/>
        </w:rPr>
        <w:t>"</w:t>
      </w:r>
      <w:r w:rsidR="00F67963" w:rsidRPr="0025691E">
        <w:rPr>
          <w:rStyle w:val="Codevalue"/>
        </w:rPr>
        <w:t>trial</w:t>
      </w:r>
      <w:r w:rsidRPr="0025691E">
        <w:rPr>
          <w:rStyle w:val="Codevalue"/>
        </w:rPr>
        <w:t>"</w:t>
      </w:r>
      <w:r w:rsidR="00F67963">
        <w:t xml:space="preserve"> is now suggested for</w:t>
      </w:r>
      <w:r w:rsidR="004F69EF">
        <w:t xml:space="preserve"> textparts that are</w:t>
      </w:r>
      <w:r w:rsidR="00F67963">
        <w:t xml:space="preserve"> </w:t>
      </w:r>
      <w:r w:rsidR="00F67963" w:rsidRPr="00F67963">
        <w:rPr>
          <w:b/>
          <w:bCs/>
        </w:rPr>
        <w:t>trial engravings</w:t>
      </w:r>
    </w:p>
    <w:p w14:paraId="3FFB0F1C" w14:textId="2A90516E" w:rsidR="00F67963" w:rsidRDefault="0025691E" w:rsidP="004F69EF">
      <w:pPr>
        <w:pStyle w:val="Lista2"/>
      </w:pPr>
      <w:r w:rsidRPr="0025691E">
        <w:rPr>
          <w:rStyle w:val="Codevalue"/>
        </w:rPr>
        <w:t>"</w:t>
      </w:r>
      <w:r w:rsidR="00F67963" w:rsidRPr="0025691E">
        <w:rPr>
          <w:rStyle w:val="Codevalue"/>
        </w:rPr>
        <w:t>zone</w:t>
      </w:r>
      <w:r w:rsidRPr="0025691E">
        <w:rPr>
          <w:rStyle w:val="Codevalue"/>
        </w:rPr>
        <w:t>"</w:t>
      </w:r>
      <w:r w:rsidR="00F67963">
        <w:t xml:space="preserve"> is now suggested for gridlike partitions as a fallback option</w:t>
      </w:r>
    </w:p>
    <w:p w14:paraId="17E17610" w14:textId="0953FD17" w:rsidR="00B63A76" w:rsidRDefault="00B63A76" w:rsidP="00F67963">
      <w:pPr>
        <w:pStyle w:val="Lista"/>
      </w:pPr>
      <w:r>
        <w:t xml:space="preserve">the encoding of </w:t>
      </w:r>
      <w:r w:rsidRPr="00B63A76">
        <w:rPr>
          <w:b/>
          <w:bCs/>
        </w:rPr>
        <w:t>spaces imposed by physical necessity</w:t>
      </w:r>
      <w:r>
        <w:t xml:space="preserve"> (§</w:t>
      </w:r>
      <w:r>
        <w:fldChar w:fldCharType="begin"/>
      </w:r>
      <w:r>
        <w:instrText xml:space="preserve"> REF _Ref43985107 \r \h </w:instrText>
      </w:r>
      <w:r>
        <w:fldChar w:fldCharType="separate"/>
      </w:r>
      <w:r w:rsidR="001663CE">
        <w:t>4.3.6</w:t>
      </w:r>
      <w:r>
        <w:fldChar w:fldCharType="end"/>
      </w:r>
      <w:r>
        <w:t>) has been revised and simplified</w:t>
      </w:r>
    </w:p>
    <w:p w14:paraId="078A6418" w14:textId="221023AC" w:rsidR="0044366B" w:rsidRDefault="0044366B" w:rsidP="00F67963">
      <w:pPr>
        <w:pStyle w:val="Lista"/>
      </w:pPr>
      <w:r>
        <w:t>instructions for the encoding of spaces have been clarified and slightly expanded</w:t>
      </w:r>
    </w:p>
    <w:p w14:paraId="628B346A" w14:textId="0DDA81BE" w:rsidR="0044366B" w:rsidRDefault="0044366B" w:rsidP="0044366B">
      <w:pPr>
        <w:pStyle w:val="Lista2"/>
      </w:pPr>
      <w:bookmarkStart w:id="15" w:name="_Ref43978406"/>
      <w:bookmarkStart w:id="16" w:name="_Toc74733459"/>
      <w:r>
        <w:t>the former section 4.3.5 (</w:t>
      </w:r>
      <w:r w:rsidRPr="00DD7CCF">
        <w:t>Space for visual layout</w:t>
      </w:r>
      <w:bookmarkEnd w:id="15"/>
      <w:bookmarkEnd w:id="16"/>
      <w:r>
        <w:t>) has been subsumed into the new §</w:t>
      </w:r>
      <w:r>
        <w:fldChar w:fldCharType="begin"/>
      </w:r>
      <w:r>
        <w:instrText xml:space="preserve"> REF _Ref134027392 \r \h </w:instrText>
      </w:r>
      <w:r>
        <w:fldChar w:fldCharType="separate"/>
      </w:r>
      <w:r>
        <w:t>4.3.2</w:t>
      </w:r>
      <w:r>
        <w:fldChar w:fldCharType="end"/>
      </w:r>
    </w:p>
    <w:p w14:paraId="021389FE" w14:textId="6BC075E8" w:rsidR="00F67963" w:rsidRDefault="00F67963" w:rsidP="0044366B">
      <w:pPr>
        <w:pStyle w:val="Lista2"/>
      </w:pPr>
      <w:r>
        <w:t>a new subsection has been added to cover the</w:t>
      </w:r>
      <w:r w:rsidRPr="0044366B">
        <w:t xml:space="preserve"> encoding of spaces</w:t>
      </w:r>
      <w:r>
        <w:t xml:space="preserve"> that do not fit into existing categories (§</w:t>
      </w:r>
      <w:r>
        <w:fldChar w:fldCharType="begin"/>
      </w:r>
      <w:r>
        <w:instrText xml:space="preserve"> REF _Ref63674539 \r \h </w:instrText>
      </w:r>
      <w:r>
        <w:fldChar w:fldCharType="separate"/>
      </w:r>
      <w:r w:rsidR="00BB504D">
        <w:t>4.3.6</w:t>
      </w:r>
      <w:r>
        <w:fldChar w:fldCharType="end"/>
      </w:r>
      <w:r>
        <w:t>)</w:t>
      </w:r>
    </w:p>
    <w:p w14:paraId="7E0D469E" w14:textId="095D0238" w:rsidR="00F67963" w:rsidRDefault="00F67963" w:rsidP="00F67963">
      <w:pPr>
        <w:pStyle w:val="Lista"/>
      </w:pPr>
      <w:r>
        <w:t xml:space="preserve">the section on </w:t>
      </w:r>
      <w:r w:rsidRPr="00F67963">
        <w:rPr>
          <w:b/>
          <w:bCs/>
        </w:rPr>
        <w:t>scribal hands</w:t>
      </w:r>
      <w:r>
        <w:t xml:space="preserve"> (formerly §4.4) has been relocated to §</w:t>
      </w:r>
      <w:r>
        <w:fldChar w:fldCharType="begin"/>
      </w:r>
      <w:r>
        <w:instrText xml:space="preserve"> REF _Ref43989139 \r \h </w:instrText>
      </w:r>
      <w:r>
        <w:fldChar w:fldCharType="separate"/>
      </w:r>
      <w:r w:rsidR="00E90D07">
        <w:t>7.5.1</w:t>
      </w:r>
      <w:r>
        <w:fldChar w:fldCharType="end"/>
      </w:r>
      <w:r>
        <w:t>, resulting in a renumbering of the sections from §4.4 onward and the subsections from §7.5.1 onward</w:t>
      </w:r>
    </w:p>
    <w:p w14:paraId="78FD00A3" w14:textId="15DA15CD" w:rsidR="0025691E" w:rsidRDefault="0025691E" w:rsidP="00F67963">
      <w:pPr>
        <w:pStyle w:val="Lista"/>
      </w:pPr>
      <w:r>
        <w:t xml:space="preserve">introduced </w:t>
      </w:r>
      <w:r w:rsidRPr="0025691E">
        <w:rPr>
          <w:rStyle w:val="Codevalue"/>
        </w:rPr>
        <w:t>"unspecified"</w:t>
      </w:r>
      <w:r>
        <w:t xml:space="preserve"> as a possible </w:t>
      </w:r>
      <w:r w:rsidRPr="0025691E">
        <w:rPr>
          <w:rStyle w:val="Codeattribute"/>
        </w:rPr>
        <w:t>@place</w:t>
      </w:r>
      <w:r>
        <w:t xml:space="preserve"> of a premodern addition (§</w:t>
      </w:r>
      <w:r>
        <w:fldChar w:fldCharType="begin"/>
      </w:r>
      <w:r>
        <w:instrText xml:space="preserve"> REF _Ref43978471 \r \h </w:instrText>
      </w:r>
      <w:r>
        <w:fldChar w:fldCharType="separate"/>
      </w:r>
      <w:r w:rsidR="00E90D07">
        <w:t>4.4.2</w:t>
      </w:r>
      <w:r>
        <w:fldChar w:fldCharType="end"/>
      </w:r>
      <w:r>
        <w:t>)</w:t>
      </w:r>
    </w:p>
    <w:p w14:paraId="68819589" w14:textId="40B43687" w:rsidR="00F67963" w:rsidRDefault="00F67963" w:rsidP="00F67963">
      <w:pPr>
        <w:pStyle w:val="Lista"/>
      </w:pPr>
      <w:r>
        <w:t xml:space="preserve">the section on </w:t>
      </w:r>
      <w:r>
        <w:rPr>
          <w:b/>
          <w:bCs/>
        </w:rPr>
        <w:t>restoring lacunae</w:t>
      </w:r>
      <w:r>
        <w:t xml:space="preserve"> (formerly§6.4) has been relocated to §</w:t>
      </w:r>
      <w:r>
        <w:fldChar w:fldCharType="begin"/>
      </w:r>
      <w:r>
        <w:instrText xml:space="preserve"> REF _Ref43984912 \r \h </w:instrText>
      </w:r>
      <w:r>
        <w:fldChar w:fldCharType="separate"/>
      </w:r>
      <w:r w:rsidR="00E90D07">
        <w:t>5.5</w:t>
      </w:r>
      <w:r>
        <w:fldChar w:fldCharType="end"/>
      </w:r>
    </w:p>
    <w:p w14:paraId="5B537EE7" w14:textId="02C5F728" w:rsidR="00CB51D1" w:rsidRDefault="00CB51D1" w:rsidP="00F67963">
      <w:pPr>
        <w:pStyle w:val="Lista"/>
      </w:pPr>
      <w:r>
        <w:t xml:space="preserve">guidelines for </w:t>
      </w:r>
      <w:r w:rsidRPr="00CB51D1">
        <w:rPr>
          <w:b/>
          <w:bCs/>
        </w:rPr>
        <w:t>c</w:t>
      </w:r>
      <w:r w:rsidRPr="00CB51D1">
        <w:rPr>
          <w:b/>
          <w:bCs/>
        </w:rPr>
        <w:t>orrection and normalisation in verse</w:t>
      </w:r>
      <w:r>
        <w:t xml:space="preserve"> (§</w:t>
      </w:r>
      <w:r>
        <w:fldChar w:fldCharType="begin"/>
      </w:r>
      <w:r>
        <w:instrText xml:space="preserve"> REF _Ref43981233 \r \h </w:instrText>
      </w:r>
      <w:r>
        <w:fldChar w:fldCharType="separate"/>
      </w:r>
      <w:r>
        <w:t>6.1.4</w:t>
      </w:r>
      <w:r>
        <w:fldChar w:fldCharType="end"/>
      </w:r>
      <w:r>
        <w:t>) have been revised for clarity and slightly expanded</w:t>
      </w:r>
    </w:p>
    <w:p w14:paraId="6AAC34E0" w14:textId="160F12DE" w:rsidR="00F67963" w:rsidRDefault="00F67963" w:rsidP="00F67963">
      <w:pPr>
        <w:pStyle w:val="Lista"/>
      </w:pPr>
      <w:r>
        <w:t>a new section §</w:t>
      </w:r>
      <w:r>
        <w:fldChar w:fldCharType="begin"/>
      </w:r>
      <w:r>
        <w:instrText xml:space="preserve"> REF _Ref63674857 \r \h </w:instrText>
      </w:r>
      <w:r>
        <w:fldChar w:fldCharType="separate"/>
      </w:r>
      <w:r w:rsidR="00E90D07">
        <w:t>6.4</w:t>
      </w:r>
      <w:r>
        <w:fldChar w:fldCharType="end"/>
      </w:r>
      <w:r>
        <w:t xml:space="preserve"> has been added to cater for </w:t>
      </w:r>
      <w:r>
        <w:rPr>
          <w:b/>
          <w:bCs/>
        </w:rPr>
        <w:t>scribal omissions that cannot be restored</w:t>
      </w:r>
    </w:p>
    <w:p w14:paraId="5367B431" w14:textId="68D1E0F7" w:rsidR="003B5E4F" w:rsidRDefault="003B5E4F" w:rsidP="00F67963">
      <w:pPr>
        <w:pStyle w:val="Lista"/>
      </w:pPr>
      <w:r>
        <w:t>tagging for numeral values is now permitted on words in addition to numeral symbols (§</w:t>
      </w:r>
      <w:r>
        <w:fldChar w:fldCharType="begin"/>
      </w:r>
      <w:r>
        <w:instrText xml:space="preserve"> REF _Ref72139759 \r \h </w:instrText>
      </w:r>
      <w:r>
        <w:fldChar w:fldCharType="separate"/>
      </w:r>
      <w:r w:rsidR="00E90D07">
        <w:t>7.1.4</w:t>
      </w:r>
      <w:r>
        <w:fldChar w:fldCharType="end"/>
      </w:r>
      <w:r>
        <w:t>)</w:t>
      </w:r>
    </w:p>
    <w:p w14:paraId="56B063DB" w14:textId="173050A8" w:rsidR="00796BEE" w:rsidRDefault="00796BEE" w:rsidP="00F67963">
      <w:pPr>
        <w:pStyle w:val="Lista"/>
      </w:pPr>
      <w:r>
        <w:t xml:space="preserve">strategies have been added for </w:t>
      </w:r>
      <w:r w:rsidRPr="00796BEE">
        <w:rPr>
          <w:b/>
          <w:bCs/>
        </w:rPr>
        <w:t>expanding abbreviations</w:t>
      </w:r>
      <w:r>
        <w:t xml:space="preserve"> (§</w:t>
      </w:r>
      <w:r>
        <w:fldChar w:fldCharType="begin"/>
      </w:r>
      <w:r>
        <w:instrText xml:space="preserve"> REF _Ref122445893 \r \h </w:instrText>
      </w:r>
      <w:r>
        <w:fldChar w:fldCharType="separate"/>
      </w:r>
      <w:r>
        <w:t>7.3.1</w:t>
      </w:r>
      <w:r>
        <w:fldChar w:fldCharType="end"/>
      </w:r>
      <w:r>
        <w:t>)</w:t>
      </w:r>
    </w:p>
    <w:p w14:paraId="5BFF32F8" w14:textId="42DCF3B3" w:rsidR="00B63A76" w:rsidRDefault="00B63A76" w:rsidP="00F67963">
      <w:pPr>
        <w:pStyle w:val="Lista"/>
      </w:pPr>
      <w:r>
        <w:t xml:space="preserve">a method has been devised and described for encoding the </w:t>
      </w:r>
      <w:r w:rsidRPr="00B63A76">
        <w:rPr>
          <w:b/>
          <w:bCs/>
        </w:rPr>
        <w:t>script of the original</w:t>
      </w:r>
      <w:r>
        <w:t xml:space="preserve"> text (§</w:t>
      </w:r>
      <w:r>
        <w:fldChar w:fldCharType="begin"/>
      </w:r>
      <w:r>
        <w:instrText xml:space="preserve"> REF _Ref43985361 \r \h </w:instrText>
      </w:r>
      <w:r>
        <w:fldChar w:fldCharType="separate"/>
      </w:r>
      <w:r>
        <w:t>7.5.5</w:t>
      </w:r>
      <w:r>
        <w:fldChar w:fldCharType="end"/>
      </w:r>
      <w:r>
        <w:t>)</w:t>
      </w:r>
    </w:p>
    <w:p w14:paraId="2840CB7D" w14:textId="3A690F5B" w:rsidR="00D7565D" w:rsidRDefault="00D7565D" w:rsidP="00F67963">
      <w:pPr>
        <w:pStyle w:val="Lista"/>
      </w:pPr>
      <w:r>
        <w:t xml:space="preserve">it is now possible to </w:t>
      </w:r>
      <w:r w:rsidRPr="00D7565D">
        <w:rPr>
          <w:b/>
          <w:bCs/>
        </w:rPr>
        <w:t>highlight text for internal review</w:t>
      </w:r>
      <w:r>
        <w:t xml:space="preserve"> (§</w:t>
      </w:r>
      <w:r>
        <w:fldChar w:fldCharType="begin"/>
      </w:r>
      <w:r>
        <w:instrText xml:space="preserve"> REF _Ref122447347 \r \h </w:instrText>
      </w:r>
      <w:r>
        <w:fldChar w:fldCharType="separate"/>
      </w:r>
      <w:r>
        <w:t>7.6</w:t>
      </w:r>
      <w:r>
        <w:fldChar w:fldCharType="end"/>
      </w:r>
      <w:r>
        <w:t>)</w:t>
      </w:r>
    </w:p>
    <w:p w14:paraId="400C1FE8" w14:textId="6349FB76" w:rsidR="00F67963" w:rsidRDefault="00F67963" w:rsidP="00F67963">
      <w:pPr>
        <w:pStyle w:val="Lista"/>
      </w:pPr>
      <w:r>
        <w:t xml:space="preserve">when a </w:t>
      </w:r>
      <w:r w:rsidRPr="00F67963">
        <w:rPr>
          <w:b/>
          <w:bCs/>
        </w:rPr>
        <w:t>lemma includes a line beginning</w:t>
      </w:r>
      <w:r>
        <w:t xml:space="preserve"> or related tag, it is now mandatory to retain the attributes of that tag as present in the edition (§</w:t>
      </w:r>
      <w:r>
        <w:fldChar w:fldCharType="begin"/>
      </w:r>
      <w:r>
        <w:instrText xml:space="preserve"> REF _Ref43989517 \r \h </w:instrText>
      </w:r>
      <w:r>
        <w:fldChar w:fldCharType="separate"/>
      </w:r>
      <w:r w:rsidR="00E90D07">
        <w:t>9.1.6</w:t>
      </w:r>
      <w:r>
        <w:fldChar w:fldCharType="end"/>
      </w:r>
      <w:r>
        <w:t>)</w:t>
      </w:r>
    </w:p>
    <w:p w14:paraId="0629D98C" w14:textId="692347FC" w:rsidR="00F67963" w:rsidRDefault="00F67963" w:rsidP="00F67963">
      <w:pPr>
        <w:pStyle w:val="Lista"/>
      </w:pPr>
      <w:r>
        <w:lastRenderedPageBreak/>
        <w:t xml:space="preserve">the </w:t>
      </w:r>
      <w:r w:rsidRPr="00F67963">
        <w:rPr>
          <w:b/>
          <w:bCs/>
        </w:rPr>
        <w:t>language of translations</w:t>
      </w:r>
      <w:r>
        <w:t xml:space="preserve"> is no longer to be tagged with </w:t>
      </w:r>
      <w:r w:rsidRPr="009023B1">
        <w:rPr>
          <w:rStyle w:val="Codeattribute"/>
        </w:rPr>
        <w:t>@</w:t>
      </w:r>
      <w:r>
        <w:rPr>
          <w:rStyle w:val="Codeattribute"/>
        </w:rPr>
        <w:t>xml:lang</w:t>
      </w:r>
      <w:r>
        <w:t xml:space="preserve"> if the translation is into English (§</w:t>
      </w:r>
      <w:r>
        <w:fldChar w:fldCharType="begin"/>
      </w:r>
      <w:r>
        <w:instrText xml:space="preserve"> REF _Ref43990036 \r \h </w:instrText>
      </w:r>
      <w:r>
        <w:fldChar w:fldCharType="separate"/>
      </w:r>
      <w:r w:rsidR="00E90D07">
        <w:t>9.2.1</w:t>
      </w:r>
      <w:r>
        <w:fldChar w:fldCharType="end"/>
      </w:r>
      <w:r>
        <w:t>)</w:t>
      </w:r>
    </w:p>
    <w:p w14:paraId="70867FC1" w14:textId="13F84C77" w:rsidR="0013797B" w:rsidRDefault="0013797B" w:rsidP="00F67963">
      <w:pPr>
        <w:pStyle w:val="Lista"/>
      </w:pPr>
      <w:r>
        <w:t xml:space="preserve">the use of </w:t>
      </w:r>
      <w:r w:rsidRPr="0013797B">
        <w:rPr>
          <w:rStyle w:val="Code"/>
          <w:b/>
          <w:bCs/>
        </w:rPr>
        <w:t>&lt;list&gt;</w:t>
      </w:r>
      <w:r>
        <w:t xml:space="preserve"> is now explicitly permitted </w:t>
      </w:r>
      <w:r w:rsidRPr="0013797B">
        <w:rPr>
          <w:b/>
          <w:bCs/>
        </w:rPr>
        <w:t>in translations</w:t>
      </w:r>
      <w:r>
        <w:t xml:space="preserve"> (§</w:t>
      </w:r>
      <w:r>
        <w:fldChar w:fldCharType="begin"/>
      </w:r>
      <w:r>
        <w:instrText xml:space="preserve"> REF _Ref63675776 \r \h </w:instrText>
      </w:r>
      <w:r>
        <w:fldChar w:fldCharType="separate"/>
      </w:r>
      <w:r w:rsidR="00E90D07">
        <w:t>9.2.5</w:t>
      </w:r>
      <w:r>
        <w:fldChar w:fldCharType="end"/>
      </w:r>
      <w:r>
        <w:t>)</w:t>
      </w:r>
    </w:p>
    <w:p w14:paraId="2370AF8E" w14:textId="2E2BD4B0" w:rsidR="0013797B" w:rsidRDefault="0013797B" w:rsidP="00F67963">
      <w:pPr>
        <w:pStyle w:val="Lista"/>
      </w:pPr>
      <w:r>
        <w:t xml:space="preserve">instructions for </w:t>
      </w:r>
      <w:r w:rsidRPr="0013797B">
        <w:rPr>
          <w:b/>
          <w:bCs/>
        </w:rPr>
        <w:t>indicating a translation’s correspondence to the original</w:t>
      </w:r>
      <w:r>
        <w:t xml:space="preserve"> slightly changed and expanded, providing for the use of </w:t>
      </w:r>
      <w:r w:rsidRPr="00EA37AC">
        <w:rPr>
          <w:rStyle w:val="Code"/>
        </w:rPr>
        <w:t>&lt;milestone/&gt;</w:t>
      </w:r>
      <w:r>
        <w:t xml:space="preserve"> for this purpose (§</w:t>
      </w:r>
      <w:r>
        <w:fldChar w:fldCharType="begin"/>
      </w:r>
      <w:r>
        <w:instrText xml:space="preserve"> REF _Ref43990179 \r \h </w:instrText>
      </w:r>
      <w:r>
        <w:fldChar w:fldCharType="separate"/>
      </w:r>
      <w:r w:rsidR="00E90D07">
        <w:t>9.2.6</w:t>
      </w:r>
      <w:r>
        <w:fldChar w:fldCharType="end"/>
      </w:r>
      <w:r>
        <w:t>)</w:t>
      </w:r>
    </w:p>
    <w:p w14:paraId="3294E853" w14:textId="10DF6336" w:rsidR="0013797B" w:rsidRDefault="0013797B" w:rsidP="00F67963">
      <w:pPr>
        <w:pStyle w:val="Lista"/>
      </w:pPr>
      <w:r>
        <w:t xml:space="preserve">the </w:t>
      </w:r>
      <w:r w:rsidRPr="0013797B">
        <w:rPr>
          <w:b/>
          <w:bCs/>
        </w:rPr>
        <w:t>creation of bibliographic sigla</w:t>
      </w:r>
      <w:r>
        <w:t xml:space="preserve"> has been made clearer and more flexible (§</w:t>
      </w:r>
      <w:r>
        <w:fldChar w:fldCharType="begin"/>
      </w:r>
      <w:r>
        <w:instrText xml:space="preserve"> REF _Ref43989610 \r \h </w:instrText>
      </w:r>
      <w:r>
        <w:fldChar w:fldCharType="separate"/>
      </w:r>
      <w:r w:rsidR="00E90D07">
        <w:t>9.4.3</w:t>
      </w:r>
      <w:r>
        <w:fldChar w:fldCharType="end"/>
      </w:r>
      <w:r>
        <w:t>)</w:t>
      </w:r>
    </w:p>
    <w:p w14:paraId="414A2BF1" w14:textId="00887068" w:rsidR="0013797B" w:rsidRDefault="0013797B" w:rsidP="00F67963">
      <w:pPr>
        <w:pStyle w:val="Lista"/>
      </w:pPr>
      <w:r>
        <w:t xml:space="preserve">the situations where a </w:t>
      </w:r>
      <w:r w:rsidRPr="0013797B">
        <w:rPr>
          <w:rStyle w:val="Code"/>
          <w:b/>
          <w:bCs/>
        </w:rPr>
        <w:t>&lt;note&gt;</w:t>
      </w:r>
      <w:r>
        <w:t xml:space="preserve"> may be used have been clarified and slightly revised (§</w:t>
      </w:r>
      <w:r>
        <w:fldChar w:fldCharType="begin"/>
      </w:r>
      <w:r>
        <w:instrText xml:space="preserve"> REF _Ref43989684 \r \h </w:instrText>
      </w:r>
      <w:r>
        <w:fldChar w:fldCharType="separate"/>
      </w:r>
      <w:r w:rsidR="00E90D07">
        <w:t>10.4.1</w:t>
      </w:r>
      <w:r>
        <w:fldChar w:fldCharType="end"/>
      </w:r>
      <w:r>
        <w:t>), in particular for notes concerning bibliographic items</w:t>
      </w:r>
    </w:p>
    <w:p w14:paraId="0D4CFD88" w14:textId="4E133669" w:rsidR="00BD4ADC" w:rsidRDefault="00BD4ADC" w:rsidP="00F67963">
      <w:pPr>
        <w:pStyle w:val="Lista"/>
      </w:pPr>
      <w:r>
        <w:t>the guidelines for the cited range in bibliographic citations have been revised and expanded (§</w:t>
      </w:r>
      <w:r>
        <w:fldChar w:fldCharType="begin"/>
      </w:r>
      <w:r>
        <w:instrText xml:space="preserve"> REF _Ref43989849 \r \h </w:instrText>
      </w:r>
      <w:r>
        <w:fldChar w:fldCharType="separate"/>
      </w:r>
      <w:r>
        <w:t>10.4.5</w:t>
      </w:r>
      <w:r>
        <w:fldChar w:fldCharType="end"/>
      </w:r>
      <w:r>
        <w:t>)</w:t>
      </w:r>
    </w:p>
    <w:p w14:paraId="20A9B571" w14:textId="392F5654" w:rsidR="0025691E" w:rsidRDefault="0025691E" w:rsidP="00F67963">
      <w:pPr>
        <w:pStyle w:val="Lista"/>
      </w:pPr>
      <w:r>
        <w:t>moraic metres have been described in more detail than before (</w:t>
      </w:r>
      <w:r>
        <w:fldChar w:fldCharType="begin"/>
      </w:r>
      <w:r>
        <w:instrText xml:space="preserve"> REF _Ref56418748 \r \h </w:instrText>
      </w:r>
      <w:r>
        <w:fldChar w:fldCharType="separate"/>
      </w:r>
      <w:r w:rsidR="00E90D07">
        <w:t>Appendix B.4.2</w:t>
      </w:r>
      <w:r>
        <w:fldChar w:fldCharType="end"/>
      </w:r>
      <w:r>
        <w:t>)</w:t>
      </w:r>
    </w:p>
    <w:p w14:paraId="3FAE52D3" w14:textId="3B6478F5" w:rsidR="00772317" w:rsidRPr="00DD7CCF" w:rsidRDefault="00772317" w:rsidP="00F67963">
      <w:pPr>
        <w:pStyle w:val="Lista"/>
      </w:pPr>
      <w:r>
        <w:t xml:space="preserve">the list of ISO language </w:t>
      </w:r>
      <w:r w:rsidR="00A23873">
        <w:t>tag</w:t>
      </w:r>
      <w:r>
        <w:t>s has been updated (</w:t>
      </w:r>
      <w:r>
        <w:fldChar w:fldCharType="begin"/>
      </w:r>
      <w:r>
        <w:instrText xml:space="preserve"> REF _Ref43989726 \r \h </w:instrText>
      </w:r>
      <w:r>
        <w:fldChar w:fldCharType="separate"/>
      </w:r>
      <w:r w:rsidR="00E90D07">
        <w:t>Appendix D</w:t>
      </w:r>
      <w:r>
        <w:fldChar w:fldCharType="end"/>
      </w:r>
      <w:r>
        <w:t>)</w:t>
      </w:r>
    </w:p>
    <w:p w14:paraId="2348E0E4" w14:textId="77777777" w:rsidR="00C02B8C" w:rsidRPr="00DD7CCF" w:rsidRDefault="004D2E67" w:rsidP="00D4342A">
      <w:pPr>
        <w:pStyle w:val="Cmsor2"/>
        <w:numPr>
          <w:ilvl w:val="1"/>
          <w:numId w:val="5"/>
        </w:numPr>
      </w:pPr>
      <w:bookmarkStart w:id="17" w:name="_mnn7i9yp8l0l" w:colFirst="0" w:colLast="0"/>
      <w:bookmarkStart w:id="18" w:name="_Toc74733377"/>
      <w:bookmarkEnd w:id="17"/>
      <w:r w:rsidRPr="00DD7CCF">
        <w:t>Introductory Remarks</w:t>
      </w:r>
      <w:bookmarkEnd w:id="18"/>
    </w:p>
    <w:p w14:paraId="3DE85409" w14:textId="77777777" w:rsidR="00C02B8C" w:rsidRPr="00DD7CCF" w:rsidRDefault="004D2E67" w:rsidP="00D4342A">
      <w:pPr>
        <w:pStyle w:val="Cmsor3"/>
        <w:numPr>
          <w:ilvl w:val="2"/>
          <w:numId w:val="5"/>
        </w:numPr>
      </w:pPr>
      <w:bookmarkStart w:id="19" w:name="_pxxk68dqnvkk" w:colFirst="0" w:colLast="0"/>
      <w:bookmarkStart w:id="20" w:name="_Toc74733378"/>
      <w:bookmarkEnd w:id="19"/>
      <w:r w:rsidRPr="00DD7CCF">
        <w:t>Acknowledgements</w:t>
      </w:r>
      <w:bookmarkEnd w:id="20"/>
    </w:p>
    <w:p w14:paraId="14ECA282" w14:textId="77777777" w:rsidR="00C02B8C" w:rsidRPr="00DD7CCF" w:rsidRDefault="004D2E67" w:rsidP="00E2714A">
      <w:pPr>
        <w:pStyle w:val="Lista"/>
      </w:pPr>
      <w:r w:rsidRPr="00DD7CCF">
        <w:t>many people in addition to the authors noted above have helped in the creation of this guide; the most significant contributions have been the following</w:t>
      </w:r>
    </w:p>
    <w:p w14:paraId="55230268" w14:textId="2CE94513" w:rsidR="00C02B8C" w:rsidRPr="00DD7CCF" w:rsidRDefault="004D2E67" w:rsidP="00E2714A">
      <w:pPr>
        <w:pStyle w:val="Lista2"/>
      </w:pPr>
      <w:r w:rsidRPr="00DD7CCF">
        <w:t xml:space="preserve">the creation of </w:t>
      </w:r>
      <w:r w:rsidR="003C3D87" w:rsidRPr="00DD7CCF">
        <w:t>§</w:t>
      </w:r>
      <w:r w:rsidR="00EE57DB" w:rsidRPr="00DD7CCF">
        <w:fldChar w:fldCharType="begin"/>
      </w:r>
      <w:r w:rsidR="00EE57DB" w:rsidRPr="00DD7CCF">
        <w:instrText xml:space="preserve"> REF _Ref43978612 \r \h </w:instrText>
      </w:r>
      <w:r w:rsidR="00DD7CCF">
        <w:instrText xml:space="preserve"> \* MERGEFORMAT </w:instrText>
      </w:r>
      <w:r w:rsidR="00EE57DB" w:rsidRPr="00DD7CCF">
        <w:fldChar w:fldCharType="separate"/>
      </w:r>
      <w:r w:rsidR="00E90D07">
        <w:t>7.4</w:t>
      </w:r>
      <w:r w:rsidR="00EE57DB" w:rsidRPr="00DD7CCF">
        <w:fldChar w:fldCharType="end"/>
      </w:r>
      <w:r w:rsidRPr="00DD7CCF">
        <w:t xml:space="preserve"> by Axelle Janiak and Emmanuel Francis</w:t>
      </w:r>
    </w:p>
    <w:p w14:paraId="3B203DED" w14:textId="2A22BD7B" w:rsidR="00C02B8C" w:rsidRDefault="004D2E67" w:rsidP="00E2714A">
      <w:pPr>
        <w:pStyle w:val="Lista2"/>
      </w:pPr>
      <w:r w:rsidRPr="00DD7CCF">
        <w:t>repeated draft review and suggestions by Annette Schmiedchen, Axelle Janiak and Emmanuel Francis</w:t>
      </w:r>
    </w:p>
    <w:p w14:paraId="11CBD8CD" w14:textId="0DB1456F" w:rsidR="00CF217C" w:rsidRDefault="00CF217C" w:rsidP="00CF217C">
      <w:pPr>
        <w:pStyle w:val="Cmsor3"/>
        <w:numPr>
          <w:ilvl w:val="2"/>
          <w:numId w:val="5"/>
        </w:numPr>
      </w:pPr>
      <w:bookmarkStart w:id="21" w:name="_Toc74733379"/>
      <w:r>
        <w:t>Scope</w:t>
      </w:r>
      <w:bookmarkEnd w:id="21"/>
    </w:p>
    <w:p w14:paraId="7149ECB1" w14:textId="77777777" w:rsidR="00CF217C" w:rsidRDefault="00CF217C" w:rsidP="00CF217C">
      <w:pPr>
        <w:pStyle w:val="Lista"/>
      </w:pPr>
      <w:r>
        <w:t>this Guide is for the EpiDoc compliant encoding of original sources for the DHARMA project</w:t>
      </w:r>
    </w:p>
    <w:p w14:paraId="64C167EC" w14:textId="50EAD0B7" w:rsidR="00CF217C" w:rsidRPr="00CF217C" w:rsidRDefault="00CF217C" w:rsidP="00A25D88">
      <w:pPr>
        <w:pStyle w:val="Lista"/>
      </w:pPr>
      <w:r>
        <w:t>the Guide has been composed primarily with epigraphic texts in mind, but is also applicable to the encoding of diplomatic editions of manuscripts</w:t>
      </w:r>
    </w:p>
    <w:p w14:paraId="5EF48762" w14:textId="77777777" w:rsidR="00C02B8C" w:rsidRPr="00DD7CCF" w:rsidRDefault="004D2E67" w:rsidP="00D4342A">
      <w:pPr>
        <w:pStyle w:val="Cmsor3"/>
        <w:numPr>
          <w:ilvl w:val="2"/>
          <w:numId w:val="5"/>
        </w:numPr>
      </w:pPr>
      <w:bookmarkStart w:id="22" w:name="_10lqdugq9c0g" w:colFirst="0" w:colLast="0"/>
      <w:bookmarkStart w:id="23" w:name="_Toc74733380"/>
      <w:bookmarkEnd w:id="22"/>
      <w:r w:rsidRPr="00DD7CCF">
        <w:t xml:space="preserve">Further </w:t>
      </w:r>
      <w:r w:rsidR="00B30777">
        <w:t>r</w:t>
      </w:r>
      <w:r w:rsidRPr="00DD7CCF">
        <w:t>eading</w:t>
      </w:r>
      <w:bookmarkEnd w:id="23"/>
    </w:p>
    <w:p w14:paraId="65FAB615" w14:textId="77777777" w:rsidR="00C02B8C" w:rsidRPr="00DD7CCF" w:rsidRDefault="004D2E67" w:rsidP="00E2714A">
      <w:pPr>
        <w:pStyle w:val="Lista"/>
      </w:pPr>
      <w:r w:rsidRPr="00DD7CCF">
        <w:t>if you are entirely new to XML or the idea of markup, we recommend</w:t>
      </w:r>
    </w:p>
    <w:p w14:paraId="5E282AA7" w14:textId="57676CB9" w:rsidR="00C02B8C" w:rsidRPr="00DD7CCF" w:rsidRDefault="004D2E67" w:rsidP="00E2714A">
      <w:pPr>
        <w:pStyle w:val="Lista2"/>
      </w:pPr>
      <w:r w:rsidRPr="00DD7CCF">
        <w:t xml:space="preserve">“The Gentle Introduction to Mark-up for Epigraphers” </w:t>
      </w:r>
      <w:r w:rsidRPr="00E24F87">
        <w:rPr>
          <w:noProof/>
        </w:rPr>
        <w:t>(</w:t>
      </w:r>
      <w:proofErr w:type="spellStart"/>
      <w:r w:rsidRPr="00DD7CCF">
        <w:t>Roueché</w:t>
      </w:r>
      <w:proofErr w:type="spellEnd"/>
      <w:r w:rsidRPr="00DD7CCF">
        <w:t xml:space="preserve"> and Flanders, n.d.), available at </w:t>
      </w:r>
      <w:hyperlink r:id="rId10">
        <w:r w:rsidRPr="00DD7CCF">
          <w:rPr>
            <w:color w:val="0563C1"/>
            <w:u w:val="single"/>
          </w:rPr>
          <w:t>http://www.stoa.org/epidoc/gl/latest/intro-eps.html</w:t>
        </w:r>
      </w:hyperlink>
    </w:p>
    <w:p w14:paraId="45F93F81" w14:textId="35C2D33E" w:rsidR="004F4C63" w:rsidRPr="00DD7CCF" w:rsidRDefault="004D2E67" w:rsidP="00E2714A">
      <w:pPr>
        <w:pStyle w:val="Lista2"/>
      </w:pPr>
      <w:r w:rsidRPr="00DD7CCF">
        <w:t xml:space="preserve">“What is XML and why should humanists care? An even gentler introduction to XML” </w:t>
      </w:r>
      <w:r w:rsidRPr="00E24F87">
        <w:rPr>
          <w:noProof/>
        </w:rPr>
        <w:t>(</w:t>
      </w:r>
      <w:r w:rsidRPr="00DD7CCF">
        <w:t xml:space="preserve">Birnbaum 2015), </w:t>
      </w:r>
      <w:hyperlink r:id="rId11">
        <w:r w:rsidRPr="00DD7CCF">
          <w:rPr>
            <w:color w:val="1155CC"/>
            <w:u w:val="single"/>
          </w:rPr>
          <w:t>http://dh.obdurodon.org/what-is-xml.xhtml</w:t>
        </w:r>
      </w:hyperlink>
    </w:p>
    <w:p w14:paraId="060614DA" w14:textId="0E2EC9CB" w:rsidR="004F4C63" w:rsidRPr="00DD7CCF" w:rsidRDefault="004D2E67" w:rsidP="00E2714A">
      <w:pPr>
        <w:pStyle w:val="Lista2"/>
      </w:pPr>
      <w:r w:rsidRPr="00DD7CCF">
        <w:t xml:space="preserve">for a more in-depth introduction, read the current version of the </w:t>
      </w:r>
      <w:proofErr w:type="spellStart"/>
      <w:r w:rsidRPr="00DD7CCF">
        <w:t>ur</w:t>
      </w:r>
      <w:proofErr w:type="spellEnd"/>
      <w:r w:rsidRPr="00DD7CCF">
        <w:t xml:space="preserve">-text “A Gentle Introduction to XML” at </w:t>
      </w:r>
      <w:hyperlink r:id="rId12">
        <w:r w:rsidRPr="00DD7CCF">
          <w:rPr>
            <w:color w:val="1155CC"/>
            <w:u w:val="single"/>
          </w:rPr>
          <w:t>https://www.tei-c.org/release/doc/tei-p5-doc/en/html/SG.html</w:t>
        </w:r>
      </w:hyperlink>
    </w:p>
    <w:p w14:paraId="325AB2A2" w14:textId="3400232D" w:rsidR="00C02B8C" w:rsidRPr="00DD7CCF" w:rsidRDefault="004D2E67" w:rsidP="00F14096">
      <w:pPr>
        <w:pStyle w:val="Lista"/>
      </w:pPr>
      <w:r w:rsidRPr="00DD7CCF">
        <w:t>a good general introduction to EpiDoc can be found in</w:t>
      </w:r>
      <w:r w:rsidR="00CD25A4">
        <w:t xml:space="preserve"> Bodard 2010, </w:t>
      </w:r>
      <w:r w:rsidRPr="00DD7CCF">
        <w:t xml:space="preserve">available at </w:t>
      </w:r>
      <w:hyperlink r:id="rId13">
        <w:r w:rsidRPr="00CD25A4">
          <w:rPr>
            <w:color w:val="0563C1"/>
            <w:u w:val="single"/>
          </w:rPr>
          <w:t>http://www.stoa.org/wordpress/wp-content/uploads/2010/09/Chapter05_EpiDoc_Bodard.pdf</w:t>
        </w:r>
      </w:hyperlink>
    </w:p>
    <w:p w14:paraId="5C83B69C" w14:textId="77777777" w:rsidR="00C02B8C" w:rsidRPr="00DD7CCF" w:rsidRDefault="004D2E67" w:rsidP="00E2714A">
      <w:pPr>
        <w:pStyle w:val="Lista"/>
      </w:pPr>
      <w:r w:rsidRPr="00DD7CCF">
        <w:t>for any specific details beyond what we summarise here, consult</w:t>
      </w:r>
    </w:p>
    <w:p w14:paraId="44015CA2" w14:textId="04523232" w:rsidR="00C02B8C" w:rsidRPr="00DD7CCF" w:rsidRDefault="004D2E67" w:rsidP="00E2714A">
      <w:pPr>
        <w:pStyle w:val="Lista2"/>
      </w:pPr>
      <w:r w:rsidRPr="00DD7CCF">
        <w:t xml:space="preserve">the EpiDoc guidelines at </w:t>
      </w:r>
      <w:hyperlink r:id="rId14">
        <w:r w:rsidRPr="00DD7CCF">
          <w:rPr>
            <w:color w:val="0563C1"/>
            <w:u w:val="single"/>
          </w:rPr>
          <w:t>http://www.stoa.org/epidoc/gl/latest/index.html</w:t>
        </w:r>
      </w:hyperlink>
    </w:p>
    <w:p w14:paraId="034B8427" w14:textId="605C4828" w:rsidR="004F4C63" w:rsidRPr="00DD7CCF" w:rsidRDefault="004D2E67" w:rsidP="00E2714A">
      <w:pPr>
        <w:pStyle w:val="Lista2"/>
      </w:pPr>
      <w:r w:rsidRPr="00DD7CCF">
        <w:t xml:space="preserve">the TEI guidelines at </w:t>
      </w:r>
      <w:hyperlink r:id="rId15">
        <w:r w:rsidRPr="00DD7CCF">
          <w:rPr>
            <w:color w:val="1155CC"/>
            <w:u w:val="single"/>
          </w:rPr>
          <w:t>https://tei-c.org/guidelines/</w:t>
        </w:r>
      </w:hyperlink>
    </w:p>
    <w:p w14:paraId="031982B8" w14:textId="77777777" w:rsidR="00C02B8C" w:rsidRPr="00DD7CCF" w:rsidRDefault="004D2E67" w:rsidP="00E2714A">
      <w:pPr>
        <w:pStyle w:val="Lista2"/>
      </w:pPr>
      <w:r w:rsidRPr="00DD7CCF">
        <w:t>if you find any contradiction between this document and the above guidelines, please inform the authors of the Guide</w:t>
      </w:r>
    </w:p>
    <w:p w14:paraId="04B88951" w14:textId="77777777" w:rsidR="00C02B8C" w:rsidRPr="00DD7CCF" w:rsidRDefault="004D2E67" w:rsidP="00D4342A">
      <w:pPr>
        <w:pStyle w:val="Cmsor3"/>
        <w:numPr>
          <w:ilvl w:val="2"/>
          <w:numId w:val="5"/>
        </w:numPr>
      </w:pPr>
      <w:bookmarkStart w:id="24" w:name="_tm2h1v9vrjxa" w:colFirst="0" w:colLast="0"/>
      <w:bookmarkStart w:id="25" w:name="_Toc74733381"/>
      <w:bookmarkEnd w:id="24"/>
      <w:r w:rsidRPr="00DD7CCF">
        <w:t>Software</w:t>
      </w:r>
      <w:bookmarkEnd w:id="25"/>
    </w:p>
    <w:p w14:paraId="3678A2F1" w14:textId="77777777" w:rsidR="00C02B8C" w:rsidRPr="00DD7CCF" w:rsidRDefault="004D2E67" w:rsidP="00E2714A">
      <w:pPr>
        <w:pStyle w:val="Lista"/>
      </w:pPr>
      <w:r w:rsidRPr="00DD7CCF">
        <w:t>the recommended XML editor is Oxygen</w:t>
      </w:r>
    </w:p>
    <w:p w14:paraId="4D0FC471" w14:textId="77777777" w:rsidR="00C02B8C" w:rsidRPr="00DD7CCF" w:rsidRDefault="004D2E67" w:rsidP="00E2714A">
      <w:pPr>
        <w:pStyle w:val="Lista2"/>
      </w:pPr>
      <w:r w:rsidRPr="00DD7CCF">
        <w:t>but you are free to use any editor to produce your marked-up texts</w:t>
      </w:r>
    </w:p>
    <w:p w14:paraId="70EFFB50" w14:textId="77777777" w:rsidR="00C02B8C" w:rsidRPr="00DD7CCF" w:rsidRDefault="004D2E67" w:rsidP="00E2714A">
      <w:pPr>
        <w:pStyle w:val="Lista2"/>
      </w:pPr>
      <w:r w:rsidRPr="00DD7CCF">
        <w:t>text editing software will usually be able to colour-code XML and may also be able to check the well-formedness of the markup or even to validate against a schema</w:t>
      </w:r>
    </w:p>
    <w:p w14:paraId="2DCA4BE5" w14:textId="7903E0E1" w:rsidR="005B02D4" w:rsidRDefault="005B02D4" w:rsidP="005B02D4">
      <w:pPr>
        <w:pStyle w:val="Lista2"/>
      </w:pPr>
      <w:r>
        <w:t xml:space="preserve">as a </w:t>
      </w:r>
      <w:r>
        <w:t xml:space="preserve">good </w:t>
      </w:r>
      <w:r>
        <w:t xml:space="preserve">free alternative to Oxygen, you can also use Visual Studio Code; instructions for using it in DHARMA may be found </w:t>
      </w:r>
      <w:hyperlink r:id="rId16" w:history="1">
        <w:r w:rsidRPr="005B02D4">
          <w:rPr>
            <w:rStyle w:val="Hiperhivatkozs"/>
          </w:rPr>
          <w:t>here</w:t>
        </w:r>
      </w:hyperlink>
    </w:p>
    <w:p w14:paraId="57C82EA3" w14:textId="77777777" w:rsidR="005B02D4" w:rsidRDefault="005B02D4" w:rsidP="005B02D4">
      <w:pPr>
        <w:pStyle w:val="Lista"/>
      </w:pPr>
      <w:r>
        <w:t xml:space="preserve">if you use Oxygen, you can find </w:t>
      </w:r>
      <w:r>
        <w:t xml:space="preserve">instructions </w:t>
      </w:r>
    </w:p>
    <w:p w14:paraId="52A4EA35" w14:textId="77777777" w:rsidR="005B02D4" w:rsidRDefault="005B02D4" w:rsidP="005B02D4">
      <w:pPr>
        <w:pStyle w:val="Lista2"/>
      </w:pPr>
      <w:r>
        <w:t>for using Oxygen with the DHARMA XML schema</w:t>
      </w:r>
      <w:r>
        <w:t>:</w:t>
      </w:r>
      <w:r>
        <w:t xml:space="preserve"> </w:t>
      </w:r>
      <w:hyperlink r:id="rId17" w:history="1">
        <w:r w:rsidRPr="005B02D4">
          <w:rPr>
            <w:rStyle w:val="Hiperhivatkozs"/>
          </w:rPr>
          <w:t>here</w:t>
        </w:r>
      </w:hyperlink>
    </w:p>
    <w:p w14:paraId="08C1796F" w14:textId="44428944" w:rsidR="005B02D4" w:rsidRDefault="005B02D4" w:rsidP="005B02D4">
      <w:pPr>
        <w:pStyle w:val="Lista2"/>
      </w:pPr>
      <w:r>
        <w:t>for setting up Oxygen to create human-readable HTML from an XML edition</w:t>
      </w:r>
      <w:r>
        <w:t>:</w:t>
      </w:r>
      <w:r>
        <w:t xml:space="preserve"> </w:t>
      </w:r>
      <w:hyperlink r:id="rId18" w:history="1">
        <w:r w:rsidRPr="005B02D4">
          <w:rPr>
            <w:rStyle w:val="Hiperhivatkozs"/>
          </w:rPr>
          <w:t>here</w:t>
        </w:r>
      </w:hyperlink>
    </w:p>
    <w:p w14:paraId="41892B37" w14:textId="77777777" w:rsidR="00C02B8C" w:rsidRPr="00DD7CCF" w:rsidRDefault="004D2E67" w:rsidP="00E2714A">
      <w:pPr>
        <w:pStyle w:val="Lista"/>
      </w:pPr>
      <w:r w:rsidRPr="00DD7CCF">
        <w:lastRenderedPageBreak/>
        <w:t>working in Oxygen, you will need to set a suitable font for the Editor at Options/Preferences/Appearance/Fonts</w:t>
      </w:r>
    </w:p>
    <w:p w14:paraId="464BC043" w14:textId="77777777" w:rsidR="00C02B8C" w:rsidRPr="00DD7CCF" w:rsidRDefault="004D2E67" w:rsidP="00E2714A">
      <w:pPr>
        <w:pStyle w:val="Lista2"/>
      </w:pPr>
      <w:r w:rsidRPr="00DD7CCF">
        <w:t>we find that a suitable font</w:t>
      </w:r>
    </w:p>
    <w:p w14:paraId="631B97AA" w14:textId="77777777" w:rsidR="00C02B8C" w:rsidRPr="00DD7CCF" w:rsidRDefault="004D2E67" w:rsidP="00E2714A">
      <w:pPr>
        <w:pStyle w:val="Lista3"/>
      </w:pPr>
      <w:r w:rsidRPr="00DD7CCF">
        <w:t>can correctly display all the diacritical characters you work with</w:t>
      </w:r>
    </w:p>
    <w:p w14:paraId="34963FFB" w14:textId="77777777" w:rsidR="00C02B8C" w:rsidRPr="00DD7CCF" w:rsidRDefault="004D2E67" w:rsidP="00E2714A">
      <w:pPr>
        <w:pStyle w:val="Lista3"/>
      </w:pPr>
      <w:r w:rsidRPr="00DD7CCF">
        <w:t>is easy on the eye</w:t>
      </w:r>
    </w:p>
    <w:p w14:paraId="03215741" w14:textId="77777777" w:rsidR="00C02B8C" w:rsidRPr="00DD7CCF" w:rsidRDefault="004D2E67" w:rsidP="00E2714A">
      <w:pPr>
        <w:pStyle w:val="Lista3"/>
      </w:pPr>
      <w:r w:rsidRPr="00DD7CCF">
        <w:t xml:space="preserve">is preferably one in which the characters | </w:t>
      </w:r>
      <w:r w:rsidRPr="00E24F87">
        <w:rPr>
          <w:noProof/>
        </w:rPr>
        <w:t>(</w:t>
      </w:r>
      <w:r w:rsidRPr="00DD7CCF">
        <w:t xml:space="preserve">vertical bar), l </w:t>
      </w:r>
      <w:r w:rsidRPr="00E24F87">
        <w:rPr>
          <w:noProof/>
        </w:rPr>
        <w:t>(</w:t>
      </w:r>
      <w:r w:rsidRPr="00DD7CCF">
        <w:t xml:space="preserve">lowercase L) and I </w:t>
      </w:r>
      <w:r w:rsidRPr="00E24F87">
        <w:rPr>
          <w:noProof/>
        </w:rPr>
        <w:t>(</w:t>
      </w:r>
      <w:r w:rsidRPr="00DD7CCF">
        <w:t xml:space="preserve">uppercase </w:t>
      </w:r>
      <w:proofErr w:type="spellStart"/>
      <w:r w:rsidRPr="00DD7CCF">
        <w:t>i</w:t>
      </w:r>
      <w:proofErr w:type="spellEnd"/>
      <w:r w:rsidRPr="00DD7CCF">
        <w:t>) are all easily distinguishable</w:t>
      </w:r>
    </w:p>
    <w:p w14:paraId="311D0EA3" w14:textId="77777777" w:rsidR="00C02B8C" w:rsidRPr="00DD7CCF" w:rsidRDefault="004D2E67" w:rsidP="00E2714A">
      <w:pPr>
        <w:pStyle w:val="Lista3"/>
      </w:pPr>
      <w:r w:rsidRPr="00DD7CCF">
        <w:t>is preferably not too wide, so that you can see plenty of text even when not working on a full screen</w:t>
      </w:r>
    </w:p>
    <w:p w14:paraId="42C75BA2" w14:textId="77777777" w:rsidR="00C02B8C" w:rsidRPr="00DD7CCF" w:rsidRDefault="004D2E67" w:rsidP="00E2714A">
      <w:pPr>
        <w:pStyle w:val="Lista2"/>
      </w:pPr>
      <w:r w:rsidRPr="00DD7CCF">
        <w:t>some fonts we have tested and liked include:</w:t>
      </w:r>
    </w:p>
    <w:p w14:paraId="75132D37" w14:textId="77777777" w:rsidR="00C02B8C" w:rsidRPr="00DD7CCF" w:rsidRDefault="004D2E67" w:rsidP="00E2714A">
      <w:pPr>
        <w:pStyle w:val="Lista3"/>
      </w:pPr>
      <w:r w:rsidRPr="00DD7CCF">
        <w:t xml:space="preserve">Google’s free </w:t>
      </w:r>
      <w:r w:rsidRPr="00503032">
        <w:rPr>
          <w:rFonts w:cs="Noto Sans Med"/>
        </w:rPr>
        <w:t>Noto</w:t>
      </w:r>
      <w:r w:rsidRPr="00503032">
        <w:rPr>
          <w:rFonts w:cs="Noto Serif"/>
        </w:rPr>
        <w:t xml:space="preserve"> Serif</w:t>
      </w:r>
      <w:r w:rsidRPr="00DD7CCF">
        <w:t xml:space="preserve"> and </w:t>
      </w:r>
      <w:r w:rsidRPr="00503032">
        <w:rPr>
          <w:rFonts w:cs="Noto Sans"/>
        </w:rPr>
        <w:t>Noto Sans</w:t>
      </w:r>
    </w:p>
    <w:p w14:paraId="7BBA8F3D" w14:textId="77777777" w:rsidR="004F4C63" w:rsidRPr="005B02D4" w:rsidRDefault="004D2E67" w:rsidP="00E2714A">
      <w:pPr>
        <w:pStyle w:val="Lista3"/>
      </w:pPr>
      <w:r w:rsidRPr="00DD7CCF">
        <w:t xml:space="preserve">Microsoft’s </w:t>
      </w:r>
      <w:r w:rsidRPr="00503032">
        <w:rPr>
          <w:rFonts w:asciiTheme="minorHAnsi" w:hAnsiTheme="minorHAnsi"/>
        </w:rPr>
        <w:t>Cambria</w:t>
      </w:r>
      <w:r w:rsidRPr="00DD7CCF">
        <w:t xml:space="preserve"> and </w:t>
      </w:r>
      <w:r w:rsidRPr="00503032">
        <w:rPr>
          <w:rFonts w:ascii="Consolas" w:hAnsi="Consolas"/>
        </w:rPr>
        <w:t>Consolas</w:t>
      </w:r>
    </w:p>
    <w:p w14:paraId="3F160588" w14:textId="77777777" w:rsidR="00C02B8C" w:rsidRPr="00DD7CCF" w:rsidRDefault="004D2E67" w:rsidP="00D4342A">
      <w:pPr>
        <w:pStyle w:val="Cmsor3"/>
        <w:numPr>
          <w:ilvl w:val="2"/>
          <w:numId w:val="5"/>
        </w:numPr>
      </w:pPr>
      <w:bookmarkStart w:id="26" w:name="_h6ld3i1yh73t" w:colFirst="0" w:colLast="0"/>
      <w:bookmarkStart w:id="27" w:name="_Toc74733382"/>
      <w:bookmarkEnd w:id="26"/>
      <w:r w:rsidRPr="00DD7CCF">
        <w:t>Miscellaneous</w:t>
      </w:r>
      <w:bookmarkEnd w:id="27"/>
    </w:p>
    <w:p w14:paraId="4ADEFB50" w14:textId="77777777" w:rsidR="00C02B8C" w:rsidRPr="00DD7CCF" w:rsidRDefault="004D2E67" w:rsidP="00E2714A">
      <w:pPr>
        <w:pStyle w:val="Lista"/>
      </w:pPr>
      <w:r w:rsidRPr="00DD7CCF">
        <w:t xml:space="preserve">this guide presupposes that you possess, and are at least superficially familiar with, the </w:t>
      </w:r>
      <w:r w:rsidR="00062C66" w:rsidRPr="00DD7CCF">
        <w:t>DHARMA</w:t>
      </w:r>
      <w:r w:rsidRPr="00DD7CCF">
        <w:t xml:space="preserve"> Transliteration Guide</w:t>
      </w:r>
    </w:p>
    <w:p w14:paraId="675BFBC9" w14:textId="77777777" w:rsidR="00C02B8C" w:rsidRPr="00DD7CCF" w:rsidRDefault="004D2E67" w:rsidP="00E2714A">
      <w:pPr>
        <w:pStyle w:val="Lista"/>
      </w:pPr>
      <w:r w:rsidRPr="00DD7CCF">
        <w:t>the text fragments used for illustration are at present mostly Sanskrit from India</w:t>
      </w:r>
    </w:p>
    <w:p w14:paraId="4ED7320C" w14:textId="77777777" w:rsidR="00C02B8C" w:rsidRPr="00DD7CCF" w:rsidRDefault="004D2E67" w:rsidP="00E2714A">
      <w:pPr>
        <w:pStyle w:val="Lista2"/>
      </w:pPr>
      <w:r w:rsidRPr="00DD7CCF">
        <w:t>contributors working with other languages and regions are welcome to submit samples more relevant to their work, especially if these may require a way of treatment different from the methods described here</w:t>
      </w:r>
    </w:p>
    <w:p w14:paraId="30A7E302" w14:textId="77777777" w:rsidR="00C02B8C" w:rsidRPr="00DD7CCF" w:rsidRDefault="004D2E67" w:rsidP="00E2714A">
      <w:pPr>
        <w:pStyle w:val="Lista2"/>
      </w:pPr>
      <w:r w:rsidRPr="00DD7CCF">
        <w:t>for the sake of brevity and simplicity, details irrelevant to the topic at hand may be silently normalised, restored, corrected or altered in illustrations drawn from actual inscriptions</w:t>
      </w:r>
    </w:p>
    <w:p w14:paraId="33BC85BD" w14:textId="77777777" w:rsidR="00C02B8C" w:rsidRPr="00DD7CCF" w:rsidRDefault="004D2E67" w:rsidP="00E2714A">
      <w:pPr>
        <w:pStyle w:val="Lista"/>
      </w:pPr>
      <w:r w:rsidRPr="00DD7CCF">
        <w:t xml:space="preserve">XML </w:t>
      </w:r>
      <w:r w:rsidRPr="00DD7CCF">
        <w:rPr>
          <w:rStyle w:val="Code"/>
        </w:rPr>
        <w:t>&lt;elements&gt;</w:t>
      </w:r>
      <w:r w:rsidRPr="00DD7CCF">
        <w:t xml:space="preserve"> mentioned in discussion or used in illustrations are set apart from regular text by typeface, text colour and a shaded background</w:t>
      </w:r>
    </w:p>
    <w:p w14:paraId="62637E79" w14:textId="77777777" w:rsidR="00C02B8C" w:rsidRPr="00DD7CCF" w:rsidRDefault="004D2E67" w:rsidP="00E2714A">
      <w:pPr>
        <w:pStyle w:val="Lista2"/>
      </w:pPr>
      <w:r w:rsidRPr="00DD7CCF">
        <w:t xml:space="preserve">for the sake of brevity and simplicity, details irrelevant to the topic at hand </w:t>
      </w:r>
      <w:r w:rsidRPr="00E24F87">
        <w:rPr>
          <w:noProof/>
        </w:rPr>
        <w:t>(</w:t>
      </w:r>
      <w:r w:rsidRPr="00DD7CCF">
        <w:t>such as end-tags, attributes and text content) are often omitted in illustrations even though they may be mandatory in actual practice</w:t>
      </w:r>
    </w:p>
    <w:p w14:paraId="1DF7C77E" w14:textId="77777777" w:rsidR="00C02B8C" w:rsidRPr="00DD7CCF" w:rsidRDefault="004D2E67" w:rsidP="00E2714A">
      <w:pPr>
        <w:pStyle w:val="Lista"/>
      </w:pPr>
      <w:r w:rsidRPr="00DD7CCF">
        <w:t xml:space="preserve">XML </w:t>
      </w:r>
      <w:r w:rsidR="008525C6" w:rsidRPr="008525C6">
        <w:rPr>
          <w:rStyle w:val="Codeattribute"/>
        </w:rPr>
        <w:t>@attributes</w:t>
      </w:r>
      <w:r w:rsidR="008525C6" w:rsidRPr="008525C6">
        <w:t>,</w:t>
      </w:r>
      <w:r w:rsidRPr="00DD7CCF">
        <w:t xml:space="preserve"> when mentioned on their own, are prefixed with an @ sign </w:t>
      </w:r>
      <w:r w:rsidR="008525C6">
        <w:t>and highlighted in the same way as elements</w:t>
      </w:r>
    </w:p>
    <w:p w14:paraId="45ACF6F4" w14:textId="77777777" w:rsidR="00C02B8C" w:rsidRPr="00DD7CCF" w:rsidRDefault="004D2E67" w:rsidP="00D4342A">
      <w:pPr>
        <w:pStyle w:val="Cmsor2"/>
        <w:numPr>
          <w:ilvl w:val="1"/>
          <w:numId w:val="5"/>
        </w:numPr>
      </w:pPr>
      <w:bookmarkStart w:id="28" w:name="_66jpmlsjumit" w:colFirst="0" w:colLast="0"/>
      <w:bookmarkStart w:id="29" w:name="_Toc74733383"/>
      <w:bookmarkEnd w:id="28"/>
      <w:r w:rsidRPr="00DD7CCF">
        <w:t>Terms and Definitions</w:t>
      </w:r>
      <w:bookmarkEnd w:id="29"/>
    </w:p>
    <w:p w14:paraId="178AC1BD" w14:textId="77777777" w:rsidR="00C02B8C" w:rsidRPr="00DD7CCF" w:rsidRDefault="004D2E67" w:rsidP="00D4342A">
      <w:pPr>
        <w:pStyle w:val="Cmsor3"/>
        <w:numPr>
          <w:ilvl w:val="2"/>
          <w:numId w:val="5"/>
        </w:numPr>
      </w:pPr>
      <w:bookmarkStart w:id="30" w:name="_ktq4gtyoojde" w:colFirst="0" w:colLast="0"/>
      <w:bookmarkStart w:id="31" w:name="_Toc74733384"/>
      <w:bookmarkEnd w:id="30"/>
      <w:r w:rsidRPr="00DD7CCF">
        <w:t>Abbreviations</w:t>
      </w:r>
      <w:bookmarkEnd w:id="31"/>
    </w:p>
    <w:p w14:paraId="413733FF" w14:textId="77777777" w:rsidR="00C02B8C" w:rsidRPr="00DD7CCF" w:rsidRDefault="004D2E67">
      <w:r w:rsidRPr="00DD7CCF">
        <w:t>In addition to some straightforward abbreviations, this Guide uses:</w:t>
      </w:r>
    </w:p>
    <w:p w14:paraId="5577B314" w14:textId="77777777" w:rsidR="00CF217C" w:rsidRPr="00DD7CCF" w:rsidRDefault="00CF217C" w:rsidP="00CF217C">
      <w:pPr>
        <w:pStyle w:val="Legend"/>
      </w:pPr>
      <w:r>
        <w:tab/>
      </w:r>
      <w:r w:rsidRPr="00DD7CCF">
        <w:t>EG</w:t>
      </w:r>
      <w:r>
        <w:t>C</w:t>
      </w:r>
      <w:r w:rsidRPr="00DD7CCF">
        <w:t xml:space="preserve"> </w:t>
      </w:r>
      <w:r w:rsidRPr="00DD7CCF">
        <w:tab/>
        <w:t xml:space="preserve">the DHARMA Encoding Guide for </w:t>
      </w:r>
      <w:r>
        <w:t xml:space="preserve">Critical </w:t>
      </w:r>
      <w:r w:rsidRPr="00DD7CCF">
        <w:t>Editions</w:t>
      </w:r>
      <w:r w:rsidRPr="00F47381">
        <w:rPr>
          <w:rStyle w:val="Lbjegyzet-hivatkozs"/>
        </w:rPr>
        <w:footnoteReference w:id="1"/>
      </w:r>
    </w:p>
    <w:p w14:paraId="7DD28A49" w14:textId="78B27EB5" w:rsidR="00C02B8C" w:rsidRPr="00DD7CCF" w:rsidRDefault="00A938E4" w:rsidP="00A938E4">
      <w:pPr>
        <w:pStyle w:val="Legend"/>
      </w:pPr>
      <w:r>
        <w:tab/>
      </w:r>
      <w:r w:rsidR="004D2E67" w:rsidRPr="00DD7CCF">
        <w:t xml:space="preserve">EGD </w:t>
      </w:r>
      <w:r w:rsidR="004D2E67" w:rsidRPr="00DD7CCF">
        <w:tab/>
        <w:t xml:space="preserve">the </w:t>
      </w:r>
      <w:r w:rsidR="00062C66" w:rsidRPr="00DD7CCF">
        <w:t>DHARMA</w:t>
      </w:r>
      <w:r w:rsidR="004D2E67" w:rsidRPr="00DD7CCF">
        <w:t xml:space="preserve"> Encoding Guide for Diplomatic Editions </w:t>
      </w:r>
      <w:r w:rsidR="004D2E67" w:rsidRPr="00E24F87">
        <w:rPr>
          <w:noProof/>
        </w:rPr>
        <w:t>(</w:t>
      </w:r>
      <w:r w:rsidR="004D2E67" w:rsidRPr="00DD7CCF">
        <w:t>the present document)</w:t>
      </w:r>
      <w:r w:rsidR="00CF217C" w:rsidRPr="00F47381">
        <w:rPr>
          <w:rStyle w:val="Lbjegyzet-hivatkozs"/>
        </w:rPr>
        <w:footnoteReference w:id="2"/>
      </w:r>
    </w:p>
    <w:p w14:paraId="11100BC2" w14:textId="77777777" w:rsidR="00C02B8C" w:rsidRPr="00DD7CCF" w:rsidRDefault="00A938E4" w:rsidP="00A938E4">
      <w:pPr>
        <w:pStyle w:val="Legend"/>
      </w:pPr>
      <w:r>
        <w:tab/>
      </w:r>
      <w:r w:rsidR="004D2E67" w:rsidRPr="00DD7CCF">
        <w:t xml:space="preserve">TG </w:t>
      </w:r>
      <w:r w:rsidR="004D2E67" w:rsidRPr="00DD7CCF">
        <w:tab/>
        <w:t xml:space="preserve">the </w:t>
      </w:r>
      <w:r w:rsidR="00062C66" w:rsidRPr="00DD7CCF">
        <w:t>DHARMA</w:t>
      </w:r>
      <w:r w:rsidR="004D2E67" w:rsidRPr="00DD7CCF">
        <w:t xml:space="preserve"> Transliteration Guide</w:t>
      </w:r>
      <w:r w:rsidR="004D2E67" w:rsidRPr="00F47381">
        <w:rPr>
          <w:rStyle w:val="Lbjegyzet-hivatkozs"/>
        </w:rPr>
        <w:footnoteReference w:id="3"/>
      </w:r>
    </w:p>
    <w:p w14:paraId="2F9FC10F" w14:textId="77777777" w:rsidR="00C02B8C" w:rsidRPr="00DD7CCF" w:rsidRDefault="00A938E4" w:rsidP="00A938E4">
      <w:pPr>
        <w:pStyle w:val="Legend"/>
      </w:pPr>
      <w:r>
        <w:tab/>
      </w:r>
      <w:r w:rsidR="004D2E67" w:rsidRPr="00DD7CCF">
        <w:t>ZG</w:t>
      </w:r>
      <w:r w:rsidR="004D2E67" w:rsidRPr="00DD7CCF">
        <w:tab/>
        <w:t xml:space="preserve">the </w:t>
      </w:r>
      <w:r w:rsidR="00062C66" w:rsidRPr="00DD7CCF">
        <w:t>DHARMA</w:t>
      </w:r>
      <w:r w:rsidR="004D2E67" w:rsidRPr="00DD7CCF">
        <w:t xml:space="preserve"> Zotero Guide</w:t>
      </w:r>
      <w:r w:rsidR="004D2E67" w:rsidRPr="00F47381">
        <w:rPr>
          <w:rStyle w:val="Lbjegyzet-hivatkozs"/>
        </w:rPr>
        <w:footnoteReference w:id="4"/>
      </w:r>
    </w:p>
    <w:p w14:paraId="1EBE1D0A" w14:textId="77777777" w:rsidR="00C02B8C" w:rsidRPr="00DD7CCF" w:rsidRDefault="004D2E67" w:rsidP="00D4342A">
      <w:pPr>
        <w:pStyle w:val="Cmsor3"/>
        <w:numPr>
          <w:ilvl w:val="2"/>
          <w:numId w:val="5"/>
        </w:numPr>
      </w:pPr>
      <w:bookmarkStart w:id="32" w:name="_u31qo517lzme" w:colFirst="0" w:colLast="0"/>
      <w:bookmarkStart w:id="33" w:name="_Toc74733385"/>
      <w:bookmarkEnd w:id="32"/>
      <w:r w:rsidRPr="00DD7CCF">
        <w:t>Basic terminology</w:t>
      </w:r>
      <w:bookmarkEnd w:id="33"/>
    </w:p>
    <w:p w14:paraId="7E6CD222" w14:textId="77777777" w:rsidR="00C02B8C" w:rsidRPr="00DD7CCF" w:rsidRDefault="004D2E67">
      <w:r w:rsidRPr="00DD7CCF">
        <w:t>Some technical terms related to encoding and epigraphy are explained as they are introduced throughout the text of this guide, while a few basic terms are gathered here for clarification.</w:t>
      </w:r>
    </w:p>
    <w:p w14:paraId="2FC669D3" w14:textId="77777777" w:rsidR="00C02B8C" w:rsidRPr="00DD7CCF" w:rsidRDefault="004D2E67" w:rsidP="00E2714A">
      <w:pPr>
        <w:pStyle w:val="Lista"/>
      </w:pPr>
      <w:r w:rsidRPr="005D2B22">
        <w:rPr>
          <w:b/>
          <w:bCs/>
        </w:rPr>
        <w:t>markup</w:t>
      </w:r>
      <w:r w:rsidRPr="00DD7CCF">
        <w:t xml:space="preserve"> traditionally means annotation within a text to convey information about the presentation of the text, including among others</w:t>
      </w:r>
    </w:p>
    <w:p w14:paraId="69D686B6" w14:textId="77777777" w:rsidR="00C02B8C" w:rsidRPr="00DD7CCF" w:rsidRDefault="004D2E67" w:rsidP="00E2714A">
      <w:pPr>
        <w:pStyle w:val="Lista2"/>
      </w:pPr>
      <w:r w:rsidRPr="00DD7CCF">
        <w:t xml:space="preserve">markings in a manuscript to instruct a typesetter, e.g. </w:t>
      </w:r>
      <w:r w:rsidRPr="00DD7CCF">
        <w:rPr>
          <w:u w:val="single"/>
        </w:rPr>
        <w:t>underline</w:t>
      </w:r>
      <w:r w:rsidRPr="00DD7CCF">
        <w:t xml:space="preserve"> to indicate conversion to italics</w:t>
      </w:r>
    </w:p>
    <w:p w14:paraId="65FAE3C2" w14:textId="77777777" w:rsidR="00C02B8C" w:rsidRPr="00DD7CCF" w:rsidRDefault="004D2E67" w:rsidP="00E2714A">
      <w:pPr>
        <w:pStyle w:val="Lista2"/>
      </w:pPr>
      <w:r w:rsidRPr="00DD7CCF">
        <w:lastRenderedPageBreak/>
        <w:t>various brackets and other signs used in philology and epigraphy, e.g. to indicate that certain parts of a text are tentatively read or supplied by the editor</w:t>
      </w:r>
    </w:p>
    <w:p w14:paraId="65007C0A" w14:textId="77777777" w:rsidR="00C02B8C" w:rsidRPr="00DD7CCF" w:rsidRDefault="004D2E67" w:rsidP="00E2714A">
      <w:pPr>
        <w:pStyle w:val="Lista"/>
      </w:pPr>
      <w:r w:rsidRPr="00DD7CCF">
        <w:t xml:space="preserve">the TEI guidelines define </w:t>
      </w:r>
      <w:r w:rsidRPr="005D2B22">
        <w:rPr>
          <w:b/>
          <w:bCs/>
        </w:rPr>
        <w:t>encoding</w:t>
      </w:r>
      <w:r w:rsidRPr="00DD7CCF">
        <w:t xml:space="preserve"> and </w:t>
      </w:r>
      <w:r w:rsidRPr="005D2B22">
        <w:rPr>
          <w:b/>
          <w:bCs/>
        </w:rPr>
        <w:t>markup</w:t>
      </w:r>
      <w:r w:rsidRPr="00DD7CCF">
        <w:t xml:space="preserve"> as synonymous and applicable in a widely generalised sense to “any means of making explicit an interpretation of a text”</w:t>
      </w:r>
      <w:r w:rsidRPr="00F47381">
        <w:rPr>
          <w:rStyle w:val="Lbjegyzet-hivatkozs"/>
        </w:rPr>
        <w:footnoteReference w:id="5"/>
      </w:r>
      <w:r w:rsidRPr="00DD7CCF">
        <w:t xml:space="preserve"> and including typographic devices, punctuation marks and even spaces</w:t>
      </w:r>
    </w:p>
    <w:p w14:paraId="5EA3816B" w14:textId="77777777" w:rsidR="00C02B8C" w:rsidRPr="00DD7CCF" w:rsidRDefault="004D2E67" w:rsidP="00E2714A">
      <w:pPr>
        <w:pStyle w:val="Lista"/>
      </w:pPr>
      <w:r w:rsidRPr="00DD7CCF">
        <w:t xml:space="preserve">in the more </w:t>
      </w:r>
      <w:r w:rsidR="005C339A">
        <w:t>circumscribed</w:t>
      </w:r>
      <w:r w:rsidRPr="00DD7CCF">
        <w:t xml:space="preserve"> usage of this guide,</w:t>
      </w:r>
    </w:p>
    <w:p w14:paraId="41A8D464" w14:textId="77777777" w:rsidR="00C02B8C" w:rsidRPr="00DD7CCF" w:rsidRDefault="004D2E67" w:rsidP="00E2714A">
      <w:pPr>
        <w:pStyle w:val="Lista2"/>
      </w:pPr>
      <w:r w:rsidRPr="00CD25A4">
        <w:rPr>
          <w:b/>
          <w:bCs/>
        </w:rPr>
        <w:t>markup</w:t>
      </w:r>
      <w:r w:rsidRPr="00DD7CCF">
        <w:t xml:space="preserve"> may refer to editorial signs used in a printed edition or to XML encoding</w:t>
      </w:r>
    </w:p>
    <w:p w14:paraId="04E8D719" w14:textId="77777777" w:rsidR="00C02B8C" w:rsidRPr="00DD7CCF" w:rsidRDefault="004D2E67" w:rsidP="00E2714A">
      <w:pPr>
        <w:pStyle w:val="Lista2"/>
      </w:pPr>
      <w:r w:rsidRPr="00CD25A4">
        <w:rPr>
          <w:b/>
          <w:bCs/>
        </w:rPr>
        <w:t>encoding</w:t>
      </w:r>
      <w:r w:rsidRPr="00DD7CCF">
        <w:t xml:space="preserve"> refers specifically to the method of encoding texts in XML</w:t>
      </w:r>
    </w:p>
    <w:p w14:paraId="73909A98" w14:textId="77777777" w:rsidR="00C02B8C" w:rsidRPr="00DD7CCF" w:rsidRDefault="004D2E67" w:rsidP="00E2714A">
      <w:pPr>
        <w:pStyle w:val="Lista"/>
      </w:pPr>
      <w:r w:rsidRPr="00DD7CCF">
        <w:t xml:space="preserve">a </w:t>
      </w:r>
      <w:r w:rsidRPr="005D2B22">
        <w:rPr>
          <w:b/>
          <w:bCs/>
        </w:rPr>
        <w:t>markup language</w:t>
      </w:r>
      <w:r w:rsidRPr="00DD7CCF">
        <w:t xml:space="preserve"> is a set of markup conventions used together</w:t>
      </w:r>
    </w:p>
    <w:p w14:paraId="0D87A21F" w14:textId="77777777" w:rsidR="00C02B8C" w:rsidRPr="00DD7CCF" w:rsidRDefault="004D2E67" w:rsidP="00E2714A">
      <w:pPr>
        <w:pStyle w:val="Lista"/>
      </w:pPr>
      <w:r w:rsidRPr="005D2B22">
        <w:rPr>
          <w:b/>
          <w:bCs/>
        </w:rPr>
        <w:t>XML</w:t>
      </w:r>
      <w:r w:rsidRPr="00DD7CCF">
        <w:t xml:space="preserve"> </w:t>
      </w:r>
      <w:r w:rsidRPr="00E24F87">
        <w:rPr>
          <w:noProof/>
        </w:rPr>
        <w:t>(</w:t>
      </w:r>
      <w:proofErr w:type="spellStart"/>
      <w:r w:rsidRPr="00DD7CCF">
        <w:t>eXtensible</w:t>
      </w:r>
      <w:proofErr w:type="spellEnd"/>
      <w:r w:rsidRPr="00DD7CCF">
        <w:t xml:space="preserve"> Markup Language) is a machine-readable markup language used for a wide variety of purposes and independent of hardware or software platform</w:t>
      </w:r>
    </w:p>
    <w:p w14:paraId="27633E21" w14:textId="77777777" w:rsidR="00C02B8C" w:rsidRPr="00DD7CCF" w:rsidRDefault="004D2E67" w:rsidP="00E2714A">
      <w:pPr>
        <w:pStyle w:val="Lista"/>
      </w:pPr>
      <w:r w:rsidRPr="005D2B22">
        <w:rPr>
          <w:b/>
          <w:bCs/>
        </w:rPr>
        <w:t>TEI</w:t>
      </w:r>
      <w:r w:rsidRPr="00DD7CCF">
        <w:t xml:space="preserve"> </w:t>
      </w:r>
      <w:r w:rsidRPr="00E24F87">
        <w:rPr>
          <w:noProof/>
        </w:rPr>
        <w:t>(</w:t>
      </w:r>
      <w:r w:rsidRPr="00DD7CCF">
        <w:t xml:space="preserve">the Text Encoding Initiative) is a standard for the machine-readable encoding of texts </w:t>
      </w:r>
      <w:r w:rsidRPr="00E24F87">
        <w:rPr>
          <w:noProof/>
        </w:rPr>
        <w:t>(</w:t>
      </w:r>
      <w:r w:rsidRPr="00DD7CCF">
        <w:t>understood in a very broad sense) to facilitate text documentation, text representation, text analysis and interpretation</w:t>
      </w:r>
    </w:p>
    <w:p w14:paraId="25533AAD" w14:textId="77777777" w:rsidR="00C02B8C" w:rsidRPr="00DD7CCF" w:rsidRDefault="004D2E67" w:rsidP="00E2714A">
      <w:pPr>
        <w:pStyle w:val="Lista2"/>
      </w:pPr>
      <w:r w:rsidRPr="00DD7CCF">
        <w:t xml:space="preserve">TEI has been developed and </w:t>
      </w:r>
      <w:r w:rsidR="005C339A">
        <w:t>is maintained</w:t>
      </w:r>
      <w:r w:rsidRPr="00DD7CCF">
        <w:t xml:space="preserve"> by the eponymous Text Encoding Initiative Consortium</w:t>
      </w:r>
    </w:p>
    <w:p w14:paraId="04FECBA7" w14:textId="77777777" w:rsidR="00C02B8C" w:rsidRPr="00DD7CCF" w:rsidRDefault="004D2E67" w:rsidP="00E2714A">
      <w:pPr>
        <w:pStyle w:val="Lista2"/>
      </w:pPr>
      <w:r w:rsidRPr="00DD7CCF">
        <w:t>TEI defines a versatile and massive set of XML methods to mark up texts</w:t>
      </w:r>
    </w:p>
    <w:p w14:paraId="3DD7801D" w14:textId="77777777" w:rsidR="00C02B8C" w:rsidRPr="00DD7CCF" w:rsidRDefault="004D2E67" w:rsidP="00E2714A">
      <w:pPr>
        <w:pStyle w:val="Lista"/>
      </w:pPr>
      <w:r w:rsidRPr="005D2B22">
        <w:rPr>
          <w:b/>
          <w:bCs/>
        </w:rPr>
        <w:t>EpiDoc</w:t>
      </w:r>
      <w:r w:rsidRPr="00DD7CCF">
        <w:t xml:space="preserve"> is a subset of TEI-compliant markup rules specifically devised for marking up epigraphic documents</w:t>
      </w:r>
    </w:p>
    <w:p w14:paraId="0F5AA617" w14:textId="77777777" w:rsidR="00C02B8C" w:rsidRPr="00DD7CCF" w:rsidRDefault="004D2E67" w:rsidP="00E2714A">
      <w:pPr>
        <w:pStyle w:val="Lista"/>
      </w:pPr>
      <w:r w:rsidRPr="00DD7CCF">
        <w:t xml:space="preserve">the word </w:t>
      </w:r>
      <w:r w:rsidRPr="005D2B22">
        <w:rPr>
          <w:b/>
          <w:bCs/>
        </w:rPr>
        <w:t>structure</w:t>
      </w:r>
      <w:r w:rsidRPr="00DD7CCF">
        <w:t xml:space="preserve"> is used in three distinct senses in this guide:</w:t>
      </w:r>
    </w:p>
    <w:p w14:paraId="23A273C2" w14:textId="77777777" w:rsidR="00C02B8C" w:rsidRPr="00DD7CCF" w:rsidRDefault="004D2E67" w:rsidP="00E2714A">
      <w:pPr>
        <w:pStyle w:val="Lista2"/>
      </w:pPr>
      <w:r w:rsidRPr="00CD25A4">
        <w:rPr>
          <w:b/>
          <w:bCs/>
        </w:rPr>
        <w:t>intrinsic structure</w:t>
      </w:r>
      <w:r w:rsidRPr="00DD7CCF">
        <w:t xml:space="preserve"> refers here to the semantic and metrical structure of a text as abstracted from its physical medium, involving features such as</w:t>
      </w:r>
    </w:p>
    <w:p w14:paraId="2A3FA42F" w14:textId="77777777" w:rsidR="00C02B8C" w:rsidRPr="00DD7CCF" w:rsidRDefault="004D2E67" w:rsidP="00E2714A">
      <w:pPr>
        <w:pStyle w:val="Lista3"/>
      </w:pPr>
      <w:r w:rsidRPr="00DD7CCF">
        <w:t>stanzas and other prosodic units</w:t>
      </w:r>
    </w:p>
    <w:p w14:paraId="668A5638" w14:textId="77777777" w:rsidR="00C02B8C" w:rsidRPr="00DD7CCF" w:rsidRDefault="004D2E67" w:rsidP="00E2714A">
      <w:pPr>
        <w:pStyle w:val="Lista3"/>
      </w:pPr>
      <w:r w:rsidRPr="00DD7CCF">
        <w:t xml:space="preserve">semantic units </w:t>
      </w:r>
      <w:r w:rsidRPr="00E24F87">
        <w:rPr>
          <w:noProof/>
        </w:rPr>
        <w:t>(</w:t>
      </w:r>
      <w:r w:rsidRPr="00DD7CCF">
        <w:t>“paragraphs” and “anonymous blocks”) in prose, demarcated by changes in topic</w:t>
      </w:r>
    </w:p>
    <w:p w14:paraId="641A968E" w14:textId="77777777" w:rsidR="00C02B8C" w:rsidRPr="00DD7CCF" w:rsidRDefault="004D2E67" w:rsidP="00E2714A">
      <w:pPr>
        <w:pStyle w:val="Lista2"/>
      </w:pPr>
      <w:r w:rsidRPr="00CD25A4">
        <w:rPr>
          <w:b/>
          <w:bCs/>
        </w:rPr>
        <w:t>extrinsic structure</w:t>
      </w:r>
      <w:r w:rsidRPr="00DD7CCF">
        <w:t xml:space="preserve"> refers here to the physical structure of a particular manifestation of a text as a tangible creation, involving features such as</w:t>
      </w:r>
    </w:p>
    <w:p w14:paraId="6B0EBB39" w14:textId="77777777" w:rsidR="00C02B8C" w:rsidRPr="00DD7CCF" w:rsidRDefault="004D2E67" w:rsidP="00E2714A">
      <w:pPr>
        <w:pStyle w:val="Lista3"/>
      </w:pPr>
      <w:r w:rsidRPr="00DD7CCF">
        <w:t>lines of a particular length that do not coincide with any intrinsic structural unit of the text as a rule, though they may do so</w:t>
      </w:r>
    </w:p>
    <w:p w14:paraId="2F315A4A" w14:textId="77777777" w:rsidR="00C02B8C" w:rsidRPr="00DD7CCF" w:rsidRDefault="004D2E67" w:rsidP="00E2714A">
      <w:pPr>
        <w:pStyle w:val="Lista3"/>
      </w:pPr>
      <w:r w:rsidRPr="00DD7CCF">
        <w:t>various inscribed fields such as columns and object surfaces</w:t>
      </w:r>
    </w:p>
    <w:p w14:paraId="1361A7F8" w14:textId="77777777" w:rsidR="004F4C63" w:rsidRPr="00DD7CCF" w:rsidRDefault="004D2E67" w:rsidP="00E2714A">
      <w:pPr>
        <w:pStyle w:val="Lista3"/>
      </w:pPr>
      <w:r w:rsidRPr="00DD7CCF">
        <w:t>sides of copperplate inscriptions</w:t>
      </w:r>
      <w:r w:rsidR="005C339A">
        <w:t xml:space="preserve"> </w:t>
      </w:r>
      <w:r w:rsidR="005C339A" w:rsidRPr="00E24F87">
        <w:rPr>
          <w:noProof/>
        </w:rPr>
        <w:t>(</w:t>
      </w:r>
      <w:r w:rsidR="005C339A">
        <w:rPr>
          <w:noProof/>
        </w:rPr>
        <w:t xml:space="preserve">which we call </w:t>
      </w:r>
      <w:r w:rsidR="005C339A">
        <w:t>“</w:t>
      </w:r>
      <w:r w:rsidR="005C339A" w:rsidRPr="00DD7CCF">
        <w:t>pages</w:t>
      </w:r>
      <w:r w:rsidR="005C339A">
        <w:t>”</w:t>
      </w:r>
      <w:r w:rsidR="005C339A" w:rsidRPr="00DD7CCF">
        <w:t>)</w:t>
      </w:r>
    </w:p>
    <w:p w14:paraId="24759BD4" w14:textId="77777777" w:rsidR="00C02B8C" w:rsidRPr="00DD7CCF" w:rsidRDefault="004D2E67" w:rsidP="00E2714A">
      <w:pPr>
        <w:pStyle w:val="Lista2"/>
      </w:pPr>
      <w:r w:rsidRPr="00CD25A4">
        <w:rPr>
          <w:b/>
          <w:bCs/>
        </w:rPr>
        <w:t>XML structure</w:t>
      </w:r>
      <w:r w:rsidRPr="00DD7CCF">
        <w:t xml:space="preserve"> or </w:t>
      </w:r>
      <w:r w:rsidRPr="00CD25A4">
        <w:rPr>
          <w:b/>
          <w:bCs/>
        </w:rPr>
        <w:t>markup structure</w:t>
      </w:r>
      <w:r w:rsidRPr="00DD7CCF">
        <w:t xml:space="preserve"> refers to the way in which markup elements are structured</w:t>
      </w:r>
    </w:p>
    <w:p w14:paraId="4EE7D979" w14:textId="77777777" w:rsidR="00C02B8C" w:rsidRPr="00DD7CCF" w:rsidRDefault="004D2E67" w:rsidP="00D4342A">
      <w:pPr>
        <w:pStyle w:val="Cmsor3"/>
        <w:numPr>
          <w:ilvl w:val="2"/>
          <w:numId w:val="5"/>
        </w:numPr>
      </w:pPr>
      <w:bookmarkStart w:id="34" w:name="_2jkucuulj067" w:colFirst="0" w:colLast="0"/>
      <w:bookmarkStart w:id="35" w:name="_Ref43978696"/>
      <w:bookmarkStart w:id="36" w:name="_Toc74733386"/>
      <w:bookmarkEnd w:id="34"/>
      <w:r w:rsidRPr="00DD7CCF">
        <w:t>XML terms and concepts</w:t>
      </w:r>
      <w:bookmarkEnd w:id="35"/>
      <w:bookmarkEnd w:id="36"/>
    </w:p>
    <w:p w14:paraId="2F8EDF69" w14:textId="77777777" w:rsidR="00C02B8C" w:rsidRPr="00DD7CCF" w:rsidRDefault="004D2E67" w:rsidP="00E2714A">
      <w:pPr>
        <w:pStyle w:val="Lista"/>
      </w:pPr>
      <w:r w:rsidRPr="00DD7CCF">
        <w:t xml:space="preserve">the conceptual model of XML is based on structural units technically known as </w:t>
      </w:r>
      <w:r w:rsidRPr="005D2B22">
        <w:rPr>
          <w:b/>
          <w:bCs/>
        </w:rPr>
        <w:t>elements</w:t>
      </w:r>
      <w:r w:rsidRPr="00DD7CCF">
        <w:t>, which may be</w:t>
      </w:r>
    </w:p>
    <w:p w14:paraId="171D7A91" w14:textId="77777777" w:rsidR="00C02B8C" w:rsidRPr="00DD7CCF" w:rsidRDefault="004D2E67" w:rsidP="00E2714A">
      <w:pPr>
        <w:pStyle w:val="Lista2"/>
      </w:pPr>
      <w:r w:rsidRPr="00CD25A4">
        <w:rPr>
          <w:b/>
          <w:bCs/>
        </w:rPr>
        <w:t>empty</w:t>
      </w:r>
      <w:r w:rsidRPr="00DD7CCF">
        <w:t>, containing neither text nor further elements; or</w:t>
      </w:r>
    </w:p>
    <w:p w14:paraId="60F3C1B9" w14:textId="77777777" w:rsidR="00C02B8C" w:rsidRPr="00DD7CCF" w:rsidRDefault="004D2E67" w:rsidP="00E2714A">
      <w:pPr>
        <w:pStyle w:val="Lista2"/>
      </w:pPr>
      <w:r w:rsidRPr="00CD25A4">
        <w:rPr>
          <w:b/>
          <w:bCs/>
        </w:rPr>
        <w:t>non-empty</w:t>
      </w:r>
      <w:r w:rsidRPr="00DD7CCF">
        <w:t>, containing</w:t>
      </w:r>
    </w:p>
    <w:p w14:paraId="025BC721" w14:textId="77777777" w:rsidR="00C02B8C" w:rsidRPr="00DD7CCF" w:rsidRDefault="004D2E67" w:rsidP="00E2714A">
      <w:pPr>
        <w:pStyle w:val="Lista3"/>
      </w:pPr>
      <w:r w:rsidRPr="00DD7CCF">
        <w:t>only text, or</w:t>
      </w:r>
    </w:p>
    <w:p w14:paraId="15F2E634" w14:textId="77777777" w:rsidR="00C02B8C" w:rsidRPr="00DD7CCF" w:rsidRDefault="004D2E67" w:rsidP="00E2714A">
      <w:pPr>
        <w:pStyle w:val="Lista3"/>
      </w:pPr>
      <w:r w:rsidRPr="00DD7CCF">
        <w:t xml:space="preserve">only further </w:t>
      </w:r>
      <w:r w:rsidRPr="00E24F87">
        <w:rPr>
          <w:noProof/>
        </w:rPr>
        <w:t>(</w:t>
      </w:r>
      <w:r w:rsidRPr="00DD7CCF">
        <w:t>empty or non-empty) XML elements, or</w:t>
      </w:r>
    </w:p>
    <w:p w14:paraId="227608A0" w14:textId="77777777" w:rsidR="00C02B8C" w:rsidRPr="00DD7CCF" w:rsidRDefault="004D2E67" w:rsidP="00E2714A">
      <w:pPr>
        <w:pStyle w:val="Lista3"/>
      </w:pPr>
      <w:r w:rsidRPr="00DD7CCF">
        <w:t>mixed content, i.e. both text and further elements</w:t>
      </w:r>
    </w:p>
    <w:p w14:paraId="2535A14B" w14:textId="77777777" w:rsidR="00C02B8C" w:rsidRPr="00DD7CCF" w:rsidRDefault="004D2E67" w:rsidP="00E2714A">
      <w:pPr>
        <w:pStyle w:val="Lista"/>
      </w:pPr>
      <w:r w:rsidRPr="00DD7CCF">
        <w:t xml:space="preserve">within an XML document, elements take the form of </w:t>
      </w:r>
      <w:r w:rsidRPr="005D2B22">
        <w:rPr>
          <w:b/>
          <w:bCs/>
        </w:rPr>
        <w:t>tags</w:t>
      </w:r>
      <w:r w:rsidRPr="00DD7CCF">
        <w:t>: words of code distinguished from the textual content by being always wrapped in angle brackets &lt;&gt;</w:t>
      </w:r>
    </w:p>
    <w:p w14:paraId="15797272" w14:textId="77777777" w:rsidR="00C02B8C" w:rsidRPr="00DD7CCF" w:rsidRDefault="004D2E67" w:rsidP="00E2714A">
      <w:pPr>
        <w:pStyle w:val="Lista2"/>
      </w:pPr>
      <w:r w:rsidRPr="00DD7CCF">
        <w:t xml:space="preserve">most text editing software will use </w:t>
      </w:r>
      <w:r w:rsidRPr="00CD25A4">
        <w:rPr>
          <w:b/>
          <w:bCs/>
        </w:rPr>
        <w:t>syntax highlighting</w:t>
      </w:r>
      <w:r w:rsidRPr="00DD7CCF">
        <w:t xml:space="preserve"> to make tags visually pop out from the content by colouring them differently</w:t>
      </w:r>
    </w:p>
    <w:p w14:paraId="6F283BBB" w14:textId="77777777" w:rsidR="00C02B8C" w:rsidRPr="00DD7CCF" w:rsidRDefault="004D2E67" w:rsidP="00E2714A">
      <w:pPr>
        <w:pStyle w:val="Lista"/>
      </w:pPr>
      <w:r w:rsidRPr="00DD7CCF">
        <w:t xml:space="preserve">in addition to elements and text, XML documents may contain a few other items which need not concern you generally, except for one item type that you should be aware of: XML allows the use of </w:t>
      </w:r>
      <w:r w:rsidRPr="005D2B22">
        <w:rPr>
          <w:b/>
          <w:bCs/>
        </w:rPr>
        <w:t>character entity references</w:t>
      </w:r>
    </w:p>
    <w:p w14:paraId="7588573D" w14:textId="77777777" w:rsidR="00C02B8C" w:rsidRPr="00DD7CCF" w:rsidRDefault="004D2E67" w:rsidP="00E2714A">
      <w:pPr>
        <w:pStyle w:val="Lista2"/>
      </w:pPr>
      <w:r w:rsidRPr="00DD7CCF">
        <w:t xml:space="preserve">these are short code words preceded by an &amp; </w:t>
      </w:r>
      <w:r w:rsidRPr="00E24F87">
        <w:rPr>
          <w:noProof/>
        </w:rPr>
        <w:t>(</w:t>
      </w:r>
      <w:r w:rsidRPr="00DD7CCF">
        <w:t xml:space="preserve">ampersand) and followed by a ; </w:t>
      </w:r>
      <w:r w:rsidRPr="00E24F87">
        <w:rPr>
          <w:noProof/>
        </w:rPr>
        <w:t>(</w:t>
      </w:r>
      <w:r w:rsidRPr="00DD7CCF">
        <w:t>semicolon)</w:t>
      </w:r>
    </w:p>
    <w:p w14:paraId="0A87A4FE" w14:textId="77777777" w:rsidR="00C02B8C" w:rsidRPr="00DD7CCF" w:rsidRDefault="004D2E67" w:rsidP="00E2714A">
      <w:pPr>
        <w:pStyle w:val="Lista2"/>
      </w:pPr>
      <w:r w:rsidRPr="00DD7CCF">
        <w:t>the purpose of character entity references is to allow the typing, display and processing of characters which are</w:t>
      </w:r>
    </w:p>
    <w:p w14:paraId="10D1520F" w14:textId="77777777" w:rsidR="00C02B8C" w:rsidRPr="00DD7CCF" w:rsidRDefault="004D2E67" w:rsidP="00E2714A">
      <w:pPr>
        <w:pStyle w:val="Lista3"/>
      </w:pPr>
      <w:r w:rsidRPr="00DD7CCF">
        <w:t xml:space="preserve">not necessarily supported on certain platforms </w:t>
      </w:r>
      <w:r w:rsidRPr="00E24F87">
        <w:rPr>
          <w:noProof/>
        </w:rPr>
        <w:t>(</w:t>
      </w:r>
      <w:r w:rsidRPr="00DD7CCF">
        <w:t>such as accented characters, but this case need not bother you)</w:t>
      </w:r>
    </w:p>
    <w:p w14:paraId="4945BC40" w14:textId="77777777" w:rsidR="00C02B8C" w:rsidRPr="00DD7CCF" w:rsidRDefault="004D2E67" w:rsidP="00E2714A">
      <w:pPr>
        <w:pStyle w:val="Lista3"/>
      </w:pPr>
      <w:r w:rsidRPr="00DD7CCF">
        <w:lastRenderedPageBreak/>
        <w:t xml:space="preserve">reserved for a special function in XML </w:t>
      </w:r>
      <w:r w:rsidRPr="00E24F87">
        <w:rPr>
          <w:noProof/>
        </w:rPr>
        <w:t>(</w:t>
      </w:r>
      <w:r w:rsidRPr="00DD7CCF">
        <w:t>and this is what matters to us); thus,</w:t>
      </w:r>
    </w:p>
    <w:p w14:paraId="1353C2F0" w14:textId="77777777" w:rsidR="00C02B8C" w:rsidRPr="00DD7CCF" w:rsidRDefault="004D2E67" w:rsidP="004E103D">
      <w:pPr>
        <w:pStyle w:val="Lista4"/>
      </w:pPr>
      <w:r w:rsidRPr="00DD7CCF">
        <w:t xml:space="preserve">should you need to use the &lt; character </w:t>
      </w:r>
      <w:r w:rsidRPr="00E24F87">
        <w:rPr>
          <w:noProof/>
        </w:rPr>
        <w:t>(</w:t>
      </w:r>
      <w:r w:rsidRPr="00DD7CCF">
        <w:t xml:space="preserve">which an XML processing engine would interpret as the beginning of an XML tag), you must instead use the entity reference </w:t>
      </w:r>
      <w:r w:rsidRPr="00EF69A7">
        <w:rPr>
          <w:rStyle w:val="Code"/>
        </w:rPr>
        <w:t>&amp;lt;</w:t>
      </w:r>
      <w:r w:rsidRPr="00DD7CCF">
        <w:t xml:space="preserve"> </w:t>
      </w:r>
      <w:r w:rsidRPr="00E24F87">
        <w:rPr>
          <w:noProof/>
        </w:rPr>
        <w:t>(</w:t>
      </w:r>
      <w:r w:rsidRPr="00DD7CCF">
        <w:t>where “</w:t>
      </w:r>
      <w:proofErr w:type="spellStart"/>
      <w:r w:rsidRPr="00DD7CCF">
        <w:t>lt</w:t>
      </w:r>
      <w:proofErr w:type="spellEnd"/>
      <w:r w:rsidRPr="00DD7CCF">
        <w:t>” stands for “less than”)</w:t>
      </w:r>
    </w:p>
    <w:p w14:paraId="0F6A22F1" w14:textId="77777777" w:rsidR="00C02B8C" w:rsidRPr="00DD7CCF" w:rsidRDefault="004D2E67" w:rsidP="004E103D">
      <w:pPr>
        <w:pStyle w:val="Lista4"/>
      </w:pPr>
      <w:r w:rsidRPr="00DD7CCF">
        <w:t xml:space="preserve">should you need to use the &amp; character </w:t>
      </w:r>
      <w:r w:rsidRPr="00E24F87">
        <w:rPr>
          <w:noProof/>
        </w:rPr>
        <w:t>(</w:t>
      </w:r>
      <w:r w:rsidRPr="00DD7CCF">
        <w:t xml:space="preserve">which an XML processing engine would interpret as the beginning of an entity reference), you must instead use the entity reference </w:t>
      </w:r>
      <w:r w:rsidRPr="00EF69A7">
        <w:rPr>
          <w:rStyle w:val="Code"/>
        </w:rPr>
        <w:t>&amp;amp;</w:t>
      </w:r>
      <w:r w:rsidRPr="00DD7CCF">
        <w:t xml:space="preserve"> </w:t>
      </w:r>
      <w:r w:rsidRPr="00E24F87">
        <w:rPr>
          <w:noProof/>
        </w:rPr>
        <w:t>(</w:t>
      </w:r>
      <w:r w:rsidRPr="00DD7CCF">
        <w:t>where “amp” stands for “ampersand”)</w:t>
      </w:r>
    </w:p>
    <w:p w14:paraId="75CB4267" w14:textId="77777777" w:rsidR="00C02B8C" w:rsidRPr="00DD7CCF" w:rsidRDefault="004D2E67" w:rsidP="00E2714A">
      <w:pPr>
        <w:pStyle w:val="Lista3"/>
      </w:pPr>
      <w:r w:rsidRPr="00DD7CCF">
        <w:t xml:space="preserve">so, if during validation in Oxygen you encounter unexpected errors, consider if you may have used </w:t>
      </w:r>
      <w:r w:rsidR="005C339A">
        <w:t>the character &amp; or &lt; inadvertently</w:t>
      </w:r>
    </w:p>
    <w:p w14:paraId="11BF54DE" w14:textId="77777777" w:rsidR="00C02B8C" w:rsidRPr="00DD7CCF" w:rsidRDefault="004D2E67" w:rsidP="004E103D">
      <w:pPr>
        <w:pStyle w:val="Lista4"/>
      </w:pPr>
      <w:r w:rsidRPr="00DD7CCF">
        <w:t xml:space="preserve">to correct the mistake, type the &amp; character, whereupon Oxygen will automatically suggest a list of pre-defined entity references </w:t>
      </w:r>
      <w:r w:rsidRPr="00E24F87">
        <w:rPr>
          <w:noProof/>
        </w:rPr>
        <w:t>(</w:t>
      </w:r>
      <w:r w:rsidRPr="00DD7CCF">
        <w:t>starting with &amp;amp;) so all you need do is select and accept the suggestion for the character you need</w:t>
      </w:r>
    </w:p>
    <w:p w14:paraId="74278E67" w14:textId="77777777" w:rsidR="00C02B8C" w:rsidRPr="00DD7CCF" w:rsidRDefault="004D2E67" w:rsidP="00E2714A">
      <w:pPr>
        <w:pStyle w:val="Lista"/>
      </w:pPr>
      <w:r w:rsidRPr="00DD7CCF">
        <w:t xml:space="preserve">in addition to being enclosed in angle brackets, </w:t>
      </w:r>
      <w:r w:rsidRPr="005D2B22">
        <w:rPr>
          <w:b/>
          <w:bCs/>
        </w:rPr>
        <w:t>every XML element must be closed</w:t>
      </w:r>
      <w:r w:rsidRPr="00DD7CCF">
        <w:t xml:space="preserve"> with the character / </w:t>
      </w:r>
      <w:r w:rsidRPr="00E24F87">
        <w:rPr>
          <w:noProof/>
        </w:rPr>
        <w:t>(</w:t>
      </w:r>
      <w:r w:rsidRPr="00DD7CCF">
        <w:t>slash)</w:t>
      </w:r>
    </w:p>
    <w:p w14:paraId="2C8F09BE" w14:textId="77777777" w:rsidR="00C02B8C" w:rsidRPr="00DD7CCF" w:rsidRDefault="004D2E67" w:rsidP="00E2714A">
      <w:pPr>
        <w:pStyle w:val="Lista2"/>
      </w:pPr>
      <w:r w:rsidRPr="00CD25A4">
        <w:rPr>
          <w:b/>
          <w:bCs/>
        </w:rPr>
        <w:t>non-empty elements</w:t>
      </w:r>
      <w:r w:rsidRPr="00DD7CCF">
        <w:t xml:space="preserve"> must always consist of a pair of tags:</w:t>
      </w:r>
    </w:p>
    <w:p w14:paraId="06758F79" w14:textId="77777777" w:rsidR="00C02B8C" w:rsidRPr="00DD7CCF" w:rsidRDefault="004D2E67" w:rsidP="00E2714A">
      <w:pPr>
        <w:pStyle w:val="Lista3"/>
      </w:pPr>
      <w:r w:rsidRPr="00DD7CCF">
        <w:t xml:space="preserve">a start-tag which names the element, e.g. </w:t>
      </w:r>
      <w:r w:rsidRPr="00DD7CCF">
        <w:rPr>
          <w:rStyle w:val="Code"/>
        </w:rPr>
        <w:t>&lt;unclear&gt;</w:t>
      </w:r>
    </w:p>
    <w:p w14:paraId="670DD970" w14:textId="77777777" w:rsidR="00C02B8C" w:rsidRPr="00DD7CCF" w:rsidRDefault="004D2E67" w:rsidP="00E2714A">
      <w:pPr>
        <w:pStyle w:val="Lista3"/>
      </w:pPr>
      <w:r w:rsidRPr="00DD7CCF">
        <w:t xml:space="preserve">and an end-tag which includes the slash and repeats the element name, e.g. </w:t>
      </w:r>
      <w:r w:rsidRPr="00DD7CCF">
        <w:rPr>
          <w:rStyle w:val="Code"/>
        </w:rPr>
        <w:t>&lt;/unclear&gt;</w:t>
      </w:r>
    </w:p>
    <w:p w14:paraId="195B9EA4" w14:textId="77777777" w:rsidR="00C02B8C" w:rsidRPr="00DD7CCF" w:rsidRDefault="004D2E67" w:rsidP="004E103D">
      <w:pPr>
        <w:pStyle w:val="Lista4"/>
      </w:pPr>
      <w:r w:rsidRPr="00DD7CCF">
        <w:t>the text and/or other elements between these two tags are the content of such an element</w:t>
      </w:r>
    </w:p>
    <w:p w14:paraId="6AE1C434" w14:textId="77777777" w:rsidR="00C02B8C" w:rsidRPr="00DD7CCF" w:rsidRDefault="004D2E67" w:rsidP="004E103D">
      <w:pPr>
        <w:pStyle w:val="Lista4"/>
      </w:pPr>
      <w:r w:rsidRPr="00DD7CCF">
        <w:t>as XML hierarchy is always nested, an end-tag always signifies the end of the most recently opened element</w:t>
      </w:r>
    </w:p>
    <w:p w14:paraId="7230FBCB" w14:textId="77777777" w:rsidR="00C02B8C" w:rsidRPr="00DD7CCF" w:rsidRDefault="004D2E67" w:rsidP="00E2714A">
      <w:pPr>
        <w:pStyle w:val="Lista3"/>
      </w:pPr>
      <w:r w:rsidRPr="00DD7CCF">
        <w:t xml:space="preserve">the tags for </w:t>
      </w:r>
      <w:r w:rsidRPr="00CD25A4">
        <w:rPr>
          <w:b/>
          <w:bCs/>
        </w:rPr>
        <w:t>empty elements</w:t>
      </w:r>
      <w:r w:rsidRPr="00DD7CCF">
        <w:t xml:space="preserve"> normally include this closer sign, e.g. </w:t>
      </w:r>
      <w:r w:rsidRPr="00DD7CCF">
        <w:rPr>
          <w:rStyle w:val="Code"/>
        </w:rPr>
        <w:t>&lt;lb/&gt;</w:t>
      </w:r>
    </w:p>
    <w:p w14:paraId="5C389328" w14:textId="77777777" w:rsidR="00C02B8C" w:rsidRPr="00DD7CCF" w:rsidRDefault="004D2E67" w:rsidP="004E103D">
      <w:pPr>
        <w:pStyle w:val="Lista4"/>
      </w:pPr>
      <w:r w:rsidRPr="00DD7CCF">
        <w:t xml:space="preserve">but they may also be represented as a regular pair of tags with nothing between them: </w:t>
      </w:r>
      <w:r w:rsidRPr="00DD7CCF">
        <w:rPr>
          <w:rStyle w:val="Code"/>
        </w:rPr>
        <w:t>&lt;lb&gt;&lt;/lb&gt;</w:t>
      </w:r>
    </w:p>
    <w:p w14:paraId="01723B7A" w14:textId="77777777" w:rsidR="00C02B8C" w:rsidRPr="00DD7CCF" w:rsidRDefault="004D2E67" w:rsidP="00E2714A">
      <w:pPr>
        <w:pStyle w:val="Lista2"/>
      </w:pPr>
      <w:r w:rsidRPr="00DD7CCF">
        <w:t>for our purposes, non-empty elements are distinguished into two basic types:</w:t>
      </w:r>
    </w:p>
    <w:p w14:paraId="166077E9" w14:textId="77777777" w:rsidR="00C02B8C" w:rsidRPr="00DD7CCF" w:rsidRDefault="004D2E67" w:rsidP="00E2714A">
      <w:pPr>
        <w:pStyle w:val="Lista3"/>
      </w:pPr>
      <w:r w:rsidRPr="00CD25A4">
        <w:rPr>
          <w:b/>
          <w:bCs/>
        </w:rPr>
        <w:t>phrase-level</w:t>
      </w:r>
      <w:r w:rsidRPr="00DD7CCF">
        <w:t xml:space="preserve"> elements, which must be entirely contained within a block-level element and cannot appear except within one</w:t>
      </w:r>
    </w:p>
    <w:p w14:paraId="0DE4EF27" w14:textId="77777777" w:rsidR="00C02B8C" w:rsidRPr="00DD7CCF" w:rsidRDefault="004D2E67" w:rsidP="004E103D">
      <w:pPr>
        <w:pStyle w:val="Lista4"/>
      </w:pPr>
      <w:r w:rsidRPr="00DD7CCF">
        <w:t>these serve to mark up local features of the text, for example uncertain readings, editorial alterations, segments in a different script and numerals</w:t>
      </w:r>
    </w:p>
    <w:p w14:paraId="22B7716A" w14:textId="77777777" w:rsidR="00C02B8C" w:rsidRPr="00DD7CCF" w:rsidRDefault="004D2E67" w:rsidP="00E2714A">
      <w:pPr>
        <w:pStyle w:val="Lista3"/>
      </w:pPr>
      <w:r w:rsidRPr="00CD25A4">
        <w:rPr>
          <w:b/>
          <w:bCs/>
        </w:rPr>
        <w:t>block-level elements</w:t>
      </w:r>
      <w:r w:rsidRPr="00DD7CCF">
        <w:t xml:space="preserve"> or chunks, which must contain all text within an edition</w:t>
      </w:r>
    </w:p>
    <w:p w14:paraId="7286C137" w14:textId="38D4738B" w:rsidR="00C02B8C" w:rsidRPr="00DD7CCF" w:rsidRDefault="004D2E67" w:rsidP="004E103D">
      <w:pPr>
        <w:pStyle w:val="Lista4"/>
      </w:pPr>
      <w:r w:rsidRPr="00DD7CCF">
        <w:t xml:space="preserve">these serve to encode the intrinsic structure of a text </w:t>
      </w:r>
      <w:r w:rsidRPr="00E24F87">
        <w:rPr>
          <w:noProof/>
        </w:rPr>
        <w:t>(</w:t>
      </w:r>
      <w:r w:rsidR="003C3D87" w:rsidRPr="00DD7CCF">
        <w:t>§</w:t>
      </w:r>
      <w:r w:rsidR="00EE57DB" w:rsidRPr="00DD7CCF">
        <w:fldChar w:fldCharType="begin"/>
      </w:r>
      <w:r w:rsidR="00EE57DB" w:rsidRPr="00DD7CCF">
        <w:instrText xml:space="preserve"> REF _Ref43978632 \r \h </w:instrText>
      </w:r>
      <w:r w:rsidR="00DD7CCF">
        <w:instrText xml:space="preserve"> \* MERGEFORMAT </w:instrText>
      </w:r>
      <w:r w:rsidR="00EE57DB" w:rsidRPr="00DD7CCF">
        <w:fldChar w:fldCharType="separate"/>
      </w:r>
      <w:r w:rsidR="00E90D07">
        <w:t>2</w:t>
      </w:r>
      <w:r w:rsidR="00EE57DB" w:rsidRPr="00DD7CCF">
        <w:fldChar w:fldCharType="end"/>
      </w:r>
      <w:r w:rsidRPr="00DD7CCF">
        <w:t>)</w:t>
      </w:r>
    </w:p>
    <w:p w14:paraId="36AF4B09" w14:textId="77777777" w:rsidR="00C02B8C" w:rsidRPr="00DD7CCF" w:rsidRDefault="004D2E67" w:rsidP="00E2714A">
      <w:pPr>
        <w:pStyle w:val="Lista"/>
      </w:pPr>
      <w:r w:rsidRPr="00DD7CCF">
        <w:t xml:space="preserve">text structure is thus conceived of as </w:t>
      </w:r>
      <w:r w:rsidRPr="005D2B22">
        <w:rPr>
          <w:b/>
          <w:bCs/>
        </w:rPr>
        <w:t>hierarchical</w:t>
      </w:r>
      <w:r w:rsidRPr="00DD7CCF">
        <w:t xml:space="preserve">, consisting of “boxes within boxes within boxes” or more accurately an </w:t>
      </w:r>
      <w:r w:rsidRPr="00DD7CCF">
        <w:rPr>
          <w:rStyle w:val="Foreign"/>
        </w:rPr>
        <w:t>ordered hierarchy of content objects</w:t>
      </w:r>
    </w:p>
    <w:p w14:paraId="7DDE77A6" w14:textId="77777777" w:rsidR="00C02B8C" w:rsidRPr="00DD7CCF" w:rsidRDefault="004D2E67" w:rsidP="00E2714A">
      <w:pPr>
        <w:pStyle w:val="Lista2"/>
      </w:pPr>
      <w:r w:rsidRPr="00DD7CCF">
        <w:t>as an illustration</w:t>
      </w:r>
    </w:p>
    <w:p w14:paraId="5AA12446" w14:textId="77777777" w:rsidR="00C02B8C" w:rsidRPr="00DD7CCF" w:rsidRDefault="004D2E67" w:rsidP="00E2714A">
      <w:pPr>
        <w:pStyle w:val="Lista3"/>
      </w:pPr>
      <w:r w:rsidRPr="00DD7CCF">
        <w:t xml:space="preserve">the formatted text </w:t>
      </w:r>
      <w:r w:rsidRPr="00E26C03">
        <w:t>A</w:t>
      </w:r>
      <w:r w:rsidRPr="00E26C03">
        <w:rPr>
          <w:b/>
          <w:bCs/>
        </w:rPr>
        <w:t>B</w:t>
      </w:r>
      <w:r w:rsidRPr="00E26C03">
        <w:rPr>
          <w:b/>
          <w:bCs/>
          <w:i/>
          <w:iCs/>
        </w:rPr>
        <w:t>CDE</w:t>
      </w:r>
      <w:r w:rsidRPr="00E26C03">
        <w:rPr>
          <w:b/>
          <w:bCs/>
        </w:rPr>
        <w:t>F</w:t>
      </w:r>
      <w:r w:rsidRPr="00E26C03">
        <w:t>G</w:t>
      </w:r>
      <w:r w:rsidRPr="00DD7CCF">
        <w:t xml:space="preserve"> can be encoded with XML tags marking the string BCDEF as bold and the string CDE within it as italic, since the italic string is nested within the bold one</w:t>
      </w:r>
    </w:p>
    <w:p w14:paraId="72F96CC4" w14:textId="77777777" w:rsidR="00C02B8C" w:rsidRPr="00DD7CCF" w:rsidRDefault="004D2E67" w:rsidP="00E2714A">
      <w:pPr>
        <w:pStyle w:val="Lista3"/>
      </w:pPr>
      <w:r w:rsidRPr="00DD7CCF">
        <w:t>but the text A</w:t>
      </w:r>
      <w:r w:rsidRPr="00CD25A4">
        <w:rPr>
          <w:b/>
          <w:bCs/>
        </w:rPr>
        <w:t>BC</w:t>
      </w:r>
      <w:r w:rsidRPr="00E26C03">
        <w:rPr>
          <w:b/>
          <w:bCs/>
          <w:i/>
          <w:iCs/>
        </w:rPr>
        <w:t>DE</w:t>
      </w:r>
      <w:r w:rsidRPr="00E26C03">
        <w:rPr>
          <w:i/>
          <w:iCs/>
        </w:rPr>
        <w:t>F</w:t>
      </w:r>
      <w:r w:rsidRPr="00E26C03">
        <w:t xml:space="preserve">G </w:t>
      </w:r>
      <w:r w:rsidRPr="00DD7CCF">
        <w:t>cannot be encoded with tags marking BCDE as bold and DEF as italic, since neither of these strings are fully nested within the other</w:t>
      </w:r>
    </w:p>
    <w:p w14:paraId="65CE8526" w14:textId="77777777" w:rsidR="00C02B8C" w:rsidRPr="00DD7CCF" w:rsidRDefault="004D2E67" w:rsidP="004E103D">
      <w:pPr>
        <w:pStyle w:val="Lista4"/>
      </w:pPr>
      <w:r w:rsidRPr="00DD7CCF">
        <w:t>instead, one would have to encode the formatting in one of the following ways:</w:t>
      </w:r>
    </w:p>
    <w:p w14:paraId="3ED6FD03" w14:textId="77777777" w:rsidR="00C02B8C" w:rsidRPr="00DD7CCF" w:rsidRDefault="004D2E67" w:rsidP="00E2714A">
      <w:pPr>
        <w:pStyle w:val="Lista5"/>
      </w:pPr>
      <w:r w:rsidRPr="00DD7CCF">
        <w:t>BC as bold, DE as bold and italic, and F as italic</w:t>
      </w:r>
    </w:p>
    <w:p w14:paraId="58B53FBE" w14:textId="77777777" w:rsidR="00C02B8C" w:rsidRPr="00DD7CCF" w:rsidRDefault="004D2E67" w:rsidP="00E2714A">
      <w:pPr>
        <w:pStyle w:val="Lista5"/>
      </w:pPr>
      <w:r w:rsidRPr="00DD7CCF">
        <w:t xml:space="preserve">BCDE as bold, DE </w:t>
      </w:r>
      <w:r w:rsidRPr="00E24F87">
        <w:rPr>
          <w:noProof/>
        </w:rPr>
        <w:t>(</w:t>
      </w:r>
      <w:r w:rsidRPr="00DD7CCF">
        <w:t xml:space="preserve">within the former) as italic, and F </w:t>
      </w:r>
      <w:r w:rsidRPr="00E24F87">
        <w:rPr>
          <w:noProof/>
        </w:rPr>
        <w:t>(</w:t>
      </w:r>
      <w:r w:rsidRPr="00DD7CCF">
        <w:t>separately) as a italic</w:t>
      </w:r>
    </w:p>
    <w:p w14:paraId="3C5B4C31" w14:textId="77777777" w:rsidR="00C02B8C" w:rsidRPr="00DD7CCF" w:rsidRDefault="004D2E67" w:rsidP="00E2714A">
      <w:pPr>
        <w:pStyle w:val="Lista5"/>
      </w:pPr>
      <w:r w:rsidRPr="00DD7CCF">
        <w:t xml:space="preserve">BC as bold, DEF as italic, and DE </w:t>
      </w:r>
      <w:r w:rsidRPr="00E24F87">
        <w:rPr>
          <w:noProof/>
        </w:rPr>
        <w:t>(</w:t>
      </w:r>
      <w:r w:rsidRPr="00DD7CCF">
        <w:t>within the former) as bold</w:t>
      </w:r>
    </w:p>
    <w:p w14:paraId="1586CA6C" w14:textId="77777777" w:rsidR="00C02B8C" w:rsidRPr="00DD7CCF" w:rsidRDefault="004D2E67" w:rsidP="00E2714A">
      <w:pPr>
        <w:pStyle w:val="Lista"/>
      </w:pPr>
      <w:r w:rsidRPr="00DD7CCF">
        <w:t xml:space="preserve">every XML document must be wrapped in a </w:t>
      </w:r>
      <w:r w:rsidRPr="005D2B22">
        <w:rPr>
          <w:b/>
          <w:bCs/>
        </w:rPr>
        <w:t>root element</w:t>
      </w:r>
      <w:r w:rsidRPr="00DD7CCF">
        <w:t xml:space="preserve"> which serves as a container for the document as a whole</w:t>
      </w:r>
    </w:p>
    <w:p w14:paraId="6F1043CF" w14:textId="77777777" w:rsidR="00C02B8C" w:rsidRPr="00DD7CCF" w:rsidRDefault="004D2E67" w:rsidP="00E2714A">
      <w:pPr>
        <w:pStyle w:val="Lista2"/>
      </w:pPr>
      <w:r w:rsidRPr="00DD7CCF">
        <w:t xml:space="preserve">all other elements are </w:t>
      </w:r>
      <w:r w:rsidRPr="00CD25A4">
        <w:rPr>
          <w:b/>
          <w:bCs/>
        </w:rPr>
        <w:t>nested</w:t>
      </w:r>
      <w:r w:rsidRPr="00DD7CCF">
        <w:t xml:space="preserve"> </w:t>
      </w:r>
      <w:r w:rsidRPr="00E24F87">
        <w:rPr>
          <w:noProof/>
        </w:rPr>
        <w:t>(</w:t>
      </w:r>
      <w:r w:rsidRPr="00DD7CCF">
        <w:t>embedded) either directly within the root element, or at a lower level of embedding</w:t>
      </w:r>
    </w:p>
    <w:p w14:paraId="5E064D57" w14:textId="77777777" w:rsidR="00C02B8C" w:rsidRPr="00DD7CCF" w:rsidRDefault="004D2E67" w:rsidP="00E2714A">
      <w:pPr>
        <w:pStyle w:val="Lista"/>
      </w:pPr>
      <w:r w:rsidRPr="00DD7CCF">
        <w:t xml:space="preserve">if an element is embedded directly within another element, then the former is referred to as a </w:t>
      </w:r>
      <w:r w:rsidRPr="005D2B22">
        <w:rPr>
          <w:b/>
          <w:bCs/>
        </w:rPr>
        <w:t>child</w:t>
      </w:r>
      <w:r w:rsidRPr="00DD7CCF">
        <w:t xml:space="preserve"> of the latter, and the latter as the </w:t>
      </w:r>
      <w:r w:rsidRPr="005D2B22">
        <w:rPr>
          <w:b/>
          <w:bCs/>
        </w:rPr>
        <w:t>parent</w:t>
      </w:r>
      <w:r w:rsidRPr="00DD7CCF">
        <w:t xml:space="preserve"> of the former</w:t>
      </w:r>
    </w:p>
    <w:p w14:paraId="32D1E73C" w14:textId="77777777" w:rsidR="00C02B8C" w:rsidRPr="00DD7CCF" w:rsidRDefault="004D2E67" w:rsidP="00E2714A">
      <w:pPr>
        <w:pStyle w:val="Lista"/>
      </w:pPr>
      <w:r w:rsidRPr="00DD7CCF">
        <w:t xml:space="preserve">if an element is embedded at any depth within another element, then the former is a </w:t>
      </w:r>
      <w:r w:rsidRPr="005D2B22">
        <w:rPr>
          <w:b/>
          <w:bCs/>
        </w:rPr>
        <w:t>descendant</w:t>
      </w:r>
      <w:r w:rsidRPr="00DD7CCF">
        <w:t xml:space="preserve"> of the latter, and the latter is the </w:t>
      </w:r>
      <w:r w:rsidRPr="005D2B22">
        <w:rPr>
          <w:b/>
          <w:bCs/>
        </w:rPr>
        <w:t>ancestor</w:t>
      </w:r>
      <w:r w:rsidRPr="00DD7CCF">
        <w:t xml:space="preserve"> of the former</w:t>
      </w:r>
    </w:p>
    <w:tbl>
      <w:tblPr>
        <w:tblStyle w:val="CodeSampleTable"/>
        <w:tblpPr w:leftFromText="180" w:rightFromText="180" w:vertAnchor="text" w:tblpXSpec="right" w:tblpY="4"/>
        <w:tblW w:w="0" w:type="auto"/>
        <w:tblLook w:val="04A0" w:firstRow="1" w:lastRow="0" w:firstColumn="1" w:lastColumn="0" w:noHBand="0" w:noVBand="1"/>
      </w:tblPr>
      <w:tblGrid>
        <w:gridCol w:w="2694"/>
      </w:tblGrid>
      <w:tr w:rsidR="00AE23C3" w:rsidRPr="00DD7CCF" w14:paraId="67045CA3" w14:textId="77777777" w:rsidTr="00701662">
        <w:trPr>
          <w:cnfStyle w:val="100000000000" w:firstRow="1" w:lastRow="0" w:firstColumn="0" w:lastColumn="0" w:oddVBand="0" w:evenVBand="0" w:oddHBand="0" w:evenHBand="0" w:firstRowFirstColumn="0" w:firstRowLastColumn="0" w:lastRowFirstColumn="0" w:lastRowLastColumn="0"/>
        </w:trPr>
        <w:tc>
          <w:tcPr>
            <w:tcW w:w="2694" w:type="dxa"/>
          </w:tcPr>
          <w:p w14:paraId="39A0C077" w14:textId="26BD2EAF" w:rsidR="00AE23C3" w:rsidRPr="00DD7CCF" w:rsidRDefault="00AE23C3" w:rsidP="00AE23C3">
            <w:pPr>
              <w:pStyle w:val="Kpalrs"/>
            </w:pPr>
            <w:bookmarkStart w:id="37" w:name="_Ref43993481"/>
            <w:r w:rsidRPr="00DD7CCF">
              <w:t xml:space="preserve">Example </w:t>
            </w:r>
            <w:r>
              <w:fldChar w:fldCharType="begin"/>
            </w:r>
            <w:r>
              <w:instrText xml:space="preserve"> STYLEREF 3 \s </w:instrText>
            </w:r>
            <w:r>
              <w:fldChar w:fldCharType="separate"/>
            </w:r>
            <w:r w:rsidR="005E67E7">
              <w:rPr>
                <w:noProof/>
              </w:rPr>
              <w:t>1.3.3</w:t>
            </w:r>
            <w:r>
              <w:rPr>
                <w:noProof/>
              </w:rPr>
              <w:fldChar w:fldCharType="end"/>
            </w:r>
            <w:r w:rsidR="00EE7E86" w:rsidRPr="00DD7CCF">
              <w:t>.</w:t>
            </w:r>
            <w:r>
              <w:fldChar w:fldCharType="begin"/>
            </w:r>
            <w:r>
              <w:instrText xml:space="preserve"> SEQ Example \* ALPHABETIC \s 3 </w:instrText>
            </w:r>
            <w:r>
              <w:fldChar w:fldCharType="separate"/>
            </w:r>
            <w:r w:rsidR="005E67E7">
              <w:rPr>
                <w:noProof/>
              </w:rPr>
              <w:t>A</w:t>
            </w:r>
            <w:r>
              <w:rPr>
                <w:noProof/>
              </w:rPr>
              <w:fldChar w:fldCharType="end"/>
            </w:r>
            <w:bookmarkEnd w:id="37"/>
            <w:r w:rsidR="00EE7E86" w:rsidRPr="00DD7CCF">
              <w:t>:</w:t>
            </w:r>
            <w:r w:rsidR="00701662" w:rsidRPr="00DD7CCF">
              <w:t xml:space="preserve"> XML hierarchy</w:t>
            </w:r>
          </w:p>
        </w:tc>
      </w:tr>
      <w:tr w:rsidR="00AE23C3" w:rsidRPr="00DD7CCF" w14:paraId="7B8D77A6" w14:textId="77777777" w:rsidTr="00701662">
        <w:tc>
          <w:tcPr>
            <w:tcW w:w="2694" w:type="dxa"/>
          </w:tcPr>
          <w:p w14:paraId="2D62B707" w14:textId="77777777" w:rsidR="00AE23C3" w:rsidRPr="00DD7CCF" w:rsidRDefault="00AE23C3" w:rsidP="00AE23C3">
            <w:pPr>
              <w:pStyle w:val="CodeParagraph"/>
              <w:rPr>
                <w:rStyle w:val="Code"/>
              </w:rPr>
            </w:pPr>
            <w:r w:rsidRPr="00DD7CCF">
              <w:rPr>
                <w:rStyle w:val="Code"/>
              </w:rPr>
              <w:t>&lt;A&gt;</w:t>
            </w:r>
          </w:p>
          <w:p w14:paraId="3F144AE7" w14:textId="77777777" w:rsidR="00AE23C3" w:rsidRPr="00DD7CCF" w:rsidRDefault="00AE23C3" w:rsidP="00AE23C3">
            <w:pPr>
              <w:pStyle w:val="CodeParagraph"/>
              <w:rPr>
                <w:rStyle w:val="Code"/>
              </w:rPr>
            </w:pPr>
            <w:r w:rsidRPr="00DD7CCF">
              <w:rPr>
                <w:rStyle w:val="Code"/>
              </w:rPr>
              <w:t xml:space="preserve">  &lt;B&gt;</w:t>
            </w:r>
          </w:p>
          <w:p w14:paraId="088A6513" w14:textId="77777777" w:rsidR="00AE23C3" w:rsidRPr="00DD7CCF" w:rsidRDefault="00AE23C3" w:rsidP="00AE23C3">
            <w:pPr>
              <w:pStyle w:val="CodeParagraph"/>
              <w:rPr>
                <w:rStyle w:val="Code"/>
              </w:rPr>
            </w:pPr>
            <w:r w:rsidRPr="00DD7CCF">
              <w:rPr>
                <w:rStyle w:val="Code"/>
              </w:rPr>
              <w:t xml:space="preserve">    &lt;C&gt;&lt;/C&gt;</w:t>
            </w:r>
          </w:p>
          <w:p w14:paraId="4054459F" w14:textId="77777777" w:rsidR="00AE23C3" w:rsidRPr="00DD7CCF" w:rsidRDefault="00AE23C3" w:rsidP="00AE23C3">
            <w:pPr>
              <w:pStyle w:val="CodeParagraph"/>
              <w:rPr>
                <w:rStyle w:val="Code"/>
              </w:rPr>
            </w:pPr>
            <w:r w:rsidRPr="00DD7CCF">
              <w:rPr>
                <w:rStyle w:val="Code"/>
              </w:rPr>
              <w:lastRenderedPageBreak/>
              <w:t xml:space="preserve">    &lt;D&gt;&lt;/D&gt;</w:t>
            </w:r>
          </w:p>
          <w:p w14:paraId="7BFFB5AE" w14:textId="77777777" w:rsidR="00AE23C3" w:rsidRPr="00DD7CCF" w:rsidRDefault="00AE23C3" w:rsidP="00AE23C3">
            <w:pPr>
              <w:pStyle w:val="CodeParagraph"/>
              <w:rPr>
                <w:rStyle w:val="Code"/>
              </w:rPr>
            </w:pPr>
            <w:r w:rsidRPr="00DD7CCF">
              <w:rPr>
                <w:rStyle w:val="Code"/>
              </w:rPr>
              <w:t xml:space="preserve">  &lt;/B&gt;</w:t>
            </w:r>
          </w:p>
          <w:p w14:paraId="1BE9DB02" w14:textId="77777777" w:rsidR="00AE23C3" w:rsidRPr="00DD7CCF" w:rsidRDefault="00AE23C3" w:rsidP="00AE23C3">
            <w:pPr>
              <w:pStyle w:val="CodeParagraph"/>
              <w:rPr>
                <w:rStyle w:val="Code"/>
              </w:rPr>
            </w:pPr>
            <w:r w:rsidRPr="00DD7CCF">
              <w:rPr>
                <w:rStyle w:val="Code"/>
              </w:rPr>
              <w:t xml:space="preserve">  &lt;E&gt;</w:t>
            </w:r>
          </w:p>
          <w:p w14:paraId="7583ACDF" w14:textId="77777777" w:rsidR="00AE23C3" w:rsidRPr="00DD7CCF" w:rsidRDefault="00AE23C3" w:rsidP="00AE23C3">
            <w:pPr>
              <w:pStyle w:val="CodeParagraph"/>
              <w:rPr>
                <w:rStyle w:val="Code"/>
              </w:rPr>
            </w:pPr>
            <w:r w:rsidRPr="00DD7CCF">
              <w:rPr>
                <w:rStyle w:val="Code"/>
              </w:rPr>
              <w:t xml:space="preserve">    &lt;F&gt;&lt;/F&gt;</w:t>
            </w:r>
          </w:p>
          <w:p w14:paraId="578BDC59" w14:textId="77777777" w:rsidR="00AE23C3" w:rsidRPr="00DD7CCF" w:rsidRDefault="00AE23C3" w:rsidP="00AE23C3">
            <w:pPr>
              <w:pStyle w:val="CodeParagraph"/>
              <w:rPr>
                <w:rStyle w:val="Code"/>
              </w:rPr>
            </w:pPr>
            <w:r w:rsidRPr="00DD7CCF">
              <w:rPr>
                <w:rStyle w:val="Code"/>
              </w:rPr>
              <w:t xml:space="preserve">  &lt;/E&gt;</w:t>
            </w:r>
          </w:p>
          <w:p w14:paraId="2B912D8E" w14:textId="77777777" w:rsidR="00AE23C3" w:rsidRPr="00DD7CCF" w:rsidRDefault="00AE23C3" w:rsidP="00AE23C3">
            <w:pPr>
              <w:pStyle w:val="CodeParagraph"/>
            </w:pPr>
            <w:r w:rsidRPr="00DD7CCF">
              <w:rPr>
                <w:rStyle w:val="Code"/>
              </w:rPr>
              <w:t>&lt;/A&gt;</w:t>
            </w:r>
          </w:p>
        </w:tc>
      </w:tr>
    </w:tbl>
    <w:p w14:paraId="7D341E0D" w14:textId="58E2FCBD" w:rsidR="00C02B8C" w:rsidRPr="00DD7CCF" w:rsidRDefault="004D2E67" w:rsidP="00E2714A">
      <w:pPr>
        <w:pStyle w:val="Lista2"/>
      </w:pPr>
      <w:r w:rsidRPr="00DD7CCF">
        <w:lastRenderedPageBreak/>
        <w:t xml:space="preserve">thus, in </w:t>
      </w:r>
      <w:r w:rsidR="00AE23C3" w:rsidRPr="00DD7CCF">
        <w:fldChar w:fldCharType="begin"/>
      </w:r>
      <w:r w:rsidR="00AE23C3" w:rsidRPr="00DD7CCF">
        <w:instrText xml:space="preserve"> REF _Ref43993481 \h </w:instrText>
      </w:r>
      <w:r w:rsidR="00DD7CCF">
        <w:instrText xml:space="preserve"> \* MERGEFORMAT </w:instrText>
      </w:r>
      <w:r w:rsidR="00AE23C3" w:rsidRPr="00DD7CCF">
        <w:fldChar w:fldCharType="separate"/>
      </w:r>
      <w:r w:rsidR="00E90D07" w:rsidRPr="00DD7CCF">
        <w:t xml:space="preserve">Example </w:t>
      </w:r>
      <w:r w:rsidR="00E90D07">
        <w:rPr>
          <w:noProof/>
        </w:rPr>
        <w:t>1.3.3</w:t>
      </w:r>
      <w:r w:rsidR="00E90D07" w:rsidRPr="00DD7CCF">
        <w:rPr>
          <w:noProof/>
        </w:rPr>
        <w:t>.</w:t>
      </w:r>
      <w:r w:rsidR="00E90D07">
        <w:rPr>
          <w:noProof/>
        </w:rPr>
        <w:t>A</w:t>
      </w:r>
      <w:r w:rsidR="00AE23C3" w:rsidRPr="00DD7CCF">
        <w:fldChar w:fldCharType="end"/>
      </w:r>
      <w:r w:rsidR="00AE23C3" w:rsidRPr="00DD7CCF">
        <w:t>,</w:t>
      </w:r>
    </w:p>
    <w:p w14:paraId="5371D793" w14:textId="77777777" w:rsidR="00C02B8C" w:rsidRPr="00DD7CCF" w:rsidRDefault="004D2E67" w:rsidP="00E2714A">
      <w:pPr>
        <w:pStyle w:val="Lista3"/>
      </w:pPr>
      <w:r w:rsidRPr="00DD7CCF">
        <w:t xml:space="preserve">B and E are children of A </w:t>
      </w:r>
      <w:r w:rsidRPr="00E24F87">
        <w:rPr>
          <w:noProof/>
        </w:rPr>
        <w:t>(</w:t>
      </w:r>
      <w:r w:rsidRPr="00DD7CCF">
        <w:t>the root element)</w:t>
      </w:r>
    </w:p>
    <w:p w14:paraId="5168102C" w14:textId="77777777" w:rsidR="00C02B8C" w:rsidRPr="00DD7CCF" w:rsidRDefault="004D2E67" w:rsidP="00E2714A">
      <w:pPr>
        <w:pStyle w:val="Lista3"/>
      </w:pPr>
      <w:r w:rsidRPr="00DD7CCF">
        <w:t>C and D are children of B</w:t>
      </w:r>
    </w:p>
    <w:p w14:paraId="204145CC" w14:textId="77777777" w:rsidR="00C02B8C" w:rsidRPr="00DD7CCF" w:rsidRDefault="004D2E67" w:rsidP="00E2714A">
      <w:pPr>
        <w:pStyle w:val="Lista3"/>
      </w:pPr>
      <w:r w:rsidRPr="00DD7CCF">
        <w:t>F is the child of E</w:t>
      </w:r>
    </w:p>
    <w:p w14:paraId="031F6679" w14:textId="77777777" w:rsidR="00AE23C3" w:rsidRPr="00DD7CCF" w:rsidRDefault="004D2E67" w:rsidP="00AE23C3">
      <w:pPr>
        <w:pStyle w:val="Lista3"/>
      </w:pPr>
      <w:r w:rsidRPr="00DD7CCF">
        <w:t>B, C, D, E and F are all descendants of A</w:t>
      </w:r>
    </w:p>
    <w:p w14:paraId="66AAEEBF" w14:textId="77777777" w:rsidR="00C02B8C" w:rsidRPr="00DD7CCF" w:rsidRDefault="004D2E67" w:rsidP="00E2714A">
      <w:pPr>
        <w:pStyle w:val="Lista"/>
      </w:pPr>
      <w:r w:rsidRPr="00DD7CCF">
        <w:t xml:space="preserve">while such a conceptual model is eminently suitable for representing the structure of texts in general, it faces a problem when it is desirable to encode further dimensions, i.e. additional </w:t>
      </w:r>
      <w:r w:rsidRPr="00E24F87">
        <w:rPr>
          <w:noProof/>
        </w:rPr>
        <w:t>(</w:t>
      </w:r>
      <w:r w:rsidRPr="00DD7CCF">
        <w:t xml:space="preserve">non-coterminous) structures within the same text, such as the extrinsic structure of an epigraphic document </w:t>
      </w:r>
      <w:r w:rsidRPr="00DD7CCF">
        <w:rPr>
          <w:rStyle w:val="Foreign"/>
        </w:rPr>
        <w:t>as well as</w:t>
      </w:r>
      <w:r w:rsidRPr="00DD7CCF">
        <w:t xml:space="preserve"> the intrinsic structure of the text inscribed there</w:t>
      </w:r>
    </w:p>
    <w:p w14:paraId="4695F778" w14:textId="77777777" w:rsidR="00C02B8C" w:rsidRPr="00DD7CCF" w:rsidRDefault="004D2E67" w:rsidP="00E2714A">
      <w:pPr>
        <w:pStyle w:val="Lista2"/>
      </w:pPr>
      <w:r w:rsidRPr="00DD7CCF">
        <w:t xml:space="preserve">such situations are referred to as </w:t>
      </w:r>
      <w:r w:rsidRPr="00CD25A4">
        <w:rPr>
          <w:b/>
          <w:bCs/>
        </w:rPr>
        <w:t>overlapping hierarchies</w:t>
      </w:r>
      <w:r w:rsidRPr="00DD7CCF">
        <w:t xml:space="preserve">: although either of these dimensions could be represented as an ordered hierarchy, the structures overlap </w:t>
      </w:r>
      <w:r w:rsidRPr="00E24F87">
        <w:rPr>
          <w:noProof/>
        </w:rPr>
        <w:t>(</w:t>
      </w:r>
      <w:r w:rsidRPr="00DD7CCF">
        <w:t>for instance, a stanza may begin in one inscribed line and end in the next)</w:t>
      </w:r>
    </w:p>
    <w:p w14:paraId="02439E86" w14:textId="77777777" w:rsidR="00C02B8C" w:rsidRPr="00DD7CCF" w:rsidRDefault="004D2E67" w:rsidP="00E2714A">
      <w:pPr>
        <w:pStyle w:val="Lista3"/>
      </w:pPr>
      <w:r w:rsidRPr="00DD7CCF">
        <w:t>other overlapping hierarchies relevant to textual studies include</w:t>
      </w:r>
    </w:p>
    <w:p w14:paraId="77252BAE" w14:textId="77777777" w:rsidR="00C02B8C" w:rsidRPr="00DD7CCF" w:rsidRDefault="004D2E67" w:rsidP="004E103D">
      <w:pPr>
        <w:pStyle w:val="Lista4"/>
      </w:pPr>
      <w:r w:rsidRPr="00DD7CCF">
        <w:t>syntactical structure</w:t>
      </w:r>
    </w:p>
    <w:p w14:paraId="6809AA79" w14:textId="77777777" w:rsidR="00C02B8C" w:rsidRPr="00DD7CCF" w:rsidRDefault="004D2E67" w:rsidP="004E103D">
      <w:pPr>
        <w:pStyle w:val="Lista4"/>
      </w:pPr>
      <w:r w:rsidRPr="00DD7CCF">
        <w:t xml:space="preserve">semantically distinguished segments </w:t>
      </w:r>
      <w:r w:rsidRPr="00E24F87">
        <w:rPr>
          <w:noProof/>
        </w:rPr>
        <w:t>(</w:t>
      </w:r>
      <w:r w:rsidRPr="00DD7CCF">
        <w:t>such as names or colophons)</w:t>
      </w:r>
    </w:p>
    <w:p w14:paraId="55DDC2E4" w14:textId="77777777" w:rsidR="00C02B8C" w:rsidRPr="00DD7CCF" w:rsidRDefault="004D2E67" w:rsidP="004E103D">
      <w:pPr>
        <w:pStyle w:val="Lista4"/>
      </w:pPr>
      <w:r w:rsidRPr="00DD7CCF">
        <w:t>the location of spots of damage in a physical support</w:t>
      </w:r>
    </w:p>
    <w:p w14:paraId="378A83FD" w14:textId="77777777" w:rsidR="00C02B8C" w:rsidRPr="00DD7CCF" w:rsidRDefault="004D2E67" w:rsidP="004E103D">
      <w:pPr>
        <w:pStyle w:val="Lista4"/>
      </w:pPr>
      <w:r w:rsidRPr="00DD7CCF">
        <w:t>lemmas to which apparatus entries or commentarial notes may need to be anchored</w:t>
      </w:r>
    </w:p>
    <w:p w14:paraId="57F64E9C" w14:textId="77777777" w:rsidR="00C02B8C" w:rsidRPr="00DD7CCF" w:rsidRDefault="004D2E67" w:rsidP="00E2714A">
      <w:pPr>
        <w:pStyle w:val="Lista"/>
      </w:pPr>
      <w:r w:rsidRPr="00DD7CCF">
        <w:t xml:space="preserve">since XML elements </w:t>
      </w:r>
      <w:r w:rsidRPr="005D2B22">
        <w:rPr>
          <w:b/>
          <w:bCs/>
        </w:rPr>
        <w:t>must never overlap</w:t>
      </w:r>
      <w:r w:rsidRPr="00DD7CCF">
        <w:t>, the primary structure of an XML document can represent no more than one hierarchy relevant to the encoded text</w:t>
      </w:r>
    </w:p>
    <w:p w14:paraId="1F329E60" w14:textId="77777777" w:rsidR="00C02B8C" w:rsidRPr="00DD7CCF" w:rsidRDefault="004D2E67" w:rsidP="00E2714A">
      <w:pPr>
        <w:pStyle w:val="Lista2"/>
      </w:pPr>
      <w:r w:rsidRPr="00DD7CCF">
        <w:t xml:space="preserve">in our EpiDoc editions, the primary hierarchy is that of the text’s intrinsic </w:t>
      </w:r>
      <w:r w:rsidRPr="00E24F87">
        <w:rPr>
          <w:noProof/>
        </w:rPr>
        <w:t>(</w:t>
      </w:r>
      <w:r w:rsidRPr="00DD7CCF">
        <w:t>as opposed to physical) structure</w:t>
      </w:r>
    </w:p>
    <w:p w14:paraId="73F28B55" w14:textId="77777777" w:rsidR="00C02B8C" w:rsidRPr="00DD7CCF" w:rsidRDefault="004D2E67" w:rsidP="00E2714A">
      <w:pPr>
        <w:pStyle w:val="Lista"/>
      </w:pPr>
      <w:r w:rsidRPr="00DD7CCF">
        <w:t>any alternative hierarchies must be represented in XML using one of two basic methods:</w:t>
      </w:r>
    </w:p>
    <w:p w14:paraId="3AD84081" w14:textId="77777777" w:rsidR="00C02B8C" w:rsidRPr="00DD7CCF" w:rsidRDefault="004D2E67" w:rsidP="00E2714A">
      <w:pPr>
        <w:pStyle w:val="Lista2"/>
      </w:pPr>
      <w:r w:rsidRPr="00DD7CCF">
        <w:t xml:space="preserve">by using dedicated empty elements </w:t>
      </w:r>
      <w:r w:rsidRPr="00E24F87">
        <w:rPr>
          <w:noProof/>
        </w:rPr>
        <w:t>(</w:t>
      </w:r>
      <w:r w:rsidRPr="00DD7CCF">
        <w:t>called “milestones”) as pointlike markers of transitions in the alternative hierarchy, instead of non-empty elements as containers for items of the hierarchy</w:t>
      </w:r>
    </w:p>
    <w:p w14:paraId="152F5BD3" w14:textId="77777777" w:rsidR="00C02B8C" w:rsidRPr="00DD7CCF" w:rsidRDefault="004D2E67" w:rsidP="00E2714A">
      <w:pPr>
        <w:pStyle w:val="Lista3"/>
      </w:pPr>
      <w:r w:rsidRPr="00DD7CCF">
        <w:t>thus in our editions, transition points in physical structure are marked with empty elements instead of treating lines and other extrinsic units as elements of the primary hierarchy</w:t>
      </w:r>
    </w:p>
    <w:p w14:paraId="54E261A7" w14:textId="77777777" w:rsidR="00C02B8C" w:rsidRPr="00DD7CCF" w:rsidRDefault="004D2E67" w:rsidP="00E2714A">
      <w:pPr>
        <w:pStyle w:val="Lista2"/>
      </w:pPr>
      <w:r w:rsidRPr="00DD7CCF">
        <w:t>by deploying linking mechanisms to establish a connection between items located in disparate points of the primary hierarchy</w:t>
      </w:r>
    </w:p>
    <w:p w14:paraId="0BC91FC2" w14:textId="77777777" w:rsidR="00C02B8C" w:rsidRPr="00DD7CCF" w:rsidRDefault="004D2E67" w:rsidP="00E2714A">
      <w:pPr>
        <w:pStyle w:val="Lista3"/>
      </w:pPr>
      <w:r w:rsidRPr="00DD7CCF">
        <w:t xml:space="preserve">in our editions this method is most prominently used in the critical apparatus, which is built using </w:t>
      </w:r>
      <w:r w:rsidRPr="00CD25A4">
        <w:rPr>
          <w:b/>
          <w:bCs/>
        </w:rPr>
        <w:t>standoff markup</w:t>
      </w:r>
      <w:r w:rsidRPr="00DD7CCF">
        <w:t>, where the apparatus is located in a section of the XML document separate from the text edition</w:t>
      </w:r>
    </w:p>
    <w:p w14:paraId="3DD41205" w14:textId="77777777" w:rsidR="00C02B8C" w:rsidRPr="00DD7CCF" w:rsidRDefault="004D2E67" w:rsidP="00E2714A">
      <w:pPr>
        <w:pStyle w:val="Lista2"/>
      </w:pPr>
      <w:r w:rsidRPr="00DD7CCF">
        <w:t>alternative hierarchies may also be disregarded in XML editions; thus</w:t>
      </w:r>
    </w:p>
    <w:p w14:paraId="0BC41AAB" w14:textId="77777777" w:rsidR="00C02B8C" w:rsidRPr="00DD7CCF" w:rsidRDefault="004D2E67" w:rsidP="00E2714A">
      <w:pPr>
        <w:pStyle w:val="Lista3"/>
      </w:pPr>
      <w:r w:rsidRPr="00DD7CCF">
        <w:t>we do not, at the present stage, use any markup to represent the syntactical structure of a text</w:t>
      </w:r>
    </w:p>
    <w:p w14:paraId="7D3FC538" w14:textId="78E38C88" w:rsidR="00C02B8C" w:rsidRPr="00DD7CCF" w:rsidRDefault="004D2E67" w:rsidP="00E2714A">
      <w:pPr>
        <w:pStyle w:val="Lista3"/>
      </w:pPr>
      <w:r w:rsidRPr="00DD7CCF">
        <w:t xml:space="preserve">where physical features of the inscription, such as spots of damage which render the text unclear or illegible, overlap with the intrinsic structure, we use separate XML elements to mark up stretches of the same physical feature divided between two separate elements of the primary hierarchy </w:t>
      </w:r>
      <w:r w:rsidRPr="00E24F87">
        <w:rPr>
          <w:noProof/>
        </w:rPr>
        <w:t>(</w:t>
      </w:r>
      <w:r w:rsidRPr="00DD7CCF">
        <w:t xml:space="preserve">see </w:t>
      </w:r>
      <w:r w:rsidR="003C3D87" w:rsidRPr="00DD7CCF">
        <w:t>§</w:t>
      </w:r>
      <w:r w:rsidR="00EE57DB" w:rsidRPr="00DD7CCF">
        <w:fldChar w:fldCharType="begin"/>
      </w:r>
      <w:r w:rsidR="00EE57DB" w:rsidRPr="00DD7CCF">
        <w:instrText xml:space="preserve"> REF _Ref43978660 \r \h </w:instrText>
      </w:r>
      <w:r w:rsidR="00DD7CCF">
        <w:instrText xml:space="preserve"> \* MERGEFORMAT </w:instrText>
      </w:r>
      <w:r w:rsidR="00EE57DB" w:rsidRPr="00DD7CCF">
        <w:fldChar w:fldCharType="separate"/>
      </w:r>
      <w:r w:rsidR="00E90D07">
        <w:t>8.2</w:t>
      </w:r>
      <w:r w:rsidR="00EE57DB" w:rsidRPr="00DD7CCF">
        <w:fldChar w:fldCharType="end"/>
      </w:r>
      <w:r w:rsidRPr="00DD7CCF">
        <w:t xml:space="preserve">), and do not use any linking to indicate that the two are in fact a single continuous spot of damage </w:t>
      </w:r>
      <w:r w:rsidRPr="00E24F87">
        <w:rPr>
          <w:noProof/>
        </w:rPr>
        <w:t>(</w:t>
      </w:r>
      <w:r w:rsidRPr="00DD7CCF">
        <w:t>though such linking would be possible)</w:t>
      </w:r>
    </w:p>
    <w:p w14:paraId="127DF0E7" w14:textId="77777777" w:rsidR="00C02B8C" w:rsidRPr="00DD7CCF" w:rsidRDefault="004D2E67" w:rsidP="00E2714A">
      <w:pPr>
        <w:pStyle w:val="Lista"/>
      </w:pPr>
      <w:r w:rsidRPr="005D2B22">
        <w:rPr>
          <w:b/>
          <w:bCs/>
        </w:rPr>
        <w:t>XML element names</w:t>
      </w:r>
      <w:r w:rsidRPr="00DD7CCF">
        <w:t xml:space="preserve"> </w:t>
      </w:r>
      <w:r w:rsidRPr="00E24F87">
        <w:rPr>
          <w:noProof/>
        </w:rPr>
        <w:t>(</w:t>
      </w:r>
      <w:r w:rsidRPr="00DD7CCF">
        <w:t xml:space="preserve">technically known as </w:t>
      </w:r>
      <w:r w:rsidRPr="00DD7CCF">
        <w:rPr>
          <w:rStyle w:val="Foreign"/>
        </w:rPr>
        <w:t>generic identifiers</w:t>
      </w:r>
      <w:r w:rsidRPr="00DD7CCF">
        <w:t xml:space="preserve">) are </w:t>
      </w:r>
      <w:r w:rsidRPr="005D2B22">
        <w:rPr>
          <w:b/>
          <w:bCs/>
        </w:rPr>
        <w:t>case-sensitive</w:t>
      </w:r>
      <w:r w:rsidRPr="00DD7CCF">
        <w:t xml:space="preserve">: e.g. </w:t>
      </w:r>
      <w:r w:rsidRPr="00DD7CCF">
        <w:rPr>
          <w:rStyle w:val="Code"/>
        </w:rPr>
        <w:t>&lt;unclear&gt;</w:t>
      </w:r>
      <w:r w:rsidRPr="00DD7CCF">
        <w:t xml:space="preserve"> cannot be substituted with </w:t>
      </w:r>
      <w:r w:rsidRPr="00DD7CCF">
        <w:rPr>
          <w:rStyle w:val="Code"/>
        </w:rPr>
        <w:t>&lt;Unclear&gt;</w:t>
      </w:r>
      <w:r w:rsidRPr="00DD7CCF">
        <w:t xml:space="preserve"> or </w:t>
      </w:r>
      <w:r w:rsidRPr="00DD7CCF">
        <w:rPr>
          <w:rStyle w:val="Code"/>
        </w:rPr>
        <w:t>&lt;UNCLEAR&gt;</w:t>
      </w:r>
    </w:p>
    <w:p w14:paraId="048F95A1" w14:textId="77777777" w:rsidR="00C02B8C" w:rsidRPr="00DD7CCF" w:rsidRDefault="004D2E67" w:rsidP="00E2714A">
      <w:pPr>
        <w:pStyle w:val="Lista"/>
      </w:pPr>
      <w:r w:rsidRPr="00DD7CCF">
        <w:t xml:space="preserve">XML elements often have </w:t>
      </w:r>
      <w:r w:rsidRPr="005D2B22">
        <w:rPr>
          <w:b/>
          <w:bCs/>
        </w:rPr>
        <w:t>attributes</w:t>
      </w:r>
      <w:r w:rsidRPr="00DD7CCF">
        <w:t>, whose function is to record additional information about an element</w:t>
      </w:r>
    </w:p>
    <w:p w14:paraId="136BEE73" w14:textId="77777777" w:rsidR="00C02B8C" w:rsidRPr="00DD7CCF" w:rsidRDefault="004D2E67" w:rsidP="00E2714A">
      <w:pPr>
        <w:pStyle w:val="Lista3"/>
      </w:pPr>
      <w:r w:rsidRPr="00DD7CCF">
        <w:t xml:space="preserve">attributes have a name </w:t>
      </w:r>
      <w:r w:rsidRPr="00E24F87">
        <w:rPr>
          <w:noProof/>
        </w:rPr>
        <w:t>(</w:t>
      </w:r>
      <w:r w:rsidRPr="00DD7CCF">
        <w:t>a code word) and a value, which are incorporated into the tag for an empty element, or into the start-tag of a non-empty element, e.g.</w:t>
      </w:r>
    </w:p>
    <w:p w14:paraId="2EA764A8" w14:textId="77777777" w:rsidR="004F4C63" w:rsidRPr="00DD7CCF" w:rsidRDefault="004D2E67" w:rsidP="004E103D">
      <w:pPr>
        <w:pStyle w:val="Lista4"/>
      </w:pPr>
      <w:r w:rsidRPr="00DD7CCF">
        <w:rPr>
          <w:rStyle w:val="Code"/>
        </w:rPr>
        <w:t xml:space="preserve">&lt;space </w:t>
      </w:r>
      <w:r w:rsidRPr="00DD7CCF">
        <w:rPr>
          <w:rStyle w:val="Codeattribute"/>
        </w:rPr>
        <w:t>quantity</w:t>
      </w:r>
      <w:r w:rsidRPr="00DD7CCF">
        <w:rPr>
          <w:rStyle w:val="Code"/>
        </w:rPr>
        <w:t>=</w:t>
      </w:r>
      <w:r w:rsidRPr="0046000E">
        <w:rPr>
          <w:rStyle w:val="Codevalue"/>
        </w:rPr>
        <w:t>"3"</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14:paraId="66CD4151" w14:textId="77777777" w:rsidR="004F4C63" w:rsidRPr="00DD7CCF" w:rsidRDefault="004D2E67" w:rsidP="004E103D">
      <w:pPr>
        <w:pStyle w:val="Lista4"/>
      </w:pP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w:t>
      </w:r>
      <w:r w:rsidRPr="00DD7CCF">
        <w:rPr>
          <w:rStyle w:val="Code"/>
        </w:rPr>
        <w:t>&lt;/unclear&gt;</w:t>
      </w:r>
    </w:p>
    <w:p w14:paraId="6B4FBAC8" w14:textId="77777777" w:rsidR="00C02B8C" w:rsidRPr="00DD7CCF" w:rsidRDefault="004D2E67" w:rsidP="00E2714A">
      <w:pPr>
        <w:pStyle w:val="Lista3"/>
      </w:pPr>
      <w:r w:rsidRPr="00DD7CCF">
        <w:t>one element may have any number of attributes</w:t>
      </w:r>
    </w:p>
    <w:p w14:paraId="6CBD7C3F" w14:textId="77777777" w:rsidR="00C02B8C" w:rsidRPr="00DD7CCF" w:rsidRDefault="004D2E67" w:rsidP="00E2714A">
      <w:pPr>
        <w:pStyle w:val="Lista3"/>
      </w:pPr>
      <w:r w:rsidRPr="00DD7CCF">
        <w:t>attributes must be separated by spaces from each other and from the element name</w:t>
      </w:r>
    </w:p>
    <w:p w14:paraId="3C5464D0" w14:textId="77777777" w:rsidR="00C02B8C" w:rsidRPr="00DD7CCF" w:rsidRDefault="004D2E67" w:rsidP="00E2714A">
      <w:pPr>
        <w:pStyle w:val="Lista3"/>
      </w:pPr>
      <w:r w:rsidRPr="00DD7CCF">
        <w:t>attributes may appear in any order within an element</w:t>
      </w:r>
    </w:p>
    <w:p w14:paraId="0CAC5702" w14:textId="77777777" w:rsidR="00C02B8C" w:rsidRPr="00DD7CCF" w:rsidRDefault="004D2E67" w:rsidP="004E103D">
      <w:pPr>
        <w:pStyle w:val="Lista4"/>
      </w:pPr>
      <w:r w:rsidRPr="00DD7CCF">
        <w:t xml:space="preserve">e.g. </w:t>
      </w:r>
      <w:r w:rsidRPr="00DD7CCF">
        <w:rPr>
          <w:rStyle w:val="Code"/>
        </w:rPr>
        <w:t xml:space="preserve">&lt;space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quantity</w:t>
      </w:r>
      <w:r w:rsidRPr="00DD7CCF">
        <w:rPr>
          <w:rStyle w:val="Code"/>
        </w:rPr>
        <w:t>=</w:t>
      </w:r>
      <w:r w:rsidRPr="0046000E">
        <w:rPr>
          <w:rStyle w:val="Codevalue"/>
        </w:rPr>
        <w:t>"3"</w:t>
      </w:r>
      <w:r w:rsidRPr="00DD7CCF">
        <w:rPr>
          <w:rStyle w:val="Code"/>
        </w:rPr>
        <w:t>/&gt;</w:t>
      </w:r>
      <w:r w:rsidRPr="00DD7CCF">
        <w:t xml:space="preserve"> is entirely identical in meaning to the above example with the same attributes in an inverted order</w:t>
      </w:r>
    </w:p>
    <w:p w14:paraId="4A929A3A" w14:textId="77777777" w:rsidR="00C02B8C" w:rsidRPr="00DD7CCF" w:rsidRDefault="004D2E67" w:rsidP="00E2714A">
      <w:pPr>
        <w:pStyle w:val="Lista3"/>
      </w:pPr>
      <w:r w:rsidRPr="00DD7CCF">
        <w:lastRenderedPageBreak/>
        <w:t>the attribute name is followed by an equal sign and the value in double quote marks</w:t>
      </w:r>
      <w:r w:rsidRPr="00F47381">
        <w:rPr>
          <w:rStyle w:val="Lbjegyzet-hivatkozs"/>
        </w:rPr>
        <w:footnoteReference w:id="6"/>
      </w:r>
    </w:p>
    <w:p w14:paraId="75338D3E" w14:textId="77777777" w:rsidR="00C02B8C" w:rsidRPr="00DD7CCF" w:rsidRDefault="004D2E67" w:rsidP="004E103D">
      <w:pPr>
        <w:pStyle w:val="Lista4"/>
      </w:pPr>
      <w:r w:rsidRPr="00DD7CCF">
        <w:t xml:space="preserve">note that these must be simple typewriter-style quote marks </w:t>
      </w:r>
      <w:r w:rsidRPr="00E24F87">
        <w:rPr>
          <w:noProof/>
        </w:rPr>
        <w:t>(</w:t>
      </w:r>
      <w:r w:rsidRPr="00DD7CCF">
        <w:t>i.e. " ")</w:t>
      </w:r>
    </w:p>
    <w:p w14:paraId="55BE6C1F" w14:textId="77777777" w:rsidR="00C02B8C" w:rsidRPr="00DD7CCF" w:rsidRDefault="004D2E67" w:rsidP="00E2714A">
      <w:pPr>
        <w:pStyle w:val="Lista5"/>
      </w:pPr>
      <w:r w:rsidRPr="00DD7CCF">
        <w:t xml:space="preserve">when typing code in a word processor instead of a dedicated XML editor or generic text editor, you must be careful not to allow your “smart” software to change them into prettier printer’s quote marks </w:t>
      </w:r>
      <w:r w:rsidRPr="00E24F87">
        <w:rPr>
          <w:noProof/>
        </w:rPr>
        <w:t>(</w:t>
      </w:r>
      <w:r w:rsidRPr="00DD7CCF">
        <w:t>i.e. “ ”)</w:t>
      </w:r>
    </w:p>
    <w:p w14:paraId="0546D0FC" w14:textId="77777777" w:rsidR="00C02B8C" w:rsidRPr="00DD7CCF" w:rsidRDefault="004D2E67" w:rsidP="00E2714A">
      <w:pPr>
        <w:pStyle w:val="Lista3"/>
      </w:pPr>
      <w:r w:rsidRPr="00DD7CCF">
        <w:t>attributes always qualify only the element to which they belong and have no influence on any other elements such as neighbouring ones or elements of the same type elsewhere in the XML structure</w:t>
      </w:r>
    </w:p>
    <w:p w14:paraId="08CC005C" w14:textId="77777777" w:rsidR="00C02B8C" w:rsidRPr="00DD7CCF" w:rsidRDefault="004D2E67" w:rsidP="004E103D">
      <w:pPr>
        <w:pStyle w:val="Lista4"/>
      </w:pPr>
      <w:r w:rsidRPr="00DD7CCF">
        <w:t>however, attributes may be inherited by elements further down in the hierarchy, so that if an attribute is used in an element that contains further elements to which that attribute can apply, then the attribute and value encoded in the ancestor element will also pertain to the descendant elements</w:t>
      </w:r>
    </w:p>
    <w:p w14:paraId="15366E5D" w14:textId="77777777" w:rsidR="00C02B8C" w:rsidRPr="00DD7CCF" w:rsidRDefault="004D2E67" w:rsidP="00E2714A">
      <w:pPr>
        <w:pStyle w:val="Lista3"/>
      </w:pPr>
      <w:r w:rsidRPr="00DD7CCF">
        <w:t xml:space="preserve">when attributes are discussed in human-readable text without being cited as full XML tags, they are conventionally not highlighted in any way, but are prefixed with an @ </w:t>
      </w:r>
      <w:r w:rsidRPr="00E24F87">
        <w:rPr>
          <w:noProof/>
        </w:rPr>
        <w:t>(</w:t>
      </w:r>
      <w:r w:rsidRPr="00DD7CCF">
        <w:t>“at”, implying “attribute”) sign; thus, in the above examples</w:t>
      </w:r>
    </w:p>
    <w:p w14:paraId="6434AE50" w14:textId="29D1BC64" w:rsidR="008525C6" w:rsidRPr="008525C6" w:rsidRDefault="004D2E67" w:rsidP="004E103D">
      <w:pPr>
        <w:pStyle w:val="Lista4"/>
      </w:pPr>
      <w:r w:rsidRPr="00DD7CCF">
        <w:t xml:space="preserve">the element </w:t>
      </w:r>
      <w:r w:rsidRPr="00DD7CCF">
        <w:rPr>
          <w:rStyle w:val="Code"/>
        </w:rPr>
        <w:t>&lt;space&gt;</w:t>
      </w:r>
      <w:r w:rsidRPr="00DD7CCF">
        <w:t xml:space="preserve"> has the attributes </w:t>
      </w:r>
      <w:r w:rsidR="008525C6" w:rsidRPr="008525C6">
        <w:rPr>
          <w:rStyle w:val="Codeattribute"/>
        </w:rPr>
        <w:t>@quantity</w:t>
      </w:r>
      <w:r w:rsidR="008525C6" w:rsidRPr="008525C6">
        <w:t xml:space="preserve"> </w:t>
      </w:r>
      <w:r w:rsidRPr="00DD7CCF">
        <w:t xml:space="preserve">and </w:t>
      </w:r>
      <w:r w:rsidR="008525C6" w:rsidRPr="008525C6">
        <w:rPr>
          <w:rStyle w:val="Codeattribute"/>
        </w:rPr>
        <w:t>@</w:t>
      </w:r>
      <w:r w:rsidR="00F67963">
        <w:rPr>
          <w:rStyle w:val="Codeattribute"/>
        </w:rPr>
        <w:t>unit</w:t>
      </w:r>
      <w:r w:rsidR="008525C6" w:rsidRPr="008525C6">
        <w:t>,</w:t>
      </w:r>
      <w:r w:rsidRPr="00DD7CCF">
        <w:t xml:space="preserve"> while the element </w:t>
      </w:r>
      <w:r w:rsidRPr="00DD7CCF">
        <w:rPr>
          <w:rStyle w:val="Code"/>
        </w:rPr>
        <w:t>&lt;unclear&gt;</w:t>
      </w:r>
      <w:r w:rsidRPr="00DD7CCF">
        <w:t xml:space="preserve"> has the attribute </w:t>
      </w:r>
      <w:r w:rsidR="008525C6" w:rsidRPr="008525C6">
        <w:rPr>
          <w:rStyle w:val="Codeattribute"/>
        </w:rPr>
        <w:t>@cert</w:t>
      </w:r>
    </w:p>
    <w:p w14:paraId="54102CAC" w14:textId="77777777" w:rsidR="00C02B8C" w:rsidRPr="00DD7CCF" w:rsidRDefault="004D2E67" w:rsidP="00E2714A">
      <w:pPr>
        <w:pStyle w:val="Lista"/>
      </w:pPr>
      <w:r w:rsidRPr="00DD7CCF">
        <w:t>in addition to text and elements proper, XML documents may contain some other items, among which you only need to use one:</w:t>
      </w:r>
    </w:p>
    <w:p w14:paraId="0B8E94C2" w14:textId="77777777" w:rsidR="00C02B8C" w:rsidRPr="00DD7CCF" w:rsidRDefault="004D2E67" w:rsidP="00E2714A">
      <w:pPr>
        <w:pStyle w:val="Lista2"/>
      </w:pPr>
      <w:r w:rsidRPr="00DD7CCF">
        <w:t xml:space="preserve">an </w:t>
      </w:r>
      <w:r w:rsidRPr="00CD25A4">
        <w:rPr>
          <w:b/>
          <w:bCs/>
        </w:rPr>
        <w:t>XML comment</w:t>
      </w:r>
      <w:r w:rsidRPr="00DD7CCF">
        <w:t xml:space="preserve"> is anything that is not considered to be part of the document and will be ignored by computers processing an XML file</w:t>
      </w:r>
    </w:p>
    <w:p w14:paraId="77ED9AE2" w14:textId="77777777" w:rsidR="00C02B8C" w:rsidRPr="00DD7CCF" w:rsidRDefault="004D2E67" w:rsidP="00E2714A">
      <w:pPr>
        <w:pStyle w:val="Lista3"/>
      </w:pPr>
      <w:r w:rsidRPr="00DD7CCF">
        <w:t xml:space="preserve">an XML comment must begin with the characters </w:t>
      </w:r>
      <w:r w:rsidRPr="00DD7CCF">
        <w:rPr>
          <w:rStyle w:val="Codetext"/>
        </w:rPr>
        <w:t>&lt;!--</w:t>
      </w:r>
      <w:r w:rsidRPr="00DD7CCF">
        <w:t xml:space="preserve"> and end with the characters </w:t>
      </w:r>
      <w:r w:rsidRPr="00DD7CCF">
        <w:rPr>
          <w:rStyle w:val="Codetext"/>
        </w:rPr>
        <w:t>--&gt;</w:t>
      </w:r>
    </w:p>
    <w:p w14:paraId="715BCA15" w14:textId="77777777" w:rsidR="00C02B8C" w:rsidRPr="00DD7CCF" w:rsidRDefault="004D2E67" w:rsidP="00E2714A">
      <w:pPr>
        <w:pStyle w:val="Lista3"/>
      </w:pPr>
      <w:r w:rsidRPr="00DD7CCF">
        <w:t xml:space="preserve">comments may be added by editors as notes to other team members to explain their choice of code or to discuss problems in the edition, e.g. </w:t>
      </w:r>
      <w:r w:rsidRPr="008608D1">
        <w:rPr>
          <w:rStyle w:val="Codecomment"/>
        </w:rPr>
        <w:t>&lt;!--I'm not sure how to mark this up--&gt;</w:t>
      </w:r>
    </w:p>
    <w:p w14:paraId="69647CBD" w14:textId="77777777" w:rsidR="00C02B8C" w:rsidRPr="00DD7CCF" w:rsidRDefault="004D2E67" w:rsidP="00E2714A">
      <w:pPr>
        <w:pStyle w:val="Lista3"/>
      </w:pPr>
      <w:r w:rsidRPr="00DD7CCF">
        <w:t>comments may also be used to “switch off” parts of an XML document without deleting them: any XML code placed within the comment opening and closing sequence will become invisible to computer processing</w:t>
      </w:r>
      <w:r w:rsidRPr="00F47381">
        <w:rPr>
          <w:rStyle w:val="Lbjegyzet-hivatkozs"/>
        </w:rPr>
        <w:footnoteReference w:id="7"/>
      </w:r>
    </w:p>
    <w:p w14:paraId="4F125B44" w14:textId="77777777" w:rsidR="00C02B8C" w:rsidRPr="00DD7CCF" w:rsidRDefault="004D2E67" w:rsidP="00E2714A">
      <w:pPr>
        <w:pStyle w:val="Lista"/>
      </w:pPr>
      <w:r w:rsidRPr="00DD7CCF">
        <w:t xml:space="preserve">an XML document is said to be </w:t>
      </w:r>
      <w:r w:rsidRPr="005D2B22">
        <w:rPr>
          <w:b/>
          <w:bCs/>
        </w:rPr>
        <w:t>well-formed</w:t>
      </w:r>
      <w:r w:rsidRPr="00DD7CCF">
        <w:t xml:space="preserve"> if it follows the above structural requirements, i.e.</w:t>
      </w:r>
    </w:p>
    <w:p w14:paraId="0E441C2B" w14:textId="77777777" w:rsidR="00C02B8C" w:rsidRPr="00DD7CCF" w:rsidRDefault="004D2E67" w:rsidP="00E2714A">
      <w:pPr>
        <w:pStyle w:val="Lista3"/>
      </w:pPr>
      <w:r w:rsidRPr="00DD7CCF">
        <w:t>the entire document is enclosed in a root element</w:t>
      </w:r>
    </w:p>
    <w:p w14:paraId="65F956A4" w14:textId="77777777" w:rsidR="00C02B8C" w:rsidRPr="00DD7CCF" w:rsidRDefault="004D2E67" w:rsidP="00E2714A">
      <w:pPr>
        <w:pStyle w:val="Lista3"/>
      </w:pPr>
      <w:r w:rsidRPr="00DD7CCF">
        <w:t>there is no overlap between any elements</w:t>
      </w:r>
    </w:p>
    <w:p w14:paraId="297DB42F" w14:textId="77777777" w:rsidR="00C02B8C" w:rsidRPr="00DD7CCF" w:rsidRDefault="004D2E67" w:rsidP="00E2714A">
      <w:pPr>
        <w:pStyle w:val="Lista3"/>
      </w:pPr>
      <w:r w:rsidRPr="00DD7CCF">
        <w:t>the start and end of each element is explicitly marked with a tag</w:t>
      </w:r>
    </w:p>
    <w:p w14:paraId="56764A69" w14:textId="77777777" w:rsidR="00C02B8C" w:rsidRPr="00DD7CCF" w:rsidRDefault="004D2E67" w:rsidP="00E2714A">
      <w:pPr>
        <w:pStyle w:val="Lista"/>
      </w:pPr>
      <w:r w:rsidRPr="00DD7CCF">
        <w:t xml:space="preserve">a well-formed XML document may use any arbitrary element names in any particular order and hierarchy: there is no universal and fixed list of possible XML element names and definitions </w:t>
      </w:r>
      <w:r w:rsidRPr="00E24F87">
        <w:rPr>
          <w:noProof/>
        </w:rPr>
        <w:t>(</w:t>
      </w:r>
      <w:r w:rsidRPr="00DD7CCF">
        <w:t xml:space="preserve">which is why this is an </w:t>
      </w:r>
      <w:proofErr w:type="spellStart"/>
      <w:r w:rsidRPr="00DD7CCF">
        <w:t>eXtensible</w:t>
      </w:r>
      <w:proofErr w:type="spellEnd"/>
      <w:r w:rsidRPr="00DD7CCF">
        <w:t xml:space="preserve"> Markup Language)</w:t>
      </w:r>
    </w:p>
    <w:p w14:paraId="13118819" w14:textId="77777777" w:rsidR="00C02B8C" w:rsidRPr="00DD7CCF" w:rsidRDefault="004D2E67" w:rsidP="00E2714A">
      <w:pPr>
        <w:pStyle w:val="Lista"/>
      </w:pPr>
      <w:r w:rsidRPr="00DD7CCF">
        <w:t xml:space="preserve">the set of rules specifying how certain elements must or must not appear in structural relation to other elements is called an XML </w:t>
      </w:r>
      <w:r w:rsidRPr="005D2B22">
        <w:rPr>
          <w:b/>
          <w:bCs/>
        </w:rPr>
        <w:t>schema</w:t>
      </w:r>
      <w:r w:rsidRPr="00DD7CCF">
        <w:t xml:space="preserve"> </w:t>
      </w:r>
      <w:r w:rsidRPr="00E24F87">
        <w:rPr>
          <w:noProof/>
        </w:rPr>
        <w:t>(</w:t>
      </w:r>
      <w:r w:rsidRPr="00DD7CCF">
        <w:t xml:space="preserve">thus, our editions follow the </w:t>
      </w:r>
      <w:r w:rsidRPr="005D2B22">
        <w:rPr>
          <w:b/>
          <w:bCs/>
        </w:rPr>
        <w:t>EpiDoc schema</w:t>
      </w:r>
      <w:r w:rsidRPr="00DD7CCF">
        <w:t>)</w:t>
      </w:r>
    </w:p>
    <w:p w14:paraId="229ED46A" w14:textId="77777777" w:rsidR="00C02B8C" w:rsidRPr="00DD7CCF" w:rsidRDefault="004D2E67" w:rsidP="00E2714A">
      <w:pPr>
        <w:pStyle w:val="Lista"/>
      </w:pPr>
      <w:r w:rsidRPr="00DD7CCF">
        <w:t xml:space="preserve">an XML document is said to be </w:t>
      </w:r>
      <w:r w:rsidRPr="005D2B22">
        <w:rPr>
          <w:b/>
          <w:bCs/>
        </w:rPr>
        <w:t>valid</w:t>
      </w:r>
      <w:r w:rsidRPr="00DD7CCF">
        <w:t xml:space="preserve"> if, in addition to being well-formed, it is structured in such a way as to meet the requirements of a particular schema</w:t>
      </w:r>
    </w:p>
    <w:p w14:paraId="4247BC3A" w14:textId="77777777" w:rsidR="00C02B8C" w:rsidRPr="00DD7CCF" w:rsidRDefault="004D2E67" w:rsidP="00D4342A">
      <w:pPr>
        <w:pStyle w:val="Cmsor3"/>
        <w:numPr>
          <w:ilvl w:val="2"/>
          <w:numId w:val="5"/>
        </w:numPr>
      </w:pPr>
      <w:bookmarkStart w:id="38" w:name="_a0njpk1xs3b7" w:colFirst="0" w:colLast="0"/>
      <w:bookmarkStart w:id="39" w:name="_Ref43990537"/>
      <w:bookmarkStart w:id="40" w:name="_Toc74733387"/>
      <w:bookmarkEnd w:id="38"/>
      <w:r w:rsidRPr="00DD7CCF">
        <w:t>Conceptual markup</w:t>
      </w:r>
      <w:bookmarkEnd w:id="39"/>
      <w:bookmarkEnd w:id="40"/>
    </w:p>
    <w:p w14:paraId="550CCF1E" w14:textId="77777777" w:rsidR="00C02B8C" w:rsidRPr="00DD7CCF" w:rsidRDefault="004D2E67" w:rsidP="00E2714A">
      <w:pPr>
        <w:pStyle w:val="Lista"/>
      </w:pPr>
      <w:r w:rsidRPr="00DD7CCF">
        <w:t>one of the key points in the “philosophy” of XML is the use of conceptual markup in order to facilitate a separation of the concerns of content and appearance</w:t>
      </w:r>
    </w:p>
    <w:p w14:paraId="677287C4" w14:textId="77777777" w:rsidR="00C02B8C" w:rsidRPr="00DD7CCF" w:rsidRDefault="004D2E67" w:rsidP="00E2714A">
      <w:pPr>
        <w:pStyle w:val="Lista"/>
      </w:pPr>
      <w:r w:rsidRPr="005D2B22">
        <w:rPr>
          <w:b/>
          <w:bCs/>
        </w:rPr>
        <w:t>conceptual markup</w:t>
      </w:r>
      <w:r w:rsidRPr="00DD7CCF">
        <w:t xml:space="preserve"> </w:t>
      </w:r>
      <w:r w:rsidRPr="00E24F87">
        <w:rPr>
          <w:noProof/>
        </w:rPr>
        <w:t>(</w:t>
      </w:r>
      <w:r w:rsidRPr="00DD7CCF">
        <w:t xml:space="preserve">also called descriptive markup and semantic markup) essentially means tagging content for </w:t>
      </w:r>
      <w:r w:rsidRPr="00DD7CCF">
        <w:rPr>
          <w:rStyle w:val="Foreign"/>
        </w:rPr>
        <w:t>what it is</w:t>
      </w:r>
      <w:r w:rsidRPr="00DD7CCF">
        <w:t xml:space="preserve">, as opposed to other types of markup </w:t>
      </w:r>
      <w:r w:rsidRPr="00E24F87">
        <w:rPr>
          <w:noProof/>
        </w:rPr>
        <w:t>(</w:t>
      </w:r>
      <w:r w:rsidRPr="00DD7CCF">
        <w:t>which are only mentioned here for contrast, but which you need not worry about), namely</w:t>
      </w:r>
    </w:p>
    <w:p w14:paraId="2FCF4A30" w14:textId="77777777" w:rsidR="00C02B8C" w:rsidRPr="00DD7CCF" w:rsidRDefault="004D2E67" w:rsidP="00E2714A">
      <w:pPr>
        <w:pStyle w:val="Lista2"/>
      </w:pPr>
      <w:r w:rsidRPr="00DD7CCF">
        <w:t xml:space="preserve">presentational markup, which tags content for </w:t>
      </w:r>
      <w:r w:rsidRPr="00DD7CCF">
        <w:rPr>
          <w:rStyle w:val="Foreign"/>
        </w:rPr>
        <w:t>what it should look like</w:t>
      </w:r>
      <w:r w:rsidRPr="00DD7CCF">
        <w:t>, as in simple WYSIWYG word processing where you can apply bold, italic, font choice, colour, etc. to bits of text</w:t>
      </w:r>
    </w:p>
    <w:p w14:paraId="3E5DE110" w14:textId="77777777" w:rsidR="00C02B8C" w:rsidRPr="00DD7CCF" w:rsidRDefault="004D2E67" w:rsidP="00E2714A">
      <w:pPr>
        <w:pStyle w:val="Lista2"/>
      </w:pPr>
      <w:r w:rsidRPr="00DD7CCF">
        <w:t xml:space="preserve">procedural markup, which tags content for </w:t>
      </w:r>
      <w:r w:rsidRPr="00DD7CCF">
        <w:rPr>
          <w:rStyle w:val="Foreign"/>
        </w:rPr>
        <w:t>what an algorithm should do with it</w:t>
      </w:r>
      <w:r w:rsidRPr="00DD7CCF">
        <w:t xml:space="preserve">, as for instance in </w:t>
      </w:r>
      <w:proofErr w:type="spellStart"/>
      <w:r w:rsidRPr="00DD7CCF">
        <w:t>TeX</w:t>
      </w:r>
      <w:proofErr w:type="spellEnd"/>
      <w:r w:rsidRPr="00DD7CCF">
        <w:t xml:space="preserve"> </w:t>
      </w:r>
      <w:r w:rsidRPr="00E24F87">
        <w:rPr>
          <w:noProof/>
        </w:rPr>
        <w:t>(</w:t>
      </w:r>
      <w:r w:rsidRPr="00DD7CCF">
        <w:t>as opposed to LaTeX, which mostly uses conceptual markup)</w:t>
      </w:r>
    </w:p>
    <w:p w14:paraId="3290038C" w14:textId="77777777" w:rsidR="00C02B8C" w:rsidRPr="00DD7CCF" w:rsidRDefault="004D2E67" w:rsidP="00E2714A">
      <w:pPr>
        <w:pStyle w:val="Lista"/>
      </w:pPr>
      <w:r w:rsidRPr="00DD7CCF">
        <w:lastRenderedPageBreak/>
        <w:t>as an illustration</w:t>
      </w:r>
    </w:p>
    <w:p w14:paraId="59E4D871" w14:textId="77777777" w:rsidR="00C02B8C" w:rsidRPr="00DD7CCF" w:rsidRDefault="004D2E67" w:rsidP="00E2714A">
      <w:pPr>
        <w:pStyle w:val="Lista2"/>
      </w:pPr>
      <w:r w:rsidRPr="00DD7CCF">
        <w:t>in a word-processor document you might use only presentational markup, such as</w:t>
      </w:r>
    </w:p>
    <w:p w14:paraId="3B5044F0" w14:textId="77777777" w:rsidR="00C02B8C" w:rsidRPr="00DD7CCF" w:rsidRDefault="004D2E67" w:rsidP="00E2714A">
      <w:pPr>
        <w:pStyle w:val="Lista3"/>
      </w:pPr>
      <w:r w:rsidRPr="00DD7CCF">
        <w:t>16-point bold for primary headings, 14-point bold for secondary headings, and you might italicise foreign words and book titles,</w:t>
      </w:r>
    </w:p>
    <w:p w14:paraId="11717585" w14:textId="77777777" w:rsidR="00C02B8C" w:rsidRPr="00DD7CCF" w:rsidRDefault="004D2E67" w:rsidP="00E2714A">
      <w:pPr>
        <w:pStyle w:val="Lista2"/>
      </w:pPr>
      <w:r w:rsidRPr="00DD7CCF">
        <w:t>whereas in an XML document you would tag these items as primary/secondary headings, foreign words and titles respectively</w:t>
      </w:r>
      <w:r w:rsidRPr="00F47381">
        <w:rPr>
          <w:rStyle w:val="Lbjegyzet-hivatkozs"/>
        </w:rPr>
        <w:footnoteReference w:id="8"/>
      </w:r>
    </w:p>
    <w:p w14:paraId="48B629FC" w14:textId="77777777" w:rsidR="00C02B8C" w:rsidRPr="00DD7CCF" w:rsidRDefault="004D2E67" w:rsidP="00E2714A">
      <w:pPr>
        <w:pStyle w:val="Lista3"/>
      </w:pPr>
      <w:r w:rsidRPr="00DD7CCF">
        <w:t xml:space="preserve">for presentation, your XML would undergo a transformation </w:t>
      </w:r>
      <w:r w:rsidRPr="00E24F87">
        <w:rPr>
          <w:noProof/>
        </w:rPr>
        <w:t>(</w:t>
      </w:r>
      <w:r w:rsidRPr="00DD7CCF">
        <w:t xml:space="preserve">according to separately encoded instructions) and then be displayed as dictated by a stylesheet </w:t>
      </w:r>
      <w:r w:rsidRPr="00E24F87">
        <w:rPr>
          <w:noProof/>
        </w:rPr>
        <w:t>(</w:t>
      </w:r>
      <w:r w:rsidRPr="00DD7CCF">
        <w:t>also separately encoded) which would determine all details of appearance for each kind of tag in your code</w:t>
      </w:r>
    </w:p>
    <w:p w14:paraId="0F758B02" w14:textId="77777777" w:rsidR="00C02B8C" w:rsidRPr="00DD7CCF" w:rsidRDefault="004D2E67" w:rsidP="00E2714A">
      <w:pPr>
        <w:pStyle w:val="Lista2"/>
      </w:pPr>
      <w:r w:rsidRPr="00DD7CCF">
        <w:t>in presentational markup, you would be prone to making mistakes, e.g. accidentally using 15-point text for a heading or forgetting to make a primary heading bold, which would at the least make your text look untidy</w:t>
      </w:r>
    </w:p>
    <w:p w14:paraId="2B6272C4" w14:textId="77777777" w:rsidR="00C02B8C" w:rsidRPr="00DD7CCF" w:rsidRDefault="004D2E67" w:rsidP="00E2714A">
      <w:pPr>
        <w:pStyle w:val="Lista3"/>
      </w:pPr>
      <w:r w:rsidRPr="00DD7CCF">
        <w:t>using conceptual markup greatly reduces the chance of such mistakes</w:t>
      </w:r>
    </w:p>
    <w:p w14:paraId="7AD99507" w14:textId="77777777" w:rsidR="00C02B8C" w:rsidRPr="00DD7CCF" w:rsidRDefault="004D2E67" w:rsidP="00E2714A">
      <w:pPr>
        <w:pStyle w:val="Lista2"/>
      </w:pPr>
      <w:r w:rsidRPr="00DD7CCF">
        <w:t>in presentational markup, you would not have an easy way to manipulate your content selectively, for example to extract a table of contents, and you would have no way to selectively manipulate any kind of content that is not uniquely formatted: in the example above, you would have no means at all to extract a list of titles from your text, since titles are formatted in the same way as foreign words</w:t>
      </w:r>
    </w:p>
    <w:p w14:paraId="083726DB" w14:textId="77777777" w:rsidR="00C02B8C" w:rsidRPr="00DD7CCF" w:rsidRDefault="004D2E67" w:rsidP="00E2714A">
      <w:pPr>
        <w:pStyle w:val="Lista3"/>
      </w:pPr>
      <w:r w:rsidRPr="00DD7CCF">
        <w:t>with conceptual markup, all these things are easily done</w:t>
      </w:r>
    </w:p>
    <w:p w14:paraId="46DA5608" w14:textId="77777777" w:rsidR="00C02B8C" w:rsidRPr="00DD7CCF" w:rsidRDefault="004D2E67" w:rsidP="00E2714A">
      <w:pPr>
        <w:pStyle w:val="Lista2"/>
      </w:pPr>
      <w:r w:rsidRPr="00DD7CCF">
        <w:t>in presentational markup, it would be difficult to change the appearance of items already formatted: to change all primary titles to a different font, you would have to search and replace a precise set formatting instructions with another, and to underline all titles, you would have to check every piece of italic text manually and underline only if it is a title</w:t>
      </w:r>
    </w:p>
    <w:p w14:paraId="41234CC5" w14:textId="77777777" w:rsidR="00C02B8C" w:rsidRPr="00DD7CCF" w:rsidRDefault="004D2E67" w:rsidP="00E2714A">
      <w:pPr>
        <w:pStyle w:val="Lista3"/>
      </w:pPr>
      <w:r w:rsidRPr="00DD7CCF">
        <w:t>since formatting is handled by a separate stylesheet in conceptual markup, changing details of global formatting is an easy matter</w:t>
      </w:r>
    </w:p>
    <w:p w14:paraId="0244EF92" w14:textId="77777777" w:rsidR="00C02B8C" w:rsidRPr="00DD7CCF" w:rsidRDefault="004D2E67" w:rsidP="00D4342A">
      <w:pPr>
        <w:pStyle w:val="Cmsor2"/>
        <w:numPr>
          <w:ilvl w:val="1"/>
          <w:numId w:val="5"/>
        </w:numPr>
      </w:pPr>
      <w:bookmarkStart w:id="41" w:name="_z3xeqgcx3br1" w:colFirst="0" w:colLast="0"/>
      <w:bookmarkStart w:id="42" w:name="_Ref43990558"/>
      <w:bookmarkStart w:id="43" w:name="_Toc74733388"/>
      <w:bookmarkEnd w:id="41"/>
      <w:r w:rsidRPr="00DD7CCF">
        <w:t>The Structure of an EpiDoc Edition</w:t>
      </w:r>
      <w:bookmarkEnd w:id="42"/>
      <w:bookmarkEnd w:id="43"/>
    </w:p>
    <w:p w14:paraId="29A76AE3" w14:textId="77777777" w:rsidR="00C02B8C" w:rsidRPr="00DD7CCF" w:rsidRDefault="004D2E67" w:rsidP="00E2714A">
      <w:pPr>
        <w:pStyle w:val="Lista"/>
      </w:pPr>
      <w:r w:rsidRPr="00DD7CCF">
        <w:t>this section presents an overview of the elements comprising a digital edition in EpiDoc</w:t>
      </w:r>
    </w:p>
    <w:p w14:paraId="16BC5ECF" w14:textId="77777777" w:rsidR="00C02B8C" w:rsidRPr="00DD7CCF" w:rsidRDefault="004D2E67" w:rsidP="00E2714A">
      <w:pPr>
        <w:pStyle w:val="Lista2"/>
      </w:pPr>
      <w:r w:rsidRPr="00DD7CCF">
        <w:t xml:space="preserve">the code shown below is from the DHARMA EpiDoc template version 02 </w:t>
      </w:r>
      <w:r w:rsidRPr="00E24F87">
        <w:rPr>
          <w:noProof/>
        </w:rPr>
        <w:t>(</w:t>
      </w:r>
      <w:r w:rsidRPr="00DD7CCF">
        <w:t>as of May 2020), an adaptation of the generic EpiDoc template</w:t>
      </w:r>
    </w:p>
    <w:p w14:paraId="538DFB99" w14:textId="2EA9B76A" w:rsidR="004F4C63" w:rsidRPr="00DD7CCF" w:rsidRDefault="004D2E67" w:rsidP="00E2714A">
      <w:pPr>
        <w:pStyle w:val="Lista3"/>
      </w:pPr>
      <w:r w:rsidRPr="00DD7CCF">
        <w:t xml:space="preserve">the template file is available at </w:t>
      </w:r>
      <w:hyperlink r:id="rId19">
        <w:r w:rsidRPr="00DD7CCF">
          <w:rPr>
            <w:color w:val="1155CC"/>
            <w:u w:val="single"/>
          </w:rPr>
          <w:t>https://github.com/erc-dharma/project-documentation/blob/master/templates/DHARMA_EncodingTemplateInscription_v02.xml</w:t>
        </w:r>
      </w:hyperlink>
    </w:p>
    <w:p w14:paraId="08F9F29A" w14:textId="77777777" w:rsidR="00C02B8C" w:rsidRPr="00DD7CCF" w:rsidRDefault="004D2E67" w:rsidP="00E2714A">
      <w:pPr>
        <w:pStyle w:val="Lista2"/>
      </w:pPr>
      <w:r w:rsidRPr="00DD7CCF">
        <w:t>thus, you will not need to learn and produce this code, only to find your way around it and add contents</w:t>
      </w:r>
    </w:p>
    <w:p w14:paraId="77DCC580" w14:textId="43C7086D" w:rsidR="00C02B8C" w:rsidRPr="00DD7CCF" w:rsidRDefault="004D2E67" w:rsidP="00E2714A">
      <w:pPr>
        <w:pStyle w:val="Lista2"/>
      </w:pPr>
      <w:r w:rsidRPr="00DD7CCF">
        <w:t xml:space="preserve">the template contains XML comments </w:t>
      </w:r>
      <w:r w:rsidRPr="00E24F87">
        <w:rPr>
          <w:noProof/>
        </w:rPr>
        <w:t>(</w:t>
      </w:r>
      <w:r w:rsidR="003C3D87" w:rsidRPr="00DD7CCF">
        <w:t>§</w:t>
      </w:r>
      <w:r w:rsidR="00EE57DB" w:rsidRPr="00DD7CCF">
        <w:fldChar w:fldCharType="begin"/>
      </w:r>
      <w:r w:rsidR="00EE57DB" w:rsidRPr="00DD7CCF">
        <w:instrText xml:space="preserve"> REF _Ref43978696 \r \h </w:instrText>
      </w:r>
      <w:r w:rsidR="00DD7CCF">
        <w:instrText xml:space="preserve"> \* MERGEFORMAT </w:instrText>
      </w:r>
      <w:r w:rsidR="00EE57DB" w:rsidRPr="00DD7CCF">
        <w:fldChar w:fldCharType="separate"/>
      </w:r>
      <w:r w:rsidR="00E90D07">
        <w:t>1.3.3</w:t>
      </w:r>
      <w:r w:rsidR="00EE57DB" w:rsidRPr="00DD7CCF">
        <w:fldChar w:fldCharType="end"/>
      </w:r>
      <w:r w:rsidRPr="00DD7CCF">
        <w:t>) with instructions on filling out contents, but these have been removed from the sample below, and replaced with XML comments clarifying the nature of various parts of the code</w:t>
      </w:r>
    </w:p>
    <w:p w14:paraId="6B91AB3F" w14:textId="77777777" w:rsidR="00C02B8C" w:rsidRPr="00DD7CCF" w:rsidRDefault="004D2E67" w:rsidP="00E2714A">
      <w:pPr>
        <w:pStyle w:val="Lista2"/>
      </w:pPr>
      <w:r w:rsidRPr="00DD7CCF">
        <w:t>should you find a discrepancy between the sample below and a later version of the template, the contents of the latest template shall prevail</w:t>
      </w:r>
    </w:p>
    <w:p w14:paraId="4E637185" w14:textId="77777777" w:rsidR="00C02B8C" w:rsidRPr="00DD7CCF" w:rsidRDefault="002519B3" w:rsidP="00E2714A">
      <w:pPr>
        <w:pStyle w:val="Lista"/>
      </w:pPr>
      <w:r w:rsidRPr="00DD7CCF">
        <w:t>the explanatory comments in the sample below refer to sections of this Guide, and are not identical to the comments containing instructions in the actual template</w:t>
      </w:r>
    </w:p>
    <w:p w14:paraId="5806C8DE" w14:textId="77777777" w:rsidR="00AE23C3" w:rsidRPr="008608D1" w:rsidRDefault="00AE23C3" w:rsidP="00AE23C3">
      <w:pPr>
        <w:pStyle w:val="CodeParagraph"/>
        <w:rPr>
          <w:rStyle w:val="Codecomment"/>
        </w:rPr>
      </w:pPr>
      <w:r w:rsidRPr="008608D1">
        <w:rPr>
          <w:rStyle w:val="Codecomment"/>
        </w:rPr>
        <w:t>&lt;!--XML files begin with a declaration specifying the type of document, normally followed by some processing instructions. You will never need to touch this part of the code. --&gt;</w:t>
      </w:r>
    </w:p>
    <w:p w14:paraId="1754C66A" w14:textId="77777777" w:rsidR="00AE23C3" w:rsidRPr="00DD7CCF" w:rsidRDefault="00AE23C3" w:rsidP="00AE23C3">
      <w:pPr>
        <w:pStyle w:val="CodeParagraph"/>
        <w:rPr>
          <w:rStyle w:val="Codetext"/>
        </w:rPr>
      </w:pPr>
      <w:r w:rsidRPr="008608D1">
        <w:rPr>
          <w:rStyle w:val="Codeinstruction"/>
        </w:rPr>
        <w:t>&lt;?</w:t>
      </w:r>
      <w:r w:rsidRPr="00DD7CCF">
        <w:rPr>
          <w:rStyle w:val="Codetext"/>
        </w:rPr>
        <w:t>xml version=</w:t>
      </w:r>
      <w:r w:rsidRPr="0046000E">
        <w:rPr>
          <w:rStyle w:val="Codevalue"/>
        </w:rPr>
        <w:t>"1.0"</w:t>
      </w:r>
      <w:r w:rsidRPr="00DD7CCF">
        <w:rPr>
          <w:rStyle w:val="Codetext"/>
        </w:rPr>
        <w:t xml:space="preserve"> encoding=</w:t>
      </w:r>
      <w:r w:rsidRPr="0046000E">
        <w:rPr>
          <w:rStyle w:val="Codevalue"/>
        </w:rPr>
        <w:t>"UTF-8"</w:t>
      </w:r>
      <w:r w:rsidRPr="008608D1">
        <w:rPr>
          <w:rStyle w:val="Codeinstruction"/>
        </w:rPr>
        <w:t>?&gt;</w:t>
      </w:r>
      <w:r w:rsidRPr="00DD7CCF">
        <w:rPr>
          <w:rStyle w:val="Codetext"/>
        </w:rPr>
        <w:br/>
      </w:r>
      <w:r w:rsidRPr="008608D1">
        <w:rPr>
          <w:rStyle w:val="Codeinstruction"/>
        </w:rPr>
        <w:t>&lt;?</w:t>
      </w:r>
      <w:r w:rsidRPr="00DD7CCF">
        <w:rPr>
          <w:rStyle w:val="Codetext"/>
        </w:rPr>
        <w:t>xml-model href=</w:t>
      </w:r>
      <w:r w:rsidRPr="0046000E">
        <w:rPr>
          <w:rStyle w:val="Codevalue"/>
        </w:rPr>
        <w:t>"http://www.stoa.org/epidoc/schema/latest/tei-epidoc.rng"</w:t>
      </w:r>
      <w:r w:rsidRPr="00DD7CCF">
        <w:rPr>
          <w:rStyle w:val="Codetext"/>
        </w:rPr>
        <w:t xml:space="preserve"> schematypens=</w:t>
      </w:r>
      <w:r w:rsidRPr="0046000E">
        <w:rPr>
          <w:rStyle w:val="Codevalue"/>
        </w:rPr>
        <w:t>"http://relaxng.org/ns/structure/1.0"</w:t>
      </w:r>
      <w:r w:rsidRPr="008608D1">
        <w:rPr>
          <w:rStyle w:val="Codeinstruction"/>
        </w:rPr>
        <w:t>?&gt;</w:t>
      </w:r>
    </w:p>
    <w:p w14:paraId="2A4C9B37" w14:textId="77777777" w:rsidR="00AE23C3" w:rsidRPr="00DD7CCF" w:rsidRDefault="00AE23C3" w:rsidP="00AE23C3">
      <w:pPr>
        <w:pStyle w:val="CodeParagraph"/>
        <w:rPr>
          <w:rStyle w:val="Codetext"/>
        </w:rPr>
      </w:pPr>
      <w:r w:rsidRPr="008608D1">
        <w:rPr>
          <w:rStyle w:val="Codeinstruction"/>
        </w:rPr>
        <w:t>&lt;?</w:t>
      </w:r>
      <w:r w:rsidRPr="00DD7CCF">
        <w:rPr>
          <w:rStyle w:val="Codetext"/>
        </w:rPr>
        <w:t>xml-model href=</w:t>
      </w:r>
      <w:r w:rsidRPr="0046000E">
        <w:rPr>
          <w:rStyle w:val="Codevalue"/>
        </w:rPr>
        <w:t>"http://www.stoa.org/epidoc/schema/latest/tei-epidoc.rng"</w:t>
      </w:r>
      <w:r w:rsidRPr="00DD7CCF">
        <w:rPr>
          <w:rStyle w:val="Codetext"/>
        </w:rPr>
        <w:t xml:space="preserve"> schematypens=</w:t>
      </w:r>
      <w:r w:rsidRPr="0046000E">
        <w:rPr>
          <w:rStyle w:val="Codevalue"/>
        </w:rPr>
        <w:t>"http://purl.oclc.org/dsdl/schematron"</w:t>
      </w:r>
      <w:r w:rsidRPr="008608D1">
        <w:rPr>
          <w:rStyle w:val="Codeinstruction"/>
        </w:rPr>
        <w:t>?&gt;</w:t>
      </w:r>
    </w:p>
    <w:p w14:paraId="57EB4420" w14:textId="77777777" w:rsidR="00AE23C3" w:rsidRPr="008608D1" w:rsidRDefault="00AE23C3" w:rsidP="00AE23C3">
      <w:pPr>
        <w:pStyle w:val="CodeParagraph"/>
        <w:rPr>
          <w:rStyle w:val="Codecomment"/>
        </w:rPr>
      </w:pPr>
      <w:r w:rsidRPr="008608D1">
        <w:rPr>
          <w:rStyle w:val="Codecomment"/>
        </w:rPr>
        <w:t>&lt;!--The element &lt;TEI&gt; must wrap all TEI-compliant content as a root tag. In our case this includes everything other than the XML declaration and processing instructions. --&gt;</w:t>
      </w:r>
    </w:p>
    <w:p w14:paraId="77A173D6" w14:textId="277BF270" w:rsidR="00AE23C3" w:rsidRPr="00DD7CCF" w:rsidRDefault="00AE23C3" w:rsidP="00AE23C3">
      <w:pPr>
        <w:pStyle w:val="CodeParagraph"/>
        <w:rPr>
          <w:rStyle w:val="Codetext"/>
        </w:rPr>
      </w:pPr>
      <w:r w:rsidRPr="00DD7CCF">
        <w:rPr>
          <w:rStyle w:val="Code"/>
        </w:rPr>
        <w:t xml:space="preserve">&lt;TEI </w:t>
      </w:r>
      <w:r w:rsidRPr="00DD7CCF">
        <w:rPr>
          <w:rStyle w:val="Codeattribute"/>
        </w:rPr>
        <w:t>xmlns</w:t>
      </w:r>
      <w:r w:rsidRPr="00DD7CCF">
        <w:rPr>
          <w:rStyle w:val="Code"/>
        </w:rPr>
        <w:t>=</w:t>
      </w:r>
      <w:r w:rsidRPr="0046000E">
        <w:rPr>
          <w:rStyle w:val="Codevalue"/>
        </w:rPr>
        <w:t>"http://www.tei-c.org/ns/1.0"</w:t>
      </w:r>
      <w:r w:rsidR="009F2799">
        <w:rPr>
          <w:rStyle w:val="Codevalue"/>
        </w:rPr>
        <w:t xml:space="preserve"> </w:t>
      </w:r>
      <w:r w:rsidR="009F2799" w:rsidRPr="00DD7CCF">
        <w:rPr>
          <w:rStyle w:val="Codeattribute"/>
        </w:rPr>
        <w:t>xml:lang</w:t>
      </w:r>
      <w:r w:rsidR="009F2799" w:rsidRPr="00DD7CCF">
        <w:rPr>
          <w:rStyle w:val="Code"/>
        </w:rPr>
        <w:t>=</w:t>
      </w:r>
      <w:r w:rsidR="009F2799" w:rsidRPr="0046000E">
        <w:rPr>
          <w:rStyle w:val="Codevalue"/>
        </w:rPr>
        <w:t>"eng"</w:t>
      </w:r>
      <w:r w:rsidRPr="00DD7CCF">
        <w:rPr>
          <w:rStyle w:val="Code"/>
        </w:rPr>
        <w:t>&gt;</w:t>
      </w:r>
    </w:p>
    <w:p w14:paraId="07E5CE62" w14:textId="674CB2F9" w:rsidR="00AE23C3" w:rsidRPr="00DD7CCF" w:rsidRDefault="00AE23C3" w:rsidP="00AE23C3">
      <w:pPr>
        <w:pStyle w:val="CodeParagraph"/>
        <w:rPr>
          <w:rStyle w:val="Codetext"/>
        </w:rPr>
      </w:pPr>
      <w:r w:rsidRPr="008608D1">
        <w:rPr>
          <w:rStyle w:val="Codecomment"/>
        </w:rPr>
        <w:t xml:space="preserve">&lt;!--A header section identifying the digital document and containing additional descriptive </w:t>
      </w:r>
      <w:r w:rsidRPr="008608D1">
        <w:rPr>
          <w:rStyle w:val="Codecomment"/>
        </w:rPr>
        <w:lastRenderedPageBreak/>
        <w:t>information metadata about the encoded text is a mandatory component of every TEI document. The contents of the header are grouped into sections called statements and descriptions, discussed in §</w:t>
      </w:r>
      <w:r w:rsidRPr="00DD7CCF">
        <w:rPr>
          <w:rStyle w:val="Codecomment"/>
          <w:rFonts w:eastAsia="Arial Unicode MS"/>
        </w:rPr>
        <w:fldChar w:fldCharType="begin"/>
      </w:r>
      <w:r w:rsidRPr="00DD7CCF">
        <w:rPr>
          <w:rStyle w:val="Codecomment"/>
          <w:rFonts w:eastAsia="Arial Unicode MS"/>
        </w:rPr>
        <w:instrText xml:space="preserve"> REF _Ref43978719 \r \h  \* MERGEFORMAT </w:instrText>
      </w:r>
      <w:r w:rsidRPr="00DD7CCF">
        <w:rPr>
          <w:rStyle w:val="Codecomment"/>
          <w:rFonts w:eastAsia="Arial Unicode MS"/>
        </w:rPr>
      </w:r>
      <w:r w:rsidRPr="00DD7CCF">
        <w:rPr>
          <w:rStyle w:val="Codecomment"/>
          <w:rFonts w:eastAsia="Arial Unicode MS"/>
        </w:rPr>
        <w:fldChar w:fldCharType="separate"/>
      </w:r>
      <w:r w:rsidR="00E90D07">
        <w:rPr>
          <w:rStyle w:val="Codecomment"/>
          <w:rFonts w:eastAsia="Arial Unicode MS"/>
        </w:rPr>
        <w:t>11</w:t>
      </w:r>
      <w:r w:rsidRPr="00DD7CCF">
        <w:rPr>
          <w:rStyle w:val="Codecomment"/>
          <w:rFonts w:eastAsia="Arial Unicode MS"/>
        </w:rPr>
        <w:fldChar w:fldCharType="end"/>
      </w:r>
      <w:r w:rsidRPr="008608D1">
        <w:rPr>
          <w:rStyle w:val="Codecomment"/>
        </w:rPr>
        <w:t>. --&gt;</w:t>
      </w:r>
    </w:p>
    <w:p w14:paraId="162B3FF9" w14:textId="61A0B08B" w:rsidR="00AE23C3" w:rsidRPr="00DD7CCF" w:rsidRDefault="00AE23C3" w:rsidP="00AE23C3">
      <w:pPr>
        <w:pStyle w:val="CodeParagraph"/>
        <w:rPr>
          <w:rStyle w:val="Codetext"/>
        </w:rPr>
      </w:pPr>
      <w:r w:rsidRPr="00DD7CCF">
        <w:rPr>
          <w:rStyle w:val="Code"/>
        </w:rPr>
        <w:t>&lt;teiHeader&gt;</w:t>
      </w:r>
    </w:p>
    <w:p w14:paraId="1441FA0B" w14:textId="77777777" w:rsidR="00AE23C3" w:rsidRPr="00DD7CCF" w:rsidRDefault="00AE23C3" w:rsidP="00AE23C3">
      <w:pPr>
        <w:pStyle w:val="CodeParagraph"/>
        <w:rPr>
          <w:rStyle w:val="Codetext"/>
        </w:rPr>
      </w:pPr>
      <w:r w:rsidRPr="00DD7CCF">
        <w:rPr>
          <w:rStyle w:val="Code"/>
        </w:rPr>
        <w:t>&lt;fileDesc&gt;</w:t>
      </w:r>
    </w:p>
    <w:p w14:paraId="42222F85" w14:textId="77777777" w:rsidR="00AE23C3" w:rsidRPr="00DD7CCF" w:rsidRDefault="00AE23C3" w:rsidP="00AE23C3">
      <w:pPr>
        <w:pStyle w:val="CodeParagraph"/>
        <w:rPr>
          <w:rStyle w:val="Codetext"/>
        </w:rPr>
      </w:pPr>
      <w:r w:rsidRPr="00DD7CCF">
        <w:rPr>
          <w:rStyle w:val="Code"/>
        </w:rPr>
        <w:t>&lt;titleStmt&gt;</w:t>
      </w:r>
    </w:p>
    <w:p w14:paraId="3485CBA5"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&lt;title&gt;</w:t>
      </w:r>
      <w:r w:rsidRPr="00DD7CCF">
        <w:rPr>
          <w:rStyle w:val="Codetext"/>
        </w:rPr>
        <w:t>Encoding template for inscription</w:t>
      </w:r>
      <w:r w:rsidRPr="00DD7CCF">
        <w:rPr>
          <w:rStyle w:val="Code"/>
        </w:rPr>
        <w:t>&lt;/title&gt;</w:t>
      </w:r>
    </w:p>
    <w:p w14:paraId="0BE259FA"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&lt;respStmt&gt;</w:t>
      </w:r>
    </w:p>
    <w:p w14:paraId="05A287EB"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&lt;resp&gt;</w:t>
      </w:r>
      <w:r w:rsidRPr="00DD7CCF">
        <w:rPr>
          <w:rStyle w:val="Codetext"/>
        </w:rPr>
        <w:t>EpiDoc encoding</w:t>
      </w:r>
      <w:r w:rsidRPr="00DD7CCF">
        <w:rPr>
          <w:rStyle w:val="Code"/>
        </w:rPr>
        <w:t>&lt;/resp&gt;</w:t>
      </w:r>
    </w:p>
    <w:p w14:paraId="4744E969"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&lt;persName </w:t>
      </w:r>
      <w:r w:rsidRPr="00DD7CCF">
        <w:rPr>
          <w:rStyle w:val="Codeattribute"/>
        </w:rPr>
        <w:t>ref</w:t>
      </w:r>
      <w:r w:rsidRPr="00DD7CCF">
        <w:rPr>
          <w:rStyle w:val="Code"/>
        </w:rPr>
        <w:t>=</w:t>
      </w:r>
      <w:r w:rsidRPr="0046000E">
        <w:rPr>
          <w:rStyle w:val="Codevalue"/>
        </w:rPr>
        <w:t>"part:jodo"</w:t>
      </w:r>
      <w:r w:rsidRPr="00DD7CCF">
        <w:rPr>
          <w:rStyle w:val="Code"/>
        </w:rPr>
        <w:t>&gt;</w:t>
      </w:r>
    </w:p>
    <w:p w14:paraId="39BB2CF9"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&lt;forename&gt;</w:t>
      </w:r>
      <w:r w:rsidRPr="00DD7CCF">
        <w:rPr>
          <w:rStyle w:val="Codetext"/>
        </w:rPr>
        <w:t>John</w:t>
      </w:r>
      <w:r w:rsidRPr="00DD7CCF">
        <w:rPr>
          <w:rStyle w:val="Code"/>
        </w:rPr>
        <w:t>&lt;/forename&gt;</w:t>
      </w:r>
    </w:p>
    <w:p w14:paraId="5CB91F67"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&lt;surname&gt;</w:t>
      </w:r>
      <w:r w:rsidRPr="00DD7CCF">
        <w:rPr>
          <w:rStyle w:val="Codetext"/>
        </w:rPr>
        <w:t>Doe</w:t>
      </w:r>
      <w:r w:rsidRPr="00DD7CCF">
        <w:rPr>
          <w:rStyle w:val="Code"/>
        </w:rPr>
        <w:t>&lt;/surname&gt;</w:t>
      </w:r>
    </w:p>
    <w:p w14:paraId="44F68F2E"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&lt;/persName&gt;</w:t>
      </w:r>
    </w:p>
    <w:p w14:paraId="41DFAC9B"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&lt;/respStmt&gt;</w:t>
      </w:r>
    </w:p>
    <w:p w14:paraId="3CED886E"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&lt;respStmt&gt;</w:t>
      </w:r>
    </w:p>
    <w:p w14:paraId="7F97C0CB"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&lt;resp&gt;</w:t>
      </w:r>
      <w:r w:rsidRPr="00DD7CCF">
        <w:rPr>
          <w:rStyle w:val="Codetext"/>
        </w:rPr>
        <w:t>intellectual authorship of edition</w:t>
      </w:r>
      <w:r w:rsidRPr="00DD7CCF">
        <w:rPr>
          <w:rStyle w:val="Code"/>
        </w:rPr>
        <w:t>&lt;/resp&gt;</w:t>
      </w:r>
    </w:p>
    <w:p w14:paraId="7BCC2DF8"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&lt;persName </w:t>
      </w:r>
      <w:r w:rsidRPr="00DD7CCF">
        <w:rPr>
          <w:rStyle w:val="Codeattribute"/>
        </w:rPr>
        <w:t>ref</w:t>
      </w:r>
      <w:r w:rsidRPr="00DD7CCF">
        <w:rPr>
          <w:rStyle w:val="Code"/>
        </w:rPr>
        <w:t>=</w:t>
      </w:r>
      <w:r w:rsidRPr="0046000E">
        <w:rPr>
          <w:rStyle w:val="Codevalue"/>
        </w:rPr>
        <w:t>"part:jodo"</w:t>
      </w:r>
      <w:r w:rsidRPr="00DD7CCF">
        <w:rPr>
          <w:rStyle w:val="Code"/>
        </w:rPr>
        <w:t>&gt;</w:t>
      </w:r>
    </w:p>
    <w:p w14:paraId="630C779B"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&lt;forename&gt;</w:t>
      </w:r>
      <w:r w:rsidRPr="00DD7CCF">
        <w:rPr>
          <w:rStyle w:val="Codetext"/>
        </w:rPr>
        <w:t>John</w:t>
      </w:r>
      <w:r w:rsidRPr="00DD7CCF">
        <w:rPr>
          <w:rStyle w:val="Code"/>
        </w:rPr>
        <w:t>&lt;/forename&gt;</w:t>
      </w:r>
    </w:p>
    <w:p w14:paraId="70556087"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&lt;surname&gt;</w:t>
      </w:r>
      <w:r w:rsidRPr="00DD7CCF">
        <w:rPr>
          <w:rStyle w:val="Codetext"/>
        </w:rPr>
        <w:t>Doe</w:t>
      </w:r>
      <w:r w:rsidRPr="00DD7CCF">
        <w:rPr>
          <w:rStyle w:val="Code"/>
        </w:rPr>
        <w:t>&lt;/surname&gt;</w:t>
      </w:r>
    </w:p>
    <w:p w14:paraId="1665187A"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&lt;/persName&gt;</w:t>
      </w:r>
    </w:p>
    <w:p w14:paraId="3F68B67E"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&lt;/respStmt&gt;</w:t>
      </w:r>
    </w:p>
    <w:p w14:paraId="2F2DE620" w14:textId="77777777" w:rsidR="00AE23C3" w:rsidRPr="00DD7CCF" w:rsidRDefault="00AE23C3" w:rsidP="00AE23C3">
      <w:pPr>
        <w:pStyle w:val="CodeParagraph"/>
        <w:rPr>
          <w:rStyle w:val="Codetext"/>
        </w:rPr>
      </w:pPr>
      <w:r w:rsidRPr="00DD7CCF">
        <w:rPr>
          <w:rStyle w:val="Code"/>
        </w:rPr>
        <w:t>&lt;/titleStmt&gt;</w:t>
      </w:r>
    </w:p>
    <w:p w14:paraId="0EE2381D" w14:textId="77777777" w:rsidR="00AE23C3" w:rsidRPr="00DD7CCF" w:rsidRDefault="00AE23C3" w:rsidP="00AE23C3">
      <w:pPr>
        <w:pStyle w:val="CodeParagraph"/>
        <w:rPr>
          <w:rStyle w:val="Codetext"/>
        </w:rPr>
      </w:pPr>
      <w:r w:rsidRPr="00DD7CCF">
        <w:rPr>
          <w:rStyle w:val="Code"/>
        </w:rPr>
        <w:t>&lt;publicationStmt&gt;</w:t>
      </w:r>
    </w:p>
    <w:p w14:paraId="178F65E3"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&lt;authority&gt;</w:t>
      </w:r>
      <w:r w:rsidRPr="00DD7CCF">
        <w:rPr>
          <w:rStyle w:val="Codetext"/>
        </w:rPr>
        <w:t>DHARMA</w:t>
      </w:r>
    </w:p>
    <w:p w14:paraId="73447587"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&lt;note&gt;</w:t>
      </w:r>
      <w:r w:rsidRPr="00DD7CCF">
        <w:rPr>
          <w:rStyle w:val="Codetext"/>
        </w:rPr>
        <w:t>This project has received funding from the European Research Council ERC under the European Union's Horizon 2020 research and innovation programme grant agreement no 809994.</w:t>
      </w:r>
    </w:p>
    <w:p w14:paraId="245DA17F"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&lt;/note&gt;</w:t>
      </w:r>
    </w:p>
    <w:p w14:paraId="37095CE1"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&lt;/authority&gt;</w:t>
      </w:r>
    </w:p>
    <w:p w14:paraId="7D3CF21C"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&lt;pubPlace&gt;&lt;/pubPlace&gt;</w:t>
      </w:r>
    </w:p>
    <w:p w14:paraId="26211C3A"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&lt;idno </w:t>
      </w:r>
      <w:r w:rsidRPr="00DD7CCF">
        <w:rPr>
          <w:rStyle w:val="Codeattribute"/>
        </w:rPr>
        <w:t>type</w:t>
      </w:r>
      <w:r w:rsidRPr="00DD7CCF">
        <w:rPr>
          <w:rStyle w:val="Code"/>
        </w:rPr>
        <w:t>=</w:t>
      </w:r>
      <w:r w:rsidRPr="0046000E">
        <w:rPr>
          <w:rStyle w:val="Codevalue"/>
        </w:rPr>
        <w:t>"filename"</w:t>
      </w:r>
      <w:r w:rsidRPr="00DD7CCF">
        <w:rPr>
          <w:rStyle w:val="Code"/>
        </w:rPr>
        <w:t>&gt;</w:t>
      </w:r>
      <w:r w:rsidRPr="00DD7CCF">
        <w:rPr>
          <w:rStyle w:val="Codetext"/>
        </w:rPr>
        <w:t>DHARMA_EncodingTemplateInscription</w:t>
      </w:r>
      <w:r w:rsidRPr="00DD7CCF">
        <w:rPr>
          <w:rStyle w:val="Code"/>
        </w:rPr>
        <w:t>&lt;/idno&gt;</w:t>
      </w:r>
    </w:p>
    <w:p w14:paraId="5F44A0E1"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&lt;availability&gt;</w:t>
      </w:r>
    </w:p>
    <w:p w14:paraId="66DCC056"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&lt;licence </w:t>
      </w:r>
      <w:r w:rsidRPr="00DD7CCF">
        <w:rPr>
          <w:rStyle w:val="Codeattribute"/>
        </w:rPr>
        <w:t>target</w:t>
      </w:r>
      <w:r w:rsidRPr="00DD7CCF">
        <w:rPr>
          <w:rStyle w:val="Code"/>
        </w:rPr>
        <w:t>=</w:t>
      </w:r>
      <w:r w:rsidRPr="0046000E">
        <w:rPr>
          <w:rStyle w:val="Codevalue"/>
        </w:rPr>
        <w:t>"https://creativecommons.org/licenses/by/4.0/"</w:t>
      </w:r>
      <w:r w:rsidRPr="00DD7CCF">
        <w:rPr>
          <w:rStyle w:val="Code"/>
        </w:rPr>
        <w:t>&gt;</w:t>
      </w:r>
    </w:p>
    <w:p w14:paraId="3DCB92F6"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&lt;p&gt;</w:t>
      </w:r>
      <w:r w:rsidRPr="00DD7CCF">
        <w:rPr>
          <w:rStyle w:val="Codetext"/>
        </w:rPr>
        <w:t>This work is licensed under the Creative Commons Attribution 4.0 Unported Licence. To view a copy of the licence, visit https://creativecommons.org/licenses/by/4.0/ or send a letter to Creative Commons, 444 Castro Street, Suite 900, Mountain View, California, 94041, USA.</w:t>
      </w:r>
      <w:r w:rsidRPr="00DD7CCF">
        <w:rPr>
          <w:rStyle w:val="Code"/>
        </w:rPr>
        <w:t>&lt;/p&gt;</w:t>
      </w:r>
    </w:p>
    <w:p w14:paraId="45D1BA8A" w14:textId="77777777" w:rsidR="00AE23C3" w:rsidRPr="00DD7CCF" w:rsidRDefault="00AE23C3" w:rsidP="00AE23C3">
      <w:pPr>
        <w:pStyle w:val="CodeParagraph"/>
        <w:rPr>
          <w:rStyle w:val="Codetext"/>
        </w:rPr>
      </w:pPr>
      <w:r w:rsidRPr="00DD7CCF">
        <w:rPr>
          <w:rStyle w:val="Codetext"/>
        </w:rPr>
        <w:tab/>
      </w:r>
      <w:r w:rsidRPr="00DD7CCF">
        <w:rPr>
          <w:rStyle w:val="Code"/>
        </w:rPr>
        <w:t>&lt;p&gt;</w:t>
      </w:r>
      <w:r w:rsidRPr="00DD7CCF">
        <w:rPr>
          <w:rStyle w:val="Codetext"/>
        </w:rPr>
        <w:t>Copyright c 2019-2025 by John Doe.</w:t>
      </w:r>
      <w:r w:rsidRPr="00DD7CCF">
        <w:rPr>
          <w:rStyle w:val="Code"/>
        </w:rPr>
        <w:t>&lt;/p&gt;</w:t>
      </w:r>
    </w:p>
    <w:p w14:paraId="19EE0B70"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&lt;/licence&gt;</w:t>
      </w:r>
    </w:p>
    <w:p w14:paraId="5C399037"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&lt;/availability&gt;</w:t>
      </w:r>
    </w:p>
    <w:p w14:paraId="275E8797"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&lt;date </w:t>
      </w:r>
      <w:r w:rsidRPr="00DD7CCF">
        <w:rPr>
          <w:rStyle w:val="Codeattribute"/>
        </w:rPr>
        <w:t>from</w:t>
      </w:r>
      <w:r w:rsidRPr="00DD7CCF">
        <w:rPr>
          <w:rStyle w:val="Code"/>
        </w:rPr>
        <w:t>=</w:t>
      </w:r>
      <w:r w:rsidRPr="0046000E">
        <w:rPr>
          <w:rStyle w:val="Codevalue"/>
        </w:rPr>
        <w:t>"2019"</w:t>
      </w:r>
      <w:r w:rsidRPr="00DD7CCF">
        <w:rPr>
          <w:rStyle w:val="Code"/>
        </w:rPr>
        <w:t xml:space="preserve"> </w:t>
      </w:r>
      <w:r w:rsidRPr="00DD7CCF">
        <w:rPr>
          <w:rStyle w:val="Codeattribute"/>
        </w:rPr>
        <w:t>to</w:t>
      </w:r>
      <w:r w:rsidRPr="00DD7CCF">
        <w:rPr>
          <w:rStyle w:val="Code"/>
        </w:rPr>
        <w:t>=</w:t>
      </w:r>
      <w:r w:rsidRPr="0046000E">
        <w:rPr>
          <w:rStyle w:val="Codevalue"/>
        </w:rPr>
        <w:t>"2025"</w:t>
      </w:r>
      <w:r w:rsidRPr="00DD7CCF">
        <w:rPr>
          <w:rStyle w:val="Code"/>
        </w:rPr>
        <w:t>&gt;</w:t>
      </w:r>
      <w:r w:rsidRPr="00DD7CCF">
        <w:rPr>
          <w:rStyle w:val="Codetext"/>
        </w:rPr>
        <w:t>2019-2025</w:t>
      </w:r>
      <w:r w:rsidRPr="00DD7CCF">
        <w:rPr>
          <w:rStyle w:val="Code"/>
        </w:rPr>
        <w:t>&lt;/date&gt;</w:t>
      </w:r>
    </w:p>
    <w:p w14:paraId="70847E20" w14:textId="77777777" w:rsidR="00AE23C3" w:rsidRPr="00DD7CCF" w:rsidRDefault="00AE23C3" w:rsidP="00AE23C3">
      <w:pPr>
        <w:pStyle w:val="CodeParagraph"/>
        <w:rPr>
          <w:rStyle w:val="Codetext"/>
        </w:rPr>
      </w:pPr>
      <w:r w:rsidRPr="00DD7CCF">
        <w:rPr>
          <w:rStyle w:val="Code"/>
        </w:rPr>
        <w:t>&lt;/publicationStmt&gt;</w:t>
      </w:r>
    </w:p>
    <w:p w14:paraId="25E77C66" w14:textId="7A90725A" w:rsidR="00AE23C3" w:rsidRPr="00DD7CCF" w:rsidRDefault="00AE23C3" w:rsidP="00AE23C3">
      <w:pPr>
        <w:pStyle w:val="CodeParagraph"/>
        <w:rPr>
          <w:rStyle w:val="Codetext"/>
        </w:rPr>
      </w:pPr>
      <w:r w:rsidRPr="00DD7CCF">
        <w:rPr>
          <w:rStyle w:val="Code"/>
        </w:rPr>
        <w:t>&lt;sourceDesc&gt;</w:t>
      </w:r>
      <w:r w:rsidRPr="008608D1">
        <w:rPr>
          <w:rStyle w:val="Codecomment"/>
        </w:rPr>
        <w:t>&lt;!-- At present, only handDesc needs your attention see §</w:t>
      </w:r>
      <w:r w:rsidRPr="00DD7CCF">
        <w:rPr>
          <w:rStyle w:val="Codecomment"/>
          <w:rFonts w:eastAsia="Arial Unicode MS"/>
        </w:rPr>
        <w:fldChar w:fldCharType="begin"/>
      </w:r>
      <w:r w:rsidRPr="00DD7CCF">
        <w:rPr>
          <w:rStyle w:val="Codecomment"/>
          <w:rFonts w:eastAsia="Arial Unicode MS"/>
        </w:rPr>
        <w:instrText xml:space="preserve"> REF _Ref43978731 \r \h  \* MERGEFORMAT </w:instrText>
      </w:r>
      <w:r w:rsidRPr="00DD7CCF">
        <w:rPr>
          <w:rStyle w:val="Codecomment"/>
          <w:rFonts w:eastAsia="Arial Unicode MS"/>
        </w:rPr>
      </w:r>
      <w:r w:rsidRPr="00DD7CCF">
        <w:rPr>
          <w:rStyle w:val="Codecomment"/>
          <w:rFonts w:eastAsia="Arial Unicode MS"/>
        </w:rPr>
        <w:fldChar w:fldCharType="separate"/>
      </w:r>
      <w:r w:rsidR="00E90D07">
        <w:rPr>
          <w:rStyle w:val="Codecomment"/>
          <w:rFonts w:eastAsia="Arial Unicode MS"/>
        </w:rPr>
        <w:t>11.2</w:t>
      </w:r>
      <w:r w:rsidRPr="00DD7CCF">
        <w:rPr>
          <w:rStyle w:val="Codecomment"/>
          <w:rFonts w:eastAsia="Arial Unicode MS"/>
        </w:rPr>
        <w:fldChar w:fldCharType="end"/>
      </w:r>
      <w:r w:rsidRPr="008608D1">
        <w:rPr>
          <w:rStyle w:val="Codecomment"/>
        </w:rPr>
        <w:t>; do not touch the rest of this section. --&gt;</w:t>
      </w:r>
    </w:p>
    <w:p w14:paraId="3C9C28C0" w14:textId="77777777" w:rsidR="00AE23C3" w:rsidRPr="00DD7CCF" w:rsidRDefault="00AE23C3" w:rsidP="00AE23C3">
      <w:pPr>
        <w:pStyle w:val="CodeParagraph"/>
        <w:rPr>
          <w:rStyle w:val="Code"/>
        </w:rPr>
      </w:pPr>
      <w:r w:rsidRPr="00DD7CCF">
        <w:rPr>
          <w:rStyle w:val="Code"/>
        </w:rPr>
        <w:t xml:space="preserve">  &lt;msDesc&gt;</w:t>
      </w:r>
    </w:p>
    <w:p w14:paraId="4DD42378" w14:textId="77777777" w:rsidR="00AE23C3" w:rsidRPr="00DD7CCF" w:rsidRDefault="00AE23C3" w:rsidP="00AE23C3">
      <w:pPr>
        <w:pStyle w:val="CodeParagraph"/>
        <w:rPr>
          <w:rStyle w:val="Codetext"/>
        </w:rPr>
      </w:pPr>
      <w:r w:rsidRPr="00DD7CCF">
        <w:rPr>
          <w:rStyle w:val="Code"/>
        </w:rPr>
        <w:t xml:space="preserve">    &lt;msIdentifier&gt;</w:t>
      </w:r>
    </w:p>
    <w:p w14:paraId="5E6184A4"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&lt;repository&gt;</w:t>
      </w:r>
      <w:r w:rsidRPr="00DD7CCF">
        <w:rPr>
          <w:rStyle w:val="Codetext"/>
        </w:rPr>
        <w:t>DHARMAbase</w:t>
      </w:r>
      <w:r w:rsidRPr="00DD7CCF">
        <w:rPr>
          <w:rStyle w:val="Code"/>
        </w:rPr>
        <w:t>&lt;/repository&gt;</w:t>
      </w:r>
    </w:p>
    <w:p w14:paraId="5E2A5D72"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&lt;idno/&gt;</w:t>
      </w:r>
    </w:p>
    <w:p w14:paraId="1A4FBE66"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&lt;/msIdentifier&gt;</w:t>
      </w:r>
    </w:p>
    <w:p w14:paraId="00481CAF" w14:textId="77777777" w:rsidR="00AE23C3" w:rsidRPr="008608D1" w:rsidRDefault="00AE23C3" w:rsidP="00AE23C3">
      <w:pPr>
        <w:pStyle w:val="CodeParagraph"/>
        <w:rPr>
          <w:rStyle w:val="Codecomment"/>
        </w:rPr>
      </w:pPr>
      <w:r w:rsidRPr="00DD7CCF">
        <w:rPr>
          <w:rStyle w:val="Codetext"/>
        </w:rPr>
        <w:t xml:space="preserve">    </w:t>
      </w:r>
      <w:r w:rsidRPr="00DD7CCF">
        <w:rPr>
          <w:rStyle w:val="Code"/>
        </w:rPr>
        <w:t>&lt;msContents&gt;</w:t>
      </w:r>
    </w:p>
    <w:p w14:paraId="69811FF1" w14:textId="77777777" w:rsidR="00AE23C3" w:rsidRPr="00DD7CCF" w:rsidRDefault="00AE23C3" w:rsidP="00AE23C3">
      <w:pPr>
        <w:pStyle w:val="CodeParagraph"/>
        <w:rPr>
          <w:rStyle w:val="Code"/>
        </w:rPr>
      </w:pPr>
      <w:r w:rsidRPr="00DD7CCF">
        <w:rPr>
          <w:rStyle w:val="Code"/>
        </w:rPr>
        <w:t xml:space="preserve">      &lt;summary&gt;&lt;/summary&gt;</w:t>
      </w:r>
    </w:p>
    <w:p w14:paraId="19B34D80" w14:textId="77777777" w:rsidR="00AE23C3" w:rsidRPr="00DD7CCF" w:rsidRDefault="00AE23C3" w:rsidP="00AE23C3">
      <w:pPr>
        <w:pStyle w:val="CodeParagraph"/>
        <w:rPr>
          <w:rStyle w:val="Codetext"/>
        </w:rPr>
      </w:pPr>
      <w:r w:rsidRPr="00DD7CCF">
        <w:rPr>
          <w:rStyle w:val="Code"/>
        </w:rPr>
        <w:t xml:space="preserve">    &lt;/msContents&gt;</w:t>
      </w:r>
    </w:p>
    <w:p w14:paraId="0EB0ED69"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&lt;physDesc&gt;</w:t>
      </w:r>
    </w:p>
    <w:p w14:paraId="34909AAE"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&lt;handDesc&gt;</w:t>
      </w:r>
    </w:p>
    <w:p w14:paraId="2A8ACE45" w14:textId="77777777" w:rsidR="00AE23C3" w:rsidRPr="00DD7CCF" w:rsidRDefault="00AE23C3" w:rsidP="00AE23C3">
      <w:pPr>
        <w:pStyle w:val="CodeParagraph"/>
        <w:rPr>
          <w:rStyle w:val="Code"/>
        </w:rPr>
      </w:pPr>
      <w:r w:rsidRPr="00DD7CCF">
        <w:rPr>
          <w:rStyle w:val="Code"/>
        </w:rPr>
        <w:t xml:space="preserve">        &lt;p&gt;&lt;/p&gt;</w:t>
      </w:r>
    </w:p>
    <w:p w14:paraId="2A17E45D" w14:textId="77777777" w:rsidR="00AE23C3" w:rsidRPr="00DD7CCF" w:rsidRDefault="00AE23C3" w:rsidP="00AE23C3">
      <w:pPr>
        <w:pStyle w:val="CodeParagraph"/>
        <w:rPr>
          <w:rStyle w:val="Codetext"/>
        </w:rPr>
      </w:pPr>
      <w:r w:rsidRPr="00DD7CCF">
        <w:rPr>
          <w:rStyle w:val="Code"/>
        </w:rPr>
        <w:t xml:space="preserve">      &lt;/handDesc&gt;</w:t>
      </w:r>
    </w:p>
    <w:p w14:paraId="71A09F92"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&lt;/physDesc&gt;</w:t>
      </w:r>
    </w:p>
    <w:p w14:paraId="3A16916F"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&lt;/msDesc&gt;</w:t>
      </w:r>
    </w:p>
    <w:p w14:paraId="0ED630A9" w14:textId="77777777" w:rsidR="00AE23C3" w:rsidRPr="00DD7CCF" w:rsidRDefault="00AE23C3" w:rsidP="00AE23C3">
      <w:pPr>
        <w:pStyle w:val="CodeParagraph"/>
        <w:rPr>
          <w:rStyle w:val="Codetext"/>
        </w:rPr>
      </w:pPr>
      <w:r w:rsidRPr="00DD7CCF">
        <w:rPr>
          <w:rStyle w:val="Code"/>
        </w:rPr>
        <w:t>&lt;/sourceDesc&gt;</w:t>
      </w:r>
    </w:p>
    <w:p w14:paraId="4A1574FF" w14:textId="77777777" w:rsidR="00AE23C3" w:rsidRPr="00DD7CCF" w:rsidRDefault="00AE23C3" w:rsidP="00AE23C3">
      <w:pPr>
        <w:pStyle w:val="CodeParagraph"/>
        <w:rPr>
          <w:rStyle w:val="Codetext"/>
        </w:rPr>
      </w:pPr>
      <w:r w:rsidRPr="00DD7CCF">
        <w:rPr>
          <w:rStyle w:val="Code"/>
        </w:rPr>
        <w:t>&lt;/fileDesc&gt;</w:t>
      </w:r>
    </w:p>
    <w:p w14:paraId="34363DEB" w14:textId="77777777" w:rsidR="00AE23C3" w:rsidRPr="00DD7CCF" w:rsidRDefault="00AE23C3" w:rsidP="00AE23C3">
      <w:pPr>
        <w:pStyle w:val="CodeParagraph"/>
        <w:rPr>
          <w:rStyle w:val="Codetext"/>
        </w:rPr>
      </w:pPr>
      <w:r w:rsidRPr="00DD7CCF">
        <w:rPr>
          <w:rStyle w:val="Code"/>
        </w:rPr>
        <w:t>&lt;revisionDesc&gt;</w:t>
      </w:r>
    </w:p>
    <w:p w14:paraId="1FF22DB3" w14:textId="77777777" w:rsidR="00AE23C3" w:rsidRPr="00DD7CCF" w:rsidRDefault="00AE23C3" w:rsidP="00AE23C3">
      <w:pPr>
        <w:pStyle w:val="CodeParagraph"/>
        <w:rPr>
          <w:rStyle w:val="Codetext"/>
        </w:rPr>
      </w:pPr>
      <w:r w:rsidRPr="00DD7CCF">
        <w:rPr>
          <w:rStyle w:val="Code"/>
        </w:rPr>
        <w:t xml:space="preserve">&lt;change </w:t>
      </w:r>
      <w:r w:rsidRPr="00DD7CCF">
        <w:rPr>
          <w:rStyle w:val="Codeattribute"/>
        </w:rPr>
        <w:t>who</w:t>
      </w:r>
      <w:r w:rsidRPr="00DD7CCF">
        <w:rPr>
          <w:rStyle w:val="Code"/>
        </w:rPr>
        <w:t>=</w:t>
      </w:r>
      <w:r w:rsidRPr="0046000E">
        <w:rPr>
          <w:rStyle w:val="Codevalue"/>
        </w:rPr>
        <w:t>"part:axja"</w:t>
      </w:r>
      <w:r w:rsidRPr="00DD7CCF">
        <w:rPr>
          <w:rStyle w:val="Code"/>
        </w:rPr>
        <w:t xml:space="preserve"> </w:t>
      </w:r>
      <w:r w:rsidRPr="00DD7CCF">
        <w:rPr>
          <w:rStyle w:val="Codeattribute"/>
        </w:rPr>
        <w:t>when</w:t>
      </w:r>
      <w:r w:rsidRPr="00DD7CCF">
        <w:rPr>
          <w:rStyle w:val="Code"/>
        </w:rPr>
        <w:t>=</w:t>
      </w:r>
      <w:r w:rsidRPr="0046000E">
        <w:rPr>
          <w:rStyle w:val="Codevalue"/>
        </w:rPr>
        <w:t>"2020-03-18"</w:t>
      </w:r>
      <w:r w:rsidRPr="00DD7CCF">
        <w:rPr>
          <w:rStyle w:val="Code"/>
        </w:rPr>
        <w:t xml:space="preserve"> </w:t>
      </w:r>
      <w:r w:rsidRPr="00DD7CCF">
        <w:rPr>
          <w:rStyle w:val="Codeattribute"/>
        </w:rPr>
        <w:t>status</w:t>
      </w:r>
      <w:r w:rsidRPr="00DD7CCF">
        <w:rPr>
          <w:rStyle w:val="Code"/>
        </w:rPr>
        <w:t>=</w:t>
      </w:r>
      <w:r w:rsidRPr="0046000E">
        <w:rPr>
          <w:rStyle w:val="Codevalue"/>
        </w:rPr>
        <w:t>"draft"</w:t>
      </w:r>
      <w:r w:rsidRPr="00DD7CCF">
        <w:rPr>
          <w:rStyle w:val="Code"/>
        </w:rPr>
        <w:t>&gt;</w:t>
      </w:r>
      <w:r w:rsidRPr="00DD7CCF">
        <w:rPr>
          <w:rStyle w:val="Codetext"/>
        </w:rPr>
        <w:t>Version 2: addition of handDesc and summary</w:t>
      </w:r>
      <w:r w:rsidRPr="00DD7CCF">
        <w:rPr>
          <w:rStyle w:val="Code"/>
        </w:rPr>
        <w:t>&lt;/change&gt;</w:t>
      </w:r>
    </w:p>
    <w:p w14:paraId="28CFF0E3" w14:textId="77777777" w:rsidR="00AE23C3" w:rsidRPr="00DD7CCF" w:rsidRDefault="00AE23C3" w:rsidP="00AE23C3">
      <w:pPr>
        <w:pStyle w:val="CodeParagraph"/>
        <w:rPr>
          <w:rStyle w:val="Codetext"/>
        </w:rPr>
      </w:pPr>
      <w:r w:rsidRPr="00DD7CCF">
        <w:rPr>
          <w:rStyle w:val="Code"/>
        </w:rPr>
        <w:t xml:space="preserve">&lt;change </w:t>
      </w:r>
      <w:r w:rsidRPr="00DD7CCF">
        <w:rPr>
          <w:rStyle w:val="Codeattribute"/>
        </w:rPr>
        <w:t>who</w:t>
      </w:r>
      <w:r w:rsidRPr="00DD7CCF">
        <w:rPr>
          <w:rStyle w:val="Code"/>
        </w:rPr>
        <w:t>=</w:t>
      </w:r>
      <w:r w:rsidRPr="0046000E">
        <w:rPr>
          <w:rStyle w:val="Codevalue"/>
        </w:rPr>
        <w:t>"part:axja"</w:t>
      </w:r>
      <w:r w:rsidRPr="00DD7CCF">
        <w:rPr>
          <w:rStyle w:val="Code"/>
        </w:rPr>
        <w:t xml:space="preserve"> </w:t>
      </w:r>
      <w:r w:rsidRPr="00DD7CCF">
        <w:rPr>
          <w:rStyle w:val="Codeattribute"/>
        </w:rPr>
        <w:t>when</w:t>
      </w:r>
      <w:r w:rsidRPr="00DD7CCF">
        <w:rPr>
          <w:rStyle w:val="Code"/>
        </w:rPr>
        <w:t>=</w:t>
      </w:r>
      <w:r w:rsidRPr="0046000E">
        <w:rPr>
          <w:rStyle w:val="Codevalue"/>
        </w:rPr>
        <w:t>"2019-12-18"</w:t>
      </w:r>
      <w:r w:rsidRPr="00DD7CCF">
        <w:rPr>
          <w:rStyle w:val="Code"/>
        </w:rPr>
        <w:t xml:space="preserve"> </w:t>
      </w:r>
      <w:r w:rsidRPr="00DD7CCF">
        <w:rPr>
          <w:rStyle w:val="Codeattribute"/>
        </w:rPr>
        <w:t>status</w:t>
      </w:r>
      <w:r w:rsidRPr="00DD7CCF">
        <w:rPr>
          <w:rStyle w:val="Code"/>
        </w:rPr>
        <w:t>=</w:t>
      </w:r>
      <w:r w:rsidRPr="0046000E">
        <w:rPr>
          <w:rStyle w:val="Codevalue"/>
        </w:rPr>
        <w:t>"draft"</w:t>
      </w:r>
      <w:r w:rsidRPr="00DD7CCF">
        <w:rPr>
          <w:rStyle w:val="Code"/>
        </w:rPr>
        <w:t>&gt;</w:t>
      </w:r>
      <w:r w:rsidRPr="00DD7CCF">
        <w:rPr>
          <w:rStyle w:val="Codetext"/>
        </w:rPr>
        <w:t>Creation of the template</w:t>
      </w:r>
      <w:r w:rsidRPr="00DD7CCF">
        <w:rPr>
          <w:rStyle w:val="Code"/>
        </w:rPr>
        <w:t>&lt;/change&gt;</w:t>
      </w:r>
    </w:p>
    <w:p w14:paraId="4C590B88" w14:textId="77777777" w:rsidR="00AE23C3" w:rsidRPr="00DD7CCF" w:rsidRDefault="00AE23C3" w:rsidP="00AE23C3">
      <w:pPr>
        <w:pStyle w:val="CodeParagraph"/>
        <w:rPr>
          <w:rStyle w:val="Codetext"/>
        </w:rPr>
      </w:pPr>
      <w:r w:rsidRPr="00DD7CCF">
        <w:rPr>
          <w:rStyle w:val="Code"/>
        </w:rPr>
        <w:t>&lt;/revisionDesc&gt;</w:t>
      </w:r>
    </w:p>
    <w:p w14:paraId="0F1C3CCC" w14:textId="77777777" w:rsidR="00AE23C3" w:rsidRPr="00DD7CCF" w:rsidRDefault="00AE23C3" w:rsidP="00AE23C3">
      <w:pPr>
        <w:pStyle w:val="CodeParagraph"/>
        <w:rPr>
          <w:rStyle w:val="Codetext"/>
        </w:rPr>
      </w:pPr>
      <w:r w:rsidRPr="00DD7CCF">
        <w:rPr>
          <w:rStyle w:val="Code"/>
        </w:rPr>
        <w:t>&lt;/teiHeader&gt;</w:t>
      </w:r>
    </w:p>
    <w:p w14:paraId="49551029" w14:textId="77777777" w:rsidR="00AE23C3" w:rsidRPr="008608D1" w:rsidRDefault="00AE23C3" w:rsidP="00AE23C3">
      <w:pPr>
        <w:pStyle w:val="CodeParagraph"/>
        <w:rPr>
          <w:rStyle w:val="Codecomment"/>
        </w:rPr>
      </w:pPr>
      <w:r w:rsidRPr="008608D1">
        <w:rPr>
          <w:rStyle w:val="Codecomment"/>
        </w:rPr>
        <w:t xml:space="preserve">&lt;!-- All text-related content must be wrapped in the element &lt;text&gt;. In TEI, the text container may include elements other than &lt;body&gt;, but EpiDoc convention does not use any of these elements, </w:t>
      </w:r>
      <w:r w:rsidRPr="008608D1">
        <w:rPr>
          <w:rStyle w:val="Codecomment"/>
        </w:rPr>
        <w:lastRenderedPageBreak/>
        <w:t>so &lt;text&gt; and &lt;body&gt; are always opened and closed at the same point. --&gt;</w:t>
      </w:r>
    </w:p>
    <w:p w14:paraId="5F59DB9F" w14:textId="77777777" w:rsidR="00AE23C3" w:rsidRPr="00DD7CCF" w:rsidRDefault="00AE23C3" w:rsidP="00AE23C3">
      <w:pPr>
        <w:pStyle w:val="CodeParagraph"/>
        <w:rPr>
          <w:rStyle w:val="Codetext"/>
        </w:rPr>
      </w:pPr>
      <w:r w:rsidRPr="00DD7CCF">
        <w:rPr>
          <w:rStyle w:val="Code"/>
        </w:rPr>
        <w:t xml:space="preserve">&lt;text </w:t>
      </w:r>
      <w:r w:rsidRPr="00DD7CCF">
        <w:rPr>
          <w:rStyle w:val="Codeattribute"/>
        </w:rPr>
        <w:t>xml:space</w:t>
      </w:r>
      <w:r w:rsidRPr="00DD7CCF">
        <w:rPr>
          <w:rStyle w:val="Code"/>
        </w:rPr>
        <w:t>=</w:t>
      </w:r>
      <w:r w:rsidRPr="0046000E">
        <w:rPr>
          <w:rStyle w:val="Codevalue"/>
        </w:rPr>
        <w:t>"preserve"</w:t>
      </w:r>
      <w:r w:rsidRPr="00DD7CCF">
        <w:rPr>
          <w:rStyle w:val="Code"/>
        </w:rPr>
        <w:t>&gt;</w:t>
      </w:r>
    </w:p>
    <w:p w14:paraId="154B3DBA" w14:textId="77777777" w:rsidR="00AE23C3" w:rsidRPr="00DD7CCF" w:rsidRDefault="00AE23C3" w:rsidP="00AE23C3">
      <w:pPr>
        <w:pStyle w:val="CodeParagraph"/>
        <w:rPr>
          <w:rStyle w:val="Codetext"/>
        </w:rPr>
      </w:pPr>
      <w:r w:rsidRPr="00DD7CCF">
        <w:rPr>
          <w:rStyle w:val="Code"/>
        </w:rPr>
        <w:t>&lt;body&gt;</w:t>
      </w:r>
    </w:p>
    <w:p w14:paraId="028BCFAE" w14:textId="77777777" w:rsidR="00AE23C3" w:rsidRPr="008608D1" w:rsidRDefault="00AE23C3" w:rsidP="00AE23C3">
      <w:pPr>
        <w:pStyle w:val="CodeParagraph"/>
        <w:rPr>
          <w:rStyle w:val="Codecomment"/>
        </w:rPr>
      </w:pPr>
      <w:r w:rsidRPr="008608D1">
        <w:rPr>
          <w:rStyle w:val="Codecomment"/>
        </w:rPr>
        <w:t>&lt;!--The body container includes a mandatory division containing the edition.--&gt;</w:t>
      </w:r>
    </w:p>
    <w:p w14:paraId="48AB0826" w14:textId="77777777" w:rsidR="00AE23C3" w:rsidRPr="00DD7CCF" w:rsidRDefault="00AE23C3" w:rsidP="00AE23C3">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 xml:space="preserve"> </w:t>
      </w:r>
      <w:r w:rsidRPr="00DD7CCF">
        <w:rPr>
          <w:rStyle w:val="Codeattribute"/>
        </w:rPr>
        <w:t>xml:lang</w:t>
      </w:r>
      <w:r w:rsidRPr="00DD7CCF">
        <w:rPr>
          <w:rStyle w:val="Code"/>
        </w:rPr>
        <w:t>=</w:t>
      </w:r>
      <w:r w:rsidRPr="0046000E">
        <w:rPr>
          <w:rStyle w:val="Codevalue"/>
        </w:rPr>
        <w:t>"san-Latn"</w:t>
      </w:r>
      <w:r w:rsidRPr="00DD7CCF">
        <w:rPr>
          <w:rStyle w:val="Code"/>
        </w:rPr>
        <w:t>&gt;</w:t>
      </w:r>
    </w:p>
    <w:p w14:paraId="64646DA6" w14:textId="67AF63BA" w:rsidR="00AE23C3" w:rsidRPr="00DD7CCF" w:rsidRDefault="00AE23C3" w:rsidP="00AE23C3">
      <w:pPr>
        <w:pStyle w:val="CodeParagraph"/>
        <w:rPr>
          <w:rStyle w:val="Codetext"/>
        </w:rPr>
      </w:pPr>
      <w:r w:rsidRPr="008608D1">
        <w:rPr>
          <w:rStyle w:val="Codecomment"/>
        </w:rPr>
        <w:t>&lt;!--Edition encoded as per §</w:t>
      </w:r>
      <w:r w:rsidRPr="00DD7CCF">
        <w:rPr>
          <w:rStyle w:val="Codecomment"/>
          <w:rFonts w:eastAsia="Arial Unicode MS"/>
        </w:rPr>
        <w:fldChar w:fldCharType="begin"/>
      </w:r>
      <w:r w:rsidRPr="00DD7CCF">
        <w:rPr>
          <w:rStyle w:val="Codecomment"/>
          <w:rFonts w:eastAsia="Arial Unicode MS"/>
        </w:rPr>
        <w:instrText xml:space="preserve"> REF _Ref43978632 \r \h  \* MERGEFORMAT </w:instrText>
      </w:r>
      <w:r w:rsidRPr="00DD7CCF">
        <w:rPr>
          <w:rStyle w:val="Codecomment"/>
          <w:rFonts w:eastAsia="Arial Unicode MS"/>
        </w:rPr>
      </w:r>
      <w:r w:rsidRPr="00DD7CCF">
        <w:rPr>
          <w:rStyle w:val="Codecomment"/>
          <w:rFonts w:eastAsia="Arial Unicode MS"/>
        </w:rPr>
        <w:fldChar w:fldCharType="separate"/>
      </w:r>
      <w:r w:rsidR="00E90D07">
        <w:rPr>
          <w:rStyle w:val="Codecomment"/>
          <w:rFonts w:eastAsia="Arial Unicode MS"/>
        </w:rPr>
        <w:t>2</w:t>
      </w:r>
      <w:r w:rsidRPr="00DD7CCF">
        <w:rPr>
          <w:rStyle w:val="Codecomment"/>
          <w:rFonts w:eastAsia="Arial Unicode MS"/>
        </w:rPr>
        <w:fldChar w:fldCharType="end"/>
      </w:r>
      <w:r w:rsidRPr="008608D1">
        <w:rPr>
          <w:rStyle w:val="Codecomment"/>
        </w:rPr>
        <w:t>-§</w:t>
      </w:r>
      <w:r w:rsidRPr="00DD7CCF">
        <w:rPr>
          <w:rStyle w:val="Codecomment"/>
          <w:rFonts w:eastAsia="Arial Unicode MS"/>
        </w:rPr>
        <w:fldChar w:fldCharType="begin"/>
      </w:r>
      <w:r w:rsidRPr="00DD7CCF">
        <w:rPr>
          <w:rStyle w:val="Codecomment"/>
          <w:rFonts w:eastAsia="Arial Unicode MS"/>
        </w:rPr>
        <w:instrText xml:space="preserve"> REF _Ref43978756 \r \h  \* MERGEFORMAT </w:instrText>
      </w:r>
      <w:r w:rsidRPr="00DD7CCF">
        <w:rPr>
          <w:rStyle w:val="Codecomment"/>
          <w:rFonts w:eastAsia="Arial Unicode MS"/>
        </w:rPr>
      </w:r>
      <w:r w:rsidRPr="00DD7CCF">
        <w:rPr>
          <w:rStyle w:val="Codecomment"/>
          <w:rFonts w:eastAsia="Arial Unicode MS"/>
        </w:rPr>
        <w:fldChar w:fldCharType="separate"/>
      </w:r>
      <w:r w:rsidR="00E90D07">
        <w:rPr>
          <w:rStyle w:val="Codecomment"/>
          <w:rFonts w:eastAsia="Arial Unicode MS"/>
        </w:rPr>
        <w:t>6.4</w:t>
      </w:r>
      <w:r w:rsidRPr="00DD7CCF">
        <w:rPr>
          <w:rStyle w:val="Codecomment"/>
          <w:rFonts w:eastAsia="Arial Unicode MS"/>
        </w:rPr>
        <w:fldChar w:fldCharType="end"/>
      </w:r>
      <w:r w:rsidRPr="008608D1">
        <w:rPr>
          <w:rStyle w:val="Codecomment"/>
        </w:rPr>
        <w:t>.--&gt;</w:t>
      </w:r>
    </w:p>
    <w:p w14:paraId="7BCF73F5" w14:textId="77777777" w:rsidR="00AE23C3" w:rsidRPr="00DD7CCF" w:rsidRDefault="00AE23C3" w:rsidP="00AE23C3">
      <w:pPr>
        <w:pStyle w:val="CodeParagraph"/>
        <w:rPr>
          <w:rStyle w:val="Codetext"/>
        </w:rPr>
      </w:pPr>
      <w:r w:rsidRPr="00DD7CCF">
        <w:rPr>
          <w:rStyle w:val="Code"/>
        </w:rPr>
        <w:t>&lt;/div&gt;</w:t>
      </w:r>
    </w:p>
    <w:p w14:paraId="60A08B78" w14:textId="77777777" w:rsidR="00AE23C3" w:rsidRPr="008608D1" w:rsidRDefault="00AE23C3" w:rsidP="00AE23C3">
      <w:pPr>
        <w:pStyle w:val="CodeParagraph"/>
        <w:rPr>
          <w:rStyle w:val="Codecomment"/>
        </w:rPr>
      </w:pPr>
      <w:r w:rsidRPr="008608D1">
        <w:rPr>
          <w:rStyle w:val="Codecomment"/>
        </w:rPr>
        <w:t>&lt;!--The edition may be followed by optional divisions. --&gt;</w:t>
      </w:r>
    </w:p>
    <w:p w14:paraId="0A13520A" w14:textId="77777777" w:rsidR="00AE23C3" w:rsidRPr="00DD7CCF" w:rsidRDefault="00AE23C3" w:rsidP="00AE23C3">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p>
    <w:p w14:paraId="223EFC23" w14:textId="4BAFBE30" w:rsidR="00AE23C3" w:rsidRPr="00DD7CCF" w:rsidRDefault="00AE23C3" w:rsidP="00AE23C3">
      <w:pPr>
        <w:pStyle w:val="CodeParagraph"/>
        <w:rPr>
          <w:rStyle w:val="Codetext"/>
        </w:rPr>
      </w:pPr>
      <w:r w:rsidRPr="008608D1">
        <w:rPr>
          <w:rStyle w:val="Codecomment"/>
        </w:rPr>
        <w:t>&lt;!--Apparatus encoded as per §</w:t>
      </w:r>
      <w:r w:rsidRPr="00DD7CCF">
        <w:rPr>
          <w:rStyle w:val="Codecomment"/>
          <w:rFonts w:eastAsia="Arial Unicode MS"/>
        </w:rPr>
        <w:fldChar w:fldCharType="begin"/>
      </w:r>
      <w:r w:rsidRPr="00DD7CCF">
        <w:rPr>
          <w:rStyle w:val="Codecomment"/>
          <w:rFonts w:eastAsia="Arial Unicode MS"/>
        </w:rPr>
        <w:instrText xml:space="preserve"> REF _Ref43978773 \r \h  \* MERGEFORMAT </w:instrText>
      </w:r>
      <w:r w:rsidRPr="00DD7CCF">
        <w:rPr>
          <w:rStyle w:val="Codecomment"/>
          <w:rFonts w:eastAsia="Arial Unicode MS"/>
        </w:rPr>
      </w:r>
      <w:r w:rsidRPr="00DD7CCF">
        <w:rPr>
          <w:rStyle w:val="Codecomment"/>
          <w:rFonts w:eastAsia="Arial Unicode MS"/>
        </w:rPr>
        <w:fldChar w:fldCharType="separate"/>
      </w:r>
      <w:r w:rsidR="00E90D07">
        <w:rPr>
          <w:rStyle w:val="Codecomment"/>
          <w:rFonts w:eastAsia="Arial Unicode MS"/>
        </w:rPr>
        <w:t>9.1</w:t>
      </w:r>
      <w:r w:rsidRPr="00DD7CCF">
        <w:rPr>
          <w:rStyle w:val="Codecomment"/>
          <w:rFonts w:eastAsia="Arial Unicode MS"/>
        </w:rPr>
        <w:fldChar w:fldCharType="end"/>
      </w:r>
      <w:r w:rsidRPr="008608D1">
        <w:rPr>
          <w:rStyle w:val="Codecomment"/>
        </w:rPr>
        <w:t>. --&gt;</w:t>
      </w:r>
    </w:p>
    <w:p w14:paraId="655B8E86" w14:textId="77777777" w:rsidR="00AE23C3" w:rsidRPr="00DD7CCF" w:rsidRDefault="00AE23C3" w:rsidP="00AE23C3">
      <w:pPr>
        <w:pStyle w:val="CodeParagraph"/>
        <w:rPr>
          <w:rStyle w:val="Codetext"/>
        </w:rPr>
      </w:pPr>
      <w:r w:rsidRPr="00DD7CCF">
        <w:rPr>
          <w:rStyle w:val="Code"/>
        </w:rPr>
        <w:t>&lt;listApp&gt;</w:t>
      </w:r>
    </w:p>
    <w:p w14:paraId="04779349" w14:textId="77777777" w:rsidR="00AE23C3" w:rsidRPr="00DD7CCF" w:rsidRDefault="00AE23C3" w:rsidP="00AE23C3">
      <w:pPr>
        <w:pStyle w:val="CodeParagraph"/>
        <w:rPr>
          <w:rStyle w:val="Codetext"/>
        </w:rPr>
      </w:pPr>
      <w:r w:rsidRPr="00DD7CCF">
        <w:rPr>
          <w:rStyle w:val="Code"/>
        </w:rPr>
        <w:t xml:space="preserve">&lt;app </w:t>
      </w:r>
      <w:r w:rsidRPr="00DD7CCF">
        <w:rPr>
          <w:rStyle w:val="Codeattribute"/>
        </w:rPr>
        <w:t>loc</w:t>
      </w:r>
      <w:r w:rsidRPr="00DD7CCF">
        <w:rPr>
          <w:rStyle w:val="Code"/>
        </w:rPr>
        <w:t>=</w:t>
      </w:r>
      <w:r w:rsidRPr="0046000E">
        <w:rPr>
          <w:rStyle w:val="Codevalue"/>
        </w:rPr>
        <w:t>"line"</w:t>
      </w:r>
      <w:r w:rsidRPr="00DD7CCF">
        <w:rPr>
          <w:rStyle w:val="Code"/>
        </w:rPr>
        <w:t>&gt;</w:t>
      </w:r>
    </w:p>
    <w:p w14:paraId="7A59FA82" w14:textId="77777777" w:rsidR="00AE23C3" w:rsidRPr="00DD7CCF" w:rsidRDefault="00AE23C3" w:rsidP="00AE23C3">
      <w:pPr>
        <w:pStyle w:val="CodeParagraph"/>
        <w:rPr>
          <w:rStyle w:val="Codetext"/>
        </w:rPr>
      </w:pPr>
      <w:r w:rsidRPr="00DD7CCF">
        <w:rPr>
          <w:rStyle w:val="Code"/>
        </w:rPr>
        <w:t>&lt;lem&gt;&lt;/lem&gt;</w:t>
      </w:r>
    </w:p>
    <w:p w14:paraId="68EC46C2" w14:textId="77777777" w:rsidR="00AE23C3" w:rsidRPr="00DD7CCF" w:rsidRDefault="00AE23C3" w:rsidP="00AE23C3">
      <w:pPr>
        <w:pStyle w:val="CodeParagraph"/>
        <w:rPr>
          <w:rStyle w:val="Codetext"/>
        </w:rPr>
      </w:pPr>
      <w:r w:rsidRPr="00DD7CCF">
        <w:rPr>
          <w:rStyle w:val="Code"/>
        </w:rPr>
        <w:t xml:space="preserve">&lt;rdg </w:t>
      </w:r>
      <w:r w:rsidRPr="00DD7CCF">
        <w:rPr>
          <w:rStyle w:val="Codeattribute"/>
        </w:rPr>
        <w:t>source</w:t>
      </w:r>
      <w:r w:rsidRPr="00DD7CCF">
        <w:rPr>
          <w:rStyle w:val="Code"/>
        </w:rPr>
        <w:t>=</w:t>
      </w:r>
      <w:r w:rsidRPr="0046000E">
        <w:rPr>
          <w:rStyle w:val="Codevalue"/>
        </w:rPr>
        <w:t>"bib:AuthorYear_01"</w:t>
      </w:r>
      <w:r w:rsidRPr="00DD7CCF">
        <w:rPr>
          <w:rStyle w:val="Code"/>
        </w:rPr>
        <w:t>&gt;&lt;/rdg&gt;</w:t>
      </w:r>
    </w:p>
    <w:p w14:paraId="4B63724B" w14:textId="77777777" w:rsidR="00AE23C3" w:rsidRPr="00DD7CCF" w:rsidRDefault="00AE23C3" w:rsidP="00AE23C3">
      <w:pPr>
        <w:pStyle w:val="CodeParagraph"/>
        <w:rPr>
          <w:rStyle w:val="Codetext"/>
        </w:rPr>
      </w:pPr>
      <w:r w:rsidRPr="00DD7CCF">
        <w:rPr>
          <w:rStyle w:val="Code"/>
        </w:rPr>
        <w:t>&lt;/app&gt;</w:t>
      </w:r>
    </w:p>
    <w:p w14:paraId="41247DB7" w14:textId="77777777" w:rsidR="00AE23C3" w:rsidRPr="00DD7CCF" w:rsidRDefault="00AE23C3" w:rsidP="00AE23C3">
      <w:pPr>
        <w:pStyle w:val="CodeParagraph"/>
        <w:rPr>
          <w:rStyle w:val="Codetext"/>
        </w:rPr>
      </w:pPr>
      <w:r w:rsidRPr="00DD7CCF">
        <w:rPr>
          <w:rStyle w:val="Code"/>
        </w:rPr>
        <w:t>&lt;/listApp&gt;</w:t>
      </w:r>
    </w:p>
    <w:p w14:paraId="2FF7A07C" w14:textId="77777777" w:rsidR="00AE23C3" w:rsidRPr="00DD7CCF" w:rsidRDefault="00AE23C3" w:rsidP="00AE23C3">
      <w:pPr>
        <w:pStyle w:val="CodeParagraph"/>
        <w:rPr>
          <w:rStyle w:val="Codetext"/>
        </w:rPr>
      </w:pPr>
      <w:r w:rsidRPr="00DD7CCF">
        <w:rPr>
          <w:rStyle w:val="Code"/>
        </w:rPr>
        <w:t>&lt;/div&gt;</w:t>
      </w:r>
    </w:p>
    <w:p w14:paraId="49D48811" w14:textId="77777777" w:rsidR="00AE23C3" w:rsidRPr="00DD7CCF" w:rsidRDefault="00AE23C3" w:rsidP="00AE23C3">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 xml:space="preserve"> </w:t>
      </w:r>
      <w:r w:rsidRPr="00DD7CCF">
        <w:rPr>
          <w:rStyle w:val="Codeattribute"/>
        </w:rPr>
        <w:t>xml:lang</w:t>
      </w:r>
      <w:r w:rsidRPr="00DD7CCF">
        <w:rPr>
          <w:rStyle w:val="Code"/>
        </w:rPr>
        <w:t>=</w:t>
      </w:r>
      <w:r w:rsidRPr="0046000E">
        <w:rPr>
          <w:rStyle w:val="Codevalue"/>
        </w:rPr>
        <w:t>"eng"</w:t>
      </w:r>
      <w:r w:rsidRPr="00DD7CCF">
        <w:rPr>
          <w:rStyle w:val="Code"/>
        </w:rPr>
        <w:t>&gt;</w:t>
      </w:r>
    </w:p>
    <w:p w14:paraId="7974D7E7" w14:textId="5A0CD969" w:rsidR="00AE23C3" w:rsidRPr="00DD7CCF" w:rsidRDefault="00AE23C3" w:rsidP="00AE23C3">
      <w:pPr>
        <w:pStyle w:val="CodeParagraph"/>
        <w:rPr>
          <w:rStyle w:val="Codetext"/>
        </w:rPr>
      </w:pPr>
      <w:r w:rsidRPr="008608D1">
        <w:rPr>
          <w:rStyle w:val="Codecomment"/>
        </w:rPr>
        <w:t>&lt;!--Translation encoded as per §</w:t>
      </w:r>
      <w:r w:rsidRPr="00DD7CCF">
        <w:rPr>
          <w:rStyle w:val="Codecomment"/>
          <w:rFonts w:eastAsia="Arial Unicode MS"/>
        </w:rPr>
        <w:fldChar w:fldCharType="begin"/>
      </w:r>
      <w:r w:rsidRPr="00DD7CCF">
        <w:rPr>
          <w:rStyle w:val="Codecomment"/>
          <w:rFonts w:eastAsia="Arial Unicode MS"/>
        </w:rPr>
        <w:instrText xml:space="preserve"> REF _Ref43978780 \r \h  \* MERGEFORMAT </w:instrText>
      </w:r>
      <w:r w:rsidRPr="00DD7CCF">
        <w:rPr>
          <w:rStyle w:val="Codecomment"/>
          <w:rFonts w:eastAsia="Arial Unicode MS"/>
        </w:rPr>
      </w:r>
      <w:r w:rsidRPr="00DD7CCF">
        <w:rPr>
          <w:rStyle w:val="Codecomment"/>
          <w:rFonts w:eastAsia="Arial Unicode MS"/>
        </w:rPr>
        <w:fldChar w:fldCharType="separate"/>
      </w:r>
      <w:r w:rsidR="00E90D07">
        <w:rPr>
          <w:rStyle w:val="Codecomment"/>
          <w:rFonts w:eastAsia="Arial Unicode MS"/>
        </w:rPr>
        <w:t>9.2</w:t>
      </w:r>
      <w:r w:rsidRPr="00DD7CCF">
        <w:rPr>
          <w:rStyle w:val="Codecomment"/>
          <w:rFonts w:eastAsia="Arial Unicode MS"/>
        </w:rPr>
        <w:fldChar w:fldCharType="end"/>
      </w:r>
      <w:r w:rsidRPr="008608D1">
        <w:rPr>
          <w:rStyle w:val="Codecomment"/>
        </w:rPr>
        <w:t>. --&gt;</w:t>
      </w:r>
    </w:p>
    <w:p w14:paraId="128BB00F" w14:textId="77777777" w:rsidR="00AE23C3" w:rsidRPr="00DD7CCF" w:rsidRDefault="00AE23C3" w:rsidP="00AE23C3">
      <w:pPr>
        <w:pStyle w:val="CodeParagraph"/>
        <w:rPr>
          <w:rStyle w:val="Codetext"/>
        </w:rPr>
      </w:pPr>
      <w:r w:rsidRPr="00DD7CCF">
        <w:rPr>
          <w:rStyle w:val="Code"/>
        </w:rPr>
        <w:t>&lt;/div&gt;</w:t>
      </w:r>
    </w:p>
    <w:p w14:paraId="13EDDBBC" w14:textId="77777777" w:rsidR="00AE23C3" w:rsidRPr="00DD7CCF" w:rsidRDefault="00AE23C3" w:rsidP="00AE23C3">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"commentary"</w:t>
      </w:r>
      <w:r w:rsidRPr="00DD7CCF">
        <w:rPr>
          <w:rStyle w:val="Code"/>
        </w:rPr>
        <w:t>&gt;</w:t>
      </w:r>
    </w:p>
    <w:p w14:paraId="27137C30" w14:textId="4CAFF82E" w:rsidR="00AE23C3" w:rsidRPr="00DD7CCF" w:rsidRDefault="00AE23C3" w:rsidP="00AE23C3">
      <w:pPr>
        <w:pStyle w:val="CodeParagraph"/>
        <w:rPr>
          <w:rStyle w:val="Codetext"/>
        </w:rPr>
      </w:pPr>
      <w:r w:rsidRPr="008608D1">
        <w:rPr>
          <w:rStyle w:val="Codecomment"/>
        </w:rPr>
        <w:t>&lt;!--commentary encoded as per §</w:t>
      </w:r>
      <w:r w:rsidRPr="00DD7CCF">
        <w:rPr>
          <w:rStyle w:val="Codecomment"/>
          <w:rFonts w:eastAsia="Arial Unicode MS"/>
        </w:rPr>
        <w:fldChar w:fldCharType="begin"/>
      </w:r>
      <w:r w:rsidRPr="00DD7CCF">
        <w:rPr>
          <w:rStyle w:val="Codecomment"/>
          <w:rFonts w:eastAsia="Arial Unicode MS"/>
        </w:rPr>
        <w:instrText xml:space="preserve"> REF _Ref43978788 \r \h  \* MERGEFORMAT </w:instrText>
      </w:r>
      <w:r w:rsidRPr="00DD7CCF">
        <w:rPr>
          <w:rStyle w:val="Codecomment"/>
          <w:rFonts w:eastAsia="Arial Unicode MS"/>
        </w:rPr>
      </w:r>
      <w:r w:rsidRPr="00DD7CCF">
        <w:rPr>
          <w:rStyle w:val="Codecomment"/>
          <w:rFonts w:eastAsia="Arial Unicode MS"/>
        </w:rPr>
        <w:fldChar w:fldCharType="separate"/>
      </w:r>
      <w:r w:rsidR="00E90D07">
        <w:rPr>
          <w:rStyle w:val="Codecomment"/>
          <w:rFonts w:eastAsia="Arial Unicode MS"/>
        </w:rPr>
        <w:t>9.3</w:t>
      </w:r>
      <w:r w:rsidRPr="00DD7CCF">
        <w:rPr>
          <w:rStyle w:val="Codecomment"/>
          <w:rFonts w:eastAsia="Arial Unicode MS"/>
        </w:rPr>
        <w:fldChar w:fldCharType="end"/>
      </w:r>
      <w:r w:rsidRPr="008608D1">
        <w:rPr>
          <w:rStyle w:val="Codecomment"/>
        </w:rPr>
        <w:t>. --&gt;</w:t>
      </w:r>
    </w:p>
    <w:p w14:paraId="318FFC74" w14:textId="77777777" w:rsidR="00AE23C3" w:rsidRPr="00DD7CCF" w:rsidRDefault="00AE23C3" w:rsidP="00AE23C3">
      <w:pPr>
        <w:pStyle w:val="CodeParagraph"/>
        <w:rPr>
          <w:rStyle w:val="Codetext"/>
        </w:rPr>
      </w:pPr>
      <w:r w:rsidRPr="00DD7CCF">
        <w:rPr>
          <w:rStyle w:val="Code"/>
        </w:rPr>
        <w:t>&lt;/div&gt;</w:t>
      </w:r>
    </w:p>
    <w:p w14:paraId="7BD4BEC3" w14:textId="77777777" w:rsidR="00AE23C3" w:rsidRPr="00DD7CCF" w:rsidRDefault="00AE23C3" w:rsidP="00AE23C3">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"bibliography"</w:t>
      </w:r>
      <w:r w:rsidRPr="00DD7CCF">
        <w:rPr>
          <w:rStyle w:val="Code"/>
        </w:rPr>
        <w:t>&gt;</w:t>
      </w:r>
    </w:p>
    <w:p w14:paraId="2BA729C4" w14:textId="08F46331" w:rsidR="00AE23C3" w:rsidRPr="00DD7CCF" w:rsidRDefault="00AE23C3" w:rsidP="00AE23C3">
      <w:pPr>
        <w:pStyle w:val="CodeParagraph"/>
        <w:rPr>
          <w:rStyle w:val="Codetext"/>
        </w:rPr>
      </w:pPr>
      <w:r w:rsidRPr="008608D1">
        <w:rPr>
          <w:rStyle w:val="Codecomment"/>
        </w:rPr>
        <w:t>&lt;!--Bibliography encoded as per §</w:t>
      </w:r>
      <w:r w:rsidRPr="00DD7CCF">
        <w:rPr>
          <w:rStyle w:val="Codecomment"/>
          <w:rFonts w:eastAsia="Arial Unicode MS"/>
        </w:rPr>
        <w:fldChar w:fldCharType="begin"/>
      </w:r>
      <w:r w:rsidRPr="00DD7CCF">
        <w:rPr>
          <w:rStyle w:val="Codecomment"/>
          <w:rFonts w:eastAsia="Arial Unicode MS"/>
        </w:rPr>
        <w:instrText xml:space="preserve"> REF _Ref43978796 \r \h  \* MERGEFORMAT </w:instrText>
      </w:r>
      <w:r w:rsidRPr="00DD7CCF">
        <w:rPr>
          <w:rStyle w:val="Codecomment"/>
          <w:rFonts w:eastAsia="Arial Unicode MS"/>
        </w:rPr>
      </w:r>
      <w:r w:rsidRPr="00DD7CCF">
        <w:rPr>
          <w:rStyle w:val="Codecomment"/>
          <w:rFonts w:eastAsia="Arial Unicode MS"/>
        </w:rPr>
        <w:fldChar w:fldCharType="separate"/>
      </w:r>
      <w:r w:rsidR="00E90D07">
        <w:rPr>
          <w:rStyle w:val="Codecomment"/>
          <w:rFonts w:eastAsia="Arial Unicode MS"/>
        </w:rPr>
        <w:t>9.4</w:t>
      </w:r>
      <w:r w:rsidRPr="00DD7CCF">
        <w:rPr>
          <w:rStyle w:val="Codecomment"/>
          <w:rFonts w:eastAsia="Arial Unicode MS"/>
        </w:rPr>
        <w:fldChar w:fldCharType="end"/>
      </w:r>
      <w:r w:rsidRPr="008608D1">
        <w:rPr>
          <w:rStyle w:val="Codecomment"/>
        </w:rPr>
        <w:t>. --&gt;</w:t>
      </w:r>
    </w:p>
    <w:p w14:paraId="46F9FF79"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&lt;p&gt;&lt;/p&gt;</w:t>
      </w:r>
    </w:p>
    <w:p w14:paraId="7FCA926E"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&lt;listBibl </w:t>
      </w:r>
      <w:r w:rsidRPr="00DD7CCF">
        <w:rPr>
          <w:rStyle w:val="Codeattribute"/>
        </w:rPr>
        <w:t>type</w:t>
      </w:r>
      <w:r w:rsidRPr="00DD7CCF">
        <w:rPr>
          <w:rStyle w:val="Code"/>
        </w:rPr>
        <w:t>=</w:t>
      </w:r>
      <w:r w:rsidRPr="0046000E">
        <w:rPr>
          <w:rStyle w:val="Codevalue"/>
        </w:rPr>
        <w:t>"primary"</w:t>
      </w:r>
      <w:r w:rsidRPr="00DD7CCF">
        <w:rPr>
          <w:rStyle w:val="Code"/>
        </w:rPr>
        <w:t>&gt;</w:t>
      </w:r>
    </w:p>
    <w:p w14:paraId="19607F1F"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&lt;bibl </w:t>
      </w:r>
      <w:r w:rsidRPr="00DD7CCF">
        <w:rPr>
          <w:rStyle w:val="Codeattribute"/>
        </w:rPr>
        <w:t>n</w:t>
      </w:r>
      <w:r w:rsidRPr="00DD7CCF">
        <w:rPr>
          <w:rStyle w:val="Code"/>
        </w:rPr>
        <w:t>=</w:t>
      </w:r>
      <w:r w:rsidRPr="0046000E">
        <w:rPr>
          <w:rStyle w:val="Codevalue"/>
        </w:rPr>
        <w:t>"siglum"</w:t>
      </w:r>
      <w:r w:rsidRPr="00DD7CCF">
        <w:rPr>
          <w:rStyle w:val="Code"/>
        </w:rPr>
        <w:t>/&gt;</w:t>
      </w:r>
    </w:p>
    <w:p w14:paraId="25F9972A"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&lt;/listBibl&gt;</w:t>
      </w:r>
    </w:p>
    <w:p w14:paraId="7328E3FF"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&lt;listBibl </w:t>
      </w:r>
      <w:r w:rsidRPr="00DD7CCF">
        <w:rPr>
          <w:rStyle w:val="Codeattribute"/>
        </w:rPr>
        <w:t>type</w:t>
      </w:r>
      <w:r w:rsidRPr="00DD7CCF">
        <w:rPr>
          <w:rStyle w:val="Code"/>
        </w:rPr>
        <w:t>=</w:t>
      </w:r>
      <w:r w:rsidRPr="0046000E">
        <w:rPr>
          <w:rStyle w:val="Codevalue"/>
        </w:rPr>
        <w:t>"secondary"</w:t>
      </w:r>
      <w:r w:rsidRPr="00DD7CCF">
        <w:rPr>
          <w:rStyle w:val="Code"/>
        </w:rPr>
        <w:t>&gt;</w:t>
      </w:r>
    </w:p>
    <w:p w14:paraId="02BFA141"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&lt;bibl </w:t>
      </w:r>
      <w:r w:rsidRPr="00DD7CCF">
        <w:rPr>
          <w:rStyle w:val="Codeattribute"/>
        </w:rPr>
        <w:t>n</w:t>
      </w:r>
      <w:r w:rsidRPr="00DD7CCF">
        <w:rPr>
          <w:rStyle w:val="Code"/>
        </w:rPr>
        <w:t>=</w:t>
      </w:r>
      <w:r w:rsidRPr="0046000E">
        <w:rPr>
          <w:rStyle w:val="Codevalue"/>
        </w:rPr>
        <w:t>"siglum"</w:t>
      </w:r>
      <w:r w:rsidRPr="00DD7CCF">
        <w:rPr>
          <w:rStyle w:val="Code"/>
        </w:rPr>
        <w:t>/&gt;</w:t>
      </w:r>
    </w:p>
    <w:p w14:paraId="0C99F895"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&lt;/listBibl&gt;</w:t>
      </w:r>
    </w:p>
    <w:p w14:paraId="09E227ED" w14:textId="77777777" w:rsidR="00AE23C3" w:rsidRPr="00DD7CCF" w:rsidRDefault="00AE23C3" w:rsidP="00AE23C3">
      <w:pPr>
        <w:pStyle w:val="CodeParagraph"/>
        <w:rPr>
          <w:rStyle w:val="Codetext"/>
        </w:rPr>
      </w:pPr>
      <w:r w:rsidRPr="00DD7CCF">
        <w:rPr>
          <w:rStyle w:val="Code"/>
        </w:rPr>
        <w:t>&lt;/div&gt;</w:t>
      </w:r>
    </w:p>
    <w:p w14:paraId="4422779E" w14:textId="77777777" w:rsidR="00AE23C3" w:rsidRPr="008608D1" w:rsidRDefault="00AE23C3" w:rsidP="00AE23C3">
      <w:pPr>
        <w:pStyle w:val="CodeParagraph"/>
        <w:rPr>
          <w:rStyle w:val="Codecomment"/>
        </w:rPr>
      </w:pPr>
      <w:r w:rsidRPr="008608D1">
        <w:rPr>
          <w:rStyle w:val="Codecomment"/>
        </w:rPr>
        <w:t>&lt;!--The elements &lt;body&gt;, &lt;text&gt; and &lt;TEI&gt; must be closed in a sequence opposite to the one in which they were opened. --&gt;</w:t>
      </w:r>
    </w:p>
    <w:p w14:paraId="7953D2BF" w14:textId="77777777" w:rsidR="00AE23C3" w:rsidRPr="00DD7CCF" w:rsidRDefault="00AE23C3" w:rsidP="00AE23C3">
      <w:pPr>
        <w:pStyle w:val="CodeParagraph"/>
        <w:rPr>
          <w:rStyle w:val="Codetext"/>
        </w:rPr>
      </w:pPr>
      <w:r w:rsidRPr="00DD7CCF">
        <w:rPr>
          <w:rStyle w:val="Code"/>
        </w:rPr>
        <w:t>&lt;/body&gt;</w:t>
      </w:r>
    </w:p>
    <w:p w14:paraId="1FC8E758" w14:textId="77777777" w:rsidR="00AE23C3" w:rsidRPr="00DD7CCF" w:rsidRDefault="00AE23C3" w:rsidP="00AE23C3">
      <w:pPr>
        <w:pStyle w:val="CodeParagraph"/>
        <w:rPr>
          <w:rStyle w:val="Codetext"/>
        </w:rPr>
      </w:pPr>
      <w:r w:rsidRPr="00DD7CCF">
        <w:rPr>
          <w:rStyle w:val="Code"/>
        </w:rPr>
        <w:t>&lt;/text&gt;</w:t>
      </w:r>
    </w:p>
    <w:p w14:paraId="795FDB7B" w14:textId="77777777" w:rsidR="00AE23C3" w:rsidRPr="00DD7CCF" w:rsidRDefault="00AE23C3" w:rsidP="00AE23C3">
      <w:pPr>
        <w:pStyle w:val="CodeParagraph"/>
      </w:pPr>
      <w:r w:rsidRPr="00DD7CCF">
        <w:rPr>
          <w:rStyle w:val="Code"/>
        </w:rPr>
        <w:t>&lt;/TEI&gt;</w:t>
      </w:r>
    </w:p>
    <w:p w14:paraId="6D73E695" w14:textId="77777777" w:rsidR="00C02B8C" w:rsidRPr="00DD7CCF" w:rsidRDefault="004D2E67" w:rsidP="00D4342A">
      <w:pPr>
        <w:pStyle w:val="Cmsor1"/>
      </w:pPr>
      <w:bookmarkStart w:id="44" w:name="_a88bdnf7s1v4" w:colFirst="0" w:colLast="0"/>
      <w:bookmarkStart w:id="45" w:name="_Ref43978632"/>
      <w:bookmarkStart w:id="46" w:name="_Toc74733389"/>
      <w:bookmarkEnd w:id="44"/>
      <w:r w:rsidRPr="00DD7CCF">
        <w:lastRenderedPageBreak/>
        <w:t>Marking up Intrinsic Structure in the Edition</w:t>
      </w:r>
      <w:bookmarkEnd w:id="45"/>
      <w:bookmarkEnd w:id="46"/>
    </w:p>
    <w:p w14:paraId="1261C75C" w14:textId="77777777" w:rsidR="00C02B8C" w:rsidRPr="00DD7CCF" w:rsidRDefault="004D2E67" w:rsidP="00D4342A">
      <w:pPr>
        <w:pStyle w:val="Cmsor2"/>
      </w:pPr>
      <w:bookmarkStart w:id="47" w:name="_npo9c26uh9kc" w:colFirst="0" w:colLast="0"/>
      <w:bookmarkStart w:id="48" w:name="_Toc74733390"/>
      <w:bookmarkEnd w:id="47"/>
      <w:r w:rsidRPr="00DD7CCF">
        <w:t>Block-level Containers for Intrinsic Structure</w:t>
      </w:r>
      <w:bookmarkEnd w:id="48"/>
    </w:p>
    <w:p w14:paraId="4C29D72F" w14:textId="77777777" w:rsidR="00C02B8C" w:rsidRPr="00DD7CCF" w:rsidRDefault="004D2E67" w:rsidP="00D4342A">
      <w:pPr>
        <w:pStyle w:val="Cmsor3"/>
      </w:pPr>
      <w:bookmarkStart w:id="49" w:name="_jc4wva15vg6u" w:colFirst="0" w:colLast="0"/>
      <w:bookmarkStart w:id="50" w:name="_Toc74733391"/>
      <w:bookmarkEnd w:id="49"/>
      <w:r w:rsidRPr="00DD7CCF">
        <w:t>Overview</w:t>
      </w:r>
      <w:bookmarkEnd w:id="50"/>
    </w:p>
    <w:p w14:paraId="7C30F9D7" w14:textId="77777777" w:rsidR="00C02B8C" w:rsidRPr="00DD7CCF" w:rsidRDefault="004D2E67" w:rsidP="00E2714A">
      <w:pPr>
        <w:pStyle w:val="Lista"/>
      </w:pPr>
      <w:r w:rsidRPr="00DD7CCF">
        <w:t xml:space="preserve">within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&gt;</w:t>
      </w:r>
      <w:r w:rsidRPr="00DD7CCF">
        <w:t>, all of the text in an EpiDoc edition must be wrapped in block-level container elements for intrinsic structure, namely</w:t>
      </w:r>
    </w:p>
    <w:p w14:paraId="7DEDB027" w14:textId="344C79EB" w:rsidR="00C02B8C" w:rsidRPr="00DD7CCF" w:rsidRDefault="004D2E67" w:rsidP="00E2714A">
      <w:pPr>
        <w:pStyle w:val="Lista2"/>
      </w:pPr>
      <w:r w:rsidRPr="00DD7CCF">
        <w:rPr>
          <w:rStyle w:val="Code"/>
        </w:rPr>
        <w:t>&lt;p&gt;</w:t>
      </w:r>
      <w:r w:rsidRPr="00DD7CCF">
        <w:t xml:space="preserve"> or </w:t>
      </w:r>
      <w:r w:rsidRPr="00DD7CCF">
        <w:rPr>
          <w:rStyle w:val="Code"/>
        </w:rPr>
        <w:t>&lt;ab&gt;</w:t>
      </w:r>
      <w:r w:rsidRPr="00DD7CCF">
        <w:t xml:space="preserve"> for prose </w:t>
      </w:r>
      <w:r w:rsidRPr="00E24F87">
        <w:rPr>
          <w:noProof/>
        </w:rPr>
        <w:t>(</w:t>
      </w:r>
      <w:r w:rsidRPr="00DD7CCF">
        <w:t xml:space="preserve">detailed in </w:t>
      </w:r>
      <w:r w:rsidR="003C3D87" w:rsidRPr="00DD7CCF">
        <w:t>§</w:t>
      </w:r>
      <w:r w:rsidR="00EE57DB" w:rsidRPr="00DD7CCF">
        <w:fldChar w:fldCharType="begin"/>
      </w:r>
      <w:r w:rsidR="00EE57DB" w:rsidRPr="00DD7CCF">
        <w:instrText xml:space="preserve"> REF _Ref43978813 \r \h </w:instrText>
      </w:r>
      <w:r w:rsidR="00DD7CCF">
        <w:instrText xml:space="preserve"> \* MERGEFORMAT </w:instrText>
      </w:r>
      <w:r w:rsidR="00EE57DB" w:rsidRPr="00DD7CCF">
        <w:fldChar w:fldCharType="separate"/>
      </w:r>
      <w:r w:rsidR="00E90D07">
        <w:t>2.1.3</w:t>
      </w:r>
      <w:r w:rsidR="00EE57DB" w:rsidRPr="00DD7CCF">
        <w:fldChar w:fldCharType="end"/>
      </w:r>
      <w:r w:rsidRPr="00DD7CCF">
        <w:t>)</w:t>
      </w:r>
    </w:p>
    <w:p w14:paraId="228BBC89" w14:textId="18381D3E" w:rsidR="00C02B8C" w:rsidRPr="00DD7CCF" w:rsidRDefault="004D2E67" w:rsidP="00E2714A">
      <w:pPr>
        <w:pStyle w:val="Lista2"/>
      </w:pPr>
      <w:r w:rsidRPr="00DD7CCF">
        <w:rPr>
          <w:rStyle w:val="Code"/>
        </w:rPr>
        <w:t>&lt;lg&gt;</w:t>
      </w:r>
      <w:r w:rsidRPr="00DD7CCF">
        <w:t xml:space="preserve"> and </w:t>
      </w:r>
      <w:r w:rsidRPr="00DD7CCF">
        <w:rPr>
          <w:rStyle w:val="Code"/>
        </w:rPr>
        <w:t>&lt;l&gt;</w:t>
      </w:r>
      <w:r w:rsidRPr="00DD7CCF">
        <w:t xml:space="preserve"> for verse </w:t>
      </w:r>
      <w:r w:rsidRPr="00E24F87">
        <w:rPr>
          <w:noProof/>
        </w:rPr>
        <w:t>(</w:t>
      </w:r>
      <w:r w:rsidRPr="00DD7CCF">
        <w:t xml:space="preserve">detailed in </w:t>
      </w:r>
      <w:r w:rsidR="003C3D87" w:rsidRPr="00DD7CCF">
        <w:t>§</w:t>
      </w:r>
      <w:r w:rsidR="00C927BB" w:rsidRPr="00DD7CCF">
        <w:fldChar w:fldCharType="begin"/>
      </w:r>
      <w:r w:rsidR="00C927BB" w:rsidRPr="00DD7CCF">
        <w:instrText xml:space="preserve"> REF _Ref43978871 \r \h </w:instrText>
      </w:r>
      <w:r w:rsidR="00DD7CCF">
        <w:instrText xml:space="preserve"> \* MERGEFORMAT </w:instrText>
      </w:r>
      <w:r w:rsidR="00C927BB" w:rsidRPr="00DD7CCF">
        <w:fldChar w:fldCharType="separate"/>
      </w:r>
      <w:r w:rsidR="00DE73FC">
        <w:t>2.3</w:t>
      </w:r>
      <w:r w:rsidR="00C927BB" w:rsidRPr="00DD7CCF">
        <w:fldChar w:fldCharType="end"/>
      </w:r>
      <w:r w:rsidRPr="00DD7CCF">
        <w:t>)</w:t>
      </w:r>
    </w:p>
    <w:p w14:paraId="65CC8AB1" w14:textId="77777777" w:rsidR="00C02B8C" w:rsidRPr="00DD7CCF" w:rsidRDefault="004D2E67" w:rsidP="00E2714A">
      <w:pPr>
        <w:pStyle w:val="Lista"/>
      </w:pPr>
      <w:r w:rsidRPr="00DD7CCF">
        <w:t>any number of these elements may be used in any sequence as called for by the nature of the text, but these elements may never be nested in one another</w:t>
      </w:r>
    </w:p>
    <w:p w14:paraId="72F1879B" w14:textId="06DBEFA3" w:rsidR="00C02B8C" w:rsidRPr="00DD7CCF" w:rsidRDefault="004D2E67" w:rsidP="00E2714A">
      <w:pPr>
        <w:pStyle w:val="Lista2"/>
      </w:pPr>
      <w:r w:rsidRPr="00DD7CCF">
        <w:t xml:space="preserve">see </w:t>
      </w:r>
      <w:r w:rsidR="003C3D87" w:rsidRPr="00DD7CCF">
        <w:t>§</w:t>
      </w:r>
      <w:r w:rsidR="00C927BB" w:rsidRPr="00DD7CCF">
        <w:fldChar w:fldCharType="begin"/>
      </w:r>
      <w:r w:rsidR="00C927BB" w:rsidRPr="00DD7CCF">
        <w:instrText xml:space="preserve"> REF _Ref43978966 \r \h </w:instrText>
      </w:r>
      <w:r w:rsidR="00DD7CCF">
        <w:instrText xml:space="preserve"> \* MERGEFORMAT </w:instrText>
      </w:r>
      <w:r w:rsidR="00C927BB" w:rsidRPr="00DD7CCF">
        <w:fldChar w:fldCharType="separate"/>
      </w:r>
      <w:r w:rsidR="00E90D07">
        <w:t>8</w:t>
      </w:r>
      <w:r w:rsidR="00C927BB" w:rsidRPr="00DD7CCF">
        <w:fldChar w:fldCharType="end"/>
      </w:r>
      <w:r w:rsidRPr="00DD7CCF">
        <w:t xml:space="preserve"> for further guidance on how markup elements must be structured</w:t>
      </w:r>
    </w:p>
    <w:p w14:paraId="36EC474F" w14:textId="77777777" w:rsidR="00C02B8C" w:rsidRPr="00DD7CCF" w:rsidRDefault="004D2E67" w:rsidP="00E2714A">
      <w:pPr>
        <w:pStyle w:val="Lista"/>
      </w:pPr>
      <w:r w:rsidRPr="00DD7CCF">
        <w:t>these block-level elements must contain everything within your edition, except</w:t>
      </w:r>
    </w:p>
    <w:p w14:paraId="2178813C" w14:textId="0318B5CE" w:rsidR="00C02B8C" w:rsidRPr="00DD7CCF" w:rsidRDefault="004D2E67" w:rsidP="00E2714A">
      <w:pPr>
        <w:pStyle w:val="Lista2"/>
      </w:pPr>
      <w:r w:rsidRPr="00DD7CCF">
        <w:rPr>
          <w:rStyle w:val="Code"/>
        </w:rPr>
        <w:t>&lt;div&gt;</w:t>
      </w:r>
      <w:r w:rsidRPr="00DD7CCF">
        <w:t xml:space="preserve"> elements encoding boxlike partitions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E90D07">
        <w:t>3.4</w:t>
      </w:r>
      <w:r w:rsidR="00C927BB" w:rsidRPr="00DD7CCF">
        <w:fldChar w:fldCharType="end"/>
      </w:r>
      <w:r w:rsidRPr="00DD7CCF">
        <w:t xml:space="preserve">), which must always be outside block-level containers </w:t>
      </w:r>
      <w:r w:rsidRPr="00E24F87">
        <w:rPr>
          <w:noProof/>
        </w:rPr>
        <w:t>(</w:t>
      </w:r>
      <w:r w:rsidR="003C3D87" w:rsidRPr="00DD7CCF">
        <w:t>§</w:t>
      </w:r>
      <w:r w:rsidR="00D71C0D" w:rsidRPr="00DD7CCF">
        <w:fldChar w:fldCharType="begin"/>
      </w:r>
      <w:r w:rsidR="00D71C0D" w:rsidRPr="00DD7CCF">
        <w:instrText xml:space="preserve"> REF _Ref43979443 \r \h </w:instrText>
      </w:r>
      <w:r w:rsidR="00DD7CCF">
        <w:instrText xml:space="preserve"> \* MERGEFORMAT </w:instrText>
      </w:r>
      <w:r w:rsidR="00D71C0D" w:rsidRPr="00DD7CCF">
        <w:fldChar w:fldCharType="separate"/>
      </w:r>
      <w:r w:rsidR="00E90D07">
        <w:t>8.2.1</w:t>
      </w:r>
      <w:r w:rsidR="00D71C0D" w:rsidRPr="00DD7CCF">
        <w:fldChar w:fldCharType="end"/>
      </w:r>
      <w:r w:rsidRPr="00DD7CCF">
        <w:t>)</w:t>
      </w:r>
    </w:p>
    <w:p w14:paraId="2702A4FA" w14:textId="6E6B7E85" w:rsidR="00C02B8C" w:rsidRPr="00DD7CCF" w:rsidRDefault="004D2E67" w:rsidP="00E2714A">
      <w:pPr>
        <w:pStyle w:val="Lista2"/>
      </w:pPr>
      <w:r w:rsidRPr="00DD7CCF">
        <w:t xml:space="preserve">page beginnings and pagelike milestones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E90D07">
        <w:t>3.5</w:t>
      </w:r>
      <w:r w:rsidR="000725A4" w:rsidRPr="00DD7CCF">
        <w:fldChar w:fldCharType="end"/>
      </w:r>
      <w:r w:rsidRPr="00DD7CCF">
        <w:t xml:space="preserve">), which are normally inside block level containers but may in some special cases be outside them </w:t>
      </w:r>
      <w:r w:rsidRPr="00E24F87">
        <w:rPr>
          <w:noProof/>
        </w:rPr>
        <w:t>(</w:t>
      </w:r>
      <w:r w:rsidR="003C3D87" w:rsidRPr="00DD7CCF">
        <w:t>§</w:t>
      </w:r>
      <w:r w:rsidR="001A0A54" w:rsidRPr="00DD7CCF">
        <w:fldChar w:fldCharType="begin"/>
      </w:r>
      <w:r w:rsidR="001A0A54" w:rsidRPr="00DD7CCF">
        <w:instrText xml:space="preserve"> REF _Ref43979552 \r \h </w:instrText>
      </w:r>
      <w:r w:rsidR="00DD7CCF">
        <w:instrText xml:space="preserve"> \* MERGEFORMAT </w:instrText>
      </w:r>
      <w:r w:rsidR="001A0A54" w:rsidRPr="00DD7CCF">
        <w:fldChar w:fldCharType="separate"/>
      </w:r>
      <w:r w:rsidR="00E90D07">
        <w:t>8.2.3</w:t>
      </w:r>
      <w:r w:rsidR="001A0A54" w:rsidRPr="00DD7CCF">
        <w:fldChar w:fldCharType="end"/>
      </w:r>
      <w:r w:rsidRPr="00DD7CCF">
        <w:t>)</w:t>
      </w:r>
    </w:p>
    <w:p w14:paraId="2B7FDDEB" w14:textId="0B4441B4" w:rsidR="00C02B8C" w:rsidRPr="00DD7CCF" w:rsidRDefault="004D2E67" w:rsidP="00E2714A">
      <w:pPr>
        <w:pStyle w:val="Lista2"/>
      </w:pPr>
      <w:r w:rsidRPr="00DD7CCF">
        <w:t xml:space="preserve">lacunae </w:t>
      </w:r>
      <w:r w:rsidRPr="00E24F87">
        <w:rPr>
          <w:noProof/>
        </w:rPr>
        <w:t>(</w:t>
      </w:r>
      <w:r w:rsidR="003C3D87" w:rsidRPr="00DD7CCF">
        <w:t>§</w:t>
      </w:r>
      <w:r w:rsidR="001A0A54" w:rsidRPr="00DD7CCF">
        <w:fldChar w:fldCharType="begin"/>
      </w:r>
      <w:r w:rsidR="001A0A54" w:rsidRPr="00DD7CCF">
        <w:instrText xml:space="preserve"> REF _Ref43979611 \r \h </w:instrText>
      </w:r>
      <w:r w:rsidR="00DD7CCF">
        <w:instrText xml:space="preserve"> \* MERGEFORMAT </w:instrText>
      </w:r>
      <w:r w:rsidR="001A0A54" w:rsidRPr="00DD7CCF">
        <w:fldChar w:fldCharType="separate"/>
      </w:r>
      <w:r w:rsidR="00E90D07">
        <w:t>5.4</w:t>
      </w:r>
      <w:r w:rsidR="001A0A54" w:rsidRPr="00DD7CCF">
        <w:fldChar w:fldCharType="end"/>
      </w:r>
      <w:r w:rsidRPr="00DD7CCF">
        <w:t xml:space="preserve">), which are normally inside block level containers but may in some special cases be outside them </w:t>
      </w:r>
      <w:r w:rsidRPr="00E24F87">
        <w:rPr>
          <w:noProof/>
        </w:rPr>
        <w:t>(</w:t>
      </w:r>
      <w:r w:rsidR="003C3D87" w:rsidRPr="00DD7CCF">
        <w:t>§</w:t>
      </w:r>
      <w:r w:rsidR="001A0A54" w:rsidRPr="00DD7CCF">
        <w:fldChar w:fldCharType="begin"/>
      </w:r>
      <w:r w:rsidR="001A0A54" w:rsidRPr="00DD7CCF">
        <w:instrText xml:space="preserve"> REF _Ref43979566 \r \h </w:instrText>
      </w:r>
      <w:r w:rsidR="00DD7CCF">
        <w:instrText xml:space="preserve"> \* MERGEFORMAT </w:instrText>
      </w:r>
      <w:r w:rsidR="001A0A54" w:rsidRPr="00DD7CCF">
        <w:fldChar w:fldCharType="separate"/>
      </w:r>
      <w:r w:rsidR="00E90D07">
        <w:t>8.2.4</w:t>
      </w:r>
      <w:r w:rsidR="001A0A54" w:rsidRPr="00DD7CCF">
        <w:fldChar w:fldCharType="end"/>
      </w:r>
      <w:r w:rsidRPr="00DD7CCF">
        <w:t>)</w:t>
      </w:r>
    </w:p>
    <w:p w14:paraId="637144B4" w14:textId="3CA205E4" w:rsidR="00C02B8C" w:rsidRPr="00DD7CCF" w:rsidRDefault="009F2799" w:rsidP="00D4342A">
      <w:pPr>
        <w:pStyle w:val="Cmsor3"/>
      </w:pPr>
      <w:bookmarkStart w:id="51" w:name="_5nopgd94ub2w" w:colFirst="0" w:colLast="0"/>
      <w:bookmarkStart w:id="52" w:name="_Ref61250776"/>
      <w:bookmarkStart w:id="53" w:name="_Toc74733392"/>
      <w:bookmarkEnd w:id="51"/>
      <w:r w:rsidRPr="009F2799">
        <w:t>Text segmentation interfering with container boundaries</w:t>
      </w:r>
      <w:bookmarkEnd w:id="52"/>
      <w:bookmarkEnd w:id="53"/>
    </w:p>
    <w:p w14:paraId="6F535F67" w14:textId="77777777" w:rsidR="009F2799" w:rsidRPr="00DD7CCF" w:rsidRDefault="009F2799" w:rsidP="009F2799">
      <w:pPr>
        <w:pStyle w:val="Lista"/>
      </w:pPr>
      <w:r w:rsidRPr="00DD7CCF">
        <w:t>if a punctuation mark is present at a container boundary, the punctuation mark is to be included at the end of the earlier containing block</w:t>
      </w:r>
    </w:p>
    <w:p w14:paraId="0B65A069" w14:textId="77777777" w:rsidR="00C02B8C" w:rsidRPr="00DD7CCF" w:rsidRDefault="004D2E67" w:rsidP="00E2714A">
      <w:pPr>
        <w:pStyle w:val="Lista"/>
      </w:pPr>
      <w:r w:rsidRPr="00DD7CCF">
        <w:t xml:space="preserve">when marking up the end of a block-level container for intrinsic structure and the start of the next block, the respective tags must be placed at word boundaries as accurately as transliteration allows, and may be inserted at any point where an editorial space can be used </w:t>
      </w:r>
      <w:r w:rsidRPr="00E24F87">
        <w:rPr>
          <w:noProof/>
        </w:rPr>
        <w:t>(</w:t>
      </w:r>
      <w:r w:rsidRPr="00DD7CCF">
        <w:t xml:space="preserve">as per TG </w:t>
      </w:r>
      <w:r w:rsidR="003C3D87" w:rsidRPr="00DD7CCF">
        <w:t>§</w:t>
      </w:r>
      <w:r w:rsidRPr="00DD7CCF">
        <w:t>2.6.1)</w:t>
      </w:r>
    </w:p>
    <w:p w14:paraId="54C788A7" w14:textId="77777777" w:rsidR="00C02B8C" w:rsidRPr="00DD7CCF" w:rsidRDefault="004D2E67" w:rsidP="00E2714A">
      <w:pPr>
        <w:pStyle w:val="Lista2"/>
      </w:pPr>
      <w:r w:rsidRPr="00DD7CCF">
        <w:t xml:space="preserve">thus, emphatically, structural units may be split on a semantic or metrical basis at points across which the original text applies sandhi </w:t>
      </w:r>
      <w:r w:rsidRPr="00E24F87">
        <w:rPr>
          <w:noProof/>
        </w:rPr>
        <w:t>(</w:t>
      </w:r>
      <w:r w:rsidRPr="00DD7CCF">
        <w:t>without vowel fusion) and/or employs a single character of the original script, e.g.</w:t>
      </w:r>
    </w:p>
    <w:p w14:paraId="05D24477" w14:textId="77777777" w:rsidR="00C02B8C" w:rsidRPr="00DD7CCF" w:rsidRDefault="004D2E67" w:rsidP="00E2714A">
      <w:pPr>
        <w:pStyle w:val="Lista3"/>
      </w:pPr>
      <w:r w:rsidRPr="00DD7CCF">
        <w:rPr>
          <w:rStyle w:val="Code"/>
        </w:rPr>
        <w:t>&lt;p&gt;</w:t>
      </w:r>
      <w:r w:rsidRPr="00DD7CCF">
        <w:rPr>
          <w:rStyle w:val="Codetext"/>
        </w:rPr>
        <w:t xml:space="preserve"> ... ājñāpayaty</w:t>
      </w:r>
      <w:r w:rsidRPr="00DD7CCF">
        <w:rPr>
          <w:rStyle w:val="Code"/>
        </w:rPr>
        <w:t>&lt;/p&gt;</w:t>
      </w:r>
      <w:r w:rsidRPr="00DD7CCF">
        <w:rPr>
          <w:rStyle w:val="Codetext"/>
        </w:rPr>
        <w:t xml:space="preserve"> </w:t>
      </w:r>
      <w:r w:rsidRPr="00DD7CCF">
        <w:rPr>
          <w:rStyle w:val="Code"/>
        </w:rPr>
        <w:t>&lt;p&gt;</w:t>
      </w:r>
      <w:r w:rsidRPr="00DD7CCF">
        <w:rPr>
          <w:rStyle w:val="Codetext"/>
        </w:rPr>
        <w:t xml:space="preserve">astu vo viditam ... </w:t>
      </w:r>
      <w:r w:rsidRPr="00DD7CCF">
        <w:rPr>
          <w:rStyle w:val="Code"/>
        </w:rPr>
        <w:t>&lt;/p&gt;</w:t>
      </w:r>
    </w:p>
    <w:p w14:paraId="6E993BE1" w14:textId="77777777" w:rsidR="00C02B8C" w:rsidRPr="00DD7CCF" w:rsidRDefault="004D2E67" w:rsidP="00E2714A">
      <w:pPr>
        <w:pStyle w:val="Lista3"/>
        <w:rPr>
          <w:rStyle w:val="Code"/>
        </w:rPr>
      </w:pPr>
      <w:r w:rsidRPr="00DD7CCF">
        <w:rPr>
          <w:rStyle w:val="Code"/>
        </w:rPr>
        <w:t>&lt;l&gt;</w:t>
      </w:r>
      <w:r w:rsidRPr="00DD7CCF">
        <w:rPr>
          <w:rStyle w:val="Codetext"/>
        </w:rPr>
        <w:t>yasya yasya yadā bhūmis</w:t>
      </w:r>
      <w:r w:rsidRPr="00DD7CCF">
        <w:rPr>
          <w:rStyle w:val="Code"/>
        </w:rPr>
        <w:t>&lt;/l&gt;&lt;l&gt;</w:t>
      </w:r>
      <w:r w:rsidRPr="00DD7CCF">
        <w:rPr>
          <w:rStyle w:val="Codetext"/>
        </w:rPr>
        <w:t>tasya tasya tadā phala</w:t>
      </w:r>
      <w:r w:rsidR="00C6268C">
        <w:rPr>
          <w:rStyle w:val="Codetext"/>
        </w:rPr>
        <w:t>ṁ</w:t>
      </w:r>
      <w:r w:rsidRPr="00DD7CCF">
        <w:rPr>
          <w:rStyle w:val="Code"/>
        </w:rPr>
        <w:t>&lt;/l&gt;</w:t>
      </w:r>
    </w:p>
    <w:p w14:paraId="079B1EDA" w14:textId="19124B8C" w:rsidR="00C02B8C" w:rsidRPr="00DD7CCF" w:rsidRDefault="004D2E67" w:rsidP="00E2714A">
      <w:pPr>
        <w:pStyle w:val="Lista2"/>
      </w:pPr>
      <w:r w:rsidRPr="00DD7CCF">
        <w:t xml:space="preserve">optionally, you may flag </w:t>
      </w:r>
      <w:r w:rsidRPr="00E24F87">
        <w:rPr>
          <w:noProof/>
        </w:rPr>
        <w:t>(</w:t>
      </w:r>
      <w:r w:rsidRPr="00DD7CCF">
        <w:t xml:space="preserve">or flag and normalise) non-standard usage </w:t>
      </w:r>
      <w:r w:rsidRPr="00E24F87">
        <w:rPr>
          <w:noProof/>
        </w:rPr>
        <w:t>(</w:t>
      </w:r>
      <w:r w:rsidR="003C3D87" w:rsidRPr="00DD7CCF">
        <w:t>§</w:t>
      </w:r>
      <w:r w:rsidR="00435F8C" w:rsidRPr="00DD7CCF">
        <w:fldChar w:fldCharType="begin"/>
      </w:r>
      <w:r w:rsidR="00435F8C" w:rsidRPr="00DD7CCF">
        <w:instrText xml:space="preserve"> REF _Ref43979756 \r \h </w:instrText>
      </w:r>
      <w:r w:rsidR="00DD7CCF">
        <w:instrText xml:space="preserve"> \* MERGEFORMAT </w:instrText>
      </w:r>
      <w:r w:rsidR="00435F8C" w:rsidRPr="00DD7CCF">
        <w:fldChar w:fldCharType="separate"/>
      </w:r>
      <w:r w:rsidR="00E90D07">
        <w:t>6.3</w:t>
      </w:r>
      <w:r w:rsidR="00435F8C" w:rsidRPr="00DD7CCF">
        <w:fldChar w:fldCharType="end"/>
      </w:r>
      <w:r w:rsidRPr="00DD7CCF">
        <w:t>) when sandhi is applied over a major semantic or metrical break</w:t>
      </w:r>
    </w:p>
    <w:p w14:paraId="64FB4B43" w14:textId="77777777" w:rsidR="00C02B8C" w:rsidRPr="00DD7CCF" w:rsidRDefault="004D2E67" w:rsidP="00E2714A">
      <w:pPr>
        <w:pStyle w:val="Lista3"/>
      </w:pPr>
      <w:r w:rsidRPr="00DD7CCF">
        <w:t>to do so, employ the applicable markup on both sides of the break</w:t>
      </w:r>
    </w:p>
    <w:p w14:paraId="2158DA4D" w14:textId="77777777" w:rsidR="00C02B8C" w:rsidRPr="00DD7CCF" w:rsidRDefault="004D2E67" w:rsidP="00E2714A">
      <w:pPr>
        <w:pStyle w:val="Lista"/>
      </w:pPr>
      <w:r w:rsidRPr="00DD7CCF">
        <w:t>a container boundary may be necessary at a point where an editorial space is not permitted, in the following rare and specific cases</w:t>
      </w:r>
    </w:p>
    <w:p w14:paraId="68BB84CD" w14:textId="77777777" w:rsidR="00C02B8C" w:rsidRPr="00DD7CCF" w:rsidRDefault="004D2E67" w:rsidP="00E2714A">
      <w:pPr>
        <w:pStyle w:val="Lista"/>
      </w:pPr>
      <w:r w:rsidRPr="00DD7CCF">
        <w:t xml:space="preserve">if </w:t>
      </w:r>
      <w:r w:rsidRPr="005D2B22">
        <w:rPr>
          <w:b/>
          <w:bCs/>
        </w:rPr>
        <w:t>the container boundary falls inside a compound</w:t>
      </w:r>
      <w:r w:rsidRPr="00DD7CCF">
        <w:t>,</w:t>
      </w:r>
    </w:p>
    <w:p w14:paraId="7CE29B97" w14:textId="4B49D042" w:rsidR="00C02B8C" w:rsidRPr="00DD7CCF" w:rsidRDefault="004D2E67" w:rsidP="00E2714A">
      <w:pPr>
        <w:pStyle w:val="Lista2"/>
      </w:pPr>
      <w:r w:rsidRPr="00DD7CCF">
        <w:t xml:space="preserve">see </w:t>
      </w:r>
      <w:r w:rsidR="003C3D87" w:rsidRPr="00DD7CCF">
        <w:t>§</w:t>
      </w:r>
      <w:r w:rsidR="00435F8C" w:rsidRPr="00DD7CCF">
        <w:fldChar w:fldCharType="begin"/>
      </w:r>
      <w:r w:rsidR="00435F8C" w:rsidRPr="00DD7CCF">
        <w:instrText xml:space="preserve"> REF _Ref43979843 \r \h </w:instrText>
      </w:r>
      <w:r w:rsidR="00DD7CCF">
        <w:instrText xml:space="preserve"> \* MERGEFORMAT </w:instrText>
      </w:r>
      <w:r w:rsidR="00435F8C" w:rsidRPr="00DD7CCF">
        <w:fldChar w:fldCharType="separate"/>
      </w:r>
      <w:r w:rsidR="00DE73FC">
        <w:t>2.3.6</w:t>
      </w:r>
      <w:r w:rsidR="00435F8C" w:rsidRPr="00DD7CCF">
        <w:fldChar w:fldCharType="end"/>
      </w:r>
      <w:r w:rsidRPr="00DD7CCF">
        <w:t xml:space="preserve"> for the encoding of verse lines ending inside a compound</w:t>
      </w:r>
    </w:p>
    <w:p w14:paraId="1C77D802" w14:textId="77777777" w:rsidR="00C02B8C" w:rsidRPr="00DD7CCF" w:rsidRDefault="004D2E67" w:rsidP="00E2714A">
      <w:pPr>
        <w:pStyle w:val="Lista2"/>
      </w:pPr>
      <w:r w:rsidRPr="00DD7CCF">
        <w:t>avoid creating a prose block that ends inside a compound</w:t>
      </w:r>
    </w:p>
    <w:p w14:paraId="3CA68AC9" w14:textId="77777777" w:rsidR="00C02B8C" w:rsidRPr="00DD7CCF" w:rsidRDefault="004D2E67" w:rsidP="00E2714A">
      <w:pPr>
        <w:pStyle w:val="Lista3"/>
      </w:pPr>
      <w:r w:rsidRPr="00DD7CCF">
        <w:t xml:space="preserve">but should you find this absolutely essential, end one block at the desired point and place the editorial hyphen </w:t>
      </w:r>
      <w:r w:rsidRPr="00E24F87">
        <w:rPr>
          <w:noProof/>
        </w:rPr>
        <w:t>(</w:t>
      </w:r>
      <w:r w:rsidRPr="00DD7CCF">
        <w:t>for compound segmentation) at the beginning of the next block</w:t>
      </w:r>
    </w:p>
    <w:p w14:paraId="5C27147D" w14:textId="77777777" w:rsidR="00C02B8C" w:rsidRPr="00DD7CCF" w:rsidRDefault="004D2E67" w:rsidP="00E2714A">
      <w:pPr>
        <w:pStyle w:val="Lista"/>
      </w:pPr>
      <w:r w:rsidRPr="00DD7CCF">
        <w:t xml:space="preserve">if </w:t>
      </w:r>
      <w:r w:rsidRPr="005D2B22">
        <w:rPr>
          <w:b/>
          <w:bCs/>
        </w:rPr>
        <w:t>the container boundary is obscured</w:t>
      </w:r>
      <w:r w:rsidRPr="00DD7CCF">
        <w:t xml:space="preserve"> by sandhi involving </w:t>
      </w:r>
      <w:r w:rsidRPr="005D2B22">
        <w:rPr>
          <w:b/>
          <w:bCs/>
        </w:rPr>
        <w:t>vowel fusion</w:t>
      </w:r>
      <w:r w:rsidRPr="00DD7CCF">
        <w:t>, whether inside a compound or between independent words, proceed as follows:</w:t>
      </w:r>
    </w:p>
    <w:p w14:paraId="6249E696" w14:textId="1C23F211" w:rsidR="00C02B8C" w:rsidRPr="00DD7CCF" w:rsidRDefault="004D2E67" w:rsidP="00E2714A">
      <w:pPr>
        <w:pStyle w:val="Lista2"/>
      </w:pPr>
      <w:r w:rsidRPr="00DD7CCF">
        <w:t xml:space="preserve">should this happen between one verse line </w:t>
      </w:r>
      <w:r w:rsidRPr="00E24F87">
        <w:rPr>
          <w:noProof/>
        </w:rPr>
        <w:t>(</w:t>
      </w:r>
      <w:r w:rsidRPr="00E24F87">
        <w:rPr>
          <w:rStyle w:val="Code"/>
        </w:rPr>
        <w:t>&lt;l&gt;</w:t>
      </w:r>
      <w:r w:rsidRPr="00DD7CCF">
        <w:t xml:space="preserve">) and the next line of the same stanza, see </w:t>
      </w:r>
      <w:r w:rsidR="003C3D87" w:rsidRPr="00DD7CCF">
        <w:t>§</w:t>
      </w:r>
      <w:r w:rsidR="00435F8C" w:rsidRPr="00DD7CCF">
        <w:fldChar w:fldCharType="begin"/>
      </w:r>
      <w:r w:rsidR="00435F8C" w:rsidRPr="00DD7CCF">
        <w:instrText xml:space="preserve"> REF _Ref43979843 \r \h </w:instrText>
      </w:r>
      <w:r w:rsidR="00DD7CCF">
        <w:instrText xml:space="preserve"> \* MERGEFORMAT </w:instrText>
      </w:r>
      <w:r w:rsidR="00435F8C" w:rsidRPr="00DD7CCF">
        <w:fldChar w:fldCharType="separate"/>
      </w:r>
      <w:r w:rsidR="00DE73FC">
        <w:t>2.3.6</w:t>
      </w:r>
      <w:r w:rsidR="00435F8C" w:rsidRPr="00DD7CCF">
        <w:fldChar w:fldCharType="end"/>
      </w:r>
      <w:r w:rsidRPr="00DD7CCF">
        <w:t xml:space="preserve"> for the applicable encoding</w:t>
      </w:r>
    </w:p>
    <w:p w14:paraId="481FE6E7" w14:textId="77777777" w:rsidR="00C02B8C" w:rsidRPr="00DD7CCF" w:rsidRDefault="004D2E67" w:rsidP="00E2714A">
      <w:pPr>
        <w:pStyle w:val="Lista2"/>
      </w:pPr>
      <w:r w:rsidRPr="00DD7CCF">
        <w:t xml:space="preserve">should this happen across the boundary of </w:t>
      </w:r>
      <w:r w:rsidRPr="00DD7CCF">
        <w:rPr>
          <w:rStyle w:val="Code"/>
        </w:rPr>
        <w:t>&lt;lg&gt;</w:t>
      </w:r>
      <w:r w:rsidRPr="00DD7CCF">
        <w:t xml:space="preserve">, </w:t>
      </w:r>
      <w:r w:rsidRPr="00DD7CCF">
        <w:rPr>
          <w:rStyle w:val="Code"/>
        </w:rPr>
        <w:t>&lt;p&gt;</w:t>
      </w:r>
      <w:r w:rsidRPr="00DD7CCF">
        <w:t xml:space="preserve"> or </w:t>
      </w:r>
      <w:r w:rsidRPr="00DD7CCF">
        <w:rPr>
          <w:rStyle w:val="Code"/>
        </w:rPr>
        <w:t>&lt;ab&gt;</w:t>
      </w:r>
      <w:r w:rsidRPr="00DD7CCF">
        <w:t xml:space="preserve"> elements, use the following workaround method</w:t>
      </w:r>
    </w:p>
    <w:p w14:paraId="0AEA00AA" w14:textId="77777777" w:rsidR="00C02B8C" w:rsidRPr="00DD7CCF" w:rsidRDefault="004D2E67" w:rsidP="00E2714A">
      <w:pPr>
        <w:pStyle w:val="Lista3"/>
      </w:pPr>
      <w:r w:rsidRPr="00DD7CCF">
        <w:t>put the end-tag of the earlier container and the start-tag of the latter container after the fused vowel</w:t>
      </w:r>
    </w:p>
    <w:p w14:paraId="4E283DF1" w14:textId="77777777" w:rsidR="00C02B8C" w:rsidRPr="00DD7CCF" w:rsidRDefault="004D2E67" w:rsidP="00E2714A">
      <w:pPr>
        <w:pStyle w:val="Lista3"/>
      </w:pPr>
      <w:r w:rsidRPr="00DD7CCF">
        <w:t>begin the text of the latter unit with the consonant following the fused vowel</w:t>
      </w:r>
    </w:p>
    <w:p w14:paraId="78DD2BA0" w14:textId="615FD31A" w:rsidR="00C02B8C" w:rsidRPr="00DD7CCF" w:rsidRDefault="004D2E67" w:rsidP="00E2714A">
      <w:pPr>
        <w:pStyle w:val="Lista3"/>
      </w:pPr>
      <w:r w:rsidRPr="00DD7CCF">
        <w:t xml:space="preserve">add two separate editorial normalisations </w:t>
      </w:r>
      <w:r w:rsidRPr="00E24F87">
        <w:rPr>
          <w:noProof/>
        </w:rPr>
        <w:t>(</w:t>
      </w:r>
      <w:r w:rsidR="003C3D87" w:rsidRPr="00DD7CCF">
        <w:t>§</w:t>
      </w:r>
      <w:r w:rsidR="00435F8C" w:rsidRPr="00DD7CCF">
        <w:fldChar w:fldCharType="begin"/>
      </w:r>
      <w:r w:rsidR="00435F8C" w:rsidRPr="00DD7CCF">
        <w:instrText xml:space="preserve"> REF _Ref43979886 \r \h </w:instrText>
      </w:r>
      <w:r w:rsidR="00DD7CCF">
        <w:instrText xml:space="preserve"> \* MERGEFORMAT </w:instrText>
      </w:r>
      <w:r w:rsidR="00435F8C" w:rsidRPr="00DD7CCF">
        <w:fldChar w:fldCharType="separate"/>
      </w:r>
      <w:r w:rsidR="00E90D07">
        <w:t>6.3.2</w:t>
      </w:r>
      <w:r w:rsidR="00435F8C" w:rsidRPr="00DD7CCF">
        <w:fldChar w:fldCharType="end"/>
      </w:r>
      <w:r w:rsidRPr="00DD7CCF">
        <w:t>) to restore two separate vowels as they would be if sandhi had not been applied:</w:t>
      </w:r>
    </w:p>
    <w:p w14:paraId="57DF9A9A" w14:textId="77777777" w:rsidR="00C02B8C" w:rsidRPr="00DD7CCF" w:rsidRDefault="004D2E67" w:rsidP="004E103D">
      <w:pPr>
        <w:pStyle w:val="Lista4"/>
      </w:pPr>
      <w:r w:rsidRPr="00DD7CCF">
        <w:lastRenderedPageBreak/>
        <w:t>one at the end of the earlier block</w:t>
      </w:r>
    </w:p>
    <w:p w14:paraId="383ADAFD" w14:textId="77777777" w:rsidR="00C02B8C" w:rsidRPr="00DD7CCF" w:rsidRDefault="004D2E67" w:rsidP="004E103D">
      <w:pPr>
        <w:pStyle w:val="Lista4"/>
      </w:pPr>
      <w:r w:rsidRPr="00DD7CCF">
        <w:t>and one at the beginning of the later block</w:t>
      </w:r>
    </w:p>
    <w:p w14:paraId="44EFFBF8" w14:textId="691C41A9" w:rsidR="00C02B8C" w:rsidRDefault="004D2E67" w:rsidP="00E2714A">
      <w:pPr>
        <w:pStyle w:val="Lista2"/>
      </w:pPr>
      <w:r w:rsidRPr="00DD7CCF">
        <w:t>you will need to resort to this workaround in the occasional cases where</w:t>
      </w:r>
      <w:r w:rsidR="00792A73">
        <w:t xml:space="preserve"> the particle</w:t>
      </w:r>
      <w:r w:rsidRPr="00DD7CCF">
        <w:t xml:space="preserve"> </w:t>
      </w:r>
      <w:r w:rsidRPr="00DD7CCF">
        <w:rPr>
          <w:rStyle w:val="Foreign"/>
        </w:rPr>
        <w:t>iti</w:t>
      </w:r>
      <w:r w:rsidRPr="00DD7CCF">
        <w:t xml:space="preserve"> is fused in sandhi to the end of a stanza ending in </w:t>
      </w:r>
      <w:r w:rsidRPr="00DD7CCF">
        <w:rPr>
          <w:rStyle w:val="Foreign"/>
        </w:rPr>
        <w:t>-i</w:t>
      </w:r>
      <w:r w:rsidRPr="00DD7CCF">
        <w:t xml:space="preserve">, as shown in </w:t>
      </w:r>
      <w:r w:rsidR="00D73AD0" w:rsidRPr="00DD7CCF">
        <w:fldChar w:fldCharType="begin"/>
      </w:r>
      <w:r w:rsidR="00D73AD0" w:rsidRPr="00DD7CCF">
        <w:instrText xml:space="preserve"> REF _Ref43995893 \h </w:instrText>
      </w:r>
      <w:r w:rsidR="00DD7CCF">
        <w:instrText xml:space="preserve"> \* MERGEFORMAT </w:instrText>
      </w:r>
      <w:r w:rsidR="00D73AD0" w:rsidRPr="00DD7CCF">
        <w:fldChar w:fldCharType="separate"/>
      </w:r>
      <w:r w:rsidR="00E90D07" w:rsidRPr="00DD7CCF">
        <w:t xml:space="preserve">Example </w:t>
      </w:r>
      <w:r w:rsidR="00E90D07">
        <w:rPr>
          <w:noProof/>
        </w:rPr>
        <w:t>2.1.2</w:t>
      </w:r>
      <w:r w:rsidR="00E90D07" w:rsidRPr="00DD7CCF">
        <w:rPr>
          <w:noProof/>
        </w:rPr>
        <w:t>.</w:t>
      </w:r>
      <w:r w:rsidR="00E90D07">
        <w:rPr>
          <w:noProof/>
        </w:rPr>
        <w:t>A</w:t>
      </w:r>
      <w:r w:rsidR="00D73AD0" w:rsidRPr="00DD7CCF">
        <w:fldChar w:fldCharType="end"/>
      </w:r>
      <w:r w:rsidRPr="00DD7CCF">
        <w:t xml:space="preserve"> below</w:t>
      </w:r>
    </w:p>
    <w:p w14:paraId="7C0FE953" w14:textId="71883ABF" w:rsidR="00792A73" w:rsidRPr="00DD7CCF" w:rsidRDefault="00792A73" w:rsidP="00792A73">
      <w:pPr>
        <w:pStyle w:val="Lista3"/>
      </w:pPr>
      <w:r w:rsidRPr="00792A73">
        <w:t xml:space="preserve">if </w:t>
      </w:r>
      <w:r w:rsidRPr="00792A73">
        <w:rPr>
          <w:rStyle w:val="Foreign"/>
        </w:rPr>
        <w:t>iti</w:t>
      </w:r>
      <w:r w:rsidRPr="00792A73">
        <w:t xml:space="preserve"> is fused in this way to the end of a stanza, and it is not semantically a part of the following paragraph of text (i.e. not translatable as e.g. “therefore” or “having said so,” but appears simply in the function of a closing quotation mark), then preferably create a separate </w:t>
      </w:r>
      <w:r w:rsidRPr="00792A73">
        <w:rPr>
          <w:rStyle w:val="Code"/>
        </w:rPr>
        <w:t>&lt;ab&gt;</w:t>
      </w:r>
      <w:r w:rsidRPr="00792A73">
        <w:t xml:space="preserve"> container for this word between the preceding </w:t>
      </w:r>
      <w:r w:rsidRPr="00792A73">
        <w:rPr>
          <w:rStyle w:val="Code"/>
        </w:rPr>
        <w:t>&lt;lg&gt;</w:t>
      </w:r>
      <w:r w:rsidRPr="00792A73">
        <w:t xml:space="preserve"> and the following </w:t>
      </w:r>
      <w:r w:rsidRPr="00792A73">
        <w:rPr>
          <w:rStyle w:val="Code"/>
        </w:rPr>
        <w:t>&lt;p&gt;</w:t>
      </w:r>
    </w:p>
    <w:p w14:paraId="45A22DB0" w14:textId="1A8A062D" w:rsidR="004F4C63" w:rsidRPr="00DD7CCF" w:rsidRDefault="004D2E67" w:rsidP="00E2714A">
      <w:pPr>
        <w:pStyle w:val="Lista2"/>
      </w:pPr>
      <w:r w:rsidRPr="00DD7CCF">
        <w:t xml:space="preserve">it is strongly recommended that you avoid splitting prose containers at a point where vowel fusion is present, but if you find it essential to do so, you may use this workaround, as shown in </w:t>
      </w:r>
      <w:r w:rsidR="00D73AD0" w:rsidRPr="00DD7CCF">
        <w:fldChar w:fldCharType="begin"/>
      </w:r>
      <w:r w:rsidR="00D73AD0" w:rsidRPr="00DD7CCF">
        <w:instrText xml:space="preserve"> REF _Ref43996267 \h </w:instrText>
      </w:r>
      <w:r w:rsidR="00DD7CCF">
        <w:instrText xml:space="preserve"> \* MERGEFORMAT </w:instrText>
      </w:r>
      <w:r w:rsidR="00D73AD0" w:rsidRPr="00DD7CCF">
        <w:fldChar w:fldCharType="separate"/>
      </w:r>
      <w:r w:rsidR="00E90D07" w:rsidRPr="00DD7CCF">
        <w:t xml:space="preserve">Example </w:t>
      </w:r>
      <w:r w:rsidR="00E90D07">
        <w:rPr>
          <w:noProof/>
        </w:rPr>
        <w:t>2.1.2</w:t>
      </w:r>
      <w:r w:rsidR="00E90D07" w:rsidRPr="00DD7CCF">
        <w:rPr>
          <w:noProof/>
        </w:rPr>
        <w:t>.</w:t>
      </w:r>
      <w:r w:rsidR="00E90D07">
        <w:rPr>
          <w:noProof/>
        </w:rPr>
        <w:t>B</w:t>
      </w:r>
      <w:r w:rsidR="00D73AD0" w:rsidRPr="00DD7CCF">
        <w:fldChar w:fldCharType="end"/>
      </w:r>
      <w:r w:rsidR="00D73AD0" w:rsidRPr="00DD7CCF">
        <w:t xml:space="preserve"> </w:t>
      </w:r>
      <w:r w:rsidRPr="00DD7CCF">
        <w:t>below</w:t>
      </w:r>
    </w:p>
    <w:p w14:paraId="79BF958C" w14:textId="77777777" w:rsidR="00D73AD0" w:rsidRPr="00DD7CCF" w:rsidRDefault="00D73AD0" w:rsidP="00D73AD0"/>
    <w:tbl>
      <w:tblPr>
        <w:tblStyle w:val="CodeSampleTable"/>
        <w:tblW w:w="5000" w:type="pct"/>
        <w:tblLook w:val="04A0" w:firstRow="1" w:lastRow="0" w:firstColumn="1" w:lastColumn="0" w:noHBand="0" w:noVBand="1"/>
      </w:tblPr>
      <w:tblGrid>
        <w:gridCol w:w="9622"/>
      </w:tblGrid>
      <w:tr w:rsidR="00542B51" w:rsidRPr="00DD7CCF" w14:paraId="32420427"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45D9092E" w14:textId="4A08E45F" w:rsidR="00542B51" w:rsidRPr="00DD7CCF" w:rsidRDefault="001C7A33" w:rsidP="001C7A33">
            <w:pPr>
              <w:pStyle w:val="Kpalrs"/>
            </w:pPr>
            <w:bookmarkStart w:id="54" w:name="_Ref43995893"/>
            <w:r w:rsidRPr="00DD7CCF">
              <w:t xml:space="preserve">Example </w:t>
            </w:r>
            <w:r>
              <w:fldChar w:fldCharType="begin"/>
            </w:r>
            <w:r>
              <w:instrText xml:space="preserve"> STYLEREF 3 \s </w:instrText>
            </w:r>
            <w:r>
              <w:fldChar w:fldCharType="separate"/>
            </w:r>
            <w:r w:rsidR="005E67E7">
              <w:rPr>
                <w:noProof/>
              </w:rPr>
              <w:t>2.1.2</w:t>
            </w:r>
            <w:r>
              <w:rPr>
                <w:noProof/>
              </w:rPr>
              <w:fldChar w:fldCharType="end"/>
            </w:r>
            <w:r w:rsidR="00EE7E86" w:rsidRPr="00DD7CCF">
              <w:t>.</w:t>
            </w:r>
            <w:r>
              <w:fldChar w:fldCharType="begin"/>
            </w:r>
            <w:r>
              <w:instrText xml:space="preserve"> SEQ Example \* ALPHABETIC \s 3 </w:instrText>
            </w:r>
            <w:r>
              <w:fldChar w:fldCharType="separate"/>
            </w:r>
            <w:r w:rsidR="005E67E7">
              <w:rPr>
                <w:noProof/>
              </w:rPr>
              <w:t>A</w:t>
            </w:r>
            <w:r>
              <w:rPr>
                <w:noProof/>
              </w:rPr>
              <w:fldChar w:fldCharType="end"/>
            </w:r>
            <w:bookmarkEnd w:id="54"/>
            <w:r w:rsidR="00EE7E86" w:rsidRPr="00DD7CCF">
              <w:t>:</w:t>
            </w:r>
            <w:r w:rsidRPr="00DD7CCF">
              <w:t xml:space="preserve"> extraneous text fused to a stanza is split off</w:t>
            </w:r>
          </w:p>
        </w:tc>
      </w:tr>
      <w:tr w:rsidR="001C7A33" w:rsidRPr="00DD7CCF" w14:paraId="61AEBEB4" w14:textId="77777777" w:rsidTr="000B047B">
        <w:tc>
          <w:tcPr>
            <w:tcW w:w="5000" w:type="pct"/>
          </w:tcPr>
          <w:p w14:paraId="29A608DD" w14:textId="77777777" w:rsidR="001C7A33" w:rsidRPr="00DD7CCF" w:rsidRDefault="001C7A33" w:rsidP="001C7A33">
            <w:pPr>
              <w:pStyle w:val="CodeParagraph"/>
              <w:rPr>
                <w:color w:val="000080"/>
                <w:shd w:val="clear" w:color="auto" w:fill="F8F8F8"/>
              </w:rPr>
            </w:pPr>
            <w:r w:rsidRPr="00DD7CCF">
              <w:rPr>
                <w:rStyle w:val="Code"/>
              </w:rPr>
              <w:t>&lt;lg&gt;</w:t>
            </w:r>
            <w:r w:rsidRPr="00DD7CCF">
              <w:rPr>
                <w:rStyle w:val="Codetext"/>
              </w:rPr>
              <w:br/>
            </w:r>
            <w:r w:rsidR="00EE7E86" w:rsidRPr="00DD7CCF">
              <w:rPr>
                <w:rStyle w:val="Codetext"/>
              </w:rPr>
              <w:t xml:space="preserve">  </w:t>
            </w:r>
            <w:r w:rsidRPr="00DD7CCF">
              <w:rPr>
                <w:rStyle w:val="Codetext"/>
              </w:rPr>
              <w:t>...</w:t>
            </w:r>
            <w:r w:rsidRPr="00DD7CCF">
              <w:rPr>
                <w:rStyle w:val="Codetext"/>
              </w:rPr>
              <w:br/>
            </w:r>
            <w:r w:rsidR="00EE7E86" w:rsidRPr="00DD7CCF">
              <w:rPr>
                <w:rStyle w:val="Code"/>
              </w:rPr>
              <w:t xml:space="preserve">  </w:t>
            </w:r>
            <w:r w:rsidRPr="00DD7CCF">
              <w:rPr>
                <w:rStyle w:val="Code"/>
              </w:rPr>
              <w:t xml:space="preserve">&lt;l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pitr̥bhiḥ saha majjat</w:t>
            </w:r>
            <w:r w:rsidRPr="00DD7CCF">
              <w:rPr>
                <w:rStyle w:val="Code"/>
              </w:rPr>
              <w:t>&lt;choice&gt;&lt;orig&gt;</w:t>
            </w:r>
            <w:r w:rsidRPr="00DD7CCF">
              <w:rPr>
                <w:rStyle w:val="Codetext"/>
              </w:rPr>
              <w:t>ī</w:t>
            </w:r>
            <w:r w:rsidRPr="00DD7CCF">
              <w:rPr>
                <w:rStyle w:val="Code"/>
              </w:rPr>
              <w:t>&lt;/orig&gt;&lt;reg&gt;</w:t>
            </w:r>
            <w:r w:rsidRPr="00DD7CCF">
              <w:rPr>
                <w:rStyle w:val="Codetext"/>
              </w:rPr>
              <w:t>i</w:t>
            </w:r>
            <w:r w:rsidRPr="00DD7CCF">
              <w:rPr>
                <w:rStyle w:val="Code"/>
              </w:rPr>
              <w:t>&lt;/reg&gt;&lt;/choice&gt;&lt;/l&gt;</w:t>
            </w:r>
            <w:r w:rsidRPr="00DD7CCF">
              <w:rPr>
                <w:rStyle w:val="Codetext"/>
              </w:rPr>
              <w:br/>
            </w:r>
            <w:r w:rsidRPr="00DD7CCF">
              <w:rPr>
                <w:rStyle w:val="Code"/>
              </w:rPr>
              <w:t>&lt;/lg&gt;</w:t>
            </w:r>
            <w:r w:rsidRPr="00DD7CCF">
              <w:rPr>
                <w:rStyle w:val="Codetext"/>
              </w:rPr>
              <w:br/>
            </w:r>
            <w:r w:rsidRPr="00DD7CCF">
              <w:rPr>
                <w:rStyle w:val="Code"/>
              </w:rPr>
              <w:t>&lt;ab&gt;&lt;choice&gt;&lt;orig&gt;</w:t>
            </w:r>
            <w:r w:rsidRPr="00DD7CCF">
              <w:rPr>
                <w:rStyle w:val="Codetext"/>
              </w:rPr>
              <w:t>ti</w:t>
            </w:r>
            <w:r w:rsidRPr="00DD7CCF">
              <w:rPr>
                <w:rStyle w:val="Code"/>
              </w:rPr>
              <w:t>&lt;/orig&gt;&lt;reg&gt;</w:t>
            </w:r>
            <w:r w:rsidRPr="00DD7CCF">
              <w:rPr>
                <w:rStyle w:val="Codetext"/>
              </w:rPr>
              <w:t>Iti</w:t>
            </w:r>
            <w:r w:rsidRPr="00DD7CCF">
              <w:rPr>
                <w:rStyle w:val="Code"/>
              </w:rPr>
              <w:t>&lt;/reg&gt;&lt;/choice&gt;&lt;/ab&gt;</w:t>
            </w:r>
            <w:r w:rsidRPr="00DD7CCF">
              <w:rPr>
                <w:rStyle w:val="Codetext"/>
              </w:rPr>
              <w:br/>
            </w:r>
            <w:r w:rsidRPr="00DD7CCF">
              <w:rPr>
                <w:rStyle w:val="Code"/>
              </w:rPr>
              <w:t>&lt;p&gt;</w:t>
            </w:r>
            <w:r w:rsidRPr="00DD7CCF">
              <w:rPr>
                <w:rStyle w:val="Codetext"/>
              </w:rPr>
              <w:t xml:space="preserve">saṁvatsara-śate ... </w:t>
            </w:r>
            <w:r w:rsidRPr="00DD7CCF">
              <w:rPr>
                <w:rStyle w:val="Code"/>
              </w:rPr>
              <w:t>&lt;/p&gt;</w:t>
            </w:r>
          </w:p>
        </w:tc>
      </w:tr>
      <w:tr w:rsidR="001C7A33" w:rsidRPr="00DD7CCF" w14:paraId="591CE1CA" w14:textId="77777777" w:rsidTr="000B047B">
        <w:tc>
          <w:tcPr>
            <w:tcW w:w="5000" w:type="pct"/>
          </w:tcPr>
          <w:p w14:paraId="07D6F6FB" w14:textId="77777777" w:rsidR="001C7A33" w:rsidRPr="00DD7CCF" w:rsidRDefault="001C7A33" w:rsidP="001C7A33">
            <w:pPr>
              <w:pStyle w:val="TableNote"/>
            </w:pPr>
            <w:r w:rsidRPr="00DD7CCF">
              <w:t xml:space="preserve">the string </w:t>
            </w:r>
            <w:r w:rsidRPr="00DD7CCF">
              <w:rPr>
                <w:rStyle w:val="Foreign"/>
              </w:rPr>
              <w:t>majjatīti</w:t>
            </w:r>
            <w:r w:rsidRPr="00DD7CCF">
              <w:t xml:space="preserve"> is resolved into </w:t>
            </w:r>
            <w:r w:rsidRPr="00DD7CCF">
              <w:rPr>
                <w:rStyle w:val="Foreign"/>
              </w:rPr>
              <w:t>majjati Iti</w:t>
            </w:r>
            <w:r w:rsidRPr="00DD7CCF">
              <w:t xml:space="preserve"> to allow a container break between these words</w:t>
            </w:r>
          </w:p>
          <w:p w14:paraId="5CCDAAC3" w14:textId="77777777" w:rsidR="001C7A33" w:rsidRPr="00DD7CCF" w:rsidRDefault="001C7A33" w:rsidP="001C7A33">
            <w:pPr>
              <w:pStyle w:val="TableNote"/>
            </w:pPr>
            <w:r w:rsidRPr="00DD7CCF">
              <w:t xml:space="preserve">since </w:t>
            </w:r>
            <w:r w:rsidRPr="00DD7CCF">
              <w:rPr>
                <w:rStyle w:val="Foreign"/>
              </w:rPr>
              <w:t>iti</w:t>
            </w:r>
            <w:r w:rsidRPr="00DD7CCF">
              <w:t xml:space="preserve"> does not belong semantically to the paragraph after the stanza </w:t>
            </w:r>
            <w:r w:rsidRPr="00E24F87">
              <w:rPr>
                <w:noProof/>
              </w:rPr>
              <w:t>(</w:t>
            </w:r>
            <w:r w:rsidRPr="00DD7CCF">
              <w:t xml:space="preserve">being used simply as an end-quote mark), a separate </w:t>
            </w:r>
            <w:r w:rsidRPr="00DD7CCF">
              <w:rPr>
                <w:rStyle w:val="Code"/>
              </w:rPr>
              <w:t>&lt;ab&gt;</w:t>
            </w:r>
            <w:r w:rsidRPr="00DD7CCF">
              <w:t xml:space="preserve"> container is created for </w:t>
            </w:r>
            <w:r w:rsidRPr="00DD7CCF">
              <w:rPr>
                <w:rStyle w:val="Foreign"/>
              </w:rPr>
              <w:t>iti</w:t>
            </w:r>
            <w:r w:rsidRPr="00DD7CCF">
              <w:t xml:space="preserve"> between the preceding </w:t>
            </w:r>
            <w:r w:rsidRPr="00DD7CCF">
              <w:rPr>
                <w:rStyle w:val="Code"/>
              </w:rPr>
              <w:t>&lt;lg&gt;</w:t>
            </w:r>
            <w:r w:rsidRPr="00DD7CCF">
              <w:t xml:space="preserve"> and the following </w:t>
            </w:r>
            <w:r w:rsidRPr="00DD7CCF">
              <w:rPr>
                <w:rStyle w:val="Code"/>
              </w:rPr>
              <w:t>&lt;p&gt;</w:t>
            </w:r>
          </w:p>
        </w:tc>
      </w:tr>
    </w:tbl>
    <w:p w14:paraId="440EF240" w14:textId="77777777" w:rsidR="00C02B8C" w:rsidRPr="00DD7CCF" w:rsidRDefault="00C02B8C"/>
    <w:tbl>
      <w:tblPr>
        <w:tblStyle w:val="CodeSampleTable"/>
        <w:tblW w:w="5000" w:type="pct"/>
        <w:tblLook w:val="04A0" w:firstRow="1" w:lastRow="0" w:firstColumn="1" w:lastColumn="0" w:noHBand="0" w:noVBand="1"/>
      </w:tblPr>
      <w:tblGrid>
        <w:gridCol w:w="9622"/>
      </w:tblGrid>
      <w:tr w:rsidR="00D73AD0" w:rsidRPr="00DD7CCF" w14:paraId="4E7A267B"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0C70625C" w14:textId="4259A567" w:rsidR="00D73AD0" w:rsidRPr="00DD7CCF" w:rsidRDefault="00D73AD0" w:rsidP="00D73AD0">
            <w:pPr>
              <w:pStyle w:val="Kpalrs"/>
            </w:pPr>
            <w:bookmarkStart w:id="55" w:name="_Ref43996267"/>
            <w:r w:rsidRPr="00DD7CCF">
              <w:t xml:space="preserve">Example </w:t>
            </w:r>
            <w:r>
              <w:fldChar w:fldCharType="begin"/>
            </w:r>
            <w:r>
              <w:instrText xml:space="preserve"> STYLEREF 3 \s </w:instrText>
            </w:r>
            <w:r>
              <w:fldChar w:fldCharType="separate"/>
            </w:r>
            <w:r w:rsidR="005E67E7">
              <w:rPr>
                <w:noProof/>
              </w:rPr>
              <w:t>2.1.2</w:t>
            </w:r>
            <w:r>
              <w:rPr>
                <w:noProof/>
              </w:rPr>
              <w:fldChar w:fldCharType="end"/>
            </w:r>
            <w:r w:rsidR="00EE7E86" w:rsidRPr="00DD7CCF">
              <w:t>.</w:t>
            </w:r>
            <w:r>
              <w:fldChar w:fldCharType="begin"/>
            </w:r>
            <w:r>
              <w:instrText xml:space="preserve"> SEQ Example \* ALPHABETIC \s 3 </w:instrText>
            </w:r>
            <w:r>
              <w:fldChar w:fldCharType="separate"/>
            </w:r>
            <w:r w:rsidR="005E67E7">
              <w:rPr>
                <w:noProof/>
              </w:rPr>
              <w:t>B</w:t>
            </w:r>
            <w:r>
              <w:rPr>
                <w:noProof/>
              </w:rPr>
              <w:fldChar w:fldCharType="end"/>
            </w:r>
            <w:bookmarkEnd w:id="55"/>
            <w:r w:rsidR="00EE7E86" w:rsidRPr="00DD7CCF">
              <w:t>:</w:t>
            </w:r>
            <w:r w:rsidR="00701662" w:rsidRPr="00DD7CCF">
              <w:t xml:space="preserve"> paragraph boundary fused in sandhi</w:t>
            </w:r>
          </w:p>
        </w:tc>
      </w:tr>
      <w:tr w:rsidR="00D73AD0" w:rsidRPr="00DD7CCF" w14:paraId="43685EB8" w14:textId="77777777" w:rsidTr="000B047B">
        <w:tc>
          <w:tcPr>
            <w:tcW w:w="5000" w:type="pct"/>
          </w:tcPr>
          <w:p w14:paraId="3F232C54" w14:textId="77777777" w:rsidR="00D73AD0" w:rsidRPr="00DD7CCF" w:rsidRDefault="00D73AD0" w:rsidP="00D73AD0">
            <w:pPr>
              <w:pStyle w:val="CodeParagraph"/>
            </w:pPr>
            <w:r w:rsidRPr="00DD7CCF">
              <w:rPr>
                <w:rStyle w:val="Code"/>
              </w:rPr>
              <w:t>&lt;p&gt;</w:t>
            </w:r>
            <w:r w:rsidRPr="00DD7CCF">
              <w:rPr>
                <w:rStyle w:val="Codetext"/>
              </w:rPr>
              <w:t xml:space="preserve"> ... puṇye tithau muhūrtte c</w:t>
            </w:r>
            <w:r w:rsidRPr="00DD7CCF">
              <w:rPr>
                <w:rStyle w:val="Code"/>
              </w:rPr>
              <w:t>&lt;choice&gt;&lt;orig&gt;</w:t>
            </w:r>
            <w:r w:rsidRPr="00DD7CCF">
              <w:rPr>
                <w:rStyle w:val="Codetext"/>
              </w:rPr>
              <w:t>ā</w:t>
            </w:r>
            <w:r w:rsidRPr="00DD7CCF">
              <w:rPr>
                <w:rStyle w:val="Code"/>
              </w:rPr>
              <w:t>&lt;/orig&gt;&lt;reg&gt;</w:t>
            </w:r>
            <w:r w:rsidRPr="00DD7CCF">
              <w:rPr>
                <w:rStyle w:val="Codetext"/>
              </w:rPr>
              <w:t>a</w:t>
            </w:r>
            <w:r w:rsidRPr="00DD7CCF">
              <w:rPr>
                <w:rStyle w:val="Code"/>
              </w:rPr>
              <w:t>&lt;/reg&gt;&lt;/choice&gt;&lt;/p&gt;</w:t>
            </w:r>
            <w:r w:rsidRPr="00DD7CCF">
              <w:rPr>
                <w:rStyle w:val="Codetext"/>
              </w:rPr>
              <w:br/>
            </w:r>
            <w:r w:rsidRPr="00DD7CCF">
              <w:rPr>
                <w:rStyle w:val="Code"/>
              </w:rPr>
              <w:t>&lt;p&gt;&lt;choice&gt;&lt;orig&gt;</w:t>
            </w:r>
            <w:r w:rsidRPr="00DD7CCF">
              <w:rPr>
                <w:rStyle w:val="Codetext"/>
              </w:rPr>
              <w:t>smin</w:t>
            </w:r>
            <w:r w:rsidRPr="00DD7CCF">
              <w:rPr>
                <w:rStyle w:val="Code"/>
              </w:rPr>
              <w:t>&lt;/orig&gt;&lt;reg&gt;</w:t>
            </w:r>
            <w:r w:rsidRPr="00DD7CCF">
              <w:rPr>
                <w:rStyle w:val="Codetext"/>
              </w:rPr>
              <w:t>Asmin</w:t>
            </w:r>
            <w:r w:rsidRPr="00DD7CCF">
              <w:rPr>
                <w:rStyle w:val="Code"/>
              </w:rPr>
              <w:t>&lt;/reg&gt;&lt;/choice&gt;</w:t>
            </w:r>
            <w:r w:rsidRPr="00DD7CCF">
              <w:rPr>
                <w:rStyle w:val="Codetext"/>
              </w:rPr>
              <w:t xml:space="preserve"> divasa-māsa-samvatsare ... </w:t>
            </w:r>
            <w:r w:rsidRPr="00DD7CCF">
              <w:rPr>
                <w:rStyle w:val="Code"/>
              </w:rPr>
              <w:t>&lt;/p&gt;</w:t>
            </w:r>
          </w:p>
        </w:tc>
      </w:tr>
      <w:tr w:rsidR="00D73AD0" w:rsidRPr="00DD7CCF" w14:paraId="13A6873A" w14:textId="77777777" w:rsidTr="000B047B">
        <w:tc>
          <w:tcPr>
            <w:tcW w:w="5000" w:type="pct"/>
          </w:tcPr>
          <w:p w14:paraId="16068845" w14:textId="77777777" w:rsidR="00D73AD0" w:rsidRPr="00DD7CCF" w:rsidRDefault="00D73AD0" w:rsidP="00D73AD0">
            <w:pPr>
              <w:pStyle w:val="TableNote"/>
            </w:pPr>
            <w:r w:rsidRPr="00DD7CCF">
              <w:t xml:space="preserve">the string </w:t>
            </w:r>
            <w:r w:rsidRPr="00DD7CCF">
              <w:rPr>
                <w:rStyle w:val="Foreign"/>
              </w:rPr>
              <w:t>cāsmin</w:t>
            </w:r>
            <w:r w:rsidRPr="00DD7CCF">
              <w:t xml:space="preserve"> is resolved into </w:t>
            </w:r>
            <w:r w:rsidRPr="00DD7CCF">
              <w:rPr>
                <w:rStyle w:val="Foreign"/>
              </w:rPr>
              <w:t>ca Asmin</w:t>
            </w:r>
            <w:r w:rsidRPr="00DD7CCF">
              <w:t xml:space="preserve"> to allow a paragraph break between these words</w:t>
            </w:r>
          </w:p>
        </w:tc>
      </w:tr>
    </w:tbl>
    <w:p w14:paraId="13532AC3" w14:textId="16583071" w:rsidR="00040B2F" w:rsidRDefault="00040B2F" w:rsidP="00040B2F">
      <w:pPr>
        <w:pStyle w:val="Cmsor3"/>
      </w:pPr>
      <w:bookmarkStart w:id="56" w:name="_9vbmy5wityl0" w:colFirst="0" w:colLast="0"/>
      <w:bookmarkStart w:id="57" w:name="_Ref54602074"/>
      <w:bookmarkStart w:id="58" w:name="_Toc74733393"/>
      <w:bookmarkStart w:id="59" w:name="_Ref43978813"/>
      <w:bookmarkEnd w:id="56"/>
      <w:r>
        <w:t>Incomplete text containers</w:t>
      </w:r>
      <w:bookmarkEnd w:id="57"/>
      <w:bookmarkEnd w:id="58"/>
    </w:p>
    <w:p w14:paraId="4A3B4EBF" w14:textId="77777777" w:rsidR="00040B2F" w:rsidRDefault="00040B2F" w:rsidP="00040B2F">
      <w:pPr>
        <w:pStyle w:val="Lista"/>
      </w:pPr>
      <w:r>
        <w:t>text containers may occasionally be incomplete (i.e. contain less than a complete paragraph, stanza or verse line), particularly in the following cases</w:t>
      </w:r>
    </w:p>
    <w:p w14:paraId="6048CF86" w14:textId="3AAFC9D9" w:rsidR="00040B2F" w:rsidRDefault="00040B2F" w:rsidP="009023B1">
      <w:pPr>
        <w:pStyle w:val="Lista2"/>
      </w:pPr>
      <w:r>
        <w:t>when part of a paragraph or stanza is lost in a massive lacuna (see §</w:t>
      </w:r>
      <w:r w:rsidR="009023B1">
        <w:fldChar w:fldCharType="begin"/>
      </w:r>
      <w:r w:rsidR="009023B1">
        <w:instrText xml:space="preserve"> REF _Ref43981711 \r \h </w:instrText>
      </w:r>
      <w:r w:rsidR="009023B1">
        <w:fldChar w:fldCharType="separate"/>
      </w:r>
      <w:r w:rsidR="00E90D07">
        <w:t>5.4.7</w:t>
      </w:r>
      <w:r w:rsidR="009023B1">
        <w:fldChar w:fldCharType="end"/>
      </w:r>
      <w:r>
        <w:t xml:space="preserve"> for further details)</w:t>
      </w:r>
    </w:p>
    <w:p w14:paraId="644E3539" w14:textId="086FD5A0" w:rsidR="00040B2F" w:rsidRDefault="00040B2F" w:rsidP="009023B1">
      <w:pPr>
        <w:pStyle w:val="Lista3"/>
      </w:pPr>
      <w:r>
        <w:t>note that this does not apply in the case of smaller lacunae, which should be treated as per §</w:t>
      </w:r>
      <w:r w:rsidR="009023B1">
        <w:fldChar w:fldCharType="begin"/>
      </w:r>
      <w:r w:rsidR="009023B1">
        <w:instrText xml:space="preserve"> REF _Ref43988016 \r \h </w:instrText>
      </w:r>
      <w:r w:rsidR="009023B1">
        <w:fldChar w:fldCharType="separate"/>
      </w:r>
      <w:r w:rsidR="00E90D07">
        <w:t>5.4.3</w:t>
      </w:r>
      <w:r w:rsidR="009023B1">
        <w:fldChar w:fldCharType="end"/>
      </w:r>
    </w:p>
    <w:p w14:paraId="275CBAFA" w14:textId="67FA8BBB" w:rsidR="00040B2F" w:rsidRDefault="00040B2F" w:rsidP="009023B1">
      <w:pPr>
        <w:pStyle w:val="Lista2"/>
      </w:pPr>
      <w:r>
        <w:t xml:space="preserve">when a stanza is interrupted by intervening prose, either deliberately or due to a scribal mistake (see </w:t>
      </w:r>
      <w:r w:rsidR="00A30A7D">
        <w:fldChar w:fldCharType="begin"/>
      </w:r>
      <w:r w:rsidR="00A30A7D">
        <w:instrText xml:space="preserve"> REF _Ref134018245 \r \h </w:instrText>
      </w:r>
      <w:r w:rsidR="00A30A7D">
        <w:fldChar w:fldCharType="separate"/>
      </w:r>
      <w:r w:rsidR="00A30A7D">
        <w:t>2.3.8</w:t>
      </w:r>
      <w:r w:rsidR="00A30A7D">
        <w:fldChar w:fldCharType="end"/>
      </w:r>
      <w:r>
        <w:t xml:space="preserve"> for further details)</w:t>
      </w:r>
    </w:p>
    <w:p w14:paraId="2B7DD88C" w14:textId="77777777" w:rsidR="00040B2F" w:rsidRDefault="00040B2F" w:rsidP="00040B2F">
      <w:pPr>
        <w:pStyle w:val="Lista"/>
      </w:pPr>
      <w:r>
        <w:t xml:space="preserve">in such cases, encode containers as instructed in the sections referred to above and, in addition to any required attributes, add the attribute </w:t>
      </w:r>
      <w:r w:rsidRPr="009023B1">
        <w:rPr>
          <w:rStyle w:val="Codeattribute"/>
        </w:rPr>
        <w:t>@part</w:t>
      </w:r>
      <w:r>
        <w:t xml:space="preserve"> to each incomplete container with values as follows:</w:t>
      </w:r>
    </w:p>
    <w:p w14:paraId="15E93087" w14:textId="77777777" w:rsidR="00040B2F" w:rsidRDefault="00040B2F" w:rsidP="009023B1">
      <w:pPr>
        <w:pStyle w:val="Lista2"/>
      </w:pPr>
      <w:r w:rsidRPr="009023B1">
        <w:rPr>
          <w:rStyle w:val="Codevalue"/>
        </w:rPr>
        <w:t>"I"</w:t>
      </w:r>
      <w:r>
        <w:t xml:space="preserve"> for the initial part of a container (the end of which is lost or elsewhere)</w:t>
      </w:r>
    </w:p>
    <w:p w14:paraId="2DF77154" w14:textId="77777777" w:rsidR="00040B2F" w:rsidRDefault="00040B2F" w:rsidP="009023B1">
      <w:pPr>
        <w:pStyle w:val="Lista2"/>
      </w:pPr>
      <w:r w:rsidRPr="009023B1">
        <w:rPr>
          <w:rStyle w:val="Codevalue"/>
        </w:rPr>
        <w:t>"F"</w:t>
      </w:r>
      <w:r>
        <w:t xml:space="preserve"> for the final part of a container (the beginning of which lost or elsewhere)</w:t>
      </w:r>
    </w:p>
    <w:p w14:paraId="50470F87" w14:textId="08C36588" w:rsidR="00040B2F" w:rsidRPr="00040B2F" w:rsidRDefault="00040B2F" w:rsidP="009023B1">
      <w:pPr>
        <w:pStyle w:val="Lista2"/>
      </w:pPr>
      <w:r w:rsidRPr="009023B1">
        <w:rPr>
          <w:rStyle w:val="Codevalue"/>
        </w:rPr>
        <w:t>"M"</w:t>
      </w:r>
      <w:r>
        <w:t xml:space="preserve"> for the medial part of a container (both the beginning and end of which are lost or elsewhere)</w:t>
      </w:r>
    </w:p>
    <w:p w14:paraId="769E6C79" w14:textId="678C7AE2" w:rsidR="00C02B8C" w:rsidRPr="00DD7CCF" w:rsidRDefault="004D2E67" w:rsidP="00D4342A">
      <w:pPr>
        <w:pStyle w:val="Cmsor2"/>
      </w:pPr>
      <w:bookmarkStart w:id="60" w:name="_Toc74733394"/>
      <w:r w:rsidRPr="00DD7CCF">
        <w:t>Prose Containers</w:t>
      </w:r>
      <w:bookmarkEnd w:id="59"/>
      <w:bookmarkEnd w:id="60"/>
    </w:p>
    <w:p w14:paraId="36B444D6" w14:textId="77777777" w:rsidR="00C02B8C" w:rsidRPr="00DD7CCF" w:rsidRDefault="004D2E67" w:rsidP="00D4342A">
      <w:pPr>
        <w:pStyle w:val="Cmsor3"/>
      </w:pPr>
      <w:bookmarkStart w:id="61" w:name="_xcjk45g56cuw" w:colFirst="0" w:colLast="0"/>
      <w:bookmarkStart w:id="62" w:name="_Ref43991413"/>
      <w:bookmarkStart w:id="63" w:name="_Toc74733395"/>
      <w:bookmarkEnd w:id="61"/>
      <w:r w:rsidRPr="00DD7CCF">
        <w:t>Paragraphs</w:t>
      </w:r>
      <w:bookmarkEnd w:id="62"/>
      <w:bookmarkEnd w:id="63"/>
    </w:p>
    <w:p w14:paraId="3CC1885B" w14:textId="77777777" w:rsidR="00C02B8C" w:rsidRPr="00DD7CCF" w:rsidRDefault="004D2E67" w:rsidP="00E2714A">
      <w:pPr>
        <w:pStyle w:val="Lista"/>
      </w:pPr>
      <w:r w:rsidRPr="00DD7CCF">
        <w:t xml:space="preserve">the basic container element for prose text is the paragraph, </w:t>
      </w:r>
      <w:r w:rsidRPr="00DD7CCF">
        <w:rPr>
          <w:rStyle w:val="Code"/>
        </w:rPr>
        <w:t>&lt;p&gt;</w:t>
      </w:r>
    </w:p>
    <w:p w14:paraId="6798D0E4" w14:textId="77777777" w:rsidR="00C02B8C" w:rsidRPr="00DD7CCF" w:rsidRDefault="004D2E67" w:rsidP="00E2714A">
      <w:pPr>
        <w:pStyle w:val="Lista"/>
      </w:pPr>
      <w:r w:rsidRPr="00DD7CCF">
        <w:t xml:space="preserve">short prose inscriptions consisting of at least one complete sentence should be wrapped in a single </w:t>
      </w:r>
      <w:r w:rsidRPr="00DD7CCF">
        <w:rPr>
          <w:rStyle w:val="Code"/>
        </w:rPr>
        <w:t>&lt;p&gt;</w:t>
      </w:r>
      <w:r w:rsidRPr="00DD7CCF">
        <w:t xml:space="preserve"> element</w:t>
      </w:r>
    </w:p>
    <w:p w14:paraId="6C929FC1" w14:textId="77777777" w:rsidR="00C02B8C" w:rsidRPr="00DD7CCF" w:rsidRDefault="004D2E67" w:rsidP="00E2714A">
      <w:pPr>
        <w:pStyle w:val="Lista"/>
      </w:pPr>
      <w:r w:rsidRPr="00DD7CCF">
        <w:t xml:space="preserve">we shall break up longer prose sections into </w:t>
      </w:r>
      <w:r w:rsidRPr="005D2B22">
        <w:rPr>
          <w:b/>
          <w:bCs/>
        </w:rPr>
        <w:t>semantic paragraphs</w:t>
      </w:r>
      <w:r w:rsidRPr="00F47381">
        <w:rPr>
          <w:rStyle w:val="Lbjegyzet-hivatkozs"/>
        </w:rPr>
        <w:footnoteReference w:id="9"/>
      </w:r>
      <w:r w:rsidRPr="00DD7CCF">
        <w:t xml:space="preserve"> on the basis of their content:</w:t>
      </w:r>
    </w:p>
    <w:p w14:paraId="5007A2A7" w14:textId="77777777" w:rsidR="00C02B8C" w:rsidRPr="00DD7CCF" w:rsidRDefault="004D2E67" w:rsidP="00E2714A">
      <w:pPr>
        <w:pStyle w:val="Lista2"/>
      </w:pPr>
      <w:r w:rsidRPr="00DD7CCF">
        <w:lastRenderedPageBreak/>
        <w:t>at any point where you feel the topic changes sufficiently to comprise a new semantic unit, end the current paragraph element and start a new one</w:t>
      </w:r>
    </w:p>
    <w:p w14:paraId="4FF7BE1A" w14:textId="77777777" w:rsidR="00C02B8C" w:rsidRPr="00DD7CCF" w:rsidRDefault="004D2E67" w:rsidP="00E2714A">
      <w:pPr>
        <w:pStyle w:val="Lista2"/>
      </w:pPr>
      <w:r w:rsidRPr="00DD7CCF">
        <w:t>splitting a continuously inscribed text into semantic paragraphs is arbitrary and somewhat subjective; when exercising your own judgement, it may help to imagine translating the text and to put paragraph breaks where you would start a new paragraph in your translation</w:t>
      </w:r>
    </w:p>
    <w:p w14:paraId="6E44D8B0" w14:textId="77777777" w:rsidR="00C02B8C" w:rsidRPr="00DD7CCF" w:rsidRDefault="004D2E67" w:rsidP="00D4342A">
      <w:pPr>
        <w:pStyle w:val="Cmsor3"/>
      </w:pPr>
      <w:bookmarkStart w:id="64" w:name="_28fdtwg1bdas" w:colFirst="0" w:colLast="0"/>
      <w:bookmarkStart w:id="65" w:name="_Ref43981028"/>
      <w:bookmarkStart w:id="66" w:name="_Toc74733396"/>
      <w:bookmarkEnd w:id="64"/>
      <w:r w:rsidRPr="00DD7CCF">
        <w:t>Anonymous blocks</w:t>
      </w:r>
      <w:bookmarkEnd w:id="65"/>
      <w:bookmarkEnd w:id="66"/>
    </w:p>
    <w:p w14:paraId="6239D1B2" w14:textId="77777777" w:rsidR="00C02B8C" w:rsidRPr="00DD7CCF" w:rsidRDefault="004D2E67" w:rsidP="00E2714A">
      <w:pPr>
        <w:pStyle w:val="Lista"/>
      </w:pPr>
      <w:r w:rsidRPr="00DD7CCF">
        <w:t xml:space="preserve">wrap prose text in the tag </w:t>
      </w:r>
      <w:r w:rsidRPr="00DD7CCF">
        <w:rPr>
          <w:rStyle w:val="Code"/>
        </w:rPr>
        <w:t>&lt;ab&gt;</w:t>
      </w:r>
      <w:r w:rsidRPr="00DD7CCF">
        <w:t xml:space="preserve"> instead of </w:t>
      </w:r>
      <w:r w:rsidRPr="00DD7CCF">
        <w:rPr>
          <w:rStyle w:val="Code"/>
        </w:rPr>
        <w:t>&lt;p&gt;</w:t>
      </w:r>
      <w:r w:rsidRPr="00DD7CCF">
        <w:t xml:space="preserve"> when a distinct unit of text does not constitute at least one complete sentence, as in the following cases</w:t>
      </w:r>
    </w:p>
    <w:p w14:paraId="5F2E79F2" w14:textId="0A4259AA" w:rsidR="00C02B8C" w:rsidRPr="00DD7CCF" w:rsidRDefault="004D2E67" w:rsidP="00E2714A">
      <w:pPr>
        <w:pStyle w:val="Lista2"/>
      </w:pPr>
      <w:r w:rsidRPr="00DD7CCF">
        <w:t xml:space="preserve">if the entirety of your inscription </w:t>
      </w:r>
      <w:r w:rsidRPr="00E24F87">
        <w:rPr>
          <w:noProof/>
        </w:rPr>
        <w:t>(</w:t>
      </w:r>
      <w:r w:rsidRPr="00DD7CCF">
        <w:t xml:space="preserve">or the entirety of a textpart, for which see </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E90D07">
        <w:t>3.4</w:t>
      </w:r>
      <w:r w:rsidR="00C927BB" w:rsidRPr="00DD7CCF">
        <w:fldChar w:fldCharType="end"/>
      </w:r>
      <w:r w:rsidRPr="00DD7CCF">
        <w:t>) constitutes less than a complete sentence due to its shortness or lack of syntax, e.g.</w:t>
      </w:r>
    </w:p>
    <w:p w14:paraId="1509226B" w14:textId="77777777" w:rsidR="00C02B8C" w:rsidRPr="00DD7CCF" w:rsidRDefault="004D2E67" w:rsidP="00E2714A">
      <w:pPr>
        <w:pStyle w:val="Lista3"/>
      </w:pPr>
      <w:r w:rsidRPr="00DD7CCF">
        <w:t>a sealing with just a name; a label inscription on an image; a graffito</w:t>
      </w:r>
    </w:p>
    <w:p w14:paraId="1A7A0CC2" w14:textId="77777777" w:rsidR="00C02B8C" w:rsidRPr="00DD7CCF" w:rsidRDefault="004D2E67" w:rsidP="00E2714A">
      <w:pPr>
        <w:pStyle w:val="Lista3"/>
      </w:pPr>
      <w:r w:rsidRPr="00DD7CCF">
        <w:t xml:space="preserve">a copperplate seal with just a name </w:t>
      </w:r>
      <w:r w:rsidRPr="00E24F87">
        <w:rPr>
          <w:noProof/>
        </w:rPr>
        <w:t>(</w:t>
      </w:r>
      <w:r w:rsidRPr="00DD7CCF">
        <w:t>in the genitive, nominative, or without a case ending)</w:t>
      </w:r>
    </w:p>
    <w:p w14:paraId="5748368E" w14:textId="77777777" w:rsidR="00C02B8C" w:rsidRPr="00DD7CCF" w:rsidRDefault="004D2E67" w:rsidP="00E2714A">
      <w:pPr>
        <w:pStyle w:val="Lista3"/>
      </w:pPr>
      <w:r w:rsidRPr="00DD7CCF">
        <w:t>an auspicious word or symbol in a field set off from the rest of the inscription</w:t>
      </w:r>
    </w:p>
    <w:p w14:paraId="0861DBC0" w14:textId="77777777" w:rsidR="00C02B8C" w:rsidRPr="00DD7CCF" w:rsidRDefault="004D2E67" w:rsidP="00E2714A">
      <w:pPr>
        <w:pStyle w:val="Lista2"/>
      </w:pPr>
      <w:r w:rsidRPr="00DD7CCF">
        <w:t xml:space="preserve">if a segment of the text is semantically or metrically distinct from adjacent containers </w:t>
      </w:r>
      <w:r w:rsidRPr="00E24F87">
        <w:rPr>
          <w:noProof/>
        </w:rPr>
        <w:t>(</w:t>
      </w:r>
      <w:r w:rsidRPr="00DD7CCF">
        <w:rPr>
          <w:rStyle w:val="Code"/>
        </w:rPr>
        <w:t>&lt;p&gt;</w:t>
      </w:r>
      <w:r w:rsidRPr="00DD7CCF">
        <w:t xml:space="preserve"> or </w:t>
      </w:r>
      <w:r w:rsidRPr="00DD7CCF">
        <w:rPr>
          <w:rStyle w:val="Code"/>
        </w:rPr>
        <w:t>&lt;lg&gt;</w:t>
      </w:r>
      <w:r w:rsidRPr="00DD7CCF">
        <w:t>), and constitutes less than a complete sentence due to its shortness or lack of syntax, e.g.</w:t>
      </w:r>
    </w:p>
    <w:p w14:paraId="2D381963" w14:textId="77777777" w:rsidR="00C02B8C" w:rsidRPr="00DD7CCF" w:rsidRDefault="004D2E67" w:rsidP="00E2714A">
      <w:pPr>
        <w:pStyle w:val="Lista3"/>
      </w:pPr>
      <w:r w:rsidRPr="00DD7CCF">
        <w:t xml:space="preserve">an opening invocation consisting only of the word </w:t>
      </w:r>
      <w:r w:rsidRPr="00DD7CCF">
        <w:rPr>
          <w:rStyle w:val="Foreign"/>
        </w:rPr>
        <w:t>siddham</w:t>
      </w:r>
      <w:r w:rsidRPr="00DD7CCF">
        <w:t xml:space="preserve"> or an auspicious symbol</w:t>
      </w:r>
    </w:p>
    <w:p w14:paraId="5C32AD20" w14:textId="77777777" w:rsidR="00C02B8C" w:rsidRPr="00DD7CCF" w:rsidRDefault="004D2E67" w:rsidP="00E2714A">
      <w:pPr>
        <w:pStyle w:val="Lista3"/>
      </w:pPr>
      <w:r w:rsidRPr="00DD7CCF">
        <w:t>a colophon not comprised of complete sentences</w:t>
      </w:r>
    </w:p>
    <w:p w14:paraId="1F288D61" w14:textId="77777777" w:rsidR="00C02B8C" w:rsidRPr="00DD7CCF" w:rsidRDefault="004D2E67" w:rsidP="00E2714A">
      <w:pPr>
        <w:pStyle w:val="Lista3"/>
      </w:pPr>
      <w:r w:rsidRPr="00DD7CCF">
        <w:t xml:space="preserve">a connective particle or phrase </w:t>
      </w:r>
      <w:r w:rsidRPr="00E24F87">
        <w:rPr>
          <w:noProof/>
        </w:rPr>
        <w:t>(</w:t>
      </w:r>
      <w:r w:rsidRPr="00DD7CCF">
        <w:t xml:space="preserve">e.g. </w:t>
      </w:r>
      <w:r w:rsidRPr="00DD7CCF">
        <w:rPr>
          <w:rStyle w:val="Foreign"/>
        </w:rPr>
        <w:t>iti</w:t>
      </w:r>
      <w:r w:rsidRPr="00DD7CCF">
        <w:t xml:space="preserve">, </w:t>
      </w:r>
      <w:r w:rsidRPr="00DD7CCF">
        <w:rPr>
          <w:rStyle w:val="Foreign"/>
        </w:rPr>
        <w:t>api ca</w:t>
      </w:r>
      <w:r w:rsidRPr="00DD7CCF">
        <w:t>) used to introduce or end stanzas and not functioning as an integral part of the unit adjacent to the stanza</w:t>
      </w:r>
    </w:p>
    <w:p w14:paraId="71C4732A" w14:textId="77777777" w:rsidR="004F4C63" w:rsidRPr="00DD7CCF" w:rsidRDefault="004D2E67" w:rsidP="00E2714A">
      <w:pPr>
        <w:pStyle w:val="Lista"/>
      </w:pPr>
      <w:r w:rsidRPr="00DD7CCF">
        <w:t xml:space="preserve">in addition to prose meeting the above conditions, sections of text so heavily damaged that you cannot determine whether they are in prose or verse should also be wrapped in </w:t>
      </w:r>
      <w:r w:rsidRPr="00DD7CCF">
        <w:rPr>
          <w:rStyle w:val="Code"/>
        </w:rPr>
        <w:t>&lt;ab&gt;</w:t>
      </w:r>
    </w:p>
    <w:p w14:paraId="1883038D" w14:textId="77777777" w:rsidR="00C02B8C" w:rsidRPr="00DD7CCF" w:rsidRDefault="004D2E67" w:rsidP="00D4342A">
      <w:pPr>
        <w:pStyle w:val="Cmsor2"/>
      </w:pPr>
      <w:bookmarkStart w:id="67" w:name="_twhqkur5z3w2" w:colFirst="0" w:colLast="0"/>
      <w:bookmarkStart w:id="68" w:name="_Ref43978871"/>
      <w:bookmarkStart w:id="69" w:name="_Toc74733397"/>
      <w:bookmarkEnd w:id="67"/>
      <w:r w:rsidRPr="00DD7CCF">
        <w:t>Verse Containers</w:t>
      </w:r>
      <w:bookmarkEnd w:id="68"/>
      <w:bookmarkEnd w:id="69"/>
    </w:p>
    <w:p w14:paraId="752C0446" w14:textId="77777777" w:rsidR="00C02B8C" w:rsidRPr="00DD7CCF" w:rsidRDefault="004D2E67" w:rsidP="00D4342A">
      <w:pPr>
        <w:pStyle w:val="Cmsor3"/>
      </w:pPr>
      <w:bookmarkStart w:id="70" w:name="_ddoyoa12vnxb" w:colFirst="0" w:colLast="0"/>
      <w:bookmarkStart w:id="71" w:name="_Ref43984700"/>
      <w:bookmarkStart w:id="72" w:name="_Toc74733398"/>
      <w:bookmarkEnd w:id="70"/>
      <w:r w:rsidRPr="00DD7CCF">
        <w:t>Terminology and definitions</w:t>
      </w:r>
      <w:bookmarkEnd w:id="71"/>
      <w:bookmarkEnd w:id="72"/>
    </w:p>
    <w:p w14:paraId="34ACD948" w14:textId="77777777" w:rsidR="00C02B8C" w:rsidRPr="00DD7CCF" w:rsidRDefault="004D2E67" w:rsidP="00E2714A">
      <w:pPr>
        <w:pStyle w:val="Lista"/>
      </w:pPr>
      <w:r w:rsidRPr="00DD7CCF">
        <w:t>the terms we use here to discuss metrical structure are as follows:</w:t>
      </w:r>
    </w:p>
    <w:p w14:paraId="66186FB4" w14:textId="77777777" w:rsidR="00C02B8C" w:rsidRPr="00DD7CCF" w:rsidRDefault="004D2E67" w:rsidP="00E2714A">
      <w:pPr>
        <w:pStyle w:val="Lista"/>
      </w:pPr>
      <w:r w:rsidRPr="005D2B22">
        <w:rPr>
          <w:b/>
          <w:bCs/>
        </w:rPr>
        <w:t>verse</w:t>
      </w:r>
      <w:r w:rsidRPr="00DD7CCF">
        <w:t xml:space="preserve">: used as an uncountable noun to refer to text characterised by rhythmically iterated units </w:t>
      </w:r>
      <w:r w:rsidRPr="00E24F87">
        <w:rPr>
          <w:noProof/>
        </w:rPr>
        <w:t>(</w:t>
      </w:r>
      <w:r w:rsidRPr="00DD7CCF">
        <w:t>generally prosodic units in our case)</w:t>
      </w:r>
    </w:p>
    <w:p w14:paraId="52823058" w14:textId="77777777" w:rsidR="00C02B8C" w:rsidRPr="00DD7CCF" w:rsidRDefault="004D2E67" w:rsidP="00E2714A">
      <w:pPr>
        <w:pStyle w:val="Lista2"/>
      </w:pPr>
      <w:r w:rsidRPr="00DD7CCF">
        <w:t xml:space="preserve">to avoid ambiguity, this Guide never uses “verse” as a countable noun meaning “stanza” or “line” </w:t>
      </w:r>
      <w:r w:rsidRPr="00E24F87">
        <w:rPr>
          <w:noProof/>
        </w:rPr>
        <w:t>(</w:t>
      </w:r>
      <w:r w:rsidRPr="00DD7CCF">
        <w:t>as defined below), though both are legitimate meanings of this word</w:t>
      </w:r>
    </w:p>
    <w:p w14:paraId="678585A5" w14:textId="77777777" w:rsidR="00C02B8C" w:rsidRPr="00DD7CCF" w:rsidRDefault="004D2E67" w:rsidP="00E2714A">
      <w:pPr>
        <w:pStyle w:val="Lista"/>
      </w:pPr>
      <w:r w:rsidRPr="005D2B22">
        <w:rPr>
          <w:b/>
          <w:bCs/>
        </w:rPr>
        <w:t>stanza</w:t>
      </w:r>
      <w:r w:rsidRPr="00DD7CCF">
        <w:t xml:space="preserve">: a unit of verse characterised by a </w:t>
      </w:r>
      <w:r w:rsidRPr="00E24F87">
        <w:rPr>
          <w:noProof/>
        </w:rPr>
        <w:t>(</w:t>
      </w:r>
      <w:r w:rsidRPr="00DD7CCF">
        <w:t xml:space="preserve">prosodic) pattern and consisting of a </w:t>
      </w:r>
      <w:r w:rsidRPr="00E24F87">
        <w:rPr>
          <w:noProof/>
        </w:rPr>
        <w:t>(</w:t>
      </w:r>
      <w:r w:rsidRPr="00DD7CCF">
        <w:t xml:space="preserve">usually) set number of smaller units </w:t>
      </w:r>
      <w:r w:rsidRPr="00E24F87">
        <w:rPr>
          <w:noProof/>
        </w:rPr>
        <w:t>(</w:t>
      </w:r>
      <w:r w:rsidRPr="00DD7CCF">
        <w:t>lines) that do not, as a rule, occur in less than a full stanza</w:t>
      </w:r>
    </w:p>
    <w:p w14:paraId="0864F771" w14:textId="77777777" w:rsidR="00C02B8C" w:rsidRPr="00DD7CCF" w:rsidRDefault="004D2E67" w:rsidP="00E2714A">
      <w:pPr>
        <w:pStyle w:val="Lista2"/>
      </w:pPr>
      <w:r w:rsidRPr="00DD7CCF">
        <w:t xml:space="preserve">in Sanskrit syllabo-quantitative verse, </w:t>
      </w:r>
      <w:r w:rsidRPr="00DD7CCF">
        <w:rPr>
          <w:rStyle w:val="Foreign"/>
        </w:rPr>
        <w:t>stanza</w:t>
      </w:r>
      <w:r w:rsidRPr="00DD7CCF">
        <w:t xml:space="preserve"> is equivalent to </w:t>
      </w:r>
      <w:r w:rsidRPr="00DD7CCF">
        <w:rPr>
          <w:rStyle w:val="Foreign"/>
        </w:rPr>
        <w:t>catuṣpadī</w:t>
      </w:r>
    </w:p>
    <w:p w14:paraId="24755E21" w14:textId="77777777" w:rsidR="00C02B8C" w:rsidRPr="00DD7CCF" w:rsidRDefault="004D2E67" w:rsidP="00E2714A">
      <w:pPr>
        <w:pStyle w:val="Lista2"/>
      </w:pPr>
      <w:r w:rsidRPr="00DD7CCF">
        <w:t xml:space="preserve">the term </w:t>
      </w:r>
      <w:r w:rsidRPr="00DD7CCF">
        <w:rPr>
          <w:rStyle w:val="Foreign"/>
        </w:rPr>
        <w:t>quatrain</w:t>
      </w:r>
      <w:r w:rsidRPr="00DD7CCF">
        <w:t xml:space="preserve"> may be used as a synonym for a stanza consisting of four lines</w:t>
      </w:r>
    </w:p>
    <w:p w14:paraId="45A8D4AE" w14:textId="77777777" w:rsidR="00C02B8C" w:rsidRPr="00DD7CCF" w:rsidRDefault="004D2E67" w:rsidP="00E2714A">
      <w:pPr>
        <w:pStyle w:val="Lista2"/>
      </w:pPr>
      <w:r w:rsidRPr="00DD7CCF">
        <w:t xml:space="preserve">in Tamil verse, a </w:t>
      </w:r>
      <w:r w:rsidRPr="00DD7CCF">
        <w:rPr>
          <w:rStyle w:val="Foreign"/>
        </w:rPr>
        <w:t>stanza</w:t>
      </w:r>
      <w:r w:rsidRPr="00DD7CCF">
        <w:t xml:space="preserve"> in the usage of this guide is equivalent to a “poem” </w:t>
      </w:r>
      <w:r w:rsidRPr="00E24F87">
        <w:rPr>
          <w:noProof/>
        </w:rPr>
        <w:t>(</w:t>
      </w:r>
      <w:r w:rsidRPr="00DD7CCF">
        <w:rPr>
          <w:rStyle w:val="Foreign"/>
        </w:rPr>
        <w:t>pā</w:t>
      </w:r>
      <w:r w:rsidRPr="00DD7CCF">
        <w:t>,</w:t>
      </w:r>
      <w:r w:rsidRPr="00DD7CCF">
        <w:rPr>
          <w:rStyle w:val="Foreign"/>
        </w:rPr>
        <w:t xml:space="preserve"> pāṭṭu</w:t>
      </w:r>
      <w:r w:rsidRPr="00DD7CCF">
        <w:t xml:space="preserve">, </w:t>
      </w:r>
      <w:r w:rsidRPr="00DD7CCF">
        <w:rPr>
          <w:rStyle w:val="Foreign"/>
        </w:rPr>
        <w:t>ceyyuḷ</w:t>
      </w:r>
      <w:r w:rsidRPr="00DD7CCF">
        <w:t>)</w:t>
      </w:r>
    </w:p>
    <w:p w14:paraId="78F3F5FE" w14:textId="77777777" w:rsidR="00C02B8C" w:rsidRPr="00DD7CCF" w:rsidRDefault="004D2E67" w:rsidP="00E2714A">
      <w:pPr>
        <w:pStyle w:val="Lista"/>
      </w:pPr>
      <w:r w:rsidRPr="005D2B22">
        <w:rPr>
          <w:b/>
          <w:bCs/>
        </w:rPr>
        <w:t>line</w:t>
      </w:r>
      <w:r w:rsidRPr="00DD7CCF">
        <w:t xml:space="preserve">: a unit of verse characterised by a </w:t>
      </w:r>
      <w:r w:rsidRPr="00E24F87">
        <w:rPr>
          <w:noProof/>
        </w:rPr>
        <w:t>(</w:t>
      </w:r>
      <w:r w:rsidRPr="00DD7CCF">
        <w:t xml:space="preserve">prosodic) pattern, with several lines </w:t>
      </w:r>
      <w:r w:rsidRPr="00E24F87">
        <w:rPr>
          <w:noProof/>
        </w:rPr>
        <w:t>(</w:t>
      </w:r>
      <w:r w:rsidRPr="00DD7CCF">
        <w:t>which may have identical or different prosodic patterns) making up a stanza</w:t>
      </w:r>
    </w:p>
    <w:p w14:paraId="423108DC" w14:textId="77777777" w:rsidR="00C02B8C" w:rsidRPr="00DD7CCF" w:rsidRDefault="004D2E67" w:rsidP="00E2714A">
      <w:pPr>
        <w:pStyle w:val="Lista2"/>
      </w:pPr>
      <w:r w:rsidRPr="00DD7CCF">
        <w:t xml:space="preserve">in Sanskrit syllabo-quantitative verse, </w:t>
      </w:r>
      <w:r w:rsidRPr="00DD7CCF">
        <w:rPr>
          <w:rStyle w:val="Foreign"/>
        </w:rPr>
        <w:t>line</w:t>
      </w:r>
      <w:r w:rsidRPr="00DD7CCF">
        <w:t xml:space="preserve"> is equivalent to </w:t>
      </w:r>
      <w:r w:rsidRPr="00DD7CCF">
        <w:rPr>
          <w:rStyle w:val="Foreign"/>
        </w:rPr>
        <w:t>pāda</w:t>
      </w:r>
    </w:p>
    <w:p w14:paraId="6E2DB5DD" w14:textId="77777777" w:rsidR="00C02B8C" w:rsidRPr="00DD7CCF" w:rsidRDefault="004D2E67" w:rsidP="00E2714A">
      <w:pPr>
        <w:pStyle w:val="Lista2"/>
      </w:pPr>
      <w:r w:rsidRPr="00DD7CCF">
        <w:t xml:space="preserve">in Sanskrit/Prakrit quantitative verse, </w:t>
      </w:r>
      <w:r w:rsidRPr="00DD7CCF">
        <w:rPr>
          <w:rStyle w:val="Foreign"/>
        </w:rPr>
        <w:t>line</w:t>
      </w:r>
      <w:r w:rsidRPr="00DD7CCF">
        <w:t xml:space="preserve"> is for our purposes equivalent to </w:t>
      </w:r>
      <w:r w:rsidRPr="00DD7CCF">
        <w:rPr>
          <w:rStyle w:val="Foreign"/>
        </w:rPr>
        <w:t>hemistich</w:t>
      </w:r>
      <w:r w:rsidRPr="00DD7CCF">
        <w:t xml:space="preserve">, i.e. stanzas of the </w:t>
      </w:r>
      <w:r w:rsidRPr="00DD7CCF">
        <w:rPr>
          <w:rStyle w:val="Foreign"/>
        </w:rPr>
        <w:t>āryā</w:t>
      </w:r>
      <w:r w:rsidRPr="00DD7CCF">
        <w:t xml:space="preserve"> family shall be marked up as consisting of two lines</w:t>
      </w:r>
    </w:p>
    <w:p w14:paraId="6AA6C63C" w14:textId="77777777" w:rsidR="00C02B8C" w:rsidRPr="00DD7CCF" w:rsidRDefault="004D2E67" w:rsidP="00E2714A">
      <w:pPr>
        <w:pStyle w:val="Lista2"/>
      </w:pPr>
      <w:r w:rsidRPr="00DD7CCF">
        <w:t xml:space="preserve">in Tamil verse, </w:t>
      </w:r>
      <w:r w:rsidRPr="00DD7CCF">
        <w:rPr>
          <w:rStyle w:val="Foreign"/>
        </w:rPr>
        <w:t>line</w:t>
      </w:r>
      <w:r w:rsidRPr="00DD7CCF">
        <w:t xml:space="preserve"> is equivalent to </w:t>
      </w:r>
      <w:r w:rsidRPr="00DD7CCF">
        <w:rPr>
          <w:rStyle w:val="Foreign"/>
        </w:rPr>
        <w:t>aṭi</w:t>
      </w:r>
    </w:p>
    <w:p w14:paraId="1B0FDBD1" w14:textId="14E1D8CA" w:rsidR="00C02B8C" w:rsidRPr="00DD7CCF" w:rsidRDefault="004D2E67" w:rsidP="00E2714A">
      <w:pPr>
        <w:pStyle w:val="Lista2"/>
      </w:pPr>
      <w:r w:rsidRPr="00CD25A4">
        <w:rPr>
          <w:b/>
          <w:bCs/>
        </w:rPr>
        <w:t>quarter</w:t>
      </w:r>
      <w:r w:rsidRPr="00DD7CCF">
        <w:t xml:space="preserve"> is used as a synonym of </w:t>
      </w:r>
      <w:r w:rsidRPr="00DD7CCF">
        <w:rPr>
          <w:rStyle w:val="Foreign"/>
        </w:rPr>
        <w:t>line</w:t>
      </w:r>
      <w:r w:rsidRPr="00DD7CCF">
        <w:t xml:space="preserve"> in the context of Sanskrit syllabo-quantitative verse in order to reduce ambiguity by clearly distinguishing verse lines </w:t>
      </w:r>
      <w:r w:rsidRPr="00E24F87">
        <w:rPr>
          <w:noProof/>
        </w:rPr>
        <w:t>(</w:t>
      </w:r>
      <w:r w:rsidRPr="00DD7CCF">
        <w:t xml:space="preserve">an element of intrinsic structure) from physical lines </w:t>
      </w:r>
      <w:r w:rsidRPr="00E24F87">
        <w:rPr>
          <w:noProof/>
        </w:rPr>
        <w:t>(</w:t>
      </w:r>
      <w:r w:rsidRPr="00DD7CCF">
        <w:t xml:space="preserve">an element of extrinsic structure, </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E90D07">
        <w:t>3.2</w:t>
      </w:r>
      <w:r w:rsidR="00543A88" w:rsidRPr="00DD7CCF">
        <w:fldChar w:fldCharType="end"/>
      </w:r>
      <w:r w:rsidRPr="00DD7CCF">
        <w:t>)</w:t>
      </w:r>
    </w:p>
    <w:p w14:paraId="4A70A99B" w14:textId="77777777" w:rsidR="00C02B8C" w:rsidRPr="00DD7CCF" w:rsidRDefault="004D2E67" w:rsidP="00E2714A">
      <w:pPr>
        <w:pStyle w:val="Lista"/>
      </w:pPr>
      <w:r w:rsidRPr="005D2B22">
        <w:rPr>
          <w:b/>
          <w:bCs/>
        </w:rPr>
        <w:t>hemistich</w:t>
      </w:r>
      <w:r w:rsidRPr="00DD7CCF">
        <w:t>: a half-stanza, the first or the second pair of lines in a quatrain</w:t>
      </w:r>
    </w:p>
    <w:p w14:paraId="5F27807D" w14:textId="77777777" w:rsidR="00C02B8C" w:rsidRPr="00DD7CCF" w:rsidRDefault="004D2E67" w:rsidP="00E2714A">
      <w:pPr>
        <w:pStyle w:val="Lista2"/>
      </w:pPr>
      <w:r w:rsidRPr="00DD7CCF">
        <w:t xml:space="preserve">note that the term </w:t>
      </w:r>
      <w:r w:rsidRPr="00DD7CCF">
        <w:rPr>
          <w:rStyle w:val="Foreign"/>
        </w:rPr>
        <w:t>hemistich</w:t>
      </w:r>
      <w:r w:rsidRPr="00DD7CCF">
        <w:t xml:space="preserve"> originates from European classical prosody where it is used in a different sense </w:t>
      </w:r>
      <w:r w:rsidRPr="00E24F87">
        <w:rPr>
          <w:noProof/>
        </w:rPr>
        <w:t>(</w:t>
      </w:r>
      <w:r w:rsidRPr="00DD7CCF">
        <w:t>a half-line), but the term has been widely applied in European discussions of Indic prosody in the sense in which we use it here</w:t>
      </w:r>
    </w:p>
    <w:p w14:paraId="09792BCE" w14:textId="252510EE" w:rsidR="00C02B8C" w:rsidRPr="00DD7CCF" w:rsidRDefault="004D2E67" w:rsidP="00E2714A">
      <w:pPr>
        <w:pStyle w:val="Lista"/>
      </w:pPr>
      <w:r w:rsidRPr="005D2B22">
        <w:rPr>
          <w:b/>
          <w:bCs/>
        </w:rPr>
        <w:t>break</w:t>
      </w:r>
      <w:r w:rsidRPr="00DD7CCF">
        <w:t xml:space="preserve"> or line break: a boundary between lines or hemistichs, which usually coincides with a word boundary </w:t>
      </w:r>
      <w:r w:rsidRPr="00E24F87">
        <w:rPr>
          <w:noProof/>
        </w:rPr>
        <w:t>(</w:t>
      </w:r>
      <w:r w:rsidRPr="00DD7CCF">
        <w:t xml:space="preserve">not identical to a line break in the context of extrinsic structure, for which see </w:t>
      </w:r>
      <w:r w:rsidR="003C3D87" w:rsidRPr="00DD7CCF">
        <w:t>§</w:t>
      </w:r>
      <w:r w:rsidR="00E078CA" w:rsidRPr="00DD7CCF">
        <w:fldChar w:fldCharType="begin"/>
      </w:r>
      <w:r w:rsidR="00E078CA" w:rsidRPr="00DD7CCF">
        <w:instrText xml:space="preserve"> REF _Ref43980100 \r \h </w:instrText>
      </w:r>
      <w:r w:rsidR="00DD7CCF">
        <w:instrText xml:space="preserve"> \* MERGEFORMAT </w:instrText>
      </w:r>
      <w:r w:rsidR="00E078CA" w:rsidRPr="00DD7CCF">
        <w:fldChar w:fldCharType="separate"/>
      </w:r>
      <w:r w:rsidR="00E90D07">
        <w:t>3.2.1</w:t>
      </w:r>
      <w:r w:rsidR="00E078CA" w:rsidRPr="00DD7CCF">
        <w:fldChar w:fldCharType="end"/>
      </w:r>
      <w:r w:rsidRPr="00DD7CCF">
        <w:t>)</w:t>
      </w:r>
    </w:p>
    <w:p w14:paraId="08924300" w14:textId="77777777" w:rsidR="00C02B8C" w:rsidRPr="00DD7CCF" w:rsidRDefault="004D2E67" w:rsidP="00E2714A">
      <w:pPr>
        <w:pStyle w:val="Lista2"/>
      </w:pPr>
      <w:r w:rsidRPr="00CD25A4">
        <w:rPr>
          <w:b/>
          <w:bCs/>
        </w:rPr>
        <w:lastRenderedPageBreak/>
        <w:t>enjambement</w:t>
      </w:r>
      <w:r w:rsidRPr="00DD7CCF">
        <w:t xml:space="preserve"> in our usage means the occurrence of a line break within a word </w:t>
      </w:r>
      <w:r w:rsidRPr="00E24F87">
        <w:rPr>
          <w:noProof/>
        </w:rPr>
        <w:t>(</w:t>
      </w:r>
      <w:r w:rsidRPr="00DD7CCF">
        <w:t>usually between members of a compound; rarely within a morpheme)</w:t>
      </w:r>
    </w:p>
    <w:p w14:paraId="6E20FD36" w14:textId="77777777" w:rsidR="00C02B8C" w:rsidRPr="00DD7CCF" w:rsidRDefault="004D2E67" w:rsidP="00E2714A">
      <w:pPr>
        <w:pStyle w:val="Lista"/>
      </w:pPr>
      <w:r w:rsidRPr="005D2B22">
        <w:rPr>
          <w:b/>
          <w:bCs/>
        </w:rPr>
        <w:t>caesura</w:t>
      </w:r>
      <w:r w:rsidRPr="00DD7CCF">
        <w:t xml:space="preserve">: a boundary within a line, which divides the line into smaller prosodic units </w:t>
      </w:r>
      <w:r w:rsidRPr="00E24F87">
        <w:rPr>
          <w:noProof/>
        </w:rPr>
        <w:t>(</w:t>
      </w:r>
      <w:r w:rsidRPr="00DD7CCF">
        <w:rPr>
          <w:rStyle w:val="Foreign"/>
        </w:rPr>
        <w:t>cola</w:t>
      </w:r>
      <w:r w:rsidRPr="00DD7CCF">
        <w:t>) and as a rule coincides with a word boundary</w:t>
      </w:r>
    </w:p>
    <w:p w14:paraId="029EF2E3" w14:textId="77777777" w:rsidR="00C02B8C" w:rsidRPr="00DD7CCF" w:rsidRDefault="004D2E67" w:rsidP="00E2714A">
      <w:pPr>
        <w:pStyle w:val="Lista"/>
      </w:pPr>
      <w:r w:rsidRPr="005D2B22">
        <w:rPr>
          <w:b/>
          <w:bCs/>
        </w:rPr>
        <w:t>colon</w:t>
      </w:r>
      <w:r w:rsidRPr="00DD7CCF">
        <w:t xml:space="preserve"> </w:t>
      </w:r>
      <w:r w:rsidRPr="00E24F87">
        <w:rPr>
          <w:noProof/>
        </w:rPr>
        <w:t>(</w:t>
      </w:r>
      <w:r w:rsidRPr="00DD7CCF">
        <w:t xml:space="preserve">plural </w:t>
      </w:r>
      <w:r w:rsidRPr="00DD7CCF">
        <w:rPr>
          <w:rStyle w:val="Foreign"/>
        </w:rPr>
        <w:t>cola</w:t>
      </w:r>
      <w:r w:rsidRPr="00DD7CCF">
        <w:t>): a prosodic unit smaller than a line, a division resulting from the presence of a caesura in a line</w:t>
      </w:r>
    </w:p>
    <w:p w14:paraId="26D8A218" w14:textId="77777777" w:rsidR="00C02B8C" w:rsidRPr="00DD7CCF" w:rsidRDefault="004D2E67" w:rsidP="00E2714A">
      <w:pPr>
        <w:pStyle w:val="Lista"/>
      </w:pPr>
      <w:r w:rsidRPr="005D2B22">
        <w:rPr>
          <w:b/>
          <w:bCs/>
        </w:rPr>
        <w:t>foot</w:t>
      </w:r>
      <w:r w:rsidRPr="00DD7CCF">
        <w:t>: a small prosodic unit that has no regard for word boundaries</w:t>
      </w:r>
    </w:p>
    <w:p w14:paraId="5FCF2BF7" w14:textId="77777777" w:rsidR="00C02B8C" w:rsidRPr="00DD7CCF" w:rsidRDefault="004D2E67" w:rsidP="00E2714A">
      <w:pPr>
        <w:pStyle w:val="Lista2"/>
      </w:pPr>
      <w:r w:rsidRPr="00DD7CCF">
        <w:t xml:space="preserve">in the present Guide this term is only used as applicable to Sanskrit and Prakrit quantitative verse </w:t>
      </w:r>
      <w:r w:rsidRPr="00E24F87">
        <w:rPr>
          <w:noProof/>
        </w:rPr>
        <w:t>(</w:t>
      </w:r>
      <w:r w:rsidRPr="00DD7CCF">
        <w:rPr>
          <w:rStyle w:val="Foreign"/>
        </w:rPr>
        <w:t>mātrāvr̥tta</w:t>
      </w:r>
      <w:r w:rsidRPr="00DD7CCF">
        <w:t xml:space="preserve">), where feet </w:t>
      </w:r>
      <w:r w:rsidRPr="00E24F87">
        <w:rPr>
          <w:noProof/>
        </w:rPr>
        <w:t>(</w:t>
      </w:r>
      <w:r w:rsidRPr="00DD7CCF">
        <w:rPr>
          <w:rStyle w:val="Foreign"/>
        </w:rPr>
        <w:t>gaṇa</w:t>
      </w:r>
      <w:r w:rsidRPr="00DD7CCF">
        <w:t>) consist of a set number of morae</w:t>
      </w:r>
    </w:p>
    <w:p w14:paraId="29D68AE2" w14:textId="77777777" w:rsidR="00C02B8C" w:rsidRPr="00DD7CCF" w:rsidRDefault="004D2E67" w:rsidP="00E2714A">
      <w:pPr>
        <w:pStyle w:val="Lista"/>
      </w:pPr>
      <w:r w:rsidRPr="005D2B22">
        <w:rPr>
          <w:b/>
          <w:bCs/>
        </w:rPr>
        <w:t>mora</w:t>
      </w:r>
      <w:r w:rsidRPr="00DD7CCF">
        <w:t xml:space="preserve"> </w:t>
      </w:r>
      <w:r w:rsidRPr="00E24F87">
        <w:rPr>
          <w:noProof/>
        </w:rPr>
        <w:t>(</w:t>
      </w:r>
      <w:r w:rsidRPr="00DD7CCF">
        <w:t xml:space="preserve">plural </w:t>
      </w:r>
      <w:r w:rsidRPr="00DD7CCF">
        <w:rPr>
          <w:rStyle w:val="Foreign"/>
        </w:rPr>
        <w:t>morae</w:t>
      </w:r>
      <w:r w:rsidRPr="00DD7CCF">
        <w:t>): a unit of prosodic length defined as the length of a short syllable</w:t>
      </w:r>
    </w:p>
    <w:p w14:paraId="269AC603" w14:textId="77777777" w:rsidR="00C02B8C" w:rsidRPr="00DD7CCF" w:rsidRDefault="004D2E67" w:rsidP="00E2714A">
      <w:pPr>
        <w:pStyle w:val="Lista2"/>
      </w:pPr>
      <w:r w:rsidRPr="00DD7CCF">
        <w:t>the length of all long syllables is conventionally counted as two morae in Sanskrit and Prakrit quantitative verse</w:t>
      </w:r>
    </w:p>
    <w:p w14:paraId="1AAB26A0" w14:textId="77777777" w:rsidR="00C02B8C" w:rsidRPr="00DD7CCF" w:rsidRDefault="004D2E67" w:rsidP="00E2714A">
      <w:pPr>
        <w:pStyle w:val="Lista"/>
      </w:pPr>
      <w:r w:rsidRPr="005D2B22">
        <w:rPr>
          <w:b/>
          <w:bCs/>
        </w:rPr>
        <w:t>metre</w:t>
      </w:r>
      <w:r w:rsidRPr="00DD7CCF">
        <w:t xml:space="preserve">: a prosodic template for a stanza </w:t>
      </w:r>
      <w:r w:rsidRPr="00E24F87">
        <w:rPr>
          <w:noProof/>
        </w:rPr>
        <w:t>(</w:t>
      </w:r>
      <w:r w:rsidRPr="00DD7CCF">
        <w:t>a fixed pattern of syllables or feet), which has a conventional name</w:t>
      </w:r>
    </w:p>
    <w:p w14:paraId="32F5912E" w14:textId="77777777" w:rsidR="00C02B8C" w:rsidRPr="00DD7CCF" w:rsidRDefault="004D2E67" w:rsidP="00D4342A">
      <w:pPr>
        <w:pStyle w:val="Cmsor3"/>
      </w:pPr>
      <w:bookmarkStart w:id="73" w:name="_kb9xljnic52a" w:colFirst="0" w:colLast="0"/>
      <w:bookmarkStart w:id="74" w:name="_Ref43981361"/>
      <w:bookmarkStart w:id="75" w:name="_Toc74733399"/>
      <w:bookmarkEnd w:id="73"/>
      <w:r w:rsidRPr="00DD7CCF">
        <w:t>Overview</w:t>
      </w:r>
      <w:bookmarkEnd w:id="74"/>
      <w:bookmarkEnd w:id="75"/>
    </w:p>
    <w:p w14:paraId="11CF6F60" w14:textId="77777777" w:rsidR="0061037D" w:rsidRPr="00DD7CCF" w:rsidRDefault="0061037D" w:rsidP="0061037D">
      <w:pPr>
        <w:pStyle w:val="Lista"/>
      </w:pPr>
      <w:r w:rsidRPr="00DD7CCF">
        <w:t xml:space="preserve">verse must </w:t>
      </w:r>
      <w:r>
        <w:t xml:space="preserve">always </w:t>
      </w:r>
      <w:r w:rsidRPr="00DD7CCF">
        <w:t>be marked up as distinct from prose</w:t>
      </w:r>
    </w:p>
    <w:p w14:paraId="5DF06B4C" w14:textId="77777777" w:rsidR="0061037D" w:rsidRPr="00DD7CCF" w:rsidRDefault="0061037D" w:rsidP="0061037D">
      <w:pPr>
        <w:pStyle w:val="Lista2"/>
      </w:pPr>
      <w:r w:rsidRPr="00DD7CCF">
        <w:t>text in verse shall be marked up only for metrical structure, i.e. semantic paragraphs in a longer verse text must be ignored</w:t>
      </w:r>
    </w:p>
    <w:p w14:paraId="6B513001" w14:textId="77777777" w:rsidR="00C02B8C" w:rsidRPr="00DD7CCF" w:rsidRDefault="004D2E67" w:rsidP="00E2714A">
      <w:pPr>
        <w:pStyle w:val="Lista"/>
      </w:pPr>
      <w:r w:rsidRPr="00DD7CCF">
        <w:t>the scheme in this section applies to all verse forms in all languages relevant to our project</w:t>
      </w:r>
    </w:p>
    <w:p w14:paraId="24AB77B2" w14:textId="77777777" w:rsidR="00C02B8C" w:rsidRDefault="004D2E67" w:rsidP="00E2714A">
      <w:pPr>
        <w:pStyle w:val="Lista2"/>
      </w:pPr>
      <w:r w:rsidRPr="00DD7CCF">
        <w:t>should you have difficulties applying the scheme to a particular verse form, please contact the authors and the XML-TEI Data Manager with the details to devise a solution</w:t>
      </w:r>
    </w:p>
    <w:p w14:paraId="611BBFB4" w14:textId="77777777" w:rsidR="0061037D" w:rsidRPr="00DD7CCF" w:rsidRDefault="0061037D" w:rsidP="0061037D">
      <w:pPr>
        <w:pStyle w:val="Lista2"/>
      </w:pPr>
      <w:r w:rsidRPr="00DD7CCF">
        <w:t xml:space="preserve">this section has been written primarily with Sanskrit syllabo-quantitative verse </w:t>
      </w:r>
      <w:r w:rsidRPr="00E24F87">
        <w:rPr>
          <w:noProof/>
        </w:rPr>
        <w:t>(</w:t>
      </w:r>
      <w:r w:rsidRPr="00DD7CCF">
        <w:rPr>
          <w:rStyle w:val="Foreign"/>
        </w:rPr>
        <w:t>varṇavr̥tta</w:t>
      </w:r>
      <w:r w:rsidRPr="00DD7CCF">
        <w:t>) in mind; subsections below give guidance on some cases that are to be handled differently, but input is eagerly requested on the structure of non-Sanskrit verse and the special considerations it may need</w:t>
      </w:r>
    </w:p>
    <w:p w14:paraId="009646A5" w14:textId="67A40705" w:rsidR="00183969" w:rsidRPr="00DD7CCF" w:rsidRDefault="00183969" w:rsidP="00E2714A">
      <w:pPr>
        <w:pStyle w:val="Lista"/>
      </w:pPr>
      <w:r w:rsidRPr="00DD7CCF">
        <w:t>see §</w:t>
      </w:r>
      <w:r w:rsidRPr="00DD7CCF">
        <w:fldChar w:fldCharType="begin"/>
      </w:r>
      <w:r w:rsidRPr="00DD7CCF">
        <w:instrText xml:space="preserve"> REF _Ref44077114 \r \h </w:instrText>
      </w:r>
      <w:r w:rsidR="00DD7CCF">
        <w:instrText xml:space="preserve"> \* MERGEFORMAT </w:instrText>
      </w:r>
      <w:r w:rsidRPr="00DD7CCF">
        <w:fldChar w:fldCharType="separate"/>
      </w:r>
      <w:r w:rsidR="00DE73FC">
        <w:t>2.3.9</w:t>
      </w:r>
      <w:r w:rsidRPr="00DD7CCF">
        <w:fldChar w:fldCharType="end"/>
      </w:r>
      <w:r w:rsidRPr="00DD7CCF">
        <w:t xml:space="preserve"> for various examples of verse encoding</w:t>
      </w:r>
    </w:p>
    <w:p w14:paraId="2020CAC9" w14:textId="77777777" w:rsidR="00C02B8C" w:rsidRPr="00DD7CCF" w:rsidRDefault="004D2E67" w:rsidP="00E2714A">
      <w:pPr>
        <w:pStyle w:val="Lista"/>
      </w:pPr>
      <w:r w:rsidRPr="005D2B22">
        <w:rPr>
          <w:b/>
          <w:bCs/>
        </w:rPr>
        <w:t>stanzas as a whole</w:t>
      </w:r>
      <w:r w:rsidRPr="00DD7CCF">
        <w:t xml:space="preserve"> must be wrapped in the element </w:t>
      </w:r>
      <w:r w:rsidRPr="00DD7CCF">
        <w:rPr>
          <w:rStyle w:val="Code"/>
        </w:rPr>
        <w:t>&lt;lg&gt;</w:t>
      </w:r>
      <w:r w:rsidRPr="00DD7CCF">
        <w:t xml:space="preserve"> </w:t>
      </w:r>
      <w:r w:rsidRPr="00E24F87">
        <w:rPr>
          <w:noProof/>
        </w:rPr>
        <w:t>(</w:t>
      </w:r>
      <w:r w:rsidRPr="00DD7CCF">
        <w:t>for “line group”), with the following mandatory attributes</w:t>
      </w:r>
    </w:p>
    <w:p w14:paraId="25104642" w14:textId="2AC31906" w:rsidR="00C02B8C" w:rsidRPr="00DD7CCF" w:rsidRDefault="008525C6" w:rsidP="00E2714A">
      <w:pPr>
        <w:pStyle w:val="Lista2"/>
      </w:pPr>
      <w:r w:rsidRPr="008525C6">
        <w:rPr>
          <w:rStyle w:val="Codeattribute"/>
        </w:rPr>
        <w:t>@n</w:t>
      </w:r>
      <w:r w:rsidRPr="008525C6">
        <w:t xml:space="preserve"> </w:t>
      </w:r>
      <w:r w:rsidR="004D2E67" w:rsidRPr="00DD7CCF">
        <w:t xml:space="preserve">to assign a number to the stanza </w:t>
      </w:r>
      <w:r w:rsidR="004D2E67" w:rsidRPr="00E24F87">
        <w:rPr>
          <w:noProof/>
        </w:rPr>
        <w:t>(</w:t>
      </w:r>
      <w:r w:rsidR="004D2E67" w:rsidRPr="00DD7CCF">
        <w:t xml:space="preserve">see </w:t>
      </w:r>
      <w:r w:rsidR="003C3D87" w:rsidRPr="00DD7CCF">
        <w:t>§</w:t>
      </w:r>
      <w:r w:rsidR="00E078CA" w:rsidRPr="00DD7CCF">
        <w:fldChar w:fldCharType="begin"/>
      </w:r>
      <w:r w:rsidR="00E078CA" w:rsidRPr="00DD7CCF">
        <w:instrText xml:space="preserve"> REF _Ref43980199 \r \h </w:instrText>
      </w:r>
      <w:r w:rsidR="00DD7CCF">
        <w:instrText xml:space="preserve"> \* MERGEFORMAT </w:instrText>
      </w:r>
      <w:r w:rsidR="00E078CA" w:rsidRPr="00DD7CCF">
        <w:fldChar w:fldCharType="separate"/>
      </w:r>
      <w:r w:rsidR="00DE73FC">
        <w:t>2.3.3</w:t>
      </w:r>
      <w:r w:rsidR="00E078CA" w:rsidRPr="00DD7CCF">
        <w:fldChar w:fldCharType="end"/>
      </w:r>
      <w:r w:rsidR="004D2E67" w:rsidRPr="00DD7CCF">
        <w:t>)</w:t>
      </w:r>
    </w:p>
    <w:p w14:paraId="7C640AA8" w14:textId="3DA2ED51" w:rsidR="00C02B8C" w:rsidRPr="00CD25A4" w:rsidRDefault="008525C6" w:rsidP="00E2714A">
      <w:pPr>
        <w:pStyle w:val="Lista2"/>
      </w:pPr>
      <w:r w:rsidRPr="008525C6">
        <w:rPr>
          <w:rStyle w:val="Codeattribute"/>
        </w:rPr>
        <w:t>@met</w:t>
      </w:r>
      <w:r w:rsidRPr="008525C6">
        <w:t xml:space="preserve"> </w:t>
      </w:r>
      <w:r w:rsidR="004D2E67" w:rsidRPr="00DD7CCF">
        <w:t xml:space="preserve">to identify the metre of the stanza by a conventional name </w:t>
      </w:r>
      <w:r w:rsidR="004D2E67" w:rsidRPr="00E24F87">
        <w:rPr>
          <w:noProof/>
        </w:rPr>
        <w:t>(</w:t>
      </w:r>
      <w:r w:rsidR="004D2E67" w:rsidRPr="00DD7CCF">
        <w:t xml:space="preserve">see </w:t>
      </w:r>
      <w:r w:rsidR="003C3D87" w:rsidRPr="00DD7CCF">
        <w:t>§</w:t>
      </w:r>
      <w:r w:rsidR="00E078CA" w:rsidRPr="00DD7CCF">
        <w:fldChar w:fldCharType="begin"/>
      </w:r>
      <w:r w:rsidR="00E078CA" w:rsidRPr="00DD7CCF">
        <w:instrText xml:space="preserve"> REF _Ref43980265 \r \h </w:instrText>
      </w:r>
      <w:r w:rsidR="00DD7CCF">
        <w:instrText xml:space="preserve"> \* MERGEFORMAT </w:instrText>
      </w:r>
      <w:r w:rsidR="00E078CA" w:rsidRPr="00DD7CCF">
        <w:fldChar w:fldCharType="separate"/>
      </w:r>
      <w:r w:rsidR="00DE73FC">
        <w:t>2.3.4</w:t>
      </w:r>
      <w:r w:rsidR="00E078CA" w:rsidRPr="00DD7CCF">
        <w:fldChar w:fldCharType="end"/>
      </w:r>
      <w:r w:rsidR="004D2E67" w:rsidRPr="00DD7CCF">
        <w:t>)</w:t>
      </w:r>
    </w:p>
    <w:p w14:paraId="24F9CBD4" w14:textId="77777777" w:rsidR="00C02B8C" w:rsidRPr="00DD7CCF" w:rsidRDefault="004D2E67" w:rsidP="00E2714A">
      <w:pPr>
        <w:pStyle w:val="Lista"/>
      </w:pPr>
      <w:r w:rsidRPr="005D2B22">
        <w:rPr>
          <w:b/>
          <w:bCs/>
        </w:rPr>
        <w:t>each line</w:t>
      </w:r>
      <w:r w:rsidRPr="00DD7CCF">
        <w:t xml:space="preserve"> must, in addition, be wrapped in the element </w:t>
      </w:r>
      <w:r w:rsidRPr="00DD7CCF">
        <w:rPr>
          <w:rStyle w:val="Code"/>
        </w:rPr>
        <w:t>&lt;l&gt;</w:t>
      </w:r>
      <w:r w:rsidRPr="00DD7CCF">
        <w:t xml:space="preserve"> </w:t>
      </w:r>
      <w:r w:rsidRPr="00E24F87">
        <w:rPr>
          <w:noProof/>
        </w:rPr>
        <w:t>(</w:t>
      </w:r>
      <w:r w:rsidRPr="00DD7CCF">
        <w:t>for “line”), with the following attributes</w:t>
      </w:r>
    </w:p>
    <w:p w14:paraId="1E0D3865" w14:textId="77777777" w:rsidR="00C02B8C" w:rsidRPr="00DD7CCF" w:rsidRDefault="004D2E67" w:rsidP="00E2714A">
      <w:pPr>
        <w:pStyle w:val="Lista2"/>
      </w:pPr>
      <w:r w:rsidRPr="00DD7CCF">
        <w:t xml:space="preserve">mandatorily, </w:t>
      </w:r>
      <w:r w:rsidR="008525C6" w:rsidRPr="008525C6">
        <w:rPr>
          <w:rStyle w:val="Codeattribute"/>
        </w:rPr>
        <w:t>@n</w:t>
      </w:r>
      <w:r w:rsidR="008525C6" w:rsidRPr="008525C6">
        <w:t xml:space="preserve"> </w:t>
      </w:r>
      <w:r w:rsidRPr="00DD7CCF">
        <w:t>to assign a number to the line, with values as follows:</w:t>
      </w:r>
    </w:p>
    <w:p w14:paraId="7C392CE4" w14:textId="1E9BFD6A" w:rsidR="00C02B8C" w:rsidRDefault="004D2E67" w:rsidP="00E2714A">
      <w:pPr>
        <w:pStyle w:val="Lista3"/>
      </w:pPr>
      <w:r w:rsidRPr="00DD7CCF">
        <w:t xml:space="preserve">in Tamil verse, always use Arabic numerals </w:t>
      </w:r>
      <w:r w:rsidRPr="00E24F87">
        <w:rPr>
          <w:noProof/>
        </w:rPr>
        <w:t>(</w:t>
      </w:r>
      <w:r w:rsidRPr="00DD7CCF">
        <w:t>1, 2, 3, 4)</w:t>
      </w:r>
    </w:p>
    <w:p w14:paraId="0C9F4F34" w14:textId="77777777" w:rsidR="00070594" w:rsidRPr="00070594" w:rsidRDefault="00070594" w:rsidP="00070594">
      <w:pPr>
        <w:pStyle w:val="Lista3"/>
      </w:pPr>
      <w:r w:rsidRPr="00070594">
        <w:t>in free octosyllabic versification found in some Old Sundanese and Old Javanese works, use Arabic numerals (1, 2, 3, 4)</w:t>
      </w:r>
    </w:p>
    <w:p w14:paraId="387C1B7E" w14:textId="77777777" w:rsidR="00C02B8C" w:rsidRPr="00DD7CCF" w:rsidRDefault="004D2E67" w:rsidP="00E2714A">
      <w:pPr>
        <w:pStyle w:val="Lista3"/>
      </w:pPr>
      <w:r w:rsidRPr="00DD7CCF">
        <w:t xml:space="preserve">in Sanskrit/Prakrit quantitative verse, use pairs of lowercase Latin letters </w:t>
      </w:r>
      <w:r w:rsidRPr="00E24F87">
        <w:rPr>
          <w:noProof/>
        </w:rPr>
        <w:t>(</w:t>
      </w:r>
      <w:r w:rsidRPr="00DD7CCF">
        <w:t>ab, cd)</w:t>
      </w:r>
    </w:p>
    <w:p w14:paraId="0C378393" w14:textId="77777777" w:rsidR="00C02B8C" w:rsidRPr="00DD7CCF" w:rsidRDefault="004D2E67" w:rsidP="00E2714A">
      <w:pPr>
        <w:pStyle w:val="Lista3"/>
      </w:pPr>
      <w:r w:rsidRPr="00DD7CCF">
        <w:t xml:space="preserve">in all other cases, use lowercase Latin letters </w:t>
      </w:r>
      <w:r w:rsidRPr="00E24F87">
        <w:rPr>
          <w:noProof/>
        </w:rPr>
        <w:t>(</w:t>
      </w:r>
      <w:r w:rsidRPr="00DD7CCF">
        <w:t>a, b, c, d)</w:t>
      </w:r>
    </w:p>
    <w:p w14:paraId="48BF46DD" w14:textId="77777777" w:rsidR="00C02B8C" w:rsidRPr="00DD7CCF" w:rsidRDefault="004D2E67" w:rsidP="004E103D">
      <w:pPr>
        <w:pStyle w:val="Lista4"/>
      </w:pPr>
      <w:r w:rsidRPr="00DD7CCF">
        <w:t xml:space="preserve">unless you are dealing with stanzas that have </w:t>
      </w:r>
      <w:r w:rsidRPr="00E24F87">
        <w:rPr>
          <w:noProof/>
        </w:rPr>
        <w:t>(</w:t>
      </w:r>
      <w:r w:rsidRPr="00DD7CCF">
        <w:t>or may have) 10 or more lines, in which case use Arabic numerals instead</w:t>
      </w:r>
    </w:p>
    <w:p w14:paraId="6D0E696B" w14:textId="77777777" w:rsidR="00C02B8C" w:rsidRPr="00DD7CCF" w:rsidRDefault="004D2E67" w:rsidP="00E2714A">
      <w:pPr>
        <w:pStyle w:val="Lista2"/>
      </w:pPr>
      <w:r w:rsidRPr="00DD7CCF">
        <w:t xml:space="preserve">for stanzas anomalously consisting of more or </w:t>
      </w:r>
      <w:r w:rsidR="0061037D">
        <w:t>fewer</w:t>
      </w:r>
      <w:r w:rsidRPr="00DD7CCF">
        <w:t xml:space="preserve"> than the expected number of lines, simply encode the actual number of lines, numbering them in sequence </w:t>
      </w:r>
      <w:r w:rsidRPr="00E24F87">
        <w:rPr>
          <w:noProof/>
        </w:rPr>
        <w:t>(</w:t>
      </w:r>
      <w:r w:rsidRPr="00DD7CCF">
        <w:t>continuing the applicable numbering scheme as described above)</w:t>
      </w:r>
    </w:p>
    <w:p w14:paraId="5CEF259B" w14:textId="77777777" w:rsidR="00C02B8C" w:rsidRPr="00DD7CCF" w:rsidRDefault="004D2E67" w:rsidP="00E2714A">
      <w:pPr>
        <w:pStyle w:val="Lista2"/>
      </w:pPr>
      <w:r w:rsidRPr="00DD7CCF">
        <w:t xml:space="preserve">as required, </w:t>
      </w:r>
      <w:r w:rsidR="008525C6" w:rsidRPr="008525C6">
        <w:rPr>
          <w:rStyle w:val="Codeattribute"/>
        </w:rPr>
        <w:t>@enjamb</w:t>
      </w:r>
      <w:r w:rsidR="008525C6" w:rsidRPr="008525C6">
        <w:t xml:space="preserve"> </w:t>
      </w:r>
      <w:r w:rsidRPr="00DD7CCF">
        <w:t xml:space="preserve">with the value </w:t>
      </w:r>
      <w:r w:rsidR="00303844" w:rsidRPr="00303844">
        <w:rPr>
          <w:rStyle w:val="Codevalue"/>
        </w:rPr>
        <w:t>"yes"</w:t>
      </w:r>
      <w:r w:rsidRPr="00DD7CCF">
        <w:t xml:space="preserve"> to encode the fact that the break at the </w:t>
      </w:r>
      <w:r w:rsidRPr="00CD25A4">
        <w:rPr>
          <w:b/>
          <w:bCs/>
        </w:rPr>
        <w:t>end of the line does not coincide with the end of a word</w:t>
      </w:r>
      <w:r w:rsidRPr="00DD7CCF">
        <w:t>, i.e. enjambement is present in this line</w:t>
      </w:r>
    </w:p>
    <w:p w14:paraId="5D828F56" w14:textId="77777777" w:rsidR="00C02B8C" w:rsidRPr="00DD7CCF" w:rsidRDefault="004D2E67" w:rsidP="00E2714A">
      <w:pPr>
        <w:pStyle w:val="Lista3"/>
      </w:pPr>
      <w:r w:rsidRPr="00DD7CCF">
        <w:t xml:space="preserve">note that this attribute must be added to the </w:t>
      </w:r>
      <w:r w:rsidRPr="00DD7CCF">
        <w:rPr>
          <w:rStyle w:val="Code"/>
        </w:rPr>
        <w:t>&lt;l&gt;</w:t>
      </w:r>
      <w:r w:rsidRPr="00DD7CCF">
        <w:t xml:space="preserve"> element containing the initial part of the broken word, not to the one containing the final part</w:t>
      </w:r>
    </w:p>
    <w:p w14:paraId="74C1C2E3" w14:textId="27D7D4CF" w:rsidR="00C02B8C" w:rsidRPr="00DD7CCF" w:rsidRDefault="004D2E67" w:rsidP="00E2714A">
      <w:pPr>
        <w:pStyle w:val="Lista3"/>
      </w:pPr>
      <w:r w:rsidRPr="00DD7CCF">
        <w:t xml:space="preserve">see </w:t>
      </w:r>
      <w:r w:rsidR="003C3D87" w:rsidRPr="00DD7CCF">
        <w:t>§</w:t>
      </w:r>
      <w:r w:rsidR="00435F8C" w:rsidRPr="00DD7CCF">
        <w:fldChar w:fldCharType="begin"/>
      </w:r>
      <w:r w:rsidR="00435F8C" w:rsidRPr="00DD7CCF">
        <w:instrText xml:space="preserve"> REF _Ref43979843 \r \h </w:instrText>
      </w:r>
      <w:r w:rsidR="00DD7CCF">
        <w:instrText xml:space="preserve"> \* MERGEFORMAT </w:instrText>
      </w:r>
      <w:r w:rsidR="00435F8C" w:rsidRPr="00DD7CCF">
        <w:fldChar w:fldCharType="separate"/>
      </w:r>
      <w:r w:rsidR="00DE73FC">
        <w:t>2.3.6</w:t>
      </w:r>
      <w:r w:rsidR="00435F8C" w:rsidRPr="00DD7CCF">
        <w:fldChar w:fldCharType="end"/>
      </w:r>
      <w:r w:rsidR="00095A6A">
        <w:t xml:space="preserve"> </w:t>
      </w:r>
      <w:r w:rsidR="00095A6A" w:rsidRPr="00095A6A">
        <w:t>for more about enjambement</w:t>
      </w:r>
    </w:p>
    <w:p w14:paraId="5A36FDED" w14:textId="48D84AE4" w:rsidR="003F08AC" w:rsidRDefault="003F08AC" w:rsidP="00E2714A">
      <w:pPr>
        <w:pStyle w:val="Lista2"/>
      </w:pPr>
      <w:r w:rsidRPr="00DD7CCF">
        <w:t>optionally</w:t>
      </w:r>
      <w:r>
        <w:t xml:space="preserve"> or as required</w:t>
      </w:r>
      <w:r w:rsidRPr="00DD7CCF">
        <w:t xml:space="preserve">, </w:t>
      </w:r>
      <w:r w:rsidRPr="008525C6">
        <w:rPr>
          <w:rStyle w:val="Codeattribute"/>
        </w:rPr>
        <w:t>@</w:t>
      </w:r>
      <w:r>
        <w:rPr>
          <w:rStyle w:val="Codeattribute"/>
        </w:rPr>
        <w:t>met</w:t>
      </w:r>
      <w:r w:rsidRPr="008525C6">
        <w:t xml:space="preserve"> </w:t>
      </w:r>
      <w:r w:rsidRPr="00DD7CCF">
        <w:t xml:space="preserve">for lines that deviate </w:t>
      </w:r>
      <w:r>
        <w:t xml:space="preserve">systematically </w:t>
      </w:r>
      <w:r w:rsidRPr="00DD7CCF">
        <w:t xml:space="preserve">from the metre of the stanza as a whole </w:t>
      </w:r>
      <w:r w:rsidRPr="00E24F87">
        <w:rPr>
          <w:noProof/>
        </w:rPr>
        <w:t>(</w:t>
      </w:r>
      <w:r w:rsidRPr="00DD7CCF">
        <w:t>see §</w:t>
      </w:r>
      <w:r w:rsidRPr="00DD7CCF">
        <w:fldChar w:fldCharType="begin"/>
      </w:r>
      <w:r w:rsidRPr="00DD7CCF">
        <w:instrText xml:space="preserve"> REF _Ref43980303 \r \h </w:instrText>
      </w:r>
      <w:r>
        <w:instrText xml:space="preserve"> \* MERGEFORMAT </w:instrText>
      </w:r>
      <w:r w:rsidRPr="00DD7CCF">
        <w:fldChar w:fldCharType="separate"/>
      </w:r>
      <w:r w:rsidR="00DE73FC">
        <w:t>2.3.5</w:t>
      </w:r>
      <w:r w:rsidRPr="00DD7CCF">
        <w:fldChar w:fldCharType="end"/>
      </w:r>
      <w:r w:rsidRPr="00DD7CCF">
        <w:t>)</w:t>
      </w:r>
    </w:p>
    <w:p w14:paraId="485E66D7" w14:textId="5BF2F3D0" w:rsidR="00C02B8C" w:rsidRPr="00DD7CCF" w:rsidRDefault="004D2E67" w:rsidP="00E2714A">
      <w:pPr>
        <w:pStyle w:val="Lista2"/>
      </w:pPr>
      <w:r w:rsidRPr="00DD7CCF">
        <w:t xml:space="preserve">optionally, </w:t>
      </w:r>
      <w:r w:rsidR="008525C6" w:rsidRPr="008525C6">
        <w:rPr>
          <w:rStyle w:val="Codeattribute"/>
        </w:rPr>
        <w:t>@real</w:t>
      </w:r>
      <w:r w:rsidR="008525C6" w:rsidRPr="008525C6">
        <w:t xml:space="preserve"> </w:t>
      </w:r>
      <w:r w:rsidRPr="00DD7CCF">
        <w:t xml:space="preserve">for lines that deviate </w:t>
      </w:r>
      <w:r w:rsidR="003F08AC">
        <w:t xml:space="preserve">idiosyncratically </w:t>
      </w:r>
      <w:r w:rsidRPr="00DD7CCF">
        <w:t xml:space="preserve">from the metre of the stanza as a whole </w:t>
      </w:r>
      <w:r w:rsidRPr="00E24F87">
        <w:rPr>
          <w:noProof/>
        </w:rPr>
        <w:t>(</w:t>
      </w:r>
      <w:r w:rsidRPr="00DD7CCF">
        <w:t xml:space="preserve">see </w:t>
      </w:r>
      <w:r w:rsidR="003C3D87" w:rsidRPr="00DD7CCF">
        <w:t>§</w:t>
      </w:r>
      <w:r w:rsidR="00DE73FC" w:rsidRPr="00DD7CCF">
        <w:fldChar w:fldCharType="begin"/>
      </w:r>
      <w:r w:rsidR="00DE73FC" w:rsidRPr="00DD7CCF">
        <w:instrText xml:space="preserve"> REF _Ref43980303 \r \h </w:instrText>
      </w:r>
      <w:r w:rsidR="00DE73FC">
        <w:instrText xml:space="preserve"> \* MERGEFORMAT </w:instrText>
      </w:r>
      <w:r w:rsidR="00DE73FC" w:rsidRPr="00DD7CCF">
        <w:fldChar w:fldCharType="separate"/>
      </w:r>
      <w:r w:rsidR="00DE73FC">
        <w:t>2.3.5</w:t>
      </w:r>
      <w:r w:rsidR="00DE73FC" w:rsidRPr="00DD7CCF">
        <w:fldChar w:fldCharType="end"/>
      </w:r>
      <w:r w:rsidRPr="00DD7CCF">
        <w:t>)</w:t>
      </w:r>
    </w:p>
    <w:p w14:paraId="689C20FE" w14:textId="77777777" w:rsidR="00C02B8C" w:rsidRPr="00DD7CCF" w:rsidRDefault="004D2E67" w:rsidP="00E2714A">
      <w:pPr>
        <w:pStyle w:val="Lista"/>
      </w:pPr>
      <w:r w:rsidRPr="005D2B22">
        <w:rPr>
          <w:b/>
          <w:bCs/>
        </w:rPr>
        <w:t>caesuras</w:t>
      </w:r>
      <w:r w:rsidRPr="00DD7CCF">
        <w:t xml:space="preserve"> shall not be marked up in quantitative verse</w:t>
      </w:r>
    </w:p>
    <w:p w14:paraId="48AA96C6" w14:textId="77777777" w:rsidR="00C02B8C" w:rsidRPr="00DD7CCF" w:rsidRDefault="004D2E67" w:rsidP="00E2714A">
      <w:pPr>
        <w:pStyle w:val="Lista2"/>
      </w:pPr>
      <w:r w:rsidRPr="00DD7CCF">
        <w:lastRenderedPageBreak/>
        <w:t xml:space="preserve">however, if you notice a caesura that was disregarded by the composer or involves sandhi that blurs its location, you may optionally mark it up as follows: </w:t>
      </w:r>
      <w:r w:rsidRPr="00DD7CCF">
        <w:rPr>
          <w:rStyle w:val="Code"/>
        </w:rPr>
        <w:t xml:space="preserve">&lt;milestone </w:t>
      </w:r>
      <w:r w:rsidRPr="00DD7CCF">
        <w:rPr>
          <w:rStyle w:val="Codeattribute"/>
        </w:rPr>
        <w:t>type</w:t>
      </w:r>
      <w:r w:rsidRPr="00DD7CCF">
        <w:rPr>
          <w:rStyle w:val="Code"/>
        </w:rPr>
        <w:t>=</w:t>
      </w:r>
      <w:r w:rsidRPr="0046000E">
        <w:rPr>
          <w:rStyle w:val="Codevalue"/>
        </w:rPr>
        <w:t>"yati"</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F47381">
        <w:rPr>
          <w:rStyle w:val="Lbjegyzet-hivatkozs"/>
        </w:rPr>
        <w:footnoteReference w:id="10"/>
      </w:r>
    </w:p>
    <w:p w14:paraId="5367165A" w14:textId="7F73E8E3" w:rsidR="00183969" w:rsidRPr="00DD7CCF" w:rsidRDefault="00183969" w:rsidP="00E2714A">
      <w:pPr>
        <w:pStyle w:val="Lista2"/>
      </w:pPr>
      <w:r w:rsidRPr="00DD7CCF">
        <w:t xml:space="preserve">see </w:t>
      </w:r>
      <w:r w:rsidRPr="00DD7CCF">
        <w:fldChar w:fldCharType="begin"/>
      </w:r>
      <w:r w:rsidRPr="00DD7CCF">
        <w:instrText xml:space="preserve"> REF _Ref44077259 \h </w:instrText>
      </w:r>
      <w:r w:rsidR="00DD7CCF">
        <w:instrText xml:space="preserve"> \* MERGEFORMAT </w:instrText>
      </w:r>
      <w:r w:rsidRPr="00DD7CCF">
        <w:fldChar w:fldCharType="separate"/>
      </w:r>
      <w:r w:rsidR="00E90D07" w:rsidRPr="00DD7CCF">
        <w:t xml:space="preserve">Example </w:t>
      </w:r>
      <w:r w:rsidR="00E90D07">
        <w:rPr>
          <w:noProof/>
        </w:rPr>
        <w:t>2.3.9</w:t>
      </w:r>
      <w:r w:rsidR="00E90D07" w:rsidRPr="00DD7CCF">
        <w:rPr>
          <w:noProof/>
        </w:rPr>
        <w:t>.</w:t>
      </w:r>
      <w:r w:rsidR="00E90D07">
        <w:rPr>
          <w:noProof/>
        </w:rPr>
        <w:t>C</w:t>
      </w:r>
      <w:r w:rsidRPr="00DD7CCF">
        <w:fldChar w:fldCharType="end"/>
      </w:r>
      <w:r w:rsidRPr="00DD7CCF">
        <w:t xml:space="preserve"> for an illustration</w:t>
      </w:r>
    </w:p>
    <w:p w14:paraId="34D14E2B" w14:textId="77777777" w:rsidR="00C02B8C" w:rsidRPr="00DD7CCF" w:rsidRDefault="004D2E67" w:rsidP="00E2714A">
      <w:pPr>
        <w:pStyle w:val="Lista"/>
      </w:pPr>
      <w:r w:rsidRPr="00DD7CCF">
        <w:t xml:space="preserve">any </w:t>
      </w:r>
      <w:r w:rsidRPr="005D2B22">
        <w:rPr>
          <w:b/>
          <w:bCs/>
        </w:rPr>
        <w:t>original punctuation and internal verse numbering</w:t>
      </w:r>
      <w:r w:rsidRPr="00DD7CCF">
        <w:t xml:space="preserve"> should be included at its actual locus within the </w:t>
      </w:r>
      <w:r w:rsidRPr="00DD7CCF">
        <w:rPr>
          <w:rStyle w:val="Code"/>
        </w:rPr>
        <w:t>&lt;l&gt;</w:t>
      </w:r>
      <w:r w:rsidRPr="00DD7CCF">
        <w:t xml:space="preserve"> element for the line in which it appears</w:t>
      </w:r>
    </w:p>
    <w:p w14:paraId="5CB0886F" w14:textId="333B80F0" w:rsidR="00C02B8C" w:rsidRPr="00DD7CCF" w:rsidRDefault="004D2E67" w:rsidP="00E2714A">
      <w:pPr>
        <w:pStyle w:val="Lista2"/>
      </w:pPr>
      <w:r w:rsidRPr="00DD7CCF">
        <w:t xml:space="preserve">all rules for marking up punctuation characters </w:t>
      </w:r>
      <w:r w:rsidRPr="00E24F87">
        <w:rPr>
          <w:noProof/>
        </w:rPr>
        <w:t>(</w:t>
      </w:r>
      <w:r w:rsidR="003C3D87" w:rsidRPr="00DD7CCF">
        <w:t>§</w:t>
      </w:r>
      <w:r w:rsidR="00E078CA" w:rsidRPr="00DD7CCF">
        <w:fldChar w:fldCharType="begin"/>
      </w:r>
      <w:r w:rsidR="00E078CA" w:rsidRPr="00DD7CCF">
        <w:instrText xml:space="preserve"> REF _Ref43980384 \r \h </w:instrText>
      </w:r>
      <w:r w:rsidR="00DD7CCF">
        <w:instrText xml:space="preserve"> \* MERGEFORMAT </w:instrText>
      </w:r>
      <w:r w:rsidR="00E078CA" w:rsidRPr="00DD7CCF">
        <w:fldChar w:fldCharType="separate"/>
      </w:r>
      <w:r w:rsidR="00E90D07">
        <w:t>4.2.4</w:t>
      </w:r>
      <w:r w:rsidR="00E078CA" w:rsidRPr="00DD7CCF">
        <w:fldChar w:fldCharType="end"/>
      </w:r>
      <w:r w:rsidRPr="00DD7CCF">
        <w:t xml:space="preserve">) and numerals </w:t>
      </w:r>
      <w:r w:rsidRPr="00E24F87">
        <w:rPr>
          <w:noProof/>
        </w:rPr>
        <w:t>(</w:t>
      </w:r>
      <w:r w:rsidR="003C3D87" w:rsidRPr="00DD7CCF">
        <w:t>§</w:t>
      </w:r>
      <w:r w:rsidRPr="00DD7CCF">
        <w:t>) apply</w:t>
      </w:r>
    </w:p>
    <w:p w14:paraId="7B6EE8BB" w14:textId="77777777" w:rsidR="00C02B8C" w:rsidRPr="00DD7CCF" w:rsidRDefault="004D2E67" w:rsidP="00E2714A">
      <w:pPr>
        <w:pStyle w:val="Lista2"/>
      </w:pPr>
      <w:r w:rsidRPr="00CD25A4">
        <w:rPr>
          <w:b/>
          <w:bCs/>
        </w:rPr>
        <w:t xml:space="preserve">do not supply </w:t>
      </w:r>
      <w:r w:rsidRPr="00DD7CCF">
        <w:t>editorial</w:t>
      </w:r>
      <w:r w:rsidRPr="00CD25A4">
        <w:rPr>
          <w:b/>
          <w:bCs/>
        </w:rPr>
        <w:t xml:space="preserve"> numbers or </w:t>
      </w:r>
      <w:r w:rsidRPr="00DD7CCF">
        <w:t xml:space="preserve">editorial </w:t>
      </w:r>
      <w:r w:rsidRPr="00CD25A4">
        <w:rPr>
          <w:b/>
          <w:bCs/>
        </w:rPr>
        <w:t xml:space="preserve">punctuation </w:t>
      </w:r>
      <w:r w:rsidRPr="00DD7CCF">
        <w:t>at the ends of stanzas</w:t>
      </w:r>
    </w:p>
    <w:p w14:paraId="68E3490A" w14:textId="77777777" w:rsidR="00C02B8C" w:rsidRPr="00DD7CCF" w:rsidRDefault="004D2E67" w:rsidP="00E2714A">
      <w:pPr>
        <w:pStyle w:val="Lista3"/>
      </w:pPr>
      <w:r w:rsidRPr="00DD7CCF">
        <w:t xml:space="preserve">editorial numeration is handled through the </w:t>
      </w:r>
      <w:r w:rsidR="008525C6" w:rsidRPr="008525C6">
        <w:rPr>
          <w:rStyle w:val="Codeattribute"/>
        </w:rPr>
        <w:t>@n</w:t>
      </w:r>
      <w:r w:rsidR="008525C6" w:rsidRPr="008525C6">
        <w:t xml:space="preserve"> </w:t>
      </w:r>
      <w:r w:rsidRPr="00DD7CCF">
        <w:t xml:space="preserve">attribute of the </w:t>
      </w:r>
      <w:r w:rsidRPr="00DD7CCF">
        <w:rPr>
          <w:rStyle w:val="Code"/>
        </w:rPr>
        <w:t>&lt;lg&gt;</w:t>
      </w:r>
      <w:r w:rsidRPr="00DD7CCF">
        <w:t xml:space="preserve"> element, which must be used even when internal verse numbering is present</w:t>
      </w:r>
    </w:p>
    <w:p w14:paraId="7275EF41" w14:textId="77777777" w:rsidR="00C02B8C" w:rsidRPr="00DD7CCF" w:rsidRDefault="004D2E67" w:rsidP="00D4342A">
      <w:pPr>
        <w:pStyle w:val="Cmsor3"/>
      </w:pPr>
      <w:bookmarkStart w:id="76" w:name="_ean8zao6bcdz" w:colFirst="0" w:colLast="0"/>
      <w:bookmarkStart w:id="77" w:name="_Ref43980199"/>
      <w:bookmarkStart w:id="78" w:name="_Toc74733400"/>
      <w:bookmarkEnd w:id="76"/>
      <w:r w:rsidRPr="00DD7CCF">
        <w:t>Numbering stanzas</w:t>
      </w:r>
      <w:bookmarkEnd w:id="77"/>
      <w:bookmarkEnd w:id="78"/>
    </w:p>
    <w:p w14:paraId="31687CA9" w14:textId="77777777" w:rsidR="00C02B8C" w:rsidRPr="00DD7CCF" w:rsidRDefault="004D2E67" w:rsidP="00E2714A">
      <w:pPr>
        <w:pStyle w:val="Lista"/>
      </w:pPr>
      <w:r w:rsidRPr="005D2B22">
        <w:rPr>
          <w:b/>
          <w:bCs/>
        </w:rPr>
        <w:t>every stanza</w:t>
      </w:r>
      <w:r w:rsidRPr="00DD7CCF">
        <w:t xml:space="preserve"> in your edition </w:t>
      </w:r>
      <w:r w:rsidRPr="005D2B22">
        <w:rPr>
          <w:b/>
          <w:bCs/>
        </w:rPr>
        <w:t xml:space="preserve">must have a number </w:t>
      </w:r>
      <w:r w:rsidRPr="00DD7CCF">
        <w:t xml:space="preserve">encoded in the </w:t>
      </w:r>
      <w:r w:rsidR="008525C6" w:rsidRPr="008525C6">
        <w:rPr>
          <w:rStyle w:val="Codeattribute"/>
        </w:rPr>
        <w:t>@n</w:t>
      </w:r>
      <w:r w:rsidR="008525C6" w:rsidRPr="008525C6">
        <w:t xml:space="preserve"> </w:t>
      </w:r>
      <w:r w:rsidRPr="00DD7CCF">
        <w:t xml:space="preserve">attribute of the corresponding </w:t>
      </w:r>
      <w:r w:rsidRPr="00DD7CCF">
        <w:rPr>
          <w:rStyle w:val="Code"/>
        </w:rPr>
        <w:t>&lt;lg&gt;</w:t>
      </w:r>
      <w:r w:rsidRPr="00DD7CCF">
        <w:t xml:space="preserve"> element</w:t>
      </w:r>
    </w:p>
    <w:p w14:paraId="1083368A" w14:textId="77777777" w:rsidR="00C02B8C" w:rsidRPr="00DD7CCF" w:rsidRDefault="004D2E67" w:rsidP="00E2714A">
      <w:pPr>
        <w:pStyle w:val="Lista"/>
      </w:pPr>
      <w:r w:rsidRPr="00DD7CCF">
        <w:t>this editorial numbering is mandatory whether or not text-internal numeration is present</w:t>
      </w:r>
    </w:p>
    <w:p w14:paraId="14D00921" w14:textId="77777777" w:rsidR="00C02B8C" w:rsidRPr="00DD7CCF" w:rsidRDefault="004D2E67" w:rsidP="00E2714A">
      <w:pPr>
        <w:pStyle w:val="Lista2"/>
      </w:pPr>
      <w:r w:rsidRPr="00DD7CCF">
        <w:t>if the text includes original numeration, editorial stanza numbering shall follow the rules stated here even if this results in a discrepancy with the original numbering</w:t>
      </w:r>
    </w:p>
    <w:p w14:paraId="0BFAE4EC" w14:textId="1BEF7D54" w:rsidR="00C02B8C" w:rsidRPr="00DD7CCF" w:rsidRDefault="004D2E67" w:rsidP="00E2714A">
      <w:pPr>
        <w:pStyle w:val="Lista2"/>
      </w:pPr>
      <w:r w:rsidRPr="00DD7CCF">
        <w:t xml:space="preserve">original stanza numbers should be encoded as part of the text, and tagged as any other number </w:t>
      </w:r>
      <w:r w:rsidRPr="00E24F87">
        <w:rPr>
          <w:noProof/>
        </w:rPr>
        <w:t>(</w:t>
      </w:r>
      <w:r w:rsidRPr="00DD7CCF">
        <w:t xml:space="preserve">see </w:t>
      </w:r>
      <w:r w:rsidR="003C3D87" w:rsidRPr="00DD7CCF">
        <w:t>§</w:t>
      </w:r>
      <w:r w:rsidR="00E078CA" w:rsidRPr="00DD7CCF">
        <w:fldChar w:fldCharType="begin"/>
      </w:r>
      <w:r w:rsidR="00E078CA" w:rsidRPr="00DD7CCF">
        <w:instrText xml:space="preserve"> REF _Ref43980607 \r \h </w:instrText>
      </w:r>
      <w:r w:rsidR="00DD7CCF">
        <w:instrText xml:space="preserve"> \* MERGEFORMAT </w:instrText>
      </w:r>
      <w:r w:rsidR="00E078CA" w:rsidRPr="00DD7CCF">
        <w:fldChar w:fldCharType="separate"/>
      </w:r>
      <w:r w:rsidR="00E90D07">
        <w:t>7.1</w:t>
      </w:r>
      <w:r w:rsidR="00E078CA" w:rsidRPr="00DD7CCF">
        <w:fldChar w:fldCharType="end"/>
      </w:r>
      <w:r w:rsidRPr="00DD7CCF">
        <w:t xml:space="preserve"> about encoding the value of numerals, and </w:t>
      </w:r>
      <w:r w:rsidR="003C3D87" w:rsidRPr="00DD7CCF">
        <w:t>§</w:t>
      </w:r>
      <w:r w:rsidR="006762C0">
        <w:fldChar w:fldCharType="begin"/>
      </w:r>
      <w:r w:rsidR="006762C0">
        <w:instrText xml:space="preserve"> REF _Ref44577917 \r \h </w:instrText>
      </w:r>
      <w:r w:rsidR="006762C0">
        <w:fldChar w:fldCharType="separate"/>
      </w:r>
      <w:r w:rsidR="00E90D07">
        <w:t>4.2.2</w:t>
      </w:r>
      <w:r w:rsidR="006762C0">
        <w:fldChar w:fldCharType="end"/>
      </w:r>
      <w:r w:rsidRPr="00DD7CCF">
        <w:t xml:space="preserve"> about numeral symbols other than decimal digits)</w:t>
      </w:r>
    </w:p>
    <w:p w14:paraId="332CF279" w14:textId="77777777" w:rsidR="00C02B8C" w:rsidRPr="00DD7CCF" w:rsidRDefault="004D2E67" w:rsidP="00E2714A">
      <w:pPr>
        <w:pStyle w:val="Lista"/>
      </w:pPr>
      <w:r w:rsidRPr="00DD7CCF">
        <w:t>stanza numbers shall always be Arabic numerals starting from 1</w:t>
      </w:r>
    </w:p>
    <w:p w14:paraId="5E5EE366" w14:textId="77777777" w:rsidR="00C02B8C" w:rsidRPr="00DD7CCF" w:rsidRDefault="004D2E67" w:rsidP="00E2714A">
      <w:pPr>
        <w:pStyle w:val="Lista2"/>
      </w:pPr>
      <w:r w:rsidRPr="00DD7CCF">
        <w:t>when it comes to displaying editions, we may choose to auto-convert stanza numbers into Roman numerals throughout our corpus or for specific subcorpora</w:t>
      </w:r>
    </w:p>
    <w:p w14:paraId="794698EB" w14:textId="77777777" w:rsidR="00C02B8C" w:rsidRPr="00DD7CCF" w:rsidRDefault="004D2E67" w:rsidP="00E2714A">
      <w:pPr>
        <w:pStyle w:val="Lista"/>
      </w:pPr>
      <w:r w:rsidRPr="00DD7CCF">
        <w:t xml:space="preserve">by default, stanzas shall be numbered </w:t>
      </w:r>
      <w:r w:rsidRPr="005D2B22">
        <w:rPr>
          <w:b/>
          <w:bCs/>
        </w:rPr>
        <w:t>consecutively</w:t>
      </w:r>
      <w:r w:rsidRPr="00DD7CCF">
        <w:t xml:space="preserve"> throughout an inscription, with the following exceptions</w:t>
      </w:r>
    </w:p>
    <w:p w14:paraId="2465598C" w14:textId="389588E6" w:rsidR="00C02B8C" w:rsidRPr="00DD7CCF" w:rsidRDefault="004D2E67" w:rsidP="00E2714A">
      <w:pPr>
        <w:pStyle w:val="Lista2"/>
      </w:pPr>
      <w:r w:rsidRPr="00DD7CCF">
        <w:t xml:space="preserve">if an inscription includes boxlike partitions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E90D07">
        <w:t>3.4</w:t>
      </w:r>
      <w:r w:rsidR="00C927BB" w:rsidRPr="00DD7CCF">
        <w:fldChar w:fldCharType="end"/>
      </w:r>
      <w:r w:rsidRPr="00DD7CCF">
        <w:t>), then stanza numbering must be mandatorily restarted in each textpart division</w:t>
      </w:r>
    </w:p>
    <w:p w14:paraId="5F29122B" w14:textId="4B6D1183" w:rsidR="00C02B8C" w:rsidRPr="00DD7CCF" w:rsidRDefault="004D2E67" w:rsidP="00E2714A">
      <w:pPr>
        <w:pStyle w:val="Lista2"/>
      </w:pPr>
      <w:r w:rsidRPr="00DD7CCF">
        <w:t xml:space="preserve">if an inscription includes 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E90D07">
        <w:t>3.5</w:t>
      </w:r>
      <w:r w:rsidR="000725A4" w:rsidRPr="00DD7CCF">
        <w:fldChar w:fldCharType="end"/>
      </w:r>
      <w:r w:rsidRPr="00DD7CCF">
        <w:t>), then stanza numbering may be optionally restarted after each division in order to follow the numbering scheme of a previous edition or the conventions of your specific field</w:t>
      </w:r>
    </w:p>
    <w:p w14:paraId="45AAF24F" w14:textId="77777777" w:rsidR="00C02B8C" w:rsidRPr="00DD7CCF" w:rsidRDefault="004D2E67" w:rsidP="00D4342A">
      <w:pPr>
        <w:pStyle w:val="Cmsor3"/>
      </w:pPr>
      <w:bookmarkStart w:id="79" w:name="_6q9v7bx41h3i" w:colFirst="0" w:colLast="0"/>
      <w:bookmarkStart w:id="80" w:name="_Ref43980265"/>
      <w:bookmarkStart w:id="81" w:name="_Toc74733401"/>
      <w:bookmarkEnd w:id="79"/>
      <w:r w:rsidRPr="00DD7CCF">
        <w:t>Encoding metre for stanzas</w:t>
      </w:r>
      <w:bookmarkEnd w:id="80"/>
      <w:bookmarkEnd w:id="81"/>
    </w:p>
    <w:p w14:paraId="4A1E8FC0" w14:textId="63325FB8" w:rsidR="00C02B8C" w:rsidRPr="00DD7CCF" w:rsidRDefault="004D2E67" w:rsidP="00E2714A">
      <w:pPr>
        <w:pStyle w:val="Lista"/>
      </w:pPr>
      <w:r w:rsidRPr="00DD7CCF">
        <w:t>w</w:t>
      </w:r>
      <w:r w:rsidR="00F47381">
        <w:t>h</w:t>
      </w:r>
      <w:r w:rsidRPr="00DD7CCF">
        <w:t>e</w:t>
      </w:r>
      <w:r w:rsidR="00F47381">
        <w:t>rever possible,</w:t>
      </w:r>
      <w:r w:rsidRPr="00DD7CCF">
        <w:t xml:space="preserve"> encode the metrical templates of stanzas by using the traditional/conventional names of metres </w:t>
      </w:r>
      <w:r w:rsidRPr="00E24F87">
        <w:rPr>
          <w:noProof/>
        </w:rPr>
        <w:t>(</w:t>
      </w:r>
      <w:r w:rsidRPr="00DD7CCF">
        <w:t xml:space="preserve">e.g. </w:t>
      </w:r>
      <w:r w:rsidRPr="00DD7CCF">
        <w:rPr>
          <w:rStyle w:val="Foreign"/>
        </w:rPr>
        <w:t>upajāti</w:t>
      </w:r>
      <w:r w:rsidRPr="00DD7CCF">
        <w:t xml:space="preserve">, </w:t>
      </w:r>
      <w:r w:rsidRPr="00DD7CCF">
        <w:rPr>
          <w:rStyle w:val="Foreign"/>
        </w:rPr>
        <w:t>śārdūlavikrīḍita</w:t>
      </w:r>
      <w:r w:rsidRPr="00DD7CCF">
        <w:t xml:space="preserve">, etc.) as values for the </w:t>
      </w:r>
      <w:r w:rsidR="008525C6" w:rsidRPr="008525C6">
        <w:rPr>
          <w:rStyle w:val="Codeattribute"/>
        </w:rPr>
        <w:t>@met</w:t>
      </w:r>
      <w:r w:rsidR="008525C6" w:rsidRPr="008525C6">
        <w:t xml:space="preserve"> </w:t>
      </w:r>
      <w:r w:rsidRPr="00DD7CCF">
        <w:t xml:space="preserve">attribute of </w:t>
      </w:r>
      <w:r w:rsidRPr="00DD7CCF">
        <w:rPr>
          <w:rStyle w:val="Code"/>
        </w:rPr>
        <w:t>&lt;lg&gt;</w:t>
      </w:r>
      <w:r w:rsidRPr="00DD7CCF">
        <w:t xml:space="preserve"> elements</w:t>
      </w:r>
    </w:p>
    <w:p w14:paraId="117D846E" w14:textId="33F405CD" w:rsidR="00C02B8C" w:rsidRPr="00DD7CCF" w:rsidRDefault="004D2E67" w:rsidP="00E2714A">
      <w:pPr>
        <w:pStyle w:val="Lista2"/>
      </w:pPr>
      <w:r w:rsidRPr="00DD7CCF">
        <w:t xml:space="preserve">consult </w:t>
      </w:r>
      <w:r w:rsidR="00991C8A">
        <w:fldChar w:fldCharType="begin"/>
      </w:r>
      <w:r w:rsidR="00991C8A">
        <w:instrText xml:space="preserve"> REF _Ref43980968 \r \h </w:instrText>
      </w:r>
      <w:r w:rsidR="00991C8A">
        <w:fldChar w:fldCharType="separate"/>
      </w:r>
      <w:r w:rsidR="00E90D07">
        <w:t>Appendix B</w:t>
      </w:r>
      <w:r w:rsidR="00991C8A">
        <w:fldChar w:fldCharType="end"/>
      </w:r>
      <w:r w:rsidR="00991C8A">
        <w:t xml:space="preserve"> </w:t>
      </w:r>
      <w:r w:rsidRPr="00DD7CCF">
        <w:t>for help with metre identification</w:t>
      </w:r>
    </w:p>
    <w:p w14:paraId="174E34F9" w14:textId="77777777" w:rsidR="00C02B8C" w:rsidRPr="00DD7CCF" w:rsidRDefault="004D2E67" w:rsidP="00E2714A">
      <w:pPr>
        <w:pStyle w:val="Lista"/>
      </w:pPr>
      <w:r w:rsidRPr="00DD7CCF">
        <w:t xml:space="preserve">if you come across a stanza in a metre to which you can put a name, but that </w:t>
      </w:r>
      <w:r w:rsidRPr="005D2B22">
        <w:rPr>
          <w:b/>
          <w:bCs/>
        </w:rPr>
        <w:t>name is not on the list</w:t>
      </w:r>
    </w:p>
    <w:p w14:paraId="2E52F319" w14:textId="77777777" w:rsidR="00C02B8C" w:rsidRPr="00DD7CCF" w:rsidRDefault="004D2E67" w:rsidP="00E2714A">
      <w:pPr>
        <w:pStyle w:val="Lista2"/>
      </w:pPr>
      <w:r w:rsidRPr="00DD7CCF">
        <w:t>use the name as a value</w:t>
      </w:r>
    </w:p>
    <w:p w14:paraId="3F44DA3A" w14:textId="77777777" w:rsidR="00C02B8C" w:rsidRPr="00DD7CCF" w:rsidRDefault="004D2E67" w:rsidP="00E2714A">
      <w:pPr>
        <w:pStyle w:val="Lista2"/>
      </w:pPr>
      <w:r w:rsidRPr="00DD7CCF">
        <w:t>contact the authors and the XML-TEI Data Manager to have the name and template or definition added to the list</w:t>
      </w:r>
    </w:p>
    <w:p w14:paraId="4F74BC3C" w14:textId="77777777" w:rsidR="00C02B8C" w:rsidRPr="00DD7CCF" w:rsidRDefault="004D2E67" w:rsidP="00E2714A">
      <w:pPr>
        <w:pStyle w:val="Lista"/>
      </w:pPr>
      <w:r w:rsidRPr="00DD7CCF">
        <w:t xml:space="preserve">if you find a stanza that follows a set metrical template, but </w:t>
      </w:r>
      <w:r w:rsidRPr="005D2B22">
        <w:rPr>
          <w:b/>
          <w:bCs/>
        </w:rPr>
        <w:t>you cannot put a name to the metre</w:t>
      </w:r>
    </w:p>
    <w:p w14:paraId="4C66297B" w14:textId="40849921" w:rsidR="00C02B8C" w:rsidRPr="00DD7CCF" w:rsidRDefault="004D2E67" w:rsidP="00E2714A">
      <w:pPr>
        <w:pStyle w:val="Lista2"/>
      </w:pPr>
      <w:r w:rsidRPr="00DD7CCF">
        <w:t xml:space="preserve">establish the prosodic template and record it in prosodic code as the value of </w:t>
      </w:r>
      <w:r w:rsidR="008525C6" w:rsidRPr="008525C6">
        <w:rPr>
          <w:rStyle w:val="Codeattribute"/>
        </w:rPr>
        <w:t>@met</w:t>
      </w:r>
      <w:r w:rsidR="008525C6" w:rsidRPr="008525C6">
        <w:t xml:space="preserve"> </w:t>
      </w:r>
      <w:r w:rsidRPr="00E24F87">
        <w:rPr>
          <w:noProof/>
        </w:rPr>
        <w:t>(</w:t>
      </w:r>
      <w:r w:rsidRPr="00DD7CCF">
        <w:t xml:space="preserve">see </w:t>
      </w:r>
      <w:r w:rsidR="004C2A93">
        <w:fldChar w:fldCharType="begin"/>
      </w:r>
      <w:r w:rsidR="004C2A93">
        <w:instrText xml:space="preserve"> REF _Ref44134408 \h </w:instrText>
      </w:r>
      <w:r w:rsidR="004C2A93">
        <w:fldChar w:fldCharType="separate"/>
      </w:r>
      <w:r w:rsidR="00E90D07">
        <w:t xml:space="preserve">Table </w:t>
      </w:r>
      <w:r w:rsidR="00E90D07">
        <w:rPr>
          <w:noProof/>
        </w:rPr>
        <w:t>2</w:t>
      </w:r>
      <w:r w:rsidR="004C2A93">
        <w:fldChar w:fldCharType="end"/>
      </w:r>
      <w:r w:rsidR="004C2A93">
        <w:t xml:space="preserve"> of </w:t>
      </w:r>
      <w:r w:rsidR="00991C8A">
        <w:fldChar w:fldCharType="begin"/>
      </w:r>
      <w:r w:rsidR="00991C8A">
        <w:instrText xml:space="preserve"> REF _Ref43991811 \r \h </w:instrText>
      </w:r>
      <w:r w:rsidR="00991C8A">
        <w:fldChar w:fldCharType="separate"/>
      </w:r>
      <w:r w:rsidR="00E90D07">
        <w:t>Appendix B.3</w:t>
      </w:r>
      <w:r w:rsidR="00991C8A">
        <w:fldChar w:fldCharType="end"/>
      </w:r>
      <w:r w:rsidR="00991C8A">
        <w:t xml:space="preserve"> </w:t>
      </w:r>
      <w:r w:rsidRPr="00DD7CCF">
        <w:t>for the prosodic code used in attribute values)</w:t>
      </w:r>
    </w:p>
    <w:p w14:paraId="0F15C162" w14:textId="0D325EDB" w:rsidR="00F47381" w:rsidRDefault="00F47381" w:rsidP="00F47381">
      <w:pPr>
        <w:pStyle w:val="Lista"/>
      </w:pPr>
      <w:r>
        <w:t xml:space="preserve">if the lines of a stanza alternately match two or more different legitimate metrical templates, encode </w:t>
      </w:r>
      <w:r w:rsidRPr="00876E54">
        <w:rPr>
          <w:rStyle w:val="Codeattribute"/>
        </w:rPr>
        <w:t>@met</w:t>
      </w:r>
      <w:r w:rsidRPr="00876E54">
        <w:rPr>
          <w:rStyle w:val="Code"/>
        </w:rPr>
        <w:t>=</w:t>
      </w:r>
      <w:r w:rsidRPr="00C53BF3">
        <w:rPr>
          <w:rStyle w:val="Codevalue"/>
        </w:rPr>
        <w:t>"</w:t>
      </w:r>
      <w:r>
        <w:rPr>
          <w:rStyle w:val="Codevalue"/>
        </w:rPr>
        <w:t>mixed</w:t>
      </w:r>
      <w:r w:rsidRPr="00C53BF3">
        <w:rPr>
          <w:rStyle w:val="Codevalue"/>
        </w:rPr>
        <w:t>"</w:t>
      </w:r>
      <w:r>
        <w:t xml:space="preserve"> on the stanza</w:t>
      </w:r>
    </w:p>
    <w:p w14:paraId="50A8925C" w14:textId="630D8E67" w:rsidR="00F47381" w:rsidRDefault="00F47381" w:rsidP="00F47381">
      <w:pPr>
        <w:pStyle w:val="Lista2"/>
      </w:pPr>
      <w:r>
        <w:t>in this case, mandatorily encode the metr</w:t>
      </w:r>
      <w:r w:rsidR="00DA49DF">
        <w:t>ical pattern</w:t>
      </w:r>
      <w:r>
        <w:t xml:space="preserve"> of each line in this stanza (</w:t>
      </w:r>
      <w:r w:rsidR="00DA49DF">
        <w:t>as per</w:t>
      </w:r>
      <w:r>
        <w:t xml:space="preserve"> §</w:t>
      </w:r>
      <w:r>
        <w:fldChar w:fldCharType="begin"/>
      </w:r>
      <w:r>
        <w:instrText xml:space="preserve"> REF _Ref43980303 \r \h </w:instrText>
      </w:r>
      <w:r>
        <w:fldChar w:fldCharType="separate"/>
      </w:r>
      <w:r w:rsidR="00DE73FC">
        <w:t>2.3.5</w:t>
      </w:r>
      <w:r>
        <w:fldChar w:fldCharType="end"/>
      </w:r>
      <w:r>
        <w:t>)</w:t>
      </w:r>
    </w:p>
    <w:p w14:paraId="6E03B161" w14:textId="77777777" w:rsidR="00F47381" w:rsidRDefault="00F47381" w:rsidP="00F47381">
      <w:pPr>
        <w:pStyle w:val="Lista2"/>
      </w:pPr>
      <w:r>
        <w:t xml:space="preserve">note that some metres permit (or require) different patterns in the individual lines of a stanza; encoding as “mixed” metre should be limited to the rare cases for which Appendix B does not provide a name (such as a mixing of </w:t>
      </w:r>
      <w:r w:rsidRPr="00F47381">
        <w:rPr>
          <w:rStyle w:val="Foreign"/>
        </w:rPr>
        <w:t>upendravajrā</w:t>
      </w:r>
      <w:r>
        <w:t xml:space="preserve"> and </w:t>
      </w:r>
      <w:r w:rsidRPr="00F47381">
        <w:rPr>
          <w:rStyle w:val="Foreign"/>
        </w:rPr>
        <w:t>vaṃśastha</w:t>
      </w:r>
      <w:r>
        <w:t xml:space="preserve"> lines)</w:t>
      </w:r>
    </w:p>
    <w:p w14:paraId="06522BCE" w14:textId="10211086" w:rsidR="00C02B8C" w:rsidRPr="00DD7CCF" w:rsidRDefault="004D2E67" w:rsidP="00E2714A">
      <w:pPr>
        <w:pStyle w:val="Lista"/>
      </w:pPr>
      <w:r w:rsidRPr="00DD7CCF">
        <w:lastRenderedPageBreak/>
        <w:t xml:space="preserve">if a text is damaged and you cannot identify the metre with absolute certainty, but you have a </w:t>
      </w:r>
      <w:r w:rsidRPr="005D2B22">
        <w:rPr>
          <w:b/>
          <w:bCs/>
        </w:rPr>
        <w:t>reasonably sound guess</w:t>
      </w:r>
      <w:r w:rsidRPr="00DD7CCF">
        <w:t xml:space="preserve"> </w:t>
      </w:r>
      <w:r w:rsidRPr="00E24F87">
        <w:rPr>
          <w:noProof/>
        </w:rPr>
        <w:t>(</w:t>
      </w:r>
      <w:r w:rsidRPr="00DD7CCF">
        <w:t>based on the prosody of the extant part, the length of the lacunose part and/or the metre of surrounding stanzas)</w:t>
      </w:r>
    </w:p>
    <w:p w14:paraId="19672254" w14:textId="77777777" w:rsidR="00C02B8C" w:rsidRPr="00DD7CCF" w:rsidRDefault="004D2E67" w:rsidP="00E2714A">
      <w:pPr>
        <w:pStyle w:val="Lista2"/>
      </w:pPr>
      <w:r w:rsidRPr="00DD7CCF">
        <w:t xml:space="preserve">add the element </w:t>
      </w:r>
      <w:r w:rsidRPr="00DD7CCF">
        <w:rPr>
          <w:rStyle w:val="Code"/>
        </w:rPr>
        <w:t xml:space="preserve">&lt;certainty </w:t>
      </w:r>
      <w:r w:rsidRPr="00DD7CCF">
        <w:rPr>
          <w:rStyle w:val="Codeattribute"/>
        </w:rPr>
        <w:t>match</w:t>
      </w:r>
      <w:r w:rsidRPr="00DD7CCF">
        <w:rPr>
          <w:rStyle w:val="Code"/>
        </w:rPr>
        <w:t>=</w:t>
      </w:r>
      <w:r w:rsidRPr="0046000E">
        <w:rPr>
          <w:rStyle w:val="Codevalue"/>
        </w:rPr>
        <w:t xml:space="preserve">"../@met" </w:t>
      </w:r>
      <w:r w:rsidRPr="00DD7CCF">
        <w:rPr>
          <w:rStyle w:val="Codeattribute"/>
        </w:rPr>
        <w:t>locus</w:t>
      </w:r>
      <w:r w:rsidRPr="00DD7CCF">
        <w:rPr>
          <w:rStyle w:val="Code"/>
        </w:rPr>
        <w:t>=</w:t>
      </w:r>
      <w:r w:rsidRPr="0046000E">
        <w:rPr>
          <w:rStyle w:val="Codevalue"/>
        </w:rPr>
        <w:t>"value"</w:t>
      </w:r>
      <w:r w:rsidRPr="00DD7CCF">
        <w:rPr>
          <w:rStyle w:val="Code"/>
        </w:rPr>
        <w:t>/&gt;</w:t>
      </w:r>
      <w:r w:rsidRPr="00DD7CCF">
        <w:t xml:space="preserve"> directly after the opening </w:t>
      </w:r>
      <w:r w:rsidRPr="00DD7CCF">
        <w:rPr>
          <w:rStyle w:val="Code"/>
        </w:rPr>
        <w:t>&lt;lg&gt;</w:t>
      </w:r>
      <w:r w:rsidRPr="00DD7CCF">
        <w:t xml:space="preserve"> tag </w:t>
      </w:r>
      <w:r w:rsidRPr="00E24F87">
        <w:rPr>
          <w:noProof/>
        </w:rPr>
        <w:t>(</w:t>
      </w:r>
      <w:r w:rsidRPr="00DD7CCF">
        <w:t xml:space="preserve">before the first </w:t>
      </w:r>
      <w:r w:rsidRPr="00DD7CCF">
        <w:rPr>
          <w:rStyle w:val="Code"/>
        </w:rPr>
        <w:t>&lt;l&gt;</w:t>
      </w:r>
      <w:r w:rsidRPr="00DD7CCF">
        <w:t xml:space="preserve"> element), where</w:t>
      </w:r>
    </w:p>
    <w:p w14:paraId="249CB59A" w14:textId="77777777" w:rsidR="00C02B8C" w:rsidRPr="00DD7CCF" w:rsidRDefault="004D2E67" w:rsidP="00E2714A">
      <w:pPr>
        <w:pStyle w:val="Lista3"/>
      </w:pPr>
      <w:r w:rsidRPr="00876E54">
        <w:rPr>
          <w:rStyle w:val="Codeattribute"/>
        </w:rPr>
        <w:t>@match</w:t>
      </w:r>
      <w:r w:rsidRPr="00876E54">
        <w:rPr>
          <w:rStyle w:val="Code"/>
        </w:rPr>
        <w:t>=</w:t>
      </w:r>
      <w:r w:rsidRPr="00C53BF3">
        <w:rPr>
          <w:rStyle w:val="Codevalue"/>
        </w:rPr>
        <w:t>"../@met"</w:t>
      </w:r>
      <w:r w:rsidRPr="00DD7CCF">
        <w:t xml:space="preserve"> indicates that we are encoding uncertainty regarding the </w:t>
      </w:r>
      <w:r w:rsidR="008525C6" w:rsidRPr="008525C6">
        <w:rPr>
          <w:rStyle w:val="Codeattribute"/>
        </w:rPr>
        <w:t>@met</w:t>
      </w:r>
      <w:r w:rsidR="008525C6" w:rsidRPr="008525C6">
        <w:t xml:space="preserve"> </w:t>
      </w:r>
      <w:r w:rsidRPr="00DD7CCF">
        <w:t xml:space="preserve">attribute of the parent element </w:t>
      </w:r>
      <w:r w:rsidRPr="00E24F87">
        <w:rPr>
          <w:noProof/>
        </w:rPr>
        <w:t>(</w:t>
      </w:r>
      <w:r w:rsidRPr="00DD7CCF">
        <w:t xml:space="preserve">i.e. </w:t>
      </w:r>
      <w:r w:rsidRPr="00DD7CCF">
        <w:rPr>
          <w:rStyle w:val="Code"/>
        </w:rPr>
        <w:t>&lt;lg&gt;</w:t>
      </w:r>
      <w:r w:rsidRPr="00DD7CCF">
        <w:t>), and</w:t>
      </w:r>
    </w:p>
    <w:p w14:paraId="2AEF9A8E" w14:textId="77777777" w:rsidR="00C02B8C" w:rsidRPr="00DD7CCF" w:rsidRDefault="004D2E67" w:rsidP="00E2714A">
      <w:pPr>
        <w:pStyle w:val="Lista3"/>
      </w:pPr>
      <w:r w:rsidRPr="00876E54">
        <w:rPr>
          <w:rStyle w:val="Codeattribute"/>
        </w:rPr>
        <w:t>@locus</w:t>
      </w:r>
      <w:r w:rsidRPr="00876E54">
        <w:rPr>
          <w:rStyle w:val="Code"/>
        </w:rPr>
        <w:t>=</w:t>
      </w:r>
      <w:r w:rsidRPr="00C53BF3">
        <w:rPr>
          <w:rStyle w:val="Codevalue"/>
        </w:rPr>
        <w:t>"value"</w:t>
      </w:r>
      <w:r w:rsidRPr="00DD7CCF">
        <w:t xml:space="preserve"> indicates that the uncertainty concerns the value of this attribute </w:t>
      </w:r>
      <w:r w:rsidRPr="00E24F87">
        <w:rPr>
          <w:noProof/>
        </w:rPr>
        <w:t>(</w:t>
      </w:r>
      <w:r w:rsidRPr="00DD7CCF">
        <w:t>i.e. the identification of the metre)</w:t>
      </w:r>
    </w:p>
    <w:p w14:paraId="4509099C" w14:textId="77777777" w:rsidR="00C02B8C" w:rsidRPr="00DD7CCF" w:rsidRDefault="004D2E67" w:rsidP="00E2714A">
      <w:pPr>
        <w:pStyle w:val="Lista"/>
      </w:pPr>
      <w:r w:rsidRPr="00DD7CCF">
        <w:t xml:space="preserve">if a part of your text seems </w:t>
      </w:r>
      <w:r w:rsidRPr="00E24F87">
        <w:rPr>
          <w:noProof/>
        </w:rPr>
        <w:t>(</w:t>
      </w:r>
      <w:r w:rsidRPr="00DD7CCF">
        <w:t xml:space="preserve">with reasonable certainty) to be in verse, but it is </w:t>
      </w:r>
      <w:r w:rsidRPr="005D2B22">
        <w:rPr>
          <w:b/>
          <w:bCs/>
        </w:rPr>
        <w:t>too heavily damaged to identify the metre even tentatively</w:t>
      </w:r>
      <w:r w:rsidRPr="00DD7CCF">
        <w:t xml:space="preserve">, tag it as </w:t>
      </w:r>
      <w:r w:rsidRPr="00876E54">
        <w:rPr>
          <w:rStyle w:val="Codeattribute"/>
        </w:rPr>
        <w:t>@met</w:t>
      </w:r>
      <w:r w:rsidRPr="00876E54">
        <w:rPr>
          <w:rStyle w:val="Code"/>
        </w:rPr>
        <w:t>=</w:t>
      </w:r>
      <w:r w:rsidRPr="00C53BF3">
        <w:rPr>
          <w:rStyle w:val="Codevalue"/>
        </w:rPr>
        <w:t>"uncertain"</w:t>
      </w:r>
    </w:p>
    <w:p w14:paraId="06C27F37" w14:textId="4691D0D0" w:rsidR="00C02B8C" w:rsidRPr="00DD7CCF" w:rsidRDefault="004D2E67" w:rsidP="00E2714A">
      <w:pPr>
        <w:pStyle w:val="Lista2"/>
      </w:pPr>
      <w:r w:rsidRPr="00DD7CCF">
        <w:t xml:space="preserve">but for heavily lacunose verse where the stanza structure cannot be established with any certainty, consider encoding the text in an </w:t>
      </w:r>
      <w:r w:rsidRPr="00DD7CCF">
        <w:rPr>
          <w:rStyle w:val="Code"/>
        </w:rPr>
        <w:t>&lt;ab&gt;</w:t>
      </w:r>
      <w:r w:rsidRPr="00DD7CCF">
        <w:t xml:space="preserve"> element </w:t>
      </w:r>
      <w:r w:rsidRPr="00E24F87">
        <w:rPr>
          <w:noProof/>
        </w:rPr>
        <w:t>(</w:t>
      </w:r>
      <w:r w:rsidR="003C3D87" w:rsidRPr="00DD7CCF">
        <w:t>§</w:t>
      </w:r>
      <w:r w:rsidR="009A6168" w:rsidRPr="00DD7CCF">
        <w:fldChar w:fldCharType="begin"/>
      </w:r>
      <w:r w:rsidR="009A6168" w:rsidRPr="00DD7CCF">
        <w:instrText xml:space="preserve"> REF _Ref43981028 \r \h </w:instrText>
      </w:r>
      <w:r w:rsidR="00DD7CCF">
        <w:instrText xml:space="preserve"> \* MERGEFORMAT </w:instrText>
      </w:r>
      <w:r w:rsidR="009A6168" w:rsidRPr="00DD7CCF">
        <w:fldChar w:fldCharType="separate"/>
      </w:r>
      <w:r w:rsidR="00E90D07">
        <w:t>2.2.2</w:t>
      </w:r>
      <w:r w:rsidR="009A6168" w:rsidRPr="00DD7CCF">
        <w:fldChar w:fldCharType="end"/>
      </w:r>
      <w:r w:rsidRPr="00DD7CCF">
        <w:t>) instead of marking it up as verse</w:t>
      </w:r>
    </w:p>
    <w:p w14:paraId="72A6273A" w14:textId="4021858E" w:rsidR="00F47381" w:rsidRPr="00DD7CCF" w:rsidRDefault="00F47381" w:rsidP="00F47381">
      <w:pPr>
        <w:pStyle w:val="Cmsor3"/>
      </w:pPr>
      <w:bookmarkStart w:id="82" w:name="_7tlyzfn6s88r" w:colFirst="0" w:colLast="0"/>
      <w:bookmarkStart w:id="83" w:name="_Ref43980303"/>
      <w:bookmarkStart w:id="84" w:name="_Toc74733402"/>
      <w:bookmarkEnd w:id="82"/>
      <w:r w:rsidRPr="00DD7CCF">
        <w:t xml:space="preserve">Encoding </w:t>
      </w:r>
      <w:r w:rsidR="00D35E03">
        <w:t xml:space="preserve">metre </w:t>
      </w:r>
      <w:r w:rsidRPr="00DD7CCF">
        <w:t>for individual lines</w:t>
      </w:r>
    </w:p>
    <w:p w14:paraId="5C198F33" w14:textId="14188FFF" w:rsidR="00D35E03" w:rsidRDefault="00F47381" w:rsidP="00F47381">
      <w:pPr>
        <w:pStyle w:val="Lista"/>
      </w:pPr>
      <w:r w:rsidRPr="00DD7CCF">
        <w:t xml:space="preserve">the metre of individual verse lines shall not be encoded separately so long as </w:t>
      </w:r>
      <w:r>
        <w:t xml:space="preserve">it is clearly determined by </w:t>
      </w:r>
      <w:r w:rsidRPr="00DD7CCF">
        <w:t>the metre encoded for the stanza to which they belong</w:t>
      </w:r>
      <w:r>
        <w:t xml:space="preserve">, but </w:t>
      </w:r>
      <w:r w:rsidR="00D35E03">
        <w:t>can in other cases be encoded</w:t>
      </w:r>
    </w:p>
    <w:p w14:paraId="14A7853C" w14:textId="1EC58EEE" w:rsidR="00D35E03" w:rsidRDefault="00AB1EB2" w:rsidP="00D35E03">
      <w:pPr>
        <w:pStyle w:val="Lista2"/>
      </w:pPr>
      <w:r>
        <w:t xml:space="preserve">by </w:t>
      </w:r>
      <w:r w:rsidR="00D35E03">
        <w:t>using the attribute</w:t>
      </w:r>
      <w:r w:rsidR="00D35E03" w:rsidRPr="00DD7CCF">
        <w:t xml:space="preserve"> </w:t>
      </w:r>
      <w:r w:rsidR="00D35E03" w:rsidRPr="008525C6">
        <w:rPr>
          <w:rStyle w:val="Codeattribute"/>
        </w:rPr>
        <w:t>@</w:t>
      </w:r>
      <w:r w:rsidR="00D35E03">
        <w:rPr>
          <w:rStyle w:val="Codeattribute"/>
        </w:rPr>
        <w:t>real</w:t>
      </w:r>
      <w:r w:rsidR="00D35E03">
        <w:t xml:space="preserve"> on </w:t>
      </w:r>
      <w:r w:rsidR="00D35E03" w:rsidRPr="00DD7CCF">
        <w:rPr>
          <w:rStyle w:val="Code"/>
        </w:rPr>
        <w:t>&lt;l&gt;</w:t>
      </w:r>
      <w:r w:rsidR="00D35E03">
        <w:t xml:space="preserve"> elements, when a line deviates idiosyncratically (either on purpose or erroneously) from what is normally expected on the basis of the metre of the stanza</w:t>
      </w:r>
    </w:p>
    <w:p w14:paraId="3E63464C" w14:textId="2F07C174" w:rsidR="00AB1EB2" w:rsidRPr="00DD7CCF" w:rsidRDefault="00AB1EB2" w:rsidP="00AB1EB2">
      <w:pPr>
        <w:pStyle w:val="Lista3"/>
      </w:pPr>
      <w:r w:rsidRPr="00DD7CCF">
        <w:t>the value of this attribute shall be the actual prosodic pattern of the line</w:t>
      </w:r>
      <w:r>
        <w:t>,</w:t>
      </w:r>
      <w:r w:rsidRPr="00DD7CCF">
        <w:t xml:space="preserve"> recorded in the notation described in</w:t>
      </w:r>
      <w:r>
        <w:t xml:space="preserve"> </w:t>
      </w:r>
      <w:r>
        <w:fldChar w:fldCharType="begin"/>
      </w:r>
      <w:r>
        <w:instrText xml:space="preserve"> REF _Ref44134408 \h </w:instrText>
      </w:r>
      <w:r>
        <w:fldChar w:fldCharType="separate"/>
      </w:r>
      <w:r>
        <w:t xml:space="preserve">Table </w:t>
      </w:r>
      <w:r>
        <w:rPr>
          <w:noProof/>
        </w:rPr>
        <w:t>2</w:t>
      </w:r>
      <w:r>
        <w:fldChar w:fldCharType="end"/>
      </w:r>
      <w:r>
        <w:t xml:space="preserve"> of </w:t>
      </w:r>
      <w:r>
        <w:fldChar w:fldCharType="begin"/>
      </w:r>
      <w:r>
        <w:instrText xml:space="preserve"> REF _Ref43991811 \r \h </w:instrText>
      </w:r>
      <w:r>
        <w:fldChar w:fldCharType="separate"/>
      </w:r>
      <w:r>
        <w:t>Appendix B.3</w:t>
      </w:r>
      <w:r>
        <w:fldChar w:fldCharType="end"/>
      </w:r>
    </w:p>
    <w:p w14:paraId="43D29366" w14:textId="77777777" w:rsidR="0010288F" w:rsidRDefault="0010288F" w:rsidP="0010288F">
      <w:pPr>
        <w:pStyle w:val="Lista2"/>
      </w:pPr>
      <w:r>
        <w:t>by using the attribute</w:t>
      </w:r>
      <w:r w:rsidRPr="00DD7CCF">
        <w:t xml:space="preserve"> </w:t>
      </w:r>
      <w:r w:rsidRPr="008525C6">
        <w:rPr>
          <w:rStyle w:val="Codeattribute"/>
        </w:rPr>
        <w:t>@met</w:t>
      </w:r>
      <w:r>
        <w:t xml:space="preserve"> on </w:t>
      </w:r>
      <w:r w:rsidRPr="00DD7CCF">
        <w:rPr>
          <w:rStyle w:val="Code"/>
        </w:rPr>
        <w:t>&lt;l&gt;</w:t>
      </w:r>
      <w:r>
        <w:t xml:space="preserve"> elements, when a line (in principle deliberately) follows a recognised prosodic template that is not clearly determined by the stanza’s metre</w:t>
      </w:r>
    </w:p>
    <w:p w14:paraId="006D7CC9" w14:textId="61E14ACF" w:rsidR="0010288F" w:rsidRDefault="0010288F" w:rsidP="0010288F">
      <w:pPr>
        <w:pStyle w:val="Lista3"/>
      </w:pPr>
      <w:r>
        <w:t>the value of this attribute shall be as in the case of stanzas (§</w:t>
      </w:r>
      <w:r>
        <w:fldChar w:fldCharType="begin"/>
      </w:r>
      <w:r>
        <w:instrText xml:space="preserve"> REF _Ref43980265 \r \h </w:instrText>
      </w:r>
      <w:r>
        <w:fldChar w:fldCharType="separate"/>
      </w:r>
      <w:r w:rsidR="00DE73FC">
        <w:t>2.3.4</w:t>
      </w:r>
      <w:r>
        <w:fldChar w:fldCharType="end"/>
      </w:r>
      <w:r>
        <w:t>), i.e. normally the name of a prosodic template</w:t>
      </w:r>
    </w:p>
    <w:p w14:paraId="035C7FD0" w14:textId="5EB303B9" w:rsidR="0010288F" w:rsidRDefault="0010288F" w:rsidP="0010288F">
      <w:pPr>
        <w:pStyle w:val="Lista2"/>
      </w:pPr>
      <w:r w:rsidRPr="008525C6">
        <w:rPr>
          <w:rStyle w:val="Codeattribute"/>
        </w:rPr>
        <w:t>@</w:t>
      </w:r>
      <w:r>
        <w:rPr>
          <w:rStyle w:val="Codeattribute"/>
        </w:rPr>
        <w:t>real</w:t>
      </w:r>
      <w:r>
        <w:t xml:space="preserve"> may be used in addition to </w:t>
      </w:r>
      <w:r w:rsidRPr="008525C6">
        <w:rPr>
          <w:rStyle w:val="Codeattribute"/>
        </w:rPr>
        <w:t>@met</w:t>
      </w:r>
      <w:r>
        <w:t xml:space="preserve"> when the latter attribute is applicable (the line is deemed to follow a named prosodic template), but the actual prosody of the line is deviant (e.g. incorrect)</w:t>
      </w:r>
    </w:p>
    <w:p w14:paraId="2611BF27" w14:textId="4779843E" w:rsidR="00AB1EB2" w:rsidRPr="00DD7CCF" w:rsidRDefault="00AB1EB2" w:rsidP="00AB1EB2">
      <w:pPr>
        <w:pStyle w:val="Lista"/>
      </w:pPr>
      <w:r w:rsidRPr="00DD7CCF">
        <w:t xml:space="preserve">see </w:t>
      </w:r>
      <w:r w:rsidRPr="00DD7CCF">
        <w:fldChar w:fldCharType="begin"/>
      </w:r>
      <w:r w:rsidRPr="00DD7CCF">
        <w:instrText xml:space="preserve"> REF _Ref44077213 \h </w:instrText>
      </w:r>
      <w:r>
        <w:instrText xml:space="preserve"> \* MERGEFORMAT </w:instrText>
      </w:r>
      <w:r w:rsidRPr="00DD7CCF">
        <w:fldChar w:fldCharType="separate"/>
      </w:r>
      <w:r w:rsidRPr="00DD7CCF">
        <w:t xml:space="preserve">Example </w:t>
      </w:r>
      <w:r>
        <w:rPr>
          <w:noProof/>
        </w:rPr>
        <w:t>2.3.9</w:t>
      </w:r>
      <w:r w:rsidRPr="00DD7CCF">
        <w:rPr>
          <w:noProof/>
        </w:rPr>
        <w:t>.</w:t>
      </w:r>
      <w:r>
        <w:rPr>
          <w:noProof/>
        </w:rPr>
        <w:t>D</w:t>
      </w:r>
      <w:r w:rsidRPr="00DD7CCF">
        <w:fldChar w:fldCharType="end"/>
      </w:r>
      <w:r w:rsidRPr="00DD7CCF">
        <w:t xml:space="preserve">, </w:t>
      </w:r>
      <w:r w:rsidRPr="00DD7CCF">
        <w:fldChar w:fldCharType="begin"/>
      </w:r>
      <w:r w:rsidRPr="00DD7CCF">
        <w:instrText xml:space="preserve"> REF _Ref44077218 \h </w:instrText>
      </w:r>
      <w:r>
        <w:instrText xml:space="preserve"> \* MERGEFORMAT </w:instrText>
      </w:r>
      <w:r w:rsidRPr="00DD7CCF">
        <w:fldChar w:fldCharType="separate"/>
      </w:r>
      <w:r w:rsidRPr="00DD7CCF">
        <w:t xml:space="preserve">Example </w:t>
      </w:r>
      <w:r>
        <w:rPr>
          <w:noProof/>
        </w:rPr>
        <w:t>2.3.9</w:t>
      </w:r>
      <w:r w:rsidRPr="00DD7CCF">
        <w:rPr>
          <w:noProof/>
        </w:rPr>
        <w:t>.</w:t>
      </w:r>
      <w:r>
        <w:rPr>
          <w:noProof/>
        </w:rPr>
        <w:t>E</w:t>
      </w:r>
      <w:r w:rsidRPr="00DD7CCF">
        <w:fldChar w:fldCharType="end"/>
      </w:r>
      <w:r w:rsidRPr="00DD7CCF">
        <w:t xml:space="preserve"> and </w:t>
      </w:r>
      <w:r w:rsidRPr="00DD7CCF">
        <w:fldChar w:fldCharType="begin"/>
      </w:r>
      <w:r w:rsidRPr="00DD7CCF">
        <w:instrText xml:space="preserve"> REF _Ref44077220 \h </w:instrText>
      </w:r>
      <w:r>
        <w:instrText xml:space="preserve"> \* MERGEFORMAT </w:instrText>
      </w:r>
      <w:r w:rsidRPr="00DD7CCF">
        <w:fldChar w:fldCharType="separate"/>
      </w:r>
      <w:r w:rsidRPr="00DD7CCF">
        <w:t xml:space="preserve">Example </w:t>
      </w:r>
      <w:r>
        <w:rPr>
          <w:noProof/>
        </w:rPr>
        <w:t>2.3.9</w:t>
      </w:r>
      <w:r w:rsidRPr="00DD7CCF">
        <w:rPr>
          <w:noProof/>
        </w:rPr>
        <w:t>.</w:t>
      </w:r>
      <w:r>
        <w:rPr>
          <w:noProof/>
        </w:rPr>
        <w:t>F</w:t>
      </w:r>
      <w:r w:rsidRPr="00DD7CCF">
        <w:fldChar w:fldCharType="end"/>
      </w:r>
      <w:r w:rsidRPr="00DD7CCF">
        <w:t xml:space="preserve"> for a illustrations</w:t>
      </w:r>
      <w:r>
        <w:t xml:space="preserve"> of metre encoded on lines</w:t>
      </w:r>
    </w:p>
    <w:p w14:paraId="47A09E6C" w14:textId="5CDEBBDB" w:rsidR="00D35E03" w:rsidRDefault="00D35E03" w:rsidP="002407D6">
      <w:pPr>
        <w:pStyle w:val="Lista"/>
      </w:pPr>
      <w:r>
        <w:t>encoding the metre of individual lines</w:t>
      </w:r>
      <w:r w:rsidR="0010288F">
        <w:t xml:space="preserve"> </w:t>
      </w:r>
      <w:r>
        <w:t xml:space="preserve">is </w:t>
      </w:r>
      <w:r w:rsidRPr="0010288F">
        <w:rPr>
          <w:b/>
          <w:bCs/>
        </w:rPr>
        <w:t>not applicable</w:t>
      </w:r>
      <w:r w:rsidRPr="00AB1EB2">
        <w:t xml:space="preserve"> to</w:t>
      </w:r>
    </w:p>
    <w:p w14:paraId="3604E92C" w14:textId="77777777" w:rsidR="00D35E03" w:rsidRPr="00DD7CCF" w:rsidRDefault="00D35E03" w:rsidP="0010288F">
      <w:pPr>
        <w:pStyle w:val="Lista2"/>
      </w:pPr>
      <w:r w:rsidRPr="00DD7CCF">
        <w:t xml:space="preserve">presumable scribal error </w:t>
      </w:r>
      <w:r w:rsidRPr="00E24F87">
        <w:rPr>
          <w:noProof/>
        </w:rPr>
        <w:t>(</w:t>
      </w:r>
      <w:r w:rsidRPr="00DD7CCF">
        <w:t xml:space="preserve">e.g. omission, dittography) or non-standard usage which you as editor have corrected </w:t>
      </w:r>
      <w:r w:rsidRPr="00E24F87">
        <w:rPr>
          <w:noProof/>
        </w:rPr>
        <w:t>(</w:t>
      </w:r>
      <w:r w:rsidRPr="00DD7CCF">
        <w:t>§</w:t>
      </w:r>
      <w:r w:rsidRPr="00DD7CCF">
        <w:fldChar w:fldCharType="begin"/>
      </w:r>
      <w:r w:rsidRPr="00DD7CCF">
        <w:instrText xml:space="preserve"> REF _Ref43981070 \r \h </w:instrText>
      </w:r>
      <w:r>
        <w:instrText xml:space="preserve"> \* MERGEFORMAT </w:instrText>
      </w:r>
      <w:r w:rsidRPr="00DD7CCF">
        <w:fldChar w:fldCharType="separate"/>
      </w:r>
      <w:r>
        <w:t>6.2</w:t>
      </w:r>
      <w:r w:rsidRPr="00DD7CCF">
        <w:fldChar w:fldCharType="end"/>
      </w:r>
      <w:r w:rsidRPr="00DD7CCF">
        <w:t xml:space="preserve">) or normalised </w:t>
      </w:r>
      <w:r w:rsidRPr="00E24F87">
        <w:rPr>
          <w:noProof/>
        </w:rPr>
        <w:t>(</w:t>
      </w:r>
      <w:r w:rsidRPr="00DD7CCF">
        <w:t>§</w:t>
      </w:r>
      <w:r w:rsidRPr="00DD7CCF">
        <w:fldChar w:fldCharType="begin"/>
      </w:r>
      <w:r w:rsidRPr="00DD7CCF">
        <w:instrText xml:space="preserve"> REF _Ref43979756 \r \h </w:instrText>
      </w:r>
      <w:r>
        <w:instrText xml:space="preserve"> \* MERGEFORMAT </w:instrText>
      </w:r>
      <w:r w:rsidRPr="00DD7CCF">
        <w:fldChar w:fldCharType="separate"/>
      </w:r>
      <w:r>
        <w:t>6.3</w:t>
      </w:r>
      <w:r w:rsidRPr="00DD7CCF">
        <w:fldChar w:fldCharType="end"/>
      </w:r>
      <w:r w:rsidRPr="00DD7CCF">
        <w:t xml:space="preserve">), thereby restoring the expected metre </w:t>
      </w:r>
      <w:r w:rsidRPr="00E24F87">
        <w:rPr>
          <w:noProof/>
        </w:rPr>
        <w:t>(</w:t>
      </w:r>
      <w:r w:rsidRPr="00DD7CCF">
        <w:t>see also §</w:t>
      </w:r>
      <w:r w:rsidRPr="00DD7CCF">
        <w:fldChar w:fldCharType="begin"/>
      </w:r>
      <w:r w:rsidRPr="00DD7CCF">
        <w:instrText xml:space="preserve"> REF _Ref43981233 \r \h </w:instrText>
      </w:r>
      <w:r>
        <w:instrText xml:space="preserve"> \* MERGEFORMAT </w:instrText>
      </w:r>
      <w:r w:rsidRPr="00DD7CCF">
        <w:fldChar w:fldCharType="separate"/>
      </w:r>
      <w:r>
        <w:t>6.1.4</w:t>
      </w:r>
      <w:r w:rsidRPr="00DD7CCF">
        <w:fldChar w:fldCharType="end"/>
      </w:r>
      <w:r w:rsidRPr="00DD7CCF">
        <w:t>)</w:t>
      </w:r>
    </w:p>
    <w:p w14:paraId="7572098F" w14:textId="1FCA797C" w:rsidR="00D35E03" w:rsidRPr="00DD7CCF" w:rsidRDefault="00D35E03" w:rsidP="0010288F">
      <w:pPr>
        <w:pStyle w:val="Lista2"/>
      </w:pPr>
      <w:r w:rsidRPr="00DD7CCF">
        <w:t xml:space="preserve">the clerical/scribal quirk where the end of a verse is joined in sandhi to a closing </w:t>
      </w:r>
      <w:r w:rsidRPr="00DD7CCF">
        <w:rPr>
          <w:rStyle w:val="Foreign"/>
        </w:rPr>
        <w:t>iti</w:t>
      </w:r>
      <w:r>
        <w:t xml:space="preserve"> (for which see §</w:t>
      </w:r>
      <w:r>
        <w:fldChar w:fldCharType="begin"/>
      </w:r>
      <w:r>
        <w:instrText xml:space="preserve"> REF _Ref61250776 \r \h </w:instrText>
      </w:r>
      <w:r>
        <w:fldChar w:fldCharType="separate"/>
      </w:r>
      <w:r>
        <w:t>2.1.2</w:t>
      </w:r>
      <w:r>
        <w:fldChar w:fldCharType="end"/>
      </w:r>
      <w:r>
        <w:t>)</w:t>
      </w:r>
    </w:p>
    <w:p w14:paraId="32E5A537" w14:textId="6374AD95" w:rsidR="00D35E03" w:rsidRPr="00DD7CCF" w:rsidRDefault="00D35E03" w:rsidP="0010288F">
      <w:pPr>
        <w:pStyle w:val="Lista2"/>
      </w:pPr>
      <w:r w:rsidRPr="00DD7CCF">
        <w:t xml:space="preserve">unobserved caesuras </w:t>
      </w:r>
      <w:r w:rsidRPr="00E24F87">
        <w:rPr>
          <w:noProof/>
        </w:rPr>
        <w:t>(</w:t>
      </w:r>
      <w:r w:rsidRPr="00DD7CCF">
        <w:t>which cannot be marked up in this scheme, but may be encoded as mentioned under §</w:t>
      </w:r>
      <w:r w:rsidRPr="00DD7CCF">
        <w:fldChar w:fldCharType="begin"/>
      </w:r>
      <w:r w:rsidRPr="00DD7CCF">
        <w:instrText xml:space="preserve"> REF _Ref43981361 \r \h </w:instrText>
      </w:r>
      <w:r>
        <w:instrText xml:space="preserve"> \* MERGEFORMAT </w:instrText>
      </w:r>
      <w:r w:rsidRPr="00DD7CCF">
        <w:fldChar w:fldCharType="separate"/>
      </w:r>
      <w:r w:rsidR="00DE73FC">
        <w:t>2.3.2</w:t>
      </w:r>
      <w:r w:rsidRPr="00DD7CCF">
        <w:fldChar w:fldCharType="end"/>
      </w:r>
      <w:r w:rsidRPr="00DD7CCF">
        <w:t>)</w:t>
      </w:r>
    </w:p>
    <w:p w14:paraId="474E6B46" w14:textId="4A2D97E8" w:rsidR="00D35E03" w:rsidRDefault="0010288F" w:rsidP="0010288F">
      <w:pPr>
        <w:pStyle w:val="Lista"/>
      </w:pPr>
      <w:r>
        <w:t xml:space="preserve">encoding the metre of individual lines </w:t>
      </w:r>
      <w:r w:rsidR="00D35E03">
        <w:t>is</w:t>
      </w:r>
      <w:r w:rsidR="00D35E03" w:rsidRPr="00D35E03">
        <w:t xml:space="preserve"> </w:t>
      </w:r>
      <w:r w:rsidR="00D35E03" w:rsidRPr="0010288F">
        <w:rPr>
          <w:b/>
          <w:bCs/>
        </w:rPr>
        <w:t xml:space="preserve">optional </w:t>
      </w:r>
      <w:r w:rsidR="00AB1EB2" w:rsidRPr="0010288F">
        <w:rPr>
          <w:b/>
          <w:bCs/>
        </w:rPr>
        <w:t>but recommended</w:t>
      </w:r>
      <w:r w:rsidR="00AB1EB2" w:rsidRPr="00AB1EB2">
        <w:t xml:space="preserve"> </w:t>
      </w:r>
      <w:r w:rsidR="00D35E03" w:rsidRPr="00AB1EB2">
        <w:t xml:space="preserve">in the case of </w:t>
      </w:r>
    </w:p>
    <w:p w14:paraId="0D3B3E61" w14:textId="5CA87831" w:rsidR="00AB1EB2" w:rsidRPr="00DD7CCF" w:rsidRDefault="00AB1EB2" w:rsidP="0010288F">
      <w:pPr>
        <w:pStyle w:val="Lista2"/>
      </w:pPr>
      <w:r w:rsidRPr="00DD7CCF">
        <w:t xml:space="preserve">legitimate metrical variation or constraint of the conventional template, such as </w:t>
      </w:r>
      <w:r w:rsidRPr="00DD7CCF">
        <w:rPr>
          <w:rStyle w:val="Foreign"/>
        </w:rPr>
        <w:t>vipulā anuṣṭubh</w:t>
      </w:r>
      <w:r w:rsidRPr="001250A0">
        <w:t xml:space="preserve"> </w:t>
      </w:r>
      <w:r w:rsidR="0010288F">
        <w:t xml:space="preserve">(details below) </w:t>
      </w:r>
      <w:r w:rsidRPr="00DD7CCF">
        <w:t xml:space="preserve">or </w:t>
      </w:r>
      <w:r w:rsidRPr="00DD7CCF">
        <w:rPr>
          <w:rStyle w:val="Foreign"/>
        </w:rPr>
        <w:t>capalā āryā</w:t>
      </w:r>
    </w:p>
    <w:p w14:paraId="34D4BD3F" w14:textId="77777777" w:rsidR="00AB1EB2" w:rsidRPr="00DD7CCF" w:rsidRDefault="00AB1EB2" w:rsidP="0010288F">
      <w:pPr>
        <w:pStyle w:val="Lista2"/>
      </w:pPr>
      <w:r w:rsidRPr="00DD7CCF">
        <w:t xml:space="preserve">licence, such as employing a short vowel followed by a stop and a semivowel </w:t>
      </w:r>
      <w:r w:rsidRPr="00E24F87">
        <w:rPr>
          <w:noProof/>
        </w:rPr>
        <w:t>(</w:t>
      </w:r>
      <w:r w:rsidRPr="00DD7CCF">
        <w:rPr>
          <w:rStyle w:val="Foreign"/>
        </w:rPr>
        <w:t>muta cum liquida</w:t>
      </w:r>
      <w:r w:rsidRPr="00DD7CCF">
        <w:t xml:space="preserve"> in classical European prosody)</w:t>
      </w:r>
    </w:p>
    <w:p w14:paraId="606CE197" w14:textId="77777777" w:rsidR="00AB1EB2" w:rsidRPr="00DD7CCF" w:rsidRDefault="00AB1EB2" w:rsidP="0010288F">
      <w:pPr>
        <w:pStyle w:val="Lista2"/>
      </w:pPr>
      <w:r w:rsidRPr="00DD7CCF">
        <w:t>lines with anomalous metre, including hypermetrical and hypometrical lines</w:t>
      </w:r>
    </w:p>
    <w:p w14:paraId="6E714165" w14:textId="0127486A" w:rsidR="0010288F" w:rsidRDefault="0010288F" w:rsidP="0010288F">
      <w:pPr>
        <w:pStyle w:val="Lista"/>
      </w:pPr>
      <w:r w:rsidRPr="00F47381">
        <w:rPr>
          <w:b/>
          <w:bCs/>
        </w:rPr>
        <w:t xml:space="preserve">legitimate variant </w:t>
      </w:r>
      <w:r w:rsidRPr="00F47381">
        <w:rPr>
          <w:rStyle w:val="Foreign"/>
          <w:b/>
          <w:bCs/>
        </w:rPr>
        <w:t>anuṣṭubh</w:t>
      </w:r>
      <w:r w:rsidRPr="00F47381">
        <w:rPr>
          <w:b/>
          <w:bCs/>
        </w:rPr>
        <w:t xml:space="preserve"> lines</w:t>
      </w:r>
      <w:r w:rsidRPr="00DD7CCF">
        <w:t xml:space="preserve"> </w:t>
      </w:r>
      <w:r w:rsidRPr="00E24F87">
        <w:rPr>
          <w:noProof/>
        </w:rPr>
        <w:t>(</w:t>
      </w:r>
      <w:r w:rsidRPr="00DD7CCF">
        <w:rPr>
          <w:rStyle w:val="Foreign"/>
        </w:rPr>
        <w:t>vipulā</w:t>
      </w:r>
      <w:r w:rsidRPr="00DD7CCF">
        <w:rPr>
          <w:rStyle w:val="Foreign"/>
          <w:i w:val="0"/>
          <w:iCs/>
        </w:rPr>
        <w:t>s</w:t>
      </w:r>
      <w:r w:rsidRPr="00DD7CCF">
        <w:t xml:space="preserve">) may be </w:t>
      </w:r>
      <w:r w:rsidRPr="0010288F">
        <w:rPr>
          <w:b/>
          <w:bCs/>
        </w:rPr>
        <w:t>optionally</w:t>
      </w:r>
      <w:r w:rsidRPr="00DD7CCF">
        <w:t xml:space="preserve"> encoded </w:t>
      </w:r>
      <w:r>
        <w:t>in the following manner</w:t>
      </w:r>
    </w:p>
    <w:p w14:paraId="09E6B123" w14:textId="77777777" w:rsidR="0010288F" w:rsidRPr="00DD7CCF" w:rsidRDefault="0010288F" w:rsidP="0010288F">
      <w:pPr>
        <w:pStyle w:val="Lista2"/>
      </w:pPr>
      <w:r>
        <w:t xml:space="preserve">primarily, by </w:t>
      </w:r>
      <w:r w:rsidRPr="00DD7CCF">
        <w:t>adding</w:t>
      </w:r>
      <w:r>
        <w:t xml:space="preserve"> </w:t>
      </w:r>
      <w:r w:rsidRPr="008525C6">
        <w:rPr>
          <w:rStyle w:val="Codeattribute"/>
        </w:rPr>
        <w:t>@</w:t>
      </w:r>
      <w:r>
        <w:rPr>
          <w:rStyle w:val="Codeattribute"/>
        </w:rPr>
        <w:t>real</w:t>
      </w:r>
      <w:r w:rsidRPr="008525C6">
        <w:t xml:space="preserve"> </w:t>
      </w:r>
      <w:r w:rsidRPr="00DD7CCF">
        <w:t xml:space="preserve">to the </w:t>
      </w:r>
      <w:r w:rsidRPr="00DD7CCF">
        <w:rPr>
          <w:rStyle w:val="Code"/>
        </w:rPr>
        <w:t>&lt;l&gt;</w:t>
      </w:r>
      <w:r w:rsidRPr="00DD7CCF">
        <w:t xml:space="preserve"> element concerned</w:t>
      </w:r>
      <w:r>
        <w:t>, to record the exact prosody of the line</w:t>
      </w:r>
    </w:p>
    <w:p w14:paraId="72263F7D" w14:textId="77777777" w:rsidR="0010288F" w:rsidRPr="00DD7CCF" w:rsidRDefault="0010288F" w:rsidP="0010288F">
      <w:pPr>
        <w:pStyle w:val="Lista2"/>
      </w:pPr>
      <w:r>
        <w:t xml:space="preserve">secondarily, </w:t>
      </w:r>
      <w:r w:rsidRPr="00DD7CCF">
        <w:t>by adding</w:t>
      </w:r>
      <w:r>
        <w:t xml:space="preserve"> </w:t>
      </w:r>
      <w:r w:rsidRPr="008525C6">
        <w:rPr>
          <w:rStyle w:val="Codeattribute"/>
        </w:rPr>
        <w:t>@met</w:t>
      </w:r>
      <w:r w:rsidRPr="008525C6">
        <w:t xml:space="preserve"> </w:t>
      </w:r>
      <w:r w:rsidRPr="00DD7CCF">
        <w:t xml:space="preserve">to the </w:t>
      </w:r>
      <w:r w:rsidRPr="00DD7CCF">
        <w:rPr>
          <w:rStyle w:val="Code"/>
        </w:rPr>
        <w:t>&lt;l&gt;</w:t>
      </w:r>
      <w:r w:rsidRPr="00DD7CCF">
        <w:t xml:space="preserve"> element concerned</w:t>
      </w:r>
    </w:p>
    <w:p w14:paraId="405E8BF5" w14:textId="77777777" w:rsidR="0010288F" w:rsidRPr="00DD7CCF" w:rsidRDefault="0010288F" w:rsidP="0010288F">
      <w:pPr>
        <w:pStyle w:val="Lista3"/>
      </w:pPr>
      <w:r w:rsidRPr="00DD7CCF">
        <w:t xml:space="preserve">the value of this attribute shall be the name of the prosodic template for that particular </w:t>
      </w:r>
      <w:r w:rsidRPr="00DD7CCF">
        <w:rPr>
          <w:rStyle w:val="Foreign"/>
        </w:rPr>
        <w:t>vipulā</w:t>
      </w:r>
      <w:r w:rsidRPr="00AB1EB2">
        <w:t xml:space="preserve"> </w:t>
      </w:r>
      <w:r w:rsidRPr="00DD7CCF">
        <w:t>line, as listed in</w:t>
      </w:r>
      <w:r>
        <w:t xml:space="preserve"> </w:t>
      </w:r>
      <w:r>
        <w:fldChar w:fldCharType="begin"/>
      </w:r>
      <w:r>
        <w:instrText xml:space="preserve"> REF _Ref48034860 \h </w:instrText>
      </w:r>
      <w:r>
        <w:fldChar w:fldCharType="separate"/>
      </w:r>
      <w:r w:rsidRPr="00ED5C86">
        <w:t xml:space="preserve">Table </w:t>
      </w:r>
      <w:r>
        <w:rPr>
          <w:noProof/>
        </w:rPr>
        <w:t>7</w:t>
      </w:r>
      <w:r>
        <w:fldChar w:fldCharType="end"/>
      </w:r>
      <w:r>
        <w:t xml:space="preserve"> of</w:t>
      </w:r>
      <w:r w:rsidRPr="00DD7CCF">
        <w:t xml:space="preserve"> </w:t>
      </w:r>
      <w:r>
        <w:fldChar w:fldCharType="begin"/>
      </w:r>
      <w:r>
        <w:instrText xml:space="preserve"> REF _Ref48034509 \r \h </w:instrText>
      </w:r>
      <w:r>
        <w:fldChar w:fldCharType="separate"/>
      </w:r>
      <w:r>
        <w:t>Appendix B.4.3</w:t>
      </w:r>
      <w:r>
        <w:fldChar w:fldCharType="end"/>
      </w:r>
    </w:p>
    <w:p w14:paraId="062BFF10" w14:textId="77777777" w:rsidR="0010288F" w:rsidRPr="00DD7CCF" w:rsidRDefault="0010288F" w:rsidP="0010288F">
      <w:pPr>
        <w:pStyle w:val="Lista3"/>
      </w:pPr>
      <w:r w:rsidRPr="00DD7CCF">
        <w:t xml:space="preserve">if you choose to avail of this option, please use it in addition to, not instead of, the option of encoding </w:t>
      </w:r>
      <w:r w:rsidRPr="008525C6">
        <w:rPr>
          <w:rStyle w:val="Codeattribute"/>
        </w:rPr>
        <w:t>@real</w:t>
      </w:r>
      <w:r w:rsidRPr="008525C6">
        <w:t xml:space="preserve"> </w:t>
      </w:r>
      <w:r w:rsidRPr="00DD7CCF">
        <w:t>on the irregular line</w:t>
      </w:r>
    </w:p>
    <w:p w14:paraId="36B63828" w14:textId="01A51419" w:rsidR="00D35E03" w:rsidRPr="00AB1EB2" w:rsidRDefault="0010288F" w:rsidP="0010288F">
      <w:pPr>
        <w:pStyle w:val="Lista"/>
      </w:pPr>
      <w:r>
        <w:t xml:space="preserve">encoding the metre of individual lines </w:t>
      </w:r>
      <w:r w:rsidR="00AB1EB2" w:rsidRPr="00AB1EB2">
        <w:t xml:space="preserve">is </w:t>
      </w:r>
      <w:r w:rsidR="00AB1EB2" w:rsidRPr="00AB1EB2">
        <w:rPr>
          <w:b/>
          <w:bCs/>
        </w:rPr>
        <w:t>mandatory</w:t>
      </w:r>
      <w:r w:rsidR="00AB1EB2" w:rsidRPr="0010288F">
        <w:rPr>
          <w:b/>
          <w:bCs/>
        </w:rPr>
        <w:t xml:space="preserve"> in the case of stanzas of “mixed” metre</w:t>
      </w:r>
      <w:r w:rsidR="00AB1EB2" w:rsidRPr="00AB1EB2">
        <w:t xml:space="preserve"> (§</w:t>
      </w:r>
      <w:r w:rsidR="00AB1EB2" w:rsidRPr="00AB1EB2">
        <w:fldChar w:fldCharType="begin"/>
      </w:r>
      <w:r w:rsidR="00AB1EB2" w:rsidRPr="00AB1EB2">
        <w:instrText xml:space="preserve"> REF _Ref43980265 \r \h  \* MERGEFORMAT </w:instrText>
      </w:r>
      <w:r w:rsidR="00AB1EB2" w:rsidRPr="00AB1EB2">
        <w:fldChar w:fldCharType="separate"/>
      </w:r>
      <w:r w:rsidR="00DE73FC">
        <w:t>2.3.4</w:t>
      </w:r>
      <w:r w:rsidR="00AB1EB2" w:rsidRPr="00AB1EB2">
        <w:fldChar w:fldCharType="end"/>
      </w:r>
      <w:r w:rsidR="00AB1EB2" w:rsidRPr="00AB1EB2">
        <w:t>)</w:t>
      </w:r>
    </w:p>
    <w:p w14:paraId="259BFD80" w14:textId="77777777" w:rsidR="0010288F" w:rsidRDefault="00DA49DF" w:rsidP="00DE7265">
      <w:pPr>
        <w:pStyle w:val="Lista2"/>
      </w:pPr>
      <w:r>
        <w:t>when the individual lines conform to a metrical pattern, encode the name of th</w:t>
      </w:r>
      <w:r w:rsidR="0010288F">
        <w:t>at</w:t>
      </w:r>
      <w:r>
        <w:t xml:space="preserve"> pattern for each line </w:t>
      </w:r>
      <w:r w:rsidR="0010288F">
        <w:t xml:space="preserve">of the stanza </w:t>
      </w:r>
      <w:r>
        <w:t xml:space="preserve">using </w:t>
      </w:r>
      <w:r w:rsidRPr="008525C6">
        <w:rPr>
          <w:rStyle w:val="Codeattribute"/>
        </w:rPr>
        <w:t>@met</w:t>
      </w:r>
      <w:r w:rsidRPr="008525C6">
        <w:t xml:space="preserve"> </w:t>
      </w:r>
      <w:r w:rsidRPr="00DD7CCF">
        <w:t>o</w:t>
      </w:r>
      <w:r>
        <w:t>n</w:t>
      </w:r>
      <w:r w:rsidRPr="00DD7CCF">
        <w:t xml:space="preserve"> the </w:t>
      </w:r>
      <w:r w:rsidRPr="00DD7CCF">
        <w:rPr>
          <w:rStyle w:val="Code"/>
        </w:rPr>
        <w:t>&lt;l&gt;</w:t>
      </w:r>
      <w:r w:rsidRPr="00DD7CCF">
        <w:t xml:space="preserve"> element</w:t>
      </w:r>
    </w:p>
    <w:p w14:paraId="04E3972B" w14:textId="298670A4" w:rsidR="002F2410" w:rsidRDefault="0010288F" w:rsidP="00DE7265">
      <w:pPr>
        <w:pStyle w:val="Lista2"/>
      </w:pPr>
      <w:r>
        <w:t xml:space="preserve">otherwise, the value of </w:t>
      </w:r>
      <w:r w:rsidRPr="008525C6">
        <w:rPr>
          <w:rStyle w:val="Codeattribute"/>
        </w:rPr>
        <w:t>@met</w:t>
      </w:r>
      <w:r>
        <w:t xml:space="preserve"> shall be the prosodic formula</w:t>
      </w:r>
    </w:p>
    <w:p w14:paraId="36F490DD" w14:textId="3DD6C72A" w:rsidR="00C02B8C" w:rsidRPr="00DD7CCF" w:rsidRDefault="004D2E67" w:rsidP="00D4342A">
      <w:pPr>
        <w:pStyle w:val="Cmsor3"/>
      </w:pPr>
      <w:bookmarkStart w:id="85" w:name="_l3elgprsa6k8" w:colFirst="0" w:colLast="0"/>
      <w:bookmarkStart w:id="86" w:name="_Ref43979843"/>
      <w:bookmarkStart w:id="87" w:name="_Toc74733403"/>
      <w:bookmarkStart w:id="88" w:name="_Ref88133015"/>
      <w:bookmarkEnd w:id="83"/>
      <w:bookmarkEnd w:id="84"/>
      <w:bookmarkEnd w:id="85"/>
      <w:r w:rsidRPr="00DD7CCF">
        <w:lastRenderedPageBreak/>
        <w:t>Verse lines</w:t>
      </w:r>
      <w:r w:rsidR="00E11DE8">
        <w:t>,</w:t>
      </w:r>
      <w:r w:rsidRPr="00DD7CCF">
        <w:t xml:space="preserve"> segmentation</w:t>
      </w:r>
      <w:bookmarkEnd w:id="86"/>
      <w:bookmarkEnd w:id="87"/>
      <w:r w:rsidR="00E11DE8">
        <w:t xml:space="preserve"> and enjambement</w:t>
      </w:r>
      <w:bookmarkEnd w:id="88"/>
    </w:p>
    <w:p w14:paraId="5F663325" w14:textId="22D573FF" w:rsidR="00C02B8C" w:rsidRPr="00DD7CCF" w:rsidRDefault="004D2E67" w:rsidP="00E2714A">
      <w:pPr>
        <w:pStyle w:val="Lista"/>
      </w:pPr>
      <w:r w:rsidRPr="00DD7CCF">
        <w:t xml:space="preserve">as already stated in </w:t>
      </w:r>
      <w:r w:rsidR="003C3D87" w:rsidRPr="00DD7CCF">
        <w:t>§</w:t>
      </w:r>
      <w:r w:rsidR="0049640D">
        <w:fldChar w:fldCharType="begin"/>
      </w:r>
      <w:r w:rsidR="0049640D">
        <w:instrText xml:space="preserve"> REF _Ref61250776 \r \h </w:instrText>
      </w:r>
      <w:r w:rsidR="0049640D">
        <w:fldChar w:fldCharType="separate"/>
      </w:r>
      <w:r w:rsidR="00E90D07">
        <w:t>2.1.2</w:t>
      </w:r>
      <w:r w:rsidR="0049640D">
        <w:fldChar w:fldCharType="end"/>
      </w:r>
      <w:r w:rsidRPr="00DD7CCF">
        <w:t xml:space="preserve">, the tags for structural elements must be </w:t>
      </w:r>
      <w:r w:rsidR="00A25D88">
        <w:t xml:space="preserve">placed </w:t>
      </w:r>
      <w:r w:rsidRPr="00DD7CCF">
        <w:t>at word boundaries even where a word boundary is separable only in transliteration and not in a native script</w:t>
      </w:r>
    </w:p>
    <w:p w14:paraId="36E70211" w14:textId="77777777" w:rsidR="00A25D88" w:rsidRDefault="00A25D88" w:rsidP="00A25D88">
      <w:pPr>
        <w:pStyle w:val="Lista2"/>
      </w:pPr>
      <w:r>
        <w:t xml:space="preserve">thus, the word boundaries have priority over the orthographic boundaries between </w:t>
      </w:r>
      <w:proofErr w:type="spellStart"/>
      <w:r w:rsidRPr="00A25D88">
        <w:rPr>
          <w:rStyle w:val="Foreign"/>
        </w:rPr>
        <w:t>akṣara</w:t>
      </w:r>
      <w:r>
        <w:t>s</w:t>
      </w:r>
      <w:proofErr w:type="spellEnd"/>
      <w:r>
        <w:t xml:space="preserve"> of the original script, and the latter can and must be separated whenever a boundary falls within an </w:t>
      </w:r>
      <w:r w:rsidRPr="00A25D88">
        <w:rPr>
          <w:rStyle w:val="Foreign"/>
        </w:rPr>
        <w:t>akṣara</w:t>
      </w:r>
    </w:p>
    <w:p w14:paraId="57471825" w14:textId="77777777" w:rsidR="00A25D88" w:rsidRDefault="00A25D88" w:rsidP="00A25D88">
      <w:pPr>
        <w:pStyle w:val="Lista"/>
      </w:pPr>
      <w:r>
        <w:t>in verse, however, metrical boundaries have the highest priority: the tags for stanzas and verse lines must be placed at the point where the metre demands them to be</w:t>
      </w:r>
    </w:p>
    <w:p w14:paraId="5D7638B4" w14:textId="79C12297" w:rsidR="00A25D88" w:rsidRDefault="00A25D88" w:rsidP="00A25D88">
      <w:pPr>
        <w:pStyle w:val="Lista2"/>
      </w:pPr>
      <w:r>
        <w:t>whenever the metrical break falls inside a word (including falling between members of a compound), enjambement (introduced in §</w:t>
      </w:r>
      <w:r>
        <w:fldChar w:fldCharType="begin"/>
      </w:r>
      <w:r>
        <w:instrText xml:space="preserve"> REF _Ref43981361 \r \h </w:instrText>
      </w:r>
      <w:r>
        <w:fldChar w:fldCharType="separate"/>
      </w:r>
      <w:r w:rsidR="00DE73FC">
        <w:t>2.3.2</w:t>
      </w:r>
      <w:r>
        <w:fldChar w:fldCharType="end"/>
      </w:r>
      <w:r>
        <w:t xml:space="preserve"> above) must be encoded on the </w:t>
      </w:r>
      <w:r w:rsidRPr="00A25D88">
        <w:rPr>
          <w:rStyle w:val="Code"/>
        </w:rPr>
        <w:t>&lt;l&gt;</w:t>
      </w:r>
      <w:r>
        <w:t xml:space="preserve"> element preceding the split</w:t>
      </w:r>
    </w:p>
    <w:p w14:paraId="1B6A357F" w14:textId="2214017F" w:rsidR="00A25D88" w:rsidRDefault="00A25D88" w:rsidP="00A25D88">
      <w:pPr>
        <w:pStyle w:val="Lista2"/>
      </w:pPr>
      <w:r>
        <w:t>occasionally, a metrical boundary involves vowel fusion sandhi that obscures a word boundary; in this case too, tags must be placed according to the metre, and thus enjambement will be present</w:t>
      </w:r>
    </w:p>
    <w:p w14:paraId="54931663" w14:textId="77777777" w:rsidR="00A25D88" w:rsidRDefault="00A25D88" w:rsidP="00A25D88">
      <w:pPr>
        <w:pStyle w:val="Lista"/>
      </w:pPr>
      <w:r>
        <w:t>the metrical boundary, the word boundary and the (Indic script’s) orthographic boundary can occur in the following combinations:</w:t>
      </w:r>
    </w:p>
    <w:p w14:paraId="29CEB838" w14:textId="77777777" w:rsidR="00A25D88" w:rsidRDefault="00A25D88" w:rsidP="00A25D88">
      <w:pPr>
        <w:pStyle w:val="Lista"/>
      </w:pPr>
      <w:r>
        <w:t>in the cleanest case, the three coincide and you have nothing to worry about</w:t>
      </w:r>
    </w:p>
    <w:p w14:paraId="7A7E1787" w14:textId="30A82FEB" w:rsidR="00A25D88" w:rsidRDefault="00A25D88" w:rsidP="00A25D88">
      <w:pPr>
        <w:pStyle w:val="Lista2"/>
      </w:pPr>
      <w:r>
        <w:t xml:space="preserve">e.g. </w:t>
      </w:r>
      <w:r w:rsidRPr="00A25D88">
        <w:rPr>
          <w:rStyle w:val="Code"/>
        </w:rPr>
        <w:t>&lt;l&gt;</w:t>
      </w:r>
      <w:r w:rsidRPr="00A25D88">
        <w:rPr>
          <w:rStyle w:val="Codetext"/>
        </w:rPr>
        <w:t>... varṣa-sahasrāṇi</w:t>
      </w:r>
      <w:r w:rsidRPr="00A25D88">
        <w:rPr>
          <w:rStyle w:val="Code"/>
        </w:rPr>
        <w:t>&lt;/l&gt;&lt;l&gt;</w:t>
      </w:r>
      <w:r w:rsidRPr="00A25D88">
        <w:rPr>
          <w:rStyle w:val="Codetext"/>
        </w:rPr>
        <w:t>svargge modati</w:t>
      </w:r>
      <w:r>
        <w:rPr>
          <w:rStyle w:val="Codetext"/>
        </w:rPr>
        <w:t>...</w:t>
      </w:r>
    </w:p>
    <w:p w14:paraId="5259986B" w14:textId="125DFD82" w:rsidR="00A25D88" w:rsidRDefault="00A25D88" w:rsidP="00A25D88">
      <w:pPr>
        <w:pStyle w:val="Lista"/>
      </w:pPr>
      <w:r>
        <w:t>when a metrical and a word boundary coincide, but conflict with an original orthographic boundary, the latter must be disregarded:</w:t>
      </w:r>
      <w:r w:rsidR="00B36E2E" w:rsidRPr="00B36E2E">
        <w:t xml:space="preserve"> enjambement is not in fact present, and </w:t>
      </w:r>
      <w:r>
        <w:t>thanks to transliteration, the text can be simply split at the proper point</w:t>
      </w:r>
    </w:p>
    <w:p w14:paraId="52391CCF" w14:textId="77777777" w:rsidR="00A25D88" w:rsidRDefault="00A25D88" w:rsidP="00A25D88">
      <w:pPr>
        <w:pStyle w:val="Lista2"/>
      </w:pPr>
      <w:r>
        <w:t xml:space="preserve">e.g. </w:t>
      </w:r>
      <w:r w:rsidRPr="00A25D88">
        <w:rPr>
          <w:rStyle w:val="Code"/>
        </w:rPr>
        <w:t>&lt;l&gt;</w:t>
      </w:r>
      <w:r w:rsidRPr="00A25D88">
        <w:rPr>
          <w:rStyle w:val="Codetext"/>
        </w:rPr>
        <w:t>... kṣaṇād</w:t>
      </w:r>
      <w:r w:rsidRPr="00A25D88">
        <w:rPr>
          <w:rStyle w:val="Code"/>
        </w:rPr>
        <w:t>&lt;/l&gt;&lt;l&gt;</w:t>
      </w:r>
      <w:r w:rsidRPr="00A25D88">
        <w:rPr>
          <w:rStyle w:val="Codetext"/>
        </w:rPr>
        <w:t>unmūlya...</w:t>
      </w:r>
      <w:r w:rsidRPr="00A25D88">
        <w:t xml:space="preserve"> and </w:t>
      </w:r>
      <w:r w:rsidRPr="00A25D88">
        <w:rPr>
          <w:rStyle w:val="Codetext"/>
        </w:rPr>
        <w:t>śambhor</w:t>
      </w:r>
      <w:r w:rsidRPr="00A25D88">
        <w:rPr>
          <w:rStyle w:val="Code"/>
        </w:rPr>
        <w:t>&lt;/l&gt;&lt;l&gt;</w:t>
      </w:r>
      <w:r w:rsidRPr="00A25D88">
        <w:rPr>
          <w:rStyle w:val="Codetext"/>
        </w:rPr>
        <w:t>gguhām</w:t>
      </w:r>
      <w:r w:rsidRPr="00A25D88">
        <w:t xml:space="preserve"> and NOT</w:t>
      </w:r>
      <w:r w:rsidRPr="00A25D88">
        <w:rPr>
          <w:rStyle w:val="Code"/>
        </w:rPr>
        <w:t xml:space="preserve"> &lt;l </w:t>
      </w:r>
      <w:r w:rsidRPr="00A25D88">
        <w:rPr>
          <w:rStyle w:val="Codeattribute"/>
        </w:rPr>
        <w:t>enjamb=</w:t>
      </w:r>
      <w:r w:rsidRPr="00787182">
        <w:rPr>
          <w:rStyle w:val="Codevalue"/>
        </w:rPr>
        <w:t>"yes"</w:t>
      </w:r>
      <w:r w:rsidRPr="00A25D88">
        <w:rPr>
          <w:rStyle w:val="Code"/>
        </w:rPr>
        <w:t>&gt;</w:t>
      </w:r>
      <w:r w:rsidRPr="00A25D88">
        <w:rPr>
          <w:rStyle w:val="Codetext"/>
        </w:rPr>
        <w:t>... kṣaṇā</w:t>
      </w:r>
      <w:r w:rsidRPr="00A25D88">
        <w:rPr>
          <w:rStyle w:val="Code"/>
        </w:rPr>
        <w:t>&lt;/l&gt;&lt;l&gt;</w:t>
      </w:r>
      <w:r w:rsidRPr="00A25D88">
        <w:rPr>
          <w:rStyle w:val="Codetext"/>
        </w:rPr>
        <w:t>d unmūlya...</w:t>
      </w:r>
      <w:r w:rsidRPr="00A25D88">
        <w:t xml:space="preserve"> and </w:t>
      </w:r>
      <w:r w:rsidRPr="00A25D88">
        <w:rPr>
          <w:rStyle w:val="Code"/>
        </w:rPr>
        <w:t xml:space="preserve">&lt;l </w:t>
      </w:r>
      <w:r w:rsidRPr="00A25D88">
        <w:rPr>
          <w:rStyle w:val="Codeattribute"/>
        </w:rPr>
        <w:t>enjamb=</w:t>
      </w:r>
      <w:r w:rsidRPr="00787182">
        <w:rPr>
          <w:rStyle w:val="Codevalue"/>
        </w:rPr>
        <w:t>"yes"</w:t>
      </w:r>
      <w:r w:rsidRPr="00A25D88">
        <w:rPr>
          <w:rStyle w:val="Code"/>
        </w:rPr>
        <w:t>&gt;</w:t>
      </w:r>
      <w:r w:rsidRPr="00A25D88">
        <w:rPr>
          <w:rStyle w:val="Codetext"/>
        </w:rPr>
        <w:t>... śambho</w:t>
      </w:r>
      <w:r w:rsidRPr="00A25D88">
        <w:rPr>
          <w:rStyle w:val="Code"/>
        </w:rPr>
        <w:t>&lt;/l&gt;&lt;l&gt;</w:t>
      </w:r>
      <w:r w:rsidRPr="00A25D88">
        <w:rPr>
          <w:rStyle w:val="Codetext"/>
        </w:rPr>
        <w:t>r gguhām</w:t>
      </w:r>
      <w:r>
        <w:t xml:space="preserve"> (as you might break the text in a native script)</w:t>
      </w:r>
    </w:p>
    <w:p w14:paraId="7413062A" w14:textId="77777777" w:rsidR="00A25D88" w:rsidRDefault="00A25D88" w:rsidP="00F11F52">
      <w:pPr>
        <w:pStyle w:val="Lista"/>
      </w:pPr>
      <w:r>
        <w:t>when a metrical boundary does not coincide with a word boundary, the tags must be placed at the metrical boundary, and since this is inside a word, enjambement is present</w:t>
      </w:r>
    </w:p>
    <w:p w14:paraId="18E078B7" w14:textId="77777777" w:rsidR="00A25D88" w:rsidRDefault="00A25D88" w:rsidP="00A25D88">
      <w:pPr>
        <w:pStyle w:val="Lista2"/>
      </w:pPr>
      <w:r>
        <w:t>this most often happens between the members of a compound</w:t>
      </w:r>
    </w:p>
    <w:p w14:paraId="7683B6E7" w14:textId="77777777" w:rsidR="00A25D88" w:rsidRDefault="00A25D88" w:rsidP="00F11F52">
      <w:pPr>
        <w:pStyle w:val="Lista3"/>
      </w:pPr>
      <w:r>
        <w:t>if these members are separable in transliteration, then the tags can be placed straightforwardly, but enjambement is present, since the compound is split into two parts</w:t>
      </w:r>
    </w:p>
    <w:p w14:paraId="360CC57D" w14:textId="77777777" w:rsidR="00A25D88" w:rsidRDefault="00A25D88" w:rsidP="00F11F52">
      <w:pPr>
        <w:pStyle w:val="Lista4"/>
      </w:pPr>
      <w:r>
        <w:t xml:space="preserve">if you use editorial hyphens for compound analysis (see TG §2.6.2), put your editorial hyphen at the beginning of the second </w:t>
      </w:r>
      <w:r w:rsidRPr="00A25D88">
        <w:rPr>
          <w:rStyle w:val="Code"/>
        </w:rPr>
        <w:t>&lt;l&gt;</w:t>
      </w:r>
      <w:r>
        <w:t xml:space="preserve"> element involved</w:t>
      </w:r>
    </w:p>
    <w:p w14:paraId="230112C5" w14:textId="14C41286" w:rsidR="00A25D88" w:rsidRDefault="00A25D88" w:rsidP="00F11F52">
      <w:pPr>
        <w:pStyle w:val="Lista4"/>
      </w:pPr>
      <w:r>
        <w:t xml:space="preserve">e.g. </w:t>
      </w:r>
      <w:r w:rsidRPr="00A25D88">
        <w:rPr>
          <w:rStyle w:val="Code"/>
        </w:rPr>
        <w:t xml:space="preserve">&lt;l </w:t>
      </w:r>
      <w:r w:rsidRPr="00A25D88">
        <w:rPr>
          <w:rStyle w:val="Codeattribute"/>
        </w:rPr>
        <w:t>enjamb=</w:t>
      </w:r>
      <w:r w:rsidRPr="00787182">
        <w:rPr>
          <w:rStyle w:val="Codevalue"/>
        </w:rPr>
        <w:t>"yes"</w:t>
      </w:r>
      <w:r w:rsidRPr="00A25D88">
        <w:rPr>
          <w:rStyle w:val="Code"/>
        </w:rPr>
        <w:t>&gt;</w:t>
      </w:r>
      <w:r w:rsidRPr="00A25D88">
        <w:rPr>
          <w:rStyle w:val="Codetext"/>
        </w:rPr>
        <w:t>... maṇḍalānta</w:t>
      </w:r>
      <w:r w:rsidRPr="00A25D88">
        <w:rPr>
          <w:rStyle w:val="Code"/>
        </w:rPr>
        <w:t>&lt;/l&gt;&lt;l&gt;</w:t>
      </w:r>
      <w:r w:rsidRPr="00A25D88">
        <w:rPr>
          <w:rStyle w:val="Codetext"/>
        </w:rPr>
        <w:t>-vyakta-bhrū-bhaṅga...</w:t>
      </w:r>
      <w:r>
        <w:t xml:space="preserve"> (see also </w:t>
      </w:r>
      <w:r w:rsidR="00695285" w:rsidRPr="00DD7CCF">
        <w:fldChar w:fldCharType="begin"/>
      </w:r>
      <w:r w:rsidR="00695285" w:rsidRPr="00DD7CCF">
        <w:instrText xml:space="preserve"> REF _Ref44077336 \h </w:instrText>
      </w:r>
      <w:r w:rsidR="00695285">
        <w:instrText xml:space="preserve"> \* MERGEFORMAT </w:instrText>
      </w:r>
      <w:r w:rsidR="00695285" w:rsidRPr="00DD7CCF">
        <w:fldChar w:fldCharType="separate"/>
      </w:r>
      <w:r w:rsidR="00695285" w:rsidRPr="00DD7CCF">
        <w:t xml:space="preserve">Example </w:t>
      </w:r>
      <w:r w:rsidR="00695285">
        <w:rPr>
          <w:noProof/>
        </w:rPr>
        <w:t>2.3.9</w:t>
      </w:r>
      <w:r w:rsidR="00695285" w:rsidRPr="00DD7CCF">
        <w:rPr>
          <w:noProof/>
        </w:rPr>
        <w:t>.</w:t>
      </w:r>
      <w:r w:rsidR="00695285">
        <w:rPr>
          <w:noProof/>
        </w:rPr>
        <w:t>A</w:t>
      </w:r>
      <w:r w:rsidR="00695285" w:rsidRPr="00DD7CCF">
        <w:fldChar w:fldCharType="end"/>
      </w:r>
      <w:r w:rsidR="00695285" w:rsidRPr="00DD7CCF">
        <w:t xml:space="preserve"> and </w:t>
      </w:r>
      <w:r w:rsidR="00695285" w:rsidRPr="00DD7CCF">
        <w:fldChar w:fldCharType="begin"/>
      </w:r>
      <w:r w:rsidR="00695285" w:rsidRPr="00DD7CCF">
        <w:instrText xml:space="preserve"> REF _Ref44077259 \h </w:instrText>
      </w:r>
      <w:r w:rsidR="00695285">
        <w:instrText xml:space="preserve"> \* MERGEFORMAT </w:instrText>
      </w:r>
      <w:r w:rsidR="00695285" w:rsidRPr="00DD7CCF">
        <w:fldChar w:fldCharType="separate"/>
      </w:r>
      <w:r w:rsidR="00695285" w:rsidRPr="00DD7CCF">
        <w:t xml:space="preserve">Example </w:t>
      </w:r>
      <w:r w:rsidR="00695285">
        <w:rPr>
          <w:noProof/>
        </w:rPr>
        <w:t>2.3.9</w:t>
      </w:r>
      <w:r w:rsidR="00695285" w:rsidRPr="00DD7CCF">
        <w:rPr>
          <w:noProof/>
        </w:rPr>
        <w:t>.</w:t>
      </w:r>
      <w:r w:rsidR="00695285">
        <w:rPr>
          <w:noProof/>
        </w:rPr>
        <w:t>C</w:t>
      </w:r>
      <w:r w:rsidR="00695285" w:rsidRPr="00DD7CCF">
        <w:fldChar w:fldCharType="end"/>
      </w:r>
      <w:r>
        <w:t xml:space="preserve"> for full illustrations)</w:t>
      </w:r>
    </w:p>
    <w:p w14:paraId="7B39D88B" w14:textId="77777777" w:rsidR="00A25D88" w:rsidRDefault="00A25D88" w:rsidP="00F11F52">
      <w:pPr>
        <w:pStyle w:val="Lista3"/>
      </w:pPr>
      <w:r>
        <w:t>if the members are fused in vowel sandhi, then the tags must still be placed at the metrical boundary, enjambement is present, and a hyphen cannot be inserted</w:t>
      </w:r>
    </w:p>
    <w:p w14:paraId="7535498C" w14:textId="77777777" w:rsidR="00A25D88" w:rsidRDefault="00A25D88" w:rsidP="00F11F52">
      <w:pPr>
        <w:pStyle w:val="Lista4"/>
      </w:pPr>
      <w:r>
        <w:t xml:space="preserve">e.g. </w:t>
      </w:r>
      <w:r w:rsidRPr="00A25D88">
        <w:rPr>
          <w:rStyle w:val="Code"/>
        </w:rPr>
        <w:t xml:space="preserve">&lt;l </w:t>
      </w:r>
      <w:r w:rsidRPr="00A25D88">
        <w:rPr>
          <w:rStyle w:val="Codeattribute"/>
        </w:rPr>
        <w:t>n=</w:t>
      </w:r>
      <w:r w:rsidRPr="00787182">
        <w:rPr>
          <w:rStyle w:val="Codevalue"/>
        </w:rPr>
        <w:t>"a"</w:t>
      </w:r>
      <w:r w:rsidRPr="00A25D88">
        <w:rPr>
          <w:rStyle w:val="Code"/>
        </w:rPr>
        <w:t xml:space="preserve"> </w:t>
      </w:r>
      <w:r w:rsidRPr="00A25D88">
        <w:rPr>
          <w:rStyle w:val="Codeattribute"/>
        </w:rPr>
        <w:t>enjamb=</w:t>
      </w:r>
      <w:r w:rsidRPr="00787182">
        <w:rPr>
          <w:rStyle w:val="Codevalue"/>
        </w:rPr>
        <w:t>"yes"</w:t>
      </w:r>
      <w:r w:rsidRPr="00A25D88">
        <w:rPr>
          <w:rStyle w:val="Code"/>
        </w:rPr>
        <w:t xml:space="preserve"> </w:t>
      </w:r>
      <w:r w:rsidRPr="00A25D88">
        <w:rPr>
          <w:rStyle w:val="Codeattribute"/>
        </w:rPr>
        <w:t>met=</w:t>
      </w:r>
      <w:r w:rsidRPr="00787182">
        <w:rPr>
          <w:rStyle w:val="Codevalue"/>
        </w:rPr>
        <w:t>"bha-vipulā"</w:t>
      </w:r>
      <w:r w:rsidRPr="00A25D88">
        <w:rPr>
          <w:rStyle w:val="Code"/>
        </w:rPr>
        <w:t xml:space="preserve"> </w:t>
      </w:r>
      <w:r w:rsidRPr="00A25D88">
        <w:rPr>
          <w:rStyle w:val="Codeattribute"/>
        </w:rPr>
        <w:t>real=</w:t>
      </w:r>
      <w:r w:rsidRPr="00787182">
        <w:rPr>
          <w:rStyle w:val="Codevalue"/>
        </w:rPr>
        <w:t>"++-++--+"</w:t>
      </w:r>
      <w:r w:rsidRPr="00A25D88">
        <w:rPr>
          <w:rStyle w:val="Code"/>
        </w:rPr>
        <w:t>&gt;</w:t>
      </w:r>
      <w:r w:rsidRPr="00A25D88">
        <w:rPr>
          <w:rStyle w:val="Codetext"/>
        </w:rPr>
        <w:t>sūnus tadīyo vijayā</w:t>
      </w:r>
      <w:r w:rsidRPr="00A25D88">
        <w:rPr>
          <w:rStyle w:val="Code"/>
        </w:rPr>
        <w:t xml:space="preserve">&lt;/l&gt;&lt;l </w:t>
      </w:r>
      <w:r w:rsidRPr="00A25D88">
        <w:rPr>
          <w:rStyle w:val="Codeattribute"/>
        </w:rPr>
        <w:t>n=</w:t>
      </w:r>
      <w:r w:rsidRPr="00787182">
        <w:rPr>
          <w:rStyle w:val="Codevalue"/>
        </w:rPr>
        <w:t>"b"</w:t>
      </w:r>
      <w:r w:rsidRPr="00A25D88">
        <w:rPr>
          <w:rStyle w:val="Code"/>
        </w:rPr>
        <w:t>&gt;</w:t>
      </w:r>
      <w:r w:rsidRPr="00A25D88">
        <w:rPr>
          <w:rStyle w:val="Codetext"/>
        </w:rPr>
        <w:t>ditya-nāmā mahīpatiḥ</w:t>
      </w:r>
      <w:r w:rsidRPr="00A25D88">
        <w:rPr>
          <w:rStyle w:val="Code"/>
        </w:rPr>
        <w:t>&lt;/l&gt;</w:t>
      </w:r>
    </w:p>
    <w:p w14:paraId="18538635" w14:textId="77777777" w:rsidR="00A25D88" w:rsidRDefault="00A25D88" w:rsidP="00A25D88">
      <w:pPr>
        <w:pStyle w:val="Lista2"/>
      </w:pPr>
      <w:r>
        <w:t>if compounds are not involved, then the discrepancy of word and metrical boundaries is usually due to a vowel lost in sandhi</w:t>
      </w:r>
    </w:p>
    <w:p w14:paraId="57506CF4" w14:textId="77777777" w:rsidR="00A25D88" w:rsidRDefault="00A25D88" w:rsidP="00F11F52">
      <w:pPr>
        <w:pStyle w:val="Lista3"/>
      </w:pPr>
      <w:r>
        <w:t>again, tags must be placed at the metrical boundary and enjambement is present</w:t>
      </w:r>
    </w:p>
    <w:p w14:paraId="4370B457" w14:textId="1285E0EB" w:rsidR="00A25D88" w:rsidRDefault="00A25D88" w:rsidP="00F11F52">
      <w:pPr>
        <w:pStyle w:val="Lista3"/>
      </w:pPr>
      <w:r>
        <w:t>editorial normalisation of sandhi across container boundaries (§</w:t>
      </w:r>
      <w:r w:rsidR="00F11F52">
        <w:fldChar w:fldCharType="begin"/>
      </w:r>
      <w:r w:rsidR="00F11F52">
        <w:instrText xml:space="preserve"> REF _Ref61250776 \r \h </w:instrText>
      </w:r>
      <w:r w:rsidR="00F11F52">
        <w:fldChar w:fldCharType="separate"/>
      </w:r>
      <w:r w:rsidR="00F11F52">
        <w:t>2.1.2</w:t>
      </w:r>
      <w:r w:rsidR="00F11F52">
        <w:fldChar w:fldCharType="end"/>
      </w:r>
      <w:r>
        <w:t>) must not be applied in this case, since restoring the sandhi would break the metre</w:t>
      </w:r>
    </w:p>
    <w:p w14:paraId="55C3566E" w14:textId="3AD3183A" w:rsidR="00A25D88" w:rsidRDefault="00A25D88" w:rsidP="00F11F52">
      <w:pPr>
        <w:pStyle w:val="Lista3"/>
      </w:pPr>
      <w:r>
        <w:t xml:space="preserve">in such cases, the text may be split in several ways; as a rule of thumb, place the tags as close to a word boundary as possible, overriding </w:t>
      </w:r>
      <w:r w:rsidRPr="00F11F52">
        <w:rPr>
          <w:rStyle w:val="Foreign"/>
        </w:rPr>
        <w:t>akṣara</w:t>
      </w:r>
      <w:r>
        <w:t xml:space="preserve"> boundaries where applicable</w:t>
      </w:r>
      <w:r w:rsidR="00B36E2E">
        <w:t>,</w:t>
      </w:r>
      <w:r>
        <w:t xml:space="preserve"> e.g.</w:t>
      </w:r>
    </w:p>
    <w:p w14:paraId="41D79839" w14:textId="4EA7381A" w:rsidR="00A25D88" w:rsidRPr="00A25D88" w:rsidRDefault="00A25D88" w:rsidP="00F11F52">
      <w:pPr>
        <w:pStyle w:val="Lista4"/>
        <w:rPr>
          <w:rStyle w:val="Code"/>
        </w:rPr>
      </w:pPr>
      <w:r w:rsidRPr="00A25D88">
        <w:rPr>
          <w:rStyle w:val="Code"/>
        </w:rPr>
        <w:t xml:space="preserve">&lt;l </w:t>
      </w:r>
      <w:r w:rsidRPr="00A25D88">
        <w:rPr>
          <w:rStyle w:val="Codeattribute"/>
        </w:rPr>
        <w:t>n=</w:t>
      </w:r>
      <w:r w:rsidRPr="00787182">
        <w:rPr>
          <w:rStyle w:val="Codevalue"/>
        </w:rPr>
        <w:t>"a"</w:t>
      </w:r>
      <w:r w:rsidRPr="00A25D88">
        <w:rPr>
          <w:rStyle w:val="Code"/>
        </w:rPr>
        <w:t xml:space="preserve"> </w:t>
      </w:r>
      <w:r w:rsidRPr="00A25D88">
        <w:rPr>
          <w:rStyle w:val="Codeattribute"/>
        </w:rPr>
        <w:t>enjamb=</w:t>
      </w:r>
      <w:r w:rsidRPr="00787182">
        <w:rPr>
          <w:rStyle w:val="Codevalue"/>
        </w:rPr>
        <w:t>"yes"</w:t>
      </w:r>
      <w:r w:rsidRPr="00A25D88">
        <w:rPr>
          <w:rStyle w:val="Code"/>
        </w:rPr>
        <w:t>&gt;</w:t>
      </w:r>
      <w:r w:rsidRPr="00A25D88">
        <w:rPr>
          <w:rStyle w:val="Codetext"/>
        </w:rPr>
        <w:t>sadā sva-vācā manasā ca karmmaṇā</w:t>
      </w:r>
      <w:r w:rsidRPr="00A25D88">
        <w:rPr>
          <w:rStyle w:val="Code"/>
        </w:rPr>
        <w:t xml:space="preserve">&lt;/l&gt;&lt;l </w:t>
      </w:r>
      <w:r w:rsidRPr="00A25D88">
        <w:rPr>
          <w:rStyle w:val="Codeattribute"/>
        </w:rPr>
        <w:t>n=</w:t>
      </w:r>
      <w:r w:rsidRPr="00787182">
        <w:rPr>
          <w:rStyle w:val="Codevalue"/>
        </w:rPr>
        <w:t>"b"</w:t>
      </w:r>
      <w:r w:rsidRPr="00A25D88">
        <w:rPr>
          <w:rStyle w:val="Code"/>
        </w:rPr>
        <w:t>&gt;</w:t>
      </w:r>
      <w:r w:rsidRPr="00A25D88">
        <w:rPr>
          <w:rStyle w:val="Codetext"/>
        </w:rPr>
        <w:t>nvakāri yenādhiguṇena kuṇḍinaḥ</w:t>
      </w:r>
      <w:r w:rsidRPr="00A25D88">
        <w:rPr>
          <w:rStyle w:val="Code"/>
        </w:rPr>
        <w:t>&lt;/l&gt;</w:t>
      </w:r>
    </w:p>
    <w:p w14:paraId="06F78985" w14:textId="77777777" w:rsidR="00A25D88" w:rsidRDefault="00A25D88" w:rsidP="00F11F52">
      <w:pPr>
        <w:pStyle w:val="Lista5"/>
      </w:pPr>
      <w:r>
        <w:t xml:space="preserve">here, the word </w:t>
      </w:r>
      <w:r w:rsidRPr="00F11F52">
        <w:rPr>
          <w:rStyle w:val="Foreign"/>
        </w:rPr>
        <w:t>anvakāri</w:t>
      </w:r>
      <w:r>
        <w:t xml:space="preserve"> is split between lines, because its initial vowel is merged into the final </w:t>
      </w:r>
      <w:r w:rsidRPr="00F11F52">
        <w:rPr>
          <w:rStyle w:val="Foreign"/>
        </w:rPr>
        <w:t>ā</w:t>
      </w:r>
      <w:r>
        <w:t xml:space="preserve"> of the preceding word</w:t>
      </w:r>
    </w:p>
    <w:p w14:paraId="61635961" w14:textId="3D4C323C" w:rsidR="00A25D88" w:rsidRDefault="00A25D88" w:rsidP="00F11F52">
      <w:pPr>
        <w:pStyle w:val="Lista5"/>
      </w:pPr>
      <w:r>
        <w:t xml:space="preserve">splitting into </w:t>
      </w:r>
      <w:r w:rsidRPr="00A25D88">
        <w:rPr>
          <w:rStyle w:val="Codetext"/>
        </w:rPr>
        <w:t>karmmaṇānv</w:t>
      </w:r>
      <w:r w:rsidRPr="00A25D88">
        <w:rPr>
          <w:rStyle w:val="Code"/>
        </w:rPr>
        <w:t>&lt;/l&gt;&lt;l&gt;</w:t>
      </w:r>
      <w:r w:rsidRPr="00A25D88">
        <w:rPr>
          <w:rStyle w:val="Codetext"/>
        </w:rPr>
        <w:t>akāri</w:t>
      </w:r>
      <w:r>
        <w:t xml:space="preserve"> would place the split further away from the word boundary, which is not desirable</w:t>
      </w:r>
    </w:p>
    <w:p w14:paraId="3B68C291" w14:textId="77777777" w:rsidR="00A25D88" w:rsidRDefault="00A25D88" w:rsidP="00F11F52">
      <w:pPr>
        <w:pStyle w:val="Lista5"/>
      </w:pPr>
      <w:r>
        <w:t xml:space="preserve">the preferred splitting also coincides with an </w:t>
      </w:r>
      <w:r w:rsidRPr="00F11F52">
        <w:rPr>
          <w:rStyle w:val="Foreign"/>
        </w:rPr>
        <w:t>akṣara</w:t>
      </w:r>
      <w:r>
        <w:t xml:space="preserve"> boundary</w:t>
      </w:r>
    </w:p>
    <w:p w14:paraId="3CFD16D5" w14:textId="002021B4" w:rsidR="00A25D88" w:rsidRPr="00A25D88" w:rsidRDefault="00A25D88" w:rsidP="00F11F52">
      <w:pPr>
        <w:pStyle w:val="Lista4"/>
        <w:rPr>
          <w:rStyle w:val="Code"/>
        </w:rPr>
      </w:pPr>
      <w:r w:rsidRPr="00A25D88">
        <w:rPr>
          <w:rStyle w:val="Code"/>
        </w:rPr>
        <w:t xml:space="preserve">&lt;l </w:t>
      </w:r>
      <w:r w:rsidRPr="00787182">
        <w:rPr>
          <w:rStyle w:val="Codeattribute"/>
        </w:rPr>
        <w:t>n=</w:t>
      </w:r>
      <w:r w:rsidRPr="00787182">
        <w:rPr>
          <w:rStyle w:val="Codevalue"/>
        </w:rPr>
        <w:t>"a"</w:t>
      </w:r>
      <w:r w:rsidRPr="00A25D88">
        <w:rPr>
          <w:rStyle w:val="Code"/>
        </w:rPr>
        <w:t xml:space="preserve"> </w:t>
      </w:r>
      <w:r w:rsidRPr="00787182">
        <w:rPr>
          <w:rStyle w:val="Codeattribute"/>
        </w:rPr>
        <w:t>enjamb=</w:t>
      </w:r>
      <w:r w:rsidRPr="00787182">
        <w:rPr>
          <w:rStyle w:val="Codevalue"/>
        </w:rPr>
        <w:t>"yes"</w:t>
      </w:r>
      <w:r w:rsidRPr="00A25D88">
        <w:rPr>
          <w:rStyle w:val="Code"/>
        </w:rPr>
        <w:t xml:space="preserve"> </w:t>
      </w:r>
      <w:r w:rsidRPr="00787182">
        <w:rPr>
          <w:rStyle w:val="Codeattribute"/>
        </w:rPr>
        <w:t>met=</w:t>
      </w:r>
      <w:r w:rsidRPr="00787182">
        <w:rPr>
          <w:rStyle w:val="Codevalue"/>
        </w:rPr>
        <w:t>"na-vipulā"</w:t>
      </w:r>
      <w:r w:rsidRPr="00A25D88">
        <w:rPr>
          <w:rStyle w:val="Code"/>
        </w:rPr>
        <w:t xml:space="preserve"> </w:t>
      </w:r>
      <w:r w:rsidRPr="00787182">
        <w:rPr>
          <w:rStyle w:val="Codeattribute"/>
        </w:rPr>
        <w:t>real=</w:t>
      </w:r>
      <w:r w:rsidRPr="00787182">
        <w:rPr>
          <w:rStyle w:val="Codevalue"/>
        </w:rPr>
        <w:t>"+-++---+"</w:t>
      </w:r>
      <w:r w:rsidRPr="00A25D88">
        <w:rPr>
          <w:rStyle w:val="Code"/>
        </w:rPr>
        <w:t>&gt;</w:t>
      </w:r>
      <w:r w:rsidRPr="00A25D88">
        <w:rPr>
          <w:rStyle w:val="Codetext"/>
        </w:rPr>
        <w:t>viṣṇurājas tad-anujasy</w:t>
      </w:r>
      <w:r w:rsidRPr="00A25D88">
        <w:rPr>
          <w:rStyle w:val="Code"/>
        </w:rPr>
        <w:t xml:space="preserve">&lt;/l&gt;&lt;l </w:t>
      </w:r>
      <w:r w:rsidRPr="00787182">
        <w:rPr>
          <w:rStyle w:val="Codeattribute"/>
        </w:rPr>
        <w:t>n=</w:t>
      </w:r>
      <w:r w:rsidRPr="00787182">
        <w:rPr>
          <w:rStyle w:val="Codevalue"/>
        </w:rPr>
        <w:t>"b"</w:t>
      </w:r>
      <w:r w:rsidRPr="00A25D88">
        <w:rPr>
          <w:rStyle w:val="Code"/>
        </w:rPr>
        <w:t>&gt;</w:t>
      </w:r>
      <w:r w:rsidRPr="00A25D88">
        <w:rPr>
          <w:rStyle w:val="Codetext"/>
        </w:rPr>
        <w:t>endrarājasya nandanaḥ</w:t>
      </w:r>
      <w:r w:rsidRPr="00A25D88">
        <w:rPr>
          <w:rStyle w:val="Code"/>
        </w:rPr>
        <w:t xml:space="preserve">&lt;/l&gt; </w:t>
      </w:r>
    </w:p>
    <w:p w14:paraId="5461C145" w14:textId="77777777" w:rsidR="00A25D88" w:rsidRDefault="00A25D88" w:rsidP="00F11F52">
      <w:pPr>
        <w:pStyle w:val="Lista5"/>
      </w:pPr>
      <w:r>
        <w:lastRenderedPageBreak/>
        <w:t xml:space="preserve">here, the word </w:t>
      </w:r>
      <w:r w:rsidRPr="00F11F52">
        <w:rPr>
          <w:rStyle w:val="Foreign"/>
        </w:rPr>
        <w:t>anujasya</w:t>
      </w:r>
      <w:r>
        <w:t xml:space="preserve"> is split between lines, because its final vowel is merged into the initial vowel of the following </w:t>
      </w:r>
      <w:r w:rsidRPr="00F11F52">
        <w:rPr>
          <w:rStyle w:val="Foreign"/>
        </w:rPr>
        <w:t>indrarājasya</w:t>
      </w:r>
    </w:p>
    <w:p w14:paraId="45405061" w14:textId="50533C5B" w:rsidR="00A25D88" w:rsidRDefault="00A25D88" w:rsidP="00F11F52">
      <w:pPr>
        <w:pStyle w:val="Lista5"/>
      </w:pPr>
      <w:r>
        <w:t xml:space="preserve">splitting into </w:t>
      </w:r>
      <w:r w:rsidRPr="00A25D88">
        <w:rPr>
          <w:rStyle w:val="Codetext"/>
        </w:rPr>
        <w:t>tad-anuja</w:t>
      </w:r>
      <w:r w:rsidRPr="00A25D88">
        <w:rPr>
          <w:rStyle w:val="Code"/>
        </w:rPr>
        <w:t>&lt;/l&gt;&lt;l&gt;</w:t>
      </w:r>
      <w:r w:rsidRPr="00A25D88">
        <w:rPr>
          <w:rStyle w:val="Codetext"/>
        </w:rPr>
        <w:t>syendrarājasya</w:t>
      </w:r>
      <w:r>
        <w:t xml:space="preserve"> would place the split further away from the word boundary, which is not desirable</w:t>
      </w:r>
    </w:p>
    <w:p w14:paraId="4F586AAF" w14:textId="77777777" w:rsidR="00A25D88" w:rsidRDefault="00A25D88" w:rsidP="00F11F52">
      <w:pPr>
        <w:pStyle w:val="Lista5"/>
      </w:pPr>
      <w:r>
        <w:t xml:space="preserve">the preferred splitting does not, in this case, coincide with an </w:t>
      </w:r>
      <w:r w:rsidRPr="00F11F52">
        <w:rPr>
          <w:rStyle w:val="Foreign"/>
        </w:rPr>
        <w:t>akṣara</w:t>
      </w:r>
      <w:r>
        <w:t xml:space="preserve"> boundary</w:t>
      </w:r>
    </w:p>
    <w:p w14:paraId="0E01A66D" w14:textId="77777777" w:rsidR="00A25D88" w:rsidRDefault="00A25D88" w:rsidP="00F11F52">
      <w:pPr>
        <w:pStyle w:val="Lista4"/>
      </w:pPr>
      <w:r>
        <w:t xml:space="preserve">if this still leaves you with two options, prioritise semantic boundaries over </w:t>
      </w:r>
      <w:r w:rsidRPr="00F11F52">
        <w:rPr>
          <w:rStyle w:val="Foreign"/>
        </w:rPr>
        <w:t>akṣara</w:t>
      </w:r>
      <w:r>
        <w:t xml:space="preserve"> boundaries, e.g.</w:t>
      </w:r>
    </w:p>
    <w:p w14:paraId="705A57D2" w14:textId="2354EB24" w:rsidR="00A25D88" w:rsidRPr="00A25D88" w:rsidRDefault="00A25D88" w:rsidP="00F11F52">
      <w:pPr>
        <w:pStyle w:val="Lista5"/>
        <w:rPr>
          <w:rStyle w:val="Code"/>
        </w:rPr>
      </w:pPr>
      <w:r w:rsidRPr="00A25D88">
        <w:rPr>
          <w:rStyle w:val="Code"/>
        </w:rPr>
        <w:t xml:space="preserve">&lt;l </w:t>
      </w:r>
      <w:r w:rsidRPr="00787182">
        <w:rPr>
          <w:rStyle w:val="Codeattribute"/>
        </w:rPr>
        <w:t>n=</w:t>
      </w:r>
      <w:r w:rsidRPr="00787182">
        <w:rPr>
          <w:rStyle w:val="Codevalue"/>
        </w:rPr>
        <w:t>"c"</w:t>
      </w:r>
      <w:r w:rsidRPr="00A25D88">
        <w:rPr>
          <w:rStyle w:val="Code"/>
        </w:rPr>
        <w:t xml:space="preserve"> </w:t>
      </w:r>
      <w:r w:rsidRPr="00787182">
        <w:rPr>
          <w:rStyle w:val="Codeattribute"/>
        </w:rPr>
        <w:t>enjamb=</w:t>
      </w:r>
      <w:r w:rsidRPr="00787182">
        <w:rPr>
          <w:rStyle w:val="Codevalue"/>
        </w:rPr>
        <w:t>"yes"</w:t>
      </w:r>
      <w:r w:rsidRPr="00A25D88">
        <w:rPr>
          <w:rStyle w:val="Code"/>
        </w:rPr>
        <w:t>&gt;</w:t>
      </w:r>
      <w:r w:rsidRPr="00A25D88">
        <w:rPr>
          <w:rStyle w:val="Codetext"/>
        </w:rPr>
        <w:t>lokeśas sthāpito</w:t>
      </w:r>
      <w:r w:rsidR="00B36E2E">
        <w:rPr>
          <w:rStyle w:val="Codetext"/>
        </w:rPr>
        <w:t xml:space="preserve"> ’</w:t>
      </w:r>
      <w:r w:rsidRPr="00A25D88">
        <w:rPr>
          <w:rStyle w:val="Codetext"/>
        </w:rPr>
        <w:t>pīśvara-guṇa-nipuṇo vismayo nāpy akāryy atr</w:t>
      </w:r>
      <w:r w:rsidRPr="00A25D88">
        <w:rPr>
          <w:rStyle w:val="Code"/>
        </w:rPr>
        <w:t xml:space="preserve">&lt;/l&gt;&lt;l </w:t>
      </w:r>
      <w:r w:rsidRPr="00787182">
        <w:rPr>
          <w:rStyle w:val="Codeattribute"/>
        </w:rPr>
        <w:t>n=</w:t>
      </w:r>
      <w:r w:rsidRPr="00787182">
        <w:rPr>
          <w:rStyle w:val="Codevalue"/>
        </w:rPr>
        <w:t>"d"</w:t>
      </w:r>
      <w:r w:rsidRPr="00A25D88">
        <w:rPr>
          <w:rStyle w:val="Code"/>
        </w:rPr>
        <w:t>&gt;</w:t>
      </w:r>
      <w:r w:rsidRPr="00A25D88">
        <w:rPr>
          <w:rStyle w:val="Codetext"/>
        </w:rPr>
        <w:t>āsevīhājñayānāvinamita-matinā duṣṭa-vākyañ ca dharmme</w:t>
      </w:r>
      <w:r w:rsidRPr="00A25D88">
        <w:rPr>
          <w:rStyle w:val="Code"/>
        </w:rPr>
        <w:t xml:space="preserve">&lt;/l&gt; </w:t>
      </w:r>
    </w:p>
    <w:p w14:paraId="54E80448" w14:textId="77777777" w:rsidR="00A25D88" w:rsidRDefault="00A25D88" w:rsidP="00F11F52">
      <w:pPr>
        <w:pStyle w:val="Lista5"/>
      </w:pPr>
      <w:r>
        <w:t xml:space="preserve">here, the word </w:t>
      </w:r>
      <w:r w:rsidRPr="00F11F52">
        <w:rPr>
          <w:rStyle w:val="Foreign"/>
        </w:rPr>
        <w:t>atra</w:t>
      </w:r>
      <w:r>
        <w:t xml:space="preserve"> is split between lines, because its final vowel is merged into the initial vowel of the following </w:t>
      </w:r>
      <w:r w:rsidRPr="00F11F52">
        <w:rPr>
          <w:rStyle w:val="Foreign"/>
        </w:rPr>
        <w:t>asevi</w:t>
      </w:r>
    </w:p>
    <w:p w14:paraId="63F914B2" w14:textId="243F4740" w:rsidR="00A25D88" w:rsidRDefault="00A25D88" w:rsidP="00F11F52">
      <w:pPr>
        <w:pStyle w:val="Lista5"/>
      </w:pPr>
      <w:r>
        <w:t xml:space="preserve">splitting into </w:t>
      </w:r>
      <w:r w:rsidRPr="00A25D88">
        <w:rPr>
          <w:rStyle w:val="Codetext"/>
        </w:rPr>
        <w:t>akāryy a</w:t>
      </w:r>
      <w:r w:rsidRPr="00A25D88">
        <w:rPr>
          <w:rStyle w:val="Code"/>
        </w:rPr>
        <w:t>&lt;/l&gt;&lt;l&gt;</w:t>
      </w:r>
      <w:r w:rsidRPr="00A25D88">
        <w:rPr>
          <w:rStyle w:val="Codetext"/>
        </w:rPr>
        <w:t>trāsevī°</w:t>
      </w:r>
      <w:r>
        <w:t xml:space="preserve"> would be equally acceptable on the basis of proximity to a word boundary, but semantically, </w:t>
      </w:r>
      <w:r w:rsidRPr="00F11F52">
        <w:rPr>
          <w:rStyle w:val="Foreign"/>
        </w:rPr>
        <w:t>atra</w:t>
      </w:r>
      <w:r>
        <w:t xml:space="preserve"> belongs to the former line, so putting most of this word into that line is preferable to keeping the </w:t>
      </w:r>
      <w:r w:rsidRPr="00F11F52">
        <w:rPr>
          <w:rStyle w:val="Foreign"/>
        </w:rPr>
        <w:t>akṣara</w:t>
      </w:r>
      <w:r>
        <w:t xml:space="preserve"> boundary intact</w:t>
      </w:r>
    </w:p>
    <w:p w14:paraId="659BE8FF" w14:textId="77777777" w:rsidR="00A25D88" w:rsidRDefault="00A25D88" w:rsidP="00F11F52">
      <w:pPr>
        <w:pStyle w:val="Lista"/>
      </w:pPr>
      <w:r>
        <w:t>note that when the end of a stanza is joined in vowel fusion sandhi to text outside that stanza, this is not a case of enjambement</w:t>
      </w:r>
    </w:p>
    <w:p w14:paraId="294673E7" w14:textId="3441043C" w:rsidR="00A25D88" w:rsidRDefault="00A25D88" w:rsidP="00A25D88">
      <w:pPr>
        <w:pStyle w:val="Lista2"/>
      </w:pPr>
      <w:r>
        <w:t>use the workaround described in §</w:t>
      </w:r>
      <w:r>
        <w:fldChar w:fldCharType="begin"/>
      </w:r>
      <w:r>
        <w:instrText xml:space="preserve"> REF _Ref61250776 \r \h </w:instrText>
      </w:r>
      <w:r>
        <w:fldChar w:fldCharType="separate"/>
      </w:r>
      <w:r>
        <w:t>2.1.2</w:t>
      </w:r>
      <w:r>
        <w:fldChar w:fldCharType="end"/>
      </w:r>
    </w:p>
    <w:p w14:paraId="4C886D54" w14:textId="77777777" w:rsidR="00C02B8C" w:rsidRPr="00DD7CCF" w:rsidRDefault="004D2E67" w:rsidP="00D4342A">
      <w:pPr>
        <w:pStyle w:val="Cmsor3"/>
      </w:pPr>
      <w:bookmarkStart w:id="89" w:name="_Ref134018245"/>
      <w:r w:rsidRPr="00DD7CCF">
        <w:t>Verse markup versus other markup</w:t>
      </w:r>
      <w:bookmarkEnd w:id="89"/>
    </w:p>
    <w:p w14:paraId="28D704F0" w14:textId="77777777" w:rsidR="00C02B8C" w:rsidRPr="00DD7CCF" w:rsidRDefault="004D2E67" w:rsidP="00E2714A">
      <w:pPr>
        <w:pStyle w:val="Lista"/>
      </w:pPr>
      <w:r w:rsidRPr="00DD7CCF">
        <w:t xml:space="preserve">all </w:t>
      </w:r>
      <w:r w:rsidRPr="005D2B22">
        <w:rPr>
          <w:b/>
          <w:bCs/>
        </w:rPr>
        <w:t>markup</w:t>
      </w:r>
      <w:r w:rsidRPr="00DD7CCF">
        <w:t xml:space="preserve"> applicable to text </w:t>
      </w:r>
      <w:r w:rsidRPr="005D2B22">
        <w:rPr>
          <w:b/>
          <w:bCs/>
        </w:rPr>
        <w:t>can and must be used</w:t>
      </w:r>
      <w:r w:rsidRPr="00DD7CCF">
        <w:t xml:space="preserve"> within verse elements</w:t>
      </w:r>
    </w:p>
    <w:p w14:paraId="5BE5215C" w14:textId="72D4BBC4" w:rsidR="00C02B8C" w:rsidRPr="00DD7CCF" w:rsidRDefault="004D2E67" w:rsidP="00E2714A">
      <w:pPr>
        <w:pStyle w:val="Lista2"/>
      </w:pPr>
      <w:r w:rsidRPr="00DD7CCF">
        <w:t xml:space="preserve">note in particular that the beginnings of physical lines and, if applicable, the beginnings of 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E90D07">
        <w:t>3.5</w:t>
      </w:r>
      <w:r w:rsidR="000725A4" w:rsidRPr="00DD7CCF">
        <w:fldChar w:fldCharType="end"/>
      </w:r>
      <w:r w:rsidRPr="00DD7CCF">
        <w:t>) must always be encoded, even if these coincide with the beginnings of verse lines</w:t>
      </w:r>
    </w:p>
    <w:p w14:paraId="003DACC7" w14:textId="77777777" w:rsidR="00C02B8C" w:rsidRPr="00DD7CCF" w:rsidRDefault="004D2E67" w:rsidP="00E2714A">
      <w:pPr>
        <w:pStyle w:val="Lista3"/>
      </w:pPr>
      <w:r w:rsidRPr="00DD7CCF">
        <w:t xml:space="preserve">if the beginning of a physical line </w:t>
      </w:r>
      <w:r w:rsidRPr="00E24F87">
        <w:rPr>
          <w:noProof/>
        </w:rPr>
        <w:t>(</w:t>
      </w:r>
      <w:r w:rsidRPr="00DD7CCF">
        <w:t xml:space="preserve">or page) coincides with the beginning of a verse line, place the </w:t>
      </w:r>
      <w:r w:rsidRPr="00DD7CCF">
        <w:rPr>
          <w:rStyle w:val="Code"/>
        </w:rPr>
        <w:t>&lt;lb/&gt;</w:t>
      </w:r>
      <w:r w:rsidRPr="00DD7CCF">
        <w:t xml:space="preserve"> </w:t>
      </w:r>
      <w:r w:rsidRPr="00E24F87">
        <w:rPr>
          <w:noProof/>
        </w:rPr>
        <w:t>(</w:t>
      </w:r>
      <w:r w:rsidRPr="00DD7CCF">
        <w:t xml:space="preserve">or other applicable element) within the corresponding </w:t>
      </w:r>
      <w:r w:rsidRPr="00DD7CCF">
        <w:rPr>
          <w:rStyle w:val="Code"/>
        </w:rPr>
        <w:t>&lt;l&gt;</w:t>
      </w:r>
      <w:r w:rsidRPr="00DD7CCF">
        <w:t xml:space="preserve"> element and before the text of that verse line, e.g.</w:t>
      </w:r>
      <w:r w:rsidR="006D6AD5" w:rsidRPr="00DD7CCF">
        <w:t xml:space="preserve"> </w:t>
      </w:r>
      <w:r w:rsidR="006D6AD5" w:rsidRPr="00DD7CCF">
        <w:rPr>
          <w:rStyle w:val="Code"/>
        </w:rPr>
        <w:t xml:space="preserve">&lt;lg </w:t>
      </w:r>
      <w:r w:rsidR="006D6AD5" w:rsidRPr="00DD7CCF">
        <w:rPr>
          <w:rStyle w:val="Codeattribute"/>
        </w:rPr>
        <w:t>n</w:t>
      </w:r>
      <w:r w:rsidR="006D6AD5" w:rsidRPr="00DD7CCF">
        <w:rPr>
          <w:rStyle w:val="Code"/>
        </w:rPr>
        <w:t>=</w:t>
      </w:r>
      <w:r w:rsidR="006D6AD5" w:rsidRPr="0046000E">
        <w:rPr>
          <w:rStyle w:val="Codevalue"/>
        </w:rPr>
        <w:t>"2"</w:t>
      </w:r>
      <w:r w:rsidR="006D6AD5" w:rsidRPr="00DD7CCF">
        <w:rPr>
          <w:rStyle w:val="Code"/>
        </w:rPr>
        <w:t xml:space="preserve"> </w:t>
      </w:r>
      <w:r w:rsidR="006D6AD5" w:rsidRPr="00DD7CCF">
        <w:rPr>
          <w:rStyle w:val="Codeattribute"/>
        </w:rPr>
        <w:t>met</w:t>
      </w:r>
      <w:r w:rsidR="006D6AD5" w:rsidRPr="00DD7CCF">
        <w:rPr>
          <w:rStyle w:val="Code"/>
        </w:rPr>
        <w:t>=</w:t>
      </w:r>
      <w:r w:rsidR="006D6AD5" w:rsidRPr="0046000E">
        <w:rPr>
          <w:rStyle w:val="Codevalue"/>
        </w:rPr>
        <w:t>"anuṣṭubh"</w:t>
      </w:r>
      <w:r w:rsidR="006D6AD5" w:rsidRPr="00DD7CCF">
        <w:rPr>
          <w:rStyle w:val="Code"/>
        </w:rPr>
        <w:t xml:space="preserve">&gt;&lt;l </w:t>
      </w:r>
      <w:r w:rsidR="006D6AD5" w:rsidRPr="00DD7CCF">
        <w:rPr>
          <w:rStyle w:val="Codeattribute"/>
        </w:rPr>
        <w:t>n</w:t>
      </w:r>
      <w:r w:rsidR="006D6AD5" w:rsidRPr="00DD7CCF">
        <w:rPr>
          <w:rStyle w:val="Code"/>
        </w:rPr>
        <w:t>=</w:t>
      </w:r>
      <w:r w:rsidR="006D6AD5" w:rsidRPr="0046000E">
        <w:rPr>
          <w:rStyle w:val="Codevalue"/>
        </w:rPr>
        <w:t>"a"</w:t>
      </w:r>
      <w:r w:rsidR="006D6AD5" w:rsidRPr="00DD7CCF">
        <w:rPr>
          <w:rStyle w:val="Code"/>
        </w:rPr>
        <w:t xml:space="preserve">&gt;&lt;pb </w:t>
      </w:r>
      <w:r w:rsidR="006D6AD5" w:rsidRPr="00DD7CCF">
        <w:rPr>
          <w:rStyle w:val="Codeattribute"/>
        </w:rPr>
        <w:t>n</w:t>
      </w:r>
      <w:r w:rsidR="006D6AD5" w:rsidRPr="00DD7CCF">
        <w:rPr>
          <w:rStyle w:val="Code"/>
        </w:rPr>
        <w:t>=</w:t>
      </w:r>
      <w:r w:rsidR="006D6AD5" w:rsidRPr="0046000E">
        <w:rPr>
          <w:rStyle w:val="Codevalue"/>
        </w:rPr>
        <w:t>"5r"</w:t>
      </w:r>
      <w:r w:rsidR="006D6AD5" w:rsidRPr="00DD7CCF">
        <w:rPr>
          <w:rStyle w:val="Code"/>
        </w:rPr>
        <w:t xml:space="preserve">/&gt;&lt;lb </w:t>
      </w:r>
      <w:r w:rsidR="006D6AD5" w:rsidRPr="00DD7CCF">
        <w:rPr>
          <w:rStyle w:val="Codeattribute"/>
        </w:rPr>
        <w:t>n</w:t>
      </w:r>
      <w:r w:rsidR="006D6AD5" w:rsidRPr="00DD7CCF">
        <w:rPr>
          <w:rStyle w:val="Code"/>
        </w:rPr>
        <w:t>=</w:t>
      </w:r>
      <w:r w:rsidR="006D6AD5" w:rsidRPr="0046000E">
        <w:rPr>
          <w:rStyle w:val="Codevalue"/>
        </w:rPr>
        <w:t>"42"</w:t>
      </w:r>
      <w:r w:rsidR="006D6AD5" w:rsidRPr="00DD7CCF">
        <w:rPr>
          <w:rStyle w:val="Code"/>
        </w:rPr>
        <w:t>/&gt;</w:t>
      </w:r>
      <w:r w:rsidR="006D6AD5" w:rsidRPr="00DD7CCF">
        <w:rPr>
          <w:rStyle w:val="Codetext"/>
        </w:rPr>
        <w:t>ṣaṣṭi-varṣa-sahasrāṇi...</w:t>
      </w:r>
    </w:p>
    <w:p w14:paraId="591A066A" w14:textId="7B6F4E77" w:rsidR="00C02B8C" w:rsidRPr="00DD7CCF" w:rsidRDefault="004D2E67" w:rsidP="00E2714A">
      <w:pPr>
        <w:pStyle w:val="Lista"/>
      </w:pPr>
      <w:r w:rsidRPr="00DD7CCF">
        <w:t xml:space="preserve">remember that overlapping hierarchies </w:t>
      </w:r>
      <w:r w:rsidRPr="00E24F87">
        <w:rPr>
          <w:noProof/>
        </w:rPr>
        <w:t>(</w:t>
      </w:r>
      <w:r w:rsidR="003C3D87" w:rsidRPr="00DD7CCF">
        <w:t>§</w:t>
      </w:r>
      <w:r w:rsidR="009A6168" w:rsidRPr="00DD7CCF">
        <w:fldChar w:fldCharType="begin"/>
      </w:r>
      <w:r w:rsidR="009A6168" w:rsidRPr="00DD7CCF">
        <w:instrText xml:space="preserve"> REF _Ref43978696 \w \h </w:instrText>
      </w:r>
      <w:r w:rsidR="00DD7CCF">
        <w:instrText xml:space="preserve"> \* MERGEFORMAT </w:instrText>
      </w:r>
      <w:r w:rsidR="009A6168" w:rsidRPr="00DD7CCF">
        <w:fldChar w:fldCharType="separate"/>
      </w:r>
      <w:r w:rsidR="00E90D07">
        <w:t>1.3.3</w:t>
      </w:r>
      <w:r w:rsidR="009A6168" w:rsidRPr="00DD7CCF">
        <w:fldChar w:fldCharType="end"/>
      </w:r>
      <w:r w:rsidRPr="00DD7CCF">
        <w:t>) must always be avoided</w:t>
      </w:r>
    </w:p>
    <w:p w14:paraId="5674EC38" w14:textId="49B0D235" w:rsidR="00C02B8C" w:rsidRPr="00DD7CCF" w:rsidRDefault="004D2E67" w:rsidP="00E2714A">
      <w:pPr>
        <w:pStyle w:val="Lista2"/>
      </w:pPr>
      <w:r w:rsidRPr="00DD7CCF">
        <w:t xml:space="preserve">when </w:t>
      </w:r>
      <w:r w:rsidRPr="00040B2F">
        <w:rPr>
          <w:b/>
          <w:bCs/>
        </w:rPr>
        <w:t>phrase-level markup</w:t>
      </w:r>
      <w:r w:rsidRPr="00DD7CCF">
        <w:t xml:space="preserve"> </w:t>
      </w:r>
      <w:r w:rsidRPr="00E24F87">
        <w:rPr>
          <w:noProof/>
        </w:rPr>
        <w:t>(</w:t>
      </w:r>
      <w:r w:rsidRPr="00DD7CCF">
        <w:t xml:space="preserve">such as that for reading difficulties, </w:t>
      </w:r>
      <w:r w:rsidR="003C3D87" w:rsidRPr="00DD7CCF">
        <w:t>§</w:t>
      </w:r>
      <w:r w:rsidR="009A6168" w:rsidRPr="00DD7CCF">
        <w:fldChar w:fldCharType="begin"/>
      </w:r>
      <w:r w:rsidR="009A6168" w:rsidRPr="00DD7CCF">
        <w:instrText xml:space="preserve"> REF _Ref43981505 \w \h </w:instrText>
      </w:r>
      <w:r w:rsidR="00DD7CCF">
        <w:instrText xml:space="preserve"> \* MERGEFORMAT </w:instrText>
      </w:r>
      <w:r w:rsidR="009A6168" w:rsidRPr="00DD7CCF">
        <w:fldChar w:fldCharType="separate"/>
      </w:r>
      <w:r w:rsidR="00E90D07">
        <w:t>5.3</w:t>
      </w:r>
      <w:r w:rsidR="009A6168" w:rsidRPr="00DD7CCF">
        <w:fldChar w:fldCharType="end"/>
      </w:r>
      <w:r w:rsidRPr="00DD7CCF">
        <w:t xml:space="preserve">; editorial intervention, </w:t>
      </w:r>
      <w:r w:rsidR="003C3D87" w:rsidRPr="00DD7CCF">
        <w:t>§</w:t>
      </w:r>
      <w:r w:rsidR="009A6168" w:rsidRPr="00DD7CCF">
        <w:fldChar w:fldCharType="begin"/>
      </w:r>
      <w:r w:rsidR="009A6168" w:rsidRPr="00DD7CCF">
        <w:instrText xml:space="preserve"> REF _Ref43978565 \w \h </w:instrText>
      </w:r>
      <w:r w:rsidR="00DD7CCF">
        <w:instrText xml:space="preserve"> \* MERGEFORMAT </w:instrText>
      </w:r>
      <w:r w:rsidR="009A6168" w:rsidRPr="00DD7CCF">
        <w:fldChar w:fldCharType="separate"/>
      </w:r>
      <w:r w:rsidR="00E90D07">
        <w:t>5.5</w:t>
      </w:r>
      <w:r w:rsidR="009A6168" w:rsidRPr="00DD7CCF">
        <w:fldChar w:fldCharType="end"/>
      </w:r>
      <w:r w:rsidRPr="00DD7CCF">
        <w:t xml:space="preserve">; or additional features, </w:t>
      </w:r>
      <w:r w:rsidR="003C3D87" w:rsidRPr="00DD7CCF">
        <w:t>§</w:t>
      </w:r>
      <w:r w:rsidR="009A6168" w:rsidRPr="00DD7CCF">
        <w:fldChar w:fldCharType="begin"/>
      </w:r>
      <w:r w:rsidR="009A6168" w:rsidRPr="00DD7CCF">
        <w:instrText xml:space="preserve"> REF _Ref43978756 \w \h </w:instrText>
      </w:r>
      <w:r w:rsidR="00DD7CCF">
        <w:instrText xml:space="preserve"> \* MERGEFORMAT </w:instrText>
      </w:r>
      <w:r w:rsidR="009A6168" w:rsidRPr="00DD7CCF">
        <w:fldChar w:fldCharType="separate"/>
      </w:r>
      <w:r w:rsidR="00E90D07">
        <w:t>6.4</w:t>
      </w:r>
      <w:r w:rsidR="009A6168" w:rsidRPr="00DD7CCF">
        <w:fldChar w:fldCharType="end"/>
      </w:r>
      <w:r w:rsidRPr="00DD7CCF">
        <w:t xml:space="preserve">) is applicable to a chunk of text that </w:t>
      </w:r>
      <w:r w:rsidRPr="00040B2F">
        <w:rPr>
          <w:b/>
          <w:bCs/>
        </w:rPr>
        <w:t>stretches across the boundary</w:t>
      </w:r>
      <w:r w:rsidRPr="00DD7CCF">
        <w:t xml:space="preserve"> of an element for verse structure, create the applicable phrase-level markup in two parts, on both sides of the structural break </w:t>
      </w:r>
      <w:r w:rsidRPr="00E24F87">
        <w:rPr>
          <w:noProof/>
        </w:rPr>
        <w:t>(</w:t>
      </w:r>
      <w:r w:rsidRPr="00DD7CCF">
        <w:t xml:space="preserve">see also </w:t>
      </w:r>
      <w:r w:rsidR="003C3D87" w:rsidRPr="00DD7CCF">
        <w:t>§</w:t>
      </w:r>
      <w:r w:rsidR="00EE57DB" w:rsidRPr="00DD7CCF">
        <w:fldChar w:fldCharType="begin"/>
      </w:r>
      <w:r w:rsidR="00EE57DB" w:rsidRPr="00DD7CCF">
        <w:instrText xml:space="preserve"> REF _Ref43978660 \r \h </w:instrText>
      </w:r>
      <w:r w:rsidR="00DD7CCF">
        <w:instrText xml:space="preserve"> \* MERGEFORMAT </w:instrText>
      </w:r>
      <w:r w:rsidR="00EE57DB" w:rsidRPr="00DD7CCF">
        <w:fldChar w:fldCharType="separate"/>
      </w:r>
      <w:r w:rsidR="00E90D07">
        <w:t>8.2</w:t>
      </w:r>
      <w:r w:rsidR="00EE57DB" w:rsidRPr="00DD7CCF">
        <w:fldChar w:fldCharType="end"/>
      </w:r>
      <w:r w:rsidRPr="00DD7CCF">
        <w:t xml:space="preserve"> for details)</w:t>
      </w:r>
    </w:p>
    <w:p w14:paraId="1A75716F" w14:textId="77777777" w:rsidR="00040B2F" w:rsidRDefault="00040B2F" w:rsidP="00040B2F">
      <w:pPr>
        <w:pStyle w:val="Lista"/>
      </w:pPr>
      <w:r>
        <w:t xml:space="preserve">in rare cases, </w:t>
      </w:r>
      <w:r w:rsidRPr="00040B2F">
        <w:rPr>
          <w:b/>
          <w:bCs/>
        </w:rPr>
        <w:t>verse containers</w:t>
      </w:r>
      <w:r>
        <w:t xml:space="preserve"> may be </w:t>
      </w:r>
      <w:r w:rsidRPr="00040B2F">
        <w:rPr>
          <w:b/>
          <w:bCs/>
        </w:rPr>
        <w:t>broken up into</w:t>
      </w:r>
      <w:r>
        <w:t xml:space="preserve"> two (or more) </w:t>
      </w:r>
      <w:r w:rsidRPr="00040B2F">
        <w:rPr>
          <w:b/>
          <w:bCs/>
        </w:rPr>
        <w:t>parts separated by intervening prose</w:t>
      </w:r>
    </w:p>
    <w:p w14:paraId="268D7B27" w14:textId="77777777" w:rsidR="00040B2F" w:rsidRDefault="00040B2F" w:rsidP="00040B2F">
      <w:pPr>
        <w:pStyle w:val="Lista2"/>
      </w:pPr>
      <w:r>
        <w:t xml:space="preserve">if this happens because the </w:t>
      </w:r>
      <w:r w:rsidRPr="00040B2F">
        <w:rPr>
          <w:b/>
          <w:bCs/>
        </w:rPr>
        <w:t>engraver</w:t>
      </w:r>
      <w:r>
        <w:t xml:space="preserve"> was sloppy and </w:t>
      </w:r>
      <w:r w:rsidRPr="00040B2F">
        <w:rPr>
          <w:b/>
          <w:bCs/>
        </w:rPr>
        <w:t>inscribed</w:t>
      </w:r>
      <w:r>
        <w:t xml:space="preserve"> an initially </w:t>
      </w:r>
      <w:r w:rsidRPr="00040B2F">
        <w:rPr>
          <w:b/>
          <w:bCs/>
        </w:rPr>
        <w:t>omitted part</w:t>
      </w:r>
      <w:r>
        <w:t xml:space="preserve"> of a prose passage </w:t>
      </w:r>
      <w:r w:rsidRPr="00040B2F">
        <w:rPr>
          <w:b/>
          <w:bCs/>
        </w:rPr>
        <w:t>at a different place</w:t>
      </w:r>
      <w:r>
        <w:t xml:space="preserve"> that is physically within the text of a stanza, or inscribed an initially omitted part of a stanza so that it is physically within the text of a prose passage, then</w:t>
      </w:r>
    </w:p>
    <w:p w14:paraId="1CBA5A1E" w14:textId="77777777" w:rsidR="00040B2F" w:rsidRDefault="00040B2F" w:rsidP="00040B2F">
      <w:pPr>
        <w:pStyle w:val="Lista3"/>
      </w:pPr>
      <w:r>
        <w:t>preferably, treat this as a case of premodern insertion, i.e. proceed as follows:</w:t>
      </w:r>
    </w:p>
    <w:p w14:paraId="341FE74C" w14:textId="77777777" w:rsidR="00040B2F" w:rsidRDefault="00040B2F" w:rsidP="00040B2F">
      <w:pPr>
        <w:pStyle w:val="Lista4"/>
      </w:pPr>
      <w:r>
        <w:t xml:space="preserve">encode the out-of-sequence text at its </w:t>
      </w:r>
      <w:r w:rsidRPr="00040B2F">
        <w:rPr>
          <w:i/>
          <w:iCs/>
        </w:rPr>
        <w:t>logical</w:t>
      </w:r>
      <w:r>
        <w:t xml:space="preserve"> rather than its </w:t>
      </w:r>
      <w:r w:rsidRPr="00040B2F">
        <w:rPr>
          <w:i/>
          <w:iCs/>
        </w:rPr>
        <w:t>physical</w:t>
      </w:r>
      <w:r>
        <w:t xml:space="preserve"> place</w:t>
      </w:r>
    </w:p>
    <w:p w14:paraId="46F92381" w14:textId="1EAFF399" w:rsidR="00040B2F" w:rsidRDefault="00040B2F" w:rsidP="00040B2F">
      <w:pPr>
        <w:pStyle w:val="Lista4"/>
      </w:pPr>
      <w:r>
        <w:t>mark it up as an insertion (§</w:t>
      </w:r>
      <w:r>
        <w:fldChar w:fldCharType="begin"/>
      </w:r>
      <w:r>
        <w:instrText xml:space="preserve"> REF _Ref43978471 \r \h </w:instrText>
      </w:r>
      <w:r>
        <w:fldChar w:fldCharType="separate"/>
      </w:r>
      <w:r w:rsidR="00E90D07">
        <w:t>4.4.2</w:t>
      </w:r>
      <w:r>
        <w:fldChar w:fldCharType="end"/>
      </w:r>
      <w:r>
        <w:t xml:space="preserve">) with a value of </w:t>
      </w:r>
      <w:r w:rsidRPr="00040B2F">
        <w:rPr>
          <w:rStyle w:val="Codeattribute"/>
        </w:rPr>
        <w:t>@place</w:t>
      </w:r>
      <w:r>
        <w:t xml:space="preserve"> that seems to best describe its physical location</w:t>
      </w:r>
    </w:p>
    <w:p w14:paraId="5ED3DDFC" w14:textId="57763302" w:rsidR="00040B2F" w:rsidRDefault="007B25A7" w:rsidP="00040B2F">
      <w:pPr>
        <w:pStyle w:val="Lista5"/>
      </w:pPr>
      <w:r>
        <w:t xml:space="preserve">if </w:t>
      </w:r>
      <w:r w:rsidR="00040B2F">
        <w:t xml:space="preserve">such an insertion takes up one or more entire </w:t>
      </w:r>
      <w:r>
        <w:t xml:space="preserve">physical </w:t>
      </w:r>
      <w:r w:rsidR="00040B2F">
        <w:t>lines, encode line beginnings (§</w:t>
      </w:r>
      <w:r w:rsidR="00040B2F">
        <w:fldChar w:fldCharType="begin"/>
      </w:r>
      <w:r w:rsidR="00040B2F">
        <w:instrText xml:space="preserve"> REF _Ref43980100 \r \h </w:instrText>
      </w:r>
      <w:r w:rsidR="00040B2F">
        <w:fldChar w:fldCharType="separate"/>
      </w:r>
      <w:r w:rsidR="00E90D07">
        <w:t>3.2.1</w:t>
      </w:r>
      <w:r w:rsidR="00040B2F">
        <w:fldChar w:fldCharType="end"/>
      </w:r>
      <w:r w:rsidR="00040B2F">
        <w:t xml:space="preserve">) within the </w:t>
      </w:r>
      <w:r w:rsidRPr="00DD7CCF">
        <w:rPr>
          <w:rStyle w:val="Code"/>
        </w:rPr>
        <w:t>&lt;</w:t>
      </w:r>
      <w:r>
        <w:rPr>
          <w:rStyle w:val="Code"/>
        </w:rPr>
        <w:t>add</w:t>
      </w:r>
      <w:r w:rsidRPr="00DD7CCF">
        <w:rPr>
          <w:rStyle w:val="Code"/>
        </w:rPr>
        <w:t>&gt;</w:t>
      </w:r>
      <w:r>
        <w:t xml:space="preserve"> tags a</w:t>
      </w:r>
      <w:r w:rsidR="00040B2F">
        <w:t>s permitted under §</w:t>
      </w:r>
      <w:r w:rsidR="00040B2F">
        <w:fldChar w:fldCharType="begin"/>
      </w:r>
      <w:r w:rsidR="00040B2F">
        <w:instrText xml:space="preserve"> REF _Ref43978471 \r \h </w:instrText>
      </w:r>
      <w:r w:rsidR="00040B2F">
        <w:fldChar w:fldCharType="separate"/>
      </w:r>
      <w:r w:rsidR="00E90D07">
        <w:t>4.4.2</w:t>
      </w:r>
      <w:r w:rsidR="00040B2F">
        <w:fldChar w:fldCharType="end"/>
      </w:r>
    </w:p>
    <w:p w14:paraId="00F7E963" w14:textId="57608A8B" w:rsidR="00040B2F" w:rsidRDefault="00040B2F" w:rsidP="00040B2F">
      <w:pPr>
        <w:pStyle w:val="Lista4"/>
      </w:pPr>
      <w:r>
        <w:t>and note in your commentary the fact that the insertion interrupts a different part of the text at such and such a point</w:t>
      </w:r>
    </w:p>
    <w:p w14:paraId="2DAFEC6F" w14:textId="6727B392" w:rsidR="007B25A7" w:rsidRDefault="007B25A7" w:rsidP="00040B2F">
      <w:pPr>
        <w:pStyle w:val="Lista4"/>
      </w:pPr>
      <w:r w:rsidRPr="007B25A7">
        <w:t xml:space="preserve">see </w:t>
      </w:r>
      <w:r>
        <w:fldChar w:fldCharType="begin"/>
      </w:r>
      <w:r>
        <w:instrText xml:space="preserve"> REF _Ref54603376 \h </w:instrText>
      </w:r>
      <w:r>
        <w:fldChar w:fldCharType="separate"/>
      </w:r>
      <w:r w:rsidR="00E90D07" w:rsidRPr="00DD7CCF">
        <w:t xml:space="preserve">Example </w:t>
      </w:r>
      <w:r w:rsidR="00E90D07">
        <w:rPr>
          <w:noProof/>
        </w:rPr>
        <w:t>2.3.7</w:t>
      </w:r>
      <w:r w:rsidR="00E90D07" w:rsidRPr="00DD7CCF">
        <w:t>.</w:t>
      </w:r>
      <w:r w:rsidR="00E90D07">
        <w:rPr>
          <w:noProof/>
        </w:rPr>
        <w:t>A</w:t>
      </w:r>
      <w:r>
        <w:fldChar w:fldCharType="end"/>
      </w:r>
      <w:r w:rsidRPr="007B25A7">
        <w:t xml:space="preserve"> for an illustration of the encoding</w:t>
      </w:r>
    </w:p>
    <w:p w14:paraId="41C13077" w14:textId="77777777" w:rsidR="00040B2F" w:rsidRDefault="00040B2F" w:rsidP="00040B2F">
      <w:pPr>
        <w:pStyle w:val="Lista2"/>
      </w:pPr>
      <w:r>
        <w:t>the above solution may not be appropriate in cases such as</w:t>
      </w:r>
    </w:p>
    <w:p w14:paraId="2B6D133C" w14:textId="77777777" w:rsidR="00040B2F" w:rsidRDefault="00040B2F" w:rsidP="00040B2F">
      <w:pPr>
        <w:pStyle w:val="Lista3"/>
      </w:pPr>
      <w:r>
        <w:t>a seriously garbled text with several large chunks out of sequence</w:t>
      </w:r>
    </w:p>
    <w:p w14:paraId="1287A71D" w14:textId="77777777" w:rsidR="00040B2F" w:rsidRDefault="00040B2F" w:rsidP="00040B2F">
      <w:pPr>
        <w:pStyle w:val="Lista3"/>
      </w:pPr>
      <w:r>
        <w:t>a text composed in drama form, with connecting prose deliberately interrupting parts of a stanza (rather then appearing out of sequence as a result of scribal error)</w:t>
      </w:r>
    </w:p>
    <w:p w14:paraId="2603CB6D" w14:textId="37C69EAF" w:rsidR="004B2007" w:rsidRPr="004B2007" w:rsidRDefault="004B2007" w:rsidP="004B2007">
      <w:pPr>
        <w:pStyle w:val="Lista3"/>
      </w:pPr>
      <w:r w:rsidRPr="004B2007">
        <w:t>verse containing extrametrical additions (for which see also §</w:t>
      </w:r>
      <w:r w:rsidR="00DE4BF5">
        <w:fldChar w:fldCharType="begin"/>
      </w:r>
      <w:r w:rsidR="00DE4BF5">
        <w:instrText xml:space="preserve"> REF _Ref137825393 \r \h </w:instrText>
      </w:r>
      <w:r w:rsidR="00DE4BF5">
        <w:fldChar w:fldCharType="separate"/>
      </w:r>
      <w:r w:rsidR="00DE4BF5">
        <w:t>6.1.4.3</w:t>
      </w:r>
      <w:r w:rsidR="00DE4BF5">
        <w:fldChar w:fldCharType="end"/>
      </w:r>
      <w:r w:rsidRPr="004B2007">
        <w:t xml:space="preserve">), such as </w:t>
      </w:r>
      <w:r w:rsidRPr="00DE4BF5">
        <w:rPr>
          <w:rStyle w:val="Foreign"/>
        </w:rPr>
        <w:t>śrī</w:t>
      </w:r>
      <w:r w:rsidRPr="004B2007">
        <w:t xml:space="preserve"> tagged on to names, that is metrically correct without these additions and metrically incorrect with them</w:t>
      </w:r>
    </w:p>
    <w:p w14:paraId="7922AD7E" w14:textId="77777777" w:rsidR="00040B2F" w:rsidRDefault="00040B2F" w:rsidP="00040B2F">
      <w:pPr>
        <w:pStyle w:val="Lista2"/>
      </w:pPr>
      <w:r>
        <w:lastRenderedPageBreak/>
        <w:t>if you deem that encoding a premodern insertion is not the best way to describe your text, encode all text pieces in their physical place and discuss the sequence in your commentary</w:t>
      </w:r>
    </w:p>
    <w:p w14:paraId="4266B030" w14:textId="282805D4" w:rsidR="00040B2F" w:rsidRDefault="00040B2F" w:rsidP="00040B2F">
      <w:pPr>
        <w:pStyle w:val="Lista3"/>
      </w:pPr>
      <w:r>
        <w:t xml:space="preserve">to encode split-up stanzas in such a case, create an </w:t>
      </w:r>
      <w:r w:rsidRPr="00DD7CCF">
        <w:rPr>
          <w:rStyle w:val="Code"/>
        </w:rPr>
        <w:t>&lt;lg&gt;</w:t>
      </w:r>
      <w:r>
        <w:t xml:space="preserve"> element around every part of a split stanza, and if the splitting happens within a line, then create an </w:t>
      </w:r>
      <w:r w:rsidRPr="00DD7CCF">
        <w:rPr>
          <w:rStyle w:val="Code"/>
        </w:rPr>
        <w:t>&lt;l&gt;</w:t>
      </w:r>
      <w:r>
        <w:t xml:space="preserve"> element around every part of the split line</w:t>
      </w:r>
    </w:p>
    <w:p w14:paraId="7881ED30" w14:textId="77777777" w:rsidR="00040B2F" w:rsidRDefault="00040B2F" w:rsidP="00040B2F">
      <w:pPr>
        <w:pStyle w:val="Lista4"/>
      </w:pPr>
      <w:r>
        <w:t>use the same number (</w:t>
      </w:r>
      <w:r w:rsidRPr="00040B2F">
        <w:rPr>
          <w:rStyle w:val="Codeattribute"/>
        </w:rPr>
        <w:t>@n</w:t>
      </w:r>
      <w:r>
        <w:t>) for both (or all) parts of a split stanza or line</w:t>
      </w:r>
    </w:p>
    <w:p w14:paraId="540A52C7" w14:textId="77777777" w:rsidR="00DE4BF5" w:rsidRPr="00DE4BF5" w:rsidRDefault="00DE4BF5" w:rsidP="00DE4BF5">
      <w:pPr>
        <w:pStyle w:val="Lista5"/>
      </w:pPr>
      <w:r w:rsidRPr="00DE4BF5">
        <w:t>but number the lines of a split stanza consecutively (i.e. do not restart line numbering in a non-initial part)</w:t>
      </w:r>
    </w:p>
    <w:p w14:paraId="0719A5A1" w14:textId="02806C8A" w:rsidR="009023B1" w:rsidRDefault="00040B2F" w:rsidP="009023B1">
      <w:pPr>
        <w:pStyle w:val="Lista4"/>
      </w:pPr>
      <w:r>
        <w:t xml:space="preserve">add the attribute </w:t>
      </w:r>
      <w:r w:rsidRPr="00040B2F">
        <w:rPr>
          <w:rStyle w:val="Codeattribute"/>
        </w:rPr>
        <w:t>@part</w:t>
      </w:r>
      <w:r>
        <w:t xml:space="preserve"> to each part, with values as per §</w:t>
      </w:r>
      <w:r w:rsidR="009023B1">
        <w:fldChar w:fldCharType="begin"/>
      </w:r>
      <w:r w:rsidR="009023B1">
        <w:instrText xml:space="preserve"> REF _Ref54602074 \r \h </w:instrText>
      </w:r>
      <w:r w:rsidR="009023B1">
        <w:fldChar w:fldCharType="separate"/>
      </w:r>
      <w:r w:rsidR="00E90D07">
        <w:t>2.1.3</w:t>
      </w:r>
      <w:r w:rsidR="009023B1">
        <w:fldChar w:fldCharType="end"/>
      </w:r>
    </w:p>
    <w:p w14:paraId="42ABD8D5" w14:textId="32ECB138" w:rsidR="00DE4BF5" w:rsidRDefault="00DE4BF5" w:rsidP="009023B1">
      <w:pPr>
        <w:pStyle w:val="Lista4"/>
      </w:pPr>
      <w:r w:rsidRPr="00DE4BF5">
        <w:t xml:space="preserve">create an </w:t>
      </w:r>
      <w:r w:rsidRPr="00DE4BF5">
        <w:rPr>
          <w:rStyle w:val="Code"/>
        </w:rPr>
        <w:t>&lt;ab&gt;</w:t>
      </w:r>
      <w:r w:rsidRPr="00DE4BF5">
        <w:t xml:space="preserve"> (or, if applicable, </w:t>
      </w:r>
      <w:r w:rsidRPr="00DE4BF5">
        <w:rPr>
          <w:rStyle w:val="Code"/>
        </w:rPr>
        <w:t>&lt;p&gt;</w:t>
      </w:r>
      <w:r w:rsidRPr="00DE4BF5">
        <w:t>) container for the interrupting text</w:t>
      </w:r>
    </w:p>
    <w:p w14:paraId="3250218D" w14:textId="77777777" w:rsidR="009023B1" w:rsidRDefault="009023B1" w:rsidP="009023B1"/>
    <w:tbl>
      <w:tblPr>
        <w:tblStyle w:val="CodeSampleTable"/>
        <w:tblW w:w="5000" w:type="pct"/>
        <w:tblLook w:val="04A0" w:firstRow="1" w:lastRow="0" w:firstColumn="1" w:lastColumn="0" w:noHBand="0" w:noVBand="1"/>
      </w:tblPr>
      <w:tblGrid>
        <w:gridCol w:w="9622"/>
      </w:tblGrid>
      <w:tr w:rsidR="009023B1" w:rsidRPr="00DD7CCF" w14:paraId="44F8F510" w14:textId="77777777" w:rsidTr="00C15DAE">
        <w:trPr>
          <w:cnfStyle w:val="100000000000" w:firstRow="1" w:lastRow="0" w:firstColumn="0" w:lastColumn="0" w:oddVBand="0" w:evenVBand="0" w:oddHBand="0" w:evenHBand="0" w:firstRowFirstColumn="0" w:firstRowLastColumn="0" w:lastRowFirstColumn="0" w:lastRowLastColumn="0"/>
        </w:trPr>
        <w:tc>
          <w:tcPr>
            <w:tcW w:w="5000" w:type="pct"/>
          </w:tcPr>
          <w:p w14:paraId="12F7BC21" w14:textId="3EC774CC" w:rsidR="009023B1" w:rsidRPr="00DD7CCF" w:rsidRDefault="009023B1" w:rsidP="00C15DAE">
            <w:pPr>
              <w:pStyle w:val="Kpalrs"/>
            </w:pPr>
            <w:bookmarkStart w:id="90" w:name="_Ref54603376"/>
            <w:r w:rsidRPr="00DD7CCF">
              <w:t xml:space="preserve">Example </w:t>
            </w:r>
            <w:r>
              <w:fldChar w:fldCharType="begin"/>
            </w:r>
            <w:r>
              <w:instrText xml:space="preserve"> STYLEREF 3 \s </w:instrText>
            </w:r>
            <w:r>
              <w:fldChar w:fldCharType="separate"/>
            </w:r>
            <w:r w:rsidR="005E67E7">
              <w:rPr>
                <w:noProof/>
              </w:rPr>
              <w:t>2.3.7</w:t>
            </w:r>
            <w:r>
              <w:rPr>
                <w:noProof/>
              </w:rPr>
              <w:fldChar w:fldCharType="end"/>
            </w:r>
            <w:r w:rsidRPr="00DD7CCF">
              <w:t>.</w:t>
            </w:r>
            <w:r>
              <w:fldChar w:fldCharType="begin"/>
            </w:r>
            <w:r>
              <w:instrText xml:space="preserve"> SEQ Example \* ALPHABETIC \s 3 </w:instrText>
            </w:r>
            <w:r>
              <w:fldChar w:fldCharType="separate"/>
            </w:r>
            <w:r w:rsidR="005E67E7">
              <w:rPr>
                <w:noProof/>
              </w:rPr>
              <w:t>A</w:t>
            </w:r>
            <w:r>
              <w:rPr>
                <w:noProof/>
              </w:rPr>
              <w:fldChar w:fldCharType="end"/>
            </w:r>
            <w:bookmarkEnd w:id="90"/>
            <w:r w:rsidRPr="00DD7CCF">
              <w:t xml:space="preserve">: </w:t>
            </w:r>
            <w:r w:rsidR="00D05501" w:rsidRPr="00D05501">
              <w:t>part of a stanza inscribed below the rest of the text</w:t>
            </w:r>
          </w:p>
        </w:tc>
      </w:tr>
      <w:tr w:rsidR="009023B1" w:rsidRPr="00DD7CCF" w14:paraId="6F8BD90F" w14:textId="77777777" w:rsidTr="00C15DAE">
        <w:tc>
          <w:tcPr>
            <w:tcW w:w="5000" w:type="pct"/>
          </w:tcPr>
          <w:p w14:paraId="3AE48E13" w14:textId="77777777" w:rsidR="00D05501" w:rsidRPr="00D05501" w:rsidRDefault="00D05501" w:rsidP="00D05501">
            <w:pPr>
              <w:pStyle w:val="CodeParagraph"/>
              <w:rPr>
                <w:rStyle w:val="Code"/>
              </w:rPr>
            </w:pPr>
            <w:r w:rsidRPr="00D05501">
              <w:rPr>
                <w:rStyle w:val="Code"/>
              </w:rPr>
              <w:t xml:space="preserve">&lt;lg </w:t>
            </w:r>
            <w:r w:rsidRPr="00D05501">
              <w:rPr>
                <w:rStyle w:val="Codeattribute"/>
              </w:rPr>
              <w:t>n=</w:t>
            </w:r>
            <w:r w:rsidRPr="00B015E6">
              <w:rPr>
                <w:rStyle w:val="Codevalue"/>
              </w:rPr>
              <w:t>"4"</w:t>
            </w:r>
            <w:r w:rsidRPr="00D05501">
              <w:rPr>
                <w:rStyle w:val="Code"/>
              </w:rPr>
              <w:t xml:space="preserve"> </w:t>
            </w:r>
            <w:r w:rsidRPr="00D05501">
              <w:rPr>
                <w:rStyle w:val="Codeattribute"/>
              </w:rPr>
              <w:t>met=</w:t>
            </w:r>
            <w:r w:rsidRPr="00D05501">
              <w:rPr>
                <w:rStyle w:val="Codevalue"/>
              </w:rPr>
              <w:t>"anuṣṭubh"</w:t>
            </w:r>
            <w:r w:rsidRPr="00D05501">
              <w:rPr>
                <w:rStyle w:val="Code"/>
              </w:rPr>
              <w:t>&gt;</w:t>
            </w:r>
          </w:p>
          <w:p w14:paraId="6D2B4119" w14:textId="77777777" w:rsidR="00D05501" w:rsidRPr="00D05501" w:rsidRDefault="00D05501" w:rsidP="00D05501">
            <w:pPr>
              <w:pStyle w:val="CodeParagraph"/>
              <w:rPr>
                <w:rStyle w:val="Code"/>
              </w:rPr>
            </w:pPr>
            <w:r w:rsidRPr="00D05501">
              <w:rPr>
                <w:rStyle w:val="Code"/>
              </w:rPr>
              <w:t xml:space="preserve">  &lt;l </w:t>
            </w:r>
            <w:r w:rsidRPr="00D05501">
              <w:rPr>
                <w:rStyle w:val="Codeattribute"/>
              </w:rPr>
              <w:t>n=</w:t>
            </w:r>
            <w:r w:rsidRPr="00D05501">
              <w:rPr>
                <w:rStyle w:val="Codevalue"/>
              </w:rPr>
              <w:t>"a"</w:t>
            </w:r>
            <w:r w:rsidRPr="00D05501">
              <w:rPr>
                <w:rStyle w:val="Code"/>
              </w:rPr>
              <w:t xml:space="preserve">&gt;&lt;lb </w:t>
            </w:r>
            <w:r w:rsidRPr="00D05501">
              <w:rPr>
                <w:rStyle w:val="Codeattribute"/>
              </w:rPr>
              <w:t>n=</w:t>
            </w:r>
            <w:r w:rsidRPr="00D05501">
              <w:rPr>
                <w:rStyle w:val="Codevalue"/>
              </w:rPr>
              <w:t>"7"</w:t>
            </w:r>
            <w:r w:rsidRPr="00D05501">
              <w:rPr>
                <w:rStyle w:val="Code"/>
              </w:rPr>
              <w:t>/&gt;</w:t>
            </w:r>
            <w:r w:rsidRPr="002E7083">
              <w:rPr>
                <w:rStyle w:val="Codetext"/>
              </w:rPr>
              <w:t>samanta-putras sthaviraḥ</w:t>
            </w:r>
            <w:r w:rsidRPr="00D05501">
              <w:rPr>
                <w:rStyle w:val="Code"/>
              </w:rPr>
              <w:t>&lt;/l&gt;</w:t>
            </w:r>
          </w:p>
          <w:p w14:paraId="2F6D56E4" w14:textId="77777777" w:rsidR="00D05501" w:rsidRPr="00D05501" w:rsidRDefault="00D05501" w:rsidP="00D05501">
            <w:pPr>
              <w:pStyle w:val="CodeParagraph"/>
              <w:rPr>
                <w:rStyle w:val="Code"/>
              </w:rPr>
            </w:pPr>
            <w:r w:rsidRPr="00D05501">
              <w:rPr>
                <w:rStyle w:val="Code"/>
              </w:rPr>
              <w:t xml:space="preserve">  &lt;l </w:t>
            </w:r>
            <w:r w:rsidRPr="00D05501">
              <w:rPr>
                <w:rStyle w:val="Codeattribute"/>
              </w:rPr>
              <w:t>n=</w:t>
            </w:r>
            <w:r w:rsidRPr="00D05501">
              <w:rPr>
                <w:rStyle w:val="Codevalue"/>
              </w:rPr>
              <w:t>"b"</w:t>
            </w:r>
            <w:r w:rsidRPr="00D05501">
              <w:rPr>
                <w:rStyle w:val="Code"/>
              </w:rPr>
              <w:t>&gt;</w:t>
            </w:r>
            <w:r w:rsidRPr="002E7083">
              <w:rPr>
                <w:rStyle w:val="Codetext"/>
              </w:rPr>
              <w:t>buddhanirvvāṇa-saṁjñakaḥ</w:t>
            </w:r>
            <w:r w:rsidRPr="00D05501">
              <w:rPr>
                <w:rStyle w:val="Code"/>
              </w:rPr>
              <w:t>&lt;/l&gt;</w:t>
            </w:r>
          </w:p>
          <w:p w14:paraId="10AB3795" w14:textId="77777777" w:rsidR="00D05501" w:rsidRPr="00D05501" w:rsidRDefault="00D05501" w:rsidP="00D05501">
            <w:pPr>
              <w:pStyle w:val="CodeParagraph"/>
              <w:rPr>
                <w:rStyle w:val="Code"/>
              </w:rPr>
            </w:pPr>
            <w:r w:rsidRPr="00D05501">
              <w:rPr>
                <w:rStyle w:val="Code"/>
              </w:rPr>
              <w:t xml:space="preserve">  &lt;l </w:t>
            </w:r>
            <w:r w:rsidRPr="00D05501">
              <w:rPr>
                <w:rStyle w:val="Codeattribute"/>
              </w:rPr>
              <w:t>n=</w:t>
            </w:r>
            <w:r w:rsidRPr="00D05501">
              <w:rPr>
                <w:rStyle w:val="Codevalue"/>
              </w:rPr>
              <w:t>"c"</w:t>
            </w:r>
            <w:r w:rsidRPr="00D05501">
              <w:rPr>
                <w:rStyle w:val="Code"/>
              </w:rPr>
              <w:t xml:space="preserve">&gt;&lt;add </w:t>
            </w:r>
            <w:r w:rsidRPr="00D05501">
              <w:rPr>
                <w:rStyle w:val="Codeattribute"/>
              </w:rPr>
              <w:t>place=</w:t>
            </w:r>
            <w:r w:rsidRPr="00D05501">
              <w:rPr>
                <w:rStyle w:val="Codevalue"/>
              </w:rPr>
              <w:t>"bottom"</w:t>
            </w:r>
            <w:r w:rsidRPr="00D05501">
              <w:rPr>
                <w:rStyle w:val="Code"/>
              </w:rPr>
              <w:t xml:space="preserve"> </w:t>
            </w:r>
            <w:r w:rsidRPr="00D05501">
              <w:rPr>
                <w:rStyle w:val="Codeattribute"/>
              </w:rPr>
              <w:t>rend=</w:t>
            </w:r>
            <w:r w:rsidRPr="00D05501">
              <w:rPr>
                <w:rStyle w:val="Codevalue"/>
              </w:rPr>
              <w:t>"mark"</w:t>
            </w:r>
            <w:r w:rsidRPr="00D05501">
              <w:rPr>
                <w:rStyle w:val="Code"/>
              </w:rPr>
              <w:t xml:space="preserve">&gt;&lt;lb </w:t>
            </w:r>
            <w:r w:rsidRPr="00D05501">
              <w:rPr>
                <w:rStyle w:val="Codeattribute"/>
              </w:rPr>
              <w:t>n=</w:t>
            </w:r>
            <w:r w:rsidRPr="00D05501">
              <w:rPr>
                <w:rStyle w:val="Codevalue"/>
              </w:rPr>
              <w:t>"15"</w:t>
            </w:r>
            <w:r w:rsidRPr="00D05501">
              <w:rPr>
                <w:rStyle w:val="Code"/>
              </w:rPr>
              <w:t>/&gt;</w:t>
            </w:r>
            <w:r w:rsidRPr="002E7083">
              <w:rPr>
                <w:rStyle w:val="Codetext"/>
              </w:rPr>
              <w:t>kāvyasya karaṇañ cakre</w:t>
            </w:r>
            <w:r w:rsidRPr="00D05501">
              <w:rPr>
                <w:rStyle w:val="Code"/>
              </w:rPr>
              <w:t>&lt;/add&gt;&lt;/l&gt;</w:t>
            </w:r>
          </w:p>
          <w:p w14:paraId="137FFEF0" w14:textId="77777777" w:rsidR="00D05501" w:rsidRPr="00D05501" w:rsidRDefault="00D05501" w:rsidP="00D05501">
            <w:pPr>
              <w:pStyle w:val="CodeParagraph"/>
              <w:rPr>
                <w:rStyle w:val="Code"/>
              </w:rPr>
            </w:pPr>
            <w:r w:rsidRPr="00D05501">
              <w:rPr>
                <w:rStyle w:val="Code"/>
              </w:rPr>
              <w:t xml:space="preserve">  &lt;l </w:t>
            </w:r>
            <w:r w:rsidRPr="00D05501">
              <w:rPr>
                <w:rStyle w:val="Codeattribute"/>
              </w:rPr>
              <w:t>n=</w:t>
            </w:r>
            <w:r w:rsidRPr="00D05501">
              <w:rPr>
                <w:rStyle w:val="Codevalue"/>
              </w:rPr>
              <w:t>"d"</w:t>
            </w:r>
            <w:r w:rsidRPr="00D05501">
              <w:rPr>
                <w:rStyle w:val="Code"/>
              </w:rPr>
              <w:t xml:space="preserve">&gt;&lt;add </w:t>
            </w:r>
            <w:r w:rsidRPr="00D05501">
              <w:rPr>
                <w:rStyle w:val="Codeattribute"/>
              </w:rPr>
              <w:t>place=</w:t>
            </w:r>
            <w:r w:rsidRPr="00D05501">
              <w:rPr>
                <w:rStyle w:val="Codevalue"/>
              </w:rPr>
              <w:t>"bottom"</w:t>
            </w:r>
            <w:r w:rsidRPr="00D05501">
              <w:rPr>
                <w:rStyle w:val="Code"/>
              </w:rPr>
              <w:t xml:space="preserve"> </w:t>
            </w:r>
            <w:r w:rsidRPr="00D05501">
              <w:rPr>
                <w:rStyle w:val="Codeattribute"/>
              </w:rPr>
              <w:t>rend=</w:t>
            </w:r>
            <w:r w:rsidRPr="00D05501">
              <w:rPr>
                <w:rStyle w:val="Codevalue"/>
              </w:rPr>
              <w:t>"mark"</w:t>
            </w:r>
            <w:r w:rsidRPr="00D05501">
              <w:rPr>
                <w:rStyle w:val="Code"/>
              </w:rPr>
              <w:t xml:space="preserve">&gt;&lt;lb </w:t>
            </w:r>
            <w:r w:rsidRPr="00D05501">
              <w:rPr>
                <w:rStyle w:val="Codeattribute"/>
              </w:rPr>
              <w:t>n=</w:t>
            </w:r>
            <w:r w:rsidRPr="00D05501">
              <w:rPr>
                <w:rStyle w:val="Codevalue"/>
              </w:rPr>
              <w:t>"16"</w:t>
            </w:r>
            <w:r w:rsidRPr="00D05501">
              <w:rPr>
                <w:rStyle w:val="Code"/>
              </w:rPr>
              <w:t>/&gt;</w:t>
            </w:r>
            <w:r w:rsidRPr="002E7083">
              <w:rPr>
                <w:rStyle w:val="Codetext"/>
              </w:rPr>
              <w:t>jñātaye bhūtale nr̥ṇām·</w:t>
            </w:r>
            <w:r w:rsidRPr="00D05501">
              <w:rPr>
                <w:rStyle w:val="Code"/>
              </w:rPr>
              <w:t xml:space="preserve">&lt;/add&gt;&lt;/l&gt;    </w:t>
            </w:r>
          </w:p>
          <w:p w14:paraId="3063EC52" w14:textId="77777777" w:rsidR="00D05501" w:rsidRPr="00D05501" w:rsidRDefault="00D05501" w:rsidP="00D05501">
            <w:pPr>
              <w:pStyle w:val="CodeParagraph"/>
              <w:rPr>
                <w:rStyle w:val="Code"/>
              </w:rPr>
            </w:pPr>
            <w:r w:rsidRPr="00D05501">
              <w:rPr>
                <w:rStyle w:val="Code"/>
              </w:rPr>
              <w:t>&lt;/lg&gt;</w:t>
            </w:r>
          </w:p>
          <w:p w14:paraId="046DC2EF" w14:textId="6E8DB9B6" w:rsidR="00D05501" w:rsidRPr="00D05501" w:rsidRDefault="00D05501" w:rsidP="00D05501">
            <w:pPr>
              <w:pStyle w:val="CodeParagraph"/>
              <w:rPr>
                <w:rStyle w:val="Code"/>
              </w:rPr>
            </w:pPr>
            <w:r w:rsidRPr="00D05501">
              <w:rPr>
                <w:rStyle w:val="Code"/>
              </w:rPr>
              <w:t xml:space="preserve">&lt;p </w:t>
            </w:r>
            <w:r w:rsidRPr="00D05501">
              <w:rPr>
                <w:rStyle w:val="Codeattribute"/>
              </w:rPr>
              <w:t>xml:lang=</w:t>
            </w:r>
            <w:r w:rsidRPr="00D05501">
              <w:rPr>
                <w:rStyle w:val="Codevalue"/>
              </w:rPr>
              <w:t>"</w:t>
            </w:r>
            <w:r w:rsidR="00F422F8">
              <w:rPr>
                <w:rStyle w:val="Codevalue"/>
              </w:rPr>
              <w:t>ocm</w:t>
            </w:r>
            <w:r w:rsidRPr="00D05501">
              <w:rPr>
                <w:rStyle w:val="Codevalue"/>
              </w:rPr>
              <w:t>-Latn"&gt;</w:t>
            </w:r>
            <w:r w:rsidRPr="00D05501">
              <w:rPr>
                <w:rStyle w:val="Code"/>
              </w:rPr>
              <w:t xml:space="preserve">&lt;lb </w:t>
            </w:r>
            <w:r w:rsidRPr="00D05501">
              <w:rPr>
                <w:rStyle w:val="Codeattribute"/>
              </w:rPr>
              <w:t>n=</w:t>
            </w:r>
            <w:r w:rsidRPr="00D05501">
              <w:rPr>
                <w:rStyle w:val="Codevalue"/>
              </w:rPr>
              <w:t>"8"</w:t>
            </w:r>
            <w:r w:rsidRPr="00D05501">
              <w:rPr>
                <w:rStyle w:val="Code"/>
              </w:rPr>
              <w:t>/&gt;</w:t>
            </w:r>
            <w:r w:rsidRPr="002E7083">
              <w:rPr>
                <w:rStyle w:val="Codetext"/>
              </w:rPr>
              <w:t>humā pralauṅ·</w:t>
            </w:r>
            <w:r w:rsidRPr="00D05501">
              <w:rPr>
                <w:rStyle w:val="Code"/>
              </w:rPr>
              <w:t xml:space="preserve">&lt;g </w:t>
            </w:r>
            <w:r w:rsidRPr="00D05501">
              <w:rPr>
                <w:rStyle w:val="Codeattribute"/>
              </w:rPr>
              <w:t>type=</w:t>
            </w:r>
            <w:r w:rsidRPr="00D05501">
              <w:rPr>
                <w:rStyle w:val="Codevalue"/>
              </w:rPr>
              <w:t>"ddanda"</w:t>
            </w:r>
            <w:r w:rsidRPr="00D05501">
              <w:rPr>
                <w:rStyle w:val="Code"/>
              </w:rPr>
              <w:t>&gt;</w:t>
            </w:r>
            <w:r w:rsidRPr="002E7083">
              <w:rPr>
                <w:rStyle w:val="Codetext"/>
              </w:rPr>
              <w:t>.</w:t>
            </w:r>
            <w:r w:rsidRPr="00D05501">
              <w:rPr>
                <w:rStyle w:val="Code"/>
              </w:rPr>
              <w:t>&lt;/g&gt;</w:t>
            </w:r>
            <w:r w:rsidRPr="002E7083">
              <w:rPr>
                <w:rStyle w:val="Codetext"/>
              </w:rPr>
              <w:t xml:space="preserve"> humā padaiṅ·</w:t>
            </w:r>
            <w:r w:rsidRPr="00D05501">
              <w:rPr>
                <w:rStyle w:val="Code"/>
              </w:rPr>
              <w:t xml:space="preserve">&lt;g </w:t>
            </w:r>
            <w:r w:rsidRPr="00D05501">
              <w:rPr>
                <w:rStyle w:val="Codeattribute"/>
              </w:rPr>
              <w:t>type=</w:t>
            </w:r>
            <w:r w:rsidRPr="00D05501">
              <w:rPr>
                <w:rStyle w:val="Codevalue"/>
              </w:rPr>
              <w:t>"ddanda"</w:t>
            </w:r>
            <w:r w:rsidRPr="00D05501">
              <w:rPr>
                <w:rStyle w:val="Code"/>
              </w:rPr>
              <w:t>&gt;</w:t>
            </w:r>
            <w:r w:rsidRPr="002E7083">
              <w:rPr>
                <w:rStyle w:val="Codetext"/>
              </w:rPr>
              <w:t>.</w:t>
            </w:r>
            <w:r w:rsidRPr="00D05501">
              <w:rPr>
                <w:rStyle w:val="Code"/>
              </w:rPr>
              <w:t>&lt;/g&gt;</w:t>
            </w:r>
            <w:r w:rsidRPr="002E7083">
              <w:rPr>
                <w:rStyle w:val="Codetext"/>
              </w:rPr>
              <w:t xml:space="preserve"> ney· śaka vanuḥ humā dvā nan·</w:t>
            </w:r>
          </w:p>
          <w:p w14:paraId="01DC06B2" w14:textId="77777777" w:rsidR="00D05501" w:rsidRPr="00D05501" w:rsidRDefault="00D05501" w:rsidP="00D05501">
            <w:pPr>
              <w:pStyle w:val="CodeParagraph"/>
              <w:rPr>
                <w:rStyle w:val="Code"/>
              </w:rPr>
            </w:pPr>
            <w:r w:rsidRPr="00D05501">
              <w:rPr>
                <w:rStyle w:val="Code"/>
              </w:rPr>
              <w:t xml:space="preserve">&lt;lb </w:t>
            </w:r>
            <w:r w:rsidRPr="00D05501">
              <w:rPr>
                <w:rStyle w:val="Codeattribute"/>
              </w:rPr>
              <w:t>n=</w:t>
            </w:r>
            <w:r w:rsidRPr="00D05501">
              <w:rPr>
                <w:rStyle w:val="Codevalue"/>
              </w:rPr>
              <w:t>"9"</w:t>
            </w:r>
            <w:r w:rsidRPr="00D05501">
              <w:rPr>
                <w:rStyle w:val="Code"/>
              </w:rPr>
              <w:t>/&gt;</w:t>
            </w:r>
            <w:r w:rsidRPr="002E7083">
              <w:rPr>
                <w:rStyle w:val="Codetext"/>
              </w:rPr>
              <w:t>...</w:t>
            </w:r>
          </w:p>
          <w:p w14:paraId="70F99328" w14:textId="77777777" w:rsidR="00D05501" w:rsidRPr="00D05501" w:rsidRDefault="00D05501" w:rsidP="00D05501">
            <w:pPr>
              <w:pStyle w:val="CodeParagraph"/>
              <w:rPr>
                <w:rStyle w:val="Code"/>
              </w:rPr>
            </w:pPr>
            <w:r w:rsidRPr="002E7083">
              <w:rPr>
                <w:rStyle w:val="Codetext"/>
              </w:rPr>
              <w:t>...</w:t>
            </w:r>
          </w:p>
          <w:p w14:paraId="1DDE2DB2" w14:textId="318F6417" w:rsidR="009023B1" w:rsidRPr="00DD7CCF" w:rsidRDefault="00D05501" w:rsidP="00D05501">
            <w:pPr>
              <w:pStyle w:val="CodeParagraph"/>
            </w:pPr>
            <w:r w:rsidRPr="00D05501">
              <w:rPr>
                <w:rStyle w:val="Code"/>
              </w:rPr>
              <w:t xml:space="preserve">&lt;lb </w:t>
            </w:r>
            <w:r w:rsidRPr="00D05501">
              <w:rPr>
                <w:rStyle w:val="Codeattribute"/>
              </w:rPr>
              <w:t>n=</w:t>
            </w:r>
            <w:r w:rsidRPr="00D05501">
              <w:rPr>
                <w:rStyle w:val="Codevalue"/>
              </w:rPr>
              <w:t>"14"</w:t>
            </w:r>
            <w:r w:rsidRPr="00D05501">
              <w:rPr>
                <w:rStyle w:val="Code"/>
              </w:rPr>
              <w:t>/&gt;</w:t>
            </w:r>
            <w:r w:rsidRPr="002E7083">
              <w:rPr>
                <w:rStyle w:val="Codetext"/>
              </w:rPr>
              <w:t>...</w:t>
            </w:r>
            <w:r w:rsidRPr="00D05501">
              <w:rPr>
                <w:rStyle w:val="Code"/>
              </w:rPr>
              <w:t>&lt;/p&gt;</w:t>
            </w:r>
          </w:p>
        </w:tc>
      </w:tr>
      <w:tr w:rsidR="009023B1" w:rsidRPr="00DD7CCF" w14:paraId="72356FAE" w14:textId="77777777" w:rsidTr="00C15DAE">
        <w:tc>
          <w:tcPr>
            <w:tcW w:w="5000" w:type="pct"/>
          </w:tcPr>
          <w:p w14:paraId="6B63599E" w14:textId="77777777" w:rsidR="002E7083" w:rsidRDefault="002E7083" w:rsidP="002E7083">
            <w:pPr>
              <w:pStyle w:val="TableNote"/>
            </w:pPr>
            <w:r>
              <w:t>the first half of stanza 4 is inscribed as line 7 of the text, but the second hemistich was omitted here</w:t>
            </w:r>
          </w:p>
          <w:p w14:paraId="5D7204D9" w14:textId="77777777" w:rsidR="002E7083" w:rsidRDefault="002E7083" w:rsidP="002E7083">
            <w:pPr>
              <w:pStyle w:val="TableNote"/>
            </w:pPr>
            <w:r>
              <w:t>the text continues with (Old Cham) prose in lines 8 to 14</w:t>
            </w:r>
          </w:p>
          <w:p w14:paraId="6A86A3C9" w14:textId="77777777" w:rsidR="009023B1" w:rsidRDefault="002E7083" w:rsidP="002E7083">
            <w:pPr>
              <w:pStyle w:val="TableNote"/>
            </w:pPr>
            <w:r>
              <w:t>the omitted hemistich has been added at the bottom, as lines 15 and 16, but it is encoded at its logical place</w:t>
            </w:r>
          </w:p>
          <w:p w14:paraId="6940B38F" w14:textId="1AE34992" w:rsidR="006E1074" w:rsidRPr="002E7083" w:rsidRDefault="006E1074" w:rsidP="002E7083">
            <w:pPr>
              <w:pStyle w:val="TableNote"/>
              <w:rPr>
                <w:rStyle w:val="Code"/>
                <w:rFonts w:ascii="Calibri" w:hAnsi="Calibri" w:cs="Arial Unicode MS"/>
                <w:noProof w:val="0"/>
                <w:color w:val="auto"/>
                <w:shd w:val="clear" w:color="auto" w:fill="auto"/>
              </w:rPr>
            </w:pPr>
            <w:r w:rsidRPr="006E1074">
              <w:rPr>
                <w:rStyle w:val="Code"/>
                <w:rFonts w:ascii="Calibri" w:hAnsi="Calibri" w:cs="Arial Unicode MS"/>
                <w:noProof w:val="0"/>
                <w:color w:val="auto"/>
                <w:shd w:val="clear" w:color="auto" w:fill="auto"/>
              </w:rPr>
              <w:t>the tags for lines 15 and 16 are placed within the tags for insertion</w:t>
            </w:r>
          </w:p>
        </w:tc>
      </w:tr>
    </w:tbl>
    <w:p w14:paraId="24ED4629" w14:textId="3DA961F2" w:rsidR="00251E0D" w:rsidRDefault="00251E0D" w:rsidP="00251E0D">
      <w:bookmarkStart w:id="91" w:name="_wdva3plgupk6" w:colFirst="0" w:colLast="0"/>
      <w:bookmarkEnd w:id="91"/>
    </w:p>
    <w:tbl>
      <w:tblPr>
        <w:tblStyle w:val="CodeSampleTable"/>
        <w:tblW w:w="5000" w:type="pct"/>
        <w:tblLook w:val="04A0" w:firstRow="1" w:lastRow="0" w:firstColumn="1" w:lastColumn="0" w:noHBand="0" w:noVBand="1"/>
      </w:tblPr>
      <w:tblGrid>
        <w:gridCol w:w="9622"/>
      </w:tblGrid>
      <w:tr w:rsidR="00251E0D" w:rsidRPr="00DD7CCF" w14:paraId="45156EA7" w14:textId="77777777" w:rsidTr="00251E0D">
        <w:trPr>
          <w:cnfStyle w:val="100000000000" w:firstRow="1" w:lastRow="0" w:firstColumn="0" w:lastColumn="0" w:oddVBand="0" w:evenVBand="0" w:oddHBand="0" w:evenHBand="0" w:firstRowFirstColumn="0" w:firstRowLastColumn="0" w:lastRowFirstColumn="0" w:lastRowLastColumn="0"/>
        </w:trPr>
        <w:tc>
          <w:tcPr>
            <w:tcW w:w="5000" w:type="pct"/>
          </w:tcPr>
          <w:p w14:paraId="6E36BD9F" w14:textId="19295F66" w:rsidR="00251E0D" w:rsidRPr="00DD7CCF" w:rsidRDefault="00251E0D" w:rsidP="00251E0D">
            <w:pPr>
              <w:pStyle w:val="Kpalrs"/>
            </w:pPr>
            <w:r w:rsidRPr="00DD7CCF">
              <w:t xml:space="preserve">Example </w:t>
            </w:r>
            <w:r>
              <w:fldChar w:fldCharType="begin"/>
            </w:r>
            <w:r>
              <w:instrText xml:space="preserve"> STYLEREF 3 \s </w:instrText>
            </w:r>
            <w:r>
              <w:fldChar w:fldCharType="separate"/>
            </w:r>
            <w:r w:rsidR="005E67E7">
              <w:rPr>
                <w:noProof/>
              </w:rPr>
              <w:t>2.3.7</w:t>
            </w:r>
            <w:r>
              <w:rPr>
                <w:noProof/>
              </w:rPr>
              <w:fldChar w:fldCharType="end"/>
            </w:r>
            <w:r w:rsidRPr="00DD7CCF">
              <w:t>.</w:t>
            </w:r>
            <w:r>
              <w:fldChar w:fldCharType="begin"/>
            </w:r>
            <w:r>
              <w:instrText xml:space="preserve"> SEQ Example \* ALPHABETIC \s 3 </w:instrText>
            </w:r>
            <w:r>
              <w:fldChar w:fldCharType="separate"/>
            </w:r>
            <w:r w:rsidR="005E67E7">
              <w:rPr>
                <w:noProof/>
              </w:rPr>
              <w:t>B</w:t>
            </w:r>
            <w:r>
              <w:rPr>
                <w:noProof/>
              </w:rPr>
              <w:fldChar w:fldCharType="end"/>
            </w:r>
            <w:r w:rsidRPr="00DD7CCF">
              <w:t xml:space="preserve">: </w:t>
            </w:r>
            <w:r w:rsidR="00B015E6" w:rsidRPr="00B015E6">
              <w:t>stanza interrupted by prose</w:t>
            </w:r>
          </w:p>
        </w:tc>
      </w:tr>
      <w:tr w:rsidR="00251E0D" w:rsidRPr="00DD7CCF" w14:paraId="08E19F5D" w14:textId="77777777" w:rsidTr="00251E0D">
        <w:tc>
          <w:tcPr>
            <w:tcW w:w="5000" w:type="pct"/>
          </w:tcPr>
          <w:p w14:paraId="104CE5BE" w14:textId="77777777" w:rsidR="00B015E6" w:rsidRPr="00B015E6" w:rsidRDefault="00B015E6" w:rsidP="00B015E6">
            <w:pPr>
              <w:pStyle w:val="CodeParagraph"/>
              <w:rPr>
                <w:rStyle w:val="Code"/>
              </w:rPr>
            </w:pPr>
            <w:r w:rsidRPr="00B015E6">
              <w:rPr>
                <w:rStyle w:val="Code"/>
              </w:rPr>
              <w:t xml:space="preserve">&lt;lg </w:t>
            </w:r>
            <w:r w:rsidRPr="00B015E6">
              <w:rPr>
                <w:rStyle w:val="Codeattribute"/>
              </w:rPr>
              <w:t>n=</w:t>
            </w:r>
            <w:r w:rsidRPr="00B015E6">
              <w:rPr>
                <w:rStyle w:val="Codevalue"/>
              </w:rPr>
              <w:t>"1"</w:t>
            </w:r>
            <w:r w:rsidRPr="00B015E6">
              <w:rPr>
                <w:rStyle w:val="Code"/>
              </w:rPr>
              <w:t xml:space="preserve"> </w:t>
            </w:r>
            <w:r w:rsidRPr="00B015E6">
              <w:rPr>
                <w:rStyle w:val="Codeattribute"/>
              </w:rPr>
              <w:t>part=</w:t>
            </w:r>
            <w:r w:rsidRPr="00B015E6">
              <w:rPr>
                <w:rStyle w:val="Codevalue"/>
              </w:rPr>
              <w:t>"I"</w:t>
            </w:r>
            <w:r w:rsidRPr="00B015E6">
              <w:rPr>
                <w:rStyle w:val="Code"/>
              </w:rPr>
              <w:t xml:space="preserve"> </w:t>
            </w:r>
            <w:r w:rsidRPr="00B015E6">
              <w:rPr>
                <w:rStyle w:val="Codeattribute"/>
              </w:rPr>
              <w:t>met=</w:t>
            </w:r>
            <w:r w:rsidRPr="00B015E6">
              <w:rPr>
                <w:rStyle w:val="Codevalue"/>
              </w:rPr>
              <w:t>"anuṣṭubh"</w:t>
            </w:r>
            <w:r w:rsidRPr="00B015E6">
              <w:rPr>
                <w:rStyle w:val="Code"/>
              </w:rPr>
              <w:t>&gt;</w:t>
            </w:r>
          </w:p>
          <w:p w14:paraId="71165CBF" w14:textId="77777777" w:rsidR="00B015E6" w:rsidRPr="00B015E6" w:rsidRDefault="00B015E6" w:rsidP="00B015E6">
            <w:pPr>
              <w:pStyle w:val="CodeParagraph"/>
              <w:rPr>
                <w:rStyle w:val="Code"/>
              </w:rPr>
            </w:pPr>
            <w:r w:rsidRPr="00B015E6">
              <w:rPr>
                <w:rStyle w:val="Code"/>
              </w:rPr>
              <w:t xml:space="preserve">  &lt;l </w:t>
            </w:r>
            <w:r w:rsidRPr="00B015E6">
              <w:rPr>
                <w:rStyle w:val="Codeattribute"/>
              </w:rPr>
              <w:t>n=</w:t>
            </w:r>
            <w:r w:rsidRPr="00B015E6">
              <w:rPr>
                <w:rStyle w:val="Codevalue"/>
              </w:rPr>
              <w:t>"a"</w:t>
            </w:r>
            <w:r w:rsidRPr="00B015E6">
              <w:rPr>
                <w:rStyle w:val="Code"/>
              </w:rPr>
              <w:t xml:space="preserve">&gt;&lt;lb </w:t>
            </w:r>
            <w:r w:rsidRPr="00B015E6">
              <w:rPr>
                <w:rStyle w:val="Codeattribute"/>
              </w:rPr>
              <w:t>n=</w:t>
            </w:r>
            <w:r w:rsidRPr="00B015E6">
              <w:rPr>
                <w:rStyle w:val="Codevalue"/>
              </w:rPr>
              <w:t>"12"</w:t>
            </w:r>
            <w:r w:rsidRPr="00B015E6">
              <w:rPr>
                <w:rStyle w:val="Code"/>
              </w:rPr>
              <w:t>/&gt;</w:t>
            </w:r>
            <w:r w:rsidRPr="00B015E6">
              <w:rPr>
                <w:rStyle w:val="Codetext"/>
              </w:rPr>
              <w:t>sva-dattāṁ para-dattām vā</w:t>
            </w:r>
            <w:r w:rsidRPr="00B015E6">
              <w:rPr>
                <w:rStyle w:val="Code"/>
              </w:rPr>
              <w:t>&lt;/l&gt;</w:t>
            </w:r>
          </w:p>
          <w:p w14:paraId="01F10A78" w14:textId="77777777" w:rsidR="00B015E6" w:rsidRPr="00B015E6" w:rsidRDefault="00B015E6" w:rsidP="00B015E6">
            <w:pPr>
              <w:pStyle w:val="CodeParagraph"/>
              <w:rPr>
                <w:rStyle w:val="Code"/>
              </w:rPr>
            </w:pPr>
            <w:r w:rsidRPr="00B015E6">
              <w:rPr>
                <w:rStyle w:val="Code"/>
              </w:rPr>
              <w:t xml:space="preserve">  &lt;l </w:t>
            </w:r>
            <w:r w:rsidRPr="00B015E6">
              <w:rPr>
                <w:rStyle w:val="Codeattribute"/>
              </w:rPr>
              <w:t>n=</w:t>
            </w:r>
            <w:r w:rsidRPr="00B015E6">
              <w:rPr>
                <w:rStyle w:val="Codevalue"/>
              </w:rPr>
              <w:t>"b"</w:t>
            </w:r>
            <w:r w:rsidRPr="00B015E6">
              <w:rPr>
                <w:rStyle w:val="Code"/>
              </w:rPr>
              <w:t>&gt;</w:t>
            </w:r>
            <w:r w:rsidRPr="00B015E6">
              <w:rPr>
                <w:rStyle w:val="Codetext"/>
              </w:rPr>
              <w:t>yo hareta vasundharāṁ</w:t>
            </w:r>
            <w:r w:rsidRPr="00B015E6">
              <w:rPr>
                <w:rStyle w:val="Code"/>
              </w:rPr>
              <w:t>&lt;/l&gt;</w:t>
            </w:r>
          </w:p>
          <w:p w14:paraId="172B5378" w14:textId="77777777" w:rsidR="00B015E6" w:rsidRPr="00B015E6" w:rsidRDefault="00B015E6" w:rsidP="00B015E6">
            <w:pPr>
              <w:pStyle w:val="CodeParagraph"/>
              <w:rPr>
                <w:rStyle w:val="Code"/>
              </w:rPr>
            </w:pPr>
            <w:r w:rsidRPr="00B015E6">
              <w:rPr>
                <w:rStyle w:val="Code"/>
              </w:rPr>
              <w:t>&lt;/lg&gt;</w:t>
            </w:r>
          </w:p>
          <w:p w14:paraId="742DED12" w14:textId="798F7152" w:rsidR="00B015E6" w:rsidRPr="00B015E6" w:rsidRDefault="00B015E6" w:rsidP="00B015E6">
            <w:pPr>
              <w:pStyle w:val="CodeParagraph"/>
              <w:rPr>
                <w:rStyle w:val="Code"/>
              </w:rPr>
            </w:pPr>
            <w:r w:rsidRPr="00B015E6">
              <w:rPr>
                <w:rStyle w:val="Code"/>
              </w:rPr>
              <w:t>&lt;p&gt;</w:t>
            </w:r>
            <w:r w:rsidRPr="00B015E6">
              <w:rPr>
                <w:rStyle w:val="Codetext"/>
              </w:rPr>
              <w:t>bhūmi-dāna-saṁ</w:t>
            </w:r>
            <w:r>
              <w:rPr>
                <w:rStyle w:val="Codetext"/>
              </w:rPr>
              <w:t>b</w:t>
            </w:r>
            <w:r w:rsidRPr="00B015E6">
              <w:rPr>
                <w:rStyle w:val="Codetext"/>
              </w:rPr>
              <w:t>addhāḥ ślokā bhavanti</w:t>
            </w:r>
            <w:r w:rsidRPr="00B015E6">
              <w:rPr>
                <w:rStyle w:val="Code"/>
              </w:rPr>
              <w:t>&lt;/p&gt;</w:t>
            </w:r>
          </w:p>
          <w:p w14:paraId="20ECD183" w14:textId="77777777" w:rsidR="00B015E6" w:rsidRPr="00B015E6" w:rsidRDefault="00B015E6" w:rsidP="00B015E6">
            <w:pPr>
              <w:pStyle w:val="CodeParagraph"/>
              <w:rPr>
                <w:rStyle w:val="Code"/>
              </w:rPr>
            </w:pPr>
            <w:r w:rsidRPr="00B015E6">
              <w:rPr>
                <w:rStyle w:val="Code"/>
              </w:rPr>
              <w:t xml:space="preserve">&lt;lg </w:t>
            </w:r>
            <w:r w:rsidRPr="00B015E6">
              <w:rPr>
                <w:rStyle w:val="Codeattribute"/>
              </w:rPr>
              <w:t>n=</w:t>
            </w:r>
            <w:r w:rsidRPr="00B015E6">
              <w:rPr>
                <w:rStyle w:val="Codevalue"/>
              </w:rPr>
              <w:t>"1"</w:t>
            </w:r>
            <w:r w:rsidRPr="00B015E6">
              <w:rPr>
                <w:rStyle w:val="Code"/>
              </w:rPr>
              <w:t xml:space="preserve"> </w:t>
            </w:r>
            <w:r w:rsidRPr="00B015E6">
              <w:rPr>
                <w:rStyle w:val="Codeattribute"/>
              </w:rPr>
              <w:t>part=</w:t>
            </w:r>
            <w:r w:rsidRPr="00B015E6">
              <w:rPr>
                <w:rStyle w:val="Codevalue"/>
              </w:rPr>
              <w:t>"F"</w:t>
            </w:r>
            <w:r w:rsidRPr="00B015E6">
              <w:rPr>
                <w:rStyle w:val="Code"/>
              </w:rPr>
              <w:t xml:space="preserve"> </w:t>
            </w:r>
            <w:r w:rsidRPr="00B015E6">
              <w:rPr>
                <w:rStyle w:val="Codeattribute"/>
              </w:rPr>
              <w:t>met=</w:t>
            </w:r>
            <w:r w:rsidRPr="00B015E6">
              <w:rPr>
                <w:rStyle w:val="Codevalue"/>
              </w:rPr>
              <w:t>"anuṣṭubh"</w:t>
            </w:r>
            <w:r w:rsidRPr="00B015E6">
              <w:rPr>
                <w:rStyle w:val="Code"/>
              </w:rPr>
              <w:t>&gt;</w:t>
            </w:r>
          </w:p>
          <w:p w14:paraId="382E5FBD" w14:textId="59277D1E" w:rsidR="00B015E6" w:rsidRPr="00B015E6" w:rsidRDefault="00B015E6" w:rsidP="00B015E6">
            <w:pPr>
              <w:pStyle w:val="CodeParagraph"/>
              <w:rPr>
                <w:rStyle w:val="Code"/>
              </w:rPr>
            </w:pPr>
            <w:r w:rsidRPr="00B015E6">
              <w:rPr>
                <w:rStyle w:val="Code"/>
              </w:rPr>
              <w:t xml:space="preserve">  &lt;l </w:t>
            </w:r>
            <w:r w:rsidRPr="00B015E6">
              <w:rPr>
                <w:rStyle w:val="Codeattribute"/>
              </w:rPr>
              <w:t>n=</w:t>
            </w:r>
            <w:r w:rsidRPr="00B015E6">
              <w:rPr>
                <w:rStyle w:val="Codevalue"/>
              </w:rPr>
              <w:t>"</w:t>
            </w:r>
            <w:r w:rsidR="00DE4BF5">
              <w:rPr>
                <w:rStyle w:val="Codevalue"/>
              </w:rPr>
              <w:t>c</w:t>
            </w:r>
            <w:r w:rsidRPr="00B015E6">
              <w:rPr>
                <w:rStyle w:val="Codevalue"/>
              </w:rPr>
              <w:t>"</w:t>
            </w:r>
            <w:r w:rsidRPr="00B015E6">
              <w:rPr>
                <w:rStyle w:val="Code"/>
              </w:rPr>
              <w:t xml:space="preserve">&gt;&lt;lb </w:t>
            </w:r>
            <w:r w:rsidRPr="00B015E6">
              <w:rPr>
                <w:rStyle w:val="Codeattribute"/>
              </w:rPr>
              <w:t>n=</w:t>
            </w:r>
            <w:r w:rsidRPr="00B015E6">
              <w:rPr>
                <w:rStyle w:val="Codevalue"/>
              </w:rPr>
              <w:t>"13"</w:t>
            </w:r>
            <w:r w:rsidRPr="00B015E6">
              <w:rPr>
                <w:rStyle w:val="Code"/>
              </w:rPr>
              <w:t>/&gt;</w:t>
            </w:r>
            <w:r w:rsidRPr="00B015E6">
              <w:rPr>
                <w:rStyle w:val="Codetext"/>
              </w:rPr>
              <w:t>sa viṣṭhāyāṁ kr̥mir bhūtvā</w:t>
            </w:r>
            <w:r w:rsidRPr="00B015E6">
              <w:rPr>
                <w:rStyle w:val="Code"/>
              </w:rPr>
              <w:t>&lt;/l&gt;</w:t>
            </w:r>
          </w:p>
          <w:p w14:paraId="661BA4A2" w14:textId="6D91042D" w:rsidR="00B015E6" w:rsidRPr="00B015E6" w:rsidRDefault="00B015E6" w:rsidP="00B015E6">
            <w:pPr>
              <w:pStyle w:val="CodeParagraph"/>
              <w:rPr>
                <w:rStyle w:val="Code"/>
              </w:rPr>
            </w:pPr>
            <w:r w:rsidRPr="00B015E6">
              <w:rPr>
                <w:rStyle w:val="Code"/>
              </w:rPr>
              <w:t xml:space="preserve">  &lt;l </w:t>
            </w:r>
            <w:r w:rsidRPr="00B015E6">
              <w:rPr>
                <w:rStyle w:val="Codeattribute"/>
              </w:rPr>
              <w:t>n=</w:t>
            </w:r>
            <w:r w:rsidRPr="00B015E6">
              <w:rPr>
                <w:rStyle w:val="Codevalue"/>
              </w:rPr>
              <w:t>"</w:t>
            </w:r>
            <w:r w:rsidR="00DE4BF5">
              <w:rPr>
                <w:rStyle w:val="Codevalue"/>
              </w:rPr>
              <w:t>d</w:t>
            </w:r>
            <w:r w:rsidRPr="00B015E6">
              <w:rPr>
                <w:rStyle w:val="Codevalue"/>
              </w:rPr>
              <w:t>"</w:t>
            </w:r>
            <w:r w:rsidRPr="00B015E6">
              <w:rPr>
                <w:rStyle w:val="Code"/>
              </w:rPr>
              <w:t>&gt;</w:t>
            </w:r>
            <w:r w:rsidRPr="00B015E6">
              <w:rPr>
                <w:rStyle w:val="Codetext"/>
              </w:rPr>
              <w:t>pitr̥bhiḥ saha pacyate</w:t>
            </w:r>
            <w:r w:rsidRPr="00B015E6">
              <w:rPr>
                <w:rStyle w:val="Code"/>
              </w:rPr>
              <w:t>&lt;/l&gt;</w:t>
            </w:r>
          </w:p>
          <w:p w14:paraId="230B7058" w14:textId="4D87C5EC" w:rsidR="00251E0D" w:rsidRPr="00DD7CCF" w:rsidRDefault="00B015E6" w:rsidP="00B015E6">
            <w:pPr>
              <w:pStyle w:val="CodeParagraph"/>
            </w:pPr>
            <w:r w:rsidRPr="00B015E6">
              <w:rPr>
                <w:rStyle w:val="Code"/>
              </w:rPr>
              <w:t>&lt;/lg&gt;</w:t>
            </w:r>
          </w:p>
        </w:tc>
      </w:tr>
      <w:tr w:rsidR="00251E0D" w:rsidRPr="002E7083" w14:paraId="17F65071" w14:textId="77777777" w:rsidTr="00251E0D">
        <w:tc>
          <w:tcPr>
            <w:tcW w:w="5000" w:type="pct"/>
          </w:tcPr>
          <w:p w14:paraId="3A50ABB6" w14:textId="77777777" w:rsidR="00B015E6" w:rsidRPr="00B015E6" w:rsidRDefault="00B015E6" w:rsidP="00B015E6">
            <w:pPr>
              <w:pStyle w:val="TableNote"/>
              <w:rPr>
                <w:rFonts w:ascii="Arial" w:hAnsi="Arial" w:cs="Arial"/>
                <w:sz w:val="18"/>
                <w:szCs w:val="18"/>
                <w:lang w:eastAsia="zh-TW" w:bidi="hi-IN"/>
              </w:rPr>
            </w:pPr>
            <w:r w:rsidRPr="00B015E6">
              <w:rPr>
                <w:lang w:eastAsia="zh-TW" w:bidi="hi-IN"/>
              </w:rPr>
              <w:t>the first half of stanza 1 is inscribed in line 12</w:t>
            </w:r>
          </w:p>
          <w:p w14:paraId="43D83358" w14:textId="77777777" w:rsidR="00B015E6" w:rsidRPr="00B015E6" w:rsidRDefault="00B015E6" w:rsidP="00B015E6">
            <w:pPr>
              <w:pStyle w:val="TableNote"/>
              <w:rPr>
                <w:lang w:eastAsia="zh-TW" w:bidi="hi-IN"/>
              </w:rPr>
            </w:pPr>
            <w:r w:rsidRPr="00B015E6">
              <w:rPr>
                <w:lang w:eastAsia="zh-TW" w:bidi="hi-IN"/>
              </w:rPr>
              <w:t>at this point the engraver apparently realised that he had forgotten to engrave the prose introducing the admonitory stanzas and engraved that right after the first hemistich</w:t>
            </w:r>
          </w:p>
          <w:p w14:paraId="2921FD11" w14:textId="6D81A50C" w:rsidR="00251E0D" w:rsidRPr="00B015E6" w:rsidRDefault="00B015E6" w:rsidP="00B015E6">
            <w:pPr>
              <w:pStyle w:val="TableNote"/>
              <w:rPr>
                <w:rStyle w:val="Code"/>
                <w:rFonts w:ascii="Arial" w:hAnsi="Arial" w:cs="Arial"/>
                <w:noProof w:val="0"/>
                <w:color w:val="auto"/>
                <w:sz w:val="18"/>
                <w:szCs w:val="18"/>
                <w:shd w:val="clear" w:color="auto" w:fill="auto"/>
                <w:lang w:eastAsia="zh-TW" w:bidi="hi-IN"/>
              </w:rPr>
            </w:pPr>
            <w:r w:rsidRPr="00B015E6">
              <w:rPr>
                <w:lang w:eastAsia="zh-TW" w:bidi="hi-IN"/>
              </w:rPr>
              <w:t>then, at the beginning of line 13, he continued with the rest of the stanza</w:t>
            </w:r>
          </w:p>
        </w:tc>
      </w:tr>
    </w:tbl>
    <w:p w14:paraId="65138030" w14:textId="2CA083CE" w:rsidR="00C02B8C" w:rsidRPr="00DD7CCF" w:rsidRDefault="004D2E67" w:rsidP="00D4342A">
      <w:pPr>
        <w:pStyle w:val="Cmsor3"/>
      </w:pPr>
      <w:bookmarkStart w:id="92" w:name="_Toc74733405"/>
      <w:r w:rsidRPr="00DD7CCF">
        <w:t>Marking up structure in lacunose verse</w:t>
      </w:r>
      <w:bookmarkEnd w:id="92"/>
    </w:p>
    <w:p w14:paraId="3829976A" w14:textId="0A2E7F08" w:rsidR="00C02B8C" w:rsidRPr="00DD7CCF" w:rsidRDefault="004D2E67" w:rsidP="00E2714A">
      <w:pPr>
        <w:pStyle w:val="Lista"/>
      </w:pPr>
      <w:r w:rsidRPr="00DD7CCF">
        <w:t xml:space="preserve">see </w:t>
      </w:r>
      <w:r w:rsidR="003C3D87" w:rsidRPr="00DD7CCF">
        <w:t>§</w:t>
      </w:r>
      <w:r w:rsidR="001A0A54" w:rsidRPr="00DD7CCF">
        <w:fldChar w:fldCharType="begin"/>
      </w:r>
      <w:r w:rsidR="001A0A54" w:rsidRPr="00DD7CCF">
        <w:instrText xml:space="preserve"> REF _Ref43979611 \r \h </w:instrText>
      </w:r>
      <w:r w:rsidR="00DD7CCF">
        <w:instrText xml:space="preserve"> \* MERGEFORMAT </w:instrText>
      </w:r>
      <w:r w:rsidR="001A0A54" w:rsidRPr="00DD7CCF">
        <w:fldChar w:fldCharType="separate"/>
      </w:r>
      <w:r w:rsidR="00E90D07">
        <w:t>5.4</w:t>
      </w:r>
      <w:r w:rsidR="001A0A54" w:rsidRPr="00DD7CCF">
        <w:fldChar w:fldCharType="end"/>
      </w:r>
      <w:r w:rsidRPr="00DD7CCF">
        <w:t xml:space="preserve"> about marking up lost and illegible text in general, </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E90D07">
        <w:t>5.4.4</w:t>
      </w:r>
      <w:r w:rsidR="009A6168" w:rsidRPr="00DD7CCF">
        <w:fldChar w:fldCharType="end"/>
      </w:r>
      <w:r w:rsidRPr="00DD7CCF">
        <w:t xml:space="preserve"> about marking up lost text with a known metre, and </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E90D07">
        <w:t>5.4.7</w:t>
      </w:r>
      <w:r w:rsidR="009A6168" w:rsidRPr="00DD7CCF">
        <w:fldChar w:fldCharType="end"/>
      </w:r>
      <w:r w:rsidRPr="00DD7CCF">
        <w:t xml:space="preserve"> about dealing with massive lacunae</w:t>
      </w:r>
    </w:p>
    <w:p w14:paraId="2EA29F84" w14:textId="77777777" w:rsidR="00C02B8C" w:rsidRPr="00DD7CCF" w:rsidRDefault="004D2E67" w:rsidP="00E2714A">
      <w:pPr>
        <w:pStyle w:val="Lista"/>
      </w:pPr>
      <w:r w:rsidRPr="00DD7CCF">
        <w:t xml:space="preserve">the </w:t>
      </w:r>
      <w:r w:rsidRPr="005D2B22">
        <w:rPr>
          <w:b/>
          <w:bCs/>
        </w:rPr>
        <w:t>structural framework</w:t>
      </w:r>
      <w:r w:rsidRPr="00DD7CCF">
        <w:t xml:space="preserve"> of stanzas </w:t>
      </w:r>
      <w:r w:rsidRPr="00E24F87">
        <w:rPr>
          <w:noProof/>
        </w:rPr>
        <w:t>(</w:t>
      </w:r>
      <w:r w:rsidRPr="00DD7CCF">
        <w:t xml:space="preserve">i.e. the </w:t>
      </w:r>
      <w:r w:rsidRPr="00DD7CCF">
        <w:rPr>
          <w:rStyle w:val="Code"/>
        </w:rPr>
        <w:t>&lt;lg&gt;</w:t>
      </w:r>
      <w:r w:rsidRPr="00DD7CCF">
        <w:t xml:space="preserve"> and </w:t>
      </w:r>
      <w:r w:rsidRPr="00DD7CCF">
        <w:rPr>
          <w:rStyle w:val="Code"/>
        </w:rPr>
        <w:t>&lt;l&gt;</w:t>
      </w:r>
      <w:r w:rsidRPr="00DD7CCF">
        <w:t xml:space="preserve"> tags) </w:t>
      </w:r>
      <w:r w:rsidRPr="005D2B22">
        <w:rPr>
          <w:b/>
          <w:bCs/>
        </w:rPr>
        <w:t>must</w:t>
      </w:r>
      <w:r w:rsidRPr="00DD7CCF">
        <w:t xml:space="preserve"> as a rule </w:t>
      </w:r>
      <w:r w:rsidRPr="005D2B22">
        <w:rPr>
          <w:b/>
          <w:bCs/>
        </w:rPr>
        <w:t>be fully encoded</w:t>
      </w:r>
      <w:r w:rsidRPr="00DD7CCF">
        <w:t xml:space="preserve"> even if a significant part of a stanza is lost; for instance</w:t>
      </w:r>
    </w:p>
    <w:p w14:paraId="2FCE54E9" w14:textId="77777777" w:rsidR="00C02B8C" w:rsidRPr="00DD7CCF" w:rsidRDefault="004D2E67" w:rsidP="00E2714A">
      <w:pPr>
        <w:pStyle w:val="Lista2"/>
      </w:pPr>
      <w:r w:rsidRPr="00DD7CCF">
        <w:t>if only the first three lines of a quatrain are extant, do not omit the last line, but add its markup structure and mark up the entire fourth line as a lacuna</w:t>
      </w:r>
    </w:p>
    <w:p w14:paraId="199C2CD6" w14:textId="77777777" w:rsidR="00C02B8C" w:rsidRPr="00DD7CCF" w:rsidRDefault="004D2E67" w:rsidP="00E2714A">
      <w:pPr>
        <w:pStyle w:val="Lista"/>
      </w:pPr>
      <w:r w:rsidRPr="00DD7CCF">
        <w:t xml:space="preserve">structural markup cannot be placed inside the markup for that lacuna, so if a lacuna extends from one line of a stanza to the next </w:t>
      </w:r>
      <w:r w:rsidRPr="00E24F87">
        <w:rPr>
          <w:noProof/>
        </w:rPr>
        <w:t>(</w:t>
      </w:r>
      <w:r w:rsidRPr="00DD7CCF">
        <w:t>or from one stanza to the next, or from a stanza into the preceding or following prose), create lacuna markup separately on both sides of the structural break</w:t>
      </w:r>
    </w:p>
    <w:p w14:paraId="1770DE71" w14:textId="77777777" w:rsidR="00143A4A" w:rsidRPr="00DD7CCF" w:rsidRDefault="0044294E" w:rsidP="00D4342A">
      <w:pPr>
        <w:pStyle w:val="Cmsor3"/>
      </w:pPr>
      <w:bookmarkStart w:id="93" w:name="_Ref44077114"/>
      <w:bookmarkStart w:id="94" w:name="_Toc74733406"/>
      <w:r w:rsidRPr="00DD7CCF">
        <w:lastRenderedPageBreak/>
        <w:t>M</w:t>
      </w:r>
      <w:r w:rsidR="00143A4A" w:rsidRPr="00DD7CCF">
        <w:t>arkup examples for verse</w:t>
      </w:r>
      <w:bookmarkEnd w:id="93"/>
      <w:bookmarkEnd w:id="94"/>
    </w:p>
    <w:tbl>
      <w:tblPr>
        <w:tblStyle w:val="CodeSampleTable"/>
        <w:tblW w:w="5000" w:type="pct"/>
        <w:tblLook w:val="04A0" w:firstRow="1" w:lastRow="0" w:firstColumn="1" w:lastColumn="0" w:noHBand="0" w:noVBand="1"/>
      </w:tblPr>
      <w:tblGrid>
        <w:gridCol w:w="9622"/>
      </w:tblGrid>
      <w:tr w:rsidR="00143A4A" w:rsidRPr="00DD7CCF" w14:paraId="3C0FEB34"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60126094" w14:textId="1AB0BABE" w:rsidR="00143A4A" w:rsidRPr="00DD7CCF" w:rsidRDefault="00143A4A" w:rsidP="008E24A9">
            <w:pPr>
              <w:pStyle w:val="Kpalrs"/>
            </w:pPr>
            <w:bookmarkStart w:id="95" w:name="_Ref44077336"/>
            <w:r w:rsidRPr="00DD7CCF">
              <w:t xml:space="preserve">Example </w:t>
            </w:r>
            <w:r>
              <w:fldChar w:fldCharType="begin"/>
            </w:r>
            <w:r>
              <w:instrText xml:space="preserve"> STYLEREF 3 \s </w:instrText>
            </w:r>
            <w:r>
              <w:fldChar w:fldCharType="separate"/>
            </w:r>
            <w:r w:rsidR="005E67E7">
              <w:rPr>
                <w:noProof/>
              </w:rPr>
              <w:t>2.3.9</w:t>
            </w:r>
            <w:r>
              <w:rPr>
                <w:noProof/>
              </w:rPr>
              <w:fldChar w:fldCharType="end"/>
            </w:r>
            <w:r w:rsidR="00EE7E86" w:rsidRPr="00DD7CCF">
              <w:t>.</w:t>
            </w:r>
            <w:r>
              <w:fldChar w:fldCharType="begin"/>
            </w:r>
            <w:r>
              <w:instrText xml:space="preserve"> SEQ Example \* ALPHABETIC \s 3 </w:instrText>
            </w:r>
            <w:r>
              <w:fldChar w:fldCharType="separate"/>
            </w:r>
            <w:r w:rsidR="005E67E7">
              <w:rPr>
                <w:noProof/>
              </w:rPr>
              <w:t>A</w:t>
            </w:r>
            <w:r>
              <w:rPr>
                <w:noProof/>
              </w:rPr>
              <w:fldChar w:fldCharType="end"/>
            </w:r>
            <w:bookmarkEnd w:id="95"/>
            <w:r w:rsidR="00EE7E86" w:rsidRPr="00DD7CCF">
              <w:t>:</w:t>
            </w:r>
            <w:r w:rsidRPr="00DD7CCF">
              <w:t xml:space="preserve"> </w:t>
            </w:r>
            <w:r w:rsidRPr="00DD7CCF">
              <w:rPr>
                <w:rStyle w:val="Foreign"/>
              </w:rPr>
              <w:t>varṇavr̥tta</w:t>
            </w:r>
            <w:r w:rsidR="00EE7E86" w:rsidRPr="00DD7CCF">
              <w:t xml:space="preserve"> verse structure with enjambement</w:t>
            </w:r>
          </w:p>
        </w:tc>
      </w:tr>
      <w:tr w:rsidR="00143A4A" w:rsidRPr="00DD7CCF" w14:paraId="3D27AF53" w14:textId="77777777" w:rsidTr="000B047B">
        <w:tc>
          <w:tcPr>
            <w:tcW w:w="5000" w:type="pct"/>
          </w:tcPr>
          <w:p w14:paraId="49BEF0C6" w14:textId="77777777" w:rsidR="00143A4A" w:rsidRPr="00DD7CCF" w:rsidRDefault="00143A4A" w:rsidP="008E24A9">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met</w:t>
            </w:r>
            <w:r w:rsidRPr="00DD7CCF">
              <w:rPr>
                <w:rStyle w:val="Code"/>
              </w:rPr>
              <w:t>=</w:t>
            </w:r>
            <w:r w:rsidRPr="0046000E">
              <w:rPr>
                <w:rStyle w:val="Codevalue"/>
              </w:rPr>
              <w:t>"pr̥thvī"</w:t>
            </w:r>
            <w:r w:rsidRPr="00DD7CCF">
              <w:rPr>
                <w:rStyle w:val="Code"/>
              </w:rPr>
              <w:t>&gt;</w:t>
            </w:r>
            <w:r w:rsidRPr="00DD7CCF">
              <w:rPr>
                <w:rStyle w:val="Codetext"/>
              </w:rPr>
              <w:br/>
              <w:t xml:space="preserve"> </w:t>
            </w:r>
            <w:r w:rsidR="00EE7E86" w:rsidRPr="00DD7CCF">
              <w:rPr>
                <w:rStyle w:val="Codetext"/>
              </w:rPr>
              <w:t xml:space="preserve">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pradāna-bhuja-vikkrama-praśama-śāstra-vākyodayair</w:t>
            </w:r>
            <w:r w:rsidRPr="00DD7CCF">
              <w:rPr>
                <w:rStyle w:val="Code"/>
              </w:rPr>
              <w:t>&lt;/l&gt;</w:t>
            </w:r>
            <w:r w:rsidRPr="00DD7CCF">
              <w:rPr>
                <w:rStyle w:val="Codetext"/>
              </w:rPr>
              <w:br/>
            </w:r>
            <w:r w:rsidR="00EE7E86" w:rsidRPr="00DD7CCF">
              <w:rPr>
                <w:rStyle w:val="Codetext"/>
              </w:rPr>
              <w:t xml:space="preserve"> </w:t>
            </w:r>
            <w:r w:rsidRPr="00DD7CCF">
              <w:rPr>
                <w:rStyle w:val="Codetext"/>
              </w:rPr>
              <w:t xml:space="preserve"> </w:t>
            </w:r>
            <w:r w:rsidRPr="00DD7CCF">
              <w:rPr>
                <w:rStyle w:val="Code"/>
              </w:rPr>
              <w:t xml:space="preserve">&lt;l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uparyyupari-sañcayocchritam aneka-mārggaṁ yaśaḥ</w:t>
            </w:r>
            <w:r w:rsidRPr="00DD7CCF">
              <w:rPr>
                <w:rStyle w:val="Code"/>
              </w:rPr>
              <w:t>&lt;/l&gt;</w:t>
            </w:r>
            <w:r w:rsidRPr="00DD7CCF">
              <w:rPr>
                <w:rStyle w:val="Codetext"/>
              </w:rPr>
              <w:br/>
            </w:r>
            <w:r w:rsidR="00EE7E86" w:rsidRPr="00DD7CCF">
              <w:rPr>
                <w:rStyle w:val="Codetext"/>
              </w:rPr>
              <w:t xml:space="preserve"> </w:t>
            </w:r>
            <w:r w:rsidRPr="00DD7CCF">
              <w:rPr>
                <w:rStyle w:val="Codetext"/>
              </w:rPr>
              <w:t xml:space="preserve"> </w:t>
            </w:r>
            <w:r w:rsidRPr="00DD7CCF">
              <w:rPr>
                <w:rStyle w:val="Code"/>
              </w:rPr>
              <w:t xml:space="preserve">&lt;l </w:t>
            </w:r>
            <w:r w:rsidRPr="00DD7CCF">
              <w:rPr>
                <w:rStyle w:val="Codeattribute"/>
              </w:rPr>
              <w:t>n</w:t>
            </w:r>
            <w:r w:rsidRPr="00DD7CCF">
              <w:rPr>
                <w:rStyle w:val="Code"/>
              </w:rPr>
              <w:t>=</w:t>
            </w:r>
            <w:r w:rsidRPr="0046000E">
              <w:rPr>
                <w:rStyle w:val="Codevalue"/>
              </w:rPr>
              <w:t>"c"</w:t>
            </w:r>
            <w:r w:rsidRPr="00DD7CCF">
              <w:rPr>
                <w:rStyle w:val="Code"/>
              </w:rPr>
              <w:t xml:space="preserve"> </w:t>
            </w:r>
            <w:r w:rsidRPr="00DD7CCF">
              <w:rPr>
                <w:rStyle w:val="Codeattribute"/>
              </w:rPr>
              <w:t>enjamb</w:t>
            </w:r>
            <w:r w:rsidRPr="00DD7CCF">
              <w:rPr>
                <w:rStyle w:val="Code"/>
              </w:rPr>
              <w:t>=</w:t>
            </w:r>
            <w:r w:rsidRPr="0046000E">
              <w:rPr>
                <w:rStyle w:val="Codevalue"/>
              </w:rPr>
              <w:t>"yes"</w:t>
            </w:r>
            <w:r w:rsidRPr="00DD7CCF">
              <w:rPr>
                <w:rStyle w:val="Code"/>
              </w:rPr>
              <w:t>&gt;</w:t>
            </w:r>
            <w:r w:rsidRPr="00DD7CCF">
              <w:rPr>
                <w:rStyle w:val="Codetext"/>
              </w:rPr>
              <w:t>punāti bhuvana-trayaṁ paśupater jjaṭāntar-guhā</w:t>
            </w:r>
            <w:r w:rsidRPr="00DD7CCF">
              <w:rPr>
                <w:rStyle w:val="Code"/>
              </w:rPr>
              <w:t>&lt;/l&gt;</w:t>
            </w:r>
            <w:r w:rsidRPr="00DD7CCF">
              <w:rPr>
                <w:rStyle w:val="Codetext"/>
              </w:rPr>
              <w:br/>
            </w:r>
            <w:r w:rsidR="00EE7E86" w:rsidRPr="00DD7CCF">
              <w:rPr>
                <w:rStyle w:val="Codetext"/>
              </w:rPr>
              <w:t xml:space="preserve"> </w:t>
            </w:r>
            <w:r w:rsidRPr="00DD7CCF">
              <w:rPr>
                <w:rStyle w:val="Codetext"/>
              </w:rPr>
              <w:t xml:space="preserve"> </w:t>
            </w:r>
            <w:r w:rsidRPr="00DD7CCF">
              <w:rPr>
                <w:rStyle w:val="Code"/>
              </w:rPr>
              <w:t xml:space="preserve">&lt;l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-nirodha-parimokṣa-śīghram iva pāṇḍu gāṅgaṁ payaḥ</w:t>
            </w:r>
            <w:r w:rsidRPr="00DD7CCF">
              <w:rPr>
                <w:rStyle w:val="Code"/>
              </w:rPr>
              <w:t>&lt;/l&gt;</w:t>
            </w:r>
            <w:r w:rsidRPr="00DD7CCF">
              <w:rPr>
                <w:rStyle w:val="Codetext"/>
              </w:rPr>
              <w:br/>
            </w:r>
            <w:r w:rsidRPr="00DD7CCF">
              <w:rPr>
                <w:rStyle w:val="Code"/>
              </w:rPr>
              <w:t>&lt;/lg&gt;</w:t>
            </w:r>
          </w:p>
        </w:tc>
      </w:tr>
    </w:tbl>
    <w:p w14:paraId="367DE35C" w14:textId="77777777" w:rsidR="00143A4A" w:rsidRPr="00DD7CCF" w:rsidRDefault="00143A4A" w:rsidP="00143A4A"/>
    <w:tbl>
      <w:tblPr>
        <w:tblStyle w:val="CodeSampleTable"/>
        <w:tblW w:w="5000" w:type="pct"/>
        <w:tblLook w:val="04A0" w:firstRow="1" w:lastRow="0" w:firstColumn="1" w:lastColumn="0" w:noHBand="0" w:noVBand="1"/>
      </w:tblPr>
      <w:tblGrid>
        <w:gridCol w:w="9622"/>
      </w:tblGrid>
      <w:tr w:rsidR="00143A4A" w:rsidRPr="00DD7CCF" w14:paraId="7FB1BF02"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168822F5" w14:textId="48DDDCC8" w:rsidR="00143A4A" w:rsidRPr="00DD7CCF" w:rsidRDefault="00143A4A" w:rsidP="008E24A9">
            <w:pPr>
              <w:pStyle w:val="Kpalrs"/>
            </w:pPr>
            <w:r w:rsidRPr="00DD7CCF">
              <w:t xml:space="preserve">Example </w:t>
            </w:r>
            <w:r>
              <w:fldChar w:fldCharType="begin"/>
            </w:r>
            <w:r>
              <w:instrText xml:space="preserve"> STYLEREF 3 \s </w:instrText>
            </w:r>
            <w:r>
              <w:fldChar w:fldCharType="separate"/>
            </w:r>
            <w:r w:rsidR="005E67E7">
              <w:rPr>
                <w:noProof/>
              </w:rPr>
              <w:t>2.3.9</w:t>
            </w:r>
            <w:r>
              <w:rPr>
                <w:noProof/>
              </w:rPr>
              <w:fldChar w:fldCharType="end"/>
            </w:r>
            <w:r w:rsidR="00EE7E86" w:rsidRPr="00DD7CCF">
              <w:t>.</w:t>
            </w:r>
            <w:r>
              <w:fldChar w:fldCharType="begin"/>
            </w:r>
            <w:r>
              <w:instrText xml:space="preserve"> SEQ Example \* ALPHABETIC \s 3 </w:instrText>
            </w:r>
            <w:r>
              <w:fldChar w:fldCharType="separate"/>
            </w:r>
            <w:r w:rsidR="005E67E7">
              <w:rPr>
                <w:noProof/>
              </w:rPr>
              <w:t>B</w:t>
            </w:r>
            <w:r>
              <w:rPr>
                <w:noProof/>
              </w:rPr>
              <w:fldChar w:fldCharType="end"/>
            </w:r>
            <w:r w:rsidR="00EE7E86" w:rsidRPr="00DD7CCF">
              <w:t>:</w:t>
            </w:r>
            <w:r w:rsidRPr="00DD7CCF">
              <w:t xml:space="preserve"> </w:t>
            </w:r>
            <w:r w:rsidRPr="00DD7CCF">
              <w:rPr>
                <w:rStyle w:val="Foreign"/>
              </w:rPr>
              <w:t>āryā</w:t>
            </w:r>
            <w:r w:rsidR="00EE7E86" w:rsidRPr="00DD7CCF">
              <w:t xml:space="preserve"> verse structure</w:t>
            </w:r>
          </w:p>
        </w:tc>
      </w:tr>
      <w:tr w:rsidR="00143A4A" w:rsidRPr="00DD7CCF" w14:paraId="63276E81" w14:textId="77777777" w:rsidTr="000B047B">
        <w:tc>
          <w:tcPr>
            <w:tcW w:w="5000" w:type="pct"/>
          </w:tcPr>
          <w:p w14:paraId="60F99DCB" w14:textId="77777777" w:rsidR="00143A4A" w:rsidRPr="00DD7CCF" w:rsidRDefault="00143A4A" w:rsidP="008E24A9">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"42"</w:t>
            </w:r>
            <w:r w:rsidRPr="00DD7CCF">
              <w:rPr>
                <w:rStyle w:val="Code"/>
              </w:rPr>
              <w:t xml:space="preserve"> </w:t>
            </w:r>
            <w:r w:rsidRPr="00DD7CCF">
              <w:rPr>
                <w:rStyle w:val="Codeattribute"/>
              </w:rPr>
              <w:t>met</w:t>
            </w:r>
            <w:r w:rsidRPr="00DD7CCF">
              <w:rPr>
                <w:rStyle w:val="Code"/>
              </w:rPr>
              <w:t>=</w:t>
            </w:r>
            <w:r w:rsidRPr="0046000E">
              <w:rPr>
                <w:rStyle w:val="Codevalue"/>
              </w:rPr>
              <w:t>"āryā"</w:t>
            </w:r>
            <w:r w:rsidRPr="00DD7CCF">
              <w:rPr>
                <w:rStyle w:val="Code"/>
              </w:rPr>
              <w:t>&gt;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"ab"</w:t>
            </w:r>
            <w:r w:rsidRPr="00DD7CCF">
              <w:rPr>
                <w:rStyle w:val="Code"/>
              </w:rPr>
              <w:t>&gt;</w:t>
            </w:r>
            <w:r w:rsidRPr="00DD7CCF">
              <w:rPr>
                <w:rStyle w:val="Codetext"/>
              </w:rPr>
              <w:t>śaśineva nabho vimalaṁ kaustubha-maṇineva śārṅgiṇo vakṣaḥ|</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"cd"</w:t>
            </w:r>
            <w:r w:rsidRPr="00DD7CCF">
              <w:rPr>
                <w:rStyle w:val="Code"/>
              </w:rPr>
              <w:t>&gt;</w:t>
            </w:r>
            <w:r w:rsidRPr="00DD7CCF">
              <w:rPr>
                <w:rStyle w:val="Codetext"/>
              </w:rPr>
              <w:t>bhavana-vareṇa tathedaṁ puram akhilam alaṁkr̥tam udāraṁ||</w:t>
            </w:r>
            <w:r w:rsidRPr="00DD7CCF">
              <w:rPr>
                <w:rStyle w:val="Code"/>
              </w:rPr>
              <w:t>&lt;/l&gt;</w:t>
            </w:r>
            <w:r w:rsidRPr="00DD7CCF">
              <w:rPr>
                <w:rStyle w:val="Codetext"/>
              </w:rPr>
              <w:br/>
            </w:r>
            <w:r w:rsidRPr="00DD7CCF">
              <w:rPr>
                <w:rStyle w:val="Code"/>
              </w:rPr>
              <w:t>&lt;/lg&gt;</w:t>
            </w:r>
          </w:p>
        </w:tc>
      </w:tr>
    </w:tbl>
    <w:p w14:paraId="7AC72B11" w14:textId="77777777" w:rsidR="00143A4A" w:rsidRPr="00DD7CCF" w:rsidRDefault="00143A4A" w:rsidP="00143A4A"/>
    <w:tbl>
      <w:tblPr>
        <w:tblStyle w:val="CodeSampleTable"/>
        <w:tblW w:w="5000" w:type="pct"/>
        <w:tblLook w:val="04A0" w:firstRow="1" w:lastRow="0" w:firstColumn="1" w:lastColumn="0" w:noHBand="0" w:noVBand="1"/>
      </w:tblPr>
      <w:tblGrid>
        <w:gridCol w:w="9622"/>
      </w:tblGrid>
      <w:tr w:rsidR="00143A4A" w:rsidRPr="00DD7CCF" w14:paraId="45F66AFC"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45CC3412" w14:textId="726F7A06" w:rsidR="00143A4A" w:rsidRPr="00DD7CCF" w:rsidRDefault="00143A4A" w:rsidP="008E24A9">
            <w:pPr>
              <w:pStyle w:val="Kpalrs"/>
            </w:pPr>
            <w:bookmarkStart w:id="96" w:name="_Ref44077259"/>
            <w:r w:rsidRPr="00DD7CCF">
              <w:t xml:space="preserve">Example </w:t>
            </w:r>
            <w:r>
              <w:fldChar w:fldCharType="begin"/>
            </w:r>
            <w:r>
              <w:instrText xml:space="preserve"> STYLEREF 3 \s </w:instrText>
            </w:r>
            <w:r>
              <w:fldChar w:fldCharType="separate"/>
            </w:r>
            <w:r w:rsidR="005E67E7">
              <w:rPr>
                <w:noProof/>
              </w:rPr>
              <w:t>2.3.9</w:t>
            </w:r>
            <w:r>
              <w:rPr>
                <w:noProof/>
              </w:rPr>
              <w:fldChar w:fldCharType="end"/>
            </w:r>
            <w:r w:rsidR="00EE7E86" w:rsidRPr="00DD7CCF">
              <w:t>.</w:t>
            </w:r>
            <w:r>
              <w:fldChar w:fldCharType="begin"/>
            </w:r>
            <w:r>
              <w:instrText xml:space="preserve"> SEQ Example \* ALPHABETIC \s 3 </w:instrText>
            </w:r>
            <w:r>
              <w:fldChar w:fldCharType="separate"/>
            </w:r>
            <w:r w:rsidR="005E67E7">
              <w:rPr>
                <w:noProof/>
              </w:rPr>
              <w:t>C</w:t>
            </w:r>
            <w:r>
              <w:rPr>
                <w:noProof/>
              </w:rPr>
              <w:fldChar w:fldCharType="end"/>
            </w:r>
            <w:bookmarkEnd w:id="96"/>
            <w:r w:rsidR="00EE7E86" w:rsidRPr="00DD7CCF">
              <w:t>:</w:t>
            </w:r>
            <w:r w:rsidRPr="00DD7CCF">
              <w:t xml:space="preserve"> </w:t>
            </w:r>
            <w:r w:rsidR="00EE7E86" w:rsidRPr="00DD7CCF">
              <w:t xml:space="preserve">unobserved </w:t>
            </w:r>
            <w:r w:rsidRPr="00DD7CCF">
              <w:t xml:space="preserve">caesura </w:t>
            </w:r>
            <w:r w:rsidRPr="00E24F87">
              <w:rPr>
                <w:noProof/>
              </w:rPr>
              <w:t>(</w:t>
            </w:r>
            <w:r w:rsidRPr="00DD7CCF">
              <w:rPr>
                <w:rStyle w:val="Foreign"/>
              </w:rPr>
              <w:t>vipulā āryā</w:t>
            </w:r>
            <w:r w:rsidRPr="00DD7CCF">
              <w:t xml:space="preserve">), </w:t>
            </w:r>
            <w:r w:rsidR="00EE7E86" w:rsidRPr="00DD7CCF">
              <w:t>with</w:t>
            </w:r>
            <w:r w:rsidRPr="00DD7CCF">
              <w:t xml:space="preserve"> enjambement</w:t>
            </w:r>
          </w:p>
        </w:tc>
      </w:tr>
      <w:tr w:rsidR="00143A4A" w:rsidRPr="00DD7CCF" w14:paraId="6EDB9DE7" w14:textId="77777777" w:rsidTr="000B047B">
        <w:tc>
          <w:tcPr>
            <w:tcW w:w="5000" w:type="pct"/>
          </w:tcPr>
          <w:p w14:paraId="19731439" w14:textId="77777777" w:rsidR="00143A4A" w:rsidRPr="00DD7CCF" w:rsidRDefault="00143A4A" w:rsidP="008E24A9">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"33"</w:t>
            </w:r>
            <w:r w:rsidRPr="00DD7CCF">
              <w:rPr>
                <w:rStyle w:val="Code"/>
              </w:rPr>
              <w:t xml:space="preserve"> </w:t>
            </w:r>
            <w:r w:rsidRPr="00DD7CCF">
              <w:rPr>
                <w:rStyle w:val="Codeattribute"/>
              </w:rPr>
              <w:t>met</w:t>
            </w:r>
            <w:r w:rsidRPr="00DD7CCF">
              <w:rPr>
                <w:rStyle w:val="Code"/>
              </w:rPr>
              <w:t>=</w:t>
            </w:r>
            <w:r w:rsidRPr="0046000E">
              <w:rPr>
                <w:rStyle w:val="Codevalue"/>
              </w:rPr>
              <w:t>"āryā"</w:t>
            </w:r>
            <w:r w:rsidRPr="00DD7CCF">
              <w:rPr>
                <w:rStyle w:val="Code"/>
              </w:rPr>
              <w:t>&gt;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"ab"</w:t>
            </w:r>
            <w:r w:rsidRPr="00DD7CCF">
              <w:rPr>
                <w:rStyle w:val="Code"/>
              </w:rPr>
              <w:t xml:space="preserve"> </w:t>
            </w:r>
            <w:r w:rsidRPr="00DD7CCF">
              <w:rPr>
                <w:rStyle w:val="Codeattribute"/>
              </w:rPr>
              <w:t>enjamb</w:t>
            </w:r>
            <w:r w:rsidRPr="00DD7CCF">
              <w:rPr>
                <w:rStyle w:val="Code"/>
              </w:rPr>
              <w:t>=</w:t>
            </w:r>
            <w:r w:rsidRPr="0046000E">
              <w:rPr>
                <w:rStyle w:val="Codevalue"/>
              </w:rPr>
              <w:t>"yes"</w:t>
            </w:r>
            <w:r w:rsidRPr="00DD7CCF">
              <w:rPr>
                <w:rStyle w:val="Code"/>
              </w:rPr>
              <w:t>&gt;</w:t>
            </w:r>
            <w:r w:rsidRPr="00DD7CCF">
              <w:rPr>
                <w:rStyle w:val="Codetext"/>
              </w:rPr>
              <w:t>smara-vaśaga-taruṇa-jana-va</w:t>
            </w:r>
            <w:r w:rsidRPr="00DD7CCF">
              <w:rPr>
                <w:rStyle w:val="Code"/>
              </w:rPr>
              <w:t xml:space="preserve">&lt;milestone </w:t>
            </w:r>
            <w:r w:rsidRPr="00DD7CCF">
              <w:rPr>
                <w:rStyle w:val="Codeattribute"/>
              </w:rPr>
              <w:t>type</w:t>
            </w:r>
            <w:r w:rsidRPr="00DD7CCF">
              <w:rPr>
                <w:rStyle w:val="Code"/>
              </w:rPr>
              <w:t>=</w:t>
            </w:r>
            <w:r w:rsidRPr="0046000E">
              <w:rPr>
                <w:rStyle w:val="Codevalue"/>
              </w:rPr>
              <w:t>"yati"</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DD7CCF">
              <w:rPr>
                <w:rStyle w:val="Codetext"/>
              </w:rPr>
              <w:t>llabhāṅganā-vipula-kānta-pīnoru-|</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"cd"</w:t>
            </w:r>
            <w:r w:rsidRPr="00DD7CCF">
              <w:rPr>
                <w:rStyle w:val="Code"/>
              </w:rPr>
              <w:t>&gt;</w:t>
            </w:r>
            <w:r w:rsidRPr="00DD7CCF">
              <w:rPr>
                <w:rStyle w:val="Codetext"/>
              </w:rPr>
              <w:t>stana-jaghana-ghanāliṅgana-nirbhartsita-tuhina-hima-pāte||</w:t>
            </w:r>
            <w:r w:rsidRPr="00DD7CCF">
              <w:rPr>
                <w:rStyle w:val="Code"/>
              </w:rPr>
              <w:t>&lt;/l&gt;</w:t>
            </w:r>
            <w:r w:rsidRPr="00DD7CCF">
              <w:rPr>
                <w:rStyle w:val="Codetext"/>
              </w:rPr>
              <w:br/>
            </w:r>
            <w:r w:rsidRPr="00DD7CCF">
              <w:rPr>
                <w:rStyle w:val="Code"/>
              </w:rPr>
              <w:t>&lt;/lg&gt;</w:t>
            </w:r>
          </w:p>
        </w:tc>
      </w:tr>
      <w:tr w:rsidR="006A05BF" w:rsidRPr="00DD7CCF" w14:paraId="4334699E" w14:textId="77777777" w:rsidTr="000B047B">
        <w:tc>
          <w:tcPr>
            <w:tcW w:w="5000" w:type="pct"/>
          </w:tcPr>
          <w:p w14:paraId="7A45A6E4" w14:textId="4CB43AF5" w:rsidR="006A05BF" w:rsidRPr="00DD7CCF" w:rsidRDefault="006A05BF" w:rsidP="006A05BF">
            <w:pPr>
              <w:pStyle w:val="TableNote"/>
            </w:pPr>
            <w:r w:rsidRPr="00DD7CCF">
              <w:t>the unobserved caesura is optionally encoded as per §</w:t>
            </w:r>
            <w:r w:rsidRPr="00DD7CCF">
              <w:fldChar w:fldCharType="begin"/>
            </w:r>
            <w:r w:rsidRPr="00DD7CCF">
              <w:instrText xml:space="preserve"> REF _Ref43981361 \r \h </w:instrText>
            </w:r>
            <w:r w:rsidR="00DD7CCF">
              <w:instrText xml:space="preserve"> \* MERGEFORMAT </w:instrText>
            </w:r>
            <w:r w:rsidRPr="00DD7CCF">
              <w:fldChar w:fldCharType="separate"/>
            </w:r>
            <w:r w:rsidR="00DE73FC">
              <w:t>2.3.2</w:t>
            </w:r>
            <w:r w:rsidRPr="00DD7CCF">
              <w:fldChar w:fldCharType="end"/>
            </w:r>
          </w:p>
          <w:p w14:paraId="5D208252" w14:textId="6629F25F" w:rsidR="006A05BF" w:rsidRPr="00DD7CCF" w:rsidRDefault="008525C6" w:rsidP="006A05BF">
            <w:pPr>
              <w:pStyle w:val="TableNote"/>
              <w:rPr>
                <w:rStyle w:val="Code"/>
                <w:rFonts w:ascii="Calibri" w:hAnsi="Calibri" w:cs="Arial Unicode MS"/>
                <w:noProof w:val="0"/>
                <w:color w:val="auto"/>
                <w:shd w:val="clear" w:color="auto" w:fill="auto"/>
              </w:rPr>
            </w:pPr>
            <w:r w:rsidRPr="008525C6">
              <w:rPr>
                <w:rStyle w:val="Codeattribute"/>
              </w:rPr>
              <w:t>@enjamb</w:t>
            </w:r>
            <w:r w:rsidRPr="008525C6">
              <w:t xml:space="preserve"> </w:t>
            </w:r>
            <w:r w:rsidR="006A05BF" w:rsidRPr="00DD7CCF">
              <w:t xml:space="preserve">is added mandatorily to the first </w:t>
            </w:r>
            <w:r w:rsidR="006A05BF" w:rsidRPr="00DD7CCF">
              <w:rPr>
                <w:rStyle w:val="Foreign"/>
              </w:rPr>
              <w:t>pāda</w:t>
            </w:r>
            <w:r w:rsidR="006A05BF" w:rsidRPr="00DD7CCF">
              <w:t xml:space="preserve"> as per §</w:t>
            </w:r>
            <w:r w:rsidR="006A05BF" w:rsidRPr="00DD7CCF">
              <w:fldChar w:fldCharType="begin"/>
            </w:r>
            <w:r w:rsidR="006A05BF" w:rsidRPr="00DD7CCF">
              <w:instrText xml:space="preserve"> REF _Ref43979843 \r \h </w:instrText>
            </w:r>
            <w:r w:rsidR="00DD7CCF">
              <w:instrText xml:space="preserve"> \* MERGEFORMAT </w:instrText>
            </w:r>
            <w:r w:rsidR="006A05BF" w:rsidRPr="00DD7CCF">
              <w:fldChar w:fldCharType="separate"/>
            </w:r>
            <w:r w:rsidR="00DE73FC">
              <w:t>2.3.6</w:t>
            </w:r>
            <w:r w:rsidR="006A05BF" w:rsidRPr="00DD7CCF">
              <w:fldChar w:fldCharType="end"/>
            </w:r>
          </w:p>
        </w:tc>
      </w:tr>
    </w:tbl>
    <w:p w14:paraId="4CC4A678" w14:textId="77777777" w:rsidR="00143A4A" w:rsidRPr="00DD7CCF" w:rsidRDefault="00143A4A" w:rsidP="00143A4A"/>
    <w:tbl>
      <w:tblPr>
        <w:tblStyle w:val="CodeSampleTable"/>
        <w:tblW w:w="5000" w:type="pct"/>
        <w:tblLook w:val="04A0" w:firstRow="1" w:lastRow="0" w:firstColumn="1" w:lastColumn="0" w:noHBand="0" w:noVBand="1"/>
      </w:tblPr>
      <w:tblGrid>
        <w:gridCol w:w="9622"/>
      </w:tblGrid>
      <w:tr w:rsidR="00143A4A" w:rsidRPr="00DD7CCF" w14:paraId="56BDF830"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2F331BCB" w14:textId="3DBA585D" w:rsidR="00143A4A" w:rsidRPr="00DD7CCF" w:rsidRDefault="00143A4A" w:rsidP="008E24A9">
            <w:pPr>
              <w:pStyle w:val="Kpalrs"/>
            </w:pPr>
            <w:bookmarkStart w:id="97" w:name="_Ref44077213"/>
            <w:bookmarkStart w:id="98" w:name="_Ref44077183"/>
            <w:r w:rsidRPr="00DD7CCF">
              <w:t xml:space="preserve">Example </w:t>
            </w:r>
            <w:r>
              <w:fldChar w:fldCharType="begin"/>
            </w:r>
            <w:r>
              <w:instrText xml:space="preserve"> STYLEREF 3 \s </w:instrText>
            </w:r>
            <w:r>
              <w:fldChar w:fldCharType="separate"/>
            </w:r>
            <w:r w:rsidR="005E67E7">
              <w:rPr>
                <w:noProof/>
              </w:rPr>
              <w:t>2.3.9</w:t>
            </w:r>
            <w:r>
              <w:rPr>
                <w:noProof/>
              </w:rPr>
              <w:fldChar w:fldCharType="end"/>
            </w:r>
            <w:r w:rsidR="00EE7E86" w:rsidRPr="00DD7CCF">
              <w:t>.</w:t>
            </w:r>
            <w:r>
              <w:fldChar w:fldCharType="begin"/>
            </w:r>
            <w:r>
              <w:instrText xml:space="preserve"> SEQ Example \* ALPHABETIC \s 3 </w:instrText>
            </w:r>
            <w:r>
              <w:fldChar w:fldCharType="separate"/>
            </w:r>
            <w:r w:rsidR="005E67E7">
              <w:rPr>
                <w:noProof/>
              </w:rPr>
              <w:t>D</w:t>
            </w:r>
            <w:r>
              <w:rPr>
                <w:noProof/>
              </w:rPr>
              <w:fldChar w:fldCharType="end"/>
            </w:r>
            <w:bookmarkEnd w:id="97"/>
            <w:r w:rsidR="00EE7E86" w:rsidRPr="00DD7CCF">
              <w:t>:</w:t>
            </w:r>
            <w:r w:rsidRPr="00DD7CCF">
              <w:t xml:space="preserve"> </w:t>
            </w:r>
            <w:r w:rsidRPr="00DD7CCF">
              <w:rPr>
                <w:rStyle w:val="Foreign"/>
              </w:rPr>
              <w:t>muta cum liquida</w:t>
            </w:r>
            <w:r w:rsidRPr="00DD7CCF">
              <w:t xml:space="preserve"> licence</w:t>
            </w:r>
            <w:bookmarkEnd w:id="98"/>
          </w:p>
        </w:tc>
      </w:tr>
      <w:tr w:rsidR="00143A4A" w:rsidRPr="00DD7CCF" w14:paraId="4DF0B016" w14:textId="77777777" w:rsidTr="000B047B">
        <w:tc>
          <w:tcPr>
            <w:tcW w:w="5000" w:type="pct"/>
          </w:tcPr>
          <w:p w14:paraId="50E7212E" w14:textId="77777777" w:rsidR="00143A4A" w:rsidRPr="00DD7CCF" w:rsidRDefault="00143A4A" w:rsidP="008E24A9">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"12"</w:t>
            </w:r>
            <w:r w:rsidRPr="00DD7CCF">
              <w:rPr>
                <w:rStyle w:val="Code"/>
              </w:rPr>
              <w:t xml:space="preserve"> </w:t>
            </w:r>
            <w:r w:rsidRPr="00DD7CCF">
              <w:rPr>
                <w:rStyle w:val="Codeattribute"/>
              </w:rPr>
              <w:t>met</w:t>
            </w:r>
            <w:r w:rsidRPr="00DD7CCF">
              <w:rPr>
                <w:rStyle w:val="Code"/>
              </w:rPr>
              <w:t>=</w:t>
            </w:r>
            <w:r w:rsidRPr="0046000E">
              <w:rPr>
                <w:rStyle w:val="Codevalue"/>
              </w:rPr>
              <w:t>"anuṣṭubh"</w:t>
            </w:r>
            <w:r w:rsidRPr="00DD7CCF">
              <w:rPr>
                <w:rStyle w:val="Code"/>
              </w:rPr>
              <w:t>&gt;</w:t>
            </w:r>
            <w:r w:rsidRPr="00DD7CCF">
              <w:rPr>
                <w:rStyle w:val="Codetext"/>
              </w:rPr>
              <w:br/>
              <w:t xml:space="preserve">  ...</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"c"</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yasya vitta</w:t>
            </w:r>
            <w:r w:rsidR="00C6268C">
              <w:rPr>
                <w:rStyle w:val="Codetext"/>
              </w:rPr>
              <w:t>ṁ</w:t>
            </w:r>
            <w:r w:rsidRPr="00DD7CCF">
              <w:rPr>
                <w:rStyle w:val="Codetext"/>
              </w:rPr>
              <w:t xml:space="preserve"> ca prāṇāś ca</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deva-brāhmaṇasād gatāḥ</w:t>
            </w:r>
            <w:r w:rsidRPr="00DD7CCF">
              <w:rPr>
                <w:rStyle w:val="Code"/>
              </w:rPr>
              <w:t>&lt;/l&gt;</w:t>
            </w:r>
            <w:r w:rsidRPr="00DD7CCF">
              <w:rPr>
                <w:rStyle w:val="Codetext"/>
              </w:rPr>
              <w:br/>
            </w:r>
            <w:r w:rsidRPr="00DD7CCF">
              <w:rPr>
                <w:rStyle w:val="Code"/>
              </w:rPr>
              <w:t>&lt;/lg&gt;</w:t>
            </w:r>
          </w:p>
        </w:tc>
      </w:tr>
      <w:tr w:rsidR="00143A4A" w:rsidRPr="00DD7CCF" w14:paraId="27021E55" w14:textId="77777777" w:rsidTr="000B047B">
        <w:tc>
          <w:tcPr>
            <w:tcW w:w="5000" w:type="pct"/>
          </w:tcPr>
          <w:p w14:paraId="25A015AF" w14:textId="77777777" w:rsidR="00143A4A" w:rsidRPr="00DD7CCF" w:rsidRDefault="00143A4A" w:rsidP="00143A4A">
            <w:pPr>
              <w:pStyle w:val="TableNote"/>
            </w:pPr>
            <w:r w:rsidRPr="00DD7CCF">
              <w:t xml:space="preserve">the word </w:t>
            </w:r>
            <w:r w:rsidRPr="00DD7CCF">
              <w:rPr>
                <w:i/>
                <w:iCs/>
              </w:rPr>
              <w:t>ca</w:t>
            </w:r>
            <w:r w:rsidRPr="00DD7CCF">
              <w:t xml:space="preserve"> in </w:t>
            </w:r>
            <w:r w:rsidRPr="00DD7CCF">
              <w:rPr>
                <w:rStyle w:val="Foreign"/>
              </w:rPr>
              <w:t>pāda</w:t>
            </w:r>
            <w:r w:rsidRPr="00DD7CCF">
              <w:t xml:space="preserve"> </w:t>
            </w:r>
            <w:r w:rsidRPr="00DD7CCF">
              <w:rPr>
                <w:rStyle w:val="Foreign"/>
              </w:rPr>
              <w:t>c</w:t>
            </w:r>
            <w:r w:rsidRPr="00DD7CCF">
              <w:t xml:space="preserve"> is expected to be a short syllable, but by regular prosodic rules it is positionally long</w:t>
            </w:r>
          </w:p>
          <w:p w14:paraId="096C9E50" w14:textId="76F58D50" w:rsidR="006A05BF" w:rsidRPr="00DD7CCF" w:rsidRDefault="006A05BF" w:rsidP="00143A4A">
            <w:pPr>
              <w:pStyle w:val="TableNote"/>
            </w:pPr>
            <w:r w:rsidRPr="00DD7CCF">
              <w:t xml:space="preserve">the encoding of </w:t>
            </w:r>
            <w:r w:rsidR="008525C6" w:rsidRPr="008525C6">
              <w:rPr>
                <w:rStyle w:val="Codeattribute"/>
              </w:rPr>
              <w:t>@real</w:t>
            </w:r>
            <w:r w:rsidR="008525C6" w:rsidRPr="008525C6">
              <w:t xml:space="preserve"> </w:t>
            </w:r>
            <w:r w:rsidRPr="00DD7CCF">
              <w:t xml:space="preserve">is optional </w:t>
            </w:r>
            <w:r w:rsidRPr="00E24F87">
              <w:rPr>
                <w:noProof/>
              </w:rPr>
              <w:t>(</w:t>
            </w:r>
            <w:r w:rsidRPr="00DD7CCF">
              <w:t>§</w:t>
            </w:r>
            <w:r w:rsidR="00DE73FC" w:rsidRPr="00DD7CCF">
              <w:fldChar w:fldCharType="begin"/>
            </w:r>
            <w:r w:rsidR="00DE73FC" w:rsidRPr="00DD7CCF">
              <w:instrText xml:space="preserve"> REF _Ref43980303 \r \h </w:instrText>
            </w:r>
            <w:r w:rsidR="00DE73FC">
              <w:instrText xml:space="preserve"> \* MERGEFORMAT </w:instrText>
            </w:r>
            <w:r w:rsidR="00DE73FC" w:rsidRPr="00DD7CCF">
              <w:fldChar w:fldCharType="separate"/>
            </w:r>
            <w:r w:rsidR="00DE73FC">
              <w:t>2.3.5</w:t>
            </w:r>
            <w:r w:rsidR="00DE73FC" w:rsidRPr="00DD7CCF">
              <w:fldChar w:fldCharType="end"/>
            </w:r>
            <w:r w:rsidRPr="00DD7CCF">
              <w:t>)</w:t>
            </w:r>
          </w:p>
        </w:tc>
      </w:tr>
    </w:tbl>
    <w:p w14:paraId="1752705C" w14:textId="77777777" w:rsidR="00143A4A" w:rsidRPr="00DD7CCF" w:rsidRDefault="00143A4A" w:rsidP="00143A4A"/>
    <w:tbl>
      <w:tblPr>
        <w:tblStyle w:val="CodeSampleTable"/>
        <w:tblW w:w="5000" w:type="pct"/>
        <w:tblLook w:val="04A0" w:firstRow="1" w:lastRow="0" w:firstColumn="1" w:lastColumn="0" w:noHBand="0" w:noVBand="1"/>
      </w:tblPr>
      <w:tblGrid>
        <w:gridCol w:w="9622"/>
      </w:tblGrid>
      <w:tr w:rsidR="006A05BF" w:rsidRPr="00DD7CCF" w14:paraId="1D921163"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50AD25DB" w14:textId="02CFC2D1" w:rsidR="006A05BF" w:rsidRPr="00DD7CCF" w:rsidRDefault="006A05BF" w:rsidP="000E1BB0">
            <w:pPr>
              <w:pStyle w:val="Kpalrs"/>
            </w:pPr>
            <w:bookmarkStart w:id="99" w:name="_Ref44077218"/>
            <w:r w:rsidRPr="00DD7CCF">
              <w:t xml:space="preserve">Example </w:t>
            </w:r>
            <w:r>
              <w:fldChar w:fldCharType="begin"/>
            </w:r>
            <w:r>
              <w:instrText xml:space="preserve"> STYLEREF 3 \s </w:instrText>
            </w:r>
            <w:r>
              <w:fldChar w:fldCharType="separate"/>
            </w:r>
            <w:r w:rsidR="005E67E7">
              <w:rPr>
                <w:noProof/>
              </w:rPr>
              <w:t>2.3.9</w:t>
            </w:r>
            <w:r>
              <w:rPr>
                <w:noProof/>
              </w:rPr>
              <w:fldChar w:fldCharType="end"/>
            </w:r>
            <w:r w:rsidRPr="00DD7CCF">
              <w:t>.</w:t>
            </w:r>
            <w:r>
              <w:fldChar w:fldCharType="begin"/>
            </w:r>
            <w:r>
              <w:instrText xml:space="preserve"> SEQ Example \* ALPHABETIC \s 3 </w:instrText>
            </w:r>
            <w:r>
              <w:fldChar w:fldCharType="separate"/>
            </w:r>
            <w:r w:rsidR="005E67E7">
              <w:rPr>
                <w:noProof/>
              </w:rPr>
              <w:t>E</w:t>
            </w:r>
            <w:r>
              <w:rPr>
                <w:noProof/>
              </w:rPr>
              <w:fldChar w:fldCharType="end"/>
            </w:r>
            <w:bookmarkEnd w:id="99"/>
            <w:r w:rsidRPr="00DD7CCF">
              <w:t xml:space="preserve">: </w:t>
            </w:r>
            <w:r w:rsidRPr="00DD7CCF">
              <w:rPr>
                <w:rStyle w:val="Foreign"/>
              </w:rPr>
              <w:t>vipulā anuṣṭubh</w:t>
            </w:r>
          </w:p>
        </w:tc>
      </w:tr>
      <w:tr w:rsidR="006A05BF" w:rsidRPr="00DD7CCF" w14:paraId="482F5908" w14:textId="77777777" w:rsidTr="000B047B">
        <w:tc>
          <w:tcPr>
            <w:tcW w:w="5000" w:type="pct"/>
          </w:tcPr>
          <w:p w14:paraId="07B1B9BE" w14:textId="77777777" w:rsidR="006A05BF" w:rsidRPr="00DD7CCF" w:rsidRDefault="006A05BF" w:rsidP="000E1BB0">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"9"</w:t>
            </w:r>
            <w:r w:rsidRPr="00DD7CCF">
              <w:rPr>
                <w:rStyle w:val="Code"/>
              </w:rPr>
              <w:t xml:space="preserve"> </w:t>
            </w:r>
            <w:r w:rsidRPr="00DD7CCF">
              <w:rPr>
                <w:rStyle w:val="Codeattribute"/>
              </w:rPr>
              <w:t>met</w:t>
            </w:r>
            <w:r w:rsidRPr="00DD7CCF">
              <w:rPr>
                <w:rStyle w:val="Code"/>
              </w:rPr>
              <w:t>=</w:t>
            </w:r>
            <w:r w:rsidRPr="0046000E">
              <w:rPr>
                <w:rStyle w:val="Codevalue"/>
              </w:rPr>
              <w:t>"anuṣṭubh"</w:t>
            </w:r>
            <w:r w:rsidRPr="00DD7CCF">
              <w:rPr>
                <w:rStyle w:val="Code"/>
              </w:rPr>
              <w:t>&gt;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 xml:space="preserve">"a" </w:t>
            </w:r>
            <w:r w:rsidRPr="00DD7CCF">
              <w:rPr>
                <w:rStyle w:val="Codeattribute"/>
              </w:rPr>
              <w:t>met</w:t>
            </w:r>
            <w:r w:rsidRPr="00DD7CCF">
              <w:rPr>
                <w:rStyle w:val="Code"/>
              </w:rPr>
              <w:t>=</w:t>
            </w:r>
            <w:r w:rsidRPr="0046000E">
              <w:rPr>
                <w:rStyle w:val="Codevalue"/>
              </w:rPr>
              <w:t>"na-vipulā"</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śaurya-satya-vrata-dharo</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yaḥ prayāga-gato dhanī</w:t>
            </w:r>
            <w:r w:rsidRPr="00DD7CCF">
              <w:rPr>
                <w:rStyle w:val="Code"/>
              </w:rPr>
              <w:t>&lt;/l&gt;</w:t>
            </w:r>
            <w:r w:rsidRPr="00DD7CCF">
              <w:rPr>
                <w:rStyle w:val="Codetext"/>
              </w:rPr>
              <w:br/>
              <w:t xml:space="preserve">  ...</w:t>
            </w:r>
            <w:r w:rsidRPr="00DD7CCF">
              <w:rPr>
                <w:rStyle w:val="Codetext"/>
              </w:rPr>
              <w:br/>
            </w:r>
            <w:r w:rsidRPr="00DD7CCF">
              <w:rPr>
                <w:rStyle w:val="Code"/>
              </w:rPr>
              <w:t>&lt;/lg&gt;</w:t>
            </w:r>
          </w:p>
        </w:tc>
      </w:tr>
      <w:tr w:rsidR="006A05BF" w:rsidRPr="00DD7CCF" w14:paraId="0F6EDCBB" w14:textId="77777777" w:rsidTr="000B047B">
        <w:tc>
          <w:tcPr>
            <w:tcW w:w="5000" w:type="pct"/>
          </w:tcPr>
          <w:p w14:paraId="5B776BC9" w14:textId="691A6231" w:rsidR="006A05BF" w:rsidRPr="00DD7CCF" w:rsidRDefault="006A05BF" w:rsidP="000E1BB0">
            <w:pPr>
              <w:pStyle w:val="TableNote"/>
            </w:pPr>
            <w:r w:rsidRPr="00DD7CCF">
              <w:t xml:space="preserve">the encoding of </w:t>
            </w:r>
            <w:r w:rsidR="008525C6" w:rsidRPr="008525C6">
              <w:rPr>
                <w:rStyle w:val="Codeattribute"/>
              </w:rPr>
              <w:t>@real</w:t>
            </w:r>
            <w:r w:rsidR="008525C6" w:rsidRPr="008525C6">
              <w:t xml:space="preserve"> </w:t>
            </w:r>
            <w:r w:rsidRPr="00DD7CCF">
              <w:t xml:space="preserve">and </w:t>
            </w:r>
            <w:r w:rsidR="008525C6" w:rsidRPr="008525C6">
              <w:rPr>
                <w:rStyle w:val="Codeattribute"/>
              </w:rPr>
              <w:t>@met</w:t>
            </w:r>
            <w:r w:rsidR="008525C6" w:rsidRPr="008525C6">
              <w:t xml:space="preserve"> </w:t>
            </w:r>
            <w:r w:rsidRPr="00DD7CCF">
              <w:t xml:space="preserve">on an individual line are both optional </w:t>
            </w:r>
            <w:r w:rsidRPr="00E24F87">
              <w:rPr>
                <w:noProof/>
              </w:rPr>
              <w:t>(</w:t>
            </w:r>
            <w:r w:rsidRPr="00DD7CCF">
              <w:t>§</w:t>
            </w:r>
            <w:r w:rsidRPr="00DD7CCF">
              <w:fldChar w:fldCharType="begin"/>
            </w:r>
            <w:r w:rsidRPr="00DD7CCF">
              <w:instrText xml:space="preserve"> REF _Ref43980303 \r \h </w:instrText>
            </w:r>
            <w:r w:rsidR="00DD7CCF">
              <w:instrText xml:space="preserve"> \* MERGEFORMAT </w:instrText>
            </w:r>
            <w:r w:rsidRPr="00DD7CCF">
              <w:fldChar w:fldCharType="separate"/>
            </w:r>
            <w:r w:rsidR="00DE73FC">
              <w:t>2.3.5</w:t>
            </w:r>
            <w:r w:rsidRPr="00DD7CCF">
              <w:fldChar w:fldCharType="end"/>
            </w:r>
            <w:r w:rsidRPr="00DD7CCF">
              <w:t>)</w:t>
            </w:r>
          </w:p>
        </w:tc>
      </w:tr>
    </w:tbl>
    <w:p w14:paraId="2B16BC30" w14:textId="77777777" w:rsidR="006A05BF" w:rsidRPr="00DD7CCF" w:rsidRDefault="006A05BF" w:rsidP="00143A4A"/>
    <w:tbl>
      <w:tblPr>
        <w:tblStyle w:val="CodeSampleTable"/>
        <w:tblW w:w="5000" w:type="pct"/>
        <w:tblLook w:val="04A0" w:firstRow="1" w:lastRow="0" w:firstColumn="1" w:lastColumn="0" w:noHBand="0" w:noVBand="1"/>
      </w:tblPr>
      <w:tblGrid>
        <w:gridCol w:w="9622"/>
      </w:tblGrid>
      <w:tr w:rsidR="00143A4A" w:rsidRPr="00DD7CCF" w14:paraId="4CAFB014"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223E5781" w14:textId="3C76F694" w:rsidR="00143A4A" w:rsidRPr="00DD7CCF" w:rsidRDefault="00143A4A" w:rsidP="008E24A9">
            <w:pPr>
              <w:pStyle w:val="Kpalrs"/>
            </w:pPr>
            <w:bookmarkStart w:id="100" w:name="_Ref44077220"/>
            <w:r w:rsidRPr="00DD7CCF">
              <w:t xml:space="preserve">Example </w:t>
            </w:r>
            <w:r>
              <w:fldChar w:fldCharType="begin"/>
            </w:r>
            <w:r>
              <w:instrText xml:space="preserve"> STYLEREF 3 \s </w:instrText>
            </w:r>
            <w:r>
              <w:fldChar w:fldCharType="separate"/>
            </w:r>
            <w:r w:rsidR="005E67E7">
              <w:rPr>
                <w:noProof/>
              </w:rPr>
              <w:t>2.3.9</w:t>
            </w:r>
            <w:r>
              <w:rPr>
                <w:noProof/>
              </w:rPr>
              <w:fldChar w:fldCharType="end"/>
            </w:r>
            <w:r w:rsidR="00EE7E86" w:rsidRPr="00DD7CCF">
              <w:t>.</w:t>
            </w:r>
            <w:r>
              <w:fldChar w:fldCharType="begin"/>
            </w:r>
            <w:r>
              <w:instrText xml:space="preserve"> SEQ Example \* ALPHABETIC \s 3 </w:instrText>
            </w:r>
            <w:r>
              <w:fldChar w:fldCharType="separate"/>
            </w:r>
            <w:r w:rsidR="005E67E7">
              <w:rPr>
                <w:noProof/>
              </w:rPr>
              <w:t>F</w:t>
            </w:r>
            <w:r>
              <w:rPr>
                <w:noProof/>
              </w:rPr>
              <w:fldChar w:fldCharType="end"/>
            </w:r>
            <w:bookmarkEnd w:id="100"/>
            <w:r w:rsidR="00EE7E86" w:rsidRPr="00DD7CCF">
              <w:t>:</w:t>
            </w:r>
            <w:r w:rsidRPr="00DD7CCF">
              <w:t xml:space="preserve"> anomalous metre</w:t>
            </w:r>
          </w:p>
        </w:tc>
      </w:tr>
      <w:tr w:rsidR="00143A4A" w:rsidRPr="00DD7CCF" w14:paraId="02FE5899" w14:textId="77777777" w:rsidTr="000B047B">
        <w:tc>
          <w:tcPr>
            <w:tcW w:w="5000" w:type="pct"/>
          </w:tcPr>
          <w:p w14:paraId="0B02BC4C" w14:textId="77777777" w:rsidR="00143A4A" w:rsidRPr="00DD7CCF" w:rsidRDefault="00143A4A" w:rsidP="008E24A9">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met</w:t>
            </w:r>
            <w:r w:rsidRPr="00DD7CCF">
              <w:rPr>
                <w:rStyle w:val="Code"/>
              </w:rPr>
              <w:t>=</w:t>
            </w:r>
            <w:r w:rsidRPr="0046000E">
              <w:rPr>
                <w:rStyle w:val="Codevalue"/>
              </w:rPr>
              <w:t>"āryā"</w:t>
            </w:r>
            <w:r w:rsidRPr="00DD7CCF">
              <w:rPr>
                <w:rStyle w:val="Code"/>
              </w:rPr>
              <w:t>&gt;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"ab"</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jayati vibhuś catur-bhujaś catur-arṇṇava-vipula-salila-paryyaṅkaḥ</w:t>
            </w:r>
            <w:r w:rsidRPr="00DD7CCF">
              <w:rPr>
                <w:rStyle w:val="Code"/>
              </w:rPr>
              <w:t>&lt;/l&gt;</w:t>
            </w:r>
            <w:r w:rsidRPr="00DD7CCF">
              <w:rPr>
                <w:rStyle w:val="Codetext"/>
              </w:rPr>
              <w:br/>
              <w:t xml:space="preserve">  ...</w:t>
            </w:r>
            <w:r w:rsidRPr="00DD7CCF">
              <w:rPr>
                <w:rStyle w:val="Codetext"/>
              </w:rPr>
              <w:br/>
            </w:r>
            <w:r w:rsidRPr="00DD7CCF">
              <w:rPr>
                <w:rStyle w:val="Code"/>
              </w:rPr>
              <w:t>&lt;/lg&gt;</w:t>
            </w:r>
          </w:p>
        </w:tc>
      </w:tr>
      <w:tr w:rsidR="00143A4A" w:rsidRPr="00DD7CCF" w14:paraId="4D1DBE4C" w14:textId="77777777" w:rsidTr="000B047B">
        <w:tc>
          <w:tcPr>
            <w:tcW w:w="5000" w:type="pct"/>
          </w:tcPr>
          <w:p w14:paraId="7299A6C4" w14:textId="77777777" w:rsidR="00143A4A" w:rsidRPr="00DD7CCF" w:rsidRDefault="00143A4A" w:rsidP="00143A4A">
            <w:pPr>
              <w:pStyle w:val="TableNote"/>
            </w:pPr>
            <w:r w:rsidRPr="00DD7CCF">
              <w:t xml:space="preserve">there is syncopation from the second to the third foot: the foot boundary should be halfway through the long syllable </w:t>
            </w:r>
            <w:r w:rsidRPr="00DD7CCF">
              <w:rPr>
                <w:rStyle w:val="Foreign"/>
              </w:rPr>
              <w:t>tu</w:t>
            </w:r>
          </w:p>
          <w:p w14:paraId="0B9FAE76" w14:textId="77777777" w:rsidR="00143A4A" w:rsidRPr="005D2B22" w:rsidRDefault="00143A4A" w:rsidP="00143A4A">
            <w:pPr>
              <w:pStyle w:val="TableNote"/>
            </w:pPr>
            <w:r w:rsidRPr="00DD7CCF">
              <w:t xml:space="preserve">mentally, the author’s pronunciation may have been </w:t>
            </w:r>
            <w:r w:rsidRPr="00DD7CCF">
              <w:rPr>
                <w:rStyle w:val="Foreign"/>
              </w:rPr>
              <w:t>caturabhujaś</w:t>
            </w:r>
            <w:r w:rsidRPr="00DD7CCF">
              <w:t xml:space="preserve">, which would scan correctly: should be </w:t>
            </w:r>
            <w:r w:rsidRPr="00DD7CCF">
              <w:rPr>
                <w:rStyle w:val="Foreign"/>
              </w:rPr>
              <w:t>jayati vi|bhuś catu|ra-bhujaś…</w:t>
            </w:r>
          </w:p>
          <w:p w14:paraId="07F495A6" w14:textId="188C8E99" w:rsidR="006A05BF" w:rsidRPr="00DD7CCF" w:rsidRDefault="006A05BF" w:rsidP="00143A4A">
            <w:pPr>
              <w:pStyle w:val="TableNote"/>
            </w:pPr>
            <w:r w:rsidRPr="00DD7CCF">
              <w:t xml:space="preserve">the encoding of </w:t>
            </w:r>
            <w:r w:rsidR="008525C6" w:rsidRPr="008525C6">
              <w:rPr>
                <w:rStyle w:val="Codeattribute"/>
              </w:rPr>
              <w:t>@real</w:t>
            </w:r>
            <w:r w:rsidR="008525C6" w:rsidRPr="008525C6">
              <w:t xml:space="preserve"> </w:t>
            </w:r>
            <w:r w:rsidRPr="00DD7CCF">
              <w:t xml:space="preserve">is optional </w:t>
            </w:r>
            <w:r w:rsidRPr="00E24F87">
              <w:rPr>
                <w:noProof/>
              </w:rPr>
              <w:t>(</w:t>
            </w:r>
            <w:r w:rsidRPr="00DD7CCF">
              <w:t>§</w:t>
            </w:r>
            <w:r w:rsidR="00DE73FC" w:rsidRPr="00DD7CCF">
              <w:fldChar w:fldCharType="begin"/>
            </w:r>
            <w:r w:rsidR="00DE73FC" w:rsidRPr="00DD7CCF">
              <w:instrText xml:space="preserve"> REF _Ref43980303 \r \h </w:instrText>
            </w:r>
            <w:r w:rsidR="00DE73FC">
              <w:instrText xml:space="preserve"> \* MERGEFORMAT </w:instrText>
            </w:r>
            <w:r w:rsidR="00DE73FC" w:rsidRPr="00DD7CCF">
              <w:fldChar w:fldCharType="separate"/>
            </w:r>
            <w:r w:rsidR="00DE73FC">
              <w:t>2.3.5</w:t>
            </w:r>
            <w:r w:rsidR="00DE73FC" w:rsidRPr="00DD7CCF">
              <w:fldChar w:fldCharType="end"/>
            </w:r>
            <w:r w:rsidRPr="00DD7CCF">
              <w:t>)</w:t>
            </w:r>
          </w:p>
        </w:tc>
      </w:tr>
    </w:tbl>
    <w:p w14:paraId="091A3DE8" w14:textId="77777777" w:rsidR="00143A4A" w:rsidRPr="00DD7CCF" w:rsidRDefault="00143A4A" w:rsidP="00143A4A"/>
    <w:p w14:paraId="4EC5AE05" w14:textId="77777777" w:rsidR="00C02B8C" w:rsidRPr="00DD7CCF" w:rsidRDefault="004D2E67" w:rsidP="00D4342A">
      <w:pPr>
        <w:pStyle w:val="Cmsor1"/>
      </w:pPr>
      <w:bookmarkStart w:id="101" w:name="_u75tldno8fkf" w:colFirst="0" w:colLast="0"/>
      <w:bookmarkStart w:id="102" w:name="_Toc74733407"/>
      <w:bookmarkEnd w:id="101"/>
      <w:r w:rsidRPr="00DD7CCF">
        <w:lastRenderedPageBreak/>
        <w:t>Marking up Extrinsic Structure in the Edition</w:t>
      </w:r>
      <w:bookmarkEnd w:id="102"/>
    </w:p>
    <w:p w14:paraId="10B1CD43" w14:textId="77777777" w:rsidR="00C02B8C" w:rsidRPr="00DD7CCF" w:rsidRDefault="004D2E67" w:rsidP="00D4342A">
      <w:pPr>
        <w:pStyle w:val="Cmsor2"/>
      </w:pPr>
      <w:bookmarkStart w:id="103" w:name="_2po8nsoeevw0" w:colFirst="0" w:colLast="0"/>
      <w:bookmarkStart w:id="104" w:name="_Toc74733408"/>
      <w:bookmarkEnd w:id="103"/>
      <w:r w:rsidRPr="00DD7CCF">
        <w:t>Overview</w:t>
      </w:r>
      <w:bookmarkEnd w:id="104"/>
    </w:p>
    <w:p w14:paraId="101C35D8" w14:textId="28905DD6" w:rsidR="00C02B8C" w:rsidRPr="00DD7CCF" w:rsidRDefault="004D2E67" w:rsidP="00E2714A">
      <w:pPr>
        <w:pStyle w:val="Lista"/>
      </w:pPr>
      <w:r w:rsidRPr="00DD7CCF">
        <w:t xml:space="preserve">the basic unit of an inscription’s physical structure is the line, and </w:t>
      </w:r>
      <w:r w:rsidR="00B36E2E">
        <w:t xml:space="preserve">all </w:t>
      </w:r>
      <w:r w:rsidRPr="00DD7CCF">
        <w:t xml:space="preserve">line beginnings must be represented in all encoded inscriptions as set out in </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E90D07">
        <w:t>3.2</w:t>
      </w:r>
      <w:r w:rsidR="00543A88" w:rsidRPr="00DD7CCF">
        <w:fldChar w:fldCharType="end"/>
      </w:r>
      <w:r w:rsidRPr="00DD7CCF">
        <w:t xml:space="preserve"> below</w:t>
      </w:r>
    </w:p>
    <w:p w14:paraId="254A6348" w14:textId="77777777" w:rsidR="00C02B8C" w:rsidRPr="00DD7CCF" w:rsidRDefault="004D2E67" w:rsidP="00E2714A">
      <w:pPr>
        <w:pStyle w:val="Lista"/>
      </w:pPr>
      <w:r w:rsidRPr="00DD7CCF">
        <w:t xml:space="preserve">many inscriptions are engraved within </w:t>
      </w:r>
      <w:r w:rsidRPr="005D2B22">
        <w:rPr>
          <w:b/>
          <w:bCs/>
        </w:rPr>
        <w:t>a single</w:t>
      </w:r>
      <w:r w:rsidRPr="00DD7CCF">
        <w:t xml:space="preserve">, more or less rectangular </w:t>
      </w:r>
      <w:r w:rsidRPr="005D2B22">
        <w:rPr>
          <w:b/>
          <w:bCs/>
        </w:rPr>
        <w:t>field</w:t>
      </w:r>
      <w:r w:rsidRPr="00DD7CCF">
        <w:t xml:space="preserve"> as in the illustration below</w:t>
      </w:r>
    </w:p>
    <w:p w14:paraId="31CF8365" w14:textId="7388786B" w:rsidR="00C02B8C" w:rsidRPr="00DD7CCF" w:rsidRDefault="0053341E" w:rsidP="00E2714A">
      <w:pPr>
        <w:pStyle w:val="Lista2"/>
      </w:pPr>
      <w:r w:rsidRPr="00DD7CCF">
        <w:rPr>
          <w:noProof/>
        </w:rPr>
        <w:drawing>
          <wp:anchor distT="0" distB="0" distL="114300" distR="114300" simplePos="0" relativeHeight="251682816" behindDoc="0" locked="0" layoutInCell="1" allowOverlap="1" wp14:anchorId="4B9799BB" wp14:editId="11F1747A">
            <wp:simplePos x="0" y="0"/>
            <wp:positionH relativeFrom="margin">
              <wp:align>center</wp:align>
            </wp:positionH>
            <wp:positionV relativeFrom="paragraph">
              <wp:posOffset>384810</wp:posOffset>
            </wp:positionV>
            <wp:extent cx="4881600" cy="1292400"/>
            <wp:effectExtent l="0" t="0" r="0" b="3175"/>
            <wp:wrapTopAndBottom/>
            <wp:docPr id="16"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0" cstate="print">
                      <a:extLst>
                        <a:ext uri="{28A0092B-C50C-407E-A947-70E740481C1C}">
                          <a14:useLocalDpi xmlns:a14="http://schemas.microsoft.com/office/drawing/2010/main" val="0"/>
                        </a:ext>
                      </a:extLst>
                    </a:blip>
                    <a:srcRect/>
                    <a:stretch>
                      <a:fillRect/>
                    </a:stretch>
                  </pic:blipFill>
                  <pic:spPr>
                    <a:xfrm>
                      <a:off x="0" y="0"/>
                      <a:ext cx="4881600" cy="1292400"/>
                    </a:xfrm>
                    <a:prstGeom prst="rect">
                      <a:avLst/>
                    </a:prstGeom>
                    <a:ln/>
                  </pic:spPr>
                </pic:pic>
              </a:graphicData>
            </a:graphic>
            <wp14:sizeRelH relativeFrom="margin">
              <wp14:pctWidth>0</wp14:pctWidth>
            </wp14:sizeRelH>
            <wp14:sizeRelV relativeFrom="margin">
              <wp14:pctHeight>0</wp14:pctHeight>
            </wp14:sizeRelV>
          </wp:anchor>
        </w:drawing>
      </w:r>
      <w:r w:rsidR="004D2E67" w:rsidRPr="00DD7CCF">
        <w:t>the only aspect of extrinsic structure that needs to be encoded in such cases is the sequence of line beginnings</w:t>
      </w:r>
      <w:r w:rsidR="000123EA">
        <w:t xml:space="preserve"> </w:t>
      </w:r>
      <w:r w:rsidR="000123EA" w:rsidRPr="00E24F87">
        <w:rPr>
          <w:noProof/>
        </w:rPr>
        <w:t>(</w:t>
      </w:r>
      <w:r w:rsidR="000123EA">
        <w:t>§</w:t>
      </w:r>
      <w:r w:rsidR="000123EA">
        <w:fldChar w:fldCharType="begin"/>
      </w:r>
      <w:r w:rsidR="000123EA">
        <w:instrText xml:space="preserve"> REF _Ref43979955 \r \h </w:instrText>
      </w:r>
      <w:r w:rsidR="000123EA">
        <w:fldChar w:fldCharType="separate"/>
      </w:r>
      <w:r w:rsidR="00E90D07">
        <w:t>3.2</w:t>
      </w:r>
      <w:r w:rsidR="000123EA">
        <w:fldChar w:fldCharType="end"/>
      </w:r>
      <w:r w:rsidR="000123EA">
        <w:t>)</w:t>
      </w:r>
    </w:p>
    <w:p w14:paraId="00F0830D" w14:textId="77777777" w:rsidR="00C02B8C" w:rsidRPr="00DD7CCF" w:rsidRDefault="004D2E67" w:rsidP="00E2714A">
      <w:pPr>
        <w:pStyle w:val="Lista"/>
      </w:pPr>
      <w:r w:rsidRPr="005D2B22">
        <w:rPr>
          <w:b/>
          <w:bCs/>
        </w:rPr>
        <w:t>slightly more complex</w:t>
      </w:r>
      <w:r w:rsidRPr="00DD7CCF">
        <w:t xml:space="preserve"> cases may involve</w:t>
      </w:r>
    </w:p>
    <w:p w14:paraId="25E03688" w14:textId="42B30772" w:rsidR="00C02B8C" w:rsidRPr="00DD7CCF" w:rsidRDefault="004D2E67" w:rsidP="00E2714A">
      <w:pPr>
        <w:pStyle w:val="Lista2"/>
      </w:pPr>
      <w:r w:rsidRPr="00DD7CCF">
        <w:t xml:space="preserve">text presented in a single field but sectioned by empty lines </w:t>
      </w:r>
      <w:r w:rsidRPr="00E24F87">
        <w:rPr>
          <w:noProof/>
        </w:rPr>
        <w:t>(</w:t>
      </w:r>
      <w:r w:rsidR="003C3D87" w:rsidRPr="00DD7CCF">
        <w:t>§</w:t>
      </w:r>
      <w:r w:rsidR="00194541" w:rsidRPr="00DD7CCF">
        <w:fldChar w:fldCharType="begin"/>
      </w:r>
      <w:r w:rsidR="00194541" w:rsidRPr="00DD7CCF">
        <w:instrText xml:space="preserve"> REF _Ref43984388 \w \h </w:instrText>
      </w:r>
      <w:r w:rsidR="00DD7CCF">
        <w:instrText xml:space="preserve"> \* MERGEFORMAT </w:instrText>
      </w:r>
      <w:r w:rsidR="00194541" w:rsidRPr="00DD7CCF">
        <w:fldChar w:fldCharType="separate"/>
      </w:r>
      <w:r w:rsidR="00E90D07">
        <w:t>3.3.2</w:t>
      </w:r>
      <w:r w:rsidR="00194541" w:rsidRPr="00DD7CCF">
        <w:fldChar w:fldCharType="end"/>
      </w:r>
      <w:r w:rsidRPr="00DD7CCF">
        <w:t>)</w:t>
      </w:r>
    </w:p>
    <w:p w14:paraId="2598CAB6" w14:textId="297C892D" w:rsidR="00C02B8C" w:rsidRPr="00DD7CCF" w:rsidRDefault="004D2E67" w:rsidP="00E2714A">
      <w:pPr>
        <w:pStyle w:val="Lista2"/>
      </w:pPr>
      <w:r w:rsidRPr="00DD7CCF">
        <w:t xml:space="preserve">an auspicious opening symbol, word, phrase or invocation added outside or floated within the principal field </w:t>
      </w:r>
      <w:r w:rsidRPr="00E24F87">
        <w:rPr>
          <w:noProof/>
        </w:rPr>
        <w:t>(</w:t>
      </w:r>
      <w:r w:rsidR="003C3D87" w:rsidRPr="00DD7CCF">
        <w:t>§</w:t>
      </w:r>
      <w:r w:rsidR="00194541" w:rsidRPr="00DD7CCF">
        <w:fldChar w:fldCharType="begin"/>
      </w:r>
      <w:r w:rsidR="00194541" w:rsidRPr="00DD7CCF">
        <w:instrText xml:space="preserve"> REF _Ref43978135 \w \h </w:instrText>
      </w:r>
      <w:r w:rsidR="00DD7CCF">
        <w:instrText xml:space="preserve"> \* MERGEFORMAT </w:instrText>
      </w:r>
      <w:r w:rsidR="00194541" w:rsidRPr="00DD7CCF">
        <w:fldChar w:fldCharType="separate"/>
      </w:r>
      <w:r w:rsidR="00E90D07">
        <w:t>3.3.3</w:t>
      </w:r>
      <w:r w:rsidR="00194541" w:rsidRPr="00DD7CCF">
        <w:fldChar w:fldCharType="end"/>
      </w:r>
      <w:r w:rsidRPr="00DD7CCF">
        <w:t>)</w:t>
      </w:r>
    </w:p>
    <w:p w14:paraId="71A57C26" w14:textId="120B4A81" w:rsidR="00C02B8C" w:rsidRPr="00DD7CCF" w:rsidRDefault="004D2E67" w:rsidP="00E2714A">
      <w:pPr>
        <w:pStyle w:val="Lista2"/>
      </w:pPr>
      <w:r w:rsidRPr="00DD7CCF">
        <w:t xml:space="preserve">a closing formula inscribed in a margin </w:t>
      </w:r>
      <w:r w:rsidRPr="00E24F87">
        <w:rPr>
          <w:noProof/>
        </w:rPr>
        <w:t>(</w:t>
      </w:r>
      <w:r w:rsidR="003C3D87" w:rsidRPr="00DD7CCF">
        <w:t>§</w:t>
      </w:r>
      <w:r w:rsidR="00194541" w:rsidRPr="00DD7CCF">
        <w:fldChar w:fldCharType="begin"/>
      </w:r>
      <w:r w:rsidR="00194541" w:rsidRPr="00DD7CCF">
        <w:instrText xml:space="preserve"> REF _Ref43984537 \w \h </w:instrText>
      </w:r>
      <w:r w:rsidR="00DD7CCF">
        <w:instrText xml:space="preserve"> \* MERGEFORMAT </w:instrText>
      </w:r>
      <w:r w:rsidR="00194541" w:rsidRPr="00DD7CCF">
        <w:fldChar w:fldCharType="separate"/>
      </w:r>
      <w:r w:rsidR="00E90D07">
        <w:t>3.3.4</w:t>
      </w:r>
      <w:r w:rsidR="00194541" w:rsidRPr="00DD7CCF">
        <w:fldChar w:fldCharType="end"/>
      </w:r>
      <w:r w:rsidRPr="00DD7CCF">
        <w:t>)</w:t>
      </w:r>
    </w:p>
    <w:p w14:paraId="74989FB2" w14:textId="6EC1EDE3" w:rsidR="00C02B8C" w:rsidRPr="00DD7CCF" w:rsidRDefault="004D2E67" w:rsidP="00E2714A">
      <w:pPr>
        <w:pStyle w:val="Lista2"/>
      </w:pPr>
      <w:r w:rsidRPr="00DD7CCF">
        <w:t xml:space="preserve">the presence of folio numeration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E90D07">
        <w:t>3.3.5</w:t>
      </w:r>
      <w:r w:rsidR="00194541" w:rsidRPr="00DD7CCF">
        <w:fldChar w:fldCharType="end"/>
      </w:r>
      <w:r w:rsidRPr="00DD7CCF">
        <w:t>)</w:t>
      </w:r>
    </w:p>
    <w:p w14:paraId="1E3368D3" w14:textId="77777777" w:rsidR="00C02B8C" w:rsidRPr="00DD7CCF" w:rsidRDefault="004D2E67" w:rsidP="00E2714A">
      <w:pPr>
        <w:pStyle w:val="Lista"/>
      </w:pPr>
      <w:r w:rsidRPr="00DD7CCF">
        <w:t xml:space="preserve">when the principal field itself is </w:t>
      </w:r>
      <w:r w:rsidRPr="005D2B22">
        <w:rPr>
          <w:b/>
          <w:bCs/>
        </w:rPr>
        <w:t>partitioned into several zones</w:t>
      </w:r>
      <w:r w:rsidRPr="00DD7CCF">
        <w:t>, the methods for encoding partitions differ according to how this extrinsic structure relates to the text’s intrinsic structure</w:t>
      </w:r>
    </w:p>
    <w:p w14:paraId="3549358E" w14:textId="77777777" w:rsidR="004F4C63" w:rsidRPr="00DD7CCF" w:rsidRDefault="004D2E67" w:rsidP="00E2714A">
      <w:pPr>
        <w:pStyle w:val="Lista2"/>
      </w:pPr>
      <w:r w:rsidRPr="00DD7CCF">
        <w:t xml:space="preserve">the crux is the </w:t>
      </w:r>
      <w:r w:rsidRPr="00CD25A4">
        <w:rPr>
          <w:b/>
          <w:bCs/>
        </w:rPr>
        <w:t>abstract functional pattern</w:t>
      </w:r>
      <w:r w:rsidRPr="00DD7CCF">
        <w:t xml:space="preserve"> by which the text manifests in multiple inscribed zones, since this is what determines the way in which it can be marked up for structure</w:t>
      </w:r>
    </w:p>
    <w:tbl>
      <w:tblPr>
        <w:tblW w:w="5000" w:type="pct"/>
        <w:tblLook w:val="04A0" w:firstRow="1" w:lastRow="0" w:firstColumn="1" w:lastColumn="0" w:noHBand="0" w:noVBand="1"/>
      </w:tblPr>
      <w:tblGrid>
        <w:gridCol w:w="3214"/>
        <w:gridCol w:w="3213"/>
        <w:gridCol w:w="3211"/>
      </w:tblGrid>
      <w:tr w:rsidR="0053341E" w:rsidRPr="00DD7CCF" w14:paraId="7119D3D7" w14:textId="77777777" w:rsidTr="000B047B">
        <w:tc>
          <w:tcPr>
            <w:tcW w:w="1667" w:type="pct"/>
            <w:vAlign w:val="center"/>
          </w:tcPr>
          <w:p w14:paraId="54984653" w14:textId="77777777" w:rsidR="0053341E" w:rsidRPr="00DD7CCF" w:rsidRDefault="0053341E" w:rsidP="0053341E">
            <w:pPr>
              <w:pStyle w:val="Tabletext"/>
              <w:jc w:val="center"/>
            </w:pPr>
            <w:r w:rsidRPr="00DD7CCF">
              <w:rPr>
                <w:noProof/>
              </w:rPr>
              <w:drawing>
                <wp:anchor distT="0" distB="0" distL="114300" distR="114300" simplePos="0" relativeHeight="251683840" behindDoc="0" locked="0" layoutInCell="1" allowOverlap="1" wp14:anchorId="770E221E" wp14:editId="743FC2C5">
                  <wp:simplePos x="0" y="0"/>
                  <wp:positionH relativeFrom="column">
                    <wp:posOffset>0</wp:posOffset>
                  </wp:positionH>
                  <wp:positionV relativeFrom="paragraph">
                    <wp:posOffset>0</wp:posOffset>
                  </wp:positionV>
                  <wp:extent cx="1731946" cy="914083"/>
                  <wp:effectExtent l="0" t="0" r="1905" b="635"/>
                  <wp:wrapTopAndBottom/>
                  <wp:docPr id="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1" cstate="print">
                            <a:extLst>
                              <a:ext uri="{28A0092B-C50C-407E-A947-70E740481C1C}">
                                <a14:useLocalDpi xmlns:a14="http://schemas.microsoft.com/office/drawing/2010/main" val="0"/>
                              </a:ext>
                            </a:extLst>
                          </a:blip>
                          <a:srcRect t="111" b="111"/>
                          <a:stretch>
                            <a:fillRect/>
                          </a:stretch>
                        </pic:blipFill>
                        <pic:spPr>
                          <a:xfrm>
                            <a:off x="0" y="0"/>
                            <a:ext cx="1731946" cy="914083"/>
                          </a:xfrm>
                          <a:prstGeom prst="rect">
                            <a:avLst/>
                          </a:prstGeom>
                          <a:ln/>
                        </pic:spPr>
                      </pic:pic>
                    </a:graphicData>
                  </a:graphic>
                </wp:anchor>
              </w:drawing>
            </w:r>
          </w:p>
        </w:tc>
        <w:tc>
          <w:tcPr>
            <w:tcW w:w="1667" w:type="pct"/>
            <w:vAlign w:val="center"/>
          </w:tcPr>
          <w:p w14:paraId="70CED1C4" w14:textId="77777777" w:rsidR="0053341E" w:rsidRPr="00DD7CCF" w:rsidRDefault="0053341E" w:rsidP="0053341E">
            <w:pPr>
              <w:pStyle w:val="Tabletext"/>
              <w:jc w:val="center"/>
            </w:pPr>
            <w:r w:rsidRPr="00DD7CCF">
              <w:rPr>
                <w:noProof/>
              </w:rPr>
              <w:drawing>
                <wp:anchor distT="0" distB="0" distL="114300" distR="114300" simplePos="0" relativeHeight="251684864" behindDoc="0" locked="0" layoutInCell="1" allowOverlap="1" wp14:anchorId="4D1FF2BB" wp14:editId="5DAFD0D0">
                  <wp:simplePos x="0" y="0"/>
                  <wp:positionH relativeFrom="column">
                    <wp:posOffset>152400</wp:posOffset>
                  </wp:positionH>
                  <wp:positionV relativeFrom="paragraph">
                    <wp:posOffset>0</wp:posOffset>
                  </wp:positionV>
                  <wp:extent cx="1695767" cy="899151"/>
                  <wp:effectExtent l="0" t="0" r="0" b="0"/>
                  <wp:wrapTopAndBottom/>
                  <wp:docPr id="28"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2" cstate="print">
                            <a:extLst>
                              <a:ext uri="{28A0092B-C50C-407E-A947-70E740481C1C}">
                                <a14:useLocalDpi xmlns:a14="http://schemas.microsoft.com/office/drawing/2010/main" val="0"/>
                              </a:ext>
                            </a:extLst>
                          </a:blip>
                          <a:srcRect t="61" b="61"/>
                          <a:stretch>
                            <a:fillRect/>
                          </a:stretch>
                        </pic:blipFill>
                        <pic:spPr>
                          <a:xfrm>
                            <a:off x="0" y="0"/>
                            <a:ext cx="1695767" cy="899151"/>
                          </a:xfrm>
                          <a:prstGeom prst="rect">
                            <a:avLst/>
                          </a:prstGeom>
                          <a:ln/>
                        </pic:spPr>
                      </pic:pic>
                    </a:graphicData>
                  </a:graphic>
                </wp:anchor>
              </w:drawing>
            </w:r>
          </w:p>
        </w:tc>
        <w:tc>
          <w:tcPr>
            <w:tcW w:w="1667" w:type="pct"/>
            <w:vAlign w:val="center"/>
          </w:tcPr>
          <w:p w14:paraId="49523075" w14:textId="77777777" w:rsidR="0053341E" w:rsidRPr="00DD7CCF" w:rsidRDefault="0053341E" w:rsidP="0053341E">
            <w:pPr>
              <w:pStyle w:val="Tabletext"/>
              <w:jc w:val="center"/>
            </w:pPr>
            <w:r w:rsidRPr="00DD7CCF">
              <w:rPr>
                <w:noProof/>
              </w:rPr>
              <w:drawing>
                <wp:anchor distT="0" distB="0" distL="114300" distR="114300" simplePos="0" relativeHeight="251685888" behindDoc="0" locked="0" layoutInCell="1" allowOverlap="1" wp14:anchorId="3CEAB672" wp14:editId="1366090F">
                  <wp:simplePos x="0" y="0"/>
                  <wp:positionH relativeFrom="column">
                    <wp:posOffset>220980</wp:posOffset>
                  </wp:positionH>
                  <wp:positionV relativeFrom="paragraph">
                    <wp:posOffset>0</wp:posOffset>
                  </wp:positionV>
                  <wp:extent cx="1686242" cy="892272"/>
                  <wp:effectExtent l="0" t="0" r="9525" b="3175"/>
                  <wp:wrapTopAndBottom/>
                  <wp:docPr id="1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3" cstate="print">
                            <a:extLst>
                              <a:ext uri="{28A0092B-C50C-407E-A947-70E740481C1C}">
                                <a14:useLocalDpi xmlns:a14="http://schemas.microsoft.com/office/drawing/2010/main" val="0"/>
                              </a:ext>
                            </a:extLst>
                          </a:blip>
                          <a:srcRect l="17" r="17"/>
                          <a:stretch>
                            <a:fillRect/>
                          </a:stretch>
                        </pic:blipFill>
                        <pic:spPr>
                          <a:xfrm>
                            <a:off x="0" y="0"/>
                            <a:ext cx="1686242" cy="892272"/>
                          </a:xfrm>
                          <a:prstGeom prst="rect">
                            <a:avLst/>
                          </a:prstGeom>
                          <a:ln/>
                        </pic:spPr>
                      </pic:pic>
                    </a:graphicData>
                  </a:graphic>
                </wp:anchor>
              </w:drawing>
            </w:r>
          </w:p>
        </w:tc>
      </w:tr>
      <w:tr w:rsidR="0053341E" w:rsidRPr="00DD7CCF" w14:paraId="722817DA" w14:textId="77777777" w:rsidTr="000B047B">
        <w:tc>
          <w:tcPr>
            <w:tcW w:w="1667" w:type="pct"/>
            <w:vAlign w:val="center"/>
          </w:tcPr>
          <w:p w14:paraId="06E0C90F" w14:textId="77777777" w:rsidR="0053341E" w:rsidRPr="00DD7CCF" w:rsidRDefault="0053341E" w:rsidP="0053341E">
            <w:pPr>
              <w:pStyle w:val="Tabletext"/>
              <w:jc w:val="center"/>
            </w:pPr>
            <w:r w:rsidRPr="00DD7CCF">
              <w:t>A: text stops</w:t>
            </w:r>
          </w:p>
        </w:tc>
        <w:tc>
          <w:tcPr>
            <w:tcW w:w="1667" w:type="pct"/>
            <w:vAlign w:val="center"/>
          </w:tcPr>
          <w:p w14:paraId="788DF1ED" w14:textId="77777777" w:rsidR="0053341E" w:rsidRPr="00DD7CCF" w:rsidRDefault="0053341E" w:rsidP="0053341E">
            <w:pPr>
              <w:pStyle w:val="Tabletext"/>
              <w:jc w:val="center"/>
            </w:pPr>
            <w:r w:rsidRPr="00DD7CCF">
              <w:t>B: texts flows on</w:t>
            </w:r>
          </w:p>
        </w:tc>
        <w:tc>
          <w:tcPr>
            <w:tcW w:w="1667" w:type="pct"/>
            <w:vAlign w:val="center"/>
          </w:tcPr>
          <w:p w14:paraId="78871B1D" w14:textId="77777777" w:rsidR="0053341E" w:rsidRPr="00DD7CCF" w:rsidRDefault="0053341E" w:rsidP="0053341E">
            <w:pPr>
              <w:pStyle w:val="Tabletext"/>
              <w:jc w:val="center"/>
            </w:pPr>
            <w:r w:rsidRPr="00DD7CCF">
              <w:t>C: text runs across</w:t>
            </w:r>
          </w:p>
        </w:tc>
      </w:tr>
      <w:tr w:rsidR="00EA17FA" w:rsidRPr="00DD7CCF" w14:paraId="7D9A2ADD" w14:textId="77777777" w:rsidTr="000B047B">
        <w:tc>
          <w:tcPr>
            <w:tcW w:w="1667" w:type="pct"/>
            <w:vAlign w:val="center"/>
          </w:tcPr>
          <w:p w14:paraId="0727EAD4" w14:textId="667D0F6D" w:rsidR="00EA17FA" w:rsidRPr="00DD7CCF" w:rsidRDefault="00EA17FA" w:rsidP="0053341E">
            <w:pPr>
              <w:pStyle w:val="Tabletext"/>
              <w:jc w:val="center"/>
            </w:pPr>
            <w:r w:rsidRPr="00DD7CCF">
              <w:t>boxlike partition</w:t>
            </w:r>
            <w:r>
              <w:t>,</w:t>
            </w:r>
            <w:r w:rsidRPr="00DD7CCF">
              <w:t xml:space="preserve"> §</w:t>
            </w:r>
            <w:r w:rsidRPr="00DD7CCF">
              <w:fldChar w:fldCharType="begin"/>
            </w:r>
            <w:r w:rsidRPr="00DD7CCF">
              <w:instrText xml:space="preserve"> REF _Ref43978987 \r \h </w:instrText>
            </w:r>
            <w:r>
              <w:instrText xml:space="preserve"> \* MERGEFORMAT </w:instrText>
            </w:r>
            <w:r w:rsidRPr="00DD7CCF">
              <w:fldChar w:fldCharType="separate"/>
            </w:r>
            <w:r w:rsidR="00E90D07">
              <w:t>3.4</w:t>
            </w:r>
            <w:r w:rsidRPr="00DD7CCF">
              <w:fldChar w:fldCharType="end"/>
            </w:r>
          </w:p>
        </w:tc>
        <w:tc>
          <w:tcPr>
            <w:tcW w:w="1667" w:type="pct"/>
            <w:vAlign w:val="center"/>
          </w:tcPr>
          <w:p w14:paraId="21687865" w14:textId="4B08E56A" w:rsidR="00EA17FA" w:rsidRPr="00DD7CCF" w:rsidRDefault="00EA17FA" w:rsidP="0053341E">
            <w:pPr>
              <w:pStyle w:val="Tabletext"/>
              <w:jc w:val="center"/>
            </w:pPr>
            <w:r w:rsidRPr="00DD7CCF">
              <w:t>pagelike partition</w:t>
            </w:r>
            <w:r>
              <w:t>,</w:t>
            </w:r>
            <w:r w:rsidRPr="00DD7CCF">
              <w:t xml:space="preserve"> §</w:t>
            </w:r>
            <w:r w:rsidRPr="00DD7CCF">
              <w:fldChar w:fldCharType="begin"/>
            </w:r>
            <w:r w:rsidRPr="00DD7CCF">
              <w:instrText xml:space="preserve"> REF _Ref43979481 \r \h </w:instrText>
            </w:r>
            <w:r>
              <w:instrText xml:space="preserve"> \* MERGEFORMAT </w:instrText>
            </w:r>
            <w:r w:rsidRPr="00DD7CCF">
              <w:fldChar w:fldCharType="separate"/>
            </w:r>
            <w:r w:rsidR="00E90D07">
              <w:t>3.5</w:t>
            </w:r>
            <w:r w:rsidRPr="00DD7CCF">
              <w:fldChar w:fldCharType="end"/>
            </w:r>
          </w:p>
        </w:tc>
        <w:tc>
          <w:tcPr>
            <w:tcW w:w="1667" w:type="pct"/>
            <w:vAlign w:val="center"/>
          </w:tcPr>
          <w:p w14:paraId="3FDF8911" w14:textId="0E76A165" w:rsidR="00EA17FA" w:rsidRPr="00DD7CCF" w:rsidRDefault="00EA17FA" w:rsidP="0053341E">
            <w:pPr>
              <w:pStyle w:val="Tabletext"/>
              <w:jc w:val="center"/>
            </w:pPr>
            <w:r w:rsidRPr="00DD7CCF">
              <w:t>gridlike partition</w:t>
            </w:r>
            <w:r>
              <w:t>,</w:t>
            </w:r>
            <w:r w:rsidRPr="00DD7CCF">
              <w:t xml:space="preserve"> §</w:t>
            </w:r>
            <w:r w:rsidRPr="00DD7CCF">
              <w:fldChar w:fldCharType="begin"/>
            </w:r>
            <w:r w:rsidRPr="00DD7CCF">
              <w:instrText xml:space="preserve"> REF _Ref43984651 \w \h </w:instrText>
            </w:r>
            <w:r>
              <w:instrText xml:space="preserve"> \* MERGEFORMAT </w:instrText>
            </w:r>
            <w:r w:rsidRPr="00DD7CCF">
              <w:fldChar w:fldCharType="separate"/>
            </w:r>
            <w:r w:rsidR="00E90D07">
              <w:t>3.6</w:t>
            </w:r>
            <w:r w:rsidRPr="00DD7CCF">
              <w:fldChar w:fldCharType="end"/>
            </w:r>
          </w:p>
        </w:tc>
      </w:tr>
    </w:tbl>
    <w:p w14:paraId="1E6B4A63" w14:textId="77777777" w:rsidR="00C02B8C" w:rsidRPr="00DD7CCF" w:rsidRDefault="004D2E67" w:rsidP="00E2714A">
      <w:pPr>
        <w:pStyle w:val="Lista"/>
      </w:pPr>
      <w:r w:rsidRPr="00DD7CCF">
        <w:t>the question to ask yourself while deciding how to mark up partitions is this: what does the text do as it reaches the boundary of one zone?</w:t>
      </w:r>
    </w:p>
    <w:p w14:paraId="1511733C" w14:textId="26BE75BB" w:rsidR="00C02B8C" w:rsidRPr="00DD7CCF" w:rsidRDefault="004D2E67" w:rsidP="00E2714A">
      <w:pPr>
        <w:pStyle w:val="Lista2"/>
      </w:pPr>
      <w:r w:rsidRPr="00DD7CCF">
        <w:t xml:space="preserve">if it stops </w:t>
      </w:r>
      <w:r w:rsidRPr="00E24F87">
        <w:rPr>
          <w:noProof/>
        </w:rPr>
        <w:t>(</w:t>
      </w:r>
      <w:r w:rsidRPr="00DD7CCF">
        <w:t xml:space="preserve">scheme A), you have a boxlike partition: </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E90D07">
        <w:t>3.4</w:t>
      </w:r>
      <w:r w:rsidR="00C927BB" w:rsidRPr="00DD7CCF">
        <w:fldChar w:fldCharType="end"/>
      </w:r>
    </w:p>
    <w:p w14:paraId="597E9246" w14:textId="5C84238D" w:rsidR="00C02B8C" w:rsidRPr="00DD7CCF" w:rsidRDefault="004D2E67" w:rsidP="00E2714A">
      <w:pPr>
        <w:pStyle w:val="Lista2"/>
      </w:pPr>
      <w:r w:rsidRPr="00DD7CCF">
        <w:t xml:space="preserve">if it flows on to the next zone </w:t>
      </w:r>
      <w:r w:rsidRPr="00E24F87">
        <w:rPr>
          <w:noProof/>
        </w:rPr>
        <w:t>(</w:t>
      </w:r>
      <w:r w:rsidRPr="00DD7CCF">
        <w:t xml:space="preserve">scheme B), you have a pagelike partition: </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E90D07">
        <w:t>3.5</w:t>
      </w:r>
      <w:r w:rsidR="000725A4" w:rsidRPr="00DD7CCF">
        <w:fldChar w:fldCharType="end"/>
      </w:r>
    </w:p>
    <w:p w14:paraId="67BE5A39" w14:textId="4FD86624" w:rsidR="00C02B8C" w:rsidRPr="00DD7CCF" w:rsidRDefault="004D2E67" w:rsidP="00E2714A">
      <w:pPr>
        <w:pStyle w:val="Lista2"/>
      </w:pPr>
      <w:r w:rsidRPr="00DD7CCF">
        <w:t xml:space="preserve">if it runs across into the next zone </w:t>
      </w:r>
      <w:r w:rsidRPr="00E24F87">
        <w:rPr>
          <w:noProof/>
        </w:rPr>
        <w:t>(</w:t>
      </w:r>
      <w:r w:rsidRPr="00DD7CCF">
        <w:t xml:space="preserve">scheme C), you have a gridlike partition: </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E90D07">
        <w:t>3.6</w:t>
      </w:r>
      <w:r w:rsidR="00194541" w:rsidRPr="00DD7CCF">
        <w:fldChar w:fldCharType="end"/>
      </w:r>
    </w:p>
    <w:p w14:paraId="0C9831E6" w14:textId="77777777" w:rsidR="00C02B8C" w:rsidRPr="00DD7CCF" w:rsidRDefault="004D2E67" w:rsidP="00E2714A">
      <w:pPr>
        <w:pStyle w:val="Lista"/>
      </w:pPr>
      <w:r w:rsidRPr="00DD7CCF">
        <w:t xml:space="preserve">although the above abstract schemes show text zones side by side, the actual spatial pattern in which they are laid out relative to one another </w:t>
      </w:r>
      <w:r w:rsidRPr="00E24F87">
        <w:rPr>
          <w:noProof/>
        </w:rPr>
        <w:t>(</w:t>
      </w:r>
      <w:r w:rsidRPr="00DD7CCF">
        <w:t>e.g. one below the other, on separate faces of a three-dimensional object, etc.) is a metadata issue and has no bearing on the markup required</w:t>
      </w:r>
    </w:p>
    <w:p w14:paraId="45BEFB54" w14:textId="77777777" w:rsidR="00C02B8C" w:rsidRPr="00DD7CCF" w:rsidRDefault="004D2E67" w:rsidP="00E2714A">
      <w:pPr>
        <w:pStyle w:val="Lista2"/>
      </w:pPr>
      <w:r w:rsidRPr="00DD7CCF">
        <w:t>the same markup method may be applicable to physically very different objects</w:t>
      </w:r>
    </w:p>
    <w:p w14:paraId="4ABC96E3" w14:textId="77777777" w:rsidR="00C02B8C" w:rsidRPr="00DD7CCF" w:rsidRDefault="004D2E67" w:rsidP="00E2714A">
      <w:pPr>
        <w:pStyle w:val="Lista"/>
      </w:pPr>
      <w:r w:rsidRPr="00DD7CCF">
        <w:t>it is recommended that you read through at least the overview and the markup examples for each partition type to familiarise yourself with the possibilities</w:t>
      </w:r>
    </w:p>
    <w:p w14:paraId="3FF56658" w14:textId="77777777" w:rsidR="00C02B8C" w:rsidRPr="00DD7CCF" w:rsidRDefault="004D2E67" w:rsidP="00D4342A">
      <w:pPr>
        <w:pStyle w:val="Cmsor2"/>
      </w:pPr>
      <w:bookmarkStart w:id="105" w:name="_t89odjdqfg0j" w:colFirst="0" w:colLast="0"/>
      <w:bookmarkStart w:id="106" w:name="_Ref43979955"/>
      <w:bookmarkStart w:id="107" w:name="_Toc74733409"/>
      <w:bookmarkEnd w:id="105"/>
      <w:r w:rsidRPr="00DD7CCF">
        <w:t>Physical Lines</w:t>
      </w:r>
      <w:bookmarkEnd w:id="106"/>
      <w:bookmarkEnd w:id="107"/>
    </w:p>
    <w:p w14:paraId="44641CAE" w14:textId="3DA5114B" w:rsidR="00C02B8C" w:rsidRPr="00DD7CCF" w:rsidRDefault="004D2E67" w:rsidP="00E2714A">
      <w:pPr>
        <w:pStyle w:val="Lista"/>
      </w:pPr>
      <w:r w:rsidRPr="00DD7CCF">
        <w:t xml:space="preserve">to make the distinction from verse lines </w:t>
      </w:r>
      <w:r w:rsidRPr="00E24F87">
        <w:rPr>
          <w:noProof/>
        </w:rPr>
        <w:t>(</w:t>
      </w:r>
      <w:r w:rsidR="003C3D87" w:rsidRPr="00DD7CCF">
        <w:t>§</w:t>
      </w:r>
      <w:r w:rsidR="00194541" w:rsidRPr="00DD7CCF">
        <w:fldChar w:fldCharType="begin"/>
      </w:r>
      <w:r w:rsidR="00194541" w:rsidRPr="00DD7CCF">
        <w:instrText xml:space="preserve"> REF _Ref43984700 \w \h </w:instrText>
      </w:r>
      <w:r w:rsidR="00DD7CCF">
        <w:instrText xml:space="preserve"> \* MERGEFORMAT </w:instrText>
      </w:r>
      <w:r w:rsidR="00194541" w:rsidRPr="00DD7CCF">
        <w:fldChar w:fldCharType="separate"/>
      </w:r>
      <w:r w:rsidR="00DE73FC">
        <w:t>2.3.1</w:t>
      </w:r>
      <w:r w:rsidR="00194541" w:rsidRPr="00DD7CCF">
        <w:fldChar w:fldCharType="end"/>
      </w:r>
      <w:r w:rsidRPr="00DD7CCF">
        <w:t xml:space="preserve">) explicit, inscribed lines are referred to in this guide as </w:t>
      </w:r>
      <w:r w:rsidRPr="005D2B22">
        <w:rPr>
          <w:b/>
          <w:bCs/>
        </w:rPr>
        <w:t>epigraphic lines</w:t>
      </w:r>
      <w:r w:rsidRPr="00DD7CCF">
        <w:t xml:space="preserve"> or </w:t>
      </w:r>
      <w:r w:rsidRPr="005D2B22">
        <w:rPr>
          <w:b/>
          <w:bCs/>
        </w:rPr>
        <w:t>physical lines</w:t>
      </w:r>
    </w:p>
    <w:p w14:paraId="4FAD0977" w14:textId="7F76061B" w:rsidR="00C02B8C" w:rsidRPr="00DD7CCF" w:rsidRDefault="004D2E67" w:rsidP="00E2714A">
      <w:pPr>
        <w:pStyle w:val="Lista"/>
      </w:pPr>
      <w:r w:rsidRPr="00DD7CCF">
        <w:lastRenderedPageBreak/>
        <w:t xml:space="preserve">for the purpose of encoding in our project, we define a physical line as a stretch of text whose characters comprise a </w:t>
      </w:r>
      <w:r w:rsidR="00B36E2E">
        <w:t xml:space="preserve">spatially </w:t>
      </w:r>
      <w:r w:rsidRPr="00DD7CCF">
        <w:t xml:space="preserve">and textually contiguous sequence while being </w:t>
      </w:r>
      <w:r w:rsidR="00B36E2E">
        <w:t xml:space="preserve">spatially </w:t>
      </w:r>
      <w:r w:rsidRPr="00DD7CCF">
        <w:t>distinct from characters belonging to other lines</w:t>
      </w:r>
    </w:p>
    <w:p w14:paraId="3C50F44B" w14:textId="77777777" w:rsidR="004F4C63" w:rsidRPr="00DD7CCF" w:rsidRDefault="004D2E67" w:rsidP="00E2714A">
      <w:pPr>
        <w:pStyle w:val="Lista"/>
      </w:pPr>
      <w:r w:rsidRPr="00DD7CCF">
        <w:t>this definition includes no presumptions concerning a line’s</w:t>
      </w:r>
    </w:p>
    <w:p w14:paraId="08B8C7D4" w14:textId="0B072530" w:rsidR="00C02B8C" w:rsidRPr="00DD7CCF" w:rsidRDefault="004D2E67" w:rsidP="00E2714A">
      <w:pPr>
        <w:pStyle w:val="Lista2"/>
      </w:pPr>
      <w:r w:rsidRPr="00DD7CCF">
        <w:t xml:space="preserve">position </w:t>
      </w:r>
      <w:r w:rsidRPr="00E24F87">
        <w:rPr>
          <w:noProof/>
        </w:rPr>
        <w:t>(</w:t>
      </w:r>
      <w:r w:rsidRPr="00DD7CCF">
        <w:t xml:space="preserve">some lines of a text may be set off from other lines; see </w:t>
      </w:r>
      <w:r w:rsidR="003C3D87" w:rsidRPr="00DD7CCF">
        <w:t>§</w:t>
      </w:r>
      <w:r w:rsidR="00194541" w:rsidRPr="00DD7CCF">
        <w:fldChar w:fldCharType="begin"/>
      </w:r>
      <w:r w:rsidR="00194541" w:rsidRPr="00DD7CCF">
        <w:instrText xml:space="preserve"> REF _Ref43984718 \w \h </w:instrText>
      </w:r>
      <w:r w:rsidR="00DD7CCF">
        <w:instrText xml:space="preserve"> \* MERGEFORMAT </w:instrText>
      </w:r>
      <w:r w:rsidR="00194541" w:rsidRPr="00DD7CCF">
        <w:fldChar w:fldCharType="separate"/>
      </w:r>
      <w:r w:rsidR="00E90D07">
        <w:t>3.3</w:t>
      </w:r>
      <w:r w:rsidR="00194541" w:rsidRPr="00DD7CCF">
        <w:fldChar w:fldCharType="end"/>
      </w:r>
      <w:r w:rsidRPr="00DD7CCF">
        <w:t xml:space="preserve"> for specific cases)</w:t>
      </w:r>
    </w:p>
    <w:p w14:paraId="33D6B6AE" w14:textId="71A1677C" w:rsidR="00C02B8C" w:rsidRPr="00DD7CCF" w:rsidRDefault="004D2E67" w:rsidP="00E2714A">
      <w:pPr>
        <w:pStyle w:val="Lista2"/>
      </w:pPr>
      <w:r w:rsidRPr="00DD7CCF">
        <w:t xml:space="preserve">directionality </w:t>
      </w:r>
      <w:r w:rsidRPr="00E24F87">
        <w:rPr>
          <w:noProof/>
        </w:rPr>
        <w:t>(</w:t>
      </w:r>
      <w:r w:rsidRPr="00DD7CCF">
        <w:t xml:space="preserve">e.g. some lines run right to left while others run left to right; see </w:t>
      </w:r>
      <w:r w:rsidR="003C3D87" w:rsidRPr="00DD7CCF">
        <w:t>§</w:t>
      </w:r>
      <w:r w:rsidR="00194541" w:rsidRPr="00DD7CCF">
        <w:fldChar w:fldCharType="begin"/>
      </w:r>
      <w:r w:rsidR="00194541" w:rsidRPr="00DD7CCF">
        <w:instrText xml:space="preserve"> REF _Ref43984782 \w \h </w:instrText>
      </w:r>
      <w:r w:rsidR="00DD7CCF">
        <w:instrText xml:space="preserve"> \* MERGEFORMAT </w:instrText>
      </w:r>
      <w:r w:rsidR="00194541" w:rsidRPr="00DD7CCF">
        <w:fldChar w:fldCharType="separate"/>
      </w:r>
      <w:r w:rsidR="00E90D07">
        <w:t>7.5.4</w:t>
      </w:r>
      <w:r w:rsidR="00194541" w:rsidRPr="00DD7CCF">
        <w:fldChar w:fldCharType="end"/>
      </w:r>
      <w:r w:rsidRPr="00DD7CCF">
        <w:t>)</w:t>
      </w:r>
    </w:p>
    <w:p w14:paraId="4F2B008F" w14:textId="5CFA0572" w:rsidR="00C02B8C" w:rsidRPr="00DD7CCF" w:rsidRDefault="004D2E67" w:rsidP="00E2714A">
      <w:pPr>
        <w:pStyle w:val="Lista2"/>
      </w:pPr>
      <w:r w:rsidRPr="00DD7CCF">
        <w:t xml:space="preserve">orientation </w:t>
      </w:r>
      <w:r w:rsidRPr="00E24F87">
        <w:rPr>
          <w:noProof/>
        </w:rPr>
        <w:t>(</w:t>
      </w:r>
      <w:r w:rsidRPr="00DD7CCF">
        <w:t xml:space="preserve">e.g. some lines may be vertical while others are horizontal; see </w:t>
      </w:r>
      <w:r w:rsidR="003C3D87" w:rsidRPr="00DD7CCF">
        <w:t>§</w:t>
      </w:r>
      <w:r w:rsidR="00194541" w:rsidRPr="00DD7CCF">
        <w:fldChar w:fldCharType="begin"/>
      </w:r>
      <w:r w:rsidR="00194541" w:rsidRPr="00DD7CCF">
        <w:instrText xml:space="preserve"> REF _Ref43984782 \w \h </w:instrText>
      </w:r>
      <w:r w:rsidR="00DD7CCF">
        <w:instrText xml:space="preserve"> \* MERGEFORMAT </w:instrText>
      </w:r>
      <w:r w:rsidR="00194541" w:rsidRPr="00DD7CCF">
        <w:fldChar w:fldCharType="separate"/>
      </w:r>
      <w:r w:rsidR="00E90D07">
        <w:t>7.5.4</w:t>
      </w:r>
      <w:r w:rsidR="00194541" w:rsidRPr="00DD7CCF">
        <w:fldChar w:fldCharType="end"/>
      </w:r>
      <w:r w:rsidRPr="00DD7CCF">
        <w:t>)</w:t>
      </w:r>
    </w:p>
    <w:p w14:paraId="3FC15580" w14:textId="77777777" w:rsidR="00C02B8C" w:rsidRPr="00DD7CCF" w:rsidRDefault="004D2E67" w:rsidP="00E2714A">
      <w:pPr>
        <w:pStyle w:val="Lista2"/>
      </w:pPr>
      <w:r w:rsidRPr="00DD7CCF">
        <w:t xml:space="preserve">shape </w:t>
      </w:r>
      <w:r w:rsidRPr="00E24F87">
        <w:rPr>
          <w:noProof/>
        </w:rPr>
        <w:t>(</w:t>
      </w:r>
      <w:r w:rsidRPr="00DD7CCF">
        <w:t>lines may bend in various ways to follow an uneven surface, or the ends of certain lines may bend upward or downward to accommodate extra characters before the margin or the edge of the support)</w:t>
      </w:r>
    </w:p>
    <w:p w14:paraId="76F9EA63" w14:textId="77777777" w:rsidR="00C02B8C" w:rsidRPr="00DD7CCF" w:rsidRDefault="004D2E67" w:rsidP="00D4342A">
      <w:pPr>
        <w:pStyle w:val="Cmsor3"/>
      </w:pPr>
      <w:bookmarkStart w:id="108" w:name="_xui16zrp0wzt" w:colFirst="0" w:colLast="0"/>
      <w:bookmarkStart w:id="109" w:name="_Ref43980100"/>
      <w:bookmarkStart w:id="110" w:name="_Toc74733410"/>
      <w:bookmarkEnd w:id="108"/>
      <w:r w:rsidRPr="00DD7CCF">
        <w:t>Marking up line beginnings</w:t>
      </w:r>
      <w:bookmarkEnd w:id="109"/>
      <w:bookmarkEnd w:id="110"/>
    </w:p>
    <w:p w14:paraId="03EE0ED1" w14:textId="3EDFB443" w:rsidR="00B36E2E" w:rsidRDefault="00B36E2E" w:rsidP="00E2714A">
      <w:pPr>
        <w:pStyle w:val="Lista"/>
      </w:pPr>
      <w:r w:rsidRPr="00B36E2E">
        <w:t>marking up line beginnings is mandatory for all lines of all our editions</w:t>
      </w:r>
      <w:r>
        <w:t>,</w:t>
      </w:r>
      <w:r w:rsidRPr="00B36E2E">
        <w:t xml:space="preserve"> using the empty element </w:t>
      </w:r>
      <w:r w:rsidRPr="00DD7CCF">
        <w:rPr>
          <w:rStyle w:val="Code"/>
        </w:rPr>
        <w:t>&lt;lb/&gt;</w:t>
      </w:r>
    </w:p>
    <w:p w14:paraId="1414C7A8" w14:textId="3C0CBA22" w:rsidR="00C02B8C" w:rsidRDefault="004D2E67" w:rsidP="00E2714A">
      <w:pPr>
        <w:pStyle w:val="Lista2"/>
      </w:pPr>
      <w:r w:rsidRPr="00DD7CCF">
        <w:t xml:space="preserve">this element must always have the attribute </w:t>
      </w:r>
      <w:r w:rsidR="008525C6" w:rsidRPr="008525C6">
        <w:rPr>
          <w:rStyle w:val="Codeattribute"/>
        </w:rPr>
        <w:t>@n</w:t>
      </w:r>
      <w:r w:rsidR="008525C6" w:rsidRPr="008525C6">
        <w:t>;</w:t>
      </w:r>
      <w:r w:rsidRPr="00DD7CCF">
        <w:t xml:space="preserve"> see </w:t>
      </w:r>
      <w:r w:rsidR="003C3D87" w:rsidRPr="00DD7CCF">
        <w:t>§</w:t>
      </w:r>
      <w:r w:rsidR="00BE1CA8" w:rsidRPr="00DD7CCF">
        <w:fldChar w:fldCharType="begin"/>
      </w:r>
      <w:r w:rsidR="00BE1CA8" w:rsidRPr="00DD7CCF">
        <w:instrText xml:space="preserve"> REF _Ref43977936 \r \h </w:instrText>
      </w:r>
      <w:r w:rsidR="00DD7CCF">
        <w:instrText xml:space="preserve"> \* MERGEFORMAT </w:instrText>
      </w:r>
      <w:r w:rsidR="00BE1CA8" w:rsidRPr="00DD7CCF">
        <w:fldChar w:fldCharType="separate"/>
      </w:r>
      <w:r w:rsidR="00E90D07">
        <w:t>3.2.2</w:t>
      </w:r>
      <w:r w:rsidR="00BE1CA8" w:rsidRPr="00DD7CCF">
        <w:fldChar w:fldCharType="end"/>
      </w:r>
    </w:p>
    <w:p w14:paraId="0F461F3A" w14:textId="715218F7" w:rsidR="00B36E2E" w:rsidRPr="00DD7CCF" w:rsidRDefault="00B36E2E" w:rsidP="00E2714A">
      <w:pPr>
        <w:pStyle w:val="Lista2"/>
      </w:pPr>
      <w:r w:rsidRPr="00B36E2E">
        <w:t>§</w:t>
      </w:r>
      <w:r>
        <w:fldChar w:fldCharType="begin"/>
      </w:r>
      <w:r>
        <w:instrText xml:space="preserve"> REF _Ref43990371 \r \h </w:instrText>
      </w:r>
      <w:r>
        <w:fldChar w:fldCharType="separate"/>
      </w:r>
      <w:r>
        <w:t>3.2.3</w:t>
      </w:r>
      <w:r>
        <w:fldChar w:fldCharType="end"/>
      </w:r>
      <w:r w:rsidRPr="00B36E2E">
        <w:t xml:space="preserve"> gives guidance for situations where you cannot ascertain the position of line breaks in the original</w:t>
      </w:r>
    </w:p>
    <w:p w14:paraId="7C3C2536" w14:textId="77777777" w:rsidR="00C02B8C" w:rsidRPr="00DD7CCF" w:rsidRDefault="004D2E67" w:rsidP="00E2714A">
      <w:pPr>
        <w:pStyle w:val="Lista"/>
      </w:pPr>
      <w:r w:rsidRPr="00DD7CCF">
        <w:t>keep in mind that this element stands for Line Beginnings, not Line Breaks, so even though the two are largely synonymous when used in the context of extrinsic structure, nonetheless</w:t>
      </w:r>
    </w:p>
    <w:p w14:paraId="2A6C76C3" w14:textId="77777777" w:rsidR="00C02B8C" w:rsidRPr="00DD7CCF" w:rsidRDefault="004D2E67" w:rsidP="00E2714A">
      <w:pPr>
        <w:pStyle w:val="Lista2"/>
      </w:pPr>
      <w:r w:rsidRPr="00DD7CCF">
        <w:rPr>
          <w:rStyle w:val="Code"/>
        </w:rPr>
        <w:t>&lt;lb/&gt;</w:t>
      </w:r>
      <w:r w:rsidRPr="00DD7CCF">
        <w:t xml:space="preserve"> must be used at the beginning of the first line, not only for subsequent lines</w:t>
      </w:r>
    </w:p>
    <w:p w14:paraId="1E14F148" w14:textId="6AE96813" w:rsidR="00C02B8C" w:rsidRPr="00DD7CCF" w:rsidRDefault="004D2E67" w:rsidP="00E2714A">
      <w:pPr>
        <w:pStyle w:val="Lista2"/>
      </w:pPr>
      <w:r w:rsidRPr="00DD7CCF">
        <w:rPr>
          <w:rStyle w:val="Code"/>
        </w:rPr>
        <w:t>&lt;lb/&gt;</w:t>
      </w:r>
      <w:r w:rsidRPr="00DD7CCF">
        <w:t xml:space="preserve"> must be present even in inscriptions </w:t>
      </w:r>
      <w:r w:rsidRPr="00E24F87">
        <w:rPr>
          <w:noProof/>
        </w:rPr>
        <w:t>(</w:t>
      </w:r>
      <w:r w:rsidRPr="00DD7CCF">
        <w:t xml:space="preserve">or textparts, </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E90D07">
        <w:t>3.4</w:t>
      </w:r>
      <w:r w:rsidR="00C927BB" w:rsidRPr="00DD7CCF">
        <w:fldChar w:fldCharType="end"/>
      </w:r>
      <w:r w:rsidRPr="00DD7CCF">
        <w:t>) consisting of a single line</w:t>
      </w:r>
    </w:p>
    <w:p w14:paraId="43CBDC68" w14:textId="4BF6B3EB" w:rsidR="00B36E2E" w:rsidRDefault="00B36E2E" w:rsidP="00B36E2E">
      <w:pPr>
        <w:pStyle w:val="Lista"/>
      </w:pPr>
      <w:bookmarkStart w:id="111" w:name="_wrkvn4vo3aia" w:colFirst="0" w:colLast="0"/>
      <w:bookmarkStart w:id="112" w:name="_Ref43977936"/>
      <w:bookmarkStart w:id="113" w:name="_Toc74733411"/>
      <w:bookmarkEnd w:id="111"/>
      <w:r w:rsidRPr="00DD7CCF">
        <w:t>since epigraphic lines do not necessarily coincide with the intrinsic structure of a text, the physical lines of an inscription are not treated in markup as units with content</w:t>
      </w:r>
      <w:r>
        <w:t xml:space="preserve">: </w:t>
      </w:r>
      <w:r w:rsidRPr="00DD7CCF">
        <w:t xml:space="preserve">the element </w:t>
      </w:r>
      <w:r w:rsidRPr="00DD7CCF">
        <w:rPr>
          <w:rStyle w:val="Code"/>
        </w:rPr>
        <w:t>&lt;lb/&gt;</w:t>
      </w:r>
      <w:r>
        <w:t xml:space="preserve"> </w:t>
      </w:r>
      <w:r w:rsidRPr="00B36E2E">
        <w:t>does not contain the text of a line, only marks the point where it begins</w:t>
      </w:r>
    </w:p>
    <w:p w14:paraId="7188E5AF" w14:textId="48A59D77" w:rsidR="00B36E2E" w:rsidRPr="00DD7CCF" w:rsidRDefault="00B36E2E" w:rsidP="00B36E2E">
      <w:pPr>
        <w:pStyle w:val="Lista2"/>
      </w:pPr>
      <w:r w:rsidRPr="00B36E2E">
        <w:t>nevertheless, attributes encoded on line beginnings are understood by EpiDoc convention to describe the chunk of text following the line beginning, up to the next line beginning or the end of the edition; see also §</w:t>
      </w:r>
      <w:r>
        <w:fldChar w:fldCharType="begin"/>
      </w:r>
      <w:r>
        <w:instrText xml:space="preserve"> REF _Ref134025629 \r \h </w:instrText>
      </w:r>
      <w:r>
        <w:fldChar w:fldCharType="separate"/>
      </w:r>
      <w:r>
        <w:t>7.5.2</w:t>
      </w:r>
      <w:r>
        <w:fldChar w:fldCharType="end"/>
      </w:r>
    </w:p>
    <w:p w14:paraId="247913DA" w14:textId="77777777" w:rsidR="00C02B8C" w:rsidRPr="00DD7CCF" w:rsidRDefault="004D2E67" w:rsidP="00D4342A">
      <w:pPr>
        <w:pStyle w:val="Cmsor3"/>
      </w:pPr>
      <w:r w:rsidRPr="00DD7CCF">
        <w:t>Numbering lines</w:t>
      </w:r>
      <w:bookmarkEnd w:id="112"/>
      <w:bookmarkEnd w:id="113"/>
    </w:p>
    <w:p w14:paraId="53FB4A9E" w14:textId="77777777" w:rsidR="00C02B8C" w:rsidRPr="00DD7CCF" w:rsidRDefault="004D2E67" w:rsidP="00E2714A">
      <w:pPr>
        <w:pStyle w:val="Lista"/>
      </w:pPr>
      <w:r w:rsidRPr="005D2B22">
        <w:rPr>
          <w:b/>
          <w:bCs/>
        </w:rPr>
        <w:t>every physical line</w:t>
      </w:r>
      <w:r w:rsidRPr="00DD7CCF">
        <w:t xml:space="preserve"> of text in your edition </w:t>
      </w:r>
      <w:r w:rsidRPr="005D2B22">
        <w:rPr>
          <w:b/>
          <w:bCs/>
        </w:rPr>
        <w:t>must have a number</w:t>
      </w:r>
      <w:r w:rsidRPr="00DD7CCF">
        <w:t xml:space="preserve"> encoded in the </w:t>
      </w:r>
      <w:r w:rsidR="008525C6" w:rsidRPr="008525C6">
        <w:rPr>
          <w:rStyle w:val="Codeattribute"/>
        </w:rPr>
        <w:t>@n</w:t>
      </w:r>
      <w:r w:rsidR="008525C6" w:rsidRPr="008525C6">
        <w:t xml:space="preserve"> </w:t>
      </w:r>
      <w:r w:rsidRPr="00DD7CCF">
        <w:t xml:space="preserve">attribute of the corresponding </w:t>
      </w:r>
      <w:r w:rsidRPr="00DD7CCF">
        <w:rPr>
          <w:rStyle w:val="Code"/>
        </w:rPr>
        <w:t>&lt;lb/&gt;</w:t>
      </w:r>
      <w:r w:rsidRPr="00DD7CCF">
        <w:t xml:space="preserve"> element</w:t>
      </w:r>
    </w:p>
    <w:p w14:paraId="6A6A609E" w14:textId="23E86802" w:rsidR="00C02B8C" w:rsidRPr="00DD7CCF" w:rsidRDefault="004D2E67" w:rsidP="00E2714A">
      <w:pPr>
        <w:pStyle w:val="Lista2"/>
      </w:pPr>
      <w:r w:rsidRPr="00DD7CCF">
        <w:t xml:space="preserve">line numbering is mandatory even if an inscription </w:t>
      </w:r>
      <w:r w:rsidRPr="00E24F87">
        <w:rPr>
          <w:noProof/>
        </w:rPr>
        <w:t>(</w:t>
      </w:r>
      <w:r w:rsidRPr="00DD7CCF">
        <w:t xml:space="preserve">or textpart, </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E90D07">
        <w:t>3.4</w:t>
      </w:r>
      <w:r w:rsidR="00C927BB" w:rsidRPr="00DD7CCF">
        <w:fldChar w:fldCharType="end"/>
      </w:r>
      <w:r w:rsidRPr="00DD7CCF">
        <w:t>) contains only one line</w:t>
      </w:r>
    </w:p>
    <w:p w14:paraId="0E0989B5" w14:textId="77777777" w:rsidR="00C02B8C" w:rsidRPr="00DD7CCF" w:rsidRDefault="004D2E67" w:rsidP="00E2714A">
      <w:pPr>
        <w:pStyle w:val="Lista2"/>
      </w:pPr>
      <w:r w:rsidRPr="00DD7CCF">
        <w:t>line numbering will be utilised both for display and for machine-readable referencing</w:t>
      </w:r>
    </w:p>
    <w:p w14:paraId="1EF4A558" w14:textId="77777777" w:rsidR="00C02B8C" w:rsidRPr="00DD7CCF" w:rsidRDefault="004D2E67" w:rsidP="00E2714A">
      <w:pPr>
        <w:pStyle w:val="Lista"/>
      </w:pPr>
      <w:r w:rsidRPr="00DD7CCF">
        <w:t xml:space="preserve">in order to eliminate ambiguity in referencing </w:t>
      </w:r>
      <w:r w:rsidRPr="00E24F87">
        <w:rPr>
          <w:noProof/>
        </w:rPr>
        <w:t>(</w:t>
      </w:r>
      <w:r w:rsidRPr="00DD7CCF">
        <w:t xml:space="preserve">both human- and machine-readable), every line number in an XML document </w:t>
      </w:r>
      <w:r w:rsidRPr="005D2B22">
        <w:rPr>
          <w:b/>
          <w:bCs/>
        </w:rPr>
        <w:t>must be unique</w:t>
      </w:r>
    </w:p>
    <w:p w14:paraId="2A77EA7A" w14:textId="3D064DEE" w:rsidR="00C02B8C" w:rsidRPr="00DD7CCF" w:rsidRDefault="004D2E67" w:rsidP="00E2714A">
      <w:pPr>
        <w:pStyle w:val="Lista2"/>
      </w:pPr>
      <w:r w:rsidRPr="00DD7CCF">
        <w:t xml:space="preserve">except that if your document has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E90D07">
        <w:t>3.4</w:t>
      </w:r>
      <w:r w:rsidR="00C927BB" w:rsidRPr="00DD7CCF">
        <w:fldChar w:fldCharType="end"/>
      </w:r>
      <w:r w:rsidRPr="00DD7CCF">
        <w:t>), then line numbering must be restarted in each textpart, as the requirement of uniqueness only applies within such a division</w:t>
      </w:r>
    </w:p>
    <w:p w14:paraId="556B0510" w14:textId="77777777" w:rsidR="00C02B8C" w:rsidRPr="00DD7CCF" w:rsidRDefault="004D2E67" w:rsidP="00E2714A">
      <w:pPr>
        <w:pStyle w:val="Lista"/>
      </w:pPr>
      <w:r w:rsidRPr="00DD7CCF">
        <w:t xml:space="preserve">by default, </w:t>
      </w:r>
      <w:r w:rsidRPr="005D2B22">
        <w:rPr>
          <w:b/>
          <w:bCs/>
        </w:rPr>
        <w:t>simple line numbers</w:t>
      </w:r>
      <w:r w:rsidRPr="00DD7CCF">
        <w:t xml:space="preserve"> shall be </w:t>
      </w:r>
      <w:r w:rsidRPr="005D2B22">
        <w:rPr>
          <w:b/>
          <w:bCs/>
        </w:rPr>
        <w:t>Arabic numerals</w:t>
      </w:r>
      <w:r w:rsidRPr="00DD7CCF">
        <w:t xml:space="preserve"> starting from 1</w:t>
      </w:r>
    </w:p>
    <w:p w14:paraId="05AE203E" w14:textId="3432981A" w:rsidR="00C02B8C" w:rsidRPr="00DD7CCF" w:rsidRDefault="004D2E67" w:rsidP="00E2714A">
      <w:pPr>
        <w:pStyle w:val="Lista2"/>
      </w:pPr>
      <w:r w:rsidRPr="00DD7CCF">
        <w:t xml:space="preserve">however, line numbers for visually separate incipits may be </w:t>
      </w:r>
      <w:r w:rsidRPr="00E24F87">
        <w:rPr>
          <w:noProof/>
        </w:rPr>
        <w:t>(</w:t>
      </w:r>
      <w:r w:rsidRPr="00DD7CCF">
        <w:t xml:space="preserve">or begin with) 0 </w:t>
      </w:r>
      <w:r w:rsidRPr="00E24F87">
        <w:rPr>
          <w:noProof/>
        </w:rPr>
        <w:t>(</w:t>
      </w:r>
      <w:r w:rsidRPr="00DD7CCF">
        <w:t xml:space="preserve">see </w:t>
      </w:r>
      <w:r w:rsidR="003C3D87" w:rsidRPr="00DD7CCF">
        <w:t>§</w:t>
      </w:r>
      <w:r w:rsidR="00194541" w:rsidRPr="00DD7CCF">
        <w:fldChar w:fldCharType="begin"/>
      </w:r>
      <w:r w:rsidR="00194541" w:rsidRPr="00DD7CCF">
        <w:instrText xml:space="preserve"> REF _Ref43978135 \w \h </w:instrText>
      </w:r>
      <w:r w:rsidR="00DD7CCF">
        <w:instrText xml:space="preserve"> \* MERGEFORMAT </w:instrText>
      </w:r>
      <w:r w:rsidR="00194541" w:rsidRPr="00DD7CCF">
        <w:fldChar w:fldCharType="separate"/>
      </w:r>
      <w:r w:rsidR="00E90D07">
        <w:t>3.3.3</w:t>
      </w:r>
      <w:r w:rsidR="00194541" w:rsidRPr="00DD7CCF">
        <w:fldChar w:fldCharType="end"/>
      </w:r>
      <w:r w:rsidRPr="00DD7CCF">
        <w:t>)</w:t>
      </w:r>
    </w:p>
    <w:p w14:paraId="04178D72" w14:textId="27FD39C6" w:rsidR="00C02B8C" w:rsidRPr="00DD7CCF" w:rsidRDefault="004D2E67" w:rsidP="00E2714A">
      <w:pPr>
        <w:pStyle w:val="Lista"/>
      </w:pPr>
      <w:r w:rsidRPr="00DD7CCF">
        <w:t xml:space="preserve">our project uses two schemes of line numbering in documents involving 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E90D07">
        <w:t>3.5</w:t>
      </w:r>
      <w:r w:rsidR="000725A4" w:rsidRPr="00DD7CCF">
        <w:fldChar w:fldCharType="end"/>
      </w:r>
      <w:r w:rsidRPr="00DD7CCF">
        <w:t>)</w:t>
      </w:r>
    </w:p>
    <w:p w14:paraId="1699F441" w14:textId="77777777" w:rsidR="00C02B8C" w:rsidRPr="00DD7CCF" w:rsidRDefault="004D2E67" w:rsidP="00E2714A">
      <w:pPr>
        <w:pStyle w:val="Lista2"/>
      </w:pPr>
      <w:r w:rsidRPr="00DD7CCF">
        <w:t>the preference for either system shall be determined on the level of subcorpora, but may be overridden on a case-by-case basis</w:t>
      </w:r>
    </w:p>
    <w:p w14:paraId="2B3C310A" w14:textId="77777777" w:rsidR="00C02B8C" w:rsidRPr="00DD7CCF" w:rsidRDefault="004D2E67" w:rsidP="00E2714A">
      <w:pPr>
        <w:pStyle w:val="Lista2"/>
      </w:pPr>
      <w:r w:rsidRPr="00DD7CCF">
        <w:t xml:space="preserve">in the </w:t>
      </w:r>
      <w:r w:rsidRPr="00CD25A4">
        <w:rPr>
          <w:b/>
          <w:bCs/>
        </w:rPr>
        <w:t>consecutive scheme</w:t>
      </w:r>
      <w:r w:rsidRPr="00DD7CCF">
        <w:t xml:space="preserve">, all line numbers are </w:t>
      </w:r>
      <w:r w:rsidRPr="00CD25A4">
        <w:rPr>
          <w:b/>
          <w:bCs/>
        </w:rPr>
        <w:t>simple line numbers</w:t>
      </w:r>
      <w:r w:rsidRPr="00DD7CCF">
        <w:t xml:space="preserve"> as defined above</w:t>
      </w:r>
    </w:p>
    <w:p w14:paraId="3F3214CA" w14:textId="77777777" w:rsidR="00C02B8C" w:rsidRPr="00DD7CCF" w:rsidRDefault="004D2E67" w:rsidP="00E2714A">
      <w:pPr>
        <w:pStyle w:val="Lista3"/>
      </w:pPr>
      <w:r w:rsidRPr="00DD7CCF">
        <w:t>in this system, the numbering of lines cannot be restarted in pagelike partitions, even though it must always be restarted in boxlike partitions</w:t>
      </w:r>
    </w:p>
    <w:p w14:paraId="7F546025" w14:textId="27B1DB37" w:rsidR="00C02B8C" w:rsidRPr="00DD7CCF" w:rsidRDefault="004D2E67" w:rsidP="00E2714A">
      <w:pPr>
        <w:pStyle w:val="Lista3"/>
      </w:pPr>
      <w:r w:rsidRPr="00DD7CCF">
        <w:t xml:space="preserve">in rare cases </w:t>
      </w:r>
      <w:r w:rsidRPr="00E24F87">
        <w:rPr>
          <w:noProof/>
        </w:rPr>
        <w:t>(</w:t>
      </w:r>
      <w:r w:rsidRPr="00DD7CCF">
        <w:t xml:space="preserve">namely, copperplate grants with a lost medial plate encoded without the use of textparts; </w:t>
      </w:r>
      <w:r w:rsidR="003C3D87" w:rsidRPr="00DD7CCF">
        <w:t>§</w:t>
      </w:r>
      <w:r w:rsidR="00194541" w:rsidRPr="00DD7CCF">
        <w:fldChar w:fldCharType="begin"/>
      </w:r>
      <w:r w:rsidR="00194541" w:rsidRPr="00DD7CCF">
        <w:instrText xml:space="preserve"> REF _Ref43984811 \w \h </w:instrText>
      </w:r>
      <w:r w:rsidR="00DD7CCF">
        <w:instrText xml:space="preserve"> \* MERGEFORMAT </w:instrText>
      </w:r>
      <w:r w:rsidR="00194541" w:rsidRPr="00DD7CCF">
        <w:fldChar w:fldCharType="separate"/>
      </w:r>
      <w:r w:rsidR="00E90D07">
        <w:t>5.4.8</w:t>
      </w:r>
      <w:r w:rsidR="00194541" w:rsidRPr="00DD7CCF">
        <w:fldChar w:fldCharType="end"/>
      </w:r>
      <w:r w:rsidRPr="00DD7CCF">
        <w:t xml:space="preserve">) you will have to use complex line numbers </w:t>
      </w:r>
      <w:r w:rsidRPr="00E24F87">
        <w:rPr>
          <w:noProof/>
        </w:rPr>
        <w:t>(</w:t>
      </w:r>
      <w:r w:rsidRPr="00DD7CCF">
        <w:t>see below) even if you normally use the consecutive system</w:t>
      </w:r>
    </w:p>
    <w:p w14:paraId="62F978AE" w14:textId="77777777" w:rsidR="00C02B8C" w:rsidRPr="00DD7CCF" w:rsidRDefault="004D2E67" w:rsidP="00E2714A">
      <w:pPr>
        <w:pStyle w:val="Lista2"/>
      </w:pPr>
      <w:r w:rsidRPr="00DD7CCF">
        <w:t xml:space="preserve">in the </w:t>
      </w:r>
      <w:r w:rsidRPr="00CD25A4">
        <w:rPr>
          <w:b/>
          <w:bCs/>
        </w:rPr>
        <w:t>repetitive scheme</w:t>
      </w:r>
      <w:r w:rsidRPr="00DD7CCF">
        <w:t>, line numbering is restarted for each successive pagelike partition</w:t>
      </w:r>
    </w:p>
    <w:p w14:paraId="17979430" w14:textId="77777777" w:rsidR="00C02B8C" w:rsidRPr="00DD7CCF" w:rsidRDefault="004D2E67" w:rsidP="00E2714A">
      <w:pPr>
        <w:pStyle w:val="Lista3"/>
      </w:pPr>
      <w:r w:rsidRPr="00DD7CCF">
        <w:t xml:space="preserve">to ensure uniqueness, </w:t>
      </w:r>
      <w:r w:rsidRPr="00CD25A4">
        <w:rPr>
          <w:b/>
          <w:bCs/>
        </w:rPr>
        <w:t>complex line numbers</w:t>
      </w:r>
      <w:r w:rsidRPr="00DD7CCF">
        <w:t xml:space="preserve"> must be used in this system</w:t>
      </w:r>
    </w:p>
    <w:p w14:paraId="2D1CBB46" w14:textId="77777777" w:rsidR="00C02B8C" w:rsidRPr="00DD7CCF" w:rsidRDefault="004D2E67" w:rsidP="00B30777">
      <w:pPr>
        <w:pStyle w:val="Lista3"/>
      </w:pPr>
      <w:r w:rsidRPr="00DD7CCF">
        <w:lastRenderedPageBreak/>
        <w:t>these consist of a simple line number as above, preceded by a prefix that is the identifier of the current partition</w:t>
      </w:r>
      <w:r w:rsidR="00B30777">
        <w:t xml:space="preserve">, </w:t>
      </w:r>
      <w:r w:rsidRPr="00DD7CCF">
        <w:t xml:space="preserve">i.e. the value of the </w:t>
      </w:r>
      <w:r w:rsidR="008525C6" w:rsidRPr="008525C6">
        <w:rPr>
          <w:rStyle w:val="Codeattribute"/>
        </w:rPr>
        <w:t>@n</w:t>
      </w:r>
      <w:r w:rsidR="008525C6" w:rsidRPr="008525C6">
        <w:t xml:space="preserve"> </w:t>
      </w:r>
      <w:r w:rsidRPr="00DD7CCF">
        <w:t xml:space="preserve">attribute of the corresponding </w:t>
      </w:r>
      <w:r w:rsidRPr="00DD7CCF">
        <w:rPr>
          <w:rStyle w:val="Code"/>
        </w:rPr>
        <w:t>&lt;pb/&gt;</w:t>
      </w:r>
      <w:r w:rsidRPr="00DD7CCF">
        <w:t xml:space="preserve"> or </w:t>
      </w:r>
      <w:r w:rsidRPr="00DD7CCF">
        <w:rPr>
          <w:rStyle w:val="Code"/>
        </w:rPr>
        <w:t>&lt;milestone/&gt;</w:t>
      </w:r>
      <w:r w:rsidRPr="00DD7CCF">
        <w:t xml:space="preserve"> element in pagelike partitions, and of the containing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element in boxlike ones</w:t>
      </w:r>
    </w:p>
    <w:p w14:paraId="42492AFF" w14:textId="77777777" w:rsidR="00C02B8C" w:rsidRPr="00DD7CCF" w:rsidRDefault="004D2E67" w:rsidP="004E103D">
      <w:pPr>
        <w:pStyle w:val="Lista4"/>
      </w:pPr>
      <w:r w:rsidRPr="00DD7CCF">
        <w:t>for example</w:t>
      </w:r>
      <w:r w:rsidR="00B30777">
        <w:t>,</w:t>
      </w:r>
    </w:p>
    <w:p w14:paraId="0C0345D1" w14:textId="77777777" w:rsidR="00C02B8C" w:rsidRPr="00DD7CCF" w:rsidRDefault="004D2E67" w:rsidP="00E2714A">
      <w:pPr>
        <w:pStyle w:val="Lista5"/>
      </w:pPr>
      <w:r w:rsidRPr="00DD7CCF">
        <w:t xml:space="preserve">for a </w:t>
      </w:r>
      <w:r w:rsidR="00167D32" w:rsidRPr="00DD7CCF">
        <w:t>stele</w:t>
      </w:r>
      <w:r w:rsidRPr="00DD7CCF">
        <w:t xml:space="preserve"> inscribed on faces A and B, the lines must be numbered </w:t>
      </w:r>
      <w:r w:rsidR="00303844" w:rsidRPr="00303844">
        <w:rPr>
          <w:rStyle w:val="Codevalue"/>
        </w:rPr>
        <w:t>"A1"</w:t>
      </w:r>
      <w:r w:rsidRPr="00DD7CCF">
        <w:t xml:space="preserve">, </w:t>
      </w:r>
      <w:r w:rsidR="00303844" w:rsidRPr="00303844">
        <w:rPr>
          <w:rStyle w:val="Codevalue"/>
        </w:rPr>
        <w:t>"A2"</w:t>
      </w:r>
      <w:r w:rsidRPr="00DD7CCF">
        <w:t xml:space="preserve">, etc., and </w:t>
      </w:r>
      <w:r w:rsidR="00303844" w:rsidRPr="00303844">
        <w:rPr>
          <w:rStyle w:val="Codevalue"/>
        </w:rPr>
        <w:t>"B1"</w:t>
      </w:r>
      <w:r w:rsidRPr="00DD7CCF">
        <w:t xml:space="preserve">, </w:t>
      </w:r>
      <w:r w:rsidR="00303844" w:rsidRPr="00303844">
        <w:rPr>
          <w:rStyle w:val="Codevalue"/>
        </w:rPr>
        <w:t>"B2"</w:t>
      </w:r>
      <w:r w:rsidRPr="00DD7CCF">
        <w:t>, etc. on these faces</w:t>
      </w:r>
    </w:p>
    <w:p w14:paraId="749A19D8" w14:textId="77777777" w:rsidR="00C02B8C" w:rsidRPr="00DD7CCF" w:rsidRDefault="004D2E67" w:rsidP="00E2714A">
      <w:pPr>
        <w:pStyle w:val="Lista5"/>
      </w:pPr>
      <w:r w:rsidRPr="00DD7CCF">
        <w:t xml:space="preserve">for a set of copper plates with pages 1v and 2r, lines must be numbered </w:t>
      </w:r>
      <w:r w:rsidR="00303844" w:rsidRPr="00303844">
        <w:rPr>
          <w:rStyle w:val="Codevalue"/>
        </w:rPr>
        <w:t>"1v1"</w:t>
      </w:r>
      <w:r w:rsidRPr="00DD7CCF">
        <w:t xml:space="preserve">, </w:t>
      </w:r>
      <w:r w:rsidR="00303844" w:rsidRPr="00303844">
        <w:rPr>
          <w:rStyle w:val="Codevalue"/>
        </w:rPr>
        <w:t>"1v2"</w:t>
      </w:r>
      <w:r w:rsidRPr="00DD7CCF">
        <w:t xml:space="preserve">, etc., and </w:t>
      </w:r>
      <w:r w:rsidR="00303844" w:rsidRPr="00303844">
        <w:rPr>
          <w:rStyle w:val="Codevalue"/>
        </w:rPr>
        <w:t>"2r1"</w:t>
      </w:r>
      <w:r w:rsidRPr="00DD7CCF">
        <w:t xml:space="preserve">, </w:t>
      </w:r>
      <w:r w:rsidR="00303844" w:rsidRPr="00303844">
        <w:rPr>
          <w:rStyle w:val="Codevalue"/>
        </w:rPr>
        <w:t>"2r2"</w:t>
      </w:r>
      <w:r w:rsidRPr="00DD7CCF">
        <w:t>, etc. on these pages</w:t>
      </w:r>
    </w:p>
    <w:p w14:paraId="56DE7924" w14:textId="77777777" w:rsidR="00C02B8C" w:rsidRPr="00DD7CCF" w:rsidRDefault="004D2E67" w:rsidP="004E103D">
      <w:pPr>
        <w:pStyle w:val="Lista4"/>
      </w:pPr>
      <w:r w:rsidRPr="00DD7CCF">
        <w:t>should the number of your partitions be a numeral or end with a numeral</w:t>
      </w:r>
      <w:r w:rsidRPr="00F47381">
        <w:rPr>
          <w:rStyle w:val="Lbjegyzet-hivatkozs"/>
        </w:rPr>
        <w:footnoteReference w:id="11"/>
      </w:r>
      <w:r w:rsidRPr="00DD7CCF">
        <w:t xml:space="preserve"> </w:t>
      </w:r>
      <w:r w:rsidRPr="00E24F87">
        <w:rPr>
          <w:noProof/>
        </w:rPr>
        <w:t>(</w:t>
      </w:r>
      <w:r w:rsidRPr="00DD7CCF">
        <w:t xml:space="preserve">including Roman numerals), use a . </w:t>
      </w:r>
      <w:r w:rsidRPr="00E24F87">
        <w:rPr>
          <w:noProof/>
        </w:rPr>
        <w:t>(</w:t>
      </w:r>
      <w:r w:rsidRPr="00DD7CCF">
        <w:t>period, full stop) as a separator character between the partition number and the simple line number</w:t>
      </w:r>
    </w:p>
    <w:p w14:paraId="2FDA35B7" w14:textId="77777777" w:rsidR="00C02B8C" w:rsidRPr="00DD7CCF" w:rsidRDefault="004D2E67" w:rsidP="00E2714A">
      <w:pPr>
        <w:pStyle w:val="Lista5"/>
      </w:pPr>
      <w:r w:rsidRPr="00DD7CCF">
        <w:t xml:space="preserve">e.g. if your partitions are numbered A1, b1, etc., then your line numbers should be </w:t>
      </w:r>
      <w:r w:rsidR="00303844" w:rsidRPr="00303844">
        <w:rPr>
          <w:rStyle w:val="Codevalue"/>
        </w:rPr>
        <w:t>"A1.1"</w:t>
      </w:r>
      <w:r w:rsidRPr="00DD7CCF">
        <w:t xml:space="preserve">, </w:t>
      </w:r>
      <w:r w:rsidR="00303844" w:rsidRPr="00303844">
        <w:rPr>
          <w:rStyle w:val="Codevalue"/>
        </w:rPr>
        <w:t>"A1.2"</w:t>
      </w:r>
      <w:r w:rsidRPr="00DD7CCF">
        <w:t xml:space="preserve">, etc., and </w:t>
      </w:r>
      <w:r w:rsidR="00303844" w:rsidRPr="00303844">
        <w:rPr>
          <w:rStyle w:val="Codevalue"/>
        </w:rPr>
        <w:t>"b1.1"</w:t>
      </w:r>
      <w:r w:rsidRPr="00DD7CCF">
        <w:t xml:space="preserve">, </w:t>
      </w:r>
      <w:r w:rsidR="00303844" w:rsidRPr="00303844">
        <w:rPr>
          <w:rStyle w:val="Codevalue"/>
        </w:rPr>
        <w:t>"b1.2"</w:t>
      </w:r>
      <w:r w:rsidRPr="00DD7CCF">
        <w:t>, etc.</w:t>
      </w:r>
    </w:p>
    <w:p w14:paraId="614B8CF0" w14:textId="77777777" w:rsidR="00C02B8C" w:rsidRPr="00DD7CCF" w:rsidRDefault="004D2E67" w:rsidP="00E2714A">
      <w:pPr>
        <w:pStyle w:val="Lista3"/>
      </w:pPr>
      <w:r w:rsidRPr="00DD7CCF">
        <w:t>if your subcorpus follows the repetitive scheme, then it is recommended that for consistency’s sake you use complex line numbers even on copper plates with a single inscribed page</w:t>
      </w:r>
    </w:p>
    <w:p w14:paraId="2A6ABCC3" w14:textId="77777777" w:rsidR="00C02B8C" w:rsidRPr="00DD7CCF" w:rsidRDefault="004D2E67" w:rsidP="00E2714A">
      <w:pPr>
        <w:pStyle w:val="Lista3"/>
      </w:pPr>
      <w:r w:rsidRPr="00DD7CCF">
        <w:t>also for consistency’s sake, if your subcorpus follows the repetitive scheme, then complex numbers should be preferred for numbering lines across boxlike partitions</w:t>
      </w:r>
    </w:p>
    <w:p w14:paraId="5BD85C0E" w14:textId="77777777" w:rsidR="00C02B8C" w:rsidRPr="00DD7CCF" w:rsidRDefault="004D2E67" w:rsidP="00D4342A">
      <w:pPr>
        <w:pStyle w:val="Cmsor3"/>
      </w:pPr>
      <w:bookmarkStart w:id="114" w:name="_r2qg54jy8w2e" w:colFirst="0" w:colLast="0"/>
      <w:bookmarkStart w:id="115" w:name="_Ref43990371"/>
      <w:bookmarkStart w:id="116" w:name="_Toc74733412"/>
      <w:bookmarkEnd w:id="114"/>
      <w:r w:rsidRPr="00DD7CCF">
        <w:t>Placement of line beginnings</w:t>
      </w:r>
      <w:bookmarkEnd w:id="115"/>
      <w:bookmarkEnd w:id="116"/>
    </w:p>
    <w:p w14:paraId="16506F69" w14:textId="0AFAF6DE" w:rsidR="00C02B8C" w:rsidRPr="00DD7CCF" w:rsidRDefault="00B36E2E" w:rsidP="00E2714A">
      <w:pPr>
        <w:pStyle w:val="Lista"/>
      </w:pPr>
      <w:r w:rsidRPr="00B36E2E">
        <w:rPr>
          <w:b/>
          <w:bCs/>
        </w:rPr>
        <w:t>with respect to markup</w:t>
      </w:r>
      <w:r>
        <w:t xml:space="preserve">, </w:t>
      </w:r>
      <w:r w:rsidR="004D2E67" w:rsidRPr="00DD7CCF">
        <w:t xml:space="preserve">the </w:t>
      </w:r>
      <w:r w:rsidR="004D2E67" w:rsidRPr="00DD7CCF">
        <w:rPr>
          <w:rStyle w:val="Code"/>
        </w:rPr>
        <w:t>&lt;lb/&gt;</w:t>
      </w:r>
      <w:r w:rsidR="004D2E67" w:rsidRPr="00DD7CCF">
        <w:t xml:space="preserve"> element must always be on the same level as the text </w:t>
      </w:r>
      <w:r w:rsidR="004D2E67" w:rsidRPr="00E24F87">
        <w:rPr>
          <w:noProof/>
        </w:rPr>
        <w:t>(</w:t>
      </w:r>
      <w:r w:rsidR="004D2E67" w:rsidRPr="00DD7CCF">
        <w:t xml:space="preserve">see also </w:t>
      </w:r>
      <w:r w:rsidR="003C3D87" w:rsidRPr="00DD7CCF">
        <w:t>§</w:t>
      </w:r>
      <w:r w:rsidR="00194541" w:rsidRPr="00DD7CCF">
        <w:fldChar w:fldCharType="begin"/>
      </w:r>
      <w:r w:rsidR="00194541" w:rsidRPr="00DD7CCF">
        <w:instrText xml:space="preserve"> REF _Ref43979552 \w \h </w:instrText>
      </w:r>
      <w:r w:rsidR="00DD7CCF">
        <w:instrText xml:space="preserve"> \* MERGEFORMAT </w:instrText>
      </w:r>
      <w:r w:rsidR="00194541" w:rsidRPr="00DD7CCF">
        <w:fldChar w:fldCharType="separate"/>
      </w:r>
      <w:r w:rsidR="00E90D07">
        <w:t>8.2.3</w:t>
      </w:r>
      <w:r w:rsidR="00194541" w:rsidRPr="00DD7CCF">
        <w:fldChar w:fldCharType="end"/>
      </w:r>
      <w:r w:rsidR="004D2E67" w:rsidRPr="00DD7CCF">
        <w:t xml:space="preserve">), i.e. </w:t>
      </w:r>
      <w:r w:rsidR="004D2E67" w:rsidRPr="00DD7CCF">
        <w:rPr>
          <w:rStyle w:val="Foreign"/>
        </w:rPr>
        <w:t xml:space="preserve">inside </w:t>
      </w:r>
      <w:r w:rsidR="004D2E67" w:rsidRPr="00DD7CCF">
        <w:t>rather than outside block-level elements representing intrinsic structure; thus,</w:t>
      </w:r>
    </w:p>
    <w:p w14:paraId="26CEDF52" w14:textId="77777777" w:rsidR="00C02B8C" w:rsidRPr="00DD7CCF" w:rsidRDefault="004D2E67" w:rsidP="00E2714A">
      <w:pPr>
        <w:pStyle w:val="Lista2"/>
      </w:pPr>
      <w:r w:rsidRPr="00DD7CCF">
        <w:t>the first line beginning must be encoded after all required block-level elements have been opened</w:t>
      </w:r>
    </w:p>
    <w:p w14:paraId="695A0DE6" w14:textId="77777777" w:rsidR="00C02B8C" w:rsidRPr="00DD7CCF" w:rsidRDefault="004D2E67" w:rsidP="00E2714A">
      <w:pPr>
        <w:pStyle w:val="Lista3"/>
      </w:pPr>
      <w:r w:rsidRPr="00DD7CCF">
        <w:t xml:space="preserve">e.g. </w:t>
      </w:r>
      <w:r w:rsidRPr="00DD7CCF">
        <w:rPr>
          <w:rStyle w:val="Code"/>
        </w:rPr>
        <w:t xml:space="preserve">&lt;lg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met</w:t>
      </w:r>
      <w:r w:rsidRPr="00DD7CCF">
        <w:rPr>
          <w:rStyle w:val="Code"/>
        </w:rPr>
        <w:t>=</w:t>
      </w:r>
      <w:r w:rsidRPr="0046000E">
        <w:rPr>
          <w:rStyle w:val="Codevalue"/>
        </w:rPr>
        <w:t>"anuṣṭubh"</w:t>
      </w:r>
      <w:r w:rsidRPr="00DD7CCF">
        <w:rPr>
          <w:rStyle w:val="Code"/>
        </w:rPr>
        <w:t xml:space="preserve">&gt;&lt;l </w:t>
      </w:r>
      <w:r w:rsidRPr="00DD7CCF">
        <w:rPr>
          <w:rStyle w:val="Codeattribute"/>
        </w:rPr>
        <w:t>n</w:t>
      </w:r>
      <w:r w:rsidRPr="00DD7CCF">
        <w:rPr>
          <w:rStyle w:val="Code"/>
        </w:rPr>
        <w:t>=</w:t>
      </w:r>
      <w:r w:rsidRPr="0046000E">
        <w:rPr>
          <w:rStyle w:val="Codevalue"/>
        </w:rPr>
        <w:t>"a"</w:t>
      </w:r>
      <w:r w:rsidRPr="00DD7CCF">
        <w:rPr>
          <w:rStyle w:val="Code"/>
        </w:rPr>
        <w:t xml:space="preserve">&gt;&lt;lb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Āsīt...</w:t>
      </w:r>
    </w:p>
    <w:p w14:paraId="3ED42AD7" w14:textId="77777777" w:rsidR="00C02B8C" w:rsidRPr="00DD7CCF" w:rsidRDefault="004D2E67" w:rsidP="00E2714A">
      <w:pPr>
        <w:pStyle w:val="Lista2"/>
      </w:pPr>
      <w:r w:rsidRPr="00DD7CCF">
        <w:t>if the end of a block-level element coincides with the end of a physical line, the next line beginning element must come at the beginning of the next structural unit, not between the two</w:t>
      </w:r>
    </w:p>
    <w:p w14:paraId="6C7C3E5D" w14:textId="77777777" w:rsidR="00C02B8C" w:rsidRPr="00DD7CCF" w:rsidRDefault="004D2E67" w:rsidP="00E2714A">
      <w:pPr>
        <w:pStyle w:val="Lista3"/>
      </w:pPr>
      <w:r w:rsidRPr="00DD7CCF">
        <w:t xml:space="preserve">e.g. </w:t>
      </w:r>
      <w:r w:rsidRPr="00DD7CCF">
        <w:rPr>
          <w:rStyle w:val="Codetext"/>
        </w:rPr>
        <w:t>...śāntiM</w:t>
      </w:r>
      <w:r w:rsidRPr="00DD7CCF">
        <w:rPr>
          <w:rStyle w:val="Code"/>
        </w:rPr>
        <w:t xml:space="preserve">&lt;/l&gt;&lt;/lg&gt;&lt;lg </w:t>
      </w:r>
      <w:r w:rsidRPr="00DD7CCF">
        <w:rPr>
          <w:rStyle w:val="Codeattribute"/>
        </w:rPr>
        <w:t>n</w:t>
      </w:r>
      <w:r w:rsidRPr="00DD7CCF">
        <w:rPr>
          <w:rStyle w:val="Code"/>
        </w:rPr>
        <w:t>=</w:t>
      </w:r>
      <w:r w:rsidRPr="0046000E">
        <w:rPr>
          <w:rStyle w:val="Codevalue"/>
        </w:rPr>
        <w:t>"2"</w:t>
      </w:r>
      <w:r w:rsidRPr="00DD7CCF">
        <w:rPr>
          <w:rStyle w:val="Code"/>
        </w:rPr>
        <w:t xml:space="preserve"> </w:t>
      </w:r>
      <w:r w:rsidRPr="00DD7CCF">
        <w:rPr>
          <w:rStyle w:val="Codeattribute"/>
        </w:rPr>
        <w:t>met</w:t>
      </w:r>
      <w:r w:rsidRPr="00DD7CCF">
        <w:rPr>
          <w:rStyle w:val="Code"/>
        </w:rPr>
        <w:t>=</w:t>
      </w:r>
      <w:r w:rsidRPr="0046000E">
        <w:rPr>
          <w:rStyle w:val="Codevalue"/>
        </w:rPr>
        <w:t>"upajāti"</w:t>
      </w:r>
      <w:r w:rsidRPr="00DD7CCF">
        <w:rPr>
          <w:rStyle w:val="Code"/>
        </w:rPr>
        <w:t xml:space="preserve">&gt;&lt;l </w:t>
      </w:r>
      <w:r w:rsidRPr="00DD7CCF">
        <w:rPr>
          <w:rStyle w:val="Codeattribute"/>
        </w:rPr>
        <w:t>n</w:t>
      </w:r>
      <w:r w:rsidRPr="00DD7CCF">
        <w:rPr>
          <w:rStyle w:val="Code"/>
        </w:rPr>
        <w:t>=</w:t>
      </w:r>
      <w:r w:rsidRPr="0046000E">
        <w:rPr>
          <w:rStyle w:val="Codevalue"/>
        </w:rPr>
        <w:t>"a"</w:t>
      </w:r>
      <w:r w:rsidRPr="00DD7CCF">
        <w:rPr>
          <w:rStyle w:val="Code"/>
        </w:rPr>
        <w:t xml:space="preserve">&gt;&lt;lb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guptānvaya…</w:t>
      </w:r>
    </w:p>
    <w:p w14:paraId="757161D4" w14:textId="22639556" w:rsidR="00C02B8C" w:rsidRPr="00DD7CCF" w:rsidRDefault="004D2E67" w:rsidP="00E2714A">
      <w:pPr>
        <w:pStyle w:val="Lista2"/>
      </w:pPr>
      <w:r w:rsidRPr="00DD7CCF">
        <w:t xml:space="preserve">the only exception to this rule is a massive medial lacuna </w:t>
      </w:r>
      <w:r w:rsidRPr="00E24F87">
        <w:rPr>
          <w:noProof/>
        </w:rPr>
        <w:t>(</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E90D07">
        <w:t>5.4.7</w:t>
      </w:r>
      <w:r w:rsidR="009A6168" w:rsidRPr="00DD7CCF">
        <w:fldChar w:fldCharType="end"/>
      </w:r>
      <w:r w:rsidRPr="00DD7CCF">
        <w:t>), where reconstructed line beginnings may be encoded outside block-level containers</w:t>
      </w:r>
    </w:p>
    <w:p w14:paraId="5A6193CF" w14:textId="43F5C8EC" w:rsidR="00B36E2E" w:rsidRDefault="00B36E2E" w:rsidP="00B36E2E">
      <w:pPr>
        <w:pStyle w:val="Lista"/>
      </w:pPr>
      <w:r>
        <w:t>be careful with spaces and new lines in your XML code around encoded line beginnings; see §</w:t>
      </w:r>
      <w:r>
        <w:fldChar w:fldCharType="begin"/>
      </w:r>
      <w:r>
        <w:instrText xml:space="preserve"> REF _Ref43984944 \r \h </w:instrText>
      </w:r>
      <w:r>
        <w:fldChar w:fldCharType="separate"/>
      </w:r>
      <w:r>
        <w:t>8.1.2</w:t>
      </w:r>
      <w:r>
        <w:fldChar w:fldCharType="end"/>
      </w:r>
      <w:r>
        <w:t xml:space="preserve"> for further details</w:t>
      </w:r>
    </w:p>
    <w:p w14:paraId="6C70558C" w14:textId="16BB4F39" w:rsidR="00B36E2E" w:rsidRDefault="00B36E2E" w:rsidP="00B36E2E">
      <w:pPr>
        <w:pStyle w:val="Lista2"/>
      </w:pPr>
      <w:r>
        <w:t xml:space="preserve">never add a space between the </w:t>
      </w:r>
      <w:r w:rsidRPr="00DD7CCF">
        <w:rPr>
          <w:rStyle w:val="Code"/>
        </w:rPr>
        <w:t>&lt;lb/&gt;</w:t>
      </w:r>
      <w:r>
        <w:t xml:space="preserve"> element and the following text</w:t>
      </w:r>
    </w:p>
    <w:p w14:paraId="2C8EC489" w14:textId="08CD1ACF" w:rsidR="00B36E2E" w:rsidRDefault="00B36E2E" w:rsidP="00B36E2E">
      <w:pPr>
        <w:pStyle w:val="Lista2"/>
      </w:pPr>
      <w:r>
        <w:t xml:space="preserve">adding a space or starting a new line in your XML file before each </w:t>
      </w:r>
      <w:r w:rsidRPr="00DD7CCF">
        <w:rPr>
          <w:rStyle w:val="Code"/>
        </w:rPr>
        <w:t>&lt;lb/&gt;</w:t>
      </w:r>
      <w:r>
        <w:t xml:space="preserve"> is permitted (but not required), provided that the line beginning coincides with a word break (§</w:t>
      </w:r>
      <w:r w:rsidRPr="00DD7CCF">
        <w:fldChar w:fldCharType="begin"/>
      </w:r>
      <w:r w:rsidRPr="00DD7CCF">
        <w:instrText xml:space="preserve"> REF _Ref43984995 \w \h </w:instrText>
      </w:r>
      <w:r>
        <w:instrText xml:space="preserve"> \* MERGEFORMAT </w:instrText>
      </w:r>
      <w:r w:rsidRPr="00DD7CCF">
        <w:fldChar w:fldCharType="separate"/>
      </w:r>
      <w:r>
        <w:t>3.2.4</w:t>
      </w:r>
      <w:r w:rsidRPr="00DD7CCF">
        <w:fldChar w:fldCharType="end"/>
      </w:r>
      <w:r>
        <w:t>)</w:t>
      </w:r>
    </w:p>
    <w:p w14:paraId="7C168C2A" w14:textId="17077043" w:rsidR="00B36E2E" w:rsidRDefault="00B36E2E" w:rsidP="00B36E2E">
      <w:pPr>
        <w:pStyle w:val="Lista2"/>
      </w:pPr>
      <w:r>
        <w:t xml:space="preserve">it is, however, fully acceptable to start a new line within the </w:t>
      </w:r>
      <w:r w:rsidRPr="00DD7CCF">
        <w:rPr>
          <w:rStyle w:val="Code"/>
        </w:rPr>
        <w:t>&lt;lb/&gt;</w:t>
      </w:r>
      <w:r>
        <w:t xml:space="preserve"> element (whether it interrupts a word or not), if this makes your XML document easier for you to scan while working</w:t>
      </w:r>
    </w:p>
    <w:p w14:paraId="19C2FF86" w14:textId="77777777" w:rsidR="00C02B8C" w:rsidRPr="00DD7CCF" w:rsidRDefault="004D2E67" w:rsidP="00E2714A">
      <w:pPr>
        <w:pStyle w:val="Lista"/>
      </w:pPr>
      <w:r w:rsidRPr="00DD7CCF">
        <w:t xml:space="preserve">if there is </w:t>
      </w:r>
      <w:r w:rsidRPr="005D2B22">
        <w:rPr>
          <w:b/>
          <w:bCs/>
        </w:rPr>
        <w:t>lost text</w:t>
      </w:r>
      <w:r w:rsidRPr="00DD7CCF">
        <w:t xml:space="preserve"> both before and after a line beginning, then it may not be possible to determine the exact number of characters lost on either side of the transition</w:t>
      </w:r>
    </w:p>
    <w:p w14:paraId="68D174BE" w14:textId="729DA058" w:rsidR="00C02B8C" w:rsidRPr="00DD7CCF" w:rsidRDefault="004D2E67" w:rsidP="00E2714A">
      <w:pPr>
        <w:pStyle w:val="Lista2"/>
      </w:pPr>
      <w:r w:rsidRPr="00DD7CCF">
        <w:t xml:space="preserve">if the lacuna is </w:t>
      </w:r>
      <w:r w:rsidRPr="00CD25A4">
        <w:rPr>
          <w:b/>
          <w:bCs/>
        </w:rPr>
        <w:t>not restored</w:t>
      </w:r>
      <w:r w:rsidRPr="00DD7CCF">
        <w:t xml:space="preserve">, simply encode a gap </w:t>
      </w:r>
      <w:r w:rsidRPr="00E24F87">
        <w:rPr>
          <w:noProof/>
        </w:rPr>
        <w:t>(</w:t>
      </w:r>
      <w:r w:rsidR="003C3D87" w:rsidRPr="00DD7CCF">
        <w:t>§</w:t>
      </w:r>
      <w:r w:rsidR="001A0A54" w:rsidRPr="00DD7CCF">
        <w:fldChar w:fldCharType="begin"/>
      </w:r>
      <w:r w:rsidR="001A0A54" w:rsidRPr="00DD7CCF">
        <w:instrText xml:space="preserve"> REF _Ref43979611 \r \h </w:instrText>
      </w:r>
      <w:r w:rsidR="00DD7CCF">
        <w:instrText xml:space="preserve"> \* MERGEFORMAT </w:instrText>
      </w:r>
      <w:r w:rsidR="001A0A54" w:rsidRPr="00DD7CCF">
        <w:fldChar w:fldCharType="separate"/>
      </w:r>
      <w:r w:rsidR="00E90D07">
        <w:t>5.4</w:t>
      </w:r>
      <w:r w:rsidR="001A0A54" w:rsidRPr="00DD7CCF">
        <w:fldChar w:fldCharType="end"/>
      </w:r>
      <w:r w:rsidRPr="00DD7CCF">
        <w:t>) of unknown or uncertain length at the end of the former and the beginning of the latter line</w:t>
      </w:r>
    </w:p>
    <w:p w14:paraId="46789EA6" w14:textId="142C1337" w:rsidR="00C02B8C" w:rsidRDefault="004D2E67" w:rsidP="00E2714A">
      <w:pPr>
        <w:pStyle w:val="Lista2"/>
      </w:pPr>
      <w:r w:rsidRPr="00DD7CCF">
        <w:t xml:space="preserve">if you </w:t>
      </w:r>
      <w:r w:rsidRPr="00CD25A4">
        <w:rPr>
          <w:b/>
          <w:bCs/>
        </w:rPr>
        <w:t>supply the lost text</w:t>
      </w:r>
      <w:r w:rsidRPr="00DD7CCF">
        <w:t xml:space="preserve"> </w:t>
      </w:r>
      <w:r w:rsidRPr="00E24F87">
        <w:rPr>
          <w:noProof/>
        </w:rPr>
        <w:t>(</w:t>
      </w:r>
      <w:r w:rsidRPr="00DD7CCF">
        <w:t xml:space="preserve">as per </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E90D07">
        <w:t>5.5</w:t>
      </w:r>
      <w:r w:rsidR="00780A5D" w:rsidRPr="00DD7CCF">
        <w:fldChar w:fldCharType="end"/>
      </w:r>
      <w:r w:rsidRPr="00DD7CCF">
        <w:t>), encode the line beginning at its most likely position vis-à-vis the text, and if you feel that the uncertainty of this positioning matters, mention it in your commentary to the text</w:t>
      </w:r>
      <w:r w:rsidRPr="00F47381">
        <w:rPr>
          <w:rStyle w:val="Lbjegyzet-hivatkozs"/>
        </w:rPr>
        <w:footnoteReference w:id="12"/>
      </w:r>
    </w:p>
    <w:p w14:paraId="256D5CD2" w14:textId="77777777" w:rsidR="00B36E2E" w:rsidRDefault="00B36E2E" w:rsidP="00B36E2E">
      <w:pPr>
        <w:pStyle w:val="Lista2"/>
      </w:pPr>
      <w:r>
        <w:t xml:space="preserve">in some cases there may be </w:t>
      </w:r>
      <w:r w:rsidRPr="00B36E2E">
        <w:rPr>
          <w:b/>
          <w:bCs/>
        </w:rPr>
        <w:t>multiple consecutive line breaks whose position you cannot ascertain</w:t>
      </w:r>
      <w:r>
        <w:t>, even while the text around these line breaks can be included in your edition (restored from parallel texts or from a previous edition that does not indicate line beginnings)</w:t>
      </w:r>
    </w:p>
    <w:p w14:paraId="6F8EA134" w14:textId="77777777" w:rsidR="00B36E2E" w:rsidRDefault="00B36E2E" w:rsidP="00B36E2E">
      <w:pPr>
        <w:pStyle w:val="Lista3"/>
      </w:pPr>
      <w:r>
        <w:lastRenderedPageBreak/>
        <w:t>in such cases too, estimate the likely position of the breaks vis-à-vis the text, and note this in your commentary</w:t>
      </w:r>
    </w:p>
    <w:p w14:paraId="257F1313" w14:textId="77777777" w:rsidR="00C02B8C" w:rsidRPr="00DD7CCF" w:rsidRDefault="004D2E67" w:rsidP="00D4342A">
      <w:pPr>
        <w:pStyle w:val="Cmsor3"/>
      </w:pPr>
      <w:bookmarkStart w:id="117" w:name="_7n9w5r6yzssj" w:colFirst="0" w:colLast="0"/>
      <w:bookmarkStart w:id="118" w:name="_Ref43984995"/>
      <w:bookmarkStart w:id="119" w:name="_Toc74733413"/>
      <w:bookmarkEnd w:id="117"/>
      <w:r w:rsidRPr="00DD7CCF">
        <w:t>Line beginnings interrupting words</w:t>
      </w:r>
      <w:bookmarkEnd w:id="118"/>
      <w:bookmarkEnd w:id="119"/>
    </w:p>
    <w:p w14:paraId="170B8597" w14:textId="77777777" w:rsidR="00C02B8C" w:rsidRPr="00DD7CCF" w:rsidRDefault="004D2E67" w:rsidP="00E2714A">
      <w:pPr>
        <w:pStyle w:val="Lista"/>
      </w:pPr>
      <w:r w:rsidRPr="00DD7CCF">
        <w:t xml:space="preserve">a physical line beginning is deemed to fall inside a word if it occurs at a point other than between two independent words not fused in vowel sandhi, i.e. at a place where you would not be able to add an editorial space </w:t>
      </w:r>
      <w:r w:rsidRPr="00E24F87">
        <w:rPr>
          <w:noProof/>
        </w:rPr>
        <w:t>(</w:t>
      </w:r>
      <w:r w:rsidRPr="00DD7CCF">
        <w:t xml:space="preserve">TG </w:t>
      </w:r>
      <w:r w:rsidR="003C3D87" w:rsidRPr="00DD7CCF">
        <w:t>§</w:t>
      </w:r>
      <w:r w:rsidRPr="00DD7CCF">
        <w:t>2.6.1), including cases where</w:t>
      </w:r>
    </w:p>
    <w:p w14:paraId="3010A27C" w14:textId="77777777" w:rsidR="00C02B8C" w:rsidRPr="00DD7CCF" w:rsidRDefault="004D2E67" w:rsidP="00E2714A">
      <w:pPr>
        <w:pStyle w:val="Lista2"/>
      </w:pPr>
      <w:r w:rsidRPr="00DD7CCF">
        <w:t xml:space="preserve">an initial vowel is fused to the end of the previous line in sandhi </w:t>
      </w:r>
      <w:r w:rsidRPr="00E24F87">
        <w:rPr>
          <w:noProof/>
        </w:rPr>
        <w:t>(</w:t>
      </w:r>
      <w:r w:rsidRPr="00DD7CCF">
        <w:t xml:space="preserve">e.g. </w:t>
      </w:r>
      <w:r w:rsidRPr="00DD7CCF">
        <w:rPr>
          <w:rStyle w:val="Foreign"/>
        </w:rPr>
        <w:t>tathā/yam</w:t>
      </w:r>
      <w:r w:rsidRPr="00DD7CCF">
        <w:t xml:space="preserve">, </w:t>
      </w:r>
      <w:r w:rsidRPr="00DD7CCF">
        <w:rPr>
          <w:rStyle w:val="Foreign"/>
        </w:rPr>
        <w:t>maha/rṣi</w:t>
      </w:r>
      <w:r w:rsidRPr="00DD7CCF">
        <w:t xml:space="preserve">, </w:t>
      </w:r>
      <w:r w:rsidRPr="00DD7CCF">
        <w:rPr>
          <w:rStyle w:val="Foreign"/>
        </w:rPr>
        <w:t>asā/v api</w:t>
      </w:r>
      <w:r w:rsidRPr="00DD7CCF">
        <w:t xml:space="preserve">; but not </w:t>
      </w:r>
      <w:r w:rsidRPr="00DD7CCF">
        <w:rPr>
          <w:rStyle w:val="Foreign"/>
        </w:rPr>
        <w:t>so/yam</w:t>
      </w:r>
      <w:r w:rsidRPr="00DD7CCF">
        <w:t>)</w:t>
      </w:r>
    </w:p>
    <w:p w14:paraId="09364478" w14:textId="77777777" w:rsidR="00C02B8C" w:rsidRPr="00DD7CCF" w:rsidRDefault="004D2E67" w:rsidP="00E2714A">
      <w:pPr>
        <w:pStyle w:val="Lista2"/>
      </w:pPr>
      <w:r w:rsidRPr="00DD7CCF">
        <w:t xml:space="preserve">the words before and after the interruption are compounded to one another </w:t>
      </w:r>
      <w:r w:rsidRPr="00E24F87">
        <w:rPr>
          <w:noProof/>
        </w:rPr>
        <w:t>(</w:t>
      </w:r>
      <w:r w:rsidRPr="00DD7CCF">
        <w:t xml:space="preserve">e.g. </w:t>
      </w:r>
      <w:r w:rsidRPr="00DD7CCF">
        <w:rPr>
          <w:rStyle w:val="Foreign"/>
        </w:rPr>
        <w:t>mahā/rāja</w:t>
      </w:r>
      <w:r w:rsidRPr="00DD7CCF">
        <w:t>)</w:t>
      </w:r>
    </w:p>
    <w:p w14:paraId="01ED65C5" w14:textId="77777777" w:rsidR="00C02B8C" w:rsidRPr="00DD7CCF" w:rsidRDefault="004D2E67" w:rsidP="00E2714A">
      <w:pPr>
        <w:pStyle w:val="Lista2"/>
      </w:pPr>
      <w:r w:rsidRPr="00DD7CCF">
        <w:t>and even if there is another feature intervening between the two words separated by the line beginning, such as</w:t>
      </w:r>
    </w:p>
    <w:p w14:paraId="0B65F68F" w14:textId="6BAA98AE" w:rsidR="00C02B8C" w:rsidRPr="00DD7CCF" w:rsidRDefault="004D2E67" w:rsidP="00E2714A">
      <w:pPr>
        <w:pStyle w:val="Lista3"/>
      </w:pPr>
      <w:r w:rsidRPr="00DD7CCF">
        <w:t xml:space="preserve">space filler signs </w:t>
      </w:r>
      <w:r w:rsidRPr="00E24F87">
        <w:rPr>
          <w:noProof/>
        </w:rPr>
        <w:t>(</w:t>
      </w:r>
      <w:r w:rsidR="003C3D87" w:rsidRPr="00DD7CCF">
        <w:t>§</w:t>
      </w:r>
      <w:r w:rsidR="00780A5D" w:rsidRPr="00DD7CCF">
        <w:fldChar w:fldCharType="begin"/>
      </w:r>
      <w:r w:rsidR="00780A5D" w:rsidRPr="00DD7CCF">
        <w:instrText xml:space="preserve"> REF _Ref43985052 \w \h </w:instrText>
      </w:r>
      <w:r w:rsidR="00DD7CCF">
        <w:instrText xml:space="preserve"> \* MERGEFORMAT </w:instrText>
      </w:r>
      <w:r w:rsidR="00780A5D" w:rsidRPr="00DD7CCF">
        <w:fldChar w:fldCharType="separate"/>
      </w:r>
      <w:r w:rsidR="00E90D07">
        <w:t>4.2.5</w:t>
      </w:r>
      <w:r w:rsidR="00780A5D" w:rsidRPr="00DD7CCF">
        <w:fldChar w:fldCharType="end"/>
      </w:r>
      <w:r w:rsidRPr="00DD7CCF">
        <w:t>) at the end of the previous line</w:t>
      </w:r>
    </w:p>
    <w:p w14:paraId="61B08412" w14:textId="37DFBE51" w:rsidR="00C02B8C" w:rsidRPr="00DD7CCF" w:rsidRDefault="004D2E67" w:rsidP="00E2714A">
      <w:pPr>
        <w:pStyle w:val="Lista3"/>
      </w:pPr>
      <w:r w:rsidRPr="00DD7CCF">
        <w:t xml:space="preserve">a space imposed on the engraver by physical features </w:t>
      </w:r>
      <w:r w:rsidRPr="00E24F87">
        <w:rPr>
          <w:noProof/>
        </w:rPr>
        <w:t>(</w:t>
      </w:r>
      <w:r w:rsidR="003C3D87" w:rsidRPr="00DD7CCF">
        <w:t>§</w:t>
      </w:r>
      <w:r w:rsidR="00780A5D" w:rsidRPr="00DD7CCF">
        <w:fldChar w:fldCharType="begin"/>
      </w:r>
      <w:r w:rsidR="00780A5D" w:rsidRPr="00DD7CCF">
        <w:instrText xml:space="preserve"> REF _Ref43985107 \w \h </w:instrText>
      </w:r>
      <w:r w:rsidR="00DD7CCF">
        <w:instrText xml:space="preserve"> \* MERGEFORMAT </w:instrText>
      </w:r>
      <w:r w:rsidR="00780A5D" w:rsidRPr="00DD7CCF">
        <w:fldChar w:fldCharType="separate"/>
      </w:r>
      <w:r w:rsidR="001663CE">
        <w:t>4.3.6</w:t>
      </w:r>
      <w:r w:rsidR="00780A5D" w:rsidRPr="00DD7CCF">
        <w:fldChar w:fldCharType="end"/>
      </w:r>
      <w:r w:rsidRPr="00DD7CCF">
        <w:t>) either before or after the interruption</w:t>
      </w:r>
    </w:p>
    <w:p w14:paraId="4BC7993F" w14:textId="5307EAFA" w:rsidR="00C02B8C" w:rsidRPr="00DD7CCF" w:rsidRDefault="004D2E67" w:rsidP="00E2714A">
      <w:pPr>
        <w:pStyle w:val="Lista3"/>
      </w:pPr>
      <w:r w:rsidRPr="00DD7CCF">
        <w:t xml:space="preserve">pre-modern deletion </w:t>
      </w:r>
      <w:r w:rsidRPr="00E24F87">
        <w:rPr>
          <w:noProof/>
        </w:rPr>
        <w:t>(</w:t>
      </w:r>
      <w:r w:rsidR="003C3D87" w:rsidRPr="00DD7CCF">
        <w:t>§</w:t>
      </w:r>
      <w:r w:rsidR="00780A5D" w:rsidRPr="00DD7CCF">
        <w:fldChar w:fldCharType="begin"/>
      </w:r>
      <w:r w:rsidR="00780A5D" w:rsidRPr="00DD7CCF">
        <w:instrText xml:space="preserve"> REF _Ref43985171 \w \h </w:instrText>
      </w:r>
      <w:r w:rsidR="00DD7CCF">
        <w:instrText xml:space="preserve"> \* MERGEFORMAT </w:instrText>
      </w:r>
      <w:r w:rsidR="00780A5D" w:rsidRPr="00DD7CCF">
        <w:fldChar w:fldCharType="separate"/>
      </w:r>
      <w:r w:rsidR="00E90D07">
        <w:t>4.4.1</w:t>
      </w:r>
      <w:r w:rsidR="00780A5D" w:rsidRPr="00DD7CCF">
        <w:fldChar w:fldCharType="end"/>
      </w:r>
      <w:r w:rsidRPr="00DD7CCF">
        <w:t>) either before or after the interruption</w:t>
      </w:r>
    </w:p>
    <w:p w14:paraId="434ED3F6" w14:textId="131AD102" w:rsidR="00C02B8C" w:rsidRPr="00DD7CCF" w:rsidRDefault="004D2E67" w:rsidP="00E2714A">
      <w:pPr>
        <w:pStyle w:val="Lista3"/>
      </w:pPr>
      <w:r w:rsidRPr="00DD7CCF">
        <w:t xml:space="preserve">a lacuna </w:t>
      </w:r>
      <w:r w:rsidRPr="00E24F87">
        <w:rPr>
          <w:noProof/>
        </w:rPr>
        <w:t>(</w:t>
      </w:r>
      <w:r w:rsidR="003C3D87" w:rsidRPr="00DD7CCF">
        <w:t>§</w:t>
      </w:r>
      <w:r w:rsidR="001A0A54" w:rsidRPr="00DD7CCF">
        <w:fldChar w:fldCharType="begin"/>
      </w:r>
      <w:r w:rsidR="001A0A54" w:rsidRPr="00DD7CCF">
        <w:instrText xml:space="preserve"> REF _Ref43979611 \r \h </w:instrText>
      </w:r>
      <w:r w:rsidR="00DD7CCF">
        <w:instrText xml:space="preserve"> \* MERGEFORMAT </w:instrText>
      </w:r>
      <w:r w:rsidR="001A0A54" w:rsidRPr="00DD7CCF">
        <w:fldChar w:fldCharType="separate"/>
      </w:r>
      <w:r w:rsidR="00E90D07">
        <w:t>5.4</w:t>
      </w:r>
      <w:r w:rsidR="001A0A54" w:rsidRPr="00DD7CCF">
        <w:fldChar w:fldCharType="end"/>
      </w:r>
      <w:r w:rsidRPr="00DD7CCF">
        <w:t xml:space="preserve">) before or after the line interruption, provided that the original presence of an interrupted word can be inferred with fair likelihood </w:t>
      </w:r>
      <w:r w:rsidRPr="00E24F87">
        <w:rPr>
          <w:noProof/>
        </w:rPr>
        <w:t>(</w:t>
      </w:r>
      <w:r w:rsidRPr="00DD7CCF">
        <w:t>see below for details)</w:t>
      </w:r>
    </w:p>
    <w:p w14:paraId="4226688C" w14:textId="77777777" w:rsidR="00C02B8C" w:rsidRPr="00DD7CCF" w:rsidRDefault="004D2E67" w:rsidP="00E2714A">
      <w:pPr>
        <w:pStyle w:val="Lista"/>
      </w:pPr>
      <w:r w:rsidRPr="00DD7CCF">
        <w:t xml:space="preserve">for such line beginnings, the </w:t>
      </w:r>
      <w:r w:rsidRPr="00DD7CCF">
        <w:rPr>
          <w:rStyle w:val="Code"/>
        </w:rPr>
        <w:t>&lt;lb/&gt;</w:t>
      </w:r>
      <w:r w:rsidRPr="00DD7CCF">
        <w:t xml:space="preserve"> element signifying the start of the new line must take the attribute </w:t>
      </w:r>
      <w:r w:rsidR="008525C6" w:rsidRPr="008525C6">
        <w:rPr>
          <w:rStyle w:val="Codeattribute"/>
        </w:rPr>
        <w:t>@break</w:t>
      </w:r>
      <w:r w:rsidR="008525C6" w:rsidRPr="008525C6">
        <w:t xml:space="preserve"> </w:t>
      </w:r>
      <w:r w:rsidRPr="00DD7CCF">
        <w:t xml:space="preserve">with the value </w:t>
      </w:r>
      <w:r w:rsidR="00303844" w:rsidRPr="00303844">
        <w:rPr>
          <w:rStyle w:val="Codevalue"/>
        </w:rPr>
        <w:t>"no"</w:t>
      </w:r>
      <w:r w:rsidRPr="00DD7CCF">
        <w:t xml:space="preserve"> to encode the fact that the line beginning does not signify a break in the text</w:t>
      </w:r>
    </w:p>
    <w:p w14:paraId="56859714" w14:textId="77777777" w:rsidR="00C02B8C" w:rsidRPr="00DD7CCF" w:rsidRDefault="004D2E67" w:rsidP="00E2714A">
      <w:pPr>
        <w:pStyle w:val="Lista2"/>
      </w:pPr>
      <w:r w:rsidRPr="00DD7CCF">
        <w:t>this allows hyphens to be automatically displayed at the ends of lines where necessary, and it lets computer processing know that a word continues from one line to the next</w:t>
      </w:r>
    </w:p>
    <w:p w14:paraId="5E01BA66" w14:textId="77777777" w:rsidR="00C02B8C" w:rsidRPr="00DD7CCF" w:rsidRDefault="004D2E67" w:rsidP="00E2714A">
      <w:pPr>
        <w:pStyle w:val="Lista"/>
      </w:pPr>
      <w:r w:rsidRPr="00DD7CCF">
        <w:t xml:space="preserve">it </w:t>
      </w:r>
      <w:r w:rsidRPr="005D2B22">
        <w:rPr>
          <w:b/>
          <w:bCs/>
        </w:rPr>
        <w:t>may not be possible to decide</w:t>
      </w:r>
      <w:r w:rsidRPr="00DD7CCF">
        <w:t xml:space="preserve"> for certain whether the line beginning interrupts a word </w:t>
      </w:r>
      <w:r w:rsidRPr="005D2B22">
        <w:rPr>
          <w:b/>
          <w:bCs/>
        </w:rPr>
        <w:t>when text</w:t>
      </w:r>
      <w:r w:rsidRPr="00DD7CCF">
        <w:t xml:space="preserve"> at the end of the preceding line or at the beginning of the current line </w:t>
      </w:r>
      <w:r w:rsidRPr="005D2B22">
        <w:rPr>
          <w:b/>
          <w:bCs/>
        </w:rPr>
        <w:t>is lost</w:t>
      </w:r>
      <w:r w:rsidRPr="00DD7CCF">
        <w:t xml:space="preserve">, badly damaged </w:t>
      </w:r>
      <w:r w:rsidRPr="005D2B22">
        <w:rPr>
          <w:b/>
          <w:bCs/>
        </w:rPr>
        <w:t>or unintelligible</w:t>
      </w:r>
      <w:r w:rsidRPr="00DD7CCF">
        <w:t xml:space="preserve"> for some other reason</w:t>
      </w:r>
    </w:p>
    <w:p w14:paraId="0358B69F" w14:textId="77777777" w:rsidR="00C02B8C" w:rsidRPr="00DD7CCF" w:rsidRDefault="004D2E67" w:rsidP="00E2714A">
      <w:pPr>
        <w:pStyle w:val="Lista2"/>
      </w:pPr>
      <w:r w:rsidRPr="00DD7CCF">
        <w:t xml:space="preserve">in such cases, always use </w:t>
      </w:r>
      <w:r w:rsidRPr="00876E54">
        <w:rPr>
          <w:rStyle w:val="Codeattribute"/>
        </w:rPr>
        <w:t>@break</w:t>
      </w:r>
      <w:r w:rsidR="00062C66" w:rsidRPr="00876E54">
        <w:rPr>
          <w:rStyle w:val="Code"/>
        </w:rPr>
        <w:t>=</w:t>
      </w:r>
      <w:r w:rsidR="00062C66" w:rsidRPr="00C53BF3">
        <w:rPr>
          <w:rStyle w:val="Codevalue"/>
        </w:rPr>
        <w:t>"no"</w:t>
      </w:r>
      <w:r w:rsidRPr="00DD7CCF">
        <w:t xml:space="preserve"> when you are reasonably certain that an interruption is present, but do not do so if you are uncertain, specifically:</w:t>
      </w:r>
    </w:p>
    <w:p w14:paraId="7D62A3E3" w14:textId="77777777" w:rsidR="004F4C63" w:rsidRPr="00DD7CCF" w:rsidRDefault="004D2E67" w:rsidP="00E2714A">
      <w:pPr>
        <w:pStyle w:val="Lista2"/>
      </w:pPr>
      <w:r w:rsidRPr="00DD7CCF">
        <w:t xml:space="preserve">when the </w:t>
      </w:r>
      <w:r w:rsidRPr="00CD25A4">
        <w:rPr>
          <w:b/>
          <w:bCs/>
        </w:rPr>
        <w:t>end</w:t>
      </w:r>
      <w:r w:rsidRPr="00DD7CCF">
        <w:t xml:space="preserve"> </w:t>
      </w:r>
      <w:r w:rsidRPr="00CD25A4">
        <w:rPr>
          <w:b/>
          <w:bCs/>
        </w:rPr>
        <w:t>of the previous line is affected</w:t>
      </w:r>
      <w:r w:rsidRPr="00DD7CCF">
        <w:t>,</w:t>
      </w:r>
    </w:p>
    <w:p w14:paraId="4C362929" w14:textId="77777777" w:rsidR="00C02B8C" w:rsidRPr="00DD7CCF" w:rsidRDefault="004D2E67" w:rsidP="00E2714A">
      <w:pPr>
        <w:pStyle w:val="Lista3"/>
      </w:pPr>
      <w:r w:rsidRPr="00DD7CCF">
        <w:t xml:space="preserve">use </w:t>
      </w:r>
      <w:r w:rsidRPr="00876E54">
        <w:rPr>
          <w:rStyle w:val="Codeattribute"/>
        </w:rPr>
        <w:t>@break</w:t>
      </w:r>
      <w:r w:rsidR="00062C66" w:rsidRPr="00876E54">
        <w:rPr>
          <w:rStyle w:val="Code"/>
        </w:rPr>
        <w:t>=</w:t>
      </w:r>
      <w:r w:rsidR="00062C66" w:rsidRPr="00C53BF3">
        <w:rPr>
          <w:rStyle w:val="Codevalue"/>
        </w:rPr>
        <w:t>"no"</w:t>
      </w:r>
      <w:r w:rsidRPr="00DD7CCF">
        <w:t xml:space="preserve"> if the current line begins with an incomplete indivisible morpheme or with the final part of what you are certain was a compound word</w:t>
      </w:r>
    </w:p>
    <w:p w14:paraId="54D5E0BC" w14:textId="77777777" w:rsidR="00C02B8C" w:rsidRPr="00DD7CCF" w:rsidRDefault="004D2E67" w:rsidP="00E2714A">
      <w:pPr>
        <w:pStyle w:val="Lista3"/>
      </w:pPr>
      <w:r w:rsidRPr="00DD7CCF">
        <w:t xml:space="preserve">but do not use </w:t>
      </w:r>
      <w:r w:rsidRPr="00876E54">
        <w:rPr>
          <w:rStyle w:val="Codeattribute"/>
        </w:rPr>
        <w:t>@break</w:t>
      </w:r>
      <w:r w:rsidR="00062C66" w:rsidRPr="00876E54">
        <w:rPr>
          <w:rStyle w:val="Code"/>
        </w:rPr>
        <w:t>=</w:t>
      </w:r>
      <w:r w:rsidR="00062C66" w:rsidRPr="00C53BF3">
        <w:rPr>
          <w:rStyle w:val="Codevalue"/>
        </w:rPr>
        <w:t>"no"</w:t>
      </w:r>
      <w:r w:rsidRPr="00DD7CCF">
        <w:t xml:space="preserve"> if the text in the current line is intelligible </w:t>
      </w:r>
      <w:r w:rsidRPr="00E24F87">
        <w:rPr>
          <w:noProof/>
        </w:rPr>
        <w:t>(</w:t>
      </w:r>
      <w:r w:rsidRPr="00DD7CCF">
        <w:t>and plausible in context) as it is, even if there is some chance that the previous line contained a prefix or a compound member attached to the extant word</w:t>
      </w:r>
    </w:p>
    <w:p w14:paraId="2C1B7A25" w14:textId="77777777" w:rsidR="00C02B8C" w:rsidRPr="00DD7CCF" w:rsidRDefault="004D2E67" w:rsidP="00E2714A">
      <w:pPr>
        <w:pStyle w:val="Lista3"/>
      </w:pPr>
      <w:r w:rsidRPr="00DD7CCF">
        <w:t>the above also applies if the entire previous line, or all text above the current line is lost</w:t>
      </w:r>
    </w:p>
    <w:p w14:paraId="35299BDC" w14:textId="77777777" w:rsidR="00C02B8C" w:rsidRPr="00DD7CCF" w:rsidRDefault="004D2E67" w:rsidP="00E2714A">
      <w:pPr>
        <w:pStyle w:val="Lista2"/>
      </w:pPr>
      <w:r w:rsidRPr="00DD7CCF">
        <w:t xml:space="preserve">when the </w:t>
      </w:r>
      <w:r w:rsidRPr="00CD25A4">
        <w:rPr>
          <w:b/>
          <w:bCs/>
        </w:rPr>
        <w:t>beginning of the current line is affected</w:t>
      </w:r>
      <w:r w:rsidRPr="00DD7CCF">
        <w:t>,</w:t>
      </w:r>
    </w:p>
    <w:p w14:paraId="184D062A" w14:textId="77777777" w:rsidR="00C02B8C" w:rsidRPr="00DD7CCF" w:rsidRDefault="004D2E67" w:rsidP="00E2714A">
      <w:pPr>
        <w:pStyle w:val="Lista3"/>
      </w:pPr>
      <w:r w:rsidRPr="00DD7CCF">
        <w:t xml:space="preserve">use </w:t>
      </w:r>
      <w:r w:rsidRPr="00876E54">
        <w:rPr>
          <w:rStyle w:val="Codeattribute"/>
        </w:rPr>
        <w:t>@break</w:t>
      </w:r>
      <w:r w:rsidR="00062C66" w:rsidRPr="00876E54">
        <w:rPr>
          <w:rStyle w:val="Code"/>
        </w:rPr>
        <w:t>=</w:t>
      </w:r>
      <w:r w:rsidR="00062C66" w:rsidRPr="00C53BF3">
        <w:rPr>
          <w:rStyle w:val="Codevalue"/>
        </w:rPr>
        <w:t>"no"</w:t>
      </w:r>
      <w:r w:rsidRPr="00DD7CCF">
        <w:t xml:space="preserve"> if the end of the previous line is clearly not the end of an independent word</w:t>
      </w:r>
    </w:p>
    <w:p w14:paraId="5DF2386C" w14:textId="77777777" w:rsidR="00C02B8C" w:rsidRPr="00DD7CCF" w:rsidRDefault="004D2E67" w:rsidP="00E2714A">
      <w:pPr>
        <w:pStyle w:val="Lista3"/>
      </w:pPr>
      <w:r w:rsidRPr="00DD7CCF">
        <w:t xml:space="preserve">but do not use </w:t>
      </w:r>
      <w:r w:rsidRPr="00876E54">
        <w:rPr>
          <w:rStyle w:val="Codeattribute"/>
        </w:rPr>
        <w:t>@break</w:t>
      </w:r>
      <w:r w:rsidR="00062C66" w:rsidRPr="00876E54">
        <w:rPr>
          <w:rStyle w:val="Code"/>
        </w:rPr>
        <w:t>=</w:t>
      </w:r>
      <w:r w:rsidR="00062C66" w:rsidRPr="00C53BF3">
        <w:rPr>
          <w:rStyle w:val="Codevalue"/>
        </w:rPr>
        <w:t>"no"</w:t>
      </w:r>
      <w:r w:rsidRPr="00DD7CCF">
        <w:t xml:space="preserve"> if the end of the previous line may be the end of an independent word, even if there is a chance that this word continued in the current line</w:t>
      </w:r>
    </w:p>
    <w:p w14:paraId="306B65CC" w14:textId="1B9E0DBC" w:rsidR="00C02B8C" w:rsidRPr="00DD7CCF" w:rsidRDefault="004D2E67" w:rsidP="00E2714A">
      <w:pPr>
        <w:pStyle w:val="Lista"/>
      </w:pPr>
      <w:r w:rsidRPr="00DD7CCF">
        <w:t xml:space="preserve">never start a new line of XML code for line beginnings interrupting words </w:t>
      </w:r>
      <w:r w:rsidRPr="00E24F87">
        <w:rPr>
          <w:noProof/>
        </w:rPr>
        <w:t>(</w:t>
      </w:r>
      <w:r w:rsidRPr="00DD7CCF">
        <w:t xml:space="preserve">see </w:t>
      </w:r>
      <w:r w:rsidR="003C3D87" w:rsidRPr="00DD7CCF">
        <w:t>§</w:t>
      </w:r>
      <w:r w:rsidR="00780A5D" w:rsidRPr="00DD7CCF">
        <w:fldChar w:fldCharType="begin"/>
      </w:r>
      <w:r w:rsidR="00780A5D" w:rsidRPr="00DD7CCF">
        <w:instrText xml:space="preserve"> REF _Ref43985198 \w \h </w:instrText>
      </w:r>
      <w:r w:rsidR="00DD7CCF">
        <w:instrText xml:space="preserve"> \* MERGEFORMAT </w:instrText>
      </w:r>
      <w:r w:rsidR="00780A5D" w:rsidRPr="00DD7CCF">
        <w:fldChar w:fldCharType="separate"/>
      </w:r>
      <w:r w:rsidR="00E90D07">
        <w:t>8.1</w:t>
      </w:r>
      <w:r w:rsidR="00780A5D" w:rsidRPr="00DD7CCF">
        <w:fldChar w:fldCharType="end"/>
      </w:r>
      <w:r w:rsidRPr="00DD7CCF">
        <w:t xml:space="preserve"> for further details)</w:t>
      </w:r>
    </w:p>
    <w:p w14:paraId="232CFF6E" w14:textId="77777777" w:rsidR="00C02B8C" w:rsidRPr="00DD7CCF" w:rsidRDefault="004D2E67" w:rsidP="00E2714A">
      <w:pPr>
        <w:pStyle w:val="Lista"/>
      </w:pPr>
      <w:r w:rsidRPr="005D2B22">
        <w:rPr>
          <w:b/>
          <w:bCs/>
        </w:rPr>
        <w:t>never add a hyphen, nor a space</w:t>
      </w:r>
      <w:r w:rsidRPr="00DD7CCF">
        <w:t xml:space="preserve"> before a line beginning inside a word</w:t>
      </w:r>
    </w:p>
    <w:p w14:paraId="104FDAE8" w14:textId="77777777" w:rsidR="00C02B8C" w:rsidRPr="00DD7CCF" w:rsidRDefault="004D2E67" w:rsidP="00E2714A">
      <w:pPr>
        <w:pStyle w:val="Lista"/>
      </w:pPr>
      <w:r w:rsidRPr="00DD7CCF">
        <w:t xml:space="preserve">however, if you use </w:t>
      </w:r>
      <w:r w:rsidRPr="005D2B22">
        <w:rPr>
          <w:b/>
          <w:bCs/>
        </w:rPr>
        <w:t>editorial hyphens</w:t>
      </w:r>
      <w:r w:rsidRPr="00DD7CCF">
        <w:t xml:space="preserve"> for the segmentation of compounds </w:t>
      </w:r>
      <w:r w:rsidRPr="00E24F87">
        <w:rPr>
          <w:noProof/>
        </w:rPr>
        <w:t>(</w:t>
      </w:r>
      <w:r w:rsidRPr="00DD7CCF">
        <w:t>TG 2.6.2),</w:t>
      </w:r>
    </w:p>
    <w:p w14:paraId="628DB5BE" w14:textId="77777777" w:rsidR="00C02B8C" w:rsidRPr="00DD7CCF" w:rsidRDefault="004D2E67" w:rsidP="00E2714A">
      <w:pPr>
        <w:pStyle w:val="Lista2"/>
      </w:pPr>
      <w:r w:rsidRPr="00DD7CCF">
        <w:t xml:space="preserve">treat boundaries marked by editorial hyphens as being inside words </w:t>
      </w:r>
      <w:r w:rsidRPr="00E24F87">
        <w:rPr>
          <w:noProof/>
        </w:rPr>
        <w:t>(</w:t>
      </w:r>
      <w:r w:rsidRPr="00DD7CCF">
        <w:t>as above)</w:t>
      </w:r>
    </w:p>
    <w:p w14:paraId="71823474" w14:textId="77777777" w:rsidR="00C02B8C" w:rsidRPr="00DD7CCF" w:rsidRDefault="004D2E67" w:rsidP="00E2714A">
      <w:pPr>
        <w:pStyle w:val="Lista2"/>
      </w:pPr>
      <w:r w:rsidRPr="00DD7CCF">
        <w:t>and put the editorial hyphen at the start of the new line instead of the end of the previous line</w:t>
      </w:r>
    </w:p>
    <w:p w14:paraId="2B233EB4" w14:textId="77777777" w:rsidR="00C02B8C" w:rsidRPr="00DD7CCF" w:rsidRDefault="004D2E67" w:rsidP="00E2714A">
      <w:pPr>
        <w:pStyle w:val="Lista2"/>
      </w:pPr>
      <w:r w:rsidRPr="00DD7CCF">
        <w:t xml:space="preserve">e.g. </w:t>
      </w:r>
      <w:r w:rsidRPr="00DD7CCF">
        <w:rPr>
          <w:rStyle w:val="Codetext"/>
        </w:rPr>
        <w:t>tomara</w:t>
      </w:r>
      <w:r w:rsidRPr="00DD7CCF">
        <w:rPr>
          <w:rStyle w:val="Code"/>
        </w:rPr>
        <w:t xml:space="preserve">&lt;lb </w:t>
      </w:r>
      <w:r w:rsidRPr="00DD7CCF">
        <w:rPr>
          <w:rStyle w:val="Codeattribute"/>
        </w:rPr>
        <w:t>break</w:t>
      </w:r>
      <w:r w:rsidRPr="00DD7CCF">
        <w:rPr>
          <w:rStyle w:val="Code"/>
        </w:rPr>
        <w:t>=</w:t>
      </w:r>
      <w:r w:rsidRPr="0046000E">
        <w:rPr>
          <w:rStyle w:val="Codevalue"/>
        </w:rPr>
        <w:t>"no"</w:t>
      </w:r>
      <w:r w:rsidRPr="00DD7CCF">
        <w:rPr>
          <w:rStyle w:val="Code"/>
        </w:rPr>
        <w:t xml:space="preserve"> </w:t>
      </w:r>
      <w:r w:rsidRPr="00DD7CCF">
        <w:rPr>
          <w:rStyle w:val="Codeattribute"/>
        </w:rPr>
        <w:t>n</w:t>
      </w:r>
      <w:r w:rsidRPr="00DD7CCF">
        <w:rPr>
          <w:rStyle w:val="Code"/>
        </w:rPr>
        <w:t>=</w:t>
      </w:r>
      <w:r w:rsidRPr="0046000E">
        <w:rPr>
          <w:rStyle w:val="Codevalue"/>
        </w:rPr>
        <w:t>"18"</w:t>
      </w:r>
      <w:r w:rsidRPr="00DD7CCF">
        <w:rPr>
          <w:rStyle w:val="Code"/>
        </w:rPr>
        <w:t>/&gt;</w:t>
      </w:r>
      <w:r w:rsidRPr="00DD7CCF">
        <w:rPr>
          <w:rStyle w:val="Codetext"/>
        </w:rPr>
        <w:t>-bhindipāla-nārāca</w:t>
      </w:r>
    </w:p>
    <w:p w14:paraId="02293CE9" w14:textId="77777777" w:rsidR="00C02B8C" w:rsidRPr="00DD7CCF" w:rsidRDefault="004D2E67" w:rsidP="00D4342A">
      <w:pPr>
        <w:pStyle w:val="Cmsor2"/>
      </w:pPr>
      <w:bookmarkStart w:id="120" w:name="_a0jia5gsgfab" w:colFirst="0" w:colLast="0"/>
      <w:bookmarkStart w:id="121" w:name="_Ref43984718"/>
      <w:bookmarkStart w:id="122" w:name="_Toc74733414"/>
      <w:bookmarkEnd w:id="120"/>
      <w:r w:rsidRPr="00DD7CCF">
        <w:t>Not-quite Partitions</w:t>
      </w:r>
      <w:bookmarkEnd w:id="121"/>
      <w:bookmarkEnd w:id="122"/>
    </w:p>
    <w:p w14:paraId="03126EFF" w14:textId="77777777" w:rsidR="00C02B8C" w:rsidRPr="00DD7CCF" w:rsidRDefault="004D2E67" w:rsidP="00D4342A">
      <w:pPr>
        <w:pStyle w:val="Cmsor3"/>
      </w:pPr>
      <w:bookmarkStart w:id="123" w:name="_2aaf1avj18kw" w:colFirst="0" w:colLast="0"/>
      <w:bookmarkStart w:id="124" w:name="_Toc74733415"/>
      <w:bookmarkEnd w:id="123"/>
      <w:r w:rsidRPr="00DD7CCF">
        <w:t>Stuff in margins</w:t>
      </w:r>
      <w:bookmarkEnd w:id="124"/>
    </w:p>
    <w:p w14:paraId="7538D087" w14:textId="77777777" w:rsidR="00C02B8C" w:rsidRPr="00DD7CCF" w:rsidRDefault="004D2E67" w:rsidP="00E2714A">
      <w:pPr>
        <w:pStyle w:val="Lista"/>
      </w:pPr>
      <w:r w:rsidRPr="00DD7CCF">
        <w:t>there can be many kinds of “stuff” written in the margins of an inscription, and their encoding requires an editorial decision about their nature</w:t>
      </w:r>
    </w:p>
    <w:p w14:paraId="1FA4BC1B" w14:textId="7566B602" w:rsidR="00C02B8C" w:rsidRPr="00DD7CCF" w:rsidRDefault="004D2E67" w:rsidP="00E2714A">
      <w:pPr>
        <w:pStyle w:val="Lista"/>
      </w:pPr>
      <w:r w:rsidRPr="005D2B22">
        <w:rPr>
          <w:b/>
          <w:bCs/>
        </w:rPr>
        <w:t>premodern additions and corrections</w:t>
      </w:r>
      <w:r w:rsidRPr="00DD7CCF">
        <w:t xml:space="preserve"> written in a margin shall be handled according to </w:t>
      </w:r>
      <w:r w:rsidR="003C3D87" w:rsidRPr="00DD7CCF">
        <w:t>§</w:t>
      </w:r>
      <w:r w:rsidR="00780A5D" w:rsidRPr="00DD7CCF">
        <w:fldChar w:fldCharType="begin"/>
      </w:r>
      <w:r w:rsidR="00780A5D" w:rsidRPr="00DD7CCF">
        <w:instrText xml:space="preserve"> REF _Ref43985257 \w \h </w:instrText>
      </w:r>
      <w:r w:rsidR="00DD7CCF">
        <w:instrText xml:space="preserve"> \* MERGEFORMAT </w:instrText>
      </w:r>
      <w:r w:rsidR="00780A5D" w:rsidRPr="00DD7CCF">
        <w:fldChar w:fldCharType="separate"/>
      </w:r>
      <w:r w:rsidR="001663CE">
        <w:t>4.3.7</w:t>
      </w:r>
      <w:r w:rsidR="00780A5D" w:rsidRPr="00DD7CCF">
        <w:fldChar w:fldCharType="end"/>
      </w:r>
    </w:p>
    <w:p w14:paraId="0DD12DC1" w14:textId="1F22BAFD" w:rsidR="00C02B8C" w:rsidRPr="00DD7CCF" w:rsidRDefault="004D2E67" w:rsidP="00E2714A">
      <w:pPr>
        <w:pStyle w:val="Lista"/>
      </w:pPr>
      <w:r w:rsidRPr="005D2B22">
        <w:rPr>
          <w:b/>
          <w:bCs/>
        </w:rPr>
        <w:t>pagination or foliation</w:t>
      </w:r>
      <w:r w:rsidRPr="00DD7CCF">
        <w:t xml:space="preserve"> engraved in a margin comprises forme work, to be handled according to </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E90D07">
        <w:t>3.3.5</w:t>
      </w:r>
      <w:r w:rsidR="00194541" w:rsidRPr="00DD7CCF">
        <w:fldChar w:fldCharType="end"/>
      </w:r>
    </w:p>
    <w:p w14:paraId="2CD505B4" w14:textId="5FA7097E" w:rsidR="00C02B8C" w:rsidRPr="00DD7CCF" w:rsidRDefault="004D2E67" w:rsidP="00E2714A">
      <w:pPr>
        <w:pStyle w:val="Lista"/>
      </w:pPr>
      <w:r w:rsidRPr="005D2B22">
        <w:rPr>
          <w:b/>
          <w:bCs/>
        </w:rPr>
        <w:lastRenderedPageBreak/>
        <w:t>auspicious words or symbols</w:t>
      </w:r>
      <w:r w:rsidRPr="00DD7CCF">
        <w:t xml:space="preserve"> engraved at the beginning of an inscription are spatially offset opening lines </w:t>
      </w:r>
      <w:r w:rsidRPr="00E24F87">
        <w:rPr>
          <w:noProof/>
        </w:rPr>
        <w:t>(</w:t>
      </w:r>
      <w:r w:rsidRPr="00DD7CCF">
        <w:t xml:space="preserve">incipits), to be handled according to </w:t>
      </w:r>
      <w:r w:rsidR="003C3D87" w:rsidRPr="00DD7CCF">
        <w:t>§</w:t>
      </w:r>
      <w:r w:rsidR="003C3D87" w:rsidRPr="00DD7CCF">
        <w:fldChar w:fldCharType="begin"/>
      </w:r>
      <w:r w:rsidR="003C3D87" w:rsidRPr="00DD7CCF">
        <w:instrText xml:space="preserve"> REF _Ref43978135 \r \h </w:instrText>
      </w:r>
      <w:r w:rsidR="00DD7CCF">
        <w:instrText xml:space="preserve"> \* MERGEFORMAT </w:instrText>
      </w:r>
      <w:r w:rsidR="003C3D87" w:rsidRPr="00DD7CCF">
        <w:fldChar w:fldCharType="separate"/>
      </w:r>
      <w:r w:rsidR="00E90D07">
        <w:t>3.3.3</w:t>
      </w:r>
      <w:r w:rsidR="003C3D87" w:rsidRPr="00DD7CCF">
        <w:fldChar w:fldCharType="end"/>
      </w:r>
    </w:p>
    <w:p w14:paraId="034893E6" w14:textId="4F2F8D96" w:rsidR="00C02B8C" w:rsidRPr="00DD7CCF" w:rsidRDefault="004D2E67" w:rsidP="00E2714A">
      <w:pPr>
        <w:pStyle w:val="Lista"/>
      </w:pPr>
      <w:r w:rsidRPr="005D2B22">
        <w:rPr>
          <w:b/>
          <w:bCs/>
        </w:rPr>
        <w:t>colophons</w:t>
      </w:r>
      <w:r w:rsidRPr="00DD7CCF">
        <w:t xml:space="preserve"> engraved below the principal text or vertically in the left or right margin are spatially offset closing lines, to be handled according to </w:t>
      </w:r>
      <w:r w:rsidR="003C3D87" w:rsidRPr="00DD7CCF">
        <w:t>§</w:t>
      </w:r>
      <w:r w:rsidR="00194541" w:rsidRPr="00DD7CCF">
        <w:fldChar w:fldCharType="begin"/>
      </w:r>
      <w:r w:rsidR="00194541" w:rsidRPr="00DD7CCF">
        <w:instrText xml:space="preserve"> REF _Ref43984537 \w \h </w:instrText>
      </w:r>
      <w:r w:rsidR="00DD7CCF">
        <w:instrText xml:space="preserve"> \* MERGEFORMAT </w:instrText>
      </w:r>
      <w:r w:rsidR="00194541" w:rsidRPr="00DD7CCF">
        <w:fldChar w:fldCharType="separate"/>
      </w:r>
      <w:r w:rsidR="00E90D07">
        <w:t>3.3.4</w:t>
      </w:r>
      <w:r w:rsidR="00194541" w:rsidRPr="00DD7CCF">
        <w:fldChar w:fldCharType="end"/>
      </w:r>
    </w:p>
    <w:p w14:paraId="125E994D" w14:textId="77777777" w:rsidR="00C02B8C" w:rsidRPr="00DD7CCF" w:rsidRDefault="004D2E67" w:rsidP="00D4342A">
      <w:pPr>
        <w:pStyle w:val="Cmsor3"/>
      </w:pPr>
      <w:bookmarkStart w:id="125" w:name="_rr8pkbi3b1cc" w:colFirst="0" w:colLast="0"/>
      <w:bookmarkStart w:id="126" w:name="_Ref43984388"/>
      <w:bookmarkStart w:id="127" w:name="_Toc74733416"/>
      <w:bookmarkEnd w:id="125"/>
      <w:r w:rsidRPr="00DD7CCF">
        <w:t>Sectioning with space</w:t>
      </w:r>
      <w:bookmarkEnd w:id="126"/>
      <w:bookmarkEnd w:id="127"/>
    </w:p>
    <w:p w14:paraId="522BE209" w14:textId="77777777" w:rsidR="00C02B8C" w:rsidRPr="00DD7CCF" w:rsidRDefault="004D2E67" w:rsidP="00E2714A">
      <w:pPr>
        <w:pStyle w:val="Lista"/>
      </w:pPr>
      <w:r w:rsidRPr="00DD7CCF">
        <w:t xml:space="preserve">if sections of a reasonably coherent text are separated by vertical </w:t>
      </w:r>
      <w:r w:rsidRPr="00E24F87">
        <w:rPr>
          <w:noProof/>
        </w:rPr>
        <w:t>(</w:t>
      </w:r>
      <w:r w:rsidRPr="00DD7CCF">
        <w:t>interlinear) space in what is otherwise a fairly well-defined single zone, then, depending on how semantically distinct these sections are, you may choose to</w:t>
      </w:r>
    </w:p>
    <w:p w14:paraId="788B538D" w14:textId="2E65D81B" w:rsidR="00C02B8C" w:rsidRPr="00DD7CCF" w:rsidRDefault="004D2E67" w:rsidP="00E2714A">
      <w:pPr>
        <w:pStyle w:val="Lista2"/>
      </w:pPr>
      <w:r w:rsidRPr="00DD7CCF">
        <w:t xml:space="preserve">encode such sections as 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E90D07">
        <w:t>3.5</w:t>
      </w:r>
      <w:r w:rsidR="000725A4" w:rsidRPr="00DD7CCF">
        <w:fldChar w:fldCharType="end"/>
      </w:r>
      <w:r w:rsidRPr="00DD7CCF">
        <w:t>), since the actual spatial arrangement of partitions one below the other is irrelevant</w:t>
      </w:r>
    </w:p>
    <w:p w14:paraId="141131BA" w14:textId="77777777" w:rsidR="00C02B8C" w:rsidRPr="00DD7CCF" w:rsidRDefault="004D2E67" w:rsidP="00E2714A">
      <w:pPr>
        <w:pStyle w:val="Lista2"/>
      </w:pPr>
      <w:r w:rsidRPr="00DD7CCF">
        <w:t>encode the text as a single unit, ignoring the interlinear space in your edition and only describing it in the layout description</w:t>
      </w:r>
    </w:p>
    <w:p w14:paraId="72AD5674" w14:textId="77777777" w:rsidR="00C02B8C" w:rsidRPr="00DD7CCF" w:rsidRDefault="004D2E67" w:rsidP="00E2714A">
      <w:pPr>
        <w:pStyle w:val="Lista3"/>
      </w:pPr>
      <w:r w:rsidRPr="00DD7CCF">
        <w:t>in such cases the lines of the inscription must be numbered consecutively throughout the text</w:t>
      </w:r>
    </w:p>
    <w:p w14:paraId="7EDA8E95" w14:textId="48716514" w:rsidR="00C02B8C" w:rsidRPr="00DD7CCF" w:rsidRDefault="004D2E67" w:rsidP="00E2714A">
      <w:pPr>
        <w:pStyle w:val="Lista"/>
      </w:pPr>
      <w:r w:rsidRPr="00DD7CCF">
        <w:t xml:space="preserve">if the first or last line or few lines of an inscription are set apart visually from the rest, see the following subsections </w:t>
      </w:r>
      <w:r w:rsidRPr="00E24F87">
        <w:rPr>
          <w:noProof/>
        </w:rPr>
        <w:t>(</w:t>
      </w:r>
      <w:r w:rsidR="003C3D87" w:rsidRPr="00DD7CCF">
        <w:t>§</w:t>
      </w:r>
      <w:r w:rsidR="003C3D87" w:rsidRPr="00DD7CCF">
        <w:fldChar w:fldCharType="begin"/>
      </w:r>
      <w:r w:rsidR="003C3D87" w:rsidRPr="00DD7CCF">
        <w:instrText xml:space="preserve"> REF _Ref43978135 \r \h </w:instrText>
      </w:r>
      <w:r w:rsidR="00DD7CCF">
        <w:instrText xml:space="preserve"> \* MERGEFORMAT </w:instrText>
      </w:r>
      <w:r w:rsidR="003C3D87" w:rsidRPr="00DD7CCF">
        <w:fldChar w:fldCharType="separate"/>
      </w:r>
      <w:r w:rsidR="00E90D07">
        <w:t>3.3.3</w:t>
      </w:r>
      <w:r w:rsidR="003C3D87" w:rsidRPr="00DD7CCF">
        <w:fldChar w:fldCharType="end"/>
      </w:r>
      <w:r w:rsidRPr="00DD7CCF">
        <w:t xml:space="preserve"> and </w:t>
      </w:r>
      <w:r w:rsidR="003C3D87" w:rsidRPr="00DD7CCF">
        <w:t>§</w:t>
      </w:r>
      <w:r w:rsidR="00194541" w:rsidRPr="00DD7CCF">
        <w:fldChar w:fldCharType="begin"/>
      </w:r>
      <w:r w:rsidR="00194541" w:rsidRPr="00DD7CCF">
        <w:instrText xml:space="preserve"> REF _Ref43984537 \w \h </w:instrText>
      </w:r>
      <w:r w:rsidR="00DD7CCF">
        <w:instrText xml:space="preserve"> \* MERGEFORMAT </w:instrText>
      </w:r>
      <w:r w:rsidR="00194541" w:rsidRPr="00DD7CCF">
        <w:fldChar w:fldCharType="separate"/>
      </w:r>
      <w:r w:rsidR="00E90D07">
        <w:t>3.3.4</w:t>
      </w:r>
      <w:r w:rsidR="00194541" w:rsidRPr="00DD7CCF">
        <w:fldChar w:fldCharType="end"/>
      </w:r>
      <w:r w:rsidRPr="00DD7CCF">
        <w:t>) for some further encoding options</w:t>
      </w:r>
    </w:p>
    <w:p w14:paraId="219CE071" w14:textId="77777777" w:rsidR="00C02B8C" w:rsidRPr="00DD7CCF" w:rsidRDefault="004D2E67" w:rsidP="00D4342A">
      <w:pPr>
        <w:pStyle w:val="Cmsor3"/>
      </w:pPr>
      <w:bookmarkStart w:id="128" w:name="_tmbjz6tt6rwk" w:colFirst="0" w:colLast="0"/>
      <w:bookmarkStart w:id="129" w:name="_Ref43978135"/>
      <w:bookmarkStart w:id="130" w:name="_Toc74733417"/>
      <w:bookmarkEnd w:id="128"/>
      <w:r w:rsidRPr="00DD7CCF">
        <w:t xml:space="preserve">Spatially offset opening sections </w:t>
      </w:r>
      <w:r w:rsidRPr="00E24F87">
        <w:rPr>
          <w:noProof/>
        </w:rPr>
        <w:t>(</w:t>
      </w:r>
      <w:r w:rsidRPr="00DD7CCF">
        <w:t>incipits)</w:t>
      </w:r>
      <w:bookmarkEnd w:id="129"/>
      <w:bookmarkEnd w:id="130"/>
    </w:p>
    <w:p w14:paraId="1A5B21B3" w14:textId="77777777" w:rsidR="00C02B8C" w:rsidRPr="00DD7CCF" w:rsidRDefault="004D2E67" w:rsidP="00E2714A">
      <w:pPr>
        <w:pStyle w:val="Lista"/>
      </w:pPr>
      <w:r w:rsidRPr="00DD7CCF">
        <w:t xml:space="preserve">opening symbols, words, phrases or stanzas </w:t>
      </w:r>
      <w:r w:rsidRPr="00E24F87">
        <w:rPr>
          <w:noProof/>
        </w:rPr>
        <w:t>(</w:t>
      </w:r>
      <w:r w:rsidRPr="00DD7CCF">
        <w:t xml:space="preserve">called </w:t>
      </w:r>
      <w:r w:rsidRPr="00DD7CCF">
        <w:rPr>
          <w:rStyle w:val="Foreign"/>
        </w:rPr>
        <w:t>incipit</w:t>
      </w:r>
      <w:r w:rsidRPr="00DD7CCF">
        <w:t xml:space="preserve"> in the Western tradition) shall need no explicit semantic markup in our practice</w:t>
      </w:r>
    </w:p>
    <w:p w14:paraId="352890EB" w14:textId="3C321009" w:rsidR="00C02B8C" w:rsidRPr="00DD7CCF" w:rsidRDefault="004D2E67" w:rsidP="00E2714A">
      <w:pPr>
        <w:pStyle w:val="Lista2"/>
      </w:pPr>
      <w:r w:rsidRPr="00DD7CCF">
        <w:t xml:space="preserve">enclose the contents of the incipit in one or more </w:t>
      </w:r>
      <w:r w:rsidRPr="00DD7CCF">
        <w:rPr>
          <w:rStyle w:val="Code"/>
        </w:rPr>
        <w:t>&lt;ab&gt;</w:t>
      </w:r>
      <w:r w:rsidRPr="00DD7CCF">
        <w:t xml:space="preserve">, </w:t>
      </w:r>
      <w:r w:rsidRPr="00DD7CCF">
        <w:rPr>
          <w:rStyle w:val="Code"/>
        </w:rPr>
        <w:t>&lt;p&gt;</w:t>
      </w:r>
      <w:r w:rsidRPr="00DD7CCF">
        <w:t xml:space="preserve"> or </w:t>
      </w:r>
      <w:r w:rsidRPr="00DD7CCF">
        <w:rPr>
          <w:rStyle w:val="Code"/>
        </w:rPr>
        <w:t>&lt;lg&gt;</w:t>
      </w:r>
      <w:r w:rsidRPr="00DD7CCF">
        <w:t xml:space="preserve"> elements as applicable </w:t>
      </w:r>
      <w:r w:rsidRPr="00E24F87">
        <w:rPr>
          <w:noProof/>
        </w:rPr>
        <w:t>(</w:t>
      </w:r>
      <w:r w:rsidR="003C3D87" w:rsidRPr="00DD7CCF">
        <w:t>§</w:t>
      </w:r>
      <w:r w:rsidR="00780A5D" w:rsidRPr="00DD7CCF">
        <w:fldChar w:fldCharType="begin"/>
      </w:r>
      <w:r w:rsidR="00780A5D" w:rsidRPr="00DD7CCF">
        <w:instrText xml:space="preserve"> REF _Ref43978632 \w \h </w:instrText>
      </w:r>
      <w:r w:rsidR="00DD7CCF">
        <w:instrText xml:space="preserve"> \* MERGEFORMAT </w:instrText>
      </w:r>
      <w:r w:rsidR="00780A5D" w:rsidRPr="00DD7CCF">
        <w:fldChar w:fldCharType="separate"/>
      </w:r>
      <w:r w:rsidR="00E90D07">
        <w:t>2</w:t>
      </w:r>
      <w:r w:rsidR="00780A5D" w:rsidRPr="00DD7CCF">
        <w:fldChar w:fldCharType="end"/>
      </w:r>
      <w:r w:rsidRPr="00DD7CCF">
        <w:t>)</w:t>
      </w:r>
    </w:p>
    <w:p w14:paraId="704C4662" w14:textId="77777777" w:rsidR="00C02B8C" w:rsidRPr="00DD7CCF" w:rsidRDefault="004D2E67" w:rsidP="00E2714A">
      <w:pPr>
        <w:pStyle w:val="Lista2"/>
      </w:pPr>
      <w:r w:rsidRPr="00DD7CCF">
        <w:t xml:space="preserve">if the text of an incipit is </w:t>
      </w:r>
      <w:r w:rsidRPr="00CD25A4">
        <w:rPr>
          <w:b/>
          <w:bCs/>
        </w:rPr>
        <w:t>within the regular field and line structure</w:t>
      </w:r>
      <w:r w:rsidRPr="00DD7CCF">
        <w:t xml:space="preserve"> of an inscription, then no further markup is necessary</w:t>
      </w:r>
    </w:p>
    <w:p w14:paraId="39351497" w14:textId="77777777" w:rsidR="00C02B8C" w:rsidRPr="00DD7CCF" w:rsidRDefault="004D2E67" w:rsidP="00E2714A">
      <w:pPr>
        <w:pStyle w:val="Lista"/>
      </w:pPr>
      <w:r w:rsidRPr="00DD7CCF">
        <w:t>however, if an incipit is visually set apart from the body text,</w:t>
      </w:r>
    </w:p>
    <w:p w14:paraId="4463A96A" w14:textId="77777777" w:rsidR="00C02B8C" w:rsidRPr="00DD7CCF" w:rsidRDefault="004D2E67" w:rsidP="00E2714A">
      <w:pPr>
        <w:pStyle w:val="Lista3"/>
      </w:pPr>
      <w:r w:rsidRPr="00DD7CCF">
        <w:t xml:space="preserve">you may </w:t>
      </w:r>
      <w:r w:rsidRPr="00CD25A4">
        <w:rPr>
          <w:b/>
          <w:bCs/>
        </w:rPr>
        <w:t xml:space="preserve">optionally </w:t>
      </w:r>
      <w:r w:rsidRPr="00DD7CCF">
        <w:t xml:space="preserve">use the numbers 01, 02 etc. for the </w:t>
      </w:r>
      <w:r w:rsidRPr="00DD7CCF">
        <w:rPr>
          <w:rStyle w:val="Code"/>
        </w:rPr>
        <w:t>&lt;lb/&gt;</w:t>
      </w:r>
      <w:r w:rsidRPr="00DD7CCF">
        <w:t xml:space="preserve"> elements encoding the beginning of the applicable line</w:t>
      </w:r>
    </w:p>
    <w:p w14:paraId="3E672911" w14:textId="77777777" w:rsidR="00C02B8C" w:rsidRPr="00DD7CCF" w:rsidRDefault="004D2E67" w:rsidP="004E103D">
      <w:pPr>
        <w:pStyle w:val="Lista4"/>
      </w:pPr>
      <w:r w:rsidRPr="00DD7CCF">
        <w:t>and assign the number 1 to the first line after the invocation</w:t>
      </w:r>
    </w:p>
    <w:p w14:paraId="169F37B0" w14:textId="74D32FF9" w:rsidR="00C02B8C" w:rsidRPr="00DD7CCF" w:rsidRDefault="004D2E67" w:rsidP="00E2714A">
      <w:pPr>
        <w:pStyle w:val="Lista3"/>
      </w:pPr>
      <w:r w:rsidRPr="00DD7CCF">
        <w:t xml:space="preserve">if applicable </w:t>
      </w:r>
      <w:r w:rsidRPr="00E24F87">
        <w:rPr>
          <w:noProof/>
        </w:rPr>
        <w:t>(</w:t>
      </w:r>
      <w:r w:rsidRPr="00DD7CCF">
        <w:t xml:space="preserve">i.e. if different from the body text), encode the orientation </w:t>
      </w:r>
      <w:r w:rsidRPr="00E24F87">
        <w:rPr>
          <w:noProof/>
        </w:rPr>
        <w:t>(</w:t>
      </w:r>
      <w:r w:rsidR="003C3D87" w:rsidRPr="00DD7CCF">
        <w:t>§</w:t>
      </w:r>
      <w:r w:rsidR="00780A5D" w:rsidRPr="00DD7CCF">
        <w:fldChar w:fldCharType="begin"/>
      </w:r>
      <w:r w:rsidR="00780A5D" w:rsidRPr="00DD7CCF">
        <w:instrText xml:space="preserve"> REF _Ref43984782 \w \h </w:instrText>
      </w:r>
      <w:r w:rsidR="00DD7CCF">
        <w:instrText xml:space="preserve"> \* MERGEFORMAT </w:instrText>
      </w:r>
      <w:r w:rsidR="00780A5D" w:rsidRPr="00DD7CCF">
        <w:fldChar w:fldCharType="separate"/>
      </w:r>
      <w:r w:rsidR="00E90D07">
        <w:t>7.5.4</w:t>
      </w:r>
      <w:r w:rsidR="00780A5D" w:rsidRPr="00DD7CCF">
        <w:fldChar w:fldCharType="end"/>
      </w:r>
      <w:r w:rsidRPr="00DD7CCF">
        <w:t xml:space="preserve">) and/or script </w:t>
      </w:r>
      <w:r w:rsidRPr="00E24F87">
        <w:rPr>
          <w:noProof/>
        </w:rPr>
        <w:t>(</w:t>
      </w:r>
      <w:r w:rsidR="003C3D87" w:rsidRPr="00DD7CCF">
        <w:t>§</w:t>
      </w:r>
      <w:r w:rsidR="00780A5D" w:rsidRPr="00DD7CCF">
        <w:fldChar w:fldCharType="begin"/>
      </w:r>
      <w:r w:rsidR="00780A5D" w:rsidRPr="00DD7CCF">
        <w:instrText xml:space="preserve"> REF _Ref43985361 \w \h </w:instrText>
      </w:r>
      <w:r w:rsidR="00DD7CCF">
        <w:instrText xml:space="preserve"> \* MERGEFORMAT </w:instrText>
      </w:r>
      <w:r w:rsidR="00780A5D" w:rsidRPr="00DD7CCF">
        <w:fldChar w:fldCharType="separate"/>
      </w:r>
      <w:r w:rsidR="00E90D07">
        <w:t>7.5.5</w:t>
      </w:r>
      <w:r w:rsidR="00780A5D" w:rsidRPr="00DD7CCF">
        <w:fldChar w:fldCharType="end"/>
      </w:r>
      <w:r w:rsidRPr="00DD7CCF">
        <w:t>) of the opening section</w:t>
      </w:r>
    </w:p>
    <w:p w14:paraId="75280B7D" w14:textId="77777777" w:rsidR="00C02B8C" w:rsidRPr="00DD7CCF" w:rsidRDefault="004D2E67" w:rsidP="00E2714A">
      <w:pPr>
        <w:pStyle w:val="Lista3"/>
      </w:pPr>
      <w:r w:rsidRPr="00DD7CCF">
        <w:t xml:space="preserve">all other details of presentation </w:t>
      </w:r>
      <w:r w:rsidRPr="00E24F87">
        <w:rPr>
          <w:noProof/>
        </w:rPr>
        <w:t>(</w:t>
      </w:r>
      <w:r w:rsidRPr="00DD7CCF">
        <w:t xml:space="preserve">e.g. line length, relative location, interference with the regular lines) shall be recorded for human readers in your metadata </w:t>
      </w:r>
      <w:r w:rsidRPr="00E24F87">
        <w:rPr>
          <w:noProof/>
        </w:rPr>
        <w:t>(</w:t>
      </w:r>
      <w:r w:rsidRPr="00DD7CCF">
        <w:t>layout description), but not encoded explicitly</w:t>
      </w:r>
    </w:p>
    <w:p w14:paraId="1C4DAF3A" w14:textId="77777777" w:rsidR="00934AD5" w:rsidRPr="00DD7CCF" w:rsidRDefault="004D2E67" w:rsidP="00EE7E86">
      <w:pPr>
        <w:pStyle w:val="Lista"/>
      </w:pPr>
      <w:r w:rsidRPr="00DD7CCF">
        <w:t xml:space="preserve">the same is applicable if an incipit </w:t>
      </w:r>
      <w:r w:rsidRPr="005D2B22">
        <w:rPr>
          <w:b/>
          <w:bCs/>
        </w:rPr>
        <w:t>floats</w:t>
      </w:r>
      <w:r w:rsidRPr="00DD7CCF">
        <w:t xml:space="preserve"> partly or wholly </w:t>
      </w:r>
      <w:r w:rsidRPr="005D2B22">
        <w:rPr>
          <w:b/>
          <w:bCs/>
        </w:rPr>
        <w:t>outside the principal field</w:t>
      </w:r>
      <w:r w:rsidRPr="00DD7CCF">
        <w:t>, as in the examples below</w:t>
      </w:r>
    </w:p>
    <w:tbl>
      <w:tblPr>
        <w:tblStyle w:val="CodeSampleTable"/>
        <w:tblW w:w="5000" w:type="pct"/>
        <w:tblLook w:val="04A0" w:firstRow="1" w:lastRow="0" w:firstColumn="1" w:lastColumn="0" w:noHBand="0" w:noVBand="1"/>
      </w:tblPr>
      <w:tblGrid>
        <w:gridCol w:w="6620"/>
        <w:gridCol w:w="3002"/>
      </w:tblGrid>
      <w:tr w:rsidR="00934AD5" w:rsidRPr="00DD7CCF" w14:paraId="43F8FBA2"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6B47FE70" w14:textId="72F1B22F" w:rsidR="00934AD5" w:rsidRPr="00DD7CCF" w:rsidRDefault="00934AD5" w:rsidP="00934AD5">
            <w:pPr>
              <w:pStyle w:val="Kpalrs"/>
            </w:pPr>
            <w:r w:rsidRPr="00DD7CCF">
              <w:t xml:space="preserve">Example </w:t>
            </w:r>
            <w:r>
              <w:fldChar w:fldCharType="begin"/>
            </w:r>
            <w:r>
              <w:instrText xml:space="preserve"> STYLEREF 3 \s </w:instrText>
            </w:r>
            <w:r>
              <w:fldChar w:fldCharType="separate"/>
            </w:r>
            <w:r w:rsidR="005E67E7">
              <w:rPr>
                <w:noProof/>
              </w:rPr>
              <w:t>3.3.3</w:t>
            </w:r>
            <w:r>
              <w:rPr>
                <w:noProof/>
              </w:rPr>
              <w:fldChar w:fldCharType="end"/>
            </w:r>
            <w:r w:rsidR="00EE7E86" w:rsidRPr="00DD7CCF">
              <w:t>.</w:t>
            </w:r>
            <w:r>
              <w:fldChar w:fldCharType="begin"/>
            </w:r>
            <w:r>
              <w:instrText xml:space="preserve"> SEQ Example \* ALPHABETIC \s 3 </w:instrText>
            </w:r>
            <w:r>
              <w:fldChar w:fldCharType="separate"/>
            </w:r>
            <w:r w:rsidR="005E67E7">
              <w:rPr>
                <w:noProof/>
              </w:rPr>
              <w:t>A</w:t>
            </w:r>
            <w:r>
              <w:rPr>
                <w:noProof/>
              </w:rPr>
              <w:fldChar w:fldCharType="end"/>
            </w:r>
            <w:r w:rsidR="00EE7E86" w:rsidRPr="00DD7CCF">
              <w:t>:</w:t>
            </w:r>
            <w:r w:rsidRPr="00DD7CCF">
              <w:t xml:space="preserve"> </w:t>
            </w:r>
            <w:r w:rsidR="00EE7E86" w:rsidRPr="00DD7CCF">
              <w:t xml:space="preserve">incipit of </w:t>
            </w:r>
            <w:r w:rsidRPr="00DD7CCF">
              <w:t>two lines inset in the top left corner</w:t>
            </w:r>
          </w:p>
        </w:tc>
      </w:tr>
      <w:tr w:rsidR="00934AD5" w:rsidRPr="00DD7CCF" w14:paraId="61479D7C" w14:textId="77777777" w:rsidTr="000B047B">
        <w:tc>
          <w:tcPr>
            <w:tcW w:w="3440" w:type="pct"/>
          </w:tcPr>
          <w:p w14:paraId="41DA53E3" w14:textId="77777777" w:rsidR="00934AD5" w:rsidRPr="00DD7CCF" w:rsidRDefault="00934AD5" w:rsidP="00934AD5">
            <w:pPr>
              <w:pStyle w:val="CodeParagraph"/>
              <w:rPr>
                <w:rStyle w:val="Codetext"/>
              </w:rPr>
            </w:pPr>
            <w:r w:rsidRPr="00DD7CCF">
              <w:rPr>
                <w:rStyle w:val="Code"/>
              </w:rPr>
              <w:t>&lt;ab&gt;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"01"</w:t>
            </w:r>
            <w:r w:rsidRPr="00DD7CCF">
              <w:rPr>
                <w:rStyle w:val="Code"/>
              </w:rPr>
              <w:t>/&gt;</w:t>
            </w:r>
            <w:r w:rsidRPr="00DD7CCF">
              <w:rPr>
                <w:rStyle w:val="Codetext"/>
              </w:rPr>
              <w:t>d</w:t>
            </w:r>
            <w:r w:rsidR="00C6268C">
              <w:rPr>
                <w:rStyle w:val="Codetext"/>
              </w:rPr>
              <w:t>r̥</w:t>
            </w:r>
            <w:r w:rsidRPr="00DD7CCF">
              <w:rPr>
                <w:rStyle w:val="Codetext"/>
              </w:rPr>
              <w:t>ṣṭaM</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"02"</w:t>
            </w:r>
            <w:r w:rsidRPr="00DD7CCF">
              <w:rPr>
                <w:rStyle w:val="Code"/>
              </w:rPr>
              <w:t>/&gt;</w:t>
            </w:r>
            <w:r w:rsidRPr="00DD7CCF">
              <w:rPr>
                <w:rStyle w:val="Codetext"/>
              </w:rPr>
              <w:t>siddhaM</w:t>
            </w:r>
            <w:r w:rsidRPr="00DD7CCF">
              <w:rPr>
                <w:rStyle w:val="Codetext"/>
              </w:rPr>
              <w:br/>
            </w:r>
            <w:r w:rsidRPr="00DD7CCF">
              <w:rPr>
                <w:rStyle w:val="Code"/>
              </w:rPr>
              <w:t>&lt;/ab&gt;</w:t>
            </w:r>
            <w:r w:rsidRPr="00DD7CCF">
              <w:rPr>
                <w:rStyle w:val="Codetext"/>
              </w:rPr>
              <w:br/>
            </w:r>
            <w:r w:rsidRPr="00DD7CCF">
              <w:rPr>
                <w:rStyle w:val="Code"/>
              </w:rPr>
              <w:t>&lt;p&gt;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agniṣṭomāpto...</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sādyaskra-catur-aśvamedha...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m mahārāja-śrī...</w:t>
            </w:r>
            <w:r w:rsidRPr="00DD7CCF">
              <w:rPr>
                <w:rStyle w:val="Codetext"/>
              </w:rPr>
              <w:br/>
              <w:t>...</w:t>
            </w:r>
          </w:p>
          <w:p w14:paraId="6FD103BA" w14:textId="77777777" w:rsidR="00934AD5" w:rsidRPr="00DD7CCF" w:rsidRDefault="00934AD5" w:rsidP="00934AD5">
            <w:pPr>
              <w:pStyle w:val="CodeParagraph"/>
            </w:pPr>
            <w:r w:rsidRPr="00DD7CCF">
              <w:rPr>
                <w:rStyle w:val="Code"/>
              </w:rPr>
              <w:t>&lt;/p&gt;</w:t>
            </w:r>
          </w:p>
        </w:tc>
        <w:tc>
          <w:tcPr>
            <w:tcW w:w="1560" w:type="pct"/>
            <w:vAlign w:val="bottom"/>
          </w:tcPr>
          <w:p w14:paraId="4088F5B9" w14:textId="77777777" w:rsidR="00934AD5" w:rsidRPr="00DD7CCF" w:rsidRDefault="00934AD5" w:rsidP="00934AD5">
            <w:pPr>
              <w:keepNext/>
              <w:jc w:val="center"/>
            </w:pPr>
            <w:r w:rsidRPr="00DD7CCF">
              <w:rPr>
                <w:noProof/>
              </w:rPr>
              <w:drawing>
                <wp:inline distT="0" distB="0" distL="0" distR="0" wp14:anchorId="4C764F87" wp14:editId="71D5C807">
                  <wp:extent cx="1652905" cy="1303884"/>
                  <wp:effectExtent l="0" t="0" r="4445" b="0"/>
                  <wp:docPr id="1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4" cstate="print">
                            <a:extLst>
                              <a:ext uri="{28A0092B-C50C-407E-A947-70E740481C1C}">
                                <a14:useLocalDpi xmlns:a14="http://schemas.microsoft.com/office/drawing/2010/main" val="0"/>
                              </a:ext>
                            </a:extLst>
                          </a:blip>
                          <a:srcRect/>
                          <a:stretch>
                            <a:fillRect/>
                          </a:stretch>
                        </pic:blipFill>
                        <pic:spPr>
                          <a:xfrm>
                            <a:off x="0" y="0"/>
                            <a:ext cx="1676551" cy="1322537"/>
                          </a:xfrm>
                          <a:prstGeom prst="rect">
                            <a:avLst/>
                          </a:prstGeom>
                          <a:ln/>
                        </pic:spPr>
                      </pic:pic>
                    </a:graphicData>
                  </a:graphic>
                </wp:inline>
              </w:drawing>
            </w:r>
          </w:p>
        </w:tc>
      </w:tr>
    </w:tbl>
    <w:p w14:paraId="137191BD" w14:textId="77777777" w:rsidR="00934AD5" w:rsidRPr="00DD7CCF" w:rsidRDefault="00934AD5" w:rsidP="00934AD5">
      <w:pPr>
        <w:pStyle w:val="Kpalrs"/>
      </w:pPr>
    </w:p>
    <w:tbl>
      <w:tblPr>
        <w:tblStyle w:val="CodeSampleTable"/>
        <w:tblW w:w="5000" w:type="pct"/>
        <w:tblLook w:val="04A0" w:firstRow="1" w:lastRow="0" w:firstColumn="1" w:lastColumn="0" w:noHBand="0" w:noVBand="1"/>
      </w:tblPr>
      <w:tblGrid>
        <w:gridCol w:w="7222"/>
        <w:gridCol w:w="2400"/>
      </w:tblGrid>
      <w:tr w:rsidR="00934AD5" w:rsidRPr="00DD7CCF" w14:paraId="5DAFF962"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06F0C486" w14:textId="0397DDBB" w:rsidR="00934AD5" w:rsidRPr="00DD7CCF" w:rsidRDefault="00934AD5" w:rsidP="00934AD5">
            <w:pPr>
              <w:pStyle w:val="Kpalrs"/>
            </w:pPr>
            <w:r w:rsidRPr="00DD7CCF">
              <w:t xml:space="preserve">Example </w:t>
            </w:r>
            <w:r>
              <w:fldChar w:fldCharType="begin"/>
            </w:r>
            <w:r>
              <w:instrText xml:space="preserve"> STYLEREF 3 \s </w:instrText>
            </w:r>
            <w:r>
              <w:fldChar w:fldCharType="separate"/>
            </w:r>
            <w:r w:rsidR="005E67E7">
              <w:rPr>
                <w:noProof/>
              </w:rPr>
              <w:t>3.3.3</w:t>
            </w:r>
            <w:r>
              <w:rPr>
                <w:noProof/>
              </w:rPr>
              <w:fldChar w:fldCharType="end"/>
            </w:r>
            <w:r w:rsidR="00EE7E86" w:rsidRPr="00DD7CCF">
              <w:t>.</w:t>
            </w:r>
            <w:r>
              <w:fldChar w:fldCharType="begin"/>
            </w:r>
            <w:r>
              <w:instrText xml:space="preserve"> SEQ Example \* ALPHABETIC \s 3 </w:instrText>
            </w:r>
            <w:r>
              <w:fldChar w:fldCharType="separate"/>
            </w:r>
            <w:r w:rsidR="005E67E7">
              <w:rPr>
                <w:noProof/>
              </w:rPr>
              <w:t>B</w:t>
            </w:r>
            <w:r>
              <w:rPr>
                <w:noProof/>
              </w:rPr>
              <w:fldChar w:fldCharType="end"/>
            </w:r>
            <w:r w:rsidR="00EE7E86" w:rsidRPr="00DD7CCF">
              <w:t>: incipit</w:t>
            </w:r>
            <w:r w:rsidRPr="00DD7CCF">
              <w:t xml:space="preserve"> written vertically, with upright characters, in the left margin</w:t>
            </w:r>
          </w:p>
        </w:tc>
      </w:tr>
      <w:tr w:rsidR="00934AD5" w:rsidRPr="00DD7CCF" w14:paraId="628CD0E1" w14:textId="77777777" w:rsidTr="000B047B">
        <w:tc>
          <w:tcPr>
            <w:tcW w:w="3753" w:type="pct"/>
          </w:tcPr>
          <w:p w14:paraId="42FF00FD" w14:textId="77777777" w:rsidR="00934AD5" w:rsidRPr="00DD7CCF" w:rsidRDefault="00934AD5" w:rsidP="00934AD5">
            <w:pPr>
              <w:pStyle w:val="CodeParagraph"/>
            </w:pPr>
            <w:r w:rsidRPr="00DD7CCF">
              <w:rPr>
                <w:rStyle w:val="Code"/>
              </w:rPr>
              <w:t>&lt;ab&gt;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 xml:space="preserve">"01" </w:t>
            </w:r>
            <w:r w:rsidRPr="00DD7CCF">
              <w:rPr>
                <w:rStyle w:val="Codeattribute"/>
              </w:rPr>
              <w:t>rend</w:t>
            </w:r>
            <w:r w:rsidRPr="00DD7CCF">
              <w:rPr>
                <w:rStyle w:val="Code"/>
              </w:rPr>
              <w:t>=</w:t>
            </w:r>
            <w:r w:rsidRPr="0046000E">
              <w:rPr>
                <w:rStyle w:val="Codevalue"/>
              </w:rPr>
              <w:t>"tb-upright"</w:t>
            </w:r>
            <w:r w:rsidRPr="00DD7CCF">
              <w:rPr>
                <w:rStyle w:val="Code"/>
              </w:rPr>
              <w:t>/&gt;</w:t>
            </w:r>
            <w:r w:rsidRPr="00DD7CCF">
              <w:rPr>
                <w:rStyle w:val="Codetext"/>
              </w:rPr>
              <w:t>siddhaM</w:t>
            </w:r>
            <w:r w:rsidRPr="00DD7CCF">
              <w:rPr>
                <w:rStyle w:val="Codetext"/>
              </w:rPr>
              <w:br/>
            </w:r>
            <w:r w:rsidRPr="00DD7CCF">
              <w:rPr>
                <w:rStyle w:val="Code"/>
              </w:rPr>
              <w:t>&lt;/ab&gt;</w:t>
            </w:r>
            <w:r w:rsidRPr="00DD7CCF">
              <w:rPr>
                <w:rStyle w:val="Codetext"/>
              </w:rPr>
              <w:br/>
            </w:r>
            <w:r w:rsidRPr="00DD7CCF">
              <w:rPr>
                <w:rStyle w:val="Code"/>
              </w:rPr>
              <w:t xml:space="preserve">&lt;lg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met</w:t>
            </w:r>
            <w:r w:rsidRPr="00DD7CCF">
              <w:rPr>
                <w:rStyle w:val="Code"/>
              </w:rPr>
              <w:t>=</w:t>
            </w:r>
            <w:r w:rsidRPr="0046000E">
              <w:rPr>
                <w:rStyle w:val="Codevalue"/>
              </w:rPr>
              <w:t>"sragdharā"</w:t>
            </w:r>
            <w:r w:rsidRPr="00DD7CCF">
              <w:rPr>
                <w:rStyle w:val="Code"/>
              </w:rPr>
              <w:t>&gt;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 xml:space="preserve">/&gt;&lt;lb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yasyopasthāna...</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"b"</w:t>
            </w:r>
            <w:r w:rsidRPr="00DD7CCF">
              <w:rPr>
                <w:rStyle w:val="Code"/>
              </w:rPr>
              <w:t xml:space="preserve">/&gt;&lt;lb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guptānāṁ...</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"c"</w:t>
            </w:r>
            <w:r w:rsidRPr="00DD7CCF">
              <w:rPr>
                <w:rStyle w:val="Code"/>
              </w:rPr>
              <w:t xml:space="preserve">/&gt;&lt;lb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rājye...</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"d"</w:t>
            </w:r>
            <w:r w:rsidRPr="00DD7CCF">
              <w:rPr>
                <w:rStyle w:val="Code"/>
              </w:rPr>
              <w:t xml:space="preserve">/&gt;&lt;lb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varṣe...</w:t>
            </w:r>
            <w:r w:rsidRPr="00DD7CCF">
              <w:rPr>
                <w:rStyle w:val="Code"/>
              </w:rPr>
              <w:t>&lt;/l&gt;</w:t>
            </w:r>
            <w:r w:rsidRPr="00DD7CCF">
              <w:rPr>
                <w:rStyle w:val="Codetext"/>
              </w:rPr>
              <w:br/>
            </w:r>
            <w:r w:rsidRPr="00DD7CCF">
              <w:rPr>
                <w:rStyle w:val="Code"/>
              </w:rPr>
              <w:t>&lt;/lg&gt;</w:t>
            </w:r>
          </w:p>
        </w:tc>
        <w:tc>
          <w:tcPr>
            <w:tcW w:w="1247" w:type="pct"/>
            <w:vAlign w:val="bottom"/>
          </w:tcPr>
          <w:p w14:paraId="4BD5C253" w14:textId="77777777" w:rsidR="00934AD5" w:rsidRPr="00DD7CCF" w:rsidRDefault="00934AD5" w:rsidP="00934AD5">
            <w:pPr>
              <w:keepNext/>
              <w:jc w:val="center"/>
            </w:pPr>
            <w:r w:rsidRPr="00DD7CCF">
              <w:rPr>
                <w:noProof/>
              </w:rPr>
              <w:drawing>
                <wp:inline distT="0" distB="0" distL="0" distR="0" wp14:anchorId="3167BA84" wp14:editId="736B2B19">
                  <wp:extent cx="1254125" cy="1198832"/>
                  <wp:effectExtent l="0" t="0" r="3175" b="1905"/>
                  <wp:docPr id="2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5" cstate="print">
                            <a:extLst>
                              <a:ext uri="{28A0092B-C50C-407E-A947-70E740481C1C}">
                                <a14:useLocalDpi xmlns:a14="http://schemas.microsoft.com/office/drawing/2010/main" val="0"/>
                              </a:ext>
                            </a:extLst>
                          </a:blip>
                          <a:srcRect/>
                          <a:stretch>
                            <a:fillRect/>
                          </a:stretch>
                        </pic:blipFill>
                        <pic:spPr>
                          <a:xfrm>
                            <a:off x="0" y="0"/>
                            <a:ext cx="1280196" cy="1223753"/>
                          </a:xfrm>
                          <a:prstGeom prst="rect">
                            <a:avLst/>
                          </a:prstGeom>
                          <a:ln/>
                        </pic:spPr>
                      </pic:pic>
                    </a:graphicData>
                  </a:graphic>
                </wp:inline>
              </w:drawing>
            </w:r>
          </w:p>
        </w:tc>
      </w:tr>
    </w:tbl>
    <w:p w14:paraId="4F3622B3" w14:textId="77777777" w:rsidR="00C02B8C" w:rsidRPr="00DD7CCF" w:rsidRDefault="004D2E67" w:rsidP="00D4342A">
      <w:pPr>
        <w:pStyle w:val="Cmsor3"/>
      </w:pPr>
      <w:bookmarkStart w:id="131" w:name="_tg7yz01k2pc5" w:colFirst="0" w:colLast="0"/>
      <w:bookmarkStart w:id="132" w:name="_Ref43984537"/>
      <w:bookmarkStart w:id="133" w:name="_Toc74733418"/>
      <w:bookmarkEnd w:id="131"/>
      <w:r w:rsidRPr="00DD7CCF">
        <w:t xml:space="preserve">Spatially offset closing lines </w:t>
      </w:r>
      <w:r w:rsidRPr="00E24F87">
        <w:rPr>
          <w:noProof/>
        </w:rPr>
        <w:t>(</w:t>
      </w:r>
      <w:r w:rsidRPr="00DD7CCF">
        <w:t>colophons)</w:t>
      </w:r>
      <w:bookmarkEnd w:id="132"/>
      <w:bookmarkEnd w:id="133"/>
    </w:p>
    <w:p w14:paraId="6ADE1A7F" w14:textId="77777777" w:rsidR="00C02B8C" w:rsidRPr="00DD7CCF" w:rsidRDefault="004D2E67" w:rsidP="00E2714A">
      <w:pPr>
        <w:pStyle w:val="Lista"/>
      </w:pPr>
      <w:r w:rsidRPr="00DD7CCF">
        <w:t>in some inscriptions, the last line or two may be written outside the principal field,</w:t>
      </w:r>
    </w:p>
    <w:p w14:paraId="65AB626F" w14:textId="77777777" w:rsidR="00C02B8C" w:rsidRPr="00DD7CCF" w:rsidRDefault="004D2E67" w:rsidP="00E2714A">
      <w:pPr>
        <w:pStyle w:val="Lista2"/>
      </w:pPr>
      <w:r w:rsidRPr="00DD7CCF">
        <w:t>either because the designer of the inscription wanted to separate a colophon visually from the rest of the text</w:t>
      </w:r>
    </w:p>
    <w:p w14:paraId="7AEC3687" w14:textId="77777777" w:rsidR="00C02B8C" w:rsidRPr="00DD7CCF" w:rsidRDefault="004D2E67" w:rsidP="00E2714A">
      <w:pPr>
        <w:pStyle w:val="Lista2"/>
      </w:pPr>
      <w:r w:rsidRPr="00DD7CCF">
        <w:t>or, occasionally, because the engraver had simply run out of space in the principal field and engraved the final line</w:t>
      </w:r>
      <w:r w:rsidRPr="00E24F87">
        <w:rPr>
          <w:noProof/>
        </w:rPr>
        <w:t>(</w:t>
      </w:r>
      <w:r w:rsidRPr="00DD7CCF">
        <w:t>s) in a margin or interpolated between the regular lines</w:t>
      </w:r>
    </w:p>
    <w:p w14:paraId="52F4E30F" w14:textId="77777777" w:rsidR="00C02B8C" w:rsidRPr="00DD7CCF" w:rsidRDefault="004D2E67" w:rsidP="00E2714A">
      <w:pPr>
        <w:pStyle w:val="Lista"/>
      </w:pPr>
      <w:r w:rsidRPr="00DD7CCF">
        <w:t>as with incipits, colophons do not require explicit semantic markup</w:t>
      </w:r>
    </w:p>
    <w:p w14:paraId="17B7A6C5" w14:textId="77777777" w:rsidR="00C02B8C" w:rsidRPr="00DD7CCF" w:rsidRDefault="004D2E67" w:rsidP="00E2714A">
      <w:pPr>
        <w:pStyle w:val="Lista"/>
      </w:pPr>
      <w:r w:rsidRPr="00DD7CCF">
        <w:t xml:space="preserve">if the last lines are visually set apart from the body text </w:t>
      </w:r>
      <w:r w:rsidRPr="00E24F87">
        <w:rPr>
          <w:noProof/>
        </w:rPr>
        <w:t>(</w:t>
      </w:r>
      <w:r w:rsidRPr="00DD7CCF">
        <w:t>whether they are colophons or not), treat them as any other part of the text</w:t>
      </w:r>
    </w:p>
    <w:p w14:paraId="7B8591C1" w14:textId="77777777" w:rsidR="00C02B8C" w:rsidRPr="00DD7CCF" w:rsidRDefault="004D2E67" w:rsidP="00E2714A">
      <w:pPr>
        <w:pStyle w:val="Lista2"/>
      </w:pPr>
      <w:r w:rsidRPr="00DD7CCF">
        <w:t>numbering the lines consecutively after the last regular line</w:t>
      </w:r>
    </w:p>
    <w:p w14:paraId="4E35902C" w14:textId="77777777" w:rsidR="00C02B8C" w:rsidRPr="00DD7CCF" w:rsidRDefault="004D2E67" w:rsidP="00E2714A">
      <w:pPr>
        <w:pStyle w:val="Lista2"/>
      </w:pPr>
      <w:r w:rsidRPr="00DD7CCF">
        <w:t>the contents of the last line</w:t>
      </w:r>
      <w:r w:rsidRPr="00E24F87">
        <w:rPr>
          <w:noProof/>
        </w:rPr>
        <w:t>(</w:t>
      </w:r>
      <w:r w:rsidRPr="00DD7CCF">
        <w:t>s) may be incorporated in the last block-level container of the principal text if the two are semantically contiguous</w:t>
      </w:r>
    </w:p>
    <w:p w14:paraId="77E8D9F2" w14:textId="4810CE6B" w:rsidR="00C02B8C" w:rsidRPr="00DD7CCF" w:rsidRDefault="004D2E67" w:rsidP="00E2714A">
      <w:pPr>
        <w:pStyle w:val="Lista3"/>
      </w:pPr>
      <w:r w:rsidRPr="00DD7CCF">
        <w:t xml:space="preserve">but if they are semantically distinct </w:t>
      </w:r>
      <w:r w:rsidRPr="00E24F87">
        <w:rPr>
          <w:noProof/>
        </w:rPr>
        <w:t>(</w:t>
      </w:r>
      <w:r w:rsidRPr="00DD7CCF">
        <w:t xml:space="preserve">as is the case with colophons proper), it is better to create a new container for the closing section, using </w:t>
      </w:r>
      <w:r w:rsidRPr="00DD7CCF">
        <w:rPr>
          <w:rStyle w:val="Code"/>
        </w:rPr>
        <w:t>&lt;ab&gt;</w:t>
      </w:r>
      <w:r w:rsidRPr="00DD7CCF">
        <w:t xml:space="preserve">, </w:t>
      </w:r>
      <w:r w:rsidRPr="00DD7CCF">
        <w:rPr>
          <w:rStyle w:val="Code"/>
        </w:rPr>
        <w:t>&lt;p&gt;</w:t>
      </w:r>
      <w:r w:rsidRPr="00DD7CCF">
        <w:t xml:space="preserve"> or </w:t>
      </w:r>
      <w:r w:rsidRPr="00DD7CCF">
        <w:rPr>
          <w:rStyle w:val="Code"/>
        </w:rPr>
        <w:t>&lt;lg&gt;</w:t>
      </w:r>
      <w:r w:rsidRPr="00DD7CCF">
        <w:t xml:space="preserve"> as called for </w:t>
      </w:r>
      <w:r w:rsidRPr="00E24F87">
        <w:rPr>
          <w:noProof/>
        </w:rPr>
        <w:t>(</w:t>
      </w:r>
      <w:r w:rsidR="003C3D87" w:rsidRPr="00DD7CCF">
        <w:t>§</w:t>
      </w:r>
      <w:r w:rsidR="00780A5D" w:rsidRPr="00DD7CCF">
        <w:fldChar w:fldCharType="begin"/>
      </w:r>
      <w:r w:rsidR="00780A5D" w:rsidRPr="00DD7CCF">
        <w:instrText xml:space="preserve"> REF _Ref43978632 \w \h </w:instrText>
      </w:r>
      <w:r w:rsidR="00DD7CCF">
        <w:instrText xml:space="preserve"> \* MERGEFORMAT </w:instrText>
      </w:r>
      <w:r w:rsidR="00780A5D" w:rsidRPr="00DD7CCF">
        <w:fldChar w:fldCharType="separate"/>
      </w:r>
      <w:r w:rsidR="00E90D07">
        <w:t>2</w:t>
      </w:r>
      <w:r w:rsidR="00780A5D" w:rsidRPr="00DD7CCF">
        <w:fldChar w:fldCharType="end"/>
      </w:r>
      <w:r w:rsidRPr="00DD7CCF">
        <w:t>)</w:t>
      </w:r>
    </w:p>
    <w:p w14:paraId="3AFE23AF" w14:textId="4FEAB233" w:rsidR="00C02B8C" w:rsidRPr="00DD7CCF" w:rsidRDefault="004D2E67" w:rsidP="00E2714A">
      <w:pPr>
        <w:pStyle w:val="Lista2"/>
      </w:pPr>
      <w:r w:rsidRPr="00DD7CCF">
        <w:t xml:space="preserve">if applicable </w:t>
      </w:r>
      <w:r w:rsidRPr="00E24F87">
        <w:rPr>
          <w:noProof/>
        </w:rPr>
        <w:t>(</w:t>
      </w:r>
      <w:r w:rsidRPr="00DD7CCF">
        <w:t xml:space="preserve">i.e. if different from the body text), encode the orientation </w:t>
      </w:r>
      <w:r w:rsidRPr="00E24F87">
        <w:rPr>
          <w:noProof/>
        </w:rPr>
        <w:t>(</w:t>
      </w:r>
      <w:r w:rsidR="003C3D87" w:rsidRPr="00DD7CCF">
        <w:t>§</w:t>
      </w:r>
      <w:r w:rsidR="00780A5D" w:rsidRPr="00DD7CCF">
        <w:fldChar w:fldCharType="begin"/>
      </w:r>
      <w:r w:rsidR="00780A5D" w:rsidRPr="00DD7CCF">
        <w:instrText xml:space="preserve"> REF _Ref43984782 \w \h </w:instrText>
      </w:r>
      <w:r w:rsidR="00DD7CCF">
        <w:instrText xml:space="preserve"> \* MERGEFORMAT </w:instrText>
      </w:r>
      <w:r w:rsidR="00780A5D" w:rsidRPr="00DD7CCF">
        <w:fldChar w:fldCharType="separate"/>
      </w:r>
      <w:r w:rsidR="00E90D07">
        <w:t>7.5.4</w:t>
      </w:r>
      <w:r w:rsidR="00780A5D" w:rsidRPr="00DD7CCF">
        <w:fldChar w:fldCharType="end"/>
      </w:r>
      <w:r w:rsidRPr="00DD7CCF">
        <w:t xml:space="preserve">) and/or script </w:t>
      </w:r>
      <w:r w:rsidRPr="00E24F87">
        <w:rPr>
          <w:noProof/>
        </w:rPr>
        <w:t>(</w:t>
      </w:r>
      <w:r w:rsidR="003C3D87" w:rsidRPr="00DD7CCF">
        <w:t>§</w:t>
      </w:r>
      <w:r w:rsidR="00780A5D" w:rsidRPr="00DD7CCF">
        <w:fldChar w:fldCharType="begin"/>
      </w:r>
      <w:r w:rsidR="00780A5D" w:rsidRPr="00DD7CCF">
        <w:instrText xml:space="preserve"> REF _Ref43985361 \w \h </w:instrText>
      </w:r>
      <w:r w:rsidR="00DD7CCF">
        <w:instrText xml:space="preserve"> \* MERGEFORMAT </w:instrText>
      </w:r>
      <w:r w:rsidR="00780A5D" w:rsidRPr="00DD7CCF">
        <w:fldChar w:fldCharType="separate"/>
      </w:r>
      <w:r w:rsidR="00E90D07">
        <w:t>7.5.5</w:t>
      </w:r>
      <w:r w:rsidR="00780A5D" w:rsidRPr="00DD7CCF">
        <w:fldChar w:fldCharType="end"/>
      </w:r>
      <w:r w:rsidRPr="00DD7CCF">
        <w:t>) of the opening section</w:t>
      </w:r>
    </w:p>
    <w:p w14:paraId="42ABB356" w14:textId="77777777" w:rsidR="00C02B8C" w:rsidRPr="00DD7CCF" w:rsidRDefault="004D2E67" w:rsidP="00E2714A">
      <w:pPr>
        <w:pStyle w:val="Lista2"/>
      </w:pPr>
      <w:r w:rsidRPr="00DD7CCF">
        <w:t xml:space="preserve">all other details of presentation </w:t>
      </w:r>
      <w:r w:rsidRPr="00E24F87">
        <w:rPr>
          <w:noProof/>
        </w:rPr>
        <w:t>(</w:t>
      </w:r>
      <w:r w:rsidRPr="00DD7CCF">
        <w:t xml:space="preserve">e.g. line length, relative location, interference with the regular lines) shall be recorded for human readers in your metadata </w:t>
      </w:r>
      <w:r w:rsidRPr="00E24F87">
        <w:rPr>
          <w:noProof/>
        </w:rPr>
        <w:t>(</w:t>
      </w:r>
      <w:r w:rsidRPr="00DD7CCF">
        <w:t>layout description), but not encoded explicitly</w:t>
      </w:r>
    </w:p>
    <w:tbl>
      <w:tblPr>
        <w:tblStyle w:val="CodeSampleTable"/>
        <w:tblW w:w="5000" w:type="pct"/>
        <w:tblLook w:val="04A0" w:firstRow="1" w:lastRow="0" w:firstColumn="1" w:lastColumn="0" w:noHBand="0" w:noVBand="1"/>
      </w:tblPr>
      <w:tblGrid>
        <w:gridCol w:w="6018"/>
        <w:gridCol w:w="3604"/>
      </w:tblGrid>
      <w:tr w:rsidR="00934AD5" w:rsidRPr="00DD7CCF" w14:paraId="6D8555C6"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500BBE03" w14:textId="79CDF068" w:rsidR="00934AD5" w:rsidRPr="00DD7CCF" w:rsidRDefault="00934AD5" w:rsidP="00934AD5">
            <w:pPr>
              <w:pStyle w:val="Kpalrs"/>
            </w:pPr>
            <w:r w:rsidRPr="00DD7CCF">
              <w:t xml:space="preserve">Example </w:t>
            </w:r>
            <w:r>
              <w:fldChar w:fldCharType="begin"/>
            </w:r>
            <w:r>
              <w:instrText xml:space="preserve"> STYLEREF 3 \s </w:instrText>
            </w:r>
            <w:r>
              <w:fldChar w:fldCharType="separate"/>
            </w:r>
            <w:r w:rsidR="005E67E7">
              <w:rPr>
                <w:noProof/>
              </w:rPr>
              <w:t>3.3.4</w:t>
            </w:r>
            <w:r>
              <w:rPr>
                <w:noProof/>
              </w:rPr>
              <w:fldChar w:fldCharType="end"/>
            </w:r>
            <w:r w:rsidR="00EE7E86" w:rsidRPr="00DD7CCF">
              <w:t>.</w:t>
            </w:r>
            <w:r>
              <w:fldChar w:fldCharType="begin"/>
            </w:r>
            <w:r>
              <w:instrText xml:space="preserve"> SEQ Example \* ALPHABETIC \s 3 </w:instrText>
            </w:r>
            <w:r>
              <w:fldChar w:fldCharType="separate"/>
            </w:r>
            <w:r w:rsidR="005E67E7">
              <w:rPr>
                <w:noProof/>
              </w:rPr>
              <w:t>A</w:t>
            </w:r>
            <w:r>
              <w:rPr>
                <w:noProof/>
              </w:rPr>
              <w:fldChar w:fldCharType="end"/>
            </w:r>
            <w:r w:rsidR="00EE7E86" w:rsidRPr="00DD7CCF">
              <w:t>: last line inscribed vertically in the right margin</w:t>
            </w:r>
          </w:p>
        </w:tc>
      </w:tr>
      <w:tr w:rsidR="00934AD5" w:rsidRPr="00DD7CCF" w14:paraId="220FB1F5" w14:textId="77777777" w:rsidTr="000B047B">
        <w:tc>
          <w:tcPr>
            <w:tcW w:w="3127" w:type="pct"/>
          </w:tcPr>
          <w:p w14:paraId="2F388138" w14:textId="77777777" w:rsidR="00934AD5" w:rsidRPr="00DD7CCF" w:rsidRDefault="00934AD5" w:rsidP="00934AD5">
            <w:pPr>
              <w:pStyle w:val="CodeParagraph"/>
            </w:pPr>
            <w:r w:rsidRPr="00DD7CCF">
              <w:rPr>
                <w:rStyle w:val="Code"/>
              </w:rPr>
              <w:t>&lt;p&gt;</w:t>
            </w:r>
            <w:r w:rsidRPr="00DD7CCF">
              <w:rPr>
                <w:rStyle w:val="Codetext"/>
              </w:rPr>
              <w:br/>
              <w:t xml:space="preserve">  ...</w:t>
            </w:r>
            <w:r w:rsidRPr="00DD7CCF">
              <w:rPr>
                <w:rStyle w:val="Codetext"/>
              </w:rPr>
              <w:br/>
              <w:t xml:space="preserve">  ...</w:t>
            </w:r>
            <w:r w:rsidRPr="00DD7CCF">
              <w:rPr>
                <w:rStyle w:val="Codetext"/>
              </w:rPr>
              <w:br/>
              <w:t xml:space="preserve">  ...</w:t>
            </w:r>
            <w:r w:rsidRPr="00DD7CCF">
              <w:rPr>
                <w:rStyle w:val="Codetext"/>
              </w:rPr>
              <w:br/>
              <w:t xml:space="preserve">  ...</w:t>
            </w:r>
            <w:r w:rsidRPr="00DD7CCF">
              <w:rPr>
                <w:rStyle w:val="Codetext"/>
              </w:rPr>
              <w:br/>
              <w:t xml:space="preserve">  ...</w:t>
            </w:r>
            <w:r w:rsidRPr="00DD7CCF">
              <w:rPr>
                <w:rStyle w:val="Codetext"/>
              </w:rPr>
              <w:br/>
              <w:t xml:space="preserve">  ...</w:t>
            </w:r>
            <w:r w:rsidRPr="00DD7CCF">
              <w:rPr>
                <w:rStyle w:val="Codetext"/>
              </w:rPr>
              <w:br/>
              <w:t xml:space="preserve">  ...</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"8"</w:t>
            </w:r>
            <w:r w:rsidRPr="00DD7CCF">
              <w:rPr>
                <w:rStyle w:val="Code"/>
              </w:rPr>
              <w:t>/&gt;</w:t>
            </w:r>
            <w:r w:rsidRPr="00DD7CCF">
              <w:rPr>
                <w:rStyle w:val="Codetext"/>
              </w:rPr>
              <w:t>in it to sit down on or to</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"9"</w:t>
            </w:r>
            <w:r w:rsidRPr="00DD7CCF">
              <w:rPr>
                <w:rStyle w:val="Code"/>
              </w:rPr>
              <w:t>/&gt;</w:t>
            </w:r>
            <w:r w:rsidRPr="00DD7CCF">
              <w:rPr>
                <w:rStyle w:val="Codetext"/>
              </w:rPr>
              <w:t>eat: it was a hobbit-hole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"10"</w:t>
            </w:r>
            <w:r w:rsidRPr="00DD7CCF">
              <w:rPr>
                <w:rStyle w:val="Code"/>
              </w:rPr>
              <w:t xml:space="preserve"> </w:t>
            </w:r>
            <w:r w:rsidRPr="00DD7CCF">
              <w:rPr>
                <w:rStyle w:val="Codeattribute"/>
              </w:rPr>
              <w:t>rend</w:t>
            </w:r>
            <w:r w:rsidRPr="00DD7CCF">
              <w:rPr>
                <w:rStyle w:val="Code"/>
              </w:rPr>
              <w:t>=</w:t>
            </w:r>
            <w:r w:rsidRPr="0046000E">
              <w:rPr>
                <w:rStyle w:val="Codevalue"/>
              </w:rPr>
              <w:t>"bt-rotated"</w:t>
            </w:r>
            <w:r w:rsidRPr="00DD7CCF">
              <w:rPr>
                <w:rStyle w:val="Code"/>
              </w:rPr>
              <w:t>/&gt;</w:t>
            </w:r>
            <w:r w:rsidRPr="00DD7CCF">
              <w:rPr>
                <w:rStyle w:val="Codetext"/>
              </w:rPr>
              <w:t>and that means comfort.</w:t>
            </w:r>
            <w:r w:rsidRPr="00DD7CCF">
              <w:rPr>
                <w:rStyle w:val="Codetext"/>
              </w:rPr>
              <w:br/>
            </w:r>
            <w:r w:rsidRPr="00DD7CCF">
              <w:rPr>
                <w:rStyle w:val="Code"/>
              </w:rPr>
              <w:t>&lt;/p&gt;</w:t>
            </w:r>
          </w:p>
        </w:tc>
        <w:tc>
          <w:tcPr>
            <w:tcW w:w="1873" w:type="pct"/>
            <w:vAlign w:val="bottom"/>
          </w:tcPr>
          <w:p w14:paraId="25C21797" w14:textId="77777777" w:rsidR="00934AD5" w:rsidRPr="00DD7CCF" w:rsidRDefault="00934AD5" w:rsidP="00934AD5">
            <w:pPr>
              <w:keepNext/>
              <w:jc w:val="center"/>
            </w:pPr>
            <w:r w:rsidRPr="00DD7CCF">
              <w:rPr>
                <w:noProof/>
              </w:rPr>
              <w:drawing>
                <wp:inline distT="0" distB="0" distL="0" distR="0" wp14:anchorId="7161536B" wp14:editId="3DCA1B18">
                  <wp:extent cx="2006600" cy="1607184"/>
                  <wp:effectExtent l="0" t="0" r="0" b="0"/>
                  <wp:docPr id="1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6" cstate="print">
                            <a:extLst>
                              <a:ext uri="{28A0092B-C50C-407E-A947-70E740481C1C}">
                                <a14:useLocalDpi xmlns:a14="http://schemas.microsoft.com/office/drawing/2010/main" val="0"/>
                              </a:ext>
                            </a:extLst>
                          </a:blip>
                          <a:srcRect/>
                          <a:stretch>
                            <a:fillRect/>
                          </a:stretch>
                        </pic:blipFill>
                        <pic:spPr>
                          <a:xfrm>
                            <a:off x="0" y="0"/>
                            <a:ext cx="2017997" cy="1616313"/>
                          </a:xfrm>
                          <a:prstGeom prst="rect">
                            <a:avLst/>
                          </a:prstGeom>
                          <a:ln/>
                        </pic:spPr>
                      </pic:pic>
                    </a:graphicData>
                  </a:graphic>
                </wp:inline>
              </w:drawing>
            </w:r>
          </w:p>
        </w:tc>
      </w:tr>
    </w:tbl>
    <w:p w14:paraId="4F2ABD06" w14:textId="77777777" w:rsidR="00C02B8C" w:rsidRPr="00DD7CCF" w:rsidRDefault="004D2E67" w:rsidP="00D4342A">
      <w:pPr>
        <w:pStyle w:val="Cmsor3"/>
      </w:pPr>
      <w:bookmarkStart w:id="134" w:name="_l370o66akj7v" w:colFirst="0" w:colLast="0"/>
      <w:bookmarkStart w:id="135" w:name="_Ref43984607"/>
      <w:bookmarkStart w:id="136" w:name="_Toc74733419"/>
      <w:bookmarkEnd w:id="134"/>
      <w:r w:rsidRPr="00DD7CCF">
        <w:t>Pagination or foliation: “forme work”</w:t>
      </w:r>
      <w:bookmarkEnd w:id="135"/>
      <w:bookmarkEnd w:id="136"/>
    </w:p>
    <w:p w14:paraId="35A271C9" w14:textId="77777777" w:rsidR="00C02B8C" w:rsidRPr="00DD7CCF" w:rsidRDefault="004D2E67" w:rsidP="00E2714A">
      <w:pPr>
        <w:pStyle w:val="Lista"/>
      </w:pPr>
      <w:r w:rsidRPr="00DD7CCF">
        <w:t xml:space="preserve">if your inscription has a dominant field with one or more much smaller supplementary additions that cannot be integrated with the principal text, for the purpose of markup these supplementary items are classified as </w:t>
      </w:r>
      <w:r w:rsidRPr="005D2B22">
        <w:rPr>
          <w:b/>
          <w:bCs/>
        </w:rPr>
        <w:t>forme work</w:t>
      </w:r>
    </w:p>
    <w:p w14:paraId="33F4075C" w14:textId="77777777" w:rsidR="00C02B8C" w:rsidRPr="00DD7CCF" w:rsidRDefault="004D2E67" w:rsidP="00E2714A">
      <w:pPr>
        <w:pStyle w:val="Lista2"/>
      </w:pPr>
      <w:r w:rsidRPr="00DD7CCF">
        <w:t xml:space="preserve">the term is borrowed from printing, where </w:t>
      </w:r>
      <w:r w:rsidRPr="00DD7CCF">
        <w:rPr>
          <w:rStyle w:val="Foreign"/>
        </w:rPr>
        <w:t>forme</w:t>
      </w:r>
      <w:r w:rsidRPr="00DD7CCF">
        <w:t xml:space="preserve"> means the frame constructed to hold the blocks of movable type that constitute a page</w:t>
      </w:r>
    </w:p>
    <w:p w14:paraId="33CB1802" w14:textId="77777777" w:rsidR="00C02B8C" w:rsidRPr="00DD7CCF" w:rsidRDefault="004D2E67" w:rsidP="00E2714A">
      <w:pPr>
        <w:pStyle w:val="Lista"/>
      </w:pPr>
      <w:r w:rsidRPr="00DD7CCF">
        <w:t>epigraphic occurrences of forme work are primarily foliation or pagination marks on copper plates; if you encounter a different feature that you believe ought to be marked up as forme work, please discuss the issue with the authors of the Guide</w:t>
      </w:r>
    </w:p>
    <w:tbl>
      <w:tblPr>
        <w:tblStyle w:val="77"/>
        <w:tblpPr w:leftFromText="180" w:rightFromText="180" w:vertAnchor="text" w:horzAnchor="margin" w:tblpXSpec="right" w:tblpY="1624"/>
        <w:tblW w:w="0" w:type="auto"/>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813"/>
        <w:gridCol w:w="940"/>
        <w:gridCol w:w="921"/>
      </w:tblGrid>
      <w:tr w:rsidR="00934AD5" w:rsidRPr="00DD7CCF" w14:paraId="2A182BCF" w14:textId="77777777" w:rsidTr="00934AD5">
        <w:tc>
          <w:tcPr>
            <w:tcW w:w="0" w:type="auto"/>
            <w:shd w:val="clear" w:color="auto" w:fill="auto"/>
            <w:tcMar>
              <w:top w:w="100" w:type="dxa"/>
              <w:left w:w="100" w:type="dxa"/>
              <w:bottom w:w="100" w:type="dxa"/>
              <w:right w:w="100" w:type="dxa"/>
            </w:tcMar>
          </w:tcPr>
          <w:p w14:paraId="1164D86D" w14:textId="77777777" w:rsidR="00934AD5" w:rsidRPr="00DD7CCF" w:rsidRDefault="00934AD5" w:rsidP="00934AD5">
            <w:pPr>
              <w:pStyle w:val="Tabletext"/>
              <w:jc w:val="right"/>
            </w:pPr>
            <w:r w:rsidRPr="00DD7CCF">
              <w:lastRenderedPageBreak/>
              <w:t>top-left</w:t>
            </w:r>
          </w:p>
        </w:tc>
        <w:tc>
          <w:tcPr>
            <w:tcW w:w="0" w:type="auto"/>
            <w:shd w:val="clear" w:color="auto" w:fill="auto"/>
            <w:tcMar>
              <w:top w:w="100" w:type="dxa"/>
              <w:left w:w="100" w:type="dxa"/>
              <w:bottom w:w="100" w:type="dxa"/>
              <w:right w:w="100" w:type="dxa"/>
            </w:tcMar>
          </w:tcPr>
          <w:p w14:paraId="64CF7CF3" w14:textId="77777777" w:rsidR="00934AD5" w:rsidRPr="00DD7CCF" w:rsidRDefault="00934AD5" w:rsidP="00934AD5">
            <w:pPr>
              <w:pStyle w:val="Tabletext"/>
              <w:jc w:val="center"/>
            </w:pPr>
            <w:r w:rsidRPr="00DD7CCF">
              <w:t>top</w:t>
            </w:r>
          </w:p>
        </w:tc>
        <w:tc>
          <w:tcPr>
            <w:tcW w:w="0" w:type="auto"/>
            <w:shd w:val="clear" w:color="auto" w:fill="auto"/>
            <w:tcMar>
              <w:top w:w="100" w:type="dxa"/>
              <w:left w:w="100" w:type="dxa"/>
              <w:bottom w:w="100" w:type="dxa"/>
              <w:right w:w="100" w:type="dxa"/>
            </w:tcMar>
          </w:tcPr>
          <w:p w14:paraId="06F96EB1" w14:textId="77777777" w:rsidR="00934AD5" w:rsidRPr="00DD7CCF" w:rsidRDefault="00934AD5" w:rsidP="00F14096">
            <w:pPr>
              <w:pStyle w:val="Tabletext"/>
            </w:pPr>
            <w:r w:rsidRPr="00DD7CCF">
              <w:t>top-right</w:t>
            </w:r>
          </w:p>
        </w:tc>
      </w:tr>
      <w:tr w:rsidR="00934AD5" w:rsidRPr="00DD7CCF" w14:paraId="562E2395" w14:textId="77777777" w:rsidTr="00934AD5">
        <w:tc>
          <w:tcPr>
            <w:tcW w:w="0" w:type="auto"/>
            <w:shd w:val="clear" w:color="auto" w:fill="auto"/>
            <w:tcMar>
              <w:top w:w="100" w:type="dxa"/>
              <w:left w:w="100" w:type="dxa"/>
              <w:bottom w:w="100" w:type="dxa"/>
              <w:right w:w="100" w:type="dxa"/>
            </w:tcMar>
            <w:vAlign w:val="center"/>
          </w:tcPr>
          <w:p w14:paraId="7C555DD1" w14:textId="77777777" w:rsidR="00934AD5" w:rsidRPr="00DD7CCF" w:rsidRDefault="00934AD5" w:rsidP="00934AD5">
            <w:pPr>
              <w:pStyle w:val="Tabletext"/>
              <w:jc w:val="center"/>
            </w:pPr>
          </w:p>
          <w:p w14:paraId="71FD0EE9" w14:textId="77777777" w:rsidR="00934AD5" w:rsidRPr="00DD7CCF" w:rsidRDefault="00934AD5" w:rsidP="00934AD5">
            <w:pPr>
              <w:pStyle w:val="Tabletext"/>
              <w:jc w:val="center"/>
            </w:pPr>
            <w:r w:rsidRPr="00DD7CCF">
              <w:t>left</w:t>
            </w:r>
          </w:p>
        </w:tc>
        <w:tc>
          <w:tcPr>
            <w:tcW w:w="0" w:type="auto"/>
            <w:shd w:val="clear" w:color="auto" w:fill="D0E0E3"/>
            <w:tcMar>
              <w:top w:w="100" w:type="dxa"/>
              <w:left w:w="100" w:type="dxa"/>
              <w:bottom w:w="100" w:type="dxa"/>
              <w:right w:w="100" w:type="dxa"/>
            </w:tcMar>
            <w:vAlign w:val="center"/>
          </w:tcPr>
          <w:p w14:paraId="143207BE" w14:textId="77777777" w:rsidR="00934AD5" w:rsidRPr="00DD7CCF" w:rsidRDefault="00934AD5" w:rsidP="00934AD5">
            <w:pPr>
              <w:pStyle w:val="Tabletext"/>
              <w:jc w:val="center"/>
            </w:pPr>
          </w:p>
          <w:p w14:paraId="5E5FCAAE" w14:textId="77777777" w:rsidR="00934AD5" w:rsidRPr="00DD7CCF" w:rsidRDefault="00934AD5" w:rsidP="00934AD5">
            <w:pPr>
              <w:pStyle w:val="Tabletext"/>
              <w:jc w:val="center"/>
            </w:pPr>
            <w:r w:rsidRPr="00DD7CCF">
              <w:t>primary</w:t>
            </w:r>
          </w:p>
          <w:p w14:paraId="1BEF5A11" w14:textId="77777777" w:rsidR="00934AD5" w:rsidRPr="00DD7CCF" w:rsidRDefault="00934AD5" w:rsidP="00934AD5">
            <w:pPr>
              <w:pStyle w:val="Tabletext"/>
              <w:jc w:val="center"/>
            </w:pPr>
          </w:p>
          <w:p w14:paraId="485F0462" w14:textId="77777777" w:rsidR="00934AD5" w:rsidRPr="00DD7CCF" w:rsidRDefault="00934AD5" w:rsidP="00934AD5">
            <w:pPr>
              <w:pStyle w:val="Tabletext"/>
              <w:jc w:val="center"/>
            </w:pPr>
            <w:r w:rsidRPr="00DD7CCF">
              <w:t>inscribed</w:t>
            </w:r>
          </w:p>
          <w:p w14:paraId="00380503" w14:textId="77777777" w:rsidR="00934AD5" w:rsidRPr="00DD7CCF" w:rsidRDefault="00934AD5" w:rsidP="00934AD5">
            <w:pPr>
              <w:pStyle w:val="Tabletext"/>
              <w:jc w:val="center"/>
            </w:pPr>
          </w:p>
          <w:p w14:paraId="0024FCAA" w14:textId="77777777" w:rsidR="00934AD5" w:rsidRPr="00DD7CCF" w:rsidRDefault="00934AD5" w:rsidP="00934AD5">
            <w:pPr>
              <w:pStyle w:val="Tabletext"/>
              <w:jc w:val="center"/>
            </w:pPr>
            <w:r w:rsidRPr="00DD7CCF">
              <w:t>zone</w:t>
            </w:r>
          </w:p>
          <w:p w14:paraId="25FDBE8F" w14:textId="77777777" w:rsidR="00934AD5" w:rsidRPr="00DD7CCF" w:rsidRDefault="00934AD5" w:rsidP="00934AD5">
            <w:pPr>
              <w:pStyle w:val="Tabletext"/>
              <w:jc w:val="center"/>
            </w:pPr>
          </w:p>
        </w:tc>
        <w:tc>
          <w:tcPr>
            <w:tcW w:w="0" w:type="auto"/>
            <w:shd w:val="clear" w:color="auto" w:fill="auto"/>
            <w:tcMar>
              <w:top w:w="100" w:type="dxa"/>
              <w:left w:w="100" w:type="dxa"/>
              <w:bottom w:w="100" w:type="dxa"/>
              <w:right w:w="100" w:type="dxa"/>
            </w:tcMar>
            <w:vAlign w:val="center"/>
          </w:tcPr>
          <w:p w14:paraId="128429AA" w14:textId="77777777" w:rsidR="00934AD5" w:rsidRPr="00DD7CCF" w:rsidRDefault="00934AD5" w:rsidP="00934AD5">
            <w:pPr>
              <w:pStyle w:val="Tabletext"/>
              <w:jc w:val="center"/>
            </w:pPr>
          </w:p>
          <w:p w14:paraId="733F15A4" w14:textId="77777777" w:rsidR="00934AD5" w:rsidRPr="00DD7CCF" w:rsidRDefault="00934AD5" w:rsidP="00934AD5">
            <w:pPr>
              <w:pStyle w:val="Tabletext"/>
              <w:jc w:val="center"/>
            </w:pPr>
            <w:r w:rsidRPr="00DD7CCF">
              <w:t>right</w:t>
            </w:r>
          </w:p>
        </w:tc>
      </w:tr>
      <w:tr w:rsidR="00934AD5" w:rsidRPr="00DD7CCF" w14:paraId="20BEF2E6" w14:textId="77777777" w:rsidTr="00934AD5">
        <w:tc>
          <w:tcPr>
            <w:tcW w:w="0" w:type="auto"/>
            <w:shd w:val="clear" w:color="auto" w:fill="auto"/>
            <w:tcMar>
              <w:top w:w="100" w:type="dxa"/>
              <w:left w:w="100" w:type="dxa"/>
              <w:bottom w:w="100" w:type="dxa"/>
              <w:right w:w="100" w:type="dxa"/>
            </w:tcMar>
          </w:tcPr>
          <w:p w14:paraId="4317FC0C" w14:textId="77777777" w:rsidR="00934AD5" w:rsidRPr="00DD7CCF" w:rsidRDefault="00934AD5" w:rsidP="00934AD5">
            <w:pPr>
              <w:pStyle w:val="Tabletext"/>
              <w:jc w:val="right"/>
            </w:pPr>
            <w:r w:rsidRPr="00DD7CCF">
              <w:t>bot-left</w:t>
            </w:r>
          </w:p>
        </w:tc>
        <w:tc>
          <w:tcPr>
            <w:tcW w:w="0" w:type="auto"/>
            <w:shd w:val="clear" w:color="auto" w:fill="auto"/>
            <w:tcMar>
              <w:top w:w="100" w:type="dxa"/>
              <w:left w:w="100" w:type="dxa"/>
              <w:bottom w:w="100" w:type="dxa"/>
              <w:right w:w="100" w:type="dxa"/>
            </w:tcMar>
          </w:tcPr>
          <w:p w14:paraId="0A2D27F0" w14:textId="77777777" w:rsidR="00934AD5" w:rsidRPr="00DD7CCF" w:rsidRDefault="00934AD5" w:rsidP="00934AD5">
            <w:pPr>
              <w:pStyle w:val="Tabletext"/>
              <w:jc w:val="center"/>
            </w:pPr>
            <w:r w:rsidRPr="00DD7CCF">
              <w:t>bottom</w:t>
            </w:r>
          </w:p>
        </w:tc>
        <w:tc>
          <w:tcPr>
            <w:tcW w:w="0" w:type="auto"/>
            <w:shd w:val="clear" w:color="auto" w:fill="auto"/>
            <w:tcMar>
              <w:top w:w="100" w:type="dxa"/>
              <w:left w:w="100" w:type="dxa"/>
              <w:bottom w:w="100" w:type="dxa"/>
              <w:right w:w="100" w:type="dxa"/>
            </w:tcMar>
          </w:tcPr>
          <w:p w14:paraId="0161D1EC" w14:textId="77777777" w:rsidR="00934AD5" w:rsidRPr="00DD7CCF" w:rsidRDefault="00934AD5" w:rsidP="00F14096">
            <w:pPr>
              <w:pStyle w:val="Tabletext"/>
            </w:pPr>
            <w:r w:rsidRPr="00DD7CCF">
              <w:t>bot-right</w:t>
            </w:r>
          </w:p>
        </w:tc>
      </w:tr>
    </w:tbl>
    <w:p w14:paraId="587922D1" w14:textId="4FD24D65" w:rsidR="00C02B8C" w:rsidRPr="00DD7CCF" w:rsidRDefault="004D2E67" w:rsidP="00E2714A">
      <w:pPr>
        <w:pStyle w:val="Lista"/>
      </w:pPr>
      <w:r w:rsidRPr="00DD7CCF">
        <w:t xml:space="preserve">as in the case of boxlike partitions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E90D07">
        <w:t>3.4</w:t>
      </w:r>
      <w:r w:rsidR="00C927BB" w:rsidRPr="00DD7CCF">
        <w:fldChar w:fldCharType="end"/>
      </w:r>
      <w:r w:rsidRPr="00DD7CCF">
        <w:t xml:space="preserve">), the content of forme work is a complete and meaningful unit in itself, but unlike boxlike zones, it is a supplement to </w:t>
      </w:r>
      <w:r w:rsidRPr="00E24F87">
        <w:rPr>
          <w:noProof/>
        </w:rPr>
        <w:t>(</w:t>
      </w:r>
      <w:r w:rsidRPr="00DD7CCF">
        <w:t>rather than a subunit of) the principal text of an inscription</w:t>
      </w:r>
    </w:p>
    <w:p w14:paraId="3A399949" w14:textId="77777777" w:rsidR="00C02B8C" w:rsidRPr="00DD7CCF" w:rsidRDefault="004D2E67" w:rsidP="00E2714A">
      <w:pPr>
        <w:pStyle w:val="Lista"/>
      </w:pPr>
      <w:r w:rsidRPr="00DD7CCF">
        <w:t xml:space="preserve">forme work items shall be wrapped in the element </w:t>
      </w:r>
      <w:r w:rsidRPr="00DD7CCF">
        <w:rPr>
          <w:rStyle w:val="Code"/>
        </w:rPr>
        <w:t>&lt;fw&gt;</w:t>
      </w:r>
      <w:r w:rsidRPr="00DD7CCF">
        <w:t>, with the following mandatory attributes</w:t>
      </w:r>
    </w:p>
    <w:p w14:paraId="4EBA5026" w14:textId="77777777" w:rsidR="00C02B8C" w:rsidRPr="00DD7CCF" w:rsidRDefault="008525C6" w:rsidP="00E2714A">
      <w:pPr>
        <w:pStyle w:val="Lista2"/>
      </w:pPr>
      <w:r w:rsidRPr="008525C6">
        <w:rPr>
          <w:rStyle w:val="Codeattribute"/>
        </w:rPr>
        <w:t>@n</w:t>
      </w:r>
      <w:r w:rsidRPr="008525C6">
        <w:t xml:space="preserve"> </w:t>
      </w:r>
      <w:r w:rsidR="004D2E67" w:rsidRPr="00E24F87">
        <w:rPr>
          <w:noProof/>
        </w:rPr>
        <w:t>(</w:t>
      </w:r>
      <w:r w:rsidR="004D2E67" w:rsidRPr="00DD7CCF">
        <w:t>even if there is only one forme work item in your document)</w:t>
      </w:r>
    </w:p>
    <w:p w14:paraId="5CA19858" w14:textId="77777777" w:rsidR="00C02B8C" w:rsidRPr="00DD7CCF" w:rsidRDefault="004D2E67" w:rsidP="00E2714A">
      <w:pPr>
        <w:pStyle w:val="Lista3"/>
      </w:pPr>
      <w:r w:rsidRPr="00DD7CCF">
        <w:t xml:space="preserve">the value of </w:t>
      </w:r>
      <w:r w:rsidR="008525C6" w:rsidRPr="008525C6">
        <w:rPr>
          <w:rStyle w:val="Codeattribute"/>
        </w:rPr>
        <w:t>@n</w:t>
      </w:r>
      <w:r w:rsidR="008525C6" w:rsidRPr="008525C6">
        <w:t xml:space="preserve"> </w:t>
      </w:r>
      <w:r w:rsidRPr="00DD7CCF">
        <w:t xml:space="preserve">shall be the same as the </w:t>
      </w:r>
      <w:r w:rsidR="008525C6" w:rsidRPr="008525C6">
        <w:rPr>
          <w:rStyle w:val="Codeattribute"/>
        </w:rPr>
        <w:t>@n</w:t>
      </w:r>
      <w:r w:rsidR="008525C6" w:rsidRPr="008525C6">
        <w:t xml:space="preserve"> </w:t>
      </w:r>
      <w:r w:rsidRPr="00DD7CCF">
        <w:t xml:space="preserve">of the </w:t>
      </w:r>
      <w:r w:rsidRPr="00DD7CCF">
        <w:rPr>
          <w:rStyle w:val="Code"/>
        </w:rPr>
        <w:t>&lt;pb&gt;</w:t>
      </w:r>
      <w:r w:rsidRPr="00DD7CCF">
        <w:t xml:space="preserve"> element marking the beginning of the page on which the forme work item appears</w:t>
      </w:r>
    </w:p>
    <w:p w14:paraId="3E5E604E" w14:textId="77777777" w:rsidR="00934AD5" w:rsidRPr="00DD7CCF" w:rsidRDefault="008525C6" w:rsidP="00934AD5">
      <w:pPr>
        <w:pStyle w:val="Lista2"/>
      </w:pPr>
      <w:r w:rsidRPr="008525C6">
        <w:rPr>
          <w:rStyle w:val="Codeattribute"/>
        </w:rPr>
        <w:t>@place</w:t>
      </w:r>
      <w:r w:rsidRPr="008525C6">
        <w:t>,</w:t>
      </w:r>
      <w:r w:rsidR="004D2E67" w:rsidRPr="00DD7CCF">
        <w:t xml:space="preserve"> with values as shown </w:t>
      </w:r>
      <w:r w:rsidR="00934AD5" w:rsidRPr="00DD7CCF">
        <w:t>on the right</w:t>
      </w:r>
    </w:p>
    <w:p w14:paraId="45A15F3C" w14:textId="7D57D7D3" w:rsidR="00C02B8C" w:rsidRPr="00DD7CCF" w:rsidRDefault="004D2E67" w:rsidP="00E2714A">
      <w:pPr>
        <w:pStyle w:val="Lista"/>
      </w:pPr>
      <w:r w:rsidRPr="00DD7CCF">
        <w:t xml:space="preserve">if applicable, encode the orientation </w:t>
      </w:r>
      <w:r w:rsidRPr="00E24F87">
        <w:rPr>
          <w:noProof/>
        </w:rPr>
        <w:t>(</w:t>
      </w:r>
      <w:r w:rsidR="003C3D87" w:rsidRPr="00DD7CCF">
        <w:t>§</w:t>
      </w:r>
      <w:r w:rsidR="00780A5D" w:rsidRPr="00DD7CCF">
        <w:fldChar w:fldCharType="begin"/>
      </w:r>
      <w:r w:rsidR="00780A5D" w:rsidRPr="00DD7CCF">
        <w:instrText xml:space="preserve"> REF _Ref43984782 \w \h </w:instrText>
      </w:r>
      <w:r w:rsidR="00DD7CCF">
        <w:instrText xml:space="preserve"> \* MERGEFORMAT </w:instrText>
      </w:r>
      <w:r w:rsidR="00780A5D" w:rsidRPr="00DD7CCF">
        <w:fldChar w:fldCharType="separate"/>
      </w:r>
      <w:r w:rsidR="00E90D07">
        <w:t>7.5.4</w:t>
      </w:r>
      <w:r w:rsidR="00780A5D" w:rsidRPr="00DD7CCF">
        <w:fldChar w:fldCharType="end"/>
      </w:r>
      <w:r w:rsidRPr="00DD7CCF">
        <w:t>) of the forme work</w:t>
      </w:r>
    </w:p>
    <w:p w14:paraId="5ACF64E6" w14:textId="77777777" w:rsidR="00C02B8C" w:rsidRPr="00DD7CCF" w:rsidRDefault="004D2E67" w:rsidP="00E2714A">
      <w:pPr>
        <w:pStyle w:val="Lista"/>
      </w:pPr>
      <w:r w:rsidRPr="00DD7CCF">
        <w:t xml:space="preserve">all other details of presentation </w:t>
      </w:r>
      <w:r w:rsidRPr="00E24F87">
        <w:rPr>
          <w:noProof/>
        </w:rPr>
        <w:t>(</w:t>
      </w:r>
      <w:r w:rsidRPr="00DD7CCF">
        <w:t xml:space="preserve">e.g. accurate position, interference with the regular lines) shall be recorded for human readers in your metadata </w:t>
      </w:r>
      <w:r w:rsidRPr="00E24F87">
        <w:rPr>
          <w:noProof/>
        </w:rPr>
        <w:t>(</w:t>
      </w:r>
      <w:r w:rsidRPr="00DD7CCF">
        <w:t>layout description), but not encoded explicitly</w:t>
      </w:r>
    </w:p>
    <w:p w14:paraId="615EBF2B" w14:textId="77777777" w:rsidR="00C02B8C" w:rsidRPr="00DD7CCF" w:rsidRDefault="004D2E67" w:rsidP="00E2714A">
      <w:pPr>
        <w:pStyle w:val="Lista"/>
      </w:pPr>
      <w:r w:rsidRPr="00DD7CCF">
        <w:t xml:space="preserve">the </w:t>
      </w:r>
      <w:r w:rsidRPr="00DD7CCF">
        <w:rPr>
          <w:rStyle w:val="Code"/>
        </w:rPr>
        <w:t>&lt;fw&gt;</w:t>
      </w:r>
      <w:r w:rsidRPr="00DD7CCF">
        <w:t xml:space="preserve"> element shall appear immediately after the </w:t>
      </w:r>
      <w:r w:rsidRPr="00DD7CCF">
        <w:rPr>
          <w:rStyle w:val="Code"/>
        </w:rPr>
        <w:t>&lt;pb/&gt;</w:t>
      </w:r>
      <w:r w:rsidRPr="00DD7CCF">
        <w:t xml:space="preserve"> element marking the start of the page on which the forme work item is found, therefore</w:t>
      </w:r>
    </w:p>
    <w:p w14:paraId="0AD8B8E1" w14:textId="77777777" w:rsidR="00C02B8C" w:rsidRPr="00DD7CCF" w:rsidRDefault="004D2E67" w:rsidP="00E2714A">
      <w:pPr>
        <w:pStyle w:val="Lista2"/>
      </w:pPr>
      <w:r w:rsidRPr="00DD7CCF">
        <w:t xml:space="preserve">it must come before the first </w:t>
      </w:r>
      <w:r w:rsidRPr="00DD7CCF">
        <w:rPr>
          <w:rStyle w:val="Code"/>
        </w:rPr>
        <w:t>&lt;lb/&gt;</w:t>
      </w:r>
      <w:r w:rsidRPr="00DD7CCF">
        <w:t xml:space="preserve">  element on that page</w:t>
      </w:r>
    </w:p>
    <w:p w14:paraId="37394490" w14:textId="47223160" w:rsidR="00C02B8C" w:rsidRPr="00DD7CCF" w:rsidRDefault="004D2E67" w:rsidP="00E2714A">
      <w:pPr>
        <w:pStyle w:val="Lista2"/>
      </w:pPr>
      <w:r w:rsidRPr="00DD7CCF">
        <w:t xml:space="preserve">it will normally appear inside block-level containers for intrinsic structure </w:t>
      </w:r>
      <w:r w:rsidRPr="00E24F87">
        <w:rPr>
          <w:noProof/>
        </w:rPr>
        <w:t>(</w:t>
      </w:r>
      <w:r w:rsidR="003C3D87" w:rsidRPr="00DD7CCF">
        <w:t>§</w:t>
      </w:r>
      <w:r w:rsidR="00780A5D" w:rsidRPr="00DD7CCF">
        <w:fldChar w:fldCharType="begin"/>
      </w:r>
      <w:r w:rsidR="00780A5D" w:rsidRPr="00DD7CCF">
        <w:instrText xml:space="preserve"> REF _Ref43978632 \w \h </w:instrText>
      </w:r>
      <w:r w:rsidR="00DD7CCF">
        <w:instrText xml:space="preserve"> \* MERGEFORMAT </w:instrText>
      </w:r>
      <w:r w:rsidR="00780A5D" w:rsidRPr="00DD7CCF">
        <w:fldChar w:fldCharType="separate"/>
      </w:r>
      <w:r w:rsidR="00E90D07">
        <w:t>2</w:t>
      </w:r>
      <w:r w:rsidR="00780A5D" w:rsidRPr="00DD7CCF">
        <w:fldChar w:fldCharType="end"/>
      </w:r>
      <w:r w:rsidRPr="00DD7CCF">
        <w:t>), often interrupting the course of the text within such containers</w:t>
      </w:r>
    </w:p>
    <w:p w14:paraId="2B082453" w14:textId="77777777" w:rsidR="00C02B8C" w:rsidRPr="00DD7CCF" w:rsidRDefault="004D2E67" w:rsidP="00E2714A">
      <w:pPr>
        <w:pStyle w:val="Lista3"/>
      </w:pPr>
      <w:r w:rsidRPr="00DD7CCF">
        <w:t>the occurrence of such an interruption is encoded in the page and line beginnings and does not affect the markup for forme work</w:t>
      </w:r>
    </w:p>
    <w:p w14:paraId="72666016" w14:textId="2A9DB2CB" w:rsidR="00C02B8C" w:rsidRPr="00DD7CCF" w:rsidRDefault="004D2E67" w:rsidP="00E2714A">
      <w:pPr>
        <w:pStyle w:val="Lista2"/>
      </w:pPr>
      <w:r w:rsidRPr="00DD7CCF">
        <w:t xml:space="preserve">the </w:t>
      </w:r>
      <w:r w:rsidRPr="00DD7CCF">
        <w:rPr>
          <w:rStyle w:val="Code"/>
        </w:rPr>
        <w:t>&lt;fw&gt;</w:t>
      </w:r>
      <w:r w:rsidRPr="00DD7CCF">
        <w:t xml:space="preserve"> element may be outside block-level containers when forme work is present on a page whose </w:t>
      </w:r>
      <w:r w:rsidRPr="00DD7CCF">
        <w:rPr>
          <w:rStyle w:val="Code"/>
        </w:rPr>
        <w:t>&lt;pb/&gt;</w:t>
      </w:r>
      <w:r w:rsidRPr="00DD7CCF">
        <w:t xml:space="preserve"> element is outside block-level containers, i.e. in the rare but potentially possible cases where a page bears forme work, but the rest of the page is blank </w:t>
      </w:r>
      <w:r w:rsidRPr="00E24F87">
        <w:rPr>
          <w:noProof/>
        </w:rPr>
        <w:t>(</w:t>
      </w:r>
      <w:r w:rsidR="003C3D87" w:rsidRPr="00DD7CCF">
        <w:t>§</w:t>
      </w:r>
      <w:r w:rsidR="00EE57DB" w:rsidRPr="00DD7CCF">
        <w:fldChar w:fldCharType="begin"/>
      </w:r>
      <w:r w:rsidR="00EE57DB" w:rsidRPr="00DD7CCF">
        <w:instrText xml:space="preserve"> REF _Ref43978346 \r \h </w:instrText>
      </w:r>
      <w:r w:rsidR="00DD7CCF">
        <w:instrText xml:space="preserve"> \* MERGEFORMAT </w:instrText>
      </w:r>
      <w:r w:rsidR="00EE57DB" w:rsidRPr="00DD7CCF">
        <w:fldChar w:fldCharType="separate"/>
      </w:r>
      <w:r w:rsidR="00E90D07">
        <w:t>3.5.2</w:t>
      </w:r>
      <w:r w:rsidR="00EE57DB" w:rsidRPr="00DD7CCF">
        <w:fldChar w:fldCharType="end"/>
      </w:r>
      <w:r w:rsidRPr="00DD7CCF">
        <w:t xml:space="preserve">) or lacunose </w:t>
      </w:r>
      <w:r w:rsidRPr="00E24F87">
        <w:rPr>
          <w:noProof/>
        </w:rPr>
        <w:t>(</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E90D07">
        <w:t>5.4.7</w:t>
      </w:r>
      <w:r w:rsidR="009A6168" w:rsidRPr="00DD7CCF">
        <w:fldChar w:fldCharType="end"/>
      </w:r>
      <w:r w:rsidRPr="00DD7CCF">
        <w:t>)</w:t>
      </w:r>
    </w:p>
    <w:p w14:paraId="5C812753" w14:textId="77777777" w:rsidR="00C02B8C" w:rsidRPr="00DD7CCF" w:rsidRDefault="004D2E67" w:rsidP="00E2714A">
      <w:pPr>
        <w:pStyle w:val="Lista"/>
      </w:pPr>
      <w:r w:rsidRPr="00DD7CCF">
        <w:t xml:space="preserve">should your inscription have two </w:t>
      </w:r>
      <w:r w:rsidRPr="00E24F87">
        <w:rPr>
          <w:noProof/>
        </w:rPr>
        <w:t>(</w:t>
      </w:r>
      <w:r w:rsidRPr="00DD7CCF">
        <w:t xml:space="preserve">or more) foliation marks on a single page, encode two </w:t>
      </w:r>
      <w:r w:rsidRPr="00E24F87">
        <w:rPr>
          <w:noProof/>
        </w:rPr>
        <w:t>(</w:t>
      </w:r>
      <w:r w:rsidRPr="00DD7CCF">
        <w:t xml:space="preserve">or more) </w:t>
      </w:r>
      <w:r w:rsidRPr="00DD7CCF">
        <w:rPr>
          <w:rStyle w:val="Code"/>
        </w:rPr>
        <w:t>&lt;fw&gt;</w:t>
      </w:r>
      <w:r w:rsidRPr="00DD7CCF">
        <w:t xml:space="preserve"> elements one after the other, in an order that seems most logical</w:t>
      </w:r>
    </w:p>
    <w:p w14:paraId="61CE7464" w14:textId="77777777" w:rsidR="00C02B8C" w:rsidRPr="00DD7CCF" w:rsidRDefault="004D2E67" w:rsidP="00E2714A">
      <w:pPr>
        <w:pStyle w:val="Lista"/>
      </w:pPr>
      <w:r w:rsidRPr="00DD7CCF">
        <w:t xml:space="preserve">for practical purposes the </w:t>
      </w:r>
      <w:r w:rsidRPr="00DD7CCF">
        <w:rPr>
          <w:rStyle w:val="Code"/>
        </w:rPr>
        <w:t>&lt;fw&gt;</w:t>
      </w:r>
      <w:r w:rsidRPr="00DD7CCF">
        <w:t xml:space="preserve"> element is a structural container, therefore do not wrap the contents of this element in </w:t>
      </w:r>
      <w:r w:rsidRPr="00DD7CCF">
        <w:rPr>
          <w:rStyle w:val="Code"/>
        </w:rPr>
        <w:t>&lt;ab&gt;</w:t>
      </w:r>
      <w:r w:rsidRPr="00DD7CCF">
        <w:t xml:space="preserve"> </w:t>
      </w:r>
      <w:r w:rsidRPr="00E24F87">
        <w:rPr>
          <w:noProof/>
        </w:rPr>
        <w:t>(</w:t>
      </w:r>
      <w:r w:rsidRPr="00DD7CCF">
        <w:t>or any other container)</w:t>
      </w:r>
    </w:p>
    <w:p w14:paraId="485406FB" w14:textId="77777777" w:rsidR="00C02B8C" w:rsidRPr="00DD7CCF" w:rsidRDefault="004D2E67" w:rsidP="00E2714A">
      <w:pPr>
        <w:pStyle w:val="Lista"/>
      </w:pPr>
      <w:r w:rsidRPr="00DD7CCF">
        <w:t xml:space="preserve">moreover, since foliation marks are not an integral part of the text, </w:t>
      </w:r>
      <w:r w:rsidRPr="005D2B22">
        <w:rPr>
          <w:b/>
          <w:bCs/>
        </w:rPr>
        <w:t>do not mark up line beginnings</w:t>
      </w:r>
      <w:r w:rsidRPr="00DD7CCF">
        <w:t xml:space="preserve"> within forme work</w:t>
      </w:r>
      <w:r w:rsidRPr="00F47381">
        <w:rPr>
          <w:rStyle w:val="Lbjegyzet-hivatkozs"/>
        </w:rPr>
        <w:footnoteReference w:id="13"/>
      </w:r>
    </w:p>
    <w:p w14:paraId="5A9C9F2D" w14:textId="0A8351AE" w:rsidR="004F4C63" w:rsidRPr="00DD7CCF" w:rsidRDefault="004D2E67" w:rsidP="00E2714A">
      <w:pPr>
        <w:pStyle w:val="Lista"/>
      </w:pPr>
      <w:r w:rsidRPr="00DD7CCF">
        <w:t xml:space="preserve">numbers used in foliation/pagination must be marked up as usual </w:t>
      </w:r>
      <w:r w:rsidRPr="00E24F87">
        <w:rPr>
          <w:noProof/>
        </w:rPr>
        <w:t>(</w:t>
      </w:r>
      <w:r w:rsidR="003C3D87" w:rsidRPr="00DD7CCF">
        <w:t>§</w:t>
      </w:r>
      <w:r w:rsidR="006762C0">
        <w:fldChar w:fldCharType="begin"/>
      </w:r>
      <w:r w:rsidR="006762C0">
        <w:instrText xml:space="preserve"> REF _Ref44577917 \r \h </w:instrText>
      </w:r>
      <w:r w:rsidR="006762C0">
        <w:fldChar w:fldCharType="separate"/>
      </w:r>
      <w:r w:rsidR="00E90D07">
        <w:t>4.2.2</w:t>
      </w:r>
      <w:r w:rsidR="006762C0">
        <w:fldChar w:fldCharType="end"/>
      </w:r>
      <w:r w:rsidRPr="00DD7CCF">
        <w:t xml:space="preserve">, </w:t>
      </w:r>
      <w:r w:rsidR="003C3D87" w:rsidRPr="00DD7CCF">
        <w:t>§</w:t>
      </w:r>
      <w:r w:rsidR="0082423C" w:rsidRPr="00DD7CCF">
        <w:fldChar w:fldCharType="begin"/>
      </w:r>
      <w:r w:rsidR="0082423C" w:rsidRPr="00DD7CCF">
        <w:instrText xml:space="preserve"> REF _Ref43980607 \r \h </w:instrText>
      </w:r>
      <w:r w:rsidR="00DD7CCF">
        <w:instrText xml:space="preserve"> \* MERGEFORMAT </w:instrText>
      </w:r>
      <w:r w:rsidR="0082423C" w:rsidRPr="00DD7CCF">
        <w:fldChar w:fldCharType="separate"/>
      </w:r>
      <w:r w:rsidR="00E90D07">
        <w:t>7.1</w:t>
      </w:r>
      <w:r w:rsidR="0082423C" w:rsidRPr="00DD7CCF">
        <w:fldChar w:fldCharType="end"/>
      </w:r>
      <w:r w:rsidRPr="00DD7CCF">
        <w:t>)</w:t>
      </w:r>
    </w:p>
    <w:tbl>
      <w:tblPr>
        <w:tblStyle w:val="CodeSampleTable"/>
        <w:tblW w:w="5000" w:type="pct"/>
        <w:tblLook w:val="04A0" w:firstRow="1" w:lastRow="0" w:firstColumn="1" w:lastColumn="0" w:noHBand="0" w:noVBand="1"/>
      </w:tblPr>
      <w:tblGrid>
        <w:gridCol w:w="2761"/>
        <w:gridCol w:w="6861"/>
      </w:tblGrid>
      <w:tr w:rsidR="00934AD5" w:rsidRPr="00DD7CCF" w14:paraId="44AD491D"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459372F0" w14:textId="32701349" w:rsidR="00934AD5" w:rsidRPr="00DD7CCF" w:rsidRDefault="00934AD5" w:rsidP="00934AD5">
            <w:pPr>
              <w:pStyle w:val="Kpalrs"/>
            </w:pPr>
            <w:r w:rsidRPr="00DD7CCF">
              <w:t xml:space="preserve">Example </w:t>
            </w:r>
            <w:r>
              <w:fldChar w:fldCharType="begin"/>
            </w:r>
            <w:r>
              <w:instrText xml:space="preserve"> STYLEREF 3 \s </w:instrText>
            </w:r>
            <w:r>
              <w:fldChar w:fldCharType="separate"/>
            </w:r>
            <w:r w:rsidR="005E67E7">
              <w:rPr>
                <w:noProof/>
              </w:rPr>
              <w:t>3.3.5</w:t>
            </w:r>
            <w:r>
              <w:rPr>
                <w:noProof/>
              </w:rPr>
              <w:fldChar w:fldCharType="end"/>
            </w:r>
            <w:r w:rsidR="00EE7E86" w:rsidRPr="00DD7CCF">
              <w:t>.</w:t>
            </w:r>
            <w:r>
              <w:fldChar w:fldCharType="begin"/>
            </w:r>
            <w:r>
              <w:instrText xml:space="preserve"> SEQ Example \* ALPHABETIC \s 3 </w:instrText>
            </w:r>
            <w:r>
              <w:fldChar w:fldCharType="separate"/>
            </w:r>
            <w:r w:rsidR="005E67E7">
              <w:rPr>
                <w:noProof/>
              </w:rPr>
              <w:t>A</w:t>
            </w:r>
            <w:r>
              <w:rPr>
                <w:noProof/>
              </w:rPr>
              <w:fldChar w:fldCharType="end"/>
            </w:r>
            <w:r w:rsidR="00EE7E86" w:rsidRPr="00DD7CCF">
              <w:t>: foliation in the right margin</w:t>
            </w:r>
          </w:p>
        </w:tc>
      </w:tr>
      <w:tr w:rsidR="00FB0167" w:rsidRPr="00DD7CCF" w14:paraId="429398F8" w14:textId="77777777" w:rsidTr="000B047B">
        <w:tc>
          <w:tcPr>
            <w:tcW w:w="1828" w:type="pct"/>
          </w:tcPr>
          <w:p w14:paraId="46DAB4E7" w14:textId="77777777" w:rsidR="00934AD5" w:rsidRPr="00DD7CCF" w:rsidRDefault="00934AD5" w:rsidP="00934AD5">
            <w:pPr>
              <w:pStyle w:val="CodeParagraph"/>
              <w:rPr>
                <w:rStyle w:val="Code"/>
              </w:rPr>
            </w:pPr>
            <w:r w:rsidRPr="00DD7CCF">
              <w:rPr>
                <w:rStyle w:val="Code"/>
              </w:rPr>
              <w:t>&lt;p&gt;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r w:rsidRPr="00DD7CCF">
              <w:rPr>
                <w:rStyle w:val="Codetext"/>
              </w:rPr>
              <w:br/>
              <w:t xml:space="preserve">  </w:t>
            </w:r>
            <w:r w:rsidRPr="00DD7CCF">
              <w:rPr>
                <w:rStyle w:val="Code"/>
              </w:rPr>
              <w:t>&lt;fw</w:t>
            </w:r>
            <w:r w:rsidRPr="00DD7CCF">
              <w:rPr>
                <w:rStyle w:val="Codeattribute"/>
              </w:rPr>
              <w:t xml:space="preserve"> n</w:t>
            </w:r>
            <w:r w:rsidRPr="00DD7CCF">
              <w:rPr>
                <w:rStyle w:val="Code"/>
              </w:rPr>
              <w:t>=</w:t>
            </w:r>
            <w:r w:rsidRPr="0046000E">
              <w:rPr>
                <w:rStyle w:val="Codevalue"/>
              </w:rPr>
              <w:t>"1r"</w:t>
            </w:r>
            <w:r w:rsidRPr="00DD7CCF">
              <w:rPr>
                <w:rStyle w:val="Code"/>
              </w:rPr>
              <w:t xml:space="preserve"> </w:t>
            </w:r>
            <w:r w:rsidRPr="00DD7CCF">
              <w:rPr>
                <w:rStyle w:val="Codeattribute"/>
              </w:rPr>
              <w:t>place</w:t>
            </w:r>
            <w:r w:rsidRPr="00DD7CCF">
              <w:rPr>
                <w:rStyle w:val="Code"/>
              </w:rPr>
              <w:t>=</w:t>
            </w:r>
            <w:r w:rsidRPr="0046000E">
              <w:rPr>
                <w:rStyle w:val="Codevalue"/>
              </w:rPr>
              <w:t>"right"</w:t>
            </w:r>
            <w:r w:rsidRPr="00DD7CCF">
              <w:rPr>
                <w:rStyle w:val="Code"/>
              </w:rPr>
              <w:t>&gt;</w:t>
            </w:r>
          </w:p>
          <w:p w14:paraId="4F5AD3D0" w14:textId="77777777" w:rsidR="00934AD5" w:rsidRPr="00DD7CCF" w:rsidRDefault="00934AD5" w:rsidP="00934AD5">
            <w:pPr>
              <w:pStyle w:val="CodeParagraph"/>
              <w:rPr>
                <w:rStyle w:val="Code"/>
              </w:rPr>
            </w:pPr>
            <w:r w:rsidRPr="00DD7CCF">
              <w:rPr>
                <w:rStyle w:val="Code"/>
              </w:rPr>
              <w:t xml:space="preserve">    &lt;num </w:t>
            </w:r>
            <w:r w:rsidRPr="00DD7CCF">
              <w:rPr>
                <w:rStyle w:val="Codeattribute"/>
              </w:rPr>
              <w:t>value</w:t>
            </w:r>
            <w:r w:rsidRPr="00DD7CCF">
              <w:rPr>
                <w:rStyle w:val="Code"/>
              </w:rPr>
              <w:t>=</w:t>
            </w:r>
            <w:r w:rsidRPr="0046000E">
              <w:rPr>
                <w:rStyle w:val="Codevalue"/>
              </w:rPr>
              <w:t>"1"</w:t>
            </w:r>
            <w:r w:rsidRPr="00DD7CCF">
              <w:rPr>
                <w:rStyle w:val="Code"/>
              </w:rPr>
              <w:t>&gt;</w:t>
            </w:r>
            <w:r w:rsidRPr="00DD7CCF">
              <w:rPr>
                <w:rStyle w:val="Codetext"/>
              </w:rPr>
              <w:t>1</w:t>
            </w:r>
            <w:r w:rsidRPr="00DD7CCF">
              <w:rPr>
                <w:rStyle w:val="Code"/>
              </w:rPr>
              <w:t>&lt;/num&gt;</w:t>
            </w:r>
          </w:p>
          <w:p w14:paraId="6A7CC0DB" w14:textId="77777777" w:rsidR="00934AD5" w:rsidRPr="00DD7CCF" w:rsidRDefault="00934AD5" w:rsidP="00934AD5">
            <w:pPr>
              <w:pStyle w:val="CodeParagraph"/>
            </w:pPr>
            <w:r w:rsidRPr="00DD7CCF">
              <w:rPr>
                <w:rStyle w:val="Code"/>
              </w:rPr>
              <w:t xml:space="preserve">  &lt;/fw&gt;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 hole in the ground...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nasty, dirty...</w:t>
            </w:r>
            <w:r w:rsidRPr="00DD7CCF">
              <w:rPr>
                <w:rStyle w:val="Codetext"/>
              </w:rPr>
              <w:br/>
              <w:t xml:space="preserve">  ...</w:t>
            </w:r>
            <w:r w:rsidRPr="00DD7CCF">
              <w:rPr>
                <w:rStyle w:val="Codetext"/>
              </w:rPr>
              <w:br/>
            </w:r>
            <w:r w:rsidRPr="00DD7CCF">
              <w:rPr>
                <w:rStyle w:val="Code"/>
              </w:rPr>
              <w:t>&lt;/p&gt;</w:t>
            </w:r>
          </w:p>
        </w:tc>
        <w:tc>
          <w:tcPr>
            <w:tcW w:w="3172" w:type="pct"/>
            <w:vAlign w:val="bottom"/>
          </w:tcPr>
          <w:p w14:paraId="4EFF79C9" w14:textId="77777777" w:rsidR="00934AD5" w:rsidRDefault="00934AD5" w:rsidP="00934AD5">
            <w:pPr>
              <w:keepNext/>
              <w:jc w:val="center"/>
            </w:pPr>
            <w:r w:rsidRPr="00DD7CCF">
              <w:rPr>
                <w:noProof/>
              </w:rPr>
              <w:drawing>
                <wp:inline distT="114300" distB="114300" distL="114300" distR="114300" wp14:anchorId="0D7E3EDD" wp14:editId="3F3E6147">
                  <wp:extent cx="4351822" cy="1231900"/>
                  <wp:effectExtent l="0" t="0" r="0" b="6350"/>
                  <wp:docPr id="3" name="image10.png"/>
                  <wp:cNvGraphicFramePr/>
                  <a:graphic xmlns:a="http://schemas.openxmlformats.org/drawingml/2006/main">
                    <a:graphicData uri="http://schemas.openxmlformats.org/drawingml/2006/picture">
                      <pic:pic xmlns:pic="http://schemas.openxmlformats.org/drawingml/2006/picture">
                        <pic:nvPicPr>
                          <pic:cNvPr id="0" name="image10.png"/>
                          <pic:cNvPicPr/>
                        </pic:nvPicPr>
                        <pic:blipFill>
                          <a:blip r:embed="rId27"/>
                          <a:srcRect/>
                          <a:stretch>
                            <a:fillRect/>
                          </a:stretch>
                        </pic:blipFill>
                        <pic:spPr>
                          <a:xfrm>
                            <a:off x="0" y="0"/>
                            <a:ext cx="4546124" cy="1286903"/>
                          </a:xfrm>
                          <a:prstGeom prst="rect">
                            <a:avLst/>
                          </a:prstGeom>
                          <a:ln/>
                        </pic:spPr>
                      </pic:pic>
                    </a:graphicData>
                  </a:graphic>
                </wp:inline>
              </w:drawing>
            </w:r>
          </w:p>
          <w:p w14:paraId="39EFE0E6" w14:textId="77777777" w:rsidR="000B047B" w:rsidRPr="00DD7CCF" w:rsidRDefault="000B047B" w:rsidP="00934AD5">
            <w:pPr>
              <w:keepNext/>
              <w:jc w:val="center"/>
            </w:pPr>
          </w:p>
        </w:tc>
      </w:tr>
    </w:tbl>
    <w:p w14:paraId="33602B86" w14:textId="77777777" w:rsidR="00C02B8C" w:rsidRPr="00DD7CCF" w:rsidRDefault="004D2E67" w:rsidP="00D4342A">
      <w:pPr>
        <w:pStyle w:val="Cmsor2"/>
      </w:pPr>
      <w:bookmarkStart w:id="137" w:name="_dzwqp0ufpcn5" w:colFirst="0" w:colLast="0"/>
      <w:bookmarkStart w:id="138" w:name="_Ref43978987"/>
      <w:bookmarkStart w:id="139" w:name="_Toc74733420"/>
      <w:bookmarkEnd w:id="137"/>
      <w:r w:rsidRPr="00DD7CCF">
        <w:t>Boxlike Partitions: Self-contained Zones</w:t>
      </w:r>
      <w:bookmarkEnd w:id="138"/>
      <w:bookmarkEnd w:id="139"/>
    </w:p>
    <w:p w14:paraId="0B728DD2" w14:textId="77777777" w:rsidR="00C02B8C" w:rsidRPr="00DD7CCF" w:rsidRDefault="0053341E" w:rsidP="00D4342A">
      <w:pPr>
        <w:pStyle w:val="Cmsor3"/>
      </w:pPr>
      <w:bookmarkStart w:id="140" w:name="_7afiixd3hprc" w:colFirst="0" w:colLast="0"/>
      <w:bookmarkStart w:id="141" w:name="_Ref43978278"/>
      <w:bookmarkStart w:id="142" w:name="_Toc74733421"/>
      <w:bookmarkEnd w:id="140"/>
      <w:r w:rsidRPr="00DD7CCF">
        <w:rPr>
          <w:noProof/>
        </w:rPr>
        <w:drawing>
          <wp:anchor distT="114300" distB="114300" distL="114300" distR="114300" simplePos="0" relativeHeight="251661312" behindDoc="0" locked="0" layoutInCell="1" hidden="0" allowOverlap="1" wp14:anchorId="5726B516" wp14:editId="02FDF419">
            <wp:simplePos x="0" y="0"/>
            <wp:positionH relativeFrom="margin">
              <wp:align>right</wp:align>
            </wp:positionH>
            <wp:positionV relativeFrom="paragraph">
              <wp:posOffset>111125</wp:posOffset>
            </wp:positionV>
            <wp:extent cx="1731600" cy="914400"/>
            <wp:effectExtent l="0" t="0" r="2540" b="0"/>
            <wp:wrapSquare wrapText="bothSides" distT="114300" distB="114300" distL="114300" distR="114300"/>
            <wp:docPr id="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1"/>
                    <a:srcRect t="111" b="111"/>
                    <a:stretch>
                      <a:fillRect/>
                    </a:stretch>
                  </pic:blipFill>
                  <pic:spPr>
                    <a:xfrm>
                      <a:off x="0" y="0"/>
                      <a:ext cx="1731600" cy="914400"/>
                    </a:xfrm>
                    <a:prstGeom prst="rect">
                      <a:avLst/>
                    </a:prstGeom>
                    <a:ln/>
                  </pic:spPr>
                </pic:pic>
              </a:graphicData>
            </a:graphic>
            <wp14:sizeRelH relativeFrom="margin">
              <wp14:pctWidth>0</wp14:pctWidth>
            </wp14:sizeRelH>
            <wp14:sizeRelV relativeFrom="margin">
              <wp14:pctHeight>0</wp14:pctHeight>
            </wp14:sizeRelV>
          </wp:anchor>
        </w:drawing>
      </w:r>
      <w:r w:rsidR="004D2E67" w:rsidRPr="00DD7CCF">
        <w:t>Overview</w:t>
      </w:r>
      <w:bookmarkEnd w:id="141"/>
      <w:bookmarkEnd w:id="142"/>
    </w:p>
    <w:p w14:paraId="44B77879" w14:textId="77777777" w:rsidR="00C02B8C" w:rsidRPr="00DD7CCF" w:rsidRDefault="004D2E67" w:rsidP="00E2714A">
      <w:pPr>
        <w:pStyle w:val="Lista"/>
      </w:pPr>
      <w:r w:rsidRPr="005D2B22">
        <w:rPr>
          <w:b/>
          <w:bCs/>
        </w:rPr>
        <w:t>if your text stops</w:t>
      </w:r>
      <w:r w:rsidRPr="00DD7CCF">
        <w:t xml:space="preserve"> at the end of a zone and something else begins in the next </w:t>
      </w:r>
      <w:r w:rsidRPr="00E24F87">
        <w:rPr>
          <w:noProof/>
        </w:rPr>
        <w:t>(</w:t>
      </w:r>
      <w:r w:rsidRPr="00DD7CCF">
        <w:t xml:space="preserve">as in the abstract scheme on the right), you have a </w:t>
      </w:r>
      <w:r w:rsidRPr="005D2B22">
        <w:rPr>
          <w:b/>
          <w:bCs/>
        </w:rPr>
        <w:t>boxlike partition</w:t>
      </w:r>
    </w:p>
    <w:p w14:paraId="4D9582DD" w14:textId="77777777" w:rsidR="00C02B8C" w:rsidRPr="00DD7CCF" w:rsidRDefault="004D2E67" w:rsidP="00E2714A">
      <w:pPr>
        <w:pStyle w:val="Lista2"/>
      </w:pPr>
      <w:r w:rsidRPr="00DD7CCF">
        <w:lastRenderedPageBreak/>
        <w:t>here, there is a semantic discontinuity between the two zones, and there is no unit of intrinsic structure commencing in one and ending in another</w:t>
      </w:r>
    </w:p>
    <w:p w14:paraId="7BCA2801" w14:textId="77777777" w:rsidR="00C02B8C" w:rsidRPr="00DD7CCF" w:rsidRDefault="004D2E67" w:rsidP="00E2714A">
      <w:pPr>
        <w:pStyle w:val="Lista"/>
      </w:pPr>
      <w:r w:rsidRPr="00DD7CCF">
        <w:t>such spatial partitions of an inscribed text are called boxlike here, because each partition is a functional box enclosing a discrete segment of text</w:t>
      </w:r>
    </w:p>
    <w:p w14:paraId="156DB8C2" w14:textId="77777777" w:rsidR="00C02B8C" w:rsidRPr="00DD7CCF" w:rsidRDefault="004D2E67" w:rsidP="00E2714A">
      <w:pPr>
        <w:pStyle w:val="Lista"/>
      </w:pPr>
      <w:r w:rsidRPr="00DD7CCF">
        <w:t>since the hierarchy of such partitions does not overlap with the hierarchy of the text’s internal structure, they can be encoded in XML as containing elements called textpart divisions</w:t>
      </w:r>
    </w:p>
    <w:p w14:paraId="2D55B0D6" w14:textId="0C0B38B6" w:rsidR="00C02B8C" w:rsidRPr="00DD7CCF" w:rsidRDefault="004D2E67" w:rsidP="00E2714A">
      <w:pPr>
        <w:pStyle w:val="Lista"/>
      </w:pPr>
      <w:r w:rsidRPr="00DD7CCF">
        <w:t xml:space="preserve">in our practice, the encoding for boxlike partitions shall only be used in warranted cases, </w:t>
      </w:r>
      <w:r w:rsidR="00B36E2E">
        <w:t>particularly</w:t>
      </w:r>
      <w:r w:rsidRPr="00DD7CCF">
        <w:t>:</w:t>
      </w:r>
    </w:p>
    <w:p w14:paraId="4B6DCAB9" w14:textId="77777777" w:rsidR="00C02B8C" w:rsidRPr="00DD7CCF" w:rsidRDefault="004D2E67" w:rsidP="00E2714A">
      <w:pPr>
        <w:pStyle w:val="Lista2"/>
      </w:pPr>
      <w:r w:rsidRPr="00CD25A4">
        <w:rPr>
          <w:b/>
          <w:bCs/>
        </w:rPr>
        <w:t>copperplate sets with an inscribed seal</w:t>
      </w:r>
      <w:r w:rsidRPr="00DD7CCF">
        <w:t xml:space="preserve"> </w:t>
      </w:r>
      <w:r w:rsidRPr="00E24F87">
        <w:rPr>
          <w:noProof/>
        </w:rPr>
        <w:t>(</w:t>
      </w:r>
      <w:r w:rsidRPr="00DD7CCF">
        <w:t>regardless of whether the seal is soldered to a plate, attached with a ring to a set of plates, or currently detached)</w:t>
      </w:r>
    </w:p>
    <w:p w14:paraId="4E06F1E6" w14:textId="04C38818" w:rsidR="00C02B8C" w:rsidRPr="00DD7CCF" w:rsidRDefault="004D2E67" w:rsidP="00E2714A">
      <w:pPr>
        <w:pStyle w:val="Lista3"/>
      </w:pPr>
      <w:r w:rsidRPr="00DD7CCF">
        <w:t xml:space="preserve">see Case study 2A in </w:t>
      </w:r>
      <w:r w:rsidR="00780A5D" w:rsidRPr="00DD7CCF">
        <w:fldChar w:fldCharType="begin"/>
      </w:r>
      <w:r w:rsidR="00780A5D" w:rsidRPr="00DD7CCF">
        <w:instrText xml:space="preserve"> REF _Ref43985466 \w \h </w:instrText>
      </w:r>
      <w:r w:rsidR="00DD7CCF">
        <w:instrText xml:space="preserve"> \* MERGEFORMAT </w:instrText>
      </w:r>
      <w:r w:rsidR="00780A5D" w:rsidRPr="00DD7CCF">
        <w:fldChar w:fldCharType="separate"/>
      </w:r>
      <w:r w:rsidR="00E90D07">
        <w:t>Appendix C</w:t>
      </w:r>
      <w:r w:rsidR="00780A5D" w:rsidRPr="00DD7CCF">
        <w:fldChar w:fldCharType="end"/>
      </w:r>
      <w:r w:rsidRPr="00DD7CCF">
        <w:t xml:space="preserve"> for an illustration</w:t>
      </w:r>
    </w:p>
    <w:p w14:paraId="7B7AE476" w14:textId="77777777" w:rsidR="00C02B8C" w:rsidRPr="00DD7CCF" w:rsidRDefault="004D2E67" w:rsidP="00E2714A">
      <w:pPr>
        <w:pStyle w:val="Lista2"/>
      </w:pPr>
      <w:r w:rsidRPr="00CD25A4">
        <w:rPr>
          <w:b/>
          <w:bCs/>
        </w:rPr>
        <w:t>non-contiguous fragments</w:t>
      </w:r>
      <w:r w:rsidRPr="00DD7CCF">
        <w:t>, where the physical structure of the lost intervening fragments cannot be reconstructed, especially when even the order in which the fragments must be read is doubtful</w:t>
      </w:r>
    </w:p>
    <w:p w14:paraId="349B6FE4" w14:textId="12A68678" w:rsidR="00C02B8C" w:rsidRPr="00DD7CCF" w:rsidRDefault="004D2E67" w:rsidP="00E2714A">
      <w:pPr>
        <w:pStyle w:val="Lista3"/>
      </w:pPr>
      <w:r w:rsidRPr="00DD7CCF">
        <w:t>see</w:t>
      </w:r>
      <w:r w:rsidR="00AF7A33" w:rsidRPr="00DD7CCF">
        <w:t xml:space="preserve"> </w:t>
      </w:r>
      <w:r w:rsidR="00AF7A33" w:rsidRPr="00DD7CCF">
        <w:fldChar w:fldCharType="begin"/>
      </w:r>
      <w:r w:rsidR="00AF7A33" w:rsidRPr="00DD7CCF">
        <w:instrText xml:space="preserve"> REF _Ref44077741 \h </w:instrText>
      </w:r>
      <w:r w:rsidR="00DD7CCF">
        <w:instrText xml:space="preserve"> \* MERGEFORMAT </w:instrText>
      </w:r>
      <w:r w:rsidR="00AF7A33" w:rsidRPr="00DD7CCF">
        <w:fldChar w:fldCharType="separate"/>
      </w:r>
      <w:r w:rsidR="00E90D07" w:rsidRPr="00DD7CCF">
        <w:t xml:space="preserve">Example </w:t>
      </w:r>
      <w:r w:rsidR="00E90D07">
        <w:rPr>
          <w:noProof/>
        </w:rPr>
        <w:t>3.4.5</w:t>
      </w:r>
      <w:r w:rsidR="00E90D07" w:rsidRPr="00DD7CCF">
        <w:rPr>
          <w:noProof/>
        </w:rPr>
        <w:t>.</w:t>
      </w:r>
      <w:r w:rsidR="00E90D07">
        <w:rPr>
          <w:noProof/>
        </w:rPr>
        <w:t>A</w:t>
      </w:r>
      <w:r w:rsidR="00AF7A33" w:rsidRPr="00DD7CCF">
        <w:fldChar w:fldCharType="end"/>
      </w:r>
      <w:r w:rsidRPr="00DD7CCF">
        <w:t xml:space="preserve"> </w:t>
      </w:r>
      <w:r w:rsidR="00AF7A33" w:rsidRPr="00DD7CCF">
        <w:t>for an illustration</w:t>
      </w:r>
    </w:p>
    <w:p w14:paraId="4A203C65" w14:textId="77777777" w:rsidR="00C02B8C" w:rsidRPr="00DD7CCF" w:rsidRDefault="004D2E67" w:rsidP="00E2714A">
      <w:pPr>
        <w:pStyle w:val="Lista3"/>
      </w:pPr>
      <w:r w:rsidRPr="00DD7CCF">
        <w:t>keep in mind that fragments for which it is possible to reconstruct the structure of the lost connecting section do not require encoding as textparts, nor do copperplate sets with a known number of medial plates lost</w:t>
      </w:r>
    </w:p>
    <w:p w14:paraId="51B9BBDE" w14:textId="11FEF72C" w:rsidR="00C02B8C" w:rsidRPr="00DD7CCF" w:rsidRDefault="004D2E67" w:rsidP="004E103D">
      <w:pPr>
        <w:pStyle w:val="Lista4"/>
      </w:pPr>
      <w:r w:rsidRPr="00DD7CCF">
        <w:t xml:space="preserve">see </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E90D07">
        <w:t>5.4.7</w:t>
      </w:r>
      <w:r w:rsidR="009A6168" w:rsidRPr="00DD7CCF">
        <w:fldChar w:fldCharType="end"/>
      </w:r>
      <w:r w:rsidRPr="00DD7CCF">
        <w:t xml:space="preserve"> for advice on encoding massive lacunae where the structure can be restored</w:t>
      </w:r>
    </w:p>
    <w:p w14:paraId="5D6910EF" w14:textId="77777777" w:rsidR="00C02B8C" w:rsidRPr="00DD7CCF" w:rsidRDefault="004D2E67" w:rsidP="00E2714A">
      <w:pPr>
        <w:pStyle w:val="Lista2"/>
      </w:pPr>
      <w:r w:rsidRPr="00DD7CCF">
        <w:t xml:space="preserve">inscriptions consisting of </w:t>
      </w:r>
      <w:r w:rsidRPr="00CD25A4">
        <w:rPr>
          <w:b/>
          <w:bCs/>
        </w:rPr>
        <w:t xml:space="preserve">visually distinct parts that convey the same message in two </w:t>
      </w:r>
      <w:r w:rsidRPr="00E24F87">
        <w:rPr>
          <w:b/>
          <w:bCs/>
          <w:noProof/>
        </w:rPr>
        <w:t>(</w:t>
      </w:r>
      <w:r w:rsidRPr="00CD25A4">
        <w:rPr>
          <w:b/>
          <w:bCs/>
        </w:rPr>
        <w:t>or more) languages</w:t>
      </w:r>
      <w:r w:rsidRPr="00DD7CCF">
        <w:t>, if it is deemed necessary to encode these as a single inscription</w:t>
      </w:r>
    </w:p>
    <w:p w14:paraId="22BB8023" w14:textId="77777777" w:rsidR="00C02B8C" w:rsidRPr="00DD7CCF" w:rsidRDefault="004D2E67" w:rsidP="00E2714A">
      <w:pPr>
        <w:pStyle w:val="Lista3"/>
      </w:pPr>
      <w:r w:rsidRPr="00DD7CCF">
        <w:t xml:space="preserve">keep in mind that this does not apply to all bilingual </w:t>
      </w:r>
      <w:r w:rsidRPr="00E24F87">
        <w:rPr>
          <w:noProof/>
        </w:rPr>
        <w:t>(</w:t>
      </w:r>
      <w:r w:rsidRPr="00DD7CCF">
        <w:t>or multilingual) inscriptions: if different parts of a single text are written in different languages, then the use of textparts is not warranted</w:t>
      </w:r>
    </w:p>
    <w:p w14:paraId="0E2F73FE" w14:textId="764BFD56" w:rsidR="00C02B8C" w:rsidRDefault="004D2E67" w:rsidP="00E2714A">
      <w:pPr>
        <w:pStyle w:val="Lista3"/>
      </w:pPr>
      <w:r w:rsidRPr="00DD7CCF">
        <w:t xml:space="preserve">see </w:t>
      </w:r>
      <w:r w:rsidR="003C3D87" w:rsidRPr="00DD7CCF">
        <w:t>§</w:t>
      </w:r>
      <w:r w:rsidR="00A77327" w:rsidRPr="00DD7CCF">
        <w:fldChar w:fldCharType="begin"/>
      </w:r>
      <w:r w:rsidR="00A77327" w:rsidRPr="00DD7CCF">
        <w:instrText xml:space="preserve"> REF _Ref43986547 \w \h </w:instrText>
      </w:r>
      <w:r w:rsidR="00DD7CCF">
        <w:instrText xml:space="preserve"> \* MERGEFORMAT </w:instrText>
      </w:r>
      <w:r w:rsidR="00A77327" w:rsidRPr="00DD7CCF">
        <w:fldChar w:fldCharType="separate"/>
      </w:r>
      <w:r w:rsidR="00E90D07">
        <w:t>7.2.1</w:t>
      </w:r>
      <w:r w:rsidR="00A77327" w:rsidRPr="00DD7CCF">
        <w:fldChar w:fldCharType="end"/>
      </w:r>
      <w:r w:rsidRPr="00DD7CCF">
        <w:t xml:space="preserve"> about multilingual inscriptions</w:t>
      </w:r>
    </w:p>
    <w:p w14:paraId="174D2D32" w14:textId="7E4A71E0" w:rsidR="00403216" w:rsidRPr="00DD7CCF" w:rsidRDefault="00403216" w:rsidP="00403216">
      <w:pPr>
        <w:pStyle w:val="Lista2"/>
      </w:pPr>
      <w:r w:rsidRPr="00403216">
        <w:t xml:space="preserve">inscriptions accompanied by one or more </w:t>
      </w:r>
      <w:r w:rsidRPr="00403216">
        <w:rPr>
          <w:b/>
          <w:bCs/>
        </w:rPr>
        <w:t>trial engravings</w:t>
      </w:r>
      <w:r w:rsidRPr="00403216">
        <w:t xml:space="preserve"> outside the campus of the main inscription and presumably not visible when the inscription was displayed in its original setting</w:t>
      </w:r>
    </w:p>
    <w:p w14:paraId="4D81905E" w14:textId="77777777" w:rsidR="00C02B8C" w:rsidRPr="00DD7CCF" w:rsidRDefault="004D2E67" w:rsidP="00E2714A">
      <w:pPr>
        <w:pStyle w:val="Lista"/>
      </w:pPr>
      <w:r w:rsidRPr="00DD7CCF">
        <w:t>beyond the specific cases set out above, boxlike partitions are only warranted when there is no obvious order in which the zones of text ought to be read, but there is nevertheless good reason for treating them as a single document</w:t>
      </w:r>
    </w:p>
    <w:p w14:paraId="7E8C4FB8" w14:textId="3E1F5238" w:rsidR="00C02B8C" w:rsidRPr="00DD7CCF" w:rsidRDefault="004D2E67" w:rsidP="00E2714A">
      <w:pPr>
        <w:pStyle w:val="Lista"/>
      </w:pPr>
      <w:r w:rsidRPr="00DD7CCF">
        <w:t xml:space="preserve">in any other case where you think boxlike partitions may be relevant, consider carefully whether this encoding method is </w:t>
      </w:r>
      <w:r w:rsidR="004F69EF">
        <w:t>ideal</w:t>
      </w:r>
      <w:r w:rsidRPr="00DD7CCF">
        <w:t xml:space="preserve">, or </w:t>
      </w:r>
      <w:r w:rsidR="004F69EF">
        <w:t xml:space="preserve">if </w:t>
      </w:r>
      <w:r w:rsidRPr="00DD7CCF">
        <w:t xml:space="preserve">alternatives </w:t>
      </w:r>
      <w:r w:rsidR="004F69EF">
        <w:t>w</w:t>
      </w:r>
      <w:r w:rsidRPr="00DD7CCF">
        <w:t xml:space="preserve">ould be </w:t>
      </w:r>
      <w:r w:rsidR="004F69EF">
        <w:t>better</w:t>
      </w:r>
    </w:p>
    <w:p w14:paraId="67DB436C" w14:textId="77777777" w:rsidR="00C02B8C" w:rsidRPr="00DD7CCF" w:rsidRDefault="004D2E67" w:rsidP="00E2714A">
      <w:pPr>
        <w:pStyle w:val="Lista2"/>
      </w:pPr>
      <w:r w:rsidRPr="00DD7CCF">
        <w:t xml:space="preserve">if the connection between the texts is weak, preferably encode separate inscriptions </w:t>
      </w:r>
      <w:r w:rsidRPr="00E24F87">
        <w:rPr>
          <w:noProof/>
        </w:rPr>
        <w:t>(</w:t>
      </w:r>
      <w:r w:rsidRPr="00DD7CCF">
        <w:t>in separate XML documents), especially if there is reason to believe they were created on separate occasions</w:t>
      </w:r>
    </w:p>
    <w:p w14:paraId="61B6708E" w14:textId="26C9F602" w:rsidR="00C02B8C" w:rsidRPr="00DD7CCF" w:rsidRDefault="004D2E67" w:rsidP="00E2714A">
      <w:pPr>
        <w:pStyle w:val="Lista2"/>
      </w:pPr>
      <w:r w:rsidRPr="00DD7CCF">
        <w:t xml:space="preserve">if the connection between the texts is strong, </w:t>
      </w:r>
      <w:r w:rsidR="004F69EF">
        <w:t xml:space="preserve">preferably </w:t>
      </w:r>
      <w:r w:rsidRPr="00DD7CCF">
        <w:t xml:space="preserve">encode a pagelike partition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E90D07">
        <w:t>3.5</w:t>
      </w:r>
      <w:r w:rsidR="000725A4" w:rsidRPr="00DD7CCF">
        <w:fldChar w:fldCharType="end"/>
      </w:r>
      <w:r w:rsidRPr="00DD7CCF">
        <w:t>) between them, especially if it makes sense to read them in a particular sequence</w:t>
      </w:r>
    </w:p>
    <w:p w14:paraId="2F08EE20" w14:textId="77777777" w:rsidR="00C02B8C" w:rsidRPr="00DD7CCF" w:rsidRDefault="004D2E67" w:rsidP="00D4342A">
      <w:pPr>
        <w:pStyle w:val="Cmsor3"/>
      </w:pPr>
      <w:bookmarkStart w:id="143" w:name="_gwyk1jzb0av6" w:colFirst="0" w:colLast="0"/>
      <w:bookmarkStart w:id="144" w:name="_Ref43990385"/>
      <w:bookmarkStart w:id="145" w:name="_Toc74733422"/>
      <w:bookmarkEnd w:id="143"/>
      <w:r w:rsidRPr="00DD7CCF">
        <w:t>Encoding boxlike partitions</w:t>
      </w:r>
      <w:bookmarkEnd w:id="144"/>
      <w:bookmarkEnd w:id="145"/>
    </w:p>
    <w:p w14:paraId="04A402BE" w14:textId="77777777" w:rsidR="00C02B8C" w:rsidRPr="00DD7CCF" w:rsidRDefault="004D2E67" w:rsidP="00E2714A">
      <w:pPr>
        <w:pStyle w:val="Lista"/>
      </w:pPr>
      <w:r w:rsidRPr="00DD7CCF">
        <w:t xml:space="preserve">each boxlike partition must be wrapped in the element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p>
    <w:p w14:paraId="2309E095" w14:textId="77777777" w:rsidR="008525C6" w:rsidRPr="008525C6" w:rsidRDefault="004D2E67" w:rsidP="00E2714A">
      <w:pPr>
        <w:pStyle w:val="Lista2"/>
      </w:pPr>
      <w:r w:rsidRPr="00DD7CCF">
        <w:t xml:space="preserve">note the mandatory presence and value of </w:t>
      </w:r>
      <w:r w:rsidR="008525C6" w:rsidRPr="008525C6">
        <w:rPr>
          <w:rStyle w:val="Codeattribute"/>
        </w:rPr>
        <w:t>@type</w:t>
      </w:r>
    </w:p>
    <w:p w14:paraId="4CF97863" w14:textId="262114E6" w:rsidR="00C02B8C" w:rsidRPr="00DD7CCF" w:rsidRDefault="004D2E67" w:rsidP="00E2714A">
      <w:pPr>
        <w:pStyle w:val="Lista2"/>
      </w:pPr>
      <w:r w:rsidRPr="00DD7CCF">
        <w:t xml:space="preserve">see </w:t>
      </w:r>
      <w:r w:rsidR="003C3D87" w:rsidRPr="00DD7CCF">
        <w:t>§</w:t>
      </w:r>
      <w:r w:rsidR="00194541" w:rsidRPr="00DD7CCF">
        <w:fldChar w:fldCharType="begin"/>
      </w:r>
      <w:r w:rsidR="00194541" w:rsidRPr="00DD7CCF">
        <w:instrText xml:space="preserve"> REF _Ref43984577 \w \h </w:instrText>
      </w:r>
      <w:r w:rsidR="00DD7CCF">
        <w:instrText xml:space="preserve"> \* MERGEFORMAT </w:instrText>
      </w:r>
      <w:r w:rsidR="00194541" w:rsidRPr="00DD7CCF">
        <w:fldChar w:fldCharType="separate"/>
      </w:r>
      <w:r w:rsidR="00E90D07">
        <w:t>3.4.3</w:t>
      </w:r>
      <w:r w:rsidR="00194541" w:rsidRPr="00DD7CCF">
        <w:fldChar w:fldCharType="end"/>
      </w:r>
      <w:r w:rsidRPr="00DD7CCF">
        <w:t xml:space="preserve"> below about additional attributes and optional headers</w:t>
      </w:r>
    </w:p>
    <w:p w14:paraId="198C5A04" w14:textId="77777777" w:rsidR="00C02B8C" w:rsidRPr="00DD7CCF" w:rsidRDefault="004D2E67" w:rsidP="00E2714A">
      <w:pPr>
        <w:pStyle w:val="Lista"/>
      </w:pPr>
      <w:r w:rsidRPr="00DD7CCF">
        <w:t>note that the markup represents only the fact that such text partitions exist, but contains no encoded information about their relative positions and sizes</w:t>
      </w:r>
    </w:p>
    <w:p w14:paraId="3865FC15" w14:textId="77777777" w:rsidR="00C02B8C" w:rsidRPr="00DD7CCF" w:rsidRDefault="004D2E67" w:rsidP="00E2714A">
      <w:pPr>
        <w:pStyle w:val="Lista2"/>
      </w:pPr>
      <w:r w:rsidRPr="00DD7CCF">
        <w:t>such information shall be described for human readers in the metadata of your inscription</w:t>
      </w:r>
    </w:p>
    <w:p w14:paraId="3B84870C" w14:textId="77777777" w:rsidR="00C02B8C" w:rsidRPr="00DD7CCF" w:rsidRDefault="004D2E67" w:rsidP="00E2714A">
      <w:pPr>
        <w:pStyle w:val="Lista"/>
      </w:pPr>
      <w:r w:rsidRPr="00DD7CCF">
        <w:t xml:space="preserve">if your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&gt;</w:t>
      </w:r>
      <w:r w:rsidRPr="00DD7CCF">
        <w:t xml:space="preserve"> includes a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then </w:t>
      </w:r>
      <w:r w:rsidRPr="005D2B22">
        <w:rPr>
          <w:b/>
          <w:bCs/>
        </w:rPr>
        <w:t>all text</w:t>
      </w:r>
      <w:r w:rsidRPr="00DD7CCF">
        <w:t xml:space="preserve"> within the edition must be contained within textpart divisions</w:t>
      </w:r>
    </w:p>
    <w:p w14:paraId="663DB3E5" w14:textId="77777777" w:rsidR="00C02B8C" w:rsidRPr="00DD7CCF" w:rsidRDefault="004D2E67" w:rsidP="00E2714A">
      <w:pPr>
        <w:pStyle w:val="Lista2"/>
      </w:pPr>
      <w:r w:rsidRPr="00DD7CCF">
        <w:t xml:space="preserve">the technical expression for this is that the textpart divisions must </w:t>
      </w:r>
      <w:r w:rsidRPr="00DD7CCF">
        <w:rPr>
          <w:rStyle w:val="Foreign"/>
        </w:rPr>
        <w:t>tessellate</w:t>
      </w:r>
      <w:r w:rsidRPr="00DD7CCF">
        <w:t xml:space="preserve">, i.e. cover the entire surface of the text with no gaps </w:t>
      </w:r>
      <w:r w:rsidRPr="00E24F87">
        <w:rPr>
          <w:noProof/>
        </w:rPr>
        <w:t>(</w:t>
      </w:r>
      <w:r w:rsidRPr="00DD7CCF">
        <w:t>and, of course, no overlaps)</w:t>
      </w:r>
    </w:p>
    <w:p w14:paraId="682B3E8B" w14:textId="77777777" w:rsidR="00C02B8C" w:rsidRPr="00DD7CCF" w:rsidRDefault="004D2E67" w:rsidP="00E2714A">
      <w:pPr>
        <w:pStyle w:val="Lista2"/>
      </w:pPr>
      <w:r w:rsidRPr="00DD7CCF">
        <w:t>the practical purport is that if you create one textpart division for a section of an inscription, then you must also create another textpart division to wrap the remainder of the text</w:t>
      </w:r>
    </w:p>
    <w:p w14:paraId="5E0B38FB" w14:textId="77777777" w:rsidR="00C02B8C" w:rsidRPr="00DD7CCF" w:rsidRDefault="004D2E67" w:rsidP="00E2714A">
      <w:pPr>
        <w:pStyle w:val="Lista"/>
      </w:pPr>
      <w:r w:rsidRPr="00DD7CCF">
        <w:t xml:space="preserve">note that in principle, textpart div elements </w:t>
      </w:r>
      <w:r w:rsidRPr="00DD7CCF">
        <w:rPr>
          <w:rStyle w:val="Foreign"/>
        </w:rPr>
        <w:t>could</w:t>
      </w:r>
      <w:r w:rsidRPr="00DD7CCF">
        <w:t xml:space="preserve"> be nested within other textpart div elements; however, to avoid complications </w:t>
      </w:r>
      <w:r w:rsidRPr="00E24F87">
        <w:rPr>
          <w:noProof/>
        </w:rPr>
        <w:t>(</w:t>
      </w:r>
      <w:r w:rsidRPr="00DD7CCF">
        <w:t>in markup and referencing), our project policy is never to do so</w:t>
      </w:r>
    </w:p>
    <w:p w14:paraId="6F95D0E5" w14:textId="6D483499" w:rsidR="00C02B8C" w:rsidRPr="00DD7CCF" w:rsidRDefault="004D2E67" w:rsidP="00E2714A">
      <w:pPr>
        <w:pStyle w:val="Lista2"/>
      </w:pPr>
      <w:r w:rsidRPr="00DD7CCF">
        <w:t xml:space="preserve">when encoding a structurally complex inscription, instead of resorting to textparts within textparts, try to make use of visually offset intrinsic units </w:t>
      </w:r>
      <w:r w:rsidRPr="00E24F87">
        <w:rPr>
          <w:noProof/>
        </w:rPr>
        <w:t>(</w:t>
      </w:r>
      <w:r w:rsidR="003C3D87" w:rsidRPr="00DD7CCF">
        <w:t>§</w:t>
      </w:r>
      <w:r w:rsidR="00194541" w:rsidRPr="00DD7CCF">
        <w:fldChar w:fldCharType="begin"/>
      </w:r>
      <w:r w:rsidR="00194541" w:rsidRPr="00DD7CCF">
        <w:instrText xml:space="preserve"> REF _Ref43984718 \w \h </w:instrText>
      </w:r>
      <w:r w:rsidR="00DD7CCF">
        <w:instrText xml:space="preserve"> \* MERGEFORMAT </w:instrText>
      </w:r>
      <w:r w:rsidR="00194541" w:rsidRPr="00DD7CCF">
        <w:fldChar w:fldCharType="separate"/>
      </w:r>
      <w:r w:rsidR="00E90D07">
        <w:t>3.3</w:t>
      </w:r>
      <w:r w:rsidR="00194541" w:rsidRPr="00DD7CCF">
        <w:fldChar w:fldCharType="end"/>
      </w:r>
      <w:r w:rsidRPr="00DD7CCF">
        <w:t xml:space="preserve">) and 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E90D07">
        <w:t>3.5</w:t>
      </w:r>
      <w:r w:rsidR="000725A4" w:rsidRPr="00DD7CCF">
        <w:fldChar w:fldCharType="end"/>
      </w:r>
      <w:r w:rsidRPr="00DD7CCF">
        <w:t>)</w:t>
      </w:r>
    </w:p>
    <w:p w14:paraId="617BC79E" w14:textId="77777777" w:rsidR="00C02B8C" w:rsidRPr="00DD7CCF" w:rsidRDefault="004D2E67" w:rsidP="00E2714A">
      <w:pPr>
        <w:pStyle w:val="Lista2"/>
      </w:pPr>
      <w:r w:rsidRPr="00DD7CCF">
        <w:lastRenderedPageBreak/>
        <w:t>if you encounter a case where nested textpart divisions seem to be the best solution, please discuss it with the authors of the Guide and the XML-TEI data manager</w:t>
      </w:r>
    </w:p>
    <w:p w14:paraId="64A5DDED" w14:textId="77777777" w:rsidR="00C02B8C" w:rsidRPr="00DD7CCF" w:rsidRDefault="004D2E67" w:rsidP="00E2714A">
      <w:pPr>
        <w:pStyle w:val="Lista"/>
      </w:pPr>
      <w:r w:rsidRPr="00DD7CCF">
        <w:t>encode textparts in the order you deem to be the logical reading order</w:t>
      </w:r>
    </w:p>
    <w:p w14:paraId="4A3FABA8" w14:textId="4E0314CD" w:rsidR="00C02B8C" w:rsidRDefault="004D2E67" w:rsidP="00E2714A">
      <w:pPr>
        <w:pStyle w:val="Lista2"/>
      </w:pPr>
      <w:r w:rsidRPr="00DD7CCF">
        <w:t xml:space="preserve">for the sake of consistency throughout the corpus, inscribed </w:t>
      </w:r>
      <w:r w:rsidRPr="00CD25A4">
        <w:rPr>
          <w:b/>
          <w:bCs/>
        </w:rPr>
        <w:t>seals</w:t>
      </w:r>
      <w:r w:rsidRPr="00DD7CCF">
        <w:t xml:space="preserve"> </w:t>
      </w:r>
      <w:r w:rsidR="00E26C03" w:rsidRPr="00E26C03">
        <w:t>attached (or formerly attached) to the binding ring</w:t>
      </w:r>
      <w:r w:rsidR="00E26C03">
        <w:t xml:space="preserve"> </w:t>
      </w:r>
      <w:r w:rsidRPr="00DD7CCF">
        <w:t xml:space="preserve">of copper plates shall always be encoded </w:t>
      </w:r>
      <w:r w:rsidRPr="00CD25A4">
        <w:rPr>
          <w:b/>
          <w:bCs/>
        </w:rPr>
        <w:t>before the plates</w:t>
      </w:r>
      <w:r w:rsidRPr="00DD7CCF">
        <w:t xml:space="preserve"> themselves</w:t>
      </w:r>
    </w:p>
    <w:p w14:paraId="6741E30C" w14:textId="5DC35AB0" w:rsidR="00E26C03" w:rsidRPr="00DD7CCF" w:rsidRDefault="00E26C03" w:rsidP="00E26C03">
      <w:pPr>
        <w:pStyle w:val="Lista3"/>
      </w:pPr>
      <w:r w:rsidRPr="00E26C03">
        <w:t>seals soldered to the plates themselves shall be encoded before or after the text of the plates, as dictated by the placement of the seal</w:t>
      </w:r>
    </w:p>
    <w:p w14:paraId="07A92EB7" w14:textId="77777777" w:rsidR="00C02B8C" w:rsidRPr="00DD7CCF" w:rsidRDefault="004D2E67" w:rsidP="00E2714A">
      <w:pPr>
        <w:pStyle w:val="Lista"/>
      </w:pPr>
      <w:r w:rsidRPr="00DD7CCF">
        <w:t>within each textpart division, use structural and other markup as you would elsewhere; this includes in particular</w:t>
      </w:r>
    </w:p>
    <w:p w14:paraId="0071DE6D" w14:textId="326155E0" w:rsidR="00C02B8C" w:rsidRPr="00DD7CCF" w:rsidRDefault="004D2E67" w:rsidP="00E2714A">
      <w:pPr>
        <w:pStyle w:val="Lista2"/>
      </w:pPr>
      <w:r w:rsidRPr="00DD7CCF">
        <w:t xml:space="preserve">wrapping all text in block-level containers to represent intrinsic structure </w:t>
      </w:r>
      <w:r w:rsidRPr="00E24F87">
        <w:rPr>
          <w:noProof/>
        </w:rPr>
        <w:t>(</w:t>
      </w:r>
      <w:r w:rsidR="003C3D87" w:rsidRPr="00DD7CCF">
        <w:t>§</w:t>
      </w:r>
      <w:r w:rsidR="00780A5D" w:rsidRPr="00DD7CCF">
        <w:fldChar w:fldCharType="begin"/>
      </w:r>
      <w:r w:rsidR="00780A5D" w:rsidRPr="00DD7CCF">
        <w:instrText xml:space="preserve"> REF _Ref43978632 \w \h </w:instrText>
      </w:r>
      <w:r w:rsidR="00DD7CCF">
        <w:instrText xml:space="preserve"> \* MERGEFORMAT </w:instrText>
      </w:r>
      <w:r w:rsidR="00780A5D" w:rsidRPr="00DD7CCF">
        <w:fldChar w:fldCharType="separate"/>
      </w:r>
      <w:r w:rsidR="00E90D07">
        <w:t>2</w:t>
      </w:r>
      <w:r w:rsidR="00780A5D" w:rsidRPr="00DD7CCF">
        <w:fldChar w:fldCharType="end"/>
      </w:r>
      <w:r w:rsidRPr="00DD7CCF">
        <w:t>)</w:t>
      </w:r>
    </w:p>
    <w:p w14:paraId="2B6EBB10" w14:textId="3470C69C" w:rsidR="00C02B8C" w:rsidRPr="00DD7CCF" w:rsidRDefault="004D2E67" w:rsidP="00E2714A">
      <w:pPr>
        <w:pStyle w:val="Lista2"/>
      </w:pPr>
      <w:r w:rsidRPr="00DD7CCF">
        <w:t xml:space="preserve">marking up line beginnings </w:t>
      </w:r>
      <w:r w:rsidRPr="00E24F87">
        <w:rPr>
          <w:noProof/>
        </w:rPr>
        <w:t>(</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E90D07">
        <w:t>3.2</w:t>
      </w:r>
      <w:r w:rsidR="00543A88" w:rsidRPr="00DD7CCF">
        <w:fldChar w:fldCharType="end"/>
      </w:r>
      <w:r w:rsidRPr="00DD7CCF">
        <w:t>) even if a given partition consists of just one line</w:t>
      </w:r>
    </w:p>
    <w:p w14:paraId="520B28E2" w14:textId="7B057EC7" w:rsidR="00C02B8C" w:rsidRPr="00DD7CCF" w:rsidRDefault="004D2E67" w:rsidP="00E2714A">
      <w:pPr>
        <w:pStyle w:val="Lista2"/>
      </w:pPr>
      <w:r w:rsidRPr="00DD7CCF">
        <w:t xml:space="preserve">numbering all line beginnings </w:t>
      </w:r>
      <w:r w:rsidRPr="00E24F87">
        <w:rPr>
          <w:noProof/>
        </w:rPr>
        <w:t>(</w:t>
      </w:r>
      <w:r w:rsidR="003C3D87" w:rsidRPr="00DD7CCF">
        <w:t>§</w:t>
      </w:r>
      <w:r w:rsidR="00BE1CA8" w:rsidRPr="00DD7CCF">
        <w:fldChar w:fldCharType="begin"/>
      </w:r>
      <w:r w:rsidR="00BE1CA8" w:rsidRPr="00DD7CCF">
        <w:instrText xml:space="preserve"> REF _Ref43977936 \r \h </w:instrText>
      </w:r>
      <w:r w:rsidR="00DD7CCF">
        <w:instrText xml:space="preserve"> \* MERGEFORMAT </w:instrText>
      </w:r>
      <w:r w:rsidR="00BE1CA8" w:rsidRPr="00DD7CCF">
        <w:fldChar w:fldCharType="separate"/>
      </w:r>
      <w:r w:rsidR="00E90D07">
        <w:t>3.2.2</w:t>
      </w:r>
      <w:r w:rsidR="00BE1CA8" w:rsidRPr="00DD7CCF">
        <w:fldChar w:fldCharType="end"/>
      </w:r>
      <w:r w:rsidRPr="00DD7CCF">
        <w:t xml:space="preserve">) and any stanzas </w:t>
      </w:r>
      <w:r w:rsidRPr="00E24F87">
        <w:rPr>
          <w:noProof/>
        </w:rPr>
        <w:t>(</w:t>
      </w:r>
      <w:r w:rsidR="003C3D87" w:rsidRPr="00DD7CCF">
        <w:t>§</w:t>
      </w:r>
      <w:r w:rsidR="00A77327" w:rsidRPr="00DD7CCF">
        <w:fldChar w:fldCharType="begin"/>
      </w:r>
      <w:r w:rsidR="00A77327" w:rsidRPr="00DD7CCF">
        <w:instrText xml:space="preserve"> REF _Ref43980199 \w \h </w:instrText>
      </w:r>
      <w:r w:rsidR="00DD7CCF">
        <w:instrText xml:space="preserve"> \* MERGEFORMAT </w:instrText>
      </w:r>
      <w:r w:rsidR="00A77327" w:rsidRPr="00DD7CCF">
        <w:fldChar w:fldCharType="separate"/>
      </w:r>
      <w:r w:rsidR="00DE73FC">
        <w:t>2.3.3</w:t>
      </w:r>
      <w:r w:rsidR="00A77327" w:rsidRPr="00DD7CCF">
        <w:fldChar w:fldCharType="end"/>
      </w:r>
      <w:r w:rsidRPr="00DD7CCF">
        <w:t>) even if a given partition contains only one</w:t>
      </w:r>
    </w:p>
    <w:p w14:paraId="112C43CD" w14:textId="77777777" w:rsidR="00C02B8C" w:rsidRPr="00DD7CCF" w:rsidRDefault="004D2E67" w:rsidP="00D4342A">
      <w:pPr>
        <w:pStyle w:val="Cmsor3"/>
      </w:pPr>
      <w:bookmarkStart w:id="146" w:name="_82q10pa3ovwa" w:colFirst="0" w:colLast="0"/>
      <w:bookmarkStart w:id="147" w:name="_Ref43984577"/>
      <w:bookmarkStart w:id="148" w:name="_Toc74733423"/>
      <w:bookmarkEnd w:id="146"/>
      <w:r w:rsidRPr="00DD7CCF">
        <w:t>Textpart identification: subtype, number and headers</w:t>
      </w:r>
      <w:bookmarkEnd w:id="147"/>
      <w:bookmarkEnd w:id="148"/>
    </w:p>
    <w:p w14:paraId="6A31DB99" w14:textId="77777777" w:rsidR="008525C6" w:rsidRPr="008525C6" w:rsidRDefault="004D2E67" w:rsidP="00E2714A">
      <w:pPr>
        <w:pStyle w:val="Lista"/>
      </w:pPr>
      <w:r w:rsidRPr="00DD7CCF">
        <w:t xml:space="preserve">every textpart division must carry the </w:t>
      </w:r>
      <w:r w:rsidRPr="005D2B22">
        <w:rPr>
          <w:b/>
          <w:bCs/>
        </w:rPr>
        <w:t xml:space="preserve">mandatory attribute </w:t>
      </w:r>
      <w:r w:rsidR="008525C6" w:rsidRPr="008525C6">
        <w:rPr>
          <w:rStyle w:val="Codeattribute"/>
        </w:rPr>
        <w:t>@n</w:t>
      </w:r>
    </w:p>
    <w:p w14:paraId="15C26B67" w14:textId="77777777" w:rsidR="00C02B8C" w:rsidRPr="00DD7CCF" w:rsidRDefault="004D2E67" w:rsidP="00E2714A">
      <w:pPr>
        <w:pStyle w:val="Lista2"/>
      </w:pPr>
      <w:r w:rsidRPr="00DD7CCF">
        <w:t>each textpart in an XML document must have a unique number</w:t>
      </w:r>
    </w:p>
    <w:p w14:paraId="5E9F1AB2" w14:textId="77777777" w:rsidR="00C02B8C" w:rsidRPr="00DD7CCF" w:rsidRDefault="004D2E67" w:rsidP="00E2714A">
      <w:pPr>
        <w:pStyle w:val="Lista2"/>
      </w:pPr>
      <w:r w:rsidRPr="00DD7CCF">
        <w:t>uppercase Latin letters are generally recommended for numeration, but any scheme may be used depending on your preference and the conventions of your specific field</w:t>
      </w:r>
    </w:p>
    <w:p w14:paraId="18CFF50F" w14:textId="77777777" w:rsidR="00C02B8C" w:rsidRPr="00DD7CCF" w:rsidRDefault="004D2E67" w:rsidP="00E2714A">
      <w:pPr>
        <w:pStyle w:val="Lista"/>
      </w:pPr>
      <w:r w:rsidRPr="00DD7CCF">
        <w:t xml:space="preserve">in addition to numbering, the </w:t>
      </w:r>
      <w:r w:rsidRPr="005D2B22">
        <w:rPr>
          <w:b/>
          <w:bCs/>
        </w:rPr>
        <w:t xml:space="preserve">optional attribute </w:t>
      </w:r>
      <w:r w:rsidR="008525C6" w:rsidRPr="008525C6">
        <w:rPr>
          <w:rStyle w:val="Codeattribute"/>
        </w:rPr>
        <w:t>@subtype</w:t>
      </w:r>
      <w:r w:rsidR="008525C6" w:rsidRPr="008525C6">
        <w:t xml:space="preserve"> </w:t>
      </w:r>
      <w:r w:rsidRPr="00DD7CCF">
        <w:t>may be used to encode the nature of textparts</w:t>
      </w:r>
    </w:p>
    <w:p w14:paraId="7CF9047B" w14:textId="77777777" w:rsidR="00C02B8C" w:rsidRPr="00DD7CCF" w:rsidRDefault="004D2E67" w:rsidP="00E2714A">
      <w:pPr>
        <w:pStyle w:val="Lista2"/>
      </w:pPr>
      <w:r w:rsidRPr="00DD7CCF">
        <w:t xml:space="preserve">the use of this attribute is not mandatory, but it is strongly recommended </w:t>
      </w:r>
      <w:r w:rsidR="00AA796A" w:rsidRPr="00DD7CCF">
        <w:t>when multiple textparts are of the same nature</w:t>
      </w:r>
    </w:p>
    <w:p w14:paraId="782DE02F" w14:textId="77777777" w:rsidR="008525C6" w:rsidRPr="008525C6" w:rsidRDefault="004D2E67" w:rsidP="00E2714A">
      <w:pPr>
        <w:pStyle w:val="Lista2"/>
      </w:pPr>
      <w:r w:rsidRPr="00DD7CCF">
        <w:t xml:space="preserve">use any single word for the value of </w:t>
      </w:r>
      <w:r w:rsidR="008525C6" w:rsidRPr="008525C6">
        <w:rPr>
          <w:rStyle w:val="Codeattribute"/>
        </w:rPr>
        <w:t>@subtype</w:t>
      </w:r>
    </w:p>
    <w:p w14:paraId="12FE74DF" w14:textId="77777777" w:rsidR="00C02B8C" w:rsidRPr="00DD7CCF" w:rsidRDefault="004D2E67" w:rsidP="00E2714A">
      <w:pPr>
        <w:pStyle w:val="Lista3"/>
      </w:pPr>
      <w:r w:rsidRPr="00DD7CCF">
        <w:t>we recommend using values that describe the general nature of a unit rather than its function or appearance; preferably, use one of the following:</w:t>
      </w:r>
    </w:p>
    <w:p w14:paraId="46D643FC" w14:textId="77777777" w:rsidR="00C02B8C" w:rsidRPr="00DD7CCF" w:rsidRDefault="00303844" w:rsidP="004E103D">
      <w:pPr>
        <w:pStyle w:val="Lista4"/>
      </w:pPr>
      <w:r w:rsidRPr="00303844">
        <w:rPr>
          <w:rStyle w:val="Codevalue"/>
        </w:rPr>
        <w:t>"fragment"</w:t>
      </w:r>
      <w:r w:rsidR="004D2E67" w:rsidRPr="00DD7CCF">
        <w:t xml:space="preserve"> for fragments bearing non-contiguous text</w:t>
      </w:r>
    </w:p>
    <w:p w14:paraId="24FB047F" w14:textId="44F25054" w:rsidR="00C02B8C" w:rsidRPr="00DD7CCF" w:rsidRDefault="00303844" w:rsidP="004E103D">
      <w:pPr>
        <w:pStyle w:val="Lista4"/>
      </w:pPr>
      <w:r w:rsidRPr="00303844">
        <w:rPr>
          <w:rStyle w:val="Codevalue"/>
        </w:rPr>
        <w:t>"face"</w:t>
      </w:r>
      <w:r w:rsidR="004D2E67" w:rsidRPr="00DD7CCF">
        <w:t xml:space="preserve"> </w:t>
      </w:r>
      <w:r w:rsidR="004F69EF" w:rsidRPr="004F69EF">
        <w:t>for a physically contiguous surface of a three-dimensional object of any shape and any number of sides</w:t>
      </w:r>
    </w:p>
    <w:p w14:paraId="074B741A" w14:textId="2E2BDB3B" w:rsidR="00C02B8C" w:rsidRPr="00DD7CCF" w:rsidRDefault="00303844" w:rsidP="004E103D">
      <w:pPr>
        <w:pStyle w:val="Lista4"/>
      </w:pPr>
      <w:r w:rsidRPr="00303844">
        <w:rPr>
          <w:rStyle w:val="Codevalue"/>
        </w:rPr>
        <w:t>"faces"</w:t>
      </w:r>
      <w:r w:rsidR="004D2E67" w:rsidRPr="00DD7CCF">
        <w:t xml:space="preserve"> in texts where each line of a textpart continues across two or more surfaces such as the frontal and lateral face of a four-sided </w:t>
      </w:r>
      <w:r w:rsidR="00167D32" w:rsidRPr="00DD7CCF">
        <w:t>stele</w:t>
      </w:r>
    </w:p>
    <w:p w14:paraId="74B1B520" w14:textId="77777777" w:rsidR="00C02B8C" w:rsidRDefault="00303844" w:rsidP="004E103D">
      <w:pPr>
        <w:pStyle w:val="Lista4"/>
      </w:pPr>
      <w:r w:rsidRPr="00303844">
        <w:rPr>
          <w:rStyle w:val="Codevalue"/>
        </w:rPr>
        <w:t>"zone"</w:t>
      </w:r>
      <w:r w:rsidR="004D2E67" w:rsidRPr="00DD7CCF">
        <w:t xml:space="preserve"> for visually distinct zones on a single two-dimensional surface</w:t>
      </w:r>
    </w:p>
    <w:p w14:paraId="7E07A06F" w14:textId="74A2302E" w:rsidR="004F69EF" w:rsidRPr="00DD7CCF" w:rsidRDefault="004F69EF" w:rsidP="004F69EF">
      <w:pPr>
        <w:pStyle w:val="Lista5"/>
      </w:pPr>
      <w:r w:rsidRPr="004F69EF">
        <w:t xml:space="preserve">in inscriptions with a complex topology, </w:t>
      </w:r>
      <w:r w:rsidRPr="00303844">
        <w:rPr>
          <w:rStyle w:val="Codevalue"/>
        </w:rPr>
        <w:t>"zone"</w:t>
      </w:r>
      <w:r w:rsidRPr="004F69EF">
        <w:t xml:space="preserve"> may also be used for a visually distinct textpart occupying two or more surfaces</w:t>
      </w:r>
    </w:p>
    <w:p w14:paraId="607E88DB" w14:textId="77777777" w:rsidR="00C02B8C" w:rsidRPr="00DD7CCF" w:rsidRDefault="00303844" w:rsidP="004E103D">
      <w:pPr>
        <w:pStyle w:val="Lista4"/>
      </w:pPr>
      <w:r w:rsidRPr="00303844">
        <w:rPr>
          <w:rStyle w:val="Codevalue"/>
        </w:rPr>
        <w:t>"column"</w:t>
      </w:r>
      <w:r w:rsidR="004D2E67" w:rsidRPr="00DD7CCF">
        <w:t xml:space="preserve"> for zones placed side by side and generally taller than they are wide </w:t>
      </w:r>
      <w:r w:rsidR="004D2E67" w:rsidRPr="00E24F87">
        <w:rPr>
          <w:noProof/>
        </w:rPr>
        <w:t>(</w:t>
      </w:r>
      <w:r w:rsidR="004D2E67" w:rsidRPr="00DD7CCF">
        <w:t>as in newspaper columns)</w:t>
      </w:r>
    </w:p>
    <w:p w14:paraId="715519B0" w14:textId="3F00A2E4" w:rsidR="00C02B8C" w:rsidRDefault="00303844" w:rsidP="004E103D">
      <w:pPr>
        <w:pStyle w:val="Lista4"/>
      </w:pPr>
      <w:r w:rsidRPr="00303844">
        <w:rPr>
          <w:rStyle w:val="Codevalue"/>
        </w:rPr>
        <w:t>"item"</w:t>
      </w:r>
      <w:r w:rsidR="004D2E67" w:rsidRPr="00DD7CCF">
        <w:t xml:space="preserve"> for physically distinct objects such as architectural elements, e.g. when an inscription is engraved on two pillars</w:t>
      </w:r>
    </w:p>
    <w:p w14:paraId="3048C2D6" w14:textId="77777777" w:rsidR="00895A8E" w:rsidRDefault="00895A8E" w:rsidP="00895A8E">
      <w:pPr>
        <w:pStyle w:val="Lista4"/>
      </w:pPr>
      <w:r w:rsidRPr="00895A8E">
        <w:rPr>
          <w:rStyle w:val="Codevalue"/>
        </w:rPr>
        <w:t>"trial"</w:t>
      </w:r>
      <w:r>
        <w:t xml:space="preserve"> to explicitly flag short, often unintelligible, pieces of text outside the campus of the main inscription and presumably not visible when the inscription was displayed in its original setting, which you judge to be trial engravings</w:t>
      </w:r>
    </w:p>
    <w:p w14:paraId="7267528C" w14:textId="77777777" w:rsidR="00895A8E" w:rsidRDefault="00895A8E" w:rsidP="00895A8E">
      <w:pPr>
        <w:pStyle w:val="Lista5"/>
      </w:pPr>
      <w:r>
        <w:t>this case is an exception to the general preference for not encoding our interpretation of the function of textparts, in order to facilitate searching the corpus for trial engravings</w:t>
      </w:r>
    </w:p>
    <w:p w14:paraId="1675D873" w14:textId="7B2F7637" w:rsidR="00895A8E" w:rsidRPr="00DD7CCF" w:rsidRDefault="00895A8E" w:rsidP="00895A8E">
      <w:pPr>
        <w:pStyle w:val="Lista5"/>
      </w:pPr>
      <w:r>
        <w:t xml:space="preserve">the principal inscription that is accompanied by one or more trial engravings must also be wrapped in a textpart division, but that division should not carry the attribute </w:t>
      </w:r>
      <w:r w:rsidRPr="00895A8E">
        <w:rPr>
          <w:rStyle w:val="Codeattribute"/>
        </w:rPr>
        <w:t>@subtype</w:t>
      </w:r>
      <w:r>
        <w:t xml:space="preserve"> unless that is warranted for some other reason</w:t>
      </w:r>
    </w:p>
    <w:p w14:paraId="68C776DC" w14:textId="77777777" w:rsidR="00C02B8C" w:rsidRPr="00DD7CCF" w:rsidRDefault="004D2E67" w:rsidP="00E2714A">
      <w:pPr>
        <w:pStyle w:val="Lista3"/>
      </w:pPr>
      <w:r w:rsidRPr="00DD7CCF">
        <w:t>if you are certain none of the above are satisfactory, you may use other values with the following constraints:</w:t>
      </w:r>
    </w:p>
    <w:p w14:paraId="4727D4ED" w14:textId="77777777" w:rsidR="00C02B8C" w:rsidRPr="00DD7CCF" w:rsidRDefault="004D2E67" w:rsidP="004E103D">
      <w:pPr>
        <w:pStyle w:val="Lista4"/>
      </w:pPr>
      <w:r w:rsidRPr="00DD7CCF">
        <w:t>the value should be in lowercase throughout to avoid inconsistencies; display can easily be rendered with a capital initial</w:t>
      </w:r>
    </w:p>
    <w:p w14:paraId="5E205D5D" w14:textId="77777777" w:rsidR="00C02B8C" w:rsidRPr="00DD7CCF" w:rsidRDefault="004D2E67" w:rsidP="004E103D">
      <w:pPr>
        <w:pStyle w:val="Lista4"/>
      </w:pPr>
      <w:r w:rsidRPr="00DD7CCF">
        <w:t xml:space="preserve">the value should not include spaces; if you absolutely need a multi-word value, use an underscore </w:t>
      </w:r>
      <w:r w:rsidRPr="00E24F87">
        <w:rPr>
          <w:noProof/>
        </w:rPr>
        <w:t>(</w:t>
      </w:r>
      <w:r w:rsidRPr="00DD7CCF">
        <w:t>_) instead of a space, which can be rendered as a space in display</w:t>
      </w:r>
    </w:p>
    <w:p w14:paraId="1AAAADC0" w14:textId="77777777" w:rsidR="00C02B8C" w:rsidRPr="00DD7CCF" w:rsidRDefault="004D2E67" w:rsidP="004E103D">
      <w:pPr>
        <w:pStyle w:val="Lista4"/>
      </w:pPr>
      <w:r w:rsidRPr="00DD7CCF">
        <w:lastRenderedPageBreak/>
        <w:t>having introduced a custom value, try to use it consistently and send the value and a short definition/description of the case where you have used it to the authors of this Guide, so it can be included in later versions</w:t>
      </w:r>
    </w:p>
    <w:p w14:paraId="20D866FC" w14:textId="4DD94AFF" w:rsidR="00AA796A" w:rsidRPr="00DD7CCF" w:rsidRDefault="00AA796A" w:rsidP="00AA796A">
      <w:pPr>
        <w:pStyle w:val="Lista"/>
      </w:pPr>
      <w:r w:rsidRPr="00DD7CCF">
        <w:t xml:space="preserve">the above two attributes will be used in the generation of a title when your digital edition is displayed </w:t>
      </w:r>
      <w:r w:rsidRPr="00E24F87">
        <w:rPr>
          <w:noProof/>
        </w:rPr>
        <w:t>(</w:t>
      </w:r>
      <w:r w:rsidRPr="00DD7CCF">
        <w:t xml:space="preserve">see </w:t>
      </w:r>
      <w:r w:rsidRPr="00DD7CCF">
        <w:fldChar w:fldCharType="begin"/>
      </w:r>
      <w:r w:rsidRPr="00DD7CCF">
        <w:instrText xml:space="preserve"> REF _Ref44078070 \h </w:instrText>
      </w:r>
      <w:r w:rsidR="00DD7CCF">
        <w:instrText xml:space="preserve"> \* MERGEFORMAT </w:instrText>
      </w:r>
      <w:r w:rsidRPr="00DD7CCF">
        <w:fldChar w:fldCharType="separate"/>
      </w:r>
      <w:r w:rsidR="00E90D07" w:rsidRPr="00DD7CCF">
        <w:t xml:space="preserve">Example </w:t>
      </w:r>
      <w:r w:rsidR="00E90D07">
        <w:rPr>
          <w:noProof/>
        </w:rPr>
        <w:t>3.4.3</w:t>
      </w:r>
      <w:r w:rsidR="00E90D07" w:rsidRPr="00DD7CCF">
        <w:rPr>
          <w:noProof/>
        </w:rPr>
        <w:t>.</w:t>
      </w:r>
      <w:r w:rsidR="00E90D07">
        <w:rPr>
          <w:noProof/>
        </w:rPr>
        <w:t>A</w:t>
      </w:r>
      <w:r w:rsidRPr="00DD7CCF">
        <w:fldChar w:fldCharType="end"/>
      </w:r>
      <w:r w:rsidRPr="00DD7CCF">
        <w:t xml:space="preserve"> below), and </w:t>
      </w:r>
      <w:r w:rsidR="008525C6" w:rsidRPr="008525C6">
        <w:rPr>
          <w:rStyle w:val="Codeattribute"/>
        </w:rPr>
        <w:t>@n</w:t>
      </w:r>
      <w:r w:rsidR="008525C6" w:rsidRPr="008525C6">
        <w:t xml:space="preserve"> </w:t>
      </w:r>
      <w:r w:rsidRPr="00DD7CCF">
        <w:t>may also be utilised for internal references that can be processed by a computer</w:t>
      </w:r>
    </w:p>
    <w:p w14:paraId="28F388EC" w14:textId="77777777" w:rsidR="00C02B8C" w:rsidRPr="00DD7CCF" w:rsidRDefault="004D2E67" w:rsidP="00E2714A">
      <w:pPr>
        <w:pStyle w:val="Lista"/>
      </w:pPr>
      <w:r w:rsidRPr="00DD7CCF">
        <w:t xml:space="preserve">to add further flexibility to the titles displayed for textparts, you may also add the </w:t>
      </w:r>
      <w:r w:rsidRPr="005D2B22">
        <w:rPr>
          <w:b/>
          <w:bCs/>
        </w:rPr>
        <w:t xml:space="preserve">optional element </w:t>
      </w:r>
      <w:r w:rsidRPr="00DD7CCF">
        <w:rPr>
          <w:rStyle w:val="Code"/>
        </w:rPr>
        <w:t xml:space="preserve">&lt;head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t xml:space="preserve"> immediately after the start tag of a textpart division</w:t>
      </w:r>
    </w:p>
    <w:p w14:paraId="21D88221" w14:textId="77777777" w:rsidR="00C02B8C" w:rsidRPr="00DD7CCF" w:rsidRDefault="004D2E67" w:rsidP="00E2714A">
      <w:pPr>
        <w:pStyle w:val="Lista2"/>
      </w:pPr>
      <w:r w:rsidRPr="00DD7CCF">
        <w:t>such elements in our editions will by default be regarded as editorial and therefore need not be marked up explicitly as such; the mandatory language attribute makes it sufficiently clear that their content is not part of the original text</w:t>
      </w:r>
    </w:p>
    <w:p w14:paraId="0A04EEE7" w14:textId="77777777" w:rsidR="00C02B8C" w:rsidRPr="00DD7CCF" w:rsidRDefault="004D2E67" w:rsidP="00E2714A">
      <w:pPr>
        <w:pStyle w:val="Lista2"/>
      </w:pPr>
      <w:r w:rsidRPr="00DD7CCF">
        <w:t xml:space="preserve">the use of this element is recommended when the textparts of an inscription are different in nature, so they cannot be conveniently described by a combination of subtype and number: in this case omit </w:t>
      </w:r>
      <w:r w:rsidR="008525C6" w:rsidRPr="008525C6">
        <w:rPr>
          <w:rStyle w:val="Codeattribute"/>
        </w:rPr>
        <w:t>@subtype</w:t>
      </w:r>
      <w:r w:rsidR="008525C6" w:rsidRPr="008525C6">
        <w:t xml:space="preserve"> </w:t>
      </w:r>
      <w:r w:rsidRPr="00DD7CCF">
        <w:t xml:space="preserve">and add a </w:t>
      </w:r>
      <w:r w:rsidRPr="00DD7CCF">
        <w:rPr>
          <w:rStyle w:val="Code"/>
        </w:rPr>
        <w:t>&lt;head&gt;</w:t>
      </w:r>
    </w:p>
    <w:p w14:paraId="7A4DCF42" w14:textId="77777777" w:rsidR="00C02B8C" w:rsidRPr="00DD7CCF" w:rsidRDefault="004D2E67" w:rsidP="00E2714A">
      <w:pPr>
        <w:pStyle w:val="Lista2"/>
      </w:pPr>
      <w:r w:rsidRPr="00DD7CCF">
        <w:t>you are free to create headers as you deem best for the inscription you are editing, but for the sake of consistency it is generally recommended that you stick to concise headers in English, such as</w:t>
      </w:r>
    </w:p>
    <w:p w14:paraId="161511C9" w14:textId="77777777" w:rsidR="00C02B8C" w:rsidRPr="00DD7CCF" w:rsidRDefault="004D2E67" w:rsidP="00E2714A">
      <w:pPr>
        <w:pStyle w:val="Lista3"/>
      </w:pPr>
      <w:r w:rsidRPr="00DD7CCF">
        <w:t>“Seal” and “Plates” for a copperplate charter with an inscribed seal</w:t>
      </w:r>
    </w:p>
    <w:p w14:paraId="41581AC5" w14:textId="77777777" w:rsidR="00C02B8C" w:rsidRPr="00DD7CCF" w:rsidRDefault="004D2E67" w:rsidP="00E2714A">
      <w:pPr>
        <w:pStyle w:val="Lista3"/>
      </w:pPr>
      <w:r w:rsidRPr="00DD7CCF">
        <w:t xml:space="preserve">“Head”, “Halo”, “Back” and “Pedestal” </w:t>
      </w:r>
      <w:r w:rsidRPr="00E24F87">
        <w:rPr>
          <w:noProof/>
        </w:rPr>
        <w:t>(</w:t>
      </w:r>
      <w:r w:rsidRPr="00DD7CCF">
        <w:t>etc.) on a statue</w:t>
      </w:r>
    </w:p>
    <w:p w14:paraId="6C07CDBB" w14:textId="6A9C9B0E" w:rsidR="00C02B8C" w:rsidRPr="00DD7CCF" w:rsidRDefault="004D2E67" w:rsidP="00AA796A">
      <w:pPr>
        <w:pStyle w:val="Lista2"/>
      </w:pPr>
      <w:r w:rsidRPr="00DD7CCF">
        <w:t xml:space="preserve">the content of editorial headers will replace the title auto-generated from </w:t>
      </w:r>
      <w:r w:rsidR="008525C6" w:rsidRPr="008525C6">
        <w:rPr>
          <w:rStyle w:val="Codeattribute"/>
        </w:rPr>
        <w:t>@n</w:t>
      </w:r>
      <w:r w:rsidR="008525C6" w:rsidRPr="008525C6">
        <w:t xml:space="preserve"> </w:t>
      </w:r>
      <w:r w:rsidRPr="00E24F87">
        <w:rPr>
          <w:noProof/>
        </w:rPr>
        <w:t>(</w:t>
      </w:r>
      <w:r w:rsidRPr="00DD7CCF">
        <w:t xml:space="preserve">and </w:t>
      </w:r>
      <w:r w:rsidR="008525C6" w:rsidRPr="008525C6">
        <w:rPr>
          <w:rStyle w:val="Codeattribute"/>
        </w:rPr>
        <w:t>@subtype</w:t>
      </w:r>
      <w:r w:rsidR="008525C6" w:rsidRPr="008525C6">
        <w:t>,</w:t>
      </w:r>
      <w:r w:rsidRPr="00DD7CCF">
        <w:t xml:space="preserve"> if present) in display</w:t>
      </w:r>
      <w:r w:rsidR="00AA796A" w:rsidRPr="00DD7CCF">
        <w:t xml:space="preserve"> </w:t>
      </w:r>
      <w:r w:rsidR="00AA796A" w:rsidRPr="00E24F87">
        <w:rPr>
          <w:noProof/>
        </w:rPr>
        <w:t>(</w:t>
      </w:r>
      <w:r w:rsidR="00AA796A" w:rsidRPr="00DD7CCF">
        <w:t xml:space="preserve">see </w:t>
      </w:r>
      <w:r w:rsidR="00AA796A" w:rsidRPr="00DD7CCF">
        <w:fldChar w:fldCharType="begin"/>
      </w:r>
      <w:r w:rsidR="00AA796A" w:rsidRPr="00DD7CCF">
        <w:instrText xml:space="preserve"> REF _Ref44078271 \h </w:instrText>
      </w:r>
      <w:r w:rsidR="00DD7CCF">
        <w:instrText xml:space="preserve"> \* MERGEFORMAT </w:instrText>
      </w:r>
      <w:r w:rsidR="00AA796A" w:rsidRPr="00DD7CCF">
        <w:fldChar w:fldCharType="separate"/>
      </w:r>
      <w:r w:rsidR="00E90D07" w:rsidRPr="00DD7CCF">
        <w:t xml:space="preserve">Example </w:t>
      </w:r>
      <w:r w:rsidR="00E90D07">
        <w:rPr>
          <w:noProof/>
        </w:rPr>
        <w:t>3.4.3</w:t>
      </w:r>
      <w:r w:rsidR="00E90D07" w:rsidRPr="00DD7CCF">
        <w:rPr>
          <w:noProof/>
        </w:rPr>
        <w:t>.</w:t>
      </w:r>
      <w:r w:rsidR="00E90D07">
        <w:rPr>
          <w:noProof/>
        </w:rPr>
        <w:t>B</w:t>
      </w:r>
      <w:r w:rsidR="00AA796A" w:rsidRPr="00DD7CCF">
        <w:fldChar w:fldCharType="end"/>
      </w:r>
      <w:r w:rsidR="00AA796A" w:rsidRPr="00DD7CCF">
        <w:t xml:space="preserve"> to </w:t>
      </w:r>
      <w:r w:rsidR="00AA796A" w:rsidRPr="00DD7CCF">
        <w:fldChar w:fldCharType="begin"/>
      </w:r>
      <w:r w:rsidR="00AA796A" w:rsidRPr="00DD7CCF">
        <w:instrText xml:space="preserve"> REF _Ref44078277 \h </w:instrText>
      </w:r>
      <w:r w:rsidR="00DD7CCF">
        <w:instrText xml:space="preserve"> \* MERGEFORMAT </w:instrText>
      </w:r>
      <w:r w:rsidR="00AA796A" w:rsidRPr="00DD7CCF">
        <w:fldChar w:fldCharType="separate"/>
      </w:r>
      <w:r w:rsidR="00E90D07" w:rsidRPr="00DD7CCF">
        <w:t xml:space="preserve">Example </w:t>
      </w:r>
      <w:r w:rsidR="00E90D07">
        <w:rPr>
          <w:noProof/>
        </w:rPr>
        <w:t>3.4.3</w:t>
      </w:r>
      <w:r w:rsidR="00E90D07" w:rsidRPr="00DD7CCF">
        <w:rPr>
          <w:noProof/>
        </w:rPr>
        <w:t>.</w:t>
      </w:r>
      <w:r w:rsidR="00E90D07">
        <w:rPr>
          <w:noProof/>
        </w:rPr>
        <w:t>D</w:t>
      </w:r>
      <w:r w:rsidR="00AA796A" w:rsidRPr="00DD7CCF">
        <w:fldChar w:fldCharType="end"/>
      </w:r>
      <w:r w:rsidR="00AA796A" w:rsidRPr="00DD7CCF">
        <w:t xml:space="preserve"> below)</w:t>
      </w:r>
    </w:p>
    <w:p w14:paraId="026C7ACB" w14:textId="77777777" w:rsidR="00C02B8C" w:rsidRPr="00DD7CCF" w:rsidRDefault="004D2E67" w:rsidP="00AA796A">
      <w:pPr>
        <w:pStyle w:val="Lista3"/>
      </w:pPr>
      <w:r w:rsidRPr="00DD7CCF">
        <w:t xml:space="preserve">however, the use of the attribute </w:t>
      </w:r>
      <w:r w:rsidR="008525C6" w:rsidRPr="008525C6">
        <w:rPr>
          <w:rStyle w:val="Codeattribute"/>
        </w:rPr>
        <w:t>@n</w:t>
      </w:r>
      <w:r w:rsidR="008525C6" w:rsidRPr="008525C6">
        <w:t xml:space="preserve"> </w:t>
      </w:r>
      <w:r w:rsidRPr="00DD7CCF">
        <w:t xml:space="preserve">on the </w:t>
      </w:r>
      <w:r w:rsidRPr="00DD7CCF">
        <w:rPr>
          <w:rStyle w:val="Code"/>
        </w:rPr>
        <w:t>&lt;div&gt;</w:t>
      </w:r>
      <w:r w:rsidRPr="00DD7CCF">
        <w:t xml:space="preserve"> element  remains mandatory even if a </w:t>
      </w:r>
      <w:r w:rsidRPr="00DD7CCF">
        <w:rPr>
          <w:rStyle w:val="Code"/>
        </w:rPr>
        <w:t>&lt;head&gt;</w:t>
      </w:r>
      <w:r w:rsidRPr="00DD7CCF">
        <w:t xml:space="preserve"> is present, and </w:t>
      </w:r>
      <w:r w:rsidR="008525C6" w:rsidRPr="008525C6">
        <w:rPr>
          <w:rStyle w:val="Codeattribute"/>
        </w:rPr>
        <w:t>@subtype</w:t>
      </w:r>
      <w:r w:rsidR="008525C6" w:rsidRPr="008525C6">
        <w:t xml:space="preserve"> </w:t>
      </w:r>
      <w:r w:rsidRPr="00DD7CCF">
        <w:t>remains recommended when multiple textparts are of the same nature</w:t>
      </w:r>
    </w:p>
    <w:p w14:paraId="16AF7AF7" w14:textId="77777777" w:rsidR="00C02B8C" w:rsidRPr="00DD7CCF" w:rsidRDefault="004D2E67" w:rsidP="00AA796A">
      <w:pPr>
        <w:pStyle w:val="Lista2"/>
      </w:pPr>
      <w:r w:rsidRPr="00DD7CCF">
        <w:t>the contents of the editorial heading will not be altered in display, so</w:t>
      </w:r>
    </w:p>
    <w:p w14:paraId="650D1891" w14:textId="77777777" w:rsidR="00C02B8C" w:rsidRPr="00DD7CCF" w:rsidRDefault="004D2E67" w:rsidP="00AA796A">
      <w:pPr>
        <w:pStyle w:val="Lista3"/>
      </w:pPr>
      <w:r w:rsidRPr="00DD7CCF">
        <w:t>please use a capital initial and feel free to include spaces, additional capitals and punctuation as necessary</w:t>
      </w:r>
    </w:p>
    <w:p w14:paraId="4274646B" w14:textId="20760CB2" w:rsidR="004F4C63" w:rsidRPr="00DD7CCF" w:rsidRDefault="004D2E67" w:rsidP="00AA796A">
      <w:pPr>
        <w:pStyle w:val="Lista3"/>
      </w:pPr>
      <w:r w:rsidRPr="00DD7CCF">
        <w:t xml:space="preserve">however, to avoid complications, do not use any further markup within this element, except the element </w:t>
      </w:r>
      <w:r w:rsidRPr="00DD7CCF">
        <w:rPr>
          <w:rStyle w:val="Code"/>
        </w:rPr>
        <w:t>&lt;foreign&gt;</w:t>
      </w:r>
      <w:r w:rsidRPr="00DD7CCF">
        <w:t xml:space="preserve"> </w:t>
      </w:r>
      <w:r w:rsidRPr="00E24F87">
        <w:rPr>
          <w:noProof/>
        </w:rPr>
        <w:t>(</w:t>
      </w:r>
      <w:r w:rsidR="003C3D87" w:rsidRPr="00DD7CCF">
        <w:t>§</w:t>
      </w:r>
      <w:r w:rsidR="000A421D" w:rsidRPr="00DD7CCF">
        <w:fldChar w:fldCharType="begin"/>
      </w:r>
      <w:r w:rsidR="000A421D" w:rsidRPr="00DD7CCF">
        <w:instrText xml:space="preserve"> REF _Ref43986658 \w \h </w:instrText>
      </w:r>
      <w:r w:rsidR="00DD7CCF">
        <w:instrText xml:space="preserve"> \* MERGEFORMAT </w:instrText>
      </w:r>
      <w:r w:rsidR="000A421D" w:rsidRPr="00DD7CCF">
        <w:fldChar w:fldCharType="separate"/>
      </w:r>
      <w:r w:rsidR="00E90D07">
        <w:t>10.3.3</w:t>
      </w:r>
      <w:r w:rsidR="000A421D" w:rsidRPr="00DD7CCF">
        <w:fldChar w:fldCharType="end"/>
      </w:r>
      <w:r w:rsidRPr="00DD7CCF">
        <w:t>), which you may employ if you deem necessary</w:t>
      </w:r>
    </w:p>
    <w:p w14:paraId="063D2C60" w14:textId="77777777" w:rsidR="004A54F9" w:rsidRPr="00DD7CCF" w:rsidRDefault="004A54F9">
      <w:bookmarkStart w:id="149" w:name="_suh8lewninkg" w:colFirst="0" w:colLast="0"/>
      <w:bookmarkEnd w:id="149"/>
    </w:p>
    <w:tbl>
      <w:tblPr>
        <w:tblStyle w:val="CodeSampleTable"/>
        <w:tblW w:w="5000" w:type="pct"/>
        <w:tblLook w:val="04A0" w:firstRow="1" w:lastRow="0" w:firstColumn="1" w:lastColumn="0" w:noHBand="0" w:noVBand="1"/>
      </w:tblPr>
      <w:tblGrid>
        <w:gridCol w:w="9622"/>
      </w:tblGrid>
      <w:tr w:rsidR="004A54F9" w:rsidRPr="00DD7CCF" w14:paraId="5B1DCADC"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73DC07A2" w14:textId="5CAE7CD8" w:rsidR="004A54F9" w:rsidRPr="00DD7CCF" w:rsidRDefault="004A54F9" w:rsidP="004A54F9">
            <w:pPr>
              <w:pStyle w:val="Kpalrs"/>
            </w:pPr>
            <w:bookmarkStart w:id="150" w:name="_Ref44078070"/>
            <w:r w:rsidRPr="00DD7CCF">
              <w:t xml:space="preserve">Example </w:t>
            </w:r>
            <w:r>
              <w:fldChar w:fldCharType="begin"/>
            </w:r>
            <w:r>
              <w:instrText xml:space="preserve"> STYLEREF 3 \s </w:instrText>
            </w:r>
            <w:r>
              <w:fldChar w:fldCharType="separate"/>
            </w:r>
            <w:r w:rsidR="005E67E7">
              <w:rPr>
                <w:noProof/>
              </w:rPr>
              <w:t>3.4.3</w:t>
            </w:r>
            <w:r>
              <w:rPr>
                <w:noProof/>
              </w:rPr>
              <w:fldChar w:fldCharType="end"/>
            </w:r>
            <w:r w:rsidR="00EE7E86" w:rsidRPr="00DD7CCF">
              <w:t>.</w:t>
            </w:r>
            <w:r>
              <w:fldChar w:fldCharType="begin"/>
            </w:r>
            <w:r>
              <w:instrText xml:space="preserve"> SEQ Example \* ALPHABETIC \s 3 </w:instrText>
            </w:r>
            <w:r>
              <w:fldChar w:fldCharType="separate"/>
            </w:r>
            <w:r w:rsidR="005E67E7">
              <w:rPr>
                <w:noProof/>
              </w:rPr>
              <w:t>A</w:t>
            </w:r>
            <w:r>
              <w:rPr>
                <w:noProof/>
              </w:rPr>
              <w:fldChar w:fldCharType="end"/>
            </w:r>
            <w:bookmarkEnd w:id="150"/>
            <w:r w:rsidR="00EE7E86" w:rsidRPr="00DD7CCF">
              <w:t>:</w:t>
            </w:r>
            <w:r w:rsidRPr="00DD7CCF">
              <w:t xml:space="preserve"> </w:t>
            </w:r>
            <w:r w:rsidR="006D6AD5" w:rsidRPr="00DD7CCF">
              <w:t xml:space="preserve">textpart identification, </w:t>
            </w:r>
            <w:r w:rsidRPr="00DD7CCF">
              <w:t>two or more fragments with non-contiguous text</w:t>
            </w:r>
          </w:p>
        </w:tc>
      </w:tr>
      <w:tr w:rsidR="004A54F9" w:rsidRPr="00DD7CCF" w14:paraId="650F9C4C" w14:textId="77777777" w:rsidTr="000B047B">
        <w:tc>
          <w:tcPr>
            <w:tcW w:w="5000" w:type="pct"/>
          </w:tcPr>
          <w:p w14:paraId="20FC4140" w14:textId="77777777" w:rsidR="004A54F9" w:rsidRPr="00DD7CCF" w:rsidRDefault="004A54F9" w:rsidP="004A54F9">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br/>
            </w:r>
            <w:r w:rsidR="00167D32" w:rsidRPr="00DD7CCF">
              <w:rPr>
                <w:rStyle w:val="Codetext"/>
              </w:rPr>
              <w:t xml:space="preserve">  </w:t>
            </w:r>
            <w:r w:rsidRPr="00DD7CCF">
              <w:rPr>
                <w:rStyle w:val="Codetext"/>
              </w:rPr>
              <w:t>...</w:t>
            </w:r>
          </w:p>
          <w:p w14:paraId="085FFA3D" w14:textId="77777777" w:rsidR="004A54F9" w:rsidRPr="00DD7CCF" w:rsidRDefault="004A54F9" w:rsidP="004A54F9">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br/>
            </w:r>
            <w:r w:rsidR="00167D32" w:rsidRPr="00DD7CCF">
              <w:rPr>
                <w:rStyle w:val="Codetext"/>
              </w:rPr>
              <w:t xml:space="preserve">  </w:t>
            </w:r>
            <w:r w:rsidRPr="00DD7CCF">
              <w:rPr>
                <w:rStyle w:val="Codetext"/>
              </w:rPr>
              <w:t>...</w:t>
            </w:r>
          </w:p>
        </w:tc>
      </w:tr>
      <w:tr w:rsidR="004A54F9" w:rsidRPr="00DD7CCF" w14:paraId="52057451" w14:textId="77777777" w:rsidTr="000B047B">
        <w:tc>
          <w:tcPr>
            <w:tcW w:w="5000" w:type="pct"/>
          </w:tcPr>
          <w:p w14:paraId="22EBFAE9" w14:textId="77777777" w:rsidR="004A54F9" w:rsidRPr="00DD7CCF" w:rsidRDefault="004A54F9" w:rsidP="004A54F9">
            <w:pPr>
              <w:pStyle w:val="TableNote"/>
              <w:rPr>
                <w:rStyle w:val="Code"/>
              </w:rPr>
            </w:pPr>
            <w:r w:rsidRPr="00DD7CCF">
              <w:t>auto-generated headings will show “Fragment A”, “Fragment B”, etc.</w:t>
            </w:r>
          </w:p>
        </w:tc>
      </w:tr>
    </w:tbl>
    <w:p w14:paraId="364C1FB1" w14:textId="77777777" w:rsidR="004A54F9" w:rsidRPr="00DD7CCF" w:rsidRDefault="004A54F9"/>
    <w:tbl>
      <w:tblPr>
        <w:tblStyle w:val="CodeSampleTable"/>
        <w:tblW w:w="5000" w:type="pct"/>
        <w:tblLook w:val="04A0" w:firstRow="1" w:lastRow="0" w:firstColumn="1" w:lastColumn="0" w:noHBand="0" w:noVBand="1"/>
      </w:tblPr>
      <w:tblGrid>
        <w:gridCol w:w="9622"/>
      </w:tblGrid>
      <w:tr w:rsidR="004A54F9" w:rsidRPr="00DD7CCF" w14:paraId="461F2F8F"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2168A218" w14:textId="4711F983" w:rsidR="004A54F9" w:rsidRPr="00DD7CCF" w:rsidRDefault="004A54F9" w:rsidP="004A54F9">
            <w:pPr>
              <w:pStyle w:val="Kpalrs"/>
            </w:pPr>
            <w:bookmarkStart w:id="151" w:name="_Ref44078271"/>
            <w:r w:rsidRPr="00DD7CCF">
              <w:t xml:space="preserve">Example </w:t>
            </w:r>
            <w:r>
              <w:fldChar w:fldCharType="begin"/>
            </w:r>
            <w:r>
              <w:instrText xml:space="preserve"> STYLEREF 3 \s </w:instrText>
            </w:r>
            <w:r>
              <w:fldChar w:fldCharType="separate"/>
            </w:r>
            <w:r w:rsidR="005E67E7">
              <w:rPr>
                <w:noProof/>
              </w:rPr>
              <w:t>3.4.3</w:t>
            </w:r>
            <w:r>
              <w:rPr>
                <w:noProof/>
              </w:rPr>
              <w:fldChar w:fldCharType="end"/>
            </w:r>
            <w:r w:rsidR="00EE7E86" w:rsidRPr="00DD7CCF">
              <w:t>.</w:t>
            </w:r>
            <w:r>
              <w:fldChar w:fldCharType="begin"/>
            </w:r>
            <w:r>
              <w:instrText xml:space="preserve"> SEQ Example \* ALPHABETIC \s 3 </w:instrText>
            </w:r>
            <w:r>
              <w:fldChar w:fldCharType="separate"/>
            </w:r>
            <w:r w:rsidR="005E67E7">
              <w:rPr>
                <w:noProof/>
              </w:rPr>
              <w:t>B</w:t>
            </w:r>
            <w:r>
              <w:rPr>
                <w:noProof/>
              </w:rPr>
              <w:fldChar w:fldCharType="end"/>
            </w:r>
            <w:bookmarkEnd w:id="151"/>
            <w:r w:rsidR="00EE7E86" w:rsidRPr="00DD7CCF">
              <w:t>:</w:t>
            </w:r>
            <w:r w:rsidR="006D6AD5" w:rsidRPr="00DD7CCF">
              <w:t xml:space="preserve"> textpart identification,</w:t>
            </w:r>
            <w:r w:rsidRPr="00DD7CCF">
              <w:t xml:space="preserve"> two or more fragments with non-contiguous text</w:t>
            </w:r>
          </w:p>
        </w:tc>
      </w:tr>
      <w:tr w:rsidR="004A54F9" w:rsidRPr="00DD7CCF" w14:paraId="352C2877" w14:textId="77777777" w:rsidTr="000B047B">
        <w:tc>
          <w:tcPr>
            <w:tcW w:w="5000" w:type="pct"/>
          </w:tcPr>
          <w:p w14:paraId="35706DAC" w14:textId="77777777" w:rsidR="004A54F9" w:rsidRPr="00DD7CCF" w:rsidRDefault="00167D32" w:rsidP="00AA796A">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"1"</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Upper left corner</w:t>
            </w:r>
            <w:r w:rsidRPr="00DD7CCF">
              <w:rPr>
                <w:rStyle w:val="Code"/>
              </w:rPr>
              <w:t>&lt;/head&gt;</w:t>
            </w:r>
            <w:r w:rsidRPr="00DD7CCF">
              <w:rPr>
                <w:rStyle w:val="Codetext"/>
              </w:rPr>
              <w:br/>
              <w:t xml:space="preserve">  ...</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"2"</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A small piece not adjacent to any edge</w:t>
            </w:r>
            <w:r w:rsidRPr="00DD7CCF">
              <w:rPr>
                <w:rStyle w:val="Code"/>
              </w:rPr>
              <w:t>&lt;/head&gt;</w:t>
            </w:r>
            <w:r w:rsidRPr="00DD7CCF">
              <w:rPr>
                <w:rStyle w:val="Codetext"/>
              </w:rPr>
              <w:br/>
              <w:t xml:space="preserve">  ...</w:t>
            </w:r>
          </w:p>
        </w:tc>
      </w:tr>
      <w:tr w:rsidR="00167D32" w:rsidRPr="00DD7CCF" w14:paraId="33E9C4A5" w14:textId="77777777" w:rsidTr="000B047B">
        <w:tc>
          <w:tcPr>
            <w:tcW w:w="5000" w:type="pct"/>
          </w:tcPr>
          <w:p w14:paraId="7A1933EB" w14:textId="77777777" w:rsidR="00167D32" w:rsidRPr="00DD7CCF" w:rsidRDefault="00167D32" w:rsidP="00167D32">
            <w:pPr>
              <w:pStyle w:val="TableNote"/>
            </w:pPr>
            <w:r w:rsidRPr="00DD7CCF">
              <w:t>explicitly encoded headings will show “Upper left corner”, “A small piece not adjacent to any edge”, etc.</w:t>
            </w:r>
          </w:p>
        </w:tc>
      </w:tr>
    </w:tbl>
    <w:p w14:paraId="2A29B49A" w14:textId="77777777" w:rsidR="004A54F9" w:rsidRPr="00DD7CCF" w:rsidRDefault="004A54F9" w:rsidP="004A54F9">
      <w:pPr>
        <w:pStyle w:val="Kpalrs"/>
      </w:pPr>
    </w:p>
    <w:tbl>
      <w:tblPr>
        <w:tblStyle w:val="CodeSampleTable"/>
        <w:tblW w:w="5000" w:type="pct"/>
        <w:tblLook w:val="04A0" w:firstRow="1" w:lastRow="0" w:firstColumn="1" w:lastColumn="0" w:noHBand="0" w:noVBand="1"/>
      </w:tblPr>
      <w:tblGrid>
        <w:gridCol w:w="9622"/>
      </w:tblGrid>
      <w:tr w:rsidR="00167D32" w:rsidRPr="00DD7CCF" w14:paraId="78EF2CE4"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1D023670" w14:textId="7C4A86F0" w:rsidR="00167D32" w:rsidRPr="00DD7CCF" w:rsidRDefault="00167D32" w:rsidP="00167D32">
            <w:pPr>
              <w:pStyle w:val="Kpalrs"/>
            </w:pPr>
            <w:bookmarkStart w:id="152" w:name="_ntlxakteb3wm" w:colFirst="0" w:colLast="0"/>
            <w:bookmarkStart w:id="153" w:name="_u4tz39yk0lmz" w:colFirst="0" w:colLast="0"/>
            <w:bookmarkEnd w:id="152"/>
            <w:bookmarkEnd w:id="153"/>
            <w:r w:rsidRPr="00DD7CCF">
              <w:t xml:space="preserve">Example </w:t>
            </w:r>
            <w:r>
              <w:fldChar w:fldCharType="begin"/>
            </w:r>
            <w:r>
              <w:instrText xml:space="preserve"> STYLEREF 3 \s </w:instrText>
            </w:r>
            <w:r>
              <w:fldChar w:fldCharType="separate"/>
            </w:r>
            <w:r w:rsidR="005E67E7">
              <w:rPr>
                <w:noProof/>
              </w:rPr>
              <w:t>3.4.3</w:t>
            </w:r>
            <w:r>
              <w:rPr>
                <w:noProof/>
              </w:rPr>
              <w:fldChar w:fldCharType="end"/>
            </w:r>
            <w:r w:rsidR="00EE7E86" w:rsidRPr="00DD7CCF">
              <w:t>.</w:t>
            </w:r>
            <w:r>
              <w:fldChar w:fldCharType="begin"/>
            </w:r>
            <w:r>
              <w:instrText xml:space="preserve"> SEQ Example \* ALPHABETIC \s 3 </w:instrText>
            </w:r>
            <w:r>
              <w:fldChar w:fldCharType="separate"/>
            </w:r>
            <w:r w:rsidR="005E67E7">
              <w:rPr>
                <w:noProof/>
              </w:rPr>
              <w:t>C</w:t>
            </w:r>
            <w:r>
              <w:rPr>
                <w:noProof/>
              </w:rPr>
              <w:fldChar w:fldCharType="end"/>
            </w:r>
            <w:r w:rsidR="00EE7E86" w:rsidRPr="00DD7CCF">
              <w:t>:</w:t>
            </w:r>
            <w:r w:rsidR="006D6AD5" w:rsidRPr="00DD7CCF">
              <w:t xml:space="preserve"> textpart identification, </w:t>
            </w:r>
            <w:r w:rsidRPr="00DD7CCF">
              <w:t>faces of a quadrangular stele</w:t>
            </w:r>
          </w:p>
        </w:tc>
      </w:tr>
      <w:tr w:rsidR="00167D32" w:rsidRPr="00DD7CCF" w14:paraId="57FA8284" w14:textId="77777777" w:rsidTr="000B047B">
        <w:tc>
          <w:tcPr>
            <w:tcW w:w="5000" w:type="pct"/>
          </w:tcPr>
          <w:p w14:paraId="0A9A2E9A" w14:textId="77777777" w:rsidR="00167D32" w:rsidRPr="00DD7CCF" w:rsidRDefault="00167D32" w:rsidP="000123EA">
            <w:pPr>
              <w:pStyle w:val="CodeParagraph"/>
              <w:keepNext/>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Frontal Face</w:t>
            </w:r>
            <w:r w:rsidRPr="00DD7CCF">
              <w:rPr>
                <w:rStyle w:val="Code"/>
              </w:rPr>
              <w:t>&lt;/head&gt;</w:t>
            </w:r>
            <w:r w:rsidRPr="00DD7CCF">
              <w:rPr>
                <w:rStyle w:val="Codetext"/>
              </w:rPr>
              <w:br/>
              <w:t xml:space="preserve">  ...</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Lateral Face</w:t>
            </w:r>
            <w:r w:rsidRPr="00DD7CCF">
              <w:rPr>
                <w:rStyle w:val="Code"/>
              </w:rPr>
              <w:t>&lt;/head&gt;</w:t>
            </w:r>
            <w:r w:rsidRPr="00DD7CCF">
              <w:rPr>
                <w:rStyle w:val="Codetext"/>
              </w:rPr>
              <w:br/>
              <w:t xml:space="preserve">  ...</w:t>
            </w:r>
          </w:p>
        </w:tc>
      </w:tr>
      <w:tr w:rsidR="00167D32" w:rsidRPr="00DD7CCF" w14:paraId="10575C80" w14:textId="77777777" w:rsidTr="000B047B">
        <w:tc>
          <w:tcPr>
            <w:tcW w:w="5000" w:type="pct"/>
          </w:tcPr>
          <w:p w14:paraId="406DE11D" w14:textId="77777777" w:rsidR="00167D32" w:rsidRPr="00DD7CCF" w:rsidRDefault="00167D32" w:rsidP="00167D32">
            <w:pPr>
              <w:pStyle w:val="TableNote"/>
            </w:pPr>
            <w:r w:rsidRPr="00DD7CCF">
              <w:t>explicitly encoded headings will show “Frontal Face”, “Lateral Face”, etc.</w:t>
            </w:r>
          </w:p>
          <w:p w14:paraId="5261E33C" w14:textId="72B40AB9" w:rsidR="00EE7E86" w:rsidRPr="00DD7CCF" w:rsidRDefault="00EE7E86" w:rsidP="00167D32">
            <w:pPr>
              <w:pStyle w:val="TableNote"/>
            </w:pPr>
            <w:r w:rsidRPr="00DD7CCF">
              <w:t xml:space="preserve">see Case Study 1 </w:t>
            </w:r>
            <w:r w:rsidRPr="00E24F87">
              <w:rPr>
                <w:noProof/>
              </w:rPr>
              <w:t>(</w:t>
            </w:r>
            <w:r w:rsidRPr="00DD7CCF">
              <w:t xml:space="preserve">A and B) in </w:t>
            </w:r>
            <w:r w:rsidRPr="00DD7CCF">
              <w:fldChar w:fldCharType="begin"/>
            </w:r>
            <w:r w:rsidRPr="00DD7CCF">
              <w:instrText xml:space="preserve"> REF _Ref43985466 \w \h </w:instrText>
            </w:r>
            <w:r w:rsidR="00DD7CCF">
              <w:instrText xml:space="preserve"> \* MERGEFORMAT </w:instrText>
            </w:r>
            <w:r w:rsidRPr="00DD7CCF">
              <w:fldChar w:fldCharType="separate"/>
            </w:r>
            <w:r w:rsidR="00E90D07">
              <w:t>Appendix C</w:t>
            </w:r>
            <w:r w:rsidRPr="00DD7CCF">
              <w:fldChar w:fldCharType="end"/>
            </w:r>
            <w:r w:rsidRPr="00DD7CCF">
              <w:t xml:space="preserve"> for a similar stele where each line runs across two adjacent faces</w:t>
            </w:r>
          </w:p>
        </w:tc>
      </w:tr>
    </w:tbl>
    <w:p w14:paraId="02845CF7" w14:textId="77777777" w:rsidR="004F4C63" w:rsidRPr="00DD7CCF" w:rsidRDefault="004F4C63" w:rsidP="00167D32">
      <w:bookmarkStart w:id="154" w:name="_v01oqe9wesr6" w:colFirst="0" w:colLast="0"/>
      <w:bookmarkEnd w:id="154"/>
    </w:p>
    <w:tbl>
      <w:tblPr>
        <w:tblStyle w:val="CodeSampleTable"/>
        <w:tblW w:w="5000" w:type="pct"/>
        <w:tblLook w:val="04A0" w:firstRow="1" w:lastRow="0" w:firstColumn="1" w:lastColumn="0" w:noHBand="0" w:noVBand="1"/>
      </w:tblPr>
      <w:tblGrid>
        <w:gridCol w:w="9622"/>
      </w:tblGrid>
      <w:tr w:rsidR="00167D32" w:rsidRPr="00DD7CCF" w14:paraId="33D0124D"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2AEF27A1" w14:textId="4944399E" w:rsidR="00167D32" w:rsidRPr="00DD7CCF" w:rsidRDefault="00167D32" w:rsidP="00167D32">
            <w:pPr>
              <w:pStyle w:val="Kpalrs"/>
            </w:pPr>
            <w:bookmarkStart w:id="155" w:name="_Ref44078277"/>
            <w:r w:rsidRPr="00DD7CCF">
              <w:lastRenderedPageBreak/>
              <w:t xml:space="preserve">Example </w:t>
            </w:r>
            <w:r>
              <w:fldChar w:fldCharType="begin"/>
            </w:r>
            <w:r>
              <w:instrText xml:space="preserve"> STYLEREF 3 \s </w:instrText>
            </w:r>
            <w:r>
              <w:fldChar w:fldCharType="separate"/>
            </w:r>
            <w:r w:rsidR="005E67E7">
              <w:rPr>
                <w:noProof/>
              </w:rPr>
              <w:t>3.4.3</w:t>
            </w:r>
            <w:r>
              <w:rPr>
                <w:noProof/>
              </w:rPr>
              <w:fldChar w:fldCharType="end"/>
            </w:r>
            <w:r w:rsidR="00EE7E86" w:rsidRPr="00DD7CCF">
              <w:t>.</w:t>
            </w:r>
            <w:r>
              <w:fldChar w:fldCharType="begin"/>
            </w:r>
            <w:r>
              <w:instrText xml:space="preserve"> SEQ Example \* ALPHABETIC \s 3 </w:instrText>
            </w:r>
            <w:r>
              <w:fldChar w:fldCharType="separate"/>
            </w:r>
            <w:r w:rsidR="005E67E7">
              <w:rPr>
                <w:noProof/>
              </w:rPr>
              <w:t>D</w:t>
            </w:r>
            <w:r>
              <w:rPr>
                <w:noProof/>
              </w:rPr>
              <w:fldChar w:fldCharType="end"/>
            </w:r>
            <w:bookmarkEnd w:id="155"/>
            <w:r w:rsidR="00EE7E86" w:rsidRPr="00DD7CCF">
              <w:t>:</w:t>
            </w:r>
            <w:r w:rsidR="006D6AD5" w:rsidRPr="00DD7CCF">
              <w:t xml:space="preserve"> textpart identification, </w:t>
            </w:r>
            <w:r w:rsidRPr="00DD7CCF">
              <w:t>set of copper plates with two inscribed seals</w:t>
            </w:r>
          </w:p>
        </w:tc>
      </w:tr>
      <w:tr w:rsidR="00167D32" w:rsidRPr="00DD7CCF" w14:paraId="235CFF2C" w14:textId="77777777" w:rsidTr="000B047B">
        <w:tc>
          <w:tcPr>
            <w:tcW w:w="5000" w:type="pct"/>
          </w:tcPr>
          <w:p w14:paraId="505AD10A" w14:textId="77777777" w:rsidR="00167D32" w:rsidRPr="00DD7CCF" w:rsidRDefault="00167D32" w:rsidP="00167D32">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First seal</w:t>
            </w:r>
            <w:r w:rsidRPr="00DD7CCF">
              <w:rPr>
                <w:rStyle w:val="Code"/>
              </w:rPr>
              <w:t>&lt;/head&gt;</w:t>
            </w:r>
            <w:r w:rsidRPr="00DD7CCF">
              <w:rPr>
                <w:rStyle w:val="Codetext"/>
              </w:rPr>
              <w:br/>
              <w: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Second seal</w:t>
            </w:r>
            <w:r w:rsidRPr="00DD7CCF">
              <w:rPr>
                <w:rStyle w:val="Code"/>
              </w:rPr>
              <w:t>&lt;/head&gt;</w:t>
            </w:r>
            <w:r w:rsidRPr="00DD7CCF">
              <w:rPr>
                <w:rStyle w:val="Codetext"/>
              </w:rPr>
              <w:br/>
              <w:t>...</w:t>
            </w:r>
          </w:p>
          <w:p w14:paraId="471247E5" w14:textId="77777777" w:rsidR="00167D32" w:rsidRPr="00DD7CCF" w:rsidRDefault="00167D32" w:rsidP="00167D32">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Plates</w:t>
            </w:r>
            <w:r w:rsidRPr="00DD7CCF">
              <w:rPr>
                <w:rStyle w:val="Code"/>
              </w:rPr>
              <w:t>&lt;/head&gt;</w:t>
            </w:r>
            <w:r w:rsidRPr="00DD7CCF">
              <w:rPr>
                <w:rStyle w:val="Codetext"/>
              </w:rPr>
              <w:br/>
              <w:t>...</w:t>
            </w:r>
          </w:p>
        </w:tc>
      </w:tr>
      <w:tr w:rsidR="00167D32" w:rsidRPr="00DD7CCF" w14:paraId="622A827E" w14:textId="77777777" w:rsidTr="000B047B">
        <w:tc>
          <w:tcPr>
            <w:tcW w:w="5000" w:type="pct"/>
          </w:tcPr>
          <w:p w14:paraId="41B612CD" w14:textId="77777777" w:rsidR="00167D32" w:rsidRPr="00DD7CCF" w:rsidRDefault="00167D32" w:rsidP="00167D32">
            <w:pPr>
              <w:pStyle w:val="TableNote"/>
            </w:pPr>
            <w:r w:rsidRPr="00DD7CCF">
              <w:t>explicitly encoded headings will show “First seal”, “Second seal” and “Plates”</w:t>
            </w:r>
          </w:p>
          <w:p w14:paraId="00FC17D2" w14:textId="7180E67A" w:rsidR="00EE7E86" w:rsidRPr="00DD7CCF" w:rsidRDefault="00EE7E86" w:rsidP="00167D32">
            <w:pPr>
              <w:pStyle w:val="TableNote"/>
            </w:pPr>
            <w:r w:rsidRPr="00DD7CCF">
              <w:t xml:space="preserve">see Case study 2A in </w:t>
            </w:r>
            <w:r w:rsidRPr="00DD7CCF">
              <w:fldChar w:fldCharType="begin"/>
            </w:r>
            <w:r w:rsidRPr="00DD7CCF">
              <w:instrText xml:space="preserve"> REF _Ref43985466 \w \h </w:instrText>
            </w:r>
            <w:r w:rsidR="00DD7CCF">
              <w:instrText xml:space="preserve"> \* MERGEFORMAT </w:instrText>
            </w:r>
            <w:r w:rsidRPr="00DD7CCF">
              <w:fldChar w:fldCharType="separate"/>
            </w:r>
            <w:r w:rsidR="00E90D07">
              <w:t>Appendix C</w:t>
            </w:r>
            <w:r w:rsidRPr="00DD7CCF">
              <w:fldChar w:fldCharType="end"/>
            </w:r>
            <w:r w:rsidRPr="00DD7CCF">
              <w:t xml:space="preserve"> for the full markup of a set of plates with one seal</w:t>
            </w:r>
          </w:p>
        </w:tc>
      </w:tr>
    </w:tbl>
    <w:p w14:paraId="13DD0640" w14:textId="77777777" w:rsidR="00C02B8C" w:rsidRPr="00DD7CCF" w:rsidRDefault="004D2E67" w:rsidP="00D4342A">
      <w:pPr>
        <w:pStyle w:val="Cmsor3"/>
      </w:pPr>
      <w:bookmarkStart w:id="156" w:name="_ro2q56korov1" w:colFirst="0" w:colLast="0"/>
      <w:bookmarkStart w:id="157" w:name="_fh0zn6srq43l" w:colFirst="0" w:colLast="0"/>
      <w:bookmarkStart w:id="158" w:name="_Ref43986747"/>
      <w:bookmarkStart w:id="159" w:name="_Toc74733424"/>
      <w:bookmarkEnd w:id="156"/>
      <w:bookmarkEnd w:id="157"/>
      <w:r w:rsidRPr="00DD7CCF">
        <w:t>Numbered elements in textparts</w:t>
      </w:r>
      <w:bookmarkEnd w:id="158"/>
      <w:bookmarkEnd w:id="159"/>
    </w:p>
    <w:p w14:paraId="21458876" w14:textId="77777777" w:rsidR="00C02B8C" w:rsidRPr="00DD7CCF" w:rsidRDefault="004D2E67" w:rsidP="00E2714A">
      <w:pPr>
        <w:pStyle w:val="Lista"/>
      </w:pPr>
      <w:r w:rsidRPr="00DD7CCF">
        <w:t>when your document is divided into textparts, you must mandatorily restart the numbering of all of the following elements in each new textpart, since there is as a rule no straightforward sequence of progression from one textpart to another</w:t>
      </w:r>
    </w:p>
    <w:p w14:paraId="0390EE16" w14:textId="77777777" w:rsidR="00C02B8C" w:rsidRPr="00DD7CCF" w:rsidRDefault="004D2E67" w:rsidP="00E2714A">
      <w:pPr>
        <w:pStyle w:val="Lista2"/>
      </w:pPr>
      <w:r w:rsidRPr="00DD7CCF">
        <w:t>physical lines</w:t>
      </w:r>
    </w:p>
    <w:p w14:paraId="6A0A85F3" w14:textId="77777777" w:rsidR="00C02B8C" w:rsidRPr="00DD7CCF" w:rsidRDefault="004D2E67" w:rsidP="00E2714A">
      <w:pPr>
        <w:pStyle w:val="Lista2"/>
      </w:pPr>
      <w:r w:rsidRPr="00DD7CCF">
        <w:t>stanzas</w:t>
      </w:r>
    </w:p>
    <w:p w14:paraId="30C1B1D1" w14:textId="77777777" w:rsidR="00C02B8C" w:rsidRPr="00DD7CCF" w:rsidRDefault="004D2E67" w:rsidP="00E2714A">
      <w:pPr>
        <w:pStyle w:val="Lista2"/>
      </w:pPr>
      <w:r w:rsidRPr="00DD7CCF">
        <w:t>pages</w:t>
      </w:r>
      <w:r w:rsidRPr="00F47381">
        <w:rPr>
          <w:rStyle w:val="Lbjegyzet-hivatkozs"/>
        </w:rPr>
        <w:footnoteReference w:id="14"/>
      </w:r>
    </w:p>
    <w:p w14:paraId="11CF600B" w14:textId="77777777" w:rsidR="00C02B8C" w:rsidRPr="00DD7CCF" w:rsidRDefault="004D2E67" w:rsidP="00E2714A">
      <w:pPr>
        <w:pStyle w:val="Lista"/>
      </w:pPr>
      <w:r w:rsidRPr="00DD7CCF">
        <w:t>however, do not restart the numbering of the following elements: should they occur in more than one textpart, keep their numbers unique throughout your XML document</w:t>
      </w:r>
    </w:p>
    <w:p w14:paraId="5BA4338D" w14:textId="7B3C5D21" w:rsidR="00C02B8C" w:rsidRPr="00DD7CCF" w:rsidRDefault="004D2E67" w:rsidP="00E2714A">
      <w:pPr>
        <w:pStyle w:val="Lista2"/>
      </w:pPr>
      <w:r w:rsidRPr="00DD7CCF">
        <w:t xml:space="preserve">pagelike milestones </w:t>
      </w:r>
      <w:r w:rsidRPr="00E24F87">
        <w:rPr>
          <w:noProof/>
        </w:rPr>
        <w:t>(</w:t>
      </w:r>
      <w:r w:rsidR="003C3D87" w:rsidRPr="00DD7CCF">
        <w:t>§</w:t>
      </w:r>
      <w:r w:rsidR="000A421D" w:rsidRPr="00DD7CCF">
        <w:fldChar w:fldCharType="begin"/>
      </w:r>
      <w:r w:rsidR="000A421D" w:rsidRPr="00DD7CCF">
        <w:instrText xml:space="preserve"> REF _Ref43986679 \w \h </w:instrText>
      </w:r>
      <w:r w:rsidR="00DD7CCF">
        <w:instrText xml:space="preserve"> \* MERGEFORMAT </w:instrText>
      </w:r>
      <w:r w:rsidR="000A421D" w:rsidRPr="00DD7CCF">
        <w:fldChar w:fldCharType="separate"/>
      </w:r>
      <w:r w:rsidR="00E90D07">
        <w:t>3.5.3</w:t>
      </w:r>
      <w:r w:rsidR="000A421D" w:rsidRPr="00DD7CCF">
        <w:fldChar w:fldCharType="end"/>
      </w:r>
      <w:r w:rsidRPr="00DD7CCF">
        <w:t>)</w:t>
      </w:r>
    </w:p>
    <w:p w14:paraId="455A92D8" w14:textId="4DF276CF" w:rsidR="00C02B8C" w:rsidRPr="00DD7CCF" w:rsidRDefault="004D2E67" w:rsidP="00E2714A">
      <w:pPr>
        <w:pStyle w:val="Lista2"/>
      </w:pPr>
      <w:r w:rsidRPr="00DD7CCF">
        <w:t xml:space="preserve">gridlike milestones </w:t>
      </w:r>
      <w:r w:rsidRPr="00E24F87">
        <w:rPr>
          <w:noProof/>
        </w:rPr>
        <w:t>(</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E90D07">
        <w:t>3.6</w:t>
      </w:r>
      <w:r w:rsidR="00194541" w:rsidRPr="00DD7CCF">
        <w:fldChar w:fldCharType="end"/>
      </w:r>
      <w:r w:rsidRPr="00DD7CCF">
        <w:t>)</w:t>
      </w:r>
    </w:p>
    <w:p w14:paraId="3EC05484" w14:textId="77777777" w:rsidR="008E24A9" w:rsidRPr="00DD7CCF" w:rsidRDefault="008E24A9" w:rsidP="00D4342A">
      <w:pPr>
        <w:pStyle w:val="Cmsor3"/>
      </w:pPr>
      <w:bookmarkStart w:id="160" w:name="_Toc74733425"/>
      <w:r w:rsidRPr="00DD7CCF">
        <w:t>Full markup example for</w:t>
      </w:r>
      <w:r w:rsidR="004D2E67" w:rsidRPr="00DD7CCF">
        <w:t xml:space="preserve"> boxlike partitions</w:t>
      </w:r>
      <w:bookmarkEnd w:id="160"/>
    </w:p>
    <w:tbl>
      <w:tblPr>
        <w:tblStyle w:val="CodeSampleTable"/>
        <w:tblW w:w="5000" w:type="pct"/>
        <w:tblLook w:val="04A0" w:firstRow="1" w:lastRow="0" w:firstColumn="1" w:lastColumn="0" w:noHBand="0" w:noVBand="1"/>
      </w:tblPr>
      <w:tblGrid>
        <w:gridCol w:w="9622"/>
      </w:tblGrid>
      <w:tr w:rsidR="00D701A6" w:rsidRPr="00DD7CCF" w14:paraId="3C847355"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737722F1" w14:textId="09F6547C" w:rsidR="00D701A6" w:rsidRPr="00DD7CCF" w:rsidRDefault="00D701A6" w:rsidP="00D701A6">
            <w:pPr>
              <w:pStyle w:val="Kpalrs"/>
            </w:pPr>
            <w:bookmarkStart w:id="161" w:name="_Ref44077741"/>
            <w:r w:rsidRPr="00DD7CCF">
              <w:t xml:space="preserve">Example </w:t>
            </w:r>
            <w:r>
              <w:fldChar w:fldCharType="begin"/>
            </w:r>
            <w:r>
              <w:instrText xml:space="preserve"> STYLEREF 3 \s </w:instrText>
            </w:r>
            <w:r>
              <w:fldChar w:fldCharType="separate"/>
            </w:r>
            <w:r w:rsidR="005E67E7">
              <w:rPr>
                <w:noProof/>
              </w:rPr>
              <w:t>3.4.5</w:t>
            </w:r>
            <w:r>
              <w:rPr>
                <w:noProof/>
              </w:rPr>
              <w:fldChar w:fldCharType="end"/>
            </w:r>
            <w:r w:rsidRPr="00DD7CCF">
              <w:t>.</w:t>
            </w:r>
            <w:r>
              <w:fldChar w:fldCharType="begin"/>
            </w:r>
            <w:r>
              <w:instrText xml:space="preserve"> SEQ Example \* ALPHABETIC \s 3 </w:instrText>
            </w:r>
            <w:r>
              <w:fldChar w:fldCharType="separate"/>
            </w:r>
            <w:r w:rsidR="005E67E7">
              <w:rPr>
                <w:noProof/>
              </w:rPr>
              <w:t>A</w:t>
            </w:r>
            <w:r>
              <w:rPr>
                <w:noProof/>
              </w:rPr>
              <w:fldChar w:fldCharType="end"/>
            </w:r>
            <w:bookmarkEnd w:id="161"/>
            <w:r w:rsidRPr="00DD7CCF">
              <w:t xml:space="preserve">: textparts for non-contiguous fragments </w:t>
            </w:r>
          </w:p>
        </w:tc>
      </w:tr>
      <w:tr w:rsidR="00D701A6" w:rsidRPr="00DD7CCF" w14:paraId="1A2F5178" w14:textId="77777777" w:rsidTr="000B047B">
        <w:tc>
          <w:tcPr>
            <w:tcW w:w="5000" w:type="pct"/>
            <w:vAlign w:val="center"/>
          </w:tcPr>
          <w:p w14:paraId="4049606A" w14:textId="77777777" w:rsidR="00ED3579" w:rsidRDefault="00ED3579" w:rsidP="000B047B">
            <w:pPr>
              <w:jc w:val="center"/>
            </w:pPr>
          </w:p>
          <w:p w14:paraId="5A04A8DC" w14:textId="77777777" w:rsidR="000B047B" w:rsidRDefault="000B047B" w:rsidP="000B047B">
            <w:pPr>
              <w:jc w:val="center"/>
            </w:pPr>
          </w:p>
          <w:p w14:paraId="7FCEDE67" w14:textId="77777777" w:rsidR="000B047B" w:rsidRPr="00DD7CCF" w:rsidRDefault="000B047B" w:rsidP="000B047B">
            <w:pPr>
              <w:jc w:val="center"/>
            </w:pPr>
          </w:p>
          <w:p w14:paraId="3E37177E" w14:textId="77777777" w:rsidR="00ED3579" w:rsidRPr="00DD7CCF" w:rsidRDefault="00ED3579" w:rsidP="000B047B">
            <w:pPr>
              <w:jc w:val="center"/>
            </w:pPr>
          </w:p>
          <w:p w14:paraId="628D2333" w14:textId="77777777" w:rsidR="00ED3579" w:rsidRPr="00DD7CCF" w:rsidRDefault="00ED3579" w:rsidP="000B047B">
            <w:pPr>
              <w:jc w:val="center"/>
            </w:pPr>
          </w:p>
          <w:p w14:paraId="5B8C40FB" w14:textId="77777777" w:rsidR="00ED3579" w:rsidRPr="00DD7CCF" w:rsidRDefault="00ED3579" w:rsidP="000B047B">
            <w:pPr>
              <w:jc w:val="center"/>
            </w:pPr>
          </w:p>
          <w:p w14:paraId="2EA5B4C7" w14:textId="77777777" w:rsidR="00ED3579" w:rsidRPr="00DD7CCF" w:rsidRDefault="00ED3579" w:rsidP="000B047B">
            <w:pPr>
              <w:jc w:val="center"/>
            </w:pPr>
          </w:p>
          <w:p w14:paraId="2614F6BC" w14:textId="77777777" w:rsidR="00ED3579" w:rsidRPr="00DD7CCF" w:rsidRDefault="00ED3579" w:rsidP="000B047B">
            <w:pPr>
              <w:jc w:val="center"/>
            </w:pPr>
          </w:p>
          <w:p w14:paraId="0D4A45DE" w14:textId="77777777" w:rsidR="00ED3579" w:rsidRPr="00DD7CCF" w:rsidRDefault="00ED3579" w:rsidP="000B047B">
            <w:pPr>
              <w:jc w:val="center"/>
            </w:pPr>
          </w:p>
          <w:p w14:paraId="756718A2" w14:textId="77777777" w:rsidR="00ED3579" w:rsidRPr="00DD7CCF" w:rsidRDefault="00ED3579" w:rsidP="000B047B">
            <w:pPr>
              <w:jc w:val="center"/>
            </w:pPr>
          </w:p>
          <w:p w14:paraId="0F28E788" w14:textId="77777777" w:rsidR="00ED3579" w:rsidRPr="00DD7CCF" w:rsidRDefault="00ED3579" w:rsidP="000B047B">
            <w:pPr>
              <w:jc w:val="center"/>
            </w:pPr>
          </w:p>
          <w:p w14:paraId="2F46F671" w14:textId="77777777" w:rsidR="00ED3579" w:rsidRPr="00DD7CCF" w:rsidRDefault="00ED3579" w:rsidP="000B047B">
            <w:pPr>
              <w:jc w:val="center"/>
            </w:pPr>
          </w:p>
          <w:p w14:paraId="50692311" w14:textId="77777777" w:rsidR="00ED3579" w:rsidRPr="00DD7CCF" w:rsidRDefault="00ED3579" w:rsidP="000B047B">
            <w:pPr>
              <w:jc w:val="center"/>
            </w:pPr>
          </w:p>
          <w:p w14:paraId="6C733118" w14:textId="77777777" w:rsidR="00D701A6" w:rsidRPr="00DD7CCF" w:rsidRDefault="00D701A6" w:rsidP="000B047B">
            <w:pPr>
              <w:jc w:val="center"/>
            </w:pPr>
            <w:r w:rsidRPr="00DD7CCF">
              <w:rPr>
                <w:noProof/>
              </w:rPr>
              <w:drawing>
                <wp:inline distT="0" distB="0" distL="0" distR="0" wp14:anchorId="638A1429" wp14:editId="433441C3">
                  <wp:extent cx="4883150" cy="2400300"/>
                  <wp:effectExtent l="0" t="0" r="0" b="0"/>
                  <wp:docPr id="1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8" cstate="print">
                            <a:extLst>
                              <a:ext uri="{28A0092B-C50C-407E-A947-70E740481C1C}">
                                <a14:useLocalDpi xmlns:a14="http://schemas.microsoft.com/office/drawing/2010/main" val="0"/>
                              </a:ext>
                            </a:extLst>
                          </a:blip>
                          <a:srcRect/>
                          <a:stretch>
                            <a:fillRect/>
                          </a:stretch>
                        </pic:blipFill>
                        <pic:spPr>
                          <a:xfrm>
                            <a:off x="0" y="0"/>
                            <a:ext cx="4883150" cy="2400300"/>
                          </a:xfrm>
                          <a:prstGeom prst="rect">
                            <a:avLst/>
                          </a:prstGeom>
                          <a:ln/>
                        </pic:spPr>
                      </pic:pic>
                    </a:graphicData>
                  </a:graphic>
                </wp:inline>
              </w:drawing>
            </w:r>
          </w:p>
        </w:tc>
      </w:tr>
      <w:tr w:rsidR="00D701A6" w:rsidRPr="00DD7CCF" w14:paraId="4A69E5A3" w14:textId="77777777" w:rsidTr="000B047B">
        <w:tc>
          <w:tcPr>
            <w:tcW w:w="5000" w:type="pct"/>
          </w:tcPr>
          <w:p w14:paraId="245523DD" w14:textId="77777777" w:rsidR="004B66AB" w:rsidRPr="00DD7CCF" w:rsidRDefault="004B66AB" w:rsidP="004B66AB">
            <w:pPr>
              <w:pStyle w:val="TableNote"/>
            </w:pPr>
            <w:r w:rsidRPr="00DD7CCF">
              <w:t>here we have two fragments of a slab, which are clearly from the top and bottom of a single inscription, but there is no way to know how much text is lost between the two</w:t>
            </w:r>
          </w:p>
          <w:p w14:paraId="714DA2C2" w14:textId="3D584600" w:rsidR="00D701A6" w:rsidRPr="00DD7CCF" w:rsidRDefault="004B66AB" w:rsidP="004B66AB">
            <w:pPr>
              <w:pStyle w:val="TableNote"/>
            </w:pPr>
            <w:r w:rsidRPr="00DD7CCF">
              <w:t>therefore the fragments must be encoded as boxlike partitions, with the lost text handled as per §</w:t>
            </w:r>
            <w:r w:rsidRPr="00DD7CCF">
              <w:fldChar w:fldCharType="begin"/>
            </w:r>
            <w:r w:rsidRPr="00DD7CCF">
              <w:instrText xml:space="preserve"> REF _Ref43981711 \w \h  \* MERGEFORMAT </w:instrText>
            </w:r>
            <w:r w:rsidRPr="00DD7CCF">
              <w:fldChar w:fldCharType="separate"/>
            </w:r>
            <w:r w:rsidR="00E90D07">
              <w:t>5.4.7</w:t>
            </w:r>
            <w:r w:rsidRPr="00DD7CCF">
              <w:fldChar w:fldCharType="end"/>
            </w:r>
          </w:p>
        </w:tc>
      </w:tr>
      <w:tr w:rsidR="004B66AB" w:rsidRPr="00DD7CCF" w14:paraId="74B5D5A3" w14:textId="77777777" w:rsidTr="000B047B">
        <w:tc>
          <w:tcPr>
            <w:tcW w:w="5000" w:type="pct"/>
          </w:tcPr>
          <w:p w14:paraId="5B9B6D1D" w14:textId="30D83772" w:rsidR="004B66AB" w:rsidRPr="00DD7CCF" w:rsidRDefault="004B66AB" w:rsidP="004B66AB">
            <w:pPr>
              <w:pStyle w:val="CodeParagraph"/>
            </w:pPr>
            <w:r w:rsidRPr="00DD7CCF">
              <w:rPr>
                <w:rStyle w:val="Code"/>
              </w:rPr>
              <w:lastRenderedPageBreak/>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br/>
              <w:t xml:space="preserve">  </w:t>
            </w:r>
            <w:r w:rsidRPr="00DD7CCF">
              <w:rPr>
                <w:rStyle w:val="Code"/>
              </w:rPr>
              <w:t xml:space="preserve">&lt;p </w:t>
            </w:r>
            <w:r w:rsidRPr="00DD7CCF">
              <w:rPr>
                <w:rStyle w:val="Codeattribute"/>
              </w:rPr>
              <w:t>part</w:t>
            </w:r>
            <w:r w:rsidRPr="00DD7CCF">
              <w:rPr>
                <w:rStyle w:val="Code"/>
              </w:rPr>
              <w:t>=</w:t>
            </w:r>
            <w:r w:rsidRPr="0046000E">
              <w:rPr>
                <w:rStyle w:val="Codevalue"/>
              </w:rPr>
              <w:t>"I"</w:t>
            </w:r>
            <w:r w:rsidRPr="00DD7CCF">
              <w:rPr>
                <w:rStyle w:val="Code"/>
              </w:rPr>
              <w:t>&gt;</w:t>
            </w:r>
            <w:r w:rsidRPr="008608D1">
              <w:rPr>
                <w:rStyle w:val="Codecomment"/>
              </w:rPr>
              <w:t>&lt;!--Paragraph interrupted by the lacuna marked up as an initial part. --&gt;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 hole in the ground there lived a hobbit. Not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nasty, dirty, wet hole, filled with the ends of worms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 xml:space="preserve">and an oozy smell, nor yet a dry, bare, sandy </w:t>
            </w:r>
            <w:r w:rsidRPr="00DD7CCF">
              <w:rPr>
                <w:rStyle w:val="Code"/>
              </w:rPr>
              <w:t>&lt;unclear&gt;</w:t>
            </w:r>
            <w:r w:rsidRPr="00DD7CCF">
              <w:rPr>
                <w:rStyle w:val="Codetext"/>
              </w:rPr>
              <w:t>hole</w:t>
            </w:r>
            <w:r w:rsidRPr="00DD7CCF">
              <w:rPr>
                <w:rStyle w:val="Code"/>
              </w:rPr>
              <w:t>&lt;/unclear&gt;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 xml:space="preserve">with nothing in it to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s</w:t>
            </w:r>
            <w:r w:rsidRPr="00DD7CCF">
              <w:rPr>
                <w:rStyle w:val="Code"/>
              </w:rPr>
              <w:t>&lt;/supplied&gt;&lt;unclear&gt;</w:t>
            </w:r>
            <w:r w:rsidRPr="00DD7CCF">
              <w:rPr>
                <w:rStyle w:val="Codetext"/>
              </w:rPr>
              <w:t>i</w:t>
            </w:r>
            <w:r w:rsidRPr="00DD7CCF">
              <w:rPr>
                <w:rStyle w:val="Code"/>
              </w:rPr>
              <w:t xml:space="preserve">&lt;/unclear&gt;&lt;supplied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t</w:t>
            </w:r>
            <w:r w:rsidRPr="00DD7CCF">
              <w:rPr>
                <w:rStyle w:val="Code"/>
              </w:rPr>
              <w:t>&lt;/supplied&gt;</w:t>
            </w:r>
            <w:r w:rsidRPr="00DD7CCF">
              <w:rPr>
                <w:rStyle w:val="Codetext"/>
              </w:rPr>
              <w:t xml:space="preserve"> down on or to eat: it </w:t>
            </w:r>
            <w:r w:rsidRPr="00DD7CCF">
              <w:rPr>
                <w:rStyle w:val="Code"/>
              </w:rPr>
              <w:t>&lt;unclear&gt;</w:t>
            </w:r>
            <w:r w:rsidRPr="00DD7CCF">
              <w:rPr>
                <w:rStyle w:val="Codetext"/>
              </w:rPr>
              <w:t>w</w:t>
            </w:r>
            <w:r w:rsidRPr="00DD7CCF">
              <w:rPr>
                <w:rStyle w:val="Code"/>
              </w:rPr>
              <w:t xml:space="preserve">&lt;/unclear&gt;&lt;supplied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as a</w:t>
            </w:r>
            <w:r w:rsidRPr="00DD7CCF">
              <w:rPr>
                <w:rStyle w:val="Code"/>
              </w:rPr>
              <w:t>&lt;/supplied&gt;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/&gt;</w:t>
            </w:r>
            <w:r w:rsidRPr="00DD7CCF">
              <w:rPr>
                <w:rStyle w:val="Codetext"/>
              </w:rPr>
              <w:t>hobbit-hol</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e</w:t>
            </w:r>
            <w:r w:rsidRPr="00DD7CCF">
              <w:rPr>
                <w:rStyle w:val="Code"/>
              </w:rPr>
              <w:t>&lt;/supplied&gt;</w:t>
            </w:r>
            <w:r w:rsidRPr="00DD7CCF">
              <w:rPr>
                <w:rStyle w:val="Codetext"/>
              </w:rPr>
              <w:t xml:space="preserve">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"18"</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/&gt;&lt;unclear&gt;</w:t>
            </w:r>
            <w:r w:rsidRPr="00DD7CCF">
              <w:rPr>
                <w:rStyle w:val="Codetext"/>
              </w:rPr>
              <w:t>f</w:t>
            </w:r>
            <w:r w:rsidRPr="00DD7CCF">
              <w:rPr>
                <w:rStyle w:val="Code"/>
              </w:rPr>
              <w:t xml:space="preserve">&lt;/unclear&gt;&lt;unclear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o</w:t>
            </w:r>
            <w:r w:rsidRPr="00DD7CCF">
              <w:rPr>
                <w:rStyle w:val="Code"/>
              </w:rPr>
              <w:t xml:space="preserve">&lt;/unclear&gt;&lt;gap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"12"</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w:t>
            </w:r>
            <w:r w:rsidRPr="00DD7CCF">
              <w:rPr>
                <w:rStyle w:val="Codetext"/>
              </w:rPr>
              <w:br/>
              <w:t xml:space="preserve">  </w:t>
            </w:r>
            <w:r w:rsidRPr="00DD7CCF">
              <w:rPr>
                <w:rStyle w:val="Code"/>
              </w:rPr>
              <w:t>&lt;/p&gt;</w:t>
            </w:r>
            <w:r w:rsidRPr="00DD7CCF">
              <w:rPr>
                <w:rStyle w:val="Codetext"/>
              </w:rPr>
              <w:br/>
            </w:r>
            <w:r w:rsidRPr="00DD7CCF">
              <w:rPr>
                <w:rStyle w:val="Code"/>
              </w:rPr>
              <w:t>&lt;/div&gt;</w:t>
            </w:r>
            <w:r w:rsidRPr="00DD7CCF">
              <w:rPr>
                <w:rStyle w:val="Codetext"/>
              </w:rPr>
              <w:br/>
            </w:r>
            <w:r w:rsidRPr="008608D1">
              <w:rPr>
                <w:rStyle w:val="Codecomment"/>
              </w:rPr>
              <w:t>&lt;!--Lost lines are not encoded in either fragment, because the presence of textparts implies them §</w:t>
            </w:r>
            <w:r w:rsidRPr="00DD7CCF">
              <w:rPr>
                <w:rStyle w:val="Codecomment"/>
                <w:rFonts w:eastAsia="Arial Unicode MS"/>
              </w:rPr>
              <w:fldChar w:fldCharType="begin"/>
            </w:r>
            <w:r w:rsidRPr="00DD7CCF">
              <w:rPr>
                <w:rStyle w:val="Codecomment"/>
                <w:rFonts w:eastAsia="Arial Unicode MS"/>
              </w:rPr>
              <w:instrText xml:space="preserve"> REF _Ref43981711 \w \h  \* MERGEFORMAT </w:instrText>
            </w:r>
            <w:r w:rsidRPr="00DD7CCF">
              <w:rPr>
                <w:rStyle w:val="Codecomment"/>
                <w:rFonts w:eastAsia="Arial Unicode MS"/>
              </w:rPr>
            </w:r>
            <w:r w:rsidRPr="00DD7CCF">
              <w:rPr>
                <w:rStyle w:val="Codecomment"/>
                <w:rFonts w:eastAsia="Arial Unicode MS"/>
              </w:rPr>
              <w:fldChar w:fldCharType="separate"/>
            </w:r>
            <w:r w:rsidR="00E90D07">
              <w:rPr>
                <w:rStyle w:val="Codecomment"/>
                <w:rFonts w:eastAsia="Arial Unicode MS"/>
              </w:rPr>
              <w:t>5.4.7</w:t>
            </w:r>
            <w:r w:rsidRPr="00DD7CCF">
              <w:rPr>
                <w:rStyle w:val="Codecomment"/>
                <w:rFonts w:eastAsia="Arial Unicode MS"/>
              </w:rPr>
              <w:fldChar w:fldCharType="end"/>
            </w:r>
            <w:r w:rsidRPr="008608D1">
              <w:rPr>
                <w:rStyle w:val="Codecomment"/>
              </w:rPr>
              <w:t>. --&gt;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br/>
              <w:t xml:space="preserve">  </w:t>
            </w:r>
            <w:r w:rsidRPr="008608D1">
              <w:rPr>
                <w:rStyle w:val="Codecomment"/>
              </w:rPr>
              <w:t>&lt;!--Line numbering is reset to 1 in the second textpart §</w:t>
            </w:r>
            <w:r w:rsidRPr="00DD7CCF">
              <w:rPr>
                <w:rStyle w:val="Codecomment"/>
                <w:rFonts w:eastAsia="Arial Unicode MS"/>
              </w:rPr>
              <w:fldChar w:fldCharType="begin"/>
            </w:r>
            <w:r w:rsidRPr="00DD7CCF">
              <w:rPr>
                <w:rStyle w:val="Codecomment"/>
                <w:rFonts w:eastAsia="Arial Unicode MS"/>
              </w:rPr>
              <w:instrText xml:space="preserve"> REF _Ref43986747 \w \h  \* MERGEFORMAT </w:instrText>
            </w:r>
            <w:r w:rsidRPr="00DD7CCF">
              <w:rPr>
                <w:rStyle w:val="Codecomment"/>
                <w:rFonts w:eastAsia="Arial Unicode MS"/>
              </w:rPr>
            </w:r>
            <w:r w:rsidRPr="00DD7CCF">
              <w:rPr>
                <w:rStyle w:val="Codecomment"/>
                <w:rFonts w:eastAsia="Arial Unicode MS"/>
              </w:rPr>
              <w:fldChar w:fldCharType="separate"/>
            </w:r>
            <w:r w:rsidR="00E90D07">
              <w:rPr>
                <w:rStyle w:val="Codecomment"/>
                <w:rFonts w:eastAsia="Arial Unicode MS"/>
              </w:rPr>
              <w:t>3.4.4</w:t>
            </w:r>
            <w:r w:rsidRPr="00DD7CCF">
              <w:rPr>
                <w:rStyle w:val="Codecomment"/>
                <w:rFonts w:eastAsia="Arial Unicode MS"/>
              </w:rPr>
              <w:fldChar w:fldCharType="end"/>
            </w:r>
            <w:r w:rsidRPr="008608D1">
              <w:rPr>
                <w:rStyle w:val="Codecomment"/>
              </w:rPr>
              <w:t>. --&gt;</w:t>
            </w:r>
            <w:r w:rsidRPr="00DD7CCF">
              <w:rPr>
                <w:rStyle w:val="Codetext"/>
              </w:rPr>
              <w:br/>
              <w:t xml:space="preserve">  </w:t>
            </w:r>
            <w:r w:rsidRPr="00DD7CCF">
              <w:rPr>
                <w:rStyle w:val="Code"/>
              </w:rPr>
              <w:t xml:space="preserve">&lt;p </w:t>
            </w:r>
            <w:r w:rsidRPr="00DD7CCF">
              <w:rPr>
                <w:rStyle w:val="Codeattribute"/>
              </w:rPr>
              <w:t>part</w:t>
            </w:r>
            <w:r w:rsidRPr="00DD7CCF">
              <w:rPr>
                <w:rStyle w:val="Code"/>
              </w:rPr>
              <w:t>=</w:t>
            </w:r>
            <w:r w:rsidRPr="0046000E">
              <w:rPr>
                <w:rStyle w:val="Codevalue"/>
              </w:rPr>
              <w:t>"F"</w:t>
            </w:r>
            <w:r w:rsidRPr="00DD7CCF">
              <w:rPr>
                <w:rStyle w:val="Code"/>
              </w:rPr>
              <w:t>&gt;</w:t>
            </w:r>
            <w:r w:rsidRPr="008608D1">
              <w:rPr>
                <w:rStyle w:val="Codecomment"/>
              </w:rPr>
              <w:t>&lt;!--Paragraph interrupted by the lacuna marked up as a final part. --&gt;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"12"</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/&gt;&lt;unclear&gt;</w:t>
            </w:r>
            <w:r w:rsidRPr="00DD7CCF">
              <w:rPr>
                <w:rStyle w:val="Codetext"/>
              </w:rPr>
              <w:t>w</w:t>
            </w:r>
            <w:r w:rsidRPr="00DD7CCF">
              <w:rPr>
                <w:rStyle w:val="Code"/>
              </w:rPr>
              <w:t>&lt;/unclear&gt;</w:t>
            </w:r>
            <w:r w:rsidRPr="00DD7CCF">
              <w:rPr>
                <w:rStyle w:val="Codetext"/>
              </w:rPr>
              <w:t>as a very well-to-do hobbit, and his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"5"</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/&gt;&lt;unclear&gt;</w:t>
            </w:r>
            <w:r w:rsidRPr="00DD7CCF">
              <w:rPr>
                <w:rStyle w:val="Codetext"/>
              </w:rPr>
              <w:t>w</w:t>
            </w:r>
            <w:r w:rsidRPr="00DD7CCF">
              <w:rPr>
                <w:rStyle w:val="Code"/>
              </w:rPr>
              <w:t>&lt;/unclear&gt;</w:t>
            </w:r>
            <w:r w:rsidRPr="00DD7CCF">
              <w:rPr>
                <w:rStyle w:val="Codetext"/>
              </w:rPr>
              <w:t>as Baggins. The Bagginses had lived in the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/&gt;&lt;unclear&gt;</w:t>
            </w:r>
            <w:r w:rsidRPr="00DD7CCF">
              <w:rPr>
                <w:rStyle w:val="Codetext"/>
              </w:rPr>
              <w:t>ne</w:t>
            </w:r>
            <w:r w:rsidRPr="00DD7CCF">
              <w:rPr>
                <w:rStyle w:val="Code"/>
              </w:rPr>
              <w:t>&lt;/unclear&gt;</w:t>
            </w:r>
            <w:r w:rsidRPr="00DD7CCF">
              <w:rPr>
                <w:rStyle w:val="Codetext"/>
              </w:rPr>
              <w:t>ighbourhood of The Hill for time out of mind, and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people considered them very respectable</w:t>
            </w:r>
            <w:r w:rsidRPr="00DD7CCF">
              <w:rPr>
                <w:rStyle w:val="Codetext"/>
              </w:rPr>
              <w:br/>
              <w:t xml:space="preserve">  </w:t>
            </w:r>
            <w:r w:rsidRPr="00DD7CCF">
              <w:rPr>
                <w:rStyle w:val="Code"/>
              </w:rPr>
              <w:t>&lt;/p&gt;</w:t>
            </w:r>
            <w:r w:rsidRPr="00DD7CCF">
              <w:rPr>
                <w:rStyle w:val="Codetext"/>
              </w:rPr>
              <w:br/>
            </w:r>
            <w:r w:rsidRPr="00DD7CCF">
              <w:rPr>
                <w:rStyle w:val="Code"/>
              </w:rPr>
              <w:t>&lt;/div&gt;</w:t>
            </w:r>
          </w:p>
        </w:tc>
      </w:tr>
    </w:tbl>
    <w:p w14:paraId="7ED1C1D3" w14:textId="77777777" w:rsidR="00C02B8C" w:rsidRPr="00DD7CCF" w:rsidRDefault="004D2E67" w:rsidP="00D4342A">
      <w:pPr>
        <w:pStyle w:val="Cmsor2"/>
      </w:pPr>
      <w:bookmarkStart w:id="162" w:name="_k0nurnm93lxl" w:colFirst="0" w:colLast="0"/>
      <w:bookmarkStart w:id="163" w:name="_Ref43979481"/>
      <w:bookmarkStart w:id="164" w:name="_Toc74733426"/>
      <w:bookmarkEnd w:id="162"/>
      <w:r w:rsidRPr="00DD7CCF">
        <w:t>Pagelike Partitions: Text Flows through Successive Zones</w:t>
      </w:r>
      <w:bookmarkEnd w:id="163"/>
      <w:bookmarkEnd w:id="164"/>
    </w:p>
    <w:p w14:paraId="5005C658" w14:textId="77777777" w:rsidR="00C02B8C" w:rsidRPr="00DD7CCF" w:rsidRDefault="004D2E67" w:rsidP="00D4342A">
      <w:pPr>
        <w:pStyle w:val="Cmsor3"/>
      </w:pPr>
      <w:bookmarkStart w:id="165" w:name="_h6ikg2hg8g9u" w:colFirst="0" w:colLast="0"/>
      <w:bookmarkStart w:id="166" w:name="_Toc74733427"/>
      <w:bookmarkEnd w:id="165"/>
      <w:r w:rsidRPr="00DD7CCF">
        <w:t>Overview</w:t>
      </w:r>
      <w:r w:rsidRPr="00DD7CCF">
        <w:rPr>
          <w:noProof/>
        </w:rPr>
        <w:drawing>
          <wp:anchor distT="114300" distB="114300" distL="114300" distR="114300" simplePos="0" relativeHeight="251662336" behindDoc="0" locked="0" layoutInCell="1" hidden="0" allowOverlap="1" wp14:anchorId="46CBB0A7" wp14:editId="0F44D634">
            <wp:simplePos x="0" y="0"/>
            <wp:positionH relativeFrom="margin">
              <wp:align>right</wp:align>
            </wp:positionH>
            <wp:positionV relativeFrom="paragraph">
              <wp:posOffset>123825</wp:posOffset>
            </wp:positionV>
            <wp:extent cx="1695600" cy="900000"/>
            <wp:effectExtent l="0" t="0" r="0" b="0"/>
            <wp:wrapSquare wrapText="bothSides" distT="114300" distB="114300" distL="114300" distR="114300"/>
            <wp:docPr id="2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2"/>
                    <a:srcRect t="61" b="61"/>
                    <a:stretch>
                      <a:fillRect/>
                    </a:stretch>
                  </pic:blipFill>
                  <pic:spPr>
                    <a:xfrm>
                      <a:off x="0" y="0"/>
                      <a:ext cx="1695600" cy="900000"/>
                    </a:xfrm>
                    <a:prstGeom prst="rect">
                      <a:avLst/>
                    </a:prstGeom>
                    <a:ln/>
                  </pic:spPr>
                </pic:pic>
              </a:graphicData>
            </a:graphic>
            <wp14:sizeRelH relativeFrom="margin">
              <wp14:pctWidth>0</wp14:pctWidth>
            </wp14:sizeRelH>
            <wp14:sizeRelV relativeFrom="margin">
              <wp14:pctHeight>0</wp14:pctHeight>
            </wp14:sizeRelV>
          </wp:anchor>
        </w:drawing>
      </w:r>
      <w:bookmarkEnd w:id="166"/>
    </w:p>
    <w:p w14:paraId="08970034" w14:textId="77777777" w:rsidR="00C02B8C" w:rsidRPr="00DD7CCF" w:rsidRDefault="004D2E67" w:rsidP="00E2714A">
      <w:pPr>
        <w:pStyle w:val="Lista"/>
      </w:pPr>
      <w:r w:rsidRPr="005D2B22">
        <w:rPr>
          <w:b/>
          <w:bCs/>
        </w:rPr>
        <w:t xml:space="preserve">if your text flows on from one zone to the next </w:t>
      </w:r>
      <w:r w:rsidRPr="00E24F87">
        <w:rPr>
          <w:noProof/>
        </w:rPr>
        <w:t>(</w:t>
      </w:r>
      <w:r w:rsidRPr="00DD7CCF">
        <w:t xml:space="preserve">as in the abstract scheme on the right), you have a </w:t>
      </w:r>
      <w:r w:rsidRPr="005D2B22">
        <w:rPr>
          <w:b/>
          <w:bCs/>
        </w:rPr>
        <w:t>pagelike partition</w:t>
      </w:r>
    </w:p>
    <w:p w14:paraId="23EF8363" w14:textId="77777777" w:rsidR="00C02B8C" w:rsidRPr="00DD7CCF" w:rsidRDefault="004D2E67" w:rsidP="00E2714A">
      <w:pPr>
        <w:pStyle w:val="Lista2"/>
      </w:pPr>
      <w:r w:rsidRPr="00DD7CCF">
        <w:t xml:space="preserve">here the text, having filled one zone completely </w:t>
      </w:r>
      <w:r w:rsidRPr="00E24F87">
        <w:rPr>
          <w:noProof/>
        </w:rPr>
        <w:t>(</w:t>
      </w:r>
      <w:r w:rsidRPr="00DD7CCF">
        <w:t xml:space="preserve">normally from top to bottom), continues seamlessly at the beginning </w:t>
      </w:r>
      <w:r w:rsidRPr="00E24F87">
        <w:rPr>
          <w:noProof/>
        </w:rPr>
        <w:t>(</w:t>
      </w:r>
      <w:r w:rsidRPr="00DD7CCF">
        <w:t>normally the top) of the next zone, so that the spatial zones do not correspond to units of the text’s intrinsic structure</w:t>
      </w:r>
    </w:p>
    <w:p w14:paraId="36904528" w14:textId="77777777" w:rsidR="00C02B8C" w:rsidRPr="00DD7CCF" w:rsidRDefault="004D2E67" w:rsidP="00E2714A">
      <w:pPr>
        <w:pStyle w:val="Lista3"/>
      </w:pPr>
      <w:r w:rsidRPr="00DD7CCF">
        <w:t>a single virtual text field is thus created from a string of successive zones which may appear in any spatial arrangement</w:t>
      </w:r>
    </w:p>
    <w:p w14:paraId="57B9E15A" w14:textId="77777777" w:rsidR="00C02B8C" w:rsidRPr="00DD7CCF" w:rsidRDefault="004D2E67" w:rsidP="00E2714A">
      <w:pPr>
        <w:pStyle w:val="Lista2"/>
      </w:pPr>
      <w:r w:rsidRPr="00DD7CCF">
        <w:t>spatial partitions which are disregarded by the intrinsic structure of the text are called pagelike here, since they functionally behave like the pages of a book containing a single continuous text</w:t>
      </w:r>
    </w:p>
    <w:p w14:paraId="11072106" w14:textId="77777777" w:rsidR="00C02B8C" w:rsidRPr="00DD7CCF" w:rsidRDefault="004D2E67" w:rsidP="00E2714A">
      <w:pPr>
        <w:pStyle w:val="Lista2"/>
      </w:pPr>
      <w:r w:rsidRPr="00DD7CCF">
        <w:t xml:space="preserve">in pagelike partitions, units pertaining to the intrinsic structure of a text </w:t>
      </w:r>
      <w:r w:rsidRPr="00E24F87">
        <w:rPr>
          <w:noProof/>
        </w:rPr>
        <w:t>(</w:t>
      </w:r>
      <w:r w:rsidRPr="00DD7CCF">
        <w:t>such as verse stanzas and prose paragraphs) may begin in one zone and end in the next</w:t>
      </w:r>
    </w:p>
    <w:p w14:paraId="598AA929" w14:textId="77777777" w:rsidR="00C02B8C" w:rsidRPr="00DD7CCF" w:rsidRDefault="004D2E67" w:rsidP="00E2714A">
      <w:pPr>
        <w:pStyle w:val="Lista3"/>
      </w:pPr>
      <w:r w:rsidRPr="00DD7CCF">
        <w:t>this, however, is not a criterion: a pagelike partition may also be coterminous with units of intrinsic structure</w:t>
      </w:r>
    </w:p>
    <w:p w14:paraId="37887CC3" w14:textId="0A92FBD9" w:rsidR="00C02B8C" w:rsidRPr="00DD7CCF" w:rsidRDefault="004D2E67" w:rsidP="00E2714A">
      <w:pPr>
        <w:pStyle w:val="Lista2"/>
      </w:pPr>
      <w:r w:rsidRPr="00DD7CCF">
        <w:t xml:space="preserve">to avoid the problem of overlapping hierarchies </w:t>
      </w:r>
      <w:r w:rsidRPr="00E24F87">
        <w:rPr>
          <w:noProof/>
        </w:rPr>
        <w:t>(</w:t>
      </w:r>
      <w:r w:rsidR="003C3D87" w:rsidRPr="00DD7CCF">
        <w:t>§</w:t>
      </w:r>
      <w:r w:rsidR="009A6168" w:rsidRPr="00DD7CCF">
        <w:fldChar w:fldCharType="begin"/>
      </w:r>
      <w:r w:rsidR="009A6168" w:rsidRPr="00DD7CCF">
        <w:instrText xml:space="preserve"> REF _Ref43978696 \w \h </w:instrText>
      </w:r>
      <w:r w:rsidR="00DD7CCF">
        <w:instrText xml:space="preserve"> \* MERGEFORMAT </w:instrText>
      </w:r>
      <w:r w:rsidR="009A6168" w:rsidRPr="00DD7CCF">
        <w:fldChar w:fldCharType="separate"/>
      </w:r>
      <w:r w:rsidR="00E90D07">
        <w:t>1.3.3</w:t>
      </w:r>
      <w:r w:rsidR="009A6168" w:rsidRPr="00DD7CCF">
        <w:fldChar w:fldCharType="end"/>
      </w:r>
      <w:r w:rsidRPr="00DD7CCF">
        <w:t xml:space="preserve">), such partitions are handled in a manner similar to physical lines </w:t>
      </w:r>
      <w:r w:rsidRPr="00E24F87">
        <w:rPr>
          <w:noProof/>
        </w:rPr>
        <w:t>(</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E90D07">
        <w:t>3.2</w:t>
      </w:r>
      <w:r w:rsidR="00543A88" w:rsidRPr="00DD7CCF">
        <w:fldChar w:fldCharType="end"/>
      </w:r>
      <w:r w:rsidRPr="00DD7CCF">
        <w:t>): instead of wrapping each zone in tags, empty elements are employed to mark the spot where each zone begins</w:t>
      </w:r>
    </w:p>
    <w:p w14:paraId="0A2709C7" w14:textId="77777777" w:rsidR="00C02B8C" w:rsidRPr="00DD7CCF" w:rsidRDefault="004D2E67" w:rsidP="00E2714A">
      <w:pPr>
        <w:pStyle w:val="Lista3"/>
      </w:pPr>
      <w:r w:rsidRPr="00DD7CCF">
        <w:t>these elements may be page beginnings or pagelike milestones as explained in the following subsections</w:t>
      </w:r>
    </w:p>
    <w:p w14:paraId="16AECEF8" w14:textId="77777777" w:rsidR="00C02B8C" w:rsidRPr="00DD7CCF" w:rsidRDefault="004D2E67" w:rsidP="00E2714A">
      <w:pPr>
        <w:pStyle w:val="Lista2"/>
      </w:pPr>
      <w:r w:rsidRPr="00DD7CCF">
        <w:t>epigraphic examples of pagelike partitions include</w:t>
      </w:r>
    </w:p>
    <w:p w14:paraId="4B46B1FF" w14:textId="77777777" w:rsidR="00C02B8C" w:rsidRPr="00DD7CCF" w:rsidRDefault="004D2E67" w:rsidP="00E2714A">
      <w:pPr>
        <w:pStyle w:val="Lista3"/>
      </w:pPr>
      <w:r w:rsidRPr="00DD7CCF">
        <w:t>text laid out in consecutively readable zones laid out in any arrangement on a single surface</w:t>
      </w:r>
    </w:p>
    <w:p w14:paraId="72275C6D" w14:textId="77777777" w:rsidR="00C02B8C" w:rsidRPr="00DD7CCF" w:rsidRDefault="004D2E67" w:rsidP="00E2714A">
      <w:pPr>
        <w:pStyle w:val="Lista3"/>
      </w:pPr>
      <w:r w:rsidRPr="00DD7CCF">
        <w:t xml:space="preserve">text laid out in consecutively readable zones on multiple faces of a three-dimensional object </w:t>
      </w:r>
      <w:r w:rsidRPr="00E24F87">
        <w:rPr>
          <w:noProof/>
        </w:rPr>
        <w:t>(</w:t>
      </w:r>
      <w:r w:rsidRPr="00DD7CCF">
        <w:t xml:space="preserve">e.g. </w:t>
      </w:r>
      <w:r w:rsidR="00167D32" w:rsidRPr="00DD7CCF">
        <w:t>stele</w:t>
      </w:r>
      <w:r w:rsidRPr="00DD7CCF">
        <w:t xml:space="preserve"> or pillar)</w:t>
      </w:r>
    </w:p>
    <w:p w14:paraId="6B11A4CD" w14:textId="77777777" w:rsidR="00C02B8C" w:rsidRPr="00DD7CCF" w:rsidRDefault="004D2E67" w:rsidP="00E2714A">
      <w:pPr>
        <w:pStyle w:val="Lista3"/>
      </w:pPr>
      <w:r w:rsidRPr="00DD7CCF">
        <w:t xml:space="preserve">text laid out in consecutively readable zones on multiple linked objects </w:t>
      </w:r>
      <w:r w:rsidRPr="00E24F87">
        <w:rPr>
          <w:noProof/>
        </w:rPr>
        <w:t>(</w:t>
      </w:r>
      <w:r w:rsidRPr="00DD7CCF">
        <w:t>e.g. copperplate sets; two jambs of a doorway)</w:t>
      </w:r>
    </w:p>
    <w:p w14:paraId="1EEC3932" w14:textId="77777777" w:rsidR="00C02B8C" w:rsidRPr="00DD7CCF" w:rsidRDefault="004D2E67" w:rsidP="00D4342A">
      <w:pPr>
        <w:pStyle w:val="Cmsor3"/>
      </w:pPr>
      <w:bookmarkStart w:id="167" w:name="_w6aiimbh4273" w:colFirst="0" w:colLast="0"/>
      <w:bookmarkStart w:id="168" w:name="_Ref43978346"/>
      <w:bookmarkStart w:id="169" w:name="_Toc74733428"/>
      <w:bookmarkEnd w:id="167"/>
      <w:r w:rsidRPr="00DD7CCF">
        <w:lastRenderedPageBreak/>
        <w:t>Genuine pages</w:t>
      </w:r>
      <w:bookmarkEnd w:id="168"/>
      <w:bookmarkEnd w:id="169"/>
    </w:p>
    <w:p w14:paraId="675AFC38" w14:textId="77777777" w:rsidR="00C02B8C" w:rsidRPr="00DD7CCF" w:rsidRDefault="004D2E67" w:rsidP="00E2714A">
      <w:pPr>
        <w:pStyle w:val="Lista"/>
      </w:pPr>
      <w:r w:rsidRPr="00DD7CCF">
        <w:t xml:space="preserve">to encode </w:t>
      </w:r>
      <w:r w:rsidRPr="005D2B22">
        <w:rPr>
          <w:b/>
          <w:bCs/>
        </w:rPr>
        <w:t>genuine pages</w:t>
      </w:r>
      <w:r w:rsidRPr="00DD7CCF">
        <w:t xml:space="preserve">, as in copper plates </w:t>
      </w:r>
      <w:r w:rsidRPr="00E24F87">
        <w:rPr>
          <w:noProof/>
        </w:rPr>
        <w:t>(</w:t>
      </w:r>
      <w:r w:rsidRPr="00DD7CCF">
        <w:t xml:space="preserve">and manuscript folios), use the empty element </w:t>
      </w:r>
      <w:r w:rsidRPr="00DD7CCF">
        <w:rPr>
          <w:rStyle w:val="Code"/>
        </w:rPr>
        <w:t>&lt;pb/&gt;</w:t>
      </w:r>
    </w:p>
    <w:p w14:paraId="288ACE02" w14:textId="77777777" w:rsidR="00C02B8C" w:rsidRPr="00DD7CCF" w:rsidRDefault="004D2E67" w:rsidP="00E2714A">
      <w:pPr>
        <w:pStyle w:val="Lista2"/>
      </w:pPr>
      <w:r w:rsidRPr="00DD7CCF">
        <w:t xml:space="preserve">this element signifies a page beginning </w:t>
      </w:r>
      <w:r w:rsidRPr="00E24F87">
        <w:rPr>
          <w:noProof/>
        </w:rPr>
        <w:t>(</w:t>
      </w:r>
      <w:r w:rsidRPr="00DD7CCF">
        <w:t>and not a page break, though the two are in many cases synonymous)</w:t>
      </w:r>
    </w:p>
    <w:p w14:paraId="700DD826" w14:textId="77777777" w:rsidR="00C02B8C" w:rsidRPr="00DD7CCF" w:rsidRDefault="004D2E67" w:rsidP="00E2714A">
      <w:pPr>
        <w:pStyle w:val="Lista2"/>
      </w:pPr>
      <w:r w:rsidRPr="00DD7CCF">
        <w:t xml:space="preserve">as with line beginnings, </w:t>
      </w:r>
      <w:r w:rsidRPr="00DD7CCF">
        <w:rPr>
          <w:rStyle w:val="Code"/>
        </w:rPr>
        <w:t>&lt;pb/&gt;</w:t>
      </w:r>
      <w:r w:rsidRPr="00DD7CCF">
        <w:t xml:space="preserve"> elements must be used to mark the beginning of every page including the first</w:t>
      </w:r>
    </w:p>
    <w:p w14:paraId="5E2A1733" w14:textId="77777777" w:rsidR="00C02B8C" w:rsidRPr="00DD7CCF" w:rsidRDefault="004D2E67" w:rsidP="00E2714A">
      <w:pPr>
        <w:pStyle w:val="Lista"/>
      </w:pPr>
      <w:r w:rsidRPr="005D2B22">
        <w:rPr>
          <w:b/>
          <w:bCs/>
        </w:rPr>
        <w:t>every copperplate page</w:t>
      </w:r>
      <w:r w:rsidRPr="00F47381">
        <w:rPr>
          <w:rStyle w:val="Lbjegyzet-hivatkozs"/>
        </w:rPr>
        <w:footnoteReference w:id="15"/>
      </w:r>
      <w:r w:rsidRPr="00DD7CCF">
        <w:t xml:space="preserve"> in your edition </w:t>
      </w:r>
      <w:r w:rsidRPr="005D2B22">
        <w:rPr>
          <w:b/>
          <w:bCs/>
        </w:rPr>
        <w:t>must have a number</w:t>
      </w:r>
      <w:r w:rsidRPr="00DD7CCF">
        <w:t xml:space="preserve"> encoded in the </w:t>
      </w:r>
      <w:r w:rsidR="008525C6" w:rsidRPr="008525C6">
        <w:rPr>
          <w:rStyle w:val="Codeattribute"/>
        </w:rPr>
        <w:t>@n</w:t>
      </w:r>
      <w:r w:rsidR="008525C6" w:rsidRPr="008525C6">
        <w:t xml:space="preserve"> </w:t>
      </w:r>
      <w:r w:rsidRPr="00DD7CCF">
        <w:t xml:space="preserve">attribute of the corresponding </w:t>
      </w:r>
      <w:r w:rsidRPr="00DD7CCF">
        <w:rPr>
          <w:rStyle w:val="Code"/>
        </w:rPr>
        <w:t>&lt;pb/&gt;</w:t>
      </w:r>
      <w:r w:rsidRPr="00DD7CCF">
        <w:t xml:space="preserve"> element</w:t>
      </w:r>
    </w:p>
    <w:p w14:paraId="0FC8E0DD" w14:textId="77777777" w:rsidR="004F4C63" w:rsidRPr="00DD7CCF" w:rsidRDefault="004D2E67" w:rsidP="00E2714A">
      <w:pPr>
        <w:pStyle w:val="Lista2"/>
      </w:pPr>
      <w:r w:rsidRPr="00DD7CCF">
        <w:t xml:space="preserve">the </w:t>
      </w:r>
      <w:r w:rsidRPr="00CD25A4">
        <w:rPr>
          <w:b/>
          <w:bCs/>
        </w:rPr>
        <w:t xml:space="preserve">recommended values are </w:t>
      </w:r>
      <w:r w:rsidRPr="00DD7CCF">
        <w:t xml:space="preserve">1r, 1v, 2r, 2v etc., referring to the recto </w:t>
      </w:r>
      <w:r w:rsidRPr="00E24F87">
        <w:rPr>
          <w:noProof/>
        </w:rPr>
        <w:t>(</w:t>
      </w:r>
      <w:r w:rsidRPr="00DD7CCF">
        <w:t xml:space="preserve">front) and verso </w:t>
      </w:r>
      <w:r w:rsidRPr="00E24F87">
        <w:rPr>
          <w:noProof/>
        </w:rPr>
        <w:t>(</w:t>
      </w:r>
      <w:r w:rsidRPr="00DD7CCF">
        <w:t xml:space="preserve">back) face of plates identified with Arabic numerals, e.g. </w:t>
      </w: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p>
    <w:p w14:paraId="28672FE4" w14:textId="77777777" w:rsidR="00C02B8C" w:rsidRPr="00DD7CCF" w:rsidRDefault="004D2E67" w:rsidP="00E2714A">
      <w:pPr>
        <w:pStyle w:val="Lista2"/>
      </w:pPr>
      <w:r w:rsidRPr="00DD7CCF">
        <w:t>should pages occur in more than one textpart of a complex inscription, page numbers must be reset in each textpart</w:t>
      </w:r>
    </w:p>
    <w:p w14:paraId="19A4FABF" w14:textId="77777777" w:rsidR="00C02B8C" w:rsidRPr="00DD7CCF" w:rsidRDefault="004D2E67" w:rsidP="00E2714A">
      <w:pPr>
        <w:pStyle w:val="Lista2"/>
      </w:pPr>
      <w:r w:rsidRPr="00DD7CCF">
        <w:t>page numbers will be utilised for display and may in the future be utilised for machine-readable referencing</w:t>
      </w:r>
    </w:p>
    <w:p w14:paraId="69343EB6" w14:textId="77777777" w:rsidR="00C02B8C" w:rsidRPr="00DD7CCF" w:rsidRDefault="004D2E67" w:rsidP="00E2714A">
      <w:pPr>
        <w:pStyle w:val="Lista2"/>
      </w:pPr>
      <w:r w:rsidRPr="00DD7CCF">
        <w:t>if you have a good reason to do so, you may opt to use a different numbering scheme for pages with the following constraints:</w:t>
      </w:r>
    </w:p>
    <w:p w14:paraId="1456B758" w14:textId="77777777" w:rsidR="00C02B8C" w:rsidRPr="00DD7CCF" w:rsidRDefault="004D2E67" w:rsidP="00E2714A">
      <w:pPr>
        <w:pStyle w:val="Lista3"/>
      </w:pPr>
      <w:r w:rsidRPr="00DD7CCF">
        <w:t xml:space="preserve">the value of </w:t>
      </w:r>
      <w:r w:rsidR="008525C6" w:rsidRPr="008525C6">
        <w:rPr>
          <w:rStyle w:val="Codeattribute"/>
        </w:rPr>
        <w:t>@n</w:t>
      </w:r>
      <w:r w:rsidR="008525C6" w:rsidRPr="008525C6">
        <w:t xml:space="preserve"> </w:t>
      </w:r>
      <w:r w:rsidRPr="00DD7CCF">
        <w:t xml:space="preserve">must not contain a space </w:t>
      </w:r>
      <w:r w:rsidRPr="00E24F87">
        <w:rPr>
          <w:noProof/>
        </w:rPr>
        <w:t>(</w:t>
      </w:r>
      <w:r w:rsidRPr="00DD7CCF">
        <w:t>use an underscore _ instead if a space is essential)</w:t>
      </w:r>
    </w:p>
    <w:p w14:paraId="5DC45BAC" w14:textId="77777777" w:rsidR="00C02B8C" w:rsidRPr="00DD7CCF" w:rsidRDefault="004D2E67" w:rsidP="00E2714A">
      <w:pPr>
        <w:pStyle w:val="Lista3"/>
      </w:pPr>
      <w:r w:rsidRPr="00DD7CCF">
        <w:t xml:space="preserve">each page must have a unique number within your edition </w:t>
      </w:r>
      <w:r w:rsidRPr="00E24F87">
        <w:rPr>
          <w:noProof/>
        </w:rPr>
        <w:t>(</w:t>
      </w:r>
      <w:r w:rsidRPr="00DD7CCF">
        <w:t>or, if applicable, within a textpart division)</w:t>
      </w:r>
    </w:p>
    <w:p w14:paraId="50FDB1DF" w14:textId="499FAFEF" w:rsidR="00C02B8C" w:rsidRPr="00DD7CCF" w:rsidRDefault="004D2E67" w:rsidP="00E2714A">
      <w:pPr>
        <w:pStyle w:val="Lista2"/>
      </w:pPr>
      <w:r w:rsidRPr="00DD7CCF">
        <w:t xml:space="preserve">see </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E90D07">
        <w:t>3.3.5</w:t>
      </w:r>
      <w:r w:rsidR="00194541" w:rsidRPr="00DD7CCF">
        <w:fldChar w:fldCharType="end"/>
      </w:r>
      <w:r w:rsidRPr="00DD7CCF">
        <w:t xml:space="preserve"> about encoding any original pagination or foliation</w:t>
      </w:r>
    </w:p>
    <w:p w14:paraId="2F9D906E" w14:textId="77777777" w:rsidR="00C02B8C" w:rsidRPr="00DD7CCF" w:rsidRDefault="004D2E67" w:rsidP="00E2714A">
      <w:pPr>
        <w:pStyle w:val="Lista"/>
      </w:pPr>
      <w:r w:rsidRPr="00DD7CCF">
        <w:t xml:space="preserve">plates must always be treated as having two pages per folio, even if one of these pages is blank; this will facilitate the eventual linking of images </w:t>
      </w:r>
      <w:r w:rsidRPr="00E24F87">
        <w:rPr>
          <w:noProof/>
        </w:rPr>
        <w:t>(</w:t>
      </w:r>
      <w:r w:rsidRPr="00DD7CCF">
        <w:t>including images of blank faces) to individual pages of the digital edition</w:t>
      </w:r>
    </w:p>
    <w:p w14:paraId="4ABA8C53" w14:textId="15B47D82" w:rsidR="00C02B8C" w:rsidRDefault="004D2E67" w:rsidP="00A25D88">
      <w:pPr>
        <w:pStyle w:val="Lista"/>
      </w:pPr>
      <w:r w:rsidRPr="00CF217C">
        <w:rPr>
          <w:b/>
          <w:bCs/>
        </w:rPr>
        <w:t>blank faces</w:t>
      </w:r>
      <w:r w:rsidRPr="00DD7CCF">
        <w:t xml:space="preserve"> shall be encoded as the corresponding </w:t>
      </w:r>
      <w:r w:rsidRPr="00DD7CCF">
        <w:rPr>
          <w:rStyle w:val="Code"/>
        </w:rPr>
        <w:t>&lt;pb/&gt;</w:t>
      </w:r>
      <w:r w:rsidRPr="00DD7CCF">
        <w:t xml:space="preserve"> element</w:t>
      </w:r>
      <w:r w:rsidR="00CF217C">
        <w:t>,</w:t>
      </w:r>
      <w:r w:rsidR="00CF217C" w:rsidRPr="00CF217C">
        <w:t xml:space="preserve"> with the following recommendations for the sake of consistency within the project</w:t>
      </w:r>
    </w:p>
    <w:p w14:paraId="630B7942" w14:textId="64C0689A" w:rsidR="00CF633F" w:rsidRDefault="00CF633F" w:rsidP="00CF633F">
      <w:pPr>
        <w:pStyle w:val="Lista2"/>
      </w:pPr>
      <w:r>
        <w:t>for sets of copper plates where the first and/or last plate is only inscribed on one face, designate the blank faces to be the outer faces of the set, i.e. the recto of the first plate and the verso of the last plate</w:t>
      </w:r>
    </w:p>
    <w:p w14:paraId="4A37BF67" w14:textId="77777777" w:rsidR="00CF633F" w:rsidRDefault="00CF633F" w:rsidP="00CF633F">
      <w:pPr>
        <w:pStyle w:val="Lista2"/>
      </w:pPr>
      <w:r>
        <w:t>for sets or single plates inscribed on only one face (of each plate), designate the inscribed face as the recto, and the blank face as the verso</w:t>
      </w:r>
    </w:p>
    <w:p w14:paraId="71A6271D" w14:textId="77777777" w:rsidR="00C02B8C" w:rsidRPr="00DD7CCF" w:rsidRDefault="004D2E67" w:rsidP="00E2714A">
      <w:pPr>
        <w:pStyle w:val="Lista2"/>
      </w:pPr>
      <w:r w:rsidRPr="00DD7CCF">
        <w:t xml:space="preserve">the </w:t>
      </w:r>
      <w:r w:rsidRPr="00DD7CCF">
        <w:rPr>
          <w:rStyle w:val="Code"/>
        </w:rPr>
        <w:t>&lt;pb/&gt;</w:t>
      </w:r>
      <w:r w:rsidRPr="00DD7CCF">
        <w:t xml:space="preserve"> elements for first/last blank pages should be placed just inside the start/end tag of the enclosing division </w:t>
      </w:r>
      <w:r w:rsidRPr="00E24F87">
        <w:rPr>
          <w:noProof/>
        </w:rPr>
        <w:t>(</w:t>
      </w:r>
      <w:r w:rsidRPr="00DD7CCF">
        <w:t>i.e. the edition division or a textpart division)</w:t>
      </w:r>
    </w:p>
    <w:p w14:paraId="0E377102" w14:textId="7BD3CFB3" w:rsidR="00C02B8C" w:rsidRPr="00DD7CCF" w:rsidRDefault="004D2E67" w:rsidP="00E2714A">
      <w:pPr>
        <w:pStyle w:val="Lista3"/>
      </w:pPr>
      <w:r w:rsidRPr="00DD7CCF">
        <w:t xml:space="preserve">thus, these </w:t>
      </w:r>
      <w:r w:rsidRPr="00DD7CCF">
        <w:rPr>
          <w:rStyle w:val="Code"/>
        </w:rPr>
        <w:t>&lt;pb/&gt;</w:t>
      </w:r>
      <w:r w:rsidRPr="00DD7CCF">
        <w:t xml:space="preserve"> elements will be outside block-level containers in spite of the general rule </w:t>
      </w:r>
      <w:r w:rsidRPr="00E24F87">
        <w:rPr>
          <w:noProof/>
        </w:rPr>
        <w:t>(</w:t>
      </w:r>
      <w:r w:rsidR="003C3D87" w:rsidRPr="00DD7CCF">
        <w:t>§</w:t>
      </w:r>
      <w:r w:rsidR="000A421D" w:rsidRPr="00DD7CCF">
        <w:fldChar w:fldCharType="begin"/>
      </w:r>
      <w:r w:rsidR="000A421D" w:rsidRPr="00DD7CCF">
        <w:instrText xml:space="preserve"> REF _Ref43979552 \w \h </w:instrText>
      </w:r>
      <w:r w:rsidR="00DD7CCF">
        <w:instrText xml:space="preserve"> \* MERGEFORMAT </w:instrText>
      </w:r>
      <w:r w:rsidR="000A421D" w:rsidRPr="00DD7CCF">
        <w:fldChar w:fldCharType="separate"/>
      </w:r>
      <w:r w:rsidR="00E90D07">
        <w:t>8.2.3</w:t>
      </w:r>
      <w:r w:rsidR="000A421D" w:rsidRPr="00DD7CCF">
        <w:fldChar w:fldCharType="end"/>
      </w:r>
      <w:r w:rsidRPr="00DD7CCF">
        <w:t>) that such empty elements must be inside block-level containers</w:t>
      </w:r>
    </w:p>
    <w:p w14:paraId="7FF71BBC" w14:textId="69033994" w:rsidR="00C02B8C" w:rsidRPr="00DD7CCF" w:rsidRDefault="004D2E67" w:rsidP="00E2714A">
      <w:pPr>
        <w:pStyle w:val="Lista2"/>
      </w:pPr>
      <w:r w:rsidRPr="00DD7CCF">
        <w:t xml:space="preserve">see Case study 2 </w:t>
      </w:r>
      <w:r w:rsidRPr="00E24F87">
        <w:rPr>
          <w:noProof/>
        </w:rPr>
        <w:t>(</w:t>
      </w:r>
      <w:r w:rsidRPr="00DD7CCF">
        <w:t xml:space="preserve">A, B and C) in </w:t>
      </w:r>
      <w:r w:rsidR="000A421D" w:rsidRPr="00DD7CCF">
        <w:fldChar w:fldCharType="begin"/>
      </w:r>
      <w:r w:rsidR="000A421D" w:rsidRPr="00DD7CCF">
        <w:instrText xml:space="preserve"> REF _Ref43985466 \w \h </w:instrText>
      </w:r>
      <w:r w:rsidR="00DD7CCF">
        <w:instrText xml:space="preserve"> \* MERGEFORMAT </w:instrText>
      </w:r>
      <w:r w:rsidR="000A421D" w:rsidRPr="00DD7CCF">
        <w:fldChar w:fldCharType="separate"/>
      </w:r>
      <w:r w:rsidR="00E90D07">
        <w:t>Appendix C</w:t>
      </w:r>
      <w:r w:rsidR="000A421D" w:rsidRPr="00DD7CCF">
        <w:fldChar w:fldCharType="end"/>
      </w:r>
      <w:r w:rsidRPr="00DD7CCF">
        <w:t xml:space="preserve"> for an illustration of pages in an EpiDoc document</w:t>
      </w:r>
    </w:p>
    <w:p w14:paraId="45EFFC79" w14:textId="77777777" w:rsidR="00C02B8C" w:rsidRPr="00DD7CCF" w:rsidRDefault="004D2E67" w:rsidP="00D4342A">
      <w:pPr>
        <w:pStyle w:val="Cmsor3"/>
      </w:pPr>
      <w:bookmarkStart w:id="170" w:name="_t032kyf4wcza" w:colFirst="0" w:colLast="0"/>
      <w:bookmarkStart w:id="171" w:name="_Ref43986679"/>
      <w:bookmarkStart w:id="172" w:name="_Toc74733429"/>
      <w:bookmarkEnd w:id="170"/>
      <w:r w:rsidRPr="00DD7CCF">
        <w:t>Other pagelike zones</w:t>
      </w:r>
      <w:bookmarkEnd w:id="171"/>
      <w:bookmarkEnd w:id="172"/>
    </w:p>
    <w:p w14:paraId="22B58D7E" w14:textId="77777777" w:rsidR="00C02B8C" w:rsidRPr="00DD7CCF" w:rsidRDefault="004D2E67" w:rsidP="00E2714A">
      <w:pPr>
        <w:pStyle w:val="Lista"/>
      </w:pPr>
      <w:r w:rsidRPr="00DD7CCF">
        <w:t xml:space="preserve">to encode physically separate </w:t>
      </w:r>
      <w:r w:rsidRPr="005D2B22">
        <w:rPr>
          <w:b/>
          <w:bCs/>
        </w:rPr>
        <w:t>inscribed zones where text flows on</w:t>
      </w:r>
      <w:r w:rsidRPr="00DD7CCF">
        <w:t xml:space="preserve"> from the bottom of one to the top of the next, use the empty element </w:t>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/&gt;</w:t>
      </w:r>
    </w:p>
    <w:p w14:paraId="2A01E4F4" w14:textId="77777777" w:rsidR="00C02B8C" w:rsidRPr="00DD7CCF" w:rsidRDefault="004D2E67" w:rsidP="00E2714A">
      <w:pPr>
        <w:pStyle w:val="Lista2"/>
      </w:pPr>
      <w:r w:rsidRPr="00DD7CCF">
        <w:t xml:space="preserve">a “milestone” is a generic element of which </w:t>
      </w:r>
      <w:r w:rsidRPr="00DD7CCF">
        <w:rPr>
          <w:rStyle w:val="Code"/>
        </w:rPr>
        <w:t>&lt;lb/&gt;</w:t>
      </w:r>
      <w:r w:rsidRPr="00DD7CCF">
        <w:t xml:space="preserve"> and </w:t>
      </w:r>
      <w:r w:rsidRPr="00DD7CCF">
        <w:rPr>
          <w:rStyle w:val="Code"/>
        </w:rPr>
        <w:t>&lt;pb/&gt;</w:t>
      </w:r>
      <w:r w:rsidRPr="00DD7CCF">
        <w:t xml:space="preserve"> </w:t>
      </w:r>
      <w:r w:rsidRPr="00E24F87">
        <w:rPr>
          <w:noProof/>
        </w:rPr>
        <w:t>(</w:t>
      </w:r>
      <w:r w:rsidRPr="00DD7CCF">
        <w:t>and a few others permitted by TEI but not used in our project) are special cases</w:t>
      </w:r>
    </w:p>
    <w:p w14:paraId="25B937BD" w14:textId="77777777" w:rsidR="00C02B8C" w:rsidRPr="00DD7CCF" w:rsidRDefault="004D2E67" w:rsidP="00E2714A">
      <w:pPr>
        <w:pStyle w:val="Lista2"/>
      </w:pPr>
      <w:r w:rsidRPr="00DD7CCF">
        <w:t xml:space="preserve">the specialised milestones </w:t>
      </w:r>
      <w:r w:rsidRPr="00DD7CCF">
        <w:rPr>
          <w:rStyle w:val="Code"/>
        </w:rPr>
        <w:t>&lt;lb/&gt;</w:t>
      </w:r>
      <w:r w:rsidRPr="00DD7CCF">
        <w:t xml:space="preserve"> and </w:t>
      </w:r>
      <w:r w:rsidRPr="00DD7CCF">
        <w:rPr>
          <w:rStyle w:val="Code"/>
        </w:rPr>
        <w:t>&lt;pb/&gt;</w:t>
      </w:r>
      <w:r w:rsidRPr="00DD7CCF">
        <w:t xml:space="preserve"> implicitly specify the nature of the transition </w:t>
      </w:r>
      <w:r w:rsidRPr="00E24F87">
        <w:rPr>
          <w:noProof/>
        </w:rPr>
        <w:t>(</w:t>
      </w:r>
      <w:r w:rsidRPr="00DD7CCF">
        <w:t>viz. line and page) they represent</w:t>
      </w:r>
    </w:p>
    <w:p w14:paraId="4D9C11FF" w14:textId="09CB86B6" w:rsidR="00C02B8C" w:rsidRPr="00DD7CCF" w:rsidRDefault="004D2E67" w:rsidP="00E2714A">
      <w:pPr>
        <w:pStyle w:val="Lista2"/>
      </w:pPr>
      <w:r w:rsidRPr="00DD7CCF">
        <w:t xml:space="preserve">the generic </w:t>
      </w:r>
      <w:r w:rsidRPr="00DD7CCF">
        <w:rPr>
          <w:rStyle w:val="Code"/>
        </w:rPr>
        <w:t>&lt;milestone/&gt;</w:t>
      </w:r>
      <w:r w:rsidRPr="00DD7CCF">
        <w:t xml:space="preserve">, on the other hand, must carry the attribute </w:t>
      </w:r>
      <w:r w:rsidR="008525C6" w:rsidRPr="008525C6">
        <w:rPr>
          <w:rStyle w:val="Codeattribute"/>
        </w:rPr>
        <w:t>@unit</w:t>
      </w:r>
      <w:r w:rsidR="008525C6" w:rsidRPr="008525C6">
        <w:t xml:space="preserve"> </w:t>
      </w:r>
      <w:r w:rsidRPr="00DD7CCF">
        <w:t xml:space="preserve">to encode the nature of the transition explicitly; see </w:t>
      </w:r>
      <w:r w:rsidR="003C3D87" w:rsidRPr="00DD7CCF">
        <w:t>§</w:t>
      </w:r>
      <w:r w:rsidR="001B68E2" w:rsidRPr="00DD7CCF">
        <w:fldChar w:fldCharType="begin"/>
      </w:r>
      <w:r w:rsidR="001B68E2" w:rsidRPr="00DD7CCF">
        <w:instrText xml:space="preserve"> REF _Ref43986881 \w \h </w:instrText>
      </w:r>
      <w:r w:rsidR="00DD7CCF">
        <w:instrText xml:space="preserve"> \* MERGEFORMAT </w:instrText>
      </w:r>
      <w:r w:rsidR="001B68E2" w:rsidRPr="00DD7CCF">
        <w:fldChar w:fldCharType="separate"/>
      </w:r>
      <w:r w:rsidR="00E90D07">
        <w:t>3.5.4</w:t>
      </w:r>
      <w:r w:rsidR="001B68E2" w:rsidRPr="00DD7CCF">
        <w:fldChar w:fldCharType="end"/>
      </w:r>
      <w:r w:rsidRPr="00DD7CCF">
        <w:t xml:space="preserve"> below for values recommended in pagelike partitions</w:t>
      </w:r>
    </w:p>
    <w:p w14:paraId="776B3049" w14:textId="54B25FE1" w:rsidR="00C02B8C" w:rsidRPr="00DD7CCF" w:rsidRDefault="004D2E67" w:rsidP="00E2714A">
      <w:pPr>
        <w:pStyle w:val="Lista2"/>
      </w:pPr>
      <w:r w:rsidRPr="00DD7CCF">
        <w:t xml:space="preserve">the mandatory attribute </w:t>
      </w:r>
      <w:r w:rsidR="008525C6" w:rsidRPr="008525C6">
        <w:rPr>
          <w:rStyle w:val="Codeattribute"/>
        </w:rPr>
        <w:t>@type</w:t>
      </w:r>
      <w:r w:rsidR="008525C6" w:rsidRPr="008525C6">
        <w:t xml:space="preserve"> </w:t>
      </w:r>
      <w:r w:rsidRPr="00DD7CCF">
        <w:t xml:space="preserve">with the value </w:t>
      </w:r>
      <w:r w:rsidR="00303844" w:rsidRPr="00303844">
        <w:rPr>
          <w:rStyle w:val="Codevalue"/>
        </w:rPr>
        <w:t>"pagelike"</w:t>
      </w:r>
      <w:r w:rsidRPr="00DD7CCF">
        <w:t xml:space="preserve"> serves</w:t>
      </w:r>
      <w:r w:rsidR="001E133B">
        <w:t xml:space="preserve"> in our corpus</w:t>
      </w:r>
      <w:r w:rsidRPr="00DD7CCF">
        <w:t xml:space="preserve"> to explicitly distinguish these elements from other milestones used in an edition </w:t>
      </w:r>
      <w:r w:rsidRPr="00E24F87">
        <w:rPr>
          <w:noProof/>
        </w:rPr>
        <w:t>(</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E90D07">
        <w:t>3.6</w:t>
      </w:r>
      <w:r w:rsidR="00194541" w:rsidRPr="00DD7CCF">
        <w:fldChar w:fldCharType="end"/>
      </w:r>
      <w:r w:rsidRPr="00DD7CCF">
        <w:t>)</w:t>
      </w:r>
    </w:p>
    <w:p w14:paraId="662859C0" w14:textId="77777777" w:rsidR="00C02B8C" w:rsidRPr="00DD7CCF" w:rsidRDefault="004D2E67" w:rsidP="00E2714A">
      <w:pPr>
        <w:pStyle w:val="Lista"/>
      </w:pPr>
      <w:r w:rsidRPr="00DD7CCF">
        <w:lastRenderedPageBreak/>
        <w:t>zones may be arranged in any pattern on a single surface, or on several faces of a three-dimensional object</w:t>
      </w:r>
    </w:p>
    <w:p w14:paraId="3508170F" w14:textId="77777777" w:rsidR="00C02B8C" w:rsidRPr="00DD7CCF" w:rsidRDefault="004D2E67" w:rsidP="00E2714A">
      <w:pPr>
        <w:pStyle w:val="Lista"/>
      </w:pPr>
      <w:r w:rsidRPr="00DD7CCF">
        <w:t>as with line beginnings, milestones must be used to mark the beginning of every zone including the first</w:t>
      </w:r>
    </w:p>
    <w:p w14:paraId="12695B0A" w14:textId="5428B6F3" w:rsidR="00C02B8C" w:rsidRPr="00DD7CCF" w:rsidRDefault="004D2E67" w:rsidP="00E2714A">
      <w:pPr>
        <w:pStyle w:val="Lista"/>
      </w:pPr>
      <w:r w:rsidRPr="00DD7CCF">
        <w:t>see</w:t>
      </w:r>
      <w:r w:rsidR="00AA796A" w:rsidRPr="00DD7CCF">
        <w:t xml:space="preserve"> </w:t>
      </w:r>
      <w:r w:rsidR="00AA796A" w:rsidRPr="00DD7CCF">
        <w:fldChar w:fldCharType="begin"/>
      </w:r>
      <w:r w:rsidR="00AA796A" w:rsidRPr="00DD7CCF">
        <w:instrText xml:space="preserve"> REF _Ref44078357 \h </w:instrText>
      </w:r>
      <w:r w:rsidR="00DD7CCF">
        <w:instrText xml:space="preserve"> \* MERGEFORMAT </w:instrText>
      </w:r>
      <w:r w:rsidR="00AA796A" w:rsidRPr="00DD7CCF">
        <w:fldChar w:fldCharType="separate"/>
      </w:r>
      <w:r w:rsidR="00E90D07" w:rsidRPr="00DD7CCF">
        <w:t xml:space="preserve">Example </w:t>
      </w:r>
      <w:r w:rsidR="00E90D07">
        <w:rPr>
          <w:noProof/>
        </w:rPr>
        <w:t>3.5.7</w:t>
      </w:r>
      <w:r w:rsidR="00E90D07" w:rsidRPr="00DD7CCF">
        <w:rPr>
          <w:noProof/>
        </w:rPr>
        <w:t>.</w:t>
      </w:r>
      <w:r w:rsidR="00E90D07">
        <w:rPr>
          <w:noProof/>
        </w:rPr>
        <w:t>A</w:t>
      </w:r>
      <w:r w:rsidR="00AA796A" w:rsidRPr="00DD7CCF">
        <w:fldChar w:fldCharType="end"/>
      </w:r>
      <w:r w:rsidRPr="00DD7CCF">
        <w:t xml:space="preserve"> for a </w:t>
      </w:r>
      <w:r w:rsidR="00AA796A" w:rsidRPr="00DD7CCF">
        <w:t xml:space="preserve">full </w:t>
      </w:r>
      <w:r w:rsidRPr="00DD7CCF">
        <w:t>illustration of colum</w:t>
      </w:r>
      <w:r w:rsidR="00E24F87">
        <w:t>n</w:t>
      </w:r>
      <w:r w:rsidRPr="00DD7CCF">
        <w:t xml:space="preserve">like zones in an EpiDoc document, and Case study 1 </w:t>
      </w:r>
      <w:r w:rsidRPr="00E24F87">
        <w:rPr>
          <w:noProof/>
        </w:rPr>
        <w:t>(</w:t>
      </w:r>
      <w:r w:rsidRPr="00DD7CCF">
        <w:t xml:space="preserve">A and B) in </w:t>
      </w:r>
      <w:r w:rsidR="000A421D" w:rsidRPr="00DD7CCF">
        <w:fldChar w:fldCharType="begin"/>
      </w:r>
      <w:r w:rsidR="000A421D" w:rsidRPr="00DD7CCF">
        <w:instrText xml:space="preserve"> REF _Ref43985466 \w \h </w:instrText>
      </w:r>
      <w:r w:rsidR="00DD7CCF">
        <w:instrText xml:space="preserve"> \* MERGEFORMAT </w:instrText>
      </w:r>
      <w:r w:rsidR="000A421D" w:rsidRPr="00DD7CCF">
        <w:fldChar w:fldCharType="separate"/>
      </w:r>
      <w:r w:rsidR="00E90D07">
        <w:t>Appendix C</w:t>
      </w:r>
      <w:r w:rsidR="000A421D" w:rsidRPr="00DD7CCF">
        <w:fldChar w:fldCharType="end"/>
      </w:r>
      <w:r w:rsidRPr="00DD7CCF">
        <w:t xml:space="preserve"> for a more complex scenario</w:t>
      </w:r>
    </w:p>
    <w:p w14:paraId="6ED65823" w14:textId="77777777" w:rsidR="00C02B8C" w:rsidRPr="00DD7CCF" w:rsidRDefault="004D2E67" w:rsidP="00D4342A">
      <w:pPr>
        <w:pStyle w:val="Cmsor3"/>
      </w:pPr>
      <w:bookmarkStart w:id="173" w:name="_oypoil6s6m99" w:colFirst="0" w:colLast="0"/>
      <w:bookmarkStart w:id="174" w:name="_Ref43986881"/>
      <w:bookmarkStart w:id="175" w:name="_Toc74733430"/>
      <w:bookmarkEnd w:id="173"/>
      <w:r w:rsidRPr="00DD7CCF">
        <w:t>Zone identification: unit, number and label</w:t>
      </w:r>
      <w:bookmarkEnd w:id="174"/>
      <w:bookmarkEnd w:id="175"/>
    </w:p>
    <w:p w14:paraId="300017D3" w14:textId="77777777" w:rsidR="008525C6" w:rsidRPr="008525C6" w:rsidRDefault="004D2E67" w:rsidP="00E2714A">
      <w:pPr>
        <w:pStyle w:val="Lista"/>
      </w:pPr>
      <w:r w:rsidRPr="00DD7CCF">
        <w:t xml:space="preserve">every zone encoded with a </w:t>
      </w:r>
      <w:r w:rsidRPr="00DD7CCF">
        <w:rPr>
          <w:rStyle w:val="Code"/>
        </w:rPr>
        <w:t>&lt;milestone/&gt;</w:t>
      </w:r>
      <w:r w:rsidRPr="00DD7CCF">
        <w:t xml:space="preserve"> element must </w:t>
      </w:r>
      <w:r w:rsidRPr="005D2B22">
        <w:rPr>
          <w:b/>
          <w:bCs/>
        </w:rPr>
        <w:t xml:space="preserve">mandatorily </w:t>
      </w:r>
      <w:r w:rsidRPr="00DD7CCF">
        <w:t xml:space="preserve">carry the </w:t>
      </w:r>
      <w:r w:rsidRPr="005D2B22">
        <w:rPr>
          <w:b/>
          <w:bCs/>
        </w:rPr>
        <w:t xml:space="preserve">attributes </w:t>
      </w:r>
      <w:r w:rsidR="008525C6" w:rsidRPr="008525C6">
        <w:rPr>
          <w:rStyle w:val="Codeattribute"/>
        </w:rPr>
        <w:t>@n</w:t>
      </w:r>
      <w:r w:rsidR="008525C6" w:rsidRPr="008525C6">
        <w:t xml:space="preserve"> </w:t>
      </w:r>
      <w:r w:rsidRPr="00DD7CCF">
        <w:t xml:space="preserve">and </w:t>
      </w:r>
      <w:r w:rsidR="008525C6" w:rsidRPr="008525C6">
        <w:rPr>
          <w:rStyle w:val="Codeattribute"/>
        </w:rPr>
        <w:t>@unit</w:t>
      </w:r>
    </w:p>
    <w:p w14:paraId="0E9EBCB7" w14:textId="49FCB30F" w:rsidR="00C02B8C" w:rsidRPr="00DD7CCF" w:rsidRDefault="004D2E67" w:rsidP="00E2714A">
      <w:pPr>
        <w:pStyle w:val="Lista2"/>
      </w:pPr>
      <w:r w:rsidRPr="00DD7CCF">
        <w:t xml:space="preserve">both of these attributes will be used to generate a title for partitions when your digital edition is displayed </w:t>
      </w:r>
      <w:r w:rsidRPr="00E24F87">
        <w:rPr>
          <w:noProof/>
        </w:rPr>
        <w:t>(</w:t>
      </w:r>
      <w:r w:rsidRPr="00DD7CCF">
        <w:t xml:space="preserve">see </w:t>
      </w:r>
      <w:r w:rsidR="00AA796A" w:rsidRPr="00DD7CCF">
        <w:fldChar w:fldCharType="begin"/>
      </w:r>
      <w:r w:rsidR="00AA796A" w:rsidRPr="00DD7CCF">
        <w:instrText xml:space="preserve"> REF _Ref44078412 \h </w:instrText>
      </w:r>
      <w:r w:rsidR="00DD7CCF">
        <w:instrText xml:space="preserve"> \* MERGEFORMAT </w:instrText>
      </w:r>
      <w:r w:rsidR="00AA796A" w:rsidRPr="00DD7CCF">
        <w:fldChar w:fldCharType="separate"/>
      </w:r>
      <w:r w:rsidR="00E90D07" w:rsidRPr="00DD7CCF">
        <w:t xml:space="preserve">Example </w:t>
      </w:r>
      <w:r w:rsidR="00E90D07">
        <w:rPr>
          <w:noProof/>
        </w:rPr>
        <w:t>3.5.4</w:t>
      </w:r>
      <w:r w:rsidR="00E90D07" w:rsidRPr="00DD7CCF">
        <w:rPr>
          <w:noProof/>
        </w:rPr>
        <w:t>.</w:t>
      </w:r>
      <w:r w:rsidR="00E90D07">
        <w:rPr>
          <w:noProof/>
        </w:rPr>
        <w:t>A</w:t>
      </w:r>
      <w:r w:rsidR="00AA796A" w:rsidRPr="00DD7CCF">
        <w:fldChar w:fldCharType="end"/>
      </w:r>
      <w:r w:rsidR="00AA796A" w:rsidRPr="00DD7CCF">
        <w:t xml:space="preserve"> </w:t>
      </w:r>
      <w:r w:rsidRPr="00DD7CCF">
        <w:t>below), and may also be utilised for internal references that can be processed by a computer</w:t>
      </w:r>
    </w:p>
    <w:p w14:paraId="7ABA81C2" w14:textId="77777777" w:rsidR="00C02B8C" w:rsidRPr="00DD7CCF" w:rsidRDefault="004D2E67" w:rsidP="00E2714A">
      <w:pPr>
        <w:pStyle w:val="Lista3"/>
      </w:pPr>
      <w:r w:rsidRPr="00DD7CCF">
        <w:t xml:space="preserve">this title will probably be displayed as a heading in diplomatic editions, but as an inline label </w:t>
      </w:r>
      <w:r w:rsidRPr="00E24F87">
        <w:rPr>
          <w:noProof/>
        </w:rPr>
        <w:t>(</w:t>
      </w:r>
      <w:r w:rsidRPr="00DD7CCF">
        <w:t>so as not to break the flow of text) in logical editions</w:t>
      </w:r>
    </w:p>
    <w:p w14:paraId="6010E20A" w14:textId="62974004" w:rsidR="00C02B8C" w:rsidRPr="00DD7CCF" w:rsidRDefault="004D2E67" w:rsidP="00E2714A">
      <w:pPr>
        <w:pStyle w:val="Lista"/>
      </w:pPr>
      <w:r w:rsidRPr="00DD7CCF">
        <w:t xml:space="preserve">the </w:t>
      </w:r>
      <w:r w:rsidR="008525C6" w:rsidRPr="008525C6">
        <w:rPr>
          <w:rStyle w:val="Codeattribute"/>
        </w:rPr>
        <w:t>@unit</w:t>
      </w:r>
      <w:r w:rsidR="008525C6" w:rsidRPr="008525C6">
        <w:t xml:space="preserve"> </w:t>
      </w:r>
      <w:r w:rsidRPr="00DD7CCF">
        <w:t xml:space="preserve">of a milestone encoding a pagelike partition shall be a single word describing the nature of the transition in the same way as the </w:t>
      </w:r>
      <w:r w:rsidR="008525C6" w:rsidRPr="008525C6">
        <w:rPr>
          <w:rStyle w:val="Codeattribute"/>
        </w:rPr>
        <w:t>@subtype</w:t>
      </w:r>
      <w:r w:rsidR="008525C6" w:rsidRPr="008525C6">
        <w:t xml:space="preserve"> </w:t>
      </w:r>
      <w:r w:rsidRPr="00DD7CCF">
        <w:t xml:space="preserve">of textpart divisions </w:t>
      </w:r>
      <w:r w:rsidRPr="00E24F87">
        <w:rPr>
          <w:noProof/>
        </w:rPr>
        <w:t>(</w:t>
      </w:r>
      <w:r w:rsidR="003C3D87" w:rsidRPr="00DD7CCF">
        <w:t>§</w:t>
      </w:r>
      <w:r w:rsidR="001B68E2" w:rsidRPr="00DD7CCF">
        <w:fldChar w:fldCharType="begin"/>
      </w:r>
      <w:r w:rsidR="001B68E2" w:rsidRPr="00DD7CCF">
        <w:instrText xml:space="preserve"> REF _Ref43986881 \w \h </w:instrText>
      </w:r>
      <w:r w:rsidR="00DD7CCF">
        <w:instrText xml:space="preserve"> \* MERGEFORMAT </w:instrText>
      </w:r>
      <w:r w:rsidR="001B68E2" w:rsidRPr="00DD7CCF">
        <w:fldChar w:fldCharType="separate"/>
      </w:r>
      <w:r w:rsidR="00E90D07">
        <w:t>3.5.4</w:t>
      </w:r>
      <w:r w:rsidR="001B68E2" w:rsidRPr="00DD7CCF">
        <w:fldChar w:fldCharType="end"/>
      </w:r>
      <w:r w:rsidRPr="00DD7CCF">
        <w:t>)</w:t>
      </w:r>
    </w:p>
    <w:p w14:paraId="02BC8F80" w14:textId="77777777" w:rsidR="00C02B8C" w:rsidRPr="00DD7CCF" w:rsidRDefault="004D2E67" w:rsidP="00E2714A">
      <w:pPr>
        <w:pStyle w:val="Lista2"/>
      </w:pPr>
      <w:r w:rsidRPr="00DD7CCF">
        <w:t>we recommend using values that describe the general nature of a unit rather than its function or appearance; preferably, use one of the following:</w:t>
      </w:r>
    </w:p>
    <w:p w14:paraId="16D9CA44" w14:textId="69E04026" w:rsidR="00C02B8C" w:rsidRPr="00DD7CCF" w:rsidRDefault="00303844" w:rsidP="00E2714A">
      <w:pPr>
        <w:pStyle w:val="Lista3"/>
      </w:pPr>
      <w:r w:rsidRPr="00303844">
        <w:rPr>
          <w:rStyle w:val="Codevalue"/>
        </w:rPr>
        <w:t>"face"</w:t>
      </w:r>
      <w:r w:rsidR="004D2E67" w:rsidRPr="00DD7CCF">
        <w:t xml:space="preserve"> </w:t>
      </w:r>
      <w:r w:rsidR="004F69EF" w:rsidRPr="004F69EF">
        <w:t>for a physically contiguous surface of a three-dimensional object of any shape and any number of sides</w:t>
      </w:r>
    </w:p>
    <w:p w14:paraId="484A47CD" w14:textId="5B09D216" w:rsidR="00C02B8C" w:rsidRDefault="00303844" w:rsidP="00E2714A">
      <w:pPr>
        <w:pStyle w:val="Lista3"/>
      </w:pPr>
      <w:r w:rsidRPr="00303844">
        <w:rPr>
          <w:rStyle w:val="Codevalue"/>
        </w:rPr>
        <w:t>"faces"</w:t>
      </w:r>
      <w:r w:rsidR="004D2E67" w:rsidRPr="00DD7CCF">
        <w:t xml:space="preserve"> in texts where each line of a pagelike zone runs across two or more surfaces such as the frontal and lateral face of a four-sided </w:t>
      </w:r>
      <w:r w:rsidR="00167D32" w:rsidRPr="00DD7CCF">
        <w:t>stele</w:t>
      </w:r>
    </w:p>
    <w:p w14:paraId="64B15FC8" w14:textId="46385A6E" w:rsidR="001E133B" w:rsidRPr="00DD7CCF" w:rsidRDefault="001E133B" w:rsidP="001E133B">
      <w:pPr>
        <w:pStyle w:val="Lista4"/>
      </w:pPr>
      <w:r>
        <w:t>gridlike partitions (§</w:t>
      </w:r>
      <w:r>
        <w:fldChar w:fldCharType="begin"/>
      </w:r>
      <w:r>
        <w:instrText xml:space="preserve"> REF _Ref43984651 \r \h </w:instrText>
      </w:r>
      <w:r>
        <w:fldChar w:fldCharType="separate"/>
      </w:r>
      <w:r w:rsidR="00E90D07">
        <w:t>3.6</w:t>
      </w:r>
      <w:r>
        <w:fldChar w:fldCharType="end"/>
      </w:r>
      <w:r>
        <w:t>) may be optionally used to encode the boundary of each face constituting a pagelike zone of this kind</w:t>
      </w:r>
    </w:p>
    <w:p w14:paraId="03B47378" w14:textId="77777777" w:rsidR="00C02B8C" w:rsidRDefault="00303844" w:rsidP="00E2714A">
      <w:pPr>
        <w:pStyle w:val="Lista3"/>
      </w:pPr>
      <w:r w:rsidRPr="00303844">
        <w:rPr>
          <w:rStyle w:val="Codevalue"/>
        </w:rPr>
        <w:t>"zone"</w:t>
      </w:r>
      <w:r w:rsidR="004D2E67" w:rsidRPr="00DD7CCF">
        <w:t xml:space="preserve"> for visually distinct zones on a single two-dimensional surface</w:t>
      </w:r>
    </w:p>
    <w:p w14:paraId="40A0D506" w14:textId="0F51BDEB" w:rsidR="004F69EF" w:rsidRPr="00DD7CCF" w:rsidRDefault="004F69EF" w:rsidP="004F69EF">
      <w:pPr>
        <w:pStyle w:val="Lista4"/>
      </w:pPr>
      <w:r w:rsidRPr="004F69EF">
        <w:t xml:space="preserve">in inscriptions with a complex topology, </w:t>
      </w:r>
      <w:r w:rsidRPr="00303844">
        <w:rPr>
          <w:rStyle w:val="Codevalue"/>
        </w:rPr>
        <w:t>"zone"</w:t>
      </w:r>
      <w:r w:rsidRPr="004F69EF">
        <w:t xml:space="preserve"> may also be used for a visually distinct area occupying two or more surfaces</w:t>
      </w:r>
    </w:p>
    <w:p w14:paraId="3CBE8714" w14:textId="77777777" w:rsidR="00C02B8C" w:rsidRPr="00DD7CCF" w:rsidRDefault="00303844" w:rsidP="00E2714A">
      <w:pPr>
        <w:pStyle w:val="Lista3"/>
      </w:pPr>
      <w:r w:rsidRPr="00303844">
        <w:rPr>
          <w:rStyle w:val="Codevalue"/>
        </w:rPr>
        <w:t>"column"</w:t>
      </w:r>
      <w:r w:rsidR="004D2E67" w:rsidRPr="00DD7CCF">
        <w:t xml:space="preserve"> for zones placed side by side and generally taller than they are wide </w:t>
      </w:r>
      <w:r w:rsidR="004D2E67" w:rsidRPr="00E24F87">
        <w:rPr>
          <w:noProof/>
        </w:rPr>
        <w:t>(</w:t>
      </w:r>
      <w:r w:rsidR="004D2E67" w:rsidRPr="00DD7CCF">
        <w:t>as in newspaper columns)</w:t>
      </w:r>
    </w:p>
    <w:p w14:paraId="7450E4DA" w14:textId="77777777" w:rsidR="00C02B8C" w:rsidRPr="00DD7CCF" w:rsidRDefault="00303844" w:rsidP="00E2714A">
      <w:pPr>
        <w:pStyle w:val="Lista3"/>
      </w:pPr>
      <w:r w:rsidRPr="00303844">
        <w:rPr>
          <w:rStyle w:val="Codevalue"/>
        </w:rPr>
        <w:t>"item"</w:t>
      </w:r>
      <w:r w:rsidR="004D2E67" w:rsidRPr="00DD7CCF">
        <w:t xml:space="preserve"> for physically distinct objects such as architectural elements, e.g. when an inscription is engraved on two pillars or doorjambs</w:t>
      </w:r>
    </w:p>
    <w:p w14:paraId="5E687030" w14:textId="77777777" w:rsidR="00C02B8C" w:rsidRPr="00DD7CCF" w:rsidRDefault="004D2E67" w:rsidP="00E2714A">
      <w:pPr>
        <w:pStyle w:val="Lista2"/>
      </w:pPr>
      <w:r w:rsidRPr="00DD7CCF">
        <w:t>if you are certain none of the above are satisfactory, you may use other values with the following constraints:</w:t>
      </w:r>
    </w:p>
    <w:p w14:paraId="67A4B7FA" w14:textId="77777777" w:rsidR="00C02B8C" w:rsidRPr="00DD7CCF" w:rsidRDefault="004D2E67" w:rsidP="00E2714A">
      <w:pPr>
        <w:pStyle w:val="Lista3"/>
      </w:pPr>
      <w:r w:rsidRPr="00DD7CCF">
        <w:t>the value should be in lowercase throughout to avoid inconsistencies; display can easily be rendered with a capital initial</w:t>
      </w:r>
    </w:p>
    <w:p w14:paraId="3532EA28" w14:textId="77777777" w:rsidR="00C02B8C" w:rsidRPr="00DD7CCF" w:rsidRDefault="004D2E67" w:rsidP="00E2714A">
      <w:pPr>
        <w:pStyle w:val="Lista3"/>
      </w:pPr>
      <w:r w:rsidRPr="00DD7CCF">
        <w:t xml:space="preserve">the value should not include spaces; if you absolutely need a multi-word value, use an underscore </w:t>
      </w:r>
      <w:r w:rsidRPr="00E24F87">
        <w:rPr>
          <w:noProof/>
        </w:rPr>
        <w:t>(</w:t>
      </w:r>
      <w:r w:rsidRPr="00DD7CCF">
        <w:t>_) instead of a space, which can be rendered as a space in display</w:t>
      </w:r>
    </w:p>
    <w:p w14:paraId="7D4DCF6D" w14:textId="77777777" w:rsidR="00C02B8C" w:rsidRPr="00DD7CCF" w:rsidRDefault="004D2E67" w:rsidP="00E2714A">
      <w:pPr>
        <w:pStyle w:val="Lista3"/>
      </w:pPr>
      <w:r w:rsidRPr="00DD7CCF">
        <w:t>having introduced a custom value, try to use it consistently and send us the value and a short definition/description of the case where you have used it, so it can be included in later versions of this guide</w:t>
      </w:r>
    </w:p>
    <w:p w14:paraId="2D1B9311" w14:textId="77777777" w:rsidR="008525C6" w:rsidRPr="008525C6" w:rsidRDefault="004D2E67" w:rsidP="00E2714A">
      <w:pPr>
        <w:pStyle w:val="Lista"/>
      </w:pPr>
      <w:r w:rsidRPr="00DD7CCF">
        <w:t xml:space="preserve">every pagelike milestone element in an edition must have a unique identifier encoded in its </w:t>
      </w:r>
      <w:r w:rsidRPr="005D2B22">
        <w:rPr>
          <w:b/>
          <w:bCs/>
        </w:rPr>
        <w:t xml:space="preserve">attribute </w:t>
      </w:r>
      <w:r w:rsidR="008525C6" w:rsidRPr="008525C6">
        <w:rPr>
          <w:rStyle w:val="Codeattribute"/>
        </w:rPr>
        <w:t>@n</w:t>
      </w:r>
    </w:p>
    <w:p w14:paraId="15E5C06E" w14:textId="77777777" w:rsidR="00C02B8C" w:rsidRPr="00DD7CCF" w:rsidRDefault="004D2E67" w:rsidP="00E2714A">
      <w:pPr>
        <w:pStyle w:val="Lista2"/>
      </w:pPr>
      <w:r w:rsidRPr="00DD7CCF">
        <w:t>uppercase Latin letters are generally recommended for identification, but any scheme may be used depending on your preference and the conventions of your specific field</w:t>
      </w:r>
    </w:p>
    <w:p w14:paraId="2A13F9DA" w14:textId="77777777" w:rsidR="00C02B8C" w:rsidRPr="00DD7CCF" w:rsidRDefault="004D2E67" w:rsidP="00E2714A">
      <w:pPr>
        <w:pStyle w:val="Lista3"/>
      </w:pPr>
      <w:r w:rsidRPr="00DD7CCF">
        <w:t>in particular, feel free to use</w:t>
      </w:r>
    </w:p>
    <w:p w14:paraId="5B64FB62" w14:textId="77777777" w:rsidR="00C02B8C" w:rsidRPr="00DD7CCF" w:rsidRDefault="004D2E67" w:rsidP="004E103D">
      <w:pPr>
        <w:pStyle w:val="Lista4"/>
      </w:pPr>
      <w:r w:rsidRPr="00DD7CCF">
        <w:t>the uppercase letters N, S, E, W to indicate cardinal directions</w:t>
      </w:r>
    </w:p>
    <w:p w14:paraId="4C0CBA9D" w14:textId="77777777" w:rsidR="00C02B8C" w:rsidRPr="00DD7CCF" w:rsidRDefault="004D2E67" w:rsidP="004E103D">
      <w:pPr>
        <w:pStyle w:val="Lista4"/>
      </w:pPr>
      <w:r w:rsidRPr="00DD7CCF">
        <w:t xml:space="preserve">lowercase letters alternating with uppercase ones to denote major/frontal and minor/lateral faces of a three-dimensional object such as a Southeast Asian </w:t>
      </w:r>
      <w:r w:rsidR="00167D32" w:rsidRPr="00DD7CCF">
        <w:t>stele</w:t>
      </w:r>
      <w:r w:rsidRPr="00DD7CCF">
        <w:t xml:space="preserve">, e.g. A, b, C and d </w:t>
      </w:r>
      <w:r w:rsidRPr="00E24F87">
        <w:rPr>
          <w:noProof/>
        </w:rPr>
        <w:t>(</w:t>
      </w:r>
      <w:r w:rsidRPr="00DD7CCF">
        <w:t xml:space="preserve">for faces inscribed as separate zones); or Ab and Cd </w:t>
      </w:r>
      <w:r w:rsidRPr="00E24F87">
        <w:rPr>
          <w:noProof/>
        </w:rPr>
        <w:t>(</w:t>
      </w:r>
      <w:r w:rsidRPr="00DD7CCF">
        <w:t>where pairs of faces constitute single virtual zones)</w:t>
      </w:r>
    </w:p>
    <w:p w14:paraId="1F5FF4F9" w14:textId="77777777" w:rsidR="00C02B8C" w:rsidRPr="00DD7CCF" w:rsidRDefault="004D2E67" w:rsidP="00E2714A">
      <w:pPr>
        <w:pStyle w:val="Lista2"/>
      </w:pPr>
      <w:r w:rsidRPr="00DD7CCF">
        <w:t>in addition to the generation of titles, this attribute will be utilised for internal references that can be processed by a computer</w:t>
      </w:r>
    </w:p>
    <w:p w14:paraId="3F45C96D" w14:textId="77777777" w:rsidR="00C02B8C" w:rsidRPr="00DD7CCF" w:rsidRDefault="004D2E67" w:rsidP="00E2714A">
      <w:pPr>
        <w:pStyle w:val="Lista2"/>
      </w:pPr>
      <w:r w:rsidRPr="00DD7CCF">
        <w:lastRenderedPageBreak/>
        <w:t xml:space="preserve">should you need to encode pagelike milestones with two or more different units </w:t>
      </w:r>
      <w:r w:rsidRPr="00E24F87">
        <w:rPr>
          <w:noProof/>
        </w:rPr>
        <w:t>(</w:t>
      </w:r>
      <w:r w:rsidRPr="00DD7CCF">
        <w:t xml:space="preserve">e.g. columns and faces) within a single document, use a different numeration scheme for the two in order to keep their </w:t>
      </w:r>
      <w:r w:rsidR="008525C6" w:rsidRPr="008525C6">
        <w:rPr>
          <w:rStyle w:val="Codeattribute"/>
        </w:rPr>
        <w:t>@n</w:t>
      </w:r>
      <w:r w:rsidR="008525C6" w:rsidRPr="008525C6">
        <w:t xml:space="preserve"> </w:t>
      </w:r>
      <w:r w:rsidRPr="00DD7CCF">
        <w:t>attributes unique</w:t>
      </w:r>
    </w:p>
    <w:p w14:paraId="734D33AF" w14:textId="77777777" w:rsidR="00C02B8C" w:rsidRPr="00DD7CCF" w:rsidRDefault="004D2E67" w:rsidP="00E2714A">
      <w:pPr>
        <w:pStyle w:val="Lista"/>
      </w:pPr>
      <w:r w:rsidRPr="00DD7CCF">
        <w:t xml:space="preserve">to add further flexibility to the titles displayed for zones, you may also add the </w:t>
      </w:r>
      <w:r w:rsidRPr="005D2B22">
        <w:rPr>
          <w:b/>
          <w:bCs/>
        </w:rPr>
        <w:t>optional element</w:t>
      </w:r>
      <w:r w:rsidRPr="00DD7CCF">
        <w:t xml:space="preserve"> </w:t>
      </w:r>
      <w:r w:rsidRPr="00DD7CCF">
        <w:rPr>
          <w:rStyle w:val="Code"/>
        </w:rPr>
        <w:t xml:space="preserve">&lt;label </w:t>
      </w:r>
      <w:r w:rsidRPr="00DD7CCF">
        <w:rPr>
          <w:rStyle w:val="Codeattribute"/>
        </w:rPr>
        <w:t>xml:lang</w:t>
      </w:r>
      <w:r w:rsidRPr="00DD7CCF">
        <w:rPr>
          <w:rStyle w:val="Code"/>
        </w:rPr>
        <w:t>=</w:t>
      </w:r>
      <w:r w:rsidRPr="0046000E">
        <w:rPr>
          <w:rStyle w:val="Codevalue"/>
        </w:rPr>
        <w:t>"eng"</w:t>
      </w:r>
      <w:r w:rsidRPr="00DD7CCF">
        <w:rPr>
          <w:rStyle w:val="Code"/>
        </w:rPr>
        <w:t>&gt;</w:t>
      </w:r>
      <w:r w:rsidRPr="00DD7CCF">
        <w:t xml:space="preserve"> immediately after the </w:t>
      </w:r>
      <w:r w:rsidRPr="00DD7CCF">
        <w:rPr>
          <w:rStyle w:val="Code"/>
        </w:rPr>
        <w:t>&lt;milestone/&gt;</w:t>
      </w:r>
      <w:r w:rsidRPr="00DD7CCF">
        <w:t xml:space="preserve"> element</w:t>
      </w:r>
    </w:p>
    <w:p w14:paraId="73C4BFA6" w14:textId="77777777" w:rsidR="00C02B8C" w:rsidRPr="00DD7CCF" w:rsidRDefault="004D2E67" w:rsidP="00E2714A">
      <w:pPr>
        <w:pStyle w:val="Lista2"/>
      </w:pPr>
      <w:r w:rsidRPr="00DD7CCF">
        <w:t>such elements in our editions will by default be regarded as editorial and therefore need not be marked up explicitly as such; the mandatory language attribute makes it sufficiently clear that their content is not part of the original text</w:t>
      </w:r>
    </w:p>
    <w:p w14:paraId="5DF945E7" w14:textId="77777777" w:rsidR="00C02B8C" w:rsidRPr="00DD7CCF" w:rsidRDefault="004D2E67" w:rsidP="00E2714A">
      <w:pPr>
        <w:pStyle w:val="Lista2"/>
      </w:pPr>
      <w:r w:rsidRPr="00DD7CCF">
        <w:t xml:space="preserve">only add labels to zones if you find that the combination of </w:t>
      </w:r>
      <w:r w:rsidR="008525C6" w:rsidRPr="008525C6">
        <w:rPr>
          <w:rStyle w:val="Codeattribute"/>
        </w:rPr>
        <w:t>@unit</w:t>
      </w:r>
      <w:r w:rsidR="008525C6" w:rsidRPr="008525C6">
        <w:t xml:space="preserve"> </w:t>
      </w:r>
      <w:r w:rsidRPr="00DD7CCF">
        <w:t xml:space="preserve">and </w:t>
      </w:r>
      <w:r w:rsidR="008525C6" w:rsidRPr="008525C6">
        <w:rPr>
          <w:rStyle w:val="Codeattribute"/>
        </w:rPr>
        <w:t>@n</w:t>
      </w:r>
      <w:r w:rsidR="008525C6" w:rsidRPr="008525C6">
        <w:t xml:space="preserve"> </w:t>
      </w:r>
      <w:r w:rsidRPr="00DD7CCF">
        <w:t>cannot produce a sufficiently meaningful title; complex details such as the size and relative position of zones should be described in the metadata, not encoded within the edition</w:t>
      </w:r>
    </w:p>
    <w:p w14:paraId="3EFB9FD6" w14:textId="77777777" w:rsidR="00C02B8C" w:rsidRPr="00DD7CCF" w:rsidRDefault="004D2E67" w:rsidP="00E2714A">
      <w:pPr>
        <w:pStyle w:val="Lista2"/>
      </w:pPr>
      <w:r w:rsidRPr="00DD7CCF">
        <w:t>for the sake of consistency it is recommended that you stick to concise labels in English</w:t>
      </w:r>
    </w:p>
    <w:p w14:paraId="562FA451" w14:textId="6455C9B2" w:rsidR="00C02B8C" w:rsidRPr="00DD7CCF" w:rsidRDefault="004D2E67" w:rsidP="00E2714A">
      <w:pPr>
        <w:pStyle w:val="Lista2"/>
      </w:pPr>
      <w:r w:rsidRPr="00DD7CCF">
        <w:t xml:space="preserve">the content of editorial labels will replace the title auto-generated from </w:t>
      </w:r>
      <w:r w:rsidR="008525C6" w:rsidRPr="008525C6">
        <w:rPr>
          <w:rStyle w:val="Codeattribute"/>
        </w:rPr>
        <w:t>@unit</w:t>
      </w:r>
      <w:r w:rsidR="008525C6" w:rsidRPr="008525C6">
        <w:t xml:space="preserve"> </w:t>
      </w:r>
      <w:r w:rsidRPr="00DD7CCF">
        <w:t xml:space="preserve">and </w:t>
      </w:r>
      <w:r w:rsidR="008525C6" w:rsidRPr="008525C6">
        <w:rPr>
          <w:rStyle w:val="Codeattribute"/>
        </w:rPr>
        <w:t>@n</w:t>
      </w:r>
      <w:r w:rsidR="008525C6" w:rsidRPr="008525C6">
        <w:t xml:space="preserve"> </w:t>
      </w:r>
      <w:r w:rsidRPr="00DD7CCF">
        <w:t>in display</w:t>
      </w:r>
      <w:r w:rsidR="00AA796A" w:rsidRPr="00DD7CCF">
        <w:t xml:space="preserve"> </w:t>
      </w:r>
      <w:r w:rsidR="00AA796A" w:rsidRPr="00E24F87">
        <w:rPr>
          <w:noProof/>
        </w:rPr>
        <w:t>(</w:t>
      </w:r>
      <w:r w:rsidR="00AA796A" w:rsidRPr="00DD7CCF">
        <w:t xml:space="preserve">see </w:t>
      </w:r>
      <w:r w:rsidR="00AA796A" w:rsidRPr="00DD7CCF">
        <w:fldChar w:fldCharType="begin"/>
      </w:r>
      <w:r w:rsidR="00AA796A" w:rsidRPr="00DD7CCF">
        <w:instrText xml:space="preserve"> REF _Ref44078459 \h </w:instrText>
      </w:r>
      <w:r w:rsidR="00DD7CCF">
        <w:instrText xml:space="preserve"> \* MERGEFORMAT </w:instrText>
      </w:r>
      <w:r w:rsidR="00AA796A" w:rsidRPr="00DD7CCF">
        <w:fldChar w:fldCharType="separate"/>
      </w:r>
      <w:r w:rsidR="00E90D07" w:rsidRPr="00DD7CCF">
        <w:t xml:space="preserve">Example </w:t>
      </w:r>
      <w:r w:rsidR="00E90D07">
        <w:rPr>
          <w:noProof/>
        </w:rPr>
        <w:t>3.5.4</w:t>
      </w:r>
      <w:r w:rsidR="00E90D07" w:rsidRPr="00DD7CCF">
        <w:rPr>
          <w:noProof/>
        </w:rPr>
        <w:t>.</w:t>
      </w:r>
      <w:r w:rsidR="00E90D07">
        <w:rPr>
          <w:noProof/>
        </w:rPr>
        <w:t>B</w:t>
      </w:r>
      <w:r w:rsidR="00AA796A" w:rsidRPr="00DD7CCF">
        <w:fldChar w:fldCharType="end"/>
      </w:r>
      <w:r w:rsidR="00AA796A" w:rsidRPr="00DD7CCF">
        <w:t xml:space="preserve"> below)</w:t>
      </w:r>
    </w:p>
    <w:p w14:paraId="7CBF8D84" w14:textId="77777777" w:rsidR="00C02B8C" w:rsidRPr="00DD7CCF" w:rsidRDefault="004D2E67" w:rsidP="00E2714A">
      <w:pPr>
        <w:pStyle w:val="Lista3"/>
      </w:pPr>
      <w:r w:rsidRPr="00DD7CCF">
        <w:t xml:space="preserve">however, the use of the attributes </w:t>
      </w:r>
      <w:r w:rsidR="008525C6" w:rsidRPr="008525C6">
        <w:rPr>
          <w:rStyle w:val="Codeattribute"/>
        </w:rPr>
        <w:t>@unit</w:t>
      </w:r>
      <w:r w:rsidR="008525C6" w:rsidRPr="008525C6">
        <w:t xml:space="preserve"> </w:t>
      </w:r>
      <w:r w:rsidRPr="00DD7CCF">
        <w:t xml:space="preserve">and </w:t>
      </w:r>
      <w:r w:rsidR="008525C6" w:rsidRPr="008525C6">
        <w:rPr>
          <w:rStyle w:val="Codeattribute"/>
        </w:rPr>
        <w:t>@n</w:t>
      </w:r>
      <w:r w:rsidR="008525C6" w:rsidRPr="008525C6">
        <w:t xml:space="preserve"> </w:t>
      </w:r>
      <w:r w:rsidRPr="00DD7CCF">
        <w:t xml:space="preserve">on the </w:t>
      </w:r>
      <w:r w:rsidRPr="00DD7CCF">
        <w:rPr>
          <w:rStyle w:val="Code"/>
        </w:rPr>
        <w:t>&lt;milestone/&gt;</w:t>
      </w:r>
      <w:r w:rsidRPr="00DD7CCF">
        <w:t xml:space="preserve"> element  remains mandatory even if a </w:t>
      </w:r>
      <w:r w:rsidRPr="00DD7CCF">
        <w:rPr>
          <w:rStyle w:val="Code"/>
        </w:rPr>
        <w:t>&lt;label&gt;</w:t>
      </w:r>
      <w:r w:rsidRPr="00DD7CCF">
        <w:t xml:space="preserve"> is present</w:t>
      </w:r>
    </w:p>
    <w:p w14:paraId="5BA4F5D7" w14:textId="77777777" w:rsidR="00C02B8C" w:rsidRPr="00DD7CCF" w:rsidRDefault="004D2E67" w:rsidP="00E2714A">
      <w:pPr>
        <w:pStyle w:val="Lista2"/>
      </w:pPr>
      <w:r w:rsidRPr="00DD7CCF">
        <w:t>the contents of the label will not be altered in display, so</w:t>
      </w:r>
    </w:p>
    <w:p w14:paraId="627820BB" w14:textId="77777777" w:rsidR="00C02B8C" w:rsidRPr="00DD7CCF" w:rsidRDefault="004D2E67" w:rsidP="00E2714A">
      <w:pPr>
        <w:pStyle w:val="Lista3"/>
      </w:pPr>
      <w:r w:rsidRPr="00DD7CCF">
        <w:t>please use a capital initial and feel free to include spaces, additional capitals and punctuation as necessary</w:t>
      </w:r>
    </w:p>
    <w:p w14:paraId="358C87CA" w14:textId="6D4D20EF" w:rsidR="00C02B8C" w:rsidRPr="00DD7CCF" w:rsidRDefault="004D2E67" w:rsidP="00E2714A">
      <w:pPr>
        <w:pStyle w:val="Lista3"/>
      </w:pPr>
      <w:r w:rsidRPr="00DD7CCF">
        <w:t xml:space="preserve">however, to avoid complications, do not use any further markup within this element, except the element </w:t>
      </w:r>
      <w:r w:rsidRPr="00DD7CCF">
        <w:rPr>
          <w:rStyle w:val="Code"/>
        </w:rPr>
        <w:t>&lt;foreign&gt;</w:t>
      </w:r>
      <w:r w:rsidRPr="00DD7CCF">
        <w:t xml:space="preserve"> </w:t>
      </w:r>
      <w:r w:rsidRPr="00E24F87">
        <w:rPr>
          <w:noProof/>
        </w:rPr>
        <w:t>(</w:t>
      </w:r>
      <w:r w:rsidR="003C3D87" w:rsidRPr="00DD7CCF">
        <w:t>§</w:t>
      </w:r>
      <w:r w:rsidR="001B68E2" w:rsidRPr="00DD7CCF">
        <w:fldChar w:fldCharType="begin"/>
      </w:r>
      <w:r w:rsidR="001B68E2" w:rsidRPr="00DD7CCF">
        <w:instrText xml:space="preserve"> REF _Ref43986658 \w \h </w:instrText>
      </w:r>
      <w:r w:rsidR="00DD7CCF">
        <w:instrText xml:space="preserve"> \* MERGEFORMAT </w:instrText>
      </w:r>
      <w:r w:rsidR="001B68E2" w:rsidRPr="00DD7CCF">
        <w:fldChar w:fldCharType="separate"/>
      </w:r>
      <w:r w:rsidR="00E90D07">
        <w:t>10.3.3</w:t>
      </w:r>
      <w:r w:rsidR="001B68E2" w:rsidRPr="00DD7CCF">
        <w:fldChar w:fldCharType="end"/>
      </w:r>
      <w:r w:rsidRPr="00DD7CCF">
        <w:t>), which you may employ if you deem necessary</w:t>
      </w:r>
    </w:p>
    <w:p w14:paraId="6B4232C3" w14:textId="77777777" w:rsidR="000931D1" w:rsidRPr="00DD7CCF" w:rsidRDefault="000931D1"/>
    <w:tbl>
      <w:tblPr>
        <w:tblStyle w:val="CodeSampleTable"/>
        <w:tblW w:w="0" w:type="auto"/>
        <w:tblLook w:val="04A0" w:firstRow="1" w:lastRow="0" w:firstColumn="1" w:lastColumn="0" w:noHBand="0" w:noVBand="1"/>
      </w:tblPr>
      <w:tblGrid>
        <w:gridCol w:w="9054"/>
      </w:tblGrid>
      <w:tr w:rsidR="000931D1" w:rsidRPr="00DD7CCF" w14:paraId="1ED5F02A" w14:textId="77777777" w:rsidTr="00B3351B">
        <w:trPr>
          <w:cnfStyle w:val="100000000000" w:firstRow="1" w:lastRow="0" w:firstColumn="0" w:lastColumn="0" w:oddVBand="0" w:evenVBand="0" w:oddHBand="0" w:evenHBand="0" w:firstRowFirstColumn="0" w:firstRowLastColumn="0" w:lastRowFirstColumn="0" w:lastRowLastColumn="0"/>
        </w:trPr>
        <w:tc>
          <w:tcPr>
            <w:tcW w:w="9054" w:type="dxa"/>
          </w:tcPr>
          <w:p w14:paraId="65A24FA2" w14:textId="2F03CD17" w:rsidR="000931D1" w:rsidRPr="00DD7CCF" w:rsidRDefault="000931D1" w:rsidP="00B3351B">
            <w:pPr>
              <w:pStyle w:val="Kpalrs"/>
            </w:pPr>
            <w:bookmarkStart w:id="176" w:name="_Ref44078412"/>
            <w:r w:rsidRPr="00DD7CCF">
              <w:t xml:space="preserve">Example </w:t>
            </w:r>
            <w:r>
              <w:fldChar w:fldCharType="begin"/>
            </w:r>
            <w:r>
              <w:instrText xml:space="preserve"> STYLEREF 3 \s </w:instrText>
            </w:r>
            <w:r>
              <w:fldChar w:fldCharType="separate"/>
            </w:r>
            <w:r w:rsidR="005E67E7">
              <w:rPr>
                <w:noProof/>
              </w:rPr>
              <w:t>3.5.4</w:t>
            </w:r>
            <w:r>
              <w:rPr>
                <w:noProof/>
              </w:rPr>
              <w:fldChar w:fldCharType="end"/>
            </w:r>
            <w:r w:rsidRPr="00DD7CCF">
              <w:t>.</w:t>
            </w:r>
            <w:r>
              <w:fldChar w:fldCharType="begin"/>
            </w:r>
            <w:r>
              <w:instrText xml:space="preserve"> SEQ Example \* ALPHABETIC \s 3 </w:instrText>
            </w:r>
            <w:r>
              <w:fldChar w:fldCharType="separate"/>
            </w:r>
            <w:r w:rsidR="005E67E7">
              <w:rPr>
                <w:noProof/>
              </w:rPr>
              <w:t>A</w:t>
            </w:r>
            <w:r>
              <w:rPr>
                <w:noProof/>
              </w:rPr>
              <w:fldChar w:fldCharType="end"/>
            </w:r>
            <w:bookmarkEnd w:id="176"/>
            <w:r w:rsidRPr="00DD7CCF">
              <w:t>: zone identification, two faces of an object</w:t>
            </w:r>
          </w:p>
        </w:tc>
      </w:tr>
      <w:tr w:rsidR="000931D1" w:rsidRPr="00DD7CCF" w14:paraId="29E6B31C" w14:textId="77777777" w:rsidTr="00B3351B">
        <w:tc>
          <w:tcPr>
            <w:tcW w:w="9054" w:type="dxa"/>
          </w:tcPr>
          <w:p w14:paraId="106B4DD5" w14:textId="77777777" w:rsidR="000931D1" w:rsidRPr="00DD7CCF" w:rsidRDefault="000931D1" w:rsidP="00B3351B">
            <w:pPr>
              <w:pStyle w:val="CodeParagraph"/>
              <w:rPr>
                <w:rStyle w:val="Codetext"/>
              </w:rPr>
            </w:pP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br/>
              <w:t xml:space="preserve">  ...</w:t>
            </w:r>
          </w:p>
          <w:p w14:paraId="7F959E4C" w14:textId="77777777" w:rsidR="000931D1" w:rsidRPr="00DD7CCF" w:rsidRDefault="000931D1" w:rsidP="00B3351B">
            <w:pPr>
              <w:pStyle w:val="CodeParagraph"/>
            </w:pP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br/>
              <w:t xml:space="preserve">  ...</w:t>
            </w:r>
          </w:p>
        </w:tc>
      </w:tr>
      <w:tr w:rsidR="000931D1" w:rsidRPr="00DD7CCF" w14:paraId="3BE03C51" w14:textId="77777777" w:rsidTr="00B3351B">
        <w:tc>
          <w:tcPr>
            <w:tcW w:w="9054" w:type="dxa"/>
          </w:tcPr>
          <w:p w14:paraId="1272096C" w14:textId="77777777" w:rsidR="000931D1" w:rsidRPr="00DD7CCF" w:rsidRDefault="000931D1" w:rsidP="00B3351B">
            <w:pPr>
              <w:pStyle w:val="TableNote"/>
              <w:rPr>
                <w:rStyle w:val="Code"/>
              </w:rPr>
            </w:pPr>
            <w:r w:rsidRPr="00DD7CCF">
              <w:t>auto-generated headings will show “Face A”, “Face B”, etc.</w:t>
            </w:r>
          </w:p>
        </w:tc>
      </w:tr>
    </w:tbl>
    <w:p w14:paraId="2476BF3A" w14:textId="77777777" w:rsidR="000931D1" w:rsidRPr="00DD7CCF" w:rsidRDefault="000931D1"/>
    <w:tbl>
      <w:tblPr>
        <w:tblStyle w:val="CodeSampleTable"/>
        <w:tblW w:w="0" w:type="auto"/>
        <w:tblLook w:val="04A0" w:firstRow="1" w:lastRow="0" w:firstColumn="1" w:lastColumn="0" w:noHBand="0" w:noVBand="1"/>
      </w:tblPr>
      <w:tblGrid>
        <w:gridCol w:w="9054"/>
      </w:tblGrid>
      <w:tr w:rsidR="000931D1" w:rsidRPr="00DD7CCF" w14:paraId="6E9059EA" w14:textId="77777777" w:rsidTr="00B3351B">
        <w:trPr>
          <w:cnfStyle w:val="100000000000" w:firstRow="1" w:lastRow="0" w:firstColumn="0" w:lastColumn="0" w:oddVBand="0" w:evenVBand="0" w:oddHBand="0" w:evenHBand="0" w:firstRowFirstColumn="0" w:firstRowLastColumn="0" w:lastRowFirstColumn="0" w:lastRowLastColumn="0"/>
        </w:trPr>
        <w:tc>
          <w:tcPr>
            <w:tcW w:w="9054" w:type="dxa"/>
          </w:tcPr>
          <w:p w14:paraId="7A92D8B4" w14:textId="4C112981" w:rsidR="000931D1" w:rsidRPr="00DD7CCF" w:rsidRDefault="000931D1" w:rsidP="00B3351B">
            <w:pPr>
              <w:pStyle w:val="Kpalrs"/>
            </w:pPr>
            <w:bookmarkStart w:id="177" w:name="_Ref44078459"/>
            <w:r w:rsidRPr="00DD7CCF">
              <w:t xml:space="preserve">Example </w:t>
            </w:r>
            <w:r>
              <w:fldChar w:fldCharType="begin"/>
            </w:r>
            <w:r>
              <w:instrText xml:space="preserve"> STYLEREF 3 \s </w:instrText>
            </w:r>
            <w:r>
              <w:fldChar w:fldCharType="separate"/>
            </w:r>
            <w:r w:rsidR="005E67E7">
              <w:rPr>
                <w:noProof/>
              </w:rPr>
              <w:t>3.5.4</w:t>
            </w:r>
            <w:r>
              <w:rPr>
                <w:noProof/>
              </w:rPr>
              <w:fldChar w:fldCharType="end"/>
            </w:r>
            <w:r w:rsidRPr="00DD7CCF">
              <w:t>.</w:t>
            </w:r>
            <w:r>
              <w:fldChar w:fldCharType="begin"/>
            </w:r>
            <w:r>
              <w:instrText xml:space="preserve"> SEQ Example \* ALPHABETIC \s 3 </w:instrText>
            </w:r>
            <w:r>
              <w:fldChar w:fldCharType="separate"/>
            </w:r>
            <w:r w:rsidR="005E67E7">
              <w:rPr>
                <w:noProof/>
              </w:rPr>
              <w:t>B</w:t>
            </w:r>
            <w:r>
              <w:rPr>
                <w:noProof/>
              </w:rPr>
              <w:fldChar w:fldCharType="end"/>
            </w:r>
            <w:bookmarkEnd w:id="177"/>
            <w:r w:rsidRPr="00DD7CCF">
              <w:t>: zone identification, two doorjambs</w:t>
            </w:r>
          </w:p>
        </w:tc>
      </w:tr>
      <w:tr w:rsidR="000931D1" w:rsidRPr="00DD7CCF" w14:paraId="741C7D41" w14:textId="77777777" w:rsidTr="00B3351B">
        <w:tc>
          <w:tcPr>
            <w:tcW w:w="9054" w:type="dxa"/>
          </w:tcPr>
          <w:p w14:paraId="32D64ED5" w14:textId="77777777" w:rsidR="000931D1" w:rsidRPr="00DD7CCF" w:rsidRDefault="000931D1" w:rsidP="00B3351B">
            <w:pPr>
              <w:pStyle w:val="CodeParagraph"/>
              <w:rPr>
                <w:rStyle w:val="Codetext"/>
              </w:rPr>
            </w:pP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"item"</w:t>
            </w:r>
            <w:r w:rsidRPr="00DD7CCF">
              <w:rPr>
                <w:rStyle w:val="Code"/>
              </w:rPr>
              <w:t xml:space="preserve"> </w:t>
            </w:r>
            <w:r w:rsidRPr="00DD7CCF">
              <w:rPr>
                <w:rStyle w:val="Codeattribute"/>
              </w:rPr>
              <w:t>n</w:t>
            </w:r>
            <w:r w:rsidRPr="00DD7CCF">
              <w:rPr>
                <w:rStyle w:val="Code"/>
              </w:rPr>
              <w:t>=</w:t>
            </w:r>
            <w:r w:rsidRPr="0046000E">
              <w:rPr>
                <w:rStyle w:val="Codevalue"/>
              </w:rPr>
              <w:t>"N"</w:t>
            </w:r>
            <w:r w:rsidRPr="00DD7CCF">
              <w:rPr>
                <w:rStyle w:val="Code"/>
              </w:rPr>
              <w:t xml:space="preserve">/&gt;&lt;label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Northern Doorjamb</w:t>
            </w:r>
            <w:r w:rsidRPr="00DD7CCF">
              <w:rPr>
                <w:rStyle w:val="Code"/>
              </w:rPr>
              <w:t>&lt;/label&gt;</w:t>
            </w:r>
            <w:r w:rsidRPr="00DD7CCF">
              <w:rPr>
                <w:rStyle w:val="Codetext"/>
              </w:rPr>
              <w:br/>
              <w:t xml:space="preserve">  ...</w:t>
            </w:r>
          </w:p>
          <w:p w14:paraId="629B1FB6" w14:textId="77777777" w:rsidR="000931D1" w:rsidRPr="00DD7CCF" w:rsidRDefault="000931D1" w:rsidP="00B3351B">
            <w:pPr>
              <w:pStyle w:val="CodeParagraph"/>
            </w:pP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"item"</w:t>
            </w:r>
            <w:r w:rsidRPr="00DD7CCF">
              <w:rPr>
                <w:rStyle w:val="Code"/>
              </w:rPr>
              <w:t xml:space="preserve"> </w:t>
            </w:r>
            <w:r w:rsidRPr="00DD7CCF">
              <w:rPr>
                <w:rStyle w:val="Codeattribute"/>
              </w:rPr>
              <w:t>n</w:t>
            </w:r>
            <w:r w:rsidRPr="00DD7CCF">
              <w:rPr>
                <w:rStyle w:val="Code"/>
              </w:rPr>
              <w:t>=</w:t>
            </w:r>
            <w:r w:rsidRPr="0046000E">
              <w:rPr>
                <w:rStyle w:val="Codevalue"/>
              </w:rPr>
              <w:t>"S"</w:t>
            </w:r>
            <w:r w:rsidRPr="00DD7CCF">
              <w:rPr>
                <w:rStyle w:val="Code"/>
              </w:rPr>
              <w:t xml:space="preserve">/&gt;&lt;label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Southern Doorjamb</w:t>
            </w:r>
            <w:r w:rsidRPr="00DD7CCF">
              <w:rPr>
                <w:rStyle w:val="Code"/>
              </w:rPr>
              <w:t>&lt;/label&gt;</w:t>
            </w:r>
            <w:r w:rsidRPr="00DD7CCF">
              <w:rPr>
                <w:rStyle w:val="Codetext"/>
              </w:rPr>
              <w:t xml:space="preserve">  ...</w:t>
            </w:r>
          </w:p>
        </w:tc>
      </w:tr>
      <w:tr w:rsidR="000931D1" w:rsidRPr="00DD7CCF" w14:paraId="45834FEF" w14:textId="77777777" w:rsidTr="00B3351B">
        <w:tc>
          <w:tcPr>
            <w:tcW w:w="9054" w:type="dxa"/>
          </w:tcPr>
          <w:p w14:paraId="03FE1549" w14:textId="77777777" w:rsidR="000931D1" w:rsidRPr="00DD7CCF" w:rsidRDefault="000931D1" w:rsidP="00B3351B">
            <w:pPr>
              <w:pStyle w:val="TableNote"/>
              <w:rPr>
                <w:rStyle w:val="Code"/>
              </w:rPr>
            </w:pPr>
            <w:r w:rsidRPr="00DD7CCF">
              <w:t>explicitly encoded headings will show “Northern Doorjamb”, “Southern Doorjamb”, etc.</w:t>
            </w:r>
          </w:p>
        </w:tc>
      </w:tr>
    </w:tbl>
    <w:p w14:paraId="599E696D" w14:textId="77777777" w:rsidR="00C02B8C" w:rsidRPr="00DD7CCF" w:rsidRDefault="004D2E67" w:rsidP="00D4342A">
      <w:pPr>
        <w:pStyle w:val="Cmsor3"/>
      </w:pPr>
      <w:bookmarkStart w:id="178" w:name="_h6lmsgu4umfd" w:colFirst="0" w:colLast="0"/>
      <w:bookmarkStart w:id="179" w:name="_Toc74733431"/>
      <w:bookmarkEnd w:id="178"/>
      <w:r w:rsidRPr="00DD7CCF">
        <w:t>Placement of page and zone beginnings</w:t>
      </w:r>
      <w:bookmarkEnd w:id="179"/>
    </w:p>
    <w:p w14:paraId="2D3F6021" w14:textId="5A9F6680" w:rsidR="00C02B8C" w:rsidRPr="00DD7CCF" w:rsidRDefault="004D2E67" w:rsidP="00E2714A">
      <w:pPr>
        <w:pStyle w:val="Lista"/>
      </w:pPr>
      <w:r w:rsidRPr="00DD7CCF">
        <w:t xml:space="preserve">keep in mind that the elements </w:t>
      </w:r>
      <w:r w:rsidRPr="00DD7CCF">
        <w:rPr>
          <w:rStyle w:val="Code"/>
        </w:rPr>
        <w:t>&lt;pb/&gt;</w:t>
      </w:r>
      <w:r w:rsidRPr="00DD7CCF">
        <w:t xml:space="preserve"> and </w:t>
      </w:r>
      <w:r w:rsidRPr="00DD7CCF">
        <w:rPr>
          <w:rStyle w:val="Code"/>
        </w:rPr>
        <w:t>&lt;milestone/&gt;</w:t>
      </w:r>
      <w:r w:rsidRPr="00DD7CCF">
        <w:t xml:space="preserve"> do not replace line beginnings, which must always be encoded as per </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E90D07">
        <w:t>3.2</w:t>
      </w:r>
      <w:r w:rsidR="00543A88" w:rsidRPr="00DD7CCF">
        <w:fldChar w:fldCharType="end"/>
      </w:r>
      <w:r w:rsidRPr="00DD7CCF">
        <w:t>, immediately after the page or column beginning</w:t>
      </w:r>
    </w:p>
    <w:p w14:paraId="73578A2F" w14:textId="77777777" w:rsidR="00C02B8C" w:rsidRPr="00DD7CCF" w:rsidRDefault="004D2E67" w:rsidP="00E2714A">
      <w:pPr>
        <w:pStyle w:val="Lista2"/>
      </w:pPr>
      <w:r w:rsidRPr="00DD7CCF">
        <w:t xml:space="preserve">except that in rare cases it is possible for a page or zone beginning not to be followed by a line beginning </w:t>
      </w:r>
      <w:r w:rsidRPr="00E24F87">
        <w:rPr>
          <w:noProof/>
        </w:rPr>
        <w:t>(</w:t>
      </w:r>
      <w:r w:rsidRPr="00DD7CCF">
        <w:t>e.g. when a medial plate of a set is lost, but the page structure is reconstructed for it)</w:t>
      </w:r>
    </w:p>
    <w:p w14:paraId="005D0FC2" w14:textId="2A24CDF4" w:rsidR="00C02B8C" w:rsidRPr="00DD7CCF" w:rsidRDefault="004D2E67" w:rsidP="00E2714A">
      <w:pPr>
        <w:pStyle w:val="Lista"/>
      </w:pPr>
      <w:r w:rsidRPr="00DD7CCF">
        <w:t xml:space="preserve">the elements </w:t>
      </w:r>
      <w:r w:rsidRPr="00DD7CCF">
        <w:rPr>
          <w:rStyle w:val="Code"/>
        </w:rPr>
        <w:t>&lt;pb/&gt;</w:t>
      </w:r>
      <w:r w:rsidRPr="00DD7CCF">
        <w:t xml:space="preserve"> and </w:t>
      </w:r>
      <w:r w:rsidRPr="00DD7CCF">
        <w:rPr>
          <w:rStyle w:val="Code"/>
        </w:rPr>
        <w:t>&lt;milestone/&gt;</w:t>
      </w:r>
      <w:r w:rsidRPr="00DD7CCF">
        <w:t xml:space="preserve"> must always be on the same level as the text </w:t>
      </w:r>
      <w:r w:rsidRPr="00E24F87">
        <w:rPr>
          <w:noProof/>
        </w:rPr>
        <w:t>(</w:t>
      </w:r>
      <w:r w:rsidRPr="00DD7CCF">
        <w:t xml:space="preserve">see also </w:t>
      </w:r>
      <w:r w:rsidR="003C3D87" w:rsidRPr="00DD7CCF">
        <w:t>§</w:t>
      </w:r>
      <w:r w:rsidR="00194541" w:rsidRPr="00DD7CCF">
        <w:fldChar w:fldCharType="begin"/>
      </w:r>
      <w:r w:rsidR="00194541" w:rsidRPr="00DD7CCF">
        <w:instrText xml:space="preserve"> REF _Ref43979552 \w \h </w:instrText>
      </w:r>
      <w:r w:rsidR="00DD7CCF">
        <w:instrText xml:space="preserve"> \* MERGEFORMAT </w:instrText>
      </w:r>
      <w:r w:rsidR="00194541" w:rsidRPr="00DD7CCF">
        <w:fldChar w:fldCharType="separate"/>
      </w:r>
      <w:r w:rsidR="00E90D07">
        <w:t>8.2.3</w:t>
      </w:r>
      <w:r w:rsidR="00194541" w:rsidRPr="00DD7CCF">
        <w:fldChar w:fldCharType="end"/>
      </w:r>
      <w:r w:rsidRPr="00DD7CCF">
        <w:t xml:space="preserve">), i.e. </w:t>
      </w:r>
      <w:r w:rsidRPr="00DD7CCF">
        <w:rPr>
          <w:rStyle w:val="Foreign"/>
        </w:rPr>
        <w:t xml:space="preserve">inside </w:t>
      </w:r>
      <w:r w:rsidRPr="00DD7CCF">
        <w:t>rather than outside block-level elements representing intrinsic structure; thus,</w:t>
      </w:r>
    </w:p>
    <w:p w14:paraId="0D32417F" w14:textId="77777777" w:rsidR="00C02B8C" w:rsidRPr="00DD7CCF" w:rsidRDefault="004D2E67" w:rsidP="00E2714A">
      <w:pPr>
        <w:pStyle w:val="Lista2"/>
      </w:pPr>
      <w:r w:rsidRPr="00DD7CCF">
        <w:t>the first such element must be encoded after all required block-level elements have been opened</w:t>
      </w:r>
    </w:p>
    <w:p w14:paraId="5C076B92" w14:textId="77777777" w:rsidR="00C02B8C" w:rsidRPr="00DD7CCF" w:rsidRDefault="004D2E67" w:rsidP="00E2714A">
      <w:pPr>
        <w:pStyle w:val="Lista3"/>
      </w:pPr>
      <w:r w:rsidRPr="00DD7CCF">
        <w:t xml:space="preserve">e.g. </w:t>
      </w:r>
      <w:r w:rsidRPr="00DD7CCF">
        <w:rPr>
          <w:rStyle w:val="Code"/>
        </w:rPr>
        <w:t xml:space="preserve">&lt;lg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met</w:t>
      </w:r>
      <w:r w:rsidRPr="00DD7CCF">
        <w:rPr>
          <w:rStyle w:val="Code"/>
        </w:rPr>
        <w:t>=</w:t>
      </w:r>
      <w:r w:rsidRPr="0046000E">
        <w:rPr>
          <w:rStyle w:val="Codevalue"/>
        </w:rPr>
        <w:t>"anuṣṭubh"</w:t>
      </w:r>
      <w:r w:rsidRPr="00DD7CCF">
        <w:rPr>
          <w:rStyle w:val="Code"/>
        </w:rPr>
        <w:t xml:space="preserve">&gt;&lt;l </w:t>
      </w:r>
      <w:r w:rsidRPr="00DD7CCF">
        <w:rPr>
          <w:rStyle w:val="Codeattribute"/>
        </w:rPr>
        <w:t>n</w:t>
      </w:r>
      <w:r w:rsidRPr="00DD7CCF">
        <w:rPr>
          <w:rStyle w:val="Code"/>
        </w:rPr>
        <w:t>=</w:t>
      </w:r>
      <w:r w:rsidRPr="0046000E">
        <w:rPr>
          <w:rStyle w:val="Codevalue"/>
        </w:rPr>
        <w:t>"a"</w:t>
      </w:r>
      <w:r w:rsidRPr="00DD7CCF">
        <w:rPr>
          <w:rStyle w:val="Code"/>
        </w:rPr>
        <w:t xml:space="preserve">&gt;&lt;pb </w:t>
      </w:r>
      <w:r w:rsidRPr="00DD7CCF">
        <w:rPr>
          <w:rStyle w:val="Codeattribute"/>
        </w:rPr>
        <w:t>n</w:t>
      </w:r>
      <w:r w:rsidRPr="00DD7CCF">
        <w:rPr>
          <w:rStyle w:val="Code"/>
        </w:rPr>
        <w:t>=</w:t>
      </w:r>
      <w:r w:rsidRPr="0046000E">
        <w:rPr>
          <w:rStyle w:val="Codevalue"/>
        </w:rPr>
        <w:t>"1r"</w:t>
      </w:r>
      <w:r w:rsidRPr="00DD7CCF">
        <w:rPr>
          <w:rStyle w:val="Code"/>
        </w:rPr>
        <w:t xml:space="preserve">/&gt;&lt;lb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Āsīt...</w:t>
      </w:r>
    </w:p>
    <w:p w14:paraId="23B69E5E" w14:textId="77777777" w:rsidR="00C02B8C" w:rsidRPr="00DD7CCF" w:rsidRDefault="004D2E67" w:rsidP="00E2714A">
      <w:pPr>
        <w:pStyle w:val="Lista2"/>
      </w:pPr>
      <w:r w:rsidRPr="00DD7CCF">
        <w:t>if the end of a block-level element coincides with the end of a pagelike partition, the next line beginning element must come at the beginning of the next structural unit, not between the two</w:t>
      </w:r>
    </w:p>
    <w:p w14:paraId="2FE63AA4" w14:textId="77777777" w:rsidR="00C02B8C" w:rsidRPr="00DD7CCF" w:rsidRDefault="004D2E67" w:rsidP="00E2714A">
      <w:pPr>
        <w:pStyle w:val="Lista3"/>
      </w:pPr>
      <w:r w:rsidRPr="00DD7CCF">
        <w:t xml:space="preserve">e.g. </w:t>
      </w:r>
      <w:r w:rsidRPr="00DD7CCF">
        <w:rPr>
          <w:rStyle w:val="Codetext"/>
        </w:rPr>
        <w:t>...śāntiM</w:t>
      </w:r>
      <w:r w:rsidRPr="00DD7CCF">
        <w:rPr>
          <w:rStyle w:val="Code"/>
        </w:rPr>
        <w:t xml:space="preserve">&lt;/l&gt;&lt;/lg&gt;&lt;lg </w:t>
      </w:r>
      <w:r w:rsidRPr="00DD7CCF">
        <w:rPr>
          <w:rStyle w:val="Codeattribute"/>
        </w:rPr>
        <w:t>n</w:t>
      </w:r>
      <w:r w:rsidRPr="00DD7CCF">
        <w:rPr>
          <w:rStyle w:val="Code"/>
        </w:rPr>
        <w:t>=</w:t>
      </w:r>
      <w:r w:rsidRPr="0046000E">
        <w:rPr>
          <w:rStyle w:val="Codevalue"/>
        </w:rPr>
        <w:t>"2"</w:t>
      </w:r>
      <w:r w:rsidRPr="00DD7CCF">
        <w:rPr>
          <w:rStyle w:val="Code"/>
        </w:rPr>
        <w:t xml:space="preserve"> </w:t>
      </w:r>
      <w:r w:rsidRPr="00DD7CCF">
        <w:rPr>
          <w:rStyle w:val="Codeattribute"/>
        </w:rPr>
        <w:t>met</w:t>
      </w:r>
      <w:r w:rsidRPr="00DD7CCF">
        <w:rPr>
          <w:rStyle w:val="Code"/>
        </w:rPr>
        <w:t>=</w:t>
      </w:r>
      <w:r w:rsidRPr="0046000E">
        <w:rPr>
          <w:rStyle w:val="Codevalue"/>
        </w:rPr>
        <w:t>"upajāti"</w:t>
      </w:r>
      <w:r w:rsidRPr="00DD7CCF">
        <w:rPr>
          <w:rStyle w:val="Code"/>
        </w:rPr>
        <w:t xml:space="preserve">&gt;&lt;l </w:t>
      </w:r>
      <w:r w:rsidRPr="00DD7CCF">
        <w:rPr>
          <w:rStyle w:val="Codeattribute"/>
        </w:rPr>
        <w:t>n</w:t>
      </w:r>
      <w:r w:rsidRPr="00DD7CCF">
        <w:rPr>
          <w:rStyle w:val="Code"/>
        </w:rPr>
        <w:t>=</w:t>
      </w:r>
      <w:r w:rsidRPr="0046000E">
        <w:rPr>
          <w:rStyle w:val="Codevalue"/>
        </w:rPr>
        <w:t>"a"</w:t>
      </w:r>
      <w:r w:rsidRPr="00DD7CCF">
        <w:rPr>
          <w:rStyle w:val="Code"/>
        </w:rPr>
        <w:t xml:space="preserve">&gt;&lt;pb </w:t>
      </w:r>
      <w:r w:rsidRPr="00DD7CCF">
        <w:rPr>
          <w:rStyle w:val="Codeattribute"/>
        </w:rPr>
        <w:t>n</w:t>
      </w:r>
      <w:r w:rsidRPr="00DD7CCF">
        <w:rPr>
          <w:rStyle w:val="Code"/>
        </w:rPr>
        <w:t>=</w:t>
      </w:r>
      <w:r w:rsidRPr="0046000E">
        <w:rPr>
          <w:rStyle w:val="Codevalue"/>
        </w:rPr>
        <w:t>"1v"</w:t>
      </w:r>
      <w:r w:rsidRPr="00DD7CCF">
        <w:rPr>
          <w:rStyle w:val="Code"/>
        </w:rPr>
        <w:t xml:space="preserve">/&gt;&lt;lb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guptānvaya…</w:t>
      </w:r>
    </w:p>
    <w:p w14:paraId="2E646BCA" w14:textId="070F973B" w:rsidR="00C02B8C" w:rsidRPr="00DD7CCF" w:rsidRDefault="004D2E67" w:rsidP="00E2714A">
      <w:pPr>
        <w:pStyle w:val="Lista2"/>
      </w:pPr>
      <w:r w:rsidRPr="00DD7CCF">
        <w:t xml:space="preserve">the only exception to this rule is the case of lost medial plates </w:t>
      </w:r>
      <w:r w:rsidRPr="00E24F87">
        <w:rPr>
          <w:noProof/>
        </w:rPr>
        <w:t>(</w:t>
      </w:r>
      <w:r w:rsidR="003C3D87" w:rsidRPr="00DD7CCF">
        <w:t>§</w:t>
      </w:r>
      <w:r w:rsidR="00194541" w:rsidRPr="00DD7CCF">
        <w:fldChar w:fldCharType="begin"/>
      </w:r>
      <w:r w:rsidR="00194541" w:rsidRPr="00DD7CCF">
        <w:instrText xml:space="preserve"> REF _Ref43984811 \w \h </w:instrText>
      </w:r>
      <w:r w:rsidR="00DD7CCF">
        <w:instrText xml:space="preserve"> \* MERGEFORMAT </w:instrText>
      </w:r>
      <w:r w:rsidR="00194541" w:rsidRPr="00DD7CCF">
        <w:fldChar w:fldCharType="separate"/>
      </w:r>
      <w:r w:rsidR="00E90D07">
        <w:t>5.4.8</w:t>
      </w:r>
      <w:r w:rsidR="00194541" w:rsidRPr="00DD7CCF">
        <w:fldChar w:fldCharType="end"/>
      </w:r>
      <w:r w:rsidRPr="00DD7CCF">
        <w:t>), where reconstructed page beginnings may be encoded outside block-level containers</w:t>
      </w:r>
    </w:p>
    <w:p w14:paraId="5D87DF6D" w14:textId="5A881534" w:rsidR="00C02B8C" w:rsidRPr="00DD7CCF" w:rsidRDefault="004D2E67" w:rsidP="00E2714A">
      <w:pPr>
        <w:pStyle w:val="Lista"/>
      </w:pPr>
      <w:r w:rsidRPr="00DD7CCF">
        <w:t xml:space="preserve">never add a space in your XML document after a page or zone break; see </w:t>
      </w:r>
      <w:r w:rsidR="003C3D87" w:rsidRPr="00DD7CCF">
        <w:t>§</w:t>
      </w:r>
      <w:r w:rsidR="00780A5D" w:rsidRPr="00DD7CCF">
        <w:fldChar w:fldCharType="begin"/>
      </w:r>
      <w:r w:rsidR="00780A5D" w:rsidRPr="00DD7CCF">
        <w:instrText xml:space="preserve"> REF _Ref43984944 \w \h </w:instrText>
      </w:r>
      <w:r w:rsidR="00DD7CCF">
        <w:instrText xml:space="preserve"> \* MERGEFORMAT </w:instrText>
      </w:r>
      <w:r w:rsidR="00780A5D" w:rsidRPr="00DD7CCF">
        <w:fldChar w:fldCharType="separate"/>
      </w:r>
      <w:r w:rsidR="00E90D07">
        <w:t>8.1.2</w:t>
      </w:r>
      <w:r w:rsidR="00780A5D" w:rsidRPr="00DD7CCF">
        <w:fldChar w:fldCharType="end"/>
      </w:r>
      <w:r w:rsidRPr="00DD7CCF">
        <w:t xml:space="preserve"> for further details</w:t>
      </w:r>
    </w:p>
    <w:p w14:paraId="40933788" w14:textId="77777777" w:rsidR="004F4C63" w:rsidRPr="00DD7CCF" w:rsidRDefault="004D2E67" w:rsidP="00E2714A">
      <w:pPr>
        <w:pStyle w:val="Lista2"/>
      </w:pPr>
      <w:r w:rsidRPr="00DD7CCF">
        <w:lastRenderedPageBreak/>
        <w:t xml:space="preserve">adding a space or starting a new line before such a break is permitted </w:t>
      </w:r>
      <w:r w:rsidRPr="00E24F87">
        <w:rPr>
          <w:noProof/>
        </w:rPr>
        <w:t>(</w:t>
      </w:r>
      <w:r w:rsidRPr="00DD7CCF">
        <w:t>but not required), provided that it coincides with a word break</w:t>
      </w:r>
    </w:p>
    <w:p w14:paraId="6AC63B90" w14:textId="77777777" w:rsidR="00C02B8C" w:rsidRPr="00DD7CCF" w:rsidRDefault="004D2E67" w:rsidP="00E2714A">
      <w:pPr>
        <w:pStyle w:val="Lista2"/>
      </w:pPr>
      <w:r w:rsidRPr="00DD7CCF">
        <w:t xml:space="preserve">when a new page or zone begins inside a word, this must be explicitly encoded in the </w:t>
      </w:r>
      <w:r w:rsidRPr="00DD7CCF">
        <w:rPr>
          <w:rStyle w:val="Code"/>
        </w:rPr>
        <w:t>&lt;pb/&gt;</w:t>
      </w:r>
      <w:r w:rsidRPr="00DD7CCF">
        <w:t xml:space="preserve"> or </w:t>
      </w:r>
      <w:r w:rsidRPr="00DD7CCF">
        <w:rPr>
          <w:rStyle w:val="Code"/>
        </w:rPr>
        <w:t>&lt;milestone/&gt;</w:t>
      </w:r>
      <w:r w:rsidRPr="00DD7CCF">
        <w:t xml:space="preserve"> element in the same way as </w:t>
      </w:r>
      <w:r w:rsidRPr="00E24F87">
        <w:rPr>
          <w:noProof/>
        </w:rPr>
        <w:t>(</w:t>
      </w:r>
      <w:r w:rsidRPr="00DD7CCF">
        <w:t xml:space="preserve">and in addition to) the </w:t>
      </w:r>
      <w:r w:rsidRPr="00DD7CCF">
        <w:rPr>
          <w:rStyle w:val="Code"/>
        </w:rPr>
        <w:t>&lt;lb/&gt;</w:t>
      </w:r>
      <w:r w:rsidRPr="00DD7CCF">
        <w:t xml:space="preserve"> element marking the start of the first line of the new unit, i.e. using the attribute </w:t>
      </w:r>
      <w:r w:rsidR="008525C6" w:rsidRPr="008525C6">
        <w:rPr>
          <w:rStyle w:val="Codeattribute"/>
        </w:rPr>
        <w:t>@break</w:t>
      </w:r>
      <w:r w:rsidR="008525C6" w:rsidRPr="008525C6">
        <w:t xml:space="preserve"> </w:t>
      </w:r>
      <w:r w:rsidRPr="00DD7CCF">
        <w:t xml:space="preserve">with the value </w:t>
      </w:r>
      <w:r w:rsidR="00303844" w:rsidRPr="00303844">
        <w:rPr>
          <w:rStyle w:val="Codevalue"/>
        </w:rPr>
        <w:t>"no"</w:t>
      </w:r>
    </w:p>
    <w:p w14:paraId="51E7F760" w14:textId="77777777" w:rsidR="00C02B8C" w:rsidRPr="00DD7CCF" w:rsidRDefault="004D2E67" w:rsidP="00E2714A">
      <w:pPr>
        <w:pStyle w:val="Lista3"/>
      </w:pPr>
      <w:r w:rsidRPr="00DD7CCF">
        <w:t xml:space="preserve">e.g. </w:t>
      </w:r>
      <w:r w:rsidRPr="00DD7CCF">
        <w:rPr>
          <w:rStyle w:val="Codetext"/>
        </w:rPr>
        <w:t>tomara</w:t>
      </w:r>
      <w:r w:rsidRPr="00DD7CCF">
        <w:rPr>
          <w:rStyle w:val="Code"/>
        </w:rPr>
        <w:t xml:space="preserve">&lt;pb </w:t>
      </w:r>
      <w:r w:rsidRPr="00DD7CCF">
        <w:rPr>
          <w:rStyle w:val="Codeattribute"/>
        </w:rPr>
        <w:t>n</w:t>
      </w:r>
      <w:r w:rsidRPr="00DD7CCF">
        <w:rPr>
          <w:rStyle w:val="Code"/>
        </w:rPr>
        <w:t>=</w:t>
      </w:r>
      <w:r w:rsidRPr="0046000E">
        <w:rPr>
          <w:rStyle w:val="Codevalue"/>
        </w:rPr>
        <w:t>"2"</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 xml:space="preserve">/&gt;&lt;lb </w:t>
      </w:r>
      <w:r w:rsidRPr="00DD7CCF">
        <w:rPr>
          <w:rStyle w:val="Codeattribute"/>
        </w:rPr>
        <w:t>break</w:t>
      </w:r>
      <w:r w:rsidRPr="00DD7CCF">
        <w:rPr>
          <w:rStyle w:val="Code"/>
        </w:rPr>
        <w:t>=</w:t>
      </w:r>
      <w:r w:rsidRPr="0046000E">
        <w:rPr>
          <w:rStyle w:val="Codevalue"/>
        </w:rPr>
        <w:t>"no"</w:t>
      </w:r>
      <w:r w:rsidRPr="00DD7CCF">
        <w:rPr>
          <w:rStyle w:val="Code"/>
        </w:rPr>
        <w:t xml:space="preserve"> </w:t>
      </w:r>
      <w:r w:rsidRPr="00DD7CCF">
        <w:rPr>
          <w:rStyle w:val="Codeattribute"/>
        </w:rPr>
        <w:t>n</w:t>
      </w:r>
      <w:r w:rsidRPr="00DD7CCF">
        <w:rPr>
          <w:rStyle w:val="Code"/>
        </w:rPr>
        <w:t>=</w:t>
      </w:r>
      <w:r w:rsidRPr="0046000E">
        <w:rPr>
          <w:rStyle w:val="Codevalue"/>
        </w:rPr>
        <w:t>"18"</w:t>
      </w:r>
      <w:r w:rsidRPr="00DD7CCF">
        <w:rPr>
          <w:rStyle w:val="Code"/>
        </w:rPr>
        <w:t>/&gt;</w:t>
      </w:r>
      <w:r w:rsidRPr="00DD7CCF">
        <w:rPr>
          <w:rStyle w:val="Codetext"/>
        </w:rPr>
        <w:t>bhindipālanārāca</w:t>
      </w:r>
    </w:p>
    <w:p w14:paraId="4B0A05A6" w14:textId="77777777" w:rsidR="00C02B8C" w:rsidRPr="00DD7CCF" w:rsidRDefault="004D2E67" w:rsidP="00E2714A">
      <w:pPr>
        <w:pStyle w:val="Lista2"/>
      </w:pPr>
      <w:r w:rsidRPr="00DD7CCF">
        <w:t>your XML file must never contain a space or a new line before a pagelike partition that interrupts a word</w:t>
      </w:r>
    </w:p>
    <w:p w14:paraId="5A87A119" w14:textId="3C7904A7" w:rsidR="00C02B8C" w:rsidRPr="00DD7CCF" w:rsidRDefault="004D2E67" w:rsidP="00E2714A">
      <w:pPr>
        <w:pStyle w:val="Lista2"/>
      </w:pPr>
      <w:r w:rsidRPr="00DD7CCF">
        <w:t xml:space="preserve">see </w:t>
      </w:r>
      <w:r w:rsidR="003C3D87" w:rsidRPr="00DD7CCF">
        <w:t>§</w:t>
      </w:r>
      <w:r w:rsidR="00780A5D" w:rsidRPr="00DD7CCF">
        <w:fldChar w:fldCharType="begin"/>
      </w:r>
      <w:r w:rsidR="00780A5D" w:rsidRPr="00DD7CCF">
        <w:instrText xml:space="preserve"> REF _Ref43984995 \w \h </w:instrText>
      </w:r>
      <w:r w:rsidR="00DD7CCF">
        <w:instrText xml:space="preserve"> \* MERGEFORMAT </w:instrText>
      </w:r>
      <w:r w:rsidR="00780A5D" w:rsidRPr="00DD7CCF">
        <w:fldChar w:fldCharType="separate"/>
      </w:r>
      <w:r w:rsidR="00E90D07">
        <w:t>3.2.4</w:t>
      </w:r>
      <w:r w:rsidR="00780A5D" w:rsidRPr="00DD7CCF">
        <w:fldChar w:fldCharType="end"/>
      </w:r>
      <w:r w:rsidRPr="00DD7CCF">
        <w:t xml:space="preserve"> for further details of what qualifies as an interrupted word</w:t>
      </w:r>
    </w:p>
    <w:p w14:paraId="203C1639" w14:textId="77777777" w:rsidR="00C02B8C" w:rsidRPr="00DD7CCF" w:rsidRDefault="004D2E67" w:rsidP="00E2714A">
      <w:pPr>
        <w:pStyle w:val="Lista"/>
      </w:pPr>
      <w:r w:rsidRPr="00DD7CCF">
        <w:t xml:space="preserve">if you use editorial hyphens for the segmentation of compounds </w:t>
      </w:r>
      <w:r w:rsidRPr="00E24F87">
        <w:rPr>
          <w:noProof/>
        </w:rPr>
        <w:t>(</w:t>
      </w:r>
      <w:r w:rsidRPr="00DD7CCF">
        <w:t xml:space="preserve">see TG </w:t>
      </w:r>
      <w:r w:rsidR="003C3D87" w:rsidRPr="00DD7CCF">
        <w:t>§</w:t>
      </w:r>
      <w:r w:rsidRPr="00DD7CCF">
        <w:t>2.6.2), you must remember to put the editorial hyphen at the start of the new line in the new page/column/zone</w:t>
      </w:r>
    </w:p>
    <w:p w14:paraId="3C2D4FE4" w14:textId="77777777" w:rsidR="00C02B8C" w:rsidRPr="00DD7CCF" w:rsidRDefault="004D2E67" w:rsidP="00E2714A">
      <w:pPr>
        <w:pStyle w:val="Lista2"/>
      </w:pPr>
      <w:r w:rsidRPr="00DD7CCF">
        <w:t xml:space="preserve">e.g. </w:t>
      </w:r>
      <w:r w:rsidRPr="00DD7CCF">
        <w:rPr>
          <w:rStyle w:val="Codetext"/>
        </w:rPr>
        <w:t>tomara</w:t>
      </w:r>
      <w:r w:rsidRPr="00DD7CCF">
        <w:rPr>
          <w:rStyle w:val="Code"/>
        </w:rPr>
        <w:t xml:space="preserve">&lt;pb </w:t>
      </w:r>
      <w:r w:rsidRPr="00DD7CCF">
        <w:rPr>
          <w:rStyle w:val="Codeattribute"/>
        </w:rPr>
        <w:t>n</w:t>
      </w:r>
      <w:r w:rsidRPr="00DD7CCF">
        <w:rPr>
          <w:rStyle w:val="Code"/>
        </w:rPr>
        <w:t>=</w:t>
      </w:r>
      <w:r w:rsidRPr="0046000E">
        <w:rPr>
          <w:rStyle w:val="Codevalue"/>
        </w:rPr>
        <w:t>"2"</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 xml:space="preserve">/&gt;&lt;lb </w:t>
      </w:r>
      <w:r w:rsidRPr="00DD7CCF">
        <w:rPr>
          <w:rStyle w:val="Codeattribute"/>
        </w:rPr>
        <w:t>break</w:t>
      </w:r>
      <w:r w:rsidRPr="00DD7CCF">
        <w:rPr>
          <w:rStyle w:val="Code"/>
        </w:rPr>
        <w:t>=</w:t>
      </w:r>
      <w:r w:rsidRPr="0046000E">
        <w:rPr>
          <w:rStyle w:val="Codevalue"/>
        </w:rPr>
        <w:t>"no"</w:t>
      </w:r>
      <w:r w:rsidRPr="00DD7CCF">
        <w:rPr>
          <w:rStyle w:val="Code"/>
        </w:rPr>
        <w:t xml:space="preserve"> </w:t>
      </w:r>
      <w:r w:rsidRPr="00DD7CCF">
        <w:rPr>
          <w:rStyle w:val="Codeattribute"/>
        </w:rPr>
        <w:t>n</w:t>
      </w:r>
      <w:r w:rsidRPr="00DD7CCF">
        <w:rPr>
          <w:rStyle w:val="Code"/>
        </w:rPr>
        <w:t>=</w:t>
      </w:r>
      <w:r w:rsidRPr="0046000E">
        <w:rPr>
          <w:rStyle w:val="Codevalue"/>
        </w:rPr>
        <w:t>"18"</w:t>
      </w:r>
      <w:r w:rsidRPr="00DD7CCF">
        <w:rPr>
          <w:rStyle w:val="Code"/>
        </w:rPr>
        <w:t>/&gt;</w:t>
      </w:r>
      <w:r w:rsidRPr="00DD7CCF">
        <w:rPr>
          <w:rStyle w:val="Codetext"/>
        </w:rPr>
        <w:t>-bhindipāla-nārāca</w:t>
      </w:r>
    </w:p>
    <w:p w14:paraId="315EA6BC" w14:textId="77777777" w:rsidR="00C02B8C" w:rsidRPr="00DD7CCF" w:rsidRDefault="004D2E67" w:rsidP="00D4342A">
      <w:pPr>
        <w:pStyle w:val="Cmsor3"/>
      </w:pPr>
      <w:bookmarkStart w:id="180" w:name="_tezue83pb823" w:colFirst="0" w:colLast="0"/>
      <w:bookmarkStart w:id="181" w:name="_Ref43986994"/>
      <w:bookmarkStart w:id="182" w:name="_Toc74733432"/>
      <w:bookmarkEnd w:id="180"/>
      <w:r w:rsidRPr="00DD7CCF">
        <w:t>Numbered elements in pagelike partitions</w:t>
      </w:r>
      <w:bookmarkEnd w:id="181"/>
      <w:bookmarkEnd w:id="182"/>
    </w:p>
    <w:p w14:paraId="172F4A06" w14:textId="66D2C89F" w:rsidR="00C02B8C" w:rsidRPr="00DD7CCF" w:rsidRDefault="004D2E67" w:rsidP="00E2714A">
      <w:pPr>
        <w:pStyle w:val="Lista"/>
      </w:pPr>
      <w:r w:rsidRPr="00DD7CCF">
        <w:t xml:space="preserve">as set out under </w:t>
      </w:r>
      <w:r w:rsidR="003C3D87" w:rsidRPr="00DD7CCF">
        <w:t>§</w:t>
      </w:r>
      <w:r w:rsidR="00BE1CA8" w:rsidRPr="00DD7CCF">
        <w:fldChar w:fldCharType="begin"/>
      </w:r>
      <w:r w:rsidR="00BE1CA8" w:rsidRPr="00DD7CCF">
        <w:instrText xml:space="preserve"> REF _Ref43977936 \r \h </w:instrText>
      </w:r>
      <w:r w:rsidR="00DD7CCF">
        <w:instrText xml:space="preserve"> \* MERGEFORMAT </w:instrText>
      </w:r>
      <w:r w:rsidR="00BE1CA8" w:rsidRPr="00DD7CCF">
        <w:fldChar w:fldCharType="separate"/>
      </w:r>
      <w:r w:rsidR="00E90D07">
        <w:t>3.2.2</w:t>
      </w:r>
      <w:r w:rsidR="00BE1CA8" w:rsidRPr="00DD7CCF">
        <w:fldChar w:fldCharType="end"/>
      </w:r>
      <w:r w:rsidRPr="00DD7CCF">
        <w:t xml:space="preserve">, </w:t>
      </w:r>
      <w:r w:rsidRPr="005D2B22">
        <w:rPr>
          <w:b/>
          <w:bCs/>
        </w:rPr>
        <w:t>physical line</w:t>
      </w:r>
      <w:r w:rsidRPr="00DD7CCF">
        <w:t xml:space="preserve"> numbering may be either</w:t>
      </w:r>
    </w:p>
    <w:p w14:paraId="0C3785D9" w14:textId="77777777" w:rsidR="00C02B8C" w:rsidRPr="00DD7CCF" w:rsidRDefault="004D2E67" w:rsidP="00E2714A">
      <w:pPr>
        <w:pStyle w:val="Lista2"/>
      </w:pPr>
      <w:r w:rsidRPr="00DD7CCF">
        <w:t>consecutive throughout successive pagelike partitions, or</w:t>
      </w:r>
    </w:p>
    <w:p w14:paraId="49169C1D" w14:textId="77777777" w:rsidR="00C02B8C" w:rsidRPr="00DD7CCF" w:rsidRDefault="004D2E67" w:rsidP="00E2714A">
      <w:pPr>
        <w:pStyle w:val="Lista2"/>
      </w:pPr>
      <w:r w:rsidRPr="00DD7CCF">
        <w:t>restarted in each pagelike partition, provided that complex line numbers are used, which incorporate the number of the page or zone</w:t>
      </w:r>
    </w:p>
    <w:p w14:paraId="036FECEA" w14:textId="7DF0893F" w:rsidR="00C02B8C" w:rsidRPr="00DD7CCF" w:rsidRDefault="004D2E67" w:rsidP="00E2714A">
      <w:pPr>
        <w:pStyle w:val="Lista"/>
      </w:pPr>
      <w:r w:rsidRPr="00DD7CCF">
        <w:t xml:space="preserve">stanzas should be generally numbered throughout a text with pagelike partitions, but, as permitted under </w:t>
      </w:r>
      <w:r w:rsidR="003C3D87" w:rsidRPr="00DD7CCF">
        <w:t>§</w:t>
      </w:r>
      <w:r w:rsidR="00E078CA" w:rsidRPr="00DD7CCF">
        <w:fldChar w:fldCharType="begin"/>
      </w:r>
      <w:r w:rsidR="00E078CA" w:rsidRPr="00DD7CCF">
        <w:instrText xml:space="preserve"> REF _Ref43980199 \r \h </w:instrText>
      </w:r>
      <w:r w:rsidR="00DD7CCF">
        <w:instrText xml:space="preserve"> \* MERGEFORMAT </w:instrText>
      </w:r>
      <w:r w:rsidR="00E078CA" w:rsidRPr="00DD7CCF">
        <w:fldChar w:fldCharType="separate"/>
      </w:r>
      <w:r w:rsidR="00DE73FC">
        <w:t>2.3.3</w:t>
      </w:r>
      <w:r w:rsidR="00E078CA" w:rsidRPr="00DD7CCF">
        <w:fldChar w:fldCharType="end"/>
      </w:r>
      <w:r w:rsidRPr="00DD7CCF">
        <w:t>, you may optionally reset stanza numbering in each new partition in order to follow the numbering scheme of a previous edition or the conventions of your specific field</w:t>
      </w:r>
    </w:p>
    <w:p w14:paraId="77E08174" w14:textId="77777777" w:rsidR="00C02B8C" w:rsidRPr="00DD7CCF" w:rsidRDefault="000931D1" w:rsidP="00D4342A">
      <w:pPr>
        <w:pStyle w:val="Cmsor3"/>
      </w:pPr>
      <w:bookmarkStart w:id="183" w:name="_8rycat4dh5yx" w:colFirst="0" w:colLast="0"/>
      <w:bookmarkStart w:id="184" w:name="_Ref43986940"/>
      <w:bookmarkStart w:id="185" w:name="_Toc74733433"/>
      <w:bookmarkEnd w:id="183"/>
      <w:r w:rsidRPr="00DD7CCF">
        <w:lastRenderedPageBreak/>
        <w:t>Full m</w:t>
      </w:r>
      <w:r w:rsidR="004D2E67" w:rsidRPr="00DD7CCF">
        <w:t>arkup example</w:t>
      </w:r>
      <w:r w:rsidRPr="00DD7CCF">
        <w:t xml:space="preserve"> for</w:t>
      </w:r>
      <w:r w:rsidR="004D2E67" w:rsidRPr="00DD7CCF">
        <w:t xml:space="preserve"> pagelike partitions</w:t>
      </w:r>
      <w:bookmarkEnd w:id="184"/>
      <w:bookmarkEnd w:id="185"/>
    </w:p>
    <w:tbl>
      <w:tblPr>
        <w:tblStyle w:val="CodeSampleTable"/>
        <w:tblW w:w="5000" w:type="pct"/>
        <w:tblLook w:val="04A0" w:firstRow="1" w:lastRow="0" w:firstColumn="1" w:lastColumn="0" w:noHBand="0" w:noVBand="1"/>
      </w:tblPr>
      <w:tblGrid>
        <w:gridCol w:w="5415"/>
        <w:gridCol w:w="4207"/>
      </w:tblGrid>
      <w:tr w:rsidR="000931D1" w:rsidRPr="00DD7CCF" w14:paraId="160C5AE4"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7AD34509" w14:textId="251C8BA2" w:rsidR="000931D1" w:rsidRPr="00DD7CCF" w:rsidRDefault="000931D1" w:rsidP="00B3351B">
            <w:pPr>
              <w:pStyle w:val="Kpalrs"/>
            </w:pPr>
            <w:bookmarkStart w:id="186" w:name="_Ref44078357"/>
            <w:r w:rsidRPr="00DD7CCF">
              <w:t xml:space="preserve">Example </w:t>
            </w:r>
            <w:r>
              <w:fldChar w:fldCharType="begin"/>
            </w:r>
            <w:r>
              <w:instrText xml:space="preserve"> STYLEREF 3 \s </w:instrText>
            </w:r>
            <w:r>
              <w:fldChar w:fldCharType="separate"/>
            </w:r>
            <w:r w:rsidR="005E67E7">
              <w:rPr>
                <w:noProof/>
              </w:rPr>
              <w:t>3.5.7</w:t>
            </w:r>
            <w:r>
              <w:rPr>
                <w:noProof/>
              </w:rPr>
              <w:fldChar w:fldCharType="end"/>
            </w:r>
            <w:r w:rsidRPr="00DD7CCF">
              <w:t>.</w:t>
            </w:r>
            <w:r>
              <w:fldChar w:fldCharType="begin"/>
            </w:r>
            <w:r>
              <w:instrText xml:space="preserve"> SEQ Example \* ALPHABETIC \s 3 </w:instrText>
            </w:r>
            <w:r>
              <w:fldChar w:fldCharType="separate"/>
            </w:r>
            <w:r w:rsidR="005E67E7">
              <w:rPr>
                <w:noProof/>
              </w:rPr>
              <w:t>A</w:t>
            </w:r>
            <w:r>
              <w:rPr>
                <w:noProof/>
              </w:rPr>
              <w:fldChar w:fldCharType="end"/>
            </w:r>
            <w:bookmarkEnd w:id="186"/>
            <w:r w:rsidRPr="00DD7CCF">
              <w:t xml:space="preserve">: </w:t>
            </w:r>
            <w:r w:rsidR="006D5583" w:rsidRPr="00DD7CCF">
              <w:t>text in two columns</w:t>
            </w:r>
          </w:p>
        </w:tc>
      </w:tr>
      <w:tr w:rsidR="000931D1" w:rsidRPr="00DD7CCF" w14:paraId="0443517F" w14:textId="77777777" w:rsidTr="000B047B">
        <w:tc>
          <w:tcPr>
            <w:tcW w:w="5000" w:type="pct"/>
            <w:gridSpan w:val="2"/>
          </w:tcPr>
          <w:p w14:paraId="7307909A" w14:textId="77777777" w:rsidR="000931D1" w:rsidRPr="00DD7CCF" w:rsidRDefault="000931D1" w:rsidP="000B047B">
            <w:pPr>
              <w:pStyle w:val="Tabletext"/>
              <w:keepNext/>
              <w:jc w:val="center"/>
            </w:pPr>
            <w:r w:rsidRPr="00DD7CCF">
              <w:rPr>
                <w:noProof/>
              </w:rPr>
              <w:drawing>
                <wp:inline distT="0" distB="0" distL="0" distR="0" wp14:anchorId="5EDA5311" wp14:editId="78B1ACA2">
                  <wp:extent cx="4711700" cy="2294592"/>
                  <wp:effectExtent l="0" t="0" r="0" b="0"/>
                  <wp:docPr id="1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9" cstate="print">
                            <a:extLst>
                              <a:ext uri="{28A0092B-C50C-407E-A947-70E740481C1C}">
                                <a14:useLocalDpi xmlns:a14="http://schemas.microsoft.com/office/drawing/2010/main" val="0"/>
                              </a:ext>
                            </a:extLst>
                          </a:blip>
                          <a:srcRect/>
                          <a:stretch>
                            <a:fillRect/>
                          </a:stretch>
                        </pic:blipFill>
                        <pic:spPr>
                          <a:xfrm>
                            <a:off x="0" y="0"/>
                            <a:ext cx="4725224" cy="2301178"/>
                          </a:xfrm>
                          <a:prstGeom prst="rect">
                            <a:avLst/>
                          </a:prstGeom>
                          <a:ln/>
                        </pic:spPr>
                      </pic:pic>
                    </a:graphicData>
                  </a:graphic>
                </wp:inline>
              </w:drawing>
            </w:r>
          </w:p>
        </w:tc>
      </w:tr>
      <w:tr w:rsidR="000931D1" w:rsidRPr="00DD7CCF" w14:paraId="2390FDAE" w14:textId="77777777" w:rsidTr="000B047B">
        <w:tc>
          <w:tcPr>
            <w:tcW w:w="5000" w:type="pct"/>
            <w:gridSpan w:val="2"/>
          </w:tcPr>
          <w:p w14:paraId="259A17D5" w14:textId="7002BDF2" w:rsidR="000931D1" w:rsidRPr="00DD7CCF" w:rsidRDefault="000931D1" w:rsidP="000123EA">
            <w:pPr>
              <w:pStyle w:val="CodeParagraph"/>
              <w:keepNext/>
            </w:pPr>
            <w:r w:rsidRPr="00DD7CCF">
              <w:rPr>
                <w:rStyle w:val="Code"/>
              </w:rPr>
              <w:t>&lt;p&gt;</w:t>
            </w:r>
            <w:r w:rsidRPr="00DD7CCF">
              <w:rPr>
                <w:rStyle w:val="Codetext"/>
              </w:rPr>
              <w:br/>
              <w:t xml:space="preserve">  </w:t>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"column"</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 hole in the ground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there lived a hobbit. Not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nasty, dirty, wet hole, filled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with the ends of worms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/&gt;</w:t>
            </w:r>
            <w:r w:rsidRPr="00DD7CCF">
              <w:rPr>
                <w:rStyle w:val="Codetext"/>
              </w:rPr>
              <w:t>and an oozy smell, nor yet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"6"</w:t>
            </w:r>
            <w:r w:rsidRPr="00DD7CCF">
              <w:rPr>
                <w:rStyle w:val="Code"/>
              </w:rPr>
              <w:t>/&gt;</w:t>
            </w:r>
            <w:r w:rsidRPr="00DD7CCF">
              <w:rPr>
                <w:rStyle w:val="Codetext"/>
              </w:rPr>
              <w:t>a dry, bare, sandy hole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"7"</w:t>
            </w:r>
            <w:r w:rsidRPr="00DD7CCF">
              <w:rPr>
                <w:rStyle w:val="Code"/>
              </w:rPr>
              <w:t>/&gt;</w:t>
            </w:r>
            <w:r w:rsidRPr="00DD7CCF">
              <w:rPr>
                <w:rStyle w:val="Codetext"/>
              </w:rPr>
              <w:t>with nothing in it to sit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"8"</w:t>
            </w:r>
            <w:r w:rsidRPr="00DD7CCF">
              <w:rPr>
                <w:rStyle w:val="Code"/>
              </w:rPr>
              <w:t>/&gt;</w:t>
            </w:r>
            <w:r w:rsidRPr="00DD7CCF">
              <w:rPr>
                <w:rStyle w:val="Codetext"/>
              </w:rPr>
              <w:t>down on or to eat: it was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"9"</w:t>
            </w:r>
            <w:r w:rsidRPr="00DD7CCF">
              <w:rPr>
                <w:rStyle w:val="Code"/>
              </w:rPr>
              <w:t>/&gt;</w:t>
            </w:r>
            <w:r w:rsidRPr="00DD7CCF">
              <w:rPr>
                <w:rStyle w:val="Codetext"/>
              </w:rPr>
              <w:t>hobbit-hole, and that</w:t>
            </w:r>
            <w:r w:rsidRPr="00DD7CCF">
              <w:rPr>
                <w:rStyle w:val="Codetext"/>
              </w:rPr>
              <w:br/>
              <w:t xml:space="preserve">  </w:t>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 xml:space="preserve">"column" </w:t>
            </w:r>
            <w:r w:rsidRPr="00DD7CCF">
              <w:rPr>
                <w:rStyle w:val="Codeattribute"/>
              </w:rPr>
              <w:t>n</w:t>
            </w:r>
            <w:r w:rsidRPr="00DD7CCF">
              <w:rPr>
                <w:rStyle w:val="Code"/>
              </w:rPr>
              <w:t>=</w:t>
            </w:r>
            <w:r w:rsidRPr="0046000E">
              <w:rPr>
                <w:rStyle w:val="Codevalue"/>
              </w:rPr>
              <w:t>"B"</w:t>
            </w:r>
            <w:r w:rsidRPr="00DD7CCF">
              <w:rPr>
                <w:rStyle w:val="Code"/>
              </w:rPr>
              <w:t>/&gt;</w:t>
            </w:r>
            <w:r w:rsidRPr="008608D1">
              <w:rPr>
                <w:rStyle w:val="Codecomment"/>
              </w:rPr>
              <w:t>&lt;!-- Line numbers continue in the second column. Alternatively, the lines numbered 1 to 9 here could be A1 to A9, and those numbered 10 to 18 here could be B1 to B9. See §</w:t>
            </w:r>
            <w:r w:rsidRPr="00DD7CCF">
              <w:rPr>
                <w:rStyle w:val="Codecomment"/>
                <w:rFonts w:eastAsia="Arial Unicode MS"/>
              </w:rPr>
              <w:fldChar w:fldCharType="begin"/>
            </w:r>
            <w:r w:rsidRPr="00DD7CCF">
              <w:rPr>
                <w:rStyle w:val="Codecomment"/>
                <w:rFonts w:eastAsia="Arial Unicode MS"/>
              </w:rPr>
              <w:instrText xml:space="preserve"> REF _Ref43977936 \r \h  \* MERGEFORMAT </w:instrText>
            </w:r>
            <w:r w:rsidRPr="00DD7CCF">
              <w:rPr>
                <w:rStyle w:val="Codecomment"/>
                <w:rFonts w:eastAsia="Arial Unicode MS"/>
              </w:rPr>
            </w:r>
            <w:r w:rsidRPr="00DD7CCF">
              <w:rPr>
                <w:rStyle w:val="Codecomment"/>
                <w:rFonts w:eastAsia="Arial Unicode MS"/>
              </w:rPr>
              <w:fldChar w:fldCharType="separate"/>
            </w:r>
            <w:r w:rsidR="00E90D07">
              <w:rPr>
                <w:rStyle w:val="Codecomment"/>
                <w:rFonts w:eastAsia="Arial Unicode MS"/>
              </w:rPr>
              <w:t>3.2.2</w:t>
            </w:r>
            <w:r w:rsidRPr="00DD7CCF">
              <w:rPr>
                <w:rStyle w:val="Codecomment"/>
                <w:rFonts w:eastAsia="Arial Unicode MS"/>
              </w:rPr>
              <w:fldChar w:fldCharType="end"/>
            </w:r>
            <w:r w:rsidRPr="008608D1">
              <w:rPr>
                <w:rStyle w:val="Codecomment"/>
              </w:rPr>
              <w:t xml:space="preserve"> and §</w:t>
            </w:r>
            <w:r w:rsidRPr="00DD7CCF">
              <w:rPr>
                <w:rStyle w:val="Codecomment"/>
                <w:rFonts w:eastAsia="Arial Unicode MS"/>
              </w:rPr>
              <w:fldChar w:fldCharType="begin"/>
            </w:r>
            <w:r w:rsidRPr="00DD7CCF">
              <w:rPr>
                <w:rStyle w:val="Codecomment"/>
                <w:rFonts w:eastAsia="Arial Unicode MS"/>
              </w:rPr>
              <w:instrText xml:space="preserve"> REF _Ref43986994 \w \h </w:instrText>
            </w:r>
            <w:r w:rsidR="00DD7CCF">
              <w:rPr>
                <w:rStyle w:val="Codecomment"/>
                <w:rFonts w:eastAsia="Arial Unicode MS"/>
              </w:rPr>
              <w:instrText xml:space="preserve"> \* MERGEFORMAT </w:instrText>
            </w:r>
            <w:r w:rsidRPr="00DD7CCF">
              <w:rPr>
                <w:rStyle w:val="Codecomment"/>
                <w:rFonts w:eastAsia="Arial Unicode MS"/>
              </w:rPr>
            </w:r>
            <w:r w:rsidRPr="00DD7CCF">
              <w:rPr>
                <w:rStyle w:val="Codecomment"/>
                <w:rFonts w:eastAsia="Arial Unicode MS"/>
              </w:rPr>
              <w:fldChar w:fldCharType="separate"/>
            </w:r>
            <w:r w:rsidR="00E90D07">
              <w:rPr>
                <w:rStyle w:val="Codecomment"/>
                <w:rFonts w:eastAsia="Arial Unicode MS"/>
              </w:rPr>
              <w:t>3.5.6</w:t>
            </w:r>
            <w:r w:rsidRPr="00DD7CCF">
              <w:rPr>
                <w:rStyle w:val="Codecomment"/>
                <w:rFonts w:eastAsia="Arial Unicode MS"/>
              </w:rPr>
              <w:fldChar w:fldCharType="end"/>
            </w:r>
            <w:r w:rsidRPr="008608D1">
              <w:rPr>
                <w:rStyle w:val="Codecomment"/>
              </w:rPr>
              <w:t xml:space="preserve"> for guidance, and Case study 1 in </w:t>
            </w:r>
            <w:r w:rsidRPr="00DD7CCF">
              <w:rPr>
                <w:rStyle w:val="Codecomment"/>
                <w:rFonts w:eastAsia="Arial Unicode MS"/>
              </w:rPr>
              <w:fldChar w:fldCharType="begin"/>
            </w:r>
            <w:r w:rsidRPr="00DD7CCF">
              <w:rPr>
                <w:rStyle w:val="Codecomment"/>
                <w:rFonts w:eastAsia="Arial Unicode MS"/>
              </w:rPr>
              <w:instrText xml:space="preserve"> REF _Ref43985466 \w \h  \* MERGEFORMAT </w:instrText>
            </w:r>
            <w:r w:rsidRPr="00DD7CCF">
              <w:rPr>
                <w:rStyle w:val="Codecomment"/>
                <w:rFonts w:eastAsia="Arial Unicode MS"/>
              </w:rPr>
            </w:r>
            <w:r w:rsidRPr="00DD7CCF">
              <w:rPr>
                <w:rStyle w:val="Codecomment"/>
                <w:rFonts w:eastAsia="Arial Unicode MS"/>
              </w:rPr>
              <w:fldChar w:fldCharType="separate"/>
            </w:r>
            <w:r w:rsidR="00E90D07">
              <w:rPr>
                <w:rStyle w:val="Codecomment"/>
                <w:rFonts w:eastAsia="Arial Unicode MS"/>
              </w:rPr>
              <w:t>Appendix C</w:t>
            </w:r>
            <w:r w:rsidRPr="00DD7CCF">
              <w:rPr>
                <w:rStyle w:val="Codecomment"/>
                <w:rFonts w:eastAsia="Arial Unicode MS"/>
              </w:rPr>
              <w:fldChar w:fldCharType="end"/>
            </w:r>
            <w:r w:rsidRPr="008608D1">
              <w:rPr>
                <w:rStyle w:val="Codecomment"/>
              </w:rPr>
              <w:t xml:space="preserve"> for an illustration of such numbering. --&gt;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"10"</w:t>
            </w:r>
            <w:r w:rsidRPr="00DD7CCF">
              <w:rPr>
                <w:rStyle w:val="Code"/>
              </w:rPr>
              <w:t>/&gt;</w:t>
            </w:r>
            <w:r w:rsidRPr="00DD7CCF">
              <w:rPr>
                <w:rStyle w:val="Codetext"/>
              </w:rPr>
              <w:t>means comfort. It had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"11"</w:t>
            </w:r>
            <w:r w:rsidRPr="00DD7CCF">
              <w:rPr>
                <w:rStyle w:val="Code"/>
              </w:rPr>
              <w:t>/&gt;</w:t>
            </w:r>
            <w:r w:rsidRPr="00DD7CCF">
              <w:rPr>
                <w:rStyle w:val="Codetext"/>
              </w:rPr>
              <w:t>perfectly round door like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"12"</w:t>
            </w:r>
            <w:r w:rsidRPr="00DD7CCF">
              <w:rPr>
                <w:rStyle w:val="Code"/>
              </w:rPr>
              <w:t>/&gt;</w:t>
            </w:r>
            <w:r w:rsidRPr="00DD7CCF">
              <w:rPr>
                <w:rStyle w:val="Codetext"/>
              </w:rPr>
              <w:t>porthole, painted green,</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"13"</w:t>
            </w:r>
            <w:r w:rsidRPr="00DD7CCF">
              <w:rPr>
                <w:rStyle w:val="Code"/>
              </w:rPr>
              <w:t>/&gt;</w:t>
            </w:r>
            <w:r w:rsidRPr="00DD7CCF">
              <w:rPr>
                <w:rStyle w:val="Codetext"/>
              </w:rPr>
              <w:t>with a shiny yellow brass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"14"</w:t>
            </w:r>
            <w:r w:rsidRPr="00DD7CCF">
              <w:rPr>
                <w:rStyle w:val="Code"/>
              </w:rPr>
              <w:t>/&gt;</w:t>
            </w:r>
            <w:r w:rsidRPr="00DD7CCF">
              <w:rPr>
                <w:rStyle w:val="Codetext"/>
              </w:rPr>
              <w:t>knob in the exact middle.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"15"</w:t>
            </w:r>
            <w:r w:rsidRPr="00DD7CCF">
              <w:rPr>
                <w:rStyle w:val="Code"/>
              </w:rPr>
              <w:t>/&gt;</w:t>
            </w:r>
            <w:r w:rsidRPr="00DD7CCF">
              <w:rPr>
                <w:rStyle w:val="Codetext"/>
              </w:rPr>
              <w:t>The door opened on to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"16"</w:t>
            </w:r>
            <w:r w:rsidRPr="00DD7CCF">
              <w:rPr>
                <w:rStyle w:val="Code"/>
              </w:rPr>
              <w:t>/&gt;</w:t>
            </w:r>
            <w:r w:rsidRPr="00DD7CCF">
              <w:rPr>
                <w:rStyle w:val="Codetext"/>
              </w:rPr>
              <w:t>tube-shaped hall like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"17"</w:t>
            </w:r>
            <w:r w:rsidRPr="00DD7CCF">
              <w:rPr>
                <w:rStyle w:val="Code"/>
              </w:rPr>
              <w:t>/&gt;</w:t>
            </w:r>
            <w:r w:rsidRPr="00DD7CCF">
              <w:rPr>
                <w:rStyle w:val="Codetext"/>
              </w:rPr>
              <w:t>tunnel: a very comfortable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"18"</w:t>
            </w:r>
            <w:r w:rsidRPr="00DD7CCF">
              <w:rPr>
                <w:rStyle w:val="Code"/>
              </w:rPr>
              <w:t>/&gt;</w:t>
            </w:r>
            <w:r w:rsidRPr="00DD7CCF">
              <w:rPr>
                <w:rStyle w:val="Codetext"/>
              </w:rPr>
              <w:t>tunnel without smoke.</w:t>
            </w:r>
            <w:r w:rsidRPr="00DD7CCF">
              <w:rPr>
                <w:rStyle w:val="Codetext"/>
              </w:rPr>
              <w:br/>
            </w:r>
            <w:r w:rsidRPr="00DD7CCF">
              <w:rPr>
                <w:rStyle w:val="Code"/>
              </w:rPr>
              <w:t>&lt;/p&gt;</w:t>
            </w:r>
          </w:p>
        </w:tc>
      </w:tr>
      <w:tr w:rsidR="00074E9C" w:rsidRPr="00DD7CCF" w14:paraId="748B813E" w14:textId="77777777" w:rsidTr="000B047B">
        <w:tc>
          <w:tcPr>
            <w:tcW w:w="5000" w:type="pct"/>
            <w:gridSpan w:val="2"/>
          </w:tcPr>
          <w:p w14:paraId="0C60B1A3" w14:textId="4465A4C0" w:rsidR="00074E9C" w:rsidRPr="00DD7CCF" w:rsidRDefault="00074E9C" w:rsidP="000123EA">
            <w:pPr>
              <w:pStyle w:val="TableNote"/>
              <w:keepNext/>
              <w:ind w:left="357" w:hanging="357"/>
              <w:rPr>
                <w:noProof/>
              </w:rPr>
            </w:pPr>
            <w:r w:rsidRPr="00DD7CCF">
              <w:t xml:space="preserve">in the illustration above, the partition occurs within a sentence, and it is therefore </w:t>
            </w:r>
            <w:r w:rsidRPr="00DD7CCF">
              <w:rPr>
                <w:rStyle w:val="Foreign"/>
              </w:rPr>
              <w:t>technically impossible</w:t>
            </w:r>
            <w:r w:rsidRPr="00DD7CCF">
              <w:t xml:space="preserve"> to encode it as a boxlike partition </w:t>
            </w:r>
            <w:r w:rsidRPr="00E24F87">
              <w:rPr>
                <w:noProof/>
              </w:rPr>
              <w:t>(</w:t>
            </w:r>
            <w:r w:rsidRPr="00DD7CCF">
              <w:t>§</w:t>
            </w:r>
            <w:r w:rsidRPr="00DD7CCF">
              <w:fldChar w:fldCharType="begin"/>
            </w:r>
            <w:r w:rsidRPr="00DD7CCF">
              <w:instrText xml:space="preserve"> REF _Ref43978987 \r \h  \* MERGEFORMAT </w:instrText>
            </w:r>
            <w:r w:rsidRPr="00DD7CCF">
              <w:fldChar w:fldCharType="separate"/>
            </w:r>
            <w:r w:rsidR="00E90D07">
              <w:t>3.4</w:t>
            </w:r>
            <w:r w:rsidRPr="00DD7CCF">
              <w:fldChar w:fldCharType="end"/>
            </w:r>
            <w:r w:rsidRPr="00DD7CCF">
              <w:t>)</w:t>
            </w:r>
          </w:p>
        </w:tc>
      </w:tr>
      <w:tr w:rsidR="00ED3579" w:rsidRPr="00DD7CCF" w14:paraId="79DB1026" w14:textId="77777777" w:rsidTr="000B047B">
        <w:tc>
          <w:tcPr>
            <w:tcW w:w="2814" w:type="pct"/>
          </w:tcPr>
          <w:p w14:paraId="26EA2F38" w14:textId="77777777" w:rsidR="00ED3579" w:rsidRPr="00DD7CCF" w:rsidRDefault="00ED3579" w:rsidP="006D5583">
            <w:pPr>
              <w:pStyle w:val="TableNote"/>
            </w:pPr>
            <w:bookmarkStart w:id="187" w:name="_xbyjw7atziy5" w:colFirst="0" w:colLast="0"/>
            <w:bookmarkEnd w:id="187"/>
            <w:r w:rsidRPr="00DD7CCF">
              <w:t>a partition may, however, coincide with a semantic boundary as in the slightly altered illustration here</w:t>
            </w:r>
          </w:p>
          <w:p w14:paraId="01224F63" w14:textId="3F9BA697" w:rsidR="00ED3579" w:rsidRPr="00DD7CCF" w:rsidRDefault="00ED3579" w:rsidP="00ED3579">
            <w:pPr>
              <w:pStyle w:val="TableNote"/>
            </w:pPr>
            <w:r w:rsidRPr="00DD7CCF">
              <w:t>while it is technically possible to encode a boxlike partition in this latter case, our practice shall be always to encode pagelike partitions except in the cases explicitly set out under §</w:t>
            </w:r>
            <w:r w:rsidRPr="00DD7CCF">
              <w:fldChar w:fldCharType="begin"/>
            </w:r>
            <w:r w:rsidRPr="00DD7CCF">
              <w:instrText xml:space="preserve"> REF _Ref43978278 \r \h  \* MERGEFORMAT </w:instrText>
            </w:r>
            <w:r w:rsidRPr="00DD7CCF">
              <w:fldChar w:fldCharType="separate"/>
            </w:r>
            <w:r w:rsidR="00E90D07">
              <w:t>3.4.1</w:t>
            </w:r>
            <w:r w:rsidRPr="00DD7CCF">
              <w:fldChar w:fldCharType="end"/>
            </w:r>
            <w:r w:rsidRPr="00DD7CCF">
              <w:t xml:space="preserve"> above</w:t>
            </w:r>
          </w:p>
          <w:p w14:paraId="1C4C4CDA" w14:textId="77777777" w:rsidR="00ED3579" w:rsidRPr="00DD7CCF" w:rsidRDefault="00ED3579" w:rsidP="00ED3579">
            <w:pPr>
              <w:pStyle w:val="TableNote"/>
            </w:pPr>
            <w:bookmarkStart w:id="188" w:name="_9uretion352s" w:colFirst="0" w:colLast="0"/>
            <w:bookmarkEnd w:id="188"/>
            <w:r w:rsidRPr="00DD7CCF">
              <w:t>therefore, the illustration on the right must also be encoded as a pagelike partition</w:t>
            </w:r>
          </w:p>
        </w:tc>
        <w:tc>
          <w:tcPr>
            <w:tcW w:w="2186" w:type="pct"/>
            <w:vAlign w:val="bottom"/>
          </w:tcPr>
          <w:p w14:paraId="362D1067" w14:textId="77777777" w:rsidR="00ED3579" w:rsidRPr="00DD7CCF" w:rsidRDefault="00ED3579" w:rsidP="00ED3579">
            <w:pPr>
              <w:jc w:val="center"/>
              <w:rPr>
                <w:rStyle w:val="Code"/>
              </w:rPr>
            </w:pPr>
            <w:bookmarkStart w:id="189" w:name="_2o3hdppskxxm" w:colFirst="0" w:colLast="0"/>
            <w:bookmarkEnd w:id="189"/>
            <w:r w:rsidRPr="00DD7CCF">
              <w:rPr>
                <w:noProof/>
              </w:rPr>
              <w:drawing>
                <wp:inline distT="0" distB="0" distL="0" distR="0" wp14:anchorId="5338AD8C" wp14:editId="4066C6E0">
                  <wp:extent cx="2453640" cy="1238250"/>
                  <wp:effectExtent l="0" t="0" r="3810" b="0"/>
                  <wp:docPr id="3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0" cstate="print">
                            <a:extLst>
                              <a:ext uri="{28A0092B-C50C-407E-A947-70E740481C1C}">
                                <a14:useLocalDpi xmlns:a14="http://schemas.microsoft.com/office/drawing/2010/main" val="0"/>
                              </a:ext>
                            </a:extLst>
                          </a:blip>
                          <a:srcRect/>
                          <a:stretch>
                            <a:fillRect/>
                          </a:stretch>
                        </pic:blipFill>
                        <pic:spPr>
                          <a:xfrm>
                            <a:off x="0" y="0"/>
                            <a:ext cx="2453640" cy="1238250"/>
                          </a:xfrm>
                          <a:prstGeom prst="rect">
                            <a:avLst/>
                          </a:prstGeom>
                          <a:ln/>
                        </pic:spPr>
                      </pic:pic>
                    </a:graphicData>
                  </a:graphic>
                </wp:inline>
              </w:drawing>
            </w:r>
          </w:p>
        </w:tc>
      </w:tr>
    </w:tbl>
    <w:p w14:paraId="64078A52" w14:textId="77777777" w:rsidR="00C02B8C" w:rsidRPr="00DD7CCF" w:rsidRDefault="004D2E67" w:rsidP="00D4342A">
      <w:pPr>
        <w:pStyle w:val="Cmsor2"/>
      </w:pPr>
      <w:bookmarkStart w:id="190" w:name="_wf6bj4i4k83j" w:colFirst="0" w:colLast="0"/>
      <w:bookmarkStart w:id="191" w:name="_17dlwttgms9w" w:colFirst="0" w:colLast="0"/>
      <w:bookmarkStart w:id="192" w:name="_Ref43984651"/>
      <w:bookmarkStart w:id="193" w:name="_Toc74733434"/>
      <w:bookmarkEnd w:id="190"/>
      <w:bookmarkEnd w:id="191"/>
      <w:r w:rsidRPr="00DD7CCF">
        <w:lastRenderedPageBreak/>
        <w:t>Gridlike Partitions: Text Runs Across Contiguous Zones</w:t>
      </w:r>
      <w:bookmarkEnd w:id="192"/>
      <w:bookmarkEnd w:id="193"/>
    </w:p>
    <w:p w14:paraId="10526A32" w14:textId="77777777" w:rsidR="00C02B8C" w:rsidRPr="00DD7CCF" w:rsidRDefault="004D2E67" w:rsidP="00D4342A">
      <w:pPr>
        <w:pStyle w:val="Cmsor3"/>
      </w:pPr>
      <w:bookmarkStart w:id="194" w:name="_8u6cxgxomq4n" w:colFirst="0" w:colLast="0"/>
      <w:bookmarkStart w:id="195" w:name="_Toc74733435"/>
      <w:bookmarkEnd w:id="194"/>
      <w:r w:rsidRPr="00DD7CCF">
        <w:t>Overview</w:t>
      </w:r>
      <w:r w:rsidRPr="00DD7CCF">
        <w:rPr>
          <w:noProof/>
        </w:rPr>
        <w:drawing>
          <wp:anchor distT="114300" distB="114300" distL="114300" distR="114300" simplePos="0" relativeHeight="251663360" behindDoc="0" locked="0" layoutInCell="1" hidden="0" allowOverlap="1" wp14:anchorId="41E8523F" wp14:editId="08A810AF">
            <wp:simplePos x="0" y="0"/>
            <wp:positionH relativeFrom="margin">
              <wp:align>right</wp:align>
            </wp:positionH>
            <wp:positionV relativeFrom="paragraph">
              <wp:posOffset>205610</wp:posOffset>
            </wp:positionV>
            <wp:extent cx="1684800" cy="892800"/>
            <wp:effectExtent l="0" t="0" r="0" b="3175"/>
            <wp:wrapSquare wrapText="bothSides" distT="114300" distB="114300" distL="114300" distR="114300"/>
            <wp:docPr id="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3"/>
                    <a:srcRect l="17" r="17"/>
                    <a:stretch>
                      <a:fillRect/>
                    </a:stretch>
                  </pic:blipFill>
                  <pic:spPr>
                    <a:xfrm>
                      <a:off x="0" y="0"/>
                      <a:ext cx="1684800" cy="892800"/>
                    </a:xfrm>
                    <a:prstGeom prst="rect">
                      <a:avLst/>
                    </a:prstGeom>
                    <a:ln/>
                  </pic:spPr>
                </pic:pic>
              </a:graphicData>
            </a:graphic>
            <wp14:sizeRelH relativeFrom="margin">
              <wp14:pctWidth>0</wp14:pctWidth>
            </wp14:sizeRelH>
            <wp14:sizeRelV relativeFrom="margin">
              <wp14:pctHeight>0</wp14:pctHeight>
            </wp14:sizeRelV>
          </wp:anchor>
        </w:drawing>
      </w:r>
      <w:bookmarkEnd w:id="195"/>
    </w:p>
    <w:p w14:paraId="44C0C40D" w14:textId="77777777" w:rsidR="00C02B8C" w:rsidRPr="00DD7CCF" w:rsidRDefault="004D2E67" w:rsidP="00E2714A">
      <w:pPr>
        <w:pStyle w:val="Lista"/>
      </w:pPr>
      <w:bookmarkStart w:id="196" w:name="_mq9ex2gduvu8" w:colFirst="0" w:colLast="0"/>
      <w:bookmarkEnd w:id="196"/>
      <w:r w:rsidRPr="005D2B22">
        <w:rPr>
          <w:b/>
          <w:bCs/>
        </w:rPr>
        <w:t>if your text runs across zone boundaries</w:t>
      </w:r>
      <w:r w:rsidRPr="00DD7CCF">
        <w:t xml:space="preserve"> </w:t>
      </w:r>
      <w:r w:rsidRPr="00E24F87">
        <w:rPr>
          <w:noProof/>
        </w:rPr>
        <w:t>(</w:t>
      </w:r>
      <w:r w:rsidRPr="00DD7CCF">
        <w:t xml:space="preserve">as in the abstract scheme on the right), you have a </w:t>
      </w:r>
      <w:r w:rsidRPr="005D2B22">
        <w:rPr>
          <w:b/>
          <w:bCs/>
        </w:rPr>
        <w:t>gridlike partition</w:t>
      </w:r>
    </w:p>
    <w:p w14:paraId="322DEFEE" w14:textId="77777777" w:rsidR="00C02B8C" w:rsidRPr="00DD7CCF" w:rsidRDefault="004D2E67" w:rsidP="00E2714A">
      <w:pPr>
        <w:pStyle w:val="Lista2"/>
      </w:pPr>
      <w:bookmarkStart w:id="197" w:name="_t81unikmyuu5" w:colFirst="0" w:colLast="0"/>
      <w:bookmarkEnd w:id="197"/>
      <w:r w:rsidRPr="00DD7CCF">
        <w:t xml:space="preserve">here each line of text, having reached the edge </w:t>
      </w:r>
      <w:r w:rsidRPr="00E24F87">
        <w:rPr>
          <w:noProof/>
        </w:rPr>
        <w:t>(</w:t>
      </w:r>
      <w:r w:rsidRPr="00DD7CCF">
        <w:t xml:space="preserve">normally the right margin) of a zone, continues at the edge </w:t>
      </w:r>
      <w:r w:rsidRPr="00E24F87">
        <w:rPr>
          <w:noProof/>
        </w:rPr>
        <w:t>(</w:t>
      </w:r>
      <w:r w:rsidRPr="00DD7CCF">
        <w:t>normally the left margin) of the next zone; the next line in turn begins in the first zone</w:t>
      </w:r>
    </w:p>
    <w:p w14:paraId="275A42B2" w14:textId="77777777" w:rsidR="00C02B8C" w:rsidRPr="00DD7CCF" w:rsidRDefault="004D2E67" w:rsidP="00E2714A">
      <w:pPr>
        <w:pStyle w:val="Lista3"/>
      </w:pPr>
      <w:bookmarkStart w:id="198" w:name="_npulg4gtw0my" w:colFirst="0" w:colLast="0"/>
      <w:bookmarkEnd w:id="198"/>
      <w:r w:rsidRPr="00DD7CCF">
        <w:t>a single virtual text field is here created from a patchwork of zones which share a vertical boundary</w:t>
      </w:r>
    </w:p>
    <w:p w14:paraId="4CBD7A35" w14:textId="77777777" w:rsidR="00C02B8C" w:rsidRPr="00DD7CCF" w:rsidRDefault="004D2E67" w:rsidP="00E2714A">
      <w:pPr>
        <w:pStyle w:val="Lista2"/>
      </w:pPr>
      <w:bookmarkStart w:id="199" w:name="_5vtp8j2ur3e0" w:colFirst="0" w:colLast="0"/>
      <w:bookmarkEnd w:id="199"/>
      <w:r w:rsidRPr="00DD7CCF">
        <w:t>spatial partitions that cut across the lines of an inscription are called gridlike here because the spatial structure behaves like a grid projected onto the inscription’s own layout</w:t>
      </w:r>
    </w:p>
    <w:p w14:paraId="1C063167" w14:textId="77777777" w:rsidR="00C02B8C" w:rsidRPr="00DD7CCF" w:rsidRDefault="004D2E67" w:rsidP="00E2714A">
      <w:pPr>
        <w:pStyle w:val="Lista2"/>
      </w:pPr>
      <w:bookmarkStart w:id="200" w:name="_rs0n67ntt3ye" w:colFirst="0" w:colLast="0"/>
      <w:bookmarkEnd w:id="200"/>
      <w:r w:rsidRPr="00DD7CCF">
        <w:t xml:space="preserve">as with pagelike partitions, units pertaining to the intrinsic structure of a text </w:t>
      </w:r>
      <w:r w:rsidRPr="00E24F87">
        <w:rPr>
          <w:noProof/>
        </w:rPr>
        <w:t>(</w:t>
      </w:r>
      <w:r w:rsidRPr="00DD7CCF">
        <w:t>such as verse stanzas and prose paragraphs) may begin in one zone and end in another</w:t>
      </w:r>
    </w:p>
    <w:p w14:paraId="34A1F058" w14:textId="6EFB9111" w:rsidR="00C02B8C" w:rsidRPr="00DD7CCF" w:rsidRDefault="004D2E67" w:rsidP="00E2714A">
      <w:pPr>
        <w:pStyle w:val="Lista3"/>
      </w:pPr>
      <w:r w:rsidRPr="00DD7CCF">
        <w:t xml:space="preserve">to avoid overlapping hierarchies </w:t>
      </w:r>
      <w:r w:rsidRPr="00E24F87">
        <w:rPr>
          <w:noProof/>
        </w:rPr>
        <w:t>(</w:t>
      </w:r>
      <w:r w:rsidR="003C3D87" w:rsidRPr="00DD7CCF">
        <w:t>§</w:t>
      </w:r>
      <w:r w:rsidR="009A6168" w:rsidRPr="00DD7CCF">
        <w:fldChar w:fldCharType="begin"/>
      </w:r>
      <w:r w:rsidR="009A6168" w:rsidRPr="00DD7CCF">
        <w:instrText xml:space="preserve"> REF _Ref43978696 \w \h </w:instrText>
      </w:r>
      <w:r w:rsidR="00DD7CCF">
        <w:instrText xml:space="preserve"> \* MERGEFORMAT </w:instrText>
      </w:r>
      <w:r w:rsidR="009A6168" w:rsidRPr="00DD7CCF">
        <w:fldChar w:fldCharType="separate"/>
      </w:r>
      <w:r w:rsidR="00E90D07">
        <w:t>1.3.3</w:t>
      </w:r>
      <w:r w:rsidR="009A6168" w:rsidRPr="00DD7CCF">
        <w:fldChar w:fldCharType="end"/>
      </w:r>
      <w:r w:rsidRPr="00DD7CCF">
        <w:t>), such partitions are also encoded with the aid of empty elements employed to mark the spot where each patch begins</w:t>
      </w:r>
    </w:p>
    <w:p w14:paraId="438E3516" w14:textId="77777777" w:rsidR="00C02B8C" w:rsidRPr="00DD7CCF" w:rsidRDefault="004D2E67" w:rsidP="00E2714A">
      <w:pPr>
        <w:pStyle w:val="Lista3"/>
      </w:pPr>
      <w:r w:rsidRPr="00DD7CCF">
        <w:t>but unlike the case of pagelike partitions, the empty elements employed for this purpose must be reiterated within each affected epigraphic line</w:t>
      </w:r>
    </w:p>
    <w:p w14:paraId="41977405" w14:textId="77777777" w:rsidR="00C02B8C" w:rsidRPr="00DD7CCF" w:rsidRDefault="004D2E67" w:rsidP="00E2714A">
      <w:pPr>
        <w:pStyle w:val="Lista2"/>
      </w:pPr>
      <w:r w:rsidRPr="00DD7CCF">
        <w:t>epigraphic examples of gridlike partitions include text engraved on</w:t>
      </w:r>
    </w:p>
    <w:p w14:paraId="6A4AB44A" w14:textId="250B9299" w:rsidR="00C02B8C" w:rsidRPr="00DD7CCF" w:rsidRDefault="004D2E67" w:rsidP="00E2714A">
      <w:pPr>
        <w:pStyle w:val="Lista3"/>
      </w:pPr>
      <w:bookmarkStart w:id="201" w:name="_mtlzzef8q66a" w:colFirst="0" w:colLast="0"/>
      <w:bookmarkEnd w:id="201"/>
      <w:r w:rsidRPr="00DD7CCF">
        <w:t xml:space="preserve">a simplex </w:t>
      </w:r>
      <w:r w:rsidRPr="00E24F87">
        <w:rPr>
          <w:noProof/>
        </w:rPr>
        <w:t>(</w:t>
      </w:r>
      <w:r w:rsidRPr="00DD7CCF">
        <w:t xml:space="preserve">flat or curved) surface vertically segmented into units where each line runs across two or more such quasi-columns </w:t>
      </w:r>
      <w:r w:rsidRPr="00E24F87">
        <w:rPr>
          <w:noProof/>
        </w:rPr>
        <w:t>(</w:t>
      </w:r>
      <w:r w:rsidRPr="00DD7CCF">
        <w:t>which often correspond to metrical units such as verse lines)</w:t>
      </w:r>
      <w:r w:rsidR="00AA796A" w:rsidRPr="00DD7CCF">
        <w:t xml:space="preserve">, as illustrated in </w:t>
      </w:r>
      <w:r w:rsidR="00AA796A" w:rsidRPr="00DD7CCF">
        <w:fldChar w:fldCharType="begin"/>
      </w:r>
      <w:r w:rsidR="00AA796A" w:rsidRPr="00DD7CCF">
        <w:instrText xml:space="preserve"> REF _Ref44078509 \h </w:instrText>
      </w:r>
      <w:r w:rsidR="00DD7CCF">
        <w:instrText xml:space="preserve"> \* MERGEFORMAT </w:instrText>
      </w:r>
      <w:r w:rsidR="00AA796A" w:rsidRPr="00DD7CCF">
        <w:fldChar w:fldCharType="separate"/>
      </w:r>
      <w:r w:rsidR="00E90D07" w:rsidRPr="00DD7CCF">
        <w:t xml:space="preserve">Example </w:t>
      </w:r>
      <w:r w:rsidR="00E90D07">
        <w:rPr>
          <w:noProof/>
        </w:rPr>
        <w:t>3.6.6</w:t>
      </w:r>
      <w:r w:rsidR="00E90D07" w:rsidRPr="00DD7CCF">
        <w:rPr>
          <w:noProof/>
        </w:rPr>
        <w:t>.</w:t>
      </w:r>
      <w:r w:rsidR="00E90D07">
        <w:rPr>
          <w:noProof/>
        </w:rPr>
        <w:t>A</w:t>
      </w:r>
      <w:r w:rsidR="00AA796A" w:rsidRPr="00DD7CCF">
        <w:fldChar w:fldCharType="end"/>
      </w:r>
    </w:p>
    <w:p w14:paraId="4EF357DE" w14:textId="77777777" w:rsidR="00C02B8C" w:rsidRPr="00DD7CCF" w:rsidRDefault="004D2E67" w:rsidP="00E2714A">
      <w:pPr>
        <w:pStyle w:val="Lista3"/>
      </w:pPr>
      <w:bookmarkStart w:id="202" w:name="_r2vovj8fm87l" w:colFirst="0" w:colLast="0"/>
      <w:bookmarkEnd w:id="202"/>
      <w:r w:rsidRPr="00DD7CCF">
        <w:t xml:space="preserve">a complex surface </w:t>
      </w:r>
      <w:r w:rsidRPr="00E24F87">
        <w:rPr>
          <w:noProof/>
        </w:rPr>
        <w:t>(</w:t>
      </w:r>
      <w:r w:rsidRPr="00DD7CCF">
        <w:t>such as that constituted of several facets of a polygonal pillar) with each line running across two or more subsurfaces</w:t>
      </w:r>
    </w:p>
    <w:p w14:paraId="687EC972" w14:textId="40193CF4" w:rsidR="00C02B8C" w:rsidRPr="00DD7CCF" w:rsidRDefault="004D2E67" w:rsidP="00E2714A">
      <w:pPr>
        <w:pStyle w:val="Lista3"/>
      </w:pPr>
      <w:bookmarkStart w:id="203" w:name="_mssvwla5qx2o" w:colFirst="0" w:colLast="0"/>
      <w:bookmarkEnd w:id="203"/>
      <w:r w:rsidRPr="00DD7CCF">
        <w:t xml:space="preserve">a composite surface </w:t>
      </w:r>
      <w:r w:rsidRPr="00E24F87">
        <w:rPr>
          <w:noProof/>
        </w:rPr>
        <w:t>(</w:t>
      </w:r>
      <w:r w:rsidRPr="00DD7CCF">
        <w:t>such as several architectural blocks) with each line running across several blocks</w:t>
      </w:r>
      <w:r w:rsidR="00AA796A" w:rsidRPr="00DD7CCF">
        <w:t xml:space="preserve">, as illustrated in </w:t>
      </w:r>
      <w:r w:rsidR="00AA796A" w:rsidRPr="00DD7CCF">
        <w:fldChar w:fldCharType="begin"/>
      </w:r>
      <w:r w:rsidR="00AA796A" w:rsidRPr="00DD7CCF">
        <w:instrText xml:space="preserve"> REF _Ref44078533 \h </w:instrText>
      </w:r>
      <w:r w:rsidR="00DD7CCF">
        <w:instrText xml:space="preserve"> \* MERGEFORMAT </w:instrText>
      </w:r>
      <w:r w:rsidR="00AA796A" w:rsidRPr="00DD7CCF">
        <w:fldChar w:fldCharType="separate"/>
      </w:r>
      <w:r w:rsidR="00E90D07" w:rsidRPr="00DD7CCF">
        <w:t xml:space="preserve">Example </w:t>
      </w:r>
      <w:r w:rsidR="00E90D07">
        <w:rPr>
          <w:noProof/>
        </w:rPr>
        <w:t>3.6.6</w:t>
      </w:r>
      <w:r w:rsidR="00E90D07" w:rsidRPr="00DD7CCF">
        <w:rPr>
          <w:noProof/>
        </w:rPr>
        <w:t>.</w:t>
      </w:r>
      <w:r w:rsidR="00E90D07">
        <w:rPr>
          <w:noProof/>
        </w:rPr>
        <w:t>B</w:t>
      </w:r>
      <w:r w:rsidR="00AA796A" w:rsidRPr="00DD7CCF">
        <w:fldChar w:fldCharType="end"/>
      </w:r>
    </w:p>
    <w:p w14:paraId="63030689" w14:textId="7A603FC0" w:rsidR="00C02B8C" w:rsidRPr="00DD7CCF" w:rsidRDefault="004D2E67" w:rsidP="00AA796A">
      <w:pPr>
        <w:pStyle w:val="Lista3"/>
      </w:pPr>
      <w:r w:rsidRPr="00DD7CCF">
        <w:t>a broken support where a fracture cuts across some or all lines</w:t>
      </w:r>
      <w:r w:rsidR="00AA796A" w:rsidRPr="00DD7CCF">
        <w:t xml:space="preserve">, as illustrated in </w:t>
      </w:r>
      <w:r w:rsidR="00AA796A" w:rsidRPr="00DD7CCF">
        <w:fldChar w:fldCharType="begin"/>
      </w:r>
      <w:r w:rsidR="00AA796A" w:rsidRPr="00DD7CCF">
        <w:instrText xml:space="preserve"> REF _Ref44078552 \h </w:instrText>
      </w:r>
      <w:r w:rsidR="00DD7CCF">
        <w:instrText xml:space="preserve"> \* MERGEFORMAT </w:instrText>
      </w:r>
      <w:r w:rsidR="00AA796A" w:rsidRPr="00DD7CCF">
        <w:fldChar w:fldCharType="separate"/>
      </w:r>
      <w:r w:rsidR="00E90D07" w:rsidRPr="00DD7CCF">
        <w:t xml:space="preserve">Example </w:t>
      </w:r>
      <w:r w:rsidR="00E90D07">
        <w:rPr>
          <w:noProof/>
        </w:rPr>
        <w:t>3.6.6</w:t>
      </w:r>
      <w:r w:rsidR="00E90D07" w:rsidRPr="00DD7CCF">
        <w:rPr>
          <w:noProof/>
        </w:rPr>
        <w:t>.</w:t>
      </w:r>
      <w:r w:rsidR="00E90D07">
        <w:rPr>
          <w:noProof/>
        </w:rPr>
        <w:t>C</w:t>
      </w:r>
      <w:r w:rsidR="00AA796A" w:rsidRPr="00DD7CCF">
        <w:fldChar w:fldCharType="end"/>
      </w:r>
    </w:p>
    <w:p w14:paraId="061E93BC" w14:textId="77777777" w:rsidR="00C02B8C" w:rsidRPr="00DD7CCF" w:rsidRDefault="004D2E67" w:rsidP="00D4342A">
      <w:pPr>
        <w:pStyle w:val="Cmsor3"/>
      </w:pPr>
      <w:bookmarkStart w:id="204" w:name="_tnb25u59sdgt" w:colFirst="0" w:colLast="0"/>
      <w:bookmarkStart w:id="205" w:name="_Toc74733436"/>
      <w:bookmarkEnd w:id="204"/>
      <w:r w:rsidRPr="00DD7CCF">
        <w:t>Encoding gridlike partitions</w:t>
      </w:r>
      <w:bookmarkEnd w:id="205"/>
    </w:p>
    <w:p w14:paraId="5E163E3B" w14:textId="51688DB2" w:rsidR="00C02B8C" w:rsidRPr="00DD7CCF" w:rsidRDefault="004D2E67" w:rsidP="00E2714A">
      <w:pPr>
        <w:pStyle w:val="Lista"/>
      </w:pPr>
      <w:r w:rsidRPr="00DD7CCF">
        <w:t xml:space="preserve">gridlike partitions may be encoded with the element </w:t>
      </w:r>
      <w:r w:rsidRPr="00DD7CCF">
        <w:rPr>
          <w:rStyle w:val="Code"/>
        </w:rPr>
        <w:t>&lt;milestone/&gt;</w:t>
      </w:r>
      <w:r w:rsidRPr="00DD7CCF">
        <w:t xml:space="preserve"> introduced under </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E90D07">
        <w:t>3.5</w:t>
      </w:r>
      <w:r w:rsidR="000725A4" w:rsidRPr="00DD7CCF">
        <w:fldChar w:fldCharType="end"/>
      </w:r>
      <w:r w:rsidRPr="00DD7CCF">
        <w:t xml:space="preserve"> above, but with the following differences</w:t>
      </w:r>
    </w:p>
    <w:p w14:paraId="165E3A59" w14:textId="77777777" w:rsidR="008525C6" w:rsidRPr="008525C6" w:rsidRDefault="004D2E67" w:rsidP="00E2714A">
      <w:pPr>
        <w:pStyle w:val="Lista2"/>
      </w:pPr>
      <w:r w:rsidRPr="00DD7CCF">
        <w:t xml:space="preserve">gridlike milestones shall not carry the attribute </w:t>
      </w:r>
      <w:r w:rsidR="008525C6" w:rsidRPr="008525C6">
        <w:rPr>
          <w:rStyle w:val="Codeattribute"/>
        </w:rPr>
        <w:t>@type</w:t>
      </w:r>
    </w:p>
    <w:p w14:paraId="37F124CD" w14:textId="77777777" w:rsidR="00C02B8C" w:rsidRPr="00DD7CCF" w:rsidRDefault="004D2E67" w:rsidP="00E2714A">
      <w:pPr>
        <w:pStyle w:val="Lista2"/>
      </w:pPr>
      <w:r w:rsidRPr="00DD7CCF">
        <w:t xml:space="preserve">the </w:t>
      </w:r>
      <w:r w:rsidRPr="00DD7CCF">
        <w:rPr>
          <w:rStyle w:val="Code"/>
        </w:rPr>
        <w:t>&lt;label&gt;</w:t>
      </w:r>
      <w:r w:rsidRPr="00DD7CCF">
        <w:t xml:space="preserve"> element is not permitted in conjunction with these milestones</w:t>
      </w:r>
    </w:p>
    <w:p w14:paraId="391D965A" w14:textId="77777777" w:rsidR="00C02B8C" w:rsidRPr="00DD7CCF" w:rsidRDefault="004D2E67" w:rsidP="00E2714A">
      <w:pPr>
        <w:pStyle w:val="Lista2"/>
      </w:pPr>
      <w:r w:rsidRPr="00DD7CCF">
        <w:t>such milestones will typically be iterated many times in a single document, whereas a milestone representing a particular pagelike transition point will always appear only once</w:t>
      </w:r>
    </w:p>
    <w:p w14:paraId="3F1DD848" w14:textId="77777777" w:rsidR="00C02B8C" w:rsidRPr="00DD7CCF" w:rsidRDefault="004D2E67" w:rsidP="00D4342A">
      <w:pPr>
        <w:pStyle w:val="Cmsor3"/>
      </w:pPr>
      <w:bookmarkStart w:id="206" w:name="_444cwmslg3uo" w:colFirst="0" w:colLast="0"/>
      <w:bookmarkStart w:id="207" w:name="_Ref63674302"/>
      <w:bookmarkStart w:id="208" w:name="_Toc74733437"/>
      <w:bookmarkEnd w:id="206"/>
      <w:r w:rsidRPr="00DD7CCF">
        <w:t>Gridlike milestone identification: unit and number</w:t>
      </w:r>
      <w:bookmarkEnd w:id="207"/>
      <w:bookmarkEnd w:id="208"/>
    </w:p>
    <w:p w14:paraId="76FF16F9" w14:textId="77777777" w:rsidR="008525C6" w:rsidRPr="008525C6" w:rsidRDefault="004D2E67" w:rsidP="00E2714A">
      <w:pPr>
        <w:pStyle w:val="Lista"/>
      </w:pPr>
      <w:r w:rsidRPr="00DD7CCF">
        <w:t xml:space="preserve">as in pagelike partitions, every gridlike area encoded with a </w:t>
      </w:r>
      <w:r w:rsidRPr="00DD7CCF">
        <w:rPr>
          <w:rStyle w:val="Code"/>
        </w:rPr>
        <w:t>&lt;milestone/&gt;</w:t>
      </w:r>
      <w:r w:rsidRPr="00DD7CCF">
        <w:t xml:space="preserve"> element must </w:t>
      </w:r>
      <w:r w:rsidRPr="005D2B22">
        <w:rPr>
          <w:b/>
          <w:bCs/>
        </w:rPr>
        <w:t xml:space="preserve">mandatorily </w:t>
      </w:r>
      <w:r w:rsidRPr="00DD7CCF">
        <w:t xml:space="preserve">carry the </w:t>
      </w:r>
      <w:r w:rsidRPr="005D2B22">
        <w:rPr>
          <w:b/>
          <w:bCs/>
        </w:rPr>
        <w:t xml:space="preserve">attributes </w:t>
      </w:r>
      <w:r w:rsidR="008525C6" w:rsidRPr="008525C6">
        <w:rPr>
          <w:rStyle w:val="Codeattribute"/>
        </w:rPr>
        <w:t>@n</w:t>
      </w:r>
      <w:r w:rsidR="008525C6" w:rsidRPr="008525C6">
        <w:t xml:space="preserve"> </w:t>
      </w:r>
      <w:r w:rsidRPr="00DD7CCF">
        <w:t xml:space="preserve">and </w:t>
      </w:r>
      <w:r w:rsidR="008525C6" w:rsidRPr="008525C6">
        <w:rPr>
          <w:rStyle w:val="Codeattribute"/>
        </w:rPr>
        <w:t>@unit</w:t>
      </w:r>
    </w:p>
    <w:p w14:paraId="33213FF9" w14:textId="77777777" w:rsidR="00C02B8C" w:rsidRPr="00DD7CCF" w:rsidRDefault="004D2E67" w:rsidP="00E2714A">
      <w:pPr>
        <w:pStyle w:val="Lista2"/>
      </w:pPr>
      <w:r w:rsidRPr="00DD7CCF">
        <w:t>both of these attributes will be used  in the generation of a title when your digital edition is displayed, which will always be shown as an inline label so as not to break the flow of the text</w:t>
      </w:r>
    </w:p>
    <w:p w14:paraId="1DA0147E" w14:textId="24C62714" w:rsidR="00C02B8C" w:rsidRPr="00DD7CCF" w:rsidRDefault="004D2E67" w:rsidP="00E2714A">
      <w:pPr>
        <w:pStyle w:val="Lista"/>
      </w:pPr>
      <w:r w:rsidRPr="00DD7CCF">
        <w:t xml:space="preserve">the </w:t>
      </w:r>
      <w:r w:rsidR="008525C6" w:rsidRPr="008525C6">
        <w:rPr>
          <w:rStyle w:val="Codeattribute"/>
        </w:rPr>
        <w:t>@unit</w:t>
      </w:r>
      <w:r w:rsidR="008525C6" w:rsidRPr="008525C6">
        <w:t xml:space="preserve"> </w:t>
      </w:r>
      <w:r w:rsidRPr="00DD7CCF">
        <w:t xml:space="preserve">of a milestone encoding a gridlike partition shall be a single word describing the nature of the transition in a way similar to that of pagelike </w:t>
      </w:r>
      <w:r w:rsidR="000725A4" w:rsidRPr="00DD7CCF">
        <w:t xml:space="preserve">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E90D07">
        <w:t>3.5</w:t>
      </w:r>
      <w:r w:rsidR="000725A4" w:rsidRPr="00DD7CCF">
        <w:fldChar w:fldCharType="end"/>
      </w:r>
      <w:r w:rsidRPr="00DD7CCF">
        <w:t>)</w:t>
      </w:r>
    </w:p>
    <w:p w14:paraId="213EE1DE" w14:textId="77777777" w:rsidR="00C02B8C" w:rsidRPr="00DD7CCF" w:rsidRDefault="004D2E67" w:rsidP="00E2714A">
      <w:pPr>
        <w:pStyle w:val="Lista2"/>
      </w:pPr>
      <w:r w:rsidRPr="00DD7CCF">
        <w:t>we recommend using values that describe the general nature of a unit rather than its function or appearance; preferably, use one of the following:</w:t>
      </w:r>
    </w:p>
    <w:p w14:paraId="046BCF0E" w14:textId="77777777" w:rsidR="00C02B8C" w:rsidRPr="00DD7CCF" w:rsidRDefault="00303844" w:rsidP="00E2714A">
      <w:pPr>
        <w:pStyle w:val="Lista3"/>
      </w:pPr>
      <w:r w:rsidRPr="00303844">
        <w:rPr>
          <w:rStyle w:val="Codevalue"/>
        </w:rPr>
        <w:t>"fragment"</w:t>
      </w:r>
      <w:r w:rsidR="004D2E67" w:rsidRPr="00DD7CCF">
        <w:t xml:space="preserve"> for objects with two or more extant inscribed fragments</w:t>
      </w:r>
    </w:p>
    <w:p w14:paraId="36F2F18D" w14:textId="77777777" w:rsidR="00C02B8C" w:rsidRPr="00DD7CCF" w:rsidRDefault="00303844" w:rsidP="00E2714A">
      <w:pPr>
        <w:pStyle w:val="Lista3"/>
      </w:pPr>
      <w:r w:rsidRPr="00303844">
        <w:rPr>
          <w:rStyle w:val="Codevalue"/>
        </w:rPr>
        <w:t>"block"</w:t>
      </w:r>
      <w:r w:rsidR="004D2E67" w:rsidRPr="00DD7CCF">
        <w:t xml:space="preserve"> for inscriptions on physically separate architectural blocks</w:t>
      </w:r>
    </w:p>
    <w:p w14:paraId="2129812C" w14:textId="7EEEB249" w:rsidR="00C02B8C" w:rsidRPr="00DD7CCF" w:rsidRDefault="00303844" w:rsidP="00E2714A">
      <w:pPr>
        <w:pStyle w:val="Lista3"/>
      </w:pPr>
      <w:r w:rsidRPr="00303844">
        <w:rPr>
          <w:rStyle w:val="Codevalue"/>
        </w:rPr>
        <w:t>"face"</w:t>
      </w:r>
      <w:r w:rsidR="004D2E67" w:rsidRPr="00DD7CCF">
        <w:t xml:space="preserve"> </w:t>
      </w:r>
      <w:r w:rsidR="004F69EF" w:rsidRPr="004F69EF">
        <w:t>for a physically contiguous surface of a three-dimensional object of any shape and any number of sides</w:t>
      </w:r>
    </w:p>
    <w:p w14:paraId="240C9143" w14:textId="5CFCEC28" w:rsidR="00C02B8C" w:rsidRDefault="00303844" w:rsidP="00E2714A">
      <w:pPr>
        <w:pStyle w:val="Lista3"/>
      </w:pPr>
      <w:r w:rsidRPr="00303844">
        <w:rPr>
          <w:rStyle w:val="Codevalue"/>
        </w:rPr>
        <w:t>"column"</w:t>
      </w:r>
      <w:r w:rsidR="004D2E67" w:rsidRPr="00DD7CCF">
        <w:t xml:space="preserve"> for zones placed side by side and generally taller than they are wide </w:t>
      </w:r>
      <w:r w:rsidR="004D2E67" w:rsidRPr="00E24F87">
        <w:rPr>
          <w:noProof/>
        </w:rPr>
        <w:t>(</w:t>
      </w:r>
      <w:r w:rsidR="004D2E67" w:rsidRPr="00DD7CCF">
        <w:t>as in newspaper columns)</w:t>
      </w:r>
    </w:p>
    <w:p w14:paraId="6DFCA993" w14:textId="28DBC5F3" w:rsidR="00B015E6" w:rsidRPr="00DD7CCF" w:rsidRDefault="00B015E6" w:rsidP="00E2714A">
      <w:pPr>
        <w:pStyle w:val="Lista3"/>
      </w:pPr>
      <w:r w:rsidRPr="00B015E6">
        <w:rPr>
          <w:rStyle w:val="Codevalue"/>
        </w:rPr>
        <w:lastRenderedPageBreak/>
        <w:t>"zone"</w:t>
      </w:r>
      <w:r w:rsidRPr="00B015E6">
        <w:t xml:space="preserve"> for patches of text demarcated by some physical feature that does not readily meet any of the specific definitions above</w:t>
      </w:r>
    </w:p>
    <w:p w14:paraId="112D6DD1" w14:textId="77777777" w:rsidR="00C02B8C" w:rsidRPr="00DD7CCF" w:rsidRDefault="004D2E67" w:rsidP="00E2714A">
      <w:pPr>
        <w:pStyle w:val="Lista2"/>
      </w:pPr>
      <w:r w:rsidRPr="00DD7CCF">
        <w:t>if you are certain none of the above are satisfactory, you may use other values with the following constraints:</w:t>
      </w:r>
    </w:p>
    <w:p w14:paraId="16DAA06D" w14:textId="77777777" w:rsidR="00C02B8C" w:rsidRPr="00DD7CCF" w:rsidRDefault="004D2E67" w:rsidP="00E2714A">
      <w:pPr>
        <w:pStyle w:val="Lista3"/>
      </w:pPr>
      <w:r w:rsidRPr="00DD7CCF">
        <w:t>the value should be in lowercase throughout to avoid inconsistencies; display can easily be rendered with a capital initial</w:t>
      </w:r>
    </w:p>
    <w:p w14:paraId="5C494399" w14:textId="77777777" w:rsidR="00C02B8C" w:rsidRPr="00DD7CCF" w:rsidRDefault="004D2E67" w:rsidP="00E2714A">
      <w:pPr>
        <w:pStyle w:val="Lista3"/>
      </w:pPr>
      <w:r w:rsidRPr="00DD7CCF">
        <w:t xml:space="preserve">the value should not include spaces; if you absolutely need a multi-word value, use an underscore </w:t>
      </w:r>
      <w:r w:rsidRPr="00E24F87">
        <w:rPr>
          <w:noProof/>
        </w:rPr>
        <w:t>(</w:t>
      </w:r>
      <w:r w:rsidRPr="00DD7CCF">
        <w:t>_) instead of a space, which can be rendered as a space in display</w:t>
      </w:r>
    </w:p>
    <w:p w14:paraId="01B321CC" w14:textId="77777777" w:rsidR="00C02B8C" w:rsidRPr="00DD7CCF" w:rsidRDefault="004D2E67" w:rsidP="00E2714A">
      <w:pPr>
        <w:pStyle w:val="Lista3"/>
      </w:pPr>
      <w:r w:rsidRPr="00DD7CCF">
        <w:t>having introduced a custom value, try to use it consistently and send us the value and a short definition/description of the case where you have used it, so it can be included in later versions of this guide</w:t>
      </w:r>
    </w:p>
    <w:p w14:paraId="50244116" w14:textId="77777777" w:rsidR="008525C6" w:rsidRPr="008525C6" w:rsidRDefault="004D2E67" w:rsidP="00E2714A">
      <w:pPr>
        <w:pStyle w:val="Lista"/>
      </w:pPr>
      <w:r w:rsidRPr="00DD7CCF">
        <w:t xml:space="preserve">every gridlike milestone element in an edition must have a number encoded in its </w:t>
      </w:r>
      <w:r w:rsidRPr="005D2B22">
        <w:rPr>
          <w:b/>
          <w:bCs/>
        </w:rPr>
        <w:t xml:space="preserve">attribute </w:t>
      </w:r>
      <w:r w:rsidR="008525C6" w:rsidRPr="008525C6">
        <w:rPr>
          <w:rStyle w:val="Codeattribute"/>
        </w:rPr>
        <w:t>@n</w:t>
      </w:r>
    </w:p>
    <w:p w14:paraId="19E1C8C1" w14:textId="77777777" w:rsidR="00C02B8C" w:rsidRPr="00DD7CCF" w:rsidRDefault="004D2E67" w:rsidP="00E2714A">
      <w:pPr>
        <w:pStyle w:val="Lista2"/>
      </w:pPr>
      <w:r w:rsidRPr="00DD7CCF">
        <w:t xml:space="preserve">the number referring to every zone of text should be unique, but, as noted above, gridlike milestones with a given combination of </w:t>
      </w:r>
      <w:r w:rsidR="008525C6" w:rsidRPr="008525C6">
        <w:rPr>
          <w:rStyle w:val="Codeattribute"/>
        </w:rPr>
        <w:t>@unit</w:t>
      </w:r>
      <w:r w:rsidR="008525C6" w:rsidRPr="008525C6">
        <w:t xml:space="preserve"> </w:t>
      </w:r>
      <w:r w:rsidRPr="00DD7CCF">
        <w:t xml:space="preserve">and </w:t>
      </w:r>
      <w:r w:rsidR="008525C6" w:rsidRPr="008525C6">
        <w:rPr>
          <w:rStyle w:val="Codeattribute"/>
        </w:rPr>
        <w:t>@n</w:t>
      </w:r>
      <w:r w:rsidR="008525C6" w:rsidRPr="008525C6">
        <w:t xml:space="preserve"> </w:t>
      </w:r>
      <w:r w:rsidRPr="00DD7CCF">
        <w:t>will normally be iterated several times in a document, namely once in every line that touches the zone to which that combination pertains</w:t>
      </w:r>
    </w:p>
    <w:p w14:paraId="05DF63D7" w14:textId="77777777" w:rsidR="00C02B8C" w:rsidRPr="00DD7CCF" w:rsidRDefault="004D2E67" w:rsidP="00E2714A">
      <w:pPr>
        <w:pStyle w:val="Lista2"/>
      </w:pPr>
      <w:r w:rsidRPr="00DD7CCF">
        <w:t>lowercase Latin letters are generally recommended for numeration, but any scheme may be used depending on your preference and the conventions of your specific field</w:t>
      </w:r>
    </w:p>
    <w:p w14:paraId="6605ECC5" w14:textId="77777777" w:rsidR="00C02B8C" w:rsidRPr="00DD7CCF" w:rsidRDefault="004D2E67" w:rsidP="00E2714A">
      <w:pPr>
        <w:pStyle w:val="Lista3"/>
      </w:pPr>
      <w:r w:rsidRPr="00DD7CCF">
        <w:t xml:space="preserve">in particular, feel free to use lowercase letters alternating with uppercase ones to denote major/frontal and minor/lateral faces of a three-dimensional object such as a Southeast Asian </w:t>
      </w:r>
      <w:r w:rsidR="00167D32" w:rsidRPr="00DD7CCF">
        <w:t>stele</w:t>
      </w:r>
      <w:r w:rsidRPr="00DD7CCF">
        <w:t>, e.g. A, b, C and d</w:t>
      </w:r>
    </w:p>
    <w:p w14:paraId="0C592E37" w14:textId="77777777" w:rsidR="00C02B8C" w:rsidRPr="00DD7CCF" w:rsidRDefault="004D2E67" w:rsidP="00E2714A">
      <w:pPr>
        <w:pStyle w:val="Lista2"/>
      </w:pPr>
      <w:r w:rsidRPr="00DD7CCF">
        <w:t>in addition to the generation of titles, this attribute may be utilised for internal references that can be processed by a computer</w:t>
      </w:r>
    </w:p>
    <w:p w14:paraId="544EB5FE" w14:textId="4E1A74A6" w:rsidR="00C02B8C" w:rsidRPr="00DD7CCF" w:rsidRDefault="004D2E67" w:rsidP="00E2714A">
      <w:pPr>
        <w:pStyle w:val="Lista2"/>
      </w:pPr>
      <w:r w:rsidRPr="00DD7CCF">
        <w:t xml:space="preserve">should you need to encode gridlike milestones with two or more different units within a single document </w:t>
      </w:r>
      <w:r w:rsidRPr="00E24F87">
        <w:rPr>
          <w:noProof/>
        </w:rPr>
        <w:t>(</w:t>
      </w:r>
      <w:r w:rsidRPr="00DD7CCF">
        <w:t xml:space="preserve">e.g. </w:t>
      </w:r>
      <w:r w:rsidR="00303844" w:rsidRPr="00303844">
        <w:rPr>
          <w:rStyle w:val="Codevalue"/>
        </w:rPr>
        <w:t>"column"</w:t>
      </w:r>
      <w:r w:rsidRPr="00DD7CCF">
        <w:t xml:space="preserve"> alternating with </w:t>
      </w:r>
      <w:r w:rsidR="00303844" w:rsidRPr="00303844">
        <w:rPr>
          <w:rStyle w:val="Codevalue"/>
        </w:rPr>
        <w:t>"fragment"</w:t>
      </w:r>
      <w:r w:rsidRPr="00DD7CCF">
        <w:t xml:space="preserve"> to encode an inscription on whose original gridlike layout a secondary gridlike layout was superimposed by fragmentation), use a different numeration scheme for the two in order to keep the </w:t>
      </w:r>
      <w:r w:rsidR="008525C6" w:rsidRPr="008525C6">
        <w:rPr>
          <w:rStyle w:val="Codeattribute"/>
        </w:rPr>
        <w:t>@n</w:t>
      </w:r>
      <w:r w:rsidR="008525C6" w:rsidRPr="008525C6">
        <w:t xml:space="preserve"> </w:t>
      </w:r>
      <w:r w:rsidRPr="00DD7CCF">
        <w:t>attributes of each patch of text unique</w:t>
      </w:r>
    </w:p>
    <w:p w14:paraId="6AA8AC16" w14:textId="77777777" w:rsidR="00C02B8C" w:rsidRPr="00DD7CCF" w:rsidRDefault="004D2E67" w:rsidP="00D4342A">
      <w:pPr>
        <w:pStyle w:val="Cmsor3"/>
      </w:pPr>
      <w:bookmarkStart w:id="209" w:name="_kqgib25um4gs" w:colFirst="0" w:colLast="0"/>
      <w:bookmarkStart w:id="210" w:name="_Toc74733438"/>
      <w:bookmarkEnd w:id="209"/>
      <w:r w:rsidRPr="00DD7CCF">
        <w:t>Gridlike partitions interrupting words</w:t>
      </w:r>
      <w:bookmarkEnd w:id="210"/>
    </w:p>
    <w:p w14:paraId="63DEA786" w14:textId="77777777" w:rsidR="00C02B8C" w:rsidRPr="00DD7CCF" w:rsidRDefault="004D2E67" w:rsidP="00E2714A">
      <w:pPr>
        <w:pStyle w:val="Lista"/>
      </w:pPr>
      <w:r w:rsidRPr="00DD7CCF">
        <w:t xml:space="preserve">just as line, page and zone beginnings, gridlike milestones must take the attribute </w:t>
      </w:r>
      <w:r w:rsidRPr="00876E54">
        <w:rPr>
          <w:rStyle w:val="Codeattribute"/>
        </w:rPr>
        <w:t>@break</w:t>
      </w:r>
      <w:r w:rsidRPr="00876E54">
        <w:rPr>
          <w:rStyle w:val="Code"/>
        </w:rPr>
        <w:t>=</w:t>
      </w:r>
      <w:r w:rsidRPr="00C53BF3">
        <w:rPr>
          <w:rStyle w:val="Codevalue"/>
        </w:rPr>
        <w:t>"no"</w:t>
      </w:r>
      <w:r w:rsidRPr="00DD7CCF">
        <w:t xml:space="preserve"> if the transition interrupts a word</w:t>
      </w:r>
    </w:p>
    <w:p w14:paraId="6FCDB038" w14:textId="77777777" w:rsidR="004F4C63" w:rsidRPr="00DD7CCF" w:rsidRDefault="004D2E67" w:rsidP="00E2714A">
      <w:pPr>
        <w:pStyle w:val="Lista2"/>
      </w:pPr>
      <w:r w:rsidRPr="00DD7CCF">
        <w:t xml:space="preserve">this applies even if the milestone is right next to another interruption </w:t>
      </w:r>
      <w:r w:rsidRPr="00E24F87">
        <w:rPr>
          <w:noProof/>
        </w:rPr>
        <w:t>(</w:t>
      </w:r>
      <w:r w:rsidRPr="00DD7CCF">
        <w:t xml:space="preserve">such as a line beginning) that already has </w:t>
      </w:r>
      <w:r w:rsidRPr="00876E54">
        <w:rPr>
          <w:rStyle w:val="Codeattribute"/>
        </w:rPr>
        <w:t>@break</w:t>
      </w:r>
      <w:r w:rsidRPr="00876E54">
        <w:rPr>
          <w:rStyle w:val="Code"/>
        </w:rPr>
        <w:t>=</w:t>
      </w:r>
      <w:r w:rsidRPr="00C53BF3">
        <w:rPr>
          <w:rStyle w:val="Codevalue"/>
        </w:rPr>
        <w:t>"no"</w:t>
      </w:r>
    </w:p>
    <w:p w14:paraId="40EE4DCE" w14:textId="77777777" w:rsidR="00C02B8C" w:rsidRPr="00DD7CCF" w:rsidRDefault="004D2E67" w:rsidP="00E2714A">
      <w:pPr>
        <w:pStyle w:val="Lista"/>
      </w:pPr>
      <w:r w:rsidRPr="00DD7CCF">
        <w:t xml:space="preserve">if you use editorial hyphens for the segmentation of compounds </w:t>
      </w:r>
      <w:r w:rsidRPr="00E24F87">
        <w:rPr>
          <w:noProof/>
        </w:rPr>
        <w:t>(</w:t>
      </w:r>
      <w:r w:rsidRPr="00DD7CCF">
        <w:t xml:space="preserve">see TG </w:t>
      </w:r>
      <w:r w:rsidR="003C3D87" w:rsidRPr="00DD7CCF">
        <w:t>§</w:t>
      </w:r>
      <w:r w:rsidRPr="00DD7CCF">
        <w:t>2.6.2), the editorial hyphen shall be placed after the milestone, at the beginning of the text that follows it</w:t>
      </w:r>
    </w:p>
    <w:p w14:paraId="112B9C40" w14:textId="0D1AB4FA" w:rsidR="00C02B8C" w:rsidRPr="00DD7CCF" w:rsidRDefault="004D2E67" w:rsidP="00E2714A">
      <w:pPr>
        <w:pStyle w:val="Lista"/>
      </w:pPr>
      <w:r w:rsidRPr="00DD7CCF">
        <w:t xml:space="preserve">your XML file must never contain a space or a new line before a milestone that interrupts a word; see </w:t>
      </w:r>
      <w:r w:rsidR="003C3D87" w:rsidRPr="00DD7CCF">
        <w:t>§</w:t>
      </w:r>
      <w:r w:rsidR="00780A5D" w:rsidRPr="00DD7CCF">
        <w:fldChar w:fldCharType="begin"/>
      </w:r>
      <w:r w:rsidR="00780A5D" w:rsidRPr="00DD7CCF">
        <w:instrText xml:space="preserve"> REF _Ref43984944 \w \h </w:instrText>
      </w:r>
      <w:r w:rsidR="00DD7CCF">
        <w:instrText xml:space="preserve"> \* MERGEFORMAT </w:instrText>
      </w:r>
      <w:r w:rsidR="00780A5D" w:rsidRPr="00DD7CCF">
        <w:fldChar w:fldCharType="separate"/>
      </w:r>
      <w:r w:rsidR="00E90D07">
        <w:t>8.1.2</w:t>
      </w:r>
      <w:r w:rsidR="00780A5D" w:rsidRPr="00DD7CCF">
        <w:fldChar w:fldCharType="end"/>
      </w:r>
      <w:r w:rsidRPr="00DD7CCF">
        <w:t xml:space="preserve"> for more details</w:t>
      </w:r>
    </w:p>
    <w:p w14:paraId="5115F082" w14:textId="77777777" w:rsidR="00C02B8C" w:rsidRPr="00DD7CCF" w:rsidRDefault="004D2E67" w:rsidP="00D4342A">
      <w:pPr>
        <w:pStyle w:val="Cmsor3"/>
      </w:pPr>
      <w:bookmarkStart w:id="211" w:name="_toz4tvrpqg6p" w:colFirst="0" w:colLast="0"/>
      <w:bookmarkStart w:id="212" w:name="_Toc74733439"/>
      <w:bookmarkEnd w:id="211"/>
      <w:r w:rsidRPr="00DD7CCF">
        <w:t>When to encode gridlike partitions</w:t>
      </w:r>
      <w:bookmarkEnd w:id="212"/>
    </w:p>
    <w:p w14:paraId="51B879FA" w14:textId="77777777" w:rsidR="00C02B8C" w:rsidRPr="00DD7CCF" w:rsidRDefault="004D2E67" w:rsidP="00E2714A">
      <w:pPr>
        <w:pStyle w:val="Lista"/>
      </w:pPr>
      <w:r w:rsidRPr="00DD7CCF">
        <w:t xml:space="preserve">encoding gridlike partitions with milestones is </w:t>
      </w:r>
      <w:r w:rsidRPr="005D2B22">
        <w:rPr>
          <w:b/>
          <w:bCs/>
        </w:rPr>
        <w:t>not mandatory</w:t>
      </w:r>
      <w:r w:rsidRPr="00DD7CCF">
        <w:t xml:space="preserve"> and should be applied on a case-by-case basis, judging the feasibility of encoding versus the anticipated usefulness of having such partitions represented in the edition</w:t>
      </w:r>
    </w:p>
    <w:p w14:paraId="2D2C41FD" w14:textId="77777777" w:rsidR="00C02B8C" w:rsidRPr="00DD7CCF" w:rsidRDefault="004D2E67" w:rsidP="00E2714A">
      <w:pPr>
        <w:pStyle w:val="Lista2"/>
      </w:pPr>
      <w:r w:rsidRPr="00DD7CCF">
        <w:t xml:space="preserve">such representation is particularly useful if some elements of description apply only to certain partitions </w:t>
      </w:r>
      <w:r w:rsidRPr="00E24F87">
        <w:rPr>
          <w:noProof/>
        </w:rPr>
        <w:t>(</w:t>
      </w:r>
      <w:r w:rsidRPr="00DD7CCF">
        <w:t>e.g. certain fragments are kept in a different place; or certain facets of the support are in a different state of preservation)</w:t>
      </w:r>
    </w:p>
    <w:p w14:paraId="15EC5C68" w14:textId="77777777" w:rsidR="00C02B8C" w:rsidRPr="00DD7CCF" w:rsidRDefault="004D2E67" w:rsidP="00E2714A">
      <w:pPr>
        <w:pStyle w:val="Lista"/>
      </w:pPr>
      <w:r w:rsidRPr="00DD7CCF">
        <w:t xml:space="preserve">this encoding is </w:t>
      </w:r>
      <w:r w:rsidRPr="005D2B22">
        <w:rPr>
          <w:b/>
          <w:bCs/>
        </w:rPr>
        <w:t>strongly recommended for composite</w:t>
      </w:r>
      <w:r w:rsidRPr="00DD7CCF">
        <w:t xml:space="preserve"> </w:t>
      </w:r>
      <w:r w:rsidRPr="00E24F87">
        <w:rPr>
          <w:noProof/>
        </w:rPr>
        <w:t>(</w:t>
      </w:r>
      <w:r w:rsidRPr="00DD7CCF">
        <w:t xml:space="preserve">physically disjoined) </w:t>
      </w:r>
      <w:r w:rsidRPr="005D2B22">
        <w:rPr>
          <w:b/>
          <w:bCs/>
        </w:rPr>
        <w:t>surfaces</w:t>
      </w:r>
      <w:r w:rsidRPr="00DD7CCF">
        <w:t xml:space="preserve"> such as</w:t>
      </w:r>
    </w:p>
    <w:p w14:paraId="27A1BEED" w14:textId="77777777" w:rsidR="00C02B8C" w:rsidRPr="00DD7CCF" w:rsidRDefault="004D2E67" w:rsidP="00E2714A">
      <w:pPr>
        <w:pStyle w:val="Lista2"/>
      </w:pPr>
      <w:r w:rsidRPr="00CD25A4">
        <w:rPr>
          <w:b/>
          <w:bCs/>
        </w:rPr>
        <w:t>fragments</w:t>
      </w:r>
      <w:r w:rsidRPr="00DD7CCF">
        <w:t>, especially if they have not been reconstituted</w:t>
      </w:r>
    </w:p>
    <w:p w14:paraId="032645F8" w14:textId="77777777" w:rsidR="00C02B8C" w:rsidRPr="00DD7CCF" w:rsidRDefault="004D2E67" w:rsidP="00E2714A">
      <w:pPr>
        <w:pStyle w:val="Lista3"/>
      </w:pPr>
      <w:r w:rsidRPr="00DD7CCF">
        <w:t>but only if it is possible to tell which segments of text belong to which fragments</w:t>
      </w:r>
    </w:p>
    <w:p w14:paraId="6E56F396" w14:textId="77777777" w:rsidR="00C02B8C" w:rsidRPr="00DD7CCF" w:rsidRDefault="004D2E67" w:rsidP="00E2714A">
      <w:pPr>
        <w:pStyle w:val="Lista3"/>
      </w:pPr>
      <w:r w:rsidRPr="00DD7CCF">
        <w:t>and only if the number of fragments involved is not inordinately large</w:t>
      </w:r>
    </w:p>
    <w:p w14:paraId="18CBC00D" w14:textId="77777777" w:rsidR="00C02B8C" w:rsidRPr="00DD7CCF" w:rsidRDefault="004D2E67" w:rsidP="00E2714A">
      <w:pPr>
        <w:pStyle w:val="Lista2"/>
      </w:pPr>
      <w:r w:rsidRPr="00CD25A4">
        <w:rPr>
          <w:b/>
          <w:bCs/>
        </w:rPr>
        <w:t>building blocks</w:t>
      </w:r>
      <w:r w:rsidRPr="00DD7CCF">
        <w:t>, especially if they are not currently assembled</w:t>
      </w:r>
    </w:p>
    <w:p w14:paraId="5B93752F" w14:textId="77777777" w:rsidR="00C02B8C" w:rsidRPr="00DD7CCF" w:rsidRDefault="004D2E67" w:rsidP="00E2714A">
      <w:pPr>
        <w:pStyle w:val="Lista"/>
      </w:pPr>
      <w:r w:rsidRPr="00DD7CCF">
        <w:t xml:space="preserve">this encoding is </w:t>
      </w:r>
      <w:r w:rsidRPr="005D2B22">
        <w:rPr>
          <w:b/>
          <w:bCs/>
        </w:rPr>
        <w:t>recommended for visually demarcated areas</w:t>
      </w:r>
      <w:r w:rsidRPr="00DD7CCF">
        <w:t xml:space="preserve"> on a simplex surface, such as</w:t>
      </w:r>
    </w:p>
    <w:p w14:paraId="43036A56" w14:textId="77777777" w:rsidR="00C02B8C" w:rsidRPr="00DD7CCF" w:rsidRDefault="004D2E67" w:rsidP="00E2714A">
      <w:pPr>
        <w:pStyle w:val="Lista2"/>
      </w:pPr>
      <w:r w:rsidRPr="00DD7CCF">
        <w:t xml:space="preserve">quasi-columns consisting of a metrical unit </w:t>
      </w:r>
      <w:r w:rsidRPr="00E24F87">
        <w:rPr>
          <w:noProof/>
        </w:rPr>
        <w:t>(</w:t>
      </w:r>
      <w:r w:rsidRPr="00DD7CCF">
        <w:t>e.g. verse line)</w:t>
      </w:r>
    </w:p>
    <w:p w14:paraId="75132C0C" w14:textId="77777777" w:rsidR="00C02B8C" w:rsidRPr="00DD7CCF" w:rsidRDefault="004D2E67" w:rsidP="00E2714A">
      <w:pPr>
        <w:pStyle w:val="Lista"/>
      </w:pPr>
      <w:r w:rsidRPr="00DD7CCF">
        <w:t xml:space="preserve">this encoding is recommended </w:t>
      </w:r>
      <w:r w:rsidRPr="005D2B22">
        <w:rPr>
          <w:b/>
          <w:bCs/>
        </w:rPr>
        <w:t>only if deemed useful for complex surfaces</w:t>
      </w:r>
      <w:r w:rsidRPr="00DD7CCF">
        <w:t xml:space="preserve"> such as</w:t>
      </w:r>
    </w:p>
    <w:p w14:paraId="7B8DBB25" w14:textId="77777777" w:rsidR="00C02B8C" w:rsidRPr="00DD7CCF" w:rsidRDefault="004D2E67" w:rsidP="00E2714A">
      <w:pPr>
        <w:pStyle w:val="Lista2"/>
      </w:pPr>
      <w:r w:rsidRPr="00DD7CCF">
        <w:lastRenderedPageBreak/>
        <w:t xml:space="preserve">two or more adjacent faces of a </w:t>
      </w:r>
      <w:r w:rsidR="00167D32" w:rsidRPr="00DD7CCF">
        <w:t>stele</w:t>
      </w:r>
      <w:r w:rsidRPr="00DD7CCF">
        <w:t xml:space="preserve"> or pillar with a rectangular or polygonal cross-section</w:t>
      </w:r>
    </w:p>
    <w:p w14:paraId="07518523" w14:textId="67F9F61E" w:rsidR="00C02B8C" w:rsidRDefault="004D2E67" w:rsidP="00E2714A">
      <w:pPr>
        <w:pStyle w:val="Lista"/>
      </w:pPr>
      <w:r w:rsidRPr="00DD7CCF">
        <w:t>if you opt not to encode milestones in any of the above cases, simply encode the text as if it occupied a simple surface, and describe the layout in as much detail as you wish in your metadata</w:t>
      </w:r>
    </w:p>
    <w:p w14:paraId="7B63D9BA" w14:textId="141EAD1A" w:rsidR="00F422F8" w:rsidRPr="00DD7CCF" w:rsidRDefault="00F422F8" w:rsidP="00F422F8">
      <w:pPr>
        <w:pStyle w:val="Lista2"/>
      </w:pPr>
      <w:r w:rsidRPr="00F422F8">
        <w:t>in this case, where applicable, encode spaces at the ends of metrical units separated by a space from the next metrical unit within the same line (§</w:t>
      </w:r>
      <w:r w:rsidR="001663CE">
        <w:fldChar w:fldCharType="begin"/>
      </w:r>
      <w:r w:rsidR="001663CE">
        <w:instrText xml:space="preserve"> REF _Ref134026679 \r \h </w:instrText>
      </w:r>
      <w:r w:rsidR="001663CE">
        <w:fldChar w:fldCharType="separate"/>
      </w:r>
      <w:r w:rsidR="001663CE">
        <w:t>4.3.3</w:t>
      </w:r>
      <w:r w:rsidR="001663CE">
        <w:fldChar w:fldCharType="end"/>
      </w:r>
      <w:r w:rsidRPr="00F422F8">
        <w:t>)</w:t>
      </w:r>
    </w:p>
    <w:p w14:paraId="5D6D4B95" w14:textId="77777777" w:rsidR="00C02B8C" w:rsidRPr="00DD7CCF" w:rsidRDefault="000931D1" w:rsidP="00D4342A">
      <w:pPr>
        <w:pStyle w:val="Cmsor3"/>
      </w:pPr>
      <w:bookmarkStart w:id="213" w:name="_varsapous7ty" w:colFirst="0" w:colLast="0"/>
      <w:bookmarkStart w:id="214" w:name="_Toc74733440"/>
      <w:bookmarkEnd w:id="213"/>
      <w:r w:rsidRPr="00DD7CCF">
        <w:t>Full markup examples for</w:t>
      </w:r>
      <w:r w:rsidR="004D2E67" w:rsidRPr="00DD7CCF">
        <w:t xml:space="preserve"> gridlike partitions</w:t>
      </w:r>
      <w:bookmarkEnd w:id="214"/>
    </w:p>
    <w:tbl>
      <w:tblPr>
        <w:tblStyle w:val="CodeSampleTable"/>
        <w:tblW w:w="5000" w:type="pct"/>
        <w:tblLook w:val="04A0" w:firstRow="1" w:lastRow="0" w:firstColumn="1" w:lastColumn="0" w:noHBand="0" w:noVBand="1"/>
      </w:tblPr>
      <w:tblGrid>
        <w:gridCol w:w="9622"/>
      </w:tblGrid>
      <w:tr w:rsidR="006D5583" w:rsidRPr="00DD7CCF" w14:paraId="3096CF1A"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44F971FD" w14:textId="6DC43A4A" w:rsidR="006D5583" w:rsidRPr="00DD7CCF" w:rsidRDefault="006D5583" w:rsidP="00B3351B">
            <w:pPr>
              <w:pStyle w:val="Kpalrs"/>
            </w:pPr>
            <w:bookmarkStart w:id="215" w:name="_Ref44078509"/>
            <w:r w:rsidRPr="00DD7CCF">
              <w:t xml:space="preserve">Example </w:t>
            </w:r>
            <w:r>
              <w:fldChar w:fldCharType="begin"/>
            </w:r>
            <w:r>
              <w:instrText xml:space="preserve"> STYLEREF 3 \s </w:instrText>
            </w:r>
            <w:r>
              <w:fldChar w:fldCharType="separate"/>
            </w:r>
            <w:r w:rsidR="005E67E7">
              <w:rPr>
                <w:noProof/>
              </w:rPr>
              <w:t>3.6.6</w:t>
            </w:r>
            <w:r>
              <w:rPr>
                <w:noProof/>
              </w:rPr>
              <w:fldChar w:fldCharType="end"/>
            </w:r>
            <w:r w:rsidRPr="00DD7CCF">
              <w:t>.</w:t>
            </w:r>
            <w:r>
              <w:fldChar w:fldCharType="begin"/>
            </w:r>
            <w:r>
              <w:instrText xml:space="preserve"> SEQ Example \* ALPHABETIC \s 3 </w:instrText>
            </w:r>
            <w:r>
              <w:fldChar w:fldCharType="separate"/>
            </w:r>
            <w:r w:rsidR="005E67E7">
              <w:rPr>
                <w:noProof/>
              </w:rPr>
              <w:t>A</w:t>
            </w:r>
            <w:r>
              <w:rPr>
                <w:noProof/>
              </w:rPr>
              <w:fldChar w:fldCharType="end"/>
            </w:r>
            <w:bookmarkEnd w:id="215"/>
            <w:r w:rsidRPr="00DD7CCF">
              <w:t xml:space="preserve">: </w:t>
            </w:r>
            <w:r w:rsidR="009119AC" w:rsidRPr="00DD7CCF">
              <w:t xml:space="preserve">gridlike partitions for </w:t>
            </w:r>
            <w:r w:rsidRPr="00DD7CCF">
              <w:t>verse inscribed in quasi-columns</w:t>
            </w:r>
          </w:p>
        </w:tc>
      </w:tr>
      <w:tr w:rsidR="009119AC" w:rsidRPr="00DD7CCF" w14:paraId="2710AFF8" w14:textId="77777777" w:rsidTr="000B047B">
        <w:tc>
          <w:tcPr>
            <w:tcW w:w="5000" w:type="pct"/>
          </w:tcPr>
          <w:p w14:paraId="2493EA45" w14:textId="77777777" w:rsidR="00ED3579" w:rsidRPr="00DD7CCF" w:rsidRDefault="00ED3579" w:rsidP="00F14096"/>
          <w:p w14:paraId="598F1A07" w14:textId="77777777" w:rsidR="00ED3579" w:rsidRPr="008608D1" w:rsidRDefault="00ED3579" w:rsidP="008608D1"/>
          <w:p w14:paraId="61E66AE3" w14:textId="77777777" w:rsidR="00ED3579" w:rsidRPr="008608D1" w:rsidRDefault="00ED3579" w:rsidP="008608D1"/>
          <w:p w14:paraId="5F9F7954" w14:textId="77777777" w:rsidR="00ED3579" w:rsidRPr="008608D1" w:rsidRDefault="00ED3579" w:rsidP="008608D1"/>
          <w:p w14:paraId="03FE76D1" w14:textId="77777777" w:rsidR="00ED3579" w:rsidRPr="008608D1" w:rsidRDefault="00ED3579" w:rsidP="008608D1"/>
          <w:p w14:paraId="5420E799" w14:textId="77777777" w:rsidR="00ED3579" w:rsidRPr="008608D1" w:rsidRDefault="00ED3579" w:rsidP="008608D1"/>
          <w:p w14:paraId="0D61B0DA" w14:textId="77777777" w:rsidR="00ED3579" w:rsidRPr="008608D1" w:rsidRDefault="00ED3579" w:rsidP="008608D1"/>
          <w:p w14:paraId="77CA4D9E" w14:textId="77777777" w:rsidR="00ED3579" w:rsidRPr="00DD7CCF" w:rsidRDefault="009119AC" w:rsidP="000B047B">
            <w:pPr>
              <w:jc w:val="center"/>
            </w:pPr>
            <w:r w:rsidRPr="00DD7CCF">
              <w:rPr>
                <w:noProof/>
              </w:rPr>
              <w:drawing>
                <wp:inline distT="0" distB="0" distL="0" distR="0" wp14:anchorId="3294BC3A" wp14:editId="0F05CED2">
                  <wp:extent cx="5435600" cy="1353510"/>
                  <wp:effectExtent l="0" t="0" r="0" b="0"/>
                  <wp:docPr id="1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1">
                            <a:extLst>
                              <a:ext uri="{28A0092B-C50C-407E-A947-70E740481C1C}">
                                <a14:useLocalDpi xmlns:a14="http://schemas.microsoft.com/office/drawing/2010/main" val="0"/>
                              </a:ext>
                            </a:extLst>
                          </a:blip>
                          <a:srcRect/>
                          <a:stretch>
                            <a:fillRect/>
                          </a:stretch>
                        </pic:blipFill>
                        <pic:spPr>
                          <a:xfrm>
                            <a:off x="0" y="0"/>
                            <a:ext cx="5454246" cy="1358153"/>
                          </a:xfrm>
                          <a:prstGeom prst="rect">
                            <a:avLst/>
                          </a:prstGeom>
                          <a:ln/>
                        </pic:spPr>
                      </pic:pic>
                    </a:graphicData>
                  </a:graphic>
                </wp:inline>
              </w:drawing>
            </w:r>
          </w:p>
        </w:tc>
      </w:tr>
      <w:tr w:rsidR="006D5583" w:rsidRPr="00DD7CCF" w14:paraId="40D9F5F4" w14:textId="77777777" w:rsidTr="000B047B">
        <w:tc>
          <w:tcPr>
            <w:tcW w:w="5000" w:type="pct"/>
          </w:tcPr>
          <w:p w14:paraId="463B8374" w14:textId="77777777" w:rsidR="009119AC" w:rsidRPr="00DD7CCF" w:rsidRDefault="009119AC" w:rsidP="009119AC">
            <w:pPr>
              <w:pStyle w:val="TableNote"/>
            </w:pPr>
            <w:r w:rsidRPr="00DD7CCF">
              <w:t>for the sake of the illustration a</w:t>
            </w:r>
            <w:r w:rsidR="006D5583" w:rsidRPr="00DD7CCF">
              <w:t xml:space="preserve">ssume that the sample text is verse, with one stanza </w:t>
            </w:r>
            <w:r w:rsidR="006D5583" w:rsidRPr="00E24F87">
              <w:rPr>
                <w:noProof/>
              </w:rPr>
              <w:t>(</w:t>
            </w:r>
            <w:r w:rsidR="006D5583" w:rsidRPr="00DD7CCF">
              <w:t>of two lines) occupying one epigraphic line</w:t>
            </w:r>
          </w:p>
          <w:p w14:paraId="742EC21E" w14:textId="77777777" w:rsidR="006D5583" w:rsidRPr="00DD7CCF" w:rsidRDefault="009119AC" w:rsidP="009119AC">
            <w:pPr>
              <w:pStyle w:val="TableNote"/>
            </w:pPr>
            <w:r w:rsidRPr="00DD7CCF">
              <w:t>a</w:t>
            </w:r>
            <w:r w:rsidR="006D5583" w:rsidRPr="00DD7CCF">
              <w:t xml:space="preserve">ttributes for </w:t>
            </w:r>
            <w:r w:rsidRPr="00DD7CCF">
              <w:rPr>
                <w:rStyle w:val="Code"/>
              </w:rPr>
              <w:t>&lt;lg&gt;</w:t>
            </w:r>
            <w:r w:rsidR="006D5583" w:rsidRPr="00DD7CCF">
              <w:t xml:space="preserve"> and </w:t>
            </w:r>
            <w:r w:rsidRPr="00DD7CCF">
              <w:rPr>
                <w:rStyle w:val="Code"/>
              </w:rPr>
              <w:t>&lt;l&gt;</w:t>
            </w:r>
            <w:r w:rsidR="006D5583" w:rsidRPr="00DD7CCF">
              <w:t xml:space="preserve"> are omitted in this illustration to reduce clutter</w:t>
            </w:r>
          </w:p>
        </w:tc>
      </w:tr>
      <w:tr w:rsidR="006D5583" w:rsidRPr="00DD7CCF" w14:paraId="72BCD4BF" w14:textId="77777777" w:rsidTr="000B047B">
        <w:tc>
          <w:tcPr>
            <w:tcW w:w="5000" w:type="pct"/>
          </w:tcPr>
          <w:p w14:paraId="04BD71A1" w14:textId="11C24326" w:rsidR="006D5583" w:rsidRPr="00DD7CCF" w:rsidRDefault="006D5583" w:rsidP="00B3351B">
            <w:pPr>
              <w:pStyle w:val="CodeParagraph"/>
              <w:rPr>
                <w:rStyle w:val="Code"/>
              </w:rPr>
            </w:pPr>
            <w:r w:rsidRPr="00DD7CCF">
              <w:rPr>
                <w:rStyle w:val="Code"/>
              </w:rPr>
              <w:t>&lt;lg&gt;</w:t>
            </w:r>
            <w:r w:rsidRPr="00DD7CCF">
              <w:rPr>
                <w:rStyle w:val="Codetext"/>
              </w:rPr>
              <w:br/>
              <w:t xml:space="preserve">  </w:t>
            </w:r>
            <w:r w:rsidRPr="00DD7CCF">
              <w:rPr>
                <w:rStyle w:val="Code"/>
              </w:rPr>
              <w:t xml:space="preserve">&lt;l&gt;&lt;lb </w:t>
            </w:r>
            <w:r w:rsidRPr="00DD7CCF">
              <w:rPr>
                <w:rStyle w:val="Codeattribute"/>
              </w:rPr>
              <w:t>n</w:t>
            </w:r>
            <w:r w:rsidRPr="00DD7CCF">
              <w:rPr>
                <w:rStyle w:val="Code"/>
              </w:rPr>
              <w:t>=</w:t>
            </w:r>
            <w:r w:rsidRPr="0046000E">
              <w:rPr>
                <w:rStyle w:val="Codevalue"/>
              </w:rPr>
              <w:t>"1"</w:t>
            </w:r>
            <w:r w:rsidRPr="00DD7CCF">
              <w:rPr>
                <w:rStyle w:val="Code"/>
              </w:rPr>
              <w:t xml:space="preserve">/&gt;&lt;milestone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In a hole in the ground</w:t>
            </w:r>
            <w:r w:rsidRPr="00DD7CCF">
              <w:rPr>
                <w:rStyle w:val="Code"/>
              </w:rPr>
              <w:t>&lt;/l&gt;</w:t>
            </w:r>
            <w:r w:rsidRPr="00DD7CCF">
              <w:rPr>
                <w:rStyle w:val="Codetext"/>
              </w:rPr>
              <w:br/>
              <w:t xml:space="preserve">  </w:t>
            </w:r>
            <w:r w:rsidRPr="00DD7CCF">
              <w:rPr>
                <w:rStyle w:val="Code"/>
              </w:rPr>
              <w:t xml:space="preserve">&lt;l&gt;&lt;milestone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there lived a hobbit. Not a</w:t>
            </w:r>
            <w:r w:rsidRPr="00DD7CCF">
              <w:rPr>
                <w:rStyle w:val="Code"/>
              </w:rPr>
              <w:t>&lt;/l&gt;</w:t>
            </w:r>
            <w:r w:rsidRPr="00DD7CCF">
              <w:rPr>
                <w:rStyle w:val="Codetext"/>
              </w:rPr>
              <w:br/>
            </w:r>
            <w:r w:rsidRPr="00DD7CCF">
              <w:rPr>
                <w:rStyle w:val="Code"/>
              </w:rPr>
              <w:t>&lt;/lg&gt;</w:t>
            </w:r>
            <w:r w:rsidRPr="00DD7CCF">
              <w:rPr>
                <w:rStyle w:val="Codetext"/>
              </w:rPr>
              <w:br/>
            </w:r>
            <w:r w:rsidRPr="00DD7CCF">
              <w:rPr>
                <w:rStyle w:val="Code"/>
              </w:rPr>
              <w:t>&lt;lg&gt;</w:t>
            </w:r>
            <w:r w:rsidRPr="00DD7CCF">
              <w:rPr>
                <w:rStyle w:val="Codetext"/>
              </w:rPr>
              <w:br/>
              <w:t xml:space="preserve">  </w:t>
            </w:r>
            <w:r w:rsidRPr="00DD7CCF">
              <w:rPr>
                <w:rStyle w:val="Code"/>
              </w:rPr>
              <w:t xml:space="preserve">&lt;l&gt;&lt;lb </w:t>
            </w:r>
            <w:r w:rsidRPr="00DD7CCF">
              <w:rPr>
                <w:rStyle w:val="Codeattribute"/>
              </w:rPr>
              <w:t>n</w:t>
            </w:r>
            <w:r w:rsidRPr="00DD7CCF">
              <w:rPr>
                <w:rStyle w:val="Code"/>
              </w:rPr>
              <w:t>=</w:t>
            </w:r>
            <w:r w:rsidRPr="0046000E">
              <w:rPr>
                <w:rStyle w:val="Codevalue"/>
              </w:rPr>
              <w:t>"2"</w:t>
            </w:r>
            <w:r w:rsidRPr="00DD7CCF">
              <w:rPr>
                <w:rStyle w:val="Code"/>
              </w:rPr>
              <w:t xml:space="preserve">/&gt;&lt;milestone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nasty, dirty, wet hole, filled</w:t>
            </w:r>
            <w:r w:rsidRPr="00DD7CCF">
              <w:rPr>
                <w:rStyle w:val="Code"/>
              </w:rPr>
              <w:t>&lt;/l&gt;</w:t>
            </w:r>
            <w:r w:rsidRPr="00DD7CCF">
              <w:rPr>
                <w:rStyle w:val="Codetext"/>
              </w:rPr>
              <w:br/>
              <w:t xml:space="preserve">  </w:t>
            </w:r>
            <w:r w:rsidRPr="00DD7CCF">
              <w:rPr>
                <w:rStyle w:val="Code"/>
              </w:rPr>
              <w:t xml:space="preserve">&lt;l&gt;&lt;milestone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with the ends of worms</w:t>
            </w:r>
            <w:r w:rsidRPr="00DD7CCF">
              <w:rPr>
                <w:rStyle w:val="Code"/>
              </w:rPr>
              <w:t>&lt;/l&gt;</w:t>
            </w:r>
            <w:r w:rsidRPr="00DD7CCF">
              <w:rPr>
                <w:rStyle w:val="Codetext"/>
              </w:rPr>
              <w:br/>
            </w:r>
            <w:r w:rsidRPr="00DD7CCF">
              <w:rPr>
                <w:rStyle w:val="Code"/>
              </w:rPr>
              <w:t>&lt;/lg&gt;</w:t>
            </w:r>
            <w:r w:rsidRPr="00DD7CCF">
              <w:rPr>
                <w:rStyle w:val="Codetext"/>
              </w:rPr>
              <w:br/>
            </w:r>
            <w:r w:rsidRPr="00DD7CCF">
              <w:rPr>
                <w:rStyle w:val="Code"/>
              </w:rPr>
              <w:t>&lt;lg&gt;</w:t>
            </w:r>
            <w:r w:rsidRPr="00DD7CCF">
              <w:rPr>
                <w:rStyle w:val="Codetext"/>
              </w:rPr>
              <w:br/>
              <w:t xml:space="preserve">  </w:t>
            </w:r>
            <w:r w:rsidRPr="00DD7CCF">
              <w:rPr>
                <w:rStyle w:val="Code"/>
              </w:rPr>
              <w:t xml:space="preserve">&lt;l&gt;&lt;lb </w:t>
            </w:r>
            <w:r w:rsidRPr="00DD7CCF">
              <w:rPr>
                <w:rStyle w:val="Codeattribute"/>
              </w:rPr>
              <w:t>n</w:t>
            </w:r>
            <w:r w:rsidRPr="00DD7CCF">
              <w:rPr>
                <w:rStyle w:val="Code"/>
              </w:rPr>
              <w:t>=</w:t>
            </w:r>
            <w:r w:rsidRPr="0046000E">
              <w:rPr>
                <w:rStyle w:val="Codevalue"/>
              </w:rPr>
              <w:t>"3"</w:t>
            </w:r>
            <w:r w:rsidRPr="00DD7CCF">
              <w:rPr>
                <w:rStyle w:val="Code"/>
              </w:rPr>
              <w:t xml:space="preserve">/&gt;&lt;milestone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and an oozy smell, nor yet</w:t>
            </w:r>
            <w:r w:rsidRPr="00DD7CCF">
              <w:rPr>
                <w:rStyle w:val="Code"/>
              </w:rPr>
              <w:t>&lt;/l&gt;</w:t>
            </w:r>
            <w:r w:rsidRPr="00DD7CCF">
              <w:rPr>
                <w:rStyle w:val="Codetext"/>
              </w:rPr>
              <w:br/>
              <w:t xml:space="preserve">  </w:t>
            </w:r>
            <w:r w:rsidRPr="00DD7CCF">
              <w:rPr>
                <w:rStyle w:val="Code"/>
              </w:rPr>
              <w:t xml:space="preserve">&lt;l&gt;&lt;milestone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a dry, bare, sandy hole</w:t>
            </w:r>
            <w:r w:rsidRPr="00DD7CCF">
              <w:rPr>
                <w:rStyle w:val="Code"/>
              </w:rPr>
              <w:t>&lt;/l&gt;</w:t>
            </w:r>
            <w:r w:rsidRPr="00DD7CCF">
              <w:rPr>
                <w:rStyle w:val="Codetext"/>
              </w:rPr>
              <w:br/>
            </w:r>
            <w:r w:rsidRPr="00DD7CCF">
              <w:rPr>
                <w:rStyle w:val="Code"/>
              </w:rPr>
              <w:t>&lt;/lg&gt;</w:t>
            </w:r>
            <w:r w:rsidRPr="00DD7CCF">
              <w:rPr>
                <w:rStyle w:val="Codetext"/>
              </w:rPr>
              <w:br/>
            </w:r>
            <w:r w:rsidRPr="00DD7CCF">
              <w:rPr>
                <w:rStyle w:val="Code"/>
              </w:rPr>
              <w:t>&lt;lg&gt;</w:t>
            </w:r>
            <w:r w:rsidRPr="00DD7CCF">
              <w:rPr>
                <w:rStyle w:val="Codetext"/>
              </w:rPr>
              <w:br/>
              <w:t xml:space="preserve">  </w:t>
            </w:r>
            <w:r w:rsidRPr="00DD7CCF">
              <w:rPr>
                <w:rStyle w:val="Code"/>
              </w:rPr>
              <w:t xml:space="preserve">&lt;l&gt;&lt;lb </w:t>
            </w:r>
            <w:r w:rsidRPr="00DD7CCF">
              <w:rPr>
                <w:rStyle w:val="Codeattribute"/>
              </w:rPr>
              <w:t>n</w:t>
            </w:r>
            <w:r w:rsidRPr="00DD7CCF">
              <w:rPr>
                <w:rStyle w:val="Code"/>
              </w:rPr>
              <w:t>=</w:t>
            </w:r>
            <w:r w:rsidRPr="0046000E">
              <w:rPr>
                <w:rStyle w:val="Codevalue"/>
              </w:rPr>
              <w:t>"4"</w:t>
            </w:r>
            <w:r w:rsidRPr="00DD7CCF">
              <w:rPr>
                <w:rStyle w:val="Code"/>
              </w:rPr>
              <w:t xml:space="preserve">/&gt;&lt;milestone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with nothing in it to sit</w:t>
            </w:r>
            <w:r w:rsidRPr="00DD7CCF">
              <w:rPr>
                <w:rStyle w:val="Code"/>
              </w:rPr>
              <w:t>&lt;/l&gt;</w:t>
            </w:r>
            <w:r w:rsidRPr="00DD7CCF">
              <w:rPr>
                <w:rStyle w:val="Codetext"/>
              </w:rPr>
              <w:br/>
              <w:t xml:space="preserve">  </w:t>
            </w:r>
            <w:r w:rsidRPr="00DD7CCF">
              <w:rPr>
                <w:rStyle w:val="Code"/>
              </w:rPr>
              <w:t xml:space="preserve">&lt;l&gt;&lt;milestone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down on or to eat: it was a</w:t>
            </w:r>
            <w:r w:rsidRPr="00DD7CCF">
              <w:rPr>
                <w:rStyle w:val="Code"/>
              </w:rPr>
              <w:t>&lt;/l&gt;</w:t>
            </w:r>
            <w:r w:rsidRPr="00DD7CCF">
              <w:rPr>
                <w:rStyle w:val="Codetext"/>
              </w:rPr>
              <w:br/>
            </w:r>
            <w:r w:rsidRPr="00DD7CCF">
              <w:rPr>
                <w:rStyle w:val="Code"/>
              </w:rPr>
              <w:t>&lt;/lg&gt;</w:t>
            </w:r>
            <w:r w:rsidRPr="00DD7CCF">
              <w:rPr>
                <w:rStyle w:val="Codetext"/>
              </w:rPr>
              <w:br/>
            </w:r>
            <w:r w:rsidRPr="00DD7CCF">
              <w:rPr>
                <w:rStyle w:val="Code"/>
              </w:rPr>
              <w:t>&lt;lg&gt;</w:t>
            </w:r>
            <w:r w:rsidRPr="00DD7CCF">
              <w:rPr>
                <w:rStyle w:val="Codetext"/>
              </w:rPr>
              <w:br/>
              <w:t xml:space="preserve">  </w:t>
            </w:r>
            <w:r w:rsidRPr="00DD7CCF">
              <w:rPr>
                <w:rStyle w:val="Code"/>
              </w:rPr>
              <w:t xml:space="preserve">&lt;l&gt;&lt;lb </w:t>
            </w:r>
            <w:r w:rsidRPr="00DD7CCF">
              <w:rPr>
                <w:rStyle w:val="Codeattribute"/>
              </w:rPr>
              <w:t>n</w:t>
            </w:r>
            <w:r w:rsidRPr="00DD7CCF">
              <w:rPr>
                <w:rStyle w:val="Code"/>
              </w:rPr>
              <w:t>=</w:t>
            </w:r>
            <w:r w:rsidRPr="0046000E">
              <w:rPr>
                <w:rStyle w:val="Codevalue"/>
              </w:rPr>
              <w:t>"5"</w:t>
            </w:r>
            <w:r w:rsidRPr="00DD7CCF">
              <w:rPr>
                <w:rStyle w:val="Code"/>
              </w:rPr>
              <w:t xml:space="preserve">/&gt;&lt;milestone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hobbit-hole, and that</w:t>
            </w:r>
            <w:r w:rsidRPr="00DD7CCF">
              <w:rPr>
                <w:rStyle w:val="Code"/>
              </w:rPr>
              <w:t>&lt;/l&gt;</w:t>
            </w:r>
            <w:r w:rsidRPr="00DD7CCF">
              <w:rPr>
                <w:rStyle w:val="Codetext"/>
              </w:rPr>
              <w:br/>
              <w:t xml:space="preserve">  </w:t>
            </w:r>
            <w:r w:rsidRPr="00DD7CCF">
              <w:rPr>
                <w:rStyle w:val="Code"/>
              </w:rPr>
              <w:t xml:space="preserve">&lt;l&gt;&lt;milestone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means comfort.</w:t>
            </w:r>
            <w:r w:rsidRPr="00DD7CCF">
              <w:rPr>
                <w:rStyle w:val="Code"/>
              </w:rPr>
              <w:t>&lt;/l&gt;</w:t>
            </w:r>
            <w:r w:rsidRPr="00DD7CCF">
              <w:rPr>
                <w:rStyle w:val="Codetext"/>
              </w:rPr>
              <w:br/>
            </w:r>
            <w:r w:rsidRPr="00DD7CCF">
              <w:rPr>
                <w:rStyle w:val="Code"/>
              </w:rPr>
              <w:t>&lt;/lg&gt;</w:t>
            </w:r>
          </w:p>
        </w:tc>
      </w:tr>
    </w:tbl>
    <w:p w14:paraId="513AAA7B" w14:textId="77777777" w:rsidR="009119AC" w:rsidRPr="00DD7CCF" w:rsidRDefault="009119AC" w:rsidP="009119AC"/>
    <w:tbl>
      <w:tblPr>
        <w:tblStyle w:val="CodeSampleTable"/>
        <w:tblW w:w="5000" w:type="pct"/>
        <w:tblLook w:val="04A0" w:firstRow="1" w:lastRow="0" w:firstColumn="1" w:lastColumn="0" w:noHBand="0" w:noVBand="1"/>
      </w:tblPr>
      <w:tblGrid>
        <w:gridCol w:w="9622"/>
      </w:tblGrid>
      <w:tr w:rsidR="009119AC" w:rsidRPr="00DD7CCF" w14:paraId="099F673F"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52AB1DB4" w14:textId="7A9B6EF9" w:rsidR="009119AC" w:rsidRPr="00DD7CCF" w:rsidRDefault="009119AC" w:rsidP="00B3351B">
            <w:pPr>
              <w:pStyle w:val="Kpalrs"/>
            </w:pPr>
            <w:bookmarkStart w:id="216" w:name="_Ref44078533"/>
            <w:r w:rsidRPr="00DD7CCF">
              <w:lastRenderedPageBreak/>
              <w:t xml:space="preserve">Example </w:t>
            </w:r>
            <w:r>
              <w:fldChar w:fldCharType="begin"/>
            </w:r>
            <w:r>
              <w:instrText xml:space="preserve"> STYLEREF 3 \s </w:instrText>
            </w:r>
            <w:r>
              <w:fldChar w:fldCharType="separate"/>
            </w:r>
            <w:r w:rsidR="005E67E7">
              <w:rPr>
                <w:noProof/>
              </w:rPr>
              <w:t>3.6.6</w:t>
            </w:r>
            <w:r>
              <w:rPr>
                <w:noProof/>
              </w:rPr>
              <w:fldChar w:fldCharType="end"/>
            </w:r>
            <w:r w:rsidRPr="00DD7CCF">
              <w:t>.</w:t>
            </w:r>
            <w:r>
              <w:fldChar w:fldCharType="begin"/>
            </w:r>
            <w:r>
              <w:instrText xml:space="preserve"> SEQ Example \* ALPHABETIC \s 3 </w:instrText>
            </w:r>
            <w:r>
              <w:fldChar w:fldCharType="separate"/>
            </w:r>
            <w:r w:rsidR="005E67E7">
              <w:rPr>
                <w:noProof/>
              </w:rPr>
              <w:t>B</w:t>
            </w:r>
            <w:r>
              <w:rPr>
                <w:noProof/>
              </w:rPr>
              <w:fldChar w:fldCharType="end"/>
            </w:r>
            <w:bookmarkEnd w:id="216"/>
            <w:r w:rsidRPr="00DD7CCF">
              <w:t>: gridlike partitions for text inscribed across architectural blocks</w:t>
            </w:r>
          </w:p>
        </w:tc>
      </w:tr>
      <w:tr w:rsidR="009119AC" w:rsidRPr="00DD7CCF" w14:paraId="0615FBAF" w14:textId="77777777" w:rsidTr="000B047B">
        <w:tc>
          <w:tcPr>
            <w:tcW w:w="5000" w:type="pct"/>
          </w:tcPr>
          <w:p w14:paraId="4348A218" w14:textId="77777777" w:rsidR="00DD7CCF" w:rsidRPr="00DD7CCF" w:rsidRDefault="00DD7CCF" w:rsidP="000B047B">
            <w:pPr>
              <w:keepNext/>
            </w:pPr>
          </w:p>
          <w:p w14:paraId="547F5420" w14:textId="77777777" w:rsidR="00DD7CCF" w:rsidRPr="00DD7CCF" w:rsidRDefault="00DD7CCF" w:rsidP="000B047B">
            <w:pPr>
              <w:keepNext/>
            </w:pPr>
          </w:p>
          <w:p w14:paraId="33CB2E8F" w14:textId="77777777" w:rsidR="00DD7CCF" w:rsidRPr="00DD7CCF" w:rsidRDefault="00DD7CCF" w:rsidP="000B047B">
            <w:pPr>
              <w:keepNext/>
            </w:pPr>
          </w:p>
          <w:p w14:paraId="14C6031C" w14:textId="77777777" w:rsidR="00DD7CCF" w:rsidRPr="00DD7CCF" w:rsidRDefault="00DD7CCF" w:rsidP="000B047B">
            <w:pPr>
              <w:keepNext/>
            </w:pPr>
          </w:p>
          <w:p w14:paraId="0B7216E0" w14:textId="77777777" w:rsidR="00DD7CCF" w:rsidRPr="00DD7CCF" w:rsidRDefault="00DD7CCF" w:rsidP="000B047B">
            <w:pPr>
              <w:keepNext/>
            </w:pPr>
          </w:p>
          <w:p w14:paraId="32E450B7" w14:textId="77777777" w:rsidR="00DD7CCF" w:rsidRPr="00DD7CCF" w:rsidRDefault="00DD7CCF" w:rsidP="000B047B">
            <w:pPr>
              <w:keepNext/>
            </w:pPr>
          </w:p>
          <w:p w14:paraId="7BF93EF0" w14:textId="77777777" w:rsidR="00DD7CCF" w:rsidRPr="00DD7CCF" w:rsidRDefault="00DD7CCF" w:rsidP="000B047B">
            <w:pPr>
              <w:keepNext/>
            </w:pPr>
          </w:p>
          <w:p w14:paraId="23F081D0" w14:textId="77777777" w:rsidR="00DD7CCF" w:rsidRPr="00DD7CCF" w:rsidRDefault="00DD7CCF" w:rsidP="000B047B">
            <w:pPr>
              <w:keepNext/>
            </w:pPr>
          </w:p>
          <w:p w14:paraId="5CB0CF85" w14:textId="77777777" w:rsidR="009119AC" w:rsidRPr="00DD7CCF" w:rsidRDefault="009119AC" w:rsidP="000B047B">
            <w:pPr>
              <w:keepNext/>
              <w:jc w:val="center"/>
            </w:pPr>
            <w:r w:rsidRPr="00DD7CCF">
              <w:rPr>
                <w:noProof/>
              </w:rPr>
              <w:drawing>
                <wp:inline distT="0" distB="0" distL="0" distR="0" wp14:anchorId="6CDC0848" wp14:editId="5036A29F">
                  <wp:extent cx="5168900" cy="1549075"/>
                  <wp:effectExtent l="0" t="0" r="0" b="0"/>
                  <wp:docPr id="3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2" cstate="print">
                            <a:extLst>
                              <a:ext uri="{28A0092B-C50C-407E-A947-70E740481C1C}">
                                <a14:useLocalDpi xmlns:a14="http://schemas.microsoft.com/office/drawing/2010/main" val="0"/>
                              </a:ext>
                            </a:extLst>
                          </a:blip>
                          <a:srcRect/>
                          <a:stretch>
                            <a:fillRect/>
                          </a:stretch>
                        </pic:blipFill>
                        <pic:spPr>
                          <a:xfrm>
                            <a:off x="0" y="0"/>
                            <a:ext cx="5188911" cy="1555072"/>
                          </a:xfrm>
                          <a:prstGeom prst="rect">
                            <a:avLst/>
                          </a:prstGeom>
                          <a:ln/>
                        </pic:spPr>
                      </pic:pic>
                    </a:graphicData>
                  </a:graphic>
                </wp:inline>
              </w:drawing>
            </w:r>
          </w:p>
        </w:tc>
      </w:tr>
      <w:tr w:rsidR="009119AC" w:rsidRPr="00DD7CCF" w14:paraId="06482C85" w14:textId="77777777" w:rsidTr="000B047B">
        <w:tc>
          <w:tcPr>
            <w:tcW w:w="5000" w:type="pct"/>
          </w:tcPr>
          <w:p w14:paraId="14651E4D" w14:textId="77777777" w:rsidR="009119AC" w:rsidRPr="00DD7CCF" w:rsidRDefault="009119AC" w:rsidP="00B3351B">
            <w:pPr>
              <w:pStyle w:val="CodeParagraph"/>
              <w:rPr>
                <w:rStyle w:val="Code"/>
              </w:rPr>
            </w:pPr>
            <w:r w:rsidRPr="00DD7CCF">
              <w:rPr>
                <w:rStyle w:val="Code"/>
              </w:rPr>
              <w:t>&lt;p&gt;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/&gt;&lt;milestone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In a hole in the</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 xml:space="preserve"> ground there lived</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 a hobbit. Not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 xml:space="preserve">/&gt;&lt;milestone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nasty, dirty, wet</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 xml:space="preserve"> hole, filled with the</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 ends of worms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 xml:space="preserve">/&gt;&lt;milestone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and an oozy sm</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DD7CCF">
              <w:rPr>
                <w:rStyle w:val="Codetext"/>
              </w:rPr>
              <w:t>ell, nor yet a dry, b</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DD7CCF">
              <w:rPr>
                <w:rStyle w:val="Codetext"/>
              </w:rPr>
              <w:t>are, sandy hole</w:t>
            </w:r>
            <w:r w:rsidRPr="00DD7CCF">
              <w:rPr>
                <w:rStyle w:val="Codetext"/>
              </w:rPr>
              <w:br/>
              <w:t xml:space="preserve">  </w:t>
            </w:r>
            <w:r w:rsidRPr="008608D1">
              <w:rPr>
                <w:rStyle w:val="Codecomment"/>
              </w:rPr>
              <w:t>&lt;!--Notice the use of @break="no" for two milestones in line 3. --&gt;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 xml:space="preserve">/&gt;&lt;milestone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with nothing in</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 xml:space="preserve"> it to sit down on or</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 to eat: it was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 xml:space="preserve">/&gt;&lt;milestone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hobbit-hole, and</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 xml:space="preserve"> that means comfort.</w:t>
            </w:r>
            <w:r w:rsidRPr="00DD7CCF">
              <w:rPr>
                <w:rStyle w:val="Codetext"/>
              </w:rPr>
              <w:br/>
            </w:r>
            <w:r w:rsidRPr="00DD7CCF">
              <w:rPr>
                <w:rStyle w:val="Code"/>
              </w:rPr>
              <w:t>&lt;/p&gt;</w:t>
            </w:r>
          </w:p>
        </w:tc>
      </w:tr>
    </w:tbl>
    <w:p w14:paraId="19E094CE" w14:textId="77777777" w:rsidR="009119AC" w:rsidRPr="00DD7CCF" w:rsidRDefault="009119AC" w:rsidP="009119AC"/>
    <w:tbl>
      <w:tblPr>
        <w:tblStyle w:val="CodeSampleTable"/>
        <w:tblW w:w="0" w:type="auto"/>
        <w:tblLook w:val="04A0" w:firstRow="1" w:lastRow="0" w:firstColumn="1" w:lastColumn="0" w:noHBand="0" w:noVBand="1"/>
      </w:tblPr>
      <w:tblGrid>
        <w:gridCol w:w="9105"/>
      </w:tblGrid>
      <w:tr w:rsidR="009119AC" w:rsidRPr="00DD7CCF" w14:paraId="7C22AD61" w14:textId="77777777" w:rsidTr="00B3351B">
        <w:trPr>
          <w:cnfStyle w:val="100000000000" w:firstRow="1" w:lastRow="0" w:firstColumn="0" w:lastColumn="0" w:oddVBand="0" w:evenVBand="0" w:oddHBand="0" w:evenHBand="0" w:firstRowFirstColumn="0" w:firstRowLastColumn="0" w:lastRowFirstColumn="0" w:lastRowLastColumn="0"/>
        </w:trPr>
        <w:tc>
          <w:tcPr>
            <w:tcW w:w="9054" w:type="dxa"/>
          </w:tcPr>
          <w:p w14:paraId="57B955F0" w14:textId="75B1C109" w:rsidR="009119AC" w:rsidRPr="00DD7CCF" w:rsidRDefault="009119AC" w:rsidP="00B3351B">
            <w:pPr>
              <w:pStyle w:val="Kpalrs"/>
            </w:pPr>
            <w:bookmarkStart w:id="217" w:name="_Ref44078552"/>
            <w:r w:rsidRPr="00DD7CCF">
              <w:lastRenderedPageBreak/>
              <w:t xml:space="preserve">Example </w:t>
            </w:r>
            <w:r>
              <w:fldChar w:fldCharType="begin"/>
            </w:r>
            <w:r>
              <w:instrText xml:space="preserve"> STYLEREF 3 \s </w:instrText>
            </w:r>
            <w:r>
              <w:fldChar w:fldCharType="separate"/>
            </w:r>
            <w:r w:rsidR="005E67E7">
              <w:rPr>
                <w:noProof/>
              </w:rPr>
              <w:t>3.6.6</w:t>
            </w:r>
            <w:r>
              <w:rPr>
                <w:noProof/>
              </w:rPr>
              <w:fldChar w:fldCharType="end"/>
            </w:r>
            <w:r w:rsidRPr="00DD7CCF">
              <w:t>.</w:t>
            </w:r>
            <w:r>
              <w:fldChar w:fldCharType="begin"/>
            </w:r>
            <w:r>
              <w:instrText xml:space="preserve"> SEQ Example \* ALPHABETIC \s 3 </w:instrText>
            </w:r>
            <w:r>
              <w:fldChar w:fldCharType="separate"/>
            </w:r>
            <w:r w:rsidR="005E67E7">
              <w:rPr>
                <w:noProof/>
              </w:rPr>
              <w:t>C</w:t>
            </w:r>
            <w:r>
              <w:rPr>
                <w:noProof/>
              </w:rPr>
              <w:fldChar w:fldCharType="end"/>
            </w:r>
            <w:bookmarkEnd w:id="217"/>
            <w:r w:rsidRPr="00DD7CCF">
              <w:t>: gridlike partitions for contiguous fragments</w:t>
            </w:r>
          </w:p>
        </w:tc>
      </w:tr>
      <w:tr w:rsidR="009119AC" w:rsidRPr="00DD7CCF" w14:paraId="7A7E2B49" w14:textId="77777777" w:rsidTr="00B3351B">
        <w:tc>
          <w:tcPr>
            <w:tcW w:w="9054" w:type="dxa"/>
          </w:tcPr>
          <w:p w14:paraId="5962503B" w14:textId="77777777" w:rsidR="00DD7CCF" w:rsidRPr="00DD7CCF" w:rsidRDefault="00DD7CCF" w:rsidP="000123EA">
            <w:pPr>
              <w:keepNext/>
            </w:pPr>
          </w:p>
          <w:p w14:paraId="2BACDA26" w14:textId="77777777" w:rsidR="00DD7CCF" w:rsidRPr="00DD7CCF" w:rsidRDefault="00DD7CCF" w:rsidP="000123EA">
            <w:pPr>
              <w:keepNext/>
            </w:pPr>
          </w:p>
          <w:p w14:paraId="2139C12B" w14:textId="77777777" w:rsidR="00DD7CCF" w:rsidRPr="00DD7CCF" w:rsidRDefault="00DD7CCF" w:rsidP="000123EA">
            <w:pPr>
              <w:keepNext/>
            </w:pPr>
          </w:p>
          <w:p w14:paraId="3FB44E89" w14:textId="77777777" w:rsidR="00DD7CCF" w:rsidRPr="00DD7CCF" w:rsidRDefault="00DD7CCF" w:rsidP="000123EA">
            <w:pPr>
              <w:keepNext/>
            </w:pPr>
          </w:p>
          <w:p w14:paraId="0335B54A" w14:textId="77777777" w:rsidR="00DD7CCF" w:rsidRPr="00DD7CCF" w:rsidRDefault="00DD7CCF" w:rsidP="000123EA">
            <w:pPr>
              <w:keepNext/>
            </w:pPr>
          </w:p>
          <w:p w14:paraId="3E78915A" w14:textId="77777777" w:rsidR="00DD7CCF" w:rsidRPr="00DD7CCF" w:rsidRDefault="00DD7CCF" w:rsidP="000123EA">
            <w:pPr>
              <w:keepNext/>
            </w:pPr>
          </w:p>
          <w:p w14:paraId="326D0FC0" w14:textId="77777777" w:rsidR="00DD7CCF" w:rsidRPr="00DD7CCF" w:rsidRDefault="00DD7CCF" w:rsidP="000123EA">
            <w:pPr>
              <w:keepNext/>
            </w:pPr>
          </w:p>
          <w:p w14:paraId="1D02125E" w14:textId="77777777" w:rsidR="00DD7CCF" w:rsidRPr="00DD7CCF" w:rsidRDefault="00DD7CCF" w:rsidP="000123EA">
            <w:pPr>
              <w:keepNext/>
            </w:pPr>
          </w:p>
          <w:p w14:paraId="73875CEA" w14:textId="77777777" w:rsidR="00DD7CCF" w:rsidRPr="00DD7CCF" w:rsidRDefault="00DD7CCF" w:rsidP="000123EA">
            <w:pPr>
              <w:keepNext/>
            </w:pPr>
          </w:p>
          <w:p w14:paraId="2B0462C3" w14:textId="77777777" w:rsidR="00DD7CCF" w:rsidRPr="00DD7CCF" w:rsidRDefault="00DD7CCF" w:rsidP="000123EA">
            <w:pPr>
              <w:keepNext/>
            </w:pPr>
          </w:p>
          <w:p w14:paraId="624DA017" w14:textId="77777777" w:rsidR="00DD7CCF" w:rsidRPr="00DD7CCF" w:rsidRDefault="00DD7CCF" w:rsidP="000123EA">
            <w:pPr>
              <w:keepNext/>
            </w:pPr>
          </w:p>
          <w:p w14:paraId="5703769C" w14:textId="77777777" w:rsidR="00DD7CCF" w:rsidRPr="00DD7CCF" w:rsidRDefault="00DD7CCF" w:rsidP="000123EA">
            <w:pPr>
              <w:keepNext/>
            </w:pPr>
          </w:p>
          <w:p w14:paraId="3AEA19DC" w14:textId="77777777" w:rsidR="00DD7CCF" w:rsidRPr="00DD7CCF" w:rsidRDefault="00DD7CCF" w:rsidP="000123EA">
            <w:pPr>
              <w:keepNext/>
            </w:pPr>
          </w:p>
          <w:p w14:paraId="41EEE8EF" w14:textId="77777777" w:rsidR="00DD7CCF" w:rsidRPr="00DD7CCF" w:rsidRDefault="00DD7CCF" w:rsidP="000123EA">
            <w:pPr>
              <w:keepNext/>
            </w:pPr>
          </w:p>
          <w:p w14:paraId="056AF4C4" w14:textId="77777777" w:rsidR="00DD7CCF" w:rsidRPr="00DD7CCF" w:rsidRDefault="00DD7CCF" w:rsidP="000123EA">
            <w:pPr>
              <w:keepNext/>
            </w:pPr>
          </w:p>
          <w:p w14:paraId="733CB1CE" w14:textId="77777777" w:rsidR="009119AC" w:rsidRPr="00DD7CCF" w:rsidRDefault="009119AC" w:rsidP="000123EA">
            <w:pPr>
              <w:keepNext/>
            </w:pPr>
            <w:r w:rsidRPr="00DD7CCF">
              <w:rPr>
                <w:noProof/>
              </w:rPr>
              <w:drawing>
                <wp:inline distT="0" distB="0" distL="0" distR="0" wp14:anchorId="5B09A053" wp14:editId="1B5885F1">
                  <wp:extent cx="5763260" cy="2679700"/>
                  <wp:effectExtent l="0" t="0" r="8890" b="6350"/>
                  <wp:docPr id="2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3">
                            <a:extLst>
                              <a:ext uri="{28A0092B-C50C-407E-A947-70E740481C1C}">
                                <a14:useLocalDpi xmlns:a14="http://schemas.microsoft.com/office/drawing/2010/main" val="0"/>
                              </a:ext>
                            </a:extLst>
                          </a:blip>
                          <a:srcRect/>
                          <a:stretch>
                            <a:fillRect/>
                          </a:stretch>
                        </pic:blipFill>
                        <pic:spPr>
                          <a:xfrm>
                            <a:off x="0" y="0"/>
                            <a:ext cx="5763260" cy="2679700"/>
                          </a:xfrm>
                          <a:prstGeom prst="rect">
                            <a:avLst/>
                          </a:prstGeom>
                          <a:ln/>
                        </pic:spPr>
                      </pic:pic>
                    </a:graphicData>
                  </a:graphic>
                </wp:inline>
              </w:drawing>
            </w:r>
          </w:p>
        </w:tc>
      </w:tr>
      <w:tr w:rsidR="009119AC" w:rsidRPr="00DD7CCF" w14:paraId="1B3C9CC6" w14:textId="77777777" w:rsidTr="00B3351B">
        <w:tc>
          <w:tcPr>
            <w:tcW w:w="9054" w:type="dxa"/>
          </w:tcPr>
          <w:p w14:paraId="554F8EAC" w14:textId="77777777" w:rsidR="009119AC" w:rsidRPr="00DD7CCF" w:rsidRDefault="009119AC" w:rsidP="000123EA">
            <w:pPr>
              <w:pStyle w:val="TableNote"/>
              <w:keepNext/>
              <w:ind w:left="357" w:hanging="357"/>
            </w:pPr>
            <w:r w:rsidRPr="00DD7CCF">
              <w:t>here, two extant fragments of a slab can be joined because they share some lines, though a smaller missing fragment gives rise to gaps in other lines</w:t>
            </w:r>
          </w:p>
          <w:p w14:paraId="68213FC3" w14:textId="77777777" w:rsidR="009119AC" w:rsidRPr="00DD7CCF" w:rsidRDefault="009119AC" w:rsidP="000123EA">
            <w:pPr>
              <w:pStyle w:val="TableNote"/>
              <w:keepNext/>
              <w:ind w:left="357" w:hanging="357"/>
            </w:pPr>
            <w:r w:rsidRPr="00DD7CCF">
              <w:t>the fragments are optionally encoded as gridlike milestones</w:t>
            </w:r>
          </w:p>
          <w:p w14:paraId="5E980F87" w14:textId="77777777" w:rsidR="009119AC" w:rsidRPr="00DD7CCF" w:rsidRDefault="009119AC" w:rsidP="000123EA">
            <w:pPr>
              <w:pStyle w:val="TableNote"/>
              <w:keepNext/>
              <w:ind w:left="357" w:hanging="357"/>
            </w:pPr>
            <w:r w:rsidRPr="00DD7CCF">
              <w:t xml:space="preserve">the lacunae in the first five lines are arbitrarily allocated to one of the encoded fragments </w:t>
            </w:r>
            <w:r w:rsidRPr="00E24F87">
              <w:rPr>
                <w:noProof/>
              </w:rPr>
              <w:t>(</w:t>
            </w:r>
            <w:r w:rsidRPr="00DD7CCF">
              <w:t>fragment a, in the code below)</w:t>
            </w:r>
          </w:p>
          <w:p w14:paraId="0A989945" w14:textId="77777777" w:rsidR="009119AC" w:rsidRPr="00DD7CCF" w:rsidRDefault="009119AC" w:rsidP="000123EA">
            <w:pPr>
              <w:pStyle w:val="TableNote"/>
              <w:keepNext/>
              <w:ind w:left="357" w:hanging="357"/>
            </w:pPr>
            <w:r w:rsidRPr="00DD7CCF">
              <w:t xml:space="preserve">but restorations of partially lost words are always allocated to the fragment bearing their extant segments </w:t>
            </w:r>
            <w:r w:rsidRPr="00E24F87">
              <w:rPr>
                <w:noProof/>
              </w:rPr>
              <w:t>(</w:t>
            </w:r>
            <w:r w:rsidRPr="00DD7CCF">
              <w:t>thus, to fragment b in lines 1 and 2)</w:t>
            </w:r>
          </w:p>
        </w:tc>
      </w:tr>
      <w:tr w:rsidR="009119AC" w:rsidRPr="00DD7CCF" w14:paraId="49BF220E" w14:textId="77777777" w:rsidTr="00B3351B">
        <w:tc>
          <w:tcPr>
            <w:tcW w:w="9054" w:type="dxa"/>
          </w:tcPr>
          <w:p w14:paraId="7F570DF3" w14:textId="77777777" w:rsidR="009119AC" w:rsidRPr="00DD7CCF" w:rsidRDefault="009119AC" w:rsidP="00B3351B">
            <w:pPr>
              <w:pStyle w:val="CodeParagraph"/>
              <w:rPr>
                <w:rStyle w:val="Code"/>
              </w:rPr>
            </w:pPr>
            <w:r w:rsidRPr="00DD7CCF">
              <w:rPr>
                <w:rStyle w:val="Code"/>
              </w:rPr>
              <w:t>&lt;p&gt;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In a hole in</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"17"</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li</w:t>
            </w:r>
            <w:r w:rsidRPr="00DD7CCF">
              <w:rPr>
                <w:rStyle w:val="Code"/>
              </w:rPr>
              <w:t>&lt;/supplied&gt;</w:t>
            </w:r>
            <w:r w:rsidRPr="00DD7CCF">
              <w:rPr>
                <w:rStyle w:val="Codetext"/>
              </w:rPr>
              <w:t>ved a hobbit. Not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nasty, dirty, we</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w:t>
            </w:r>
            <w:r w:rsidRPr="00DD7CCF">
              <w:rPr>
                <w:rStyle w:val="Codetext"/>
              </w:rPr>
              <w:t>t</w:t>
            </w:r>
            <w:r w:rsidRPr="00DD7CCF">
              <w:rPr>
                <w:rStyle w:val="Code"/>
              </w:rPr>
              <w:t xml:space="preserve">&lt;/supplied&gt;&lt;gap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"14"</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w</w:t>
            </w:r>
            <w:r w:rsidRPr="00DD7CCF">
              <w:rPr>
                <w:rStyle w:val="Code"/>
              </w:rPr>
              <w:t>&lt;/supplied&gt;&lt;unclear&gt;</w:t>
            </w:r>
            <w:r w:rsidRPr="00DD7CCF">
              <w:rPr>
                <w:rStyle w:val="Codetext"/>
              </w:rPr>
              <w:t>i</w:t>
            </w:r>
            <w:r w:rsidRPr="00DD7CCF">
              <w:rPr>
                <w:rStyle w:val="Code"/>
              </w:rPr>
              <w:t>&lt;/unclear&gt;</w:t>
            </w:r>
            <w:r w:rsidRPr="00DD7CCF">
              <w:rPr>
                <w:rStyle w:val="Codetext"/>
              </w:rPr>
              <w:t>th the ends of worms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and an oozy sme</w:t>
            </w:r>
            <w:r w:rsidRPr="00DD7CCF">
              <w:rPr>
                <w:rStyle w:val="Code"/>
              </w:rPr>
              <w:t>&lt;unclear&gt;</w:t>
            </w:r>
            <w:r w:rsidRPr="00DD7CCF">
              <w:rPr>
                <w:rStyle w:val="Codetext"/>
              </w:rPr>
              <w:t>ll</w:t>
            </w:r>
            <w:r w:rsidRPr="00DD7CCF">
              <w:rPr>
                <w:rStyle w:val="Code"/>
              </w:rPr>
              <w:t xml:space="preserve">&lt;/unclear&gt;&lt;gap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"10"</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a dry, bare, sandy hole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with nothing in it </w:t>
            </w:r>
            <w:r w:rsidRPr="00DD7CCF">
              <w:rPr>
                <w:rStyle w:val="Code"/>
              </w:rPr>
              <w:t>&lt;unclear&gt;</w:t>
            </w:r>
            <w:r w:rsidRPr="00DD7CCF">
              <w:rPr>
                <w:rStyle w:val="Codetext"/>
              </w:rPr>
              <w:t>t</w:t>
            </w:r>
            <w:r w:rsidRPr="00DD7CCF">
              <w:rPr>
                <w:rStyle w:val="Code"/>
              </w:rPr>
              <w:t xml:space="preserve">&lt;/unclear&gt;&lt;gap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"6"</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down on or to eat: it was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hobbit-hole, and th</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at</w:t>
            </w:r>
            <w:r w:rsidRPr="00DD7CCF">
              <w:rPr>
                <w:rStyle w:val="Code"/>
              </w:rPr>
              <w:t>&lt;/supplied&gt;</w:t>
            </w:r>
            <w:r w:rsidRPr="00DD7CCF">
              <w:rPr>
                <w:rStyle w:val="Codetext"/>
              </w:rPr>
              <w:t xml:space="preserve"> </w:t>
            </w:r>
            <w:r w:rsidRPr="00DD7CCF">
              <w:rPr>
                <w:rStyle w:val="Code"/>
              </w:rPr>
              <w:t xml:space="preserve">&lt;milestone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 xml:space="preserve">means comfort. It had a  </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"6"</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perfectly round </w:t>
            </w:r>
            <w:r w:rsidRPr="00DD7CCF">
              <w:rPr>
                <w:rStyle w:val="Code"/>
              </w:rPr>
              <w:t xml:space="preserve">&lt;milestone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d</w:t>
            </w:r>
            <w:r w:rsidRPr="00DD7CCF">
              <w:rPr>
                <w:rStyle w:val="Code"/>
              </w:rPr>
              <w:t>&lt;/supplied&gt;</w:t>
            </w:r>
            <w:r w:rsidRPr="00DD7CCF">
              <w:rPr>
                <w:rStyle w:val="Codetext"/>
              </w:rPr>
              <w:t xml:space="preserve">oor like a porthole, painted green,  </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"7"</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with a shiny </w:t>
            </w:r>
            <w:r w:rsidRPr="00DD7CCF">
              <w:rPr>
                <w:rStyle w:val="Code"/>
              </w:rPr>
              <w:t xml:space="preserve">&lt;milestone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yellow brass knob in the exact middle.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"8"</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The doo</w:t>
            </w:r>
            <w:r w:rsidRPr="00DD7CCF">
              <w:rPr>
                <w:rStyle w:val="Code"/>
              </w:rPr>
              <w:t>&lt;unclear&gt;</w:t>
            </w:r>
            <w:r w:rsidRPr="00DD7CCF">
              <w:rPr>
                <w:rStyle w:val="Codetext"/>
              </w:rPr>
              <w:t>r</w:t>
            </w:r>
            <w:r w:rsidRPr="00DD7CCF">
              <w:rPr>
                <w:rStyle w:val="Code"/>
              </w:rPr>
              <w:t>&lt;/unclear&gt;</w:t>
            </w:r>
            <w:r w:rsidRPr="00DD7CCF">
              <w:rPr>
                <w:rStyle w:val="Codetext"/>
              </w:rPr>
              <w:t xml:space="preserve"> </w:t>
            </w:r>
            <w:r w:rsidRPr="00DD7CCF">
              <w:rPr>
                <w:rStyle w:val="Code"/>
              </w:rPr>
              <w:t xml:space="preserve">&lt;milestone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opened on to a tube-shaped hall like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"9"</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tunne</w:t>
            </w:r>
            <w:r w:rsidRPr="00DD7CCF">
              <w:rPr>
                <w:rStyle w:val="Code"/>
              </w:rPr>
              <w:t>&lt;unclear&gt;</w:t>
            </w:r>
            <w:r w:rsidRPr="00DD7CCF">
              <w:rPr>
                <w:rStyle w:val="Codetext"/>
              </w:rPr>
              <w:t>l</w:t>
            </w:r>
            <w:r w:rsidRPr="00DD7CCF">
              <w:rPr>
                <w:rStyle w:val="Code"/>
              </w:rPr>
              <w:t xml:space="preserve">&lt;/unclear&gt;&lt;supplied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w:t>
            </w:r>
            <w:r w:rsidRPr="00DD7CCF">
              <w:rPr>
                <w:rStyle w:val="Code"/>
              </w:rPr>
              <w:t>&lt;/supplied&gt;</w:t>
            </w:r>
            <w:r w:rsidRPr="00DD7CCF">
              <w:rPr>
                <w:rStyle w:val="Codetext"/>
              </w:rPr>
              <w:t xml:space="preserve"> </w:t>
            </w:r>
            <w:r w:rsidRPr="00DD7CCF">
              <w:rPr>
                <w:rStyle w:val="Code"/>
              </w:rPr>
              <w:t xml:space="preserve">&lt;milestone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a very comfortable tunnel without smoke.</w:t>
            </w:r>
            <w:r w:rsidRPr="00DD7CCF">
              <w:rPr>
                <w:rStyle w:val="Codetext"/>
              </w:rPr>
              <w:br/>
            </w:r>
            <w:r w:rsidRPr="00DD7CCF">
              <w:rPr>
                <w:rStyle w:val="Code"/>
              </w:rPr>
              <w:t>&lt;/p&gt;</w:t>
            </w:r>
          </w:p>
        </w:tc>
      </w:tr>
    </w:tbl>
    <w:p w14:paraId="448A59D0" w14:textId="77777777" w:rsidR="00C02B8C" w:rsidRPr="00DD7CCF" w:rsidRDefault="004D2E67" w:rsidP="00D4342A">
      <w:pPr>
        <w:pStyle w:val="Cmsor1"/>
      </w:pPr>
      <w:bookmarkStart w:id="218" w:name="_4iehglajtm57" w:colFirst="0" w:colLast="0"/>
      <w:bookmarkStart w:id="219" w:name="_Ref43990458"/>
      <w:bookmarkStart w:id="220" w:name="_Toc74733441"/>
      <w:bookmarkEnd w:id="218"/>
      <w:r w:rsidRPr="00DD7CCF">
        <w:lastRenderedPageBreak/>
        <w:t>Encoding the Originally Inscribed Text</w:t>
      </w:r>
      <w:bookmarkEnd w:id="219"/>
      <w:bookmarkEnd w:id="220"/>
    </w:p>
    <w:p w14:paraId="0AA45B87" w14:textId="77777777" w:rsidR="00C02B8C" w:rsidRPr="00DD7CCF" w:rsidRDefault="004D2E67" w:rsidP="00D4342A">
      <w:pPr>
        <w:pStyle w:val="Cmsor2"/>
      </w:pPr>
      <w:bookmarkStart w:id="221" w:name="_2wkl86mjw6p2" w:colFirst="0" w:colLast="0"/>
      <w:bookmarkStart w:id="222" w:name="_Toc74733442"/>
      <w:bookmarkEnd w:id="221"/>
      <w:r w:rsidRPr="00DD7CCF">
        <w:t>Alphabetic Characters</w:t>
      </w:r>
      <w:bookmarkEnd w:id="222"/>
    </w:p>
    <w:p w14:paraId="5E581126" w14:textId="77777777" w:rsidR="00C02B8C" w:rsidRPr="00DD7CCF" w:rsidRDefault="004D2E67" w:rsidP="00E2714A">
      <w:pPr>
        <w:pStyle w:val="Lista"/>
      </w:pPr>
      <w:r w:rsidRPr="00DD7CCF">
        <w:t>alphabetic characters do not, as a rule, need markup on their own</w:t>
      </w:r>
    </w:p>
    <w:p w14:paraId="7396C71A" w14:textId="77777777" w:rsidR="00C02B8C" w:rsidRPr="00DD7CCF" w:rsidRDefault="004D2E67" w:rsidP="00E2714A">
      <w:pPr>
        <w:pStyle w:val="Lista2"/>
      </w:pPr>
      <w:r w:rsidRPr="00DD7CCF">
        <w:t xml:space="preserve">they, including several special character forms, are handled through transliteration alone; see TG </w:t>
      </w:r>
      <w:r w:rsidR="003C3D87" w:rsidRPr="00DD7CCF">
        <w:t>§</w:t>
      </w:r>
      <w:r w:rsidRPr="00DD7CCF">
        <w:t>3</w:t>
      </w:r>
    </w:p>
    <w:p w14:paraId="7A612AA6" w14:textId="77777777" w:rsidR="00C02B8C" w:rsidRPr="00DD7CCF" w:rsidRDefault="004D2E67" w:rsidP="00D4342A">
      <w:pPr>
        <w:pStyle w:val="Cmsor3"/>
      </w:pPr>
      <w:bookmarkStart w:id="223" w:name="_83o605fngw18" w:colFirst="0" w:colLast="0"/>
      <w:bookmarkStart w:id="224" w:name="_Ref43987221"/>
      <w:bookmarkStart w:id="225" w:name="_Toc74733443"/>
      <w:bookmarkEnd w:id="223"/>
      <w:r w:rsidRPr="00DD7CCF">
        <w:t xml:space="preserve">Tagging transliterated characters as one </w:t>
      </w:r>
      <w:r w:rsidRPr="00E24F87">
        <w:rPr>
          <w:rStyle w:val="Foreign"/>
        </w:rPr>
        <w:t>akṣara</w:t>
      </w:r>
      <w:bookmarkEnd w:id="224"/>
      <w:bookmarkEnd w:id="225"/>
    </w:p>
    <w:p w14:paraId="7CAE2C65" w14:textId="77777777" w:rsidR="00C02B8C" w:rsidRPr="00DD7CCF" w:rsidRDefault="004D2E67" w:rsidP="00E2714A">
      <w:pPr>
        <w:pStyle w:val="Lista"/>
      </w:pPr>
      <w:r w:rsidRPr="00DD7CCF">
        <w:t xml:space="preserve">in certain cases you may need to identify strings of transliterated text as belonging to a single </w:t>
      </w:r>
      <w:r w:rsidRPr="00DD7CCF">
        <w:rPr>
          <w:rStyle w:val="Foreign"/>
        </w:rPr>
        <w:t>akṣara</w:t>
      </w:r>
      <w:r w:rsidRPr="00DD7CCF">
        <w:t xml:space="preserve"> of the original, in order to eliminate ambiguity</w:t>
      </w:r>
    </w:p>
    <w:p w14:paraId="40EA15E7" w14:textId="77777777" w:rsidR="00C02B8C" w:rsidRPr="00DD7CCF" w:rsidRDefault="004D2E67" w:rsidP="00E2714A">
      <w:pPr>
        <w:pStyle w:val="Lista3"/>
      </w:pPr>
      <w:r w:rsidRPr="00DD7CCF">
        <w:t xml:space="preserve">the transliteration shorthand involving the = </w:t>
      </w:r>
      <w:r w:rsidRPr="00E24F87">
        <w:rPr>
          <w:noProof/>
        </w:rPr>
        <w:t>(</w:t>
      </w:r>
      <w:r w:rsidRPr="00DD7CCF">
        <w:t xml:space="preserve">equals) sign, described in TG </w:t>
      </w:r>
      <w:r w:rsidR="003C3D87" w:rsidRPr="00DD7CCF">
        <w:t>§</w:t>
      </w:r>
      <w:r w:rsidRPr="00DD7CCF">
        <w:t xml:space="preserve">3.3.5 and </w:t>
      </w:r>
      <w:r w:rsidR="003C3D87" w:rsidRPr="00DD7CCF">
        <w:t>§</w:t>
      </w:r>
      <w:r w:rsidRPr="00DD7CCF">
        <w:t>3.3.8, is recommended for such cases</w:t>
      </w:r>
      <w:r w:rsidRPr="00F47381">
        <w:rPr>
          <w:rStyle w:val="Lbjegyzet-hivatkozs"/>
        </w:rPr>
        <w:footnoteReference w:id="16"/>
      </w:r>
    </w:p>
    <w:p w14:paraId="6F571874" w14:textId="77777777" w:rsidR="00C02B8C" w:rsidRPr="00DD7CCF" w:rsidRDefault="004D2E67" w:rsidP="00E2714A">
      <w:pPr>
        <w:pStyle w:val="Lista2"/>
      </w:pPr>
      <w:r w:rsidRPr="00DD7CCF">
        <w:t xml:space="preserve">should you prefer to use only XML markup, omit the = sign from your transliteration and wrap all transliterated characters that constitute a single original </w:t>
      </w:r>
      <w:r w:rsidRPr="00DD7CCF">
        <w:rPr>
          <w:rStyle w:val="Foreign"/>
        </w:rPr>
        <w:t>akṣara</w:t>
      </w:r>
      <w:r w:rsidRPr="00DD7CCF">
        <w:t xml:space="preserve"> in the element </w:t>
      </w: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t>, e.g.</w:t>
      </w:r>
    </w:p>
    <w:p w14:paraId="7B521CAA" w14:textId="77777777" w:rsidR="00C02B8C" w:rsidRPr="00DD7CCF" w:rsidRDefault="004D2E67" w:rsidP="004E103D">
      <w:pPr>
        <w:pStyle w:val="Lista4"/>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rPr>
          <w:rStyle w:val="Codetext"/>
        </w:rPr>
        <w:t>kka</w:t>
      </w:r>
      <w:r w:rsidRPr="00DD7CCF">
        <w:rPr>
          <w:rStyle w:val="Code"/>
        </w:rPr>
        <w:t>&lt;/seg&gt;</w:t>
      </w:r>
      <w:r w:rsidRPr="00DD7CCF">
        <w:t xml:space="preserve"> to encode the Tamil ligature </w:t>
      </w:r>
      <w:r w:rsidRPr="00DD7CCF">
        <w:rPr>
          <w:rStyle w:val="Foreign"/>
        </w:rPr>
        <w:t>k=ka</w:t>
      </w:r>
      <w:r w:rsidRPr="00DD7CCF">
        <w:t xml:space="preserve"> as distinct from both </w:t>
      </w:r>
      <w:r w:rsidRPr="00DD7CCF">
        <w:rPr>
          <w:rStyle w:val="Foreign"/>
        </w:rPr>
        <w:t>kka</w:t>
      </w:r>
      <w:r w:rsidRPr="00DD7CCF">
        <w:t xml:space="preserve"> </w:t>
      </w:r>
      <w:r w:rsidRPr="00E24F87">
        <w:rPr>
          <w:noProof/>
        </w:rPr>
        <w:t>(</w:t>
      </w:r>
      <w:r w:rsidRPr="00DD7CCF">
        <w:t xml:space="preserve">with an implicit vowel killer) and </w:t>
      </w:r>
      <w:r w:rsidRPr="00DD7CCF">
        <w:rPr>
          <w:rStyle w:val="Foreign"/>
        </w:rPr>
        <w:t>k·ka</w:t>
      </w:r>
      <w:r w:rsidRPr="00DD7CCF">
        <w:t xml:space="preserve"> </w:t>
      </w:r>
      <w:r w:rsidRPr="00E24F87">
        <w:rPr>
          <w:noProof/>
        </w:rPr>
        <w:t>(</w:t>
      </w:r>
      <w:r w:rsidRPr="00DD7CCF">
        <w:t>with an explicit vowel killer)</w:t>
      </w:r>
    </w:p>
    <w:p w14:paraId="18228FC9" w14:textId="77777777" w:rsidR="00C02B8C" w:rsidRDefault="00C02B8C" w:rsidP="00EA17FA"/>
    <w:tbl>
      <w:tblPr>
        <w:tblStyle w:val="CodeSampleTable"/>
        <w:tblW w:w="5000" w:type="pct"/>
        <w:tblLook w:val="04A0" w:firstRow="1" w:lastRow="0" w:firstColumn="1" w:lastColumn="0" w:noHBand="0" w:noVBand="1"/>
      </w:tblPr>
      <w:tblGrid>
        <w:gridCol w:w="7222"/>
        <w:gridCol w:w="2400"/>
      </w:tblGrid>
      <w:tr w:rsidR="00EA17FA" w:rsidRPr="00DD7CCF" w14:paraId="7CB1E941" w14:textId="77777777" w:rsidTr="00EA17FA">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00F2C666" w14:textId="11C03150" w:rsidR="00EA17FA" w:rsidRPr="00EA17FA" w:rsidRDefault="00EA17FA" w:rsidP="00EA17FA">
            <w:pPr>
              <w:pStyle w:val="Kpalrs"/>
            </w:pPr>
            <w:r w:rsidRPr="00DD7CCF">
              <w:t xml:space="preserve">Example </w:t>
            </w:r>
            <w:r>
              <w:fldChar w:fldCharType="begin"/>
            </w:r>
            <w:r>
              <w:instrText xml:space="preserve"> STYLEREF 3 \s </w:instrText>
            </w:r>
            <w:r>
              <w:fldChar w:fldCharType="separate"/>
            </w:r>
            <w:r w:rsidR="005E67E7">
              <w:rPr>
                <w:noProof/>
              </w:rPr>
              <w:t>4.1.1</w:t>
            </w:r>
            <w:r>
              <w:rPr>
                <w:noProof/>
              </w:rPr>
              <w:fldChar w:fldCharType="end"/>
            </w:r>
            <w:r w:rsidRPr="00DD7CCF">
              <w:t>.</w:t>
            </w:r>
            <w:r>
              <w:fldChar w:fldCharType="begin"/>
            </w:r>
            <w:r>
              <w:instrText xml:space="preserve"> SEQ Example \* ALPHABETIC \s 3 </w:instrText>
            </w:r>
            <w:r>
              <w:fldChar w:fldCharType="separate"/>
            </w:r>
            <w:r w:rsidR="005E67E7">
              <w:rPr>
                <w:noProof/>
              </w:rPr>
              <w:t>A</w:t>
            </w:r>
            <w:r>
              <w:rPr>
                <w:noProof/>
              </w:rPr>
              <w:fldChar w:fldCharType="end"/>
            </w:r>
            <w:r w:rsidRPr="00DD7CCF">
              <w:t xml:space="preserve">: </w:t>
            </w:r>
            <w:r>
              <w:t>character with two vowel marks tagged as a single</w:t>
            </w:r>
            <w:r>
              <w:rPr>
                <w:rStyle w:val="Foreign"/>
              </w:rPr>
              <w:t xml:space="preserve"> akṣara</w:t>
            </w:r>
          </w:p>
        </w:tc>
      </w:tr>
      <w:tr w:rsidR="00EA17FA" w:rsidRPr="00DD7CCF" w14:paraId="172812EF" w14:textId="77777777" w:rsidTr="00EA17FA">
        <w:tc>
          <w:tcPr>
            <w:tcW w:w="3753" w:type="pct"/>
          </w:tcPr>
          <w:p w14:paraId="504E5747" w14:textId="77777777" w:rsidR="00EA17FA" w:rsidRPr="00DD7CCF" w:rsidRDefault="00EA17FA" w:rsidP="00EA17FA">
            <w:pPr>
              <w:pStyle w:val="CodeParagraph"/>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rPr>
                <w:rStyle w:val="Codetext"/>
              </w:rPr>
              <w:t>duā</w:t>
            </w:r>
            <w:r w:rsidRPr="00DD7CCF">
              <w:rPr>
                <w:rStyle w:val="Code"/>
              </w:rPr>
              <w:t>&lt;/seg&gt;</w:t>
            </w:r>
          </w:p>
        </w:tc>
        <w:tc>
          <w:tcPr>
            <w:tcW w:w="1247" w:type="pct"/>
            <w:vMerge w:val="restart"/>
            <w:vAlign w:val="bottom"/>
          </w:tcPr>
          <w:p w14:paraId="68771D20" w14:textId="77777777" w:rsidR="00EA17FA" w:rsidRDefault="00EA17FA" w:rsidP="00EA17FA">
            <w:pPr>
              <w:keepNext/>
              <w:jc w:val="center"/>
            </w:pPr>
          </w:p>
          <w:p w14:paraId="3CA548C4" w14:textId="77777777" w:rsidR="00EA17FA" w:rsidRDefault="00EA17FA" w:rsidP="00EA17FA">
            <w:pPr>
              <w:keepNext/>
              <w:jc w:val="center"/>
            </w:pPr>
          </w:p>
          <w:p w14:paraId="2BE54F83" w14:textId="77777777" w:rsidR="00EA17FA" w:rsidRPr="00DD7CCF" w:rsidRDefault="00EA17FA" w:rsidP="00EA17FA">
            <w:pPr>
              <w:keepNext/>
              <w:jc w:val="center"/>
            </w:pPr>
            <w:r w:rsidRPr="00DD7CCF">
              <w:rPr>
                <w:noProof/>
              </w:rPr>
              <w:drawing>
                <wp:inline distT="0" distB="0" distL="0" distR="0" wp14:anchorId="2E1736B5" wp14:editId="4B9A9485">
                  <wp:extent cx="347768" cy="487699"/>
                  <wp:effectExtent l="0" t="0" r="0" b="7620"/>
                  <wp:docPr id="2"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34" cstate="print">
                            <a:extLst>
                              <a:ext uri="{28A0092B-C50C-407E-A947-70E740481C1C}">
                                <a14:useLocalDpi xmlns:a14="http://schemas.microsoft.com/office/drawing/2010/main" val="0"/>
                              </a:ext>
                            </a:extLst>
                          </a:blip>
                          <a:srcRect/>
                          <a:stretch>
                            <a:fillRect/>
                          </a:stretch>
                        </pic:blipFill>
                        <pic:spPr>
                          <a:xfrm>
                            <a:off x="0" y="0"/>
                            <a:ext cx="366926" cy="514566"/>
                          </a:xfrm>
                          <a:prstGeom prst="rect">
                            <a:avLst/>
                          </a:prstGeom>
                          <a:ln/>
                        </pic:spPr>
                      </pic:pic>
                    </a:graphicData>
                  </a:graphic>
                </wp:inline>
              </w:drawing>
            </w:r>
          </w:p>
        </w:tc>
      </w:tr>
      <w:tr w:rsidR="00EA17FA" w:rsidRPr="00DD7CCF" w14:paraId="070177D4" w14:textId="77777777" w:rsidTr="00EA17FA">
        <w:tc>
          <w:tcPr>
            <w:tcW w:w="3753" w:type="pct"/>
          </w:tcPr>
          <w:p w14:paraId="776B1318" w14:textId="77777777" w:rsidR="00EA17FA" w:rsidRPr="00EA17FA" w:rsidRDefault="00EA17FA" w:rsidP="00EA17FA">
            <w:pPr>
              <w:pStyle w:val="TableNote"/>
              <w:rPr>
                <w:rStyle w:val="Foreign"/>
                <w:rFonts w:ascii="Consolas" w:hAnsi="Consolas" w:cs="Consolas"/>
                <w:i w:val="0"/>
                <w:color w:val="002060"/>
                <w:shd w:val="clear" w:color="auto" w:fill="F2F2F2" w:themeFill="background1" w:themeFillShade="F2"/>
              </w:rPr>
            </w:pPr>
            <w:r>
              <w:t xml:space="preserve">this character </w:t>
            </w:r>
            <w:r w:rsidRPr="00DD7CCF">
              <w:t xml:space="preserve">is probably an engraving mistake for </w:t>
            </w:r>
            <w:r w:rsidRPr="00DD7CCF">
              <w:rPr>
                <w:rStyle w:val="Foreign"/>
              </w:rPr>
              <w:t>ddhā</w:t>
            </w:r>
          </w:p>
          <w:p w14:paraId="61C8695E" w14:textId="77777777" w:rsidR="00EA17FA" w:rsidRPr="00DD7CCF" w:rsidRDefault="00EA17FA" w:rsidP="00EA17FA">
            <w:pPr>
              <w:pStyle w:val="TableNote"/>
              <w:rPr>
                <w:rStyle w:val="Code"/>
              </w:rPr>
            </w:pPr>
            <w:r>
              <w:t>the encoding corresponds to the shorthand markup du=ā</w:t>
            </w:r>
          </w:p>
        </w:tc>
        <w:tc>
          <w:tcPr>
            <w:tcW w:w="1247" w:type="pct"/>
            <w:vMerge/>
            <w:vAlign w:val="bottom"/>
          </w:tcPr>
          <w:p w14:paraId="607F197B" w14:textId="77777777" w:rsidR="00EA17FA" w:rsidRPr="00DD7CCF" w:rsidRDefault="00EA17FA" w:rsidP="00EA17FA">
            <w:pPr>
              <w:keepNext/>
              <w:jc w:val="center"/>
              <w:rPr>
                <w:noProof/>
              </w:rPr>
            </w:pPr>
          </w:p>
        </w:tc>
      </w:tr>
    </w:tbl>
    <w:p w14:paraId="5E5EA1F5" w14:textId="77777777" w:rsidR="00EA17FA" w:rsidRPr="00DD7CCF" w:rsidRDefault="00EA17FA" w:rsidP="00EA17FA"/>
    <w:p w14:paraId="6F7818B4" w14:textId="77777777" w:rsidR="00C02B8C" w:rsidRPr="00DD7CCF" w:rsidRDefault="004D2E67" w:rsidP="00E2714A">
      <w:pPr>
        <w:pStyle w:val="Lista3"/>
      </w:pPr>
      <w:r w:rsidRPr="00DD7CCF">
        <w:t>editorial spaces and hyphens may freely appear between the characters thus enclosed, wherever necessary</w:t>
      </w:r>
    </w:p>
    <w:p w14:paraId="6D58B663" w14:textId="77777777" w:rsidR="00C02B8C" w:rsidRPr="00DD7CCF" w:rsidRDefault="004D2E67" w:rsidP="004E103D">
      <w:pPr>
        <w:pStyle w:val="Lista4"/>
      </w:pPr>
      <w:r w:rsidRPr="00DD7CCF">
        <w:t xml:space="preserve">thus, if a word or compound boundary occurs within such an </w:t>
      </w:r>
      <w:r w:rsidRPr="00DD7CCF">
        <w:rPr>
          <w:rStyle w:val="Foreign"/>
        </w:rPr>
        <w:t>akṣara</w:t>
      </w:r>
      <w:r w:rsidRPr="00DD7CCF">
        <w:t>, encode respectively:</w:t>
      </w:r>
    </w:p>
    <w:p w14:paraId="7F59DDAF" w14:textId="77777777" w:rsidR="00C02B8C" w:rsidRPr="00DD7CCF" w:rsidRDefault="004D2E67" w:rsidP="00E2714A">
      <w:pPr>
        <w:pStyle w:val="Lista5"/>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rPr>
          <w:rStyle w:val="Codetext"/>
        </w:rPr>
        <w:t>k ka</w:t>
      </w:r>
      <w:r w:rsidRPr="00DD7CCF">
        <w:rPr>
          <w:rStyle w:val="Code"/>
        </w:rPr>
        <w:t>&lt;/seg&gt;</w:t>
      </w:r>
      <w:r w:rsidRPr="00DD7CCF">
        <w:t xml:space="preserve"> instead of </w:t>
      </w:r>
      <w:r w:rsidRPr="00DD7CCF">
        <w:rPr>
          <w:rStyle w:val="Foreign"/>
        </w:rPr>
        <w:t>k= ka</w:t>
      </w:r>
    </w:p>
    <w:p w14:paraId="359A8E2B" w14:textId="77777777" w:rsidR="00C02B8C" w:rsidRPr="00DD7CCF" w:rsidRDefault="004D2E67" w:rsidP="00E2714A">
      <w:pPr>
        <w:pStyle w:val="Lista5"/>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rPr>
          <w:rStyle w:val="Codetext"/>
        </w:rPr>
        <w:t>k-ka</w:t>
      </w:r>
      <w:r w:rsidRPr="00DD7CCF">
        <w:rPr>
          <w:rStyle w:val="Code"/>
        </w:rPr>
        <w:t>&lt;/seg&gt;</w:t>
      </w:r>
      <w:r w:rsidRPr="00DD7CCF">
        <w:t xml:space="preserve"> instead of </w:t>
      </w:r>
      <w:r w:rsidRPr="00DD7CCF">
        <w:rPr>
          <w:rStyle w:val="Foreign"/>
        </w:rPr>
        <w:t>k=-ka</w:t>
      </w:r>
    </w:p>
    <w:p w14:paraId="054CCA63" w14:textId="77777777" w:rsidR="00C02B8C" w:rsidRPr="00DD7CCF" w:rsidRDefault="004D2E67" w:rsidP="00D4342A">
      <w:pPr>
        <w:pStyle w:val="Cmsor3"/>
      </w:pPr>
      <w:bookmarkStart w:id="226" w:name="_qasht2vjwj9m" w:colFirst="0" w:colLast="0"/>
      <w:bookmarkStart w:id="227" w:name="_Ref43987131"/>
      <w:bookmarkStart w:id="228" w:name="_Toc74733444"/>
      <w:bookmarkEnd w:id="226"/>
      <w:r w:rsidRPr="00DD7CCF">
        <w:t>Tagging parts of alphabetic characters</w:t>
      </w:r>
      <w:bookmarkEnd w:id="227"/>
      <w:bookmarkEnd w:id="228"/>
    </w:p>
    <w:p w14:paraId="6DFCE55E" w14:textId="77777777" w:rsidR="00C02B8C" w:rsidRPr="00DD7CCF" w:rsidRDefault="004D2E67" w:rsidP="00E2714A">
      <w:pPr>
        <w:pStyle w:val="Lista"/>
      </w:pPr>
      <w:r w:rsidRPr="00DD7CCF">
        <w:t>when you need to single out transliterated characters as representing specific parts of an original complex character, you can optionally use the following markup method</w:t>
      </w:r>
    </w:p>
    <w:p w14:paraId="19F84A33" w14:textId="1E6DED41" w:rsidR="00C02B8C" w:rsidRPr="00DD7CCF" w:rsidRDefault="004D2E67" w:rsidP="00E2714A">
      <w:pPr>
        <w:pStyle w:val="Lista"/>
      </w:pPr>
      <w:r w:rsidRPr="00DD7CCF">
        <w:t xml:space="preserve">this method, which we shall call </w:t>
      </w:r>
      <w:r w:rsidRPr="00DD7CCF">
        <w:rPr>
          <w:rStyle w:val="Foreign"/>
        </w:rPr>
        <w:t>sub-akṣara</w:t>
      </w:r>
      <w:r w:rsidRPr="00DD7CCF">
        <w:t xml:space="preserve"> markup, has been devised to facilitate the encoding of component-level lacunae </w:t>
      </w:r>
      <w:r w:rsidRPr="00E24F87">
        <w:rPr>
          <w:noProof/>
        </w:rPr>
        <w:t>(</w:t>
      </w:r>
      <w:r w:rsidR="003C3D87" w:rsidRPr="00DD7CCF">
        <w:t>§</w:t>
      </w:r>
      <w:r w:rsidR="001B68E2" w:rsidRPr="00DD7CCF">
        <w:fldChar w:fldCharType="begin"/>
      </w:r>
      <w:r w:rsidR="001B68E2" w:rsidRPr="00DD7CCF">
        <w:instrText xml:space="preserve"> REF _Ref43987049 \w \h </w:instrText>
      </w:r>
      <w:r w:rsidR="00DD7CCF">
        <w:instrText xml:space="preserve"> \* MERGEFORMAT </w:instrText>
      </w:r>
      <w:r w:rsidR="001B68E2" w:rsidRPr="00DD7CCF">
        <w:fldChar w:fldCharType="separate"/>
      </w:r>
      <w:r w:rsidR="00E90D07">
        <w:t>5.4.5</w:t>
      </w:r>
      <w:r w:rsidR="001B68E2" w:rsidRPr="00DD7CCF">
        <w:fldChar w:fldCharType="end"/>
      </w:r>
      <w:r w:rsidRPr="00DD7CCF">
        <w:t xml:space="preserve">), and is offered as an optional encoding method for unusually arranged complex characters </w:t>
      </w:r>
      <w:r w:rsidRPr="00E24F87">
        <w:rPr>
          <w:noProof/>
        </w:rPr>
        <w:t>(</w:t>
      </w:r>
      <w:r w:rsidR="003C3D87" w:rsidRPr="00DD7CCF">
        <w:t>§</w:t>
      </w:r>
      <w:r w:rsidR="001B68E2" w:rsidRPr="00DD7CCF">
        <w:fldChar w:fldCharType="begin"/>
      </w:r>
      <w:r w:rsidR="001B68E2" w:rsidRPr="00DD7CCF">
        <w:instrText xml:space="preserve"> REF _Ref43987090 \w \h </w:instrText>
      </w:r>
      <w:r w:rsidR="00DD7CCF">
        <w:instrText xml:space="preserve"> \* MERGEFORMAT </w:instrText>
      </w:r>
      <w:r w:rsidR="001B68E2" w:rsidRPr="00DD7CCF">
        <w:fldChar w:fldCharType="separate"/>
      </w:r>
      <w:r w:rsidR="00E90D07">
        <w:t>4.1.3</w:t>
      </w:r>
      <w:r w:rsidR="001B68E2" w:rsidRPr="00DD7CCF">
        <w:fldChar w:fldCharType="end"/>
      </w:r>
      <w:r w:rsidRPr="00DD7CCF">
        <w:t>), but we suggest that you avoid it in all other situations</w:t>
      </w:r>
    </w:p>
    <w:p w14:paraId="65435487" w14:textId="2761F93A" w:rsidR="00C02B8C" w:rsidRPr="00DD7CCF" w:rsidRDefault="004D2E67" w:rsidP="00E2714A">
      <w:pPr>
        <w:pStyle w:val="Lista2"/>
      </w:pPr>
      <w:r w:rsidRPr="00DD7CCF">
        <w:t xml:space="preserve">see </w:t>
      </w:r>
      <w:r w:rsidR="003C3D87" w:rsidRPr="00DD7CCF">
        <w:t>§</w:t>
      </w:r>
      <w:r w:rsidR="001B68E2" w:rsidRPr="00DD7CCF">
        <w:fldChar w:fldCharType="begin"/>
      </w:r>
      <w:r w:rsidR="001B68E2" w:rsidRPr="00DD7CCF">
        <w:instrText xml:space="preserve"> REF _Ref43987165 \w \h </w:instrText>
      </w:r>
      <w:r w:rsidR="00DD7CCF">
        <w:instrText xml:space="preserve"> \* MERGEFORMAT </w:instrText>
      </w:r>
      <w:r w:rsidR="001B68E2" w:rsidRPr="00DD7CCF">
        <w:fldChar w:fldCharType="separate"/>
      </w:r>
      <w:r w:rsidR="00E90D07">
        <w:t>4.1.4</w:t>
      </w:r>
      <w:r w:rsidR="001B68E2" w:rsidRPr="00DD7CCF">
        <w:fldChar w:fldCharType="end"/>
      </w:r>
      <w:r w:rsidRPr="00DD7CCF">
        <w:t xml:space="preserve"> about handling character components separated from others by an intervening physical feature, a situation for which </w:t>
      </w:r>
      <w:r w:rsidRPr="00DD7CCF">
        <w:rPr>
          <w:rStyle w:val="Foreign"/>
        </w:rPr>
        <w:t>sub-akṣara</w:t>
      </w:r>
      <w:r w:rsidRPr="00DD7CCF">
        <w:t xml:space="preserve"> markup is not applicable</w:t>
      </w:r>
    </w:p>
    <w:p w14:paraId="630E9C40" w14:textId="288BC9FF" w:rsidR="00C02B8C" w:rsidRPr="00DD7CCF" w:rsidRDefault="004D2E67" w:rsidP="00E2714A">
      <w:pPr>
        <w:pStyle w:val="Lista2"/>
      </w:pPr>
      <w:r w:rsidRPr="00DD7CCF">
        <w:t xml:space="preserve">see </w:t>
      </w:r>
      <w:r w:rsidR="003C3D87" w:rsidRPr="00DD7CCF">
        <w:t>§</w:t>
      </w:r>
      <w:r w:rsidR="001B68E2" w:rsidRPr="00DD7CCF">
        <w:fldChar w:fldCharType="begin"/>
      </w:r>
      <w:r w:rsidR="001B68E2" w:rsidRPr="00DD7CCF">
        <w:instrText xml:space="preserve"> REF _Ref43987187 \w \h </w:instrText>
      </w:r>
      <w:r w:rsidR="00DD7CCF">
        <w:instrText xml:space="preserve"> \* MERGEFORMAT </w:instrText>
      </w:r>
      <w:r w:rsidR="001B68E2" w:rsidRPr="00DD7CCF">
        <w:fldChar w:fldCharType="separate"/>
      </w:r>
      <w:r w:rsidR="00E90D07">
        <w:t>5.3.4</w:t>
      </w:r>
      <w:r w:rsidR="001B68E2" w:rsidRPr="00DD7CCF">
        <w:fldChar w:fldCharType="end"/>
      </w:r>
      <w:r w:rsidRPr="00DD7CCF">
        <w:t xml:space="preserve"> about handling reading difficulties concerning character components, a situation for which </w:t>
      </w:r>
      <w:r w:rsidRPr="00DD7CCF">
        <w:rPr>
          <w:rStyle w:val="Foreign"/>
        </w:rPr>
        <w:t>sub-akṣara</w:t>
      </w:r>
      <w:r w:rsidRPr="00DD7CCF">
        <w:t xml:space="preserve"> markup is not normally warranted</w:t>
      </w:r>
    </w:p>
    <w:p w14:paraId="428D41F4" w14:textId="77777777" w:rsidR="00C02B8C" w:rsidRPr="00DD7CCF" w:rsidRDefault="004D2E67" w:rsidP="00E2714A">
      <w:pPr>
        <w:pStyle w:val="Lista"/>
      </w:pPr>
      <w:r w:rsidRPr="00DD7CCF">
        <w:t>if you choose to tag a specific sub-</w:t>
      </w:r>
      <w:proofErr w:type="spellStart"/>
      <w:r w:rsidRPr="00DD7CCF">
        <w:rPr>
          <w:rStyle w:val="Foreign"/>
        </w:rPr>
        <w:t>akṣara</w:t>
      </w:r>
      <w:proofErr w:type="spellEnd"/>
      <w:r w:rsidRPr="00DD7CCF">
        <w:t xml:space="preserve"> component, wrap it in </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&gt;</w:t>
      </w:r>
      <w:r w:rsidRPr="00DD7CCF">
        <w:t xml:space="preserve"> and add a </w:t>
      </w:r>
      <w:r w:rsidR="008525C6" w:rsidRPr="008525C6">
        <w:rPr>
          <w:rStyle w:val="Codeattribute"/>
        </w:rPr>
        <w:t>@subtype</w:t>
      </w:r>
      <w:r w:rsidR="008525C6" w:rsidRPr="008525C6">
        <w:t xml:space="preserve"> </w:t>
      </w:r>
      <w:r w:rsidRPr="00DD7CCF">
        <w:t>attribute with one of the following values:</w:t>
      </w:r>
    </w:p>
    <w:p w14:paraId="40280D66" w14:textId="77777777" w:rsidR="00C02B8C" w:rsidRPr="00DD7CCF" w:rsidRDefault="00303844" w:rsidP="00E2714A">
      <w:pPr>
        <w:pStyle w:val="Lista2"/>
      </w:pPr>
      <w:r w:rsidRPr="00303844">
        <w:rPr>
          <w:rStyle w:val="Codevalue"/>
        </w:rPr>
        <w:t>"body"</w:t>
      </w:r>
      <w:r w:rsidR="004D2E67" w:rsidRPr="00DD7CCF">
        <w:t xml:space="preserve"> for the principal component of a complex character, which may be a single consonant or a conjunct</w:t>
      </w:r>
    </w:p>
    <w:p w14:paraId="602E3766" w14:textId="77777777" w:rsidR="00E5306D" w:rsidRPr="00DD7CCF" w:rsidRDefault="00E5306D" w:rsidP="00E5306D">
      <w:pPr>
        <w:pStyle w:val="Lista2"/>
      </w:pPr>
      <w:r w:rsidRPr="00303844">
        <w:rPr>
          <w:rStyle w:val="Codevalue"/>
        </w:rPr>
        <w:t>"consonant"</w:t>
      </w:r>
      <w:r w:rsidRPr="00DD7CCF">
        <w:t xml:space="preserve"> for exactly one consonant component whose graphic location cannot be determined or is irrelevant</w:t>
      </w:r>
    </w:p>
    <w:p w14:paraId="68101F51" w14:textId="14C627CB" w:rsidR="00E5306D" w:rsidRPr="00DD7CCF" w:rsidRDefault="00E5306D" w:rsidP="00E5306D">
      <w:pPr>
        <w:pStyle w:val="Lista2"/>
      </w:pPr>
      <w:r w:rsidRPr="00303844">
        <w:rPr>
          <w:rStyle w:val="Codevalue"/>
        </w:rPr>
        <w:t>"conjunct"</w:t>
      </w:r>
      <w:r w:rsidRPr="00DD7CCF">
        <w:t xml:space="preserve"> for two or more consonant components belonging to a single </w:t>
      </w:r>
      <w:r w:rsidRPr="00DD7CCF">
        <w:rPr>
          <w:rStyle w:val="Foreign"/>
        </w:rPr>
        <w:t>akṣara</w:t>
      </w:r>
      <w:r>
        <w:t xml:space="preserve"> </w:t>
      </w:r>
      <w:r w:rsidRPr="00E5306D">
        <w:t>(when you know the consonant was not single because prosody eliminates that possibility, or because vestiges definitely indicate a conjunct even though it is illegible)</w:t>
      </w:r>
    </w:p>
    <w:p w14:paraId="4D8E4968" w14:textId="77777777" w:rsidR="00E5306D" w:rsidRPr="00DD7CCF" w:rsidRDefault="00E5306D" w:rsidP="00E5306D">
      <w:pPr>
        <w:pStyle w:val="Lista2"/>
      </w:pPr>
      <w:r w:rsidRPr="00303844">
        <w:rPr>
          <w:rStyle w:val="Codevalue"/>
        </w:rPr>
        <w:lastRenderedPageBreak/>
        <w:t>"vowel"</w:t>
      </w:r>
      <w:r w:rsidRPr="00DD7CCF">
        <w:t xml:space="preserve"> for the vocalisation of an </w:t>
      </w:r>
      <w:r w:rsidRPr="00DD7CCF">
        <w:rPr>
          <w:rStyle w:val="Foreign"/>
        </w:rPr>
        <w:t>akṣara</w:t>
      </w:r>
      <w:r w:rsidRPr="00DD7CCF">
        <w:t>, when the location of the vowel marker cannot be determined or is irrelevant</w:t>
      </w:r>
    </w:p>
    <w:p w14:paraId="5B96E123" w14:textId="77777777" w:rsidR="00C02B8C" w:rsidRPr="00DD7CCF" w:rsidRDefault="00303844" w:rsidP="00E2714A">
      <w:pPr>
        <w:pStyle w:val="Lista2"/>
      </w:pPr>
      <w:r w:rsidRPr="00303844">
        <w:rPr>
          <w:rStyle w:val="Codevalue"/>
        </w:rPr>
        <w:t>"superscript"</w:t>
      </w:r>
      <w:r w:rsidR="004D2E67" w:rsidRPr="00DD7CCF">
        <w:t xml:space="preserve"> for any components above the body, such as a superscript </w:t>
      </w:r>
      <w:r w:rsidR="004D2E67" w:rsidRPr="00DD7CCF">
        <w:rPr>
          <w:rStyle w:val="Foreign"/>
        </w:rPr>
        <w:t>r</w:t>
      </w:r>
      <w:r w:rsidR="004D2E67" w:rsidRPr="00DD7CCF">
        <w:t xml:space="preserve"> or a superscript vowel marker</w:t>
      </w:r>
    </w:p>
    <w:p w14:paraId="4647E8CF" w14:textId="77777777" w:rsidR="00C02B8C" w:rsidRPr="00DD7CCF" w:rsidRDefault="00303844" w:rsidP="00E2714A">
      <w:pPr>
        <w:pStyle w:val="Lista2"/>
      </w:pPr>
      <w:r w:rsidRPr="00303844">
        <w:rPr>
          <w:rStyle w:val="Codevalue"/>
        </w:rPr>
        <w:t>"subscript"</w:t>
      </w:r>
      <w:r w:rsidR="004D2E67" w:rsidRPr="00DD7CCF">
        <w:t xml:space="preserve"> for any components below the body, such as the subscript consonant of a conjunct or a subscript vowel marker</w:t>
      </w:r>
    </w:p>
    <w:p w14:paraId="4FBB3905" w14:textId="77777777" w:rsidR="00C02B8C" w:rsidRPr="00DD7CCF" w:rsidRDefault="00303844" w:rsidP="00E2714A">
      <w:pPr>
        <w:pStyle w:val="Lista2"/>
      </w:pPr>
      <w:r w:rsidRPr="00303844">
        <w:rPr>
          <w:rStyle w:val="Codevalue"/>
        </w:rPr>
        <w:t>"prescript"</w:t>
      </w:r>
      <w:r w:rsidR="004D2E67" w:rsidRPr="00DD7CCF">
        <w:t xml:space="preserve"> for any components to the left of the body, generally a vowel marker but also applicable to part of a horizontally composed ligature</w:t>
      </w:r>
    </w:p>
    <w:p w14:paraId="5C875D44" w14:textId="10F14CEC" w:rsidR="00C02B8C" w:rsidRDefault="00303844" w:rsidP="00E2714A">
      <w:pPr>
        <w:pStyle w:val="Lista2"/>
      </w:pPr>
      <w:r w:rsidRPr="00303844">
        <w:rPr>
          <w:rStyle w:val="Codevalue"/>
        </w:rPr>
        <w:t>"postscript"</w:t>
      </w:r>
      <w:r w:rsidR="004D2E67" w:rsidRPr="00DD7CCF">
        <w:t xml:space="preserve"> for any components to the right of the body, generally a vowel marker but also applicable to part of a horizontally composed ligature</w:t>
      </w:r>
    </w:p>
    <w:p w14:paraId="405317D9" w14:textId="77777777" w:rsidR="00E5306D" w:rsidRDefault="00E5306D" w:rsidP="006E1074">
      <w:pPr>
        <w:pStyle w:val="Lista"/>
      </w:pPr>
      <w:r>
        <w:t>when dealing with sub-</w:t>
      </w:r>
      <w:proofErr w:type="spellStart"/>
      <w:r>
        <w:t>akṣara</w:t>
      </w:r>
      <w:proofErr w:type="spellEnd"/>
      <w:r>
        <w:t xml:space="preserve"> lacunae in relatively simple cases, your primary concern is to encode what kind of grapheme was lost, without regard to exactly what kind of glyph component represented it; in this case,</w:t>
      </w:r>
    </w:p>
    <w:p w14:paraId="4EC6C236" w14:textId="77777777" w:rsidR="00E5306D" w:rsidRDefault="00E5306D" w:rsidP="00E5306D">
      <w:pPr>
        <w:pStyle w:val="Lista2"/>
      </w:pPr>
      <w:r>
        <w:t xml:space="preserve">use </w:t>
      </w:r>
      <w:r w:rsidRPr="00E5306D">
        <w:rPr>
          <w:rStyle w:val="Codevalue"/>
        </w:rPr>
        <w:t>"vowel"</w:t>
      </w:r>
      <w:r>
        <w:t xml:space="preserve"> for a lost vowel component, and </w:t>
      </w:r>
      <w:r w:rsidRPr="00E5306D">
        <w:rPr>
          <w:rStyle w:val="Codevalue"/>
        </w:rPr>
        <w:t>"consonant"</w:t>
      </w:r>
      <w:r>
        <w:t xml:space="preserve">, </w:t>
      </w:r>
      <w:r w:rsidRPr="00E5306D">
        <w:rPr>
          <w:rStyle w:val="Codevalue"/>
        </w:rPr>
        <w:t>"conjunct"</w:t>
      </w:r>
      <w:r>
        <w:t xml:space="preserve"> or </w:t>
      </w:r>
      <w:r w:rsidRPr="00E5306D">
        <w:rPr>
          <w:rStyle w:val="Codevalue"/>
        </w:rPr>
        <w:t>"body"</w:t>
      </w:r>
      <w:r>
        <w:t xml:space="preserve"> respectively for a lost consonant component that is known to be single, known to be a conjunct, or may be either of these</w:t>
      </w:r>
    </w:p>
    <w:p w14:paraId="3A157E6A" w14:textId="77777777" w:rsidR="00E5306D" w:rsidRDefault="00E5306D" w:rsidP="006E1074">
      <w:pPr>
        <w:pStyle w:val="Lista"/>
      </w:pPr>
      <w:r>
        <w:t>when dealing with unusually composed characters or with partial lacunae in complex cases that can benefit from a very high level of detail in the encoding (e.g. because the text is unintelligible and you wish to be fully objective in encoding what you see, without projecting any interpretation onto it), your primary concern is to describe the nature of the original glyph as accurately as possible; in this case,</w:t>
      </w:r>
    </w:p>
    <w:p w14:paraId="1420B9BA" w14:textId="4A567E93" w:rsidR="00E5306D" w:rsidRPr="00DD7CCF" w:rsidRDefault="00E5306D" w:rsidP="00E5306D">
      <w:pPr>
        <w:pStyle w:val="Lista2"/>
      </w:pPr>
      <w:r>
        <w:t xml:space="preserve">give preference to the values </w:t>
      </w:r>
      <w:r w:rsidRPr="00E5306D">
        <w:rPr>
          <w:rStyle w:val="Codevalue"/>
        </w:rPr>
        <w:t>"body"</w:t>
      </w:r>
      <w:r>
        <w:t xml:space="preserve">, </w:t>
      </w:r>
      <w:r w:rsidRPr="00E5306D">
        <w:rPr>
          <w:rStyle w:val="Codevalue"/>
        </w:rPr>
        <w:t>"superscript"</w:t>
      </w:r>
      <w:r>
        <w:t xml:space="preserve">, </w:t>
      </w:r>
      <w:r w:rsidRPr="00E5306D">
        <w:rPr>
          <w:rStyle w:val="Codevalue"/>
        </w:rPr>
        <w:t>"subscript"</w:t>
      </w:r>
      <w:r>
        <w:t xml:space="preserve">, </w:t>
      </w:r>
      <w:r w:rsidRPr="00E5306D">
        <w:rPr>
          <w:rStyle w:val="Codevalue"/>
        </w:rPr>
        <w:t>"prescript"</w:t>
      </w:r>
      <w:r>
        <w:t xml:space="preserve"> and </w:t>
      </w:r>
      <w:r w:rsidRPr="00E5306D">
        <w:rPr>
          <w:rStyle w:val="Codevalue"/>
        </w:rPr>
        <w:t>"postscript"</w:t>
      </w:r>
      <w:r>
        <w:t xml:space="preserve"> to encode the graphic location of the lacuna within the complex character, and use </w:t>
      </w:r>
      <w:r w:rsidRPr="00E5306D">
        <w:rPr>
          <w:rStyle w:val="Codevalue"/>
        </w:rPr>
        <w:t>"vowel"</w:t>
      </w:r>
      <w:r>
        <w:t xml:space="preserve">, </w:t>
      </w:r>
      <w:r w:rsidRPr="00E5306D">
        <w:rPr>
          <w:rStyle w:val="Codevalue"/>
        </w:rPr>
        <w:t>"consonant"</w:t>
      </w:r>
      <w:r>
        <w:t xml:space="preserve"> and </w:t>
      </w:r>
      <w:r w:rsidRPr="00E5306D">
        <w:rPr>
          <w:rStyle w:val="Codevalue"/>
        </w:rPr>
        <w:t>"conjunct"</w:t>
      </w:r>
      <w:r>
        <w:t xml:space="preserve"> only when it is impossible to determine the graphic location of a component that must have been present</w:t>
      </w:r>
    </w:p>
    <w:p w14:paraId="10F52AD0" w14:textId="77777777" w:rsidR="00C02B8C" w:rsidRPr="00DD7CCF" w:rsidRDefault="004D2E67" w:rsidP="00D4342A">
      <w:pPr>
        <w:pStyle w:val="Cmsor3"/>
      </w:pPr>
      <w:bookmarkStart w:id="229" w:name="_dv2inorm1p09" w:colFirst="0" w:colLast="0"/>
      <w:bookmarkStart w:id="230" w:name="_Ref43987090"/>
      <w:bookmarkStart w:id="231" w:name="_Toc74733445"/>
      <w:bookmarkEnd w:id="229"/>
      <w:r w:rsidRPr="00DD7CCF">
        <w:t>Unusual spatial arrangement in conjuncts</w:t>
      </w:r>
      <w:bookmarkEnd w:id="230"/>
      <w:bookmarkEnd w:id="231"/>
    </w:p>
    <w:p w14:paraId="28781D4B" w14:textId="77777777" w:rsidR="00C02B8C" w:rsidRPr="00DD7CCF" w:rsidRDefault="004D2E67" w:rsidP="00E2714A">
      <w:pPr>
        <w:pStyle w:val="Lista"/>
      </w:pPr>
      <w:r w:rsidRPr="00DD7CCF">
        <w:t>as our primary objective is to encode texts, the place to record information about unusual character composition is in the commentary to your edition</w:t>
      </w:r>
    </w:p>
    <w:p w14:paraId="230894C6" w14:textId="77777777" w:rsidR="00C02B8C" w:rsidRPr="00DD7CCF" w:rsidRDefault="004D2E67" w:rsidP="00E2714A">
      <w:pPr>
        <w:pStyle w:val="Lista"/>
      </w:pPr>
      <w:r w:rsidRPr="00DD7CCF">
        <w:t>however, in order to facilitate future palaeographic research, you may optionally use the above markup for tagging parts of alphabetic characters to specify what part of a complex original character corresponds to any given transliterated character</w:t>
      </w:r>
    </w:p>
    <w:p w14:paraId="1B403132" w14:textId="77777777" w:rsidR="00C02B8C" w:rsidRPr="00DD7CCF" w:rsidRDefault="004D2E67" w:rsidP="00E2714A">
      <w:pPr>
        <w:pStyle w:val="Lista"/>
      </w:pPr>
      <w:r w:rsidRPr="00DD7CCF">
        <w:t>when doing so, aim to minimise the complexity of your markup and add tags only to the components that most conspicuously deviate from the expected composition</w:t>
      </w:r>
    </w:p>
    <w:p w14:paraId="08AC06A9" w14:textId="0DF5E03E" w:rsidR="009119AC" w:rsidRPr="00DD7CCF" w:rsidRDefault="004D2E67" w:rsidP="009119AC">
      <w:pPr>
        <w:pStyle w:val="Lista"/>
      </w:pPr>
      <w:r w:rsidRPr="00DD7CCF">
        <w:t xml:space="preserve">however, if you deem that there is any ambiguity regarding </w:t>
      </w:r>
      <w:r w:rsidRPr="005D2B22">
        <w:rPr>
          <w:rStyle w:val="Foreign"/>
        </w:rPr>
        <w:t>akṣara</w:t>
      </w:r>
      <w:r w:rsidRPr="00DD7CCF">
        <w:t xml:space="preserve"> boundaries, feel free to wrap transliterated characters and lacunae belonging to a single original character in the </w:t>
      </w:r>
      <w:r w:rsidRPr="005D2B22">
        <w:t xml:space="preserve">element </w:t>
      </w: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t xml:space="preserve"> as per </w:t>
      </w:r>
      <w:r w:rsidR="003C3D87" w:rsidRPr="00DD7CCF">
        <w:t>§</w:t>
      </w:r>
      <w:r w:rsidR="001B68E2" w:rsidRPr="00DD7CCF">
        <w:fldChar w:fldCharType="begin"/>
      </w:r>
      <w:r w:rsidR="001B68E2" w:rsidRPr="00DD7CCF">
        <w:instrText xml:space="preserve"> REF _Ref43987221 \w \h </w:instrText>
      </w:r>
      <w:r w:rsidR="00DD7CCF">
        <w:instrText xml:space="preserve"> \* MERGEFORMAT </w:instrText>
      </w:r>
      <w:r w:rsidR="001B68E2" w:rsidRPr="00DD7CCF">
        <w:fldChar w:fldCharType="separate"/>
      </w:r>
      <w:r w:rsidR="00E90D07">
        <w:t>4.1.1</w:t>
      </w:r>
      <w:r w:rsidR="001B68E2" w:rsidRPr="00DD7CCF">
        <w:fldChar w:fldCharType="end"/>
      </w:r>
    </w:p>
    <w:p w14:paraId="4A883D69" w14:textId="77777777" w:rsidR="009119AC" w:rsidRPr="00DD7CCF" w:rsidRDefault="009119AC" w:rsidP="009119AC"/>
    <w:tbl>
      <w:tblPr>
        <w:tblStyle w:val="CodeSampleTable"/>
        <w:tblW w:w="5000" w:type="pct"/>
        <w:tblLook w:val="04A0" w:firstRow="1" w:lastRow="0" w:firstColumn="1" w:lastColumn="0" w:noHBand="0" w:noVBand="1"/>
      </w:tblPr>
      <w:tblGrid>
        <w:gridCol w:w="8284"/>
        <w:gridCol w:w="1338"/>
      </w:tblGrid>
      <w:tr w:rsidR="009119AC" w:rsidRPr="00DD7CCF" w14:paraId="528ADA80" w14:textId="77777777" w:rsidTr="00837BA5">
        <w:trPr>
          <w:cnfStyle w:val="100000000000" w:firstRow="1" w:lastRow="0" w:firstColumn="0" w:lastColumn="0" w:oddVBand="0" w:evenVBand="0" w:oddHBand="0" w:evenHBand="0" w:firstRowFirstColumn="0" w:firstRowLastColumn="0" w:lastRowFirstColumn="0" w:lastRowLastColumn="0"/>
        </w:trPr>
        <w:tc>
          <w:tcPr>
            <w:tcW w:w="0" w:type="auto"/>
            <w:gridSpan w:val="2"/>
          </w:tcPr>
          <w:p w14:paraId="67A8D1F0" w14:textId="76975EAC" w:rsidR="009119AC" w:rsidRPr="00DD7CCF" w:rsidRDefault="009119AC" w:rsidP="00B3351B">
            <w:pPr>
              <w:pStyle w:val="Kpalrs"/>
            </w:pPr>
            <w:r w:rsidRPr="00DD7CCF">
              <w:t xml:space="preserve">Example </w:t>
            </w:r>
            <w:r>
              <w:fldChar w:fldCharType="begin"/>
            </w:r>
            <w:r>
              <w:instrText xml:space="preserve"> STYLEREF 3 \s </w:instrText>
            </w:r>
            <w:r>
              <w:fldChar w:fldCharType="separate"/>
            </w:r>
            <w:r w:rsidR="005E67E7">
              <w:rPr>
                <w:noProof/>
              </w:rPr>
              <w:t>4.1.3</w:t>
            </w:r>
            <w:r>
              <w:rPr>
                <w:noProof/>
              </w:rPr>
              <w:fldChar w:fldCharType="end"/>
            </w:r>
            <w:r w:rsidRPr="00DD7CCF">
              <w:t>.</w:t>
            </w:r>
            <w:r>
              <w:fldChar w:fldCharType="begin"/>
            </w:r>
            <w:r>
              <w:instrText xml:space="preserve"> SEQ Example \* ALPHABETIC \s 3 </w:instrText>
            </w:r>
            <w:r>
              <w:fldChar w:fldCharType="separate"/>
            </w:r>
            <w:r w:rsidR="005E67E7">
              <w:rPr>
                <w:noProof/>
              </w:rPr>
              <w:t>A</w:t>
            </w:r>
            <w:r>
              <w:rPr>
                <w:noProof/>
              </w:rPr>
              <w:fldChar w:fldCharType="end"/>
            </w:r>
            <w:r w:rsidRPr="00DD7CCF">
              <w:t xml:space="preserve">: </w:t>
            </w:r>
            <w:r w:rsidR="00074E9C" w:rsidRPr="00DD7CCF">
              <w:t xml:space="preserve">conjunct with regular </w:t>
            </w:r>
            <w:r w:rsidR="00074E9C" w:rsidRPr="00DD7CCF">
              <w:rPr>
                <w:rStyle w:val="Foreign"/>
              </w:rPr>
              <w:t>r</w:t>
            </w:r>
            <w:r w:rsidR="00074E9C" w:rsidRPr="00DD7CCF">
              <w:t xml:space="preserve"> instead of superscript</w:t>
            </w:r>
          </w:p>
        </w:tc>
      </w:tr>
      <w:tr w:rsidR="004678DF" w:rsidRPr="00DD7CCF" w14:paraId="7635819F" w14:textId="77777777" w:rsidTr="00837BA5">
        <w:tc>
          <w:tcPr>
            <w:tcW w:w="0" w:type="auto"/>
          </w:tcPr>
          <w:p w14:paraId="33ED3312" w14:textId="77777777" w:rsidR="009119AC" w:rsidRPr="00DD7CCF" w:rsidRDefault="009119AC" w:rsidP="00B3351B">
            <w:pPr>
              <w:pStyle w:val="CodeParagraph"/>
            </w:pP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"body"</w:t>
            </w:r>
            <w:r w:rsidRPr="00DD7CCF">
              <w:rPr>
                <w:rStyle w:val="Code"/>
              </w:rPr>
              <w:t>&gt;</w:t>
            </w:r>
            <w:r w:rsidRPr="00DD7CCF">
              <w:rPr>
                <w:rStyle w:val="Codetext"/>
              </w:rPr>
              <w:t>r</w:t>
            </w:r>
            <w:r w:rsidRPr="00DD7CCF">
              <w:rPr>
                <w:rStyle w:val="Code"/>
              </w:rPr>
              <w:t>&lt;/seg&gt;</w:t>
            </w:r>
            <w:r w:rsidRPr="00DD7CCF">
              <w:rPr>
                <w:rStyle w:val="Codetext"/>
              </w:rPr>
              <w:t>ya</w:t>
            </w:r>
          </w:p>
        </w:tc>
        <w:tc>
          <w:tcPr>
            <w:tcW w:w="0" w:type="auto"/>
            <w:vMerge w:val="restart"/>
            <w:vAlign w:val="bottom"/>
          </w:tcPr>
          <w:p w14:paraId="2DCD19D3" w14:textId="77777777" w:rsidR="00ED3579" w:rsidRPr="00DD7CCF" w:rsidRDefault="00ED3579" w:rsidP="009119AC">
            <w:pPr>
              <w:jc w:val="center"/>
            </w:pPr>
          </w:p>
          <w:p w14:paraId="306476CA" w14:textId="77777777" w:rsidR="00ED3579" w:rsidRPr="00DD7CCF" w:rsidRDefault="00ED3579" w:rsidP="009119AC">
            <w:pPr>
              <w:jc w:val="center"/>
            </w:pPr>
          </w:p>
          <w:p w14:paraId="192DF3A2" w14:textId="77777777" w:rsidR="00ED3579" w:rsidRPr="00DD7CCF" w:rsidRDefault="00ED3579" w:rsidP="009119AC">
            <w:pPr>
              <w:jc w:val="center"/>
            </w:pPr>
          </w:p>
          <w:p w14:paraId="12E855F0" w14:textId="77777777" w:rsidR="00ED3579" w:rsidRPr="00DD7CCF" w:rsidRDefault="009119AC" w:rsidP="009119AC">
            <w:pPr>
              <w:jc w:val="center"/>
            </w:pPr>
            <w:r w:rsidRPr="00DD7CCF">
              <w:rPr>
                <w:noProof/>
              </w:rPr>
              <w:drawing>
                <wp:inline distT="0" distB="0" distL="0" distR="0" wp14:anchorId="04409932" wp14:editId="3D41D5B3">
                  <wp:extent cx="844550" cy="893907"/>
                  <wp:effectExtent l="0" t="0" r="0" b="1905"/>
                  <wp:docPr id="2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5">
                            <a:extLst>
                              <a:ext uri="{28A0092B-C50C-407E-A947-70E740481C1C}">
                                <a14:useLocalDpi xmlns:a14="http://schemas.microsoft.com/office/drawing/2010/main" val="0"/>
                              </a:ext>
                            </a:extLst>
                          </a:blip>
                          <a:srcRect/>
                          <a:stretch>
                            <a:fillRect/>
                          </a:stretch>
                        </pic:blipFill>
                        <pic:spPr>
                          <a:xfrm>
                            <a:off x="0" y="0"/>
                            <a:ext cx="851421" cy="901180"/>
                          </a:xfrm>
                          <a:prstGeom prst="rect">
                            <a:avLst/>
                          </a:prstGeom>
                          <a:ln/>
                        </pic:spPr>
                      </pic:pic>
                    </a:graphicData>
                  </a:graphic>
                </wp:inline>
              </w:drawing>
            </w:r>
          </w:p>
        </w:tc>
      </w:tr>
      <w:tr w:rsidR="004678DF" w:rsidRPr="00DD7CCF" w14:paraId="6F4EDEFC" w14:textId="77777777" w:rsidTr="00837BA5">
        <w:tc>
          <w:tcPr>
            <w:tcW w:w="0" w:type="auto"/>
          </w:tcPr>
          <w:p w14:paraId="7DBA9BC2" w14:textId="77777777" w:rsidR="009119AC" w:rsidRPr="005D2B22" w:rsidRDefault="009119AC" w:rsidP="00B3351B">
            <w:pPr>
              <w:pStyle w:val="TableNote"/>
            </w:pPr>
            <w:r w:rsidRPr="00DD7CCF">
              <w:rPr>
                <w:rStyle w:val="Foreign"/>
              </w:rPr>
              <w:t>rya</w:t>
            </w:r>
            <w:r w:rsidRPr="00DD7CCF">
              <w:t xml:space="preserve"> is here written with a regular </w:t>
            </w:r>
            <w:r w:rsidRPr="00DD7CCF">
              <w:rPr>
                <w:rStyle w:val="Foreign"/>
              </w:rPr>
              <w:t>r</w:t>
            </w:r>
            <w:r w:rsidRPr="00DD7CCF">
              <w:t xml:space="preserve"> and a subscript </w:t>
            </w:r>
            <w:r w:rsidRPr="00DD7CCF">
              <w:rPr>
                <w:rStyle w:val="Foreign"/>
              </w:rPr>
              <w:t>y</w:t>
            </w:r>
            <w:r w:rsidRPr="00DD7CCF">
              <w:t xml:space="preserve"> instead of a superscript </w:t>
            </w:r>
            <w:r w:rsidRPr="00DD7CCF">
              <w:rPr>
                <w:rStyle w:val="Foreign"/>
              </w:rPr>
              <w:t>r</w:t>
            </w:r>
            <w:r w:rsidRPr="00DD7CCF">
              <w:t xml:space="preserve"> and a regular </w:t>
            </w:r>
            <w:r w:rsidRPr="00DD7CCF">
              <w:rPr>
                <w:rStyle w:val="Foreign"/>
              </w:rPr>
              <w:t>y</w:t>
            </w:r>
          </w:p>
          <w:p w14:paraId="7AF64A00" w14:textId="77777777" w:rsidR="009119AC" w:rsidRPr="00DD7CCF" w:rsidRDefault="009119AC" w:rsidP="00B3351B">
            <w:pPr>
              <w:pStyle w:val="TableNote"/>
              <w:rPr>
                <w:rFonts w:ascii="Consolas" w:hAnsi="Consolas" w:cs="Consolas"/>
                <w:noProof/>
                <w:color w:val="002060"/>
                <w:shd w:val="clear" w:color="auto" w:fill="F2F2F2" w:themeFill="background1" w:themeFillShade="F2"/>
              </w:rPr>
            </w:pPr>
            <w:r w:rsidRPr="00DD7CCF">
              <w:t xml:space="preserve">the fact that the </w:t>
            </w:r>
            <w:r w:rsidRPr="00DD7CCF">
              <w:rPr>
                <w:rStyle w:val="Foreign"/>
              </w:rPr>
              <w:t>r</w:t>
            </w:r>
            <w:r w:rsidRPr="00DD7CCF">
              <w:t xml:space="preserve"> is tagged as a body component dispenses with the need to explicitly tag the </w:t>
            </w:r>
            <w:r w:rsidRPr="00DD7CCF">
              <w:rPr>
                <w:rStyle w:val="Foreign"/>
              </w:rPr>
              <w:t>y</w:t>
            </w:r>
            <w:r w:rsidRPr="00DD7CCF">
              <w:t xml:space="preserve"> as a subscript component</w:t>
            </w:r>
          </w:p>
        </w:tc>
        <w:tc>
          <w:tcPr>
            <w:tcW w:w="0" w:type="auto"/>
            <w:vMerge/>
          </w:tcPr>
          <w:p w14:paraId="5581CAD3" w14:textId="77777777" w:rsidR="009119AC" w:rsidRPr="00DD7CCF" w:rsidRDefault="009119AC" w:rsidP="009119AC">
            <w:pPr>
              <w:rPr>
                <w:rStyle w:val="Code"/>
              </w:rPr>
            </w:pPr>
          </w:p>
        </w:tc>
      </w:tr>
    </w:tbl>
    <w:p w14:paraId="3FCD5DB0" w14:textId="77777777" w:rsidR="009119AC" w:rsidRPr="00DD7CCF" w:rsidRDefault="009119AC" w:rsidP="009119AC"/>
    <w:tbl>
      <w:tblPr>
        <w:tblStyle w:val="CodeSampleTable"/>
        <w:tblW w:w="5000" w:type="pct"/>
        <w:tblLook w:val="04A0" w:firstRow="1" w:lastRow="0" w:firstColumn="1" w:lastColumn="0" w:noHBand="0" w:noVBand="1"/>
      </w:tblPr>
      <w:tblGrid>
        <w:gridCol w:w="8170"/>
        <w:gridCol w:w="1452"/>
      </w:tblGrid>
      <w:tr w:rsidR="00ED3579" w:rsidRPr="00DD7CCF" w14:paraId="612C7BF7" w14:textId="77777777" w:rsidTr="00837BA5">
        <w:trPr>
          <w:cnfStyle w:val="100000000000" w:firstRow="1" w:lastRow="0" w:firstColumn="0" w:lastColumn="0" w:oddVBand="0" w:evenVBand="0" w:oddHBand="0" w:evenHBand="0" w:firstRowFirstColumn="0" w:firstRowLastColumn="0" w:lastRowFirstColumn="0" w:lastRowLastColumn="0"/>
        </w:trPr>
        <w:tc>
          <w:tcPr>
            <w:tcW w:w="0" w:type="auto"/>
            <w:gridSpan w:val="2"/>
          </w:tcPr>
          <w:p w14:paraId="448FF165" w14:textId="054365E9" w:rsidR="00ED3579" w:rsidRPr="00DD7CCF" w:rsidRDefault="00ED3579" w:rsidP="00B3351B">
            <w:pPr>
              <w:pStyle w:val="Kpalrs"/>
            </w:pPr>
            <w:r w:rsidRPr="00DD7CCF">
              <w:t xml:space="preserve">Example </w:t>
            </w:r>
            <w:r>
              <w:fldChar w:fldCharType="begin"/>
            </w:r>
            <w:r>
              <w:instrText xml:space="preserve"> STYLEREF 3 \s </w:instrText>
            </w:r>
            <w:r>
              <w:fldChar w:fldCharType="separate"/>
            </w:r>
            <w:r w:rsidR="005E67E7">
              <w:rPr>
                <w:noProof/>
              </w:rPr>
              <w:t>4.1.3</w:t>
            </w:r>
            <w:r>
              <w:rPr>
                <w:noProof/>
              </w:rPr>
              <w:fldChar w:fldCharType="end"/>
            </w:r>
            <w:r w:rsidRPr="00DD7CCF">
              <w:t>.</w:t>
            </w:r>
            <w:r>
              <w:fldChar w:fldCharType="begin"/>
            </w:r>
            <w:r>
              <w:instrText xml:space="preserve"> SEQ Example \* ALPHABETIC \s 3 </w:instrText>
            </w:r>
            <w:r>
              <w:fldChar w:fldCharType="separate"/>
            </w:r>
            <w:r w:rsidR="005E67E7">
              <w:rPr>
                <w:noProof/>
              </w:rPr>
              <w:t>B</w:t>
            </w:r>
            <w:r>
              <w:rPr>
                <w:noProof/>
              </w:rPr>
              <w:fldChar w:fldCharType="end"/>
            </w:r>
            <w:r w:rsidRPr="00DD7CCF">
              <w:t xml:space="preserve">: </w:t>
            </w:r>
            <w:r w:rsidR="00074E9C" w:rsidRPr="00DD7CCF">
              <w:t>conjunct composed horizontally instead of vertically</w:t>
            </w:r>
          </w:p>
        </w:tc>
      </w:tr>
      <w:tr w:rsidR="00ED3579" w:rsidRPr="00DD7CCF" w14:paraId="5E2C5237" w14:textId="77777777" w:rsidTr="00837BA5">
        <w:tc>
          <w:tcPr>
            <w:tcW w:w="0" w:type="auto"/>
          </w:tcPr>
          <w:p w14:paraId="029CAF7D" w14:textId="77777777" w:rsidR="00ED3579" w:rsidRPr="00DD7CCF" w:rsidRDefault="00ED3579" w:rsidP="00B3351B">
            <w:pPr>
              <w:pStyle w:val="CodeParagraph"/>
            </w:pPr>
            <w:r w:rsidRPr="00DD7CCF">
              <w:rPr>
                <w:rStyle w:val="Codetext"/>
              </w:rPr>
              <w:t>r</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"prescript"</w:t>
            </w:r>
            <w:r w:rsidRPr="00DD7CCF">
              <w:rPr>
                <w:rStyle w:val="Code"/>
              </w:rPr>
              <w:t>&gt;</w:t>
            </w:r>
            <w:r w:rsidRPr="00DD7CCF">
              <w:rPr>
                <w:rStyle w:val="Codetext"/>
              </w:rPr>
              <w:t>g</w:t>
            </w:r>
            <w:r w:rsidRPr="00DD7CCF">
              <w:rPr>
                <w:rStyle w:val="Code"/>
              </w:rPr>
              <w:t xml:space="preserve">&lt;/seg&gt;&lt;seg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"body"</w:t>
            </w:r>
            <w:r w:rsidRPr="00DD7CCF">
              <w:rPr>
                <w:rStyle w:val="Code"/>
              </w:rPr>
              <w:t>&gt;</w:t>
            </w:r>
            <w:r w:rsidRPr="00DD7CCF">
              <w:rPr>
                <w:rStyle w:val="Codetext"/>
              </w:rPr>
              <w:t>gh</w:t>
            </w:r>
            <w:r w:rsidRPr="00DD7CCF">
              <w:rPr>
                <w:rStyle w:val="Code"/>
              </w:rPr>
              <w:t>&lt;/seg&gt;</w:t>
            </w:r>
            <w:r w:rsidRPr="00DD7CCF">
              <w:rPr>
                <w:rStyle w:val="Codetext"/>
              </w:rPr>
              <w:t>a</w:t>
            </w:r>
          </w:p>
        </w:tc>
        <w:tc>
          <w:tcPr>
            <w:tcW w:w="0" w:type="auto"/>
            <w:vMerge w:val="restart"/>
            <w:vAlign w:val="bottom"/>
          </w:tcPr>
          <w:p w14:paraId="50051272" w14:textId="77777777" w:rsidR="00ED3579" w:rsidRPr="00DD7CCF" w:rsidRDefault="00ED3579" w:rsidP="00ED3579">
            <w:pPr>
              <w:jc w:val="center"/>
            </w:pPr>
          </w:p>
          <w:p w14:paraId="6DA1768E" w14:textId="77777777" w:rsidR="00ED3579" w:rsidRPr="00DD7CCF" w:rsidRDefault="00ED3579" w:rsidP="00ED3579">
            <w:pPr>
              <w:jc w:val="center"/>
            </w:pPr>
          </w:p>
          <w:p w14:paraId="664E1FF1" w14:textId="77777777" w:rsidR="00ED3579" w:rsidRPr="00DD7CCF" w:rsidRDefault="00ED3579" w:rsidP="00ED3579">
            <w:pPr>
              <w:jc w:val="center"/>
            </w:pPr>
            <w:r w:rsidRPr="00DD7CCF">
              <w:rPr>
                <w:noProof/>
              </w:rPr>
              <w:drawing>
                <wp:inline distT="0" distB="0" distL="0" distR="0" wp14:anchorId="21B01942" wp14:editId="7BC5BBA9">
                  <wp:extent cx="917407" cy="763152"/>
                  <wp:effectExtent l="0" t="0" r="0" b="0"/>
                  <wp:docPr id="3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6">
                            <a:extLst>
                              <a:ext uri="{28A0092B-C50C-407E-A947-70E740481C1C}">
                                <a14:useLocalDpi xmlns:a14="http://schemas.microsoft.com/office/drawing/2010/main" val="0"/>
                              </a:ext>
                            </a:extLst>
                          </a:blip>
                          <a:srcRect/>
                          <a:stretch>
                            <a:fillRect/>
                          </a:stretch>
                        </pic:blipFill>
                        <pic:spPr>
                          <a:xfrm>
                            <a:off x="0" y="0"/>
                            <a:ext cx="928213" cy="772141"/>
                          </a:xfrm>
                          <a:prstGeom prst="rect">
                            <a:avLst/>
                          </a:prstGeom>
                          <a:ln/>
                        </pic:spPr>
                      </pic:pic>
                    </a:graphicData>
                  </a:graphic>
                </wp:inline>
              </w:drawing>
            </w:r>
          </w:p>
        </w:tc>
      </w:tr>
      <w:tr w:rsidR="00ED3579" w:rsidRPr="00DD7CCF" w14:paraId="6839BDD4" w14:textId="77777777" w:rsidTr="00837BA5">
        <w:tc>
          <w:tcPr>
            <w:tcW w:w="0" w:type="auto"/>
          </w:tcPr>
          <w:p w14:paraId="655AF6DF" w14:textId="77777777" w:rsidR="00ED3579" w:rsidRPr="003E62E2" w:rsidRDefault="00ED3579" w:rsidP="00B3351B">
            <w:pPr>
              <w:pStyle w:val="TableNote"/>
            </w:pPr>
            <w:r w:rsidRPr="00DD7CCF">
              <w:rPr>
                <w:rStyle w:val="Foreign"/>
              </w:rPr>
              <w:t>rggha</w:t>
            </w:r>
            <w:r w:rsidRPr="00DD7CCF">
              <w:t xml:space="preserve"> is here written in a horizontal composition, with </w:t>
            </w:r>
            <w:r w:rsidRPr="00DD7CCF">
              <w:rPr>
                <w:rStyle w:val="Foreign"/>
              </w:rPr>
              <w:t>g</w:t>
            </w:r>
            <w:r w:rsidRPr="00DD7CCF">
              <w:t xml:space="preserve"> to the left of a regularly positioned </w:t>
            </w:r>
            <w:r w:rsidRPr="00DD7CCF">
              <w:rPr>
                <w:rStyle w:val="Foreign"/>
              </w:rPr>
              <w:t>gh</w:t>
            </w:r>
            <w:r w:rsidRPr="00DD7CCF">
              <w:t xml:space="preserve"> </w:t>
            </w:r>
          </w:p>
          <w:p w14:paraId="6DBDC29E" w14:textId="77777777" w:rsidR="00ED3579" w:rsidRPr="00DD7CCF" w:rsidRDefault="00ED3579" w:rsidP="00B3351B">
            <w:pPr>
              <w:pStyle w:val="TableNote"/>
              <w:rPr>
                <w:rFonts w:ascii="Consolas" w:hAnsi="Consolas" w:cs="Consolas"/>
                <w:noProof/>
                <w:color w:val="002060"/>
                <w:shd w:val="clear" w:color="auto" w:fill="F2F2F2" w:themeFill="background1" w:themeFillShade="F2"/>
              </w:rPr>
            </w:pPr>
            <w:r w:rsidRPr="00DD7CCF">
              <w:t xml:space="preserve">in this example the second and third consonant components have both been tagged explicitly for their position, though it may arguably be sufficient to tag the prescript </w:t>
            </w:r>
            <w:r w:rsidRPr="00DD7CCF">
              <w:rPr>
                <w:rStyle w:val="Foreign"/>
              </w:rPr>
              <w:t>g</w:t>
            </w:r>
            <w:r w:rsidRPr="00DD7CCF">
              <w:t xml:space="preserve"> in this way</w:t>
            </w:r>
          </w:p>
        </w:tc>
        <w:tc>
          <w:tcPr>
            <w:tcW w:w="0" w:type="auto"/>
            <w:vMerge/>
          </w:tcPr>
          <w:p w14:paraId="23E02009" w14:textId="77777777" w:rsidR="00ED3579" w:rsidRPr="00DD7CCF" w:rsidRDefault="00ED3579" w:rsidP="00B3351B">
            <w:pPr>
              <w:rPr>
                <w:rStyle w:val="Code"/>
              </w:rPr>
            </w:pPr>
          </w:p>
        </w:tc>
      </w:tr>
    </w:tbl>
    <w:p w14:paraId="0A344F93" w14:textId="77777777" w:rsidR="00C02B8C" w:rsidRPr="00DD7CCF" w:rsidRDefault="004D2E67" w:rsidP="00D4342A">
      <w:pPr>
        <w:pStyle w:val="Cmsor3"/>
      </w:pPr>
      <w:bookmarkStart w:id="232" w:name="_qy84vdm4cqcm" w:colFirst="0" w:colLast="0"/>
      <w:bookmarkStart w:id="233" w:name="_Ref43987165"/>
      <w:bookmarkStart w:id="234" w:name="_Toc74733446"/>
      <w:bookmarkEnd w:id="232"/>
      <w:r w:rsidRPr="00DD7CCF">
        <w:lastRenderedPageBreak/>
        <w:t>Complex characters split by an intervening feature</w:t>
      </w:r>
      <w:bookmarkEnd w:id="233"/>
      <w:bookmarkEnd w:id="234"/>
    </w:p>
    <w:p w14:paraId="53DD3C42" w14:textId="77777777" w:rsidR="00926092" w:rsidRPr="00926092" w:rsidRDefault="00926092" w:rsidP="00926092">
      <w:pPr>
        <w:pStyle w:val="Lista"/>
      </w:pPr>
      <w:r w:rsidRPr="00926092">
        <w:t xml:space="preserve">parts of </w:t>
      </w:r>
      <w:r w:rsidRPr="00926092">
        <w:rPr>
          <w:rStyle w:val="Foreign"/>
        </w:rPr>
        <w:t>akṣaras</w:t>
      </w:r>
      <w:r w:rsidRPr="00926092">
        <w:t xml:space="preserve"> may be split off from the rest of the character by a physical feature, most commonly a line break, sometimes a physical defect in the support or a binding hole in a copper plate</w:t>
      </w:r>
    </w:p>
    <w:p w14:paraId="1DF7D818" w14:textId="77777777" w:rsidR="00926092" w:rsidRPr="00926092" w:rsidRDefault="00926092" w:rsidP="00926092">
      <w:pPr>
        <w:pStyle w:val="Lista"/>
      </w:pPr>
      <w:r w:rsidRPr="00926092">
        <w:t xml:space="preserve">an </w:t>
      </w:r>
      <w:r w:rsidRPr="00926092">
        <w:rPr>
          <w:rStyle w:val="Foreign"/>
          <w:b/>
          <w:bCs/>
        </w:rPr>
        <w:t>anusvāra</w:t>
      </w:r>
      <w:r w:rsidRPr="00926092">
        <w:rPr>
          <w:b/>
          <w:bCs/>
        </w:rPr>
        <w:t xml:space="preserve"> split off from the character</w:t>
      </w:r>
      <w:r w:rsidRPr="00926092">
        <w:t xml:space="preserve"> to which it belongs needs no special markup or special transliteration: simply encode the intervening feature between the transliterated characters corresponding to the rest of the </w:t>
      </w:r>
      <w:r w:rsidRPr="00926092">
        <w:rPr>
          <w:rStyle w:val="Foreign"/>
        </w:rPr>
        <w:t>akṣara</w:t>
      </w:r>
      <w:r w:rsidRPr="00926092">
        <w:t xml:space="preserve"> and that corresponding to the </w:t>
      </w:r>
      <w:r w:rsidRPr="00926092">
        <w:rPr>
          <w:rStyle w:val="Foreign"/>
        </w:rPr>
        <w:t>anusvāra</w:t>
      </w:r>
    </w:p>
    <w:p w14:paraId="13DD80EA" w14:textId="7E8A62A9" w:rsidR="00C02B8C" w:rsidRPr="00DD7CCF" w:rsidRDefault="004D2E67" w:rsidP="00926092">
      <w:pPr>
        <w:pStyle w:val="Lista"/>
      </w:pPr>
      <w:r w:rsidRPr="00644A27">
        <w:rPr>
          <w:b/>
          <w:bCs/>
        </w:rPr>
        <w:t>prescript and postscript vowel markers split off from their consonant bodies</w:t>
      </w:r>
      <w:r w:rsidRPr="00DD7CCF">
        <w:t xml:space="preserve"> by an intervening feature shall be handled in transliteration by means of the placeholder characters ⌈ </w:t>
      </w:r>
      <w:r w:rsidRPr="00E24F87">
        <w:rPr>
          <w:noProof/>
        </w:rPr>
        <w:t>(</w:t>
      </w:r>
      <w:r w:rsidRPr="00DD7CCF">
        <w:t xml:space="preserve">left ceiling, U+2308) and ⌉ </w:t>
      </w:r>
      <w:r w:rsidRPr="00E24F87">
        <w:rPr>
          <w:noProof/>
        </w:rPr>
        <w:t>(</w:t>
      </w:r>
      <w:r w:rsidRPr="00DD7CCF">
        <w:t xml:space="preserve">right ceiling, U+2309), as per TG </w:t>
      </w:r>
      <w:r w:rsidR="003C3D87" w:rsidRPr="00DD7CCF">
        <w:t>§</w:t>
      </w:r>
      <w:r w:rsidRPr="00DD7CCF">
        <w:t>3.3.10</w:t>
      </w:r>
    </w:p>
    <w:p w14:paraId="33A74190" w14:textId="0781EFCB" w:rsidR="00C02B8C" w:rsidRPr="00DD7CCF" w:rsidRDefault="004D2E67" w:rsidP="00E2714A">
      <w:pPr>
        <w:pStyle w:val="Lista2"/>
      </w:pPr>
      <w:r w:rsidRPr="00DD7CCF">
        <w:t xml:space="preserve">the intervening features may be line beginnings </w:t>
      </w:r>
      <w:r w:rsidRPr="00E24F87">
        <w:rPr>
          <w:noProof/>
        </w:rPr>
        <w:t>(</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E90D07">
        <w:t>3.2</w:t>
      </w:r>
      <w:r w:rsidR="00543A88" w:rsidRPr="00DD7CCF">
        <w:fldChar w:fldCharType="end"/>
      </w:r>
      <w:r w:rsidRPr="00DD7CCF">
        <w:t xml:space="preserve">) or space imposed by physical features </w:t>
      </w:r>
      <w:r w:rsidRPr="00E24F87">
        <w:rPr>
          <w:noProof/>
        </w:rPr>
        <w:t>(</w:t>
      </w:r>
      <w:r w:rsidR="003C3D87" w:rsidRPr="00DD7CCF">
        <w:t>§</w:t>
      </w:r>
      <w:r w:rsidR="001B68E2" w:rsidRPr="00DD7CCF">
        <w:fldChar w:fldCharType="begin"/>
      </w:r>
      <w:r w:rsidR="001B68E2" w:rsidRPr="00DD7CCF">
        <w:instrText xml:space="preserve"> REF _Ref43985107 \w \h </w:instrText>
      </w:r>
      <w:r w:rsidR="00DD7CCF">
        <w:instrText xml:space="preserve"> \* MERGEFORMAT </w:instrText>
      </w:r>
      <w:r w:rsidR="001B68E2" w:rsidRPr="00DD7CCF">
        <w:fldChar w:fldCharType="separate"/>
      </w:r>
      <w:r w:rsidR="001663CE">
        <w:t>4.3.6</w:t>
      </w:r>
      <w:r w:rsidR="001B68E2" w:rsidRPr="00DD7CCF">
        <w:fldChar w:fldCharType="end"/>
      </w:r>
      <w:r w:rsidRPr="00DD7CCF">
        <w:t>) and must be encoded as applicable</w:t>
      </w:r>
    </w:p>
    <w:p w14:paraId="328AFFC3" w14:textId="77777777" w:rsidR="00C02B8C" w:rsidRPr="00DD7CCF" w:rsidRDefault="004D2E67" w:rsidP="00E2714A">
      <w:pPr>
        <w:pStyle w:val="Lista2"/>
      </w:pPr>
      <w:r w:rsidRPr="00DD7CCF">
        <w:t xml:space="preserve">all the transliterated characters pertaining to an original </w:t>
      </w:r>
      <w:r w:rsidRPr="00DD7CCF">
        <w:rPr>
          <w:rStyle w:val="Foreign"/>
        </w:rPr>
        <w:t>akṣara</w:t>
      </w:r>
      <w:r w:rsidRPr="00DD7CCF">
        <w:t xml:space="preserve"> must be placed on that side of the interruption where the consonant body is located, while the applicable placeholder character must be placed on the other side of the interruption</w:t>
      </w:r>
    </w:p>
    <w:p w14:paraId="1982BC80" w14:textId="2DDBDCFD" w:rsidR="00C02B8C" w:rsidRDefault="004D2E67" w:rsidP="00E2714A">
      <w:pPr>
        <w:pStyle w:val="Lista2"/>
      </w:pPr>
      <w:r w:rsidRPr="00DD7CCF">
        <w:t xml:space="preserve">the placeholder characters comprise part of the transliterated text and do not have markup equivalents </w:t>
      </w:r>
      <w:r w:rsidRPr="00E24F87">
        <w:rPr>
          <w:noProof/>
        </w:rPr>
        <w:t>(</w:t>
      </w:r>
      <w:r w:rsidRPr="00DD7CCF">
        <w:t>in other words, they are not shorthand notation to be replaced by markup)</w:t>
      </w:r>
    </w:p>
    <w:p w14:paraId="66B9912D" w14:textId="3F3748AF" w:rsidR="00817FFE" w:rsidRPr="00DD7CCF" w:rsidRDefault="00817FFE" w:rsidP="00E2714A">
      <w:pPr>
        <w:pStyle w:val="Lista2"/>
      </w:pPr>
      <w:r>
        <w:t xml:space="preserve">see </w:t>
      </w:r>
      <w:r>
        <w:fldChar w:fldCharType="begin"/>
      </w:r>
      <w:r>
        <w:instrText xml:space="preserve"> REF _Ref74725958 \h </w:instrText>
      </w:r>
      <w:r>
        <w:fldChar w:fldCharType="separate"/>
      </w:r>
      <w:r w:rsidR="00E90D07">
        <w:rPr>
          <w:b/>
          <w:bCs/>
          <w:lang w:val="hu-HU"/>
        </w:rPr>
        <w:t>Hiba! A hivatkozási forrás nem található.</w:t>
      </w:r>
      <w:r>
        <w:fldChar w:fldCharType="end"/>
      </w:r>
      <w:r>
        <w:t xml:space="preserve"> for an illustration</w:t>
      </w:r>
    </w:p>
    <w:p w14:paraId="47863A1D" w14:textId="77777777" w:rsidR="00C02B8C" w:rsidRPr="00DD7CCF" w:rsidRDefault="004D2E67" w:rsidP="00E2714A">
      <w:pPr>
        <w:pStyle w:val="Lista"/>
      </w:pPr>
      <w:r w:rsidRPr="00DD7CCF">
        <w:t xml:space="preserve">split </w:t>
      </w:r>
      <w:proofErr w:type="spellStart"/>
      <w:r w:rsidRPr="00DD7CCF">
        <w:rPr>
          <w:rStyle w:val="Foreign"/>
        </w:rPr>
        <w:t>akṣara</w:t>
      </w:r>
      <w:r w:rsidRPr="00DD7CCF">
        <w:t>s</w:t>
      </w:r>
      <w:proofErr w:type="spellEnd"/>
      <w:r w:rsidRPr="00DD7CCF">
        <w:t xml:space="preserve"> in themselves need no markup other than the above placeholder characters, but they may be further complicated by the presence of additional markup of the following kinds</w:t>
      </w:r>
    </w:p>
    <w:p w14:paraId="03704C8C" w14:textId="77777777" w:rsidR="00C02B8C" w:rsidRPr="00DD7CCF" w:rsidRDefault="004D2E67" w:rsidP="00E2714A">
      <w:pPr>
        <w:pStyle w:val="Lista2"/>
      </w:pPr>
      <w:r w:rsidRPr="00DD7CCF">
        <w:t>in all examples here, &lt;&gt; represents an interrupting element of any nature</w:t>
      </w:r>
    </w:p>
    <w:p w14:paraId="06353A74" w14:textId="6F85051E" w:rsidR="00C02B8C" w:rsidRPr="00DD7CCF" w:rsidRDefault="004D2E67" w:rsidP="00E2714A">
      <w:pPr>
        <w:pStyle w:val="Lista2"/>
      </w:pPr>
      <w:r w:rsidRPr="00DD7CCF">
        <w:t xml:space="preserve">if some of the components involved are </w:t>
      </w:r>
      <w:r w:rsidRPr="00CD25A4">
        <w:rPr>
          <w:b/>
          <w:bCs/>
        </w:rPr>
        <w:t>unclear</w:t>
      </w:r>
      <w:r w:rsidRPr="00DD7CCF">
        <w:t xml:space="preserve"> </w:t>
      </w:r>
      <w:r w:rsidRPr="00E24F87">
        <w:rPr>
          <w:noProof/>
        </w:rPr>
        <w:t>(</w:t>
      </w:r>
      <w:r w:rsidR="001B68E2" w:rsidRPr="00DD7CCF">
        <w:t>§</w:t>
      </w:r>
      <w:r w:rsidR="001B68E2" w:rsidRPr="00DD7CCF">
        <w:fldChar w:fldCharType="begin"/>
      </w:r>
      <w:r w:rsidR="001B68E2" w:rsidRPr="00DD7CCF">
        <w:instrText xml:space="preserve"> REF _Ref43987289 \w \h </w:instrText>
      </w:r>
      <w:r w:rsidR="00DD7CCF">
        <w:instrText xml:space="preserve"> \* MERGEFORMAT </w:instrText>
      </w:r>
      <w:r w:rsidR="001B68E2" w:rsidRPr="00DD7CCF">
        <w:fldChar w:fldCharType="separate"/>
      </w:r>
      <w:r w:rsidR="00E90D07">
        <w:t>5.3.1</w:t>
      </w:r>
      <w:r w:rsidR="001B68E2" w:rsidRPr="00DD7CCF">
        <w:fldChar w:fldCharType="end"/>
      </w:r>
      <w:r w:rsidRPr="00DD7CCF">
        <w:t>)</w:t>
      </w:r>
    </w:p>
    <w:p w14:paraId="43103255" w14:textId="77777777" w:rsidR="00C02B8C" w:rsidRPr="00DD7CCF" w:rsidRDefault="004D2E67" w:rsidP="00E2714A">
      <w:pPr>
        <w:pStyle w:val="Lista3"/>
      </w:pPr>
      <w:r w:rsidRPr="00DD7CCF">
        <w:t>apply this tag to whichever transliterated characters are affected, but not to unaffected ones</w:t>
      </w:r>
    </w:p>
    <w:p w14:paraId="5F67B793" w14:textId="77777777" w:rsidR="00C02B8C" w:rsidRPr="00DD7CCF" w:rsidRDefault="004D2E67" w:rsidP="00E2714A">
      <w:pPr>
        <w:pStyle w:val="Lista3"/>
      </w:pPr>
      <w:r w:rsidRPr="00DD7CCF">
        <w:t>separately apply the tag to the placeholder only if the split-off component is itself affected</w:t>
      </w:r>
    </w:p>
    <w:p w14:paraId="28FA744C" w14:textId="77777777" w:rsidR="00C02B8C" w:rsidRPr="00DD7CCF" w:rsidRDefault="004D2E67" w:rsidP="00E2714A">
      <w:pPr>
        <w:pStyle w:val="Lista3"/>
      </w:pPr>
      <w:r w:rsidRPr="00DD7CCF">
        <w:t>do not include the interruption itself in the markup</w:t>
      </w:r>
    </w:p>
    <w:p w14:paraId="2B4C3EAF" w14:textId="77777777" w:rsidR="00C02B8C" w:rsidRPr="00DD7CCF" w:rsidRDefault="004D2E67" w:rsidP="00E2714A">
      <w:pPr>
        <w:pStyle w:val="Lista3"/>
      </w:pPr>
      <w:r w:rsidRPr="00DD7CCF">
        <w:t>for example:</w:t>
      </w:r>
    </w:p>
    <w:p w14:paraId="270D8675" w14:textId="51830F8B" w:rsidR="00C02B8C" w:rsidRPr="00DD7CCF" w:rsidRDefault="004D2E67" w:rsidP="004E103D">
      <w:pPr>
        <w:pStyle w:val="Lista4"/>
      </w:pPr>
      <w:r w:rsidRPr="00CD25A4">
        <w:rPr>
          <w:rStyle w:val="ForeignTamilScript"/>
          <w:cs/>
        </w:rPr>
        <w:t>கெ</w:t>
      </w:r>
      <w:r w:rsidRPr="00DD7CCF">
        <w:t>&lt;&gt;</w:t>
      </w:r>
      <w:r w:rsidRPr="00CD25A4">
        <w:rPr>
          <w:rStyle w:val="ForeignTamilScript"/>
          <w:color w:val="808080" w:themeColor="background1" w:themeShade="80"/>
          <w:cs/>
        </w:rPr>
        <w:t xml:space="preserve"> ா</w:t>
      </w:r>
      <w:r w:rsidRPr="001663CE">
        <w:rPr>
          <w:cs/>
        </w:rPr>
        <w:t xml:space="preserve"> </w:t>
      </w:r>
      <w:r w:rsidR="001663CE">
        <w:rPr>
          <w:rStyle w:val="ForeignTamilScript"/>
        </w:rPr>
        <w:t>(</w:t>
      </w:r>
      <w:r w:rsidRPr="00DD7CCF">
        <w:t xml:space="preserve">with grey text signifying unclear) would be encoded as </w:t>
      </w:r>
      <w:r w:rsidRPr="00DD7CCF">
        <w:rPr>
          <w:rStyle w:val="Codetext"/>
        </w:rPr>
        <w:t>k</w:t>
      </w:r>
      <w:r w:rsidRPr="00DD7CCF">
        <w:rPr>
          <w:rStyle w:val="Code"/>
        </w:rPr>
        <w:t>&lt;unclear&gt;</w:t>
      </w:r>
      <w:r w:rsidRPr="00DD7CCF">
        <w:rPr>
          <w:rStyle w:val="Codetext"/>
        </w:rPr>
        <w:t>o</w:t>
      </w:r>
      <w:r w:rsidRPr="00DD7CCF">
        <w:rPr>
          <w:rStyle w:val="Code"/>
        </w:rPr>
        <w:t>&lt;/unclear&gt;&lt;&gt;&lt;unclear&gt;</w:t>
      </w:r>
      <w:r w:rsidRPr="008608D1">
        <w:rPr>
          <w:rStyle w:val="Codetext"/>
          <w:rFonts w:ascii="Cambria Math" w:hAnsi="Cambria Math" w:cs="Cambria Math"/>
        </w:rPr>
        <w:t>⌉</w:t>
      </w:r>
      <w:r w:rsidRPr="00DD7CCF">
        <w:rPr>
          <w:rStyle w:val="Code"/>
        </w:rPr>
        <w:t>&lt;/unclear&gt;</w:t>
      </w:r>
    </w:p>
    <w:p w14:paraId="4CEC09E6" w14:textId="77777777" w:rsidR="00C02B8C" w:rsidRPr="00DD7CCF" w:rsidRDefault="004D2E67" w:rsidP="004E103D">
      <w:pPr>
        <w:pStyle w:val="Lista4"/>
      </w:pPr>
      <w:r w:rsidRPr="00CD25A4">
        <w:rPr>
          <w:rStyle w:val="ForeignTamilScript"/>
          <w:color w:val="808080" w:themeColor="background1" w:themeShade="80"/>
          <w:cs/>
        </w:rPr>
        <w:t>கெ</w:t>
      </w:r>
      <w:r w:rsidRPr="00DD7CCF">
        <w:t>&lt;&gt;</w:t>
      </w:r>
      <w:r w:rsidRPr="00CD25A4">
        <w:rPr>
          <w:rStyle w:val="ForeignTamilScript"/>
          <w:cs/>
        </w:rPr>
        <w:t xml:space="preserve"> ா </w:t>
      </w:r>
      <w:r w:rsidRPr="00DD7CCF">
        <w:t xml:space="preserve">would be encoded as </w:t>
      </w:r>
      <w:r w:rsidRPr="00DD7CCF">
        <w:rPr>
          <w:rStyle w:val="Code"/>
        </w:rPr>
        <w:t>&lt;unclear&gt;</w:t>
      </w:r>
      <w:r w:rsidRPr="00DD7CCF">
        <w:rPr>
          <w:rStyle w:val="Codetext"/>
        </w:rPr>
        <w:t>ko</w:t>
      </w:r>
      <w:r w:rsidRPr="00DD7CCF">
        <w:rPr>
          <w:rStyle w:val="Code"/>
        </w:rPr>
        <w:t>&lt;/unclear&gt;&lt;&gt;</w:t>
      </w:r>
      <w:r w:rsidRPr="008608D1">
        <w:rPr>
          <w:rStyle w:val="Codetext"/>
          <w:rFonts w:ascii="Cambria Math" w:hAnsi="Cambria Math" w:cs="Cambria Math"/>
        </w:rPr>
        <w:t>⌉</w:t>
      </w:r>
    </w:p>
    <w:p w14:paraId="16449CC4" w14:textId="77777777" w:rsidR="00C02B8C" w:rsidRPr="00DD7CCF" w:rsidRDefault="004D2E67" w:rsidP="004E103D">
      <w:pPr>
        <w:pStyle w:val="Lista4"/>
      </w:pPr>
      <w:r w:rsidRPr="00CD25A4">
        <w:rPr>
          <w:rStyle w:val="ForeignTamilScript"/>
          <w:color w:val="808080" w:themeColor="background1" w:themeShade="80"/>
          <w:cs/>
        </w:rPr>
        <w:t>ெ</w:t>
      </w:r>
      <w:r w:rsidRPr="00DD7CCF">
        <w:t>&lt;&gt;</w:t>
      </w:r>
      <w:r w:rsidRPr="00CD25A4">
        <w:rPr>
          <w:rStyle w:val="ForeignTamilScript"/>
          <w:cs/>
        </w:rPr>
        <w:t>கா</w:t>
      </w:r>
      <w:r w:rsidRPr="00CD25A4">
        <w:rPr>
          <w:cs/>
        </w:rPr>
        <w:t xml:space="preserve"> </w:t>
      </w:r>
      <w:r w:rsidRPr="00DD7CCF">
        <w:t xml:space="preserve">would be encoded as </w:t>
      </w:r>
      <w:r w:rsidRPr="00DD7CCF">
        <w:rPr>
          <w:rStyle w:val="Code"/>
        </w:rPr>
        <w:t>&lt;unclear&gt;</w:t>
      </w:r>
      <w:r w:rsidRPr="008608D1">
        <w:rPr>
          <w:rStyle w:val="Codetext"/>
          <w:rFonts w:ascii="Cambria Math" w:hAnsi="Cambria Math" w:cs="Cambria Math"/>
        </w:rPr>
        <w:t>⌈</w:t>
      </w:r>
      <w:r w:rsidRPr="00DD7CCF">
        <w:rPr>
          <w:rStyle w:val="Code"/>
        </w:rPr>
        <w:t>&lt;/unclear&gt;&lt;&gt;</w:t>
      </w:r>
      <w:r w:rsidRPr="00DD7CCF">
        <w:rPr>
          <w:rStyle w:val="Codetext"/>
        </w:rPr>
        <w:t>k</w:t>
      </w:r>
      <w:r w:rsidRPr="00DD7CCF">
        <w:rPr>
          <w:rStyle w:val="Code"/>
        </w:rPr>
        <w:t>&lt;unclear&gt;</w:t>
      </w:r>
      <w:r w:rsidRPr="00DD7CCF">
        <w:rPr>
          <w:rStyle w:val="Codetext"/>
        </w:rPr>
        <w:t>o</w:t>
      </w:r>
      <w:r w:rsidRPr="00DD7CCF">
        <w:rPr>
          <w:rStyle w:val="Code"/>
        </w:rPr>
        <w:t>&lt;/unclear&gt;</w:t>
      </w:r>
    </w:p>
    <w:p w14:paraId="613EC75E" w14:textId="061A81C8" w:rsidR="00C02B8C" w:rsidRPr="00DD7CCF" w:rsidRDefault="004D2E67" w:rsidP="00E2714A">
      <w:pPr>
        <w:pStyle w:val="Lista2"/>
      </w:pPr>
      <w:r w:rsidRPr="00DD7CCF">
        <w:t xml:space="preserve">if the reading of some components is </w:t>
      </w:r>
      <w:r w:rsidRPr="00CD25A4">
        <w:rPr>
          <w:b/>
          <w:bCs/>
        </w:rPr>
        <w:t>ambiguous</w:t>
      </w:r>
      <w:r w:rsidRPr="00DD7CCF">
        <w:t xml:space="preserve"> </w:t>
      </w:r>
      <w:r w:rsidRPr="00E24F87">
        <w:rPr>
          <w:noProof/>
        </w:rPr>
        <w:t>(</w:t>
      </w:r>
      <w:r w:rsidR="003C3D87" w:rsidRPr="00DD7CCF">
        <w:t>§</w:t>
      </w:r>
      <w:r w:rsidR="001B68E2" w:rsidRPr="00DD7CCF">
        <w:fldChar w:fldCharType="begin"/>
      </w:r>
      <w:r w:rsidR="001B68E2" w:rsidRPr="00DD7CCF">
        <w:instrText xml:space="preserve"> REF _Ref43987339 \w \h </w:instrText>
      </w:r>
      <w:r w:rsidR="00DD7CCF">
        <w:instrText xml:space="preserve"> \* MERGEFORMAT </w:instrText>
      </w:r>
      <w:r w:rsidR="001B68E2" w:rsidRPr="00DD7CCF">
        <w:fldChar w:fldCharType="separate"/>
      </w:r>
      <w:r w:rsidR="00E90D07">
        <w:t>5.3.3</w:t>
      </w:r>
      <w:r w:rsidR="001B68E2" w:rsidRPr="00DD7CCF">
        <w:fldChar w:fldCharType="end"/>
      </w:r>
      <w:r w:rsidRPr="00DD7CCF">
        <w:t xml:space="preserve">), in the interest of minimising complexity consider whether encoding the </w:t>
      </w:r>
      <w:r w:rsidRPr="00DD7CCF">
        <w:rPr>
          <w:rStyle w:val="Foreign"/>
        </w:rPr>
        <w:t>akṣara</w:t>
      </w:r>
      <w:r w:rsidRPr="00DD7CCF">
        <w:t xml:space="preserve"> as unclear would be sufficient for a reader familiar with the script to deduce the possible alternatives</w:t>
      </w:r>
    </w:p>
    <w:p w14:paraId="40735BE2" w14:textId="77777777" w:rsidR="00C02B8C" w:rsidRPr="00DD7CCF" w:rsidRDefault="004D2E67" w:rsidP="00E2714A">
      <w:pPr>
        <w:pStyle w:val="Lista3"/>
      </w:pPr>
      <w:r w:rsidRPr="00DD7CCF">
        <w:t>if you deem that encoding an ambiguity is essential</w:t>
      </w:r>
    </w:p>
    <w:p w14:paraId="2498B4CF" w14:textId="77777777" w:rsidR="00C02B8C" w:rsidRPr="00DD7CCF" w:rsidRDefault="004D2E67" w:rsidP="004E103D">
      <w:pPr>
        <w:pStyle w:val="Lista4"/>
      </w:pPr>
      <w:r w:rsidRPr="00DD7CCF">
        <w:t>do so for the transliterated characters concerned</w:t>
      </w:r>
    </w:p>
    <w:p w14:paraId="115D3C86" w14:textId="77777777" w:rsidR="00C02B8C" w:rsidRPr="00DD7CCF" w:rsidRDefault="004D2E67" w:rsidP="004E103D">
      <w:pPr>
        <w:pStyle w:val="Lista4"/>
      </w:pPr>
      <w:r w:rsidRPr="00DD7CCF">
        <w:t>add an unclear</w:t>
      </w:r>
      <w:r w:rsidRPr="00E24F87">
        <w:rPr>
          <w:noProof/>
        </w:rPr>
        <w:t>(</w:t>
      </w:r>
      <w:r w:rsidRPr="00DD7CCF">
        <w:t>!) tag to the placeholder if the split-off component is affected</w:t>
      </w:r>
    </w:p>
    <w:p w14:paraId="40E7938E" w14:textId="77777777" w:rsidR="00C02B8C" w:rsidRPr="00DD7CCF" w:rsidRDefault="004D2E67" w:rsidP="004E103D">
      <w:pPr>
        <w:pStyle w:val="Lista4"/>
      </w:pPr>
      <w:r w:rsidRPr="00DD7CCF">
        <w:t>do not include the placeholder in the markup for the ambiguity, and do not include the interruption itself in any markup</w:t>
      </w:r>
    </w:p>
    <w:p w14:paraId="0F14953E" w14:textId="77777777" w:rsidR="00C02B8C" w:rsidRPr="00DD7CCF" w:rsidRDefault="004D2E67" w:rsidP="00E2714A">
      <w:pPr>
        <w:pStyle w:val="Lista3"/>
      </w:pPr>
      <w:r w:rsidRPr="00DD7CCF">
        <w:t>for example:</w:t>
      </w:r>
    </w:p>
    <w:p w14:paraId="23AE1928" w14:textId="77777777" w:rsidR="00C02B8C" w:rsidRPr="00DD7CCF" w:rsidRDefault="004D2E67" w:rsidP="004E103D">
      <w:pPr>
        <w:pStyle w:val="Lista4"/>
      </w:pPr>
      <w:r w:rsidRPr="00CD25A4">
        <w:rPr>
          <w:rStyle w:val="ForeignTamilScript"/>
          <w:cs/>
        </w:rPr>
        <w:t>கெ</w:t>
      </w:r>
      <w:r w:rsidRPr="00DD7CCF">
        <w:t>&lt;&gt;</w:t>
      </w:r>
      <w:r w:rsidRPr="00CD25A4">
        <w:rPr>
          <w:rStyle w:val="ForeignTamilScript"/>
          <w:color w:val="808080" w:themeColor="background1" w:themeShade="80"/>
          <w:cs/>
        </w:rPr>
        <w:t xml:space="preserve"> ா</w:t>
      </w:r>
      <w:r w:rsidRPr="00CD25A4">
        <w:rPr>
          <w:rStyle w:val="ForeignTamilScript"/>
          <w:cs/>
        </w:rPr>
        <w:t xml:space="preserve">  </w:t>
      </w:r>
      <w:r w:rsidRPr="00DD7CCF">
        <w:t xml:space="preserve">where the unclear strokes after the interruption may be the character </w:t>
      </w:r>
      <w:r w:rsidRPr="00CD25A4">
        <w:rPr>
          <w:rStyle w:val="ForeignTamilScript"/>
          <w:cs/>
        </w:rPr>
        <w:t xml:space="preserve">ர </w:t>
      </w:r>
      <w:r w:rsidRPr="00DD7CCF">
        <w:rPr>
          <w:rStyle w:val="Foreign"/>
        </w:rPr>
        <w:t>ra</w:t>
      </w:r>
      <w:r w:rsidRPr="00DD7CCF">
        <w:t xml:space="preserve"> instead of the vowel marker </w:t>
      </w:r>
      <w:r w:rsidRPr="00CD25A4">
        <w:rPr>
          <w:rStyle w:val="ForeignTamilScript"/>
          <w:cs/>
        </w:rPr>
        <w:t xml:space="preserve"> ா </w:t>
      </w:r>
      <w:r w:rsidR="00547689">
        <w:rPr>
          <w:rStyle w:val="ForeignTamilScript"/>
        </w:rPr>
        <w:t>(</w:t>
      </w:r>
      <w:r w:rsidR="001E133B">
        <w:rPr>
          <w:rStyle w:val="ForeignTamilScript"/>
        </w:rPr>
        <w:t xml:space="preserve">called </w:t>
      </w:r>
      <w:r w:rsidR="00547689">
        <w:rPr>
          <w:rStyle w:val="Foreign"/>
        </w:rPr>
        <w:t>kāl</w:t>
      </w:r>
      <w:r w:rsidR="00547689">
        <w:rPr>
          <w:rStyle w:val="ForeignTamilScript"/>
        </w:rPr>
        <w:t xml:space="preserve">) </w:t>
      </w:r>
      <w:r w:rsidRPr="00DD7CCF">
        <w:t xml:space="preserve">may be encoded as </w:t>
      </w:r>
      <w:r w:rsidRPr="00DD7CCF">
        <w:rPr>
          <w:rStyle w:val="Codetext"/>
        </w:rPr>
        <w:t>k</w:t>
      </w:r>
      <w:r w:rsidRPr="00DD7CCF">
        <w:rPr>
          <w:rStyle w:val="Code"/>
        </w:rPr>
        <w:t>&lt;choice&gt;&lt;unclear&gt;</w:t>
      </w:r>
      <w:r w:rsidRPr="00DD7CCF">
        <w:rPr>
          <w:rStyle w:val="Codetext"/>
        </w:rPr>
        <w:t>o</w:t>
      </w:r>
      <w:r w:rsidRPr="00DD7CCF">
        <w:rPr>
          <w:rStyle w:val="Code"/>
        </w:rPr>
        <w:t>&lt;/unclear&gt;&lt;unclear&gt;</w:t>
      </w:r>
      <w:r w:rsidRPr="00DD7CCF">
        <w:rPr>
          <w:rStyle w:val="Codetext"/>
        </w:rPr>
        <w:t>era</w:t>
      </w:r>
      <w:r w:rsidRPr="00DD7CCF">
        <w:rPr>
          <w:rStyle w:val="Code"/>
        </w:rPr>
        <w:t>&lt;/unclear&gt;&lt;/choice&gt;&lt;&gt;&lt;unclear&gt;</w:t>
      </w:r>
      <w:r w:rsidRPr="008608D1">
        <w:rPr>
          <w:rStyle w:val="Codetext"/>
          <w:rFonts w:ascii="Cambria Math" w:hAnsi="Cambria Math" w:cs="Cambria Math"/>
        </w:rPr>
        <w:t>⌉</w:t>
      </w:r>
      <w:r w:rsidRPr="00DD7CCF">
        <w:rPr>
          <w:rStyle w:val="Code"/>
        </w:rPr>
        <w:t>&lt;/unclear&gt;</w:t>
      </w:r>
    </w:p>
    <w:p w14:paraId="6907DEC2" w14:textId="77777777" w:rsidR="00C02B8C" w:rsidRPr="00DD7CCF" w:rsidRDefault="004D2E67" w:rsidP="00E2714A">
      <w:pPr>
        <w:pStyle w:val="Lista5"/>
      </w:pPr>
      <w:r w:rsidRPr="00DD7CCF">
        <w:t xml:space="preserve">note that in this case the second option of the </w:t>
      </w:r>
      <w:r w:rsidRPr="00DD7CCF">
        <w:rPr>
          <w:rStyle w:val="Code"/>
        </w:rPr>
        <w:t>&lt;choice&gt;</w:t>
      </w:r>
      <w:r w:rsidRPr="00DD7CCF">
        <w:t xml:space="preserve"> element produces the text “</w:t>
      </w:r>
      <w:proofErr w:type="spellStart"/>
      <w:r w:rsidRPr="00ED5C86">
        <w:rPr>
          <w:rStyle w:val="Foreign"/>
        </w:rPr>
        <w:t>kera</w:t>
      </w:r>
      <w:proofErr w:type="spellEnd"/>
      <w:r w:rsidRPr="00DD7CCF">
        <w:t xml:space="preserve">&lt;&gt;⌉”, where the placeholder sign must be understood to mean that the entire preceding </w:t>
      </w:r>
      <w:r w:rsidRPr="00DD7CCF">
        <w:rPr>
          <w:rStyle w:val="Foreign"/>
        </w:rPr>
        <w:t>akṣara</w:t>
      </w:r>
      <w:r w:rsidRPr="00DD7CCF">
        <w:t xml:space="preserve"> </w:t>
      </w:r>
      <w:r w:rsidRPr="00E24F87">
        <w:rPr>
          <w:noProof/>
        </w:rPr>
        <w:t>(</w:t>
      </w:r>
      <w:r w:rsidRPr="00DD7CCF">
        <w:t xml:space="preserve">i.e. </w:t>
      </w:r>
      <w:r w:rsidRPr="00DD7CCF">
        <w:rPr>
          <w:rStyle w:val="Foreign"/>
        </w:rPr>
        <w:t>ra</w:t>
      </w:r>
      <w:r w:rsidRPr="00DD7CCF">
        <w:t>), rather than just one component of it, is located after the interruption</w:t>
      </w:r>
      <w:r w:rsidRPr="00F47381">
        <w:rPr>
          <w:rStyle w:val="Lbjegyzet-hivatkozs"/>
        </w:rPr>
        <w:footnoteReference w:id="17"/>
      </w:r>
    </w:p>
    <w:p w14:paraId="6DF9A066" w14:textId="6C4BB652" w:rsidR="00C02B8C" w:rsidRPr="00DD7CCF" w:rsidRDefault="004D2E67" w:rsidP="00E2714A">
      <w:pPr>
        <w:pStyle w:val="Lista2"/>
      </w:pPr>
      <w:r w:rsidRPr="00DD7CCF">
        <w:t xml:space="preserve">if an adjacent </w:t>
      </w:r>
      <w:r w:rsidRPr="00CD25A4">
        <w:rPr>
          <w:b/>
          <w:bCs/>
        </w:rPr>
        <w:t>lacuna</w:t>
      </w:r>
      <w:r w:rsidRPr="00DD7CCF">
        <w:t xml:space="preserve"> has obliterated a split-off component which you </w:t>
      </w:r>
      <w:r w:rsidRPr="00CD25A4">
        <w:rPr>
          <w:b/>
          <w:bCs/>
        </w:rPr>
        <w:t>supply</w:t>
      </w:r>
      <w:r w:rsidRPr="00DD7CCF">
        <w:t xml:space="preserve"> </w:t>
      </w:r>
      <w:r w:rsidRPr="00E24F87">
        <w:rPr>
          <w:noProof/>
        </w:rPr>
        <w:t>(</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E90D07">
        <w:t>5.5</w:t>
      </w:r>
      <w:r w:rsidR="00780A5D" w:rsidRPr="00DD7CCF">
        <w:fldChar w:fldCharType="end"/>
      </w:r>
      <w:r w:rsidRPr="00DD7CCF">
        <w:t>)</w:t>
      </w:r>
    </w:p>
    <w:p w14:paraId="1C8B66C9" w14:textId="77777777" w:rsidR="00C02B8C" w:rsidRPr="00DD7CCF" w:rsidRDefault="004D2E67" w:rsidP="00E2714A">
      <w:pPr>
        <w:pStyle w:val="Lista3"/>
      </w:pPr>
      <w:r w:rsidRPr="00DD7CCF">
        <w:t>mark up the affected vowel</w:t>
      </w:r>
    </w:p>
    <w:p w14:paraId="2AF2FF11" w14:textId="77777777" w:rsidR="00C02B8C" w:rsidRPr="00DD7CCF" w:rsidRDefault="004D2E67" w:rsidP="004E103D">
      <w:pPr>
        <w:pStyle w:val="Lista4"/>
      </w:pPr>
      <w:r w:rsidRPr="00DD7CCF">
        <w:t>as supplied if it consists only of the supplied split-off component</w:t>
      </w:r>
    </w:p>
    <w:p w14:paraId="4730050B" w14:textId="77777777" w:rsidR="00C02B8C" w:rsidRPr="00DD7CCF" w:rsidRDefault="004D2E67" w:rsidP="004E103D">
      <w:pPr>
        <w:pStyle w:val="Lista4"/>
      </w:pPr>
      <w:r w:rsidRPr="00DD7CCF">
        <w:lastRenderedPageBreak/>
        <w:t xml:space="preserve">as unclear if it consists of an extant component </w:t>
      </w:r>
      <w:r w:rsidRPr="00DD7CCF">
        <w:rPr>
          <w:rStyle w:val="Foreign"/>
        </w:rPr>
        <w:t>and</w:t>
      </w:r>
      <w:r w:rsidRPr="00DD7CCF">
        <w:t xml:space="preserve"> a supplied split-off component</w:t>
      </w:r>
    </w:p>
    <w:p w14:paraId="183E56FB" w14:textId="77777777" w:rsidR="00C02B8C" w:rsidRPr="00DD7CCF" w:rsidRDefault="004D2E67" w:rsidP="00E2714A">
      <w:pPr>
        <w:pStyle w:val="Lista3"/>
      </w:pPr>
      <w:r w:rsidRPr="00DD7CCF">
        <w:t>mark up the placeholder as supplied</w:t>
      </w:r>
    </w:p>
    <w:p w14:paraId="2A9BA8D0" w14:textId="77777777" w:rsidR="00C02B8C" w:rsidRPr="00DD7CCF" w:rsidRDefault="004D2E67" w:rsidP="00E2714A">
      <w:pPr>
        <w:pStyle w:val="Lista3"/>
      </w:pPr>
      <w:r w:rsidRPr="00DD7CCF">
        <w:t>do not include the interruption itself in any markup</w:t>
      </w:r>
    </w:p>
    <w:p w14:paraId="30A7EDEF" w14:textId="77777777" w:rsidR="00C02B8C" w:rsidRPr="00DD7CCF" w:rsidRDefault="004D2E67" w:rsidP="00E2714A">
      <w:pPr>
        <w:pStyle w:val="Lista3"/>
      </w:pPr>
      <w:r w:rsidRPr="00DD7CCF">
        <w:t>for example</w:t>
      </w:r>
    </w:p>
    <w:p w14:paraId="355FB068" w14:textId="77777777" w:rsidR="00C02B8C" w:rsidRPr="00DD7CCF" w:rsidRDefault="004D2E67" w:rsidP="004E103D">
      <w:pPr>
        <w:pStyle w:val="Lista4"/>
      </w:pPr>
      <w:r w:rsidRPr="00CD25A4">
        <w:rPr>
          <w:rStyle w:val="ForeignTamilScript"/>
          <w:cs/>
        </w:rPr>
        <w:t>கெ</w:t>
      </w:r>
      <w:r w:rsidRPr="00DD7CCF">
        <w:t>&lt;&gt;</w:t>
      </w:r>
      <w:r w:rsidRPr="00CD25A4">
        <w:rPr>
          <w:rStyle w:val="ForeignTamilScript"/>
          <w:color w:val="808080" w:themeColor="background1" w:themeShade="80"/>
          <w:cs/>
        </w:rPr>
        <w:t xml:space="preserve"> ா</w:t>
      </w:r>
      <w:r w:rsidRPr="00CD25A4">
        <w:rPr>
          <w:cs/>
        </w:rPr>
        <w:t xml:space="preserve"> </w:t>
      </w:r>
      <w:r w:rsidR="0041246A">
        <w:t>(</w:t>
      </w:r>
      <w:r w:rsidRPr="00DD7CCF">
        <w:t xml:space="preserve">with grey text for the restored lacuna) would be encoded as </w:t>
      </w:r>
      <w:r w:rsidRPr="00DD7CCF">
        <w:rPr>
          <w:rStyle w:val="Codetext"/>
        </w:rPr>
        <w:t>k</w:t>
      </w:r>
      <w:r w:rsidRPr="00DD7CCF">
        <w:rPr>
          <w:rStyle w:val="Code"/>
        </w:rPr>
        <w:t>&lt;unclear&gt;</w:t>
      </w:r>
      <w:r w:rsidRPr="00DD7CCF">
        <w:rPr>
          <w:rStyle w:val="Codetext"/>
        </w:rPr>
        <w:t>o</w:t>
      </w:r>
      <w:r w:rsidRPr="00DD7CCF">
        <w:rPr>
          <w:rStyle w:val="Code"/>
        </w:rPr>
        <w:t xml:space="preserve">&lt;/unclear&gt;&lt;&gt;&lt;supplied </w:t>
      </w:r>
      <w:r w:rsidRPr="00DD7CCF">
        <w:rPr>
          <w:rStyle w:val="Codeattribute"/>
        </w:rPr>
        <w:t>reason</w:t>
      </w:r>
      <w:r w:rsidRPr="00DD7CCF">
        <w:rPr>
          <w:rStyle w:val="Code"/>
        </w:rPr>
        <w:t>=</w:t>
      </w:r>
      <w:r w:rsidRPr="0046000E">
        <w:rPr>
          <w:rStyle w:val="Codevalue"/>
        </w:rPr>
        <w:t>"lost"</w:t>
      </w:r>
      <w:r w:rsidRPr="00DD7CCF">
        <w:rPr>
          <w:rStyle w:val="Code"/>
        </w:rPr>
        <w:t>&gt;</w:t>
      </w:r>
      <w:r w:rsidRPr="008608D1">
        <w:rPr>
          <w:rStyle w:val="Codetext"/>
          <w:rFonts w:ascii="Cambria Math" w:hAnsi="Cambria Math" w:cs="Cambria Math"/>
        </w:rPr>
        <w:t>⌉</w:t>
      </w:r>
      <w:r w:rsidRPr="00DD7CCF">
        <w:rPr>
          <w:rStyle w:val="Code"/>
        </w:rPr>
        <w:t>&lt;/supplied&gt;</w:t>
      </w:r>
    </w:p>
    <w:p w14:paraId="32FF63AB" w14:textId="77777777" w:rsidR="00C02B8C" w:rsidRPr="00DD7CCF" w:rsidRDefault="004D2E67" w:rsidP="004E103D">
      <w:pPr>
        <w:pStyle w:val="Lista4"/>
      </w:pPr>
      <w:r w:rsidRPr="00CD25A4">
        <w:rPr>
          <w:rStyle w:val="ForeignTamilScript"/>
          <w:color w:val="808080" w:themeColor="background1" w:themeShade="80"/>
          <w:cs/>
        </w:rPr>
        <w:t>ெ</w:t>
      </w:r>
      <w:r w:rsidRPr="00DD7CCF">
        <w:t>&lt;&gt;</w:t>
      </w:r>
      <w:r w:rsidRPr="00CD25A4">
        <w:rPr>
          <w:rStyle w:val="ForeignTamilScript"/>
          <w:cs/>
        </w:rPr>
        <w:t>க</w:t>
      </w:r>
      <w:r w:rsidRPr="00CD25A4">
        <w:rPr>
          <w:cs/>
        </w:rPr>
        <w:t xml:space="preserve"> </w:t>
      </w:r>
      <w:r w:rsidRPr="00DD7CCF">
        <w:t xml:space="preserve">would be encoded as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8608D1">
        <w:rPr>
          <w:rStyle w:val="Codetext"/>
          <w:rFonts w:ascii="Cambria Math" w:hAnsi="Cambria Math" w:cs="Cambria Math"/>
        </w:rPr>
        <w:t>⌈</w:t>
      </w:r>
      <w:r w:rsidRPr="00DD7CCF">
        <w:rPr>
          <w:rStyle w:val="Code"/>
        </w:rPr>
        <w:t>&lt;/supplied&gt;&lt;&gt;</w:t>
      </w:r>
      <w:r w:rsidRPr="00DD7CCF">
        <w:rPr>
          <w:rStyle w:val="Codetext"/>
        </w:rPr>
        <w:t>k</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e</w:t>
      </w:r>
      <w:r w:rsidRPr="00DD7CCF">
        <w:rPr>
          <w:rStyle w:val="Code"/>
        </w:rPr>
        <w:t>&lt;/supplied&gt;</w:t>
      </w:r>
    </w:p>
    <w:p w14:paraId="0A9F6174" w14:textId="77777777" w:rsidR="00C02B8C" w:rsidRPr="00DD7CCF" w:rsidRDefault="004D2E67" w:rsidP="00E2714A">
      <w:pPr>
        <w:pStyle w:val="Lista2"/>
      </w:pPr>
      <w:r w:rsidRPr="00DD7CCF">
        <w:t xml:space="preserve">if an adjacent </w:t>
      </w:r>
      <w:r w:rsidRPr="00CD25A4">
        <w:rPr>
          <w:b/>
          <w:bCs/>
        </w:rPr>
        <w:t>lacuna</w:t>
      </w:r>
      <w:r w:rsidRPr="00DD7CCF">
        <w:t xml:space="preserve"> may have obliterated a split-off component but you </w:t>
      </w:r>
      <w:r w:rsidRPr="00CD25A4">
        <w:rPr>
          <w:b/>
          <w:bCs/>
        </w:rPr>
        <w:t xml:space="preserve">do not supply </w:t>
      </w:r>
      <w:r w:rsidRPr="00DD7CCF">
        <w:t>this even tentatively</w:t>
      </w:r>
    </w:p>
    <w:p w14:paraId="1F6A59D0" w14:textId="77777777" w:rsidR="00C02B8C" w:rsidRDefault="004D2E67" w:rsidP="00E2714A">
      <w:pPr>
        <w:pStyle w:val="Lista3"/>
      </w:pPr>
      <w:r w:rsidRPr="00DD7CCF">
        <w:t xml:space="preserve">simply mark up the </w:t>
      </w:r>
      <w:r w:rsidRPr="00DD7CCF">
        <w:rPr>
          <w:rStyle w:val="Foreign"/>
        </w:rPr>
        <w:t>extant</w:t>
      </w:r>
      <w:r w:rsidRPr="00DD7CCF">
        <w:t xml:space="preserve"> vowel component as unclear and leave it to the proficient reader to deduce the fact that an additional component may have been destroyed in the lacuna</w:t>
      </w:r>
    </w:p>
    <w:p w14:paraId="1F18A6E0" w14:textId="04BC6954" w:rsidR="00CF217C" w:rsidRDefault="00CF217C" w:rsidP="00CF217C"/>
    <w:tbl>
      <w:tblPr>
        <w:tblStyle w:val="CodeSampleTable"/>
        <w:tblW w:w="5000" w:type="pct"/>
        <w:tblLook w:val="04A0" w:firstRow="1" w:lastRow="0" w:firstColumn="1" w:lastColumn="0" w:noHBand="0" w:noVBand="1"/>
      </w:tblPr>
      <w:tblGrid>
        <w:gridCol w:w="5199"/>
        <w:gridCol w:w="4423"/>
      </w:tblGrid>
      <w:tr w:rsidR="00817FFE" w:rsidRPr="00DD7CCF" w14:paraId="704AEDC0" w14:textId="77777777" w:rsidTr="00A25D88">
        <w:trPr>
          <w:cnfStyle w:val="100000000000" w:firstRow="1" w:lastRow="0" w:firstColumn="0" w:lastColumn="0" w:oddVBand="0" w:evenVBand="0" w:oddHBand="0" w:evenHBand="0" w:firstRowFirstColumn="0" w:firstRowLastColumn="0" w:lastRowFirstColumn="0" w:lastRowLastColumn="0"/>
        </w:trPr>
        <w:tc>
          <w:tcPr>
            <w:tcW w:w="0" w:type="auto"/>
            <w:gridSpan w:val="2"/>
          </w:tcPr>
          <w:p w14:paraId="4DE1F398" w14:textId="5544E44D" w:rsidR="00817FFE" w:rsidRPr="00DD7CCF" w:rsidRDefault="00817FFE" w:rsidP="00A25D88">
            <w:pPr>
              <w:pStyle w:val="Kpalrs"/>
            </w:pPr>
            <w:r w:rsidRPr="00DD7CCF">
              <w:t xml:space="preserve">Example </w:t>
            </w:r>
            <w:r>
              <w:fldChar w:fldCharType="begin"/>
            </w:r>
            <w:r>
              <w:instrText xml:space="preserve"> STYLEREF 3 \s </w:instrText>
            </w:r>
            <w:r>
              <w:fldChar w:fldCharType="separate"/>
            </w:r>
            <w:r w:rsidR="005E67E7">
              <w:rPr>
                <w:noProof/>
              </w:rPr>
              <w:t>4.1.4</w:t>
            </w:r>
            <w:r>
              <w:rPr>
                <w:noProof/>
              </w:rPr>
              <w:fldChar w:fldCharType="end"/>
            </w:r>
            <w:r w:rsidRPr="00DD7CCF">
              <w:t>.</w:t>
            </w:r>
            <w:r>
              <w:fldChar w:fldCharType="begin"/>
            </w:r>
            <w:r>
              <w:instrText xml:space="preserve"> SEQ Example \* ALPHABETIC \s 3 </w:instrText>
            </w:r>
            <w:r>
              <w:fldChar w:fldCharType="separate"/>
            </w:r>
            <w:r w:rsidR="005E67E7">
              <w:rPr>
                <w:noProof/>
              </w:rPr>
              <w:t>A</w:t>
            </w:r>
            <w:r>
              <w:rPr>
                <w:noProof/>
              </w:rPr>
              <w:fldChar w:fldCharType="end"/>
            </w:r>
            <w:r w:rsidRPr="00DD7CCF">
              <w:t xml:space="preserve">: </w:t>
            </w:r>
            <w:r>
              <w:t>vowel marker separated from its consonant by physical feature</w:t>
            </w:r>
          </w:p>
        </w:tc>
      </w:tr>
      <w:tr w:rsidR="00817FFE" w:rsidRPr="00DD7CCF" w14:paraId="77754FD6" w14:textId="77777777" w:rsidTr="00A25D88">
        <w:tc>
          <w:tcPr>
            <w:tcW w:w="0" w:type="auto"/>
          </w:tcPr>
          <w:p w14:paraId="058FCF4C" w14:textId="6CB8C452" w:rsidR="00817FFE" w:rsidRPr="00DD7CCF" w:rsidRDefault="00817FFE" w:rsidP="00A25D88">
            <w:pPr>
              <w:pStyle w:val="CodeParagraph"/>
            </w:pPr>
            <w:r w:rsidRPr="00817FFE">
              <w:rPr>
                <w:rStyle w:val="Codetext"/>
              </w:rPr>
              <w:t>A</w:t>
            </w:r>
            <w:r w:rsidRPr="00817FFE">
              <w:rPr>
                <w:rStyle w:val="Codetext"/>
                <w:rFonts w:ascii="Cambria Math" w:hAnsi="Cambria Math" w:cs="Cambria Math"/>
              </w:rPr>
              <w:t>⌈</w:t>
            </w:r>
            <w:r w:rsidRPr="00817FFE">
              <w:rPr>
                <w:rStyle w:val="Code"/>
              </w:rPr>
              <w:t xml:space="preserve">&lt;space </w:t>
            </w:r>
            <w:r w:rsidRPr="00817FFE">
              <w:rPr>
                <w:rStyle w:val="Codeattribute"/>
              </w:rPr>
              <w:t>type=</w:t>
            </w:r>
            <w:r w:rsidRPr="00817FFE">
              <w:rPr>
                <w:rStyle w:val="Codevalue"/>
              </w:rPr>
              <w:t>"descender"</w:t>
            </w:r>
            <w:r w:rsidRPr="00817FFE">
              <w:rPr>
                <w:rStyle w:val="Code"/>
              </w:rPr>
              <w:t>/&gt;</w:t>
            </w:r>
            <w:r w:rsidRPr="00817FFE">
              <w:rPr>
                <w:rStyle w:val="Codetext"/>
              </w:rPr>
              <w:t>horātri</w:t>
            </w:r>
          </w:p>
        </w:tc>
        <w:tc>
          <w:tcPr>
            <w:tcW w:w="0" w:type="auto"/>
            <w:vMerge w:val="restart"/>
            <w:vAlign w:val="bottom"/>
          </w:tcPr>
          <w:p w14:paraId="7910437D" w14:textId="77777777" w:rsidR="00817FFE" w:rsidRPr="00DD7CCF" w:rsidRDefault="00817FFE" w:rsidP="00A25D88">
            <w:pPr>
              <w:jc w:val="center"/>
            </w:pPr>
          </w:p>
          <w:p w14:paraId="7FFA0B0B" w14:textId="77777777" w:rsidR="00817FFE" w:rsidRPr="00DD7CCF" w:rsidRDefault="00817FFE" w:rsidP="00A25D88">
            <w:pPr>
              <w:jc w:val="center"/>
            </w:pPr>
          </w:p>
          <w:p w14:paraId="36868FEB" w14:textId="77777777" w:rsidR="00817FFE" w:rsidRPr="00DD7CCF" w:rsidRDefault="00817FFE" w:rsidP="00A25D88">
            <w:pPr>
              <w:jc w:val="center"/>
            </w:pPr>
          </w:p>
          <w:p w14:paraId="634C0C00" w14:textId="10FC8964" w:rsidR="00817FFE" w:rsidRPr="00DD7CCF" w:rsidRDefault="00817FFE" w:rsidP="00A25D88">
            <w:pPr>
              <w:jc w:val="center"/>
            </w:pPr>
            <w:r>
              <w:rPr>
                <w:noProof/>
              </w:rPr>
              <w:drawing>
                <wp:inline distT="0" distB="0" distL="0" distR="0" wp14:anchorId="432F6EA9" wp14:editId="0DB51F1E">
                  <wp:extent cx="2804036" cy="1109413"/>
                  <wp:effectExtent l="0" t="0" r="0" b="0"/>
                  <wp:docPr id="45" name="Kép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827224" cy="1118587"/>
                          </a:xfrm>
                          <a:prstGeom prst="rect">
                            <a:avLst/>
                          </a:prstGeom>
                          <a:noFill/>
                          <a:ln>
                            <a:noFill/>
                          </a:ln>
                        </pic:spPr>
                      </pic:pic>
                    </a:graphicData>
                  </a:graphic>
                </wp:inline>
              </w:drawing>
            </w:r>
          </w:p>
        </w:tc>
      </w:tr>
      <w:tr w:rsidR="00817FFE" w:rsidRPr="00DD7CCF" w14:paraId="08591B2A" w14:textId="77777777" w:rsidTr="00A25D88">
        <w:tc>
          <w:tcPr>
            <w:tcW w:w="0" w:type="auto"/>
          </w:tcPr>
          <w:p w14:paraId="6FB16346" w14:textId="77777777" w:rsidR="00817FFE" w:rsidRDefault="00817FFE" w:rsidP="00817FFE">
            <w:pPr>
              <w:pStyle w:val="TableNote"/>
            </w:pPr>
            <w:r w:rsidRPr="00817FFE">
              <w:t xml:space="preserve">the </w:t>
            </w:r>
            <w:r>
              <w:t xml:space="preserve">vowel marker for </w:t>
            </w:r>
            <w:r>
              <w:rPr>
                <w:rStyle w:val="Foreign"/>
              </w:rPr>
              <w:t>o</w:t>
            </w:r>
            <w:r>
              <w:t xml:space="preserve"> here consists of a stroke on the left of the consonant and another stroke on the right</w:t>
            </w:r>
          </w:p>
          <w:p w14:paraId="5CF78E4A" w14:textId="77777777" w:rsidR="00817FFE" w:rsidRPr="00817FFE" w:rsidRDefault="00817FFE" w:rsidP="00817FFE">
            <w:pPr>
              <w:pStyle w:val="TableNote"/>
              <w:rPr>
                <w:rFonts w:ascii="Consolas" w:hAnsi="Consolas" w:cs="Consolas"/>
                <w:noProof/>
                <w:color w:val="002060"/>
                <w:shd w:val="clear" w:color="auto" w:fill="F2F2F2" w:themeFill="background1" w:themeFillShade="F2"/>
              </w:rPr>
            </w:pPr>
            <w:r>
              <w:t>the stroke on the left has been split off from the consonant by a descender from the line above</w:t>
            </w:r>
          </w:p>
          <w:p w14:paraId="33F74128" w14:textId="77777777" w:rsidR="00817FFE" w:rsidRDefault="00817FFE" w:rsidP="00817FFE">
            <w:pPr>
              <w:rPr>
                <w:noProof/>
                <w:shd w:val="clear" w:color="auto" w:fill="F2F2F2" w:themeFill="background1" w:themeFillShade="F2"/>
              </w:rPr>
            </w:pPr>
          </w:p>
          <w:p w14:paraId="017615D2" w14:textId="201A81EE" w:rsidR="00817FFE" w:rsidRPr="00DD7CCF" w:rsidRDefault="00817FFE" w:rsidP="00817FFE">
            <w:pPr>
              <w:rPr>
                <w:noProof/>
                <w:shd w:val="clear" w:color="auto" w:fill="F2F2F2" w:themeFill="background1" w:themeFillShade="F2"/>
              </w:rPr>
            </w:pPr>
          </w:p>
        </w:tc>
        <w:tc>
          <w:tcPr>
            <w:tcW w:w="0" w:type="auto"/>
            <w:vMerge/>
          </w:tcPr>
          <w:p w14:paraId="2A2FD708" w14:textId="77777777" w:rsidR="00817FFE" w:rsidRPr="00DD7CCF" w:rsidRDefault="00817FFE" w:rsidP="00A25D88">
            <w:pPr>
              <w:rPr>
                <w:rStyle w:val="Code"/>
              </w:rPr>
            </w:pPr>
          </w:p>
        </w:tc>
      </w:tr>
    </w:tbl>
    <w:p w14:paraId="4E043CA8" w14:textId="77777777" w:rsidR="00C02B8C" w:rsidRPr="00DD7CCF" w:rsidRDefault="004D2E67" w:rsidP="00D4342A">
      <w:pPr>
        <w:pStyle w:val="Cmsor2"/>
      </w:pPr>
      <w:bookmarkStart w:id="235" w:name="_f8rlfquf7u2o" w:colFirst="0" w:colLast="0"/>
      <w:bookmarkStart w:id="236" w:name="_Ref43978591"/>
      <w:bookmarkStart w:id="237" w:name="_Toc74733447"/>
      <w:bookmarkEnd w:id="235"/>
      <w:r w:rsidRPr="00DD7CCF">
        <w:t>Non-alphabetic Characters</w:t>
      </w:r>
      <w:bookmarkEnd w:id="236"/>
      <w:bookmarkEnd w:id="237"/>
    </w:p>
    <w:p w14:paraId="1397C66F" w14:textId="77777777" w:rsidR="00C02B8C" w:rsidRPr="00DD7CCF" w:rsidRDefault="004D2E67" w:rsidP="00D4342A">
      <w:pPr>
        <w:pStyle w:val="Cmsor3"/>
      </w:pPr>
      <w:bookmarkStart w:id="238" w:name="_4mw6s39lu6fq" w:colFirst="0" w:colLast="0"/>
      <w:bookmarkStart w:id="239" w:name="_Ref43987431"/>
      <w:bookmarkStart w:id="240" w:name="_Toc74733448"/>
      <w:bookmarkEnd w:id="238"/>
      <w:r w:rsidRPr="00DD7CCF">
        <w:t>Overview</w:t>
      </w:r>
      <w:bookmarkEnd w:id="239"/>
      <w:bookmarkEnd w:id="240"/>
    </w:p>
    <w:p w14:paraId="40A45C27" w14:textId="77777777" w:rsidR="00C02B8C" w:rsidRPr="00DD7CCF" w:rsidRDefault="004D2E67" w:rsidP="00E2714A">
      <w:pPr>
        <w:pStyle w:val="Lista"/>
      </w:pPr>
      <w:r w:rsidRPr="00DD7CCF">
        <w:t xml:space="preserve">we will use the element </w:t>
      </w:r>
      <w:r w:rsidRPr="00DD7CCF">
        <w:rPr>
          <w:rStyle w:val="Code"/>
        </w:rPr>
        <w:t>&lt;g&gt;</w:t>
      </w:r>
      <w:r w:rsidRPr="00DD7CCF">
        <w:t xml:space="preserve"> </w:t>
      </w:r>
      <w:r w:rsidRPr="00E24F87">
        <w:rPr>
          <w:noProof/>
        </w:rPr>
        <w:t>(</w:t>
      </w:r>
      <w:r w:rsidRPr="00DD7CCF">
        <w:t>for “glyph” or “gaiji”</w:t>
      </w:r>
      <w:r w:rsidRPr="00F47381">
        <w:rPr>
          <w:rStyle w:val="Lbjegyzet-hivatkozs"/>
        </w:rPr>
        <w:footnoteReference w:id="18"/>
      </w:r>
      <w:r w:rsidRPr="00DD7CCF">
        <w:t>) in the encoding of all characters other than alphabetic ones and decimal digits</w:t>
      </w:r>
    </w:p>
    <w:p w14:paraId="7C70171C" w14:textId="77777777" w:rsidR="00C02B8C" w:rsidRPr="00DD7CCF" w:rsidRDefault="004D2E67" w:rsidP="00E2714A">
      <w:pPr>
        <w:pStyle w:val="Lista2"/>
      </w:pPr>
      <w:r w:rsidRPr="00DD7CCF">
        <w:t>the use of this element indicates that no perfect equivalent to the original character is available in our transliteration system</w:t>
      </w:r>
    </w:p>
    <w:p w14:paraId="7333904B" w14:textId="77777777" w:rsidR="00C02B8C" w:rsidRPr="00DD7CCF" w:rsidRDefault="004D2E67" w:rsidP="00E2714A">
      <w:pPr>
        <w:pStyle w:val="Lista2"/>
      </w:pPr>
      <w:r w:rsidRPr="00DD7CCF">
        <w:t>the characters prescribed in our Transliteration Guide are deemed to be perfect equivalents to original alphabetic characters and decimal digits and therefore require no encoding as glyphs</w:t>
      </w:r>
    </w:p>
    <w:p w14:paraId="1C3388A8" w14:textId="77777777" w:rsidR="00C02B8C" w:rsidRPr="00DD7CCF" w:rsidRDefault="004D2E67" w:rsidP="00E2714A">
      <w:pPr>
        <w:pStyle w:val="Lista"/>
      </w:pPr>
      <w:r w:rsidRPr="00DD7CCF">
        <w:t xml:space="preserve">the element </w:t>
      </w:r>
      <w:r w:rsidRPr="00DD7CCF">
        <w:rPr>
          <w:rStyle w:val="Code"/>
        </w:rPr>
        <w:t>&lt;g&gt;</w:t>
      </w:r>
      <w:r w:rsidRPr="00DD7CCF">
        <w:t xml:space="preserve"> shall be used in two different ways:</w:t>
      </w:r>
    </w:p>
    <w:p w14:paraId="000E4ECE" w14:textId="77777777" w:rsidR="00C02B8C" w:rsidRPr="00DD7CCF" w:rsidRDefault="004D2E67" w:rsidP="00E2714A">
      <w:pPr>
        <w:pStyle w:val="Lista2"/>
      </w:pPr>
      <w:r w:rsidRPr="00DD7CCF">
        <w:t xml:space="preserve">as a text-containing element </w:t>
      </w:r>
      <w:r w:rsidRPr="00DD7CCF">
        <w:rPr>
          <w:rStyle w:val="Code"/>
        </w:rPr>
        <w:t>&lt;g&gt;</w:t>
      </w:r>
      <w:r w:rsidRPr="00DD7CCF">
        <w:rPr>
          <w:rStyle w:val="Codetext"/>
        </w:rPr>
        <w:t>text</w:t>
      </w:r>
      <w:r w:rsidRPr="00DD7CCF">
        <w:rPr>
          <w:rStyle w:val="Code"/>
        </w:rPr>
        <w:t>&lt;/g&gt;</w:t>
      </w:r>
      <w:r w:rsidRPr="00DD7CCF">
        <w:t xml:space="preserve">  to </w:t>
      </w:r>
      <w:r w:rsidRPr="00CD25A4">
        <w:rPr>
          <w:b/>
          <w:bCs/>
        </w:rPr>
        <w:t>wrap</w:t>
      </w:r>
      <w:r w:rsidRPr="00DD7CCF">
        <w:t xml:space="preserve"> one or more transliteration characters that convey information about the function of the glyph, namely </w:t>
      </w:r>
      <w:r w:rsidRPr="00E24F87">
        <w:rPr>
          <w:noProof/>
        </w:rPr>
        <w:t>(</w:t>
      </w:r>
      <w:r w:rsidRPr="00DD7CCF">
        <w:t xml:space="preserve">1) </w:t>
      </w:r>
      <w:r w:rsidRPr="00CD25A4">
        <w:rPr>
          <w:b/>
          <w:bCs/>
        </w:rPr>
        <w:t>numerals</w:t>
      </w:r>
      <w:r w:rsidRPr="00DD7CCF">
        <w:t xml:space="preserve"> and the dedicated characters for </w:t>
      </w:r>
      <w:r w:rsidRPr="00E24F87">
        <w:rPr>
          <w:noProof/>
        </w:rPr>
        <w:t>(</w:t>
      </w:r>
      <w:r w:rsidRPr="00DD7CCF">
        <w:t xml:space="preserve">2) </w:t>
      </w:r>
      <w:r w:rsidRPr="00CD25A4">
        <w:rPr>
          <w:b/>
          <w:bCs/>
        </w:rPr>
        <w:t>space fillers</w:t>
      </w:r>
      <w:r w:rsidRPr="00DD7CCF">
        <w:t xml:space="preserve"> and </w:t>
      </w:r>
      <w:r w:rsidRPr="00E24F87">
        <w:rPr>
          <w:noProof/>
        </w:rPr>
        <w:t>(</w:t>
      </w:r>
      <w:r w:rsidRPr="00DD7CCF">
        <w:t xml:space="preserve">3) </w:t>
      </w:r>
      <w:r w:rsidRPr="00CD25A4">
        <w:rPr>
          <w:b/>
          <w:bCs/>
        </w:rPr>
        <w:t>punctuation marks</w:t>
      </w:r>
    </w:p>
    <w:p w14:paraId="3FF1EA09" w14:textId="77777777" w:rsidR="00C02B8C" w:rsidRPr="00DD7CCF" w:rsidRDefault="004D2E67" w:rsidP="00E2714A">
      <w:pPr>
        <w:pStyle w:val="Lista2"/>
      </w:pPr>
      <w:r w:rsidRPr="00DD7CCF">
        <w:t xml:space="preserve">as an empty element </w:t>
      </w:r>
      <w:r w:rsidRPr="00DD7CCF">
        <w:rPr>
          <w:rStyle w:val="Code"/>
        </w:rPr>
        <w:t>&lt;g/&gt;</w:t>
      </w:r>
      <w:r w:rsidRPr="00DD7CCF">
        <w:t xml:space="preserve"> to </w:t>
      </w:r>
      <w:r w:rsidRPr="00CD25A4">
        <w:rPr>
          <w:b/>
          <w:bCs/>
        </w:rPr>
        <w:t>represent</w:t>
      </w:r>
      <w:r w:rsidRPr="00DD7CCF">
        <w:t xml:space="preserve"> a glyph about whose function our encoding makes no assertions, i.e. all glyphs not covered by these three specific cases, such as auspicious symbols at the beginning or end of an inscription</w:t>
      </w:r>
    </w:p>
    <w:p w14:paraId="3EAC33C3" w14:textId="77777777" w:rsidR="00C02B8C" w:rsidRPr="00DD7CCF" w:rsidRDefault="004D2E67" w:rsidP="00E2714A">
      <w:pPr>
        <w:pStyle w:val="Lista"/>
      </w:pPr>
      <w:r w:rsidRPr="00DD7CCF">
        <w:t xml:space="preserve">in addition to serving as an indication of a character for which no exact transliteration equivalent exists, </w:t>
      </w:r>
      <w:r w:rsidRPr="00DD7CCF">
        <w:rPr>
          <w:rStyle w:val="Code"/>
        </w:rPr>
        <w:t>&lt;g&gt;</w:t>
      </w:r>
      <w:r w:rsidRPr="00DD7CCF">
        <w:t xml:space="preserve"> shall always carry the attribute </w:t>
      </w:r>
      <w:r w:rsidR="008525C6" w:rsidRPr="008525C6">
        <w:rPr>
          <w:rStyle w:val="Codeattribute"/>
        </w:rPr>
        <w:t>@type</w:t>
      </w:r>
      <w:r w:rsidR="008525C6" w:rsidRPr="008525C6">
        <w:t xml:space="preserve"> </w:t>
      </w:r>
      <w:r w:rsidRPr="00DD7CCF">
        <w:t>to encode further details of the original glyph, as discussed in the subsections below</w:t>
      </w:r>
    </w:p>
    <w:p w14:paraId="6F4A94CE" w14:textId="77777777" w:rsidR="00C02B8C" w:rsidRPr="00DD7CCF" w:rsidRDefault="004D2E67" w:rsidP="00E2714A">
      <w:pPr>
        <w:pStyle w:val="Lista"/>
      </w:pPr>
      <w:r w:rsidRPr="00DD7CCF">
        <w:t xml:space="preserve">this twofold encoding </w:t>
      </w:r>
      <w:r w:rsidRPr="00E24F87">
        <w:rPr>
          <w:noProof/>
        </w:rPr>
        <w:t>(</w:t>
      </w:r>
      <w:r w:rsidRPr="00DD7CCF">
        <w:t xml:space="preserve">involving a </w:t>
      </w:r>
      <w:r w:rsidRPr="00DD7CCF">
        <w:rPr>
          <w:rStyle w:val="Code"/>
        </w:rPr>
        <w:t>&lt;g&gt;</w:t>
      </w:r>
      <w:r w:rsidRPr="00DD7CCF">
        <w:t xml:space="preserve"> element in all cases and text enclosed within that element in specific cases) serves to represent the fact that a glyph of a particular shape may be used in more than one function across the corpus, a subcorpus, or even within a single inscription, so that</w:t>
      </w:r>
    </w:p>
    <w:p w14:paraId="1B3BA24B" w14:textId="5EBA5948" w:rsidR="00C02B8C" w:rsidRPr="00DD7CCF" w:rsidRDefault="004D2E67" w:rsidP="00E2714A">
      <w:pPr>
        <w:pStyle w:val="Lista2"/>
      </w:pPr>
      <w:r w:rsidRPr="00DD7CCF">
        <w:t xml:space="preserve">glyphs that are definitely numeral characters </w:t>
      </w:r>
      <w:r w:rsidRPr="00E24F87">
        <w:rPr>
          <w:noProof/>
        </w:rPr>
        <w:t>(</w:t>
      </w:r>
      <w:r w:rsidRPr="00DD7CCF">
        <w:t xml:space="preserve">other than decimal digits) are transliterated into Arabic numerals wrapped in </w:t>
      </w: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t xml:space="preserve"> as described in </w:t>
      </w:r>
      <w:r w:rsidR="003C3D87" w:rsidRPr="00DD7CCF">
        <w:t>§</w:t>
      </w:r>
      <w:r w:rsidR="006762C0">
        <w:fldChar w:fldCharType="begin"/>
      </w:r>
      <w:r w:rsidR="006762C0">
        <w:instrText xml:space="preserve"> REF _Ref44577934 \r \h </w:instrText>
      </w:r>
      <w:r w:rsidR="006762C0">
        <w:fldChar w:fldCharType="separate"/>
      </w:r>
      <w:r w:rsidR="00E90D07">
        <w:t>4.2.2</w:t>
      </w:r>
      <w:r w:rsidR="006762C0">
        <w:fldChar w:fldCharType="end"/>
      </w:r>
    </w:p>
    <w:p w14:paraId="59CDC9AC" w14:textId="5358B9C5" w:rsidR="008525C6" w:rsidRPr="008525C6" w:rsidRDefault="004D2E67" w:rsidP="00E2714A">
      <w:pPr>
        <w:pStyle w:val="Lista2"/>
      </w:pPr>
      <w:r w:rsidRPr="00DD7CCF">
        <w:t xml:space="preserve">glyphs that are definitely punctuation marks </w:t>
      </w:r>
      <w:r w:rsidRPr="00E24F87">
        <w:rPr>
          <w:noProof/>
        </w:rPr>
        <w:t>(</w:t>
      </w:r>
      <w:r w:rsidR="003C3D87" w:rsidRPr="00DD7CCF">
        <w:t>§</w:t>
      </w:r>
      <w:r w:rsidR="00E078CA" w:rsidRPr="00DD7CCF">
        <w:fldChar w:fldCharType="begin"/>
      </w:r>
      <w:r w:rsidR="00E078CA" w:rsidRPr="00DD7CCF">
        <w:instrText xml:space="preserve"> REF _Ref43980384 \r \h </w:instrText>
      </w:r>
      <w:r w:rsidR="00DD7CCF">
        <w:instrText xml:space="preserve"> \* MERGEFORMAT </w:instrText>
      </w:r>
      <w:r w:rsidR="00E078CA" w:rsidRPr="00DD7CCF">
        <w:fldChar w:fldCharType="separate"/>
      </w:r>
      <w:r w:rsidR="00E90D07">
        <w:t>4.2.4</w:t>
      </w:r>
      <w:r w:rsidR="00E078CA" w:rsidRPr="00DD7CCF">
        <w:fldChar w:fldCharType="end"/>
      </w:r>
      <w:r w:rsidRPr="00DD7CCF">
        <w:t xml:space="preserve">) are transliterated as the abstract punctuation character . and wrapped in </w:t>
      </w:r>
      <w:r w:rsidRPr="00DD7CCF">
        <w:rPr>
          <w:rStyle w:val="Code"/>
        </w:rPr>
        <w:t>&lt;g&gt;</w:t>
      </w:r>
      <w:r w:rsidRPr="00DD7CCF">
        <w:t xml:space="preserve"> with an appropriate </w:t>
      </w:r>
      <w:r w:rsidR="008525C6" w:rsidRPr="008525C6">
        <w:rPr>
          <w:rStyle w:val="Codeattribute"/>
        </w:rPr>
        <w:t>@type</w:t>
      </w:r>
    </w:p>
    <w:p w14:paraId="46BEAEB0" w14:textId="3BB6AD01" w:rsidR="008525C6" w:rsidRPr="008525C6" w:rsidRDefault="004D2E67" w:rsidP="00E2714A">
      <w:pPr>
        <w:pStyle w:val="Lista2"/>
      </w:pPr>
      <w:r w:rsidRPr="00DD7CCF">
        <w:t xml:space="preserve">glyphs that are definitely space fillers </w:t>
      </w:r>
      <w:r w:rsidRPr="00E24F87">
        <w:rPr>
          <w:noProof/>
        </w:rPr>
        <w:t>(</w:t>
      </w:r>
      <w:r w:rsidR="003C3D87" w:rsidRPr="00DD7CCF">
        <w:t>§</w:t>
      </w:r>
      <w:r w:rsidR="00780A5D" w:rsidRPr="00DD7CCF">
        <w:fldChar w:fldCharType="begin"/>
      </w:r>
      <w:r w:rsidR="00780A5D" w:rsidRPr="00DD7CCF">
        <w:instrText xml:space="preserve"> REF _Ref43985052 \w \h </w:instrText>
      </w:r>
      <w:r w:rsidR="00DD7CCF">
        <w:instrText xml:space="preserve"> \* MERGEFORMAT </w:instrText>
      </w:r>
      <w:r w:rsidR="00780A5D" w:rsidRPr="00DD7CCF">
        <w:fldChar w:fldCharType="separate"/>
      </w:r>
      <w:r w:rsidR="00E90D07">
        <w:t>4.2.5</w:t>
      </w:r>
      <w:r w:rsidR="00780A5D" w:rsidRPr="00DD7CCF">
        <w:fldChar w:fldCharType="end"/>
      </w:r>
      <w:r w:rsidRPr="00DD7CCF">
        <w:t xml:space="preserve">) are transliterated as the dedicated transliteration character </w:t>
      </w:r>
      <w:r w:rsidR="003C3D87" w:rsidRPr="00DD7CCF">
        <w:t>§</w:t>
      </w:r>
      <w:r w:rsidRPr="00DD7CCF">
        <w:t xml:space="preserve"> and wrapped in </w:t>
      </w:r>
      <w:r w:rsidRPr="00DD7CCF">
        <w:rPr>
          <w:rStyle w:val="Code"/>
        </w:rPr>
        <w:t>&lt;g&gt;</w:t>
      </w:r>
      <w:r w:rsidRPr="00DD7CCF">
        <w:t xml:space="preserve"> with an appropriate </w:t>
      </w:r>
      <w:r w:rsidR="008525C6" w:rsidRPr="008525C6">
        <w:rPr>
          <w:rStyle w:val="Codeattribute"/>
        </w:rPr>
        <w:t>@type</w:t>
      </w:r>
    </w:p>
    <w:p w14:paraId="1C4082A9" w14:textId="318C9F33" w:rsidR="008525C6" w:rsidRDefault="004D2E67" w:rsidP="00E2714A">
      <w:pPr>
        <w:pStyle w:val="Lista2"/>
      </w:pPr>
      <w:r w:rsidRPr="00DD7CCF">
        <w:lastRenderedPageBreak/>
        <w:t xml:space="preserve">non-alphabetic glyphs that do not clearly fall into any of the above categories </w:t>
      </w:r>
      <w:r w:rsidRPr="00E24F87">
        <w:rPr>
          <w:noProof/>
        </w:rPr>
        <w:t>(</w:t>
      </w:r>
      <w:r w:rsidR="003C3D87" w:rsidRPr="00DD7CCF">
        <w:t>§</w:t>
      </w:r>
      <w:r w:rsidR="001B68E2" w:rsidRPr="00DD7CCF">
        <w:fldChar w:fldCharType="begin"/>
      </w:r>
      <w:r w:rsidR="001B68E2" w:rsidRPr="00DD7CCF">
        <w:instrText xml:space="preserve"> REF _Ref43987396 \w \h </w:instrText>
      </w:r>
      <w:r w:rsidR="00DD7CCF">
        <w:instrText xml:space="preserve"> \* MERGEFORMAT </w:instrText>
      </w:r>
      <w:r w:rsidR="001B68E2" w:rsidRPr="00DD7CCF">
        <w:fldChar w:fldCharType="separate"/>
      </w:r>
      <w:r w:rsidR="00E90D07">
        <w:t>4.2.6</w:t>
      </w:r>
      <w:r w:rsidR="001B68E2" w:rsidRPr="00DD7CCF">
        <w:fldChar w:fldCharType="end"/>
      </w:r>
      <w:r w:rsidRPr="00DD7CCF">
        <w:t xml:space="preserve">) are not transliterated with any character, but represented by the empty element  </w:t>
      </w:r>
      <w:r w:rsidRPr="00DD7CCF">
        <w:rPr>
          <w:rStyle w:val="Code"/>
        </w:rPr>
        <w:t>&lt;g/&gt;</w:t>
      </w:r>
      <w:r w:rsidRPr="00DD7CCF">
        <w:t xml:space="preserve"> with an appropriate </w:t>
      </w:r>
      <w:r w:rsidR="008525C6" w:rsidRPr="008525C6">
        <w:rPr>
          <w:rStyle w:val="Codeattribute"/>
        </w:rPr>
        <w:t>@type</w:t>
      </w:r>
      <w:bookmarkStart w:id="241" w:name="_llvg2tmd9u22" w:colFirst="0" w:colLast="0"/>
      <w:bookmarkStart w:id="242" w:name="_Ref43980440"/>
      <w:bookmarkEnd w:id="241"/>
    </w:p>
    <w:p w14:paraId="2331E7F4" w14:textId="54859668" w:rsidR="006E1074" w:rsidRDefault="006E1074" w:rsidP="006E1074">
      <w:pPr>
        <w:pStyle w:val="Lista"/>
      </w:pPr>
      <w:r>
        <w:t>see the item on “elements representing or enclosing non-alphabetic characters” in §</w:t>
      </w:r>
      <w:r>
        <w:fldChar w:fldCharType="begin"/>
      </w:r>
      <w:r>
        <w:instrText xml:space="preserve"> REF _Ref43984944 \r \h </w:instrText>
      </w:r>
      <w:r>
        <w:fldChar w:fldCharType="separate"/>
      </w:r>
      <w:r w:rsidR="00E90D07">
        <w:t>8.1.2</w:t>
      </w:r>
      <w:r>
        <w:fldChar w:fldCharType="end"/>
      </w:r>
      <w:r>
        <w:t xml:space="preserve"> about the use of editorial spaces; essentially,</w:t>
      </w:r>
    </w:p>
    <w:p w14:paraId="4C9C4478" w14:textId="77777777" w:rsidR="006E1074" w:rsidRDefault="006E1074" w:rsidP="006E1074">
      <w:pPr>
        <w:pStyle w:val="Lista2"/>
      </w:pPr>
      <w:r>
        <w:t>punctuation marks should be directly adjacent to preceding text (without an intervening editorial space), but should be separated with an editorial space from any following text</w:t>
      </w:r>
    </w:p>
    <w:p w14:paraId="7971C994" w14:textId="770B146A" w:rsidR="006E1074" w:rsidRDefault="006E1074" w:rsidP="006E1074">
      <w:pPr>
        <w:pStyle w:val="Lista2"/>
      </w:pPr>
      <w:r>
        <w:t>symbols other than punctuation marks should be separated from any preceding or following text with an editorial space</w:t>
      </w:r>
    </w:p>
    <w:p w14:paraId="633F8891" w14:textId="77777777" w:rsidR="00581CF1" w:rsidRDefault="00581CF1" w:rsidP="00581CF1">
      <w:pPr>
        <w:pStyle w:val="Lista"/>
      </w:pPr>
      <w:r>
        <w:t xml:space="preserve">when a symbol, such as a punctuation mark, appears at an </w:t>
      </w:r>
      <w:proofErr w:type="spellStart"/>
      <w:r>
        <w:t>akṣara</w:t>
      </w:r>
      <w:proofErr w:type="spellEnd"/>
      <w:r>
        <w:t xml:space="preserve"> boundary next to, but not coincident with, a word boundary (which would fall within an </w:t>
      </w:r>
      <w:proofErr w:type="spellStart"/>
      <w:r>
        <w:t>akṣara</w:t>
      </w:r>
      <w:proofErr w:type="spellEnd"/>
      <w:r>
        <w:t>), then simply encode the symbol at the point where it appears in the original, even if this is within a word</w:t>
      </w:r>
    </w:p>
    <w:p w14:paraId="17671D09" w14:textId="77777777" w:rsidR="00581CF1" w:rsidRDefault="00581CF1" w:rsidP="00581CF1">
      <w:pPr>
        <w:pStyle w:val="Lista2"/>
      </w:pPr>
      <w:r>
        <w:t>in this case do not add editorial spaces on either side of the symbol</w:t>
      </w:r>
    </w:p>
    <w:p w14:paraId="69D1AD7F" w14:textId="1709169B" w:rsidR="00581CF1" w:rsidRDefault="00581CF1" w:rsidP="00581CF1">
      <w:pPr>
        <w:pStyle w:val="Lista2"/>
      </w:pPr>
      <w:r>
        <w:t>optionally, you may normalise (§</w:t>
      </w:r>
      <w:r w:rsidR="009A1A4A">
        <w:fldChar w:fldCharType="begin"/>
      </w:r>
      <w:r w:rsidR="009A1A4A">
        <w:instrText xml:space="preserve"> REF _Ref43979886 \r \h </w:instrText>
      </w:r>
      <w:r w:rsidR="009A1A4A">
        <w:fldChar w:fldCharType="separate"/>
      </w:r>
      <w:r w:rsidR="00E90D07">
        <w:t>6.3.2</w:t>
      </w:r>
      <w:r w:rsidR="009A1A4A">
        <w:fldChar w:fldCharType="end"/>
      </w:r>
      <w:r>
        <w:t>) the text by placing the punctuation mark at the word boundary and changing the spelling (and sandhi) as applicable</w:t>
      </w:r>
    </w:p>
    <w:p w14:paraId="7F1B0D28" w14:textId="2BF9C910" w:rsidR="00581CF1" w:rsidRPr="008525C6" w:rsidRDefault="00581CF1" w:rsidP="00581CF1">
      <w:pPr>
        <w:pStyle w:val="Lista3"/>
      </w:pPr>
      <w:r>
        <w:t xml:space="preserve">e.g. </w:t>
      </w:r>
      <w:r w:rsidRPr="00581CF1">
        <w:rPr>
          <w:rStyle w:val="Codetext"/>
        </w:rPr>
        <w:t>... paṁcaviṁśati</w:t>
      </w:r>
      <w:r w:rsidRPr="00581CF1">
        <w:rPr>
          <w:rStyle w:val="Code"/>
        </w:rPr>
        <w:t>&lt;choice&gt;&lt;orig&gt;</w:t>
      </w:r>
      <w:r w:rsidRPr="00581CF1">
        <w:rPr>
          <w:rStyle w:val="Codetext"/>
        </w:rPr>
        <w:t>|n</w:t>
      </w:r>
      <w:r w:rsidRPr="00581CF1">
        <w:rPr>
          <w:rStyle w:val="Code"/>
        </w:rPr>
        <w:t>&lt;/orig&gt;&lt;reg&gt;</w:t>
      </w:r>
      <w:r w:rsidRPr="00581CF1">
        <w:rPr>
          <w:rStyle w:val="Codetext"/>
        </w:rPr>
        <w:t>M|</w:t>
      </w:r>
      <w:r w:rsidRPr="00581CF1">
        <w:rPr>
          <w:rStyle w:val="Code"/>
        </w:rPr>
        <w:t xml:space="preserve">&lt;/reg&gt;&lt;/choice&gt; </w:t>
      </w:r>
      <w:r w:rsidRPr="00581CF1">
        <w:rPr>
          <w:rStyle w:val="Codetext"/>
        </w:rPr>
        <w:t>tat-putro ...</w:t>
      </w:r>
    </w:p>
    <w:p w14:paraId="71E1565F" w14:textId="77777777" w:rsidR="00C02B8C" w:rsidRPr="00DD7CCF" w:rsidRDefault="004D2E67" w:rsidP="00D4342A">
      <w:pPr>
        <w:pStyle w:val="Cmsor3"/>
      </w:pPr>
      <w:bookmarkStart w:id="243" w:name="_Ref44577917"/>
      <w:bookmarkStart w:id="244" w:name="_Ref44577928"/>
      <w:bookmarkStart w:id="245" w:name="_Ref44577934"/>
      <w:bookmarkStart w:id="246" w:name="_Ref44577939"/>
      <w:bookmarkStart w:id="247" w:name="_Toc74733449"/>
      <w:r w:rsidRPr="00DD7CCF">
        <w:t>Numeral symbols other than decimal digits</w:t>
      </w:r>
      <w:bookmarkEnd w:id="242"/>
      <w:bookmarkEnd w:id="243"/>
      <w:bookmarkEnd w:id="244"/>
      <w:bookmarkEnd w:id="245"/>
      <w:bookmarkEnd w:id="246"/>
      <w:bookmarkEnd w:id="247"/>
    </w:p>
    <w:p w14:paraId="6CBB7791" w14:textId="01369629" w:rsidR="00C02B8C" w:rsidRPr="00DD7CCF" w:rsidRDefault="004D2E67" w:rsidP="00E2714A">
      <w:pPr>
        <w:pStyle w:val="Lista"/>
      </w:pPr>
      <w:r w:rsidRPr="00DD7CCF">
        <w:t xml:space="preserve">keep in mind that all numbers originally recorded in numeral symbols </w:t>
      </w:r>
      <w:r w:rsidRPr="00E24F87">
        <w:rPr>
          <w:noProof/>
        </w:rPr>
        <w:t>(</w:t>
      </w:r>
      <w:r w:rsidRPr="00DD7CCF">
        <w:t xml:space="preserve">including those in decimal digits) must also be encoded for their value as described under </w:t>
      </w:r>
      <w:r w:rsidR="003C3D87" w:rsidRPr="00DD7CCF">
        <w:t>§</w:t>
      </w:r>
      <w:r w:rsidR="0082423C" w:rsidRPr="00DD7CCF">
        <w:fldChar w:fldCharType="begin"/>
      </w:r>
      <w:r w:rsidR="0082423C" w:rsidRPr="00DD7CCF">
        <w:instrText xml:space="preserve"> REF _Ref43980607 \r \h </w:instrText>
      </w:r>
      <w:r w:rsidR="00DD7CCF">
        <w:instrText xml:space="preserve"> \* MERGEFORMAT </w:instrText>
      </w:r>
      <w:r w:rsidR="0082423C" w:rsidRPr="00DD7CCF">
        <w:fldChar w:fldCharType="separate"/>
      </w:r>
      <w:r w:rsidR="00E90D07">
        <w:t>7.1</w:t>
      </w:r>
      <w:r w:rsidR="0082423C" w:rsidRPr="00DD7CCF">
        <w:fldChar w:fldCharType="end"/>
      </w:r>
    </w:p>
    <w:p w14:paraId="6EE6D5A8" w14:textId="77777777" w:rsidR="00C02B8C" w:rsidRPr="00DD7CCF" w:rsidRDefault="004D2E67" w:rsidP="00E2714A">
      <w:pPr>
        <w:pStyle w:val="Lista"/>
      </w:pPr>
      <w:r w:rsidRPr="00DD7CCF">
        <w:t xml:space="preserve">TG </w:t>
      </w:r>
      <w:r w:rsidR="003C3D87" w:rsidRPr="00DD7CCF">
        <w:t>§</w:t>
      </w:r>
      <w:r w:rsidRPr="00DD7CCF">
        <w:t>4.1 and its subsections provide a shorthand notation to distinguish numeral signs transliterated in any way other than by a single Western numeral or vulgar fraction sign</w:t>
      </w:r>
    </w:p>
    <w:p w14:paraId="289F8219" w14:textId="77777777" w:rsidR="00C02B8C" w:rsidRPr="00DD7CCF" w:rsidRDefault="004D2E67" w:rsidP="00E2714A">
      <w:pPr>
        <w:pStyle w:val="Lista2"/>
      </w:pPr>
      <w:r w:rsidRPr="00DD7CCF">
        <w:t>namely</w:t>
      </w:r>
    </w:p>
    <w:p w14:paraId="0A4EBA7F" w14:textId="77777777" w:rsidR="00C02B8C" w:rsidRPr="00DD7CCF" w:rsidRDefault="004D2E67" w:rsidP="00E2714A">
      <w:pPr>
        <w:pStyle w:val="Lista3"/>
      </w:pPr>
      <w:r w:rsidRPr="00DD7CCF">
        <w:t xml:space="preserve">two or more Arabic digits transliterating a single glyph in the original </w:t>
      </w:r>
      <w:r w:rsidRPr="00E24F87">
        <w:rPr>
          <w:noProof/>
        </w:rPr>
        <w:t>(</w:t>
      </w:r>
      <w:r w:rsidRPr="00DD7CCF">
        <w:t xml:space="preserve">e.g. “10+” for the Brahmi glyph </w:t>
      </w:r>
      <w:r w:rsidRPr="00CD25A4">
        <w:rPr>
          <w:rStyle w:val="ForeignBrahmiScript"/>
        </w:rPr>
        <w:t>𑁛</w:t>
      </w:r>
      <w:r w:rsidRPr="00F14096">
        <w:t xml:space="preserve"> </w:t>
      </w:r>
      <w:r w:rsidRPr="00DD7CCF">
        <w:t>meaning “10”)</w:t>
      </w:r>
    </w:p>
    <w:p w14:paraId="09556392" w14:textId="77777777" w:rsidR="00C02B8C" w:rsidRPr="00DD7CCF" w:rsidRDefault="004D2E67" w:rsidP="00E2714A">
      <w:pPr>
        <w:pStyle w:val="Lista3"/>
      </w:pPr>
      <w:r w:rsidRPr="00DD7CCF">
        <w:t xml:space="preserve">one or more iterations of a Latin uppercase I transliterating Cambodian numeral notation involving vertical bars </w:t>
      </w:r>
      <w:r w:rsidRPr="00E24F87">
        <w:rPr>
          <w:noProof/>
        </w:rPr>
        <w:t>(</w:t>
      </w:r>
      <w:r w:rsidRPr="00DD7CCF">
        <w:t>e.g. “III+” for a triple vertical bar meaning “3”)</w:t>
      </w:r>
    </w:p>
    <w:p w14:paraId="2BD98BD1" w14:textId="77777777" w:rsidR="00C02B8C" w:rsidRPr="00DD7CCF" w:rsidRDefault="004D2E67" w:rsidP="00E2714A">
      <w:pPr>
        <w:pStyle w:val="Lista3"/>
      </w:pPr>
      <w:r w:rsidRPr="00DD7CCF">
        <w:t xml:space="preserve">fractions other than halves, thirds and fourths </w:t>
      </w:r>
      <w:r w:rsidRPr="00E24F87">
        <w:rPr>
          <w:noProof/>
        </w:rPr>
        <w:t>(</w:t>
      </w:r>
      <w:r w:rsidRPr="00DD7CCF">
        <w:t>e.g. “1/8+” for an original character denoting “one eighth”)</w:t>
      </w:r>
    </w:p>
    <w:p w14:paraId="53D5981B" w14:textId="77777777" w:rsidR="00C02B8C" w:rsidRPr="00DD7CCF" w:rsidRDefault="004D2E67" w:rsidP="00E2714A">
      <w:pPr>
        <w:pStyle w:val="Lista2"/>
      </w:pPr>
      <w:r w:rsidRPr="00DD7CCF">
        <w:t>this shorthand notation will be automatically converted to the XML markup presented below</w:t>
      </w:r>
    </w:p>
    <w:p w14:paraId="44393314" w14:textId="77777777" w:rsidR="00C02B8C" w:rsidRPr="00DD7CCF" w:rsidRDefault="004D2E67" w:rsidP="00E2714A">
      <w:pPr>
        <w:pStyle w:val="Lista3"/>
      </w:pPr>
      <w:r w:rsidRPr="00DD7CCF">
        <w:t>however, it is recommended that you use only the XML markup when encoding a new edition in XML, as the shorthand is mainly intended to facilitate the conversion of e-texts prepared earlier into DHARMA-compliant XML encoding</w:t>
      </w:r>
    </w:p>
    <w:p w14:paraId="616955FD" w14:textId="77777777" w:rsidR="00C02B8C" w:rsidRPr="00DD7CCF" w:rsidRDefault="004D2E67" w:rsidP="00E2714A">
      <w:pPr>
        <w:pStyle w:val="Lista3"/>
      </w:pPr>
      <w:r w:rsidRPr="00DD7CCF">
        <w:t>never combine the shorthand markup involving a + sign with XML markup for the same purpose</w:t>
      </w:r>
    </w:p>
    <w:p w14:paraId="2114AEF1" w14:textId="77777777" w:rsidR="004F4C63" w:rsidRPr="00DD7CCF" w:rsidRDefault="004D2E67" w:rsidP="00E2714A">
      <w:pPr>
        <w:pStyle w:val="Lista"/>
      </w:pPr>
      <w:r w:rsidRPr="00DD7CCF">
        <w:t>the transliteration string corresponding to a single original numeral must be</w:t>
      </w:r>
    </w:p>
    <w:p w14:paraId="318819D6" w14:textId="77777777" w:rsidR="00C02B8C" w:rsidRPr="00DD7CCF" w:rsidRDefault="004D2E67" w:rsidP="00E2714A">
      <w:pPr>
        <w:pStyle w:val="Lista"/>
      </w:pPr>
      <w:r w:rsidRPr="00DD7CCF">
        <w:t xml:space="preserve">wrapped in the XML element </w:t>
      </w: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t>, e.g.</w:t>
      </w:r>
    </w:p>
    <w:p w14:paraId="4D53E8C1" w14:textId="77777777" w:rsidR="00C02B8C" w:rsidRPr="00DD7CCF" w:rsidRDefault="004D2E67" w:rsidP="00E2714A">
      <w:pPr>
        <w:pStyle w:val="Lista2"/>
      </w:pP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200</w:t>
      </w:r>
      <w:r w:rsidRPr="00DD7CCF">
        <w:rPr>
          <w:rStyle w:val="Code"/>
        </w:rPr>
        <w:t>&lt;/g&gt;</w:t>
      </w:r>
      <w:r w:rsidRPr="00DD7CCF">
        <w:t xml:space="preserve"> corresponds to the shorthand 200+</w:t>
      </w:r>
    </w:p>
    <w:p w14:paraId="27150EEE" w14:textId="77777777" w:rsidR="00C02B8C" w:rsidRPr="00DD7CCF" w:rsidRDefault="004D2E67" w:rsidP="00E2714A">
      <w:pPr>
        <w:pStyle w:val="Lista2"/>
      </w:pP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100</w:t>
      </w:r>
      <w:r w:rsidRPr="00DD7CCF">
        <w:rPr>
          <w:rStyle w:val="Code"/>
        </w:rPr>
        <w:t>&lt;/g&gt;</w:t>
      </w:r>
      <w:r w:rsidRPr="00DD7CCF">
        <w:rPr>
          <w:rStyle w:val="Codetext"/>
        </w:rPr>
        <w:t xml:space="preserve"> </w:t>
      </w: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20</w:t>
      </w:r>
      <w:r w:rsidRPr="00DD7CCF">
        <w:rPr>
          <w:rStyle w:val="Code"/>
        </w:rPr>
        <w:t>&lt;/g&gt;</w:t>
      </w:r>
      <w:r w:rsidRPr="00DD7CCF">
        <w:rPr>
          <w:rStyle w:val="Codetext"/>
        </w:rPr>
        <w:t xml:space="preserve"> 3</w:t>
      </w:r>
      <w:r w:rsidRPr="00DD7CCF">
        <w:t xml:space="preserve"> corresponds to the shorthand 100+20+3</w:t>
      </w:r>
    </w:p>
    <w:p w14:paraId="6DEA79A1" w14:textId="77777777" w:rsidR="00C02B8C" w:rsidRPr="00DD7CCF" w:rsidRDefault="004D2E67" w:rsidP="00E2714A">
      <w:pPr>
        <w:pStyle w:val="Lista3"/>
      </w:pPr>
      <w:r w:rsidRPr="00DD7CCF">
        <w:t xml:space="preserve">note that the transliterated 3 is not wrapped in </w:t>
      </w:r>
      <w:r w:rsidR="004C2A93" w:rsidRPr="00DD7CCF">
        <w:rPr>
          <w:rStyle w:val="Code"/>
        </w:rPr>
        <w:t>&lt;g</w:t>
      </w:r>
      <w:r w:rsidR="004C2A93">
        <w:rPr>
          <w:rStyle w:val="Code"/>
        </w:rPr>
        <w:t>&gt;</w:t>
      </w:r>
      <w:r w:rsidRPr="00DD7CCF">
        <w:t>, because it is a single Arabic digit</w:t>
      </w:r>
    </w:p>
    <w:p w14:paraId="57490608" w14:textId="77777777" w:rsidR="004C2A93" w:rsidRDefault="004C2A93" w:rsidP="00E2714A">
      <w:pPr>
        <w:pStyle w:val="Lista2"/>
      </w:pPr>
      <w:r w:rsidRPr="00DD7CCF">
        <w:rPr>
          <w:rStyle w:val="Code"/>
        </w:rPr>
        <w:t xml:space="preserve">&lt;g </w:t>
      </w:r>
      <w:r w:rsidRPr="008608D1">
        <w:rPr>
          <w:rStyle w:val="Codeattribute"/>
        </w:rPr>
        <w:t>type</w:t>
      </w:r>
      <w:r w:rsidRPr="00DD7CCF">
        <w:rPr>
          <w:rStyle w:val="Code"/>
        </w:rPr>
        <w:t>=</w:t>
      </w:r>
      <w:r w:rsidRPr="0046000E">
        <w:rPr>
          <w:rStyle w:val="Codevalue"/>
        </w:rPr>
        <w:t>"numeral"</w:t>
      </w:r>
      <w:r w:rsidRPr="00DD7CCF">
        <w:rPr>
          <w:rStyle w:val="Code"/>
        </w:rPr>
        <w:t>&gt;</w:t>
      </w:r>
      <w:r w:rsidRPr="008608D1">
        <w:rPr>
          <w:rStyle w:val="Codetext"/>
        </w:rPr>
        <w:t>1000</w:t>
      </w:r>
      <w:r w:rsidRPr="00DD7CCF">
        <w:rPr>
          <w:rStyle w:val="Code"/>
        </w:rPr>
        <w:t>&lt;/g&gt;</w:t>
      </w:r>
      <w:r w:rsidRPr="008608D1">
        <w:rPr>
          <w:rStyle w:val="Codetext"/>
        </w:rPr>
        <w:t xml:space="preserve"> 8 </w:t>
      </w:r>
      <w:r w:rsidRPr="00DD7CCF">
        <w:rPr>
          <w:rStyle w:val="Code"/>
        </w:rPr>
        <w:t xml:space="preserve">&lt;g </w:t>
      </w:r>
      <w:r w:rsidRPr="008608D1">
        <w:rPr>
          <w:rStyle w:val="Codeattribute"/>
        </w:rPr>
        <w:t>type</w:t>
      </w:r>
      <w:r w:rsidRPr="00DD7CCF">
        <w:rPr>
          <w:rStyle w:val="Code"/>
        </w:rPr>
        <w:t>=</w:t>
      </w:r>
      <w:r w:rsidRPr="0046000E">
        <w:rPr>
          <w:rStyle w:val="Codevalue"/>
        </w:rPr>
        <w:t>"numeral"</w:t>
      </w:r>
      <w:r w:rsidRPr="00DD7CCF">
        <w:rPr>
          <w:rStyle w:val="Code"/>
        </w:rPr>
        <w:t>&gt;</w:t>
      </w:r>
      <w:r w:rsidRPr="008608D1">
        <w:rPr>
          <w:rStyle w:val="Codetext"/>
        </w:rPr>
        <w:t>100</w:t>
      </w:r>
      <w:r w:rsidRPr="00DD7CCF">
        <w:rPr>
          <w:rStyle w:val="Code"/>
        </w:rPr>
        <w:t>&lt;/g&gt;</w:t>
      </w:r>
      <w:r w:rsidRPr="008608D1">
        <w:rPr>
          <w:rStyle w:val="Codetext"/>
        </w:rPr>
        <w:t xml:space="preserve"> 3 </w:t>
      </w:r>
      <w:r w:rsidRPr="00DD7CCF">
        <w:rPr>
          <w:rStyle w:val="Code"/>
        </w:rPr>
        <w:t xml:space="preserve">&lt;g </w:t>
      </w:r>
      <w:r w:rsidRPr="008608D1">
        <w:rPr>
          <w:rStyle w:val="Codeattribute"/>
        </w:rPr>
        <w:t>type</w:t>
      </w:r>
      <w:r w:rsidRPr="00DD7CCF">
        <w:rPr>
          <w:rStyle w:val="Code"/>
        </w:rPr>
        <w:t>=</w:t>
      </w:r>
      <w:r w:rsidRPr="0046000E">
        <w:rPr>
          <w:rStyle w:val="Codevalue"/>
        </w:rPr>
        <w:t>"numeral"</w:t>
      </w:r>
      <w:r w:rsidRPr="00DD7CCF">
        <w:rPr>
          <w:rStyle w:val="Code"/>
        </w:rPr>
        <w:t>&gt;</w:t>
      </w:r>
      <w:r w:rsidRPr="008608D1">
        <w:rPr>
          <w:rStyle w:val="Codetext"/>
        </w:rPr>
        <w:t>10</w:t>
      </w:r>
      <w:r w:rsidRPr="00DD7CCF">
        <w:rPr>
          <w:rStyle w:val="Code"/>
        </w:rPr>
        <w:t>&lt;/g&gt;</w:t>
      </w:r>
      <w:r>
        <w:t xml:space="preserve"> corresponds to the shorthand </w:t>
      </w:r>
      <w:r w:rsidRPr="00DA562A">
        <w:t>1000+ 8 100+ 3 10+</w:t>
      </w:r>
    </w:p>
    <w:p w14:paraId="27793427" w14:textId="77777777" w:rsidR="004C2A93" w:rsidRPr="004C2A93" w:rsidRDefault="004C2A93" w:rsidP="004C2A93">
      <w:pPr>
        <w:pStyle w:val="Lista3"/>
        <w:rPr>
          <w:rStyle w:val="Code"/>
          <w:rFonts w:ascii="Gentium Plus" w:hAnsi="Gentium Plus" w:cs="Arial Unicode MS"/>
          <w:noProof w:val="0"/>
          <w:color w:val="auto"/>
          <w:shd w:val="clear" w:color="auto" w:fill="auto"/>
        </w:rPr>
      </w:pPr>
      <w:r>
        <w:t xml:space="preserve">8 and </w:t>
      </w:r>
      <w:r w:rsidRPr="00DD7CCF">
        <w:t xml:space="preserve">3 </w:t>
      </w:r>
      <w:r>
        <w:t>are</w:t>
      </w:r>
      <w:r w:rsidRPr="00DD7CCF">
        <w:t xml:space="preserve"> not wrapped in </w:t>
      </w:r>
      <w:r w:rsidRPr="00DD7CCF">
        <w:rPr>
          <w:rStyle w:val="Code"/>
        </w:rPr>
        <w:t>&lt;g</w:t>
      </w:r>
      <w:r>
        <w:rPr>
          <w:rStyle w:val="Code"/>
        </w:rPr>
        <w:t>&gt;</w:t>
      </w:r>
      <w:r w:rsidRPr="00DD7CCF">
        <w:t xml:space="preserve">, because </w:t>
      </w:r>
      <w:r>
        <w:t xml:space="preserve">they are </w:t>
      </w:r>
      <w:r w:rsidRPr="00DD7CCF">
        <w:t>single Arabic digit</w:t>
      </w:r>
      <w:r>
        <w:t>s</w:t>
      </w:r>
    </w:p>
    <w:p w14:paraId="6FD28E70" w14:textId="77777777" w:rsidR="00C02B8C" w:rsidRPr="00DD7CCF" w:rsidRDefault="004D2E67" w:rsidP="00E2714A">
      <w:pPr>
        <w:pStyle w:val="Lista2"/>
      </w:pP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I</w:t>
      </w:r>
      <w:r w:rsidRPr="00DD7CCF">
        <w:rPr>
          <w:rStyle w:val="Code"/>
        </w:rPr>
        <w:t>&lt;/g&gt;</w:t>
      </w:r>
      <w:r w:rsidRPr="00DD7CCF">
        <w:t xml:space="preserve"> corresponds to the shorthand I+ </w:t>
      </w:r>
      <w:r w:rsidRPr="00E24F87">
        <w:rPr>
          <w:noProof/>
        </w:rPr>
        <w:t>(</w:t>
      </w:r>
      <w:r w:rsidRPr="00DD7CCF">
        <w:t>for a vertical bar denoting “1” in a Cambodian inscription)</w:t>
      </w:r>
    </w:p>
    <w:p w14:paraId="7BAF4975" w14:textId="77777777" w:rsidR="00C02B8C" w:rsidRPr="00DD7CCF" w:rsidRDefault="004D2E67" w:rsidP="00E2714A">
      <w:pPr>
        <w:pStyle w:val="Lista3"/>
      </w:pPr>
      <w:r w:rsidRPr="00DD7CCF">
        <w:t>note that even though “I” in transliteration is a single character, the &lt;g&gt; tag is necessary in this case to mark up this character as non-alphabetic</w:t>
      </w:r>
      <w:r w:rsidRPr="00F47381">
        <w:rPr>
          <w:rStyle w:val="Lbjegyzet-hivatkozs"/>
        </w:rPr>
        <w:footnoteReference w:id="19"/>
      </w:r>
    </w:p>
    <w:p w14:paraId="0EA20791" w14:textId="77777777" w:rsidR="00C02B8C" w:rsidRPr="00DD7CCF" w:rsidRDefault="004D2E67" w:rsidP="00E2714A">
      <w:pPr>
        <w:pStyle w:val="Lista2"/>
      </w:pPr>
      <w:r w:rsidRPr="00DD7CCF">
        <w:rPr>
          <w:rStyle w:val="Code"/>
        </w:rPr>
        <w:lastRenderedPageBreak/>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1/8</w:t>
      </w:r>
      <w:r w:rsidRPr="00DD7CCF">
        <w:rPr>
          <w:rStyle w:val="Code"/>
        </w:rPr>
        <w:t>&lt;/g&gt;</w:t>
      </w:r>
      <w:r w:rsidRPr="00DD7CCF">
        <w:t xml:space="preserve"> corresponds to the shorthand 1/8+ </w:t>
      </w:r>
      <w:r w:rsidRPr="00E24F87">
        <w:rPr>
          <w:noProof/>
        </w:rPr>
        <w:t>(</w:t>
      </w:r>
      <w:r w:rsidRPr="00DD7CCF">
        <w:t>for “one eighth” written as a single original character)</w:t>
      </w:r>
    </w:p>
    <w:p w14:paraId="7908F51A" w14:textId="77777777" w:rsidR="00C02B8C" w:rsidRPr="00DD7CCF" w:rsidRDefault="004D2E67" w:rsidP="00D4342A">
      <w:pPr>
        <w:pStyle w:val="Cmsor3"/>
      </w:pPr>
      <w:bookmarkStart w:id="248" w:name="_ocw59j4fd9ai" w:colFirst="0" w:colLast="0"/>
      <w:bookmarkStart w:id="249" w:name="_Ref43987525"/>
      <w:bookmarkStart w:id="250" w:name="_Toc74733450"/>
      <w:bookmarkEnd w:id="248"/>
      <w:r w:rsidRPr="00DD7CCF">
        <w:t>Symbol tokens</w:t>
      </w:r>
      <w:bookmarkEnd w:id="249"/>
      <w:bookmarkEnd w:id="250"/>
    </w:p>
    <w:p w14:paraId="67AFE5D2" w14:textId="69AE3463" w:rsidR="008525C6" w:rsidRPr="008525C6" w:rsidRDefault="004D2E67" w:rsidP="00E2714A">
      <w:pPr>
        <w:pStyle w:val="Lista"/>
      </w:pPr>
      <w:r w:rsidRPr="00DD7CCF">
        <w:t xml:space="preserve">as indicated in </w:t>
      </w:r>
      <w:r w:rsidR="003C3D87" w:rsidRPr="00DD7CCF">
        <w:t>§</w:t>
      </w:r>
      <w:r w:rsidR="001B68E2" w:rsidRPr="00DD7CCF">
        <w:fldChar w:fldCharType="begin"/>
      </w:r>
      <w:r w:rsidR="001B68E2" w:rsidRPr="00DD7CCF">
        <w:instrText xml:space="preserve"> REF _Ref43987431 \w \h </w:instrText>
      </w:r>
      <w:r w:rsidR="00DD7CCF">
        <w:instrText xml:space="preserve"> \* MERGEFORMAT </w:instrText>
      </w:r>
      <w:r w:rsidR="001B68E2" w:rsidRPr="00DD7CCF">
        <w:fldChar w:fldCharType="separate"/>
      </w:r>
      <w:r w:rsidR="00E90D07">
        <w:t>4.2.1</w:t>
      </w:r>
      <w:r w:rsidR="001B68E2" w:rsidRPr="00DD7CCF">
        <w:fldChar w:fldCharType="end"/>
      </w:r>
      <w:r w:rsidRPr="00DD7CCF">
        <w:t xml:space="preserve"> above, non-numeric symbols encoded with a </w:t>
      </w:r>
      <w:r w:rsidRPr="00DD7CCF">
        <w:rPr>
          <w:rStyle w:val="Code"/>
        </w:rPr>
        <w:t>&lt;g&gt;</w:t>
      </w:r>
      <w:r w:rsidRPr="00DD7CCF">
        <w:t xml:space="preserve"> element </w:t>
      </w:r>
      <w:r w:rsidRPr="00E24F87">
        <w:rPr>
          <w:noProof/>
        </w:rPr>
        <w:t>(</w:t>
      </w:r>
      <w:r w:rsidRPr="00DD7CCF">
        <w:t xml:space="preserve">i.e. punctuation marks, space fillers and miscellaneous symbols, covered separately in the following subsections) must be encoded with a variety of values for </w:t>
      </w:r>
      <w:r w:rsidR="008525C6" w:rsidRPr="008525C6">
        <w:rPr>
          <w:rStyle w:val="Codeattribute"/>
        </w:rPr>
        <w:t>@type</w:t>
      </w:r>
    </w:p>
    <w:p w14:paraId="6210A166" w14:textId="77777777" w:rsidR="00C02B8C" w:rsidRPr="00DD7CCF" w:rsidRDefault="004D2E67" w:rsidP="00E2714A">
      <w:pPr>
        <w:pStyle w:val="Lista2"/>
      </w:pPr>
      <w:r w:rsidRPr="00DD7CCF">
        <w:t xml:space="preserve">the value of used in each case shall be a simple description of the symbol’s visual appearance </w:t>
      </w:r>
      <w:r w:rsidRPr="00E24F87">
        <w:rPr>
          <w:noProof/>
        </w:rPr>
        <w:t>(</w:t>
      </w:r>
      <w:r w:rsidRPr="00DD7CCF">
        <w:t xml:space="preserve">or in a limited number of cases its traditional name), hereafter referred to as a </w:t>
      </w:r>
      <w:r w:rsidRPr="00DD7CCF">
        <w:rPr>
          <w:rStyle w:val="Foreign"/>
        </w:rPr>
        <w:t>token</w:t>
      </w:r>
    </w:p>
    <w:p w14:paraId="330CA66A" w14:textId="77777777" w:rsidR="00C02B8C" w:rsidRPr="00DD7CCF" w:rsidRDefault="004D2E67" w:rsidP="00E2714A">
      <w:pPr>
        <w:pStyle w:val="Lista2"/>
      </w:pPr>
      <w:r w:rsidRPr="00DD7CCF">
        <w:t>the token must contain no spaces, but it may contain any combination of letters and numbers</w:t>
      </w:r>
    </w:p>
    <w:p w14:paraId="0758FA9E" w14:textId="77777777" w:rsidR="00C02B8C" w:rsidRPr="00DD7CCF" w:rsidRDefault="004D2E67" w:rsidP="00E2714A">
      <w:pPr>
        <w:pStyle w:val="Lista"/>
      </w:pPr>
      <w:r w:rsidRPr="00DD7CCF">
        <w:t>at this stage of our project there is no constraint on the permitted symbol tokens</w:t>
      </w:r>
    </w:p>
    <w:p w14:paraId="7B932529" w14:textId="77777777" w:rsidR="008525C6" w:rsidRPr="008525C6" w:rsidRDefault="004D2E67" w:rsidP="00E2714A">
      <w:pPr>
        <w:pStyle w:val="Lista2"/>
      </w:pPr>
      <w:r w:rsidRPr="00DD7CCF">
        <w:t xml:space="preserve">at a later stage, we intend to harvest tokens that have been used and utilise them as a starting point for a controlled vocabulary for symbol description, involving a limited number of </w:t>
      </w:r>
      <w:r w:rsidR="008525C6" w:rsidRPr="008525C6">
        <w:rPr>
          <w:rStyle w:val="Codeattribute"/>
        </w:rPr>
        <w:t>@type</w:t>
      </w:r>
      <w:r w:rsidR="008525C6" w:rsidRPr="008525C6">
        <w:t xml:space="preserve"> </w:t>
      </w:r>
      <w:r w:rsidRPr="00DD7CCF">
        <w:t xml:space="preserve">values and a larger number of permitted </w:t>
      </w:r>
      <w:r w:rsidR="008525C6" w:rsidRPr="008525C6">
        <w:rPr>
          <w:rStyle w:val="Codeattribute"/>
        </w:rPr>
        <w:t>@subtype</w:t>
      </w:r>
      <w:r w:rsidR="008525C6" w:rsidRPr="008525C6">
        <w:t xml:space="preserve"> </w:t>
      </w:r>
      <w:r w:rsidRPr="00DD7CCF">
        <w:t xml:space="preserve">values for each </w:t>
      </w:r>
      <w:r w:rsidR="008525C6" w:rsidRPr="008525C6">
        <w:rPr>
          <w:rStyle w:val="Codeattribute"/>
        </w:rPr>
        <w:t>@type</w:t>
      </w:r>
    </w:p>
    <w:p w14:paraId="570584B6" w14:textId="77777777" w:rsidR="00C02B8C" w:rsidRPr="00DD7CCF" w:rsidRDefault="004D2E67" w:rsidP="00E2714A">
      <w:pPr>
        <w:pStyle w:val="Lista"/>
      </w:pPr>
      <w:r w:rsidRPr="00DD7CCF">
        <w:t>however, for the sake of making that future work easier, and to facilitate the development of display solutions for symbols, it is strongly recommended that you follow certain basic constraints in naming your symbols:</w:t>
      </w:r>
    </w:p>
    <w:p w14:paraId="09C12CD6" w14:textId="77777777" w:rsidR="00C02B8C" w:rsidRPr="00DD7CCF" w:rsidRDefault="004D2E67" w:rsidP="00E2714A">
      <w:pPr>
        <w:pStyle w:val="Lista2"/>
      </w:pPr>
      <w:r w:rsidRPr="00DD7CCF">
        <w:t xml:space="preserve">use a </w:t>
      </w:r>
      <w:r w:rsidRPr="00CD25A4">
        <w:rPr>
          <w:b/>
          <w:bCs/>
        </w:rPr>
        <w:t>simple character set</w:t>
      </w:r>
      <w:r w:rsidRPr="00DD7CCF">
        <w:t xml:space="preserve"> consisting only of the letters of the English alphabet and numerals, i.e. avoid symbol characters and letters with diacritic marks</w:t>
      </w:r>
    </w:p>
    <w:p w14:paraId="52E1C4BD" w14:textId="77777777" w:rsidR="00C02B8C" w:rsidRPr="00DD7CCF" w:rsidRDefault="004D2E67" w:rsidP="00E2714A">
      <w:pPr>
        <w:pStyle w:val="Lista2"/>
      </w:pPr>
      <w:r w:rsidRPr="00DD7CCF">
        <w:t xml:space="preserve">use a </w:t>
      </w:r>
      <w:r w:rsidRPr="00CD25A4">
        <w:rPr>
          <w:b/>
          <w:bCs/>
        </w:rPr>
        <w:t>hierarchical approach</w:t>
      </w:r>
      <w:r w:rsidRPr="00DD7CCF">
        <w:t>, in which tokens may be</w:t>
      </w:r>
    </w:p>
    <w:p w14:paraId="3A456CF0" w14:textId="77777777" w:rsidR="00C02B8C" w:rsidRPr="00DD7CCF" w:rsidRDefault="004D2E67" w:rsidP="00E2714A">
      <w:pPr>
        <w:pStyle w:val="Lista3"/>
      </w:pPr>
      <w:r w:rsidRPr="00DD7CCF">
        <w:t xml:space="preserve">simple, consisting of a single term that identifies a broad category of shapes </w:t>
      </w:r>
      <w:r w:rsidRPr="00E24F87">
        <w:rPr>
          <w:noProof/>
        </w:rPr>
        <w:t>(</w:t>
      </w:r>
      <w:r w:rsidRPr="00DD7CCF">
        <w:t>“genus”), e.g.</w:t>
      </w:r>
    </w:p>
    <w:p w14:paraId="14710AB5" w14:textId="77777777" w:rsidR="00C02B8C" w:rsidRPr="00DD7CCF" w:rsidRDefault="00303844" w:rsidP="004E103D">
      <w:pPr>
        <w:pStyle w:val="Lista4"/>
      </w:pPr>
      <w:r w:rsidRPr="00303844">
        <w:rPr>
          <w:rStyle w:val="Codevalue"/>
        </w:rPr>
        <w:t>"circle"</w:t>
      </w:r>
      <w:r w:rsidR="004D2E67" w:rsidRPr="00DD7CCF">
        <w:t xml:space="preserve">, </w:t>
      </w:r>
      <w:r w:rsidRPr="00303844">
        <w:rPr>
          <w:rStyle w:val="Codevalue"/>
        </w:rPr>
        <w:t>"dash"</w:t>
      </w:r>
      <w:r w:rsidR="004D2E67" w:rsidRPr="00DD7CCF">
        <w:t xml:space="preserve">, </w:t>
      </w:r>
      <w:r w:rsidRPr="00303844">
        <w:rPr>
          <w:rStyle w:val="Codevalue"/>
        </w:rPr>
        <w:t>"flower"</w:t>
      </w:r>
      <w:r w:rsidR="004D2E67" w:rsidRPr="00DD7CCF">
        <w:t>, etc.</w:t>
      </w:r>
    </w:p>
    <w:p w14:paraId="4FB47B39" w14:textId="77777777" w:rsidR="004F4C63" w:rsidRPr="00DD7CCF" w:rsidRDefault="004D2E67" w:rsidP="00E2714A">
      <w:pPr>
        <w:pStyle w:val="Lista3"/>
      </w:pPr>
      <w:r w:rsidRPr="00DD7CCF">
        <w:t xml:space="preserve">complex, beginning with a term for a species as above, and followed by one or more qualifications of a subcategory </w:t>
      </w:r>
      <w:r w:rsidRPr="00E24F87">
        <w:rPr>
          <w:noProof/>
        </w:rPr>
        <w:t>(</w:t>
      </w:r>
      <w:r w:rsidRPr="00DD7CCF">
        <w:t xml:space="preserve">“genus”), using camelCase </w:t>
      </w:r>
      <w:r w:rsidRPr="00E24F87">
        <w:rPr>
          <w:noProof/>
        </w:rPr>
        <w:t>(</w:t>
      </w:r>
      <w:r w:rsidRPr="00DD7CCF">
        <w:t>i.e. starting each subsequent word with an uppercase initial) for segmentation, e.g.</w:t>
      </w:r>
    </w:p>
    <w:p w14:paraId="59E81FC2" w14:textId="77777777" w:rsidR="00C02B8C" w:rsidRPr="00DD7CCF" w:rsidRDefault="00303844" w:rsidP="004E103D">
      <w:pPr>
        <w:pStyle w:val="Lista4"/>
      </w:pPr>
      <w:r w:rsidRPr="00303844">
        <w:rPr>
          <w:rStyle w:val="Codevalue"/>
        </w:rPr>
        <w:t>"circleSmall"</w:t>
      </w:r>
      <w:r w:rsidR="004D2E67" w:rsidRPr="00DD7CCF">
        <w:t xml:space="preserve">, </w:t>
      </w:r>
      <w:r w:rsidRPr="00303844">
        <w:rPr>
          <w:rStyle w:val="Codevalue"/>
        </w:rPr>
        <w:t>"circleCross"</w:t>
      </w:r>
      <w:r w:rsidR="004D2E67" w:rsidRPr="00DD7CCF">
        <w:t xml:space="preserve">, </w:t>
      </w:r>
      <w:r w:rsidRPr="00303844">
        <w:rPr>
          <w:rStyle w:val="Codevalue"/>
        </w:rPr>
        <w:t>"circleSmallHigh"</w:t>
      </w:r>
      <w:r w:rsidR="004D2E67" w:rsidRPr="00DD7CCF">
        <w:t>, etc.</w:t>
      </w:r>
    </w:p>
    <w:p w14:paraId="39173E74" w14:textId="77777777" w:rsidR="00C02B8C" w:rsidRPr="00DD7CCF" w:rsidRDefault="00303844" w:rsidP="004E103D">
      <w:pPr>
        <w:pStyle w:val="Lista4"/>
      </w:pPr>
      <w:r w:rsidRPr="00303844">
        <w:rPr>
          <w:rStyle w:val="Codevalue"/>
        </w:rPr>
        <w:t>"dashHook"</w:t>
      </w:r>
      <w:r w:rsidR="004D2E67" w:rsidRPr="00DD7CCF">
        <w:t xml:space="preserve">, </w:t>
      </w:r>
      <w:r w:rsidRPr="00303844">
        <w:rPr>
          <w:rStyle w:val="Codevalue"/>
        </w:rPr>
        <w:t>"dashConcave"</w:t>
      </w:r>
      <w:r w:rsidR="004D2E67" w:rsidRPr="00DD7CCF">
        <w:t xml:space="preserve">, </w:t>
      </w:r>
      <w:r w:rsidRPr="00303844">
        <w:rPr>
          <w:rStyle w:val="Codevalue"/>
        </w:rPr>
        <w:t>"dashHookHigh"</w:t>
      </w:r>
      <w:r w:rsidR="004D2E67" w:rsidRPr="00DD7CCF">
        <w:t>, etc.</w:t>
      </w:r>
    </w:p>
    <w:p w14:paraId="4BC3ADF9" w14:textId="77777777" w:rsidR="00C02B8C" w:rsidRPr="00DD7CCF" w:rsidRDefault="004D2E67" w:rsidP="00E2714A">
      <w:pPr>
        <w:pStyle w:val="Lista3"/>
      </w:pPr>
      <w:r w:rsidRPr="00DD7CCF">
        <w:t>it is, however, recommended that you resist the temptation of creating highly elaborate complex tokens, since our ultimate aim is to devise a versatile but limited vocabulary for symbol classification</w:t>
      </w:r>
    </w:p>
    <w:p w14:paraId="2CF60E63" w14:textId="756004F3" w:rsidR="00C02B8C" w:rsidRPr="00DD7CCF" w:rsidRDefault="004D2E67" w:rsidP="004E103D">
      <w:pPr>
        <w:pStyle w:val="Lista4"/>
      </w:pPr>
      <w:r w:rsidRPr="00DD7CCF">
        <w:t xml:space="preserve">keep in mind that symbols can be described in detail in the Hand Description </w:t>
      </w:r>
      <w:r w:rsidRPr="00E24F87">
        <w:rPr>
          <w:noProof/>
        </w:rPr>
        <w:t>(</w:t>
      </w:r>
      <w:r w:rsidR="003C3D87" w:rsidRPr="00DD7CCF">
        <w:t>§</w:t>
      </w:r>
      <w:r w:rsidR="001B68E2" w:rsidRPr="00DD7CCF">
        <w:fldChar w:fldCharType="begin"/>
      </w:r>
      <w:r w:rsidR="001B68E2" w:rsidRPr="00DD7CCF">
        <w:instrText xml:space="preserve"> REF _Ref43987455 \w \h </w:instrText>
      </w:r>
      <w:r w:rsidR="00DD7CCF">
        <w:instrText xml:space="preserve"> \* MERGEFORMAT </w:instrText>
      </w:r>
      <w:r w:rsidR="001B68E2" w:rsidRPr="00DD7CCF">
        <w:fldChar w:fldCharType="separate"/>
      </w:r>
      <w:r w:rsidR="00E90D07">
        <w:t>11.2.1</w:t>
      </w:r>
      <w:r w:rsidR="001B68E2" w:rsidRPr="00DD7CCF">
        <w:fldChar w:fldCharType="end"/>
      </w:r>
      <w:r w:rsidRPr="00DD7CCF">
        <w:t>), and doing so is strongly recommended for all symbols whose shape will not be self-evident to a reader familiar with the subcorpus</w:t>
      </w:r>
    </w:p>
    <w:p w14:paraId="7692B923" w14:textId="77777777" w:rsidR="00C02B8C" w:rsidRPr="00DD7CCF" w:rsidRDefault="004D2E67" w:rsidP="00E2714A">
      <w:pPr>
        <w:pStyle w:val="Lista2"/>
      </w:pPr>
      <w:r w:rsidRPr="00DD7CCF">
        <w:t xml:space="preserve">while there is no such thing as an incorrect symbol token, all of us should from this early stage onward try to </w:t>
      </w:r>
      <w:r w:rsidRPr="00CD25A4">
        <w:rPr>
          <w:b/>
          <w:bCs/>
        </w:rPr>
        <w:t>avoid excessive diversity</w:t>
      </w:r>
      <w:r w:rsidRPr="00DD7CCF">
        <w:t xml:space="preserve"> in the naming of symbol shapes</w:t>
      </w:r>
    </w:p>
    <w:p w14:paraId="75D5775C" w14:textId="77777777" w:rsidR="00C02B8C" w:rsidRPr="00DD7CCF" w:rsidRDefault="004D2E67" w:rsidP="00E2714A">
      <w:pPr>
        <w:pStyle w:val="Lista3"/>
      </w:pPr>
      <w:r w:rsidRPr="00DD7CCF">
        <w:t>for this purpose, we have created an online Supplement to the EGD on Symbol Taxonomy</w:t>
      </w:r>
      <w:r w:rsidRPr="00F47381">
        <w:rPr>
          <w:rStyle w:val="Lbjegyzet-hivatkozs"/>
        </w:rPr>
        <w:footnoteReference w:id="20"/>
      </w:r>
      <w:r w:rsidRPr="00DD7CCF">
        <w:t xml:space="preserve"> in which we have entered some of the symbols we have encountered in our work so far, with the recommended tokens for each</w:t>
      </w:r>
    </w:p>
    <w:p w14:paraId="19510A2C" w14:textId="77777777" w:rsidR="00C02B8C" w:rsidRPr="00DD7CCF" w:rsidRDefault="004D2E67" w:rsidP="00E2714A">
      <w:pPr>
        <w:pStyle w:val="Lista3"/>
      </w:pPr>
      <w:r w:rsidRPr="00DD7CCF">
        <w:t>all encoders are requested to refer to that list before creating a token for a symbol</w:t>
      </w:r>
    </w:p>
    <w:p w14:paraId="54FFF64D" w14:textId="77777777" w:rsidR="00C02B8C" w:rsidRPr="00DD7CCF" w:rsidRDefault="004D2E67" w:rsidP="00E2714A">
      <w:pPr>
        <w:pStyle w:val="Lista3"/>
      </w:pPr>
      <w:r w:rsidRPr="00DD7CCF">
        <w:t>all encoders are encouraged to contribute to that document by</w:t>
      </w:r>
    </w:p>
    <w:p w14:paraId="7A98CA46" w14:textId="77777777" w:rsidR="00C02B8C" w:rsidRPr="00DD7CCF" w:rsidRDefault="004D2E67" w:rsidP="004E103D">
      <w:pPr>
        <w:pStyle w:val="Lista4"/>
      </w:pPr>
      <w:r w:rsidRPr="00DD7CCF">
        <w:t>inserting clippings of symbols they have encoded with a token already featured in the list</w:t>
      </w:r>
    </w:p>
    <w:p w14:paraId="5294EB9F" w14:textId="77777777" w:rsidR="00C02B8C" w:rsidRPr="00DD7CCF" w:rsidRDefault="004D2E67" w:rsidP="004E103D">
      <w:pPr>
        <w:pStyle w:val="Lista4"/>
      </w:pPr>
      <w:r w:rsidRPr="00DD7CCF">
        <w:t>inserting new rows in the list with clippings of new symbols and the tokens they have come up with for those symbols</w:t>
      </w:r>
    </w:p>
    <w:p w14:paraId="362006E8" w14:textId="77777777" w:rsidR="00C02B8C" w:rsidRPr="00DD7CCF" w:rsidRDefault="004D2E67" w:rsidP="00D4342A">
      <w:pPr>
        <w:pStyle w:val="Cmsor3"/>
      </w:pPr>
      <w:bookmarkStart w:id="251" w:name="_n0tb9t590fso" w:colFirst="0" w:colLast="0"/>
      <w:bookmarkStart w:id="252" w:name="_Ref43980384"/>
      <w:bookmarkStart w:id="253" w:name="_Toc74733451"/>
      <w:bookmarkEnd w:id="251"/>
      <w:r w:rsidRPr="00DD7CCF">
        <w:t>Punctuation marks</w:t>
      </w:r>
      <w:bookmarkEnd w:id="252"/>
      <w:bookmarkEnd w:id="253"/>
    </w:p>
    <w:p w14:paraId="05B5CB73" w14:textId="77777777" w:rsidR="00C02B8C" w:rsidRPr="00DD7CCF" w:rsidRDefault="004D2E67" w:rsidP="00E2714A">
      <w:pPr>
        <w:pStyle w:val="Lista"/>
      </w:pPr>
      <w:r w:rsidRPr="00DD7CCF">
        <w:t xml:space="preserve">as </w:t>
      </w:r>
      <w:r w:rsidR="001B68E2" w:rsidRPr="00DD7CCF">
        <w:t>stated</w:t>
      </w:r>
      <w:r w:rsidRPr="00DD7CCF">
        <w:t xml:space="preserve"> in TG </w:t>
      </w:r>
      <w:r w:rsidR="003C3D87" w:rsidRPr="00DD7CCF">
        <w:t>§</w:t>
      </w:r>
      <w:r w:rsidRPr="00DD7CCF">
        <w:t>4.2.1, the term “punctuation mark” is used within this Guide in a sense restricted to symbols</w:t>
      </w:r>
    </w:p>
    <w:p w14:paraId="2A4AB419" w14:textId="77777777" w:rsidR="00C02B8C" w:rsidRPr="00DD7CCF" w:rsidRDefault="004D2E67" w:rsidP="00E2714A">
      <w:pPr>
        <w:pStyle w:val="Lista2"/>
      </w:pPr>
      <w:r w:rsidRPr="00DD7CCF">
        <w:t xml:space="preserve">which are </w:t>
      </w:r>
      <w:r w:rsidRPr="00E24F87">
        <w:rPr>
          <w:noProof/>
        </w:rPr>
        <w:t>(</w:t>
      </w:r>
      <w:r w:rsidRPr="00DD7CCF">
        <w:t>or are derivations of) simple non-figural shapes</w:t>
      </w:r>
    </w:p>
    <w:p w14:paraId="0EEBFB33" w14:textId="77777777" w:rsidR="00C02B8C" w:rsidRPr="00DD7CCF" w:rsidRDefault="004D2E67" w:rsidP="00E2714A">
      <w:pPr>
        <w:pStyle w:val="Lista2"/>
      </w:pPr>
      <w:r w:rsidRPr="00DD7CCF">
        <w:t>and which are employed in the original for syntactic or metrical segmentation into relatively small units, similar in function to a modern comma, full stop, question mark, exclamation mark, colon or semicolon</w:t>
      </w:r>
    </w:p>
    <w:p w14:paraId="0E109E62" w14:textId="77777777" w:rsidR="00C02B8C" w:rsidRPr="00DD7CCF" w:rsidRDefault="004D2E67" w:rsidP="00E2714A">
      <w:pPr>
        <w:pStyle w:val="Lista2"/>
      </w:pPr>
      <w:r w:rsidRPr="00DD7CCF">
        <w:lastRenderedPageBreak/>
        <w:t>generally excluding figural and ornamental signs as well as signs used to mark the end or beginning of an entire text or a major section of text</w:t>
      </w:r>
    </w:p>
    <w:p w14:paraId="2E98DAB0" w14:textId="556011E2" w:rsidR="00C02B8C" w:rsidRPr="00DD7CCF" w:rsidRDefault="004D2E67" w:rsidP="00E2714A">
      <w:pPr>
        <w:pStyle w:val="Lista"/>
      </w:pPr>
      <w:r w:rsidRPr="00DD7CCF">
        <w:t xml:space="preserve">this subsection concerns the encoding of punctuation marks as described above; for symbols that do not qualify as punctuation marks, use the encoding described in </w:t>
      </w:r>
      <w:r w:rsidR="003C3D87" w:rsidRPr="00DD7CCF">
        <w:t>§</w:t>
      </w:r>
      <w:r w:rsidR="001B68E2" w:rsidRPr="00DD7CCF">
        <w:fldChar w:fldCharType="begin"/>
      </w:r>
      <w:r w:rsidR="001B68E2" w:rsidRPr="00DD7CCF">
        <w:instrText xml:space="preserve"> REF _Ref43987396 \w \h </w:instrText>
      </w:r>
      <w:r w:rsidR="00DD7CCF">
        <w:instrText xml:space="preserve"> \* MERGEFORMAT </w:instrText>
      </w:r>
      <w:r w:rsidR="001B68E2" w:rsidRPr="00DD7CCF">
        <w:fldChar w:fldCharType="separate"/>
      </w:r>
      <w:r w:rsidR="00E90D07">
        <w:t>4.2.6</w:t>
      </w:r>
      <w:r w:rsidR="001B68E2" w:rsidRPr="00DD7CCF">
        <w:fldChar w:fldCharType="end"/>
      </w:r>
      <w:r w:rsidRPr="00DD7CCF">
        <w:t xml:space="preserve"> below</w:t>
      </w:r>
    </w:p>
    <w:p w14:paraId="390A578C" w14:textId="77777777" w:rsidR="00C02B8C" w:rsidRPr="00DD7CCF" w:rsidRDefault="004D2E67" w:rsidP="00E2714A">
      <w:pPr>
        <w:pStyle w:val="Lista2"/>
      </w:pPr>
      <w:r w:rsidRPr="00DD7CCF">
        <w:t>we feel that this distinction in encoding is useful in many cases for distinguishing symbols definitely used for the purpose of punctuation from symbols used for a different or a less straightforward purpose</w:t>
      </w:r>
    </w:p>
    <w:p w14:paraId="5CCD65E2" w14:textId="77777777" w:rsidR="00C02B8C" w:rsidRPr="00DD7CCF" w:rsidRDefault="004D2E67" w:rsidP="00E2714A">
      <w:pPr>
        <w:pStyle w:val="Lista2"/>
      </w:pPr>
      <w:r w:rsidRPr="00DD7CCF">
        <w:t>however, the above definition is not and cannot be entirely objective, and in some cases it will not be possible to decide whether a symbol is a “punctuation mark” in this sense, or a “miscellaneous symbol”</w:t>
      </w:r>
    </w:p>
    <w:p w14:paraId="4ECA68A4" w14:textId="77777777" w:rsidR="00C02B8C" w:rsidRPr="00DD7CCF" w:rsidRDefault="004D2E67" w:rsidP="00E2714A">
      <w:pPr>
        <w:pStyle w:val="Lista2"/>
      </w:pPr>
      <w:r w:rsidRPr="00DD7CCF">
        <w:t>we recommend that you choose the encoding for miscellaneous symbols whenever in doubt</w:t>
      </w:r>
    </w:p>
    <w:p w14:paraId="461D37BD" w14:textId="77777777" w:rsidR="00C02B8C" w:rsidRPr="00DD7CCF" w:rsidRDefault="004D2E67" w:rsidP="00E2714A">
      <w:pPr>
        <w:pStyle w:val="Lista2"/>
      </w:pPr>
      <w:r w:rsidRPr="00DD7CCF">
        <w:t>also keep in mind that encoding a miscellaneous symbol instead of a punctuation mark or vice versa is not an error and will have little ultimate impact on the quality of our corpus</w:t>
      </w:r>
    </w:p>
    <w:p w14:paraId="69F03788" w14:textId="77777777" w:rsidR="00C02B8C" w:rsidRPr="00DD7CCF" w:rsidRDefault="004D2E67" w:rsidP="00E2714A">
      <w:pPr>
        <w:pStyle w:val="Lista"/>
      </w:pPr>
      <w:r w:rsidRPr="00DD7CCF">
        <w:t xml:space="preserve">as also explained in TG </w:t>
      </w:r>
      <w:r w:rsidR="003C3D87" w:rsidRPr="00DD7CCF">
        <w:t>§</w:t>
      </w:r>
      <w:r w:rsidRPr="00DD7CCF">
        <w:t xml:space="preserve">4.2.1, punctuation marks are to be transliterated as the abstract punctuation character . </w:t>
      </w:r>
      <w:r w:rsidRPr="00E24F87">
        <w:rPr>
          <w:noProof/>
        </w:rPr>
        <w:t>(</w:t>
      </w:r>
      <w:r w:rsidRPr="00DD7CCF">
        <w:t xml:space="preserve">full stop, period), and their shape must normally be encoded in the </w:t>
      </w:r>
      <w:r w:rsidRPr="00DD7CCF">
        <w:rPr>
          <w:rStyle w:val="Code"/>
        </w:rPr>
        <w:t>&lt;g&gt;</w:t>
      </w:r>
      <w:r w:rsidRPr="00DD7CCF">
        <w:t xml:space="preserve"> wrapper of this character</w:t>
      </w:r>
    </w:p>
    <w:p w14:paraId="3F8F4F7F" w14:textId="0FD4B1A3" w:rsidR="00C02B8C" w:rsidRPr="00DD7CCF" w:rsidRDefault="004D2E67" w:rsidP="00E2714A">
      <w:pPr>
        <w:pStyle w:val="Lista2"/>
      </w:pPr>
      <w:r w:rsidRPr="00DD7CCF">
        <w:t xml:space="preserve">this </w:t>
      </w:r>
      <w:r w:rsidRPr="00DD7CCF">
        <w:rPr>
          <w:rStyle w:val="Code"/>
        </w:rPr>
        <w:t>&lt;g&gt;</w:t>
      </w:r>
      <w:r w:rsidRPr="00DD7CCF">
        <w:t xml:space="preserve"> element must mandatorily take the attribute </w:t>
      </w:r>
      <w:r w:rsidR="008525C6" w:rsidRPr="008525C6">
        <w:rPr>
          <w:rStyle w:val="Codeattribute"/>
        </w:rPr>
        <w:t>@type</w:t>
      </w:r>
      <w:r w:rsidR="008525C6" w:rsidRPr="008525C6">
        <w:t>,</w:t>
      </w:r>
      <w:r w:rsidRPr="00DD7CCF">
        <w:t xml:space="preserve"> with a value as described under </w:t>
      </w:r>
      <w:r w:rsidR="003C3D87" w:rsidRPr="00DD7CCF">
        <w:t>§</w:t>
      </w:r>
      <w:r w:rsidR="001B68E2" w:rsidRPr="00DD7CCF">
        <w:fldChar w:fldCharType="begin"/>
      </w:r>
      <w:r w:rsidR="001B68E2" w:rsidRPr="00DD7CCF">
        <w:instrText xml:space="preserve"> REF _Ref43987525 \w \h </w:instrText>
      </w:r>
      <w:r w:rsidR="00DD7CCF">
        <w:instrText xml:space="preserve"> \* MERGEFORMAT </w:instrText>
      </w:r>
      <w:r w:rsidR="001B68E2" w:rsidRPr="00DD7CCF">
        <w:fldChar w:fldCharType="separate"/>
      </w:r>
      <w:r w:rsidR="00E90D07">
        <w:t>4.2.3</w:t>
      </w:r>
      <w:r w:rsidR="001B68E2" w:rsidRPr="00DD7CCF">
        <w:fldChar w:fldCharType="end"/>
      </w:r>
      <w:r w:rsidRPr="00DD7CCF">
        <w:t xml:space="preserve"> above</w:t>
      </w:r>
    </w:p>
    <w:p w14:paraId="77E994F9" w14:textId="77777777" w:rsidR="00C02B8C" w:rsidRPr="00DD7CCF" w:rsidRDefault="004D2E67" w:rsidP="00E2714A">
      <w:pPr>
        <w:pStyle w:val="Lista3"/>
      </w:pPr>
      <w:r w:rsidRPr="00DD7CCF">
        <w:t xml:space="preserve">since punctuation marks, despite their diversity across the entirety of our corpus, are generally variations on a small number of basic shapes, it is strongly recommended that your tokens </w:t>
      </w:r>
      <w:r w:rsidRPr="00E24F87">
        <w:rPr>
          <w:noProof/>
        </w:rPr>
        <w:t>(</w:t>
      </w:r>
      <w:r w:rsidRPr="00DD7CCF">
        <w:t>or the first component of your complex tokens) chosen for describing punctuation marks follow the nomenclature suggested in the Symbol Taxonomy</w:t>
      </w:r>
      <w:r w:rsidRPr="00F47381">
        <w:rPr>
          <w:rStyle w:val="Lbjegyzet-hivatkozs"/>
        </w:rPr>
        <w:footnoteReference w:id="21"/>
      </w:r>
    </w:p>
    <w:p w14:paraId="57050C7E" w14:textId="77777777" w:rsidR="00C02B8C" w:rsidRPr="00DD7CCF" w:rsidRDefault="004D2E67" w:rsidP="00E2714A">
      <w:pPr>
        <w:pStyle w:val="Lista"/>
      </w:pPr>
      <w:r w:rsidRPr="00DD7CCF">
        <w:t xml:space="preserve">thus, for the purposes of our encoding, the only difference between the encoding of a miscellaneous symbol and that of a punctuation mark is that while a miscellaneous symbol is encoded as an empty </w:t>
      </w:r>
      <w:r w:rsidRPr="00DD7CCF">
        <w:rPr>
          <w:rStyle w:val="Code"/>
        </w:rPr>
        <w:t>&lt;g/&gt;</w:t>
      </w:r>
      <w:r w:rsidRPr="00DD7CCF">
        <w:t xml:space="preserve"> element representing the symbol, a punctuation mark is encoded as a </w:t>
      </w:r>
      <w:r w:rsidRPr="00DD7CCF">
        <w:rPr>
          <w:rStyle w:val="Code"/>
        </w:rPr>
        <w:t>&lt;g&gt;</w:t>
      </w:r>
      <w:r w:rsidRPr="00DD7CCF">
        <w:t xml:space="preserve"> element wrapping a . which serves in our system as an abstract punctuation character </w:t>
      </w:r>
      <w:r w:rsidRPr="00E24F87">
        <w:rPr>
          <w:noProof/>
        </w:rPr>
        <w:t>(</w:t>
      </w:r>
      <w:r w:rsidRPr="00DD7CCF">
        <w:t>i.e., it implies nothing about the shape of the punctuation mark in your document)</w:t>
      </w:r>
    </w:p>
    <w:p w14:paraId="77BD174F" w14:textId="77777777" w:rsidR="00C02B8C" w:rsidRPr="00DD7CCF" w:rsidRDefault="004D2E67" w:rsidP="00E2714A">
      <w:pPr>
        <w:pStyle w:val="Lista"/>
      </w:pPr>
      <w:r w:rsidRPr="00DD7CCF">
        <w:t xml:space="preserve">the primary purpose of adding . within </w:t>
      </w:r>
      <w:r w:rsidRPr="00DD7CCF">
        <w:rPr>
          <w:rStyle w:val="Code"/>
        </w:rPr>
        <w:t>&lt;g&gt;</w:t>
      </w:r>
      <w:r w:rsidRPr="00DD7CCF">
        <w:t xml:space="preserve"> for punctuation marks is to make it explicit on the lowest level </w:t>
      </w:r>
      <w:r w:rsidRPr="00E24F87">
        <w:rPr>
          <w:noProof/>
        </w:rPr>
        <w:t>(</w:t>
      </w:r>
      <w:r w:rsidRPr="00DD7CCF">
        <w:t>that of the text itself) that we consider certain characters to be punctuation marks</w:t>
      </w:r>
      <w:r w:rsidRPr="00F47381">
        <w:rPr>
          <w:rStyle w:val="Lbjegyzet-hivatkozs"/>
        </w:rPr>
        <w:footnoteReference w:id="22"/>
      </w:r>
    </w:p>
    <w:p w14:paraId="2C34343A" w14:textId="77777777" w:rsidR="00C02B8C" w:rsidRPr="00DD7CCF" w:rsidRDefault="004D2E67" w:rsidP="00E2714A">
      <w:pPr>
        <w:pStyle w:val="Lista"/>
      </w:pPr>
      <w:r w:rsidRPr="00DD7CCF">
        <w:t xml:space="preserve">in addition, the use of the dedicated transliteration character for abstract punctuation marks permits us, when necessary, to use this character without a </w:t>
      </w:r>
      <w:r w:rsidRPr="00DD7CCF">
        <w:rPr>
          <w:rStyle w:val="Code"/>
        </w:rPr>
        <w:t>&lt;g&gt;</w:t>
      </w:r>
      <w:r w:rsidRPr="00DD7CCF">
        <w:t xml:space="preserve"> wrapper, for representing a punctuation mark without any assertion as to its shape, exclusively in the following situations:</w:t>
      </w:r>
    </w:p>
    <w:p w14:paraId="69C458BA" w14:textId="77777777" w:rsidR="00C02B8C" w:rsidRPr="00DD7CCF" w:rsidRDefault="004D2E67" w:rsidP="00E2714A">
      <w:pPr>
        <w:pStyle w:val="Lista2"/>
      </w:pPr>
      <w:r w:rsidRPr="00DD7CCF">
        <w:t>when supplying punctuation for the purpose of semantic segmentation</w:t>
      </w:r>
    </w:p>
    <w:p w14:paraId="325E372E" w14:textId="003D97E3" w:rsidR="00C02B8C" w:rsidRPr="00DD7CCF" w:rsidRDefault="004D2E67" w:rsidP="00F67963">
      <w:pPr>
        <w:pStyle w:val="Lista3"/>
      </w:pPr>
      <w:r w:rsidRPr="00DD7CCF">
        <w:t xml:space="preserve">in this case, use a . character marked up as </w:t>
      </w:r>
      <w:r w:rsidR="00F67963">
        <w:t xml:space="preserve">subaudible; </w:t>
      </w:r>
      <w:r w:rsidRPr="00DD7CCF">
        <w:t xml:space="preserve">see </w:t>
      </w:r>
      <w:r w:rsidR="003C3D87" w:rsidRPr="00DD7CCF">
        <w:t>§</w:t>
      </w:r>
      <w:r w:rsidR="001B68E2" w:rsidRPr="00DD7CCF">
        <w:fldChar w:fldCharType="begin"/>
      </w:r>
      <w:r w:rsidR="001B68E2" w:rsidRPr="00DD7CCF">
        <w:instrText xml:space="preserve"> REF _Ref43987541 \w \h </w:instrText>
      </w:r>
      <w:r w:rsidR="00DD7CCF">
        <w:instrText xml:space="preserve"> \* MERGEFORMAT </w:instrText>
      </w:r>
      <w:r w:rsidR="001B68E2" w:rsidRPr="00DD7CCF">
        <w:fldChar w:fldCharType="separate"/>
      </w:r>
      <w:r w:rsidR="00E90D07">
        <w:t>6.3.6</w:t>
      </w:r>
      <w:r w:rsidR="001B68E2" w:rsidRPr="00DD7CCF">
        <w:fldChar w:fldCharType="end"/>
      </w:r>
      <w:r w:rsidRPr="00DD7CCF">
        <w:t xml:space="preserve"> for further details</w:t>
      </w:r>
    </w:p>
    <w:p w14:paraId="6377B221" w14:textId="77777777" w:rsidR="00C02B8C" w:rsidRPr="00DD7CCF" w:rsidRDefault="004D2E67" w:rsidP="00E2714A">
      <w:pPr>
        <w:pStyle w:val="Lista2"/>
      </w:pPr>
      <w:r w:rsidRPr="00DD7CCF">
        <w:t>when encoding a text from a previous edition, without access to the original or a surrogate, if that edition does not describe the appearance of original punctuation marks</w:t>
      </w:r>
    </w:p>
    <w:p w14:paraId="01F994B4" w14:textId="77777777" w:rsidR="00C02B8C" w:rsidRPr="00DD7CCF" w:rsidRDefault="004D2E67" w:rsidP="00E2714A">
      <w:pPr>
        <w:pStyle w:val="Lista3"/>
      </w:pPr>
      <w:r w:rsidRPr="00DD7CCF">
        <w:t xml:space="preserve">in this case, use a single . to represent a lower-level or generic punctuation mark </w:t>
      </w:r>
      <w:r w:rsidRPr="00E24F87">
        <w:rPr>
          <w:noProof/>
        </w:rPr>
        <w:t>(</w:t>
      </w:r>
      <w:r w:rsidRPr="00DD7CCF">
        <w:t xml:space="preserve">e.g. a full stop or </w:t>
      </w:r>
      <w:r w:rsidRPr="00DD7CCF">
        <w:rPr>
          <w:rStyle w:val="Foreign"/>
        </w:rPr>
        <w:t>daṇḍa</w:t>
      </w:r>
      <w:r w:rsidRPr="00DD7CCF">
        <w:t>) used in the previous edition,</w:t>
      </w:r>
    </w:p>
    <w:p w14:paraId="5ECA6267" w14:textId="77777777" w:rsidR="00C02B8C" w:rsidRPr="00DD7CCF" w:rsidRDefault="004D2E67" w:rsidP="00E2714A">
      <w:pPr>
        <w:pStyle w:val="Lista3"/>
      </w:pPr>
      <w:r w:rsidRPr="00DD7CCF">
        <w:t xml:space="preserve">or a double .. to represent a higher-level punctuation mark </w:t>
      </w:r>
      <w:r w:rsidRPr="00E24F87">
        <w:rPr>
          <w:noProof/>
        </w:rPr>
        <w:t>(</w:t>
      </w:r>
      <w:r w:rsidRPr="00DD7CCF">
        <w:t xml:space="preserve">e.g. a double </w:t>
      </w:r>
      <w:r w:rsidRPr="00DD7CCF">
        <w:rPr>
          <w:rStyle w:val="Foreign"/>
        </w:rPr>
        <w:t>daṇḍa</w:t>
      </w:r>
      <w:r w:rsidRPr="00DD7CCF">
        <w:t>) used in the previous edition, if that edition employs two levels of punctuation</w:t>
      </w:r>
    </w:p>
    <w:p w14:paraId="152DFF49" w14:textId="77777777" w:rsidR="00C02B8C" w:rsidRPr="00DD7CCF" w:rsidRDefault="004D2E67" w:rsidP="00D4342A">
      <w:pPr>
        <w:pStyle w:val="Cmsor3"/>
      </w:pPr>
      <w:bookmarkStart w:id="254" w:name="_zhzv8lagn4n3" w:colFirst="0" w:colLast="0"/>
      <w:bookmarkStart w:id="255" w:name="_Ref43985052"/>
      <w:bookmarkStart w:id="256" w:name="_Toc74733452"/>
      <w:bookmarkEnd w:id="254"/>
      <w:r w:rsidRPr="00DD7CCF">
        <w:t>Space filler signs</w:t>
      </w:r>
      <w:bookmarkEnd w:id="255"/>
      <w:bookmarkEnd w:id="256"/>
    </w:p>
    <w:p w14:paraId="20A75349" w14:textId="77777777" w:rsidR="004F4C63" w:rsidRPr="00DD7CCF" w:rsidRDefault="004D2E67" w:rsidP="00E2714A">
      <w:pPr>
        <w:pStyle w:val="Lista"/>
      </w:pPr>
      <w:r w:rsidRPr="00DD7CCF">
        <w:t xml:space="preserve">symbols whose function is clearly and unambiguously to fill up space in a line to the </w:t>
      </w:r>
      <w:r w:rsidR="00CE4CAF" w:rsidRPr="00DD7CCF">
        <w:t xml:space="preserve">binding-hole or </w:t>
      </w:r>
      <w:r w:rsidRPr="00DD7CCF">
        <w:t xml:space="preserve">margin are, as per TG </w:t>
      </w:r>
      <w:r w:rsidR="003C3D87" w:rsidRPr="00DD7CCF">
        <w:t>§</w:t>
      </w:r>
      <w:r w:rsidRPr="00DD7CCF">
        <w:t xml:space="preserve">4.2.2, transliterated using the </w:t>
      </w:r>
      <w:r w:rsidR="003C3D87" w:rsidRPr="00DD7CCF">
        <w:t>§</w:t>
      </w:r>
      <w:r w:rsidRPr="00DD7CCF">
        <w:t xml:space="preserve"> sign</w:t>
      </w:r>
    </w:p>
    <w:p w14:paraId="4E32E119" w14:textId="3D046F65" w:rsidR="00C02B8C" w:rsidRPr="00DD7CCF" w:rsidRDefault="004D2E67" w:rsidP="00E2714A">
      <w:pPr>
        <w:pStyle w:val="Lista"/>
      </w:pPr>
      <w:r w:rsidRPr="00DD7CCF">
        <w:t xml:space="preserve">in your XML markup, </w:t>
      </w:r>
      <w:r w:rsidR="003C3D87" w:rsidRPr="00DD7CCF">
        <w:t>§</w:t>
      </w:r>
      <w:r w:rsidRPr="00DD7CCF">
        <w:t xml:space="preserve"> characters must be wrapped in a </w:t>
      </w:r>
      <w:r w:rsidRPr="00DD7CCF">
        <w:rPr>
          <w:rStyle w:val="Code"/>
        </w:rPr>
        <w:t>&lt;g&gt;</w:t>
      </w:r>
      <w:r w:rsidRPr="00DD7CCF">
        <w:t xml:space="preserve"> element with the mandatory attribute </w:t>
      </w:r>
      <w:r w:rsidR="008525C6" w:rsidRPr="008525C6">
        <w:rPr>
          <w:rStyle w:val="Codeattribute"/>
        </w:rPr>
        <w:t>@type</w:t>
      </w:r>
      <w:r w:rsidR="008525C6" w:rsidRPr="008525C6">
        <w:t>,</w:t>
      </w:r>
      <w:r w:rsidRPr="00DD7CCF">
        <w:t xml:space="preserve"> with a value as described under </w:t>
      </w:r>
      <w:r w:rsidR="003C3D87" w:rsidRPr="00DD7CCF">
        <w:t>§</w:t>
      </w:r>
      <w:r w:rsidR="001B68E2" w:rsidRPr="00DD7CCF">
        <w:fldChar w:fldCharType="begin"/>
      </w:r>
      <w:r w:rsidR="001B68E2" w:rsidRPr="00DD7CCF">
        <w:instrText xml:space="preserve"> REF _Ref43987525 \w \h </w:instrText>
      </w:r>
      <w:r w:rsidR="00DD7CCF">
        <w:instrText xml:space="preserve"> \* MERGEFORMAT </w:instrText>
      </w:r>
      <w:r w:rsidR="001B68E2" w:rsidRPr="00DD7CCF">
        <w:fldChar w:fldCharType="separate"/>
      </w:r>
      <w:r w:rsidR="00E90D07">
        <w:t>4.2.3</w:t>
      </w:r>
      <w:r w:rsidR="001B68E2" w:rsidRPr="00DD7CCF">
        <w:fldChar w:fldCharType="end"/>
      </w:r>
      <w:r w:rsidRPr="00DD7CCF">
        <w:t xml:space="preserve"> above</w:t>
      </w:r>
    </w:p>
    <w:p w14:paraId="10F26429" w14:textId="77777777" w:rsidR="00C02B8C" w:rsidRPr="00DD7CCF" w:rsidRDefault="004D2E67" w:rsidP="00E2714A">
      <w:pPr>
        <w:pStyle w:val="Lista2"/>
      </w:pPr>
      <w:r w:rsidRPr="00DD7CCF">
        <w:t xml:space="preserve">thus, a symbol used as a space filler is distinguished from an identical-looking symbol used in a different </w:t>
      </w:r>
      <w:r w:rsidRPr="00E24F87">
        <w:rPr>
          <w:noProof/>
        </w:rPr>
        <w:t>(</w:t>
      </w:r>
      <w:r w:rsidRPr="00DD7CCF">
        <w:t xml:space="preserve">or unidentified) function by the presence of the </w:t>
      </w:r>
      <w:r w:rsidR="003C3D87" w:rsidRPr="00DD7CCF">
        <w:t>§</w:t>
      </w:r>
      <w:r w:rsidRPr="00DD7CCF">
        <w:t xml:space="preserve"> character within </w:t>
      </w:r>
      <w:r w:rsidRPr="00DD7CCF">
        <w:rPr>
          <w:rStyle w:val="Code"/>
        </w:rPr>
        <w:t>&lt;g&gt;</w:t>
      </w:r>
    </w:p>
    <w:p w14:paraId="3DF937D6" w14:textId="77777777" w:rsidR="00C02B8C" w:rsidRPr="00DD7CCF" w:rsidRDefault="004D2E67" w:rsidP="00E2714A">
      <w:pPr>
        <w:pStyle w:val="Lista"/>
      </w:pPr>
      <w:r w:rsidRPr="00DD7CCF">
        <w:lastRenderedPageBreak/>
        <w:t xml:space="preserve">multiple iterations of an identical space filler shall be wrapped in a single </w:t>
      </w:r>
      <w:r w:rsidRPr="00DD7CCF">
        <w:rPr>
          <w:rStyle w:val="Code"/>
        </w:rPr>
        <w:t>&lt;g&gt;</w:t>
      </w:r>
      <w:r w:rsidRPr="00DD7CCF">
        <w:t xml:space="preserve"> tag, so that the number of </w:t>
      </w:r>
      <w:r w:rsidR="003C3D87" w:rsidRPr="00DD7CCF">
        <w:t>§</w:t>
      </w:r>
      <w:r w:rsidRPr="00DD7CCF">
        <w:t xml:space="preserve"> characters within that tag corresponds to the number of symbols in the original</w:t>
      </w:r>
    </w:p>
    <w:p w14:paraId="1CDFD666" w14:textId="77777777" w:rsidR="00074E9C" w:rsidRPr="00DD7CCF" w:rsidRDefault="00074E9C"/>
    <w:tbl>
      <w:tblPr>
        <w:tblStyle w:val="CodeSampleTable"/>
        <w:tblW w:w="5000" w:type="pct"/>
        <w:tblLook w:val="04A0" w:firstRow="1" w:lastRow="0" w:firstColumn="1" w:lastColumn="0" w:noHBand="0" w:noVBand="1"/>
      </w:tblPr>
      <w:tblGrid>
        <w:gridCol w:w="9622"/>
      </w:tblGrid>
      <w:tr w:rsidR="00074E9C" w:rsidRPr="00DD7CCF" w14:paraId="359E407B"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5230CFBC" w14:textId="77F6F75E" w:rsidR="00074E9C" w:rsidRPr="00DD7CCF" w:rsidRDefault="00074E9C" w:rsidP="00B3351B">
            <w:pPr>
              <w:pStyle w:val="Kpalrs"/>
            </w:pPr>
            <w:r w:rsidRPr="00DD7CCF">
              <w:t xml:space="preserve">Example </w:t>
            </w:r>
            <w:r>
              <w:fldChar w:fldCharType="begin"/>
            </w:r>
            <w:r>
              <w:instrText xml:space="preserve"> STYLEREF 3 \s </w:instrText>
            </w:r>
            <w:r>
              <w:fldChar w:fldCharType="separate"/>
            </w:r>
            <w:r w:rsidR="005E67E7">
              <w:rPr>
                <w:noProof/>
              </w:rPr>
              <w:t>4.2.5</w:t>
            </w:r>
            <w:r>
              <w:rPr>
                <w:noProof/>
              </w:rPr>
              <w:fldChar w:fldCharType="end"/>
            </w:r>
            <w:r w:rsidRPr="00DD7CCF">
              <w:t>.</w:t>
            </w:r>
            <w:r>
              <w:fldChar w:fldCharType="begin"/>
            </w:r>
            <w:r>
              <w:instrText xml:space="preserve"> SEQ Example \* ALPHABETIC \s 3 </w:instrText>
            </w:r>
            <w:r>
              <w:fldChar w:fldCharType="separate"/>
            </w:r>
            <w:r w:rsidR="005E67E7">
              <w:rPr>
                <w:noProof/>
              </w:rPr>
              <w:t>A</w:t>
            </w:r>
            <w:r>
              <w:rPr>
                <w:noProof/>
              </w:rPr>
              <w:fldChar w:fldCharType="end"/>
            </w:r>
            <w:r w:rsidRPr="00DD7CCF">
              <w:t>: space fillers from South India</w:t>
            </w:r>
          </w:p>
        </w:tc>
      </w:tr>
      <w:tr w:rsidR="00074E9C" w:rsidRPr="00DD7CCF" w14:paraId="16F07B70" w14:textId="77777777" w:rsidTr="00837BA5">
        <w:tc>
          <w:tcPr>
            <w:tcW w:w="5000" w:type="pct"/>
            <w:vAlign w:val="center"/>
          </w:tcPr>
          <w:p w14:paraId="131C78B7" w14:textId="77777777" w:rsidR="00074E9C" w:rsidRPr="00AF2DF5" w:rsidRDefault="00074E9C" w:rsidP="00074E9C">
            <w:pPr>
              <w:jc w:val="center"/>
            </w:pPr>
          </w:p>
          <w:p w14:paraId="464FC9A4" w14:textId="77777777" w:rsidR="00074E9C" w:rsidRPr="00AF2DF5" w:rsidRDefault="00074E9C" w:rsidP="00074E9C">
            <w:pPr>
              <w:jc w:val="center"/>
            </w:pPr>
          </w:p>
          <w:p w14:paraId="7DF76527" w14:textId="77777777" w:rsidR="00074E9C" w:rsidRPr="00DD7CCF" w:rsidRDefault="00074E9C" w:rsidP="00074E9C">
            <w:pPr>
              <w:jc w:val="center"/>
              <w:rPr>
                <w:rStyle w:val="Code"/>
              </w:rPr>
            </w:pPr>
            <w:r w:rsidRPr="00DD7CCF">
              <w:rPr>
                <w:noProof/>
              </w:rPr>
              <w:drawing>
                <wp:inline distT="114300" distB="114300" distL="114300" distR="114300" wp14:anchorId="6BBD358F" wp14:editId="54BC8FD5">
                  <wp:extent cx="3810000" cy="523875"/>
                  <wp:effectExtent l="0" t="0" r="0" b="0"/>
                  <wp:docPr id="32"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38"/>
                          <a:srcRect/>
                          <a:stretch>
                            <a:fillRect/>
                          </a:stretch>
                        </pic:blipFill>
                        <pic:spPr>
                          <a:xfrm>
                            <a:off x="0" y="0"/>
                            <a:ext cx="3810000" cy="523875"/>
                          </a:xfrm>
                          <a:prstGeom prst="rect">
                            <a:avLst/>
                          </a:prstGeom>
                          <a:ln/>
                        </pic:spPr>
                      </pic:pic>
                    </a:graphicData>
                  </a:graphic>
                </wp:inline>
              </w:drawing>
            </w:r>
          </w:p>
        </w:tc>
      </w:tr>
      <w:tr w:rsidR="00074E9C" w:rsidRPr="00DD7CCF" w14:paraId="27D67BAC" w14:textId="77777777" w:rsidTr="00837BA5">
        <w:tc>
          <w:tcPr>
            <w:tcW w:w="5000" w:type="pct"/>
          </w:tcPr>
          <w:p w14:paraId="22BC2B51" w14:textId="77777777" w:rsidR="00074E9C" w:rsidRPr="00DD7CCF" w:rsidRDefault="00074E9C" w:rsidP="00B3351B">
            <w:pPr>
              <w:pStyle w:val="CodeParagraph"/>
            </w:pPr>
            <w:r w:rsidRPr="00871D92">
              <w:rPr>
                <w:rStyle w:val="Codetext"/>
              </w:rPr>
              <w:t>k</w:t>
            </w:r>
            <w:r w:rsidR="00C6268C" w:rsidRPr="00871D92">
              <w:rPr>
                <w:rStyle w:val="Codetext"/>
              </w:rPr>
              <w:t>r̥</w:t>
            </w:r>
            <w:r w:rsidRPr="00871D92">
              <w:rPr>
                <w:rStyle w:val="Codetext"/>
              </w:rPr>
              <w:t>tavān imām·</w:t>
            </w:r>
            <w:r w:rsidRPr="00DD7CCF">
              <w:rPr>
                <w:rStyle w:val="Code"/>
              </w:rPr>
              <w:t xml:space="preserve"> &lt;g </w:t>
            </w:r>
            <w:r w:rsidRPr="00DD7CCF">
              <w:rPr>
                <w:rStyle w:val="Codeattribute"/>
              </w:rPr>
              <w:t>type</w:t>
            </w:r>
            <w:r w:rsidRPr="00DD7CCF">
              <w:rPr>
                <w:rStyle w:val="Code"/>
              </w:rPr>
              <w:t>=</w:t>
            </w:r>
            <w:r w:rsidRPr="0046000E">
              <w:rPr>
                <w:rStyle w:val="Codevalue"/>
              </w:rPr>
              <w:t>"gomutraFinal"</w:t>
            </w:r>
            <w:r w:rsidRPr="00DD7CCF">
              <w:rPr>
                <w:rStyle w:val="Code"/>
              </w:rPr>
              <w:t>&gt;</w:t>
            </w:r>
            <w:r w:rsidRPr="00DD7CCF">
              <w:rPr>
                <w:rStyle w:val="Codetext"/>
              </w:rPr>
              <w:t>§§§§§§</w:t>
            </w:r>
            <w:r w:rsidRPr="00DD7CCF">
              <w:rPr>
                <w:rStyle w:val="Code"/>
              </w:rPr>
              <w:t>&lt;/g&gt;</w:t>
            </w:r>
          </w:p>
        </w:tc>
      </w:tr>
    </w:tbl>
    <w:p w14:paraId="6A5346A1" w14:textId="77777777" w:rsidR="00074E9C" w:rsidRPr="00DD7CCF" w:rsidRDefault="00074E9C"/>
    <w:tbl>
      <w:tblPr>
        <w:tblStyle w:val="CodeSampleTable"/>
        <w:tblW w:w="5000" w:type="pct"/>
        <w:tblLook w:val="04A0" w:firstRow="1" w:lastRow="0" w:firstColumn="1" w:lastColumn="0" w:noHBand="0" w:noVBand="1"/>
      </w:tblPr>
      <w:tblGrid>
        <w:gridCol w:w="9622"/>
      </w:tblGrid>
      <w:tr w:rsidR="00074E9C" w:rsidRPr="00DD7CCF" w14:paraId="28D320BA"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7C983D4" w14:textId="14FFB75F" w:rsidR="00074E9C" w:rsidRPr="00DD7CCF" w:rsidRDefault="00074E9C" w:rsidP="00B3351B">
            <w:pPr>
              <w:pStyle w:val="Kpalrs"/>
            </w:pPr>
            <w:r w:rsidRPr="00DD7CCF">
              <w:t xml:space="preserve">Example </w:t>
            </w:r>
            <w:r>
              <w:fldChar w:fldCharType="begin"/>
            </w:r>
            <w:r>
              <w:instrText xml:space="preserve"> STYLEREF 3 \s </w:instrText>
            </w:r>
            <w:r>
              <w:fldChar w:fldCharType="separate"/>
            </w:r>
            <w:r w:rsidR="005E67E7">
              <w:rPr>
                <w:noProof/>
              </w:rPr>
              <w:t>4.2.5</w:t>
            </w:r>
            <w:r>
              <w:rPr>
                <w:noProof/>
              </w:rPr>
              <w:fldChar w:fldCharType="end"/>
            </w:r>
            <w:r w:rsidRPr="00DD7CCF">
              <w:t>.</w:t>
            </w:r>
            <w:r>
              <w:fldChar w:fldCharType="begin"/>
            </w:r>
            <w:r>
              <w:instrText xml:space="preserve"> SEQ Example \* ALPHABETIC \s 3 </w:instrText>
            </w:r>
            <w:r>
              <w:fldChar w:fldCharType="separate"/>
            </w:r>
            <w:r w:rsidR="005E67E7">
              <w:rPr>
                <w:noProof/>
              </w:rPr>
              <w:t>B</w:t>
            </w:r>
            <w:r>
              <w:rPr>
                <w:noProof/>
              </w:rPr>
              <w:fldChar w:fldCharType="end"/>
            </w:r>
            <w:r w:rsidRPr="00DD7CCF">
              <w:t>: space filler from Southeast Asia</w:t>
            </w:r>
          </w:p>
        </w:tc>
      </w:tr>
      <w:tr w:rsidR="00074E9C" w:rsidRPr="00DD7CCF" w14:paraId="5321256F" w14:textId="77777777" w:rsidTr="00837BA5">
        <w:tc>
          <w:tcPr>
            <w:tcW w:w="5000" w:type="pct"/>
            <w:vAlign w:val="center"/>
          </w:tcPr>
          <w:p w14:paraId="469B48B3" w14:textId="77777777" w:rsidR="00074E9C" w:rsidRPr="00AF2DF5" w:rsidRDefault="00074E9C" w:rsidP="00B3351B">
            <w:pPr>
              <w:jc w:val="center"/>
            </w:pPr>
          </w:p>
          <w:p w14:paraId="4E40DFA8" w14:textId="77777777" w:rsidR="00074E9C" w:rsidRPr="00AF2DF5" w:rsidRDefault="00074E9C" w:rsidP="00B3351B">
            <w:pPr>
              <w:jc w:val="center"/>
            </w:pPr>
          </w:p>
          <w:p w14:paraId="29D107B3" w14:textId="77777777" w:rsidR="00074E9C" w:rsidRPr="00DD7CCF" w:rsidRDefault="00074E9C" w:rsidP="00B3351B">
            <w:pPr>
              <w:jc w:val="center"/>
              <w:rPr>
                <w:rStyle w:val="Code"/>
              </w:rPr>
            </w:pPr>
            <w:r w:rsidRPr="00DD7CCF">
              <w:rPr>
                <w:noProof/>
              </w:rPr>
              <w:drawing>
                <wp:inline distT="114300" distB="114300" distL="114300" distR="114300" wp14:anchorId="60E6B2F9" wp14:editId="0D6CD712">
                  <wp:extent cx="2000567" cy="489935"/>
                  <wp:effectExtent l="0" t="0" r="0" b="0"/>
                  <wp:docPr id="2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9"/>
                          <a:srcRect/>
                          <a:stretch>
                            <a:fillRect/>
                          </a:stretch>
                        </pic:blipFill>
                        <pic:spPr>
                          <a:xfrm>
                            <a:off x="0" y="0"/>
                            <a:ext cx="2000567" cy="489935"/>
                          </a:xfrm>
                          <a:prstGeom prst="rect">
                            <a:avLst/>
                          </a:prstGeom>
                          <a:ln/>
                        </pic:spPr>
                      </pic:pic>
                    </a:graphicData>
                  </a:graphic>
                </wp:inline>
              </w:drawing>
            </w:r>
          </w:p>
        </w:tc>
      </w:tr>
      <w:tr w:rsidR="00074E9C" w:rsidRPr="00DD7CCF" w14:paraId="2E208F14" w14:textId="77777777" w:rsidTr="00837BA5">
        <w:tc>
          <w:tcPr>
            <w:tcW w:w="5000" w:type="pct"/>
          </w:tcPr>
          <w:p w14:paraId="39A5F123" w14:textId="77777777" w:rsidR="00074E9C" w:rsidRPr="00DD7CCF" w:rsidRDefault="00074E9C" w:rsidP="00B3351B">
            <w:pPr>
              <w:pStyle w:val="CodeParagraph"/>
            </w:pPr>
            <w:r w:rsidRPr="00DD7CCF">
              <w:rPr>
                <w:rStyle w:val="Codetext"/>
              </w:rPr>
              <w:t>karuhun di:rghăyūrăro</w:t>
            </w:r>
            <w:r w:rsidRPr="00DD7CCF">
              <w:rPr>
                <w:rStyle w:val="Code"/>
              </w:rPr>
              <w:t xml:space="preserve">&lt;g </w:t>
            </w:r>
            <w:r w:rsidRPr="00DD7CCF">
              <w:rPr>
                <w:rStyle w:val="Codeattribute"/>
              </w:rPr>
              <w:t>type</w:t>
            </w:r>
            <w:r w:rsidRPr="00DD7CCF">
              <w:rPr>
                <w:rStyle w:val="Code"/>
              </w:rPr>
              <w:t>=</w:t>
            </w:r>
            <w:r w:rsidRPr="0046000E">
              <w:rPr>
                <w:rStyle w:val="Codevalue"/>
              </w:rPr>
              <w:t>"</w:t>
            </w:r>
            <w:r w:rsidR="00DF0F07" w:rsidRPr="0046000E">
              <w:rPr>
                <w:rStyle w:val="Codevalue"/>
              </w:rPr>
              <w:t>squiggleVertical</w:t>
            </w:r>
            <w:r w:rsidRPr="0046000E">
              <w:rPr>
                <w:rStyle w:val="Codevalue"/>
              </w:rPr>
              <w:t>"</w:t>
            </w:r>
            <w:r w:rsidRPr="00DD7CCF">
              <w:rPr>
                <w:rStyle w:val="Code"/>
              </w:rPr>
              <w:t>&gt;</w:t>
            </w:r>
            <w:r w:rsidRPr="00DD7CCF">
              <w:rPr>
                <w:rStyle w:val="Codetext"/>
              </w:rPr>
              <w:t>§</w:t>
            </w:r>
            <w:r w:rsidRPr="00DD7CCF">
              <w:rPr>
                <w:rStyle w:val="Code"/>
              </w:rPr>
              <w:t>&lt;/g&gt;</w:t>
            </w:r>
          </w:p>
        </w:tc>
      </w:tr>
    </w:tbl>
    <w:p w14:paraId="321DB10F" w14:textId="77777777" w:rsidR="00C02B8C" w:rsidRPr="00DD7CCF" w:rsidRDefault="004D2E67" w:rsidP="00D4342A">
      <w:pPr>
        <w:pStyle w:val="Cmsor3"/>
      </w:pPr>
      <w:bookmarkStart w:id="257" w:name="_ds0gogy82fug" w:colFirst="0" w:colLast="0"/>
      <w:bookmarkStart w:id="258" w:name="_Ref43987396"/>
      <w:bookmarkStart w:id="259" w:name="_Toc74733453"/>
      <w:bookmarkEnd w:id="257"/>
      <w:r w:rsidRPr="00DD7CCF">
        <w:t>Miscellaneous symbols</w:t>
      </w:r>
      <w:bookmarkEnd w:id="258"/>
      <w:bookmarkEnd w:id="259"/>
    </w:p>
    <w:p w14:paraId="381E482B" w14:textId="77777777" w:rsidR="00C02B8C" w:rsidRPr="00DD7CCF" w:rsidRDefault="004D2E67" w:rsidP="00E2714A">
      <w:pPr>
        <w:pStyle w:val="Lista"/>
      </w:pPr>
      <w:r w:rsidRPr="00DD7CCF">
        <w:t>this subsection applies to non-alphanumeric symbols which do not clearly fall into any of the following categories:</w:t>
      </w:r>
    </w:p>
    <w:p w14:paraId="7CC36A8A" w14:textId="06974670" w:rsidR="00C02B8C" w:rsidRPr="00DD7CCF" w:rsidRDefault="004D2E67" w:rsidP="00E2714A">
      <w:pPr>
        <w:pStyle w:val="Lista2"/>
      </w:pPr>
      <w:r w:rsidRPr="00DD7CCF">
        <w:t xml:space="preserve">premodern </w:t>
      </w:r>
      <w:r w:rsidR="00817FFE">
        <w:t xml:space="preserve">scribal </w:t>
      </w:r>
      <w:r w:rsidRPr="00DD7CCF">
        <w:t xml:space="preserve">marks, which are not encoded as textual content, but as per </w:t>
      </w:r>
      <w:r w:rsidR="003C3D87" w:rsidRPr="00DD7CCF">
        <w:t>§</w:t>
      </w:r>
      <w:r w:rsidR="00780A5D" w:rsidRPr="00DD7CCF">
        <w:fldChar w:fldCharType="begin"/>
      </w:r>
      <w:r w:rsidR="00780A5D" w:rsidRPr="00DD7CCF">
        <w:instrText xml:space="preserve"> REF _Ref43985257 \w \h </w:instrText>
      </w:r>
      <w:r w:rsidR="00DD7CCF">
        <w:instrText xml:space="preserve"> \* MERGEFORMAT </w:instrText>
      </w:r>
      <w:r w:rsidR="00780A5D" w:rsidRPr="00DD7CCF">
        <w:fldChar w:fldCharType="separate"/>
      </w:r>
      <w:r w:rsidR="001663CE">
        <w:t>4.3.7</w:t>
      </w:r>
      <w:r w:rsidR="00780A5D" w:rsidRPr="00DD7CCF">
        <w:fldChar w:fldCharType="end"/>
      </w:r>
    </w:p>
    <w:p w14:paraId="6FDB36ED" w14:textId="2170DCCF" w:rsidR="00C02B8C" w:rsidRPr="00DD7CCF" w:rsidRDefault="004D2E67" w:rsidP="00E2714A">
      <w:pPr>
        <w:pStyle w:val="Lista2"/>
      </w:pPr>
      <w:r w:rsidRPr="00DD7CCF">
        <w:t xml:space="preserve">punctuation marks as defined in </w:t>
      </w:r>
      <w:r w:rsidR="003C3D87" w:rsidRPr="00DD7CCF">
        <w:t>§</w:t>
      </w:r>
      <w:r w:rsidR="00E078CA" w:rsidRPr="00DD7CCF">
        <w:fldChar w:fldCharType="begin"/>
      </w:r>
      <w:r w:rsidR="00E078CA" w:rsidRPr="00DD7CCF">
        <w:instrText xml:space="preserve"> REF _Ref43980384 \r \h </w:instrText>
      </w:r>
      <w:r w:rsidR="00DD7CCF">
        <w:instrText xml:space="preserve"> \* MERGEFORMAT </w:instrText>
      </w:r>
      <w:r w:rsidR="00E078CA" w:rsidRPr="00DD7CCF">
        <w:fldChar w:fldCharType="separate"/>
      </w:r>
      <w:r w:rsidR="00E90D07">
        <w:t>4.2.4</w:t>
      </w:r>
      <w:r w:rsidR="00E078CA" w:rsidRPr="00DD7CCF">
        <w:fldChar w:fldCharType="end"/>
      </w:r>
    </w:p>
    <w:p w14:paraId="47D7199C" w14:textId="30E56110" w:rsidR="00C02B8C" w:rsidRPr="00DD7CCF" w:rsidRDefault="004D2E67" w:rsidP="00E2714A">
      <w:pPr>
        <w:pStyle w:val="Lista2"/>
      </w:pPr>
      <w:r w:rsidRPr="00DD7CCF">
        <w:t xml:space="preserve">space fillers as defined in </w:t>
      </w:r>
      <w:r w:rsidR="003C3D87" w:rsidRPr="00DD7CCF">
        <w:t>§</w:t>
      </w:r>
      <w:r w:rsidR="00780A5D" w:rsidRPr="00DD7CCF">
        <w:fldChar w:fldCharType="begin"/>
      </w:r>
      <w:r w:rsidR="00780A5D" w:rsidRPr="00DD7CCF">
        <w:instrText xml:space="preserve"> REF _Ref43985052 \w \h </w:instrText>
      </w:r>
      <w:r w:rsidR="00DD7CCF">
        <w:instrText xml:space="preserve"> \* MERGEFORMAT </w:instrText>
      </w:r>
      <w:r w:rsidR="00780A5D" w:rsidRPr="00DD7CCF">
        <w:fldChar w:fldCharType="separate"/>
      </w:r>
      <w:r w:rsidR="00E90D07">
        <w:t>4.2.5</w:t>
      </w:r>
      <w:r w:rsidR="00780A5D" w:rsidRPr="00DD7CCF">
        <w:fldChar w:fldCharType="end"/>
      </w:r>
    </w:p>
    <w:p w14:paraId="21FE44B9" w14:textId="4BCBFD5B" w:rsidR="00C02B8C" w:rsidRPr="00DD7CCF" w:rsidRDefault="004D2E67" w:rsidP="00E2714A">
      <w:pPr>
        <w:pStyle w:val="Lista"/>
      </w:pPr>
      <w:r w:rsidRPr="00DD7CCF">
        <w:t xml:space="preserve">in our XML files, miscellaneous symbols must be represented by the empty element </w:t>
      </w:r>
      <w:r w:rsidRPr="00DD7CCF">
        <w:rPr>
          <w:rStyle w:val="Code"/>
        </w:rPr>
        <w:t>&lt;g/&gt;</w:t>
      </w:r>
      <w:r w:rsidRPr="00DD7CCF">
        <w:t xml:space="preserve"> with the mandatory attribute </w:t>
      </w:r>
      <w:r w:rsidR="008525C6" w:rsidRPr="008525C6">
        <w:rPr>
          <w:rStyle w:val="Codeattribute"/>
        </w:rPr>
        <w:t>@type</w:t>
      </w:r>
      <w:r w:rsidR="008525C6" w:rsidRPr="008525C6">
        <w:t>,</w:t>
      </w:r>
      <w:r w:rsidRPr="00DD7CCF">
        <w:t xml:space="preserve"> with a value as described under </w:t>
      </w:r>
      <w:r w:rsidR="003C3D87" w:rsidRPr="00DD7CCF">
        <w:t>§</w:t>
      </w:r>
      <w:r w:rsidR="001B68E2" w:rsidRPr="00DD7CCF">
        <w:fldChar w:fldCharType="begin"/>
      </w:r>
      <w:r w:rsidR="001B68E2" w:rsidRPr="00DD7CCF">
        <w:instrText xml:space="preserve"> REF _Ref43987525 \w \h </w:instrText>
      </w:r>
      <w:r w:rsidR="00DD7CCF">
        <w:instrText xml:space="preserve"> \* MERGEFORMAT </w:instrText>
      </w:r>
      <w:r w:rsidR="001B68E2" w:rsidRPr="00DD7CCF">
        <w:fldChar w:fldCharType="separate"/>
      </w:r>
      <w:r w:rsidR="00E90D07">
        <w:t>4.2.3</w:t>
      </w:r>
      <w:r w:rsidR="001B68E2" w:rsidRPr="00DD7CCF">
        <w:fldChar w:fldCharType="end"/>
      </w:r>
      <w:r w:rsidRPr="00DD7CCF">
        <w:t xml:space="preserve"> above</w:t>
      </w:r>
    </w:p>
    <w:p w14:paraId="329F38E3" w14:textId="77777777" w:rsidR="00C02B8C" w:rsidRPr="00DD7CCF" w:rsidRDefault="004D2E67" w:rsidP="00D4342A">
      <w:pPr>
        <w:pStyle w:val="Cmsor3"/>
      </w:pPr>
      <w:bookmarkStart w:id="260" w:name="_szxkvje7z9d2" w:colFirst="0" w:colLast="0"/>
      <w:bookmarkStart w:id="261" w:name="_Ref44577965"/>
      <w:bookmarkStart w:id="262" w:name="_Toc74733454"/>
      <w:bookmarkEnd w:id="260"/>
      <w:r w:rsidRPr="00DD7CCF">
        <w:t xml:space="preserve">Alphanumeric characters used </w:t>
      </w:r>
      <w:r w:rsidR="00547689">
        <w:t>for a different function</w:t>
      </w:r>
      <w:bookmarkEnd w:id="261"/>
      <w:bookmarkEnd w:id="262"/>
    </w:p>
    <w:p w14:paraId="2156217A" w14:textId="77777777" w:rsidR="00C02B8C" w:rsidRPr="00DD7CCF" w:rsidRDefault="004D2E67" w:rsidP="00E2714A">
      <w:pPr>
        <w:pStyle w:val="Lista"/>
      </w:pPr>
      <w:r w:rsidRPr="00DD7CCF">
        <w:t>it occasionally happens that alphabetic or numeric characters are used in a function other than their regular value</w:t>
      </w:r>
    </w:p>
    <w:p w14:paraId="004F03F7" w14:textId="7FFF22FE" w:rsidR="00C02B8C" w:rsidRPr="00DD7CCF" w:rsidRDefault="004D2E67" w:rsidP="00E2714A">
      <w:pPr>
        <w:pStyle w:val="Lista"/>
      </w:pPr>
      <w:r w:rsidRPr="00DD7CCF">
        <w:t xml:space="preserve">when an </w:t>
      </w:r>
      <w:r w:rsidRPr="005D2B22">
        <w:rPr>
          <w:b/>
          <w:bCs/>
        </w:rPr>
        <w:t>alphabetic character</w:t>
      </w:r>
      <w:r w:rsidRPr="00DD7CCF">
        <w:t xml:space="preserve"> functions as a symbol </w:t>
      </w:r>
      <w:r w:rsidRPr="00E24F87">
        <w:rPr>
          <w:noProof/>
        </w:rPr>
        <w:t>(</w:t>
      </w:r>
      <w:r w:rsidRPr="00DD7CCF">
        <w:t>such as the character</w:t>
      </w:r>
      <w:r w:rsidR="006E1074">
        <w:t xml:space="preserve"> </w:t>
      </w:r>
      <w:r w:rsidR="006E1074">
        <w:rPr>
          <w:rStyle w:val="Foreign"/>
        </w:rPr>
        <w:t>tha</w:t>
      </w:r>
      <w:r w:rsidR="006E1074">
        <w:t>,</w:t>
      </w:r>
      <w:r w:rsidRPr="00DD7CCF">
        <w:t xml:space="preserve"> </w:t>
      </w:r>
      <w:r w:rsidRPr="00DD7CCF">
        <w:rPr>
          <w:rStyle w:val="Foreign"/>
        </w:rPr>
        <w:t>cha</w:t>
      </w:r>
      <w:r w:rsidRPr="00DD7CCF">
        <w:t xml:space="preserve"> or </w:t>
      </w:r>
      <w:r w:rsidRPr="00DD7CCF">
        <w:rPr>
          <w:rStyle w:val="Foreign"/>
        </w:rPr>
        <w:t>chaḥ</w:t>
      </w:r>
      <w:r w:rsidRPr="00DD7CCF">
        <w:t xml:space="preserve"> used in some regions and periods as a closing symbol</w:t>
      </w:r>
      <w:r w:rsidR="006E1074">
        <w:t xml:space="preserve">, </w:t>
      </w:r>
      <w:r w:rsidR="006E1074" w:rsidRPr="006E1074">
        <w:t>Salomon 1998: 67</w:t>
      </w:r>
      <w:r w:rsidRPr="00DD7CCF">
        <w:t>)</w:t>
      </w:r>
    </w:p>
    <w:p w14:paraId="7257C882" w14:textId="77777777" w:rsidR="00C02B8C" w:rsidRPr="00DD7CCF" w:rsidRDefault="004D2E67" w:rsidP="00E2714A">
      <w:pPr>
        <w:pStyle w:val="Lista2"/>
      </w:pPr>
      <w:r w:rsidRPr="00DD7CCF">
        <w:t>do not use any markup to encode its function, but simply transliterate the character normally, separated by a space from any adjacent text</w:t>
      </w:r>
    </w:p>
    <w:p w14:paraId="2CB422C2" w14:textId="77777777" w:rsidR="00C02B8C" w:rsidRPr="00DD7CCF" w:rsidRDefault="004D2E67" w:rsidP="00E2714A">
      <w:pPr>
        <w:pStyle w:val="Lista"/>
      </w:pPr>
      <w:r w:rsidRPr="00DD7CCF">
        <w:t xml:space="preserve">when a </w:t>
      </w:r>
      <w:r w:rsidRPr="005D2B22">
        <w:rPr>
          <w:b/>
          <w:bCs/>
        </w:rPr>
        <w:t>numeral sign</w:t>
      </w:r>
      <w:r w:rsidRPr="00DD7CCF">
        <w:t xml:space="preserve"> functions as a symbol </w:t>
      </w:r>
      <w:r w:rsidRPr="00E24F87">
        <w:rPr>
          <w:noProof/>
        </w:rPr>
        <w:t>(</w:t>
      </w:r>
      <w:r w:rsidRPr="00DD7CCF">
        <w:t>such as the glyph normally meaning 1, occasionally used as an auspicious opening mark)</w:t>
      </w:r>
    </w:p>
    <w:p w14:paraId="15A63430" w14:textId="423479B6" w:rsidR="00C02B8C" w:rsidRDefault="004D2E67" w:rsidP="00E2714A">
      <w:pPr>
        <w:pStyle w:val="Lista2"/>
      </w:pPr>
      <w:r w:rsidRPr="00DD7CCF">
        <w:t xml:space="preserve">do not use any markup to encode its function, but also do not apply the semantic markup for numerals described in </w:t>
      </w:r>
      <w:r w:rsidR="003C3D87" w:rsidRPr="00DD7CCF">
        <w:t>§</w:t>
      </w:r>
      <w:r w:rsidR="0082423C" w:rsidRPr="00DD7CCF">
        <w:fldChar w:fldCharType="begin"/>
      </w:r>
      <w:r w:rsidR="0082423C" w:rsidRPr="00DD7CCF">
        <w:instrText xml:space="preserve"> REF _Ref43980607 \r \h </w:instrText>
      </w:r>
      <w:r w:rsidR="00DD7CCF">
        <w:instrText xml:space="preserve"> \* MERGEFORMAT </w:instrText>
      </w:r>
      <w:r w:rsidR="0082423C" w:rsidRPr="00DD7CCF">
        <w:fldChar w:fldCharType="separate"/>
      </w:r>
      <w:r w:rsidR="00E90D07">
        <w:t>7.1</w:t>
      </w:r>
      <w:r w:rsidR="0082423C" w:rsidRPr="00DD7CCF">
        <w:fldChar w:fldCharType="end"/>
      </w:r>
    </w:p>
    <w:p w14:paraId="242CC266" w14:textId="77777777" w:rsidR="00547689" w:rsidRDefault="00547689" w:rsidP="00547689">
      <w:pPr>
        <w:pStyle w:val="Lista"/>
      </w:pPr>
      <w:r>
        <w:t xml:space="preserve">when a </w:t>
      </w:r>
      <w:r>
        <w:rPr>
          <w:b/>
          <w:bCs/>
        </w:rPr>
        <w:t>numeral sign</w:t>
      </w:r>
      <w:r>
        <w:t xml:space="preserve"> functions as an alphabetic character (such as</w:t>
      </w:r>
      <w:r w:rsidRPr="00547689">
        <w:t xml:space="preserve"> </w:t>
      </w:r>
      <w:r>
        <w:t>the numeral 2 used in Old Sundanese to represent the phonemes /</w:t>
      </w:r>
      <w:proofErr w:type="spellStart"/>
      <w:r>
        <w:t>ro</w:t>
      </w:r>
      <w:proofErr w:type="spellEnd"/>
      <w:r>
        <w:t>/)</w:t>
      </w:r>
    </w:p>
    <w:p w14:paraId="642A75EE" w14:textId="6A62E9A4" w:rsidR="00547689" w:rsidRPr="00DD7CCF" w:rsidRDefault="00547689" w:rsidP="00547689">
      <w:pPr>
        <w:pStyle w:val="Lista2"/>
      </w:pPr>
      <w:r>
        <w:t xml:space="preserve">do transliterate the character as the numeral, but </w:t>
      </w:r>
      <w:r w:rsidRPr="00DD7CCF">
        <w:t>do not apply the semantic markup for numerals described in §</w:t>
      </w:r>
      <w:r w:rsidRPr="00DD7CCF">
        <w:fldChar w:fldCharType="begin"/>
      </w:r>
      <w:r w:rsidRPr="00DD7CCF">
        <w:instrText xml:space="preserve"> REF _Ref43980607 \r \h </w:instrText>
      </w:r>
      <w:r>
        <w:instrText xml:space="preserve"> \* MERGEFORMAT </w:instrText>
      </w:r>
      <w:r w:rsidRPr="00DD7CCF">
        <w:fldChar w:fldCharType="separate"/>
      </w:r>
      <w:r w:rsidR="00E90D07">
        <w:t>7.1</w:t>
      </w:r>
      <w:r w:rsidRPr="00DD7CCF">
        <w:fldChar w:fldCharType="end"/>
      </w:r>
    </w:p>
    <w:p w14:paraId="4BFB121D" w14:textId="77777777" w:rsidR="00C02B8C" w:rsidRPr="00DD7CCF" w:rsidRDefault="004D2E67" w:rsidP="00D4342A">
      <w:pPr>
        <w:pStyle w:val="Cmsor2"/>
      </w:pPr>
      <w:bookmarkStart w:id="263" w:name="_1jfnyljo6f10" w:colFirst="0" w:colLast="0"/>
      <w:bookmarkStart w:id="264" w:name="_Ref43989284"/>
      <w:bookmarkStart w:id="265" w:name="_Toc74733455"/>
      <w:bookmarkEnd w:id="263"/>
      <w:r w:rsidRPr="00DD7CCF">
        <w:t>Space</w:t>
      </w:r>
      <w:bookmarkEnd w:id="264"/>
      <w:bookmarkEnd w:id="265"/>
    </w:p>
    <w:p w14:paraId="79F2B687" w14:textId="77777777" w:rsidR="00C02B8C" w:rsidRPr="00DD7CCF" w:rsidRDefault="004D2E67" w:rsidP="00D4342A">
      <w:pPr>
        <w:pStyle w:val="Cmsor3"/>
      </w:pPr>
      <w:bookmarkStart w:id="266" w:name="_mczil3ausgeg" w:colFirst="0" w:colLast="0"/>
      <w:bookmarkStart w:id="267" w:name="_Ref43987984"/>
      <w:bookmarkStart w:id="268" w:name="_Toc74733456"/>
      <w:bookmarkEnd w:id="266"/>
      <w:r w:rsidRPr="00DD7CCF">
        <w:t>Generic markup for original space</w:t>
      </w:r>
      <w:bookmarkEnd w:id="267"/>
      <w:bookmarkEnd w:id="268"/>
    </w:p>
    <w:p w14:paraId="6F514AA2" w14:textId="77777777" w:rsidR="00C02B8C" w:rsidRPr="00DD7CCF" w:rsidRDefault="004D2E67" w:rsidP="00E2714A">
      <w:pPr>
        <w:pStyle w:val="Lista"/>
      </w:pPr>
      <w:r w:rsidRPr="00DD7CCF">
        <w:t xml:space="preserve">if an inscription contains blank </w:t>
      </w:r>
      <w:r w:rsidRPr="005D2B22">
        <w:rPr>
          <w:b/>
          <w:bCs/>
        </w:rPr>
        <w:t>space</w:t>
      </w:r>
      <w:r w:rsidRPr="00DD7CCF">
        <w:t xml:space="preserve">, this should generally be encoded using the empty element </w:t>
      </w:r>
      <w:r w:rsidRPr="00DD7CCF">
        <w:rPr>
          <w:rStyle w:val="Code"/>
        </w:rPr>
        <w:t>&lt;space/&gt;</w:t>
      </w:r>
      <w:r w:rsidRPr="00DD7CCF">
        <w:t xml:space="preserve">, which can take the attributes </w:t>
      </w:r>
      <w:r w:rsidR="008525C6" w:rsidRPr="008525C6">
        <w:rPr>
          <w:rStyle w:val="Codeattribute"/>
        </w:rPr>
        <w:t>@unit</w:t>
      </w:r>
      <w:r w:rsidR="008525C6" w:rsidRPr="008525C6">
        <w:t xml:space="preserve"> </w:t>
      </w:r>
      <w:r w:rsidRPr="00DD7CCF">
        <w:t xml:space="preserve">and </w:t>
      </w:r>
      <w:r w:rsidR="008525C6" w:rsidRPr="008525C6">
        <w:rPr>
          <w:rStyle w:val="Codeattribute"/>
        </w:rPr>
        <w:t>@quantity</w:t>
      </w:r>
      <w:r w:rsidR="008525C6" w:rsidRPr="008525C6">
        <w:t xml:space="preserve"> </w:t>
      </w:r>
      <w:r w:rsidRPr="00DD7CCF">
        <w:t xml:space="preserve">to describe the size of the space, and </w:t>
      </w:r>
      <w:r w:rsidR="008525C6" w:rsidRPr="008525C6">
        <w:rPr>
          <w:rStyle w:val="Codeattribute"/>
        </w:rPr>
        <w:t>@type</w:t>
      </w:r>
      <w:r w:rsidR="008525C6" w:rsidRPr="008525C6">
        <w:t xml:space="preserve"> </w:t>
      </w:r>
      <w:r w:rsidRPr="00DD7CCF">
        <w:t>for classification</w:t>
      </w:r>
    </w:p>
    <w:p w14:paraId="1CA910C8" w14:textId="77777777" w:rsidR="00C02B8C" w:rsidRPr="00DD7CCF" w:rsidRDefault="004D2E67" w:rsidP="00E2714A">
      <w:pPr>
        <w:pStyle w:val="Lista2"/>
      </w:pPr>
      <w:r w:rsidRPr="00DD7CCF">
        <w:t>the following subsections describe when to use which attribute, and with what values</w:t>
      </w:r>
    </w:p>
    <w:p w14:paraId="1CF579BD" w14:textId="77777777" w:rsidR="00C02B8C" w:rsidRPr="00DD7CCF" w:rsidRDefault="004D2E67" w:rsidP="00E2714A">
      <w:pPr>
        <w:pStyle w:val="Lista2"/>
      </w:pPr>
      <w:r w:rsidRPr="00DD7CCF">
        <w:t>the encoded size of spaces is by default always understood to be approximate</w:t>
      </w:r>
    </w:p>
    <w:p w14:paraId="104BFA2A" w14:textId="77777777" w:rsidR="00C02B8C" w:rsidRPr="00DD7CCF" w:rsidRDefault="004D2E67" w:rsidP="00E2714A">
      <w:pPr>
        <w:pStyle w:val="Lista"/>
      </w:pPr>
      <w:r w:rsidRPr="00DD7CCF">
        <w:t xml:space="preserve">the element </w:t>
      </w:r>
      <w:r w:rsidRPr="00DD7CCF">
        <w:rPr>
          <w:rStyle w:val="Code"/>
        </w:rPr>
        <w:t>&lt;space/&gt;</w:t>
      </w:r>
      <w:r w:rsidRPr="00DD7CCF">
        <w:t xml:space="preserve"> should normally be separated from surrounding text by editorial spaces in your file, but if a </w:t>
      </w:r>
      <w:r w:rsidRPr="00DD7CCF">
        <w:rPr>
          <w:rStyle w:val="Code"/>
        </w:rPr>
        <w:t>&lt;space/&gt;</w:t>
      </w:r>
      <w:r w:rsidRPr="00DD7CCF">
        <w:t xml:space="preserve"> occurs within a word of the text, no spaces should be added around </w:t>
      </w:r>
      <w:r w:rsidR="001E133B">
        <w:t>the element</w:t>
      </w:r>
    </w:p>
    <w:p w14:paraId="4DC8E111" w14:textId="70A19EB4" w:rsidR="00C02B8C" w:rsidRDefault="004D2E67" w:rsidP="00E2714A">
      <w:pPr>
        <w:pStyle w:val="Lista2"/>
      </w:pPr>
      <w:r w:rsidRPr="00DD7CCF">
        <w:t xml:space="preserve">see </w:t>
      </w:r>
      <w:r w:rsidR="003C3D87" w:rsidRPr="00DD7CCF">
        <w:t>§</w:t>
      </w:r>
      <w:r w:rsidR="00780A5D" w:rsidRPr="00DD7CCF">
        <w:fldChar w:fldCharType="begin"/>
      </w:r>
      <w:r w:rsidR="00780A5D" w:rsidRPr="00DD7CCF">
        <w:instrText xml:space="preserve"> REF _Ref43984944 \w \h </w:instrText>
      </w:r>
      <w:r w:rsidR="00DD7CCF">
        <w:instrText xml:space="preserve"> \* MERGEFORMAT </w:instrText>
      </w:r>
      <w:r w:rsidR="00780A5D" w:rsidRPr="00DD7CCF">
        <w:fldChar w:fldCharType="separate"/>
      </w:r>
      <w:r w:rsidR="00E90D07">
        <w:t>8.1.2</w:t>
      </w:r>
      <w:r w:rsidR="00780A5D" w:rsidRPr="00DD7CCF">
        <w:fldChar w:fldCharType="end"/>
      </w:r>
      <w:r w:rsidRPr="00DD7CCF">
        <w:t xml:space="preserve"> for more details</w:t>
      </w:r>
    </w:p>
    <w:p w14:paraId="694361A6" w14:textId="79473EA0" w:rsidR="001663CE" w:rsidRDefault="001663CE" w:rsidP="00D4342A">
      <w:pPr>
        <w:pStyle w:val="Cmsor3"/>
      </w:pPr>
      <w:bookmarkStart w:id="269" w:name="_g16v5ug6dm4p" w:colFirst="0" w:colLast="0"/>
      <w:bookmarkStart w:id="270" w:name="_Ref134027392"/>
      <w:bookmarkStart w:id="271" w:name="_Ref43987645"/>
      <w:bookmarkStart w:id="272" w:name="_Toc74733457"/>
      <w:bookmarkEnd w:id="269"/>
      <w:r>
        <w:lastRenderedPageBreak/>
        <w:t>Not all blanks are space</w:t>
      </w:r>
      <w:bookmarkEnd w:id="270"/>
    </w:p>
    <w:p w14:paraId="713E77A7" w14:textId="77777777" w:rsidR="001663CE" w:rsidRDefault="001663CE" w:rsidP="001663CE">
      <w:pPr>
        <w:pStyle w:val="Lista"/>
      </w:pPr>
      <w:r>
        <w:t>space left blank in a text for the sake of visual layout should not, as a rule, be marked up as space</w:t>
      </w:r>
    </w:p>
    <w:p w14:paraId="04812600" w14:textId="77777777" w:rsidR="001663CE" w:rsidRDefault="001663CE" w:rsidP="00AF54D4">
      <w:pPr>
        <w:pStyle w:val="Lista2"/>
      </w:pPr>
      <w:r>
        <w:t>such features should be mentioned in the layout description for human readers, and may be encoded as follows</w:t>
      </w:r>
    </w:p>
    <w:p w14:paraId="699B89DE" w14:textId="4C3EDC0E" w:rsidR="001663CE" w:rsidRDefault="001663CE" w:rsidP="001663CE">
      <w:pPr>
        <w:pStyle w:val="Lista"/>
      </w:pPr>
      <w:r>
        <w:t>for inline layout blanks: optionally encode specially aligned lines (as per §</w:t>
      </w:r>
      <w:r w:rsidR="00AF54D4">
        <w:fldChar w:fldCharType="begin"/>
      </w:r>
      <w:r w:rsidR="00AF54D4">
        <w:instrText xml:space="preserve"> REF _Ref43987598 \r \h </w:instrText>
      </w:r>
      <w:r w:rsidR="00AF54D4">
        <w:fldChar w:fldCharType="separate"/>
      </w:r>
      <w:r w:rsidR="00AF54D4">
        <w:t>7.5.3</w:t>
      </w:r>
      <w:r w:rsidR="00AF54D4">
        <w:fldChar w:fldCharType="end"/>
      </w:r>
      <w:r>
        <w:t>) when spaces appear</w:t>
      </w:r>
    </w:p>
    <w:p w14:paraId="0F04E883" w14:textId="77777777" w:rsidR="001663CE" w:rsidRDefault="001663CE" w:rsidP="00AF54D4">
      <w:pPr>
        <w:pStyle w:val="Lista2"/>
      </w:pPr>
      <w:r>
        <w:t>at the end of a line that begins flush with the left margin</w:t>
      </w:r>
    </w:p>
    <w:p w14:paraId="4A589B6B" w14:textId="77777777" w:rsidR="001663CE" w:rsidRDefault="001663CE" w:rsidP="00AF54D4">
      <w:pPr>
        <w:pStyle w:val="Lista2"/>
      </w:pPr>
      <w:r>
        <w:t>at the beginning of a line that ends flush with the right margin</w:t>
      </w:r>
    </w:p>
    <w:p w14:paraId="444F29B1" w14:textId="77777777" w:rsidR="001663CE" w:rsidRDefault="001663CE" w:rsidP="00AF54D4">
      <w:pPr>
        <w:pStyle w:val="Lista2"/>
      </w:pPr>
      <w:r>
        <w:t>at the beginning and end of a line that is centred between the two margins</w:t>
      </w:r>
    </w:p>
    <w:p w14:paraId="2BFF52A1" w14:textId="77777777" w:rsidR="001663CE" w:rsidRDefault="001663CE" w:rsidP="00AF54D4">
      <w:pPr>
        <w:pStyle w:val="Lista2"/>
      </w:pPr>
      <w:r>
        <w:t>between all or most words or characters in a line that is justified to both margins</w:t>
      </w:r>
    </w:p>
    <w:p w14:paraId="7D11B078" w14:textId="2C31C59B" w:rsidR="001663CE" w:rsidRDefault="001663CE" w:rsidP="001663CE">
      <w:pPr>
        <w:pStyle w:val="Lista"/>
      </w:pPr>
      <w:r>
        <w:t>for blanks appearing consistently one below the other between segments of each line (such as stanza quarters), in effect dividing the text into two or more quasi-columns: optionally encode gridlike partitions (as per §</w:t>
      </w:r>
      <w:r w:rsidR="00AF54D4">
        <w:fldChar w:fldCharType="begin"/>
      </w:r>
      <w:r w:rsidR="00AF54D4">
        <w:instrText xml:space="preserve"> REF _Ref43984651 \r \h </w:instrText>
      </w:r>
      <w:r w:rsidR="00AF54D4">
        <w:fldChar w:fldCharType="separate"/>
      </w:r>
      <w:r w:rsidR="00AF54D4">
        <w:t>3.6</w:t>
      </w:r>
      <w:r w:rsidR="00AF54D4">
        <w:fldChar w:fldCharType="end"/>
      </w:r>
      <w:r>
        <w:t>)</w:t>
      </w:r>
    </w:p>
    <w:p w14:paraId="2AABDE76" w14:textId="68410A00" w:rsidR="001663CE" w:rsidRDefault="001663CE" w:rsidP="00AF54D4">
      <w:pPr>
        <w:pStyle w:val="Lista2"/>
      </w:pPr>
      <w:r>
        <w:t>note, however, that if there is blank space after some or all metrical units in a text or part of a text, but these blanks do not line up vertically to divide the text into columns, then they are to be marked up as semantic spaces (§</w:t>
      </w:r>
      <w:r w:rsidR="00AF54D4">
        <w:fldChar w:fldCharType="begin"/>
      </w:r>
      <w:r w:rsidR="00AF54D4">
        <w:instrText xml:space="preserve"> REF _Ref134026679 \r \h </w:instrText>
      </w:r>
      <w:r w:rsidR="00AF54D4">
        <w:fldChar w:fldCharType="separate"/>
      </w:r>
      <w:r w:rsidR="00AF54D4">
        <w:t>4.3.3</w:t>
      </w:r>
      <w:r w:rsidR="00AF54D4">
        <w:fldChar w:fldCharType="end"/>
      </w:r>
      <w:r>
        <w:t>)</w:t>
      </w:r>
      <w:r w:rsidR="00AF54D4">
        <w:t>, since in this case they separately function to separate semantic units (the stanzas), but do not together comprise a layout feature of the inscription as a whole</w:t>
      </w:r>
    </w:p>
    <w:p w14:paraId="1E8219E1" w14:textId="77777777" w:rsidR="001663CE" w:rsidRDefault="001663CE" w:rsidP="001663CE">
      <w:pPr>
        <w:pStyle w:val="Lista"/>
      </w:pPr>
      <w:r>
        <w:t>for blank areas between lines:</w:t>
      </w:r>
    </w:p>
    <w:p w14:paraId="00278B62" w14:textId="3ABCCFD1" w:rsidR="001663CE" w:rsidRDefault="001663CE" w:rsidP="00AF54D4">
      <w:pPr>
        <w:pStyle w:val="Lista2"/>
      </w:pPr>
      <w:r>
        <w:t xml:space="preserve">encode nothing, i.e. create no </w:t>
      </w:r>
      <w:r w:rsidR="00AF54D4" w:rsidRPr="00DD7CCF">
        <w:rPr>
          <w:rStyle w:val="Code"/>
        </w:rPr>
        <w:t>&lt;</w:t>
      </w:r>
      <w:r w:rsidR="00AF54D4">
        <w:rPr>
          <w:rStyle w:val="Code"/>
        </w:rPr>
        <w:t>lb</w:t>
      </w:r>
      <w:r w:rsidR="00AF54D4" w:rsidRPr="00DD7CCF">
        <w:rPr>
          <w:rStyle w:val="Code"/>
        </w:rPr>
        <w:t>/&gt;</w:t>
      </w:r>
      <w:r>
        <w:t xml:space="preserve"> elements for empty lines and insert no </w:t>
      </w:r>
      <w:r w:rsidR="00AF54D4" w:rsidRPr="00DD7CCF">
        <w:rPr>
          <w:rStyle w:val="Code"/>
        </w:rPr>
        <w:t>&lt;space/&gt;</w:t>
      </w:r>
      <w:r>
        <w:t xml:space="preserve"> elements to represent them</w:t>
      </w:r>
    </w:p>
    <w:p w14:paraId="081ADC63" w14:textId="77777777" w:rsidR="001663CE" w:rsidRDefault="001663CE" w:rsidP="00AF54D4">
      <w:pPr>
        <w:pStyle w:val="Lista2"/>
      </w:pPr>
      <w:r>
        <w:t>the regular line spacing and any deviations from it should be described for human readers in the layout description</w:t>
      </w:r>
    </w:p>
    <w:p w14:paraId="098574C5" w14:textId="77777777" w:rsidR="001663CE" w:rsidRDefault="001663CE" w:rsidP="001663CE">
      <w:pPr>
        <w:pStyle w:val="Lista"/>
      </w:pPr>
      <w:r>
        <w:t>for blank pages in copper plates:</w:t>
      </w:r>
    </w:p>
    <w:p w14:paraId="410B3876" w14:textId="321245EC" w:rsidR="001663CE" w:rsidRPr="001663CE" w:rsidRDefault="001663CE" w:rsidP="00AF54D4">
      <w:pPr>
        <w:pStyle w:val="Lista2"/>
      </w:pPr>
      <w:r>
        <w:t xml:space="preserve">encode </w:t>
      </w:r>
      <w:r w:rsidR="00AF54D4" w:rsidRPr="00DD7CCF">
        <w:rPr>
          <w:rStyle w:val="Code"/>
        </w:rPr>
        <w:t>&lt;</w:t>
      </w:r>
      <w:r w:rsidR="00AF54D4">
        <w:rPr>
          <w:rStyle w:val="Code"/>
        </w:rPr>
        <w:t>pb</w:t>
      </w:r>
      <w:r w:rsidR="00AF54D4" w:rsidRPr="00DD7CCF">
        <w:rPr>
          <w:rStyle w:val="Code"/>
        </w:rPr>
        <w:t>/&gt;</w:t>
      </w:r>
      <w:r>
        <w:t xml:space="preserve"> elements for the blank pages as per §</w:t>
      </w:r>
      <w:r w:rsidR="00AF54D4">
        <w:fldChar w:fldCharType="begin"/>
      </w:r>
      <w:r w:rsidR="00AF54D4">
        <w:instrText xml:space="preserve"> REF _Ref43978346 \r \h </w:instrText>
      </w:r>
      <w:r w:rsidR="00AF54D4">
        <w:fldChar w:fldCharType="separate"/>
      </w:r>
      <w:r w:rsidR="00AF54D4">
        <w:t>3.5.2</w:t>
      </w:r>
      <w:r w:rsidR="00AF54D4">
        <w:fldChar w:fldCharType="end"/>
      </w:r>
      <w:r>
        <w:t xml:space="preserve">, but insert no </w:t>
      </w:r>
      <w:r w:rsidR="00AF54D4" w:rsidRPr="00DD7CCF">
        <w:rPr>
          <w:rStyle w:val="Code"/>
        </w:rPr>
        <w:t>&lt;space/&gt;</w:t>
      </w:r>
      <w:r>
        <w:t xml:space="preserve"> elements to represent their content</w:t>
      </w:r>
    </w:p>
    <w:p w14:paraId="2E6F31C7" w14:textId="317B7BA6" w:rsidR="00C02B8C" w:rsidRPr="00DD7CCF" w:rsidRDefault="004D2E67" w:rsidP="00D4342A">
      <w:pPr>
        <w:pStyle w:val="Cmsor3"/>
      </w:pPr>
      <w:bookmarkStart w:id="273" w:name="_Ref134026679"/>
      <w:r w:rsidRPr="00DD7CCF">
        <w:t>Space for semantic segmentation</w:t>
      </w:r>
      <w:bookmarkEnd w:id="271"/>
      <w:bookmarkEnd w:id="272"/>
      <w:bookmarkEnd w:id="273"/>
    </w:p>
    <w:p w14:paraId="7AD568A5" w14:textId="77777777" w:rsidR="00C02B8C" w:rsidRPr="00DD7CCF" w:rsidRDefault="004D2E67" w:rsidP="00E2714A">
      <w:pPr>
        <w:pStyle w:val="Lista"/>
      </w:pPr>
      <w:r w:rsidRPr="00DD7CCF">
        <w:t>this subsection is about spaces employed within lines by the creator of an inscription, with the presumed purpose of highlighting some aspect of semantic structure, such as spacing</w:t>
      </w:r>
    </w:p>
    <w:p w14:paraId="681C7B79" w14:textId="77777777" w:rsidR="00C02B8C" w:rsidRPr="00DD7CCF" w:rsidRDefault="004D2E67" w:rsidP="00E2714A">
      <w:pPr>
        <w:pStyle w:val="Lista2"/>
      </w:pPr>
      <w:r w:rsidRPr="00DD7CCF">
        <w:t>between words</w:t>
      </w:r>
    </w:p>
    <w:p w14:paraId="27B9C2C6" w14:textId="73FAE786" w:rsidR="00C02B8C" w:rsidRPr="00DD7CCF" w:rsidRDefault="004D2E67" w:rsidP="00E2714A">
      <w:pPr>
        <w:pStyle w:val="Lista2"/>
      </w:pPr>
      <w:r w:rsidRPr="00DD7CCF">
        <w:t>after stanzas or</w:t>
      </w:r>
      <w:r w:rsidR="00F422F8">
        <w:t xml:space="preserve"> verse</w:t>
      </w:r>
      <w:r w:rsidRPr="00DD7CCF">
        <w:t xml:space="preserve"> lines</w:t>
      </w:r>
      <w:r w:rsidR="00AF54D4">
        <w:t xml:space="preserve"> </w:t>
      </w:r>
      <w:r w:rsidR="00AF54D4" w:rsidRPr="00AF54D4">
        <w:t xml:space="preserve"> (excluding spaces at the same </w:t>
      </w:r>
      <w:r w:rsidR="0044366B">
        <w:t>horizontal position</w:t>
      </w:r>
      <w:r w:rsidR="00AF54D4" w:rsidRPr="00AF54D4">
        <w:t xml:space="preserve"> in multiple lines, dividing the text into separate columns, which may be encoded as gridlike partitions as per §</w:t>
      </w:r>
      <w:r w:rsidR="0044366B">
        <w:fldChar w:fldCharType="begin"/>
      </w:r>
      <w:r w:rsidR="0044366B">
        <w:instrText xml:space="preserve"> REF _Ref43984651 \r \h </w:instrText>
      </w:r>
      <w:r w:rsidR="0044366B">
        <w:fldChar w:fldCharType="separate"/>
      </w:r>
      <w:r w:rsidR="0044366B">
        <w:t>3.6</w:t>
      </w:r>
      <w:r w:rsidR="0044366B">
        <w:fldChar w:fldCharType="end"/>
      </w:r>
      <w:r w:rsidR="00AF54D4" w:rsidRPr="00AF54D4">
        <w:t>)</w:t>
      </w:r>
    </w:p>
    <w:p w14:paraId="1C71FC66" w14:textId="77777777" w:rsidR="00C02B8C" w:rsidRPr="00DD7CCF" w:rsidRDefault="004D2E67" w:rsidP="00E2714A">
      <w:pPr>
        <w:pStyle w:val="Lista2"/>
      </w:pPr>
      <w:r w:rsidRPr="00DD7CCF">
        <w:t>at a transition from verse to prose or vice versa</w:t>
      </w:r>
    </w:p>
    <w:p w14:paraId="5BECA00E" w14:textId="77777777" w:rsidR="00C02B8C" w:rsidRPr="00DD7CCF" w:rsidRDefault="004D2E67" w:rsidP="00E2714A">
      <w:pPr>
        <w:pStyle w:val="Lista2"/>
      </w:pPr>
      <w:r w:rsidRPr="00DD7CCF">
        <w:t>at points where the topic changes markedly, for instance</w:t>
      </w:r>
    </w:p>
    <w:p w14:paraId="1FC53279" w14:textId="77777777" w:rsidR="00C02B8C" w:rsidRPr="00DD7CCF" w:rsidRDefault="004D2E67" w:rsidP="00E2714A">
      <w:pPr>
        <w:pStyle w:val="Lista3"/>
      </w:pPr>
      <w:r w:rsidRPr="00DD7CCF">
        <w:t>after an initial salutation or auspicious phrase</w:t>
      </w:r>
    </w:p>
    <w:p w14:paraId="6B2E0952" w14:textId="77777777" w:rsidR="00C02B8C" w:rsidRPr="00DD7CCF" w:rsidRDefault="004D2E67" w:rsidP="00E2714A">
      <w:pPr>
        <w:pStyle w:val="Lista3"/>
      </w:pPr>
      <w:r w:rsidRPr="00DD7CCF">
        <w:t>before a colophon</w:t>
      </w:r>
    </w:p>
    <w:p w14:paraId="602885EC" w14:textId="77777777" w:rsidR="00C02B8C" w:rsidRPr="00DD7CCF" w:rsidRDefault="004D2E67" w:rsidP="00E2714A">
      <w:pPr>
        <w:pStyle w:val="Lista"/>
      </w:pPr>
      <w:r w:rsidRPr="00DD7CCF">
        <w:t>regular TEI practice</w:t>
      </w:r>
      <w:r w:rsidRPr="00F47381">
        <w:rPr>
          <w:rStyle w:val="Lbjegyzet-hivatkozs"/>
        </w:rPr>
        <w:footnoteReference w:id="23"/>
      </w:r>
      <w:r w:rsidRPr="00DD7CCF">
        <w:t xml:space="preserve"> is not to use </w:t>
      </w:r>
      <w:r w:rsidRPr="00DD7CCF">
        <w:rPr>
          <w:rStyle w:val="Code"/>
        </w:rPr>
        <w:t>&lt;space/&gt;</w:t>
      </w:r>
      <w:r w:rsidRPr="00DD7CCF">
        <w:t xml:space="preserve"> for such spaces, but since our texts do not normally space words, we consider these to be “significant spaces” when they do occur and encode them as follows</w:t>
      </w:r>
    </w:p>
    <w:p w14:paraId="0DA6A7BF" w14:textId="77777777" w:rsidR="00C02B8C" w:rsidRPr="00DD7CCF" w:rsidRDefault="004D2E67" w:rsidP="00E2714A">
      <w:pPr>
        <w:pStyle w:val="Lista"/>
      </w:pPr>
      <w:r w:rsidRPr="005D2B22">
        <w:rPr>
          <w:b/>
          <w:bCs/>
        </w:rPr>
        <w:t>small spaces</w:t>
      </w:r>
      <w:r w:rsidRPr="00DD7CCF">
        <w:t xml:space="preserve"> </w:t>
      </w:r>
      <w:r w:rsidRPr="00E24F87">
        <w:rPr>
          <w:noProof/>
        </w:rPr>
        <w:t>(</w:t>
      </w:r>
      <w:r w:rsidRPr="00DD7CCF">
        <w:t xml:space="preserve">from barely noticeable to less than two average character widths in extent) may be encoded using the </w:t>
      </w:r>
      <w:r w:rsidRPr="00DD7CCF">
        <w:rPr>
          <w:rStyle w:val="Code"/>
        </w:rPr>
        <w:t>&lt;space/&gt;</w:t>
      </w:r>
      <w:r w:rsidRPr="00DD7CCF">
        <w:t xml:space="preserve"> element without any attributes</w:t>
      </w:r>
    </w:p>
    <w:p w14:paraId="4D7E0B46" w14:textId="77777777" w:rsidR="00C02B8C" w:rsidRPr="00DD7CCF" w:rsidRDefault="004D2E67" w:rsidP="00E2714A">
      <w:pPr>
        <w:pStyle w:val="Lista3"/>
      </w:pPr>
      <w:r w:rsidRPr="00DD7CCF">
        <w:t xml:space="preserve">as per TG 4.3, you can use the _ character as shorthand for </w:t>
      </w:r>
      <w:r w:rsidRPr="00DD7CCF">
        <w:rPr>
          <w:rStyle w:val="Code"/>
        </w:rPr>
        <w:t>&lt;space/&gt;</w:t>
      </w:r>
      <w:r w:rsidRPr="00DD7CCF">
        <w:t xml:space="preserve"> without any attributes; this will be automatically converted to markup</w:t>
      </w:r>
    </w:p>
    <w:p w14:paraId="778361CE" w14:textId="77777777" w:rsidR="00C02B8C" w:rsidRPr="00DD7CCF" w:rsidRDefault="004D2E67" w:rsidP="00E2714A">
      <w:pPr>
        <w:pStyle w:val="Lista2"/>
      </w:pPr>
      <w:r w:rsidRPr="00DD7CCF">
        <w:t>the encoding of small spaces is optional and should be decided on a case by case basis, with considerations such as the following:</w:t>
      </w:r>
    </w:p>
    <w:p w14:paraId="064C12D3" w14:textId="77777777" w:rsidR="00C02B8C" w:rsidRPr="00DD7CCF" w:rsidRDefault="004D2E67" w:rsidP="00E2714A">
      <w:pPr>
        <w:pStyle w:val="Lista3"/>
      </w:pPr>
      <w:r w:rsidRPr="00DD7CCF">
        <w:t>no space should be encoded for widely spaced characters within a word, or between words if spaces of similar size also occur within a word</w:t>
      </w:r>
    </w:p>
    <w:p w14:paraId="2F7AED37" w14:textId="0A131D01" w:rsidR="00C02B8C" w:rsidRPr="00DD7CCF" w:rsidRDefault="004D2E67" w:rsidP="004E103D">
      <w:pPr>
        <w:pStyle w:val="Lista4"/>
      </w:pPr>
      <w:r w:rsidRPr="00DD7CCF">
        <w:t xml:space="preserve">however, segments of text written in conspicuously widely spaced characters may be marked up as per </w:t>
      </w:r>
      <w:r w:rsidR="003C3D87" w:rsidRPr="00DD7CCF">
        <w:t>§</w:t>
      </w:r>
      <w:r w:rsidR="001B68E2" w:rsidRPr="00DD7CCF">
        <w:fldChar w:fldCharType="begin"/>
      </w:r>
      <w:r w:rsidR="001B68E2" w:rsidRPr="00DD7CCF">
        <w:instrText xml:space="preserve"> REF _Ref43987586 \w \h </w:instrText>
      </w:r>
      <w:r w:rsidR="00DD7CCF">
        <w:instrText xml:space="preserve"> \* MERGEFORMAT </w:instrText>
      </w:r>
      <w:r w:rsidR="001B68E2" w:rsidRPr="00DD7CCF">
        <w:fldChar w:fldCharType="separate"/>
      </w:r>
      <w:r w:rsidR="00E90D07">
        <w:t>7.5.6</w:t>
      </w:r>
      <w:r w:rsidR="001B68E2" w:rsidRPr="00DD7CCF">
        <w:fldChar w:fldCharType="end"/>
      </w:r>
    </w:p>
    <w:p w14:paraId="19EB122D" w14:textId="77777777" w:rsidR="00C02B8C" w:rsidRPr="00DD7CCF" w:rsidRDefault="004D2E67" w:rsidP="00E2714A">
      <w:pPr>
        <w:pStyle w:val="Lista3"/>
      </w:pPr>
      <w:r w:rsidRPr="00DD7CCF">
        <w:t>interword spacing used with fair consistency throughout an inscription may be mentioned in the metadata or commentary rather than being encoded at every instance</w:t>
      </w:r>
    </w:p>
    <w:p w14:paraId="6A250EDA" w14:textId="77777777" w:rsidR="00C02B8C" w:rsidRPr="00DD7CCF" w:rsidRDefault="004D2E67" w:rsidP="00E2714A">
      <w:pPr>
        <w:pStyle w:val="Lista3"/>
      </w:pPr>
      <w:r w:rsidRPr="00DD7CCF">
        <w:lastRenderedPageBreak/>
        <w:t>small spaces used before and/or after punctuation marks, numerals and other symbols do not normally need to be encoded</w:t>
      </w:r>
    </w:p>
    <w:p w14:paraId="2AB7BE7A" w14:textId="77777777" w:rsidR="00C02B8C" w:rsidRPr="00DD7CCF" w:rsidRDefault="004D2E67" w:rsidP="00E2714A">
      <w:pPr>
        <w:pStyle w:val="Lista3"/>
      </w:pPr>
      <w:r w:rsidRPr="00DD7CCF">
        <w:t xml:space="preserve">spaces used in lieu of punctuation </w:t>
      </w:r>
      <w:r w:rsidRPr="00E24F87">
        <w:rPr>
          <w:noProof/>
        </w:rPr>
        <w:t>(</w:t>
      </w:r>
      <w:r w:rsidRPr="00DD7CCF">
        <w:t>e.g. at the end of stanzas, verse lines or semantic units) should generally be encoded even if small</w:t>
      </w:r>
    </w:p>
    <w:p w14:paraId="66131CC5" w14:textId="77777777" w:rsidR="00C02B8C" w:rsidRPr="00DD7CCF" w:rsidRDefault="004D2E67" w:rsidP="00E2714A">
      <w:pPr>
        <w:pStyle w:val="Lista"/>
      </w:pPr>
      <w:r w:rsidRPr="005D2B22">
        <w:rPr>
          <w:b/>
          <w:bCs/>
        </w:rPr>
        <w:t>large spaces</w:t>
      </w:r>
      <w:r w:rsidRPr="00DD7CCF">
        <w:t xml:space="preserve"> </w:t>
      </w:r>
      <w:r w:rsidRPr="00E24F87">
        <w:rPr>
          <w:noProof/>
        </w:rPr>
        <w:t>(</w:t>
      </w:r>
      <w:r w:rsidRPr="00DD7CCF">
        <w:t xml:space="preserve">two or more characters wide) must always be encoded, using the element </w:t>
      </w:r>
      <w:r w:rsidRPr="00DD7CCF">
        <w:rPr>
          <w:rStyle w:val="Code"/>
        </w:rPr>
        <w:t>&lt;space/&gt;</w:t>
      </w:r>
      <w:r w:rsidRPr="00DD7CCF">
        <w:t xml:space="preserve"> with the following mandatory attributes</w:t>
      </w:r>
    </w:p>
    <w:p w14:paraId="0643923A" w14:textId="77777777" w:rsidR="00C02B8C" w:rsidRPr="00DD7CCF" w:rsidRDefault="008525C6" w:rsidP="00E2714A">
      <w:pPr>
        <w:pStyle w:val="Lista2"/>
      </w:pPr>
      <w:r w:rsidRPr="008525C6">
        <w:rPr>
          <w:rStyle w:val="Codeattribute"/>
        </w:rPr>
        <w:t>@quantity</w:t>
      </w:r>
      <w:r w:rsidRPr="008525C6">
        <w:t>,</w:t>
      </w:r>
      <w:r w:rsidR="004D2E67" w:rsidRPr="00DD7CCF">
        <w:t xml:space="preserve"> whose value shall be the width of the space given as the number of characters that could fit into it </w:t>
      </w:r>
      <w:r w:rsidR="004D2E67" w:rsidRPr="00E24F87">
        <w:rPr>
          <w:noProof/>
        </w:rPr>
        <w:t>(</w:t>
      </w:r>
      <w:r w:rsidR="004D2E67" w:rsidRPr="00DD7CCF">
        <w:t xml:space="preserve">i.e., the number of widths of an average </w:t>
      </w:r>
      <w:r w:rsidR="004D2E67" w:rsidRPr="00DD7CCF">
        <w:rPr>
          <w:rStyle w:val="Foreign"/>
        </w:rPr>
        <w:t>akṣara</w:t>
      </w:r>
      <w:r w:rsidR="004D2E67" w:rsidRPr="00DD7CCF">
        <w:t>)</w:t>
      </w:r>
    </w:p>
    <w:p w14:paraId="694D7AAF" w14:textId="77777777" w:rsidR="00C02B8C" w:rsidRPr="00DD7CCF" w:rsidRDefault="008525C6" w:rsidP="00E2714A">
      <w:pPr>
        <w:pStyle w:val="Lista2"/>
      </w:pPr>
      <w:r w:rsidRPr="008525C6">
        <w:rPr>
          <w:rStyle w:val="Codeattribute"/>
        </w:rPr>
        <w:t>@unit</w:t>
      </w:r>
      <w:r w:rsidRPr="008525C6">
        <w:t>,</w:t>
      </w:r>
      <w:r w:rsidR="004D2E67" w:rsidRPr="00DD7CCF">
        <w:t xml:space="preserve"> with the value </w:t>
      </w:r>
      <w:r w:rsidR="00303844" w:rsidRPr="00303844">
        <w:rPr>
          <w:rStyle w:val="Codevalue"/>
        </w:rPr>
        <w:t>"character"</w:t>
      </w:r>
    </w:p>
    <w:p w14:paraId="5C686D94" w14:textId="77777777" w:rsidR="00C02B8C" w:rsidRPr="00DD7CCF" w:rsidRDefault="004D2E67" w:rsidP="00E2714A">
      <w:pPr>
        <w:pStyle w:val="Lista"/>
      </w:pPr>
      <w:r w:rsidRPr="00DD7CCF">
        <w:t xml:space="preserve">if an encoded semantic space is at a boundary between XML elements </w:t>
      </w:r>
      <w:r w:rsidRPr="00E24F87">
        <w:rPr>
          <w:noProof/>
        </w:rPr>
        <w:t>(</w:t>
      </w:r>
      <w:r w:rsidRPr="00DD7CCF">
        <w:t xml:space="preserve">e.g. between stanzas, semantic paragraphs, etc.), place the </w:t>
      </w:r>
      <w:r w:rsidRPr="00DD7CCF">
        <w:rPr>
          <w:rStyle w:val="Code"/>
        </w:rPr>
        <w:t>&lt;space/&gt;</w:t>
      </w:r>
      <w:r w:rsidRPr="00DD7CCF">
        <w:t xml:space="preserve"> element within the structural container to which it can be allocated more logically</w:t>
      </w:r>
    </w:p>
    <w:p w14:paraId="2D40B716" w14:textId="3AC55D04" w:rsidR="00C02B8C" w:rsidRDefault="004D2E67" w:rsidP="00E2714A">
      <w:pPr>
        <w:pStyle w:val="Lista2"/>
      </w:pPr>
      <w:r w:rsidRPr="00DD7CCF">
        <w:t>space used in</w:t>
      </w:r>
      <w:r w:rsidR="00F422F8">
        <w:t xml:space="preserve"> lieu</w:t>
      </w:r>
      <w:r w:rsidRPr="00DD7CCF">
        <w:t xml:space="preserve"> of punctuation should generally be encoded at the end of the container which it separates from the next</w:t>
      </w:r>
    </w:p>
    <w:p w14:paraId="3C002592" w14:textId="77777777" w:rsidR="00F422F8" w:rsidRDefault="00F422F8" w:rsidP="00F422F8">
      <w:pPr>
        <w:pStyle w:val="Lista2"/>
      </w:pPr>
      <w:r>
        <w:t xml:space="preserve">when a space employed for the separation of semantic or metrical units appears at an </w:t>
      </w:r>
      <w:r w:rsidRPr="00F422F8">
        <w:rPr>
          <w:rStyle w:val="Foreign"/>
        </w:rPr>
        <w:t>akṣara</w:t>
      </w:r>
      <w:r>
        <w:t xml:space="preserve"> boundary next to, but not coincident with, a word boundary (which would fall within an </w:t>
      </w:r>
      <w:r w:rsidRPr="00F422F8">
        <w:rPr>
          <w:rStyle w:val="Foreign"/>
        </w:rPr>
        <w:t>akṣara</w:t>
      </w:r>
      <w:r>
        <w:t>), then simply encode the space at the point where it appears in the original, even if this is within a word and not at the end of the relevant container</w:t>
      </w:r>
    </w:p>
    <w:p w14:paraId="408E2F54" w14:textId="6CAE2030" w:rsidR="00F422F8" w:rsidRPr="00DD7CCF" w:rsidRDefault="00F422F8" w:rsidP="00F422F8">
      <w:pPr>
        <w:pStyle w:val="Lista3"/>
      </w:pPr>
      <w:r>
        <w:t xml:space="preserve">e.g. </w:t>
      </w:r>
      <w:r w:rsidRPr="00F422F8">
        <w:rPr>
          <w:rStyle w:val="Code"/>
        </w:rPr>
        <w:t xml:space="preserve">&lt;l </w:t>
      </w:r>
      <w:r w:rsidRPr="00F422F8">
        <w:rPr>
          <w:rStyle w:val="Codeattribute"/>
        </w:rPr>
        <w:t>n=</w:t>
      </w:r>
      <w:r w:rsidRPr="00F422F8">
        <w:rPr>
          <w:rStyle w:val="Codevalue"/>
        </w:rPr>
        <w:t>"a"</w:t>
      </w:r>
      <w:r w:rsidRPr="00F422F8">
        <w:rPr>
          <w:rStyle w:val="Code"/>
        </w:rPr>
        <w:t>&gt;</w:t>
      </w:r>
      <w:r w:rsidRPr="00F422F8">
        <w:rPr>
          <w:rStyle w:val="Codetext"/>
        </w:rPr>
        <w:t>jayatīndrādidevāsya</w:t>
      </w:r>
      <w:r w:rsidRPr="00F422F8">
        <w:rPr>
          <w:rStyle w:val="Code"/>
        </w:rPr>
        <w:t xml:space="preserve">&lt;space/&gt;ś&lt;/l&gt;&lt;l </w:t>
      </w:r>
      <w:r w:rsidRPr="00F422F8">
        <w:rPr>
          <w:rStyle w:val="Codeattribute"/>
        </w:rPr>
        <w:t>n=</w:t>
      </w:r>
      <w:r w:rsidRPr="00F422F8">
        <w:rPr>
          <w:rStyle w:val="Codevalue"/>
        </w:rPr>
        <w:t>"b"</w:t>
      </w:r>
      <w:r w:rsidRPr="00F422F8">
        <w:rPr>
          <w:rStyle w:val="Code"/>
        </w:rPr>
        <w:t>&gt;</w:t>
      </w:r>
      <w:r w:rsidRPr="00F422F8">
        <w:rPr>
          <w:rStyle w:val="Codetext"/>
        </w:rPr>
        <w:t>śrīmān yajñapatīśvaraḥ</w:t>
      </w:r>
      <w:r w:rsidRPr="00F422F8">
        <w:rPr>
          <w:rStyle w:val="Code"/>
        </w:rPr>
        <w:t>&lt;/l&gt;</w:t>
      </w:r>
    </w:p>
    <w:p w14:paraId="26BC852F" w14:textId="30F16DDC" w:rsidR="00C02B8C" w:rsidRPr="00DD7CCF" w:rsidRDefault="004D2E67" w:rsidP="00D4342A">
      <w:pPr>
        <w:pStyle w:val="Cmsor3"/>
      </w:pPr>
      <w:bookmarkStart w:id="274" w:name="_ezodp8p1jvoq" w:colFirst="0" w:colLast="0"/>
      <w:bookmarkStart w:id="275" w:name="_Ref43987728"/>
      <w:bookmarkStart w:id="276" w:name="_Toc74733458"/>
      <w:bookmarkEnd w:id="274"/>
      <w:r w:rsidRPr="00DD7CCF">
        <w:t xml:space="preserve">Space left blank </w:t>
      </w:r>
      <w:bookmarkEnd w:id="275"/>
      <w:bookmarkEnd w:id="276"/>
      <w:r w:rsidR="0044366B" w:rsidRPr="0044366B">
        <w:t>for information not available to the engraver</w:t>
      </w:r>
    </w:p>
    <w:p w14:paraId="47115567" w14:textId="77777777" w:rsidR="0044366B" w:rsidRDefault="004D2E67" w:rsidP="0044366B">
      <w:pPr>
        <w:pStyle w:val="Lista"/>
      </w:pPr>
      <w:r w:rsidRPr="00DD7CCF">
        <w:t xml:space="preserve">this section is about areas that were left blank when the rest of the inscription was engraved, </w:t>
      </w:r>
      <w:r w:rsidR="0044366B">
        <w:t xml:space="preserve">possibly </w:t>
      </w:r>
      <w:r w:rsidRPr="00DD7CCF">
        <w:t xml:space="preserve">with the intent to be filled later on, </w:t>
      </w:r>
      <w:r w:rsidR="0044366B">
        <w:t>typically in one of the following circumstances</w:t>
      </w:r>
    </w:p>
    <w:p w14:paraId="7F062921" w14:textId="77777777" w:rsidR="0044366B" w:rsidRDefault="0044366B" w:rsidP="0044366B">
      <w:pPr>
        <w:pStyle w:val="Lista2"/>
      </w:pPr>
      <w:r>
        <w:t>certain particulars, such as a name or a date, were to be added later</w:t>
      </w:r>
    </w:p>
    <w:p w14:paraId="2A64D997" w14:textId="77777777" w:rsidR="0044366B" w:rsidRDefault="0044366B" w:rsidP="0044366B">
      <w:pPr>
        <w:pStyle w:val="Lista2"/>
      </w:pPr>
      <w:r>
        <w:t>the engraver was unable to interpret a character in the prototype he was working from</w:t>
      </w:r>
    </w:p>
    <w:p w14:paraId="37187375" w14:textId="79FC4068" w:rsidR="00C02B8C" w:rsidRPr="00DD7CCF" w:rsidRDefault="004D2E67" w:rsidP="006D594C">
      <w:pPr>
        <w:pStyle w:val="Lista"/>
      </w:pPr>
      <w:r w:rsidRPr="00DD7CCF">
        <w:t xml:space="preserve">for such spaces, called </w:t>
      </w:r>
      <w:r w:rsidRPr="00DD7CCF">
        <w:rPr>
          <w:rStyle w:val="Foreign"/>
        </w:rPr>
        <w:t>vacat</w:t>
      </w:r>
      <w:r w:rsidRPr="00DD7CCF">
        <w:t xml:space="preserve"> in the western scholarly tradition, add the attribute </w:t>
      </w:r>
      <w:r w:rsidR="008525C6" w:rsidRPr="008525C6">
        <w:rPr>
          <w:rStyle w:val="Codeattribute"/>
        </w:rPr>
        <w:t>@type</w:t>
      </w:r>
      <w:r w:rsidR="008525C6" w:rsidRPr="008525C6">
        <w:t xml:space="preserve"> </w:t>
      </w:r>
      <w:r w:rsidRPr="00DD7CCF">
        <w:t xml:space="preserve">with the value </w:t>
      </w:r>
      <w:r w:rsidR="00303844" w:rsidRPr="00303844">
        <w:rPr>
          <w:rStyle w:val="Codevalue"/>
        </w:rPr>
        <w:t>"vacat"</w:t>
      </w:r>
      <w:r w:rsidRPr="00DD7CCF">
        <w:t xml:space="preserve"> to the element</w:t>
      </w:r>
    </w:p>
    <w:p w14:paraId="40122CF1" w14:textId="77777777" w:rsidR="00C02B8C" w:rsidRPr="00DD7CCF" w:rsidRDefault="004D2E67" w:rsidP="00E2714A">
      <w:pPr>
        <w:pStyle w:val="Lista2"/>
      </w:pPr>
      <w:r w:rsidRPr="00DD7CCF">
        <w:t>always record the size of such spaces as described for large spaces above, even if they are smaller than two character widths</w:t>
      </w:r>
    </w:p>
    <w:p w14:paraId="1452E070" w14:textId="77777777" w:rsidR="00C02B8C" w:rsidRPr="00DD7CCF" w:rsidRDefault="004D2E67" w:rsidP="00E2714A">
      <w:pPr>
        <w:pStyle w:val="Lista2"/>
      </w:pPr>
      <w:r w:rsidRPr="00DD7CCF">
        <w:t xml:space="preserve">e.g. </w:t>
      </w:r>
      <w:r w:rsidRPr="00DD7CCF">
        <w:rPr>
          <w:rStyle w:val="Code"/>
        </w:rPr>
        <w:t xml:space="preserve">&lt;space </w:t>
      </w:r>
      <w:r w:rsidRPr="00DD7CCF">
        <w:rPr>
          <w:rStyle w:val="Codeattribute"/>
        </w:rPr>
        <w:t>type</w:t>
      </w:r>
      <w:r w:rsidRPr="00DD7CCF">
        <w:rPr>
          <w:rStyle w:val="Code"/>
        </w:rPr>
        <w:t>=</w:t>
      </w:r>
      <w:r w:rsidRPr="0046000E">
        <w:rPr>
          <w:rStyle w:val="Codevalue"/>
        </w:rPr>
        <w:t>"vacat"</w:t>
      </w:r>
      <w:r w:rsidRPr="00DD7CCF">
        <w:rPr>
          <w:rStyle w:val="Code"/>
        </w:rPr>
        <w:t xml:space="preserve"> </w:t>
      </w:r>
      <w:r w:rsidRPr="00DD7CCF">
        <w:rPr>
          <w:rStyle w:val="Codeattribute"/>
        </w:rPr>
        <w:t>quantity</w:t>
      </w:r>
      <w:r w:rsidRPr="00DD7CCF">
        <w:rPr>
          <w:rStyle w:val="Code"/>
        </w:rPr>
        <w:t>=</w:t>
      </w:r>
      <w:r w:rsidRPr="0046000E">
        <w:rPr>
          <w:rStyle w:val="Codevalue"/>
        </w:rPr>
        <w:t>"</w:t>
      </w:r>
      <w:r w:rsidR="001079C3">
        <w:rPr>
          <w:rStyle w:val="Codevalue"/>
        </w:rPr>
        <w:t>3</w:t>
      </w:r>
      <w:r w:rsidRPr="0046000E">
        <w:rPr>
          <w:rStyle w:val="Codevalue"/>
        </w:rPr>
        <w:t>"</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14:paraId="4A78D5B8" w14:textId="77777777" w:rsidR="00C02B8C" w:rsidRPr="00DD7CCF" w:rsidRDefault="004D2E67" w:rsidP="00E2714A">
      <w:pPr>
        <w:pStyle w:val="Lista"/>
      </w:pPr>
      <w:r w:rsidRPr="00DD7CCF">
        <w:t xml:space="preserve">for areas first left blank and subsequently partially filled </w:t>
      </w:r>
      <w:r w:rsidRPr="00E24F87">
        <w:rPr>
          <w:noProof/>
        </w:rPr>
        <w:t>(</w:t>
      </w:r>
      <w:r w:rsidRPr="00DD7CCF">
        <w:t>with some blank space remaining),</w:t>
      </w:r>
    </w:p>
    <w:p w14:paraId="18ABD40E" w14:textId="77777777" w:rsidR="004F4C63" w:rsidRPr="00DD7CCF" w:rsidRDefault="004D2E67" w:rsidP="00E2714A">
      <w:pPr>
        <w:pStyle w:val="Lista2"/>
      </w:pPr>
      <w:r w:rsidRPr="00DD7CCF">
        <w:t>if there is any uncertainty about the presence of an addition or its exact extent, mark up only the remaining blank space in this way</w:t>
      </w:r>
    </w:p>
    <w:p w14:paraId="12F2D942" w14:textId="7FA3D8D4" w:rsidR="00C02B8C" w:rsidRPr="00DD7CCF" w:rsidRDefault="004D2E67" w:rsidP="00E2714A">
      <w:pPr>
        <w:pStyle w:val="Lista2"/>
      </w:pPr>
      <w:r w:rsidRPr="00DD7CCF">
        <w:t xml:space="preserve">if you are certain about both the existence and the size of the text filled in later, mark up a vacat for the entire length of the original space, and mark up the added text as a premodern inline addition </w:t>
      </w:r>
      <w:r w:rsidRPr="00E24F87">
        <w:rPr>
          <w:noProof/>
        </w:rPr>
        <w:t>(</w:t>
      </w:r>
      <w:r w:rsidR="003C3D87" w:rsidRPr="00DD7CCF">
        <w:t>§</w:t>
      </w:r>
      <w:r w:rsidR="00EE57DB" w:rsidRPr="00DD7CCF">
        <w:fldChar w:fldCharType="begin"/>
      </w:r>
      <w:r w:rsidR="00EE57DB" w:rsidRPr="00DD7CCF">
        <w:instrText xml:space="preserve"> REF _Ref43978471 \r \h </w:instrText>
      </w:r>
      <w:r w:rsidR="00DD7CCF">
        <w:instrText xml:space="preserve"> \* MERGEFORMAT </w:instrText>
      </w:r>
      <w:r w:rsidR="00EE57DB" w:rsidRPr="00DD7CCF">
        <w:fldChar w:fldCharType="separate"/>
      </w:r>
      <w:r w:rsidR="00E90D07">
        <w:t>4.4.2</w:t>
      </w:r>
      <w:r w:rsidR="00EE57DB" w:rsidRPr="00DD7CCF">
        <w:fldChar w:fldCharType="end"/>
      </w:r>
      <w:r w:rsidRPr="00DD7CCF">
        <w:t>) either after or before the space</w:t>
      </w:r>
    </w:p>
    <w:p w14:paraId="4749F7BD" w14:textId="77777777" w:rsidR="00C02B8C" w:rsidRPr="00DD7CCF" w:rsidRDefault="004D2E67" w:rsidP="00D4342A">
      <w:pPr>
        <w:pStyle w:val="Cmsor3"/>
      </w:pPr>
      <w:bookmarkStart w:id="277" w:name="_8rva2rlyx9df" w:colFirst="0" w:colLast="0"/>
      <w:bookmarkStart w:id="278" w:name="_3hdkntv18hp0" w:colFirst="0" w:colLast="0"/>
      <w:bookmarkStart w:id="279" w:name="_Ref43985107"/>
      <w:bookmarkStart w:id="280" w:name="_Toc74733460"/>
      <w:bookmarkEnd w:id="277"/>
      <w:bookmarkEnd w:id="278"/>
      <w:r w:rsidRPr="00DD7CCF">
        <w:t>Spaces imposed by physical necessity</w:t>
      </w:r>
      <w:bookmarkEnd w:id="279"/>
      <w:bookmarkEnd w:id="280"/>
    </w:p>
    <w:p w14:paraId="7BB1FB34" w14:textId="5698B0B4" w:rsidR="00C02B8C" w:rsidRPr="00DD7CCF" w:rsidRDefault="004D2E67" w:rsidP="00E2714A">
      <w:pPr>
        <w:pStyle w:val="Lista"/>
      </w:pPr>
      <w:r w:rsidRPr="00DD7CCF">
        <w:t>this subsection is about cases where the engraver was prevented from writing on a certain area of the support</w:t>
      </w:r>
    </w:p>
    <w:p w14:paraId="4F4399B1" w14:textId="77777777" w:rsidR="00C02B8C" w:rsidRPr="00DD7CCF" w:rsidRDefault="004D2E67" w:rsidP="00575BEF">
      <w:pPr>
        <w:pStyle w:val="Lista2"/>
      </w:pPr>
      <w:r w:rsidRPr="00DD7CCF">
        <w:t>encoding such interruptions as “significant space” is helpful because their presence may be the cause of non-standard sandhi and scribal errors</w:t>
      </w:r>
    </w:p>
    <w:p w14:paraId="6F6C065F" w14:textId="77777777" w:rsidR="00C02B8C" w:rsidRPr="00DD7CCF" w:rsidRDefault="004D2E67" w:rsidP="00E2714A">
      <w:pPr>
        <w:pStyle w:val="Lista"/>
      </w:pPr>
      <w:r w:rsidRPr="00DD7CCF">
        <w:t>the encoding of such spaces is optional, especially when encoding a printed edition without access to the original or a surrogate</w:t>
      </w:r>
    </w:p>
    <w:p w14:paraId="1E3D5A02" w14:textId="2A3EE721" w:rsidR="00C02B8C" w:rsidRPr="00DD7CCF" w:rsidRDefault="004D2E67" w:rsidP="00E2714A">
      <w:pPr>
        <w:pStyle w:val="Lista2"/>
      </w:pPr>
      <w:r w:rsidRPr="00DD7CCF">
        <w:t xml:space="preserve">however, if you do choose to encode any such space in an edition, then do so consistently throughout </w:t>
      </w:r>
      <w:r w:rsidR="0044366B" w:rsidRPr="0044366B">
        <w:t>that particular edition</w:t>
      </w:r>
    </w:p>
    <w:p w14:paraId="095D7892" w14:textId="7622C2DF" w:rsidR="0044366B" w:rsidRDefault="0044366B" w:rsidP="00E2714A">
      <w:pPr>
        <w:pStyle w:val="Lista3"/>
      </w:pPr>
      <w:r w:rsidRPr="0044366B">
        <w:t>consistency does not necessarily mean encoding each and every imposed space; instead, you may opt for one of the following strategies:</w:t>
      </w:r>
    </w:p>
    <w:p w14:paraId="3456788E" w14:textId="77777777" w:rsidR="0044366B" w:rsidRDefault="0044366B" w:rsidP="0044366B">
      <w:pPr>
        <w:pStyle w:val="Lista4"/>
      </w:pPr>
      <w:r w:rsidRPr="0044366B">
        <w:t xml:space="preserve">encoding all imposed spaces of a particular class (as discussed below), but not encoding other classes </w:t>
      </w:r>
    </w:p>
    <w:p w14:paraId="0E0933F1" w14:textId="61831950" w:rsidR="00C02B8C" w:rsidRDefault="0044366B" w:rsidP="0044366B">
      <w:pPr>
        <w:pStyle w:val="Lista4"/>
      </w:pPr>
      <w:r w:rsidRPr="0044366B">
        <w:lastRenderedPageBreak/>
        <w:t>encoding imposed spaces when they disrupt the text by falling inside a word, but not encoding them when they fall between words</w:t>
      </w:r>
    </w:p>
    <w:p w14:paraId="7ED17358" w14:textId="77777777" w:rsidR="0044366B" w:rsidRDefault="0044366B" w:rsidP="0044366B">
      <w:pPr>
        <w:pStyle w:val="Lista3"/>
      </w:pPr>
      <w:r>
        <w:t>consistency should be complete within an edition, but cannot be realistically expected across our entire corpus or even across the body of texts encoded by a single person</w:t>
      </w:r>
    </w:p>
    <w:p w14:paraId="4442FB11" w14:textId="77777777" w:rsidR="0044366B" w:rsidRDefault="0044366B" w:rsidP="0044366B">
      <w:pPr>
        <w:pStyle w:val="Lista4"/>
      </w:pPr>
      <w:r>
        <w:t>aiming for consistency across your subcorpus is a good idea, but feel free to adopt a different strategy for any text where this seems desirable</w:t>
      </w:r>
    </w:p>
    <w:p w14:paraId="121A6BF6" w14:textId="5151F5E0" w:rsidR="00C02B8C" w:rsidRPr="00DD7CCF" w:rsidRDefault="004D2E67" w:rsidP="00E2714A">
      <w:pPr>
        <w:pStyle w:val="Lista"/>
      </w:pPr>
      <w:r w:rsidRPr="00DD7CCF">
        <w:t xml:space="preserve">when encoding spaces imposed by physical necessity, distinguish these from functional spaces by adding the attribute </w:t>
      </w:r>
      <w:r w:rsidR="008525C6" w:rsidRPr="008525C6">
        <w:rPr>
          <w:rStyle w:val="Codeattribute"/>
        </w:rPr>
        <w:t>@type</w:t>
      </w:r>
      <w:r w:rsidR="008525C6" w:rsidRPr="008525C6">
        <w:t xml:space="preserve"> </w:t>
      </w:r>
      <w:r w:rsidRPr="00DD7CCF">
        <w:t xml:space="preserve">to </w:t>
      </w:r>
      <w:r w:rsidRPr="00DD7CCF">
        <w:rPr>
          <w:rStyle w:val="Code"/>
        </w:rPr>
        <w:t>&lt;space/&gt;</w:t>
      </w:r>
      <w:r w:rsidRPr="00DD7CCF">
        <w:t xml:space="preserve">, </w:t>
      </w:r>
      <w:r w:rsidR="0044366B" w:rsidRPr="0044366B">
        <w:t>with a value corresponding to one of the following classes of imposed space</w:t>
      </w:r>
    </w:p>
    <w:p w14:paraId="2AEE19EB" w14:textId="77777777" w:rsidR="00575BEF" w:rsidRDefault="00575BEF" w:rsidP="00575BEF">
      <w:pPr>
        <w:pStyle w:val="Lista2"/>
      </w:pPr>
      <w:r w:rsidRPr="00575BEF">
        <w:rPr>
          <w:rStyle w:val="Codevalue"/>
        </w:rPr>
        <w:t>"binding-hole"</w:t>
      </w:r>
      <w:r>
        <w:t xml:space="preserve"> if the binding hole in a copper plate affects the text of a line</w:t>
      </w:r>
    </w:p>
    <w:p w14:paraId="0B651701" w14:textId="77777777" w:rsidR="00575BEF" w:rsidRDefault="00575BEF" w:rsidP="00575BEF">
      <w:pPr>
        <w:pStyle w:val="Lista3"/>
      </w:pPr>
      <w:r>
        <w:t>see also below for special instructions concerning the encoding of such holes</w:t>
      </w:r>
    </w:p>
    <w:p w14:paraId="4030318B" w14:textId="77777777" w:rsidR="00575BEF" w:rsidRDefault="00575BEF" w:rsidP="00575BEF">
      <w:pPr>
        <w:pStyle w:val="Lista2"/>
      </w:pPr>
      <w:r w:rsidRPr="00575BEF">
        <w:rPr>
          <w:rStyle w:val="Codevalue"/>
        </w:rPr>
        <w:t>"descender"</w:t>
      </w:r>
      <w:r>
        <w:t xml:space="preserve"> if a space was left blank in a line because (part of) </w:t>
      </w:r>
      <w:r w:rsidRPr="00575BEF">
        <w:rPr>
          <w:b/>
          <w:bCs/>
        </w:rPr>
        <w:t>another character hanging down</w:t>
      </w:r>
      <w:r>
        <w:t xml:space="preserve"> from the previous line encroaches on the current line</w:t>
      </w:r>
    </w:p>
    <w:p w14:paraId="13E97378" w14:textId="77777777" w:rsidR="00575BEF" w:rsidRDefault="00575BEF" w:rsidP="00575BEF">
      <w:pPr>
        <w:pStyle w:val="Lista2"/>
      </w:pPr>
      <w:r w:rsidRPr="00575BEF">
        <w:rPr>
          <w:rStyle w:val="Codevalue"/>
        </w:rPr>
        <w:t>"ascender"</w:t>
      </w:r>
      <w:r>
        <w:t xml:space="preserve"> if a space was left blank in a line because (part of) </w:t>
      </w:r>
      <w:r w:rsidRPr="00575BEF">
        <w:rPr>
          <w:b/>
          <w:bCs/>
        </w:rPr>
        <w:t>another</w:t>
      </w:r>
      <w:r>
        <w:t xml:space="preserve"> (pre-conceived) </w:t>
      </w:r>
      <w:r w:rsidRPr="00575BEF">
        <w:rPr>
          <w:b/>
          <w:bCs/>
        </w:rPr>
        <w:t>character popping up</w:t>
      </w:r>
      <w:r>
        <w:t xml:space="preserve"> from the following line encroaches on the current line</w:t>
      </w:r>
    </w:p>
    <w:p w14:paraId="7DFF917D" w14:textId="77777777" w:rsidR="00575BEF" w:rsidRDefault="00575BEF" w:rsidP="00575BEF">
      <w:pPr>
        <w:pStyle w:val="Lista2"/>
      </w:pPr>
      <w:r w:rsidRPr="00575BEF">
        <w:rPr>
          <w:rStyle w:val="Codevalue"/>
        </w:rPr>
        <w:t>"defect"</w:t>
      </w:r>
      <w:r>
        <w:t xml:space="preserve"> if the writing skips a blemish of the surface that was not deliberately created (such as a natural crack or pit, or a fault in the creation of the writing surface)</w:t>
      </w:r>
    </w:p>
    <w:p w14:paraId="507D72E1" w14:textId="77777777" w:rsidR="00575BEF" w:rsidRDefault="00575BEF" w:rsidP="00575BEF">
      <w:pPr>
        <w:pStyle w:val="Lista2"/>
      </w:pPr>
      <w:r w:rsidRPr="00575BEF">
        <w:rPr>
          <w:rStyle w:val="Codevalue"/>
        </w:rPr>
        <w:t>"feature"</w:t>
      </w:r>
      <w:r>
        <w:t xml:space="preserve"> if the writing skips a deliberately created feature (other than binding holes, ascenders and descenders covered above) on the surface (such as engraved artwork, high relief, or a seal attached directly to a copper plate)</w:t>
      </w:r>
    </w:p>
    <w:p w14:paraId="1AAC73D1" w14:textId="1CCAE803" w:rsidR="00C02B8C" w:rsidRPr="00DD7CCF" w:rsidRDefault="004D2E67" w:rsidP="00E2714A">
      <w:pPr>
        <w:pStyle w:val="Lista2"/>
      </w:pPr>
      <w:r w:rsidRPr="00DD7CCF">
        <w:t xml:space="preserve">should you encounter a space that you feel was imposed on the engraver by a physical feature, yet none of the types listed below classify it correctly, contact the authors and the XML-TEI Data Manager to discuss adding </w:t>
      </w:r>
      <w:r w:rsidR="00575BEF">
        <w:t>a new type</w:t>
      </w:r>
    </w:p>
    <w:p w14:paraId="1711186E" w14:textId="6528125A" w:rsidR="00575BEF" w:rsidRDefault="00575BEF" w:rsidP="00575BEF">
      <w:pPr>
        <w:pStyle w:val="Lista"/>
      </w:pPr>
      <w:r>
        <w:t xml:space="preserve">imposed spaces must always be encoded without further attributes, i.e. never use </w:t>
      </w:r>
      <w:r w:rsidRPr="00575BEF">
        <w:rPr>
          <w:rStyle w:val="Codeattribute"/>
        </w:rPr>
        <w:t>@quantity</w:t>
      </w:r>
      <w:r>
        <w:t xml:space="preserve"> and </w:t>
      </w:r>
      <w:r w:rsidRPr="000D1ACC">
        <w:rPr>
          <w:rStyle w:val="Codeattribute"/>
        </w:rPr>
        <w:t>@unit</w:t>
      </w:r>
      <w:r>
        <w:t xml:space="preserve"> to encode their size</w:t>
      </w:r>
    </w:p>
    <w:p w14:paraId="05E2FF32" w14:textId="77777777" w:rsidR="00575BEF" w:rsidRDefault="00575BEF" w:rsidP="00575BEF">
      <w:pPr>
        <w:pStyle w:val="Lista2"/>
      </w:pPr>
      <w:r>
        <w:t>the location and size of large surface irregularities, whether or not you have encoded them as space elements, may be described in your layout description (briefly), your commentary (when you wish to discuss them at some length), or an apparatus note (to discuss a specific imposed space)</w:t>
      </w:r>
    </w:p>
    <w:p w14:paraId="64E3DC49" w14:textId="4D637B59" w:rsidR="00C02B8C" w:rsidRPr="00DD7CCF" w:rsidRDefault="004D2E67" w:rsidP="00E2714A">
      <w:pPr>
        <w:pStyle w:val="Lista"/>
      </w:pPr>
      <w:r w:rsidRPr="00DD7CCF">
        <w:t xml:space="preserve">note that unlike other encoded spaces, </w:t>
      </w:r>
      <w:r w:rsidR="000D1ACC">
        <w:t>imposed</w:t>
      </w:r>
      <w:r w:rsidRPr="00DD7CCF">
        <w:t xml:space="preserve"> space will frequently occur within a word</w:t>
      </w:r>
    </w:p>
    <w:p w14:paraId="1486C1AD" w14:textId="77777777" w:rsidR="00C02B8C" w:rsidRPr="00DD7CCF" w:rsidRDefault="004D2E67" w:rsidP="00E2714A">
      <w:pPr>
        <w:pStyle w:val="Lista2"/>
      </w:pPr>
      <w:r w:rsidRPr="00DD7CCF">
        <w:t xml:space="preserve">in this case, do not add space characters around the </w:t>
      </w:r>
      <w:r w:rsidRPr="00DD7CCF">
        <w:rPr>
          <w:rStyle w:val="Code"/>
        </w:rPr>
        <w:t>&lt;space/&gt;</w:t>
      </w:r>
      <w:r w:rsidRPr="00DD7CCF">
        <w:t xml:space="preserve"> element</w:t>
      </w:r>
    </w:p>
    <w:p w14:paraId="10C0C592" w14:textId="788E9F04" w:rsidR="00C02B8C" w:rsidRPr="00DD7CCF" w:rsidRDefault="004D2E67" w:rsidP="00E2714A">
      <w:pPr>
        <w:pStyle w:val="Lista2"/>
      </w:pPr>
      <w:r w:rsidRPr="00DD7CCF">
        <w:t xml:space="preserve">see </w:t>
      </w:r>
      <w:r w:rsidR="003C3D87" w:rsidRPr="00DD7CCF">
        <w:t>§</w:t>
      </w:r>
      <w:r w:rsidR="00780A5D" w:rsidRPr="00DD7CCF">
        <w:fldChar w:fldCharType="begin"/>
      </w:r>
      <w:r w:rsidR="00780A5D" w:rsidRPr="00DD7CCF">
        <w:instrText xml:space="preserve"> REF _Ref43984944 \w \h </w:instrText>
      </w:r>
      <w:r w:rsidR="00DD7CCF">
        <w:instrText xml:space="preserve"> \* MERGEFORMAT </w:instrText>
      </w:r>
      <w:r w:rsidR="00780A5D" w:rsidRPr="00DD7CCF">
        <w:fldChar w:fldCharType="separate"/>
      </w:r>
      <w:r w:rsidR="00E90D07">
        <w:t>8.1.2</w:t>
      </w:r>
      <w:r w:rsidR="00780A5D" w:rsidRPr="00DD7CCF">
        <w:fldChar w:fldCharType="end"/>
      </w:r>
      <w:r w:rsidRPr="00DD7CCF">
        <w:t xml:space="preserve"> for further details</w:t>
      </w:r>
    </w:p>
    <w:p w14:paraId="21725746" w14:textId="77777777" w:rsidR="000D1ACC" w:rsidRPr="000D1ACC" w:rsidRDefault="000D1ACC" w:rsidP="000D1ACC">
      <w:pPr>
        <w:pStyle w:val="Lista"/>
        <w:rPr>
          <w:rFonts w:ascii="Arial" w:hAnsi="Arial" w:cs="Arial"/>
          <w:lang w:eastAsia="zh-TW" w:bidi="hi-IN"/>
        </w:rPr>
      </w:pPr>
      <w:r w:rsidRPr="000D1ACC">
        <w:rPr>
          <w:lang w:eastAsia="zh-TW" w:bidi="hi-IN"/>
        </w:rPr>
        <w:t>when a surface irregularity affects more than one line in this way, encode an imposed space for every affected line</w:t>
      </w:r>
    </w:p>
    <w:p w14:paraId="3A8ACBAE" w14:textId="4D1968F9" w:rsidR="000D1ACC" w:rsidRPr="000D1ACC" w:rsidRDefault="000D1ACC" w:rsidP="000D1ACC">
      <w:pPr>
        <w:pStyle w:val="Lista2"/>
        <w:rPr>
          <w:rFonts w:ascii="Arial" w:hAnsi="Arial" w:cs="Arial"/>
          <w:lang w:eastAsia="zh-TW" w:bidi="hi-IN"/>
        </w:rPr>
      </w:pPr>
      <w:r w:rsidRPr="000D1ACC">
        <w:rPr>
          <w:lang w:eastAsia="zh-TW" w:bidi="hi-IN"/>
        </w:rPr>
        <w:t xml:space="preserve">we </w:t>
      </w:r>
      <w:r>
        <w:rPr>
          <w:lang w:eastAsia="zh-TW" w:bidi="hi-IN"/>
        </w:rPr>
        <w:t xml:space="preserve">shall not </w:t>
      </w:r>
      <w:r w:rsidRPr="000D1ACC">
        <w:rPr>
          <w:lang w:eastAsia="zh-TW" w:bidi="hi-IN"/>
        </w:rPr>
        <w:t>use explicit encoding for the fact that these interruptions are due to a single irregularity (but this may be mentioned in the layout description)</w:t>
      </w:r>
    </w:p>
    <w:p w14:paraId="482EEE8E" w14:textId="7866F93B" w:rsidR="00C02B8C" w:rsidRPr="00DD7CCF" w:rsidRDefault="004D2E67" w:rsidP="00F04F4C">
      <w:pPr>
        <w:pStyle w:val="Lista"/>
      </w:pPr>
      <w:bookmarkStart w:id="281" w:name="_mo8ye4cvqr4s" w:colFirst="0" w:colLast="0"/>
      <w:bookmarkEnd w:id="281"/>
      <w:r w:rsidRPr="00DD7CCF">
        <w:t xml:space="preserve">when </w:t>
      </w:r>
      <w:r w:rsidR="000D1ACC" w:rsidRPr="000D1ACC">
        <w:rPr>
          <w:b/>
          <w:bCs/>
        </w:rPr>
        <w:t xml:space="preserve">encoding </w:t>
      </w:r>
      <w:r w:rsidRPr="000D1ACC">
        <w:rPr>
          <w:b/>
          <w:bCs/>
        </w:rPr>
        <w:t>binding hole</w:t>
      </w:r>
      <w:r w:rsidR="000D1ACC" w:rsidRPr="000D1ACC">
        <w:rPr>
          <w:b/>
          <w:bCs/>
        </w:rPr>
        <w:t>s</w:t>
      </w:r>
      <w:r w:rsidRPr="000D1ACC">
        <w:rPr>
          <w:b/>
          <w:bCs/>
        </w:rPr>
        <w:t xml:space="preserve"> in copper plate</w:t>
      </w:r>
      <w:r w:rsidR="000D1ACC" w:rsidRPr="000D1ACC">
        <w:rPr>
          <w:b/>
          <w:bCs/>
        </w:rPr>
        <w:t>s</w:t>
      </w:r>
      <w:r w:rsidR="00894E6E">
        <w:rPr>
          <w:b/>
          <w:bCs/>
        </w:rPr>
        <w:t xml:space="preserve"> or manuscripts</w:t>
      </w:r>
      <w:r w:rsidR="000D1ACC">
        <w:t>,</w:t>
      </w:r>
      <w:r w:rsidRPr="00DD7CCF">
        <w:t xml:space="preserve"> keep in mind that it is not the presence of a binding hole that we encode here, but the fact that such a hole has obliged the engraver to skip horizontally, therefore</w:t>
      </w:r>
    </w:p>
    <w:p w14:paraId="4B828657" w14:textId="7DFE8369" w:rsidR="00C02B8C" w:rsidRPr="00DD7CCF" w:rsidRDefault="004D2E67" w:rsidP="00E2714A">
      <w:pPr>
        <w:pStyle w:val="Lista2"/>
      </w:pPr>
      <w:r w:rsidRPr="00CD25A4">
        <w:rPr>
          <w:b/>
          <w:bCs/>
        </w:rPr>
        <w:t>do not</w:t>
      </w:r>
      <w:r w:rsidRPr="00DD7CCF">
        <w:t xml:space="preserve"> encode a space for a hole that is fully outside a margin line </w:t>
      </w:r>
      <w:r w:rsidRPr="00E24F87">
        <w:rPr>
          <w:noProof/>
        </w:rPr>
        <w:t>(</w:t>
      </w:r>
      <w:r w:rsidRPr="00DD7CCF">
        <w:t xml:space="preserve">in the area surrounding the text field), as in </w:t>
      </w:r>
      <w:r w:rsidR="001C1063" w:rsidRPr="00DD7CCF">
        <w:fldChar w:fldCharType="begin"/>
      </w:r>
      <w:r w:rsidR="001C1063" w:rsidRPr="00DD7CCF">
        <w:instrText xml:space="preserve"> REF _Ref44063881 \h </w:instrText>
      </w:r>
      <w:r w:rsidR="00DD7CCF">
        <w:instrText xml:space="preserve"> \* MERGEFORMAT </w:instrText>
      </w:r>
      <w:r w:rsidR="001C1063" w:rsidRPr="00DD7CCF">
        <w:fldChar w:fldCharType="separate"/>
      </w:r>
      <w:r w:rsidR="00E90D07" w:rsidRPr="00DD7CCF">
        <w:t xml:space="preserve">Example </w:t>
      </w:r>
      <w:r w:rsidR="00E90D07">
        <w:rPr>
          <w:noProof/>
        </w:rPr>
        <w:t>4.3.5</w:t>
      </w:r>
      <w:r w:rsidR="00E90D07" w:rsidRPr="00DD7CCF">
        <w:rPr>
          <w:noProof/>
        </w:rPr>
        <w:t>.</w:t>
      </w:r>
      <w:r w:rsidR="00E90D07">
        <w:rPr>
          <w:noProof/>
        </w:rPr>
        <w:t>A</w:t>
      </w:r>
      <w:r w:rsidR="001C1063" w:rsidRPr="00DD7CCF">
        <w:fldChar w:fldCharType="end"/>
      </w:r>
      <w:r w:rsidR="001C1063" w:rsidRPr="00DD7CCF">
        <w:t>/1</w:t>
      </w:r>
    </w:p>
    <w:p w14:paraId="69689FC1" w14:textId="418458D7" w:rsidR="00C02B8C" w:rsidRPr="00DD7CCF" w:rsidRDefault="004D2E67" w:rsidP="00E2714A">
      <w:pPr>
        <w:pStyle w:val="Lista2"/>
      </w:pPr>
      <w:r w:rsidRPr="00CD25A4">
        <w:rPr>
          <w:b/>
          <w:bCs/>
        </w:rPr>
        <w:t>do not</w:t>
      </w:r>
      <w:r w:rsidRPr="00DD7CCF">
        <w:t xml:space="preserve"> encode a space for a hole that lies within the text field, but between lines </w:t>
      </w:r>
      <w:r w:rsidRPr="00E24F87">
        <w:rPr>
          <w:noProof/>
        </w:rPr>
        <w:t>(</w:t>
      </w:r>
      <w:r w:rsidRPr="00DD7CCF">
        <w:t xml:space="preserve">even if lines above/below the hole bend, or if characters in those lines are distorted in order to accommodate the hole), as in </w:t>
      </w:r>
      <w:r w:rsidR="001C1063" w:rsidRPr="00DD7CCF">
        <w:fldChar w:fldCharType="begin"/>
      </w:r>
      <w:r w:rsidR="001C1063" w:rsidRPr="00DD7CCF">
        <w:instrText xml:space="preserve"> REF _Ref44063881 \h </w:instrText>
      </w:r>
      <w:r w:rsidR="00DD7CCF">
        <w:instrText xml:space="preserve"> \* MERGEFORMAT </w:instrText>
      </w:r>
      <w:r w:rsidR="001C1063" w:rsidRPr="00DD7CCF">
        <w:fldChar w:fldCharType="separate"/>
      </w:r>
      <w:r w:rsidR="00E90D07" w:rsidRPr="00DD7CCF">
        <w:t xml:space="preserve">Example </w:t>
      </w:r>
      <w:r w:rsidR="00E90D07">
        <w:rPr>
          <w:noProof/>
        </w:rPr>
        <w:t>4.3.5</w:t>
      </w:r>
      <w:r w:rsidR="00E90D07" w:rsidRPr="00DD7CCF">
        <w:rPr>
          <w:noProof/>
        </w:rPr>
        <w:t>.</w:t>
      </w:r>
      <w:r w:rsidR="00E90D07">
        <w:rPr>
          <w:noProof/>
        </w:rPr>
        <w:t>A</w:t>
      </w:r>
      <w:r w:rsidR="001C1063" w:rsidRPr="00DD7CCF">
        <w:fldChar w:fldCharType="end"/>
      </w:r>
      <w:r w:rsidR="001C1063" w:rsidRPr="00DD7CCF">
        <w:t>/2</w:t>
      </w:r>
    </w:p>
    <w:p w14:paraId="6DC59B62" w14:textId="20DF7C3D" w:rsidR="00C02B8C" w:rsidRPr="00DD7CCF" w:rsidRDefault="004D2E67" w:rsidP="00E2714A">
      <w:pPr>
        <w:pStyle w:val="Lista2"/>
      </w:pPr>
      <w:r w:rsidRPr="00CD25A4">
        <w:rPr>
          <w:b/>
          <w:bCs/>
        </w:rPr>
        <w:t>optionally</w:t>
      </w:r>
      <w:r w:rsidRPr="00DD7CCF">
        <w:t xml:space="preserve"> encode a space for a hole that is on or within the margin line, causing one or more text line to begin with an indent, as in </w:t>
      </w:r>
      <w:r w:rsidR="001C1063" w:rsidRPr="00DD7CCF">
        <w:fldChar w:fldCharType="begin"/>
      </w:r>
      <w:r w:rsidR="001C1063" w:rsidRPr="00DD7CCF">
        <w:instrText xml:space="preserve"> REF _Ref44063881 \h </w:instrText>
      </w:r>
      <w:r w:rsidR="00DD7CCF">
        <w:instrText xml:space="preserve"> \* MERGEFORMAT </w:instrText>
      </w:r>
      <w:r w:rsidR="001C1063" w:rsidRPr="00DD7CCF">
        <w:fldChar w:fldCharType="separate"/>
      </w:r>
      <w:r w:rsidR="00E90D07" w:rsidRPr="00DD7CCF">
        <w:t xml:space="preserve">Example </w:t>
      </w:r>
      <w:r w:rsidR="00E90D07">
        <w:rPr>
          <w:noProof/>
        </w:rPr>
        <w:t>4.3.5</w:t>
      </w:r>
      <w:r w:rsidR="00E90D07" w:rsidRPr="00DD7CCF">
        <w:rPr>
          <w:noProof/>
        </w:rPr>
        <w:t>.</w:t>
      </w:r>
      <w:r w:rsidR="00E90D07">
        <w:rPr>
          <w:noProof/>
        </w:rPr>
        <w:t>A</w:t>
      </w:r>
      <w:r w:rsidR="001C1063" w:rsidRPr="00DD7CCF">
        <w:fldChar w:fldCharType="end"/>
      </w:r>
      <w:r w:rsidR="001C1063" w:rsidRPr="00DD7CCF">
        <w:t>/3</w:t>
      </w:r>
    </w:p>
    <w:p w14:paraId="50E6EA7F" w14:textId="6673BEE0" w:rsidR="00C02B8C" w:rsidRDefault="004D2E67" w:rsidP="00E2714A">
      <w:pPr>
        <w:pStyle w:val="Lista2"/>
      </w:pPr>
      <w:r w:rsidRPr="00CD25A4">
        <w:rPr>
          <w:b/>
          <w:bCs/>
        </w:rPr>
        <w:t>preferably</w:t>
      </w:r>
      <w:r w:rsidRPr="00DD7CCF">
        <w:t xml:space="preserve"> encode a space for a hole that is fully within the text field, interrupting one or more text lines, as in </w:t>
      </w:r>
      <w:r w:rsidR="001C1063" w:rsidRPr="00DD7CCF">
        <w:fldChar w:fldCharType="begin"/>
      </w:r>
      <w:r w:rsidR="001C1063" w:rsidRPr="00DD7CCF">
        <w:instrText xml:space="preserve"> REF _Ref44063881 \h </w:instrText>
      </w:r>
      <w:r w:rsidR="00DD7CCF">
        <w:instrText xml:space="preserve"> \* MERGEFORMAT </w:instrText>
      </w:r>
      <w:r w:rsidR="001C1063" w:rsidRPr="00DD7CCF">
        <w:fldChar w:fldCharType="separate"/>
      </w:r>
      <w:r w:rsidR="00E90D07" w:rsidRPr="00DD7CCF">
        <w:t xml:space="preserve">Example </w:t>
      </w:r>
      <w:r w:rsidR="00E90D07">
        <w:rPr>
          <w:noProof/>
        </w:rPr>
        <w:t>4.3.5</w:t>
      </w:r>
      <w:r w:rsidR="00E90D07" w:rsidRPr="00DD7CCF">
        <w:rPr>
          <w:noProof/>
        </w:rPr>
        <w:t>.</w:t>
      </w:r>
      <w:r w:rsidR="00E90D07">
        <w:rPr>
          <w:noProof/>
        </w:rPr>
        <w:t>A</w:t>
      </w:r>
      <w:r w:rsidR="001C1063" w:rsidRPr="00DD7CCF">
        <w:fldChar w:fldCharType="end"/>
      </w:r>
      <w:r w:rsidR="001C1063" w:rsidRPr="00DD7CCF">
        <w:t>/4</w:t>
      </w:r>
    </w:p>
    <w:p w14:paraId="016E7C4F" w14:textId="52A64756" w:rsidR="00894E6E" w:rsidRPr="00DD7CCF" w:rsidRDefault="00894E6E" w:rsidP="00E2714A">
      <w:pPr>
        <w:pStyle w:val="Lista2"/>
      </w:pPr>
      <w:r w:rsidRPr="00894E6E">
        <w:t xml:space="preserve">if you encode spaces imposed by holes, do this in every line that has a space associated with a hole, even if the hole itself does not affect all of these lines, as in </w:t>
      </w:r>
      <w:r w:rsidRPr="00DD7CCF">
        <w:fldChar w:fldCharType="begin"/>
      </w:r>
      <w:r w:rsidRPr="00DD7CCF">
        <w:instrText xml:space="preserve"> REF _Ref44063881 \h </w:instrText>
      </w:r>
      <w:r>
        <w:instrText xml:space="preserve"> \* MERGEFORMAT </w:instrText>
      </w:r>
      <w:r w:rsidRPr="00DD7CCF">
        <w:fldChar w:fldCharType="separate"/>
      </w:r>
      <w:r w:rsidRPr="00DD7CCF">
        <w:t xml:space="preserve">Example </w:t>
      </w:r>
      <w:r>
        <w:rPr>
          <w:noProof/>
        </w:rPr>
        <w:t>4.3.5</w:t>
      </w:r>
      <w:r w:rsidRPr="00DD7CCF">
        <w:rPr>
          <w:noProof/>
        </w:rPr>
        <w:t>.</w:t>
      </w:r>
      <w:r>
        <w:rPr>
          <w:noProof/>
        </w:rPr>
        <w:t>A</w:t>
      </w:r>
      <w:r w:rsidRPr="00DD7CCF">
        <w:fldChar w:fldCharType="end"/>
      </w:r>
      <w:r w:rsidRPr="00DD7CCF">
        <w:t>/</w:t>
      </w:r>
      <w:r>
        <w:t>5</w:t>
      </w:r>
    </w:p>
    <w:p w14:paraId="45BEF98E" w14:textId="77777777" w:rsidR="00C02B8C" w:rsidRPr="00DD7CCF" w:rsidRDefault="004D2E67" w:rsidP="00E2714A">
      <w:pPr>
        <w:pStyle w:val="Lista2"/>
      </w:pPr>
      <w:r w:rsidRPr="00DD7CCF">
        <w:t>keep in mind that binding holes, whether encoded individually or not, must be described in your layout description</w:t>
      </w:r>
    </w:p>
    <w:p w14:paraId="4A789A3F" w14:textId="77777777" w:rsidR="001C1063" w:rsidRPr="00DD7CCF" w:rsidRDefault="001C1063" w:rsidP="001C1063"/>
    <w:tbl>
      <w:tblPr>
        <w:tblStyle w:val="CodeSampleTable"/>
        <w:tblW w:w="5000" w:type="pct"/>
        <w:tblLook w:val="04A0" w:firstRow="1" w:lastRow="0" w:firstColumn="1" w:lastColumn="0" w:noHBand="0" w:noVBand="1"/>
      </w:tblPr>
      <w:tblGrid>
        <w:gridCol w:w="1925"/>
        <w:gridCol w:w="1925"/>
        <w:gridCol w:w="1924"/>
        <w:gridCol w:w="1924"/>
        <w:gridCol w:w="1924"/>
      </w:tblGrid>
      <w:tr w:rsidR="00894E6E" w:rsidRPr="00DD7CCF" w14:paraId="29EB39E2" w14:textId="5B57D9A9" w:rsidTr="00894E6E">
        <w:trPr>
          <w:cnfStyle w:val="100000000000" w:firstRow="1" w:lastRow="0" w:firstColumn="0" w:lastColumn="0" w:oddVBand="0" w:evenVBand="0" w:oddHBand="0" w:evenHBand="0" w:firstRowFirstColumn="0" w:firstRowLastColumn="0" w:lastRowFirstColumn="0" w:lastRowLastColumn="0"/>
        </w:trPr>
        <w:tc>
          <w:tcPr>
            <w:tcW w:w="5000" w:type="pct"/>
            <w:gridSpan w:val="5"/>
          </w:tcPr>
          <w:p w14:paraId="5446047B" w14:textId="0B51D2F1" w:rsidR="00894E6E" w:rsidRPr="00DD7CCF" w:rsidRDefault="00894E6E" w:rsidP="00B3351B">
            <w:pPr>
              <w:pStyle w:val="Kpalrs"/>
            </w:pPr>
            <w:bookmarkStart w:id="282" w:name="_Ref44063881"/>
            <w:bookmarkStart w:id="283" w:name="_Ref44063878"/>
            <w:r w:rsidRPr="00DD7CCF">
              <w:lastRenderedPageBreak/>
              <w:t xml:space="preserve">Example </w:t>
            </w:r>
            <w:r>
              <w:fldChar w:fldCharType="begin"/>
            </w:r>
            <w:r>
              <w:instrText xml:space="preserve"> STYLEREF 3 \s </w:instrText>
            </w:r>
            <w:r>
              <w:fldChar w:fldCharType="separate"/>
            </w:r>
            <w:r w:rsidR="005E67E7">
              <w:rPr>
                <w:noProof/>
              </w:rPr>
              <w:t>4.3.5</w:t>
            </w:r>
            <w:r>
              <w:rPr>
                <w:noProof/>
              </w:rPr>
              <w:fldChar w:fldCharType="end"/>
            </w:r>
            <w:r w:rsidRPr="00DD7CCF">
              <w:t>.</w:t>
            </w:r>
            <w:r>
              <w:fldChar w:fldCharType="begin"/>
            </w:r>
            <w:r>
              <w:instrText xml:space="preserve"> SEQ Example \* ALPHABETIC \s 3 </w:instrText>
            </w:r>
            <w:r>
              <w:fldChar w:fldCharType="separate"/>
            </w:r>
            <w:r w:rsidR="005E67E7">
              <w:rPr>
                <w:noProof/>
              </w:rPr>
              <w:t>A</w:t>
            </w:r>
            <w:r>
              <w:rPr>
                <w:noProof/>
              </w:rPr>
              <w:fldChar w:fldCharType="end"/>
            </w:r>
            <w:bookmarkEnd w:id="282"/>
            <w:r w:rsidRPr="00DD7CCF">
              <w:t>: positions of a binding hole relative to text</w:t>
            </w:r>
            <w:bookmarkEnd w:id="283"/>
          </w:p>
        </w:tc>
      </w:tr>
      <w:tr w:rsidR="00894E6E" w:rsidRPr="00DD7CCF" w14:paraId="4BE27A4C" w14:textId="1D26C597" w:rsidTr="00894E6E">
        <w:tc>
          <w:tcPr>
            <w:tcW w:w="1000" w:type="pct"/>
            <w:vAlign w:val="center"/>
          </w:tcPr>
          <w:p w14:paraId="40184E12" w14:textId="77777777" w:rsidR="00894E6E" w:rsidRPr="00DD7CCF" w:rsidRDefault="00894E6E" w:rsidP="001C1063">
            <w:pPr>
              <w:pStyle w:val="Tabletext"/>
              <w:jc w:val="center"/>
            </w:pPr>
            <w:r w:rsidRPr="00DD7CCF">
              <w:t>1</w:t>
            </w:r>
          </w:p>
        </w:tc>
        <w:tc>
          <w:tcPr>
            <w:tcW w:w="1000" w:type="pct"/>
            <w:vAlign w:val="center"/>
          </w:tcPr>
          <w:p w14:paraId="7F77E080" w14:textId="77777777" w:rsidR="00894E6E" w:rsidRPr="00DD7CCF" w:rsidRDefault="00894E6E" w:rsidP="001C1063">
            <w:pPr>
              <w:pStyle w:val="Tabletext"/>
              <w:jc w:val="center"/>
            </w:pPr>
            <w:r w:rsidRPr="00DD7CCF">
              <w:t>2</w:t>
            </w:r>
          </w:p>
        </w:tc>
        <w:tc>
          <w:tcPr>
            <w:tcW w:w="1000" w:type="pct"/>
            <w:vAlign w:val="center"/>
          </w:tcPr>
          <w:p w14:paraId="34EC9825" w14:textId="77777777" w:rsidR="00894E6E" w:rsidRPr="00DD7CCF" w:rsidRDefault="00894E6E" w:rsidP="001C1063">
            <w:pPr>
              <w:pStyle w:val="Tabletext"/>
              <w:jc w:val="center"/>
            </w:pPr>
            <w:r w:rsidRPr="00DD7CCF">
              <w:t>3</w:t>
            </w:r>
          </w:p>
        </w:tc>
        <w:tc>
          <w:tcPr>
            <w:tcW w:w="1000" w:type="pct"/>
            <w:vAlign w:val="center"/>
          </w:tcPr>
          <w:p w14:paraId="739590D7" w14:textId="77777777" w:rsidR="00894E6E" w:rsidRPr="00DD7CCF" w:rsidRDefault="00894E6E" w:rsidP="001C1063">
            <w:pPr>
              <w:pStyle w:val="Tabletext"/>
              <w:jc w:val="center"/>
            </w:pPr>
            <w:r w:rsidRPr="00DD7CCF">
              <w:t>4</w:t>
            </w:r>
          </w:p>
        </w:tc>
        <w:tc>
          <w:tcPr>
            <w:tcW w:w="1000" w:type="pct"/>
          </w:tcPr>
          <w:p w14:paraId="737702B3" w14:textId="0235D688" w:rsidR="00894E6E" w:rsidRPr="00DD7CCF" w:rsidRDefault="00894E6E" w:rsidP="001C1063">
            <w:pPr>
              <w:pStyle w:val="Tabletext"/>
              <w:jc w:val="center"/>
            </w:pPr>
            <w:r>
              <w:t>5</w:t>
            </w:r>
          </w:p>
        </w:tc>
      </w:tr>
      <w:tr w:rsidR="00894E6E" w:rsidRPr="00DD7CCF" w14:paraId="4C2D4AA3" w14:textId="37AF8CDB" w:rsidTr="00894E6E">
        <w:tc>
          <w:tcPr>
            <w:tcW w:w="1000" w:type="pct"/>
            <w:vAlign w:val="center"/>
          </w:tcPr>
          <w:p w14:paraId="4A7A888E" w14:textId="77777777" w:rsidR="00894E6E" w:rsidRPr="003E62E2" w:rsidRDefault="00894E6E" w:rsidP="00CA38BD">
            <w:pPr>
              <w:pStyle w:val="Tabletext"/>
              <w:jc w:val="center"/>
            </w:pPr>
            <w:r>
              <w:rPr>
                <w:noProof/>
              </w:rPr>
              <w:drawing>
                <wp:inline distT="0" distB="0" distL="0" distR="0" wp14:anchorId="23839480" wp14:editId="09E4A681">
                  <wp:extent cx="1000800" cy="694800"/>
                  <wp:effectExtent l="0" t="0" r="8890" b="0"/>
                  <wp:docPr id="46" name="Kép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000800" cy="694800"/>
                          </a:xfrm>
                          <a:prstGeom prst="rect">
                            <a:avLst/>
                          </a:prstGeom>
                          <a:noFill/>
                          <a:ln>
                            <a:noFill/>
                          </a:ln>
                        </pic:spPr>
                      </pic:pic>
                    </a:graphicData>
                  </a:graphic>
                </wp:inline>
              </w:drawing>
            </w:r>
          </w:p>
        </w:tc>
        <w:tc>
          <w:tcPr>
            <w:tcW w:w="1000" w:type="pct"/>
            <w:vAlign w:val="center"/>
          </w:tcPr>
          <w:p w14:paraId="59D58C59" w14:textId="77777777" w:rsidR="00894E6E" w:rsidRPr="003E62E2" w:rsidRDefault="00894E6E" w:rsidP="00CA38BD">
            <w:pPr>
              <w:pStyle w:val="Tabletext"/>
              <w:jc w:val="center"/>
            </w:pPr>
            <w:r>
              <w:rPr>
                <w:noProof/>
              </w:rPr>
              <w:drawing>
                <wp:inline distT="0" distB="0" distL="0" distR="0" wp14:anchorId="23D45897" wp14:editId="24575566">
                  <wp:extent cx="1000800" cy="694800"/>
                  <wp:effectExtent l="0" t="0" r="8890" b="0"/>
                  <wp:docPr id="47" name="Kép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000800" cy="694800"/>
                          </a:xfrm>
                          <a:prstGeom prst="rect">
                            <a:avLst/>
                          </a:prstGeom>
                          <a:noFill/>
                          <a:ln>
                            <a:noFill/>
                          </a:ln>
                        </pic:spPr>
                      </pic:pic>
                    </a:graphicData>
                  </a:graphic>
                </wp:inline>
              </w:drawing>
            </w:r>
          </w:p>
        </w:tc>
        <w:tc>
          <w:tcPr>
            <w:tcW w:w="1000" w:type="pct"/>
            <w:vAlign w:val="center"/>
          </w:tcPr>
          <w:p w14:paraId="70760739" w14:textId="77777777" w:rsidR="00894E6E" w:rsidRPr="003E62E2" w:rsidRDefault="00894E6E" w:rsidP="00CA38BD">
            <w:pPr>
              <w:pStyle w:val="Tabletext"/>
              <w:jc w:val="center"/>
            </w:pPr>
            <w:r>
              <w:rPr>
                <w:noProof/>
              </w:rPr>
              <w:drawing>
                <wp:inline distT="0" distB="0" distL="0" distR="0" wp14:anchorId="4573FAE7" wp14:editId="0D6D4963">
                  <wp:extent cx="1000800" cy="694800"/>
                  <wp:effectExtent l="0" t="0" r="8890" b="0"/>
                  <wp:docPr id="48" name="Kép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000800" cy="694800"/>
                          </a:xfrm>
                          <a:prstGeom prst="rect">
                            <a:avLst/>
                          </a:prstGeom>
                          <a:noFill/>
                          <a:ln>
                            <a:noFill/>
                          </a:ln>
                        </pic:spPr>
                      </pic:pic>
                    </a:graphicData>
                  </a:graphic>
                </wp:inline>
              </w:drawing>
            </w:r>
          </w:p>
        </w:tc>
        <w:tc>
          <w:tcPr>
            <w:tcW w:w="1000" w:type="pct"/>
            <w:vAlign w:val="center"/>
          </w:tcPr>
          <w:p w14:paraId="7B000E30" w14:textId="77777777" w:rsidR="00894E6E" w:rsidRPr="003E62E2" w:rsidRDefault="00894E6E" w:rsidP="00CA38BD">
            <w:pPr>
              <w:pStyle w:val="Tabletext"/>
              <w:jc w:val="center"/>
            </w:pPr>
            <w:r>
              <w:rPr>
                <w:noProof/>
              </w:rPr>
              <w:drawing>
                <wp:inline distT="0" distB="0" distL="0" distR="0" wp14:anchorId="34A509CC" wp14:editId="3A759EBE">
                  <wp:extent cx="1000800" cy="694800"/>
                  <wp:effectExtent l="0" t="0" r="8890" b="0"/>
                  <wp:docPr id="50" name="Kép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000800" cy="694800"/>
                          </a:xfrm>
                          <a:prstGeom prst="rect">
                            <a:avLst/>
                          </a:prstGeom>
                          <a:noFill/>
                          <a:ln>
                            <a:noFill/>
                          </a:ln>
                        </pic:spPr>
                      </pic:pic>
                    </a:graphicData>
                  </a:graphic>
                </wp:inline>
              </w:drawing>
            </w:r>
          </w:p>
        </w:tc>
        <w:tc>
          <w:tcPr>
            <w:tcW w:w="1000" w:type="pct"/>
          </w:tcPr>
          <w:p w14:paraId="64BB82E6" w14:textId="0F2B10F2" w:rsidR="00894E6E" w:rsidRDefault="00894E6E" w:rsidP="00CA38BD">
            <w:pPr>
              <w:pStyle w:val="Tabletext"/>
              <w:jc w:val="center"/>
              <w:rPr>
                <w:noProof/>
              </w:rPr>
            </w:pPr>
            <w:r>
              <w:rPr>
                <w:rFonts w:cs="Calibri"/>
                <w:noProof/>
                <w:color w:val="000000"/>
                <w:bdr w:val="none" w:sz="0" w:space="0" w:color="auto" w:frame="1"/>
              </w:rPr>
              <w:drawing>
                <wp:inline distT="0" distB="0" distL="0" distR="0" wp14:anchorId="344EE135" wp14:editId="4A49E034">
                  <wp:extent cx="1023620" cy="1091565"/>
                  <wp:effectExtent l="0" t="0" r="5080" b="0"/>
                  <wp:docPr id="31" name="Kép 31" descr="https://lh6.googleusercontent.com/h0-lQQxgvyaDTEd3qOfSDHsHJoKJte13lBPtryHamsNvh1_sV8yQaT336kWSfqL97lS0ZK8C4ul-VszsSISSIDVfcnQ89DPmi9uw3QzeNJv13EKWtOI0INfaIuWVADbu5mDaJeROVv51RxYRQIMpKsO0HHyAzzVdtoGmMuvy84FQAo0yxTRJhs4MI9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h0-lQQxgvyaDTEd3qOfSDHsHJoKJte13lBPtryHamsNvh1_sV8yQaT336kWSfqL97lS0ZK8C4ul-VszsSISSIDVfcnQ89DPmi9uw3QzeNJv13EKWtOI0INfaIuWVADbu5mDaJeROVv51RxYRQIMpKsO0HHyAzzVdtoGmMuvy84FQAo0yxTRJhs4MI9Ey"/>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023620" cy="1091565"/>
                          </a:xfrm>
                          <a:prstGeom prst="rect">
                            <a:avLst/>
                          </a:prstGeom>
                          <a:noFill/>
                          <a:ln>
                            <a:noFill/>
                          </a:ln>
                        </pic:spPr>
                      </pic:pic>
                    </a:graphicData>
                  </a:graphic>
                </wp:inline>
              </w:drawing>
            </w:r>
          </w:p>
        </w:tc>
      </w:tr>
    </w:tbl>
    <w:p w14:paraId="2F8FF249" w14:textId="021C24E4" w:rsidR="00940A9B" w:rsidRPr="00DD7CCF" w:rsidRDefault="00940A9B" w:rsidP="00940A9B">
      <w:pPr>
        <w:pStyle w:val="Cmsor3"/>
      </w:pPr>
      <w:bookmarkStart w:id="284" w:name="_4ie6uwnthfaw" w:colFirst="0" w:colLast="0"/>
      <w:bookmarkStart w:id="285" w:name="_9qk9995s9cyz" w:colFirst="0" w:colLast="0"/>
      <w:bookmarkStart w:id="286" w:name="_Ref63674539"/>
      <w:bookmarkStart w:id="287" w:name="_Toc74733464"/>
      <w:bookmarkStart w:id="288" w:name="_Ref43985257"/>
      <w:bookmarkEnd w:id="284"/>
      <w:bookmarkEnd w:id="285"/>
      <w:r>
        <w:t>Unexplained space</w:t>
      </w:r>
      <w:bookmarkEnd w:id="286"/>
      <w:bookmarkEnd w:id="287"/>
    </w:p>
    <w:p w14:paraId="073BF291" w14:textId="2A821C42" w:rsidR="0044366B" w:rsidRDefault="0044366B" w:rsidP="00940A9B">
      <w:pPr>
        <w:pStyle w:val="Lista"/>
      </w:pPr>
      <w:r w:rsidRPr="0044366B">
        <w:t>some spaces may be deemed significant even though they cannot be assigned to any of the classes dealt with in §</w:t>
      </w:r>
      <w:r>
        <w:fldChar w:fldCharType="begin"/>
      </w:r>
      <w:r>
        <w:instrText xml:space="preserve"> REF _Ref134027392 \r \h </w:instrText>
      </w:r>
      <w:r>
        <w:fldChar w:fldCharType="separate"/>
      </w:r>
      <w:r>
        <w:t>4.3.2</w:t>
      </w:r>
      <w:r>
        <w:fldChar w:fldCharType="end"/>
      </w:r>
      <w:r>
        <w:t xml:space="preserve"> to §</w:t>
      </w:r>
      <w:r>
        <w:fldChar w:fldCharType="begin"/>
      </w:r>
      <w:r>
        <w:instrText xml:space="preserve"> REF _Ref43985107 \r \h </w:instrText>
      </w:r>
      <w:r>
        <w:fldChar w:fldCharType="separate"/>
      </w:r>
      <w:r>
        <w:t>4.3.5</w:t>
      </w:r>
      <w:r>
        <w:fldChar w:fldCharType="end"/>
      </w:r>
      <w:r w:rsidRPr="0044366B">
        <w:t>, for example because</w:t>
      </w:r>
    </w:p>
    <w:p w14:paraId="2534C243" w14:textId="77777777" w:rsidR="0044366B" w:rsidRDefault="0044366B" w:rsidP="0044366B">
      <w:pPr>
        <w:pStyle w:val="Lista2"/>
      </w:pPr>
      <w:r>
        <w:t>working without access to a good surrogate, you cannot decide if any of the classes apply, or</w:t>
      </w:r>
    </w:p>
    <w:p w14:paraId="740D5808" w14:textId="77777777" w:rsidR="0044366B" w:rsidRDefault="0044366B" w:rsidP="0044366B">
      <w:pPr>
        <w:pStyle w:val="Lista2"/>
      </w:pPr>
      <w:r>
        <w:t>none of these classes correspond closely enough to your hypothesis of why the space is present</w:t>
      </w:r>
    </w:p>
    <w:p w14:paraId="1547C5CC" w14:textId="682E4A3F" w:rsidR="00940A9B" w:rsidRDefault="0044366B" w:rsidP="00940A9B">
      <w:pPr>
        <w:pStyle w:val="Lista"/>
      </w:pPr>
      <w:r w:rsidRPr="0044366B">
        <w:t>in such cases, use</w:t>
      </w:r>
      <w:r w:rsidR="00940A9B">
        <w:t xml:space="preserve"> </w:t>
      </w:r>
      <w:r w:rsidR="00940A9B" w:rsidRPr="00940A9B">
        <w:rPr>
          <w:rStyle w:val="Code"/>
        </w:rPr>
        <w:t>&lt;space/&gt;</w:t>
      </w:r>
      <w:r w:rsidR="00940A9B">
        <w:t xml:space="preserve"> with </w:t>
      </w:r>
      <w:r w:rsidR="00940A9B" w:rsidRPr="00940A9B">
        <w:rPr>
          <w:rStyle w:val="Codeattribute"/>
        </w:rPr>
        <w:t>@type</w:t>
      </w:r>
      <w:r w:rsidR="00940A9B" w:rsidRPr="00940A9B">
        <w:rPr>
          <w:rStyle w:val="Code"/>
        </w:rPr>
        <w:t>=</w:t>
      </w:r>
      <w:r w:rsidR="00940A9B" w:rsidRPr="00940A9B">
        <w:rPr>
          <w:rStyle w:val="Codevalue"/>
        </w:rPr>
        <w:t>"</w:t>
      </w:r>
      <w:r>
        <w:rPr>
          <w:rStyle w:val="Codevalue"/>
        </w:rPr>
        <w:t>unclassified</w:t>
      </w:r>
      <w:r w:rsidR="00940A9B" w:rsidRPr="00940A9B">
        <w:rPr>
          <w:rStyle w:val="Codevalue"/>
        </w:rPr>
        <w:t>"</w:t>
      </w:r>
    </w:p>
    <w:p w14:paraId="7D7BE45E" w14:textId="51783825" w:rsidR="00940A9B" w:rsidRDefault="00940A9B" w:rsidP="00940A9B">
      <w:pPr>
        <w:pStyle w:val="Lista"/>
      </w:pPr>
      <w:r>
        <w:t>as in the case of semantic spacing (</w:t>
      </w:r>
      <w:r w:rsidR="00BB504D">
        <w:t>§</w:t>
      </w:r>
      <w:r w:rsidR="001663CE">
        <w:fldChar w:fldCharType="begin"/>
      </w:r>
      <w:r w:rsidR="001663CE">
        <w:instrText xml:space="preserve"> REF _Ref134026679 \r \h </w:instrText>
      </w:r>
      <w:r w:rsidR="001663CE">
        <w:fldChar w:fldCharType="separate"/>
      </w:r>
      <w:r w:rsidR="001663CE">
        <w:t>4.3.3</w:t>
      </w:r>
      <w:r w:rsidR="001663CE">
        <w:fldChar w:fldCharType="end"/>
      </w:r>
      <w:r>
        <w:t>),</w:t>
      </w:r>
    </w:p>
    <w:p w14:paraId="14F4F25F" w14:textId="77777777" w:rsidR="00940A9B" w:rsidRDefault="00940A9B" w:rsidP="00940A9B">
      <w:pPr>
        <w:pStyle w:val="Lista2"/>
      </w:pPr>
      <w:r>
        <w:t>add no further attributes for small spaces</w:t>
      </w:r>
    </w:p>
    <w:p w14:paraId="404EB9E7" w14:textId="1402E2AF" w:rsidR="00940A9B" w:rsidRPr="00DD7CCF" w:rsidRDefault="00940A9B" w:rsidP="00940A9B">
      <w:pPr>
        <w:pStyle w:val="Lista2"/>
      </w:pPr>
      <w:r>
        <w:t xml:space="preserve">for larger spaces (two or more character widths), use the attributes </w:t>
      </w:r>
      <w:r w:rsidRPr="00940A9B">
        <w:rPr>
          <w:rStyle w:val="Codeattribute"/>
        </w:rPr>
        <w:t>@quantity</w:t>
      </w:r>
      <w:r>
        <w:t xml:space="preserve"> and </w:t>
      </w:r>
      <w:r w:rsidRPr="00940A9B">
        <w:rPr>
          <w:rStyle w:val="Codeattribute"/>
        </w:rPr>
        <w:t>@unit</w:t>
      </w:r>
      <w:r w:rsidRPr="00940A9B">
        <w:rPr>
          <w:rStyle w:val="Code"/>
        </w:rPr>
        <w:t>=</w:t>
      </w:r>
      <w:r w:rsidRPr="00940A9B">
        <w:rPr>
          <w:rStyle w:val="Codevalue"/>
        </w:rPr>
        <w:t>"character"</w:t>
      </w:r>
      <w:r>
        <w:t xml:space="preserve"> to encode their size</w:t>
      </w:r>
    </w:p>
    <w:p w14:paraId="47941458" w14:textId="4C683D66" w:rsidR="00C02B8C" w:rsidRPr="00DD7CCF" w:rsidRDefault="004D2E67" w:rsidP="00D4342A">
      <w:pPr>
        <w:pStyle w:val="Cmsor2"/>
      </w:pPr>
      <w:bookmarkStart w:id="289" w:name="_Toc74733465"/>
      <w:r w:rsidRPr="00DD7CCF">
        <w:t xml:space="preserve">Premodern </w:t>
      </w:r>
      <w:r w:rsidR="00AA2B07">
        <w:t xml:space="preserve">Scribal </w:t>
      </w:r>
      <w:r w:rsidRPr="00DD7CCF">
        <w:t>Intervention</w:t>
      </w:r>
      <w:bookmarkEnd w:id="288"/>
      <w:bookmarkEnd w:id="289"/>
    </w:p>
    <w:p w14:paraId="16DD45F1" w14:textId="77777777" w:rsidR="00C02B8C" w:rsidRPr="00DD7CCF" w:rsidRDefault="004D2E67" w:rsidP="00E2714A">
      <w:pPr>
        <w:pStyle w:val="Lista"/>
      </w:pPr>
      <w:r w:rsidRPr="00DD7CCF">
        <w:t>this section covers deliberate alteration of the inscribed text carried out in premodern times, and thus does not apply to</w:t>
      </w:r>
    </w:p>
    <w:p w14:paraId="41D0FD73" w14:textId="77777777" w:rsidR="00C02B8C" w:rsidRPr="00DD7CCF" w:rsidRDefault="004D2E67" w:rsidP="00E2714A">
      <w:pPr>
        <w:pStyle w:val="Lista2"/>
      </w:pPr>
      <w:r w:rsidRPr="00DD7CCF">
        <w:t>purposeful or accidental effacement of the entire text or random parts of it</w:t>
      </w:r>
    </w:p>
    <w:p w14:paraId="099808E3" w14:textId="77777777" w:rsidR="00C02B8C" w:rsidRPr="00DD7CCF" w:rsidRDefault="004D2E67" w:rsidP="00E2714A">
      <w:pPr>
        <w:pStyle w:val="Lista2"/>
      </w:pPr>
      <w:r w:rsidRPr="00DD7CCF">
        <w:t>the engraving of a palimpsest over a pre-existing inscription</w:t>
      </w:r>
    </w:p>
    <w:p w14:paraId="2899935B" w14:textId="66B23212" w:rsidR="00C02B8C" w:rsidRPr="00DD7CCF" w:rsidRDefault="004D2E67" w:rsidP="00E2714A">
      <w:pPr>
        <w:pStyle w:val="Lista"/>
      </w:pPr>
      <w:r w:rsidRPr="00DD7CCF">
        <w:t>most premodern corrections presumably took place shortly after the full text was first engraved</w:t>
      </w:r>
      <w:r w:rsidR="00AA2B07" w:rsidRPr="00AA2B07">
        <w:t xml:space="preserve"> and were carried out by the original scribe/engraver</w:t>
      </w:r>
      <w:r w:rsidRPr="00DD7CCF">
        <w:t>, though some may have happened at a later time</w:t>
      </w:r>
      <w:r w:rsidR="00AA2B07" w:rsidRPr="00AA2B07">
        <w:t xml:space="preserve"> and/or may have been executed by a different person</w:t>
      </w:r>
    </w:p>
    <w:p w14:paraId="26B6C7F4" w14:textId="77777777" w:rsidR="00C02B8C" w:rsidRPr="00DD7CCF" w:rsidRDefault="004D2E67" w:rsidP="00E2714A">
      <w:pPr>
        <w:pStyle w:val="Lista2"/>
      </w:pPr>
      <w:r w:rsidRPr="00DD7CCF">
        <w:t xml:space="preserve">the precise deletion of clearly circumscribed sections of an inscription </w:t>
      </w:r>
      <w:r w:rsidRPr="00E24F87">
        <w:rPr>
          <w:noProof/>
        </w:rPr>
        <w:t>(</w:t>
      </w:r>
      <w:r w:rsidRPr="00DD7CCF">
        <w:t>e.g. of names) is included in the scope of this section</w:t>
      </w:r>
    </w:p>
    <w:p w14:paraId="4D219077" w14:textId="77777777" w:rsidR="00C02B8C" w:rsidRPr="00DD7CCF" w:rsidRDefault="004D2E67" w:rsidP="00D4342A">
      <w:pPr>
        <w:pStyle w:val="Cmsor3"/>
      </w:pPr>
      <w:bookmarkStart w:id="290" w:name="_an1iq23tb1j" w:colFirst="0" w:colLast="0"/>
      <w:bookmarkStart w:id="291" w:name="_Ref43985171"/>
      <w:bookmarkStart w:id="292" w:name="_Toc74733466"/>
      <w:bookmarkEnd w:id="290"/>
      <w:r w:rsidRPr="00DD7CCF">
        <w:t>Premodern deletion</w:t>
      </w:r>
      <w:bookmarkEnd w:id="291"/>
      <w:bookmarkEnd w:id="292"/>
    </w:p>
    <w:p w14:paraId="1BB0013F" w14:textId="2B71FE3A" w:rsidR="00C02B8C" w:rsidRPr="00DD7CCF" w:rsidRDefault="007346F4" w:rsidP="00E2714A">
      <w:pPr>
        <w:pStyle w:val="Lista"/>
      </w:pPr>
      <w:r w:rsidRPr="007346F4">
        <w:t xml:space="preserve">text that was deleted in premodern time (without adding a corresponding correction) should be wrapped in the element </w:t>
      </w:r>
      <w:r w:rsidR="004D2E67" w:rsidRPr="00DD7CCF">
        <w:rPr>
          <w:rStyle w:val="Code"/>
        </w:rPr>
        <w:t>&lt;del&gt;</w:t>
      </w:r>
    </w:p>
    <w:p w14:paraId="4A2C8376" w14:textId="7611C7D2" w:rsidR="00C02B8C" w:rsidRDefault="004D2E67" w:rsidP="00E2714A">
      <w:pPr>
        <w:pStyle w:val="Lista2"/>
      </w:pPr>
      <w:r w:rsidRPr="00DD7CCF">
        <w:t xml:space="preserve">the contents of this element may include additional markup, e.g. for reading difficulties </w:t>
      </w:r>
      <w:r w:rsidRPr="00E24F87">
        <w:rPr>
          <w:noProof/>
        </w:rPr>
        <w:t>(</w:t>
      </w:r>
      <w:r w:rsidR="003C3D87" w:rsidRPr="00DD7CCF">
        <w:t>§</w:t>
      </w:r>
      <w:r w:rsidR="0082156E" w:rsidRPr="00DD7CCF">
        <w:fldChar w:fldCharType="begin"/>
      </w:r>
      <w:r w:rsidR="0082156E" w:rsidRPr="00DD7CCF">
        <w:instrText xml:space="preserve"> REF _Ref43981505 \w \h </w:instrText>
      </w:r>
      <w:r w:rsidR="00DD7CCF">
        <w:instrText xml:space="preserve"> \* MERGEFORMAT </w:instrText>
      </w:r>
      <w:r w:rsidR="0082156E" w:rsidRPr="00DD7CCF">
        <w:fldChar w:fldCharType="separate"/>
      </w:r>
      <w:r w:rsidR="00E90D07">
        <w:t>5.3</w:t>
      </w:r>
      <w:r w:rsidR="0082156E" w:rsidRPr="00DD7CCF">
        <w:fldChar w:fldCharType="end"/>
      </w:r>
      <w:r w:rsidRPr="00DD7CCF">
        <w:t>)</w:t>
      </w:r>
    </w:p>
    <w:p w14:paraId="027EFB4A" w14:textId="2FDC1D3F" w:rsidR="00F94D39" w:rsidRPr="00DD7CCF" w:rsidRDefault="00F94D39" w:rsidP="00F94D39">
      <w:pPr>
        <w:pStyle w:val="Lista3"/>
      </w:pPr>
      <w:r w:rsidRPr="00F94D39">
        <w:t xml:space="preserve">in particular, deleted characters that cannot be read must be marked up as such, e.g. </w:t>
      </w:r>
      <w:r w:rsidRPr="00F94D39">
        <w:rPr>
          <w:rStyle w:val="Code"/>
        </w:rPr>
        <w:t xml:space="preserve">&lt;del&gt;&lt;gap </w:t>
      </w:r>
      <w:r w:rsidRPr="00F94D39">
        <w:rPr>
          <w:rStyle w:val="Codeattribute"/>
        </w:rPr>
        <w:t>reason</w:t>
      </w:r>
      <w:r w:rsidRPr="00F94D39">
        <w:rPr>
          <w:rStyle w:val="Code"/>
        </w:rPr>
        <w:t>=</w:t>
      </w:r>
      <w:r w:rsidRPr="00F94D39">
        <w:rPr>
          <w:rStyle w:val="Codevalue"/>
        </w:rPr>
        <w:t>"illegible"</w:t>
      </w:r>
      <w:r w:rsidRPr="00F94D39">
        <w:rPr>
          <w:rStyle w:val="Code"/>
        </w:rPr>
        <w:t xml:space="preserve"> </w:t>
      </w:r>
      <w:r w:rsidRPr="00F94D39">
        <w:rPr>
          <w:rStyle w:val="Codeattribute"/>
        </w:rPr>
        <w:t>quantity</w:t>
      </w:r>
      <w:r w:rsidRPr="00F94D39">
        <w:rPr>
          <w:rStyle w:val="Code"/>
        </w:rPr>
        <w:t>=</w:t>
      </w:r>
      <w:r w:rsidRPr="00F94D39">
        <w:rPr>
          <w:rStyle w:val="Codevalue"/>
        </w:rPr>
        <w:t>"1"</w:t>
      </w:r>
      <w:r w:rsidRPr="00F94D39">
        <w:rPr>
          <w:rStyle w:val="Code"/>
        </w:rPr>
        <w:t xml:space="preserve"> </w:t>
      </w:r>
      <w:r w:rsidRPr="00F94D39">
        <w:rPr>
          <w:rStyle w:val="Codeattribute"/>
        </w:rPr>
        <w:t>unit</w:t>
      </w:r>
      <w:r w:rsidRPr="00F94D39">
        <w:rPr>
          <w:rStyle w:val="Code"/>
        </w:rPr>
        <w:t>=</w:t>
      </w:r>
      <w:r w:rsidRPr="00F94D39">
        <w:rPr>
          <w:rStyle w:val="Codevalue"/>
        </w:rPr>
        <w:t>"character"</w:t>
      </w:r>
      <w:r w:rsidRPr="00F94D39">
        <w:rPr>
          <w:rStyle w:val="Code"/>
        </w:rPr>
        <w:t>/&gt;&lt;/del&gt;</w:t>
      </w:r>
    </w:p>
    <w:p w14:paraId="28BC1AD6" w14:textId="4F32CA04" w:rsidR="00C02B8C" w:rsidRDefault="004D2E67" w:rsidP="00E2714A">
      <w:pPr>
        <w:pStyle w:val="Lista2"/>
      </w:pPr>
      <w:r w:rsidRPr="00DD7CCF">
        <w:rPr>
          <w:rStyle w:val="Code"/>
        </w:rPr>
        <w:t>&lt;del&gt;</w:t>
      </w:r>
      <w:r w:rsidRPr="00DD7CCF">
        <w:t xml:space="preserve"> should be used only if you are certain that you are facing purposeful deletion, not damage to the support</w:t>
      </w:r>
    </w:p>
    <w:p w14:paraId="6A7CD836" w14:textId="5ED56317" w:rsidR="007346F4" w:rsidRPr="00DD7CCF" w:rsidRDefault="007346F4" w:rsidP="00E2714A">
      <w:pPr>
        <w:pStyle w:val="Lista2"/>
      </w:pPr>
      <w:r w:rsidRPr="007346F4">
        <w:t>see §</w:t>
      </w:r>
      <w:r>
        <w:fldChar w:fldCharType="begin"/>
      </w:r>
      <w:r>
        <w:instrText xml:space="preserve"> REF _Ref74727538 \r \h </w:instrText>
      </w:r>
      <w:r>
        <w:fldChar w:fldCharType="separate"/>
      </w:r>
      <w:r w:rsidR="00E90D07">
        <w:t>4.4.3</w:t>
      </w:r>
      <w:r>
        <w:fldChar w:fldCharType="end"/>
      </w:r>
      <w:r w:rsidRPr="007346F4">
        <w:t xml:space="preserve"> about encoding deletion accompanied by a correction</w:t>
      </w:r>
    </w:p>
    <w:p w14:paraId="535E5CD5" w14:textId="62E5663C" w:rsidR="00C02B8C" w:rsidRPr="00DD7CCF" w:rsidRDefault="004D2E67" w:rsidP="00E2714A">
      <w:pPr>
        <w:pStyle w:val="Lista"/>
      </w:pPr>
      <w:r w:rsidRPr="00DD7CCF">
        <w:t xml:space="preserve">in our project, this element will by default be understood to represent text rendered illegible through </w:t>
      </w:r>
      <w:r w:rsidRPr="005D2B22">
        <w:rPr>
          <w:b/>
          <w:bCs/>
        </w:rPr>
        <w:t>erasure</w:t>
      </w:r>
      <w:r w:rsidRPr="00DD7CCF">
        <w:t xml:space="preserve"> </w:t>
      </w:r>
      <w:r w:rsidR="007346F4" w:rsidRPr="007346F4">
        <w:t>by means of chiselling a stone surface, hammering copper flat, or rubbing the surface smooth</w:t>
      </w:r>
    </w:p>
    <w:p w14:paraId="661C3018" w14:textId="3124EDED" w:rsidR="00C02B8C" w:rsidRPr="00DD7CCF" w:rsidRDefault="004D2E67" w:rsidP="00E2714A">
      <w:pPr>
        <w:pStyle w:val="Lista"/>
      </w:pPr>
      <w:r w:rsidRPr="00DD7CCF">
        <w:t xml:space="preserve">for </w:t>
      </w:r>
      <w:r w:rsidRPr="005D2B22">
        <w:rPr>
          <w:b/>
          <w:bCs/>
        </w:rPr>
        <w:t>cancellation indicated by marks</w:t>
      </w:r>
      <w:r w:rsidRPr="00DD7CCF">
        <w:t xml:space="preserve"> </w:t>
      </w:r>
      <w:r w:rsidR="007346F4" w:rsidRPr="007346F4">
        <w:rPr>
          <w:noProof/>
        </w:rPr>
        <w:t>(dotting or other conventional cancellation signs), even if such marks are accompanied by partial erasure</w:t>
      </w:r>
      <w:r w:rsidR="007346F4">
        <w:rPr>
          <w:noProof/>
        </w:rPr>
        <w:t>, add the attribute</w:t>
      </w:r>
      <w:r w:rsidRPr="00DD7CCF">
        <w:t xml:space="preserve"> </w:t>
      </w:r>
      <w:r w:rsidR="008525C6" w:rsidRPr="008525C6">
        <w:rPr>
          <w:rStyle w:val="Codeattribute"/>
        </w:rPr>
        <w:t>@rend</w:t>
      </w:r>
      <w:r w:rsidR="008525C6" w:rsidRPr="008525C6">
        <w:t xml:space="preserve"> </w:t>
      </w:r>
      <w:r w:rsidRPr="00DD7CCF">
        <w:t>to classify the method of deletion, with one of the following values</w:t>
      </w:r>
    </w:p>
    <w:p w14:paraId="626DE4F4" w14:textId="38C488EF" w:rsidR="00C02B8C" w:rsidRPr="00DD7CCF" w:rsidRDefault="00303844" w:rsidP="00E2714A">
      <w:pPr>
        <w:pStyle w:val="Lista3"/>
      </w:pPr>
      <w:r w:rsidRPr="00303844">
        <w:rPr>
          <w:rStyle w:val="Codevalue"/>
        </w:rPr>
        <w:t>"strikeout"</w:t>
      </w:r>
      <w:r w:rsidR="004D2E67" w:rsidRPr="00DD7CCF">
        <w:t xml:space="preserve"> for text struck through or </w:t>
      </w:r>
      <w:r w:rsidR="001250A0">
        <w:t>cross-hatched</w:t>
      </w:r>
    </w:p>
    <w:p w14:paraId="2CF5557C" w14:textId="77777777" w:rsidR="00C02B8C" w:rsidRPr="00DD7CCF" w:rsidRDefault="00303844" w:rsidP="00E2714A">
      <w:pPr>
        <w:pStyle w:val="Lista3"/>
      </w:pPr>
      <w:r w:rsidRPr="00303844">
        <w:rPr>
          <w:rStyle w:val="Codevalue"/>
        </w:rPr>
        <w:t>"ui"</w:t>
      </w:r>
      <w:r w:rsidR="004D2E67" w:rsidRPr="00DD7CCF">
        <w:t xml:space="preserve"> for the combined application of vowel markers </w:t>
      </w:r>
      <w:r w:rsidR="004D2E67" w:rsidRPr="00DD7CCF">
        <w:rPr>
          <w:rStyle w:val="Foreign"/>
        </w:rPr>
        <w:t>u</w:t>
      </w:r>
      <w:r w:rsidR="004D2E67" w:rsidRPr="00DD7CCF">
        <w:t xml:space="preserve"> and </w:t>
      </w:r>
      <w:r w:rsidR="004D2E67" w:rsidRPr="00DD7CCF">
        <w:rPr>
          <w:rStyle w:val="Foreign"/>
        </w:rPr>
        <w:t>i</w:t>
      </w:r>
      <w:r w:rsidR="004D2E67" w:rsidRPr="00DD7CCF">
        <w:t xml:space="preserve"> to characters to be deleted</w:t>
      </w:r>
    </w:p>
    <w:p w14:paraId="5ADD3EA7" w14:textId="77777777" w:rsidR="00C02B8C" w:rsidRPr="00DD7CCF" w:rsidRDefault="00303844" w:rsidP="00E2714A">
      <w:pPr>
        <w:pStyle w:val="Lista3"/>
      </w:pPr>
      <w:r w:rsidRPr="00303844">
        <w:rPr>
          <w:rStyle w:val="Codevalue"/>
        </w:rPr>
        <w:t>"other"</w:t>
      </w:r>
      <w:r w:rsidR="004D2E67" w:rsidRPr="00DD7CCF">
        <w:t xml:space="preserve"> for any deletion marker other than those listed above</w:t>
      </w:r>
      <w:r w:rsidR="00934E01">
        <w:t xml:space="preserve"> </w:t>
      </w:r>
    </w:p>
    <w:p w14:paraId="74B966E1" w14:textId="77777777" w:rsidR="00C02B8C" w:rsidRPr="00DD7CCF" w:rsidRDefault="004D2E67" w:rsidP="00E2714A">
      <w:pPr>
        <w:pStyle w:val="Lista3"/>
      </w:pPr>
      <w:r w:rsidRPr="00DD7CCF">
        <w:t>further details about the form and placement of deletion marks used in your inscription may be described in your metadata</w:t>
      </w:r>
    </w:p>
    <w:p w14:paraId="07ACBA41" w14:textId="64B4BCD1" w:rsidR="00C02B8C" w:rsidRDefault="004D2E67" w:rsidP="00E2714A">
      <w:pPr>
        <w:pStyle w:val="Lista"/>
      </w:pPr>
      <w:r w:rsidRPr="00DD7CCF">
        <w:lastRenderedPageBreak/>
        <w:t xml:space="preserve">keep in mind that the cancellation of a previously inscribed explicit vowel mark restores the inherent </w:t>
      </w:r>
      <w:r w:rsidRPr="00DD7CCF">
        <w:rPr>
          <w:rStyle w:val="Foreign"/>
        </w:rPr>
        <w:t>a</w:t>
      </w:r>
      <w:r w:rsidRPr="00DD7CCF">
        <w:t xml:space="preserve"> of a consonant </w:t>
      </w:r>
      <w:r w:rsidRPr="00DD7CCF">
        <w:rPr>
          <w:rStyle w:val="Foreign"/>
        </w:rPr>
        <w:t>akṣara</w:t>
      </w:r>
      <w:r w:rsidRPr="00DD7CCF">
        <w:t xml:space="preserve"> in the scripts we work with, so such deletion must be encoded as a correction </w:t>
      </w:r>
      <w:r w:rsidRPr="00E24F87">
        <w:rPr>
          <w:noProof/>
        </w:rPr>
        <w:t>(</w:t>
      </w:r>
      <w:r w:rsidR="003C3D87" w:rsidRPr="00DD7CCF">
        <w:t>§</w:t>
      </w:r>
      <w:r w:rsidR="0082156E" w:rsidRPr="00DD7CCF">
        <w:fldChar w:fldCharType="begin"/>
      </w:r>
      <w:r w:rsidR="0082156E" w:rsidRPr="00DD7CCF">
        <w:instrText xml:space="preserve"> REF _Ref43987708 \w \h </w:instrText>
      </w:r>
      <w:r w:rsidR="00DD7CCF">
        <w:instrText xml:space="preserve"> \* MERGEFORMAT </w:instrText>
      </w:r>
      <w:r w:rsidR="0082156E" w:rsidRPr="00DD7CCF">
        <w:fldChar w:fldCharType="separate"/>
      </w:r>
      <w:r w:rsidR="00E90D07">
        <w:t>0</w:t>
      </w:r>
      <w:r w:rsidR="0082156E" w:rsidRPr="00DD7CCF">
        <w:fldChar w:fldCharType="end"/>
      </w:r>
      <w:r w:rsidRPr="00DD7CCF">
        <w:t xml:space="preserve">) of the explicit vowel into </w:t>
      </w:r>
      <w:r w:rsidRPr="00DD7CCF">
        <w:rPr>
          <w:rStyle w:val="Foreign"/>
        </w:rPr>
        <w:t>a</w:t>
      </w:r>
    </w:p>
    <w:tbl>
      <w:tblPr>
        <w:tblStyle w:val="CodeSampleTable"/>
        <w:tblW w:w="5000" w:type="pct"/>
        <w:tblLook w:val="04A0" w:firstRow="1" w:lastRow="0" w:firstColumn="1" w:lastColumn="0" w:noHBand="0" w:noVBand="1"/>
      </w:tblPr>
      <w:tblGrid>
        <w:gridCol w:w="3810"/>
        <w:gridCol w:w="5812"/>
      </w:tblGrid>
      <w:tr w:rsidR="002E3FB1" w:rsidRPr="00DD7CCF" w14:paraId="0C7C40DC" w14:textId="77777777" w:rsidTr="002E3FB1">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1A32087C" w14:textId="2CCC0FC8" w:rsidR="002E3FB1" w:rsidRPr="00DD7CCF" w:rsidRDefault="002E3FB1" w:rsidP="002E3FB1">
            <w:pPr>
              <w:pStyle w:val="Kpalrs"/>
            </w:pPr>
            <w:r w:rsidRPr="00DD7CCF">
              <w:t xml:space="preserve">Example </w:t>
            </w:r>
            <w:r>
              <w:fldChar w:fldCharType="begin"/>
            </w:r>
            <w:r>
              <w:instrText xml:space="preserve"> STYLEREF 3 \s </w:instrText>
            </w:r>
            <w:r>
              <w:fldChar w:fldCharType="separate"/>
            </w:r>
            <w:r w:rsidR="005E67E7">
              <w:rPr>
                <w:noProof/>
              </w:rPr>
              <w:t>4.4.1</w:t>
            </w:r>
            <w:r>
              <w:rPr>
                <w:noProof/>
              </w:rPr>
              <w:fldChar w:fldCharType="end"/>
            </w:r>
            <w:r w:rsidRPr="00DD7CCF">
              <w:t>.</w:t>
            </w:r>
            <w:r>
              <w:fldChar w:fldCharType="begin"/>
            </w:r>
            <w:r>
              <w:instrText xml:space="preserve"> SEQ Example \* ALPHABETIC \s 3 </w:instrText>
            </w:r>
            <w:r>
              <w:fldChar w:fldCharType="separate"/>
            </w:r>
            <w:r w:rsidR="005E67E7">
              <w:rPr>
                <w:noProof/>
              </w:rPr>
              <w:t>A</w:t>
            </w:r>
            <w:r>
              <w:rPr>
                <w:noProof/>
              </w:rPr>
              <w:fldChar w:fldCharType="end"/>
            </w:r>
            <w:r w:rsidRPr="00DD7CCF">
              <w:t xml:space="preserve">: </w:t>
            </w:r>
            <w:r w:rsidRPr="00517D87">
              <w:t xml:space="preserve">premodern </w:t>
            </w:r>
            <w:r>
              <w:t>deletion with editorial marks</w:t>
            </w:r>
          </w:p>
        </w:tc>
      </w:tr>
      <w:tr w:rsidR="002E3FB1" w:rsidRPr="00DD7CCF" w14:paraId="5CFFB5BE" w14:textId="77777777" w:rsidTr="002E3FB1">
        <w:tc>
          <w:tcPr>
            <w:tcW w:w="3284" w:type="pct"/>
          </w:tcPr>
          <w:p w14:paraId="15D0FA29" w14:textId="78B1253F" w:rsidR="002E3FB1" w:rsidRPr="00DD7CCF" w:rsidRDefault="002E3FB1" w:rsidP="002E3FB1">
            <w:pPr>
              <w:pStyle w:val="TableNote"/>
            </w:pPr>
            <w:r>
              <w:t xml:space="preserve">the inscribed text </w:t>
            </w:r>
            <w:r w:rsidRPr="002E3FB1">
              <w:rPr>
                <w:rStyle w:val="Foreign"/>
              </w:rPr>
              <w:t>naiḥ mas· su</w:t>
            </w:r>
            <w:r>
              <w:t xml:space="preserve"> has been marked on both sides for cancellation</w:t>
            </w:r>
          </w:p>
        </w:tc>
        <w:tc>
          <w:tcPr>
            <w:tcW w:w="1716" w:type="pct"/>
            <w:vMerge w:val="restart"/>
          </w:tcPr>
          <w:p w14:paraId="0D19C041" w14:textId="77777777" w:rsidR="002E3FB1" w:rsidRPr="00DD7CCF" w:rsidRDefault="002E3FB1" w:rsidP="002E3FB1"/>
          <w:p w14:paraId="2FF12A6C" w14:textId="77777777" w:rsidR="002E3FB1" w:rsidRPr="00DD7CCF" w:rsidRDefault="002E3FB1" w:rsidP="002E3FB1"/>
          <w:p w14:paraId="51F53C89" w14:textId="77777777" w:rsidR="002E3FB1" w:rsidRPr="00DD7CCF" w:rsidRDefault="002E3FB1" w:rsidP="002E3FB1"/>
          <w:p w14:paraId="482042AA" w14:textId="77777777" w:rsidR="002E3FB1" w:rsidRPr="00DD7CCF" w:rsidRDefault="002E3FB1" w:rsidP="002E3FB1"/>
          <w:p w14:paraId="18AA4702" w14:textId="77777777" w:rsidR="002E3FB1" w:rsidRPr="00DD7CCF" w:rsidRDefault="002E3FB1" w:rsidP="002E3FB1"/>
          <w:p w14:paraId="5772C3A2" w14:textId="77777777" w:rsidR="002E3FB1" w:rsidRPr="00DD7CCF" w:rsidRDefault="002E3FB1" w:rsidP="002E3FB1"/>
          <w:p w14:paraId="68C8089F" w14:textId="1C16A404" w:rsidR="002E3FB1" w:rsidRPr="00DD7CCF" w:rsidRDefault="002E3FB1" w:rsidP="002E3FB1">
            <w:r>
              <w:rPr>
                <w:noProof/>
              </w:rPr>
              <w:drawing>
                <wp:inline distT="0" distB="0" distL="0" distR="0" wp14:anchorId="36A6B828" wp14:editId="709C685A">
                  <wp:extent cx="3685957" cy="1139588"/>
                  <wp:effectExtent l="0" t="0" r="0" b="3810"/>
                  <wp:docPr id="40" name="Kép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747595" cy="1158645"/>
                          </a:xfrm>
                          <a:prstGeom prst="rect">
                            <a:avLst/>
                          </a:prstGeom>
                          <a:noFill/>
                          <a:ln>
                            <a:noFill/>
                          </a:ln>
                        </pic:spPr>
                      </pic:pic>
                    </a:graphicData>
                  </a:graphic>
                </wp:inline>
              </w:drawing>
            </w:r>
          </w:p>
        </w:tc>
      </w:tr>
      <w:tr w:rsidR="002E3FB1" w:rsidRPr="00DD7CCF" w14:paraId="60DBDE98" w14:textId="77777777" w:rsidTr="002E3FB1">
        <w:tc>
          <w:tcPr>
            <w:tcW w:w="3284" w:type="pct"/>
          </w:tcPr>
          <w:p w14:paraId="58EC2F23" w14:textId="16D3D5B7" w:rsidR="002E3FB1" w:rsidRPr="00DD7CCF" w:rsidRDefault="002E3FB1" w:rsidP="002E3FB1">
            <w:pPr>
              <w:pStyle w:val="CodeParagraph"/>
              <w:rPr>
                <w:rStyle w:val="Code"/>
              </w:rPr>
            </w:pPr>
            <w:r w:rsidRPr="002E3FB1">
              <w:rPr>
                <w:rStyle w:val="Code"/>
              </w:rPr>
              <w:t xml:space="preserve">&lt;del </w:t>
            </w:r>
            <w:r w:rsidRPr="002E3FB1">
              <w:rPr>
                <w:rStyle w:val="Codeattribute"/>
              </w:rPr>
              <w:t>rend=</w:t>
            </w:r>
            <w:r w:rsidRPr="002E3FB1">
              <w:rPr>
                <w:rStyle w:val="Codevalue"/>
              </w:rPr>
              <w:t>"other"</w:t>
            </w:r>
            <w:r w:rsidRPr="002E3FB1">
              <w:rPr>
                <w:rStyle w:val="Code"/>
              </w:rPr>
              <w:t>&gt;</w:t>
            </w:r>
            <w:r w:rsidRPr="002E3FB1">
              <w:rPr>
                <w:rStyle w:val="Codetext"/>
              </w:rPr>
              <w:t>naiḥ mas· su</w:t>
            </w:r>
            <w:r w:rsidRPr="002E3FB1">
              <w:rPr>
                <w:rStyle w:val="Code"/>
              </w:rPr>
              <w:t>&lt;/del&gt;</w:t>
            </w:r>
            <w:r w:rsidRPr="002E3FB1">
              <w:rPr>
                <w:rStyle w:val="Codetext"/>
              </w:rPr>
              <w:t xml:space="preserve"> vḍihan·</w:t>
            </w:r>
          </w:p>
        </w:tc>
        <w:tc>
          <w:tcPr>
            <w:tcW w:w="1716" w:type="pct"/>
            <w:vMerge/>
          </w:tcPr>
          <w:p w14:paraId="77D927E1" w14:textId="77777777" w:rsidR="002E3FB1" w:rsidRPr="00DD7CCF" w:rsidRDefault="002E3FB1" w:rsidP="002E3FB1">
            <w:pPr>
              <w:pStyle w:val="CodeParagraph"/>
              <w:rPr>
                <w:rStyle w:val="Code"/>
              </w:rPr>
            </w:pPr>
          </w:p>
        </w:tc>
      </w:tr>
    </w:tbl>
    <w:p w14:paraId="0872147A" w14:textId="77777777" w:rsidR="00C02B8C" w:rsidRPr="00DD7CCF" w:rsidRDefault="004D2E67" w:rsidP="00D4342A">
      <w:pPr>
        <w:pStyle w:val="Cmsor3"/>
      </w:pPr>
      <w:bookmarkStart w:id="293" w:name="_dvngk7b8udu7" w:colFirst="0" w:colLast="0"/>
      <w:bookmarkStart w:id="294" w:name="_Ref43978471"/>
      <w:bookmarkStart w:id="295" w:name="_Toc74733467"/>
      <w:bookmarkEnd w:id="293"/>
      <w:r w:rsidRPr="00DD7CCF">
        <w:t>Premodern insertion</w:t>
      </w:r>
      <w:bookmarkEnd w:id="294"/>
      <w:bookmarkEnd w:id="295"/>
    </w:p>
    <w:p w14:paraId="1B883D07" w14:textId="1A7A8651" w:rsidR="00C02B8C" w:rsidRPr="00DD7CCF" w:rsidRDefault="004D2E67" w:rsidP="00E2714A">
      <w:pPr>
        <w:pStyle w:val="Lista"/>
      </w:pPr>
      <w:r w:rsidRPr="00DD7CCF">
        <w:t xml:space="preserve">for characters inserted into an inscription in premodern time, create the added text at the text location where it was meant to be read </w:t>
      </w:r>
      <w:r w:rsidRPr="00E24F87">
        <w:rPr>
          <w:noProof/>
        </w:rPr>
        <w:t>(</w:t>
      </w:r>
      <w:r w:rsidRPr="00DD7CCF">
        <w:t xml:space="preserve">regardless of its </w:t>
      </w:r>
      <w:r w:rsidR="007346F4">
        <w:t>physical</w:t>
      </w:r>
      <w:r w:rsidRPr="00DD7CCF">
        <w:t xml:space="preserve"> location in the inscription), and wrap it in the element </w:t>
      </w:r>
      <w:r w:rsidRPr="00DD7CCF">
        <w:rPr>
          <w:rStyle w:val="Code"/>
        </w:rPr>
        <w:t>&lt;add&gt;</w:t>
      </w:r>
      <w:r w:rsidRPr="00DD7CCF">
        <w:t xml:space="preserve"> with the following attributes:</w:t>
      </w:r>
    </w:p>
    <w:p w14:paraId="5499EB91" w14:textId="77777777" w:rsidR="00C02B8C" w:rsidRPr="00DD7CCF" w:rsidRDefault="004D2E67" w:rsidP="00E2714A">
      <w:pPr>
        <w:pStyle w:val="Lista2"/>
      </w:pPr>
      <w:r w:rsidRPr="00DD7CCF">
        <w:t xml:space="preserve">mandatorily, </w:t>
      </w:r>
      <w:r w:rsidR="008525C6" w:rsidRPr="008525C6">
        <w:rPr>
          <w:rStyle w:val="Codeattribute"/>
        </w:rPr>
        <w:t>@place</w:t>
      </w:r>
      <w:r w:rsidR="008525C6" w:rsidRPr="008525C6">
        <w:t>,</w:t>
      </w:r>
      <w:r w:rsidRPr="00DD7CCF">
        <w:t xml:space="preserve"> with one of the following values:</w:t>
      </w:r>
    </w:p>
    <w:p w14:paraId="2FEEF218" w14:textId="77777777" w:rsidR="00C02B8C" w:rsidRPr="00DD7CCF" w:rsidRDefault="00303844" w:rsidP="00E2714A">
      <w:pPr>
        <w:pStyle w:val="Lista3"/>
      </w:pPr>
      <w:r w:rsidRPr="00303844">
        <w:rPr>
          <w:rStyle w:val="Codevalue"/>
        </w:rPr>
        <w:t>"inline"</w:t>
      </w:r>
      <w:r w:rsidR="004D2E67" w:rsidRPr="00DD7CCF">
        <w:t xml:space="preserve"> when inscribed within the same line in the immediate vicinity of the locus</w:t>
      </w:r>
    </w:p>
    <w:p w14:paraId="7CCA4314" w14:textId="6FAE352E" w:rsidR="00C02B8C" w:rsidRPr="00DD7CCF" w:rsidRDefault="004D2E67" w:rsidP="004E103D">
      <w:pPr>
        <w:pStyle w:val="Lista4"/>
      </w:pPr>
      <w:r w:rsidRPr="00DD7CCF">
        <w:t xml:space="preserve">e.g. a character inserted between two pre-engraved characters or text engraved over a space previously left blank </w:t>
      </w:r>
      <w:r w:rsidRPr="00E24F87">
        <w:rPr>
          <w:noProof/>
        </w:rPr>
        <w:t>(</w:t>
      </w:r>
      <w:r w:rsidRPr="00DD7CCF">
        <w:t xml:space="preserve">see also </w:t>
      </w:r>
      <w:r w:rsidR="003C3D87" w:rsidRPr="00DD7CCF">
        <w:t>§</w:t>
      </w:r>
      <w:r w:rsidR="0082156E" w:rsidRPr="00DD7CCF">
        <w:fldChar w:fldCharType="begin"/>
      </w:r>
      <w:r w:rsidR="0082156E" w:rsidRPr="00DD7CCF">
        <w:instrText xml:space="preserve"> REF _Ref43987728 \w \h </w:instrText>
      </w:r>
      <w:r w:rsidR="00DD7CCF">
        <w:instrText xml:space="preserve"> \* MERGEFORMAT </w:instrText>
      </w:r>
      <w:r w:rsidR="0082156E" w:rsidRPr="00DD7CCF">
        <w:fldChar w:fldCharType="separate"/>
      </w:r>
      <w:r w:rsidR="001663CE">
        <w:t>4.3.4</w:t>
      </w:r>
      <w:r w:rsidR="0082156E" w:rsidRPr="00DD7CCF">
        <w:fldChar w:fldCharType="end"/>
      </w:r>
      <w:r w:rsidRPr="00DD7CCF">
        <w:t>)</w:t>
      </w:r>
    </w:p>
    <w:p w14:paraId="767C5797" w14:textId="77777777" w:rsidR="00C02B8C" w:rsidRPr="00DD7CCF" w:rsidRDefault="00303844" w:rsidP="00E2714A">
      <w:pPr>
        <w:pStyle w:val="Lista3"/>
      </w:pPr>
      <w:r w:rsidRPr="00303844">
        <w:rPr>
          <w:rStyle w:val="Codevalue"/>
        </w:rPr>
        <w:t>"below"</w:t>
      </w:r>
      <w:r w:rsidR="004D2E67" w:rsidRPr="00DD7CCF">
        <w:t xml:space="preserve"> for an interlinear addition below the locus</w:t>
      </w:r>
    </w:p>
    <w:p w14:paraId="1B39297A" w14:textId="77777777" w:rsidR="00C02B8C" w:rsidRPr="00DD7CCF" w:rsidRDefault="00303844" w:rsidP="00E2714A">
      <w:pPr>
        <w:pStyle w:val="Lista3"/>
      </w:pPr>
      <w:r w:rsidRPr="00303844">
        <w:rPr>
          <w:rStyle w:val="Codevalue"/>
        </w:rPr>
        <w:t>"above"</w:t>
      </w:r>
      <w:r w:rsidR="004D2E67" w:rsidRPr="00DD7CCF">
        <w:t xml:space="preserve"> for an interlinear addition above the locus</w:t>
      </w:r>
    </w:p>
    <w:p w14:paraId="7AF8FD44" w14:textId="77777777" w:rsidR="00C02B8C" w:rsidRPr="00DD7CCF" w:rsidRDefault="00303844" w:rsidP="00E2714A">
      <w:pPr>
        <w:pStyle w:val="Lista3"/>
      </w:pPr>
      <w:r w:rsidRPr="00303844">
        <w:rPr>
          <w:rStyle w:val="Codevalue"/>
        </w:rPr>
        <w:t>"top"</w:t>
      </w:r>
      <w:r w:rsidR="004D2E67" w:rsidRPr="00DD7CCF">
        <w:t xml:space="preserve"> for an addition in the top margin</w:t>
      </w:r>
    </w:p>
    <w:p w14:paraId="3D1912A3" w14:textId="77777777" w:rsidR="00C02B8C" w:rsidRPr="00DD7CCF" w:rsidRDefault="00303844" w:rsidP="00E2714A">
      <w:pPr>
        <w:pStyle w:val="Lista3"/>
      </w:pPr>
      <w:r w:rsidRPr="00303844">
        <w:rPr>
          <w:rStyle w:val="Codevalue"/>
        </w:rPr>
        <w:t>"bottom"</w:t>
      </w:r>
      <w:r w:rsidR="004D2E67" w:rsidRPr="00DD7CCF">
        <w:t xml:space="preserve"> for an addition in the bottom margin</w:t>
      </w:r>
    </w:p>
    <w:p w14:paraId="05ECD7A7" w14:textId="77777777" w:rsidR="00C02B8C" w:rsidRPr="00DD7CCF" w:rsidRDefault="00303844" w:rsidP="00E2714A">
      <w:pPr>
        <w:pStyle w:val="Lista3"/>
      </w:pPr>
      <w:r w:rsidRPr="00303844">
        <w:rPr>
          <w:rStyle w:val="Codevalue"/>
        </w:rPr>
        <w:t>"left"</w:t>
      </w:r>
      <w:r w:rsidR="004D2E67" w:rsidRPr="00DD7CCF">
        <w:t xml:space="preserve"> for an addition in the left margin</w:t>
      </w:r>
    </w:p>
    <w:p w14:paraId="6A19CC60" w14:textId="7E3FBF91" w:rsidR="00C02B8C" w:rsidRDefault="00303844" w:rsidP="00E2714A">
      <w:pPr>
        <w:pStyle w:val="Lista3"/>
      </w:pPr>
      <w:r w:rsidRPr="00303844">
        <w:rPr>
          <w:rStyle w:val="Codevalue"/>
        </w:rPr>
        <w:t>"right"</w:t>
      </w:r>
      <w:r w:rsidR="004D2E67" w:rsidRPr="00DD7CCF">
        <w:t xml:space="preserve"> for an addition in the right margin</w:t>
      </w:r>
    </w:p>
    <w:p w14:paraId="6EA50B12" w14:textId="4C4DBB2F" w:rsidR="0025691E" w:rsidRPr="00DD7CCF" w:rsidRDefault="0025691E" w:rsidP="00E2714A">
      <w:pPr>
        <w:pStyle w:val="Lista3"/>
      </w:pPr>
      <w:r w:rsidRPr="0025691E">
        <w:rPr>
          <w:rStyle w:val="Codevalue"/>
        </w:rPr>
        <w:t>"unspecified"</w:t>
      </w:r>
      <w:r w:rsidRPr="0025691E">
        <w:t xml:space="preserve"> for cases where you are encoding (</w:t>
      </w:r>
      <w:r>
        <w:t xml:space="preserve">a </w:t>
      </w:r>
      <w:r w:rsidRPr="0025691E">
        <w:t xml:space="preserve">reading from) </w:t>
      </w:r>
      <w:r>
        <w:t xml:space="preserve">a </w:t>
      </w:r>
      <w:r w:rsidRPr="0025691E">
        <w:t>previous edition that does not specify the location of the inserted text and you cannot verify the location</w:t>
      </w:r>
    </w:p>
    <w:p w14:paraId="7AC26D3E" w14:textId="43FF5EB3" w:rsidR="00C02B8C" w:rsidRPr="00DD7CCF" w:rsidRDefault="004D2E67" w:rsidP="00E2714A">
      <w:pPr>
        <w:pStyle w:val="Lista2"/>
      </w:pPr>
      <w:r w:rsidRPr="00DD7CCF">
        <w:t xml:space="preserve">when applicable, </w:t>
      </w:r>
      <w:r w:rsidR="008525C6" w:rsidRPr="008525C6">
        <w:rPr>
          <w:rStyle w:val="Codeattribute"/>
        </w:rPr>
        <w:t>@rend</w:t>
      </w:r>
      <w:r w:rsidR="008525C6" w:rsidRPr="008525C6">
        <w:t xml:space="preserve"> </w:t>
      </w:r>
      <w:r w:rsidRPr="00DD7CCF">
        <w:t xml:space="preserve">with the value </w:t>
      </w:r>
      <w:r w:rsidR="00AC3DB3" w:rsidRPr="00AC3DB3">
        <w:rPr>
          <w:rStyle w:val="Codevalue"/>
        </w:rPr>
        <w:t>"</w:t>
      </w:r>
      <w:r w:rsidRPr="00AC3DB3">
        <w:rPr>
          <w:rStyle w:val="Codevalue"/>
        </w:rPr>
        <w:t>mark</w:t>
      </w:r>
      <w:r w:rsidR="00AC3DB3" w:rsidRPr="00AC3DB3">
        <w:rPr>
          <w:rStyle w:val="Codevalue"/>
        </w:rPr>
        <w:t>"</w:t>
      </w:r>
      <w:r w:rsidRPr="00DD7CCF">
        <w:t xml:space="preserve"> to encode the involvement of a premodern </w:t>
      </w:r>
      <w:r w:rsidR="007346F4">
        <w:t>scribal</w:t>
      </w:r>
      <w:r w:rsidRPr="00DD7CCF">
        <w:t xml:space="preserve"> mark </w:t>
      </w:r>
      <w:r w:rsidRPr="00E24F87">
        <w:rPr>
          <w:noProof/>
        </w:rPr>
        <w:t>(</w:t>
      </w:r>
      <w:r w:rsidRPr="00DD7CCF">
        <w:t xml:space="preserve">Sanskrit </w:t>
      </w:r>
      <w:r w:rsidRPr="00DD7CCF">
        <w:rPr>
          <w:rStyle w:val="Foreign"/>
        </w:rPr>
        <w:t>kākapada</w:t>
      </w:r>
      <w:r w:rsidRPr="00DD7CCF">
        <w:t>)</w:t>
      </w:r>
      <w:r w:rsidR="00AA796A" w:rsidRPr="00DD7CCF">
        <w:t xml:space="preserve">, as illustrated in </w:t>
      </w:r>
      <w:r w:rsidR="00AA796A" w:rsidRPr="00DD7CCF">
        <w:fldChar w:fldCharType="begin"/>
      </w:r>
      <w:r w:rsidR="00AA796A" w:rsidRPr="00DD7CCF">
        <w:instrText xml:space="preserve"> REF _Ref44078703 \h </w:instrText>
      </w:r>
      <w:r w:rsidR="00DD7CCF">
        <w:instrText xml:space="preserve"> \* MERGEFORMAT </w:instrText>
      </w:r>
      <w:r w:rsidR="00AA796A" w:rsidRPr="00DD7CCF">
        <w:fldChar w:fldCharType="separate"/>
      </w:r>
      <w:r w:rsidR="00E90D07" w:rsidRPr="00DD7CCF">
        <w:t xml:space="preserve">Example </w:t>
      </w:r>
      <w:r w:rsidR="00E90D07">
        <w:rPr>
          <w:noProof/>
        </w:rPr>
        <w:t>4.4.2</w:t>
      </w:r>
      <w:r w:rsidR="00E90D07" w:rsidRPr="00DD7CCF">
        <w:rPr>
          <w:noProof/>
        </w:rPr>
        <w:t>.</w:t>
      </w:r>
      <w:r w:rsidR="00E90D07">
        <w:rPr>
          <w:noProof/>
        </w:rPr>
        <w:t>B</w:t>
      </w:r>
      <w:r w:rsidR="00AA796A" w:rsidRPr="00DD7CCF">
        <w:fldChar w:fldCharType="end"/>
      </w:r>
    </w:p>
    <w:p w14:paraId="0FE5D2B8" w14:textId="2D3F4CC2" w:rsidR="00C02B8C" w:rsidRPr="00DD7CCF" w:rsidRDefault="004D2E67" w:rsidP="00E2714A">
      <w:pPr>
        <w:pStyle w:val="Lista3"/>
      </w:pPr>
      <w:r w:rsidRPr="00DD7CCF">
        <w:t xml:space="preserve">this encoding method shall apply regardless of where such </w:t>
      </w:r>
      <w:r w:rsidR="007346F4">
        <w:t xml:space="preserve">a scribal </w:t>
      </w:r>
      <w:r w:rsidRPr="00DD7CCF">
        <w:t xml:space="preserve">mark appears </w:t>
      </w:r>
      <w:r w:rsidRPr="00E24F87">
        <w:rPr>
          <w:noProof/>
        </w:rPr>
        <w:t>(</w:t>
      </w:r>
      <w:r w:rsidRPr="00DD7CCF">
        <w:t>at the locus of insertion, next to the inserted text, or at both places)</w:t>
      </w:r>
    </w:p>
    <w:p w14:paraId="7ED1A598" w14:textId="77777777" w:rsidR="00C02B8C" w:rsidRPr="00DD7CCF" w:rsidRDefault="004D2E67" w:rsidP="00E2714A">
      <w:pPr>
        <w:pStyle w:val="Lista3"/>
      </w:pPr>
      <w:r w:rsidRPr="00DD7CCF">
        <w:t>the shape and placement of the marks shall be described in an apparatus note</w:t>
      </w:r>
    </w:p>
    <w:p w14:paraId="4BCAC6BB" w14:textId="2E6D36AB" w:rsidR="00C02B8C" w:rsidRDefault="004D2E67" w:rsidP="00E2714A">
      <w:pPr>
        <w:pStyle w:val="Lista"/>
      </w:pPr>
      <w:r w:rsidRPr="00DD7CCF">
        <w:t>the inserted text may include additional markup</w:t>
      </w:r>
      <w:r w:rsidR="00F94D39">
        <w:t xml:space="preserve"> when necessary</w:t>
      </w:r>
    </w:p>
    <w:p w14:paraId="0937F5A4" w14:textId="6968476E" w:rsidR="00F94D39" w:rsidRDefault="00F94D39" w:rsidP="00FC6961">
      <w:pPr>
        <w:pStyle w:val="Lista2"/>
      </w:pPr>
      <w:r w:rsidRPr="00F94D39">
        <w:t>for any text-containing elements whose scope begins or ends outside the insertion, take care to avoid overlap and split elements according to their hierarchy (§</w:t>
      </w:r>
      <w:r>
        <w:fldChar w:fldCharType="begin"/>
      </w:r>
      <w:r>
        <w:instrText xml:space="preserve"> REF _Ref43978660 \r \h </w:instrText>
      </w:r>
      <w:r>
        <w:fldChar w:fldCharType="separate"/>
      </w:r>
      <w:r w:rsidR="00E90D07">
        <w:t>8.2</w:t>
      </w:r>
      <w:r>
        <w:fldChar w:fldCharType="end"/>
      </w:r>
      <w:r w:rsidRPr="00F94D39">
        <w:t xml:space="preserve">) </w:t>
      </w:r>
    </w:p>
    <w:p w14:paraId="500824A1" w14:textId="0C7C849C" w:rsidR="00FC6961" w:rsidRPr="00F94D39" w:rsidRDefault="00F94D39" w:rsidP="00F67963">
      <w:pPr>
        <w:pStyle w:val="Lista2"/>
      </w:pPr>
      <w:r w:rsidRPr="00F94D39">
        <w:t>empty structural elements (line beginnings, §</w:t>
      </w:r>
      <w:r>
        <w:fldChar w:fldCharType="begin"/>
      </w:r>
      <w:r>
        <w:instrText xml:space="preserve"> REF _Ref43979955 \r \h </w:instrText>
      </w:r>
      <w:r>
        <w:fldChar w:fldCharType="separate"/>
      </w:r>
      <w:r w:rsidR="00E90D07">
        <w:t>3.2</w:t>
      </w:r>
      <w:r>
        <w:fldChar w:fldCharType="end"/>
      </w:r>
      <w:r w:rsidRPr="00F94D39">
        <w:t>; and gridlike milestones, §</w:t>
      </w:r>
      <w:r>
        <w:fldChar w:fldCharType="begin"/>
      </w:r>
      <w:r>
        <w:instrText xml:space="preserve"> REF _Ref43984651 \r \h </w:instrText>
      </w:r>
      <w:r>
        <w:fldChar w:fldCharType="separate"/>
      </w:r>
      <w:r w:rsidR="00E90D07">
        <w:t>3.6</w:t>
      </w:r>
      <w:r>
        <w:fldChar w:fldCharType="end"/>
      </w:r>
      <w:r w:rsidRPr="00F94D39">
        <w:t xml:space="preserve">) should normally be placed outside the </w:t>
      </w:r>
      <w:r w:rsidRPr="00F94D39">
        <w:rPr>
          <w:rStyle w:val="Code"/>
        </w:rPr>
        <w:t>&lt;add&gt;</w:t>
      </w:r>
      <w:r w:rsidRPr="00F94D39">
        <w:t xml:space="preserve"> tags, but if an insertion takes up the entirety of a physical line (or stretch of text indicated by a gridlike milestone), then you may encode line beginnings and milestones within an insertion at your discretion and number them as you deem appropriate; </w:t>
      </w:r>
      <w:r w:rsidR="002E7083" w:rsidRPr="00F94D39">
        <w:t xml:space="preserve">see </w:t>
      </w:r>
      <w:r w:rsidR="002E7083" w:rsidRPr="00F94D39">
        <w:fldChar w:fldCharType="begin"/>
      </w:r>
      <w:r w:rsidR="002E7083" w:rsidRPr="00F94D39">
        <w:instrText xml:space="preserve"> REF _Ref54603376 \h </w:instrText>
      </w:r>
      <w:r w:rsidRPr="00F94D39">
        <w:instrText xml:space="preserve"> \* MERGEFORMAT </w:instrText>
      </w:r>
      <w:r w:rsidR="002E7083" w:rsidRPr="00F94D39">
        <w:fldChar w:fldCharType="separate"/>
      </w:r>
      <w:r w:rsidR="00E90D07" w:rsidRPr="00DD7CCF">
        <w:t xml:space="preserve">Example </w:t>
      </w:r>
      <w:r w:rsidR="00E90D07">
        <w:rPr>
          <w:noProof/>
        </w:rPr>
        <w:t>2.3.7</w:t>
      </w:r>
      <w:r w:rsidR="00E90D07" w:rsidRPr="00DD7CCF">
        <w:t>.</w:t>
      </w:r>
      <w:r w:rsidR="00E90D07">
        <w:rPr>
          <w:noProof/>
        </w:rPr>
        <w:t>A</w:t>
      </w:r>
      <w:r w:rsidR="002E7083" w:rsidRPr="00F94D39">
        <w:fldChar w:fldCharType="end"/>
      </w:r>
      <w:r w:rsidR="002E7083" w:rsidRPr="00F94D39">
        <w:t xml:space="preserve"> for an illustration</w:t>
      </w:r>
    </w:p>
    <w:p w14:paraId="3D36E05B" w14:textId="377ABD32" w:rsidR="004F4C63" w:rsidRPr="00DD7CCF" w:rsidRDefault="004D2E67" w:rsidP="00E2714A">
      <w:pPr>
        <w:pStyle w:val="Lista"/>
      </w:pPr>
      <w:r w:rsidRPr="00DD7CCF">
        <w:t>it may sometimes be impossible to determine the intended locus of a piece of interpolated or marginal text; in this case</w:t>
      </w:r>
      <w:r w:rsidR="00BB504D" w:rsidRPr="00BB504D">
        <w:t>, choose one of the following options at your discretion:</w:t>
      </w:r>
    </w:p>
    <w:p w14:paraId="14B7E039" w14:textId="2B8EE63F" w:rsidR="00C02B8C" w:rsidRPr="00DD7CCF" w:rsidRDefault="004D2E67" w:rsidP="00C35E31">
      <w:pPr>
        <w:pStyle w:val="Lista2"/>
      </w:pPr>
      <w:r w:rsidRPr="00DD7CCF">
        <w:t>encode the addition at a likely place or, if one cannot be found, at any locus of your choice such as the beginning or end of a line, page or the entire inscription</w:t>
      </w:r>
      <w:r w:rsidR="00BB504D">
        <w:t xml:space="preserve">, </w:t>
      </w:r>
      <w:r w:rsidRPr="00DD7CCF">
        <w:t>and describe the situation in your commentary</w:t>
      </w:r>
    </w:p>
    <w:p w14:paraId="6D21A2D3" w14:textId="2423DA3A" w:rsidR="00C02B8C" w:rsidRDefault="004D2E67" w:rsidP="00E2714A">
      <w:pPr>
        <w:pStyle w:val="Lista2"/>
      </w:pPr>
      <w:r w:rsidRPr="00DD7CCF">
        <w:t xml:space="preserve">encode the added text as an additional line of the principal text </w:t>
      </w:r>
      <w:r w:rsidRPr="00E24F87">
        <w:rPr>
          <w:noProof/>
        </w:rPr>
        <w:t>(</w:t>
      </w:r>
      <w:r w:rsidR="003C3D87" w:rsidRPr="00DD7CCF">
        <w:t>§</w:t>
      </w:r>
      <w:r w:rsidR="00194541" w:rsidRPr="00DD7CCF">
        <w:fldChar w:fldCharType="begin"/>
      </w:r>
      <w:r w:rsidR="00194541" w:rsidRPr="00DD7CCF">
        <w:instrText xml:space="preserve"> REF _Ref43984537 \w \h </w:instrText>
      </w:r>
      <w:r w:rsidR="00DD7CCF">
        <w:instrText xml:space="preserve"> \* MERGEFORMAT </w:instrText>
      </w:r>
      <w:r w:rsidR="00194541" w:rsidRPr="00DD7CCF">
        <w:fldChar w:fldCharType="separate"/>
      </w:r>
      <w:r w:rsidR="00E90D07">
        <w:t>3.3.4</w:t>
      </w:r>
      <w:r w:rsidR="00194541" w:rsidRPr="00DD7CCF">
        <w:fldChar w:fldCharType="end"/>
      </w:r>
      <w:r w:rsidRPr="00DD7CCF">
        <w:t>)</w:t>
      </w:r>
    </w:p>
    <w:p w14:paraId="68A00AEB" w14:textId="1FA8B521" w:rsidR="00BB504D" w:rsidRDefault="00BB504D" w:rsidP="00BB504D">
      <w:pPr>
        <w:pStyle w:val="Lista2"/>
      </w:pPr>
      <w:r>
        <w:t>especially in the case of multiline additions: encode the addition as a boxlike partition (§</w:t>
      </w:r>
      <w:r>
        <w:fldChar w:fldCharType="begin"/>
      </w:r>
      <w:r>
        <w:instrText xml:space="preserve"> REF _Ref43978987 \r \h </w:instrText>
      </w:r>
      <w:r>
        <w:fldChar w:fldCharType="separate"/>
      </w:r>
      <w:r>
        <w:t>3.4</w:t>
      </w:r>
      <w:r>
        <w:fldChar w:fldCharType="end"/>
      </w:r>
      <w:r>
        <w:t>) separate from the main body of the inscription</w:t>
      </w:r>
    </w:p>
    <w:p w14:paraId="1F414EBA" w14:textId="6B2BFF7E" w:rsidR="00BB504D" w:rsidRPr="00DD7CCF" w:rsidRDefault="00BB504D" w:rsidP="00BB504D">
      <w:pPr>
        <w:pStyle w:val="Lista3"/>
      </w:pPr>
      <w:r>
        <w:t>the fact that the place where the addition was meant to go is not certain makes this a warranted case for using boxlike partitions</w:t>
      </w:r>
    </w:p>
    <w:tbl>
      <w:tblPr>
        <w:tblStyle w:val="CodeSampleTable"/>
        <w:tblW w:w="5000" w:type="pct"/>
        <w:tblLook w:val="04A0" w:firstRow="1" w:lastRow="0" w:firstColumn="1" w:lastColumn="0" w:noHBand="0" w:noVBand="1"/>
      </w:tblPr>
      <w:tblGrid>
        <w:gridCol w:w="9622"/>
      </w:tblGrid>
      <w:tr w:rsidR="001C1063" w:rsidRPr="00DD7CCF" w14:paraId="7C2117FE"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3E707ABA" w14:textId="6BA770B7" w:rsidR="001C1063" w:rsidRPr="00DD7CCF" w:rsidRDefault="001C1063" w:rsidP="00B3351B">
            <w:pPr>
              <w:pStyle w:val="Kpalrs"/>
            </w:pPr>
            <w:r w:rsidRPr="00DD7CCF">
              <w:lastRenderedPageBreak/>
              <w:t xml:space="preserve">Example </w:t>
            </w:r>
            <w:r>
              <w:fldChar w:fldCharType="begin"/>
            </w:r>
            <w:r>
              <w:instrText xml:space="preserve"> STYLEREF 3 \s </w:instrText>
            </w:r>
            <w:r>
              <w:fldChar w:fldCharType="separate"/>
            </w:r>
            <w:r w:rsidR="005E67E7">
              <w:rPr>
                <w:noProof/>
              </w:rPr>
              <w:t>4.4.2</w:t>
            </w:r>
            <w:r>
              <w:rPr>
                <w:noProof/>
              </w:rPr>
              <w:fldChar w:fldCharType="end"/>
            </w:r>
            <w:r w:rsidRPr="00DD7CCF">
              <w:t>.</w:t>
            </w:r>
            <w:r>
              <w:fldChar w:fldCharType="begin"/>
            </w:r>
            <w:r>
              <w:instrText xml:space="preserve"> SEQ Example \* ALPHABETIC \s 3 </w:instrText>
            </w:r>
            <w:r>
              <w:fldChar w:fldCharType="separate"/>
            </w:r>
            <w:r w:rsidR="005E67E7">
              <w:rPr>
                <w:noProof/>
              </w:rPr>
              <w:t>A</w:t>
            </w:r>
            <w:r>
              <w:rPr>
                <w:noProof/>
              </w:rPr>
              <w:fldChar w:fldCharType="end"/>
            </w:r>
            <w:r w:rsidRPr="00DD7CCF">
              <w:t xml:space="preserve">: premodern interlinear </w:t>
            </w:r>
            <w:r w:rsidR="001F11CA" w:rsidRPr="00DD7CCF">
              <w:t>insertion</w:t>
            </w:r>
          </w:p>
        </w:tc>
      </w:tr>
      <w:tr w:rsidR="001C1063" w:rsidRPr="00DD7CCF" w14:paraId="1FBF8519" w14:textId="77777777" w:rsidTr="00837BA5">
        <w:tc>
          <w:tcPr>
            <w:tcW w:w="5000" w:type="pct"/>
          </w:tcPr>
          <w:p w14:paraId="1CA27718" w14:textId="77777777" w:rsidR="001C1063" w:rsidRPr="00DD7CCF" w:rsidRDefault="001C1063" w:rsidP="001C1063">
            <w:pPr>
              <w:pStyle w:val="TableNote"/>
            </w:pPr>
            <w:r w:rsidRPr="00DD7CCF">
              <w:t xml:space="preserve">an originally inscribed word </w:t>
            </w:r>
            <w:r w:rsidRPr="00DD7CCF">
              <w:rPr>
                <w:rStyle w:val="Foreign"/>
              </w:rPr>
              <w:t>dīnāram</w:t>
            </w:r>
            <w:r w:rsidRPr="00DD7CCF">
              <w:t xml:space="preserve"> was corrected to </w:t>
            </w:r>
            <w:r w:rsidRPr="00DD7CCF">
              <w:rPr>
                <w:rStyle w:val="Foreign"/>
              </w:rPr>
              <w:t>dīnāra-dvayam</w:t>
            </w:r>
            <w:r w:rsidRPr="00DD7CCF">
              <w:t xml:space="preserve"> by adding </w:t>
            </w:r>
            <w:r w:rsidRPr="00DD7CCF">
              <w:rPr>
                <w:rStyle w:val="Foreign"/>
              </w:rPr>
              <w:t>dvaya</w:t>
            </w:r>
            <w:r w:rsidRPr="00DD7CCF">
              <w:t xml:space="preserve"> between lines below this word</w:t>
            </w:r>
          </w:p>
        </w:tc>
      </w:tr>
      <w:tr w:rsidR="001C1063" w:rsidRPr="00DD7CCF" w14:paraId="72A00831" w14:textId="77777777" w:rsidTr="00837BA5">
        <w:tc>
          <w:tcPr>
            <w:tcW w:w="5000" w:type="pct"/>
          </w:tcPr>
          <w:p w14:paraId="1161DE76" w14:textId="77777777" w:rsidR="001C1063" w:rsidRPr="00DD7CCF" w:rsidRDefault="001C1063" w:rsidP="001C1063">
            <w:pPr>
              <w:pStyle w:val="CodeParagraph"/>
              <w:rPr>
                <w:rStyle w:val="Code"/>
              </w:rPr>
            </w:pPr>
            <w:r w:rsidRPr="00DD7CCF">
              <w:rPr>
                <w:rStyle w:val="Codetext"/>
              </w:rPr>
              <w:t>dīnāra</w:t>
            </w:r>
            <w:r w:rsidRPr="00DD7CCF">
              <w:rPr>
                <w:rStyle w:val="Code"/>
              </w:rPr>
              <w:t xml:space="preserve">&lt;add </w:t>
            </w:r>
            <w:r w:rsidRPr="00DD7CCF">
              <w:rPr>
                <w:rStyle w:val="Codeattribute"/>
              </w:rPr>
              <w:t>place</w:t>
            </w:r>
            <w:r w:rsidRPr="00DD7CCF">
              <w:rPr>
                <w:rStyle w:val="Code"/>
              </w:rPr>
              <w:t>=</w:t>
            </w:r>
            <w:r w:rsidRPr="0046000E">
              <w:rPr>
                <w:rStyle w:val="Codevalue"/>
              </w:rPr>
              <w:t>"below"</w:t>
            </w:r>
            <w:r w:rsidRPr="00DD7CCF">
              <w:rPr>
                <w:rStyle w:val="Code"/>
              </w:rPr>
              <w:t>&gt;</w:t>
            </w:r>
            <w:r w:rsidRPr="00DD7CCF">
              <w:rPr>
                <w:rStyle w:val="Codetext"/>
              </w:rPr>
              <w:t>-dvaya</w:t>
            </w:r>
            <w:r w:rsidRPr="00DD7CCF">
              <w:rPr>
                <w:rStyle w:val="Code"/>
              </w:rPr>
              <w:t>&lt;/add&gt;</w:t>
            </w:r>
            <w:r w:rsidRPr="00DD7CCF">
              <w:rPr>
                <w:rStyle w:val="Codetext"/>
              </w:rPr>
              <w:t>m</w:t>
            </w:r>
          </w:p>
        </w:tc>
      </w:tr>
    </w:tbl>
    <w:p w14:paraId="006729E7" w14:textId="77777777" w:rsidR="001C1063" w:rsidRPr="00DD7CCF" w:rsidRDefault="001C1063"/>
    <w:tbl>
      <w:tblPr>
        <w:tblStyle w:val="CodeSampleTable"/>
        <w:tblW w:w="5000" w:type="pct"/>
        <w:tblLook w:val="04A0" w:firstRow="1" w:lastRow="0" w:firstColumn="1" w:lastColumn="0" w:noHBand="0" w:noVBand="1"/>
      </w:tblPr>
      <w:tblGrid>
        <w:gridCol w:w="6824"/>
        <w:gridCol w:w="2798"/>
      </w:tblGrid>
      <w:tr w:rsidR="001C1063" w:rsidRPr="00DD7CCF" w14:paraId="13C184EB" w14:textId="77777777" w:rsidTr="00837BA5">
        <w:trPr>
          <w:cnfStyle w:val="100000000000" w:firstRow="1" w:lastRow="0" w:firstColumn="0" w:lastColumn="0" w:oddVBand="0" w:evenVBand="0" w:oddHBand="0" w:evenHBand="0" w:firstRowFirstColumn="0" w:firstRowLastColumn="0" w:lastRowFirstColumn="0" w:lastRowLastColumn="0"/>
        </w:trPr>
        <w:tc>
          <w:tcPr>
            <w:tcW w:w="0" w:type="auto"/>
            <w:gridSpan w:val="2"/>
          </w:tcPr>
          <w:p w14:paraId="10BF3E31" w14:textId="32276BD4" w:rsidR="001C1063" w:rsidRPr="00DD7CCF" w:rsidRDefault="001C1063" w:rsidP="00B3351B">
            <w:pPr>
              <w:pStyle w:val="Kpalrs"/>
            </w:pPr>
            <w:bookmarkStart w:id="296" w:name="_Ref44078703"/>
            <w:r w:rsidRPr="00DD7CCF">
              <w:t xml:space="preserve">Example </w:t>
            </w:r>
            <w:r>
              <w:fldChar w:fldCharType="begin"/>
            </w:r>
            <w:r>
              <w:instrText xml:space="preserve"> STYLEREF 3 \s </w:instrText>
            </w:r>
            <w:r>
              <w:fldChar w:fldCharType="separate"/>
            </w:r>
            <w:r w:rsidR="005E67E7">
              <w:rPr>
                <w:noProof/>
              </w:rPr>
              <w:t>4.4.2</w:t>
            </w:r>
            <w:r>
              <w:rPr>
                <w:noProof/>
              </w:rPr>
              <w:fldChar w:fldCharType="end"/>
            </w:r>
            <w:r w:rsidRPr="00DD7CCF">
              <w:t>.</w:t>
            </w:r>
            <w:r>
              <w:fldChar w:fldCharType="begin"/>
            </w:r>
            <w:r>
              <w:instrText xml:space="preserve"> SEQ Example \* ALPHABETIC \s 3 </w:instrText>
            </w:r>
            <w:r>
              <w:fldChar w:fldCharType="separate"/>
            </w:r>
            <w:r w:rsidR="005E67E7">
              <w:rPr>
                <w:noProof/>
              </w:rPr>
              <w:t>B</w:t>
            </w:r>
            <w:r>
              <w:rPr>
                <w:noProof/>
              </w:rPr>
              <w:fldChar w:fldCharType="end"/>
            </w:r>
            <w:bookmarkEnd w:id="296"/>
            <w:r w:rsidRPr="00DD7CCF">
              <w:t xml:space="preserve">: premodern </w:t>
            </w:r>
            <w:r w:rsidR="001F11CA" w:rsidRPr="00DD7CCF">
              <w:t>insertion</w:t>
            </w:r>
            <w:r w:rsidRPr="00DD7CCF">
              <w:t xml:space="preserve"> with a</w:t>
            </w:r>
            <w:r w:rsidR="0020644F">
              <w:t xml:space="preserve"> scribal </w:t>
            </w:r>
            <w:r w:rsidRPr="00DD7CCF">
              <w:t>mark</w:t>
            </w:r>
            <w:r w:rsidR="00203DC6">
              <w:t xml:space="preserve"> next to the added text</w:t>
            </w:r>
          </w:p>
        </w:tc>
      </w:tr>
      <w:tr w:rsidR="001C1063" w:rsidRPr="00DD7CCF" w14:paraId="6B02F29F" w14:textId="77777777" w:rsidTr="00837BA5">
        <w:tc>
          <w:tcPr>
            <w:tcW w:w="0" w:type="auto"/>
          </w:tcPr>
          <w:p w14:paraId="0214E62D" w14:textId="77777777" w:rsidR="001C1063" w:rsidRPr="00DD7CCF" w:rsidRDefault="001C1063" w:rsidP="001C1063">
            <w:pPr>
              <w:pStyle w:val="TableNote"/>
            </w:pPr>
            <w:r w:rsidRPr="00DD7CCF">
              <w:t xml:space="preserve">an originally inscribed </w:t>
            </w:r>
            <w:r w:rsidRPr="00DD7CCF">
              <w:rPr>
                <w:rStyle w:val="Foreign"/>
              </w:rPr>
              <w:t>maphalā</w:t>
            </w:r>
            <w:r w:rsidRPr="00DD7CCF">
              <w:t xml:space="preserve"> was corrected into </w:t>
            </w:r>
            <w:r w:rsidRPr="00DD7CCF">
              <w:rPr>
                <w:rStyle w:val="Foreign"/>
              </w:rPr>
              <w:t>makaphalā</w:t>
            </w:r>
            <w:r w:rsidRPr="00DD7CCF">
              <w:t xml:space="preserve"> by adding </w:t>
            </w:r>
            <w:r w:rsidRPr="00DD7CCF">
              <w:rPr>
                <w:rStyle w:val="Foreign"/>
              </w:rPr>
              <w:t>ka</w:t>
            </w:r>
            <w:r w:rsidRPr="00DD7CCF">
              <w:t xml:space="preserve"> between lines below this word </w:t>
            </w:r>
            <w:r w:rsidRPr="00E24F87">
              <w:rPr>
                <w:noProof/>
              </w:rPr>
              <w:t>(</w:t>
            </w:r>
            <w:r w:rsidRPr="00DD7CCF">
              <w:t>see the illustration)</w:t>
            </w:r>
          </w:p>
          <w:p w14:paraId="76CEF7DC" w14:textId="77777777" w:rsidR="001C1063" w:rsidRPr="00DD7CCF" w:rsidRDefault="001C1063" w:rsidP="001C1063">
            <w:pPr>
              <w:pStyle w:val="TableNote"/>
            </w:pPr>
            <w:r w:rsidRPr="00DD7CCF">
              <w:t xml:space="preserve">the scribal marks on the left and right of the added </w:t>
            </w:r>
            <w:r w:rsidRPr="00DD7CCF">
              <w:rPr>
                <w:rStyle w:val="Foreign"/>
              </w:rPr>
              <w:t>ka</w:t>
            </w:r>
            <w:r w:rsidRPr="00DD7CCF">
              <w:t xml:space="preserve"> look like punctuation marks, but the scribe’s intention was </w:t>
            </w:r>
            <w:r w:rsidRPr="00F14096">
              <w:rPr>
                <w:b/>
                <w:bCs/>
              </w:rPr>
              <w:t>not</w:t>
            </w:r>
            <w:r w:rsidRPr="00DD7CCF">
              <w:t xml:space="preserve"> to write </w:t>
            </w:r>
            <w:r w:rsidRPr="00DD7CCF">
              <w:rPr>
                <w:rStyle w:val="Foreign"/>
              </w:rPr>
              <w:t>ma,ka,phalā</w:t>
            </w:r>
            <w:r w:rsidRPr="00DD7CCF">
              <w:t xml:space="preserve"> so we should not transliterate these marks as punctuation signs</w:t>
            </w:r>
          </w:p>
        </w:tc>
        <w:tc>
          <w:tcPr>
            <w:tcW w:w="0" w:type="auto"/>
            <w:vMerge w:val="restart"/>
          </w:tcPr>
          <w:p w14:paraId="7D07A910" w14:textId="77777777" w:rsidR="001C1063" w:rsidRPr="00DD7CCF" w:rsidRDefault="001C1063" w:rsidP="001C1063"/>
          <w:p w14:paraId="29EDD4C2" w14:textId="77777777" w:rsidR="001F11CA" w:rsidRPr="00DD7CCF" w:rsidRDefault="001F11CA" w:rsidP="001C1063"/>
          <w:p w14:paraId="2407D964" w14:textId="77777777" w:rsidR="001C1063" w:rsidRPr="00DD7CCF" w:rsidRDefault="001C1063" w:rsidP="001C1063"/>
          <w:p w14:paraId="5C2B8CAC" w14:textId="77777777" w:rsidR="001C1063" w:rsidRPr="00DD7CCF" w:rsidRDefault="001C1063" w:rsidP="001C1063"/>
          <w:p w14:paraId="0DC076EF" w14:textId="77777777" w:rsidR="001C1063" w:rsidRPr="00DD7CCF" w:rsidRDefault="001C1063" w:rsidP="001C1063"/>
          <w:p w14:paraId="2B9F5723" w14:textId="77777777" w:rsidR="001C1063" w:rsidRPr="00DD7CCF" w:rsidRDefault="001C1063" w:rsidP="001C1063"/>
          <w:p w14:paraId="1ADEA8EB" w14:textId="77777777" w:rsidR="001C1063" w:rsidRPr="00DD7CCF" w:rsidRDefault="001C1063" w:rsidP="001C1063">
            <w:r w:rsidRPr="00DD7CCF">
              <w:rPr>
                <w:noProof/>
              </w:rPr>
              <w:drawing>
                <wp:inline distT="0" distB="0" distL="0" distR="0" wp14:anchorId="4D57AB60" wp14:editId="37565F3D">
                  <wp:extent cx="1769784" cy="1168400"/>
                  <wp:effectExtent l="0" t="0" r="1905" b="0"/>
                  <wp:docPr id="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6">
                            <a:extLst>
                              <a:ext uri="{28A0092B-C50C-407E-A947-70E740481C1C}">
                                <a14:useLocalDpi xmlns:a14="http://schemas.microsoft.com/office/drawing/2010/main" val="0"/>
                              </a:ext>
                            </a:extLst>
                          </a:blip>
                          <a:srcRect/>
                          <a:stretch>
                            <a:fillRect/>
                          </a:stretch>
                        </pic:blipFill>
                        <pic:spPr>
                          <a:xfrm>
                            <a:off x="0" y="0"/>
                            <a:ext cx="1795945" cy="1185671"/>
                          </a:xfrm>
                          <a:prstGeom prst="rect">
                            <a:avLst/>
                          </a:prstGeom>
                          <a:ln/>
                        </pic:spPr>
                      </pic:pic>
                    </a:graphicData>
                  </a:graphic>
                </wp:inline>
              </w:drawing>
            </w:r>
          </w:p>
        </w:tc>
      </w:tr>
      <w:tr w:rsidR="001C1063" w:rsidRPr="00DD7CCF" w14:paraId="05EE712E" w14:textId="77777777" w:rsidTr="00837BA5">
        <w:tc>
          <w:tcPr>
            <w:tcW w:w="0" w:type="auto"/>
          </w:tcPr>
          <w:p w14:paraId="6B22A0E4" w14:textId="77777777" w:rsidR="001C1063" w:rsidRPr="00DD7CCF" w:rsidRDefault="001C1063" w:rsidP="001C1063">
            <w:pPr>
              <w:pStyle w:val="CodeParagraph"/>
              <w:rPr>
                <w:rStyle w:val="Code"/>
              </w:rPr>
            </w:pPr>
            <w:r w:rsidRPr="00DD7CCF">
              <w:rPr>
                <w:rStyle w:val="Codetext"/>
              </w:rPr>
              <w:t>ma</w:t>
            </w:r>
            <w:r w:rsidRPr="00DD7CCF">
              <w:rPr>
                <w:rStyle w:val="Code"/>
              </w:rPr>
              <w:t xml:space="preserve">&lt;add </w:t>
            </w:r>
            <w:r w:rsidRPr="00DD7CCF">
              <w:rPr>
                <w:rStyle w:val="Codeattribute"/>
              </w:rPr>
              <w:t>place</w:t>
            </w:r>
            <w:r w:rsidRPr="00DD7CCF">
              <w:rPr>
                <w:rStyle w:val="Code"/>
              </w:rPr>
              <w:t>=</w:t>
            </w:r>
            <w:r w:rsidRPr="0046000E">
              <w:rPr>
                <w:rStyle w:val="Codevalue"/>
              </w:rPr>
              <w:t>"below"</w:t>
            </w:r>
            <w:r w:rsidRPr="00DD7CCF">
              <w:rPr>
                <w:rStyle w:val="Code"/>
              </w:rPr>
              <w:t xml:space="preserve"> </w:t>
            </w:r>
            <w:r w:rsidRPr="00DD7CCF">
              <w:rPr>
                <w:rStyle w:val="Codeattribute"/>
              </w:rPr>
              <w:t>rend</w:t>
            </w:r>
            <w:r w:rsidRPr="00DD7CCF">
              <w:rPr>
                <w:rStyle w:val="Code"/>
              </w:rPr>
              <w:t>=</w:t>
            </w:r>
            <w:r w:rsidRPr="0046000E">
              <w:rPr>
                <w:rStyle w:val="Codevalue"/>
              </w:rPr>
              <w:t>"mark"</w:t>
            </w:r>
            <w:r w:rsidRPr="00DD7CCF">
              <w:rPr>
                <w:rStyle w:val="Code"/>
              </w:rPr>
              <w:t>&gt;</w:t>
            </w:r>
            <w:r w:rsidRPr="00DD7CCF">
              <w:rPr>
                <w:rStyle w:val="Codetext"/>
              </w:rPr>
              <w:t>ka</w:t>
            </w:r>
            <w:r w:rsidRPr="00DD7CCF">
              <w:rPr>
                <w:rStyle w:val="Code"/>
              </w:rPr>
              <w:t>&lt;/add&gt;</w:t>
            </w:r>
            <w:r w:rsidRPr="00DD7CCF">
              <w:rPr>
                <w:rStyle w:val="Codetext"/>
              </w:rPr>
              <w:t>phalā</w:t>
            </w:r>
          </w:p>
        </w:tc>
        <w:tc>
          <w:tcPr>
            <w:tcW w:w="0" w:type="auto"/>
            <w:vMerge/>
          </w:tcPr>
          <w:p w14:paraId="2A8330A8" w14:textId="77777777" w:rsidR="001C1063" w:rsidRPr="00DD7CCF" w:rsidRDefault="001C1063" w:rsidP="001C1063">
            <w:pPr>
              <w:pStyle w:val="CodeParagraph"/>
              <w:rPr>
                <w:rStyle w:val="Code"/>
              </w:rPr>
            </w:pPr>
          </w:p>
        </w:tc>
      </w:tr>
    </w:tbl>
    <w:p w14:paraId="303CE075" w14:textId="77777777" w:rsidR="00203DC6" w:rsidRPr="00DD7CCF" w:rsidRDefault="00203DC6" w:rsidP="00203DC6">
      <w:bookmarkStart w:id="297" w:name="_maecup4bnx3" w:colFirst="0" w:colLast="0"/>
      <w:bookmarkStart w:id="298" w:name="_Ref43987708"/>
      <w:bookmarkEnd w:id="297"/>
    </w:p>
    <w:tbl>
      <w:tblPr>
        <w:tblStyle w:val="CodeSampleTable"/>
        <w:tblW w:w="5000" w:type="pct"/>
        <w:tblLook w:val="04A0" w:firstRow="1" w:lastRow="0" w:firstColumn="1" w:lastColumn="0" w:noHBand="0" w:noVBand="1"/>
      </w:tblPr>
      <w:tblGrid>
        <w:gridCol w:w="4844"/>
        <w:gridCol w:w="4778"/>
      </w:tblGrid>
      <w:tr w:rsidR="00203DC6" w:rsidRPr="00DD7CCF" w14:paraId="67D8C747" w14:textId="77777777" w:rsidTr="006F3B68">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2A7BBB9A" w14:textId="1D9532A7" w:rsidR="00203DC6" w:rsidRPr="00DD7CCF" w:rsidRDefault="00203DC6" w:rsidP="006F3B68">
            <w:pPr>
              <w:pStyle w:val="Kpalrs"/>
            </w:pPr>
            <w:r w:rsidRPr="00DD7CCF">
              <w:t xml:space="preserve">Example </w:t>
            </w:r>
            <w:r>
              <w:fldChar w:fldCharType="begin"/>
            </w:r>
            <w:r>
              <w:instrText xml:space="preserve"> STYLEREF 3 \s </w:instrText>
            </w:r>
            <w:r>
              <w:fldChar w:fldCharType="separate"/>
            </w:r>
            <w:r w:rsidR="005E67E7">
              <w:rPr>
                <w:noProof/>
              </w:rPr>
              <w:t>4.4.2</w:t>
            </w:r>
            <w:r>
              <w:rPr>
                <w:noProof/>
              </w:rPr>
              <w:fldChar w:fldCharType="end"/>
            </w:r>
            <w:r w:rsidRPr="00DD7CCF">
              <w:t>.</w:t>
            </w:r>
            <w:r>
              <w:fldChar w:fldCharType="begin"/>
            </w:r>
            <w:r>
              <w:instrText xml:space="preserve"> SEQ Example \* ALPHABETIC \s 3 </w:instrText>
            </w:r>
            <w:r>
              <w:fldChar w:fldCharType="separate"/>
            </w:r>
            <w:r w:rsidR="005E67E7">
              <w:rPr>
                <w:noProof/>
              </w:rPr>
              <w:t>C</w:t>
            </w:r>
            <w:r>
              <w:rPr>
                <w:noProof/>
              </w:rPr>
              <w:fldChar w:fldCharType="end"/>
            </w:r>
            <w:r w:rsidRPr="00DD7CCF">
              <w:t xml:space="preserve">: premodern </w:t>
            </w:r>
            <w:r>
              <w:t>insertion</w:t>
            </w:r>
            <w:r w:rsidRPr="00DD7CCF">
              <w:t xml:space="preserve"> with an editorial mark</w:t>
            </w:r>
            <w:r>
              <w:t xml:space="preserve"> next to the place of insertion</w:t>
            </w:r>
          </w:p>
        </w:tc>
      </w:tr>
      <w:tr w:rsidR="00203DC6" w:rsidRPr="00DD7CCF" w14:paraId="05A3DC74" w14:textId="77777777" w:rsidTr="006F3B68">
        <w:tc>
          <w:tcPr>
            <w:tcW w:w="2742" w:type="pct"/>
          </w:tcPr>
          <w:p w14:paraId="0261E1D0" w14:textId="77777777" w:rsidR="00203DC6" w:rsidRPr="00DD7CCF" w:rsidRDefault="00203DC6" w:rsidP="006F3B68">
            <w:pPr>
              <w:pStyle w:val="TableNote"/>
            </w:pPr>
            <w:r>
              <w:t xml:space="preserve">the character </w:t>
            </w:r>
            <w:r>
              <w:rPr>
                <w:rStyle w:val="Foreign"/>
              </w:rPr>
              <w:t>va</w:t>
            </w:r>
            <w:r>
              <w:t xml:space="preserve"> was omitted from the text </w:t>
            </w:r>
            <w:r>
              <w:rPr>
                <w:rStyle w:val="Foreign"/>
              </w:rPr>
              <w:t>°r avadhāraṇayā</w:t>
            </w:r>
            <w:r>
              <w:t xml:space="preserve">, and subsequently inserted below the line, with </w:t>
            </w:r>
            <w:r>
              <w:rPr>
                <w:rStyle w:val="Foreign"/>
              </w:rPr>
              <w:t>kākapada</w:t>
            </w:r>
            <w:r>
              <w:t xml:space="preserve"> marking the spot of insertion</w:t>
            </w:r>
          </w:p>
        </w:tc>
        <w:tc>
          <w:tcPr>
            <w:tcW w:w="2258" w:type="pct"/>
            <w:vMerge w:val="restart"/>
          </w:tcPr>
          <w:p w14:paraId="00209513" w14:textId="77777777" w:rsidR="00203DC6" w:rsidRDefault="00203DC6" w:rsidP="006F3B68"/>
          <w:p w14:paraId="7D03A955" w14:textId="77777777" w:rsidR="00203DC6" w:rsidRDefault="00203DC6" w:rsidP="006F3B68"/>
          <w:p w14:paraId="108411E5" w14:textId="77777777" w:rsidR="00203DC6" w:rsidRDefault="00203DC6" w:rsidP="006F3B68"/>
          <w:p w14:paraId="35AF36C3" w14:textId="77777777" w:rsidR="00203DC6" w:rsidRDefault="00203DC6" w:rsidP="006F3B68"/>
          <w:p w14:paraId="1DD4B600" w14:textId="77777777" w:rsidR="00203DC6" w:rsidRDefault="00203DC6" w:rsidP="006F3B68"/>
          <w:p w14:paraId="0456EBB4" w14:textId="77777777" w:rsidR="00203DC6" w:rsidRDefault="00203DC6" w:rsidP="006F3B68"/>
          <w:p w14:paraId="159D19BB" w14:textId="77777777" w:rsidR="00203DC6" w:rsidRDefault="00203DC6" w:rsidP="006F3B68"/>
          <w:p w14:paraId="46F0DD65" w14:textId="77777777" w:rsidR="00203DC6" w:rsidRDefault="00203DC6" w:rsidP="006F3B68"/>
          <w:p w14:paraId="216A49F4" w14:textId="77777777" w:rsidR="00203DC6" w:rsidRPr="00DD7CCF" w:rsidRDefault="00203DC6" w:rsidP="006F3B68">
            <w:r>
              <w:rPr>
                <w:rStyle w:val="Codetext"/>
              </w:rPr>
              <w:drawing>
                <wp:inline distT="0" distB="0" distL="0" distR="0" wp14:anchorId="51D27F56" wp14:editId="136BE567">
                  <wp:extent cx="3027675" cy="1634090"/>
                  <wp:effectExtent l="0" t="0" r="1905" b="4445"/>
                  <wp:docPr id="38" name="Kép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059380" cy="1651202"/>
                          </a:xfrm>
                          <a:prstGeom prst="rect">
                            <a:avLst/>
                          </a:prstGeom>
                          <a:noFill/>
                          <a:ln>
                            <a:noFill/>
                          </a:ln>
                        </pic:spPr>
                      </pic:pic>
                    </a:graphicData>
                  </a:graphic>
                </wp:inline>
              </w:drawing>
            </w:r>
          </w:p>
        </w:tc>
      </w:tr>
      <w:tr w:rsidR="00203DC6" w:rsidRPr="00DD7CCF" w14:paraId="66226D93" w14:textId="77777777" w:rsidTr="006F3B68">
        <w:tc>
          <w:tcPr>
            <w:tcW w:w="2742" w:type="pct"/>
          </w:tcPr>
          <w:p w14:paraId="7A4CF433" w14:textId="51CD19A8" w:rsidR="00203DC6" w:rsidRPr="00DD7CCF" w:rsidRDefault="00203DC6" w:rsidP="006F3B68">
            <w:pPr>
              <w:pStyle w:val="CodeParagraph"/>
              <w:rPr>
                <w:rStyle w:val="Code"/>
              </w:rPr>
            </w:pPr>
            <w:r>
              <w:rPr>
                <w:rStyle w:val="Code"/>
              </w:rPr>
              <w:t>r a</w:t>
            </w:r>
            <w:r w:rsidRPr="00DD7CCF">
              <w:rPr>
                <w:rStyle w:val="Code"/>
              </w:rPr>
              <w:t xml:space="preserve">&lt;add </w:t>
            </w:r>
            <w:r w:rsidRPr="00DD7CCF">
              <w:rPr>
                <w:rStyle w:val="Codeattribute"/>
              </w:rPr>
              <w:t>place</w:t>
            </w:r>
            <w:r w:rsidRPr="00DD7CCF">
              <w:rPr>
                <w:rStyle w:val="Code"/>
              </w:rPr>
              <w:t>=</w:t>
            </w:r>
            <w:r w:rsidRPr="0046000E">
              <w:rPr>
                <w:rStyle w:val="Codevalue"/>
              </w:rPr>
              <w:t>"</w:t>
            </w:r>
            <w:r>
              <w:rPr>
                <w:rStyle w:val="Codevalue"/>
              </w:rPr>
              <w:t>below</w:t>
            </w:r>
            <w:r w:rsidRPr="0046000E">
              <w:rPr>
                <w:rStyle w:val="Codevalue"/>
              </w:rPr>
              <w:t xml:space="preserve">" </w:t>
            </w:r>
            <w:r w:rsidRPr="00DD7CCF">
              <w:rPr>
                <w:rStyle w:val="Codeattribute"/>
              </w:rPr>
              <w:t>rend</w:t>
            </w:r>
            <w:r w:rsidRPr="00DD7CCF">
              <w:rPr>
                <w:rStyle w:val="Code"/>
              </w:rPr>
              <w:t>=</w:t>
            </w:r>
            <w:r w:rsidRPr="0046000E">
              <w:rPr>
                <w:rStyle w:val="Codevalue"/>
              </w:rPr>
              <w:t>"mark"</w:t>
            </w:r>
            <w:r w:rsidRPr="00DD7CCF">
              <w:rPr>
                <w:rStyle w:val="Code"/>
              </w:rPr>
              <w:t>&gt;</w:t>
            </w:r>
            <w:r>
              <w:rPr>
                <w:rStyle w:val="Codetext"/>
              </w:rPr>
              <w:t>va</w:t>
            </w:r>
            <w:r w:rsidRPr="00DD7CCF">
              <w:rPr>
                <w:rStyle w:val="Code"/>
              </w:rPr>
              <w:t>&lt;/add&gt;&lt;/subst&gt;</w:t>
            </w:r>
            <w:r>
              <w:rPr>
                <w:rStyle w:val="Codetext"/>
              </w:rPr>
              <w:t>dhāraṇayā</w:t>
            </w:r>
          </w:p>
        </w:tc>
        <w:tc>
          <w:tcPr>
            <w:tcW w:w="2258" w:type="pct"/>
            <w:vMerge/>
          </w:tcPr>
          <w:p w14:paraId="75415337" w14:textId="77777777" w:rsidR="00203DC6" w:rsidRPr="00DD7CCF" w:rsidRDefault="00203DC6" w:rsidP="006F3B68">
            <w:pPr>
              <w:pStyle w:val="CodeParagraph"/>
              <w:rPr>
                <w:rStyle w:val="Code"/>
              </w:rPr>
            </w:pPr>
          </w:p>
        </w:tc>
      </w:tr>
    </w:tbl>
    <w:p w14:paraId="63A79CF2" w14:textId="77777777" w:rsidR="00203DC6" w:rsidRDefault="00203DC6" w:rsidP="00203DC6"/>
    <w:p w14:paraId="2778A484" w14:textId="69C5C872" w:rsidR="00C02B8C" w:rsidRPr="00DD7CCF" w:rsidRDefault="004D2E67" w:rsidP="00D4342A">
      <w:pPr>
        <w:pStyle w:val="Cmsor3"/>
      </w:pPr>
      <w:bookmarkStart w:id="299" w:name="_Ref74727538"/>
      <w:bookmarkStart w:id="300" w:name="_Toc74733468"/>
      <w:r w:rsidRPr="00DD7CCF">
        <w:t>Premodern correction</w:t>
      </w:r>
      <w:bookmarkEnd w:id="298"/>
      <w:bookmarkEnd w:id="299"/>
      <w:bookmarkEnd w:id="300"/>
    </w:p>
    <w:p w14:paraId="5A4C1546" w14:textId="70CE6B22" w:rsidR="00C02B8C" w:rsidRPr="00DD7CCF" w:rsidRDefault="004D2E67" w:rsidP="00E2714A">
      <w:pPr>
        <w:pStyle w:val="Lista"/>
      </w:pPr>
      <w:r w:rsidRPr="00DD7CCF">
        <w:t xml:space="preserve">when a correction is </w:t>
      </w:r>
      <w:r w:rsidR="0020644F">
        <w:t>inscribed</w:t>
      </w:r>
      <w:r w:rsidRPr="00DD7CCF">
        <w:t xml:space="preserve"> over previously engraved text, which was rendered completely illegible in the process, encode the correction as an insertion with a special value of </w:t>
      </w:r>
      <w:r w:rsidR="008525C6" w:rsidRPr="008525C6">
        <w:rPr>
          <w:rStyle w:val="Codeattribute"/>
        </w:rPr>
        <w:t>@place</w:t>
      </w:r>
      <w:r w:rsidR="008525C6" w:rsidRPr="008525C6">
        <w:t>:</w:t>
      </w:r>
    </w:p>
    <w:p w14:paraId="33D8F68C" w14:textId="77777777" w:rsidR="004F4C63" w:rsidRPr="00DD7CCF" w:rsidRDefault="004D2E67" w:rsidP="00E2714A">
      <w:pPr>
        <w:pStyle w:val="Lista2"/>
        <w:rPr>
          <w:rStyle w:val="Code"/>
        </w:rPr>
      </w:pPr>
      <w:r w:rsidRPr="00DD7CCF">
        <w:rPr>
          <w:rStyle w:val="Code"/>
        </w:rPr>
        <w:t xml:space="preserve">&lt;add </w:t>
      </w:r>
      <w:r w:rsidRPr="00DD7CCF">
        <w:rPr>
          <w:rStyle w:val="Codeattribute"/>
        </w:rPr>
        <w:t>place</w:t>
      </w:r>
      <w:r w:rsidRPr="00DD7CCF">
        <w:rPr>
          <w:rStyle w:val="Code"/>
        </w:rPr>
        <w:t>=</w:t>
      </w:r>
      <w:r w:rsidRPr="0046000E">
        <w:rPr>
          <w:rStyle w:val="Codevalue"/>
        </w:rPr>
        <w:t>"overstrike"</w:t>
      </w:r>
      <w:r w:rsidRPr="00DD7CCF">
        <w:rPr>
          <w:rStyle w:val="Code"/>
        </w:rPr>
        <w:t>&gt;</w:t>
      </w:r>
      <w:r w:rsidRPr="00DD7CCF">
        <w:rPr>
          <w:rStyle w:val="Codetext"/>
        </w:rPr>
        <w:t>abc</w:t>
      </w:r>
      <w:r w:rsidRPr="00DD7CCF">
        <w:rPr>
          <w:rStyle w:val="Code"/>
        </w:rPr>
        <w:t>&lt;/add&gt;</w:t>
      </w:r>
    </w:p>
    <w:p w14:paraId="257723B7" w14:textId="3FCF7C9D" w:rsidR="00C02B8C" w:rsidRPr="00DD7CCF" w:rsidRDefault="004D2E67" w:rsidP="00E2714A">
      <w:pPr>
        <w:pStyle w:val="Lista"/>
      </w:pPr>
      <w:r w:rsidRPr="00DD7CCF">
        <w:t xml:space="preserve">when any of the pre-correction text can be read </w:t>
      </w:r>
      <w:r w:rsidRPr="00E24F87">
        <w:rPr>
          <w:noProof/>
        </w:rPr>
        <w:t>(</w:t>
      </w:r>
      <w:r w:rsidRPr="00DD7CCF">
        <w:t>or restored),</w:t>
      </w:r>
      <w:r w:rsidR="0020644F">
        <w:t xml:space="preserve"> scribal</w:t>
      </w:r>
      <w:r w:rsidRPr="00DD7CCF">
        <w:t xml:space="preserve"> correction must be represented as a combination of </w:t>
      </w:r>
      <w:r w:rsidR="0020644F">
        <w:t xml:space="preserve">scribal </w:t>
      </w:r>
      <w:r w:rsidRPr="00DD7CCF">
        <w:t xml:space="preserve">deletion and </w:t>
      </w:r>
      <w:r w:rsidR="0020644F">
        <w:t xml:space="preserve">scribal </w:t>
      </w:r>
      <w:r w:rsidRPr="00DD7CCF">
        <w:t xml:space="preserve">addition, wrapped in the element </w:t>
      </w:r>
      <w:r w:rsidRPr="00DD7CCF">
        <w:rPr>
          <w:rStyle w:val="Code"/>
        </w:rPr>
        <w:t>&lt;subst&gt;</w:t>
      </w:r>
      <w:r w:rsidRPr="00DD7CCF">
        <w:t xml:space="preserve"> to show that one is meant to be substituted by the other</w:t>
      </w:r>
    </w:p>
    <w:p w14:paraId="66A1E890" w14:textId="77777777" w:rsidR="00464C07" w:rsidRDefault="004D2E67" w:rsidP="00E2714A">
      <w:pPr>
        <w:pStyle w:val="Lista2"/>
      </w:pPr>
      <w:r w:rsidRPr="00DD7CCF">
        <w:t xml:space="preserve">tag the deleted text with </w:t>
      </w:r>
      <w:r w:rsidRPr="00DD7CCF">
        <w:rPr>
          <w:rStyle w:val="Code"/>
        </w:rPr>
        <w:t>&lt;del&gt;</w:t>
      </w:r>
      <w:r w:rsidR="00464C07">
        <w:t xml:space="preserve"> as follows:</w:t>
      </w:r>
    </w:p>
    <w:p w14:paraId="6C63C848" w14:textId="77777777" w:rsidR="00464C07" w:rsidRPr="00DD7CCF" w:rsidRDefault="00464C07" w:rsidP="00464C07">
      <w:pPr>
        <w:pStyle w:val="Lista3"/>
      </w:pPr>
      <w:r w:rsidRPr="00DD7CCF">
        <w:t xml:space="preserve">if the text to be replaced was neither erased, nor marked for cancellation </w:t>
      </w:r>
      <w:r w:rsidRPr="00E24F87">
        <w:rPr>
          <w:noProof/>
        </w:rPr>
        <w:t>(</w:t>
      </w:r>
      <w:r w:rsidRPr="00DD7CCF">
        <w:t>i.e. it is either overwritten with the post-correction text or left in place without any apparent alteration)</w:t>
      </w:r>
      <w:r>
        <w:t xml:space="preserve">, then </w:t>
      </w:r>
      <w:r w:rsidRPr="00DD7CCF">
        <w:t>us</w:t>
      </w:r>
      <w:r>
        <w:t>e</w:t>
      </w:r>
      <w:r w:rsidRPr="00DD7CCF">
        <w:t xml:space="preserve"> the attribute </w:t>
      </w:r>
      <w:r w:rsidRPr="008525C6">
        <w:rPr>
          <w:rStyle w:val="Codeattribute"/>
        </w:rPr>
        <w:t>@rend</w:t>
      </w:r>
      <w:r w:rsidRPr="00DD7CCF">
        <w:t xml:space="preserve"> with the value </w:t>
      </w:r>
      <w:r w:rsidRPr="00303844">
        <w:rPr>
          <w:rStyle w:val="Codevalue"/>
        </w:rPr>
        <w:t>"corrected"</w:t>
      </w:r>
    </w:p>
    <w:p w14:paraId="4B07688B" w14:textId="158AD240" w:rsidR="00C02B8C" w:rsidRDefault="00464C07" w:rsidP="00E2714A">
      <w:pPr>
        <w:pStyle w:val="Lista3"/>
      </w:pPr>
      <w:r w:rsidRPr="00464C07">
        <w:t xml:space="preserve">otherwise, proceed as instructed </w:t>
      </w:r>
      <w:r w:rsidR="0020644F">
        <w:t>in §</w:t>
      </w:r>
      <w:r w:rsidR="0020644F">
        <w:fldChar w:fldCharType="begin"/>
      </w:r>
      <w:r w:rsidR="0020644F">
        <w:instrText xml:space="preserve"> REF _Ref43985171 \r \h </w:instrText>
      </w:r>
      <w:r w:rsidR="0020644F">
        <w:fldChar w:fldCharType="separate"/>
      </w:r>
      <w:r w:rsidR="00E90D07">
        <w:t>4.4.1</w:t>
      </w:r>
      <w:r w:rsidR="0020644F">
        <w:fldChar w:fldCharType="end"/>
      </w:r>
      <w:r w:rsidR="0020644F">
        <w:t xml:space="preserve"> </w:t>
      </w:r>
      <w:r w:rsidRPr="00464C07">
        <w:t>above, i.e.</w:t>
      </w:r>
    </w:p>
    <w:p w14:paraId="76427608" w14:textId="77777777" w:rsidR="00464C07" w:rsidRDefault="00464C07" w:rsidP="00464C07">
      <w:pPr>
        <w:pStyle w:val="Lista4"/>
      </w:pPr>
      <w:r>
        <w:t xml:space="preserve">omit </w:t>
      </w:r>
      <w:r w:rsidRPr="008525C6">
        <w:rPr>
          <w:rStyle w:val="Codeattribute"/>
        </w:rPr>
        <w:t>@rend</w:t>
      </w:r>
      <w:r>
        <w:t xml:space="preserve"> </w:t>
      </w:r>
      <w:r w:rsidRPr="00464C07">
        <w:t>if the text to be replaced was erased</w:t>
      </w:r>
    </w:p>
    <w:p w14:paraId="6EB7136E" w14:textId="77777777" w:rsidR="00464C07" w:rsidRPr="00DD7CCF" w:rsidRDefault="00464C07" w:rsidP="00464C07">
      <w:pPr>
        <w:pStyle w:val="Lista4"/>
      </w:pPr>
      <w:r>
        <w:t xml:space="preserve">use the values of </w:t>
      </w:r>
      <w:r w:rsidRPr="008525C6">
        <w:rPr>
          <w:rStyle w:val="Codeattribute"/>
        </w:rPr>
        <w:t>@rend</w:t>
      </w:r>
      <w:r>
        <w:t xml:space="preserve"> </w:t>
      </w:r>
      <w:r w:rsidRPr="00464C07">
        <w:t>listed there if the text to be replaced was cancelled with marks</w:t>
      </w:r>
    </w:p>
    <w:p w14:paraId="00714CFD" w14:textId="1C0260F1" w:rsidR="008525C6" w:rsidRPr="008525C6" w:rsidRDefault="004D2E67" w:rsidP="00E2714A">
      <w:pPr>
        <w:pStyle w:val="Lista2"/>
      </w:pPr>
      <w:r w:rsidRPr="00DD7CCF">
        <w:t xml:space="preserve">tag the </w:t>
      </w:r>
      <w:r w:rsidR="0020644F">
        <w:t>inserted</w:t>
      </w:r>
      <w:r w:rsidRPr="00DD7CCF">
        <w:t xml:space="preserve"> text with </w:t>
      </w:r>
      <w:r w:rsidRPr="00DD7CCF">
        <w:rPr>
          <w:rStyle w:val="Code"/>
        </w:rPr>
        <w:t>&lt;add&gt;</w:t>
      </w:r>
      <w:r w:rsidRPr="00DD7CCF">
        <w:t xml:space="preserve">, using the attribute </w:t>
      </w:r>
      <w:r w:rsidR="008525C6" w:rsidRPr="008525C6">
        <w:rPr>
          <w:rStyle w:val="Codeattribute"/>
        </w:rPr>
        <w:t>@place</w:t>
      </w:r>
    </w:p>
    <w:p w14:paraId="15A33A4A" w14:textId="77777777" w:rsidR="00C02B8C" w:rsidRPr="00DD7CCF" w:rsidRDefault="004D2E67" w:rsidP="00E2714A">
      <w:pPr>
        <w:pStyle w:val="Lista3"/>
      </w:pPr>
      <w:r w:rsidRPr="00DD7CCF">
        <w:t>with one of the values listed under premodern addition above; or</w:t>
      </w:r>
    </w:p>
    <w:p w14:paraId="31FFDB16" w14:textId="77777777" w:rsidR="00C02B8C" w:rsidRPr="00DD7CCF" w:rsidRDefault="004D2E67" w:rsidP="00E2714A">
      <w:pPr>
        <w:pStyle w:val="Lista3"/>
      </w:pPr>
      <w:r w:rsidRPr="00DD7CCF">
        <w:t xml:space="preserve">with the value </w:t>
      </w:r>
      <w:r w:rsidR="00303844" w:rsidRPr="00303844">
        <w:rPr>
          <w:rStyle w:val="Codevalue"/>
        </w:rPr>
        <w:t>"overstrike"</w:t>
      </w:r>
      <w:r w:rsidRPr="00DD7CCF">
        <w:t xml:space="preserve">, if the replacement text is inscribed over the pre-correction text </w:t>
      </w:r>
      <w:r w:rsidRPr="00E24F87">
        <w:rPr>
          <w:noProof/>
        </w:rPr>
        <w:t>(</w:t>
      </w:r>
      <w:r w:rsidRPr="00DD7CCF">
        <w:t>rather than at some other position)</w:t>
      </w:r>
    </w:p>
    <w:p w14:paraId="3F84B4CB" w14:textId="77777777" w:rsidR="00C02B8C" w:rsidRPr="00DD7CCF" w:rsidRDefault="004D2E67" w:rsidP="00E2714A">
      <w:pPr>
        <w:pStyle w:val="Lista"/>
      </w:pPr>
      <w:r w:rsidRPr="00DD7CCF">
        <w:t xml:space="preserve">bear in mind that the cancellation of an explicit vowel mark restores the inherent </w:t>
      </w:r>
      <w:r w:rsidRPr="00DD7CCF">
        <w:rPr>
          <w:rStyle w:val="Foreign"/>
        </w:rPr>
        <w:t>a</w:t>
      </w:r>
      <w:r w:rsidRPr="00DD7CCF">
        <w:t xml:space="preserve"> of a consonant </w:t>
      </w:r>
      <w:r w:rsidRPr="00DD7CCF">
        <w:rPr>
          <w:rStyle w:val="Foreign"/>
        </w:rPr>
        <w:t>akṣara</w:t>
      </w:r>
      <w:r w:rsidRPr="00DD7CCF">
        <w:t xml:space="preserve"> in the scripts we work with</w:t>
      </w:r>
      <w:r w:rsidR="00464C07" w:rsidRPr="00464C07">
        <w:t>, so even though no act of explicit addition accompanies the act of deletion, the result is effectively a correction of the reading</w:t>
      </w:r>
    </w:p>
    <w:p w14:paraId="6118B11D" w14:textId="73EA7702" w:rsidR="004F4C63" w:rsidRPr="00DD7CCF" w:rsidRDefault="004D2E67" w:rsidP="00E2714A">
      <w:pPr>
        <w:pStyle w:val="Lista2"/>
      </w:pPr>
      <w:r w:rsidRPr="00DD7CCF">
        <w:t xml:space="preserve">therefore such deletion must be encoded as a correction of the explicit vowel into </w:t>
      </w:r>
      <w:r w:rsidRPr="00DD7CCF">
        <w:rPr>
          <w:rStyle w:val="Foreign"/>
        </w:rPr>
        <w:t>a</w:t>
      </w:r>
      <w:r w:rsidRPr="00DD7CCF">
        <w:t xml:space="preserve">, with the corrected text struck over the pre-correction text </w:t>
      </w:r>
      <w:r w:rsidRPr="00E24F87">
        <w:rPr>
          <w:noProof/>
        </w:rPr>
        <w:t>(</w:t>
      </w:r>
      <w:r w:rsidRPr="00DD7CCF">
        <w:t xml:space="preserve">see </w:t>
      </w:r>
      <w:r w:rsidR="00AA796A" w:rsidRPr="00DD7CCF">
        <w:fldChar w:fldCharType="begin"/>
      </w:r>
      <w:r w:rsidR="00AA796A" w:rsidRPr="00DD7CCF">
        <w:instrText xml:space="preserve"> REF _Ref44078634 \h </w:instrText>
      </w:r>
      <w:r w:rsidR="00DD7CCF">
        <w:instrText xml:space="preserve"> \* MERGEFORMAT </w:instrText>
      </w:r>
      <w:r w:rsidR="00AA796A" w:rsidRPr="00DD7CCF">
        <w:fldChar w:fldCharType="separate"/>
      </w:r>
      <w:r w:rsidR="00E90D07" w:rsidRPr="00DD7CCF">
        <w:t xml:space="preserve">Example </w:t>
      </w:r>
      <w:r w:rsidR="00E90D07">
        <w:rPr>
          <w:noProof/>
        </w:rPr>
        <w:t>4.4.3</w:t>
      </w:r>
      <w:r w:rsidR="00E90D07" w:rsidRPr="00DD7CCF">
        <w:rPr>
          <w:noProof/>
        </w:rPr>
        <w:t>.</w:t>
      </w:r>
      <w:r w:rsidR="00E90D07">
        <w:rPr>
          <w:noProof/>
        </w:rPr>
        <w:t>D</w:t>
      </w:r>
      <w:r w:rsidR="00AA796A" w:rsidRPr="00DD7CCF">
        <w:fldChar w:fldCharType="end"/>
      </w:r>
      <w:r w:rsidR="00AA796A" w:rsidRPr="00DD7CCF">
        <w:t xml:space="preserve"> </w:t>
      </w:r>
      <w:r w:rsidRPr="00DD7CCF">
        <w:t>below)</w:t>
      </w:r>
    </w:p>
    <w:p w14:paraId="53B93B98" w14:textId="77777777" w:rsidR="00203DC6" w:rsidRPr="00DD7CCF" w:rsidRDefault="00203DC6" w:rsidP="00203DC6"/>
    <w:tbl>
      <w:tblPr>
        <w:tblStyle w:val="CodeSampleTable"/>
        <w:tblW w:w="5000" w:type="pct"/>
        <w:tblLook w:val="04A0" w:firstRow="1" w:lastRow="0" w:firstColumn="1" w:lastColumn="0" w:noHBand="0" w:noVBand="1"/>
      </w:tblPr>
      <w:tblGrid>
        <w:gridCol w:w="5277"/>
        <w:gridCol w:w="4345"/>
      </w:tblGrid>
      <w:tr w:rsidR="00203DC6" w:rsidRPr="00DD7CCF" w14:paraId="422CE966" w14:textId="77777777" w:rsidTr="006F3B68">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04300B44" w14:textId="38A44C5F" w:rsidR="00203DC6" w:rsidRPr="00DD7CCF" w:rsidRDefault="00203DC6" w:rsidP="006F3B68">
            <w:pPr>
              <w:pStyle w:val="Kpalrs"/>
            </w:pPr>
            <w:r w:rsidRPr="00DD7CCF">
              <w:lastRenderedPageBreak/>
              <w:t xml:space="preserve">Example </w:t>
            </w:r>
            <w:r>
              <w:fldChar w:fldCharType="begin"/>
            </w:r>
            <w:r>
              <w:instrText xml:space="preserve"> STYLEREF 3 \s </w:instrText>
            </w:r>
            <w:r>
              <w:fldChar w:fldCharType="separate"/>
            </w:r>
            <w:r w:rsidR="005E67E7">
              <w:rPr>
                <w:noProof/>
              </w:rPr>
              <w:t>4.4.3</w:t>
            </w:r>
            <w:r>
              <w:rPr>
                <w:noProof/>
              </w:rPr>
              <w:fldChar w:fldCharType="end"/>
            </w:r>
            <w:r w:rsidRPr="00DD7CCF">
              <w:t>.</w:t>
            </w:r>
            <w:r>
              <w:fldChar w:fldCharType="begin"/>
            </w:r>
            <w:r>
              <w:instrText xml:space="preserve"> SEQ Example \* ALPHABETIC \s 3 </w:instrText>
            </w:r>
            <w:r>
              <w:fldChar w:fldCharType="separate"/>
            </w:r>
            <w:r w:rsidR="005E67E7">
              <w:rPr>
                <w:noProof/>
              </w:rPr>
              <w:t>A</w:t>
            </w:r>
            <w:r>
              <w:rPr>
                <w:noProof/>
              </w:rPr>
              <w:fldChar w:fldCharType="end"/>
            </w:r>
            <w:r w:rsidRPr="00DD7CCF">
              <w:t xml:space="preserve">: premodern correction </w:t>
            </w:r>
            <w:r w:rsidRPr="00203DC6">
              <w:t>by overwriting</w:t>
            </w:r>
          </w:p>
        </w:tc>
      </w:tr>
      <w:tr w:rsidR="00203DC6" w:rsidRPr="00DD7CCF" w14:paraId="5F10F592" w14:textId="77777777" w:rsidTr="006F3B68">
        <w:tc>
          <w:tcPr>
            <w:tcW w:w="2742" w:type="pct"/>
          </w:tcPr>
          <w:p w14:paraId="5002C2A6" w14:textId="4EDAD1C0" w:rsidR="00203DC6" w:rsidRPr="00DD7CCF" w:rsidRDefault="00203DC6" w:rsidP="006F3B68">
            <w:pPr>
              <w:pStyle w:val="TableNote"/>
            </w:pPr>
            <w:r>
              <w:t xml:space="preserve">the character </w:t>
            </w:r>
            <w:r>
              <w:rPr>
                <w:rStyle w:val="Foreign"/>
              </w:rPr>
              <w:t>tu</w:t>
            </w:r>
            <w:r>
              <w:t xml:space="preserve"> was overwritten with </w:t>
            </w:r>
            <w:r>
              <w:rPr>
                <w:rStyle w:val="Foreign"/>
              </w:rPr>
              <w:t>ca</w:t>
            </w:r>
            <w:r>
              <w:t xml:space="preserve"> when the scribe omitted the first character of the word </w:t>
            </w:r>
            <w:r>
              <w:rPr>
                <w:rStyle w:val="Foreign"/>
              </w:rPr>
              <w:t>catuṣṭayaṁ</w:t>
            </w:r>
            <w:r>
              <w:t>, but noticed and corrected the mistake immediately</w:t>
            </w:r>
          </w:p>
        </w:tc>
        <w:tc>
          <w:tcPr>
            <w:tcW w:w="2258" w:type="pct"/>
            <w:vMerge w:val="restart"/>
          </w:tcPr>
          <w:p w14:paraId="2C2E98BC" w14:textId="77777777" w:rsidR="00203DC6" w:rsidRDefault="00203DC6" w:rsidP="00203DC6"/>
          <w:p w14:paraId="0B495D51" w14:textId="77777777" w:rsidR="00203DC6" w:rsidRDefault="00203DC6" w:rsidP="00203DC6"/>
          <w:p w14:paraId="0E167D41" w14:textId="77777777" w:rsidR="00203DC6" w:rsidRDefault="00203DC6" w:rsidP="00203DC6"/>
          <w:p w14:paraId="35728492" w14:textId="77777777" w:rsidR="00203DC6" w:rsidRDefault="00203DC6" w:rsidP="00203DC6"/>
          <w:p w14:paraId="19D1C16D" w14:textId="77777777" w:rsidR="00203DC6" w:rsidRDefault="00203DC6" w:rsidP="00203DC6"/>
          <w:p w14:paraId="658108AA" w14:textId="77777777" w:rsidR="00203DC6" w:rsidRDefault="00203DC6" w:rsidP="00203DC6"/>
          <w:p w14:paraId="6CCF12CB" w14:textId="22365958" w:rsidR="00203DC6" w:rsidRPr="00DD7CCF" w:rsidRDefault="00203DC6" w:rsidP="00203DC6">
            <w:r>
              <w:rPr>
                <w:noProof/>
              </w:rPr>
              <w:drawing>
                <wp:inline distT="0" distB="0" distL="0" distR="0" wp14:anchorId="116BD64A" wp14:editId="7FE5CC9D">
                  <wp:extent cx="2678400" cy="1224000"/>
                  <wp:effectExtent l="0" t="0" r="8255" b="0"/>
                  <wp:docPr id="36" name="Kép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678400" cy="1224000"/>
                          </a:xfrm>
                          <a:prstGeom prst="rect">
                            <a:avLst/>
                          </a:prstGeom>
                          <a:noFill/>
                          <a:ln>
                            <a:noFill/>
                          </a:ln>
                        </pic:spPr>
                      </pic:pic>
                    </a:graphicData>
                  </a:graphic>
                </wp:inline>
              </w:drawing>
            </w:r>
          </w:p>
        </w:tc>
      </w:tr>
      <w:tr w:rsidR="00203DC6" w:rsidRPr="00DD7CCF" w14:paraId="5900241D" w14:textId="77777777" w:rsidTr="006F3B68">
        <w:tc>
          <w:tcPr>
            <w:tcW w:w="2742" w:type="pct"/>
          </w:tcPr>
          <w:p w14:paraId="28A9DDBF" w14:textId="3D671734" w:rsidR="00203DC6" w:rsidRPr="00DD7CCF" w:rsidRDefault="00203DC6" w:rsidP="006F3B68">
            <w:pPr>
              <w:pStyle w:val="CodeParagraph"/>
              <w:rPr>
                <w:rStyle w:val="Code"/>
              </w:rPr>
            </w:pPr>
            <w:r w:rsidRPr="00DD7CCF">
              <w:rPr>
                <w:rStyle w:val="Code"/>
              </w:rPr>
              <w:t xml:space="preserve">&lt;subst&gt;&lt;del </w:t>
            </w:r>
            <w:r w:rsidRPr="00DD7CCF">
              <w:rPr>
                <w:rStyle w:val="Codeattribute"/>
              </w:rPr>
              <w:t>rend</w:t>
            </w:r>
            <w:r w:rsidRPr="00DD7CCF">
              <w:rPr>
                <w:rStyle w:val="Code"/>
              </w:rPr>
              <w:t>=</w:t>
            </w:r>
            <w:r w:rsidRPr="0046000E">
              <w:rPr>
                <w:rStyle w:val="Codevalue"/>
              </w:rPr>
              <w:t>"corrected"</w:t>
            </w:r>
            <w:r w:rsidRPr="00DD7CCF">
              <w:rPr>
                <w:rStyle w:val="Code"/>
              </w:rPr>
              <w:t>&gt;</w:t>
            </w:r>
            <w:r>
              <w:rPr>
                <w:rStyle w:val="Codetext"/>
              </w:rPr>
              <w:t>tu</w:t>
            </w:r>
            <w:r w:rsidRPr="00DD7CCF">
              <w:rPr>
                <w:rStyle w:val="Code"/>
              </w:rPr>
              <w:t xml:space="preserve">&lt;/del&gt;&lt;add </w:t>
            </w:r>
            <w:r w:rsidRPr="00DD7CCF">
              <w:rPr>
                <w:rStyle w:val="Codeattribute"/>
              </w:rPr>
              <w:t>place</w:t>
            </w:r>
            <w:r w:rsidRPr="00DD7CCF">
              <w:rPr>
                <w:rStyle w:val="Code"/>
              </w:rPr>
              <w:t>=</w:t>
            </w:r>
            <w:r w:rsidRPr="0046000E">
              <w:rPr>
                <w:rStyle w:val="Codevalue"/>
              </w:rPr>
              <w:t>"overstrike"</w:t>
            </w:r>
            <w:r w:rsidRPr="00DD7CCF">
              <w:rPr>
                <w:rStyle w:val="Code"/>
              </w:rPr>
              <w:t>&gt;</w:t>
            </w:r>
            <w:r>
              <w:rPr>
                <w:rStyle w:val="Codetext"/>
              </w:rPr>
              <w:t>ca</w:t>
            </w:r>
            <w:r w:rsidRPr="00DD7CCF">
              <w:rPr>
                <w:rStyle w:val="Code"/>
              </w:rPr>
              <w:t>&lt;/add&gt;&lt;/subst&gt;</w:t>
            </w:r>
            <w:r>
              <w:rPr>
                <w:rStyle w:val="Codetext"/>
              </w:rPr>
              <w:t>tuṣṭayaṁ</w:t>
            </w:r>
          </w:p>
        </w:tc>
        <w:tc>
          <w:tcPr>
            <w:tcW w:w="2258" w:type="pct"/>
            <w:vMerge/>
          </w:tcPr>
          <w:p w14:paraId="17ACBDF5" w14:textId="77777777" w:rsidR="00203DC6" w:rsidRPr="00DD7CCF" w:rsidRDefault="00203DC6" w:rsidP="006F3B68">
            <w:pPr>
              <w:pStyle w:val="CodeParagraph"/>
              <w:rPr>
                <w:rStyle w:val="Code"/>
              </w:rPr>
            </w:pPr>
          </w:p>
        </w:tc>
      </w:tr>
    </w:tbl>
    <w:p w14:paraId="17BA5BFC" w14:textId="65D1734E" w:rsidR="001F11CA" w:rsidRDefault="001F11CA"/>
    <w:tbl>
      <w:tblPr>
        <w:tblStyle w:val="CodeSampleTable"/>
        <w:tblW w:w="5000" w:type="pct"/>
        <w:tblLook w:val="04A0" w:firstRow="1" w:lastRow="0" w:firstColumn="1" w:lastColumn="0" w:noHBand="0" w:noVBand="1"/>
      </w:tblPr>
      <w:tblGrid>
        <w:gridCol w:w="5444"/>
        <w:gridCol w:w="4178"/>
      </w:tblGrid>
      <w:tr w:rsidR="00517D87" w:rsidRPr="00DD7CCF" w14:paraId="530B1F1D" w14:textId="77777777" w:rsidTr="009633E9">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65FA6BEC" w14:textId="2456260A" w:rsidR="00517D87" w:rsidRPr="00DD7CCF" w:rsidRDefault="00517D87" w:rsidP="009633E9">
            <w:pPr>
              <w:pStyle w:val="Kpalrs"/>
            </w:pPr>
            <w:r w:rsidRPr="00DD7CCF">
              <w:t xml:space="preserve">Example </w:t>
            </w:r>
            <w:r>
              <w:fldChar w:fldCharType="begin"/>
            </w:r>
            <w:r>
              <w:instrText xml:space="preserve"> STYLEREF 3 \s </w:instrText>
            </w:r>
            <w:r>
              <w:fldChar w:fldCharType="separate"/>
            </w:r>
            <w:r w:rsidR="005E67E7">
              <w:rPr>
                <w:noProof/>
              </w:rPr>
              <w:t>4.4.3</w:t>
            </w:r>
            <w:r>
              <w:rPr>
                <w:noProof/>
              </w:rPr>
              <w:fldChar w:fldCharType="end"/>
            </w:r>
            <w:r w:rsidRPr="00DD7CCF">
              <w:t>.</w:t>
            </w:r>
            <w:r>
              <w:fldChar w:fldCharType="begin"/>
            </w:r>
            <w:r>
              <w:instrText xml:space="preserve"> SEQ Example \* ALPHABETIC \s 3 </w:instrText>
            </w:r>
            <w:r>
              <w:fldChar w:fldCharType="separate"/>
            </w:r>
            <w:r w:rsidR="005E67E7">
              <w:rPr>
                <w:noProof/>
              </w:rPr>
              <w:t>B</w:t>
            </w:r>
            <w:r>
              <w:rPr>
                <w:noProof/>
              </w:rPr>
              <w:fldChar w:fldCharType="end"/>
            </w:r>
            <w:r w:rsidRPr="00DD7CCF">
              <w:t xml:space="preserve">: </w:t>
            </w:r>
            <w:r w:rsidRPr="00517D87">
              <w:t>premodern correction written inline</w:t>
            </w:r>
          </w:p>
        </w:tc>
      </w:tr>
      <w:tr w:rsidR="00517D87" w:rsidRPr="00DD7CCF" w14:paraId="5BE2BBC4" w14:textId="77777777" w:rsidTr="009633E9">
        <w:tc>
          <w:tcPr>
            <w:tcW w:w="3284" w:type="pct"/>
          </w:tcPr>
          <w:p w14:paraId="162C3BAA" w14:textId="0D904B63" w:rsidR="00517D87" w:rsidRPr="00DD7CCF" w:rsidRDefault="00517D87" w:rsidP="009633E9">
            <w:pPr>
              <w:pStyle w:val="TableNote"/>
            </w:pPr>
            <w:r w:rsidRPr="00517D87">
              <w:t xml:space="preserve">an originally inscribed </w:t>
            </w:r>
            <w:r w:rsidRPr="00517D87">
              <w:rPr>
                <w:rStyle w:val="Foreign"/>
              </w:rPr>
              <w:t>dvau</w:t>
            </w:r>
            <w:r w:rsidRPr="00517D87">
              <w:t xml:space="preserve"> was corrected to </w:t>
            </w:r>
            <w:r w:rsidRPr="00517D87">
              <w:rPr>
                <w:rStyle w:val="Foreign"/>
              </w:rPr>
              <w:t>dve</w:t>
            </w:r>
            <w:r w:rsidRPr="00517D87">
              <w:t xml:space="preserve"> written inline immediately afterward</w:t>
            </w:r>
            <w:r w:rsidR="0020644F">
              <w:t xml:space="preserve"> </w:t>
            </w:r>
            <w:r w:rsidR="0020644F" w:rsidRPr="0020644F">
              <w:t>(</w:t>
            </w:r>
            <w:r w:rsidR="0020644F" w:rsidRPr="0020644F">
              <w:rPr>
                <w:rStyle w:val="Codeattribute"/>
                <w:sz w:val="18"/>
                <w:szCs w:val="18"/>
              </w:rPr>
              <w:t>@place=</w:t>
            </w:r>
            <w:r w:rsidR="0020644F" w:rsidRPr="0020644F">
              <w:rPr>
                <w:rStyle w:val="Codevalue"/>
                <w:sz w:val="18"/>
                <w:szCs w:val="18"/>
              </w:rPr>
              <w:t>"inline"</w:t>
            </w:r>
            <w:r w:rsidR="0020644F" w:rsidRPr="0020644F">
              <w:t xml:space="preserve"> on </w:t>
            </w:r>
            <w:r w:rsidR="0020644F" w:rsidRPr="0020644F">
              <w:rPr>
                <w:rStyle w:val="Code"/>
                <w:sz w:val="18"/>
                <w:szCs w:val="18"/>
              </w:rPr>
              <w:t>&lt;add&gt;</w:t>
            </w:r>
            <w:r w:rsidR="0020644F" w:rsidRPr="0020644F">
              <w:t>)</w:t>
            </w:r>
            <w:r w:rsidRPr="00517D87">
              <w:t xml:space="preserve">, without explicitly cancelling </w:t>
            </w:r>
            <w:r w:rsidRPr="00517D87">
              <w:rPr>
                <w:rStyle w:val="Foreign"/>
              </w:rPr>
              <w:t>dvau</w:t>
            </w:r>
            <w:r w:rsidR="0020644F">
              <w:t xml:space="preserve"> </w:t>
            </w:r>
            <w:r w:rsidR="0020644F" w:rsidRPr="0020644F">
              <w:t>(</w:t>
            </w:r>
            <w:r w:rsidR="0020644F" w:rsidRPr="0020644F">
              <w:rPr>
                <w:rStyle w:val="Codeattribute"/>
                <w:sz w:val="18"/>
                <w:szCs w:val="18"/>
              </w:rPr>
              <w:t>@rend=</w:t>
            </w:r>
            <w:r w:rsidR="0020644F" w:rsidRPr="0020644F">
              <w:rPr>
                <w:rStyle w:val="Codevalue"/>
                <w:sz w:val="18"/>
                <w:szCs w:val="18"/>
              </w:rPr>
              <w:t>"corrected"</w:t>
            </w:r>
            <w:r w:rsidR="0020644F" w:rsidRPr="0020644F">
              <w:t xml:space="preserve"> on </w:t>
            </w:r>
            <w:r w:rsidR="0020644F" w:rsidRPr="0020644F">
              <w:rPr>
                <w:rStyle w:val="Code"/>
                <w:sz w:val="18"/>
                <w:szCs w:val="18"/>
              </w:rPr>
              <w:t>&lt;del&gt;</w:t>
            </w:r>
            <w:r w:rsidR="0020644F" w:rsidRPr="0020644F">
              <w:t>)</w:t>
            </w:r>
          </w:p>
        </w:tc>
        <w:tc>
          <w:tcPr>
            <w:tcW w:w="1716" w:type="pct"/>
            <w:vMerge w:val="restart"/>
          </w:tcPr>
          <w:p w14:paraId="39F9A9A5" w14:textId="77777777" w:rsidR="00517D87" w:rsidRPr="00DD7CCF" w:rsidRDefault="00517D87" w:rsidP="009633E9"/>
          <w:p w14:paraId="39EE0452" w14:textId="77777777" w:rsidR="00517D87" w:rsidRPr="00DD7CCF" w:rsidRDefault="00517D87" w:rsidP="009633E9"/>
          <w:p w14:paraId="7B288E69" w14:textId="77777777" w:rsidR="00517D87" w:rsidRPr="00DD7CCF" w:rsidRDefault="00517D87" w:rsidP="009633E9"/>
          <w:p w14:paraId="5DEC3D11" w14:textId="77777777" w:rsidR="00517D87" w:rsidRPr="00DD7CCF" w:rsidRDefault="00517D87" w:rsidP="009633E9"/>
          <w:p w14:paraId="4AEF96CF" w14:textId="77777777" w:rsidR="00517D87" w:rsidRPr="00DD7CCF" w:rsidRDefault="00517D87" w:rsidP="009633E9"/>
          <w:p w14:paraId="647950AC" w14:textId="77777777" w:rsidR="00517D87" w:rsidRPr="00DD7CCF" w:rsidRDefault="00517D87" w:rsidP="009633E9"/>
          <w:p w14:paraId="1D18CFA5" w14:textId="5BA36833" w:rsidR="00517D87" w:rsidRPr="00DD7CCF" w:rsidRDefault="00517D87" w:rsidP="009633E9">
            <w:r>
              <w:rPr>
                <w:rStyle w:val="Codevalue"/>
              </w:rPr>
              <w:drawing>
                <wp:inline distT="0" distB="0" distL="0" distR="0" wp14:anchorId="26E14E50" wp14:editId="1471DCF4">
                  <wp:extent cx="2647950" cy="1219200"/>
                  <wp:effectExtent l="0" t="0" r="0" b="0"/>
                  <wp:docPr id="37" name="Kép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647950" cy="1219200"/>
                          </a:xfrm>
                          <a:prstGeom prst="rect">
                            <a:avLst/>
                          </a:prstGeom>
                          <a:noFill/>
                          <a:ln>
                            <a:noFill/>
                          </a:ln>
                        </pic:spPr>
                      </pic:pic>
                    </a:graphicData>
                  </a:graphic>
                </wp:inline>
              </w:drawing>
            </w:r>
          </w:p>
        </w:tc>
      </w:tr>
      <w:tr w:rsidR="00517D87" w:rsidRPr="00DD7CCF" w14:paraId="1EED4FB4" w14:textId="77777777" w:rsidTr="009633E9">
        <w:tc>
          <w:tcPr>
            <w:tcW w:w="3284" w:type="pct"/>
          </w:tcPr>
          <w:p w14:paraId="244A2B57" w14:textId="19E367C7" w:rsidR="00517D87" w:rsidRPr="00DD7CCF" w:rsidRDefault="00517D87" w:rsidP="009633E9">
            <w:pPr>
              <w:pStyle w:val="CodeParagraph"/>
              <w:rPr>
                <w:rStyle w:val="Code"/>
              </w:rPr>
            </w:pPr>
            <w:r w:rsidRPr="00517D87">
              <w:rPr>
                <w:rStyle w:val="Codetext"/>
              </w:rPr>
              <w:t xml:space="preserve">devakule </w:t>
            </w:r>
            <w:r w:rsidRPr="00517D87">
              <w:rPr>
                <w:rStyle w:val="Code"/>
              </w:rPr>
              <w:t xml:space="preserve">&lt;subst&gt;&lt;del </w:t>
            </w:r>
            <w:r w:rsidRPr="00517D87">
              <w:rPr>
                <w:rStyle w:val="Codeattribute"/>
              </w:rPr>
              <w:t>rend=</w:t>
            </w:r>
            <w:r w:rsidRPr="00517D87">
              <w:rPr>
                <w:rStyle w:val="Codevalue"/>
              </w:rPr>
              <w:t>"corrected"</w:t>
            </w:r>
            <w:r w:rsidRPr="00517D87">
              <w:rPr>
                <w:rStyle w:val="Code"/>
              </w:rPr>
              <w:t>&gt;</w:t>
            </w:r>
            <w:r w:rsidRPr="00517D87">
              <w:rPr>
                <w:rStyle w:val="Codetext"/>
              </w:rPr>
              <w:t>dvau</w:t>
            </w:r>
            <w:r w:rsidRPr="00517D87">
              <w:rPr>
                <w:rStyle w:val="Code"/>
              </w:rPr>
              <w:t xml:space="preserve">&lt;/del&gt;&lt;add </w:t>
            </w:r>
            <w:r w:rsidRPr="00517D87">
              <w:rPr>
                <w:rStyle w:val="Codeattribute"/>
              </w:rPr>
              <w:t>place=</w:t>
            </w:r>
            <w:r w:rsidRPr="00517D87">
              <w:rPr>
                <w:rStyle w:val="Code"/>
              </w:rPr>
              <w:t>&gt;</w:t>
            </w:r>
            <w:r w:rsidRPr="00517D87">
              <w:rPr>
                <w:rStyle w:val="Codetext"/>
              </w:rPr>
              <w:t>dve</w:t>
            </w:r>
            <w:r w:rsidRPr="00517D87">
              <w:rPr>
                <w:rStyle w:val="Code"/>
              </w:rPr>
              <w:t>&lt;/add&gt;&lt;/subst&gt;</w:t>
            </w:r>
          </w:p>
        </w:tc>
        <w:tc>
          <w:tcPr>
            <w:tcW w:w="1716" w:type="pct"/>
            <w:vMerge/>
          </w:tcPr>
          <w:p w14:paraId="4C6D79FA" w14:textId="77777777" w:rsidR="00517D87" w:rsidRPr="00DD7CCF" w:rsidRDefault="00517D87" w:rsidP="009633E9">
            <w:pPr>
              <w:pStyle w:val="CodeParagraph"/>
              <w:rPr>
                <w:rStyle w:val="Code"/>
              </w:rPr>
            </w:pPr>
          </w:p>
        </w:tc>
      </w:tr>
    </w:tbl>
    <w:p w14:paraId="0E1D23DD" w14:textId="77777777" w:rsidR="00517D87" w:rsidRPr="00DD7CCF" w:rsidRDefault="00517D87"/>
    <w:tbl>
      <w:tblPr>
        <w:tblStyle w:val="CodeSampleTable"/>
        <w:tblW w:w="5000" w:type="pct"/>
        <w:tblLook w:val="04A0" w:firstRow="1" w:lastRow="0" w:firstColumn="1" w:lastColumn="0" w:noHBand="0" w:noVBand="1"/>
      </w:tblPr>
      <w:tblGrid>
        <w:gridCol w:w="9622"/>
      </w:tblGrid>
      <w:tr w:rsidR="001F11CA" w:rsidRPr="00DD7CCF" w14:paraId="173C9275"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63679143" w14:textId="3BBE6226" w:rsidR="001F11CA" w:rsidRPr="00DD7CCF" w:rsidRDefault="001F11CA" w:rsidP="00B3351B">
            <w:pPr>
              <w:pStyle w:val="Kpalrs"/>
            </w:pPr>
            <w:bookmarkStart w:id="301" w:name="_Ref44078690"/>
            <w:r w:rsidRPr="00DD7CCF">
              <w:t xml:space="preserve">Example </w:t>
            </w:r>
            <w:r>
              <w:fldChar w:fldCharType="begin"/>
            </w:r>
            <w:r>
              <w:instrText xml:space="preserve"> STYLEREF 3 \s </w:instrText>
            </w:r>
            <w:r>
              <w:fldChar w:fldCharType="separate"/>
            </w:r>
            <w:r w:rsidR="005E67E7">
              <w:rPr>
                <w:noProof/>
              </w:rPr>
              <w:t>4.4.3</w:t>
            </w:r>
            <w:r>
              <w:rPr>
                <w:noProof/>
              </w:rPr>
              <w:fldChar w:fldCharType="end"/>
            </w:r>
            <w:r w:rsidRPr="00DD7CCF">
              <w:t>.</w:t>
            </w:r>
            <w:r>
              <w:fldChar w:fldCharType="begin"/>
            </w:r>
            <w:r>
              <w:instrText xml:space="preserve"> SEQ Example \* ALPHABETIC \s 3 </w:instrText>
            </w:r>
            <w:r>
              <w:fldChar w:fldCharType="separate"/>
            </w:r>
            <w:r w:rsidR="005E67E7">
              <w:rPr>
                <w:noProof/>
              </w:rPr>
              <w:t>C</w:t>
            </w:r>
            <w:r>
              <w:rPr>
                <w:noProof/>
              </w:rPr>
              <w:fldChar w:fldCharType="end"/>
            </w:r>
            <w:bookmarkEnd w:id="301"/>
            <w:r w:rsidRPr="00DD7CCF">
              <w:t xml:space="preserve">: premodern </w:t>
            </w:r>
            <w:r w:rsidR="008E1E02">
              <w:t xml:space="preserve">marginal </w:t>
            </w:r>
            <w:r w:rsidRPr="00DD7CCF">
              <w:t xml:space="preserve">correction with </w:t>
            </w:r>
            <w:r w:rsidR="0020644F">
              <w:t xml:space="preserve">a scribal </w:t>
            </w:r>
            <w:r w:rsidRPr="00DD7CCF">
              <w:t>mark</w:t>
            </w:r>
          </w:p>
        </w:tc>
      </w:tr>
      <w:tr w:rsidR="001F11CA" w:rsidRPr="00DD7CCF" w14:paraId="55908822" w14:textId="77777777" w:rsidTr="00837BA5">
        <w:tc>
          <w:tcPr>
            <w:tcW w:w="5000" w:type="pct"/>
          </w:tcPr>
          <w:p w14:paraId="09CB4130" w14:textId="77777777" w:rsidR="001F11CA" w:rsidRPr="00DD7CCF" w:rsidRDefault="001F11CA" w:rsidP="00B3351B">
            <w:pPr>
              <w:pStyle w:val="TableNote"/>
            </w:pPr>
            <w:r w:rsidRPr="00DD7CCF">
              <w:t xml:space="preserve">an originally inscribed </w:t>
            </w:r>
            <w:r w:rsidRPr="00DD7CCF">
              <w:rPr>
                <w:rStyle w:val="Foreign"/>
              </w:rPr>
              <w:t>droṇavāpam</w:t>
            </w:r>
            <w:r w:rsidRPr="00DD7CCF">
              <w:t xml:space="preserve"> was corrected to </w:t>
            </w:r>
            <w:r w:rsidRPr="00DD7CCF">
              <w:rPr>
                <w:rStyle w:val="Foreign"/>
              </w:rPr>
              <w:t>kulyavāpam</w:t>
            </w:r>
            <w:r w:rsidRPr="00DD7CCF">
              <w:t xml:space="preserve"> by striking out </w:t>
            </w:r>
            <w:r w:rsidRPr="00DD7CCF">
              <w:rPr>
                <w:rStyle w:val="Foreign"/>
              </w:rPr>
              <w:t>droṇa</w:t>
            </w:r>
            <w:r w:rsidRPr="00DD7CCF">
              <w:t xml:space="preserve">, adding a </w:t>
            </w:r>
            <w:r w:rsidRPr="00DD7CCF">
              <w:rPr>
                <w:rStyle w:val="Foreign"/>
              </w:rPr>
              <w:t>kākapada</w:t>
            </w:r>
            <w:r w:rsidRPr="00DD7CCF">
              <w:t xml:space="preserve"> at this spot, and adding </w:t>
            </w:r>
            <w:r w:rsidRPr="00DD7CCF">
              <w:rPr>
                <w:rStyle w:val="Foreign"/>
              </w:rPr>
              <w:t>kulya</w:t>
            </w:r>
            <w:r w:rsidRPr="00DD7CCF">
              <w:t xml:space="preserve"> in the bottom margin</w:t>
            </w:r>
          </w:p>
        </w:tc>
      </w:tr>
      <w:tr w:rsidR="001F11CA" w:rsidRPr="00DD7CCF" w14:paraId="749EA486" w14:textId="77777777" w:rsidTr="00837BA5">
        <w:tc>
          <w:tcPr>
            <w:tcW w:w="5000" w:type="pct"/>
          </w:tcPr>
          <w:p w14:paraId="24C354F3" w14:textId="77777777" w:rsidR="001F11CA" w:rsidRPr="00DD7CCF" w:rsidRDefault="001F11CA" w:rsidP="00B3351B">
            <w:pPr>
              <w:pStyle w:val="CodeParagraph"/>
              <w:rPr>
                <w:rStyle w:val="Code"/>
              </w:rPr>
            </w:pPr>
            <w:r w:rsidRPr="00DD7CCF">
              <w:rPr>
                <w:rStyle w:val="Code"/>
              </w:rPr>
              <w:t xml:space="preserve">&lt;subst&gt;&lt;del </w:t>
            </w:r>
            <w:r w:rsidRPr="00DD7CCF">
              <w:rPr>
                <w:rStyle w:val="Codeattribute"/>
              </w:rPr>
              <w:t>rend</w:t>
            </w:r>
            <w:r w:rsidRPr="00DD7CCF">
              <w:rPr>
                <w:rStyle w:val="Code"/>
              </w:rPr>
              <w:t>=</w:t>
            </w:r>
            <w:r w:rsidRPr="0046000E">
              <w:rPr>
                <w:rStyle w:val="Codevalue"/>
              </w:rPr>
              <w:t>"strikeout"</w:t>
            </w:r>
            <w:r w:rsidRPr="00DD7CCF">
              <w:rPr>
                <w:rStyle w:val="Code"/>
              </w:rPr>
              <w:t>&gt;</w:t>
            </w:r>
            <w:r w:rsidRPr="00DD7CCF">
              <w:rPr>
                <w:rStyle w:val="Codetext"/>
              </w:rPr>
              <w:t>droṇa</w:t>
            </w:r>
            <w:r w:rsidRPr="00DD7CCF">
              <w:rPr>
                <w:rStyle w:val="Code"/>
              </w:rPr>
              <w:t xml:space="preserve">&lt;/del&gt;&lt;add </w:t>
            </w:r>
            <w:r w:rsidRPr="00DD7CCF">
              <w:rPr>
                <w:rStyle w:val="Codeattribute"/>
              </w:rPr>
              <w:t>place</w:t>
            </w:r>
            <w:r w:rsidRPr="00DD7CCF">
              <w:rPr>
                <w:rStyle w:val="Code"/>
              </w:rPr>
              <w:t>=</w:t>
            </w:r>
            <w:r w:rsidRPr="0046000E">
              <w:rPr>
                <w:rStyle w:val="Codevalue"/>
              </w:rPr>
              <w:t xml:space="preserve">"bottom" </w:t>
            </w:r>
            <w:r w:rsidRPr="00DD7CCF">
              <w:rPr>
                <w:rStyle w:val="Codeattribute"/>
              </w:rPr>
              <w:t>rend</w:t>
            </w:r>
            <w:r w:rsidRPr="00DD7CCF">
              <w:rPr>
                <w:rStyle w:val="Code"/>
              </w:rPr>
              <w:t>=</w:t>
            </w:r>
            <w:r w:rsidRPr="0046000E">
              <w:rPr>
                <w:rStyle w:val="Codevalue"/>
              </w:rPr>
              <w:t>"mark"</w:t>
            </w:r>
            <w:r w:rsidRPr="00DD7CCF">
              <w:rPr>
                <w:rStyle w:val="Code"/>
              </w:rPr>
              <w:t>&gt;</w:t>
            </w:r>
            <w:r w:rsidRPr="00DD7CCF">
              <w:rPr>
                <w:rStyle w:val="Codetext"/>
              </w:rPr>
              <w:t>kulya</w:t>
            </w:r>
            <w:r w:rsidRPr="00DD7CCF">
              <w:rPr>
                <w:rStyle w:val="Code"/>
              </w:rPr>
              <w:t>&lt;/add&gt;&lt;/subst&gt;</w:t>
            </w:r>
            <w:r w:rsidRPr="00DD7CCF">
              <w:rPr>
                <w:rStyle w:val="Codetext"/>
              </w:rPr>
              <w:t>vāpam</w:t>
            </w:r>
          </w:p>
        </w:tc>
      </w:tr>
    </w:tbl>
    <w:p w14:paraId="051A9601" w14:textId="77777777" w:rsidR="001F11CA" w:rsidRPr="00DD7CCF" w:rsidRDefault="001F11CA"/>
    <w:tbl>
      <w:tblPr>
        <w:tblStyle w:val="CodeSampleTable"/>
        <w:tblW w:w="5000" w:type="pct"/>
        <w:tblLook w:val="04A0" w:firstRow="1" w:lastRow="0" w:firstColumn="1" w:lastColumn="0" w:noHBand="0" w:noVBand="1"/>
      </w:tblPr>
      <w:tblGrid>
        <w:gridCol w:w="6320"/>
        <w:gridCol w:w="3302"/>
      </w:tblGrid>
      <w:tr w:rsidR="001F11CA" w:rsidRPr="00DD7CCF" w14:paraId="63C2A3BE"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67F95870" w14:textId="0C4EC203" w:rsidR="001F11CA" w:rsidRPr="00DD7CCF" w:rsidRDefault="001F11CA" w:rsidP="00B3351B">
            <w:pPr>
              <w:pStyle w:val="Kpalrs"/>
            </w:pPr>
            <w:bookmarkStart w:id="302" w:name="_Ref44078634"/>
            <w:r w:rsidRPr="00DD7CCF">
              <w:t xml:space="preserve">Example </w:t>
            </w:r>
            <w:r>
              <w:fldChar w:fldCharType="begin"/>
            </w:r>
            <w:r>
              <w:instrText xml:space="preserve"> STYLEREF 3 \s </w:instrText>
            </w:r>
            <w:r>
              <w:fldChar w:fldCharType="separate"/>
            </w:r>
            <w:r w:rsidR="005E67E7">
              <w:rPr>
                <w:noProof/>
              </w:rPr>
              <w:t>4.4.3</w:t>
            </w:r>
            <w:r>
              <w:rPr>
                <w:noProof/>
              </w:rPr>
              <w:fldChar w:fldCharType="end"/>
            </w:r>
            <w:r w:rsidRPr="00DD7CCF">
              <w:t>.</w:t>
            </w:r>
            <w:r>
              <w:fldChar w:fldCharType="begin"/>
            </w:r>
            <w:r>
              <w:instrText xml:space="preserve"> SEQ Example \* ALPHABETIC \s 3 </w:instrText>
            </w:r>
            <w:r>
              <w:fldChar w:fldCharType="separate"/>
            </w:r>
            <w:r w:rsidR="005E67E7">
              <w:rPr>
                <w:noProof/>
              </w:rPr>
              <w:t>D</w:t>
            </w:r>
            <w:r>
              <w:rPr>
                <w:noProof/>
              </w:rPr>
              <w:fldChar w:fldCharType="end"/>
            </w:r>
            <w:bookmarkEnd w:id="302"/>
            <w:r w:rsidRPr="00DD7CCF">
              <w:t>: premodern correction by striking out a component</w:t>
            </w:r>
          </w:p>
        </w:tc>
      </w:tr>
      <w:tr w:rsidR="001F11CA" w:rsidRPr="00DD7CCF" w14:paraId="0CBD8FE4" w14:textId="77777777" w:rsidTr="00837BA5">
        <w:tc>
          <w:tcPr>
            <w:tcW w:w="3284" w:type="pct"/>
          </w:tcPr>
          <w:p w14:paraId="3D108ECF" w14:textId="77777777" w:rsidR="001F11CA" w:rsidRPr="00DD7CCF" w:rsidRDefault="001F11CA" w:rsidP="00B3351B">
            <w:pPr>
              <w:pStyle w:val="TableNote"/>
            </w:pPr>
            <w:r w:rsidRPr="00DD7CCF">
              <w:t xml:space="preserve">an originally inscribed </w:t>
            </w:r>
            <w:r w:rsidRPr="00DD7CCF">
              <w:rPr>
                <w:rStyle w:val="Foreign"/>
              </w:rPr>
              <w:t>prisaṅgi</w:t>
            </w:r>
            <w:r w:rsidRPr="00DD7CCF">
              <w:t xml:space="preserve"> was corrected to </w:t>
            </w:r>
            <w:r w:rsidRPr="00DD7CCF">
              <w:rPr>
                <w:rStyle w:val="Foreign"/>
              </w:rPr>
              <w:t>prasaṅgi</w:t>
            </w:r>
            <w:r w:rsidRPr="00DD7CCF">
              <w:t xml:space="preserve"> by striking out the superfluous </w:t>
            </w:r>
            <w:r w:rsidRPr="00DD7CCF">
              <w:rPr>
                <w:rStyle w:val="Foreign"/>
              </w:rPr>
              <w:t xml:space="preserve">i </w:t>
            </w:r>
            <w:r w:rsidRPr="00DD7CCF">
              <w:t>marker</w:t>
            </w:r>
          </w:p>
          <w:p w14:paraId="3F436C6C" w14:textId="77777777" w:rsidR="001F11CA" w:rsidRDefault="00B3351B" w:rsidP="00B3351B">
            <w:pPr>
              <w:pStyle w:val="TableNote"/>
            </w:pPr>
            <w:r w:rsidRPr="00DD7CCF">
              <w:t xml:space="preserve">the </w:t>
            </w:r>
            <w:r w:rsidR="001F11CA" w:rsidRPr="00DD7CCF">
              <w:t xml:space="preserve">markup must include the correction encoded as </w:t>
            </w:r>
            <w:r w:rsidR="00303844" w:rsidRPr="00303844">
              <w:rPr>
                <w:rStyle w:val="Codevalue"/>
              </w:rPr>
              <w:t>"overstrike"</w:t>
            </w:r>
            <w:r w:rsidR="001F11CA" w:rsidRPr="00DD7CCF">
              <w:t xml:space="preserve"> even though no explicit </w:t>
            </w:r>
            <w:r w:rsidR="001F11CA" w:rsidRPr="00DD7CCF">
              <w:rPr>
                <w:rStyle w:val="Foreign"/>
              </w:rPr>
              <w:t>a</w:t>
            </w:r>
            <w:r w:rsidR="001F11CA" w:rsidRPr="00DD7CCF">
              <w:t xml:space="preserve"> was engraved</w:t>
            </w:r>
          </w:p>
          <w:p w14:paraId="18A3412E" w14:textId="77777777" w:rsidR="001001F6" w:rsidRPr="00DD7CCF" w:rsidRDefault="001001F6" w:rsidP="00B3351B">
            <w:pPr>
              <w:pStyle w:val="TableNote"/>
            </w:pPr>
            <w:r w:rsidRPr="001001F6">
              <w:rPr>
                <w:rStyle w:val="Codeattribute"/>
              </w:rPr>
              <w:t>@rend</w:t>
            </w:r>
            <w:r w:rsidRPr="001001F6">
              <w:t xml:space="preserve"> is not used on </w:t>
            </w:r>
            <w:r w:rsidRPr="001001F6">
              <w:rPr>
                <w:rStyle w:val="Code"/>
              </w:rPr>
              <w:t>&lt;del&gt;</w:t>
            </w:r>
            <w:r w:rsidRPr="001001F6">
              <w:t xml:space="preserve">, since the </w:t>
            </w:r>
            <w:r w:rsidRPr="001001F6">
              <w:rPr>
                <w:rStyle w:val="Foreign"/>
              </w:rPr>
              <w:t>i</w:t>
            </w:r>
            <w:r w:rsidRPr="001001F6">
              <w:t xml:space="preserve"> was erased, which is the default method of deletion</w:t>
            </w:r>
          </w:p>
        </w:tc>
        <w:tc>
          <w:tcPr>
            <w:tcW w:w="1716" w:type="pct"/>
            <w:vMerge w:val="restart"/>
          </w:tcPr>
          <w:p w14:paraId="4A08424D" w14:textId="77777777" w:rsidR="001F11CA" w:rsidRPr="00DD7CCF" w:rsidRDefault="001F11CA" w:rsidP="00B3351B"/>
          <w:p w14:paraId="39E44D7A" w14:textId="77777777" w:rsidR="001F11CA" w:rsidRPr="00DD7CCF" w:rsidRDefault="001F11CA" w:rsidP="00B3351B"/>
          <w:p w14:paraId="067D226E" w14:textId="77777777" w:rsidR="001F11CA" w:rsidRPr="00DD7CCF" w:rsidRDefault="001F11CA" w:rsidP="00B3351B"/>
          <w:p w14:paraId="099E9907" w14:textId="77777777" w:rsidR="001F11CA" w:rsidRPr="00DD7CCF" w:rsidRDefault="001F11CA" w:rsidP="00B3351B"/>
          <w:p w14:paraId="24614476" w14:textId="77777777" w:rsidR="001F11CA" w:rsidRPr="00DD7CCF" w:rsidRDefault="001F11CA" w:rsidP="00B3351B"/>
          <w:p w14:paraId="428C2F12" w14:textId="77777777" w:rsidR="001F11CA" w:rsidRPr="00DD7CCF" w:rsidRDefault="001F11CA" w:rsidP="00B3351B"/>
          <w:p w14:paraId="16F694F7" w14:textId="77777777" w:rsidR="001F11CA" w:rsidRPr="00DD7CCF" w:rsidRDefault="001F11CA" w:rsidP="00B3351B">
            <w:r w:rsidRPr="00DD7CCF">
              <w:rPr>
                <w:noProof/>
              </w:rPr>
              <w:drawing>
                <wp:inline distT="0" distB="0" distL="0" distR="0" wp14:anchorId="07906714" wp14:editId="49CF1B6B">
                  <wp:extent cx="1968500" cy="1219614"/>
                  <wp:effectExtent l="0" t="0" r="0" b="0"/>
                  <wp:docPr id="42" name="Kép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003929" cy="1241564"/>
                          </a:xfrm>
                          <a:prstGeom prst="rect">
                            <a:avLst/>
                          </a:prstGeom>
                          <a:noFill/>
                          <a:ln>
                            <a:noFill/>
                          </a:ln>
                        </pic:spPr>
                      </pic:pic>
                    </a:graphicData>
                  </a:graphic>
                </wp:inline>
              </w:drawing>
            </w:r>
          </w:p>
        </w:tc>
      </w:tr>
      <w:tr w:rsidR="001F11CA" w:rsidRPr="00DD7CCF" w14:paraId="3517839A" w14:textId="77777777" w:rsidTr="00837BA5">
        <w:tc>
          <w:tcPr>
            <w:tcW w:w="3284" w:type="pct"/>
          </w:tcPr>
          <w:p w14:paraId="5F45CE3B" w14:textId="77777777" w:rsidR="001F11CA" w:rsidRPr="00DD7CCF" w:rsidRDefault="001F11CA" w:rsidP="00B3351B">
            <w:pPr>
              <w:pStyle w:val="CodeParagraph"/>
              <w:rPr>
                <w:rStyle w:val="Code"/>
              </w:rPr>
            </w:pPr>
            <w:r w:rsidRPr="00DD7CCF">
              <w:rPr>
                <w:rStyle w:val="Codetext"/>
              </w:rPr>
              <w:t>pr</w:t>
            </w:r>
            <w:r w:rsidRPr="00DD7CCF">
              <w:rPr>
                <w:rStyle w:val="Code"/>
              </w:rPr>
              <w:t xml:space="preserve">&lt;subst&gt;&lt;del </w:t>
            </w:r>
            <w:r w:rsidRPr="00DD7CCF">
              <w:rPr>
                <w:rStyle w:val="Codeattribute"/>
              </w:rPr>
              <w:t>rend</w:t>
            </w:r>
            <w:r w:rsidRPr="00DD7CCF">
              <w:rPr>
                <w:rStyle w:val="Code"/>
              </w:rPr>
              <w:t>=</w:t>
            </w:r>
            <w:r w:rsidRPr="0046000E">
              <w:rPr>
                <w:rStyle w:val="Codevalue"/>
              </w:rPr>
              <w:t>"corrected"</w:t>
            </w:r>
            <w:r w:rsidRPr="00DD7CCF">
              <w:rPr>
                <w:rStyle w:val="Code"/>
              </w:rPr>
              <w:t>&gt;</w:t>
            </w:r>
            <w:r w:rsidRPr="00DD7CCF">
              <w:rPr>
                <w:rStyle w:val="Codetext"/>
              </w:rPr>
              <w:t>i</w:t>
            </w:r>
            <w:r w:rsidRPr="00DD7CCF">
              <w:rPr>
                <w:rStyle w:val="Code"/>
              </w:rPr>
              <w:t xml:space="preserve">&lt;/del&gt;&lt;add </w:t>
            </w:r>
            <w:r w:rsidRPr="00DD7CCF">
              <w:rPr>
                <w:rStyle w:val="Codeattribute"/>
              </w:rPr>
              <w:t>place</w:t>
            </w:r>
            <w:r w:rsidRPr="00DD7CCF">
              <w:rPr>
                <w:rStyle w:val="Code"/>
              </w:rPr>
              <w:t>=</w:t>
            </w:r>
            <w:r w:rsidRPr="0046000E">
              <w:rPr>
                <w:rStyle w:val="Codevalue"/>
              </w:rPr>
              <w:t>"overstrike"</w:t>
            </w:r>
            <w:r w:rsidRPr="00DD7CCF">
              <w:rPr>
                <w:rStyle w:val="Code"/>
              </w:rPr>
              <w:t>&gt;</w:t>
            </w:r>
            <w:r w:rsidRPr="00DD7CCF">
              <w:rPr>
                <w:rStyle w:val="Codetext"/>
              </w:rPr>
              <w:t>a</w:t>
            </w:r>
            <w:r w:rsidRPr="00DD7CCF">
              <w:rPr>
                <w:rStyle w:val="Code"/>
              </w:rPr>
              <w:t>&lt;/add&gt;&lt;/subst&gt;</w:t>
            </w:r>
            <w:r w:rsidRPr="00DD7CCF">
              <w:rPr>
                <w:rStyle w:val="Codetext"/>
              </w:rPr>
              <w:t>saṅgi</w:t>
            </w:r>
          </w:p>
        </w:tc>
        <w:tc>
          <w:tcPr>
            <w:tcW w:w="1716" w:type="pct"/>
            <w:vMerge/>
          </w:tcPr>
          <w:p w14:paraId="14059450" w14:textId="77777777" w:rsidR="001F11CA" w:rsidRPr="00DD7CCF" w:rsidRDefault="001F11CA" w:rsidP="00B3351B">
            <w:pPr>
              <w:pStyle w:val="CodeParagraph"/>
              <w:rPr>
                <w:rStyle w:val="Code"/>
              </w:rPr>
            </w:pPr>
          </w:p>
        </w:tc>
      </w:tr>
    </w:tbl>
    <w:p w14:paraId="622069CF" w14:textId="77777777" w:rsidR="00C02B8C" w:rsidRPr="00DD7CCF" w:rsidRDefault="00C02B8C"/>
    <w:tbl>
      <w:tblPr>
        <w:tblStyle w:val="CodeSampleTable"/>
        <w:tblW w:w="5000" w:type="pct"/>
        <w:tblLook w:val="04A0" w:firstRow="1" w:lastRow="0" w:firstColumn="1" w:lastColumn="0" w:noHBand="0" w:noVBand="1"/>
      </w:tblPr>
      <w:tblGrid>
        <w:gridCol w:w="5277"/>
        <w:gridCol w:w="4345"/>
      </w:tblGrid>
      <w:tr w:rsidR="001F11CA" w:rsidRPr="00DD7CCF" w14:paraId="4F574B0D"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10881340" w14:textId="2B32A4E3" w:rsidR="001F11CA" w:rsidRPr="00DD7CCF" w:rsidRDefault="001F11CA" w:rsidP="00B3351B">
            <w:pPr>
              <w:pStyle w:val="Kpalrs"/>
            </w:pPr>
            <w:r w:rsidRPr="00DD7CCF">
              <w:t xml:space="preserve">Example </w:t>
            </w:r>
            <w:r>
              <w:fldChar w:fldCharType="begin"/>
            </w:r>
            <w:r>
              <w:instrText xml:space="preserve"> STYLEREF 3 \s </w:instrText>
            </w:r>
            <w:r>
              <w:fldChar w:fldCharType="separate"/>
            </w:r>
            <w:r w:rsidR="005E67E7">
              <w:rPr>
                <w:noProof/>
              </w:rPr>
              <w:t>4.4.3</w:t>
            </w:r>
            <w:r>
              <w:rPr>
                <w:noProof/>
              </w:rPr>
              <w:fldChar w:fldCharType="end"/>
            </w:r>
            <w:r w:rsidRPr="00DD7CCF">
              <w:t>.</w:t>
            </w:r>
            <w:r>
              <w:fldChar w:fldCharType="begin"/>
            </w:r>
            <w:r>
              <w:instrText xml:space="preserve"> SEQ Example \* ALPHABETIC \s 3 </w:instrText>
            </w:r>
            <w:r>
              <w:fldChar w:fldCharType="separate"/>
            </w:r>
            <w:r w:rsidR="005E67E7">
              <w:rPr>
                <w:noProof/>
              </w:rPr>
              <w:t>E</w:t>
            </w:r>
            <w:r>
              <w:rPr>
                <w:noProof/>
              </w:rPr>
              <w:fldChar w:fldCharType="end"/>
            </w:r>
            <w:r w:rsidRPr="00DD7CCF">
              <w:t xml:space="preserve">: premodern correction </w:t>
            </w:r>
            <w:r w:rsidR="00DF1634">
              <w:t xml:space="preserve">(transposition) </w:t>
            </w:r>
            <w:r w:rsidRPr="00DD7CCF">
              <w:t xml:space="preserve">with </w:t>
            </w:r>
            <w:r w:rsidR="0020644F">
              <w:t xml:space="preserve">a scribal </w:t>
            </w:r>
            <w:r w:rsidRPr="00DD7CCF">
              <w:t>mark</w:t>
            </w:r>
          </w:p>
        </w:tc>
      </w:tr>
      <w:tr w:rsidR="001F11CA" w:rsidRPr="00DD7CCF" w14:paraId="602A41F0" w14:textId="77777777" w:rsidTr="00837BA5">
        <w:tc>
          <w:tcPr>
            <w:tcW w:w="2742" w:type="pct"/>
          </w:tcPr>
          <w:p w14:paraId="62E71287" w14:textId="581B875F" w:rsidR="001F11CA" w:rsidRPr="00DD7CCF" w:rsidRDefault="001F11CA" w:rsidP="001F11CA">
            <w:pPr>
              <w:pStyle w:val="TableNote"/>
            </w:pPr>
            <w:r w:rsidRPr="00DD7CCF">
              <w:t xml:space="preserve">an originally inscribed </w:t>
            </w:r>
            <w:r w:rsidRPr="00DD7CCF">
              <w:rPr>
                <w:rStyle w:val="Foreign"/>
              </w:rPr>
              <w:t>ri lata</w:t>
            </w:r>
            <w:r w:rsidRPr="00DD7CCF">
              <w:t xml:space="preserve"> was corrected to </w:t>
            </w:r>
            <w:r w:rsidRPr="00DD7CCF">
              <w:rPr>
                <w:rStyle w:val="Foreign"/>
              </w:rPr>
              <w:t>ri tala</w:t>
            </w:r>
            <w:r w:rsidRPr="00DD7CCF">
              <w:t xml:space="preserve"> in a manuscript by adding </w:t>
            </w:r>
            <w:r w:rsidR="0020644F">
              <w:t xml:space="preserve">a scribal </w:t>
            </w:r>
            <w:r w:rsidRPr="00DD7CCF">
              <w:t>mark</w:t>
            </w:r>
          </w:p>
        </w:tc>
        <w:tc>
          <w:tcPr>
            <w:tcW w:w="2258" w:type="pct"/>
            <w:vMerge w:val="restart"/>
          </w:tcPr>
          <w:p w14:paraId="55BEB8F5" w14:textId="77777777" w:rsidR="001F11CA" w:rsidRPr="00DD7CCF" w:rsidRDefault="001F11CA" w:rsidP="00B3351B"/>
          <w:p w14:paraId="10CA68C5" w14:textId="77777777" w:rsidR="001F11CA" w:rsidRPr="00DD7CCF" w:rsidRDefault="001F11CA" w:rsidP="00B3351B"/>
          <w:p w14:paraId="40221845" w14:textId="77777777" w:rsidR="001F11CA" w:rsidRPr="00DD7CCF" w:rsidRDefault="001F11CA" w:rsidP="00B3351B"/>
          <w:p w14:paraId="7709EC93" w14:textId="77777777" w:rsidR="001F11CA" w:rsidRPr="00DD7CCF" w:rsidRDefault="001F11CA" w:rsidP="00B3351B"/>
          <w:p w14:paraId="52C5B79E" w14:textId="77777777" w:rsidR="001F11CA" w:rsidRPr="00DD7CCF" w:rsidRDefault="001F11CA" w:rsidP="00B3351B"/>
          <w:p w14:paraId="0621F7C0" w14:textId="77777777" w:rsidR="001F11CA" w:rsidRPr="00DD7CCF" w:rsidRDefault="001F11CA" w:rsidP="00B3351B">
            <w:r w:rsidRPr="00DD7CCF">
              <w:rPr>
                <w:noProof/>
              </w:rPr>
              <w:drawing>
                <wp:inline distT="0" distB="0" distL="0" distR="0" wp14:anchorId="295BB7B5" wp14:editId="3EA35A72">
                  <wp:extent cx="2590800" cy="990600"/>
                  <wp:effectExtent l="0" t="0" r="0" b="0"/>
                  <wp:docPr id="18"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51">
                            <a:extLst>
                              <a:ext uri="{28A0092B-C50C-407E-A947-70E740481C1C}">
                                <a14:useLocalDpi xmlns:a14="http://schemas.microsoft.com/office/drawing/2010/main" val="0"/>
                              </a:ext>
                            </a:extLst>
                          </a:blip>
                          <a:srcRect/>
                          <a:stretch>
                            <a:fillRect/>
                          </a:stretch>
                        </pic:blipFill>
                        <pic:spPr>
                          <a:xfrm>
                            <a:off x="0" y="0"/>
                            <a:ext cx="2590800" cy="990600"/>
                          </a:xfrm>
                          <a:prstGeom prst="rect">
                            <a:avLst/>
                          </a:prstGeom>
                          <a:ln/>
                        </pic:spPr>
                      </pic:pic>
                    </a:graphicData>
                  </a:graphic>
                </wp:inline>
              </w:drawing>
            </w:r>
          </w:p>
        </w:tc>
      </w:tr>
      <w:tr w:rsidR="001F11CA" w:rsidRPr="00DD7CCF" w14:paraId="4F28E5D7" w14:textId="77777777" w:rsidTr="00837BA5">
        <w:tc>
          <w:tcPr>
            <w:tcW w:w="2742" w:type="pct"/>
          </w:tcPr>
          <w:p w14:paraId="50306F13" w14:textId="77777777" w:rsidR="001F11CA" w:rsidRPr="00DD7CCF" w:rsidRDefault="001F11CA" w:rsidP="00B3351B">
            <w:pPr>
              <w:pStyle w:val="CodeParagraph"/>
              <w:rPr>
                <w:rStyle w:val="Code"/>
              </w:rPr>
            </w:pPr>
            <w:r w:rsidRPr="00871D92">
              <w:rPr>
                <w:rStyle w:val="Codetext"/>
              </w:rPr>
              <w:t>ri</w:t>
            </w:r>
            <w:r w:rsidRPr="00DD7CCF">
              <w:rPr>
                <w:rStyle w:val="Code"/>
              </w:rPr>
              <w:t xml:space="preserve">&lt;subst&gt;&lt;del </w:t>
            </w:r>
            <w:r w:rsidRPr="00DD7CCF">
              <w:rPr>
                <w:rStyle w:val="Codeattribute"/>
              </w:rPr>
              <w:t>rend</w:t>
            </w:r>
            <w:r w:rsidRPr="00DD7CCF">
              <w:rPr>
                <w:rStyle w:val="Code"/>
              </w:rPr>
              <w:t>=</w:t>
            </w:r>
            <w:r w:rsidRPr="0046000E">
              <w:rPr>
                <w:rStyle w:val="Codevalue"/>
              </w:rPr>
              <w:t>"corrected"</w:t>
            </w:r>
            <w:r w:rsidRPr="00DD7CCF">
              <w:rPr>
                <w:rStyle w:val="Code"/>
              </w:rPr>
              <w:t>&gt;</w:t>
            </w:r>
            <w:r w:rsidRPr="00DD7CCF">
              <w:rPr>
                <w:rStyle w:val="Codetext"/>
              </w:rPr>
              <w:t>lata</w:t>
            </w:r>
            <w:r w:rsidRPr="00DD7CCF">
              <w:rPr>
                <w:rStyle w:val="Code"/>
              </w:rPr>
              <w:t xml:space="preserve">&lt;/del&gt;&lt;add </w:t>
            </w:r>
            <w:r w:rsidRPr="00DD7CCF">
              <w:rPr>
                <w:rStyle w:val="Codeattribute"/>
              </w:rPr>
              <w:t>place</w:t>
            </w:r>
            <w:r w:rsidRPr="00DD7CCF">
              <w:rPr>
                <w:rStyle w:val="Code"/>
              </w:rPr>
              <w:t>=</w:t>
            </w:r>
            <w:r w:rsidRPr="0046000E">
              <w:rPr>
                <w:rStyle w:val="Codevalue"/>
              </w:rPr>
              <w:t xml:space="preserve">"overstrike" </w:t>
            </w:r>
            <w:r w:rsidRPr="00DD7CCF">
              <w:rPr>
                <w:rStyle w:val="Codeattribute"/>
              </w:rPr>
              <w:t>rend</w:t>
            </w:r>
            <w:r w:rsidRPr="00DD7CCF">
              <w:rPr>
                <w:rStyle w:val="Code"/>
              </w:rPr>
              <w:t>=</w:t>
            </w:r>
            <w:r w:rsidRPr="0046000E">
              <w:rPr>
                <w:rStyle w:val="Codevalue"/>
              </w:rPr>
              <w:t>"mark"</w:t>
            </w:r>
            <w:r w:rsidRPr="00DD7CCF">
              <w:rPr>
                <w:rStyle w:val="Code"/>
              </w:rPr>
              <w:t>&gt;</w:t>
            </w:r>
            <w:r w:rsidRPr="00DD7CCF">
              <w:rPr>
                <w:rStyle w:val="Codetext"/>
              </w:rPr>
              <w:t>tala</w:t>
            </w:r>
            <w:r w:rsidRPr="00DD7CCF">
              <w:rPr>
                <w:rStyle w:val="Code"/>
              </w:rPr>
              <w:t>&lt;/add&gt;&lt;/subst&gt;</w:t>
            </w:r>
          </w:p>
        </w:tc>
        <w:tc>
          <w:tcPr>
            <w:tcW w:w="2258" w:type="pct"/>
            <w:vMerge/>
          </w:tcPr>
          <w:p w14:paraId="6D221267" w14:textId="77777777" w:rsidR="001F11CA" w:rsidRPr="00DD7CCF" w:rsidRDefault="001F11CA" w:rsidP="00B3351B">
            <w:pPr>
              <w:pStyle w:val="CodeParagraph"/>
              <w:rPr>
                <w:rStyle w:val="Code"/>
              </w:rPr>
            </w:pPr>
          </w:p>
        </w:tc>
      </w:tr>
      <w:tr w:rsidR="001F11CA" w:rsidRPr="00DD7CCF" w14:paraId="00667D0F" w14:textId="77777777" w:rsidTr="00837BA5">
        <w:tc>
          <w:tcPr>
            <w:tcW w:w="5000" w:type="pct"/>
            <w:gridSpan w:val="2"/>
          </w:tcPr>
          <w:p w14:paraId="6F063CA6" w14:textId="77777777" w:rsidR="001F11CA" w:rsidRPr="00DD7CCF" w:rsidRDefault="001F11CA" w:rsidP="001F11CA">
            <w:pPr>
              <w:pStyle w:val="TableNote"/>
            </w:pPr>
            <w:r w:rsidRPr="00DD7CCF">
              <w:t>although the intended correction is not explicitly written anywhere, the intent is clear to a competent editor, so we encode the facts that can be encoded in the above scheme:</w:t>
            </w:r>
          </w:p>
          <w:p w14:paraId="5D519A73" w14:textId="77777777" w:rsidR="001F11CA" w:rsidRPr="00DD7CCF" w:rsidRDefault="001F11CA" w:rsidP="001F11CA">
            <w:pPr>
              <w:pStyle w:val="TableNote"/>
            </w:pPr>
            <w:r w:rsidRPr="00DD7CCF">
              <w:t xml:space="preserve">that the pre-correction text is not explicitly deleted, but overruled by the correction </w:t>
            </w:r>
            <w:r w:rsidRPr="00E24F87">
              <w:rPr>
                <w:noProof/>
              </w:rPr>
              <w:t>(</w:t>
            </w:r>
            <w:r w:rsidRPr="00876E54">
              <w:rPr>
                <w:rStyle w:val="Codeattribute"/>
              </w:rPr>
              <w:t>@rend</w:t>
            </w:r>
            <w:r w:rsidRPr="00876E54">
              <w:rPr>
                <w:rStyle w:val="Code"/>
              </w:rPr>
              <w:t>=</w:t>
            </w:r>
            <w:r w:rsidRPr="00C53BF3">
              <w:rPr>
                <w:rStyle w:val="Codevalue"/>
              </w:rPr>
              <w:t>"corrected"</w:t>
            </w:r>
            <w:r w:rsidRPr="00DD7CCF">
              <w:t xml:space="preserve"> on </w:t>
            </w:r>
            <w:r w:rsidRPr="00DD7CCF">
              <w:rPr>
                <w:rStyle w:val="Code"/>
              </w:rPr>
              <w:t>&lt;del&gt;</w:t>
            </w:r>
            <w:r w:rsidRPr="00DD7CCF">
              <w:t>)</w:t>
            </w:r>
          </w:p>
          <w:p w14:paraId="1E9F0838" w14:textId="77777777" w:rsidR="001F11CA" w:rsidRPr="00DD7CCF" w:rsidRDefault="001F11CA" w:rsidP="001F11CA">
            <w:pPr>
              <w:pStyle w:val="TableNote"/>
            </w:pPr>
            <w:r w:rsidRPr="00DD7CCF">
              <w:t xml:space="preserve">that the post-correction text is right there and not somewhere else on the support </w:t>
            </w:r>
            <w:r w:rsidRPr="00E24F87">
              <w:rPr>
                <w:noProof/>
              </w:rPr>
              <w:t>(</w:t>
            </w:r>
            <w:r w:rsidRPr="00876E54">
              <w:rPr>
                <w:rStyle w:val="Codeattribute"/>
              </w:rPr>
              <w:t>@place</w:t>
            </w:r>
            <w:r w:rsidRPr="00876E54">
              <w:rPr>
                <w:rStyle w:val="Code"/>
              </w:rPr>
              <w:t>=</w:t>
            </w:r>
            <w:r w:rsidRPr="00C53BF3">
              <w:rPr>
                <w:rStyle w:val="Codevalue"/>
              </w:rPr>
              <w:t>"overstrike"</w:t>
            </w:r>
            <w:r w:rsidRPr="00DD7CCF">
              <w:t xml:space="preserve"> on </w:t>
            </w:r>
            <w:r w:rsidRPr="00DD7CCF">
              <w:rPr>
                <w:rStyle w:val="Code"/>
              </w:rPr>
              <w:t>&lt;add&gt;</w:t>
            </w:r>
            <w:r w:rsidRPr="00DD7CCF">
              <w:t>)</w:t>
            </w:r>
          </w:p>
          <w:p w14:paraId="560B0909" w14:textId="1E7EEE44" w:rsidR="001F11CA" w:rsidRPr="00DD7CCF" w:rsidRDefault="001F11CA" w:rsidP="001F11CA">
            <w:pPr>
              <w:pStyle w:val="TableNote"/>
              <w:rPr>
                <w:rStyle w:val="Code"/>
              </w:rPr>
            </w:pPr>
            <w:r w:rsidRPr="00DD7CCF">
              <w:t xml:space="preserve">that </w:t>
            </w:r>
            <w:r w:rsidR="0020644F">
              <w:t xml:space="preserve">a scribal </w:t>
            </w:r>
            <w:r w:rsidRPr="00DD7CCF">
              <w:t xml:space="preserve">mark is present </w:t>
            </w:r>
            <w:r w:rsidRPr="00E24F87">
              <w:rPr>
                <w:noProof/>
              </w:rPr>
              <w:t>(</w:t>
            </w:r>
            <w:r w:rsidRPr="00876E54">
              <w:rPr>
                <w:rStyle w:val="Codeattribute"/>
              </w:rPr>
              <w:t>@rend</w:t>
            </w:r>
            <w:r w:rsidRPr="00876E54">
              <w:rPr>
                <w:rStyle w:val="Code"/>
              </w:rPr>
              <w:t>=</w:t>
            </w:r>
            <w:r w:rsidRPr="00C53BF3">
              <w:rPr>
                <w:rStyle w:val="Codevalue"/>
              </w:rPr>
              <w:t>"mark"</w:t>
            </w:r>
            <w:r w:rsidRPr="00DD7CCF">
              <w:t xml:space="preserve"> on </w:t>
            </w:r>
            <w:r w:rsidRPr="00DD7CCF">
              <w:rPr>
                <w:rStyle w:val="Code"/>
              </w:rPr>
              <w:t>&lt;add&gt;</w:t>
            </w:r>
            <w:r w:rsidRPr="00DD7CCF">
              <w:t>)</w:t>
            </w:r>
          </w:p>
        </w:tc>
      </w:tr>
    </w:tbl>
    <w:p w14:paraId="76D8534E" w14:textId="77777777" w:rsidR="00C02B8C" w:rsidRPr="00DD7CCF" w:rsidRDefault="004D2E67" w:rsidP="00D4342A">
      <w:pPr>
        <w:pStyle w:val="Cmsor1"/>
      </w:pPr>
      <w:bookmarkStart w:id="303" w:name="_zf8yqisjzwlq" w:colFirst="0" w:colLast="0"/>
      <w:bookmarkStart w:id="304" w:name="_Ref43988752"/>
      <w:bookmarkStart w:id="305" w:name="_Toc74733469"/>
      <w:bookmarkEnd w:id="303"/>
      <w:r w:rsidRPr="00DD7CCF">
        <w:lastRenderedPageBreak/>
        <w:t>Physical Condition and Legibility</w:t>
      </w:r>
      <w:bookmarkEnd w:id="304"/>
      <w:bookmarkEnd w:id="305"/>
    </w:p>
    <w:p w14:paraId="6400D3A4" w14:textId="77777777" w:rsidR="00C02B8C" w:rsidRPr="00DD7CCF" w:rsidRDefault="004D2E67" w:rsidP="00D4342A">
      <w:pPr>
        <w:pStyle w:val="Cmsor2"/>
      </w:pPr>
      <w:bookmarkStart w:id="306" w:name="_z6ifhw1ovfh2" w:colFirst="0" w:colLast="0"/>
      <w:bookmarkStart w:id="307" w:name="_Ref43988606"/>
      <w:bookmarkStart w:id="308" w:name="_Toc74733470"/>
      <w:bookmarkEnd w:id="306"/>
      <w:r w:rsidRPr="00DD7CCF">
        <w:t>Overview</w:t>
      </w:r>
      <w:bookmarkEnd w:id="307"/>
      <w:bookmarkEnd w:id="308"/>
    </w:p>
    <w:p w14:paraId="0EC42FFE" w14:textId="77777777" w:rsidR="004F4C63" w:rsidRPr="00DD7CCF" w:rsidRDefault="004D2E67">
      <w:r w:rsidRPr="00DD7CCF">
        <w:t>The criteria for determining the markup appropriate for specific problems may not be straightforward, so please read through this entire section to familiarise yourself with the options, then, whenever in doubt, return to this introduction for a guided decision. The factors to consider are as follows:</w:t>
      </w:r>
    </w:p>
    <w:p w14:paraId="1771EEF4" w14:textId="77777777" w:rsidR="00C02B8C" w:rsidRPr="00DD7CCF" w:rsidRDefault="004D2E67" w:rsidP="00D4342A">
      <w:pPr>
        <w:numPr>
          <w:ilvl w:val="0"/>
          <w:numId w:val="1"/>
        </w:numPr>
        <w:ind w:left="284" w:hanging="284"/>
      </w:pPr>
      <w:r w:rsidRPr="00DD7CCF">
        <w:t>What is the condition of the support at that particular spot?</w:t>
      </w:r>
    </w:p>
    <w:p w14:paraId="08E8CBA7" w14:textId="05654C7E" w:rsidR="00C02B8C" w:rsidRPr="00DD7CCF" w:rsidRDefault="004D2E67" w:rsidP="00D4342A">
      <w:pPr>
        <w:numPr>
          <w:ilvl w:val="1"/>
          <w:numId w:val="1"/>
        </w:numPr>
        <w:ind w:left="567" w:hanging="284"/>
      </w:pPr>
      <w:r w:rsidRPr="00DD7CCF">
        <w:t xml:space="preserve">wholly lost; or extant, but so damaged that all vestiges of writing are obliterated: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&gt;</w:t>
      </w:r>
      <w:r w:rsidRPr="00DD7CCF">
        <w:t xml:space="preserve">, see </w:t>
      </w:r>
      <w:r w:rsidR="003C3D87" w:rsidRPr="00DD7CCF">
        <w:t>§</w:t>
      </w:r>
      <w:r w:rsidR="0082156E" w:rsidRPr="00DD7CCF">
        <w:fldChar w:fldCharType="begin"/>
      </w:r>
      <w:r w:rsidR="0082156E" w:rsidRPr="00DD7CCF">
        <w:instrText xml:space="preserve"> REF _Ref43987758 \w \h </w:instrText>
      </w:r>
      <w:r w:rsidR="00DD7CCF">
        <w:instrText xml:space="preserve"> \* MERGEFORMAT </w:instrText>
      </w:r>
      <w:r w:rsidR="0082156E" w:rsidRPr="00DD7CCF">
        <w:fldChar w:fldCharType="separate"/>
      </w:r>
      <w:r w:rsidR="00E90D07">
        <w:t>5.4.2</w:t>
      </w:r>
      <w:r w:rsidR="0082156E" w:rsidRPr="00DD7CCF">
        <w:fldChar w:fldCharType="end"/>
      </w:r>
    </w:p>
    <w:p w14:paraId="65D9844E" w14:textId="77777777" w:rsidR="00C02B8C" w:rsidRPr="00DD7CCF" w:rsidRDefault="004D2E67" w:rsidP="00D4342A">
      <w:pPr>
        <w:numPr>
          <w:ilvl w:val="1"/>
          <w:numId w:val="1"/>
        </w:numPr>
        <w:ind w:left="567" w:hanging="284"/>
      </w:pPr>
      <w:r w:rsidRPr="00DD7CCF">
        <w:t>extant, with damage ranging from minor to extensive: go to point 2</w:t>
      </w:r>
    </w:p>
    <w:p w14:paraId="64B59ED7" w14:textId="77777777" w:rsidR="00C02B8C" w:rsidRPr="00DD7CCF" w:rsidRDefault="004D2E67" w:rsidP="00D4342A">
      <w:pPr>
        <w:numPr>
          <w:ilvl w:val="1"/>
          <w:numId w:val="1"/>
        </w:numPr>
        <w:ind w:left="567" w:hanging="284"/>
      </w:pPr>
      <w:r w:rsidRPr="00DD7CCF">
        <w:t>extant and undamaged: go to point 3</w:t>
      </w:r>
    </w:p>
    <w:p w14:paraId="269B9DA3" w14:textId="77777777" w:rsidR="00C02B8C" w:rsidRPr="00DD7CCF" w:rsidRDefault="004D2E67" w:rsidP="00D4342A">
      <w:pPr>
        <w:numPr>
          <w:ilvl w:val="0"/>
          <w:numId w:val="1"/>
        </w:numPr>
        <w:ind w:left="284" w:hanging="284"/>
      </w:pPr>
      <w:r w:rsidRPr="00DD7CCF">
        <w:t>To what extent does the damage hinder the reading of the text?</w:t>
      </w:r>
    </w:p>
    <w:p w14:paraId="3AFB2F89" w14:textId="5D300E7E" w:rsidR="00C02B8C" w:rsidRPr="00DD7CCF" w:rsidRDefault="004D2E67" w:rsidP="00D4342A">
      <w:pPr>
        <w:numPr>
          <w:ilvl w:val="1"/>
          <w:numId w:val="1"/>
        </w:numPr>
        <w:ind w:left="567" w:hanging="284"/>
      </w:pPr>
      <w:r w:rsidRPr="00DD7CCF">
        <w:t xml:space="preserve">Though vestiges of text are discernible, they are too scant to favour one contextually possible restoration over another: </w:t>
      </w:r>
      <w:r w:rsidRPr="00DD7CCF">
        <w:rPr>
          <w:rStyle w:val="Code"/>
        </w:rPr>
        <w:t xml:space="preserve">&lt;gap </w:t>
      </w:r>
      <w:r w:rsidRPr="00DD7CCF">
        <w:rPr>
          <w:rStyle w:val="Codeattribute"/>
        </w:rPr>
        <w:t>reason</w:t>
      </w:r>
      <w:r w:rsidRPr="00DD7CCF">
        <w:rPr>
          <w:rStyle w:val="Code"/>
        </w:rPr>
        <w:t>=</w:t>
      </w:r>
      <w:r w:rsidRPr="0046000E">
        <w:rPr>
          <w:rStyle w:val="Codevalue"/>
        </w:rPr>
        <w:t>"illegible"</w:t>
      </w:r>
      <w:r w:rsidRPr="00DD7CCF">
        <w:rPr>
          <w:rStyle w:val="Code"/>
        </w:rPr>
        <w:t>&gt;</w:t>
      </w:r>
      <w:r w:rsidRPr="00DD7CCF">
        <w:t xml:space="preserve">, see </w:t>
      </w:r>
      <w:r w:rsidR="003C3D87" w:rsidRPr="00DD7CCF">
        <w:t>§</w:t>
      </w:r>
      <w:r w:rsidR="0082156E" w:rsidRPr="00DD7CCF">
        <w:fldChar w:fldCharType="begin"/>
      </w:r>
      <w:r w:rsidR="0082156E" w:rsidRPr="00DD7CCF">
        <w:instrText xml:space="preserve"> REF _Ref43987758 \w \h </w:instrText>
      </w:r>
      <w:r w:rsidR="00DD7CCF">
        <w:instrText xml:space="preserve"> \* MERGEFORMAT </w:instrText>
      </w:r>
      <w:r w:rsidR="0082156E" w:rsidRPr="00DD7CCF">
        <w:fldChar w:fldCharType="separate"/>
      </w:r>
      <w:r w:rsidR="00E90D07">
        <w:t>5.4.2</w:t>
      </w:r>
      <w:r w:rsidR="0082156E" w:rsidRPr="00DD7CCF">
        <w:fldChar w:fldCharType="end"/>
      </w:r>
    </w:p>
    <w:p w14:paraId="515B72E2" w14:textId="77777777" w:rsidR="00C02B8C" w:rsidRPr="00DD7CCF" w:rsidRDefault="004D2E67" w:rsidP="00D4342A">
      <w:pPr>
        <w:numPr>
          <w:ilvl w:val="1"/>
          <w:numId w:val="1"/>
        </w:numPr>
        <w:ind w:left="567" w:hanging="284"/>
      </w:pPr>
      <w:r w:rsidRPr="00DD7CCF">
        <w:t xml:space="preserve">Due to damage, characters cannot be identified with certainty without relying on their context, but given the context and your expertise, you can at least make an educated guess about them: </w:t>
      </w:r>
      <w:r w:rsidRPr="00DD7CCF">
        <w:rPr>
          <w:rStyle w:val="Code"/>
        </w:rPr>
        <w:t>&lt;unclear&gt;</w:t>
      </w:r>
      <w:r w:rsidRPr="00DD7CCF">
        <w:t>, go to point 4 for further details</w:t>
      </w:r>
    </w:p>
    <w:p w14:paraId="3C533952" w14:textId="44C8AB53" w:rsidR="00C02B8C" w:rsidRPr="00DD7CCF" w:rsidRDefault="004D2E67" w:rsidP="00D4342A">
      <w:pPr>
        <w:numPr>
          <w:ilvl w:val="1"/>
          <w:numId w:val="1"/>
        </w:numPr>
        <w:ind w:left="567" w:hanging="284"/>
      </w:pPr>
      <w:r w:rsidRPr="00DD7CCF">
        <w:t xml:space="preserve">Despite some damage, all characters can be identified with certainty even if their context is disregarded: no markup </w:t>
      </w:r>
      <w:r w:rsidRPr="00E24F87">
        <w:rPr>
          <w:noProof/>
        </w:rPr>
        <w:t>(</w:t>
      </w:r>
      <w:r w:rsidRPr="00DD7CCF">
        <w:t xml:space="preserve">or optional </w:t>
      </w:r>
      <w:r w:rsidRPr="00DD7CCF">
        <w:rPr>
          <w:rStyle w:val="Code"/>
        </w:rPr>
        <w:t>&lt;damage&gt;</w:t>
      </w:r>
      <w:r w:rsidRPr="00DD7CCF">
        <w:t xml:space="preserve">, see </w:t>
      </w:r>
      <w:r w:rsidR="003C3D87" w:rsidRPr="00DD7CCF">
        <w:t>§</w:t>
      </w:r>
      <w:r w:rsidR="0082156E" w:rsidRPr="00DD7CCF">
        <w:fldChar w:fldCharType="begin"/>
      </w:r>
      <w:r w:rsidR="0082156E" w:rsidRPr="00DD7CCF">
        <w:instrText xml:space="preserve"> REF _Ref43987823 \w \h </w:instrText>
      </w:r>
      <w:r w:rsidR="00DD7CCF">
        <w:instrText xml:space="preserve"> \* MERGEFORMAT </w:instrText>
      </w:r>
      <w:r w:rsidR="0082156E" w:rsidRPr="00DD7CCF">
        <w:fldChar w:fldCharType="separate"/>
      </w:r>
      <w:r w:rsidR="00E90D07">
        <w:t>5.2</w:t>
      </w:r>
      <w:r w:rsidR="0082156E" w:rsidRPr="00DD7CCF">
        <w:fldChar w:fldCharType="end"/>
      </w:r>
      <w:r w:rsidRPr="00DD7CCF">
        <w:t>)</w:t>
      </w:r>
    </w:p>
    <w:p w14:paraId="5FCAC3DF" w14:textId="77777777" w:rsidR="00C02B8C" w:rsidRPr="00DD7CCF" w:rsidRDefault="004D2E67" w:rsidP="00D4342A">
      <w:pPr>
        <w:numPr>
          <w:ilvl w:val="0"/>
          <w:numId w:val="1"/>
        </w:numPr>
        <w:ind w:left="284" w:hanging="284"/>
      </w:pPr>
      <w:r w:rsidRPr="00DD7CCF">
        <w:t>Does an unusual, awkward or incompetent execution of the glyphs hinder the reading?</w:t>
      </w:r>
    </w:p>
    <w:p w14:paraId="00C92DFD" w14:textId="77777777" w:rsidR="00C02B8C" w:rsidRPr="00DD7CCF" w:rsidRDefault="004D2E67" w:rsidP="00D4342A">
      <w:pPr>
        <w:numPr>
          <w:ilvl w:val="1"/>
          <w:numId w:val="1"/>
        </w:numPr>
        <w:ind w:left="567" w:hanging="284"/>
      </w:pPr>
      <w:r w:rsidRPr="00DD7CCF">
        <w:t xml:space="preserve">Due to their form, characters cannot be identified with certainty without relying on their context: </w:t>
      </w:r>
      <w:r w:rsidRPr="00DD7CCF">
        <w:rPr>
          <w:rStyle w:val="Code"/>
        </w:rPr>
        <w:t xml:space="preserve">&lt;unclear </w:t>
      </w:r>
      <w:r w:rsidRPr="00DD7CCF">
        <w:rPr>
          <w:rStyle w:val="Codeattribute"/>
        </w:rPr>
        <w:t>reason</w:t>
      </w:r>
      <w:r w:rsidRPr="00DD7CCF">
        <w:rPr>
          <w:rStyle w:val="Code"/>
        </w:rPr>
        <w:t>=</w:t>
      </w:r>
      <w:r w:rsidRPr="0046000E">
        <w:rPr>
          <w:rStyle w:val="Codevalue"/>
        </w:rPr>
        <w:t>"eccentric_ductus"</w:t>
      </w:r>
      <w:r w:rsidRPr="00DD7CCF">
        <w:rPr>
          <w:rStyle w:val="Code"/>
        </w:rPr>
        <w:t>&gt;</w:t>
      </w:r>
      <w:r w:rsidRPr="00DD7CCF">
        <w:t>, go to point 4 for further details</w:t>
      </w:r>
    </w:p>
    <w:p w14:paraId="40F5EC92" w14:textId="77777777" w:rsidR="004F4C63" w:rsidRPr="00DD7CCF" w:rsidRDefault="004D2E67" w:rsidP="00D4342A">
      <w:pPr>
        <w:numPr>
          <w:ilvl w:val="1"/>
          <w:numId w:val="1"/>
        </w:numPr>
        <w:ind w:left="567" w:hanging="284"/>
      </w:pPr>
      <w:r w:rsidRPr="00DD7CCF">
        <w:t xml:space="preserve">All characters can be identified with certainty even if their context is disregarded </w:t>
      </w:r>
      <w:r w:rsidRPr="00E24F87">
        <w:rPr>
          <w:noProof/>
        </w:rPr>
        <w:t>(</w:t>
      </w:r>
      <w:r w:rsidRPr="00DD7CCF">
        <w:t>though some irregularity of execution may be present): no markup</w:t>
      </w:r>
    </w:p>
    <w:p w14:paraId="35817695" w14:textId="77777777" w:rsidR="00C02B8C" w:rsidRPr="00DD7CCF" w:rsidRDefault="004D2E67" w:rsidP="00D4342A">
      <w:pPr>
        <w:numPr>
          <w:ilvl w:val="0"/>
          <w:numId w:val="1"/>
        </w:numPr>
        <w:ind w:left="284" w:hanging="284"/>
      </w:pPr>
      <w:r w:rsidRPr="00DD7CCF">
        <w:t>Informed by the context and your expertise, how confidently can you read/restore the affected characters?</w:t>
      </w:r>
    </w:p>
    <w:p w14:paraId="42AEF364" w14:textId="77777777" w:rsidR="00C02B8C" w:rsidRPr="00DD7CCF" w:rsidRDefault="004D2E67" w:rsidP="00D4342A">
      <w:pPr>
        <w:numPr>
          <w:ilvl w:val="1"/>
          <w:numId w:val="1"/>
        </w:numPr>
        <w:ind w:left="567" w:hanging="284"/>
      </w:pPr>
      <w:r w:rsidRPr="00DD7CCF">
        <w:t>With complete confidence and a conviction that even if something other than your reading was intended, the difference is trivial: omit markup at your own discretion and simply treat the text as clearly legible.</w:t>
      </w:r>
    </w:p>
    <w:p w14:paraId="4CBC252F" w14:textId="7172E507" w:rsidR="00C02B8C" w:rsidRPr="00DD7CCF" w:rsidRDefault="004D2E67" w:rsidP="00D4342A">
      <w:pPr>
        <w:numPr>
          <w:ilvl w:val="1"/>
          <w:numId w:val="1"/>
        </w:numPr>
        <w:ind w:left="567" w:hanging="284"/>
      </w:pPr>
      <w:r w:rsidRPr="00DD7CCF">
        <w:t xml:space="preserve">Quite confidently, but admitting for honesty’s sake that there is a small chance of a non-trivial alternative reading being possible: </w:t>
      </w:r>
      <w:r w:rsidRPr="00DD7CCF">
        <w:rPr>
          <w:rStyle w:val="Code"/>
        </w:rPr>
        <w:t>&lt;unclear&gt;</w:t>
      </w:r>
      <w:r w:rsidRPr="00DD7CCF">
        <w:t xml:space="preserve">, see </w:t>
      </w:r>
      <w:r w:rsidR="003C3D87" w:rsidRPr="00DD7CCF">
        <w:t>§</w:t>
      </w:r>
      <w:r w:rsidR="0082156E" w:rsidRPr="00DD7CCF">
        <w:fldChar w:fldCharType="begin"/>
      </w:r>
      <w:r w:rsidR="0082156E" w:rsidRPr="00DD7CCF">
        <w:instrText xml:space="preserve"> REF _Ref43987289 \w \h </w:instrText>
      </w:r>
      <w:r w:rsidR="00DD7CCF">
        <w:instrText xml:space="preserve"> \* MERGEFORMAT </w:instrText>
      </w:r>
      <w:r w:rsidR="0082156E" w:rsidRPr="00DD7CCF">
        <w:fldChar w:fldCharType="separate"/>
      </w:r>
      <w:r w:rsidR="00E90D07">
        <w:t>5.3.1</w:t>
      </w:r>
      <w:r w:rsidR="0082156E" w:rsidRPr="00DD7CCF">
        <w:fldChar w:fldCharType="end"/>
      </w:r>
    </w:p>
    <w:p w14:paraId="68EB5E74" w14:textId="45C8A057" w:rsidR="00C02B8C" w:rsidRPr="00DD7CCF" w:rsidRDefault="004D2E67" w:rsidP="00D4342A">
      <w:pPr>
        <w:numPr>
          <w:ilvl w:val="1"/>
          <w:numId w:val="1"/>
        </w:numPr>
        <w:ind w:left="567" w:hanging="284"/>
      </w:pPr>
      <w:r w:rsidRPr="00DD7CCF">
        <w:t xml:space="preserve">You recognise a small number of alternatives as being possible with fairly equal chance: ambiguity marked up as </w:t>
      </w:r>
      <w:r w:rsidRPr="00DD7CCF">
        <w:rPr>
          <w:rStyle w:val="Code"/>
        </w:rPr>
        <w:t>&lt;choice&gt;</w:t>
      </w:r>
      <w:r w:rsidRPr="00DD7CCF">
        <w:t xml:space="preserve"> with </w:t>
      </w:r>
      <w:r w:rsidRPr="00DD7CCF">
        <w:rPr>
          <w:rStyle w:val="Code"/>
        </w:rPr>
        <w:t>&lt;unclear&gt;</w:t>
      </w:r>
      <w:r w:rsidRPr="00DD7CCF">
        <w:t xml:space="preserve">, see </w:t>
      </w:r>
      <w:r w:rsidR="003C3D87" w:rsidRPr="00DD7CCF">
        <w:t>§</w:t>
      </w:r>
      <w:r w:rsidR="001B68E2" w:rsidRPr="00DD7CCF">
        <w:fldChar w:fldCharType="begin"/>
      </w:r>
      <w:r w:rsidR="001B68E2" w:rsidRPr="00DD7CCF">
        <w:instrText xml:space="preserve"> REF _Ref43987339 \w \h </w:instrText>
      </w:r>
      <w:r w:rsidR="00DD7CCF">
        <w:instrText xml:space="preserve"> \* MERGEFORMAT </w:instrText>
      </w:r>
      <w:r w:rsidR="001B68E2" w:rsidRPr="00DD7CCF">
        <w:fldChar w:fldCharType="separate"/>
      </w:r>
      <w:r w:rsidR="00E90D07">
        <w:t>5.3.3</w:t>
      </w:r>
      <w:r w:rsidR="001B68E2" w:rsidRPr="00DD7CCF">
        <w:fldChar w:fldCharType="end"/>
      </w:r>
    </w:p>
    <w:p w14:paraId="289374F0" w14:textId="15BD087E" w:rsidR="004F4C63" w:rsidRPr="00DD7CCF" w:rsidRDefault="004D2E67" w:rsidP="00D4342A">
      <w:pPr>
        <w:numPr>
          <w:ilvl w:val="1"/>
          <w:numId w:val="1"/>
        </w:numPr>
        <w:ind w:left="567" w:hanging="284"/>
      </w:pPr>
      <w:r w:rsidRPr="00DD7CCF">
        <w:t xml:space="preserve">Tentatively, admitting a fair chance that a non-trivial alternative reading is possible </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t xml:space="preserve">, see </w:t>
      </w:r>
      <w:r w:rsidR="003C3D87" w:rsidRPr="00DD7CCF">
        <w:t>§</w:t>
      </w:r>
      <w:r w:rsidR="0082156E" w:rsidRPr="00DD7CCF">
        <w:fldChar w:fldCharType="begin"/>
      </w:r>
      <w:r w:rsidR="0082156E" w:rsidRPr="00DD7CCF">
        <w:instrText xml:space="preserve"> REF _Ref43987867 \w \h </w:instrText>
      </w:r>
      <w:r w:rsidR="00DD7CCF">
        <w:instrText xml:space="preserve"> \* MERGEFORMAT </w:instrText>
      </w:r>
      <w:r w:rsidR="0082156E" w:rsidRPr="00DD7CCF">
        <w:fldChar w:fldCharType="separate"/>
      </w:r>
      <w:r w:rsidR="00E90D07">
        <w:t>5.3.2</w:t>
      </w:r>
      <w:r w:rsidR="0082156E" w:rsidRPr="00DD7CCF">
        <w:fldChar w:fldCharType="end"/>
      </w:r>
    </w:p>
    <w:p w14:paraId="3BF9EB23" w14:textId="77777777" w:rsidR="00C02B8C" w:rsidRPr="00DD7CCF" w:rsidRDefault="004D2E67" w:rsidP="00837BA5">
      <w:pPr>
        <w:keepNext/>
      </w:pPr>
      <w:r w:rsidRPr="00DD7CCF">
        <w:lastRenderedPageBreak/>
        <w:t>Another way to look at the options is summarised by the following table:</w:t>
      </w:r>
      <w:r w:rsidRPr="00F47381">
        <w:rPr>
          <w:rStyle w:val="Lbjegyzet-hivatkozs"/>
        </w:rPr>
        <w:footnoteReference w:id="24"/>
      </w:r>
    </w:p>
    <w:p w14:paraId="7DBE7048" w14:textId="2E2482EC" w:rsidR="00177FFC" w:rsidRDefault="00177FFC" w:rsidP="00177FFC">
      <w:pPr>
        <w:pStyle w:val="Kpalrs"/>
      </w:pPr>
      <w:r>
        <w:t xml:space="preserve">Table </w:t>
      </w:r>
      <w:r>
        <w:fldChar w:fldCharType="begin"/>
      </w:r>
      <w:r>
        <w:instrText xml:space="preserve"> SEQ Table \* ARABIC </w:instrText>
      </w:r>
      <w:r>
        <w:fldChar w:fldCharType="separate"/>
      </w:r>
      <w:r w:rsidR="00E90D07">
        <w:rPr>
          <w:noProof/>
        </w:rPr>
        <w:t>1</w:t>
      </w:r>
      <w:r>
        <w:rPr>
          <w:noProof/>
        </w:rPr>
        <w:fldChar w:fldCharType="end"/>
      </w:r>
      <w:r>
        <w:t>. Overview of legibility issues</w:t>
      </w:r>
    </w:p>
    <w:tbl>
      <w:tblPr>
        <w:tblStyle w:val="62"/>
        <w:tblW w:w="5000" w:type="pc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2404"/>
        <w:gridCol w:w="2404"/>
        <w:gridCol w:w="2405"/>
        <w:gridCol w:w="2405"/>
      </w:tblGrid>
      <w:tr w:rsidR="00AF2DF5" w:rsidRPr="00DD7CCF" w14:paraId="5F02DAB9" w14:textId="77777777" w:rsidTr="00837BA5">
        <w:trPr>
          <w:trHeight w:val="440"/>
        </w:trPr>
        <w:tc>
          <w:tcPr>
            <w:tcW w:w="1250" w:type="pct"/>
            <w:vMerge w:val="restart"/>
            <w:shd w:val="clear" w:color="auto" w:fill="EAF1DD"/>
            <w:tcMar>
              <w:top w:w="100" w:type="dxa"/>
              <w:left w:w="100" w:type="dxa"/>
              <w:bottom w:w="100" w:type="dxa"/>
              <w:right w:w="100" w:type="dxa"/>
            </w:tcMar>
          </w:tcPr>
          <w:p w14:paraId="0DE680CE" w14:textId="77777777" w:rsidR="00AF2DF5" w:rsidRPr="00AF2DF5" w:rsidRDefault="00AF2DF5" w:rsidP="000123EA">
            <w:pPr>
              <w:pStyle w:val="Tabletext"/>
              <w:keepNext/>
            </w:pPr>
          </w:p>
          <w:p w14:paraId="5EE8220C" w14:textId="77777777" w:rsidR="00AF2DF5" w:rsidRPr="00AF2DF5" w:rsidRDefault="00AF2DF5" w:rsidP="000123EA">
            <w:pPr>
              <w:pStyle w:val="Tabletext"/>
              <w:keepNext/>
            </w:pPr>
            <w:r w:rsidRPr="00AF2DF5">
              <w:t>Confidence in reading/restoration</w:t>
            </w:r>
          </w:p>
        </w:tc>
        <w:tc>
          <w:tcPr>
            <w:tcW w:w="3750" w:type="pct"/>
            <w:gridSpan w:val="3"/>
            <w:shd w:val="clear" w:color="auto" w:fill="EAF1DD"/>
            <w:tcMar>
              <w:top w:w="100" w:type="dxa"/>
              <w:left w:w="100" w:type="dxa"/>
              <w:bottom w:w="100" w:type="dxa"/>
              <w:right w:w="100" w:type="dxa"/>
            </w:tcMar>
          </w:tcPr>
          <w:p w14:paraId="0A6EFD94" w14:textId="77777777" w:rsidR="00AF2DF5" w:rsidRPr="00AF2DF5" w:rsidRDefault="00AF2DF5" w:rsidP="000123EA">
            <w:pPr>
              <w:pStyle w:val="Tabletext"/>
              <w:keepNext/>
            </w:pPr>
            <w:r w:rsidRPr="00AF2DF5">
              <w:t>Status of text</w:t>
            </w:r>
          </w:p>
        </w:tc>
      </w:tr>
      <w:tr w:rsidR="00AF2DF5" w:rsidRPr="00DD7CCF" w14:paraId="4B7C37D2" w14:textId="77777777" w:rsidTr="00837BA5">
        <w:trPr>
          <w:trHeight w:val="440"/>
        </w:trPr>
        <w:tc>
          <w:tcPr>
            <w:tcW w:w="1250" w:type="pct"/>
            <w:vMerge/>
            <w:shd w:val="clear" w:color="auto" w:fill="EAF1DD"/>
            <w:tcMar>
              <w:top w:w="100" w:type="dxa"/>
              <w:left w:w="100" w:type="dxa"/>
              <w:bottom w:w="100" w:type="dxa"/>
              <w:right w:w="100" w:type="dxa"/>
            </w:tcMar>
          </w:tcPr>
          <w:p w14:paraId="0B8DE1BF" w14:textId="77777777" w:rsidR="00AF2DF5" w:rsidRPr="00AF2DF5" w:rsidRDefault="00AF2DF5" w:rsidP="000123EA">
            <w:pPr>
              <w:pStyle w:val="Tabletext"/>
              <w:keepNext/>
            </w:pPr>
          </w:p>
        </w:tc>
        <w:tc>
          <w:tcPr>
            <w:tcW w:w="1250" w:type="pct"/>
            <w:shd w:val="clear" w:color="auto" w:fill="EAF1DD"/>
            <w:tcMar>
              <w:top w:w="100" w:type="dxa"/>
              <w:left w:w="100" w:type="dxa"/>
              <w:bottom w:w="100" w:type="dxa"/>
              <w:right w:w="100" w:type="dxa"/>
            </w:tcMar>
          </w:tcPr>
          <w:p w14:paraId="5D1A1D7F" w14:textId="77777777" w:rsidR="00AF2DF5" w:rsidRPr="00AF2DF5" w:rsidRDefault="00AF2DF5" w:rsidP="000123EA">
            <w:pPr>
              <w:pStyle w:val="Tabletext"/>
              <w:keepNext/>
            </w:pPr>
            <w:r w:rsidRPr="00AF2DF5">
              <w:t>lost</w:t>
            </w:r>
          </w:p>
        </w:tc>
        <w:tc>
          <w:tcPr>
            <w:tcW w:w="1250" w:type="pct"/>
            <w:shd w:val="clear" w:color="auto" w:fill="EAF1DD"/>
            <w:tcMar>
              <w:top w:w="100" w:type="dxa"/>
              <w:left w:w="100" w:type="dxa"/>
              <w:bottom w:w="100" w:type="dxa"/>
              <w:right w:w="100" w:type="dxa"/>
            </w:tcMar>
          </w:tcPr>
          <w:p w14:paraId="4DEA8B6B" w14:textId="77777777" w:rsidR="00AF2DF5" w:rsidRPr="00AF2DF5" w:rsidRDefault="00AF2DF5" w:rsidP="000123EA">
            <w:pPr>
              <w:pStyle w:val="Tabletext"/>
              <w:keepNext/>
            </w:pPr>
            <w:r w:rsidRPr="00AF2DF5">
              <w:t>illegible</w:t>
            </w:r>
          </w:p>
        </w:tc>
        <w:tc>
          <w:tcPr>
            <w:tcW w:w="1250" w:type="pct"/>
            <w:shd w:val="clear" w:color="auto" w:fill="EAF1DD"/>
            <w:tcMar>
              <w:top w:w="100" w:type="dxa"/>
              <w:left w:w="100" w:type="dxa"/>
              <w:bottom w:w="100" w:type="dxa"/>
              <w:right w:w="100" w:type="dxa"/>
            </w:tcMar>
          </w:tcPr>
          <w:p w14:paraId="39F3727F" w14:textId="77777777" w:rsidR="00AF2DF5" w:rsidRPr="00AF2DF5" w:rsidRDefault="00AF2DF5" w:rsidP="000123EA">
            <w:pPr>
              <w:pStyle w:val="Tabletext"/>
              <w:keepNext/>
            </w:pPr>
            <w:r w:rsidRPr="00AF2DF5">
              <w:t>doubtful</w:t>
            </w:r>
          </w:p>
        </w:tc>
      </w:tr>
      <w:tr w:rsidR="00AF2DF5" w:rsidRPr="00DD7CCF" w14:paraId="11B1959F" w14:textId="77777777" w:rsidTr="00837BA5">
        <w:trPr>
          <w:trHeight w:val="440"/>
        </w:trPr>
        <w:tc>
          <w:tcPr>
            <w:tcW w:w="1250" w:type="pct"/>
            <w:shd w:val="clear" w:color="auto" w:fill="EAF1DD"/>
            <w:tcMar>
              <w:top w:w="100" w:type="dxa"/>
              <w:left w:w="100" w:type="dxa"/>
              <w:bottom w:w="100" w:type="dxa"/>
              <w:right w:w="100" w:type="dxa"/>
            </w:tcMar>
          </w:tcPr>
          <w:p w14:paraId="77764A47" w14:textId="77777777" w:rsidR="00AF2DF5" w:rsidRPr="00AF2DF5" w:rsidRDefault="00AF2DF5" w:rsidP="000123EA">
            <w:pPr>
              <w:pStyle w:val="Tabletext"/>
              <w:keepNext/>
            </w:pPr>
            <w:r w:rsidRPr="00AF2DF5">
              <w:t>absolute</w:t>
            </w:r>
          </w:p>
        </w:tc>
        <w:tc>
          <w:tcPr>
            <w:tcW w:w="1250" w:type="pct"/>
            <w:vMerge w:val="restart"/>
            <w:shd w:val="clear" w:color="auto" w:fill="auto"/>
            <w:tcMar>
              <w:top w:w="100" w:type="dxa"/>
              <w:left w:w="100" w:type="dxa"/>
              <w:bottom w:w="100" w:type="dxa"/>
              <w:right w:w="100" w:type="dxa"/>
            </w:tcMar>
          </w:tcPr>
          <w:p w14:paraId="100C8194" w14:textId="77777777" w:rsidR="00AF2DF5" w:rsidRPr="00AF2DF5" w:rsidRDefault="00AF2DF5" w:rsidP="000123EA">
            <w:pPr>
              <w:pStyle w:val="Tabletext"/>
              <w:keepNext/>
              <w:rPr>
                <w:rStyle w:val="Code"/>
              </w:rPr>
            </w:pPr>
            <w:r w:rsidRPr="00AF2DF5">
              <w:rPr>
                <w:rStyle w:val="Code"/>
              </w:rPr>
              <w:t xml:space="preserve">&lt;supplied </w:t>
            </w:r>
            <w:r w:rsidRPr="00AF2DF5">
              <w:rPr>
                <w:rStyle w:val="Codeattribute"/>
              </w:rPr>
              <w:t>reason</w:t>
            </w:r>
            <w:r w:rsidRPr="00AF2DF5">
              <w:rPr>
                <w:rStyle w:val="Code"/>
              </w:rPr>
              <w:t>=</w:t>
            </w:r>
            <w:r w:rsidRPr="00AF2DF5">
              <w:rPr>
                <w:rStyle w:val="Codevalue"/>
              </w:rPr>
              <w:t>"lost"</w:t>
            </w:r>
            <w:r w:rsidRPr="00AF2DF5">
              <w:rPr>
                <w:rStyle w:val="Code"/>
              </w:rPr>
              <w:t xml:space="preserve">&gt; </w:t>
            </w:r>
          </w:p>
        </w:tc>
        <w:tc>
          <w:tcPr>
            <w:tcW w:w="1250" w:type="pct"/>
            <w:vMerge w:val="restart"/>
            <w:shd w:val="clear" w:color="auto" w:fill="auto"/>
            <w:tcMar>
              <w:top w:w="100" w:type="dxa"/>
              <w:left w:w="100" w:type="dxa"/>
              <w:bottom w:w="100" w:type="dxa"/>
              <w:right w:w="100" w:type="dxa"/>
            </w:tcMar>
          </w:tcPr>
          <w:p w14:paraId="4AD3C0F0" w14:textId="77777777" w:rsidR="00AF2DF5" w:rsidRPr="00AF2DF5" w:rsidRDefault="00AF2DF5" w:rsidP="000123EA">
            <w:pPr>
              <w:pStyle w:val="Tabletext"/>
              <w:keepNext/>
              <w:rPr>
                <w:rStyle w:val="Code"/>
              </w:rPr>
            </w:pPr>
            <w:r w:rsidRPr="00AF2DF5">
              <w:rPr>
                <w:rStyle w:val="Code"/>
              </w:rPr>
              <w:t>&lt;unclear&gt;</w:t>
            </w:r>
          </w:p>
        </w:tc>
        <w:tc>
          <w:tcPr>
            <w:tcW w:w="1250" w:type="pct"/>
            <w:shd w:val="clear" w:color="auto" w:fill="auto"/>
            <w:tcMar>
              <w:top w:w="100" w:type="dxa"/>
              <w:left w:w="100" w:type="dxa"/>
              <w:bottom w:w="100" w:type="dxa"/>
              <w:right w:w="100" w:type="dxa"/>
            </w:tcMar>
          </w:tcPr>
          <w:p w14:paraId="389D9D8A" w14:textId="77777777" w:rsidR="00AF2DF5" w:rsidRPr="00AF2DF5" w:rsidRDefault="00AF2DF5" w:rsidP="000123EA">
            <w:pPr>
              <w:pStyle w:val="Tabletext"/>
              <w:keepNext/>
            </w:pPr>
            <w:r w:rsidRPr="00AF2DF5">
              <w:t>no markup</w:t>
            </w:r>
          </w:p>
        </w:tc>
      </w:tr>
      <w:tr w:rsidR="00AF2DF5" w:rsidRPr="00AF2DF5" w14:paraId="70383BB9" w14:textId="77777777" w:rsidTr="00837BA5">
        <w:trPr>
          <w:trHeight w:val="440"/>
        </w:trPr>
        <w:tc>
          <w:tcPr>
            <w:tcW w:w="1250" w:type="pct"/>
            <w:shd w:val="clear" w:color="auto" w:fill="EAF1DD"/>
            <w:tcMar>
              <w:top w:w="100" w:type="dxa"/>
              <w:left w:w="100" w:type="dxa"/>
              <w:bottom w:w="100" w:type="dxa"/>
              <w:right w:w="100" w:type="dxa"/>
            </w:tcMar>
          </w:tcPr>
          <w:p w14:paraId="64C5AA1C" w14:textId="77777777" w:rsidR="00AF2DF5" w:rsidRPr="00AF2DF5" w:rsidRDefault="00AF2DF5" w:rsidP="000123EA">
            <w:pPr>
              <w:pStyle w:val="Tabletext"/>
              <w:keepNext/>
            </w:pPr>
            <w:r w:rsidRPr="00AF2DF5">
              <w:t>reasonable</w:t>
            </w:r>
          </w:p>
        </w:tc>
        <w:tc>
          <w:tcPr>
            <w:tcW w:w="1250" w:type="pct"/>
            <w:vMerge/>
            <w:shd w:val="clear" w:color="auto" w:fill="auto"/>
            <w:tcMar>
              <w:top w:w="100" w:type="dxa"/>
              <w:left w:w="100" w:type="dxa"/>
              <w:bottom w:w="100" w:type="dxa"/>
              <w:right w:w="100" w:type="dxa"/>
            </w:tcMar>
          </w:tcPr>
          <w:p w14:paraId="0E1BDA9A" w14:textId="77777777" w:rsidR="00AF2DF5" w:rsidRPr="00AF2DF5" w:rsidRDefault="00AF2DF5" w:rsidP="000123EA">
            <w:pPr>
              <w:pStyle w:val="Tabletext"/>
              <w:keepNext/>
            </w:pPr>
          </w:p>
        </w:tc>
        <w:tc>
          <w:tcPr>
            <w:tcW w:w="1250" w:type="pct"/>
            <w:vMerge/>
            <w:shd w:val="clear" w:color="auto" w:fill="auto"/>
            <w:tcMar>
              <w:top w:w="100" w:type="dxa"/>
              <w:left w:w="100" w:type="dxa"/>
              <w:bottom w:w="100" w:type="dxa"/>
              <w:right w:w="100" w:type="dxa"/>
            </w:tcMar>
          </w:tcPr>
          <w:p w14:paraId="5D9E0509" w14:textId="77777777" w:rsidR="00AF2DF5" w:rsidRPr="00AF2DF5" w:rsidRDefault="00AF2DF5" w:rsidP="000123EA">
            <w:pPr>
              <w:pStyle w:val="Tabletext"/>
              <w:keepNext/>
            </w:pPr>
          </w:p>
        </w:tc>
        <w:tc>
          <w:tcPr>
            <w:tcW w:w="1250" w:type="pct"/>
            <w:shd w:val="clear" w:color="auto" w:fill="auto"/>
            <w:tcMar>
              <w:top w:w="100" w:type="dxa"/>
              <w:left w:w="100" w:type="dxa"/>
              <w:bottom w:w="100" w:type="dxa"/>
              <w:right w:w="100" w:type="dxa"/>
            </w:tcMar>
          </w:tcPr>
          <w:p w14:paraId="123401DD" w14:textId="77777777" w:rsidR="00AF2DF5" w:rsidRPr="00AF2DF5" w:rsidRDefault="00AF2DF5" w:rsidP="000123EA">
            <w:pPr>
              <w:pStyle w:val="Tabletext"/>
              <w:keepNext/>
              <w:rPr>
                <w:rStyle w:val="Code"/>
              </w:rPr>
            </w:pPr>
            <w:r w:rsidRPr="00AF2DF5">
              <w:rPr>
                <w:rStyle w:val="Code"/>
              </w:rPr>
              <w:t>&lt;unclear&gt;</w:t>
            </w:r>
          </w:p>
        </w:tc>
      </w:tr>
      <w:tr w:rsidR="00AF2DF5" w:rsidRPr="00113DD6" w14:paraId="3FA7FA8D" w14:textId="77777777" w:rsidTr="00837BA5">
        <w:trPr>
          <w:trHeight w:val="440"/>
        </w:trPr>
        <w:tc>
          <w:tcPr>
            <w:tcW w:w="1250" w:type="pct"/>
            <w:shd w:val="clear" w:color="auto" w:fill="EAF1DD"/>
            <w:tcMar>
              <w:top w:w="100" w:type="dxa"/>
              <w:left w:w="100" w:type="dxa"/>
              <w:bottom w:w="100" w:type="dxa"/>
              <w:right w:w="100" w:type="dxa"/>
            </w:tcMar>
          </w:tcPr>
          <w:p w14:paraId="38580A24" w14:textId="77777777" w:rsidR="00AF2DF5" w:rsidRPr="00AF2DF5" w:rsidRDefault="00AF2DF5" w:rsidP="000123EA">
            <w:pPr>
              <w:pStyle w:val="Tabletext"/>
              <w:keepNext/>
            </w:pPr>
            <w:r w:rsidRPr="00AF2DF5">
              <w:t>tentative</w:t>
            </w:r>
          </w:p>
        </w:tc>
        <w:tc>
          <w:tcPr>
            <w:tcW w:w="1250" w:type="pct"/>
            <w:shd w:val="clear" w:color="auto" w:fill="auto"/>
            <w:tcMar>
              <w:top w:w="100" w:type="dxa"/>
              <w:left w:w="100" w:type="dxa"/>
              <w:bottom w:w="100" w:type="dxa"/>
              <w:right w:w="100" w:type="dxa"/>
            </w:tcMar>
          </w:tcPr>
          <w:p w14:paraId="2489CA24" w14:textId="77777777" w:rsidR="00AF2DF5" w:rsidRPr="00AF2DF5" w:rsidRDefault="00AF2DF5" w:rsidP="000123EA">
            <w:pPr>
              <w:pStyle w:val="Tabletext"/>
              <w:keepNext/>
              <w:rPr>
                <w:rStyle w:val="Code"/>
              </w:rPr>
            </w:pPr>
            <w:r w:rsidRPr="00AF2DF5">
              <w:rPr>
                <w:rStyle w:val="Code"/>
              </w:rPr>
              <w:t xml:space="preserve">&lt;supplied </w:t>
            </w:r>
            <w:r w:rsidRPr="00AF2DF5">
              <w:rPr>
                <w:rStyle w:val="Codeattribute"/>
              </w:rPr>
              <w:t>reason</w:t>
            </w:r>
            <w:r w:rsidRPr="00AF2DF5">
              <w:rPr>
                <w:rStyle w:val="Code"/>
              </w:rPr>
              <w:t>=</w:t>
            </w:r>
            <w:r w:rsidRPr="00AF2DF5">
              <w:rPr>
                <w:rStyle w:val="Codevalue"/>
              </w:rPr>
              <w:t>"lost"</w:t>
            </w:r>
            <w:r w:rsidRPr="00AF2DF5">
              <w:rPr>
                <w:rStyle w:val="Code"/>
              </w:rPr>
              <w:t xml:space="preserve"> </w:t>
            </w:r>
            <w:r w:rsidRPr="00AF2DF5">
              <w:rPr>
                <w:rStyle w:val="Codeattribute"/>
              </w:rPr>
              <w:t>cert</w:t>
            </w:r>
            <w:r w:rsidRPr="00AF2DF5">
              <w:rPr>
                <w:rStyle w:val="Code"/>
              </w:rPr>
              <w:t>=</w:t>
            </w:r>
            <w:r w:rsidRPr="00AF2DF5">
              <w:rPr>
                <w:rStyle w:val="Codevalue"/>
              </w:rPr>
              <w:t>"low"</w:t>
            </w:r>
            <w:r w:rsidRPr="00AF2DF5">
              <w:rPr>
                <w:rStyle w:val="Code"/>
              </w:rPr>
              <w:t xml:space="preserve">&gt; </w:t>
            </w:r>
          </w:p>
        </w:tc>
        <w:tc>
          <w:tcPr>
            <w:tcW w:w="1250" w:type="pct"/>
            <w:shd w:val="clear" w:color="auto" w:fill="auto"/>
            <w:tcMar>
              <w:top w:w="100" w:type="dxa"/>
              <w:left w:w="100" w:type="dxa"/>
              <w:bottom w:w="100" w:type="dxa"/>
              <w:right w:w="100" w:type="dxa"/>
            </w:tcMar>
          </w:tcPr>
          <w:p w14:paraId="551C905B" w14:textId="77777777" w:rsidR="00AF2DF5" w:rsidRPr="00AF2DF5" w:rsidRDefault="00AF2DF5" w:rsidP="000123EA">
            <w:pPr>
              <w:pStyle w:val="Tabletext"/>
              <w:keepNext/>
              <w:rPr>
                <w:rStyle w:val="Code"/>
              </w:rPr>
            </w:pPr>
            <w:r w:rsidRPr="00AF2DF5">
              <w:rPr>
                <w:rStyle w:val="Code"/>
              </w:rPr>
              <w:t xml:space="preserve">&lt;unclear </w:t>
            </w:r>
            <w:r w:rsidRPr="00AF2DF5">
              <w:rPr>
                <w:rStyle w:val="Codeattribute"/>
              </w:rPr>
              <w:t>cert</w:t>
            </w:r>
            <w:r w:rsidRPr="00AF2DF5">
              <w:rPr>
                <w:rStyle w:val="Code"/>
              </w:rPr>
              <w:t>=</w:t>
            </w:r>
            <w:r w:rsidRPr="00AF2DF5">
              <w:rPr>
                <w:rStyle w:val="Codevalue"/>
              </w:rPr>
              <w:t>"low"</w:t>
            </w:r>
            <w:r w:rsidRPr="00AF2DF5">
              <w:rPr>
                <w:rStyle w:val="Code"/>
              </w:rPr>
              <w:t xml:space="preserve">&gt; </w:t>
            </w:r>
          </w:p>
        </w:tc>
        <w:tc>
          <w:tcPr>
            <w:tcW w:w="1250" w:type="pct"/>
            <w:shd w:val="clear" w:color="auto" w:fill="auto"/>
            <w:tcMar>
              <w:top w:w="100" w:type="dxa"/>
              <w:left w:w="100" w:type="dxa"/>
              <w:bottom w:w="100" w:type="dxa"/>
              <w:right w:w="100" w:type="dxa"/>
            </w:tcMar>
          </w:tcPr>
          <w:p w14:paraId="43DAE5A0" w14:textId="77777777" w:rsidR="00AF2DF5" w:rsidRPr="00AF2DF5" w:rsidRDefault="00AF2DF5" w:rsidP="000123EA">
            <w:pPr>
              <w:pStyle w:val="Tabletext"/>
              <w:keepNext/>
              <w:rPr>
                <w:rStyle w:val="Code"/>
              </w:rPr>
            </w:pPr>
            <w:r w:rsidRPr="00AF2DF5">
              <w:rPr>
                <w:rStyle w:val="Code"/>
              </w:rPr>
              <w:t xml:space="preserve">&lt;unclear </w:t>
            </w:r>
            <w:r w:rsidRPr="00AF2DF5">
              <w:rPr>
                <w:rStyle w:val="Codeattribute"/>
              </w:rPr>
              <w:t>cert</w:t>
            </w:r>
            <w:r w:rsidRPr="00AF2DF5">
              <w:rPr>
                <w:rStyle w:val="Code"/>
              </w:rPr>
              <w:t>=</w:t>
            </w:r>
            <w:r w:rsidRPr="00AF2DF5">
              <w:rPr>
                <w:rStyle w:val="Codevalue"/>
              </w:rPr>
              <w:t>"low"</w:t>
            </w:r>
            <w:r w:rsidRPr="00AF2DF5">
              <w:rPr>
                <w:rStyle w:val="Code"/>
              </w:rPr>
              <w:t xml:space="preserve">&gt; </w:t>
            </w:r>
          </w:p>
        </w:tc>
      </w:tr>
      <w:tr w:rsidR="00AF2DF5" w:rsidRPr="005D4F65" w14:paraId="76E99DAD" w14:textId="77777777" w:rsidTr="00837BA5">
        <w:tc>
          <w:tcPr>
            <w:tcW w:w="1250" w:type="pct"/>
            <w:shd w:val="clear" w:color="auto" w:fill="EAF1DD"/>
            <w:tcMar>
              <w:top w:w="100" w:type="dxa"/>
              <w:left w:w="100" w:type="dxa"/>
              <w:bottom w:w="100" w:type="dxa"/>
              <w:right w:w="100" w:type="dxa"/>
            </w:tcMar>
          </w:tcPr>
          <w:p w14:paraId="2A43BB61" w14:textId="77777777" w:rsidR="00AF2DF5" w:rsidRPr="00AF2DF5" w:rsidRDefault="00AF2DF5" w:rsidP="00F14096">
            <w:pPr>
              <w:pStyle w:val="Tabletext"/>
            </w:pPr>
            <w:r w:rsidRPr="00AF2DF5">
              <w:t>nil</w:t>
            </w:r>
          </w:p>
        </w:tc>
        <w:tc>
          <w:tcPr>
            <w:tcW w:w="1250" w:type="pct"/>
            <w:shd w:val="clear" w:color="auto" w:fill="auto"/>
            <w:tcMar>
              <w:top w:w="100" w:type="dxa"/>
              <w:left w:w="100" w:type="dxa"/>
              <w:bottom w:w="100" w:type="dxa"/>
              <w:right w:w="100" w:type="dxa"/>
            </w:tcMar>
          </w:tcPr>
          <w:p w14:paraId="03784F02" w14:textId="77777777" w:rsidR="00AF2DF5" w:rsidRPr="00AF2DF5" w:rsidRDefault="00AF2DF5" w:rsidP="00F14096">
            <w:pPr>
              <w:pStyle w:val="Tabletext"/>
              <w:rPr>
                <w:rStyle w:val="Code"/>
              </w:rPr>
            </w:pPr>
            <w:r w:rsidRPr="00AF2DF5">
              <w:rPr>
                <w:rStyle w:val="Code"/>
              </w:rPr>
              <w:t xml:space="preserve">&lt;gap </w:t>
            </w:r>
            <w:r w:rsidRPr="00AF2DF5">
              <w:rPr>
                <w:rStyle w:val="Codeattribute"/>
              </w:rPr>
              <w:t>reason</w:t>
            </w:r>
            <w:r w:rsidRPr="00AF2DF5">
              <w:rPr>
                <w:rStyle w:val="Code"/>
              </w:rPr>
              <w:t>=</w:t>
            </w:r>
            <w:r w:rsidRPr="00AF2DF5">
              <w:rPr>
                <w:rStyle w:val="Codevalue"/>
              </w:rPr>
              <w:t>"lost"</w:t>
            </w:r>
            <w:r w:rsidRPr="00AF2DF5">
              <w:rPr>
                <w:rStyle w:val="Code"/>
              </w:rPr>
              <w:t xml:space="preserve">&gt; </w:t>
            </w:r>
          </w:p>
        </w:tc>
        <w:tc>
          <w:tcPr>
            <w:tcW w:w="1250" w:type="pct"/>
            <w:shd w:val="clear" w:color="auto" w:fill="auto"/>
            <w:tcMar>
              <w:top w:w="100" w:type="dxa"/>
              <w:left w:w="100" w:type="dxa"/>
              <w:bottom w:w="100" w:type="dxa"/>
              <w:right w:w="100" w:type="dxa"/>
            </w:tcMar>
          </w:tcPr>
          <w:p w14:paraId="397BC03E" w14:textId="77777777" w:rsidR="00AF2DF5" w:rsidRPr="00AF2DF5" w:rsidRDefault="00AF2DF5" w:rsidP="00F14096">
            <w:pPr>
              <w:pStyle w:val="Tabletext"/>
              <w:rPr>
                <w:rStyle w:val="Code"/>
              </w:rPr>
            </w:pPr>
            <w:r w:rsidRPr="00AF2DF5">
              <w:rPr>
                <w:rStyle w:val="Code"/>
              </w:rPr>
              <w:t xml:space="preserve">&lt;gap </w:t>
            </w:r>
            <w:r w:rsidRPr="00AF2DF5">
              <w:rPr>
                <w:rStyle w:val="Codeattribute"/>
              </w:rPr>
              <w:t>reason</w:t>
            </w:r>
            <w:r w:rsidRPr="00AF2DF5">
              <w:rPr>
                <w:rStyle w:val="Code"/>
              </w:rPr>
              <w:t>=</w:t>
            </w:r>
            <w:r w:rsidRPr="00AF2DF5">
              <w:rPr>
                <w:rStyle w:val="Codevalue"/>
              </w:rPr>
              <w:t>"illegible"</w:t>
            </w:r>
            <w:r w:rsidRPr="00AF2DF5">
              <w:rPr>
                <w:rStyle w:val="Code"/>
              </w:rPr>
              <w:t xml:space="preserve">&gt; </w:t>
            </w:r>
          </w:p>
        </w:tc>
        <w:tc>
          <w:tcPr>
            <w:tcW w:w="1250" w:type="pct"/>
            <w:shd w:val="clear" w:color="auto" w:fill="auto"/>
            <w:tcMar>
              <w:top w:w="100" w:type="dxa"/>
              <w:left w:w="100" w:type="dxa"/>
              <w:bottom w:w="100" w:type="dxa"/>
              <w:right w:w="100" w:type="dxa"/>
            </w:tcMar>
          </w:tcPr>
          <w:p w14:paraId="5B8ACD0F" w14:textId="77777777" w:rsidR="00AF2DF5" w:rsidRPr="00AF2DF5" w:rsidRDefault="00AF2DF5" w:rsidP="00F14096">
            <w:pPr>
              <w:pStyle w:val="Tabletext"/>
            </w:pPr>
            <w:r w:rsidRPr="00AF2DF5">
              <w:t>NA</w:t>
            </w:r>
          </w:p>
        </w:tc>
      </w:tr>
    </w:tbl>
    <w:p w14:paraId="7B52DEE5" w14:textId="77777777" w:rsidR="00C02B8C" w:rsidRPr="005D2B22" w:rsidRDefault="004D2E67" w:rsidP="00E2714A">
      <w:pPr>
        <w:pStyle w:val="Lista"/>
        <w:rPr>
          <w:b/>
          <w:bCs/>
        </w:rPr>
      </w:pPr>
      <w:r w:rsidRPr="005D2B22">
        <w:rPr>
          <w:b/>
          <w:bCs/>
        </w:rPr>
        <w:t>status:</w:t>
      </w:r>
    </w:p>
    <w:p w14:paraId="353DEA82" w14:textId="77777777" w:rsidR="00C02B8C" w:rsidRPr="00DD7CCF" w:rsidRDefault="004D2E67" w:rsidP="00E2714A">
      <w:pPr>
        <w:pStyle w:val="Lista2"/>
      </w:pPr>
      <w:r w:rsidRPr="00CD25A4">
        <w:rPr>
          <w:b/>
          <w:bCs/>
        </w:rPr>
        <w:t>lost</w:t>
      </w:r>
      <w:r w:rsidRPr="00DD7CCF">
        <w:t xml:space="preserve"> = the support is gone or at least its surface layer is completely destroyed</w:t>
      </w:r>
    </w:p>
    <w:p w14:paraId="235A45AF" w14:textId="77777777" w:rsidR="00C02B8C" w:rsidRPr="00DD7CCF" w:rsidRDefault="004D2E67" w:rsidP="00E2714A">
      <w:pPr>
        <w:pStyle w:val="Lista2"/>
      </w:pPr>
      <w:r w:rsidRPr="00CD25A4">
        <w:rPr>
          <w:b/>
          <w:bCs/>
        </w:rPr>
        <w:t>illegible</w:t>
      </w:r>
      <w:r w:rsidRPr="00DD7CCF">
        <w:t xml:space="preserve"> = the support is extant and there are vestiges of writing on its surface, but they cannot be read with any degree of confidence</w:t>
      </w:r>
    </w:p>
    <w:p w14:paraId="593016DA" w14:textId="77777777" w:rsidR="00C02B8C" w:rsidRPr="00DD7CCF" w:rsidRDefault="004D2E67" w:rsidP="00E2714A">
      <w:pPr>
        <w:pStyle w:val="Lista2"/>
      </w:pPr>
      <w:r w:rsidRPr="00CD25A4">
        <w:rPr>
          <w:b/>
          <w:bCs/>
        </w:rPr>
        <w:t>doubtful</w:t>
      </w:r>
      <w:r w:rsidRPr="00DD7CCF">
        <w:t xml:space="preserve"> = writing is extant and at least tentatively legible, but if the character</w:t>
      </w:r>
      <w:r w:rsidRPr="00E24F87">
        <w:rPr>
          <w:noProof/>
        </w:rPr>
        <w:t>(</w:t>
      </w:r>
      <w:r w:rsidRPr="00DD7CCF">
        <w:t xml:space="preserve">s) were taken out of their context, their reading would be equivocal </w:t>
      </w:r>
      <w:r w:rsidRPr="00E24F87">
        <w:rPr>
          <w:noProof/>
        </w:rPr>
        <w:t>(</w:t>
      </w:r>
      <w:r w:rsidRPr="00DD7CCF">
        <w:t>either because they are damaged or because they are unusually formed)</w:t>
      </w:r>
    </w:p>
    <w:p w14:paraId="24E97F97" w14:textId="77777777" w:rsidR="00C02B8C" w:rsidRPr="00DD7CCF" w:rsidRDefault="004D2E67" w:rsidP="00E2714A">
      <w:pPr>
        <w:pStyle w:val="Lista"/>
      </w:pPr>
      <w:r w:rsidRPr="005D2B22">
        <w:rPr>
          <w:b/>
          <w:bCs/>
        </w:rPr>
        <w:t>confidence</w:t>
      </w:r>
      <w:r w:rsidRPr="00DD7CCF">
        <w:t>: as per 4a,b,c,d above, plus</w:t>
      </w:r>
    </w:p>
    <w:p w14:paraId="2CD087E4" w14:textId="77777777" w:rsidR="00C02B8C" w:rsidRPr="00DD7CCF" w:rsidRDefault="004D2E67" w:rsidP="00E2714A">
      <w:pPr>
        <w:pStyle w:val="Lista2"/>
      </w:pPr>
      <w:r w:rsidRPr="00CD25A4">
        <w:rPr>
          <w:b/>
          <w:bCs/>
        </w:rPr>
        <w:t>nil</w:t>
      </w:r>
      <w:r w:rsidRPr="00DD7CCF">
        <w:t xml:space="preserve"> = the text cannot be read or restored with any confidence</w:t>
      </w:r>
    </w:p>
    <w:p w14:paraId="56FA0CF8" w14:textId="77777777" w:rsidR="00C02B8C" w:rsidRPr="00DD7CCF" w:rsidRDefault="004D2E67" w:rsidP="00D4342A">
      <w:pPr>
        <w:pStyle w:val="Cmsor2"/>
      </w:pPr>
      <w:bookmarkStart w:id="309" w:name="_qwn6j8iel73t" w:colFirst="0" w:colLast="0"/>
      <w:bookmarkStart w:id="310" w:name="_Ref43987823"/>
      <w:bookmarkStart w:id="311" w:name="_Toc74733471"/>
      <w:bookmarkEnd w:id="309"/>
      <w:r w:rsidRPr="00DD7CCF">
        <w:t>Damage Not Affecting Legibility</w:t>
      </w:r>
      <w:bookmarkEnd w:id="310"/>
      <w:bookmarkEnd w:id="311"/>
    </w:p>
    <w:p w14:paraId="51D06973" w14:textId="77777777" w:rsidR="00C02B8C" w:rsidRPr="00DD7CCF" w:rsidRDefault="004D2E67" w:rsidP="00E2714A">
      <w:pPr>
        <w:pStyle w:val="Lista"/>
      </w:pPr>
      <w:r w:rsidRPr="00DD7CCF">
        <w:t xml:space="preserve">when the physical features of the support or damage to its surface do not affect the reading of the inscription, such features </w:t>
      </w:r>
      <w:r w:rsidRPr="005D2B22">
        <w:rPr>
          <w:b/>
          <w:bCs/>
        </w:rPr>
        <w:t>need not be marked up</w:t>
      </w:r>
    </w:p>
    <w:p w14:paraId="436A3512" w14:textId="77777777" w:rsidR="00C02B8C" w:rsidRPr="00DD7CCF" w:rsidRDefault="004D2E67" w:rsidP="00E2714A">
      <w:pPr>
        <w:pStyle w:val="Lista2"/>
      </w:pPr>
      <w:r w:rsidRPr="00DD7CCF">
        <w:t xml:space="preserve">extensive patches of weathering or loss </w:t>
      </w:r>
      <w:r w:rsidRPr="00E24F87">
        <w:rPr>
          <w:noProof/>
        </w:rPr>
        <w:t>(</w:t>
      </w:r>
      <w:r w:rsidRPr="00DD7CCF">
        <w:t>which may include lacunae and reading difficulties intermingled with clearly legible text) may be described for human readers in your metadata</w:t>
      </w:r>
    </w:p>
    <w:p w14:paraId="5C82DAA4" w14:textId="3A2AD636" w:rsidR="00C02B8C" w:rsidRPr="00DD7CCF" w:rsidRDefault="004D2E67" w:rsidP="00E2714A">
      <w:pPr>
        <w:pStyle w:val="Lista2"/>
      </w:pPr>
      <w:r w:rsidRPr="00DD7CCF">
        <w:t xml:space="preserve">spaces left blank in an inscription because of pre-existing defects or features of the surface shall be encoded as per </w:t>
      </w:r>
      <w:r w:rsidR="003C3D87" w:rsidRPr="00DD7CCF">
        <w:t>§</w:t>
      </w:r>
      <w:r w:rsidR="001B68E2" w:rsidRPr="00DD7CCF">
        <w:fldChar w:fldCharType="begin"/>
      </w:r>
      <w:r w:rsidR="001B68E2" w:rsidRPr="00DD7CCF">
        <w:instrText xml:space="preserve"> REF _Ref43985107 \w \h </w:instrText>
      </w:r>
      <w:r w:rsidR="00DD7CCF">
        <w:instrText xml:space="preserve"> \* MERGEFORMAT </w:instrText>
      </w:r>
      <w:r w:rsidR="001B68E2" w:rsidRPr="00DD7CCF">
        <w:fldChar w:fldCharType="separate"/>
      </w:r>
      <w:r w:rsidR="001663CE">
        <w:t>4.3.6</w:t>
      </w:r>
      <w:r w:rsidR="001B68E2" w:rsidRPr="00DD7CCF">
        <w:fldChar w:fldCharType="end"/>
      </w:r>
    </w:p>
    <w:p w14:paraId="230A9D06" w14:textId="77777777" w:rsidR="00C02B8C" w:rsidRPr="00DD7CCF" w:rsidRDefault="004D2E67" w:rsidP="00E2714A">
      <w:pPr>
        <w:pStyle w:val="Lista"/>
      </w:pPr>
      <w:r w:rsidRPr="00DD7CCF">
        <w:t xml:space="preserve">however, should you deem it essential to explicitly encode a stretch of text as damaged, wrap the affected stretch in the element </w:t>
      </w:r>
      <w:r w:rsidRPr="00DD7CCF">
        <w:rPr>
          <w:rStyle w:val="Code"/>
        </w:rPr>
        <w:t>&lt;damage&gt;</w:t>
      </w:r>
    </w:p>
    <w:p w14:paraId="6936A1AE" w14:textId="77777777" w:rsidR="00C02B8C" w:rsidRPr="00DD7CCF" w:rsidRDefault="004D2E67" w:rsidP="00E2714A">
      <w:pPr>
        <w:pStyle w:val="Lista2"/>
      </w:pPr>
      <w:r w:rsidRPr="00DD7CCF">
        <w:t>the contents of this element may include markup for lacunae and reading difficulties intermingled with clearly legible text, paying attention to the following:</w:t>
      </w:r>
    </w:p>
    <w:p w14:paraId="6FE57A62" w14:textId="77777777" w:rsidR="00C02B8C" w:rsidRPr="00DD7CCF" w:rsidRDefault="004D2E67" w:rsidP="00E2714A">
      <w:pPr>
        <w:pStyle w:val="Lista3"/>
      </w:pPr>
      <w:r w:rsidRPr="00DD7CCF">
        <w:t xml:space="preserve">avoid overlapping with other tags by splitting </w:t>
      </w:r>
      <w:r w:rsidRPr="00DD7CCF">
        <w:rPr>
          <w:rStyle w:val="Code"/>
        </w:rPr>
        <w:t>&lt;damage&gt;</w:t>
      </w:r>
      <w:r w:rsidRPr="00DD7CCF">
        <w:t xml:space="preserve"> into several segments as necessary</w:t>
      </w:r>
    </w:p>
    <w:p w14:paraId="5194EA33" w14:textId="77777777" w:rsidR="00C02B8C" w:rsidRPr="00DD7CCF" w:rsidRDefault="004D2E67" w:rsidP="00E2714A">
      <w:pPr>
        <w:pStyle w:val="Lista3"/>
      </w:pPr>
      <w:r w:rsidRPr="00DD7CCF">
        <w:t xml:space="preserve">regardless of the </w:t>
      </w:r>
      <w:r w:rsidRPr="00DD7CCF">
        <w:rPr>
          <w:rStyle w:val="Code"/>
        </w:rPr>
        <w:t>&lt;damage&gt;</w:t>
      </w:r>
      <w:r w:rsidRPr="00DD7CCF">
        <w:t xml:space="preserve"> tag, any reading difficulties and lacunae within a spot of damage must always be marked up as described below</w:t>
      </w:r>
    </w:p>
    <w:p w14:paraId="58E9963F" w14:textId="77777777" w:rsidR="00C02B8C" w:rsidRPr="00DD7CCF" w:rsidRDefault="004D2E67" w:rsidP="00D4342A">
      <w:pPr>
        <w:pStyle w:val="Cmsor2"/>
      </w:pPr>
      <w:bookmarkStart w:id="312" w:name="_x58d7yl7rh7w" w:colFirst="0" w:colLast="0"/>
      <w:bookmarkStart w:id="313" w:name="_Ref43981505"/>
      <w:bookmarkStart w:id="314" w:name="_Toc74733472"/>
      <w:bookmarkEnd w:id="312"/>
      <w:r w:rsidRPr="00DD7CCF">
        <w:lastRenderedPageBreak/>
        <w:t>Doubtful Readings</w:t>
      </w:r>
      <w:bookmarkEnd w:id="313"/>
      <w:bookmarkEnd w:id="314"/>
    </w:p>
    <w:p w14:paraId="1435C20F" w14:textId="77777777" w:rsidR="00C02B8C" w:rsidRPr="00DD7CCF" w:rsidRDefault="004D2E67" w:rsidP="00D4342A">
      <w:pPr>
        <w:pStyle w:val="Cmsor3"/>
      </w:pPr>
      <w:bookmarkStart w:id="315" w:name="_tcav1hmvdct4" w:colFirst="0" w:colLast="0"/>
      <w:bookmarkStart w:id="316" w:name="_Ref43987289"/>
      <w:bookmarkStart w:id="317" w:name="_Toc74733473"/>
      <w:bookmarkEnd w:id="315"/>
      <w:r w:rsidRPr="00DD7CCF">
        <w:t xml:space="preserve">The EpiDoc element </w:t>
      </w:r>
      <w:r w:rsidRPr="008608D1">
        <w:rPr>
          <w:rStyle w:val="Code"/>
        </w:rPr>
        <w:t>&lt;unclear&gt;</w:t>
      </w:r>
      <w:bookmarkEnd w:id="316"/>
      <w:bookmarkEnd w:id="317"/>
    </w:p>
    <w:p w14:paraId="6D6284C0" w14:textId="77777777" w:rsidR="00C02B8C" w:rsidRPr="00DD7CCF" w:rsidRDefault="004D2E67" w:rsidP="00E2714A">
      <w:pPr>
        <w:pStyle w:val="Lista"/>
      </w:pPr>
      <w:r w:rsidRPr="00DD7CCF">
        <w:t xml:space="preserve">the term “unclear”, represented by the XML element </w:t>
      </w:r>
      <w:r w:rsidRPr="00DD7CCF">
        <w:rPr>
          <w:rStyle w:val="Code"/>
        </w:rPr>
        <w:t>&lt;unclear&gt;</w:t>
      </w:r>
      <w:r w:rsidRPr="00DD7CCF">
        <w:t>, stands in EpiDoc for any character “of which at least traces survive, but not adequately to identify the letter unambiguously outside of its context”,</w:t>
      </w:r>
      <w:r w:rsidRPr="00F47381">
        <w:rPr>
          <w:rStyle w:val="Lbjegyzet-hivatkozs"/>
        </w:rPr>
        <w:footnoteReference w:id="25"/>
      </w:r>
      <w:r w:rsidRPr="00DD7CCF">
        <w:t xml:space="preserve"> and therefore includes not only situations where a reading is tentative, but also</w:t>
      </w:r>
    </w:p>
    <w:p w14:paraId="778BA8A4" w14:textId="77777777" w:rsidR="00C02B8C" w:rsidRPr="00DD7CCF" w:rsidRDefault="004D2E67" w:rsidP="00E2714A">
      <w:pPr>
        <w:pStyle w:val="Lista2"/>
      </w:pPr>
      <w:r w:rsidRPr="00DD7CCF">
        <w:t>where the text is read in context with absolute confidence and would only be doubtful in isolation</w:t>
      </w:r>
    </w:p>
    <w:p w14:paraId="43D19530" w14:textId="77777777" w:rsidR="00C02B8C" w:rsidRPr="00DD7CCF" w:rsidRDefault="004D2E67" w:rsidP="00E2714A">
      <w:pPr>
        <w:pStyle w:val="Lista2"/>
      </w:pPr>
      <w:r w:rsidRPr="00DD7CCF">
        <w:t>where the vestiges are entirely illegible, but can be restored from the context</w:t>
      </w:r>
    </w:p>
    <w:p w14:paraId="5A5524C8" w14:textId="77777777" w:rsidR="00C02B8C" w:rsidRPr="00DD7CCF" w:rsidRDefault="004D2E67" w:rsidP="00E2714A">
      <w:pPr>
        <w:pStyle w:val="Lista"/>
      </w:pPr>
      <w:r w:rsidRPr="00DD7CCF">
        <w:t xml:space="preserve">while many of us tend to use editorial markup </w:t>
      </w:r>
      <w:r w:rsidRPr="00E24F87">
        <w:rPr>
          <w:noProof/>
        </w:rPr>
        <w:t>(</w:t>
      </w:r>
      <w:r w:rsidRPr="00DD7CCF">
        <w:t xml:space="preserve">such as brackets) only to indicate “I’m not sure this is really what the inscription said”, </w:t>
      </w:r>
      <w:r w:rsidRPr="00DD7CCF">
        <w:rPr>
          <w:rStyle w:val="Code"/>
        </w:rPr>
        <w:t>&lt;unclear&gt;</w:t>
      </w:r>
      <w:r w:rsidRPr="00DD7CCF">
        <w:t xml:space="preserve"> in EpiDoc, as per the definition quoted above, means “this bit of text could conceivably be something else if the context was not there to help”</w:t>
      </w:r>
    </w:p>
    <w:p w14:paraId="0F70FE67" w14:textId="77777777" w:rsidR="00C02B8C" w:rsidRPr="00DD7CCF" w:rsidRDefault="004D2E67" w:rsidP="00E2714A">
      <w:pPr>
        <w:pStyle w:val="Lista2"/>
      </w:pPr>
      <w:r w:rsidRPr="00DD7CCF">
        <w:rPr>
          <w:rStyle w:val="Code"/>
        </w:rPr>
        <w:t>&lt;unclear&gt;</w:t>
      </w:r>
      <w:r w:rsidRPr="00DD7CCF">
        <w:t xml:space="preserve"> would, by that logic, be used more extensively than indications of editorial uncertainty in most of our editions</w:t>
      </w:r>
    </w:p>
    <w:p w14:paraId="7CDC5E8D" w14:textId="77777777" w:rsidR="00C02B8C" w:rsidRPr="00DD7CCF" w:rsidRDefault="004D2E67" w:rsidP="00E2714A">
      <w:pPr>
        <w:pStyle w:val="Lista2"/>
      </w:pPr>
      <w:r w:rsidRPr="00DD7CCF">
        <w:t xml:space="preserve">given, however, that many of the inscriptions we work with are considerably damaged, it is desirable to avoid cluttering the edition with </w:t>
      </w:r>
      <w:r w:rsidRPr="00DD7CCF">
        <w:rPr>
          <w:rStyle w:val="Code"/>
        </w:rPr>
        <w:t>&lt;unclear&gt;</w:t>
      </w:r>
      <w:r w:rsidRPr="00DD7CCF">
        <w:t xml:space="preserve"> markup and thereby distracting attention from spots where damage </w:t>
      </w:r>
      <w:r w:rsidRPr="00E24F87">
        <w:rPr>
          <w:noProof/>
        </w:rPr>
        <w:t>(</w:t>
      </w:r>
      <w:r w:rsidRPr="00DD7CCF">
        <w:t>or form) casts genuine doubt on a reading</w:t>
      </w:r>
    </w:p>
    <w:p w14:paraId="2D243CB6" w14:textId="77777777" w:rsidR="00C02B8C" w:rsidRPr="00DD7CCF" w:rsidRDefault="004D2E67" w:rsidP="00E2714A">
      <w:pPr>
        <w:pStyle w:val="Lista2"/>
      </w:pPr>
      <w:r w:rsidRPr="00DD7CCF">
        <w:t xml:space="preserve">therefore, at your own discretion, </w:t>
      </w:r>
      <w:r w:rsidRPr="00CD25A4">
        <w:rPr>
          <w:b/>
          <w:bCs/>
        </w:rPr>
        <w:t>ignore trivial doubts</w:t>
      </w:r>
      <w:r w:rsidRPr="00DD7CCF">
        <w:t xml:space="preserve"> if the text can be read in its given context with such confidence that there is no need to leave open the possibility of any alternative</w:t>
      </w:r>
    </w:p>
    <w:p w14:paraId="6239E4C3" w14:textId="77777777" w:rsidR="00C02B8C" w:rsidRPr="00DD7CCF" w:rsidRDefault="004D2E67" w:rsidP="00E2714A">
      <w:pPr>
        <w:pStyle w:val="Lista"/>
      </w:pPr>
      <w:r w:rsidRPr="00DD7CCF">
        <w:t xml:space="preserve">when marking up text as unclear, you must keep in mind that the EpiDoc schema permits only text and the XML element </w:t>
      </w:r>
      <w:r w:rsidRPr="00DD7CCF">
        <w:rPr>
          <w:rStyle w:val="Code"/>
        </w:rPr>
        <w:t>&lt;g&gt;</w:t>
      </w:r>
      <w:r w:rsidRPr="00DD7CCF">
        <w:t xml:space="preserve"> within </w:t>
      </w:r>
      <w:r w:rsidRPr="00DD7CCF">
        <w:rPr>
          <w:rStyle w:val="Code"/>
        </w:rPr>
        <w:t>&lt;unclear&gt;</w:t>
      </w:r>
    </w:p>
    <w:p w14:paraId="6209F417" w14:textId="77777777" w:rsidR="00C02B8C" w:rsidRPr="00DD7CCF" w:rsidRDefault="004D2E67" w:rsidP="00E2714A">
      <w:pPr>
        <w:pStyle w:val="Lista2"/>
      </w:pPr>
      <w:r w:rsidRPr="00DD7CCF">
        <w:t>therefore, if a stretch of text you wish to mark up as unclear incorporates or overlaps with another stretch that needs different markup, you will need to split the tagged stretches of text accordingly</w:t>
      </w:r>
    </w:p>
    <w:p w14:paraId="32E5FBBC" w14:textId="79C016BB"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_Ref43987901 \w \h </w:instrText>
      </w:r>
      <w:r w:rsidR="00DD7CCF">
        <w:instrText xml:space="preserve"> \* MERGEFORMAT </w:instrText>
      </w:r>
      <w:r w:rsidR="0082156E" w:rsidRPr="00DD7CCF">
        <w:fldChar w:fldCharType="separate"/>
      </w:r>
      <w:r w:rsidR="00E90D07">
        <w:t>8.2.5</w:t>
      </w:r>
      <w:r w:rsidR="0082156E" w:rsidRPr="00DD7CCF">
        <w:fldChar w:fldCharType="end"/>
      </w:r>
      <w:r w:rsidR="0082156E" w:rsidRPr="00DD7CCF">
        <w:t xml:space="preserve"> </w:t>
      </w:r>
      <w:r w:rsidRPr="00DD7CCF">
        <w:t>for details and examples</w:t>
      </w:r>
    </w:p>
    <w:p w14:paraId="3BF72BEC" w14:textId="77777777" w:rsidR="00C02B8C" w:rsidRPr="00DD7CCF" w:rsidRDefault="004D2E67" w:rsidP="00E2714A">
      <w:pPr>
        <w:pStyle w:val="Lista"/>
      </w:pPr>
      <w:r w:rsidRPr="00DD7CCF">
        <w:t xml:space="preserve">to mark up </w:t>
      </w:r>
      <w:r w:rsidRPr="005D2B22">
        <w:rPr>
          <w:b/>
          <w:bCs/>
        </w:rPr>
        <w:t>damaged text legible in context with reasonable confidence</w:t>
      </w:r>
      <w:r w:rsidRPr="00DD7CCF">
        <w:t>, while allowing a slight chance that a different reading might be possible</w:t>
      </w:r>
    </w:p>
    <w:p w14:paraId="145CC14C" w14:textId="77777777" w:rsidR="004F4C63" w:rsidRPr="00DD7CCF" w:rsidRDefault="004D2E67" w:rsidP="00E2714A">
      <w:pPr>
        <w:pStyle w:val="Lista2"/>
      </w:pPr>
      <w:r w:rsidRPr="00DD7CCF">
        <w:t xml:space="preserve">use the element </w:t>
      </w:r>
      <w:r w:rsidRPr="00DD7CCF">
        <w:rPr>
          <w:rStyle w:val="Code"/>
        </w:rPr>
        <w:t>&lt;unclear&gt;</w:t>
      </w:r>
      <w:r w:rsidRPr="00DD7CCF">
        <w:t xml:space="preserve"> without any attributes</w:t>
      </w:r>
    </w:p>
    <w:p w14:paraId="45703BCD" w14:textId="77777777" w:rsidR="00C02B8C" w:rsidRPr="00DD7CCF" w:rsidRDefault="004D2E67" w:rsidP="00E2714A">
      <w:pPr>
        <w:pStyle w:val="Lista"/>
      </w:pPr>
      <w:r w:rsidRPr="00DD7CCF">
        <w:t xml:space="preserve">when the confidence of a reading is affected not by damage, but by the </w:t>
      </w:r>
      <w:r w:rsidRPr="005D2B22">
        <w:rPr>
          <w:b/>
          <w:bCs/>
        </w:rPr>
        <w:t>unusual, awkward or incomplete execution of a glyph</w:t>
      </w:r>
      <w:r w:rsidRPr="00DD7CCF">
        <w:t xml:space="preserve"> by its original engraver</w:t>
      </w:r>
    </w:p>
    <w:p w14:paraId="7DB31457" w14:textId="77777777" w:rsidR="00C02B8C" w:rsidRPr="00DD7CCF" w:rsidRDefault="004D2E67" w:rsidP="00E2714A">
      <w:pPr>
        <w:pStyle w:val="Lista2"/>
      </w:pPr>
      <w:r w:rsidRPr="00DD7CCF">
        <w:t xml:space="preserve">add the attribute </w:t>
      </w:r>
      <w:r w:rsidR="008525C6" w:rsidRPr="008525C6">
        <w:rPr>
          <w:rStyle w:val="Codeattribute"/>
        </w:rPr>
        <w:t>@reason</w:t>
      </w:r>
      <w:r w:rsidR="008525C6" w:rsidRPr="008525C6">
        <w:t xml:space="preserve"> </w:t>
      </w:r>
      <w:r w:rsidRPr="00DD7CCF">
        <w:t xml:space="preserve">with the value </w:t>
      </w:r>
      <w:r w:rsidR="00303844" w:rsidRPr="00303844">
        <w:rPr>
          <w:rStyle w:val="Codevalue"/>
        </w:rPr>
        <w:t>"eccentric_ductus"</w:t>
      </w:r>
      <w:r w:rsidRPr="00DD7CCF">
        <w:t xml:space="preserve">, e.g. e.g. </w:t>
      </w:r>
      <w:r w:rsidRPr="00DD7CCF">
        <w:rPr>
          <w:rStyle w:val="Code"/>
        </w:rPr>
        <w:t xml:space="preserve">&lt;unclear </w:t>
      </w:r>
      <w:r w:rsidRPr="00DD7CCF">
        <w:rPr>
          <w:rStyle w:val="Codeattribute"/>
        </w:rPr>
        <w:t>reason</w:t>
      </w:r>
      <w:r w:rsidRPr="00DD7CCF">
        <w:rPr>
          <w:rStyle w:val="Code"/>
        </w:rPr>
        <w:t>=</w:t>
      </w:r>
      <w:r w:rsidRPr="0046000E">
        <w:rPr>
          <w:rStyle w:val="Codevalue"/>
        </w:rPr>
        <w:t>"eccentric_ductus"</w:t>
      </w:r>
      <w:r w:rsidRPr="00DD7CCF">
        <w:rPr>
          <w:rStyle w:val="Code"/>
        </w:rPr>
        <w:t>&gt;</w:t>
      </w:r>
      <w:r w:rsidRPr="00DD7CCF">
        <w:rPr>
          <w:rStyle w:val="Codetext"/>
        </w:rPr>
        <w:t>jñ</w:t>
      </w:r>
      <w:r w:rsidRPr="00DD7CCF">
        <w:rPr>
          <w:rStyle w:val="Code"/>
        </w:rPr>
        <w:t>&lt;/unclear&gt;</w:t>
      </w:r>
      <w:r w:rsidRPr="00DD7CCF">
        <w:rPr>
          <w:rStyle w:val="Codetext"/>
        </w:rPr>
        <w:t>āna</w:t>
      </w:r>
    </w:p>
    <w:p w14:paraId="5A204AE2" w14:textId="77777777" w:rsidR="00C02B8C" w:rsidRPr="00DD7CCF" w:rsidRDefault="004D2E67" w:rsidP="00E2714A">
      <w:pPr>
        <w:pStyle w:val="Lista2"/>
      </w:pPr>
      <w:r w:rsidRPr="00DD7CCF">
        <w:t xml:space="preserve">when damage and eccentric ductus are </w:t>
      </w:r>
      <w:r w:rsidRPr="00E24F87">
        <w:rPr>
          <w:noProof/>
        </w:rPr>
        <w:t>(</w:t>
      </w:r>
      <w:r w:rsidRPr="00DD7CCF">
        <w:t xml:space="preserve">or may be) simultaneously present, use </w:t>
      </w:r>
      <w:r w:rsidRPr="00DD7CCF">
        <w:rPr>
          <w:rStyle w:val="Code"/>
        </w:rPr>
        <w:t>&lt;unclear&gt;</w:t>
      </w:r>
      <w:r w:rsidRPr="00DD7CCF">
        <w:t xml:space="preserve"> with or without this attribute depending on what you consider to be the primary reason for the lack of clarity</w:t>
      </w:r>
    </w:p>
    <w:p w14:paraId="23E5B4EB" w14:textId="77777777" w:rsidR="00C02B8C" w:rsidRPr="00DD7CCF" w:rsidRDefault="004D2E67" w:rsidP="00E2714A">
      <w:pPr>
        <w:pStyle w:val="Lista2"/>
      </w:pPr>
      <w:r w:rsidRPr="00DD7CCF">
        <w:t xml:space="preserve">when in doubt, prefer </w:t>
      </w:r>
      <w:r w:rsidRPr="00DD7CCF">
        <w:rPr>
          <w:rStyle w:val="Code"/>
        </w:rPr>
        <w:t>&lt;unclear&gt;</w:t>
      </w:r>
      <w:r w:rsidRPr="00DD7CCF">
        <w:t xml:space="preserve"> without this attribute</w:t>
      </w:r>
    </w:p>
    <w:p w14:paraId="3E5A55AA" w14:textId="77777777" w:rsidR="00C02B8C" w:rsidRPr="00DD7CCF" w:rsidRDefault="004D2E67" w:rsidP="00D4342A">
      <w:pPr>
        <w:pStyle w:val="Cmsor3"/>
      </w:pPr>
      <w:bookmarkStart w:id="318" w:name="_gpk9nikrok6m" w:colFirst="0" w:colLast="0"/>
      <w:bookmarkStart w:id="319" w:name="_Ref43987867"/>
      <w:bookmarkStart w:id="320" w:name="_Toc74733474"/>
      <w:bookmarkEnd w:id="318"/>
      <w:r w:rsidRPr="00DD7CCF">
        <w:t>Tentative readings</w:t>
      </w:r>
      <w:bookmarkEnd w:id="319"/>
      <w:bookmarkEnd w:id="320"/>
    </w:p>
    <w:p w14:paraId="2A9540BD" w14:textId="77777777" w:rsidR="00C02B8C" w:rsidRPr="00DD7CCF" w:rsidRDefault="004D2E67" w:rsidP="00E2714A">
      <w:pPr>
        <w:pStyle w:val="Lista"/>
      </w:pPr>
      <w:r w:rsidRPr="00DD7CCF">
        <w:t xml:space="preserve">if some of the text is only </w:t>
      </w:r>
      <w:r w:rsidRPr="005D2B22">
        <w:rPr>
          <w:b/>
          <w:bCs/>
        </w:rPr>
        <w:t>tentatively legible</w:t>
      </w:r>
      <w:r w:rsidRPr="00DD7CCF">
        <w:t xml:space="preserve"> even in its context, add the attribute </w:t>
      </w:r>
      <w:r w:rsidR="008525C6" w:rsidRPr="008525C6">
        <w:rPr>
          <w:rStyle w:val="Codeattribute"/>
        </w:rPr>
        <w:t>@cert</w:t>
      </w:r>
      <w:r w:rsidR="008525C6" w:rsidRPr="008525C6">
        <w:t xml:space="preserve"> </w:t>
      </w:r>
      <w:r w:rsidRPr="00DD7CCF">
        <w:t xml:space="preserve">with the value </w:t>
      </w:r>
      <w:r w:rsidR="00303844" w:rsidRPr="00303844">
        <w:rPr>
          <w:rStyle w:val="Codevalue"/>
        </w:rPr>
        <w:t>"low"</w:t>
      </w:r>
      <w:r w:rsidRPr="00DD7CCF">
        <w:t xml:space="preserve"> to the element </w:t>
      </w:r>
      <w:r w:rsidRPr="00DD7CCF">
        <w:rPr>
          <w:rStyle w:val="Code"/>
        </w:rPr>
        <w:t>&lt;unclear&gt;</w:t>
      </w:r>
    </w:p>
    <w:p w14:paraId="3AE14E4E" w14:textId="77777777" w:rsidR="004F4C63" w:rsidRPr="00DD7CCF" w:rsidRDefault="004D2E67" w:rsidP="00E2714A">
      <w:pPr>
        <w:pStyle w:val="Lista2"/>
        <w:rPr>
          <w:rStyle w:val="Code"/>
        </w:rPr>
      </w:pPr>
      <w:r w:rsidRPr="00DD7CCF">
        <w:t xml:space="preserve">e.g. </w:t>
      </w:r>
      <w:r w:rsidRPr="00DD7CCF">
        <w:rPr>
          <w:rStyle w:val="Codetext"/>
        </w:rPr>
        <w:t>mahā</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puruṣa</w:t>
      </w:r>
      <w:r w:rsidRPr="00DD7CCF">
        <w:rPr>
          <w:rStyle w:val="Code"/>
        </w:rPr>
        <w:t>&lt;/unclear&gt;</w:t>
      </w:r>
    </w:p>
    <w:p w14:paraId="7085D04A" w14:textId="77777777" w:rsidR="00C02B8C" w:rsidRPr="00DD7CCF" w:rsidRDefault="004D2E67" w:rsidP="00E2714A">
      <w:pPr>
        <w:pStyle w:val="Lista2"/>
      </w:pPr>
      <w:r w:rsidRPr="00DD7CCF">
        <w:t xml:space="preserve">this attribute may be used in conjunction with </w:t>
      </w:r>
      <w:r w:rsidR="008525C6" w:rsidRPr="008525C6">
        <w:rPr>
          <w:rStyle w:val="Codeattribute"/>
        </w:rPr>
        <w:t>@reason</w:t>
      </w:r>
      <w:r w:rsidR="008525C6" w:rsidRPr="008525C6">
        <w:t xml:space="preserve"> </w:t>
      </w:r>
      <w:r w:rsidRPr="00DD7CCF">
        <w:t>when needed</w:t>
      </w:r>
    </w:p>
    <w:p w14:paraId="58948B6F" w14:textId="77777777" w:rsidR="00C02B8C" w:rsidRPr="00DD7CCF" w:rsidRDefault="004D2E67" w:rsidP="00E2714A">
      <w:pPr>
        <w:pStyle w:val="Lista2"/>
      </w:pPr>
      <w:r w:rsidRPr="00DD7CCF">
        <w:t xml:space="preserve">no additional degrees of confidence shall be represented in markup, so </w:t>
      </w:r>
      <w:r w:rsidR="00303844" w:rsidRPr="00303844">
        <w:rPr>
          <w:rStyle w:val="Codevalue"/>
        </w:rPr>
        <w:t>"low"</w:t>
      </w:r>
      <w:r w:rsidRPr="00DD7CCF">
        <w:t xml:space="preserve"> here may stand for anything between “not quite fully confident” to “desperate conjecture”</w:t>
      </w:r>
    </w:p>
    <w:p w14:paraId="55B61889" w14:textId="77777777" w:rsidR="00C02B8C" w:rsidRPr="00DD7CCF" w:rsidRDefault="004D2E67" w:rsidP="00E2714A">
      <w:pPr>
        <w:pStyle w:val="Lista3"/>
      </w:pPr>
      <w:r w:rsidRPr="00DD7CCF">
        <w:t>however, it is preferable to save desperate conjectures for your commentary or apparatus, and within the edition, only encode readings in which you have some confidence</w:t>
      </w:r>
    </w:p>
    <w:p w14:paraId="45D8193C" w14:textId="77777777" w:rsidR="00C02B8C" w:rsidRPr="00DD7CCF" w:rsidRDefault="004D2E67" w:rsidP="00E2714A">
      <w:pPr>
        <w:pStyle w:val="Lista"/>
      </w:pPr>
      <w:r w:rsidRPr="00DD7CCF">
        <w:t xml:space="preserve">note that while a low certainty expressed by this attribute is often a consequence of extensive damage, the </w:t>
      </w:r>
      <w:r w:rsidRPr="005D2B22">
        <w:rPr>
          <w:b/>
          <w:bCs/>
        </w:rPr>
        <w:t>degree of legibility</w:t>
      </w:r>
      <w:r w:rsidRPr="00DD7CCF">
        <w:t xml:space="preserve"> is not in direct correlation to the necessity of adding this attribute, thus:</w:t>
      </w:r>
    </w:p>
    <w:p w14:paraId="0E4CE7FE" w14:textId="77777777" w:rsidR="00C02B8C" w:rsidRPr="00DD7CCF" w:rsidRDefault="004D2E67" w:rsidP="00E2714A">
      <w:pPr>
        <w:pStyle w:val="Lista3"/>
      </w:pPr>
      <w:r w:rsidRPr="00DD7CCF">
        <w:t xml:space="preserve">even very badly damaged characters may be marked up with plain </w:t>
      </w:r>
      <w:r w:rsidRPr="00DD7CCF">
        <w:rPr>
          <w:rStyle w:val="Code"/>
        </w:rPr>
        <w:t>&lt;unclear&gt;</w:t>
      </w:r>
      <w:r w:rsidRPr="00DD7CCF">
        <w:t xml:space="preserve"> if they can be confidently supplied in the context; whereas</w:t>
      </w:r>
    </w:p>
    <w:p w14:paraId="376CC2E8" w14:textId="77777777" w:rsidR="00C02B8C" w:rsidRPr="00DD7CCF" w:rsidRDefault="004D2E67" w:rsidP="00E2714A">
      <w:pPr>
        <w:pStyle w:val="Lista3"/>
      </w:pPr>
      <w:r w:rsidRPr="00DD7CCF">
        <w:lastRenderedPageBreak/>
        <w:t xml:space="preserve">even characters that are only slightly damaged or have been executed with only slight awkwardness may need to be marked up as </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t xml:space="preserve"> if the context permits a variety of plausible alternative readings, chiefly in unintelligible or only partly understood contexts </w:t>
      </w:r>
      <w:r w:rsidRPr="00E24F87">
        <w:rPr>
          <w:noProof/>
        </w:rPr>
        <w:t>(</w:t>
      </w:r>
      <w:r w:rsidRPr="00DD7CCF">
        <w:t>e.g. names, words foreign to the language of the inscription, or in case of extensive damage to the context)</w:t>
      </w:r>
    </w:p>
    <w:p w14:paraId="627E0AA2" w14:textId="77777777" w:rsidR="00C02B8C" w:rsidRPr="00DD7CCF" w:rsidRDefault="004D2E67" w:rsidP="00D4342A">
      <w:pPr>
        <w:pStyle w:val="Cmsor3"/>
      </w:pPr>
      <w:bookmarkStart w:id="321" w:name="_is1q03k2vcu2" w:colFirst="0" w:colLast="0"/>
      <w:bookmarkStart w:id="322" w:name="_Ref43987339"/>
      <w:bookmarkStart w:id="323" w:name="_Toc74733475"/>
      <w:bookmarkEnd w:id="321"/>
      <w:r w:rsidRPr="00DD7CCF">
        <w:t>Ambiguous characters</w:t>
      </w:r>
      <w:bookmarkEnd w:id="322"/>
      <w:bookmarkEnd w:id="323"/>
    </w:p>
    <w:p w14:paraId="186AC637" w14:textId="77777777" w:rsidR="00C02B8C" w:rsidRPr="00DD7CCF" w:rsidRDefault="004D2E67" w:rsidP="00E2714A">
      <w:pPr>
        <w:pStyle w:val="Lista"/>
      </w:pPr>
      <w:r w:rsidRPr="00DD7CCF">
        <w:t xml:space="preserve">if a damaged or malformed character affords </w:t>
      </w:r>
      <w:r w:rsidRPr="005D2B22">
        <w:rPr>
          <w:b/>
          <w:bCs/>
        </w:rPr>
        <w:t>a limited number of alternative interpretations</w:t>
      </w:r>
      <w:r w:rsidRPr="00DD7CCF">
        <w:t xml:space="preserve"> and the context gives no clear indication of which is correct, each alternative must be listed in individual </w:t>
      </w:r>
      <w:r w:rsidRPr="00DD7CCF">
        <w:rPr>
          <w:rStyle w:val="Code"/>
        </w:rPr>
        <w:t>&lt;unclear&gt;</w:t>
      </w:r>
      <w:r w:rsidRPr="00DD7CCF">
        <w:t xml:space="preserve"> tags, wrapping the list in the </w:t>
      </w:r>
      <w:r w:rsidRPr="00DD7CCF">
        <w:rPr>
          <w:rStyle w:val="Code"/>
        </w:rPr>
        <w:t>&lt;choice&gt;</w:t>
      </w:r>
      <w:r w:rsidRPr="00DD7CCF">
        <w:t xml:space="preserve"> element to show that only one of these goes in the given locus</w:t>
      </w:r>
    </w:p>
    <w:p w14:paraId="5342EBE5" w14:textId="77777777" w:rsidR="00C02B8C" w:rsidRPr="00DD7CCF" w:rsidRDefault="004D2E67" w:rsidP="00E2714A">
      <w:pPr>
        <w:pStyle w:val="Lista2"/>
      </w:pPr>
      <w:r w:rsidRPr="00DD7CCF">
        <w:t xml:space="preserve">e.g. </w:t>
      </w:r>
      <w:r w:rsidRPr="00DD7CCF">
        <w:rPr>
          <w:rStyle w:val="Codetext"/>
        </w:rPr>
        <w:t>g</w:t>
      </w:r>
      <w:r w:rsidRPr="00DD7CCF">
        <w:rPr>
          <w:rStyle w:val="Code"/>
        </w:rPr>
        <w:t>&lt;choice&gt;&lt;unclear&gt;</w:t>
      </w:r>
      <w:r w:rsidRPr="00DD7CCF">
        <w:rPr>
          <w:rStyle w:val="Codetext"/>
        </w:rPr>
        <w:t>r̥</w:t>
      </w:r>
      <w:r w:rsidRPr="00DD7CCF">
        <w:rPr>
          <w:rStyle w:val="Code"/>
        </w:rPr>
        <w:t>&lt;/unclear&gt;&lt;unclear&gt;</w:t>
      </w:r>
      <w:r w:rsidRPr="00DD7CCF">
        <w:rPr>
          <w:rStyle w:val="Codetext"/>
        </w:rPr>
        <w:t>ra</w:t>
      </w:r>
      <w:r w:rsidRPr="00DD7CCF">
        <w:rPr>
          <w:rStyle w:val="Code"/>
        </w:rPr>
        <w:t>&lt;/unclear&gt;&lt;/choice&gt;</w:t>
      </w:r>
      <w:r w:rsidRPr="00DD7CCF">
        <w:rPr>
          <w:rStyle w:val="Codetext"/>
        </w:rPr>
        <w:t>ha</w:t>
      </w:r>
    </w:p>
    <w:p w14:paraId="496087B5" w14:textId="607F74CF" w:rsidR="00C02B8C" w:rsidRPr="00DD7CCF" w:rsidRDefault="004D2E67" w:rsidP="00E2714A">
      <w:pPr>
        <w:pStyle w:val="Lista"/>
      </w:pPr>
      <w:r w:rsidRPr="00DD7CCF">
        <w:t xml:space="preserve">alternative readings may affect the editorial spacing of the text differently; see </w:t>
      </w:r>
      <w:r w:rsidR="003C3D87" w:rsidRPr="00DD7CCF">
        <w:t>§</w:t>
      </w:r>
      <w:r w:rsidR="00780A5D" w:rsidRPr="00DD7CCF">
        <w:fldChar w:fldCharType="begin"/>
      </w:r>
      <w:r w:rsidR="00780A5D" w:rsidRPr="00DD7CCF">
        <w:instrText xml:space="preserve"> REF _Ref43984944 \w \h </w:instrText>
      </w:r>
      <w:r w:rsidR="00DD7CCF">
        <w:instrText xml:space="preserve"> \* MERGEFORMAT </w:instrText>
      </w:r>
      <w:r w:rsidR="00780A5D" w:rsidRPr="00DD7CCF">
        <w:fldChar w:fldCharType="separate"/>
      </w:r>
      <w:r w:rsidR="00E90D07">
        <w:t>8.1.2</w:t>
      </w:r>
      <w:r w:rsidR="00780A5D" w:rsidRPr="00DD7CCF">
        <w:fldChar w:fldCharType="end"/>
      </w:r>
      <w:r w:rsidRPr="00DD7CCF">
        <w:t xml:space="preserve"> for some guidance in such cases</w:t>
      </w:r>
    </w:p>
    <w:p w14:paraId="17430A97" w14:textId="77777777" w:rsidR="004F4C63" w:rsidRPr="00DD7CCF" w:rsidRDefault="004D2E67" w:rsidP="00E2714A">
      <w:pPr>
        <w:pStyle w:val="Lista"/>
      </w:pPr>
      <w:r w:rsidRPr="00DD7CCF">
        <w:t xml:space="preserve">ambiguities involving </w:t>
      </w:r>
      <w:r w:rsidRPr="005D2B22">
        <w:rPr>
          <w:b/>
          <w:bCs/>
        </w:rPr>
        <w:t>more than two alternatives</w:t>
      </w:r>
      <w:r w:rsidRPr="00DD7CCF">
        <w:t xml:space="preserve"> may be marked up simply by adding further </w:t>
      </w:r>
      <w:r w:rsidRPr="00DD7CCF">
        <w:rPr>
          <w:rStyle w:val="Code"/>
        </w:rPr>
        <w:t>&lt;unclear&gt;</w:t>
      </w:r>
      <w:r w:rsidRPr="00DD7CCF">
        <w:t xml:space="preserve"> elements within </w:t>
      </w:r>
      <w:r w:rsidRPr="00DD7CCF">
        <w:rPr>
          <w:rStyle w:val="Code"/>
        </w:rPr>
        <w:t>&lt;choice&gt;</w:t>
      </w:r>
    </w:p>
    <w:p w14:paraId="01FA028C" w14:textId="77777777" w:rsidR="00C02B8C" w:rsidRPr="00DD7CCF" w:rsidRDefault="004D2E67" w:rsidP="00E2714A">
      <w:pPr>
        <w:pStyle w:val="Lista2"/>
      </w:pPr>
      <w:r w:rsidRPr="00DD7CCF">
        <w:t xml:space="preserve">it is, however, recommended that you limit the number of alternatives to no more than three, and in the rare case where a higher number of genuinely plausible alternatives are possible, instead record the most likely one as </w:t>
      </w:r>
      <w:r w:rsidRPr="00DD7CCF">
        <w:rPr>
          <w:rStyle w:val="Code"/>
        </w:rPr>
        <w:t>&lt;unclear&gt;</w:t>
      </w:r>
      <w:r w:rsidRPr="00DD7CCF">
        <w:t xml:space="preserve"> and mention the others in your commentary or apparatus</w:t>
      </w:r>
    </w:p>
    <w:p w14:paraId="6F407778" w14:textId="77777777" w:rsidR="00C02B8C" w:rsidRPr="00DD7CCF" w:rsidRDefault="004D2E67" w:rsidP="00E2714A">
      <w:pPr>
        <w:pStyle w:val="Lista2"/>
      </w:pPr>
      <w:r w:rsidRPr="00DD7CCF">
        <w:t>also keep in mind that those readers of your edition who are interested in possible alternatives can be expected to be familiar enough with the script in question to be able to work out those possible alternatives once they have received indication that a certain character is unclear</w:t>
      </w:r>
    </w:p>
    <w:p w14:paraId="173422CC" w14:textId="77777777" w:rsidR="00C02B8C" w:rsidRPr="00DD7CCF" w:rsidRDefault="004D2E67" w:rsidP="00E2714A">
      <w:pPr>
        <w:pStyle w:val="Lista"/>
      </w:pPr>
      <w:r w:rsidRPr="00DD7CCF">
        <w:t xml:space="preserve">we shall not attempt to rigorously </w:t>
      </w:r>
      <w:r w:rsidRPr="005D2B22">
        <w:rPr>
          <w:b/>
          <w:bCs/>
        </w:rPr>
        <w:t>assign probabilities</w:t>
      </w:r>
      <w:r w:rsidRPr="00DD7CCF">
        <w:t xml:space="preserve"> to each alternative, not even by using </w:t>
      </w:r>
      <w:r w:rsidR="008525C6" w:rsidRPr="008525C6">
        <w:rPr>
          <w:rStyle w:val="Codeattribute"/>
        </w:rPr>
        <w:t>@cert</w:t>
      </w:r>
      <w:r w:rsidR="008525C6" w:rsidRPr="008525C6">
        <w:t xml:space="preserve"> </w:t>
      </w:r>
      <w:r w:rsidRPr="00DD7CCF">
        <w:t>for some of the alternatives</w:t>
      </w:r>
    </w:p>
    <w:p w14:paraId="46279B64" w14:textId="77777777" w:rsidR="00C02B8C" w:rsidRPr="00DD7CCF" w:rsidRDefault="004D2E67" w:rsidP="00E2714A">
      <w:pPr>
        <w:pStyle w:val="Lista2"/>
      </w:pPr>
      <w:r w:rsidRPr="00DD7CCF">
        <w:t>instead, put what is by your judgement the most likely alternative first, and the others in order of decreasing probability</w:t>
      </w:r>
    </w:p>
    <w:p w14:paraId="78811667" w14:textId="77777777" w:rsidR="00C02B8C" w:rsidRPr="00DD7CCF" w:rsidRDefault="004D2E67" w:rsidP="00E2714A">
      <w:pPr>
        <w:pStyle w:val="Lista"/>
      </w:pPr>
      <w:r w:rsidRPr="00DD7CCF">
        <w:t xml:space="preserve">as for unclear markup in general, feel free to </w:t>
      </w:r>
      <w:r w:rsidRPr="005D2B22">
        <w:rPr>
          <w:b/>
          <w:bCs/>
        </w:rPr>
        <w:t>ignore trivial ambiguities</w:t>
      </w:r>
      <w:r w:rsidRPr="00DD7CCF">
        <w:t xml:space="preserve"> that can be resolved confidently on the basis of the context</w:t>
      </w:r>
    </w:p>
    <w:p w14:paraId="0B456DC6" w14:textId="77777777" w:rsidR="00C02B8C" w:rsidRPr="00DD7CCF" w:rsidRDefault="004D2E67" w:rsidP="00E2714A">
      <w:pPr>
        <w:pStyle w:val="Lista2"/>
      </w:pPr>
      <w:r w:rsidRPr="00DD7CCF">
        <w:t xml:space="preserve">in particular, when some pairs of characters look very similar </w:t>
      </w:r>
      <w:r w:rsidRPr="00E24F87">
        <w:rPr>
          <w:noProof/>
        </w:rPr>
        <w:t>(</w:t>
      </w:r>
      <w:r w:rsidRPr="00DD7CCF">
        <w:t>or wholly identical) in the script of your inscription, it is recommended that you record the expected reading without any markup, e.g.</w:t>
      </w:r>
    </w:p>
    <w:p w14:paraId="0190FE41" w14:textId="77777777" w:rsidR="004F4C63" w:rsidRPr="00DD7CCF" w:rsidRDefault="004D2E67" w:rsidP="00E2714A">
      <w:pPr>
        <w:pStyle w:val="Lista3"/>
      </w:pPr>
      <w:r w:rsidRPr="00DD7CCF">
        <w:t xml:space="preserve">if a word looks like </w:t>
      </w:r>
      <w:r w:rsidRPr="00DD7CCF">
        <w:rPr>
          <w:rStyle w:val="Foreign"/>
        </w:rPr>
        <w:t>ṣahārāja</w:t>
      </w:r>
      <w:r w:rsidRPr="00DD7CCF">
        <w:t xml:space="preserve"> in an inscription where </w:t>
      </w:r>
      <w:r w:rsidRPr="00DD7CCF">
        <w:rPr>
          <w:rStyle w:val="Foreign"/>
        </w:rPr>
        <w:t>ṣa</w:t>
      </w:r>
      <w:r w:rsidRPr="00DD7CCF">
        <w:t xml:space="preserve"> and </w:t>
      </w:r>
      <w:r w:rsidRPr="00DD7CCF">
        <w:rPr>
          <w:rStyle w:val="Foreign"/>
        </w:rPr>
        <w:t>ma</w:t>
      </w:r>
      <w:r w:rsidRPr="00DD7CCF">
        <w:t xml:space="preserve"> are very similar, simply record </w:t>
      </w:r>
      <w:r w:rsidRPr="00DD7CCF">
        <w:rPr>
          <w:rStyle w:val="Foreign"/>
        </w:rPr>
        <w:t>mahārāja</w:t>
      </w:r>
    </w:p>
    <w:p w14:paraId="3276B55E" w14:textId="77777777" w:rsidR="00C02B8C" w:rsidRPr="00DD7CCF" w:rsidRDefault="004D2E67" w:rsidP="00E2714A">
      <w:pPr>
        <w:pStyle w:val="Lista3"/>
      </w:pPr>
      <w:r w:rsidRPr="00DD7CCF">
        <w:t xml:space="preserve">if a word looks like </w:t>
      </w:r>
      <w:r w:rsidRPr="00DD7CCF">
        <w:rPr>
          <w:rStyle w:val="Foreign"/>
        </w:rPr>
        <w:t>sambatsara</w:t>
      </w:r>
      <w:r w:rsidRPr="00DD7CCF">
        <w:t xml:space="preserve"> in an inscription where </w:t>
      </w:r>
      <w:r w:rsidRPr="00DD7CCF">
        <w:rPr>
          <w:rStyle w:val="Foreign"/>
        </w:rPr>
        <w:t>ba</w:t>
      </w:r>
      <w:r w:rsidRPr="00DD7CCF">
        <w:t xml:space="preserve"> and </w:t>
      </w:r>
      <w:r w:rsidRPr="00DD7CCF">
        <w:rPr>
          <w:rStyle w:val="Foreign"/>
        </w:rPr>
        <w:t>va</w:t>
      </w:r>
      <w:r w:rsidRPr="00DD7CCF">
        <w:t xml:space="preserve"> are very similar, simply record </w:t>
      </w:r>
      <w:r w:rsidRPr="00DD7CCF">
        <w:rPr>
          <w:rStyle w:val="Foreign"/>
        </w:rPr>
        <w:t>samvatsara</w:t>
      </w:r>
    </w:p>
    <w:p w14:paraId="0F18A202" w14:textId="2A894C4A" w:rsidR="00C02B8C" w:rsidRPr="00DD7CCF" w:rsidRDefault="004D2E67" w:rsidP="00E2714A">
      <w:pPr>
        <w:pStyle w:val="Lista3"/>
      </w:pPr>
      <w:r w:rsidRPr="00CD25A4">
        <w:rPr>
          <w:b/>
          <w:bCs/>
        </w:rPr>
        <w:t>but</w:t>
      </w:r>
      <w:r w:rsidRPr="00DD7CCF">
        <w:t xml:space="preserve">, if these words were to occur in an inscription which elsewhere clearly distinguishes the relevant pairs of characters, you would record </w:t>
      </w:r>
      <w:r w:rsidRPr="00DD7CCF">
        <w:rPr>
          <w:rStyle w:val="Foreign"/>
        </w:rPr>
        <w:t>ṣahārāja</w:t>
      </w:r>
      <w:r w:rsidRPr="00DD7CCF">
        <w:t xml:space="preserve"> </w:t>
      </w:r>
      <w:r w:rsidRPr="00E24F87">
        <w:rPr>
          <w:noProof/>
        </w:rPr>
        <w:t>(</w:t>
      </w:r>
      <w:r w:rsidRPr="00DD7CCF">
        <w:t xml:space="preserve">marked up as a scribal error, </w:t>
      </w:r>
      <w:r w:rsidR="003C3D87" w:rsidRPr="00DD7CCF">
        <w:t>§</w:t>
      </w:r>
      <w:r w:rsidR="009A6168" w:rsidRPr="00DD7CCF">
        <w:fldChar w:fldCharType="begin"/>
      </w:r>
      <w:r w:rsidR="009A6168" w:rsidRPr="00DD7CCF">
        <w:instrText xml:space="preserve"> REF _Ref43981070 \r \h </w:instrText>
      </w:r>
      <w:r w:rsidR="00DD7CCF">
        <w:instrText xml:space="preserve"> \* MERGEFORMAT </w:instrText>
      </w:r>
      <w:r w:rsidR="009A6168" w:rsidRPr="00DD7CCF">
        <w:fldChar w:fldCharType="separate"/>
      </w:r>
      <w:r w:rsidR="00E90D07">
        <w:t>6.2</w:t>
      </w:r>
      <w:r w:rsidR="009A6168" w:rsidRPr="00DD7CCF">
        <w:fldChar w:fldCharType="end"/>
      </w:r>
      <w:r w:rsidRPr="00DD7CCF">
        <w:t xml:space="preserve">) and </w:t>
      </w:r>
      <w:r w:rsidRPr="00DD7CCF">
        <w:rPr>
          <w:rStyle w:val="Foreign"/>
        </w:rPr>
        <w:t>sambatsara</w:t>
      </w:r>
      <w:r w:rsidRPr="00DD7CCF">
        <w:t xml:space="preserve"> </w:t>
      </w:r>
      <w:r w:rsidRPr="00E24F87">
        <w:rPr>
          <w:noProof/>
        </w:rPr>
        <w:t>(</w:t>
      </w:r>
      <w:r w:rsidRPr="00DD7CCF">
        <w:t xml:space="preserve">as a valid alternative spelling, optionally marked up as non-standard, </w:t>
      </w:r>
      <w:r w:rsidR="003C3D87" w:rsidRPr="00DD7CCF">
        <w:t>§</w:t>
      </w:r>
      <w:r w:rsidR="009A6168" w:rsidRPr="00DD7CCF">
        <w:fldChar w:fldCharType="begin"/>
      </w:r>
      <w:r w:rsidR="009A6168" w:rsidRPr="00DD7CCF">
        <w:instrText xml:space="preserve"> REF _Ref43979756 \r \h </w:instrText>
      </w:r>
      <w:r w:rsidR="00DD7CCF">
        <w:instrText xml:space="preserve"> \* MERGEFORMAT </w:instrText>
      </w:r>
      <w:r w:rsidR="009A6168" w:rsidRPr="00DD7CCF">
        <w:fldChar w:fldCharType="separate"/>
      </w:r>
      <w:r w:rsidR="00E90D07">
        <w:t>6.3</w:t>
      </w:r>
      <w:r w:rsidR="009A6168" w:rsidRPr="00DD7CCF">
        <w:fldChar w:fldCharType="end"/>
      </w:r>
      <w:r w:rsidRPr="00DD7CCF">
        <w:t>)</w:t>
      </w:r>
    </w:p>
    <w:p w14:paraId="3F0BD0F3" w14:textId="77777777" w:rsidR="00C02B8C" w:rsidRPr="00DD7CCF" w:rsidRDefault="004D2E67" w:rsidP="00E2714A">
      <w:pPr>
        <w:pStyle w:val="Lista3"/>
        <w:rPr>
          <w:rStyle w:val="Foreign"/>
        </w:rPr>
      </w:pPr>
      <w:r w:rsidRPr="00DD7CCF">
        <w:t xml:space="preserve">and if an alternative reading alters the meaning </w:t>
      </w:r>
      <w:r w:rsidRPr="00CD25A4">
        <w:rPr>
          <w:b/>
          <w:bCs/>
        </w:rPr>
        <w:t>in a non-trivial way</w:t>
      </w:r>
      <w:r w:rsidRPr="00DD7CCF">
        <w:t xml:space="preserve">, e.g. if in an inscription where the </w:t>
      </w:r>
      <w:proofErr w:type="spellStart"/>
      <w:r w:rsidRPr="00DD7CCF">
        <w:rPr>
          <w:rStyle w:val="Foreign"/>
        </w:rPr>
        <w:t>akṣara</w:t>
      </w:r>
      <w:r w:rsidRPr="00DD7CCF">
        <w:t>s</w:t>
      </w:r>
      <w:proofErr w:type="spellEnd"/>
      <w:r w:rsidRPr="00DD7CCF">
        <w:t xml:space="preserve"> </w:t>
      </w:r>
      <w:r w:rsidRPr="00DD7CCF">
        <w:rPr>
          <w:rStyle w:val="Foreign"/>
        </w:rPr>
        <w:t>A</w:t>
      </w:r>
      <w:r w:rsidRPr="00DD7CCF">
        <w:t xml:space="preserve"> and </w:t>
      </w:r>
      <w:r w:rsidRPr="00DD7CCF">
        <w:rPr>
          <w:rStyle w:val="Foreign"/>
        </w:rPr>
        <w:t>su</w:t>
      </w:r>
      <w:r w:rsidRPr="00DD7CCF">
        <w:t xml:space="preserve"> are very similar, a word could be read as </w:t>
      </w:r>
      <w:r w:rsidRPr="00DD7CCF">
        <w:rPr>
          <w:rStyle w:val="Foreign"/>
        </w:rPr>
        <w:t>Adharma</w:t>
      </w:r>
      <w:r w:rsidRPr="00DD7CCF">
        <w:t xml:space="preserve"> or </w:t>
      </w:r>
      <w:r w:rsidRPr="00DD7CCF">
        <w:rPr>
          <w:rStyle w:val="Foreign"/>
        </w:rPr>
        <w:t>sudharma</w:t>
      </w:r>
      <w:r w:rsidRPr="00DD7CCF">
        <w:t xml:space="preserve">, then the ambiguity should definitely be marked up </w:t>
      </w:r>
      <w:r w:rsidRPr="00E24F87">
        <w:rPr>
          <w:noProof/>
        </w:rPr>
        <w:t>(</w:t>
      </w:r>
      <w:r w:rsidRPr="00DD7CCF">
        <w:t>unless, again, you are absolutely confident that it is ruled out e.g. by sandhi or by the wider context)</w:t>
      </w:r>
    </w:p>
    <w:p w14:paraId="435BCE89" w14:textId="77777777" w:rsidR="00C02B8C" w:rsidRPr="00DD7CCF" w:rsidRDefault="004D2E67" w:rsidP="00D4342A">
      <w:pPr>
        <w:pStyle w:val="Cmsor3"/>
      </w:pPr>
      <w:bookmarkStart w:id="324" w:name="_ke7xgc7f3fhh" w:colFirst="0" w:colLast="0"/>
      <w:bookmarkStart w:id="325" w:name="_Ref43987187"/>
      <w:bookmarkStart w:id="326" w:name="_Toc74733476"/>
      <w:bookmarkEnd w:id="324"/>
      <w:r w:rsidRPr="00DD7CCF">
        <w:t xml:space="preserve">Reading difficulties below the </w:t>
      </w:r>
      <w:r w:rsidRPr="00ED5C86">
        <w:rPr>
          <w:rStyle w:val="Foreign"/>
        </w:rPr>
        <w:t>akṣara</w:t>
      </w:r>
      <w:r w:rsidRPr="00DD7CCF">
        <w:t xml:space="preserve"> level</w:t>
      </w:r>
      <w:bookmarkEnd w:id="325"/>
      <w:bookmarkEnd w:id="326"/>
    </w:p>
    <w:p w14:paraId="340F2E3E" w14:textId="7749880A" w:rsidR="00C02B8C" w:rsidRPr="00DD7CCF" w:rsidRDefault="004D2E67" w:rsidP="00E2714A">
      <w:pPr>
        <w:pStyle w:val="Lista"/>
      </w:pPr>
      <w:r w:rsidRPr="00DD7CCF">
        <w:t>do not resort to sub-</w:t>
      </w:r>
      <w:proofErr w:type="spellStart"/>
      <w:r w:rsidRPr="00ED5C86">
        <w:rPr>
          <w:rStyle w:val="Foreign"/>
        </w:rPr>
        <w:t>akṣara</w:t>
      </w:r>
      <w:proofErr w:type="spellEnd"/>
      <w:r w:rsidRPr="00DD7CCF">
        <w:t xml:space="preserve"> markup </w:t>
      </w:r>
      <w:r w:rsidRPr="00E24F87">
        <w:rPr>
          <w:noProof/>
        </w:rPr>
        <w:t>(</w:t>
      </w:r>
      <w:r w:rsidR="003C3D87" w:rsidRPr="00DD7CCF">
        <w:t>§</w:t>
      </w:r>
      <w:r w:rsidR="001B68E2" w:rsidRPr="00DD7CCF">
        <w:fldChar w:fldCharType="begin"/>
      </w:r>
      <w:r w:rsidR="001B68E2" w:rsidRPr="00DD7CCF">
        <w:instrText xml:space="preserve"> REF _Ref43987131 \w \h </w:instrText>
      </w:r>
      <w:r w:rsidR="00DD7CCF">
        <w:instrText xml:space="preserve"> \* MERGEFORMAT </w:instrText>
      </w:r>
      <w:r w:rsidR="001B68E2" w:rsidRPr="00DD7CCF">
        <w:fldChar w:fldCharType="separate"/>
      </w:r>
      <w:r w:rsidR="00E90D07">
        <w:t>4.1.2</w:t>
      </w:r>
      <w:r w:rsidR="001B68E2" w:rsidRPr="00DD7CCF">
        <w:fldChar w:fldCharType="end"/>
      </w:r>
      <w:r w:rsidRPr="00DD7CCF">
        <w:t xml:space="preserve">) just because there is some uncertainty regarding one or more specific components of a complex </w:t>
      </w:r>
      <w:r w:rsidRPr="00DD7CCF">
        <w:rPr>
          <w:rStyle w:val="Foreign"/>
        </w:rPr>
        <w:t>akṣara</w:t>
      </w:r>
      <w:r w:rsidRPr="00DD7CCF">
        <w:t xml:space="preserve">; instead, aim to make the most of Romanisation, which allows you to single out precise segments of text smaller than one </w:t>
      </w:r>
      <w:r w:rsidRPr="00DD7CCF">
        <w:rPr>
          <w:rStyle w:val="Foreign"/>
        </w:rPr>
        <w:t>akṣara</w:t>
      </w:r>
      <w:r w:rsidRPr="00DD7CCF">
        <w:t xml:space="preserve"> of the original</w:t>
      </w:r>
    </w:p>
    <w:p w14:paraId="456DDD82" w14:textId="77777777" w:rsidR="00C02B8C" w:rsidRPr="00DD7CCF" w:rsidRDefault="004D2E67" w:rsidP="00E2714A">
      <w:pPr>
        <w:pStyle w:val="Lista2"/>
      </w:pPr>
      <w:r w:rsidRPr="00DD7CCF">
        <w:t xml:space="preserve">thus, if only a certain character component of the original script is unclear or ambiguous, then do not use tags around the transliteration of the entire </w:t>
      </w:r>
      <w:r w:rsidRPr="00DD7CCF">
        <w:rPr>
          <w:rStyle w:val="Foreign"/>
        </w:rPr>
        <w:t>akṣara</w:t>
      </w:r>
      <w:r w:rsidRPr="00DD7CCF">
        <w:t>, e.g.</w:t>
      </w:r>
    </w:p>
    <w:p w14:paraId="22D7AE07" w14:textId="77777777" w:rsidR="00C02B8C" w:rsidRPr="00DD7CCF" w:rsidRDefault="004D2E67" w:rsidP="00E2714A">
      <w:pPr>
        <w:pStyle w:val="Lista3"/>
      </w:pPr>
      <w:r w:rsidRPr="00DD7CCF">
        <w:rPr>
          <w:rStyle w:val="Codetext"/>
        </w:rPr>
        <w:t>sph</w:t>
      </w:r>
      <w:r w:rsidRPr="00DD7CCF">
        <w:rPr>
          <w:rStyle w:val="Code"/>
        </w:rPr>
        <w:t>&lt;unclear&gt;</w:t>
      </w:r>
      <w:r w:rsidRPr="00DD7CCF">
        <w:rPr>
          <w:rStyle w:val="Codetext"/>
        </w:rPr>
        <w:t>u</w:t>
      </w:r>
      <w:r w:rsidRPr="00DD7CCF">
        <w:rPr>
          <w:rStyle w:val="Code"/>
        </w:rPr>
        <w:t>&lt;/unclear&gt;</w:t>
      </w:r>
      <w:r w:rsidRPr="00DD7CCF">
        <w:rPr>
          <w:rStyle w:val="Codetext"/>
        </w:rPr>
        <w:t>rad</w:t>
      </w:r>
      <w:r w:rsidRPr="00DD7CCF">
        <w:t xml:space="preserve"> and NOT </w:t>
      </w:r>
      <w:r w:rsidRPr="00DD7CCF">
        <w:rPr>
          <w:rStyle w:val="Code"/>
        </w:rPr>
        <w:t>&lt;unclear&gt;</w:t>
      </w:r>
      <w:r w:rsidRPr="00DD7CCF">
        <w:rPr>
          <w:rStyle w:val="Codetext"/>
        </w:rPr>
        <w:t>sphu</w:t>
      </w:r>
      <w:r w:rsidRPr="00DD7CCF">
        <w:rPr>
          <w:rStyle w:val="Code"/>
        </w:rPr>
        <w:t>&lt;/unclear&gt;</w:t>
      </w:r>
      <w:r w:rsidRPr="00DD7CCF">
        <w:rPr>
          <w:rStyle w:val="Codetext"/>
        </w:rPr>
        <w:t>rad</w:t>
      </w:r>
    </w:p>
    <w:p w14:paraId="473C084D" w14:textId="77777777" w:rsidR="00C02B8C" w:rsidRPr="00DD7CCF" w:rsidRDefault="004D2E67" w:rsidP="00E2714A">
      <w:pPr>
        <w:pStyle w:val="Lista3"/>
      </w:pPr>
      <w:r w:rsidRPr="00DD7CCF">
        <w:rPr>
          <w:rStyle w:val="Codetext"/>
        </w:rPr>
        <w:t>ut</w:t>
      </w:r>
      <w:r w:rsidRPr="00DD7CCF">
        <w:rPr>
          <w:rStyle w:val="Code"/>
        </w:rPr>
        <w:t>&lt;orig&gt;</w:t>
      </w:r>
      <w:r w:rsidRPr="00DD7CCF">
        <w:rPr>
          <w:rStyle w:val="Codetext"/>
        </w:rPr>
        <w:t>ph</w:t>
      </w:r>
      <w:r w:rsidRPr="00DD7CCF">
        <w:rPr>
          <w:rStyle w:val="Code"/>
        </w:rPr>
        <w:t>&lt;/orig&gt;</w:t>
      </w:r>
      <w:r w:rsidRPr="00DD7CCF">
        <w:rPr>
          <w:rStyle w:val="Codetext"/>
        </w:rPr>
        <w:t>annasya</w:t>
      </w:r>
      <w:r w:rsidRPr="00DD7CCF">
        <w:t xml:space="preserve"> and NOT </w:t>
      </w:r>
      <w:r w:rsidRPr="00DD7CCF">
        <w:rPr>
          <w:rStyle w:val="Codetext"/>
        </w:rPr>
        <w:t>u</w:t>
      </w:r>
      <w:r w:rsidRPr="00DD7CCF">
        <w:rPr>
          <w:rStyle w:val="Code"/>
        </w:rPr>
        <w:t>&lt;orig&gt;</w:t>
      </w:r>
      <w:r w:rsidRPr="008D294D">
        <w:rPr>
          <w:rStyle w:val="Codetext"/>
        </w:rPr>
        <w:t>t</w:t>
      </w:r>
      <w:r w:rsidRPr="00DD7CCF">
        <w:rPr>
          <w:rStyle w:val="Codetext"/>
        </w:rPr>
        <w:t>pha</w:t>
      </w:r>
      <w:r w:rsidRPr="00DD7CCF">
        <w:rPr>
          <w:rStyle w:val="Code"/>
        </w:rPr>
        <w:t>&lt;/orig&gt;</w:t>
      </w:r>
      <w:r w:rsidRPr="00DD7CCF">
        <w:rPr>
          <w:rStyle w:val="Codetext"/>
        </w:rPr>
        <w:t>nnasya</w:t>
      </w:r>
    </w:p>
    <w:p w14:paraId="65174FEE" w14:textId="77777777" w:rsidR="00C02B8C" w:rsidRPr="00DD7CCF" w:rsidRDefault="004D2E67" w:rsidP="00E2714A">
      <w:pPr>
        <w:pStyle w:val="Lista2"/>
      </w:pPr>
      <w:r w:rsidRPr="00DD7CCF">
        <w:t>likewise, for local markup affecting several transliterated characters, feel free to put the start and end tags at boundaries not perceptible in the original script, e.g.</w:t>
      </w:r>
    </w:p>
    <w:p w14:paraId="4A62551F" w14:textId="77777777" w:rsidR="00C02B8C" w:rsidRPr="00DD7CCF" w:rsidRDefault="004D2E67" w:rsidP="00E2714A">
      <w:pPr>
        <w:pStyle w:val="Lista3"/>
      </w:pPr>
      <w:r w:rsidRPr="00DD7CCF">
        <w:rPr>
          <w:rStyle w:val="Codetext"/>
        </w:rPr>
        <w:t>jayamit</w:t>
      </w:r>
      <w:r w:rsidRPr="00DD7CCF">
        <w:rPr>
          <w:rStyle w:val="Code"/>
        </w:rPr>
        <w:t>&lt;unclear&gt;</w:t>
      </w:r>
      <w:r w:rsidRPr="00DD7CCF">
        <w:rPr>
          <w:rStyle w:val="Codetext"/>
        </w:rPr>
        <w:t>ray</w:t>
      </w:r>
      <w:r w:rsidRPr="00DD7CCF">
        <w:rPr>
          <w:rStyle w:val="Code"/>
        </w:rPr>
        <w:t>&lt;/unclear&gt;</w:t>
      </w:r>
      <w:r w:rsidRPr="00DD7CCF">
        <w:rPr>
          <w:rStyle w:val="Codetext"/>
        </w:rPr>
        <w:t>ā</w:t>
      </w:r>
      <w:r w:rsidRPr="00DD7CCF">
        <w:t xml:space="preserve"> and NOT  </w:t>
      </w:r>
      <w:r w:rsidRPr="00DD7CCF">
        <w:rPr>
          <w:rStyle w:val="Codetext"/>
        </w:rPr>
        <w:t>jayami</w:t>
      </w:r>
      <w:r w:rsidRPr="00DD7CCF">
        <w:rPr>
          <w:rStyle w:val="Code"/>
        </w:rPr>
        <w:t>&lt;unclear&gt;</w:t>
      </w:r>
      <w:r w:rsidRPr="00DD7CCF">
        <w:rPr>
          <w:rStyle w:val="Codetext"/>
        </w:rPr>
        <w:t>trayā</w:t>
      </w:r>
      <w:r w:rsidRPr="00DD7CCF">
        <w:rPr>
          <w:rStyle w:val="Code"/>
        </w:rPr>
        <w:t>&lt;/unclear&gt;</w:t>
      </w:r>
    </w:p>
    <w:p w14:paraId="3968632C" w14:textId="77777777" w:rsidR="00C02B8C" w:rsidRPr="00DD7CCF" w:rsidRDefault="004D2E67" w:rsidP="00E2714A">
      <w:pPr>
        <w:pStyle w:val="Lista"/>
      </w:pPr>
      <w:r w:rsidRPr="00DD7CCF">
        <w:lastRenderedPageBreak/>
        <w:t>localising markup in this precise way allows you to rely on the expertise of the readers of your edition to figure out the exact locus of doubt within a complex original character and its possible implications</w:t>
      </w:r>
    </w:p>
    <w:p w14:paraId="74B171D0" w14:textId="77777777" w:rsidR="00C02B8C" w:rsidRPr="00DD7CCF" w:rsidRDefault="004D2E67" w:rsidP="00E2714A">
      <w:pPr>
        <w:pStyle w:val="Lista2"/>
      </w:pPr>
      <w:r w:rsidRPr="00DD7CCF">
        <w:t>both in fairly straightforward situations, where the reading of a particular component is doubtful:</w:t>
      </w:r>
    </w:p>
    <w:p w14:paraId="566828CE" w14:textId="002F9157" w:rsidR="00C02B8C" w:rsidRPr="00DD7CCF" w:rsidRDefault="004D2E67" w:rsidP="00E2714A">
      <w:pPr>
        <w:pStyle w:val="Lista3"/>
      </w:pPr>
      <w:r w:rsidRPr="00DD7CCF">
        <w:t xml:space="preserve">if you have a reasonable guess for the identity of this component, then simply mark it up as unclear </w:t>
      </w:r>
      <w:r w:rsidRPr="00E24F87">
        <w:rPr>
          <w:noProof/>
        </w:rPr>
        <w:t>(</w:t>
      </w:r>
      <w:r w:rsidR="003C3D87" w:rsidRPr="00DD7CCF">
        <w:t>§</w:t>
      </w:r>
      <w:r w:rsidR="001B68E2" w:rsidRPr="00DD7CCF">
        <w:fldChar w:fldCharType="begin"/>
      </w:r>
      <w:r w:rsidR="001B68E2" w:rsidRPr="00DD7CCF">
        <w:instrText xml:space="preserve"> REF _Ref43987289 \w \h </w:instrText>
      </w:r>
      <w:r w:rsidR="00DD7CCF">
        <w:instrText xml:space="preserve"> \* MERGEFORMAT </w:instrText>
      </w:r>
      <w:r w:rsidR="001B68E2" w:rsidRPr="00DD7CCF">
        <w:fldChar w:fldCharType="separate"/>
      </w:r>
      <w:r w:rsidR="00E90D07">
        <w:t>5.3.1</w:t>
      </w:r>
      <w:r w:rsidR="001B68E2" w:rsidRPr="00DD7CCF">
        <w:fldChar w:fldCharType="end"/>
      </w:r>
      <w:r w:rsidRPr="00DD7CCF">
        <w:t>), e.g.</w:t>
      </w:r>
    </w:p>
    <w:p w14:paraId="74F24491" w14:textId="77777777" w:rsidR="00C02B8C" w:rsidRPr="00DD7CCF" w:rsidRDefault="004D2E67" w:rsidP="004E103D">
      <w:pPr>
        <w:pStyle w:val="Lista4"/>
      </w:pPr>
      <w:r w:rsidRPr="00DD7CCF">
        <w:rPr>
          <w:rStyle w:val="Foreign"/>
        </w:rPr>
        <w:t>rddh</w:t>
      </w:r>
      <w:r w:rsidRPr="00DD7CCF">
        <w:t xml:space="preserve"> with a tentatively read </w:t>
      </w:r>
      <w:r w:rsidRPr="00DD7CCF">
        <w:rPr>
          <w:rStyle w:val="Foreign"/>
        </w:rPr>
        <w:t>e</w:t>
      </w:r>
      <w:r w:rsidRPr="00DD7CCF">
        <w:t xml:space="preserve">: </w:t>
      </w:r>
      <w:r w:rsidRPr="00DD7CCF">
        <w:rPr>
          <w:rStyle w:val="Codetext"/>
        </w:rPr>
        <w:t>rddh</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e</w:t>
      </w:r>
      <w:r w:rsidRPr="00DD7CCF">
        <w:rPr>
          <w:rStyle w:val="Code"/>
        </w:rPr>
        <w:t>&lt;/unclear&gt;</w:t>
      </w:r>
    </w:p>
    <w:p w14:paraId="0D3D77CC" w14:textId="77777777" w:rsidR="00C02B8C" w:rsidRPr="00DD7CCF" w:rsidRDefault="004D2E67" w:rsidP="00E2714A">
      <w:pPr>
        <w:pStyle w:val="Lista5"/>
      </w:pPr>
      <w:r w:rsidRPr="00DD7CCF">
        <w:t xml:space="preserve">readers conversant with the language and the script will still be able to think of other possible readings </w:t>
      </w:r>
      <w:r w:rsidRPr="00E24F87">
        <w:rPr>
          <w:noProof/>
        </w:rPr>
        <w:t>(</w:t>
      </w:r>
      <w:r w:rsidRPr="00DD7CCF">
        <w:t xml:space="preserve">e.g. what looks like an </w:t>
      </w:r>
      <w:r w:rsidRPr="00DD7CCF">
        <w:rPr>
          <w:rStyle w:val="Foreign"/>
        </w:rPr>
        <w:t>e</w:t>
      </w:r>
      <w:r w:rsidRPr="00DD7CCF">
        <w:t xml:space="preserve"> marker may be damage, in which case the vowel is </w:t>
      </w:r>
      <w:r w:rsidRPr="00DD7CCF">
        <w:rPr>
          <w:rStyle w:val="Foreign"/>
        </w:rPr>
        <w:t>a</w:t>
      </w:r>
      <w:r w:rsidRPr="00DD7CCF">
        <w:t xml:space="preserve">; or the marker may be a damaged </w:t>
      </w:r>
      <w:r w:rsidRPr="00DD7CCF">
        <w:rPr>
          <w:rStyle w:val="Foreign"/>
        </w:rPr>
        <w:t>ai</w:t>
      </w:r>
      <w:r w:rsidRPr="00DD7CCF">
        <w:t xml:space="preserve"> or </w:t>
      </w:r>
      <w:r w:rsidRPr="00DD7CCF">
        <w:rPr>
          <w:rStyle w:val="Foreign"/>
        </w:rPr>
        <w:t>i</w:t>
      </w:r>
      <w:r w:rsidRPr="00DD7CCF">
        <w:t xml:space="preserve"> or </w:t>
      </w:r>
      <w:r w:rsidRPr="00DD7CCF">
        <w:rPr>
          <w:rStyle w:val="Foreign"/>
        </w:rPr>
        <w:t>o</w:t>
      </w:r>
      <w:r w:rsidRPr="00DD7CCF">
        <w:t>)</w:t>
      </w:r>
    </w:p>
    <w:p w14:paraId="0A29902C" w14:textId="352E7836" w:rsidR="00C02B8C" w:rsidRPr="00DD7CCF" w:rsidRDefault="004D2E67" w:rsidP="00E2714A">
      <w:pPr>
        <w:pStyle w:val="Lista3"/>
      </w:pPr>
      <w:r w:rsidRPr="00DD7CCF">
        <w:t xml:space="preserve">if you have a small number of reasonable guesses for an unclear component, then mark it up as ambiguous </w:t>
      </w:r>
      <w:r w:rsidRPr="00E24F87">
        <w:rPr>
          <w:noProof/>
        </w:rPr>
        <w:t>(</w:t>
      </w:r>
      <w:r w:rsidR="003C3D87" w:rsidRPr="00DD7CCF">
        <w:t>§</w:t>
      </w:r>
      <w:r w:rsidR="001B68E2" w:rsidRPr="00DD7CCF">
        <w:fldChar w:fldCharType="begin"/>
      </w:r>
      <w:r w:rsidR="001B68E2" w:rsidRPr="00DD7CCF">
        <w:instrText xml:space="preserve"> REF _Ref43987339 \w \h </w:instrText>
      </w:r>
      <w:r w:rsidR="00DD7CCF">
        <w:instrText xml:space="preserve"> \* MERGEFORMAT </w:instrText>
      </w:r>
      <w:r w:rsidR="001B68E2" w:rsidRPr="00DD7CCF">
        <w:fldChar w:fldCharType="separate"/>
      </w:r>
      <w:r w:rsidR="00E90D07">
        <w:t>5.3.3</w:t>
      </w:r>
      <w:r w:rsidR="001B68E2" w:rsidRPr="00DD7CCF">
        <w:fldChar w:fldCharType="end"/>
      </w:r>
      <w:r w:rsidRPr="00DD7CCF">
        <w:t>), e.g.</w:t>
      </w:r>
    </w:p>
    <w:p w14:paraId="778CB143" w14:textId="77777777" w:rsidR="00C02B8C" w:rsidRPr="00DD7CCF" w:rsidRDefault="004D2E67" w:rsidP="004E103D">
      <w:pPr>
        <w:pStyle w:val="Lista4"/>
      </w:pPr>
      <w:r w:rsidRPr="00DD7CCF">
        <w:rPr>
          <w:rStyle w:val="Foreign"/>
        </w:rPr>
        <w:t>rddh</w:t>
      </w:r>
      <w:r w:rsidRPr="00DD7CCF">
        <w:t xml:space="preserve"> with what may be </w:t>
      </w:r>
      <w:r w:rsidRPr="00DD7CCF">
        <w:rPr>
          <w:rStyle w:val="Foreign"/>
        </w:rPr>
        <w:t>i</w:t>
      </w:r>
      <w:r w:rsidRPr="00DD7CCF">
        <w:t xml:space="preserve"> or </w:t>
      </w:r>
      <w:r w:rsidRPr="00DD7CCF">
        <w:rPr>
          <w:rStyle w:val="Foreign"/>
        </w:rPr>
        <w:t>ī</w:t>
      </w:r>
      <w:r w:rsidRPr="00DD7CCF">
        <w:t xml:space="preserve">: </w:t>
      </w:r>
      <w:r w:rsidRPr="00DD7CCF">
        <w:rPr>
          <w:rStyle w:val="Codetext"/>
        </w:rPr>
        <w:t>rddh</w:t>
      </w:r>
      <w:r w:rsidRPr="00DD7CCF">
        <w:rPr>
          <w:rStyle w:val="Code"/>
        </w:rPr>
        <w:t>&lt;choice&gt;&lt;unclear&gt;</w:t>
      </w:r>
      <w:r w:rsidRPr="00DD7CCF">
        <w:rPr>
          <w:rStyle w:val="Codetext"/>
        </w:rPr>
        <w:t>i</w:t>
      </w:r>
      <w:r w:rsidRPr="00DD7CCF">
        <w:rPr>
          <w:rStyle w:val="Code"/>
        </w:rPr>
        <w:t>&lt;/unclear&gt;&lt;unclear&gt;</w:t>
      </w:r>
      <w:r w:rsidRPr="00DD7CCF">
        <w:rPr>
          <w:rStyle w:val="Codetext"/>
        </w:rPr>
        <w:t>ī</w:t>
      </w:r>
      <w:r w:rsidRPr="00DD7CCF">
        <w:rPr>
          <w:rStyle w:val="Code"/>
        </w:rPr>
        <w:t>&lt;/unclear&gt;&lt;/choice&gt;</w:t>
      </w:r>
    </w:p>
    <w:p w14:paraId="6B7949E7" w14:textId="77777777" w:rsidR="00C02B8C" w:rsidRPr="00DD7CCF" w:rsidRDefault="004D2E67" w:rsidP="00E2714A">
      <w:pPr>
        <w:pStyle w:val="Lista3"/>
      </w:pPr>
      <w:r w:rsidRPr="00DD7CCF">
        <w:t xml:space="preserve">if you do not know and prefer not to guess whether a vowel marker was attached to a damaged character, then you may still choose to mark it up as a tentative </w:t>
      </w:r>
      <w:r w:rsidRPr="00DD7CCF">
        <w:rPr>
          <w:rStyle w:val="Foreign"/>
        </w:rPr>
        <w:t>a</w:t>
      </w:r>
      <w:r w:rsidRPr="00DD7CCF">
        <w:t xml:space="preserve"> </w:t>
      </w:r>
      <w:r w:rsidRPr="00E24F87">
        <w:rPr>
          <w:noProof/>
        </w:rPr>
        <w:t>(</w:t>
      </w:r>
      <w:r w:rsidRPr="00DD7CCF">
        <w:t>implying that a different vowel is conceivable) instead of using complex markup, e.g.</w:t>
      </w:r>
    </w:p>
    <w:p w14:paraId="271518C8" w14:textId="77777777" w:rsidR="00C02B8C" w:rsidRPr="00DD7CCF" w:rsidRDefault="004D2E67" w:rsidP="004E103D">
      <w:pPr>
        <w:pStyle w:val="Lista4"/>
      </w:pPr>
      <w:r w:rsidRPr="00DD7CCF">
        <w:rPr>
          <w:rStyle w:val="Foreign"/>
        </w:rPr>
        <w:t>k</w:t>
      </w:r>
      <w:r w:rsidRPr="00DD7CCF">
        <w:t xml:space="preserve"> with plenty of damage around it, which may obscure a vowel mark: </w:t>
      </w:r>
      <w:r w:rsidRPr="00DD7CCF">
        <w:rPr>
          <w:rStyle w:val="Codetext"/>
        </w:rPr>
        <w:t>k</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a</w:t>
      </w:r>
      <w:r w:rsidRPr="00DD7CCF">
        <w:rPr>
          <w:rStyle w:val="Code"/>
        </w:rPr>
        <w:t>&lt;/unclear&gt;</w:t>
      </w:r>
    </w:p>
    <w:p w14:paraId="6F647FDA" w14:textId="77777777" w:rsidR="00C02B8C" w:rsidRPr="00DD7CCF" w:rsidRDefault="004D2E67" w:rsidP="00E2714A">
      <w:pPr>
        <w:pStyle w:val="Lista2"/>
      </w:pPr>
      <w:r w:rsidRPr="00DD7CCF">
        <w:t>and in more complicated situations, such as</w:t>
      </w:r>
    </w:p>
    <w:p w14:paraId="7D89CE2B" w14:textId="77777777" w:rsidR="00C02B8C" w:rsidRPr="00DD7CCF" w:rsidRDefault="004D2E67" w:rsidP="00E2714A">
      <w:pPr>
        <w:pStyle w:val="Lista3"/>
      </w:pPr>
      <w:r w:rsidRPr="00DD7CCF">
        <w:t xml:space="preserve">when </w:t>
      </w:r>
      <w:r w:rsidRPr="00CD25A4">
        <w:rPr>
          <w:b/>
          <w:bCs/>
        </w:rPr>
        <w:t>the identification of a component may affect its place in the reading sequence</w:t>
      </w:r>
      <w:r w:rsidRPr="00DD7CCF">
        <w:t>:</w:t>
      </w:r>
    </w:p>
    <w:p w14:paraId="2AB7511E" w14:textId="25CABCB8" w:rsidR="00C02B8C" w:rsidRPr="00DD7CCF" w:rsidRDefault="004D2E67" w:rsidP="004E103D">
      <w:pPr>
        <w:pStyle w:val="Lista4"/>
      </w:pPr>
      <w:r w:rsidRPr="00DD7CCF">
        <w:t xml:space="preserve">if you have a reasonable guess for the identity of this component, then still simply mark it up as unclear </w:t>
      </w:r>
      <w:r w:rsidRPr="00E24F87">
        <w:rPr>
          <w:noProof/>
        </w:rPr>
        <w:t>(</w:t>
      </w:r>
      <w:r w:rsidR="003C3D87" w:rsidRPr="00DD7CCF">
        <w:t>§</w:t>
      </w:r>
      <w:r w:rsidR="001B68E2" w:rsidRPr="00DD7CCF">
        <w:fldChar w:fldCharType="begin"/>
      </w:r>
      <w:r w:rsidR="001B68E2" w:rsidRPr="00DD7CCF">
        <w:instrText xml:space="preserve"> REF _Ref43987289 \w \h </w:instrText>
      </w:r>
      <w:r w:rsidR="00DD7CCF">
        <w:instrText xml:space="preserve"> \* MERGEFORMAT </w:instrText>
      </w:r>
      <w:r w:rsidR="001B68E2" w:rsidRPr="00DD7CCF">
        <w:fldChar w:fldCharType="separate"/>
      </w:r>
      <w:r w:rsidR="00E90D07">
        <w:t>5.3.1</w:t>
      </w:r>
      <w:r w:rsidR="001B68E2" w:rsidRPr="00DD7CCF">
        <w:fldChar w:fldCharType="end"/>
      </w:r>
      <w:r w:rsidRPr="00DD7CCF">
        <w:t>), e.g.</w:t>
      </w:r>
    </w:p>
    <w:p w14:paraId="55AFAB5D" w14:textId="77777777" w:rsidR="00C02B8C" w:rsidRPr="00DD7CCF" w:rsidRDefault="004D2E67" w:rsidP="00E2714A">
      <w:pPr>
        <w:pStyle w:val="Lista5"/>
      </w:pPr>
      <w:r w:rsidRPr="00DD7CCF">
        <w:rPr>
          <w:rStyle w:val="Foreign"/>
        </w:rPr>
        <w:t>ddha</w:t>
      </w:r>
      <w:r w:rsidRPr="00DD7CCF">
        <w:t xml:space="preserve"> with a probable </w:t>
      </w:r>
      <w:r w:rsidRPr="00DD7CCF">
        <w:rPr>
          <w:rStyle w:val="Foreign"/>
        </w:rPr>
        <w:t>repha</w:t>
      </w:r>
      <w:r w:rsidRPr="00DD7CCF">
        <w:t xml:space="preserve">: </w:t>
      </w:r>
      <w:r w:rsidRPr="00DD7CCF">
        <w:rPr>
          <w:rStyle w:val="Code"/>
        </w:rPr>
        <w:t>&lt;unclear&gt;</w:t>
      </w:r>
      <w:r w:rsidRPr="00DD7CCF">
        <w:rPr>
          <w:rStyle w:val="Codetext"/>
        </w:rPr>
        <w:t>r</w:t>
      </w:r>
      <w:r w:rsidRPr="00DD7CCF">
        <w:rPr>
          <w:rStyle w:val="Code"/>
        </w:rPr>
        <w:t>&lt;/unclear&gt;</w:t>
      </w:r>
      <w:r w:rsidRPr="00DD7CCF">
        <w:rPr>
          <w:rStyle w:val="Codetext"/>
        </w:rPr>
        <w:t>ddha</w:t>
      </w:r>
    </w:p>
    <w:p w14:paraId="4F4DE2DB" w14:textId="77777777" w:rsidR="00C02B8C" w:rsidRPr="00DD7CCF" w:rsidRDefault="004D2E67" w:rsidP="00E2714A">
      <w:pPr>
        <w:pStyle w:val="Lista5"/>
      </w:pPr>
      <w:r w:rsidRPr="00DD7CCF">
        <w:t xml:space="preserve">readers conversant with the language and the script will still be able to think of other possible readings </w:t>
      </w:r>
      <w:r w:rsidRPr="00E24F87">
        <w:rPr>
          <w:noProof/>
        </w:rPr>
        <w:t>(</w:t>
      </w:r>
      <w:r w:rsidRPr="00DD7CCF">
        <w:t xml:space="preserve">e.g. what looks like a </w:t>
      </w:r>
      <w:r w:rsidRPr="00DD7CCF">
        <w:rPr>
          <w:rStyle w:val="Foreign"/>
        </w:rPr>
        <w:t>repha</w:t>
      </w:r>
      <w:r w:rsidRPr="00DD7CCF">
        <w:t xml:space="preserve"> may be damage, in which case nothing is to be read in its place; or it may be a damaged marker for </w:t>
      </w:r>
      <w:r w:rsidRPr="00DD7CCF">
        <w:rPr>
          <w:rStyle w:val="Foreign"/>
        </w:rPr>
        <w:t>ā</w:t>
      </w:r>
      <w:r w:rsidRPr="00DD7CCF">
        <w:t xml:space="preserve"> or </w:t>
      </w:r>
      <w:r w:rsidRPr="00DD7CCF">
        <w:rPr>
          <w:rStyle w:val="Foreign"/>
        </w:rPr>
        <w:t>e</w:t>
      </w:r>
      <w:r w:rsidRPr="00DD7CCF">
        <w:t xml:space="preserve">, in which case the </w:t>
      </w:r>
      <w:r w:rsidRPr="00DD7CCF">
        <w:rPr>
          <w:rStyle w:val="Foreign"/>
        </w:rPr>
        <w:t>r</w:t>
      </w:r>
      <w:r w:rsidRPr="00DD7CCF">
        <w:t xml:space="preserve"> is to be dropped and the vowel is to be read after the other consonant</w:t>
      </w:r>
      <w:r w:rsidRPr="00E24F87">
        <w:rPr>
          <w:noProof/>
        </w:rPr>
        <w:t>(</w:t>
      </w:r>
      <w:r w:rsidRPr="00DD7CCF">
        <w:t xml:space="preserve">s) of the </w:t>
      </w:r>
      <w:r w:rsidRPr="00DD7CCF">
        <w:rPr>
          <w:rStyle w:val="Foreign"/>
        </w:rPr>
        <w:t>akṣara</w:t>
      </w:r>
      <w:r w:rsidRPr="00DD7CCF">
        <w:t>)</w:t>
      </w:r>
    </w:p>
    <w:p w14:paraId="7A04BDC0" w14:textId="77777777" w:rsidR="00C02B8C" w:rsidRPr="00DD7CCF" w:rsidRDefault="004D2E67" w:rsidP="004E103D">
      <w:pPr>
        <w:pStyle w:val="Lista4"/>
      </w:pPr>
      <w:r w:rsidRPr="00DD7CCF">
        <w:t>if you have a small number of reasonable guesses, then mark up the entire sequence involved as ambiguous, e.g.</w:t>
      </w:r>
    </w:p>
    <w:p w14:paraId="22F078EB" w14:textId="77777777" w:rsidR="00C02B8C" w:rsidRPr="00DD7CCF" w:rsidRDefault="004D2E67" w:rsidP="00E2714A">
      <w:pPr>
        <w:pStyle w:val="Lista5"/>
      </w:pPr>
      <w:r w:rsidRPr="00DD7CCF">
        <w:rPr>
          <w:rStyle w:val="Foreign"/>
        </w:rPr>
        <w:t>ddh</w:t>
      </w:r>
      <w:r w:rsidRPr="00DD7CCF">
        <w:t xml:space="preserve"> with what may be either a </w:t>
      </w:r>
      <w:r w:rsidRPr="00DD7CCF">
        <w:rPr>
          <w:rStyle w:val="Foreign"/>
        </w:rPr>
        <w:t>repha</w:t>
      </w:r>
      <w:r w:rsidRPr="00DD7CCF">
        <w:t xml:space="preserve"> or an </w:t>
      </w:r>
      <w:r w:rsidRPr="00DD7CCF">
        <w:rPr>
          <w:rStyle w:val="Foreign"/>
        </w:rPr>
        <w:t>ā</w:t>
      </w:r>
      <w:r w:rsidRPr="00DD7CCF">
        <w:t xml:space="preserve"> marker attached to its top: </w:t>
      </w:r>
      <w:r w:rsidRPr="00DD7CCF">
        <w:rPr>
          <w:rStyle w:val="Code"/>
        </w:rPr>
        <w:t>&lt;choice&gt;&lt;unclear&gt;</w:t>
      </w:r>
      <w:r w:rsidRPr="00DD7CCF">
        <w:rPr>
          <w:rStyle w:val="Codetext"/>
        </w:rPr>
        <w:t>rddha</w:t>
      </w:r>
      <w:r w:rsidRPr="00DD7CCF">
        <w:rPr>
          <w:rStyle w:val="Code"/>
        </w:rPr>
        <w:t>&lt;/unclear&gt;&lt;unclear&gt;</w:t>
      </w:r>
      <w:r w:rsidRPr="00DD7CCF">
        <w:rPr>
          <w:rStyle w:val="Codetext"/>
        </w:rPr>
        <w:t>ddhā</w:t>
      </w:r>
      <w:r w:rsidRPr="00DD7CCF">
        <w:rPr>
          <w:rStyle w:val="Code"/>
        </w:rPr>
        <w:t>&lt;/unclear&gt;&lt;/choice&gt;</w:t>
      </w:r>
    </w:p>
    <w:p w14:paraId="7E5BA71C" w14:textId="77777777" w:rsidR="00C02B8C" w:rsidRPr="00DD7CCF" w:rsidRDefault="004D2E67" w:rsidP="00E2714A">
      <w:pPr>
        <w:pStyle w:val="Lista3"/>
      </w:pPr>
      <w:r w:rsidRPr="00DD7CCF">
        <w:t xml:space="preserve">when the uncertainty concerns a sequence of </w:t>
      </w:r>
      <w:r w:rsidRPr="00CD25A4">
        <w:rPr>
          <w:b/>
          <w:bCs/>
        </w:rPr>
        <w:t>strokes</w:t>
      </w:r>
      <w:r w:rsidRPr="00DD7CCF">
        <w:t xml:space="preserve">, some of </w:t>
      </w:r>
      <w:r w:rsidRPr="00CD25A4">
        <w:rPr>
          <w:b/>
          <w:bCs/>
        </w:rPr>
        <w:t>which may belong to</w:t>
      </w:r>
      <w:r w:rsidRPr="00DD7CCF">
        <w:t xml:space="preserve"> either </w:t>
      </w:r>
      <w:r w:rsidRPr="00CD25A4">
        <w:rPr>
          <w:b/>
          <w:bCs/>
        </w:rPr>
        <w:t>one character or to another</w:t>
      </w:r>
      <w:r w:rsidRPr="00DD7CCF">
        <w:t xml:space="preserve">, you will necessarily have to tag entire sequences as unclear </w:t>
      </w:r>
      <w:r w:rsidRPr="00E24F87">
        <w:rPr>
          <w:noProof/>
        </w:rPr>
        <w:t>(</w:t>
      </w:r>
      <w:r w:rsidRPr="00DD7CCF">
        <w:t>leaving it to readers to think up alternatives) or ambiguous, e.g.</w:t>
      </w:r>
    </w:p>
    <w:p w14:paraId="1D26D1EA" w14:textId="77777777" w:rsidR="00C02B8C" w:rsidRPr="00DD7CCF" w:rsidRDefault="004D2E67" w:rsidP="004E103D">
      <w:pPr>
        <w:pStyle w:val="Lista4"/>
      </w:pPr>
      <w:r w:rsidRPr="00DD7CCF">
        <w:t xml:space="preserve">if in the Tamil sequence </w:t>
      </w:r>
      <w:r w:rsidRPr="00DD7CCF">
        <w:rPr>
          <w:rStyle w:val="ForeignTamilScript"/>
          <w:cs/>
        </w:rPr>
        <w:t xml:space="preserve">கா </w:t>
      </w:r>
      <w:r w:rsidRPr="00DD7CCF">
        <w:t xml:space="preserve">the right-hand set of strokes may be an </w:t>
      </w:r>
      <w:r w:rsidRPr="00DD7CCF">
        <w:rPr>
          <w:rStyle w:val="Foreign"/>
        </w:rPr>
        <w:t>ā</w:t>
      </w:r>
      <w:r w:rsidRPr="00DD7CCF">
        <w:t xml:space="preserve"> marker attached to the preceding </w:t>
      </w:r>
      <w:r w:rsidRPr="00DD7CCF">
        <w:rPr>
          <w:rStyle w:val="Foreign"/>
        </w:rPr>
        <w:t>k</w:t>
      </w:r>
      <w:r w:rsidRPr="00DD7CCF">
        <w:t xml:space="preserve"> or a separate character such as </w:t>
      </w:r>
      <w:r w:rsidRPr="00DD7CCF">
        <w:rPr>
          <w:rStyle w:val="ForeignTamilScript"/>
          <w:cs/>
        </w:rPr>
        <w:t>ர</w:t>
      </w:r>
      <w:r w:rsidRPr="00DD7CCF">
        <w:rPr>
          <w:cs/>
          <w:lang w:bidi="ta-IN"/>
        </w:rPr>
        <w:t xml:space="preserve"> </w:t>
      </w:r>
      <w:r w:rsidRPr="00DD7CCF">
        <w:rPr>
          <w:rStyle w:val="Foreign"/>
        </w:rPr>
        <w:t>ra</w:t>
      </w:r>
      <w:r w:rsidRPr="00DD7CCF">
        <w:t>:</w:t>
      </w:r>
    </w:p>
    <w:p w14:paraId="754FB17B" w14:textId="77777777" w:rsidR="004F4C63" w:rsidRPr="00DD7CCF" w:rsidRDefault="004D2E67" w:rsidP="00E2714A">
      <w:pPr>
        <w:pStyle w:val="Lista5"/>
      </w:pPr>
      <w:r w:rsidRPr="00DD7CCF">
        <w:rPr>
          <w:rStyle w:val="Codetext"/>
        </w:rPr>
        <w:t>k</w:t>
      </w:r>
      <w:r w:rsidRPr="00DD7CCF">
        <w:rPr>
          <w:rStyle w:val="Code"/>
        </w:rPr>
        <w:t>&lt;unclear&gt;</w:t>
      </w:r>
      <w:r w:rsidRPr="00DD7CCF">
        <w:rPr>
          <w:rStyle w:val="Codetext"/>
        </w:rPr>
        <w:t>ā</w:t>
      </w:r>
      <w:r w:rsidRPr="00DD7CCF">
        <w:rPr>
          <w:rStyle w:val="Code"/>
        </w:rPr>
        <w:t>&lt;/unclear&gt;</w:t>
      </w:r>
    </w:p>
    <w:p w14:paraId="0D58B3B9" w14:textId="77777777" w:rsidR="00C02B8C" w:rsidRPr="00DD7CCF" w:rsidRDefault="004D2E67" w:rsidP="00E2714A">
      <w:pPr>
        <w:pStyle w:val="Lista5"/>
      </w:pPr>
      <w:r w:rsidRPr="00DD7CCF">
        <w:t xml:space="preserve">OR </w:t>
      </w:r>
      <w:r w:rsidRPr="00DD7CCF">
        <w:rPr>
          <w:rStyle w:val="Codetext"/>
        </w:rPr>
        <w:t>k</w:t>
      </w:r>
      <w:r w:rsidRPr="00DD7CCF">
        <w:rPr>
          <w:rStyle w:val="Code"/>
        </w:rPr>
        <w:t>&lt;choice&gt;&lt;unclear&gt;</w:t>
      </w:r>
      <w:r w:rsidRPr="00DD7CCF">
        <w:rPr>
          <w:rStyle w:val="Codetext"/>
        </w:rPr>
        <w:t>ā</w:t>
      </w:r>
      <w:r w:rsidRPr="00DD7CCF">
        <w:rPr>
          <w:rStyle w:val="Code"/>
        </w:rPr>
        <w:t>&lt;/unclear&gt;&lt;unclear&gt;</w:t>
      </w:r>
      <w:r w:rsidRPr="00DD7CCF">
        <w:rPr>
          <w:rStyle w:val="Codetext"/>
        </w:rPr>
        <w:t>ara</w:t>
      </w:r>
      <w:r w:rsidRPr="00DD7CCF">
        <w:rPr>
          <w:rStyle w:val="Code"/>
        </w:rPr>
        <w:t>&lt;/unclear&gt;&lt;/choice&gt;</w:t>
      </w:r>
      <w:r w:rsidRPr="00F47381">
        <w:rPr>
          <w:rStyle w:val="Lbjegyzet-hivatkozs"/>
        </w:rPr>
        <w:footnoteReference w:id="26"/>
      </w:r>
    </w:p>
    <w:p w14:paraId="1EF37363" w14:textId="77777777" w:rsidR="00C02B8C" w:rsidRPr="00DD7CCF" w:rsidRDefault="004D2E67" w:rsidP="004E103D">
      <w:pPr>
        <w:pStyle w:val="Lista4"/>
      </w:pPr>
      <w:r w:rsidRPr="00DD7CCF">
        <w:t xml:space="preserve">if in the premodern forms of Nagari that use so-called </w:t>
      </w:r>
      <w:r w:rsidRPr="00DD7CCF">
        <w:rPr>
          <w:rStyle w:val="Foreign"/>
        </w:rPr>
        <w:t>pr̥ṣṭhamātrā</w:t>
      </w:r>
      <w:r w:rsidRPr="00DD7CCF">
        <w:t xml:space="preserve"> notation, the sequence </w:t>
      </w:r>
      <w:r w:rsidRPr="00DD7CCF">
        <w:rPr>
          <w:rStyle w:val="ForeignDevanagariScript"/>
          <w:cs/>
        </w:rPr>
        <w:t>पात</w:t>
      </w:r>
      <w:r w:rsidRPr="00DD7CCF">
        <w:rPr>
          <w:cs/>
          <w:lang w:bidi="hi-IN"/>
        </w:rPr>
        <w:t xml:space="preserve"> </w:t>
      </w:r>
      <w:r w:rsidRPr="00DD7CCF">
        <w:t xml:space="preserve">the central stroke may be an </w:t>
      </w:r>
      <w:r w:rsidRPr="00DD7CCF">
        <w:rPr>
          <w:rStyle w:val="Foreign"/>
        </w:rPr>
        <w:t>ā</w:t>
      </w:r>
      <w:r w:rsidRPr="00DD7CCF">
        <w:t xml:space="preserve"> marker attached to the first character, or an </w:t>
      </w:r>
      <w:r w:rsidRPr="00DD7CCF">
        <w:rPr>
          <w:rStyle w:val="Foreign"/>
        </w:rPr>
        <w:t>e</w:t>
      </w:r>
      <w:r w:rsidRPr="00DD7CCF">
        <w:t xml:space="preserve"> marker attached to the second:</w:t>
      </w:r>
    </w:p>
    <w:p w14:paraId="7C9E52C3" w14:textId="77777777" w:rsidR="004F4C63" w:rsidRPr="00DD7CCF" w:rsidRDefault="004D2E67" w:rsidP="00E2714A">
      <w:pPr>
        <w:pStyle w:val="Lista5"/>
      </w:pPr>
      <w:r w:rsidRPr="00DD7CCF">
        <w:rPr>
          <w:rStyle w:val="Codetext"/>
        </w:rPr>
        <w:t>p</w:t>
      </w:r>
      <w:r w:rsidRPr="00DD7CCF">
        <w:rPr>
          <w:rStyle w:val="Code"/>
        </w:rPr>
        <w:t>&lt;unclear&gt;</w:t>
      </w:r>
      <w:r w:rsidRPr="00DD7CCF">
        <w:rPr>
          <w:rStyle w:val="Codetext"/>
        </w:rPr>
        <w:t>ā</w:t>
      </w:r>
      <w:r w:rsidRPr="00DD7CCF">
        <w:rPr>
          <w:rStyle w:val="Code"/>
        </w:rPr>
        <w:t>&lt;/unclear&gt;</w:t>
      </w:r>
      <w:r w:rsidRPr="00DD7CCF">
        <w:rPr>
          <w:rStyle w:val="Codetext"/>
        </w:rPr>
        <w:t>ta</w:t>
      </w:r>
    </w:p>
    <w:p w14:paraId="60D9ECB6" w14:textId="77777777" w:rsidR="00C02B8C" w:rsidRPr="00DD7CCF" w:rsidRDefault="004D2E67" w:rsidP="00E2714A">
      <w:pPr>
        <w:pStyle w:val="Lista5"/>
      </w:pPr>
      <w:r w:rsidRPr="00DD7CCF">
        <w:t xml:space="preserve">or </w:t>
      </w:r>
      <w:r w:rsidRPr="00DD7CCF">
        <w:rPr>
          <w:rStyle w:val="Codetext"/>
        </w:rPr>
        <w:t>p</w:t>
      </w:r>
      <w:r w:rsidRPr="00DD7CCF">
        <w:rPr>
          <w:rStyle w:val="Code"/>
        </w:rPr>
        <w:t>&lt;choice&gt;&lt;unclear&gt;</w:t>
      </w:r>
      <w:r w:rsidRPr="00DD7CCF">
        <w:rPr>
          <w:rStyle w:val="Codetext"/>
        </w:rPr>
        <w:t>āta</w:t>
      </w:r>
      <w:r w:rsidRPr="00DD7CCF">
        <w:rPr>
          <w:rStyle w:val="Code"/>
        </w:rPr>
        <w:t>&lt;/unclear&gt;&lt;unclear&gt;</w:t>
      </w:r>
      <w:r w:rsidRPr="00DD7CCF">
        <w:rPr>
          <w:rStyle w:val="Codetext"/>
        </w:rPr>
        <w:t>ate</w:t>
      </w:r>
      <w:r w:rsidRPr="00DD7CCF">
        <w:rPr>
          <w:rStyle w:val="Code"/>
        </w:rPr>
        <w:t>&lt;/unclear&gt;&lt;/choice&gt;</w:t>
      </w:r>
    </w:p>
    <w:p w14:paraId="235AF549" w14:textId="77777777" w:rsidR="00C02B8C" w:rsidRPr="00DD7CCF" w:rsidRDefault="004D2E67" w:rsidP="00D4342A">
      <w:pPr>
        <w:pStyle w:val="Cmsor2"/>
      </w:pPr>
      <w:bookmarkStart w:id="327" w:name="_advce1m7uke1" w:colFirst="0" w:colLast="0"/>
      <w:bookmarkStart w:id="328" w:name="_Ref43979611"/>
      <w:bookmarkStart w:id="329" w:name="_Toc74733477"/>
      <w:bookmarkEnd w:id="327"/>
      <w:r w:rsidRPr="00DD7CCF">
        <w:lastRenderedPageBreak/>
        <w:t>Lacunae</w:t>
      </w:r>
      <w:bookmarkEnd w:id="328"/>
      <w:bookmarkEnd w:id="329"/>
    </w:p>
    <w:p w14:paraId="7380ABF6" w14:textId="77777777" w:rsidR="00C02B8C" w:rsidRPr="00DD7CCF" w:rsidRDefault="004D2E67" w:rsidP="00D4342A">
      <w:pPr>
        <w:pStyle w:val="Cmsor3"/>
      </w:pPr>
      <w:bookmarkStart w:id="330" w:name="_lo8gk73ax0q" w:colFirst="0" w:colLast="0"/>
      <w:bookmarkStart w:id="331" w:name="_Toc74733478"/>
      <w:bookmarkEnd w:id="330"/>
      <w:r w:rsidRPr="00DD7CCF">
        <w:t xml:space="preserve">The EpiDoc element </w:t>
      </w:r>
      <w:r w:rsidRPr="008608D1">
        <w:rPr>
          <w:rStyle w:val="Code"/>
        </w:rPr>
        <w:t>&lt;gap/&gt;</w:t>
      </w:r>
      <w:bookmarkEnd w:id="331"/>
    </w:p>
    <w:p w14:paraId="2A51F048" w14:textId="77777777" w:rsidR="00C02B8C" w:rsidRPr="00DD7CCF" w:rsidRDefault="004D2E67" w:rsidP="00E2714A">
      <w:pPr>
        <w:pStyle w:val="Lista"/>
      </w:pPr>
      <w:r w:rsidRPr="00DD7CCF">
        <w:t>this section concerns lacunae, i.e. situations where the originally inscribed text cannot be read at all because it is severely damaged, or because part of the support is altogether gone</w:t>
      </w:r>
    </w:p>
    <w:p w14:paraId="247BD3FF" w14:textId="77777777" w:rsidR="00C02B8C" w:rsidRPr="00DD7CCF" w:rsidRDefault="004D2E67" w:rsidP="00E2714A">
      <w:pPr>
        <w:pStyle w:val="Lista"/>
      </w:pPr>
      <w:r w:rsidRPr="00DD7CCF">
        <w:t xml:space="preserve">the TEI element </w:t>
      </w:r>
      <w:r w:rsidRPr="00DD7CCF">
        <w:rPr>
          <w:rStyle w:val="Code"/>
        </w:rPr>
        <w:t>&lt;gap/&gt;</w:t>
      </w:r>
      <w:r w:rsidRPr="00DD7CCF">
        <w:t xml:space="preserve"> has a wide range of application, indicating “a point where material has been omitted in a transcription [for various reasons including that] the material is illegible, invisible, or inaudible”</w:t>
      </w:r>
      <w:r w:rsidRPr="00F47381">
        <w:rPr>
          <w:rStyle w:val="Lbjegyzet-hivatkozs"/>
        </w:rPr>
        <w:footnoteReference w:id="27"/>
      </w:r>
    </w:p>
    <w:p w14:paraId="3D80AF4F" w14:textId="77777777" w:rsidR="00C02B8C" w:rsidRPr="00DD7CCF" w:rsidRDefault="004D2E67" w:rsidP="00E2714A">
      <w:pPr>
        <w:pStyle w:val="Lista"/>
      </w:pPr>
      <w:r w:rsidRPr="00DD7CCF">
        <w:t>in our EpiDoc editions, this element must always have the following attributes</w:t>
      </w:r>
    </w:p>
    <w:p w14:paraId="0CD24318" w14:textId="77777777" w:rsidR="008525C6" w:rsidRPr="008525C6" w:rsidRDefault="008525C6" w:rsidP="00E2714A">
      <w:pPr>
        <w:pStyle w:val="Lista2"/>
      </w:pPr>
      <w:r w:rsidRPr="008525C6">
        <w:rPr>
          <w:rStyle w:val="Codeattribute"/>
        </w:rPr>
        <w:t>@reason</w:t>
      </w:r>
    </w:p>
    <w:p w14:paraId="79649794" w14:textId="77777777" w:rsidR="008525C6" w:rsidRPr="008525C6" w:rsidRDefault="004D2E67" w:rsidP="00E2714A">
      <w:pPr>
        <w:pStyle w:val="Lista2"/>
      </w:pPr>
      <w:r w:rsidRPr="00DD7CCF">
        <w:t xml:space="preserve">either </w:t>
      </w:r>
      <w:r w:rsidR="008525C6" w:rsidRPr="008525C6">
        <w:rPr>
          <w:rStyle w:val="Codeattribute"/>
        </w:rPr>
        <w:t>@extent</w:t>
      </w:r>
      <w:r w:rsidR="008525C6" w:rsidRPr="008525C6">
        <w:t xml:space="preserve"> </w:t>
      </w:r>
      <w:r w:rsidRPr="00DD7CCF">
        <w:t xml:space="preserve">or </w:t>
      </w:r>
      <w:r w:rsidR="008525C6" w:rsidRPr="008525C6">
        <w:rPr>
          <w:rStyle w:val="Codeattribute"/>
        </w:rPr>
        <w:t>@quantity</w:t>
      </w:r>
    </w:p>
    <w:p w14:paraId="2317FAE2" w14:textId="77777777" w:rsidR="008525C6" w:rsidRPr="008525C6" w:rsidRDefault="008525C6" w:rsidP="00E2714A">
      <w:pPr>
        <w:pStyle w:val="Lista2"/>
      </w:pPr>
      <w:r w:rsidRPr="008525C6">
        <w:rPr>
          <w:rStyle w:val="Codeattribute"/>
        </w:rPr>
        <w:t>@unit</w:t>
      </w:r>
      <w:r w:rsidR="00EF69A7">
        <w:t xml:space="preserve"> </w:t>
      </w:r>
      <w:r w:rsidR="00EF69A7" w:rsidRPr="00F47381">
        <w:rPr>
          <w:rStyle w:val="Lbjegyzet-hivatkozs"/>
        </w:rPr>
        <w:footnoteReference w:id="28"/>
      </w:r>
    </w:p>
    <w:p w14:paraId="6A007C27" w14:textId="77777777" w:rsidR="00C02B8C" w:rsidRPr="00DD7CCF" w:rsidRDefault="004D2E67" w:rsidP="00E2714A">
      <w:pPr>
        <w:pStyle w:val="Lista2"/>
      </w:pPr>
      <w:r w:rsidRPr="00DD7CCF">
        <w:t>see the following subsections for detailed instructions on these attributes</w:t>
      </w:r>
    </w:p>
    <w:p w14:paraId="2FA7CC05" w14:textId="77777777" w:rsidR="00C02B8C" w:rsidRPr="00DD7CCF" w:rsidRDefault="004D2E67" w:rsidP="00E2714A">
      <w:pPr>
        <w:pStyle w:val="Lista"/>
      </w:pPr>
      <w:r w:rsidRPr="00DD7CCF">
        <w:t xml:space="preserve">since a gap is, by definition, a point where text is not available, this element can </w:t>
      </w:r>
      <w:r w:rsidRPr="005D2B22">
        <w:rPr>
          <w:b/>
          <w:bCs/>
        </w:rPr>
        <w:t>never contain text</w:t>
      </w:r>
      <w:r w:rsidRPr="00DD7CCF">
        <w:t xml:space="preserve"> </w:t>
      </w:r>
      <w:r w:rsidRPr="00E24F87">
        <w:rPr>
          <w:noProof/>
        </w:rPr>
        <w:t>(</w:t>
      </w:r>
      <w:r w:rsidRPr="00DD7CCF">
        <w:t>i.e. it is an empty element)</w:t>
      </w:r>
    </w:p>
    <w:p w14:paraId="534AAC37" w14:textId="158A46BE" w:rsidR="00C02B8C" w:rsidRPr="00DD7CCF" w:rsidRDefault="004D2E67" w:rsidP="00E2714A">
      <w:pPr>
        <w:pStyle w:val="Lista2"/>
      </w:pPr>
      <w:r w:rsidRPr="00DD7CCF">
        <w:t xml:space="preserve">note that </w:t>
      </w:r>
      <w:r w:rsidRPr="00CD25A4">
        <w:rPr>
          <w:b/>
          <w:bCs/>
        </w:rPr>
        <w:t>if you supply the contents of a lacuna</w:t>
      </w:r>
      <w:r w:rsidRPr="00DD7CCF">
        <w:t xml:space="preserve"> </w:t>
      </w:r>
      <w:r w:rsidRPr="00E24F87">
        <w:rPr>
          <w:noProof/>
        </w:rPr>
        <w:t>(</w:t>
      </w:r>
      <w:r w:rsidRPr="00DD7CCF">
        <w:t xml:space="preserve">e.g. by conjecture or from a parallel text), then the lacuna itself must not be marked up as a gap; instead, see </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E90D07">
        <w:t>5.5</w:t>
      </w:r>
      <w:r w:rsidR="00780A5D" w:rsidRPr="00DD7CCF">
        <w:fldChar w:fldCharType="end"/>
      </w:r>
      <w:r w:rsidRPr="00DD7CCF">
        <w:t xml:space="preserve"> about supplied text</w:t>
      </w:r>
    </w:p>
    <w:p w14:paraId="72BD8FFF" w14:textId="77777777" w:rsidR="00C02B8C" w:rsidRPr="00DD7CCF" w:rsidRDefault="004D2E67" w:rsidP="00E2714A">
      <w:pPr>
        <w:pStyle w:val="Lista2"/>
      </w:pPr>
      <w:r w:rsidRPr="00DD7CCF">
        <w:t>however, if only part of the missing text is supplied, the remaining segment</w:t>
      </w:r>
      <w:r w:rsidRPr="00E24F87">
        <w:rPr>
          <w:noProof/>
        </w:rPr>
        <w:t>(</w:t>
      </w:r>
      <w:r w:rsidRPr="00DD7CCF">
        <w:t>s) of the lacuna are to be marked up as discussed here and separately from the supplied segment</w:t>
      </w:r>
      <w:r w:rsidRPr="00E24F87">
        <w:rPr>
          <w:noProof/>
        </w:rPr>
        <w:t>(</w:t>
      </w:r>
      <w:r w:rsidRPr="00DD7CCF">
        <w:t>s)</w:t>
      </w:r>
    </w:p>
    <w:p w14:paraId="6D4A178E" w14:textId="77777777" w:rsidR="00C02B8C" w:rsidRPr="00DD7CCF" w:rsidRDefault="004D2E67" w:rsidP="00D4342A">
      <w:pPr>
        <w:pStyle w:val="Cmsor3"/>
      </w:pPr>
      <w:bookmarkStart w:id="332" w:name="_hxyhjj6qtlem" w:colFirst="0" w:colLast="0"/>
      <w:bookmarkStart w:id="333" w:name="_Ref43987758"/>
      <w:bookmarkStart w:id="334" w:name="_Toc74733479"/>
      <w:bookmarkEnd w:id="332"/>
      <w:r w:rsidRPr="00DD7CCF">
        <w:t>The reason for a lacuna: illegible or lost</w:t>
      </w:r>
      <w:bookmarkEnd w:id="333"/>
      <w:bookmarkEnd w:id="334"/>
    </w:p>
    <w:p w14:paraId="4E768E68" w14:textId="77777777" w:rsidR="00C02B8C" w:rsidRPr="00DD7CCF" w:rsidRDefault="004D2E67" w:rsidP="00E2714A">
      <w:pPr>
        <w:pStyle w:val="Lista"/>
      </w:pPr>
      <w:r w:rsidRPr="00DD7CCF">
        <w:t xml:space="preserve">where parts of the support have been lost altogether, or where the support itself is extant, but its surface has peeled off so that not even the faintest traces of writing remain, the attribute </w:t>
      </w:r>
      <w:r w:rsidR="008525C6" w:rsidRPr="008525C6">
        <w:rPr>
          <w:rStyle w:val="Codeattribute"/>
        </w:rPr>
        <w:t>@reason</w:t>
      </w:r>
      <w:r w:rsidR="008525C6" w:rsidRPr="008525C6">
        <w:t xml:space="preserve"> </w:t>
      </w:r>
      <w:r w:rsidRPr="00DD7CCF">
        <w:t xml:space="preserve">shall have </w:t>
      </w:r>
      <w:r w:rsidR="00303844" w:rsidRPr="00303844">
        <w:rPr>
          <w:rStyle w:val="Codevalue"/>
        </w:rPr>
        <w:t>"lost"</w:t>
      </w:r>
      <w:r w:rsidRPr="00DD7CCF">
        <w:t xml:space="preserve"> as its value:</w:t>
      </w:r>
    </w:p>
    <w:p w14:paraId="3542144F" w14:textId="77777777" w:rsidR="004F4C63" w:rsidRPr="00DD7CCF" w:rsidRDefault="004D2E67" w:rsidP="00E2714A">
      <w:pPr>
        <w:pStyle w:val="Lista2"/>
        <w:rPr>
          <w:rStyle w:val="Code"/>
        </w:rPr>
      </w:pP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/&gt;</w:t>
      </w:r>
    </w:p>
    <w:p w14:paraId="4311DD16" w14:textId="77777777" w:rsidR="00C02B8C" w:rsidRPr="00DD7CCF" w:rsidRDefault="004D2E67" w:rsidP="00E2714A">
      <w:pPr>
        <w:pStyle w:val="Lista"/>
      </w:pPr>
      <w:r w:rsidRPr="00DD7CCF">
        <w:t xml:space="preserve">where the inscribed text cannot be read at all, but the support is extant and vestiges of writing remain </w:t>
      </w:r>
      <w:r w:rsidRPr="00E24F87">
        <w:rPr>
          <w:noProof/>
        </w:rPr>
        <w:t>(</w:t>
      </w:r>
      <w:r w:rsidRPr="00DD7CCF">
        <w:t xml:space="preserve">i.e. there is a chance, however narrow, that with new insights, technological advances or sheer luck, some of the text can be recovered), the attribute </w:t>
      </w:r>
      <w:r w:rsidR="008525C6" w:rsidRPr="008525C6">
        <w:rPr>
          <w:rStyle w:val="Codeattribute"/>
        </w:rPr>
        <w:t>@reason</w:t>
      </w:r>
      <w:r w:rsidR="008525C6" w:rsidRPr="008525C6">
        <w:t xml:space="preserve"> </w:t>
      </w:r>
      <w:r w:rsidRPr="00DD7CCF">
        <w:t xml:space="preserve">shall have </w:t>
      </w:r>
      <w:r w:rsidR="00303844" w:rsidRPr="00303844">
        <w:rPr>
          <w:rStyle w:val="Codevalue"/>
        </w:rPr>
        <w:t>"illegible"</w:t>
      </w:r>
      <w:r w:rsidRPr="00DD7CCF">
        <w:t xml:space="preserve"> as its value:</w:t>
      </w:r>
    </w:p>
    <w:p w14:paraId="1F5B6C49" w14:textId="77777777" w:rsidR="004F4C63" w:rsidRPr="00DD7CCF" w:rsidRDefault="004D2E67" w:rsidP="00E2714A">
      <w:pPr>
        <w:pStyle w:val="Lista2"/>
        <w:rPr>
          <w:rStyle w:val="Code"/>
        </w:rPr>
      </w:pPr>
      <w:r w:rsidRPr="00DD7CCF">
        <w:rPr>
          <w:rStyle w:val="Code"/>
        </w:rPr>
        <w:t xml:space="preserve">&lt;gap </w:t>
      </w:r>
      <w:r w:rsidRPr="00DD7CCF">
        <w:rPr>
          <w:rStyle w:val="Codeattribute"/>
        </w:rPr>
        <w:t>reason</w:t>
      </w:r>
      <w:r w:rsidRPr="00DD7CCF">
        <w:rPr>
          <w:rStyle w:val="Code"/>
        </w:rPr>
        <w:t>=</w:t>
      </w:r>
      <w:r w:rsidRPr="0046000E">
        <w:rPr>
          <w:rStyle w:val="Codevalue"/>
        </w:rPr>
        <w:t>"illegible"</w:t>
      </w:r>
      <w:r w:rsidRPr="00DD7CCF">
        <w:rPr>
          <w:rStyle w:val="Code"/>
        </w:rPr>
        <w:t>/&gt;</w:t>
      </w:r>
    </w:p>
    <w:p w14:paraId="1155F773" w14:textId="77777777" w:rsidR="00C02B8C" w:rsidRPr="00DD7CCF" w:rsidRDefault="004D2E67" w:rsidP="00E2714A">
      <w:pPr>
        <w:pStyle w:val="Lista"/>
      </w:pPr>
      <w:r w:rsidRPr="00DD7CCF">
        <w:t xml:space="preserve">where it is impossible to make the above distinction for a certain lacuna, you may use the attribute </w:t>
      </w:r>
      <w:r w:rsidR="008525C6" w:rsidRPr="008525C6">
        <w:rPr>
          <w:rStyle w:val="Codeattribute"/>
        </w:rPr>
        <w:t>@reason</w:t>
      </w:r>
      <w:r w:rsidR="008525C6" w:rsidRPr="008525C6">
        <w:t xml:space="preserve"> </w:t>
      </w:r>
      <w:r w:rsidRPr="00DD7CCF">
        <w:t xml:space="preserve">with the value </w:t>
      </w:r>
      <w:r w:rsidR="00303844" w:rsidRPr="00303844">
        <w:rPr>
          <w:rStyle w:val="Codevalue"/>
        </w:rPr>
        <w:t>"undefined"</w:t>
      </w:r>
      <w:r w:rsidRPr="00DD7CCF">
        <w:t>:</w:t>
      </w:r>
      <w:r w:rsidRPr="00F47381">
        <w:rPr>
          <w:rStyle w:val="Lbjegyzet-hivatkozs"/>
        </w:rPr>
        <w:footnoteReference w:id="29"/>
      </w:r>
    </w:p>
    <w:p w14:paraId="2A02C2D5" w14:textId="77777777" w:rsidR="004F4C63" w:rsidRPr="00DD7CCF" w:rsidRDefault="004D2E67" w:rsidP="00E2714A">
      <w:pPr>
        <w:pStyle w:val="Lista2"/>
        <w:rPr>
          <w:rStyle w:val="Code"/>
        </w:rPr>
      </w:pPr>
      <w:r w:rsidRPr="00DD7CCF">
        <w:rPr>
          <w:rStyle w:val="Code"/>
        </w:rPr>
        <w:t xml:space="preserve">&lt;gap </w:t>
      </w:r>
      <w:r w:rsidRPr="00DD7CCF">
        <w:rPr>
          <w:rStyle w:val="Codeattribute"/>
        </w:rPr>
        <w:t>reason</w:t>
      </w:r>
      <w:r w:rsidRPr="00DD7CCF">
        <w:rPr>
          <w:rStyle w:val="Code"/>
        </w:rPr>
        <w:t>=</w:t>
      </w:r>
      <w:r w:rsidRPr="0046000E">
        <w:rPr>
          <w:rStyle w:val="Codevalue"/>
        </w:rPr>
        <w:t>"undefined"</w:t>
      </w:r>
      <w:r w:rsidRPr="00DD7CCF">
        <w:rPr>
          <w:rStyle w:val="Code"/>
        </w:rPr>
        <w:t>/&gt;</w:t>
      </w:r>
    </w:p>
    <w:p w14:paraId="46F926DE" w14:textId="77777777" w:rsidR="00C02B8C" w:rsidRPr="00DD7CCF" w:rsidRDefault="004D2E67" w:rsidP="00E2714A">
      <w:pPr>
        <w:pStyle w:val="Lista2"/>
      </w:pPr>
      <w:r w:rsidRPr="00DD7CCF">
        <w:t>resort to this if and only if</w:t>
      </w:r>
    </w:p>
    <w:p w14:paraId="5F54E30B" w14:textId="10E4BEA3" w:rsidR="00C02B8C" w:rsidRPr="00DD7CCF" w:rsidRDefault="00926092" w:rsidP="00E2714A">
      <w:pPr>
        <w:pStyle w:val="Lista3"/>
      </w:pPr>
      <w:r w:rsidRPr="00926092">
        <w:t>you are encoding your digital edition (or an apparatus reading) from a printed edition without access to the original inscription or a visual representation of it</w:t>
      </w:r>
    </w:p>
    <w:p w14:paraId="56971960" w14:textId="77777777" w:rsidR="00C02B8C" w:rsidRPr="00DD7CCF" w:rsidRDefault="004D2E67" w:rsidP="00E2714A">
      <w:pPr>
        <w:pStyle w:val="Lista3"/>
      </w:pPr>
      <w:r w:rsidRPr="00DD7CCF">
        <w:rPr>
          <w:rStyle w:val="Foreign"/>
        </w:rPr>
        <w:t>and</w:t>
      </w:r>
      <w:r w:rsidRPr="00DD7CCF">
        <w:t xml:space="preserve"> the previous editor gives no indication whether a lacuna is illegible or wholly lost</w:t>
      </w:r>
    </w:p>
    <w:p w14:paraId="7DB565CB" w14:textId="770863D8" w:rsidR="004F4C63" w:rsidRPr="00DD7CCF" w:rsidRDefault="004D2E67" w:rsidP="00E2714A">
      <w:pPr>
        <w:pStyle w:val="Lista3"/>
      </w:pPr>
      <w:r w:rsidRPr="00DD7CCF">
        <w:rPr>
          <w:rStyle w:val="Foreign"/>
        </w:rPr>
        <w:t>and</w:t>
      </w:r>
      <w:r w:rsidRPr="00DD7CCF">
        <w:t xml:space="preserve"> </w:t>
      </w:r>
      <w:r w:rsidR="00926092" w:rsidRPr="00926092">
        <w:t>you cannot make a reasonable guess as to which of these was the case when the previous editor did their work</w:t>
      </w:r>
    </w:p>
    <w:p w14:paraId="330F087E" w14:textId="77777777" w:rsidR="00C02B8C" w:rsidRPr="00DD7CCF" w:rsidRDefault="004D2E67" w:rsidP="00D4342A">
      <w:pPr>
        <w:pStyle w:val="Cmsor3"/>
      </w:pPr>
      <w:bookmarkStart w:id="335" w:name="_qo376k1007h" w:colFirst="0" w:colLast="0"/>
      <w:bookmarkStart w:id="336" w:name="_Ref43988016"/>
      <w:bookmarkStart w:id="337" w:name="_Toc74733480"/>
      <w:bookmarkEnd w:id="335"/>
      <w:r w:rsidRPr="00DD7CCF">
        <w:t>Inline lacunae</w:t>
      </w:r>
      <w:bookmarkEnd w:id="336"/>
      <w:bookmarkEnd w:id="337"/>
    </w:p>
    <w:p w14:paraId="62C5AB67" w14:textId="4E3AF96A" w:rsidR="00C02B8C" w:rsidRPr="00DD7CCF" w:rsidRDefault="004D2E67" w:rsidP="00E2714A">
      <w:pPr>
        <w:pStyle w:val="Lista"/>
      </w:pPr>
      <w:r w:rsidRPr="00DD7CCF">
        <w:t xml:space="preserve">in most situations, lacunae shall be treated as inline, i.e. line beginnings are to be marked up as usual </w:t>
      </w:r>
      <w:r w:rsidRPr="00E24F87">
        <w:rPr>
          <w:noProof/>
        </w:rPr>
        <w:t>(</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E90D07">
        <w:t>3.2</w:t>
      </w:r>
      <w:r w:rsidR="00543A88" w:rsidRPr="00DD7CCF">
        <w:fldChar w:fldCharType="end"/>
      </w:r>
      <w:r w:rsidRPr="00DD7CCF">
        <w:t xml:space="preserve">) and lacunae starting in one line and continuing in the next are to be marked up as two separate </w:t>
      </w:r>
      <w:r w:rsidRPr="00DD7CCF">
        <w:rPr>
          <w:rStyle w:val="Code"/>
        </w:rPr>
        <w:t>&lt;gap/&gt;</w:t>
      </w:r>
      <w:r w:rsidRPr="00DD7CCF">
        <w:t xml:space="preserve"> elements</w:t>
      </w:r>
    </w:p>
    <w:p w14:paraId="544D8242" w14:textId="77777777" w:rsidR="00C02B8C" w:rsidRPr="00DD7CCF" w:rsidRDefault="004D2E67" w:rsidP="00E2714A">
      <w:pPr>
        <w:pStyle w:val="Lista2"/>
      </w:pPr>
      <w:r w:rsidRPr="00DD7CCF">
        <w:t>this applies even to lines that are wholly illegible, provided that you are certain about the presence and number of such lines</w:t>
      </w:r>
    </w:p>
    <w:p w14:paraId="3C8AF0C6" w14:textId="7FC2FB39" w:rsidR="00C02B8C" w:rsidRPr="00DD7CCF" w:rsidRDefault="004D2E67" w:rsidP="00E2714A">
      <w:pPr>
        <w:pStyle w:val="Lista2"/>
      </w:pPr>
      <w:r w:rsidRPr="00DD7CCF">
        <w:t xml:space="preserve">for exceptions, see </w:t>
      </w:r>
      <w:r w:rsidR="003C3D87" w:rsidRPr="00DD7CCF">
        <w:t>§</w:t>
      </w:r>
      <w:r w:rsidR="0082156E" w:rsidRPr="00DD7CCF">
        <w:fldChar w:fldCharType="begin"/>
      </w:r>
      <w:r w:rsidR="0082156E" w:rsidRPr="00DD7CCF">
        <w:instrText xml:space="preserve"> REF _Ref43987920 \w \h </w:instrText>
      </w:r>
      <w:r w:rsidR="00DD7CCF">
        <w:instrText xml:space="preserve"> \* MERGEFORMAT </w:instrText>
      </w:r>
      <w:r w:rsidR="0082156E" w:rsidRPr="00DD7CCF">
        <w:fldChar w:fldCharType="separate"/>
      </w:r>
      <w:r w:rsidR="00E90D07">
        <w:t>5.4.6</w:t>
      </w:r>
      <w:r w:rsidR="0082156E" w:rsidRPr="00DD7CCF">
        <w:fldChar w:fldCharType="end"/>
      </w:r>
      <w:r w:rsidRPr="00DD7CCF">
        <w:t xml:space="preserve"> to </w:t>
      </w:r>
      <w:r w:rsidR="0082156E" w:rsidRPr="00DD7CCF">
        <w:t>§</w:t>
      </w:r>
      <w:r w:rsidR="00194541" w:rsidRPr="00DD7CCF">
        <w:fldChar w:fldCharType="begin"/>
      </w:r>
      <w:r w:rsidR="00194541" w:rsidRPr="00DD7CCF">
        <w:instrText xml:space="preserve"> REF _Ref43984811 \w \h </w:instrText>
      </w:r>
      <w:r w:rsidR="00DD7CCF">
        <w:instrText xml:space="preserve"> \* MERGEFORMAT </w:instrText>
      </w:r>
      <w:r w:rsidR="00194541" w:rsidRPr="00DD7CCF">
        <w:fldChar w:fldCharType="separate"/>
      </w:r>
      <w:r w:rsidR="00E90D07">
        <w:t>5.4.8</w:t>
      </w:r>
      <w:r w:rsidR="00194541" w:rsidRPr="00DD7CCF">
        <w:fldChar w:fldCharType="end"/>
      </w:r>
      <w:r w:rsidRPr="00DD7CCF">
        <w:t xml:space="preserve"> below</w:t>
      </w:r>
    </w:p>
    <w:p w14:paraId="3943AAC1" w14:textId="013A2309" w:rsidR="008525C6" w:rsidRPr="008525C6" w:rsidRDefault="004D2E67" w:rsidP="00E2714A">
      <w:pPr>
        <w:pStyle w:val="Lista"/>
      </w:pPr>
      <w:r w:rsidRPr="00DD7CCF">
        <w:lastRenderedPageBreak/>
        <w:t xml:space="preserve">if you </w:t>
      </w:r>
      <w:r w:rsidRPr="005D2B22">
        <w:rPr>
          <w:b/>
          <w:bCs/>
        </w:rPr>
        <w:t>know the number of characters lost</w:t>
      </w:r>
      <w:r w:rsidRPr="00DD7CCF">
        <w:t xml:space="preserve"> accurately, encode the length of the lacuna in the same way as that of spaces </w:t>
      </w:r>
      <w:r w:rsidRPr="00E24F87">
        <w:rPr>
          <w:noProof/>
        </w:rPr>
        <w:t>(</w:t>
      </w:r>
      <w:r w:rsidR="003C3D87" w:rsidRPr="00DD7CCF">
        <w:t>§</w:t>
      </w:r>
      <w:r w:rsidR="0082156E" w:rsidRPr="00DD7CCF">
        <w:fldChar w:fldCharType="begin"/>
      </w:r>
      <w:r w:rsidR="0082156E" w:rsidRPr="00DD7CCF">
        <w:instrText xml:space="preserve"> REF _Ref43987984 \w \h </w:instrText>
      </w:r>
      <w:r w:rsidR="00DD7CCF">
        <w:instrText xml:space="preserve"> \* MERGEFORMAT </w:instrText>
      </w:r>
      <w:r w:rsidR="0082156E" w:rsidRPr="00DD7CCF">
        <w:fldChar w:fldCharType="separate"/>
      </w:r>
      <w:r w:rsidR="001663CE">
        <w:t>4.3.1</w:t>
      </w:r>
      <w:r w:rsidR="0082156E" w:rsidRPr="00DD7CCF">
        <w:fldChar w:fldCharType="end"/>
      </w:r>
      <w:r w:rsidRPr="00DD7CCF">
        <w:t xml:space="preserve">), using </w:t>
      </w:r>
      <w:r w:rsidR="00303844" w:rsidRPr="00303844">
        <w:rPr>
          <w:rStyle w:val="Codevalue"/>
        </w:rPr>
        <w:t>"character"</w:t>
      </w:r>
      <w:r w:rsidRPr="00DD7CCF">
        <w:t xml:space="preserve"> as </w:t>
      </w:r>
      <w:r w:rsidR="008525C6" w:rsidRPr="008525C6">
        <w:rPr>
          <w:rStyle w:val="Codeattribute"/>
        </w:rPr>
        <w:t>@unit</w:t>
      </w:r>
      <w:r w:rsidR="008525C6" w:rsidRPr="008525C6">
        <w:t xml:space="preserve"> </w:t>
      </w:r>
      <w:r w:rsidRPr="00DD7CCF">
        <w:t xml:space="preserve">and a numeric value as </w:t>
      </w:r>
      <w:r w:rsidR="008525C6" w:rsidRPr="008525C6">
        <w:rPr>
          <w:rStyle w:val="Codeattribute"/>
        </w:rPr>
        <w:t>@quantity</w:t>
      </w:r>
    </w:p>
    <w:p w14:paraId="73FA8B3F" w14:textId="77777777" w:rsidR="004F4C63" w:rsidRPr="00DD7CCF" w:rsidRDefault="004D2E67" w:rsidP="00E2714A">
      <w:pPr>
        <w:pStyle w:val="Lista2"/>
        <w:rPr>
          <w:rStyle w:val="Code"/>
        </w:rPr>
      </w:pPr>
      <w:r w:rsidRPr="00DD7CCF">
        <w:t xml:space="preserve">e.g.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14:paraId="6DBCE79F" w14:textId="77777777" w:rsidR="00C02B8C" w:rsidRPr="00DD7CCF" w:rsidRDefault="004D2E67" w:rsidP="00E2714A">
      <w:pPr>
        <w:pStyle w:val="Lista2"/>
      </w:pPr>
      <w:r w:rsidRPr="00DD7CCF">
        <w:t>unlike spaces, where length expressed in characters is understood by default to be approximate, the length of lacunae expressed in the above way should be quite precise, as in the following circumstances:</w:t>
      </w:r>
    </w:p>
    <w:p w14:paraId="030EA2CC" w14:textId="77777777" w:rsidR="00C02B8C" w:rsidRPr="00DD7CCF" w:rsidRDefault="004D2E67" w:rsidP="00E2714A">
      <w:pPr>
        <w:pStyle w:val="Lista3"/>
      </w:pPr>
      <w:r w:rsidRPr="00DD7CCF">
        <w:t xml:space="preserve">the text is in syllabic verse which lets you determine the exact number of </w:t>
      </w:r>
      <w:proofErr w:type="spellStart"/>
      <w:r w:rsidRPr="00DD7CCF">
        <w:rPr>
          <w:rStyle w:val="Foreign"/>
        </w:rPr>
        <w:t>akṣara</w:t>
      </w:r>
      <w:r w:rsidRPr="00DD7CCF">
        <w:t>s</w:t>
      </w:r>
      <w:proofErr w:type="spellEnd"/>
      <w:r w:rsidRPr="00DD7CCF">
        <w:t xml:space="preserve"> lost </w:t>
      </w:r>
      <w:r w:rsidRPr="00E24F87">
        <w:rPr>
          <w:noProof/>
        </w:rPr>
        <w:t>(</w:t>
      </w:r>
      <w:r w:rsidRPr="00DD7CCF">
        <w:t>give or take a few potential final consonants and/or punctuation marks)</w:t>
      </w:r>
    </w:p>
    <w:p w14:paraId="63880C1A" w14:textId="77777777" w:rsidR="00C02B8C" w:rsidRPr="00DD7CCF" w:rsidRDefault="004D2E67" w:rsidP="00E2714A">
      <w:pPr>
        <w:pStyle w:val="Lista3"/>
      </w:pPr>
      <w:r w:rsidRPr="00DD7CCF">
        <w:t>although the characters are damaged beyond recognition, they can nonetheless be counted with a very small margin for error</w:t>
      </w:r>
    </w:p>
    <w:p w14:paraId="754530CA" w14:textId="77777777" w:rsidR="00C02B8C" w:rsidRPr="00DD7CCF" w:rsidRDefault="004D2E67" w:rsidP="00E2714A">
      <w:pPr>
        <w:pStyle w:val="Lista"/>
      </w:pPr>
      <w:r w:rsidRPr="00DD7CCF">
        <w:t xml:space="preserve">if you </w:t>
      </w:r>
      <w:r w:rsidRPr="005D2B22">
        <w:rPr>
          <w:b/>
          <w:bCs/>
        </w:rPr>
        <w:t>estimate the number of characters lost</w:t>
      </w:r>
      <w:r w:rsidRPr="00DD7CCF">
        <w:t xml:space="preserve"> but do not know them precisely, expand the above markup with the attribute </w:t>
      </w:r>
      <w:r w:rsidR="008525C6" w:rsidRPr="008525C6">
        <w:rPr>
          <w:rStyle w:val="Codeattribute"/>
        </w:rPr>
        <w:t>@precision</w:t>
      </w:r>
      <w:r w:rsidR="008525C6" w:rsidRPr="008525C6">
        <w:t xml:space="preserve"> </w:t>
      </w:r>
      <w:r w:rsidRPr="00DD7CCF">
        <w:t xml:space="preserve">with the value </w:t>
      </w:r>
      <w:r w:rsidR="00303844" w:rsidRPr="00303844">
        <w:rPr>
          <w:rStyle w:val="Codevalue"/>
        </w:rPr>
        <w:t>"low"</w:t>
      </w:r>
    </w:p>
    <w:p w14:paraId="7A6DA313" w14:textId="77777777" w:rsidR="004F4C63" w:rsidRPr="00DD7CCF" w:rsidRDefault="004D2E67" w:rsidP="00E2714A">
      <w:pPr>
        <w:pStyle w:val="Lista2"/>
        <w:rPr>
          <w:rStyle w:val="Code"/>
        </w:rPr>
      </w:pPr>
      <w:r w:rsidRPr="00DD7CCF">
        <w:t xml:space="preserve">e.g. </w:t>
      </w:r>
      <w:r w:rsidRPr="00DD7CCF">
        <w:rPr>
          <w:rStyle w:val="Code"/>
        </w:rPr>
        <w:t xml:space="preserve">&lt;gap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"7"</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w:t>
      </w:r>
    </w:p>
    <w:p w14:paraId="5B160D1B" w14:textId="77777777" w:rsidR="00C02B8C" w:rsidRPr="00DD7CCF" w:rsidRDefault="004D2E67" w:rsidP="00E2714A">
      <w:pPr>
        <w:pStyle w:val="Lista2"/>
      </w:pPr>
      <w:r w:rsidRPr="00DD7CCF">
        <w:t>although TEI affords the facility to do so, we shall not encode any other degrees of precision, nor use minimum and maximum possible values for the length of a lacuna</w:t>
      </w:r>
    </w:p>
    <w:p w14:paraId="7801B2BA" w14:textId="77777777" w:rsidR="00C02B8C" w:rsidRPr="00DD7CCF" w:rsidRDefault="004D2E67" w:rsidP="00E2714A">
      <w:pPr>
        <w:pStyle w:val="Lista2"/>
      </w:pPr>
      <w:r w:rsidRPr="00DD7CCF">
        <w:t>use this method when your estimate can be expected to differ by no more than 20% or so from the actual number of characters lost, as in the following circumstances:</w:t>
      </w:r>
    </w:p>
    <w:p w14:paraId="74327550" w14:textId="77777777" w:rsidR="00C02B8C" w:rsidRPr="00DD7CCF" w:rsidRDefault="004D2E67" w:rsidP="00E2714A">
      <w:pPr>
        <w:pStyle w:val="Lista3"/>
      </w:pPr>
      <w:r w:rsidRPr="00DD7CCF">
        <w:t>you can count the number of characters in the previous or next line for a span of the same width as that of the lacuna</w:t>
      </w:r>
    </w:p>
    <w:p w14:paraId="4ECB860F" w14:textId="77777777" w:rsidR="00C02B8C" w:rsidRPr="00DD7CCF" w:rsidRDefault="004D2E67" w:rsidP="00E2714A">
      <w:pPr>
        <w:pStyle w:val="Lista3"/>
      </w:pPr>
      <w:r w:rsidRPr="00DD7CCF">
        <w:t>the text is in quantitative verse, and you estimate the number of syllables lost on the basis of the number of morae missing from the verse</w:t>
      </w:r>
      <w:r w:rsidRPr="00F47381">
        <w:rPr>
          <w:rStyle w:val="Lbjegyzet-hivatkozs"/>
        </w:rPr>
        <w:footnoteReference w:id="30"/>
      </w:r>
    </w:p>
    <w:p w14:paraId="70E2BAFF" w14:textId="77777777" w:rsidR="00C02B8C" w:rsidRPr="00DD7CCF" w:rsidRDefault="004D2E67" w:rsidP="00E2714A">
      <w:pPr>
        <w:pStyle w:val="Lista2"/>
      </w:pPr>
      <w:r w:rsidRPr="00DD7CCF">
        <w:t xml:space="preserve">if the </w:t>
      </w:r>
      <w:r w:rsidRPr="00CD25A4">
        <w:rPr>
          <w:b/>
          <w:bCs/>
        </w:rPr>
        <w:t>size of a lacuna cannot be counted or estimated in characters</w:t>
      </w:r>
      <w:r w:rsidRPr="00DD7CCF">
        <w:t xml:space="preserve">, use the attribute </w:t>
      </w:r>
      <w:r w:rsidR="008525C6" w:rsidRPr="008525C6">
        <w:rPr>
          <w:rStyle w:val="Codeattribute"/>
        </w:rPr>
        <w:t>@extent</w:t>
      </w:r>
      <w:r w:rsidR="008525C6" w:rsidRPr="008525C6">
        <w:t xml:space="preserve"> </w:t>
      </w:r>
      <w:r w:rsidRPr="00DD7CCF">
        <w:t xml:space="preserve">with the value </w:t>
      </w:r>
      <w:r w:rsidR="00303844" w:rsidRPr="00303844">
        <w:rPr>
          <w:rStyle w:val="Codevalue"/>
        </w:rPr>
        <w:t>"unknown"</w:t>
      </w:r>
      <w:r w:rsidRPr="00DD7CCF">
        <w:t xml:space="preserve"> to encode this, e.g.</w:t>
      </w:r>
    </w:p>
    <w:p w14:paraId="452CC8C4" w14:textId="77777777" w:rsidR="004F4C63" w:rsidRPr="00DD7CCF" w:rsidRDefault="004D2E67" w:rsidP="00E2714A">
      <w:pPr>
        <w:pStyle w:val="Lista3"/>
        <w:rPr>
          <w:rStyle w:val="Code"/>
        </w:rPr>
      </w:pP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14:paraId="621ED20E" w14:textId="77777777" w:rsidR="00C02B8C" w:rsidRPr="00DD7CCF" w:rsidRDefault="004D2E67" w:rsidP="00E2714A">
      <w:pPr>
        <w:pStyle w:val="Lista"/>
      </w:pPr>
      <w:r w:rsidRPr="00DD7CCF">
        <w:t>note that there is no separate encoding method for lacunae from the beginning of a line to a certain point, or from a certain point to the end of a line</w:t>
      </w:r>
    </w:p>
    <w:p w14:paraId="536D4E88" w14:textId="77777777" w:rsidR="00C02B8C" w:rsidRPr="00DD7CCF" w:rsidRDefault="004D2E67" w:rsidP="00E2714A">
      <w:pPr>
        <w:pStyle w:val="Lista2"/>
      </w:pPr>
      <w:r w:rsidRPr="00DD7CCF">
        <w:t>these cases shall simply be encoded by whichever of the above three options is applicable</w:t>
      </w:r>
    </w:p>
    <w:p w14:paraId="236AA361" w14:textId="77777777" w:rsidR="00C02B8C" w:rsidRPr="00DD7CCF" w:rsidRDefault="004D2E67" w:rsidP="00D4342A">
      <w:pPr>
        <w:pStyle w:val="Cmsor3"/>
      </w:pPr>
      <w:bookmarkStart w:id="338" w:name="_gheocos7adm9" w:colFirst="0" w:colLast="0"/>
      <w:bookmarkStart w:id="339" w:name="_Ref43981586"/>
      <w:bookmarkStart w:id="340" w:name="_Toc74733481"/>
      <w:bookmarkEnd w:id="338"/>
      <w:r w:rsidRPr="00DD7CCF">
        <w:t>Lacunae with known metre</w:t>
      </w:r>
      <w:bookmarkEnd w:id="339"/>
      <w:bookmarkEnd w:id="340"/>
    </w:p>
    <w:p w14:paraId="4D0A9043" w14:textId="77777777" w:rsidR="00C02B8C" w:rsidRPr="00DD7CCF" w:rsidRDefault="004D2E67" w:rsidP="00E2714A">
      <w:pPr>
        <w:pStyle w:val="Lista"/>
      </w:pPr>
      <w:r w:rsidRPr="00DD7CCF">
        <w:t>if text cannot be restored, but the prosodic pattern of a lacuna is known, encode an inline lacuna as above, and in addition</w:t>
      </w:r>
    </w:p>
    <w:p w14:paraId="294D33E2" w14:textId="74FB9BB6" w:rsidR="00C02B8C" w:rsidRPr="00DD7CCF" w:rsidRDefault="004D2E67" w:rsidP="00E2714A">
      <w:pPr>
        <w:pStyle w:val="Lista2"/>
      </w:pPr>
      <w:r w:rsidRPr="00DD7CCF">
        <w:t xml:space="preserve">wrap the </w:t>
      </w:r>
      <w:r w:rsidRPr="00DD7CCF">
        <w:rPr>
          <w:rStyle w:val="Code"/>
        </w:rPr>
        <w:t>&lt;gap/&gt;</w:t>
      </w:r>
      <w:r w:rsidRPr="00DD7CCF">
        <w:t xml:space="preserve"> element in a </w:t>
      </w:r>
      <w:r w:rsidRPr="00DD7CCF">
        <w:rPr>
          <w:rStyle w:val="Code"/>
        </w:rPr>
        <w:t>&lt;seg&gt;</w:t>
      </w:r>
      <w:r w:rsidRPr="00DD7CCF">
        <w:t xml:space="preserve"> element with the attribute </w:t>
      </w:r>
      <w:r w:rsidR="008525C6" w:rsidRPr="008525C6">
        <w:rPr>
          <w:rStyle w:val="Codeattribute"/>
        </w:rPr>
        <w:t>@met</w:t>
      </w:r>
      <w:r w:rsidR="008525C6" w:rsidRPr="008525C6">
        <w:t>,</w:t>
      </w:r>
      <w:r w:rsidRPr="00DD7CCF">
        <w:t xml:space="preserve"> encoding its prosody as per </w:t>
      </w:r>
      <w:r w:rsidR="004C2A93">
        <w:fldChar w:fldCharType="begin"/>
      </w:r>
      <w:r w:rsidR="004C2A93">
        <w:instrText xml:space="preserve"> REF _Ref44134408 \h </w:instrText>
      </w:r>
      <w:r w:rsidR="004C2A93">
        <w:fldChar w:fldCharType="separate"/>
      </w:r>
      <w:r w:rsidR="00E90D07">
        <w:t xml:space="preserve">Table </w:t>
      </w:r>
      <w:r w:rsidR="00E90D07">
        <w:rPr>
          <w:noProof/>
        </w:rPr>
        <w:t>2</w:t>
      </w:r>
      <w:r w:rsidR="004C2A93">
        <w:fldChar w:fldCharType="end"/>
      </w:r>
      <w:r w:rsidR="004C2A93">
        <w:t xml:space="preserve"> of </w:t>
      </w:r>
      <w:r w:rsidR="00991C8A">
        <w:fldChar w:fldCharType="begin"/>
      </w:r>
      <w:r w:rsidR="00991C8A">
        <w:instrText xml:space="preserve"> REF _Ref43991811 \r \h </w:instrText>
      </w:r>
      <w:r w:rsidR="00991C8A">
        <w:fldChar w:fldCharType="separate"/>
      </w:r>
      <w:r w:rsidR="00E90D07">
        <w:t>Appendix B.3</w:t>
      </w:r>
      <w:r w:rsidR="00991C8A">
        <w:fldChar w:fldCharType="end"/>
      </w:r>
    </w:p>
    <w:p w14:paraId="11CC1AE7" w14:textId="77777777" w:rsidR="00B3351B" w:rsidRPr="00DD7CCF" w:rsidRDefault="00B3351B" w:rsidP="00E2714A">
      <w:pPr>
        <w:pStyle w:val="Lista2"/>
      </w:pPr>
      <w:r w:rsidRPr="00DD7CCF">
        <w:t xml:space="preserve">thus, in fully syllabo-quantitative verse </w:t>
      </w:r>
      <w:r w:rsidRPr="00E24F87">
        <w:rPr>
          <w:noProof/>
        </w:rPr>
        <w:t>(</w:t>
      </w:r>
      <w:r w:rsidRPr="00DD7CCF">
        <w:t xml:space="preserve">e.g. </w:t>
      </w:r>
      <w:r w:rsidRPr="00DD7CCF">
        <w:rPr>
          <w:rStyle w:val="Foreign"/>
        </w:rPr>
        <w:t>vasantatilakā</w:t>
      </w:r>
      <w:r w:rsidRPr="00DD7CCF">
        <w:t xml:space="preserve">), encode a lacuna as </w:t>
      </w:r>
      <w:r w:rsidRPr="00DD7CCF">
        <w:rPr>
          <w:rStyle w:val="Code"/>
        </w:rPr>
        <w:t xml:space="preserve">&lt;seg </w:t>
      </w:r>
      <w:r w:rsidRPr="00DD7CCF">
        <w:rPr>
          <w:rStyle w:val="Codeattribute"/>
        </w:rPr>
        <w:t>met</w:t>
      </w:r>
      <w:r w:rsidRPr="00DD7CCF">
        <w:rPr>
          <w:rStyle w:val="Code"/>
        </w:rPr>
        <w:t>=</w:t>
      </w:r>
      <w:r w:rsidRPr="0046000E">
        <w:rPr>
          <w:rStyle w:val="Codevalue"/>
        </w:rPr>
        <w:t>"++-+---+-"</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"9"</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/&gt;&lt;/seg&gt;</w:t>
      </w:r>
      <w:r w:rsidRPr="00DD7CCF">
        <w:rPr>
          <w:rStyle w:val="Codetext"/>
        </w:rPr>
        <w:t xml:space="preserve"> suvarṇṇa-dāne</w:t>
      </w:r>
    </w:p>
    <w:p w14:paraId="5E30D36D" w14:textId="77777777" w:rsidR="00C02B8C" w:rsidRPr="00DD7CCF" w:rsidRDefault="004D2E67" w:rsidP="00B3351B">
      <w:pPr>
        <w:pStyle w:val="Lista"/>
      </w:pPr>
      <w:r w:rsidRPr="00DD7CCF">
        <w:t xml:space="preserve">note that the number of lost characters in syllabic verse can always be calculated accurately, but in moraic verse the size of the lacuna expressed in characters may be only an estimate, requiring the use of </w:t>
      </w:r>
      <w:r w:rsidRPr="00876E54">
        <w:rPr>
          <w:rStyle w:val="Codeattribute"/>
        </w:rPr>
        <w:t>@precision</w:t>
      </w:r>
      <w:r w:rsidRPr="00876E54">
        <w:rPr>
          <w:rStyle w:val="Code"/>
        </w:rPr>
        <w:t>=</w:t>
      </w:r>
      <w:r w:rsidRPr="00C53BF3">
        <w:rPr>
          <w:rStyle w:val="Codevalue"/>
        </w:rPr>
        <w:t>"low"</w:t>
      </w:r>
      <w:r w:rsidRPr="00DD7CCF">
        <w:t xml:space="preserve"> in the </w:t>
      </w:r>
      <w:r w:rsidRPr="00DD7CCF">
        <w:rPr>
          <w:rStyle w:val="Code"/>
        </w:rPr>
        <w:t>&lt;gap/&gt;</w:t>
      </w:r>
      <w:r w:rsidRPr="00DD7CCF">
        <w:t xml:space="preserve"> element</w:t>
      </w:r>
    </w:p>
    <w:p w14:paraId="122BEFB1" w14:textId="56870E81" w:rsidR="00B3351B" w:rsidRDefault="00B3351B" w:rsidP="00B3351B">
      <w:pPr>
        <w:pStyle w:val="Lista2"/>
      </w:pPr>
      <w:r w:rsidRPr="00DD7CCF">
        <w:t xml:space="preserve">thus, in moraic verse </w:t>
      </w:r>
      <w:r w:rsidRPr="00E24F87">
        <w:rPr>
          <w:noProof/>
        </w:rPr>
        <w:t>(</w:t>
      </w:r>
      <w:r w:rsidRPr="00DD7CCF">
        <w:t xml:space="preserve">e.g. </w:t>
      </w:r>
      <w:r w:rsidRPr="00DD7CCF">
        <w:rPr>
          <w:rStyle w:val="Foreign"/>
        </w:rPr>
        <w:t>āryā</w:t>
      </w:r>
      <w:r w:rsidRPr="00DD7CCF">
        <w:t xml:space="preserve">), encode a lacuna as </w:t>
      </w:r>
      <w:r w:rsidRPr="00DD7CCF">
        <w:rPr>
          <w:rStyle w:val="Codetext"/>
        </w:rPr>
        <w:t xml:space="preserve">yo vīkṣya </w:t>
      </w:r>
      <w:r w:rsidRPr="00DD7CCF">
        <w:rPr>
          <w:rStyle w:val="Code"/>
        </w:rPr>
        <w:t xml:space="preserve">&lt;seg </w:t>
      </w:r>
      <w:r w:rsidRPr="00DD7CCF">
        <w:rPr>
          <w:rStyle w:val="Codeattribute"/>
        </w:rPr>
        <w:t>met</w:t>
      </w:r>
      <w:r w:rsidRPr="00DD7CCF">
        <w:rPr>
          <w:rStyle w:val="Code"/>
        </w:rPr>
        <w:t>=</w:t>
      </w:r>
      <w:r w:rsidRPr="0046000E">
        <w:rPr>
          <w:rStyle w:val="Codevalue"/>
        </w:rPr>
        <w:t>"3|4|4|4|-"</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"12"</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/&gt;&lt;/seg&gt;</w:t>
      </w:r>
      <w:r w:rsidRPr="00DD7CCF">
        <w:rPr>
          <w:rStyle w:val="Codetext"/>
        </w:rPr>
        <w:t xml:space="preserve"> bandhana-niruddhaM</w:t>
      </w:r>
    </w:p>
    <w:p w14:paraId="16445244" w14:textId="17168674" w:rsidR="00011B8A" w:rsidRPr="00DD7CCF" w:rsidRDefault="00011B8A" w:rsidP="00B3351B">
      <w:pPr>
        <w:pStyle w:val="Lista2"/>
      </w:pPr>
      <w:r w:rsidRPr="00011B8A">
        <w:t xml:space="preserve">when encoding the prosody of a lacuna in moraic verse, pay attention to both the general instructions pertaining to moraic verse </w:t>
      </w:r>
      <w:r>
        <w:t xml:space="preserve">in </w:t>
      </w:r>
      <w:r>
        <w:fldChar w:fldCharType="begin"/>
      </w:r>
      <w:r>
        <w:instrText xml:space="preserve"> REF _Ref43991811 \r \h </w:instrText>
      </w:r>
      <w:r>
        <w:fldChar w:fldCharType="separate"/>
      </w:r>
      <w:r w:rsidR="00E90D07">
        <w:t>Appendix B.3</w:t>
      </w:r>
      <w:r>
        <w:fldChar w:fldCharType="end"/>
      </w:r>
      <w:r w:rsidRPr="00011B8A">
        <w:t xml:space="preserve">, and the specific instructions pertaining to the </w:t>
      </w:r>
      <w:r w:rsidRPr="00011B8A">
        <w:rPr>
          <w:rStyle w:val="Foreign"/>
        </w:rPr>
        <w:t>āryā</w:t>
      </w:r>
      <w:r w:rsidRPr="00011B8A">
        <w:t xml:space="preserve"> family in </w:t>
      </w:r>
      <w:r>
        <w:fldChar w:fldCharType="begin"/>
      </w:r>
      <w:r>
        <w:instrText xml:space="preserve"> REF _Ref56418748 \r \h </w:instrText>
      </w:r>
      <w:r>
        <w:fldChar w:fldCharType="separate"/>
      </w:r>
      <w:r w:rsidR="00E90D07">
        <w:t>Appendix B.4.2</w:t>
      </w:r>
      <w:r>
        <w:fldChar w:fldCharType="end"/>
      </w:r>
    </w:p>
    <w:p w14:paraId="3A970CC7" w14:textId="77777777" w:rsidR="00C02B8C" w:rsidRPr="00DD7CCF" w:rsidRDefault="004D2E67" w:rsidP="00E2714A">
      <w:pPr>
        <w:pStyle w:val="Lista"/>
      </w:pPr>
      <w:r w:rsidRPr="00DD7CCF">
        <w:t>when encoding the metre of lost text, disregard:</w:t>
      </w:r>
    </w:p>
    <w:p w14:paraId="4FD1FFF7" w14:textId="77777777" w:rsidR="00C02B8C" w:rsidRPr="00DD7CCF" w:rsidRDefault="004D2E67" w:rsidP="00E2714A">
      <w:pPr>
        <w:pStyle w:val="Lista2"/>
      </w:pPr>
      <w:r w:rsidRPr="00DD7CCF">
        <w:t xml:space="preserve">caesurae </w:t>
      </w:r>
      <w:r w:rsidRPr="00E24F87">
        <w:rPr>
          <w:noProof/>
        </w:rPr>
        <w:t>(</w:t>
      </w:r>
      <w:r w:rsidRPr="00DD7CCF">
        <w:t>which may or may not have been observed by the composer)</w:t>
      </w:r>
    </w:p>
    <w:p w14:paraId="4655801F" w14:textId="77777777" w:rsidR="00B3351B" w:rsidRPr="00DD7CCF" w:rsidRDefault="004D2E67" w:rsidP="00E2714A">
      <w:pPr>
        <w:pStyle w:val="Lista2"/>
      </w:pPr>
      <w:r w:rsidRPr="00DD7CCF">
        <w:t xml:space="preserve">complex nuanced constraints, as in the first half of an </w:t>
      </w:r>
      <w:r w:rsidRPr="00DD7CCF">
        <w:rPr>
          <w:rStyle w:val="Foreign"/>
        </w:rPr>
        <w:t>anuṣṭubh</w:t>
      </w:r>
      <w:r w:rsidRPr="00DD7CCF">
        <w:t xml:space="preserve"> line</w:t>
      </w:r>
    </w:p>
    <w:p w14:paraId="5920F37C" w14:textId="77777777" w:rsidR="00C02B8C" w:rsidRPr="00DD7CCF" w:rsidRDefault="004D2E67" w:rsidP="00B3351B">
      <w:pPr>
        <w:pStyle w:val="Lista3"/>
      </w:pPr>
      <w:r w:rsidRPr="00DD7CCF">
        <w:lastRenderedPageBreak/>
        <w:t>instead, any syllable that is not fully determined by the template should be denoted as anceps</w:t>
      </w:r>
      <w:r w:rsidR="00B3351B" w:rsidRPr="00DD7CCF">
        <w:t xml:space="preserve">, e.g. </w:t>
      </w:r>
      <w:r w:rsidR="00B3351B" w:rsidRPr="00DD7CCF">
        <w:rPr>
          <w:rStyle w:val="Code"/>
        </w:rPr>
        <w:t xml:space="preserve">&lt;seg </w:t>
      </w:r>
      <w:r w:rsidR="00B3351B" w:rsidRPr="00DD7CCF">
        <w:rPr>
          <w:rStyle w:val="Codeattribute"/>
        </w:rPr>
        <w:t>met</w:t>
      </w:r>
      <w:r w:rsidR="00B3351B" w:rsidRPr="00DD7CCF">
        <w:rPr>
          <w:rStyle w:val="Code"/>
        </w:rPr>
        <w:t>=</w:t>
      </w:r>
      <w:r w:rsidR="00B3351B" w:rsidRPr="0046000E">
        <w:rPr>
          <w:rStyle w:val="Codevalue"/>
        </w:rPr>
        <w:t>"====-+"</w:t>
      </w:r>
      <w:r w:rsidR="00B3351B" w:rsidRPr="00DD7CCF">
        <w:rPr>
          <w:rStyle w:val="Code"/>
        </w:rPr>
        <w:t xml:space="preserve">&gt;&lt;gap </w:t>
      </w:r>
      <w:r w:rsidR="00B3351B" w:rsidRPr="00DD7CCF">
        <w:rPr>
          <w:rStyle w:val="Codeattribute"/>
        </w:rPr>
        <w:t>reason</w:t>
      </w:r>
      <w:r w:rsidR="00B3351B" w:rsidRPr="00DD7CCF">
        <w:rPr>
          <w:rStyle w:val="Code"/>
        </w:rPr>
        <w:t>=</w:t>
      </w:r>
      <w:r w:rsidR="00B3351B" w:rsidRPr="0046000E">
        <w:rPr>
          <w:rStyle w:val="Codevalue"/>
        </w:rPr>
        <w:t>"lost"</w:t>
      </w:r>
      <w:r w:rsidR="00B3351B" w:rsidRPr="00DD7CCF">
        <w:rPr>
          <w:rStyle w:val="Code"/>
        </w:rPr>
        <w:t xml:space="preserve"> </w:t>
      </w:r>
      <w:r w:rsidR="00B3351B" w:rsidRPr="00DD7CCF">
        <w:rPr>
          <w:rStyle w:val="Codeattribute"/>
        </w:rPr>
        <w:t>quantity</w:t>
      </w:r>
      <w:r w:rsidR="00B3351B" w:rsidRPr="00DD7CCF">
        <w:rPr>
          <w:rStyle w:val="Code"/>
        </w:rPr>
        <w:t>=</w:t>
      </w:r>
      <w:r w:rsidR="00B3351B" w:rsidRPr="0046000E">
        <w:rPr>
          <w:rStyle w:val="Codevalue"/>
        </w:rPr>
        <w:t>"6"</w:t>
      </w:r>
      <w:r w:rsidR="00B3351B" w:rsidRPr="00DD7CCF">
        <w:rPr>
          <w:rStyle w:val="Code"/>
        </w:rPr>
        <w:t xml:space="preserve"> </w:t>
      </w:r>
      <w:r w:rsidR="00B3351B" w:rsidRPr="00DD7CCF">
        <w:rPr>
          <w:rStyle w:val="Codeattribute"/>
        </w:rPr>
        <w:t>unit</w:t>
      </w:r>
      <w:r w:rsidR="00B3351B" w:rsidRPr="00DD7CCF">
        <w:rPr>
          <w:rStyle w:val="Code"/>
        </w:rPr>
        <w:t>=</w:t>
      </w:r>
      <w:r w:rsidR="00B3351B" w:rsidRPr="0046000E">
        <w:rPr>
          <w:rStyle w:val="Codevalue"/>
        </w:rPr>
        <w:t>"character"</w:t>
      </w:r>
      <w:r w:rsidR="00B3351B" w:rsidRPr="00DD7CCF">
        <w:rPr>
          <w:rStyle w:val="Code"/>
        </w:rPr>
        <w:t>/&gt;&lt;/seg&gt;</w:t>
      </w:r>
      <w:r w:rsidR="00B3351B" w:rsidRPr="00DD7CCF">
        <w:rPr>
          <w:rStyle w:val="Codetext"/>
        </w:rPr>
        <w:t>vyāpi candraguptākhyam adbhutaM</w:t>
      </w:r>
    </w:p>
    <w:p w14:paraId="6029CE29" w14:textId="77777777" w:rsidR="00C02B8C" w:rsidRPr="00DD7CCF" w:rsidRDefault="004D2E67" w:rsidP="00E2714A">
      <w:pPr>
        <w:pStyle w:val="Lista2"/>
      </w:pPr>
      <w:r w:rsidRPr="00DD7CCF">
        <w:t xml:space="preserve">legitimate metrical variations, as in </w:t>
      </w:r>
      <w:r w:rsidRPr="00DD7CCF">
        <w:rPr>
          <w:rStyle w:val="Foreign"/>
        </w:rPr>
        <w:t>vipulā anuṣṭubh</w:t>
      </w:r>
      <w:r w:rsidRPr="00DD7CCF">
        <w:t xml:space="preserve"> </w:t>
      </w:r>
      <w:r w:rsidRPr="00E24F87">
        <w:rPr>
          <w:noProof/>
        </w:rPr>
        <w:t>(</w:t>
      </w:r>
      <w:r w:rsidRPr="00DD7CCF">
        <w:t xml:space="preserve">instead, treat all lost </w:t>
      </w:r>
      <w:r w:rsidRPr="00DD7CCF">
        <w:rPr>
          <w:rStyle w:val="Foreign"/>
        </w:rPr>
        <w:t>anuṣṭubh</w:t>
      </w:r>
      <w:r w:rsidRPr="00DD7CCF">
        <w:t xml:space="preserve"> verse as </w:t>
      </w:r>
      <w:r w:rsidRPr="00DD7CCF">
        <w:rPr>
          <w:rStyle w:val="Foreign"/>
        </w:rPr>
        <w:t>pathyā</w:t>
      </w:r>
      <w:r w:rsidRPr="00DD7CCF">
        <w:t>)</w:t>
      </w:r>
    </w:p>
    <w:p w14:paraId="3ED6ED3C" w14:textId="77777777" w:rsidR="004F4C63" w:rsidRPr="00DD7CCF" w:rsidRDefault="004D2E67" w:rsidP="00E2714A">
      <w:pPr>
        <w:pStyle w:val="Lista2"/>
        <w:rPr>
          <w:rStyle w:val="Foreign"/>
        </w:rPr>
      </w:pPr>
      <w:r w:rsidRPr="00DD7CCF">
        <w:t xml:space="preserve">and optional constraints such as </w:t>
      </w:r>
      <w:r w:rsidRPr="00DD7CCF">
        <w:rPr>
          <w:rStyle w:val="Foreign"/>
        </w:rPr>
        <w:t>vipulā</w:t>
      </w:r>
      <w:r w:rsidRPr="00DD7CCF">
        <w:t xml:space="preserve"> and </w:t>
      </w:r>
      <w:r w:rsidRPr="00DD7CCF">
        <w:rPr>
          <w:rStyle w:val="Foreign"/>
        </w:rPr>
        <w:t>capalā āryā</w:t>
      </w:r>
      <w:r w:rsidRPr="00DD7CCF">
        <w:t xml:space="preserve"> </w:t>
      </w:r>
      <w:r w:rsidRPr="00E24F87">
        <w:rPr>
          <w:noProof/>
        </w:rPr>
        <w:t>(</w:t>
      </w:r>
      <w:r w:rsidRPr="00DD7CCF">
        <w:t xml:space="preserve">instead, treat all lost </w:t>
      </w:r>
      <w:r w:rsidRPr="00DD7CCF">
        <w:rPr>
          <w:rStyle w:val="Foreign"/>
        </w:rPr>
        <w:t>gāthā</w:t>
      </w:r>
      <w:r w:rsidRPr="00DD7CCF">
        <w:t xml:space="preserve">-type verse as </w:t>
      </w:r>
      <w:r w:rsidRPr="00DD7CCF">
        <w:rPr>
          <w:rStyle w:val="Foreign"/>
        </w:rPr>
        <w:t>pathyā</w:t>
      </w:r>
      <w:r w:rsidRPr="00DD7CCF">
        <w:t>)</w:t>
      </w:r>
    </w:p>
    <w:p w14:paraId="5657F7AE" w14:textId="77777777" w:rsidR="00C02B8C" w:rsidRPr="00DD7CCF" w:rsidRDefault="004D2E67" w:rsidP="00D4342A">
      <w:pPr>
        <w:pStyle w:val="Cmsor3"/>
      </w:pPr>
      <w:bookmarkStart w:id="341" w:name="_xrhzsspv9sor" w:colFirst="0" w:colLast="0"/>
      <w:bookmarkStart w:id="342" w:name="_Ref43987049"/>
      <w:bookmarkStart w:id="343" w:name="_Toc74733482"/>
      <w:bookmarkEnd w:id="341"/>
      <w:r w:rsidRPr="00DD7CCF">
        <w:t xml:space="preserve">Lacunae below the </w:t>
      </w:r>
      <w:r w:rsidRPr="00ED5C86">
        <w:rPr>
          <w:rStyle w:val="Foreign"/>
        </w:rPr>
        <w:t>akṣara</w:t>
      </w:r>
      <w:r w:rsidRPr="00DD7CCF">
        <w:t xml:space="preserve"> level</w:t>
      </w:r>
      <w:bookmarkEnd w:id="342"/>
      <w:bookmarkEnd w:id="343"/>
    </w:p>
    <w:p w14:paraId="07C5A2BC" w14:textId="77777777" w:rsidR="00C02B8C" w:rsidRPr="00DD7CCF" w:rsidRDefault="004D2E67" w:rsidP="00E2714A">
      <w:pPr>
        <w:pStyle w:val="Lista"/>
      </w:pPr>
      <w:r w:rsidRPr="00DD7CCF">
        <w:t xml:space="preserve">when a particular character component </w:t>
      </w:r>
      <w:r w:rsidRPr="00E24F87">
        <w:rPr>
          <w:noProof/>
        </w:rPr>
        <w:t>(</w:t>
      </w:r>
      <w:r w:rsidRPr="00DD7CCF">
        <w:t xml:space="preserve">such as the consonant body, a subscript consonant or the vowel marker) is lost or illegible and cannot be restored even tentatively, but you do have text </w:t>
      </w:r>
      <w:r w:rsidRPr="00E24F87">
        <w:rPr>
          <w:noProof/>
        </w:rPr>
        <w:t>(</w:t>
      </w:r>
      <w:r w:rsidRPr="00DD7CCF">
        <w:t xml:space="preserve">of any sort, including unclear and supplied) for other parts of the same </w:t>
      </w:r>
      <w:r w:rsidRPr="005D2B22">
        <w:rPr>
          <w:rStyle w:val="Foreign"/>
        </w:rPr>
        <w:t>akṣara</w:t>
      </w:r>
      <w:r w:rsidRPr="005D2B22">
        <w:t>, encode special inline lacunae as follows</w:t>
      </w:r>
    </w:p>
    <w:p w14:paraId="4400B594" w14:textId="77777777" w:rsidR="008525C6" w:rsidRPr="008525C6" w:rsidRDefault="004D2E67" w:rsidP="00E2714A">
      <w:pPr>
        <w:pStyle w:val="Lista2"/>
      </w:pPr>
      <w:r w:rsidRPr="00DD7CCF">
        <w:t xml:space="preserve">1. at its logical position in the transliterated text, encode the lacuna with the element </w:t>
      </w:r>
      <w:r w:rsidRPr="00DD7CCF">
        <w:rPr>
          <w:rStyle w:val="Code"/>
        </w:rPr>
        <w:t>&lt;gap&gt;</w:t>
      </w:r>
      <w:r w:rsidRPr="00DD7CCF">
        <w:t xml:space="preserve">, using </w:t>
      </w:r>
      <w:r w:rsidR="00303844" w:rsidRPr="00303844">
        <w:rPr>
          <w:rStyle w:val="Codevalue"/>
        </w:rPr>
        <w:t>"component"</w:t>
      </w:r>
      <w:r w:rsidRPr="00DD7CCF">
        <w:t xml:space="preserve"> as the value of its </w:t>
      </w:r>
      <w:r w:rsidR="008525C6" w:rsidRPr="008525C6">
        <w:rPr>
          <w:rStyle w:val="Codeattribute"/>
        </w:rPr>
        <w:t>@unit</w:t>
      </w:r>
    </w:p>
    <w:p w14:paraId="6A42B9D7" w14:textId="77777777" w:rsidR="00C02B8C" w:rsidRPr="00DD7CCF" w:rsidRDefault="004D2E67" w:rsidP="00E2714A">
      <w:pPr>
        <w:pStyle w:val="Lista3"/>
      </w:pPr>
      <w:r w:rsidRPr="00DD7CCF">
        <w:t>mark up the gap as illegible or lost as you would normally</w:t>
      </w:r>
    </w:p>
    <w:p w14:paraId="1CE06D76" w14:textId="4179A6ED" w:rsidR="00C02B8C" w:rsidRDefault="004D2E67" w:rsidP="00E2714A">
      <w:pPr>
        <w:pStyle w:val="Lista3"/>
      </w:pPr>
      <w:r w:rsidRPr="00DD7CCF">
        <w:t xml:space="preserve">if more than one component of a character is affected, encode a separate </w:t>
      </w:r>
      <w:r w:rsidRPr="00DD7CCF">
        <w:rPr>
          <w:rStyle w:val="Code"/>
        </w:rPr>
        <w:t>&lt;gap/&gt;</w:t>
      </w:r>
      <w:r w:rsidRPr="00DD7CCF">
        <w:t xml:space="preserve"> for each</w:t>
      </w:r>
      <w:r w:rsidR="000C46BE">
        <w:t xml:space="preserve"> kind of component</w:t>
      </w:r>
    </w:p>
    <w:p w14:paraId="13F0B032" w14:textId="28591E73" w:rsidR="00D22BA6" w:rsidRPr="00DD7CCF" w:rsidRDefault="00D22BA6" w:rsidP="00E2714A">
      <w:pPr>
        <w:pStyle w:val="Lista3"/>
      </w:pPr>
      <w:r w:rsidRPr="00D22BA6">
        <w:t xml:space="preserve">thus, the </w:t>
      </w:r>
      <w:r w:rsidRPr="00D22BA6">
        <w:rPr>
          <w:rStyle w:val="Codeattribute"/>
        </w:rPr>
        <w:t>@quantity</w:t>
      </w:r>
      <w:r w:rsidRPr="00D22BA6">
        <w:t xml:space="preserve"> of such a gap will </w:t>
      </w:r>
      <w:r w:rsidR="000C46BE">
        <w:t xml:space="preserve">normally </w:t>
      </w:r>
      <w:r w:rsidRPr="00D22BA6">
        <w:t>be 1</w:t>
      </w:r>
      <w:r w:rsidR="000C46BE" w:rsidRPr="000C46BE">
        <w:t>, except in rare cases where you are confident that two (or even more) components of the same kind (e.g. subscript) have been lost</w:t>
      </w:r>
    </w:p>
    <w:p w14:paraId="68D4011C" w14:textId="2B3CEE80" w:rsidR="00C02B8C" w:rsidRPr="00DD7CCF" w:rsidRDefault="004D2E67" w:rsidP="00E2714A">
      <w:pPr>
        <w:pStyle w:val="Lista2"/>
      </w:pPr>
      <w:r w:rsidRPr="00DD7CCF">
        <w:t xml:space="preserve">2. wrap the </w:t>
      </w:r>
      <w:r w:rsidRPr="00DD7CCF">
        <w:rPr>
          <w:rStyle w:val="Code"/>
        </w:rPr>
        <w:t>&lt;gap/&gt;</w:t>
      </w:r>
      <w:r w:rsidRPr="00DD7CCF">
        <w:t xml:space="preserve"> element </w:t>
      </w:r>
      <w:r w:rsidRPr="00E24F87">
        <w:rPr>
          <w:noProof/>
        </w:rPr>
        <w:t>(</w:t>
      </w:r>
      <w:r w:rsidRPr="00DD7CCF">
        <w:t xml:space="preserve">or each </w:t>
      </w:r>
      <w:r w:rsidRPr="00DD7CCF">
        <w:rPr>
          <w:rStyle w:val="Code"/>
        </w:rPr>
        <w:t>&lt;gap/&gt;</w:t>
      </w:r>
      <w:r w:rsidRPr="00DD7CCF">
        <w:t xml:space="preserve"> element separately) in </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&gt;</w:t>
      </w:r>
      <w:r w:rsidRPr="00DD7CCF">
        <w:t xml:space="preserve"> with an applicable value of </w:t>
      </w:r>
      <w:r w:rsidR="008525C6" w:rsidRPr="008525C6">
        <w:rPr>
          <w:rStyle w:val="Codeattribute"/>
        </w:rPr>
        <w:t>@subtype</w:t>
      </w:r>
      <w:r w:rsidR="008525C6" w:rsidRPr="008525C6">
        <w:t xml:space="preserve"> </w:t>
      </w:r>
      <w:r w:rsidRPr="00DD7CCF">
        <w:t xml:space="preserve">as per </w:t>
      </w:r>
      <w:r w:rsidR="003C3D87" w:rsidRPr="00DD7CCF">
        <w:t>§</w:t>
      </w:r>
      <w:r w:rsidR="001B68E2" w:rsidRPr="00DD7CCF">
        <w:fldChar w:fldCharType="begin"/>
      </w:r>
      <w:r w:rsidR="001B68E2" w:rsidRPr="00DD7CCF">
        <w:instrText xml:space="preserve"> REF _Ref43987131 \w \h </w:instrText>
      </w:r>
      <w:r w:rsidR="00DD7CCF">
        <w:instrText xml:space="preserve"> \* MERGEFORMAT </w:instrText>
      </w:r>
      <w:r w:rsidR="001B68E2" w:rsidRPr="00DD7CCF">
        <w:fldChar w:fldCharType="separate"/>
      </w:r>
      <w:r w:rsidR="00E90D07">
        <w:t>4.1.2</w:t>
      </w:r>
      <w:r w:rsidR="001B68E2" w:rsidRPr="00DD7CCF">
        <w:fldChar w:fldCharType="end"/>
      </w:r>
    </w:p>
    <w:p w14:paraId="283B86AF" w14:textId="32665BBC" w:rsidR="00C02B8C" w:rsidRPr="00DD7CCF" w:rsidRDefault="004D2E67" w:rsidP="00E2714A">
      <w:pPr>
        <w:pStyle w:val="Lista3"/>
      </w:pPr>
      <w:r w:rsidRPr="00DD7CCF">
        <w:t xml:space="preserve">if the lost component is a vowel whose prosodic length is known </w:t>
      </w:r>
      <w:r w:rsidRPr="00E24F87">
        <w:rPr>
          <w:noProof/>
        </w:rPr>
        <w:t>(</w:t>
      </w:r>
      <w:r w:rsidRPr="00DD7CCF">
        <w:t xml:space="preserve">because it is in verse, or deduced from the extant phonemic context) then add the attribute </w:t>
      </w:r>
      <w:r w:rsidR="008525C6" w:rsidRPr="008525C6">
        <w:rPr>
          <w:rStyle w:val="Codeattribute"/>
        </w:rPr>
        <w:t>@met</w:t>
      </w:r>
      <w:r w:rsidR="008525C6" w:rsidRPr="008525C6">
        <w:t xml:space="preserve"> </w:t>
      </w:r>
      <w:r w:rsidRPr="00E24F87">
        <w:rPr>
          <w:noProof/>
        </w:rPr>
        <w:t>(</w:t>
      </w:r>
      <w:r w:rsidRPr="00DD7CCF">
        <w:t xml:space="preserve">as per </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E90D07">
        <w:t>5.4.4</w:t>
      </w:r>
      <w:r w:rsidR="009A6168" w:rsidRPr="00DD7CCF">
        <w:fldChar w:fldCharType="end"/>
      </w:r>
      <w:r w:rsidRPr="00DD7CCF">
        <w:t xml:space="preserve">) to the </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&gt;</w:t>
      </w:r>
      <w:r w:rsidRPr="00DD7CCF">
        <w:t xml:space="preserve"> wrapper </w:t>
      </w:r>
      <w:r w:rsidRPr="00E24F87">
        <w:rPr>
          <w:noProof/>
        </w:rPr>
        <w:t>(</w:t>
      </w:r>
      <w:r w:rsidRPr="00DD7CCF">
        <w:t xml:space="preserve">instead of adding an extra </w:t>
      </w:r>
      <w:r w:rsidRPr="00DD7CCF">
        <w:rPr>
          <w:rStyle w:val="Code"/>
        </w:rPr>
        <w:t>&lt;seg&gt;</w:t>
      </w:r>
      <w:r w:rsidRPr="00DD7CCF">
        <w:t xml:space="preserve"> element to be qualified by </w:t>
      </w:r>
      <w:r w:rsidR="008525C6" w:rsidRPr="008525C6">
        <w:rPr>
          <w:rStyle w:val="Codeattribute"/>
        </w:rPr>
        <w:t>@met</w:t>
      </w:r>
      <w:r w:rsidR="008525C6" w:rsidRPr="008525C6">
        <w:t>)</w:t>
      </w:r>
      <w:r w:rsidRPr="00F47381">
        <w:rPr>
          <w:rStyle w:val="Lbjegyzet-hivatkozs"/>
        </w:rPr>
        <w:footnoteReference w:id="31"/>
      </w:r>
    </w:p>
    <w:p w14:paraId="0EAAB68D" w14:textId="15C90FA7" w:rsidR="004F4C63" w:rsidRPr="00DD7CCF" w:rsidRDefault="004D2E67" w:rsidP="00E2714A">
      <w:pPr>
        <w:pStyle w:val="Lista2"/>
      </w:pPr>
      <w:r w:rsidRPr="00DD7CCF">
        <w:t xml:space="preserve">3. if you deem that there is potential ambiguity regarding </w:t>
      </w:r>
      <w:r w:rsidRPr="00CD25A4">
        <w:rPr>
          <w:rStyle w:val="Foreign"/>
        </w:rPr>
        <w:t>akṣara</w:t>
      </w:r>
      <w:r w:rsidRPr="00DD7CCF">
        <w:t xml:space="preserve"> boundaries, feel free to wrap transliterated characters and lacunae belonging to a single original character in the </w:t>
      </w:r>
      <w:r w:rsidRPr="00CD25A4">
        <w:t xml:space="preserve">element </w:t>
      </w: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t xml:space="preserve"> as per </w:t>
      </w:r>
      <w:r w:rsidR="003C3D87" w:rsidRPr="00DD7CCF">
        <w:t>§</w:t>
      </w:r>
      <w:r w:rsidR="001B68E2" w:rsidRPr="00DD7CCF">
        <w:fldChar w:fldCharType="begin"/>
      </w:r>
      <w:r w:rsidR="001B68E2" w:rsidRPr="00DD7CCF">
        <w:instrText xml:space="preserve"> REF _Ref43987221 \w \h </w:instrText>
      </w:r>
      <w:r w:rsidR="00DD7CCF">
        <w:instrText xml:space="preserve"> \* MERGEFORMAT </w:instrText>
      </w:r>
      <w:r w:rsidR="001B68E2" w:rsidRPr="00DD7CCF">
        <w:fldChar w:fldCharType="separate"/>
      </w:r>
      <w:r w:rsidR="00E90D07">
        <w:t>4.1.1</w:t>
      </w:r>
      <w:r w:rsidR="001B68E2" w:rsidRPr="00DD7CCF">
        <w:fldChar w:fldCharType="end"/>
      </w:r>
    </w:p>
    <w:p w14:paraId="462A03EF" w14:textId="77777777" w:rsidR="00B3351B" w:rsidRPr="00DD7CCF" w:rsidRDefault="00B3351B" w:rsidP="00F14096"/>
    <w:tbl>
      <w:tblPr>
        <w:tblStyle w:val="CodeSampleTable"/>
        <w:tblW w:w="0" w:type="auto"/>
        <w:tblLook w:val="04A0" w:firstRow="1" w:lastRow="0" w:firstColumn="1" w:lastColumn="0" w:noHBand="0" w:noVBand="1"/>
      </w:tblPr>
      <w:tblGrid>
        <w:gridCol w:w="5254"/>
        <w:gridCol w:w="4368"/>
      </w:tblGrid>
      <w:tr w:rsidR="00B3351B" w:rsidRPr="00DD7CCF" w14:paraId="0AC26546" w14:textId="77777777" w:rsidTr="00B3351B">
        <w:trPr>
          <w:cnfStyle w:val="100000000000" w:firstRow="1" w:lastRow="0" w:firstColumn="0" w:lastColumn="0" w:oddVBand="0" w:evenVBand="0" w:oddHBand="0" w:evenHBand="0" w:firstRowFirstColumn="0" w:firstRowLastColumn="0" w:lastRowFirstColumn="0" w:lastRowLastColumn="0"/>
        </w:trPr>
        <w:tc>
          <w:tcPr>
            <w:tcW w:w="9054" w:type="dxa"/>
            <w:gridSpan w:val="2"/>
          </w:tcPr>
          <w:p w14:paraId="54E5B0F4" w14:textId="7CEBD5A0" w:rsidR="00B3351B" w:rsidRPr="00DD7CCF" w:rsidRDefault="00B3351B" w:rsidP="00B3351B">
            <w:pPr>
              <w:pStyle w:val="Kpalrs"/>
            </w:pPr>
            <w:r w:rsidRPr="00DD7CCF">
              <w:t xml:space="preserve">Example </w:t>
            </w:r>
            <w:r>
              <w:fldChar w:fldCharType="begin"/>
            </w:r>
            <w:r>
              <w:instrText xml:space="preserve"> STYLEREF 3 \s </w:instrText>
            </w:r>
            <w:r>
              <w:fldChar w:fldCharType="separate"/>
            </w:r>
            <w:r w:rsidR="005E67E7">
              <w:rPr>
                <w:noProof/>
              </w:rPr>
              <w:t>5.4.5</w:t>
            </w:r>
            <w:r>
              <w:rPr>
                <w:noProof/>
              </w:rPr>
              <w:fldChar w:fldCharType="end"/>
            </w:r>
            <w:r w:rsidRPr="00DD7CCF">
              <w:t>.</w:t>
            </w:r>
            <w:r>
              <w:fldChar w:fldCharType="begin"/>
            </w:r>
            <w:r>
              <w:instrText xml:space="preserve"> SEQ Example \* ALPHABETIC \s 3 </w:instrText>
            </w:r>
            <w:r>
              <w:fldChar w:fldCharType="separate"/>
            </w:r>
            <w:r w:rsidR="005E67E7">
              <w:rPr>
                <w:noProof/>
              </w:rPr>
              <w:t>A</w:t>
            </w:r>
            <w:r>
              <w:rPr>
                <w:noProof/>
              </w:rPr>
              <w:fldChar w:fldCharType="end"/>
            </w:r>
            <w:r w:rsidRPr="00DD7CCF">
              <w:t xml:space="preserve">: lost </w:t>
            </w:r>
            <w:r w:rsidR="004B08F9" w:rsidRPr="00DD7CCF">
              <w:t>consonants</w:t>
            </w:r>
          </w:p>
        </w:tc>
      </w:tr>
      <w:tr w:rsidR="00B3351B" w:rsidRPr="00DD7CCF" w14:paraId="265C077E" w14:textId="77777777" w:rsidTr="00B3351B">
        <w:tc>
          <w:tcPr>
            <w:tcW w:w="5946" w:type="dxa"/>
          </w:tcPr>
          <w:p w14:paraId="5EB3DFBB" w14:textId="77777777" w:rsidR="00B3351B" w:rsidRPr="00DD7CCF" w:rsidRDefault="00B3351B" w:rsidP="000123EA">
            <w:pPr>
              <w:pStyle w:val="TableNote"/>
              <w:keepNext/>
            </w:pPr>
            <w:r w:rsidRPr="00DD7CCF">
              <w:t xml:space="preserve">a vowel marker for </w:t>
            </w:r>
            <w:r w:rsidRPr="00DD7CCF">
              <w:rPr>
                <w:rStyle w:val="Foreign"/>
              </w:rPr>
              <w:t>ā</w:t>
            </w:r>
            <w:r w:rsidRPr="00DD7CCF">
              <w:t xml:space="preserve"> and an </w:t>
            </w:r>
            <w:r w:rsidRPr="00DD7CCF">
              <w:rPr>
                <w:rStyle w:val="Foreign"/>
              </w:rPr>
              <w:t>anusvāra</w:t>
            </w:r>
            <w:r w:rsidRPr="00DD7CCF">
              <w:t xml:space="preserve"> are visible in the last partial line of a fragment</w:t>
            </w:r>
          </w:p>
        </w:tc>
        <w:tc>
          <w:tcPr>
            <w:tcW w:w="3108" w:type="dxa"/>
            <w:vMerge w:val="restart"/>
          </w:tcPr>
          <w:p w14:paraId="359AF6B4" w14:textId="77777777" w:rsidR="00B3351B" w:rsidRPr="00DD7CCF" w:rsidRDefault="00B3351B" w:rsidP="000123EA">
            <w:pPr>
              <w:keepNext/>
            </w:pPr>
          </w:p>
          <w:p w14:paraId="14F73534" w14:textId="77777777" w:rsidR="00B3351B" w:rsidRPr="00DD7CCF" w:rsidRDefault="00B3351B" w:rsidP="000123EA">
            <w:pPr>
              <w:keepNext/>
            </w:pPr>
          </w:p>
          <w:p w14:paraId="6AC0CF40" w14:textId="77777777" w:rsidR="00B3351B" w:rsidRPr="00DD7CCF" w:rsidRDefault="00B3351B" w:rsidP="000123EA">
            <w:pPr>
              <w:keepNext/>
            </w:pPr>
          </w:p>
          <w:p w14:paraId="01DBAF68" w14:textId="77777777" w:rsidR="00B3351B" w:rsidRPr="00DD7CCF" w:rsidRDefault="00B3351B" w:rsidP="000123EA">
            <w:pPr>
              <w:keepNext/>
            </w:pPr>
          </w:p>
          <w:p w14:paraId="63E4E47F" w14:textId="77777777" w:rsidR="00B3351B" w:rsidRPr="00DD7CCF" w:rsidRDefault="00B3351B" w:rsidP="000123EA">
            <w:pPr>
              <w:keepNext/>
            </w:pPr>
          </w:p>
          <w:p w14:paraId="5F1ED36C" w14:textId="77777777" w:rsidR="00B3351B" w:rsidRPr="00DD7CCF" w:rsidRDefault="00B3351B" w:rsidP="000123EA">
            <w:pPr>
              <w:keepNext/>
            </w:pPr>
          </w:p>
          <w:p w14:paraId="3CA1CDAC" w14:textId="77777777" w:rsidR="00B3351B" w:rsidRPr="00DD7CCF" w:rsidRDefault="00B3351B" w:rsidP="000123EA">
            <w:pPr>
              <w:keepNext/>
            </w:pPr>
            <w:r w:rsidRPr="00DD7CCF">
              <w:rPr>
                <w:noProof/>
              </w:rPr>
              <w:drawing>
                <wp:inline distT="114300" distB="114300" distL="114300" distR="114300" wp14:anchorId="1BD18A07" wp14:editId="50A8F460">
                  <wp:extent cx="2768600" cy="1074382"/>
                  <wp:effectExtent l="0" t="0" r="0" b="0"/>
                  <wp:docPr id="2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52"/>
                          <a:srcRect/>
                          <a:stretch>
                            <a:fillRect/>
                          </a:stretch>
                        </pic:blipFill>
                        <pic:spPr>
                          <a:xfrm>
                            <a:off x="0" y="0"/>
                            <a:ext cx="2920140" cy="1133189"/>
                          </a:xfrm>
                          <a:prstGeom prst="rect">
                            <a:avLst/>
                          </a:prstGeom>
                          <a:ln/>
                        </pic:spPr>
                      </pic:pic>
                    </a:graphicData>
                  </a:graphic>
                </wp:inline>
              </w:drawing>
            </w:r>
          </w:p>
        </w:tc>
      </w:tr>
      <w:tr w:rsidR="00B3351B" w:rsidRPr="00DD7CCF" w14:paraId="720D26C9" w14:textId="77777777" w:rsidTr="00B3351B">
        <w:tc>
          <w:tcPr>
            <w:tcW w:w="5946" w:type="dxa"/>
          </w:tcPr>
          <w:p w14:paraId="3398359B" w14:textId="17C1453D" w:rsidR="00B3351B" w:rsidRPr="00DD7CCF" w:rsidRDefault="00B3351B" w:rsidP="00B3351B">
            <w:pPr>
              <w:pStyle w:val="CodeParagraph"/>
              <w:rPr>
                <w:rStyle w:val="Code"/>
              </w:rPr>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 xml:space="preserve">&gt;&lt;seg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"body"</w:t>
            </w:r>
            <w:r w:rsidRPr="00DD7CCF">
              <w:rPr>
                <w:rStyle w:val="Code"/>
              </w:rPr>
              <w:t xml:space="preserve">&gt;&lt;gap </w:t>
            </w:r>
            <w:r w:rsidRPr="00DD7CCF">
              <w:rPr>
                <w:rStyle w:val="Codeattribute"/>
              </w:rPr>
              <w:t>reason</w:t>
            </w:r>
            <w:r w:rsidRPr="00DD7CCF">
              <w:rPr>
                <w:rStyle w:val="Code"/>
              </w:rPr>
              <w:t>=</w:t>
            </w:r>
            <w:r w:rsidRPr="0046000E">
              <w:rPr>
                <w:rStyle w:val="Codevalue"/>
              </w:rPr>
              <w:t>"</w:t>
            </w:r>
            <w:r w:rsidR="004F4805">
              <w:rPr>
                <w:rStyle w:val="Codevalue"/>
              </w:rPr>
              <w:t>lost</w:t>
            </w:r>
            <w:r w:rsidRPr="0046000E">
              <w:rPr>
                <w:rStyle w:val="Codevalue"/>
              </w:rPr>
              <w: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w:t>
            </w:r>
            <w:r w:rsidRPr="00DD7CCF">
              <w:rPr>
                <w:rStyle w:val="Codetext"/>
              </w:rPr>
              <w:t>ā</w:t>
            </w:r>
            <w:r w:rsidRPr="00DD7CCF">
              <w:rPr>
                <w:rStyle w:val="Code"/>
              </w:rPr>
              <w:t>&lt;/seg&gt;</w:t>
            </w:r>
          </w:p>
          <w:p w14:paraId="714D4410" w14:textId="5285B5A5" w:rsidR="00B3351B" w:rsidRPr="00DD7CCF" w:rsidRDefault="00B3351B" w:rsidP="00B3351B">
            <w:pPr>
              <w:pStyle w:val="CodeParagraph"/>
              <w:rPr>
                <w:rStyle w:val="Code"/>
              </w:rPr>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 xml:space="preserve">&gt;&lt;seg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"body"</w:t>
            </w:r>
            <w:r w:rsidRPr="00DD7CCF">
              <w:rPr>
                <w:rStyle w:val="Code"/>
              </w:rPr>
              <w:t xml:space="preserve">&gt;&lt;gap </w:t>
            </w:r>
            <w:r w:rsidRPr="00DD7CCF">
              <w:rPr>
                <w:rStyle w:val="Codeattribute"/>
              </w:rPr>
              <w:t>reason</w:t>
            </w:r>
            <w:r w:rsidRPr="00DD7CCF">
              <w:rPr>
                <w:rStyle w:val="Code"/>
              </w:rPr>
              <w:t>=</w:t>
            </w:r>
            <w:r w:rsidRPr="0046000E">
              <w:rPr>
                <w:rStyle w:val="Codevalue"/>
              </w:rPr>
              <w:t>"</w:t>
            </w:r>
            <w:r w:rsidR="004F4805">
              <w:rPr>
                <w:rStyle w:val="Codevalue"/>
              </w:rPr>
              <w:t>lost</w:t>
            </w:r>
            <w:r w:rsidRPr="0046000E">
              <w:rPr>
                <w:rStyle w:val="Codevalue"/>
              </w:rPr>
              <w: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 xml:space="preserve">/&gt;&lt;/seg&gt;&lt;unclear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a</w:t>
            </w:r>
            <w:r w:rsidRPr="00DD7CCF">
              <w:rPr>
                <w:rStyle w:val="Code"/>
              </w:rPr>
              <w:t>&lt;/unclear&gt;</w:t>
            </w:r>
            <w:r w:rsidRPr="00DD7CCF">
              <w:rPr>
                <w:rStyle w:val="Codetext"/>
              </w:rPr>
              <w:t>ṁ</w:t>
            </w:r>
            <w:r w:rsidRPr="00DD7CCF">
              <w:rPr>
                <w:rStyle w:val="Code"/>
              </w:rPr>
              <w:t>&lt;/seg&gt;</w:t>
            </w:r>
          </w:p>
        </w:tc>
        <w:tc>
          <w:tcPr>
            <w:tcW w:w="3108" w:type="dxa"/>
            <w:vMerge/>
          </w:tcPr>
          <w:p w14:paraId="3C3901F7" w14:textId="77777777" w:rsidR="00B3351B" w:rsidRPr="00DD7CCF" w:rsidRDefault="00B3351B" w:rsidP="00B3351B">
            <w:pPr>
              <w:pStyle w:val="CodeParagraph"/>
              <w:rPr>
                <w:rStyle w:val="Code"/>
              </w:rPr>
            </w:pPr>
          </w:p>
        </w:tc>
      </w:tr>
    </w:tbl>
    <w:p w14:paraId="7D95E6D9" w14:textId="77777777" w:rsidR="00B3351B" w:rsidRPr="00DD7CCF" w:rsidRDefault="00B3351B" w:rsidP="00B3351B"/>
    <w:tbl>
      <w:tblPr>
        <w:tblStyle w:val="CodeSampleTable"/>
        <w:tblW w:w="5000" w:type="pct"/>
        <w:tblLook w:val="04A0" w:firstRow="1" w:lastRow="0" w:firstColumn="1" w:lastColumn="0" w:noHBand="0" w:noVBand="1"/>
      </w:tblPr>
      <w:tblGrid>
        <w:gridCol w:w="9622"/>
      </w:tblGrid>
      <w:tr w:rsidR="00B3351B" w:rsidRPr="00DD7CCF" w14:paraId="1DDA7ABD"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7AC62085" w14:textId="66B99F9F" w:rsidR="00B3351B" w:rsidRPr="00DD7CCF" w:rsidRDefault="00B3351B" w:rsidP="00B3351B">
            <w:pPr>
              <w:pStyle w:val="Kpalrs"/>
            </w:pPr>
            <w:r w:rsidRPr="00DD7CCF">
              <w:t xml:space="preserve">Example </w:t>
            </w:r>
            <w:r>
              <w:fldChar w:fldCharType="begin"/>
            </w:r>
            <w:r>
              <w:instrText xml:space="preserve"> STYLEREF 3 \s </w:instrText>
            </w:r>
            <w:r>
              <w:fldChar w:fldCharType="separate"/>
            </w:r>
            <w:r w:rsidR="005E67E7">
              <w:rPr>
                <w:noProof/>
              </w:rPr>
              <w:t>5.4.5</w:t>
            </w:r>
            <w:r>
              <w:rPr>
                <w:noProof/>
              </w:rPr>
              <w:fldChar w:fldCharType="end"/>
            </w:r>
            <w:r w:rsidRPr="00DD7CCF">
              <w:t>.</w:t>
            </w:r>
            <w:r>
              <w:fldChar w:fldCharType="begin"/>
            </w:r>
            <w:r>
              <w:instrText xml:space="preserve"> SEQ Example \* ALPHABETIC \s 3 </w:instrText>
            </w:r>
            <w:r>
              <w:fldChar w:fldCharType="separate"/>
            </w:r>
            <w:r w:rsidR="005E67E7">
              <w:rPr>
                <w:noProof/>
              </w:rPr>
              <w:t>B</w:t>
            </w:r>
            <w:r>
              <w:rPr>
                <w:noProof/>
              </w:rPr>
              <w:fldChar w:fldCharType="end"/>
            </w:r>
            <w:r w:rsidRPr="00DD7CCF">
              <w:t xml:space="preserve">: lost </w:t>
            </w:r>
            <w:r w:rsidR="004B08F9" w:rsidRPr="00DD7CCF">
              <w:t>vowel marker</w:t>
            </w:r>
          </w:p>
        </w:tc>
      </w:tr>
      <w:tr w:rsidR="004B08F9" w:rsidRPr="00DD7CCF" w14:paraId="57475109" w14:textId="77777777" w:rsidTr="00837BA5">
        <w:tc>
          <w:tcPr>
            <w:tcW w:w="5000" w:type="pct"/>
          </w:tcPr>
          <w:p w14:paraId="61A37834" w14:textId="77777777" w:rsidR="004B08F9" w:rsidRPr="00DD7CCF" w:rsidRDefault="004B08F9" w:rsidP="00B3351B">
            <w:pPr>
              <w:pStyle w:val="Kpalrs"/>
            </w:pPr>
            <w:r w:rsidRPr="00DD7CCF">
              <w:rPr>
                <w:noProof/>
              </w:rPr>
              <w:drawing>
                <wp:inline distT="0" distB="0" distL="0" distR="0" wp14:anchorId="7CB3EBCD" wp14:editId="1D6A0B04">
                  <wp:extent cx="2187575" cy="875030"/>
                  <wp:effectExtent l="0" t="0" r="3175" b="1270"/>
                  <wp:docPr id="1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3">
                            <a:extLst>
                              <a:ext uri="{28A0092B-C50C-407E-A947-70E740481C1C}">
                                <a14:useLocalDpi xmlns:a14="http://schemas.microsoft.com/office/drawing/2010/main" val="0"/>
                              </a:ext>
                            </a:extLst>
                          </a:blip>
                          <a:srcRect/>
                          <a:stretch>
                            <a:fillRect/>
                          </a:stretch>
                        </pic:blipFill>
                        <pic:spPr>
                          <a:xfrm>
                            <a:off x="0" y="0"/>
                            <a:ext cx="2187575" cy="875030"/>
                          </a:xfrm>
                          <a:prstGeom prst="rect">
                            <a:avLst/>
                          </a:prstGeom>
                          <a:ln/>
                        </pic:spPr>
                      </pic:pic>
                    </a:graphicData>
                  </a:graphic>
                </wp:inline>
              </w:drawing>
            </w:r>
          </w:p>
        </w:tc>
      </w:tr>
      <w:tr w:rsidR="004B08F9" w:rsidRPr="00DD7CCF" w14:paraId="0C101D5E" w14:textId="77777777" w:rsidTr="00837BA5">
        <w:tc>
          <w:tcPr>
            <w:tcW w:w="5000" w:type="pct"/>
          </w:tcPr>
          <w:p w14:paraId="65FCA08E" w14:textId="77777777" w:rsidR="004B08F9" w:rsidRPr="00DD7CCF" w:rsidRDefault="004B08F9" w:rsidP="00B3351B">
            <w:pPr>
              <w:pStyle w:val="TableNote"/>
            </w:pPr>
            <w:r w:rsidRPr="00DD7CCF">
              <w:t xml:space="preserve">the consonant </w:t>
            </w:r>
            <w:r w:rsidRPr="00DD7CCF">
              <w:rPr>
                <w:rStyle w:val="Foreign"/>
              </w:rPr>
              <w:t>t</w:t>
            </w:r>
            <w:r w:rsidRPr="00DD7CCF">
              <w:t xml:space="preserve"> has so much damage around it that it may have had any of several vowel marks or none, as in the hypothetical image here</w:t>
            </w:r>
          </w:p>
          <w:p w14:paraId="27A86312" w14:textId="77777777" w:rsidR="004B08F9" w:rsidRPr="00DD7CCF" w:rsidRDefault="004B08F9" w:rsidP="00B3351B">
            <w:pPr>
              <w:pStyle w:val="TableNote"/>
            </w:pPr>
            <w:r w:rsidRPr="00DD7CCF">
              <w:t>some candidates are shown on the right</w:t>
            </w:r>
          </w:p>
          <w:p w14:paraId="01ED6A35" w14:textId="77777777" w:rsidR="004B08F9" w:rsidRPr="00DD7CCF" w:rsidRDefault="004B08F9" w:rsidP="004B08F9">
            <w:pPr>
              <w:pStyle w:val="TableNote"/>
            </w:pPr>
            <w:r w:rsidRPr="00DD7CCF">
              <w:t xml:space="preserve">this is a scenario which some of us are used to transliterating as </w:t>
            </w:r>
            <w:r w:rsidRPr="00DD7CCF">
              <w:rPr>
                <w:rStyle w:val="Foreign"/>
              </w:rPr>
              <w:t>tV</w:t>
            </w:r>
          </w:p>
        </w:tc>
      </w:tr>
      <w:tr w:rsidR="004B08F9" w:rsidRPr="00DD7CCF" w14:paraId="6F3E675B" w14:textId="77777777" w:rsidTr="00837BA5">
        <w:tc>
          <w:tcPr>
            <w:tcW w:w="5000" w:type="pct"/>
          </w:tcPr>
          <w:p w14:paraId="614355C6" w14:textId="77777777" w:rsidR="004B08F9" w:rsidRPr="00DD7CCF" w:rsidRDefault="004B08F9" w:rsidP="00B3351B">
            <w:pPr>
              <w:pStyle w:val="CodeParagraph"/>
              <w:rPr>
                <w:rStyle w:val="Code"/>
              </w:rPr>
            </w:pPr>
            <w:r w:rsidRPr="00DD7CCF">
              <w:rPr>
                <w:rStyle w:val="Codetext"/>
              </w:rPr>
              <w:t>t</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"vowel"</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w:t>
            </w:r>
          </w:p>
        </w:tc>
      </w:tr>
    </w:tbl>
    <w:p w14:paraId="48100831" w14:textId="77777777" w:rsidR="00B3351B" w:rsidRPr="00DD7CCF" w:rsidRDefault="00B3351B" w:rsidP="00B3351B"/>
    <w:tbl>
      <w:tblPr>
        <w:tblStyle w:val="CodeSampleTable"/>
        <w:tblW w:w="5000" w:type="pct"/>
        <w:tblLook w:val="04A0" w:firstRow="1" w:lastRow="0" w:firstColumn="1" w:lastColumn="0" w:noHBand="0" w:noVBand="1"/>
      </w:tblPr>
      <w:tblGrid>
        <w:gridCol w:w="9622"/>
      </w:tblGrid>
      <w:tr w:rsidR="004B08F9" w:rsidRPr="00DD7CCF" w14:paraId="53B27513"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A171CA3" w14:textId="031E697F" w:rsidR="004B08F9" w:rsidRPr="00DD7CCF" w:rsidRDefault="004B08F9" w:rsidP="009F585E">
            <w:pPr>
              <w:pStyle w:val="Kpalrs"/>
            </w:pPr>
            <w:r w:rsidRPr="00DD7CCF">
              <w:lastRenderedPageBreak/>
              <w:t xml:space="preserve">Example </w:t>
            </w:r>
            <w:r>
              <w:fldChar w:fldCharType="begin"/>
            </w:r>
            <w:r>
              <w:instrText xml:space="preserve"> STYLEREF 3 \s </w:instrText>
            </w:r>
            <w:r>
              <w:fldChar w:fldCharType="separate"/>
            </w:r>
            <w:r w:rsidR="005E67E7">
              <w:rPr>
                <w:noProof/>
              </w:rPr>
              <w:t>5.4.5</w:t>
            </w:r>
            <w:r>
              <w:rPr>
                <w:noProof/>
              </w:rPr>
              <w:fldChar w:fldCharType="end"/>
            </w:r>
            <w:r w:rsidRPr="00DD7CCF">
              <w:t>.</w:t>
            </w:r>
            <w:r>
              <w:fldChar w:fldCharType="begin"/>
            </w:r>
            <w:r>
              <w:instrText xml:space="preserve"> SEQ Example \* ALPHABETIC \s 3 </w:instrText>
            </w:r>
            <w:r>
              <w:fldChar w:fldCharType="separate"/>
            </w:r>
            <w:r w:rsidR="005E67E7">
              <w:rPr>
                <w:noProof/>
              </w:rPr>
              <w:t>C</w:t>
            </w:r>
            <w:r>
              <w:rPr>
                <w:noProof/>
              </w:rPr>
              <w:fldChar w:fldCharType="end"/>
            </w:r>
            <w:r w:rsidRPr="00DD7CCF">
              <w:t>: lost body with subscript component</w:t>
            </w:r>
          </w:p>
        </w:tc>
      </w:tr>
      <w:tr w:rsidR="004B08F9" w:rsidRPr="00DD7CCF" w14:paraId="0AC163EB" w14:textId="77777777" w:rsidTr="00837BA5">
        <w:tc>
          <w:tcPr>
            <w:tcW w:w="5000" w:type="pct"/>
          </w:tcPr>
          <w:p w14:paraId="00424E45" w14:textId="77777777" w:rsidR="004B08F9" w:rsidRPr="00DD7CCF" w:rsidRDefault="004B08F9" w:rsidP="009F585E">
            <w:pPr>
              <w:pStyle w:val="Kpalrs"/>
            </w:pPr>
            <w:r w:rsidRPr="00DD7CCF">
              <w:rPr>
                <w:noProof/>
              </w:rPr>
              <w:drawing>
                <wp:inline distT="0" distB="0" distL="0" distR="0" wp14:anchorId="08354F87" wp14:editId="0038B4EE">
                  <wp:extent cx="2967186" cy="844550"/>
                  <wp:effectExtent l="0" t="0" r="5080" b="0"/>
                  <wp:docPr id="2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54">
                            <a:extLst>
                              <a:ext uri="{28A0092B-C50C-407E-A947-70E740481C1C}">
                                <a14:useLocalDpi xmlns:a14="http://schemas.microsoft.com/office/drawing/2010/main" val="0"/>
                              </a:ext>
                            </a:extLst>
                          </a:blip>
                          <a:srcRect/>
                          <a:stretch>
                            <a:fillRect/>
                          </a:stretch>
                        </pic:blipFill>
                        <pic:spPr>
                          <a:xfrm>
                            <a:off x="0" y="0"/>
                            <a:ext cx="2985276" cy="849699"/>
                          </a:xfrm>
                          <a:prstGeom prst="rect">
                            <a:avLst/>
                          </a:prstGeom>
                          <a:ln/>
                        </pic:spPr>
                      </pic:pic>
                    </a:graphicData>
                  </a:graphic>
                </wp:inline>
              </w:drawing>
            </w:r>
          </w:p>
        </w:tc>
      </w:tr>
      <w:tr w:rsidR="004B08F9" w:rsidRPr="00DD7CCF" w14:paraId="4C835A99" w14:textId="77777777" w:rsidTr="00837BA5">
        <w:tc>
          <w:tcPr>
            <w:tcW w:w="5000" w:type="pct"/>
          </w:tcPr>
          <w:p w14:paraId="3822E05A" w14:textId="77777777" w:rsidR="004B08F9" w:rsidRPr="00DD7CCF" w:rsidRDefault="004B08F9" w:rsidP="009F585E">
            <w:pPr>
              <w:pStyle w:val="TableNote"/>
            </w:pPr>
            <w:r w:rsidRPr="00DD7CCF">
              <w:t xml:space="preserve">a clear subscript </w:t>
            </w:r>
            <w:r w:rsidRPr="00DD7CCF">
              <w:rPr>
                <w:rStyle w:val="Foreign"/>
              </w:rPr>
              <w:t>y</w:t>
            </w:r>
            <w:r w:rsidRPr="00DD7CCF">
              <w:t xml:space="preserve"> survives but the principal consonant</w:t>
            </w:r>
            <w:r w:rsidRPr="00E24F87">
              <w:rPr>
                <w:noProof/>
              </w:rPr>
              <w:t>(</w:t>
            </w:r>
            <w:r w:rsidRPr="00DD7CCF">
              <w:t>s) are obliterated along with any vowel marker, as in the hypothetical image above</w:t>
            </w:r>
          </w:p>
          <w:p w14:paraId="2D05A478" w14:textId="77777777" w:rsidR="004B08F9" w:rsidRPr="00DD7CCF" w:rsidRDefault="004B08F9" w:rsidP="009F585E">
            <w:pPr>
              <w:pStyle w:val="TableNote"/>
            </w:pPr>
            <w:r w:rsidRPr="00DD7CCF">
              <w:t>some candidates are shown on the right</w:t>
            </w:r>
          </w:p>
        </w:tc>
      </w:tr>
      <w:tr w:rsidR="004B08F9" w:rsidRPr="00DD7CCF" w14:paraId="783461AC" w14:textId="77777777" w:rsidTr="00837BA5">
        <w:tc>
          <w:tcPr>
            <w:tcW w:w="5000" w:type="pct"/>
          </w:tcPr>
          <w:p w14:paraId="6637729A" w14:textId="77777777" w:rsidR="004B08F9" w:rsidRPr="00DD7CCF" w:rsidRDefault="004B08F9" w:rsidP="009F585E">
            <w:pPr>
              <w:pStyle w:val="CodeParagraph"/>
              <w:rPr>
                <w:rStyle w:val="Code"/>
              </w:rPr>
            </w:pP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"body"</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w:t>
            </w:r>
            <w:r w:rsidRPr="00DD7CCF">
              <w:rPr>
                <w:rStyle w:val="Codetext"/>
              </w:rPr>
              <w:t>y</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"vowel"</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w:t>
            </w:r>
          </w:p>
        </w:tc>
      </w:tr>
    </w:tbl>
    <w:p w14:paraId="0C93FAA0" w14:textId="77777777" w:rsidR="004B08F9" w:rsidRPr="00DD7CCF" w:rsidRDefault="004B08F9"/>
    <w:tbl>
      <w:tblPr>
        <w:tblStyle w:val="CodeSampleTable"/>
        <w:tblW w:w="5000" w:type="pct"/>
        <w:tblLook w:val="04A0" w:firstRow="1" w:lastRow="0" w:firstColumn="1" w:lastColumn="0" w:noHBand="0" w:noVBand="1"/>
      </w:tblPr>
      <w:tblGrid>
        <w:gridCol w:w="9622"/>
      </w:tblGrid>
      <w:tr w:rsidR="004B08F9" w:rsidRPr="00DD7CCF" w14:paraId="0DD21509"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4027869" w14:textId="2954512A" w:rsidR="004B08F9" w:rsidRPr="00DD7CCF" w:rsidRDefault="004B08F9" w:rsidP="009F585E">
            <w:pPr>
              <w:pStyle w:val="Kpalrs"/>
            </w:pPr>
            <w:r w:rsidRPr="00DD7CCF">
              <w:t xml:space="preserve">Example </w:t>
            </w:r>
            <w:r>
              <w:fldChar w:fldCharType="begin"/>
            </w:r>
            <w:r>
              <w:instrText xml:space="preserve"> STYLEREF 3 \s </w:instrText>
            </w:r>
            <w:r>
              <w:fldChar w:fldCharType="separate"/>
            </w:r>
            <w:r w:rsidR="005E67E7">
              <w:rPr>
                <w:noProof/>
              </w:rPr>
              <w:t>5.4.5</w:t>
            </w:r>
            <w:r>
              <w:rPr>
                <w:noProof/>
              </w:rPr>
              <w:fldChar w:fldCharType="end"/>
            </w:r>
            <w:r w:rsidRPr="00DD7CCF">
              <w:t>.</w:t>
            </w:r>
            <w:r>
              <w:fldChar w:fldCharType="begin"/>
            </w:r>
            <w:r>
              <w:instrText xml:space="preserve"> SEQ Example \* ALPHABETIC \s 3 </w:instrText>
            </w:r>
            <w:r>
              <w:fldChar w:fldCharType="separate"/>
            </w:r>
            <w:r w:rsidR="005E67E7">
              <w:rPr>
                <w:noProof/>
              </w:rPr>
              <w:t>D</w:t>
            </w:r>
            <w:r>
              <w:rPr>
                <w:noProof/>
              </w:rPr>
              <w:fldChar w:fldCharType="end"/>
            </w:r>
            <w:r w:rsidRPr="00DD7CCF">
              <w:t>: a complex sequence of partially lost characters</w:t>
            </w:r>
          </w:p>
        </w:tc>
      </w:tr>
      <w:tr w:rsidR="004B08F9" w:rsidRPr="00DD7CCF" w14:paraId="12F88F76" w14:textId="77777777" w:rsidTr="00837BA5">
        <w:tc>
          <w:tcPr>
            <w:tcW w:w="5000" w:type="pct"/>
          </w:tcPr>
          <w:p w14:paraId="4F7DB949" w14:textId="77777777" w:rsidR="004B08F9" w:rsidRPr="00DD7CCF" w:rsidRDefault="004B08F9" w:rsidP="004B08F9">
            <w:pPr>
              <w:pStyle w:val="TableNote"/>
            </w:pPr>
            <w:r w:rsidRPr="00DD7CCF">
              <w:t xml:space="preserve">a sequence comprised of the following elements, which are known to follow the prosodic pattern </w:t>
            </w:r>
            <w:r w:rsidRPr="000F7351">
              <w:rPr>
                <w:rStyle w:val="MetreCode"/>
              </w:rPr>
              <w:t>−−⏑</w:t>
            </w:r>
          </w:p>
          <w:p w14:paraId="2539F625" w14:textId="77777777" w:rsidR="004B08F9" w:rsidRPr="00DD7CCF" w:rsidRDefault="004B08F9" w:rsidP="004B08F9">
            <w:pPr>
              <w:pStyle w:val="TableNote"/>
            </w:pPr>
            <w:r w:rsidRPr="00DD7CCF">
              <w:t xml:space="preserve">the legible character </w:t>
            </w:r>
            <w:r w:rsidRPr="00DD7CCF">
              <w:rPr>
                <w:rStyle w:val="Foreign"/>
              </w:rPr>
              <w:t>ku</w:t>
            </w:r>
            <w:r w:rsidRPr="00DD7CCF">
              <w:t>, which is simply transliterated</w:t>
            </w:r>
          </w:p>
          <w:p w14:paraId="3BA4AE00" w14:textId="77777777" w:rsidR="004B08F9" w:rsidRPr="00DD7CCF" w:rsidRDefault="004B08F9" w:rsidP="004B08F9">
            <w:pPr>
              <w:pStyle w:val="TableNote"/>
            </w:pPr>
            <w:r w:rsidRPr="00DD7CCF">
              <w:t xml:space="preserve">one wholly illegible </w:t>
            </w:r>
            <w:r w:rsidRPr="00DD7CCF">
              <w:rPr>
                <w:rStyle w:val="Foreign"/>
              </w:rPr>
              <w:t>akṣara</w:t>
            </w:r>
            <w:r w:rsidRPr="00DD7CCF">
              <w:t xml:space="preserve">, which we prefer not to encode simply as a lacuna of one character which is prosodically long, as this would obscure the fact that since the preceding </w:t>
            </w:r>
            <w:r w:rsidRPr="00E24F87">
              <w:rPr>
                <w:noProof/>
              </w:rPr>
              <w:t>(</w:t>
            </w:r>
            <w:r w:rsidRPr="00DD7CCF">
              <w:t xml:space="preserve">clear) </w:t>
            </w:r>
            <w:r w:rsidRPr="00DD7CCF">
              <w:rPr>
                <w:rStyle w:val="Foreign"/>
              </w:rPr>
              <w:t>ku</w:t>
            </w:r>
            <w:r w:rsidRPr="00DD7CCF">
              <w:t xml:space="preserve"> is prosodically long, the present lost </w:t>
            </w:r>
            <w:r w:rsidRPr="00DD7CCF">
              <w:rPr>
                <w:rStyle w:val="Foreign"/>
              </w:rPr>
              <w:t>akṣara</w:t>
            </w:r>
            <w:r w:rsidRPr="00DD7CCF">
              <w:t xml:space="preserve"> must be a conjunct</w:t>
            </w:r>
          </w:p>
          <w:p w14:paraId="37B4178F" w14:textId="77777777" w:rsidR="004B08F9" w:rsidRPr="00DD7CCF" w:rsidRDefault="004B08F9" w:rsidP="004B08F9">
            <w:pPr>
              <w:pStyle w:val="TableNote"/>
            </w:pPr>
            <w:r w:rsidRPr="00DD7CCF">
              <w:t xml:space="preserve">a clear regular </w:t>
            </w:r>
            <w:r w:rsidRPr="00DD7CCF">
              <w:rPr>
                <w:rStyle w:val="Foreign"/>
              </w:rPr>
              <w:t>y</w:t>
            </w:r>
            <w:r w:rsidRPr="00DD7CCF">
              <w:t xml:space="preserve"> that may or may not have had a vowel marker attached</w:t>
            </w:r>
          </w:p>
        </w:tc>
      </w:tr>
      <w:tr w:rsidR="004B08F9" w:rsidRPr="00DD7CCF" w14:paraId="0EFAC7B0" w14:textId="77777777" w:rsidTr="00837BA5">
        <w:tc>
          <w:tcPr>
            <w:tcW w:w="5000" w:type="pct"/>
          </w:tcPr>
          <w:p w14:paraId="64A4526B" w14:textId="77777777" w:rsidR="004B08F9" w:rsidRPr="00DD7CCF" w:rsidRDefault="004B08F9" w:rsidP="009F585E">
            <w:pPr>
              <w:pStyle w:val="CodeParagraph"/>
              <w:rPr>
                <w:rStyle w:val="Code"/>
              </w:rPr>
            </w:pPr>
            <w:r w:rsidRPr="00DD7CCF">
              <w:rPr>
                <w:rStyle w:val="Codetext"/>
              </w:rPr>
              <w:t>ku</w:t>
            </w: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 xml:space="preserve">&gt;&lt;seg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"conjunct"</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 xml:space="preserve">/&gt;&lt;/seg&gt;&lt;seg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"vowel"</w:t>
            </w:r>
            <w:r w:rsidRPr="00DD7CCF">
              <w:rPr>
                <w:rStyle w:val="Code"/>
              </w:rPr>
              <w:t xml:space="preserve"> </w:t>
            </w:r>
            <w:r w:rsidRPr="00DD7CCF">
              <w:rPr>
                <w:rStyle w:val="Codeattribute"/>
              </w:rPr>
              <w:t>met</w:t>
            </w:r>
            <w:r w:rsidRPr="00DD7CCF">
              <w:rPr>
                <w:rStyle w:val="Code"/>
              </w:rPr>
              <w:t>=</w:t>
            </w:r>
            <w:r w:rsidRPr="0046000E">
              <w:rPr>
                <w:rStyle w:val="Codevalue"/>
              </w:rPr>
              <w:t>"+"</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/&gt;&lt;/seg&gt;&lt;/seg&gt;</w:t>
            </w:r>
            <w:r w:rsidRPr="00DD7CCF">
              <w:rPr>
                <w:rStyle w:val="Codetext"/>
              </w:rPr>
              <w:t>y</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"vowel"</w:t>
            </w:r>
            <w:r w:rsidRPr="00DD7CCF">
              <w:rPr>
                <w:rStyle w:val="Code"/>
              </w:rPr>
              <w:t xml:space="preserve"> </w:t>
            </w:r>
            <w:r w:rsidRPr="00DD7CCF">
              <w:rPr>
                <w:rStyle w:val="Codeattribute"/>
              </w:rPr>
              <w:t>met</w:t>
            </w:r>
            <w:r w:rsidRPr="00DD7CCF">
              <w:rPr>
                <w:rStyle w:val="Code"/>
              </w:rPr>
              <w:t>=</w:t>
            </w:r>
            <w:r w:rsidRPr="0046000E">
              <w:rPr>
                <w:rStyle w:val="Codevalue"/>
              </w:rPr>
              <w:t>"+"</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w:t>
            </w:r>
          </w:p>
        </w:tc>
      </w:tr>
      <w:tr w:rsidR="004B08F9" w:rsidRPr="00DD7CCF" w14:paraId="26F76E6A" w14:textId="77777777" w:rsidTr="00837BA5">
        <w:tc>
          <w:tcPr>
            <w:tcW w:w="5000" w:type="pct"/>
          </w:tcPr>
          <w:p w14:paraId="45CB653B" w14:textId="77777777" w:rsidR="004B08F9" w:rsidRPr="00DD7CCF" w:rsidRDefault="004B08F9" w:rsidP="004B08F9">
            <w:pPr>
              <w:pStyle w:val="TableNote"/>
              <w:rPr>
                <w:rStyle w:val="Codetext"/>
              </w:rPr>
            </w:pPr>
            <w:r w:rsidRPr="00DD7CCF">
              <w:t xml:space="preserve">in the above example, the tag </w:t>
            </w: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t xml:space="preserve"> around the second </w:t>
            </w:r>
            <w:r w:rsidRPr="00E24F87">
              <w:rPr>
                <w:noProof/>
              </w:rPr>
              <w:t>(</w:t>
            </w:r>
            <w:r w:rsidRPr="00DD7CCF">
              <w:t xml:space="preserve">wholly lost) character is not strictly necessary, but it has been added to make it explicit that the illegible conjunct consonant and the illegible vowel comprise one </w:t>
            </w:r>
            <w:r w:rsidRPr="00DD7CCF">
              <w:rPr>
                <w:rStyle w:val="Foreign"/>
              </w:rPr>
              <w:t>akṣara</w:t>
            </w:r>
          </w:p>
        </w:tc>
      </w:tr>
    </w:tbl>
    <w:p w14:paraId="7D539426" w14:textId="77777777" w:rsidR="00C02B8C" w:rsidRPr="00DD7CCF" w:rsidRDefault="004D2E67" w:rsidP="00D4342A">
      <w:pPr>
        <w:pStyle w:val="Cmsor3"/>
      </w:pPr>
      <w:bookmarkStart w:id="344" w:name="_ks1ouwdqdoh4" w:colFirst="0" w:colLast="0"/>
      <w:bookmarkStart w:id="345" w:name="_Ref43987920"/>
      <w:bookmarkStart w:id="346" w:name="_Toc74733483"/>
      <w:bookmarkEnd w:id="344"/>
      <w:r w:rsidRPr="00DD7CCF">
        <w:t>Entire lines lost</w:t>
      </w:r>
      <w:bookmarkEnd w:id="345"/>
      <w:bookmarkEnd w:id="346"/>
    </w:p>
    <w:p w14:paraId="0A676620" w14:textId="5855EA7E" w:rsidR="00C02B8C" w:rsidRPr="00DD7CCF" w:rsidRDefault="004D2E67" w:rsidP="00E2714A">
      <w:pPr>
        <w:pStyle w:val="Lista"/>
      </w:pPr>
      <w:r w:rsidRPr="00DD7CCF">
        <w:t xml:space="preserve">when a small and precisely known number of lines is lost, encode each line beginning </w:t>
      </w:r>
      <w:r w:rsidRPr="00E24F87">
        <w:rPr>
          <w:noProof/>
        </w:rPr>
        <w:t>(</w:t>
      </w:r>
      <w:r w:rsidR="003C3D87" w:rsidRPr="00DD7CCF">
        <w:t>§</w:t>
      </w:r>
      <w:r w:rsidR="00E078CA" w:rsidRPr="00DD7CCF">
        <w:fldChar w:fldCharType="begin"/>
      </w:r>
      <w:r w:rsidR="00E078CA" w:rsidRPr="00DD7CCF">
        <w:instrText xml:space="preserve"> REF _Ref43980100 \r \h </w:instrText>
      </w:r>
      <w:r w:rsidR="00DD7CCF">
        <w:instrText xml:space="preserve"> \* MERGEFORMAT </w:instrText>
      </w:r>
      <w:r w:rsidR="00E078CA" w:rsidRPr="00DD7CCF">
        <w:fldChar w:fldCharType="separate"/>
      </w:r>
      <w:r w:rsidR="00E90D07">
        <w:t>3.2.1</w:t>
      </w:r>
      <w:r w:rsidR="00E078CA" w:rsidRPr="00DD7CCF">
        <w:fldChar w:fldCharType="end"/>
      </w:r>
      <w:r w:rsidRPr="00DD7CCF">
        <w:t xml:space="preserve">) and populate each line with separate inline </w:t>
      </w:r>
      <w:r w:rsidRPr="00DD7CCF">
        <w:rPr>
          <w:rStyle w:val="Code"/>
        </w:rPr>
        <w:t>&lt;gap/&gt;</w:t>
      </w:r>
      <w:r w:rsidRPr="00DD7CCF">
        <w:t xml:space="preserve"> elements </w:t>
      </w:r>
      <w:r w:rsidRPr="00E24F87">
        <w:rPr>
          <w:noProof/>
        </w:rPr>
        <w:t>(</w:t>
      </w:r>
      <w:r w:rsidR="003C3D87" w:rsidRPr="00DD7CCF">
        <w:t>§</w:t>
      </w:r>
      <w:r w:rsidR="0082156E" w:rsidRPr="00DD7CCF">
        <w:fldChar w:fldCharType="begin"/>
      </w:r>
      <w:r w:rsidR="0082156E" w:rsidRPr="00DD7CCF">
        <w:instrText xml:space="preserve"> REF _Ref43988016 \w \h </w:instrText>
      </w:r>
      <w:r w:rsidR="00DD7CCF">
        <w:instrText xml:space="preserve"> \* MERGEFORMAT </w:instrText>
      </w:r>
      <w:r w:rsidR="0082156E" w:rsidRPr="00DD7CCF">
        <w:fldChar w:fldCharType="separate"/>
      </w:r>
      <w:r w:rsidR="00E90D07">
        <w:t>5.4.3</w:t>
      </w:r>
      <w:r w:rsidR="0082156E" w:rsidRPr="00DD7CCF">
        <w:fldChar w:fldCharType="end"/>
      </w:r>
      <w:r w:rsidRPr="00DD7CCF">
        <w:t>) with estimated quantity or unknown extent</w:t>
      </w:r>
    </w:p>
    <w:p w14:paraId="3BC597E4" w14:textId="6BED5A3D" w:rsidR="00C02B8C" w:rsidRPr="00DD7CCF" w:rsidRDefault="004D2E67" w:rsidP="00E2714A">
      <w:pPr>
        <w:pStyle w:val="Lista2"/>
      </w:pPr>
      <w:r w:rsidRPr="00DD7CCF">
        <w:t xml:space="preserve">e.g. for a gap of two full lines,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"30"</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0020644F" w:rsidRPr="00DD7CCF">
        <w:rPr>
          <w:rStyle w:val="Code"/>
        </w:rPr>
        <w:t>/</w:t>
      </w:r>
      <w:r w:rsidRPr="00DD7CCF">
        <w:rPr>
          <w:rStyle w:val="Code"/>
        </w:rPr>
        <w:t xml:space="preserve">&gt;&lt;lb </w:t>
      </w:r>
      <w:r w:rsidRPr="00DD7CCF">
        <w:rPr>
          <w:rStyle w:val="Codeattribute"/>
        </w:rPr>
        <w:t>n</w:t>
      </w:r>
      <w:r w:rsidRPr="00DD7CCF">
        <w:rPr>
          <w:rStyle w:val="Code"/>
        </w:rPr>
        <w:t>=</w:t>
      </w:r>
      <w:r w:rsidRPr="0046000E">
        <w:rPr>
          <w:rStyle w:val="Codevalue"/>
        </w:rPr>
        <w:t>"4"</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"30"</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0020644F" w:rsidRPr="00DD7CCF">
        <w:rPr>
          <w:rStyle w:val="Code"/>
        </w:rPr>
        <w:t>/</w:t>
      </w:r>
      <w:r w:rsidRPr="00DD7CCF">
        <w:rPr>
          <w:rStyle w:val="Code"/>
        </w:rPr>
        <w:t>&gt;</w:t>
      </w:r>
    </w:p>
    <w:p w14:paraId="2660DD7F" w14:textId="77777777" w:rsidR="008525C6" w:rsidRPr="008525C6" w:rsidRDefault="004D2E67" w:rsidP="00E2714A">
      <w:pPr>
        <w:pStyle w:val="Lista"/>
      </w:pPr>
      <w:r w:rsidRPr="00DD7CCF">
        <w:t xml:space="preserve">the size of larger lacunae may be encoded using </w:t>
      </w:r>
      <w:r w:rsidR="00303844" w:rsidRPr="00303844">
        <w:rPr>
          <w:rStyle w:val="Codevalue"/>
        </w:rPr>
        <w:t>"line"</w:t>
      </w:r>
      <w:r w:rsidRPr="00DD7CCF">
        <w:t xml:space="preserve"> instead of </w:t>
      </w:r>
      <w:r w:rsidR="00303844" w:rsidRPr="00303844">
        <w:rPr>
          <w:rStyle w:val="Codevalue"/>
        </w:rPr>
        <w:t>"character"</w:t>
      </w:r>
      <w:r w:rsidRPr="00DD7CCF">
        <w:t xml:space="preserve"> as the value of </w:t>
      </w:r>
      <w:r w:rsidR="008525C6" w:rsidRPr="008525C6">
        <w:rPr>
          <w:rStyle w:val="Codeattribute"/>
        </w:rPr>
        <w:t>@unit</w:t>
      </w:r>
    </w:p>
    <w:p w14:paraId="6D1E188A" w14:textId="0A1FC7A9" w:rsidR="00C02B8C" w:rsidRPr="00DD7CCF" w:rsidRDefault="004D2E67" w:rsidP="00E2714A">
      <w:pPr>
        <w:pStyle w:val="Lista2"/>
      </w:pPr>
      <w:r w:rsidRPr="00DD7CCF">
        <w:t xml:space="preserve">see </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E90D07">
        <w:t>5.4.7</w:t>
      </w:r>
      <w:r w:rsidR="009A6168" w:rsidRPr="00DD7CCF">
        <w:fldChar w:fldCharType="end"/>
      </w:r>
      <w:r w:rsidRPr="00DD7CCF">
        <w:t xml:space="preserve"> below for additional considerations in such cases</w:t>
      </w:r>
    </w:p>
    <w:p w14:paraId="36A06A4F" w14:textId="77777777" w:rsidR="00C02B8C" w:rsidRPr="00DD7CCF" w:rsidRDefault="004D2E67" w:rsidP="00E2714A">
      <w:pPr>
        <w:pStyle w:val="Lista"/>
      </w:pPr>
      <w:r w:rsidRPr="00DD7CCF">
        <w:t xml:space="preserve">to encode </w:t>
      </w:r>
      <w:r w:rsidRPr="005D2B22">
        <w:rPr>
          <w:b/>
          <w:bCs/>
        </w:rPr>
        <w:t>a precisely known number of lost or illegible lines</w:t>
      </w:r>
      <w:r w:rsidRPr="00DD7CCF">
        <w:t>,</w:t>
      </w:r>
    </w:p>
    <w:p w14:paraId="431B1C0F" w14:textId="77777777" w:rsidR="008525C6" w:rsidRPr="008525C6" w:rsidRDefault="004D2E67" w:rsidP="00E2714A">
      <w:pPr>
        <w:pStyle w:val="Lista2"/>
      </w:pPr>
      <w:r w:rsidRPr="00DD7CCF">
        <w:t xml:space="preserve">use </w:t>
      </w:r>
      <w:r w:rsidR="00303844" w:rsidRPr="00303844">
        <w:rPr>
          <w:rStyle w:val="Codevalue"/>
        </w:rPr>
        <w:t>"line"</w:t>
      </w:r>
      <w:r w:rsidRPr="00DD7CCF">
        <w:t xml:space="preserve"> as the value of </w:t>
      </w:r>
      <w:r w:rsidR="008525C6" w:rsidRPr="008525C6">
        <w:rPr>
          <w:rStyle w:val="Codeattribute"/>
        </w:rPr>
        <w:t>@unit</w:t>
      </w:r>
    </w:p>
    <w:p w14:paraId="0210509B" w14:textId="77777777" w:rsidR="00C02B8C" w:rsidRPr="00DD7CCF" w:rsidRDefault="004D2E67" w:rsidP="00E2714A">
      <w:pPr>
        <w:pStyle w:val="Lista2"/>
      </w:pPr>
      <w:r w:rsidRPr="00DD7CCF">
        <w:t xml:space="preserve">e.g.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p>
    <w:p w14:paraId="46F10607" w14:textId="77777777" w:rsidR="004F4C63" w:rsidRPr="00DD7CCF" w:rsidRDefault="004D2E67" w:rsidP="00E2714A">
      <w:pPr>
        <w:pStyle w:val="Lista"/>
      </w:pPr>
      <w:r w:rsidRPr="00DD7CCF">
        <w:t xml:space="preserve">to encode an </w:t>
      </w:r>
      <w:r w:rsidRPr="005D2B22">
        <w:rPr>
          <w:b/>
          <w:bCs/>
        </w:rPr>
        <w:t>unknown or uncertain number of lost or illegible lines</w:t>
      </w:r>
      <w:r w:rsidRPr="00DD7CCF">
        <w:t>,</w:t>
      </w:r>
    </w:p>
    <w:p w14:paraId="27810B78" w14:textId="77777777" w:rsidR="00C02B8C" w:rsidRPr="00DD7CCF" w:rsidRDefault="004D2E67" w:rsidP="00E2714A">
      <w:pPr>
        <w:pStyle w:val="Lista2"/>
      </w:pPr>
      <w:r w:rsidRPr="00DD7CCF">
        <w:t xml:space="preserve">if </w:t>
      </w:r>
      <w:r w:rsidRPr="00CD25A4">
        <w:rPr>
          <w:b/>
          <w:bCs/>
        </w:rPr>
        <w:t>the number of lost lines can only be estimated</w:t>
      </w:r>
      <w:r w:rsidRPr="00DD7CCF">
        <w:t>, but not counted precisely</w:t>
      </w:r>
    </w:p>
    <w:p w14:paraId="1CA1CBAB" w14:textId="77777777" w:rsidR="00C02B8C" w:rsidRPr="00DD7CCF" w:rsidRDefault="004D2E67" w:rsidP="00E2714A">
      <w:pPr>
        <w:pStyle w:val="Lista3"/>
      </w:pPr>
      <w:r w:rsidRPr="00DD7CCF">
        <w:t xml:space="preserve">use </w:t>
      </w:r>
      <w:r w:rsidRPr="00876E54">
        <w:rPr>
          <w:rStyle w:val="Codeattribute"/>
        </w:rPr>
        <w:t>@precision</w:t>
      </w:r>
      <w:r w:rsidRPr="00876E54">
        <w:rPr>
          <w:rStyle w:val="Code"/>
        </w:rPr>
        <w:t>=</w:t>
      </w:r>
      <w:r w:rsidRPr="00C53BF3">
        <w:rPr>
          <w:rStyle w:val="Codevalue"/>
        </w:rPr>
        <w:t>"low"</w:t>
      </w:r>
      <w:r w:rsidRPr="00DD7CCF">
        <w:t xml:space="preserve"> to s</w:t>
      </w:r>
      <w:r w:rsidRPr="00CD25A4">
        <w:t>how that the number of lines lost is an estimate</w:t>
      </w:r>
    </w:p>
    <w:p w14:paraId="060F2722" w14:textId="77777777" w:rsidR="00C02B8C" w:rsidRPr="00DD7CCF" w:rsidRDefault="004D2E67" w:rsidP="00E2714A">
      <w:pPr>
        <w:pStyle w:val="Lista3"/>
      </w:pPr>
      <w:r w:rsidRPr="00DD7CCF">
        <w:t xml:space="preserve">e.g.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w:t>
      </w:r>
    </w:p>
    <w:p w14:paraId="0E5CE5D2" w14:textId="77777777" w:rsidR="00C02B8C" w:rsidRPr="00DD7CCF" w:rsidRDefault="004D2E67" w:rsidP="00E2714A">
      <w:pPr>
        <w:pStyle w:val="Lista2"/>
      </w:pPr>
      <w:r w:rsidRPr="00DD7CCF">
        <w:t xml:space="preserve">if </w:t>
      </w:r>
      <w:r w:rsidRPr="00CD25A4">
        <w:rPr>
          <w:b/>
          <w:bCs/>
        </w:rPr>
        <w:t>the number of lost lines is unknown</w:t>
      </w:r>
    </w:p>
    <w:p w14:paraId="1CE9720C" w14:textId="77777777" w:rsidR="00C02B8C" w:rsidRPr="00DD7CCF" w:rsidRDefault="004D2E67" w:rsidP="00E2714A">
      <w:pPr>
        <w:pStyle w:val="Lista3"/>
      </w:pPr>
      <w:r w:rsidRPr="00DD7CCF">
        <w:t xml:space="preserve">use </w:t>
      </w:r>
      <w:r w:rsidR="008525C6" w:rsidRPr="008525C6">
        <w:rPr>
          <w:rStyle w:val="Codeattribute"/>
        </w:rPr>
        <w:t>@extent</w:t>
      </w:r>
      <w:r w:rsidR="008525C6" w:rsidRPr="008525C6">
        <w:t xml:space="preserve"> </w:t>
      </w:r>
      <w:r w:rsidRPr="00DD7CCF">
        <w:t xml:space="preserve">with the value </w:t>
      </w:r>
      <w:r w:rsidR="00303844" w:rsidRPr="00303844">
        <w:rPr>
          <w:rStyle w:val="Codevalue"/>
        </w:rPr>
        <w:t>"unknown"</w:t>
      </w:r>
      <w:r w:rsidRPr="00DD7CCF">
        <w:t xml:space="preserve"> instead of </w:t>
      </w:r>
      <w:r w:rsidR="008525C6" w:rsidRPr="008525C6">
        <w:rPr>
          <w:rStyle w:val="Codeattribute"/>
        </w:rPr>
        <w:t>@quantity</w:t>
      </w:r>
      <w:r w:rsidR="008525C6" w:rsidRPr="008525C6">
        <w:t>,</w:t>
      </w:r>
      <w:r w:rsidRPr="00DD7CCF">
        <w:t xml:space="preserve"> but retain </w:t>
      </w:r>
      <w:r w:rsidR="008525C6" w:rsidRPr="008525C6">
        <w:rPr>
          <w:rStyle w:val="Codeattribute"/>
        </w:rPr>
        <w:t>@unit</w:t>
      </w:r>
      <w:r w:rsidR="008525C6" w:rsidRPr="008525C6">
        <w:t xml:space="preserve"> </w:t>
      </w:r>
      <w:r w:rsidRPr="00DD7CCF">
        <w:t xml:space="preserve">with the value </w:t>
      </w:r>
      <w:r w:rsidR="00303844" w:rsidRPr="00303844">
        <w:rPr>
          <w:rStyle w:val="Codevalue"/>
        </w:rPr>
        <w:t>"line"</w:t>
      </w:r>
      <w:r w:rsidRPr="00DD7CCF">
        <w:t xml:space="preserve"> to distinguish such spaces from inline spaces of unknown length</w:t>
      </w:r>
    </w:p>
    <w:p w14:paraId="42C8F826" w14:textId="77777777" w:rsidR="00C02B8C" w:rsidRPr="00DD7CCF" w:rsidRDefault="004D2E67" w:rsidP="00E2714A">
      <w:pPr>
        <w:pStyle w:val="Lista3"/>
      </w:pPr>
      <w:r w:rsidRPr="00DD7CCF">
        <w:t xml:space="preserve">e.g.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p>
    <w:p w14:paraId="32E48FB7" w14:textId="77777777" w:rsidR="00C02B8C" w:rsidRPr="00DD7CCF" w:rsidRDefault="004D2E67" w:rsidP="003A541C">
      <w:pPr>
        <w:pStyle w:val="Lista"/>
      </w:pPr>
      <w:r w:rsidRPr="00DD7CCF">
        <w:t xml:space="preserve">to encode </w:t>
      </w:r>
      <w:r w:rsidRPr="005D2B22">
        <w:rPr>
          <w:b/>
          <w:bCs/>
        </w:rPr>
        <w:t>lines possibly lost</w:t>
      </w:r>
      <w:r w:rsidRPr="00DD7CCF">
        <w:t>,</w:t>
      </w:r>
      <w:r w:rsidR="003A541C" w:rsidRPr="00CD25A4">
        <w:rPr>
          <w:rStyle w:val="Lbjegyzet-hivatkozs"/>
        </w:rPr>
        <w:t xml:space="preserve"> </w:t>
      </w:r>
      <w:r w:rsidR="003A541C" w:rsidRPr="00F47381">
        <w:rPr>
          <w:rStyle w:val="Lbjegyzet-hivatkozs"/>
        </w:rPr>
        <w:footnoteReference w:id="32"/>
      </w:r>
      <w:r w:rsidRPr="00DD7CCF">
        <w:t xml:space="preserve"> i.e. situations where it is impossible to tell whether there were more lines to an inscription than are now extant</w:t>
      </w:r>
    </w:p>
    <w:p w14:paraId="056A2505" w14:textId="77777777" w:rsidR="00C02B8C" w:rsidRPr="00DD7CCF" w:rsidRDefault="004D2E67" w:rsidP="003A541C">
      <w:pPr>
        <w:pStyle w:val="Lista2"/>
      </w:pPr>
      <w:r w:rsidRPr="00DD7CCF">
        <w:lastRenderedPageBreak/>
        <w:t xml:space="preserve">within the </w:t>
      </w:r>
      <w:r w:rsidRPr="00DD7CCF">
        <w:rPr>
          <w:rStyle w:val="Code"/>
        </w:rPr>
        <w:t>&lt;gap&gt;</w:t>
      </w:r>
      <w:r w:rsidRPr="00DD7CCF">
        <w:t xml:space="preserve"> element, add </w:t>
      </w:r>
      <w:r w:rsidRPr="00DD7CCF">
        <w:rPr>
          <w:rStyle w:val="Code"/>
        </w:rPr>
        <w:t xml:space="preserve">&lt;certainty </w:t>
      </w:r>
      <w:r w:rsidRPr="00DD7CCF">
        <w:rPr>
          <w:rStyle w:val="Codeattribute"/>
        </w:rPr>
        <w:t>match</w:t>
      </w:r>
      <w:r w:rsidRPr="00DD7CCF">
        <w:rPr>
          <w:rStyle w:val="Code"/>
        </w:rPr>
        <w:t>=</w:t>
      </w:r>
      <w:r w:rsidRPr="0046000E">
        <w:rPr>
          <w:rStyle w:val="Codevalue"/>
        </w:rPr>
        <w:t xml:space="preserve">".." </w:t>
      </w:r>
      <w:r w:rsidRPr="00DD7CCF">
        <w:rPr>
          <w:rStyle w:val="Codeattribute"/>
        </w:rPr>
        <w:t>locus</w:t>
      </w:r>
      <w:r w:rsidRPr="00DD7CCF">
        <w:rPr>
          <w:rStyle w:val="Code"/>
        </w:rPr>
        <w:t>=</w:t>
      </w:r>
      <w:r w:rsidRPr="0046000E">
        <w:rPr>
          <w:rStyle w:val="Codevalue"/>
        </w:rPr>
        <w:t>"name"</w:t>
      </w:r>
      <w:r w:rsidRPr="00DD7CCF">
        <w:rPr>
          <w:rStyle w:val="Code"/>
        </w:rPr>
        <w:t>/&gt;</w:t>
      </w:r>
      <w:r w:rsidRPr="00DD7CCF">
        <w:t>, where</w:t>
      </w:r>
    </w:p>
    <w:p w14:paraId="541AD382" w14:textId="77777777" w:rsidR="00C02B8C" w:rsidRPr="00DD7CCF" w:rsidRDefault="004D2E67" w:rsidP="003A541C">
      <w:pPr>
        <w:pStyle w:val="Lista2"/>
      </w:pPr>
      <w:r w:rsidRPr="00876E54">
        <w:rPr>
          <w:rStyle w:val="Codeattribute"/>
        </w:rPr>
        <w:t>@match</w:t>
      </w:r>
      <w:r w:rsidRPr="00876E54">
        <w:rPr>
          <w:rStyle w:val="Code"/>
        </w:rPr>
        <w:t>=</w:t>
      </w:r>
      <w:r w:rsidRPr="00C53BF3">
        <w:rPr>
          <w:rStyle w:val="Codevalue"/>
        </w:rPr>
        <w:t>".."</w:t>
      </w:r>
      <w:r w:rsidRPr="00DD7CCF">
        <w:t xml:space="preserve"> indicates that we are encoding uncertainty regarding the parent element </w:t>
      </w:r>
      <w:r w:rsidRPr="00E24F87">
        <w:rPr>
          <w:noProof/>
        </w:rPr>
        <w:t>(</w:t>
      </w:r>
      <w:r w:rsidRPr="00DD7CCF">
        <w:t xml:space="preserve">i.e. </w:t>
      </w:r>
      <w:r w:rsidRPr="00DD7CCF">
        <w:rPr>
          <w:rStyle w:val="Code"/>
        </w:rPr>
        <w:t>&lt;gap&gt;</w:t>
      </w:r>
      <w:r w:rsidRPr="00DD7CCF">
        <w:t>), and</w:t>
      </w:r>
    </w:p>
    <w:p w14:paraId="2430FFE4" w14:textId="77777777" w:rsidR="00C02B8C" w:rsidRPr="00DD7CCF" w:rsidRDefault="004D2E67" w:rsidP="003A541C">
      <w:pPr>
        <w:pStyle w:val="Lista2"/>
      </w:pPr>
      <w:r w:rsidRPr="00876E54">
        <w:rPr>
          <w:rStyle w:val="Codeattribute"/>
        </w:rPr>
        <w:t>@locus</w:t>
      </w:r>
      <w:r w:rsidRPr="00876E54">
        <w:rPr>
          <w:rStyle w:val="Code"/>
        </w:rPr>
        <w:t>=</w:t>
      </w:r>
      <w:r w:rsidRPr="00C53BF3">
        <w:rPr>
          <w:rStyle w:val="Codevalue"/>
        </w:rPr>
        <w:t>"name"</w:t>
      </w:r>
      <w:r w:rsidRPr="00DD7CCF">
        <w:t xml:space="preserve"> indicates that the uncertainty concerns the name of the parent element </w:t>
      </w:r>
      <w:r w:rsidRPr="00E24F87">
        <w:rPr>
          <w:noProof/>
        </w:rPr>
        <w:t>(</w:t>
      </w:r>
      <w:r w:rsidRPr="00DD7CCF">
        <w:t>i.e. the fact that what we have there is a lacuna)</w:t>
      </w:r>
    </w:p>
    <w:p w14:paraId="06D58341" w14:textId="77777777" w:rsidR="00C02B8C" w:rsidRPr="00DD7CCF" w:rsidRDefault="004D2E67" w:rsidP="003A541C">
      <w:pPr>
        <w:pStyle w:val="Lista2"/>
      </w:pPr>
      <w:r w:rsidRPr="00DD7CCF">
        <w:t xml:space="preserve">note that in this single case, the </w:t>
      </w:r>
      <w:r w:rsidRPr="00DD7CCF">
        <w:rPr>
          <w:rStyle w:val="Code"/>
        </w:rPr>
        <w:t>&lt;gap&gt;</w:t>
      </w:r>
      <w:r w:rsidRPr="00DD7CCF">
        <w:t xml:space="preserve"> element is not empty but comprised of separate opening and closing tags wrapping the </w:t>
      </w:r>
      <w:r w:rsidRPr="00DD7CCF">
        <w:rPr>
          <w:rStyle w:val="Code"/>
        </w:rPr>
        <w:t>&lt;certainty&gt;</w:t>
      </w:r>
      <w:r w:rsidRPr="00DD7CCF">
        <w:t xml:space="preserve"> element</w:t>
      </w:r>
    </w:p>
    <w:p w14:paraId="48191BA5" w14:textId="77777777" w:rsidR="00C02B8C" w:rsidRPr="00DD7CCF" w:rsidRDefault="003A541C" w:rsidP="003A541C">
      <w:pPr>
        <w:pStyle w:val="Lista"/>
      </w:pPr>
      <w:r w:rsidRPr="00DD7CCF">
        <w:t>for example,</w:t>
      </w:r>
    </w:p>
    <w:p w14:paraId="06466A47" w14:textId="77777777" w:rsidR="00C02B8C" w:rsidRPr="00DD7CCF" w:rsidRDefault="004D2E67" w:rsidP="003A541C">
      <w:pPr>
        <w:pStyle w:val="Lista2"/>
      </w:pPr>
      <w:r w:rsidRPr="00DD7CCF">
        <w:t xml:space="preserve">one line </w:t>
      </w:r>
      <w:r w:rsidR="003A541C" w:rsidRPr="00DD7CCF">
        <w:t xml:space="preserve">possibly </w:t>
      </w:r>
      <w:r w:rsidRPr="00DD7CCF">
        <w:t xml:space="preserve">lost: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 xml:space="preserve">&gt;&lt;certainty </w:t>
      </w:r>
      <w:r w:rsidRPr="00DD7CCF">
        <w:rPr>
          <w:rStyle w:val="Codeattribute"/>
        </w:rPr>
        <w:t>match</w:t>
      </w:r>
      <w:r w:rsidRPr="00DD7CCF">
        <w:rPr>
          <w:rStyle w:val="Code"/>
        </w:rPr>
        <w:t>=</w:t>
      </w:r>
      <w:r w:rsidRPr="0046000E">
        <w:rPr>
          <w:rStyle w:val="Codevalue"/>
        </w:rPr>
        <w:t>".."</w:t>
      </w:r>
      <w:r w:rsidRPr="00DD7CCF">
        <w:rPr>
          <w:rStyle w:val="Code"/>
        </w:rPr>
        <w:t xml:space="preserve"> </w:t>
      </w:r>
      <w:r w:rsidRPr="00DD7CCF">
        <w:rPr>
          <w:rStyle w:val="Codeattribute"/>
        </w:rPr>
        <w:t>locus</w:t>
      </w:r>
      <w:r w:rsidRPr="00DD7CCF">
        <w:rPr>
          <w:rStyle w:val="Code"/>
        </w:rPr>
        <w:t>=</w:t>
      </w:r>
      <w:r w:rsidRPr="0046000E">
        <w:rPr>
          <w:rStyle w:val="Codevalue"/>
        </w:rPr>
        <w:t>"name"</w:t>
      </w:r>
      <w:r w:rsidRPr="00DD7CCF">
        <w:rPr>
          <w:rStyle w:val="Code"/>
        </w:rPr>
        <w:t>/&gt;&lt;/gap&gt;</w:t>
      </w:r>
    </w:p>
    <w:p w14:paraId="5667D765" w14:textId="77777777" w:rsidR="00C02B8C" w:rsidRPr="00DD7CCF" w:rsidRDefault="003A541C" w:rsidP="003A541C">
      <w:pPr>
        <w:pStyle w:val="Lista2"/>
      </w:pPr>
      <w:bookmarkStart w:id="347" w:name="_2xcytpi" w:colFirst="0" w:colLast="0"/>
      <w:bookmarkEnd w:id="347"/>
      <w:r w:rsidRPr="00DD7CCF">
        <w:t xml:space="preserve">up to </w:t>
      </w:r>
      <w:r w:rsidR="004D2E67" w:rsidRPr="00DD7CCF">
        <w:t xml:space="preserve">approximately two lines </w:t>
      </w:r>
      <w:r w:rsidRPr="00DD7CCF">
        <w:t xml:space="preserve">possibly </w:t>
      </w:r>
      <w:r w:rsidR="004D2E67" w:rsidRPr="00DD7CCF">
        <w:t xml:space="preserve">lost: </w:t>
      </w:r>
      <w:r w:rsidR="004D2E67" w:rsidRPr="00DD7CCF">
        <w:rPr>
          <w:rStyle w:val="Code"/>
        </w:rPr>
        <w:t xml:space="preserve">&lt;gap </w:t>
      </w:r>
      <w:r w:rsidR="004D2E67" w:rsidRPr="00DD7CCF">
        <w:rPr>
          <w:rStyle w:val="Codeattribute"/>
        </w:rPr>
        <w:t>reason</w:t>
      </w:r>
      <w:r w:rsidR="004D2E67" w:rsidRPr="00DD7CCF">
        <w:rPr>
          <w:rStyle w:val="Code"/>
        </w:rPr>
        <w:t>=</w:t>
      </w:r>
      <w:r w:rsidR="004D2E67" w:rsidRPr="0046000E">
        <w:rPr>
          <w:rStyle w:val="Codevalue"/>
        </w:rPr>
        <w:t>"lost"</w:t>
      </w:r>
      <w:r w:rsidR="004D2E67" w:rsidRPr="00DD7CCF">
        <w:rPr>
          <w:rStyle w:val="Code"/>
        </w:rPr>
        <w:t xml:space="preserve"> </w:t>
      </w:r>
      <w:r w:rsidR="004D2E67" w:rsidRPr="00DD7CCF">
        <w:rPr>
          <w:rStyle w:val="Codeattribute"/>
        </w:rPr>
        <w:t>quantity</w:t>
      </w:r>
      <w:r w:rsidR="004D2E67" w:rsidRPr="00DD7CCF">
        <w:rPr>
          <w:rStyle w:val="Code"/>
        </w:rPr>
        <w:t>=</w:t>
      </w:r>
      <w:r w:rsidR="004D2E67" w:rsidRPr="0046000E">
        <w:rPr>
          <w:rStyle w:val="Codevalue"/>
        </w:rPr>
        <w:t>"2"</w:t>
      </w:r>
      <w:r w:rsidR="004D2E67" w:rsidRPr="00DD7CCF">
        <w:rPr>
          <w:rStyle w:val="Code"/>
        </w:rPr>
        <w:t xml:space="preserve"> </w:t>
      </w:r>
      <w:r w:rsidR="004D2E67" w:rsidRPr="00DD7CCF">
        <w:rPr>
          <w:rStyle w:val="Codeattribute"/>
        </w:rPr>
        <w:t>unit</w:t>
      </w:r>
      <w:r w:rsidR="004D2E67" w:rsidRPr="00DD7CCF">
        <w:rPr>
          <w:rStyle w:val="Code"/>
        </w:rPr>
        <w:t>=</w:t>
      </w:r>
      <w:r w:rsidR="004D2E67" w:rsidRPr="0046000E">
        <w:rPr>
          <w:rStyle w:val="Codevalue"/>
        </w:rPr>
        <w:t>"line"</w:t>
      </w:r>
      <w:r w:rsidR="004D2E67" w:rsidRPr="00DD7CCF">
        <w:rPr>
          <w:rStyle w:val="Code"/>
        </w:rPr>
        <w:t xml:space="preserve"> </w:t>
      </w:r>
      <w:r w:rsidR="004D2E67" w:rsidRPr="00DD7CCF">
        <w:rPr>
          <w:rStyle w:val="Codeattribute"/>
        </w:rPr>
        <w:t>precision</w:t>
      </w:r>
      <w:r w:rsidR="004D2E67" w:rsidRPr="00DD7CCF">
        <w:rPr>
          <w:rStyle w:val="Code"/>
        </w:rPr>
        <w:t>=</w:t>
      </w:r>
      <w:r w:rsidR="004D2E67" w:rsidRPr="0046000E">
        <w:rPr>
          <w:rStyle w:val="Codevalue"/>
        </w:rPr>
        <w:t>"low"</w:t>
      </w:r>
      <w:r w:rsidR="004D2E67" w:rsidRPr="00DD7CCF">
        <w:rPr>
          <w:rStyle w:val="Code"/>
        </w:rPr>
        <w:t xml:space="preserve">&gt;&lt;certainty </w:t>
      </w:r>
      <w:r w:rsidR="004D2E67" w:rsidRPr="00DD7CCF">
        <w:rPr>
          <w:rStyle w:val="Codeattribute"/>
        </w:rPr>
        <w:t>match</w:t>
      </w:r>
      <w:r w:rsidR="004D2E67" w:rsidRPr="00DD7CCF">
        <w:rPr>
          <w:rStyle w:val="Code"/>
        </w:rPr>
        <w:t>=</w:t>
      </w:r>
      <w:r w:rsidR="004D2E67" w:rsidRPr="0046000E">
        <w:rPr>
          <w:rStyle w:val="Codevalue"/>
        </w:rPr>
        <w:t>".."</w:t>
      </w:r>
      <w:r w:rsidR="004D2E67" w:rsidRPr="00DD7CCF">
        <w:rPr>
          <w:rStyle w:val="Code"/>
        </w:rPr>
        <w:t xml:space="preserve"> </w:t>
      </w:r>
      <w:r w:rsidR="004D2E67" w:rsidRPr="00DD7CCF">
        <w:rPr>
          <w:rStyle w:val="Codeattribute"/>
        </w:rPr>
        <w:t>locus</w:t>
      </w:r>
      <w:r w:rsidR="004D2E67" w:rsidRPr="00DD7CCF">
        <w:rPr>
          <w:rStyle w:val="Code"/>
        </w:rPr>
        <w:t>=</w:t>
      </w:r>
      <w:r w:rsidR="004D2E67" w:rsidRPr="0046000E">
        <w:rPr>
          <w:rStyle w:val="Codevalue"/>
        </w:rPr>
        <w:t>"name"</w:t>
      </w:r>
      <w:r w:rsidR="004D2E67" w:rsidRPr="00DD7CCF">
        <w:rPr>
          <w:rStyle w:val="Code"/>
        </w:rPr>
        <w:t>/&gt;&lt;/gap&gt;</w:t>
      </w:r>
    </w:p>
    <w:p w14:paraId="68BF20F8" w14:textId="77777777" w:rsidR="00C02B8C" w:rsidRPr="00DD7CCF" w:rsidRDefault="004D2E67" w:rsidP="003A541C">
      <w:pPr>
        <w:pStyle w:val="Lista2"/>
      </w:pPr>
      <w:bookmarkStart w:id="348" w:name="_dag8mx6ycrl2" w:colFirst="0" w:colLast="0"/>
      <w:bookmarkEnd w:id="348"/>
      <w:r w:rsidRPr="00DD7CCF">
        <w:t xml:space="preserve">any number of lines </w:t>
      </w:r>
      <w:r w:rsidR="003A541C" w:rsidRPr="00DD7CCF">
        <w:t xml:space="preserve">possibly </w:t>
      </w:r>
      <w:r w:rsidRPr="00DD7CCF">
        <w:t xml:space="preserve">lost: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 xml:space="preserve">&gt;&lt;certainty </w:t>
      </w:r>
      <w:r w:rsidRPr="00DD7CCF">
        <w:rPr>
          <w:rStyle w:val="Codeattribute"/>
        </w:rPr>
        <w:t>match</w:t>
      </w:r>
      <w:r w:rsidRPr="00DD7CCF">
        <w:rPr>
          <w:rStyle w:val="Code"/>
        </w:rPr>
        <w:t>=</w:t>
      </w:r>
      <w:r w:rsidRPr="0046000E">
        <w:rPr>
          <w:rStyle w:val="Codevalue"/>
        </w:rPr>
        <w:t>".."</w:t>
      </w:r>
      <w:r w:rsidRPr="00DD7CCF">
        <w:rPr>
          <w:rStyle w:val="Code"/>
        </w:rPr>
        <w:t xml:space="preserve"> </w:t>
      </w:r>
      <w:r w:rsidRPr="00DD7CCF">
        <w:rPr>
          <w:rStyle w:val="Codeattribute"/>
        </w:rPr>
        <w:t>locus</w:t>
      </w:r>
      <w:r w:rsidRPr="00DD7CCF">
        <w:rPr>
          <w:rStyle w:val="Code"/>
        </w:rPr>
        <w:t>=</w:t>
      </w:r>
      <w:r w:rsidRPr="0046000E">
        <w:rPr>
          <w:rStyle w:val="Codevalue"/>
        </w:rPr>
        <w:t>"name"</w:t>
      </w:r>
      <w:r w:rsidRPr="00DD7CCF">
        <w:rPr>
          <w:rStyle w:val="Code"/>
        </w:rPr>
        <w:t>/&gt;&lt;/gap&gt;</w:t>
      </w:r>
    </w:p>
    <w:p w14:paraId="0760BDC9" w14:textId="77777777" w:rsidR="00C02B8C" w:rsidRPr="00DD7CCF" w:rsidRDefault="004D2E67" w:rsidP="00D4342A">
      <w:pPr>
        <w:pStyle w:val="Cmsor3"/>
      </w:pPr>
      <w:bookmarkStart w:id="349" w:name="_bj792jk8c4tv" w:colFirst="0" w:colLast="0"/>
      <w:bookmarkStart w:id="350" w:name="_Ref43981711"/>
      <w:bookmarkStart w:id="351" w:name="_Toc74733484"/>
      <w:bookmarkEnd w:id="349"/>
      <w:r w:rsidRPr="00DD7CCF">
        <w:t>Massive lacunae</w:t>
      </w:r>
      <w:bookmarkEnd w:id="350"/>
      <w:bookmarkEnd w:id="351"/>
    </w:p>
    <w:p w14:paraId="255D8CE1" w14:textId="77777777" w:rsidR="00C02B8C" w:rsidRPr="00DD7CCF" w:rsidRDefault="004D2E67" w:rsidP="00E2714A">
      <w:pPr>
        <w:pStyle w:val="Lista"/>
      </w:pPr>
      <w:r w:rsidRPr="00DD7CCF">
        <w:t>extensive lacunae can disrupt the extrinsic and intrinsic structure of the encoded text and shall therefore be handled as follows</w:t>
      </w:r>
    </w:p>
    <w:p w14:paraId="10F26ACF" w14:textId="7E592E56" w:rsidR="00C02B8C" w:rsidRPr="00DD7CCF" w:rsidRDefault="004D2E67" w:rsidP="00E2714A">
      <w:pPr>
        <w:pStyle w:val="Lista2"/>
      </w:pPr>
      <w:r w:rsidRPr="00DD7CCF">
        <w:t xml:space="preserve">see also </w:t>
      </w:r>
      <w:r w:rsidR="003C3D87" w:rsidRPr="00DD7CCF">
        <w:t>§</w:t>
      </w:r>
      <w:r w:rsidR="00194541" w:rsidRPr="00DD7CCF">
        <w:fldChar w:fldCharType="begin"/>
      </w:r>
      <w:r w:rsidR="00194541" w:rsidRPr="00DD7CCF">
        <w:instrText xml:space="preserve"> REF _Ref43984811 \w \h </w:instrText>
      </w:r>
      <w:r w:rsidR="00DD7CCF">
        <w:instrText xml:space="preserve"> \* MERGEFORMAT </w:instrText>
      </w:r>
      <w:r w:rsidR="00194541" w:rsidRPr="00DD7CCF">
        <w:fldChar w:fldCharType="separate"/>
      </w:r>
      <w:r w:rsidR="00E90D07">
        <w:t>5.4.8</w:t>
      </w:r>
      <w:r w:rsidR="00194541" w:rsidRPr="00DD7CCF">
        <w:fldChar w:fldCharType="end"/>
      </w:r>
      <w:r w:rsidRPr="00DD7CCF">
        <w:t xml:space="preserve"> below for the special case of lost copper plates</w:t>
      </w:r>
    </w:p>
    <w:p w14:paraId="3EF83D39" w14:textId="275DD41E" w:rsidR="00C02B8C" w:rsidRPr="00DD7CCF" w:rsidRDefault="004D2E67" w:rsidP="00E2714A">
      <w:pPr>
        <w:pStyle w:val="Lista"/>
      </w:pPr>
      <w:r w:rsidRPr="00DD7CCF">
        <w:t xml:space="preserve">if you can restore part of the lost text, encode your restored text as per </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E90D07">
        <w:t>5.5</w:t>
      </w:r>
      <w:r w:rsidR="00780A5D" w:rsidRPr="00DD7CCF">
        <w:fldChar w:fldCharType="end"/>
      </w:r>
      <w:r w:rsidRPr="00DD7CCF">
        <w:t xml:space="preserve">, but do not include any reconstructed structural elements in </w:t>
      </w:r>
      <w:r w:rsidRPr="00DD7CCF">
        <w:rPr>
          <w:rStyle w:val="Code"/>
        </w:rPr>
        <w:t>&lt;supplied&gt;</w:t>
      </w:r>
      <w:r w:rsidRPr="00DD7CCF">
        <w:t xml:space="preserve"> tags</w:t>
      </w:r>
    </w:p>
    <w:p w14:paraId="54518C1F" w14:textId="77777777" w:rsidR="00C02B8C" w:rsidRPr="00DD7CCF" w:rsidRDefault="004D2E67" w:rsidP="00E2714A">
      <w:pPr>
        <w:pStyle w:val="Lista2"/>
      </w:pPr>
      <w:r w:rsidRPr="00DD7CCF">
        <w:t>in the instructions below, all points concerning extant text apply equally to text restored by you in the edition</w:t>
      </w:r>
    </w:p>
    <w:p w14:paraId="577967FD" w14:textId="77777777" w:rsidR="00C02B8C" w:rsidRPr="00DD7CCF" w:rsidRDefault="004D2E67" w:rsidP="00E2714A">
      <w:pPr>
        <w:pStyle w:val="Lista"/>
      </w:pPr>
      <w:r w:rsidRPr="00DD7CCF">
        <w:t>for instructions concerning the numbering of elements where massive lacunae are involved, see the specific passages on final, initial and medial lacunae below</w:t>
      </w:r>
    </w:p>
    <w:p w14:paraId="67972FDF" w14:textId="77777777" w:rsidR="00C02B8C" w:rsidRPr="00DD7CCF" w:rsidRDefault="004D2E67" w:rsidP="00E2714A">
      <w:pPr>
        <w:pStyle w:val="Lista"/>
      </w:pPr>
      <w:r w:rsidRPr="00DD7CCF">
        <w:t xml:space="preserve">the </w:t>
      </w:r>
      <w:r w:rsidRPr="005D2B22">
        <w:rPr>
          <w:b/>
          <w:bCs/>
        </w:rPr>
        <w:t>general procedure</w:t>
      </w:r>
      <w:r w:rsidRPr="00DD7CCF">
        <w:t xml:space="preserve"> for encoding massive lacunae is as follows</w:t>
      </w:r>
    </w:p>
    <w:p w14:paraId="2E146B7C" w14:textId="77777777" w:rsidR="00C02B8C" w:rsidRPr="00DD7CCF" w:rsidRDefault="004D2E67" w:rsidP="00E2714A">
      <w:pPr>
        <w:pStyle w:val="Lista2"/>
      </w:pPr>
      <w:r w:rsidRPr="00DD7CCF">
        <w:t xml:space="preserve">carefully encode block-level containers </w:t>
      </w:r>
      <w:r w:rsidRPr="00E24F87">
        <w:rPr>
          <w:noProof/>
        </w:rPr>
        <w:t>(</w:t>
      </w:r>
      <w:r w:rsidRPr="00DD7CCF">
        <w:rPr>
          <w:rStyle w:val="Code"/>
        </w:rPr>
        <w:t>&lt;p&gt;</w:t>
      </w:r>
      <w:r w:rsidRPr="00DD7CCF">
        <w:t xml:space="preserve">, </w:t>
      </w:r>
      <w:r w:rsidRPr="00DD7CCF">
        <w:rPr>
          <w:rStyle w:val="Code"/>
        </w:rPr>
        <w:t>&lt;ab&gt;</w:t>
      </w:r>
      <w:r w:rsidRPr="00DD7CCF">
        <w:t xml:space="preserve">, or </w:t>
      </w:r>
      <w:r w:rsidRPr="00DD7CCF">
        <w:rPr>
          <w:rStyle w:val="Code"/>
        </w:rPr>
        <w:t>&lt;lg&gt;</w:t>
      </w:r>
      <w:r w:rsidRPr="00DD7CCF">
        <w:t xml:space="preserve"> and </w:t>
      </w:r>
      <w:r w:rsidRPr="00DD7CCF">
        <w:rPr>
          <w:rStyle w:val="Code"/>
        </w:rPr>
        <w:t>&lt;l&gt;</w:t>
      </w:r>
      <w:r w:rsidRPr="00DD7CCF">
        <w:t>):</w:t>
      </w:r>
    </w:p>
    <w:p w14:paraId="606C35FB" w14:textId="77777777" w:rsidR="00C02B8C" w:rsidRPr="00DD7CCF" w:rsidRDefault="004D2E67" w:rsidP="00E2714A">
      <w:pPr>
        <w:pStyle w:val="Lista3"/>
      </w:pPr>
      <w:r w:rsidRPr="00DD7CCF">
        <w:t xml:space="preserve">all </w:t>
      </w:r>
      <w:r w:rsidRPr="00E24F87">
        <w:rPr>
          <w:noProof/>
        </w:rPr>
        <w:t>(</w:t>
      </w:r>
      <w:r w:rsidRPr="00DD7CCF">
        <w:t xml:space="preserve">extant or restored) text must be within such a container, but do not create additional containers to hold only lacuna markup </w:t>
      </w:r>
      <w:r w:rsidRPr="00E24F87">
        <w:rPr>
          <w:noProof/>
        </w:rPr>
        <w:t>(</w:t>
      </w:r>
      <w:r w:rsidRPr="00DD7CCF">
        <w:t>and no text)</w:t>
      </w:r>
    </w:p>
    <w:p w14:paraId="325FD865" w14:textId="5DACF0B8" w:rsidR="00C02B8C" w:rsidRPr="00DD7CCF" w:rsidRDefault="004D2E67" w:rsidP="00E2714A">
      <w:pPr>
        <w:pStyle w:val="Lista3"/>
      </w:pPr>
      <w:r w:rsidRPr="00DD7CCF">
        <w:t xml:space="preserve">if the beginning or end of one of these containers falls within a lacuna, place the start-tag or the end-tag at the point where </w:t>
      </w:r>
      <w:r w:rsidRPr="00E24F87">
        <w:rPr>
          <w:noProof/>
        </w:rPr>
        <w:t>(</w:t>
      </w:r>
      <w:r w:rsidRPr="00DD7CCF">
        <w:t xml:space="preserve">extant or restored) text begins or ends, and add the attribute </w:t>
      </w:r>
      <w:r w:rsidR="008525C6" w:rsidRPr="008525C6">
        <w:rPr>
          <w:rStyle w:val="Codeattribute"/>
        </w:rPr>
        <w:t>@part</w:t>
      </w:r>
      <w:r w:rsidR="008525C6" w:rsidRPr="008525C6">
        <w:t xml:space="preserve"> </w:t>
      </w:r>
      <w:r w:rsidRPr="00DD7CCF">
        <w:t>to the container</w:t>
      </w:r>
      <w:r w:rsidR="009023B1" w:rsidRPr="009023B1">
        <w:t>, with values as per §</w:t>
      </w:r>
      <w:r w:rsidR="009023B1">
        <w:fldChar w:fldCharType="begin"/>
      </w:r>
      <w:r w:rsidR="009023B1">
        <w:instrText xml:space="preserve"> REF _Ref54602074 \r \h </w:instrText>
      </w:r>
      <w:r w:rsidR="009023B1">
        <w:fldChar w:fldCharType="separate"/>
      </w:r>
      <w:r w:rsidR="00E90D07">
        <w:t>2.1.3</w:t>
      </w:r>
      <w:r w:rsidR="009023B1">
        <w:fldChar w:fldCharType="end"/>
      </w:r>
    </w:p>
    <w:p w14:paraId="06AF6502" w14:textId="77777777" w:rsidR="00C02B8C" w:rsidRPr="00DD7CCF" w:rsidRDefault="004D2E67" w:rsidP="009023B1">
      <w:pPr>
        <w:pStyle w:val="Lista4"/>
      </w:pPr>
      <w:r w:rsidRPr="00DD7CCF">
        <w:t xml:space="preserve">note that if an </w:t>
      </w:r>
      <w:r w:rsidRPr="00DD7CCF">
        <w:rPr>
          <w:rStyle w:val="Code"/>
        </w:rPr>
        <w:t>&lt;l&gt;</w:t>
      </w:r>
      <w:r w:rsidRPr="00DD7CCF">
        <w:t xml:space="preserve"> element is interrupted by a massive lacuna, you will need to close both the current </w:t>
      </w:r>
      <w:r w:rsidRPr="00DD7CCF">
        <w:rPr>
          <w:rStyle w:val="Code"/>
        </w:rPr>
        <w:t>&lt;l&gt;</w:t>
      </w:r>
      <w:r w:rsidRPr="00DD7CCF">
        <w:t xml:space="preserve"> and, after it, the </w:t>
      </w:r>
      <w:r w:rsidRPr="00DD7CCF">
        <w:rPr>
          <w:rStyle w:val="Code"/>
        </w:rPr>
        <w:t>&lt;lg&gt;</w:t>
      </w:r>
      <w:r w:rsidRPr="00DD7CCF">
        <w:t xml:space="preserve"> element wrapping it, and add the attribute </w:t>
      </w:r>
      <w:r w:rsidR="008525C6" w:rsidRPr="008525C6">
        <w:rPr>
          <w:rStyle w:val="Codeattribute"/>
        </w:rPr>
        <w:t>@part</w:t>
      </w:r>
      <w:r w:rsidR="008525C6" w:rsidRPr="008525C6">
        <w:t xml:space="preserve"> </w:t>
      </w:r>
      <w:r w:rsidRPr="00DD7CCF">
        <w:t>to both of these elements</w:t>
      </w:r>
    </w:p>
    <w:p w14:paraId="11C2A225" w14:textId="77777777" w:rsidR="00C02B8C" w:rsidRPr="00DD7CCF" w:rsidRDefault="004D2E67" w:rsidP="004E103D">
      <w:pPr>
        <w:pStyle w:val="Lista4"/>
      </w:pPr>
      <w:r w:rsidRPr="00DD7CCF">
        <w:t xml:space="preserve">while if the start of the lacuna coincides with the start of a line, </w:t>
      </w:r>
      <w:r w:rsidR="008525C6" w:rsidRPr="008525C6">
        <w:rPr>
          <w:rStyle w:val="Codeattribute"/>
        </w:rPr>
        <w:t>@part</w:t>
      </w:r>
      <w:r w:rsidR="008525C6" w:rsidRPr="008525C6">
        <w:t xml:space="preserve"> </w:t>
      </w:r>
      <w:r w:rsidRPr="00DD7CCF">
        <w:t xml:space="preserve">is not applicable to that </w:t>
      </w:r>
      <w:r w:rsidRPr="00DD7CCF">
        <w:rPr>
          <w:rStyle w:val="Code"/>
        </w:rPr>
        <w:t>&lt;l&gt;</w:t>
      </w:r>
      <w:r w:rsidRPr="00DD7CCF">
        <w:t xml:space="preserve"> element, but may still be applicable to the enclosing </w:t>
      </w:r>
      <w:r w:rsidRPr="00DD7CCF">
        <w:rPr>
          <w:rStyle w:val="Code"/>
        </w:rPr>
        <w:t>&lt;lg&gt;</w:t>
      </w:r>
      <w:r w:rsidRPr="00DD7CCF">
        <w:t xml:space="preserve"> element if the stanza is incompletely preserved</w:t>
      </w:r>
    </w:p>
    <w:p w14:paraId="72D3238E" w14:textId="77777777" w:rsidR="00C02B8C" w:rsidRPr="00DD7CCF" w:rsidRDefault="004D2E67" w:rsidP="00E2714A">
      <w:pPr>
        <w:pStyle w:val="Lista2"/>
      </w:pPr>
      <w:r w:rsidRPr="00DD7CCF">
        <w:t xml:space="preserve">carefully encode pointlike structural elements </w:t>
      </w:r>
      <w:r w:rsidRPr="00E24F87">
        <w:rPr>
          <w:noProof/>
        </w:rPr>
        <w:t>(</w:t>
      </w:r>
      <w:r w:rsidRPr="00DD7CCF">
        <w:rPr>
          <w:rStyle w:val="Code"/>
        </w:rPr>
        <w:t>&lt;lb/&gt;</w:t>
      </w:r>
      <w:r w:rsidRPr="00DD7CCF">
        <w:t xml:space="preserve">, </w:t>
      </w:r>
      <w:r w:rsidRPr="00DD7CCF">
        <w:rPr>
          <w:rStyle w:val="Code"/>
        </w:rPr>
        <w:t>&lt;pb/&gt;</w:t>
      </w:r>
      <w:r w:rsidRPr="00DD7CCF">
        <w:t xml:space="preserve"> and </w:t>
      </w:r>
      <w:r w:rsidRPr="00DD7CCF">
        <w:rPr>
          <w:rStyle w:val="Code"/>
        </w:rPr>
        <w:t>&lt;milestone/&gt;</w:t>
      </w:r>
      <w:r w:rsidRPr="00DD7CCF">
        <w:t>), paying attention to the following:</w:t>
      </w:r>
    </w:p>
    <w:p w14:paraId="2907EEAE" w14:textId="77777777" w:rsidR="00C02B8C" w:rsidRPr="00DD7CCF" w:rsidRDefault="004D2E67" w:rsidP="00E2714A">
      <w:pPr>
        <w:pStyle w:val="Lista3"/>
      </w:pPr>
      <w:r w:rsidRPr="00DD7CCF">
        <w:t xml:space="preserve">when an epigraphic line is partially present, i.e. it has at least a little bit of </w:t>
      </w:r>
      <w:r w:rsidRPr="00E24F87">
        <w:rPr>
          <w:noProof/>
        </w:rPr>
        <w:t>(</w:t>
      </w:r>
      <w:r w:rsidRPr="00DD7CCF">
        <w:t>extant or restored) text at the beginning or end,</w:t>
      </w:r>
    </w:p>
    <w:p w14:paraId="305C58DC" w14:textId="77777777" w:rsidR="00C02B8C" w:rsidRPr="00DD7CCF" w:rsidRDefault="004D2E67" w:rsidP="004E103D">
      <w:pPr>
        <w:pStyle w:val="Lista4"/>
      </w:pPr>
      <w:r w:rsidRPr="00DD7CCF">
        <w:t xml:space="preserve">make sure the </w:t>
      </w:r>
      <w:r w:rsidRPr="00DD7CCF">
        <w:rPr>
          <w:rStyle w:val="Code"/>
        </w:rPr>
        <w:t>&lt;lb/&gt;</w:t>
      </w:r>
      <w:r w:rsidRPr="00DD7CCF">
        <w:t xml:space="preserve"> for that line is present, but do not encode </w:t>
      </w:r>
      <w:r w:rsidRPr="00DD7CCF">
        <w:rPr>
          <w:rStyle w:val="Code"/>
        </w:rPr>
        <w:t>&lt;lb/&gt;</w:t>
      </w:r>
      <w:r w:rsidRPr="00DD7CCF">
        <w:t xml:space="preserve"> elements for any additional lines believed or known to be lost</w:t>
      </w:r>
    </w:p>
    <w:p w14:paraId="61C9CCFB" w14:textId="77777777" w:rsidR="00C02B8C" w:rsidRPr="00DD7CCF" w:rsidRDefault="004D2E67" w:rsidP="004E103D">
      <w:pPr>
        <w:pStyle w:val="Lista4"/>
      </w:pPr>
      <w:r w:rsidRPr="00DD7CCF">
        <w:t>encode an inline lacuna for the final or initial part of that line where no text is available</w:t>
      </w:r>
    </w:p>
    <w:p w14:paraId="15C9A9F4" w14:textId="77777777" w:rsidR="00C02B8C" w:rsidRPr="00DD7CCF" w:rsidRDefault="004D2E67" w:rsidP="00E2714A">
      <w:pPr>
        <w:pStyle w:val="Lista3"/>
      </w:pPr>
      <w:r w:rsidRPr="00DD7CCF">
        <w:t xml:space="preserve">if pages or a pagelike partitions are involved, make sure the </w:t>
      </w:r>
      <w:r w:rsidRPr="00DD7CCF">
        <w:rPr>
          <w:rStyle w:val="Code"/>
        </w:rPr>
        <w:t>&lt;pb/&gt;</w:t>
      </w:r>
      <w:r w:rsidRPr="00DD7CCF">
        <w:t xml:space="preserve"> or </w:t>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/&gt;</w:t>
      </w:r>
      <w:r w:rsidRPr="00DD7CCF">
        <w:t xml:space="preserve"> is present for any such unit that includes any </w:t>
      </w:r>
      <w:r w:rsidRPr="00E24F87">
        <w:rPr>
          <w:noProof/>
        </w:rPr>
        <w:t>(</w:t>
      </w:r>
      <w:r w:rsidRPr="00DD7CCF">
        <w:t>extant or restored) text, but do not encode these elements for any additional units believed or known to be lost</w:t>
      </w:r>
    </w:p>
    <w:p w14:paraId="7489B746" w14:textId="449FC2AF" w:rsidR="00C02B8C" w:rsidRPr="00DD7CCF" w:rsidRDefault="004D2E67" w:rsidP="004E103D">
      <w:pPr>
        <w:pStyle w:val="Lista4"/>
      </w:pPr>
      <w:r w:rsidRPr="00DD7CCF">
        <w:t xml:space="preserve">see </w:t>
      </w:r>
      <w:r w:rsidR="003C3D87" w:rsidRPr="00DD7CCF">
        <w:t>§</w:t>
      </w:r>
      <w:r w:rsidR="00194541" w:rsidRPr="00DD7CCF">
        <w:fldChar w:fldCharType="begin"/>
      </w:r>
      <w:r w:rsidR="00194541" w:rsidRPr="00DD7CCF">
        <w:instrText xml:space="preserve"> REF _Ref43984811 \w \h </w:instrText>
      </w:r>
      <w:r w:rsidR="00DD7CCF">
        <w:instrText xml:space="preserve"> \* MERGEFORMAT </w:instrText>
      </w:r>
      <w:r w:rsidR="00194541" w:rsidRPr="00DD7CCF">
        <w:fldChar w:fldCharType="separate"/>
      </w:r>
      <w:r w:rsidR="00E90D07">
        <w:t>5.4.8</w:t>
      </w:r>
      <w:r w:rsidR="00194541" w:rsidRPr="00DD7CCF">
        <w:fldChar w:fldCharType="end"/>
      </w:r>
      <w:r w:rsidRPr="00DD7CCF">
        <w:t xml:space="preserve"> for specific guidance on dealing with incomplete copper plate sets</w:t>
      </w:r>
    </w:p>
    <w:p w14:paraId="6248FD20" w14:textId="5642D342" w:rsidR="00C02B8C" w:rsidRPr="00DD7CCF" w:rsidRDefault="004D2E67" w:rsidP="00E2714A">
      <w:pPr>
        <w:pStyle w:val="Lista2"/>
      </w:pPr>
      <w:r w:rsidRPr="00DD7CCF">
        <w:t xml:space="preserve">encode the rest of the lacuna outside any reconstructed elements, as a known, estimated or unknown number of lost lines or, if applicable, as possibly lost lines </w:t>
      </w:r>
      <w:r w:rsidRPr="00E24F87">
        <w:rPr>
          <w:noProof/>
        </w:rPr>
        <w:t>(</w:t>
      </w:r>
      <w:r w:rsidRPr="00DD7CCF">
        <w:t xml:space="preserve">see </w:t>
      </w:r>
      <w:r w:rsidR="003C3D87" w:rsidRPr="00DD7CCF">
        <w:t>§</w:t>
      </w:r>
      <w:r w:rsidR="0082156E" w:rsidRPr="00DD7CCF">
        <w:fldChar w:fldCharType="begin"/>
      </w:r>
      <w:r w:rsidR="0082156E" w:rsidRPr="00DD7CCF">
        <w:instrText xml:space="preserve"> REF _Ref43987920 \w \h </w:instrText>
      </w:r>
      <w:r w:rsidR="00DD7CCF">
        <w:instrText xml:space="preserve"> \* MERGEFORMAT </w:instrText>
      </w:r>
      <w:r w:rsidR="0082156E" w:rsidRPr="00DD7CCF">
        <w:fldChar w:fldCharType="separate"/>
      </w:r>
      <w:r w:rsidR="00E90D07">
        <w:t>5.4.6</w:t>
      </w:r>
      <w:r w:rsidR="0082156E" w:rsidRPr="00DD7CCF">
        <w:fldChar w:fldCharType="end"/>
      </w:r>
      <w:r w:rsidRPr="00DD7CCF">
        <w:t xml:space="preserve"> for all of these methods)</w:t>
      </w:r>
    </w:p>
    <w:p w14:paraId="2523A8D7" w14:textId="77777777" w:rsidR="00C02B8C" w:rsidRPr="00DD7CCF" w:rsidRDefault="004D2E67" w:rsidP="00E2714A">
      <w:pPr>
        <w:pStyle w:val="Lista"/>
      </w:pPr>
      <w:r w:rsidRPr="00DD7CCF">
        <w:lastRenderedPageBreak/>
        <w:t xml:space="preserve">when according to the above instructions it would be </w:t>
      </w:r>
      <w:r w:rsidRPr="005D2B22">
        <w:rPr>
          <w:b/>
          <w:bCs/>
        </w:rPr>
        <w:t>necessary to create a structural element</w:t>
      </w:r>
      <w:r w:rsidRPr="00DD7CCF">
        <w:t xml:space="preserve"> </w:t>
      </w:r>
      <w:r w:rsidRPr="00E24F87">
        <w:rPr>
          <w:noProof/>
        </w:rPr>
        <w:t>(</w:t>
      </w:r>
      <w:r w:rsidRPr="00DD7CCF">
        <w:t xml:space="preserve">a container or an empty element representing a transition point) </w:t>
      </w:r>
      <w:r w:rsidRPr="005D2B22">
        <w:rPr>
          <w:b/>
          <w:bCs/>
        </w:rPr>
        <w:t>only for the sake of restored text</w:t>
      </w:r>
      <w:r w:rsidRPr="00DD7CCF">
        <w:t>, i.e. when a restoration extends into a text container, line or page of which no part is extant,</w:t>
      </w:r>
    </w:p>
    <w:p w14:paraId="64110F61" w14:textId="4FF21524" w:rsidR="00C02B8C" w:rsidRPr="00DD7CCF" w:rsidRDefault="004D2E67" w:rsidP="00E2714A">
      <w:pPr>
        <w:pStyle w:val="Lista2"/>
      </w:pPr>
      <w:r w:rsidRPr="00DD7CCF">
        <w:t xml:space="preserve">you may </w:t>
      </w:r>
      <w:r w:rsidRPr="00CD25A4">
        <w:rPr>
          <w:b/>
          <w:bCs/>
        </w:rPr>
        <w:t>optionally forgo the creation</w:t>
      </w:r>
      <w:r w:rsidRPr="00DD7CCF">
        <w:t xml:space="preserve"> of such an element and, instead of including the restoration in the text of your edition, mention the restoration in an apparatus note </w:t>
      </w:r>
      <w:r w:rsidRPr="00E24F87">
        <w:rPr>
          <w:noProof/>
        </w:rPr>
        <w:t>(</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E90D07">
        <w:t>9.1.7</w:t>
      </w:r>
      <w:r w:rsidR="0082156E" w:rsidRPr="00DD7CCF">
        <w:fldChar w:fldCharType="end"/>
      </w:r>
      <w:r w:rsidRPr="00DD7CCF">
        <w:t>)</w:t>
      </w:r>
    </w:p>
    <w:p w14:paraId="7D87DCD1" w14:textId="77777777" w:rsidR="00C02B8C" w:rsidRPr="00DD7CCF" w:rsidRDefault="004D2E67" w:rsidP="00E2714A">
      <w:pPr>
        <w:pStyle w:val="Lista2"/>
      </w:pPr>
      <w:r w:rsidRPr="00DD7CCF">
        <w:t>this method is recommended especially in the following cases:</w:t>
      </w:r>
    </w:p>
    <w:p w14:paraId="602F434C" w14:textId="77777777" w:rsidR="00C02B8C" w:rsidRPr="00DD7CCF" w:rsidRDefault="004D2E67" w:rsidP="00E2714A">
      <w:pPr>
        <w:pStyle w:val="Lista3"/>
      </w:pPr>
      <w:r w:rsidRPr="00DD7CCF">
        <w:t xml:space="preserve">for very short restorations </w:t>
      </w:r>
      <w:r w:rsidRPr="00E24F87">
        <w:rPr>
          <w:noProof/>
        </w:rPr>
        <w:t>(</w:t>
      </w:r>
      <w:r w:rsidRPr="00DD7CCF">
        <w:t>smaller than one word)</w:t>
      </w:r>
    </w:p>
    <w:p w14:paraId="1035A0BD" w14:textId="77777777" w:rsidR="00C02B8C" w:rsidRPr="00DD7CCF" w:rsidRDefault="004D2E67" w:rsidP="00E2714A">
      <w:pPr>
        <w:pStyle w:val="Lista3"/>
      </w:pPr>
      <w:r w:rsidRPr="00DD7CCF">
        <w:t>for the restoration of widely occurring text such as standardised genealogies or stock admonitory verses in land grants</w:t>
      </w:r>
    </w:p>
    <w:p w14:paraId="74643C3D" w14:textId="77777777" w:rsidR="00C02B8C" w:rsidRPr="00DD7CCF" w:rsidRDefault="004D2E67" w:rsidP="00E2714A">
      <w:pPr>
        <w:pStyle w:val="Lista3"/>
      </w:pPr>
      <w:r w:rsidRPr="00DD7CCF">
        <w:t>for restorations where several alternatives are deemed possible</w:t>
      </w:r>
    </w:p>
    <w:p w14:paraId="4467D83C" w14:textId="77777777" w:rsidR="00C02B8C" w:rsidRPr="00DD7CCF" w:rsidRDefault="004D2E67" w:rsidP="00E2714A">
      <w:pPr>
        <w:pStyle w:val="Lista"/>
      </w:pPr>
      <w:r w:rsidRPr="00DD7CCF">
        <w:t>the points below summarise specific applications of the above general procedure for final, initial, medial and bilateral lacunae, and give guidance on the numbering of elements when massive lacunae are involved</w:t>
      </w:r>
    </w:p>
    <w:p w14:paraId="5EDF5B2C" w14:textId="77777777" w:rsidR="00C02B8C" w:rsidRPr="00DD7CCF" w:rsidRDefault="004D2E67" w:rsidP="00E2714A">
      <w:pPr>
        <w:pStyle w:val="Lista"/>
      </w:pPr>
      <w:r w:rsidRPr="00DD7CCF">
        <w:t xml:space="preserve">to encode </w:t>
      </w:r>
      <w:r w:rsidRPr="005D2B22">
        <w:rPr>
          <w:b/>
          <w:bCs/>
        </w:rPr>
        <w:t>a text whose end is lost</w:t>
      </w:r>
      <w:r w:rsidRPr="00DD7CCF">
        <w:t xml:space="preserve"> </w:t>
      </w:r>
      <w:r w:rsidRPr="00E24F87">
        <w:rPr>
          <w:noProof/>
        </w:rPr>
        <w:t>(</w:t>
      </w:r>
      <w:r w:rsidRPr="00DD7CCF">
        <w:t>a massive final lacuna):</w:t>
      </w:r>
    </w:p>
    <w:p w14:paraId="39B99DF9" w14:textId="77777777" w:rsidR="00C02B8C" w:rsidRPr="00DD7CCF" w:rsidRDefault="004D2E67" w:rsidP="00E2714A">
      <w:pPr>
        <w:pStyle w:val="Lista2"/>
      </w:pPr>
      <w:r w:rsidRPr="00DD7CCF">
        <w:t xml:space="preserve">close the currently open block-level container </w:t>
      </w:r>
      <w:r w:rsidRPr="00E24F87">
        <w:rPr>
          <w:noProof/>
        </w:rPr>
        <w:t>(</w:t>
      </w:r>
      <w:r w:rsidRPr="00DD7CCF">
        <w:rPr>
          <w:rStyle w:val="Code"/>
        </w:rPr>
        <w:t>&lt;p&gt;</w:t>
      </w:r>
      <w:r w:rsidRPr="00DD7CCF">
        <w:t xml:space="preserve">, </w:t>
      </w:r>
      <w:r w:rsidRPr="00DD7CCF">
        <w:rPr>
          <w:rStyle w:val="Code"/>
        </w:rPr>
        <w:t>&lt;ab&gt;</w:t>
      </w:r>
      <w:r w:rsidRPr="00DD7CCF">
        <w:t xml:space="preserve">, or </w:t>
      </w:r>
      <w:r w:rsidRPr="00DD7CCF">
        <w:rPr>
          <w:rStyle w:val="Code"/>
        </w:rPr>
        <w:t>&lt;lg&gt;</w:t>
      </w:r>
      <w:r w:rsidRPr="00DD7CCF">
        <w:t xml:space="preserve"> and </w:t>
      </w:r>
      <w:r w:rsidRPr="00DD7CCF">
        <w:rPr>
          <w:rStyle w:val="Code"/>
        </w:rPr>
        <w:t>&lt;l&gt;</w:t>
      </w:r>
      <w:r w:rsidRPr="00DD7CCF">
        <w:t xml:space="preserve">) directly after the last </w:t>
      </w:r>
      <w:r w:rsidRPr="00E24F87">
        <w:rPr>
          <w:noProof/>
        </w:rPr>
        <w:t>(</w:t>
      </w:r>
      <w:r w:rsidRPr="00DD7CCF">
        <w:t>extant or restored) bit of text</w:t>
      </w:r>
    </w:p>
    <w:p w14:paraId="20EE1E05" w14:textId="6C2D45BA" w:rsidR="00C02B8C" w:rsidRPr="00DD7CCF" w:rsidRDefault="004D2E67" w:rsidP="00E2714A">
      <w:pPr>
        <w:pStyle w:val="Lista3"/>
      </w:pPr>
      <w:r w:rsidRPr="00DD7CCF">
        <w:t xml:space="preserve">add the attribute </w:t>
      </w:r>
      <w:r w:rsidR="008525C6" w:rsidRPr="008525C6">
        <w:rPr>
          <w:rStyle w:val="Codeattribute"/>
        </w:rPr>
        <w:t>@part</w:t>
      </w:r>
      <w:r w:rsidR="008525C6" w:rsidRPr="008525C6">
        <w:t xml:space="preserve"> </w:t>
      </w:r>
      <w:r w:rsidRPr="00DD7CCF">
        <w:t xml:space="preserve">with the value </w:t>
      </w:r>
      <w:r w:rsidR="00303844" w:rsidRPr="00303844">
        <w:rPr>
          <w:rStyle w:val="Codevalue"/>
        </w:rPr>
        <w:t>"I"</w:t>
      </w:r>
      <w:r w:rsidRPr="00DD7CCF">
        <w:t xml:space="preserve"> to the interrupted container unless it is filled up to its end by extant or restored text</w:t>
      </w:r>
    </w:p>
    <w:p w14:paraId="6A026102" w14:textId="77777777" w:rsidR="00C02B8C" w:rsidRPr="00DD7CCF" w:rsidRDefault="004D2E67" w:rsidP="00E2714A">
      <w:pPr>
        <w:pStyle w:val="Lista2"/>
      </w:pPr>
      <w:r w:rsidRPr="00DD7CCF">
        <w:t xml:space="preserve">encode an </w:t>
      </w:r>
      <w:r w:rsidRPr="00DD7CCF">
        <w:rPr>
          <w:rStyle w:val="Code"/>
        </w:rPr>
        <w:t>&lt;lb/&gt;</w:t>
      </w:r>
      <w:r w:rsidRPr="00DD7CCF">
        <w:t xml:space="preserve"> for the last line that has any </w:t>
      </w:r>
      <w:r w:rsidRPr="00E24F87">
        <w:rPr>
          <w:noProof/>
        </w:rPr>
        <w:t>(</w:t>
      </w:r>
      <w:r w:rsidRPr="00DD7CCF">
        <w:t>extant or restored) text and an inline lacuna for the end of that line if incomplete</w:t>
      </w:r>
    </w:p>
    <w:p w14:paraId="78507698" w14:textId="77777777" w:rsidR="00C02B8C" w:rsidRPr="00DD7CCF" w:rsidRDefault="004D2E67" w:rsidP="00E2714A">
      <w:pPr>
        <w:pStyle w:val="Lista2"/>
      </w:pPr>
      <w:r w:rsidRPr="00DD7CCF">
        <w:t>outside the last block-level container, encode a multiline lacuna for subsequent lost text</w:t>
      </w:r>
    </w:p>
    <w:p w14:paraId="41E2A280" w14:textId="77777777" w:rsidR="00C02B8C" w:rsidRPr="00DD7CCF" w:rsidRDefault="004D2E67" w:rsidP="00E2714A">
      <w:pPr>
        <w:pStyle w:val="Lista2"/>
      </w:pPr>
      <w:r w:rsidRPr="00DD7CCF">
        <w:t>number your lines and stanzas consecutively up to the last extant or restored item</w:t>
      </w:r>
    </w:p>
    <w:p w14:paraId="2E80D6F4" w14:textId="77777777" w:rsidR="004B08F9" w:rsidRPr="00DD7CCF" w:rsidRDefault="004B08F9"/>
    <w:tbl>
      <w:tblPr>
        <w:tblStyle w:val="CodeSampleTable"/>
        <w:tblW w:w="5000" w:type="pct"/>
        <w:tblLook w:val="04A0" w:firstRow="1" w:lastRow="0" w:firstColumn="1" w:lastColumn="0" w:noHBand="0" w:noVBand="1"/>
      </w:tblPr>
      <w:tblGrid>
        <w:gridCol w:w="9622"/>
      </w:tblGrid>
      <w:tr w:rsidR="004B08F9" w:rsidRPr="00DD7CCF" w14:paraId="183A9ECE"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FC308F0" w14:textId="05D47849" w:rsidR="004B08F9" w:rsidRPr="00DD7CCF" w:rsidRDefault="004B08F9" w:rsidP="009F585E">
            <w:pPr>
              <w:pStyle w:val="Kpalrs"/>
            </w:pPr>
            <w:r w:rsidRPr="00DD7CCF">
              <w:t xml:space="preserve">Example </w:t>
            </w:r>
            <w:r>
              <w:fldChar w:fldCharType="begin"/>
            </w:r>
            <w:r>
              <w:instrText xml:space="preserve"> STYLEREF 3 \s </w:instrText>
            </w:r>
            <w:r>
              <w:fldChar w:fldCharType="separate"/>
            </w:r>
            <w:r w:rsidR="005E67E7">
              <w:rPr>
                <w:noProof/>
              </w:rPr>
              <w:t>5.4.7</w:t>
            </w:r>
            <w:r>
              <w:rPr>
                <w:noProof/>
              </w:rPr>
              <w:fldChar w:fldCharType="end"/>
            </w:r>
            <w:r w:rsidRPr="00DD7CCF">
              <w:t>.</w:t>
            </w:r>
            <w:r>
              <w:fldChar w:fldCharType="begin"/>
            </w:r>
            <w:r>
              <w:instrText xml:space="preserve"> SEQ Example \* ALPHABETIC \s 3 </w:instrText>
            </w:r>
            <w:r>
              <w:fldChar w:fldCharType="separate"/>
            </w:r>
            <w:r w:rsidR="005E67E7">
              <w:rPr>
                <w:noProof/>
              </w:rPr>
              <w:t>A</w:t>
            </w:r>
            <w:r>
              <w:rPr>
                <w:noProof/>
              </w:rPr>
              <w:fldChar w:fldCharType="end"/>
            </w:r>
            <w:r w:rsidRPr="00DD7CCF">
              <w:t>: massive final lacuna</w:t>
            </w:r>
          </w:p>
        </w:tc>
      </w:tr>
      <w:tr w:rsidR="004B08F9" w:rsidRPr="00DD7CCF" w14:paraId="217E38A4" w14:textId="77777777" w:rsidTr="00837BA5">
        <w:tc>
          <w:tcPr>
            <w:tcW w:w="5000" w:type="pct"/>
          </w:tcPr>
          <w:p w14:paraId="1BEB007B" w14:textId="77777777" w:rsidR="004B08F9" w:rsidRPr="00DD7CCF" w:rsidRDefault="004B08F9" w:rsidP="009F585E">
            <w:pPr>
              <w:pStyle w:val="CodeParagraph"/>
            </w:pPr>
            <w:r w:rsidRPr="00DD7CCF">
              <w:rPr>
                <w:rStyle w:val="Code"/>
              </w:rPr>
              <w:t xml:space="preserve">&lt;p </w:t>
            </w:r>
            <w:r w:rsidRPr="00DD7CCF">
              <w:rPr>
                <w:rStyle w:val="Codeattribute"/>
              </w:rPr>
              <w:t>part</w:t>
            </w:r>
            <w:r w:rsidRPr="00DD7CCF">
              <w:rPr>
                <w:rStyle w:val="Code"/>
              </w:rPr>
              <w:t>=</w:t>
            </w:r>
            <w:r w:rsidRPr="0046000E">
              <w:rPr>
                <w:rStyle w:val="Codevalue"/>
              </w:rPr>
              <w:t>"I"</w:t>
            </w:r>
            <w:r w:rsidRPr="00DD7CCF">
              <w:rPr>
                <w:rStyle w:val="Code"/>
              </w:rPr>
              <w:t>&gt;</w:t>
            </w:r>
            <w:r w:rsidRPr="00DD7CCF">
              <w:rPr>
                <w:rStyle w:val="Codetext"/>
              </w:rPr>
              <w: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/&gt;</w:t>
            </w:r>
            <w:r w:rsidRPr="00DD7CCF">
              <w:rPr>
                <w:rStyle w:val="Codetext"/>
              </w:rPr>
              <w:t>tāpasāśrama-va</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ne</w:t>
            </w:r>
            <w:r w:rsidRPr="00DD7CCF">
              <w:rPr>
                <w:rStyle w:val="Code"/>
              </w:rPr>
              <w:t>&lt;/unclear&gt;</w:t>
            </w:r>
            <w:r w:rsidRPr="00DD7CCF">
              <w:rPr>
                <w:rStyle w:val="Codetext"/>
              </w:rPr>
              <w:br/>
            </w:r>
            <w:r w:rsidRPr="00DD7CCF">
              <w:rPr>
                <w:rStyle w:val="Code"/>
              </w:rPr>
              <w:t>&lt;/p&gt;</w:t>
            </w:r>
            <w:r w:rsidRPr="00DD7CCF">
              <w:rPr>
                <w:rStyle w:val="Codetext"/>
              </w:rPr>
              <w:br/>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r w:rsidRPr="008608D1">
              <w:rPr>
                <w:rStyle w:val="Codecomment"/>
              </w:rPr>
              <w:t>&lt;!--Lacuna to the end of the last line --&gt;</w:t>
            </w:r>
            <w:r w:rsidRPr="00DD7CCF">
              <w:rPr>
                <w:rStyle w:val="Codetext"/>
              </w:rPr>
              <w:br/>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r w:rsidR="001E133B" w:rsidRPr="008608D1">
              <w:rPr>
                <w:rStyle w:val="Codecomment"/>
              </w:rPr>
              <w:t xml:space="preserve">&lt;!--Lacuna </w:t>
            </w:r>
            <w:r w:rsidR="001E133B">
              <w:rPr>
                <w:rStyle w:val="Codecomment"/>
              </w:rPr>
              <w:t xml:space="preserve">after </w:t>
            </w:r>
            <w:r w:rsidR="001E133B" w:rsidRPr="008608D1">
              <w:rPr>
                <w:rStyle w:val="Codecomment"/>
              </w:rPr>
              <w:t>the last line --&gt;</w:t>
            </w:r>
          </w:p>
        </w:tc>
      </w:tr>
    </w:tbl>
    <w:p w14:paraId="024FA9C6" w14:textId="77777777" w:rsidR="004B08F9" w:rsidRPr="00DD7CCF" w:rsidRDefault="004B08F9" w:rsidP="004B08F9"/>
    <w:p w14:paraId="4530BB44" w14:textId="77777777" w:rsidR="00C02B8C" w:rsidRPr="00DD7CCF" w:rsidRDefault="004D2E67" w:rsidP="00E2714A">
      <w:pPr>
        <w:pStyle w:val="Lista"/>
      </w:pPr>
      <w:r w:rsidRPr="00DD7CCF">
        <w:t xml:space="preserve">to encode </w:t>
      </w:r>
      <w:r w:rsidRPr="005D2B22">
        <w:rPr>
          <w:b/>
          <w:bCs/>
        </w:rPr>
        <w:t>a text whose beginning is lost</w:t>
      </w:r>
      <w:r w:rsidRPr="00DD7CCF">
        <w:t xml:space="preserve"> </w:t>
      </w:r>
      <w:r w:rsidRPr="00E24F87">
        <w:rPr>
          <w:noProof/>
        </w:rPr>
        <w:t>(</w:t>
      </w:r>
      <w:r w:rsidRPr="00DD7CCF">
        <w:t>a massive initial lacuna),</w:t>
      </w:r>
    </w:p>
    <w:p w14:paraId="798CEB3B" w14:textId="77777777" w:rsidR="00C02B8C" w:rsidRPr="00DD7CCF" w:rsidRDefault="004D2E67" w:rsidP="00E2714A">
      <w:pPr>
        <w:pStyle w:val="Lista2"/>
      </w:pPr>
      <w:r w:rsidRPr="00DD7CCF">
        <w:t xml:space="preserve">open the first block-level container </w:t>
      </w:r>
      <w:r w:rsidRPr="00E24F87">
        <w:rPr>
          <w:noProof/>
        </w:rPr>
        <w:t>(</w:t>
      </w:r>
      <w:r w:rsidRPr="00DD7CCF">
        <w:rPr>
          <w:rStyle w:val="Code"/>
        </w:rPr>
        <w:t>&lt;p&gt;</w:t>
      </w:r>
      <w:r w:rsidRPr="00DD7CCF">
        <w:t xml:space="preserve">, </w:t>
      </w:r>
      <w:r w:rsidRPr="00DD7CCF">
        <w:rPr>
          <w:rStyle w:val="Code"/>
        </w:rPr>
        <w:t>&lt;ab&gt;</w:t>
      </w:r>
      <w:r w:rsidRPr="00DD7CCF">
        <w:t xml:space="preserve">, or </w:t>
      </w:r>
      <w:r w:rsidRPr="00DD7CCF">
        <w:rPr>
          <w:rStyle w:val="Code"/>
        </w:rPr>
        <w:t>&lt;lg&gt;</w:t>
      </w:r>
      <w:r w:rsidRPr="00DD7CCF">
        <w:t xml:space="preserve"> and </w:t>
      </w:r>
      <w:r w:rsidRPr="00DD7CCF">
        <w:rPr>
          <w:rStyle w:val="Code"/>
        </w:rPr>
        <w:t>&lt;l&gt;</w:t>
      </w:r>
      <w:r w:rsidRPr="00DD7CCF">
        <w:t xml:space="preserve">) directly before the first </w:t>
      </w:r>
      <w:r w:rsidRPr="00E24F87">
        <w:rPr>
          <w:noProof/>
        </w:rPr>
        <w:t>(</w:t>
      </w:r>
      <w:r w:rsidRPr="00DD7CCF">
        <w:t>extant or restored) bit of text</w:t>
      </w:r>
    </w:p>
    <w:p w14:paraId="2E292AE0" w14:textId="1FD8D042" w:rsidR="00C02B8C" w:rsidRPr="00DD7CCF" w:rsidRDefault="004D2E67" w:rsidP="00E2714A">
      <w:pPr>
        <w:pStyle w:val="Lista3"/>
      </w:pPr>
      <w:r w:rsidRPr="00DD7CCF">
        <w:t xml:space="preserve">add the attribute </w:t>
      </w:r>
      <w:r w:rsidR="008525C6" w:rsidRPr="008525C6">
        <w:rPr>
          <w:rStyle w:val="Codeattribute"/>
        </w:rPr>
        <w:t>@part</w:t>
      </w:r>
      <w:r w:rsidR="008525C6" w:rsidRPr="008525C6">
        <w:t xml:space="preserve"> </w:t>
      </w:r>
      <w:r w:rsidRPr="00DD7CCF">
        <w:t xml:space="preserve">with the value </w:t>
      </w:r>
      <w:r w:rsidR="00303844" w:rsidRPr="00303844">
        <w:rPr>
          <w:rStyle w:val="Codevalue"/>
        </w:rPr>
        <w:t>"F"</w:t>
      </w:r>
      <w:r w:rsidRPr="00DD7CCF">
        <w:t xml:space="preserve"> to the interrupted container unless the lacuna happens to end at the precise point where the container begins</w:t>
      </w:r>
    </w:p>
    <w:p w14:paraId="7C5E9156" w14:textId="77777777" w:rsidR="00C02B8C" w:rsidRPr="00DD7CCF" w:rsidRDefault="004D2E67" w:rsidP="00E2714A">
      <w:pPr>
        <w:pStyle w:val="Lista2"/>
      </w:pPr>
      <w:r w:rsidRPr="00DD7CCF">
        <w:t xml:space="preserve">encode an </w:t>
      </w:r>
      <w:r w:rsidRPr="00DD7CCF">
        <w:rPr>
          <w:rStyle w:val="Code"/>
        </w:rPr>
        <w:t>&lt;lb/&gt;</w:t>
      </w:r>
      <w:r w:rsidRPr="00DD7CCF">
        <w:t xml:space="preserve"> for the first line that has any </w:t>
      </w:r>
      <w:r w:rsidRPr="00E24F87">
        <w:rPr>
          <w:noProof/>
        </w:rPr>
        <w:t>(</w:t>
      </w:r>
      <w:r w:rsidRPr="00DD7CCF">
        <w:t>extant or restored) text</w:t>
      </w:r>
    </w:p>
    <w:p w14:paraId="52FA98C3" w14:textId="77777777" w:rsidR="00C02B8C" w:rsidRPr="00DD7CCF" w:rsidRDefault="004D2E67" w:rsidP="00E2714A">
      <w:pPr>
        <w:pStyle w:val="Lista3"/>
      </w:pPr>
      <w:r w:rsidRPr="00DD7CCF">
        <w:t xml:space="preserve">if the beginning of this line is also lost, encode an inline lacuna after the </w:t>
      </w:r>
      <w:r w:rsidRPr="00DD7CCF">
        <w:rPr>
          <w:rStyle w:val="Code"/>
        </w:rPr>
        <w:t>&lt;lb/&gt;</w:t>
      </w:r>
      <w:r w:rsidRPr="00DD7CCF">
        <w:t xml:space="preserve"> element</w:t>
      </w:r>
    </w:p>
    <w:p w14:paraId="72C348E1" w14:textId="293C8DDB" w:rsidR="00C02B8C" w:rsidRPr="00DD7CCF" w:rsidRDefault="004D2E67" w:rsidP="00E2714A">
      <w:pPr>
        <w:pStyle w:val="Lista3"/>
      </w:pPr>
      <w:r w:rsidRPr="00DD7CCF">
        <w:t xml:space="preserve">if the beginning of this line is extant, but the first word is incomplete </w:t>
      </w:r>
      <w:r w:rsidRPr="00E24F87">
        <w:rPr>
          <w:noProof/>
        </w:rPr>
        <w:t>(</w:t>
      </w:r>
      <w:r w:rsidRPr="00DD7CCF">
        <w:t xml:space="preserve">i.e. if the beginning of that word was in the lost previous line), add </w:t>
      </w:r>
      <w:r w:rsidRPr="00876E54">
        <w:rPr>
          <w:rStyle w:val="Codeattribute"/>
        </w:rPr>
        <w:t>@break</w:t>
      </w:r>
      <w:r w:rsidR="00062C66" w:rsidRPr="00876E54">
        <w:rPr>
          <w:rStyle w:val="Code"/>
        </w:rPr>
        <w:t>=</w:t>
      </w:r>
      <w:r w:rsidR="00062C66" w:rsidRPr="00C53BF3">
        <w:rPr>
          <w:rStyle w:val="Codevalue"/>
        </w:rPr>
        <w:t>"no"</w:t>
      </w:r>
      <w:r w:rsidRPr="00DD7CCF">
        <w:t xml:space="preserve"> to the </w:t>
      </w:r>
      <w:r w:rsidRPr="00DD7CCF">
        <w:rPr>
          <w:rStyle w:val="Code"/>
        </w:rPr>
        <w:t>&lt;lb/&gt;</w:t>
      </w:r>
      <w:r w:rsidRPr="00DD7CCF">
        <w:t xml:space="preserve"> element </w:t>
      </w:r>
      <w:r w:rsidRPr="00E24F87">
        <w:rPr>
          <w:noProof/>
        </w:rPr>
        <w:t>(</w:t>
      </w:r>
      <w:r w:rsidR="003C3D87" w:rsidRPr="00DD7CCF">
        <w:t>§</w:t>
      </w:r>
      <w:r w:rsidR="00780A5D" w:rsidRPr="00DD7CCF">
        <w:fldChar w:fldCharType="begin"/>
      </w:r>
      <w:r w:rsidR="00780A5D" w:rsidRPr="00DD7CCF">
        <w:instrText xml:space="preserve"> REF _Ref43984995 \w \h </w:instrText>
      </w:r>
      <w:r w:rsidR="00DD7CCF">
        <w:instrText xml:space="preserve"> \* MERGEFORMAT </w:instrText>
      </w:r>
      <w:r w:rsidR="00780A5D" w:rsidRPr="00DD7CCF">
        <w:fldChar w:fldCharType="separate"/>
      </w:r>
      <w:r w:rsidR="00E90D07">
        <w:t>3.2.4</w:t>
      </w:r>
      <w:r w:rsidR="00780A5D" w:rsidRPr="00DD7CCF">
        <w:fldChar w:fldCharType="end"/>
      </w:r>
      <w:r w:rsidRPr="00DD7CCF">
        <w:t>)</w:t>
      </w:r>
    </w:p>
    <w:p w14:paraId="48CFC9FD" w14:textId="77777777" w:rsidR="00C02B8C" w:rsidRPr="00DD7CCF" w:rsidRDefault="004D2E67" w:rsidP="00E2714A">
      <w:pPr>
        <w:pStyle w:val="Lista2"/>
      </w:pPr>
      <w:r w:rsidRPr="00DD7CCF">
        <w:t>outside the first block-level container, encode a multiline lacuna for preceding lost text</w:t>
      </w:r>
    </w:p>
    <w:p w14:paraId="6684B843" w14:textId="77777777" w:rsidR="00C02B8C" w:rsidRPr="00DD7CCF" w:rsidRDefault="004D2E67" w:rsidP="00E2714A">
      <w:pPr>
        <w:pStyle w:val="Lista2"/>
      </w:pPr>
      <w:r w:rsidRPr="00DD7CCF">
        <w:t>number your lines and stanzas consecutively</w:t>
      </w:r>
    </w:p>
    <w:p w14:paraId="0C9DDBE1" w14:textId="77777777" w:rsidR="00C02B8C" w:rsidRPr="00DD7CCF" w:rsidRDefault="004D2E67" w:rsidP="00E2714A">
      <w:pPr>
        <w:pStyle w:val="Lista3"/>
      </w:pPr>
      <w:r w:rsidRPr="00DD7CCF">
        <w:t>generally, start with 1 at the first encoded element of each type</w:t>
      </w:r>
    </w:p>
    <w:p w14:paraId="1F08EBAE" w14:textId="77777777" w:rsidR="00C02B8C" w:rsidRPr="00DD7CCF" w:rsidRDefault="004D2E67" w:rsidP="00E2714A">
      <w:pPr>
        <w:pStyle w:val="Lista3"/>
      </w:pPr>
      <w:r w:rsidRPr="00DD7CCF">
        <w:t xml:space="preserve">but if the number of lost lines is precisely known, then assign numbers to each of those </w:t>
      </w:r>
      <w:r w:rsidRPr="00E24F87">
        <w:rPr>
          <w:noProof/>
        </w:rPr>
        <w:t>(</w:t>
      </w:r>
      <w:r w:rsidRPr="00DD7CCF">
        <w:t xml:space="preserve">in the </w:t>
      </w:r>
      <w:r w:rsidRPr="00DD7CCF">
        <w:rPr>
          <w:rStyle w:val="Code"/>
        </w:rPr>
        <w:t>&lt;lb/&gt;</w:t>
      </w:r>
      <w:r w:rsidRPr="00DD7CCF">
        <w:t xml:space="preserve"> element for each, if you encoded them individually; or mentally, if you encoded a single lacuna of multiple lines) and start numbering the extant lines in logical succession</w:t>
      </w:r>
    </w:p>
    <w:p w14:paraId="34463ABE" w14:textId="77777777" w:rsidR="004B08F9" w:rsidRPr="00DD7CCF" w:rsidRDefault="004B08F9" w:rsidP="004B08F9"/>
    <w:tbl>
      <w:tblPr>
        <w:tblStyle w:val="CodeSampleTable"/>
        <w:tblW w:w="5000" w:type="pct"/>
        <w:tblLook w:val="04A0" w:firstRow="1" w:lastRow="0" w:firstColumn="1" w:lastColumn="0" w:noHBand="0" w:noVBand="1"/>
      </w:tblPr>
      <w:tblGrid>
        <w:gridCol w:w="9622"/>
      </w:tblGrid>
      <w:tr w:rsidR="004B08F9" w:rsidRPr="00DD7CCF" w14:paraId="44554F56"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05485E46" w14:textId="148BAF36" w:rsidR="004B08F9" w:rsidRPr="00DD7CCF" w:rsidRDefault="004B08F9" w:rsidP="009F585E">
            <w:pPr>
              <w:pStyle w:val="Kpalrs"/>
            </w:pPr>
            <w:r w:rsidRPr="00DD7CCF">
              <w:t xml:space="preserve">Example </w:t>
            </w:r>
            <w:r>
              <w:fldChar w:fldCharType="begin"/>
            </w:r>
            <w:r>
              <w:instrText xml:space="preserve"> STYLEREF 3 \s </w:instrText>
            </w:r>
            <w:r>
              <w:fldChar w:fldCharType="separate"/>
            </w:r>
            <w:r w:rsidR="005E67E7">
              <w:rPr>
                <w:noProof/>
              </w:rPr>
              <w:t>5.4.7</w:t>
            </w:r>
            <w:r>
              <w:rPr>
                <w:noProof/>
              </w:rPr>
              <w:fldChar w:fldCharType="end"/>
            </w:r>
            <w:r w:rsidRPr="00DD7CCF">
              <w:t>.</w:t>
            </w:r>
            <w:r>
              <w:fldChar w:fldCharType="begin"/>
            </w:r>
            <w:r>
              <w:instrText xml:space="preserve"> SEQ Example \* ALPHABETIC \s 3 </w:instrText>
            </w:r>
            <w:r>
              <w:fldChar w:fldCharType="separate"/>
            </w:r>
            <w:r w:rsidR="005E67E7">
              <w:rPr>
                <w:noProof/>
              </w:rPr>
              <w:t>B</w:t>
            </w:r>
            <w:r>
              <w:rPr>
                <w:noProof/>
              </w:rPr>
              <w:fldChar w:fldCharType="end"/>
            </w:r>
            <w:r w:rsidRPr="00DD7CCF">
              <w:t>: massive initial lacuna</w:t>
            </w:r>
          </w:p>
        </w:tc>
      </w:tr>
      <w:tr w:rsidR="004B08F9" w:rsidRPr="00DD7CCF" w14:paraId="0BD989A8" w14:textId="77777777" w:rsidTr="00837BA5">
        <w:tc>
          <w:tcPr>
            <w:tcW w:w="5000" w:type="pct"/>
          </w:tcPr>
          <w:p w14:paraId="17D18105" w14:textId="77777777" w:rsidR="004B08F9" w:rsidRPr="00DD7CCF" w:rsidRDefault="004B08F9" w:rsidP="004B08F9">
            <w:pPr>
              <w:pStyle w:val="CodeParagraph"/>
              <w:rPr>
                <w:rStyle w:val="Codetext"/>
              </w:rPr>
            </w:pP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r w:rsidR="001E133B" w:rsidRPr="008608D1">
              <w:rPr>
                <w:rStyle w:val="Codecomment"/>
              </w:rPr>
              <w:t xml:space="preserve">&lt;!--Lacuna </w:t>
            </w:r>
            <w:r w:rsidR="001E133B">
              <w:rPr>
                <w:rStyle w:val="Codecomment"/>
              </w:rPr>
              <w:t>before the first</w:t>
            </w:r>
            <w:r w:rsidR="001E133B" w:rsidRPr="008608D1">
              <w:rPr>
                <w:rStyle w:val="Codecomment"/>
              </w:rPr>
              <w:t xml:space="preserve"> line --&gt;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 xml:space="preserve"> </w:t>
            </w:r>
            <w:r w:rsidRPr="00DD7CCF">
              <w:rPr>
                <w:rStyle w:val="Codeattribute"/>
              </w:rPr>
              <w:t>quantity</w:t>
            </w:r>
            <w:r w:rsidRPr="00DD7CCF">
              <w:rPr>
                <w:rStyle w:val="Code"/>
              </w:rPr>
              <w:t>=</w:t>
            </w:r>
            <w:r w:rsidRPr="0046000E">
              <w:rPr>
                <w:rStyle w:val="Codevalue"/>
              </w:rPr>
              <w:t>"7"</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r w:rsidRPr="008608D1">
              <w:rPr>
                <w:rStyle w:val="Codecomment"/>
              </w:rPr>
              <w:t>&lt;!--Lacuna from the beginning of the first line --&gt;</w:t>
            </w:r>
            <w:r w:rsidRPr="00DD7CCF">
              <w:rPr>
                <w:rStyle w:val="Codetext"/>
              </w:rPr>
              <w:br/>
            </w:r>
            <w:r w:rsidRPr="00DD7CCF">
              <w:rPr>
                <w:rStyle w:val="Code"/>
              </w:rPr>
              <w:t xml:space="preserve">&lt;p </w:t>
            </w:r>
            <w:r w:rsidRPr="00DD7CCF">
              <w:rPr>
                <w:rStyle w:val="Codeattribute"/>
              </w:rPr>
              <w:t>part</w:t>
            </w:r>
            <w:r w:rsidRPr="00DD7CCF">
              <w:rPr>
                <w:rStyle w:val="Code"/>
              </w:rPr>
              <w:t>=</w:t>
            </w:r>
            <w:r w:rsidRPr="0046000E">
              <w:rPr>
                <w:rStyle w:val="Codevalue"/>
              </w:rPr>
              <w:t>"F"</w:t>
            </w:r>
            <w:r w:rsidRPr="00DD7CCF">
              <w:rPr>
                <w:rStyle w:val="Code"/>
              </w:rPr>
              <w:t>&gt;</w:t>
            </w:r>
            <w:r w:rsidRPr="00DD7CCF">
              <w:rPr>
                <w:rStyle w:val="Codetext"/>
              </w:rPr>
              <w:t>bhagavat-paśupati-bhaṭṭāraka-pādānug</w:t>
            </w:r>
            <w:r w:rsidR="00C6268C">
              <w:rPr>
                <w:rStyle w:val="Codetext"/>
              </w:rPr>
              <w:t>r̥</w:t>
            </w:r>
            <w:r w:rsidRPr="00DD7CCF">
              <w:rPr>
                <w:rStyle w:val="Codetext"/>
              </w:rPr>
              <w:t>hīto bappa-pādānu</w:t>
            </w:r>
            <w:r w:rsidRPr="00DD7CCF">
              <w:rPr>
                <w:rStyle w:val="Code"/>
              </w:rPr>
              <w:t xml:space="preserve">&lt;lb </w:t>
            </w:r>
            <w:r w:rsidRPr="00DD7CCF">
              <w:rPr>
                <w:rStyle w:val="Codeattribute"/>
              </w:rPr>
              <w:t>n</w:t>
            </w:r>
            <w:r w:rsidRPr="00DD7CCF">
              <w:rPr>
                <w:rStyle w:val="Code"/>
              </w:rPr>
              <w:t>=</w:t>
            </w:r>
            <w:r w:rsidRPr="0046000E">
              <w:rPr>
                <w:rStyle w:val="Codevalue"/>
              </w:rPr>
              <w:t>"12"</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DD7CCF">
              <w:rPr>
                <w:rStyle w:val="Codetext"/>
              </w:rPr>
              <w:t>dhyātaḥ parama-bhaṭṭāraka-mahārājādhirāja-śrī-narendradevaḥ kuśali …</w:t>
            </w:r>
          </w:p>
          <w:p w14:paraId="5B4F4A12" w14:textId="77777777" w:rsidR="004B08F9" w:rsidRPr="00DD7CCF" w:rsidRDefault="004B08F9" w:rsidP="004B08F9">
            <w:pPr>
              <w:pStyle w:val="CodeParagraph"/>
            </w:pPr>
            <w:r w:rsidRPr="00DD7CCF">
              <w:rPr>
                <w:rStyle w:val="Code"/>
              </w:rPr>
              <w:t>&lt;/p&gt;</w:t>
            </w:r>
          </w:p>
        </w:tc>
      </w:tr>
    </w:tbl>
    <w:p w14:paraId="3382A1D6" w14:textId="77777777" w:rsidR="004B08F9" w:rsidRPr="00DD7CCF" w:rsidRDefault="004B08F9" w:rsidP="004B08F9"/>
    <w:p w14:paraId="3587643D" w14:textId="77777777" w:rsidR="00C02B8C" w:rsidRPr="00DD7CCF" w:rsidRDefault="004D2E67" w:rsidP="00E2714A">
      <w:pPr>
        <w:pStyle w:val="Lista"/>
      </w:pPr>
      <w:r w:rsidRPr="00DD7CCF">
        <w:t xml:space="preserve">to encode </w:t>
      </w:r>
      <w:r w:rsidRPr="005D2B22">
        <w:rPr>
          <w:b/>
          <w:bCs/>
        </w:rPr>
        <w:t>a text with a chunk lost from the middle</w:t>
      </w:r>
      <w:r w:rsidRPr="00DD7CCF">
        <w:t xml:space="preserve"> </w:t>
      </w:r>
      <w:r w:rsidRPr="00E24F87">
        <w:rPr>
          <w:noProof/>
        </w:rPr>
        <w:t>(</w:t>
      </w:r>
      <w:r w:rsidRPr="00DD7CCF">
        <w:t>a massive medial lacuna),</w:t>
      </w:r>
    </w:p>
    <w:p w14:paraId="261D354E" w14:textId="77777777" w:rsidR="00C02B8C" w:rsidRPr="00DD7CCF" w:rsidRDefault="004D2E67" w:rsidP="00E2714A">
      <w:pPr>
        <w:pStyle w:val="Lista2"/>
      </w:pPr>
      <w:r w:rsidRPr="00DD7CCF">
        <w:t>encode the initial chunk of extant text as one with a final lacuna, but do not encode lost lines at the end</w:t>
      </w:r>
    </w:p>
    <w:p w14:paraId="4992AD34" w14:textId="77777777" w:rsidR="00C02B8C" w:rsidRPr="00DD7CCF" w:rsidRDefault="004D2E67" w:rsidP="00E2714A">
      <w:pPr>
        <w:pStyle w:val="Lista2"/>
      </w:pPr>
      <w:r w:rsidRPr="00DD7CCF">
        <w:t>encode the final chunk of extant text as one with an initial lacuna, but do not encode lost lines at the beginning</w:t>
      </w:r>
    </w:p>
    <w:p w14:paraId="1B0B82C1" w14:textId="6C41A59C" w:rsidR="00C02B8C" w:rsidRPr="00DD7CCF" w:rsidRDefault="004D2E67" w:rsidP="00E2714A">
      <w:pPr>
        <w:pStyle w:val="Lista2"/>
      </w:pPr>
      <w:r w:rsidRPr="00DD7CCF">
        <w:t xml:space="preserve">if the total number of lost medial lines cannot be estimated confidently, encode the extant sections as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E90D07">
        <w:t>3.4</w:t>
      </w:r>
      <w:r w:rsidR="00C927BB" w:rsidRPr="00DD7CCF">
        <w:fldChar w:fldCharType="end"/>
      </w:r>
      <w:r w:rsidRPr="00DD7CCF">
        <w:t>)</w:t>
      </w:r>
      <w:r w:rsidRPr="00F47381">
        <w:rPr>
          <w:rStyle w:val="Lbjegyzet-hivatkozs"/>
        </w:rPr>
        <w:footnoteReference w:id="33"/>
      </w:r>
    </w:p>
    <w:p w14:paraId="23A3D7F1" w14:textId="77777777" w:rsidR="00C02B8C" w:rsidRPr="00DD7CCF" w:rsidRDefault="004D2E67" w:rsidP="00E2714A">
      <w:pPr>
        <w:pStyle w:val="Lista3"/>
      </w:pPr>
      <w:r w:rsidRPr="00DD7CCF">
        <w:t>here, you are essentially treating your inscription as consisting of unconnected fragments, even if the massive lacuna is merely due to surface damage</w:t>
      </w:r>
    </w:p>
    <w:p w14:paraId="5FA00A5F" w14:textId="77777777" w:rsidR="00C02B8C" w:rsidRPr="00DD7CCF" w:rsidRDefault="004D2E67" w:rsidP="00E2714A">
      <w:pPr>
        <w:pStyle w:val="Lista3"/>
      </w:pPr>
      <w:r w:rsidRPr="00DD7CCF">
        <w:t xml:space="preserve">putting the final extant chunk in a new textpart division allows </w:t>
      </w:r>
      <w:r w:rsidRPr="00E24F87">
        <w:rPr>
          <w:noProof/>
        </w:rPr>
        <w:t>(</w:t>
      </w:r>
      <w:r w:rsidRPr="00DD7CCF">
        <w:t>and compels) you to restart line and stanza numbering from 1</w:t>
      </w:r>
    </w:p>
    <w:p w14:paraId="19BAC5D7" w14:textId="77777777" w:rsidR="00C02B8C" w:rsidRPr="00DD7CCF" w:rsidRDefault="004D2E67" w:rsidP="00E2714A">
      <w:pPr>
        <w:pStyle w:val="Lista3"/>
      </w:pPr>
      <w:r w:rsidRPr="00DD7CCF">
        <w:t>since textpart divisions encoded as fragments necessarily imply the presence of lacunae between the textparts, lines lost between the fragments shall not be encoded explicitly</w:t>
      </w:r>
    </w:p>
    <w:p w14:paraId="2D448F17" w14:textId="77777777" w:rsidR="00C02B8C" w:rsidRPr="00DD7CCF" w:rsidRDefault="004D2E67" w:rsidP="004E103D">
      <w:pPr>
        <w:pStyle w:val="Lista4"/>
      </w:pPr>
      <w:r w:rsidRPr="00DD7CCF">
        <w:t xml:space="preserve">however, do encode an inline lacuna for the remainder </w:t>
      </w:r>
      <w:r w:rsidRPr="00E24F87">
        <w:rPr>
          <w:noProof/>
        </w:rPr>
        <w:t>(</w:t>
      </w:r>
      <w:r w:rsidRPr="00DD7CCF">
        <w:t xml:space="preserve">end or beginning) of any line that contains </w:t>
      </w:r>
      <w:r w:rsidRPr="00E24F87">
        <w:rPr>
          <w:noProof/>
        </w:rPr>
        <w:t>(</w:t>
      </w:r>
      <w:r w:rsidRPr="00DD7CCF">
        <w:t>extant or restored) text</w:t>
      </w:r>
    </w:p>
    <w:p w14:paraId="3A3231DC" w14:textId="77777777" w:rsidR="00C02B8C" w:rsidRPr="00DD7CCF" w:rsidRDefault="004D2E67" w:rsidP="00E2714A">
      <w:pPr>
        <w:pStyle w:val="Lista2"/>
      </w:pPr>
      <w:r w:rsidRPr="00DD7CCF">
        <w:t>if the total number of lost lines is known or can be confidently inferred, there is no need to split your edition into two textparts; instead,</w:t>
      </w:r>
    </w:p>
    <w:p w14:paraId="32AF89DB" w14:textId="77777777" w:rsidR="00C02B8C" w:rsidRPr="00DD7CCF" w:rsidRDefault="004D2E67" w:rsidP="00E2714A">
      <w:pPr>
        <w:pStyle w:val="Lista3"/>
      </w:pPr>
      <w:r w:rsidRPr="00DD7CCF">
        <w:t>between the last block-level container of the first extant chunk and the first block-level container of the second, encode a multiline lacuna</w:t>
      </w:r>
    </w:p>
    <w:p w14:paraId="13487499" w14:textId="77777777" w:rsidR="00C02B8C" w:rsidRPr="00DD7CCF" w:rsidRDefault="004D2E67" w:rsidP="004E103D">
      <w:pPr>
        <w:pStyle w:val="Lista4"/>
      </w:pPr>
      <w:r w:rsidRPr="00DD7CCF">
        <w:t xml:space="preserve">preferably by creating </w:t>
      </w:r>
      <w:r w:rsidRPr="00DD7CCF">
        <w:rPr>
          <w:rStyle w:val="Code"/>
        </w:rPr>
        <w:t>&lt;lb/&gt;</w:t>
      </w:r>
      <w:r w:rsidRPr="00DD7CCF">
        <w:t xml:space="preserve"> elements for each lost line and populating these with inline </w:t>
      </w:r>
      <w:r w:rsidRPr="00DD7CCF">
        <w:rPr>
          <w:rStyle w:val="Code"/>
        </w:rPr>
        <w:t>&lt;gap/&gt;</w:t>
      </w:r>
      <w:r w:rsidRPr="00DD7CCF">
        <w:t xml:space="preserve"> elements with an estimated number of characters</w:t>
      </w:r>
    </w:p>
    <w:p w14:paraId="5DADC37C" w14:textId="77777777" w:rsidR="00C02B8C" w:rsidRPr="00DD7CCF" w:rsidRDefault="004D2E67" w:rsidP="00E2714A">
      <w:pPr>
        <w:pStyle w:val="Lista5"/>
      </w:pPr>
      <w:r w:rsidRPr="00DD7CCF">
        <w:t xml:space="preserve">in this case, number the reconstructed </w:t>
      </w:r>
      <w:r w:rsidRPr="00DD7CCF">
        <w:rPr>
          <w:rStyle w:val="Code"/>
        </w:rPr>
        <w:t>&lt;lb/&gt;</w:t>
      </w:r>
      <w:r w:rsidRPr="00DD7CCF">
        <w:t xml:space="preserve"> elements as you would normally, and continue numbering in the second extant chunk</w:t>
      </w:r>
    </w:p>
    <w:p w14:paraId="6E3144D6" w14:textId="77777777" w:rsidR="00C02B8C" w:rsidRPr="00DD7CCF" w:rsidRDefault="004D2E67" w:rsidP="004E103D">
      <w:pPr>
        <w:pStyle w:val="Lista4"/>
      </w:pPr>
      <w:r w:rsidRPr="00DD7CCF">
        <w:t xml:space="preserve">or, if the number of lost lines is large </w:t>
      </w:r>
      <w:r w:rsidRPr="00E24F87">
        <w:rPr>
          <w:noProof/>
        </w:rPr>
        <w:t>(</w:t>
      </w:r>
      <w:r w:rsidRPr="00DD7CCF">
        <w:t xml:space="preserve">yet still known precisely), by encoding a single </w:t>
      </w:r>
      <w:r w:rsidRPr="00DD7CCF">
        <w:rPr>
          <w:rStyle w:val="Code"/>
        </w:rPr>
        <w:t>&lt;gap/&gt;</w:t>
      </w:r>
      <w:r w:rsidRPr="00DD7CCF">
        <w:t xml:space="preserve"> element of multiple lines</w:t>
      </w:r>
    </w:p>
    <w:p w14:paraId="732AA8F2" w14:textId="77777777" w:rsidR="00C02B8C" w:rsidRPr="00DD7CCF" w:rsidRDefault="004D2E67" w:rsidP="00E2714A">
      <w:pPr>
        <w:pStyle w:val="Lista5"/>
      </w:pPr>
      <w:r w:rsidRPr="00DD7CCF">
        <w:t xml:space="preserve">in this case, mentally assign a line number to each lost line, and in the second chunk of text, continue the numbering of your encoded </w:t>
      </w:r>
      <w:r w:rsidRPr="00DD7CCF">
        <w:rPr>
          <w:rStyle w:val="Code"/>
        </w:rPr>
        <w:t>&lt;lb/&gt;</w:t>
      </w:r>
      <w:r w:rsidRPr="00DD7CCF">
        <w:t xml:space="preserve"> elements in logical succession</w:t>
      </w:r>
    </w:p>
    <w:p w14:paraId="46A038A3" w14:textId="77777777" w:rsidR="00C02B8C" w:rsidRPr="00DD7CCF" w:rsidRDefault="004D2E67" w:rsidP="00E2714A">
      <w:pPr>
        <w:pStyle w:val="Lista3"/>
      </w:pPr>
      <w:r w:rsidRPr="00DD7CCF">
        <w:t>if your inscription includes stanzas, ignore potential fully lost stanzas in the lacuna and continue numbering in the second extant chunk where you left off in the first</w:t>
      </w:r>
    </w:p>
    <w:p w14:paraId="0BA98E46" w14:textId="77777777" w:rsidR="00C02B8C" w:rsidRPr="00DD7CCF" w:rsidRDefault="004D2E67" w:rsidP="004E103D">
      <w:pPr>
        <w:pStyle w:val="Lista4"/>
      </w:pPr>
      <w:r w:rsidRPr="00DD7CCF">
        <w:t xml:space="preserve">or, if you can infer the number of lost stanzas confidently </w:t>
      </w:r>
      <w:r w:rsidRPr="00E24F87">
        <w:rPr>
          <w:noProof/>
        </w:rPr>
        <w:t>(</w:t>
      </w:r>
      <w:r w:rsidRPr="00DD7CCF">
        <w:t>e.g. because stanzas are numbered in the original), mentally assign numbers to the lost stanzas and continue the numbering of encoded stanzas in logical succession</w:t>
      </w:r>
    </w:p>
    <w:p w14:paraId="02C3CABB" w14:textId="77777777" w:rsidR="00C02B8C" w:rsidRPr="00DD7CCF" w:rsidRDefault="004D2E67" w:rsidP="004E103D">
      <w:pPr>
        <w:pStyle w:val="Lista4"/>
      </w:pPr>
      <w:r w:rsidRPr="00DD7CCF">
        <w:t xml:space="preserve">or, if you can infer both the number of lost stanzas and their position relative to line beginnings </w:t>
      </w:r>
      <w:r w:rsidRPr="00E24F87">
        <w:rPr>
          <w:noProof/>
        </w:rPr>
        <w:t>(</w:t>
      </w:r>
      <w:r w:rsidRPr="00DD7CCF">
        <w:t xml:space="preserve">e.g. because the inscription has exactly one stanza per line throughout), reconstruct the </w:t>
      </w:r>
      <w:r w:rsidRPr="00DD7CCF">
        <w:rPr>
          <w:rStyle w:val="Code"/>
        </w:rPr>
        <w:t>&lt;lg&gt;</w:t>
      </w:r>
      <w:r w:rsidRPr="00DD7CCF">
        <w:t xml:space="preserve"> and </w:t>
      </w:r>
      <w:r w:rsidRPr="00DD7CCF">
        <w:rPr>
          <w:rStyle w:val="Code"/>
        </w:rPr>
        <w:t>&lt;l&gt;</w:t>
      </w:r>
      <w:r w:rsidRPr="00DD7CCF">
        <w:t xml:space="preserve"> elements for each stanza and populate these with separate inline </w:t>
      </w:r>
      <w:r w:rsidRPr="00DD7CCF">
        <w:rPr>
          <w:rStyle w:val="Code"/>
        </w:rPr>
        <w:t>&lt;gap/&gt;</w:t>
      </w:r>
      <w:r w:rsidRPr="00DD7CCF">
        <w:t xml:space="preserve"> elements instead of encoding a single inline </w:t>
      </w:r>
      <w:r w:rsidRPr="00DD7CCF">
        <w:rPr>
          <w:rStyle w:val="Code"/>
        </w:rPr>
        <w:t>&lt;gap/&gt;</w:t>
      </w:r>
      <w:r w:rsidRPr="00DD7CCF">
        <w:t xml:space="preserve"> for each epigraphic line</w:t>
      </w:r>
    </w:p>
    <w:p w14:paraId="2C451D5C" w14:textId="77777777" w:rsidR="00C02B8C" w:rsidRPr="00DD7CCF" w:rsidRDefault="004D2E67" w:rsidP="00E2714A">
      <w:pPr>
        <w:pStyle w:val="Lista"/>
      </w:pPr>
      <w:r w:rsidRPr="00DD7CCF">
        <w:t xml:space="preserve">to encode </w:t>
      </w:r>
      <w:r w:rsidRPr="005D2B22">
        <w:rPr>
          <w:b/>
          <w:bCs/>
        </w:rPr>
        <w:t>a text with chunks lost from both the beginning and the end</w:t>
      </w:r>
      <w:r w:rsidRPr="00DD7CCF">
        <w:t xml:space="preserve"> </w:t>
      </w:r>
      <w:r w:rsidRPr="00E24F87">
        <w:rPr>
          <w:noProof/>
        </w:rPr>
        <w:t>(</w:t>
      </w:r>
      <w:r w:rsidRPr="00DD7CCF">
        <w:t>a massive bilateral lacuna),</w:t>
      </w:r>
    </w:p>
    <w:p w14:paraId="72841974" w14:textId="77777777" w:rsidR="00C02B8C" w:rsidRPr="00DD7CCF" w:rsidRDefault="004D2E67" w:rsidP="00E2714A">
      <w:pPr>
        <w:pStyle w:val="Lista2"/>
      </w:pPr>
      <w:r w:rsidRPr="00DD7CCF">
        <w:t>apply the considerations for an initial lacuna at the beginning of your extant chunk and those for a final lacuna at the end of your chunk</w:t>
      </w:r>
    </w:p>
    <w:p w14:paraId="50D16F7A" w14:textId="5BBA25CD" w:rsidR="004F4C63" w:rsidRPr="00DD7CCF" w:rsidRDefault="004D2E67" w:rsidP="00E2714A">
      <w:pPr>
        <w:pStyle w:val="Lista2"/>
      </w:pPr>
      <w:r w:rsidRPr="00DD7CCF">
        <w:t xml:space="preserve">should it be the case that the surviving text is a single block-level element </w:t>
      </w:r>
      <w:r w:rsidRPr="00E24F87">
        <w:rPr>
          <w:noProof/>
        </w:rPr>
        <w:t>(</w:t>
      </w:r>
      <w:r w:rsidRPr="00DD7CCF">
        <w:rPr>
          <w:rStyle w:val="Code"/>
        </w:rPr>
        <w:t>&lt;p&gt;</w:t>
      </w:r>
      <w:r w:rsidRPr="00DD7CCF">
        <w:t xml:space="preserve">, </w:t>
      </w:r>
      <w:r w:rsidRPr="00DD7CCF">
        <w:rPr>
          <w:rStyle w:val="Code"/>
        </w:rPr>
        <w:t>&lt;ab&gt;</w:t>
      </w:r>
      <w:r w:rsidRPr="00DD7CCF">
        <w:t xml:space="preserve">, or </w:t>
      </w:r>
      <w:r w:rsidRPr="00DD7CCF">
        <w:rPr>
          <w:rStyle w:val="Code"/>
        </w:rPr>
        <w:t>&lt;lg&gt;</w:t>
      </w:r>
      <w:r w:rsidRPr="00DD7CCF">
        <w:t xml:space="preserve"> and </w:t>
      </w:r>
      <w:r w:rsidRPr="00DD7CCF">
        <w:rPr>
          <w:rStyle w:val="Code"/>
        </w:rPr>
        <w:t>&lt;l&gt;</w:t>
      </w:r>
      <w:r w:rsidRPr="00DD7CCF">
        <w:t xml:space="preserve">) that is incomplete on both ends, add the attribute </w:t>
      </w:r>
      <w:r w:rsidR="008525C6" w:rsidRPr="008525C6">
        <w:rPr>
          <w:rStyle w:val="Codeattribute"/>
        </w:rPr>
        <w:t>@part</w:t>
      </w:r>
      <w:r w:rsidR="008525C6" w:rsidRPr="008525C6">
        <w:t xml:space="preserve"> </w:t>
      </w:r>
      <w:r w:rsidRPr="00DD7CCF">
        <w:t xml:space="preserve">with the value </w:t>
      </w:r>
      <w:r w:rsidR="00303844" w:rsidRPr="00303844">
        <w:rPr>
          <w:rStyle w:val="Codevalue"/>
        </w:rPr>
        <w:t>"M"</w:t>
      </w:r>
      <w:r w:rsidRPr="00DD7CCF">
        <w:t xml:space="preserve"> to the interrupted container</w:t>
      </w:r>
    </w:p>
    <w:p w14:paraId="0DAE6A60" w14:textId="77777777" w:rsidR="00C02B8C" w:rsidRPr="00DD7CCF" w:rsidRDefault="004D2E67" w:rsidP="00D4342A">
      <w:pPr>
        <w:pStyle w:val="Cmsor3"/>
      </w:pPr>
      <w:bookmarkStart w:id="352" w:name="_ogtcaja4eie" w:colFirst="0" w:colLast="0"/>
      <w:bookmarkStart w:id="353" w:name="_Ref43984811"/>
      <w:bookmarkStart w:id="354" w:name="_Toc74733485"/>
      <w:bookmarkEnd w:id="352"/>
      <w:r w:rsidRPr="00DD7CCF">
        <w:t>Lost copper plates</w:t>
      </w:r>
      <w:bookmarkEnd w:id="353"/>
      <w:bookmarkEnd w:id="354"/>
    </w:p>
    <w:p w14:paraId="77338A30" w14:textId="6A18A8B6" w:rsidR="00C02B8C" w:rsidRPr="00DD7CCF" w:rsidRDefault="004D2E67" w:rsidP="00E2714A">
      <w:pPr>
        <w:pStyle w:val="Lista"/>
      </w:pPr>
      <w:r w:rsidRPr="00DD7CCF">
        <w:t xml:space="preserve">incomplete sets of plates shall be handled like any other massive lacuna </w:t>
      </w:r>
      <w:r w:rsidRPr="00E24F87">
        <w:rPr>
          <w:noProof/>
        </w:rPr>
        <w:t>(</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E90D07">
        <w:t>5.4.7</w:t>
      </w:r>
      <w:r w:rsidR="009A6168" w:rsidRPr="00DD7CCF">
        <w:fldChar w:fldCharType="end"/>
      </w:r>
      <w:r w:rsidRPr="00DD7CCF">
        <w:t>), with the following additional considerations</w:t>
      </w:r>
    </w:p>
    <w:p w14:paraId="0F493ED0" w14:textId="77777777" w:rsidR="00C02B8C" w:rsidRPr="00DD7CCF" w:rsidRDefault="004D2E67" w:rsidP="00E2714A">
      <w:pPr>
        <w:pStyle w:val="Lista"/>
      </w:pPr>
      <w:r w:rsidRPr="00DD7CCF">
        <w:t xml:space="preserve">although it would be theoretically permissible to use </w:t>
      </w:r>
      <w:r w:rsidR="00303844" w:rsidRPr="00303844">
        <w:rPr>
          <w:rStyle w:val="Codevalue"/>
        </w:rPr>
        <w:t>"page"</w:t>
      </w:r>
      <w:r w:rsidR="00860A9D">
        <w:t>,</w:t>
      </w:r>
      <w:r w:rsidRPr="00DD7CCF">
        <w:t xml:space="preserve"> </w:t>
      </w:r>
      <w:r w:rsidR="00303844" w:rsidRPr="00303844">
        <w:rPr>
          <w:rStyle w:val="Codevalue"/>
        </w:rPr>
        <w:t>"plate"</w:t>
      </w:r>
      <w:r w:rsidRPr="00DD7CCF">
        <w:t xml:space="preserve"> or </w:t>
      </w:r>
      <w:r w:rsidR="00303844" w:rsidRPr="00303844">
        <w:rPr>
          <w:rStyle w:val="Codevalue"/>
        </w:rPr>
        <w:t>"folio"</w:t>
      </w:r>
      <w:r w:rsidRPr="00DD7CCF">
        <w:t xml:space="preserve"> as the value of </w:t>
      </w:r>
      <w:r w:rsidR="008525C6" w:rsidRPr="008525C6">
        <w:rPr>
          <w:rStyle w:val="Codeattribute"/>
        </w:rPr>
        <w:t>@unit</w:t>
      </w:r>
      <w:r w:rsidR="008525C6" w:rsidRPr="008525C6">
        <w:t xml:space="preserve"> </w:t>
      </w:r>
      <w:r w:rsidRPr="00DD7CCF">
        <w:t xml:space="preserve">in a </w:t>
      </w:r>
      <w:r w:rsidRPr="00DD7CCF">
        <w:rPr>
          <w:rStyle w:val="Code"/>
        </w:rPr>
        <w:t>&lt;gap/&gt;</w:t>
      </w:r>
      <w:r w:rsidRPr="00DD7CCF">
        <w:t xml:space="preserve"> element, we see no practical advantage to doing so</w:t>
      </w:r>
    </w:p>
    <w:p w14:paraId="07FB7048" w14:textId="77777777" w:rsidR="00C02B8C" w:rsidRPr="00DD7CCF" w:rsidRDefault="004D2E67" w:rsidP="00E2714A">
      <w:pPr>
        <w:pStyle w:val="Lista"/>
      </w:pPr>
      <w:r w:rsidRPr="00DD7CCF">
        <w:lastRenderedPageBreak/>
        <w:t>lost pages do not as a rule need to be reconstructed in your edition, except for the special considerations for lost initial and medial plates, set out below</w:t>
      </w:r>
    </w:p>
    <w:p w14:paraId="540F2EE8" w14:textId="77777777" w:rsidR="00C02B8C" w:rsidRPr="00DD7CCF" w:rsidRDefault="004D2E67" w:rsidP="00E2714A">
      <w:pPr>
        <w:pStyle w:val="Lista2"/>
      </w:pPr>
      <w:r w:rsidRPr="00DD7CCF">
        <w:t>instead of encoding lacunae for lost pages, the fact that entire plates are lost shall be recorded in the commentary</w:t>
      </w:r>
    </w:p>
    <w:p w14:paraId="65874F53" w14:textId="4874C026" w:rsidR="00C02B8C" w:rsidRPr="00DD7CCF" w:rsidRDefault="004D2E67" w:rsidP="00E2714A">
      <w:pPr>
        <w:pStyle w:val="Lista2"/>
      </w:pPr>
      <w:r w:rsidRPr="00DD7CCF">
        <w:t xml:space="preserve">if a restoration extends into a lost plate, it is preferable to record that restoration in an apparatus note </w:t>
      </w:r>
      <w:r w:rsidRPr="00E24F87">
        <w:rPr>
          <w:noProof/>
        </w:rPr>
        <w:t>(</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E90D07">
        <w:t>9.1.7</w:t>
      </w:r>
      <w:r w:rsidR="0082156E" w:rsidRPr="00DD7CCF">
        <w:fldChar w:fldCharType="end"/>
      </w:r>
      <w:r w:rsidRPr="00DD7CCF">
        <w:t>) rather than in the edition</w:t>
      </w:r>
    </w:p>
    <w:p w14:paraId="12FB0337" w14:textId="77777777" w:rsidR="00C02B8C" w:rsidRPr="00DD7CCF" w:rsidRDefault="004D2E67" w:rsidP="00E2714A">
      <w:pPr>
        <w:pStyle w:val="Lista"/>
      </w:pPr>
      <w:r w:rsidRPr="00DD7CCF">
        <w:t>however, if you deem it essential to restore text for a lost plate within your edition,</w:t>
      </w:r>
    </w:p>
    <w:p w14:paraId="42B70336" w14:textId="77777777" w:rsidR="00C02B8C" w:rsidRPr="00DD7CCF" w:rsidRDefault="004D2E67" w:rsidP="00E2714A">
      <w:pPr>
        <w:pStyle w:val="Lista2"/>
      </w:pPr>
      <w:r w:rsidRPr="00DD7CCF">
        <w:t xml:space="preserve">then create all necessary </w:t>
      </w:r>
      <w:r w:rsidRPr="00DD7CCF">
        <w:rPr>
          <w:rStyle w:val="Code"/>
        </w:rPr>
        <w:t>&lt;lb/&gt;</w:t>
      </w:r>
      <w:r w:rsidRPr="00DD7CCF">
        <w:t xml:space="preserve"> and </w:t>
      </w:r>
      <w:r w:rsidRPr="00DD7CCF">
        <w:rPr>
          <w:rStyle w:val="Code"/>
        </w:rPr>
        <w:t>&lt;pb/&gt;</w:t>
      </w:r>
      <w:r w:rsidRPr="00DD7CCF">
        <w:t xml:space="preserve"> elements to accommodate the restored text</w:t>
      </w:r>
    </w:p>
    <w:p w14:paraId="02030B3C" w14:textId="77777777" w:rsidR="00C02B8C" w:rsidRPr="00DD7CCF" w:rsidRDefault="004D2E67" w:rsidP="00E2714A">
      <w:pPr>
        <w:pStyle w:val="Lista3"/>
      </w:pPr>
      <w:r w:rsidRPr="00DD7CCF">
        <w:t xml:space="preserve">if only one face </w:t>
      </w:r>
      <w:r w:rsidRPr="00E24F87">
        <w:rPr>
          <w:noProof/>
        </w:rPr>
        <w:t>(</w:t>
      </w:r>
      <w:r w:rsidRPr="00DD7CCF">
        <w:t xml:space="preserve">recto or verso) of a lost plate is involved in restoration, then it is sufficient to reconstruct a </w:t>
      </w:r>
      <w:r w:rsidRPr="00DD7CCF">
        <w:rPr>
          <w:rStyle w:val="Code"/>
        </w:rPr>
        <w:t>&lt;pb/&gt;</w:t>
      </w:r>
      <w:r w:rsidRPr="00DD7CCF">
        <w:t xml:space="preserve"> element only for that face</w:t>
      </w:r>
    </w:p>
    <w:p w14:paraId="49D29D64" w14:textId="77777777" w:rsidR="00C02B8C" w:rsidRPr="00DD7CCF" w:rsidRDefault="004D2E67" w:rsidP="00E2714A">
      <w:pPr>
        <w:pStyle w:val="Lista2"/>
      </w:pPr>
      <w:r w:rsidRPr="00DD7CCF">
        <w:t xml:space="preserve">whenever you reconstruct a </w:t>
      </w:r>
      <w:r w:rsidRPr="00DD7CCF">
        <w:rPr>
          <w:rStyle w:val="Code"/>
        </w:rPr>
        <w:t>&lt;pb/&gt;</w:t>
      </w:r>
      <w:r w:rsidRPr="00DD7CCF">
        <w:t xml:space="preserve"> for the sake of a line with restored text, the remaining </w:t>
      </w:r>
      <w:r w:rsidRPr="00E24F87">
        <w:rPr>
          <w:noProof/>
        </w:rPr>
        <w:t>(</w:t>
      </w:r>
      <w:r w:rsidRPr="00DD7CCF">
        <w:t>unrestored) lines on that page must be encoded as a multiline lacuna of a known, estimated or unknown number of lines</w:t>
      </w:r>
    </w:p>
    <w:p w14:paraId="2FECDFB2" w14:textId="77777777" w:rsidR="00C02B8C" w:rsidRPr="00DD7CCF" w:rsidRDefault="004D2E67" w:rsidP="00E2714A">
      <w:pPr>
        <w:pStyle w:val="Lista"/>
      </w:pPr>
      <w:r w:rsidRPr="00DD7CCF">
        <w:t xml:space="preserve">depending on your corpus, it may be possible to </w:t>
      </w:r>
      <w:r w:rsidRPr="005D2B22">
        <w:rPr>
          <w:b/>
          <w:bCs/>
        </w:rPr>
        <w:t>confidently estimate the number of lost pages, and</w:t>
      </w:r>
      <w:r w:rsidRPr="00DD7CCF">
        <w:t xml:space="preserve"> even that of </w:t>
      </w:r>
      <w:r w:rsidRPr="005D2B22">
        <w:rPr>
          <w:b/>
          <w:bCs/>
        </w:rPr>
        <w:t>lines</w:t>
      </w:r>
      <w:r w:rsidRPr="00DD7CCF">
        <w:t xml:space="preserve"> on each lost page</w:t>
      </w:r>
    </w:p>
    <w:p w14:paraId="2D4E7C64" w14:textId="77777777" w:rsidR="00C02B8C" w:rsidRPr="00DD7CCF" w:rsidRDefault="004D2E67" w:rsidP="00E2714A">
      <w:pPr>
        <w:pStyle w:val="Lista2"/>
      </w:pPr>
      <w:r w:rsidRPr="00DD7CCF">
        <w:t xml:space="preserve">if this is the case, feel free to reconstruct </w:t>
      </w:r>
      <w:r w:rsidRPr="00DD7CCF">
        <w:rPr>
          <w:rStyle w:val="Code"/>
        </w:rPr>
        <w:t>&lt;pb/&gt;</w:t>
      </w:r>
      <w:r w:rsidRPr="00DD7CCF">
        <w:t xml:space="preserve"> elements for each face of each lost plate</w:t>
      </w:r>
    </w:p>
    <w:p w14:paraId="3706E22B" w14:textId="77777777" w:rsidR="00C02B8C" w:rsidRPr="00DD7CCF" w:rsidRDefault="004D2E67" w:rsidP="00E2714A">
      <w:pPr>
        <w:pStyle w:val="Lista2"/>
      </w:pPr>
      <w:r w:rsidRPr="00DD7CCF">
        <w:t>in this case, populate each reconstructed page with a multiline lacuna of a known, estimated or unknown number of lines</w:t>
      </w:r>
    </w:p>
    <w:p w14:paraId="1E1F5D4C" w14:textId="77777777" w:rsidR="00C02B8C" w:rsidRPr="00DD7CCF" w:rsidRDefault="004D2E67" w:rsidP="00E2714A">
      <w:pPr>
        <w:pStyle w:val="Lista"/>
      </w:pPr>
      <w:r w:rsidRPr="00DD7CCF">
        <w:t xml:space="preserve">in a text with </w:t>
      </w:r>
      <w:r w:rsidRPr="005D2B22">
        <w:rPr>
          <w:b/>
          <w:bCs/>
        </w:rPr>
        <w:t>lost final plate</w:t>
      </w:r>
      <w:r w:rsidRPr="00E24F87">
        <w:rPr>
          <w:b/>
          <w:bCs/>
          <w:noProof/>
        </w:rPr>
        <w:t>(</w:t>
      </w:r>
      <w:r w:rsidRPr="005D2B22">
        <w:rPr>
          <w:b/>
          <w:bCs/>
        </w:rPr>
        <w:t>s)</w:t>
      </w:r>
      <w:r w:rsidRPr="00DD7CCF">
        <w:t xml:space="preserve">, simply end your edition at the end of the </w:t>
      </w:r>
      <w:r w:rsidRPr="00E24F87">
        <w:rPr>
          <w:noProof/>
        </w:rPr>
        <w:t>(</w:t>
      </w:r>
      <w:r w:rsidRPr="00DD7CCF">
        <w:t xml:space="preserve">extant or restored) text, closing the currently open block-level container and adding </w:t>
      </w:r>
      <w:r w:rsidRPr="00876E54">
        <w:rPr>
          <w:rStyle w:val="Codeattribute"/>
        </w:rPr>
        <w:t>@part</w:t>
      </w:r>
      <w:r w:rsidR="00062C66" w:rsidRPr="00876E54">
        <w:rPr>
          <w:rStyle w:val="Code"/>
        </w:rPr>
        <w:t>=</w:t>
      </w:r>
      <w:r w:rsidR="00062C66" w:rsidRPr="00C53BF3">
        <w:rPr>
          <w:rStyle w:val="Codevalue"/>
        </w:rPr>
        <w:t>"I"</w:t>
      </w:r>
      <w:r w:rsidRPr="00DD7CCF">
        <w:t xml:space="preserve"> to it if it is incomplete</w:t>
      </w:r>
    </w:p>
    <w:p w14:paraId="344ADFA3" w14:textId="77777777" w:rsidR="00C02B8C" w:rsidRPr="00DD7CCF" w:rsidRDefault="004D2E67" w:rsidP="00E2714A">
      <w:pPr>
        <w:pStyle w:val="Lista"/>
      </w:pPr>
      <w:r w:rsidRPr="00DD7CCF">
        <w:t xml:space="preserve">in a text with </w:t>
      </w:r>
      <w:r w:rsidRPr="005D2B22">
        <w:rPr>
          <w:b/>
          <w:bCs/>
        </w:rPr>
        <w:t>lost initial plate</w:t>
      </w:r>
      <w:r w:rsidRPr="00E24F87">
        <w:rPr>
          <w:b/>
          <w:bCs/>
          <w:noProof/>
        </w:rPr>
        <w:t>(</w:t>
      </w:r>
      <w:r w:rsidRPr="005D2B22">
        <w:rPr>
          <w:b/>
          <w:bCs/>
        </w:rPr>
        <w:t>s)</w:t>
      </w:r>
      <w:r w:rsidRPr="00DD7CCF">
        <w:t>,</w:t>
      </w:r>
    </w:p>
    <w:p w14:paraId="37723E71" w14:textId="77777777" w:rsidR="00C02B8C" w:rsidRPr="00DD7CCF" w:rsidRDefault="004D2E67" w:rsidP="00E2714A">
      <w:pPr>
        <w:pStyle w:val="Lista2"/>
      </w:pPr>
      <w:r w:rsidRPr="00DD7CCF">
        <w:t>number pages as follows:</w:t>
      </w:r>
    </w:p>
    <w:p w14:paraId="34D240CE" w14:textId="77777777" w:rsidR="00C02B8C" w:rsidRPr="00DD7CCF" w:rsidRDefault="004D2E67" w:rsidP="00E2714A">
      <w:pPr>
        <w:pStyle w:val="Lista3"/>
      </w:pPr>
      <w:r w:rsidRPr="00DD7CCF">
        <w:t>if the number of lost plates is certain, then number each encoded page logically</w:t>
      </w:r>
    </w:p>
    <w:p w14:paraId="010CEAD1" w14:textId="77777777" w:rsidR="00C02B8C" w:rsidRPr="00DD7CCF" w:rsidRDefault="004D2E67" w:rsidP="004E103D">
      <w:pPr>
        <w:pStyle w:val="Lista4"/>
      </w:pPr>
      <w:r w:rsidRPr="00DD7CCF">
        <w:t xml:space="preserve">i.e. if you reconstructed </w:t>
      </w:r>
      <w:r w:rsidRPr="00DD7CCF">
        <w:rPr>
          <w:rStyle w:val="Code"/>
        </w:rPr>
        <w:t>&lt;pb/&gt;</w:t>
      </w:r>
      <w:r w:rsidRPr="00DD7CCF">
        <w:t xml:space="preserve"> elements for all lost pages, number them starting with 1r; otherwise, mentally start numbering with the first lost page, and in your edition, start your encoded numbering with the page number applicable to the first actually encoded </w:t>
      </w:r>
      <w:r w:rsidRPr="00E24F87">
        <w:rPr>
          <w:noProof/>
        </w:rPr>
        <w:t>(</w:t>
      </w:r>
      <w:r w:rsidRPr="00DD7CCF">
        <w:t>extant or reconstructed) page</w:t>
      </w:r>
    </w:p>
    <w:p w14:paraId="67990E71" w14:textId="77777777" w:rsidR="00C02B8C" w:rsidRPr="00DD7CCF" w:rsidRDefault="004D2E67" w:rsidP="00E2714A">
      <w:pPr>
        <w:pStyle w:val="Lista3"/>
      </w:pPr>
      <w:r w:rsidRPr="00DD7CCF">
        <w:t xml:space="preserve">if the number of lost plates is uncertain, start your numbering with the first actually encoded </w:t>
      </w:r>
      <w:r w:rsidRPr="00E24F87">
        <w:rPr>
          <w:noProof/>
        </w:rPr>
        <w:t>(</w:t>
      </w:r>
      <w:r w:rsidRPr="00DD7CCF">
        <w:t>extant or reconstructed) page as follows:</w:t>
      </w:r>
    </w:p>
    <w:p w14:paraId="75CBFFEE" w14:textId="77777777" w:rsidR="00C02B8C" w:rsidRPr="00DD7CCF" w:rsidRDefault="004D2E67" w:rsidP="004E103D">
      <w:pPr>
        <w:pStyle w:val="Lista4"/>
      </w:pPr>
      <w:r w:rsidRPr="00DD7CCF">
        <w:t>if there is no restored text before the extant text, start page numbering with 1r for the first extant page</w:t>
      </w:r>
    </w:p>
    <w:p w14:paraId="2E2654EF" w14:textId="77777777" w:rsidR="00C02B8C" w:rsidRPr="00DD7CCF" w:rsidRDefault="004D2E67" w:rsidP="004E103D">
      <w:pPr>
        <w:pStyle w:val="Lista4"/>
      </w:pPr>
      <w:r w:rsidRPr="00DD7CCF">
        <w:t>if a restoration precedes the extant text, then start page numbering with 1v for the reconstructed page, and 2r on the first extant page</w:t>
      </w:r>
    </w:p>
    <w:p w14:paraId="0F9517E3" w14:textId="0598BA02" w:rsidR="00C02B8C" w:rsidRPr="00DD7CCF" w:rsidRDefault="004D2E67" w:rsidP="00E2714A">
      <w:pPr>
        <w:pStyle w:val="Lista3"/>
      </w:pPr>
      <w:r w:rsidRPr="00DD7CCF">
        <w:t xml:space="preserve">if the first line on the first extant page begins inside a word, then remember to add </w:t>
      </w:r>
      <w:r w:rsidRPr="00876E54">
        <w:rPr>
          <w:rStyle w:val="Codeattribute"/>
        </w:rPr>
        <w:t>@break</w:t>
      </w:r>
      <w:r w:rsidR="00062C66" w:rsidRPr="00876E54">
        <w:rPr>
          <w:rStyle w:val="Code"/>
        </w:rPr>
        <w:t>=</w:t>
      </w:r>
      <w:r w:rsidR="00062C66" w:rsidRPr="00C53BF3">
        <w:rPr>
          <w:rStyle w:val="Codevalue"/>
        </w:rPr>
        <w:t>"no"</w:t>
      </w:r>
      <w:r w:rsidRPr="00DD7CCF">
        <w:t xml:space="preserve"> to both the </w:t>
      </w:r>
      <w:r w:rsidRPr="00DD7CCF">
        <w:rPr>
          <w:rStyle w:val="Code"/>
        </w:rPr>
        <w:t>&lt;lb/&gt;</w:t>
      </w:r>
      <w:r w:rsidRPr="00DD7CCF">
        <w:t xml:space="preserve"> and the </w:t>
      </w:r>
      <w:r w:rsidRPr="00DD7CCF">
        <w:rPr>
          <w:rStyle w:val="Code"/>
        </w:rPr>
        <w:t>&lt;pb/&gt;</w:t>
      </w:r>
      <w:r w:rsidRPr="00DD7CCF">
        <w:t xml:space="preserve"> element encoding the beginning of that line and page </w:t>
      </w:r>
      <w:r w:rsidRPr="00E24F87">
        <w:rPr>
          <w:noProof/>
        </w:rPr>
        <w:t>(</w:t>
      </w:r>
      <w:r w:rsidR="003C3D87" w:rsidRPr="00DD7CCF">
        <w:t>§</w:t>
      </w:r>
      <w:r w:rsidR="00780A5D" w:rsidRPr="00DD7CCF">
        <w:fldChar w:fldCharType="begin"/>
      </w:r>
      <w:r w:rsidR="00780A5D" w:rsidRPr="00DD7CCF">
        <w:instrText xml:space="preserve"> REF _Ref43984995 \w \h </w:instrText>
      </w:r>
      <w:r w:rsidR="00DD7CCF">
        <w:instrText xml:space="preserve"> \* MERGEFORMAT </w:instrText>
      </w:r>
      <w:r w:rsidR="00780A5D" w:rsidRPr="00DD7CCF">
        <w:fldChar w:fldCharType="separate"/>
      </w:r>
      <w:r w:rsidR="00E90D07">
        <w:t>3.2.4</w:t>
      </w:r>
      <w:r w:rsidR="00780A5D" w:rsidRPr="00DD7CCF">
        <w:fldChar w:fldCharType="end"/>
      </w:r>
      <w:r w:rsidRPr="00DD7CCF">
        <w:t>)</w:t>
      </w:r>
    </w:p>
    <w:p w14:paraId="65C228BE" w14:textId="77777777" w:rsidR="00C02B8C" w:rsidRPr="00DD7CCF" w:rsidRDefault="004D2E67" w:rsidP="00E2714A">
      <w:pPr>
        <w:pStyle w:val="Lista2"/>
      </w:pPr>
      <w:r w:rsidRPr="00DD7CCF">
        <w:t>number lines as follows:</w:t>
      </w:r>
    </w:p>
    <w:p w14:paraId="64A1F396" w14:textId="47B955B2" w:rsidR="00C02B8C" w:rsidRPr="00DD7CCF" w:rsidRDefault="004D2E67" w:rsidP="00E2714A">
      <w:pPr>
        <w:pStyle w:val="Lista3"/>
      </w:pPr>
      <w:r w:rsidRPr="00DD7CCF">
        <w:t xml:space="preserve">if the total number of lost lines is certain </w:t>
      </w:r>
      <w:r w:rsidRPr="00E24F87">
        <w:rPr>
          <w:noProof/>
        </w:rPr>
        <w:t>(</w:t>
      </w:r>
      <w:r w:rsidRPr="00DD7CCF">
        <w:t xml:space="preserve">because the number of lines per lost page and the number of lost pages are both known), then depending on the general preference for your corpus </w:t>
      </w:r>
      <w:r w:rsidRPr="00E24F87">
        <w:rPr>
          <w:noProof/>
        </w:rPr>
        <w:t>(</w:t>
      </w:r>
      <w:r w:rsidR="003C3D87" w:rsidRPr="00DD7CCF">
        <w:t>§</w:t>
      </w:r>
      <w:r w:rsidR="00BE1CA8" w:rsidRPr="00DD7CCF">
        <w:fldChar w:fldCharType="begin"/>
      </w:r>
      <w:r w:rsidR="00BE1CA8" w:rsidRPr="00DD7CCF">
        <w:instrText xml:space="preserve"> REF _Ref43977936 \r \h </w:instrText>
      </w:r>
      <w:r w:rsidR="00DD7CCF">
        <w:instrText xml:space="preserve"> \* MERGEFORMAT </w:instrText>
      </w:r>
      <w:r w:rsidR="00BE1CA8" w:rsidRPr="00DD7CCF">
        <w:fldChar w:fldCharType="separate"/>
      </w:r>
      <w:r w:rsidR="00E90D07">
        <w:t>3.2.2</w:t>
      </w:r>
      <w:r w:rsidR="00BE1CA8" w:rsidRPr="00DD7CCF">
        <w:fldChar w:fldCharType="end"/>
      </w:r>
      <w:r w:rsidRPr="00DD7CCF">
        <w:t>), you may</w:t>
      </w:r>
    </w:p>
    <w:p w14:paraId="340AB748" w14:textId="77777777" w:rsidR="00C02B8C" w:rsidRPr="00DD7CCF" w:rsidRDefault="004D2E67" w:rsidP="004E103D">
      <w:pPr>
        <w:pStyle w:val="Lista4"/>
      </w:pPr>
      <w:r w:rsidRPr="00DD7CCF">
        <w:t xml:space="preserve">either number lines consecutively in a logical scheme, i.e. mentally start numbering with the first lost line, and in your edition, start your encoded numbering with the line number applicable to the first actually encoded </w:t>
      </w:r>
      <w:r w:rsidRPr="00E24F87">
        <w:rPr>
          <w:noProof/>
        </w:rPr>
        <w:t>(</w:t>
      </w:r>
      <w:r w:rsidRPr="00DD7CCF">
        <w:t>extant or reconstructed) line</w:t>
      </w:r>
    </w:p>
    <w:p w14:paraId="1A260D51" w14:textId="77777777" w:rsidR="00C02B8C" w:rsidRPr="00DD7CCF" w:rsidRDefault="004D2E67" w:rsidP="00E2714A">
      <w:pPr>
        <w:pStyle w:val="Lista5"/>
      </w:pPr>
      <w:r w:rsidRPr="00DD7CCF">
        <w:t>this is applicable regardless of whether you reconstruct page beginnings for the lost pages or not</w:t>
      </w:r>
    </w:p>
    <w:p w14:paraId="40D98CD4" w14:textId="77777777" w:rsidR="00C02B8C" w:rsidRPr="00DD7CCF" w:rsidRDefault="004D2E67" w:rsidP="00E2714A">
      <w:pPr>
        <w:pStyle w:val="Lista5"/>
      </w:pPr>
      <w:r w:rsidRPr="00DD7CCF">
        <w:t>if you do reconstruct lost pages, keep in mind that the line beginnings on those pages need not be reconstructed individually, but may be encoded as a lacuna of a known number of lines</w:t>
      </w:r>
    </w:p>
    <w:p w14:paraId="74FC87E4" w14:textId="77777777" w:rsidR="00C02B8C" w:rsidRPr="00DD7CCF" w:rsidRDefault="004D2E67" w:rsidP="004E103D">
      <w:pPr>
        <w:pStyle w:val="Lista4"/>
      </w:pPr>
      <w:r w:rsidRPr="00DD7CCF">
        <w:t>or restart line numbering on each page, and use complex line numbers</w:t>
      </w:r>
    </w:p>
    <w:p w14:paraId="16F61EBB" w14:textId="63180EE4" w:rsidR="00C02B8C" w:rsidRPr="00DD7CCF" w:rsidRDefault="004D2E67" w:rsidP="00E2714A">
      <w:pPr>
        <w:pStyle w:val="Lista3"/>
      </w:pPr>
      <w:r w:rsidRPr="00DD7CCF">
        <w:t xml:space="preserve">if the total number of lost lines is not known for certain </w:t>
      </w:r>
      <w:r w:rsidRPr="00E24F87">
        <w:rPr>
          <w:noProof/>
        </w:rPr>
        <w:t>(</w:t>
      </w:r>
      <w:r w:rsidRPr="00DD7CCF">
        <w:t>because there is uncertainty as to the number of lost pages, or to the number of lines per lost page), then depending on the general preference for your corpus</w:t>
      </w:r>
      <w:r w:rsidRPr="00E24F87">
        <w:rPr>
          <w:noProof/>
        </w:rPr>
        <w:t>(</w:t>
      </w:r>
      <w:r w:rsidR="003C3D87" w:rsidRPr="00DD7CCF">
        <w:t>§</w:t>
      </w:r>
      <w:r w:rsidR="00BE1CA8" w:rsidRPr="00DD7CCF">
        <w:fldChar w:fldCharType="begin"/>
      </w:r>
      <w:r w:rsidR="00BE1CA8" w:rsidRPr="00DD7CCF">
        <w:instrText xml:space="preserve"> REF _Ref43977936 \r \h </w:instrText>
      </w:r>
      <w:r w:rsidR="00DD7CCF">
        <w:instrText xml:space="preserve"> \* MERGEFORMAT </w:instrText>
      </w:r>
      <w:r w:rsidR="00BE1CA8" w:rsidRPr="00DD7CCF">
        <w:fldChar w:fldCharType="separate"/>
      </w:r>
      <w:r w:rsidR="00E90D07">
        <w:t>3.2.2</w:t>
      </w:r>
      <w:r w:rsidR="00BE1CA8" w:rsidRPr="00DD7CCF">
        <w:fldChar w:fldCharType="end"/>
      </w:r>
      <w:r w:rsidRPr="00DD7CCF">
        <w:t>), you may</w:t>
      </w:r>
    </w:p>
    <w:p w14:paraId="7B05AACC" w14:textId="77777777" w:rsidR="00C02B8C" w:rsidRPr="00DD7CCF" w:rsidRDefault="004D2E67" w:rsidP="004E103D">
      <w:pPr>
        <w:pStyle w:val="Lista4"/>
      </w:pPr>
      <w:r w:rsidRPr="00DD7CCF">
        <w:t xml:space="preserve">either number lines consecutively, but starting from the first actually encoded </w:t>
      </w:r>
      <w:r w:rsidRPr="00E24F87">
        <w:rPr>
          <w:noProof/>
        </w:rPr>
        <w:t>(</w:t>
      </w:r>
      <w:r w:rsidRPr="00DD7CCF">
        <w:t xml:space="preserve">extant or reconstructed) line </w:t>
      </w:r>
      <w:r w:rsidRPr="00E24F87">
        <w:rPr>
          <w:noProof/>
        </w:rPr>
        <w:t>(</w:t>
      </w:r>
      <w:r w:rsidRPr="00DD7CCF">
        <w:t>and ignoring the lost lines)</w:t>
      </w:r>
    </w:p>
    <w:p w14:paraId="23763D29" w14:textId="77777777" w:rsidR="00C02B8C" w:rsidRPr="00DD7CCF" w:rsidRDefault="004D2E67" w:rsidP="004E103D">
      <w:pPr>
        <w:pStyle w:val="Lista4"/>
      </w:pPr>
      <w:r w:rsidRPr="00DD7CCF">
        <w:t>or restart line numbering on each page, and use complex line numbers</w:t>
      </w:r>
    </w:p>
    <w:p w14:paraId="0A151AD9" w14:textId="77777777" w:rsidR="00C02B8C" w:rsidRPr="00DD7CCF" w:rsidRDefault="004D2E67" w:rsidP="00E2714A">
      <w:pPr>
        <w:pStyle w:val="Lista"/>
      </w:pPr>
      <w:r w:rsidRPr="00DD7CCF">
        <w:lastRenderedPageBreak/>
        <w:t xml:space="preserve">in a text with </w:t>
      </w:r>
      <w:r w:rsidRPr="005D2B22">
        <w:rPr>
          <w:b/>
          <w:bCs/>
        </w:rPr>
        <w:t>lost medial plate</w:t>
      </w:r>
      <w:r w:rsidRPr="00E24F87">
        <w:rPr>
          <w:b/>
          <w:bCs/>
          <w:noProof/>
        </w:rPr>
        <w:t>(</w:t>
      </w:r>
      <w:r w:rsidRPr="005D2B22">
        <w:rPr>
          <w:b/>
          <w:bCs/>
        </w:rPr>
        <w:t>s)</w:t>
      </w:r>
      <w:r w:rsidRPr="00DD7CCF">
        <w:t>,</w:t>
      </w:r>
    </w:p>
    <w:p w14:paraId="66B3BF36" w14:textId="77777777" w:rsidR="00C02B8C" w:rsidRPr="00DD7CCF" w:rsidRDefault="004D2E67" w:rsidP="00E2714A">
      <w:pPr>
        <w:pStyle w:val="Lista2"/>
      </w:pPr>
      <w:r w:rsidRPr="00DD7CCF">
        <w:t>if the number of lost pages is known or can be confidently inferred,</w:t>
      </w:r>
    </w:p>
    <w:p w14:paraId="18BB664B" w14:textId="77777777" w:rsidR="00C02B8C" w:rsidRPr="00DD7CCF" w:rsidRDefault="004D2E67" w:rsidP="00E2714A">
      <w:pPr>
        <w:pStyle w:val="Lista3"/>
      </w:pPr>
      <w:r w:rsidRPr="00DD7CCF">
        <w:t xml:space="preserve">end any open block-level containers before the lacuna </w:t>
      </w:r>
      <w:r w:rsidRPr="00E24F87">
        <w:rPr>
          <w:noProof/>
        </w:rPr>
        <w:t>(</w:t>
      </w:r>
      <w:r w:rsidRPr="00DD7CCF">
        <w:t xml:space="preserve">using </w:t>
      </w:r>
      <w:r w:rsidRPr="00876E54">
        <w:rPr>
          <w:rStyle w:val="Codeattribute"/>
        </w:rPr>
        <w:t>@part</w:t>
      </w:r>
      <w:r w:rsidR="00062C66" w:rsidRPr="00876E54">
        <w:rPr>
          <w:rStyle w:val="Code"/>
        </w:rPr>
        <w:t>=</w:t>
      </w:r>
      <w:r w:rsidR="00062C66" w:rsidRPr="00C53BF3">
        <w:rPr>
          <w:rStyle w:val="Codevalue"/>
        </w:rPr>
        <w:t>"I"</w:t>
      </w:r>
      <w:r w:rsidRPr="00DD7CCF">
        <w:t xml:space="preserve"> if applicable)</w:t>
      </w:r>
    </w:p>
    <w:p w14:paraId="684FFF65" w14:textId="77777777" w:rsidR="00C02B8C" w:rsidRPr="00DD7CCF" w:rsidRDefault="004D2E67" w:rsidP="00E2714A">
      <w:pPr>
        <w:pStyle w:val="Lista3"/>
      </w:pPr>
      <w:r w:rsidRPr="00DD7CCF">
        <w:t xml:space="preserve">open new block-level containers after the lacuna </w:t>
      </w:r>
      <w:r w:rsidRPr="00E24F87">
        <w:rPr>
          <w:noProof/>
        </w:rPr>
        <w:t>(</w:t>
      </w:r>
      <w:r w:rsidRPr="00DD7CCF">
        <w:t xml:space="preserve">using </w:t>
      </w:r>
      <w:r w:rsidRPr="00876E54">
        <w:rPr>
          <w:rStyle w:val="Codeattribute"/>
        </w:rPr>
        <w:t>@part</w:t>
      </w:r>
      <w:r w:rsidR="00062C66" w:rsidRPr="00876E54">
        <w:rPr>
          <w:rStyle w:val="Code"/>
        </w:rPr>
        <w:t>=</w:t>
      </w:r>
      <w:r w:rsidR="00062C66" w:rsidRPr="00C53BF3">
        <w:rPr>
          <w:rStyle w:val="Codevalue"/>
        </w:rPr>
        <w:t>"F"</w:t>
      </w:r>
      <w:r w:rsidRPr="00DD7CCF">
        <w:t xml:space="preserve"> if applicable)</w:t>
      </w:r>
    </w:p>
    <w:p w14:paraId="6005AFB7" w14:textId="77777777" w:rsidR="00C02B8C" w:rsidRPr="00DD7CCF" w:rsidRDefault="004D2E67" w:rsidP="004E103D">
      <w:pPr>
        <w:pStyle w:val="Lista4"/>
      </w:pPr>
      <w:r w:rsidRPr="00DD7CCF">
        <w:t xml:space="preserve">for the sake of consistency, open the new container before the first extant </w:t>
      </w:r>
      <w:r w:rsidRPr="00DD7CCF">
        <w:rPr>
          <w:rStyle w:val="Code"/>
        </w:rPr>
        <w:t>&lt;pb/&gt;</w:t>
      </w:r>
      <w:r w:rsidRPr="00DD7CCF">
        <w:t xml:space="preserve"> element in the final part of the text</w:t>
      </w:r>
    </w:p>
    <w:p w14:paraId="5532DA25" w14:textId="77777777" w:rsidR="00C02B8C" w:rsidRPr="00DD7CCF" w:rsidRDefault="004D2E67" w:rsidP="00E2714A">
      <w:pPr>
        <w:pStyle w:val="Lista3"/>
      </w:pPr>
      <w:r w:rsidRPr="00DD7CCF">
        <w:t xml:space="preserve">outside the above block-level containers, reconstruct </w:t>
      </w:r>
      <w:r w:rsidRPr="00DD7CCF">
        <w:rPr>
          <w:rStyle w:val="Code"/>
        </w:rPr>
        <w:t>&lt;pb/&gt;</w:t>
      </w:r>
      <w:r w:rsidRPr="00DD7CCF">
        <w:t xml:space="preserve"> elements for each lost page </w:t>
      </w:r>
      <w:r w:rsidRPr="00E24F87">
        <w:rPr>
          <w:noProof/>
        </w:rPr>
        <w:t>(</w:t>
      </w:r>
      <w:r w:rsidRPr="00DD7CCF">
        <w:t>i.e. two per plate) regardless of whether they hold restored text or not</w:t>
      </w:r>
    </w:p>
    <w:p w14:paraId="1AE78F0A" w14:textId="77777777" w:rsidR="00C02B8C" w:rsidRPr="00DD7CCF" w:rsidRDefault="004D2E67" w:rsidP="004E103D">
      <w:pPr>
        <w:pStyle w:val="Lista4"/>
      </w:pPr>
      <w:r w:rsidRPr="00DD7CCF">
        <w:t>populate each of these with a multiline lacuna of a known number of lines</w:t>
      </w:r>
    </w:p>
    <w:p w14:paraId="4067450E" w14:textId="77777777" w:rsidR="00C02B8C" w:rsidRPr="00DD7CCF" w:rsidRDefault="004D2E67" w:rsidP="00E2714A">
      <w:pPr>
        <w:pStyle w:val="Lista3"/>
      </w:pPr>
      <w:r w:rsidRPr="00DD7CCF">
        <w:t xml:space="preserve">number all actually encoded </w:t>
      </w:r>
      <w:r w:rsidRPr="00DD7CCF">
        <w:rPr>
          <w:rStyle w:val="Code"/>
        </w:rPr>
        <w:t>&lt;lb/&gt;</w:t>
      </w:r>
      <w:r w:rsidRPr="00DD7CCF">
        <w:t xml:space="preserve"> elements</w:t>
      </w:r>
    </w:p>
    <w:p w14:paraId="54D0FC6E" w14:textId="77777777" w:rsidR="00C02B8C" w:rsidRPr="00DD7CCF" w:rsidRDefault="004D2E67" w:rsidP="004E103D">
      <w:pPr>
        <w:pStyle w:val="Lista4"/>
      </w:pPr>
      <w:r w:rsidRPr="00DD7CCF">
        <w:t xml:space="preserve">if the number of lost lines per page is certain, you may number lines consecutively throughout your edition </w:t>
      </w:r>
      <w:r w:rsidRPr="00E24F87">
        <w:rPr>
          <w:noProof/>
        </w:rPr>
        <w:t>(</w:t>
      </w:r>
      <w:r w:rsidRPr="00DD7CCF">
        <w:t xml:space="preserve">in this case, mentally assign line numbers to the lost lines encoded as multiline lacunae, and after the lacuna, continue numbering the actually encoded </w:t>
      </w:r>
      <w:r w:rsidRPr="00DD7CCF">
        <w:rPr>
          <w:rStyle w:val="Code"/>
        </w:rPr>
        <w:t>&lt;lb/&gt;</w:t>
      </w:r>
      <w:r w:rsidRPr="00DD7CCF">
        <w:t xml:space="preserve"> elements with the next number)</w:t>
      </w:r>
    </w:p>
    <w:p w14:paraId="7070F9B3" w14:textId="77777777" w:rsidR="00C02B8C" w:rsidRPr="00DD7CCF" w:rsidRDefault="004D2E67" w:rsidP="00E2714A">
      <w:pPr>
        <w:pStyle w:val="Lista5"/>
      </w:pPr>
      <w:r w:rsidRPr="00DD7CCF">
        <w:t xml:space="preserve">depending on corpus preferences, the option of restarting line numbering on each page </w:t>
      </w:r>
      <w:r w:rsidRPr="00E24F87">
        <w:rPr>
          <w:noProof/>
        </w:rPr>
        <w:t>(</w:t>
      </w:r>
      <w:r w:rsidRPr="00DD7CCF">
        <w:t>and using complex line numbers) is of course available even if the number of lost lines is certain</w:t>
      </w:r>
    </w:p>
    <w:p w14:paraId="39283DE4" w14:textId="77777777" w:rsidR="00C02B8C" w:rsidRPr="00DD7CCF" w:rsidRDefault="004D2E67" w:rsidP="004E103D">
      <w:pPr>
        <w:pStyle w:val="Lista4"/>
      </w:pPr>
      <w:r w:rsidRPr="00DD7CCF">
        <w:t xml:space="preserve">if the number of lost lines per page is uncertain or unknown, you must restart line numbering on each page </w:t>
      </w:r>
      <w:r w:rsidRPr="00E24F87">
        <w:rPr>
          <w:noProof/>
        </w:rPr>
        <w:t>(</w:t>
      </w:r>
      <w:r w:rsidRPr="00DD7CCF">
        <w:t>and use complex line numbers) even if the general preferences for your corpus dictate otherwise</w:t>
      </w:r>
    </w:p>
    <w:p w14:paraId="57DB2307" w14:textId="77777777" w:rsidR="00C02B8C" w:rsidRPr="00DD7CCF" w:rsidRDefault="004D2E67" w:rsidP="00E2714A">
      <w:pPr>
        <w:pStyle w:val="Lista5"/>
      </w:pPr>
      <w:r w:rsidRPr="00DD7CCF">
        <w:t xml:space="preserve">note that if the last line of a lost medial page contains restored text and is preceded by an unknown or approximate number of lost lines, the number of that reconstructed line should be 1 in this numbering scheme </w:t>
      </w:r>
      <w:r w:rsidRPr="00E24F87">
        <w:rPr>
          <w:noProof/>
        </w:rPr>
        <w:t>(</w:t>
      </w:r>
      <w:r w:rsidRPr="00DD7CCF">
        <w:t xml:space="preserve">because it is the first actually encoded </w:t>
      </w:r>
      <w:r w:rsidRPr="00DD7CCF">
        <w:rPr>
          <w:rStyle w:val="Code"/>
        </w:rPr>
        <w:t>&lt;lb/&gt;</w:t>
      </w:r>
      <w:r w:rsidRPr="00DD7CCF">
        <w:t xml:space="preserve"> element on that page)</w:t>
      </w:r>
    </w:p>
    <w:p w14:paraId="0CDB9D29" w14:textId="7A30EB17" w:rsidR="00C02B8C" w:rsidRPr="00DD7CCF" w:rsidRDefault="004D2E67" w:rsidP="00E2714A">
      <w:pPr>
        <w:pStyle w:val="Lista3"/>
      </w:pPr>
      <w:r w:rsidRPr="00DD7CCF">
        <w:t xml:space="preserve">see Case study 2B in </w:t>
      </w:r>
      <w:r w:rsidR="00780A5D" w:rsidRPr="00DD7CCF">
        <w:fldChar w:fldCharType="begin"/>
      </w:r>
      <w:r w:rsidR="00780A5D" w:rsidRPr="00DD7CCF">
        <w:instrText xml:space="preserve"> REF _Ref43985466 \w \h </w:instrText>
      </w:r>
      <w:r w:rsidR="00DD7CCF">
        <w:instrText xml:space="preserve"> \* MERGEFORMAT </w:instrText>
      </w:r>
      <w:r w:rsidR="00780A5D" w:rsidRPr="00DD7CCF">
        <w:fldChar w:fldCharType="separate"/>
      </w:r>
      <w:r w:rsidR="00E90D07">
        <w:t>Appendix C</w:t>
      </w:r>
      <w:r w:rsidR="00780A5D" w:rsidRPr="00DD7CCF">
        <w:fldChar w:fldCharType="end"/>
      </w:r>
      <w:r w:rsidRPr="00DD7CCF">
        <w:t xml:space="preserve"> for an illustration of the encoding of a reconstructed medial plate</w:t>
      </w:r>
    </w:p>
    <w:p w14:paraId="6028EAA9" w14:textId="29902472" w:rsidR="00C02B8C" w:rsidRPr="00DD7CCF" w:rsidRDefault="004D2E67" w:rsidP="00E2714A">
      <w:pPr>
        <w:pStyle w:val="Lista2"/>
      </w:pPr>
      <w:r w:rsidRPr="00DD7CCF">
        <w:t xml:space="preserve">if the total number of lost medial pages cannot be estimated confidently, encode the extant sections as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E90D07">
        <w:t>3.4</w:t>
      </w:r>
      <w:r w:rsidR="00C927BB" w:rsidRPr="00DD7CCF">
        <w:fldChar w:fldCharType="end"/>
      </w:r>
      <w:r w:rsidR="009A6168" w:rsidRPr="00DD7CCF">
        <w:t>, §</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E90D07">
        <w:t>5.4.7</w:t>
      </w:r>
      <w:r w:rsidR="009A6168" w:rsidRPr="00DD7CCF">
        <w:fldChar w:fldCharType="end"/>
      </w:r>
      <w:r w:rsidRPr="00DD7CCF">
        <w:t>) to eliminate difficulties with page and line numbering</w:t>
      </w:r>
    </w:p>
    <w:p w14:paraId="1CBF3B26" w14:textId="77777777" w:rsidR="00C02B8C" w:rsidRPr="00DD7CCF" w:rsidRDefault="004D2E67" w:rsidP="00E2714A">
      <w:pPr>
        <w:pStyle w:val="Lista3"/>
      </w:pPr>
      <w:r w:rsidRPr="00DD7CCF">
        <w:t>within each textpart, encode the relevant pages exactly as prescribed above for lost final and initial plates respectively</w:t>
      </w:r>
    </w:p>
    <w:p w14:paraId="6F4CEDE7" w14:textId="77777777" w:rsidR="00C02B8C" w:rsidRPr="00DD7CCF" w:rsidRDefault="004D2E67" w:rsidP="00E2714A">
      <w:pPr>
        <w:pStyle w:val="Lista3"/>
      </w:pPr>
      <w:r w:rsidRPr="00DD7CCF">
        <w:t>do not reconstruct any page or line beginnings believed or known to be lost, except when you find it essential to include a restoration in your edition that requires these</w:t>
      </w:r>
    </w:p>
    <w:p w14:paraId="754FB399" w14:textId="77777777" w:rsidR="00C02B8C" w:rsidRPr="00DD7CCF" w:rsidRDefault="004D2E67" w:rsidP="00E2714A">
      <w:pPr>
        <w:pStyle w:val="Lista3"/>
      </w:pPr>
      <w:r w:rsidRPr="00DD7CCF">
        <w:t>in the second textpart, restart page and line numbering</w:t>
      </w:r>
    </w:p>
    <w:p w14:paraId="0DA9D804" w14:textId="4C5F26BF" w:rsidR="00C02B8C" w:rsidRPr="00DD7CCF" w:rsidRDefault="004D2E67" w:rsidP="00E2714A">
      <w:pPr>
        <w:pStyle w:val="Lista3"/>
      </w:pPr>
      <w:r w:rsidRPr="00DD7CCF">
        <w:t xml:space="preserve">see Case study 2C in </w:t>
      </w:r>
      <w:r w:rsidR="00780A5D" w:rsidRPr="00DD7CCF">
        <w:fldChar w:fldCharType="begin"/>
      </w:r>
      <w:r w:rsidR="00780A5D" w:rsidRPr="00DD7CCF">
        <w:instrText xml:space="preserve"> REF _Ref43985466 \w \h </w:instrText>
      </w:r>
      <w:r w:rsidR="00DD7CCF">
        <w:instrText xml:space="preserve"> \* MERGEFORMAT </w:instrText>
      </w:r>
      <w:r w:rsidR="00780A5D" w:rsidRPr="00DD7CCF">
        <w:fldChar w:fldCharType="separate"/>
      </w:r>
      <w:r w:rsidR="00E90D07">
        <w:t>Appendix C</w:t>
      </w:r>
      <w:r w:rsidR="00780A5D" w:rsidRPr="00DD7CCF">
        <w:fldChar w:fldCharType="end"/>
      </w:r>
      <w:r w:rsidRPr="00DD7CCF">
        <w:t xml:space="preserve"> for an illustration of the encoding of a missing medial plate with textpart divisions</w:t>
      </w:r>
    </w:p>
    <w:p w14:paraId="47D0C66D" w14:textId="77777777" w:rsidR="00C02B8C" w:rsidRPr="00DD7CCF" w:rsidRDefault="004D2E67" w:rsidP="00D4342A">
      <w:pPr>
        <w:pStyle w:val="Cmsor3"/>
      </w:pPr>
      <w:bookmarkStart w:id="355" w:name="_m2k3hdqjm9zb" w:colFirst="0" w:colLast="0"/>
      <w:bookmarkStart w:id="356" w:name="_Toc74733486"/>
      <w:bookmarkEnd w:id="355"/>
      <w:r w:rsidRPr="00DD7CCF">
        <w:t>Fractured inscriptions</w:t>
      </w:r>
      <w:bookmarkEnd w:id="356"/>
    </w:p>
    <w:p w14:paraId="2F592D8C" w14:textId="309770FA" w:rsidR="00C02B8C" w:rsidRPr="00DD7CCF" w:rsidRDefault="004D2E67" w:rsidP="00E2714A">
      <w:pPr>
        <w:pStyle w:val="Lista"/>
      </w:pPr>
      <w:r w:rsidRPr="00DD7CCF">
        <w:t xml:space="preserve">when an initial, medial or final fragment of an inscription is lost, the general guidelines for massive lacunae apply </w:t>
      </w:r>
      <w:r w:rsidRPr="00E24F87">
        <w:rPr>
          <w:noProof/>
        </w:rPr>
        <w:t>(</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E90D07">
        <w:t>5.4.7</w:t>
      </w:r>
      <w:r w:rsidR="009A6168" w:rsidRPr="00DD7CCF">
        <w:fldChar w:fldCharType="end"/>
      </w:r>
      <w:r w:rsidRPr="00DD7CCF">
        <w:t>)</w:t>
      </w:r>
    </w:p>
    <w:p w14:paraId="0B35278F" w14:textId="77777777" w:rsidR="00C02B8C" w:rsidRPr="00DD7CCF" w:rsidRDefault="004D2E67" w:rsidP="00E2714A">
      <w:pPr>
        <w:pStyle w:val="Lista"/>
      </w:pPr>
      <w:r w:rsidRPr="00DD7CCF">
        <w:t>inscriptions consisting of only one extant fragment need no markup for partitions</w:t>
      </w:r>
    </w:p>
    <w:p w14:paraId="113B484F" w14:textId="77777777" w:rsidR="00C02B8C" w:rsidRPr="00DD7CCF" w:rsidRDefault="004D2E67" w:rsidP="00E2714A">
      <w:pPr>
        <w:pStyle w:val="Lista"/>
      </w:pPr>
      <w:r w:rsidRPr="00DD7CCF">
        <w:t xml:space="preserve">inscriptions with two or more extant fragments need to be encoded differently depending on whether the fragments can be connected </w:t>
      </w:r>
      <w:r w:rsidRPr="00E24F87">
        <w:rPr>
          <w:noProof/>
        </w:rPr>
        <w:t>(</w:t>
      </w:r>
      <w:r w:rsidRPr="00DD7CCF">
        <w:t>with the help of the extant text, through a restoration of at least some of the lost text, or through a reconstruction of the extrinsic structure)</w:t>
      </w:r>
    </w:p>
    <w:p w14:paraId="2A51AA62" w14:textId="77777777" w:rsidR="00C02B8C" w:rsidRPr="00DD7CCF" w:rsidRDefault="004D2E67" w:rsidP="00E2714A">
      <w:pPr>
        <w:pStyle w:val="Lista"/>
      </w:pPr>
      <w:r w:rsidRPr="00DD7CCF">
        <w:t xml:space="preserve">if </w:t>
      </w:r>
      <w:r w:rsidRPr="005D2B22">
        <w:rPr>
          <w:b/>
          <w:bCs/>
        </w:rPr>
        <w:t xml:space="preserve">fragments are connected by </w:t>
      </w:r>
      <w:r w:rsidRPr="00DD7CCF">
        <w:t xml:space="preserve">one or more lines of extant or restored </w:t>
      </w:r>
      <w:r w:rsidRPr="005D2B22">
        <w:rPr>
          <w:b/>
          <w:bCs/>
        </w:rPr>
        <w:t>text</w:t>
      </w:r>
      <w:r w:rsidRPr="00DD7CCF">
        <w:t xml:space="preserve"> running across them, then they can be edited without resorting to textpart divisions</w:t>
      </w:r>
    </w:p>
    <w:p w14:paraId="1A024779" w14:textId="5492286E" w:rsidR="00C02B8C" w:rsidRPr="00DD7CCF" w:rsidRDefault="004D2E67" w:rsidP="00E2714A">
      <w:pPr>
        <w:pStyle w:val="Lista2"/>
      </w:pPr>
      <w:r w:rsidRPr="00DD7CCF">
        <w:t xml:space="preserve">it is recommended that you encode the boundaries of such fragments using gridlike partitions </w:t>
      </w:r>
      <w:r w:rsidRPr="00E24F87">
        <w:rPr>
          <w:noProof/>
        </w:rPr>
        <w:t>(</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E90D07">
        <w:t>3.6</w:t>
      </w:r>
      <w:r w:rsidR="00194541" w:rsidRPr="00DD7CCF">
        <w:fldChar w:fldCharType="end"/>
      </w:r>
      <w:r w:rsidR="00AA796A" w:rsidRPr="00DD7CCF">
        <w:t xml:space="preserve"> and </w:t>
      </w:r>
      <w:r w:rsidR="00AA796A" w:rsidRPr="00DD7CCF">
        <w:fldChar w:fldCharType="begin"/>
      </w:r>
      <w:r w:rsidR="00AA796A" w:rsidRPr="00DD7CCF">
        <w:instrText xml:space="preserve"> REF _Ref44078552 \h </w:instrText>
      </w:r>
      <w:r w:rsidR="00DD7CCF">
        <w:instrText xml:space="preserve"> \* MERGEFORMAT </w:instrText>
      </w:r>
      <w:r w:rsidR="00AA796A" w:rsidRPr="00DD7CCF">
        <w:fldChar w:fldCharType="separate"/>
      </w:r>
      <w:r w:rsidR="00E90D07" w:rsidRPr="00DD7CCF">
        <w:t xml:space="preserve">Example </w:t>
      </w:r>
      <w:r w:rsidR="00E90D07">
        <w:rPr>
          <w:noProof/>
        </w:rPr>
        <w:t>3.6.6</w:t>
      </w:r>
      <w:r w:rsidR="00E90D07" w:rsidRPr="00DD7CCF">
        <w:rPr>
          <w:noProof/>
        </w:rPr>
        <w:t>.</w:t>
      </w:r>
      <w:r w:rsidR="00E90D07">
        <w:rPr>
          <w:noProof/>
        </w:rPr>
        <w:t>C</w:t>
      </w:r>
      <w:r w:rsidR="00AA796A" w:rsidRPr="00DD7CCF">
        <w:fldChar w:fldCharType="end"/>
      </w:r>
      <w:r w:rsidRPr="00DD7CCF">
        <w:t>)</w:t>
      </w:r>
    </w:p>
    <w:p w14:paraId="647CA693" w14:textId="77777777" w:rsidR="00C02B8C" w:rsidRPr="00DD7CCF" w:rsidRDefault="004D2E67" w:rsidP="00E2714A">
      <w:pPr>
        <w:pStyle w:val="Lista2"/>
      </w:pPr>
      <w:r w:rsidRPr="00DD7CCF">
        <w:t>when encoding gridlike partitions, lacunae resulting from weathering at the fractured edges or from the loss of one or more fragments may be joined to either adjacent segment</w:t>
      </w:r>
    </w:p>
    <w:p w14:paraId="1D0F4965" w14:textId="77777777" w:rsidR="00C02B8C" w:rsidRPr="00DD7CCF" w:rsidRDefault="004D2E67" w:rsidP="00E2714A">
      <w:pPr>
        <w:pStyle w:val="Lista3"/>
      </w:pPr>
      <w:r w:rsidRPr="00DD7CCF">
        <w:t>but when lacunae are partially restored in such a case, it is preferable to join each restoration to the fragment whose surviving text serves as the basis of the restoration</w:t>
      </w:r>
    </w:p>
    <w:p w14:paraId="6E7F620F" w14:textId="77777777" w:rsidR="00C02B8C" w:rsidRPr="00DD7CCF" w:rsidRDefault="004D2E67" w:rsidP="00E2714A">
      <w:pPr>
        <w:pStyle w:val="Lista2"/>
      </w:pPr>
      <w:r w:rsidRPr="00DD7CCF">
        <w:t xml:space="preserve">the same method is applicable if no extant or restored text connects the fragments, but the number of lines lost between them can be confidently estimated </w:t>
      </w:r>
      <w:r w:rsidRPr="00E24F87">
        <w:rPr>
          <w:noProof/>
        </w:rPr>
        <w:t>(</w:t>
      </w:r>
      <w:r w:rsidRPr="00DD7CCF">
        <w:t>for instance on the basis of metre and content)</w:t>
      </w:r>
    </w:p>
    <w:p w14:paraId="27E1C666" w14:textId="77777777" w:rsidR="00C02B8C" w:rsidRPr="00DD7CCF" w:rsidRDefault="004D2E67" w:rsidP="00E2714A">
      <w:pPr>
        <w:pStyle w:val="Lista"/>
      </w:pPr>
      <w:r w:rsidRPr="00DD7CCF">
        <w:lastRenderedPageBreak/>
        <w:t xml:space="preserve">if </w:t>
      </w:r>
      <w:r w:rsidRPr="005D2B22">
        <w:rPr>
          <w:b/>
          <w:bCs/>
        </w:rPr>
        <w:t>no</w:t>
      </w:r>
      <w:r w:rsidRPr="00DD7CCF">
        <w:t xml:space="preserve"> extant or restored </w:t>
      </w:r>
      <w:r w:rsidRPr="005D2B22">
        <w:rPr>
          <w:b/>
          <w:bCs/>
        </w:rPr>
        <w:t>text connects</w:t>
      </w:r>
      <w:r w:rsidRPr="00DD7CCF">
        <w:t xml:space="preserve"> some </w:t>
      </w:r>
      <w:r w:rsidRPr="005D2B22">
        <w:rPr>
          <w:b/>
          <w:bCs/>
        </w:rPr>
        <w:t>fragments</w:t>
      </w:r>
      <w:r w:rsidRPr="00DD7CCF">
        <w:t>, but it is possible to deduce their reading order and to confidently estimate the number of lines lost between them, then the above method is applicable with the following additional considerations</w:t>
      </w:r>
    </w:p>
    <w:p w14:paraId="1B84EEBB" w14:textId="77777777" w:rsidR="00C02B8C" w:rsidRPr="00DD7CCF" w:rsidRDefault="004D2E67" w:rsidP="00E2714A">
      <w:pPr>
        <w:pStyle w:val="Lista2"/>
      </w:pPr>
      <w:r w:rsidRPr="00DD7CCF">
        <w:t>if the number of lost lines is more than zero, the lacuna must be encoded as a gap extending over a known number of lines</w:t>
      </w:r>
    </w:p>
    <w:p w14:paraId="55C72DD6" w14:textId="77777777" w:rsidR="00C02B8C" w:rsidRPr="00DD7CCF" w:rsidRDefault="004D2E67" w:rsidP="00E2714A">
      <w:pPr>
        <w:pStyle w:val="Lista3"/>
      </w:pPr>
      <w:r w:rsidRPr="00DD7CCF">
        <w:t xml:space="preserve">even in this case, the fragments shall be encoded as gridlike partitions </w:t>
      </w:r>
      <w:r w:rsidRPr="00E24F87">
        <w:rPr>
          <w:noProof/>
        </w:rPr>
        <w:t>(</w:t>
      </w:r>
      <w:r w:rsidRPr="00DD7CCF">
        <w:t>if at all), not as pagelike partitions</w:t>
      </w:r>
    </w:p>
    <w:p w14:paraId="55364388" w14:textId="77777777" w:rsidR="00C02B8C" w:rsidRPr="00DD7CCF" w:rsidRDefault="004D2E67" w:rsidP="00E2714A">
      <w:pPr>
        <w:pStyle w:val="Lista2"/>
      </w:pPr>
      <w:r w:rsidRPr="00DD7CCF">
        <w:t xml:space="preserve">if the number of lost lines is zero </w:t>
      </w:r>
      <w:r w:rsidRPr="00E24F87">
        <w:rPr>
          <w:noProof/>
        </w:rPr>
        <w:t>(</w:t>
      </w:r>
      <w:r w:rsidRPr="00DD7CCF">
        <w:t>one or more lines of one fragment are assumed to belong to the same original line as one or more lines on another fragment even though no extant or restored text fills up the gap), then the overlapping lines of the fragments shall be encoded as parts of the same encoded line</w:t>
      </w:r>
    </w:p>
    <w:p w14:paraId="1DC99B9D" w14:textId="4F752CBC" w:rsidR="00C02B8C" w:rsidRPr="00DD7CCF" w:rsidRDefault="004D2E67" w:rsidP="00E2714A">
      <w:pPr>
        <w:pStyle w:val="Lista"/>
      </w:pPr>
      <w:r w:rsidRPr="00DD7CCF">
        <w:t xml:space="preserve">if </w:t>
      </w:r>
      <w:r w:rsidRPr="005D2B22">
        <w:rPr>
          <w:b/>
          <w:bCs/>
        </w:rPr>
        <w:t>nothing</w:t>
      </w:r>
      <w:r w:rsidRPr="00DD7CCF">
        <w:t xml:space="preserve"> extant or restored </w:t>
      </w:r>
      <w:r w:rsidRPr="005D2B22">
        <w:rPr>
          <w:b/>
          <w:bCs/>
        </w:rPr>
        <w:t>connects</w:t>
      </w:r>
      <w:r w:rsidRPr="00DD7CCF">
        <w:t xml:space="preserve"> some </w:t>
      </w:r>
      <w:r w:rsidRPr="005D2B22">
        <w:rPr>
          <w:b/>
          <w:bCs/>
        </w:rPr>
        <w:t>fragments</w:t>
      </w:r>
      <w:r w:rsidRPr="00DD7CCF">
        <w:t xml:space="preserve">, and thus the number of lines lost between them is uncertain and even their reading order may be doubtful, then they must be encoded as boxlike partitions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E90D07">
        <w:t>3.4</w:t>
      </w:r>
      <w:r w:rsidR="00C927BB" w:rsidRPr="00DD7CCF">
        <w:fldChar w:fldCharType="end"/>
      </w:r>
      <w:r w:rsidR="00AA796A" w:rsidRPr="00DD7CCF">
        <w:t xml:space="preserve"> and </w:t>
      </w:r>
      <w:r w:rsidR="00AA796A" w:rsidRPr="00DD7CCF">
        <w:fldChar w:fldCharType="begin"/>
      </w:r>
      <w:r w:rsidR="00AA796A" w:rsidRPr="00DD7CCF">
        <w:instrText xml:space="preserve"> REF _Ref44077741 \h </w:instrText>
      </w:r>
      <w:r w:rsidR="00DD7CCF">
        <w:instrText xml:space="preserve"> \* MERGEFORMAT </w:instrText>
      </w:r>
      <w:r w:rsidR="00AA796A" w:rsidRPr="00DD7CCF">
        <w:fldChar w:fldCharType="separate"/>
      </w:r>
      <w:r w:rsidR="00E90D07" w:rsidRPr="00DD7CCF">
        <w:t xml:space="preserve">Example </w:t>
      </w:r>
      <w:r w:rsidR="00E90D07">
        <w:rPr>
          <w:noProof/>
        </w:rPr>
        <w:t>3.4.5</w:t>
      </w:r>
      <w:r w:rsidR="00E90D07" w:rsidRPr="00DD7CCF">
        <w:rPr>
          <w:noProof/>
        </w:rPr>
        <w:t>.</w:t>
      </w:r>
      <w:r w:rsidR="00E90D07">
        <w:rPr>
          <w:noProof/>
        </w:rPr>
        <w:t>A</w:t>
      </w:r>
      <w:r w:rsidR="00AA796A" w:rsidRPr="00DD7CCF">
        <w:fldChar w:fldCharType="end"/>
      </w:r>
      <w:r w:rsidRPr="00DD7CCF">
        <w:t>)</w:t>
      </w:r>
    </w:p>
    <w:p w14:paraId="5A639C64" w14:textId="77777777" w:rsidR="00C02B8C" w:rsidRPr="00DD7CCF" w:rsidRDefault="004D2E67" w:rsidP="00E2714A">
      <w:pPr>
        <w:pStyle w:val="Lista2"/>
      </w:pPr>
      <w:r w:rsidRPr="00DD7CCF">
        <w:t xml:space="preserve">the corresponding textpart divisions shall follow one another in the </w:t>
      </w:r>
      <w:r w:rsidRPr="00E24F87">
        <w:rPr>
          <w:noProof/>
        </w:rPr>
        <w:t>(</w:t>
      </w:r>
      <w:r w:rsidRPr="00DD7CCF">
        <w:t>presumable) order in which they appeared in the original</w:t>
      </w:r>
    </w:p>
    <w:p w14:paraId="3A7397AC" w14:textId="77777777" w:rsidR="00C02B8C" w:rsidRPr="00DD7CCF" w:rsidRDefault="004D2E67" w:rsidP="00E2714A">
      <w:pPr>
        <w:pStyle w:val="Lista2"/>
      </w:pPr>
      <w:r w:rsidRPr="00DD7CCF">
        <w:t>lacunae shall not be encoded for any text between the surviving fragments</w:t>
      </w:r>
    </w:p>
    <w:p w14:paraId="7F8E782C" w14:textId="77777777" w:rsidR="00C02B8C" w:rsidRPr="00DD7CCF" w:rsidRDefault="004D2E67" w:rsidP="00E2714A">
      <w:pPr>
        <w:pStyle w:val="Lista2"/>
      </w:pPr>
      <w:r w:rsidRPr="00DD7CCF">
        <w:t>restorations shall be encoded attached to the fragment which serves as the basis of restoration</w:t>
      </w:r>
    </w:p>
    <w:p w14:paraId="17A53642" w14:textId="77777777" w:rsidR="00C02B8C" w:rsidRPr="00DD7CCF" w:rsidRDefault="004D2E67" w:rsidP="00E2714A">
      <w:pPr>
        <w:pStyle w:val="Lista2"/>
      </w:pPr>
      <w:r w:rsidRPr="00DD7CCF">
        <w:t>the same method is applicable if parts of the same original line may be preserved on several fragments, but the original structure cannot be reconstructed as a gridlike partition</w:t>
      </w:r>
    </w:p>
    <w:p w14:paraId="5CFD58D0" w14:textId="77777777" w:rsidR="00DA61F4" w:rsidRPr="00DD7CCF" w:rsidRDefault="00DA61F4" w:rsidP="00DA61F4">
      <w:pPr>
        <w:pStyle w:val="Cmsor2"/>
      </w:pPr>
      <w:bookmarkStart w:id="357" w:name="_v1clk7602zin" w:colFirst="0" w:colLast="0"/>
      <w:bookmarkStart w:id="358" w:name="_Ref43984912"/>
      <w:bookmarkStart w:id="359" w:name="_Toc74733487"/>
      <w:bookmarkStart w:id="360" w:name="_Ref43978565"/>
      <w:bookmarkEnd w:id="357"/>
      <w:r w:rsidRPr="00DD7CCF">
        <w:t>Restoring Lacunae</w:t>
      </w:r>
      <w:bookmarkEnd w:id="358"/>
      <w:bookmarkEnd w:id="359"/>
    </w:p>
    <w:p w14:paraId="7E450D22" w14:textId="77777777" w:rsidR="00DA61F4" w:rsidRPr="00DD7CCF" w:rsidRDefault="00DA61F4" w:rsidP="00DA61F4">
      <w:pPr>
        <w:pStyle w:val="Cmsor3"/>
      </w:pPr>
      <w:bookmarkStart w:id="361" w:name="_ck6yxgbwhraw" w:colFirst="0" w:colLast="0"/>
      <w:bookmarkStart w:id="362" w:name="_Toc74733488"/>
      <w:bookmarkEnd w:id="361"/>
      <w:r w:rsidRPr="00DD7CCF">
        <w:t>Marking up restored text</w:t>
      </w:r>
      <w:bookmarkEnd w:id="362"/>
    </w:p>
    <w:p w14:paraId="3A15CEEF" w14:textId="77777777" w:rsidR="00DA61F4" w:rsidRPr="008525C6" w:rsidRDefault="00DA61F4" w:rsidP="00DA61F4">
      <w:pPr>
        <w:pStyle w:val="Lista"/>
      </w:pPr>
      <w:r w:rsidRPr="00DD7CCF">
        <w:t xml:space="preserve">where you as editor restore parts of the text that can no longer be made out in the original, the restored segments must be wrapped in the element </w:t>
      </w:r>
      <w:r w:rsidRPr="00DD7CCF">
        <w:rPr>
          <w:rStyle w:val="Code"/>
        </w:rPr>
        <w:t>&lt;supplied&gt;</w:t>
      </w:r>
      <w:r w:rsidRPr="00DD7CCF">
        <w:t xml:space="preserve">, normally using </w:t>
      </w:r>
      <w:r w:rsidRPr="00303844">
        <w:rPr>
          <w:rStyle w:val="Codevalue"/>
        </w:rPr>
        <w:t>"lost"</w:t>
      </w:r>
      <w:r w:rsidRPr="00DD7CCF">
        <w:t xml:space="preserve"> as the value of </w:t>
      </w:r>
      <w:r w:rsidRPr="008525C6">
        <w:rPr>
          <w:rStyle w:val="Codeattribute"/>
        </w:rPr>
        <w:t>@reason</w:t>
      </w:r>
    </w:p>
    <w:p w14:paraId="71B06AC8" w14:textId="77777777" w:rsidR="00DA61F4" w:rsidRPr="00DD7CCF" w:rsidRDefault="00DA61F4" w:rsidP="00DA61F4">
      <w:pPr>
        <w:pStyle w:val="Lista2"/>
      </w:pPr>
      <w:r w:rsidRPr="00DD7CCF">
        <w:t xml:space="preserve">e.g.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sodra</w:t>
      </w:r>
      <w:r w:rsidRPr="00DD7CCF">
        <w:rPr>
          <w:rStyle w:val="Code"/>
        </w:rPr>
        <w:t>&lt;/supplied&gt;</w:t>
      </w:r>
      <w:r w:rsidRPr="00DD7CCF">
        <w:rPr>
          <w:rStyle w:val="Codetext"/>
        </w:rPr>
        <w:t>ṅgaḥ soparikaro</w:t>
      </w:r>
    </w:p>
    <w:p w14:paraId="17FD7132" w14:textId="77777777" w:rsidR="00DA61F4" w:rsidRPr="00DD7CCF" w:rsidRDefault="00DA61F4" w:rsidP="00DA61F4">
      <w:pPr>
        <w:pStyle w:val="Lista"/>
      </w:pPr>
      <w:r w:rsidRPr="00DD7CCF">
        <w:t xml:space="preserve">instead of </w:t>
      </w:r>
      <w:r w:rsidRPr="00303844">
        <w:rPr>
          <w:rStyle w:val="Codevalue"/>
        </w:rPr>
        <w:t>"lost"</w:t>
      </w:r>
      <w:r w:rsidRPr="00DD7CCF">
        <w:t xml:space="preserve">, you may use the value </w:t>
      </w:r>
      <w:r w:rsidRPr="00303844">
        <w:rPr>
          <w:rStyle w:val="Codevalue"/>
        </w:rPr>
        <w:t>"undefined"</w:t>
      </w:r>
      <w:r w:rsidRPr="00DD7CCF">
        <w:t xml:space="preserve"> for </w:t>
      </w:r>
      <w:r w:rsidRPr="008525C6">
        <w:rPr>
          <w:rStyle w:val="Codeattribute"/>
        </w:rPr>
        <w:t>@reason</w:t>
      </w:r>
      <w:r w:rsidRPr="008525C6">
        <w:t xml:space="preserve"> </w:t>
      </w:r>
      <w:r w:rsidRPr="00DD7CCF">
        <w:t>if and only if</w:t>
      </w:r>
    </w:p>
    <w:p w14:paraId="70EC4C6D" w14:textId="77777777" w:rsidR="00DA61F4" w:rsidRPr="00DD7CCF" w:rsidRDefault="00DA61F4" w:rsidP="00DA61F4">
      <w:pPr>
        <w:pStyle w:val="Lista2"/>
      </w:pPr>
      <w:r w:rsidRPr="00926092">
        <w:t>you are encoding your digital edition (or an apparatus reading) from a printed edition without access to the original inscription or a visual representation of it</w:t>
      </w:r>
    </w:p>
    <w:p w14:paraId="343CD374" w14:textId="45379166" w:rsidR="00DA61F4" w:rsidRPr="00DD7CCF" w:rsidRDefault="00DA61F4" w:rsidP="00DA61F4">
      <w:pPr>
        <w:pStyle w:val="Lista2"/>
      </w:pPr>
      <w:r w:rsidRPr="00DD7CCF">
        <w:rPr>
          <w:rStyle w:val="Foreign"/>
        </w:rPr>
        <w:t>and</w:t>
      </w:r>
      <w:r w:rsidRPr="00DD7CCF">
        <w:t xml:space="preserve"> the previous editor gives no indication whether the supplied text was omitted </w:t>
      </w:r>
      <w:r w:rsidRPr="00E24F87">
        <w:rPr>
          <w:noProof/>
        </w:rPr>
        <w:t>(</w:t>
      </w:r>
      <w:r w:rsidRPr="00DD7CCF">
        <w:t>for which see §</w:t>
      </w:r>
      <w:r w:rsidRPr="00DD7CCF">
        <w:fldChar w:fldCharType="begin"/>
      </w:r>
      <w:r w:rsidRPr="00DD7CCF">
        <w:instrText xml:space="preserve"> REF _Ref43988316 \w \h </w:instrText>
      </w:r>
      <w:r>
        <w:instrText xml:space="preserve"> \* MERGEFORMAT </w:instrText>
      </w:r>
      <w:r w:rsidRPr="00DD7CCF">
        <w:fldChar w:fldCharType="separate"/>
      </w:r>
      <w:r w:rsidR="00E90D07">
        <w:t>6.2.4</w:t>
      </w:r>
      <w:r w:rsidRPr="00DD7CCF">
        <w:fldChar w:fldCharType="end"/>
      </w:r>
      <w:r w:rsidRPr="00DD7CCF">
        <w:t>) or lost</w:t>
      </w:r>
    </w:p>
    <w:p w14:paraId="1C88EBAC" w14:textId="77777777" w:rsidR="00DA61F4" w:rsidRPr="00DD7CCF" w:rsidRDefault="00DA61F4" w:rsidP="00DA61F4">
      <w:pPr>
        <w:pStyle w:val="Lista2"/>
      </w:pPr>
      <w:r w:rsidRPr="00DD7CCF">
        <w:rPr>
          <w:rStyle w:val="Foreign"/>
        </w:rPr>
        <w:t>and</w:t>
      </w:r>
      <w:r w:rsidRPr="00DD7CCF">
        <w:t xml:space="preserve"> </w:t>
      </w:r>
      <w:r w:rsidRPr="00926092">
        <w:t>you cannot make a reasonable guess as to which of these was the case when the previous editor did their work</w:t>
      </w:r>
    </w:p>
    <w:p w14:paraId="4BC5F9DA" w14:textId="2CC5B106" w:rsidR="00DA61F4" w:rsidRPr="00DD7CCF" w:rsidRDefault="00DA61F4" w:rsidP="00DA61F4">
      <w:pPr>
        <w:pStyle w:val="Lista"/>
      </w:pPr>
      <w:r w:rsidRPr="00DD7CCF">
        <w:t>bear in mind that, as discussed in §</w:t>
      </w:r>
      <w:r w:rsidRPr="00DD7CCF">
        <w:fldChar w:fldCharType="begin"/>
      </w:r>
      <w:r w:rsidRPr="00DD7CCF">
        <w:instrText xml:space="preserve"> REF _Ref43988606 \w \h </w:instrText>
      </w:r>
      <w:r>
        <w:instrText xml:space="preserve"> \* MERGEFORMAT </w:instrText>
      </w:r>
      <w:r w:rsidRPr="00DD7CCF">
        <w:fldChar w:fldCharType="separate"/>
      </w:r>
      <w:r w:rsidR="00E90D07">
        <w:t>5.1</w:t>
      </w:r>
      <w:r w:rsidRPr="00DD7CCF">
        <w:fldChar w:fldCharType="end"/>
      </w:r>
      <w:r w:rsidRPr="00DD7CCF">
        <w:t xml:space="preserve">, restoration with </w:t>
      </w:r>
      <w:r w:rsidRPr="00DD7CCF">
        <w:rPr>
          <w:rStyle w:val="Code"/>
        </w:rPr>
        <w:t>&lt;supplied&gt;</w:t>
      </w:r>
      <w:r w:rsidRPr="00DD7CCF">
        <w:t xml:space="preserve"> is for cases where the basis of restoration is solely the </w:t>
      </w:r>
      <w:r w:rsidRPr="00E24F87">
        <w:rPr>
          <w:noProof/>
        </w:rPr>
        <w:t>(</w:t>
      </w:r>
      <w:r w:rsidRPr="00DD7CCF">
        <w:t>immediate or wider) context</w:t>
      </w:r>
    </w:p>
    <w:p w14:paraId="050F0E45" w14:textId="20D6687E" w:rsidR="00DA61F4" w:rsidRPr="00DD7CCF" w:rsidRDefault="00DA61F4" w:rsidP="00DA61F4">
      <w:pPr>
        <w:pStyle w:val="Lista2"/>
      </w:pPr>
      <w:r w:rsidRPr="00DD7CCF">
        <w:t xml:space="preserve">conversely, if vestiges of text can be made out to a degree sufficient to corroborate a restoration, then </w:t>
      </w:r>
      <w:r w:rsidRPr="00E24F87">
        <w:rPr>
          <w:noProof/>
        </w:rPr>
        <w:t>(</w:t>
      </w:r>
      <w:r w:rsidRPr="00DD7CCF">
        <w:t xml:space="preserve">regardless of how scant these vestiges are) the text should be treated as an unclear reading rather than a restoration </w:t>
      </w:r>
      <w:r w:rsidRPr="00E24F87">
        <w:rPr>
          <w:noProof/>
        </w:rPr>
        <w:t>(</w:t>
      </w:r>
      <w:r w:rsidRPr="00DD7CCF">
        <w:t>see also §</w:t>
      </w:r>
      <w:r w:rsidRPr="00DD7CCF">
        <w:fldChar w:fldCharType="begin"/>
      </w:r>
      <w:r w:rsidRPr="00DD7CCF">
        <w:instrText xml:space="preserve"> REF _Ref43988606 \w \h </w:instrText>
      </w:r>
      <w:r>
        <w:instrText xml:space="preserve"> \* MERGEFORMAT </w:instrText>
      </w:r>
      <w:r w:rsidRPr="00DD7CCF">
        <w:fldChar w:fldCharType="separate"/>
      </w:r>
      <w:r w:rsidR="00E90D07">
        <w:t>5.1</w:t>
      </w:r>
      <w:r w:rsidRPr="00DD7CCF">
        <w:fldChar w:fldCharType="end"/>
      </w:r>
      <w:r w:rsidRPr="00DD7CCF">
        <w:t>)</w:t>
      </w:r>
    </w:p>
    <w:p w14:paraId="2DA31A06" w14:textId="77777777" w:rsidR="00DA61F4" w:rsidRPr="00DD7CCF" w:rsidRDefault="00DA61F4" w:rsidP="00DA61F4">
      <w:pPr>
        <w:pStyle w:val="Lista3"/>
      </w:pPr>
      <w:r w:rsidRPr="00DD7CCF">
        <w:t xml:space="preserve">e.g.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pitr̥</w:t>
      </w:r>
      <w:r w:rsidRPr="00DD7CCF">
        <w:rPr>
          <w:rStyle w:val="Code"/>
        </w:rPr>
        <w:t>&lt;/supplied&gt;&lt;unclear&gt;</w:t>
      </w:r>
      <w:r w:rsidRPr="00DD7CCF">
        <w:rPr>
          <w:rStyle w:val="Codetext"/>
        </w:rPr>
        <w:t>bhiḥ</w:t>
      </w:r>
      <w:r w:rsidRPr="00DD7CCF">
        <w:rPr>
          <w:rStyle w:val="Code"/>
        </w:rPr>
        <w:t>&lt;/unclear&gt;</w:t>
      </w:r>
      <w:r w:rsidRPr="00DD7CCF">
        <w:rPr>
          <w:rStyle w:val="Codetext"/>
        </w:rPr>
        <w:t xml:space="preserve"> saha pacyate</w:t>
      </w:r>
      <w:r w:rsidRPr="00DD7CCF">
        <w:t xml:space="preserve"> </w:t>
      </w:r>
      <w:r w:rsidRPr="00E24F87">
        <w:rPr>
          <w:noProof/>
        </w:rPr>
        <w:t>(</w:t>
      </w:r>
      <w:r w:rsidRPr="00DD7CCF">
        <w:t xml:space="preserve">where vestiges give some confirmation for </w:t>
      </w:r>
      <w:r w:rsidRPr="00DD7CCF">
        <w:rPr>
          <w:rStyle w:val="Foreign"/>
        </w:rPr>
        <w:t>bhiḥ</w:t>
      </w:r>
      <w:r w:rsidRPr="00DD7CCF">
        <w:t xml:space="preserve">, whereas </w:t>
      </w:r>
      <w:r w:rsidRPr="00DD7CCF">
        <w:rPr>
          <w:rStyle w:val="Foreign"/>
        </w:rPr>
        <w:t>pitr̥</w:t>
      </w:r>
      <w:r w:rsidRPr="00DD7CCF">
        <w:t xml:space="preserve"> is wholly gone)</w:t>
      </w:r>
    </w:p>
    <w:p w14:paraId="652A316B" w14:textId="77777777" w:rsidR="00DA61F4" w:rsidRPr="00DD7CCF" w:rsidRDefault="00DA61F4" w:rsidP="00DA61F4">
      <w:pPr>
        <w:pStyle w:val="Lista"/>
      </w:pPr>
      <w:r w:rsidRPr="00DD7CCF">
        <w:t xml:space="preserve">the element </w:t>
      </w:r>
      <w:r w:rsidRPr="00DD7CCF">
        <w:rPr>
          <w:rStyle w:val="Code"/>
        </w:rPr>
        <w:t>&lt;gap/&gt;</w:t>
      </w:r>
      <w:r w:rsidRPr="00DD7CCF">
        <w:t xml:space="preserve"> must not be used for a restored lacuna:</w:t>
      </w:r>
    </w:p>
    <w:p w14:paraId="1EB6BC86" w14:textId="77777777" w:rsidR="00DA61F4" w:rsidRPr="00DD7CCF" w:rsidRDefault="00DA61F4" w:rsidP="00DA61F4">
      <w:pPr>
        <w:pStyle w:val="Lista2"/>
      </w:pPr>
      <w:r w:rsidRPr="00DD7CCF">
        <w:t xml:space="preserve">from a text-encoding point of view, </w:t>
      </w:r>
      <w:r w:rsidRPr="00DD7CCF">
        <w:rPr>
          <w:rStyle w:val="Code"/>
        </w:rPr>
        <w:t>&lt;supplied&gt;</w:t>
      </w:r>
      <w:r w:rsidRPr="00DD7CCF">
        <w:t xml:space="preserve"> marks a stretch of text as a restoration, while </w:t>
      </w:r>
      <w:r w:rsidRPr="00DD7CCF">
        <w:rPr>
          <w:rStyle w:val="Code"/>
        </w:rPr>
        <w:t>&lt;gap/&gt;</w:t>
      </w:r>
      <w:r w:rsidRPr="00DD7CCF">
        <w:t xml:space="preserve"> stands for an absence of text </w:t>
      </w:r>
      <w:r w:rsidRPr="00DD7CCF">
        <w:rPr>
          <w:rStyle w:val="Foreign"/>
        </w:rPr>
        <w:t>in the edition</w:t>
      </w:r>
      <w:r w:rsidRPr="00DD7CCF">
        <w:t xml:space="preserve">, and not for a lacuna </w:t>
      </w:r>
      <w:r w:rsidRPr="00DD7CCF">
        <w:rPr>
          <w:rStyle w:val="Foreign"/>
        </w:rPr>
        <w:t>on the support</w:t>
      </w:r>
    </w:p>
    <w:p w14:paraId="636B34AC" w14:textId="77777777" w:rsidR="00DA61F4" w:rsidRPr="00DD7CCF" w:rsidRDefault="00DA61F4" w:rsidP="00DA61F4">
      <w:pPr>
        <w:pStyle w:val="Lista2"/>
      </w:pPr>
      <w:r w:rsidRPr="00DD7CCF">
        <w:t xml:space="preserve">in partially restored lacunae, </w:t>
      </w:r>
      <w:r w:rsidRPr="00DD7CCF">
        <w:rPr>
          <w:rStyle w:val="Code"/>
        </w:rPr>
        <w:t>&lt;supplied&gt;</w:t>
      </w:r>
      <w:r w:rsidRPr="00DD7CCF">
        <w:t xml:space="preserve"> and </w:t>
      </w:r>
      <w:r w:rsidRPr="00DD7CCF">
        <w:rPr>
          <w:rStyle w:val="Code"/>
        </w:rPr>
        <w:t>&lt;gap/&gt;</w:t>
      </w:r>
      <w:r w:rsidRPr="00DD7CCF">
        <w:t xml:space="preserve"> must, of course, be used side by side</w:t>
      </w:r>
    </w:p>
    <w:p w14:paraId="22D09C14" w14:textId="77777777" w:rsidR="00DA61F4" w:rsidRPr="00DD7CCF" w:rsidRDefault="00DA61F4" w:rsidP="00DA61F4">
      <w:pPr>
        <w:pStyle w:val="Lista"/>
      </w:pPr>
      <w:r w:rsidRPr="00DD7CCF">
        <w:t>restored text must, like extant text, be marked up for extrinsic and intrinsic structure</w:t>
      </w:r>
    </w:p>
    <w:p w14:paraId="38006CD4" w14:textId="77777777" w:rsidR="00DA61F4" w:rsidRPr="00DD7CCF" w:rsidRDefault="00DA61F4" w:rsidP="00DA61F4">
      <w:pPr>
        <w:pStyle w:val="Lista2"/>
      </w:pPr>
      <w:r w:rsidRPr="00DD7CCF">
        <w:t xml:space="preserve">however, structural markup </w:t>
      </w:r>
      <w:r w:rsidRPr="00E24F87">
        <w:rPr>
          <w:noProof/>
        </w:rPr>
        <w:t>(</w:t>
      </w:r>
      <w:r w:rsidRPr="00DD7CCF">
        <w:t xml:space="preserve">including both containers and empty elements) must never be inside the </w:t>
      </w:r>
      <w:r w:rsidRPr="00DD7CCF">
        <w:rPr>
          <w:rStyle w:val="Code"/>
        </w:rPr>
        <w:t>&lt;supplied&gt;</w:t>
      </w:r>
      <w:r w:rsidRPr="00DD7CCF">
        <w:t xml:space="preserve"> tag</w:t>
      </w:r>
    </w:p>
    <w:p w14:paraId="035BD863" w14:textId="77777777" w:rsidR="00DA61F4" w:rsidRPr="00DD7CCF" w:rsidRDefault="00DA61F4" w:rsidP="00DA61F4">
      <w:pPr>
        <w:pStyle w:val="Lista2"/>
      </w:pPr>
      <w:r w:rsidRPr="00DD7CCF">
        <w:t xml:space="preserve">therefore, some longer restorations will need to be split up into several </w:t>
      </w:r>
      <w:r w:rsidRPr="00DD7CCF">
        <w:rPr>
          <w:rStyle w:val="Code"/>
        </w:rPr>
        <w:t>&lt;supplied&gt;</w:t>
      </w:r>
      <w:r w:rsidRPr="00DD7CCF">
        <w:t xml:space="preserve"> elements</w:t>
      </w:r>
    </w:p>
    <w:p w14:paraId="7588F97F" w14:textId="77777777" w:rsidR="00DA61F4" w:rsidRPr="00DD7CCF" w:rsidRDefault="00DA61F4" w:rsidP="00DA61F4">
      <w:pPr>
        <w:pStyle w:val="Lista"/>
      </w:pPr>
      <w:r w:rsidRPr="00DD7CCF">
        <w:lastRenderedPageBreak/>
        <w:t xml:space="preserve">in addition to the mandatory attribute </w:t>
      </w:r>
      <w:r w:rsidRPr="008525C6">
        <w:rPr>
          <w:rStyle w:val="Codeattribute"/>
        </w:rPr>
        <w:t>@reason</w:t>
      </w:r>
      <w:r w:rsidRPr="008525C6">
        <w:t>,</w:t>
      </w:r>
      <w:r w:rsidRPr="00DD7CCF">
        <w:t xml:space="preserve"> the optional attribute </w:t>
      </w:r>
      <w:r w:rsidRPr="008525C6">
        <w:rPr>
          <w:rStyle w:val="Codeattribute"/>
        </w:rPr>
        <w:t>@cert</w:t>
      </w:r>
      <w:r w:rsidRPr="008525C6">
        <w:t xml:space="preserve"> </w:t>
      </w:r>
      <w:r w:rsidRPr="00DD7CCF">
        <w:t xml:space="preserve">with the value </w:t>
      </w:r>
      <w:r w:rsidRPr="00303844">
        <w:rPr>
          <w:rStyle w:val="Codevalue"/>
        </w:rPr>
        <w:t>"low"</w:t>
      </w:r>
      <w:r w:rsidRPr="00DD7CCF">
        <w:t xml:space="preserve"> may be added to indicate a </w:t>
      </w:r>
      <w:r w:rsidRPr="005D2B22">
        <w:rPr>
          <w:b/>
          <w:bCs/>
        </w:rPr>
        <w:t>tentative restoration</w:t>
      </w:r>
      <w:r w:rsidRPr="00DD7CCF">
        <w:t xml:space="preserve">, where different restorations </w:t>
      </w:r>
      <w:r w:rsidRPr="00E24F87">
        <w:rPr>
          <w:noProof/>
        </w:rPr>
        <w:t>(</w:t>
      </w:r>
      <w:r w:rsidRPr="00DD7CCF">
        <w:t>of a similar or a different ultimate meaning) may be feasible</w:t>
      </w:r>
    </w:p>
    <w:p w14:paraId="22D86B6F" w14:textId="77777777" w:rsidR="00DA61F4" w:rsidRPr="00DD7CCF" w:rsidRDefault="00DA61F4" w:rsidP="00DA61F4">
      <w:pPr>
        <w:pStyle w:val="Lista2"/>
      </w:pPr>
      <w:r w:rsidRPr="00DD7CCF">
        <w:t xml:space="preserve">e.g. </w:t>
      </w:r>
      <w:r w:rsidRPr="00DD7CCF">
        <w:rPr>
          <w:rStyle w:val="Codetext"/>
        </w:rPr>
        <w:t xml:space="preserve">nirodha-parimokṣa-śīghram iva pāṇḍu gāṅgaṁ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payaḥ</w:t>
      </w:r>
      <w:r w:rsidRPr="00DD7CCF">
        <w:rPr>
          <w:rStyle w:val="Code"/>
        </w:rPr>
        <w:t>&lt;/supplied&gt;</w:t>
      </w:r>
    </w:p>
    <w:p w14:paraId="639E432F" w14:textId="77777777" w:rsidR="00DA61F4" w:rsidRPr="00DD7CCF" w:rsidRDefault="00DA61F4" w:rsidP="00DA61F4">
      <w:pPr>
        <w:pStyle w:val="Cmsor3"/>
      </w:pPr>
      <w:bookmarkStart w:id="363" w:name="_1tkql41gk7ns" w:colFirst="0" w:colLast="0"/>
      <w:bookmarkStart w:id="364" w:name="_Toc74733489"/>
      <w:bookmarkEnd w:id="363"/>
      <w:r w:rsidRPr="00DD7CCF">
        <w:t>The basis of restoration</w:t>
      </w:r>
      <w:bookmarkEnd w:id="364"/>
    </w:p>
    <w:p w14:paraId="49845550" w14:textId="77777777" w:rsidR="00DA61F4" w:rsidRPr="00DD7CCF" w:rsidRDefault="00DA61F4" w:rsidP="00DA61F4">
      <w:pPr>
        <w:pStyle w:val="Lista"/>
      </w:pPr>
      <w:r w:rsidRPr="00DD7CCF">
        <w:t>by default, restoration will be assumed to be conjectural</w:t>
      </w:r>
    </w:p>
    <w:p w14:paraId="74C9C5D6" w14:textId="77777777" w:rsidR="00DA61F4" w:rsidRPr="00DD7CCF" w:rsidRDefault="00DA61F4" w:rsidP="00DA61F4">
      <w:pPr>
        <w:pStyle w:val="Lista2"/>
      </w:pPr>
      <w:r w:rsidRPr="00DD7CCF">
        <w:t>conjectural restoration thus needs no explicit encoding beyond that outlined above</w:t>
      </w:r>
    </w:p>
    <w:p w14:paraId="7BB79288" w14:textId="77777777" w:rsidR="00DA61F4" w:rsidRPr="00DD7CCF" w:rsidRDefault="00DA61F4" w:rsidP="00DA61F4">
      <w:pPr>
        <w:pStyle w:val="Lista"/>
      </w:pPr>
      <w:r w:rsidRPr="00DD7CCF">
        <w:t xml:space="preserve">the attribute </w:t>
      </w:r>
      <w:r w:rsidRPr="008525C6">
        <w:rPr>
          <w:rStyle w:val="Codeattribute"/>
        </w:rPr>
        <w:t>@evidence</w:t>
      </w:r>
      <w:r w:rsidRPr="008525C6">
        <w:t xml:space="preserve"> </w:t>
      </w:r>
      <w:r w:rsidRPr="00DD7CCF">
        <w:t xml:space="preserve">may be added to </w:t>
      </w:r>
      <w:r w:rsidRPr="00DD7CCF">
        <w:rPr>
          <w:rStyle w:val="Code"/>
        </w:rPr>
        <w:t>&lt;supplied&gt;</w:t>
      </w:r>
      <w:r w:rsidRPr="00DD7CCF">
        <w:t xml:space="preserve"> to indicate a restoration based on something other than conjecture, with the following permitted values:</w:t>
      </w:r>
    </w:p>
    <w:p w14:paraId="4C7D6BE8" w14:textId="77777777" w:rsidR="00DA61F4" w:rsidRPr="00DD7CCF" w:rsidRDefault="00DA61F4" w:rsidP="00DA61F4">
      <w:pPr>
        <w:pStyle w:val="Lista2"/>
      </w:pPr>
      <w:r w:rsidRPr="00303844">
        <w:rPr>
          <w:rStyle w:val="Codevalue"/>
        </w:rPr>
        <w:t>"parallel"</w:t>
      </w:r>
      <w:r w:rsidRPr="00DD7CCF">
        <w:t xml:space="preserve"> - restoration on the basis of one or more parallel texts</w:t>
      </w:r>
    </w:p>
    <w:p w14:paraId="02A190E8" w14:textId="77777777" w:rsidR="00DA61F4" w:rsidRPr="00DD7CCF" w:rsidRDefault="00DA61F4" w:rsidP="00DA61F4">
      <w:pPr>
        <w:pStyle w:val="Lista3"/>
      </w:pPr>
      <w:r w:rsidRPr="00DD7CCF">
        <w:t>in standard EpiDoc usage, this means a parallel specimen of a text as a whole, but in our usage, it can be expanded to epigraphic parallels of certain segments of a text, such as:</w:t>
      </w:r>
    </w:p>
    <w:p w14:paraId="0B40BDCC" w14:textId="77777777" w:rsidR="00DA61F4" w:rsidRPr="00DD7CCF" w:rsidRDefault="00DA61F4" w:rsidP="00DA61F4">
      <w:pPr>
        <w:pStyle w:val="Lista4"/>
      </w:pPr>
      <w:r w:rsidRPr="00DD7CCF">
        <w:t xml:space="preserve">a genealogy found in </w:t>
      </w:r>
      <w:r w:rsidRPr="00E24F87">
        <w:rPr>
          <w:noProof/>
        </w:rPr>
        <w:t>(</w:t>
      </w:r>
      <w:r w:rsidRPr="00DD7CCF">
        <w:t>nearly) identical form in many copper plates or seals of a dynasty</w:t>
      </w:r>
    </w:p>
    <w:p w14:paraId="4DBDE05A" w14:textId="77777777" w:rsidR="00DA61F4" w:rsidRPr="00DD7CCF" w:rsidRDefault="00DA61F4" w:rsidP="00DA61F4">
      <w:pPr>
        <w:pStyle w:val="Lista4"/>
      </w:pPr>
      <w:r w:rsidRPr="00DD7CCF">
        <w:t>a repeatedly used standard title of a ruler</w:t>
      </w:r>
    </w:p>
    <w:p w14:paraId="0854B1BC" w14:textId="77777777" w:rsidR="00DA61F4" w:rsidRPr="00DD7CCF" w:rsidRDefault="00DA61F4" w:rsidP="00DA61F4">
      <w:pPr>
        <w:pStyle w:val="Lista4"/>
      </w:pPr>
      <w:r w:rsidRPr="00DD7CCF">
        <w:t>a stanza found in more than one instance in your corpus</w:t>
      </w:r>
    </w:p>
    <w:p w14:paraId="343323B5" w14:textId="77777777" w:rsidR="00DA61F4" w:rsidRPr="00DD7CCF" w:rsidRDefault="00DA61F4" w:rsidP="00DA61F4">
      <w:pPr>
        <w:pStyle w:val="Lista3"/>
      </w:pPr>
      <w:r w:rsidRPr="00DD7CCF">
        <w:t>if your edition includes a restoration of this type, the parallel text</w:t>
      </w:r>
      <w:r w:rsidRPr="00E24F87">
        <w:rPr>
          <w:noProof/>
        </w:rPr>
        <w:t>(</w:t>
      </w:r>
      <w:r w:rsidRPr="00DD7CCF">
        <w:t>s) used as evidence should be identified in the commentary to your edition</w:t>
      </w:r>
    </w:p>
    <w:p w14:paraId="28EDA940" w14:textId="5608B5A8" w:rsidR="00DA61F4" w:rsidRPr="00DD7CCF" w:rsidRDefault="00DA61F4" w:rsidP="00DA61F4">
      <w:pPr>
        <w:pStyle w:val="Lista4"/>
      </w:pPr>
      <w:r w:rsidRPr="00DD7CCF">
        <w:t xml:space="preserve">such identification shall be in a human-readable form, but if the parallel text already has an ID in the DHARMABase, then this ID should be mentioned </w:t>
      </w:r>
      <w:r w:rsidRPr="00E24F87">
        <w:rPr>
          <w:noProof/>
        </w:rPr>
        <w:t>(</w:t>
      </w:r>
      <w:r w:rsidRPr="00DD7CCF">
        <w:t>and may be encoded as a reference, see §</w:t>
      </w:r>
      <w:r w:rsidRPr="00DD7CCF">
        <w:fldChar w:fldCharType="begin"/>
      </w:r>
      <w:r w:rsidRPr="00DD7CCF">
        <w:instrText xml:space="preserve"> REF _Ref43988648 \w \h </w:instrText>
      </w:r>
      <w:r>
        <w:instrText xml:space="preserve"> \* MERGEFORMAT </w:instrText>
      </w:r>
      <w:r w:rsidRPr="00DD7CCF">
        <w:fldChar w:fldCharType="separate"/>
      </w:r>
      <w:r w:rsidR="00E90D07">
        <w:t>10.4.6</w:t>
      </w:r>
      <w:r w:rsidRPr="00DD7CCF">
        <w:fldChar w:fldCharType="end"/>
      </w:r>
      <w:r w:rsidRPr="00DD7CCF">
        <w:t>)</w:t>
      </w:r>
    </w:p>
    <w:p w14:paraId="4082D591" w14:textId="77777777" w:rsidR="00DA61F4" w:rsidRPr="00DD7CCF" w:rsidRDefault="00DA61F4" w:rsidP="00DA61F4">
      <w:pPr>
        <w:pStyle w:val="Lista2"/>
      </w:pPr>
      <w:r w:rsidRPr="00303844">
        <w:rPr>
          <w:rStyle w:val="Codevalue"/>
        </w:rPr>
        <w:t>"previouseditor"</w:t>
      </w:r>
      <w:r w:rsidRPr="00DD7CCF">
        <w:t xml:space="preserve"> - text that has been read by a previous editor of the inscription, but which is no longer possible to make out at present</w:t>
      </w:r>
    </w:p>
    <w:p w14:paraId="7647E2EE" w14:textId="21F20C57" w:rsidR="00DA61F4" w:rsidRPr="00DD7CCF" w:rsidRDefault="00DA61F4" w:rsidP="00DA61F4">
      <w:pPr>
        <w:pStyle w:val="Lista3"/>
      </w:pPr>
      <w:r w:rsidRPr="00DD7CCF">
        <w:t xml:space="preserve">note that there is no facility to distinguish between multiple previous editors within this tag; if such a distinction is necessary, it shall be made in the apparatus attached to your edition </w:t>
      </w:r>
      <w:r w:rsidRPr="00E24F87">
        <w:rPr>
          <w:noProof/>
        </w:rPr>
        <w:t>(</w:t>
      </w:r>
      <w:r w:rsidRPr="00DD7CCF">
        <w:t>§</w:t>
      </w:r>
      <w:r w:rsidRPr="00DD7CCF">
        <w:fldChar w:fldCharType="begin"/>
      </w:r>
      <w:r w:rsidRPr="00DD7CCF">
        <w:instrText xml:space="preserve"> REF _Ref43978773 \w \h </w:instrText>
      </w:r>
      <w:r>
        <w:instrText xml:space="preserve"> \* MERGEFORMAT </w:instrText>
      </w:r>
      <w:r w:rsidRPr="00DD7CCF">
        <w:fldChar w:fldCharType="separate"/>
      </w:r>
      <w:r w:rsidR="00E90D07">
        <w:t>9.1</w:t>
      </w:r>
      <w:r w:rsidRPr="00DD7CCF">
        <w:fldChar w:fldCharType="end"/>
      </w:r>
      <w:r w:rsidRPr="00DD7CCF">
        <w:t>)</w:t>
      </w:r>
    </w:p>
    <w:p w14:paraId="3ED9BAB3" w14:textId="77777777" w:rsidR="00DA61F4" w:rsidRDefault="00DA61F4" w:rsidP="00DA61F4">
      <w:pPr>
        <w:pStyle w:val="Lista3"/>
      </w:pPr>
      <w:r w:rsidRPr="00DD7CCF">
        <w:t xml:space="preserve">likewise, alternative conjectural restorations should be recorded in the apparatus </w:t>
      </w:r>
      <w:r w:rsidRPr="00E24F87">
        <w:rPr>
          <w:noProof/>
        </w:rPr>
        <w:t>(</w:t>
      </w:r>
      <w:r w:rsidRPr="00DD7CCF">
        <w:t xml:space="preserve">if at all); </w:t>
      </w:r>
      <w:r w:rsidRPr="00876E54">
        <w:rPr>
          <w:rStyle w:val="Codeattribute"/>
        </w:rPr>
        <w:t>@evidence</w:t>
      </w:r>
      <w:r w:rsidRPr="00876E54">
        <w:rPr>
          <w:rStyle w:val="Code"/>
        </w:rPr>
        <w:t>=</w:t>
      </w:r>
      <w:r w:rsidRPr="00C53BF3">
        <w:rPr>
          <w:rStyle w:val="Codevalue"/>
        </w:rPr>
        <w:t>"previouseditor"</w:t>
      </w:r>
      <w:r w:rsidRPr="00DD7CCF">
        <w:t xml:space="preserve"> is only for cases where an earlier editor reports an actual reading for text now lost</w:t>
      </w:r>
    </w:p>
    <w:p w14:paraId="06937D02" w14:textId="22F21464" w:rsidR="00BB504D" w:rsidRPr="00DD7CCF" w:rsidRDefault="00BB504D" w:rsidP="00DA61F4">
      <w:pPr>
        <w:pStyle w:val="Lista3"/>
      </w:pPr>
      <w:r w:rsidRPr="00BB504D">
        <w:t>if you are working from a previous edition and have no visual documentation of an entire inscription or a sizeable part of one, then the text should not be marked up as supplied at all; instead, treat it as a regular part of the edition and clarify the situation in your commentary</w:t>
      </w:r>
    </w:p>
    <w:p w14:paraId="381F48A2" w14:textId="77777777" w:rsidR="00C02B8C" w:rsidRPr="008608D1" w:rsidRDefault="004D2E67" w:rsidP="00D4342A">
      <w:pPr>
        <w:pStyle w:val="Cmsor1"/>
      </w:pPr>
      <w:bookmarkStart w:id="365" w:name="_Toc74733490"/>
      <w:r w:rsidRPr="008608D1">
        <w:lastRenderedPageBreak/>
        <w:t>Editorial Intervention</w:t>
      </w:r>
      <w:bookmarkEnd w:id="360"/>
      <w:bookmarkEnd w:id="365"/>
    </w:p>
    <w:p w14:paraId="233253B5" w14:textId="77777777" w:rsidR="00C02B8C" w:rsidRPr="00DD7CCF" w:rsidRDefault="004D2E67" w:rsidP="00D4342A">
      <w:pPr>
        <w:pStyle w:val="Cmsor2"/>
      </w:pPr>
      <w:bookmarkStart w:id="366" w:name="_syuqjrbqvtf4" w:colFirst="0" w:colLast="0"/>
      <w:bookmarkStart w:id="367" w:name="_Toc74733491"/>
      <w:bookmarkEnd w:id="366"/>
      <w:r w:rsidRPr="00DD7CCF">
        <w:t>Correction and Normalisation</w:t>
      </w:r>
      <w:bookmarkEnd w:id="367"/>
    </w:p>
    <w:p w14:paraId="5CC20CF6" w14:textId="77777777" w:rsidR="00C02B8C" w:rsidRPr="00DD7CCF" w:rsidRDefault="004D2E67" w:rsidP="00D4342A">
      <w:pPr>
        <w:pStyle w:val="Cmsor3"/>
      </w:pPr>
      <w:bookmarkStart w:id="368" w:name="_jwbb962kns6j" w:colFirst="0" w:colLast="0"/>
      <w:bookmarkStart w:id="369" w:name="_Toc74733492"/>
      <w:bookmarkEnd w:id="368"/>
      <w:r w:rsidRPr="00DD7CCF">
        <w:t>Correction versus normalisation</w:t>
      </w:r>
      <w:bookmarkEnd w:id="369"/>
    </w:p>
    <w:p w14:paraId="1B781AC7" w14:textId="77777777" w:rsidR="00C02B8C" w:rsidRPr="00DD7CCF" w:rsidRDefault="004D2E67" w:rsidP="00E2714A">
      <w:pPr>
        <w:pStyle w:val="Lista"/>
      </w:pPr>
      <w:r w:rsidRPr="00DD7CCF">
        <w:t xml:space="preserve">the editorial rectification of a phenomenon deemed to be a scribal mistake is here referred to as </w:t>
      </w:r>
      <w:r w:rsidRPr="005D2B22">
        <w:rPr>
          <w:b/>
          <w:bCs/>
        </w:rPr>
        <w:t>correction</w:t>
      </w:r>
    </w:p>
    <w:p w14:paraId="69A7FCDD" w14:textId="77777777" w:rsidR="00C02B8C" w:rsidRPr="00DD7CCF" w:rsidRDefault="004D2E67" w:rsidP="00E2714A">
      <w:pPr>
        <w:pStyle w:val="Lista2"/>
      </w:pPr>
      <w:r w:rsidRPr="00DD7CCF">
        <w:t>a correction is thus a restoration of the text to the form that you believe the composer of the text had intended</w:t>
      </w:r>
    </w:p>
    <w:p w14:paraId="6C9C8971" w14:textId="77777777" w:rsidR="00C02B8C" w:rsidRPr="00DD7CCF" w:rsidRDefault="004D2E67" w:rsidP="00E2714A">
      <w:pPr>
        <w:pStyle w:val="Lista2"/>
      </w:pPr>
      <w:r w:rsidRPr="00DD7CCF">
        <w:t>as a corollary, just because the text is not up to textbook standards does not mean that it requires correction, and the text as corrected by us need not necessarily be up to textbook standards</w:t>
      </w:r>
    </w:p>
    <w:p w14:paraId="4C51A81D" w14:textId="77777777" w:rsidR="00C02B8C" w:rsidRPr="00DD7CCF" w:rsidRDefault="004D2E67" w:rsidP="00E2714A">
      <w:pPr>
        <w:pStyle w:val="Lista"/>
      </w:pPr>
      <w:r w:rsidRPr="00DD7CCF">
        <w:t xml:space="preserve">the editorial alteration of a phenomenon deemed to be non-standard usage into something that fits the standard more closely is here referred to as </w:t>
      </w:r>
      <w:r w:rsidRPr="005D2B22">
        <w:rPr>
          <w:b/>
          <w:bCs/>
        </w:rPr>
        <w:t>normalisation</w:t>
      </w:r>
    </w:p>
    <w:p w14:paraId="73AB484F" w14:textId="77777777" w:rsidR="00C02B8C" w:rsidRPr="00DD7CCF" w:rsidRDefault="004D2E67" w:rsidP="00E2714A">
      <w:pPr>
        <w:pStyle w:val="Lista2"/>
      </w:pPr>
      <w:r w:rsidRPr="00DD7CCF">
        <w:t xml:space="preserve">if what you believe to have been the composer’s intent differs from the standard for the language in question </w:t>
      </w:r>
      <w:r w:rsidRPr="00E24F87">
        <w:rPr>
          <w:noProof/>
        </w:rPr>
        <w:t>(</w:t>
      </w:r>
      <w:r w:rsidRPr="00DD7CCF">
        <w:t>inasmuch as a standard may be said to exist), you may normalise the original usage for purposes such as:</w:t>
      </w:r>
    </w:p>
    <w:p w14:paraId="0D01EE7F" w14:textId="77777777" w:rsidR="00C02B8C" w:rsidRPr="00DD7CCF" w:rsidRDefault="004D2E67" w:rsidP="00E2714A">
      <w:pPr>
        <w:pStyle w:val="Lista3"/>
      </w:pPr>
      <w:r w:rsidRPr="00DD7CCF">
        <w:t>to help readers understand the text and to show how you interpret it</w:t>
      </w:r>
    </w:p>
    <w:p w14:paraId="1E2731EA" w14:textId="77777777" w:rsidR="00C02B8C" w:rsidRPr="00DD7CCF" w:rsidRDefault="004D2E67" w:rsidP="00E2714A">
      <w:pPr>
        <w:pStyle w:val="Lista3"/>
      </w:pPr>
      <w:r w:rsidRPr="00DD7CCF">
        <w:t>to facilitate text queries by ensuring that the standard form is present in the XML file and can thus be returned as a match for searches even if the actual text differs from the standard</w:t>
      </w:r>
    </w:p>
    <w:p w14:paraId="60B2A530" w14:textId="77777777" w:rsidR="00C02B8C" w:rsidRPr="00DD7CCF" w:rsidRDefault="004D2E67" w:rsidP="00E2714A">
      <w:pPr>
        <w:pStyle w:val="Lista"/>
      </w:pPr>
      <w:r w:rsidRPr="005D2B22">
        <w:rPr>
          <w:b/>
          <w:bCs/>
        </w:rPr>
        <w:t xml:space="preserve">distinguishing scribal error from non-standard usage </w:t>
      </w:r>
      <w:r w:rsidRPr="00DD7CCF">
        <w:t>may be problematic and will often involve a subjective decision</w:t>
      </w:r>
    </w:p>
    <w:p w14:paraId="407811B5" w14:textId="77777777" w:rsidR="00C02B8C" w:rsidRPr="00DD7CCF" w:rsidRDefault="004D2E67" w:rsidP="00E2714A">
      <w:pPr>
        <w:pStyle w:val="Lista2"/>
      </w:pPr>
      <w:r w:rsidRPr="00DD7CCF">
        <w:t>deviations that involve the exchange of a character to a graphically similar one are likely to be scribal errors</w:t>
      </w:r>
    </w:p>
    <w:p w14:paraId="594C1C7A" w14:textId="77777777" w:rsidR="00C02B8C" w:rsidRPr="00DD7CCF" w:rsidRDefault="004D2E67" w:rsidP="00E2714A">
      <w:pPr>
        <w:pStyle w:val="Lista2"/>
      </w:pPr>
      <w:r w:rsidRPr="00DD7CCF">
        <w:t>deviations from expected forms are more likely to be non-standard usage if they occur repeatedly in an inscription</w:t>
      </w:r>
    </w:p>
    <w:p w14:paraId="57ED5859" w14:textId="77777777" w:rsidR="00C02B8C" w:rsidRPr="00DD7CCF" w:rsidRDefault="004D2E67" w:rsidP="00E2714A">
      <w:pPr>
        <w:pStyle w:val="Lista2"/>
      </w:pPr>
      <w:r w:rsidRPr="00DD7CCF">
        <w:t>deviations that seem to be governed by the immediate phonemic context are more likely to be non-standard usage</w:t>
      </w:r>
    </w:p>
    <w:p w14:paraId="47633AFA" w14:textId="77777777" w:rsidR="00C02B8C" w:rsidRPr="00DD7CCF" w:rsidRDefault="004D2E67" w:rsidP="00E2714A">
      <w:pPr>
        <w:pStyle w:val="Lista2"/>
      </w:pPr>
      <w:r w:rsidRPr="00DD7CCF">
        <w:t>deviations that involve the exchange of a character to a phonetically similar one are likely to be non-standard usage</w:t>
      </w:r>
    </w:p>
    <w:p w14:paraId="44DA7132" w14:textId="77777777" w:rsidR="00C02B8C" w:rsidRPr="00DD7CCF" w:rsidRDefault="004D2E67" w:rsidP="00E2714A">
      <w:pPr>
        <w:pStyle w:val="Lista2"/>
      </w:pPr>
      <w:r w:rsidRPr="00DD7CCF">
        <w:t>grammatical solecisms are to be considered non-standard usage, not scribal error</w:t>
      </w:r>
    </w:p>
    <w:p w14:paraId="0B3565FB" w14:textId="29B7A3F2" w:rsidR="00C02B8C" w:rsidRDefault="004D2E67" w:rsidP="00E2714A">
      <w:pPr>
        <w:pStyle w:val="Lista2"/>
      </w:pPr>
      <w:r w:rsidRPr="00DD7CCF">
        <w:t>when in doubt, prefer normalisation and use correction only in clear cases of scribal error</w:t>
      </w:r>
    </w:p>
    <w:p w14:paraId="051935D0" w14:textId="474D766A" w:rsidR="00FE7AC5" w:rsidRPr="00DD7CCF" w:rsidRDefault="00FE7AC5" w:rsidP="00FE7AC5">
      <w:pPr>
        <w:pStyle w:val="Lista"/>
      </w:pPr>
      <w:r w:rsidRPr="00FE7AC5">
        <w:t>see also §</w:t>
      </w:r>
      <w:r>
        <w:fldChar w:fldCharType="begin"/>
      </w:r>
      <w:r>
        <w:instrText xml:space="preserve"> REF _Ref43981233 \r \h </w:instrText>
      </w:r>
      <w:r>
        <w:fldChar w:fldCharType="separate"/>
      </w:r>
      <w:r w:rsidR="00E90D07">
        <w:t>6.1.4</w:t>
      </w:r>
      <w:r>
        <w:fldChar w:fldCharType="end"/>
      </w:r>
      <w:r w:rsidRPr="00FE7AC5">
        <w:t xml:space="preserve"> for some special considerations applicable to correction and normalisation in verse</w:t>
      </w:r>
    </w:p>
    <w:p w14:paraId="1A96075B" w14:textId="77777777" w:rsidR="00C02B8C" w:rsidRPr="00DD7CCF" w:rsidRDefault="004D2E67" w:rsidP="00D4342A">
      <w:pPr>
        <w:pStyle w:val="Cmsor3"/>
      </w:pPr>
      <w:bookmarkStart w:id="370" w:name="_8gcqc0hm9n9l" w:colFirst="0" w:colLast="0"/>
      <w:bookmarkStart w:id="371" w:name="_Ref43988511"/>
      <w:bookmarkStart w:id="372" w:name="_Toc74733493"/>
      <w:bookmarkEnd w:id="370"/>
      <w:r w:rsidRPr="00DD7CCF">
        <w:t>Markup methods for correction and normalisation</w:t>
      </w:r>
      <w:bookmarkEnd w:id="371"/>
      <w:bookmarkEnd w:id="372"/>
    </w:p>
    <w:p w14:paraId="08A4F83E" w14:textId="77777777" w:rsidR="00C02B8C" w:rsidRPr="00DD7CCF" w:rsidRDefault="004D2E67" w:rsidP="00E2714A">
      <w:pPr>
        <w:pStyle w:val="Lista"/>
      </w:pPr>
      <w:r w:rsidRPr="00DD7CCF">
        <w:t>TEI and EpiDoc afford the following methods for the editorial treatment of incorrect or non-standard text</w:t>
      </w:r>
    </w:p>
    <w:p w14:paraId="3BD40F42" w14:textId="77777777" w:rsidR="00C02B8C" w:rsidRPr="00DD7CCF" w:rsidRDefault="004D2E67" w:rsidP="00E2714A">
      <w:pPr>
        <w:pStyle w:val="Lista"/>
      </w:pPr>
      <w:r w:rsidRPr="005D2B22">
        <w:rPr>
          <w:b/>
          <w:bCs/>
        </w:rPr>
        <w:t>no action</w:t>
      </w:r>
      <w:r w:rsidRPr="00DD7CCF">
        <w:t>: depending on the nature of your text and corpus, you may opt not to mark up at all certain trivial scribal errors and common non-standard usage</w:t>
      </w:r>
    </w:p>
    <w:p w14:paraId="515A1B4F" w14:textId="77777777" w:rsidR="00C02B8C" w:rsidRPr="00DD7CCF" w:rsidRDefault="004D2E67" w:rsidP="00E2714A">
      <w:pPr>
        <w:pStyle w:val="Lista"/>
      </w:pPr>
      <w:r w:rsidRPr="005D2B22">
        <w:rPr>
          <w:b/>
          <w:bCs/>
        </w:rPr>
        <w:t>flagging</w:t>
      </w:r>
      <w:r w:rsidRPr="00DD7CCF">
        <w:t xml:space="preserve"> without further action serves to highlight an erroneous or non-standard spot</w:t>
      </w:r>
    </w:p>
    <w:p w14:paraId="08D698B8" w14:textId="77777777" w:rsidR="00C02B8C" w:rsidRPr="00DD7CCF" w:rsidRDefault="004D2E67" w:rsidP="00E2714A">
      <w:pPr>
        <w:pStyle w:val="Lista2"/>
      </w:pPr>
      <w:r w:rsidRPr="00DD7CCF">
        <w:t>the purpose of flagging is twofold:</w:t>
      </w:r>
    </w:p>
    <w:p w14:paraId="2BAD775A" w14:textId="77777777" w:rsidR="00C02B8C" w:rsidRPr="00DD7CCF" w:rsidRDefault="004D2E67" w:rsidP="00E2714A">
      <w:pPr>
        <w:pStyle w:val="Lista3"/>
      </w:pPr>
      <w:r w:rsidRPr="00DD7CCF">
        <w:t>it calls the attention of the reader to unexpected text, and</w:t>
      </w:r>
    </w:p>
    <w:p w14:paraId="38C88D7D" w14:textId="77777777" w:rsidR="00C02B8C" w:rsidRPr="00DD7CCF" w:rsidRDefault="004D2E67" w:rsidP="00E2714A">
      <w:pPr>
        <w:pStyle w:val="Lista3"/>
      </w:pPr>
      <w:r w:rsidRPr="00DD7CCF">
        <w:t>it makes it clear to the reader that the unexpected text is not your editorial mistake</w:t>
      </w:r>
    </w:p>
    <w:p w14:paraId="00E8CD6E" w14:textId="36AD6C30"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_Ref43988218 \w \h </w:instrText>
      </w:r>
      <w:r w:rsidR="00DD7CCF">
        <w:instrText xml:space="preserve"> \* MERGEFORMAT </w:instrText>
      </w:r>
      <w:r w:rsidR="0082156E" w:rsidRPr="00DD7CCF">
        <w:fldChar w:fldCharType="separate"/>
      </w:r>
      <w:r w:rsidR="00E90D07">
        <w:t>6.2.1</w:t>
      </w:r>
      <w:r w:rsidR="0082156E" w:rsidRPr="00DD7CCF">
        <w:fldChar w:fldCharType="end"/>
      </w:r>
      <w:r w:rsidRPr="00DD7CCF">
        <w:t xml:space="preserve"> about flagging erroneous or unintelligible text, and </w:t>
      </w:r>
      <w:r w:rsidR="003C3D87" w:rsidRPr="00DD7CCF">
        <w:t>§</w:t>
      </w:r>
      <w:r w:rsidR="009A6168" w:rsidRPr="00DD7CCF">
        <w:fldChar w:fldCharType="begin"/>
      </w:r>
      <w:r w:rsidR="009A6168" w:rsidRPr="00DD7CCF">
        <w:instrText xml:space="preserve"> REF _Ref43981422 \w \h </w:instrText>
      </w:r>
      <w:r w:rsidR="00DD7CCF">
        <w:instrText xml:space="preserve"> \* MERGEFORMAT </w:instrText>
      </w:r>
      <w:r w:rsidR="009A6168" w:rsidRPr="00DD7CCF">
        <w:fldChar w:fldCharType="separate"/>
      </w:r>
      <w:r w:rsidR="00E90D07">
        <w:t>6.3.1</w:t>
      </w:r>
      <w:r w:rsidR="009A6168" w:rsidRPr="00DD7CCF">
        <w:fldChar w:fldCharType="end"/>
      </w:r>
      <w:r w:rsidRPr="00DD7CCF">
        <w:t xml:space="preserve"> about flagging non-standard usage</w:t>
      </w:r>
    </w:p>
    <w:p w14:paraId="7E1DA057" w14:textId="77777777" w:rsidR="00C02B8C" w:rsidRPr="00DD7CCF" w:rsidRDefault="004D2E67" w:rsidP="00E2714A">
      <w:pPr>
        <w:pStyle w:val="Lista"/>
      </w:pPr>
      <w:r w:rsidRPr="005D2B22">
        <w:rPr>
          <w:b/>
          <w:bCs/>
        </w:rPr>
        <w:t>rectification by substitution</w:t>
      </w:r>
      <w:r w:rsidRPr="00DD7CCF">
        <w:t>: when an error can be corrected or a non-standard form can be normalised by substituting some received characters with others, your encoded edition must include both the received and the rectified reading</w:t>
      </w:r>
    </w:p>
    <w:p w14:paraId="519D3054" w14:textId="77777777" w:rsidR="00C02B8C" w:rsidRPr="00DD7CCF" w:rsidRDefault="004D2E67" w:rsidP="00E2714A">
      <w:pPr>
        <w:pStyle w:val="Lista2"/>
      </w:pPr>
      <w:r w:rsidRPr="00DD7CCF">
        <w:t>both of these alternatives must be tagged as such, and wrapped together in an element signifying that one is an alternative to the other</w:t>
      </w:r>
    </w:p>
    <w:p w14:paraId="1653DC29" w14:textId="5808FD5A"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_Ref43988258 \w \h </w:instrText>
      </w:r>
      <w:r w:rsidR="00DD7CCF">
        <w:instrText xml:space="preserve"> \* MERGEFORMAT </w:instrText>
      </w:r>
      <w:r w:rsidR="0082156E" w:rsidRPr="00DD7CCF">
        <w:fldChar w:fldCharType="separate"/>
      </w:r>
      <w:r w:rsidR="00E90D07">
        <w:t>6.2.2</w:t>
      </w:r>
      <w:r w:rsidR="0082156E" w:rsidRPr="00DD7CCF">
        <w:fldChar w:fldCharType="end"/>
      </w:r>
      <w:r w:rsidRPr="00DD7CCF">
        <w:t xml:space="preserve"> about correcting errors in this way, and </w:t>
      </w:r>
      <w:r w:rsidR="003C3D87" w:rsidRPr="00DD7CCF">
        <w:t>§</w:t>
      </w:r>
      <w:r w:rsidR="00435F8C" w:rsidRPr="00DD7CCF">
        <w:fldChar w:fldCharType="begin"/>
      </w:r>
      <w:r w:rsidR="00435F8C" w:rsidRPr="00DD7CCF">
        <w:instrText xml:space="preserve"> REF _Ref43979886 \r \h </w:instrText>
      </w:r>
      <w:r w:rsidR="00DD7CCF">
        <w:instrText xml:space="preserve"> \* MERGEFORMAT </w:instrText>
      </w:r>
      <w:r w:rsidR="00435F8C" w:rsidRPr="00DD7CCF">
        <w:fldChar w:fldCharType="separate"/>
      </w:r>
      <w:r w:rsidR="00E90D07">
        <w:t>6.3.2</w:t>
      </w:r>
      <w:r w:rsidR="00435F8C" w:rsidRPr="00DD7CCF">
        <w:fldChar w:fldCharType="end"/>
      </w:r>
      <w:r w:rsidRPr="00DD7CCF">
        <w:t xml:space="preserve"> about normalising usage in this way</w:t>
      </w:r>
    </w:p>
    <w:p w14:paraId="2A31DBF9" w14:textId="77777777" w:rsidR="00C02B8C" w:rsidRPr="00DD7CCF" w:rsidRDefault="004D2E67" w:rsidP="00E2714A">
      <w:pPr>
        <w:pStyle w:val="Lista"/>
      </w:pPr>
      <w:r w:rsidRPr="00DD7CCF">
        <w:t>each of the above methods is available for both correction and normalisation, using the tags described in the subsections referred to above</w:t>
      </w:r>
    </w:p>
    <w:p w14:paraId="55D0B972" w14:textId="77777777" w:rsidR="00C02B8C" w:rsidRPr="00DD7CCF" w:rsidRDefault="004D2E67" w:rsidP="00E2714A">
      <w:pPr>
        <w:pStyle w:val="Lista"/>
      </w:pPr>
      <w:r w:rsidRPr="00DD7CCF">
        <w:lastRenderedPageBreak/>
        <w:t>in addition, TEI and EpiDoc allow two more methods dedicated to the suppression of superfluous characters and the restitution of omitted characters</w:t>
      </w:r>
    </w:p>
    <w:p w14:paraId="43672A06" w14:textId="77777777" w:rsidR="00C02B8C" w:rsidRPr="00DD7CCF" w:rsidRDefault="004D2E67" w:rsidP="00E2714A">
      <w:pPr>
        <w:pStyle w:val="Lista2"/>
      </w:pPr>
      <w:r w:rsidRPr="00CD25A4">
        <w:rPr>
          <w:b/>
          <w:bCs/>
        </w:rPr>
        <w:t>correction by suppression</w:t>
      </w:r>
      <w:r w:rsidRPr="00DD7CCF">
        <w:t>: erroneously engraved superfluous characters may be marked up for editorial suppression</w:t>
      </w:r>
    </w:p>
    <w:p w14:paraId="67C3F953" w14:textId="6367C441" w:rsidR="00C02B8C" w:rsidRPr="00DD7CCF" w:rsidRDefault="004D2E67" w:rsidP="004E103D">
      <w:pPr>
        <w:pStyle w:val="Lista4"/>
      </w:pPr>
      <w:r w:rsidRPr="00DD7CCF">
        <w:t xml:space="preserve">see </w:t>
      </w:r>
      <w:r w:rsidR="003C3D87" w:rsidRPr="00DD7CCF">
        <w:t>§</w:t>
      </w:r>
      <w:r w:rsidR="0082156E" w:rsidRPr="00DD7CCF">
        <w:fldChar w:fldCharType="begin"/>
      </w:r>
      <w:r w:rsidR="0082156E" w:rsidRPr="00DD7CCF">
        <w:instrText xml:space="preserve"> REF _Ref43988286 \w \h </w:instrText>
      </w:r>
      <w:r w:rsidR="00DD7CCF">
        <w:instrText xml:space="preserve"> \* MERGEFORMAT </w:instrText>
      </w:r>
      <w:r w:rsidR="0082156E" w:rsidRPr="00DD7CCF">
        <w:fldChar w:fldCharType="separate"/>
      </w:r>
      <w:r w:rsidR="00E90D07">
        <w:t>6.2.3</w:t>
      </w:r>
      <w:r w:rsidR="0082156E" w:rsidRPr="00DD7CCF">
        <w:fldChar w:fldCharType="end"/>
      </w:r>
      <w:r w:rsidRPr="00DD7CCF">
        <w:t xml:space="preserve"> about suppressing scribal errors of redundancy</w:t>
      </w:r>
    </w:p>
    <w:p w14:paraId="6440DA7D" w14:textId="77777777" w:rsidR="00C02B8C" w:rsidRPr="00DD7CCF" w:rsidRDefault="004D2E67" w:rsidP="00E2714A">
      <w:pPr>
        <w:pStyle w:val="Lista2"/>
      </w:pPr>
      <w:r w:rsidRPr="00CD25A4">
        <w:rPr>
          <w:b/>
          <w:bCs/>
        </w:rPr>
        <w:t>correction by restitution</w:t>
      </w:r>
      <w:r w:rsidRPr="00DD7CCF">
        <w:t>: erroneously omitted characters may be supplied and marked up as an editorial restitution</w:t>
      </w:r>
    </w:p>
    <w:p w14:paraId="270AD87C" w14:textId="3619F711" w:rsidR="00C02B8C" w:rsidRPr="00DD7CCF" w:rsidRDefault="004D2E67" w:rsidP="00E2714A">
      <w:pPr>
        <w:pStyle w:val="Lista3"/>
      </w:pPr>
      <w:r w:rsidRPr="00DD7CCF">
        <w:t xml:space="preserve">see </w:t>
      </w:r>
      <w:r w:rsidR="003C3D87" w:rsidRPr="00DD7CCF">
        <w:t>§</w:t>
      </w:r>
      <w:r w:rsidR="0082156E" w:rsidRPr="00DD7CCF">
        <w:fldChar w:fldCharType="begin"/>
      </w:r>
      <w:r w:rsidR="0082156E" w:rsidRPr="00DD7CCF">
        <w:instrText xml:space="preserve"> REF _Ref43988316 \w \h </w:instrText>
      </w:r>
      <w:r w:rsidR="00DD7CCF">
        <w:instrText xml:space="preserve"> \* MERGEFORMAT </w:instrText>
      </w:r>
      <w:r w:rsidR="0082156E" w:rsidRPr="00DD7CCF">
        <w:fldChar w:fldCharType="separate"/>
      </w:r>
      <w:r w:rsidR="00E90D07">
        <w:t>6.2.4</w:t>
      </w:r>
      <w:r w:rsidR="0082156E" w:rsidRPr="00DD7CCF">
        <w:fldChar w:fldCharType="end"/>
      </w:r>
      <w:r w:rsidRPr="00DD7CCF">
        <w:t xml:space="preserve"> about supplying erroneously omitted characters</w:t>
      </w:r>
    </w:p>
    <w:p w14:paraId="661FD62D" w14:textId="77777777" w:rsidR="00C02B8C" w:rsidRPr="00DD7CCF" w:rsidRDefault="004D2E67" w:rsidP="00E2714A">
      <w:pPr>
        <w:pStyle w:val="Lista2"/>
      </w:pPr>
      <w:r w:rsidRPr="00DD7CCF">
        <w:t xml:space="preserve">our project has chosen to dedicate these encoding methods solely to the rectification of anomalies deemed to be erroneous </w:t>
      </w:r>
      <w:r w:rsidRPr="00E24F87">
        <w:rPr>
          <w:noProof/>
        </w:rPr>
        <w:t>(</w:t>
      </w:r>
      <w:r w:rsidRPr="00DD7CCF">
        <w:t xml:space="preserve">i.e. not in accordance with the composer’s intent) as opposed to non-standard </w:t>
      </w:r>
      <w:r w:rsidRPr="00E24F87">
        <w:rPr>
          <w:noProof/>
        </w:rPr>
        <w:t>(</w:t>
      </w:r>
      <w:r w:rsidRPr="00DD7CCF">
        <w:t>i.e. deliberately used by the composer)</w:t>
      </w:r>
    </w:p>
    <w:p w14:paraId="6E6860F9" w14:textId="77777777" w:rsidR="00C02B8C" w:rsidRPr="00DD7CCF" w:rsidRDefault="004D2E67" w:rsidP="00E2714A">
      <w:pPr>
        <w:pStyle w:val="Lista3"/>
      </w:pPr>
      <w:r w:rsidRPr="00DD7CCF">
        <w:t xml:space="preserve">therefore, when you wish </w:t>
      </w:r>
      <w:r w:rsidRPr="00CD25A4">
        <w:rPr>
          <w:b/>
          <w:bCs/>
        </w:rPr>
        <w:t>to normalise orthography by adding or suppressing individual characters</w:t>
      </w:r>
      <w:r w:rsidRPr="00DD7CCF">
        <w:t>, you must resort to substitution as described above</w:t>
      </w:r>
    </w:p>
    <w:p w14:paraId="355D2E7D" w14:textId="23D8928C" w:rsidR="00C02B8C" w:rsidRPr="00DD7CCF" w:rsidRDefault="004D2E67" w:rsidP="00E2714A">
      <w:pPr>
        <w:pStyle w:val="Lista3"/>
      </w:pPr>
      <w:r w:rsidRPr="00DD7CCF">
        <w:t xml:space="preserve">see </w:t>
      </w:r>
      <w:r w:rsidR="003C3D87" w:rsidRPr="00DD7CCF">
        <w:t>§</w:t>
      </w:r>
      <w:r w:rsidR="0082156E" w:rsidRPr="00DD7CCF">
        <w:fldChar w:fldCharType="begin"/>
      </w:r>
      <w:r w:rsidR="0082156E" w:rsidRPr="00DD7CCF">
        <w:instrText xml:space="preserve"> REF _Ref43988385 \w \h </w:instrText>
      </w:r>
      <w:r w:rsidR="00DD7CCF">
        <w:instrText xml:space="preserve"> \* MERGEFORMAT </w:instrText>
      </w:r>
      <w:r w:rsidR="0082156E" w:rsidRPr="00DD7CCF">
        <w:fldChar w:fldCharType="separate"/>
      </w:r>
      <w:r w:rsidR="00E90D07">
        <w:t>6.3.4</w:t>
      </w:r>
      <w:r w:rsidR="0082156E" w:rsidRPr="00DD7CCF">
        <w:fldChar w:fldCharType="end"/>
      </w:r>
      <w:r w:rsidRPr="00DD7CCF">
        <w:t xml:space="preserve"> for advice on how best to do this in various situations</w:t>
      </w:r>
    </w:p>
    <w:p w14:paraId="52CD38F7" w14:textId="77777777" w:rsidR="00C02B8C" w:rsidRPr="00DD7CCF" w:rsidRDefault="004D2E67" w:rsidP="00D4342A">
      <w:pPr>
        <w:pStyle w:val="Cmsor3"/>
      </w:pPr>
      <w:bookmarkStart w:id="373" w:name="_yyyl8vy3rih7" w:colFirst="0" w:colLast="0"/>
      <w:bookmarkStart w:id="374" w:name="_Ref43991017"/>
      <w:bookmarkStart w:id="375" w:name="_Toc74733494"/>
      <w:bookmarkEnd w:id="373"/>
      <w:r w:rsidRPr="00DD7CCF">
        <w:t>Good practice in editorial intervention</w:t>
      </w:r>
      <w:bookmarkEnd w:id="374"/>
      <w:bookmarkEnd w:id="375"/>
    </w:p>
    <w:p w14:paraId="260F477B" w14:textId="055A1E9F" w:rsidR="00C02B8C" w:rsidRPr="00DD7CCF" w:rsidRDefault="004D2E67" w:rsidP="00E2714A">
      <w:pPr>
        <w:pStyle w:val="Lista"/>
      </w:pPr>
      <w:r w:rsidRPr="00DD7CCF">
        <w:t xml:space="preserve">keep in mind that everything in </w:t>
      </w:r>
      <w:r w:rsidR="003C3D87" w:rsidRPr="00DD7CCF">
        <w:t>§</w:t>
      </w:r>
      <w:r w:rsidR="0082156E" w:rsidRPr="00DD7CCF">
        <w:fldChar w:fldCharType="begin"/>
      </w:r>
      <w:r w:rsidR="0082156E" w:rsidRPr="00DD7CCF">
        <w:instrText xml:space="preserve"> REF _Ref43978565 \w \h </w:instrText>
      </w:r>
      <w:r w:rsidR="00DD7CCF">
        <w:instrText xml:space="preserve"> \* MERGEFORMAT </w:instrText>
      </w:r>
      <w:r w:rsidR="0082156E" w:rsidRPr="00DD7CCF">
        <w:fldChar w:fldCharType="separate"/>
      </w:r>
      <w:r w:rsidR="00E90D07">
        <w:t>5.5</w:t>
      </w:r>
      <w:r w:rsidR="0082156E" w:rsidRPr="00DD7CCF">
        <w:fldChar w:fldCharType="end"/>
      </w:r>
      <w:r w:rsidRPr="00DD7CCF">
        <w:t xml:space="preserve"> concerns alterations made by a modern editor; premodern </w:t>
      </w:r>
      <w:r w:rsidR="0020644F">
        <w:t xml:space="preserve">scribal </w:t>
      </w:r>
      <w:r w:rsidRPr="00DD7CCF">
        <w:t xml:space="preserve">alterations to the actual inscribed text are covered in </w:t>
      </w:r>
      <w:r w:rsidR="003C3D87" w:rsidRPr="00DD7CCF">
        <w:t>§</w:t>
      </w:r>
      <w:r w:rsidR="00780A5D" w:rsidRPr="00DD7CCF">
        <w:fldChar w:fldCharType="begin"/>
      </w:r>
      <w:r w:rsidR="00780A5D" w:rsidRPr="00DD7CCF">
        <w:instrText xml:space="preserve"> REF _Ref43985257 \w \h </w:instrText>
      </w:r>
      <w:r w:rsidR="00DD7CCF">
        <w:instrText xml:space="preserve"> \* MERGEFORMAT </w:instrText>
      </w:r>
      <w:r w:rsidR="00780A5D" w:rsidRPr="00DD7CCF">
        <w:fldChar w:fldCharType="separate"/>
      </w:r>
      <w:r w:rsidR="001663CE">
        <w:t>4.3.7</w:t>
      </w:r>
      <w:r w:rsidR="00780A5D" w:rsidRPr="00DD7CCF">
        <w:fldChar w:fldCharType="end"/>
      </w:r>
    </w:p>
    <w:p w14:paraId="3335F4CE" w14:textId="77777777" w:rsidR="00C02B8C" w:rsidRPr="00DD7CCF" w:rsidRDefault="004D2E67" w:rsidP="00E2714A">
      <w:pPr>
        <w:pStyle w:val="Lista"/>
      </w:pPr>
      <w:r w:rsidRPr="00DD7CCF">
        <w:t xml:space="preserve">the foremost rule for editorial alterations of the received text is that they must </w:t>
      </w:r>
      <w:r w:rsidRPr="005D2B22">
        <w:rPr>
          <w:b/>
          <w:bCs/>
        </w:rPr>
        <w:t>never be silent</w:t>
      </w:r>
    </w:p>
    <w:p w14:paraId="37FD4260" w14:textId="77777777" w:rsidR="00C02B8C" w:rsidRPr="00DD7CCF" w:rsidRDefault="004D2E67" w:rsidP="00E2714A">
      <w:pPr>
        <w:pStyle w:val="Lista2"/>
      </w:pPr>
      <w:r w:rsidRPr="00DD7CCF">
        <w:t>your digital edition must always include the text as found on its support, and any changes you make to create an abstract text must be shown in markup, as detailed below</w:t>
      </w:r>
    </w:p>
    <w:p w14:paraId="09E837EB" w14:textId="77777777" w:rsidR="00C02B8C" w:rsidRPr="00DD7CCF" w:rsidRDefault="004D2E67" w:rsidP="00E2714A">
      <w:pPr>
        <w:pStyle w:val="Lista2"/>
      </w:pPr>
      <w:r w:rsidRPr="00DD7CCF">
        <w:t xml:space="preserve">apparent exceptions to this rule </w:t>
      </w:r>
      <w:r w:rsidRPr="00E24F87">
        <w:rPr>
          <w:noProof/>
        </w:rPr>
        <w:t>(</w:t>
      </w:r>
      <w:r w:rsidRPr="00DD7CCF">
        <w:t xml:space="preserve">such as editorial hyphenation, </w:t>
      </w:r>
      <w:proofErr w:type="spellStart"/>
      <w:r w:rsidRPr="00DD7CCF">
        <w:rPr>
          <w:rStyle w:val="Foreign"/>
        </w:rPr>
        <w:t>avagraha</w:t>
      </w:r>
      <w:r w:rsidRPr="00DD7CCF">
        <w:t>s</w:t>
      </w:r>
      <w:proofErr w:type="spellEnd"/>
      <w:r w:rsidRPr="00DD7CCF">
        <w:t>, etc.) are only apparent, as our system will know that they are editorial and will be able to strip them away to obtain a purely diplomatic edition</w:t>
      </w:r>
    </w:p>
    <w:p w14:paraId="2CB5DA16" w14:textId="77777777" w:rsidR="00C02B8C" w:rsidRPr="00DD7CCF" w:rsidRDefault="004D2E67" w:rsidP="00E2714A">
      <w:pPr>
        <w:pStyle w:val="Lista"/>
      </w:pPr>
      <w:r w:rsidRPr="005D2B22">
        <w:rPr>
          <w:b/>
          <w:bCs/>
        </w:rPr>
        <w:t xml:space="preserve">editorial rectification </w:t>
      </w:r>
      <w:r w:rsidRPr="00DD7CCF">
        <w:t xml:space="preserve">of the text </w:t>
      </w:r>
      <w:r w:rsidRPr="005D2B22">
        <w:rPr>
          <w:b/>
          <w:bCs/>
        </w:rPr>
        <w:t>is optional</w:t>
      </w:r>
      <w:r w:rsidRPr="00DD7CCF">
        <w:t>; in many cases less is better</w:t>
      </w:r>
    </w:p>
    <w:p w14:paraId="577C3BCF" w14:textId="089BF9DA" w:rsidR="00C02B8C" w:rsidRPr="00DD7CCF" w:rsidRDefault="004D2E67" w:rsidP="00E2714A">
      <w:pPr>
        <w:pStyle w:val="Lista2"/>
      </w:pPr>
      <w:r w:rsidRPr="00DD7CCF">
        <w:t xml:space="preserve">in particular, do not supply stanza punctuation or numbering where such are not present in the original </w:t>
      </w:r>
      <w:r w:rsidRPr="00E24F87">
        <w:rPr>
          <w:noProof/>
        </w:rPr>
        <w:t>(</w:t>
      </w:r>
      <w:r w:rsidRPr="00DD7CCF">
        <w:t xml:space="preserve">but do restore them as per </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E90D07">
        <w:t>5.5</w:t>
      </w:r>
      <w:r w:rsidR="00780A5D" w:rsidRPr="00DD7CCF">
        <w:fldChar w:fldCharType="end"/>
      </w:r>
      <w:r w:rsidRPr="00DD7CCF">
        <w:t xml:space="preserve"> whenever you are certain that such things </w:t>
      </w:r>
      <w:r w:rsidRPr="00DD7CCF">
        <w:rPr>
          <w:rStyle w:val="Foreign"/>
        </w:rPr>
        <w:t>were</w:t>
      </w:r>
      <w:r w:rsidRPr="00DD7CCF">
        <w:t xml:space="preserve"> present and have been lost to damage)</w:t>
      </w:r>
    </w:p>
    <w:p w14:paraId="540F486B" w14:textId="77777777" w:rsidR="00C02B8C" w:rsidRPr="00DD7CCF" w:rsidRDefault="004D2E67" w:rsidP="00E2714A">
      <w:pPr>
        <w:pStyle w:val="Lista"/>
      </w:pPr>
      <w:r w:rsidRPr="00DD7CCF">
        <w:t>when you rectify a feature by substitution, keep in mind that it must always be possible to produce the received text by ignoring the segment tagged as editorial and, vice versa, to produce the corrected text by ignoring the segment tagged as received</w:t>
      </w:r>
    </w:p>
    <w:p w14:paraId="695A1100" w14:textId="3AA53505"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_Ref43988258 \w \h </w:instrText>
      </w:r>
      <w:r w:rsidR="00DD7CCF">
        <w:instrText xml:space="preserve"> \* MERGEFORMAT </w:instrText>
      </w:r>
      <w:r w:rsidR="0082156E" w:rsidRPr="00DD7CCF">
        <w:fldChar w:fldCharType="separate"/>
      </w:r>
      <w:r w:rsidR="00E90D07">
        <w:t>6.2.2</w:t>
      </w:r>
      <w:r w:rsidR="0082156E" w:rsidRPr="00DD7CCF">
        <w:fldChar w:fldCharType="end"/>
      </w:r>
      <w:r w:rsidRPr="00DD7CCF">
        <w:t xml:space="preserve"> erroneous text and </w:t>
      </w:r>
      <w:r w:rsidR="003C3D87" w:rsidRPr="00DD7CCF">
        <w:t>§</w:t>
      </w:r>
      <w:r w:rsidR="00435F8C" w:rsidRPr="00DD7CCF">
        <w:fldChar w:fldCharType="begin"/>
      </w:r>
      <w:r w:rsidR="00435F8C" w:rsidRPr="00DD7CCF">
        <w:instrText xml:space="preserve"> REF _Ref43979886 \r \h </w:instrText>
      </w:r>
      <w:r w:rsidR="00DD7CCF">
        <w:instrText xml:space="preserve"> \* MERGEFORMAT </w:instrText>
      </w:r>
      <w:r w:rsidR="00435F8C" w:rsidRPr="00DD7CCF">
        <w:fldChar w:fldCharType="separate"/>
      </w:r>
      <w:r w:rsidR="00E90D07">
        <w:t>6.3.2</w:t>
      </w:r>
      <w:r w:rsidR="00435F8C" w:rsidRPr="00DD7CCF">
        <w:fldChar w:fldCharType="end"/>
      </w:r>
      <w:r w:rsidRPr="00DD7CCF">
        <w:t xml:space="preserve"> for the specific markup involved and for examples</w:t>
      </w:r>
    </w:p>
    <w:p w14:paraId="3F4B2EED" w14:textId="77777777" w:rsidR="00C02B8C" w:rsidRPr="00DD7CCF" w:rsidRDefault="004D2E67" w:rsidP="00E2714A">
      <w:pPr>
        <w:pStyle w:val="Lista"/>
      </w:pPr>
      <w:r w:rsidRPr="00DD7CCF">
        <w:t>editorial intervention should make it easy for a scholarly reader to see why the editor has flagged or altered the text, and this purpose can be facilitated by avoiding complex markup where possible</w:t>
      </w:r>
    </w:p>
    <w:p w14:paraId="42541297" w14:textId="77777777" w:rsidR="00C02B8C" w:rsidRPr="00DD7CCF" w:rsidRDefault="004D2E67" w:rsidP="00E2714A">
      <w:pPr>
        <w:pStyle w:val="Lista2"/>
      </w:pPr>
      <w:r w:rsidRPr="00DD7CCF">
        <w:t>in general: try to find a common-sense optimum between minimising the scope of markup and minimising the complexity of markup</w:t>
      </w:r>
    </w:p>
    <w:p w14:paraId="2E59F230" w14:textId="0236F59F" w:rsidR="00C02B8C" w:rsidRPr="00DD7CCF" w:rsidRDefault="004D2E67" w:rsidP="0082156E">
      <w:pPr>
        <w:pStyle w:val="Lista2"/>
      </w:pPr>
      <w:r w:rsidRPr="00DD7CCF">
        <w:t xml:space="preserve">the </w:t>
      </w:r>
      <w:r w:rsidRPr="00CD25A4">
        <w:rPr>
          <w:b/>
          <w:bCs/>
        </w:rPr>
        <w:t>size of segments</w:t>
      </w:r>
      <w:r w:rsidRPr="00DD7CCF">
        <w:t xml:space="preserve"> to which you apply any of the tags discussed throughout </w:t>
      </w:r>
      <w:r w:rsidR="003C3D87" w:rsidRPr="00DD7CCF">
        <w:t>§</w:t>
      </w:r>
      <w:r w:rsidR="0082156E" w:rsidRPr="00DD7CCF">
        <w:fldChar w:fldCharType="begin"/>
      </w:r>
      <w:r w:rsidR="0082156E" w:rsidRPr="00DD7CCF">
        <w:instrText xml:space="preserve"> REF _Ref43978565 \w \h </w:instrText>
      </w:r>
      <w:r w:rsidR="00DD7CCF">
        <w:instrText xml:space="preserve"> \* MERGEFORMAT </w:instrText>
      </w:r>
      <w:r w:rsidR="0082156E" w:rsidRPr="00DD7CCF">
        <w:fldChar w:fldCharType="separate"/>
      </w:r>
      <w:r w:rsidR="00E90D07">
        <w:t>5.5</w:t>
      </w:r>
      <w:r w:rsidR="0082156E" w:rsidRPr="00DD7CCF">
        <w:fldChar w:fldCharType="end"/>
      </w:r>
      <w:r w:rsidRPr="00DD7CCF">
        <w:t xml:space="preserve"> </w:t>
      </w:r>
      <w:r w:rsidRPr="00CD25A4">
        <w:rPr>
          <w:b/>
          <w:bCs/>
        </w:rPr>
        <w:t>is technically irrelevant</w:t>
      </w:r>
      <w:r w:rsidRPr="00DD7CCF">
        <w:t xml:space="preserve"> and there are no hard and fast rules to decide it</w:t>
      </w:r>
    </w:p>
    <w:p w14:paraId="4BACF247" w14:textId="77777777" w:rsidR="00C02B8C" w:rsidRPr="00DD7CCF" w:rsidRDefault="004D2E67" w:rsidP="0082156E">
      <w:pPr>
        <w:pStyle w:val="Lista2"/>
      </w:pPr>
      <w:r w:rsidRPr="00DD7CCF">
        <w:t xml:space="preserve">so long as the received text is faithfully reproduced </w:t>
      </w:r>
      <w:r w:rsidRPr="00E24F87">
        <w:rPr>
          <w:noProof/>
        </w:rPr>
        <w:t>(</w:t>
      </w:r>
      <w:r w:rsidRPr="00DD7CCF">
        <w:t>and, as mentioned in the previous point, if an editorial rectification is present, then that too is accurate), the tagging of a short segment and the tagging of a longer segment that includes characters not directly involved in the anomaly are functionally equivalent</w:t>
      </w:r>
    </w:p>
    <w:p w14:paraId="44D77BA3" w14:textId="77777777" w:rsidR="00C02B8C" w:rsidRPr="00DD7CCF" w:rsidRDefault="004D2E67" w:rsidP="0082156E">
      <w:pPr>
        <w:pStyle w:val="Lista2"/>
      </w:pPr>
      <w:r w:rsidRPr="00DD7CCF">
        <w:t>the outcome of this is that you need not worry too much about the size of a text segment you flag or rectify: simply proceed as feels most appropriate in the given circumstances</w:t>
      </w:r>
    </w:p>
    <w:p w14:paraId="19AF00FF" w14:textId="40714C63" w:rsidR="00C02B8C" w:rsidRPr="00DD7CCF" w:rsidRDefault="004D2E67" w:rsidP="00E2714A">
      <w:pPr>
        <w:pStyle w:val="Lista"/>
      </w:pPr>
      <w:r w:rsidRPr="00DD7CCF">
        <w:t xml:space="preserve">see </w:t>
      </w:r>
      <w:r w:rsidR="003C3D87" w:rsidRPr="00DD7CCF">
        <w:t>§</w:t>
      </w:r>
      <w:r w:rsidR="0082156E" w:rsidRPr="00DD7CCF">
        <w:fldChar w:fldCharType="begin"/>
      </w:r>
      <w:r w:rsidR="0082156E" w:rsidRPr="00DD7CCF">
        <w:instrText xml:space="preserve"> REF _Ref43988445 \w \h </w:instrText>
      </w:r>
      <w:r w:rsidR="00DD7CCF">
        <w:instrText xml:space="preserve"> \* MERGEFORMAT </w:instrText>
      </w:r>
      <w:r w:rsidR="0082156E" w:rsidRPr="00DD7CCF">
        <w:fldChar w:fldCharType="separate"/>
      </w:r>
      <w:r w:rsidR="00E90D07">
        <w:t>6.2.6</w:t>
      </w:r>
      <w:r w:rsidR="0082156E" w:rsidRPr="00DD7CCF">
        <w:fldChar w:fldCharType="end"/>
      </w:r>
      <w:r w:rsidRPr="00DD7CCF">
        <w:t xml:space="preserve"> and </w:t>
      </w:r>
      <w:r w:rsidR="003C3D87" w:rsidRPr="00DD7CCF">
        <w:t>§</w:t>
      </w:r>
      <w:r w:rsidR="0082156E" w:rsidRPr="00DD7CCF">
        <w:fldChar w:fldCharType="begin"/>
      </w:r>
      <w:r w:rsidR="0082156E" w:rsidRPr="00DD7CCF">
        <w:instrText xml:space="preserve"> REF _Ref43988385 \w \h </w:instrText>
      </w:r>
      <w:r w:rsidR="00DD7CCF">
        <w:instrText xml:space="preserve"> \* MERGEFORMAT </w:instrText>
      </w:r>
      <w:r w:rsidR="0082156E" w:rsidRPr="00DD7CCF">
        <w:fldChar w:fldCharType="separate"/>
      </w:r>
      <w:r w:rsidR="00E90D07">
        <w:t>6.3.4</w:t>
      </w:r>
      <w:r w:rsidR="0082156E" w:rsidRPr="00DD7CCF">
        <w:fldChar w:fldCharType="end"/>
      </w:r>
      <w:r w:rsidRPr="00DD7CCF">
        <w:t xml:space="preserve"> for further guidance specific to correction and normalisation</w:t>
      </w:r>
    </w:p>
    <w:p w14:paraId="69C5F5E0" w14:textId="77777777" w:rsidR="00C02B8C" w:rsidRPr="00DD7CCF" w:rsidRDefault="004D2E67" w:rsidP="00D4342A">
      <w:pPr>
        <w:pStyle w:val="Cmsor3"/>
      </w:pPr>
      <w:bookmarkStart w:id="376" w:name="_28dwy480zoal" w:colFirst="0" w:colLast="0"/>
      <w:bookmarkStart w:id="377" w:name="_Ref43981233"/>
      <w:bookmarkStart w:id="378" w:name="_Toc74733495"/>
      <w:bookmarkEnd w:id="376"/>
      <w:r w:rsidRPr="00DD7CCF">
        <w:t>Correction and normalisation in verse</w:t>
      </w:r>
      <w:bookmarkEnd w:id="377"/>
      <w:bookmarkEnd w:id="378"/>
    </w:p>
    <w:p w14:paraId="6A7677E7" w14:textId="77777777" w:rsidR="00C02B8C" w:rsidRPr="00DD7CCF" w:rsidRDefault="004D2E67" w:rsidP="00E2714A">
      <w:pPr>
        <w:pStyle w:val="Lista"/>
      </w:pPr>
      <w:r w:rsidRPr="00DD7CCF">
        <w:t>the guidelines in this subsection apply when the prosody of a metrical segment is disrupted by the presence of a scribal error or non-standard usage, or by the correction/normalisation thereof</w:t>
      </w:r>
    </w:p>
    <w:p w14:paraId="5DE2B77A" w14:textId="77777777" w:rsidR="00C02B8C" w:rsidRPr="00DD7CCF" w:rsidRDefault="004D2E67" w:rsidP="00E2714A">
      <w:pPr>
        <w:pStyle w:val="Lista"/>
      </w:pPr>
      <w:r w:rsidRPr="00DD7CCF">
        <w:t>the leading principles are the following:</w:t>
      </w:r>
    </w:p>
    <w:p w14:paraId="5DA5A600" w14:textId="71746AC3" w:rsidR="004F4C63" w:rsidRPr="00DD7CCF" w:rsidRDefault="004D2E67" w:rsidP="00E2714A">
      <w:pPr>
        <w:pStyle w:val="Lista2"/>
      </w:pPr>
      <w:r w:rsidRPr="00DD7CCF">
        <w:lastRenderedPageBreak/>
        <w:t xml:space="preserve">if a correction or normalisation is encoded in the text, then it shall be the prosody of the text </w:t>
      </w:r>
      <w:r w:rsidRPr="00CD25A4">
        <w:rPr>
          <w:b/>
          <w:bCs/>
        </w:rPr>
        <w:t>after</w:t>
      </w:r>
      <w:r w:rsidRPr="00DD7CCF">
        <w:t xml:space="preserve"> correction/normalisation that determines whether or not it is necessary to encode a metrical deviation </w:t>
      </w:r>
      <w:r w:rsidRPr="00E24F87">
        <w:rPr>
          <w:noProof/>
        </w:rPr>
        <w:t>(</w:t>
      </w:r>
      <w:r w:rsidRPr="00DD7CCF">
        <w:t xml:space="preserve">with the attribute </w:t>
      </w:r>
      <w:r w:rsidR="008525C6" w:rsidRPr="008525C6">
        <w:rPr>
          <w:rStyle w:val="Codeattribute"/>
        </w:rPr>
        <w:t>@real</w:t>
      </w:r>
      <w:r w:rsidR="008525C6" w:rsidRPr="008525C6">
        <w:t>,</w:t>
      </w:r>
      <w:r w:rsidRPr="00DD7CCF">
        <w:t xml:space="preserve"> as per </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DE73FC">
        <w:t>2.3.5</w:t>
      </w:r>
      <w:r w:rsidR="00E078CA" w:rsidRPr="00DD7CCF">
        <w:fldChar w:fldCharType="end"/>
      </w:r>
      <w:r w:rsidRPr="00DD7CCF">
        <w:t>)</w:t>
      </w:r>
    </w:p>
    <w:p w14:paraId="36DE304F" w14:textId="77777777" w:rsidR="00C02B8C" w:rsidRPr="00DD7CCF" w:rsidRDefault="004D2E67" w:rsidP="00E2714A">
      <w:pPr>
        <w:pStyle w:val="Lista2"/>
      </w:pPr>
      <w:r w:rsidRPr="00DD7CCF">
        <w:t>correct prosody should be prioritised over linguistic neatness, so</w:t>
      </w:r>
    </w:p>
    <w:p w14:paraId="04F0062B" w14:textId="1C74E169" w:rsidR="00C02B8C" w:rsidRPr="00DD7CCF" w:rsidRDefault="00302A26" w:rsidP="00E2714A">
      <w:pPr>
        <w:pStyle w:val="Lista3"/>
      </w:pPr>
      <w:r w:rsidRPr="00302A26">
        <w:t>you should always correct scribal mistakes and standardise non-standard usage where such an intervention can restore faulty prosody to the expected (see §</w:t>
      </w:r>
      <w:r>
        <w:fldChar w:fldCharType="begin"/>
      </w:r>
      <w:r>
        <w:instrText xml:space="preserve"> REF _Ref137824123 \r \h </w:instrText>
      </w:r>
      <w:r>
        <w:fldChar w:fldCharType="separate"/>
      </w:r>
      <w:r>
        <w:t>6.1.4.1</w:t>
      </w:r>
      <w:r>
        <w:fldChar w:fldCharType="end"/>
      </w:r>
      <w:r w:rsidRPr="00302A26">
        <w:t xml:space="preserve"> for details)</w:t>
      </w:r>
    </w:p>
    <w:p w14:paraId="363BDA9A" w14:textId="5F03A66F" w:rsidR="00302A26" w:rsidRDefault="00302A26" w:rsidP="00302A26">
      <w:pPr>
        <w:pStyle w:val="Lista3"/>
      </w:pPr>
      <w:r>
        <w:t>but preferably abstain from encoding either a correction or a normalisation (and instead, merely flag the spot) if doing so would disrupt otherwise correct metre (§</w:t>
      </w:r>
      <w:r>
        <w:fldChar w:fldCharType="begin"/>
      </w:r>
      <w:r>
        <w:instrText xml:space="preserve"> REF _Ref137824158 \r \h </w:instrText>
      </w:r>
      <w:r>
        <w:fldChar w:fldCharType="separate"/>
      </w:r>
      <w:r>
        <w:t>6.1.4.2</w:t>
      </w:r>
      <w:r>
        <w:fldChar w:fldCharType="end"/>
      </w:r>
      <w:r>
        <w:t>)</w:t>
      </w:r>
    </w:p>
    <w:p w14:paraId="313E0483" w14:textId="6ED9CB00" w:rsidR="00302A26" w:rsidRDefault="00302A26" w:rsidP="00302A26">
      <w:pPr>
        <w:pStyle w:val="Lista3"/>
      </w:pPr>
      <w:r>
        <w:t>while keeping in mind that prosodic anomalies alone do not necessarily require editorial intervention (§</w:t>
      </w:r>
      <w:r>
        <w:fldChar w:fldCharType="begin"/>
      </w:r>
      <w:r>
        <w:instrText xml:space="preserve"> REF _Ref137824168 \r \h </w:instrText>
      </w:r>
      <w:r>
        <w:fldChar w:fldCharType="separate"/>
      </w:r>
      <w:r>
        <w:t>6.1.4.3</w:t>
      </w:r>
      <w:r>
        <w:fldChar w:fldCharType="end"/>
      </w:r>
      <w:r>
        <w:t>)</w:t>
      </w:r>
    </w:p>
    <w:p w14:paraId="568861B6" w14:textId="7B738151" w:rsidR="00C02B8C" w:rsidRDefault="004D2E67" w:rsidP="00E2714A">
      <w:pPr>
        <w:pStyle w:val="Lista"/>
      </w:pPr>
      <w:r w:rsidRPr="00DD7CCF">
        <w:t xml:space="preserve">thus, in specific cases, proceed as </w:t>
      </w:r>
      <w:r w:rsidR="004B2007">
        <w:t>outlined in the following subsections</w:t>
      </w:r>
    </w:p>
    <w:p w14:paraId="23403CD3" w14:textId="242B6D0C" w:rsidR="004B2007" w:rsidRPr="00DD7CCF" w:rsidRDefault="004B2007" w:rsidP="004B2007">
      <w:pPr>
        <w:pStyle w:val="Cmsor4"/>
      </w:pPr>
      <w:bookmarkStart w:id="379" w:name="_Ref137824123"/>
      <w:r w:rsidRPr="004B2007">
        <w:t>Non-standard prosody with non-standard language</w:t>
      </w:r>
      <w:bookmarkEnd w:id="379"/>
    </w:p>
    <w:p w14:paraId="491966EC" w14:textId="548DCE4B" w:rsidR="00C02B8C" w:rsidRPr="00DD7CCF" w:rsidRDefault="00302A26" w:rsidP="00E2714A">
      <w:pPr>
        <w:pStyle w:val="Lista"/>
      </w:pPr>
      <w:r w:rsidRPr="00302A26">
        <w:t xml:space="preserve">if there is no straightforward way to restore anomalous prosody to the expected pattern by correcting or normalising the language, then the </w:t>
      </w:r>
      <w:r w:rsidRPr="00302A26">
        <w:rPr>
          <w:b/>
          <w:bCs/>
        </w:rPr>
        <w:t>correction</w:t>
      </w:r>
      <w:r w:rsidRPr="00302A26">
        <w:t xml:space="preserve"> of an error </w:t>
      </w:r>
      <w:r w:rsidRPr="00302A26">
        <w:rPr>
          <w:b/>
          <w:bCs/>
        </w:rPr>
        <w:t>or</w:t>
      </w:r>
      <w:r w:rsidRPr="00302A26">
        <w:t xml:space="preserve"> the </w:t>
      </w:r>
      <w:r w:rsidRPr="00302A26">
        <w:rPr>
          <w:b/>
          <w:bCs/>
        </w:rPr>
        <w:t>normalisation</w:t>
      </w:r>
      <w:r w:rsidRPr="00302A26">
        <w:t xml:space="preserve"> of non-standard orthography or morphology </w:t>
      </w:r>
      <w:r w:rsidRPr="00302A26">
        <w:rPr>
          <w:b/>
          <w:bCs/>
        </w:rPr>
        <w:t>can restore the anomalous prosody</w:t>
      </w:r>
      <w:r w:rsidRPr="00302A26">
        <w:t xml:space="preserve"> to the expected pattern, then</w:t>
      </w:r>
    </w:p>
    <w:p w14:paraId="6E8E4379" w14:textId="77777777" w:rsidR="00C02B8C" w:rsidRPr="00DD7CCF" w:rsidRDefault="004D2E67" w:rsidP="00E2714A">
      <w:pPr>
        <w:pStyle w:val="Lista2"/>
      </w:pPr>
      <w:r w:rsidRPr="00DD7CCF">
        <w:t>mandatorily carry out this intervention, even if you would ignore or merely flag the same non-standard feature in other circumstances</w:t>
      </w:r>
    </w:p>
    <w:p w14:paraId="62BF6DB2" w14:textId="77777777" w:rsidR="00C02B8C" w:rsidRPr="00DD7CCF" w:rsidRDefault="004D2E67" w:rsidP="00E2714A">
      <w:pPr>
        <w:pStyle w:val="Lista3"/>
      </w:pPr>
      <w:r w:rsidRPr="00DD7CCF">
        <w:t>moreover, mandatorily encode this as a correction, even if in other circumstances you would encode the same intervention as normalisation</w:t>
      </w:r>
    </w:p>
    <w:p w14:paraId="64E01F80" w14:textId="59849254" w:rsidR="00C02B8C" w:rsidRPr="00DD7CCF" w:rsidRDefault="004D2E67" w:rsidP="00E2714A">
      <w:pPr>
        <w:pStyle w:val="Lista2"/>
      </w:pPr>
      <w:r w:rsidRPr="00DD7CCF">
        <w:t xml:space="preserve">do not add </w:t>
      </w:r>
      <w:r w:rsidR="008525C6" w:rsidRPr="008525C6">
        <w:rPr>
          <w:rStyle w:val="Codeattribute"/>
        </w:rPr>
        <w:t>@real</w:t>
      </w:r>
      <w:r w:rsidR="008525C6" w:rsidRPr="008525C6">
        <w:t xml:space="preserve"> </w:t>
      </w:r>
      <w:r w:rsidRPr="00DD7CCF">
        <w:t xml:space="preserve">to the </w:t>
      </w:r>
      <w:r w:rsidRPr="00DD7CCF">
        <w:rPr>
          <w:rStyle w:val="Code"/>
        </w:rPr>
        <w:t>&lt;l&gt;</w:t>
      </w:r>
      <w:r w:rsidRPr="00DD7CCF">
        <w:t xml:space="preserve"> element affected </w:t>
      </w:r>
      <w:r w:rsidRPr="00E24F87">
        <w:rPr>
          <w:noProof/>
        </w:rPr>
        <w:t>(</w:t>
      </w:r>
      <w:r w:rsidRPr="00DD7CCF">
        <w:t xml:space="preserve">see also </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DE73FC">
        <w:t>2.3.5</w:t>
      </w:r>
      <w:r w:rsidR="00E078CA" w:rsidRPr="00DD7CCF">
        <w:fldChar w:fldCharType="end"/>
      </w:r>
      <w:r w:rsidRPr="00DD7CCF">
        <w:t>)</w:t>
      </w:r>
    </w:p>
    <w:p w14:paraId="0525698A" w14:textId="77777777" w:rsidR="00C02B8C" w:rsidRPr="00DD7CCF" w:rsidRDefault="004D2E67" w:rsidP="00E2714A">
      <w:pPr>
        <w:pStyle w:val="Lista2"/>
      </w:pPr>
      <w:r w:rsidRPr="00DD7CCF">
        <w:t>the underlying assumption in this case is that the composer had the correct or standard form in mind, but that has been replaced by an incorrect or non-standard form in the process of the creation of the inscription</w:t>
      </w:r>
    </w:p>
    <w:p w14:paraId="074E862A" w14:textId="77777777" w:rsidR="00C02B8C" w:rsidRDefault="004D2E67" w:rsidP="00E2714A">
      <w:pPr>
        <w:pStyle w:val="Lista2"/>
      </w:pPr>
      <w:r w:rsidRPr="00DD7CCF">
        <w:t xml:space="preserve">e.g. in an odd </w:t>
      </w:r>
      <w:r w:rsidRPr="00DD7CCF">
        <w:rPr>
          <w:rStyle w:val="Foreign"/>
        </w:rPr>
        <w:t>pāda</w:t>
      </w:r>
      <w:r w:rsidRPr="00DD7CCF">
        <w:t xml:space="preserve"> of an </w:t>
      </w:r>
      <w:r w:rsidRPr="00DD7CCF">
        <w:rPr>
          <w:rStyle w:val="Foreign"/>
        </w:rPr>
        <w:t>anuṣṭubh</w:t>
      </w:r>
      <w:r w:rsidRPr="00DD7CCF">
        <w:t xml:space="preserve"> stanza, </w:t>
      </w:r>
      <w:r w:rsidRPr="00DD7CCF">
        <w:rPr>
          <w:rStyle w:val="Code"/>
        </w:rPr>
        <w:t xml:space="preserve">&lt;l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ṣaṣṭi </w:t>
      </w:r>
      <w:r w:rsidRPr="00DD7CCF">
        <w:rPr>
          <w:rStyle w:val="Code"/>
        </w:rPr>
        <w:t>&lt;choice&gt;&lt;sic&gt;</w:t>
      </w:r>
      <w:r w:rsidRPr="00DD7CCF">
        <w:rPr>
          <w:rStyle w:val="Codetext"/>
        </w:rPr>
        <w:t>varuṣa</w:t>
      </w:r>
      <w:r w:rsidRPr="00DD7CCF">
        <w:rPr>
          <w:rStyle w:val="Code"/>
        </w:rPr>
        <w:t>&lt;/sic&gt;&lt;corr&gt;</w:t>
      </w:r>
      <w:r w:rsidRPr="00DD7CCF">
        <w:rPr>
          <w:rStyle w:val="Codetext"/>
        </w:rPr>
        <w:t>varṣa</w:t>
      </w:r>
      <w:r w:rsidRPr="00DD7CCF">
        <w:rPr>
          <w:rStyle w:val="Code"/>
        </w:rPr>
        <w:t>&lt;/corr&gt;&lt;/choice&gt;</w:t>
      </w:r>
      <w:r w:rsidRPr="00DD7CCF">
        <w:rPr>
          <w:rStyle w:val="Codetext"/>
        </w:rPr>
        <w:t>-sahasrāṇi</w:t>
      </w:r>
      <w:r w:rsidRPr="00DD7CCF">
        <w:rPr>
          <w:rStyle w:val="Code"/>
        </w:rPr>
        <w:t>&lt;/l&gt;</w:t>
      </w:r>
      <w:r w:rsidRPr="00DD7CCF">
        <w:t xml:space="preserve">, where </w:t>
      </w:r>
      <w:r w:rsidRPr="00DD7CCF">
        <w:rPr>
          <w:rStyle w:val="Foreign"/>
        </w:rPr>
        <w:t>varuṣa</w:t>
      </w:r>
      <w:r w:rsidRPr="00DD7CCF">
        <w:t xml:space="preserve"> is a vernacularised spelling of </w:t>
      </w:r>
      <w:r w:rsidRPr="00DD7CCF">
        <w:rPr>
          <w:rStyle w:val="Foreign"/>
        </w:rPr>
        <w:t>varṣa</w:t>
      </w:r>
      <w:r w:rsidRPr="00DD7CCF">
        <w:t xml:space="preserve"> that is hypermetrical here, so its alteration to </w:t>
      </w:r>
      <w:r w:rsidRPr="00DD7CCF">
        <w:rPr>
          <w:rStyle w:val="Foreign"/>
        </w:rPr>
        <w:t>varṣa</w:t>
      </w:r>
      <w:r w:rsidRPr="00DD7CCF">
        <w:t xml:space="preserve"> is encoded as a correction, and since the intervention restores the expected metre, </w:t>
      </w:r>
      <w:r w:rsidR="008525C6" w:rsidRPr="008525C6">
        <w:rPr>
          <w:rStyle w:val="Codeattribute"/>
        </w:rPr>
        <w:t>@real</w:t>
      </w:r>
      <w:r w:rsidR="008525C6" w:rsidRPr="008525C6">
        <w:t xml:space="preserve"> </w:t>
      </w:r>
      <w:r w:rsidRPr="00DD7CCF">
        <w:t>is not encoded on the line</w:t>
      </w:r>
    </w:p>
    <w:p w14:paraId="62C46258" w14:textId="1EDD8730" w:rsidR="00302A26" w:rsidRPr="00DD7CCF" w:rsidRDefault="00302A26" w:rsidP="00302A26">
      <w:pPr>
        <w:pStyle w:val="Lista"/>
      </w:pPr>
      <w:r w:rsidRPr="00302A26">
        <w:rPr>
          <w:b/>
          <w:bCs/>
        </w:rPr>
        <w:t>if there is no straightforward way to restore anomalous prosody</w:t>
      </w:r>
      <w:r w:rsidRPr="00302A26">
        <w:t xml:space="preserve"> to the expected pattern </w:t>
      </w:r>
      <w:r w:rsidRPr="00302A26">
        <w:rPr>
          <w:b/>
          <w:bCs/>
        </w:rPr>
        <w:t>by correcting or normalising</w:t>
      </w:r>
      <w:r w:rsidRPr="00302A26">
        <w:t xml:space="preserve"> the language, then</w:t>
      </w:r>
    </w:p>
    <w:p w14:paraId="22FDB74B" w14:textId="77777777" w:rsidR="00302A26" w:rsidRPr="00DD7CCF" w:rsidRDefault="00302A26" w:rsidP="00302A26">
      <w:pPr>
        <w:pStyle w:val="Lista2"/>
      </w:pPr>
      <w:r w:rsidRPr="00DD7CCF">
        <w:t xml:space="preserve">it is generally preferable in such cases to merely flag the spot and to add </w:t>
      </w:r>
      <w:r w:rsidRPr="008525C6">
        <w:rPr>
          <w:rStyle w:val="Codeattribute"/>
        </w:rPr>
        <w:t>@real</w:t>
      </w:r>
      <w:r w:rsidRPr="008525C6">
        <w:t xml:space="preserve"> </w:t>
      </w:r>
      <w:r w:rsidRPr="00DD7CCF">
        <w:t xml:space="preserve">to the </w:t>
      </w:r>
      <w:r w:rsidRPr="00DD7CCF">
        <w:rPr>
          <w:rStyle w:val="Code"/>
        </w:rPr>
        <w:t>&lt;l&gt;</w:t>
      </w:r>
      <w:r w:rsidRPr="00DD7CCF">
        <w:t xml:space="preserve"> element affected </w:t>
      </w:r>
      <w:r w:rsidRPr="00E24F87">
        <w:rPr>
          <w:noProof/>
        </w:rPr>
        <w:t>(</w:t>
      </w:r>
      <w:r w:rsidRPr="00DD7CCF">
        <w:t>§</w:t>
      </w:r>
      <w:r w:rsidRPr="00DD7CCF">
        <w:fldChar w:fldCharType="begin"/>
      </w:r>
      <w:r w:rsidRPr="00DD7CCF">
        <w:instrText xml:space="preserve"> REF _Ref43980303 \r \h </w:instrText>
      </w:r>
      <w:r>
        <w:instrText xml:space="preserve"> \* MERGEFORMAT </w:instrText>
      </w:r>
      <w:r w:rsidRPr="00DD7CCF">
        <w:fldChar w:fldCharType="separate"/>
      </w:r>
      <w:r>
        <w:t>2.3.5</w:t>
      </w:r>
      <w:r w:rsidRPr="00DD7CCF">
        <w:fldChar w:fldCharType="end"/>
      </w:r>
      <w:r w:rsidRPr="00DD7CCF">
        <w:t xml:space="preserve">), optionally mentioning the possible correction/normalisation in an apparatus note </w:t>
      </w:r>
      <w:r w:rsidRPr="00E24F87">
        <w:rPr>
          <w:noProof/>
        </w:rPr>
        <w:t>(</w:t>
      </w:r>
      <w:r w:rsidRPr="00DD7CCF">
        <w:t>§</w:t>
      </w:r>
      <w:r w:rsidRPr="00DD7CCF">
        <w:fldChar w:fldCharType="begin"/>
      </w:r>
      <w:r w:rsidRPr="00DD7CCF">
        <w:instrText xml:space="preserve"> REF _Ref43988104 \w \h </w:instrText>
      </w:r>
      <w:r>
        <w:instrText xml:space="preserve"> \* MERGEFORMAT </w:instrText>
      </w:r>
      <w:r w:rsidRPr="00DD7CCF">
        <w:fldChar w:fldCharType="separate"/>
      </w:r>
      <w:r>
        <w:t>9.1.7</w:t>
      </w:r>
      <w:r w:rsidRPr="00DD7CCF">
        <w:fldChar w:fldCharType="end"/>
      </w:r>
      <w:r w:rsidRPr="00DD7CCF">
        <w:t>)</w:t>
      </w:r>
    </w:p>
    <w:p w14:paraId="7A6D6C3E" w14:textId="77777777" w:rsidR="00302A26" w:rsidRPr="00DD7CCF" w:rsidRDefault="00302A26" w:rsidP="00302A26">
      <w:pPr>
        <w:pStyle w:val="Lista2"/>
      </w:pPr>
      <w:r w:rsidRPr="00DD7CCF">
        <w:t>however, if you judge it essential, you may choose to encode a correction or normalisation in the text itself</w:t>
      </w:r>
    </w:p>
    <w:p w14:paraId="52DE88F9" w14:textId="6B0E04E3" w:rsidR="00302A26" w:rsidRPr="00DD7CCF" w:rsidRDefault="00302A26" w:rsidP="00302A26">
      <w:pPr>
        <w:pStyle w:val="Lista3"/>
      </w:pPr>
      <w:r w:rsidRPr="00DD7CCF">
        <w:t xml:space="preserve">if you do apply correction/normalisation which still leaves the prosody deficient, then the pattern encoded in </w:t>
      </w:r>
      <w:r w:rsidRPr="008525C6">
        <w:rPr>
          <w:rStyle w:val="Codeattribute"/>
        </w:rPr>
        <w:t>@</w:t>
      </w:r>
      <w:r>
        <w:rPr>
          <w:rStyle w:val="Codeattribute"/>
        </w:rPr>
        <w:t>real</w:t>
      </w:r>
      <w:r w:rsidRPr="008525C6">
        <w:t xml:space="preserve"> </w:t>
      </w:r>
      <w:r w:rsidRPr="00DD7CCF">
        <w:t xml:space="preserve">must correspond to the prosody of the text </w:t>
      </w:r>
      <w:r w:rsidRPr="00CD25A4">
        <w:rPr>
          <w:b/>
          <w:bCs/>
        </w:rPr>
        <w:t>after</w:t>
      </w:r>
      <w:r w:rsidRPr="00DD7CCF">
        <w:t xml:space="preserve"> correction/normalisation</w:t>
      </w:r>
    </w:p>
    <w:p w14:paraId="14B56D2D" w14:textId="23805695" w:rsidR="00302A26" w:rsidRDefault="00302A26" w:rsidP="00302A26">
      <w:pPr>
        <w:pStyle w:val="Cmsor4"/>
      </w:pPr>
      <w:bookmarkStart w:id="380" w:name="_Ref137824158"/>
      <w:r w:rsidRPr="00302A26">
        <w:t>Standard prosody with non-standard language</w:t>
      </w:r>
      <w:bookmarkEnd w:id="380"/>
    </w:p>
    <w:p w14:paraId="647EB60A" w14:textId="526F210E" w:rsidR="009D5B35" w:rsidRPr="00DD7CCF" w:rsidRDefault="009D5B35" w:rsidP="009D5B35">
      <w:pPr>
        <w:pStyle w:val="Lista"/>
      </w:pPr>
      <w:r w:rsidRPr="009D5B35">
        <w:rPr>
          <w:b/>
          <w:bCs/>
        </w:rPr>
        <w:t>if correction or normalisation would disrupt the otherwise correct prosody</w:t>
      </w:r>
      <w:r w:rsidRPr="009D5B35">
        <w:t>, then</w:t>
      </w:r>
    </w:p>
    <w:p w14:paraId="6C1A9D15" w14:textId="77777777" w:rsidR="009D5B35" w:rsidRPr="00DD7CCF" w:rsidRDefault="009D5B35" w:rsidP="009D5B35">
      <w:pPr>
        <w:pStyle w:val="Lista2"/>
      </w:pPr>
      <w:r w:rsidRPr="00DD7CCF">
        <w:t xml:space="preserve">preferably abstain from carrying out the correction or normalisation, instead simply flagging the spot as erroneous or non-standard, and mentioning the correct/standard form in an apparatus note </w:t>
      </w:r>
      <w:r w:rsidRPr="00E24F87">
        <w:rPr>
          <w:noProof/>
        </w:rPr>
        <w:t>(</w:t>
      </w:r>
      <w:r w:rsidRPr="00DD7CCF">
        <w:t>§</w:t>
      </w:r>
      <w:r w:rsidRPr="00DD7CCF">
        <w:fldChar w:fldCharType="begin"/>
      </w:r>
      <w:r w:rsidRPr="00DD7CCF">
        <w:instrText xml:space="preserve"> REF _Ref43988104 \w \h </w:instrText>
      </w:r>
      <w:r>
        <w:instrText xml:space="preserve"> \* MERGEFORMAT </w:instrText>
      </w:r>
      <w:r w:rsidRPr="00DD7CCF">
        <w:fldChar w:fldCharType="separate"/>
      </w:r>
      <w:r>
        <w:t>9.1.7</w:t>
      </w:r>
      <w:r w:rsidRPr="00DD7CCF">
        <w:fldChar w:fldCharType="end"/>
      </w:r>
      <w:r w:rsidRPr="00DD7CCF">
        <w:t>)</w:t>
      </w:r>
    </w:p>
    <w:p w14:paraId="54092DB5" w14:textId="77777777" w:rsidR="009D5B35" w:rsidRPr="00DD7CCF" w:rsidRDefault="009D5B35" w:rsidP="009D5B35">
      <w:pPr>
        <w:pStyle w:val="Lista2"/>
      </w:pPr>
      <w:r w:rsidRPr="00DD7CCF">
        <w:t xml:space="preserve">e.g. in a </w:t>
      </w:r>
      <w:r w:rsidRPr="00DD7CCF">
        <w:rPr>
          <w:rStyle w:val="Foreign"/>
        </w:rPr>
        <w:t>vasantatilakā</w:t>
      </w:r>
      <w:r w:rsidRPr="00DD7CCF">
        <w:t xml:space="preserve"> stanza,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sa</w:t>
      </w:r>
      <w:r w:rsidRPr="00DD7CCF">
        <w:rPr>
          <w:rStyle w:val="Code"/>
        </w:rPr>
        <w:t>&lt;orig&gt;</w:t>
      </w:r>
      <w:r w:rsidRPr="00DD7CCF">
        <w:rPr>
          <w:rStyle w:val="Codetext"/>
        </w:rPr>
        <w:t>ḥ ssa</w:t>
      </w:r>
      <w:r w:rsidRPr="00DD7CCF">
        <w:rPr>
          <w:rStyle w:val="Code"/>
        </w:rPr>
        <w:t>&lt;/orig&gt;</w:t>
      </w:r>
      <w:r w:rsidRPr="00DD7CCF">
        <w:rPr>
          <w:rStyle w:val="Codetext"/>
        </w:rPr>
        <w:t>rvva-satva-satat</w:t>
      </w:r>
      <w:r w:rsidRPr="00DD7CCF">
        <w:rPr>
          <w:rStyle w:val="Code"/>
        </w:rPr>
        <w:t>&lt;orig&gt;</w:t>
      </w:r>
      <w:r w:rsidRPr="00DD7CCF">
        <w:rPr>
          <w:rStyle w:val="Codetext"/>
        </w:rPr>
        <w:t>ārtthibhi</w:t>
      </w:r>
      <w:r w:rsidRPr="00DD7CCF">
        <w:rPr>
          <w:rStyle w:val="Code"/>
        </w:rPr>
        <w:t>&lt;/orig&gt;</w:t>
      </w:r>
      <w:r w:rsidRPr="00DD7CCF">
        <w:rPr>
          <w:rStyle w:val="Codetext"/>
        </w:rPr>
        <w:t xml:space="preserve"> nitya-dātā</w:t>
      </w:r>
      <w:r w:rsidRPr="00DD7CCF">
        <w:rPr>
          <w:rStyle w:val="Code"/>
        </w:rPr>
        <w:t>&lt;/l&gt;</w:t>
      </w:r>
      <w:r w:rsidRPr="00DD7CCF">
        <w:t xml:space="preserve"> </w:t>
      </w:r>
      <w:r w:rsidRPr="00E24F87">
        <w:rPr>
          <w:noProof/>
        </w:rPr>
        <w:t>(</w:t>
      </w:r>
      <w:r w:rsidRPr="00DD7CCF">
        <w:t xml:space="preserve">the metre is correct, but the form </w:t>
      </w:r>
      <w:r w:rsidRPr="00DD7CCF">
        <w:rPr>
          <w:rStyle w:val="Foreign"/>
        </w:rPr>
        <w:t>°ārtthibhi</w:t>
      </w:r>
      <w:r w:rsidRPr="00DD7CCF">
        <w:t xml:space="preserve"> is a solecism for expected </w:t>
      </w:r>
      <w:r w:rsidRPr="00DD7CCF">
        <w:rPr>
          <w:rStyle w:val="Foreign"/>
        </w:rPr>
        <w:t>°ārtthibhyo</w:t>
      </w:r>
      <w:r w:rsidRPr="00DD7CCF">
        <w:t>, which in turn would be metrically incorrect)</w:t>
      </w:r>
    </w:p>
    <w:p w14:paraId="7F2B54FD" w14:textId="77777777" w:rsidR="009D5B35" w:rsidRPr="00DD7CCF" w:rsidRDefault="009D5B35" w:rsidP="009D5B35">
      <w:pPr>
        <w:pStyle w:val="Lista2"/>
      </w:pPr>
      <w:r w:rsidRPr="00DD7CCF">
        <w:t>if you deem that correction or normalisation within the text is essential, then you may encode it</w:t>
      </w:r>
    </w:p>
    <w:p w14:paraId="3C685EC1" w14:textId="77777777" w:rsidR="009D5B35" w:rsidRPr="00DD7CCF" w:rsidRDefault="009D5B35" w:rsidP="009D5B35">
      <w:pPr>
        <w:pStyle w:val="Lista3"/>
      </w:pPr>
      <w:r w:rsidRPr="00DD7CCF">
        <w:t xml:space="preserve">but in this case, do add </w:t>
      </w:r>
      <w:r w:rsidRPr="008525C6">
        <w:rPr>
          <w:rStyle w:val="Codeattribute"/>
        </w:rPr>
        <w:t>@real</w:t>
      </w:r>
      <w:r w:rsidRPr="008525C6">
        <w:t xml:space="preserve"> </w:t>
      </w:r>
      <w:r w:rsidRPr="00DD7CCF">
        <w:t xml:space="preserve">to the </w:t>
      </w:r>
      <w:r w:rsidRPr="00DD7CCF">
        <w:rPr>
          <w:rStyle w:val="Code"/>
        </w:rPr>
        <w:t>&lt;l&gt;</w:t>
      </w:r>
      <w:r w:rsidRPr="00DD7CCF">
        <w:t xml:space="preserve"> element affected </w:t>
      </w:r>
      <w:r w:rsidRPr="00E24F87">
        <w:rPr>
          <w:noProof/>
        </w:rPr>
        <w:t>(</w:t>
      </w:r>
      <w:r w:rsidRPr="00DD7CCF">
        <w:t>§</w:t>
      </w:r>
      <w:r w:rsidRPr="00DD7CCF">
        <w:fldChar w:fldCharType="begin"/>
      </w:r>
      <w:r w:rsidRPr="00DD7CCF">
        <w:instrText xml:space="preserve"> REF _Ref43980303 \r \h </w:instrText>
      </w:r>
      <w:r>
        <w:instrText xml:space="preserve"> \* MERGEFORMAT </w:instrText>
      </w:r>
      <w:r w:rsidRPr="00DD7CCF">
        <w:fldChar w:fldCharType="separate"/>
      </w:r>
      <w:r>
        <w:t>2.3.5</w:t>
      </w:r>
      <w:r w:rsidRPr="00DD7CCF">
        <w:fldChar w:fldCharType="end"/>
      </w:r>
      <w:r w:rsidRPr="00DD7CCF">
        <w:t xml:space="preserve">), with a value corresponding to the prosody of the text </w:t>
      </w:r>
      <w:r w:rsidRPr="00CD25A4">
        <w:rPr>
          <w:b/>
          <w:bCs/>
        </w:rPr>
        <w:t>after</w:t>
      </w:r>
      <w:r w:rsidRPr="00DD7CCF">
        <w:t xml:space="preserve"> correction/normalisation</w:t>
      </w:r>
    </w:p>
    <w:p w14:paraId="0B07DADF" w14:textId="77777777" w:rsidR="009D5B35" w:rsidRPr="00DD7CCF" w:rsidRDefault="009D5B35" w:rsidP="009D5B35">
      <w:pPr>
        <w:pStyle w:val="Lista3"/>
      </w:pPr>
      <w:r w:rsidRPr="00DD7CCF">
        <w:lastRenderedPageBreak/>
        <w:t xml:space="preserve">e.g. normalising the above example,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sa</w:t>
      </w:r>
      <w:r w:rsidRPr="00DD7CCF">
        <w:rPr>
          <w:rStyle w:val="Code"/>
        </w:rPr>
        <w:t>&lt;orig&gt;</w:t>
      </w:r>
      <w:r w:rsidRPr="00DD7CCF">
        <w:rPr>
          <w:rStyle w:val="Codetext"/>
        </w:rPr>
        <w:t>ḥ ssa</w:t>
      </w:r>
      <w:r w:rsidRPr="00DD7CCF">
        <w:rPr>
          <w:rStyle w:val="Code"/>
        </w:rPr>
        <w:t>&lt;/orig&gt;</w:t>
      </w:r>
      <w:r w:rsidRPr="00DD7CCF">
        <w:rPr>
          <w:rStyle w:val="Codetext"/>
        </w:rPr>
        <w:t>rvva-satva-satat</w:t>
      </w:r>
      <w:r w:rsidRPr="00DD7CCF">
        <w:rPr>
          <w:rStyle w:val="Code"/>
        </w:rPr>
        <w:t>&lt;choice&gt;&lt;orig&gt;</w:t>
      </w:r>
      <w:r w:rsidRPr="00DD7CCF">
        <w:rPr>
          <w:rStyle w:val="Codetext"/>
        </w:rPr>
        <w:t>ārtthibhi</w:t>
      </w:r>
      <w:r w:rsidRPr="00DD7CCF">
        <w:rPr>
          <w:rStyle w:val="Code"/>
        </w:rPr>
        <w:t>&lt;/orig&gt;&lt;reg&gt;</w:t>
      </w:r>
      <w:r w:rsidRPr="00DD7CCF">
        <w:rPr>
          <w:rStyle w:val="Codetext"/>
        </w:rPr>
        <w:t>ārtthibhyo</w:t>
      </w:r>
      <w:r w:rsidRPr="00DD7CCF">
        <w:rPr>
          <w:rStyle w:val="Code"/>
        </w:rPr>
        <w:t>&lt;/reg&gt;&lt;/choice&gt;</w:t>
      </w:r>
      <w:r w:rsidRPr="00DD7CCF">
        <w:rPr>
          <w:rStyle w:val="Codetext"/>
        </w:rPr>
        <w:t xml:space="preserve"> nitya-dātā</w:t>
      </w:r>
      <w:r w:rsidRPr="00DD7CCF">
        <w:rPr>
          <w:rStyle w:val="Code"/>
        </w:rPr>
        <w:t>&lt;/l&gt;</w:t>
      </w:r>
    </w:p>
    <w:p w14:paraId="783F4265" w14:textId="0E6F2C3E" w:rsidR="00302A26" w:rsidRDefault="00302A26" w:rsidP="00302A26">
      <w:pPr>
        <w:pStyle w:val="Cmsor4"/>
      </w:pPr>
      <w:bookmarkStart w:id="381" w:name="_Ref137825393"/>
      <w:r w:rsidRPr="00302A26">
        <w:t>Non-standard prosody with standard language</w:t>
      </w:r>
      <w:bookmarkEnd w:id="381"/>
    </w:p>
    <w:p w14:paraId="4FFAAA87" w14:textId="77777777" w:rsidR="009D5B35" w:rsidRPr="009D5B35" w:rsidRDefault="009D5B35" w:rsidP="009D5B35">
      <w:pPr>
        <w:pStyle w:val="Lista"/>
      </w:pPr>
      <w:r w:rsidRPr="009D5B35">
        <w:rPr>
          <w:b/>
          <w:bCs/>
        </w:rPr>
        <w:t>if the text is linguistically standard, correct and meaningful</w:t>
      </w:r>
      <w:r w:rsidRPr="009D5B35">
        <w:t>, then keep in mind that incorrect/non-standard metre does not in itself constitute grounds for correction or normalisation</w:t>
      </w:r>
    </w:p>
    <w:p w14:paraId="030068AB" w14:textId="3A36CB37" w:rsidR="009D5B35" w:rsidRPr="00DD7CCF" w:rsidRDefault="009D5B35" w:rsidP="009D5B35">
      <w:pPr>
        <w:pStyle w:val="Lista2"/>
      </w:pPr>
      <w:r w:rsidRPr="00DD7CCF">
        <w:t xml:space="preserve">if you as editor perceive the metrical anomaly as an error on the part of the composer or the engraver </w:t>
      </w:r>
      <w:r w:rsidRPr="00DD7CCF">
        <w:rPr>
          <w:rStyle w:val="Foreign"/>
        </w:rPr>
        <w:t>and</w:t>
      </w:r>
      <w:r w:rsidRPr="00DD7CCF">
        <w:t xml:space="preserve"> you can rectify it without altering the meaning, then you are free to do so </w:t>
      </w:r>
      <w:r w:rsidRPr="00E24F87">
        <w:rPr>
          <w:noProof/>
        </w:rPr>
        <w:t>(</w:t>
      </w:r>
      <w:r w:rsidRPr="00DD7CCF">
        <w:t xml:space="preserve">i.e. to proceed as in </w:t>
      </w:r>
      <w:r>
        <w:t>§</w:t>
      </w:r>
      <w:r>
        <w:fldChar w:fldCharType="begin"/>
      </w:r>
      <w:r>
        <w:instrText xml:space="preserve"> REF _Ref137824123 \r \h </w:instrText>
      </w:r>
      <w:r>
        <w:fldChar w:fldCharType="separate"/>
      </w:r>
      <w:r>
        <w:t>6.1.4.1</w:t>
      </w:r>
      <w:r>
        <w:fldChar w:fldCharType="end"/>
      </w:r>
      <w:r w:rsidRPr="00DD7CCF">
        <w:t xml:space="preserve"> above)</w:t>
      </w:r>
    </w:p>
    <w:p w14:paraId="41BC1D05" w14:textId="77777777" w:rsidR="009D5B35" w:rsidRPr="00DD7CCF" w:rsidRDefault="009D5B35" w:rsidP="009D5B35">
      <w:pPr>
        <w:pStyle w:val="Lista2"/>
      </w:pPr>
      <w:r w:rsidRPr="00DD7CCF">
        <w:t>if, however, you cannot restore the prosody without altering the meaning and/or you believe the prosodically anomalous text may have been what the composer actually had in mind, then flag the spot of text associated with the prosodic anomaly as non-standard, but do not encode a correction or normalisation</w:t>
      </w:r>
    </w:p>
    <w:p w14:paraId="68B22BCC" w14:textId="77777777" w:rsidR="009D5B35" w:rsidRPr="00DD7CCF" w:rsidRDefault="009D5B35" w:rsidP="009D5B35">
      <w:pPr>
        <w:pStyle w:val="Lista3"/>
      </w:pPr>
      <w:r w:rsidRPr="00DD7CCF">
        <w:t xml:space="preserve">in this case always add </w:t>
      </w:r>
      <w:r w:rsidRPr="008525C6">
        <w:rPr>
          <w:rStyle w:val="Codeattribute"/>
        </w:rPr>
        <w:t>@real</w:t>
      </w:r>
      <w:r w:rsidRPr="008525C6">
        <w:t xml:space="preserve"> </w:t>
      </w:r>
      <w:r w:rsidRPr="00DD7CCF">
        <w:t xml:space="preserve"> to the </w:t>
      </w:r>
      <w:r w:rsidRPr="00DD7CCF">
        <w:rPr>
          <w:rStyle w:val="Code"/>
        </w:rPr>
        <w:t>&lt;l&gt;</w:t>
      </w:r>
      <w:r w:rsidRPr="00DD7CCF">
        <w:t xml:space="preserve"> element affected </w:t>
      </w:r>
      <w:r w:rsidRPr="00E24F87">
        <w:rPr>
          <w:noProof/>
        </w:rPr>
        <w:t>(</w:t>
      </w:r>
      <w:r w:rsidRPr="00DD7CCF">
        <w:t>§</w:t>
      </w:r>
      <w:r w:rsidRPr="00DD7CCF">
        <w:fldChar w:fldCharType="begin"/>
      </w:r>
      <w:r w:rsidRPr="00DD7CCF">
        <w:instrText xml:space="preserve"> REF _Ref43980303 \r \h </w:instrText>
      </w:r>
      <w:r>
        <w:instrText xml:space="preserve"> \* MERGEFORMAT </w:instrText>
      </w:r>
      <w:r w:rsidRPr="00DD7CCF">
        <w:fldChar w:fldCharType="separate"/>
      </w:r>
      <w:r>
        <w:t>2.3.5</w:t>
      </w:r>
      <w:r w:rsidRPr="00DD7CCF">
        <w:fldChar w:fldCharType="end"/>
      </w:r>
      <w:r w:rsidRPr="00DD7CCF">
        <w:t>)</w:t>
      </w:r>
    </w:p>
    <w:p w14:paraId="16471FEE" w14:textId="77777777" w:rsidR="009D5B35" w:rsidRPr="00DD7CCF" w:rsidRDefault="009D5B35" w:rsidP="009D5B35">
      <w:pPr>
        <w:pStyle w:val="Lista3"/>
      </w:pPr>
      <w:r w:rsidRPr="00DD7CCF">
        <w:t xml:space="preserve">e.g. in an even </w:t>
      </w:r>
      <w:r w:rsidRPr="00DD7CCF">
        <w:rPr>
          <w:rStyle w:val="Foreign"/>
        </w:rPr>
        <w:t>pāda</w:t>
      </w:r>
      <w:r w:rsidRPr="00DD7CCF">
        <w:t xml:space="preserve"> of an </w:t>
      </w:r>
      <w:r w:rsidRPr="00DD7CCF">
        <w:rPr>
          <w:rStyle w:val="Foreign"/>
        </w:rPr>
        <w:t>anuṣṭubh</w:t>
      </w:r>
      <w:r w:rsidRPr="00DD7CCF">
        <w:t xml:space="preserve"> stanza,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sva-dattāṁ para</w:t>
      </w:r>
      <w:r w:rsidRPr="00DD7CCF">
        <w:rPr>
          <w:rStyle w:val="Code"/>
        </w:rPr>
        <w:t xml:space="preserve">&lt;lb </w:t>
      </w:r>
      <w:r w:rsidRPr="00DD7CCF">
        <w:rPr>
          <w:rStyle w:val="Codeattribute"/>
        </w:rPr>
        <w:t>break</w:t>
      </w:r>
      <w:r w:rsidRPr="00DD7CCF">
        <w:rPr>
          <w:rStyle w:val="Code"/>
        </w:rPr>
        <w:t>=</w:t>
      </w:r>
      <w:r w:rsidRPr="0046000E">
        <w:rPr>
          <w:rStyle w:val="Codevalue"/>
        </w:rPr>
        <w:t>"no"</w:t>
      </w:r>
      <w:r w:rsidRPr="00DD7CCF">
        <w:rPr>
          <w:rStyle w:val="Code"/>
        </w:rPr>
        <w:t xml:space="preserve"> </w:t>
      </w:r>
      <w:r w:rsidRPr="00DD7CCF">
        <w:rPr>
          <w:rStyle w:val="Codeattribute"/>
        </w:rPr>
        <w:t>n</w:t>
      </w:r>
      <w:r w:rsidRPr="00DD7CCF">
        <w:rPr>
          <w:rStyle w:val="Code"/>
        </w:rPr>
        <w:t>=</w:t>
      </w:r>
      <w:r w:rsidRPr="0046000E">
        <w:rPr>
          <w:rStyle w:val="Codevalue"/>
        </w:rPr>
        <w:t>"20"</w:t>
      </w:r>
      <w:r w:rsidRPr="00DD7CCF">
        <w:rPr>
          <w:rStyle w:val="Code"/>
        </w:rPr>
        <w:t>/&gt;-</w:t>
      </w:r>
      <w:r w:rsidRPr="00DD7CCF">
        <w:rPr>
          <w:rStyle w:val="Codetext"/>
        </w:rPr>
        <w:t xml:space="preserve">dattām </w:t>
      </w:r>
      <w:r w:rsidRPr="00DD7CCF">
        <w:rPr>
          <w:rStyle w:val="Code"/>
        </w:rPr>
        <w:t>&lt;orig&gt;</w:t>
      </w:r>
      <w:r w:rsidRPr="00DD7CCF">
        <w:rPr>
          <w:rStyle w:val="Codetext"/>
        </w:rPr>
        <w:t>vāpi</w:t>
      </w:r>
      <w:r w:rsidRPr="00DD7CCF">
        <w:rPr>
          <w:rStyle w:val="Code"/>
        </w:rPr>
        <w:t>&lt;/orig&gt;&lt;/l&gt;</w:t>
      </w:r>
    </w:p>
    <w:p w14:paraId="41A0B9BD" w14:textId="77777777" w:rsidR="009D5B35" w:rsidRPr="00DD7CCF" w:rsidRDefault="009D5B35" w:rsidP="009D5B35">
      <w:pPr>
        <w:pStyle w:val="Lista4"/>
      </w:pPr>
      <w:r w:rsidRPr="00DD7CCF">
        <w:t xml:space="preserve">instead of </w:t>
      </w:r>
      <w:r w:rsidRPr="00DD7CCF">
        <w:rPr>
          <w:rStyle w:val="Foreign"/>
        </w:rPr>
        <w:t>vāpi</w:t>
      </w:r>
      <w:r w:rsidRPr="00DD7CCF">
        <w:t xml:space="preserve">, the standard version of this frequently used stanza has </w:t>
      </w:r>
      <w:r w:rsidRPr="00DD7CCF">
        <w:rPr>
          <w:rStyle w:val="Foreign"/>
        </w:rPr>
        <w:t>vā</w:t>
      </w:r>
      <w:r w:rsidRPr="00DD7CCF">
        <w:t xml:space="preserve">, which is metrically correct; but since </w:t>
      </w:r>
      <w:r w:rsidRPr="00DD7CCF">
        <w:rPr>
          <w:rStyle w:val="Foreign"/>
        </w:rPr>
        <w:t>vāpi</w:t>
      </w:r>
      <w:r w:rsidRPr="00DD7CCF">
        <w:t xml:space="preserve"> is morphologically and orthographically correct, fully standard, and meaningful in the context, it is assumed to be deliberate and only flagged as original and not corrected to </w:t>
      </w:r>
      <w:r w:rsidRPr="00DD7CCF">
        <w:rPr>
          <w:rStyle w:val="Foreign"/>
        </w:rPr>
        <w:t>vā</w:t>
      </w:r>
    </w:p>
    <w:p w14:paraId="531EF74A" w14:textId="7CC435FC" w:rsidR="00C02B8C" w:rsidRPr="00DD7CCF" w:rsidRDefault="009D5B35" w:rsidP="00E2714A">
      <w:pPr>
        <w:pStyle w:val="Lista"/>
      </w:pPr>
      <w:r w:rsidRPr="009D5B35">
        <w:t xml:space="preserve">as a special case, </w:t>
      </w:r>
      <w:r w:rsidRPr="009D5B35">
        <w:rPr>
          <w:b/>
          <w:bCs/>
        </w:rPr>
        <w:t xml:space="preserve">a prosodic anomaly in linguistically standard text can </w:t>
      </w:r>
      <w:r w:rsidRPr="009D5B35">
        <w:t>sometimes</w:t>
      </w:r>
      <w:r w:rsidRPr="009D5B35">
        <w:rPr>
          <w:b/>
          <w:bCs/>
        </w:rPr>
        <w:t xml:space="preserve"> </w:t>
      </w:r>
      <w:r w:rsidRPr="009D5B35">
        <w:rPr>
          <w:b/>
          <w:bCs/>
        </w:rPr>
        <w:t>be corrected</w:t>
      </w:r>
      <w:r w:rsidRPr="009D5B35">
        <w:t xml:space="preserve"> by the application of a straightforward “de-normalisation”</w:t>
      </w:r>
    </w:p>
    <w:p w14:paraId="6601B96F" w14:textId="439818E1" w:rsidR="00C02B8C" w:rsidRPr="00DD7CCF" w:rsidRDefault="004D2E67" w:rsidP="00E2714A">
      <w:pPr>
        <w:pStyle w:val="Lista2"/>
      </w:pPr>
      <w:r w:rsidRPr="00DD7CCF">
        <w:t xml:space="preserve">in such cases, </w:t>
      </w:r>
      <w:r w:rsidR="009D5B35">
        <w:t>do not encode the de-normalisation: instead,</w:t>
      </w:r>
      <w:r w:rsidRPr="00DD7CCF">
        <w:t xml:space="preserve"> add </w:t>
      </w:r>
      <w:r w:rsidR="008525C6" w:rsidRPr="008525C6">
        <w:rPr>
          <w:rStyle w:val="Codeattribute"/>
        </w:rPr>
        <w:t>@real</w:t>
      </w:r>
      <w:r w:rsidR="008525C6" w:rsidRPr="008525C6">
        <w:t xml:space="preserve"> </w:t>
      </w:r>
      <w:r w:rsidRPr="00DD7CCF">
        <w:t xml:space="preserve">to the </w:t>
      </w:r>
      <w:r w:rsidRPr="00DD7CCF">
        <w:rPr>
          <w:rStyle w:val="Code"/>
        </w:rPr>
        <w:t>&lt;l&gt;</w:t>
      </w:r>
      <w:r w:rsidRPr="00DD7CCF">
        <w:t xml:space="preserve"> element affected </w:t>
      </w:r>
      <w:r w:rsidRPr="00E24F87">
        <w:rPr>
          <w:noProof/>
        </w:rPr>
        <w:t>(</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DE73FC">
        <w:t>2.3.5</w:t>
      </w:r>
      <w:r w:rsidR="00E078CA" w:rsidRPr="00DD7CCF">
        <w:fldChar w:fldCharType="end"/>
      </w:r>
      <w:r w:rsidRPr="00DD7CCF">
        <w:t xml:space="preserve">), and explain the situation in an apparatus note </w:t>
      </w:r>
      <w:r w:rsidRPr="00E24F87">
        <w:rPr>
          <w:noProof/>
        </w:rPr>
        <w:t>(</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E90D07">
        <w:t>9.1.7</w:t>
      </w:r>
      <w:r w:rsidR="0082156E" w:rsidRPr="00DD7CCF">
        <w:fldChar w:fldCharType="end"/>
      </w:r>
      <w:r w:rsidRPr="00DD7CCF">
        <w:t>)</w:t>
      </w:r>
    </w:p>
    <w:p w14:paraId="6B33B236" w14:textId="77777777" w:rsidR="00C02B8C" w:rsidRDefault="004D2E67" w:rsidP="00E2714A">
      <w:pPr>
        <w:pStyle w:val="Lista2"/>
      </w:pPr>
      <w:r w:rsidRPr="00DD7CCF">
        <w:t xml:space="preserve">e.g. in an even </w:t>
      </w:r>
      <w:r w:rsidRPr="00DD7CCF">
        <w:rPr>
          <w:rStyle w:val="Foreign"/>
        </w:rPr>
        <w:t>pāda</w:t>
      </w:r>
      <w:r w:rsidRPr="00DD7CCF">
        <w:t xml:space="preserve"> of an </w:t>
      </w:r>
      <w:r w:rsidRPr="00DD7CCF">
        <w:rPr>
          <w:rStyle w:val="Foreign"/>
        </w:rPr>
        <w:t>anuṣṭubh</w:t>
      </w:r>
      <w:r w:rsidRPr="00DD7CCF">
        <w:t xml:space="preserve"> stanza,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kṣitīśa-siṅhavarmmaṇas</w:t>
      </w:r>
      <w:r w:rsidRPr="00DD7CCF">
        <w:rPr>
          <w:rStyle w:val="Code"/>
        </w:rPr>
        <w:t>&lt;/l&gt;</w:t>
      </w:r>
      <w:r w:rsidRPr="00DD7CCF">
        <w:t xml:space="preserve"> </w:t>
      </w:r>
      <w:r w:rsidRPr="00E24F87">
        <w:rPr>
          <w:noProof/>
        </w:rPr>
        <w:t>(</w:t>
      </w:r>
      <w:r w:rsidRPr="00DD7CCF">
        <w:t xml:space="preserve">accompanied by a note explaining that the non-standard form </w:t>
      </w:r>
      <w:r w:rsidRPr="00DD7CCF">
        <w:rPr>
          <w:rStyle w:val="Foreign"/>
        </w:rPr>
        <w:t>siṅhavarmmasya</w:t>
      </w:r>
      <w:r w:rsidRPr="00DD7CCF">
        <w:t>, known to occur in related texts, would be metrically correct)</w:t>
      </w:r>
    </w:p>
    <w:p w14:paraId="0E4FB7CE" w14:textId="1CDBF02C" w:rsidR="009D5B35" w:rsidRDefault="009D5B35" w:rsidP="009D5B35">
      <w:pPr>
        <w:pStyle w:val="Lista"/>
      </w:pPr>
      <w:r>
        <w:t xml:space="preserve">as another special case, stanzas occasionally come with extrametrical additions, such as an introductory connective phrase (e.g. </w:t>
      </w:r>
      <w:r w:rsidRPr="009D5B35">
        <w:rPr>
          <w:rStyle w:val="Foreign"/>
        </w:rPr>
        <w:t>api ca</w:t>
      </w:r>
      <w:r>
        <w:t xml:space="preserve">), an opening label denoting a verse passage (e.g. </w:t>
      </w:r>
      <w:r w:rsidRPr="009D5B35">
        <w:rPr>
          <w:rStyle w:val="Foreign"/>
        </w:rPr>
        <w:t>ślokāḥ</w:t>
      </w:r>
      <w:r>
        <w:t xml:space="preserve">), or an honorific (e.g. </w:t>
      </w:r>
      <w:r w:rsidRPr="009D5B35">
        <w:rPr>
          <w:rStyle w:val="Foreign"/>
        </w:rPr>
        <w:t>śrī</w:t>
      </w:r>
      <w:r>
        <w:t>) tagged on to names</w:t>
      </w:r>
    </w:p>
    <w:p w14:paraId="234B0A51" w14:textId="32A5C378" w:rsidR="009D5B35" w:rsidRDefault="009D5B35" w:rsidP="009D5B35">
      <w:pPr>
        <w:pStyle w:val="Lista2"/>
      </w:pPr>
      <w:r>
        <w:t>such extrametrical additions must be encoded outside the stanza structure, thus</w:t>
      </w:r>
      <w:r>
        <w:t>:</w:t>
      </w:r>
    </w:p>
    <w:p w14:paraId="10D78CE9" w14:textId="77777777" w:rsidR="009D5B35" w:rsidRDefault="009D5B35" w:rsidP="009D5B35">
      <w:pPr>
        <w:pStyle w:val="Lista3"/>
      </w:pPr>
      <w:r>
        <w:t>if the stanza is preceded by prose with which an initial addition is semantically contiguous, then encode the addition as part of the prose passage</w:t>
      </w:r>
    </w:p>
    <w:p w14:paraId="38458510" w14:textId="14E1948F" w:rsidR="009D5B35" w:rsidRDefault="009D5B35" w:rsidP="009D5B35">
      <w:pPr>
        <w:pStyle w:val="Lista3"/>
      </w:pPr>
      <w:r>
        <w:t xml:space="preserve">if the stanza is preceded by another stanza, or by prose with which an initial addition is deemed not to be semantically contiguous, then create a separate </w:t>
      </w:r>
      <w:r w:rsidRPr="005E67E7">
        <w:rPr>
          <w:rStyle w:val="Code"/>
        </w:rPr>
        <w:t>&lt;ab&gt;</w:t>
      </w:r>
      <w:r>
        <w:t xml:space="preserve"> container (§</w:t>
      </w:r>
      <w:r w:rsidR="005E67E7">
        <w:fldChar w:fldCharType="begin"/>
      </w:r>
      <w:r w:rsidR="005E67E7">
        <w:instrText xml:space="preserve"> REF _Ref43981028 \r \h </w:instrText>
      </w:r>
      <w:r w:rsidR="005E67E7">
        <w:fldChar w:fldCharType="separate"/>
      </w:r>
      <w:r w:rsidR="005E67E7">
        <w:t>2.2.2</w:t>
      </w:r>
      <w:r w:rsidR="005E67E7">
        <w:fldChar w:fldCharType="end"/>
      </w:r>
      <w:r>
        <w:t>) for the addition</w:t>
      </w:r>
      <w:r w:rsidR="00CB51D1">
        <w:t xml:space="preserve"> as in</w:t>
      </w:r>
      <w:r w:rsidR="00CB51D1">
        <w:t xml:space="preserve"> </w:t>
      </w:r>
      <w:r w:rsidR="00CB51D1">
        <w:fldChar w:fldCharType="begin"/>
      </w:r>
      <w:r w:rsidR="00CB51D1">
        <w:instrText xml:space="preserve"> REF _Ref137825293 \h </w:instrText>
      </w:r>
      <w:r w:rsidR="00CB51D1">
        <w:fldChar w:fldCharType="separate"/>
      </w:r>
      <w:r w:rsidR="00CB51D1" w:rsidRPr="00DD7CCF">
        <w:t xml:space="preserve">Example </w:t>
      </w:r>
      <w:r w:rsidR="00CB51D1">
        <w:rPr>
          <w:noProof/>
        </w:rPr>
        <w:t>6.1.4</w:t>
      </w:r>
      <w:r w:rsidR="00CB51D1" w:rsidRPr="00DD7CCF">
        <w:t>.</w:t>
      </w:r>
      <w:r w:rsidR="00CB51D1">
        <w:rPr>
          <w:noProof/>
        </w:rPr>
        <w:t>A</w:t>
      </w:r>
      <w:r w:rsidR="00CB51D1">
        <w:fldChar w:fldCharType="end"/>
      </w:r>
    </w:p>
    <w:p w14:paraId="5E0E760D" w14:textId="6E532E33" w:rsidR="009D5B35" w:rsidRDefault="009D5B35" w:rsidP="009D5B35">
      <w:pPr>
        <w:pStyle w:val="Lista3"/>
      </w:pPr>
      <w:r>
        <w:t>if such an addition appears inside a stanza, split up the stanza as per §</w:t>
      </w:r>
      <w:r w:rsidR="005E67E7">
        <w:fldChar w:fldCharType="begin"/>
      </w:r>
      <w:r w:rsidR="005E67E7">
        <w:instrText xml:space="preserve"> REF _Ref134018245 \r \h </w:instrText>
      </w:r>
      <w:r w:rsidR="005E67E7">
        <w:fldChar w:fldCharType="separate"/>
      </w:r>
      <w:r w:rsidR="005E67E7">
        <w:t>2.3.7</w:t>
      </w:r>
      <w:r w:rsidR="005E67E7">
        <w:fldChar w:fldCharType="end"/>
      </w:r>
      <w:r>
        <w:t xml:space="preserve"> and create a separate </w:t>
      </w:r>
      <w:r w:rsidRPr="005E67E7">
        <w:rPr>
          <w:rStyle w:val="Code"/>
        </w:rPr>
        <w:t>&lt;ab&gt;</w:t>
      </w:r>
      <w:r>
        <w:t xml:space="preserve"> container for the addition</w:t>
      </w:r>
    </w:p>
    <w:p w14:paraId="1F5BD692" w14:textId="77777777" w:rsidR="00CB51D1" w:rsidRDefault="00CB51D1" w:rsidP="00CB51D1">
      <w:bookmarkStart w:id="382" w:name="_Ref43981070"/>
      <w:bookmarkStart w:id="383" w:name="_Toc74733496"/>
    </w:p>
    <w:tbl>
      <w:tblPr>
        <w:tblStyle w:val="CodeSampleTable"/>
        <w:tblW w:w="5000" w:type="pct"/>
        <w:tblLook w:val="04A0" w:firstRow="1" w:lastRow="0" w:firstColumn="1" w:lastColumn="0" w:noHBand="0" w:noVBand="1"/>
      </w:tblPr>
      <w:tblGrid>
        <w:gridCol w:w="9622"/>
      </w:tblGrid>
      <w:tr w:rsidR="00CB51D1" w:rsidRPr="00DD7CCF" w14:paraId="33420FC4" w14:textId="77777777" w:rsidTr="00261F20">
        <w:trPr>
          <w:cnfStyle w:val="100000000000" w:firstRow="1" w:lastRow="0" w:firstColumn="0" w:lastColumn="0" w:oddVBand="0" w:evenVBand="0" w:oddHBand="0" w:evenHBand="0" w:firstRowFirstColumn="0" w:firstRowLastColumn="0" w:lastRowFirstColumn="0" w:lastRowLastColumn="0"/>
        </w:trPr>
        <w:tc>
          <w:tcPr>
            <w:tcW w:w="5000" w:type="pct"/>
          </w:tcPr>
          <w:p w14:paraId="21437090" w14:textId="2D6B1FBA" w:rsidR="00CB51D1" w:rsidRPr="00DD7CCF" w:rsidRDefault="00CB51D1" w:rsidP="00261F20">
            <w:pPr>
              <w:pStyle w:val="Kpalrs"/>
            </w:pPr>
            <w:bookmarkStart w:id="384" w:name="_Ref137825286"/>
            <w:bookmarkStart w:id="385" w:name="_Ref137825293"/>
            <w:r w:rsidRPr="00DD7CCF">
              <w:t xml:space="preserve">Example </w:t>
            </w:r>
            <w:r>
              <w:fldChar w:fldCharType="begin"/>
            </w:r>
            <w:r>
              <w:instrText xml:space="preserve"> STYLEREF 3 \s </w:instrText>
            </w:r>
            <w:r>
              <w:fldChar w:fldCharType="separate"/>
            </w:r>
            <w:r>
              <w:rPr>
                <w:noProof/>
              </w:rPr>
              <w:t>6.1.4</w:t>
            </w:r>
            <w:r>
              <w:rPr>
                <w:noProof/>
              </w:rPr>
              <w:fldChar w:fldCharType="end"/>
            </w:r>
            <w:r w:rsidRPr="00DD7CCF">
              <w:t>.</w:t>
            </w:r>
            <w:r>
              <w:fldChar w:fldCharType="begin"/>
            </w:r>
            <w:r>
              <w:instrText xml:space="preserve"> SEQ Example \* ALPHABETIC \s 3 </w:instrText>
            </w:r>
            <w:r>
              <w:fldChar w:fldCharType="separate"/>
            </w:r>
            <w:r>
              <w:rPr>
                <w:noProof/>
              </w:rPr>
              <w:t>A</w:t>
            </w:r>
            <w:r>
              <w:rPr>
                <w:noProof/>
              </w:rPr>
              <w:fldChar w:fldCharType="end"/>
            </w:r>
            <w:bookmarkEnd w:id="385"/>
            <w:r w:rsidRPr="00DD7CCF">
              <w:t xml:space="preserve">: </w:t>
            </w:r>
            <w:r w:rsidRPr="00DE4BF5">
              <w:t>stanza with initial extrametrical addition</w:t>
            </w:r>
            <w:bookmarkEnd w:id="384"/>
          </w:p>
        </w:tc>
      </w:tr>
      <w:tr w:rsidR="00CB51D1" w:rsidRPr="00DD7CCF" w14:paraId="547A8C66" w14:textId="77777777" w:rsidTr="00261F20">
        <w:tc>
          <w:tcPr>
            <w:tcW w:w="5000" w:type="pct"/>
          </w:tcPr>
          <w:p w14:paraId="0863A8AD" w14:textId="77777777" w:rsidR="00CB51D1" w:rsidRDefault="00CB51D1" w:rsidP="00261F20">
            <w:pPr>
              <w:pStyle w:val="CodeParagraph"/>
              <w:rPr>
                <w:rStyle w:val="Code"/>
              </w:rPr>
            </w:pPr>
            <w:r w:rsidRPr="004F09E4">
              <w:rPr>
                <w:rStyle w:val="Code"/>
              </w:rPr>
              <w:t xml:space="preserve">&lt;ab&gt;&lt;lb </w:t>
            </w:r>
            <w:r w:rsidRPr="004F09E4">
              <w:rPr>
                <w:rStyle w:val="Codeattribute"/>
              </w:rPr>
              <w:t>n=</w:t>
            </w:r>
            <w:r w:rsidRPr="004F09E4">
              <w:rPr>
                <w:rStyle w:val="Codevalue"/>
              </w:rPr>
              <w:t>"2"</w:t>
            </w:r>
            <w:r w:rsidRPr="004F09E4">
              <w:rPr>
                <w:rStyle w:val="Code"/>
              </w:rPr>
              <w:t>/&gt;</w:t>
            </w:r>
            <w:r w:rsidRPr="004F09E4">
              <w:rPr>
                <w:rStyle w:val="Codetext"/>
              </w:rPr>
              <w:t>śrī</w:t>
            </w:r>
            <w:r w:rsidRPr="004F09E4">
              <w:rPr>
                <w:rStyle w:val="Code"/>
              </w:rPr>
              <w:t>&lt;/ab&gt;</w:t>
            </w:r>
          </w:p>
          <w:p w14:paraId="724A997C" w14:textId="77777777" w:rsidR="00CB51D1" w:rsidRPr="00B015E6" w:rsidRDefault="00CB51D1" w:rsidP="00261F20">
            <w:pPr>
              <w:pStyle w:val="CodeParagraph"/>
              <w:rPr>
                <w:rStyle w:val="Code"/>
              </w:rPr>
            </w:pPr>
            <w:r w:rsidRPr="00B015E6">
              <w:rPr>
                <w:rStyle w:val="Code"/>
              </w:rPr>
              <w:t xml:space="preserve">&lt;lg </w:t>
            </w:r>
            <w:r w:rsidRPr="00B015E6">
              <w:rPr>
                <w:rStyle w:val="Codeattribute"/>
              </w:rPr>
              <w:t>n=</w:t>
            </w:r>
            <w:r w:rsidRPr="00B015E6">
              <w:rPr>
                <w:rStyle w:val="Codevalue"/>
              </w:rPr>
              <w:t>"</w:t>
            </w:r>
            <w:r>
              <w:rPr>
                <w:rStyle w:val="Codevalue"/>
              </w:rPr>
              <w:t>2</w:t>
            </w:r>
            <w:r w:rsidRPr="00B015E6">
              <w:rPr>
                <w:rStyle w:val="Codevalue"/>
              </w:rPr>
              <w:t>"</w:t>
            </w:r>
            <w:r w:rsidRPr="00B015E6">
              <w:rPr>
                <w:rStyle w:val="Code"/>
              </w:rPr>
              <w:t xml:space="preserve"> </w:t>
            </w:r>
            <w:r w:rsidRPr="00B015E6">
              <w:rPr>
                <w:rStyle w:val="Codeattribute"/>
              </w:rPr>
              <w:t>met=</w:t>
            </w:r>
            <w:r w:rsidRPr="00B015E6">
              <w:rPr>
                <w:rStyle w:val="Codevalue"/>
              </w:rPr>
              <w:t>"anuṣṭubh"</w:t>
            </w:r>
            <w:r w:rsidRPr="00B015E6">
              <w:rPr>
                <w:rStyle w:val="Code"/>
              </w:rPr>
              <w:t>&gt;</w:t>
            </w:r>
          </w:p>
          <w:p w14:paraId="32EF236F" w14:textId="77777777" w:rsidR="00CB51D1" w:rsidRPr="00DE4BF5" w:rsidRDefault="00CB51D1" w:rsidP="00261F20">
            <w:pPr>
              <w:pStyle w:val="CodeParagraph"/>
              <w:widowControl/>
              <w:rPr>
                <w:rStyle w:val="Code"/>
              </w:rPr>
            </w:pPr>
            <w:r w:rsidRPr="00DE4BF5">
              <w:rPr>
                <w:rStyle w:val="Code"/>
              </w:rPr>
              <w:t xml:space="preserve">  &lt;l </w:t>
            </w:r>
            <w:r w:rsidRPr="00DE4BF5">
              <w:rPr>
                <w:rStyle w:val="Codeattribute"/>
              </w:rPr>
              <w:t>n=</w:t>
            </w:r>
            <w:r w:rsidRPr="00DE4BF5">
              <w:rPr>
                <w:rStyle w:val="Codevalue"/>
              </w:rPr>
              <w:t>"a"</w:t>
            </w:r>
            <w:r w:rsidRPr="00DE4BF5">
              <w:rPr>
                <w:rStyle w:val="Code"/>
              </w:rPr>
              <w:t>&gt;</w:t>
            </w:r>
            <w:r w:rsidRPr="00DE4BF5">
              <w:rPr>
                <w:rStyle w:val="Codetext"/>
              </w:rPr>
              <w:t>prabhāsomeśvaraḥ śrīmān·</w:t>
            </w:r>
            <w:r w:rsidRPr="00DE4BF5">
              <w:rPr>
                <w:rStyle w:val="Code"/>
              </w:rPr>
              <w:t>&lt;/l&gt;</w:t>
            </w:r>
          </w:p>
          <w:p w14:paraId="1B2F16B1" w14:textId="77777777" w:rsidR="00CB51D1" w:rsidRPr="00DE4BF5" w:rsidRDefault="00CB51D1" w:rsidP="00261F20">
            <w:pPr>
              <w:pStyle w:val="CodeParagraph"/>
              <w:widowControl/>
              <w:rPr>
                <w:rStyle w:val="Codetext"/>
              </w:rPr>
            </w:pPr>
            <w:r w:rsidRPr="00DE4BF5">
              <w:rPr>
                <w:rStyle w:val="Codetext"/>
              </w:rPr>
              <w:t xml:space="preserve">  ...</w:t>
            </w:r>
          </w:p>
          <w:p w14:paraId="78865512" w14:textId="77777777" w:rsidR="00CB51D1" w:rsidRPr="00DD7CCF" w:rsidRDefault="00CB51D1" w:rsidP="00261F20">
            <w:pPr>
              <w:pStyle w:val="CodeParagraph"/>
            </w:pPr>
            <w:r w:rsidRPr="00DE4BF5">
              <w:rPr>
                <w:rStyle w:val="Code"/>
              </w:rPr>
              <w:t>&lt;/lg&gt;</w:t>
            </w:r>
          </w:p>
        </w:tc>
      </w:tr>
      <w:tr w:rsidR="00CB51D1" w:rsidRPr="002E7083" w14:paraId="18A84455" w14:textId="77777777" w:rsidTr="00261F20">
        <w:tc>
          <w:tcPr>
            <w:tcW w:w="5000" w:type="pct"/>
          </w:tcPr>
          <w:p w14:paraId="7C68FE71" w14:textId="77777777" w:rsidR="00CB51D1" w:rsidRDefault="00CB51D1" w:rsidP="00261F20">
            <w:pPr>
              <w:pStyle w:val="TableNote"/>
              <w:rPr>
                <w:lang w:eastAsia="zh-TW" w:bidi="hi-IN"/>
              </w:rPr>
            </w:pPr>
            <w:r>
              <w:rPr>
                <w:lang w:eastAsia="zh-TW" w:bidi="hi-IN"/>
              </w:rPr>
              <w:t xml:space="preserve">the composer or the engraver felt the need to add the honorific </w:t>
            </w:r>
            <w:r w:rsidRPr="004F09E4">
              <w:rPr>
                <w:rStyle w:val="Foreign"/>
                <w:lang w:eastAsia="zh-TW" w:bidi="hi-IN"/>
              </w:rPr>
              <w:t>śrī</w:t>
            </w:r>
            <w:r>
              <w:rPr>
                <w:lang w:eastAsia="zh-TW" w:bidi="hi-IN"/>
              </w:rPr>
              <w:t xml:space="preserve"> before the name of the deity, but the stanza’s metre would be disrupted by this addition</w:t>
            </w:r>
          </w:p>
          <w:p w14:paraId="62F629A3" w14:textId="77777777" w:rsidR="00CB51D1" w:rsidRPr="00B015E6" w:rsidRDefault="00CB51D1" w:rsidP="00261F20">
            <w:pPr>
              <w:pStyle w:val="TableNote"/>
              <w:rPr>
                <w:rStyle w:val="Code"/>
                <w:rFonts w:ascii="Arial" w:hAnsi="Arial" w:cs="Arial"/>
                <w:noProof w:val="0"/>
                <w:color w:val="auto"/>
                <w:sz w:val="18"/>
                <w:szCs w:val="18"/>
                <w:shd w:val="clear" w:color="auto" w:fill="auto"/>
                <w:lang w:eastAsia="zh-TW" w:bidi="hi-IN"/>
              </w:rPr>
            </w:pPr>
            <w:r w:rsidRPr="004F09E4">
              <w:rPr>
                <w:rStyle w:val="Foreign"/>
                <w:lang w:eastAsia="zh-TW" w:bidi="hi-IN"/>
              </w:rPr>
              <w:t>śrī</w:t>
            </w:r>
            <w:r>
              <w:rPr>
                <w:lang w:eastAsia="zh-TW" w:bidi="hi-IN"/>
              </w:rPr>
              <w:t xml:space="preserve"> is therefore encoded in a separate prose container before the stanza</w:t>
            </w:r>
          </w:p>
        </w:tc>
      </w:tr>
    </w:tbl>
    <w:p w14:paraId="3948A81F" w14:textId="77777777" w:rsidR="00C02B8C" w:rsidRPr="00DD7CCF" w:rsidRDefault="004D2E67" w:rsidP="00D4342A">
      <w:pPr>
        <w:pStyle w:val="Cmsor2"/>
      </w:pPr>
      <w:r w:rsidRPr="00DD7CCF">
        <w:lastRenderedPageBreak/>
        <w:t>Encoding Correction</w:t>
      </w:r>
      <w:bookmarkEnd w:id="382"/>
      <w:bookmarkEnd w:id="383"/>
    </w:p>
    <w:p w14:paraId="33667352" w14:textId="77777777" w:rsidR="00C02B8C" w:rsidRPr="00DD7CCF" w:rsidRDefault="004D2E67" w:rsidP="00D4342A">
      <w:pPr>
        <w:pStyle w:val="Cmsor3"/>
      </w:pPr>
      <w:bookmarkStart w:id="386" w:name="_tebtz9jasa9y" w:colFirst="0" w:colLast="0"/>
      <w:bookmarkStart w:id="387" w:name="_Ref43988218"/>
      <w:bookmarkStart w:id="388" w:name="_Toc74733497"/>
      <w:bookmarkEnd w:id="386"/>
      <w:r w:rsidRPr="00DD7CCF">
        <w:t>Flagging erroneous and uninterpretable text</w:t>
      </w:r>
      <w:bookmarkEnd w:id="387"/>
      <w:bookmarkEnd w:id="388"/>
    </w:p>
    <w:p w14:paraId="7C62E441" w14:textId="77777777" w:rsidR="00C02B8C" w:rsidRPr="00DD7CCF" w:rsidRDefault="004D2E67" w:rsidP="00E2714A">
      <w:pPr>
        <w:pStyle w:val="Lista"/>
      </w:pPr>
      <w:r w:rsidRPr="005D2B22">
        <w:rPr>
          <w:b/>
          <w:bCs/>
        </w:rPr>
        <w:t>to flag items</w:t>
      </w:r>
      <w:r w:rsidRPr="00DD7CCF">
        <w:t xml:space="preserve"> without correction, wrap the relevant characters with the element </w:t>
      </w:r>
      <w:r w:rsidRPr="00DD7CCF">
        <w:rPr>
          <w:rStyle w:val="Code"/>
        </w:rPr>
        <w:t>&lt;sic&gt;</w:t>
      </w:r>
    </w:p>
    <w:p w14:paraId="78DB9F26" w14:textId="77777777" w:rsidR="00C02B8C" w:rsidRPr="00DD7CCF" w:rsidRDefault="004D2E67" w:rsidP="00E2714A">
      <w:pPr>
        <w:pStyle w:val="Lista2"/>
      </w:pPr>
      <w:r w:rsidRPr="00DD7CCF">
        <w:t>by EpiDoc convention, this markup is used for text that is legible but does not seem intelligible</w:t>
      </w:r>
    </w:p>
    <w:p w14:paraId="1C7579A8" w14:textId="77777777" w:rsidR="00C02B8C" w:rsidRPr="00DD7CCF" w:rsidRDefault="004D2E67" w:rsidP="00E2714A">
      <w:pPr>
        <w:pStyle w:val="Lista3"/>
      </w:pPr>
      <w:r w:rsidRPr="00DD7CCF">
        <w:t>uninterpretable tentative readings of mostly unclear characters do not require flagging in this way, but it is permitted to flag a segment of text that includes unclear characters</w:t>
      </w:r>
    </w:p>
    <w:p w14:paraId="61C8D774" w14:textId="77777777" w:rsidR="00C02B8C" w:rsidRPr="00DD7CCF" w:rsidRDefault="003A541C" w:rsidP="00E2714A">
      <w:pPr>
        <w:pStyle w:val="Lista"/>
      </w:pPr>
      <w:r w:rsidRPr="00DD7CCF">
        <w:t>for example,</w:t>
      </w:r>
    </w:p>
    <w:p w14:paraId="70FE6A89" w14:textId="77777777" w:rsidR="00C02B8C" w:rsidRPr="00DD7CCF" w:rsidRDefault="004D2E67" w:rsidP="00E2714A">
      <w:pPr>
        <w:pStyle w:val="Lista2"/>
      </w:pPr>
      <w:r w:rsidRPr="00DD7CCF">
        <w:rPr>
          <w:rStyle w:val="Codetext"/>
        </w:rPr>
        <w:t>mahār</w:t>
      </w:r>
      <w:r w:rsidRPr="00DD7CCF">
        <w:rPr>
          <w:rStyle w:val="Code"/>
        </w:rPr>
        <w:t>&lt;sic&gt;</w:t>
      </w:r>
      <w:r w:rsidRPr="00DD7CCF">
        <w:rPr>
          <w:rStyle w:val="Codetext"/>
        </w:rPr>
        <w:t>a</w:t>
      </w:r>
      <w:r w:rsidRPr="00DD7CCF">
        <w:rPr>
          <w:rStyle w:val="Code"/>
        </w:rPr>
        <w:t>&lt;/sic&gt;</w:t>
      </w:r>
      <w:r w:rsidRPr="00DD7CCF">
        <w:rPr>
          <w:rStyle w:val="Codetext"/>
        </w:rPr>
        <w:t>ja</w:t>
      </w:r>
      <w:r w:rsidRPr="00DD7CCF">
        <w:t xml:space="preserve"> </w:t>
      </w:r>
      <w:r w:rsidRPr="00E24F87">
        <w:rPr>
          <w:noProof/>
        </w:rPr>
        <w:t>(</w:t>
      </w:r>
      <w:r w:rsidRPr="00DD7CCF">
        <w:rPr>
          <w:rStyle w:val="Foreign"/>
        </w:rPr>
        <w:t>ā</w:t>
      </w:r>
      <w:r w:rsidRPr="00DD7CCF">
        <w:t xml:space="preserve"> would be correct)</w:t>
      </w:r>
    </w:p>
    <w:p w14:paraId="6B49EB19" w14:textId="77777777" w:rsidR="00C02B8C" w:rsidRPr="00DD7CCF" w:rsidRDefault="004D2E67" w:rsidP="00E2714A">
      <w:pPr>
        <w:pStyle w:val="Lista2"/>
      </w:pPr>
      <w:r w:rsidRPr="00DD7CCF">
        <w:rPr>
          <w:rStyle w:val="Code"/>
        </w:rPr>
        <w:t>&lt;sic&gt;</w:t>
      </w:r>
      <w:r w:rsidRPr="00DD7CCF">
        <w:rPr>
          <w:rStyle w:val="Codetext"/>
        </w:rPr>
        <w:t>marnta kali-kulanām</w:t>
      </w:r>
      <w:r w:rsidRPr="00DD7CCF">
        <w:rPr>
          <w:rStyle w:val="Code"/>
        </w:rPr>
        <w:t>&lt;/sic&gt;</w:t>
      </w:r>
      <w:r w:rsidRPr="00DD7CCF">
        <w:t xml:space="preserve"> </w:t>
      </w:r>
      <w:r w:rsidRPr="00E24F87">
        <w:rPr>
          <w:noProof/>
        </w:rPr>
        <w:t>(</w:t>
      </w:r>
      <w:r w:rsidRPr="00DD7CCF">
        <w:t>uninterpretable)</w:t>
      </w:r>
    </w:p>
    <w:p w14:paraId="0DCD1C7D" w14:textId="77777777" w:rsidR="00C02B8C" w:rsidRPr="00DD7CCF" w:rsidRDefault="004D2E67" w:rsidP="00D4342A">
      <w:pPr>
        <w:pStyle w:val="Cmsor3"/>
      </w:pPr>
      <w:bookmarkStart w:id="389" w:name="_wc8w2ovzvy8k" w:colFirst="0" w:colLast="0"/>
      <w:bookmarkStart w:id="390" w:name="_Ref43988258"/>
      <w:bookmarkStart w:id="391" w:name="_Toc74733498"/>
      <w:bookmarkEnd w:id="389"/>
      <w:r w:rsidRPr="00DD7CCF">
        <w:t>Correcting erroneous text</w:t>
      </w:r>
      <w:bookmarkEnd w:id="390"/>
      <w:bookmarkEnd w:id="391"/>
    </w:p>
    <w:p w14:paraId="10CAAB60" w14:textId="77777777" w:rsidR="00C02B8C" w:rsidRPr="00DD7CCF" w:rsidRDefault="004D2E67" w:rsidP="00E2714A">
      <w:pPr>
        <w:pStyle w:val="Lista"/>
      </w:pPr>
      <w:r w:rsidRPr="005D2B22">
        <w:rPr>
          <w:b/>
          <w:bCs/>
        </w:rPr>
        <w:t>to correct</w:t>
      </w:r>
      <w:r w:rsidRPr="00DD7CCF">
        <w:t xml:space="preserve"> scribal errors </w:t>
      </w:r>
      <w:r w:rsidRPr="005D2B22">
        <w:rPr>
          <w:b/>
          <w:bCs/>
        </w:rPr>
        <w:t>by substitution</w:t>
      </w:r>
      <w:r w:rsidRPr="00DD7CCF">
        <w:t>,</w:t>
      </w:r>
    </w:p>
    <w:p w14:paraId="4A1D2BAF" w14:textId="77777777" w:rsidR="00C02B8C" w:rsidRPr="00DD7CCF" w:rsidRDefault="004D2E67" w:rsidP="00E2714A">
      <w:pPr>
        <w:pStyle w:val="Lista2"/>
      </w:pPr>
      <w:r w:rsidRPr="00DD7CCF">
        <w:t xml:space="preserve">flag the original text with </w:t>
      </w:r>
      <w:r w:rsidRPr="00DD7CCF">
        <w:rPr>
          <w:rStyle w:val="Code"/>
        </w:rPr>
        <w:t>&lt;sic&gt;</w:t>
      </w:r>
      <w:r w:rsidRPr="00DD7CCF">
        <w:t xml:space="preserve"> as above</w:t>
      </w:r>
    </w:p>
    <w:p w14:paraId="5C21C00C" w14:textId="77777777" w:rsidR="00C02B8C" w:rsidRPr="00DD7CCF" w:rsidRDefault="004D2E67" w:rsidP="00E2714A">
      <w:pPr>
        <w:pStyle w:val="Lista2"/>
      </w:pPr>
      <w:r w:rsidRPr="00DD7CCF">
        <w:t xml:space="preserve">add the corrected alternative directly after this, wrapped in the element </w:t>
      </w:r>
      <w:r w:rsidRPr="00DD7CCF">
        <w:rPr>
          <w:rStyle w:val="Code"/>
        </w:rPr>
        <w:t>&lt;corr&gt;</w:t>
      </w:r>
    </w:p>
    <w:p w14:paraId="15D186A5" w14:textId="77777777" w:rsidR="00C02B8C" w:rsidRPr="00DD7CCF" w:rsidRDefault="004D2E67" w:rsidP="00E2714A">
      <w:pPr>
        <w:pStyle w:val="Lista2"/>
      </w:pPr>
      <w:r w:rsidRPr="00DD7CCF">
        <w:t xml:space="preserve">and wrap both these elements in the element </w:t>
      </w:r>
      <w:r w:rsidRPr="00DD7CCF">
        <w:rPr>
          <w:rStyle w:val="Code"/>
        </w:rPr>
        <w:t>&lt;choice&gt;</w:t>
      </w:r>
    </w:p>
    <w:p w14:paraId="22272C34" w14:textId="77777777" w:rsidR="00C02B8C" w:rsidRPr="00DD7CCF" w:rsidRDefault="003A541C" w:rsidP="00E2714A">
      <w:pPr>
        <w:pStyle w:val="Lista"/>
      </w:pPr>
      <w:r w:rsidRPr="00DD7CCF">
        <w:t>for example,</w:t>
      </w:r>
    </w:p>
    <w:p w14:paraId="53D78C93" w14:textId="77777777" w:rsidR="00C02B8C" w:rsidRPr="00DD7CCF" w:rsidRDefault="004D2E67" w:rsidP="00E2714A">
      <w:pPr>
        <w:pStyle w:val="Lista2"/>
      </w:pPr>
      <w:r w:rsidRPr="00DD7CCF">
        <w:rPr>
          <w:rStyle w:val="Codetext"/>
        </w:rPr>
        <w:t>mahār</w:t>
      </w:r>
      <w:r w:rsidRPr="00DD7CCF">
        <w:rPr>
          <w:rStyle w:val="Code"/>
        </w:rPr>
        <w:t>&lt;choice&gt;&lt;sic&gt;</w:t>
      </w:r>
      <w:r w:rsidRPr="00DD7CCF">
        <w:rPr>
          <w:rStyle w:val="Codetext"/>
        </w:rPr>
        <w:t>a</w:t>
      </w:r>
      <w:r w:rsidRPr="00DD7CCF">
        <w:rPr>
          <w:rStyle w:val="Code"/>
        </w:rPr>
        <w:t>&lt;/sic&gt;&lt;corr&gt;</w:t>
      </w:r>
      <w:r w:rsidRPr="00DD7CCF">
        <w:rPr>
          <w:rStyle w:val="Codetext"/>
        </w:rPr>
        <w:t>ā</w:t>
      </w:r>
      <w:r w:rsidRPr="00DD7CCF">
        <w:rPr>
          <w:rStyle w:val="Code"/>
        </w:rPr>
        <w:t>&lt;/corr&gt;&lt;/choice&gt;</w:t>
      </w:r>
      <w:r w:rsidRPr="00DD7CCF">
        <w:rPr>
          <w:rStyle w:val="Codetext"/>
        </w:rPr>
        <w:t>ja</w:t>
      </w:r>
      <w:r w:rsidRPr="00DD7CCF">
        <w:t xml:space="preserve"> </w:t>
      </w:r>
      <w:r w:rsidRPr="00E24F87">
        <w:rPr>
          <w:noProof/>
        </w:rPr>
        <w:t>(</w:t>
      </w:r>
      <w:r w:rsidRPr="00DD7CCF">
        <w:rPr>
          <w:rStyle w:val="Foreign"/>
        </w:rPr>
        <w:t>a</w:t>
      </w:r>
      <w:r w:rsidRPr="00DD7CCF">
        <w:t xml:space="preserve"> corrected to </w:t>
      </w:r>
      <w:r w:rsidRPr="00DD7CCF">
        <w:rPr>
          <w:rStyle w:val="Foreign"/>
        </w:rPr>
        <w:t>ā</w:t>
      </w:r>
      <w:r w:rsidRPr="00DD7CCF">
        <w:t>)</w:t>
      </w:r>
    </w:p>
    <w:p w14:paraId="0F38BA66" w14:textId="77777777" w:rsidR="00C02B8C" w:rsidRPr="00DD7CCF" w:rsidRDefault="004D2E67" w:rsidP="00E2714A">
      <w:pPr>
        <w:pStyle w:val="Lista"/>
      </w:pPr>
      <w:r w:rsidRPr="00DD7CCF">
        <w:t xml:space="preserve">when correcting by substitution, keep in mind that it must always be possible to produce the received text by ignoring the segment tagged with </w:t>
      </w:r>
      <w:r w:rsidRPr="00DD7CCF">
        <w:rPr>
          <w:rStyle w:val="Code"/>
        </w:rPr>
        <w:t>&lt;corr&gt;</w:t>
      </w:r>
      <w:r w:rsidRPr="00DD7CCF">
        <w:t xml:space="preserve"> and, vice versa, to produce the corrected text by ignoring the segment tagged with </w:t>
      </w:r>
      <w:r w:rsidRPr="00DD7CCF">
        <w:rPr>
          <w:rStyle w:val="Code"/>
        </w:rPr>
        <w:t>&lt;sic&gt;</w:t>
      </w:r>
    </w:p>
    <w:p w14:paraId="0E538A1D" w14:textId="77777777" w:rsidR="00C02B8C" w:rsidRPr="00DD7CCF" w:rsidRDefault="004D2E67" w:rsidP="00E2714A">
      <w:pPr>
        <w:pStyle w:val="Lista2"/>
      </w:pPr>
      <w:r w:rsidRPr="00DD7CCF">
        <w:t xml:space="preserve">thus, when for example encoding a correction of </w:t>
      </w:r>
      <w:r w:rsidRPr="00DD7CCF">
        <w:rPr>
          <w:rStyle w:val="Foreign"/>
        </w:rPr>
        <w:t>pautrā</w:t>
      </w:r>
      <w:r w:rsidRPr="00DD7CCF">
        <w:t xml:space="preserve"> to </w:t>
      </w:r>
      <w:r w:rsidRPr="00DD7CCF">
        <w:rPr>
          <w:rStyle w:val="Foreign"/>
        </w:rPr>
        <w:t>pautraḥ</w:t>
      </w:r>
      <w:r w:rsidRPr="00DD7CCF">
        <w:t xml:space="preserve">, each of the following are </w:t>
      </w:r>
      <w:r w:rsidRPr="00CD25A4">
        <w:rPr>
          <w:b/>
          <w:bCs/>
        </w:rPr>
        <w:t>incorrect</w:t>
      </w:r>
      <w:r w:rsidRPr="00DD7CCF">
        <w:t>:</w:t>
      </w:r>
    </w:p>
    <w:p w14:paraId="35E630B6" w14:textId="77777777" w:rsidR="00C02B8C" w:rsidRPr="00DD7CCF" w:rsidRDefault="004D2E67" w:rsidP="00E2714A">
      <w:pPr>
        <w:pStyle w:val="Lista3"/>
      </w:pPr>
      <w:r w:rsidRPr="00DD7CCF">
        <w:rPr>
          <w:rStyle w:val="Codetext"/>
        </w:rPr>
        <w:t>pautr</w:t>
      </w:r>
      <w:r w:rsidRPr="00DD7CCF">
        <w:rPr>
          <w:rStyle w:val="Code"/>
        </w:rPr>
        <w:t>&lt;choice&gt;&lt;sic&gt;</w:t>
      </w:r>
      <w:r w:rsidRPr="00DD7CCF">
        <w:rPr>
          <w:rStyle w:val="Codetext"/>
        </w:rPr>
        <w:t>ā</w:t>
      </w:r>
      <w:r w:rsidRPr="00DD7CCF">
        <w:rPr>
          <w:rStyle w:val="Code"/>
        </w:rPr>
        <w:t>&lt;/sic&gt;&lt;corr&gt;</w:t>
      </w:r>
      <w:r w:rsidRPr="00DD7CCF">
        <w:rPr>
          <w:rStyle w:val="Codetext"/>
        </w:rPr>
        <w:t>a</w:t>
      </w:r>
      <w:r w:rsidRPr="00DD7CCF">
        <w:rPr>
          <w:rStyle w:val="Code"/>
        </w:rPr>
        <w:t>&lt;/corr&gt;&lt;/choice&gt;</w:t>
      </w:r>
      <w:r w:rsidRPr="00DD7CCF">
        <w:rPr>
          <w:rStyle w:val="Codetext"/>
        </w:rPr>
        <w:t>ḥ</w:t>
      </w:r>
      <w:r w:rsidRPr="00DD7CCF">
        <w:t xml:space="preserve"> </w:t>
      </w:r>
      <w:r w:rsidRPr="00E24F87">
        <w:rPr>
          <w:noProof/>
        </w:rPr>
        <w:t>(</w:t>
      </w:r>
      <w:r w:rsidRPr="00DD7CCF">
        <w:t xml:space="preserve">this encodes a correction of </w:t>
      </w:r>
      <w:r w:rsidRPr="00DD7CCF">
        <w:rPr>
          <w:rStyle w:val="Foreign"/>
        </w:rPr>
        <w:t>pautrāḥ</w:t>
      </w:r>
      <w:r w:rsidRPr="00DD7CCF">
        <w:t xml:space="preserve"> to </w:t>
      </w:r>
      <w:r w:rsidRPr="00DD7CCF">
        <w:rPr>
          <w:rStyle w:val="Foreign"/>
        </w:rPr>
        <w:t>pautraḥ</w:t>
      </w:r>
      <w:r w:rsidRPr="00DD7CCF">
        <w:t>)</w:t>
      </w:r>
    </w:p>
    <w:p w14:paraId="5AE7761B" w14:textId="77777777" w:rsidR="00C02B8C" w:rsidRPr="00DD7CCF" w:rsidRDefault="004D2E67" w:rsidP="00E2714A">
      <w:pPr>
        <w:pStyle w:val="Lista3"/>
      </w:pPr>
      <w:r w:rsidRPr="00DD7CCF">
        <w:rPr>
          <w:rStyle w:val="Codetext"/>
        </w:rPr>
        <w:t>pautr</w:t>
      </w:r>
      <w:r w:rsidRPr="00DD7CCF">
        <w:rPr>
          <w:rStyle w:val="Code"/>
        </w:rPr>
        <w:t>&lt;choice&gt;&lt;sic&gt;</w:t>
      </w:r>
      <w:r w:rsidRPr="00DD7CCF">
        <w:rPr>
          <w:rStyle w:val="Codetext"/>
        </w:rPr>
        <w:t>ā</w:t>
      </w:r>
      <w:r w:rsidRPr="00DD7CCF">
        <w:rPr>
          <w:rStyle w:val="Code"/>
        </w:rPr>
        <w:t>&lt;/sic&gt;&lt;corr&gt;</w:t>
      </w:r>
      <w:r w:rsidRPr="00DD7CCF">
        <w:rPr>
          <w:rStyle w:val="Codetext"/>
        </w:rPr>
        <w:t>raḥ</w:t>
      </w:r>
      <w:r w:rsidRPr="00DD7CCF">
        <w:rPr>
          <w:rStyle w:val="Code"/>
        </w:rPr>
        <w:t>&lt;/corr&gt;&lt;/choice&gt;</w:t>
      </w:r>
      <w:r w:rsidRPr="00DD7CCF">
        <w:t xml:space="preserve"> </w:t>
      </w:r>
      <w:r w:rsidRPr="00E24F87">
        <w:rPr>
          <w:noProof/>
        </w:rPr>
        <w:t>(</w:t>
      </w:r>
      <w:r w:rsidRPr="00DD7CCF">
        <w:t xml:space="preserve">this encodes a correction of </w:t>
      </w:r>
      <w:r w:rsidRPr="00DD7CCF">
        <w:rPr>
          <w:rStyle w:val="Foreign"/>
        </w:rPr>
        <w:t>pautrā</w:t>
      </w:r>
      <w:r w:rsidRPr="00DD7CCF">
        <w:t xml:space="preserve"> to </w:t>
      </w:r>
      <w:r w:rsidRPr="00DD7CCF">
        <w:rPr>
          <w:rStyle w:val="Foreign"/>
        </w:rPr>
        <w:t>pautrraḥ</w:t>
      </w:r>
      <w:r w:rsidRPr="00DD7CCF">
        <w:t>)</w:t>
      </w:r>
    </w:p>
    <w:p w14:paraId="7CAAC84A" w14:textId="77777777" w:rsidR="00C02B8C" w:rsidRPr="00DD7CCF" w:rsidRDefault="004D2E67" w:rsidP="00E2714A">
      <w:pPr>
        <w:pStyle w:val="Lista3"/>
      </w:pPr>
      <w:r w:rsidRPr="00DD7CCF">
        <w:rPr>
          <w:rStyle w:val="Codetext"/>
        </w:rPr>
        <w:t>paut</w:t>
      </w:r>
      <w:r w:rsidRPr="00DD7CCF">
        <w:rPr>
          <w:rStyle w:val="Code"/>
        </w:rPr>
        <w:t>&lt;choice&gt;&lt;sic&gt;</w:t>
      </w:r>
      <w:r w:rsidRPr="00DD7CCF">
        <w:rPr>
          <w:rStyle w:val="Codetext"/>
        </w:rPr>
        <w:t>rā</w:t>
      </w:r>
      <w:r w:rsidRPr="00DD7CCF">
        <w:rPr>
          <w:rStyle w:val="Code"/>
        </w:rPr>
        <w:t>&lt;/sic&gt;&lt;corr&gt;</w:t>
      </w:r>
      <w:r w:rsidRPr="00DD7CCF">
        <w:rPr>
          <w:rStyle w:val="Codetext"/>
        </w:rPr>
        <w:t>aḥ</w:t>
      </w:r>
      <w:r w:rsidRPr="00DD7CCF">
        <w:rPr>
          <w:rStyle w:val="Code"/>
        </w:rPr>
        <w:t>&lt;/corr&gt;&lt;/choice&gt;</w:t>
      </w:r>
      <w:r w:rsidRPr="00DD7CCF">
        <w:t xml:space="preserve"> </w:t>
      </w:r>
      <w:r w:rsidRPr="00E24F87">
        <w:rPr>
          <w:noProof/>
        </w:rPr>
        <w:t>(</w:t>
      </w:r>
      <w:r w:rsidRPr="00DD7CCF">
        <w:t xml:space="preserve">this encodes a correction of </w:t>
      </w:r>
      <w:r w:rsidRPr="00DD7CCF">
        <w:rPr>
          <w:rStyle w:val="Foreign"/>
        </w:rPr>
        <w:t>pautrā</w:t>
      </w:r>
      <w:r w:rsidRPr="00DD7CCF">
        <w:t xml:space="preserve"> to </w:t>
      </w:r>
      <w:r w:rsidRPr="00DD7CCF">
        <w:rPr>
          <w:rStyle w:val="Foreign"/>
        </w:rPr>
        <w:t>pautaḥ</w:t>
      </w:r>
      <w:r w:rsidRPr="00DD7CCF">
        <w:t>)</w:t>
      </w:r>
    </w:p>
    <w:p w14:paraId="3ED2C0F5" w14:textId="22EEEA54" w:rsidR="00C02B8C" w:rsidRPr="00DD7CCF" w:rsidRDefault="004D2E67" w:rsidP="00D4342A">
      <w:pPr>
        <w:pStyle w:val="Cmsor3"/>
      </w:pPr>
      <w:bookmarkStart w:id="392" w:name="_26gcps9vrjkt" w:colFirst="0" w:colLast="0"/>
      <w:bookmarkStart w:id="393" w:name="_Ref43988286"/>
      <w:bookmarkStart w:id="394" w:name="_Toc74733499"/>
      <w:bookmarkEnd w:id="392"/>
      <w:r w:rsidRPr="00DD7CCF">
        <w:t>Editorial deletion</w:t>
      </w:r>
      <w:bookmarkEnd w:id="393"/>
      <w:bookmarkEnd w:id="394"/>
      <w:r w:rsidR="00B900E5">
        <w:t xml:space="preserve"> (suppression)</w:t>
      </w:r>
    </w:p>
    <w:p w14:paraId="36415D6F" w14:textId="7FE426C4" w:rsidR="00C02B8C" w:rsidRPr="00DD7CCF" w:rsidRDefault="004D2E67" w:rsidP="00E2714A">
      <w:pPr>
        <w:pStyle w:val="Lista"/>
      </w:pPr>
      <w:r w:rsidRPr="00DD7CCF">
        <w:t xml:space="preserve">where you find that one or more </w:t>
      </w:r>
      <w:r w:rsidR="00B900E5">
        <w:t xml:space="preserve">unnecessary </w:t>
      </w:r>
      <w:r w:rsidRPr="00DD7CCF">
        <w:t xml:space="preserve">characters were </w:t>
      </w:r>
      <w:r w:rsidRPr="005D2B22">
        <w:rPr>
          <w:b/>
          <w:bCs/>
        </w:rPr>
        <w:t>erroneously added</w:t>
      </w:r>
      <w:r w:rsidRPr="00DD7CCF">
        <w:t xml:space="preserve"> by the scribe, and </w:t>
      </w:r>
      <w:r w:rsidR="00B900E5">
        <w:t>the text can be corrected</w:t>
      </w:r>
      <w:r w:rsidRPr="00DD7CCF">
        <w:t xml:space="preserve"> by suppressing the superfluous segment </w:t>
      </w:r>
      <w:r w:rsidRPr="00E24F87">
        <w:rPr>
          <w:noProof/>
        </w:rPr>
        <w:t>(</w:t>
      </w:r>
      <w:r w:rsidRPr="00DD7CCF">
        <w:t>without substituting anything else for it),</w:t>
      </w:r>
    </w:p>
    <w:p w14:paraId="04AA2A6B" w14:textId="77777777" w:rsidR="00C02B8C" w:rsidRPr="00DD7CCF" w:rsidRDefault="004D2E67" w:rsidP="00E2714A">
      <w:pPr>
        <w:pStyle w:val="Lista2"/>
      </w:pPr>
      <w:r w:rsidRPr="00DD7CCF">
        <w:t xml:space="preserve">enclose the superfluous characters in the element </w:t>
      </w:r>
      <w:r w:rsidRPr="00DD7CCF">
        <w:rPr>
          <w:rStyle w:val="Code"/>
        </w:rPr>
        <w:t>&lt;surplus&gt;</w:t>
      </w:r>
    </w:p>
    <w:p w14:paraId="0F29FC1A" w14:textId="61DAB9AF" w:rsidR="00C02B8C" w:rsidRPr="00DD7CCF" w:rsidRDefault="004D2E67" w:rsidP="00E2714A">
      <w:pPr>
        <w:pStyle w:val="Lista"/>
      </w:pPr>
      <w:r w:rsidRPr="00DD7CCF">
        <w:t xml:space="preserve">before marking up an editorial deletion, be sure that you have read and understood </w:t>
      </w:r>
      <w:r w:rsidR="003C3D87" w:rsidRPr="00DD7CCF">
        <w:t>§</w:t>
      </w:r>
      <w:r w:rsidR="0082156E" w:rsidRPr="00DD7CCF">
        <w:fldChar w:fldCharType="begin"/>
      </w:r>
      <w:r w:rsidR="0082156E" w:rsidRPr="00DD7CCF">
        <w:instrText xml:space="preserve"> REF _Ref43988467 \w \h </w:instrText>
      </w:r>
      <w:r w:rsidR="00DD7CCF">
        <w:instrText xml:space="preserve"> \* MERGEFORMAT </w:instrText>
      </w:r>
      <w:r w:rsidR="0082156E" w:rsidRPr="00DD7CCF">
        <w:fldChar w:fldCharType="separate"/>
      </w:r>
      <w:r w:rsidR="00E90D07">
        <w:t>6.2.5</w:t>
      </w:r>
      <w:r w:rsidR="0082156E" w:rsidRPr="00DD7CCF">
        <w:fldChar w:fldCharType="end"/>
      </w:r>
      <w:r w:rsidRPr="00DD7CCF">
        <w:t xml:space="preserve"> and that editorial deletion is the correct encoding in your case</w:t>
      </w:r>
    </w:p>
    <w:p w14:paraId="58B931E2" w14:textId="77777777" w:rsidR="00C02B8C" w:rsidRPr="00DD7CCF" w:rsidRDefault="004D2E67" w:rsidP="00E2714A">
      <w:pPr>
        <w:pStyle w:val="Lista"/>
      </w:pPr>
      <w:r w:rsidRPr="00DD7CCF">
        <w:t>editorial deletion should always be used to highlight instances of dittography, e.g.</w:t>
      </w:r>
    </w:p>
    <w:p w14:paraId="53BB8D08" w14:textId="77777777" w:rsidR="00C02B8C" w:rsidRPr="00DD7CCF" w:rsidRDefault="004D2E67" w:rsidP="00E2714A">
      <w:pPr>
        <w:pStyle w:val="Lista2"/>
      </w:pPr>
      <w:r w:rsidRPr="00DD7CCF">
        <w:rPr>
          <w:rStyle w:val="Codetext"/>
        </w:rPr>
        <w:t>naika-samara-śata</w:t>
      </w:r>
      <w:r w:rsidRPr="00DD7CCF">
        <w:rPr>
          <w:rStyle w:val="Code"/>
        </w:rPr>
        <w:t>&lt;surplus&gt;</w:t>
      </w:r>
      <w:r w:rsidRPr="00DD7CCF">
        <w:rPr>
          <w:rStyle w:val="Codetext"/>
        </w:rPr>
        <w:t>ta</w:t>
      </w:r>
      <w:r w:rsidRPr="00DD7CCF">
        <w:rPr>
          <w:rStyle w:val="Code"/>
        </w:rPr>
        <w:t>&lt;/surplus&gt;</w:t>
      </w:r>
      <w:r w:rsidRPr="00DD7CCF">
        <w:rPr>
          <w:rStyle w:val="Codetext"/>
        </w:rPr>
        <w:t>vijayinā</w:t>
      </w:r>
      <w:r w:rsidRPr="00DD7CCF">
        <w:t xml:space="preserve"> </w:t>
      </w:r>
      <w:r w:rsidRPr="00E24F87">
        <w:rPr>
          <w:noProof/>
        </w:rPr>
        <w:t>(</w:t>
      </w:r>
      <w:r w:rsidRPr="00DD7CCF">
        <w:rPr>
          <w:rStyle w:val="Foreign"/>
        </w:rPr>
        <w:t>śatata</w:t>
      </w:r>
      <w:r w:rsidRPr="00DD7CCF">
        <w:t xml:space="preserve"> was inscribed instead of </w:t>
      </w:r>
      <w:r w:rsidRPr="00DD7CCF">
        <w:rPr>
          <w:rStyle w:val="Foreign"/>
        </w:rPr>
        <w:t>śata</w:t>
      </w:r>
      <w:r w:rsidRPr="00DD7CCF">
        <w:t>)</w:t>
      </w:r>
    </w:p>
    <w:p w14:paraId="5D1E5541" w14:textId="77777777" w:rsidR="00C02B8C" w:rsidRPr="00DD7CCF" w:rsidRDefault="004D2E67" w:rsidP="00E2714A">
      <w:pPr>
        <w:pStyle w:val="Lista2"/>
      </w:pPr>
      <w:r w:rsidRPr="00DD7CCF">
        <w:rPr>
          <w:rStyle w:val="Codetext"/>
        </w:rPr>
        <w:t xml:space="preserve">veda-vyāsena vyāsena </w:t>
      </w:r>
      <w:r w:rsidRPr="00DD7CCF">
        <w:rPr>
          <w:rStyle w:val="Code"/>
        </w:rPr>
        <w:t>&lt;surplus&gt;</w:t>
      </w:r>
      <w:r w:rsidRPr="00DD7CCF">
        <w:rPr>
          <w:rStyle w:val="Codetext"/>
        </w:rPr>
        <w:t>vyāsena</w:t>
      </w:r>
      <w:r w:rsidRPr="00DD7CCF">
        <w:rPr>
          <w:rStyle w:val="Code"/>
        </w:rPr>
        <w:t>&lt;/surplus&gt;</w:t>
      </w:r>
      <w:r w:rsidRPr="00DD7CCF">
        <w:t xml:space="preserve"> </w:t>
      </w:r>
      <w:r w:rsidRPr="00E24F87">
        <w:rPr>
          <w:noProof/>
        </w:rPr>
        <w:t>(</w:t>
      </w:r>
      <w:r w:rsidRPr="00DD7CCF">
        <w:t xml:space="preserve">three iterations of </w:t>
      </w:r>
      <w:r w:rsidRPr="00DD7CCF">
        <w:rPr>
          <w:rStyle w:val="Foreign"/>
        </w:rPr>
        <w:t>vyāsena</w:t>
      </w:r>
      <w:r w:rsidRPr="00DD7CCF">
        <w:t xml:space="preserve"> where two iterations are correct)</w:t>
      </w:r>
    </w:p>
    <w:p w14:paraId="6FB98749" w14:textId="77777777" w:rsidR="00C02B8C" w:rsidRPr="00DD7CCF" w:rsidRDefault="004D2E67" w:rsidP="00E2714A">
      <w:pPr>
        <w:pStyle w:val="Lista"/>
      </w:pPr>
      <w:r w:rsidRPr="00DD7CCF">
        <w:t>other superfluous characters or components may, at your discretion,</w:t>
      </w:r>
    </w:p>
    <w:p w14:paraId="3B87F235" w14:textId="77777777" w:rsidR="00C02B8C" w:rsidRPr="00DD7CCF" w:rsidRDefault="004D2E67" w:rsidP="00E2714A">
      <w:pPr>
        <w:pStyle w:val="Lista2"/>
      </w:pPr>
      <w:r w:rsidRPr="00DD7CCF">
        <w:t>be deemed erroneous and corrected in this way,</w:t>
      </w:r>
    </w:p>
    <w:p w14:paraId="6963AA4D" w14:textId="77777777" w:rsidR="004F4C63" w:rsidRPr="00DD7CCF" w:rsidRDefault="004D2E67" w:rsidP="00E2714A">
      <w:pPr>
        <w:pStyle w:val="Lista3"/>
        <w:rPr>
          <w:rStyle w:val="Code"/>
        </w:rPr>
      </w:pPr>
      <w:r w:rsidRPr="00DD7CCF">
        <w:t xml:space="preserve">e.g. </w:t>
      </w:r>
      <w:r w:rsidRPr="00DD7CCF">
        <w:rPr>
          <w:rStyle w:val="Codetext"/>
        </w:rPr>
        <w:t>datta</w:t>
      </w:r>
      <w:r w:rsidRPr="00DD7CCF">
        <w:rPr>
          <w:rStyle w:val="Code"/>
        </w:rPr>
        <w:t>&lt;surplus&gt;</w:t>
      </w:r>
      <w:r w:rsidRPr="00DD7CCF">
        <w:rPr>
          <w:rStyle w:val="Codetext"/>
        </w:rPr>
        <w:t>ḥ</w:t>
      </w:r>
      <w:r w:rsidRPr="00DD7CCF">
        <w:rPr>
          <w:rStyle w:val="Code"/>
        </w:rPr>
        <w:t>&lt;/surplus&gt;</w:t>
      </w:r>
      <w:r w:rsidRPr="00DD7CCF">
        <w:rPr>
          <w:rStyle w:val="Codetext"/>
        </w:rPr>
        <w:t>s tataḥ</w:t>
      </w:r>
    </w:p>
    <w:p w14:paraId="2F893E04" w14:textId="77777777" w:rsidR="00C02B8C" w:rsidRPr="00DD7CCF" w:rsidRDefault="004D2E67" w:rsidP="00E2714A">
      <w:pPr>
        <w:pStyle w:val="Lista2"/>
      </w:pPr>
      <w:r w:rsidRPr="00DD7CCF">
        <w:t>or be considered non-standard usage and treated as such</w:t>
      </w:r>
    </w:p>
    <w:p w14:paraId="3F1CE476" w14:textId="77777777" w:rsidR="00C02B8C" w:rsidRPr="00DD7CCF" w:rsidRDefault="004D2E67" w:rsidP="00D4342A">
      <w:pPr>
        <w:pStyle w:val="Cmsor3"/>
      </w:pPr>
      <w:bookmarkStart w:id="395" w:name="_mhw0d0be1rtp" w:colFirst="0" w:colLast="0"/>
      <w:bookmarkStart w:id="396" w:name="_Ref43988316"/>
      <w:bookmarkStart w:id="397" w:name="_Toc74733500"/>
      <w:bookmarkEnd w:id="395"/>
      <w:r w:rsidRPr="00DD7CCF">
        <w:t>Editorial addition</w:t>
      </w:r>
      <w:bookmarkEnd w:id="396"/>
      <w:bookmarkEnd w:id="397"/>
    </w:p>
    <w:p w14:paraId="527567DF" w14:textId="77777777" w:rsidR="004F4C63" w:rsidRPr="00DD7CCF" w:rsidRDefault="004D2E67" w:rsidP="00E2714A">
      <w:pPr>
        <w:pStyle w:val="Lista"/>
      </w:pPr>
      <w:r w:rsidRPr="00DD7CCF">
        <w:t xml:space="preserve">where you find that one or more characters were </w:t>
      </w:r>
      <w:r w:rsidRPr="005D2B22">
        <w:rPr>
          <w:b/>
          <w:bCs/>
        </w:rPr>
        <w:t>erroneously omitted</w:t>
      </w:r>
      <w:r w:rsidRPr="00DD7CCF">
        <w:t xml:space="preserve"> by the scribe, and you correct this omission by restituting the expected segment</w:t>
      </w:r>
    </w:p>
    <w:p w14:paraId="7D1EAA27" w14:textId="1EACB6F0" w:rsidR="00C02B8C" w:rsidRPr="00DD7CCF" w:rsidRDefault="004D2E67" w:rsidP="00E2714A">
      <w:pPr>
        <w:pStyle w:val="Lista2"/>
      </w:pPr>
      <w:r w:rsidRPr="00DD7CCF">
        <w:t xml:space="preserve">wrap your editorial addition in the element </w:t>
      </w:r>
      <w:r w:rsidRPr="00DD7CCF">
        <w:rPr>
          <w:rStyle w:val="Code"/>
        </w:rPr>
        <w:t>&lt;supplied&gt;</w:t>
      </w:r>
      <w:r w:rsidRPr="00DD7CCF">
        <w:t xml:space="preserve">, using the mandatory attribute </w:t>
      </w:r>
      <w:r w:rsidR="008525C6" w:rsidRPr="008525C6">
        <w:rPr>
          <w:rStyle w:val="Codeattribute"/>
        </w:rPr>
        <w:t>@reason</w:t>
      </w:r>
      <w:r w:rsidR="008525C6" w:rsidRPr="008525C6">
        <w:t xml:space="preserve"> </w:t>
      </w:r>
      <w:r w:rsidRPr="00DD7CCF">
        <w:t xml:space="preserve">with the value </w:t>
      </w:r>
      <w:r w:rsidR="00303844" w:rsidRPr="00303844">
        <w:rPr>
          <w:rStyle w:val="Codevalue"/>
        </w:rPr>
        <w:t>"omitted"</w:t>
      </w:r>
      <w:r w:rsidRPr="00DD7CCF">
        <w:t xml:space="preserve"> to distinguish this from a restoration of a lacuna </w:t>
      </w:r>
      <w:r w:rsidRPr="00E24F87">
        <w:rPr>
          <w:noProof/>
        </w:rPr>
        <w:t>(</w:t>
      </w:r>
      <w:r w:rsidR="003C3D87" w:rsidRPr="00DD7CCF">
        <w:t>§</w:t>
      </w:r>
      <w:r w:rsidR="00FE7AC5">
        <w:fldChar w:fldCharType="begin"/>
      </w:r>
      <w:r w:rsidR="00FE7AC5">
        <w:instrText xml:space="preserve"> REF _Ref43979611 \r \h </w:instrText>
      </w:r>
      <w:r w:rsidR="00FE7AC5">
        <w:fldChar w:fldCharType="separate"/>
      </w:r>
      <w:r w:rsidR="00E90D07">
        <w:t>5.4</w:t>
      </w:r>
      <w:r w:rsidR="00FE7AC5">
        <w:fldChar w:fldCharType="end"/>
      </w:r>
      <w:r w:rsidRPr="00DD7CCF">
        <w:t>)</w:t>
      </w:r>
    </w:p>
    <w:p w14:paraId="08353EDE" w14:textId="7FD84912" w:rsidR="00FE7AC5" w:rsidRDefault="00FE7AC5" w:rsidP="00E2714A">
      <w:pPr>
        <w:pStyle w:val="Lista"/>
      </w:pPr>
      <w:r w:rsidRPr="00FE7AC5">
        <w:t>scribal omissions that you do not correct are to be encoded as per §</w:t>
      </w:r>
      <w:r w:rsidR="00A573AC">
        <w:fldChar w:fldCharType="begin"/>
      </w:r>
      <w:r w:rsidR="00A573AC">
        <w:instrText xml:space="preserve"> REF _Ref63674857 \r \h </w:instrText>
      </w:r>
      <w:r w:rsidR="00A573AC">
        <w:fldChar w:fldCharType="separate"/>
      </w:r>
      <w:r w:rsidR="00A573AC">
        <w:t>6.4</w:t>
      </w:r>
      <w:r w:rsidR="00A573AC">
        <w:fldChar w:fldCharType="end"/>
      </w:r>
      <w:r w:rsidRPr="00FE7AC5">
        <w:t>, while omissions corrected by a premodern editor on the original support are covered under §</w:t>
      </w:r>
      <w:r>
        <w:fldChar w:fldCharType="begin"/>
      </w:r>
      <w:r>
        <w:instrText xml:space="preserve"> REF _Ref43978471 \r \h </w:instrText>
      </w:r>
      <w:r>
        <w:fldChar w:fldCharType="separate"/>
      </w:r>
      <w:r w:rsidR="00E90D07">
        <w:t>4.4.2</w:t>
      </w:r>
      <w:r>
        <w:fldChar w:fldCharType="end"/>
      </w:r>
      <w:r w:rsidRPr="00FE7AC5">
        <w:t xml:space="preserve"> </w:t>
      </w:r>
    </w:p>
    <w:p w14:paraId="1C7299B3" w14:textId="238E1C32" w:rsidR="00C02B8C" w:rsidRPr="00DD7CCF" w:rsidRDefault="004D2E67" w:rsidP="00E2714A">
      <w:pPr>
        <w:pStyle w:val="Lista"/>
      </w:pPr>
      <w:r w:rsidRPr="00DD7CCF">
        <w:lastRenderedPageBreak/>
        <w:t xml:space="preserve">before marking up an editorial addition, be sure that you have read and understood </w:t>
      </w:r>
      <w:r w:rsidR="003C3D87" w:rsidRPr="00DD7CCF">
        <w:t>§</w:t>
      </w:r>
      <w:r w:rsidR="0082156E" w:rsidRPr="00DD7CCF">
        <w:fldChar w:fldCharType="begin"/>
      </w:r>
      <w:r w:rsidR="0082156E" w:rsidRPr="00DD7CCF">
        <w:instrText xml:space="preserve"> REF _Ref43988467 \w \h </w:instrText>
      </w:r>
      <w:r w:rsidR="00DD7CCF">
        <w:instrText xml:space="preserve"> \* MERGEFORMAT </w:instrText>
      </w:r>
      <w:r w:rsidR="0082156E" w:rsidRPr="00DD7CCF">
        <w:fldChar w:fldCharType="separate"/>
      </w:r>
      <w:r w:rsidR="00E90D07">
        <w:t>6.2.5</w:t>
      </w:r>
      <w:r w:rsidR="0082156E" w:rsidRPr="00DD7CCF">
        <w:fldChar w:fldCharType="end"/>
      </w:r>
      <w:r w:rsidRPr="00DD7CCF">
        <w:t xml:space="preserve"> and that editorial addition is the correct encoding in your case</w:t>
      </w:r>
    </w:p>
    <w:p w14:paraId="737F217F" w14:textId="77777777" w:rsidR="00C02B8C" w:rsidRPr="00DD7CCF" w:rsidRDefault="003A541C" w:rsidP="00E2714A">
      <w:pPr>
        <w:pStyle w:val="Lista"/>
      </w:pPr>
      <w:r w:rsidRPr="00DD7CCF">
        <w:t>for example,</w:t>
      </w:r>
    </w:p>
    <w:p w14:paraId="6F34EB30" w14:textId="77777777" w:rsidR="00C02B8C" w:rsidRPr="00DD7CCF" w:rsidRDefault="004D2E67" w:rsidP="00E2714A">
      <w:pPr>
        <w:pStyle w:val="Lista2"/>
      </w:pPr>
      <w:r w:rsidRPr="00DD7CCF">
        <w:rPr>
          <w:rStyle w:val="Codetext"/>
        </w:rPr>
        <w:t>dhanada-varuṇendrānta</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ka</w:t>
      </w:r>
      <w:r w:rsidRPr="00DD7CCF">
        <w:rPr>
          <w:rStyle w:val="Code"/>
        </w:rPr>
        <w:t>&lt;/supplied&gt;</w:t>
      </w:r>
      <w:r w:rsidRPr="00DD7CCF">
        <w:rPr>
          <w:rStyle w:val="Codetext"/>
        </w:rPr>
        <w:t>-samasya</w:t>
      </w:r>
      <w:r w:rsidRPr="00DD7CCF">
        <w:t xml:space="preserve"> </w:t>
      </w:r>
      <w:r w:rsidRPr="00E24F87">
        <w:rPr>
          <w:noProof/>
        </w:rPr>
        <w:t>(</w:t>
      </w:r>
      <w:r w:rsidRPr="00DD7CCF">
        <w:t xml:space="preserve">the </w:t>
      </w:r>
      <w:r w:rsidRPr="00DD7CCF">
        <w:rPr>
          <w:rStyle w:val="Foreign"/>
        </w:rPr>
        <w:t>akṣara</w:t>
      </w:r>
      <w:r w:rsidRPr="00DD7CCF">
        <w:t xml:space="preserve"> </w:t>
      </w:r>
      <w:r w:rsidRPr="00DD7CCF">
        <w:rPr>
          <w:rStyle w:val="Foreign"/>
        </w:rPr>
        <w:t>ka</w:t>
      </w:r>
      <w:r w:rsidRPr="00DD7CCF">
        <w:t xml:space="preserve"> was omitted by the scribe)</w:t>
      </w:r>
    </w:p>
    <w:p w14:paraId="5C2F798F" w14:textId="77777777" w:rsidR="00C02B8C" w:rsidRPr="00DD7CCF" w:rsidRDefault="004D2E67" w:rsidP="00E2714A">
      <w:pPr>
        <w:pStyle w:val="Lista2"/>
      </w:pPr>
      <w:r w:rsidRPr="00DD7CCF">
        <w:rPr>
          <w:rStyle w:val="Codetext"/>
        </w:rPr>
        <w:t xml:space="preserve">tasya </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tasya</w:t>
      </w:r>
      <w:r w:rsidRPr="00DD7CCF">
        <w:rPr>
          <w:rStyle w:val="Code"/>
        </w:rPr>
        <w:t>&lt;/supplied&gt;</w:t>
      </w:r>
      <w:r w:rsidRPr="00DD7CCF">
        <w:rPr>
          <w:rStyle w:val="Codetext"/>
        </w:rPr>
        <w:t xml:space="preserve"> tadā phalaM</w:t>
      </w:r>
      <w:r w:rsidRPr="00DD7CCF">
        <w:t xml:space="preserve"> </w:t>
      </w:r>
      <w:r w:rsidRPr="00E24F87">
        <w:rPr>
          <w:noProof/>
        </w:rPr>
        <w:t>(</w:t>
      </w:r>
      <w:r w:rsidRPr="00DD7CCF">
        <w:rPr>
          <w:rStyle w:val="Foreign"/>
        </w:rPr>
        <w:t>tasya</w:t>
      </w:r>
      <w:r w:rsidRPr="00DD7CCF">
        <w:t xml:space="preserve"> should have been written twice, but one was omitted in haplography)</w:t>
      </w:r>
    </w:p>
    <w:p w14:paraId="24575D29" w14:textId="77777777" w:rsidR="00C02B8C" w:rsidRPr="00DD7CCF" w:rsidRDefault="004D2E67" w:rsidP="00E2714A">
      <w:pPr>
        <w:pStyle w:val="Lista"/>
      </w:pPr>
      <w:r w:rsidRPr="00DD7CCF">
        <w:t>omissions of a single character may, at your discretion,</w:t>
      </w:r>
    </w:p>
    <w:p w14:paraId="469DAB30" w14:textId="77777777" w:rsidR="00C02B8C" w:rsidRPr="00DD7CCF" w:rsidRDefault="004D2E67" w:rsidP="00E2714A">
      <w:pPr>
        <w:pStyle w:val="Lista2"/>
      </w:pPr>
      <w:r w:rsidRPr="00DD7CCF">
        <w:t>be deemed erroneous and corrected in this way,</w:t>
      </w:r>
    </w:p>
    <w:p w14:paraId="29BD1A3E" w14:textId="77777777" w:rsidR="00C02B8C" w:rsidRPr="00DD7CCF" w:rsidRDefault="004D2E67" w:rsidP="00E2714A">
      <w:pPr>
        <w:pStyle w:val="Lista3"/>
      </w:pPr>
      <w:r w:rsidRPr="00DD7CCF">
        <w:t xml:space="preserve">e.g. </w:t>
      </w:r>
      <w:r w:rsidRPr="00DD7CCF">
        <w:rPr>
          <w:rStyle w:val="Codetext"/>
        </w:rPr>
        <w:t>dha</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r</w:t>
      </w:r>
      <w:r w:rsidRPr="00DD7CCF">
        <w:rPr>
          <w:rStyle w:val="Code"/>
        </w:rPr>
        <w:t>&lt;/supplied&gt;</w:t>
      </w:r>
      <w:r w:rsidRPr="00DD7CCF">
        <w:rPr>
          <w:rStyle w:val="Codetext"/>
        </w:rPr>
        <w:t>mma</w:t>
      </w:r>
    </w:p>
    <w:p w14:paraId="56A49324" w14:textId="77777777" w:rsidR="00C02B8C" w:rsidRPr="00DD7CCF" w:rsidRDefault="004D2E67" w:rsidP="00E2714A">
      <w:pPr>
        <w:pStyle w:val="Lista2"/>
      </w:pPr>
      <w:r w:rsidRPr="00DD7CCF">
        <w:t>or be considered non-standard usage and treated as such</w:t>
      </w:r>
    </w:p>
    <w:p w14:paraId="02ADA506" w14:textId="2B6B6975" w:rsidR="00C02B8C" w:rsidRPr="00DD7CCF" w:rsidRDefault="004D2E67" w:rsidP="00E2714A">
      <w:pPr>
        <w:pStyle w:val="Lista"/>
      </w:pPr>
      <w:r w:rsidRPr="00DD7CCF">
        <w:t xml:space="preserve">small components </w:t>
      </w:r>
      <w:r w:rsidRPr="00E24F87">
        <w:rPr>
          <w:noProof/>
        </w:rPr>
        <w:t>(</w:t>
      </w:r>
      <w:r w:rsidRPr="00DD7CCF">
        <w:t xml:space="preserve">such as a superscript </w:t>
      </w:r>
      <w:r w:rsidRPr="00DD7CCF">
        <w:rPr>
          <w:rStyle w:val="Foreign"/>
        </w:rPr>
        <w:t>r</w:t>
      </w:r>
      <w:r w:rsidRPr="00DD7CCF">
        <w:t xml:space="preserve"> or an </w:t>
      </w:r>
      <w:r w:rsidRPr="00DD7CCF">
        <w:rPr>
          <w:rStyle w:val="Foreign"/>
        </w:rPr>
        <w:t>anusvāra</w:t>
      </w:r>
      <w:r w:rsidRPr="00DD7CCF">
        <w:t xml:space="preserve">), which are expected to be present but cannot be made out in the original or a facsimile, might better be marked up as lost and restored </w:t>
      </w:r>
      <w:r w:rsidRPr="00E24F87">
        <w:rPr>
          <w:noProof/>
        </w:rPr>
        <w:t>(</w:t>
      </w:r>
      <w:r w:rsidRPr="00DD7CCF">
        <w:t xml:space="preserve">as per </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E90D07">
        <w:t>5.5</w:t>
      </w:r>
      <w:r w:rsidR="00780A5D" w:rsidRPr="00DD7CCF">
        <w:fldChar w:fldCharType="end"/>
      </w:r>
      <w:r w:rsidRPr="00DD7CCF">
        <w:t>) unless you are certain that the cause is scribal omission, not damage to the support</w:t>
      </w:r>
    </w:p>
    <w:p w14:paraId="5AA07B98" w14:textId="77777777" w:rsidR="00C02B8C" w:rsidRPr="00DD7CCF" w:rsidRDefault="004D2E67" w:rsidP="00D4342A">
      <w:pPr>
        <w:pStyle w:val="Cmsor3"/>
      </w:pPr>
      <w:bookmarkStart w:id="398" w:name="_9w2cv2tff5ws" w:colFirst="0" w:colLast="0"/>
      <w:bookmarkStart w:id="399" w:name="_Ref43988467"/>
      <w:bookmarkStart w:id="400" w:name="_Toc74733501"/>
      <w:bookmarkEnd w:id="398"/>
      <w:r w:rsidRPr="00DD7CCF">
        <w:t>Distinguishing correction from deletion and addition</w:t>
      </w:r>
      <w:bookmarkEnd w:id="399"/>
      <w:bookmarkEnd w:id="400"/>
    </w:p>
    <w:p w14:paraId="59B25AB3" w14:textId="77777777" w:rsidR="00C02B8C" w:rsidRPr="00DD7CCF" w:rsidRDefault="004D2E67" w:rsidP="00E2714A">
      <w:pPr>
        <w:pStyle w:val="Lista"/>
      </w:pPr>
      <w:r w:rsidRPr="00DD7CCF">
        <w:t xml:space="preserve">in some cases it may not be immediately obvious whether a certain editorial intervention is a case of correction </w:t>
      </w:r>
      <w:r w:rsidRPr="00E24F87">
        <w:rPr>
          <w:noProof/>
        </w:rPr>
        <w:t>(</w:t>
      </w:r>
      <w:r w:rsidRPr="00DD7CCF">
        <w:t xml:space="preserve">and thus requires a </w:t>
      </w:r>
      <w:r w:rsidRPr="00DD7CCF">
        <w:rPr>
          <w:rStyle w:val="Code"/>
        </w:rPr>
        <w:t>&lt;choice&gt;</w:t>
      </w:r>
      <w:r w:rsidRPr="00DD7CCF">
        <w:t xml:space="preserve"> with </w:t>
      </w:r>
      <w:r w:rsidRPr="00DD7CCF">
        <w:rPr>
          <w:rStyle w:val="Code"/>
        </w:rPr>
        <w:t>&lt;sic&gt;</w:t>
      </w:r>
      <w:r w:rsidRPr="00DD7CCF">
        <w:t xml:space="preserve"> and </w:t>
      </w:r>
      <w:r w:rsidRPr="00DD7CCF">
        <w:rPr>
          <w:rStyle w:val="Code"/>
        </w:rPr>
        <w:t>&lt;corr&gt;</w:t>
      </w:r>
      <w:r w:rsidRPr="00DD7CCF">
        <w:t xml:space="preserve">) or a case of suppression/restitution </w:t>
      </w:r>
      <w:r w:rsidRPr="00E24F87">
        <w:rPr>
          <w:noProof/>
        </w:rPr>
        <w:t>(</w:t>
      </w:r>
      <w:r w:rsidRPr="00DD7CCF">
        <w:t xml:space="preserve">and thus requires </w:t>
      </w:r>
      <w:r w:rsidRPr="00DD7CCF">
        <w:rPr>
          <w:rStyle w:val="Code"/>
        </w:rPr>
        <w:t>&lt;surplus&gt;</w:t>
      </w:r>
      <w:r w:rsidRPr="00DD7CCF">
        <w:t xml:space="preserve"> or </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t xml:space="preserve"> respectively)</w:t>
      </w:r>
    </w:p>
    <w:p w14:paraId="2A4E65C3" w14:textId="77777777" w:rsidR="00C02B8C" w:rsidRPr="00DD7CCF" w:rsidRDefault="004D2E67" w:rsidP="00E2714A">
      <w:pPr>
        <w:pStyle w:val="Lista2"/>
      </w:pPr>
      <w:r w:rsidRPr="00DD7CCF">
        <w:t>the nature of intervention must always be considered on the level of phonemes, and not on that of characters or glyph components in the original script or the transliteration</w:t>
      </w:r>
    </w:p>
    <w:p w14:paraId="1CA2B06D" w14:textId="77777777" w:rsidR="00C02B8C" w:rsidRPr="00DD7CCF" w:rsidRDefault="004D2E67" w:rsidP="00E2714A">
      <w:pPr>
        <w:pStyle w:val="Lista2"/>
      </w:pPr>
      <w:r w:rsidRPr="00DD7CCF">
        <w:t>therefore, all of the following situations require correction and cannot be handled by means of suppression or restitution</w:t>
      </w:r>
    </w:p>
    <w:p w14:paraId="2856FD1F" w14:textId="5CF5E742" w:rsidR="00C02B8C" w:rsidRPr="00DD7CCF" w:rsidRDefault="004D2E67" w:rsidP="00E2714A">
      <w:pPr>
        <w:pStyle w:val="Lista"/>
      </w:pPr>
      <w:r w:rsidRPr="00DD7CCF">
        <w:t xml:space="preserve">1. </w:t>
      </w:r>
      <w:r w:rsidR="00681126">
        <w:t>straightforwardly</w:t>
      </w:r>
      <w:r w:rsidRPr="00DD7CCF">
        <w:t xml:space="preserve">, </w:t>
      </w:r>
      <w:r w:rsidRPr="005D2B22">
        <w:rPr>
          <w:b/>
          <w:bCs/>
        </w:rPr>
        <w:t>if the presence or absence of a stroke</w:t>
      </w:r>
      <w:r w:rsidRPr="00DD7CCF">
        <w:t xml:space="preserve"> </w:t>
      </w:r>
      <w:r w:rsidRPr="00E24F87">
        <w:rPr>
          <w:noProof/>
        </w:rPr>
        <w:t>(</w:t>
      </w:r>
      <w:r w:rsidRPr="00DD7CCF">
        <w:t xml:space="preserve">glyph component) </w:t>
      </w:r>
      <w:r w:rsidRPr="005D2B22">
        <w:rPr>
          <w:b/>
          <w:bCs/>
        </w:rPr>
        <w:t>changes one character to another</w:t>
      </w:r>
      <w:r w:rsidRPr="00DD7CCF">
        <w:t xml:space="preserve"> </w:t>
      </w:r>
      <w:r w:rsidRPr="00E24F87">
        <w:rPr>
          <w:noProof/>
        </w:rPr>
        <w:t>(</w:t>
      </w:r>
      <w:r w:rsidRPr="00DD7CCF">
        <w:t>as with uppercase Latin F and E), then the suppression or restitution of that stroke is in fact a substitution of one character by another; thus:</w:t>
      </w:r>
    </w:p>
    <w:p w14:paraId="2C395898" w14:textId="77777777" w:rsidR="00C02B8C" w:rsidRPr="00DD7CCF" w:rsidRDefault="004D2E67" w:rsidP="00E2714A">
      <w:pPr>
        <w:pStyle w:val="Lista2"/>
      </w:pPr>
      <w:r w:rsidRPr="00DD7CCF">
        <w:t xml:space="preserve">in a script where </w:t>
      </w:r>
      <w:r w:rsidRPr="00DD7CCF">
        <w:rPr>
          <w:rStyle w:val="Foreign"/>
        </w:rPr>
        <w:t>ka</w:t>
      </w:r>
      <w:r w:rsidRPr="00DD7CCF">
        <w:t xml:space="preserve"> differs from </w:t>
      </w:r>
      <w:r w:rsidRPr="00DD7CCF">
        <w:rPr>
          <w:rStyle w:val="Foreign"/>
        </w:rPr>
        <w:t>ra</w:t>
      </w:r>
      <w:r w:rsidRPr="00DD7CCF">
        <w:t xml:space="preserve"> only in the presence of a cross-stroke in the former, and the scribe erroneously engraved </w:t>
      </w:r>
      <w:r w:rsidRPr="00DD7CCF">
        <w:rPr>
          <w:rStyle w:val="Foreign"/>
        </w:rPr>
        <w:t>lora</w:t>
      </w:r>
      <w:r w:rsidRPr="00DD7CCF">
        <w:t xml:space="preserve"> instead of </w:t>
      </w:r>
      <w:r w:rsidRPr="00DD7CCF">
        <w:rPr>
          <w:rStyle w:val="Foreign"/>
        </w:rPr>
        <w:t>loka</w:t>
      </w:r>
      <w:r w:rsidRPr="00DD7CCF">
        <w:t xml:space="preserve">, your rectification of that error is a correction of </w:t>
      </w:r>
      <w:r w:rsidRPr="00DD7CCF">
        <w:rPr>
          <w:rStyle w:val="Foreign"/>
        </w:rPr>
        <w:t>r</w:t>
      </w:r>
      <w:r w:rsidRPr="00DD7CCF">
        <w:t xml:space="preserve"> to </w:t>
      </w:r>
      <w:r w:rsidRPr="00DD7CCF">
        <w:rPr>
          <w:rStyle w:val="Foreign"/>
        </w:rPr>
        <w:t>k</w:t>
      </w:r>
      <w:r w:rsidRPr="00DD7CCF">
        <w:t xml:space="preserve">: </w:t>
      </w:r>
      <w:r w:rsidRPr="00DD7CCF">
        <w:rPr>
          <w:rStyle w:val="Codetext"/>
        </w:rPr>
        <w:t>lo</w:t>
      </w:r>
      <w:r w:rsidRPr="00DD7CCF">
        <w:rPr>
          <w:rStyle w:val="Code"/>
        </w:rPr>
        <w:t>&lt;choice&gt;&lt;sic&gt;</w:t>
      </w:r>
      <w:r w:rsidRPr="00DD7CCF">
        <w:rPr>
          <w:rStyle w:val="Codetext"/>
        </w:rPr>
        <w:t>r</w:t>
      </w:r>
      <w:r w:rsidRPr="00DD7CCF">
        <w:rPr>
          <w:rStyle w:val="Code"/>
        </w:rPr>
        <w:t>&lt;/sic&gt;&lt;corr&gt;</w:t>
      </w:r>
      <w:r w:rsidRPr="00DD7CCF">
        <w:rPr>
          <w:rStyle w:val="Codetext"/>
        </w:rPr>
        <w:t>k</w:t>
      </w:r>
      <w:r w:rsidRPr="00DD7CCF">
        <w:rPr>
          <w:rStyle w:val="Code"/>
        </w:rPr>
        <w:t>&lt;/corr&gt;&lt;/choice&gt;</w:t>
      </w:r>
      <w:r w:rsidRPr="00DD7CCF">
        <w:rPr>
          <w:rStyle w:val="Codetext"/>
        </w:rPr>
        <w:t>a</w:t>
      </w:r>
    </w:p>
    <w:p w14:paraId="2F0879E4" w14:textId="77777777" w:rsidR="00C02B8C" w:rsidRPr="00DD7CCF" w:rsidRDefault="004D2E67" w:rsidP="00E2714A">
      <w:pPr>
        <w:pStyle w:val="Lista3"/>
      </w:pPr>
      <w:r w:rsidRPr="00DD7CCF">
        <w:t xml:space="preserve">and not an editorial restitution </w:t>
      </w:r>
      <w:r w:rsidRPr="00E24F87">
        <w:rPr>
          <w:noProof/>
        </w:rPr>
        <w:t>(</w:t>
      </w:r>
      <w:r w:rsidRPr="00DD7CCF">
        <w:t>of the cross-stroke), even though the scribe’s physical error was the omission of a glyph component</w:t>
      </w:r>
    </w:p>
    <w:p w14:paraId="7338DBEB" w14:textId="77777777" w:rsidR="00C02B8C" w:rsidRPr="00DD7CCF" w:rsidRDefault="004D2E67" w:rsidP="00E2714A">
      <w:pPr>
        <w:pStyle w:val="Lista2"/>
      </w:pPr>
      <w:r w:rsidRPr="00DD7CCF">
        <w:t xml:space="preserve">in a script where </w:t>
      </w:r>
      <w:r w:rsidRPr="00DD7CCF">
        <w:rPr>
          <w:rStyle w:val="Foreign"/>
        </w:rPr>
        <w:t>śa</w:t>
      </w:r>
      <w:r w:rsidRPr="00DD7CCF">
        <w:t xml:space="preserve"> differs from </w:t>
      </w:r>
      <w:r w:rsidRPr="00DD7CCF">
        <w:rPr>
          <w:rStyle w:val="Foreign"/>
        </w:rPr>
        <w:t>ga</w:t>
      </w:r>
      <w:r w:rsidRPr="00DD7CCF">
        <w:t xml:space="preserve"> only in the presence of a cross-stroke in the former, and the scribe erroneously engraved </w:t>
      </w:r>
      <w:r w:rsidRPr="00DD7CCF">
        <w:rPr>
          <w:rStyle w:val="Foreign"/>
        </w:rPr>
        <w:t>śuṇa</w:t>
      </w:r>
      <w:r w:rsidRPr="00DD7CCF">
        <w:t xml:space="preserve"> instead of </w:t>
      </w:r>
      <w:r w:rsidRPr="00DD7CCF">
        <w:rPr>
          <w:rStyle w:val="Foreign"/>
        </w:rPr>
        <w:t>guṇa</w:t>
      </w:r>
      <w:r w:rsidRPr="00DD7CCF">
        <w:t xml:space="preserve">, your rectification of that error is a correction of </w:t>
      </w:r>
      <w:r w:rsidRPr="00DD7CCF">
        <w:rPr>
          <w:rStyle w:val="Foreign"/>
        </w:rPr>
        <w:t>ś</w:t>
      </w:r>
      <w:r w:rsidRPr="00DD7CCF">
        <w:t xml:space="preserve"> to </w:t>
      </w:r>
      <w:r w:rsidRPr="00DD7CCF">
        <w:rPr>
          <w:rStyle w:val="Foreign"/>
        </w:rPr>
        <w:t>g</w:t>
      </w:r>
      <w:r w:rsidRPr="00DD7CCF">
        <w:t xml:space="preserve">: </w:t>
      </w:r>
      <w:r w:rsidRPr="00DD7CCF">
        <w:rPr>
          <w:rStyle w:val="Code"/>
        </w:rPr>
        <w:t>&lt;choice&gt;&lt;sic&gt;</w:t>
      </w:r>
      <w:r w:rsidRPr="00DD7CCF">
        <w:rPr>
          <w:rStyle w:val="Codetext"/>
        </w:rPr>
        <w:t>ś</w:t>
      </w:r>
      <w:r w:rsidRPr="00DD7CCF">
        <w:rPr>
          <w:rStyle w:val="Code"/>
        </w:rPr>
        <w:t>&lt;/sic&gt;&lt;corr&gt;</w:t>
      </w:r>
      <w:r w:rsidRPr="00DD7CCF">
        <w:rPr>
          <w:rStyle w:val="Codetext"/>
        </w:rPr>
        <w:t>g</w:t>
      </w:r>
      <w:r w:rsidRPr="00DD7CCF">
        <w:rPr>
          <w:rStyle w:val="Code"/>
        </w:rPr>
        <w:t>&lt;/corr&gt;&lt;/choice&gt;</w:t>
      </w:r>
      <w:r w:rsidRPr="008D294D">
        <w:rPr>
          <w:rStyle w:val="Codetext"/>
        </w:rPr>
        <w:t>u</w:t>
      </w:r>
      <w:r w:rsidRPr="00DD7CCF">
        <w:rPr>
          <w:rStyle w:val="Code"/>
        </w:rPr>
        <w:t>ṇ</w:t>
      </w:r>
      <w:r w:rsidRPr="00DD7CCF">
        <w:rPr>
          <w:rStyle w:val="Codetext"/>
        </w:rPr>
        <w:t>a</w:t>
      </w:r>
    </w:p>
    <w:p w14:paraId="6759BA22" w14:textId="77777777" w:rsidR="00C02B8C" w:rsidRPr="00DD7CCF" w:rsidRDefault="004D2E67" w:rsidP="00E2714A">
      <w:pPr>
        <w:pStyle w:val="Lista3"/>
      </w:pPr>
      <w:r w:rsidRPr="00DD7CCF">
        <w:t xml:space="preserve">and not an editorial suppression </w:t>
      </w:r>
      <w:r w:rsidRPr="00E24F87">
        <w:rPr>
          <w:noProof/>
        </w:rPr>
        <w:t>(</w:t>
      </w:r>
      <w:r w:rsidRPr="00DD7CCF">
        <w:t>of the cross-stroke), even though the scribe’s physical error was the engraving of a superfluous glyph component</w:t>
      </w:r>
    </w:p>
    <w:p w14:paraId="78469C9D" w14:textId="77777777" w:rsidR="00C02B8C" w:rsidRPr="00DD7CCF" w:rsidRDefault="004D2E67" w:rsidP="00E2714A">
      <w:pPr>
        <w:pStyle w:val="Lista"/>
      </w:pPr>
      <w:r w:rsidRPr="00DD7CCF">
        <w:t xml:space="preserve">2. analogously to the above, but perhaps less self-evidently, </w:t>
      </w:r>
      <w:r w:rsidRPr="005D2B22">
        <w:rPr>
          <w:b/>
          <w:bCs/>
        </w:rPr>
        <w:t>a vowel marker</w:t>
      </w:r>
      <w:r w:rsidRPr="00DD7CCF">
        <w:t xml:space="preserve"> added to a consonant character in most of the scripts we work with </w:t>
      </w:r>
      <w:r w:rsidRPr="00DD7CCF">
        <w:rPr>
          <w:rStyle w:val="Foreign"/>
        </w:rPr>
        <w:t>changes</w:t>
      </w:r>
      <w:r w:rsidRPr="00DD7CCF">
        <w:t xml:space="preserve"> the inherent </w:t>
      </w:r>
      <w:r w:rsidRPr="00DD7CCF">
        <w:rPr>
          <w:rStyle w:val="Foreign"/>
        </w:rPr>
        <w:t>a</w:t>
      </w:r>
      <w:r w:rsidRPr="00DD7CCF">
        <w:t xml:space="preserve"> of that character to a different vowel </w:t>
      </w:r>
      <w:r w:rsidRPr="00E24F87">
        <w:rPr>
          <w:noProof/>
        </w:rPr>
        <w:t>(</w:t>
      </w:r>
      <w:r w:rsidRPr="00DD7CCF">
        <w:t>rather than adding a vowel to a standalone consonant), and therefore the restitution of a single omitted vowel marker and the suppression of a single superfluous vowel marker are cases of editorial correction, and not of restitution/suppression; thus,</w:t>
      </w:r>
    </w:p>
    <w:p w14:paraId="47F33350" w14:textId="77777777" w:rsidR="00C02B8C" w:rsidRPr="00DD7CCF" w:rsidRDefault="004D2E67" w:rsidP="00E2714A">
      <w:pPr>
        <w:pStyle w:val="Lista2"/>
      </w:pPr>
      <w:r w:rsidRPr="00DD7CCF">
        <w:t xml:space="preserve">if the scribe engraved </w:t>
      </w:r>
      <w:r w:rsidRPr="00DD7CCF">
        <w:rPr>
          <w:rStyle w:val="Foreign"/>
        </w:rPr>
        <w:t>mahāraja</w:t>
      </w:r>
      <w:r w:rsidRPr="00DD7CCF">
        <w:t xml:space="preserve"> and you correct this to </w:t>
      </w:r>
      <w:r w:rsidRPr="00DD7CCF">
        <w:rPr>
          <w:rStyle w:val="Foreign"/>
        </w:rPr>
        <w:t>mahārāja</w:t>
      </w:r>
      <w:r w:rsidRPr="00DD7CCF">
        <w:t xml:space="preserve">, your rectification of that error is a correction of </w:t>
      </w:r>
      <w:r w:rsidRPr="00DD7CCF">
        <w:rPr>
          <w:rStyle w:val="Foreign"/>
        </w:rPr>
        <w:t>a</w:t>
      </w:r>
      <w:r w:rsidRPr="00DD7CCF">
        <w:t xml:space="preserve"> to </w:t>
      </w:r>
      <w:r w:rsidRPr="00DD7CCF">
        <w:rPr>
          <w:rStyle w:val="Foreign"/>
        </w:rPr>
        <w:t>ā</w:t>
      </w:r>
      <w:r w:rsidRPr="00DD7CCF">
        <w:t xml:space="preserve">: </w:t>
      </w:r>
      <w:r w:rsidRPr="00DD7CCF">
        <w:rPr>
          <w:rStyle w:val="Codetext"/>
        </w:rPr>
        <w:t>mahār</w:t>
      </w:r>
      <w:r w:rsidRPr="00DD7CCF">
        <w:rPr>
          <w:rStyle w:val="Code"/>
        </w:rPr>
        <w:t>&lt;choice&gt;&lt;sic&gt;</w:t>
      </w:r>
      <w:r w:rsidRPr="00DD7CCF">
        <w:rPr>
          <w:rStyle w:val="Codetext"/>
        </w:rPr>
        <w:t>a</w:t>
      </w:r>
      <w:r w:rsidRPr="00DD7CCF">
        <w:rPr>
          <w:rStyle w:val="Code"/>
        </w:rPr>
        <w:t>&lt;/sic&gt;&lt;corr&gt;</w:t>
      </w:r>
      <w:r w:rsidRPr="00DD7CCF">
        <w:rPr>
          <w:rStyle w:val="Codetext"/>
        </w:rPr>
        <w:t>ā</w:t>
      </w:r>
      <w:r w:rsidRPr="00DD7CCF">
        <w:rPr>
          <w:rStyle w:val="Code"/>
        </w:rPr>
        <w:t>&lt;/corr&gt;&lt;/choice&gt;</w:t>
      </w:r>
      <w:r w:rsidRPr="008D294D">
        <w:rPr>
          <w:rStyle w:val="Codetext"/>
        </w:rPr>
        <w:t>j</w:t>
      </w:r>
      <w:r w:rsidRPr="00DD7CCF">
        <w:rPr>
          <w:rStyle w:val="Codetext"/>
        </w:rPr>
        <w:t>a</w:t>
      </w:r>
    </w:p>
    <w:p w14:paraId="58045CB4" w14:textId="77777777" w:rsidR="00C02B8C" w:rsidRPr="00DD7CCF" w:rsidRDefault="004D2E67" w:rsidP="00E2714A">
      <w:pPr>
        <w:pStyle w:val="Lista3"/>
      </w:pPr>
      <w:r w:rsidRPr="00DD7CCF">
        <w:t xml:space="preserve">and not an editorial restitution </w:t>
      </w:r>
      <w:r w:rsidRPr="00E24F87">
        <w:rPr>
          <w:noProof/>
        </w:rPr>
        <w:t>(</w:t>
      </w:r>
      <w:r w:rsidRPr="00DD7CCF">
        <w:t>of the vowel marker), even though the scribe’s physical error was the omission of a glyph component</w:t>
      </w:r>
    </w:p>
    <w:p w14:paraId="3A653AA9" w14:textId="77777777" w:rsidR="00C02B8C" w:rsidRPr="00DD7CCF" w:rsidRDefault="004D2E67" w:rsidP="00E2714A">
      <w:pPr>
        <w:pStyle w:val="Lista3"/>
      </w:pPr>
      <w:r w:rsidRPr="00DD7CCF">
        <w:t xml:space="preserve">note that the encoding </w:t>
      </w:r>
      <w:r w:rsidRPr="00DD7CCF">
        <w:rPr>
          <w:rStyle w:val="Codetext"/>
        </w:rPr>
        <w:t>mahār</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ā</w:t>
      </w:r>
      <w:r w:rsidRPr="00DD7CCF">
        <w:rPr>
          <w:rStyle w:val="Code"/>
        </w:rPr>
        <w:t>&lt;/supplied&gt;</w:t>
      </w:r>
      <w:r w:rsidRPr="008D294D">
        <w:rPr>
          <w:rStyle w:val="Codetext"/>
        </w:rPr>
        <w:t>ja</w:t>
      </w:r>
      <w:r w:rsidRPr="00DD7CCF">
        <w:t xml:space="preserve"> is not incorrect, only inappropriate in this situation, as it encodes the fact that </w:t>
      </w:r>
      <w:r w:rsidRPr="00DD7CCF">
        <w:rPr>
          <w:rStyle w:val="Foreign"/>
        </w:rPr>
        <w:t>mahārja</w:t>
      </w:r>
      <w:r w:rsidRPr="00DD7CCF">
        <w:t xml:space="preserve"> was engraved, which you correct to </w:t>
      </w:r>
      <w:r w:rsidRPr="00DD7CCF">
        <w:rPr>
          <w:rStyle w:val="Foreign"/>
        </w:rPr>
        <w:t>mahārāja</w:t>
      </w:r>
    </w:p>
    <w:p w14:paraId="588833FE" w14:textId="77777777" w:rsidR="00C02B8C" w:rsidRPr="00DD7CCF" w:rsidRDefault="00464C07" w:rsidP="00E2714A">
      <w:pPr>
        <w:pStyle w:val="Lista2"/>
      </w:pPr>
      <w:r>
        <w:t xml:space="preserve">conversely, </w:t>
      </w:r>
      <w:r w:rsidR="004D2E67" w:rsidRPr="00DD7CCF">
        <w:t xml:space="preserve">if the scribe engraved </w:t>
      </w:r>
      <w:r w:rsidR="004D2E67" w:rsidRPr="00DD7CCF">
        <w:rPr>
          <w:rStyle w:val="Foreign"/>
        </w:rPr>
        <w:t>viditim</w:t>
      </w:r>
      <w:r w:rsidR="004D2E67" w:rsidRPr="00DD7CCF">
        <w:t xml:space="preserve"> and you correct this to </w:t>
      </w:r>
      <w:r w:rsidR="004D2E67" w:rsidRPr="00DD7CCF">
        <w:rPr>
          <w:rStyle w:val="Foreign"/>
        </w:rPr>
        <w:t>viditam</w:t>
      </w:r>
      <w:r w:rsidR="004D2E67" w:rsidRPr="00DD7CCF">
        <w:t xml:space="preserve">, your rectification of that error is a correction of </w:t>
      </w:r>
      <w:r w:rsidR="004D2E67" w:rsidRPr="00DD7CCF">
        <w:rPr>
          <w:rStyle w:val="Foreign"/>
        </w:rPr>
        <w:t>i</w:t>
      </w:r>
      <w:r w:rsidR="004D2E67" w:rsidRPr="00DD7CCF">
        <w:t xml:space="preserve"> to </w:t>
      </w:r>
      <w:r w:rsidR="004D2E67" w:rsidRPr="00DD7CCF">
        <w:rPr>
          <w:rStyle w:val="Foreign"/>
        </w:rPr>
        <w:t>a</w:t>
      </w:r>
      <w:r w:rsidR="004D2E67" w:rsidRPr="00DD7CCF">
        <w:t xml:space="preserve">: </w:t>
      </w:r>
      <w:r w:rsidR="004D2E67" w:rsidRPr="00DD7CCF">
        <w:rPr>
          <w:rStyle w:val="Codetext"/>
        </w:rPr>
        <w:t>vidit</w:t>
      </w:r>
      <w:r w:rsidR="004D2E67" w:rsidRPr="00DD7CCF">
        <w:rPr>
          <w:rStyle w:val="Code"/>
        </w:rPr>
        <w:t>&lt;choice&gt;&lt;sic&gt;</w:t>
      </w:r>
      <w:r w:rsidR="004D2E67" w:rsidRPr="00DD7CCF">
        <w:rPr>
          <w:rStyle w:val="Codetext"/>
        </w:rPr>
        <w:t>i</w:t>
      </w:r>
      <w:r w:rsidR="004D2E67" w:rsidRPr="00DD7CCF">
        <w:rPr>
          <w:rStyle w:val="Code"/>
        </w:rPr>
        <w:t>&lt;/sic&gt;&lt;corr&gt;</w:t>
      </w:r>
      <w:r w:rsidR="004D2E67" w:rsidRPr="00DD7CCF">
        <w:rPr>
          <w:rStyle w:val="Codetext"/>
        </w:rPr>
        <w:t>a</w:t>
      </w:r>
      <w:r w:rsidR="004D2E67" w:rsidRPr="00DD7CCF">
        <w:rPr>
          <w:rStyle w:val="Code"/>
        </w:rPr>
        <w:t>&lt;/corr&gt;&lt;/choice&gt;</w:t>
      </w:r>
      <w:r w:rsidR="004D2E67" w:rsidRPr="00DD7CCF">
        <w:rPr>
          <w:rStyle w:val="Codetext"/>
        </w:rPr>
        <w:t>m</w:t>
      </w:r>
    </w:p>
    <w:p w14:paraId="7C3F85DD" w14:textId="77777777" w:rsidR="00C02B8C" w:rsidRPr="00DD7CCF" w:rsidRDefault="004D2E67" w:rsidP="00E2714A">
      <w:pPr>
        <w:pStyle w:val="Lista3"/>
      </w:pPr>
      <w:r w:rsidRPr="00DD7CCF">
        <w:t xml:space="preserve">and not an editorial suppression </w:t>
      </w:r>
      <w:r w:rsidRPr="00E24F87">
        <w:rPr>
          <w:noProof/>
        </w:rPr>
        <w:t>(</w:t>
      </w:r>
      <w:r w:rsidRPr="00DD7CCF">
        <w:t>of the vowel marker), even though the scribe’s physical error was the engraving of a superfluous glyph component</w:t>
      </w:r>
    </w:p>
    <w:p w14:paraId="1A57CFFA" w14:textId="7E5E89F0" w:rsidR="00681126" w:rsidRPr="00593A37" w:rsidRDefault="004D2E67" w:rsidP="00681126">
      <w:pPr>
        <w:pStyle w:val="Lista3"/>
        <w:rPr>
          <w:rStyle w:val="Foreign"/>
          <w:i w:val="0"/>
          <w:noProof w:val="0"/>
        </w:rPr>
      </w:pPr>
      <w:r w:rsidRPr="00DD7CCF">
        <w:lastRenderedPageBreak/>
        <w:t xml:space="preserve">note that the encoding </w:t>
      </w:r>
      <w:r w:rsidRPr="00DD7CCF">
        <w:rPr>
          <w:rStyle w:val="Codetext"/>
        </w:rPr>
        <w:t>vidit</w:t>
      </w:r>
      <w:r w:rsidRPr="00DD7CCF">
        <w:rPr>
          <w:rStyle w:val="Code"/>
        </w:rPr>
        <w:t>&lt;surplus&gt;</w:t>
      </w:r>
      <w:r w:rsidRPr="00DD7CCF">
        <w:rPr>
          <w:rStyle w:val="Codetext"/>
        </w:rPr>
        <w:t>i</w:t>
      </w:r>
      <w:r w:rsidRPr="00DD7CCF">
        <w:rPr>
          <w:rStyle w:val="Code"/>
        </w:rPr>
        <w:t>&lt;/surplus&gt;</w:t>
      </w:r>
      <w:r w:rsidRPr="00DD7CCF">
        <w:rPr>
          <w:rStyle w:val="Codetext"/>
        </w:rPr>
        <w:t>m</w:t>
      </w:r>
      <w:r w:rsidRPr="00DD7CCF">
        <w:t xml:space="preserve"> is not incorrect, only inappropriate in this situation, as it encodes the fact your intended correction is </w:t>
      </w:r>
      <w:r w:rsidRPr="00DD7CCF">
        <w:rPr>
          <w:rStyle w:val="Foreign"/>
        </w:rPr>
        <w:t>viditm</w:t>
      </w:r>
    </w:p>
    <w:p w14:paraId="0BDEC190" w14:textId="31972792" w:rsidR="00593A37" w:rsidRPr="00681126" w:rsidRDefault="00AE5296" w:rsidP="00593A37">
      <w:pPr>
        <w:pStyle w:val="Lista2"/>
      </w:pPr>
      <w:r w:rsidRPr="00AE5296">
        <w:t xml:space="preserve">the above also applies to many cases where the inherent </w:t>
      </w:r>
      <w:r w:rsidRPr="00AE5296">
        <w:rPr>
          <w:rStyle w:val="Foreign"/>
        </w:rPr>
        <w:t>a</w:t>
      </w:r>
      <w:r w:rsidRPr="00AE5296">
        <w:t xml:space="preserve"> of an </w:t>
      </w:r>
      <w:r w:rsidRPr="00AE5296">
        <w:rPr>
          <w:rStyle w:val="Foreign"/>
        </w:rPr>
        <w:t>akṣara</w:t>
      </w:r>
      <w:r w:rsidRPr="00AE5296">
        <w:t xml:space="preserve"> is suppressed by the editor (to correct to a vowelless consonant), but the exact method varies depending on the orthographic practice of the inscription in question, and is therefore addressed under</w:t>
      </w:r>
      <w:r w:rsidR="00593A37" w:rsidRPr="00593A37">
        <w:t xml:space="preserve"> </w:t>
      </w:r>
      <w:r w:rsidR="00593A37">
        <w:t>§</w:t>
      </w:r>
      <w:r w:rsidR="00593A37">
        <w:fldChar w:fldCharType="begin"/>
      </w:r>
      <w:r w:rsidR="00593A37">
        <w:instrText xml:space="preserve"> REF _Ref43988445 \r \h </w:instrText>
      </w:r>
      <w:r w:rsidR="00593A37">
        <w:fldChar w:fldCharType="separate"/>
      </w:r>
      <w:r w:rsidR="00E90D07">
        <w:t>6.2.6</w:t>
      </w:r>
      <w:r w:rsidR="00593A37">
        <w:fldChar w:fldCharType="end"/>
      </w:r>
      <w:r w:rsidR="00593A37" w:rsidRPr="00593A37">
        <w:t xml:space="preserve"> below</w:t>
      </w:r>
    </w:p>
    <w:p w14:paraId="01FA5970" w14:textId="77777777" w:rsidR="00C02B8C" w:rsidRPr="00DD7CCF" w:rsidRDefault="004D2E67" w:rsidP="00E2714A">
      <w:pPr>
        <w:pStyle w:val="Lista"/>
      </w:pPr>
      <w:r w:rsidRPr="00DD7CCF">
        <w:t xml:space="preserve">3. </w:t>
      </w:r>
      <w:r w:rsidR="00464C07">
        <w:t>on the other hand</w:t>
      </w:r>
      <w:r w:rsidRPr="00DD7CCF">
        <w:t xml:space="preserve">, </w:t>
      </w:r>
      <w:r w:rsidRPr="005D2B22">
        <w:rPr>
          <w:b/>
          <w:bCs/>
        </w:rPr>
        <w:t>digraphs in our transliteration system</w:t>
      </w:r>
      <w:r w:rsidRPr="00DD7CCF">
        <w:t xml:space="preserve"> represent a single phoneme, so the correction of a digraph </w:t>
      </w:r>
      <w:r w:rsidRPr="00E24F87">
        <w:rPr>
          <w:noProof/>
        </w:rPr>
        <w:t>(</w:t>
      </w:r>
      <w:r w:rsidRPr="00DD7CCF">
        <w:t xml:space="preserve">e.g. </w:t>
      </w:r>
      <w:r w:rsidRPr="00DD7CCF">
        <w:rPr>
          <w:rStyle w:val="Foreign"/>
        </w:rPr>
        <w:t>th</w:t>
      </w:r>
      <w:r w:rsidRPr="00DD7CCF">
        <w:t xml:space="preserve">) to a single character employed in that digraph </w:t>
      </w:r>
      <w:r w:rsidRPr="00E24F87">
        <w:rPr>
          <w:noProof/>
        </w:rPr>
        <w:t>(</w:t>
      </w:r>
      <w:r w:rsidRPr="00DD7CCF">
        <w:t xml:space="preserve">e.g. </w:t>
      </w:r>
      <w:r w:rsidRPr="00DD7CCF">
        <w:rPr>
          <w:rStyle w:val="Foreign"/>
        </w:rPr>
        <w:t>t</w:t>
      </w:r>
      <w:r w:rsidRPr="00DD7CCF">
        <w:t xml:space="preserve">) or vice versa </w:t>
      </w:r>
      <w:r w:rsidRPr="00E24F87">
        <w:rPr>
          <w:noProof/>
        </w:rPr>
        <w:t>(</w:t>
      </w:r>
      <w:r w:rsidRPr="00DD7CCF">
        <w:t xml:space="preserve">e.g. correcting </w:t>
      </w:r>
      <w:r w:rsidRPr="00DD7CCF">
        <w:rPr>
          <w:rStyle w:val="Foreign"/>
        </w:rPr>
        <w:t>t</w:t>
      </w:r>
      <w:r w:rsidRPr="00DD7CCF">
        <w:t xml:space="preserve"> to </w:t>
      </w:r>
      <w:r w:rsidRPr="00DD7CCF">
        <w:rPr>
          <w:rStyle w:val="Foreign"/>
        </w:rPr>
        <w:t>th</w:t>
      </w:r>
      <w:r w:rsidRPr="00DD7CCF">
        <w:t>) are cases of substitution, not suppression or restitution; thus,</w:t>
      </w:r>
    </w:p>
    <w:p w14:paraId="7C45C133" w14:textId="12123001" w:rsidR="004F4C63" w:rsidRPr="00DD7CCF" w:rsidRDefault="004D2E67" w:rsidP="00E2714A">
      <w:pPr>
        <w:pStyle w:val="Lista2"/>
      </w:pPr>
      <w:r w:rsidRPr="00DD7CCF">
        <w:t xml:space="preserve">if the scribe engraved </w:t>
      </w:r>
      <w:r w:rsidRPr="00DD7CCF">
        <w:rPr>
          <w:rStyle w:val="Foreign"/>
        </w:rPr>
        <w:t>sukhya</w:t>
      </w:r>
      <w:r w:rsidRPr="00DD7CCF">
        <w:t xml:space="preserve"> and you correct this to </w:t>
      </w:r>
      <w:r w:rsidRPr="00DD7CCF">
        <w:rPr>
          <w:rStyle w:val="Foreign"/>
        </w:rPr>
        <w:t>saukhya</w:t>
      </w:r>
      <w:r w:rsidRPr="00DD7CCF">
        <w:t xml:space="preserve">, your rectification of that error is a correction of </w:t>
      </w:r>
      <w:r w:rsidRPr="00DD7CCF">
        <w:rPr>
          <w:rStyle w:val="Foreign"/>
        </w:rPr>
        <w:t>u</w:t>
      </w:r>
      <w:r w:rsidRPr="00DD7CCF">
        <w:t xml:space="preserve"> to </w:t>
      </w:r>
      <w:r w:rsidRPr="00DD7CCF">
        <w:rPr>
          <w:rStyle w:val="Foreign"/>
        </w:rPr>
        <w:t>au</w:t>
      </w:r>
      <w:r w:rsidRPr="00DD7CCF">
        <w:t xml:space="preserve">: </w:t>
      </w:r>
      <w:r w:rsidRPr="00DD7CCF">
        <w:rPr>
          <w:rStyle w:val="Codetext"/>
        </w:rPr>
        <w:t>s</w:t>
      </w:r>
      <w:r w:rsidRPr="00DD7CCF">
        <w:rPr>
          <w:rStyle w:val="Code"/>
        </w:rPr>
        <w:t>&lt;choice&gt;&lt;sic&gt;</w:t>
      </w:r>
      <w:r w:rsidRPr="00DD7CCF">
        <w:rPr>
          <w:rStyle w:val="Codetext"/>
        </w:rPr>
        <w:t>u</w:t>
      </w:r>
      <w:r w:rsidRPr="00DD7CCF">
        <w:rPr>
          <w:rStyle w:val="Code"/>
        </w:rPr>
        <w:t>&lt;/sic&gt;&lt;corr&gt;</w:t>
      </w:r>
      <w:r w:rsidRPr="00DD7CCF">
        <w:rPr>
          <w:rStyle w:val="Codetext"/>
        </w:rPr>
        <w:t>au</w:t>
      </w:r>
      <w:r w:rsidRPr="00DD7CCF">
        <w:rPr>
          <w:rStyle w:val="Code"/>
        </w:rPr>
        <w:t>&lt;/corr&gt;&lt;/choice&gt;</w:t>
      </w:r>
      <w:r w:rsidRPr="00DD7CCF">
        <w:rPr>
          <w:rStyle w:val="Codetext"/>
        </w:rPr>
        <w:t>khya</w:t>
      </w:r>
    </w:p>
    <w:p w14:paraId="1B11C57B" w14:textId="77777777" w:rsidR="00C02B8C" w:rsidRPr="00DD7CCF" w:rsidRDefault="004D2E67" w:rsidP="00E2714A">
      <w:pPr>
        <w:pStyle w:val="Lista3"/>
      </w:pPr>
      <w:r w:rsidRPr="00DD7CCF">
        <w:t xml:space="preserve">and not an editorial </w:t>
      </w:r>
      <w:r w:rsidR="00ED5C86" w:rsidRPr="00DD7CCF">
        <w:t>restitution</w:t>
      </w:r>
      <w:r w:rsidRPr="00DD7CCF">
        <w:t xml:space="preserve"> </w:t>
      </w:r>
      <w:r w:rsidRPr="00E24F87">
        <w:rPr>
          <w:noProof/>
        </w:rPr>
        <w:t>(</w:t>
      </w:r>
      <w:r w:rsidRPr="00DD7CCF">
        <w:t xml:space="preserve">of </w:t>
      </w:r>
      <w:r w:rsidRPr="00DD7CCF">
        <w:rPr>
          <w:rStyle w:val="Foreign"/>
        </w:rPr>
        <w:t>a</w:t>
      </w:r>
      <w:r w:rsidRPr="00DD7CCF">
        <w:t>), even though in transliteration you are only adding a single character</w:t>
      </w:r>
    </w:p>
    <w:p w14:paraId="13D1C525" w14:textId="1D384094" w:rsidR="004F4C63" w:rsidRPr="00DD7CCF" w:rsidRDefault="004D2E67" w:rsidP="00E2714A">
      <w:pPr>
        <w:pStyle w:val="Lista2"/>
      </w:pPr>
      <w:r w:rsidRPr="00DD7CCF">
        <w:t xml:space="preserve">if the scribe engraved </w:t>
      </w:r>
      <w:r w:rsidRPr="00DD7CCF">
        <w:rPr>
          <w:rStyle w:val="Foreign"/>
        </w:rPr>
        <w:t>utphannasya</w:t>
      </w:r>
      <w:r w:rsidRPr="00DD7CCF">
        <w:t xml:space="preserve"> and you correct this to </w:t>
      </w:r>
      <w:r w:rsidRPr="00DD7CCF">
        <w:rPr>
          <w:rStyle w:val="Foreign"/>
        </w:rPr>
        <w:t>utpannasya</w:t>
      </w:r>
      <w:r w:rsidRPr="00DD7CCF">
        <w:t xml:space="preserve">, your rectification of that error is a correction of </w:t>
      </w:r>
      <w:r w:rsidRPr="00DD7CCF">
        <w:rPr>
          <w:rStyle w:val="Foreign"/>
        </w:rPr>
        <w:t>ph</w:t>
      </w:r>
      <w:r w:rsidRPr="00DD7CCF">
        <w:t xml:space="preserve"> to </w:t>
      </w:r>
      <w:r w:rsidRPr="00DD7CCF">
        <w:rPr>
          <w:rStyle w:val="Foreign"/>
        </w:rPr>
        <w:t>p</w:t>
      </w:r>
      <w:r w:rsidRPr="00DD7CCF">
        <w:t xml:space="preserve">: </w:t>
      </w:r>
      <w:r w:rsidRPr="00DD7CCF">
        <w:rPr>
          <w:rStyle w:val="Codetext"/>
        </w:rPr>
        <w:t>ut</w:t>
      </w:r>
      <w:r w:rsidRPr="00DD7CCF">
        <w:rPr>
          <w:rStyle w:val="Code"/>
        </w:rPr>
        <w:t>&lt;choice&gt;&lt;sic&gt;</w:t>
      </w:r>
      <w:r w:rsidRPr="00DD7CCF">
        <w:rPr>
          <w:rStyle w:val="Codetext"/>
        </w:rPr>
        <w:t>ph</w:t>
      </w:r>
      <w:r w:rsidRPr="00DD7CCF">
        <w:rPr>
          <w:rStyle w:val="Code"/>
        </w:rPr>
        <w:t>&lt;/sic&gt;&lt;corr&gt;</w:t>
      </w:r>
      <w:r w:rsidRPr="00DD7CCF">
        <w:rPr>
          <w:rStyle w:val="Codetext"/>
        </w:rPr>
        <w:t>p</w:t>
      </w:r>
      <w:r w:rsidRPr="00DD7CCF">
        <w:rPr>
          <w:rStyle w:val="Code"/>
        </w:rPr>
        <w:t>&lt;/corr&gt;&lt;/choice&gt;</w:t>
      </w:r>
      <w:r w:rsidRPr="00DD7CCF">
        <w:rPr>
          <w:rStyle w:val="Codetext"/>
        </w:rPr>
        <w:t>annasya</w:t>
      </w:r>
    </w:p>
    <w:p w14:paraId="7184DE87" w14:textId="77777777" w:rsidR="00C02B8C" w:rsidRPr="00DD7CCF" w:rsidRDefault="004D2E67" w:rsidP="00E2714A">
      <w:pPr>
        <w:pStyle w:val="Lista3"/>
      </w:pPr>
      <w:r w:rsidRPr="00DD7CCF">
        <w:t xml:space="preserve">and not an editorial suppression </w:t>
      </w:r>
      <w:r w:rsidRPr="00E24F87">
        <w:rPr>
          <w:noProof/>
        </w:rPr>
        <w:t>(</w:t>
      </w:r>
      <w:r w:rsidRPr="00DD7CCF">
        <w:t xml:space="preserve">of </w:t>
      </w:r>
      <w:r w:rsidRPr="00DD7CCF">
        <w:rPr>
          <w:rStyle w:val="Foreign"/>
        </w:rPr>
        <w:t>h</w:t>
      </w:r>
      <w:r w:rsidRPr="00DD7CCF">
        <w:t>), even though in transliteration you are only removing a single character</w:t>
      </w:r>
    </w:p>
    <w:p w14:paraId="1159C2D4" w14:textId="77777777" w:rsidR="00C02B8C" w:rsidRPr="00DD7CCF" w:rsidRDefault="004D2E67" w:rsidP="00D4342A">
      <w:pPr>
        <w:pStyle w:val="Cmsor3"/>
      </w:pPr>
      <w:bookmarkStart w:id="401" w:name="_xk5v4l7lzr6g" w:colFirst="0" w:colLast="0"/>
      <w:bookmarkStart w:id="402" w:name="_Ref43988445"/>
      <w:bookmarkStart w:id="403" w:name="_Toc74733502"/>
      <w:bookmarkEnd w:id="401"/>
      <w:r w:rsidRPr="00DD7CCF">
        <w:t>Good practice in correction</w:t>
      </w:r>
      <w:bookmarkEnd w:id="402"/>
      <w:bookmarkEnd w:id="403"/>
    </w:p>
    <w:p w14:paraId="3B93F424" w14:textId="77777777" w:rsidR="00C02B8C" w:rsidRPr="00DD7CCF" w:rsidRDefault="004D2E67" w:rsidP="00E2714A">
      <w:pPr>
        <w:pStyle w:val="Lista"/>
      </w:pPr>
      <w:r w:rsidRPr="005D2B22">
        <w:rPr>
          <w:b/>
          <w:bCs/>
        </w:rPr>
        <w:t>the size of segments</w:t>
      </w:r>
      <w:r w:rsidRPr="00DD7CCF">
        <w:t xml:space="preserve"> flagged as scribal errors or corrected should normally be kept to a minimum </w:t>
      </w:r>
      <w:r w:rsidRPr="00E24F87">
        <w:rPr>
          <w:noProof/>
        </w:rPr>
        <w:t>(</w:t>
      </w:r>
      <w:r w:rsidRPr="00DD7CCF">
        <w:t>i.e. restricted to the affected transliteration characters)</w:t>
      </w:r>
    </w:p>
    <w:p w14:paraId="3609DA9A" w14:textId="77777777" w:rsidR="00C02B8C" w:rsidRPr="00DD7CCF" w:rsidRDefault="004D2E67" w:rsidP="00E2714A">
      <w:pPr>
        <w:pStyle w:val="Lista2"/>
      </w:pPr>
      <w:r w:rsidRPr="00DD7CCF">
        <w:t xml:space="preserve">however, to </w:t>
      </w:r>
      <w:r w:rsidRPr="00CD25A4">
        <w:rPr>
          <w:b/>
          <w:bCs/>
        </w:rPr>
        <w:t>avoid non-essential complexity</w:t>
      </w:r>
      <w:r w:rsidRPr="00DD7CCF">
        <w:t>, feel free to use a single set of tags on a chunk of text that contains several errors along with correct characters</w:t>
      </w:r>
    </w:p>
    <w:p w14:paraId="33141166" w14:textId="77777777" w:rsidR="004F4C63" w:rsidRPr="00DD7CCF" w:rsidRDefault="004D2E67" w:rsidP="00FF5EF5">
      <w:pPr>
        <w:pStyle w:val="Lista2"/>
        <w:rPr>
          <w:rStyle w:val="Codetext"/>
        </w:rPr>
      </w:pPr>
      <w:r w:rsidRPr="00DD7CCF">
        <w:t xml:space="preserve">e.g. </w:t>
      </w:r>
      <w:r w:rsidRPr="00DD7CCF">
        <w:rPr>
          <w:rStyle w:val="Codetext"/>
        </w:rPr>
        <w:t>mahārāj</w:t>
      </w:r>
      <w:r w:rsidRPr="00DD7CCF">
        <w:rPr>
          <w:rStyle w:val="Code"/>
        </w:rPr>
        <w:t>&lt;choice&gt;&lt;sic&gt;</w:t>
      </w:r>
      <w:r w:rsidRPr="00DD7CCF">
        <w:rPr>
          <w:rStyle w:val="Codetext"/>
        </w:rPr>
        <w:t>adhijājā</w:t>
      </w:r>
      <w:r w:rsidRPr="00DD7CCF">
        <w:rPr>
          <w:rStyle w:val="Code"/>
        </w:rPr>
        <w:t>&lt;/sic&gt;&lt;corr&gt;</w:t>
      </w:r>
      <w:r w:rsidRPr="00DD7CCF">
        <w:rPr>
          <w:rStyle w:val="Codetext"/>
        </w:rPr>
        <w:t>ādhirāja</w:t>
      </w:r>
      <w:r w:rsidRPr="00DD7CCF">
        <w:rPr>
          <w:rStyle w:val="Code"/>
        </w:rPr>
        <w:t>&lt;/corr&gt;&lt;/choice&gt;</w:t>
      </w:r>
    </w:p>
    <w:p w14:paraId="23EC4C86" w14:textId="77777777" w:rsidR="00C02B8C" w:rsidRPr="00DD7CCF" w:rsidRDefault="004D2E67" w:rsidP="00E2714A">
      <w:pPr>
        <w:pStyle w:val="Lista2"/>
      </w:pPr>
      <w:r w:rsidRPr="00DD7CCF">
        <w:t xml:space="preserve">rather than the meticulous markup: </w:t>
      </w:r>
      <w:r w:rsidRPr="00DD7CCF">
        <w:rPr>
          <w:rStyle w:val="Codetext"/>
        </w:rPr>
        <w:t>mahārāj</w:t>
      </w:r>
      <w:r w:rsidRPr="00DD7CCF">
        <w:rPr>
          <w:rStyle w:val="Code"/>
        </w:rPr>
        <w:t>&lt;choice&gt;&lt;sic&gt;</w:t>
      </w:r>
      <w:r w:rsidRPr="00DD7CCF">
        <w:rPr>
          <w:rStyle w:val="Codetext"/>
        </w:rPr>
        <w:t>a</w:t>
      </w:r>
      <w:r w:rsidRPr="00DD7CCF">
        <w:rPr>
          <w:rStyle w:val="Code"/>
        </w:rPr>
        <w:t>&lt;/sic&gt;&lt;corr&gt;</w:t>
      </w:r>
      <w:r w:rsidRPr="00DD7CCF">
        <w:rPr>
          <w:rStyle w:val="Codetext"/>
        </w:rPr>
        <w:t>ā</w:t>
      </w:r>
      <w:r w:rsidRPr="00DD7CCF">
        <w:rPr>
          <w:rStyle w:val="Code"/>
        </w:rPr>
        <w:t>&lt;/corr&gt;&lt;/choice&gt;</w:t>
      </w:r>
      <w:r w:rsidRPr="00DD7CCF">
        <w:rPr>
          <w:rStyle w:val="Codetext"/>
        </w:rPr>
        <w:t>dhi</w:t>
      </w:r>
      <w:r w:rsidRPr="00DD7CCF">
        <w:rPr>
          <w:rStyle w:val="Code"/>
        </w:rPr>
        <w:t>&lt;choice&gt;&lt;sic&gt;</w:t>
      </w:r>
      <w:r w:rsidRPr="00DD7CCF">
        <w:rPr>
          <w:rStyle w:val="Codetext"/>
        </w:rPr>
        <w:t>j</w:t>
      </w:r>
      <w:r w:rsidRPr="00DD7CCF">
        <w:rPr>
          <w:rStyle w:val="Code"/>
        </w:rPr>
        <w:t>&lt;/sic&gt;&lt;corr&gt;</w:t>
      </w:r>
      <w:r w:rsidRPr="00DD7CCF">
        <w:rPr>
          <w:rStyle w:val="Codetext"/>
        </w:rPr>
        <w:t>r</w:t>
      </w:r>
      <w:r w:rsidRPr="00DD7CCF">
        <w:rPr>
          <w:rStyle w:val="Code"/>
        </w:rPr>
        <w:t>&lt;/corr&gt;&lt;/choice&gt;</w:t>
      </w:r>
      <w:r w:rsidRPr="00DD7CCF">
        <w:rPr>
          <w:rStyle w:val="Codetext"/>
        </w:rPr>
        <w:t>āj</w:t>
      </w:r>
      <w:r w:rsidRPr="00DD7CCF">
        <w:rPr>
          <w:rStyle w:val="Code"/>
        </w:rPr>
        <w:t>&lt;choice&gt;&lt;sic&gt;</w:t>
      </w:r>
      <w:r w:rsidRPr="00DD7CCF">
        <w:rPr>
          <w:rStyle w:val="Codetext"/>
        </w:rPr>
        <w:t>ā</w:t>
      </w:r>
      <w:r w:rsidRPr="00DD7CCF">
        <w:rPr>
          <w:rStyle w:val="Code"/>
        </w:rPr>
        <w:t>&lt;/sic&gt;&lt;corr&gt;</w:t>
      </w:r>
      <w:r w:rsidRPr="00DD7CCF">
        <w:rPr>
          <w:rStyle w:val="Codetext"/>
        </w:rPr>
        <w:t>a</w:t>
      </w:r>
      <w:r w:rsidRPr="00DD7CCF">
        <w:rPr>
          <w:rStyle w:val="Code"/>
        </w:rPr>
        <w:t>&lt;/corr&gt;&lt;/choice&gt;</w:t>
      </w:r>
    </w:p>
    <w:p w14:paraId="3B407BAF" w14:textId="77777777" w:rsidR="00C02B8C" w:rsidRPr="00DD7CCF" w:rsidRDefault="004D2E67" w:rsidP="00E2714A">
      <w:pPr>
        <w:pStyle w:val="Lista"/>
      </w:pPr>
      <w:r w:rsidRPr="00DD7CCF">
        <w:t xml:space="preserve">in the </w:t>
      </w:r>
      <w:r w:rsidRPr="005D2B22">
        <w:rPr>
          <w:b/>
          <w:bCs/>
        </w:rPr>
        <w:t>orthography</w:t>
      </w:r>
      <w:r w:rsidRPr="00DD7CCF">
        <w:t xml:space="preserve"> of your editorial corrections, attempt to</w:t>
      </w:r>
    </w:p>
    <w:p w14:paraId="33D5BB99" w14:textId="77777777" w:rsidR="004F4C63" w:rsidRPr="00DD7CCF" w:rsidRDefault="004D2E67" w:rsidP="00E2714A">
      <w:pPr>
        <w:pStyle w:val="Lista2"/>
      </w:pPr>
      <w:r w:rsidRPr="00DD7CCF">
        <w:t>respect the orthography and, if applicable, the language usage of the rest of the document, e.g.</w:t>
      </w:r>
    </w:p>
    <w:p w14:paraId="298A99F3" w14:textId="77777777" w:rsidR="00C02B8C" w:rsidRPr="00DD7CCF" w:rsidRDefault="004D2E67" w:rsidP="00E2714A">
      <w:pPr>
        <w:pStyle w:val="Lista3"/>
      </w:pPr>
      <w:r w:rsidRPr="00DD7CCF">
        <w:t xml:space="preserve">correct </w:t>
      </w:r>
      <w:r w:rsidRPr="00DD7CCF">
        <w:rPr>
          <w:rStyle w:val="Foreign"/>
        </w:rPr>
        <w:t>karppa</w:t>
      </w:r>
      <w:r w:rsidRPr="00DD7CCF">
        <w:t xml:space="preserve"> to </w:t>
      </w:r>
      <w:r w:rsidRPr="00DD7CCF">
        <w:rPr>
          <w:rStyle w:val="Foreign"/>
        </w:rPr>
        <w:t>karmma</w:t>
      </w:r>
      <w:r w:rsidRPr="00DD7CCF">
        <w:t xml:space="preserve"> </w:t>
      </w:r>
      <w:r w:rsidRPr="00E24F87">
        <w:rPr>
          <w:noProof/>
        </w:rPr>
        <w:t>(</w:t>
      </w:r>
      <w:r w:rsidRPr="00DD7CCF">
        <w:t xml:space="preserve">rather than fully standard </w:t>
      </w:r>
      <w:r w:rsidRPr="00DD7CCF">
        <w:rPr>
          <w:rStyle w:val="Foreign"/>
        </w:rPr>
        <w:t>karma</w:t>
      </w:r>
      <w:r w:rsidRPr="00DD7CCF">
        <w:t xml:space="preserve">) if the inscription normally doubles nasals after </w:t>
      </w:r>
      <w:r w:rsidRPr="00DD7CCF">
        <w:rPr>
          <w:rStyle w:val="Foreign"/>
        </w:rPr>
        <w:t>r</w:t>
      </w:r>
    </w:p>
    <w:p w14:paraId="4540D00D" w14:textId="77777777" w:rsidR="00C02B8C" w:rsidRPr="00DD7CCF" w:rsidRDefault="004D2E67" w:rsidP="00E2714A">
      <w:pPr>
        <w:pStyle w:val="Lista3"/>
      </w:pPr>
      <w:r w:rsidRPr="00DD7CCF">
        <w:t xml:space="preserve">if a text consistently uses </w:t>
      </w:r>
      <w:r w:rsidRPr="00DD7CCF">
        <w:rPr>
          <w:rStyle w:val="Foreign"/>
        </w:rPr>
        <w:t>upadhmānīya</w:t>
      </w:r>
      <w:r w:rsidRPr="00DD7CCF">
        <w:t xml:space="preserve"> or </w:t>
      </w:r>
      <w:r w:rsidRPr="00DD7CCF">
        <w:rPr>
          <w:rStyle w:val="Foreign"/>
        </w:rPr>
        <w:t>jihvāmūlīya</w:t>
      </w:r>
      <w:r w:rsidRPr="00DD7CCF">
        <w:t xml:space="preserve">, and your correction involves the restitution of an omitted </w:t>
      </w:r>
      <w:r w:rsidRPr="00DD7CCF">
        <w:rPr>
          <w:rStyle w:val="Foreign"/>
        </w:rPr>
        <w:t>visarga</w:t>
      </w:r>
      <w:r w:rsidRPr="00DD7CCF">
        <w:t xml:space="preserve"> in a phonemic context that would call for one of these forms, then supply </w:t>
      </w:r>
      <w:r w:rsidRPr="00DD7CCF">
        <w:rPr>
          <w:rStyle w:val="Foreign"/>
        </w:rPr>
        <w:t>upadhmānīya</w:t>
      </w:r>
      <w:r w:rsidRPr="00DD7CCF">
        <w:t xml:space="preserve"> or </w:t>
      </w:r>
      <w:r w:rsidRPr="00DD7CCF">
        <w:rPr>
          <w:rStyle w:val="Foreign"/>
        </w:rPr>
        <w:t>jihvāmūlīya</w:t>
      </w:r>
      <w:r w:rsidRPr="00DD7CCF">
        <w:t xml:space="preserve"> instead of a regular </w:t>
      </w:r>
      <w:r w:rsidRPr="00DD7CCF">
        <w:rPr>
          <w:rStyle w:val="Foreign"/>
        </w:rPr>
        <w:t>visarga</w:t>
      </w:r>
      <w:r w:rsidRPr="00DD7CCF">
        <w:t>,</w:t>
      </w:r>
    </w:p>
    <w:p w14:paraId="627A5538" w14:textId="77777777" w:rsidR="00C02B8C" w:rsidRPr="00DD7CCF" w:rsidRDefault="004D2E67" w:rsidP="004E103D">
      <w:pPr>
        <w:pStyle w:val="Lista4"/>
      </w:pPr>
      <w:r w:rsidRPr="00DD7CCF">
        <w:t xml:space="preserve">e.g. </w:t>
      </w:r>
      <w:r w:rsidRPr="00DD7CCF">
        <w:rPr>
          <w:rStyle w:val="Codetext"/>
        </w:rPr>
        <w:t>sarvva-rājocchettu</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ḫ</w:t>
      </w:r>
      <w:r w:rsidRPr="00DD7CCF">
        <w:rPr>
          <w:rStyle w:val="Code"/>
        </w:rPr>
        <w:t>&lt;/supplied&gt;</w:t>
      </w:r>
      <w:r w:rsidRPr="00DD7CCF">
        <w:rPr>
          <w:rStyle w:val="Codetext"/>
        </w:rPr>
        <w:t xml:space="preserve"> pr̥thivyām apratirathasya</w:t>
      </w:r>
    </w:p>
    <w:p w14:paraId="55C42759" w14:textId="3952B546" w:rsidR="00AE5296" w:rsidRDefault="00AE5296" w:rsidP="00AE5296">
      <w:pPr>
        <w:pStyle w:val="Lista2"/>
      </w:pPr>
      <w:r w:rsidRPr="008840DC">
        <w:rPr>
          <w:b/>
          <w:bCs/>
        </w:rPr>
        <w:t xml:space="preserve">when the inherent </w:t>
      </w:r>
      <w:r w:rsidRPr="008840DC">
        <w:rPr>
          <w:rStyle w:val="Foreign"/>
          <w:b/>
          <w:bCs/>
        </w:rPr>
        <w:t>a</w:t>
      </w:r>
      <w:r w:rsidRPr="008840DC">
        <w:rPr>
          <w:b/>
          <w:bCs/>
        </w:rPr>
        <w:t xml:space="preserve"> of an </w:t>
      </w:r>
      <w:r w:rsidRPr="008840DC">
        <w:rPr>
          <w:rStyle w:val="Foreign"/>
          <w:b/>
          <w:bCs/>
        </w:rPr>
        <w:t>akṣara</w:t>
      </w:r>
      <w:r w:rsidRPr="008840DC">
        <w:rPr>
          <w:b/>
          <w:bCs/>
        </w:rPr>
        <w:t xml:space="preserve"> is suppressed</w:t>
      </w:r>
      <w:r>
        <w:t xml:space="preserve"> as superfluous (e.g. when correcting </w:t>
      </w:r>
      <w:r w:rsidRPr="00AE5296">
        <w:rPr>
          <w:rStyle w:val="Foreign"/>
        </w:rPr>
        <w:t>śrīmāna</w:t>
      </w:r>
      <w:r>
        <w:t xml:space="preserve"> to </w:t>
      </w:r>
      <w:r w:rsidRPr="00AE5296">
        <w:rPr>
          <w:rStyle w:val="Foreign"/>
        </w:rPr>
        <w:t>/śrīmān/</w:t>
      </w:r>
      <w:r>
        <w:t>), encode this intervention depending on how vowelless consonants are normally written in similar contexts in the inscription in question or in related inscriptions:</w:t>
      </w:r>
    </w:p>
    <w:p w14:paraId="612664C3" w14:textId="4775B506" w:rsidR="00AE5296" w:rsidRDefault="00AE5296" w:rsidP="00AE5296">
      <w:pPr>
        <w:pStyle w:val="Lista3"/>
      </w:pPr>
      <w:r>
        <w:t xml:space="preserve">if a specially formed final consonant is expected, then correct the </w:t>
      </w:r>
      <w:r w:rsidRPr="00AE5296">
        <w:rPr>
          <w:rStyle w:val="Foreign"/>
        </w:rPr>
        <w:t>akṣara</w:t>
      </w:r>
      <w:r>
        <w:t xml:space="preserve"> to a final consonant, e.g. </w:t>
      </w:r>
      <w:r>
        <w:rPr>
          <w:rStyle w:val="Codetext"/>
        </w:rPr>
        <w:t>śrīmā</w:t>
      </w:r>
      <w:r w:rsidRPr="00DD7CCF">
        <w:rPr>
          <w:rStyle w:val="Code"/>
        </w:rPr>
        <w:t>&lt;choice&gt;&lt;sic&gt;</w:t>
      </w:r>
      <w:r>
        <w:rPr>
          <w:rStyle w:val="Codetext"/>
        </w:rPr>
        <w:t>na</w:t>
      </w:r>
      <w:r w:rsidRPr="00DD7CCF">
        <w:rPr>
          <w:rStyle w:val="Code"/>
        </w:rPr>
        <w:t>&lt;/sic&gt;&lt;corr&gt;</w:t>
      </w:r>
      <w:r>
        <w:rPr>
          <w:rStyle w:val="Codetext"/>
        </w:rPr>
        <w:t>N</w:t>
      </w:r>
      <w:r w:rsidRPr="00DD7CCF">
        <w:rPr>
          <w:rStyle w:val="Code"/>
        </w:rPr>
        <w:t>&lt;/corr&gt;&lt;/choice&gt;</w:t>
      </w:r>
    </w:p>
    <w:p w14:paraId="18F4681B" w14:textId="32ED0024" w:rsidR="00AE5296" w:rsidRDefault="00AE5296" w:rsidP="00AE5296">
      <w:pPr>
        <w:pStyle w:val="Lista3"/>
      </w:pPr>
      <w:r>
        <w:t xml:space="preserve">if an explicit </w:t>
      </w:r>
      <w:r w:rsidRPr="00AE5296">
        <w:rPr>
          <w:rStyle w:val="Foreign"/>
        </w:rPr>
        <w:t>virāma</w:t>
      </w:r>
      <w:r>
        <w:t xml:space="preserve"> is expected, then correct only the inherent </w:t>
      </w:r>
      <w:r w:rsidRPr="00AE5296">
        <w:rPr>
          <w:rStyle w:val="Foreign"/>
        </w:rPr>
        <w:t>a</w:t>
      </w:r>
      <w:r>
        <w:t xml:space="preserve"> to a </w:t>
      </w:r>
      <w:r w:rsidRPr="00AE5296">
        <w:rPr>
          <w:rStyle w:val="Foreign"/>
        </w:rPr>
        <w:t>virāma</w:t>
      </w:r>
      <w:r>
        <w:t xml:space="preserve">, e.g. </w:t>
      </w:r>
      <w:r>
        <w:rPr>
          <w:rStyle w:val="Codetext"/>
        </w:rPr>
        <w:t>śrīmān</w:t>
      </w:r>
      <w:r w:rsidRPr="00DD7CCF">
        <w:rPr>
          <w:rStyle w:val="Code"/>
        </w:rPr>
        <w:t>&lt;choice&gt;&lt;sic&gt;</w:t>
      </w:r>
      <w:r>
        <w:rPr>
          <w:rStyle w:val="Codetext"/>
        </w:rPr>
        <w:t>a</w:t>
      </w:r>
      <w:r w:rsidRPr="00DD7CCF">
        <w:rPr>
          <w:rStyle w:val="Code"/>
        </w:rPr>
        <w:t>&lt;/sic&gt;&lt;corr&gt;</w:t>
      </w:r>
      <w:r>
        <w:t>·</w:t>
      </w:r>
      <w:r w:rsidRPr="00DD7CCF">
        <w:rPr>
          <w:rStyle w:val="Code"/>
        </w:rPr>
        <w:t>&lt;/</w:t>
      </w:r>
      <w:proofErr w:type="spellStart"/>
      <w:r w:rsidRPr="00DD7CCF">
        <w:rPr>
          <w:rStyle w:val="Code"/>
        </w:rPr>
        <w:t>corr</w:t>
      </w:r>
      <w:proofErr w:type="spellEnd"/>
      <w:r w:rsidRPr="00DD7CCF">
        <w:rPr>
          <w:rStyle w:val="Code"/>
        </w:rPr>
        <w:t>&gt;&lt;/choice&gt;</w:t>
      </w:r>
    </w:p>
    <w:p w14:paraId="492B42F7" w14:textId="3C5FB740" w:rsidR="00FF5EF5" w:rsidRDefault="00FF5EF5" w:rsidP="00FF5EF5">
      <w:pPr>
        <w:pStyle w:val="Lista4"/>
      </w:pPr>
      <w:r w:rsidRPr="00FF5EF5">
        <w:t xml:space="preserve">see also the example with </w:t>
      </w:r>
      <w:r w:rsidRPr="00FF5EF5">
        <w:rPr>
          <w:rStyle w:val="Foreign"/>
        </w:rPr>
        <w:t>svāya</w:t>
      </w:r>
      <w:r w:rsidRPr="00FF5EF5">
        <w:t xml:space="preserve"> in §</w:t>
      </w:r>
      <w:r>
        <w:fldChar w:fldCharType="begin"/>
      </w:r>
      <w:r>
        <w:instrText xml:space="preserve"> REF _Ref43988493 \r \h </w:instrText>
      </w:r>
      <w:r>
        <w:fldChar w:fldCharType="separate"/>
      </w:r>
      <w:r w:rsidR="00E90D07">
        <w:t>6.3.3</w:t>
      </w:r>
      <w:r>
        <w:fldChar w:fldCharType="end"/>
      </w:r>
      <w:r w:rsidRPr="00FF5EF5">
        <w:t xml:space="preserve"> below for a case where an inherent a is normalised (</w:t>
      </w:r>
      <w:r w:rsidR="008840DC">
        <w:t xml:space="preserve">rather than </w:t>
      </w:r>
      <w:r w:rsidRPr="00FF5EF5">
        <w:t xml:space="preserve">corrected) to a </w:t>
      </w:r>
      <w:r w:rsidRPr="00FF5EF5">
        <w:rPr>
          <w:rStyle w:val="Foreign"/>
        </w:rPr>
        <w:t>virāma</w:t>
      </w:r>
    </w:p>
    <w:p w14:paraId="734A906C" w14:textId="5C9F3A87" w:rsidR="00AE5296" w:rsidRDefault="00AE5296" w:rsidP="00AE5296">
      <w:pPr>
        <w:pStyle w:val="Lista3"/>
      </w:pPr>
      <w:r>
        <w:t xml:space="preserve">if neither of the above seems likely (i.e. a consonant in ligature is expected or, as a default, you do not venture to presume either of the above), then encode a suppression of the inherent </w:t>
      </w:r>
      <w:r w:rsidRPr="00AE5296">
        <w:rPr>
          <w:rStyle w:val="Foreign"/>
        </w:rPr>
        <w:t>a</w:t>
      </w:r>
      <w:r>
        <w:t xml:space="preserve"> instead of encoding a correction, e.g. </w:t>
      </w:r>
      <w:r>
        <w:rPr>
          <w:rStyle w:val="Codetext"/>
        </w:rPr>
        <w:t>śrīmān</w:t>
      </w:r>
      <w:r w:rsidRPr="00DD7CCF">
        <w:rPr>
          <w:rStyle w:val="Code"/>
        </w:rPr>
        <w:t>&lt;</w:t>
      </w:r>
      <w:r>
        <w:rPr>
          <w:rStyle w:val="Code"/>
        </w:rPr>
        <w:t>surplus</w:t>
      </w:r>
      <w:r w:rsidRPr="00DD7CCF">
        <w:rPr>
          <w:rStyle w:val="Code"/>
        </w:rPr>
        <w:t>&gt;</w:t>
      </w:r>
      <w:r>
        <w:rPr>
          <w:rStyle w:val="Codetext"/>
        </w:rPr>
        <w:t>a</w:t>
      </w:r>
      <w:r w:rsidRPr="00DD7CCF">
        <w:rPr>
          <w:rStyle w:val="Code"/>
        </w:rPr>
        <w:t>&lt;/</w:t>
      </w:r>
      <w:r>
        <w:rPr>
          <w:rStyle w:val="Code"/>
        </w:rPr>
        <w:t>surplus</w:t>
      </w:r>
      <w:r w:rsidRPr="00DD7CCF">
        <w:rPr>
          <w:rStyle w:val="Code"/>
        </w:rPr>
        <w:t>&gt;</w:t>
      </w:r>
    </w:p>
    <w:p w14:paraId="0A241EA9" w14:textId="77777777" w:rsidR="00C02B8C" w:rsidRPr="00DD7CCF" w:rsidRDefault="004D2E67" w:rsidP="00E2714A">
      <w:pPr>
        <w:pStyle w:val="Lista2"/>
      </w:pPr>
      <w:r w:rsidRPr="00DD7CCF">
        <w:t>presuppose a plausible minimum of scribal error, e.g.</w:t>
      </w:r>
    </w:p>
    <w:p w14:paraId="26B900A7" w14:textId="77777777" w:rsidR="00C02B8C" w:rsidRPr="00DD7CCF" w:rsidRDefault="004D2E67" w:rsidP="00E2714A">
      <w:pPr>
        <w:pStyle w:val="Lista3"/>
      </w:pPr>
      <w:r w:rsidRPr="00DD7CCF">
        <w:t xml:space="preserve">correct </w:t>
      </w:r>
      <w:r w:rsidRPr="00DD7CCF">
        <w:rPr>
          <w:rStyle w:val="Foreign"/>
        </w:rPr>
        <w:t>karpa</w:t>
      </w:r>
      <w:r w:rsidRPr="00DD7CCF">
        <w:t xml:space="preserve"> to </w:t>
      </w:r>
      <w:r w:rsidRPr="00DD7CCF">
        <w:rPr>
          <w:rStyle w:val="Foreign"/>
        </w:rPr>
        <w:t>karma</w:t>
      </w:r>
      <w:r w:rsidRPr="00DD7CCF">
        <w:t xml:space="preserve"> </w:t>
      </w:r>
      <w:r w:rsidRPr="00E24F87">
        <w:rPr>
          <w:noProof/>
        </w:rPr>
        <w:t>(</w:t>
      </w:r>
      <w:r w:rsidRPr="00DD7CCF">
        <w:t xml:space="preserve">rather than an expected </w:t>
      </w:r>
      <w:r w:rsidRPr="00DD7CCF">
        <w:rPr>
          <w:rStyle w:val="Foreign"/>
        </w:rPr>
        <w:t>karmma</w:t>
      </w:r>
      <w:r w:rsidRPr="00DD7CCF">
        <w:t xml:space="preserve">), assuming the engraver made the simple mistake of inscribing </w:t>
      </w:r>
      <w:r w:rsidRPr="00DD7CCF">
        <w:rPr>
          <w:rStyle w:val="Foreign"/>
        </w:rPr>
        <w:t>p</w:t>
      </w:r>
      <w:r w:rsidRPr="00DD7CCF">
        <w:t xml:space="preserve"> for </w:t>
      </w:r>
      <w:r w:rsidRPr="00DD7CCF">
        <w:rPr>
          <w:rStyle w:val="Foreign"/>
        </w:rPr>
        <w:t>m</w:t>
      </w:r>
      <w:r w:rsidRPr="00DD7CCF">
        <w:t xml:space="preserve"> </w:t>
      </w:r>
      <w:r w:rsidRPr="00E24F87">
        <w:rPr>
          <w:noProof/>
        </w:rPr>
        <w:t>(</w:t>
      </w:r>
      <w:r w:rsidRPr="00DD7CCF">
        <w:t xml:space="preserve">rather than the complex mistake of inscribing </w:t>
      </w:r>
      <w:r w:rsidRPr="00DD7CCF">
        <w:rPr>
          <w:rStyle w:val="Foreign"/>
        </w:rPr>
        <w:t>p</w:t>
      </w:r>
      <w:r w:rsidRPr="00DD7CCF">
        <w:t xml:space="preserve"> for </w:t>
      </w:r>
      <w:r w:rsidRPr="00DD7CCF">
        <w:rPr>
          <w:rStyle w:val="Foreign"/>
        </w:rPr>
        <w:t>mm</w:t>
      </w:r>
      <w:r w:rsidRPr="00DD7CCF">
        <w:t>)</w:t>
      </w:r>
    </w:p>
    <w:p w14:paraId="225AD68B" w14:textId="77777777" w:rsidR="00C02B8C" w:rsidRPr="00DD7CCF" w:rsidRDefault="004D2E67" w:rsidP="00E2714A">
      <w:pPr>
        <w:pStyle w:val="Lista3"/>
      </w:pPr>
      <w:r w:rsidRPr="00DD7CCF">
        <w:lastRenderedPageBreak/>
        <w:t xml:space="preserve">correct </w:t>
      </w:r>
      <w:r w:rsidRPr="00DD7CCF">
        <w:rPr>
          <w:rStyle w:val="Foreign"/>
        </w:rPr>
        <w:t>viṅgati</w:t>
      </w:r>
      <w:r w:rsidRPr="00DD7CCF">
        <w:t xml:space="preserve"> to </w:t>
      </w:r>
      <w:r w:rsidRPr="00DD7CCF">
        <w:rPr>
          <w:rStyle w:val="Foreign"/>
        </w:rPr>
        <w:t>viṅśati</w:t>
      </w:r>
      <w:r w:rsidRPr="00DD7CCF">
        <w:t xml:space="preserve"> </w:t>
      </w:r>
      <w:r w:rsidRPr="00E24F87">
        <w:rPr>
          <w:noProof/>
        </w:rPr>
        <w:t>(</w:t>
      </w:r>
      <w:r w:rsidRPr="00DD7CCF">
        <w:t xml:space="preserve">rather than fully standard </w:t>
      </w:r>
      <w:r w:rsidRPr="00DD7CCF">
        <w:rPr>
          <w:rStyle w:val="Foreign"/>
        </w:rPr>
        <w:t>viṁśati</w:t>
      </w:r>
      <w:r w:rsidRPr="00DD7CCF">
        <w:t xml:space="preserve">, since engraving </w:t>
      </w:r>
      <w:r w:rsidRPr="00DD7CCF">
        <w:rPr>
          <w:rStyle w:val="Foreign"/>
        </w:rPr>
        <w:t>ṅga</w:t>
      </w:r>
      <w:r w:rsidRPr="00DD7CCF">
        <w:t xml:space="preserve"> in place of </w:t>
      </w:r>
      <w:r w:rsidRPr="00DD7CCF">
        <w:rPr>
          <w:rStyle w:val="Foreign"/>
        </w:rPr>
        <w:t>ṅśa</w:t>
      </w:r>
      <w:r w:rsidRPr="00DD7CCF">
        <w:t xml:space="preserve"> is a very plausible mistake, while engraving </w:t>
      </w:r>
      <w:r w:rsidRPr="00DD7CCF">
        <w:rPr>
          <w:rStyle w:val="Foreign"/>
        </w:rPr>
        <w:t>ṅga</w:t>
      </w:r>
      <w:r w:rsidRPr="00DD7CCF">
        <w:t xml:space="preserve"> in place of </w:t>
      </w:r>
      <w:r w:rsidRPr="00DD7CCF">
        <w:rPr>
          <w:rStyle w:val="Foreign"/>
        </w:rPr>
        <w:t>śa</w:t>
      </w:r>
      <w:r w:rsidRPr="00DD7CCF">
        <w:t xml:space="preserve"> and simultaneously omitting an </w:t>
      </w:r>
      <w:r w:rsidRPr="00DD7CCF">
        <w:rPr>
          <w:rStyle w:val="Foreign"/>
        </w:rPr>
        <w:t>anusvāra</w:t>
      </w:r>
      <w:r w:rsidRPr="00DD7CCF">
        <w:t xml:space="preserve"> is not)</w:t>
      </w:r>
    </w:p>
    <w:p w14:paraId="11E55E1A" w14:textId="77777777" w:rsidR="00C02B8C" w:rsidRPr="00DD7CCF" w:rsidRDefault="004D2E67" w:rsidP="00E2714A">
      <w:pPr>
        <w:pStyle w:val="Lista3"/>
      </w:pPr>
      <w:r w:rsidRPr="00DD7CCF">
        <w:t xml:space="preserve">but correct </w:t>
      </w:r>
      <w:r w:rsidRPr="00DD7CCF">
        <w:rPr>
          <w:rStyle w:val="Foreign"/>
        </w:rPr>
        <w:t>viśati</w:t>
      </w:r>
      <w:r w:rsidRPr="00DD7CCF">
        <w:t xml:space="preserve"> to </w:t>
      </w:r>
      <w:r w:rsidRPr="00DD7CCF">
        <w:rPr>
          <w:rStyle w:val="Foreign"/>
        </w:rPr>
        <w:t>viṁśati</w:t>
      </w:r>
      <w:r w:rsidRPr="00DD7CCF">
        <w:t xml:space="preserve"> </w:t>
      </w:r>
      <w:r w:rsidRPr="00E24F87">
        <w:rPr>
          <w:noProof/>
        </w:rPr>
        <w:t>(</w:t>
      </w:r>
      <w:r w:rsidRPr="00DD7CCF">
        <w:t xml:space="preserve">even if the text tends to use </w:t>
      </w:r>
      <w:r w:rsidRPr="00DD7CCF">
        <w:rPr>
          <w:rStyle w:val="Foreign"/>
        </w:rPr>
        <w:t>ṅś</w:t>
      </w:r>
      <w:r w:rsidRPr="00DD7CCF">
        <w:t xml:space="preserve"> elsewhere, since omitting an </w:t>
      </w:r>
      <w:r w:rsidRPr="00DD7CCF">
        <w:rPr>
          <w:rStyle w:val="Foreign"/>
        </w:rPr>
        <w:t>anusvāra</w:t>
      </w:r>
      <w:r w:rsidRPr="00DD7CCF">
        <w:t xml:space="preserve"> is a much more plausible mistake than engraving </w:t>
      </w:r>
      <w:r w:rsidRPr="00DD7CCF">
        <w:rPr>
          <w:rStyle w:val="Foreign"/>
        </w:rPr>
        <w:t>śa</w:t>
      </w:r>
      <w:r w:rsidRPr="00DD7CCF">
        <w:t xml:space="preserve"> instead of </w:t>
      </w:r>
      <w:r w:rsidRPr="00DD7CCF">
        <w:rPr>
          <w:rStyle w:val="Foreign"/>
        </w:rPr>
        <w:t>ṅśa</w:t>
      </w:r>
      <w:r w:rsidRPr="00DD7CCF">
        <w:t>)</w:t>
      </w:r>
    </w:p>
    <w:p w14:paraId="2757C97D" w14:textId="60EBA3C7" w:rsidR="00C02B8C" w:rsidRPr="00DD7CCF" w:rsidRDefault="004D2E67" w:rsidP="00E2714A">
      <w:pPr>
        <w:pStyle w:val="Lista2"/>
      </w:pPr>
      <w:r w:rsidRPr="00DD7CCF">
        <w:t xml:space="preserve">should you feel the need, feel free to add normalisation on top of a correction </w:t>
      </w:r>
      <w:r w:rsidRPr="00E24F87">
        <w:rPr>
          <w:noProof/>
        </w:rPr>
        <w:t>(</w:t>
      </w:r>
      <w:r w:rsidR="003C3D87" w:rsidRPr="00DD7CCF">
        <w:t>§</w:t>
      </w:r>
      <w:r w:rsidR="0082156E" w:rsidRPr="00DD7CCF">
        <w:fldChar w:fldCharType="begin"/>
      </w:r>
      <w:r w:rsidR="0082156E" w:rsidRPr="00DD7CCF">
        <w:instrText xml:space="preserve"> REF _Ref43988493 \w \h </w:instrText>
      </w:r>
      <w:r w:rsidR="00DD7CCF">
        <w:instrText xml:space="preserve"> \* MERGEFORMAT </w:instrText>
      </w:r>
      <w:r w:rsidR="0082156E" w:rsidRPr="00DD7CCF">
        <w:fldChar w:fldCharType="separate"/>
      </w:r>
      <w:r w:rsidR="00E90D07">
        <w:t>6.3.3</w:t>
      </w:r>
      <w:r w:rsidR="0082156E" w:rsidRPr="00DD7CCF">
        <w:fldChar w:fldCharType="end"/>
      </w:r>
      <w:r w:rsidRPr="00DD7CCF">
        <w:t>)</w:t>
      </w:r>
    </w:p>
    <w:p w14:paraId="6DD9832B" w14:textId="77777777" w:rsidR="00C02B8C" w:rsidRPr="00DD7CCF" w:rsidRDefault="004D2E67" w:rsidP="00D4342A">
      <w:pPr>
        <w:pStyle w:val="Cmsor2"/>
      </w:pPr>
      <w:bookmarkStart w:id="404" w:name="_s3fp2wg6e0tr" w:colFirst="0" w:colLast="0"/>
      <w:bookmarkStart w:id="405" w:name="_Ref43979756"/>
      <w:bookmarkStart w:id="406" w:name="_Toc74733503"/>
      <w:bookmarkEnd w:id="404"/>
      <w:r w:rsidRPr="00DD7CCF">
        <w:t>Encoding Normalisation</w:t>
      </w:r>
      <w:bookmarkEnd w:id="405"/>
      <w:bookmarkEnd w:id="406"/>
    </w:p>
    <w:p w14:paraId="4C8A02C1" w14:textId="77777777" w:rsidR="00C02B8C" w:rsidRPr="00DD7CCF" w:rsidRDefault="004D2E67" w:rsidP="00D4342A">
      <w:pPr>
        <w:pStyle w:val="Cmsor3"/>
      </w:pPr>
      <w:bookmarkStart w:id="407" w:name="_4q8co2w6em7s" w:colFirst="0" w:colLast="0"/>
      <w:bookmarkStart w:id="408" w:name="_Ref43981422"/>
      <w:bookmarkStart w:id="409" w:name="_Toc74733504"/>
      <w:bookmarkEnd w:id="407"/>
      <w:r w:rsidRPr="00DD7CCF">
        <w:t>Flagging non-standard usage</w:t>
      </w:r>
      <w:bookmarkEnd w:id="408"/>
      <w:bookmarkEnd w:id="409"/>
    </w:p>
    <w:p w14:paraId="659882F3" w14:textId="77777777" w:rsidR="00C02B8C" w:rsidRPr="00DD7CCF" w:rsidRDefault="004D2E67" w:rsidP="00E2714A">
      <w:pPr>
        <w:pStyle w:val="Lista"/>
      </w:pPr>
      <w:r w:rsidRPr="005D2B22">
        <w:rPr>
          <w:b/>
          <w:bCs/>
        </w:rPr>
        <w:t>to flag non-standard text</w:t>
      </w:r>
      <w:r w:rsidRPr="00DD7CCF">
        <w:t xml:space="preserve"> without normalisation, wrap the relevant characters with the element </w:t>
      </w:r>
      <w:r w:rsidRPr="00DD7CCF">
        <w:rPr>
          <w:rStyle w:val="Code"/>
        </w:rPr>
        <w:t>&lt;orig&gt;</w:t>
      </w:r>
    </w:p>
    <w:p w14:paraId="26E48024" w14:textId="77777777" w:rsidR="00C02B8C" w:rsidRPr="00DD7CCF" w:rsidRDefault="003A541C" w:rsidP="00E2714A">
      <w:pPr>
        <w:pStyle w:val="Lista"/>
      </w:pPr>
      <w:r w:rsidRPr="00DD7CCF">
        <w:t>for example,</w:t>
      </w:r>
    </w:p>
    <w:p w14:paraId="2714B315" w14:textId="77777777" w:rsidR="00C02B8C" w:rsidRPr="00DD7CCF" w:rsidRDefault="004D2E67" w:rsidP="00E2714A">
      <w:pPr>
        <w:pStyle w:val="Lista2"/>
      </w:pPr>
      <w:r w:rsidRPr="00DD7CCF">
        <w:rPr>
          <w:rStyle w:val="Codetext"/>
        </w:rPr>
        <w:t xml:space="preserve">dine </w:t>
      </w:r>
      <w:r w:rsidRPr="00DD7CCF">
        <w:rPr>
          <w:rStyle w:val="Code"/>
        </w:rPr>
        <w:t>&lt;orig&gt;</w:t>
      </w:r>
      <w:r w:rsidRPr="00DD7CCF">
        <w:rPr>
          <w:rStyle w:val="Codetext"/>
        </w:rPr>
        <w:t>Āśvoja</w:t>
      </w:r>
      <w:r w:rsidRPr="00DD7CCF">
        <w:rPr>
          <w:rStyle w:val="Code"/>
        </w:rPr>
        <w:t>&lt;/orig&gt;</w:t>
      </w:r>
      <w:r w:rsidRPr="00DD7CCF">
        <w:rPr>
          <w:rStyle w:val="Codetext"/>
        </w:rPr>
        <w:t>-śuklasya</w:t>
      </w:r>
      <w:r w:rsidRPr="00DD7CCF">
        <w:t xml:space="preserve"> </w:t>
      </w:r>
      <w:r w:rsidRPr="00E24F87">
        <w:rPr>
          <w:noProof/>
        </w:rPr>
        <w:t>(</w:t>
      </w:r>
      <w:r w:rsidRPr="00DD7CCF">
        <w:rPr>
          <w:rStyle w:val="Foreign"/>
        </w:rPr>
        <w:t>Āśvayuja</w:t>
      </w:r>
      <w:r w:rsidRPr="00DD7CCF">
        <w:t xml:space="preserve"> or </w:t>
      </w:r>
      <w:r w:rsidRPr="00DD7CCF">
        <w:rPr>
          <w:rStyle w:val="Foreign"/>
        </w:rPr>
        <w:t>’śvayuja</w:t>
      </w:r>
      <w:r w:rsidRPr="00DD7CCF">
        <w:t xml:space="preserve"> is expected)</w:t>
      </w:r>
    </w:p>
    <w:p w14:paraId="6026E37A" w14:textId="77777777" w:rsidR="00C02B8C" w:rsidRPr="00DD7CCF" w:rsidRDefault="004D2E67" w:rsidP="00E2714A">
      <w:pPr>
        <w:pStyle w:val="Lista2"/>
      </w:pPr>
      <w:r w:rsidRPr="00DD7CCF">
        <w:rPr>
          <w:rStyle w:val="Codetext"/>
        </w:rPr>
        <w:t>sahasrā</w:t>
      </w:r>
      <w:r w:rsidRPr="00DD7CCF">
        <w:rPr>
          <w:rStyle w:val="Code"/>
        </w:rPr>
        <w:t>&lt;orig&gt;</w:t>
      </w:r>
      <w:r w:rsidRPr="00DD7CCF">
        <w:rPr>
          <w:rStyle w:val="Codetext"/>
        </w:rPr>
        <w:t>n</w:t>
      </w:r>
      <w:r w:rsidRPr="00DD7CCF">
        <w:rPr>
          <w:rStyle w:val="Code"/>
        </w:rPr>
        <w:t>&lt;/orig&gt;</w:t>
      </w:r>
      <w:r w:rsidRPr="00DD7CCF">
        <w:rPr>
          <w:rStyle w:val="Codetext"/>
        </w:rPr>
        <w:t>i</w:t>
      </w:r>
      <w:r w:rsidRPr="00DD7CCF">
        <w:t xml:space="preserve"> </w:t>
      </w:r>
      <w:r w:rsidRPr="00E24F87">
        <w:rPr>
          <w:noProof/>
        </w:rPr>
        <w:t>(</w:t>
      </w:r>
      <w:r w:rsidRPr="00DD7CCF">
        <w:rPr>
          <w:rStyle w:val="Foreign"/>
        </w:rPr>
        <w:t>sahasrāṇi</w:t>
      </w:r>
      <w:r w:rsidRPr="00DD7CCF">
        <w:t xml:space="preserve"> is expected)</w:t>
      </w:r>
    </w:p>
    <w:p w14:paraId="4EF197A9" w14:textId="77777777" w:rsidR="00C02B8C" w:rsidRPr="00DD7CCF" w:rsidRDefault="004D2E67" w:rsidP="00D4342A">
      <w:pPr>
        <w:pStyle w:val="Cmsor3"/>
      </w:pPr>
      <w:bookmarkStart w:id="410" w:name="_gfq2483l08s8" w:colFirst="0" w:colLast="0"/>
      <w:bookmarkStart w:id="411" w:name="_Ref43979886"/>
      <w:bookmarkStart w:id="412" w:name="_Toc74733505"/>
      <w:bookmarkEnd w:id="410"/>
      <w:r w:rsidRPr="00DD7CCF">
        <w:t>Normalising non-standard usage</w:t>
      </w:r>
      <w:bookmarkEnd w:id="411"/>
      <w:bookmarkEnd w:id="412"/>
    </w:p>
    <w:p w14:paraId="25540E28" w14:textId="77777777" w:rsidR="00C02B8C" w:rsidRPr="00DD7CCF" w:rsidRDefault="004D2E67" w:rsidP="00E2714A">
      <w:pPr>
        <w:pStyle w:val="Lista"/>
      </w:pPr>
      <w:r w:rsidRPr="005D2B22">
        <w:rPr>
          <w:b/>
          <w:bCs/>
        </w:rPr>
        <w:t>to normalise</w:t>
      </w:r>
      <w:r w:rsidRPr="00DD7CCF">
        <w:t xml:space="preserve"> usage </w:t>
      </w:r>
      <w:r w:rsidRPr="005D2B22">
        <w:rPr>
          <w:b/>
          <w:bCs/>
        </w:rPr>
        <w:t>by substitution</w:t>
      </w:r>
      <w:r w:rsidRPr="00DD7CCF">
        <w:t>,</w:t>
      </w:r>
    </w:p>
    <w:p w14:paraId="24AFCD41" w14:textId="77777777" w:rsidR="00C02B8C" w:rsidRPr="00DD7CCF" w:rsidRDefault="004D2E67" w:rsidP="00E2714A">
      <w:pPr>
        <w:pStyle w:val="Lista2"/>
      </w:pPr>
      <w:r w:rsidRPr="00DD7CCF">
        <w:t xml:space="preserve">flag the original text with </w:t>
      </w:r>
      <w:r w:rsidRPr="00DD7CCF">
        <w:rPr>
          <w:rStyle w:val="Code"/>
        </w:rPr>
        <w:t>&lt;orig&gt;</w:t>
      </w:r>
      <w:r w:rsidRPr="00DD7CCF">
        <w:t xml:space="preserve"> as above,</w:t>
      </w:r>
    </w:p>
    <w:p w14:paraId="0761FD59" w14:textId="77777777" w:rsidR="00C02B8C" w:rsidRPr="00DD7CCF" w:rsidRDefault="004D2E67" w:rsidP="00E2714A">
      <w:pPr>
        <w:pStyle w:val="Lista2"/>
      </w:pPr>
      <w:r w:rsidRPr="00DD7CCF">
        <w:t xml:space="preserve">add the normalised alternative directly after this, wrapped in the element </w:t>
      </w:r>
      <w:r w:rsidRPr="00DD7CCF">
        <w:rPr>
          <w:rStyle w:val="Code"/>
        </w:rPr>
        <w:t>&lt;reg&gt;</w:t>
      </w:r>
    </w:p>
    <w:p w14:paraId="554104CA" w14:textId="77777777" w:rsidR="00C02B8C" w:rsidRPr="00DD7CCF" w:rsidRDefault="004D2E67" w:rsidP="00E2714A">
      <w:pPr>
        <w:pStyle w:val="Lista2"/>
      </w:pPr>
      <w:r w:rsidRPr="00DD7CCF">
        <w:t xml:space="preserve">and wrap both these elements in the element </w:t>
      </w:r>
      <w:r w:rsidRPr="00DD7CCF">
        <w:rPr>
          <w:rStyle w:val="Code"/>
        </w:rPr>
        <w:t>&lt;choice&gt;</w:t>
      </w:r>
    </w:p>
    <w:p w14:paraId="3A61A1D5" w14:textId="77777777" w:rsidR="00C02B8C" w:rsidRPr="00DD7CCF" w:rsidRDefault="003A541C" w:rsidP="00E2714A">
      <w:pPr>
        <w:pStyle w:val="Lista"/>
      </w:pPr>
      <w:r w:rsidRPr="00DD7CCF">
        <w:t xml:space="preserve">for example, </w:t>
      </w:r>
      <w:r w:rsidR="004D2E67" w:rsidRPr="00DD7CCF">
        <w:rPr>
          <w:rStyle w:val="Codetext"/>
        </w:rPr>
        <w:t>e</w:t>
      </w:r>
      <w:r w:rsidR="004D2E67" w:rsidRPr="00DD7CCF">
        <w:rPr>
          <w:rStyle w:val="Code"/>
        </w:rPr>
        <w:t>&lt;choice&gt;&lt;orig&gt;</w:t>
      </w:r>
      <w:r w:rsidR="004D2E67" w:rsidRPr="00DD7CCF">
        <w:rPr>
          <w:rStyle w:val="Codetext"/>
        </w:rPr>
        <w:t>ś</w:t>
      </w:r>
      <w:r w:rsidR="004D2E67" w:rsidRPr="00DD7CCF">
        <w:rPr>
          <w:rStyle w:val="Code"/>
        </w:rPr>
        <w:t>&lt;/orig&gt;&lt;reg&gt;</w:t>
      </w:r>
      <w:r w:rsidR="004D2E67" w:rsidRPr="00DD7CCF">
        <w:rPr>
          <w:rStyle w:val="Codetext"/>
        </w:rPr>
        <w:t>ṣ</w:t>
      </w:r>
      <w:r w:rsidR="004D2E67" w:rsidRPr="00DD7CCF">
        <w:rPr>
          <w:rStyle w:val="Code"/>
        </w:rPr>
        <w:t>&lt;/reg&gt;&lt;/choice&gt;</w:t>
      </w:r>
      <w:r w:rsidR="004D2E67" w:rsidRPr="00DD7CCF">
        <w:rPr>
          <w:rStyle w:val="Codetext"/>
        </w:rPr>
        <w:t>a</w:t>
      </w:r>
      <w:r w:rsidR="004D2E67" w:rsidRPr="00DD7CCF">
        <w:t xml:space="preserve"> </w:t>
      </w:r>
      <w:r w:rsidR="004D2E67" w:rsidRPr="00E24F87">
        <w:rPr>
          <w:noProof/>
        </w:rPr>
        <w:t>(</w:t>
      </w:r>
      <w:r w:rsidR="004D2E67" w:rsidRPr="00DD7CCF">
        <w:rPr>
          <w:rStyle w:val="Foreign"/>
        </w:rPr>
        <w:t>eśa</w:t>
      </w:r>
      <w:r w:rsidR="004D2E67" w:rsidRPr="00DD7CCF">
        <w:t xml:space="preserve"> normalised to </w:t>
      </w:r>
      <w:r w:rsidR="004D2E67" w:rsidRPr="00DD7CCF">
        <w:rPr>
          <w:rStyle w:val="Foreign"/>
        </w:rPr>
        <w:t>eṣa</w:t>
      </w:r>
      <w:r w:rsidR="004D2E67" w:rsidRPr="00DD7CCF">
        <w:t>)</w:t>
      </w:r>
    </w:p>
    <w:p w14:paraId="4E8A4A29" w14:textId="77777777" w:rsidR="00C02B8C" w:rsidRPr="00DD7CCF" w:rsidRDefault="004D2E67" w:rsidP="00E2714A">
      <w:pPr>
        <w:pStyle w:val="Lista"/>
      </w:pPr>
      <w:r w:rsidRPr="00DD7CCF">
        <w:t xml:space="preserve">when normalising by substitution, keep in mind that it must always be possible to produce the received text by ignoring the segment tagged with </w:t>
      </w:r>
      <w:r w:rsidRPr="00DD7CCF">
        <w:rPr>
          <w:rStyle w:val="Code"/>
        </w:rPr>
        <w:t>&lt;reg&gt;</w:t>
      </w:r>
      <w:r w:rsidRPr="00DD7CCF">
        <w:t xml:space="preserve"> and, vice versa, to produce the normalised text by ignoring the segment tagged with </w:t>
      </w:r>
      <w:r w:rsidRPr="00DD7CCF">
        <w:rPr>
          <w:rStyle w:val="Code"/>
        </w:rPr>
        <w:t>&lt;orig&gt;</w:t>
      </w:r>
    </w:p>
    <w:p w14:paraId="2A4BE24F" w14:textId="77777777" w:rsidR="00C02B8C" w:rsidRPr="00DD7CCF" w:rsidRDefault="004D2E67" w:rsidP="00E2714A">
      <w:pPr>
        <w:pStyle w:val="Lista2"/>
      </w:pPr>
      <w:r w:rsidRPr="00DD7CCF">
        <w:t xml:space="preserve">thus, when for </w:t>
      </w:r>
      <w:r w:rsidR="003A541C" w:rsidRPr="00DD7CCF">
        <w:t>instance</w:t>
      </w:r>
      <w:r w:rsidRPr="00DD7CCF">
        <w:t xml:space="preserve"> encoding a normalisation of </w:t>
      </w:r>
      <w:r w:rsidRPr="00DD7CCF">
        <w:rPr>
          <w:rStyle w:val="Foreign"/>
        </w:rPr>
        <w:t>yathāruha</w:t>
      </w:r>
      <w:r w:rsidRPr="00DD7CCF">
        <w:t xml:space="preserve"> to </w:t>
      </w:r>
      <w:r w:rsidRPr="00DD7CCF">
        <w:rPr>
          <w:rStyle w:val="Foreign"/>
        </w:rPr>
        <w:t>yathārhaṁ</w:t>
      </w:r>
      <w:r w:rsidRPr="00DD7CCF">
        <w:t xml:space="preserve">, each of the following are </w:t>
      </w:r>
      <w:r w:rsidRPr="00CD25A4">
        <w:rPr>
          <w:b/>
          <w:bCs/>
        </w:rPr>
        <w:t>incorrect</w:t>
      </w:r>
      <w:r w:rsidRPr="00DD7CCF">
        <w:t>:</w:t>
      </w:r>
    </w:p>
    <w:p w14:paraId="3C35BB41" w14:textId="77777777" w:rsidR="00C02B8C" w:rsidRPr="00DD7CCF" w:rsidRDefault="004D2E67" w:rsidP="00E2714A">
      <w:pPr>
        <w:pStyle w:val="Lista3"/>
      </w:pPr>
      <w:r w:rsidRPr="00DD7CCF">
        <w:rPr>
          <w:rStyle w:val="Code"/>
        </w:rPr>
        <w:t>&lt;choice&gt;&lt;orig&gt;</w:t>
      </w:r>
      <w:r w:rsidRPr="00DD7CCF">
        <w:rPr>
          <w:rStyle w:val="Codetext"/>
        </w:rPr>
        <w:t>yathāruha</w:t>
      </w:r>
      <w:r w:rsidRPr="00DD7CCF">
        <w:rPr>
          <w:rStyle w:val="Code"/>
        </w:rPr>
        <w:t>&lt;/orig&gt;&lt;reg&gt;</w:t>
      </w:r>
      <w:r w:rsidRPr="00DD7CCF">
        <w:rPr>
          <w:rStyle w:val="Codetext"/>
        </w:rPr>
        <w:t>yathārha</w:t>
      </w:r>
      <w:r w:rsidRPr="00DD7CCF">
        <w:rPr>
          <w:rStyle w:val="Code"/>
        </w:rPr>
        <w:t>&lt;/reg&gt;&lt;/choice&gt;</w:t>
      </w:r>
      <w:r w:rsidRPr="00DD7CCF">
        <w:rPr>
          <w:rStyle w:val="Codetext"/>
        </w:rPr>
        <w:t>ṁ</w:t>
      </w:r>
      <w:r w:rsidRPr="00DD7CCF">
        <w:t xml:space="preserve"> </w:t>
      </w:r>
      <w:r w:rsidRPr="00E24F87">
        <w:rPr>
          <w:noProof/>
        </w:rPr>
        <w:t>(</w:t>
      </w:r>
      <w:r w:rsidRPr="00DD7CCF">
        <w:t xml:space="preserve">this encodes a normalisation of </w:t>
      </w:r>
      <w:r w:rsidRPr="00DD7CCF">
        <w:rPr>
          <w:rStyle w:val="Foreign"/>
        </w:rPr>
        <w:t>yathāruhaṁ</w:t>
      </w:r>
      <w:r w:rsidRPr="00DD7CCF">
        <w:t xml:space="preserve"> to </w:t>
      </w:r>
      <w:r w:rsidRPr="00DD7CCF">
        <w:rPr>
          <w:rStyle w:val="Foreign"/>
        </w:rPr>
        <w:t>yathārhaṁ</w:t>
      </w:r>
      <w:r w:rsidRPr="00DD7CCF">
        <w:t>)</w:t>
      </w:r>
    </w:p>
    <w:p w14:paraId="745D7C2F" w14:textId="77777777" w:rsidR="00C02B8C" w:rsidRPr="00DD7CCF" w:rsidRDefault="004D2E67" w:rsidP="00E2714A">
      <w:pPr>
        <w:pStyle w:val="Lista3"/>
      </w:pPr>
      <w:r w:rsidRPr="00DD7CCF">
        <w:rPr>
          <w:rStyle w:val="Code"/>
        </w:rPr>
        <w:t>&lt;choice&gt;&lt;orig&gt;</w:t>
      </w:r>
      <w:r w:rsidRPr="00DD7CCF">
        <w:rPr>
          <w:rStyle w:val="Codetext"/>
        </w:rPr>
        <w:t>yathāruha</w:t>
      </w:r>
      <w:r w:rsidRPr="00DD7CCF">
        <w:rPr>
          <w:rStyle w:val="Code"/>
        </w:rPr>
        <w:t>&lt;/orig&gt;&lt;reg&gt;</w:t>
      </w:r>
      <w:r w:rsidRPr="00DD7CCF">
        <w:rPr>
          <w:rStyle w:val="Codetext"/>
        </w:rPr>
        <w:t>rhaṁ</w:t>
      </w:r>
      <w:r w:rsidRPr="00DD7CCF">
        <w:rPr>
          <w:rStyle w:val="Code"/>
        </w:rPr>
        <w:t>&lt;/reg&gt;&lt;/choice&gt;</w:t>
      </w:r>
      <w:r w:rsidRPr="00DD7CCF">
        <w:t xml:space="preserve"> </w:t>
      </w:r>
      <w:r w:rsidRPr="00E24F87">
        <w:rPr>
          <w:noProof/>
        </w:rPr>
        <w:t>(</w:t>
      </w:r>
      <w:r w:rsidRPr="00DD7CCF">
        <w:t xml:space="preserve">this encodes a normalisation of </w:t>
      </w:r>
      <w:r w:rsidRPr="00DD7CCF">
        <w:rPr>
          <w:rStyle w:val="Foreign"/>
        </w:rPr>
        <w:t>yathāruha</w:t>
      </w:r>
      <w:r w:rsidRPr="00DD7CCF">
        <w:t xml:space="preserve"> to </w:t>
      </w:r>
      <w:r w:rsidRPr="00DD7CCF">
        <w:rPr>
          <w:rStyle w:val="Foreign"/>
        </w:rPr>
        <w:t>rhaṁ</w:t>
      </w:r>
      <w:r w:rsidRPr="00DD7CCF">
        <w:t>)</w:t>
      </w:r>
    </w:p>
    <w:p w14:paraId="41721388" w14:textId="77777777" w:rsidR="00C02B8C" w:rsidRPr="00DD7CCF" w:rsidRDefault="004D2E67" w:rsidP="00E2714A">
      <w:pPr>
        <w:pStyle w:val="Lista3"/>
      </w:pPr>
      <w:r w:rsidRPr="00DD7CCF">
        <w:rPr>
          <w:rStyle w:val="Codetext"/>
        </w:rPr>
        <w:t>yathār</w:t>
      </w:r>
      <w:r w:rsidRPr="00DD7CCF">
        <w:rPr>
          <w:rStyle w:val="Code"/>
        </w:rPr>
        <w:t>&lt;choice&gt;&lt;orig&gt;</w:t>
      </w:r>
      <w:r w:rsidRPr="00DD7CCF">
        <w:rPr>
          <w:rStyle w:val="Codetext"/>
        </w:rPr>
        <w:t>uha</w:t>
      </w:r>
      <w:r w:rsidRPr="00DD7CCF">
        <w:rPr>
          <w:rStyle w:val="Code"/>
        </w:rPr>
        <w:t>&lt;/orig&gt;&lt;reg&gt;</w:t>
      </w:r>
      <w:r w:rsidRPr="00DD7CCF">
        <w:rPr>
          <w:rStyle w:val="Codetext"/>
        </w:rPr>
        <w:t>rhaṁ</w:t>
      </w:r>
      <w:r w:rsidRPr="00DD7CCF">
        <w:rPr>
          <w:rStyle w:val="Code"/>
        </w:rPr>
        <w:t>&lt;/reg&gt;&lt;/choice&gt;</w:t>
      </w:r>
      <w:r w:rsidRPr="00DD7CCF">
        <w:t xml:space="preserve"> </w:t>
      </w:r>
      <w:r w:rsidRPr="00E24F87">
        <w:rPr>
          <w:noProof/>
        </w:rPr>
        <w:t>(</w:t>
      </w:r>
      <w:r w:rsidRPr="00DD7CCF">
        <w:t xml:space="preserve">this encodes a normalisation of </w:t>
      </w:r>
      <w:r w:rsidRPr="00DD7CCF">
        <w:rPr>
          <w:rStyle w:val="Foreign"/>
        </w:rPr>
        <w:t>yathāruha</w:t>
      </w:r>
      <w:r w:rsidRPr="00DD7CCF">
        <w:t xml:space="preserve"> to </w:t>
      </w:r>
      <w:r w:rsidRPr="00DD7CCF">
        <w:rPr>
          <w:rStyle w:val="Foreign"/>
        </w:rPr>
        <w:t>yathārrhaṁ</w:t>
      </w:r>
      <w:r w:rsidRPr="00DD7CCF">
        <w:t>)</w:t>
      </w:r>
    </w:p>
    <w:p w14:paraId="50641701" w14:textId="77777777" w:rsidR="00C02B8C" w:rsidRPr="008608D1" w:rsidRDefault="004D2E67" w:rsidP="00D4342A">
      <w:pPr>
        <w:pStyle w:val="Cmsor3"/>
      </w:pPr>
      <w:bookmarkStart w:id="413" w:name="_17phg3rwszds" w:colFirst="0" w:colLast="0"/>
      <w:bookmarkStart w:id="414" w:name="_Ref43988493"/>
      <w:bookmarkStart w:id="415" w:name="_Toc74733506"/>
      <w:bookmarkEnd w:id="413"/>
      <w:r w:rsidRPr="00DD7CCF">
        <w:t>Nesting normalisation and correction</w:t>
      </w:r>
      <w:bookmarkEnd w:id="414"/>
      <w:bookmarkEnd w:id="415"/>
    </w:p>
    <w:p w14:paraId="2AD36FF6" w14:textId="2F9FB8B4" w:rsidR="00C02B8C" w:rsidRPr="00DD7CCF" w:rsidRDefault="004D2E67" w:rsidP="00E2714A">
      <w:pPr>
        <w:pStyle w:val="Lista"/>
      </w:pPr>
      <w:r w:rsidRPr="00DD7CCF">
        <w:t xml:space="preserve">should you find it necessary to do so, it is acceptable to use error markup </w:t>
      </w:r>
      <w:r w:rsidRPr="00E24F87">
        <w:rPr>
          <w:noProof/>
        </w:rPr>
        <w:t>(</w:t>
      </w:r>
      <w:r w:rsidRPr="00DD7CCF">
        <w:t xml:space="preserve">including flagging, deletion, correction and insertion) within the markup for non-standard usage </w:t>
      </w:r>
      <w:r w:rsidRPr="00E24F87">
        <w:rPr>
          <w:noProof/>
        </w:rPr>
        <w:t>(</w:t>
      </w:r>
      <w:r w:rsidRPr="00DD7CCF">
        <w:t>including flagging and normalisation)</w:t>
      </w:r>
      <w:r w:rsidR="00547335">
        <w:t>; for example,</w:t>
      </w:r>
    </w:p>
    <w:p w14:paraId="5C63FB20" w14:textId="77777777" w:rsidR="00547335" w:rsidRPr="00DD7CCF" w:rsidRDefault="00547335" w:rsidP="00547335">
      <w:pPr>
        <w:pStyle w:val="Lista2"/>
      </w:pPr>
      <w:r w:rsidRPr="00DD7CCF">
        <w:rPr>
          <w:rStyle w:val="Code"/>
        </w:rPr>
        <w:t>&lt;orig&gt;</w:t>
      </w:r>
      <w:r w:rsidRPr="00DD7CCF">
        <w:rPr>
          <w:rStyle w:val="Codetext"/>
        </w:rPr>
        <w:t>mahār</w:t>
      </w:r>
      <w:r w:rsidRPr="00DD7CCF">
        <w:rPr>
          <w:rStyle w:val="Code"/>
        </w:rPr>
        <w:t>&lt;sic&gt;</w:t>
      </w:r>
      <w:r w:rsidRPr="00DD7CCF">
        <w:rPr>
          <w:rStyle w:val="Codetext"/>
        </w:rPr>
        <w:t>a</w:t>
      </w:r>
      <w:r w:rsidRPr="00DD7CCF">
        <w:rPr>
          <w:rStyle w:val="Code"/>
        </w:rPr>
        <w:t>&lt;/sic&gt;</w:t>
      </w:r>
      <w:r w:rsidRPr="00DD7CCF">
        <w:rPr>
          <w:rStyle w:val="Codetext"/>
        </w:rPr>
        <w:t>jñaḥ</w:t>
      </w:r>
      <w:r w:rsidRPr="00DD7CCF">
        <w:rPr>
          <w:rStyle w:val="Code"/>
        </w:rPr>
        <w:t>&lt;/orig&gt;</w:t>
      </w:r>
    </w:p>
    <w:p w14:paraId="30D733C1" w14:textId="3A5D5005" w:rsidR="00547335" w:rsidRPr="00DD7CCF" w:rsidRDefault="00547335" w:rsidP="00547335">
      <w:pPr>
        <w:pStyle w:val="Lista3"/>
      </w:pPr>
      <w:r w:rsidRPr="00547335">
        <w:t xml:space="preserve">the word </w:t>
      </w:r>
      <w:r w:rsidRPr="00547335">
        <w:rPr>
          <w:rStyle w:val="Foreign"/>
        </w:rPr>
        <w:t>mahārajñaḥ</w:t>
      </w:r>
      <w:r w:rsidRPr="00547335">
        <w:t xml:space="preserve"> is flagged as non-standard (the standard genitive being </w:t>
      </w:r>
      <w:r w:rsidRPr="00547335">
        <w:rPr>
          <w:rStyle w:val="Foreign"/>
        </w:rPr>
        <w:t>mahārājasya</w:t>
      </w:r>
      <w:r w:rsidRPr="00547335">
        <w:t xml:space="preserve">) and also contains a likely scribal mistake (as the “proper” non-standard form would be </w:t>
      </w:r>
      <w:r w:rsidRPr="00547335">
        <w:rPr>
          <w:rStyle w:val="Foreign"/>
        </w:rPr>
        <w:t>mahārājñaḥ</w:t>
      </w:r>
      <w:r w:rsidRPr="00547335">
        <w:t>), which is flagged as such</w:t>
      </w:r>
    </w:p>
    <w:p w14:paraId="6219206A" w14:textId="28D3B0C6" w:rsidR="00C02B8C" w:rsidRPr="00547335" w:rsidRDefault="004D2E67" w:rsidP="00547335">
      <w:pPr>
        <w:pStyle w:val="Lista2"/>
        <w:rPr>
          <w:rStyle w:val="Code"/>
          <w:rFonts w:ascii="Gentium Plus" w:hAnsi="Gentium Plus" w:cs="Arial Unicode MS"/>
          <w:noProof w:val="0"/>
          <w:color w:val="auto"/>
          <w:shd w:val="clear" w:color="auto" w:fill="auto"/>
        </w:rPr>
      </w:pPr>
      <w:r w:rsidRPr="00DD7CCF">
        <w:rPr>
          <w:rStyle w:val="Code"/>
        </w:rPr>
        <w:t>&lt;orig&gt;</w:t>
      </w:r>
      <w:r w:rsidRPr="00DD7CCF">
        <w:rPr>
          <w:rStyle w:val="Codetext"/>
        </w:rPr>
        <w:t>mahār</w:t>
      </w:r>
      <w:r w:rsidRPr="00DD7CCF">
        <w:rPr>
          <w:rStyle w:val="Code"/>
        </w:rPr>
        <w:t>&lt;choice&gt;&lt;sic&gt;</w:t>
      </w:r>
      <w:r w:rsidRPr="00DD7CCF">
        <w:rPr>
          <w:rStyle w:val="Codetext"/>
        </w:rPr>
        <w:t>a</w:t>
      </w:r>
      <w:r w:rsidRPr="00DD7CCF">
        <w:rPr>
          <w:rStyle w:val="Code"/>
        </w:rPr>
        <w:t>&lt;/sic&gt;&lt;corr&gt;</w:t>
      </w:r>
      <w:r w:rsidRPr="00DD7CCF">
        <w:rPr>
          <w:rStyle w:val="Codetext"/>
        </w:rPr>
        <w:t>ā</w:t>
      </w:r>
      <w:r w:rsidRPr="00DD7CCF">
        <w:rPr>
          <w:rStyle w:val="Code"/>
        </w:rPr>
        <w:t>&lt;/corr&gt;&lt;/choice&gt;</w:t>
      </w:r>
      <w:r w:rsidRPr="00DD7CCF">
        <w:rPr>
          <w:rStyle w:val="Codetext"/>
        </w:rPr>
        <w:t>jñaḥ</w:t>
      </w:r>
      <w:r w:rsidRPr="00DD7CCF">
        <w:rPr>
          <w:rStyle w:val="Code"/>
        </w:rPr>
        <w:t>&lt;/orig&gt;</w:t>
      </w:r>
    </w:p>
    <w:p w14:paraId="5C31776A" w14:textId="2381426B" w:rsidR="00547335" w:rsidRPr="00DD7CCF" w:rsidRDefault="00547335" w:rsidP="00547335">
      <w:pPr>
        <w:pStyle w:val="Lista3"/>
      </w:pPr>
      <w:r w:rsidRPr="00547335">
        <w:t>as in the above example, but the scribal mistake is corrected rather than only flagged</w:t>
      </w:r>
    </w:p>
    <w:p w14:paraId="4EB2B085" w14:textId="234E90FE" w:rsidR="00547335" w:rsidRPr="00547335" w:rsidRDefault="00547335" w:rsidP="00547335">
      <w:pPr>
        <w:pStyle w:val="Lista2"/>
        <w:rPr>
          <w:rStyle w:val="Code"/>
          <w:rFonts w:ascii="Gentium Plus" w:hAnsi="Gentium Plus" w:cs="Arial Unicode MS"/>
          <w:noProof w:val="0"/>
          <w:color w:val="auto"/>
          <w:shd w:val="clear" w:color="auto" w:fill="auto"/>
        </w:rPr>
      </w:pPr>
      <w:r>
        <w:rPr>
          <w:rStyle w:val="Codetext"/>
        </w:rPr>
        <w:t>svāy</w:t>
      </w:r>
      <w:r w:rsidRPr="00DD7CCF">
        <w:rPr>
          <w:rStyle w:val="Code"/>
        </w:rPr>
        <w:t>&lt;choice&gt;&lt;orig&gt;&lt;choice&gt;&lt;sic&gt;</w:t>
      </w:r>
      <w:r>
        <w:rPr>
          <w:rStyle w:val="Codetext"/>
        </w:rPr>
        <w:t>ā</w:t>
      </w:r>
      <w:r w:rsidRPr="00DD7CCF">
        <w:rPr>
          <w:rStyle w:val="Code"/>
        </w:rPr>
        <w:t>&lt;/sic&gt;&lt;corr&gt;</w:t>
      </w:r>
      <w:r>
        <w:rPr>
          <w:rStyle w:val="Codetext"/>
        </w:rPr>
        <w:t>a</w:t>
      </w:r>
      <w:r w:rsidRPr="00DD7CCF">
        <w:rPr>
          <w:rStyle w:val="Code"/>
        </w:rPr>
        <w:t>&lt;/corr&gt;&lt;/choice&gt;&lt;/orig&gt;&lt;</w:t>
      </w:r>
      <w:r>
        <w:rPr>
          <w:rStyle w:val="Code"/>
        </w:rPr>
        <w:t>reg</w:t>
      </w:r>
      <w:r w:rsidRPr="00DD7CCF">
        <w:rPr>
          <w:rStyle w:val="Code"/>
        </w:rPr>
        <w:t>&gt;</w:t>
      </w:r>
      <w:r w:rsidRPr="00547335">
        <w:rPr>
          <w:rStyle w:val="Code"/>
        </w:rPr>
        <w:t>·</w:t>
      </w:r>
      <w:r w:rsidRPr="00DD7CCF">
        <w:rPr>
          <w:rStyle w:val="Code"/>
        </w:rPr>
        <w:t>&lt;/</w:t>
      </w:r>
      <w:r>
        <w:rPr>
          <w:rStyle w:val="Code"/>
        </w:rPr>
        <w:t>reg</w:t>
      </w:r>
      <w:r w:rsidRPr="00DD7CCF">
        <w:rPr>
          <w:rStyle w:val="Code"/>
        </w:rPr>
        <w:t>&gt;&lt;/choice&gt;</w:t>
      </w:r>
    </w:p>
    <w:p w14:paraId="382AAB58" w14:textId="2985F34B" w:rsidR="00547335" w:rsidRPr="00DD7CCF" w:rsidRDefault="00547335" w:rsidP="00547335">
      <w:pPr>
        <w:pStyle w:val="Lista3"/>
      </w:pPr>
      <w:r w:rsidRPr="00547335">
        <w:t xml:space="preserve">in an inscription that tendentiously omits </w:t>
      </w:r>
      <w:proofErr w:type="spellStart"/>
      <w:r w:rsidRPr="00547335">
        <w:rPr>
          <w:rStyle w:val="Foreign"/>
        </w:rPr>
        <w:t>virāma</w:t>
      </w:r>
      <w:r w:rsidRPr="00547335">
        <w:t>s</w:t>
      </w:r>
      <w:proofErr w:type="spellEnd"/>
      <w:r w:rsidRPr="00547335">
        <w:t xml:space="preserve">, this omission is encoded as a non-standard feature (normalising the final </w:t>
      </w:r>
      <w:r w:rsidRPr="00547335">
        <w:rPr>
          <w:rStyle w:val="Foreign"/>
        </w:rPr>
        <w:t>a</w:t>
      </w:r>
      <w:r w:rsidRPr="00547335">
        <w:t xml:space="preserve"> to a </w:t>
      </w:r>
      <w:r w:rsidRPr="00547335">
        <w:rPr>
          <w:rStyle w:val="Foreign"/>
        </w:rPr>
        <w:t>virāma</w:t>
      </w:r>
      <w:r w:rsidR="00FF5EF5" w:rsidRPr="00F47381">
        <w:rPr>
          <w:rStyle w:val="Lbjegyzet-hivatkozs"/>
        </w:rPr>
        <w:footnoteReference w:id="34"/>
      </w:r>
      <w:r w:rsidRPr="00547335">
        <w:t xml:space="preserve">); but in this particular case, a superfluous </w:t>
      </w:r>
      <w:r w:rsidRPr="00547335">
        <w:rPr>
          <w:rStyle w:val="Foreign"/>
        </w:rPr>
        <w:t>ā</w:t>
      </w:r>
      <w:r w:rsidRPr="00547335">
        <w:t xml:space="preserve"> has been added by the scribe to the expected word </w:t>
      </w:r>
      <w:r w:rsidRPr="00547335">
        <w:rPr>
          <w:rStyle w:val="Foreign"/>
        </w:rPr>
        <w:t>svāya</w:t>
      </w:r>
      <w:r w:rsidRPr="00547335">
        <w:t xml:space="preserve">, so this </w:t>
      </w:r>
      <w:r w:rsidRPr="00547335">
        <w:rPr>
          <w:rStyle w:val="Foreign"/>
        </w:rPr>
        <w:t>ā</w:t>
      </w:r>
      <w:r w:rsidRPr="00547335">
        <w:t xml:space="preserve"> is corrected to </w:t>
      </w:r>
      <w:r w:rsidRPr="00547335">
        <w:rPr>
          <w:rStyle w:val="Foreign"/>
        </w:rPr>
        <w:t>a</w:t>
      </w:r>
      <w:r w:rsidRPr="00547335">
        <w:t xml:space="preserve"> before in turn normalising that </w:t>
      </w:r>
      <w:r w:rsidRPr="00547335">
        <w:rPr>
          <w:rStyle w:val="Foreign"/>
        </w:rPr>
        <w:t>a</w:t>
      </w:r>
      <w:r w:rsidRPr="00547335">
        <w:t xml:space="preserve"> to a </w:t>
      </w:r>
      <w:r w:rsidRPr="00547335">
        <w:rPr>
          <w:rStyle w:val="Foreign"/>
        </w:rPr>
        <w:t>virāma</w:t>
      </w:r>
    </w:p>
    <w:p w14:paraId="2D1CB95D" w14:textId="77777777" w:rsidR="00C02B8C" w:rsidRPr="00DD7CCF" w:rsidRDefault="004D2E67" w:rsidP="00E2714A">
      <w:pPr>
        <w:pStyle w:val="Lista"/>
      </w:pPr>
      <w:r w:rsidRPr="00DD7CCF">
        <w:lastRenderedPageBreak/>
        <w:t>however, you should avoid nesting in all other combinations, i.e.</w:t>
      </w:r>
    </w:p>
    <w:p w14:paraId="41FFF93B" w14:textId="77777777" w:rsidR="00C02B8C" w:rsidRPr="00DD7CCF" w:rsidRDefault="004D2E67" w:rsidP="00E2714A">
      <w:pPr>
        <w:pStyle w:val="Lista2"/>
      </w:pPr>
      <w:r w:rsidRPr="00DD7CCF">
        <w:t>do not nest a correction within another correction</w:t>
      </w:r>
    </w:p>
    <w:p w14:paraId="14091B1C" w14:textId="77777777" w:rsidR="00C02B8C" w:rsidRPr="00DD7CCF" w:rsidRDefault="004D2E67" w:rsidP="00E2714A">
      <w:pPr>
        <w:pStyle w:val="Lista2"/>
      </w:pPr>
      <w:r w:rsidRPr="00DD7CCF">
        <w:t>do not nest a normalisation within a correction</w:t>
      </w:r>
    </w:p>
    <w:p w14:paraId="3C61D05F" w14:textId="77777777" w:rsidR="00C02B8C" w:rsidRPr="00DD7CCF" w:rsidRDefault="004D2E67" w:rsidP="00E2714A">
      <w:pPr>
        <w:pStyle w:val="Lista2"/>
      </w:pPr>
      <w:r w:rsidRPr="00DD7CCF">
        <w:t>do not nest a normalisation within another normalisation</w:t>
      </w:r>
    </w:p>
    <w:p w14:paraId="0F83A621" w14:textId="77777777" w:rsidR="00C02B8C" w:rsidRPr="00DD7CCF" w:rsidRDefault="004D2E67" w:rsidP="00E2714A">
      <w:pPr>
        <w:pStyle w:val="Lista"/>
      </w:pPr>
      <w:r w:rsidRPr="00DD7CCF">
        <w:t xml:space="preserve">in situations where you feel that a received non-standard form is the result of two successive stages of non-standard alteration </w:t>
      </w:r>
      <w:r w:rsidRPr="00E24F87">
        <w:rPr>
          <w:noProof/>
        </w:rPr>
        <w:t>(</w:t>
      </w:r>
      <w:r w:rsidRPr="00DD7CCF">
        <w:t>e.g. non-standard morphology written with non-standard orthography), we recommend one of the following strategies</w:t>
      </w:r>
    </w:p>
    <w:p w14:paraId="4888FCC1" w14:textId="7D0CBA2A" w:rsidR="00C02B8C" w:rsidRPr="00DD7CCF" w:rsidRDefault="004D2E67" w:rsidP="00E2714A">
      <w:pPr>
        <w:pStyle w:val="Lista2"/>
      </w:pPr>
      <w:r w:rsidRPr="00DD7CCF">
        <w:t xml:space="preserve">encode only the received form </w:t>
      </w:r>
      <w:r w:rsidRPr="00E24F87">
        <w:rPr>
          <w:noProof/>
        </w:rPr>
        <w:t>(</w:t>
      </w:r>
      <w:r w:rsidRPr="00DD7CCF">
        <w:t xml:space="preserve">as </w:t>
      </w:r>
      <w:r w:rsidRPr="00DD7CCF">
        <w:rPr>
          <w:rStyle w:val="Code"/>
        </w:rPr>
        <w:t>&lt;orig&gt;</w:t>
      </w:r>
      <w:r w:rsidRPr="00DD7CCF">
        <w:t xml:space="preserve">) and the ultimate normalisation </w:t>
      </w:r>
      <w:r w:rsidRPr="00E24F87">
        <w:rPr>
          <w:noProof/>
        </w:rPr>
        <w:t>(</w:t>
      </w:r>
      <w:r w:rsidRPr="00DD7CCF">
        <w:t xml:space="preserve">as </w:t>
      </w:r>
      <w:r w:rsidRPr="00DD7CCF">
        <w:rPr>
          <w:rStyle w:val="Code"/>
        </w:rPr>
        <w:t>&lt;reg&gt;</w:t>
      </w:r>
      <w:r w:rsidRPr="00DD7CCF">
        <w:t xml:space="preserve">), and record your ideas about an intermediate stage in an apparatus note </w:t>
      </w:r>
      <w:r w:rsidRPr="00E24F87">
        <w:rPr>
          <w:noProof/>
        </w:rPr>
        <w:t>(</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E90D07">
        <w:t>9.1.7</w:t>
      </w:r>
      <w:r w:rsidR="0082156E" w:rsidRPr="00DD7CCF">
        <w:fldChar w:fldCharType="end"/>
      </w:r>
      <w:r w:rsidRPr="00DD7CCF">
        <w:t>)</w:t>
      </w:r>
    </w:p>
    <w:p w14:paraId="4A555DDE" w14:textId="77777777" w:rsidR="00C02B8C" w:rsidRPr="00DD7CCF" w:rsidRDefault="004D2E67" w:rsidP="00E2714A">
      <w:pPr>
        <w:pStyle w:val="Lista3"/>
      </w:pPr>
      <w:r w:rsidRPr="00DD7CCF">
        <w:t xml:space="preserve">e.g. </w:t>
      </w:r>
      <w:r w:rsidRPr="00DD7CCF">
        <w:rPr>
          <w:rStyle w:val="Codetext"/>
        </w:rPr>
        <w:t>pāñcavarṣ</w:t>
      </w:r>
      <w:r w:rsidRPr="00DD7CCF">
        <w:rPr>
          <w:rStyle w:val="Code"/>
        </w:rPr>
        <w:t>&lt;choice&gt;&lt;orig&gt;</w:t>
      </w:r>
      <w:r w:rsidRPr="00DD7CCF">
        <w:rPr>
          <w:rStyle w:val="Codetext"/>
        </w:rPr>
        <w:t>aI</w:t>
      </w:r>
      <w:r w:rsidRPr="00DD7CCF">
        <w:rPr>
          <w:rStyle w:val="Code"/>
        </w:rPr>
        <w:t>&lt;/orig&gt;&lt;reg&gt;</w:t>
      </w:r>
      <w:r w:rsidRPr="00DD7CCF">
        <w:rPr>
          <w:rStyle w:val="Codetext"/>
        </w:rPr>
        <w:t>i</w:t>
      </w:r>
      <w:r w:rsidRPr="00DD7CCF">
        <w:rPr>
          <w:rStyle w:val="Code"/>
        </w:rPr>
        <w:t>&lt;/reg&gt;&lt;/choice&gt;</w:t>
      </w:r>
      <w:r w:rsidRPr="00DD7CCF">
        <w:rPr>
          <w:rStyle w:val="Codetext"/>
        </w:rPr>
        <w:t>kā</w:t>
      </w:r>
      <w:r w:rsidRPr="00DD7CCF">
        <w:t xml:space="preserve">, accompanied by an apparatus note explaining that the received form is probably a non-standard way of writing the form </w:t>
      </w:r>
      <w:r w:rsidRPr="00DD7CCF">
        <w:rPr>
          <w:rStyle w:val="Foreign"/>
        </w:rPr>
        <w:t>*pāñcavarṣayikā</w:t>
      </w:r>
      <w:r w:rsidRPr="00DD7CCF">
        <w:t>, itself of non-standard derivation</w:t>
      </w:r>
    </w:p>
    <w:p w14:paraId="47FEDAC0" w14:textId="09E29BD6" w:rsidR="00C02B8C" w:rsidRPr="00DD7CCF" w:rsidRDefault="004D2E67" w:rsidP="00E2714A">
      <w:pPr>
        <w:pStyle w:val="Lista2"/>
      </w:pPr>
      <w:r w:rsidRPr="00DD7CCF">
        <w:t>or encode the intermediate stage as the correction of an error in the received text and</w:t>
      </w:r>
      <w:r w:rsidR="00547335">
        <w:t>, as permitted above,</w:t>
      </w:r>
      <w:r w:rsidRPr="00DD7CCF">
        <w:t xml:space="preserve"> encode a normalisation with that correction nested inside it</w:t>
      </w:r>
      <w:r w:rsidR="00547335">
        <w:t>, e.g.</w:t>
      </w:r>
    </w:p>
    <w:p w14:paraId="171ACE12" w14:textId="55811424" w:rsidR="00C02B8C" w:rsidRPr="00DD7CCF" w:rsidRDefault="004D2E67" w:rsidP="00E2714A">
      <w:pPr>
        <w:pStyle w:val="Lista3"/>
      </w:pPr>
      <w:r w:rsidRPr="00DD7CCF">
        <w:rPr>
          <w:rStyle w:val="Codetext"/>
        </w:rPr>
        <w:t>pāñcavarṣ</w:t>
      </w:r>
      <w:r w:rsidRPr="00DD7CCF">
        <w:rPr>
          <w:rStyle w:val="Code"/>
        </w:rPr>
        <w:t>&lt;choice&gt;&lt;orig&gt;</w:t>
      </w:r>
      <w:r w:rsidRPr="00DD7CCF">
        <w:rPr>
          <w:rStyle w:val="Codetext"/>
        </w:rPr>
        <w:t>a</w:t>
      </w:r>
      <w:r w:rsidRPr="00DD7CCF">
        <w:rPr>
          <w:rStyle w:val="Code"/>
        </w:rPr>
        <w:t>&lt;choice&gt;&lt;sic&gt;</w:t>
      </w:r>
      <w:r w:rsidRPr="00DD7CCF">
        <w:rPr>
          <w:rStyle w:val="Codetext"/>
        </w:rPr>
        <w:t>I</w:t>
      </w:r>
      <w:r w:rsidRPr="00DD7CCF">
        <w:rPr>
          <w:rStyle w:val="Code"/>
        </w:rPr>
        <w:t>&lt;/sic&gt;&lt;corr&gt;</w:t>
      </w:r>
      <w:r w:rsidRPr="00DD7CCF">
        <w:rPr>
          <w:rStyle w:val="Codetext"/>
        </w:rPr>
        <w:t>yi</w:t>
      </w:r>
      <w:r w:rsidRPr="00DD7CCF">
        <w:rPr>
          <w:rStyle w:val="Code"/>
        </w:rPr>
        <w:t>&lt;/corr&gt;&lt;/choice&gt;&lt;/orig&gt;&lt;reg&gt;</w:t>
      </w:r>
      <w:r w:rsidRPr="00DD7CCF">
        <w:rPr>
          <w:rStyle w:val="Codetext"/>
        </w:rPr>
        <w:t>i</w:t>
      </w:r>
      <w:r w:rsidRPr="00DD7CCF">
        <w:rPr>
          <w:rStyle w:val="Code"/>
        </w:rPr>
        <w:t>&lt;/reg&gt;&lt;/choice&gt;</w:t>
      </w:r>
      <w:r w:rsidRPr="00DD7CCF">
        <w:rPr>
          <w:rStyle w:val="Codetext"/>
        </w:rPr>
        <w:t>kā</w:t>
      </w:r>
    </w:p>
    <w:p w14:paraId="7A60459A" w14:textId="77777777" w:rsidR="00C02B8C" w:rsidRPr="00DD7CCF" w:rsidRDefault="004D2E67" w:rsidP="00D4342A">
      <w:pPr>
        <w:pStyle w:val="Cmsor3"/>
      </w:pPr>
      <w:bookmarkStart w:id="416" w:name="_ed4evxx65471" w:colFirst="0" w:colLast="0"/>
      <w:bookmarkStart w:id="417" w:name="_Ref43988385"/>
      <w:bookmarkStart w:id="418" w:name="_Toc74733507"/>
      <w:bookmarkEnd w:id="416"/>
      <w:r w:rsidRPr="00DD7CCF">
        <w:t>Good practice in normalisation</w:t>
      </w:r>
      <w:bookmarkEnd w:id="417"/>
      <w:bookmarkEnd w:id="418"/>
    </w:p>
    <w:p w14:paraId="5A5B2692" w14:textId="77777777" w:rsidR="00C02B8C" w:rsidRPr="00DD7CCF" w:rsidRDefault="004D2E67" w:rsidP="00E2714A">
      <w:pPr>
        <w:pStyle w:val="Lista"/>
      </w:pPr>
      <w:r w:rsidRPr="00DD7CCF">
        <w:t xml:space="preserve">it is recommended that your normalisations should conform to the </w:t>
      </w:r>
      <w:r w:rsidRPr="005D2B22">
        <w:rPr>
          <w:b/>
          <w:bCs/>
        </w:rPr>
        <w:t>orthographic style</w:t>
      </w:r>
      <w:r w:rsidRPr="00DD7CCF">
        <w:t xml:space="preserve"> of the rest of the document in details that you would not normalise elsewhere</w:t>
      </w:r>
    </w:p>
    <w:p w14:paraId="75E3922B" w14:textId="77777777" w:rsidR="00C02B8C" w:rsidRPr="00DD7CCF" w:rsidRDefault="004D2E67" w:rsidP="00E2714A">
      <w:pPr>
        <w:pStyle w:val="Lista2"/>
      </w:pPr>
      <w:r w:rsidRPr="00DD7CCF">
        <w:t xml:space="preserve">e.g. normalise </w:t>
      </w:r>
      <w:r w:rsidRPr="00DD7CCF">
        <w:rPr>
          <w:rStyle w:val="Foreign"/>
        </w:rPr>
        <w:t>varnna</w:t>
      </w:r>
      <w:r w:rsidRPr="00DD7CCF">
        <w:t xml:space="preserve"> to </w:t>
      </w:r>
      <w:r w:rsidRPr="00DD7CCF">
        <w:rPr>
          <w:rStyle w:val="Foreign"/>
        </w:rPr>
        <w:t>varṇṇa</w:t>
      </w:r>
      <w:r w:rsidRPr="00DD7CCF">
        <w:t xml:space="preserve"> </w:t>
      </w:r>
      <w:r w:rsidRPr="00E24F87">
        <w:rPr>
          <w:noProof/>
        </w:rPr>
        <w:t>(</w:t>
      </w:r>
      <w:r w:rsidRPr="00DD7CCF">
        <w:t xml:space="preserve">rather than fully standard </w:t>
      </w:r>
      <w:r w:rsidRPr="00DD7CCF">
        <w:rPr>
          <w:rStyle w:val="Foreign"/>
        </w:rPr>
        <w:t>varṇa</w:t>
      </w:r>
      <w:r w:rsidRPr="00DD7CCF">
        <w:t xml:space="preserve">) if the inscription normally doubles nasals after </w:t>
      </w:r>
      <w:r w:rsidRPr="00DD7CCF">
        <w:rPr>
          <w:rStyle w:val="Foreign"/>
        </w:rPr>
        <w:t>r</w:t>
      </w:r>
    </w:p>
    <w:p w14:paraId="366B6160" w14:textId="77777777" w:rsidR="00C02B8C" w:rsidRPr="00DD7CCF" w:rsidRDefault="004D2E67" w:rsidP="00E2714A">
      <w:pPr>
        <w:pStyle w:val="Lista"/>
      </w:pPr>
      <w:r w:rsidRPr="00DD7CCF">
        <w:t xml:space="preserve">the </w:t>
      </w:r>
      <w:r w:rsidRPr="005D2B22">
        <w:rPr>
          <w:b/>
          <w:bCs/>
        </w:rPr>
        <w:t>size of segments</w:t>
      </w:r>
      <w:r w:rsidRPr="00DD7CCF">
        <w:t xml:space="preserve"> flagged as non-standard or normalised should generally be whatever you deem to be a reasonable minimum to which the non-standard feature can be localised</w:t>
      </w:r>
    </w:p>
    <w:p w14:paraId="50836D20" w14:textId="77777777" w:rsidR="00C02B8C" w:rsidRPr="00DD7CCF" w:rsidRDefault="004D2E67" w:rsidP="00E2714A">
      <w:pPr>
        <w:pStyle w:val="Lista2"/>
      </w:pPr>
      <w:r w:rsidRPr="00DD7CCF">
        <w:t>when non-standard orthography manifests in a single character or short character sequence, it is sufficient to tag that character or sequence, but you may also include its immediate phonemic context in the following cases:</w:t>
      </w:r>
    </w:p>
    <w:p w14:paraId="5CFE48E1" w14:textId="77777777" w:rsidR="00C02B8C" w:rsidRPr="00DD7CCF" w:rsidRDefault="004D2E67" w:rsidP="00E2714A">
      <w:pPr>
        <w:pStyle w:val="Lista3"/>
      </w:pPr>
      <w:r w:rsidRPr="00DD7CCF">
        <w:t xml:space="preserve">if it is not possible to apply the desired tag to just the affected character </w:t>
      </w:r>
      <w:r w:rsidRPr="00E24F87">
        <w:rPr>
          <w:noProof/>
        </w:rPr>
        <w:t>(</w:t>
      </w:r>
      <w:r w:rsidRPr="00DD7CCF">
        <w:t>see the points below on the difficulties of orthographic normalisation); or</w:t>
      </w:r>
    </w:p>
    <w:p w14:paraId="223EBAEE" w14:textId="77777777" w:rsidR="00C02B8C" w:rsidRPr="00DD7CCF" w:rsidRDefault="004D2E67" w:rsidP="00E2714A">
      <w:pPr>
        <w:pStyle w:val="Lista3"/>
      </w:pPr>
      <w:r w:rsidRPr="00DD7CCF">
        <w:t>if you feel that including additional characters in the tag is useful for highlighting the nature of the non-standard feature</w:t>
      </w:r>
    </w:p>
    <w:p w14:paraId="5B95F21C" w14:textId="77777777" w:rsidR="00C02B8C" w:rsidRPr="00DD7CCF" w:rsidRDefault="004D2E67" w:rsidP="00E2714A">
      <w:pPr>
        <w:pStyle w:val="Lista2"/>
      </w:pPr>
      <w:r w:rsidRPr="00DD7CCF">
        <w:t>“immediate phonemic context” is not an objectively defined entity and shall be judged on a case by case basis, but will generally consist of</w:t>
      </w:r>
    </w:p>
    <w:p w14:paraId="2275F81C" w14:textId="77777777" w:rsidR="00C02B8C" w:rsidRPr="00DD7CCF" w:rsidRDefault="004D2E67" w:rsidP="00E2714A">
      <w:pPr>
        <w:pStyle w:val="Lista3"/>
      </w:pPr>
      <w:r w:rsidRPr="00DD7CCF">
        <w:t>adjacent characters representing phonemes that would normally determine or influence the nature of the non-standard one</w:t>
      </w:r>
    </w:p>
    <w:p w14:paraId="22BC1F25" w14:textId="77777777" w:rsidR="00C02B8C" w:rsidRPr="00DD7CCF" w:rsidRDefault="004D2E67" w:rsidP="00E2714A">
      <w:pPr>
        <w:pStyle w:val="Lista3"/>
      </w:pPr>
      <w:r w:rsidRPr="00DD7CCF">
        <w:t>the whole string of transliterated characters corresponding to a single complex character of the original that includes the non-standard feature, when this seems to be the most straightforward and convenient way of highlighting a non-standard feature</w:t>
      </w:r>
    </w:p>
    <w:p w14:paraId="2603812B" w14:textId="77777777" w:rsidR="00C02B8C" w:rsidRPr="00DD7CCF" w:rsidRDefault="004D2E67" w:rsidP="00E2714A">
      <w:pPr>
        <w:pStyle w:val="Lista2"/>
      </w:pPr>
      <w:r w:rsidRPr="00DD7CCF">
        <w:t>choosing the size of a segment to flag or normalise is thus not a wholly objective choice, and the choice has very little ultimate effect on our corpus so long as the text as received is faithfully reproduced in your encoding along with any normalisation you add</w:t>
      </w:r>
    </w:p>
    <w:p w14:paraId="6F7F2755" w14:textId="77777777" w:rsidR="00C02B8C" w:rsidRPr="00DD7CCF" w:rsidRDefault="004D2E67" w:rsidP="00E2714A">
      <w:pPr>
        <w:pStyle w:val="Lista"/>
      </w:pPr>
      <w:r w:rsidRPr="00DD7CCF">
        <w:t xml:space="preserve">to </w:t>
      </w:r>
      <w:r w:rsidRPr="005D2B22">
        <w:rPr>
          <w:b/>
          <w:bCs/>
        </w:rPr>
        <w:t>avoid non-essential complexity</w:t>
      </w:r>
      <w:r w:rsidRPr="00DD7CCF">
        <w:t>, feel free to use a single set of tags on a chunk of text that contains several non-standard features among standard text</w:t>
      </w:r>
    </w:p>
    <w:p w14:paraId="7C14EA7A" w14:textId="77777777" w:rsidR="00C02B8C" w:rsidRPr="00DD7CCF" w:rsidRDefault="004D2E67" w:rsidP="00E2714A">
      <w:pPr>
        <w:pStyle w:val="Lista2"/>
      </w:pPr>
      <w:r w:rsidRPr="00DD7CCF">
        <w:t xml:space="preserve">in particular, for the stock admonitory stanzas cited in land grants, whose error-rate is often much higher than in the remainder of an inscription, feel free to include the contents of an entire </w:t>
      </w:r>
      <w:r w:rsidRPr="00DD7CCF">
        <w:rPr>
          <w:rStyle w:val="Code"/>
        </w:rPr>
        <w:t>&lt;l&gt;</w:t>
      </w:r>
      <w:r w:rsidRPr="00DD7CCF">
        <w:t xml:space="preserve"> element in a single substitution, e.g.</w:t>
      </w:r>
    </w:p>
    <w:p w14:paraId="49743B3D" w14:textId="77777777" w:rsidR="004F4C63" w:rsidRPr="00DD7CCF" w:rsidRDefault="004D2E67" w:rsidP="00E2714A">
      <w:pPr>
        <w:pStyle w:val="Lista2"/>
      </w:pPr>
      <w:r w:rsidRPr="00DD7CCF">
        <w:rPr>
          <w:rStyle w:val="Code"/>
        </w:rPr>
        <w:t>&lt;l&gt;&lt;choice&gt;&lt;orig&gt;</w:t>
      </w:r>
      <w:r w:rsidRPr="00DD7CCF">
        <w:rPr>
          <w:rStyle w:val="Codetext"/>
        </w:rPr>
        <w:t>sva-datnā para-datnā vvā</w:t>
      </w:r>
      <w:r w:rsidRPr="00DD7CCF">
        <w:rPr>
          <w:rStyle w:val="Code"/>
        </w:rPr>
        <w:t>&lt;/orig&gt;&lt;reg&gt;</w:t>
      </w:r>
      <w:r w:rsidRPr="00DD7CCF">
        <w:rPr>
          <w:rStyle w:val="Codetext"/>
        </w:rPr>
        <w:t>sva-dattāṁ para-dattāṁ vā</w:t>
      </w:r>
      <w:r w:rsidRPr="00DD7CCF">
        <w:rPr>
          <w:rStyle w:val="Code"/>
        </w:rPr>
        <w:t>&lt;/reg&gt;&lt;/choice&gt;&lt;/l&gt;</w:t>
      </w:r>
    </w:p>
    <w:p w14:paraId="0B1162D0" w14:textId="2A44D62A" w:rsidR="00C02B8C" w:rsidRPr="00DD7CCF" w:rsidRDefault="004D2E67" w:rsidP="00E2714A">
      <w:pPr>
        <w:pStyle w:val="Lista"/>
      </w:pPr>
      <w:r w:rsidRPr="00DD7CCF">
        <w:t xml:space="preserve">as </w:t>
      </w:r>
      <w:r w:rsidR="0082156E" w:rsidRPr="00DD7CCF">
        <w:t xml:space="preserve">indicated </w:t>
      </w:r>
      <w:r w:rsidRPr="00DD7CCF">
        <w:t xml:space="preserve">in </w:t>
      </w:r>
      <w:r w:rsidR="003C3D87" w:rsidRPr="00DD7CCF">
        <w:t>§</w:t>
      </w:r>
      <w:r w:rsidR="0082156E" w:rsidRPr="00DD7CCF">
        <w:fldChar w:fldCharType="begin"/>
      </w:r>
      <w:r w:rsidR="0082156E" w:rsidRPr="00DD7CCF">
        <w:instrText xml:space="preserve"> REF _Ref43988511 \w \h </w:instrText>
      </w:r>
      <w:r w:rsidR="00DD7CCF">
        <w:instrText xml:space="preserve"> \* MERGEFORMAT </w:instrText>
      </w:r>
      <w:r w:rsidR="0082156E" w:rsidRPr="00DD7CCF">
        <w:fldChar w:fldCharType="separate"/>
      </w:r>
      <w:r w:rsidR="00E90D07">
        <w:t>6.1.2</w:t>
      </w:r>
      <w:r w:rsidR="0082156E" w:rsidRPr="00DD7CCF">
        <w:fldChar w:fldCharType="end"/>
      </w:r>
      <w:r w:rsidRPr="00DD7CCF">
        <w:t xml:space="preserve"> above, there is no encoding method dedicated to the </w:t>
      </w:r>
      <w:r w:rsidRPr="005D2B22">
        <w:rPr>
          <w:b/>
          <w:bCs/>
        </w:rPr>
        <w:t>suppression or restitution of individual characters in the framework of normalisation</w:t>
      </w:r>
    </w:p>
    <w:p w14:paraId="35087C43" w14:textId="77777777" w:rsidR="00C02B8C" w:rsidRPr="00DD7CCF" w:rsidRDefault="004D2E67" w:rsidP="00E2714A">
      <w:pPr>
        <w:pStyle w:val="Lista2"/>
      </w:pPr>
      <w:r w:rsidRPr="00DD7CCF">
        <w:t xml:space="preserve">in order to prevent anomalies in display, we will, moreover, avoid using normalisation by substitution in such a way that one of the children of </w:t>
      </w:r>
      <w:r w:rsidRPr="00DD7CCF">
        <w:rPr>
          <w:rStyle w:val="Code"/>
        </w:rPr>
        <w:t>&lt;choice&gt;</w:t>
      </w:r>
      <w:r w:rsidRPr="00DD7CCF">
        <w:t xml:space="preserve"> </w:t>
      </w:r>
      <w:r w:rsidRPr="00E24F87">
        <w:rPr>
          <w:noProof/>
        </w:rPr>
        <w:t>(</w:t>
      </w:r>
      <w:r w:rsidRPr="00DD7CCF">
        <w:t xml:space="preserve">i.e. </w:t>
      </w:r>
      <w:r w:rsidRPr="00DD7CCF">
        <w:rPr>
          <w:rStyle w:val="Code"/>
        </w:rPr>
        <w:t>&lt;orig&gt;</w:t>
      </w:r>
      <w:r w:rsidRPr="00DD7CCF">
        <w:t xml:space="preserve"> or </w:t>
      </w:r>
      <w:r w:rsidRPr="00DD7CCF">
        <w:rPr>
          <w:rStyle w:val="Code"/>
        </w:rPr>
        <w:t>&lt;reg&gt;</w:t>
      </w:r>
      <w:r w:rsidRPr="00DD7CCF">
        <w:t>) is empty; therefore,</w:t>
      </w:r>
    </w:p>
    <w:p w14:paraId="2193E0BF" w14:textId="77777777" w:rsidR="00C02B8C" w:rsidRPr="00DD7CCF" w:rsidRDefault="004D2E67" w:rsidP="00E2714A">
      <w:pPr>
        <w:pStyle w:val="Lista2"/>
      </w:pPr>
      <w:r w:rsidRPr="00DD7CCF">
        <w:lastRenderedPageBreak/>
        <w:t xml:space="preserve">when non-standard orthography manifests as </w:t>
      </w:r>
      <w:r w:rsidRPr="00CD25A4">
        <w:rPr>
          <w:b/>
          <w:bCs/>
        </w:rPr>
        <w:t>the presence of an alternative character</w:t>
      </w:r>
      <w:r w:rsidRPr="00DD7CCF">
        <w:t xml:space="preserve"> </w:t>
      </w:r>
      <w:r w:rsidRPr="00E24F87">
        <w:rPr>
          <w:noProof/>
        </w:rPr>
        <w:t>(</w:t>
      </w:r>
      <w:r w:rsidRPr="00DD7CCF">
        <w:t xml:space="preserve">e.g. </w:t>
      </w:r>
      <w:r w:rsidRPr="00DD7CCF">
        <w:rPr>
          <w:rStyle w:val="Foreign"/>
        </w:rPr>
        <w:t>nikki</w:t>
      </w:r>
      <w:r w:rsidRPr="00DD7CCF">
        <w:t xml:space="preserve"> instead of </w:t>
      </w:r>
      <w:r w:rsidRPr="00DD7CCF">
        <w:rPr>
          <w:rStyle w:val="Foreign"/>
        </w:rPr>
        <w:t>nīkki</w:t>
      </w:r>
      <w:r w:rsidRPr="00DD7CCF">
        <w:t xml:space="preserve">; </w:t>
      </w:r>
      <w:r w:rsidRPr="00DD7CCF">
        <w:rPr>
          <w:rStyle w:val="Foreign"/>
        </w:rPr>
        <w:t>phālguṇa</w:t>
      </w:r>
      <w:r w:rsidRPr="00DD7CCF">
        <w:t xml:space="preserve"> instead of </w:t>
      </w:r>
      <w:r w:rsidRPr="00DD7CCF">
        <w:rPr>
          <w:rStyle w:val="Foreign"/>
        </w:rPr>
        <w:t>phālguna</w:t>
      </w:r>
      <w:r w:rsidRPr="00DD7CCF">
        <w:t>), then there is no difficulty in limiting your tags to the affected character</w:t>
      </w:r>
    </w:p>
    <w:p w14:paraId="4121C106" w14:textId="77777777" w:rsidR="00C02B8C" w:rsidRPr="00DD7CCF" w:rsidRDefault="004D2E67" w:rsidP="00E2714A">
      <w:pPr>
        <w:pStyle w:val="Lista3"/>
      </w:pPr>
      <w:r w:rsidRPr="00DD7CCF">
        <w:t>whether you only flag it, e.g.</w:t>
      </w:r>
    </w:p>
    <w:p w14:paraId="46F6E184" w14:textId="77777777" w:rsidR="00C02B8C" w:rsidRPr="00DD7CCF" w:rsidRDefault="004D2E67" w:rsidP="004E103D">
      <w:pPr>
        <w:pStyle w:val="Lista4"/>
      </w:pPr>
      <w:r w:rsidRPr="00DD7CCF">
        <w:rPr>
          <w:rStyle w:val="Codetext"/>
        </w:rPr>
        <w:t>n</w:t>
      </w:r>
      <w:r w:rsidRPr="00DD7CCF">
        <w:rPr>
          <w:rStyle w:val="Code"/>
        </w:rPr>
        <w:t>&lt;orig&gt;</w:t>
      </w:r>
      <w:r w:rsidRPr="00DD7CCF">
        <w:rPr>
          <w:rStyle w:val="Codetext"/>
        </w:rPr>
        <w:t>i</w:t>
      </w:r>
      <w:r w:rsidRPr="00DD7CCF">
        <w:rPr>
          <w:rStyle w:val="Code"/>
        </w:rPr>
        <w:t>&lt;/orig&gt;</w:t>
      </w:r>
      <w:r w:rsidRPr="00DD7CCF">
        <w:rPr>
          <w:rStyle w:val="Codetext"/>
        </w:rPr>
        <w:t>kki</w:t>
      </w:r>
      <w:r w:rsidRPr="00DD7CCF">
        <w:t>;</w:t>
      </w:r>
    </w:p>
    <w:p w14:paraId="083652BC" w14:textId="77777777" w:rsidR="00C02B8C" w:rsidRPr="00DD7CCF" w:rsidRDefault="004D2E67" w:rsidP="004E103D">
      <w:pPr>
        <w:pStyle w:val="Lista4"/>
      </w:pPr>
      <w:r w:rsidRPr="00DD7CCF">
        <w:rPr>
          <w:rStyle w:val="Codetext"/>
        </w:rPr>
        <w:t>phālgu</w:t>
      </w:r>
      <w:r w:rsidRPr="00DD7CCF">
        <w:rPr>
          <w:rStyle w:val="Code"/>
        </w:rPr>
        <w:t>&lt;orig&gt;</w:t>
      </w:r>
      <w:r w:rsidRPr="00DD7CCF">
        <w:rPr>
          <w:rStyle w:val="Codetext"/>
        </w:rPr>
        <w:t>ṇ</w:t>
      </w:r>
      <w:r w:rsidRPr="00DD7CCF">
        <w:rPr>
          <w:rStyle w:val="Code"/>
        </w:rPr>
        <w:t>&lt;/orig&gt;</w:t>
      </w:r>
      <w:r w:rsidRPr="00DD7CCF">
        <w:rPr>
          <w:rStyle w:val="Codetext"/>
        </w:rPr>
        <w:t>a</w:t>
      </w:r>
      <w:r w:rsidRPr="00DD7CCF">
        <w:t>;</w:t>
      </w:r>
    </w:p>
    <w:p w14:paraId="2710983E" w14:textId="77777777" w:rsidR="00C02B8C" w:rsidRPr="00DD7CCF" w:rsidRDefault="004D2E67" w:rsidP="00E2714A">
      <w:pPr>
        <w:pStyle w:val="Lista3"/>
      </w:pPr>
      <w:r w:rsidRPr="00DD7CCF">
        <w:t>or normalise it, e.g.</w:t>
      </w:r>
    </w:p>
    <w:p w14:paraId="42AD40DD" w14:textId="77777777" w:rsidR="00C02B8C" w:rsidRPr="00DD7CCF" w:rsidRDefault="004D2E67" w:rsidP="004E103D">
      <w:pPr>
        <w:pStyle w:val="Lista4"/>
      </w:pPr>
      <w:r w:rsidRPr="00DD7CCF">
        <w:rPr>
          <w:rStyle w:val="Codetext"/>
        </w:rPr>
        <w:t>n</w:t>
      </w:r>
      <w:r w:rsidRPr="00DD7CCF">
        <w:rPr>
          <w:rStyle w:val="Code"/>
        </w:rPr>
        <w:t>&lt;choice&gt;&lt;orig&gt;</w:t>
      </w:r>
      <w:r w:rsidRPr="00DD7CCF">
        <w:rPr>
          <w:rStyle w:val="Codetext"/>
        </w:rPr>
        <w:t>i</w:t>
      </w:r>
      <w:r w:rsidRPr="00DD7CCF">
        <w:rPr>
          <w:rStyle w:val="Code"/>
        </w:rPr>
        <w:t>&lt;/orig&gt;&lt;reg&gt;</w:t>
      </w:r>
      <w:r w:rsidRPr="00DD7CCF">
        <w:rPr>
          <w:rStyle w:val="Codetext"/>
        </w:rPr>
        <w:t>ī</w:t>
      </w:r>
      <w:r w:rsidRPr="00DD7CCF">
        <w:rPr>
          <w:rStyle w:val="Code"/>
        </w:rPr>
        <w:t>&lt;/reg&gt;&lt;/choice&gt;</w:t>
      </w:r>
      <w:r w:rsidRPr="00DD7CCF">
        <w:rPr>
          <w:rStyle w:val="Codetext"/>
        </w:rPr>
        <w:t>kki</w:t>
      </w:r>
    </w:p>
    <w:p w14:paraId="0B9E3CEC" w14:textId="77777777" w:rsidR="00C02B8C" w:rsidRPr="00DD7CCF" w:rsidRDefault="004D2E67" w:rsidP="004E103D">
      <w:pPr>
        <w:pStyle w:val="Lista4"/>
      </w:pPr>
      <w:r w:rsidRPr="00DD7CCF">
        <w:rPr>
          <w:rStyle w:val="Codetext"/>
        </w:rPr>
        <w:t>phālgu</w:t>
      </w:r>
      <w:r w:rsidRPr="00DD7CCF">
        <w:rPr>
          <w:rStyle w:val="Code"/>
        </w:rPr>
        <w:t>&lt;choice&gt;&lt;orig&gt;</w:t>
      </w:r>
      <w:r w:rsidRPr="00DD7CCF">
        <w:rPr>
          <w:rStyle w:val="Codetext"/>
        </w:rPr>
        <w:t>ṇ</w:t>
      </w:r>
      <w:r w:rsidRPr="00DD7CCF">
        <w:rPr>
          <w:rStyle w:val="Code"/>
        </w:rPr>
        <w:t>&lt;/orig&gt;&lt;reg&gt;</w:t>
      </w:r>
      <w:r w:rsidRPr="00DD7CCF">
        <w:rPr>
          <w:rStyle w:val="Codetext"/>
        </w:rPr>
        <w:t>n</w:t>
      </w:r>
      <w:r w:rsidRPr="00DD7CCF">
        <w:rPr>
          <w:rStyle w:val="Code"/>
        </w:rPr>
        <w:t>&lt;/reg&gt;&lt;/choice&gt;</w:t>
      </w:r>
      <w:r w:rsidRPr="00DD7CCF">
        <w:rPr>
          <w:rStyle w:val="Codetext"/>
        </w:rPr>
        <w:t>a</w:t>
      </w:r>
    </w:p>
    <w:p w14:paraId="5093ED05" w14:textId="77777777" w:rsidR="00C02B8C" w:rsidRPr="00DD7CCF" w:rsidRDefault="004D2E67" w:rsidP="00E2714A">
      <w:pPr>
        <w:pStyle w:val="Lista2"/>
      </w:pPr>
      <w:r w:rsidRPr="00DD7CCF">
        <w:t xml:space="preserve">when non-standard orthography manifests as the </w:t>
      </w:r>
      <w:r w:rsidRPr="00CD25A4">
        <w:rPr>
          <w:b/>
          <w:bCs/>
        </w:rPr>
        <w:t>presence of a superfluous character</w:t>
      </w:r>
      <w:r w:rsidRPr="00DD7CCF">
        <w:t xml:space="preserve"> </w:t>
      </w:r>
      <w:r w:rsidRPr="00E24F87">
        <w:rPr>
          <w:noProof/>
        </w:rPr>
        <w:t>(</w:t>
      </w:r>
      <w:r w:rsidRPr="00DD7CCF">
        <w:t xml:space="preserve">e.g. </w:t>
      </w:r>
      <w:r w:rsidRPr="00DD7CCF">
        <w:rPr>
          <w:rStyle w:val="Foreign"/>
        </w:rPr>
        <w:t>eṉṉ eḻuttu</w:t>
      </w:r>
      <w:r w:rsidRPr="00DD7CCF">
        <w:t xml:space="preserve"> instead of </w:t>
      </w:r>
      <w:r w:rsidRPr="00DD7CCF">
        <w:rPr>
          <w:rStyle w:val="Foreign"/>
        </w:rPr>
        <w:t>eṉ eḻuttu</w:t>
      </w:r>
      <w:r w:rsidRPr="00DD7CCF">
        <w:t xml:space="preserve">;  </w:t>
      </w:r>
      <w:r w:rsidRPr="00DD7CCF">
        <w:rPr>
          <w:rStyle w:val="Foreign"/>
        </w:rPr>
        <w:t>saṁmvaT</w:t>
      </w:r>
      <w:r w:rsidRPr="00DD7CCF">
        <w:t xml:space="preserve"> instead of </w:t>
      </w:r>
      <w:r w:rsidRPr="00DD7CCF">
        <w:rPr>
          <w:rStyle w:val="Foreign"/>
        </w:rPr>
        <w:t>samvaT</w:t>
      </w:r>
      <w:r w:rsidRPr="00DD7CCF">
        <w:t>)</w:t>
      </w:r>
    </w:p>
    <w:p w14:paraId="55F8B700" w14:textId="77777777" w:rsidR="00C02B8C" w:rsidRPr="00DD7CCF" w:rsidRDefault="004D2E67" w:rsidP="004E103D">
      <w:pPr>
        <w:pStyle w:val="Lista4"/>
      </w:pPr>
      <w:r w:rsidRPr="00DD7CCF">
        <w:t>then flagging can be limited to the superfluous character without difficulty, e.g.</w:t>
      </w:r>
    </w:p>
    <w:p w14:paraId="41916134" w14:textId="77777777" w:rsidR="00C02B8C" w:rsidRPr="00DD7CCF" w:rsidRDefault="004D2E67" w:rsidP="00E2714A">
      <w:pPr>
        <w:pStyle w:val="Lista5"/>
      </w:pPr>
      <w:r w:rsidRPr="00DD7CCF">
        <w:rPr>
          <w:rStyle w:val="Codetext"/>
        </w:rPr>
        <w:t>e</w:t>
      </w:r>
      <w:r w:rsidRPr="00DD7CCF">
        <w:rPr>
          <w:rStyle w:val="Code"/>
        </w:rPr>
        <w:t>&lt;orig&gt;</w:t>
      </w:r>
      <w:r w:rsidRPr="00DD7CCF">
        <w:rPr>
          <w:rStyle w:val="Codetext"/>
        </w:rPr>
        <w:t>ṉ</w:t>
      </w:r>
      <w:r w:rsidRPr="00DD7CCF">
        <w:rPr>
          <w:rStyle w:val="Code"/>
        </w:rPr>
        <w:t>&lt;/orig&gt;</w:t>
      </w:r>
      <w:r w:rsidRPr="00DD7CCF">
        <w:rPr>
          <w:rStyle w:val="Codetext"/>
        </w:rPr>
        <w:t>ṉ eḻuttu</w:t>
      </w:r>
    </w:p>
    <w:p w14:paraId="014AD871" w14:textId="77777777" w:rsidR="00C02B8C" w:rsidRPr="00DD7CCF" w:rsidRDefault="004D2E67" w:rsidP="00E2714A">
      <w:pPr>
        <w:pStyle w:val="Lista5"/>
      </w:pPr>
      <w:r w:rsidRPr="00DD7CCF">
        <w:rPr>
          <w:rStyle w:val="Codetext"/>
        </w:rPr>
        <w:t>sa</w:t>
      </w:r>
      <w:r w:rsidRPr="00DD7CCF">
        <w:rPr>
          <w:rStyle w:val="Code"/>
        </w:rPr>
        <w:t>&lt;orig&gt;</w:t>
      </w:r>
      <w:r w:rsidRPr="00DD7CCF">
        <w:rPr>
          <w:rStyle w:val="Codetext"/>
        </w:rPr>
        <w:t>ṁ</w:t>
      </w:r>
      <w:r w:rsidRPr="00DD7CCF">
        <w:rPr>
          <w:rStyle w:val="Code"/>
        </w:rPr>
        <w:t>&lt;/orig&gt;</w:t>
      </w:r>
      <w:r w:rsidRPr="00DD7CCF">
        <w:rPr>
          <w:rStyle w:val="Codetext"/>
        </w:rPr>
        <w:t>mvat</w:t>
      </w:r>
    </w:p>
    <w:p w14:paraId="2F5E24A5" w14:textId="77777777" w:rsidR="00C02B8C" w:rsidRPr="00DD7CCF" w:rsidRDefault="004D2E67" w:rsidP="004E103D">
      <w:pPr>
        <w:pStyle w:val="Lista4"/>
      </w:pPr>
      <w:r w:rsidRPr="00DD7CCF">
        <w:t xml:space="preserve">but when normalising by substitution, you must extend the markup to the immediate phonemic context in order to avoid the creation of an empty </w:t>
      </w:r>
      <w:r w:rsidRPr="00DD7CCF">
        <w:rPr>
          <w:rStyle w:val="Code"/>
        </w:rPr>
        <w:t>&lt;reg&gt;</w:t>
      </w:r>
      <w:r w:rsidRPr="00DD7CCF">
        <w:t xml:space="preserve"> element, e.g.</w:t>
      </w:r>
    </w:p>
    <w:p w14:paraId="49B08D42" w14:textId="77777777" w:rsidR="00C02B8C" w:rsidRPr="00DD7CCF" w:rsidRDefault="004D2E67" w:rsidP="00E2714A">
      <w:pPr>
        <w:pStyle w:val="Lista5"/>
      </w:pPr>
      <w:r w:rsidRPr="00DD7CCF">
        <w:rPr>
          <w:rStyle w:val="Codetext"/>
        </w:rPr>
        <w:t>e</w:t>
      </w:r>
      <w:r w:rsidRPr="00DD7CCF">
        <w:rPr>
          <w:rStyle w:val="Code"/>
        </w:rPr>
        <w:t>&lt;choice&gt;&lt;orig&gt;</w:t>
      </w:r>
      <w:r w:rsidRPr="00DD7CCF">
        <w:rPr>
          <w:rStyle w:val="Codetext"/>
        </w:rPr>
        <w:t>ṉṉ</w:t>
      </w:r>
      <w:r w:rsidRPr="00DD7CCF">
        <w:rPr>
          <w:rStyle w:val="Code"/>
        </w:rPr>
        <w:t>&lt;/orig&gt;&lt;reg&gt;</w:t>
      </w:r>
      <w:r w:rsidRPr="00DD7CCF">
        <w:rPr>
          <w:rStyle w:val="Codetext"/>
        </w:rPr>
        <w:t>ṉ</w:t>
      </w:r>
      <w:r w:rsidRPr="00DD7CCF">
        <w:rPr>
          <w:rStyle w:val="Code"/>
        </w:rPr>
        <w:t>&lt;/reg&gt;&lt;/choice&gt;</w:t>
      </w:r>
      <w:r w:rsidRPr="00DD7CCF">
        <w:rPr>
          <w:rStyle w:val="Codetext"/>
        </w:rPr>
        <w:t xml:space="preserve"> eḻuttu</w:t>
      </w:r>
    </w:p>
    <w:p w14:paraId="1527EE9D" w14:textId="77777777" w:rsidR="00C02B8C" w:rsidRPr="00DD7CCF" w:rsidRDefault="004D2E67" w:rsidP="00E2714A">
      <w:pPr>
        <w:pStyle w:val="Lista5"/>
      </w:pPr>
      <w:r w:rsidRPr="00871D92">
        <w:rPr>
          <w:rStyle w:val="Codetext"/>
        </w:rPr>
        <w:t>sa</w:t>
      </w:r>
      <w:r w:rsidRPr="00DD7CCF">
        <w:rPr>
          <w:rStyle w:val="Code"/>
        </w:rPr>
        <w:t>&lt;choice&gt;&lt;orig&gt;</w:t>
      </w:r>
      <w:r w:rsidRPr="00DD7CCF">
        <w:rPr>
          <w:rStyle w:val="Codetext"/>
        </w:rPr>
        <w:t>ṁm</w:t>
      </w:r>
      <w:r w:rsidRPr="00DD7CCF">
        <w:rPr>
          <w:rStyle w:val="Code"/>
        </w:rPr>
        <w:t>&lt;/orig&gt;&lt;reg&gt;</w:t>
      </w:r>
      <w:r w:rsidRPr="00DD7CCF">
        <w:rPr>
          <w:rStyle w:val="Codetext"/>
        </w:rPr>
        <w:t>m</w:t>
      </w:r>
      <w:r w:rsidRPr="00DD7CCF">
        <w:rPr>
          <w:rStyle w:val="Code"/>
        </w:rPr>
        <w:t>&lt;/reg&gt;&lt;/choice&gt;</w:t>
      </w:r>
      <w:r w:rsidRPr="00DD7CCF">
        <w:rPr>
          <w:rStyle w:val="Codetext"/>
        </w:rPr>
        <w:t>vat</w:t>
      </w:r>
    </w:p>
    <w:p w14:paraId="37F9BFB9" w14:textId="77777777" w:rsidR="00C02B8C" w:rsidRPr="00DD7CCF" w:rsidRDefault="004D2E67" w:rsidP="00E2714A">
      <w:pPr>
        <w:pStyle w:val="Lista2"/>
      </w:pPr>
      <w:r w:rsidRPr="00DD7CCF">
        <w:t xml:space="preserve">when non-standard orthography manifests as the </w:t>
      </w:r>
      <w:r w:rsidRPr="00CD25A4">
        <w:rPr>
          <w:b/>
          <w:bCs/>
        </w:rPr>
        <w:t>absence of an expected character</w:t>
      </w:r>
      <w:r w:rsidRPr="00DD7CCF">
        <w:t xml:space="preserve"> </w:t>
      </w:r>
      <w:r w:rsidRPr="00E24F87">
        <w:rPr>
          <w:noProof/>
        </w:rPr>
        <w:t>(</w:t>
      </w:r>
      <w:r w:rsidRPr="00DD7CCF">
        <w:t xml:space="preserve">e.g. </w:t>
      </w:r>
      <w:r w:rsidRPr="00DD7CCF">
        <w:rPr>
          <w:rStyle w:val="Foreign"/>
        </w:rPr>
        <w:t>satva</w:t>
      </w:r>
      <w:r w:rsidRPr="00DD7CCF">
        <w:t xml:space="preserve"> instead of </w:t>
      </w:r>
      <w:r w:rsidRPr="00DD7CCF">
        <w:rPr>
          <w:rStyle w:val="Foreign"/>
        </w:rPr>
        <w:t>sattva</w:t>
      </w:r>
      <w:r w:rsidRPr="00DD7CCF">
        <w:t xml:space="preserve">; </w:t>
      </w:r>
      <w:r w:rsidRPr="00DD7CCF">
        <w:rPr>
          <w:rStyle w:val="Foreign"/>
        </w:rPr>
        <w:t>qəcu</w:t>
      </w:r>
      <w:r w:rsidRPr="00DD7CCF">
        <w:t xml:space="preserve"> instead of </w:t>
      </w:r>
      <w:r w:rsidRPr="00DD7CCF">
        <w:rPr>
          <w:rStyle w:val="Foreign"/>
        </w:rPr>
        <w:t>qəñcu</w:t>
      </w:r>
      <w:r w:rsidRPr="00DD7CCF">
        <w:t xml:space="preserve">; </w:t>
      </w:r>
      <w:r w:rsidRPr="00DD7CCF">
        <w:rPr>
          <w:rStyle w:val="Foreign"/>
        </w:rPr>
        <w:t>umulata</w:t>
      </w:r>
      <w:r w:rsidRPr="00DD7CCF">
        <w:t xml:space="preserve"> instead of </w:t>
      </w:r>
      <w:r w:rsidRPr="00DD7CCF">
        <w:rPr>
          <w:rStyle w:val="Foreign"/>
        </w:rPr>
        <w:t>umulat ta</w:t>
      </w:r>
      <w:r w:rsidRPr="00DD7CCF">
        <w:t xml:space="preserve">), then the immediate phonemic context must always be included in the markup in order to avoid the creation of an empty </w:t>
      </w:r>
      <w:r w:rsidRPr="00DD7CCF">
        <w:rPr>
          <w:rStyle w:val="Code"/>
        </w:rPr>
        <w:t>&lt;orig&gt;</w:t>
      </w:r>
      <w:r w:rsidRPr="00DD7CCF">
        <w:t xml:space="preserve"> element</w:t>
      </w:r>
    </w:p>
    <w:p w14:paraId="033CE903" w14:textId="77777777" w:rsidR="00C02B8C" w:rsidRPr="00DD7CCF" w:rsidRDefault="004D2E67" w:rsidP="00E2714A">
      <w:pPr>
        <w:pStyle w:val="Lista3"/>
      </w:pPr>
      <w:r w:rsidRPr="00DD7CCF">
        <w:t>in flagging, e.g.</w:t>
      </w:r>
    </w:p>
    <w:p w14:paraId="52C3D288" w14:textId="77777777" w:rsidR="00C02B8C" w:rsidRPr="00DD7CCF" w:rsidRDefault="004D2E67" w:rsidP="004E103D">
      <w:pPr>
        <w:pStyle w:val="Lista4"/>
      </w:pPr>
      <w:r w:rsidRPr="00DD7CCF">
        <w:rPr>
          <w:rStyle w:val="Codetext"/>
        </w:rPr>
        <w:t>sa</w:t>
      </w:r>
      <w:r w:rsidRPr="00DD7CCF">
        <w:rPr>
          <w:rStyle w:val="Code"/>
        </w:rPr>
        <w:t>&lt;orig&gt;</w:t>
      </w:r>
      <w:r w:rsidRPr="00DD7CCF">
        <w:rPr>
          <w:rStyle w:val="Codetext"/>
        </w:rPr>
        <w:t>tv</w:t>
      </w:r>
      <w:r w:rsidRPr="00DD7CCF">
        <w:rPr>
          <w:rStyle w:val="Code"/>
        </w:rPr>
        <w:t>&lt;/orig&gt;</w:t>
      </w:r>
      <w:r w:rsidRPr="00DD7CCF">
        <w:rPr>
          <w:rStyle w:val="Codetext"/>
        </w:rPr>
        <w:t>a</w:t>
      </w:r>
    </w:p>
    <w:p w14:paraId="3D709F53" w14:textId="77777777" w:rsidR="00C02B8C" w:rsidRPr="00DD7CCF" w:rsidRDefault="004D2E67" w:rsidP="004E103D">
      <w:pPr>
        <w:pStyle w:val="Lista4"/>
      </w:pPr>
      <w:r w:rsidRPr="00DD7CCF">
        <w:rPr>
          <w:rStyle w:val="Codetext"/>
        </w:rPr>
        <w:t>qə</w:t>
      </w:r>
      <w:r w:rsidRPr="00DD7CCF">
        <w:rPr>
          <w:rStyle w:val="Code"/>
        </w:rPr>
        <w:t>&lt;orig&gt;</w:t>
      </w:r>
      <w:r w:rsidRPr="00DD7CCF">
        <w:rPr>
          <w:rStyle w:val="Codetext"/>
        </w:rPr>
        <w:t>c</w:t>
      </w:r>
      <w:r w:rsidRPr="00DD7CCF">
        <w:rPr>
          <w:rStyle w:val="Code"/>
        </w:rPr>
        <w:t>&lt;/orig&gt;</w:t>
      </w:r>
      <w:r w:rsidRPr="00DD7CCF">
        <w:rPr>
          <w:rStyle w:val="Codetext"/>
        </w:rPr>
        <w:t>u</w:t>
      </w:r>
    </w:p>
    <w:p w14:paraId="249CFD8F" w14:textId="77777777" w:rsidR="004F4C63" w:rsidRPr="00DD7CCF" w:rsidRDefault="004D2E67" w:rsidP="004E103D">
      <w:pPr>
        <w:pStyle w:val="Lista4"/>
      </w:pPr>
      <w:r w:rsidRPr="00DD7CCF">
        <w:rPr>
          <w:rStyle w:val="Codetext"/>
        </w:rPr>
        <w:t>umula</w:t>
      </w:r>
      <w:r w:rsidRPr="00DD7CCF">
        <w:rPr>
          <w:rStyle w:val="Code"/>
        </w:rPr>
        <w:t>&lt;orig&gt;</w:t>
      </w:r>
      <w:r w:rsidRPr="00DD7CCF">
        <w:rPr>
          <w:rStyle w:val="Codetext"/>
        </w:rPr>
        <w:t>t</w:t>
      </w:r>
      <w:r w:rsidRPr="00DD7CCF">
        <w:rPr>
          <w:rStyle w:val="Code"/>
        </w:rPr>
        <w:t>&lt;/orig&gt;</w:t>
      </w:r>
      <w:r w:rsidRPr="00DD7CCF">
        <w:rPr>
          <w:rStyle w:val="Codetext"/>
        </w:rPr>
        <w:t>a</w:t>
      </w:r>
    </w:p>
    <w:p w14:paraId="35B81896" w14:textId="77777777" w:rsidR="00C02B8C" w:rsidRPr="00DD7CCF" w:rsidRDefault="004D2E67" w:rsidP="00E2714A">
      <w:pPr>
        <w:pStyle w:val="Lista3"/>
      </w:pPr>
      <w:r w:rsidRPr="00DD7CCF">
        <w:t>and in normalisation, e.g.</w:t>
      </w:r>
    </w:p>
    <w:p w14:paraId="729410D3" w14:textId="77777777" w:rsidR="00C02B8C" w:rsidRPr="00DD7CCF" w:rsidRDefault="004D2E67" w:rsidP="004E103D">
      <w:pPr>
        <w:pStyle w:val="Lista4"/>
      </w:pPr>
      <w:r w:rsidRPr="00DD7CCF">
        <w:rPr>
          <w:rStyle w:val="Codetext"/>
        </w:rPr>
        <w:t>sa</w:t>
      </w:r>
      <w:r w:rsidRPr="00DD7CCF">
        <w:rPr>
          <w:rStyle w:val="Code"/>
        </w:rPr>
        <w:t>&lt;choice&gt;&lt;orig&gt;</w:t>
      </w:r>
      <w:r w:rsidRPr="00DD7CCF">
        <w:rPr>
          <w:rStyle w:val="Codetext"/>
        </w:rPr>
        <w:t>tv</w:t>
      </w:r>
      <w:r w:rsidRPr="00DD7CCF">
        <w:rPr>
          <w:rStyle w:val="Code"/>
        </w:rPr>
        <w:t>&lt;/orig&gt;&lt;reg&gt;</w:t>
      </w:r>
      <w:r w:rsidRPr="00DD7CCF">
        <w:rPr>
          <w:rStyle w:val="Codetext"/>
        </w:rPr>
        <w:t>ttv</w:t>
      </w:r>
      <w:r w:rsidRPr="00DD7CCF">
        <w:rPr>
          <w:rStyle w:val="Code"/>
        </w:rPr>
        <w:t>&lt;/reg&gt;&lt;/choice&gt;</w:t>
      </w:r>
      <w:r w:rsidRPr="00DD7CCF">
        <w:rPr>
          <w:rStyle w:val="Codetext"/>
        </w:rPr>
        <w:t>a</w:t>
      </w:r>
    </w:p>
    <w:p w14:paraId="355662CB" w14:textId="77777777" w:rsidR="004F4C63" w:rsidRPr="00DD7CCF" w:rsidRDefault="004D2E67" w:rsidP="004E103D">
      <w:pPr>
        <w:pStyle w:val="Lista4"/>
      </w:pPr>
      <w:r w:rsidRPr="00DD7CCF">
        <w:rPr>
          <w:rStyle w:val="Codetext"/>
        </w:rPr>
        <w:t>qə</w:t>
      </w:r>
      <w:r w:rsidRPr="00DD7CCF">
        <w:rPr>
          <w:rStyle w:val="Code"/>
        </w:rPr>
        <w:t>&lt;choice&gt;&lt;orig&gt;</w:t>
      </w:r>
      <w:r w:rsidRPr="00DD7CCF">
        <w:rPr>
          <w:rStyle w:val="Codetext"/>
        </w:rPr>
        <w:t>c</w:t>
      </w:r>
      <w:r w:rsidRPr="00DD7CCF">
        <w:rPr>
          <w:rStyle w:val="Code"/>
        </w:rPr>
        <w:t>&lt;/orig&gt;&lt;reg&gt;</w:t>
      </w:r>
      <w:r w:rsidRPr="00DD7CCF">
        <w:rPr>
          <w:rStyle w:val="Codetext"/>
        </w:rPr>
        <w:t>ñc</w:t>
      </w:r>
      <w:r w:rsidRPr="00DD7CCF">
        <w:rPr>
          <w:rStyle w:val="Code"/>
        </w:rPr>
        <w:t>&lt;/reg&gt;&lt;/choice&gt;</w:t>
      </w:r>
      <w:r w:rsidRPr="00DD7CCF">
        <w:rPr>
          <w:rStyle w:val="Codetext"/>
        </w:rPr>
        <w:t>u</w:t>
      </w:r>
    </w:p>
    <w:p w14:paraId="4E18CE34" w14:textId="77777777" w:rsidR="004F4C63" w:rsidRPr="00DD7CCF" w:rsidRDefault="004D2E67" w:rsidP="004E103D">
      <w:pPr>
        <w:pStyle w:val="Lista4"/>
      </w:pPr>
      <w:r w:rsidRPr="00DD7CCF">
        <w:rPr>
          <w:rStyle w:val="Codetext"/>
        </w:rPr>
        <w:t>sakuli</w:t>
      </w:r>
      <w:r w:rsidRPr="00DD7CCF">
        <w:rPr>
          <w:rStyle w:val="Code"/>
        </w:rPr>
        <w:t>&lt;choice&gt;&lt;orig&gt;</w:t>
      </w:r>
      <w:r w:rsidRPr="00DD7CCF">
        <w:rPr>
          <w:rStyle w:val="Codetext"/>
        </w:rPr>
        <w:t>li</w:t>
      </w:r>
      <w:r w:rsidRPr="00DD7CCF">
        <w:rPr>
          <w:rStyle w:val="Code"/>
        </w:rPr>
        <w:t>&lt;/orig&gt;&lt;reg&gt;</w:t>
      </w:r>
      <w:r w:rsidRPr="00DD7CCF">
        <w:rPr>
          <w:rStyle w:val="Codetext"/>
        </w:rPr>
        <w:t>liṁ</w:t>
      </w:r>
      <w:r w:rsidRPr="00DD7CCF">
        <w:rPr>
          <w:rStyle w:val="Code"/>
        </w:rPr>
        <w:t>&lt;/reg&gt;&lt;/choice&gt;</w:t>
      </w:r>
      <w:r w:rsidRPr="00DD7CCF">
        <w:rPr>
          <w:rStyle w:val="Codetext"/>
        </w:rPr>
        <w:t xml:space="preserve"> ḍayəḥ</w:t>
      </w:r>
    </w:p>
    <w:p w14:paraId="28AB6D2B" w14:textId="77777777" w:rsidR="004F4C63" w:rsidRPr="00DD7CCF" w:rsidRDefault="004D2E67" w:rsidP="004E103D">
      <w:pPr>
        <w:pStyle w:val="Lista4"/>
      </w:pPr>
      <w:r w:rsidRPr="00DD7CCF">
        <w:rPr>
          <w:rStyle w:val="Codetext"/>
        </w:rPr>
        <w:t>umula</w:t>
      </w:r>
      <w:r w:rsidRPr="00DD7CCF">
        <w:rPr>
          <w:rStyle w:val="Code"/>
        </w:rPr>
        <w:t>&lt;choice&gt;&lt;orig&gt;</w:t>
      </w:r>
      <w:r w:rsidRPr="00DD7CCF">
        <w:rPr>
          <w:rStyle w:val="Codetext"/>
        </w:rPr>
        <w:t>t</w:t>
      </w:r>
      <w:r w:rsidRPr="00DD7CCF">
        <w:rPr>
          <w:rStyle w:val="Code"/>
        </w:rPr>
        <w:t>&lt;/orig&gt;&lt;reg&gt;</w:t>
      </w:r>
      <w:r w:rsidRPr="00DD7CCF">
        <w:rPr>
          <w:rStyle w:val="Codetext"/>
        </w:rPr>
        <w:t>t t</w:t>
      </w:r>
      <w:r w:rsidRPr="00DD7CCF">
        <w:rPr>
          <w:rStyle w:val="Code"/>
        </w:rPr>
        <w:t>&lt;/reg&gt;&lt;/choice&gt;</w:t>
      </w:r>
      <w:r w:rsidRPr="00DD7CCF">
        <w:rPr>
          <w:rStyle w:val="Codetext"/>
        </w:rPr>
        <w:t>a</w:t>
      </w:r>
    </w:p>
    <w:p w14:paraId="5387E103" w14:textId="77777777" w:rsidR="00C02B8C" w:rsidRPr="00DD7CCF" w:rsidRDefault="004D2E67" w:rsidP="00E2714A">
      <w:pPr>
        <w:pStyle w:val="Lista5"/>
      </w:pPr>
      <w:r w:rsidRPr="00DD7CCF">
        <w:t>the last example also shows that a word break rendered invisible by the substandard spelling may be made visible and marked by a space in the normalized reading</w:t>
      </w:r>
    </w:p>
    <w:p w14:paraId="1ED01A7E" w14:textId="77777777" w:rsidR="00C02B8C" w:rsidRPr="00DD7CCF" w:rsidRDefault="004D2E67" w:rsidP="00D4342A">
      <w:pPr>
        <w:pStyle w:val="Cmsor3"/>
      </w:pPr>
      <w:bookmarkStart w:id="419" w:name="_ucm4r081jfln" w:colFirst="0" w:colLast="0"/>
      <w:bookmarkStart w:id="420" w:name="_Toc74733508"/>
      <w:bookmarkEnd w:id="419"/>
      <w:r w:rsidRPr="00DD7CCF">
        <w:t>How non-standard is non-standard?</w:t>
      </w:r>
      <w:bookmarkEnd w:id="420"/>
    </w:p>
    <w:p w14:paraId="3095048E" w14:textId="77777777" w:rsidR="00C02B8C" w:rsidRPr="00DD7CCF" w:rsidRDefault="004D2E67" w:rsidP="00E2714A">
      <w:pPr>
        <w:pStyle w:val="Lista"/>
      </w:pPr>
      <w:r w:rsidRPr="00DD7CCF">
        <w:t>this subsection offers some general guidance on the level of editorial attention that various kinds of non-standard features merit</w:t>
      </w:r>
    </w:p>
    <w:p w14:paraId="5FDC7893" w14:textId="77777777" w:rsidR="00C02B8C" w:rsidRPr="00DD7CCF" w:rsidRDefault="004D2E67" w:rsidP="00E2714A">
      <w:pPr>
        <w:pStyle w:val="Lista2"/>
      </w:pPr>
      <w:r w:rsidRPr="00DD7CCF">
        <w:t>whether you should ignore a specific phenomenon, flag it as non-standard, or normalise it by substitution should always be judged on an individual basis, and no objective and universal criteria can be established for such a decision</w:t>
      </w:r>
    </w:p>
    <w:p w14:paraId="280A9A10" w14:textId="6F90C12C" w:rsidR="00C02B8C" w:rsidRPr="00DD7CCF" w:rsidRDefault="004D2E67" w:rsidP="00E2714A">
      <w:pPr>
        <w:pStyle w:val="Lista2"/>
      </w:pPr>
      <w:r w:rsidRPr="00DD7CCF">
        <w:t xml:space="preserve">in addition to the general guidance below, see </w:t>
      </w:r>
      <w:r w:rsidR="0082156E" w:rsidRPr="00DD7CCF">
        <w:fldChar w:fldCharType="begin"/>
      </w:r>
      <w:r w:rsidR="0082156E" w:rsidRPr="00DD7CCF">
        <w:instrText xml:space="preserve"> REF _Ref43988536 \w \h </w:instrText>
      </w:r>
      <w:r w:rsidR="00DD7CCF">
        <w:instrText xml:space="preserve"> \* MERGEFORMAT </w:instrText>
      </w:r>
      <w:r w:rsidR="0082156E" w:rsidRPr="00DD7CCF">
        <w:fldChar w:fldCharType="separate"/>
      </w:r>
      <w:r w:rsidR="00E90D07">
        <w:t>Appendix F</w:t>
      </w:r>
      <w:r w:rsidR="0082156E" w:rsidRPr="00DD7CCF">
        <w:fldChar w:fldCharType="end"/>
      </w:r>
      <w:r w:rsidRPr="00DD7CCF">
        <w:t xml:space="preserve"> for some specific phenomena in specific languages</w:t>
      </w:r>
    </w:p>
    <w:p w14:paraId="39C5188D" w14:textId="77777777" w:rsidR="00C02B8C" w:rsidRPr="00DD7CCF" w:rsidRDefault="004D2E67" w:rsidP="00E2714A">
      <w:pPr>
        <w:pStyle w:val="Lista"/>
      </w:pPr>
      <w:r w:rsidRPr="00E24F87">
        <w:rPr>
          <w:noProof/>
        </w:rPr>
        <w:t>(</w:t>
      </w:r>
      <w:r w:rsidRPr="00DD7CCF">
        <w:t>near-)</w:t>
      </w:r>
      <w:r w:rsidRPr="005D2B22">
        <w:rPr>
          <w:b/>
          <w:bCs/>
        </w:rPr>
        <w:t>universal features of inscriptional orthography</w:t>
      </w:r>
      <w:r w:rsidRPr="00DD7CCF">
        <w:t xml:space="preserve"> prevalent throughout South and Southeast Asia, or throughout a particular region</w:t>
      </w:r>
    </w:p>
    <w:p w14:paraId="594BB0AA" w14:textId="77777777" w:rsidR="00C02B8C" w:rsidRPr="00DD7CCF" w:rsidRDefault="004D2E67" w:rsidP="00E2714A">
      <w:pPr>
        <w:pStyle w:val="Lista2"/>
      </w:pPr>
      <w:r w:rsidRPr="00DD7CCF">
        <w:t>should generally be ignored or, if considered important in a particular instance, preferably only flagged and not normalised</w:t>
      </w:r>
    </w:p>
    <w:p w14:paraId="47C5429F" w14:textId="77777777" w:rsidR="00C02B8C" w:rsidRPr="00DD7CCF" w:rsidRDefault="004D2E67" w:rsidP="00E2714A">
      <w:pPr>
        <w:pStyle w:val="Lista2"/>
      </w:pPr>
      <w:r w:rsidRPr="00DD7CCF">
        <w:t>such features include for instance:</w:t>
      </w:r>
    </w:p>
    <w:p w14:paraId="7599B7EF" w14:textId="77777777" w:rsidR="00C02B8C" w:rsidRPr="00DD7CCF" w:rsidRDefault="004D2E67" w:rsidP="00E2714A">
      <w:pPr>
        <w:pStyle w:val="Lista3"/>
      </w:pPr>
      <w:r w:rsidRPr="00DD7CCF">
        <w:t xml:space="preserve">the doubling of plosives, nasals and glides after an </w:t>
      </w:r>
      <w:r w:rsidRPr="00DD7CCF">
        <w:rPr>
          <w:rStyle w:val="Foreign"/>
        </w:rPr>
        <w:t>r</w:t>
      </w:r>
      <w:r w:rsidRPr="00DD7CCF">
        <w:t xml:space="preserve"> </w:t>
      </w:r>
      <w:r w:rsidRPr="00E24F87">
        <w:rPr>
          <w:noProof/>
        </w:rPr>
        <w:t>(</w:t>
      </w:r>
      <w:r w:rsidRPr="00DD7CCF">
        <w:t xml:space="preserve">e.g. </w:t>
      </w:r>
      <w:r w:rsidRPr="00DD7CCF">
        <w:rPr>
          <w:rStyle w:val="Foreign"/>
        </w:rPr>
        <w:t>dharmma</w:t>
      </w:r>
      <w:r w:rsidRPr="00DD7CCF">
        <w:t xml:space="preserve"> for </w:t>
      </w:r>
      <w:r w:rsidRPr="00DD7CCF">
        <w:rPr>
          <w:rStyle w:val="Foreign"/>
        </w:rPr>
        <w:t>dharma</w:t>
      </w:r>
      <w:r w:rsidRPr="00DD7CCF">
        <w:t>)</w:t>
      </w:r>
    </w:p>
    <w:p w14:paraId="2532346D" w14:textId="77777777" w:rsidR="00C02B8C" w:rsidRPr="00DD7CCF" w:rsidRDefault="004D2E67" w:rsidP="00E2714A">
      <w:pPr>
        <w:pStyle w:val="Lista3"/>
      </w:pPr>
      <w:r w:rsidRPr="00DD7CCF">
        <w:t xml:space="preserve">the use of an </w:t>
      </w:r>
      <w:r w:rsidRPr="00DD7CCF">
        <w:rPr>
          <w:rStyle w:val="Foreign"/>
        </w:rPr>
        <w:t>anusvāra</w:t>
      </w:r>
      <w:r w:rsidRPr="00DD7CCF">
        <w:t xml:space="preserve"> instead of the class nasal or vice versa </w:t>
      </w:r>
      <w:r w:rsidRPr="00E24F87">
        <w:rPr>
          <w:noProof/>
        </w:rPr>
        <w:t>(</w:t>
      </w:r>
      <w:r w:rsidRPr="00DD7CCF">
        <w:t xml:space="preserve">e.g. </w:t>
      </w:r>
      <w:r w:rsidRPr="00DD7CCF">
        <w:rPr>
          <w:rStyle w:val="Foreign"/>
        </w:rPr>
        <w:t>maṁtra</w:t>
      </w:r>
      <w:r w:rsidRPr="00DD7CCF">
        <w:t xml:space="preserve"> for </w:t>
      </w:r>
      <w:r w:rsidRPr="00DD7CCF">
        <w:rPr>
          <w:rStyle w:val="Foreign"/>
        </w:rPr>
        <w:t>mantra</w:t>
      </w:r>
      <w:r w:rsidRPr="00DD7CCF">
        <w:t xml:space="preserve">; </w:t>
      </w:r>
      <w:r w:rsidRPr="00DD7CCF">
        <w:rPr>
          <w:rStyle w:val="Foreign"/>
        </w:rPr>
        <w:t>kin tu</w:t>
      </w:r>
      <w:r w:rsidRPr="00DD7CCF">
        <w:t xml:space="preserve"> for </w:t>
      </w:r>
      <w:r w:rsidRPr="00DD7CCF">
        <w:rPr>
          <w:rStyle w:val="Foreign"/>
        </w:rPr>
        <w:t>kiṁ tu</w:t>
      </w:r>
      <w:r w:rsidRPr="00DD7CCF">
        <w:t>)</w:t>
      </w:r>
    </w:p>
    <w:p w14:paraId="121202F5" w14:textId="77777777" w:rsidR="00C02B8C" w:rsidRPr="00DD7CCF" w:rsidRDefault="004D2E67" w:rsidP="00E2714A">
      <w:pPr>
        <w:pStyle w:val="Lista"/>
      </w:pPr>
      <w:r w:rsidRPr="00DD7CCF">
        <w:t xml:space="preserve">less than universal, but still </w:t>
      </w:r>
      <w:r w:rsidRPr="005D2B22">
        <w:rPr>
          <w:b/>
          <w:bCs/>
        </w:rPr>
        <w:t>common features of inscriptional orthography</w:t>
      </w:r>
    </w:p>
    <w:p w14:paraId="58081DCF" w14:textId="77777777" w:rsidR="00C02B8C" w:rsidRPr="00DD7CCF" w:rsidRDefault="004D2E67" w:rsidP="00E2714A">
      <w:pPr>
        <w:pStyle w:val="Lista2"/>
      </w:pPr>
      <w:r w:rsidRPr="00DD7CCF">
        <w:t xml:space="preserve">may be ignored or flagged depending on how widespread they are in a subcorpus </w:t>
      </w:r>
      <w:r w:rsidRPr="00E24F87">
        <w:rPr>
          <w:noProof/>
        </w:rPr>
        <w:t>(</w:t>
      </w:r>
      <w:r w:rsidRPr="00DD7CCF">
        <w:t>or even in a single text), but should not as a rule be normalised</w:t>
      </w:r>
    </w:p>
    <w:p w14:paraId="4A6C7FDD" w14:textId="77777777" w:rsidR="00C02B8C" w:rsidRPr="00DD7CCF" w:rsidRDefault="004D2E67" w:rsidP="00E2714A">
      <w:pPr>
        <w:pStyle w:val="Lista2"/>
      </w:pPr>
      <w:r w:rsidRPr="00DD7CCF">
        <w:t>such features include for instance:</w:t>
      </w:r>
    </w:p>
    <w:p w14:paraId="3F72302E" w14:textId="77777777" w:rsidR="00C02B8C" w:rsidRPr="00DD7CCF" w:rsidRDefault="004D2E67" w:rsidP="00E2714A">
      <w:pPr>
        <w:pStyle w:val="Lista3"/>
      </w:pPr>
      <w:r w:rsidRPr="00DD7CCF">
        <w:lastRenderedPageBreak/>
        <w:t xml:space="preserve">the doubling of consonants in certain conjuncts that do not begin with </w:t>
      </w:r>
      <w:r w:rsidRPr="00DD7CCF">
        <w:rPr>
          <w:rStyle w:val="Foreign"/>
        </w:rPr>
        <w:t>r</w:t>
      </w:r>
      <w:r w:rsidRPr="00DD7CCF">
        <w:t xml:space="preserve"> </w:t>
      </w:r>
      <w:r w:rsidRPr="00E24F87">
        <w:rPr>
          <w:noProof/>
        </w:rPr>
        <w:t>(</w:t>
      </w:r>
      <w:r w:rsidRPr="00DD7CCF">
        <w:t xml:space="preserve">e.g. </w:t>
      </w:r>
      <w:r w:rsidRPr="00DD7CCF">
        <w:rPr>
          <w:rStyle w:val="Foreign"/>
        </w:rPr>
        <w:t>puttra</w:t>
      </w:r>
      <w:r w:rsidRPr="00DD7CCF">
        <w:t xml:space="preserve"> for </w:t>
      </w:r>
      <w:r w:rsidRPr="00DD7CCF">
        <w:rPr>
          <w:rStyle w:val="Foreign"/>
        </w:rPr>
        <w:t>putra</w:t>
      </w:r>
      <w:r w:rsidRPr="00DD7CCF">
        <w:t xml:space="preserve">; </w:t>
      </w:r>
      <w:r w:rsidRPr="00DD7CCF">
        <w:rPr>
          <w:rStyle w:val="Foreign"/>
        </w:rPr>
        <w:t>sattya</w:t>
      </w:r>
      <w:r w:rsidRPr="00DD7CCF">
        <w:t xml:space="preserve"> for </w:t>
      </w:r>
      <w:r w:rsidRPr="00DD7CCF">
        <w:rPr>
          <w:rStyle w:val="Foreign"/>
        </w:rPr>
        <w:t>satya</w:t>
      </w:r>
      <w:r w:rsidRPr="00DD7CCF">
        <w:t>)</w:t>
      </w:r>
    </w:p>
    <w:p w14:paraId="1AAF27F5" w14:textId="77777777" w:rsidR="00C02B8C" w:rsidRPr="00DD7CCF" w:rsidRDefault="004D2E67" w:rsidP="00E2714A">
      <w:pPr>
        <w:pStyle w:val="Lista3"/>
      </w:pPr>
      <w:r w:rsidRPr="00DD7CCF">
        <w:t xml:space="preserve">the exchange of a consonant for a phonetically similar one </w:t>
      </w:r>
      <w:r w:rsidRPr="00E24F87">
        <w:rPr>
          <w:noProof/>
        </w:rPr>
        <w:t>(</w:t>
      </w:r>
      <w:r w:rsidRPr="00DD7CCF">
        <w:t xml:space="preserve">e.g. </w:t>
      </w:r>
      <w:r w:rsidRPr="00DD7CCF">
        <w:rPr>
          <w:rStyle w:val="Foreign"/>
        </w:rPr>
        <w:t>muṇi</w:t>
      </w:r>
      <w:r w:rsidRPr="00DD7CCF">
        <w:t xml:space="preserve"> for </w:t>
      </w:r>
      <w:r w:rsidRPr="00DD7CCF">
        <w:rPr>
          <w:rStyle w:val="Foreign"/>
        </w:rPr>
        <w:t>muni</w:t>
      </w:r>
      <w:r w:rsidRPr="00DD7CCF">
        <w:t>)</w:t>
      </w:r>
    </w:p>
    <w:p w14:paraId="4C9CB446" w14:textId="77777777" w:rsidR="00C02B8C" w:rsidRPr="00DD7CCF" w:rsidRDefault="004D2E67" w:rsidP="00E2714A">
      <w:pPr>
        <w:pStyle w:val="Lista3"/>
      </w:pPr>
      <w:r w:rsidRPr="00DD7CCF">
        <w:t xml:space="preserve">infidelity to the correct length of vowels in words borrowed from Sanskrit, in languages where inconsistency in spelling of vowel-length is rampant </w:t>
      </w:r>
      <w:r w:rsidRPr="00E24F87">
        <w:rPr>
          <w:noProof/>
        </w:rPr>
        <w:t>(</w:t>
      </w:r>
      <w:r w:rsidRPr="00DD7CCF">
        <w:t xml:space="preserve">e.g. </w:t>
      </w:r>
      <w:r w:rsidRPr="00DD7CCF">
        <w:rPr>
          <w:rStyle w:val="Foreign"/>
        </w:rPr>
        <w:t>bhima</w:t>
      </w:r>
      <w:r w:rsidRPr="00DD7CCF">
        <w:t xml:space="preserve"> for </w:t>
      </w:r>
      <w:r w:rsidRPr="00DD7CCF">
        <w:rPr>
          <w:rStyle w:val="Foreign"/>
        </w:rPr>
        <w:t>bhīma</w:t>
      </w:r>
      <w:r w:rsidRPr="00DD7CCF">
        <w:t>)</w:t>
      </w:r>
    </w:p>
    <w:p w14:paraId="32BCCC34" w14:textId="77777777" w:rsidR="00C02B8C" w:rsidRPr="005D2B22" w:rsidRDefault="004D2E67" w:rsidP="00E2714A">
      <w:pPr>
        <w:pStyle w:val="Lista"/>
        <w:rPr>
          <w:b/>
          <w:bCs/>
        </w:rPr>
      </w:pPr>
      <w:r w:rsidRPr="005D2B22">
        <w:rPr>
          <w:b/>
          <w:bCs/>
        </w:rPr>
        <w:t>non-orthographic deviations from standard language</w:t>
      </w:r>
    </w:p>
    <w:p w14:paraId="0FF2BA84" w14:textId="77777777" w:rsidR="00C02B8C" w:rsidRPr="00DD7CCF" w:rsidRDefault="004D2E67" w:rsidP="00E2714A">
      <w:pPr>
        <w:pStyle w:val="Lista2"/>
      </w:pPr>
      <w:r w:rsidRPr="00DD7CCF">
        <w:t>should normally be at least flagged and preferably also normalised</w:t>
      </w:r>
    </w:p>
    <w:p w14:paraId="6DEA0256" w14:textId="77777777" w:rsidR="00C02B8C" w:rsidRPr="00DD7CCF" w:rsidRDefault="004D2E67" w:rsidP="00E2714A">
      <w:pPr>
        <w:pStyle w:val="Lista2"/>
      </w:pPr>
      <w:r w:rsidRPr="00DD7CCF">
        <w:t>such features include for instance:</w:t>
      </w:r>
    </w:p>
    <w:p w14:paraId="456899C6" w14:textId="77777777" w:rsidR="00C02B8C" w:rsidRPr="00DD7CCF" w:rsidRDefault="004D2E67" w:rsidP="00E2714A">
      <w:pPr>
        <w:pStyle w:val="Lista3"/>
      </w:pPr>
      <w:r w:rsidRPr="00DD7CCF">
        <w:t xml:space="preserve">non-standard or substandard grammar </w:t>
      </w:r>
      <w:r w:rsidRPr="00E24F87">
        <w:rPr>
          <w:noProof/>
        </w:rPr>
        <w:t>(</w:t>
      </w:r>
      <w:r w:rsidRPr="00DD7CCF">
        <w:t xml:space="preserve">e.g. </w:t>
      </w:r>
      <w:r w:rsidRPr="00DD7CCF">
        <w:rPr>
          <w:rStyle w:val="Foreign"/>
        </w:rPr>
        <w:t>rājasya</w:t>
      </w:r>
      <w:r w:rsidRPr="00DD7CCF">
        <w:t xml:space="preserve"> for </w:t>
      </w:r>
      <w:r w:rsidRPr="00DD7CCF">
        <w:rPr>
          <w:rStyle w:val="Foreign"/>
        </w:rPr>
        <w:t>rājñaḥ</w:t>
      </w:r>
      <w:r w:rsidRPr="00DD7CCF">
        <w:t xml:space="preserve">; </w:t>
      </w:r>
      <w:r w:rsidRPr="00DD7CCF">
        <w:rPr>
          <w:rStyle w:val="Foreign"/>
        </w:rPr>
        <w:t>kr̥tedam</w:t>
      </w:r>
      <w:r w:rsidRPr="00DD7CCF">
        <w:t xml:space="preserve"> for </w:t>
      </w:r>
      <w:r w:rsidRPr="00DD7CCF">
        <w:rPr>
          <w:rStyle w:val="Foreign"/>
        </w:rPr>
        <w:t>kr̥tam idam</w:t>
      </w:r>
      <w:r w:rsidRPr="00DD7CCF">
        <w:t xml:space="preserve">; </w:t>
      </w:r>
      <w:r w:rsidRPr="00DD7CCF">
        <w:rPr>
          <w:rStyle w:val="Foreign"/>
        </w:rPr>
        <w:t>sā gataḥ</w:t>
      </w:r>
      <w:r w:rsidRPr="00DD7CCF">
        <w:t xml:space="preserve"> for </w:t>
      </w:r>
      <w:r w:rsidRPr="00DD7CCF">
        <w:rPr>
          <w:rStyle w:val="Foreign"/>
        </w:rPr>
        <w:t>sā gatā</w:t>
      </w:r>
      <w:r w:rsidRPr="00DD7CCF">
        <w:t>)</w:t>
      </w:r>
    </w:p>
    <w:p w14:paraId="58E01692" w14:textId="77777777" w:rsidR="00C02B8C" w:rsidRPr="00DD7CCF" w:rsidRDefault="004D2E67" w:rsidP="00E2714A">
      <w:pPr>
        <w:pStyle w:val="Lista3"/>
      </w:pPr>
      <w:r w:rsidRPr="00DD7CCF">
        <w:t xml:space="preserve">presumable non-standard sandhi </w:t>
      </w:r>
      <w:r w:rsidRPr="00E24F87">
        <w:rPr>
          <w:noProof/>
        </w:rPr>
        <w:t>(</w:t>
      </w:r>
      <w:r w:rsidRPr="00DD7CCF">
        <w:t xml:space="preserve">e.g. </w:t>
      </w:r>
      <w:r w:rsidRPr="00DD7CCF">
        <w:rPr>
          <w:rStyle w:val="Foreign"/>
        </w:rPr>
        <w:t>anugrahāya-m udaka-pūrvveṇa</w:t>
      </w:r>
      <w:r w:rsidRPr="00DD7CCF">
        <w:t xml:space="preserve">; </w:t>
      </w:r>
      <w:r w:rsidRPr="00DD7CCF">
        <w:rPr>
          <w:rStyle w:val="Foreign"/>
        </w:rPr>
        <w:t>paṁca-s-triṁśottaratame</w:t>
      </w:r>
      <w:r w:rsidRPr="00DD7CCF">
        <w:t>)</w:t>
      </w:r>
    </w:p>
    <w:p w14:paraId="27CED07B" w14:textId="77777777" w:rsidR="00C02B8C" w:rsidRPr="00DD7CCF" w:rsidRDefault="004D2E67" w:rsidP="004E103D">
      <w:pPr>
        <w:pStyle w:val="Lista4"/>
      </w:pPr>
      <w:r w:rsidRPr="00DD7CCF">
        <w:t xml:space="preserve">see also TG </w:t>
      </w:r>
      <w:r w:rsidR="003C3D87" w:rsidRPr="00DD7CCF">
        <w:t>§</w:t>
      </w:r>
      <w:r w:rsidRPr="00DD7CCF">
        <w:t>2.6.2 on the use of hyphens in non-standard sandhi</w:t>
      </w:r>
    </w:p>
    <w:p w14:paraId="4420D8AC" w14:textId="77777777" w:rsidR="00C02B8C" w:rsidRPr="00DD7CCF" w:rsidRDefault="004D2E67" w:rsidP="00E2714A">
      <w:pPr>
        <w:pStyle w:val="Lista3"/>
      </w:pPr>
      <w:r w:rsidRPr="00DD7CCF">
        <w:t xml:space="preserve">presumable hyper-Sanskritisation </w:t>
      </w:r>
      <w:r w:rsidRPr="00E24F87">
        <w:rPr>
          <w:noProof/>
        </w:rPr>
        <w:t>(</w:t>
      </w:r>
      <w:r w:rsidRPr="00DD7CCF">
        <w:t xml:space="preserve">e.g. </w:t>
      </w:r>
      <w:r w:rsidRPr="00DD7CCF">
        <w:rPr>
          <w:rStyle w:val="Foreign"/>
        </w:rPr>
        <w:t>dattvā</w:t>
      </w:r>
      <w:r w:rsidRPr="00DD7CCF">
        <w:t xml:space="preserve"> instead of </w:t>
      </w:r>
      <w:r w:rsidRPr="00DD7CCF">
        <w:rPr>
          <w:rStyle w:val="Foreign"/>
        </w:rPr>
        <w:t>dattā</w:t>
      </w:r>
      <w:r w:rsidRPr="00DD7CCF">
        <w:t xml:space="preserve">; </w:t>
      </w:r>
      <w:r w:rsidRPr="00DD7CCF">
        <w:rPr>
          <w:rStyle w:val="Foreign"/>
        </w:rPr>
        <w:t>rakṣya</w:t>
      </w:r>
      <w:r w:rsidRPr="00DD7CCF">
        <w:t xml:space="preserve"> instead of </w:t>
      </w:r>
      <w:r w:rsidRPr="00DD7CCF">
        <w:rPr>
          <w:rStyle w:val="Foreign"/>
        </w:rPr>
        <w:t>rakṣa</w:t>
      </w:r>
      <w:r w:rsidRPr="00DD7CCF">
        <w:t xml:space="preserve">; </w:t>
      </w:r>
      <w:r w:rsidRPr="00DD7CCF">
        <w:rPr>
          <w:rStyle w:val="Foreign"/>
        </w:rPr>
        <w:t>prārk-kriyamāṇaka</w:t>
      </w:r>
      <w:r w:rsidRPr="00DD7CCF">
        <w:t xml:space="preserve"> instead of </w:t>
      </w:r>
      <w:r w:rsidRPr="00DD7CCF">
        <w:rPr>
          <w:rStyle w:val="Foreign"/>
        </w:rPr>
        <w:t>prāk-kriyamāṇaka</w:t>
      </w:r>
      <w:r w:rsidRPr="00DD7CCF">
        <w:t>)</w:t>
      </w:r>
    </w:p>
    <w:p w14:paraId="3B251E18" w14:textId="77777777" w:rsidR="00C02B8C" w:rsidRPr="008608D1" w:rsidRDefault="004D2E67" w:rsidP="00D4342A">
      <w:pPr>
        <w:pStyle w:val="Cmsor3"/>
      </w:pPr>
      <w:bookmarkStart w:id="421" w:name="_65k0k8n31en0" w:colFirst="0" w:colLast="0"/>
      <w:bookmarkStart w:id="422" w:name="_Ref43987541"/>
      <w:bookmarkStart w:id="423" w:name="_Toc74733509"/>
      <w:bookmarkEnd w:id="421"/>
      <w:r w:rsidRPr="00DD7CCF">
        <w:t>Supplying punctuation</w:t>
      </w:r>
      <w:bookmarkEnd w:id="422"/>
      <w:bookmarkEnd w:id="423"/>
    </w:p>
    <w:p w14:paraId="1A004FDE" w14:textId="4E151922" w:rsidR="00C02B8C" w:rsidRPr="00DD7CCF" w:rsidRDefault="004D2E67" w:rsidP="00E2714A">
      <w:pPr>
        <w:pStyle w:val="Lista"/>
      </w:pPr>
      <w:r w:rsidRPr="00DD7CCF">
        <w:t xml:space="preserve">while original punctuation marks present in the text must always be transliterated and encoded as per </w:t>
      </w:r>
      <w:r w:rsidR="003C3D87" w:rsidRPr="00DD7CCF">
        <w:t>§</w:t>
      </w:r>
      <w:r w:rsidR="00E078CA" w:rsidRPr="00DD7CCF">
        <w:fldChar w:fldCharType="begin"/>
      </w:r>
      <w:r w:rsidR="00E078CA" w:rsidRPr="00DD7CCF">
        <w:instrText xml:space="preserve"> REF _Ref43980384 \r \h </w:instrText>
      </w:r>
      <w:r w:rsidR="00DD7CCF">
        <w:instrText xml:space="preserve"> \* MERGEFORMAT </w:instrText>
      </w:r>
      <w:r w:rsidR="00E078CA" w:rsidRPr="00DD7CCF">
        <w:fldChar w:fldCharType="separate"/>
      </w:r>
      <w:r w:rsidR="00E90D07">
        <w:t>4.2.4</w:t>
      </w:r>
      <w:r w:rsidR="00E078CA" w:rsidRPr="00DD7CCF">
        <w:fldChar w:fldCharType="end"/>
      </w:r>
      <w:r w:rsidRPr="00DD7CCF">
        <w:t>, editorial punctuation marks must never be added silently to a text</w:t>
      </w:r>
    </w:p>
    <w:p w14:paraId="1904C6A0" w14:textId="4FBF0996" w:rsidR="00C02B8C" w:rsidRPr="00DD7CCF" w:rsidRDefault="004D2E67" w:rsidP="00E2714A">
      <w:pPr>
        <w:pStyle w:val="Lista2"/>
      </w:pPr>
      <w:r w:rsidRPr="00DD7CCF">
        <w:t xml:space="preserve">emphatically, the silent addition of punctuation marks for the segmentation of verse into stanzas and half-stanzas must be avoided, since verse is always segmented by the encoding of intrinsic structure </w:t>
      </w:r>
      <w:r w:rsidRPr="00E24F87">
        <w:rPr>
          <w:noProof/>
        </w:rPr>
        <w:t>(</w:t>
      </w:r>
      <w:r w:rsidR="003C3D87" w:rsidRPr="00DD7CCF">
        <w:t>§</w:t>
      </w:r>
      <w:r w:rsidR="00C927BB" w:rsidRPr="00DD7CCF">
        <w:fldChar w:fldCharType="begin"/>
      </w:r>
      <w:r w:rsidR="00C927BB" w:rsidRPr="00DD7CCF">
        <w:instrText xml:space="preserve"> REF _Ref43978871 \r \h </w:instrText>
      </w:r>
      <w:r w:rsidR="00DD7CCF">
        <w:instrText xml:space="preserve"> \* MERGEFORMAT </w:instrText>
      </w:r>
      <w:r w:rsidR="00C927BB" w:rsidRPr="00DD7CCF">
        <w:fldChar w:fldCharType="separate"/>
      </w:r>
      <w:r w:rsidR="00DE73FC">
        <w:t>2.3</w:t>
      </w:r>
      <w:r w:rsidR="00C927BB" w:rsidRPr="00DD7CCF">
        <w:fldChar w:fldCharType="end"/>
      </w:r>
      <w:r w:rsidRPr="00DD7CCF">
        <w:t>)</w:t>
      </w:r>
    </w:p>
    <w:p w14:paraId="6744ACD5" w14:textId="77777777" w:rsidR="00C02B8C" w:rsidRPr="00DD7CCF" w:rsidRDefault="004D2E67" w:rsidP="00E2714A">
      <w:pPr>
        <w:pStyle w:val="Lista"/>
      </w:pPr>
      <w:r w:rsidRPr="00DD7CCF">
        <w:t>however, in some circumstances you may feel the need to supply editorial punctuation, and this is possible and permitted so long as editorial punctuation is clearly marked up as supplied</w:t>
      </w:r>
    </w:p>
    <w:p w14:paraId="50A756DF" w14:textId="77777777" w:rsidR="00C02B8C" w:rsidRPr="00DD7CCF" w:rsidRDefault="004D2E67" w:rsidP="00E2714A">
      <w:pPr>
        <w:pStyle w:val="Lista"/>
      </w:pPr>
      <w:r w:rsidRPr="00DD7CCF">
        <w:t>editorial punctuation may be particularly useful in the following circumstances:</w:t>
      </w:r>
    </w:p>
    <w:p w14:paraId="3EBC8DA4" w14:textId="6FC072F7" w:rsidR="00C02B8C" w:rsidRPr="00DD7CCF" w:rsidRDefault="004D2E67" w:rsidP="00E2714A">
      <w:pPr>
        <w:pStyle w:val="Lista2"/>
      </w:pPr>
      <w:r w:rsidRPr="00DD7CCF">
        <w:t xml:space="preserve">for semantic segmentation of long paragraphs into sentences or other semantic units, when no original punctuation is present, and you are not creating separate semantic paragraphs or anonymous blocks </w:t>
      </w:r>
      <w:r w:rsidRPr="00E24F87">
        <w:rPr>
          <w:noProof/>
        </w:rPr>
        <w:t>(</w:t>
      </w:r>
      <w:r w:rsidR="003C3D87" w:rsidRPr="00DD7CCF">
        <w:t>§</w:t>
      </w:r>
      <w:r w:rsidR="00EE57DB" w:rsidRPr="00DD7CCF">
        <w:fldChar w:fldCharType="begin"/>
      </w:r>
      <w:r w:rsidR="00EE57DB" w:rsidRPr="00DD7CCF">
        <w:instrText xml:space="preserve"> REF _Ref43978813 \r \h </w:instrText>
      </w:r>
      <w:r w:rsidR="00DD7CCF">
        <w:instrText xml:space="preserve"> \* MERGEFORMAT </w:instrText>
      </w:r>
      <w:r w:rsidR="00EE57DB" w:rsidRPr="00DD7CCF">
        <w:fldChar w:fldCharType="separate"/>
      </w:r>
      <w:r w:rsidR="00E90D07">
        <w:t>2.1.3</w:t>
      </w:r>
      <w:r w:rsidR="00EE57DB" w:rsidRPr="00DD7CCF">
        <w:fldChar w:fldCharType="end"/>
      </w:r>
      <w:r w:rsidRPr="00DD7CCF">
        <w:t>) for each unit</w:t>
      </w:r>
    </w:p>
    <w:p w14:paraId="6292A43E" w14:textId="70C32018" w:rsidR="00C02B8C" w:rsidRPr="00DD7CCF" w:rsidRDefault="008A501C" w:rsidP="00E2714A">
      <w:pPr>
        <w:pStyle w:val="Lista3"/>
      </w:pPr>
      <w:r w:rsidRPr="008A501C">
        <w:t>supplying editorial punctuation at the end of a paragraph or block is, however, unnecessary and discouraged, since the creation of semantic blocks has already served the purpose of editorial segmentation</w:t>
      </w:r>
    </w:p>
    <w:p w14:paraId="2EB3CC4B" w14:textId="77777777" w:rsidR="00C02B8C" w:rsidRPr="00DD7CCF" w:rsidRDefault="004D2E67" w:rsidP="00E2714A">
      <w:pPr>
        <w:pStyle w:val="Lista2"/>
      </w:pPr>
      <w:r w:rsidRPr="00DD7CCF">
        <w:t xml:space="preserve">in lists </w:t>
      </w:r>
      <w:r w:rsidRPr="00E24F87">
        <w:rPr>
          <w:noProof/>
        </w:rPr>
        <w:t>(</w:t>
      </w:r>
      <w:r w:rsidRPr="00DD7CCF">
        <w:t>e.g. lists of donees), to mark the end of each list item</w:t>
      </w:r>
    </w:p>
    <w:p w14:paraId="42B1370E" w14:textId="77777777" w:rsidR="00C02B8C" w:rsidRPr="00DD7CCF" w:rsidRDefault="004D2E67" w:rsidP="00E2714A">
      <w:pPr>
        <w:pStyle w:val="Lista2"/>
      </w:pPr>
      <w:r w:rsidRPr="00DD7CCF">
        <w:t xml:space="preserve">and especially if in either of the above circumstances the original does use punctuation marks, but does so inconsistently </w:t>
      </w:r>
      <w:r w:rsidRPr="00E24F87">
        <w:rPr>
          <w:noProof/>
        </w:rPr>
        <w:t>(</w:t>
      </w:r>
      <w:r w:rsidRPr="00DD7CCF">
        <w:t>i.e. only after some sentences or list items), because in this case the most logical assumption is that the lack of punctuation marks after certain items is a scribal omission</w:t>
      </w:r>
    </w:p>
    <w:p w14:paraId="2399FDD0" w14:textId="77777777" w:rsidR="00C02B8C" w:rsidRPr="00DD7CCF" w:rsidRDefault="004D2E67" w:rsidP="00E2714A">
      <w:pPr>
        <w:pStyle w:val="Lista"/>
      </w:pPr>
      <w:r w:rsidRPr="00DD7CCF">
        <w:t>to encode supplied punctuation,</w:t>
      </w:r>
    </w:p>
    <w:p w14:paraId="65AAD35A" w14:textId="478D2CF4" w:rsidR="00C02B8C" w:rsidRPr="00DD7CCF" w:rsidRDefault="004D2E67" w:rsidP="00E2714A">
      <w:pPr>
        <w:pStyle w:val="Lista2"/>
      </w:pPr>
      <w:r w:rsidRPr="00DD7CCF">
        <w:t xml:space="preserve">use the transliteration character . </w:t>
      </w:r>
      <w:r w:rsidRPr="00E24F87">
        <w:rPr>
          <w:noProof/>
        </w:rPr>
        <w:t>(</w:t>
      </w:r>
      <w:r w:rsidRPr="00DD7CCF">
        <w:t xml:space="preserve">period, full stop) as per TG </w:t>
      </w:r>
      <w:r w:rsidR="003C3D87" w:rsidRPr="00DD7CCF">
        <w:t>§</w:t>
      </w:r>
      <w:r w:rsidRPr="00DD7CCF">
        <w:t xml:space="preserve">4.2.1, but do not add a </w:t>
      </w:r>
      <w:r w:rsidRPr="00DD7CCF">
        <w:rPr>
          <w:rStyle w:val="Code"/>
        </w:rPr>
        <w:t>&lt;g&gt;</w:t>
      </w:r>
      <w:r w:rsidRPr="00DD7CCF">
        <w:t xml:space="preserve"> tag around this character as you would for original punctuation </w:t>
      </w:r>
      <w:r w:rsidRPr="00E24F87">
        <w:rPr>
          <w:noProof/>
        </w:rPr>
        <w:t>(</w:t>
      </w:r>
      <w:r w:rsidRPr="00DD7CCF">
        <w:t xml:space="preserve">EGD </w:t>
      </w:r>
      <w:r w:rsidR="003C3D87" w:rsidRPr="00DD7CCF">
        <w:t>§</w:t>
      </w:r>
      <w:r w:rsidR="00E078CA" w:rsidRPr="00DD7CCF">
        <w:fldChar w:fldCharType="begin"/>
      </w:r>
      <w:r w:rsidR="00E078CA" w:rsidRPr="00DD7CCF">
        <w:instrText xml:space="preserve"> REF _Ref43980384 \r \h </w:instrText>
      </w:r>
      <w:r w:rsidR="00DD7CCF">
        <w:instrText xml:space="preserve"> \* MERGEFORMAT </w:instrText>
      </w:r>
      <w:r w:rsidR="00E078CA" w:rsidRPr="00DD7CCF">
        <w:fldChar w:fldCharType="separate"/>
      </w:r>
      <w:r w:rsidR="00E90D07">
        <w:t>4.2.4</w:t>
      </w:r>
      <w:r w:rsidR="00E078CA" w:rsidRPr="00DD7CCF">
        <w:fldChar w:fldCharType="end"/>
      </w:r>
      <w:r w:rsidRPr="00DD7CCF">
        <w:t>)</w:t>
      </w:r>
    </w:p>
    <w:p w14:paraId="657B05C6" w14:textId="77777777" w:rsidR="00C02B8C" w:rsidRPr="00DD7CCF" w:rsidRDefault="004D2E67" w:rsidP="00E2714A">
      <w:pPr>
        <w:pStyle w:val="Lista3"/>
      </w:pPr>
      <w:r w:rsidRPr="00DD7CCF">
        <w:t>this is to express the fact that this punctuation character is an abstract one, without any assertion of its physical appearance</w:t>
      </w:r>
    </w:p>
    <w:p w14:paraId="3B997437" w14:textId="08B3199B" w:rsidR="00C02B8C" w:rsidRPr="008A501C" w:rsidRDefault="004D2E67" w:rsidP="00E2714A">
      <w:pPr>
        <w:pStyle w:val="Lista2"/>
        <w:rPr>
          <w:rStyle w:val="Code"/>
          <w:rFonts w:ascii="Gentium Plus" w:hAnsi="Gentium Plus" w:cs="Arial Unicode MS"/>
          <w:noProof w:val="0"/>
          <w:color w:val="auto"/>
          <w:shd w:val="clear" w:color="auto" w:fill="auto"/>
        </w:rPr>
      </w:pPr>
      <w:r w:rsidRPr="00DD7CCF">
        <w:t xml:space="preserve">and wrap the . in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F47381">
        <w:rPr>
          <w:rStyle w:val="Lbjegyzet-hivatkozs"/>
        </w:rPr>
        <w:footnoteReference w:id="35"/>
      </w:r>
    </w:p>
    <w:p w14:paraId="63621616" w14:textId="77777777" w:rsidR="008A501C" w:rsidRDefault="008A501C" w:rsidP="008A501C">
      <w:pPr>
        <w:pStyle w:val="Lista2"/>
      </w:pPr>
      <w:r>
        <w:t>although many earlier editors supply two levels of punctuation (</w:t>
      </w:r>
      <w:proofErr w:type="spellStart"/>
      <w:r>
        <w:t>daṇḍa</w:t>
      </w:r>
      <w:proofErr w:type="spellEnd"/>
      <w:r>
        <w:t xml:space="preserve"> and double </w:t>
      </w:r>
      <w:proofErr w:type="spellStart"/>
      <w:r>
        <w:t>daṇḍa</w:t>
      </w:r>
      <w:proofErr w:type="spellEnd"/>
      <w:r>
        <w:t>), our practice shall be to use only one kind of supplied punctuation</w:t>
      </w:r>
    </w:p>
    <w:p w14:paraId="44F6301F" w14:textId="77777777" w:rsidR="008A501C" w:rsidRDefault="008A501C" w:rsidP="008A501C">
      <w:pPr>
        <w:pStyle w:val="Lista2"/>
      </w:pPr>
      <w:r>
        <w:t>when you supply punctuation as part of restored text, mark up the punctuation as subaudible, separately from the supplied text, which must be marked up as lost or omitted</w:t>
      </w:r>
    </w:p>
    <w:p w14:paraId="59E9FD8A" w14:textId="630EA4DE" w:rsidR="008A501C" w:rsidRPr="00DD7CCF" w:rsidRDefault="008A501C" w:rsidP="008A501C">
      <w:pPr>
        <w:pStyle w:val="Lista3"/>
      </w:pPr>
      <w:r>
        <w:t xml:space="preserve">e.g. </w:t>
      </w:r>
      <w:r w:rsidRPr="008A501C">
        <w:rPr>
          <w:rStyle w:val="Codetext"/>
        </w:rPr>
        <w:t>ājñāpaya</w:t>
      </w:r>
      <w:r w:rsidRPr="008A501C">
        <w:rPr>
          <w:rStyle w:val="Code"/>
        </w:rPr>
        <w:t xml:space="preserve">&lt;supplied </w:t>
      </w:r>
      <w:r w:rsidRPr="008A501C">
        <w:rPr>
          <w:rStyle w:val="Codeattribute"/>
        </w:rPr>
        <w:t>reason=</w:t>
      </w:r>
      <w:r w:rsidRPr="008A501C">
        <w:rPr>
          <w:rStyle w:val="Codevalue"/>
        </w:rPr>
        <w:t>"omitted"</w:t>
      </w:r>
      <w:r w:rsidRPr="008A501C">
        <w:rPr>
          <w:rStyle w:val="Code"/>
        </w:rPr>
        <w:t>&gt;</w:t>
      </w:r>
      <w:r w:rsidRPr="008A501C">
        <w:rPr>
          <w:rStyle w:val="Codetext"/>
        </w:rPr>
        <w:t>ti</w:t>
      </w:r>
      <w:r w:rsidRPr="008A501C">
        <w:rPr>
          <w:rStyle w:val="Code"/>
        </w:rPr>
        <w:t xml:space="preserve">&lt;/supplied&gt;&lt;supplied </w:t>
      </w:r>
      <w:r w:rsidRPr="008A501C">
        <w:rPr>
          <w:rStyle w:val="Codeattribute"/>
        </w:rPr>
        <w:t>reason=</w:t>
      </w:r>
      <w:r w:rsidRPr="008A501C">
        <w:rPr>
          <w:rStyle w:val="Codevalue"/>
        </w:rPr>
        <w:t>"subaudible"</w:t>
      </w:r>
      <w:r w:rsidRPr="008A501C">
        <w:rPr>
          <w:rStyle w:val="Code"/>
        </w:rPr>
        <w:t>&gt;</w:t>
      </w:r>
      <w:r w:rsidRPr="008A501C">
        <w:rPr>
          <w:rStyle w:val="Codetext"/>
        </w:rPr>
        <w:t>.</w:t>
      </w:r>
      <w:r w:rsidRPr="008A501C">
        <w:rPr>
          <w:rStyle w:val="Code"/>
        </w:rPr>
        <w:t>&lt;/supplied&gt;</w:t>
      </w:r>
    </w:p>
    <w:p w14:paraId="090C426B" w14:textId="77777777" w:rsidR="004B08F9" w:rsidRPr="00DD7CCF" w:rsidRDefault="004B08F9"/>
    <w:tbl>
      <w:tblPr>
        <w:tblStyle w:val="CodeSampleTable"/>
        <w:tblW w:w="5000" w:type="pct"/>
        <w:tblLook w:val="04A0" w:firstRow="1" w:lastRow="0" w:firstColumn="1" w:lastColumn="0" w:noHBand="0" w:noVBand="1"/>
      </w:tblPr>
      <w:tblGrid>
        <w:gridCol w:w="9622"/>
      </w:tblGrid>
      <w:tr w:rsidR="004B08F9" w:rsidRPr="00DD7CCF" w14:paraId="1C7BF523"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365CAD95" w14:textId="1227E7CF" w:rsidR="004B08F9" w:rsidRPr="00DD7CCF" w:rsidRDefault="004B08F9" w:rsidP="009F585E">
            <w:pPr>
              <w:pStyle w:val="Kpalrs"/>
            </w:pPr>
            <w:r w:rsidRPr="00DD7CCF">
              <w:lastRenderedPageBreak/>
              <w:t xml:space="preserve">Example </w:t>
            </w:r>
            <w:r>
              <w:fldChar w:fldCharType="begin"/>
            </w:r>
            <w:r>
              <w:instrText xml:space="preserve"> STYLEREF 3 \s </w:instrText>
            </w:r>
            <w:r>
              <w:fldChar w:fldCharType="separate"/>
            </w:r>
            <w:r w:rsidR="005E67E7">
              <w:rPr>
                <w:noProof/>
              </w:rPr>
              <w:t>6.3.6</w:t>
            </w:r>
            <w:r>
              <w:rPr>
                <w:noProof/>
              </w:rPr>
              <w:fldChar w:fldCharType="end"/>
            </w:r>
            <w:r w:rsidRPr="00DD7CCF">
              <w:t>.</w:t>
            </w:r>
            <w:r>
              <w:fldChar w:fldCharType="begin"/>
            </w:r>
            <w:r>
              <w:instrText xml:space="preserve"> SEQ Example \* ALPHABETIC \s 3 </w:instrText>
            </w:r>
            <w:r>
              <w:fldChar w:fldCharType="separate"/>
            </w:r>
            <w:r w:rsidR="005E67E7">
              <w:rPr>
                <w:noProof/>
              </w:rPr>
              <w:t>A</w:t>
            </w:r>
            <w:r>
              <w:rPr>
                <w:noProof/>
              </w:rPr>
              <w:fldChar w:fldCharType="end"/>
            </w:r>
            <w:r w:rsidRPr="00DD7CCF">
              <w:t>: supplied punctuation at the end of a sentence</w:t>
            </w:r>
          </w:p>
        </w:tc>
      </w:tr>
      <w:tr w:rsidR="004B08F9" w:rsidRPr="00DD7CCF" w14:paraId="49ECAB9D" w14:textId="77777777" w:rsidTr="00837BA5">
        <w:tc>
          <w:tcPr>
            <w:tcW w:w="5000" w:type="pct"/>
          </w:tcPr>
          <w:p w14:paraId="5A78088B" w14:textId="77777777" w:rsidR="004B08F9" w:rsidRPr="00DD7CCF" w:rsidRDefault="004B08F9" w:rsidP="009F585E">
            <w:pPr>
              <w:pStyle w:val="CodeParagraph"/>
            </w:pPr>
            <w:r w:rsidRPr="00DD7CCF">
              <w:rPr>
                <w:rStyle w:val="Code"/>
              </w:rPr>
              <w:t>&lt;p&gt;</w:t>
            </w:r>
            <w:r w:rsidRPr="00DD7CCF">
              <w:rPr>
                <w:rStyle w:val="Codetext"/>
              </w:rPr>
              <w:t xml:space="preserve"> ... anumantavyo varddhanīyaś ca</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t>
            </w:r>
            <w:r w:rsidRPr="00DD7CCF">
              <w:rPr>
                <w:rStyle w:val="Code"/>
              </w:rPr>
              <w:t>&lt;/supplied&gt;</w:t>
            </w:r>
            <w:r w:rsidRPr="00DD7CCF">
              <w:rPr>
                <w:rStyle w:val="Codetext"/>
              </w:rPr>
              <w:t xml:space="preserve"> yo vājñānād ... </w:t>
            </w:r>
            <w:r w:rsidRPr="00DD7CCF">
              <w:rPr>
                <w:rStyle w:val="Code"/>
              </w:rPr>
              <w:t>&lt;/p&gt;</w:t>
            </w:r>
          </w:p>
        </w:tc>
      </w:tr>
    </w:tbl>
    <w:p w14:paraId="17808E30" w14:textId="77777777" w:rsidR="004B08F9" w:rsidRPr="00DD7CCF" w:rsidRDefault="004B08F9"/>
    <w:tbl>
      <w:tblPr>
        <w:tblStyle w:val="CodeSampleTable"/>
        <w:tblW w:w="5000" w:type="pct"/>
        <w:tblLook w:val="04A0" w:firstRow="1" w:lastRow="0" w:firstColumn="1" w:lastColumn="0" w:noHBand="0" w:noVBand="1"/>
      </w:tblPr>
      <w:tblGrid>
        <w:gridCol w:w="9622"/>
      </w:tblGrid>
      <w:tr w:rsidR="004B08F9" w:rsidRPr="00DD7CCF" w14:paraId="36CA54DE"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39DB8D59" w14:textId="50D8DCA0" w:rsidR="004B08F9" w:rsidRPr="00DD7CCF" w:rsidRDefault="004B08F9" w:rsidP="009F585E">
            <w:pPr>
              <w:pStyle w:val="Kpalrs"/>
            </w:pPr>
            <w:r w:rsidRPr="00DD7CCF">
              <w:t xml:space="preserve">Example </w:t>
            </w:r>
            <w:r>
              <w:fldChar w:fldCharType="begin"/>
            </w:r>
            <w:r>
              <w:instrText xml:space="preserve"> STYLEREF 3 \s </w:instrText>
            </w:r>
            <w:r>
              <w:fldChar w:fldCharType="separate"/>
            </w:r>
            <w:r w:rsidR="005E67E7">
              <w:rPr>
                <w:noProof/>
              </w:rPr>
              <w:t>6.3.6</w:t>
            </w:r>
            <w:r>
              <w:rPr>
                <w:noProof/>
              </w:rPr>
              <w:fldChar w:fldCharType="end"/>
            </w:r>
            <w:r w:rsidRPr="00DD7CCF">
              <w:t>.</w:t>
            </w:r>
            <w:r>
              <w:fldChar w:fldCharType="begin"/>
            </w:r>
            <w:r>
              <w:instrText xml:space="preserve"> SEQ Example \* ALPHABETIC \s 3 </w:instrText>
            </w:r>
            <w:r>
              <w:fldChar w:fldCharType="separate"/>
            </w:r>
            <w:r w:rsidR="005E67E7">
              <w:rPr>
                <w:noProof/>
              </w:rPr>
              <w:t>B</w:t>
            </w:r>
            <w:r>
              <w:rPr>
                <w:noProof/>
              </w:rPr>
              <w:fldChar w:fldCharType="end"/>
            </w:r>
            <w:r w:rsidRPr="00DD7CCF">
              <w:t>: supplied punctuation in a list with sporadic original punctuation</w:t>
            </w:r>
          </w:p>
        </w:tc>
      </w:tr>
      <w:tr w:rsidR="004B08F9" w:rsidRPr="00DD7CCF" w14:paraId="61B0840D" w14:textId="77777777" w:rsidTr="00837BA5">
        <w:tc>
          <w:tcPr>
            <w:tcW w:w="5000" w:type="pct"/>
          </w:tcPr>
          <w:p w14:paraId="0B2691B5" w14:textId="77777777" w:rsidR="004B08F9" w:rsidRPr="00DD7CCF" w:rsidRDefault="00364120" w:rsidP="009F585E">
            <w:pPr>
              <w:pStyle w:val="CodeParagraph"/>
            </w:pPr>
            <w:r w:rsidRPr="00DD7CCF">
              <w:rPr>
                <w:rStyle w:val="Code"/>
              </w:rPr>
              <w:t>&lt;p&gt;</w:t>
            </w:r>
            <w:r w:rsidRPr="00DD7CCF">
              <w:rPr>
                <w:rStyle w:val="Codetext"/>
              </w:rPr>
              <w:t xml:space="preserve"> ... Āruvaśarmmaṇa Ekkaṁśaḥ</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t>
            </w:r>
            <w:r w:rsidRPr="00DD7CCF">
              <w:rPr>
                <w:rStyle w:val="Code"/>
              </w:rPr>
              <w:t>&lt;/supplied&gt;</w:t>
            </w:r>
            <w:r w:rsidRPr="00DD7CCF">
              <w:rPr>
                <w:rStyle w:val="Codetext"/>
              </w:rPr>
              <w:t xml:space="preserve"> puna vedaśarmmaṇa Ekkaṁśaḥ</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t>
            </w:r>
            <w:r w:rsidRPr="00DD7CCF">
              <w:rPr>
                <w:rStyle w:val="Code"/>
              </w:rPr>
              <w:t>&lt;/supplied&gt;</w:t>
            </w:r>
            <w:r w:rsidRPr="00DD7CCF">
              <w:rPr>
                <w:rStyle w:val="Codetext"/>
              </w:rPr>
              <w:t xml:space="preserve"> ... jakkiśarmmaṇa Ekkaṁśaḥ</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t>
            </w:r>
            <w:r w:rsidRPr="00DD7CCF">
              <w:rPr>
                <w:rStyle w:val="Code"/>
              </w:rPr>
              <w:t>&lt;/supplied&gt;</w:t>
            </w:r>
            <w:r w:rsidRPr="00DD7CCF">
              <w:rPr>
                <w:rStyle w:val="Codetext"/>
              </w:rPr>
              <w:t xml:space="preserve"> ... vebaśarmmaṇa Ekkaṁśaḥ</w:t>
            </w:r>
            <w:r w:rsidRPr="00DD7CCF">
              <w:rPr>
                <w:rStyle w:val="Code"/>
              </w:rPr>
              <w:t xml:space="preserve">&lt;g </w:t>
            </w:r>
            <w:r w:rsidRPr="00DD7CCF">
              <w:rPr>
                <w:rStyle w:val="Codeattribute"/>
              </w:rPr>
              <w:t>type</w:t>
            </w:r>
            <w:r w:rsidRPr="00DD7CCF">
              <w:rPr>
                <w:rStyle w:val="Code"/>
              </w:rPr>
              <w:t>=</w:t>
            </w:r>
            <w:r w:rsidRPr="0046000E">
              <w:rPr>
                <w:rStyle w:val="Codevalue"/>
              </w:rPr>
              <w:t>"dandaPlain"</w:t>
            </w:r>
            <w:r w:rsidRPr="00DD7CCF">
              <w:rPr>
                <w:rStyle w:val="Code"/>
              </w:rPr>
              <w:t>&gt;</w:t>
            </w:r>
            <w:r w:rsidRPr="00DD7CCF">
              <w:rPr>
                <w:rStyle w:val="Codetext"/>
              </w:rPr>
              <w:t>.</w:t>
            </w:r>
            <w:r w:rsidRPr="00DD7CCF">
              <w:rPr>
                <w:rStyle w:val="Code"/>
              </w:rPr>
              <w:t>&lt;/g&gt;</w:t>
            </w:r>
            <w:r w:rsidRPr="00DD7CCF">
              <w:rPr>
                <w:rStyle w:val="Codetext"/>
              </w:rPr>
              <w:t xml:space="preserve"> ... sarvvaśarmmaṇa ... </w:t>
            </w:r>
            <w:r w:rsidRPr="00DD7CCF">
              <w:rPr>
                <w:rStyle w:val="Code"/>
              </w:rPr>
              <w:t>&lt;/p&gt;</w:t>
            </w:r>
          </w:p>
        </w:tc>
      </w:tr>
      <w:tr w:rsidR="004B08F9" w:rsidRPr="00DD7CCF" w14:paraId="2320E2A0" w14:textId="77777777" w:rsidTr="00837BA5">
        <w:tc>
          <w:tcPr>
            <w:tcW w:w="5000" w:type="pct"/>
          </w:tcPr>
          <w:p w14:paraId="4BC6C282" w14:textId="77777777" w:rsidR="004B08F9" w:rsidRPr="00DD7CCF" w:rsidRDefault="004B08F9" w:rsidP="004B08F9">
            <w:pPr>
              <w:pStyle w:val="TableNote"/>
              <w:rPr>
                <w:rStyle w:val="Code"/>
              </w:rPr>
            </w:pPr>
            <w:r w:rsidRPr="00DD7CCF">
              <w:t xml:space="preserve">the original punctuation mark is tagged with </w:t>
            </w:r>
            <w:r w:rsidRPr="00DD7CCF">
              <w:rPr>
                <w:rStyle w:val="Code"/>
              </w:rPr>
              <w:t>&lt;g&gt;</w:t>
            </w:r>
          </w:p>
        </w:tc>
      </w:tr>
    </w:tbl>
    <w:p w14:paraId="3FA2CF18" w14:textId="77777777" w:rsidR="00C02B8C" w:rsidRPr="008608D1" w:rsidRDefault="004D2E67" w:rsidP="00D4342A">
      <w:pPr>
        <w:pStyle w:val="Cmsor3"/>
      </w:pPr>
      <w:bookmarkStart w:id="424" w:name="_1tyn3helxkp0" w:colFirst="0" w:colLast="0"/>
      <w:bookmarkStart w:id="425" w:name="_Ref43991983"/>
      <w:bookmarkStart w:id="426" w:name="_Toc74733510"/>
      <w:bookmarkEnd w:id="424"/>
      <w:r w:rsidRPr="00DD7CCF">
        <w:t>Automated normali</w:t>
      </w:r>
      <w:r w:rsidRPr="008608D1">
        <w:t>sation</w:t>
      </w:r>
      <w:bookmarkEnd w:id="425"/>
      <w:bookmarkEnd w:id="426"/>
    </w:p>
    <w:p w14:paraId="63EFA3AF" w14:textId="77777777" w:rsidR="00C02B8C" w:rsidRPr="00DD7CCF" w:rsidRDefault="004D2E67" w:rsidP="00E2714A">
      <w:pPr>
        <w:pStyle w:val="Lista"/>
      </w:pPr>
      <w:r w:rsidRPr="00DD7CCF">
        <w:t>some specific cases of normalisation will be automated in our workflow, so certain characters in your transliteration will be converted to markup</w:t>
      </w:r>
    </w:p>
    <w:p w14:paraId="7B6753DA" w14:textId="77777777" w:rsidR="00C02B8C" w:rsidRPr="00DD7CCF" w:rsidRDefault="004D2E67" w:rsidP="00E2714A">
      <w:pPr>
        <w:pStyle w:val="Lista"/>
      </w:pPr>
      <w:r w:rsidRPr="005D2B22">
        <w:rPr>
          <w:b/>
          <w:bCs/>
        </w:rPr>
        <w:t>editorial long vowels in Dravidian languages</w:t>
      </w:r>
      <w:r w:rsidRPr="00DD7CCF">
        <w:t xml:space="preserve"> where the script does not distinguish short and long </w:t>
      </w:r>
      <w:r w:rsidRPr="00DD7CCF">
        <w:rPr>
          <w:rStyle w:val="Foreign"/>
        </w:rPr>
        <w:t>e</w:t>
      </w:r>
      <w:r w:rsidRPr="00DD7CCF">
        <w:t xml:space="preserve"> and </w:t>
      </w:r>
      <w:r w:rsidRPr="00DD7CCF">
        <w:rPr>
          <w:rStyle w:val="Foreign"/>
        </w:rPr>
        <w:t>o</w:t>
      </w:r>
    </w:p>
    <w:p w14:paraId="4608C5E2" w14:textId="77777777" w:rsidR="00C02B8C" w:rsidRPr="00DD7CCF" w:rsidRDefault="004D2E67" w:rsidP="00E2714A">
      <w:pPr>
        <w:pStyle w:val="Lista2"/>
      </w:pPr>
      <w:r w:rsidRPr="00DD7CCF">
        <w:t xml:space="preserve">as per TG </w:t>
      </w:r>
      <w:r w:rsidR="003C3D87" w:rsidRPr="00DD7CCF">
        <w:t>§</w:t>
      </w:r>
      <w:r w:rsidRPr="00DD7CCF">
        <w:t xml:space="preserve">3.2, the transliterated characters </w:t>
      </w:r>
      <w:r w:rsidRPr="00DD7CCF">
        <w:rPr>
          <w:rStyle w:val="Foreign"/>
        </w:rPr>
        <w:t>ē</w:t>
      </w:r>
      <w:r w:rsidRPr="00DD7CCF">
        <w:t xml:space="preserve"> and </w:t>
      </w:r>
      <w:r w:rsidRPr="00DD7CCF">
        <w:rPr>
          <w:rStyle w:val="Foreign"/>
        </w:rPr>
        <w:t>ō</w:t>
      </w:r>
      <w:r w:rsidRPr="00DD7CCF">
        <w:t xml:space="preserve"> will be automatically marked up as normalised, i.e. that </w:t>
      </w:r>
      <w:r w:rsidRPr="00DD7CCF">
        <w:rPr>
          <w:rStyle w:val="Foreign"/>
        </w:rPr>
        <w:t>e</w:t>
      </w:r>
      <w:r w:rsidRPr="00DD7CCF">
        <w:t xml:space="preserve"> or </w:t>
      </w:r>
      <w:r w:rsidRPr="00DD7CCF">
        <w:rPr>
          <w:rStyle w:val="Foreign"/>
        </w:rPr>
        <w:t>o</w:t>
      </w:r>
      <w:r w:rsidRPr="00DD7CCF">
        <w:t xml:space="preserve"> were originally inscribed, but these represent long vowels, e.g.</w:t>
      </w:r>
    </w:p>
    <w:p w14:paraId="599C5A53" w14:textId="77777777" w:rsidR="004F4C63" w:rsidRPr="00DD7CCF" w:rsidRDefault="004D2E67" w:rsidP="004E103D">
      <w:pPr>
        <w:pStyle w:val="Lista4"/>
        <w:rPr>
          <w:rStyle w:val="Code"/>
        </w:rPr>
      </w:pPr>
      <w:r w:rsidRPr="00DD7CCF">
        <w:rPr>
          <w:rStyle w:val="Code"/>
        </w:rPr>
        <w:t>&lt;choice&gt;&lt;orig&gt;</w:t>
      </w:r>
      <w:r w:rsidRPr="00DD7CCF">
        <w:rPr>
          <w:rStyle w:val="Codetext"/>
        </w:rPr>
        <w:t>e</w:t>
      </w:r>
      <w:r w:rsidRPr="00DD7CCF">
        <w:rPr>
          <w:rStyle w:val="Code"/>
        </w:rPr>
        <w:t>&lt;/orig&gt;&lt;reg&gt;</w:t>
      </w:r>
      <w:r w:rsidRPr="00DD7CCF">
        <w:rPr>
          <w:rStyle w:val="Codetext"/>
        </w:rPr>
        <w:t>ē</w:t>
      </w:r>
      <w:r w:rsidRPr="00DD7CCF">
        <w:rPr>
          <w:rStyle w:val="Code"/>
        </w:rPr>
        <w:t>&lt;/reg&gt;&lt;/choice&gt;</w:t>
      </w:r>
    </w:p>
    <w:p w14:paraId="5E41F938" w14:textId="77777777" w:rsidR="00C02B8C" w:rsidRPr="00DD7CCF" w:rsidRDefault="004D2E67" w:rsidP="00E2714A">
      <w:pPr>
        <w:pStyle w:val="Lista"/>
      </w:pPr>
      <w:r w:rsidRPr="005D2B22">
        <w:rPr>
          <w:b/>
          <w:bCs/>
        </w:rPr>
        <w:t>explicit short vowels in Sanskrit loanwords</w:t>
      </w:r>
      <w:r w:rsidRPr="00DD7CCF">
        <w:t xml:space="preserve"> where a long vowel is expected</w:t>
      </w:r>
    </w:p>
    <w:p w14:paraId="2402B5BB" w14:textId="77777777" w:rsidR="00C02B8C" w:rsidRPr="00DD7CCF" w:rsidRDefault="004D2E67" w:rsidP="00E2714A">
      <w:pPr>
        <w:pStyle w:val="Lista2"/>
      </w:pPr>
      <w:r w:rsidRPr="00DD7CCF">
        <w:t xml:space="preserve">as per TG </w:t>
      </w:r>
      <w:r w:rsidR="003C3D87" w:rsidRPr="00DD7CCF">
        <w:t>§</w:t>
      </w:r>
      <w:r w:rsidRPr="00DD7CCF">
        <w:t xml:space="preserve">3.3.7, the transliterated characters </w:t>
      </w:r>
      <w:r w:rsidRPr="00DD7CCF">
        <w:rPr>
          <w:rStyle w:val="Foreign"/>
        </w:rPr>
        <w:t>ă</w:t>
      </w:r>
      <w:r w:rsidRPr="00DD7CCF">
        <w:t xml:space="preserve">, </w:t>
      </w:r>
      <w:r w:rsidRPr="00DD7CCF">
        <w:rPr>
          <w:rStyle w:val="Foreign"/>
        </w:rPr>
        <w:t>ĭ</w:t>
      </w:r>
      <w:r w:rsidRPr="00DD7CCF">
        <w:t xml:space="preserve"> or </w:t>
      </w:r>
      <w:r w:rsidRPr="00DD7CCF">
        <w:rPr>
          <w:rStyle w:val="Foreign"/>
        </w:rPr>
        <w:t>ŭ</w:t>
      </w:r>
      <w:r w:rsidRPr="00DD7CCF">
        <w:t xml:space="preserve"> will be automatically marked up as short in the original and normalised to their long equivalents, e.g.</w:t>
      </w:r>
    </w:p>
    <w:p w14:paraId="17029F5A" w14:textId="77777777" w:rsidR="004F4C63" w:rsidRPr="00DD7CCF" w:rsidRDefault="004D2E67" w:rsidP="00E2714A">
      <w:pPr>
        <w:pStyle w:val="Lista3"/>
        <w:rPr>
          <w:rStyle w:val="Code"/>
        </w:rPr>
      </w:pPr>
      <w:r w:rsidRPr="00DD7CCF">
        <w:rPr>
          <w:rStyle w:val="Code"/>
        </w:rPr>
        <w:t>&lt;choice&gt;&lt;orig&gt;</w:t>
      </w:r>
      <w:r w:rsidRPr="00DD7CCF">
        <w:rPr>
          <w:rStyle w:val="Codetext"/>
        </w:rPr>
        <w:t>a</w:t>
      </w:r>
      <w:r w:rsidRPr="00DD7CCF">
        <w:rPr>
          <w:rStyle w:val="Code"/>
        </w:rPr>
        <w:t>&lt;/orig&gt;&lt;reg&gt;</w:t>
      </w:r>
      <w:r w:rsidRPr="00DD7CCF">
        <w:rPr>
          <w:rStyle w:val="Codetext"/>
        </w:rPr>
        <w:t>ā</w:t>
      </w:r>
      <w:r w:rsidRPr="00DD7CCF">
        <w:rPr>
          <w:rStyle w:val="Code"/>
        </w:rPr>
        <w:t>&lt;/reg&gt;&lt;/choice&gt;</w:t>
      </w:r>
    </w:p>
    <w:p w14:paraId="5AA8000F" w14:textId="77777777" w:rsidR="004F4C63" w:rsidRPr="00DD7CCF" w:rsidRDefault="004D2E67" w:rsidP="00E2714A">
      <w:pPr>
        <w:pStyle w:val="Lista"/>
      </w:pPr>
      <w:r w:rsidRPr="005D2B22">
        <w:rPr>
          <w:b/>
          <w:bCs/>
        </w:rPr>
        <w:t xml:space="preserve">editorial </w:t>
      </w:r>
      <w:proofErr w:type="spellStart"/>
      <w:r w:rsidRPr="00DD7CCF">
        <w:rPr>
          <w:rStyle w:val="Foreign"/>
        </w:rPr>
        <w:t>avagraha</w:t>
      </w:r>
      <w:r w:rsidRPr="005D2B22">
        <w:rPr>
          <w:b/>
          <w:bCs/>
        </w:rPr>
        <w:t>s</w:t>
      </w:r>
      <w:proofErr w:type="spellEnd"/>
    </w:p>
    <w:p w14:paraId="7A171A69" w14:textId="77777777" w:rsidR="00C02B8C" w:rsidRPr="00DD7CCF" w:rsidRDefault="004D2E67" w:rsidP="00E2714A">
      <w:pPr>
        <w:pStyle w:val="Lista2"/>
      </w:pPr>
      <w:r w:rsidRPr="00DD7CCF">
        <w:t xml:space="preserve">as per TG </w:t>
      </w:r>
      <w:r w:rsidR="003C3D87" w:rsidRPr="00DD7CCF">
        <w:t>§</w:t>
      </w:r>
      <w:r w:rsidRPr="00DD7CCF">
        <w:t xml:space="preserve">2.6.3, any </w:t>
      </w:r>
      <w:r w:rsidRPr="00DD7CCF">
        <w:rPr>
          <w:rStyle w:val="Foreign"/>
        </w:rPr>
        <w:t>avagraha</w:t>
      </w:r>
      <w:r w:rsidRPr="00DD7CCF">
        <w:t xml:space="preserve"> </w:t>
      </w:r>
      <w:r w:rsidRPr="00E24F87">
        <w:rPr>
          <w:noProof/>
        </w:rPr>
        <w:t>(</w:t>
      </w:r>
      <w:r w:rsidRPr="00DD7CCF">
        <w:t xml:space="preserve">i.e. ’ [right single quote] or ' [plain apostrophe] followed by an alphabetic character) found within the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&gt;</w:t>
      </w:r>
      <w:r w:rsidRPr="00DD7CCF">
        <w:t xml:space="preserve"> will be assumed by default to be non-original and automatically marked up as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t>
      </w:r>
      <w:r w:rsidRPr="00DD7CCF">
        <w:rPr>
          <w:rStyle w:val="Code"/>
        </w:rPr>
        <w:t>&lt;/supplied&gt;</w:t>
      </w:r>
      <w:r w:rsidRPr="00F47381">
        <w:rPr>
          <w:rStyle w:val="Lbjegyzet-hivatkozs"/>
        </w:rPr>
        <w:footnoteReference w:id="36"/>
      </w:r>
    </w:p>
    <w:p w14:paraId="635D1B9D" w14:textId="0C6582AB" w:rsidR="00C02B8C" w:rsidRDefault="004D2E67" w:rsidP="00E2714A">
      <w:pPr>
        <w:pStyle w:val="Lista2"/>
      </w:pPr>
      <w:r w:rsidRPr="00DD7CCF">
        <w:t xml:space="preserve">original </w:t>
      </w:r>
      <w:proofErr w:type="spellStart"/>
      <w:r w:rsidRPr="00DD7CCF">
        <w:rPr>
          <w:rStyle w:val="Foreign"/>
        </w:rPr>
        <w:t>avagraha</w:t>
      </w:r>
      <w:r w:rsidRPr="00DD7CCF">
        <w:t>s</w:t>
      </w:r>
      <w:proofErr w:type="spellEnd"/>
      <w:r w:rsidRPr="00DD7CCF">
        <w:t xml:space="preserve"> transliterated as ’! will not be auto-tagged in this way, but the exclamation mark will be removed automatically</w:t>
      </w:r>
    </w:p>
    <w:p w14:paraId="4406FC61" w14:textId="77777777" w:rsidR="008A501C" w:rsidRDefault="008A501C" w:rsidP="008A501C">
      <w:pPr>
        <w:pStyle w:val="Lista2"/>
      </w:pPr>
      <w:r>
        <w:t xml:space="preserve">when you supply an </w:t>
      </w:r>
      <w:r w:rsidRPr="008A501C">
        <w:rPr>
          <w:rStyle w:val="Foreign"/>
        </w:rPr>
        <w:t>avagraha</w:t>
      </w:r>
      <w:r>
        <w:t xml:space="preserve"> as part of a stretch of restored text, mark up the </w:t>
      </w:r>
      <w:r w:rsidRPr="008A501C">
        <w:rPr>
          <w:rStyle w:val="Foreign"/>
        </w:rPr>
        <w:t>avagraha</w:t>
      </w:r>
      <w:r>
        <w:t xml:space="preserve"> as subaudible, separately from the supplied text, which must be marked up as lost or omitted</w:t>
      </w:r>
    </w:p>
    <w:p w14:paraId="2D529BC2" w14:textId="570A9C9B" w:rsidR="008A501C" w:rsidRPr="00DD7CCF" w:rsidRDefault="008A501C" w:rsidP="008A501C">
      <w:pPr>
        <w:pStyle w:val="Lista3"/>
      </w:pPr>
      <w:r>
        <w:t xml:space="preserve">e.g. </w:t>
      </w:r>
      <w:r w:rsidRPr="00060C45">
        <w:rPr>
          <w:rStyle w:val="Code"/>
        </w:rPr>
        <w:t xml:space="preserve">&lt;supplied </w:t>
      </w:r>
      <w:r w:rsidRPr="00060C45">
        <w:rPr>
          <w:rStyle w:val="Codeattribute"/>
        </w:rPr>
        <w:t>reason=</w:t>
      </w:r>
      <w:r w:rsidRPr="00060C45">
        <w:rPr>
          <w:rStyle w:val="Codevalue"/>
        </w:rPr>
        <w:t>"omitted"</w:t>
      </w:r>
      <w:r w:rsidRPr="00060C45">
        <w:rPr>
          <w:rStyle w:val="Code"/>
        </w:rPr>
        <w:t>&gt;</w:t>
      </w:r>
      <w:r w:rsidRPr="00060C45">
        <w:rPr>
          <w:rStyle w:val="Codetext"/>
        </w:rPr>
        <w:t xml:space="preserve">yo </w:t>
      </w:r>
      <w:r w:rsidRPr="00060C45">
        <w:rPr>
          <w:rStyle w:val="Code"/>
        </w:rPr>
        <w:t xml:space="preserve">&lt;/supplied&gt;&lt;supplied </w:t>
      </w:r>
      <w:r w:rsidRPr="00060C45">
        <w:rPr>
          <w:rStyle w:val="Codeattribute"/>
        </w:rPr>
        <w:t>reason=</w:t>
      </w:r>
      <w:r w:rsidRPr="00060C45">
        <w:rPr>
          <w:rStyle w:val="Codevalue"/>
        </w:rPr>
        <w:t>"subaudible"</w:t>
      </w:r>
      <w:r w:rsidRPr="00060C45">
        <w:rPr>
          <w:rStyle w:val="Code"/>
        </w:rPr>
        <w:t>&gt;</w:t>
      </w:r>
      <w:r w:rsidRPr="00060C45">
        <w:rPr>
          <w:rStyle w:val="Codetext"/>
        </w:rPr>
        <w:t>’</w:t>
      </w:r>
      <w:r w:rsidRPr="00060C45">
        <w:rPr>
          <w:rStyle w:val="Code"/>
        </w:rPr>
        <w:t xml:space="preserve">&lt;/supplied&gt;&lt;supplied </w:t>
      </w:r>
      <w:r w:rsidRPr="00060C45">
        <w:rPr>
          <w:rStyle w:val="Codeattribute"/>
        </w:rPr>
        <w:t>reason=</w:t>
      </w:r>
      <w:r w:rsidRPr="00060C45">
        <w:rPr>
          <w:rStyle w:val="Codevalue"/>
        </w:rPr>
        <w:t>"omitted"</w:t>
      </w:r>
      <w:r w:rsidRPr="00060C45">
        <w:rPr>
          <w:rStyle w:val="Code"/>
        </w:rPr>
        <w:t>&gt;</w:t>
      </w:r>
      <w:r w:rsidRPr="00060C45">
        <w:rPr>
          <w:rStyle w:val="Codetext"/>
        </w:rPr>
        <w:t>paharttā sa</w:t>
      </w:r>
      <w:r w:rsidRPr="00060C45">
        <w:rPr>
          <w:rStyle w:val="Code"/>
        </w:rPr>
        <w:t>&lt;/supplied&gt;</w:t>
      </w:r>
      <w:r w:rsidRPr="00060C45">
        <w:rPr>
          <w:rStyle w:val="Codetext"/>
        </w:rPr>
        <w:t xml:space="preserve"> pañca-mahāpātaka-saṁyukto bhavati</w:t>
      </w:r>
    </w:p>
    <w:p w14:paraId="0FCA9853" w14:textId="18CC4AC2" w:rsidR="00DA61F4" w:rsidRDefault="00DA61F4" w:rsidP="00DA61F4">
      <w:pPr>
        <w:pStyle w:val="Cmsor2"/>
      </w:pPr>
      <w:bookmarkStart w:id="427" w:name="_Ref63674857"/>
      <w:bookmarkStart w:id="428" w:name="_Toc74733511"/>
      <w:bookmarkStart w:id="429" w:name="_Ref43978756"/>
      <w:r>
        <w:t>Scribal Omission without Editorial Restoration</w:t>
      </w:r>
      <w:bookmarkEnd w:id="427"/>
      <w:bookmarkEnd w:id="428"/>
    </w:p>
    <w:p w14:paraId="497D2577" w14:textId="77777777" w:rsidR="00DA61F4" w:rsidRDefault="00DA61F4" w:rsidP="00DA61F4">
      <w:pPr>
        <w:pStyle w:val="Lista"/>
      </w:pPr>
      <w:r>
        <w:t>this subsection is concerned with cases when the engraver omitted one or more characters from the text, and you cannot restore the omitted text</w:t>
      </w:r>
    </w:p>
    <w:p w14:paraId="61132550" w14:textId="40370C3C" w:rsidR="00DA61F4" w:rsidRDefault="00DA61F4" w:rsidP="00DA61F4">
      <w:pPr>
        <w:pStyle w:val="Lista2"/>
      </w:pPr>
      <w:r>
        <w:t>scribal omissions corrected by a premodern editor on the original artifact are covered under §</w:t>
      </w:r>
      <w:r>
        <w:fldChar w:fldCharType="begin"/>
      </w:r>
      <w:r>
        <w:instrText xml:space="preserve"> REF _Ref43978471 \r \h </w:instrText>
      </w:r>
      <w:r>
        <w:fldChar w:fldCharType="separate"/>
      </w:r>
      <w:r w:rsidR="00E90D07">
        <w:t>4.4.2</w:t>
      </w:r>
      <w:r>
        <w:fldChar w:fldCharType="end"/>
      </w:r>
      <w:r>
        <w:t>, and scribal omissions restored by the modern editor are dealt with under §</w:t>
      </w:r>
      <w:r>
        <w:fldChar w:fldCharType="begin"/>
      </w:r>
      <w:r>
        <w:instrText xml:space="preserve"> REF _Ref43988316 \r \h </w:instrText>
      </w:r>
      <w:r>
        <w:fldChar w:fldCharType="separate"/>
      </w:r>
      <w:r w:rsidR="00E90D07">
        <w:t>6.2.4</w:t>
      </w:r>
      <w:r>
        <w:fldChar w:fldCharType="end"/>
      </w:r>
    </w:p>
    <w:p w14:paraId="368B5B29" w14:textId="77777777" w:rsidR="00DA61F4" w:rsidRDefault="00DA61F4" w:rsidP="00DA61F4">
      <w:pPr>
        <w:pStyle w:val="Lista"/>
      </w:pPr>
      <w:r>
        <w:t xml:space="preserve">the encoding of such omissions, like that of lacunae, involves the </w:t>
      </w:r>
      <w:r w:rsidRPr="00DA61F4">
        <w:rPr>
          <w:rStyle w:val="Code"/>
        </w:rPr>
        <w:t>&lt;gap/&gt;</w:t>
      </w:r>
      <w:r>
        <w:t xml:space="preserve"> element, with the following mandatory attributes</w:t>
      </w:r>
    </w:p>
    <w:p w14:paraId="1B34F95B" w14:textId="77777777" w:rsidR="00DA61F4" w:rsidRDefault="00DA61F4" w:rsidP="00DA61F4">
      <w:pPr>
        <w:pStyle w:val="Lista2"/>
      </w:pPr>
      <w:r w:rsidRPr="00DA61F4">
        <w:rPr>
          <w:rStyle w:val="Codeattribute"/>
        </w:rPr>
        <w:t>@reason</w:t>
      </w:r>
      <w:r w:rsidRPr="00DA61F4">
        <w:rPr>
          <w:rStyle w:val="Code"/>
        </w:rPr>
        <w:t>=</w:t>
      </w:r>
      <w:r w:rsidRPr="00DA61F4">
        <w:rPr>
          <w:rStyle w:val="Codevalue"/>
        </w:rPr>
        <w:t>"omitted"</w:t>
      </w:r>
    </w:p>
    <w:p w14:paraId="5A4EDA25" w14:textId="77777777" w:rsidR="00DA61F4" w:rsidRDefault="00DA61F4" w:rsidP="00DA61F4">
      <w:pPr>
        <w:pStyle w:val="Lista2"/>
      </w:pPr>
      <w:r w:rsidRPr="00DA61F4">
        <w:rPr>
          <w:rStyle w:val="Codeattribute"/>
        </w:rPr>
        <w:t>@unit</w:t>
      </w:r>
      <w:r w:rsidRPr="00DA61F4">
        <w:rPr>
          <w:rStyle w:val="Code"/>
        </w:rPr>
        <w:t>=</w:t>
      </w:r>
      <w:r w:rsidRPr="00DA61F4">
        <w:rPr>
          <w:rStyle w:val="Codevalue"/>
        </w:rPr>
        <w:t>"character"</w:t>
      </w:r>
    </w:p>
    <w:p w14:paraId="1E139F3A" w14:textId="30022032" w:rsidR="00DA61F4" w:rsidRDefault="00DA61F4" w:rsidP="00DA61F4">
      <w:pPr>
        <w:pStyle w:val="Lista2"/>
      </w:pPr>
      <w:r>
        <w:t xml:space="preserve">either </w:t>
      </w:r>
      <w:r w:rsidRPr="00DA61F4">
        <w:rPr>
          <w:rStyle w:val="Codeattribute"/>
        </w:rPr>
        <w:t>@extent</w:t>
      </w:r>
      <w:r>
        <w:t xml:space="preserve"> or </w:t>
      </w:r>
      <w:r w:rsidRPr="00DA61F4">
        <w:rPr>
          <w:rStyle w:val="Codeattribute"/>
        </w:rPr>
        <w:t>@quantity</w:t>
      </w:r>
      <w:r>
        <w:t>, as explained under §</w:t>
      </w:r>
      <w:r>
        <w:fldChar w:fldCharType="begin"/>
      </w:r>
      <w:r>
        <w:instrText xml:space="preserve"> REF _Ref43988016 \r \h </w:instrText>
      </w:r>
      <w:r>
        <w:fldChar w:fldCharType="separate"/>
      </w:r>
      <w:r w:rsidR="00E90D07">
        <w:t>5.4.3</w:t>
      </w:r>
      <w:r>
        <w:fldChar w:fldCharType="end"/>
      </w:r>
    </w:p>
    <w:p w14:paraId="705CAF84" w14:textId="1A3F0ADD" w:rsidR="00DA61F4" w:rsidRPr="00DA61F4" w:rsidRDefault="00DA61F4" w:rsidP="00DA61F4">
      <w:pPr>
        <w:pStyle w:val="Lista"/>
      </w:pPr>
      <w:r>
        <w:t xml:space="preserve">if such an omission occurs in metrical verse, then encode the prosody of the omitted text by wrapping the </w:t>
      </w:r>
      <w:r w:rsidRPr="00DA61F4">
        <w:rPr>
          <w:rStyle w:val="Code"/>
        </w:rPr>
        <w:t>&lt;gap/&gt;</w:t>
      </w:r>
      <w:r>
        <w:t xml:space="preserve"> element in </w:t>
      </w:r>
      <w:r w:rsidRPr="00DA61F4">
        <w:rPr>
          <w:rStyle w:val="Code"/>
        </w:rPr>
        <w:t>&lt;seg&gt;</w:t>
      </w:r>
      <w:r>
        <w:t xml:space="preserve"> and adding </w:t>
      </w:r>
      <w:r w:rsidRPr="00DA61F4">
        <w:rPr>
          <w:rStyle w:val="Codeattribute"/>
        </w:rPr>
        <w:t>@met</w:t>
      </w:r>
      <w:r>
        <w:t xml:space="preserve"> to the latter, with values as per §</w:t>
      </w:r>
      <w:r>
        <w:fldChar w:fldCharType="begin"/>
      </w:r>
      <w:r>
        <w:instrText xml:space="preserve"> REF _Ref43981586 \r \h </w:instrText>
      </w:r>
      <w:r>
        <w:fldChar w:fldCharType="separate"/>
      </w:r>
      <w:r w:rsidR="00E90D07">
        <w:t>5.4.4</w:t>
      </w:r>
      <w:r>
        <w:fldChar w:fldCharType="end"/>
      </w:r>
    </w:p>
    <w:p w14:paraId="5FA19843" w14:textId="77777777" w:rsidR="00C02B8C" w:rsidRPr="00DD7CCF" w:rsidRDefault="004D2E67" w:rsidP="00D4342A">
      <w:pPr>
        <w:pStyle w:val="Cmsor1"/>
      </w:pPr>
      <w:bookmarkStart w:id="430" w:name="_Toc74733512"/>
      <w:r w:rsidRPr="00DD7CCF">
        <w:lastRenderedPageBreak/>
        <w:t>Encoding Additional Information in the Edition</w:t>
      </w:r>
      <w:bookmarkEnd w:id="429"/>
      <w:bookmarkEnd w:id="430"/>
    </w:p>
    <w:p w14:paraId="555B319B" w14:textId="77777777" w:rsidR="00C02B8C" w:rsidRPr="00DD7CCF" w:rsidRDefault="004D2E67" w:rsidP="00D4342A">
      <w:pPr>
        <w:pStyle w:val="Cmsor2"/>
      </w:pPr>
      <w:bookmarkStart w:id="431" w:name="_hrv588cx6rm9" w:colFirst="0" w:colLast="0"/>
      <w:bookmarkStart w:id="432" w:name="_Ref43980607"/>
      <w:bookmarkStart w:id="433" w:name="_Toc74733513"/>
      <w:bookmarkEnd w:id="431"/>
      <w:r w:rsidRPr="00DD7CCF">
        <w:t>Numeral Values</w:t>
      </w:r>
      <w:bookmarkEnd w:id="432"/>
      <w:bookmarkEnd w:id="433"/>
    </w:p>
    <w:p w14:paraId="268AFD66" w14:textId="77777777" w:rsidR="00C02B8C" w:rsidRPr="00DD7CCF" w:rsidRDefault="004D2E67" w:rsidP="00D4342A">
      <w:pPr>
        <w:pStyle w:val="Cmsor3"/>
      </w:pPr>
      <w:bookmarkStart w:id="434" w:name="_u6q2l31rs9n0" w:colFirst="0" w:colLast="0"/>
      <w:bookmarkStart w:id="435" w:name="_Toc74733514"/>
      <w:bookmarkEnd w:id="434"/>
      <w:r w:rsidRPr="00DD7CCF">
        <w:t>Generic numeral markup</w:t>
      </w:r>
      <w:bookmarkEnd w:id="435"/>
    </w:p>
    <w:p w14:paraId="3D27EFB9" w14:textId="77777777" w:rsidR="00C02B8C" w:rsidRPr="00DD7CCF" w:rsidRDefault="004D2E67" w:rsidP="00E2714A">
      <w:pPr>
        <w:pStyle w:val="Lista"/>
      </w:pPr>
      <w:r w:rsidRPr="00DD7CCF">
        <w:t xml:space="preserve">all numbers recorded in numeral signs in the original inscription must be mandatorily wrapped in the element </w:t>
      </w:r>
      <w:r w:rsidRPr="00DD7CCF">
        <w:rPr>
          <w:rStyle w:val="Code"/>
        </w:rPr>
        <w:t>&lt;num&gt;</w:t>
      </w:r>
    </w:p>
    <w:p w14:paraId="4024527D" w14:textId="493E9071" w:rsidR="00C02B8C" w:rsidRPr="00DD7CCF" w:rsidRDefault="004D2E67" w:rsidP="00E2714A">
      <w:pPr>
        <w:pStyle w:val="Lista2"/>
      </w:pPr>
      <w:r w:rsidRPr="00DD7CCF">
        <w:t xml:space="preserve">this tag does not replace the </w:t>
      </w:r>
      <w:r w:rsidRPr="00DD7CCF">
        <w:rPr>
          <w:rStyle w:val="Code"/>
        </w:rPr>
        <w:t>&lt;g&gt;</w:t>
      </w:r>
      <w:r w:rsidRPr="00DD7CCF">
        <w:t xml:space="preserve"> tags discussed in  </w:t>
      </w:r>
      <w:r w:rsidR="003C3D87" w:rsidRPr="00DD7CCF">
        <w:t>§</w:t>
      </w:r>
      <w:r w:rsidR="006762C0">
        <w:fldChar w:fldCharType="begin"/>
      </w:r>
      <w:r w:rsidR="006762C0">
        <w:instrText xml:space="preserve"> REF _Ref44577939 \r \h </w:instrText>
      </w:r>
      <w:r w:rsidR="006762C0">
        <w:fldChar w:fldCharType="separate"/>
      </w:r>
      <w:r w:rsidR="00E90D07">
        <w:t>4.2.2</w:t>
      </w:r>
      <w:r w:rsidR="006762C0">
        <w:fldChar w:fldCharType="end"/>
      </w:r>
      <w:r w:rsidRPr="00DD7CCF">
        <w:t xml:space="preserve"> for numeral signs transliterated by something other than a single Unicode character, but must be used in addition to </w:t>
      </w:r>
      <w:r w:rsidRPr="00E24F87">
        <w:rPr>
          <w:noProof/>
        </w:rPr>
        <w:t>(</w:t>
      </w:r>
      <w:r w:rsidRPr="00DD7CCF">
        <w:t>and outside) those</w:t>
      </w:r>
    </w:p>
    <w:p w14:paraId="4C7D6DC9" w14:textId="04A6A2EA" w:rsidR="00C02B8C" w:rsidRPr="00DD7CCF" w:rsidRDefault="004D2E67" w:rsidP="00E2714A">
      <w:pPr>
        <w:pStyle w:val="Lista2"/>
      </w:pPr>
      <w:r w:rsidRPr="00DD7CCF">
        <w:t xml:space="preserve">when a glyph that would normally be a numeral sign is used in a function other than to represent a number </w:t>
      </w:r>
      <w:r w:rsidRPr="00E24F87">
        <w:rPr>
          <w:noProof/>
        </w:rPr>
        <w:t>(</w:t>
      </w:r>
      <w:r w:rsidRPr="00DD7CCF">
        <w:t xml:space="preserve">such as the glyph normally meaning 1, occasionally used as an auspicious opening mark), then the </w:t>
      </w:r>
      <w:r w:rsidRPr="00DD7CCF">
        <w:rPr>
          <w:rStyle w:val="Code"/>
        </w:rPr>
        <w:t>&lt;num&gt;</w:t>
      </w:r>
      <w:r w:rsidRPr="00DD7CCF">
        <w:t xml:space="preserve"> tag must not be added to it </w:t>
      </w:r>
      <w:r w:rsidRPr="00E24F87">
        <w:rPr>
          <w:noProof/>
        </w:rPr>
        <w:t>(</w:t>
      </w:r>
      <w:r w:rsidR="003C3D87" w:rsidRPr="00DD7CCF">
        <w:t>§</w:t>
      </w:r>
      <w:r w:rsidR="006762C0">
        <w:fldChar w:fldCharType="begin"/>
      </w:r>
      <w:r w:rsidR="006762C0">
        <w:instrText xml:space="preserve"> REF _Ref44577965 \r \h </w:instrText>
      </w:r>
      <w:r w:rsidR="006762C0">
        <w:fldChar w:fldCharType="separate"/>
      </w:r>
      <w:r w:rsidR="00E90D07">
        <w:t>4.2.7</w:t>
      </w:r>
      <w:r w:rsidR="006762C0">
        <w:fldChar w:fldCharType="end"/>
      </w:r>
      <w:r w:rsidRPr="00DD7CCF">
        <w:t>)</w:t>
      </w:r>
    </w:p>
    <w:p w14:paraId="02E992D6" w14:textId="77777777" w:rsidR="00C02B8C" w:rsidRPr="00DD7CCF" w:rsidRDefault="004D2E67" w:rsidP="00E2714A">
      <w:pPr>
        <w:pStyle w:val="Lista"/>
      </w:pPr>
      <w:r w:rsidRPr="00DD7CCF">
        <w:t xml:space="preserve">the element </w:t>
      </w:r>
      <w:r w:rsidRPr="00DD7CCF">
        <w:rPr>
          <w:rStyle w:val="Code"/>
        </w:rPr>
        <w:t>&lt;num&gt;</w:t>
      </w:r>
      <w:r w:rsidRPr="00DD7CCF">
        <w:t xml:space="preserve"> must, as a rule, have the attribute </w:t>
      </w:r>
      <w:r w:rsidR="008525C6" w:rsidRPr="008525C6">
        <w:rPr>
          <w:rStyle w:val="Codeattribute"/>
        </w:rPr>
        <w:t>@value</w:t>
      </w:r>
      <w:r w:rsidR="008525C6" w:rsidRPr="008525C6">
        <w:t>,</w:t>
      </w:r>
      <w:r w:rsidRPr="00DD7CCF">
        <w:t xml:space="preserve"> recording in a machine-readable form the final value of the entire number within the element</w:t>
      </w:r>
    </w:p>
    <w:p w14:paraId="55B2D4E9" w14:textId="77777777" w:rsidR="00C02B8C" w:rsidRPr="00DD7CCF" w:rsidRDefault="004D2E67" w:rsidP="00E2714A">
      <w:pPr>
        <w:pStyle w:val="Lista"/>
      </w:pPr>
      <w:r w:rsidRPr="005D2B22">
        <w:rPr>
          <w:b/>
          <w:bCs/>
        </w:rPr>
        <w:t>fractions</w:t>
      </w:r>
      <w:r w:rsidRPr="00DD7CCF">
        <w:t xml:space="preserve"> shall be represented here as decimal fractions, never dropping the 0 before fractions smaller than 1 and always using a decimal point, not a different decimal marker, e.g. </w:t>
      </w:r>
      <w:r w:rsidRPr="00DD7CCF">
        <w:rPr>
          <w:rStyle w:val="Code"/>
        </w:rPr>
        <w:t xml:space="preserve">&lt;num </w:t>
      </w:r>
      <w:r w:rsidRPr="00DD7CCF">
        <w:rPr>
          <w:rStyle w:val="Codeattribute"/>
        </w:rPr>
        <w:t>value</w:t>
      </w:r>
      <w:r w:rsidRPr="00DD7CCF">
        <w:rPr>
          <w:rStyle w:val="Code"/>
        </w:rPr>
        <w:t>=</w:t>
      </w:r>
      <w:r w:rsidRPr="0046000E">
        <w:rPr>
          <w:rStyle w:val="Codevalue"/>
        </w:rPr>
        <w:t>"0.5"</w:t>
      </w:r>
      <w:r w:rsidRPr="00DD7CCF">
        <w:rPr>
          <w:rStyle w:val="Code"/>
        </w:rPr>
        <w:t>&gt;</w:t>
      </w:r>
    </w:p>
    <w:p w14:paraId="489EDF30" w14:textId="77777777" w:rsidR="00C02B8C" w:rsidRPr="00DD7CCF" w:rsidRDefault="004D2E67" w:rsidP="00E2714A">
      <w:pPr>
        <w:pStyle w:val="Lista2"/>
      </w:pPr>
      <w:r w:rsidRPr="00DD7CCF">
        <w:t xml:space="preserve">round the value to three digits after the decimal point for any fractions that would require a longer sequence of digits, e.g. encode ⅓  as </w:t>
      </w:r>
      <w:r w:rsidRPr="00DD7CCF">
        <w:rPr>
          <w:rStyle w:val="Code"/>
        </w:rPr>
        <w:t xml:space="preserve">&lt;num </w:t>
      </w:r>
      <w:r w:rsidRPr="00DD7CCF">
        <w:rPr>
          <w:rStyle w:val="Codeattribute"/>
        </w:rPr>
        <w:t>value</w:t>
      </w:r>
      <w:r w:rsidRPr="00DD7CCF">
        <w:rPr>
          <w:rStyle w:val="Code"/>
        </w:rPr>
        <w:t>=</w:t>
      </w:r>
      <w:r w:rsidRPr="0046000E">
        <w:rPr>
          <w:rStyle w:val="Codevalue"/>
        </w:rPr>
        <w:t>"0.333"</w:t>
      </w:r>
      <w:r w:rsidRPr="00DD7CCF">
        <w:rPr>
          <w:rStyle w:val="Code"/>
        </w:rPr>
        <w:t>&gt;</w:t>
      </w:r>
    </w:p>
    <w:p w14:paraId="11E51E8A" w14:textId="77777777" w:rsidR="00C02B8C" w:rsidRPr="00DD7CCF" w:rsidRDefault="004D2E67" w:rsidP="00E2714A">
      <w:pPr>
        <w:pStyle w:val="Lista"/>
      </w:pPr>
      <w:r w:rsidRPr="005D2B22">
        <w:rPr>
          <w:b/>
          <w:bCs/>
        </w:rPr>
        <w:t>some examples of numerals with full markup</w:t>
      </w:r>
      <w:r w:rsidRPr="00DD7CCF">
        <w:t>:</w:t>
      </w:r>
    </w:p>
    <w:p w14:paraId="1DD14F67" w14:textId="77777777" w:rsidR="00C02B8C" w:rsidRPr="00DD7CCF" w:rsidRDefault="004D2E67" w:rsidP="00E2714A">
      <w:pPr>
        <w:pStyle w:val="Lista2"/>
      </w:pPr>
      <w:r w:rsidRPr="00DD7CCF">
        <w:t xml:space="preserve">the number three denoted by a numeral character: </w:t>
      </w:r>
      <w:r w:rsidRPr="00DD7CCF">
        <w:rPr>
          <w:rStyle w:val="Code"/>
        </w:rPr>
        <w:t xml:space="preserve">&lt;num </w:t>
      </w:r>
      <w:r w:rsidRPr="00DD7CCF">
        <w:rPr>
          <w:rStyle w:val="Codeattribute"/>
        </w:rPr>
        <w:t>value</w:t>
      </w:r>
      <w:r w:rsidRPr="00DD7CCF">
        <w:rPr>
          <w:rStyle w:val="Code"/>
        </w:rPr>
        <w:t>=</w:t>
      </w:r>
      <w:r w:rsidRPr="0046000E">
        <w:rPr>
          <w:rStyle w:val="Codevalue"/>
        </w:rPr>
        <w:t>"3"</w:t>
      </w:r>
      <w:r w:rsidRPr="00DD7CCF">
        <w:rPr>
          <w:rStyle w:val="Code"/>
        </w:rPr>
        <w:t>&gt;</w:t>
      </w:r>
      <w:r w:rsidRPr="00DD7CCF">
        <w:rPr>
          <w:rStyle w:val="Codetext"/>
        </w:rPr>
        <w:t>3</w:t>
      </w:r>
      <w:r w:rsidRPr="00DD7CCF">
        <w:rPr>
          <w:rStyle w:val="Code"/>
        </w:rPr>
        <w:t>&lt;/num&gt;</w:t>
      </w:r>
    </w:p>
    <w:p w14:paraId="01DFEFE6" w14:textId="77777777" w:rsidR="00C02B8C" w:rsidRPr="00DD7CCF" w:rsidRDefault="004D2E67" w:rsidP="00E2714A">
      <w:pPr>
        <w:pStyle w:val="Lista2"/>
      </w:pPr>
      <w:r w:rsidRPr="00DD7CCF">
        <w:t xml:space="preserve">the number three denoted by three vertical bars in a Cambodian inscription: </w:t>
      </w:r>
      <w:r w:rsidRPr="00DD7CCF">
        <w:rPr>
          <w:rStyle w:val="Code"/>
        </w:rPr>
        <w:t xml:space="preserve">&lt;num </w:t>
      </w:r>
      <w:r w:rsidRPr="00DD7CCF">
        <w:rPr>
          <w:rStyle w:val="Codeattribute"/>
        </w:rPr>
        <w:t>value</w:t>
      </w:r>
      <w:r w:rsidRPr="00DD7CCF">
        <w:rPr>
          <w:rStyle w:val="Code"/>
        </w:rPr>
        <w:t>=</w:t>
      </w:r>
      <w:r w:rsidRPr="0046000E">
        <w:rPr>
          <w:rStyle w:val="Codevalue"/>
        </w:rPr>
        <w:t>"3"</w:t>
      </w:r>
      <w:r w:rsidRPr="00DD7CCF">
        <w:rPr>
          <w:rStyle w:val="Code"/>
        </w:rPr>
        <w:t xml:space="preserve">&gt;&lt;g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III</w:t>
      </w:r>
      <w:r w:rsidRPr="00DD7CCF">
        <w:rPr>
          <w:rStyle w:val="Code"/>
        </w:rPr>
        <w:t>&lt;/g&gt;&lt;/num&gt;</w:t>
      </w:r>
    </w:p>
    <w:p w14:paraId="0702F6FE" w14:textId="77777777" w:rsidR="00C02B8C" w:rsidRPr="00DD7CCF" w:rsidRDefault="004D2E67" w:rsidP="00E2714A">
      <w:pPr>
        <w:pStyle w:val="Lista2"/>
      </w:pPr>
      <w:r w:rsidRPr="00DD7CCF">
        <w:t xml:space="preserve">one hundred and twenty-three, written in place value notation: </w:t>
      </w:r>
      <w:r w:rsidRPr="00DD7CCF">
        <w:rPr>
          <w:rStyle w:val="Code"/>
        </w:rPr>
        <w:t xml:space="preserve">&lt;num </w:t>
      </w:r>
      <w:r w:rsidRPr="00DD7CCF">
        <w:rPr>
          <w:rStyle w:val="Codeattribute"/>
        </w:rPr>
        <w:t>value</w:t>
      </w:r>
      <w:r w:rsidRPr="00DD7CCF">
        <w:rPr>
          <w:rStyle w:val="Code"/>
        </w:rPr>
        <w:t>=</w:t>
      </w:r>
      <w:r w:rsidRPr="0046000E">
        <w:rPr>
          <w:rStyle w:val="Codevalue"/>
        </w:rPr>
        <w:t>"123"</w:t>
      </w:r>
      <w:r w:rsidRPr="00DD7CCF">
        <w:rPr>
          <w:rStyle w:val="Code"/>
        </w:rPr>
        <w:t>&gt;</w:t>
      </w:r>
      <w:r w:rsidRPr="00DD7CCF">
        <w:rPr>
          <w:rStyle w:val="Codetext"/>
        </w:rPr>
        <w:t>123</w:t>
      </w:r>
      <w:r w:rsidRPr="00DD7CCF">
        <w:rPr>
          <w:rStyle w:val="Code"/>
        </w:rPr>
        <w:t>&lt;/num&gt;</w:t>
      </w:r>
    </w:p>
    <w:p w14:paraId="17CA16BD" w14:textId="77777777" w:rsidR="00C02B8C" w:rsidRPr="00DD7CCF" w:rsidRDefault="004D2E67" w:rsidP="00E2714A">
      <w:pPr>
        <w:pStyle w:val="Lista2"/>
      </w:pPr>
      <w:r w:rsidRPr="00DD7CCF">
        <w:t xml:space="preserve">one hundred and twenty-three, written in additive notation with a sign for 100, one for 20 and one for 3: </w:t>
      </w:r>
      <w:r w:rsidRPr="00DD7CCF">
        <w:rPr>
          <w:rStyle w:val="Code"/>
        </w:rPr>
        <w:t xml:space="preserve">&lt;num </w:t>
      </w:r>
      <w:r w:rsidRPr="00DD7CCF">
        <w:rPr>
          <w:rStyle w:val="Codeattribute"/>
        </w:rPr>
        <w:t>value</w:t>
      </w:r>
      <w:r w:rsidRPr="00DD7CCF">
        <w:rPr>
          <w:rStyle w:val="Code"/>
        </w:rPr>
        <w:t>=</w:t>
      </w:r>
      <w:r w:rsidRPr="0046000E">
        <w:rPr>
          <w:rStyle w:val="Codevalue"/>
        </w:rPr>
        <w:t>"123"</w:t>
      </w:r>
      <w:r w:rsidRPr="00DD7CCF">
        <w:rPr>
          <w:rStyle w:val="Code"/>
        </w:rPr>
        <w:t xml:space="preserve">&gt;&lt;g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100</w:t>
      </w:r>
      <w:r w:rsidRPr="00DD7CCF">
        <w:rPr>
          <w:rStyle w:val="Code"/>
        </w:rPr>
        <w:t xml:space="preserve">&lt;/g&gt; &lt;g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20</w:t>
      </w:r>
      <w:r w:rsidRPr="00DD7CCF">
        <w:rPr>
          <w:rStyle w:val="Code"/>
        </w:rPr>
        <w:t>&lt;/g&gt;</w:t>
      </w:r>
      <w:r w:rsidRPr="00DD7CCF">
        <w:rPr>
          <w:rStyle w:val="Codetext"/>
        </w:rPr>
        <w:t xml:space="preserve"> 3</w:t>
      </w:r>
      <w:r w:rsidRPr="00DD7CCF">
        <w:rPr>
          <w:rStyle w:val="Code"/>
        </w:rPr>
        <w:t>&lt;/num&gt;</w:t>
      </w:r>
    </w:p>
    <w:p w14:paraId="3ED71E6D" w14:textId="77777777" w:rsidR="00C02B8C" w:rsidRPr="00DD7CCF" w:rsidRDefault="004D2E67" w:rsidP="00E2714A">
      <w:pPr>
        <w:pStyle w:val="Lista2"/>
      </w:pPr>
      <w:r w:rsidRPr="00DD7CCF">
        <w:t xml:space="preserve">ninety written as the Khmer digit 80 and digit 10: </w:t>
      </w:r>
      <w:r w:rsidRPr="00DD7CCF">
        <w:rPr>
          <w:rStyle w:val="Code"/>
        </w:rPr>
        <w:t xml:space="preserve">&lt;num </w:t>
      </w:r>
      <w:r w:rsidRPr="00DD7CCF">
        <w:rPr>
          <w:rStyle w:val="Codeattribute"/>
        </w:rPr>
        <w:t>value</w:t>
      </w:r>
      <w:r w:rsidRPr="00DD7CCF">
        <w:rPr>
          <w:rStyle w:val="Code"/>
        </w:rPr>
        <w:t>=</w:t>
      </w:r>
      <w:r w:rsidRPr="0046000E">
        <w:rPr>
          <w:rStyle w:val="Codevalue"/>
        </w:rPr>
        <w:t>"90"</w:t>
      </w:r>
      <w:r w:rsidRPr="00DD7CCF">
        <w:rPr>
          <w:rStyle w:val="Code"/>
        </w:rPr>
        <w:t xml:space="preserve">&gt;&lt;g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80</w:t>
      </w:r>
      <w:r w:rsidRPr="00DD7CCF">
        <w:rPr>
          <w:rStyle w:val="Code"/>
        </w:rPr>
        <w:t>&lt;/g&gt;</w:t>
      </w:r>
      <w:r w:rsidRPr="00DD7CCF">
        <w:rPr>
          <w:rStyle w:val="Codetext"/>
        </w:rPr>
        <w:t xml:space="preserve"> </w:t>
      </w: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10</w:t>
      </w:r>
      <w:r w:rsidRPr="00DD7CCF">
        <w:rPr>
          <w:rStyle w:val="Code"/>
        </w:rPr>
        <w:t>&lt;/g&gt;&lt;/num&gt;</w:t>
      </w:r>
    </w:p>
    <w:p w14:paraId="5DB71B04" w14:textId="77777777" w:rsidR="00C02B8C" w:rsidRPr="00DD7CCF" w:rsidRDefault="004D2E67" w:rsidP="00E2714A">
      <w:pPr>
        <w:pStyle w:val="Lista2"/>
      </w:pPr>
      <w:r w:rsidRPr="00DD7CCF">
        <w:t xml:space="preserve">one thousand, written with one sign meaning “1000”: </w:t>
      </w:r>
      <w:r w:rsidRPr="00DD7CCF">
        <w:rPr>
          <w:rStyle w:val="Code"/>
        </w:rPr>
        <w:t xml:space="preserve">&lt;num </w:t>
      </w:r>
      <w:r w:rsidRPr="00DD7CCF">
        <w:rPr>
          <w:rStyle w:val="Codeattribute"/>
        </w:rPr>
        <w:t>value</w:t>
      </w:r>
      <w:r w:rsidRPr="00DD7CCF">
        <w:rPr>
          <w:rStyle w:val="Code"/>
        </w:rPr>
        <w:t>=</w:t>
      </w:r>
      <w:r w:rsidRPr="0046000E">
        <w:rPr>
          <w:rStyle w:val="Codevalue"/>
        </w:rPr>
        <w:t>"1000"</w:t>
      </w:r>
      <w:r w:rsidRPr="00DD7CCF">
        <w:rPr>
          <w:rStyle w:val="Code"/>
        </w:rPr>
        <w:t xml:space="preserve">&gt;&lt;g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1000</w:t>
      </w:r>
      <w:r w:rsidRPr="00DD7CCF">
        <w:rPr>
          <w:rStyle w:val="Code"/>
        </w:rPr>
        <w:t>&lt;/g&gt;&lt;/num&gt;</w:t>
      </w:r>
    </w:p>
    <w:p w14:paraId="549461B0" w14:textId="77777777" w:rsidR="00C02B8C" w:rsidRPr="00DD7CCF" w:rsidRDefault="004D2E67" w:rsidP="00E2714A">
      <w:pPr>
        <w:pStyle w:val="Lista2"/>
      </w:pPr>
      <w:r w:rsidRPr="00DD7CCF">
        <w:t xml:space="preserve">one half, written as a single character: </w:t>
      </w:r>
      <w:r w:rsidRPr="00DD7CCF">
        <w:rPr>
          <w:rStyle w:val="Code"/>
        </w:rPr>
        <w:t xml:space="preserve">&lt;num </w:t>
      </w:r>
      <w:r w:rsidRPr="00DD7CCF">
        <w:rPr>
          <w:rStyle w:val="Codeattribute"/>
        </w:rPr>
        <w:t>value</w:t>
      </w:r>
      <w:r w:rsidRPr="00DD7CCF">
        <w:rPr>
          <w:rStyle w:val="Code"/>
        </w:rPr>
        <w:t>=</w:t>
      </w:r>
      <w:r w:rsidRPr="0046000E">
        <w:rPr>
          <w:rStyle w:val="Codevalue"/>
        </w:rPr>
        <w:t>"0.5"</w:t>
      </w:r>
      <w:r w:rsidRPr="00DD7CCF">
        <w:rPr>
          <w:rStyle w:val="Code"/>
        </w:rPr>
        <w:t>&gt;</w:t>
      </w:r>
      <w:r w:rsidRPr="00DD7CCF">
        <w:rPr>
          <w:rStyle w:val="Codetext"/>
        </w:rPr>
        <w:t>½</w:t>
      </w:r>
      <w:r w:rsidRPr="00DD7CCF">
        <w:rPr>
          <w:rStyle w:val="Code"/>
        </w:rPr>
        <w:t>&lt;/num&gt;</w:t>
      </w:r>
    </w:p>
    <w:p w14:paraId="5B7472BB" w14:textId="77777777" w:rsidR="00C02B8C" w:rsidRPr="00DD7CCF" w:rsidRDefault="004D2E67" w:rsidP="00E2714A">
      <w:pPr>
        <w:pStyle w:val="Lista2"/>
      </w:pPr>
      <w:r w:rsidRPr="00DD7CCF">
        <w:t xml:space="preserve">one eighth, written as a single character: </w:t>
      </w:r>
      <w:r w:rsidRPr="00DD7CCF">
        <w:rPr>
          <w:rStyle w:val="Code"/>
        </w:rPr>
        <w:t xml:space="preserve">&lt;num </w:t>
      </w:r>
      <w:r w:rsidRPr="00DD7CCF">
        <w:rPr>
          <w:rStyle w:val="Codeattribute"/>
        </w:rPr>
        <w:t>value</w:t>
      </w:r>
      <w:r w:rsidRPr="00DD7CCF">
        <w:rPr>
          <w:rStyle w:val="Code"/>
        </w:rPr>
        <w:t>=</w:t>
      </w:r>
      <w:r w:rsidRPr="0046000E">
        <w:rPr>
          <w:rStyle w:val="Codevalue"/>
        </w:rPr>
        <w:t>"0.125"</w:t>
      </w:r>
      <w:r w:rsidRPr="00DD7CCF">
        <w:rPr>
          <w:rStyle w:val="Code"/>
        </w:rPr>
        <w:t xml:space="preserve">&gt;&lt;g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1/8</w:t>
      </w:r>
      <w:r w:rsidRPr="00DD7CCF">
        <w:rPr>
          <w:rStyle w:val="Code"/>
        </w:rPr>
        <w:t>&lt;/g&gt;&lt;/num&gt;</w:t>
      </w:r>
    </w:p>
    <w:p w14:paraId="1D6248F3" w14:textId="77777777" w:rsidR="00C02B8C" w:rsidRPr="00DD7CCF" w:rsidRDefault="004D2E67" w:rsidP="00E2714A">
      <w:pPr>
        <w:pStyle w:val="Lista2"/>
      </w:pPr>
      <w:r w:rsidRPr="00DD7CCF">
        <w:t xml:space="preserve">three and one third, written as a digit 3 and one character standing for “one third”: </w:t>
      </w:r>
      <w:r w:rsidRPr="00DD7CCF">
        <w:rPr>
          <w:rStyle w:val="Code"/>
        </w:rPr>
        <w:t xml:space="preserve">&lt;num </w:t>
      </w:r>
      <w:r w:rsidRPr="00DD7CCF">
        <w:rPr>
          <w:rStyle w:val="Codeattribute"/>
        </w:rPr>
        <w:t>value</w:t>
      </w:r>
      <w:r w:rsidRPr="00DD7CCF">
        <w:rPr>
          <w:rStyle w:val="Code"/>
        </w:rPr>
        <w:t>=</w:t>
      </w:r>
      <w:r w:rsidRPr="0046000E">
        <w:rPr>
          <w:rStyle w:val="Codevalue"/>
        </w:rPr>
        <w:t>"3.333"</w:t>
      </w:r>
      <w:r w:rsidRPr="00DD7CCF">
        <w:rPr>
          <w:rStyle w:val="Code"/>
        </w:rPr>
        <w:t>&gt;</w:t>
      </w:r>
      <w:r w:rsidRPr="00DD7CCF">
        <w:rPr>
          <w:rStyle w:val="Codetext"/>
        </w:rPr>
        <w:t>3 ⅓</w:t>
      </w:r>
      <w:r w:rsidRPr="00DD7CCF">
        <w:rPr>
          <w:rStyle w:val="Code"/>
        </w:rPr>
        <w:t>&lt;/num&gt;</w:t>
      </w:r>
    </w:p>
    <w:p w14:paraId="5E956406" w14:textId="77777777" w:rsidR="00C02B8C" w:rsidRPr="00DD7CCF" w:rsidRDefault="004D2E67" w:rsidP="00E2714A">
      <w:pPr>
        <w:pStyle w:val="Lista2"/>
      </w:pPr>
      <w:r w:rsidRPr="00DD7CCF">
        <w:t xml:space="preserve">three and one eighth, written as a digit 3 and one character standing for “one eighth”: </w:t>
      </w:r>
      <w:r w:rsidRPr="00DD7CCF">
        <w:rPr>
          <w:rStyle w:val="Code"/>
        </w:rPr>
        <w:t xml:space="preserve">&lt;num </w:t>
      </w:r>
      <w:r w:rsidRPr="00DD7CCF">
        <w:rPr>
          <w:rStyle w:val="Codeattribute"/>
        </w:rPr>
        <w:t>value</w:t>
      </w:r>
      <w:r w:rsidRPr="00DD7CCF">
        <w:rPr>
          <w:rStyle w:val="Code"/>
        </w:rPr>
        <w:t>=</w:t>
      </w:r>
      <w:r w:rsidRPr="0046000E">
        <w:rPr>
          <w:rStyle w:val="Codevalue"/>
        </w:rPr>
        <w:t>"3.125"</w:t>
      </w:r>
      <w:r w:rsidRPr="00DD7CCF">
        <w:rPr>
          <w:rStyle w:val="Code"/>
        </w:rPr>
        <w:t>&gt;</w:t>
      </w:r>
      <w:r w:rsidRPr="00DD7CCF">
        <w:rPr>
          <w:rStyle w:val="Codetext"/>
        </w:rPr>
        <w:t xml:space="preserve">3 </w:t>
      </w: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1/8</w:t>
      </w:r>
      <w:r w:rsidRPr="00DD7CCF">
        <w:rPr>
          <w:rStyle w:val="Code"/>
        </w:rPr>
        <w:t>&lt;/g&gt;&lt;/num&gt;</w:t>
      </w:r>
    </w:p>
    <w:p w14:paraId="242B1A8A" w14:textId="77777777" w:rsidR="00194541" w:rsidRPr="00DD7CCF" w:rsidRDefault="00194541" w:rsidP="00E83110"/>
    <w:tbl>
      <w:tblPr>
        <w:tblStyle w:val="CodeSampleTable"/>
        <w:tblW w:w="5000" w:type="pct"/>
        <w:tblLook w:val="04A0" w:firstRow="1" w:lastRow="0" w:firstColumn="1" w:lastColumn="0" w:noHBand="0" w:noVBand="1"/>
      </w:tblPr>
      <w:tblGrid>
        <w:gridCol w:w="9622"/>
      </w:tblGrid>
      <w:tr w:rsidR="00E83110" w:rsidRPr="00DD7CCF" w14:paraId="0C17F24A"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4A5EA3D" w14:textId="4C05819E" w:rsidR="00E83110" w:rsidRPr="00DD7CCF" w:rsidRDefault="00E83110" w:rsidP="009F585E">
            <w:pPr>
              <w:pStyle w:val="Kpalrs"/>
            </w:pPr>
            <w:r w:rsidRPr="00DD7CCF">
              <w:t xml:space="preserve">Example </w:t>
            </w:r>
            <w:r>
              <w:fldChar w:fldCharType="begin"/>
            </w:r>
            <w:r>
              <w:instrText xml:space="preserve"> STYLEREF 3 \s </w:instrText>
            </w:r>
            <w:r>
              <w:fldChar w:fldCharType="separate"/>
            </w:r>
            <w:r w:rsidR="005E67E7">
              <w:rPr>
                <w:noProof/>
              </w:rPr>
              <w:t>7.1.1</w:t>
            </w:r>
            <w:r>
              <w:rPr>
                <w:noProof/>
              </w:rPr>
              <w:fldChar w:fldCharType="end"/>
            </w:r>
            <w:r w:rsidRPr="00DD7CCF">
              <w:t>.</w:t>
            </w:r>
            <w:r>
              <w:fldChar w:fldCharType="begin"/>
            </w:r>
            <w:r>
              <w:instrText xml:space="preserve"> SEQ Example \* ALPHABETIC \s 3 </w:instrText>
            </w:r>
            <w:r>
              <w:fldChar w:fldCharType="separate"/>
            </w:r>
            <w:r w:rsidR="005E67E7">
              <w:rPr>
                <w:noProof/>
              </w:rPr>
              <w:t>A</w:t>
            </w:r>
            <w:r>
              <w:rPr>
                <w:noProof/>
              </w:rPr>
              <w:fldChar w:fldCharType="end"/>
            </w:r>
            <w:r w:rsidRPr="00DD7CCF">
              <w:t>: complex Tamil numeral</w:t>
            </w:r>
          </w:p>
        </w:tc>
      </w:tr>
      <w:tr w:rsidR="00E83110" w:rsidRPr="00DD7CCF" w14:paraId="6E7A2120" w14:textId="77777777" w:rsidTr="00837BA5">
        <w:tc>
          <w:tcPr>
            <w:tcW w:w="5000" w:type="pct"/>
          </w:tcPr>
          <w:p w14:paraId="0DB6C958" w14:textId="77777777" w:rsidR="00E83110" w:rsidRPr="00DD7CCF" w:rsidRDefault="00E83110" w:rsidP="00E83110">
            <w:pPr>
              <w:rPr>
                <w:rStyle w:val="Code"/>
              </w:rPr>
            </w:pPr>
          </w:p>
          <w:p w14:paraId="3856DAE2" w14:textId="77777777" w:rsidR="00E83110" w:rsidRPr="00DD7CCF" w:rsidRDefault="00E83110" w:rsidP="00E83110">
            <w:pPr>
              <w:rPr>
                <w:rStyle w:val="Code"/>
              </w:rPr>
            </w:pPr>
          </w:p>
          <w:p w14:paraId="7717E67E" w14:textId="77777777" w:rsidR="00E83110" w:rsidRPr="00DD7CCF" w:rsidRDefault="00E83110" w:rsidP="00E83110">
            <w:pPr>
              <w:rPr>
                <w:rStyle w:val="Code"/>
              </w:rPr>
            </w:pPr>
          </w:p>
          <w:p w14:paraId="6AF25A2B" w14:textId="77777777" w:rsidR="00E83110" w:rsidRPr="00DD7CCF" w:rsidRDefault="00E83110" w:rsidP="00E83110">
            <w:pPr>
              <w:jc w:val="center"/>
              <w:rPr>
                <w:rStyle w:val="Code"/>
              </w:rPr>
            </w:pPr>
            <w:r w:rsidRPr="00DD7CCF">
              <w:rPr>
                <w:noProof/>
              </w:rPr>
              <w:drawing>
                <wp:inline distT="0" distB="0" distL="0" distR="0" wp14:anchorId="1A81BB7F" wp14:editId="7E02B0FB">
                  <wp:extent cx="3035300" cy="610706"/>
                  <wp:effectExtent l="0" t="0" r="0" b="0"/>
                  <wp:docPr id="49" name="Kép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114431" cy="626627"/>
                          </a:xfrm>
                          <a:prstGeom prst="rect">
                            <a:avLst/>
                          </a:prstGeom>
                          <a:noFill/>
                          <a:ln>
                            <a:noFill/>
                          </a:ln>
                        </pic:spPr>
                      </pic:pic>
                    </a:graphicData>
                  </a:graphic>
                </wp:inline>
              </w:drawing>
            </w:r>
          </w:p>
        </w:tc>
      </w:tr>
      <w:tr w:rsidR="00E83110" w:rsidRPr="00DD7CCF" w14:paraId="17B6706D" w14:textId="77777777" w:rsidTr="00837BA5">
        <w:tc>
          <w:tcPr>
            <w:tcW w:w="5000" w:type="pct"/>
          </w:tcPr>
          <w:p w14:paraId="5E55AC0E" w14:textId="77777777" w:rsidR="00E83110" w:rsidRPr="00DD7CCF" w:rsidRDefault="00E83110" w:rsidP="00E83110">
            <w:pPr>
              <w:pStyle w:val="TableNote"/>
            </w:pPr>
            <w:r w:rsidRPr="00DD7CCF">
              <w:t xml:space="preserve">the numeral </w:t>
            </w:r>
            <w:bookmarkStart w:id="436" w:name="_Hlk44068151"/>
            <w:r w:rsidRPr="00DD7CCF">
              <w:t xml:space="preserve">1830 is written as 1000 </w:t>
            </w:r>
            <w:r w:rsidRPr="00E24F87">
              <w:rPr>
                <w:noProof/>
              </w:rPr>
              <w:t>(</w:t>
            </w:r>
            <w:r w:rsidRPr="00DD7CCF">
              <w:t xml:space="preserve">plus) 8 </w:t>
            </w:r>
            <w:r w:rsidRPr="00E24F87">
              <w:rPr>
                <w:noProof/>
              </w:rPr>
              <w:t>(</w:t>
            </w:r>
            <w:r w:rsidRPr="00DD7CCF">
              <w:t xml:space="preserve">times) 100 </w:t>
            </w:r>
            <w:r w:rsidRPr="00E24F87">
              <w:rPr>
                <w:noProof/>
              </w:rPr>
              <w:t>(</w:t>
            </w:r>
            <w:r w:rsidRPr="00DD7CCF">
              <w:t xml:space="preserve">plus) 3 </w:t>
            </w:r>
            <w:r w:rsidRPr="00E24F87">
              <w:rPr>
                <w:noProof/>
              </w:rPr>
              <w:t>(</w:t>
            </w:r>
            <w:r w:rsidRPr="00DD7CCF">
              <w:t>times) 10</w:t>
            </w:r>
            <w:bookmarkEnd w:id="436"/>
          </w:p>
        </w:tc>
      </w:tr>
      <w:tr w:rsidR="00E83110" w:rsidRPr="00DD7CCF" w14:paraId="2549E3C5" w14:textId="77777777" w:rsidTr="00837BA5">
        <w:tc>
          <w:tcPr>
            <w:tcW w:w="5000" w:type="pct"/>
          </w:tcPr>
          <w:p w14:paraId="4D03C92F" w14:textId="77777777" w:rsidR="00E83110" w:rsidRPr="00DD7CCF" w:rsidRDefault="00E83110" w:rsidP="00E83110">
            <w:pPr>
              <w:pStyle w:val="CodeParagraph"/>
              <w:rPr>
                <w:rFonts w:ascii="Consolas" w:hAnsi="Consolas" w:cs="Consolas"/>
                <w:noProof/>
                <w:color w:val="002060"/>
                <w:shd w:val="clear" w:color="auto" w:fill="F2F2F2" w:themeFill="background1" w:themeFillShade="F2"/>
              </w:rPr>
            </w:pPr>
            <w:r w:rsidRPr="00DD7CCF">
              <w:rPr>
                <w:rStyle w:val="Code"/>
              </w:rPr>
              <w:t xml:space="preserve">&lt;num </w:t>
            </w:r>
            <w:r w:rsidRPr="008608D1">
              <w:rPr>
                <w:rStyle w:val="Codeattribute"/>
              </w:rPr>
              <w:t>value</w:t>
            </w:r>
            <w:r w:rsidRPr="00DD7CCF">
              <w:rPr>
                <w:rStyle w:val="Code"/>
              </w:rPr>
              <w:t>=</w:t>
            </w:r>
            <w:r w:rsidRPr="0046000E">
              <w:rPr>
                <w:rStyle w:val="Codevalue"/>
              </w:rPr>
              <w:t>"1830"</w:t>
            </w:r>
            <w:r w:rsidRPr="00DD7CCF">
              <w:rPr>
                <w:rStyle w:val="Code"/>
              </w:rPr>
              <w:t xml:space="preserve">&gt;&lt;g </w:t>
            </w:r>
            <w:r w:rsidRPr="008608D1">
              <w:rPr>
                <w:rStyle w:val="Codeattribute"/>
              </w:rPr>
              <w:t>type</w:t>
            </w:r>
            <w:r w:rsidRPr="00DD7CCF">
              <w:rPr>
                <w:rStyle w:val="Code"/>
              </w:rPr>
              <w:t>=</w:t>
            </w:r>
            <w:r w:rsidRPr="0046000E">
              <w:rPr>
                <w:rStyle w:val="Codevalue"/>
              </w:rPr>
              <w:t>"numeral"</w:t>
            </w:r>
            <w:r w:rsidRPr="00DD7CCF">
              <w:rPr>
                <w:rStyle w:val="Code"/>
              </w:rPr>
              <w:t>&gt;</w:t>
            </w:r>
            <w:r w:rsidRPr="008608D1">
              <w:rPr>
                <w:rStyle w:val="Codetext"/>
              </w:rPr>
              <w:t>1000</w:t>
            </w:r>
            <w:r w:rsidRPr="00DD7CCF">
              <w:rPr>
                <w:rStyle w:val="Code"/>
              </w:rPr>
              <w:t>&lt;/g&gt;</w:t>
            </w:r>
            <w:r w:rsidRPr="008608D1">
              <w:rPr>
                <w:rStyle w:val="Codetext"/>
              </w:rPr>
              <w:t xml:space="preserve"> 8 </w:t>
            </w:r>
            <w:r w:rsidRPr="00DD7CCF">
              <w:rPr>
                <w:rStyle w:val="Code"/>
              </w:rPr>
              <w:t xml:space="preserve">&lt;g </w:t>
            </w:r>
            <w:r w:rsidRPr="008608D1">
              <w:rPr>
                <w:rStyle w:val="Codeattribute"/>
              </w:rPr>
              <w:t>type</w:t>
            </w:r>
            <w:r w:rsidRPr="00DD7CCF">
              <w:rPr>
                <w:rStyle w:val="Code"/>
              </w:rPr>
              <w:t>=</w:t>
            </w:r>
            <w:r w:rsidRPr="0046000E">
              <w:rPr>
                <w:rStyle w:val="Codevalue"/>
              </w:rPr>
              <w:t>"numeral"</w:t>
            </w:r>
            <w:r w:rsidRPr="00DD7CCF">
              <w:rPr>
                <w:rStyle w:val="Code"/>
              </w:rPr>
              <w:t>&gt;</w:t>
            </w:r>
            <w:r w:rsidRPr="008608D1">
              <w:rPr>
                <w:rStyle w:val="Codetext"/>
              </w:rPr>
              <w:t>100</w:t>
            </w:r>
            <w:r w:rsidRPr="00DD7CCF">
              <w:rPr>
                <w:rStyle w:val="Code"/>
              </w:rPr>
              <w:t>&lt;/g&gt;</w:t>
            </w:r>
            <w:r w:rsidRPr="008608D1">
              <w:rPr>
                <w:rStyle w:val="Codetext"/>
              </w:rPr>
              <w:t xml:space="preserve"> 3 </w:t>
            </w:r>
            <w:r w:rsidRPr="00DD7CCF">
              <w:rPr>
                <w:rStyle w:val="Code"/>
              </w:rPr>
              <w:t xml:space="preserve">&lt;g </w:t>
            </w:r>
            <w:r w:rsidRPr="008608D1">
              <w:rPr>
                <w:rStyle w:val="Codeattribute"/>
              </w:rPr>
              <w:t>type</w:t>
            </w:r>
            <w:r w:rsidRPr="00DD7CCF">
              <w:rPr>
                <w:rStyle w:val="Code"/>
              </w:rPr>
              <w:t>=</w:t>
            </w:r>
            <w:r w:rsidRPr="0046000E">
              <w:rPr>
                <w:rStyle w:val="Codevalue"/>
              </w:rPr>
              <w:t>"numeral"</w:t>
            </w:r>
            <w:r w:rsidRPr="00DD7CCF">
              <w:rPr>
                <w:rStyle w:val="Code"/>
              </w:rPr>
              <w:t>&gt;</w:t>
            </w:r>
            <w:r w:rsidRPr="008608D1">
              <w:rPr>
                <w:rStyle w:val="Codetext"/>
              </w:rPr>
              <w:t>10</w:t>
            </w:r>
            <w:r w:rsidRPr="00DD7CCF">
              <w:rPr>
                <w:rStyle w:val="Code"/>
              </w:rPr>
              <w:t>&lt;/g&gt;&lt;/num&gt;</w:t>
            </w:r>
          </w:p>
        </w:tc>
      </w:tr>
    </w:tbl>
    <w:p w14:paraId="1EB3D249" w14:textId="77777777" w:rsidR="00C02B8C" w:rsidRPr="00DD7CCF" w:rsidRDefault="004D2E67" w:rsidP="00D4342A">
      <w:pPr>
        <w:pStyle w:val="Cmsor3"/>
      </w:pPr>
      <w:bookmarkStart w:id="437" w:name="_du4pk4npc5nc" w:colFirst="0" w:colLast="0"/>
      <w:bookmarkStart w:id="438" w:name="_Toc74733515"/>
      <w:bookmarkEnd w:id="437"/>
      <w:r w:rsidRPr="00DD7CCF">
        <w:t>Difficulties in reading numbers</w:t>
      </w:r>
      <w:bookmarkEnd w:id="438"/>
    </w:p>
    <w:p w14:paraId="73970C90" w14:textId="6B7685B3" w:rsidR="00C02B8C" w:rsidRPr="00DD7CCF" w:rsidRDefault="004D2E67" w:rsidP="00E2714A">
      <w:pPr>
        <w:pStyle w:val="Lista"/>
      </w:pPr>
      <w:r w:rsidRPr="00DD7CCF">
        <w:t xml:space="preserve">problems with reading numeral signs </w:t>
      </w:r>
      <w:r w:rsidRPr="00E24F87">
        <w:rPr>
          <w:noProof/>
        </w:rPr>
        <w:t>(</w:t>
      </w:r>
      <w:r w:rsidRPr="00DD7CCF">
        <w:t xml:space="preserve">e.g. lacunae, unclear and ambiguous readings) can be marked up in the same way as other reading difficulties </w:t>
      </w:r>
      <w:r w:rsidRPr="00E24F87">
        <w:rPr>
          <w:noProof/>
        </w:rPr>
        <w:t>(</w:t>
      </w:r>
      <w:r w:rsidR="003C3D87" w:rsidRPr="00DD7CCF">
        <w:t>§</w:t>
      </w:r>
      <w:r w:rsidR="0082156E" w:rsidRPr="00DD7CCF">
        <w:fldChar w:fldCharType="begin"/>
      </w:r>
      <w:r w:rsidR="0082156E" w:rsidRPr="00DD7CCF">
        <w:instrText xml:space="preserve"> REF _Ref43988752 \w \h </w:instrText>
      </w:r>
      <w:r w:rsidR="00DD7CCF">
        <w:instrText xml:space="preserve"> \* MERGEFORMAT </w:instrText>
      </w:r>
      <w:r w:rsidR="0082156E" w:rsidRPr="00DD7CCF">
        <w:fldChar w:fldCharType="separate"/>
      </w:r>
      <w:r w:rsidR="00E90D07">
        <w:t>5</w:t>
      </w:r>
      <w:r w:rsidR="0082156E" w:rsidRPr="00DD7CCF">
        <w:fldChar w:fldCharType="end"/>
      </w:r>
      <w:r w:rsidRPr="00DD7CCF">
        <w:t>)</w:t>
      </w:r>
    </w:p>
    <w:p w14:paraId="04C9EC8C" w14:textId="77777777" w:rsidR="00C02B8C" w:rsidRPr="00DD7CCF" w:rsidRDefault="004D2E67" w:rsidP="00E2714A">
      <w:pPr>
        <w:pStyle w:val="Lista"/>
      </w:pPr>
      <w:r w:rsidRPr="00DD7CCF">
        <w:t xml:space="preserve">if a numeral sign is </w:t>
      </w:r>
      <w:r w:rsidRPr="005D2B22">
        <w:rPr>
          <w:b/>
          <w:bCs/>
        </w:rPr>
        <w:t>unclear or ambiguous</w:t>
      </w:r>
      <w:r w:rsidRPr="00DD7CCF">
        <w:t xml:space="preserve">, the applicable </w:t>
      </w:r>
      <w:r w:rsidRPr="005D2B22">
        <w:rPr>
          <w:b/>
          <w:bCs/>
        </w:rPr>
        <w:t>tags</w:t>
      </w:r>
      <w:r w:rsidRPr="00DD7CCF">
        <w:t xml:space="preserve"> go </w:t>
      </w:r>
      <w:r w:rsidRPr="005D2B22">
        <w:rPr>
          <w:b/>
          <w:bCs/>
        </w:rPr>
        <w:t>outside</w:t>
      </w:r>
      <w:r w:rsidRPr="00DD7CCF">
        <w:t xml:space="preserve"> any </w:t>
      </w:r>
      <w:r w:rsidRPr="00DD7CCF">
        <w:rPr>
          <w:rStyle w:val="Code"/>
        </w:rPr>
        <w:t>&lt;g&gt;</w:t>
      </w:r>
      <w:r w:rsidRPr="00DD7CCF">
        <w:t xml:space="preserve"> elements applied to numeral characters, but they go </w:t>
      </w:r>
      <w:r w:rsidRPr="005D2B22">
        <w:rPr>
          <w:b/>
          <w:bCs/>
        </w:rPr>
        <w:t>inside</w:t>
      </w:r>
      <w:r w:rsidRPr="00DD7CCF">
        <w:t xml:space="preserve"> the </w:t>
      </w:r>
      <w:r w:rsidRPr="00DD7CCF">
        <w:rPr>
          <w:rStyle w:val="Code"/>
        </w:rPr>
        <w:t>&lt;num&gt;</w:t>
      </w:r>
      <w:r w:rsidRPr="00DD7CCF">
        <w:t xml:space="preserve"> element that wraps numbers as a whole</w:t>
      </w:r>
    </w:p>
    <w:p w14:paraId="518470A1" w14:textId="77777777" w:rsidR="00C02B8C" w:rsidRPr="00DD7CCF" w:rsidRDefault="004D2E67" w:rsidP="00E2714A">
      <w:pPr>
        <w:pStyle w:val="Lista"/>
      </w:pPr>
      <w:r w:rsidRPr="00DD7CCF">
        <w:lastRenderedPageBreak/>
        <w:t xml:space="preserve">numbers whose reading is problematic will usually not have a definite value that you can encode in the </w:t>
      </w:r>
      <w:r w:rsidRPr="00DD7CCF">
        <w:rPr>
          <w:rStyle w:val="Code"/>
        </w:rPr>
        <w:t>&lt;num&gt;</w:t>
      </w:r>
      <w:r w:rsidRPr="00DD7CCF">
        <w:t xml:space="preserve"> element; to deal with this problem, choose one of the following methods</w:t>
      </w:r>
      <w:r w:rsidRPr="00F47381">
        <w:rPr>
          <w:rStyle w:val="Lbjegyzet-hivatkozs"/>
        </w:rPr>
        <w:footnoteReference w:id="37"/>
      </w:r>
    </w:p>
    <w:p w14:paraId="60E1AC0D" w14:textId="77777777" w:rsidR="00C02B8C" w:rsidRPr="00DD7CCF" w:rsidRDefault="004D2E67" w:rsidP="00E2714A">
      <w:pPr>
        <w:pStyle w:val="Lista2"/>
      </w:pPr>
      <w:r w:rsidRPr="00CD25A4">
        <w:rPr>
          <w:b/>
          <w:bCs/>
        </w:rPr>
        <w:t>1</w:t>
      </w:r>
      <w:r w:rsidRPr="00DD7CCF">
        <w:t xml:space="preserve">. if you can establish a </w:t>
      </w:r>
      <w:r w:rsidRPr="00CD25A4">
        <w:rPr>
          <w:b/>
          <w:bCs/>
        </w:rPr>
        <w:t xml:space="preserve">range </w:t>
      </w:r>
      <w:r w:rsidRPr="00DD7CCF">
        <w:t xml:space="preserve">that covers the </w:t>
      </w:r>
      <w:r w:rsidRPr="00CD25A4">
        <w:rPr>
          <w:b/>
          <w:bCs/>
        </w:rPr>
        <w:t>possible values</w:t>
      </w:r>
      <w:r w:rsidRPr="00DD7CCF">
        <w:t xml:space="preserve"> of a problematic numeral:</w:t>
      </w:r>
    </w:p>
    <w:p w14:paraId="4C924736" w14:textId="77777777" w:rsidR="00C02B8C" w:rsidRPr="00DD7CCF" w:rsidRDefault="004D2E67" w:rsidP="00E2714A">
      <w:pPr>
        <w:pStyle w:val="Lista3"/>
      </w:pPr>
      <w:r w:rsidRPr="00DD7CCF">
        <w:t xml:space="preserve">instead of the attribute </w:t>
      </w:r>
      <w:r w:rsidR="008525C6" w:rsidRPr="008525C6">
        <w:rPr>
          <w:rStyle w:val="Codeattribute"/>
        </w:rPr>
        <w:t>@value</w:t>
      </w:r>
      <w:r w:rsidR="008525C6" w:rsidRPr="008525C6">
        <w:t>,</w:t>
      </w:r>
      <w:r w:rsidRPr="00DD7CCF">
        <w:t xml:space="preserve"> use </w:t>
      </w:r>
      <w:r w:rsidR="008525C6" w:rsidRPr="008525C6">
        <w:rPr>
          <w:rStyle w:val="Codeattribute"/>
        </w:rPr>
        <w:t>@atLeast</w:t>
      </w:r>
      <w:r w:rsidR="008525C6" w:rsidRPr="008525C6">
        <w:t xml:space="preserve"> </w:t>
      </w:r>
      <w:r w:rsidRPr="00DD7CCF">
        <w:t xml:space="preserve">and </w:t>
      </w:r>
      <w:r w:rsidR="008525C6" w:rsidRPr="008525C6">
        <w:rPr>
          <w:rStyle w:val="Codeattribute"/>
        </w:rPr>
        <w:t>@atMost</w:t>
      </w:r>
      <w:r w:rsidR="008525C6" w:rsidRPr="008525C6">
        <w:t xml:space="preserve"> </w:t>
      </w:r>
      <w:r w:rsidRPr="00DD7CCF">
        <w:t xml:space="preserve">in the </w:t>
      </w:r>
      <w:r w:rsidRPr="00DD7CCF">
        <w:rPr>
          <w:rStyle w:val="Code"/>
        </w:rPr>
        <w:t>&lt;num&gt;</w:t>
      </w:r>
      <w:r w:rsidRPr="00DD7CCF">
        <w:t xml:space="preserve"> element to record the lowest and highest possible value of the number as a whole</w:t>
      </w:r>
    </w:p>
    <w:p w14:paraId="22C2D050" w14:textId="77777777" w:rsidR="00C02B8C" w:rsidRPr="00DD7CCF" w:rsidRDefault="004D2E67" w:rsidP="004E103D">
      <w:pPr>
        <w:pStyle w:val="Lista4"/>
      </w:pPr>
      <w:r w:rsidRPr="00DD7CCF">
        <w:t xml:space="preserve">e.g. for three digits in place value notation, where the first two digits are 1 and 0, and the last digit is illegible: </w:t>
      </w:r>
      <w:r w:rsidRPr="00DD7CCF">
        <w:rPr>
          <w:rStyle w:val="Code"/>
        </w:rPr>
        <w:t xml:space="preserve">&lt;num </w:t>
      </w:r>
      <w:r w:rsidRPr="00DD7CCF">
        <w:rPr>
          <w:rStyle w:val="Codeattribute"/>
        </w:rPr>
        <w:t>atLeast</w:t>
      </w:r>
      <w:r w:rsidRPr="00DD7CCF">
        <w:rPr>
          <w:rStyle w:val="Code"/>
        </w:rPr>
        <w:t>=</w:t>
      </w:r>
      <w:r w:rsidRPr="0046000E">
        <w:rPr>
          <w:rStyle w:val="Codevalue"/>
        </w:rPr>
        <w:t>"101"</w:t>
      </w:r>
      <w:r w:rsidRPr="00DD7CCF">
        <w:rPr>
          <w:rStyle w:val="Code"/>
        </w:rPr>
        <w:t xml:space="preserve"> </w:t>
      </w:r>
      <w:r w:rsidRPr="00DD7CCF">
        <w:rPr>
          <w:rStyle w:val="Codeattribute"/>
        </w:rPr>
        <w:t>atMost</w:t>
      </w:r>
      <w:r w:rsidRPr="00DD7CCF">
        <w:rPr>
          <w:rStyle w:val="Code"/>
        </w:rPr>
        <w:t>=</w:t>
      </w:r>
      <w:r w:rsidRPr="0046000E">
        <w:rPr>
          <w:rStyle w:val="Codevalue"/>
        </w:rPr>
        <w:t>"109"</w:t>
      </w:r>
      <w:r w:rsidRPr="00DD7CCF">
        <w:rPr>
          <w:rStyle w:val="Code"/>
        </w:rPr>
        <w:t>&gt;</w:t>
      </w:r>
      <w:r w:rsidRPr="00DD7CCF">
        <w:rPr>
          <w:rStyle w:val="Codetext"/>
        </w:rPr>
        <w:t>10</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/&gt;&lt;/num&gt;</w:t>
      </w:r>
    </w:p>
    <w:p w14:paraId="26BE63E8" w14:textId="77777777" w:rsidR="00C02B8C" w:rsidRPr="00DD7CCF" w:rsidRDefault="004D2E67" w:rsidP="00E2714A">
      <w:pPr>
        <w:pStyle w:val="Lista3"/>
      </w:pPr>
      <w:r w:rsidRPr="00DD7CCF">
        <w:t>because of its relative simplicity, this method is also recommended for situations where only some figures in a relatively limited range are possible</w:t>
      </w:r>
    </w:p>
    <w:p w14:paraId="710B82C3" w14:textId="77777777" w:rsidR="00C02B8C" w:rsidRPr="00DD7CCF" w:rsidRDefault="004D2E67" w:rsidP="004E103D">
      <w:pPr>
        <w:pStyle w:val="Lista4"/>
      </w:pPr>
      <w:r w:rsidRPr="00DD7CCF">
        <w:t xml:space="preserve">e.g. for an unclear numeral sign that may be 80 or 90 with equal likelihood: </w:t>
      </w:r>
      <w:r w:rsidRPr="00DD7CCF">
        <w:rPr>
          <w:rStyle w:val="Code"/>
        </w:rPr>
        <w:t xml:space="preserve">&lt;num </w:t>
      </w:r>
      <w:r w:rsidRPr="00DD7CCF">
        <w:rPr>
          <w:rStyle w:val="Codeattribute"/>
        </w:rPr>
        <w:t>atLeast</w:t>
      </w:r>
      <w:r w:rsidRPr="00DD7CCF">
        <w:rPr>
          <w:rStyle w:val="Code"/>
        </w:rPr>
        <w:t>=</w:t>
      </w:r>
      <w:r w:rsidRPr="0046000E">
        <w:rPr>
          <w:rStyle w:val="Codevalue"/>
        </w:rPr>
        <w:t>"80"</w:t>
      </w:r>
      <w:r w:rsidRPr="00DD7CCF">
        <w:rPr>
          <w:rStyle w:val="Code"/>
        </w:rPr>
        <w:t xml:space="preserve"> </w:t>
      </w:r>
      <w:r w:rsidRPr="00DD7CCF">
        <w:rPr>
          <w:rStyle w:val="Codeattribute"/>
        </w:rPr>
        <w:t>atMost</w:t>
      </w:r>
      <w:r w:rsidRPr="00DD7CCF">
        <w:rPr>
          <w:rStyle w:val="Code"/>
        </w:rPr>
        <w:t>=</w:t>
      </w:r>
      <w:r w:rsidRPr="0046000E">
        <w:rPr>
          <w:rStyle w:val="Codevalue"/>
        </w:rPr>
        <w:t>"90"</w:t>
      </w:r>
      <w:r w:rsidRPr="00DD7CCF">
        <w:rPr>
          <w:rStyle w:val="Code"/>
        </w:rPr>
        <w:t xml:space="preserve">&gt;&lt;choice&gt;&lt;unclear&gt;&lt;g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80</w:t>
      </w:r>
      <w:r w:rsidRPr="00DD7CCF">
        <w:rPr>
          <w:rStyle w:val="Code"/>
        </w:rPr>
        <w:t xml:space="preserve">&lt;/g&gt;&lt;/unclear&gt;&lt;unclear&gt;&lt;g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90</w:t>
      </w:r>
      <w:r w:rsidRPr="00DD7CCF">
        <w:rPr>
          <w:rStyle w:val="Code"/>
        </w:rPr>
        <w:t>&lt;/g&gt;&lt;/unclear&gt;&lt;/choice&gt;&lt;/num&gt;</w:t>
      </w:r>
    </w:p>
    <w:p w14:paraId="61A4579E" w14:textId="77777777" w:rsidR="00C02B8C" w:rsidRPr="00DD7CCF" w:rsidRDefault="004D2E67" w:rsidP="00E2714A">
      <w:pPr>
        <w:pStyle w:val="Lista2"/>
      </w:pPr>
      <w:r w:rsidRPr="00CD25A4">
        <w:rPr>
          <w:b/>
          <w:bCs/>
        </w:rPr>
        <w:t>2</w:t>
      </w:r>
      <w:r w:rsidRPr="00DD7CCF">
        <w:t xml:space="preserve">. if you can establish a </w:t>
      </w:r>
      <w:r w:rsidRPr="00CD25A4">
        <w:rPr>
          <w:b/>
          <w:bCs/>
        </w:rPr>
        <w:t>single tentative value</w:t>
      </w:r>
      <w:r w:rsidRPr="00DD7CCF">
        <w:t xml:space="preserve"> for a problematic numeral:</w:t>
      </w:r>
    </w:p>
    <w:p w14:paraId="78C22E13" w14:textId="77777777" w:rsidR="00C02B8C" w:rsidRPr="00DD7CCF" w:rsidRDefault="004D2E67" w:rsidP="00E2714A">
      <w:pPr>
        <w:pStyle w:val="Lista3"/>
      </w:pPr>
      <w:r w:rsidRPr="00DD7CCF">
        <w:t xml:space="preserve">encode this in the attribute </w:t>
      </w:r>
      <w:r w:rsidR="008525C6" w:rsidRPr="008525C6">
        <w:rPr>
          <w:rStyle w:val="Codeattribute"/>
        </w:rPr>
        <w:t>@value</w:t>
      </w:r>
      <w:r w:rsidR="008525C6" w:rsidRPr="008525C6">
        <w:t xml:space="preserve"> </w:t>
      </w:r>
      <w:r w:rsidRPr="00DD7CCF">
        <w:t xml:space="preserve">and add the attribute </w:t>
      </w:r>
      <w:r w:rsidR="008525C6" w:rsidRPr="008525C6">
        <w:rPr>
          <w:rStyle w:val="Codeattribute"/>
        </w:rPr>
        <w:t>@cert</w:t>
      </w:r>
      <w:r w:rsidR="008525C6" w:rsidRPr="008525C6">
        <w:t xml:space="preserve"> </w:t>
      </w:r>
      <w:r w:rsidRPr="00DD7CCF">
        <w:t xml:space="preserve">with the value </w:t>
      </w:r>
      <w:r w:rsidR="00303844" w:rsidRPr="00303844">
        <w:rPr>
          <w:rStyle w:val="Codevalue"/>
        </w:rPr>
        <w:t>"low"</w:t>
      </w:r>
      <w:r w:rsidRPr="00DD7CCF">
        <w:t xml:space="preserve"> to flag the value as tentative</w:t>
      </w:r>
    </w:p>
    <w:p w14:paraId="4C6E7B66" w14:textId="77777777" w:rsidR="00C02B8C" w:rsidRPr="00DD7CCF" w:rsidRDefault="004D2E67" w:rsidP="00E2714A">
      <w:pPr>
        <w:pStyle w:val="Lista3"/>
      </w:pPr>
      <w:r w:rsidRPr="00DD7CCF">
        <w:t xml:space="preserve">e.g. for three digits in place value notation, where the first two digits are 2 and 4, and the last digit seems to be 6: </w:t>
      </w:r>
      <w:r w:rsidRPr="00DD7CCF">
        <w:rPr>
          <w:rStyle w:val="Code"/>
        </w:rPr>
        <w:t xml:space="preserve">&lt;num </w:t>
      </w:r>
      <w:r w:rsidRPr="00DD7CCF">
        <w:rPr>
          <w:rStyle w:val="Codeattribute"/>
        </w:rPr>
        <w:t>value</w:t>
      </w:r>
      <w:r w:rsidRPr="00DD7CCF">
        <w:rPr>
          <w:rStyle w:val="Code"/>
        </w:rPr>
        <w:t>=</w:t>
      </w:r>
      <w:r w:rsidRPr="0046000E">
        <w:rPr>
          <w:rStyle w:val="Codevalue"/>
        </w:rPr>
        <w:t>"246"</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24</w:t>
      </w:r>
      <w:r w:rsidRPr="00DD7CCF">
        <w:rPr>
          <w:rStyle w:val="Code"/>
        </w:rPr>
        <w:t>&lt;unclear&gt;</w:t>
      </w:r>
      <w:r w:rsidRPr="00DD7CCF">
        <w:rPr>
          <w:rStyle w:val="Codetext"/>
        </w:rPr>
        <w:t>6</w:t>
      </w:r>
      <w:r w:rsidRPr="00DD7CCF">
        <w:rPr>
          <w:rStyle w:val="Code"/>
        </w:rPr>
        <w:t>&lt;/unclear&gt;&lt;/num&gt;</w:t>
      </w:r>
    </w:p>
    <w:p w14:paraId="4580D27E" w14:textId="77777777" w:rsidR="00C02B8C" w:rsidRPr="00DD7CCF" w:rsidRDefault="004D2E67" w:rsidP="00E2714A">
      <w:pPr>
        <w:pStyle w:val="Lista2"/>
      </w:pPr>
      <w:r w:rsidRPr="00CD25A4">
        <w:rPr>
          <w:b/>
          <w:bCs/>
        </w:rPr>
        <w:t>3</w:t>
      </w:r>
      <w:r w:rsidRPr="00DD7CCF">
        <w:t xml:space="preserve">. the above methods may be combined to encode a </w:t>
      </w:r>
      <w:r w:rsidRPr="00CD25A4">
        <w:rPr>
          <w:b/>
          <w:bCs/>
        </w:rPr>
        <w:t>range of tentative values</w:t>
      </w:r>
    </w:p>
    <w:p w14:paraId="7A180ED3" w14:textId="77777777" w:rsidR="00C02B8C" w:rsidRPr="00DD7CCF" w:rsidRDefault="004D2E67" w:rsidP="00E2714A">
      <w:pPr>
        <w:pStyle w:val="Lista3"/>
      </w:pPr>
      <w:r w:rsidRPr="00DD7CCF">
        <w:t xml:space="preserve">e.g. for three digits in place value notation, where the first two digits are probably 1 and 0, and the last digit is illegible: </w:t>
      </w:r>
      <w:r w:rsidRPr="00DD7CCF">
        <w:rPr>
          <w:rStyle w:val="Code"/>
        </w:rPr>
        <w:t xml:space="preserve">&lt;num </w:t>
      </w:r>
      <w:r w:rsidRPr="00DD7CCF">
        <w:rPr>
          <w:rStyle w:val="Codeattribute"/>
        </w:rPr>
        <w:t>atLeast</w:t>
      </w:r>
      <w:r w:rsidRPr="00DD7CCF">
        <w:rPr>
          <w:rStyle w:val="Code"/>
        </w:rPr>
        <w:t>=</w:t>
      </w:r>
      <w:r w:rsidRPr="0046000E">
        <w:rPr>
          <w:rStyle w:val="Codevalue"/>
        </w:rPr>
        <w:t>"101"</w:t>
      </w:r>
      <w:r w:rsidRPr="00DD7CCF">
        <w:rPr>
          <w:rStyle w:val="Code"/>
        </w:rPr>
        <w:t xml:space="preserve"> </w:t>
      </w:r>
      <w:r w:rsidRPr="00DD7CCF">
        <w:rPr>
          <w:rStyle w:val="Codeattribute"/>
        </w:rPr>
        <w:t>atMost</w:t>
      </w:r>
      <w:r w:rsidRPr="00DD7CCF">
        <w:rPr>
          <w:rStyle w:val="Code"/>
        </w:rPr>
        <w:t>=</w:t>
      </w:r>
      <w:r w:rsidRPr="0046000E">
        <w:rPr>
          <w:rStyle w:val="Codevalue"/>
        </w:rPr>
        <w:t xml:space="preserve">"109" </w:t>
      </w:r>
      <w:r w:rsidRPr="00DD7CCF">
        <w:rPr>
          <w:rStyle w:val="Codeattribute"/>
        </w:rPr>
        <w:t>cert</w:t>
      </w:r>
      <w:r w:rsidRPr="00DD7CCF">
        <w:rPr>
          <w:rStyle w:val="Code"/>
        </w:rPr>
        <w:t>=</w:t>
      </w:r>
      <w:r w:rsidRPr="0046000E">
        <w:rPr>
          <w:rStyle w:val="Codevalue"/>
        </w:rPr>
        <w:t>"low"</w:t>
      </w:r>
      <w:r w:rsidRPr="00DD7CCF">
        <w:rPr>
          <w:rStyle w:val="Code"/>
        </w:rPr>
        <w:t>&gt;&lt;unclear&gt;</w:t>
      </w:r>
      <w:r w:rsidRPr="00DD7CCF">
        <w:rPr>
          <w:rStyle w:val="Codetext"/>
        </w:rPr>
        <w:t>10</w:t>
      </w:r>
      <w:r w:rsidRPr="00DD7CCF">
        <w:rPr>
          <w:rStyle w:val="Code"/>
        </w:rPr>
        <w:t xml:space="preserve">&lt;/unclear&gt;&lt;gap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/&gt;&lt;/num&gt;</w:t>
      </w:r>
    </w:p>
    <w:p w14:paraId="07FDB9CE" w14:textId="77777777" w:rsidR="00C02B8C" w:rsidRPr="00DD7CCF" w:rsidRDefault="004D2E67" w:rsidP="00E2714A">
      <w:pPr>
        <w:pStyle w:val="Lista2"/>
      </w:pPr>
      <w:r w:rsidRPr="00CD25A4">
        <w:rPr>
          <w:b/>
          <w:bCs/>
        </w:rPr>
        <w:t>4</w:t>
      </w:r>
      <w:r w:rsidRPr="00DD7CCF">
        <w:t>. if none of the above seems adequate for a partially legible numeral,</w:t>
      </w:r>
      <w:r w:rsidRPr="00F47381">
        <w:rPr>
          <w:rStyle w:val="Lbjegyzet-hivatkozs"/>
        </w:rPr>
        <w:footnoteReference w:id="38"/>
      </w:r>
      <w:r w:rsidRPr="00DD7CCF">
        <w:t xml:space="preserve"> or if a numeral is </w:t>
      </w:r>
      <w:r w:rsidRPr="00CD25A4">
        <w:rPr>
          <w:b/>
          <w:bCs/>
        </w:rPr>
        <w:t>wholly lost or illegible</w:t>
      </w:r>
      <w:r w:rsidRPr="00DD7CCF">
        <w:t xml:space="preserve"> </w:t>
      </w:r>
      <w:r w:rsidRPr="00E24F87">
        <w:rPr>
          <w:noProof/>
        </w:rPr>
        <w:t>(</w:t>
      </w:r>
      <w:r w:rsidRPr="00DD7CCF">
        <w:t>yet you are certain it was a numeral):</w:t>
      </w:r>
    </w:p>
    <w:p w14:paraId="2BCDBEC5" w14:textId="77777777" w:rsidR="00C02B8C" w:rsidRPr="00DD7CCF" w:rsidRDefault="004D2E67" w:rsidP="00E2714A">
      <w:pPr>
        <w:pStyle w:val="Lista3"/>
      </w:pPr>
      <w:r w:rsidRPr="00DD7CCF">
        <w:t xml:space="preserve">use the </w:t>
      </w:r>
      <w:r w:rsidRPr="00DD7CCF">
        <w:rPr>
          <w:rStyle w:val="Code"/>
        </w:rPr>
        <w:t>&lt;num&gt;</w:t>
      </w:r>
      <w:r w:rsidRPr="00DD7CCF">
        <w:t xml:space="preserve"> element without </w:t>
      </w:r>
      <w:r w:rsidR="008525C6" w:rsidRPr="008525C6">
        <w:rPr>
          <w:rStyle w:val="Codeattribute"/>
        </w:rPr>
        <w:t>@value</w:t>
      </w:r>
      <w:r w:rsidR="008525C6" w:rsidRPr="008525C6">
        <w:t xml:space="preserve"> </w:t>
      </w:r>
      <w:r w:rsidRPr="00DD7CCF">
        <w:t>around the partial reading or the lacuna</w:t>
      </w:r>
    </w:p>
    <w:p w14:paraId="0F1C687B" w14:textId="77777777" w:rsidR="00C02B8C" w:rsidRPr="00DD7CCF" w:rsidRDefault="004D2E67" w:rsidP="00E2714A">
      <w:pPr>
        <w:pStyle w:val="Lista3"/>
      </w:pPr>
      <w:r w:rsidRPr="00DD7CCF">
        <w:t xml:space="preserve">e.g. for one lost/illegible numeral character: </w:t>
      </w:r>
      <w:r w:rsidRPr="00DD7CCF">
        <w:rPr>
          <w:rStyle w:val="Code"/>
        </w:rPr>
        <w:t xml:space="preserve">&lt;num&gt;&lt;gap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/&gt;&lt;/num&gt;</w:t>
      </w:r>
    </w:p>
    <w:p w14:paraId="4FE0F326" w14:textId="77777777" w:rsidR="00C02B8C" w:rsidRPr="00DD7CCF" w:rsidRDefault="004D2E67" w:rsidP="00D4342A">
      <w:pPr>
        <w:pStyle w:val="Cmsor3"/>
      </w:pPr>
      <w:bookmarkStart w:id="439" w:name="_h6ric5yl5k83" w:colFirst="0" w:colLast="0"/>
      <w:bookmarkStart w:id="440" w:name="_Toc74733516"/>
      <w:bookmarkEnd w:id="439"/>
      <w:r w:rsidRPr="00DD7CCF">
        <w:t>Editorial intervention and numerals</w:t>
      </w:r>
      <w:bookmarkEnd w:id="440"/>
    </w:p>
    <w:p w14:paraId="03DCE90D" w14:textId="77777777" w:rsidR="00C02B8C" w:rsidRPr="00DD7CCF" w:rsidRDefault="004D2E67" w:rsidP="00E2714A">
      <w:pPr>
        <w:pStyle w:val="Lista"/>
      </w:pPr>
      <w:r w:rsidRPr="00DD7CCF">
        <w:t>occasionally, an editor may be able to restore a lost number, or even emend an incorrectly inscribed one, e.g. on the basis of the number being also written out in words</w:t>
      </w:r>
    </w:p>
    <w:p w14:paraId="4CE54EF2" w14:textId="77777777" w:rsidR="00C02B8C" w:rsidRPr="00DD7CCF" w:rsidRDefault="004D2E67" w:rsidP="00E2714A">
      <w:pPr>
        <w:pStyle w:val="Lista"/>
      </w:pPr>
      <w:r w:rsidRPr="00DD7CCF">
        <w:t xml:space="preserve">tags for </w:t>
      </w:r>
      <w:r w:rsidRPr="005D2B22">
        <w:rPr>
          <w:b/>
          <w:bCs/>
        </w:rPr>
        <w:t>editorial restoration</w:t>
      </w:r>
      <w:r w:rsidRPr="00DD7CCF">
        <w:t xml:space="preserve"> may be used inside or outside the </w:t>
      </w:r>
      <w:r w:rsidRPr="00DD7CCF">
        <w:rPr>
          <w:rStyle w:val="Code"/>
        </w:rPr>
        <w:t>&lt;num&gt;</w:t>
      </w:r>
      <w:r w:rsidRPr="00DD7CCF">
        <w:t xml:space="preserve"> element depending on the scope of the restoration, but they must never be inside any </w:t>
      </w:r>
      <w:r w:rsidRPr="00DD7CCF">
        <w:rPr>
          <w:rStyle w:val="Code"/>
        </w:rPr>
        <w:t>&lt;g&gt;</w:t>
      </w:r>
      <w:r w:rsidRPr="00DD7CCF">
        <w:t xml:space="preserve"> elements applied to numeral signs</w:t>
      </w:r>
    </w:p>
    <w:p w14:paraId="14126EBC" w14:textId="77777777" w:rsidR="00C02B8C" w:rsidRPr="00DD7CCF" w:rsidRDefault="004D2E67" w:rsidP="00E2714A">
      <w:pPr>
        <w:pStyle w:val="Lista2"/>
      </w:pPr>
      <w:r w:rsidRPr="00DD7CCF">
        <w:t>a longer stretch of restored text may freely include both text and a numeral</w:t>
      </w:r>
    </w:p>
    <w:p w14:paraId="222EED74" w14:textId="77777777" w:rsidR="00C02B8C" w:rsidRPr="00DD7CCF" w:rsidRDefault="004D2E67" w:rsidP="00E2714A">
      <w:pPr>
        <w:pStyle w:val="Lista2"/>
      </w:pPr>
      <w:r w:rsidRPr="00DD7CCF">
        <w:t xml:space="preserve">the </w:t>
      </w:r>
      <w:r w:rsidR="008525C6" w:rsidRPr="008525C6">
        <w:rPr>
          <w:rStyle w:val="Codeattribute"/>
        </w:rPr>
        <w:t>@value</w:t>
      </w:r>
      <w:r w:rsidR="008525C6" w:rsidRPr="008525C6">
        <w:t xml:space="preserve"> </w:t>
      </w:r>
      <w:r w:rsidRPr="00DD7CCF">
        <w:t xml:space="preserve">attribute of the </w:t>
      </w:r>
      <w:r w:rsidRPr="00DD7CCF">
        <w:rPr>
          <w:rStyle w:val="Code"/>
        </w:rPr>
        <w:t>&lt;num&gt;</w:t>
      </w:r>
      <w:r w:rsidRPr="00DD7CCF">
        <w:t xml:space="preserve"> element should reflect only the restored value</w:t>
      </w:r>
    </w:p>
    <w:p w14:paraId="7D5835BB" w14:textId="77777777" w:rsidR="00C02B8C" w:rsidRPr="00DD7CCF" w:rsidRDefault="004D2E67" w:rsidP="00E2714A">
      <w:pPr>
        <w:pStyle w:val="Lista"/>
      </w:pPr>
      <w:r w:rsidRPr="00DD7CCF">
        <w:t xml:space="preserve">tags for editorial </w:t>
      </w:r>
      <w:r w:rsidRPr="005D2B22">
        <w:rPr>
          <w:b/>
          <w:bCs/>
        </w:rPr>
        <w:t>correction</w:t>
      </w:r>
      <w:r w:rsidRPr="00DD7CCF">
        <w:t xml:space="preserve"> must be </w:t>
      </w:r>
      <w:r w:rsidRPr="005D2B22">
        <w:rPr>
          <w:b/>
          <w:bCs/>
        </w:rPr>
        <w:t>outside</w:t>
      </w:r>
      <w:r w:rsidRPr="00DD7CCF">
        <w:t xml:space="preserve"> the </w:t>
      </w:r>
      <w:r w:rsidRPr="00DD7CCF">
        <w:rPr>
          <w:rStyle w:val="Code"/>
        </w:rPr>
        <w:t>&lt;num&gt;</w:t>
      </w:r>
      <w:r w:rsidRPr="00DD7CCF">
        <w:t xml:space="preserve"> elements, which must separately encode both the pre- and post-correction number</w:t>
      </w:r>
    </w:p>
    <w:p w14:paraId="3C1248C9" w14:textId="77777777" w:rsidR="00C02B8C" w:rsidRPr="00BB504D" w:rsidRDefault="004D2E67" w:rsidP="00E2714A">
      <w:pPr>
        <w:pStyle w:val="Lista2"/>
        <w:rPr>
          <w:rStyle w:val="Code"/>
          <w:rFonts w:ascii="Gentium Plus" w:hAnsi="Gentium Plus" w:cs="Arial Unicode MS"/>
          <w:noProof w:val="0"/>
          <w:color w:val="auto"/>
          <w:shd w:val="clear" w:color="auto" w:fill="auto"/>
        </w:rPr>
      </w:pPr>
      <w:r w:rsidRPr="00DD7CCF">
        <w:t xml:space="preserve">e.g. </w:t>
      </w:r>
      <w:r w:rsidRPr="00DD7CCF">
        <w:rPr>
          <w:rStyle w:val="Code"/>
        </w:rPr>
        <w:t xml:space="preserve">&lt;choice&gt;&lt;sic&gt;&lt;num </w:t>
      </w:r>
      <w:r w:rsidRPr="00DD7CCF">
        <w:rPr>
          <w:rStyle w:val="Codeattribute"/>
        </w:rPr>
        <w:t>value</w:t>
      </w:r>
      <w:r w:rsidRPr="00DD7CCF">
        <w:rPr>
          <w:rStyle w:val="Code"/>
        </w:rPr>
        <w:t>=</w:t>
      </w:r>
      <w:r w:rsidRPr="0046000E">
        <w:rPr>
          <w:rStyle w:val="Codevalue"/>
        </w:rPr>
        <w:t>"6"</w:t>
      </w:r>
      <w:r w:rsidRPr="00DD7CCF">
        <w:rPr>
          <w:rStyle w:val="Code"/>
        </w:rPr>
        <w:t>&gt;</w:t>
      </w:r>
      <w:r w:rsidRPr="00DD7CCF">
        <w:rPr>
          <w:rStyle w:val="Codetext"/>
        </w:rPr>
        <w:t>6</w:t>
      </w:r>
      <w:r w:rsidRPr="00DD7CCF">
        <w:rPr>
          <w:rStyle w:val="Code"/>
        </w:rPr>
        <w:t xml:space="preserve">&lt;/num&gt;&lt;/sic&gt;&lt;corr&gt;&lt;num </w:t>
      </w:r>
      <w:r w:rsidRPr="00DD7CCF">
        <w:rPr>
          <w:rStyle w:val="Codeattribute"/>
        </w:rPr>
        <w:t>value</w:t>
      </w:r>
      <w:r w:rsidRPr="00DD7CCF">
        <w:rPr>
          <w:rStyle w:val="Code"/>
        </w:rPr>
        <w:t>=</w:t>
      </w:r>
      <w:r w:rsidRPr="0046000E">
        <w:rPr>
          <w:rStyle w:val="Codevalue"/>
        </w:rPr>
        <w:t>"7"</w:t>
      </w:r>
      <w:r w:rsidRPr="00DD7CCF">
        <w:rPr>
          <w:rStyle w:val="Code"/>
        </w:rPr>
        <w:t>&gt;</w:t>
      </w:r>
      <w:r w:rsidRPr="00DD7CCF">
        <w:rPr>
          <w:rStyle w:val="Codetext"/>
        </w:rPr>
        <w:t>7</w:t>
      </w:r>
      <w:r w:rsidRPr="00DD7CCF">
        <w:rPr>
          <w:rStyle w:val="Code"/>
        </w:rPr>
        <w:t>&lt;/num&gt;&lt;/corr&gt;&lt;/choice&gt;</w:t>
      </w:r>
    </w:p>
    <w:p w14:paraId="7A21D948" w14:textId="77777777" w:rsidR="00BB504D" w:rsidRDefault="00BB504D" w:rsidP="00BB504D">
      <w:pPr>
        <w:pStyle w:val="Lista2"/>
      </w:pPr>
      <w:r>
        <w:t>as a corollary of this, the entire number must be included in the correction markup even when editorial correction affects only one digit of a multi-digit numeral (regardless of whether the digits are in place value notation or not)</w:t>
      </w:r>
    </w:p>
    <w:p w14:paraId="26154B7B" w14:textId="610F6EA1" w:rsidR="00BB504D" w:rsidRPr="00DD7CCF" w:rsidRDefault="00BB504D" w:rsidP="00BB504D">
      <w:pPr>
        <w:pStyle w:val="Lista3"/>
      </w:pPr>
      <w:r>
        <w:t xml:space="preserve">e.g. </w:t>
      </w:r>
      <w:r w:rsidRPr="00DD7CCF">
        <w:rPr>
          <w:rStyle w:val="Code"/>
        </w:rPr>
        <w:t xml:space="preserve">&lt;choice&gt;&lt;sic&gt;&lt;num </w:t>
      </w:r>
      <w:r w:rsidRPr="00DD7CCF">
        <w:rPr>
          <w:rStyle w:val="Codeattribute"/>
        </w:rPr>
        <w:t>value</w:t>
      </w:r>
      <w:r w:rsidRPr="00DD7CCF">
        <w:rPr>
          <w:rStyle w:val="Code"/>
        </w:rPr>
        <w:t>=</w:t>
      </w:r>
      <w:r w:rsidRPr="0046000E">
        <w:rPr>
          <w:rStyle w:val="Codevalue"/>
        </w:rPr>
        <w:t>"</w:t>
      </w:r>
      <w:r>
        <w:rPr>
          <w:rStyle w:val="Codevalue"/>
        </w:rPr>
        <w:t>18</w:t>
      </w:r>
      <w:r w:rsidRPr="0046000E">
        <w:rPr>
          <w:rStyle w:val="Codevalue"/>
        </w:rPr>
        <w:t>"</w:t>
      </w:r>
      <w:r w:rsidRPr="00DD7CCF">
        <w:rPr>
          <w:rStyle w:val="Code"/>
        </w:rPr>
        <w:t>&gt;</w:t>
      </w:r>
      <w:r>
        <w:rPr>
          <w:rStyle w:val="Codetext"/>
        </w:rPr>
        <w:t>18</w:t>
      </w:r>
      <w:r w:rsidRPr="00DD7CCF">
        <w:rPr>
          <w:rStyle w:val="Code"/>
        </w:rPr>
        <w:t xml:space="preserve">&lt;/num&gt;&lt;/sic&gt;&lt;corr&gt;&lt;num </w:t>
      </w:r>
      <w:r w:rsidRPr="00DD7CCF">
        <w:rPr>
          <w:rStyle w:val="Codeattribute"/>
        </w:rPr>
        <w:t>value</w:t>
      </w:r>
      <w:r w:rsidRPr="00DD7CCF">
        <w:rPr>
          <w:rStyle w:val="Code"/>
        </w:rPr>
        <w:t>=</w:t>
      </w:r>
      <w:r w:rsidRPr="0046000E">
        <w:rPr>
          <w:rStyle w:val="Codevalue"/>
        </w:rPr>
        <w:t>"</w:t>
      </w:r>
      <w:r>
        <w:rPr>
          <w:rStyle w:val="Codevalue"/>
        </w:rPr>
        <w:t>28</w:t>
      </w:r>
      <w:r w:rsidRPr="0046000E">
        <w:rPr>
          <w:rStyle w:val="Codevalue"/>
        </w:rPr>
        <w:t>"</w:t>
      </w:r>
      <w:r w:rsidRPr="00DD7CCF">
        <w:rPr>
          <w:rStyle w:val="Code"/>
        </w:rPr>
        <w:t>&gt;</w:t>
      </w:r>
      <w:r>
        <w:rPr>
          <w:rStyle w:val="Codetext"/>
        </w:rPr>
        <w:t>28</w:t>
      </w:r>
      <w:r w:rsidRPr="00DD7CCF">
        <w:rPr>
          <w:rStyle w:val="Code"/>
        </w:rPr>
        <w:t>&lt;/num&gt;&lt;/corr&gt;&lt;/choice&gt;</w:t>
      </w:r>
    </w:p>
    <w:p w14:paraId="247F189E" w14:textId="77777777" w:rsidR="00C02B8C" w:rsidRPr="00DD7CCF" w:rsidRDefault="004D2E67" w:rsidP="00D4342A">
      <w:pPr>
        <w:pStyle w:val="Cmsor3"/>
      </w:pPr>
      <w:bookmarkStart w:id="441" w:name="_givjq86nqgzx" w:colFirst="0" w:colLast="0"/>
      <w:bookmarkStart w:id="442" w:name="_Ref72139759"/>
      <w:bookmarkStart w:id="443" w:name="_Toc74733517"/>
      <w:bookmarkEnd w:id="441"/>
      <w:r w:rsidRPr="00DD7CCF">
        <w:lastRenderedPageBreak/>
        <w:t>Numbers expressed in words</w:t>
      </w:r>
      <w:bookmarkEnd w:id="442"/>
      <w:bookmarkEnd w:id="443"/>
    </w:p>
    <w:p w14:paraId="5005B42A" w14:textId="77777777" w:rsidR="00DD0596" w:rsidRDefault="00DD0596" w:rsidP="00DD0596">
      <w:pPr>
        <w:pStyle w:val="Lista"/>
      </w:pPr>
      <w:r>
        <w:t xml:space="preserve">the TEI element </w:t>
      </w:r>
      <w:r w:rsidRPr="00DD0596">
        <w:rPr>
          <w:rStyle w:val="Code"/>
        </w:rPr>
        <w:t>&lt;num&gt;</w:t>
      </w:r>
      <w:r>
        <w:t xml:space="preserve"> may be used to tag anything that has a numerical meaning, and in our practice this element may be optionally used to wrap words expressing numbers, including both numbers spelled out in words (such as </w:t>
      </w:r>
      <w:r w:rsidRPr="00DD0596">
        <w:rPr>
          <w:rStyle w:val="Foreign"/>
        </w:rPr>
        <w:t>ekaḥ</w:t>
      </w:r>
      <w:r>
        <w:t xml:space="preserve"> and </w:t>
      </w:r>
      <w:r w:rsidRPr="00DD0596">
        <w:rPr>
          <w:rStyle w:val="Foreign"/>
        </w:rPr>
        <w:t>aṣṭottaraśataṁ</w:t>
      </w:r>
      <w:r>
        <w:t>), and “coded” numbers (</w:t>
      </w:r>
      <w:proofErr w:type="spellStart"/>
      <w:r w:rsidRPr="00DD0596">
        <w:rPr>
          <w:rStyle w:val="Foreign"/>
        </w:rPr>
        <w:t>bhūtasaṁkhyā</w:t>
      </w:r>
      <w:proofErr w:type="spellEnd"/>
      <w:r>
        <w:t xml:space="preserve">, </w:t>
      </w:r>
      <w:r w:rsidRPr="00DD0596">
        <w:rPr>
          <w:rStyle w:val="Foreign"/>
        </w:rPr>
        <w:t>candrasengkala</w:t>
      </w:r>
      <w:r>
        <w:t>/</w:t>
      </w:r>
      <w:proofErr w:type="spellStart"/>
      <w:r w:rsidRPr="00DD0596">
        <w:rPr>
          <w:rStyle w:val="Foreign"/>
        </w:rPr>
        <w:t>sengkalan</w:t>
      </w:r>
      <w:proofErr w:type="spellEnd"/>
      <w:r>
        <w:t>) as used for example in chronograms</w:t>
      </w:r>
    </w:p>
    <w:p w14:paraId="05DD9158" w14:textId="77777777" w:rsidR="00DD0596" w:rsidRDefault="00DD0596" w:rsidP="00DD0596">
      <w:pPr>
        <w:pStyle w:val="Lista2"/>
      </w:pPr>
      <w:r>
        <w:t xml:space="preserve">when a number is expressed in multiple words, preferably tag the entire phrase with </w:t>
      </w:r>
      <w:r w:rsidRPr="00DD0596">
        <w:rPr>
          <w:rStyle w:val="Code"/>
        </w:rPr>
        <w:t>&lt;num&gt;</w:t>
      </w:r>
      <w:r>
        <w:t xml:space="preserve"> and encode the total value as its </w:t>
      </w:r>
      <w:r w:rsidRPr="00DD0596">
        <w:rPr>
          <w:rStyle w:val="Codeattribute"/>
        </w:rPr>
        <w:t>@value</w:t>
      </w:r>
    </w:p>
    <w:p w14:paraId="201D8788" w14:textId="77777777" w:rsidR="00DD0596" w:rsidRDefault="00DD0596" w:rsidP="00DD0596">
      <w:pPr>
        <w:pStyle w:val="Lista3"/>
      </w:pPr>
      <w:r>
        <w:t xml:space="preserve">in such cases, words not in themselves expressing a number may be included within the scope of </w:t>
      </w:r>
      <w:r w:rsidRPr="00DD0596">
        <w:rPr>
          <w:rStyle w:val="Code"/>
        </w:rPr>
        <w:t>&lt;num&gt;</w:t>
      </w:r>
      <w:r>
        <w:t xml:space="preserve"> if they are intermingled with numeral words</w:t>
      </w:r>
    </w:p>
    <w:p w14:paraId="27E5267A" w14:textId="709AEBCC" w:rsidR="00DD0596" w:rsidRDefault="00DD0596" w:rsidP="00DD0596">
      <w:pPr>
        <w:pStyle w:val="Lista3"/>
      </w:pPr>
      <w:r>
        <w:t>note that numeral expressions extending across block-level elements (such as verse lines) cannot be tagged in this way without complicated encoding that we prefer to avoid</w:t>
      </w:r>
    </w:p>
    <w:p w14:paraId="114B9D8B" w14:textId="0654D06A" w:rsidR="00DD0596" w:rsidRDefault="00DD0596" w:rsidP="00DD0596">
      <w:pPr>
        <w:pStyle w:val="Lista"/>
      </w:pPr>
      <w:r>
        <w:t xml:space="preserve">adding </w:t>
      </w:r>
      <w:r w:rsidRPr="00DD0596">
        <w:rPr>
          <w:rStyle w:val="Code"/>
        </w:rPr>
        <w:t>&lt;num&gt;</w:t>
      </w:r>
      <w:r>
        <w:t xml:space="preserve"> is recommended for numbers expressed with a combination of words and numeral signs</w:t>
      </w:r>
      <w:r w:rsidR="00621999">
        <w:t>, e.g.</w:t>
      </w:r>
    </w:p>
    <w:p w14:paraId="1D01E765" w14:textId="016E5386" w:rsidR="00DD0596" w:rsidRDefault="00DD0596" w:rsidP="00DD0596">
      <w:pPr>
        <w:pStyle w:val="Lista2"/>
      </w:pPr>
      <w:r w:rsidRPr="00DD0596">
        <w:rPr>
          <w:rStyle w:val="Code"/>
        </w:rPr>
        <w:t xml:space="preserve">&lt;num </w:t>
      </w:r>
      <w:r w:rsidRPr="00DD0596">
        <w:rPr>
          <w:rStyle w:val="Codeattribute"/>
        </w:rPr>
        <w:t>value</w:t>
      </w:r>
      <w:r w:rsidRPr="00DD0596">
        <w:rPr>
          <w:rStyle w:val="Code"/>
        </w:rPr>
        <w:t>="</w:t>
      </w:r>
      <w:r w:rsidRPr="00DD0596">
        <w:rPr>
          <w:rStyle w:val="Codevalue"/>
        </w:rPr>
        <w:t>557</w:t>
      </w:r>
      <w:r w:rsidRPr="00DD0596">
        <w:rPr>
          <w:rStyle w:val="Code"/>
        </w:rPr>
        <w:t>"&gt;</w:t>
      </w:r>
      <w:r w:rsidRPr="00DD0596">
        <w:rPr>
          <w:rStyle w:val="Codetext"/>
        </w:rPr>
        <w:t xml:space="preserve">slik· </w:t>
      </w:r>
      <w:r w:rsidRPr="00DD0596">
        <w:rPr>
          <w:rStyle w:val="Code"/>
        </w:rPr>
        <w:t xml:space="preserve">&lt;g </w:t>
      </w:r>
      <w:r w:rsidRPr="00DD0596">
        <w:rPr>
          <w:rStyle w:val="Codeattribute"/>
        </w:rPr>
        <w:t>type</w:t>
      </w:r>
      <w:r w:rsidRPr="00DD0596">
        <w:rPr>
          <w:rStyle w:val="Code"/>
        </w:rPr>
        <w:t>="</w:t>
      </w:r>
      <w:r w:rsidRPr="00DD0596">
        <w:rPr>
          <w:rStyle w:val="Codevalue"/>
        </w:rPr>
        <w:t>numeral</w:t>
      </w:r>
      <w:r w:rsidRPr="00DD0596">
        <w:rPr>
          <w:rStyle w:val="Code"/>
        </w:rPr>
        <w:t>"&gt;</w:t>
      </w:r>
      <w:r w:rsidRPr="00DD0596">
        <w:rPr>
          <w:rStyle w:val="Codetext"/>
        </w:rPr>
        <w:t>I</w:t>
      </w:r>
      <w:r w:rsidRPr="00DD0596">
        <w:rPr>
          <w:rStyle w:val="Code"/>
        </w:rPr>
        <w:t xml:space="preserve">&lt;/g&gt; &lt;g </w:t>
      </w:r>
      <w:r w:rsidRPr="00DD0596">
        <w:rPr>
          <w:rStyle w:val="Codeattribute"/>
        </w:rPr>
        <w:t>type</w:t>
      </w:r>
      <w:r w:rsidRPr="00DD0596">
        <w:rPr>
          <w:rStyle w:val="Code"/>
        </w:rPr>
        <w:t>="</w:t>
      </w:r>
      <w:r w:rsidRPr="00DD0596">
        <w:rPr>
          <w:rStyle w:val="Codevalue"/>
        </w:rPr>
        <w:t>numeral</w:t>
      </w:r>
      <w:r w:rsidRPr="00DD0596">
        <w:rPr>
          <w:rStyle w:val="Code"/>
        </w:rPr>
        <w:t>"&gt;</w:t>
      </w:r>
      <w:r w:rsidRPr="00DD0596">
        <w:rPr>
          <w:rStyle w:val="Codetext"/>
        </w:rPr>
        <w:t>100</w:t>
      </w:r>
      <w:r w:rsidRPr="00DD0596">
        <w:rPr>
          <w:rStyle w:val="Code"/>
        </w:rPr>
        <w:t xml:space="preserve">&lt;/g&gt; &lt;g </w:t>
      </w:r>
      <w:r w:rsidRPr="00DD0596">
        <w:rPr>
          <w:rStyle w:val="Codeattribute"/>
        </w:rPr>
        <w:t>type</w:t>
      </w:r>
      <w:r w:rsidRPr="00DD0596">
        <w:rPr>
          <w:rStyle w:val="Code"/>
        </w:rPr>
        <w:t>="</w:t>
      </w:r>
      <w:r w:rsidRPr="00DD0596">
        <w:rPr>
          <w:rStyle w:val="Codevalue"/>
        </w:rPr>
        <w:t>numeral</w:t>
      </w:r>
      <w:r w:rsidRPr="00DD0596">
        <w:rPr>
          <w:rStyle w:val="Code"/>
        </w:rPr>
        <w:t>"&gt;</w:t>
      </w:r>
      <w:r w:rsidRPr="00DD0596">
        <w:rPr>
          <w:rStyle w:val="Codetext"/>
        </w:rPr>
        <w:t>40</w:t>
      </w:r>
      <w:r w:rsidRPr="00DD0596">
        <w:rPr>
          <w:rStyle w:val="Code"/>
        </w:rPr>
        <w:t xml:space="preserve">&lt;/g&gt; &lt;g </w:t>
      </w:r>
      <w:r w:rsidRPr="00DD0596">
        <w:rPr>
          <w:rStyle w:val="Codeattribute"/>
        </w:rPr>
        <w:t>type</w:t>
      </w:r>
      <w:r w:rsidRPr="00DD0596">
        <w:rPr>
          <w:rStyle w:val="Code"/>
        </w:rPr>
        <w:t>="</w:t>
      </w:r>
      <w:r w:rsidRPr="00DD0596">
        <w:rPr>
          <w:rStyle w:val="Codevalue"/>
        </w:rPr>
        <w:t>numeral</w:t>
      </w:r>
      <w:r w:rsidRPr="00DD0596">
        <w:rPr>
          <w:rStyle w:val="Code"/>
        </w:rPr>
        <w:t>"&gt;</w:t>
      </w:r>
      <w:r w:rsidRPr="00DD0596">
        <w:rPr>
          <w:rStyle w:val="Codetext"/>
        </w:rPr>
        <w:t>10</w:t>
      </w:r>
      <w:r w:rsidRPr="00DD0596">
        <w:rPr>
          <w:rStyle w:val="Code"/>
        </w:rPr>
        <w:t xml:space="preserve">&lt;/g&gt; &lt;g </w:t>
      </w:r>
      <w:r w:rsidRPr="00DD0596">
        <w:rPr>
          <w:rStyle w:val="Codeattribute"/>
        </w:rPr>
        <w:t>type</w:t>
      </w:r>
      <w:r w:rsidRPr="00DD0596">
        <w:rPr>
          <w:rStyle w:val="Code"/>
        </w:rPr>
        <w:t>="</w:t>
      </w:r>
      <w:r w:rsidRPr="00DD0596">
        <w:rPr>
          <w:rStyle w:val="Codevalue"/>
        </w:rPr>
        <w:t>numeral</w:t>
      </w:r>
      <w:r w:rsidRPr="00DD0596">
        <w:rPr>
          <w:rStyle w:val="Code"/>
        </w:rPr>
        <w:t>"&gt;</w:t>
      </w:r>
      <w:r w:rsidRPr="00DD0596">
        <w:rPr>
          <w:rStyle w:val="Codetext"/>
        </w:rPr>
        <w:t>7</w:t>
      </w:r>
      <w:r w:rsidRPr="00DD0596">
        <w:rPr>
          <w:rStyle w:val="Code"/>
        </w:rPr>
        <w:t>&lt;g&gt;&lt;/num&gt;</w:t>
      </w:r>
    </w:p>
    <w:p w14:paraId="558B8C71" w14:textId="074A3F07" w:rsidR="00907FC8" w:rsidRDefault="00907FC8" w:rsidP="00907FC8">
      <w:pPr>
        <w:pStyle w:val="Lista2"/>
      </w:pPr>
      <w:bookmarkStart w:id="444" w:name="_Ref43989080"/>
      <w:bookmarkStart w:id="445" w:name="_Toc74733518"/>
      <w:r w:rsidRPr="00DD0596">
        <w:rPr>
          <w:rStyle w:val="Code"/>
        </w:rPr>
        <w:t xml:space="preserve">&lt;num </w:t>
      </w:r>
      <w:r w:rsidRPr="00DD0596">
        <w:rPr>
          <w:rStyle w:val="Codeattribute"/>
        </w:rPr>
        <w:t>value</w:t>
      </w:r>
      <w:r w:rsidRPr="00DD0596">
        <w:rPr>
          <w:rStyle w:val="Code"/>
        </w:rPr>
        <w:t>="</w:t>
      </w:r>
      <w:r>
        <w:rPr>
          <w:rStyle w:val="Codevalue"/>
        </w:rPr>
        <w:t>186</w:t>
      </w:r>
      <w:r w:rsidRPr="00DD0596">
        <w:rPr>
          <w:rStyle w:val="Code"/>
        </w:rPr>
        <w:t>"&gt;</w:t>
      </w:r>
      <w:r w:rsidRPr="00907FC8">
        <w:rPr>
          <w:rStyle w:val="Codetext"/>
        </w:rPr>
        <w:t>sā rutuḥ 86</w:t>
      </w:r>
      <w:r w:rsidRPr="00DD0596">
        <w:rPr>
          <w:rStyle w:val="Code"/>
        </w:rPr>
        <w:t>&lt;/num&gt;</w:t>
      </w:r>
    </w:p>
    <w:p w14:paraId="62BA1BB7" w14:textId="77777777" w:rsidR="00C02B8C" w:rsidRPr="00DD7CCF" w:rsidRDefault="004D2E67" w:rsidP="00D4342A">
      <w:pPr>
        <w:pStyle w:val="Cmsor2"/>
      </w:pPr>
      <w:r w:rsidRPr="00DD7CCF">
        <w:t>Tagging Language in the Edition</w:t>
      </w:r>
      <w:bookmarkEnd w:id="444"/>
      <w:bookmarkEnd w:id="445"/>
    </w:p>
    <w:p w14:paraId="18C630F9" w14:textId="77777777" w:rsidR="00C02B8C" w:rsidRPr="00DD7CCF" w:rsidRDefault="004D2E67" w:rsidP="00E2714A">
      <w:pPr>
        <w:pStyle w:val="Lista"/>
      </w:pPr>
      <w:r w:rsidRPr="00DD7CCF">
        <w:t>this section concerns encoding language within the edition</w:t>
      </w:r>
    </w:p>
    <w:p w14:paraId="06516CBE" w14:textId="7D133DB2"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_Ref43988770 \w \h </w:instrText>
      </w:r>
      <w:r w:rsidR="00DD7CCF">
        <w:instrText xml:space="preserve"> \* MERGEFORMAT </w:instrText>
      </w:r>
      <w:r w:rsidR="0082156E" w:rsidRPr="00DD7CCF">
        <w:fldChar w:fldCharType="separate"/>
      </w:r>
      <w:r w:rsidR="00E90D07">
        <w:t>10.3</w:t>
      </w:r>
      <w:r w:rsidR="0082156E" w:rsidRPr="00DD7CCF">
        <w:fldChar w:fldCharType="end"/>
      </w:r>
      <w:r w:rsidRPr="00DD7CCF">
        <w:t xml:space="preserve"> for wider applications of language encoding</w:t>
      </w:r>
    </w:p>
    <w:p w14:paraId="7CC575E8" w14:textId="44F631FB"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E90D07">
        <w:t>10.3.3</w:t>
      </w:r>
      <w:r w:rsidR="0082156E" w:rsidRPr="00DD7CCF">
        <w:fldChar w:fldCharType="end"/>
      </w:r>
      <w:r w:rsidRPr="00DD7CCF">
        <w:t xml:space="preserve"> for specific instructions applicable in other parts of your XML file</w:t>
      </w:r>
    </w:p>
    <w:p w14:paraId="3E495106" w14:textId="56414A4E" w:rsidR="00C02B8C" w:rsidRPr="00DD7CCF" w:rsidRDefault="004D2E67" w:rsidP="00E2714A">
      <w:pPr>
        <w:pStyle w:val="Lista"/>
      </w:pPr>
      <w:r w:rsidRPr="00DD7CCF">
        <w:t>the language</w:t>
      </w:r>
      <w:r w:rsidRPr="00E24F87">
        <w:rPr>
          <w:noProof/>
        </w:rPr>
        <w:t>(</w:t>
      </w:r>
      <w:r w:rsidRPr="00DD7CCF">
        <w:t xml:space="preserve">s) used in an inscription must </w:t>
      </w:r>
      <w:r w:rsidR="0020644F">
        <w:t xml:space="preserve">also </w:t>
      </w:r>
      <w:r w:rsidRPr="00DD7CCF">
        <w:t>be specified in your metadata</w:t>
      </w:r>
    </w:p>
    <w:p w14:paraId="24E602EF" w14:textId="04141428" w:rsidR="0020644F" w:rsidRDefault="0020644F" w:rsidP="00E2714A">
      <w:pPr>
        <w:pStyle w:val="Lista"/>
      </w:pPr>
      <w:r w:rsidRPr="0020644F">
        <w:t>in addition, language must be explicitly encoded in the edition using the attribute</w:t>
      </w:r>
      <w:r>
        <w:t xml:space="preserve"> </w:t>
      </w:r>
      <w:r w:rsidR="008525C6" w:rsidRPr="00B30777">
        <w:rPr>
          <w:rStyle w:val="Codeattribute"/>
        </w:rPr>
        <w:t>@xml:</w:t>
      </w:r>
      <w:r w:rsidR="004D2E67" w:rsidRPr="00B30777">
        <w:rPr>
          <w:rStyle w:val="Codeattribute"/>
        </w:rPr>
        <w:t>lang</w:t>
      </w:r>
    </w:p>
    <w:p w14:paraId="1DB623E1" w14:textId="72AB7326" w:rsidR="00C02B8C" w:rsidRPr="00DD7CCF" w:rsidRDefault="004D2E67" w:rsidP="0020644F">
      <w:pPr>
        <w:pStyle w:val="Lista2"/>
      </w:pPr>
      <w:r w:rsidRPr="00DD7CCF">
        <w:t xml:space="preserve">see </w:t>
      </w:r>
      <w:r w:rsidR="003C3D87" w:rsidRPr="00DD7CCF">
        <w:t>§</w:t>
      </w:r>
      <w:r w:rsidR="0082156E" w:rsidRPr="00DD7CCF">
        <w:fldChar w:fldCharType="begin"/>
      </w:r>
      <w:r w:rsidR="0082156E" w:rsidRPr="00DD7CCF">
        <w:instrText xml:space="preserve"> REF _Ref43988969 \w \h </w:instrText>
      </w:r>
      <w:r w:rsidR="00DD7CCF">
        <w:instrText xml:space="preserve"> \* MERGEFORMAT </w:instrText>
      </w:r>
      <w:r w:rsidR="0082156E" w:rsidRPr="00DD7CCF">
        <w:fldChar w:fldCharType="separate"/>
      </w:r>
      <w:r w:rsidR="00E90D07">
        <w:t>10.3.1</w:t>
      </w:r>
      <w:r w:rsidR="0082156E" w:rsidRPr="00DD7CCF">
        <w:fldChar w:fldCharType="end"/>
      </w:r>
      <w:r w:rsidRPr="00DD7CCF">
        <w:t xml:space="preserve"> </w:t>
      </w:r>
      <w:r w:rsidR="0020644F" w:rsidRPr="0020644F">
        <w:t>about this attribute and its possible values</w:t>
      </w:r>
    </w:p>
    <w:p w14:paraId="3C62046A" w14:textId="77777777" w:rsidR="0020644F" w:rsidRDefault="0020644F" w:rsidP="0020644F">
      <w:pPr>
        <w:pStyle w:val="Lista"/>
      </w:pPr>
      <w:r w:rsidRPr="0020644F">
        <w:t>the encoding of language is normally mandatory for the edition division as a whole and, for inscriptions written in a single language, not necessary anywhere else.</w:t>
      </w:r>
    </w:p>
    <w:p w14:paraId="6F8B3A43" w14:textId="4DAA16A5" w:rsidR="00C02B8C" w:rsidRPr="00DD7CCF" w:rsidRDefault="004D2E67" w:rsidP="0020644F">
      <w:pPr>
        <w:pStyle w:val="Lista2"/>
      </w:pPr>
      <w:r w:rsidRPr="00DD7CCF">
        <w:t xml:space="preserve">e.g.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 xml:space="preserve"> </w:t>
      </w:r>
      <w:r w:rsidRPr="00DD7CCF">
        <w:rPr>
          <w:rStyle w:val="Codeattribute"/>
        </w:rPr>
        <w:t>xml:lang</w:t>
      </w:r>
      <w:r w:rsidRPr="00DD7CCF">
        <w:rPr>
          <w:rStyle w:val="Code"/>
        </w:rPr>
        <w:t>=</w:t>
      </w:r>
      <w:r w:rsidRPr="0046000E">
        <w:rPr>
          <w:rStyle w:val="Codevalue"/>
        </w:rPr>
        <w:t>"san-Latn"</w:t>
      </w:r>
      <w:r w:rsidRPr="00DD7CCF">
        <w:rPr>
          <w:rStyle w:val="Code"/>
        </w:rPr>
        <w:t>&gt;</w:t>
      </w:r>
      <w:r w:rsidR="0020644F">
        <w:t xml:space="preserve"> </w:t>
      </w:r>
      <w:r w:rsidR="0020644F" w:rsidRPr="0020644F">
        <w:t xml:space="preserve"> for an inscription in Sanskrit (edited in transliteration)</w:t>
      </w:r>
    </w:p>
    <w:p w14:paraId="02A8CC0A" w14:textId="2CE593AD" w:rsidR="00C02B8C" w:rsidRPr="00DD7CCF" w:rsidRDefault="0020644F" w:rsidP="0020644F">
      <w:pPr>
        <w:pStyle w:val="Lista"/>
      </w:pPr>
      <w:r w:rsidRPr="0020644F">
        <w:t>the following subsections contain instructions for encoding multilingual inscriptions</w:t>
      </w:r>
    </w:p>
    <w:p w14:paraId="20A84FA3" w14:textId="77777777" w:rsidR="00C02B8C" w:rsidRPr="00DD7CCF" w:rsidRDefault="004D2E67" w:rsidP="00D4342A">
      <w:pPr>
        <w:pStyle w:val="Cmsor3"/>
      </w:pPr>
      <w:bookmarkStart w:id="446" w:name="_klgqi6fi4k5w" w:colFirst="0" w:colLast="0"/>
      <w:bookmarkStart w:id="447" w:name="_Ref43986547"/>
      <w:bookmarkStart w:id="448" w:name="_Toc74733519"/>
      <w:bookmarkEnd w:id="446"/>
      <w:r w:rsidRPr="00DD7CCF">
        <w:t>Inscriptions consisting of sections in different languages</w:t>
      </w:r>
      <w:bookmarkEnd w:id="447"/>
      <w:bookmarkEnd w:id="448"/>
    </w:p>
    <w:p w14:paraId="7403D5F0" w14:textId="77777777" w:rsidR="00C02B8C" w:rsidRPr="00DD7CCF" w:rsidRDefault="004D2E67" w:rsidP="00E2714A">
      <w:pPr>
        <w:pStyle w:val="Lista"/>
      </w:pPr>
      <w:r w:rsidRPr="00DD7CCF">
        <w:t xml:space="preserve">when two </w:t>
      </w:r>
      <w:r w:rsidRPr="00E24F87">
        <w:rPr>
          <w:noProof/>
        </w:rPr>
        <w:t>(</w:t>
      </w:r>
      <w:r w:rsidRPr="00DD7CCF">
        <w:t xml:space="preserve">or more) </w:t>
      </w:r>
      <w:r w:rsidRPr="005D2B22">
        <w:rPr>
          <w:b/>
          <w:bCs/>
        </w:rPr>
        <w:t>major sections</w:t>
      </w:r>
      <w:r w:rsidRPr="00DD7CCF">
        <w:t xml:space="preserve"> of an inscription are in two </w:t>
      </w:r>
      <w:r w:rsidRPr="00E24F87">
        <w:rPr>
          <w:noProof/>
        </w:rPr>
        <w:t>(</w:t>
      </w:r>
      <w:r w:rsidRPr="00DD7CCF">
        <w:t>or more)</w:t>
      </w:r>
      <w:r w:rsidR="00EF69A7">
        <w:t xml:space="preserve"> different</w:t>
      </w:r>
      <w:r w:rsidRPr="00DD7CCF">
        <w:t xml:space="preserve"> languages, consider the degree to which these sections are independent of each other</w:t>
      </w:r>
    </w:p>
    <w:p w14:paraId="52335218" w14:textId="77777777" w:rsidR="00C02B8C" w:rsidRPr="00DD7CCF" w:rsidRDefault="004D2E67" w:rsidP="00E2714A">
      <w:pPr>
        <w:pStyle w:val="Lista"/>
      </w:pPr>
      <w:r w:rsidRPr="00DD7CCF">
        <w:t xml:space="preserve">if the inscription may be perceived as </w:t>
      </w:r>
      <w:r w:rsidRPr="005D2B22">
        <w:rPr>
          <w:b/>
          <w:bCs/>
        </w:rPr>
        <w:t>a single, coherent text</w:t>
      </w:r>
      <w:r w:rsidRPr="00DD7CCF">
        <w:t xml:space="preserve"> with one or more language shifts,</w:t>
      </w:r>
    </w:p>
    <w:p w14:paraId="15E150F1" w14:textId="77777777" w:rsidR="00C02B8C" w:rsidRPr="00DD7CCF" w:rsidRDefault="004D2E67" w:rsidP="00E2714A">
      <w:pPr>
        <w:pStyle w:val="Lista2"/>
      </w:pPr>
      <w:r w:rsidRPr="00DD7CCF">
        <w:t xml:space="preserve">select a primary language to encode as the </w:t>
      </w:r>
      <w:r w:rsidR="008525C6" w:rsidRPr="00B30777">
        <w:rPr>
          <w:rStyle w:val="Codeattribute"/>
        </w:rPr>
        <w:t>@xml:</w:t>
      </w:r>
      <w:r w:rsidRPr="00B30777">
        <w:rPr>
          <w:rStyle w:val="Codeattribute"/>
        </w:rPr>
        <w:t>lang</w:t>
      </w:r>
      <w:r w:rsidRPr="00DD7CCF">
        <w:t xml:space="preserve"> of the edition division</w:t>
      </w:r>
    </w:p>
    <w:p w14:paraId="7FEAE871" w14:textId="77777777" w:rsidR="00C02B8C" w:rsidRPr="00DD7CCF" w:rsidRDefault="004D2E67" w:rsidP="00E2714A">
      <w:pPr>
        <w:pStyle w:val="Lista2"/>
      </w:pPr>
      <w:r w:rsidRPr="00DD7CCF">
        <w:t xml:space="preserve">apply </w:t>
      </w:r>
      <w:r w:rsidR="008525C6" w:rsidRPr="00B30777">
        <w:rPr>
          <w:rStyle w:val="Codeattribute"/>
        </w:rPr>
        <w:t>@xml:</w:t>
      </w:r>
      <w:r w:rsidRPr="00B30777">
        <w:rPr>
          <w:rStyle w:val="Codeattribute"/>
        </w:rPr>
        <w:t>lang</w:t>
      </w:r>
      <w:r w:rsidRPr="00DD7CCF">
        <w:t xml:space="preserve"> to each of the block-level elements </w:t>
      </w:r>
      <w:r w:rsidRPr="00E24F87">
        <w:rPr>
          <w:noProof/>
        </w:rPr>
        <w:t>(</w:t>
      </w:r>
      <w:r w:rsidRPr="00DD7CCF">
        <w:t xml:space="preserve">viz. </w:t>
      </w:r>
      <w:r w:rsidRPr="00DD7CCF">
        <w:rPr>
          <w:rStyle w:val="Code"/>
        </w:rPr>
        <w:t>&lt;p&gt;</w:t>
      </w:r>
      <w:r w:rsidRPr="00DD7CCF">
        <w:t xml:space="preserve">, </w:t>
      </w:r>
      <w:r w:rsidRPr="00DD7CCF">
        <w:rPr>
          <w:rStyle w:val="Code"/>
        </w:rPr>
        <w:t>&lt;lg&gt;</w:t>
      </w:r>
      <w:r w:rsidRPr="00DD7CCF">
        <w:t xml:space="preserve"> or </w:t>
      </w:r>
      <w:r w:rsidRPr="00DD7CCF">
        <w:rPr>
          <w:rStyle w:val="Code"/>
        </w:rPr>
        <w:t>&lt;ab&gt;</w:t>
      </w:r>
      <w:r w:rsidRPr="00DD7CCF">
        <w:t>) containing text in a language other than the primary one</w:t>
      </w:r>
    </w:p>
    <w:p w14:paraId="71E42E69" w14:textId="77777777" w:rsidR="00C02B8C" w:rsidRPr="00DD7CCF" w:rsidRDefault="004D2E67" w:rsidP="00E2714A">
      <w:pPr>
        <w:pStyle w:val="Lista"/>
      </w:pPr>
      <w:r w:rsidRPr="00DD7CCF">
        <w:t xml:space="preserve">if one section </w:t>
      </w:r>
      <w:r w:rsidRPr="005D2B22">
        <w:rPr>
          <w:b/>
          <w:bCs/>
        </w:rPr>
        <w:t>cannot be perceived as an integral continuation</w:t>
      </w:r>
      <w:r w:rsidRPr="00DD7CCF">
        <w:t xml:space="preserve"> of the other,</w:t>
      </w:r>
      <w:r w:rsidRPr="005D2B22">
        <w:rPr>
          <w:b/>
          <w:bCs/>
        </w:rPr>
        <w:t xml:space="preserve"> </w:t>
      </w:r>
      <w:r w:rsidRPr="00DD7CCF">
        <w:t xml:space="preserve">because they are visually clearly distinct </w:t>
      </w:r>
      <w:r w:rsidRPr="00EF69A7">
        <w:rPr>
          <w:i/>
          <w:iCs/>
        </w:rPr>
        <w:t>and</w:t>
      </w:r>
      <w:r w:rsidRPr="00DD7CCF">
        <w:t xml:space="preserve"> semantically unconnected with no straightforward order in which they should be read </w:t>
      </w:r>
      <w:r w:rsidRPr="00E24F87">
        <w:rPr>
          <w:noProof/>
        </w:rPr>
        <w:t>(</w:t>
      </w:r>
      <w:r w:rsidRPr="00DD7CCF">
        <w:t>e.g. they convey the same message in two languages, or cover unrelated topics)</w:t>
      </w:r>
    </w:p>
    <w:p w14:paraId="59D5599F" w14:textId="77777777" w:rsidR="00C02B8C" w:rsidRPr="00DD7CCF" w:rsidRDefault="004D2E67" w:rsidP="00E2714A">
      <w:pPr>
        <w:pStyle w:val="Lista2"/>
      </w:pPr>
      <w:r w:rsidRPr="00DD7CCF">
        <w:t>first, consider if it would be better to edit the inscription as two separate texts</w:t>
      </w:r>
    </w:p>
    <w:p w14:paraId="68DBFCC1" w14:textId="77777777" w:rsidR="00C02B8C" w:rsidRPr="00DD7CCF" w:rsidRDefault="004D2E67" w:rsidP="00E2714A">
      <w:pPr>
        <w:pStyle w:val="Lista2"/>
      </w:pPr>
      <w:r w:rsidRPr="00DD7CCF">
        <w:t>if that is not feasible, then</w:t>
      </w:r>
    </w:p>
    <w:p w14:paraId="5A7C69B4" w14:textId="1DBD1673" w:rsidR="00C02B8C" w:rsidRPr="00DD7CCF" w:rsidRDefault="004D2E67" w:rsidP="00E2714A">
      <w:pPr>
        <w:pStyle w:val="Lista3"/>
      </w:pPr>
      <w:r w:rsidRPr="00DD7CCF">
        <w:t xml:space="preserve">encode the language-based sections as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E90D07">
        <w:t>3.4</w:t>
      </w:r>
      <w:r w:rsidR="00C927BB" w:rsidRPr="00DD7CCF">
        <w:fldChar w:fldCharType="end"/>
      </w:r>
      <w:r w:rsidRPr="00DD7CCF">
        <w:t>)</w:t>
      </w:r>
    </w:p>
    <w:p w14:paraId="71F00650" w14:textId="77777777" w:rsidR="00C02B8C" w:rsidRPr="00DD7CCF" w:rsidRDefault="004D2E67" w:rsidP="00E2714A">
      <w:pPr>
        <w:pStyle w:val="Lista3"/>
      </w:pPr>
      <w:r w:rsidRPr="00DD7CCF">
        <w:t xml:space="preserve">add </w:t>
      </w:r>
      <w:r w:rsidR="008525C6" w:rsidRPr="00B30777">
        <w:rPr>
          <w:rStyle w:val="Codeattribute"/>
        </w:rPr>
        <w:t>@xml:</w:t>
      </w:r>
      <w:r w:rsidRPr="00B30777">
        <w:rPr>
          <w:rStyle w:val="Codeattribute"/>
        </w:rPr>
        <w:t>lang</w:t>
      </w:r>
      <w:r w:rsidRPr="00DD7CCF">
        <w:t xml:space="preserve"> to each corresponding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element</w:t>
      </w:r>
    </w:p>
    <w:p w14:paraId="202F28CB" w14:textId="77777777" w:rsidR="00C02B8C" w:rsidRPr="00DD7CCF" w:rsidRDefault="004D2E67" w:rsidP="00E2714A">
      <w:pPr>
        <w:pStyle w:val="Lista3"/>
      </w:pPr>
      <w:r w:rsidRPr="00DD7CCF">
        <w:t xml:space="preserve">in this case only, the edition division should not carry the attribute </w:t>
      </w:r>
      <w:r w:rsidR="008525C6" w:rsidRPr="00B30777">
        <w:rPr>
          <w:rStyle w:val="Codeattribute"/>
        </w:rPr>
        <w:t>@xml:</w:t>
      </w:r>
      <w:r w:rsidRPr="00B30777">
        <w:rPr>
          <w:rStyle w:val="Codeattribute"/>
        </w:rPr>
        <w:t>lang</w:t>
      </w:r>
    </w:p>
    <w:p w14:paraId="4C3CC5CB" w14:textId="2221E55D" w:rsidR="00C02B8C" w:rsidRPr="00DD7CCF" w:rsidRDefault="00842BEA" w:rsidP="004E103D">
      <w:pPr>
        <w:pStyle w:val="Lista4"/>
      </w:pPr>
      <w:r>
        <w:t>while</w:t>
      </w:r>
      <w:r w:rsidR="004D2E67" w:rsidRPr="00DD7CCF">
        <w:t xml:space="preserve"> in an inscription consisting of textparts in the same language, the language must still be encoded for the edition division, not separately for the textparts</w:t>
      </w:r>
    </w:p>
    <w:p w14:paraId="527CD29D" w14:textId="77777777" w:rsidR="00C02B8C" w:rsidRPr="00DD7CCF" w:rsidRDefault="004D2E67" w:rsidP="00D4342A">
      <w:pPr>
        <w:pStyle w:val="Cmsor3"/>
      </w:pPr>
      <w:bookmarkStart w:id="449" w:name="_oeygdv1jszl8" w:colFirst="0" w:colLast="0"/>
      <w:bookmarkStart w:id="450" w:name="_Toc74733520"/>
      <w:bookmarkEnd w:id="449"/>
      <w:r w:rsidRPr="00DD7CCF">
        <w:t>Inscriptions containing foreign words or phrases</w:t>
      </w:r>
      <w:bookmarkEnd w:id="450"/>
    </w:p>
    <w:p w14:paraId="19A8B105" w14:textId="77777777" w:rsidR="00C02B8C" w:rsidRPr="00DD7CCF" w:rsidRDefault="004D2E67" w:rsidP="00E2714A">
      <w:pPr>
        <w:pStyle w:val="Lista"/>
      </w:pPr>
      <w:r w:rsidRPr="00DD7CCF">
        <w:t xml:space="preserve">if an inscription includes </w:t>
      </w:r>
      <w:r w:rsidRPr="005D2B22">
        <w:rPr>
          <w:b/>
          <w:bCs/>
        </w:rPr>
        <w:t>foreign words</w:t>
      </w:r>
      <w:r w:rsidRPr="00DD7CCF">
        <w:t xml:space="preserve"> which are </w:t>
      </w:r>
      <w:r w:rsidRPr="005D2B22">
        <w:rPr>
          <w:b/>
          <w:bCs/>
        </w:rPr>
        <w:t>followed by translations</w:t>
      </w:r>
      <w:r w:rsidRPr="00DD7CCF">
        <w:t xml:space="preserve"> into a local language </w:t>
      </w:r>
      <w:r w:rsidRPr="00E24F87">
        <w:rPr>
          <w:noProof/>
        </w:rPr>
        <w:t>(</w:t>
      </w:r>
      <w:r w:rsidRPr="00DD7CCF">
        <w:t>glosses),</w:t>
      </w:r>
    </w:p>
    <w:p w14:paraId="779BDA70" w14:textId="77777777" w:rsidR="00C02B8C" w:rsidRPr="00DD7CCF" w:rsidRDefault="004D2E67" w:rsidP="00E2714A">
      <w:pPr>
        <w:pStyle w:val="Lista2"/>
      </w:pPr>
      <w:r w:rsidRPr="00DD7CCF">
        <w:lastRenderedPageBreak/>
        <w:t xml:space="preserve">use the element </w:t>
      </w:r>
      <w:r w:rsidRPr="00DD7CCF">
        <w:rPr>
          <w:rStyle w:val="Code"/>
        </w:rPr>
        <w:t>&lt;term&gt;</w:t>
      </w:r>
      <w:r w:rsidRPr="00DD7CCF">
        <w:t xml:space="preserve"> to wrap each foreign word, and</w:t>
      </w:r>
    </w:p>
    <w:p w14:paraId="311801C9" w14:textId="77777777" w:rsidR="00C02B8C" w:rsidRPr="00DD7CCF" w:rsidRDefault="004D2E67" w:rsidP="00E2714A">
      <w:pPr>
        <w:pStyle w:val="Lista2"/>
      </w:pPr>
      <w:r w:rsidRPr="00DD7CCF">
        <w:t xml:space="preserve">use </w:t>
      </w:r>
      <w:r w:rsidRPr="00DD7CCF">
        <w:rPr>
          <w:rStyle w:val="Code"/>
        </w:rPr>
        <w:t>&lt;gloss&gt;</w:t>
      </w:r>
      <w:r w:rsidRPr="00DD7CCF">
        <w:t xml:space="preserve"> to wrap each translation into the default language of the inscription</w:t>
      </w:r>
    </w:p>
    <w:p w14:paraId="010942AE" w14:textId="77777777" w:rsidR="00C02B8C" w:rsidRPr="00DD7CCF" w:rsidRDefault="004D2E67" w:rsidP="00E2714A">
      <w:pPr>
        <w:pStyle w:val="Lista2"/>
      </w:pPr>
      <w:r w:rsidRPr="00DD7CCF">
        <w:t xml:space="preserve">the attribute </w:t>
      </w:r>
      <w:r w:rsidR="008525C6" w:rsidRPr="00B30777">
        <w:rPr>
          <w:rStyle w:val="Codeattribute"/>
        </w:rPr>
        <w:t>@xml:</w:t>
      </w:r>
      <w:r w:rsidRPr="00B30777">
        <w:rPr>
          <w:rStyle w:val="Codeattribute"/>
        </w:rPr>
        <w:t>lang</w:t>
      </w:r>
      <w:r w:rsidRPr="00DD7CCF">
        <w:t xml:space="preserve"> is not required in this scenario</w:t>
      </w:r>
    </w:p>
    <w:p w14:paraId="5B4FCBB3" w14:textId="77777777" w:rsidR="00C02B8C" w:rsidRPr="00DD7CCF" w:rsidRDefault="004D2E67" w:rsidP="00E2714A">
      <w:pPr>
        <w:pStyle w:val="Lista"/>
      </w:pPr>
      <w:r w:rsidRPr="00DD7CCF">
        <w:t xml:space="preserve">if a different language applies to </w:t>
      </w:r>
      <w:r w:rsidRPr="005D2B22">
        <w:rPr>
          <w:b/>
          <w:bCs/>
        </w:rPr>
        <w:t>isolated words or phrases</w:t>
      </w:r>
      <w:r w:rsidRPr="00DD7CCF">
        <w:t xml:space="preserve"> of an inscription,</w:t>
      </w:r>
    </w:p>
    <w:p w14:paraId="1F467E9A" w14:textId="77777777" w:rsidR="00C02B8C" w:rsidRPr="00DD7CCF" w:rsidRDefault="004D2E67" w:rsidP="00E2714A">
      <w:pPr>
        <w:pStyle w:val="Lista2"/>
      </w:pPr>
      <w:r w:rsidRPr="00DD7CCF">
        <w:t xml:space="preserve">use </w:t>
      </w:r>
      <w:r w:rsidRPr="00DD7CCF">
        <w:rPr>
          <w:rStyle w:val="Code"/>
        </w:rPr>
        <w:t>&lt;foreign&gt;</w:t>
      </w:r>
      <w:r w:rsidRPr="00DD7CCF">
        <w:t xml:space="preserve"> to wrap it and apply </w:t>
      </w:r>
      <w:r w:rsidR="008525C6" w:rsidRPr="00B30777">
        <w:rPr>
          <w:rStyle w:val="Codeattribute"/>
        </w:rPr>
        <w:t>@xml:</w:t>
      </w:r>
      <w:r w:rsidRPr="00B30777">
        <w:rPr>
          <w:rStyle w:val="Codeattribute"/>
        </w:rPr>
        <w:t>lang</w:t>
      </w:r>
      <w:r w:rsidRPr="00DD7CCF">
        <w:t xml:space="preserve"> to that element</w:t>
      </w:r>
    </w:p>
    <w:p w14:paraId="6E73A073" w14:textId="77777777" w:rsidR="00C02B8C" w:rsidRPr="00DD7CCF" w:rsidRDefault="004D2E67" w:rsidP="00E2714A">
      <w:pPr>
        <w:pStyle w:val="Lista2"/>
      </w:pPr>
      <w:r w:rsidRPr="00DD7CCF">
        <w:t>loanwords and foreign names should not, as a rule, be marked up as being in a different language, but do tag</w:t>
      </w:r>
    </w:p>
    <w:p w14:paraId="64DF590E" w14:textId="0A879ABA" w:rsidR="00C02B8C" w:rsidRPr="00DD7CCF" w:rsidRDefault="004D2E67" w:rsidP="00E2714A">
      <w:pPr>
        <w:pStyle w:val="Lista3"/>
      </w:pPr>
      <w:r w:rsidRPr="00DD7CCF">
        <w:t xml:space="preserve">complete </w:t>
      </w:r>
      <w:r w:rsidR="007611CD">
        <w:t xml:space="preserve">phrases or </w:t>
      </w:r>
      <w:r w:rsidRPr="00DD7CCF">
        <w:t xml:space="preserve">sentences using vocabulary </w:t>
      </w:r>
      <w:r w:rsidRPr="00DD7CCF">
        <w:rPr>
          <w:rStyle w:val="Foreign"/>
        </w:rPr>
        <w:t>and</w:t>
      </w:r>
      <w:r w:rsidRPr="00DD7CCF">
        <w:t xml:space="preserve"> morphology/syntax foreign to the default language</w:t>
      </w:r>
    </w:p>
    <w:p w14:paraId="676862E6" w14:textId="77777777" w:rsidR="00C02B8C" w:rsidRPr="00DD7CCF" w:rsidRDefault="004D2E67" w:rsidP="00E2714A">
      <w:pPr>
        <w:pStyle w:val="Lista3"/>
      </w:pPr>
      <w:r w:rsidRPr="00DD7CCF">
        <w:t xml:space="preserve">Sanskrit compounds which are not established as loanwords </w:t>
      </w:r>
      <w:r w:rsidRPr="00E24F87">
        <w:rPr>
          <w:noProof/>
        </w:rPr>
        <w:t>(</w:t>
      </w:r>
      <w:r w:rsidRPr="00DD7CCF">
        <w:t xml:space="preserve">i.e. do not appear in a standard dictionary of the local language such as the </w:t>
      </w:r>
      <w:r w:rsidRPr="00DD7CCF">
        <w:rPr>
          <w:rStyle w:val="Foreign"/>
        </w:rPr>
        <w:t>Old Javanese–English Dictionary</w:t>
      </w:r>
      <w:r w:rsidRPr="00DD7CCF">
        <w:t xml:space="preserve"> or the </w:t>
      </w:r>
      <w:r w:rsidRPr="00DD7CCF">
        <w:rPr>
          <w:rStyle w:val="Foreign"/>
        </w:rPr>
        <w:t>Madras Tamil Lexicon</w:t>
      </w:r>
      <w:r w:rsidRPr="00DD7CCF">
        <w:t>)</w:t>
      </w:r>
    </w:p>
    <w:p w14:paraId="2AA6F237" w14:textId="77777777" w:rsidR="00C02B8C" w:rsidRPr="00DD7CCF" w:rsidRDefault="004D2E67" w:rsidP="00E2714A">
      <w:pPr>
        <w:pStyle w:val="Lista3"/>
      </w:pPr>
      <w:r w:rsidRPr="00DD7CCF">
        <w:t>in less clear-cut cases, use your own discretion to decide whether or not to tag a segment as foreign</w:t>
      </w:r>
    </w:p>
    <w:p w14:paraId="61A6E798" w14:textId="77777777" w:rsidR="00C02B8C" w:rsidRPr="00DD7CCF" w:rsidRDefault="004D2E67" w:rsidP="00D4342A">
      <w:pPr>
        <w:pStyle w:val="Cmsor2"/>
      </w:pPr>
      <w:bookmarkStart w:id="451" w:name="_jbf4mvmrfbn2" w:colFirst="0" w:colLast="0"/>
      <w:bookmarkStart w:id="452" w:name="_Ref43989327"/>
      <w:bookmarkStart w:id="453" w:name="_Toc74733521"/>
      <w:bookmarkEnd w:id="451"/>
      <w:r w:rsidRPr="00DD7CCF">
        <w:t>Abbreviations</w:t>
      </w:r>
      <w:bookmarkEnd w:id="452"/>
      <w:bookmarkEnd w:id="453"/>
    </w:p>
    <w:p w14:paraId="5B0F9439" w14:textId="0BE8250C" w:rsidR="00C02B8C" w:rsidRDefault="004D2E67" w:rsidP="00E2714A">
      <w:pPr>
        <w:pStyle w:val="Lista"/>
      </w:pPr>
      <w:r w:rsidRPr="00DD7CCF">
        <w:t xml:space="preserve">if your text includes abbreviations, it is recommended that you wrap these in the element </w:t>
      </w:r>
      <w:r w:rsidRPr="00DD7CCF">
        <w:rPr>
          <w:rStyle w:val="Code"/>
        </w:rPr>
        <w:t>&lt;abbr&gt;</w:t>
      </w:r>
      <w:r w:rsidRPr="00DD7CCF">
        <w:t xml:space="preserve"> to flag them for computer processing</w:t>
      </w:r>
    </w:p>
    <w:p w14:paraId="657FB164" w14:textId="70439131" w:rsidR="00796BEE" w:rsidRPr="00DD7CCF" w:rsidRDefault="00796BEE" w:rsidP="00796BEE">
      <w:pPr>
        <w:pStyle w:val="Cmsor3"/>
      </w:pPr>
      <w:bookmarkStart w:id="454" w:name="_Ref122445893"/>
      <w:r>
        <w:t>Expanding (resolving) abbreviations</w:t>
      </w:r>
      <w:bookmarkEnd w:id="454"/>
    </w:p>
    <w:p w14:paraId="1E0E81B6" w14:textId="77777777" w:rsidR="00796BEE" w:rsidRDefault="00796BEE" w:rsidP="00796BEE">
      <w:pPr>
        <w:pStyle w:val="Lista"/>
      </w:pPr>
      <w:r>
        <w:t>expansions of abbreviations may optionally also be encoded</w:t>
      </w:r>
    </w:p>
    <w:p w14:paraId="2D92E043" w14:textId="77777777" w:rsidR="00796BEE" w:rsidRDefault="00796BEE" w:rsidP="00796BEE">
      <w:pPr>
        <w:pStyle w:val="Lista"/>
      </w:pPr>
      <w:r>
        <w:t>this is recommended specifically in cases where a certain abbreviation may be resolved in more than one way, and you wish to indicate a particular resolution</w:t>
      </w:r>
    </w:p>
    <w:p w14:paraId="76B22634" w14:textId="77777777" w:rsidR="00796BEE" w:rsidRDefault="00796BEE" w:rsidP="00796BEE">
      <w:pPr>
        <w:pStyle w:val="Lista2"/>
      </w:pPr>
      <w:r>
        <w:t>however, common abbreviations (whose meaning can be found in published reference works) are better left unresolved, especially if multiple resolutions with the same ultimate meaning are possible</w:t>
      </w:r>
    </w:p>
    <w:p w14:paraId="2B709E1D" w14:textId="77777777" w:rsidR="00796BEE" w:rsidRDefault="00796BEE" w:rsidP="00796BEE">
      <w:pPr>
        <w:pStyle w:val="Lista3"/>
      </w:pPr>
      <w:r>
        <w:t xml:space="preserve">e.g. </w:t>
      </w:r>
      <w:r w:rsidRPr="00796BEE">
        <w:rPr>
          <w:rStyle w:val="Foreign"/>
        </w:rPr>
        <w:t>śudi</w:t>
      </w:r>
      <w:r>
        <w:t xml:space="preserve"> is widely understood and featured in dictionaries, but when we get down to it, does it stand for </w:t>
      </w:r>
      <w:r w:rsidRPr="00796BEE">
        <w:rPr>
          <w:rStyle w:val="Foreign"/>
        </w:rPr>
        <w:t>śukla</w:t>
      </w:r>
      <w:r>
        <w:t xml:space="preserve">, </w:t>
      </w:r>
      <w:r w:rsidRPr="00796BEE">
        <w:rPr>
          <w:rStyle w:val="Foreign"/>
        </w:rPr>
        <w:t>śuddha</w:t>
      </w:r>
      <w:r>
        <w:t xml:space="preserve"> or </w:t>
      </w:r>
      <w:r w:rsidRPr="00796BEE">
        <w:rPr>
          <w:rStyle w:val="Foreign"/>
        </w:rPr>
        <w:t>śubha</w:t>
      </w:r>
      <w:r>
        <w:t xml:space="preserve">, in compound or with a case ending? should the resolved form include </w:t>
      </w:r>
      <w:r w:rsidRPr="00796BEE">
        <w:rPr>
          <w:rStyle w:val="Foreign"/>
        </w:rPr>
        <w:t>pakṣa</w:t>
      </w:r>
      <w:r>
        <w:t xml:space="preserve">, in compound or with a case ending? is the last word </w:t>
      </w:r>
      <w:r w:rsidRPr="00796BEE">
        <w:rPr>
          <w:rStyle w:val="Foreign"/>
        </w:rPr>
        <w:t>dina</w:t>
      </w:r>
      <w:r>
        <w:t xml:space="preserve"> or </w:t>
      </w:r>
      <w:r w:rsidRPr="00796BEE">
        <w:rPr>
          <w:rStyle w:val="Foreign"/>
        </w:rPr>
        <w:t>divasa</w:t>
      </w:r>
      <w:r>
        <w:t>, and with what case ending?</w:t>
      </w:r>
    </w:p>
    <w:p w14:paraId="1A6E96E1" w14:textId="77777777" w:rsidR="00796BEE" w:rsidRDefault="00796BEE" w:rsidP="00796BEE">
      <w:pPr>
        <w:pStyle w:val="Lista"/>
      </w:pPr>
      <w:r>
        <w:t xml:space="preserve">abbreviations may, if this seems prudent, be resolved incompletely, for instance to the stem form of a noun rather than with a case ending, e.g. </w:t>
      </w:r>
      <w:r w:rsidRPr="00796BEE">
        <w:rPr>
          <w:rStyle w:val="Foreign"/>
        </w:rPr>
        <w:t>pa</w:t>
      </w:r>
      <w:r>
        <w:t xml:space="preserve"> to </w:t>
      </w:r>
      <w:r w:rsidRPr="00796BEE">
        <w:rPr>
          <w:rStyle w:val="Foreign"/>
        </w:rPr>
        <w:t>pakṣa</w:t>
      </w:r>
      <w:r>
        <w:t xml:space="preserve"> rather than </w:t>
      </w:r>
      <w:r w:rsidRPr="00796BEE">
        <w:rPr>
          <w:rStyle w:val="Foreign"/>
        </w:rPr>
        <w:t>pakṣaḥ</w:t>
      </w:r>
      <w:r>
        <w:t xml:space="preserve"> or </w:t>
      </w:r>
      <w:r w:rsidRPr="00796BEE">
        <w:rPr>
          <w:rStyle w:val="Foreign"/>
        </w:rPr>
        <w:t>pakṣe</w:t>
      </w:r>
    </w:p>
    <w:p w14:paraId="1F9EEF23" w14:textId="77777777" w:rsidR="00796BEE" w:rsidRDefault="00796BEE" w:rsidP="00796BEE">
      <w:pPr>
        <w:pStyle w:val="Lista"/>
      </w:pPr>
      <w:r>
        <w:t xml:space="preserve">resolved abbreviations must be wrapped in the element </w:t>
      </w:r>
      <w:r w:rsidRPr="00796BEE">
        <w:rPr>
          <w:rStyle w:val="Code"/>
        </w:rPr>
        <w:t>&lt;expan&gt;</w:t>
      </w:r>
      <w:r>
        <w:t>, containing one or more instances (as necessary) of the following elements:</w:t>
      </w:r>
    </w:p>
    <w:p w14:paraId="2F48CA70" w14:textId="77777777" w:rsidR="00796BEE" w:rsidRDefault="00796BEE" w:rsidP="00796BEE">
      <w:pPr>
        <w:pStyle w:val="Lista2"/>
      </w:pPr>
      <w:r w:rsidRPr="00796BEE">
        <w:rPr>
          <w:rStyle w:val="Code"/>
        </w:rPr>
        <w:t>&lt;abbr&gt;</w:t>
      </w:r>
      <w:r>
        <w:t xml:space="preserve"> wrapping only the abbreviation (everything that is present in the original, and nothing else)</w:t>
      </w:r>
    </w:p>
    <w:p w14:paraId="168AF16C" w14:textId="77777777" w:rsidR="00796BEE" w:rsidRDefault="00796BEE" w:rsidP="00796BEE">
      <w:pPr>
        <w:pStyle w:val="Lista2"/>
      </w:pPr>
      <w:r w:rsidRPr="00796BEE">
        <w:rPr>
          <w:rStyle w:val="Code"/>
        </w:rPr>
        <w:t>&lt;ex&gt;</w:t>
      </w:r>
      <w:r>
        <w:t xml:space="preserve"> wrapping only the text supplied to resolve the abbreviation (everything that is not present in the original, and nothing else)</w:t>
      </w:r>
    </w:p>
    <w:p w14:paraId="6B5C81B1" w14:textId="77777777" w:rsidR="00796BEE" w:rsidRDefault="00796BEE" w:rsidP="00796BEE">
      <w:pPr>
        <w:pStyle w:val="Lista2"/>
      </w:pPr>
      <w:r>
        <w:t xml:space="preserve">when you are unsure of an expansion, but still wish to show it in the edition, add </w:t>
      </w:r>
      <w:r w:rsidRPr="00796BEE">
        <w:rPr>
          <w:rStyle w:val="Codeattribute"/>
        </w:rPr>
        <w:t>@cert=</w:t>
      </w:r>
      <w:r w:rsidRPr="00796BEE">
        <w:rPr>
          <w:rStyle w:val="Codevalue"/>
        </w:rPr>
        <w:t>"low"</w:t>
      </w:r>
      <w:r>
        <w:t xml:space="preserve">  to this element</w:t>
      </w:r>
    </w:p>
    <w:p w14:paraId="56E84BC0" w14:textId="77777777" w:rsidR="00796BEE" w:rsidRDefault="00796BEE" w:rsidP="00796BEE">
      <w:pPr>
        <w:pStyle w:val="Lista2"/>
      </w:pPr>
      <w:r>
        <w:t xml:space="preserve">as and when necessary,  use </w:t>
      </w:r>
      <w:r w:rsidRPr="00796BEE">
        <w:rPr>
          <w:rStyle w:val="Code"/>
        </w:rPr>
        <w:t>&lt;am&gt;</w:t>
      </w:r>
      <w:r>
        <w:t xml:space="preserve"> (for “abbreviation mark”) </w:t>
      </w:r>
      <w:r w:rsidRPr="00796BEE">
        <w:rPr>
          <w:b/>
          <w:bCs/>
        </w:rPr>
        <w:t>within</w:t>
      </w:r>
      <w:r>
        <w:t xml:space="preserve"> </w:t>
      </w:r>
      <w:r w:rsidRPr="00796BEE">
        <w:rPr>
          <w:rStyle w:val="Code"/>
        </w:rPr>
        <w:t>&lt;abbr&gt;</w:t>
      </w:r>
      <w:r>
        <w:t xml:space="preserve"> for any characters present in the original but not required for the resolved abbreviation</w:t>
      </w:r>
    </w:p>
    <w:p w14:paraId="28AEE6AF" w14:textId="77777777" w:rsidR="00796BEE" w:rsidRDefault="00796BEE" w:rsidP="00796BEE">
      <w:pPr>
        <w:pStyle w:val="Lista"/>
      </w:pPr>
      <w:r>
        <w:t>examples:</w:t>
      </w:r>
    </w:p>
    <w:p w14:paraId="58D48A8F" w14:textId="77777777" w:rsidR="00796BEE" w:rsidRDefault="00796BEE" w:rsidP="00796BEE">
      <w:pPr>
        <w:pStyle w:val="Lista2"/>
      </w:pPr>
      <w:r>
        <w:t xml:space="preserve">simple abbreviations, e.g. the string </w:t>
      </w:r>
      <w:r w:rsidRPr="00796BEE">
        <w:rPr>
          <w:rStyle w:val="Foreign"/>
        </w:rPr>
        <w:t>mā</w:t>
      </w:r>
      <w:r>
        <w:t xml:space="preserve"> as an abbreviation of </w:t>
      </w:r>
      <w:r w:rsidRPr="00796BEE">
        <w:rPr>
          <w:rStyle w:val="Foreign"/>
        </w:rPr>
        <w:t>māṣa</w:t>
      </w:r>
      <w:r>
        <w:t>:</w:t>
      </w:r>
    </w:p>
    <w:p w14:paraId="6CD4789F" w14:textId="77777777" w:rsidR="00796BEE" w:rsidRDefault="00796BEE" w:rsidP="00796BEE">
      <w:pPr>
        <w:pStyle w:val="Lista3"/>
      </w:pPr>
      <w:r w:rsidRPr="00796BEE">
        <w:rPr>
          <w:rStyle w:val="Code"/>
        </w:rPr>
        <w:t>&lt;expan&gt;&lt;abbr&gt;</w:t>
      </w:r>
      <w:r w:rsidRPr="00796BEE">
        <w:rPr>
          <w:rStyle w:val="Codetext"/>
        </w:rPr>
        <w:t>mā</w:t>
      </w:r>
      <w:r w:rsidRPr="00796BEE">
        <w:rPr>
          <w:rStyle w:val="Code"/>
        </w:rPr>
        <w:t>&lt;/abbr&gt;&lt;ex&gt;</w:t>
      </w:r>
      <w:r w:rsidRPr="00796BEE">
        <w:rPr>
          <w:rStyle w:val="Codetext"/>
        </w:rPr>
        <w:t>ṣa</w:t>
      </w:r>
      <w:r w:rsidRPr="00796BEE">
        <w:rPr>
          <w:rStyle w:val="Code"/>
        </w:rPr>
        <w:t>&lt;/ex&gt;&lt;/expan&gt;</w:t>
      </w:r>
      <w:r>
        <w:t xml:space="preserve"> </w:t>
      </w:r>
    </w:p>
    <w:p w14:paraId="2E246273" w14:textId="77777777" w:rsidR="00796BEE" w:rsidRDefault="00796BEE" w:rsidP="00796BEE">
      <w:pPr>
        <w:pStyle w:val="Lista2"/>
      </w:pPr>
      <w:r>
        <w:t xml:space="preserve">compound abbreviations, e.g. the string </w:t>
      </w:r>
      <w:proofErr w:type="spellStart"/>
      <w:r>
        <w:t>kuvā</w:t>
      </w:r>
      <w:proofErr w:type="spellEnd"/>
      <w:r>
        <w:t xml:space="preserve"> as an abbreviation of </w:t>
      </w:r>
      <w:proofErr w:type="spellStart"/>
      <w:r>
        <w:t>kulyavāpa</w:t>
      </w:r>
      <w:proofErr w:type="spellEnd"/>
      <w:r>
        <w:t>:</w:t>
      </w:r>
    </w:p>
    <w:p w14:paraId="44E1A4D4" w14:textId="77777777" w:rsidR="00796BEE" w:rsidRDefault="00796BEE" w:rsidP="00796BEE">
      <w:pPr>
        <w:pStyle w:val="Lista3"/>
      </w:pPr>
      <w:r w:rsidRPr="00796BEE">
        <w:rPr>
          <w:rStyle w:val="Code"/>
        </w:rPr>
        <w:t>&lt;expan&gt;&lt;abbr&gt;</w:t>
      </w:r>
      <w:r w:rsidRPr="00796BEE">
        <w:rPr>
          <w:rStyle w:val="Codetext"/>
        </w:rPr>
        <w:t>ku</w:t>
      </w:r>
      <w:r w:rsidRPr="00796BEE">
        <w:rPr>
          <w:rStyle w:val="Code"/>
        </w:rPr>
        <w:t>&lt;/abbr&gt;&lt;ex&gt;</w:t>
      </w:r>
      <w:r w:rsidRPr="00796BEE">
        <w:rPr>
          <w:rStyle w:val="Codetext"/>
        </w:rPr>
        <w:t>lya</w:t>
      </w:r>
      <w:r w:rsidRPr="00796BEE">
        <w:rPr>
          <w:rStyle w:val="Code"/>
        </w:rPr>
        <w:t>&lt;/ex&gt;&lt;abbr&gt;</w:t>
      </w:r>
      <w:r w:rsidRPr="00796BEE">
        <w:rPr>
          <w:rStyle w:val="Codetext"/>
        </w:rPr>
        <w:t>vā</w:t>
      </w:r>
      <w:r w:rsidRPr="00796BEE">
        <w:rPr>
          <w:rStyle w:val="Code"/>
        </w:rPr>
        <w:t>&lt;/abbr&gt;&lt;ex&gt;</w:t>
      </w:r>
      <w:r w:rsidRPr="00796BEE">
        <w:rPr>
          <w:rStyle w:val="Codetext"/>
        </w:rPr>
        <w:t>pa</w:t>
      </w:r>
      <w:r w:rsidRPr="00796BEE">
        <w:rPr>
          <w:rStyle w:val="Code"/>
        </w:rPr>
        <w:t xml:space="preserve">&lt;/ex&gt;&lt;/expan&gt; </w:t>
      </w:r>
    </w:p>
    <w:p w14:paraId="1F7D24B2" w14:textId="7C7CC409" w:rsidR="00796BEE" w:rsidRDefault="00796BEE" w:rsidP="00796BEE">
      <w:pPr>
        <w:pStyle w:val="Lista2"/>
      </w:pPr>
      <w:r>
        <w:t xml:space="preserve">complex abbreviations involving characters suppressed in the expansion, e.g. the string </w:t>
      </w:r>
      <w:r w:rsidRPr="00094A21">
        <w:rPr>
          <w:rStyle w:val="Foreign"/>
        </w:rPr>
        <w:t>augg</w:t>
      </w:r>
      <w:r>
        <w:t xml:space="preserve"> as an abbreviation of </w:t>
      </w:r>
      <w:r w:rsidRPr="00094A21">
        <w:rPr>
          <w:rStyle w:val="Foreign"/>
        </w:rPr>
        <w:t>augusti duo</w:t>
      </w:r>
      <w:r w:rsidR="00094A21" w:rsidRPr="00F47381">
        <w:rPr>
          <w:rStyle w:val="Lbjegyzet-hivatkozs"/>
        </w:rPr>
        <w:footnoteReference w:id="39"/>
      </w:r>
    </w:p>
    <w:p w14:paraId="1EF585AD" w14:textId="5510B1AB" w:rsidR="00796BEE" w:rsidRDefault="00796BEE" w:rsidP="00796BEE">
      <w:pPr>
        <w:pStyle w:val="Lista3"/>
      </w:pPr>
      <w:r w:rsidRPr="00796BEE">
        <w:rPr>
          <w:rStyle w:val="Code"/>
        </w:rPr>
        <w:t>&lt;expan&gt;&lt;abbr&gt;</w:t>
      </w:r>
      <w:r w:rsidRPr="00796BEE">
        <w:rPr>
          <w:rStyle w:val="Codetext"/>
        </w:rPr>
        <w:t>aug</w:t>
      </w:r>
      <w:r w:rsidRPr="00796BEE">
        <w:rPr>
          <w:rStyle w:val="Code"/>
        </w:rPr>
        <w:t>&lt;am&gt;</w:t>
      </w:r>
      <w:r w:rsidRPr="00796BEE">
        <w:rPr>
          <w:rStyle w:val="Codetext"/>
        </w:rPr>
        <w:t>g</w:t>
      </w:r>
      <w:r w:rsidRPr="00796BEE">
        <w:rPr>
          <w:rStyle w:val="Code"/>
        </w:rPr>
        <w:t>&lt;/am&gt;&lt;/abbr&gt;&lt;ex&gt;</w:t>
      </w:r>
      <w:r w:rsidRPr="00796BEE">
        <w:rPr>
          <w:rStyle w:val="Codetext"/>
        </w:rPr>
        <w:t>usti duo</w:t>
      </w:r>
      <w:r w:rsidRPr="00796BEE">
        <w:rPr>
          <w:rStyle w:val="Code"/>
        </w:rPr>
        <w:t>&lt;/ex&gt;&lt;/expan&gt;</w:t>
      </w:r>
    </w:p>
    <w:p w14:paraId="4C15FC7D" w14:textId="6BE8ED99" w:rsidR="00796BEE" w:rsidRDefault="00796BEE" w:rsidP="00094A21">
      <w:pPr>
        <w:pStyle w:val="Lista"/>
      </w:pPr>
      <w:r>
        <w:t xml:space="preserve">abbreviations consisting of or involving non-alphabetic characters (as for instance the Devanagari abbreviation sign </w:t>
      </w:r>
      <w:r w:rsidRPr="00094A21">
        <w:rPr>
          <w:rStyle w:val="Foreign"/>
          <w:rFonts w:hint="cs"/>
          <w:cs/>
        </w:rPr>
        <w:t>॰</w:t>
      </w:r>
      <w:r>
        <w:rPr>
          <w:cs/>
          <w:lang w:bidi="hi-IN"/>
        </w:rPr>
        <w:t xml:space="preserve">) </w:t>
      </w:r>
      <w:r>
        <w:t>may be resolved using the same method</w:t>
      </w:r>
      <w:r w:rsidR="00094A21" w:rsidRPr="00F47381">
        <w:rPr>
          <w:rStyle w:val="Lbjegyzet-hivatkozs"/>
        </w:rPr>
        <w:footnoteReference w:id="40"/>
      </w:r>
    </w:p>
    <w:p w14:paraId="02841B8F" w14:textId="1D52CD43" w:rsidR="00796BEE" w:rsidRDefault="00796BEE" w:rsidP="00796BEE">
      <w:pPr>
        <w:pStyle w:val="Lista2"/>
      </w:pPr>
      <w:r>
        <w:lastRenderedPageBreak/>
        <w:t>the symbol character should be encoded as per §</w:t>
      </w:r>
      <w:r w:rsidR="00094A21">
        <w:fldChar w:fldCharType="begin"/>
      </w:r>
      <w:r w:rsidR="00094A21">
        <w:instrText xml:space="preserve"> REF _Ref43987396 \r \h </w:instrText>
      </w:r>
      <w:r w:rsidR="00094A21">
        <w:fldChar w:fldCharType="separate"/>
      </w:r>
      <w:r w:rsidR="00094A21">
        <w:t>4.2.6</w:t>
      </w:r>
      <w:r w:rsidR="00094A21">
        <w:fldChar w:fldCharType="end"/>
      </w:r>
      <w:r>
        <w:t xml:space="preserve"> and wrapped in </w:t>
      </w:r>
      <w:r w:rsidRPr="00094A21">
        <w:rPr>
          <w:rStyle w:val="Code"/>
        </w:rPr>
        <w:t>&lt;am&gt;</w:t>
      </w:r>
    </w:p>
    <w:p w14:paraId="4EC1D625" w14:textId="77777777" w:rsidR="00C02B8C" w:rsidRPr="00DD7CCF" w:rsidRDefault="004D2E67" w:rsidP="00D4342A">
      <w:pPr>
        <w:pStyle w:val="Cmsor2"/>
      </w:pPr>
      <w:bookmarkStart w:id="455" w:name="_y8d6jllfz1" w:colFirst="0" w:colLast="0"/>
      <w:bookmarkStart w:id="456" w:name="_Ref43978612"/>
      <w:bookmarkStart w:id="457" w:name="_Toc74733522"/>
      <w:bookmarkEnd w:id="455"/>
      <w:r w:rsidRPr="00DD7CCF">
        <w:t>Optional Encoding of Semantic Features</w:t>
      </w:r>
      <w:bookmarkEnd w:id="456"/>
      <w:bookmarkEnd w:id="457"/>
    </w:p>
    <w:p w14:paraId="7D4122E7" w14:textId="77777777" w:rsidR="004F4C63" w:rsidRPr="00DD7CCF" w:rsidRDefault="004D2E67">
      <w:r w:rsidRPr="00DD7CCF">
        <w:t xml:space="preserve">Besides the tags prescribed in other sections of this Guide, TEI offers the possibility of using many others to encode additional semantic information in a text. Such tags, whose use is </w:t>
      </w:r>
      <w:r w:rsidRPr="008608D1">
        <w:rPr>
          <w:b/>
          <w:bCs/>
        </w:rPr>
        <w:t>optional and not recommended at this stage of the project</w:t>
      </w:r>
      <w:r w:rsidRPr="00DD7CCF">
        <w:t xml:space="preserve">, enable the creation of indexes, for instance of all the persons or places mentioned in a </w:t>
      </w:r>
      <w:r w:rsidRPr="00E24F87">
        <w:rPr>
          <w:noProof/>
        </w:rPr>
        <w:t>(</w:t>
      </w:r>
      <w:r w:rsidRPr="00DD7CCF">
        <w:t>sub-)corpus with an exhaustive list of occurrences.</w:t>
      </w:r>
    </w:p>
    <w:p w14:paraId="46E4F37A" w14:textId="77777777" w:rsidR="00C02B8C" w:rsidRPr="00DD7CCF" w:rsidRDefault="004D2E67" w:rsidP="005D2B22">
      <w:pPr>
        <w:ind w:firstLine="567"/>
      </w:pPr>
      <w:r w:rsidRPr="00DD7CCF">
        <w:t xml:space="preserve">As adding such tags to XML editions renders the files less legible, we recommend postponing the application of such tags as long as two conditions are not fulfilled: </w:t>
      </w:r>
      <w:r w:rsidRPr="00E24F87">
        <w:rPr>
          <w:noProof/>
        </w:rPr>
        <w:t>(</w:t>
      </w:r>
      <w:r w:rsidRPr="00DD7CCF">
        <w:t xml:space="preserve">1) the entire </w:t>
      </w:r>
      <w:r w:rsidRPr="00E24F87">
        <w:rPr>
          <w:noProof/>
        </w:rPr>
        <w:t>(</w:t>
      </w:r>
      <w:r w:rsidRPr="00DD7CCF">
        <w:t xml:space="preserve">sub-)corpus has been encoded according to the guidelines exposed in other sections of this Guide and, </w:t>
      </w:r>
      <w:r w:rsidRPr="00E24F87">
        <w:rPr>
          <w:noProof/>
        </w:rPr>
        <w:t>(</w:t>
      </w:r>
      <w:r w:rsidRPr="00DD7CCF">
        <w:t xml:space="preserve">2) the choice of such tags has been determined after ripe reflection and in response to concrete aims of your </w:t>
      </w:r>
      <w:r w:rsidRPr="00E24F87">
        <w:rPr>
          <w:noProof/>
        </w:rPr>
        <w:t>(</w:t>
      </w:r>
      <w:r w:rsidRPr="00DD7CCF">
        <w:t>or the whole project’s) research. Any such tagging that you do choose to apply should be implemented in accordance with the workflow of your task-force as determined by and in consultation with the PI of your task-force.</w:t>
      </w:r>
    </w:p>
    <w:p w14:paraId="585D5707" w14:textId="77777777" w:rsidR="00C02B8C" w:rsidRPr="00DD7CCF" w:rsidRDefault="004D2E67" w:rsidP="005D2B22">
      <w:pPr>
        <w:ind w:firstLine="567"/>
      </w:pPr>
      <w:r w:rsidRPr="00DD7CCF">
        <w:t>At the time this version of the Encoding Guide is released, only TF-A has started reflecting on which tags, types and subtypes could be used to answer specific research questions. The preliminary results of these reflections are given below, so that members of other task-forces can look at examples of what is possible and to stimulate a process of reflection on what tagging might be implemented in other corpora. The present section is thus provisional and mainly illustrative. It will be developed in a future version of this guide.</w:t>
      </w:r>
    </w:p>
    <w:p w14:paraId="0FE07ADE" w14:textId="77777777" w:rsidR="00C02B8C" w:rsidRPr="00DD7CCF" w:rsidRDefault="004D2E67" w:rsidP="00D4342A">
      <w:pPr>
        <w:pStyle w:val="Cmsor3"/>
      </w:pPr>
      <w:bookmarkStart w:id="458" w:name="_if22uogatvm3" w:colFirst="0" w:colLast="0"/>
      <w:bookmarkStart w:id="459" w:name="_Toc74733523"/>
      <w:bookmarkEnd w:id="458"/>
      <w:r w:rsidRPr="00DD7CCF">
        <w:t>Personal names</w:t>
      </w:r>
      <w:bookmarkEnd w:id="459"/>
    </w:p>
    <w:p w14:paraId="31D64987" w14:textId="77777777" w:rsidR="00C02B8C" w:rsidRPr="00DD7CCF" w:rsidRDefault="004D2E67" w:rsidP="00E2714A">
      <w:pPr>
        <w:pStyle w:val="Lista"/>
      </w:pPr>
      <w:r w:rsidRPr="00DD7CCF">
        <w:t xml:space="preserve">personal names may be tagged with the element </w:t>
      </w:r>
      <w:r w:rsidRPr="00DD7CCF">
        <w:rPr>
          <w:rStyle w:val="Code"/>
        </w:rPr>
        <w:t>&lt;persName&gt;</w:t>
      </w:r>
    </w:p>
    <w:p w14:paraId="04CF8056" w14:textId="77777777" w:rsidR="00C02B8C" w:rsidRPr="00DD7CCF" w:rsidRDefault="004D2E67" w:rsidP="00E2714A">
      <w:pPr>
        <w:pStyle w:val="Lista2"/>
      </w:pPr>
      <w:r w:rsidRPr="00DD7CCF">
        <w:t>this element can be used to encode a complex name, tagging individually all elements of a personal name</w:t>
      </w:r>
    </w:p>
    <w:p w14:paraId="277B10E0" w14:textId="77777777" w:rsidR="008525C6" w:rsidRPr="008525C6" w:rsidRDefault="004D2E67" w:rsidP="00E2714A">
      <w:pPr>
        <w:pStyle w:val="Lista"/>
      </w:pPr>
      <w:r w:rsidRPr="00DD7CCF">
        <w:t xml:space="preserve">a first categorisation can be effected with attribute </w:t>
      </w:r>
      <w:r w:rsidR="008525C6" w:rsidRPr="008525C6">
        <w:rPr>
          <w:rStyle w:val="Codeattribute"/>
        </w:rPr>
        <w:t>@type</w:t>
      </w:r>
    </w:p>
    <w:p w14:paraId="37432C9B" w14:textId="77777777" w:rsidR="00C02B8C" w:rsidRPr="00DD7CCF" w:rsidRDefault="004D2E67" w:rsidP="00E2714A">
      <w:pPr>
        <w:pStyle w:val="Lista2"/>
      </w:pPr>
      <w:r w:rsidRPr="00DD7CCF">
        <w:t xml:space="preserve">propositions for the value of </w:t>
      </w:r>
      <w:r w:rsidR="008525C6" w:rsidRPr="008525C6">
        <w:rPr>
          <w:rStyle w:val="Codeattribute"/>
        </w:rPr>
        <w:t>@type</w:t>
      </w:r>
      <w:r w:rsidR="008525C6" w:rsidRPr="008525C6">
        <w:t>:</w:t>
      </w:r>
    </w:p>
    <w:p w14:paraId="2712F7DF" w14:textId="77777777" w:rsidR="00C02B8C" w:rsidRPr="00B26C65" w:rsidRDefault="001240A6" w:rsidP="00E2714A">
      <w:pPr>
        <w:pStyle w:val="Lista3"/>
        <w:rPr>
          <w:rStyle w:val="Codevalue"/>
        </w:rPr>
      </w:pPr>
      <w:r w:rsidRPr="00B26C65">
        <w:rPr>
          <w:rStyle w:val="Codevalue"/>
        </w:rPr>
        <w:t>"</w:t>
      </w:r>
      <w:r w:rsidR="004D2E67" w:rsidRPr="00B26C65">
        <w:rPr>
          <w:rStyle w:val="Codevalue"/>
        </w:rPr>
        <w:t>divine</w:t>
      </w:r>
      <w:r w:rsidRPr="00B26C65">
        <w:rPr>
          <w:rStyle w:val="Codevalue"/>
        </w:rPr>
        <w:t>"</w:t>
      </w:r>
    </w:p>
    <w:p w14:paraId="1DBBFD61" w14:textId="77777777" w:rsidR="00C02B8C" w:rsidRPr="00B26C65" w:rsidRDefault="001240A6" w:rsidP="00E2714A">
      <w:pPr>
        <w:pStyle w:val="Lista3"/>
        <w:rPr>
          <w:rStyle w:val="Codevalue"/>
        </w:rPr>
      </w:pPr>
      <w:r w:rsidRPr="00B26C65">
        <w:rPr>
          <w:rStyle w:val="Codevalue"/>
        </w:rPr>
        <w:t>"</w:t>
      </w:r>
      <w:r w:rsidR="004D2E67" w:rsidRPr="00B26C65">
        <w:rPr>
          <w:rStyle w:val="Codevalue"/>
        </w:rPr>
        <w:t>human</w:t>
      </w:r>
      <w:r w:rsidRPr="00B26C65">
        <w:rPr>
          <w:rStyle w:val="Codevalue"/>
        </w:rPr>
        <w:t>"</w:t>
      </w:r>
    </w:p>
    <w:p w14:paraId="4FF44422" w14:textId="77777777" w:rsidR="00C02B8C" w:rsidRPr="00B26C65" w:rsidRDefault="001240A6" w:rsidP="00E2714A">
      <w:pPr>
        <w:pStyle w:val="Lista3"/>
        <w:rPr>
          <w:rStyle w:val="Codevalue"/>
        </w:rPr>
      </w:pPr>
      <w:r w:rsidRPr="00B26C65">
        <w:rPr>
          <w:rStyle w:val="Codevalue"/>
        </w:rPr>
        <w:t>"</w:t>
      </w:r>
      <w:r w:rsidR="004D2E67" w:rsidRPr="00B26C65">
        <w:rPr>
          <w:rStyle w:val="Codevalue"/>
        </w:rPr>
        <w:t>personification</w:t>
      </w:r>
      <w:r w:rsidRPr="00B26C65">
        <w:rPr>
          <w:rStyle w:val="Codevalue"/>
        </w:rPr>
        <w:t>"</w:t>
      </w:r>
    </w:p>
    <w:p w14:paraId="68E6BAA5" w14:textId="77777777" w:rsidR="00C02B8C" w:rsidRPr="00DD7CCF" w:rsidRDefault="004D2E67" w:rsidP="00E2714A">
      <w:pPr>
        <w:pStyle w:val="Lista"/>
      </w:pPr>
      <w:r w:rsidRPr="00DD7CCF">
        <w:t xml:space="preserve">subcategorisation is effected with </w:t>
      </w:r>
      <w:r w:rsidR="008525C6" w:rsidRPr="008525C6">
        <w:rPr>
          <w:rStyle w:val="Codeattribute"/>
        </w:rPr>
        <w:t>@subtype</w:t>
      </w:r>
      <w:r w:rsidR="008525C6" w:rsidRPr="008525C6">
        <w:t>,</w:t>
      </w:r>
      <w:r w:rsidRPr="00DD7CCF">
        <w:t xml:space="preserve"> which may only be used if </w:t>
      </w:r>
      <w:r w:rsidR="008525C6" w:rsidRPr="008525C6">
        <w:rPr>
          <w:rStyle w:val="Codeattribute"/>
        </w:rPr>
        <w:t>@type</w:t>
      </w:r>
      <w:r w:rsidR="008525C6" w:rsidRPr="008525C6">
        <w:t xml:space="preserve"> </w:t>
      </w:r>
      <w:r w:rsidRPr="00DD7CCF">
        <w:t>is also present</w:t>
      </w:r>
    </w:p>
    <w:p w14:paraId="7693342A" w14:textId="77777777" w:rsidR="004F4C63" w:rsidRPr="00DD7CCF" w:rsidRDefault="004D2E67" w:rsidP="00E2714A">
      <w:pPr>
        <w:pStyle w:val="Lista2"/>
      </w:pPr>
      <w:r w:rsidRPr="00DD7CCF">
        <w:t xml:space="preserve">propositions for the value of </w:t>
      </w:r>
      <w:r w:rsidR="008525C6" w:rsidRPr="008525C6">
        <w:rPr>
          <w:rStyle w:val="Codeattribute"/>
        </w:rPr>
        <w:t>@subtype</w:t>
      </w:r>
      <w:r w:rsidR="008525C6" w:rsidRPr="008525C6">
        <w:t>:</w:t>
      </w:r>
    </w:p>
    <w:p w14:paraId="08452280" w14:textId="77777777" w:rsidR="00C02B8C" w:rsidRPr="00DD7CCF" w:rsidRDefault="001240A6" w:rsidP="00E2714A">
      <w:pPr>
        <w:pStyle w:val="Lista3"/>
      </w:pPr>
      <w:r w:rsidRPr="00B26C65">
        <w:rPr>
          <w:rStyle w:val="Codevalue"/>
        </w:rPr>
        <w:t>"</w:t>
      </w:r>
      <w:r w:rsidR="004D2E67" w:rsidRPr="00B26C65">
        <w:rPr>
          <w:rStyle w:val="Codevalue"/>
        </w:rPr>
        <w:t>coronation</w:t>
      </w:r>
      <w:r w:rsidRPr="00B26C65">
        <w:rPr>
          <w:rStyle w:val="Codevalue"/>
        </w:rPr>
        <w:t>"</w:t>
      </w:r>
      <w:r w:rsidR="004D2E67" w:rsidRPr="00DD7CCF">
        <w:t xml:space="preserve"> </w:t>
      </w:r>
      <w:r w:rsidR="004D2E67" w:rsidRPr="00E24F87">
        <w:rPr>
          <w:noProof/>
        </w:rPr>
        <w:t>(</w:t>
      </w:r>
      <w:proofErr w:type="spellStart"/>
      <w:r w:rsidR="004D2E67" w:rsidRPr="00DD7CCF">
        <w:t>Rājarāja</w:t>
      </w:r>
      <w:proofErr w:type="spellEnd"/>
      <w:r w:rsidR="004D2E67" w:rsidRPr="00DD7CCF">
        <w:t>, Rājendra, …)</w:t>
      </w:r>
    </w:p>
    <w:p w14:paraId="5F494A10" w14:textId="77777777" w:rsidR="00C02B8C" w:rsidRPr="00DD7CCF" w:rsidRDefault="001240A6" w:rsidP="00E2714A">
      <w:pPr>
        <w:pStyle w:val="Lista3"/>
      </w:pPr>
      <w:r w:rsidRPr="00B26C65">
        <w:rPr>
          <w:rStyle w:val="Codevalue"/>
        </w:rPr>
        <w:t>"</w:t>
      </w:r>
      <w:r w:rsidR="004D2E67" w:rsidRPr="00B26C65">
        <w:rPr>
          <w:rStyle w:val="Codevalue"/>
        </w:rPr>
        <w:t>sobriquet</w:t>
      </w:r>
      <w:r w:rsidRPr="00B26C65">
        <w:rPr>
          <w:rStyle w:val="Codevalue"/>
        </w:rPr>
        <w:t>"</w:t>
      </w:r>
      <w:r w:rsidR="004D2E67" w:rsidRPr="00DD7CCF">
        <w:t xml:space="preserve"> </w:t>
      </w:r>
      <w:r w:rsidR="004D2E67" w:rsidRPr="00E24F87">
        <w:rPr>
          <w:noProof/>
        </w:rPr>
        <w:t>(</w:t>
      </w:r>
      <w:r w:rsidR="004D2E67" w:rsidRPr="00ED5C86">
        <w:rPr>
          <w:rStyle w:val="Foreign"/>
        </w:rPr>
        <w:t>biruda</w:t>
      </w:r>
      <w:r w:rsidR="004D2E67" w:rsidRPr="00DD7CCF">
        <w:t>)</w:t>
      </w:r>
    </w:p>
    <w:p w14:paraId="19AB1F2E" w14:textId="77777777" w:rsidR="00C02B8C" w:rsidRPr="00DD7CCF" w:rsidRDefault="001240A6" w:rsidP="00E2714A">
      <w:pPr>
        <w:pStyle w:val="Lista3"/>
      </w:pPr>
      <w:r w:rsidRPr="00B26C65">
        <w:rPr>
          <w:rStyle w:val="Codevalue"/>
        </w:rPr>
        <w:t>"</w:t>
      </w:r>
      <w:r w:rsidR="004D2E67" w:rsidRPr="00B26C65">
        <w:rPr>
          <w:rStyle w:val="Codevalue"/>
        </w:rPr>
        <w:t>title</w:t>
      </w:r>
      <w:r w:rsidRPr="00B26C65">
        <w:rPr>
          <w:rStyle w:val="Codevalue"/>
        </w:rPr>
        <w:t>"</w:t>
      </w:r>
      <w:r w:rsidR="004D2E67" w:rsidRPr="00DD7CCF">
        <w:t xml:space="preserve"> </w:t>
      </w:r>
      <w:r w:rsidR="004D2E67" w:rsidRPr="00E24F87">
        <w:rPr>
          <w:noProof/>
        </w:rPr>
        <w:t>(</w:t>
      </w:r>
      <w:r w:rsidR="004D2E67" w:rsidRPr="00ED5C86">
        <w:rPr>
          <w:rStyle w:val="Foreign"/>
        </w:rPr>
        <w:t>pōttaraiyar</w:t>
      </w:r>
      <w:r w:rsidR="004D2E67" w:rsidRPr="00DD7CCF">
        <w:t xml:space="preserve">, </w:t>
      </w:r>
      <w:r w:rsidR="004D2E67" w:rsidRPr="00ED5C86">
        <w:rPr>
          <w:rStyle w:val="Foreign"/>
        </w:rPr>
        <w:t>(kōp)parakēcarivarmaṉ</w:t>
      </w:r>
      <w:r w:rsidR="004D2E67" w:rsidRPr="00DD7CCF">
        <w:t xml:space="preserve"> / </w:t>
      </w:r>
      <w:r w:rsidR="004D2E67" w:rsidRPr="00ED5C86">
        <w:rPr>
          <w:rStyle w:val="Foreign"/>
        </w:rPr>
        <w:t>(kō)rājakēcarivarmaṉ</w:t>
      </w:r>
      <w:r w:rsidR="004D2E67" w:rsidRPr="00DD7CCF">
        <w:t>)</w:t>
      </w:r>
    </w:p>
    <w:p w14:paraId="54D7F99B" w14:textId="77777777" w:rsidR="00C02B8C" w:rsidRPr="00DD7CCF" w:rsidRDefault="001240A6" w:rsidP="00E2714A">
      <w:pPr>
        <w:pStyle w:val="Lista3"/>
      </w:pPr>
      <w:r w:rsidRPr="00B26C65">
        <w:rPr>
          <w:rStyle w:val="Codevalue"/>
        </w:rPr>
        <w:t>"</w:t>
      </w:r>
      <w:r w:rsidR="004D2E67" w:rsidRPr="00B26C65">
        <w:rPr>
          <w:rStyle w:val="Codevalue"/>
        </w:rPr>
        <w:t>other</w:t>
      </w:r>
      <w:r w:rsidRPr="00B26C65">
        <w:rPr>
          <w:rStyle w:val="Codevalue"/>
        </w:rPr>
        <w:t>"</w:t>
      </w:r>
      <w:r w:rsidR="004D2E67" w:rsidRPr="00DD7CCF">
        <w:t xml:space="preserve"> </w:t>
      </w:r>
      <w:r w:rsidR="004D2E67" w:rsidRPr="00E24F87">
        <w:rPr>
          <w:noProof/>
        </w:rPr>
        <w:t>(</w:t>
      </w:r>
      <w:r w:rsidR="004D2E67" w:rsidRPr="00DD7CCF">
        <w:t xml:space="preserve">pre-coronation name, e.g. </w:t>
      </w:r>
      <w:proofErr w:type="spellStart"/>
      <w:r w:rsidR="004D2E67" w:rsidRPr="00DD7CCF">
        <w:t>Arumoḻi</w:t>
      </w:r>
      <w:proofErr w:type="spellEnd"/>
      <w:r w:rsidR="004D2E67" w:rsidRPr="00DD7CCF">
        <w:t xml:space="preserve">, </w:t>
      </w:r>
      <w:proofErr w:type="spellStart"/>
      <w:r w:rsidR="004D2E67" w:rsidRPr="00DD7CCF">
        <w:t>Arumoḻivarmaṉ</w:t>
      </w:r>
      <w:proofErr w:type="spellEnd"/>
      <w:r w:rsidR="004D2E67" w:rsidRPr="00DD7CCF">
        <w:t>)</w:t>
      </w:r>
    </w:p>
    <w:p w14:paraId="7C8F9D9A" w14:textId="43B741B1" w:rsidR="00C02B8C" w:rsidRPr="00DD7CCF" w:rsidRDefault="004D2E67" w:rsidP="00E2714A">
      <w:pPr>
        <w:pStyle w:val="Lista"/>
      </w:pPr>
      <w:r w:rsidRPr="00DD7CCF">
        <w:t xml:space="preserve">to indicate that the name in question is an alternative of some other name </w:t>
      </w:r>
      <w:r w:rsidRPr="00E24F87">
        <w:rPr>
          <w:noProof/>
        </w:rPr>
        <w:t>(</w:t>
      </w:r>
      <w:r w:rsidRPr="00DD7CCF">
        <w:t xml:space="preserve">perceived as a standard form), follow instructions in </w:t>
      </w:r>
      <w:r w:rsidR="00B26C65">
        <w:t>§</w:t>
      </w:r>
      <w:r w:rsidR="00B26C65">
        <w:fldChar w:fldCharType="begin"/>
      </w:r>
      <w:r w:rsidR="00B26C65">
        <w:instrText xml:space="preserve"> REF _Ref44490073 \r \h </w:instrText>
      </w:r>
      <w:r w:rsidR="00B26C65">
        <w:fldChar w:fldCharType="separate"/>
      </w:r>
      <w:r w:rsidR="00E90D07">
        <w:t>10.6.3</w:t>
      </w:r>
      <w:r w:rsidR="00B26C65">
        <w:fldChar w:fldCharType="end"/>
      </w:r>
    </w:p>
    <w:p w14:paraId="2C9E052C" w14:textId="77777777" w:rsidR="00FE4C29" w:rsidRPr="00DD7CCF" w:rsidRDefault="00FE4C29" w:rsidP="00FE4C29"/>
    <w:tbl>
      <w:tblPr>
        <w:tblStyle w:val="CodeSampleTable"/>
        <w:tblW w:w="5000" w:type="pct"/>
        <w:tblLook w:val="04A0" w:firstRow="1" w:lastRow="0" w:firstColumn="1" w:lastColumn="0" w:noHBand="0" w:noVBand="1"/>
      </w:tblPr>
      <w:tblGrid>
        <w:gridCol w:w="9622"/>
      </w:tblGrid>
      <w:tr w:rsidR="00FE4C29" w:rsidRPr="00DD7CCF" w14:paraId="3ED70092"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453935F0" w14:textId="4C030548" w:rsidR="00FE4C29" w:rsidRPr="00DD7CCF" w:rsidRDefault="00FE4C29" w:rsidP="009F585E">
            <w:pPr>
              <w:pStyle w:val="Kpalrs"/>
            </w:pPr>
            <w:r w:rsidRPr="00DD7CCF">
              <w:t xml:space="preserve">Example </w:t>
            </w:r>
            <w:r>
              <w:fldChar w:fldCharType="begin"/>
            </w:r>
            <w:r>
              <w:instrText xml:space="preserve"> STYLEREF 3 \s </w:instrText>
            </w:r>
            <w:r>
              <w:fldChar w:fldCharType="separate"/>
            </w:r>
            <w:r w:rsidR="005E67E7">
              <w:rPr>
                <w:noProof/>
              </w:rPr>
              <w:t>7.4.1</w:t>
            </w:r>
            <w:r>
              <w:rPr>
                <w:noProof/>
              </w:rPr>
              <w:fldChar w:fldCharType="end"/>
            </w:r>
            <w:r w:rsidRPr="00DD7CCF">
              <w:t>.</w:t>
            </w:r>
            <w:r>
              <w:fldChar w:fldCharType="begin"/>
            </w:r>
            <w:r>
              <w:instrText xml:space="preserve"> SEQ Example \* ALPHABETIC \s 3 </w:instrText>
            </w:r>
            <w:r>
              <w:fldChar w:fldCharType="separate"/>
            </w:r>
            <w:r w:rsidR="005E67E7">
              <w:rPr>
                <w:noProof/>
              </w:rPr>
              <w:t>A</w:t>
            </w:r>
            <w:r>
              <w:rPr>
                <w:noProof/>
              </w:rPr>
              <w:fldChar w:fldCharType="end"/>
            </w:r>
            <w:r w:rsidRPr="00DD7CCF">
              <w:t>: encoding a complex personal name</w:t>
            </w:r>
          </w:p>
        </w:tc>
      </w:tr>
      <w:tr w:rsidR="00FE4C29" w:rsidRPr="00DD7CCF" w14:paraId="2D237ED9" w14:textId="77777777" w:rsidTr="00837BA5">
        <w:tc>
          <w:tcPr>
            <w:tcW w:w="5000" w:type="pct"/>
          </w:tcPr>
          <w:p w14:paraId="593DA659" w14:textId="77777777" w:rsidR="00FE4C29" w:rsidRPr="00DD7CCF" w:rsidRDefault="00FE4C29" w:rsidP="009F585E">
            <w:pPr>
              <w:pStyle w:val="CodeParagraph"/>
              <w:rPr>
                <w:rStyle w:val="Code"/>
              </w:rPr>
            </w:pPr>
            <w:r w:rsidRPr="00DD7CCF">
              <w:rPr>
                <w:rStyle w:val="Code"/>
              </w:rPr>
              <w:t>&lt;persName</w:t>
            </w:r>
            <w:r w:rsidRPr="0046000E">
              <w:t xml:space="preserve"> </w:t>
            </w:r>
            <w:r w:rsidRPr="00DD7CCF">
              <w:rPr>
                <w:rStyle w:val="Codeattribute"/>
              </w:rPr>
              <w:t>type</w:t>
            </w:r>
            <w:r w:rsidRPr="00DD7CCF">
              <w:rPr>
                <w:rStyle w:val="Code"/>
              </w:rPr>
              <w:t>=</w:t>
            </w:r>
            <w:r w:rsidRPr="0046000E">
              <w:rPr>
                <w:rStyle w:val="Codevalue"/>
              </w:rPr>
              <w:t>"human"</w:t>
            </w:r>
            <w:r w:rsidRPr="0046000E">
              <w:t xml:space="preserve"> </w:t>
            </w:r>
            <w:r w:rsidRPr="00DD7CCF">
              <w:rPr>
                <w:rStyle w:val="Codeattribute"/>
              </w:rPr>
              <w:t>subtype</w:t>
            </w:r>
            <w:r w:rsidRPr="00DD7CCF">
              <w:rPr>
                <w:rStyle w:val="Code"/>
              </w:rPr>
              <w:t>=</w:t>
            </w:r>
            <w:r w:rsidRPr="0046000E">
              <w:rPr>
                <w:rStyle w:val="Codevalue"/>
              </w:rPr>
              <w:t>"sobriquet"</w:t>
            </w:r>
            <w:r w:rsidRPr="00DD7CCF">
              <w:rPr>
                <w:rStyle w:val="Code"/>
              </w:rPr>
              <w:t>&gt;</w:t>
            </w:r>
            <w:r w:rsidRPr="00DD7CCF">
              <w:rPr>
                <w:rStyle w:val="Codetext"/>
              </w:rPr>
              <w:t>caturummallaṉ</w:t>
            </w:r>
            <w:r w:rsidRPr="00DD7CCF">
              <w:rPr>
                <w:rStyle w:val="Code"/>
              </w:rPr>
              <w:t>&lt;/persName&gt;</w:t>
            </w:r>
            <w:r w:rsidRPr="0046000E">
              <w:t xml:space="preserve"> </w:t>
            </w:r>
            <w:r w:rsidRPr="00DD7CCF">
              <w:rPr>
                <w:rStyle w:val="Code"/>
              </w:rPr>
              <w:t>&lt;persName</w:t>
            </w:r>
            <w:r w:rsidRPr="0046000E">
              <w:t xml:space="preserve"> </w:t>
            </w:r>
            <w:r w:rsidRPr="00DD7CCF">
              <w:rPr>
                <w:rStyle w:val="Codeattribute"/>
              </w:rPr>
              <w:t>type</w:t>
            </w:r>
            <w:r w:rsidRPr="00DD7CCF">
              <w:rPr>
                <w:rStyle w:val="Code"/>
              </w:rPr>
              <w:t>=</w:t>
            </w:r>
            <w:r w:rsidRPr="0046000E">
              <w:rPr>
                <w:rStyle w:val="Codevalue"/>
              </w:rPr>
              <w:t>"human"</w:t>
            </w:r>
            <w:r w:rsidRPr="0046000E">
              <w:t xml:space="preserve"> </w:t>
            </w:r>
            <w:r w:rsidRPr="00DD7CCF">
              <w:rPr>
                <w:rStyle w:val="Codeattribute"/>
              </w:rPr>
              <w:t>subtype</w:t>
            </w:r>
            <w:r w:rsidRPr="00DD7CCF">
              <w:rPr>
                <w:rStyle w:val="Code"/>
              </w:rPr>
              <w:t>=</w:t>
            </w:r>
            <w:r w:rsidRPr="0046000E">
              <w:rPr>
                <w:rStyle w:val="Codevalue"/>
              </w:rPr>
              <w:t>"sobriquet"</w:t>
            </w:r>
            <w:r w:rsidRPr="00DD7CCF">
              <w:rPr>
                <w:rStyle w:val="Code"/>
              </w:rPr>
              <w:t>&gt;</w:t>
            </w:r>
            <w:r w:rsidRPr="00DD7CCF">
              <w:rPr>
                <w:rStyle w:val="Codetext"/>
              </w:rPr>
              <w:t>kuṇaparaṉ</w:t>
            </w:r>
            <w:r w:rsidRPr="00DD7CCF">
              <w:rPr>
                <w:rStyle w:val="Code"/>
              </w:rPr>
              <w:t>&lt;/persName&gt;</w:t>
            </w:r>
            <w:r w:rsidRPr="0046000E">
              <w:t xml:space="preserve"> </w:t>
            </w:r>
            <w:r w:rsidRPr="00DD7CCF">
              <w:rPr>
                <w:rStyle w:val="Code"/>
              </w:rPr>
              <w:t>&lt;persName</w:t>
            </w:r>
            <w:r w:rsidRPr="0046000E">
              <w:t xml:space="preserve"> </w:t>
            </w:r>
            <w:r w:rsidRPr="00DD7CCF">
              <w:rPr>
                <w:rStyle w:val="Codeattribute"/>
              </w:rPr>
              <w:t>type</w:t>
            </w:r>
            <w:r w:rsidRPr="00DD7CCF">
              <w:rPr>
                <w:rStyle w:val="Code"/>
              </w:rPr>
              <w:t>=</w:t>
            </w:r>
            <w:r w:rsidRPr="0046000E">
              <w:rPr>
                <w:rStyle w:val="Codevalue"/>
              </w:rPr>
              <w:t>"human"</w:t>
            </w:r>
            <w:r w:rsidRPr="0046000E">
              <w:t xml:space="preserve"> </w:t>
            </w:r>
            <w:r w:rsidRPr="00DD7CCF">
              <w:rPr>
                <w:rStyle w:val="Codeattribute"/>
              </w:rPr>
              <w:t>subtype</w:t>
            </w:r>
            <w:r w:rsidRPr="00DD7CCF">
              <w:rPr>
                <w:rStyle w:val="Code"/>
              </w:rPr>
              <w:t>=</w:t>
            </w:r>
            <w:r w:rsidRPr="0046000E">
              <w:rPr>
                <w:rStyle w:val="Codevalue"/>
              </w:rPr>
              <w:t>"coronation"</w:t>
            </w:r>
            <w:r w:rsidRPr="00DD7CCF">
              <w:rPr>
                <w:rStyle w:val="Code"/>
              </w:rPr>
              <w:t>&gt;</w:t>
            </w:r>
            <w:r w:rsidRPr="00DD7CCF">
              <w:rPr>
                <w:rStyle w:val="Codetext"/>
              </w:rPr>
              <w:t>mayēntira</w:t>
            </w:r>
            <w:r w:rsidRPr="00DD7CCF">
              <w:rPr>
                <w:rStyle w:val="Code"/>
              </w:rPr>
              <w:t>&lt;/persName&gt;</w:t>
            </w:r>
            <w:r w:rsidRPr="00DD7CCF">
              <w:rPr>
                <w:rStyle w:val="Codetext"/>
              </w:rPr>
              <w:t>-p-</w:t>
            </w:r>
            <w:r w:rsidRPr="00DD7CCF">
              <w:rPr>
                <w:rStyle w:val="Code"/>
              </w:rPr>
              <w:t>&lt;persName</w:t>
            </w:r>
            <w:r w:rsidRPr="0046000E">
              <w:t xml:space="preserve"> </w:t>
            </w:r>
            <w:r w:rsidRPr="00DD7CCF">
              <w:rPr>
                <w:rStyle w:val="Codeattribute"/>
              </w:rPr>
              <w:t>type</w:t>
            </w:r>
            <w:r w:rsidRPr="00DD7CCF">
              <w:rPr>
                <w:rStyle w:val="Code"/>
              </w:rPr>
              <w:t>=</w:t>
            </w:r>
            <w:r w:rsidRPr="0046000E">
              <w:rPr>
                <w:rStyle w:val="Codevalue"/>
              </w:rPr>
              <w:t>"human"</w:t>
            </w:r>
            <w:r w:rsidRPr="0046000E">
              <w:t xml:space="preserve"> </w:t>
            </w:r>
            <w:r w:rsidRPr="00DD7CCF">
              <w:rPr>
                <w:rStyle w:val="Codeattribute"/>
              </w:rPr>
              <w:t>subtype</w:t>
            </w:r>
            <w:r w:rsidRPr="00DD7CCF">
              <w:rPr>
                <w:rStyle w:val="Code"/>
              </w:rPr>
              <w:t>=</w:t>
            </w:r>
            <w:r w:rsidRPr="0046000E">
              <w:rPr>
                <w:rStyle w:val="Codevalue"/>
              </w:rPr>
              <w:t>"title"</w:t>
            </w:r>
            <w:r w:rsidRPr="00DD7CCF">
              <w:rPr>
                <w:rStyle w:val="Code"/>
              </w:rPr>
              <w:t>&gt;</w:t>
            </w:r>
            <w:r w:rsidRPr="00DD7CCF">
              <w:rPr>
                <w:rStyle w:val="Codetext"/>
              </w:rPr>
              <w:t>pōtt-arēcaru</w:t>
            </w:r>
            <w:r w:rsidRPr="00DD7CCF">
              <w:rPr>
                <w:rStyle w:val="Code"/>
              </w:rPr>
              <w:t>&lt;/persName&gt;</w:t>
            </w:r>
          </w:p>
        </w:tc>
      </w:tr>
    </w:tbl>
    <w:p w14:paraId="45C60E7E" w14:textId="77777777" w:rsidR="00C02B8C" w:rsidRPr="00DD7CCF" w:rsidRDefault="004D2E67" w:rsidP="00D4342A">
      <w:pPr>
        <w:pStyle w:val="Cmsor3"/>
      </w:pPr>
      <w:bookmarkStart w:id="460" w:name="_3pq8h4icqxh2" w:colFirst="0" w:colLast="0"/>
      <w:bookmarkStart w:id="461" w:name="_Toc74733524"/>
      <w:bookmarkEnd w:id="460"/>
      <w:r w:rsidRPr="00DD7CCF">
        <w:t>Adding ranks and roles to names</w:t>
      </w:r>
      <w:bookmarkEnd w:id="461"/>
    </w:p>
    <w:p w14:paraId="5A26D26F" w14:textId="77777777" w:rsidR="00C02B8C" w:rsidRPr="00DD7CCF" w:rsidRDefault="004D2E67" w:rsidP="00E2714A">
      <w:pPr>
        <w:pStyle w:val="Lista"/>
      </w:pPr>
      <w:r w:rsidRPr="00DD7CCF">
        <w:t xml:space="preserve">the element </w:t>
      </w:r>
      <w:r w:rsidRPr="00DD7CCF">
        <w:rPr>
          <w:rStyle w:val="Code"/>
        </w:rPr>
        <w:t>&lt;roleName&gt;</w:t>
      </w:r>
      <w:r w:rsidRPr="00DD7CCF">
        <w:t xml:space="preserve"> can be used to encode a position in society like a rank or status </w:t>
      </w:r>
      <w:r w:rsidRPr="00E24F87">
        <w:rPr>
          <w:noProof/>
        </w:rPr>
        <w:t>(</w:t>
      </w:r>
      <w:r w:rsidR="008525C6" w:rsidRPr="008525C6">
        <w:rPr>
          <w:rStyle w:val="Codeattribute"/>
        </w:rPr>
        <w:t>@type</w:t>
      </w:r>
      <w:r w:rsidR="008525C6" w:rsidRPr="008525C6">
        <w:t>)</w:t>
      </w:r>
      <w:r w:rsidRPr="00DD7CCF">
        <w:t xml:space="preserve"> and associate it with a role </w:t>
      </w:r>
      <w:r w:rsidRPr="00E24F87">
        <w:rPr>
          <w:noProof/>
        </w:rPr>
        <w:t>(</w:t>
      </w:r>
      <w:r w:rsidR="008525C6" w:rsidRPr="008525C6">
        <w:rPr>
          <w:rStyle w:val="Codeattribute"/>
        </w:rPr>
        <w:t>@subtype</w:t>
      </w:r>
      <w:r w:rsidR="008525C6" w:rsidRPr="008525C6">
        <w:t>)</w:t>
      </w:r>
      <w:r w:rsidRPr="00DD7CCF">
        <w:t xml:space="preserve"> in the transaction recorded</w:t>
      </w:r>
    </w:p>
    <w:p w14:paraId="1E63E449" w14:textId="77777777" w:rsidR="00C02B8C" w:rsidRPr="00DD7CCF" w:rsidRDefault="004D2E67" w:rsidP="00E2714A">
      <w:pPr>
        <w:pStyle w:val="Lista2"/>
      </w:pPr>
      <w:r w:rsidRPr="00DD7CCF">
        <w:t xml:space="preserve">the element </w:t>
      </w:r>
      <w:r w:rsidRPr="00DD7CCF">
        <w:rPr>
          <w:rStyle w:val="Code"/>
        </w:rPr>
        <w:t>&lt;roleName&gt;</w:t>
      </w:r>
      <w:r w:rsidRPr="00DD7CCF">
        <w:t xml:space="preserve"> is to be nested inside the element</w:t>
      </w:r>
      <w:r w:rsidRPr="00DD7CCF">
        <w:rPr>
          <w:rStyle w:val="Codetext"/>
        </w:rPr>
        <w:t xml:space="preserve"> </w:t>
      </w:r>
      <w:r w:rsidRPr="00DD7CCF">
        <w:rPr>
          <w:rStyle w:val="Code"/>
        </w:rPr>
        <w:t>&lt;persName&gt;</w:t>
      </w:r>
    </w:p>
    <w:p w14:paraId="793996F0" w14:textId="77777777" w:rsidR="00C02B8C" w:rsidRPr="00DD7CCF" w:rsidRDefault="004D2E67" w:rsidP="00E2714A">
      <w:pPr>
        <w:pStyle w:val="Lista2"/>
      </w:pPr>
      <w:r w:rsidRPr="00DD7CCF">
        <w:t xml:space="preserve">propositions for the value of the attribute </w:t>
      </w:r>
      <w:r w:rsidR="008525C6" w:rsidRPr="008525C6">
        <w:rPr>
          <w:rStyle w:val="Codeattribute"/>
        </w:rPr>
        <w:t>@type</w:t>
      </w:r>
      <w:r w:rsidR="008525C6" w:rsidRPr="008525C6">
        <w:t>:</w:t>
      </w:r>
    </w:p>
    <w:p w14:paraId="31606DE6" w14:textId="77777777" w:rsidR="00C02B8C" w:rsidRPr="00B26C65" w:rsidRDefault="001240A6" w:rsidP="00E2714A">
      <w:pPr>
        <w:pStyle w:val="Lista3"/>
        <w:rPr>
          <w:rStyle w:val="Codevalue"/>
        </w:rPr>
      </w:pPr>
      <w:r w:rsidRPr="00B26C65">
        <w:rPr>
          <w:rStyle w:val="Codevalue"/>
        </w:rPr>
        <w:t>"</w:t>
      </w:r>
      <w:r w:rsidR="004D2E67" w:rsidRPr="00B26C65">
        <w:rPr>
          <w:rStyle w:val="Codevalue"/>
        </w:rPr>
        <w:t>king</w:t>
      </w:r>
      <w:r w:rsidRPr="00B26C65">
        <w:rPr>
          <w:rStyle w:val="Codevalue"/>
        </w:rPr>
        <w:t>"</w:t>
      </w:r>
    </w:p>
    <w:p w14:paraId="5B64DC02" w14:textId="77777777" w:rsidR="00C02B8C" w:rsidRPr="00DD7CCF" w:rsidRDefault="001240A6" w:rsidP="00E2714A">
      <w:pPr>
        <w:pStyle w:val="Lista3"/>
      </w:pPr>
      <w:r w:rsidRPr="00B26C65">
        <w:rPr>
          <w:rStyle w:val="Codevalue"/>
        </w:rPr>
        <w:t>"</w:t>
      </w:r>
      <w:r w:rsidR="004D2E67" w:rsidRPr="00B26C65">
        <w:rPr>
          <w:rStyle w:val="Codevalue"/>
        </w:rPr>
        <w:t>subordinateRuler</w:t>
      </w:r>
      <w:r w:rsidRPr="00B26C65">
        <w:rPr>
          <w:rStyle w:val="Codevalue"/>
        </w:rPr>
        <w:t>"</w:t>
      </w:r>
      <w:r w:rsidR="004D2E67" w:rsidRPr="00DD7CCF">
        <w:t xml:space="preserve"> </w:t>
      </w:r>
      <w:r w:rsidR="004D2E67" w:rsidRPr="00E24F87">
        <w:rPr>
          <w:noProof/>
        </w:rPr>
        <w:t>(</w:t>
      </w:r>
      <w:r w:rsidR="004D2E67" w:rsidRPr="00DD7CCF">
        <w:t xml:space="preserve">e.g. </w:t>
      </w:r>
      <w:r w:rsidR="004D2E67" w:rsidRPr="00ED5C86">
        <w:rPr>
          <w:rStyle w:val="Foreign"/>
        </w:rPr>
        <w:t>pallavaraiyaṉ</w:t>
      </w:r>
      <w:r w:rsidR="004D2E67" w:rsidRPr="00DD7CCF">
        <w:t>)</w:t>
      </w:r>
    </w:p>
    <w:p w14:paraId="47590F32" w14:textId="77777777" w:rsidR="00C02B8C" w:rsidRPr="00DD7CCF" w:rsidRDefault="001240A6" w:rsidP="00E2714A">
      <w:pPr>
        <w:pStyle w:val="Lista3"/>
      </w:pPr>
      <w:r w:rsidRPr="00B26C65">
        <w:rPr>
          <w:rStyle w:val="Codevalue"/>
        </w:rPr>
        <w:t>"</w:t>
      </w:r>
      <w:r w:rsidR="004D2E67" w:rsidRPr="00B26C65">
        <w:rPr>
          <w:rStyle w:val="Codevalue"/>
        </w:rPr>
        <w:t>landlord</w:t>
      </w:r>
      <w:r w:rsidRPr="00B26C65">
        <w:rPr>
          <w:rStyle w:val="Codevalue"/>
        </w:rPr>
        <w:t>"</w:t>
      </w:r>
      <w:r w:rsidR="004D2E67" w:rsidRPr="00DD7CCF">
        <w:t xml:space="preserve"> </w:t>
      </w:r>
      <w:r w:rsidR="004D2E67" w:rsidRPr="00E24F87">
        <w:rPr>
          <w:noProof/>
        </w:rPr>
        <w:t>(</w:t>
      </w:r>
      <w:r w:rsidR="004D2E67" w:rsidRPr="00DD7CCF">
        <w:t xml:space="preserve">e.g. </w:t>
      </w:r>
      <w:r w:rsidR="004D2E67" w:rsidRPr="00ED5C86">
        <w:rPr>
          <w:rStyle w:val="Foreign"/>
        </w:rPr>
        <w:t>uṭaiyar</w:t>
      </w:r>
      <w:r w:rsidR="004D2E67" w:rsidRPr="00DD7CCF">
        <w:t xml:space="preserve">, </w:t>
      </w:r>
      <w:r w:rsidR="004D2E67" w:rsidRPr="00ED5C86">
        <w:rPr>
          <w:rStyle w:val="Foreign"/>
        </w:rPr>
        <w:t>kiḻavar</w:t>
      </w:r>
      <w:r w:rsidR="004D2E67" w:rsidRPr="00DD7CCF">
        <w:t>)</w:t>
      </w:r>
    </w:p>
    <w:p w14:paraId="3EA8BC2B" w14:textId="77777777" w:rsidR="00C02B8C" w:rsidRPr="00DD7CCF" w:rsidRDefault="001240A6" w:rsidP="00E2714A">
      <w:pPr>
        <w:pStyle w:val="Lista3"/>
      </w:pPr>
      <w:r w:rsidRPr="00B26C65">
        <w:rPr>
          <w:rStyle w:val="Codevalue"/>
        </w:rPr>
        <w:lastRenderedPageBreak/>
        <w:t>"</w:t>
      </w:r>
      <w:r w:rsidR="004D2E67" w:rsidRPr="00B26C65">
        <w:rPr>
          <w:rStyle w:val="Codevalue"/>
        </w:rPr>
        <w:t>godLegalEntity</w:t>
      </w:r>
      <w:r w:rsidRPr="00B26C65">
        <w:rPr>
          <w:rStyle w:val="Codevalue"/>
        </w:rPr>
        <w:t>"</w:t>
      </w:r>
      <w:r w:rsidR="004D2E67" w:rsidRPr="00DD7CCF">
        <w:t xml:space="preserve"> </w:t>
      </w:r>
      <w:r w:rsidR="004D2E67" w:rsidRPr="00E24F87">
        <w:rPr>
          <w:noProof/>
        </w:rPr>
        <w:t>(</w:t>
      </w:r>
      <w:r w:rsidR="004D2E67" w:rsidRPr="00DD7CCF">
        <w:t xml:space="preserve">e.g. </w:t>
      </w:r>
      <w:r w:rsidR="004D2E67" w:rsidRPr="00ED5C86">
        <w:rPr>
          <w:rStyle w:val="Foreign"/>
        </w:rPr>
        <w:t>uṭaiyar</w:t>
      </w:r>
      <w:r w:rsidR="004D2E67" w:rsidRPr="00DD7CCF">
        <w:t>)</w:t>
      </w:r>
    </w:p>
    <w:p w14:paraId="6A4790A4" w14:textId="77777777" w:rsidR="00C02B8C" w:rsidRPr="00B26C65" w:rsidRDefault="001240A6" w:rsidP="00E2714A">
      <w:pPr>
        <w:pStyle w:val="Lista3"/>
        <w:rPr>
          <w:rStyle w:val="Codevalue"/>
        </w:rPr>
      </w:pPr>
      <w:r w:rsidRPr="00B26C65">
        <w:rPr>
          <w:rStyle w:val="Codevalue"/>
        </w:rPr>
        <w:t>"</w:t>
      </w:r>
      <w:r w:rsidR="004D2E67" w:rsidRPr="00B26C65">
        <w:rPr>
          <w:rStyle w:val="Codevalue"/>
        </w:rPr>
        <w:t>priest</w:t>
      </w:r>
      <w:r w:rsidRPr="00B26C65">
        <w:rPr>
          <w:rStyle w:val="Codevalue"/>
        </w:rPr>
        <w:t>"</w:t>
      </w:r>
    </w:p>
    <w:p w14:paraId="5684C74E" w14:textId="77777777" w:rsidR="00C02B8C" w:rsidRPr="00B26C65" w:rsidRDefault="001240A6" w:rsidP="00E2714A">
      <w:pPr>
        <w:pStyle w:val="Lista3"/>
        <w:rPr>
          <w:rStyle w:val="Codevalue"/>
        </w:rPr>
      </w:pPr>
      <w:r w:rsidRPr="00B26C65">
        <w:rPr>
          <w:rStyle w:val="Codevalue"/>
        </w:rPr>
        <w:t>"</w:t>
      </w:r>
      <w:r w:rsidR="004D2E67" w:rsidRPr="00B26C65">
        <w:rPr>
          <w:rStyle w:val="Codevalue"/>
        </w:rPr>
        <w:t>brahmin</w:t>
      </w:r>
      <w:r w:rsidRPr="00B26C65">
        <w:rPr>
          <w:rStyle w:val="Codevalue"/>
        </w:rPr>
        <w:t>"</w:t>
      </w:r>
    </w:p>
    <w:p w14:paraId="3EDEF279" w14:textId="77777777" w:rsidR="00C02B8C" w:rsidRPr="00B26C65" w:rsidRDefault="001240A6" w:rsidP="00E2714A">
      <w:pPr>
        <w:pStyle w:val="Lista3"/>
        <w:rPr>
          <w:rStyle w:val="Codevalue"/>
        </w:rPr>
      </w:pPr>
      <w:r w:rsidRPr="00B26C65">
        <w:rPr>
          <w:rStyle w:val="Codevalue"/>
        </w:rPr>
        <w:t>"</w:t>
      </w:r>
      <w:r w:rsidR="004D2E67" w:rsidRPr="00B26C65">
        <w:rPr>
          <w:rStyle w:val="Codevalue"/>
        </w:rPr>
        <w:t>monk</w:t>
      </w:r>
      <w:r w:rsidRPr="00B26C65">
        <w:rPr>
          <w:rStyle w:val="Codevalue"/>
        </w:rPr>
        <w:t>"</w:t>
      </w:r>
    </w:p>
    <w:p w14:paraId="0A08DE75" w14:textId="77777777" w:rsidR="00C02B8C" w:rsidRPr="00DD7CCF" w:rsidRDefault="001240A6" w:rsidP="00E2714A">
      <w:pPr>
        <w:pStyle w:val="Lista3"/>
      </w:pPr>
      <w:r w:rsidRPr="00B26C65">
        <w:rPr>
          <w:rStyle w:val="Codevalue"/>
        </w:rPr>
        <w:t>"</w:t>
      </w:r>
      <w:r w:rsidR="004D2E67" w:rsidRPr="00B26C65">
        <w:rPr>
          <w:rStyle w:val="Codevalue"/>
        </w:rPr>
        <w:t>merchant</w:t>
      </w:r>
      <w:r w:rsidRPr="00B26C65">
        <w:rPr>
          <w:rStyle w:val="Codevalue"/>
        </w:rPr>
        <w:t>"</w:t>
      </w:r>
      <w:r w:rsidR="004D2E67" w:rsidRPr="00DD7CCF">
        <w:t xml:space="preserve"> </w:t>
      </w:r>
      <w:r w:rsidR="004D2E67" w:rsidRPr="00E24F87">
        <w:rPr>
          <w:noProof/>
        </w:rPr>
        <w:t>(</w:t>
      </w:r>
      <w:r w:rsidR="004D2E67" w:rsidRPr="00DD7CCF">
        <w:t xml:space="preserve">e.g. </w:t>
      </w:r>
      <w:r w:rsidR="004D2E67" w:rsidRPr="00ED5C86">
        <w:rPr>
          <w:rStyle w:val="Foreign"/>
        </w:rPr>
        <w:t>nakarattār</w:t>
      </w:r>
      <w:r w:rsidR="004D2E67" w:rsidRPr="00DD7CCF">
        <w:t>)</w:t>
      </w:r>
    </w:p>
    <w:p w14:paraId="114AE175" w14:textId="77777777" w:rsidR="00C02B8C" w:rsidRPr="001240A6" w:rsidRDefault="001240A6" w:rsidP="00E2714A">
      <w:pPr>
        <w:pStyle w:val="Lista3"/>
        <w:rPr>
          <w:rStyle w:val="Codevalue"/>
        </w:rPr>
      </w:pPr>
      <w:r w:rsidRPr="001240A6">
        <w:rPr>
          <w:rStyle w:val="Codevalue"/>
        </w:rPr>
        <w:t>"</w:t>
      </w:r>
      <w:r w:rsidR="004D2E67" w:rsidRPr="001240A6">
        <w:rPr>
          <w:rStyle w:val="Codevalue"/>
        </w:rPr>
        <w:t>artisan</w:t>
      </w:r>
      <w:r w:rsidRPr="001240A6">
        <w:rPr>
          <w:rStyle w:val="Codevalue"/>
        </w:rPr>
        <w:t>"</w:t>
      </w:r>
    </w:p>
    <w:p w14:paraId="00B80CC4" w14:textId="77777777" w:rsidR="00C02B8C" w:rsidRPr="00DD7CCF" w:rsidRDefault="00B26C65" w:rsidP="00E2714A">
      <w:pPr>
        <w:pStyle w:val="Lista3"/>
      </w:pPr>
      <w:r w:rsidRPr="00B26C65">
        <w:rPr>
          <w:rStyle w:val="Codevalue"/>
        </w:rPr>
        <w:t>"</w:t>
      </w:r>
      <w:r w:rsidR="004D2E67" w:rsidRPr="00B26C65">
        <w:rPr>
          <w:rStyle w:val="Codevalue"/>
        </w:rPr>
        <w:t>brahminDelegate</w:t>
      </w:r>
      <w:r w:rsidRPr="00B26C65">
        <w:rPr>
          <w:rStyle w:val="Codevalue"/>
        </w:rPr>
        <w:t>"</w:t>
      </w:r>
      <w:r w:rsidR="004D2E67" w:rsidRPr="00DD7CCF">
        <w:t xml:space="preserve"> </w:t>
      </w:r>
      <w:r w:rsidR="004D2E67" w:rsidRPr="00E24F87">
        <w:rPr>
          <w:noProof/>
        </w:rPr>
        <w:t>(</w:t>
      </w:r>
      <w:r w:rsidR="004D2E67" w:rsidRPr="00DD7CCF">
        <w:t xml:space="preserve">e.g. </w:t>
      </w:r>
      <w:r w:rsidR="004D2E67" w:rsidRPr="00ED5C86">
        <w:rPr>
          <w:rStyle w:val="Foreign"/>
        </w:rPr>
        <w:t>sabhaiyār</w:t>
      </w:r>
      <w:r w:rsidR="004D2E67" w:rsidRPr="00DD7CCF">
        <w:t xml:space="preserve">, </w:t>
      </w:r>
      <w:r w:rsidR="004D2E67" w:rsidRPr="00ED5C86">
        <w:rPr>
          <w:rStyle w:val="Foreign"/>
        </w:rPr>
        <w:t>sabhaiyōm</w:t>
      </w:r>
      <w:r w:rsidR="004D2E67" w:rsidRPr="00DD7CCF">
        <w:t>)</w:t>
      </w:r>
    </w:p>
    <w:p w14:paraId="2FCE64B7" w14:textId="77777777" w:rsidR="00C02B8C" w:rsidRPr="00DD7CCF" w:rsidRDefault="00B26C65" w:rsidP="00E2714A">
      <w:pPr>
        <w:pStyle w:val="Lista3"/>
      </w:pPr>
      <w:r w:rsidRPr="00B26C65">
        <w:rPr>
          <w:rStyle w:val="Codevalue"/>
        </w:rPr>
        <w:t>"</w:t>
      </w:r>
      <w:r w:rsidR="004D2E67" w:rsidRPr="00B26C65">
        <w:rPr>
          <w:rStyle w:val="Codevalue"/>
        </w:rPr>
        <w:t>regionalDelegate</w:t>
      </w:r>
      <w:r w:rsidRPr="00B26C65">
        <w:rPr>
          <w:rStyle w:val="Codevalue"/>
        </w:rPr>
        <w:t>"</w:t>
      </w:r>
      <w:r w:rsidR="004D2E67" w:rsidRPr="00DD7CCF">
        <w:t xml:space="preserve"> </w:t>
      </w:r>
      <w:r w:rsidR="004D2E67" w:rsidRPr="00E24F87">
        <w:rPr>
          <w:noProof/>
        </w:rPr>
        <w:t>(</w:t>
      </w:r>
      <w:r w:rsidR="004D2E67" w:rsidRPr="00DD7CCF">
        <w:t xml:space="preserve">e.g. </w:t>
      </w:r>
      <w:r w:rsidR="004D2E67" w:rsidRPr="00ED5C86">
        <w:rPr>
          <w:rStyle w:val="Foreign"/>
        </w:rPr>
        <w:t>nāṭṭār</w:t>
      </w:r>
      <w:r w:rsidR="004D2E67" w:rsidRPr="00DD7CCF">
        <w:t xml:space="preserve">, </w:t>
      </w:r>
      <w:r w:rsidR="004D2E67" w:rsidRPr="00ED5C86">
        <w:rPr>
          <w:rStyle w:val="Foreign"/>
        </w:rPr>
        <w:t>nāṭṭōm</w:t>
      </w:r>
      <w:r w:rsidR="004D2E67" w:rsidRPr="00DD7CCF">
        <w:t>)</w:t>
      </w:r>
    </w:p>
    <w:p w14:paraId="1BFA8C16" w14:textId="77777777" w:rsidR="00C02B8C" w:rsidRPr="00DD7CCF" w:rsidRDefault="00B26C65" w:rsidP="00E2714A">
      <w:pPr>
        <w:pStyle w:val="Lista3"/>
      </w:pPr>
      <w:r w:rsidRPr="00B26C65">
        <w:rPr>
          <w:rStyle w:val="Codevalue"/>
        </w:rPr>
        <w:t>"</w:t>
      </w:r>
      <w:r w:rsidR="004D2E67" w:rsidRPr="00B26C65">
        <w:rPr>
          <w:rStyle w:val="Codevalue"/>
        </w:rPr>
        <w:t>officer</w:t>
      </w:r>
      <w:r w:rsidRPr="00B26C65">
        <w:rPr>
          <w:rStyle w:val="Codevalue"/>
        </w:rPr>
        <w:t>"</w:t>
      </w:r>
      <w:r w:rsidR="004D2E67" w:rsidRPr="00DD7CCF">
        <w:t xml:space="preserve"> </w:t>
      </w:r>
      <w:r w:rsidR="004D2E67" w:rsidRPr="00E24F87">
        <w:rPr>
          <w:noProof/>
        </w:rPr>
        <w:t>(</w:t>
      </w:r>
      <w:r w:rsidR="004D2E67" w:rsidRPr="00DD7CCF">
        <w:t>e.g. temple officer, royal officer)</w:t>
      </w:r>
    </w:p>
    <w:p w14:paraId="75DCF188" w14:textId="77777777" w:rsidR="004F4C63" w:rsidRPr="00B26C65" w:rsidRDefault="00B26C65" w:rsidP="00E2714A">
      <w:pPr>
        <w:pStyle w:val="Lista3"/>
        <w:rPr>
          <w:rStyle w:val="Codevalue"/>
        </w:rPr>
      </w:pPr>
      <w:r w:rsidRPr="00B26C65">
        <w:rPr>
          <w:rStyle w:val="Codevalue"/>
        </w:rPr>
        <w:t>"</w:t>
      </w:r>
      <w:r w:rsidR="004D2E67" w:rsidRPr="00B26C65">
        <w:rPr>
          <w:rStyle w:val="Codevalue"/>
        </w:rPr>
        <w:t>dancer</w:t>
      </w:r>
      <w:r w:rsidRPr="00B26C65">
        <w:rPr>
          <w:rStyle w:val="Codevalue"/>
        </w:rPr>
        <w:t>"</w:t>
      </w:r>
    </w:p>
    <w:p w14:paraId="382AE62E" w14:textId="77777777" w:rsidR="00C02B8C" w:rsidRPr="00B26C65" w:rsidRDefault="00B26C65" w:rsidP="00E2714A">
      <w:pPr>
        <w:pStyle w:val="Lista3"/>
        <w:rPr>
          <w:rStyle w:val="Codevalue"/>
        </w:rPr>
      </w:pPr>
      <w:r w:rsidRPr="00B26C65">
        <w:rPr>
          <w:rStyle w:val="Codevalue"/>
        </w:rPr>
        <w:t>"</w:t>
      </w:r>
      <w:r w:rsidR="004D2E67" w:rsidRPr="00B26C65">
        <w:rPr>
          <w:rStyle w:val="Codevalue"/>
        </w:rPr>
        <w:t>singer</w:t>
      </w:r>
      <w:r w:rsidRPr="00B26C65">
        <w:rPr>
          <w:rStyle w:val="Codevalue"/>
        </w:rPr>
        <w:t>"</w:t>
      </w:r>
    </w:p>
    <w:p w14:paraId="60CD4701" w14:textId="77777777" w:rsidR="00C02B8C" w:rsidRPr="00B26C65" w:rsidRDefault="00B26C65" w:rsidP="00E2714A">
      <w:pPr>
        <w:pStyle w:val="Lista3"/>
        <w:rPr>
          <w:rStyle w:val="Codevalue"/>
        </w:rPr>
      </w:pPr>
      <w:r w:rsidRPr="00B26C65">
        <w:rPr>
          <w:rStyle w:val="Codevalue"/>
        </w:rPr>
        <w:t>"</w:t>
      </w:r>
      <w:r w:rsidR="004D2E67" w:rsidRPr="00B26C65">
        <w:rPr>
          <w:rStyle w:val="Codevalue"/>
        </w:rPr>
        <w:t>peasant</w:t>
      </w:r>
      <w:r w:rsidRPr="00B26C65">
        <w:rPr>
          <w:rStyle w:val="Codevalue"/>
        </w:rPr>
        <w:t>"</w:t>
      </w:r>
    </w:p>
    <w:p w14:paraId="3E29D877" w14:textId="77777777" w:rsidR="00C02B8C" w:rsidRPr="00DD7CCF" w:rsidRDefault="00B26C65" w:rsidP="00E2714A">
      <w:pPr>
        <w:pStyle w:val="Lista3"/>
      </w:pPr>
      <w:r w:rsidRPr="00B26C65">
        <w:rPr>
          <w:rStyle w:val="Codevalue"/>
        </w:rPr>
        <w:t>"</w:t>
      </w:r>
      <w:r w:rsidR="004D2E67" w:rsidRPr="00B26C65">
        <w:rPr>
          <w:rStyle w:val="Codevalue"/>
        </w:rPr>
        <w:t>shepherd</w:t>
      </w:r>
      <w:r w:rsidRPr="00B26C65">
        <w:rPr>
          <w:rStyle w:val="Codevalue"/>
        </w:rPr>
        <w:t>"</w:t>
      </w:r>
      <w:r w:rsidR="004D2E67" w:rsidRPr="00DD7CCF">
        <w:t xml:space="preserve"> </w:t>
      </w:r>
      <w:r w:rsidR="004D2E67" w:rsidRPr="00E24F87">
        <w:rPr>
          <w:noProof/>
        </w:rPr>
        <w:t>(</w:t>
      </w:r>
      <w:r w:rsidR="004D2E67" w:rsidRPr="00ED5C86">
        <w:rPr>
          <w:rStyle w:val="Foreign"/>
        </w:rPr>
        <w:t>maṉṟāṭi</w:t>
      </w:r>
      <w:r w:rsidR="004D2E67" w:rsidRPr="00DD7CCF">
        <w:t>)</w:t>
      </w:r>
    </w:p>
    <w:p w14:paraId="666224AB" w14:textId="77777777" w:rsidR="00C02B8C" w:rsidRPr="00DD7CCF" w:rsidRDefault="00B26C65" w:rsidP="00E2714A">
      <w:pPr>
        <w:pStyle w:val="Lista3"/>
      </w:pPr>
      <w:r w:rsidRPr="00B26C65">
        <w:rPr>
          <w:rStyle w:val="Codevalue"/>
        </w:rPr>
        <w:t>"</w:t>
      </w:r>
      <w:r w:rsidR="004D2E67" w:rsidRPr="00B26C65">
        <w:rPr>
          <w:rStyle w:val="Codevalue"/>
        </w:rPr>
        <w:t>unknown</w:t>
      </w:r>
      <w:r w:rsidRPr="00B26C65">
        <w:rPr>
          <w:rStyle w:val="Codevalue"/>
        </w:rPr>
        <w:t>"</w:t>
      </w:r>
      <w:r w:rsidR="004D2E67" w:rsidRPr="00DD7CCF">
        <w:t xml:space="preserve"> </w:t>
      </w:r>
      <w:r w:rsidR="004D2E67" w:rsidRPr="00E24F87">
        <w:rPr>
          <w:noProof/>
        </w:rPr>
        <w:t>(</w:t>
      </w:r>
      <w:r w:rsidR="004D2E67" w:rsidRPr="00DD7CCF">
        <w:t xml:space="preserve">this value is to be used when you do not know the rank/status of the person but want to encode a value for </w:t>
      </w:r>
      <w:r w:rsidR="008525C6" w:rsidRPr="008525C6">
        <w:rPr>
          <w:rStyle w:val="Codeattribute"/>
        </w:rPr>
        <w:t>@subtype</w:t>
      </w:r>
      <w:r w:rsidR="008525C6" w:rsidRPr="008525C6">
        <w:t>)</w:t>
      </w:r>
    </w:p>
    <w:p w14:paraId="5E25B359" w14:textId="77777777" w:rsidR="00C02B8C" w:rsidRPr="00DD7CCF" w:rsidRDefault="004D2E67" w:rsidP="00E2714A">
      <w:pPr>
        <w:pStyle w:val="Lista2"/>
      </w:pPr>
      <w:r w:rsidRPr="00DD7CCF">
        <w:t xml:space="preserve">propositions for the value of the attribute </w:t>
      </w:r>
      <w:r w:rsidR="008525C6" w:rsidRPr="008525C6">
        <w:rPr>
          <w:rStyle w:val="Codeattribute"/>
        </w:rPr>
        <w:t>@subtype</w:t>
      </w:r>
      <w:r w:rsidR="008525C6" w:rsidRPr="008525C6">
        <w:t>:</w:t>
      </w:r>
    </w:p>
    <w:p w14:paraId="675E4781" w14:textId="77777777" w:rsidR="00C02B8C" w:rsidRPr="00B26C65" w:rsidRDefault="00B26C65" w:rsidP="00E2714A">
      <w:pPr>
        <w:pStyle w:val="Lista3"/>
        <w:rPr>
          <w:rStyle w:val="Codevalue"/>
        </w:rPr>
      </w:pPr>
      <w:r w:rsidRPr="00B26C65">
        <w:rPr>
          <w:rStyle w:val="Codevalue"/>
        </w:rPr>
        <w:t>"</w:t>
      </w:r>
      <w:r w:rsidR="004D2E67" w:rsidRPr="00B26C65">
        <w:rPr>
          <w:rStyle w:val="Codevalue"/>
        </w:rPr>
        <w:t>donor</w:t>
      </w:r>
      <w:r w:rsidRPr="00B26C65">
        <w:rPr>
          <w:rStyle w:val="Codevalue"/>
        </w:rPr>
        <w:t>"</w:t>
      </w:r>
    </w:p>
    <w:p w14:paraId="26EA0877" w14:textId="77777777" w:rsidR="00C02B8C" w:rsidRPr="00B26C65" w:rsidRDefault="00B26C65" w:rsidP="00E2714A">
      <w:pPr>
        <w:pStyle w:val="Lista3"/>
        <w:rPr>
          <w:rStyle w:val="Codevalue"/>
        </w:rPr>
      </w:pPr>
      <w:r w:rsidRPr="00B26C65">
        <w:rPr>
          <w:rStyle w:val="Codevalue"/>
        </w:rPr>
        <w:t>"</w:t>
      </w:r>
      <w:r w:rsidR="004D2E67" w:rsidRPr="00B26C65">
        <w:rPr>
          <w:rStyle w:val="Codevalue"/>
        </w:rPr>
        <w:t>donee</w:t>
      </w:r>
      <w:r w:rsidRPr="00B26C65">
        <w:rPr>
          <w:rStyle w:val="Codevalue"/>
        </w:rPr>
        <w:t>"</w:t>
      </w:r>
    </w:p>
    <w:p w14:paraId="7B538695" w14:textId="77777777" w:rsidR="00C02B8C" w:rsidRPr="00DD7CCF" w:rsidRDefault="00B26C65" w:rsidP="00E2714A">
      <w:pPr>
        <w:pStyle w:val="Lista3"/>
      </w:pPr>
      <w:r w:rsidRPr="00B26C65">
        <w:rPr>
          <w:rStyle w:val="Codevalue"/>
        </w:rPr>
        <w:t>"</w:t>
      </w:r>
      <w:r w:rsidR="004D2E67" w:rsidRPr="00B26C65">
        <w:rPr>
          <w:rStyle w:val="Codevalue"/>
        </w:rPr>
        <w:t>founder</w:t>
      </w:r>
      <w:r w:rsidRPr="00B26C65">
        <w:rPr>
          <w:rStyle w:val="Codevalue"/>
        </w:rPr>
        <w:t>"</w:t>
      </w:r>
      <w:r w:rsidR="004D2E67" w:rsidRPr="00DD7CCF">
        <w:t xml:space="preserve"> </w:t>
      </w:r>
      <w:r w:rsidR="004D2E67" w:rsidRPr="00E24F87">
        <w:rPr>
          <w:noProof/>
        </w:rPr>
        <w:t>(</w:t>
      </w:r>
      <w:r w:rsidR="004D2E67" w:rsidRPr="00DD7CCF">
        <w:t>of a temple or a monastery)</w:t>
      </w:r>
    </w:p>
    <w:p w14:paraId="4E5EFBA9" w14:textId="77777777" w:rsidR="00C02B8C" w:rsidRPr="00DD7CCF" w:rsidRDefault="00B26C65" w:rsidP="00E2714A">
      <w:pPr>
        <w:pStyle w:val="Lista3"/>
      </w:pPr>
      <w:r w:rsidRPr="00B26C65">
        <w:rPr>
          <w:rStyle w:val="Codevalue"/>
        </w:rPr>
        <w:t>"</w:t>
      </w:r>
      <w:r w:rsidR="004D2E67" w:rsidRPr="00B26C65">
        <w:rPr>
          <w:rStyle w:val="Codevalue"/>
        </w:rPr>
        <w:t>administrator</w:t>
      </w:r>
      <w:r w:rsidRPr="00B26C65">
        <w:rPr>
          <w:rStyle w:val="Codevalue"/>
        </w:rPr>
        <w:t>"</w:t>
      </w:r>
      <w:r w:rsidR="004D2E67" w:rsidRPr="00DD7CCF">
        <w:t xml:space="preserve"> </w:t>
      </w:r>
      <w:r w:rsidR="004D2E67" w:rsidRPr="00E24F87">
        <w:rPr>
          <w:noProof/>
        </w:rPr>
        <w:t>(</w:t>
      </w:r>
      <w:r w:rsidR="004D2E67" w:rsidRPr="00DD7CCF">
        <w:t>overseer of donation; e.g. the one who makes sure that the in-charge of a donation supplies what he has to supply).</w:t>
      </w:r>
    </w:p>
    <w:p w14:paraId="2CE97436" w14:textId="77777777" w:rsidR="00C02B8C" w:rsidRPr="00DD7CCF" w:rsidRDefault="00B26C65" w:rsidP="00E2714A">
      <w:pPr>
        <w:pStyle w:val="Lista3"/>
      </w:pPr>
      <w:r w:rsidRPr="00B26C65">
        <w:rPr>
          <w:rStyle w:val="Codevalue"/>
        </w:rPr>
        <w:t>"</w:t>
      </w:r>
      <w:r w:rsidR="004D2E67" w:rsidRPr="00B26C65">
        <w:rPr>
          <w:rStyle w:val="Codevalue"/>
        </w:rPr>
        <w:t>inChargeDonation</w:t>
      </w:r>
      <w:r w:rsidRPr="00B26C65">
        <w:rPr>
          <w:rStyle w:val="Codevalue"/>
        </w:rPr>
        <w:t>"</w:t>
      </w:r>
      <w:r w:rsidR="004D2E67" w:rsidRPr="00DD7CCF">
        <w:t xml:space="preserve"> </w:t>
      </w:r>
      <w:r w:rsidR="004D2E67" w:rsidRPr="00E24F87">
        <w:rPr>
          <w:noProof/>
        </w:rPr>
        <w:t>(</w:t>
      </w:r>
      <w:r w:rsidR="004D2E67" w:rsidRPr="00DD7CCF">
        <w:t>e.g. the one who has to supply oil every day)</w:t>
      </w:r>
    </w:p>
    <w:p w14:paraId="131C1216" w14:textId="77777777" w:rsidR="00C02B8C" w:rsidRPr="00B26C65" w:rsidRDefault="00B26C65" w:rsidP="00E2714A">
      <w:pPr>
        <w:pStyle w:val="Lista3"/>
        <w:rPr>
          <w:rStyle w:val="Codevalue"/>
        </w:rPr>
      </w:pPr>
      <w:r w:rsidRPr="00B26C65">
        <w:rPr>
          <w:rStyle w:val="Codevalue"/>
        </w:rPr>
        <w:t>"</w:t>
      </w:r>
      <w:r w:rsidR="004D2E67" w:rsidRPr="00B26C65">
        <w:rPr>
          <w:rStyle w:val="Codevalue"/>
        </w:rPr>
        <w:t>witness</w:t>
      </w:r>
      <w:r w:rsidRPr="00B26C65">
        <w:rPr>
          <w:rStyle w:val="Codevalue"/>
        </w:rPr>
        <w:t>"</w:t>
      </w:r>
    </w:p>
    <w:p w14:paraId="36EEA0FF" w14:textId="77777777" w:rsidR="00C02B8C" w:rsidRPr="00B26C65" w:rsidRDefault="00B26C65" w:rsidP="00E2714A">
      <w:pPr>
        <w:pStyle w:val="Lista3"/>
        <w:rPr>
          <w:rStyle w:val="Codevalue"/>
        </w:rPr>
      </w:pPr>
      <w:r w:rsidRPr="00B26C65">
        <w:rPr>
          <w:rStyle w:val="Codevalue"/>
        </w:rPr>
        <w:t>"</w:t>
      </w:r>
      <w:r w:rsidR="004D2E67" w:rsidRPr="00B26C65">
        <w:rPr>
          <w:rStyle w:val="Codevalue"/>
        </w:rPr>
        <w:t>orderIssuer</w:t>
      </w:r>
      <w:r w:rsidRPr="00B26C65">
        <w:rPr>
          <w:rStyle w:val="Codevalue"/>
        </w:rPr>
        <w:t>"</w:t>
      </w:r>
    </w:p>
    <w:p w14:paraId="7BA329A7" w14:textId="77777777" w:rsidR="00C02B8C" w:rsidRPr="00B26C65" w:rsidRDefault="00B26C65" w:rsidP="00E2714A">
      <w:pPr>
        <w:pStyle w:val="Lista3"/>
        <w:rPr>
          <w:rStyle w:val="Codevalue"/>
        </w:rPr>
      </w:pPr>
      <w:r w:rsidRPr="00B26C65">
        <w:rPr>
          <w:rStyle w:val="Codevalue"/>
        </w:rPr>
        <w:t>"</w:t>
      </w:r>
      <w:r w:rsidR="004D2E67" w:rsidRPr="00B26C65">
        <w:rPr>
          <w:rStyle w:val="Codevalue"/>
        </w:rPr>
        <w:t>orderAddressee</w:t>
      </w:r>
      <w:r w:rsidRPr="00B26C65">
        <w:rPr>
          <w:rStyle w:val="Codevalue"/>
        </w:rPr>
        <w:t>"</w:t>
      </w:r>
    </w:p>
    <w:p w14:paraId="3D81F5C3" w14:textId="77777777" w:rsidR="00C02B8C" w:rsidRPr="00DD7CCF" w:rsidRDefault="00B26C65" w:rsidP="00E2714A">
      <w:pPr>
        <w:pStyle w:val="Lista3"/>
      </w:pPr>
      <w:r w:rsidRPr="00B26C65">
        <w:rPr>
          <w:rStyle w:val="Codevalue"/>
        </w:rPr>
        <w:t>"</w:t>
      </w:r>
      <w:r w:rsidR="004D2E67" w:rsidRPr="00B26C65">
        <w:rPr>
          <w:rStyle w:val="Codevalue"/>
        </w:rPr>
        <w:t>auditor</w:t>
      </w:r>
      <w:r w:rsidRPr="00B26C65">
        <w:rPr>
          <w:rStyle w:val="Codevalue"/>
        </w:rPr>
        <w:t>"</w:t>
      </w:r>
      <w:r w:rsidR="004D2E67" w:rsidRPr="00DD7CCF">
        <w:t xml:space="preserve"> </w:t>
      </w:r>
      <w:r w:rsidR="004D2E67" w:rsidRPr="00E24F87">
        <w:rPr>
          <w:noProof/>
        </w:rPr>
        <w:t>(</w:t>
      </w:r>
      <w:r w:rsidR="004D2E67" w:rsidRPr="00DD7CCF">
        <w:t>controller of transaction)</w:t>
      </w:r>
    </w:p>
    <w:p w14:paraId="3DBE0AB0" w14:textId="77777777" w:rsidR="00C02B8C" w:rsidRPr="00DD7CCF" w:rsidRDefault="00B26C65" w:rsidP="00E2714A">
      <w:pPr>
        <w:pStyle w:val="Lista3"/>
      </w:pPr>
      <w:r w:rsidRPr="00B26C65">
        <w:rPr>
          <w:rStyle w:val="Codevalue"/>
        </w:rPr>
        <w:t>"</w:t>
      </w:r>
      <w:r w:rsidR="004D2E67" w:rsidRPr="00B26C65">
        <w:rPr>
          <w:rStyle w:val="Codevalue"/>
        </w:rPr>
        <w:t>beneficiaryMerit</w:t>
      </w:r>
      <w:r w:rsidRPr="00B26C65">
        <w:rPr>
          <w:rStyle w:val="Codevalue"/>
        </w:rPr>
        <w:t>"</w:t>
      </w:r>
      <w:r w:rsidR="004D2E67" w:rsidRPr="00DD7CCF">
        <w:t xml:space="preserve"> </w:t>
      </w:r>
      <w:r w:rsidR="004D2E67" w:rsidRPr="00E24F87">
        <w:rPr>
          <w:noProof/>
        </w:rPr>
        <w:t>(</w:t>
      </w:r>
      <w:r w:rsidR="004D2E67" w:rsidRPr="00DD7CCF">
        <w:t>e.g. transfer of merit; donation “on behalf of”, “in the name of”)</w:t>
      </w:r>
    </w:p>
    <w:p w14:paraId="3EACDB67" w14:textId="77777777" w:rsidR="00C02B8C" w:rsidRPr="00DD7CCF" w:rsidRDefault="00B26C65" w:rsidP="00E2714A">
      <w:pPr>
        <w:pStyle w:val="Lista3"/>
      </w:pPr>
      <w:r w:rsidRPr="00B26C65">
        <w:rPr>
          <w:rStyle w:val="Codevalue"/>
        </w:rPr>
        <w:t>"</w:t>
      </w:r>
      <w:r w:rsidR="004D2E67" w:rsidRPr="00B26C65">
        <w:rPr>
          <w:rStyle w:val="Codevalue"/>
        </w:rPr>
        <w:t>commemoratedPerson</w:t>
      </w:r>
      <w:r w:rsidRPr="00B26C65">
        <w:rPr>
          <w:rStyle w:val="Codevalue"/>
        </w:rPr>
        <w:t>"</w:t>
      </w:r>
      <w:r w:rsidR="004D2E67" w:rsidRPr="00DD7CCF">
        <w:t xml:space="preserve"> </w:t>
      </w:r>
      <w:r w:rsidR="004D2E67" w:rsidRPr="00E24F87">
        <w:rPr>
          <w:noProof/>
        </w:rPr>
        <w:t>(</w:t>
      </w:r>
      <w:r w:rsidR="004D2E67" w:rsidRPr="00DD7CCF">
        <w:t xml:space="preserve">e.g. “in the honour of </w:t>
      </w:r>
      <w:r w:rsidR="004D2E67" w:rsidRPr="00E24F87">
        <w:rPr>
          <w:noProof/>
        </w:rPr>
        <w:t>(</w:t>
      </w:r>
      <w:r w:rsidR="004D2E67" w:rsidRPr="00DD7CCF">
        <w:t>a deceased warrior)”)</w:t>
      </w:r>
    </w:p>
    <w:p w14:paraId="0869D39D" w14:textId="77777777" w:rsidR="00C02B8C" w:rsidRPr="00DD7CCF" w:rsidRDefault="00B26C65" w:rsidP="00E2714A">
      <w:pPr>
        <w:pStyle w:val="Lista3"/>
      </w:pPr>
      <w:r w:rsidRPr="00B26C65">
        <w:rPr>
          <w:rStyle w:val="Codevalue"/>
        </w:rPr>
        <w:t>"</w:t>
      </w:r>
      <w:r w:rsidR="004D2E67" w:rsidRPr="00B26C65">
        <w:rPr>
          <w:rStyle w:val="Codevalue"/>
        </w:rPr>
        <w:t>scribe</w:t>
      </w:r>
      <w:r w:rsidRPr="00B26C65">
        <w:rPr>
          <w:rStyle w:val="Codevalue"/>
        </w:rPr>
        <w:t>"</w:t>
      </w:r>
      <w:r w:rsidR="004D2E67" w:rsidRPr="00DD7CCF">
        <w:t xml:space="preserve"> </w:t>
      </w:r>
      <w:r w:rsidR="004D2E67" w:rsidRPr="00E24F87">
        <w:rPr>
          <w:noProof/>
        </w:rPr>
        <w:t>(</w:t>
      </w:r>
      <w:r w:rsidR="004D2E67" w:rsidRPr="00DD7CCF">
        <w:t>exact role undetermined)</w:t>
      </w:r>
    </w:p>
    <w:p w14:paraId="5EE7F5AA" w14:textId="77777777" w:rsidR="00C02B8C" w:rsidRPr="00DD7CCF" w:rsidRDefault="00B26C65" w:rsidP="00E2714A">
      <w:pPr>
        <w:pStyle w:val="Lista3"/>
      </w:pPr>
      <w:r w:rsidRPr="00B26C65">
        <w:rPr>
          <w:rStyle w:val="Codevalue"/>
        </w:rPr>
        <w:t>"</w:t>
      </w:r>
      <w:r w:rsidR="004D2E67" w:rsidRPr="00B26C65">
        <w:rPr>
          <w:rStyle w:val="Codevalue"/>
        </w:rPr>
        <w:t>composer</w:t>
      </w:r>
      <w:r w:rsidRPr="00B26C65">
        <w:rPr>
          <w:rStyle w:val="Codevalue"/>
        </w:rPr>
        <w:t>"</w:t>
      </w:r>
      <w:r w:rsidR="004D2E67" w:rsidRPr="00DD7CCF">
        <w:t xml:space="preserve"> </w:t>
      </w:r>
      <w:r w:rsidR="004D2E67" w:rsidRPr="00E24F87">
        <w:rPr>
          <w:noProof/>
        </w:rPr>
        <w:t>(</w:t>
      </w:r>
      <w:r w:rsidR="004D2E67" w:rsidRPr="00DD7CCF">
        <w:t xml:space="preserve">i.e. </w:t>
      </w:r>
      <w:r w:rsidR="004D2E67" w:rsidRPr="00DD7CCF">
        <w:rPr>
          <w:highlight w:val="white"/>
        </w:rPr>
        <w:t>author of the text or part of the text; e.g. poet of the Sanskrit eulogy).</w:t>
      </w:r>
    </w:p>
    <w:p w14:paraId="03C86D7A" w14:textId="77777777" w:rsidR="00C02B8C" w:rsidRPr="00DD7CCF" w:rsidRDefault="00B26C65" w:rsidP="00E2714A">
      <w:pPr>
        <w:pStyle w:val="Lista3"/>
      </w:pPr>
      <w:r w:rsidRPr="00B26C65">
        <w:rPr>
          <w:rStyle w:val="Codevalue"/>
        </w:rPr>
        <w:t>"</w:t>
      </w:r>
      <w:r w:rsidR="004D2E67" w:rsidRPr="00B26C65">
        <w:rPr>
          <w:rStyle w:val="Codevalue"/>
        </w:rPr>
        <w:t>handwriter</w:t>
      </w:r>
      <w:r w:rsidRPr="00B26C65">
        <w:rPr>
          <w:rStyle w:val="Codevalue"/>
        </w:rPr>
        <w:t>"</w:t>
      </w:r>
      <w:r w:rsidR="004D2E67" w:rsidRPr="00DD7CCF">
        <w:t xml:space="preserve"> </w:t>
      </w:r>
      <w:r w:rsidR="004D2E67" w:rsidRPr="00E24F87">
        <w:rPr>
          <w:noProof/>
        </w:rPr>
        <w:t>(</w:t>
      </w:r>
      <w:r w:rsidR="004D2E67" w:rsidRPr="00DD7CCF">
        <w:t xml:space="preserve">i.e. </w:t>
      </w:r>
      <w:r w:rsidR="004D2E67" w:rsidRPr="00DD7CCF">
        <w:rPr>
          <w:highlight w:val="white"/>
        </w:rPr>
        <w:t>the one writing in chalk on the plate/stone for the engraver)</w:t>
      </w:r>
    </w:p>
    <w:p w14:paraId="3B1C9851" w14:textId="77777777" w:rsidR="00C02B8C" w:rsidRPr="00DD7CCF" w:rsidRDefault="00B26C65" w:rsidP="00E2714A">
      <w:pPr>
        <w:pStyle w:val="Lista3"/>
      </w:pPr>
      <w:r w:rsidRPr="00B26C65">
        <w:rPr>
          <w:rStyle w:val="Codevalue"/>
        </w:rPr>
        <w:t>"</w:t>
      </w:r>
      <w:r w:rsidR="004D2E67" w:rsidRPr="00B26C65">
        <w:rPr>
          <w:rStyle w:val="Codevalue"/>
        </w:rPr>
        <w:t>engraver</w:t>
      </w:r>
      <w:r w:rsidRPr="00B26C65">
        <w:rPr>
          <w:rStyle w:val="Codevalue"/>
        </w:rPr>
        <w:t>"</w:t>
      </w:r>
      <w:r w:rsidR="004D2E67" w:rsidRPr="00DD7CCF">
        <w:t xml:space="preserve"> </w:t>
      </w:r>
      <w:r w:rsidR="004D2E67" w:rsidRPr="00E24F87">
        <w:rPr>
          <w:noProof/>
        </w:rPr>
        <w:t>(</w:t>
      </w:r>
      <w:r w:rsidR="004D2E67" w:rsidRPr="00DD7CCF">
        <w:t>i.e. the artisan who engraved the text on the support)</w:t>
      </w:r>
    </w:p>
    <w:p w14:paraId="530C41B4" w14:textId="77777777" w:rsidR="00C02B8C" w:rsidRDefault="00B26C65" w:rsidP="00E2714A">
      <w:pPr>
        <w:pStyle w:val="Lista3"/>
      </w:pPr>
      <w:r w:rsidRPr="00B26C65">
        <w:rPr>
          <w:rStyle w:val="Codevalue"/>
        </w:rPr>
        <w:t>"</w:t>
      </w:r>
      <w:r w:rsidR="004D2E67" w:rsidRPr="00B26C65">
        <w:rPr>
          <w:rStyle w:val="Codevalue"/>
        </w:rPr>
        <w:t>sealer/solderer</w:t>
      </w:r>
      <w:r w:rsidRPr="00B26C65">
        <w:rPr>
          <w:rStyle w:val="Codevalue"/>
        </w:rPr>
        <w:t>"</w:t>
      </w:r>
      <w:r w:rsidR="004D2E67" w:rsidRPr="00DD7CCF">
        <w:t xml:space="preserve"> </w:t>
      </w:r>
      <w:r w:rsidR="004D2E67" w:rsidRPr="00E24F87">
        <w:rPr>
          <w:noProof/>
        </w:rPr>
        <w:t>(</w:t>
      </w:r>
      <w:r w:rsidR="004D2E67" w:rsidRPr="00DD7CCF">
        <w:t xml:space="preserve">i.e. </w:t>
      </w:r>
      <w:r w:rsidR="004D2E67" w:rsidRPr="00DD7CCF">
        <w:rPr>
          <w:highlight w:val="white"/>
        </w:rPr>
        <w:t>the one who fabricated/sealed/soldered the seal)</w:t>
      </w:r>
    </w:p>
    <w:p w14:paraId="18416DE9" w14:textId="77777777" w:rsidR="00837BA5" w:rsidRPr="00DD7CCF" w:rsidRDefault="00837BA5" w:rsidP="00837BA5"/>
    <w:tbl>
      <w:tblPr>
        <w:tblStyle w:val="CodeSampleTable"/>
        <w:tblW w:w="5000" w:type="pct"/>
        <w:tblLook w:val="04A0" w:firstRow="1" w:lastRow="0" w:firstColumn="1" w:lastColumn="0" w:noHBand="0" w:noVBand="1"/>
      </w:tblPr>
      <w:tblGrid>
        <w:gridCol w:w="9622"/>
      </w:tblGrid>
      <w:tr w:rsidR="00C011E1" w:rsidRPr="00DD7CCF" w14:paraId="398F6797"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1223D1E" w14:textId="71DAEE65" w:rsidR="00C011E1" w:rsidRPr="00DD7CCF" w:rsidRDefault="00C011E1" w:rsidP="009F585E">
            <w:pPr>
              <w:pStyle w:val="Kpalrs"/>
            </w:pPr>
            <w:bookmarkStart w:id="462" w:name="_kzswls62u25y" w:colFirst="0" w:colLast="0"/>
            <w:bookmarkEnd w:id="462"/>
            <w:r w:rsidRPr="00DD7CCF">
              <w:t xml:space="preserve">Example </w:t>
            </w:r>
            <w:r>
              <w:fldChar w:fldCharType="begin"/>
            </w:r>
            <w:r>
              <w:instrText xml:space="preserve"> STYLEREF 3 \s </w:instrText>
            </w:r>
            <w:r>
              <w:fldChar w:fldCharType="separate"/>
            </w:r>
            <w:r w:rsidR="005E67E7">
              <w:rPr>
                <w:noProof/>
              </w:rPr>
              <w:t>7.4.2</w:t>
            </w:r>
            <w:r>
              <w:rPr>
                <w:noProof/>
              </w:rPr>
              <w:fldChar w:fldCharType="end"/>
            </w:r>
            <w:r w:rsidRPr="00DD7CCF">
              <w:t>.</w:t>
            </w:r>
            <w:r>
              <w:fldChar w:fldCharType="begin"/>
            </w:r>
            <w:r>
              <w:instrText xml:space="preserve"> SEQ Example \* ALPHABETIC \s 3 </w:instrText>
            </w:r>
            <w:r>
              <w:fldChar w:fldCharType="separate"/>
            </w:r>
            <w:r w:rsidR="005E67E7">
              <w:rPr>
                <w:noProof/>
              </w:rPr>
              <w:t>A</w:t>
            </w:r>
            <w:r>
              <w:rPr>
                <w:noProof/>
              </w:rPr>
              <w:fldChar w:fldCharType="end"/>
            </w:r>
            <w:r w:rsidRPr="00DD7CCF">
              <w:t>: encoding ranks and roles</w:t>
            </w:r>
          </w:p>
        </w:tc>
      </w:tr>
      <w:tr w:rsidR="00C011E1" w:rsidRPr="00DD7CCF" w14:paraId="214E976E" w14:textId="77777777" w:rsidTr="00837BA5">
        <w:tc>
          <w:tcPr>
            <w:tcW w:w="5000" w:type="pct"/>
          </w:tcPr>
          <w:p w14:paraId="4D85CE77" w14:textId="0C99432F" w:rsidR="00C011E1" w:rsidRPr="00DD7CCF" w:rsidRDefault="00C011E1" w:rsidP="009F585E">
            <w:pPr>
              <w:pStyle w:val="CodeParagraph"/>
              <w:rPr>
                <w:rStyle w:val="Code"/>
              </w:rPr>
            </w:pPr>
            <w:r w:rsidRPr="00DD7CCF">
              <w:rPr>
                <w:rStyle w:val="Code"/>
              </w:rPr>
              <w:t xml:space="preserve">&lt;persName </w:t>
            </w:r>
            <w:r w:rsidRPr="00DD7CCF">
              <w:rPr>
                <w:rStyle w:val="Codeattribute"/>
              </w:rPr>
              <w:t>type</w:t>
            </w:r>
            <w:r w:rsidRPr="00DD7CCF">
              <w:rPr>
                <w:rStyle w:val="Code"/>
              </w:rPr>
              <w:t>=</w:t>
            </w:r>
            <w:r w:rsidRPr="0046000E">
              <w:rPr>
                <w:rStyle w:val="Codevalue"/>
              </w:rPr>
              <w:t>"human"</w:t>
            </w:r>
            <w:r w:rsidRPr="00DD7CCF">
              <w:rPr>
                <w:rStyle w:val="Code"/>
              </w:rPr>
              <w:t xml:space="preserve"> </w:t>
            </w:r>
            <w:r w:rsidRPr="00DD7CCF">
              <w:rPr>
                <w:rStyle w:val="Codeattribute"/>
              </w:rPr>
              <w:t>subtype</w:t>
            </w:r>
            <w:r w:rsidRPr="00DD7CCF">
              <w:rPr>
                <w:rStyle w:val="Code"/>
              </w:rPr>
              <w:t>=</w:t>
            </w:r>
            <w:r w:rsidRPr="0046000E">
              <w:rPr>
                <w:rStyle w:val="Codevalue"/>
              </w:rPr>
              <w:t>"coronation"</w:t>
            </w:r>
            <w:r w:rsidRPr="00DD7CCF">
              <w:rPr>
                <w:rStyle w:val="Code"/>
              </w:rPr>
              <w:t xml:space="preserve">&gt;&lt;roleName </w:t>
            </w:r>
            <w:r w:rsidRPr="00DD7CCF">
              <w:rPr>
                <w:rStyle w:val="Codeattribute"/>
              </w:rPr>
              <w:t>type</w:t>
            </w:r>
            <w:r w:rsidRPr="00DD7CCF">
              <w:rPr>
                <w:rStyle w:val="Code"/>
              </w:rPr>
              <w:t>=</w:t>
            </w:r>
            <w:r w:rsidRPr="0046000E">
              <w:rPr>
                <w:rStyle w:val="Codevalue"/>
              </w:rPr>
              <w:t>"king"</w:t>
            </w:r>
            <w:r w:rsidRPr="00DD7CCF">
              <w:rPr>
                <w:rStyle w:val="Code"/>
              </w:rPr>
              <w:t xml:space="preserve"> </w:t>
            </w:r>
            <w:r w:rsidRPr="00DD7CCF">
              <w:rPr>
                <w:rStyle w:val="Codeattribute"/>
              </w:rPr>
              <w:t>subtype</w:t>
            </w:r>
            <w:r w:rsidRPr="00DD7CCF">
              <w:rPr>
                <w:rStyle w:val="Code"/>
              </w:rPr>
              <w:t>=</w:t>
            </w:r>
            <w:r w:rsidRPr="0046000E">
              <w:rPr>
                <w:rStyle w:val="Codevalue"/>
              </w:rPr>
              <w:t>"donor"</w:t>
            </w:r>
            <w:r w:rsidRPr="00DD7CCF">
              <w:rPr>
                <w:rStyle w:val="Code"/>
              </w:rPr>
              <w:t>&gt;</w:t>
            </w:r>
            <w:r w:rsidRPr="00DD7CCF">
              <w:rPr>
                <w:rStyle w:val="Codetext"/>
              </w:rPr>
              <w:t>Mahendravarman</w:t>
            </w:r>
            <w:r w:rsidRPr="00DD7CCF">
              <w:rPr>
                <w:rStyle w:val="Code"/>
              </w:rPr>
              <w:t>&lt;/roleName&gt;&lt;/persName&gt;</w:t>
            </w:r>
            <w:r w:rsidRPr="00DD7CCF">
              <w:rPr>
                <w:rStyle w:val="Codetext"/>
              </w:rPr>
              <w:t xml:space="preserve"> gave 25 gold coins to the </w:t>
            </w:r>
            <w:r w:rsidRPr="00DD7CCF">
              <w:rPr>
                <w:rStyle w:val="Code"/>
              </w:rPr>
              <w:t xml:space="preserve">&lt;persName </w:t>
            </w:r>
            <w:r w:rsidRPr="00DD7CCF">
              <w:rPr>
                <w:rStyle w:val="Codeattribute"/>
              </w:rPr>
              <w:t>type</w:t>
            </w:r>
            <w:r w:rsidRPr="00DD7CCF">
              <w:rPr>
                <w:rStyle w:val="Code"/>
              </w:rPr>
              <w:t>=</w:t>
            </w:r>
            <w:r w:rsidRPr="0046000E">
              <w:rPr>
                <w:rStyle w:val="Codevalue"/>
              </w:rPr>
              <w:t>"divine"</w:t>
            </w:r>
            <w:r w:rsidRPr="00DD7CCF">
              <w:rPr>
                <w:rStyle w:val="Code"/>
              </w:rPr>
              <w:t xml:space="preserve"> </w:t>
            </w:r>
            <w:r w:rsidRPr="00DD7CCF">
              <w:rPr>
                <w:rStyle w:val="Codeattribute"/>
              </w:rPr>
              <w:t>subtype</w:t>
            </w:r>
            <w:r w:rsidRPr="00DD7CCF">
              <w:rPr>
                <w:rStyle w:val="Code"/>
              </w:rPr>
              <w:t>=</w:t>
            </w:r>
            <w:r w:rsidRPr="0046000E">
              <w:rPr>
                <w:rStyle w:val="Codevalue"/>
              </w:rPr>
              <w:t>"standard"</w:t>
            </w:r>
            <w:r w:rsidRPr="00DD7CCF">
              <w:rPr>
                <w:rStyle w:val="Code"/>
              </w:rPr>
              <w:t xml:space="preserve">&gt;&lt;roleName </w:t>
            </w:r>
            <w:r w:rsidRPr="00DD7CCF">
              <w:rPr>
                <w:rStyle w:val="Codeattribute"/>
              </w:rPr>
              <w:t>type</w:t>
            </w:r>
            <w:r w:rsidRPr="00DD7CCF">
              <w:rPr>
                <w:rStyle w:val="Code"/>
              </w:rPr>
              <w:t>=</w:t>
            </w:r>
            <w:r w:rsidRPr="0046000E">
              <w:rPr>
                <w:rStyle w:val="Codevalue"/>
              </w:rPr>
              <w:t>"godTemple"</w:t>
            </w:r>
            <w:r w:rsidRPr="00DD7CCF">
              <w:rPr>
                <w:rStyle w:val="Code"/>
              </w:rPr>
              <w:t xml:space="preserve"> </w:t>
            </w:r>
            <w:r w:rsidRPr="00DD7CCF">
              <w:rPr>
                <w:rStyle w:val="Codeattribute"/>
              </w:rPr>
              <w:t>subtype</w:t>
            </w:r>
            <w:r w:rsidRPr="00DD7CCF">
              <w:rPr>
                <w:rStyle w:val="Code"/>
              </w:rPr>
              <w:t>=</w:t>
            </w:r>
            <w:r w:rsidRPr="0046000E">
              <w:rPr>
                <w:rStyle w:val="Codevalue"/>
              </w:rPr>
              <w:t>"donee"</w:t>
            </w:r>
            <w:r w:rsidRPr="00DD7CCF">
              <w:rPr>
                <w:rStyle w:val="Code"/>
              </w:rPr>
              <w:t>&gt;</w:t>
            </w:r>
            <w:r w:rsidRPr="00DD7CCF">
              <w:rPr>
                <w:rStyle w:val="Codetext"/>
              </w:rPr>
              <w:t>Śiva</w:t>
            </w:r>
            <w:r w:rsidRPr="00DD7CCF">
              <w:rPr>
                <w:rStyle w:val="Code"/>
              </w:rPr>
              <w:t>&lt;/roleName&gt;&lt;/persName&gt;</w:t>
            </w:r>
            <w:r w:rsidRPr="00DD7CCF">
              <w:rPr>
                <w:rStyle w:val="Codetext"/>
              </w:rPr>
              <w:t xml:space="preserve"> of Tillaisthānam so that </w:t>
            </w:r>
            <w:r w:rsidRPr="00DD7CCF">
              <w:rPr>
                <w:rStyle w:val="Code"/>
              </w:rPr>
              <w:t xml:space="preserve">&lt;roleName </w:t>
            </w:r>
            <w:r w:rsidRPr="00DD7CCF">
              <w:rPr>
                <w:rStyle w:val="Codeattribute"/>
              </w:rPr>
              <w:t>type</w:t>
            </w:r>
            <w:r w:rsidRPr="00DD7CCF">
              <w:rPr>
                <w:rStyle w:val="Code"/>
              </w:rPr>
              <w:t>=</w:t>
            </w:r>
            <w:r w:rsidRPr="0046000E">
              <w:rPr>
                <w:rStyle w:val="Codevalue"/>
              </w:rPr>
              <w:t>"shepherds"</w:t>
            </w:r>
            <w:r w:rsidRPr="00DD7CCF">
              <w:rPr>
                <w:rStyle w:val="Code"/>
              </w:rPr>
              <w:t xml:space="preserve"> </w:t>
            </w:r>
            <w:r w:rsidRPr="00DD7CCF">
              <w:rPr>
                <w:rStyle w:val="Codeattribute"/>
              </w:rPr>
              <w:t>subtype</w:t>
            </w:r>
            <w:r w:rsidRPr="00DD7CCF">
              <w:rPr>
                <w:rStyle w:val="Code"/>
              </w:rPr>
              <w:t>=</w:t>
            </w:r>
            <w:r w:rsidRPr="0046000E">
              <w:rPr>
                <w:rStyle w:val="Codevalue"/>
              </w:rPr>
              <w:t>"inChargeDonation"</w:t>
            </w:r>
            <w:r w:rsidRPr="00DD7CCF">
              <w:rPr>
                <w:rStyle w:val="Code"/>
              </w:rPr>
              <w:t>&gt;</w:t>
            </w:r>
            <w:r w:rsidRPr="00DD7CCF">
              <w:rPr>
                <w:rStyle w:val="Codetext"/>
              </w:rPr>
              <w:t>the shepherds</w:t>
            </w:r>
            <w:r w:rsidRPr="00DD7CCF">
              <w:rPr>
                <w:rStyle w:val="Code"/>
              </w:rPr>
              <w:t>&lt;/roleName&gt;</w:t>
            </w:r>
            <w:r w:rsidRPr="00DD7CCF">
              <w:rPr>
                <w:rStyle w:val="Codetext"/>
              </w:rPr>
              <w:t xml:space="preserve"> supply daily oil for a lamp for </w:t>
            </w:r>
            <w:r w:rsidRPr="00DD7CCF">
              <w:rPr>
                <w:rStyle w:val="Code"/>
              </w:rPr>
              <w:t xml:space="preserve">&lt;roleName </w:t>
            </w:r>
            <w:r w:rsidRPr="00DD7CCF">
              <w:rPr>
                <w:rStyle w:val="Codeattribute"/>
              </w:rPr>
              <w:t>type</w:t>
            </w:r>
            <w:r w:rsidRPr="00DD7CCF">
              <w:rPr>
                <w:rStyle w:val="Code"/>
              </w:rPr>
              <w:t>=</w:t>
            </w:r>
            <w:r w:rsidRPr="0046000E">
              <w:rPr>
                <w:rStyle w:val="Codevalue"/>
              </w:rPr>
              <w:t>"king"</w:t>
            </w:r>
            <w:r w:rsidRPr="00DD7CCF">
              <w:rPr>
                <w:rStyle w:val="Code"/>
              </w:rPr>
              <w:t xml:space="preserve"> </w:t>
            </w:r>
            <w:r w:rsidRPr="00DD7CCF">
              <w:rPr>
                <w:rStyle w:val="Codeattribute"/>
              </w:rPr>
              <w:t>subtype</w:t>
            </w:r>
            <w:r w:rsidRPr="00DD7CCF">
              <w:rPr>
                <w:rStyle w:val="Code"/>
              </w:rPr>
              <w:t>=</w:t>
            </w:r>
            <w:r w:rsidRPr="0046000E">
              <w:rPr>
                <w:rStyle w:val="Codevalue"/>
              </w:rPr>
              <w:t>"beneficiaryMerit"</w:t>
            </w:r>
            <w:r w:rsidRPr="00DD7CCF">
              <w:rPr>
                <w:rStyle w:val="Code"/>
              </w:rPr>
              <w:t>&gt;</w:t>
            </w:r>
            <w:r w:rsidRPr="00DD7CCF">
              <w:rPr>
                <w:rStyle w:val="Codetext"/>
              </w:rPr>
              <w:t>his father</w:t>
            </w:r>
            <w:r w:rsidRPr="00DD7CCF">
              <w:rPr>
                <w:rStyle w:val="Code"/>
              </w:rPr>
              <w:t>&lt;/roleName&gt;</w:t>
            </w:r>
            <w:r w:rsidRPr="00DD7CCF">
              <w:rPr>
                <w:rStyle w:val="Codetext"/>
              </w:rPr>
              <w:t xml:space="preserve"> under the supervision of </w:t>
            </w:r>
            <w:r w:rsidRPr="00DD7CCF">
              <w:rPr>
                <w:rStyle w:val="Code"/>
              </w:rPr>
              <w:t xml:space="preserve">&lt;roleName </w:t>
            </w:r>
            <w:r w:rsidRPr="00DD7CCF">
              <w:rPr>
                <w:rStyle w:val="Codeattribute"/>
              </w:rPr>
              <w:t>type</w:t>
            </w:r>
            <w:r w:rsidRPr="00DD7CCF">
              <w:rPr>
                <w:rStyle w:val="Code"/>
              </w:rPr>
              <w:t>=</w:t>
            </w:r>
            <w:r w:rsidRPr="0046000E">
              <w:rPr>
                <w:rStyle w:val="Codevalue"/>
              </w:rPr>
              <w:t>"priest"</w:t>
            </w:r>
            <w:r w:rsidRPr="00DD7CCF">
              <w:rPr>
                <w:rStyle w:val="Code"/>
              </w:rPr>
              <w:t xml:space="preserve"> </w:t>
            </w:r>
            <w:r w:rsidRPr="00DD7CCF">
              <w:rPr>
                <w:rStyle w:val="Codeattribute"/>
              </w:rPr>
              <w:t>subtype</w:t>
            </w:r>
            <w:r w:rsidRPr="00DD7CCF">
              <w:rPr>
                <w:rStyle w:val="Code"/>
              </w:rPr>
              <w:t>=</w:t>
            </w:r>
            <w:r w:rsidRPr="0046000E">
              <w:rPr>
                <w:rStyle w:val="Codevalue"/>
              </w:rPr>
              <w:t>"trustee"</w:t>
            </w:r>
            <w:r w:rsidRPr="00DD7CCF">
              <w:rPr>
                <w:rStyle w:val="Code"/>
              </w:rPr>
              <w:t>&gt;</w:t>
            </w:r>
            <w:r w:rsidRPr="00DD7CCF">
              <w:rPr>
                <w:rStyle w:val="Codetext"/>
              </w:rPr>
              <w:t>the priests</w:t>
            </w:r>
            <w:r w:rsidRPr="00DD7CCF">
              <w:rPr>
                <w:rStyle w:val="Code"/>
              </w:rPr>
              <w:t>&lt;/roleName&gt;</w:t>
            </w:r>
            <w:r w:rsidRPr="00DD7CCF">
              <w:rPr>
                <w:rStyle w:val="Codetext"/>
              </w:rPr>
              <w:t xml:space="preserve"> of the temple</w:t>
            </w:r>
          </w:p>
        </w:tc>
      </w:tr>
    </w:tbl>
    <w:p w14:paraId="5F141586" w14:textId="77777777" w:rsidR="00C02B8C" w:rsidRPr="00DD7CCF" w:rsidRDefault="004D2E67" w:rsidP="00D4342A">
      <w:pPr>
        <w:pStyle w:val="Cmsor3"/>
      </w:pPr>
      <w:bookmarkStart w:id="463" w:name="_l50o1bs9vq7k" w:colFirst="0" w:colLast="0"/>
      <w:bookmarkStart w:id="464" w:name="_Toc74733525"/>
      <w:bookmarkEnd w:id="463"/>
      <w:r w:rsidRPr="00DD7CCF">
        <w:t>Place names</w:t>
      </w:r>
      <w:bookmarkEnd w:id="464"/>
    </w:p>
    <w:p w14:paraId="208AA939" w14:textId="77777777" w:rsidR="00C02B8C" w:rsidRPr="00DD7CCF" w:rsidRDefault="004D2E67" w:rsidP="00E2714A">
      <w:pPr>
        <w:pStyle w:val="Lista"/>
      </w:pPr>
      <w:r w:rsidRPr="00DD7CCF">
        <w:t xml:space="preserve">place names </w:t>
      </w:r>
      <w:r w:rsidRPr="00E24F87">
        <w:rPr>
          <w:noProof/>
        </w:rPr>
        <w:t>(</w:t>
      </w:r>
      <w:r w:rsidRPr="00DD7CCF">
        <w:t xml:space="preserve">including territorial and administrative divisions as well as built places) can be encoded using the element </w:t>
      </w:r>
      <w:r w:rsidRPr="00DD7CCF">
        <w:rPr>
          <w:rStyle w:val="Code"/>
        </w:rPr>
        <w:t>&lt;placeName&gt;</w:t>
      </w:r>
    </w:p>
    <w:p w14:paraId="028AA6A2" w14:textId="77777777" w:rsidR="00C02B8C" w:rsidRPr="00DD7CCF" w:rsidRDefault="004D2E67" w:rsidP="00E2714A">
      <w:pPr>
        <w:pStyle w:val="Lista2"/>
      </w:pPr>
      <w:r w:rsidRPr="00DD7CCF">
        <w:t xml:space="preserve">we recommend using the attribute </w:t>
      </w:r>
      <w:r w:rsidR="008525C6" w:rsidRPr="008525C6">
        <w:rPr>
          <w:rStyle w:val="Codeattribute"/>
        </w:rPr>
        <w:t>@type</w:t>
      </w:r>
      <w:r w:rsidR="008525C6" w:rsidRPr="008525C6">
        <w:t xml:space="preserve"> </w:t>
      </w:r>
      <w:r w:rsidRPr="00DD7CCF">
        <w:t xml:space="preserve">using the values </w:t>
      </w:r>
      <w:r w:rsidR="00303844" w:rsidRPr="00303844">
        <w:rPr>
          <w:rStyle w:val="Codevalue"/>
        </w:rPr>
        <w:t>"territorialDivision"</w:t>
      </w:r>
      <w:r w:rsidRPr="00DD7CCF">
        <w:t xml:space="preserve"> and </w:t>
      </w:r>
      <w:r w:rsidR="00303844" w:rsidRPr="00303844">
        <w:rPr>
          <w:rStyle w:val="Codevalue"/>
        </w:rPr>
        <w:t>"builtPlace"</w:t>
      </w:r>
    </w:p>
    <w:p w14:paraId="1C274DCD" w14:textId="77777777" w:rsidR="00C02B8C" w:rsidRPr="00DD7CCF" w:rsidRDefault="004D2E67" w:rsidP="00E2714A">
      <w:pPr>
        <w:pStyle w:val="Lista"/>
      </w:pPr>
      <w:r w:rsidRPr="00DD7CCF">
        <w:t xml:space="preserve">places can be described more precisely with the attribute </w:t>
      </w:r>
      <w:r w:rsidR="008525C6" w:rsidRPr="008525C6">
        <w:rPr>
          <w:rStyle w:val="Codeattribute"/>
        </w:rPr>
        <w:t>@subtype</w:t>
      </w:r>
      <w:r w:rsidR="008525C6" w:rsidRPr="008525C6">
        <w:t>,</w:t>
      </w:r>
      <w:r w:rsidRPr="00DD7CCF">
        <w:t xml:space="preserve"> for which the following values have been proposed by the TF-A:</w:t>
      </w:r>
    </w:p>
    <w:p w14:paraId="2AE066C0" w14:textId="77777777" w:rsidR="004F4C63" w:rsidRPr="00DD7CCF" w:rsidRDefault="008525C6" w:rsidP="00E2714A">
      <w:pPr>
        <w:pStyle w:val="Lista2"/>
      </w:pPr>
      <w:r w:rsidRPr="008525C6">
        <w:rPr>
          <w:rStyle w:val="Codeattribute"/>
        </w:rPr>
        <w:t>@subtype</w:t>
      </w:r>
      <w:r w:rsidRPr="008525C6">
        <w:t xml:space="preserve"> </w:t>
      </w:r>
      <w:r w:rsidR="004D2E67" w:rsidRPr="00DD7CCF">
        <w:t>for territorial and administrative divisions:</w:t>
      </w:r>
    </w:p>
    <w:p w14:paraId="7DD2A3D8" w14:textId="77777777" w:rsidR="00C02B8C" w:rsidRPr="00DD7CCF" w:rsidRDefault="00B26C65" w:rsidP="00E2714A">
      <w:pPr>
        <w:pStyle w:val="Lista3"/>
      </w:pPr>
      <w:r w:rsidRPr="00B26C65">
        <w:rPr>
          <w:rStyle w:val="Codevalue"/>
        </w:rPr>
        <w:t>"</w:t>
      </w:r>
      <w:r w:rsidR="004D2E67" w:rsidRPr="00B26C65">
        <w:rPr>
          <w:rStyle w:val="Codevalue"/>
        </w:rPr>
        <w:t>province</w:t>
      </w:r>
      <w:r w:rsidRPr="00B26C65">
        <w:rPr>
          <w:rStyle w:val="Codevalue"/>
        </w:rPr>
        <w:t>"</w:t>
      </w:r>
      <w:r w:rsidR="004D2E67" w:rsidRPr="00DD7CCF">
        <w:t xml:space="preserve"> </w:t>
      </w:r>
      <w:r w:rsidR="004D2E67" w:rsidRPr="00E24F87">
        <w:rPr>
          <w:noProof/>
        </w:rPr>
        <w:t>(</w:t>
      </w:r>
      <w:r w:rsidR="004D2E67" w:rsidRPr="00ED5C86">
        <w:rPr>
          <w:rStyle w:val="Foreign"/>
        </w:rPr>
        <w:t>kōṭṭam</w:t>
      </w:r>
      <w:r w:rsidR="004D2E67" w:rsidRPr="00DD7CCF">
        <w:t xml:space="preserve">, </w:t>
      </w:r>
      <w:r w:rsidR="004D2E67" w:rsidRPr="00ED5C86">
        <w:rPr>
          <w:rStyle w:val="Foreign"/>
        </w:rPr>
        <w:t>rāṣṭra</w:t>
      </w:r>
      <w:r w:rsidR="004D2E67" w:rsidRPr="00DD7CCF">
        <w:t xml:space="preserve">, </w:t>
      </w:r>
      <w:r w:rsidR="004D2E67" w:rsidRPr="00ED5C86">
        <w:rPr>
          <w:rStyle w:val="Foreign"/>
        </w:rPr>
        <w:t>maṇḍala</w:t>
      </w:r>
      <w:r w:rsidR="004D2E67" w:rsidRPr="00DD7CCF">
        <w:t xml:space="preserve">, </w:t>
      </w:r>
      <w:r w:rsidR="004D2E67" w:rsidRPr="00ED5C86">
        <w:rPr>
          <w:rStyle w:val="Foreign"/>
        </w:rPr>
        <w:t>vaḷanāṭu</w:t>
      </w:r>
      <w:r w:rsidR="004D2E67" w:rsidRPr="00DD7CCF">
        <w:t>, etc.)</w:t>
      </w:r>
    </w:p>
    <w:p w14:paraId="14E49C58" w14:textId="77777777" w:rsidR="00C02B8C" w:rsidRPr="00DD7CCF" w:rsidRDefault="00B26C65" w:rsidP="00E2714A">
      <w:pPr>
        <w:pStyle w:val="Lista3"/>
      </w:pPr>
      <w:r w:rsidRPr="00B26C65">
        <w:rPr>
          <w:rStyle w:val="Codevalue"/>
        </w:rPr>
        <w:t>"</w:t>
      </w:r>
      <w:r w:rsidR="004D2E67" w:rsidRPr="00B26C65">
        <w:rPr>
          <w:rStyle w:val="Codevalue"/>
        </w:rPr>
        <w:t>district</w:t>
      </w:r>
      <w:r w:rsidRPr="00B26C65">
        <w:rPr>
          <w:rStyle w:val="Codevalue"/>
        </w:rPr>
        <w:t>"</w:t>
      </w:r>
      <w:r w:rsidR="004D2E67" w:rsidRPr="00DD7CCF">
        <w:t xml:space="preserve"> </w:t>
      </w:r>
      <w:r w:rsidR="004D2E67" w:rsidRPr="00E24F87">
        <w:rPr>
          <w:noProof/>
        </w:rPr>
        <w:t>(</w:t>
      </w:r>
      <w:r w:rsidR="004D2E67" w:rsidRPr="00ED5C86">
        <w:rPr>
          <w:rStyle w:val="Foreign"/>
        </w:rPr>
        <w:t>viṣaya</w:t>
      </w:r>
      <w:r w:rsidR="004D2E67" w:rsidRPr="00DD7CCF">
        <w:t xml:space="preserve">, </w:t>
      </w:r>
      <w:r w:rsidR="004D2E67" w:rsidRPr="00ED5C86">
        <w:rPr>
          <w:rStyle w:val="Foreign"/>
        </w:rPr>
        <w:t>nāṭu</w:t>
      </w:r>
      <w:r w:rsidR="004D2E67" w:rsidRPr="00DD7CCF">
        <w:t xml:space="preserve">, </w:t>
      </w:r>
      <w:r w:rsidR="004D2E67" w:rsidRPr="00ED5C86">
        <w:rPr>
          <w:rStyle w:val="Foreign"/>
        </w:rPr>
        <w:t>kūṟṟam</w:t>
      </w:r>
      <w:r w:rsidR="004D2E67" w:rsidRPr="00DD7CCF">
        <w:t>)</w:t>
      </w:r>
    </w:p>
    <w:p w14:paraId="214E8DA6" w14:textId="77777777" w:rsidR="00C02B8C" w:rsidRPr="00DD7CCF" w:rsidRDefault="00B26C65" w:rsidP="00E2714A">
      <w:pPr>
        <w:pStyle w:val="Lista3"/>
      </w:pPr>
      <w:r w:rsidRPr="00B26C65">
        <w:rPr>
          <w:rStyle w:val="Codevalue"/>
        </w:rPr>
        <w:lastRenderedPageBreak/>
        <w:t>"</w:t>
      </w:r>
      <w:r w:rsidR="004D2E67" w:rsidRPr="00B26C65">
        <w:rPr>
          <w:rStyle w:val="Codevalue"/>
        </w:rPr>
        <w:t>site</w:t>
      </w:r>
      <w:r w:rsidRPr="00B26C65">
        <w:rPr>
          <w:rStyle w:val="Codevalue"/>
        </w:rPr>
        <w:t>"</w:t>
      </w:r>
      <w:r w:rsidR="004D2E67" w:rsidRPr="00DD7CCF">
        <w:t xml:space="preserve"> </w:t>
      </w:r>
      <w:r w:rsidR="004D2E67" w:rsidRPr="00E24F87">
        <w:rPr>
          <w:noProof/>
        </w:rPr>
        <w:t>(</w:t>
      </w:r>
      <w:r w:rsidR="004D2E67" w:rsidRPr="00DD7CCF">
        <w:t>town, village)</w:t>
      </w:r>
    </w:p>
    <w:p w14:paraId="5D9CDD30" w14:textId="77777777" w:rsidR="004F4C63" w:rsidRPr="00DD7CCF" w:rsidRDefault="00B26C65" w:rsidP="00E2714A">
      <w:pPr>
        <w:pStyle w:val="Lista3"/>
      </w:pPr>
      <w:r w:rsidRPr="00B26C65">
        <w:rPr>
          <w:rStyle w:val="Codevalue"/>
        </w:rPr>
        <w:t>"</w:t>
      </w:r>
      <w:r w:rsidR="004D2E67" w:rsidRPr="00B26C65">
        <w:rPr>
          <w:rStyle w:val="Codevalue"/>
        </w:rPr>
        <w:t>sitePart</w:t>
      </w:r>
      <w:r w:rsidRPr="00B26C65">
        <w:rPr>
          <w:rStyle w:val="Codevalue"/>
        </w:rPr>
        <w:t>"</w:t>
      </w:r>
      <w:r w:rsidR="004D2E67" w:rsidRPr="00DD7CCF">
        <w:t xml:space="preserve"> </w:t>
      </w:r>
      <w:r w:rsidR="004D2E67" w:rsidRPr="00E24F87">
        <w:rPr>
          <w:noProof/>
        </w:rPr>
        <w:t>(</w:t>
      </w:r>
      <w:r w:rsidR="004D2E67" w:rsidRPr="00DD7CCF">
        <w:t xml:space="preserve">e.g. quarter, hamlet, </w:t>
      </w:r>
      <w:r w:rsidR="004D2E67" w:rsidRPr="00ED5C86">
        <w:rPr>
          <w:rStyle w:val="Foreign"/>
        </w:rPr>
        <w:t>cēri</w:t>
      </w:r>
      <w:r w:rsidR="004D2E67" w:rsidRPr="00DD7CCF">
        <w:t>)</w:t>
      </w:r>
    </w:p>
    <w:p w14:paraId="65DE6A01" w14:textId="77777777" w:rsidR="00C02B8C" w:rsidRPr="00DD7CCF" w:rsidRDefault="008525C6" w:rsidP="00E2714A">
      <w:pPr>
        <w:pStyle w:val="Lista"/>
      </w:pPr>
      <w:r w:rsidRPr="008525C6">
        <w:rPr>
          <w:rStyle w:val="Codeattribute"/>
        </w:rPr>
        <w:t>@subtype</w:t>
      </w:r>
      <w:r w:rsidRPr="008525C6">
        <w:t xml:space="preserve"> </w:t>
      </w:r>
      <w:r w:rsidR="004D2E67" w:rsidRPr="00DD7CCF">
        <w:t>for built places:</w:t>
      </w:r>
    </w:p>
    <w:p w14:paraId="209593F6" w14:textId="77777777" w:rsidR="004F4C63" w:rsidRPr="00B26C65" w:rsidRDefault="00B26C65" w:rsidP="00E2714A">
      <w:pPr>
        <w:pStyle w:val="Lista3"/>
        <w:rPr>
          <w:rStyle w:val="Codevalue"/>
        </w:rPr>
      </w:pPr>
      <w:r w:rsidRPr="00B26C65">
        <w:rPr>
          <w:rStyle w:val="Codevalue"/>
        </w:rPr>
        <w:t>"</w:t>
      </w:r>
      <w:r w:rsidR="004D2E67" w:rsidRPr="00B26C65">
        <w:rPr>
          <w:rStyle w:val="Codevalue"/>
        </w:rPr>
        <w:t>temple</w:t>
      </w:r>
      <w:r w:rsidRPr="00B26C65">
        <w:rPr>
          <w:rStyle w:val="Codevalue"/>
        </w:rPr>
        <w:t>"</w:t>
      </w:r>
    </w:p>
    <w:p w14:paraId="255A17EA" w14:textId="77777777" w:rsidR="00C02B8C" w:rsidRPr="00DD7CCF" w:rsidRDefault="00B26C65" w:rsidP="00E2714A">
      <w:pPr>
        <w:pStyle w:val="Lista3"/>
      </w:pPr>
      <w:r w:rsidRPr="00B26C65">
        <w:rPr>
          <w:rStyle w:val="Codevalue"/>
        </w:rPr>
        <w:t>"</w:t>
      </w:r>
      <w:r w:rsidR="004D2E67" w:rsidRPr="00B26C65">
        <w:rPr>
          <w:rStyle w:val="Codevalue"/>
        </w:rPr>
        <w:t>shrine</w:t>
      </w:r>
      <w:r w:rsidRPr="00B26C65">
        <w:rPr>
          <w:rStyle w:val="Codevalue"/>
        </w:rPr>
        <w:t>"</w:t>
      </w:r>
      <w:r w:rsidR="004D2E67" w:rsidRPr="00DD7CCF">
        <w:t xml:space="preserve"> </w:t>
      </w:r>
      <w:r w:rsidR="004D2E67" w:rsidRPr="00E24F87">
        <w:rPr>
          <w:noProof/>
        </w:rPr>
        <w:t>(</w:t>
      </w:r>
      <w:r w:rsidR="004D2E67" w:rsidRPr="00DD7CCF">
        <w:t>e.g. for a secondary shrine in a temple complex)</w:t>
      </w:r>
    </w:p>
    <w:p w14:paraId="0C5433CB" w14:textId="77777777" w:rsidR="00C02B8C" w:rsidRPr="00DD7CCF" w:rsidRDefault="00B26C65" w:rsidP="00E2714A">
      <w:pPr>
        <w:pStyle w:val="Lista3"/>
      </w:pPr>
      <w:r w:rsidRPr="00B26C65">
        <w:rPr>
          <w:rStyle w:val="Codevalue"/>
        </w:rPr>
        <w:t>"</w:t>
      </w:r>
      <w:r w:rsidR="004D2E67" w:rsidRPr="00B26C65">
        <w:rPr>
          <w:rStyle w:val="Codevalue"/>
        </w:rPr>
        <w:t>monastery</w:t>
      </w:r>
      <w:r w:rsidRPr="00B26C65">
        <w:rPr>
          <w:rStyle w:val="Codevalue"/>
        </w:rPr>
        <w:t>"</w:t>
      </w:r>
      <w:r w:rsidR="004D2E67" w:rsidRPr="00DD7CCF">
        <w:t xml:space="preserve"> </w:t>
      </w:r>
      <w:r w:rsidR="004D2E67" w:rsidRPr="00E24F87">
        <w:rPr>
          <w:noProof/>
        </w:rPr>
        <w:t>(</w:t>
      </w:r>
      <w:r w:rsidR="004D2E67" w:rsidRPr="00DD7CCF">
        <w:t>e.g.</w:t>
      </w:r>
      <w:r w:rsidR="00ED5C86">
        <w:t xml:space="preserve"> </w:t>
      </w:r>
      <w:r w:rsidR="004D2E67" w:rsidRPr="00ED5C86">
        <w:rPr>
          <w:rStyle w:val="Foreign"/>
        </w:rPr>
        <w:t>vihāra</w:t>
      </w:r>
      <w:r w:rsidR="004D2E67" w:rsidRPr="00DD7CCF">
        <w:t xml:space="preserve">, </w:t>
      </w:r>
      <w:r w:rsidR="004D2E67" w:rsidRPr="00ED5C86">
        <w:rPr>
          <w:rStyle w:val="Foreign"/>
        </w:rPr>
        <w:t>maṭha</w:t>
      </w:r>
      <w:r w:rsidR="004D2E67" w:rsidRPr="00DD7CCF">
        <w:t>)</w:t>
      </w:r>
    </w:p>
    <w:p w14:paraId="1553A6AD" w14:textId="77777777" w:rsidR="00C02B8C" w:rsidRPr="00DD7CCF" w:rsidRDefault="00B26C65" w:rsidP="00E2714A">
      <w:pPr>
        <w:pStyle w:val="Lista3"/>
      </w:pPr>
      <w:r w:rsidRPr="00B26C65">
        <w:rPr>
          <w:rStyle w:val="Codevalue"/>
        </w:rPr>
        <w:t>"</w:t>
      </w:r>
      <w:r w:rsidR="004D2E67" w:rsidRPr="00B26C65">
        <w:rPr>
          <w:rStyle w:val="Codevalue"/>
        </w:rPr>
        <w:t>feedingHall</w:t>
      </w:r>
      <w:r w:rsidRPr="00B26C65">
        <w:rPr>
          <w:rStyle w:val="Codevalue"/>
        </w:rPr>
        <w:t>"</w:t>
      </w:r>
      <w:r w:rsidR="004D2E67" w:rsidRPr="00DD7CCF">
        <w:t xml:space="preserve"> </w:t>
      </w:r>
      <w:r w:rsidR="004D2E67" w:rsidRPr="00E24F87">
        <w:rPr>
          <w:noProof/>
        </w:rPr>
        <w:t>(</w:t>
      </w:r>
      <w:r w:rsidR="004D2E67" w:rsidRPr="00ED5C86">
        <w:rPr>
          <w:rStyle w:val="Foreign"/>
        </w:rPr>
        <w:t>cālai</w:t>
      </w:r>
      <w:r w:rsidR="004D2E67" w:rsidRPr="00DD7CCF">
        <w:t xml:space="preserve">, Skt. </w:t>
      </w:r>
      <w:r w:rsidR="004D2E67" w:rsidRPr="00ED5C86">
        <w:rPr>
          <w:rStyle w:val="Foreign"/>
        </w:rPr>
        <w:t>śālā</w:t>
      </w:r>
      <w:r w:rsidR="004D2E67" w:rsidRPr="00DD7CCF">
        <w:t>, mess for devotee pilgrims)</w:t>
      </w:r>
    </w:p>
    <w:p w14:paraId="452DE99A" w14:textId="77777777" w:rsidR="00C02B8C" w:rsidRPr="00DD7CCF" w:rsidRDefault="00B26C65" w:rsidP="00E2714A">
      <w:pPr>
        <w:pStyle w:val="Lista3"/>
      </w:pPr>
      <w:r w:rsidRPr="00B26C65">
        <w:rPr>
          <w:rStyle w:val="Codevalue"/>
        </w:rPr>
        <w:t>"</w:t>
      </w:r>
      <w:r w:rsidR="004D2E67" w:rsidRPr="00B26C65">
        <w:rPr>
          <w:rStyle w:val="Codevalue"/>
        </w:rPr>
        <w:t>tank</w:t>
      </w:r>
      <w:r w:rsidRPr="00B26C65">
        <w:rPr>
          <w:rStyle w:val="Codevalue"/>
        </w:rPr>
        <w:t>"</w:t>
      </w:r>
      <w:r w:rsidR="004D2E67" w:rsidRPr="00DD7CCF">
        <w:t xml:space="preserve"> </w:t>
      </w:r>
      <w:r w:rsidR="004D2E67" w:rsidRPr="00E24F87">
        <w:rPr>
          <w:noProof/>
        </w:rPr>
        <w:t>(</w:t>
      </w:r>
      <w:r w:rsidR="004D2E67" w:rsidRPr="00DD7CCF">
        <w:t>artificial)</w:t>
      </w:r>
    </w:p>
    <w:p w14:paraId="0D679FFA" w14:textId="77777777" w:rsidR="00C02B8C" w:rsidRPr="00DD7CCF" w:rsidRDefault="00B26C65" w:rsidP="00E2714A">
      <w:pPr>
        <w:pStyle w:val="Lista3"/>
      </w:pPr>
      <w:r w:rsidRPr="00B26C65">
        <w:rPr>
          <w:rStyle w:val="Codevalue"/>
        </w:rPr>
        <w:t>"</w:t>
      </w:r>
      <w:r w:rsidR="004D2E67" w:rsidRPr="00B26C65">
        <w:rPr>
          <w:rStyle w:val="Codevalue"/>
        </w:rPr>
        <w:t>pavillion</w:t>
      </w:r>
      <w:r w:rsidRPr="00B26C65">
        <w:rPr>
          <w:rStyle w:val="Codevalue"/>
        </w:rPr>
        <w:t>"</w:t>
      </w:r>
      <w:r w:rsidR="004D2E67" w:rsidRPr="00DD7CCF">
        <w:t xml:space="preserve"> </w:t>
      </w:r>
      <w:r w:rsidR="004D2E67" w:rsidRPr="00E24F87">
        <w:rPr>
          <w:noProof/>
        </w:rPr>
        <w:t>(</w:t>
      </w:r>
      <w:r w:rsidR="004D2E67" w:rsidRPr="00ED5C86">
        <w:rPr>
          <w:rStyle w:val="Foreign"/>
        </w:rPr>
        <w:t>maṇḍapa</w:t>
      </w:r>
      <w:r w:rsidR="004D2E67" w:rsidRPr="00DD7CCF">
        <w:t>)</w:t>
      </w:r>
    </w:p>
    <w:p w14:paraId="5B70E3EE" w14:textId="77777777" w:rsidR="00C02B8C" w:rsidRPr="00DD7CCF" w:rsidRDefault="00B26C65" w:rsidP="00E2714A">
      <w:pPr>
        <w:pStyle w:val="Lista3"/>
      </w:pPr>
      <w:r w:rsidRPr="00B26C65">
        <w:rPr>
          <w:rStyle w:val="Codevalue"/>
        </w:rPr>
        <w:t>"</w:t>
      </w:r>
      <w:r w:rsidR="004D2E67" w:rsidRPr="00B26C65">
        <w:rPr>
          <w:rStyle w:val="Codevalue"/>
        </w:rPr>
        <w:t>garden</w:t>
      </w:r>
      <w:r w:rsidRPr="00B26C65">
        <w:rPr>
          <w:rStyle w:val="Codevalue"/>
        </w:rPr>
        <w:t>"</w:t>
      </w:r>
      <w:r w:rsidR="004D2E67" w:rsidRPr="00DD7CCF">
        <w:t xml:space="preserve"> </w:t>
      </w:r>
      <w:r w:rsidR="004D2E67" w:rsidRPr="00E24F87">
        <w:rPr>
          <w:noProof/>
        </w:rPr>
        <w:t>(</w:t>
      </w:r>
      <w:r w:rsidR="004D2E67" w:rsidRPr="00ED5C86">
        <w:rPr>
          <w:rStyle w:val="Foreign"/>
        </w:rPr>
        <w:t>nandavaṉam</w:t>
      </w:r>
      <w:r w:rsidR="004D2E67" w:rsidRPr="00DD7CCF">
        <w:t>)</w:t>
      </w:r>
    </w:p>
    <w:p w14:paraId="14E4FE73" w14:textId="4B82D2D9" w:rsidR="00C011E1" w:rsidRPr="00DD7CCF" w:rsidRDefault="00C011E1" w:rsidP="00C011E1">
      <w:pPr>
        <w:pStyle w:val="Lista"/>
      </w:pPr>
      <w:r w:rsidRPr="00DD7CCF">
        <w:t xml:space="preserve">to indicate that the name in question is an alternative of some other name </w:t>
      </w:r>
      <w:r w:rsidRPr="00E24F87">
        <w:rPr>
          <w:noProof/>
        </w:rPr>
        <w:t>(</w:t>
      </w:r>
      <w:r w:rsidRPr="00DD7CCF">
        <w:t xml:space="preserve">perceived as a standard form), follow instructions in </w:t>
      </w:r>
      <w:r w:rsidR="00B26C65">
        <w:t>§</w:t>
      </w:r>
      <w:r w:rsidR="00B26C65">
        <w:fldChar w:fldCharType="begin"/>
      </w:r>
      <w:r w:rsidR="00B26C65">
        <w:instrText xml:space="preserve"> REF _Ref44490073 \r \h </w:instrText>
      </w:r>
      <w:r w:rsidR="00B26C65">
        <w:fldChar w:fldCharType="separate"/>
      </w:r>
      <w:r w:rsidR="00E90D07">
        <w:t>10.6.3</w:t>
      </w:r>
      <w:r w:rsidR="00B26C65">
        <w:fldChar w:fldCharType="end"/>
      </w:r>
    </w:p>
    <w:p w14:paraId="30024537" w14:textId="77777777" w:rsidR="00C02B8C" w:rsidRPr="00DD7CCF" w:rsidRDefault="00C02B8C"/>
    <w:tbl>
      <w:tblPr>
        <w:tblStyle w:val="CodeSampleTable"/>
        <w:tblW w:w="5000" w:type="pct"/>
        <w:tblLook w:val="04A0" w:firstRow="1" w:lastRow="0" w:firstColumn="1" w:lastColumn="0" w:noHBand="0" w:noVBand="1"/>
      </w:tblPr>
      <w:tblGrid>
        <w:gridCol w:w="9622"/>
      </w:tblGrid>
      <w:tr w:rsidR="00C011E1" w:rsidRPr="00DD7CCF" w14:paraId="69F6749E"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622614BD" w14:textId="12C1011D" w:rsidR="00C011E1" w:rsidRPr="00DD7CCF" w:rsidRDefault="00C011E1" w:rsidP="009F585E">
            <w:pPr>
              <w:pStyle w:val="Kpalrs"/>
            </w:pPr>
            <w:r w:rsidRPr="00DD7CCF">
              <w:t xml:space="preserve">Example </w:t>
            </w:r>
            <w:r>
              <w:fldChar w:fldCharType="begin"/>
            </w:r>
            <w:r>
              <w:instrText xml:space="preserve"> STYLEREF 3 \s </w:instrText>
            </w:r>
            <w:r>
              <w:fldChar w:fldCharType="separate"/>
            </w:r>
            <w:r w:rsidR="005E67E7">
              <w:rPr>
                <w:noProof/>
              </w:rPr>
              <w:t>7.4.3</w:t>
            </w:r>
            <w:r>
              <w:rPr>
                <w:noProof/>
              </w:rPr>
              <w:fldChar w:fldCharType="end"/>
            </w:r>
            <w:r w:rsidRPr="00DD7CCF">
              <w:t>.</w:t>
            </w:r>
            <w:r>
              <w:fldChar w:fldCharType="begin"/>
            </w:r>
            <w:r>
              <w:instrText xml:space="preserve"> SEQ Example \* ALPHABETIC \s 3 </w:instrText>
            </w:r>
            <w:r>
              <w:fldChar w:fldCharType="separate"/>
            </w:r>
            <w:r w:rsidR="005E67E7">
              <w:rPr>
                <w:noProof/>
              </w:rPr>
              <w:t>A</w:t>
            </w:r>
            <w:r>
              <w:rPr>
                <w:noProof/>
              </w:rPr>
              <w:fldChar w:fldCharType="end"/>
            </w:r>
            <w:r w:rsidRPr="00DD7CCF">
              <w:t>: encoding place names</w:t>
            </w:r>
          </w:p>
        </w:tc>
      </w:tr>
      <w:tr w:rsidR="00C011E1" w:rsidRPr="00DD7CCF" w14:paraId="1A02215D" w14:textId="77777777" w:rsidTr="00837BA5">
        <w:tc>
          <w:tcPr>
            <w:tcW w:w="5000" w:type="pct"/>
          </w:tcPr>
          <w:p w14:paraId="2EE4C90F" w14:textId="77777777" w:rsidR="00C011E1" w:rsidRPr="00DD7CCF" w:rsidRDefault="00C011E1" w:rsidP="009F585E">
            <w:pPr>
              <w:pStyle w:val="CodeParagraph"/>
              <w:rPr>
                <w:rStyle w:val="Code"/>
              </w:rPr>
            </w:pPr>
            <w:r w:rsidRPr="00DD7CCF">
              <w:rPr>
                <w:rStyle w:val="Codetext"/>
              </w:rPr>
              <w:t xml:space="preserve">in </w:t>
            </w:r>
            <w:r w:rsidRPr="00DD7CCF">
              <w:rPr>
                <w:rStyle w:val="Code"/>
              </w:rPr>
              <w:t xml:space="preserve">&lt;placeName </w:t>
            </w:r>
            <w:r w:rsidRPr="00DD7CCF">
              <w:rPr>
                <w:rStyle w:val="Codeattribute"/>
              </w:rPr>
              <w:t>type</w:t>
            </w:r>
            <w:r w:rsidRPr="00DD7CCF">
              <w:rPr>
                <w:rStyle w:val="Code"/>
              </w:rPr>
              <w:t>=</w:t>
            </w:r>
            <w:r w:rsidRPr="0046000E">
              <w:rPr>
                <w:rStyle w:val="Codevalue"/>
              </w:rPr>
              <w:t>"territorialDivision"</w:t>
            </w:r>
            <w:r w:rsidRPr="00DD7CCF">
              <w:rPr>
                <w:rStyle w:val="Code"/>
              </w:rPr>
              <w:t xml:space="preserve"> </w:t>
            </w:r>
            <w:r w:rsidRPr="00DD7CCF">
              <w:rPr>
                <w:rStyle w:val="Codeattribute"/>
              </w:rPr>
              <w:t>subtype</w:t>
            </w:r>
            <w:r w:rsidRPr="00DD7CCF">
              <w:rPr>
                <w:rStyle w:val="Code"/>
              </w:rPr>
              <w:t>=</w:t>
            </w:r>
            <w:r w:rsidRPr="0046000E">
              <w:rPr>
                <w:rStyle w:val="Codevalue"/>
              </w:rPr>
              <w:t>"village"</w:t>
            </w:r>
            <w:r w:rsidRPr="00DD7CCF">
              <w:rPr>
                <w:rStyle w:val="Code"/>
              </w:rPr>
              <w:t>&gt;</w:t>
            </w:r>
            <w:r w:rsidRPr="00DD7CCF">
              <w:rPr>
                <w:rStyle w:val="Codetext"/>
              </w:rPr>
              <w:t>Cārukūr</w:t>
            </w:r>
            <w:r w:rsidRPr="00DD7CCF">
              <w:rPr>
                <w:rStyle w:val="Code"/>
              </w:rPr>
              <w:t>&lt;/placeName&gt;</w:t>
            </w:r>
            <w:r w:rsidRPr="00DD7CCF">
              <w:rPr>
                <w:rStyle w:val="Codetext"/>
              </w:rPr>
              <w:t xml:space="preserve"> in the </w:t>
            </w:r>
            <w:r w:rsidRPr="00DD7CCF">
              <w:rPr>
                <w:rStyle w:val="Code"/>
              </w:rPr>
              <w:t xml:space="preserve">&lt;placeName </w:t>
            </w:r>
            <w:r w:rsidRPr="00DD7CCF">
              <w:rPr>
                <w:rStyle w:val="Codeattribute"/>
              </w:rPr>
              <w:t>type</w:t>
            </w:r>
            <w:r w:rsidRPr="00DD7CCF">
              <w:rPr>
                <w:rStyle w:val="Code"/>
              </w:rPr>
              <w:t>=</w:t>
            </w:r>
            <w:r w:rsidRPr="0046000E">
              <w:rPr>
                <w:rStyle w:val="Codevalue"/>
              </w:rPr>
              <w:t>"territorialDivision"</w:t>
            </w:r>
            <w:r w:rsidRPr="00DD7CCF">
              <w:rPr>
                <w:rStyle w:val="Code"/>
              </w:rPr>
              <w:t xml:space="preserve"> </w:t>
            </w:r>
            <w:r w:rsidRPr="00DD7CCF">
              <w:rPr>
                <w:rStyle w:val="Codeattribute"/>
              </w:rPr>
              <w:t>subtype</w:t>
            </w:r>
            <w:r w:rsidRPr="00DD7CCF">
              <w:rPr>
                <w:rStyle w:val="Code"/>
              </w:rPr>
              <w:t>=</w:t>
            </w:r>
            <w:r w:rsidRPr="0046000E">
              <w:rPr>
                <w:rStyle w:val="Codevalue"/>
              </w:rPr>
              <w:t>"district"</w:t>
            </w:r>
            <w:r w:rsidRPr="00DD7CCF">
              <w:rPr>
                <w:rStyle w:val="Code"/>
              </w:rPr>
              <w:t>&gt;</w:t>
            </w:r>
            <w:r w:rsidRPr="00DD7CCF">
              <w:rPr>
                <w:rStyle w:val="Codetext"/>
              </w:rPr>
              <w:t>Āṭaiyārunāṭu = province</w:t>
            </w:r>
            <w:r w:rsidRPr="00DD7CCF">
              <w:rPr>
                <w:rStyle w:val="Code"/>
              </w:rPr>
              <w:t>&lt;/placeName&gt;</w:t>
            </w:r>
            <w:r w:rsidRPr="00DD7CCF">
              <w:rPr>
                <w:rStyle w:val="Codetext"/>
              </w:rPr>
              <w:t xml:space="preserve"> and the </w:t>
            </w:r>
            <w:r w:rsidRPr="00DD7CCF">
              <w:rPr>
                <w:rStyle w:val="Code"/>
              </w:rPr>
              <w:t xml:space="preserve">&lt;placeName </w:t>
            </w:r>
            <w:r w:rsidRPr="00DD7CCF">
              <w:rPr>
                <w:rStyle w:val="Codeattribute"/>
              </w:rPr>
              <w:t>type</w:t>
            </w:r>
            <w:r w:rsidRPr="00DD7CCF">
              <w:rPr>
                <w:rStyle w:val="Code"/>
              </w:rPr>
              <w:t>=</w:t>
            </w:r>
            <w:r w:rsidRPr="0046000E">
              <w:rPr>
                <w:rStyle w:val="Codevalue"/>
              </w:rPr>
              <w:t>"territorialDivision"</w:t>
            </w:r>
            <w:r w:rsidRPr="00DD7CCF">
              <w:rPr>
                <w:rStyle w:val="Code"/>
              </w:rPr>
              <w:t xml:space="preserve"> </w:t>
            </w:r>
            <w:r w:rsidRPr="00DD7CCF">
              <w:rPr>
                <w:rStyle w:val="Codeattribute"/>
              </w:rPr>
              <w:t>subtype</w:t>
            </w:r>
            <w:r w:rsidRPr="00DD7CCF">
              <w:rPr>
                <w:rStyle w:val="Code"/>
              </w:rPr>
              <w:t>=</w:t>
            </w:r>
            <w:r w:rsidRPr="0046000E">
              <w:rPr>
                <w:rStyle w:val="Codevalue"/>
              </w:rPr>
              <w:t>"province"</w:t>
            </w:r>
            <w:r w:rsidRPr="00DD7CCF">
              <w:rPr>
                <w:rStyle w:val="Code"/>
              </w:rPr>
              <w:t>&gt;</w:t>
            </w:r>
            <w:r w:rsidRPr="00DD7CCF">
              <w:rPr>
                <w:rStyle w:val="Codetext"/>
              </w:rPr>
              <w:t>Paṭuvūrkōṭṭam = district</w:t>
            </w:r>
            <w:r w:rsidRPr="00DD7CCF">
              <w:rPr>
                <w:rStyle w:val="Code"/>
              </w:rPr>
              <w:t>&lt;/placeName&gt;</w:t>
            </w:r>
            <w:r w:rsidRPr="00DD7CCF">
              <w:rPr>
                <w:rStyle w:val="Codetext"/>
              </w:rPr>
              <w:br/>
              <w:t xml:space="preserve">in </w:t>
            </w:r>
            <w:r w:rsidRPr="00DD7CCF">
              <w:rPr>
                <w:rStyle w:val="Code"/>
              </w:rPr>
              <w:t xml:space="preserve">&lt;placeName </w:t>
            </w:r>
            <w:r w:rsidRPr="00DD7CCF">
              <w:rPr>
                <w:rStyle w:val="Codeattribute"/>
              </w:rPr>
              <w:t>type</w:t>
            </w:r>
            <w:r w:rsidRPr="00DD7CCF">
              <w:rPr>
                <w:rStyle w:val="Code"/>
              </w:rPr>
              <w:t>=</w:t>
            </w:r>
            <w:r w:rsidRPr="0046000E">
              <w:rPr>
                <w:rStyle w:val="Codevalue"/>
              </w:rPr>
              <w:t>"builtPlace"</w:t>
            </w:r>
            <w:r w:rsidRPr="00DD7CCF">
              <w:rPr>
                <w:rStyle w:val="Code"/>
              </w:rPr>
              <w:t xml:space="preserve"> </w:t>
            </w:r>
            <w:r w:rsidRPr="00DD7CCF">
              <w:rPr>
                <w:rStyle w:val="Codeattribute"/>
              </w:rPr>
              <w:t>subtype</w:t>
            </w:r>
            <w:r w:rsidRPr="00DD7CCF">
              <w:rPr>
                <w:rStyle w:val="Code"/>
              </w:rPr>
              <w:t>=</w:t>
            </w:r>
            <w:r w:rsidRPr="0046000E">
              <w:rPr>
                <w:rStyle w:val="Codevalue"/>
              </w:rPr>
              <w:t>"shrine"</w:t>
            </w:r>
            <w:r w:rsidRPr="00DD7CCF">
              <w:rPr>
                <w:rStyle w:val="Code"/>
              </w:rPr>
              <w:t>&gt;</w:t>
            </w:r>
            <w:r w:rsidRPr="00DD7CCF">
              <w:rPr>
                <w:rStyle w:val="Codetext"/>
              </w:rPr>
              <w:t>the shrine of the Goddess</w:t>
            </w:r>
            <w:r w:rsidRPr="00DD7CCF">
              <w:rPr>
                <w:rStyle w:val="Code"/>
              </w:rPr>
              <w:t>&lt;/placeName&gt;</w:t>
            </w:r>
            <w:r w:rsidRPr="00DD7CCF">
              <w:rPr>
                <w:rStyle w:val="Codetext"/>
              </w:rPr>
              <w:t xml:space="preserve"> in </w:t>
            </w:r>
            <w:r w:rsidRPr="00DD7CCF">
              <w:rPr>
                <w:rStyle w:val="Code"/>
              </w:rPr>
              <w:t xml:space="preserve">&lt;placeName </w:t>
            </w:r>
            <w:r w:rsidRPr="00DD7CCF">
              <w:rPr>
                <w:rStyle w:val="Codeattribute"/>
              </w:rPr>
              <w:t>type</w:t>
            </w:r>
            <w:r w:rsidRPr="00DD7CCF">
              <w:rPr>
                <w:rStyle w:val="Code"/>
              </w:rPr>
              <w:t>=</w:t>
            </w:r>
            <w:r w:rsidRPr="0046000E">
              <w:rPr>
                <w:rStyle w:val="Codevalue"/>
              </w:rPr>
              <w:t>"builtPlace"</w:t>
            </w:r>
            <w:r w:rsidRPr="00DD7CCF">
              <w:rPr>
                <w:rStyle w:val="Code"/>
              </w:rPr>
              <w:t xml:space="preserve"> </w:t>
            </w:r>
            <w:r w:rsidRPr="00DD7CCF">
              <w:rPr>
                <w:rStyle w:val="Codeattribute"/>
              </w:rPr>
              <w:t>subtype</w:t>
            </w:r>
            <w:r w:rsidRPr="00DD7CCF">
              <w:rPr>
                <w:rStyle w:val="Code"/>
              </w:rPr>
              <w:t>=</w:t>
            </w:r>
            <w:r w:rsidRPr="0046000E">
              <w:rPr>
                <w:rStyle w:val="Codevalue"/>
              </w:rPr>
              <w:t>"temple"</w:t>
            </w:r>
            <w:r w:rsidRPr="00DD7CCF">
              <w:rPr>
                <w:rStyle w:val="Code"/>
              </w:rPr>
              <w:t>&gt;</w:t>
            </w:r>
            <w:r w:rsidRPr="00DD7CCF">
              <w:rPr>
                <w:rStyle w:val="Codetext"/>
              </w:rPr>
              <w:t>the temple of Mahādeva</w:t>
            </w:r>
            <w:r w:rsidRPr="00DD7CCF">
              <w:rPr>
                <w:rStyle w:val="Code"/>
              </w:rPr>
              <w:t>&lt;/placeName&gt;</w:t>
            </w:r>
            <w:r w:rsidRPr="00DD7CCF">
              <w:rPr>
                <w:rStyle w:val="Codetext"/>
              </w:rPr>
              <w:t xml:space="preserve"> at </w:t>
            </w:r>
            <w:r w:rsidRPr="00DD7CCF">
              <w:rPr>
                <w:rStyle w:val="Code"/>
              </w:rPr>
              <w:t xml:space="preserve">&lt;placeName </w:t>
            </w:r>
            <w:r w:rsidRPr="00DD7CCF">
              <w:rPr>
                <w:rStyle w:val="Codeattribute"/>
              </w:rPr>
              <w:t>type</w:t>
            </w:r>
            <w:r w:rsidRPr="00DD7CCF">
              <w:rPr>
                <w:rStyle w:val="Code"/>
              </w:rPr>
              <w:t>=</w:t>
            </w:r>
            <w:r w:rsidRPr="0046000E">
              <w:rPr>
                <w:rStyle w:val="Codevalue"/>
              </w:rPr>
              <w:t>"territorialDivision"</w:t>
            </w:r>
            <w:r w:rsidRPr="00DD7CCF">
              <w:rPr>
                <w:rStyle w:val="Code"/>
              </w:rPr>
              <w:t xml:space="preserve"> </w:t>
            </w:r>
            <w:r w:rsidRPr="00DD7CCF">
              <w:rPr>
                <w:rStyle w:val="Codeattribute"/>
              </w:rPr>
              <w:t>subtype</w:t>
            </w:r>
            <w:r w:rsidRPr="00DD7CCF">
              <w:rPr>
                <w:rStyle w:val="Code"/>
              </w:rPr>
              <w:t>=</w:t>
            </w:r>
            <w:r w:rsidRPr="0046000E">
              <w:rPr>
                <w:rStyle w:val="Codevalue"/>
              </w:rPr>
              <w:t>"village"</w:t>
            </w:r>
            <w:r w:rsidRPr="00DD7CCF">
              <w:rPr>
                <w:rStyle w:val="Code"/>
              </w:rPr>
              <w:t>&gt;</w:t>
            </w:r>
            <w:r w:rsidRPr="00DD7CCF">
              <w:rPr>
                <w:rStyle w:val="Codetext"/>
              </w:rPr>
              <w:t>Tillaisthānam</w:t>
            </w:r>
            <w:r w:rsidRPr="00DD7CCF">
              <w:rPr>
                <w:rStyle w:val="Code"/>
              </w:rPr>
              <w:t>&lt;/placeName&gt;</w:t>
            </w:r>
          </w:p>
        </w:tc>
      </w:tr>
    </w:tbl>
    <w:p w14:paraId="5EC6A940" w14:textId="77777777" w:rsidR="00C02B8C" w:rsidRPr="00DD7CCF" w:rsidRDefault="004D2E67" w:rsidP="00D4342A">
      <w:pPr>
        <w:pStyle w:val="Cmsor3"/>
      </w:pPr>
      <w:bookmarkStart w:id="465" w:name="_s4eo5ge9e49x" w:colFirst="0" w:colLast="0"/>
      <w:bookmarkStart w:id="466" w:name="_Toc74733526"/>
      <w:bookmarkEnd w:id="465"/>
      <w:r w:rsidRPr="00DD7CCF">
        <w:t>Measurements</w:t>
      </w:r>
      <w:bookmarkEnd w:id="466"/>
    </w:p>
    <w:p w14:paraId="0657EC7F" w14:textId="77777777" w:rsidR="00C02B8C" w:rsidRPr="00DD7CCF" w:rsidRDefault="004D2E67" w:rsidP="00E2714A">
      <w:pPr>
        <w:pStyle w:val="Lista"/>
      </w:pPr>
      <w:r w:rsidRPr="00DD7CCF">
        <w:t xml:space="preserve">when necessary, the tag </w:t>
      </w:r>
      <w:r w:rsidRPr="00DD7CCF">
        <w:rPr>
          <w:rStyle w:val="Code"/>
        </w:rPr>
        <w:t>&lt;measure&gt;</w:t>
      </w:r>
      <w:r w:rsidRPr="00DD7CCF">
        <w:t xml:space="preserve"> allows encoding references of quantity</w:t>
      </w:r>
    </w:p>
    <w:p w14:paraId="76187B5B" w14:textId="77777777" w:rsidR="00C02B8C" w:rsidRPr="00DD7CCF" w:rsidRDefault="004D2E67" w:rsidP="00E2714A">
      <w:pPr>
        <w:pStyle w:val="Lista2"/>
      </w:pPr>
      <w:r w:rsidRPr="00DD7CCF">
        <w:t xml:space="preserve">use the attribute </w:t>
      </w:r>
      <w:r w:rsidR="008525C6" w:rsidRPr="008525C6">
        <w:rPr>
          <w:rStyle w:val="Codeattribute"/>
        </w:rPr>
        <w:t>@type</w:t>
      </w:r>
      <w:r w:rsidR="008525C6" w:rsidRPr="008525C6">
        <w:t xml:space="preserve"> </w:t>
      </w:r>
      <w:r w:rsidRPr="00DD7CCF">
        <w:t>to record the typology used to measure, e.g. volume, weight, currency…</w:t>
      </w:r>
    </w:p>
    <w:p w14:paraId="24414D3E" w14:textId="77777777" w:rsidR="00C02B8C" w:rsidRPr="00DD7CCF" w:rsidRDefault="004D2E67" w:rsidP="00E2714A">
      <w:pPr>
        <w:pStyle w:val="Lista2"/>
      </w:pPr>
      <w:r w:rsidRPr="00DD7CCF">
        <w:t>usually, measure requires encoding the quantity, the unit used, and possibly the commodity measured</w:t>
      </w:r>
    </w:p>
    <w:p w14:paraId="783D0EAC" w14:textId="77777777" w:rsidR="008525C6" w:rsidRPr="008525C6" w:rsidRDefault="004D2E67" w:rsidP="00E2714A">
      <w:pPr>
        <w:pStyle w:val="Lista2"/>
      </w:pPr>
      <w:r w:rsidRPr="00DD7CCF">
        <w:t xml:space="preserve">it can be done using the attributes: </w:t>
      </w:r>
      <w:r w:rsidR="008525C6" w:rsidRPr="008525C6">
        <w:rPr>
          <w:rStyle w:val="Codeattribute"/>
        </w:rPr>
        <w:t>@unit</w:t>
      </w:r>
      <w:r w:rsidR="008525C6" w:rsidRPr="008525C6">
        <w:t>,</w:t>
      </w:r>
      <w:r w:rsidRPr="00DD7CCF">
        <w:t xml:space="preserve"> </w:t>
      </w:r>
      <w:r w:rsidR="008525C6" w:rsidRPr="008525C6">
        <w:rPr>
          <w:rStyle w:val="Codeattribute"/>
        </w:rPr>
        <w:t>@quantity</w:t>
      </w:r>
      <w:r w:rsidR="008525C6" w:rsidRPr="008525C6">
        <w:t xml:space="preserve"> </w:t>
      </w:r>
      <w:r w:rsidRPr="00DD7CCF">
        <w:t xml:space="preserve">and </w:t>
      </w:r>
      <w:r w:rsidR="008525C6" w:rsidRPr="008525C6">
        <w:rPr>
          <w:rStyle w:val="Codeattribute"/>
        </w:rPr>
        <w:t>@commodity</w:t>
      </w:r>
    </w:p>
    <w:p w14:paraId="5968E3CE" w14:textId="77777777" w:rsidR="00C02B8C" w:rsidRPr="00DD7CCF" w:rsidRDefault="008525C6" w:rsidP="00E2714A">
      <w:pPr>
        <w:pStyle w:val="Lista"/>
      </w:pPr>
      <w:r w:rsidRPr="008525C6">
        <w:rPr>
          <w:rStyle w:val="Codeattribute"/>
        </w:rPr>
        <w:t>@unit</w:t>
      </w:r>
      <w:r w:rsidRPr="008525C6">
        <w:t xml:space="preserve"> </w:t>
      </w:r>
      <w:r w:rsidR="004D2E67" w:rsidRPr="00DD7CCF">
        <w:t>indicates the unit used for the measurement expressed by its standard symbol, e.g. cm, m, ml, km, in …</w:t>
      </w:r>
    </w:p>
    <w:p w14:paraId="27F8317A" w14:textId="77777777" w:rsidR="00C02B8C" w:rsidRPr="00DD7CCF" w:rsidRDefault="008525C6" w:rsidP="00E2714A">
      <w:pPr>
        <w:pStyle w:val="Lista"/>
      </w:pPr>
      <w:r w:rsidRPr="008525C6">
        <w:rPr>
          <w:rStyle w:val="Codeattribute"/>
        </w:rPr>
        <w:t>@quantity</w:t>
      </w:r>
      <w:r w:rsidRPr="008525C6">
        <w:t xml:space="preserve"> </w:t>
      </w:r>
      <w:r w:rsidR="004D2E67" w:rsidRPr="00DD7CCF">
        <w:t>records a numeric value</w:t>
      </w:r>
    </w:p>
    <w:p w14:paraId="778ECE6A" w14:textId="77777777" w:rsidR="00C02B8C" w:rsidRPr="00DD7CCF" w:rsidRDefault="008525C6" w:rsidP="00E2714A">
      <w:pPr>
        <w:pStyle w:val="Lista"/>
      </w:pPr>
      <w:r w:rsidRPr="008525C6">
        <w:rPr>
          <w:rStyle w:val="Codeattribute"/>
        </w:rPr>
        <w:t>@commodity</w:t>
      </w:r>
      <w:r w:rsidRPr="008525C6">
        <w:t xml:space="preserve"> </w:t>
      </w:r>
      <w:r w:rsidR="004D2E67" w:rsidRPr="00DD7CCF">
        <w:t>for the measured substance</w:t>
      </w:r>
    </w:p>
    <w:p w14:paraId="3C91A215" w14:textId="39BCA61E" w:rsidR="00C011E1" w:rsidRPr="00DD7CCF" w:rsidRDefault="00C011E1" w:rsidP="00C011E1">
      <w:pPr>
        <w:pStyle w:val="Lista"/>
      </w:pPr>
      <w:r w:rsidRPr="00DD7CCF">
        <w:t>the numeral values for measurement should be encoded as per §</w:t>
      </w:r>
      <w:r w:rsidRPr="00DD7CCF">
        <w:fldChar w:fldCharType="begin"/>
      </w:r>
      <w:r w:rsidRPr="00DD7CCF">
        <w:instrText xml:space="preserve"> REF _Ref43980607 \r \h </w:instrText>
      </w:r>
      <w:r w:rsidR="00DD7CCF">
        <w:instrText xml:space="preserve"> \* MERGEFORMAT </w:instrText>
      </w:r>
      <w:r w:rsidRPr="00DD7CCF">
        <w:fldChar w:fldCharType="separate"/>
      </w:r>
      <w:r w:rsidR="00E90D07">
        <w:t>7.1</w:t>
      </w:r>
      <w:r w:rsidRPr="00DD7CCF">
        <w:fldChar w:fldCharType="end"/>
      </w:r>
    </w:p>
    <w:p w14:paraId="3A03D6EC" w14:textId="77777777" w:rsidR="00C02B8C" w:rsidRPr="00DD7CCF" w:rsidRDefault="00C02B8C"/>
    <w:tbl>
      <w:tblPr>
        <w:tblStyle w:val="CodeSampleTable"/>
        <w:tblW w:w="5000" w:type="pct"/>
        <w:tblLook w:val="04A0" w:firstRow="1" w:lastRow="0" w:firstColumn="1" w:lastColumn="0" w:noHBand="0" w:noVBand="1"/>
      </w:tblPr>
      <w:tblGrid>
        <w:gridCol w:w="9622"/>
      </w:tblGrid>
      <w:tr w:rsidR="00C011E1" w:rsidRPr="00DD7CCF" w14:paraId="2D95D3D0"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4058E6AA" w14:textId="5872A754" w:rsidR="00C011E1" w:rsidRPr="00DD7CCF" w:rsidRDefault="00C011E1" w:rsidP="009F585E">
            <w:pPr>
              <w:pStyle w:val="Kpalrs"/>
            </w:pPr>
            <w:r w:rsidRPr="00DD7CCF">
              <w:t xml:space="preserve">Example </w:t>
            </w:r>
            <w:r>
              <w:fldChar w:fldCharType="begin"/>
            </w:r>
            <w:r>
              <w:instrText xml:space="preserve"> STYLEREF 3 \s </w:instrText>
            </w:r>
            <w:r>
              <w:fldChar w:fldCharType="separate"/>
            </w:r>
            <w:r w:rsidR="005E67E7">
              <w:rPr>
                <w:noProof/>
              </w:rPr>
              <w:t>7.4.4</w:t>
            </w:r>
            <w:r>
              <w:rPr>
                <w:noProof/>
              </w:rPr>
              <w:fldChar w:fldCharType="end"/>
            </w:r>
            <w:r w:rsidRPr="00DD7CCF">
              <w:t>.</w:t>
            </w:r>
            <w:r>
              <w:fldChar w:fldCharType="begin"/>
            </w:r>
            <w:r>
              <w:instrText xml:space="preserve"> SEQ Example \* ALPHABETIC \s 3 </w:instrText>
            </w:r>
            <w:r>
              <w:fldChar w:fldCharType="separate"/>
            </w:r>
            <w:r w:rsidR="005E67E7">
              <w:rPr>
                <w:noProof/>
              </w:rPr>
              <w:t>A</w:t>
            </w:r>
            <w:r>
              <w:rPr>
                <w:noProof/>
              </w:rPr>
              <w:fldChar w:fldCharType="end"/>
            </w:r>
            <w:r w:rsidRPr="00DD7CCF">
              <w:t xml:space="preserve">: encoding </w:t>
            </w:r>
            <w:r w:rsidR="00FF3631">
              <w:t>measurements</w:t>
            </w:r>
          </w:p>
        </w:tc>
      </w:tr>
      <w:tr w:rsidR="00C011E1" w:rsidRPr="00DD7CCF" w14:paraId="539B871F" w14:textId="77777777" w:rsidTr="00837BA5">
        <w:tc>
          <w:tcPr>
            <w:tcW w:w="5000" w:type="pct"/>
          </w:tcPr>
          <w:p w14:paraId="67EB940C" w14:textId="77777777" w:rsidR="00C011E1" w:rsidRPr="00DD7CCF" w:rsidRDefault="00C011E1" w:rsidP="009F585E">
            <w:pPr>
              <w:pStyle w:val="CodeParagraph"/>
              <w:rPr>
                <w:rStyle w:val="Code"/>
              </w:rPr>
            </w:pPr>
            <w:r w:rsidRPr="00DD7CCF">
              <w:rPr>
                <w:rStyle w:val="Code"/>
              </w:rPr>
              <w:t xml:space="preserve">&lt;measure </w:t>
            </w:r>
            <w:r w:rsidRPr="00DD7CCF">
              <w:rPr>
                <w:rStyle w:val="Codeattribute"/>
              </w:rPr>
              <w:t>unit</w:t>
            </w:r>
            <w:r w:rsidRPr="00DD7CCF">
              <w:rPr>
                <w:rStyle w:val="Code"/>
              </w:rPr>
              <w:t>=</w:t>
            </w:r>
            <w:r w:rsidRPr="0046000E">
              <w:rPr>
                <w:rStyle w:val="Codevalue"/>
              </w:rPr>
              <w:t>"kaḻañcu"</w:t>
            </w:r>
            <w:r w:rsidRPr="00DD7CCF">
              <w:rPr>
                <w:rStyle w:val="Code"/>
              </w:rPr>
              <w:t xml:space="preserve"> </w:t>
            </w:r>
            <w:r w:rsidRPr="00DD7CCF">
              <w:rPr>
                <w:rStyle w:val="Codeattribute"/>
              </w:rPr>
              <w:t>quantity</w:t>
            </w:r>
            <w:r w:rsidRPr="00DD7CCF">
              <w:rPr>
                <w:rStyle w:val="Code"/>
              </w:rPr>
              <w:t>=</w:t>
            </w:r>
            <w:r w:rsidRPr="0046000E">
              <w:rPr>
                <w:rStyle w:val="Codevalue"/>
              </w:rPr>
              <w:t>"100"</w:t>
            </w:r>
            <w:r w:rsidRPr="00DD7CCF">
              <w:rPr>
                <w:rStyle w:val="Code"/>
              </w:rPr>
              <w:t xml:space="preserve"> </w:t>
            </w:r>
            <w:r w:rsidRPr="00DD7CCF">
              <w:rPr>
                <w:rStyle w:val="Codeattribute"/>
              </w:rPr>
              <w:t>commodity</w:t>
            </w:r>
            <w:r w:rsidRPr="00DD7CCF">
              <w:rPr>
                <w:rStyle w:val="Code"/>
              </w:rPr>
              <w:t>=</w:t>
            </w:r>
            <w:r w:rsidRPr="0046000E">
              <w:rPr>
                <w:rStyle w:val="Codevalue"/>
              </w:rPr>
              <w:t>"gold"</w:t>
            </w:r>
            <w:r w:rsidRPr="00DD7CCF">
              <w:rPr>
                <w:rStyle w:val="Code"/>
              </w:rPr>
              <w:t>&gt;</w:t>
            </w:r>
            <w:r w:rsidRPr="00DD7CCF">
              <w:rPr>
                <w:rStyle w:val="Codetext"/>
              </w:rPr>
              <w:t>nūṟṟu-k kaḻañcu poṉṉum</w:t>
            </w:r>
            <w:r w:rsidRPr="00DD7CCF">
              <w:rPr>
                <w:rStyle w:val="Code"/>
              </w:rPr>
              <w:t>&lt;/measure&gt;</w:t>
            </w:r>
            <w:r w:rsidRPr="00DD7CCF">
              <w:rPr>
                <w:rStyle w:val="Codetext"/>
              </w:rPr>
              <w:t xml:space="preserve"> </w:t>
            </w:r>
            <w:r w:rsidRPr="00DD7CCF">
              <w:rPr>
                <w:rStyle w:val="Code"/>
              </w:rPr>
              <w:t xml:space="preserve">&lt;measure </w:t>
            </w:r>
            <w:r w:rsidRPr="00DD7CCF">
              <w:rPr>
                <w:rStyle w:val="Codeattribute"/>
              </w:rPr>
              <w:t>unit</w:t>
            </w:r>
            <w:r w:rsidRPr="00DD7CCF">
              <w:rPr>
                <w:rStyle w:val="Code"/>
              </w:rPr>
              <w:t>=</w:t>
            </w:r>
            <w:r w:rsidRPr="0046000E">
              <w:rPr>
                <w:rStyle w:val="Codevalue"/>
              </w:rPr>
              <w:t>"kāṭi"</w:t>
            </w:r>
            <w:r w:rsidRPr="00DD7CCF">
              <w:rPr>
                <w:rStyle w:val="Code"/>
              </w:rPr>
              <w:t xml:space="preserve"> </w:t>
            </w:r>
            <w:r w:rsidRPr="00DD7CCF">
              <w:rPr>
                <w:rStyle w:val="Codeattribute"/>
              </w:rPr>
              <w:t>quantity</w:t>
            </w:r>
            <w:r w:rsidRPr="00DD7CCF">
              <w:rPr>
                <w:rStyle w:val="Code"/>
              </w:rPr>
              <w:t>=</w:t>
            </w:r>
            <w:r w:rsidRPr="0046000E">
              <w:rPr>
                <w:rStyle w:val="Codevalue"/>
              </w:rPr>
              <w:t>"28"</w:t>
            </w:r>
            <w:r w:rsidRPr="00DD7CCF">
              <w:rPr>
                <w:rStyle w:val="Code"/>
              </w:rPr>
              <w:t xml:space="preserve"> </w:t>
            </w:r>
            <w:r w:rsidRPr="00DD7CCF">
              <w:rPr>
                <w:rStyle w:val="Codeattribute"/>
              </w:rPr>
              <w:t>commodity</w:t>
            </w:r>
            <w:r w:rsidRPr="00DD7CCF">
              <w:rPr>
                <w:rStyle w:val="Code"/>
              </w:rPr>
              <w:t>=</w:t>
            </w:r>
            <w:r w:rsidRPr="0046000E">
              <w:rPr>
                <w:rStyle w:val="Codevalue"/>
              </w:rPr>
              <w:t>"paddy"</w:t>
            </w:r>
            <w:r w:rsidRPr="00DD7CCF">
              <w:rPr>
                <w:rStyle w:val="Code"/>
              </w:rPr>
              <w:t>&gt;</w:t>
            </w:r>
            <w:r w:rsidRPr="00DD7CCF">
              <w:rPr>
                <w:rStyle w:val="Codetext"/>
              </w:rPr>
              <w:t>Irupatteṇ kāṭi nellum</w:t>
            </w:r>
            <w:r w:rsidRPr="00DD7CCF">
              <w:rPr>
                <w:rStyle w:val="Code"/>
              </w:rPr>
              <w:t>&lt;/measure&gt;</w:t>
            </w:r>
            <w:r w:rsidRPr="00DD7CCF">
              <w:rPr>
                <w:rStyle w:val="Codetext"/>
              </w:rPr>
              <w:t xml:space="preserve"> kuṭuttēṉ</w:t>
            </w:r>
            <w:r w:rsidRPr="00DD7CCF">
              <w:rPr>
                <w:rStyle w:val="Code"/>
              </w:rPr>
              <w:t>&lt;/p&gt;</w:t>
            </w:r>
          </w:p>
        </w:tc>
      </w:tr>
      <w:tr w:rsidR="00C011E1" w:rsidRPr="00DD7CCF" w14:paraId="397B3FB7" w14:textId="77777777" w:rsidTr="00837BA5">
        <w:tc>
          <w:tcPr>
            <w:tcW w:w="5000" w:type="pct"/>
          </w:tcPr>
          <w:p w14:paraId="109B8648" w14:textId="77777777" w:rsidR="00C011E1" w:rsidRPr="00DD7CCF" w:rsidRDefault="00C011E1" w:rsidP="00C011E1">
            <w:pPr>
              <w:pStyle w:val="TableNote"/>
              <w:rPr>
                <w:rStyle w:val="Codetext"/>
              </w:rPr>
            </w:pPr>
            <w:r w:rsidRPr="00DD7CCF">
              <w:t xml:space="preserve">“I have given one hundred </w:t>
            </w:r>
            <w:r w:rsidRPr="00DD7CCF">
              <w:rPr>
                <w:rStyle w:val="Foreign"/>
              </w:rPr>
              <w:t xml:space="preserve">kaḻañcu </w:t>
            </w:r>
            <w:r w:rsidRPr="00DD7CCF">
              <w:t xml:space="preserve">of gold and twenty-eight </w:t>
            </w:r>
            <w:r w:rsidRPr="00DD7CCF">
              <w:rPr>
                <w:rStyle w:val="Foreign"/>
              </w:rPr>
              <w:t xml:space="preserve">kāṭi </w:t>
            </w:r>
            <w:r w:rsidRPr="00DD7CCF">
              <w:t>of paddy”</w:t>
            </w:r>
          </w:p>
        </w:tc>
      </w:tr>
    </w:tbl>
    <w:p w14:paraId="484814DD" w14:textId="77777777" w:rsidR="00C02B8C" w:rsidRPr="00DD7CCF" w:rsidRDefault="004D2E67" w:rsidP="00D4342A">
      <w:pPr>
        <w:pStyle w:val="Cmsor3"/>
      </w:pPr>
      <w:bookmarkStart w:id="467" w:name="_j6ih485s14j7" w:colFirst="0" w:colLast="0"/>
      <w:bookmarkStart w:id="468" w:name="_Toc74733527"/>
      <w:bookmarkEnd w:id="467"/>
      <w:r w:rsidRPr="00DD7CCF">
        <w:t>Tagged semantic features interacting with text or markup</w:t>
      </w:r>
      <w:bookmarkEnd w:id="468"/>
    </w:p>
    <w:p w14:paraId="105543C5" w14:textId="77777777" w:rsidR="00C02B8C" w:rsidRPr="00DD7CCF" w:rsidRDefault="004D2E67" w:rsidP="00E2714A">
      <w:pPr>
        <w:pStyle w:val="Lista"/>
      </w:pPr>
      <w:r w:rsidRPr="00DD7CCF">
        <w:t xml:space="preserve">this subsection applies to each of the elements </w:t>
      </w:r>
      <w:r w:rsidRPr="00DD7CCF">
        <w:rPr>
          <w:rStyle w:val="Code"/>
        </w:rPr>
        <w:t>&lt;persName&gt;</w:t>
      </w:r>
      <w:r w:rsidRPr="00DD7CCF">
        <w:t xml:space="preserve">, </w:t>
      </w:r>
      <w:r w:rsidRPr="00DD7CCF">
        <w:rPr>
          <w:rStyle w:val="Code"/>
        </w:rPr>
        <w:t>&lt;placeName&gt;</w:t>
      </w:r>
      <w:r w:rsidRPr="00DD7CCF">
        <w:t xml:space="preserve">, </w:t>
      </w:r>
      <w:r w:rsidRPr="00DD7CCF">
        <w:rPr>
          <w:rStyle w:val="Code"/>
        </w:rPr>
        <w:t>&lt;roleName&gt;</w:t>
      </w:r>
      <w:r w:rsidRPr="00DD7CCF">
        <w:t xml:space="preserve"> and </w:t>
      </w:r>
      <w:r w:rsidRPr="00DD7CCF">
        <w:rPr>
          <w:rStyle w:val="Code"/>
        </w:rPr>
        <w:t>&lt;measure&gt;</w:t>
      </w:r>
    </w:p>
    <w:p w14:paraId="32159C1B" w14:textId="77777777" w:rsidR="00C011E1" w:rsidRPr="00DD7CCF" w:rsidRDefault="004D2E67" w:rsidP="00E2714A">
      <w:pPr>
        <w:pStyle w:val="Lista"/>
      </w:pPr>
      <w:r w:rsidRPr="00DD7CCF">
        <w:t xml:space="preserve">for semantic features with </w:t>
      </w:r>
      <w:r w:rsidRPr="005D2B22">
        <w:rPr>
          <w:b/>
          <w:bCs/>
        </w:rPr>
        <w:t>ends or beginnings merged in sandhi</w:t>
      </w:r>
      <w:r w:rsidRPr="00DD7CCF">
        <w:t xml:space="preserve"> to an adjacent word, tag the entire name including the character</w:t>
      </w:r>
      <w:r w:rsidRPr="00E24F87">
        <w:rPr>
          <w:noProof/>
        </w:rPr>
        <w:t>(</w:t>
      </w:r>
      <w:r w:rsidRPr="00DD7CCF">
        <w:t>s) partly belonging to adjacent words</w:t>
      </w:r>
    </w:p>
    <w:p w14:paraId="021292DA" w14:textId="77777777" w:rsidR="00C02B8C" w:rsidRPr="00DD7CCF" w:rsidRDefault="00C011E1" w:rsidP="00E2714A">
      <w:pPr>
        <w:pStyle w:val="Lista"/>
      </w:pPr>
      <w:r w:rsidRPr="00DD7CCF">
        <w:t xml:space="preserve">e.g. </w:t>
      </w:r>
      <w:r w:rsidRPr="00DD7CCF">
        <w:rPr>
          <w:rStyle w:val="Code"/>
        </w:rPr>
        <w:t>&lt;persName</w:t>
      </w:r>
      <w:r w:rsidRPr="005D2B22">
        <w:t xml:space="preserve"> </w:t>
      </w:r>
      <w:r w:rsidRPr="00DD7CCF">
        <w:rPr>
          <w:rStyle w:val="Codeattribute"/>
        </w:rPr>
        <w:t>type</w:t>
      </w:r>
      <w:r w:rsidRPr="00DD7CCF">
        <w:rPr>
          <w:rStyle w:val="Code"/>
        </w:rPr>
        <w:t>=</w:t>
      </w:r>
      <w:r w:rsidRPr="0046000E">
        <w:rPr>
          <w:rStyle w:val="Codevalue"/>
        </w:rPr>
        <w:t>"human"</w:t>
      </w:r>
      <w:r w:rsidRPr="005D2B22">
        <w:t xml:space="preserve"> </w:t>
      </w:r>
      <w:r w:rsidRPr="00DD7CCF">
        <w:rPr>
          <w:rStyle w:val="Codeattribute"/>
        </w:rPr>
        <w:t>subtype</w:t>
      </w:r>
      <w:r w:rsidRPr="00DD7CCF">
        <w:rPr>
          <w:rStyle w:val="Code"/>
        </w:rPr>
        <w:t>=</w:t>
      </w:r>
      <w:r w:rsidRPr="0046000E">
        <w:rPr>
          <w:rStyle w:val="Codevalue"/>
        </w:rPr>
        <w:t>"coronation"</w:t>
      </w:r>
      <w:r w:rsidRPr="00DD7CCF">
        <w:rPr>
          <w:rStyle w:val="Code"/>
        </w:rPr>
        <w:t>&gt;</w:t>
      </w:r>
      <w:r w:rsidRPr="00DD7CCF">
        <w:rPr>
          <w:rStyle w:val="Codetext"/>
        </w:rPr>
        <w:t>siṁhavarmmā</w:t>
      </w:r>
      <w:r w:rsidRPr="00DD7CCF">
        <w:rPr>
          <w:rStyle w:val="Code"/>
        </w:rPr>
        <w:t>&lt;/persName&gt;</w:t>
      </w:r>
      <w:r w:rsidRPr="00DD7CCF">
        <w:rPr>
          <w:rStyle w:val="Codetext"/>
        </w:rPr>
        <w:t>dhipāt</w:t>
      </w:r>
    </w:p>
    <w:p w14:paraId="1D985CE9" w14:textId="77777777" w:rsidR="00C02B8C" w:rsidRPr="00DD7CCF" w:rsidRDefault="004D2E67" w:rsidP="00E2714A">
      <w:pPr>
        <w:pStyle w:val="Lista"/>
      </w:pPr>
      <w:r w:rsidRPr="005D2B22">
        <w:rPr>
          <w:b/>
          <w:bCs/>
        </w:rPr>
        <w:t>empty elements</w:t>
      </w:r>
      <w:r w:rsidRPr="00DD7CCF">
        <w:t xml:space="preserve"> </w:t>
      </w:r>
      <w:r w:rsidRPr="00E24F87">
        <w:rPr>
          <w:noProof/>
        </w:rPr>
        <w:t>(</w:t>
      </w:r>
      <w:r w:rsidRPr="00DD7CCF">
        <w:t xml:space="preserve">such as </w:t>
      </w:r>
      <w:r w:rsidRPr="00DD7CCF">
        <w:rPr>
          <w:rStyle w:val="Code"/>
        </w:rPr>
        <w:t>&lt;lb/&gt;</w:t>
      </w:r>
      <w:r w:rsidRPr="00DD7CCF">
        <w:t xml:space="preserve"> and </w:t>
      </w:r>
      <w:r w:rsidRPr="00DD7CCF">
        <w:rPr>
          <w:rStyle w:val="Code"/>
        </w:rPr>
        <w:t>&lt;milestone/&gt;</w:t>
      </w:r>
      <w:r w:rsidRPr="00DD7CCF">
        <w:t>) may be freely included within tags for semantic features</w:t>
      </w:r>
    </w:p>
    <w:p w14:paraId="79311476" w14:textId="77777777" w:rsidR="00C02B8C" w:rsidRPr="00DD7CCF" w:rsidRDefault="004D2E67" w:rsidP="00E2714A">
      <w:pPr>
        <w:pStyle w:val="Lista"/>
      </w:pPr>
      <w:r w:rsidRPr="005D2B22">
        <w:rPr>
          <w:b/>
          <w:bCs/>
        </w:rPr>
        <w:t>phrase-level elements overlapping with a semantic tag</w:t>
      </w:r>
      <w:r w:rsidRPr="00DD7CCF">
        <w:t xml:space="preserve"> shall be split into two segments, prioritising the semantic tag</w:t>
      </w:r>
    </w:p>
    <w:p w14:paraId="6AEADE16" w14:textId="77777777" w:rsidR="00C02B8C" w:rsidRPr="00DD7CCF" w:rsidRDefault="00C011E1" w:rsidP="009F585E">
      <w:pPr>
        <w:pStyle w:val="Lista2"/>
      </w:pPr>
      <w:r w:rsidRPr="00DD7CCF">
        <w:t xml:space="preserve">e.g. </w:t>
      </w:r>
      <w:r w:rsidR="004D2E67" w:rsidRPr="00DD7CCF">
        <w:rPr>
          <w:rStyle w:val="Code"/>
        </w:rPr>
        <w:t>&lt;persName</w:t>
      </w:r>
      <w:r w:rsidR="004D2E67" w:rsidRPr="00CD25A4">
        <w:rPr>
          <w:rStyle w:val="Codetext"/>
        </w:rPr>
        <w:t xml:space="preserve"> </w:t>
      </w:r>
      <w:r w:rsidR="004D2E67" w:rsidRPr="00DD7CCF">
        <w:rPr>
          <w:rStyle w:val="Codeattribute"/>
        </w:rPr>
        <w:t>type</w:t>
      </w:r>
      <w:r w:rsidR="004D2E67" w:rsidRPr="00DD7CCF">
        <w:rPr>
          <w:rStyle w:val="Code"/>
        </w:rPr>
        <w:t>=</w:t>
      </w:r>
      <w:r w:rsidR="004D2E67" w:rsidRPr="0046000E">
        <w:rPr>
          <w:rStyle w:val="Codevalue"/>
        </w:rPr>
        <w:t>"human"</w:t>
      </w:r>
      <w:r w:rsidR="004D2E67" w:rsidRPr="00CD25A4">
        <w:rPr>
          <w:rStyle w:val="Codetext"/>
        </w:rPr>
        <w:t xml:space="preserve"> </w:t>
      </w:r>
      <w:r w:rsidR="004D2E67" w:rsidRPr="00DD7CCF">
        <w:rPr>
          <w:rStyle w:val="Codeattribute"/>
        </w:rPr>
        <w:t>subtype</w:t>
      </w:r>
      <w:r w:rsidR="004D2E67" w:rsidRPr="00DD7CCF">
        <w:rPr>
          <w:rStyle w:val="Code"/>
        </w:rPr>
        <w:t>=</w:t>
      </w:r>
      <w:r w:rsidR="004D2E67" w:rsidRPr="0046000E">
        <w:rPr>
          <w:rStyle w:val="Codevalue"/>
        </w:rPr>
        <w:t>"coronation"</w:t>
      </w:r>
      <w:r w:rsidR="004D2E67" w:rsidRPr="00DD7CCF">
        <w:rPr>
          <w:rStyle w:val="Code"/>
        </w:rPr>
        <w:t>&gt;</w:t>
      </w:r>
      <w:r w:rsidR="004D2E67" w:rsidRPr="00CD25A4">
        <w:rPr>
          <w:rStyle w:val="Codetext"/>
        </w:rPr>
        <w:t>siṁhavar</w:t>
      </w:r>
      <w:r w:rsidR="004D2E67" w:rsidRPr="00DD7CCF">
        <w:rPr>
          <w:rStyle w:val="Code"/>
        </w:rPr>
        <w:t>&lt;unclear&gt;</w:t>
      </w:r>
      <w:r w:rsidR="004D2E67" w:rsidRPr="00CD25A4">
        <w:rPr>
          <w:rStyle w:val="Codetext"/>
        </w:rPr>
        <w:t>mmā</w:t>
      </w:r>
      <w:r w:rsidR="004D2E67" w:rsidRPr="00DD7CCF">
        <w:rPr>
          <w:rStyle w:val="Code"/>
        </w:rPr>
        <w:t>&lt;/unclear&gt;&lt;/persName&gt;&lt;unclear&gt;</w:t>
      </w:r>
      <w:r w:rsidR="004D2E67" w:rsidRPr="00CD25A4">
        <w:rPr>
          <w:rStyle w:val="Codetext"/>
        </w:rPr>
        <w:t>dhi</w:t>
      </w:r>
      <w:r w:rsidR="004D2E67" w:rsidRPr="00DD7CCF">
        <w:rPr>
          <w:rStyle w:val="Code"/>
        </w:rPr>
        <w:t>&lt;/unclear&gt;</w:t>
      </w:r>
      <w:r w:rsidR="004D2E67" w:rsidRPr="00CD25A4">
        <w:rPr>
          <w:rStyle w:val="Codetext"/>
        </w:rPr>
        <w:t>pāt</w:t>
      </w:r>
    </w:p>
    <w:p w14:paraId="4F56EF7F" w14:textId="77777777" w:rsidR="00C02B8C" w:rsidRPr="00DD7CCF" w:rsidRDefault="004D2E67" w:rsidP="00E2714A">
      <w:pPr>
        <w:pStyle w:val="Lista"/>
      </w:pPr>
      <w:r w:rsidRPr="00DD7CCF">
        <w:t xml:space="preserve">in the case of a </w:t>
      </w:r>
      <w:r w:rsidRPr="005D2B22">
        <w:rPr>
          <w:b/>
          <w:bCs/>
        </w:rPr>
        <w:t>semantic tag interrupted by</w:t>
      </w:r>
      <w:r w:rsidRPr="00DD7CCF">
        <w:t xml:space="preserve"> the start or end of a </w:t>
      </w:r>
      <w:r w:rsidRPr="005D2B22">
        <w:rPr>
          <w:b/>
          <w:bCs/>
        </w:rPr>
        <w:t>block-level element</w:t>
      </w:r>
      <w:r w:rsidRPr="00DD7CCF">
        <w:t>, the semantic tag must be split into two segments, prioritising the block-level element</w:t>
      </w:r>
    </w:p>
    <w:p w14:paraId="552EBE91" w14:textId="77777777" w:rsidR="00C02B8C" w:rsidRPr="00DD7CCF" w:rsidRDefault="004D2E67" w:rsidP="00E2714A">
      <w:pPr>
        <w:pStyle w:val="Lista2"/>
      </w:pPr>
      <w:r w:rsidRPr="00DD7CCF">
        <w:t>in this case, the two parts of the semantic tag will have to be linked as follows:</w:t>
      </w:r>
    </w:p>
    <w:p w14:paraId="7D519BEF" w14:textId="69B8C2D1" w:rsidR="00C02B8C" w:rsidRPr="00DD7CCF" w:rsidRDefault="004D2E67" w:rsidP="00E2714A">
      <w:pPr>
        <w:pStyle w:val="Lista2"/>
      </w:pPr>
      <w:r w:rsidRPr="00DD7CCF">
        <w:lastRenderedPageBreak/>
        <w:t xml:space="preserve">add an </w:t>
      </w:r>
      <w:r w:rsidR="008525C6" w:rsidRPr="00B30777">
        <w:rPr>
          <w:rStyle w:val="Codeattribute"/>
        </w:rPr>
        <w:t>@xml:</w:t>
      </w:r>
      <w:r w:rsidRPr="00B30777">
        <w:rPr>
          <w:rStyle w:val="Codeattribute"/>
        </w:rPr>
        <w:t>id</w:t>
      </w:r>
      <w:r w:rsidRPr="00DD7CCF">
        <w:t xml:space="preserve"> </w:t>
      </w:r>
      <w:r w:rsidRPr="00E24F87">
        <w:rPr>
          <w:noProof/>
        </w:rPr>
        <w:t>(</w:t>
      </w:r>
      <w:r w:rsidR="003C3D87" w:rsidRPr="00DD7CCF">
        <w:t>§</w:t>
      </w:r>
      <w:r w:rsidR="0082156E" w:rsidRPr="00DD7CCF">
        <w:fldChar w:fldCharType="begin"/>
      </w:r>
      <w:r w:rsidR="0082156E" w:rsidRPr="00DD7CCF">
        <w:instrText xml:space="preserve"> REF _Ref43988993 \w \h </w:instrText>
      </w:r>
      <w:r w:rsidR="00DD7CCF">
        <w:instrText xml:space="preserve"> \* MERGEFORMAT </w:instrText>
      </w:r>
      <w:r w:rsidR="0082156E" w:rsidRPr="00DD7CCF">
        <w:fldChar w:fldCharType="separate"/>
      </w:r>
      <w:r w:rsidR="00E90D07">
        <w:t>10.6.4</w:t>
      </w:r>
      <w:r w:rsidR="0082156E" w:rsidRPr="00DD7CCF">
        <w:fldChar w:fldCharType="end"/>
      </w:r>
      <w:r w:rsidRPr="00DD7CCF">
        <w:t>) to both parts, with a value composed of</w:t>
      </w:r>
    </w:p>
    <w:p w14:paraId="3ED8292B" w14:textId="77777777" w:rsidR="00C02B8C" w:rsidRPr="00DD7CCF" w:rsidRDefault="004D2E67" w:rsidP="00E2714A">
      <w:pPr>
        <w:pStyle w:val="Lista3"/>
      </w:pPr>
      <w:r w:rsidRPr="00DD7CCF">
        <w:t>the filename followed by an underscore</w:t>
      </w:r>
    </w:p>
    <w:p w14:paraId="05B02E84" w14:textId="77777777" w:rsidR="00C02B8C" w:rsidRPr="00DD7CCF" w:rsidRDefault="004D2E67" w:rsidP="00E2714A">
      <w:pPr>
        <w:pStyle w:val="Lista3"/>
      </w:pPr>
      <w:r w:rsidRPr="00DD7CCF">
        <w:t>followed by “name”, “place”, “role” or “measure” as applicable</w:t>
      </w:r>
    </w:p>
    <w:p w14:paraId="52F533E7" w14:textId="77777777" w:rsidR="00C02B8C" w:rsidRPr="00DD7CCF" w:rsidRDefault="004D2E67" w:rsidP="00E2714A">
      <w:pPr>
        <w:pStyle w:val="Lista3"/>
      </w:pPr>
      <w:r w:rsidRPr="00DD7CCF">
        <w:t xml:space="preserve">followed by the number “1” </w:t>
      </w:r>
      <w:r w:rsidRPr="00E24F87">
        <w:rPr>
          <w:noProof/>
        </w:rPr>
        <w:t>(</w:t>
      </w:r>
      <w:r w:rsidRPr="00DD7CCF">
        <w:t>or the next higher number, should a single document contain more than one instance of split tags of the same nature)</w:t>
      </w:r>
    </w:p>
    <w:p w14:paraId="23D4F65E" w14:textId="77777777" w:rsidR="00C02B8C" w:rsidRPr="00DD7CCF" w:rsidRDefault="004D2E67" w:rsidP="00E2714A">
      <w:pPr>
        <w:pStyle w:val="Lista3"/>
      </w:pPr>
      <w:r w:rsidRPr="00DD7CCF">
        <w:t>followed by an uppercase A for the first part and an uppercase B for the second part</w:t>
      </w:r>
    </w:p>
    <w:p w14:paraId="3BFC38A2" w14:textId="77777777" w:rsidR="00C02B8C" w:rsidRPr="00DD7CCF" w:rsidRDefault="004D2E67" w:rsidP="00E2714A">
      <w:pPr>
        <w:pStyle w:val="Lista2"/>
      </w:pPr>
      <w:r w:rsidRPr="00DD7CCF">
        <w:t xml:space="preserve">to link the two parts, add </w:t>
      </w:r>
      <w:r w:rsidR="008525C6" w:rsidRPr="008525C6">
        <w:rPr>
          <w:rStyle w:val="Codeattribute"/>
        </w:rPr>
        <w:t>@next</w:t>
      </w:r>
      <w:r w:rsidR="008525C6" w:rsidRPr="008525C6">
        <w:t xml:space="preserve"> </w:t>
      </w:r>
      <w:r w:rsidRPr="00DD7CCF">
        <w:t xml:space="preserve">to the first part and </w:t>
      </w:r>
      <w:r w:rsidR="008525C6" w:rsidRPr="008525C6">
        <w:rPr>
          <w:rStyle w:val="Codeattribute"/>
        </w:rPr>
        <w:t>@prev</w:t>
      </w:r>
      <w:r w:rsidR="008525C6" w:rsidRPr="008525C6">
        <w:t xml:space="preserve"> </w:t>
      </w:r>
      <w:r w:rsidRPr="00DD7CCF">
        <w:t>to the second part,</w:t>
      </w:r>
    </w:p>
    <w:p w14:paraId="56157970" w14:textId="77777777" w:rsidR="00C02B8C" w:rsidRDefault="004D2E67" w:rsidP="00E2714A">
      <w:pPr>
        <w:pStyle w:val="Lista3"/>
      </w:pPr>
      <w:r w:rsidRPr="00DD7CCF">
        <w:t xml:space="preserve">with the XML ID of the </w:t>
      </w:r>
      <w:r w:rsidRPr="00DD7CCF">
        <w:rPr>
          <w:rStyle w:val="Foreign"/>
        </w:rPr>
        <w:t>other</w:t>
      </w:r>
      <w:r w:rsidRPr="00DD7CCF">
        <w:t xml:space="preserve"> part </w:t>
      </w:r>
      <w:r w:rsidRPr="00E24F87">
        <w:rPr>
          <w:noProof/>
        </w:rPr>
        <w:t>(</w:t>
      </w:r>
      <w:r w:rsidRPr="00DD7CCF">
        <w:t>prefixed with a # character) as the value of these attributes</w:t>
      </w:r>
    </w:p>
    <w:p w14:paraId="10E0AEAF" w14:textId="77777777" w:rsidR="00837BA5" w:rsidRPr="00DD7CCF" w:rsidRDefault="00837BA5" w:rsidP="00837BA5"/>
    <w:tbl>
      <w:tblPr>
        <w:tblStyle w:val="CodeSampleTable"/>
        <w:tblW w:w="5000" w:type="pct"/>
        <w:tblLook w:val="04A0" w:firstRow="1" w:lastRow="0" w:firstColumn="1" w:lastColumn="0" w:noHBand="0" w:noVBand="1"/>
      </w:tblPr>
      <w:tblGrid>
        <w:gridCol w:w="9622"/>
      </w:tblGrid>
      <w:tr w:rsidR="00C011E1" w:rsidRPr="00DD7CCF" w14:paraId="31C10116"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69A1FC2" w14:textId="4A4D079D" w:rsidR="00C011E1" w:rsidRPr="00DD7CCF" w:rsidRDefault="00C011E1" w:rsidP="009F585E">
            <w:pPr>
              <w:pStyle w:val="Kpalrs"/>
            </w:pPr>
            <w:r w:rsidRPr="00DD7CCF">
              <w:t xml:space="preserve">Example </w:t>
            </w:r>
            <w:r>
              <w:fldChar w:fldCharType="begin"/>
            </w:r>
            <w:r>
              <w:instrText xml:space="preserve"> STYLEREF 3 \s </w:instrText>
            </w:r>
            <w:r>
              <w:fldChar w:fldCharType="separate"/>
            </w:r>
            <w:r w:rsidR="005E67E7">
              <w:rPr>
                <w:noProof/>
              </w:rPr>
              <w:t>7.4.5</w:t>
            </w:r>
            <w:r>
              <w:rPr>
                <w:noProof/>
              </w:rPr>
              <w:fldChar w:fldCharType="end"/>
            </w:r>
            <w:r w:rsidRPr="00DD7CCF">
              <w:t>.</w:t>
            </w:r>
            <w:r>
              <w:fldChar w:fldCharType="begin"/>
            </w:r>
            <w:r>
              <w:instrText xml:space="preserve"> SEQ Example \* ALPHABETIC \s 3 </w:instrText>
            </w:r>
            <w:r>
              <w:fldChar w:fldCharType="separate"/>
            </w:r>
            <w:r w:rsidR="005E67E7">
              <w:rPr>
                <w:noProof/>
              </w:rPr>
              <w:t>A</w:t>
            </w:r>
            <w:r>
              <w:rPr>
                <w:noProof/>
              </w:rPr>
              <w:fldChar w:fldCharType="end"/>
            </w:r>
            <w:r w:rsidRPr="00DD7CCF">
              <w:t>: personal name split across block-level containers</w:t>
            </w:r>
          </w:p>
        </w:tc>
      </w:tr>
      <w:tr w:rsidR="00C011E1" w:rsidRPr="00DD7CCF" w14:paraId="212B49EF" w14:textId="77777777" w:rsidTr="00837BA5">
        <w:tc>
          <w:tcPr>
            <w:tcW w:w="5000" w:type="pct"/>
          </w:tcPr>
          <w:p w14:paraId="545377E4" w14:textId="77777777" w:rsidR="00C011E1" w:rsidRPr="00DD7CCF" w:rsidRDefault="00C011E1" w:rsidP="009F585E">
            <w:pPr>
              <w:pStyle w:val="CodeParagraph"/>
              <w:rPr>
                <w:rStyle w:val="Code"/>
              </w:rPr>
            </w:pPr>
            <w:r w:rsidRPr="00DD7CCF">
              <w:rPr>
                <w:rStyle w:val="Code"/>
              </w:rPr>
              <w:t>&lt;l&gt;</w:t>
            </w:r>
            <w:r w:rsidRPr="00DD7CCF">
              <w:rPr>
                <w:rStyle w:val="Codetext"/>
              </w:rPr>
              <w:t xml:space="preserve"> ...</w:t>
            </w:r>
            <w:r w:rsidRPr="00DD7CCF">
              <w:rPr>
                <w:rStyle w:val="Codetext"/>
              </w:rPr>
              <w:br/>
            </w:r>
            <w:r w:rsidRPr="00DD7CCF">
              <w:rPr>
                <w:rStyle w:val="Code"/>
              </w:rPr>
              <w:t xml:space="preserve">&lt;persName </w:t>
            </w:r>
            <w:r w:rsidRPr="00DD7CCF">
              <w:rPr>
                <w:rStyle w:val="Codeattribute"/>
              </w:rPr>
              <w:t>type</w:t>
            </w:r>
            <w:r w:rsidRPr="00DD7CCF">
              <w:rPr>
                <w:rStyle w:val="Code"/>
              </w:rPr>
              <w:t>=</w:t>
            </w:r>
            <w:r w:rsidRPr="0046000E">
              <w:rPr>
                <w:rStyle w:val="Codevalue"/>
              </w:rPr>
              <w:t>"human"</w:t>
            </w:r>
            <w:r w:rsidRPr="00DD7CCF">
              <w:rPr>
                <w:rStyle w:val="Code"/>
              </w:rPr>
              <w:t xml:space="preserve"> </w:t>
            </w:r>
            <w:r w:rsidRPr="00DD7CCF">
              <w:rPr>
                <w:rStyle w:val="Codeattribute"/>
              </w:rPr>
              <w:t>subtype</w:t>
            </w:r>
            <w:r w:rsidRPr="00DD7CCF">
              <w:rPr>
                <w:rStyle w:val="Code"/>
              </w:rPr>
              <w:t>=</w:t>
            </w:r>
            <w:r w:rsidRPr="0046000E">
              <w:rPr>
                <w:rStyle w:val="Codevalue"/>
              </w:rPr>
              <w:t>"sobriquet"</w:t>
            </w:r>
            <w:r w:rsidRPr="00DD7CCF">
              <w:rPr>
                <w:rStyle w:val="Code"/>
              </w:rPr>
              <w:t xml:space="preserve"> </w:t>
            </w:r>
            <w:r w:rsidRPr="00DD7CCF">
              <w:rPr>
                <w:rStyle w:val="Codeattribute"/>
              </w:rPr>
              <w:t>xml:id</w:t>
            </w:r>
            <w:r w:rsidRPr="00DD7CCF">
              <w:rPr>
                <w:rStyle w:val="Code"/>
              </w:rPr>
              <w:t>=</w:t>
            </w:r>
            <w:r w:rsidRPr="0046000E">
              <w:rPr>
                <w:rStyle w:val="Codevalue"/>
              </w:rPr>
              <w:t>"Pallava00001_name1A"</w:t>
            </w:r>
            <w:r w:rsidRPr="00DD7CCF">
              <w:rPr>
                <w:rStyle w:val="Code"/>
              </w:rPr>
              <w:t xml:space="preserve"> </w:t>
            </w:r>
            <w:r w:rsidRPr="00DD7CCF">
              <w:rPr>
                <w:rStyle w:val="Codeattribute"/>
              </w:rPr>
              <w:t>next</w:t>
            </w:r>
            <w:r w:rsidRPr="00DD7CCF">
              <w:rPr>
                <w:rStyle w:val="Code"/>
              </w:rPr>
              <w:t>=</w:t>
            </w:r>
            <w:r w:rsidRPr="0046000E">
              <w:rPr>
                <w:rStyle w:val="Codevalue"/>
              </w:rPr>
              <w:t>"#Pallava00001_name1B"</w:t>
            </w:r>
            <w:r w:rsidRPr="00DD7CCF">
              <w:rPr>
                <w:rStyle w:val="Code"/>
              </w:rPr>
              <w:t>&gt;</w:t>
            </w:r>
            <w:r w:rsidRPr="00DD7CCF">
              <w:rPr>
                <w:rStyle w:val="Codetext"/>
              </w:rPr>
              <w:t>guṇa</w:t>
            </w:r>
            <w:r w:rsidRPr="00DD7CCF">
              <w:rPr>
                <w:rStyle w:val="Code"/>
              </w:rPr>
              <w:t>&lt;/persName&gt;&lt;/l&gt;</w:t>
            </w:r>
            <w:r w:rsidRPr="00DD7CCF">
              <w:rPr>
                <w:rStyle w:val="Codetext"/>
              </w:rPr>
              <w:br/>
            </w:r>
            <w:r w:rsidRPr="00DD7CCF">
              <w:rPr>
                <w:rStyle w:val="Code"/>
              </w:rPr>
              <w:t xml:space="preserve">&lt;l&gt;&lt;persName </w:t>
            </w:r>
            <w:r w:rsidRPr="00DD7CCF">
              <w:rPr>
                <w:rStyle w:val="Codeattribute"/>
              </w:rPr>
              <w:t>type</w:t>
            </w:r>
            <w:r w:rsidRPr="00DD7CCF">
              <w:rPr>
                <w:rStyle w:val="Code"/>
              </w:rPr>
              <w:t>=</w:t>
            </w:r>
            <w:r w:rsidRPr="0046000E">
              <w:rPr>
                <w:rStyle w:val="Codevalue"/>
              </w:rPr>
              <w:t>"human"</w:t>
            </w:r>
            <w:r w:rsidRPr="00DD7CCF">
              <w:rPr>
                <w:rStyle w:val="Code"/>
              </w:rPr>
              <w:t xml:space="preserve"> </w:t>
            </w:r>
            <w:r w:rsidRPr="00DD7CCF">
              <w:rPr>
                <w:rStyle w:val="Codeattribute"/>
              </w:rPr>
              <w:t>subtype</w:t>
            </w:r>
            <w:r w:rsidRPr="00DD7CCF">
              <w:rPr>
                <w:rStyle w:val="Code"/>
              </w:rPr>
              <w:t>=</w:t>
            </w:r>
            <w:r w:rsidRPr="0046000E">
              <w:rPr>
                <w:rStyle w:val="Codevalue"/>
              </w:rPr>
              <w:t>"sobriquet"</w:t>
            </w:r>
            <w:r w:rsidRPr="00DD7CCF">
              <w:rPr>
                <w:rStyle w:val="Code"/>
              </w:rPr>
              <w:t xml:space="preserve"> </w:t>
            </w:r>
            <w:r w:rsidRPr="00DD7CCF">
              <w:rPr>
                <w:rStyle w:val="Codeattribute"/>
              </w:rPr>
              <w:t>xml:id</w:t>
            </w:r>
            <w:r w:rsidRPr="00DD7CCF">
              <w:rPr>
                <w:rStyle w:val="Code"/>
              </w:rPr>
              <w:t>=</w:t>
            </w:r>
            <w:r w:rsidRPr="0046000E">
              <w:rPr>
                <w:rStyle w:val="Codevalue"/>
              </w:rPr>
              <w:t>"Pallava00001_name1B"</w:t>
            </w:r>
            <w:r w:rsidRPr="00DD7CCF">
              <w:rPr>
                <w:rStyle w:val="Code"/>
              </w:rPr>
              <w:t xml:space="preserve"> </w:t>
            </w:r>
            <w:r w:rsidRPr="00DD7CCF">
              <w:rPr>
                <w:rStyle w:val="Codeattribute"/>
              </w:rPr>
              <w:t>prev</w:t>
            </w:r>
            <w:r w:rsidRPr="00DD7CCF">
              <w:rPr>
                <w:rStyle w:val="Code"/>
              </w:rPr>
              <w:t>=</w:t>
            </w:r>
            <w:r w:rsidRPr="0046000E">
              <w:rPr>
                <w:rStyle w:val="Codevalue"/>
              </w:rPr>
              <w:t>"#Pallava0001_name1A"</w:t>
            </w:r>
            <w:r w:rsidRPr="00DD7CCF">
              <w:rPr>
                <w:rStyle w:val="Code"/>
              </w:rPr>
              <w:t>&gt;</w:t>
            </w:r>
            <w:r w:rsidRPr="00DD7CCF">
              <w:rPr>
                <w:rStyle w:val="Codetext"/>
              </w:rPr>
              <w:t>bharaḥ</w:t>
            </w:r>
            <w:r w:rsidRPr="00DD7CCF">
              <w:rPr>
                <w:rStyle w:val="Code"/>
              </w:rPr>
              <w:t>&lt;/persName&gt;</w:t>
            </w:r>
            <w:r w:rsidRPr="00DD7CCF">
              <w:rPr>
                <w:rStyle w:val="Codetext"/>
              </w:rPr>
              <w:t>...</w:t>
            </w:r>
            <w:r w:rsidRPr="00DD7CCF">
              <w:rPr>
                <w:rStyle w:val="Code"/>
              </w:rPr>
              <w:t>&lt;/l&gt;</w:t>
            </w:r>
          </w:p>
        </w:tc>
      </w:tr>
    </w:tbl>
    <w:p w14:paraId="42B9052E" w14:textId="77777777" w:rsidR="00C02B8C" w:rsidRPr="00DD7CCF" w:rsidRDefault="004D2E67" w:rsidP="00D4342A">
      <w:pPr>
        <w:pStyle w:val="Cmsor2"/>
      </w:pPr>
      <w:bookmarkStart w:id="469" w:name="_2s6au4dtqyfr" w:colFirst="0" w:colLast="0"/>
      <w:bookmarkStart w:id="470" w:name="_Ref43990481"/>
      <w:bookmarkStart w:id="471" w:name="_Toc74733528"/>
      <w:bookmarkEnd w:id="469"/>
      <w:r w:rsidRPr="00DD7CCF">
        <w:t>Visual Features</w:t>
      </w:r>
      <w:bookmarkEnd w:id="470"/>
      <w:bookmarkEnd w:id="471"/>
    </w:p>
    <w:p w14:paraId="7705E048" w14:textId="77777777" w:rsidR="00926092" w:rsidRPr="00DD7CCF" w:rsidRDefault="00926092" w:rsidP="00926092">
      <w:pPr>
        <w:pStyle w:val="Cmsor3"/>
      </w:pPr>
      <w:bookmarkStart w:id="472" w:name="_lj3p4hxrzblk" w:colFirst="0" w:colLast="0"/>
      <w:bookmarkStart w:id="473" w:name="_Ref43989139"/>
      <w:bookmarkStart w:id="474" w:name="_Toc74733529"/>
      <w:bookmarkStart w:id="475" w:name="_Ref43989046"/>
      <w:bookmarkEnd w:id="472"/>
      <w:r w:rsidRPr="00DD7CCF">
        <w:t>Scribal Hands</w:t>
      </w:r>
      <w:bookmarkEnd w:id="473"/>
      <w:bookmarkEnd w:id="474"/>
    </w:p>
    <w:p w14:paraId="377A2869" w14:textId="77777777" w:rsidR="00926092" w:rsidRPr="00DD7CCF" w:rsidRDefault="00926092" w:rsidP="00926092">
      <w:pPr>
        <w:pStyle w:val="Lista"/>
      </w:pPr>
      <w:r w:rsidRPr="00DD7CCF">
        <w:t>in epigraphic parlance, a “hand” means a particular combination of writing features, often indicative of one scribe taking over the work of another</w:t>
      </w:r>
    </w:p>
    <w:p w14:paraId="646D2087" w14:textId="3DFBBBAF" w:rsidR="00926092" w:rsidRPr="005D2B22" w:rsidRDefault="00926092" w:rsidP="00926092">
      <w:pPr>
        <w:pStyle w:val="Lista"/>
      </w:pPr>
      <w:r w:rsidRPr="005D2B22">
        <w:rPr>
          <w:b/>
          <w:bCs/>
        </w:rPr>
        <w:t>if your inscription is written in several</w:t>
      </w:r>
      <w:r w:rsidRPr="005D2B22">
        <w:t xml:space="preserve">, clearly distinguishable </w:t>
      </w:r>
      <w:r w:rsidRPr="005D2B22">
        <w:rPr>
          <w:b/>
          <w:bCs/>
        </w:rPr>
        <w:t>hands</w:t>
      </w:r>
      <w:r w:rsidRPr="00DD7CCF">
        <w:t xml:space="preserve"> </w:t>
      </w:r>
      <w:r w:rsidRPr="00E24F87">
        <w:rPr>
          <w:noProof/>
        </w:rPr>
        <w:t>(</w:t>
      </w:r>
      <w:r w:rsidRPr="00DD7CCF">
        <w:t>as opposed to different scripts or styles, covered in §</w:t>
      </w:r>
      <w:r w:rsidRPr="00DD7CCF">
        <w:fldChar w:fldCharType="begin"/>
      </w:r>
      <w:r w:rsidRPr="00DD7CCF">
        <w:instrText xml:space="preserve"> REF _Ref43985361 \w \h </w:instrText>
      </w:r>
      <w:r>
        <w:instrText xml:space="preserve"> \* MERGEFORMAT </w:instrText>
      </w:r>
      <w:r w:rsidRPr="00DD7CCF">
        <w:fldChar w:fldCharType="separate"/>
      </w:r>
      <w:r w:rsidR="00E90D07">
        <w:t>7.5.5</w:t>
      </w:r>
      <w:r w:rsidRPr="00DD7CCF">
        <w:fldChar w:fldCharType="end"/>
      </w:r>
      <w:r>
        <w:t xml:space="preserve"> and §</w:t>
      </w:r>
      <w:r>
        <w:fldChar w:fldCharType="begin"/>
      </w:r>
      <w:r>
        <w:instrText xml:space="preserve"> REF _Ref43987586 \r \h </w:instrText>
      </w:r>
      <w:r>
        <w:fldChar w:fldCharType="separate"/>
      </w:r>
      <w:r w:rsidR="00E90D07">
        <w:t>7.5.6</w:t>
      </w:r>
      <w:r>
        <w:fldChar w:fldCharType="end"/>
      </w:r>
      <w:r w:rsidRPr="00DD7CCF">
        <w:t xml:space="preserve">), first of all you need to create short descriptions of each hand in </w:t>
      </w:r>
      <w:r w:rsidRPr="005D2B22">
        <w:t xml:space="preserve">the </w:t>
      </w:r>
      <w:r w:rsidRPr="00DD7CCF">
        <w:rPr>
          <w:rStyle w:val="Code"/>
        </w:rPr>
        <w:t>&lt;handDesc&gt;</w:t>
      </w:r>
      <w:r w:rsidRPr="00DD7CCF">
        <w:t xml:space="preserve"> element of the TEI header </w:t>
      </w:r>
      <w:r w:rsidRPr="00E24F87">
        <w:rPr>
          <w:noProof/>
        </w:rPr>
        <w:t>(</w:t>
      </w:r>
      <w:r w:rsidRPr="00DD7CCF">
        <w:t>§</w:t>
      </w:r>
      <w:r w:rsidRPr="00DD7CCF">
        <w:fldChar w:fldCharType="begin"/>
      </w:r>
      <w:r w:rsidRPr="00DD7CCF">
        <w:instrText xml:space="preserve"> REF _Ref43987455 \w \h </w:instrText>
      </w:r>
      <w:r>
        <w:instrText xml:space="preserve"> \* MERGEFORMAT </w:instrText>
      </w:r>
      <w:r w:rsidRPr="00DD7CCF">
        <w:fldChar w:fldCharType="separate"/>
      </w:r>
      <w:r w:rsidR="00E90D07">
        <w:t>11.2.1</w:t>
      </w:r>
      <w:r w:rsidRPr="00DD7CCF">
        <w:fldChar w:fldCharType="end"/>
      </w:r>
      <w:r w:rsidRPr="00DD7CCF">
        <w:t>)</w:t>
      </w:r>
    </w:p>
    <w:p w14:paraId="4985D9D2" w14:textId="77777777" w:rsidR="00926092" w:rsidRPr="00DD7CCF" w:rsidRDefault="00926092" w:rsidP="00926092">
      <w:pPr>
        <w:pStyle w:val="Lista"/>
      </w:pPr>
      <w:r w:rsidRPr="005D2B22">
        <w:t xml:space="preserve">within your edition, create the empty element </w:t>
      </w:r>
      <w:r w:rsidRPr="00DD7CCF">
        <w:rPr>
          <w:rStyle w:val="Code"/>
        </w:rPr>
        <w:t>&lt;handShift/&gt;</w:t>
      </w:r>
      <w:r w:rsidRPr="00DD7CCF">
        <w:t xml:space="preserve"> at each point where the hand changes, including the beginning of the inscription where the first hand appears</w:t>
      </w:r>
    </w:p>
    <w:p w14:paraId="2F023404" w14:textId="77777777" w:rsidR="00926092" w:rsidRPr="00DD7CCF" w:rsidRDefault="00926092" w:rsidP="00926092">
      <w:pPr>
        <w:pStyle w:val="Lista2"/>
      </w:pPr>
      <w:r w:rsidRPr="00DD7CCF">
        <w:t xml:space="preserve">in this element, include the mandatory attribute </w:t>
      </w:r>
      <w:r w:rsidRPr="008525C6">
        <w:rPr>
          <w:rStyle w:val="Codeattribute"/>
        </w:rPr>
        <w:t>@new</w:t>
      </w:r>
      <w:r w:rsidRPr="008525C6">
        <w:t>,</w:t>
      </w:r>
      <w:r w:rsidRPr="00F47381">
        <w:rPr>
          <w:rStyle w:val="Lbjegyzet-hivatkozs"/>
        </w:rPr>
        <w:footnoteReference w:id="41"/>
      </w:r>
      <w:r w:rsidRPr="00DD7CCF">
        <w:t xml:space="preserve"> whose value shall be the XML identifier associated in the header with the hand in question, prefixed with a # mark</w:t>
      </w:r>
    </w:p>
    <w:p w14:paraId="0292586C" w14:textId="77777777" w:rsidR="00926092" w:rsidRPr="00DD7CCF" w:rsidRDefault="00926092" w:rsidP="00926092">
      <w:pPr>
        <w:pStyle w:val="Lista2"/>
      </w:pPr>
      <w:r w:rsidRPr="00DD7CCF">
        <w:t xml:space="preserve">e.g. </w:t>
      </w:r>
      <w:r w:rsidRPr="00DD7CCF">
        <w:rPr>
          <w:rStyle w:val="Code"/>
        </w:rPr>
        <w:t xml:space="preserve">&lt;handShift </w:t>
      </w:r>
      <w:r w:rsidRPr="00DD7CCF">
        <w:rPr>
          <w:rStyle w:val="Codeattribute"/>
        </w:rPr>
        <w:t>new</w:t>
      </w:r>
      <w:r w:rsidRPr="00DD7CCF">
        <w:rPr>
          <w:rStyle w:val="Code"/>
        </w:rPr>
        <w:t>=</w:t>
      </w:r>
      <w:r w:rsidRPr="0046000E">
        <w:rPr>
          <w:rStyle w:val="Codevalue"/>
        </w:rPr>
        <w:t>"#Pallava00001_hand1"</w:t>
      </w:r>
      <w:r w:rsidRPr="00DD7CCF">
        <w:rPr>
          <w:rStyle w:val="Code"/>
        </w:rPr>
        <w:t>/&gt;</w:t>
      </w:r>
    </w:p>
    <w:p w14:paraId="4F0895C5" w14:textId="77777777" w:rsidR="00C02B8C" w:rsidRPr="00DD7CCF" w:rsidRDefault="004D2E67" w:rsidP="00D4342A">
      <w:pPr>
        <w:pStyle w:val="Cmsor3"/>
      </w:pPr>
      <w:bookmarkStart w:id="476" w:name="_Toc74733530"/>
      <w:bookmarkStart w:id="477" w:name="_Ref134025629"/>
      <w:r w:rsidRPr="00DD7CCF">
        <w:t>The scope of visual features encoded in attributes</w:t>
      </w:r>
      <w:bookmarkEnd w:id="475"/>
      <w:bookmarkEnd w:id="476"/>
      <w:bookmarkEnd w:id="477"/>
    </w:p>
    <w:p w14:paraId="17667B2A" w14:textId="40D3EF81" w:rsidR="00C02B8C" w:rsidRPr="00DD7CCF" w:rsidRDefault="004D2E67" w:rsidP="00E2714A">
      <w:pPr>
        <w:pStyle w:val="Lista"/>
      </w:pPr>
      <w:r w:rsidRPr="00DD7CCF">
        <w:t xml:space="preserve">the attributes described in </w:t>
      </w:r>
      <w:r w:rsidR="00926092">
        <w:t>the following subsections</w:t>
      </w:r>
      <w:r w:rsidRPr="00DD7CCF">
        <w:t xml:space="preserve"> for encoding visual features may be used with the following phrase-level XML elements as the situation demands:</w:t>
      </w:r>
    </w:p>
    <w:p w14:paraId="518FB081" w14:textId="5916DBB0" w:rsidR="00C02B8C" w:rsidRPr="00DD7CCF" w:rsidRDefault="004D2E67" w:rsidP="00E2714A">
      <w:pPr>
        <w:pStyle w:val="Lista2"/>
      </w:pPr>
      <w:r w:rsidRPr="00DD7CCF">
        <w:t xml:space="preserve">structural containers, i.e.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E90D07">
        <w:t>3.4</w:t>
      </w:r>
      <w:r w:rsidR="00C927BB" w:rsidRPr="00DD7CCF">
        <w:fldChar w:fldCharType="end"/>
      </w:r>
      <w:r w:rsidRPr="00DD7CCF">
        <w:t xml:space="preserve">) and forme work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E90D07">
        <w:t>3.3.5</w:t>
      </w:r>
      <w:r w:rsidR="00194541" w:rsidRPr="00DD7CCF">
        <w:fldChar w:fldCharType="end"/>
      </w:r>
      <w:r w:rsidRPr="00DD7CCF">
        <w:t>)</w:t>
      </w:r>
    </w:p>
    <w:p w14:paraId="10733230" w14:textId="1407182C" w:rsidR="00C02B8C" w:rsidRPr="00DD7CCF" w:rsidRDefault="004D2E67" w:rsidP="00E2714A">
      <w:pPr>
        <w:pStyle w:val="Lista2"/>
      </w:pPr>
      <w:r w:rsidRPr="00DD7CCF">
        <w:t xml:space="preserve">block-level containers, i.e. units of prose </w:t>
      </w:r>
      <w:r w:rsidRPr="00E24F87">
        <w:rPr>
          <w:noProof/>
        </w:rPr>
        <w:t>(</w:t>
      </w:r>
      <w:r w:rsidR="003C3D87" w:rsidRPr="00DD7CCF">
        <w:t>§</w:t>
      </w:r>
      <w:r w:rsidR="00EE57DB" w:rsidRPr="00DD7CCF">
        <w:fldChar w:fldCharType="begin"/>
      </w:r>
      <w:r w:rsidR="00EE57DB" w:rsidRPr="00DD7CCF">
        <w:instrText xml:space="preserve"> REF _Ref43978813 \r \h </w:instrText>
      </w:r>
      <w:r w:rsidR="00DD7CCF">
        <w:instrText xml:space="preserve"> \* MERGEFORMAT </w:instrText>
      </w:r>
      <w:r w:rsidR="00EE57DB" w:rsidRPr="00DD7CCF">
        <w:fldChar w:fldCharType="separate"/>
      </w:r>
      <w:r w:rsidR="00E90D07">
        <w:t>2.1.3</w:t>
      </w:r>
      <w:r w:rsidR="00EE57DB" w:rsidRPr="00DD7CCF">
        <w:fldChar w:fldCharType="end"/>
      </w:r>
      <w:r w:rsidRPr="00DD7CCF">
        <w:t xml:space="preserve">) and verse </w:t>
      </w:r>
      <w:r w:rsidRPr="00E24F87">
        <w:rPr>
          <w:noProof/>
        </w:rPr>
        <w:t>(</w:t>
      </w:r>
      <w:r w:rsidR="003C3D87" w:rsidRPr="00DD7CCF">
        <w:t>§</w:t>
      </w:r>
      <w:r w:rsidR="00C927BB" w:rsidRPr="00DD7CCF">
        <w:fldChar w:fldCharType="begin"/>
      </w:r>
      <w:r w:rsidR="00C927BB" w:rsidRPr="00DD7CCF">
        <w:instrText xml:space="preserve"> REF _Ref43978871 \r \h </w:instrText>
      </w:r>
      <w:r w:rsidR="00DD7CCF">
        <w:instrText xml:space="preserve"> \* MERGEFORMAT </w:instrText>
      </w:r>
      <w:r w:rsidR="00C927BB" w:rsidRPr="00DD7CCF">
        <w:fldChar w:fldCharType="separate"/>
      </w:r>
      <w:r w:rsidR="00DE73FC">
        <w:t>2.3</w:t>
      </w:r>
      <w:r w:rsidR="00C927BB" w:rsidRPr="00DD7CCF">
        <w:fldChar w:fldCharType="end"/>
      </w:r>
      <w:r w:rsidRPr="00DD7CCF">
        <w:t>)</w:t>
      </w:r>
    </w:p>
    <w:p w14:paraId="2E590F70" w14:textId="77777777" w:rsidR="00C02B8C" w:rsidRPr="00DD7CCF" w:rsidRDefault="004D2E67" w:rsidP="00E2714A">
      <w:pPr>
        <w:pStyle w:val="Lista2"/>
      </w:pPr>
      <w:r w:rsidRPr="00DD7CCF">
        <w:rPr>
          <w:rStyle w:val="Code"/>
        </w:rPr>
        <w:t>&lt;lb/&gt;</w:t>
      </w:r>
      <w:r w:rsidRPr="00DD7CCF">
        <w:t xml:space="preserve"> elements,</w:t>
      </w:r>
      <w:r w:rsidRPr="00F47381">
        <w:rPr>
          <w:rStyle w:val="Lbjegyzet-hivatkozs"/>
        </w:rPr>
        <w:footnoteReference w:id="42"/>
      </w:r>
      <w:r w:rsidRPr="00DD7CCF">
        <w:t xml:space="preserve"> when a localised feature applies to an entire physical line</w:t>
      </w:r>
    </w:p>
    <w:p w14:paraId="29B217C7" w14:textId="77777777" w:rsidR="00C02B8C" w:rsidRPr="00DD7CCF" w:rsidRDefault="004D2E67" w:rsidP="00E2714A">
      <w:pPr>
        <w:pStyle w:val="Lista2"/>
      </w:pPr>
      <w:r w:rsidRPr="00DD7CCF">
        <w:t xml:space="preserve">the dedicated phrase-level tag </w:t>
      </w:r>
      <w:r w:rsidRPr="00DD7CCF">
        <w:rPr>
          <w:rStyle w:val="Code"/>
        </w:rPr>
        <w:t>&lt;hi&gt;</w:t>
      </w:r>
      <w:r w:rsidRPr="00DD7CCF">
        <w:t>,</w:t>
      </w:r>
      <w:r w:rsidRPr="00F47381">
        <w:rPr>
          <w:rStyle w:val="Lbjegyzet-hivatkozs"/>
        </w:rPr>
        <w:footnoteReference w:id="43"/>
      </w:r>
      <w:r w:rsidRPr="00DD7CCF">
        <w:t xml:space="preserve"> when the scope of a visual feature is not a pre-existing element</w:t>
      </w:r>
    </w:p>
    <w:p w14:paraId="3046E9D6" w14:textId="77777777" w:rsidR="00C02B8C" w:rsidRPr="00DD7CCF" w:rsidRDefault="004D2E67" w:rsidP="00E2714A">
      <w:pPr>
        <w:pStyle w:val="Lista"/>
      </w:pPr>
      <w:r w:rsidRPr="00DD7CCF">
        <w:t xml:space="preserve">it may occasionally be necessary to use </w:t>
      </w:r>
      <w:r w:rsidRPr="005D2B22">
        <w:rPr>
          <w:b/>
          <w:bCs/>
        </w:rPr>
        <w:t xml:space="preserve">multiple values of the attribute </w:t>
      </w:r>
      <w:r w:rsidR="008525C6" w:rsidRPr="008525C6">
        <w:rPr>
          <w:rStyle w:val="Codeattribute"/>
        </w:rPr>
        <w:t>@rend</w:t>
      </w:r>
      <w:r w:rsidR="008525C6" w:rsidRPr="008525C6">
        <w:t xml:space="preserve"> </w:t>
      </w:r>
      <w:r w:rsidRPr="00DD7CCF">
        <w:t>on one element</w:t>
      </w:r>
    </w:p>
    <w:p w14:paraId="2B858797" w14:textId="77777777" w:rsidR="00C02B8C" w:rsidRPr="00DD7CCF" w:rsidRDefault="004D2E67" w:rsidP="00E2714A">
      <w:pPr>
        <w:pStyle w:val="Lista2"/>
      </w:pPr>
      <w:r w:rsidRPr="00DD7CCF">
        <w:t xml:space="preserve">attributes cannot be iterated, so in such cases, add both </w:t>
      </w:r>
      <w:r w:rsidRPr="00E24F87">
        <w:rPr>
          <w:noProof/>
        </w:rPr>
        <w:t>(</w:t>
      </w:r>
      <w:r w:rsidRPr="00DD7CCF">
        <w:t>or all) applicable values within the same set of quote marks, separated by a space</w:t>
      </w:r>
    </w:p>
    <w:p w14:paraId="3CAF8552" w14:textId="77777777" w:rsidR="00C02B8C" w:rsidRPr="00DD7CCF" w:rsidRDefault="004D2E67" w:rsidP="00E2714A">
      <w:pPr>
        <w:pStyle w:val="Lista"/>
      </w:pPr>
      <w:r w:rsidRPr="00DD7CCF">
        <w:t>in order to reduce the complexity required for processing these, when using multiple values, please observe a strict order as follows</w:t>
      </w:r>
    </w:p>
    <w:p w14:paraId="349A6FFC" w14:textId="77777777" w:rsidR="00C02B8C" w:rsidRPr="00DD7CCF" w:rsidRDefault="004D2E67" w:rsidP="00E2714A">
      <w:pPr>
        <w:pStyle w:val="Lista2"/>
      </w:pPr>
      <w:r w:rsidRPr="00DD7CCF">
        <w:t>1. directionality and orientation</w:t>
      </w:r>
    </w:p>
    <w:p w14:paraId="23C6DE2E" w14:textId="77777777" w:rsidR="00C02B8C" w:rsidRPr="00DD7CCF" w:rsidRDefault="004D2E67" w:rsidP="00E2714A">
      <w:pPr>
        <w:pStyle w:val="Lista2"/>
      </w:pPr>
      <w:r w:rsidRPr="00DD7CCF">
        <w:t>2. script</w:t>
      </w:r>
    </w:p>
    <w:p w14:paraId="1F465711" w14:textId="77777777" w:rsidR="00C02B8C" w:rsidRPr="00DD7CCF" w:rsidRDefault="004D2E67" w:rsidP="00E2714A">
      <w:pPr>
        <w:pStyle w:val="Lista2"/>
      </w:pPr>
      <w:r w:rsidRPr="00DD7CCF">
        <w:t>3. lettering</w:t>
      </w:r>
    </w:p>
    <w:p w14:paraId="6886DE2C" w14:textId="77777777" w:rsidR="00C02B8C" w:rsidRPr="00DD7CCF" w:rsidRDefault="004D2E67" w:rsidP="00E2714A">
      <w:pPr>
        <w:pStyle w:val="Lista2"/>
      </w:pPr>
      <w:r w:rsidRPr="00DD7CCF">
        <w:lastRenderedPageBreak/>
        <w:t xml:space="preserve">e.g. </w:t>
      </w:r>
      <w:r w:rsidRPr="00DD7CCF">
        <w:rPr>
          <w:rStyle w:val="Code"/>
        </w:rPr>
        <w:t xml:space="preserve">&lt;lb </w:t>
      </w:r>
      <w:r w:rsidRPr="00DD7CCF">
        <w:rPr>
          <w:rStyle w:val="Codeattribute"/>
        </w:rPr>
        <w:t>n</w:t>
      </w:r>
      <w:r w:rsidRPr="00DD7CCF">
        <w:rPr>
          <w:rStyle w:val="Code"/>
        </w:rPr>
        <w:t>=</w:t>
      </w:r>
      <w:r w:rsidRPr="0046000E">
        <w:rPr>
          <w:rStyle w:val="Codevalue"/>
        </w:rPr>
        <w:t>"01"</w:t>
      </w:r>
      <w:r w:rsidRPr="00DD7CCF">
        <w:rPr>
          <w:rStyle w:val="Code"/>
        </w:rPr>
        <w:t xml:space="preserve"> </w:t>
      </w:r>
      <w:r w:rsidRPr="00DD7CCF">
        <w:rPr>
          <w:rStyle w:val="Codeattribute"/>
        </w:rPr>
        <w:t>rend</w:t>
      </w:r>
      <w:r w:rsidRPr="00DD7CCF">
        <w:rPr>
          <w:rStyle w:val="Code"/>
        </w:rPr>
        <w:t>=</w:t>
      </w:r>
      <w:r w:rsidRPr="0046000E">
        <w:rPr>
          <w:rStyle w:val="Codevalue"/>
        </w:rPr>
        <w:t>"bt-rotated ornate"</w:t>
      </w:r>
      <w:r w:rsidRPr="00DD7CCF">
        <w:rPr>
          <w:rStyle w:val="Code"/>
        </w:rPr>
        <w:t>/&gt;</w:t>
      </w:r>
      <w:r w:rsidRPr="00DD7CCF">
        <w:rPr>
          <w:rStyle w:val="Codetext"/>
        </w:rPr>
        <w:t>siddham</w:t>
      </w:r>
    </w:p>
    <w:p w14:paraId="19062444" w14:textId="77777777" w:rsidR="00C02B8C" w:rsidRPr="00DD7CCF" w:rsidRDefault="004D2E67" w:rsidP="00D4342A">
      <w:pPr>
        <w:pStyle w:val="Cmsor3"/>
      </w:pPr>
      <w:bookmarkStart w:id="478" w:name="_c0467s7j2myi" w:colFirst="0" w:colLast="0"/>
      <w:bookmarkStart w:id="479" w:name="_Ref43987598"/>
      <w:bookmarkStart w:id="480" w:name="_Toc74733531"/>
      <w:bookmarkEnd w:id="478"/>
      <w:r w:rsidRPr="00DD7CCF">
        <w:t>Alignment</w:t>
      </w:r>
      <w:bookmarkEnd w:id="479"/>
      <w:bookmarkEnd w:id="480"/>
    </w:p>
    <w:p w14:paraId="1BA9F5DC" w14:textId="77777777" w:rsidR="00C02B8C" w:rsidRPr="00DD7CCF" w:rsidRDefault="004D2E67" w:rsidP="00E2714A">
      <w:pPr>
        <w:pStyle w:val="Lista"/>
      </w:pPr>
      <w:r w:rsidRPr="00DD7CCF">
        <w:t>we assume by default that the lines of an inscription are aligned to the left and more or less justified to the right margin</w:t>
      </w:r>
    </w:p>
    <w:p w14:paraId="6249B264" w14:textId="77777777" w:rsidR="00C02B8C" w:rsidRPr="00DD7CCF" w:rsidRDefault="004D2E67" w:rsidP="00E2714A">
      <w:pPr>
        <w:pStyle w:val="Lista2"/>
      </w:pPr>
      <w:r w:rsidRPr="00DD7CCF">
        <w:t>large-scale deviations from this pattern shall not be encoded in the markup but rather discussed in your description of the layout</w:t>
      </w:r>
    </w:p>
    <w:p w14:paraId="404D8C61" w14:textId="77777777" w:rsidR="00C02B8C" w:rsidRPr="00DD7CCF" w:rsidRDefault="004D2E67" w:rsidP="00E2714A">
      <w:pPr>
        <w:pStyle w:val="Lista"/>
      </w:pPr>
      <w:r w:rsidRPr="00DD7CCF">
        <w:t xml:space="preserve">lines aligned differently than the majority of the lines in an inscription shall be encoded by adding the attribute </w:t>
      </w:r>
      <w:r w:rsidR="008525C6" w:rsidRPr="008525C6">
        <w:rPr>
          <w:rStyle w:val="Codeattribute"/>
        </w:rPr>
        <w:t>@style</w:t>
      </w:r>
      <w:r w:rsidR="008525C6" w:rsidRPr="008525C6">
        <w:t xml:space="preserve"> </w:t>
      </w:r>
      <w:r w:rsidRPr="00DD7CCF">
        <w:t xml:space="preserve">to one of the following elements </w:t>
      </w:r>
      <w:r w:rsidRPr="00E24F87">
        <w:rPr>
          <w:noProof/>
        </w:rPr>
        <w:t>(</w:t>
      </w:r>
      <w:r w:rsidRPr="00DD7CCF">
        <w:t>but not to any other element):</w:t>
      </w:r>
    </w:p>
    <w:p w14:paraId="7A0F4E36" w14:textId="350C38D4" w:rsidR="00C02B8C" w:rsidRPr="00DD7CCF" w:rsidRDefault="004D2E67" w:rsidP="00E2714A">
      <w:pPr>
        <w:pStyle w:val="Lista2"/>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to describe all lines in a textpart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E90D07">
        <w:t>3.4</w:t>
      </w:r>
      <w:r w:rsidR="00C927BB" w:rsidRPr="00DD7CCF">
        <w:fldChar w:fldCharType="end"/>
      </w:r>
      <w:r w:rsidRPr="00DD7CCF">
        <w:t>)</w:t>
      </w:r>
    </w:p>
    <w:p w14:paraId="383859D0" w14:textId="0C1214E4" w:rsidR="00C02B8C" w:rsidRPr="00DD7CCF" w:rsidRDefault="004D2E67" w:rsidP="00E2714A">
      <w:pPr>
        <w:pStyle w:val="Lista2"/>
      </w:pPr>
      <w:r w:rsidRPr="00DD7CCF">
        <w:rPr>
          <w:rStyle w:val="Code"/>
        </w:rPr>
        <w:t>&lt;fw&gt;</w:t>
      </w:r>
      <w:r w:rsidRPr="00DD7CCF">
        <w:t xml:space="preserve"> to describe a forme work item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E90D07">
        <w:t>3.3.5</w:t>
      </w:r>
      <w:r w:rsidR="00194541" w:rsidRPr="00DD7CCF">
        <w:fldChar w:fldCharType="end"/>
      </w:r>
      <w:r w:rsidRPr="00DD7CCF">
        <w:t>)</w:t>
      </w:r>
    </w:p>
    <w:p w14:paraId="64DA657D" w14:textId="30DA870F" w:rsidR="00C02B8C" w:rsidRPr="00DD7CCF" w:rsidRDefault="004D2E67" w:rsidP="00E2714A">
      <w:pPr>
        <w:pStyle w:val="Lista2"/>
      </w:pPr>
      <w:r w:rsidRPr="00DD7CCF">
        <w:rPr>
          <w:rStyle w:val="Code"/>
        </w:rPr>
        <w:t>&lt;lb/&gt;</w:t>
      </w:r>
      <w:r w:rsidRPr="00DD7CCF">
        <w:t xml:space="preserve"> to describe individual lines </w:t>
      </w:r>
      <w:r w:rsidRPr="00E24F87">
        <w:rPr>
          <w:noProof/>
        </w:rPr>
        <w:t>(</w:t>
      </w:r>
      <w:r w:rsidRPr="00DD7CCF">
        <w:t xml:space="preserve">see also </w:t>
      </w:r>
      <w:r w:rsidR="003C3D87" w:rsidRPr="00DD7CCF">
        <w:t>§</w:t>
      </w:r>
      <w:r w:rsidR="0082156E" w:rsidRPr="00DD7CCF">
        <w:fldChar w:fldCharType="begin"/>
      </w:r>
      <w:r w:rsidR="0082156E" w:rsidRPr="00DD7CCF">
        <w:instrText xml:space="preserve"> REF _Ref43989046 \w \h </w:instrText>
      </w:r>
      <w:r w:rsidR="00DD7CCF">
        <w:instrText xml:space="preserve"> \* MERGEFORMAT </w:instrText>
      </w:r>
      <w:r w:rsidR="0082156E" w:rsidRPr="00DD7CCF">
        <w:fldChar w:fldCharType="separate"/>
      </w:r>
      <w:r w:rsidR="00E90D07">
        <w:t>7.5.1</w:t>
      </w:r>
      <w:r w:rsidR="0082156E" w:rsidRPr="00DD7CCF">
        <w:fldChar w:fldCharType="end"/>
      </w:r>
      <w:r w:rsidRPr="00DD7CCF">
        <w:t>)</w:t>
      </w:r>
    </w:p>
    <w:p w14:paraId="29745FF4" w14:textId="77777777" w:rsidR="00C02B8C" w:rsidRPr="00DD7CCF" w:rsidRDefault="004D2E67" w:rsidP="00E2714A">
      <w:pPr>
        <w:pStyle w:val="Lista"/>
      </w:pPr>
      <w:r w:rsidRPr="005D2B22">
        <w:rPr>
          <w:b/>
          <w:bCs/>
        </w:rPr>
        <w:t xml:space="preserve">the permitted values of </w:t>
      </w:r>
      <w:r w:rsidR="008525C6" w:rsidRPr="008525C6">
        <w:rPr>
          <w:rStyle w:val="Codeattribute"/>
        </w:rPr>
        <w:t>@style</w:t>
      </w:r>
      <w:r w:rsidR="008525C6" w:rsidRPr="008525C6">
        <w:t xml:space="preserve"> </w:t>
      </w:r>
      <w:r w:rsidRPr="00DD7CCF">
        <w:t>for encoding alignment are as follows:</w:t>
      </w:r>
    </w:p>
    <w:p w14:paraId="7091CA8F" w14:textId="77777777" w:rsidR="00C02B8C" w:rsidRPr="00DD7CCF" w:rsidRDefault="00303844" w:rsidP="00E2714A">
      <w:pPr>
        <w:pStyle w:val="Lista2"/>
      </w:pPr>
      <w:r w:rsidRPr="00303844">
        <w:rPr>
          <w:rStyle w:val="Codevalue"/>
        </w:rPr>
        <w:t>"text-align: right"</w:t>
      </w:r>
      <w:r w:rsidR="004D2E67" w:rsidRPr="00DD7CCF">
        <w:t xml:space="preserve"> for right-aligned text</w:t>
      </w:r>
    </w:p>
    <w:p w14:paraId="2414D5A0" w14:textId="77777777" w:rsidR="00C02B8C" w:rsidRPr="00DD7CCF" w:rsidRDefault="00303844" w:rsidP="00E2714A">
      <w:pPr>
        <w:pStyle w:val="Lista2"/>
      </w:pPr>
      <w:r w:rsidRPr="00303844">
        <w:rPr>
          <w:rStyle w:val="Codevalue"/>
        </w:rPr>
        <w:t>"text-align: center"</w:t>
      </w:r>
      <w:r w:rsidR="004D2E67" w:rsidRPr="00DD7CCF">
        <w:t xml:space="preserve"> [note the mandatory US spelling] for centre-aligned text</w:t>
      </w:r>
    </w:p>
    <w:p w14:paraId="4E541066" w14:textId="77777777" w:rsidR="00C02B8C" w:rsidRPr="00DD7CCF" w:rsidRDefault="00303844" w:rsidP="00E2714A">
      <w:pPr>
        <w:pStyle w:val="Lista2"/>
      </w:pPr>
      <w:r w:rsidRPr="00303844">
        <w:rPr>
          <w:rStyle w:val="Codevalue"/>
        </w:rPr>
        <w:t>"text-align: left"</w:t>
      </w:r>
      <w:r w:rsidR="004D2E67" w:rsidRPr="00DD7CCF">
        <w:t xml:space="preserve"> for left-aligned text</w:t>
      </w:r>
    </w:p>
    <w:p w14:paraId="0A05F884" w14:textId="77777777" w:rsidR="00C02B8C" w:rsidRPr="00DD7CCF" w:rsidRDefault="004D2E67" w:rsidP="00E2714A">
      <w:pPr>
        <w:pStyle w:val="Lista3"/>
      </w:pPr>
      <w:r w:rsidRPr="00DD7CCF">
        <w:t>to be used only if the majority of the lines are aligned differently and this is mentioned in your layout description or encoded for the enclosing textpart division</w:t>
      </w:r>
    </w:p>
    <w:p w14:paraId="221BA32A" w14:textId="77777777" w:rsidR="00C02B8C" w:rsidRPr="00DD7CCF" w:rsidRDefault="00303844" w:rsidP="00E2714A">
      <w:pPr>
        <w:pStyle w:val="Lista2"/>
      </w:pPr>
      <w:r w:rsidRPr="00303844">
        <w:rPr>
          <w:rStyle w:val="Codevalue"/>
        </w:rPr>
        <w:t>"text-align: justify"</w:t>
      </w:r>
      <w:r w:rsidR="004D2E67" w:rsidRPr="00DD7CCF">
        <w:t xml:space="preserve"> for text conspicuously justified to both margins</w:t>
      </w:r>
    </w:p>
    <w:p w14:paraId="194F597A" w14:textId="77777777" w:rsidR="00C02B8C" w:rsidRPr="00DD7CCF" w:rsidRDefault="004D2E67" w:rsidP="00E2714A">
      <w:pPr>
        <w:pStyle w:val="Lista3"/>
      </w:pPr>
      <w:r w:rsidRPr="00DD7CCF">
        <w:t xml:space="preserve">to be used only if the content of a line would fit in a much narrower space and the creator of the inscription deliberately made it flush with both the left and right margin by increasing inter-word or inter-character spaces in a relatively regular manner </w:t>
      </w:r>
      <w:r w:rsidRPr="00E24F87">
        <w:rPr>
          <w:noProof/>
        </w:rPr>
        <w:t>(</w:t>
      </w:r>
      <w:r w:rsidRPr="00DD7CCF">
        <w:t>i.e. increased spaces are present between all or most separable words of the line, or between all or most characters as applicable)</w:t>
      </w:r>
    </w:p>
    <w:p w14:paraId="14286149" w14:textId="19B20CB2" w:rsidR="00C02B8C" w:rsidRPr="00DD7CCF" w:rsidRDefault="004D2E67" w:rsidP="00E2714A">
      <w:pPr>
        <w:pStyle w:val="Lista3"/>
      </w:pPr>
      <w:r w:rsidRPr="00DD7CCF">
        <w:t xml:space="preserve">spaces within a line that function as semantic segmentation are better encoded as such </w:t>
      </w:r>
      <w:r w:rsidRPr="00E24F87">
        <w:rPr>
          <w:noProof/>
        </w:rPr>
        <w:t>(</w:t>
      </w:r>
      <w:r w:rsidR="003C3D87" w:rsidRPr="00DD7CCF">
        <w:t>§</w:t>
      </w:r>
      <w:r w:rsidR="001663CE">
        <w:fldChar w:fldCharType="begin"/>
      </w:r>
      <w:r w:rsidR="001663CE">
        <w:instrText xml:space="preserve"> REF _Ref134026679 \r \h </w:instrText>
      </w:r>
      <w:r w:rsidR="001663CE">
        <w:fldChar w:fldCharType="separate"/>
      </w:r>
      <w:r w:rsidR="001663CE">
        <w:t>4.3.3</w:t>
      </w:r>
      <w:r w:rsidR="001663CE">
        <w:fldChar w:fldCharType="end"/>
      </w:r>
      <w:r w:rsidRPr="00DD7CCF">
        <w:t>) even if they also happen to serve the justification of a line</w:t>
      </w:r>
    </w:p>
    <w:p w14:paraId="6C28D754" w14:textId="77777777" w:rsidR="00C011E1" w:rsidRPr="00DD7CCF" w:rsidRDefault="00C011E1"/>
    <w:tbl>
      <w:tblPr>
        <w:tblStyle w:val="CodeSampleTable"/>
        <w:tblW w:w="5000" w:type="pct"/>
        <w:tblLook w:val="04A0" w:firstRow="1" w:lastRow="0" w:firstColumn="1" w:lastColumn="0" w:noHBand="0" w:noVBand="1"/>
      </w:tblPr>
      <w:tblGrid>
        <w:gridCol w:w="9622"/>
      </w:tblGrid>
      <w:tr w:rsidR="00C011E1" w:rsidRPr="00DD7CCF" w14:paraId="37CF1C45"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75D998FD" w14:textId="039A52D5" w:rsidR="00C011E1" w:rsidRPr="00DD7CCF" w:rsidRDefault="00C011E1" w:rsidP="009F585E">
            <w:pPr>
              <w:pStyle w:val="Kpalrs"/>
            </w:pPr>
            <w:r w:rsidRPr="00DD7CCF">
              <w:t xml:space="preserve">Example </w:t>
            </w:r>
            <w:r>
              <w:fldChar w:fldCharType="begin"/>
            </w:r>
            <w:r>
              <w:instrText xml:space="preserve"> STYLEREF 3 \s </w:instrText>
            </w:r>
            <w:r>
              <w:fldChar w:fldCharType="separate"/>
            </w:r>
            <w:r w:rsidR="005E67E7">
              <w:rPr>
                <w:noProof/>
              </w:rPr>
              <w:t>7.5.3</w:t>
            </w:r>
            <w:r>
              <w:rPr>
                <w:noProof/>
              </w:rPr>
              <w:fldChar w:fldCharType="end"/>
            </w:r>
            <w:r w:rsidRPr="00DD7CCF">
              <w:t>.</w:t>
            </w:r>
            <w:r>
              <w:fldChar w:fldCharType="begin"/>
            </w:r>
            <w:r>
              <w:instrText xml:space="preserve"> SEQ Example \* ALPHABETIC \s 3 </w:instrText>
            </w:r>
            <w:r>
              <w:fldChar w:fldCharType="separate"/>
            </w:r>
            <w:r w:rsidR="005E67E7">
              <w:rPr>
                <w:noProof/>
              </w:rPr>
              <w:t>A</w:t>
            </w:r>
            <w:r>
              <w:rPr>
                <w:noProof/>
              </w:rPr>
              <w:fldChar w:fldCharType="end"/>
            </w:r>
            <w:r w:rsidRPr="00DD7CCF">
              <w:t>: encoding line alignment</w:t>
            </w:r>
          </w:p>
        </w:tc>
      </w:tr>
      <w:tr w:rsidR="00C011E1" w:rsidRPr="00DD7CCF" w14:paraId="434FBF21" w14:textId="77777777" w:rsidTr="00837BA5">
        <w:tc>
          <w:tcPr>
            <w:tcW w:w="5000" w:type="pct"/>
            <w:vAlign w:val="center"/>
          </w:tcPr>
          <w:p w14:paraId="1F7C4E5F" w14:textId="77777777" w:rsidR="00C011E1" w:rsidRPr="00AF2DF5" w:rsidRDefault="00C011E1" w:rsidP="009F585E">
            <w:pPr>
              <w:jc w:val="center"/>
            </w:pPr>
          </w:p>
          <w:p w14:paraId="7ED75B0A" w14:textId="77777777" w:rsidR="00C011E1" w:rsidRPr="00AF2DF5" w:rsidRDefault="00C011E1" w:rsidP="009F585E">
            <w:pPr>
              <w:jc w:val="center"/>
            </w:pPr>
          </w:p>
          <w:p w14:paraId="26CC883E" w14:textId="77777777" w:rsidR="00C011E1" w:rsidRPr="00AF2DF5" w:rsidRDefault="00C011E1" w:rsidP="009F585E">
            <w:pPr>
              <w:jc w:val="center"/>
            </w:pPr>
          </w:p>
          <w:p w14:paraId="0F9384DF" w14:textId="77777777" w:rsidR="00C011E1" w:rsidRPr="00AF2DF5" w:rsidRDefault="00C011E1" w:rsidP="009F585E">
            <w:pPr>
              <w:jc w:val="center"/>
            </w:pPr>
          </w:p>
          <w:p w14:paraId="295D2A64" w14:textId="77777777" w:rsidR="00C011E1" w:rsidRPr="00AF2DF5" w:rsidRDefault="00C011E1" w:rsidP="009F585E">
            <w:pPr>
              <w:jc w:val="center"/>
            </w:pPr>
          </w:p>
          <w:p w14:paraId="76300DD3" w14:textId="77777777" w:rsidR="00C011E1" w:rsidRPr="00AF2DF5" w:rsidRDefault="00C011E1" w:rsidP="009F585E">
            <w:pPr>
              <w:jc w:val="center"/>
            </w:pPr>
          </w:p>
          <w:p w14:paraId="2C8F4D24" w14:textId="77777777" w:rsidR="00C011E1" w:rsidRPr="00AF2DF5" w:rsidRDefault="00C011E1" w:rsidP="009F585E">
            <w:pPr>
              <w:jc w:val="center"/>
            </w:pPr>
          </w:p>
          <w:p w14:paraId="108F30BA" w14:textId="77777777" w:rsidR="00C011E1" w:rsidRPr="00AF2DF5" w:rsidRDefault="00C011E1" w:rsidP="009F585E">
            <w:pPr>
              <w:jc w:val="center"/>
            </w:pPr>
          </w:p>
          <w:p w14:paraId="604D1075" w14:textId="77777777" w:rsidR="00C011E1" w:rsidRPr="00AF2DF5" w:rsidRDefault="00C011E1" w:rsidP="009F585E">
            <w:pPr>
              <w:jc w:val="center"/>
            </w:pPr>
            <w:r w:rsidRPr="00AF2DF5">
              <w:t xml:space="preserve"> </w:t>
            </w:r>
          </w:p>
          <w:p w14:paraId="077D3DE3" w14:textId="77777777" w:rsidR="00C011E1" w:rsidRPr="00AF2DF5" w:rsidRDefault="00C011E1" w:rsidP="009F585E">
            <w:pPr>
              <w:jc w:val="center"/>
            </w:pPr>
          </w:p>
          <w:p w14:paraId="6ABBD7B9" w14:textId="77777777" w:rsidR="00C011E1" w:rsidRPr="00DD7CCF" w:rsidRDefault="00C011E1" w:rsidP="009F585E">
            <w:pPr>
              <w:jc w:val="center"/>
              <w:rPr>
                <w:rStyle w:val="Code"/>
              </w:rPr>
            </w:pPr>
            <w:r w:rsidRPr="00DD7CCF">
              <w:rPr>
                <w:noProof/>
              </w:rPr>
              <w:drawing>
                <wp:inline distT="114300" distB="114300" distL="114300" distR="114300" wp14:anchorId="484C7E15" wp14:editId="398DC312">
                  <wp:extent cx="5029200" cy="1850763"/>
                  <wp:effectExtent l="0" t="0" r="0" b="0"/>
                  <wp:docPr id="3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6"/>
                          <a:srcRect/>
                          <a:stretch>
                            <a:fillRect/>
                          </a:stretch>
                        </pic:blipFill>
                        <pic:spPr>
                          <a:xfrm>
                            <a:off x="0" y="0"/>
                            <a:ext cx="5059796" cy="1862022"/>
                          </a:xfrm>
                          <a:prstGeom prst="rect">
                            <a:avLst/>
                          </a:prstGeom>
                          <a:ln/>
                        </pic:spPr>
                      </pic:pic>
                    </a:graphicData>
                  </a:graphic>
                </wp:inline>
              </w:drawing>
            </w:r>
          </w:p>
        </w:tc>
      </w:tr>
      <w:tr w:rsidR="00C011E1" w:rsidRPr="00DD7CCF" w14:paraId="5A907010" w14:textId="77777777" w:rsidTr="00837BA5">
        <w:tc>
          <w:tcPr>
            <w:tcW w:w="5000" w:type="pct"/>
          </w:tcPr>
          <w:p w14:paraId="6564368B" w14:textId="77777777" w:rsidR="00C011E1" w:rsidRPr="00DD7CCF" w:rsidRDefault="00C011E1" w:rsidP="00C011E1">
            <w:pPr>
              <w:pStyle w:val="CodeParagraph"/>
              <w:rPr>
                <w:rStyle w:val="Code"/>
              </w:rPr>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style</w:t>
            </w:r>
            <w:r w:rsidRPr="00DD7CCF">
              <w:rPr>
                <w:rStyle w:val="Code"/>
              </w:rPr>
              <w:t>=</w:t>
            </w:r>
            <w:r w:rsidRPr="0046000E">
              <w:rPr>
                <w:rStyle w:val="Codevalue"/>
              </w:rPr>
              <w:t>"text-align: center"</w:t>
            </w:r>
            <w:r w:rsidRPr="00DD7CCF">
              <w:rPr>
                <w:rStyle w:val="Code"/>
              </w:rPr>
              <w:t>/&gt;</w:t>
            </w:r>
            <w:r w:rsidRPr="00DD7CCF">
              <w:rPr>
                <w:rStyle w:val="Codetext"/>
              </w:rPr>
              <w:t>J. R. R. Tolkien: The Hobbit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In a hole in the ground...</w:t>
            </w:r>
            <w:r w:rsidRPr="00DD7CCF">
              <w:rPr>
                <w:rStyle w:val="Codetext"/>
              </w:rPr>
              <w:br/>
            </w:r>
            <w:r w:rsidRPr="00DD7CCF">
              <w:rPr>
                <w:rStyle w:val="Code"/>
              </w:rPr>
              <w:t>...</w:t>
            </w:r>
          </w:p>
          <w:p w14:paraId="508D5F5E" w14:textId="77777777" w:rsidR="00C011E1" w:rsidRPr="00DD7CCF" w:rsidRDefault="00C011E1" w:rsidP="00C011E1">
            <w:pPr>
              <w:pStyle w:val="CodeParagraph"/>
            </w:pP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hobbit-hole...</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"7"</w:t>
            </w:r>
            <w:r w:rsidRPr="00DD7CCF">
              <w:rPr>
                <w:rStyle w:val="Code"/>
              </w:rPr>
              <w:t xml:space="preserve"> </w:t>
            </w:r>
            <w:r w:rsidRPr="00DD7CCF">
              <w:rPr>
                <w:rStyle w:val="Codeattribute"/>
              </w:rPr>
              <w:t>style</w:t>
            </w:r>
            <w:r w:rsidRPr="00DD7CCF">
              <w:rPr>
                <w:rStyle w:val="Code"/>
              </w:rPr>
              <w:t>=</w:t>
            </w:r>
            <w:r w:rsidRPr="0046000E">
              <w:rPr>
                <w:rStyle w:val="Codevalue"/>
              </w:rPr>
              <w:t>"text-align: right"</w:t>
            </w:r>
            <w:r w:rsidRPr="00DD7CCF">
              <w:rPr>
                <w:rStyle w:val="Code"/>
              </w:rPr>
              <w:t>/&gt;</w:t>
            </w:r>
            <w:r w:rsidRPr="00DD7CCF">
              <w:rPr>
                <w:rStyle w:val="Codetext"/>
              </w:rPr>
              <w:t>28 September 2019</w:t>
            </w:r>
          </w:p>
        </w:tc>
      </w:tr>
    </w:tbl>
    <w:p w14:paraId="72280A9F" w14:textId="77777777" w:rsidR="00C02B8C" w:rsidRPr="00DD7CCF" w:rsidRDefault="004D2E67" w:rsidP="00D4342A">
      <w:pPr>
        <w:pStyle w:val="Cmsor3"/>
      </w:pPr>
      <w:bookmarkStart w:id="481" w:name="_gjt7ggwzx2z5" w:colFirst="0" w:colLast="0"/>
      <w:bookmarkStart w:id="482" w:name="_Ref43984782"/>
      <w:bookmarkStart w:id="483" w:name="_Toc74733532"/>
      <w:bookmarkEnd w:id="481"/>
      <w:r w:rsidRPr="00DD7CCF">
        <w:t>Directionality and orientation</w:t>
      </w:r>
      <w:bookmarkEnd w:id="482"/>
      <w:bookmarkEnd w:id="483"/>
    </w:p>
    <w:p w14:paraId="052C7CC9" w14:textId="77777777" w:rsidR="00C02B8C" w:rsidRPr="00DD7CCF" w:rsidRDefault="004D2E67" w:rsidP="00E2714A">
      <w:pPr>
        <w:pStyle w:val="Lista"/>
      </w:pPr>
      <w:r w:rsidRPr="00DD7CCF">
        <w:t xml:space="preserve">the default writing mode for our inscriptions is horizontal top-to-bottom, which means that lines run horizontally </w:t>
      </w:r>
      <w:r w:rsidRPr="00E24F87">
        <w:rPr>
          <w:noProof/>
        </w:rPr>
        <w:t>(</w:t>
      </w:r>
      <w:r w:rsidRPr="00DD7CCF">
        <w:t>and left to right in the scripts we work with), while successive lines are placed one below the other</w:t>
      </w:r>
    </w:p>
    <w:p w14:paraId="16BBEAC9" w14:textId="77777777" w:rsidR="00C02B8C" w:rsidRPr="00DD7CCF" w:rsidRDefault="004D2E67" w:rsidP="00E2714A">
      <w:pPr>
        <w:pStyle w:val="Lista2"/>
      </w:pPr>
      <w:r w:rsidRPr="00DD7CCF">
        <w:t xml:space="preserve">some inscriptions may be written throughout in a different writing more </w:t>
      </w:r>
      <w:r w:rsidRPr="00E24F87">
        <w:rPr>
          <w:noProof/>
        </w:rPr>
        <w:t>(</w:t>
      </w:r>
      <w:r w:rsidRPr="00DD7CCF">
        <w:t>e.g. vertically, with lines proceeding left to right; or horizontally, with lines proceeding left to right, but in a bottom to top order); if this is the case, it should be recorded in your metadata</w:t>
      </w:r>
    </w:p>
    <w:p w14:paraId="422AEA99" w14:textId="77777777" w:rsidR="00C02B8C" w:rsidRPr="00DD7CCF" w:rsidRDefault="004D2E67" w:rsidP="00E2714A">
      <w:pPr>
        <w:pStyle w:val="Lista"/>
      </w:pPr>
      <w:r w:rsidRPr="00DD7CCF">
        <w:lastRenderedPageBreak/>
        <w:t xml:space="preserve">lines oriented differently than the majority of the lines in an inscription may be encoded by adding the attribute </w:t>
      </w:r>
      <w:r w:rsidRPr="008525C6">
        <w:rPr>
          <w:rStyle w:val="Codeattribute"/>
        </w:rPr>
        <w:t>@rend</w:t>
      </w:r>
      <w:r w:rsidRPr="00F47381">
        <w:rPr>
          <w:rStyle w:val="Lbjegyzet-hivatkozs"/>
        </w:rPr>
        <w:footnoteReference w:id="44"/>
      </w:r>
      <w:r w:rsidRPr="00DD7CCF">
        <w:t xml:space="preserve"> to one of the following elements </w:t>
      </w:r>
      <w:r w:rsidRPr="00E24F87">
        <w:rPr>
          <w:noProof/>
        </w:rPr>
        <w:t>(</w:t>
      </w:r>
      <w:r w:rsidRPr="00DD7CCF">
        <w:t>but not to any other element):</w:t>
      </w:r>
    </w:p>
    <w:p w14:paraId="0376D7A9" w14:textId="0448E5B8" w:rsidR="00C02B8C" w:rsidRPr="00DD7CCF" w:rsidRDefault="004D2E67" w:rsidP="00E2714A">
      <w:pPr>
        <w:pStyle w:val="Lista2"/>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to describe all lines in a textpart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E90D07">
        <w:t>3.4</w:t>
      </w:r>
      <w:r w:rsidR="00C927BB" w:rsidRPr="00DD7CCF">
        <w:fldChar w:fldCharType="end"/>
      </w:r>
      <w:r w:rsidRPr="00DD7CCF">
        <w:t>)</w:t>
      </w:r>
    </w:p>
    <w:p w14:paraId="013C2D57" w14:textId="7C6B5675" w:rsidR="00C02B8C" w:rsidRPr="00DD7CCF" w:rsidRDefault="004D2E67" w:rsidP="00E2714A">
      <w:pPr>
        <w:pStyle w:val="Lista2"/>
      </w:pPr>
      <w:r w:rsidRPr="00DD7CCF">
        <w:rPr>
          <w:rStyle w:val="Code"/>
        </w:rPr>
        <w:t>&lt;fw&gt;</w:t>
      </w:r>
      <w:r w:rsidRPr="00DD7CCF">
        <w:t xml:space="preserve"> to describe the contents of a forme work item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E90D07">
        <w:t>3.3.5</w:t>
      </w:r>
      <w:r w:rsidR="00194541" w:rsidRPr="00DD7CCF">
        <w:fldChar w:fldCharType="end"/>
      </w:r>
      <w:r w:rsidRPr="00DD7CCF">
        <w:t>)</w:t>
      </w:r>
    </w:p>
    <w:p w14:paraId="7CA405E5" w14:textId="16286005" w:rsidR="00C02B8C" w:rsidRPr="00DD7CCF" w:rsidRDefault="004D2E67" w:rsidP="00E2714A">
      <w:pPr>
        <w:pStyle w:val="Lista2"/>
      </w:pPr>
      <w:r w:rsidRPr="00DD7CCF">
        <w:rPr>
          <w:rStyle w:val="Code"/>
        </w:rPr>
        <w:t>&lt;lb/&gt;</w:t>
      </w:r>
      <w:r w:rsidRPr="00DD7CCF">
        <w:t xml:space="preserve"> to describe individual lines </w:t>
      </w:r>
      <w:r w:rsidRPr="00E24F87">
        <w:rPr>
          <w:noProof/>
        </w:rPr>
        <w:t>(</w:t>
      </w:r>
      <w:r w:rsidRPr="00DD7CCF">
        <w:t xml:space="preserve">see also </w:t>
      </w:r>
      <w:r w:rsidR="003C3D87" w:rsidRPr="00DD7CCF">
        <w:t>§</w:t>
      </w:r>
      <w:r w:rsidR="0082156E" w:rsidRPr="00DD7CCF">
        <w:fldChar w:fldCharType="begin"/>
      </w:r>
      <w:r w:rsidR="0082156E" w:rsidRPr="00DD7CCF">
        <w:instrText xml:space="preserve"> REF _Ref43989046 \w \h </w:instrText>
      </w:r>
      <w:r w:rsidR="00DD7CCF">
        <w:instrText xml:space="preserve"> \* MERGEFORMAT </w:instrText>
      </w:r>
      <w:r w:rsidR="0082156E" w:rsidRPr="00DD7CCF">
        <w:fldChar w:fldCharType="separate"/>
      </w:r>
      <w:r w:rsidR="00E90D07">
        <w:t>7.5.1</w:t>
      </w:r>
      <w:r w:rsidR="0082156E" w:rsidRPr="00DD7CCF">
        <w:fldChar w:fldCharType="end"/>
      </w:r>
      <w:r w:rsidRPr="00DD7CCF">
        <w:t>)</w:t>
      </w:r>
    </w:p>
    <w:p w14:paraId="3B83113D" w14:textId="77777777" w:rsidR="00C02B8C" w:rsidRPr="00DD7CCF" w:rsidRDefault="004D2E67" w:rsidP="00E2714A">
      <w:pPr>
        <w:pStyle w:val="Lista"/>
      </w:pPr>
      <w:r w:rsidRPr="005D2B22">
        <w:rPr>
          <w:b/>
          <w:bCs/>
        </w:rPr>
        <w:t xml:space="preserve">the permitted values of </w:t>
      </w:r>
      <w:r w:rsidR="008525C6" w:rsidRPr="008525C6">
        <w:rPr>
          <w:rStyle w:val="Codeattribute"/>
        </w:rPr>
        <w:t>@rend</w:t>
      </w:r>
      <w:r w:rsidR="008525C6" w:rsidRPr="008525C6">
        <w:t xml:space="preserve"> </w:t>
      </w:r>
      <w:r w:rsidRPr="00DD7CCF">
        <w:t>for encoding directionality and orientation are as follows:</w:t>
      </w:r>
    </w:p>
    <w:p w14:paraId="2E391785" w14:textId="77777777" w:rsidR="00C02B8C" w:rsidRPr="00DD7CCF" w:rsidRDefault="001240A6" w:rsidP="00E2714A">
      <w:pPr>
        <w:pStyle w:val="Lista2"/>
      </w:pPr>
      <w:r w:rsidRPr="00B26C65">
        <w:rPr>
          <w:rStyle w:val="Codevalue"/>
        </w:rPr>
        <w:drawing>
          <wp:anchor distT="0" distB="0" distL="114300" distR="114300" simplePos="0" relativeHeight="251688960" behindDoc="0" locked="0" layoutInCell="1" allowOverlap="1" wp14:anchorId="0E816268" wp14:editId="14A8F398">
            <wp:simplePos x="0" y="0"/>
            <wp:positionH relativeFrom="margin">
              <wp:posOffset>4442460</wp:posOffset>
            </wp:positionH>
            <wp:positionV relativeFrom="paragraph">
              <wp:posOffset>35560</wp:posOffset>
            </wp:positionV>
            <wp:extent cx="1720850" cy="2619375"/>
            <wp:effectExtent l="0" t="0" r="0" b="9525"/>
            <wp:wrapSquare wrapText="bothSides"/>
            <wp:docPr id="14" name="Kép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720850" cy="26193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26C65" w:rsidRPr="00B26C65">
        <w:rPr>
          <w:rStyle w:val="Codevalue"/>
        </w:rPr>
        <w:t>"</w:t>
      </w:r>
      <w:r w:rsidR="004D2E67" w:rsidRPr="00B26C65">
        <w:rPr>
          <w:rStyle w:val="Codevalue"/>
        </w:rPr>
        <w:t>bt-rotated</w:t>
      </w:r>
      <w:r w:rsidR="00B26C65" w:rsidRPr="00B26C65">
        <w:rPr>
          <w:rStyle w:val="Codevalue"/>
        </w:rPr>
        <w:t>"</w:t>
      </w:r>
      <w:r w:rsidR="004D2E67" w:rsidRPr="00DD7CCF">
        <w:t xml:space="preserve"> </w:t>
      </w:r>
      <w:r w:rsidR="00B26C65">
        <w:t xml:space="preserve">– </w:t>
      </w:r>
      <w:r w:rsidR="004D2E67" w:rsidRPr="00DD7CCF">
        <w:t xml:space="preserve">written vertically from bottom to top, with the tops of characters facing left </w:t>
      </w:r>
      <w:r w:rsidR="004D2E67" w:rsidRPr="00E24F87">
        <w:rPr>
          <w:noProof/>
        </w:rPr>
        <w:t>(</w:t>
      </w:r>
      <w:r w:rsidR="004D2E67" w:rsidRPr="00DD7CCF">
        <w:t>A in the illustration)</w:t>
      </w:r>
    </w:p>
    <w:p w14:paraId="5F48124C" w14:textId="77777777" w:rsidR="00C02B8C" w:rsidRPr="00DD7CCF" w:rsidRDefault="00B26C65" w:rsidP="00E2714A">
      <w:pPr>
        <w:pStyle w:val="Lista2"/>
      </w:pPr>
      <w:r>
        <w:rPr>
          <w:rStyle w:val="Codevalue"/>
        </w:rPr>
        <w:t>"</w:t>
      </w:r>
      <w:r w:rsidR="004D2E67" w:rsidRPr="00B26C65">
        <w:rPr>
          <w:rStyle w:val="Codevalue"/>
        </w:rPr>
        <w:t>tb-rotated</w:t>
      </w:r>
      <w:r>
        <w:rPr>
          <w:rStyle w:val="Codevalue"/>
        </w:rPr>
        <w:t>"</w:t>
      </w:r>
      <w:r w:rsidR="004D2E67" w:rsidRPr="00DD7CCF">
        <w:t xml:space="preserve"> </w:t>
      </w:r>
      <w:r>
        <w:t xml:space="preserve">– </w:t>
      </w:r>
      <w:r w:rsidR="004D2E67" w:rsidRPr="00DD7CCF">
        <w:t xml:space="preserve">written vertically from top to bottom, with the tops of characters facing right </w:t>
      </w:r>
      <w:r w:rsidR="004D2E67" w:rsidRPr="00E24F87">
        <w:rPr>
          <w:noProof/>
        </w:rPr>
        <w:t>(</w:t>
      </w:r>
      <w:r w:rsidR="004D2E67" w:rsidRPr="00DD7CCF">
        <w:t>B in the illustration)</w:t>
      </w:r>
    </w:p>
    <w:p w14:paraId="6AF2C44D" w14:textId="77777777" w:rsidR="00C02B8C" w:rsidRPr="00DD7CCF" w:rsidRDefault="00B26C65" w:rsidP="00E2714A">
      <w:pPr>
        <w:pStyle w:val="Lista2"/>
      </w:pPr>
      <w:r>
        <w:rPr>
          <w:rStyle w:val="Codevalue"/>
        </w:rPr>
        <w:t>"</w:t>
      </w:r>
      <w:r w:rsidR="004D2E67" w:rsidRPr="00B26C65">
        <w:rPr>
          <w:rStyle w:val="Codevalue"/>
        </w:rPr>
        <w:t>bt-upright</w:t>
      </w:r>
      <w:r>
        <w:rPr>
          <w:rStyle w:val="Codevalue"/>
        </w:rPr>
        <w:t>"</w:t>
      </w:r>
      <w:r w:rsidR="004D2E67" w:rsidRPr="00DD7CCF">
        <w:t xml:space="preserve"> </w:t>
      </w:r>
      <w:r>
        <w:t xml:space="preserve">– </w:t>
      </w:r>
      <w:r w:rsidR="004D2E67" w:rsidRPr="00DD7CCF">
        <w:t xml:space="preserve">written vertically from bottom to top, with the tops of characters facing upward </w:t>
      </w:r>
      <w:r w:rsidR="004D2E67" w:rsidRPr="00E24F87">
        <w:rPr>
          <w:noProof/>
        </w:rPr>
        <w:t>(</w:t>
      </w:r>
      <w:r w:rsidR="004D2E67" w:rsidRPr="00DD7CCF">
        <w:t>C in the illustration)</w:t>
      </w:r>
    </w:p>
    <w:p w14:paraId="7E619DE1" w14:textId="77777777" w:rsidR="00C02B8C" w:rsidRDefault="00B26C65" w:rsidP="00E2714A">
      <w:pPr>
        <w:pStyle w:val="Lista2"/>
      </w:pPr>
      <w:r>
        <w:rPr>
          <w:rStyle w:val="Codevalue"/>
        </w:rPr>
        <w:t>"</w:t>
      </w:r>
      <w:r w:rsidR="004D2E67" w:rsidRPr="00B26C65">
        <w:rPr>
          <w:rStyle w:val="Codevalue"/>
        </w:rPr>
        <w:t>tb-upright</w:t>
      </w:r>
      <w:r>
        <w:rPr>
          <w:rStyle w:val="Codevalue"/>
        </w:rPr>
        <w:t>"</w:t>
      </w:r>
      <w:r w:rsidR="004D2E67" w:rsidRPr="00DD7CCF">
        <w:t xml:space="preserve"> </w:t>
      </w:r>
      <w:r>
        <w:t xml:space="preserve">– </w:t>
      </w:r>
      <w:r w:rsidR="004D2E67" w:rsidRPr="00DD7CCF">
        <w:t xml:space="preserve">written vertically from top to bottom, with the tops of characters facing upward </w:t>
      </w:r>
      <w:r w:rsidR="004D2E67" w:rsidRPr="00E24F87">
        <w:rPr>
          <w:noProof/>
        </w:rPr>
        <w:t>(</w:t>
      </w:r>
      <w:r w:rsidR="004D2E67" w:rsidRPr="00DD7CCF">
        <w:t>D in the illustration)</w:t>
      </w:r>
    </w:p>
    <w:p w14:paraId="01F2ADC3" w14:textId="77777777" w:rsidR="001240A6" w:rsidRDefault="00B26C65" w:rsidP="00E2714A">
      <w:pPr>
        <w:pStyle w:val="Lista2"/>
      </w:pPr>
      <w:r>
        <w:rPr>
          <w:rStyle w:val="Codevalue"/>
        </w:rPr>
        <w:t>"</w:t>
      </w:r>
      <w:r w:rsidR="001240A6" w:rsidRPr="00B26C65">
        <w:rPr>
          <w:rStyle w:val="Codevalue"/>
        </w:rPr>
        <w:t>rl-upright</w:t>
      </w:r>
      <w:r>
        <w:rPr>
          <w:rStyle w:val="Codevalue"/>
        </w:rPr>
        <w:t>"</w:t>
      </w:r>
      <w:r w:rsidR="001240A6">
        <w:t xml:space="preserve"> </w:t>
      </w:r>
      <w:r>
        <w:t xml:space="preserve">– </w:t>
      </w:r>
      <w:r w:rsidR="001240A6">
        <w:t>written horizontally from right to left, with characters in their regular orientation (E in the illustration)</w:t>
      </w:r>
    </w:p>
    <w:p w14:paraId="5600D067" w14:textId="77777777" w:rsidR="001240A6" w:rsidRDefault="00B26C65" w:rsidP="00E2714A">
      <w:pPr>
        <w:pStyle w:val="Lista2"/>
      </w:pPr>
      <w:r>
        <w:rPr>
          <w:rStyle w:val="Codevalue"/>
        </w:rPr>
        <w:t>"</w:t>
      </w:r>
      <w:r w:rsidR="001240A6" w:rsidRPr="00B26C65">
        <w:rPr>
          <w:rStyle w:val="Codevalue"/>
        </w:rPr>
        <w:t>rl-flipped</w:t>
      </w:r>
      <w:r>
        <w:rPr>
          <w:rStyle w:val="Codevalue"/>
        </w:rPr>
        <w:t>"</w:t>
      </w:r>
      <w:r w:rsidR="001240A6">
        <w:t xml:space="preserve"> </w:t>
      </w:r>
      <w:r>
        <w:t xml:space="preserve">– </w:t>
      </w:r>
      <w:r w:rsidR="001240A6">
        <w:t>written horizontally from right to left, with characters mirrored around their vertical axis as in true boustrophedon (F in the illustration)</w:t>
      </w:r>
    </w:p>
    <w:p w14:paraId="7847F2F5" w14:textId="77777777" w:rsidR="001240A6" w:rsidRDefault="00B26C65" w:rsidP="00E2714A">
      <w:pPr>
        <w:pStyle w:val="Lista2"/>
      </w:pPr>
      <w:r>
        <w:rPr>
          <w:rStyle w:val="Codevalue"/>
        </w:rPr>
        <w:t>"</w:t>
      </w:r>
      <w:r w:rsidR="001240A6" w:rsidRPr="00B26C65">
        <w:rPr>
          <w:rStyle w:val="Codevalue"/>
        </w:rPr>
        <w:t>rl-rotated</w:t>
      </w:r>
      <w:r>
        <w:rPr>
          <w:rStyle w:val="Codevalue"/>
        </w:rPr>
        <w:t>"</w:t>
      </w:r>
      <w:r w:rsidR="001240A6">
        <w:t xml:space="preserve"> </w:t>
      </w:r>
      <w:r>
        <w:t xml:space="preserve">– </w:t>
      </w:r>
      <w:r w:rsidR="001240A6">
        <w:t>written horizontally from right to left, with the tops of characters facing downward (G in the illustration)</w:t>
      </w:r>
    </w:p>
    <w:p w14:paraId="7B40954A" w14:textId="77777777" w:rsidR="00C02B8C" w:rsidRPr="00DD7CCF" w:rsidRDefault="004D2E67" w:rsidP="00E2714A">
      <w:pPr>
        <w:pStyle w:val="Lista2"/>
      </w:pPr>
      <w:r w:rsidRPr="00DD7CCF">
        <w:t xml:space="preserve">should you encounter any other combination of directionality and orientation </w:t>
      </w:r>
      <w:r w:rsidRPr="00E24F87">
        <w:rPr>
          <w:noProof/>
        </w:rPr>
        <w:t>(</w:t>
      </w:r>
      <w:r w:rsidRPr="00DD7CCF">
        <w:t xml:space="preserve">e.g. right to left), contact the authors and the XML-TEI Data Manager to agree on a new </w:t>
      </w:r>
      <w:r w:rsidR="00B26C65">
        <w:t>authorised</w:t>
      </w:r>
      <w:r w:rsidRPr="00DD7CCF">
        <w:t xml:space="preserve"> value</w:t>
      </w:r>
    </w:p>
    <w:p w14:paraId="77AC347C" w14:textId="77777777" w:rsidR="00C02B8C" w:rsidRPr="00DD7CCF" w:rsidRDefault="004D2E67" w:rsidP="00D4342A">
      <w:pPr>
        <w:pStyle w:val="Cmsor3"/>
      </w:pPr>
      <w:bookmarkStart w:id="484" w:name="_vj2ep179y4tp" w:colFirst="0" w:colLast="0"/>
      <w:bookmarkStart w:id="485" w:name="_Ref43985361"/>
      <w:bookmarkStart w:id="486" w:name="_Toc74733533"/>
      <w:bookmarkEnd w:id="484"/>
      <w:r w:rsidRPr="00DD7CCF">
        <w:t>Script</w:t>
      </w:r>
      <w:bookmarkEnd w:id="485"/>
      <w:bookmarkEnd w:id="486"/>
    </w:p>
    <w:p w14:paraId="19B22CCF" w14:textId="030E3420" w:rsidR="00B63A76" w:rsidRDefault="00B63A76" w:rsidP="00B63A76">
      <w:pPr>
        <w:pStyle w:val="Lista"/>
      </w:pPr>
      <w:r>
        <w:t>in addition to recording your palaeographic observations in the Hand Description (§</w:t>
      </w:r>
      <w:r>
        <w:fldChar w:fldCharType="begin"/>
      </w:r>
      <w:r>
        <w:instrText xml:space="preserve"> REF _Ref43987455 \r \h </w:instrText>
      </w:r>
      <w:r>
        <w:fldChar w:fldCharType="separate"/>
      </w:r>
      <w:r>
        <w:t>11.2.1</w:t>
      </w:r>
      <w:r>
        <w:fldChar w:fldCharType="end"/>
      </w:r>
      <w:r>
        <w:t>), the type of script in which your inscription is written must be encoded explicitly in the edition along with language</w:t>
      </w:r>
    </w:p>
    <w:p w14:paraId="636DCD2D" w14:textId="77777777" w:rsidR="00B63A76" w:rsidRDefault="00B63A76" w:rsidP="00B63A76">
      <w:pPr>
        <w:pStyle w:val="Lista"/>
      </w:pPr>
      <w:r>
        <w:t>the instructions in this subsection do not apply the following kinds of script variation:</w:t>
      </w:r>
    </w:p>
    <w:p w14:paraId="0665183C" w14:textId="74ACEBB8" w:rsidR="00B63A76" w:rsidRDefault="00B63A76" w:rsidP="00B63A76">
      <w:pPr>
        <w:pStyle w:val="Lista2"/>
      </w:pPr>
      <w:r>
        <w:t>changes in the scribal hand, which are covered in §</w:t>
      </w:r>
      <w:r>
        <w:fldChar w:fldCharType="begin"/>
      </w:r>
      <w:r>
        <w:instrText xml:space="preserve"> REF _Ref43989139 \r \h </w:instrText>
      </w:r>
      <w:r>
        <w:fldChar w:fldCharType="separate"/>
      </w:r>
      <w:r>
        <w:t>7.5.1</w:t>
      </w:r>
      <w:r>
        <w:fldChar w:fldCharType="end"/>
      </w:r>
    </w:p>
    <w:p w14:paraId="6F5F63F3" w14:textId="796A6682" w:rsidR="00B63A76" w:rsidRDefault="00B63A76" w:rsidP="00B63A76">
      <w:pPr>
        <w:pStyle w:val="Lista2"/>
      </w:pPr>
      <w:r>
        <w:t>changes in the style of lettering, which are covered in §</w:t>
      </w:r>
      <w:r>
        <w:fldChar w:fldCharType="begin"/>
      </w:r>
      <w:r>
        <w:instrText xml:space="preserve"> REF _Ref43987586 \r \h </w:instrText>
      </w:r>
      <w:r>
        <w:fldChar w:fldCharType="separate"/>
      </w:r>
      <w:r>
        <w:t>7.5.6</w:t>
      </w:r>
      <w:r>
        <w:fldChar w:fldCharType="end"/>
      </w:r>
    </w:p>
    <w:p w14:paraId="398A5D49" w14:textId="2E80ACFD" w:rsidR="00B63A76" w:rsidRDefault="00B63A76" w:rsidP="00B63A76">
      <w:pPr>
        <w:pStyle w:val="Lista"/>
      </w:pPr>
      <w:r>
        <w:t xml:space="preserve">to tag a chunk of text as being written in a specific script, add the attribute </w:t>
      </w:r>
      <w:r w:rsidRPr="00B63A76">
        <w:rPr>
          <w:rStyle w:val="Codeattribute"/>
        </w:rPr>
        <w:t>@rendition</w:t>
      </w:r>
      <w:r>
        <w:t xml:space="preserve"> to its containing element, with the following pair of values, in this order and separated by a space</w:t>
      </w:r>
    </w:p>
    <w:p w14:paraId="0C2984AD" w14:textId="06C3AB5C" w:rsidR="00B63A76" w:rsidRDefault="00B63A76" w:rsidP="00B63A76">
      <w:pPr>
        <w:pStyle w:val="Lista2"/>
      </w:pPr>
      <w:r>
        <w:t>a code for classification, taken from the project’s vocabulary for Script classification</w:t>
      </w:r>
      <w:r w:rsidRPr="00F47381">
        <w:rPr>
          <w:rStyle w:val="Lbjegyzet-hivatkozs"/>
        </w:rPr>
        <w:footnoteReference w:id="45"/>
      </w:r>
      <w:r>
        <w:t xml:space="preserve"> and prefixed with </w:t>
      </w:r>
      <w:r w:rsidRPr="00B63A76">
        <w:rPr>
          <w:rStyle w:val="Codevalue"/>
        </w:rPr>
        <w:t>class:</w:t>
      </w:r>
    </w:p>
    <w:p w14:paraId="2FD39B71" w14:textId="31EA49D9" w:rsidR="00B63A76" w:rsidRDefault="00B63A76" w:rsidP="00B63A76">
      <w:pPr>
        <w:pStyle w:val="Lista2"/>
      </w:pPr>
      <w:r>
        <w:t>a code for maturity, taken from the project’s vocabulary for Script maturity</w:t>
      </w:r>
      <w:r w:rsidRPr="00F47381">
        <w:rPr>
          <w:rStyle w:val="Lbjegyzet-hivatkozs"/>
        </w:rPr>
        <w:footnoteReference w:id="46"/>
      </w:r>
      <w:r>
        <w:t xml:space="preserve"> and prefixed with </w:t>
      </w:r>
      <w:r w:rsidRPr="00B63A76">
        <w:rPr>
          <w:rStyle w:val="Codevalue"/>
        </w:rPr>
        <w:t>maturity:</w:t>
      </w:r>
    </w:p>
    <w:p w14:paraId="63FF1989" w14:textId="3227475B" w:rsidR="00B63A76" w:rsidRDefault="00B63A76" w:rsidP="00B63A76">
      <w:pPr>
        <w:pStyle w:val="Lista2"/>
      </w:pPr>
      <w:r>
        <w:t xml:space="preserve">for example, if the script in question is mediaeval Grantha, you must record the codes for “Grantha” and “regional </w:t>
      </w:r>
      <w:proofErr w:type="spellStart"/>
      <w:r>
        <w:t>Brāhmī</w:t>
      </w:r>
      <w:proofErr w:type="spellEnd"/>
      <w:r>
        <w:t xml:space="preserve">-derived script”, like this: </w:t>
      </w:r>
      <w:r w:rsidRPr="00B63A76">
        <w:rPr>
          <w:rStyle w:val="Codeattribute"/>
        </w:rPr>
        <w:t>@renditio</w:t>
      </w:r>
      <w:r>
        <w:rPr>
          <w:rStyle w:val="Codeattribute"/>
        </w:rPr>
        <w:t>n=</w:t>
      </w:r>
      <w:r w:rsidRPr="00B63A76">
        <w:rPr>
          <w:rStyle w:val="Codevalue"/>
        </w:rPr>
        <w:t>"class:36768 maturity:83213"</w:t>
      </w:r>
    </w:p>
    <w:p w14:paraId="4C8394A8" w14:textId="77777777" w:rsidR="00B63A76" w:rsidRDefault="00B63A76" w:rsidP="00B63A76">
      <w:pPr>
        <w:pStyle w:val="Lista"/>
      </w:pPr>
      <w:r>
        <w:t>the encoding of script is normally mandatory for the edition division as a whole and, for inscriptions written in a single script, not necessary anywhere else</w:t>
      </w:r>
    </w:p>
    <w:p w14:paraId="6EEABC7B" w14:textId="6C5896E4" w:rsidR="00B63A76" w:rsidRDefault="00B63A76" w:rsidP="00B63A76">
      <w:pPr>
        <w:pStyle w:val="Lista2"/>
      </w:pPr>
      <w:r>
        <w:t xml:space="preserve">e.g. </w:t>
      </w:r>
      <w:r w:rsidRPr="00B63A76">
        <w:rPr>
          <w:rStyle w:val="Code"/>
        </w:rPr>
        <w:t xml:space="preserve">&lt;div </w:t>
      </w:r>
      <w:r w:rsidRPr="00B63A76">
        <w:rPr>
          <w:rStyle w:val="Codeattribute"/>
        </w:rPr>
        <w:t>type=</w:t>
      </w:r>
      <w:r w:rsidRPr="00B63A76">
        <w:rPr>
          <w:rStyle w:val="Codevalue"/>
        </w:rPr>
        <w:t>"edition"</w:t>
      </w:r>
      <w:r w:rsidRPr="00B63A76">
        <w:rPr>
          <w:rStyle w:val="Code"/>
        </w:rPr>
        <w:t xml:space="preserve"> </w:t>
      </w:r>
      <w:r w:rsidRPr="00B63A76">
        <w:rPr>
          <w:rStyle w:val="Codeattribute"/>
        </w:rPr>
        <w:t>xml:lang=</w:t>
      </w:r>
      <w:r w:rsidRPr="00B63A76">
        <w:rPr>
          <w:rStyle w:val="Codevalue"/>
        </w:rPr>
        <w:t>"san-Latn"</w:t>
      </w:r>
      <w:r w:rsidRPr="00B63A76">
        <w:rPr>
          <w:rStyle w:val="Code"/>
        </w:rPr>
        <w:t xml:space="preserve"> </w:t>
      </w:r>
      <w:r>
        <w:rPr>
          <w:rStyle w:val="Codeattribute"/>
        </w:rPr>
        <w:t>rendition</w:t>
      </w:r>
      <w:r w:rsidRPr="00B63A76">
        <w:rPr>
          <w:rStyle w:val="Codeattribute"/>
        </w:rPr>
        <w:t>=</w:t>
      </w:r>
      <w:r w:rsidRPr="00B63A76">
        <w:rPr>
          <w:rStyle w:val="Codevalue"/>
        </w:rPr>
        <w:t>"class:83223 maturity:83211"</w:t>
      </w:r>
      <w:r w:rsidRPr="00B63A76">
        <w:rPr>
          <w:rStyle w:val="Code"/>
        </w:rPr>
        <w:t>&gt;</w:t>
      </w:r>
      <w:r>
        <w:t xml:space="preserve"> for an inscription in late northern </w:t>
      </w:r>
      <w:proofErr w:type="spellStart"/>
      <w:r>
        <w:t>Brāhmī</w:t>
      </w:r>
      <w:proofErr w:type="spellEnd"/>
    </w:p>
    <w:p w14:paraId="46860E1B" w14:textId="281DC035" w:rsidR="00B63A76" w:rsidRDefault="00B63A76" w:rsidP="00B63A76">
      <w:pPr>
        <w:pStyle w:val="Lista"/>
      </w:pPr>
      <w:r>
        <w:t>when an inscription is encoded as two or more textpart divisions (§</w:t>
      </w:r>
      <w:r>
        <w:fldChar w:fldCharType="begin"/>
      </w:r>
      <w:r>
        <w:instrText xml:space="preserve"> REF _Ref43978987 \r \h </w:instrText>
      </w:r>
      <w:r>
        <w:fldChar w:fldCharType="separate"/>
      </w:r>
      <w:r>
        <w:t>3.4</w:t>
      </w:r>
      <w:r>
        <w:fldChar w:fldCharType="end"/>
      </w:r>
      <w:r>
        <w:t xml:space="preserve">), and these divisions are written in different scripts, then add </w:t>
      </w:r>
      <w:r w:rsidRPr="00B63A76">
        <w:rPr>
          <w:rStyle w:val="Codeattribute"/>
        </w:rPr>
        <w:t>@rendition</w:t>
      </w:r>
      <w:r>
        <w:t xml:space="preserve"> to each </w:t>
      </w:r>
      <w:r w:rsidRPr="00B63A76">
        <w:rPr>
          <w:rStyle w:val="Code"/>
        </w:rPr>
        <w:t xml:space="preserve">&lt;div </w:t>
      </w:r>
      <w:r w:rsidRPr="00B63A76">
        <w:rPr>
          <w:rStyle w:val="Codeattribute"/>
        </w:rPr>
        <w:t>type=</w:t>
      </w:r>
      <w:r w:rsidRPr="00B63A76">
        <w:rPr>
          <w:rStyle w:val="Codevalue"/>
        </w:rPr>
        <w:t>"textpart"</w:t>
      </w:r>
      <w:r w:rsidRPr="00B63A76">
        <w:rPr>
          <w:rStyle w:val="Code"/>
        </w:rPr>
        <w:t>&gt;</w:t>
      </w:r>
      <w:r>
        <w:t xml:space="preserve"> element</w:t>
      </w:r>
    </w:p>
    <w:p w14:paraId="1FD802C5" w14:textId="77777777" w:rsidR="00B63A76" w:rsidRDefault="00B63A76" w:rsidP="00B63A76">
      <w:pPr>
        <w:pStyle w:val="Lista2"/>
      </w:pPr>
      <w:r>
        <w:t xml:space="preserve">in this case only, the edition division should not carry the attribute </w:t>
      </w:r>
      <w:r w:rsidRPr="00B63A76">
        <w:rPr>
          <w:rStyle w:val="Codeattribute"/>
        </w:rPr>
        <w:t>@xml:lang</w:t>
      </w:r>
    </w:p>
    <w:p w14:paraId="3CEEF4B1" w14:textId="0BA317F8" w:rsidR="00B63A76" w:rsidRDefault="00B63A76" w:rsidP="00B63A76">
      <w:pPr>
        <w:pStyle w:val="Lista2"/>
      </w:pPr>
      <w:r>
        <w:lastRenderedPageBreak/>
        <w:t>while if the textparts are in the same script, then script must still be encoded for the edition division, not separately for the textparts</w:t>
      </w:r>
    </w:p>
    <w:p w14:paraId="362DFBD3" w14:textId="31B4F843" w:rsidR="00B63A76" w:rsidRDefault="00B63A76" w:rsidP="00B63A76">
      <w:pPr>
        <w:pStyle w:val="Lista2"/>
      </w:pPr>
      <w:r>
        <w:t>note also that you should not normally create textpart divisions on the grounds of a script difference, only when the encoding of such divisions is warranted for other reasons discussed in §</w:t>
      </w:r>
      <w:r>
        <w:fldChar w:fldCharType="begin"/>
      </w:r>
      <w:r>
        <w:instrText xml:space="preserve"> REF _Ref43978278 \r \h </w:instrText>
      </w:r>
      <w:r>
        <w:fldChar w:fldCharType="separate"/>
      </w:r>
      <w:r>
        <w:t>3.4.1</w:t>
      </w:r>
      <w:r>
        <w:fldChar w:fldCharType="end"/>
      </w:r>
    </w:p>
    <w:p w14:paraId="1D22991C" w14:textId="77777777" w:rsidR="00B63A76" w:rsidRDefault="00B63A76" w:rsidP="00B63A76">
      <w:pPr>
        <w:pStyle w:val="Lista"/>
      </w:pPr>
      <w:r>
        <w:t>when parts of an otherwise coherent inscription are in two (or more) different scripts,</w:t>
      </w:r>
    </w:p>
    <w:p w14:paraId="53587746" w14:textId="37763AA8" w:rsidR="00B63A76" w:rsidRDefault="00B63A76" w:rsidP="00AE1029">
      <w:pPr>
        <w:pStyle w:val="Lista2"/>
      </w:pPr>
      <w:r>
        <w:t xml:space="preserve">select a default (primary) script to encode in the </w:t>
      </w:r>
      <w:r w:rsidRPr="00B63A76">
        <w:rPr>
          <w:rStyle w:val="Codeattribute"/>
        </w:rPr>
        <w:t>@rendition</w:t>
      </w:r>
      <w:r>
        <w:t xml:space="preserve"> of the edition division</w:t>
      </w:r>
    </w:p>
    <w:p w14:paraId="03E4A9CD" w14:textId="33C7DFE1" w:rsidR="00B63A76" w:rsidRDefault="00B63A76" w:rsidP="00AE1029">
      <w:pPr>
        <w:pStyle w:val="Lista2"/>
      </w:pPr>
      <w:r>
        <w:t xml:space="preserve">apply </w:t>
      </w:r>
      <w:r w:rsidRPr="00B63A76">
        <w:rPr>
          <w:rStyle w:val="Codeattribute"/>
        </w:rPr>
        <w:t>@rendition</w:t>
      </w:r>
      <w:r>
        <w:t xml:space="preserve"> to each of the block-level elements (viz. </w:t>
      </w:r>
      <w:r w:rsidRPr="00B63A76">
        <w:rPr>
          <w:rStyle w:val="Code"/>
        </w:rPr>
        <w:t>&lt;p&gt;</w:t>
      </w:r>
      <w:r>
        <w:t xml:space="preserve">, </w:t>
      </w:r>
      <w:r w:rsidRPr="00B63A76">
        <w:rPr>
          <w:rStyle w:val="Code"/>
        </w:rPr>
        <w:t>&lt;lg&gt;</w:t>
      </w:r>
      <w:r>
        <w:t xml:space="preserve"> or </w:t>
      </w:r>
      <w:r w:rsidRPr="00B63A76">
        <w:rPr>
          <w:rStyle w:val="Code"/>
        </w:rPr>
        <w:t>&lt;ab&gt;</w:t>
      </w:r>
      <w:r>
        <w:t>) corresponding to text in a script other than the default one</w:t>
      </w:r>
    </w:p>
    <w:p w14:paraId="7652CA20" w14:textId="77777777" w:rsidR="00B63A76" w:rsidRDefault="00B63A76" w:rsidP="00AE1029">
      <w:pPr>
        <w:pStyle w:val="Lista2"/>
      </w:pPr>
      <w:r>
        <w:t>when the chunks of text written in a different script are not coterminous with existing block-level containers, use phrase-level containers in the same way</w:t>
      </w:r>
    </w:p>
    <w:p w14:paraId="612137B7" w14:textId="7C614C3A" w:rsidR="00B63A76" w:rsidRDefault="00B63A76" w:rsidP="00AE1029">
      <w:pPr>
        <w:pStyle w:val="Lista3"/>
      </w:pPr>
      <w:r>
        <w:t xml:space="preserve">if changes in script are concomitant with changes in language, then you will have the chunks written in a different language tagged as </w:t>
      </w:r>
      <w:r w:rsidRPr="00B63A76">
        <w:rPr>
          <w:rStyle w:val="Code"/>
        </w:rPr>
        <w:t>&lt;term&gt;</w:t>
      </w:r>
      <w:r>
        <w:t xml:space="preserve"> or </w:t>
      </w:r>
      <w:r w:rsidRPr="00B63A76">
        <w:rPr>
          <w:rStyle w:val="Code"/>
        </w:rPr>
        <w:t>&lt;foreign&gt;</w:t>
      </w:r>
      <w:r>
        <w:t xml:space="preserve"> (§7.2.2), and you must add </w:t>
      </w:r>
      <w:r w:rsidRPr="00B63A76">
        <w:rPr>
          <w:rStyle w:val="Codeattribute"/>
        </w:rPr>
        <w:t>@rendition</w:t>
      </w:r>
      <w:r>
        <w:t xml:space="preserve"> to these elements</w:t>
      </w:r>
    </w:p>
    <w:p w14:paraId="52635EB1" w14:textId="5D6E74C7" w:rsidR="00B63A76" w:rsidRDefault="00B63A76" w:rsidP="00AE1029">
      <w:pPr>
        <w:pStyle w:val="Lista3"/>
      </w:pPr>
      <w:r>
        <w:t xml:space="preserve">if script variation does not co-occur with language variation, then create the phrase-level container </w:t>
      </w:r>
      <w:r w:rsidRPr="00B63A76">
        <w:rPr>
          <w:rStyle w:val="Code"/>
        </w:rPr>
        <w:t>&lt;seg&gt;</w:t>
      </w:r>
      <w:r>
        <w:t xml:space="preserve"> to wrap the chunk of text in a different script, and add </w:t>
      </w:r>
      <w:r w:rsidRPr="00B63A76">
        <w:rPr>
          <w:rStyle w:val="Codeattribute"/>
        </w:rPr>
        <w:t>@rendition</w:t>
      </w:r>
      <w:r>
        <w:t xml:space="preserve"> to this element</w:t>
      </w:r>
    </w:p>
    <w:p w14:paraId="493485C4" w14:textId="77777777" w:rsidR="00B63A76" w:rsidRDefault="00B63A76" w:rsidP="00AE1029">
      <w:pPr>
        <w:pStyle w:val="Lista2"/>
      </w:pPr>
      <w:r>
        <w:t>when encoding Grantha characters interspersed in Tamil or Vaṭṭeḻuttu script, note that only characters graphically distinct from the default script of the inscription should be marked up in this way</w:t>
      </w:r>
    </w:p>
    <w:p w14:paraId="7EFC8565" w14:textId="5D882D88" w:rsidR="00B63A76" w:rsidRDefault="00B63A76" w:rsidP="00AE1029">
      <w:pPr>
        <w:pStyle w:val="Lista2"/>
      </w:pPr>
      <w:r>
        <w:t xml:space="preserve">e.g. </w:t>
      </w:r>
      <w:r w:rsidRPr="00AE1029">
        <w:rPr>
          <w:rStyle w:val="ForeignTamilGrantha"/>
        </w:rPr>
        <w:t>𑌤𑍍𑌰𑌿𑌭𑍁</w:t>
      </w:r>
      <w:r w:rsidRPr="00AE1029">
        <w:rPr>
          <w:rStyle w:val="ForeignTamilScript"/>
          <w:rFonts w:hint="cs"/>
          <w:cs/>
        </w:rPr>
        <w:t>வன</w:t>
      </w:r>
      <w:r>
        <w:rPr>
          <w:cs/>
          <w:lang w:bidi="ta-IN"/>
        </w:rPr>
        <w:t xml:space="preserve"> </w:t>
      </w:r>
      <w:r w:rsidRPr="00B63A76">
        <w:rPr>
          <w:rStyle w:val="Code"/>
        </w:rPr>
        <w:t xml:space="preserve">&lt;seg </w:t>
      </w:r>
      <w:r>
        <w:rPr>
          <w:rStyle w:val="Codeattribute"/>
        </w:rPr>
        <w:t>rendition</w:t>
      </w:r>
      <w:r w:rsidRPr="00B63A76">
        <w:rPr>
          <w:rStyle w:val="Codeattribute"/>
        </w:rPr>
        <w:t>=</w:t>
      </w:r>
      <w:r w:rsidRPr="00B63A76">
        <w:rPr>
          <w:rStyle w:val="Codevalue"/>
        </w:rPr>
        <w:t>"class:36768 maturity:83213"</w:t>
      </w:r>
      <w:r w:rsidRPr="00B63A76">
        <w:rPr>
          <w:rStyle w:val="Code"/>
        </w:rPr>
        <w:t>&gt;</w:t>
      </w:r>
      <w:r w:rsidRPr="005E54AD">
        <w:rPr>
          <w:rStyle w:val="Codetext"/>
        </w:rPr>
        <w:t>tribhu</w:t>
      </w:r>
      <w:r w:rsidRPr="00B63A76">
        <w:rPr>
          <w:rStyle w:val="Code"/>
        </w:rPr>
        <w:t>&lt;/seg&gt;vaṉa</w:t>
      </w:r>
      <w:r>
        <w:t xml:space="preserve"> if the default script is Tamil (where the </w:t>
      </w:r>
      <w:r w:rsidRPr="00AE1029">
        <w:rPr>
          <w:rStyle w:val="Foreign"/>
        </w:rPr>
        <w:t>va</w:t>
      </w:r>
      <w:r>
        <w:t xml:space="preserve"> is considered Tamil, though it has the same form in Grantha);</w:t>
      </w:r>
    </w:p>
    <w:p w14:paraId="389661B0" w14:textId="1F0031EE" w:rsidR="00B63A76" w:rsidRDefault="00B63A76" w:rsidP="00AE1029">
      <w:pPr>
        <w:pStyle w:val="Lista2"/>
      </w:pPr>
      <w:r>
        <w:t xml:space="preserve">but </w:t>
      </w:r>
      <w:r w:rsidRPr="00B63A76">
        <w:rPr>
          <w:rStyle w:val="Code"/>
        </w:rPr>
        <w:t xml:space="preserve">&lt;seg </w:t>
      </w:r>
      <w:r>
        <w:rPr>
          <w:rStyle w:val="Codeattribute"/>
        </w:rPr>
        <w:t>rendition</w:t>
      </w:r>
      <w:r w:rsidRPr="00B63A76">
        <w:rPr>
          <w:rStyle w:val="Codeattribute"/>
        </w:rPr>
        <w:t>=</w:t>
      </w:r>
      <w:r w:rsidRPr="00B63A76">
        <w:rPr>
          <w:rStyle w:val="Codevalue"/>
        </w:rPr>
        <w:t>"class:36768 maturity:83213"</w:t>
      </w:r>
      <w:r w:rsidRPr="00B63A76">
        <w:rPr>
          <w:rStyle w:val="Code"/>
        </w:rPr>
        <w:t>&gt;</w:t>
      </w:r>
      <w:r w:rsidRPr="005E54AD">
        <w:rPr>
          <w:rStyle w:val="Codetext"/>
        </w:rPr>
        <w:t>tribhuva</w:t>
      </w:r>
      <w:r w:rsidRPr="00B63A76">
        <w:rPr>
          <w:rStyle w:val="Code"/>
        </w:rPr>
        <w:t>&lt;/hi&gt;ṉa</w:t>
      </w:r>
      <w:r>
        <w:t xml:space="preserve"> for the same text if the default script is Vaṭṭeḻuttu (wh</w:t>
      </w:r>
      <w:r w:rsidR="005E54AD">
        <w:t>ere</w:t>
      </w:r>
      <w:r>
        <w:t xml:space="preserve"> the </w:t>
      </w:r>
      <w:r w:rsidRPr="005E54AD">
        <w:rPr>
          <w:rStyle w:val="Foreign"/>
        </w:rPr>
        <w:t>va</w:t>
      </w:r>
      <w:r>
        <w:t xml:space="preserve"> is definitely not Vaṭṭeḻuttu and is thus classified as Grantha; though it could also be classified as Tamil)</w:t>
      </w:r>
    </w:p>
    <w:p w14:paraId="49990B9F" w14:textId="77777777" w:rsidR="00C02B8C" w:rsidRPr="00DD7CCF" w:rsidRDefault="004D2E67" w:rsidP="00D4342A">
      <w:pPr>
        <w:pStyle w:val="Cmsor3"/>
      </w:pPr>
      <w:bookmarkStart w:id="487" w:name="_alr4dlls2gjb" w:colFirst="0" w:colLast="0"/>
      <w:bookmarkStart w:id="488" w:name="_Ref43987586"/>
      <w:bookmarkStart w:id="489" w:name="_Toc74733534"/>
      <w:bookmarkEnd w:id="487"/>
      <w:r w:rsidRPr="00DD7CCF">
        <w:t>Lettering</w:t>
      </w:r>
      <w:bookmarkEnd w:id="488"/>
      <w:bookmarkEnd w:id="489"/>
    </w:p>
    <w:p w14:paraId="0F5FADF4" w14:textId="77777777" w:rsidR="00C02B8C" w:rsidRPr="00DD7CCF" w:rsidRDefault="004D2E67" w:rsidP="00E2714A">
      <w:pPr>
        <w:pStyle w:val="Lista"/>
      </w:pPr>
      <w:r w:rsidRPr="00DD7CCF">
        <w:t>this subsection concerns changes in lettering, i.e. the style in which the glyphs of a particular script are formed</w:t>
      </w:r>
    </w:p>
    <w:p w14:paraId="64A11F4A" w14:textId="77777777" w:rsidR="00C02B8C" w:rsidRPr="00DD7CCF" w:rsidRDefault="004D2E67" w:rsidP="00E2714A">
      <w:pPr>
        <w:pStyle w:val="Lista"/>
      </w:pPr>
      <w:r w:rsidRPr="00DD7CCF">
        <w:t>the following variations are not changes in lettering:</w:t>
      </w:r>
    </w:p>
    <w:p w14:paraId="143A35D3" w14:textId="69E2BE3F" w:rsidR="00C02B8C" w:rsidRPr="00DD7CCF" w:rsidRDefault="004D2E67" w:rsidP="00E2714A">
      <w:pPr>
        <w:pStyle w:val="Lista2"/>
      </w:pPr>
      <w:r w:rsidRPr="00DD7CCF">
        <w:t xml:space="preserve">change to a different class of script, covered under </w:t>
      </w:r>
      <w:r w:rsidR="003C3D87" w:rsidRPr="00DD7CCF">
        <w:t>§</w:t>
      </w:r>
      <w:r w:rsidR="00780A5D" w:rsidRPr="00DD7CCF">
        <w:fldChar w:fldCharType="begin"/>
      </w:r>
      <w:r w:rsidR="00780A5D" w:rsidRPr="00DD7CCF">
        <w:instrText xml:space="preserve"> REF _Ref43985361 \w \h </w:instrText>
      </w:r>
      <w:r w:rsidR="00DD7CCF">
        <w:instrText xml:space="preserve"> \* MERGEFORMAT </w:instrText>
      </w:r>
      <w:r w:rsidR="00780A5D" w:rsidRPr="00DD7CCF">
        <w:fldChar w:fldCharType="separate"/>
      </w:r>
      <w:r w:rsidR="00E90D07">
        <w:t>7.5.5</w:t>
      </w:r>
      <w:r w:rsidR="00780A5D" w:rsidRPr="00DD7CCF">
        <w:fldChar w:fldCharType="end"/>
      </w:r>
      <w:r w:rsidRPr="00DD7CCF">
        <w:t xml:space="preserve"> above</w:t>
      </w:r>
    </w:p>
    <w:p w14:paraId="182F8E43" w14:textId="0F340298" w:rsidR="00C02B8C" w:rsidRPr="00DD7CCF" w:rsidRDefault="004D2E67" w:rsidP="00E2714A">
      <w:pPr>
        <w:pStyle w:val="Lista2"/>
      </w:pPr>
      <w:r w:rsidRPr="00DD7CCF">
        <w:t xml:space="preserve">changes in scribal hand, covered under </w:t>
      </w:r>
      <w:r w:rsidR="003C3D87" w:rsidRPr="00DD7CCF">
        <w:t>§</w:t>
      </w:r>
      <w:r w:rsidR="0082156E" w:rsidRPr="00DD7CCF">
        <w:fldChar w:fldCharType="begin"/>
      </w:r>
      <w:r w:rsidR="0082156E" w:rsidRPr="00DD7CCF">
        <w:instrText xml:space="preserve"> REF _Ref43989139 \w \h </w:instrText>
      </w:r>
      <w:r w:rsidR="00DD7CCF">
        <w:instrText xml:space="preserve"> \* MERGEFORMAT </w:instrText>
      </w:r>
      <w:r w:rsidR="0082156E" w:rsidRPr="00DD7CCF">
        <w:fldChar w:fldCharType="separate"/>
      </w:r>
      <w:r w:rsidR="00E90D07">
        <w:t>7.5.1</w:t>
      </w:r>
      <w:r w:rsidR="0082156E" w:rsidRPr="00DD7CCF">
        <w:fldChar w:fldCharType="end"/>
      </w:r>
    </w:p>
    <w:p w14:paraId="73715310" w14:textId="77777777" w:rsidR="00C02B8C" w:rsidRPr="00DD7CCF" w:rsidRDefault="004D2E67" w:rsidP="00E2714A">
      <w:pPr>
        <w:pStyle w:val="Lista"/>
      </w:pPr>
      <w:r w:rsidRPr="00DD7CCF">
        <w:t xml:space="preserve">to tag a chunk of text as being written in different lettering, add the attribute </w:t>
      </w:r>
      <w:r w:rsidR="008525C6" w:rsidRPr="008525C6">
        <w:rPr>
          <w:rStyle w:val="Codeattribute"/>
        </w:rPr>
        <w:t>@rend</w:t>
      </w:r>
      <w:r w:rsidR="008525C6" w:rsidRPr="008525C6">
        <w:t xml:space="preserve"> </w:t>
      </w:r>
      <w:r w:rsidRPr="00DD7CCF">
        <w:t xml:space="preserve">to its containing element or, if not coterminous with an existing block-level container, use </w:t>
      </w:r>
      <w:r w:rsidRPr="00DD7CCF">
        <w:rPr>
          <w:rStyle w:val="Code"/>
        </w:rPr>
        <w:t>&lt;hi&gt;</w:t>
      </w:r>
      <w:r w:rsidRPr="00DD7CCF">
        <w:t xml:space="preserve"> to wrap the chunk of text concerned and add </w:t>
      </w:r>
      <w:r w:rsidR="008525C6" w:rsidRPr="008525C6">
        <w:rPr>
          <w:rStyle w:val="Codeattribute"/>
        </w:rPr>
        <w:t>@rend</w:t>
      </w:r>
      <w:r w:rsidR="008525C6" w:rsidRPr="008525C6">
        <w:t xml:space="preserve"> </w:t>
      </w:r>
      <w:r w:rsidRPr="00DD7CCF">
        <w:t>to this element</w:t>
      </w:r>
    </w:p>
    <w:p w14:paraId="5D8C8BE4" w14:textId="77777777" w:rsidR="00C02B8C" w:rsidRPr="00DD7CCF" w:rsidRDefault="004D2E67" w:rsidP="00E2714A">
      <w:pPr>
        <w:pStyle w:val="Lista"/>
      </w:pPr>
      <w:r w:rsidRPr="005D2B22">
        <w:rPr>
          <w:b/>
          <w:bCs/>
        </w:rPr>
        <w:t xml:space="preserve">the permitted values of </w:t>
      </w:r>
      <w:r w:rsidR="008525C6" w:rsidRPr="008525C6">
        <w:rPr>
          <w:rStyle w:val="Codeattribute"/>
        </w:rPr>
        <w:t>@rend</w:t>
      </w:r>
      <w:r w:rsidR="008525C6" w:rsidRPr="008525C6">
        <w:t xml:space="preserve"> </w:t>
      </w:r>
      <w:r w:rsidRPr="00DD7CCF">
        <w:t>for lettering are at present limited to the following:</w:t>
      </w:r>
    </w:p>
    <w:p w14:paraId="73DF8610" w14:textId="77777777" w:rsidR="00C02B8C" w:rsidRPr="00B26C65" w:rsidRDefault="00B26C65" w:rsidP="00E2714A">
      <w:pPr>
        <w:pStyle w:val="Lista2"/>
      </w:pPr>
      <w:r w:rsidRPr="00B26C65">
        <w:rPr>
          <w:rStyle w:val="Codevalue"/>
        </w:rPr>
        <w:t>"</w:t>
      </w:r>
      <w:r w:rsidR="004D2E67" w:rsidRPr="00B26C65">
        <w:rPr>
          <w:rStyle w:val="Codevalue"/>
        </w:rPr>
        <w:t>ornate</w:t>
      </w:r>
      <w:r w:rsidRPr="00B26C65">
        <w:rPr>
          <w:rStyle w:val="Codevalue"/>
        </w:rPr>
        <w:t>"</w:t>
      </w:r>
    </w:p>
    <w:p w14:paraId="612704A7" w14:textId="77777777" w:rsidR="00C02B8C" w:rsidRPr="00B26C65" w:rsidRDefault="00B26C65" w:rsidP="00E2714A">
      <w:pPr>
        <w:pStyle w:val="Lista2"/>
      </w:pPr>
      <w:r w:rsidRPr="00B26C65">
        <w:rPr>
          <w:rStyle w:val="Codevalue"/>
        </w:rPr>
        <w:t>"</w:t>
      </w:r>
      <w:r w:rsidR="004D2E67" w:rsidRPr="00B26C65">
        <w:rPr>
          <w:rStyle w:val="Codevalue"/>
        </w:rPr>
        <w:t>large</w:t>
      </w:r>
      <w:r w:rsidRPr="00B26C65">
        <w:rPr>
          <w:rStyle w:val="Codevalue"/>
        </w:rPr>
        <w:t>"</w:t>
      </w:r>
    </w:p>
    <w:p w14:paraId="30EA69CA" w14:textId="77777777" w:rsidR="00C02B8C" w:rsidRPr="00B26C65" w:rsidRDefault="00B26C65" w:rsidP="00E2714A">
      <w:pPr>
        <w:pStyle w:val="Lista2"/>
      </w:pPr>
      <w:r w:rsidRPr="00B26C65">
        <w:rPr>
          <w:rStyle w:val="Codevalue"/>
        </w:rPr>
        <w:t>"</w:t>
      </w:r>
      <w:r w:rsidR="004D2E67" w:rsidRPr="00B26C65">
        <w:rPr>
          <w:rStyle w:val="Codevalue"/>
        </w:rPr>
        <w:t>small</w:t>
      </w:r>
      <w:r w:rsidRPr="00B26C65">
        <w:rPr>
          <w:rStyle w:val="Codevalue"/>
        </w:rPr>
        <w:t>"</w:t>
      </w:r>
    </w:p>
    <w:p w14:paraId="2BE92C2C" w14:textId="77777777" w:rsidR="00C02B8C" w:rsidRPr="00B26C65" w:rsidRDefault="00B26C65" w:rsidP="00E2714A">
      <w:pPr>
        <w:pStyle w:val="Lista2"/>
      </w:pPr>
      <w:r>
        <w:rPr>
          <w:rStyle w:val="Codevalue"/>
        </w:rPr>
        <w:t>"</w:t>
      </w:r>
      <w:r w:rsidR="004D2E67" w:rsidRPr="00B26C65">
        <w:rPr>
          <w:rStyle w:val="Codevalue"/>
        </w:rPr>
        <w:t>tall</w:t>
      </w:r>
      <w:r>
        <w:rPr>
          <w:rStyle w:val="Codevalue"/>
        </w:rPr>
        <w:t>"</w:t>
      </w:r>
    </w:p>
    <w:p w14:paraId="2B5059E5" w14:textId="77777777" w:rsidR="00C02B8C" w:rsidRPr="00B26C65" w:rsidRDefault="00B26C65" w:rsidP="00E2714A">
      <w:pPr>
        <w:pStyle w:val="Lista2"/>
      </w:pPr>
      <w:r w:rsidRPr="00B26C65">
        <w:rPr>
          <w:rStyle w:val="Codevalue"/>
        </w:rPr>
        <w:t>"</w:t>
      </w:r>
      <w:r w:rsidR="004D2E67" w:rsidRPr="00B26C65">
        <w:rPr>
          <w:rStyle w:val="Codevalue"/>
        </w:rPr>
        <w:t>wide</w:t>
      </w:r>
      <w:r w:rsidRPr="00B26C65">
        <w:rPr>
          <w:rStyle w:val="Codevalue"/>
        </w:rPr>
        <w:t>"</w:t>
      </w:r>
    </w:p>
    <w:p w14:paraId="44956BBA" w14:textId="77777777" w:rsidR="00C02B8C" w:rsidRPr="00DD7CCF" w:rsidRDefault="00B26C65" w:rsidP="00E2714A">
      <w:pPr>
        <w:pStyle w:val="Lista2"/>
      </w:pPr>
      <w:r w:rsidRPr="00B26C65">
        <w:rPr>
          <w:rStyle w:val="Codevalue"/>
        </w:rPr>
        <w:t>"</w:t>
      </w:r>
      <w:r w:rsidR="004D2E67" w:rsidRPr="00B26C65">
        <w:rPr>
          <w:rStyle w:val="Codevalue"/>
        </w:rPr>
        <w:t>expanded</w:t>
      </w:r>
      <w:r w:rsidRPr="00B26C65">
        <w:rPr>
          <w:rStyle w:val="Codevalue"/>
        </w:rPr>
        <w:t>"</w:t>
      </w:r>
      <w:r w:rsidR="004D2E67" w:rsidRPr="00DD7CCF">
        <w:t xml:space="preserve"> </w:t>
      </w:r>
      <w:r w:rsidR="004D2E67" w:rsidRPr="00E24F87">
        <w:rPr>
          <w:noProof/>
        </w:rPr>
        <w:t>(</w:t>
      </w:r>
      <w:r w:rsidR="004D2E67" w:rsidRPr="00DD7CCF">
        <w:t>for character spacing)</w:t>
      </w:r>
    </w:p>
    <w:p w14:paraId="335287A0" w14:textId="77777777" w:rsidR="00C02B8C" w:rsidRPr="00DD7CCF" w:rsidRDefault="004D2E67" w:rsidP="00E2714A">
      <w:pPr>
        <w:pStyle w:val="Lista2"/>
      </w:pPr>
      <w:r w:rsidRPr="00DD7CCF">
        <w:t>if more than one of the above is definitely relevant for a particular segment of text, encode them in the order of the list above</w:t>
      </w:r>
    </w:p>
    <w:p w14:paraId="0029E2CA" w14:textId="77777777" w:rsidR="00C02B8C" w:rsidRPr="00DD7CCF" w:rsidRDefault="004D2E67" w:rsidP="00E2714A">
      <w:pPr>
        <w:pStyle w:val="Lista2"/>
      </w:pPr>
      <w:r w:rsidRPr="00DD7CCF">
        <w:t>if you wish to encode a different style of lettering, please contact the authors of this Guide and the XML-TEI Data Manager to settle on an authorised value</w:t>
      </w:r>
    </w:p>
    <w:p w14:paraId="61EE14CE" w14:textId="77777777" w:rsidR="00C02B8C" w:rsidRPr="00DD7CCF" w:rsidRDefault="00C011E1" w:rsidP="00E2714A">
      <w:pPr>
        <w:pStyle w:val="Lista"/>
      </w:pPr>
      <w:r w:rsidRPr="00DD7CCF">
        <w:t>e.g.</w:t>
      </w:r>
      <w:r w:rsidR="004D2E67" w:rsidRPr="00DD7CCF">
        <w:t xml:space="preserve"> </w:t>
      </w:r>
      <w:r w:rsidR="004D2E67" w:rsidRPr="00DD7CCF">
        <w:rPr>
          <w:rStyle w:val="Code"/>
        </w:rPr>
        <w:t xml:space="preserve">&lt;ab </w:t>
      </w:r>
      <w:r w:rsidR="004D2E67" w:rsidRPr="00DD7CCF">
        <w:rPr>
          <w:rStyle w:val="Codeattribute"/>
        </w:rPr>
        <w:t>rend</w:t>
      </w:r>
      <w:r w:rsidR="004D2E67" w:rsidRPr="00DD7CCF">
        <w:rPr>
          <w:rStyle w:val="Code"/>
        </w:rPr>
        <w:t>=</w:t>
      </w:r>
      <w:r w:rsidR="004D2E67" w:rsidRPr="0046000E">
        <w:rPr>
          <w:rStyle w:val="Codevalue"/>
        </w:rPr>
        <w:t>"ornate"</w:t>
      </w:r>
      <w:r w:rsidR="004D2E67" w:rsidRPr="00DD7CCF">
        <w:rPr>
          <w:rStyle w:val="Code"/>
        </w:rPr>
        <w:t>&gt;</w:t>
      </w:r>
      <w:r w:rsidR="004D2E67" w:rsidRPr="00DD7CCF">
        <w:rPr>
          <w:rStyle w:val="Codetext"/>
        </w:rPr>
        <w:t>svahasto mama mahārājādhijrāja-śrīharṣasya</w:t>
      </w:r>
      <w:r w:rsidR="004D2E67" w:rsidRPr="00DD7CCF">
        <w:rPr>
          <w:rStyle w:val="Code"/>
        </w:rPr>
        <w:t>&lt;/ab&gt;</w:t>
      </w:r>
    </w:p>
    <w:p w14:paraId="12D24A4B" w14:textId="6B7EF06B" w:rsidR="00D7565D" w:rsidRDefault="00D7565D" w:rsidP="00D7565D">
      <w:pPr>
        <w:pStyle w:val="Cmsor2"/>
      </w:pPr>
      <w:bookmarkStart w:id="490" w:name="_msv3i980wz4v" w:colFirst="0" w:colLast="0"/>
      <w:bookmarkStart w:id="491" w:name="_Ref122447347"/>
      <w:bookmarkStart w:id="492" w:name="_Ref43978966"/>
      <w:bookmarkStart w:id="493" w:name="_Toc74733535"/>
      <w:bookmarkEnd w:id="490"/>
      <w:r>
        <w:t>Highlighting text for internal review</w:t>
      </w:r>
      <w:bookmarkEnd w:id="491"/>
    </w:p>
    <w:p w14:paraId="1D94FA4A" w14:textId="77777777" w:rsidR="00D7565D" w:rsidRDefault="00D7565D" w:rsidP="00D7565D">
      <w:pPr>
        <w:pStyle w:val="Lista"/>
      </w:pPr>
      <w:r>
        <w:t>you may sometimes want to highlight parts of your texts to which you wish to return later or draw the attention of a colleague reviewing your work</w:t>
      </w:r>
    </w:p>
    <w:p w14:paraId="77529F34" w14:textId="77777777" w:rsidR="00D7565D" w:rsidRDefault="00D7565D" w:rsidP="00D7565D">
      <w:pPr>
        <w:pStyle w:val="Lista"/>
      </w:pPr>
      <w:r>
        <w:t xml:space="preserve">for this purpose, use the attribute </w:t>
      </w:r>
      <w:r w:rsidRPr="00D7565D">
        <w:rPr>
          <w:rStyle w:val="Codeattribute"/>
        </w:rPr>
        <w:t>@rend</w:t>
      </w:r>
      <w:r>
        <w:t xml:space="preserve"> with the value </w:t>
      </w:r>
      <w:r w:rsidRPr="00D7565D">
        <w:rPr>
          <w:rStyle w:val="Codevalue"/>
        </w:rPr>
        <w:t>"check"</w:t>
      </w:r>
      <w:r>
        <w:t>, which will be displayed with a yellow highlight</w:t>
      </w:r>
    </w:p>
    <w:p w14:paraId="37B2822E" w14:textId="77777777" w:rsidR="00D7565D" w:rsidRDefault="00D7565D" w:rsidP="00D7565D">
      <w:pPr>
        <w:pStyle w:val="Lista2"/>
      </w:pPr>
      <w:r>
        <w:lastRenderedPageBreak/>
        <w:t xml:space="preserve">wherever feasible, add this attribute to existing phrase-level containers such as </w:t>
      </w:r>
      <w:r w:rsidRPr="00D7565D">
        <w:rPr>
          <w:rStyle w:val="Code"/>
        </w:rPr>
        <w:t>&lt;unclear&gt;</w:t>
      </w:r>
      <w:r>
        <w:t xml:space="preserve"> or </w:t>
      </w:r>
      <w:r w:rsidRPr="00D7565D">
        <w:rPr>
          <w:rStyle w:val="Code"/>
        </w:rPr>
        <w:t>&lt;corr&gt;</w:t>
      </w:r>
    </w:p>
    <w:p w14:paraId="5638F4F4" w14:textId="77777777" w:rsidR="00D7565D" w:rsidRDefault="00D7565D" w:rsidP="00D7565D">
      <w:pPr>
        <w:pStyle w:val="Lista3"/>
      </w:pPr>
      <w:r>
        <w:t xml:space="preserve">e.g. </w:t>
      </w:r>
      <w:r w:rsidRPr="00D7565D">
        <w:rPr>
          <w:rStyle w:val="Codetext"/>
        </w:rPr>
        <w:t>vidvi</w:t>
      </w:r>
      <w:r w:rsidRPr="00D7565D">
        <w:rPr>
          <w:rStyle w:val="Code"/>
        </w:rPr>
        <w:t xml:space="preserve">&lt;unclear </w:t>
      </w:r>
      <w:r w:rsidRPr="00D7565D">
        <w:rPr>
          <w:rStyle w:val="Codeattribute"/>
        </w:rPr>
        <w:t>cert=</w:t>
      </w:r>
      <w:r w:rsidRPr="00D7565D">
        <w:rPr>
          <w:rStyle w:val="Codevalue"/>
        </w:rPr>
        <w:t>"low"</w:t>
      </w:r>
      <w:r w:rsidRPr="00D7565D">
        <w:rPr>
          <w:rStyle w:val="Code"/>
        </w:rPr>
        <w:t xml:space="preserve"> </w:t>
      </w:r>
      <w:r w:rsidRPr="00D7565D">
        <w:rPr>
          <w:rStyle w:val="Codeattribute"/>
        </w:rPr>
        <w:t>rend=</w:t>
      </w:r>
      <w:r w:rsidRPr="00D7565D">
        <w:rPr>
          <w:rStyle w:val="Codevalue"/>
        </w:rPr>
        <w:t>"check"</w:t>
      </w:r>
      <w:r w:rsidRPr="00D7565D">
        <w:rPr>
          <w:rStyle w:val="Code"/>
        </w:rPr>
        <w:t>&gt;</w:t>
      </w:r>
      <w:r w:rsidRPr="00D7565D">
        <w:rPr>
          <w:rStyle w:val="Codetext"/>
        </w:rPr>
        <w:t>ṭsu</w:t>
      </w:r>
      <w:r w:rsidRPr="00D7565D">
        <w:rPr>
          <w:rStyle w:val="Code"/>
        </w:rPr>
        <w:t>&lt;/unclear&gt;</w:t>
      </w:r>
    </w:p>
    <w:p w14:paraId="621A111A" w14:textId="77777777" w:rsidR="00D7565D" w:rsidRDefault="00D7565D" w:rsidP="00D7565D">
      <w:pPr>
        <w:pStyle w:val="Lista2"/>
      </w:pPr>
      <w:r>
        <w:t xml:space="preserve">if there is no existing container for the text you need to highlight, wrap the text concerned in the element </w:t>
      </w:r>
      <w:r w:rsidRPr="00D7565D">
        <w:rPr>
          <w:rStyle w:val="Code"/>
        </w:rPr>
        <w:t>&lt;hi&gt;</w:t>
      </w:r>
      <w:r>
        <w:t xml:space="preserve"> and add </w:t>
      </w:r>
      <w:r w:rsidRPr="00D7565D">
        <w:rPr>
          <w:rStyle w:val="Codeattribute"/>
        </w:rPr>
        <w:t>@rend</w:t>
      </w:r>
      <w:r>
        <w:t xml:space="preserve">  to that</w:t>
      </w:r>
    </w:p>
    <w:p w14:paraId="1D0EF1D5" w14:textId="77777777" w:rsidR="00D7565D" w:rsidRDefault="00D7565D" w:rsidP="00D7565D">
      <w:pPr>
        <w:pStyle w:val="Lista3"/>
      </w:pPr>
      <w:r>
        <w:t xml:space="preserve">e.g. </w:t>
      </w:r>
      <w:r w:rsidRPr="00D7565D">
        <w:rPr>
          <w:rStyle w:val="Codetext"/>
        </w:rPr>
        <w:t>Uttarataḥ</w:t>
      </w:r>
      <w:r w:rsidRPr="00D7565D">
        <w:rPr>
          <w:rStyle w:val="Codeattribute"/>
        </w:rPr>
        <w:t xml:space="preserve"> </w:t>
      </w:r>
      <w:r w:rsidRPr="00D7565D">
        <w:rPr>
          <w:rStyle w:val="Code"/>
        </w:rPr>
        <w:t xml:space="preserve">&lt;hi </w:t>
      </w:r>
      <w:r w:rsidRPr="00D7565D">
        <w:rPr>
          <w:rStyle w:val="Codeattribute"/>
        </w:rPr>
        <w:t>rend=</w:t>
      </w:r>
      <w:r w:rsidRPr="00D7565D">
        <w:rPr>
          <w:rStyle w:val="Codevalue"/>
        </w:rPr>
        <w:t>"check"</w:t>
      </w:r>
      <w:r w:rsidRPr="00D7565D">
        <w:rPr>
          <w:rStyle w:val="Code"/>
        </w:rPr>
        <w:t>&gt;</w:t>
      </w:r>
      <w:r w:rsidRPr="00D7565D">
        <w:rPr>
          <w:rStyle w:val="Codetext"/>
        </w:rPr>
        <w:t>koḍu</w:t>
      </w:r>
      <w:r w:rsidRPr="00D7565D">
        <w:rPr>
          <w:rStyle w:val="Code"/>
        </w:rPr>
        <w:t>&lt;/hi&gt;</w:t>
      </w:r>
    </w:p>
    <w:p w14:paraId="6160349F" w14:textId="77777777" w:rsidR="00D7565D" w:rsidRDefault="00D7565D" w:rsidP="00D7565D">
      <w:pPr>
        <w:pStyle w:val="Lista"/>
      </w:pPr>
      <w:r>
        <w:t xml:space="preserve">this markup does not conform to the TEI guidelines (according to which </w:t>
      </w:r>
      <w:r w:rsidRPr="00D7565D">
        <w:rPr>
          <w:rStyle w:val="Codeattribute"/>
        </w:rPr>
        <w:t>@rend</w:t>
      </w:r>
      <w:r>
        <w:t xml:space="preserve"> serves to indicate how an element was rendered or presented in the source text), and is intended only for project-internal purposes and will be removed from our XML files before final publication, thus</w:t>
      </w:r>
    </w:p>
    <w:p w14:paraId="42CF9319" w14:textId="77777777" w:rsidR="00D7565D" w:rsidRDefault="00D7565D" w:rsidP="00D7565D">
      <w:pPr>
        <w:pStyle w:val="Lista2"/>
      </w:pPr>
      <w:r>
        <w:t xml:space="preserve">the attribute </w:t>
      </w:r>
      <w:r w:rsidRPr="00D7565D">
        <w:rPr>
          <w:rStyle w:val="Codeattribute"/>
        </w:rPr>
        <w:t>@rend</w:t>
      </w:r>
      <w:r>
        <w:t xml:space="preserve">, if its value is nothing but </w:t>
      </w:r>
      <w:r w:rsidRPr="00D7565D">
        <w:rPr>
          <w:rStyle w:val="Codevalue"/>
        </w:rPr>
        <w:t>"check"</w:t>
      </w:r>
      <w:r>
        <w:t>, will be removed from elements</w:t>
      </w:r>
    </w:p>
    <w:p w14:paraId="7FDA3B51" w14:textId="304B1008" w:rsidR="00D7565D" w:rsidRPr="00D7565D" w:rsidRDefault="00D7565D" w:rsidP="00D7565D">
      <w:pPr>
        <w:pStyle w:val="Lista2"/>
      </w:pPr>
      <w:r>
        <w:t xml:space="preserve">elements </w:t>
      </w:r>
      <w:r w:rsidRPr="00D7565D">
        <w:rPr>
          <w:rStyle w:val="Code"/>
        </w:rPr>
        <w:t xml:space="preserve">&lt;hi </w:t>
      </w:r>
      <w:r w:rsidRPr="00D7565D">
        <w:rPr>
          <w:rStyle w:val="Codeattribute"/>
        </w:rPr>
        <w:t>rend=</w:t>
      </w:r>
      <w:r w:rsidRPr="00D7565D">
        <w:rPr>
          <w:rStyle w:val="Codevalue"/>
        </w:rPr>
        <w:t>"check"</w:t>
      </w:r>
      <w:r w:rsidRPr="00D7565D">
        <w:rPr>
          <w:rStyle w:val="Code"/>
        </w:rPr>
        <w:t>&gt;</w:t>
      </w:r>
      <w:r>
        <w:t xml:space="preserve"> (with no further attributes) will be deleted altogether</w:t>
      </w:r>
    </w:p>
    <w:p w14:paraId="05A1103D" w14:textId="77777777" w:rsidR="00C02B8C" w:rsidRPr="00DD7CCF" w:rsidRDefault="004D2E67" w:rsidP="00D4342A">
      <w:pPr>
        <w:pStyle w:val="Cmsor1"/>
      </w:pPr>
      <w:r w:rsidRPr="00DD7CCF">
        <w:lastRenderedPageBreak/>
        <w:t>General Guidance for Tidy XML Code</w:t>
      </w:r>
      <w:bookmarkEnd w:id="492"/>
      <w:bookmarkEnd w:id="493"/>
    </w:p>
    <w:p w14:paraId="0EF89728" w14:textId="77777777" w:rsidR="00C02B8C" w:rsidRPr="00DD7CCF" w:rsidRDefault="004D2E67" w:rsidP="00D4342A">
      <w:pPr>
        <w:pStyle w:val="Cmsor2"/>
      </w:pPr>
      <w:bookmarkStart w:id="494" w:name="_udlxmxv788yo" w:colFirst="0" w:colLast="0"/>
      <w:bookmarkStart w:id="495" w:name="_Ref43985198"/>
      <w:bookmarkStart w:id="496" w:name="_Toc74733536"/>
      <w:bookmarkEnd w:id="494"/>
      <w:r w:rsidRPr="00DD7CCF">
        <w:t>Spaces and New Lines in the Code</w:t>
      </w:r>
      <w:bookmarkEnd w:id="495"/>
      <w:bookmarkEnd w:id="496"/>
    </w:p>
    <w:p w14:paraId="71CB8656" w14:textId="77777777" w:rsidR="00C02B8C" w:rsidRPr="00DD7CCF" w:rsidRDefault="004D2E67" w:rsidP="00D4342A">
      <w:pPr>
        <w:pStyle w:val="Cmsor3"/>
      </w:pPr>
      <w:bookmarkStart w:id="497" w:name="_i3nexhtm21xy" w:colFirst="0" w:colLast="0"/>
      <w:bookmarkStart w:id="498" w:name="_Ref43989206"/>
      <w:bookmarkStart w:id="499" w:name="_Toc74733537"/>
      <w:bookmarkEnd w:id="497"/>
      <w:r w:rsidRPr="00DD7CCF">
        <w:t>White space</w:t>
      </w:r>
      <w:bookmarkEnd w:id="498"/>
      <w:bookmarkEnd w:id="499"/>
    </w:p>
    <w:p w14:paraId="27ED82E9" w14:textId="77777777" w:rsidR="00C02B8C" w:rsidRPr="00DD7CCF" w:rsidRDefault="004D2E67" w:rsidP="00E2714A">
      <w:pPr>
        <w:pStyle w:val="Lista"/>
      </w:pPr>
      <w:r w:rsidRPr="00DD7CCF">
        <w:t xml:space="preserve">in coding terminology, </w:t>
      </w:r>
      <w:r w:rsidRPr="005D2B22">
        <w:rPr>
          <w:b/>
          <w:bCs/>
        </w:rPr>
        <w:t>white space</w:t>
      </w:r>
      <w:r w:rsidRPr="00DD7CCF">
        <w:t xml:space="preserve"> </w:t>
      </w:r>
      <w:r w:rsidRPr="00E24F87">
        <w:rPr>
          <w:noProof/>
        </w:rPr>
        <w:t>(</w:t>
      </w:r>
      <w:r w:rsidRPr="00DD7CCF">
        <w:t xml:space="preserve">or whitespace) means a blank space in a document, i.e. any combination of spaces, tabs and new line </w:t>
      </w:r>
      <w:r w:rsidRPr="00E24F87">
        <w:rPr>
          <w:noProof/>
        </w:rPr>
        <w:t>(</w:t>
      </w:r>
      <w:r w:rsidRPr="00DD7CCF">
        <w:t>carriage return) characters</w:t>
      </w:r>
      <w:r w:rsidRPr="00F47381">
        <w:rPr>
          <w:rStyle w:val="Lbjegyzet-hivatkozs"/>
        </w:rPr>
        <w:footnoteReference w:id="47"/>
      </w:r>
    </w:p>
    <w:p w14:paraId="5DC3ED40" w14:textId="77777777" w:rsidR="00C02B8C" w:rsidRPr="00DD7CCF" w:rsidRDefault="004D2E67" w:rsidP="00E2714A">
      <w:pPr>
        <w:pStyle w:val="Lista"/>
      </w:pPr>
      <w:r w:rsidRPr="00DD7CCF">
        <w:t xml:space="preserve">white space that affects the processing and transformation of an XML document is called </w:t>
      </w:r>
      <w:r w:rsidRPr="005D2B22">
        <w:rPr>
          <w:b/>
          <w:bCs/>
        </w:rPr>
        <w:t>significant</w:t>
      </w:r>
      <w:r w:rsidRPr="00DD7CCF">
        <w:t xml:space="preserve">, while white space that does not is called </w:t>
      </w:r>
      <w:r w:rsidRPr="005D2B22">
        <w:rPr>
          <w:b/>
          <w:bCs/>
        </w:rPr>
        <w:t>insignificant</w:t>
      </w:r>
    </w:p>
    <w:p w14:paraId="40718A77" w14:textId="77777777" w:rsidR="00C02B8C" w:rsidRPr="00DD7CCF" w:rsidRDefault="004D2E67" w:rsidP="00E2714A">
      <w:pPr>
        <w:pStyle w:val="Lista"/>
      </w:pPr>
      <w:r w:rsidRPr="005D2B22">
        <w:rPr>
          <w:b/>
          <w:bCs/>
        </w:rPr>
        <w:t>white space inside XML tags</w:t>
      </w:r>
      <w:r w:rsidRPr="00DD7CCF">
        <w:t xml:space="preserve"> is as a rule insignificant</w:t>
      </w:r>
    </w:p>
    <w:p w14:paraId="5ED9C561" w14:textId="77777777" w:rsidR="00C02B8C" w:rsidRPr="00DD7CCF" w:rsidRDefault="004D2E67" w:rsidP="00E2714A">
      <w:pPr>
        <w:pStyle w:val="Lista2"/>
      </w:pPr>
      <w:r w:rsidRPr="00DD7CCF">
        <w:t>thus, each of the following are perfectly equivalent:</w:t>
      </w:r>
    </w:p>
    <w:p w14:paraId="63760562" w14:textId="77777777" w:rsidR="004F4C63" w:rsidRPr="00DD7CCF" w:rsidRDefault="004D2E67" w:rsidP="00E2714A">
      <w:pPr>
        <w:pStyle w:val="Lista3"/>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p>
    <w:p w14:paraId="41B97710" w14:textId="77777777" w:rsidR="00C02B8C" w:rsidRPr="00DD7CCF" w:rsidRDefault="004D2E67" w:rsidP="00E2714A">
      <w:pPr>
        <w:pStyle w:val="Lista3"/>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 xml:space="preserve">break </w:t>
      </w:r>
      <w:r w:rsidRPr="00DD7CCF">
        <w:rPr>
          <w:rStyle w:val="Code"/>
        </w:rPr>
        <w:t xml:space="preserve">= </w:t>
      </w:r>
      <w:r w:rsidRPr="0046000E">
        <w:rPr>
          <w:rStyle w:val="Codevalue"/>
        </w:rPr>
        <w:t xml:space="preserve">"no" </w:t>
      </w:r>
      <w:r w:rsidRPr="00DD7CCF">
        <w:rPr>
          <w:rStyle w:val="Code"/>
        </w:rPr>
        <w:t>/ &gt;</w:t>
      </w:r>
    </w:p>
    <w:p w14:paraId="03198153" w14:textId="77777777" w:rsidR="00C02B8C" w:rsidRPr="00DD7CCF" w:rsidRDefault="004D2E67" w:rsidP="00E2714A">
      <w:pPr>
        <w:pStyle w:val="Lista3"/>
      </w:pPr>
      <w:r w:rsidRPr="00DD7CCF">
        <w:rPr>
          <w:rStyle w:val="Code"/>
        </w:rPr>
        <w:t>&lt;lb</w:t>
      </w:r>
      <w:r w:rsidRPr="00DD7CCF">
        <w:rPr>
          <w:rStyle w:val="Code"/>
        </w:rPr>
        <w:br/>
      </w:r>
      <w:r w:rsidRPr="00DD7CCF">
        <w:rPr>
          <w:rStyle w:val="Codeattribute"/>
        </w:rPr>
        <w:t>n</w:t>
      </w:r>
      <w:r w:rsidRPr="00DD7CCF">
        <w:rPr>
          <w:rStyle w:val="Code"/>
        </w:rPr>
        <w:t>=</w:t>
      </w:r>
      <w:r w:rsidRPr="0046000E">
        <w:rPr>
          <w:rStyle w:val="Codevalue"/>
        </w:rPr>
        <w:t>"1"</w:t>
      </w:r>
      <w:r w:rsidRPr="00DD7CCF">
        <w:rPr>
          <w:rStyle w:val="Code"/>
        </w:rPr>
        <w:br/>
      </w:r>
      <w:r w:rsidRPr="00DD7CCF">
        <w:rPr>
          <w:rStyle w:val="Codeattribute"/>
        </w:rPr>
        <w:t>break</w:t>
      </w:r>
      <w:r w:rsidRPr="00DD7CCF">
        <w:rPr>
          <w:rStyle w:val="Code"/>
        </w:rPr>
        <w:t>=</w:t>
      </w:r>
      <w:r w:rsidRPr="0046000E">
        <w:rPr>
          <w:rStyle w:val="Codevalue"/>
        </w:rPr>
        <w:t>"no"</w:t>
      </w:r>
      <w:r w:rsidRPr="00DD7CCF">
        <w:rPr>
          <w:rStyle w:val="Code"/>
        </w:rPr>
        <w:t>/&gt;</w:t>
      </w:r>
    </w:p>
    <w:p w14:paraId="0482FED5" w14:textId="77777777" w:rsidR="00C02B8C" w:rsidRPr="00DD7CCF" w:rsidRDefault="004D2E67" w:rsidP="00E2714A">
      <w:pPr>
        <w:pStyle w:val="Lista2"/>
      </w:pPr>
      <w:r w:rsidRPr="00DD7CCF">
        <w:t>some form of white space must, however, be present before all attribute names, so the above are not equivalent to the following:</w:t>
      </w:r>
    </w:p>
    <w:p w14:paraId="3076F544" w14:textId="77777777" w:rsidR="00C02B8C" w:rsidRPr="00DD7CCF" w:rsidRDefault="004D2E67" w:rsidP="00E2714A">
      <w:pPr>
        <w:pStyle w:val="Lista3"/>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attribute"/>
        </w:rPr>
        <w:t>break</w:t>
      </w:r>
      <w:r w:rsidRPr="00DD7CCF">
        <w:rPr>
          <w:rStyle w:val="Code"/>
        </w:rPr>
        <w:t>=</w:t>
      </w:r>
      <w:r w:rsidRPr="0046000E">
        <w:rPr>
          <w:rStyle w:val="Codevalue"/>
        </w:rPr>
        <w:t>"no"</w:t>
      </w:r>
      <w:r w:rsidRPr="00DD7CCF">
        <w:rPr>
          <w:rStyle w:val="Code"/>
        </w:rPr>
        <w:t>/&gt;</w:t>
      </w:r>
      <w:r w:rsidRPr="00DD7CCF">
        <w:t>, which is incorrect XML</w:t>
      </w:r>
    </w:p>
    <w:p w14:paraId="5EAC11E6" w14:textId="77777777" w:rsidR="00C02B8C" w:rsidRPr="00DD7CCF" w:rsidRDefault="004D2E67" w:rsidP="00E2714A">
      <w:pPr>
        <w:pStyle w:val="Lista2"/>
      </w:pPr>
      <w:r w:rsidRPr="00DD7CCF">
        <w:t>white space within attribute values is significant, so the above are also not equivalent to either of the following:</w:t>
      </w:r>
    </w:p>
    <w:p w14:paraId="0A379E34" w14:textId="77777777" w:rsidR="00C02B8C" w:rsidRPr="00DD7CCF" w:rsidRDefault="004D2E67" w:rsidP="00E2714A">
      <w:pPr>
        <w:pStyle w:val="Lista3"/>
      </w:pPr>
      <w:r w:rsidRPr="00DD7CCF">
        <w:rPr>
          <w:rStyle w:val="Code"/>
        </w:rPr>
        <w:t xml:space="preserve">&lt;lb </w:t>
      </w:r>
      <w:r w:rsidRPr="00DD7CCF">
        <w:rPr>
          <w:rStyle w:val="Codeattribute"/>
        </w:rPr>
        <w:t>n</w:t>
      </w:r>
      <w:r w:rsidRPr="00DD7CCF">
        <w:rPr>
          <w:rStyle w:val="Code"/>
        </w:rPr>
        <w:t>=</w:t>
      </w:r>
      <w:r w:rsidRPr="0046000E">
        <w:rPr>
          <w:rStyle w:val="Codevalue"/>
        </w:rPr>
        <w:t>" 1"</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DD7CCF">
        <w:t>, which is a different number than “1”</w:t>
      </w:r>
    </w:p>
    <w:p w14:paraId="12BCF36E" w14:textId="77777777" w:rsidR="00C02B8C" w:rsidRPr="00DD7CCF" w:rsidRDefault="004D2E67" w:rsidP="00E2714A">
      <w:pPr>
        <w:pStyle w:val="Lista3"/>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break</w:t>
      </w:r>
      <w:r w:rsidRPr="00DD7CCF">
        <w:rPr>
          <w:rStyle w:val="Code"/>
        </w:rPr>
        <w:t>=</w:t>
      </w:r>
      <w:r w:rsidRPr="0046000E">
        <w:rPr>
          <w:rStyle w:val="Codevalue"/>
        </w:rPr>
        <w:t>"no "</w:t>
      </w:r>
      <w:r w:rsidRPr="00DD7CCF">
        <w:rPr>
          <w:rStyle w:val="Code"/>
        </w:rPr>
        <w:t>/&gt;</w:t>
      </w:r>
      <w:r w:rsidRPr="00DD7CCF">
        <w:t>, which is not meaningful in TEI</w:t>
      </w:r>
    </w:p>
    <w:p w14:paraId="75D381D3" w14:textId="77777777" w:rsidR="00C02B8C" w:rsidRPr="00DD7CCF" w:rsidRDefault="004D2E67" w:rsidP="00E2714A">
      <w:pPr>
        <w:pStyle w:val="Lista"/>
      </w:pPr>
      <w:r w:rsidRPr="00DD7CCF">
        <w:t xml:space="preserve">when </w:t>
      </w:r>
      <w:r w:rsidRPr="005D2B22">
        <w:rPr>
          <w:b/>
          <w:bCs/>
        </w:rPr>
        <w:t>an element contains only other elements and white space</w:t>
      </w:r>
      <w:r w:rsidRPr="00DD7CCF">
        <w:t xml:space="preserve">, this space is as a rule insignificant; thus, </w:t>
      </w:r>
      <w:r w:rsidRPr="00DD7CCF">
        <w:rPr>
          <w:rStyle w:val="Code"/>
        </w:rPr>
        <w:t xml:space="preserve">&lt;p&gt;&lt;lb </w:t>
      </w:r>
      <w:r w:rsidRPr="00DD7CCF">
        <w:rPr>
          <w:rStyle w:val="Codeattribute"/>
        </w:rPr>
        <w:t>n</w:t>
      </w:r>
      <w:r w:rsidRPr="00DD7CCF">
        <w:rPr>
          <w:rStyle w:val="Code"/>
        </w:rPr>
        <w:t>=</w:t>
      </w:r>
      <w:r w:rsidRPr="0046000E">
        <w:rPr>
          <w:rStyle w:val="Codevalue"/>
        </w:rPr>
        <w:t>"1"</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/&gt;&lt;/p&gt;</w:t>
      </w:r>
      <w:r w:rsidRPr="00DD7CCF">
        <w:t xml:space="preserve"> is perfectly equivalent to each of the following:</w:t>
      </w:r>
    </w:p>
    <w:p w14:paraId="4E2864B4" w14:textId="77777777" w:rsidR="00C02B8C" w:rsidRPr="00DD7CCF" w:rsidRDefault="004D2E67" w:rsidP="00E2714A">
      <w:pPr>
        <w:pStyle w:val="Lista2"/>
      </w:pPr>
      <w:r w:rsidRPr="00DD7CCF">
        <w:rPr>
          <w:rStyle w:val="Code"/>
        </w:rPr>
        <w:t xml:space="preserve">&lt;p&gt; &lt;lb </w:t>
      </w:r>
      <w:r w:rsidRPr="00DD7CCF">
        <w:rPr>
          <w:rStyle w:val="Codeattribute"/>
        </w:rPr>
        <w:t>n</w:t>
      </w:r>
      <w:r w:rsidRPr="00DD7CCF">
        <w:rPr>
          <w:rStyle w:val="Code"/>
        </w:rPr>
        <w:t>=</w:t>
      </w:r>
      <w:r w:rsidRPr="0046000E">
        <w:rPr>
          <w:rStyle w:val="Codevalue"/>
        </w:rPr>
        <w:t>"1"</w:t>
      </w:r>
      <w:r w:rsidRPr="00DD7CCF">
        <w:rPr>
          <w:rStyle w:val="Code"/>
        </w:rPr>
        <w:t xml:space="preserve">/&gt;      &lt;gap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/&gt;   &lt;/p&gt;</w:t>
      </w:r>
    </w:p>
    <w:p w14:paraId="7EAC1A57" w14:textId="77777777" w:rsidR="00C02B8C" w:rsidRPr="00DD7CCF" w:rsidRDefault="004D2E67" w:rsidP="00E2714A">
      <w:pPr>
        <w:pStyle w:val="Lista2"/>
      </w:pPr>
      <w:r w:rsidRPr="00DD7CCF">
        <w:rPr>
          <w:rStyle w:val="Code"/>
        </w:rPr>
        <w:t>&lt;p&gt;</w:t>
      </w:r>
      <w:r w:rsidRPr="00DD7CCF">
        <w:rPr>
          <w:rStyle w:val="Code"/>
        </w:rPr>
        <w:b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
        </w:rPr>
        <w:b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/&gt;</w:t>
      </w:r>
      <w:r w:rsidRPr="00DD7CCF">
        <w:rPr>
          <w:rStyle w:val="Code"/>
        </w:rPr>
        <w:br/>
        <w:t>&lt;/p&gt;</w:t>
      </w:r>
    </w:p>
    <w:p w14:paraId="2B7B6A5A" w14:textId="77777777" w:rsidR="00C02B8C" w:rsidRPr="00DD7CCF" w:rsidRDefault="004D2E67" w:rsidP="00E2714A">
      <w:pPr>
        <w:pStyle w:val="Lista"/>
      </w:pPr>
      <w:r w:rsidRPr="00DD7CCF">
        <w:t xml:space="preserve">the handling of </w:t>
      </w:r>
      <w:r w:rsidRPr="005D2B22">
        <w:rPr>
          <w:b/>
          <w:bCs/>
        </w:rPr>
        <w:t>white space within text-containing elements</w:t>
      </w:r>
      <w:r w:rsidRPr="00DD7CCF">
        <w:t xml:space="preserve"> is a complex matter controlled by the software processing and transforming the XML document; for our purposes</w:t>
      </w:r>
    </w:p>
    <w:p w14:paraId="38ABC428" w14:textId="77777777" w:rsidR="00C02B8C" w:rsidRPr="00DD7CCF" w:rsidRDefault="004D2E67" w:rsidP="00E2714A">
      <w:pPr>
        <w:pStyle w:val="Lista2"/>
      </w:pPr>
      <w:r w:rsidRPr="00DD7CCF">
        <w:t xml:space="preserve">in general, white space in content is significant, but in the course of processing it is </w:t>
      </w:r>
      <w:r w:rsidRPr="00DD7CCF">
        <w:rPr>
          <w:rStyle w:val="Foreign"/>
        </w:rPr>
        <w:t>collapsed</w:t>
      </w:r>
      <w:r w:rsidRPr="00DD7CCF">
        <w:t xml:space="preserve"> and </w:t>
      </w:r>
      <w:r w:rsidRPr="00DD7CCF">
        <w:rPr>
          <w:rStyle w:val="Foreign"/>
        </w:rPr>
        <w:t>trimmed</w:t>
      </w:r>
    </w:p>
    <w:p w14:paraId="3090F49F" w14:textId="77777777" w:rsidR="00C02B8C" w:rsidRPr="00DD7CCF" w:rsidRDefault="004D2E67" w:rsidP="00E2714A">
      <w:pPr>
        <w:pStyle w:val="Lista3"/>
      </w:pPr>
      <w:r w:rsidRPr="00CD25A4">
        <w:rPr>
          <w:b/>
          <w:bCs/>
        </w:rPr>
        <w:t>collapsing</w:t>
      </w:r>
      <w:r w:rsidRPr="00DD7CCF">
        <w:t xml:space="preserve"> means that any type and quantity of white space is reduced to a single space character</w:t>
      </w:r>
    </w:p>
    <w:p w14:paraId="4405332E" w14:textId="77777777" w:rsidR="00C02B8C" w:rsidRPr="00DD7CCF" w:rsidRDefault="004D2E67" w:rsidP="00E2714A">
      <w:pPr>
        <w:pStyle w:val="Lista3"/>
      </w:pPr>
      <w:r w:rsidRPr="00CD25A4">
        <w:rPr>
          <w:b/>
          <w:bCs/>
        </w:rPr>
        <w:t>trimming</w:t>
      </w:r>
      <w:r w:rsidRPr="00DD7CCF">
        <w:t xml:space="preserve"> means that space is stripped from the beginning and end of the text content of an element</w:t>
      </w:r>
    </w:p>
    <w:p w14:paraId="16894720" w14:textId="77777777" w:rsidR="00C02B8C" w:rsidRPr="00DD7CCF" w:rsidRDefault="004D2E67" w:rsidP="00E2714A">
      <w:pPr>
        <w:pStyle w:val="Lista2"/>
      </w:pPr>
      <w:r w:rsidRPr="00DD7CCF">
        <w:t xml:space="preserve">thus, </w:t>
      </w:r>
      <w:r w:rsidRPr="00DD7CCF">
        <w:rPr>
          <w:rStyle w:val="Code"/>
        </w:rPr>
        <w:t>&lt;p&gt;</w:t>
      </w:r>
      <w:r w:rsidRPr="00DD7CCF">
        <w:rPr>
          <w:rStyle w:val="Codetext"/>
        </w:rPr>
        <w:t>In a hole in the ground there lived a hobbit.</w:t>
      </w:r>
      <w:r w:rsidRPr="00DD7CCF">
        <w:rPr>
          <w:rStyle w:val="Code"/>
        </w:rPr>
        <w:t>&lt;/p&gt;</w:t>
      </w:r>
      <w:r w:rsidRPr="00DD7CCF">
        <w:t xml:space="preserve"> will normally produce the same transformed text as any of the following:</w:t>
      </w:r>
    </w:p>
    <w:p w14:paraId="2B7A612E" w14:textId="77777777" w:rsidR="00C02B8C" w:rsidRPr="00DD7CCF" w:rsidRDefault="004D2E67" w:rsidP="00E2714A">
      <w:pPr>
        <w:pStyle w:val="Lista3"/>
      </w:pPr>
      <w:r w:rsidRPr="00DD7CCF">
        <w:rPr>
          <w:rStyle w:val="Code"/>
        </w:rPr>
        <w:t xml:space="preserve">&lt;p&gt; </w:t>
      </w:r>
      <w:r w:rsidRPr="00DD7CCF">
        <w:rPr>
          <w:rStyle w:val="Codetext"/>
        </w:rPr>
        <w:t xml:space="preserve">In   a hole in the ground there lived a hobbit.  </w:t>
      </w:r>
      <w:r w:rsidRPr="00DD7CCF">
        <w:rPr>
          <w:rStyle w:val="Code"/>
        </w:rPr>
        <w:t>&lt;/p&gt;</w:t>
      </w:r>
    </w:p>
    <w:p w14:paraId="10EEF14A" w14:textId="77777777" w:rsidR="00C02B8C" w:rsidRPr="00DD7CCF" w:rsidRDefault="004D2E67" w:rsidP="00E2714A">
      <w:pPr>
        <w:pStyle w:val="Lista3"/>
      </w:pPr>
      <w:r w:rsidRPr="00DD7CCF">
        <w:rPr>
          <w:rStyle w:val="Code"/>
        </w:rPr>
        <w:t>&lt;p&gt;</w:t>
      </w:r>
      <w:r w:rsidRPr="00DD7CCF">
        <w:rPr>
          <w:rStyle w:val="Code"/>
        </w:rPr>
        <w:br/>
      </w:r>
      <w:r w:rsidRPr="00DD7CCF">
        <w:rPr>
          <w:rStyle w:val="Codetext"/>
        </w:rPr>
        <w:t xml:space="preserve">In a hole in the ground </w:t>
      </w:r>
      <w:r w:rsidRPr="00DD7CCF">
        <w:rPr>
          <w:rStyle w:val="Codetext"/>
        </w:rPr>
        <w:br/>
        <w:t>there lived a hobbit.</w:t>
      </w:r>
      <w:r w:rsidRPr="00DD7CCF">
        <w:rPr>
          <w:rStyle w:val="Codetext"/>
        </w:rPr>
        <w:br/>
      </w:r>
      <w:r w:rsidRPr="00DD7CCF">
        <w:rPr>
          <w:rStyle w:val="Code"/>
        </w:rPr>
        <w:t>&lt;/p&gt;</w:t>
      </w:r>
    </w:p>
    <w:p w14:paraId="39AB539D" w14:textId="77777777" w:rsidR="00C02B8C" w:rsidRPr="00DD7CCF" w:rsidRDefault="004D2E67" w:rsidP="00E2714A">
      <w:pPr>
        <w:pStyle w:val="Lista2"/>
      </w:pPr>
      <w:r w:rsidRPr="00DD7CCF">
        <w:t xml:space="preserve">moreover, the transformed text generated from </w:t>
      </w:r>
      <w:r w:rsidRPr="00DD7CCF">
        <w:rPr>
          <w:rStyle w:val="Code"/>
        </w:rPr>
        <w:t xml:space="preserve">&lt;p&gt;&lt;lb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 xml:space="preserve">In a </w:t>
      </w:r>
      <w:r w:rsidRPr="00DD7CCF">
        <w:rPr>
          <w:rStyle w:val="Code"/>
        </w:rPr>
        <w:t>&lt;unclear&gt;</w:t>
      </w:r>
      <w:r w:rsidRPr="00DD7CCF">
        <w:rPr>
          <w:rStyle w:val="Codetext"/>
        </w:rPr>
        <w:t>hole</w:t>
      </w:r>
      <w:r w:rsidRPr="00DD7CCF">
        <w:rPr>
          <w:rStyle w:val="Code"/>
        </w:rPr>
        <w:t>&lt;/unclear&gt;</w:t>
      </w:r>
      <w:r w:rsidRPr="00DD7CCF">
        <w:rPr>
          <w:rStyle w:val="Codetext"/>
        </w:rPr>
        <w:t xml:space="preserve"> </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i</w:t>
      </w:r>
      <w:r w:rsidRPr="00DD7CCF">
        <w:rPr>
          <w:rStyle w:val="Code"/>
        </w:rPr>
        <w:t>&lt;/supplied&gt;</w:t>
      </w:r>
      <w:r w:rsidRPr="00DD7CCF">
        <w:rPr>
          <w:rStyle w:val="Codetext"/>
        </w:rPr>
        <w:t>n the ground there lived a hobbit</w:t>
      </w:r>
      <w:r w:rsidRPr="00DD7CCF">
        <w:rPr>
          <w:rStyle w:val="Code"/>
        </w:rPr>
        <w:t xml:space="preserve">&lt;g </w:t>
      </w:r>
      <w:r w:rsidRPr="00DD7CCF">
        <w:rPr>
          <w:rStyle w:val="Codeattribute"/>
        </w:rPr>
        <w:t>type</w:t>
      </w:r>
      <w:r w:rsidRPr="00DD7CCF">
        <w:rPr>
          <w:rStyle w:val="Code"/>
        </w:rPr>
        <w:t>=</w:t>
      </w:r>
      <w:r w:rsidRPr="0046000E">
        <w:rPr>
          <w:rStyle w:val="Codevalue"/>
        </w:rPr>
        <w:t>"floret"</w:t>
      </w:r>
      <w:r w:rsidRPr="00DD7CCF">
        <w:rPr>
          <w:rStyle w:val="Code"/>
        </w:rPr>
        <w:t>/&gt;&lt;/p&gt;</w:t>
      </w:r>
      <w:r w:rsidRPr="00DD7CCF">
        <w:t xml:space="preserve"> will normally not be affected by any of the following alterations:</w:t>
      </w:r>
    </w:p>
    <w:p w14:paraId="7CB37C8E" w14:textId="77777777" w:rsidR="00C02B8C" w:rsidRPr="00DD7CCF" w:rsidRDefault="004D2E67" w:rsidP="00E2714A">
      <w:pPr>
        <w:pStyle w:val="Lista3"/>
      </w:pPr>
      <w:r w:rsidRPr="00DD7CCF">
        <w:rPr>
          <w:rStyle w:val="Code"/>
        </w:rPr>
        <w:lastRenderedPageBreak/>
        <w:t xml:space="preserve">... &lt;unclear&gt;  </w:t>
      </w:r>
      <w:r w:rsidRPr="00DD7CCF">
        <w:rPr>
          <w:rStyle w:val="Codetext"/>
        </w:rPr>
        <w:t xml:space="preserve">hole </w:t>
      </w:r>
      <w:r w:rsidRPr="00DD7CCF">
        <w:rPr>
          <w:rStyle w:val="Code"/>
        </w:rPr>
        <w:t>&lt;/unclear&gt;</w:t>
      </w:r>
      <w:r w:rsidRPr="00DD7CCF">
        <w:rPr>
          <w:rStyle w:val="Codetext"/>
        </w:rPr>
        <w:t xml:space="preserve"> ...</w:t>
      </w:r>
      <w:r w:rsidRPr="00DD7CCF">
        <w:t xml:space="preserve"> </w:t>
      </w:r>
      <w:r w:rsidRPr="00E24F87">
        <w:rPr>
          <w:noProof/>
        </w:rPr>
        <w:t>(</w:t>
      </w:r>
      <w:r w:rsidRPr="00DD7CCF">
        <w:t xml:space="preserve">the white space at the beginning and end of the text content of the </w:t>
      </w:r>
      <w:r w:rsidRPr="00DD7CCF">
        <w:rPr>
          <w:rStyle w:val="Code"/>
        </w:rPr>
        <w:t>&lt;unclear&gt;</w:t>
      </w:r>
      <w:r w:rsidRPr="00DD7CCF">
        <w:t xml:space="preserve"> element is trimmed)</w:t>
      </w:r>
    </w:p>
    <w:p w14:paraId="0CBE6194" w14:textId="77777777" w:rsidR="00C02B8C" w:rsidRPr="00DD7CCF" w:rsidRDefault="004D2E67" w:rsidP="00E2714A">
      <w:pPr>
        <w:pStyle w:val="Lista3"/>
      </w:pP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 xml:space="preserve">&gt; </w:t>
      </w:r>
      <w:r w:rsidRPr="00DD7CCF">
        <w:rPr>
          <w:rStyle w:val="Codetext"/>
        </w:rPr>
        <w:t xml:space="preserve">i </w:t>
      </w:r>
      <w:r w:rsidRPr="00DD7CCF">
        <w:rPr>
          <w:rStyle w:val="Code"/>
        </w:rPr>
        <w:t>&lt;/supplied&gt;</w:t>
      </w:r>
      <w:r w:rsidRPr="00DD7CCF">
        <w:rPr>
          <w:rStyle w:val="Codetext"/>
        </w:rPr>
        <w:t>n the...</w:t>
      </w:r>
      <w:r w:rsidRPr="00DD7CCF">
        <w:t xml:space="preserve"> </w:t>
      </w:r>
      <w:r w:rsidRPr="00E24F87">
        <w:rPr>
          <w:noProof/>
        </w:rPr>
        <w:t>(</w:t>
      </w:r>
      <w:r w:rsidRPr="00DD7CCF">
        <w:t xml:space="preserve">the white space at the beginning and end of the text content of the </w:t>
      </w:r>
      <w:r w:rsidRPr="00DD7CCF">
        <w:rPr>
          <w:rStyle w:val="Code"/>
        </w:rPr>
        <w:t>&lt;supplied&gt;</w:t>
      </w:r>
      <w:r w:rsidRPr="00DD7CCF">
        <w:t xml:space="preserve"> element is trimmed)</w:t>
      </w:r>
    </w:p>
    <w:p w14:paraId="7EB22655" w14:textId="77777777" w:rsidR="00C02B8C" w:rsidRPr="00DD7CCF" w:rsidRDefault="004D2E67" w:rsidP="00E2714A">
      <w:pPr>
        <w:pStyle w:val="Lista2"/>
      </w:pPr>
      <w:r w:rsidRPr="00DD7CCF">
        <w:t xml:space="preserve">however, each of the following alterations </w:t>
      </w:r>
      <w:r w:rsidRPr="00CD25A4">
        <w:rPr>
          <w:b/>
          <w:bCs/>
        </w:rPr>
        <w:t>will</w:t>
      </w:r>
      <w:r w:rsidRPr="00DD7CCF">
        <w:t xml:space="preserve"> affect the output:</w:t>
      </w:r>
    </w:p>
    <w:p w14:paraId="1375743B" w14:textId="77777777" w:rsidR="00C02B8C" w:rsidRPr="00DD7CCF" w:rsidRDefault="004D2E67" w:rsidP="00E2714A">
      <w:pPr>
        <w:pStyle w:val="Lista3"/>
      </w:pPr>
      <w:r w:rsidRPr="00DD7CCF">
        <w:rPr>
          <w:rStyle w:val="Code"/>
        </w:rPr>
        <w:t xml:space="preserve">&lt;p&gt;&lt;lb </w:t>
      </w:r>
      <w:r w:rsidRPr="00DD7CCF">
        <w:rPr>
          <w:rStyle w:val="Codeattribute"/>
        </w:rPr>
        <w:t>n</w:t>
      </w:r>
      <w:r w:rsidRPr="00DD7CCF">
        <w:rPr>
          <w:rStyle w:val="Code"/>
        </w:rPr>
        <w:t>=</w:t>
      </w:r>
      <w:r w:rsidRPr="0046000E">
        <w:rPr>
          <w:rStyle w:val="Codevalue"/>
        </w:rPr>
        <w:t>"1"</w:t>
      </w:r>
      <w:r w:rsidRPr="00DD7CCF">
        <w:rPr>
          <w:rStyle w:val="Code"/>
        </w:rPr>
        <w:t xml:space="preserve">/&gt; </w:t>
      </w:r>
      <w:r w:rsidRPr="00DD7CCF">
        <w:rPr>
          <w:rStyle w:val="Codetext"/>
        </w:rPr>
        <w:t>In a</w:t>
      </w:r>
      <w:r w:rsidRPr="00E51559">
        <w:rPr>
          <w:rStyle w:val="Codetext"/>
        </w:rPr>
        <w:t xml:space="preserve"> …</w:t>
      </w:r>
      <w:r w:rsidRPr="00DD7CCF">
        <w:t xml:space="preserve"> </w:t>
      </w:r>
      <w:r w:rsidRPr="00E24F87">
        <w:rPr>
          <w:noProof/>
        </w:rPr>
        <w:t>(</w:t>
      </w:r>
      <w:r w:rsidRPr="00DD7CCF">
        <w:t>the added space before “In” is not the first in the content of any element, so it will not be trimmed)</w:t>
      </w:r>
    </w:p>
    <w:p w14:paraId="1BF8BDE6" w14:textId="77777777" w:rsidR="00C02B8C" w:rsidRPr="00DD7CCF" w:rsidRDefault="004D2E67" w:rsidP="00E2714A">
      <w:pPr>
        <w:pStyle w:val="Lista3"/>
      </w:pPr>
      <w:r w:rsidRPr="00DD7CCF">
        <w:rPr>
          <w:rStyle w:val="Code"/>
        </w:rPr>
        <w:t xml:space="preserve">&lt;p&gt;&lt;lb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w:t>
      </w:r>
      <w:r w:rsidRPr="00DD7CCF">
        <w:rPr>
          <w:rStyle w:val="Code"/>
        </w:rPr>
        <w:t xml:space="preserve">&lt;unclear&gt; </w:t>
      </w:r>
      <w:r w:rsidRPr="00DD7CCF">
        <w:rPr>
          <w:rStyle w:val="Codetext"/>
        </w:rPr>
        <w:t>hole</w:t>
      </w:r>
      <w:r w:rsidRPr="00DD7CCF">
        <w:rPr>
          <w:rStyle w:val="Code"/>
        </w:rPr>
        <w:t>&lt;/unclear&gt;</w:t>
      </w:r>
      <w:r w:rsidRPr="00DD7CCF">
        <w:t xml:space="preserve"> </w:t>
      </w:r>
      <w:r w:rsidRPr="00E24F87">
        <w:rPr>
          <w:noProof/>
        </w:rPr>
        <w:t>(</w:t>
      </w:r>
      <w:r w:rsidRPr="00DD7CCF">
        <w:t xml:space="preserve">the space moved from a position after “a” to one before “hole” within </w:t>
      </w:r>
      <w:r w:rsidRPr="00DD7CCF">
        <w:rPr>
          <w:rStyle w:val="Code"/>
        </w:rPr>
        <w:t>&lt;unclear&gt;</w:t>
      </w:r>
      <w:r w:rsidRPr="00DD7CCF">
        <w:t xml:space="preserve"> will be trimmed, since it is now the first in that element)</w:t>
      </w:r>
    </w:p>
    <w:p w14:paraId="3099D874" w14:textId="77777777" w:rsidR="00C02B8C" w:rsidRPr="00DD7CCF" w:rsidRDefault="004D2E67" w:rsidP="00E2714A">
      <w:pPr>
        <w:pStyle w:val="Lista3"/>
      </w:pPr>
      <w:r w:rsidRPr="00DD7CCF">
        <w:rPr>
          <w:rStyle w:val="Code"/>
        </w:rPr>
        <w:t>...&lt;unclear&gt;</w:t>
      </w:r>
      <w:r w:rsidRPr="00DD7CCF">
        <w:rPr>
          <w:rStyle w:val="Codetext"/>
        </w:rPr>
        <w:t>hole</w:t>
      </w:r>
      <w:r w:rsidRPr="00DD7CCF">
        <w:rPr>
          <w:rStyle w:val="Code"/>
        </w:rPr>
        <w:t xml:space="preserve">&lt;/unclear&gt;&lt;supplied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i</w:t>
      </w:r>
      <w:r w:rsidRPr="00DD7CCF">
        <w:rPr>
          <w:rStyle w:val="Code"/>
        </w:rPr>
        <w:t>&lt;/supplied&gt;</w:t>
      </w:r>
      <w:r w:rsidRPr="00DD7CCF">
        <w:rPr>
          <w:rStyle w:val="Codetext"/>
        </w:rPr>
        <w:t>n the...</w:t>
      </w:r>
      <w:r w:rsidRPr="00DD7CCF">
        <w:t xml:space="preserve"> </w:t>
      </w:r>
      <w:r w:rsidRPr="00E24F87">
        <w:rPr>
          <w:noProof/>
        </w:rPr>
        <w:t>(</w:t>
      </w:r>
      <w:r w:rsidRPr="00DD7CCF">
        <w:t xml:space="preserve">the deleted space between </w:t>
      </w:r>
      <w:r w:rsidRPr="00DD7CCF">
        <w:rPr>
          <w:rStyle w:val="Code"/>
        </w:rPr>
        <w:t>&lt;/unclear&gt;</w:t>
      </w:r>
      <w:r w:rsidRPr="00DD7CCF">
        <w:t xml:space="preserve"> and </w:t>
      </w:r>
      <w:r w:rsidRPr="00DD7CCF">
        <w:rPr>
          <w:rStyle w:val="Code"/>
        </w:rPr>
        <w:t>&lt;supplied&gt;</w:t>
      </w:r>
      <w:r w:rsidRPr="00DD7CCF">
        <w:t xml:space="preserve"> will not be automatically added in processing)</w:t>
      </w:r>
    </w:p>
    <w:p w14:paraId="1911A0F3" w14:textId="77777777" w:rsidR="00C02B8C" w:rsidRPr="00DD7CCF" w:rsidRDefault="004D2E67" w:rsidP="00E2714A">
      <w:pPr>
        <w:pStyle w:val="Lista3"/>
      </w:pPr>
      <w:r w:rsidRPr="00DD7CCF">
        <w:rPr>
          <w:rStyle w:val="Codetext"/>
        </w:rPr>
        <w:t xml:space="preserve">... there lived a hobbit </w:t>
      </w:r>
      <w:r w:rsidRPr="00DD7CCF">
        <w:rPr>
          <w:rStyle w:val="Code"/>
        </w:rPr>
        <w:t xml:space="preserve">&lt;g </w:t>
      </w:r>
      <w:r w:rsidRPr="00DD7CCF">
        <w:rPr>
          <w:rStyle w:val="Codeattribute"/>
        </w:rPr>
        <w:t>type</w:t>
      </w:r>
      <w:r w:rsidRPr="00DD7CCF">
        <w:rPr>
          <w:rStyle w:val="Code"/>
        </w:rPr>
        <w:t>=</w:t>
      </w:r>
      <w:r w:rsidRPr="0046000E">
        <w:rPr>
          <w:rStyle w:val="Codevalue"/>
        </w:rPr>
        <w:t>"floret"</w:t>
      </w:r>
      <w:r w:rsidRPr="00DD7CCF">
        <w:rPr>
          <w:rStyle w:val="Code"/>
        </w:rPr>
        <w:t>/&gt;&lt;/p&gt;</w:t>
      </w:r>
      <w:r w:rsidRPr="00DD7CCF">
        <w:t xml:space="preserve"> </w:t>
      </w:r>
      <w:r w:rsidRPr="00E24F87">
        <w:rPr>
          <w:noProof/>
        </w:rPr>
        <w:t>(</w:t>
      </w:r>
      <w:r w:rsidRPr="00DD7CCF">
        <w:t>the added space after “hobbit” is not the last in the content of any element, so it will not be trimmed)</w:t>
      </w:r>
    </w:p>
    <w:p w14:paraId="545856B4" w14:textId="77777777" w:rsidR="00C02B8C" w:rsidRPr="00DD7CCF" w:rsidRDefault="004D2E67" w:rsidP="00D4342A">
      <w:pPr>
        <w:pStyle w:val="Cmsor3"/>
      </w:pPr>
      <w:bookmarkStart w:id="500" w:name="_8hshbbqbehg5" w:colFirst="0" w:colLast="0"/>
      <w:bookmarkStart w:id="501" w:name="_Ref43984944"/>
      <w:bookmarkStart w:id="502" w:name="_Toc74733538"/>
      <w:bookmarkEnd w:id="500"/>
      <w:r w:rsidRPr="00DD7CCF">
        <w:t>Editorial spaces and markup</w:t>
      </w:r>
      <w:bookmarkEnd w:id="501"/>
      <w:bookmarkEnd w:id="502"/>
    </w:p>
    <w:p w14:paraId="5C031BB8" w14:textId="11815F4B" w:rsidR="00C02B8C" w:rsidRPr="00DD7CCF" w:rsidRDefault="004D2E67" w:rsidP="00E2714A">
      <w:pPr>
        <w:pStyle w:val="Lista"/>
      </w:pPr>
      <w:r w:rsidRPr="00DD7CCF">
        <w:t xml:space="preserve">see TG </w:t>
      </w:r>
      <w:r w:rsidR="003C3D87" w:rsidRPr="00DD7CCF">
        <w:t>§</w:t>
      </w:r>
      <w:r w:rsidRPr="00DD7CCF">
        <w:t xml:space="preserve">2.6.1 for general guidance about where and how editorial spaces </w:t>
      </w:r>
      <w:r w:rsidRPr="00E24F87">
        <w:rPr>
          <w:noProof/>
        </w:rPr>
        <w:t>(</w:t>
      </w:r>
      <w:r w:rsidRPr="00DD7CCF">
        <w:t xml:space="preserve">for word separation) should be employed, and </w:t>
      </w:r>
      <w:r w:rsidR="003C3D87" w:rsidRPr="00DD7CCF">
        <w:t>§</w:t>
      </w:r>
      <w:r w:rsidR="0082156E" w:rsidRPr="00DD7CCF">
        <w:fldChar w:fldCharType="begin"/>
      </w:r>
      <w:r w:rsidR="0082156E" w:rsidRPr="00DD7CCF">
        <w:instrText xml:space="preserve"> REF _Ref43989206 \w \h </w:instrText>
      </w:r>
      <w:r w:rsidR="00DD7CCF">
        <w:instrText xml:space="preserve"> \* MERGEFORMAT </w:instrText>
      </w:r>
      <w:r w:rsidR="0082156E" w:rsidRPr="00DD7CCF">
        <w:fldChar w:fldCharType="separate"/>
      </w:r>
      <w:r w:rsidR="00E90D07">
        <w:t>8.1.1</w:t>
      </w:r>
      <w:r w:rsidR="0082156E" w:rsidRPr="00DD7CCF">
        <w:fldChar w:fldCharType="end"/>
      </w:r>
      <w:r w:rsidRPr="00DD7CCF">
        <w:t xml:space="preserve"> above about how spaces in your XML document will be processed</w:t>
      </w:r>
    </w:p>
    <w:p w14:paraId="7E4B43FF" w14:textId="77777777" w:rsidR="00C02B8C" w:rsidRPr="00DD7CCF" w:rsidRDefault="004D2E67" w:rsidP="00E2714A">
      <w:pPr>
        <w:pStyle w:val="Lista"/>
      </w:pPr>
      <w:r w:rsidRPr="00DD7CCF">
        <w:t>the above summary of white space in the processing of XML documents will not necessarily apply to the processing of our encoded files, chiefly for the following reasons</w:t>
      </w:r>
    </w:p>
    <w:p w14:paraId="287C8BE5" w14:textId="77777777" w:rsidR="00C02B8C" w:rsidRPr="00DD7CCF" w:rsidRDefault="004D2E67" w:rsidP="00E2714A">
      <w:pPr>
        <w:pStyle w:val="Lista2"/>
      </w:pPr>
      <w:r w:rsidRPr="00DD7CCF">
        <w:t xml:space="preserve">the attribute </w:t>
      </w:r>
      <w:r w:rsidR="008525C6" w:rsidRPr="008525C6">
        <w:rPr>
          <w:rStyle w:val="Codeattribute"/>
        </w:rPr>
        <w:t>@xml</w:t>
      </w:r>
      <w:r w:rsidR="008525C6" w:rsidRPr="008525C6">
        <w:t>:</w:t>
      </w:r>
      <w:r w:rsidRPr="00DD7CCF">
        <w:t>space</w:t>
      </w:r>
      <w:r w:rsidRPr="00C53BF3">
        <w:rPr>
          <w:rStyle w:val="Codevalue"/>
        </w:rPr>
        <w:t>="preserve"</w:t>
      </w:r>
      <w:r w:rsidRPr="00DD7CCF">
        <w:t xml:space="preserve"> is added to the </w:t>
      </w:r>
      <w:r w:rsidRPr="00DD7CCF">
        <w:rPr>
          <w:rStyle w:val="Code"/>
        </w:rPr>
        <w:t>&lt;text&gt;</w:t>
      </w:r>
      <w:r w:rsidRPr="00DD7CCF">
        <w:t xml:space="preserve"> element of our documents in order to tell processing algorithms not to trim white space, but the behaviour of various processing algorithms in complex situations is not entirely predictable</w:t>
      </w:r>
    </w:p>
    <w:p w14:paraId="4D0F8637" w14:textId="77777777" w:rsidR="00C02B8C" w:rsidRPr="00DD7CCF" w:rsidRDefault="004D2E67" w:rsidP="00E2714A">
      <w:pPr>
        <w:pStyle w:val="Lista2"/>
      </w:pPr>
      <w:r w:rsidRPr="00DD7CCF">
        <w:t>as we progress with the development of display transformations, white space may be deliberately added or removed in certain markup contexts</w:t>
      </w:r>
    </w:p>
    <w:p w14:paraId="679CC465" w14:textId="77777777" w:rsidR="00C02B8C" w:rsidRPr="00DD7CCF" w:rsidRDefault="004D2E67" w:rsidP="00E2714A">
      <w:pPr>
        <w:pStyle w:val="Lista"/>
      </w:pPr>
      <w:r w:rsidRPr="00DD7CCF">
        <w:t xml:space="preserve">therefore, do not bother memorising the subtleties of whitespace handling theory; instead, </w:t>
      </w:r>
      <w:r w:rsidRPr="005D2B22">
        <w:rPr>
          <w:b/>
          <w:bCs/>
        </w:rPr>
        <w:t>as a rule of thumb</w:t>
      </w:r>
    </w:p>
    <w:p w14:paraId="04273D6C" w14:textId="77777777" w:rsidR="00C02B8C" w:rsidRPr="00DD7CCF" w:rsidRDefault="004D2E67" w:rsidP="00E2714A">
      <w:pPr>
        <w:pStyle w:val="Lista2"/>
      </w:pPr>
      <w:r w:rsidRPr="00DD7CCF">
        <w:t>avoid adding spaces to your text except where a space is required for word separation</w:t>
      </w:r>
    </w:p>
    <w:p w14:paraId="706C0CD5" w14:textId="77777777" w:rsidR="00C02B8C" w:rsidRPr="00DD7CCF" w:rsidRDefault="004D2E67" w:rsidP="00E2714A">
      <w:pPr>
        <w:pStyle w:val="Lista2"/>
      </w:pPr>
      <w:r w:rsidRPr="00DD7CCF">
        <w:t>but make sure to add all spaces required for word separation even if an XML element is also present at the same point</w:t>
      </w:r>
    </w:p>
    <w:p w14:paraId="7C3534D9" w14:textId="77777777" w:rsidR="00C02B8C" w:rsidRPr="00DD7CCF" w:rsidRDefault="004D2E67" w:rsidP="00E2714A">
      <w:pPr>
        <w:pStyle w:val="Lista2"/>
      </w:pPr>
      <w:r w:rsidRPr="00DD7CCF">
        <w:t>any kinks appearing due to the presence or absence of space at certain spots can be ironed out later on</w:t>
      </w:r>
    </w:p>
    <w:p w14:paraId="20395136" w14:textId="77777777" w:rsidR="00C02B8C" w:rsidRPr="00DD7CCF" w:rsidRDefault="004D2E67" w:rsidP="00E2714A">
      <w:pPr>
        <w:pStyle w:val="Lista2"/>
      </w:pPr>
      <w:r w:rsidRPr="00DD7CCF">
        <w:t>but to be able to reduce the number of kinks that need to be ironed out, read the specific guidelines below</w:t>
      </w:r>
    </w:p>
    <w:p w14:paraId="51ED3924" w14:textId="77777777" w:rsidR="00C02B8C" w:rsidRPr="00DD7CCF" w:rsidRDefault="004D2E67" w:rsidP="00E2714A">
      <w:pPr>
        <w:pStyle w:val="Lista"/>
      </w:pPr>
      <w:r w:rsidRPr="00DD7CCF">
        <w:t xml:space="preserve">with </w:t>
      </w:r>
      <w:r w:rsidRPr="005D2B22">
        <w:rPr>
          <w:b/>
          <w:bCs/>
        </w:rPr>
        <w:t>block-level containers</w:t>
      </w:r>
      <w:r w:rsidRPr="00DD7CCF">
        <w:t>, feel free to enter their contents in a new line after the start tag and/or to put the end tag in a new line if that makes your work easier for you</w:t>
      </w:r>
    </w:p>
    <w:p w14:paraId="14B60095" w14:textId="77777777" w:rsidR="00C02B8C" w:rsidRPr="00DD7CCF" w:rsidRDefault="004D2E67" w:rsidP="00E2714A">
      <w:pPr>
        <w:pStyle w:val="Lista"/>
      </w:pPr>
      <w:r w:rsidRPr="005D2B22">
        <w:rPr>
          <w:b/>
          <w:bCs/>
        </w:rPr>
        <w:t>transition points</w:t>
      </w:r>
      <w:r w:rsidRPr="00DD7CCF">
        <w:t xml:space="preserve"> </w:t>
      </w:r>
      <w:r w:rsidRPr="00E24F87">
        <w:rPr>
          <w:noProof/>
        </w:rPr>
        <w:t>(</w:t>
      </w:r>
      <w:r w:rsidRPr="00DD7CCF">
        <w:rPr>
          <w:rStyle w:val="Code"/>
        </w:rPr>
        <w:t>&lt;lb/&gt;</w:t>
      </w:r>
      <w:r w:rsidRPr="00DD7CCF">
        <w:t xml:space="preserve">, </w:t>
      </w:r>
      <w:r w:rsidRPr="00DD7CCF">
        <w:rPr>
          <w:rStyle w:val="Code"/>
        </w:rPr>
        <w:t>&lt;pb/&gt;</w:t>
      </w:r>
      <w:r w:rsidRPr="00DD7CCF">
        <w:t xml:space="preserve"> and </w:t>
      </w:r>
      <w:r w:rsidRPr="00DD7CCF">
        <w:rPr>
          <w:rStyle w:val="Code"/>
        </w:rPr>
        <w:t>&lt;milestone/&gt;</w:t>
      </w:r>
      <w:r w:rsidRPr="00DD7CCF">
        <w:t xml:space="preserve"> of any kind) are not text containers, so white space after such an element will not be trimmed, therefore pay attention to the following:</w:t>
      </w:r>
    </w:p>
    <w:p w14:paraId="25411A30" w14:textId="77777777" w:rsidR="00C02B8C" w:rsidRPr="00DD7CCF" w:rsidRDefault="004D2E67" w:rsidP="00E2714A">
      <w:pPr>
        <w:pStyle w:val="Lista2"/>
      </w:pPr>
      <w:r w:rsidRPr="00DD7CCF">
        <w:t>never add white space after these elements</w:t>
      </w:r>
    </w:p>
    <w:p w14:paraId="4D9676E8" w14:textId="77777777" w:rsidR="00C02B8C" w:rsidRPr="00DD7CCF" w:rsidRDefault="004D2E67" w:rsidP="00E2714A">
      <w:pPr>
        <w:pStyle w:val="Lista2"/>
      </w:pPr>
      <w:r w:rsidRPr="00DD7CCF">
        <w:t xml:space="preserve">it is acceptable to add white space before these elements provided that they occur between words </w:t>
      </w:r>
      <w:r w:rsidRPr="00E24F87">
        <w:rPr>
          <w:noProof/>
        </w:rPr>
        <w:t>(</w:t>
      </w:r>
      <w:r w:rsidRPr="00DD7CCF">
        <w:t xml:space="preserve">and thus do not take </w:t>
      </w:r>
      <w:r w:rsidRPr="00876E54">
        <w:rPr>
          <w:rStyle w:val="Codeattribute"/>
        </w:rPr>
        <w:t>@break</w:t>
      </w:r>
      <w:r w:rsidRPr="00876E54">
        <w:rPr>
          <w:rStyle w:val="Code"/>
        </w:rPr>
        <w:t>=</w:t>
      </w:r>
      <w:r w:rsidRPr="00C53BF3">
        <w:rPr>
          <w:rStyle w:val="Codevalue"/>
        </w:rPr>
        <w:t>"no"</w:t>
      </w:r>
      <w:r w:rsidRPr="00DD7CCF">
        <w:t>)</w:t>
      </w:r>
    </w:p>
    <w:p w14:paraId="205C8976" w14:textId="77777777" w:rsidR="00C02B8C" w:rsidRPr="00DD7CCF" w:rsidRDefault="004D2E67" w:rsidP="00E2714A">
      <w:pPr>
        <w:pStyle w:val="Lista3"/>
      </w:pPr>
      <w:r w:rsidRPr="00DD7CCF">
        <w:t xml:space="preserve">but it is not necessary to add white space before them; the applicable space or new line will be created in our transformation if </w:t>
      </w:r>
      <w:r w:rsidRPr="00876E54">
        <w:rPr>
          <w:rStyle w:val="Codeattribute"/>
        </w:rPr>
        <w:t>@break</w:t>
      </w:r>
      <w:r w:rsidR="00062C66" w:rsidRPr="00876E54">
        <w:rPr>
          <w:rStyle w:val="Code"/>
        </w:rPr>
        <w:t>=</w:t>
      </w:r>
      <w:r w:rsidR="00062C66" w:rsidRPr="00C53BF3">
        <w:rPr>
          <w:rStyle w:val="Codevalue"/>
        </w:rPr>
        <w:t>"no"</w:t>
      </w:r>
      <w:r w:rsidRPr="00DD7CCF">
        <w:t xml:space="preserve"> is not present</w:t>
      </w:r>
    </w:p>
    <w:p w14:paraId="19122BEB" w14:textId="77777777" w:rsidR="00C02B8C" w:rsidRPr="00DD7CCF" w:rsidRDefault="004D2E67" w:rsidP="00E2714A">
      <w:pPr>
        <w:pStyle w:val="Lista2"/>
      </w:pPr>
      <w:r w:rsidRPr="00DD7CCF">
        <w:t xml:space="preserve">to prevent anomalies in processing, avoid adding white space before these elements if they occur within words </w:t>
      </w:r>
      <w:r w:rsidRPr="00E24F87">
        <w:rPr>
          <w:noProof/>
        </w:rPr>
        <w:t>(</w:t>
      </w:r>
      <w:r w:rsidRPr="00DD7CCF">
        <w:t xml:space="preserve">and thus take </w:t>
      </w:r>
      <w:r w:rsidRPr="00876E54">
        <w:rPr>
          <w:rStyle w:val="Codeattribute"/>
        </w:rPr>
        <w:t>@break</w:t>
      </w:r>
      <w:r w:rsidRPr="00876E54">
        <w:rPr>
          <w:rStyle w:val="Code"/>
        </w:rPr>
        <w:t>=</w:t>
      </w:r>
      <w:r w:rsidRPr="00C53BF3">
        <w:rPr>
          <w:rStyle w:val="Codevalue"/>
        </w:rPr>
        <w:t>"no"</w:t>
      </w:r>
      <w:r w:rsidRPr="00DD7CCF">
        <w:t>)</w:t>
      </w:r>
    </w:p>
    <w:p w14:paraId="692B84C0" w14:textId="77777777" w:rsidR="00C02B8C" w:rsidRPr="00DD7CCF" w:rsidRDefault="004D2E67" w:rsidP="00E2714A">
      <w:pPr>
        <w:pStyle w:val="Lista3"/>
      </w:pPr>
      <w:r w:rsidRPr="00DD7CCF">
        <w:t xml:space="preserve">however, to make your XML file easier to scan, you may use a carriage return </w:t>
      </w:r>
      <w:r w:rsidRPr="00DD7CCF">
        <w:rPr>
          <w:rStyle w:val="Foreign"/>
        </w:rPr>
        <w:t>within</w:t>
      </w:r>
      <w:r w:rsidRPr="00DD7CCF">
        <w:t xml:space="preserve"> the </w:t>
      </w:r>
      <w:r w:rsidRPr="00DD7CCF">
        <w:rPr>
          <w:rStyle w:val="Code"/>
        </w:rPr>
        <w:t>&lt;lb&gt;</w:t>
      </w:r>
      <w:r w:rsidRPr="00DD7CCF">
        <w:t xml:space="preserve"> tag </w:t>
      </w:r>
      <w:r w:rsidRPr="00E24F87">
        <w:rPr>
          <w:noProof/>
        </w:rPr>
        <w:t>(</w:t>
      </w:r>
      <w:r w:rsidRPr="00DD7CCF">
        <w:t>at a point where a space is present); this will not interfere with the processing of the code</w:t>
      </w:r>
    </w:p>
    <w:p w14:paraId="4590A44C" w14:textId="77777777" w:rsidR="00C02B8C" w:rsidRPr="00DD7CCF" w:rsidRDefault="004D2E67" w:rsidP="00E2714A">
      <w:pPr>
        <w:pStyle w:val="Lista3"/>
      </w:pPr>
      <w:r w:rsidRPr="00DD7CCF">
        <w:t>thus both of the following arrangements are permitted and equivalent:</w:t>
      </w:r>
    </w:p>
    <w:p w14:paraId="58FBDCB0" w14:textId="77777777" w:rsidR="00C02B8C" w:rsidRPr="00DD7CCF" w:rsidRDefault="004D2E67" w:rsidP="004E103D">
      <w:pPr>
        <w:pStyle w:val="Lista4"/>
      </w:pPr>
      <w:r w:rsidRPr="00DD7CCF">
        <w:rPr>
          <w:rStyle w:val="Codetext"/>
        </w:rPr>
        <w:t>catur-udadhi-salilāsvā</w:t>
      </w:r>
      <w:r w:rsidRPr="00DD7CCF">
        <w:rPr>
          <w:rStyle w:val="Code"/>
        </w:rPr>
        <w:t xml:space="preserve">&lt;lb </w:t>
      </w:r>
      <w:r w:rsidRPr="00DD7CCF">
        <w:rPr>
          <w:rStyle w:val="Codeattribute"/>
        </w:rPr>
        <w:t>break</w:t>
      </w:r>
      <w:r w:rsidRPr="00DD7CCF">
        <w:rPr>
          <w:rStyle w:val="Code"/>
        </w:rPr>
        <w:t>=</w:t>
      </w:r>
      <w:r w:rsidRPr="0046000E">
        <w:rPr>
          <w:rStyle w:val="Codevalue"/>
        </w:rPr>
        <w:t>"no"</w:t>
      </w:r>
      <w:r w:rsidRPr="00DD7CCF">
        <w:rPr>
          <w:rStyle w:val="Code"/>
        </w:rPr>
        <w:t xml:space="preserve">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dita-yaśaso</w:t>
      </w:r>
    </w:p>
    <w:p w14:paraId="514E270D" w14:textId="77777777" w:rsidR="00C02B8C" w:rsidRPr="00DD7CCF" w:rsidRDefault="004D2E67" w:rsidP="004E103D">
      <w:pPr>
        <w:pStyle w:val="Lista4"/>
      </w:pPr>
      <w:r w:rsidRPr="00DD7CCF">
        <w:rPr>
          <w:rStyle w:val="Codetext"/>
        </w:rPr>
        <w:t>catur-udadhi-salilāsvā</w:t>
      </w:r>
      <w:r w:rsidRPr="00DD7CCF">
        <w:rPr>
          <w:rStyle w:val="Code"/>
        </w:rPr>
        <w:t xml:space="preserve">&lt;lb </w:t>
      </w:r>
      <w:r w:rsidRPr="00DD7CCF">
        <w:rPr>
          <w:rStyle w:val="Codeattribute"/>
        </w:rPr>
        <w:t>break</w:t>
      </w:r>
      <w:r w:rsidRPr="00DD7CCF">
        <w:rPr>
          <w:rStyle w:val="Code"/>
        </w:rPr>
        <w:t>=</w:t>
      </w:r>
      <w:r w:rsidRPr="0046000E">
        <w:rPr>
          <w:rStyle w:val="Codevalue"/>
        </w:rPr>
        <w:t>"no"</w:t>
      </w:r>
      <w:r w:rsidRPr="00DD7CCF">
        <w:rPr>
          <w:rStyle w:val="Code"/>
        </w:rPr>
        <w:br/>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dita-yaśaso</w:t>
      </w:r>
    </w:p>
    <w:p w14:paraId="3E3CF2C4" w14:textId="77777777" w:rsidR="00C02B8C" w:rsidRPr="00DD7CCF" w:rsidRDefault="004D2E67" w:rsidP="00E2714A">
      <w:pPr>
        <w:pStyle w:val="Lista3"/>
      </w:pPr>
      <w:r w:rsidRPr="00DD7CCF">
        <w:t>moreover, for transition points not interrupting words, all of the following arrangements are permitted and equivalent:</w:t>
      </w:r>
    </w:p>
    <w:p w14:paraId="433A2943" w14:textId="77777777" w:rsidR="004F4C63" w:rsidRPr="00DD7CCF" w:rsidRDefault="004D2E67" w:rsidP="004E103D">
      <w:pPr>
        <w:pStyle w:val="Lista4"/>
      </w:pPr>
      <w:r w:rsidRPr="00DD7CCF">
        <w:rPr>
          <w:rStyle w:val="Codetext"/>
        </w:rPr>
        <w:lastRenderedPageBreak/>
        <w:t>saimhaḷakādibhiś ca</w:t>
      </w:r>
      <w:r w:rsidRPr="00DD7CCF">
        <w:rPr>
          <w:rStyle w:val="Code"/>
        </w:rPr>
        <w:t xml:space="preserve">&lt;lb </w:t>
      </w:r>
      <w:r w:rsidRPr="00DD7CCF">
        <w:rPr>
          <w:rStyle w:val="Codeattribute"/>
        </w:rPr>
        <w:t>n</w:t>
      </w:r>
      <w:r w:rsidRPr="00DD7CCF">
        <w:rPr>
          <w:rStyle w:val="Code"/>
        </w:rPr>
        <w:t>=</w:t>
      </w:r>
      <w:r w:rsidRPr="0046000E">
        <w:rPr>
          <w:rStyle w:val="Codevalue"/>
        </w:rPr>
        <w:t>"24"</w:t>
      </w:r>
      <w:r w:rsidRPr="00DD7CCF">
        <w:rPr>
          <w:rStyle w:val="Code"/>
        </w:rPr>
        <w:t>/&gt;</w:t>
      </w:r>
      <w:r w:rsidRPr="00DD7CCF">
        <w:rPr>
          <w:rStyle w:val="Codetext"/>
        </w:rPr>
        <w:t>sarvva-dvīpa-vāsibhir</w:t>
      </w:r>
    </w:p>
    <w:p w14:paraId="294DC3F0" w14:textId="77777777" w:rsidR="004F4C63" w:rsidRPr="00DD7CCF" w:rsidRDefault="004D2E67" w:rsidP="004E103D">
      <w:pPr>
        <w:pStyle w:val="Lista4"/>
      </w:pPr>
      <w:r w:rsidRPr="00DD7CCF">
        <w:rPr>
          <w:rStyle w:val="Codetext"/>
        </w:rPr>
        <w:t xml:space="preserve">saimhaḷakādibhiś ca </w:t>
      </w:r>
      <w:r w:rsidRPr="00DD7CCF">
        <w:rPr>
          <w:rStyle w:val="Code"/>
        </w:rPr>
        <w:t xml:space="preserve">&lt;lb </w:t>
      </w:r>
      <w:r w:rsidRPr="00DD7CCF">
        <w:rPr>
          <w:rStyle w:val="Codeattribute"/>
        </w:rPr>
        <w:t>n</w:t>
      </w:r>
      <w:r w:rsidRPr="00DD7CCF">
        <w:rPr>
          <w:rStyle w:val="Code"/>
        </w:rPr>
        <w:t>=</w:t>
      </w:r>
      <w:r w:rsidRPr="0046000E">
        <w:rPr>
          <w:rStyle w:val="Codevalue"/>
        </w:rPr>
        <w:t>"24"</w:t>
      </w:r>
      <w:r w:rsidRPr="00DD7CCF">
        <w:rPr>
          <w:rStyle w:val="Code"/>
        </w:rPr>
        <w:t>/&gt;</w:t>
      </w:r>
      <w:r w:rsidRPr="00DD7CCF">
        <w:rPr>
          <w:rStyle w:val="Codetext"/>
        </w:rPr>
        <w:t>sarvva-dvīpa-vāsibhir</w:t>
      </w:r>
    </w:p>
    <w:p w14:paraId="27628470" w14:textId="77777777" w:rsidR="004F4C63" w:rsidRPr="00DD7CCF" w:rsidRDefault="004D2E67" w:rsidP="004E103D">
      <w:pPr>
        <w:pStyle w:val="Lista4"/>
      </w:pPr>
      <w:r w:rsidRPr="00DD7CCF">
        <w:rPr>
          <w:rStyle w:val="Codetext"/>
        </w:rPr>
        <w:t>saimhaḷakādibhiś ca</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"24"</w:t>
      </w:r>
      <w:r w:rsidRPr="00DD7CCF">
        <w:rPr>
          <w:rStyle w:val="Code"/>
        </w:rPr>
        <w:t>/&gt;</w:t>
      </w:r>
      <w:r w:rsidRPr="00DD7CCF">
        <w:rPr>
          <w:rStyle w:val="Codetext"/>
        </w:rPr>
        <w:t>sarvva-dvīpa-vāsibhir</w:t>
      </w:r>
    </w:p>
    <w:p w14:paraId="097F83A6" w14:textId="77777777" w:rsidR="004F4C63" w:rsidRPr="00DD7CCF" w:rsidRDefault="004D2E67" w:rsidP="004E103D">
      <w:pPr>
        <w:pStyle w:val="Lista4"/>
      </w:pPr>
      <w:r w:rsidRPr="00DD7CCF">
        <w:rPr>
          <w:rStyle w:val="Codetext"/>
        </w:rPr>
        <w:t>saimhaḷakādibhiś ca</w:t>
      </w:r>
      <w:r w:rsidRPr="00DD7CCF">
        <w:rPr>
          <w:rStyle w:val="Code"/>
        </w:rPr>
        <w:t>&lt;lb</w:t>
      </w:r>
      <w:r w:rsidRPr="00DD7CCF">
        <w:rPr>
          <w:rStyle w:val="Code"/>
        </w:rPr>
        <w:br/>
      </w:r>
      <w:r w:rsidRPr="00DD7CCF">
        <w:rPr>
          <w:rStyle w:val="Codeattribute"/>
        </w:rPr>
        <w:t>n</w:t>
      </w:r>
      <w:r w:rsidRPr="00DD7CCF">
        <w:rPr>
          <w:rStyle w:val="Code"/>
        </w:rPr>
        <w:t>=</w:t>
      </w:r>
      <w:r w:rsidRPr="0046000E">
        <w:rPr>
          <w:rStyle w:val="Codevalue"/>
        </w:rPr>
        <w:t>"24"</w:t>
      </w:r>
      <w:r w:rsidRPr="00DD7CCF">
        <w:rPr>
          <w:rStyle w:val="Code"/>
        </w:rPr>
        <w:t>/&gt;</w:t>
      </w:r>
      <w:r w:rsidRPr="00DD7CCF">
        <w:rPr>
          <w:rStyle w:val="Codetext"/>
        </w:rPr>
        <w:t>sarvva-dvīpa-vāsibhir</w:t>
      </w:r>
    </w:p>
    <w:p w14:paraId="7BEA2B4D" w14:textId="77777777" w:rsidR="00C02B8C" w:rsidRPr="00DD7CCF" w:rsidRDefault="004D2E67" w:rsidP="00E2714A">
      <w:pPr>
        <w:pStyle w:val="Lista2"/>
      </w:pPr>
      <w:r w:rsidRPr="00CD25A4">
        <w:rPr>
          <w:b/>
          <w:bCs/>
        </w:rPr>
        <w:t>phrase-level elements enclosing text</w:t>
      </w:r>
      <w:r w:rsidRPr="00DD7CCF">
        <w:t xml:space="preserve"> </w:t>
      </w:r>
      <w:r w:rsidRPr="00E24F87">
        <w:rPr>
          <w:noProof/>
        </w:rPr>
        <w:t>(</w:t>
      </w:r>
      <w:r w:rsidRPr="00DD7CCF">
        <w:t>e.g. those encoding reading difficulties, editorial intervention and restoration) are text containers, therefore pay attention to the following:</w:t>
      </w:r>
    </w:p>
    <w:p w14:paraId="618C2B6C" w14:textId="77777777" w:rsidR="00C02B8C" w:rsidRPr="00DD7CCF" w:rsidRDefault="004D2E67" w:rsidP="00E2714A">
      <w:pPr>
        <w:pStyle w:val="Lista2"/>
      </w:pPr>
      <w:r w:rsidRPr="00DD7CCF">
        <w:t>spaces outside such elements should be used wherever necessary, i.e. wherever the text within a phrase-level container belongs to a word separate from its neighbour outside the container, e.g.</w:t>
      </w:r>
    </w:p>
    <w:p w14:paraId="596AB137" w14:textId="77777777" w:rsidR="00C02B8C" w:rsidRPr="00DD7CCF" w:rsidRDefault="004D2E67" w:rsidP="00E2714A">
      <w:pPr>
        <w:pStyle w:val="Lista3"/>
      </w:pPr>
      <w:r w:rsidRPr="00DD7CCF">
        <w:rPr>
          <w:rStyle w:val="Codetext"/>
        </w:rPr>
        <w:t xml:space="preserve">evam </w:t>
      </w:r>
      <w:r w:rsidRPr="00DD7CCF">
        <w:rPr>
          <w:rStyle w:val="Code"/>
        </w:rPr>
        <w:t>&lt;unclear&gt;</w:t>
      </w:r>
      <w:r w:rsidRPr="00DD7CCF">
        <w:rPr>
          <w:rStyle w:val="Codetext"/>
        </w:rPr>
        <w:t>etaT</w:t>
      </w:r>
      <w:r w:rsidRPr="00DD7CCF">
        <w:rPr>
          <w:rStyle w:val="Code"/>
        </w:rPr>
        <w:t>&lt;/unclear&gt;</w:t>
      </w:r>
      <w:r w:rsidRPr="00DD7CCF">
        <w:t xml:space="preserve"> must have a space before the container</w:t>
      </w:r>
    </w:p>
    <w:p w14:paraId="6D1D62CB" w14:textId="77777777" w:rsidR="00C02B8C" w:rsidRPr="00DD7CCF" w:rsidRDefault="004D2E67" w:rsidP="00E2714A">
      <w:pPr>
        <w:pStyle w:val="Lista3"/>
      </w:pPr>
      <w:r w:rsidRPr="00DD7CCF">
        <w:rPr>
          <w:rStyle w:val="Codetext"/>
        </w:rPr>
        <w:t>evam e</w:t>
      </w:r>
      <w:r w:rsidRPr="00DD7CCF">
        <w:rPr>
          <w:rStyle w:val="Code"/>
        </w:rPr>
        <w:t>&lt;unclear&gt;</w:t>
      </w:r>
      <w:r w:rsidRPr="00DD7CCF">
        <w:rPr>
          <w:rStyle w:val="Codetext"/>
        </w:rPr>
        <w:t>taT</w:t>
      </w:r>
      <w:r w:rsidRPr="00DD7CCF">
        <w:rPr>
          <w:rStyle w:val="Code"/>
        </w:rPr>
        <w:t>&lt;/unclear&gt;</w:t>
      </w:r>
      <w:r w:rsidRPr="00DD7CCF">
        <w:t xml:space="preserve"> must not have a space before the container</w:t>
      </w:r>
    </w:p>
    <w:p w14:paraId="1B640175" w14:textId="77777777" w:rsidR="00C02B8C" w:rsidRPr="00DD7CCF" w:rsidRDefault="004D2E67" w:rsidP="00E2714A">
      <w:pPr>
        <w:pStyle w:val="Lista2"/>
      </w:pPr>
      <w:r w:rsidRPr="00DD7CCF">
        <w:t>white space at the inner edges of such containers may be trimmed from their content</w:t>
      </w:r>
    </w:p>
    <w:p w14:paraId="669894C8" w14:textId="77777777" w:rsidR="00C02B8C" w:rsidRPr="00DD7CCF" w:rsidRDefault="004D2E67" w:rsidP="00E2714A">
      <w:pPr>
        <w:pStyle w:val="Lista3"/>
      </w:pPr>
      <w:r w:rsidRPr="00DD7CCF">
        <w:t>therefore any necessary spaces must be placed outside these containers, e.g.</w:t>
      </w:r>
    </w:p>
    <w:p w14:paraId="0690AE1A" w14:textId="77777777" w:rsidR="00C02B8C" w:rsidRPr="00DD7CCF" w:rsidRDefault="004D2E67" w:rsidP="004E103D">
      <w:pPr>
        <w:pStyle w:val="Lista4"/>
      </w:pPr>
      <w:r w:rsidRPr="00DD7CCF">
        <w:rPr>
          <w:rStyle w:val="Codetext"/>
        </w:rPr>
        <w:t>evam</w:t>
      </w:r>
      <w:r w:rsidRPr="00DD7CCF">
        <w:rPr>
          <w:rStyle w:val="Code"/>
        </w:rPr>
        <w:t xml:space="preserve">&lt;unclear&gt; </w:t>
      </w:r>
      <w:r w:rsidRPr="00DD7CCF">
        <w:rPr>
          <w:rStyle w:val="Codetext"/>
        </w:rPr>
        <w:t>etaT</w:t>
      </w:r>
      <w:r w:rsidRPr="00DD7CCF">
        <w:rPr>
          <w:rStyle w:val="Code"/>
        </w:rPr>
        <w:t>&lt;/unclear&gt;</w:t>
      </w:r>
      <w:r w:rsidRPr="00DD7CCF">
        <w:t xml:space="preserve"> is incorrectly spaced</w:t>
      </w:r>
    </w:p>
    <w:p w14:paraId="7773CF11" w14:textId="77777777" w:rsidR="00C02B8C" w:rsidRPr="00DD7CCF" w:rsidRDefault="004D2E67" w:rsidP="004E103D">
      <w:pPr>
        <w:pStyle w:val="Lista4"/>
      </w:pPr>
      <w:r w:rsidRPr="00DD7CCF">
        <w:t xml:space="preserve">while </w:t>
      </w:r>
      <w:r w:rsidRPr="00DD7CCF">
        <w:rPr>
          <w:rStyle w:val="Codetext"/>
        </w:rPr>
        <w:t xml:space="preserve">evam </w:t>
      </w:r>
      <w:r w:rsidRPr="00DD7CCF">
        <w:rPr>
          <w:rStyle w:val="Code"/>
        </w:rPr>
        <w:t xml:space="preserve">&lt;unclear&gt; </w:t>
      </w:r>
      <w:r w:rsidRPr="00DD7CCF">
        <w:rPr>
          <w:rStyle w:val="Codetext"/>
        </w:rPr>
        <w:t>etaT</w:t>
      </w:r>
      <w:r w:rsidRPr="00DD7CCF">
        <w:rPr>
          <w:rStyle w:val="Code"/>
        </w:rPr>
        <w:t>&lt;/unclear&gt;</w:t>
      </w:r>
      <w:r w:rsidRPr="00DD7CCF">
        <w:t xml:space="preserve"> is correct, though it contains a superfluous space within the </w:t>
      </w:r>
      <w:r w:rsidRPr="00DD7CCF">
        <w:rPr>
          <w:rStyle w:val="Code"/>
        </w:rPr>
        <w:t>&lt;unclear&gt;</w:t>
      </w:r>
      <w:r w:rsidRPr="00DD7CCF">
        <w:t xml:space="preserve"> tag</w:t>
      </w:r>
    </w:p>
    <w:p w14:paraId="30DBC526" w14:textId="77777777" w:rsidR="00C02B8C" w:rsidRPr="00DD7CCF" w:rsidRDefault="004D2E67" w:rsidP="00E2714A">
      <w:pPr>
        <w:pStyle w:val="Lista2"/>
      </w:pPr>
      <w:r w:rsidRPr="00DD7CCF">
        <w:t xml:space="preserve">in elements that encode two </w:t>
      </w:r>
      <w:r w:rsidRPr="00E24F87">
        <w:rPr>
          <w:noProof/>
        </w:rPr>
        <w:t>(</w:t>
      </w:r>
      <w:r w:rsidRPr="00DD7CCF">
        <w:t>or more) alternative readings for a stretch of text, it may be necessary to add a space at the beginning or end of only one of these alternatives</w:t>
      </w:r>
    </w:p>
    <w:p w14:paraId="7A2713F3" w14:textId="77777777" w:rsidR="00C02B8C" w:rsidRPr="00DD7CCF" w:rsidRDefault="004D2E67" w:rsidP="00E2714A">
      <w:pPr>
        <w:pStyle w:val="Lista3"/>
      </w:pPr>
      <w:r w:rsidRPr="00DD7CCF">
        <w:t>to avoid anomalies in processing, in such cases you should increase the scope of the elements so that the space is not at the edge of the content, e.g.</w:t>
      </w:r>
    </w:p>
    <w:p w14:paraId="4835469D" w14:textId="77777777" w:rsidR="00C02B8C" w:rsidRPr="00DD7CCF" w:rsidRDefault="004D2E67" w:rsidP="004E103D">
      <w:pPr>
        <w:pStyle w:val="Lista4"/>
      </w:pPr>
      <w:r w:rsidRPr="00DD7CCF">
        <w:t xml:space="preserve">in an ambiguous reading that may be </w:t>
      </w:r>
      <w:r w:rsidRPr="00DD7CCF">
        <w:rPr>
          <w:rStyle w:val="Foreign"/>
        </w:rPr>
        <w:t>tathāpi</w:t>
      </w:r>
      <w:r w:rsidRPr="00DD7CCF">
        <w:t xml:space="preserve"> or </w:t>
      </w:r>
      <w:r w:rsidRPr="00DD7CCF">
        <w:rPr>
          <w:rStyle w:val="Foreign"/>
        </w:rPr>
        <w:t>tathā hi</w:t>
      </w:r>
      <w:r w:rsidRPr="00DD7CCF">
        <w:t>,</w:t>
      </w:r>
    </w:p>
    <w:p w14:paraId="3EE2E042" w14:textId="77777777" w:rsidR="00C02B8C" w:rsidRPr="00DD7CCF" w:rsidRDefault="004D2E67" w:rsidP="00E2714A">
      <w:pPr>
        <w:pStyle w:val="Lista5"/>
      </w:pPr>
      <w:r w:rsidRPr="00DD7CCF">
        <w:rPr>
          <w:rStyle w:val="Codetext"/>
        </w:rPr>
        <w:t>tathā</w:t>
      </w:r>
      <w:r w:rsidRPr="00DD7CCF">
        <w:rPr>
          <w:rStyle w:val="Code"/>
        </w:rPr>
        <w:t>&lt;choice&gt;&lt;unclear&gt;</w:t>
      </w:r>
      <w:r w:rsidRPr="00DD7CCF">
        <w:rPr>
          <w:rStyle w:val="Codetext"/>
        </w:rPr>
        <w:t>p</w:t>
      </w:r>
      <w:r w:rsidRPr="00DD7CCF">
        <w:rPr>
          <w:rStyle w:val="Code"/>
        </w:rPr>
        <w:t xml:space="preserve">&lt;/unclear&gt;&lt;unclear&gt; </w:t>
      </w:r>
      <w:r w:rsidRPr="00DD7CCF">
        <w:rPr>
          <w:rStyle w:val="Codetext"/>
        </w:rPr>
        <w:t>h</w:t>
      </w:r>
      <w:r w:rsidRPr="00DD7CCF">
        <w:rPr>
          <w:rStyle w:val="Code"/>
        </w:rPr>
        <w:t>&lt;/unclear&gt;&lt;/choice&gt;</w:t>
      </w:r>
      <w:r w:rsidRPr="00DD7CCF">
        <w:rPr>
          <w:rStyle w:val="Codetext"/>
        </w:rPr>
        <w:t>i</w:t>
      </w:r>
      <w:r w:rsidRPr="00DD7CCF">
        <w:t xml:space="preserve"> is incorrectly spaced </w:t>
      </w:r>
      <w:r w:rsidRPr="00E24F87">
        <w:rPr>
          <w:noProof/>
        </w:rPr>
        <w:t>(</w:t>
      </w:r>
      <w:r w:rsidRPr="00DD7CCF">
        <w:t xml:space="preserve">since the space before </w:t>
      </w:r>
      <w:r w:rsidRPr="00DD7CCF">
        <w:rPr>
          <w:rStyle w:val="Foreign"/>
        </w:rPr>
        <w:t>h</w:t>
      </w:r>
      <w:r w:rsidRPr="00DD7CCF">
        <w:t xml:space="preserve"> may be trimmed)</w:t>
      </w:r>
    </w:p>
    <w:p w14:paraId="20C21B0C" w14:textId="77777777" w:rsidR="00C02B8C" w:rsidRPr="00DD7CCF" w:rsidRDefault="004D2E67" w:rsidP="00E2714A">
      <w:pPr>
        <w:pStyle w:val="Lista5"/>
      </w:pPr>
      <w:r w:rsidRPr="00DD7CCF">
        <w:t xml:space="preserve">to eliminate the problem, use </w:t>
      </w:r>
      <w:r w:rsidRPr="00DD7CCF">
        <w:rPr>
          <w:rStyle w:val="Code"/>
        </w:rPr>
        <w:t>&lt;choice&gt;&lt;unclear&gt;</w:t>
      </w:r>
      <w:r w:rsidRPr="00DD7CCF">
        <w:rPr>
          <w:rStyle w:val="Codetext"/>
        </w:rPr>
        <w:t>tathāpi</w:t>
      </w:r>
      <w:r w:rsidRPr="00DD7CCF">
        <w:rPr>
          <w:rStyle w:val="Code"/>
        </w:rPr>
        <w:t>&lt;/unclear&gt;&lt;unclear&gt;</w:t>
      </w:r>
      <w:r w:rsidRPr="00DD7CCF">
        <w:rPr>
          <w:rStyle w:val="Codetext"/>
        </w:rPr>
        <w:t>tathā hi</w:t>
      </w:r>
      <w:r w:rsidRPr="00DD7CCF">
        <w:rPr>
          <w:rStyle w:val="Code"/>
        </w:rPr>
        <w:t>&lt;/unclear&gt;&lt;/choice&gt;</w:t>
      </w:r>
      <w:r w:rsidRPr="00DD7CCF">
        <w:t xml:space="preserve"> or </w:t>
      </w:r>
      <w:r w:rsidRPr="00DD7CCF">
        <w:rPr>
          <w:rStyle w:val="Codetext"/>
        </w:rPr>
        <w:t>tath</w:t>
      </w:r>
      <w:r w:rsidRPr="00DD7CCF">
        <w:rPr>
          <w:rStyle w:val="Code"/>
        </w:rPr>
        <w:t>&lt;choice&gt;&lt;unclear&gt;</w:t>
      </w:r>
      <w:r w:rsidRPr="00DD7CCF">
        <w:rPr>
          <w:rStyle w:val="Codetext"/>
        </w:rPr>
        <w:t>āp</w:t>
      </w:r>
      <w:r w:rsidRPr="00DD7CCF">
        <w:rPr>
          <w:rStyle w:val="Code"/>
        </w:rPr>
        <w:t>&lt;/unclear&gt;&lt;unclear&gt;</w:t>
      </w:r>
      <w:r w:rsidRPr="00DD7CCF">
        <w:rPr>
          <w:rStyle w:val="Codetext"/>
        </w:rPr>
        <w:t>ā h</w:t>
      </w:r>
      <w:r w:rsidRPr="00DD7CCF">
        <w:rPr>
          <w:rStyle w:val="Code"/>
        </w:rPr>
        <w:t>&lt;/unclear&gt;&lt;/choice&gt;</w:t>
      </w:r>
      <w:r w:rsidRPr="00DD7CCF">
        <w:rPr>
          <w:rStyle w:val="Codetext"/>
        </w:rPr>
        <w:t>i</w:t>
      </w:r>
    </w:p>
    <w:p w14:paraId="51945162" w14:textId="77777777" w:rsidR="00C02B8C" w:rsidRPr="00DD7CCF" w:rsidRDefault="004D2E67" w:rsidP="004E103D">
      <w:pPr>
        <w:pStyle w:val="Lista4"/>
      </w:pPr>
      <w:r w:rsidRPr="00DD7CCF">
        <w:t xml:space="preserve">in an editorial correction of </w:t>
      </w:r>
      <w:r w:rsidRPr="00DD7CCF">
        <w:rPr>
          <w:rStyle w:val="Foreign"/>
        </w:rPr>
        <w:t>gatakāle</w:t>
      </w:r>
      <w:r w:rsidRPr="00DD7CCF">
        <w:t xml:space="preserve"> to </w:t>
      </w:r>
      <w:r w:rsidRPr="00DD7CCF">
        <w:rPr>
          <w:rStyle w:val="Foreign"/>
        </w:rPr>
        <w:t xml:space="preserve">gate kāle </w:t>
      </w:r>
      <w:r w:rsidRPr="00E24F87">
        <w:rPr>
          <w:noProof/>
        </w:rPr>
        <w:t>(</w:t>
      </w:r>
      <w:r w:rsidRPr="00DD7CCF">
        <w:t xml:space="preserve">assuming that </w:t>
      </w:r>
      <w:r w:rsidRPr="00DD7CCF">
        <w:rPr>
          <w:rStyle w:val="Foreign"/>
        </w:rPr>
        <w:t>gatakāle</w:t>
      </w:r>
      <w:r w:rsidRPr="00DD7CCF">
        <w:t xml:space="preserve"> is plausible in the context as a compound, but inferior to </w:t>
      </w:r>
      <w:r w:rsidRPr="00DD7CCF">
        <w:rPr>
          <w:rStyle w:val="Foreign"/>
        </w:rPr>
        <w:t>gate kāle</w:t>
      </w:r>
      <w:r w:rsidRPr="00DD7CCF">
        <w:t>)</w:t>
      </w:r>
    </w:p>
    <w:p w14:paraId="4202F504" w14:textId="77777777" w:rsidR="00C02B8C" w:rsidRPr="00DD7CCF" w:rsidRDefault="004D2E67" w:rsidP="00E2714A">
      <w:pPr>
        <w:pStyle w:val="Lista5"/>
      </w:pPr>
      <w:r w:rsidRPr="00DD7CCF">
        <w:rPr>
          <w:rStyle w:val="Codetext"/>
        </w:rPr>
        <w:t>gat</w:t>
      </w:r>
      <w:r w:rsidRPr="00DD7CCF">
        <w:rPr>
          <w:rStyle w:val="Code"/>
        </w:rPr>
        <w:t>&lt;choice&gt;&lt;sic&gt;</w:t>
      </w:r>
      <w:r w:rsidRPr="00DD7CCF">
        <w:rPr>
          <w:rStyle w:val="Codetext"/>
        </w:rPr>
        <w:t>a</w:t>
      </w:r>
      <w:r w:rsidRPr="00DD7CCF">
        <w:rPr>
          <w:rStyle w:val="Code"/>
        </w:rPr>
        <w:t>&lt;/sic&gt;&lt;corr&gt;</w:t>
      </w:r>
      <w:r w:rsidRPr="00DD7CCF">
        <w:rPr>
          <w:rStyle w:val="Codetext"/>
        </w:rPr>
        <w:t xml:space="preserve">e </w:t>
      </w:r>
      <w:r w:rsidRPr="00DD7CCF">
        <w:rPr>
          <w:rStyle w:val="Code"/>
        </w:rPr>
        <w:t>&lt;/corr&gt;&lt;/choice&gt;</w:t>
      </w:r>
      <w:r w:rsidRPr="00DD7CCF">
        <w:rPr>
          <w:rStyle w:val="Codetext"/>
        </w:rPr>
        <w:t>kāle</w:t>
      </w:r>
      <w:r w:rsidRPr="00DD7CCF">
        <w:t xml:space="preserve"> is incorrectly spaced </w:t>
      </w:r>
      <w:r w:rsidRPr="00E24F87">
        <w:rPr>
          <w:noProof/>
        </w:rPr>
        <w:t>(</w:t>
      </w:r>
      <w:r w:rsidRPr="00DD7CCF">
        <w:t xml:space="preserve">since the space after </w:t>
      </w:r>
      <w:r w:rsidRPr="00DD7CCF">
        <w:rPr>
          <w:rStyle w:val="Foreign"/>
        </w:rPr>
        <w:t>e</w:t>
      </w:r>
      <w:r w:rsidRPr="00DD7CCF">
        <w:t xml:space="preserve"> may be trimmed)</w:t>
      </w:r>
    </w:p>
    <w:p w14:paraId="067E812F" w14:textId="77777777" w:rsidR="00C02B8C" w:rsidRPr="00DD7CCF" w:rsidRDefault="004D2E67" w:rsidP="00E2714A">
      <w:pPr>
        <w:pStyle w:val="Lista5"/>
      </w:pPr>
      <w:r w:rsidRPr="00DD7CCF">
        <w:t xml:space="preserve">to eliminate the problem, use </w:t>
      </w:r>
      <w:r w:rsidRPr="00DD7CCF">
        <w:rPr>
          <w:rStyle w:val="Code"/>
        </w:rPr>
        <w:t>&lt;choice&gt;&lt;sic&gt;</w:t>
      </w:r>
      <w:r w:rsidRPr="00DD7CCF">
        <w:rPr>
          <w:rStyle w:val="Codetext"/>
        </w:rPr>
        <w:t>gatakāle</w:t>
      </w:r>
      <w:r w:rsidRPr="00DD7CCF">
        <w:rPr>
          <w:rStyle w:val="Code"/>
        </w:rPr>
        <w:t>&lt;/sic&gt;&lt;corr&gt;</w:t>
      </w:r>
      <w:r w:rsidRPr="008D294D">
        <w:rPr>
          <w:rStyle w:val="Codetext"/>
        </w:rPr>
        <w:t>gat</w:t>
      </w:r>
      <w:r w:rsidRPr="00DD7CCF">
        <w:rPr>
          <w:rStyle w:val="Codetext"/>
        </w:rPr>
        <w:t>e kāle</w:t>
      </w:r>
      <w:r w:rsidRPr="00DD7CCF">
        <w:rPr>
          <w:rStyle w:val="Code"/>
        </w:rPr>
        <w:t>&lt;/corr&gt;&lt;/choice&gt;</w:t>
      </w:r>
      <w:r w:rsidRPr="00DD7CCF">
        <w:t xml:space="preserve"> or </w:t>
      </w:r>
      <w:r w:rsidRPr="00DD7CCF">
        <w:rPr>
          <w:rStyle w:val="Codetext"/>
        </w:rPr>
        <w:t>gat</w:t>
      </w:r>
      <w:r w:rsidRPr="00DD7CCF">
        <w:rPr>
          <w:rStyle w:val="Code"/>
        </w:rPr>
        <w:t>&lt;choice&gt;&lt;sic&gt;</w:t>
      </w:r>
      <w:r w:rsidRPr="00DD7CCF">
        <w:rPr>
          <w:rStyle w:val="Codetext"/>
        </w:rPr>
        <w:t>ak</w:t>
      </w:r>
      <w:r w:rsidRPr="00DD7CCF">
        <w:rPr>
          <w:rStyle w:val="Code"/>
        </w:rPr>
        <w:t>&lt;/sic&gt;&lt;corr&gt;</w:t>
      </w:r>
      <w:r w:rsidRPr="00DD7CCF">
        <w:rPr>
          <w:rStyle w:val="Codetext"/>
        </w:rPr>
        <w:t>e k</w:t>
      </w:r>
      <w:r w:rsidRPr="00DD7CCF">
        <w:rPr>
          <w:rStyle w:val="Code"/>
        </w:rPr>
        <w:t>&lt;/corr&gt;&lt;/choice&gt;</w:t>
      </w:r>
      <w:r w:rsidRPr="00DD7CCF">
        <w:rPr>
          <w:rStyle w:val="Codetext"/>
        </w:rPr>
        <w:t>āle</w:t>
      </w:r>
    </w:p>
    <w:p w14:paraId="3E2E9CAD" w14:textId="77777777" w:rsidR="00C02B8C" w:rsidRPr="00DD7CCF" w:rsidRDefault="004D2E67" w:rsidP="00E2714A">
      <w:pPr>
        <w:pStyle w:val="Lista"/>
      </w:pPr>
      <w:r w:rsidRPr="005D2B22">
        <w:rPr>
          <w:b/>
          <w:bCs/>
        </w:rPr>
        <w:t>elements representing or enclosing non-alphabetic characters</w:t>
      </w:r>
      <w:r w:rsidRPr="00DD7CCF">
        <w:t xml:space="preserve">, i.e. </w:t>
      </w:r>
      <w:r w:rsidRPr="00DD7CCF">
        <w:rPr>
          <w:rStyle w:val="Code"/>
        </w:rPr>
        <w:t>&lt;g&gt;</w:t>
      </w:r>
      <w:r w:rsidRPr="00DD7CCF">
        <w:t xml:space="preserve"> and </w:t>
      </w:r>
      <w:r w:rsidRPr="00DD7CCF">
        <w:rPr>
          <w:rStyle w:val="Code"/>
        </w:rPr>
        <w:t>&lt;num&gt;</w:t>
      </w:r>
    </w:p>
    <w:p w14:paraId="1D3D5FF5" w14:textId="77777777" w:rsidR="00C02B8C" w:rsidRPr="00DD7CCF" w:rsidRDefault="004D2E67" w:rsidP="00E2714A">
      <w:pPr>
        <w:pStyle w:val="Lista2"/>
      </w:pPr>
      <w:r w:rsidRPr="00DD7CCF">
        <w:t xml:space="preserve">use spaces around </w:t>
      </w:r>
      <w:r w:rsidRPr="00E24F87">
        <w:rPr>
          <w:noProof/>
        </w:rPr>
        <w:t>(</w:t>
      </w:r>
      <w:r w:rsidRPr="00DD7CCF">
        <w:t>and outside) these elements as you would expect to see them in an edition, e.g.</w:t>
      </w:r>
    </w:p>
    <w:p w14:paraId="5696FBF1" w14:textId="684ACAF6" w:rsidR="00C02B8C" w:rsidRPr="00DD7CCF" w:rsidRDefault="00DA61F4" w:rsidP="00E2714A">
      <w:pPr>
        <w:pStyle w:val="Lista3"/>
      </w:pPr>
      <w:r w:rsidRPr="00DA61F4">
        <w:t>between numerals and any preceding or following text</w:t>
      </w:r>
    </w:p>
    <w:p w14:paraId="794C2064" w14:textId="227C3A07" w:rsidR="00C02B8C" w:rsidRDefault="00132DCD" w:rsidP="00E2714A">
      <w:pPr>
        <w:pStyle w:val="Lista3"/>
      </w:pPr>
      <w:r w:rsidRPr="00132DCD">
        <w:t>between symbols (§</w:t>
      </w:r>
      <w:r>
        <w:fldChar w:fldCharType="begin"/>
      </w:r>
      <w:r>
        <w:instrText xml:space="preserve"> REF _Ref43978591 \r \h </w:instrText>
      </w:r>
      <w:r>
        <w:fldChar w:fldCharType="separate"/>
      </w:r>
      <w:r w:rsidR="00E90D07">
        <w:t>4.2</w:t>
      </w:r>
      <w:r>
        <w:fldChar w:fldCharType="end"/>
      </w:r>
      <w:r w:rsidRPr="00132DCD">
        <w:t>) of any kind and following text</w:t>
      </w:r>
    </w:p>
    <w:p w14:paraId="4489D6F0" w14:textId="0E404971" w:rsidR="00132DCD" w:rsidRDefault="00132DCD" w:rsidP="00132DCD">
      <w:pPr>
        <w:pStyle w:val="Lista3"/>
      </w:pPr>
      <w:r>
        <w:t>between symbols and preceding text, except for symbols encoded as punctuation marks (§</w:t>
      </w:r>
      <w:r>
        <w:fldChar w:fldCharType="begin"/>
      </w:r>
      <w:r>
        <w:instrText xml:space="preserve"> REF _Ref43980384 \r \h </w:instrText>
      </w:r>
      <w:r>
        <w:fldChar w:fldCharType="separate"/>
      </w:r>
      <w:r w:rsidR="00E90D07">
        <w:t>4.2.4</w:t>
      </w:r>
      <w:r>
        <w:fldChar w:fldCharType="end"/>
      </w:r>
      <w:r>
        <w:t>); in other words,</w:t>
      </w:r>
    </w:p>
    <w:p w14:paraId="7707A0C8" w14:textId="77777777" w:rsidR="00132DCD" w:rsidRDefault="00132DCD" w:rsidP="00132DCD">
      <w:pPr>
        <w:pStyle w:val="Lista4"/>
      </w:pPr>
      <w:r>
        <w:t>punctuation marks should not be preceded by an editorial space, but should be followed by one</w:t>
      </w:r>
    </w:p>
    <w:p w14:paraId="42D13570" w14:textId="5D3A2CA0" w:rsidR="00132DCD" w:rsidRPr="00DD7CCF" w:rsidRDefault="00132DCD" w:rsidP="00132DCD">
      <w:pPr>
        <w:pStyle w:val="Lista4"/>
      </w:pPr>
      <w:r>
        <w:t>space fillers and miscellaneous symbols should be preceded and followed by editorial spaces</w:t>
      </w:r>
    </w:p>
    <w:p w14:paraId="7883A658" w14:textId="148ACDA0" w:rsidR="00C02B8C" w:rsidRPr="00DD7CCF" w:rsidRDefault="00132DCD" w:rsidP="00E2714A">
      <w:pPr>
        <w:pStyle w:val="Lista2"/>
      </w:pPr>
      <w:r w:rsidRPr="00132DCD">
        <w:t>as an exception to the above, should a symbol or numeral interrupt a word, do not add editorial spaces around it</w:t>
      </w:r>
    </w:p>
    <w:p w14:paraId="6D916E49" w14:textId="77777777" w:rsidR="00C02B8C" w:rsidRPr="00DD7CCF" w:rsidRDefault="004D2E67" w:rsidP="00E2714A">
      <w:pPr>
        <w:pStyle w:val="Lista2"/>
      </w:pPr>
      <w:r w:rsidRPr="00DD7CCF">
        <w:t>the content of these elements, when they have any content at all, should not include spaces</w:t>
      </w:r>
    </w:p>
    <w:p w14:paraId="7F40CB25" w14:textId="77777777" w:rsidR="00C02B8C" w:rsidRPr="00DD7CCF" w:rsidRDefault="004D2E67" w:rsidP="00E2714A">
      <w:pPr>
        <w:pStyle w:val="Lista3"/>
      </w:pPr>
      <w:r w:rsidRPr="00DD7CCF">
        <w:t xml:space="preserve">except when a </w:t>
      </w:r>
      <w:r w:rsidRPr="00DD7CCF">
        <w:rPr>
          <w:rStyle w:val="Code"/>
        </w:rPr>
        <w:t>&lt;num&gt;</w:t>
      </w:r>
      <w:r w:rsidRPr="00DD7CCF">
        <w:t xml:space="preserve"> element encloses </w:t>
      </w:r>
      <w:r w:rsidRPr="00DD7CCF">
        <w:rPr>
          <w:rStyle w:val="Code"/>
        </w:rPr>
        <w:t>&lt;g&gt;</w:t>
      </w:r>
      <w:r w:rsidRPr="00DD7CCF">
        <w:t xml:space="preserve"> elements or vulgar fraction signs, which for the sake of consistency should be separated by a space from each other and from any Arabic digits within the same </w:t>
      </w:r>
      <w:r w:rsidRPr="00DD7CCF">
        <w:rPr>
          <w:rStyle w:val="Code"/>
        </w:rPr>
        <w:t>&lt;num&gt;</w:t>
      </w:r>
    </w:p>
    <w:p w14:paraId="73BE488B" w14:textId="77777777" w:rsidR="00C02B8C" w:rsidRPr="00DD7CCF" w:rsidRDefault="004D2E67" w:rsidP="00E2714A">
      <w:pPr>
        <w:pStyle w:val="Lista"/>
      </w:pPr>
      <w:r w:rsidRPr="005D2B22">
        <w:rPr>
          <w:b/>
          <w:bCs/>
        </w:rPr>
        <w:t>encoded space</w:t>
      </w:r>
      <w:r w:rsidRPr="00DD7CCF">
        <w:t xml:space="preserve">, </w:t>
      </w:r>
      <w:r w:rsidRPr="00DD7CCF">
        <w:rPr>
          <w:rStyle w:val="Code"/>
        </w:rPr>
        <w:t>&lt;space&gt;</w:t>
      </w:r>
    </w:p>
    <w:p w14:paraId="65F1F14F" w14:textId="77777777" w:rsidR="00C02B8C" w:rsidRPr="00DD7CCF" w:rsidRDefault="004D2E67" w:rsidP="00E2714A">
      <w:pPr>
        <w:pStyle w:val="Lista2"/>
      </w:pPr>
      <w:r w:rsidRPr="00DD7CCF">
        <w:t xml:space="preserve">as a rule, add an editorial space on either or both sides of a </w:t>
      </w:r>
      <w:r w:rsidRPr="00DD7CCF">
        <w:rPr>
          <w:rStyle w:val="Code"/>
        </w:rPr>
        <w:t>&lt;space&gt;</w:t>
      </w:r>
      <w:r w:rsidRPr="00DD7CCF">
        <w:t xml:space="preserve"> element where it meets text or numerals</w:t>
      </w:r>
    </w:p>
    <w:p w14:paraId="0DC3446F" w14:textId="77777777" w:rsidR="00C02B8C" w:rsidRPr="00DD7CCF" w:rsidRDefault="004D2E67" w:rsidP="00E2714A">
      <w:pPr>
        <w:pStyle w:val="Lista3"/>
      </w:pPr>
      <w:r w:rsidRPr="00DD7CCF">
        <w:lastRenderedPageBreak/>
        <w:t xml:space="preserve">but do not add a space when </w:t>
      </w:r>
      <w:r w:rsidRPr="00DD7CCF">
        <w:rPr>
          <w:rStyle w:val="Code"/>
        </w:rPr>
        <w:t>&lt;space&gt;</w:t>
      </w:r>
      <w:r w:rsidRPr="00DD7CCF">
        <w:t xml:space="preserve"> interrupts a word, as can happen with </w:t>
      </w:r>
      <w:r w:rsidRPr="00DD7CCF">
        <w:rPr>
          <w:rStyle w:val="Code"/>
        </w:rPr>
        <w:t xml:space="preserve">&lt;space </w:t>
      </w:r>
      <w:r w:rsidRPr="00DD7CCF">
        <w:rPr>
          <w:rStyle w:val="Codeattribute"/>
        </w:rPr>
        <w:t>type</w:t>
      </w:r>
      <w:r w:rsidRPr="00DD7CCF">
        <w:rPr>
          <w:rStyle w:val="Code"/>
        </w:rPr>
        <w:t>=</w:t>
      </w:r>
      <w:r w:rsidRPr="0046000E">
        <w:rPr>
          <w:rStyle w:val="Codevalue"/>
        </w:rPr>
        <w:t>"binding-hole"</w:t>
      </w:r>
      <w:r w:rsidRPr="00DD7CCF">
        <w:rPr>
          <w:rStyle w:val="Code"/>
        </w:rPr>
        <w:t>&gt;</w:t>
      </w:r>
    </w:p>
    <w:p w14:paraId="17251CE9" w14:textId="77777777" w:rsidR="00C02B8C" w:rsidRPr="00DD7CCF" w:rsidRDefault="004D2E67" w:rsidP="00E2714A">
      <w:pPr>
        <w:pStyle w:val="Lista2"/>
      </w:pPr>
      <w:r w:rsidRPr="00DD7CCF">
        <w:t>when one of these elements occurs at a point where an editorial space is already required for word spacing, add a space on either side or both sides of the element as you would expect to see spaces in your displayed edition</w:t>
      </w:r>
    </w:p>
    <w:p w14:paraId="05D2CE2C" w14:textId="77777777" w:rsidR="00C02B8C" w:rsidRPr="00DD7CCF" w:rsidRDefault="004D2E67" w:rsidP="00E2714A">
      <w:pPr>
        <w:pStyle w:val="Lista3"/>
      </w:pPr>
      <w:r w:rsidRPr="00DD7CCF">
        <w:t>that is to say, add a space on any side where such elements meet text, but not where they meet other elements of this nature</w:t>
      </w:r>
    </w:p>
    <w:p w14:paraId="033C11F4" w14:textId="77777777" w:rsidR="00C02B8C" w:rsidRPr="00DD7CCF" w:rsidRDefault="004D2E67" w:rsidP="00E2714A">
      <w:pPr>
        <w:pStyle w:val="Lista2"/>
      </w:pPr>
      <w:r w:rsidRPr="00DD7CCF">
        <w:t>the content of these elements, when they have any content at all, should not include spaces</w:t>
      </w:r>
    </w:p>
    <w:p w14:paraId="32897850" w14:textId="77777777" w:rsidR="00C02B8C" w:rsidRPr="00DD7CCF" w:rsidRDefault="004D2E67" w:rsidP="00E2714A">
      <w:pPr>
        <w:pStyle w:val="Lista3"/>
      </w:pPr>
      <w:r w:rsidRPr="00DD7CCF">
        <w:t xml:space="preserve">except when a </w:t>
      </w:r>
      <w:r w:rsidRPr="00DD7CCF">
        <w:rPr>
          <w:rStyle w:val="Code"/>
        </w:rPr>
        <w:t>&lt;num&gt;</w:t>
      </w:r>
      <w:r w:rsidRPr="00DD7CCF">
        <w:t xml:space="preserve"> element encloses </w:t>
      </w:r>
      <w:r w:rsidRPr="00DD7CCF">
        <w:rPr>
          <w:rStyle w:val="Code"/>
        </w:rPr>
        <w:t>&lt;g&gt;</w:t>
      </w:r>
      <w:r w:rsidRPr="00DD7CCF">
        <w:t xml:space="preserve"> elements or vulgar fraction signs, which for the sake of consistency should be separated by a space from each other and from any Arabic digits within the same </w:t>
      </w:r>
      <w:r w:rsidRPr="00DD7CCF">
        <w:rPr>
          <w:rStyle w:val="Code"/>
        </w:rPr>
        <w:t>&lt;num&gt;</w:t>
      </w:r>
    </w:p>
    <w:p w14:paraId="5ED95128" w14:textId="77777777" w:rsidR="00C02B8C" w:rsidRPr="00DD7CCF" w:rsidRDefault="004D2E67" w:rsidP="00E2714A">
      <w:pPr>
        <w:pStyle w:val="Lista"/>
      </w:pPr>
      <w:r w:rsidRPr="005D2B22">
        <w:rPr>
          <w:b/>
          <w:bCs/>
        </w:rPr>
        <w:t>lacunae</w:t>
      </w:r>
      <w:r w:rsidRPr="00DD7CCF">
        <w:t xml:space="preserve"> </w:t>
      </w:r>
      <w:r w:rsidRPr="00E24F87">
        <w:rPr>
          <w:noProof/>
        </w:rPr>
        <w:t>(</w:t>
      </w:r>
      <w:r w:rsidRPr="00DD7CCF">
        <w:t xml:space="preserve">i.e. </w:t>
      </w:r>
      <w:r w:rsidRPr="00DD7CCF">
        <w:rPr>
          <w:rStyle w:val="Code"/>
        </w:rPr>
        <w:t>&lt;gap&gt;</w:t>
      </w:r>
      <w:r w:rsidRPr="00DD7CCF">
        <w:t xml:space="preserve"> elements), where they are adjacent to extant or restored text, should normally be separated from text by a space</w:t>
      </w:r>
    </w:p>
    <w:p w14:paraId="520B4FEF" w14:textId="77777777" w:rsidR="00C02B8C" w:rsidRPr="00DD7CCF" w:rsidRDefault="004D2E67" w:rsidP="00E2714A">
      <w:pPr>
        <w:pStyle w:val="Lista2"/>
      </w:pPr>
      <w:r w:rsidRPr="00DD7CCF">
        <w:t xml:space="preserve">unless you are reasonably confident that the lacuna included part of a word whose other part is preserved outside the lacuna, in which case the text should precede or follow the </w:t>
      </w:r>
      <w:r w:rsidRPr="00DD7CCF">
        <w:rPr>
          <w:rStyle w:val="Code"/>
        </w:rPr>
        <w:t>&lt;gap&gt;</w:t>
      </w:r>
      <w:r w:rsidRPr="00DD7CCF">
        <w:t xml:space="preserve"> element without an intervening space</w:t>
      </w:r>
    </w:p>
    <w:p w14:paraId="17066CF4" w14:textId="77777777" w:rsidR="00C02B8C" w:rsidRPr="00DD7CCF" w:rsidRDefault="004D2E67" w:rsidP="00E2714A">
      <w:pPr>
        <w:pStyle w:val="Lista2"/>
      </w:pPr>
      <w:r w:rsidRPr="00DD7CCF">
        <w:t>by convention we shall take a lacuna encoded without an intervening space as a definite indicator of an editorial hypothesis that the word preserved adjacent to the lacuna is not complete</w:t>
      </w:r>
    </w:p>
    <w:p w14:paraId="6C8E7A0B" w14:textId="77777777" w:rsidR="00C02B8C" w:rsidRPr="00DD7CCF" w:rsidRDefault="004D2E67" w:rsidP="00E2714A">
      <w:pPr>
        <w:pStyle w:val="Lista2"/>
      </w:pPr>
      <w:r w:rsidRPr="00DD7CCF">
        <w:t>whereas a lacuna encoded with an intervening space will not be regarded to imply any hypothesis about the completeness or incompleteness of the preserved word</w:t>
      </w:r>
    </w:p>
    <w:p w14:paraId="30ECFB0C" w14:textId="77777777" w:rsidR="00C02B8C" w:rsidRPr="00DD7CCF" w:rsidRDefault="004D2E67" w:rsidP="00E2714A">
      <w:pPr>
        <w:pStyle w:val="Lista"/>
      </w:pPr>
      <w:r w:rsidRPr="005D2B22">
        <w:rPr>
          <w:b/>
          <w:bCs/>
        </w:rPr>
        <w:t>unintelligible text</w:t>
      </w:r>
      <w:r w:rsidRPr="00DD7CCF">
        <w:t xml:space="preserve"> </w:t>
      </w:r>
      <w:r w:rsidRPr="00E24F87">
        <w:rPr>
          <w:noProof/>
        </w:rPr>
        <w:t>(</w:t>
      </w:r>
      <w:r w:rsidRPr="00DD7CCF">
        <w:t xml:space="preserve">marked up as </w:t>
      </w:r>
      <w:r w:rsidRPr="00DD7CCF">
        <w:rPr>
          <w:rStyle w:val="Code"/>
        </w:rPr>
        <w:t>&lt;unclear&gt;</w:t>
      </w:r>
      <w:r w:rsidRPr="00DD7CCF">
        <w:t xml:space="preserve">, or as </w:t>
      </w:r>
      <w:r w:rsidRPr="00DD7CCF">
        <w:rPr>
          <w:rStyle w:val="Code"/>
        </w:rPr>
        <w:t>&lt;sic&gt;</w:t>
      </w:r>
      <w:r w:rsidRPr="00DD7CCF">
        <w:t xml:space="preserve"> if they are clear but unintelligible), where adjacent to extant or restored text, should be spaced in the same way as lacunae</w:t>
      </w:r>
    </w:p>
    <w:p w14:paraId="0E67C95D" w14:textId="77777777" w:rsidR="00C02B8C" w:rsidRPr="00DD7CCF" w:rsidRDefault="004D2E67" w:rsidP="00E2714A">
      <w:pPr>
        <w:pStyle w:val="Lista2"/>
      </w:pPr>
      <w:r w:rsidRPr="00DD7CCF">
        <w:t xml:space="preserve">in any stretches of text where – due to damage, scribal errors or sub-standard language use – word spacing cannot be allocated definitively but becomes possible after editorial intervention </w:t>
      </w:r>
      <w:r w:rsidRPr="00E24F87">
        <w:rPr>
          <w:noProof/>
        </w:rPr>
        <w:t>(</w:t>
      </w:r>
      <w:r w:rsidRPr="00DD7CCF">
        <w:t>restoration and emendation), feel free to space the text only as required for your editorial text, i.e. do not feel bound to encode all your spaces as parts of your editorial alterations</w:t>
      </w:r>
    </w:p>
    <w:p w14:paraId="3EA4ABA2" w14:textId="77777777" w:rsidR="00C02B8C" w:rsidRPr="00DD7CCF" w:rsidRDefault="004D2E67" w:rsidP="00D4342A">
      <w:pPr>
        <w:pStyle w:val="Cmsor3"/>
      </w:pPr>
      <w:bookmarkStart w:id="503" w:name="_xg74xrj1ejbr" w:colFirst="0" w:colLast="0"/>
      <w:bookmarkStart w:id="504" w:name="_Toc74733539"/>
      <w:bookmarkEnd w:id="503"/>
      <w:r w:rsidRPr="00DD7CCF">
        <w:t>Editorial hyphens and markup</w:t>
      </w:r>
      <w:bookmarkEnd w:id="504"/>
    </w:p>
    <w:p w14:paraId="4E593E31" w14:textId="77777777" w:rsidR="00C02B8C" w:rsidRPr="00DD7CCF" w:rsidRDefault="004D2E67" w:rsidP="00E2714A">
      <w:pPr>
        <w:pStyle w:val="Lista"/>
      </w:pPr>
      <w:r w:rsidRPr="00DD7CCF">
        <w:t xml:space="preserve">see TG </w:t>
      </w:r>
      <w:r w:rsidR="003C3D87" w:rsidRPr="00DD7CCF">
        <w:t>§</w:t>
      </w:r>
      <w:r w:rsidRPr="00DD7CCF">
        <w:t xml:space="preserve">2.6.2 for general guidance about editorial hyphens </w:t>
      </w:r>
      <w:r w:rsidRPr="00E24F87">
        <w:rPr>
          <w:noProof/>
        </w:rPr>
        <w:t>(</w:t>
      </w:r>
      <w:r w:rsidRPr="00DD7CCF">
        <w:t>for compound segmentation)</w:t>
      </w:r>
    </w:p>
    <w:p w14:paraId="50B3BD8F" w14:textId="77777777" w:rsidR="00C02B8C" w:rsidRPr="00DD7CCF" w:rsidRDefault="004D2E67" w:rsidP="00E2714A">
      <w:pPr>
        <w:pStyle w:val="Lista"/>
      </w:pPr>
      <w:r w:rsidRPr="00DD7CCF">
        <w:t>hyphens should never be used at the ends of epigraphic lines</w:t>
      </w:r>
    </w:p>
    <w:p w14:paraId="1A7BF609" w14:textId="77777777" w:rsidR="004F4C63" w:rsidRPr="00DD7CCF" w:rsidRDefault="004D2E67" w:rsidP="00E2714A">
      <w:pPr>
        <w:pStyle w:val="Lista2"/>
      </w:pPr>
      <w:r w:rsidRPr="00DD7CCF">
        <w:t xml:space="preserve">if a line beginning interrupts a word, the element encoding the new line must take the attribute </w:t>
      </w:r>
      <w:r w:rsidRPr="00876E54">
        <w:rPr>
          <w:rStyle w:val="Codeattribute"/>
        </w:rPr>
        <w:t>@break</w:t>
      </w:r>
      <w:r w:rsidRPr="00876E54">
        <w:rPr>
          <w:rStyle w:val="Code"/>
        </w:rPr>
        <w:t>=</w:t>
      </w:r>
      <w:r w:rsidRPr="00C53BF3">
        <w:rPr>
          <w:rStyle w:val="Codevalue"/>
        </w:rPr>
        <w:t>"no"</w:t>
      </w:r>
    </w:p>
    <w:p w14:paraId="209A7E01" w14:textId="77777777" w:rsidR="00C02B8C" w:rsidRPr="00DD7CCF" w:rsidRDefault="004D2E67" w:rsidP="00E2714A">
      <w:pPr>
        <w:pStyle w:val="Lista2"/>
      </w:pPr>
      <w:r w:rsidRPr="00DD7CCF">
        <w:t xml:space="preserve">the same applies to </w:t>
      </w:r>
      <w:r w:rsidRPr="00DD7CCF">
        <w:rPr>
          <w:rStyle w:val="Code"/>
        </w:rPr>
        <w:t>&lt;pb/&gt;</w:t>
      </w:r>
      <w:r w:rsidRPr="00DD7CCF">
        <w:t xml:space="preserve"> and </w:t>
      </w:r>
      <w:r w:rsidRPr="00DD7CCF">
        <w:rPr>
          <w:rStyle w:val="Code"/>
        </w:rPr>
        <w:t>&lt;milestone/&gt;</w:t>
      </w:r>
      <w:r w:rsidRPr="00DD7CCF">
        <w:t xml:space="preserve"> elements</w:t>
      </w:r>
    </w:p>
    <w:p w14:paraId="61E0B1D2" w14:textId="77777777" w:rsidR="00C02B8C" w:rsidRPr="00DD7CCF" w:rsidRDefault="004D2E67" w:rsidP="00E2714A">
      <w:pPr>
        <w:pStyle w:val="Lista"/>
      </w:pPr>
      <w:r w:rsidRPr="00DD7CCF">
        <w:t xml:space="preserve">when an editorial hyphen </w:t>
      </w:r>
      <w:r w:rsidRPr="00E24F87">
        <w:rPr>
          <w:noProof/>
        </w:rPr>
        <w:t>(</w:t>
      </w:r>
      <w:r w:rsidRPr="00DD7CCF">
        <w:t xml:space="preserve">marking an in-compound word boundary) coincides with one of the above elements or with a </w:t>
      </w:r>
      <w:r w:rsidRPr="00DD7CCF">
        <w:rPr>
          <w:rStyle w:val="Code"/>
        </w:rPr>
        <w:t>&lt;space/&gt;</w:t>
      </w:r>
      <w:r w:rsidRPr="00DD7CCF">
        <w:t>, the hyphen shall be placed at the beginning of the text after the intervening element</w:t>
      </w:r>
      <w:r w:rsidRPr="00E24F87">
        <w:rPr>
          <w:noProof/>
        </w:rPr>
        <w:t>(</w:t>
      </w:r>
      <w:r w:rsidRPr="00DD7CCF">
        <w:t>s)</w:t>
      </w:r>
    </w:p>
    <w:p w14:paraId="738EEB10" w14:textId="77777777" w:rsidR="00BD4ADC" w:rsidRDefault="004D2E67" w:rsidP="00E2714A">
      <w:pPr>
        <w:pStyle w:val="Lista"/>
      </w:pPr>
      <w:r w:rsidRPr="00DD7CCF">
        <w:t xml:space="preserve">for other cases where editorial hyphenation interacts with markup, follow the directions for editorial spaces in </w:t>
      </w:r>
      <w:r w:rsidR="003C3D87" w:rsidRPr="00DD7CCF">
        <w:t>§</w:t>
      </w:r>
      <w:r w:rsidR="0082156E" w:rsidRPr="00DD7CCF">
        <w:fldChar w:fldCharType="begin"/>
      </w:r>
      <w:r w:rsidR="0082156E" w:rsidRPr="00DD7CCF">
        <w:instrText xml:space="preserve"> REF _Ref43984944 \w \h </w:instrText>
      </w:r>
      <w:r w:rsidR="00DD7CCF">
        <w:instrText xml:space="preserve"> \* MERGEFORMAT </w:instrText>
      </w:r>
      <w:r w:rsidR="0082156E" w:rsidRPr="00DD7CCF">
        <w:fldChar w:fldCharType="separate"/>
      </w:r>
      <w:r w:rsidR="00E90D07">
        <w:t>8.1.2</w:t>
      </w:r>
      <w:r w:rsidR="0082156E" w:rsidRPr="00DD7CCF">
        <w:fldChar w:fldCharType="end"/>
      </w:r>
      <w:r w:rsidRPr="00DD7CCF">
        <w:t xml:space="preserve"> above</w:t>
      </w:r>
    </w:p>
    <w:p w14:paraId="0412ADBE" w14:textId="09D27635" w:rsidR="00C02B8C" w:rsidRDefault="004D2E67" w:rsidP="00BD4ADC">
      <w:pPr>
        <w:pStyle w:val="Lista2"/>
      </w:pPr>
      <w:r w:rsidRPr="00DD7CCF">
        <w:t xml:space="preserve">unlike space, hyphens may be used without </w:t>
      </w:r>
      <w:r w:rsidR="00BD4ADC">
        <w:t xml:space="preserve">technical </w:t>
      </w:r>
      <w:r w:rsidRPr="00DD7CCF">
        <w:t>worries at the beginning or end of text-containing elements</w:t>
      </w:r>
      <w:r w:rsidR="00BD4ADC" w:rsidRPr="00BD4ADC">
        <w:t>; however, since our hyphens are editorial additions to the text, they should, where practicable, not be included in markup that concerns the inscribed text, e.g.</w:t>
      </w:r>
    </w:p>
    <w:p w14:paraId="153EB159" w14:textId="77777777" w:rsidR="00BD4ADC" w:rsidRDefault="00BD4ADC" w:rsidP="00BD4ADC">
      <w:pPr>
        <w:pStyle w:val="Lista3"/>
      </w:pPr>
      <w:r w:rsidRPr="00BD4ADC">
        <w:rPr>
          <w:rStyle w:val="Codetext"/>
        </w:rPr>
        <w:t>sarva-</w:t>
      </w:r>
      <w:r w:rsidRPr="00BD4ADC">
        <w:rPr>
          <w:rStyle w:val="Code"/>
        </w:rPr>
        <w:t>&lt;unclear&gt;</w:t>
      </w:r>
      <w:r w:rsidRPr="00BD4ADC">
        <w:rPr>
          <w:rStyle w:val="Codetext"/>
        </w:rPr>
        <w:t>lokā</w:t>
      </w:r>
      <w:r w:rsidRPr="00BD4ADC">
        <w:rPr>
          <w:rStyle w:val="Code"/>
        </w:rPr>
        <w:t>&lt;/unclear&gt;</w:t>
      </w:r>
      <w:r w:rsidRPr="00BD4ADC">
        <w:rPr>
          <w:rStyle w:val="Codetext"/>
        </w:rPr>
        <w:t>nām</w:t>
      </w:r>
      <w:r>
        <w:t xml:space="preserve"> is preferable to </w:t>
      </w:r>
      <w:r w:rsidRPr="00BD4ADC">
        <w:rPr>
          <w:rStyle w:val="Codetext"/>
        </w:rPr>
        <w:t>sarva</w:t>
      </w:r>
      <w:r w:rsidRPr="00BD4ADC">
        <w:rPr>
          <w:rStyle w:val="Code"/>
        </w:rPr>
        <w:t>&lt;unclear&gt;</w:t>
      </w:r>
      <w:r w:rsidRPr="00BD4ADC">
        <w:rPr>
          <w:rStyle w:val="Codetext"/>
        </w:rPr>
        <w:t>-lokā</w:t>
      </w:r>
      <w:r w:rsidRPr="00BD4ADC">
        <w:rPr>
          <w:rStyle w:val="Code"/>
        </w:rPr>
        <w:t>&lt;/unclear&gt;</w:t>
      </w:r>
      <w:r w:rsidRPr="00BD4ADC">
        <w:rPr>
          <w:rStyle w:val="Codetext"/>
        </w:rPr>
        <w:t>nām</w:t>
      </w:r>
      <w:r>
        <w:t>, since the hyphen is not present in the text and therefore not unclear</w:t>
      </w:r>
    </w:p>
    <w:p w14:paraId="21265037" w14:textId="77777777" w:rsidR="00BD4ADC" w:rsidRDefault="00BD4ADC" w:rsidP="00BD4ADC">
      <w:pPr>
        <w:pStyle w:val="Lista3"/>
      </w:pPr>
      <w:r w:rsidRPr="00BD4ADC">
        <w:rPr>
          <w:rStyle w:val="Codetext"/>
        </w:rPr>
        <w:t>viṣaya-</w:t>
      </w:r>
      <w:r w:rsidRPr="00BD4ADC">
        <w:rPr>
          <w:rStyle w:val="Code"/>
        </w:rPr>
        <w:t>&lt;abbr&gt;</w:t>
      </w:r>
      <w:r w:rsidRPr="00BD4ADC">
        <w:rPr>
          <w:rStyle w:val="Codetext"/>
        </w:rPr>
        <w:t>saṁ</w:t>
      </w:r>
      <w:r w:rsidRPr="00BD4ADC">
        <w:rPr>
          <w:rStyle w:val="Code"/>
        </w:rPr>
        <w:t>&lt;/abbr&gt;</w:t>
      </w:r>
      <w:r>
        <w:t xml:space="preserve"> is likewise preferable to </w:t>
      </w:r>
      <w:r w:rsidRPr="00BD4ADC">
        <w:rPr>
          <w:rStyle w:val="Codetext"/>
        </w:rPr>
        <w:t>viṣaya</w:t>
      </w:r>
      <w:r w:rsidRPr="00BD4ADC">
        <w:rPr>
          <w:rStyle w:val="Code"/>
        </w:rPr>
        <w:t>&lt;abbr&gt;</w:t>
      </w:r>
      <w:r w:rsidRPr="00BD4ADC">
        <w:rPr>
          <w:rStyle w:val="Codetext"/>
        </w:rPr>
        <w:t>-saṁ</w:t>
      </w:r>
      <w:r w:rsidRPr="00BD4ADC">
        <w:rPr>
          <w:rStyle w:val="Code"/>
        </w:rPr>
        <w:t>&lt;/abbr&gt;</w:t>
      </w:r>
      <w:r>
        <w:t xml:space="preserve">, since the hyphen, not being there, is not part of the abbreviation (where </w:t>
      </w:r>
      <w:r w:rsidRPr="00BD4ADC">
        <w:rPr>
          <w:rStyle w:val="Foreign"/>
        </w:rPr>
        <w:t>saṁ</w:t>
      </w:r>
      <w:r>
        <w:t xml:space="preserve"> is understood to stand for </w:t>
      </w:r>
      <w:r w:rsidRPr="00BD4ADC">
        <w:rPr>
          <w:rStyle w:val="Foreign"/>
        </w:rPr>
        <w:t>saṁbaddha</w:t>
      </w:r>
      <w:r>
        <w:t>)</w:t>
      </w:r>
    </w:p>
    <w:p w14:paraId="55E02040" w14:textId="77777777" w:rsidR="00BD4ADC" w:rsidRDefault="00BD4ADC" w:rsidP="00BD4ADC">
      <w:pPr>
        <w:pStyle w:val="Lista2"/>
      </w:pPr>
      <w:r>
        <w:t>however, there is no need to split phrase-level elements around an editorial hyphen even if, strictly speaking, the editorial hyphen is not qualified by the element, e.g.</w:t>
      </w:r>
    </w:p>
    <w:p w14:paraId="6A0D82A7" w14:textId="06F7F3F8" w:rsidR="00BD4ADC" w:rsidRPr="00DD7CCF" w:rsidRDefault="00BD4ADC" w:rsidP="00BD4ADC">
      <w:pPr>
        <w:pStyle w:val="Lista3"/>
      </w:pPr>
      <w:r w:rsidRPr="00BD4ADC">
        <w:rPr>
          <w:rStyle w:val="Codetext"/>
        </w:rPr>
        <w:t>sar</w:t>
      </w:r>
      <w:r w:rsidRPr="00BD4ADC">
        <w:rPr>
          <w:rStyle w:val="Code"/>
        </w:rPr>
        <w:t>&lt;unclear&gt;</w:t>
      </w:r>
      <w:r w:rsidRPr="00BD4ADC">
        <w:rPr>
          <w:rStyle w:val="Codetext"/>
        </w:rPr>
        <w:t>va-lokā</w:t>
      </w:r>
      <w:r w:rsidRPr="00BD4ADC">
        <w:rPr>
          <w:rStyle w:val="Code"/>
        </w:rPr>
        <w:t>&lt;/unclear&gt;</w:t>
      </w:r>
      <w:r w:rsidRPr="00BD4ADC">
        <w:rPr>
          <w:rStyle w:val="Codetext"/>
        </w:rPr>
        <w:t>nām</w:t>
      </w:r>
      <w:r>
        <w:t xml:space="preserve"> is the preferred encoding, though the hyphen, not being present in the text, is not unclear, so a more accurate but less practicable encoding would be </w:t>
      </w:r>
      <w:r w:rsidRPr="00BD4ADC">
        <w:rPr>
          <w:rStyle w:val="Codetext"/>
        </w:rPr>
        <w:t>sar</w:t>
      </w:r>
      <w:r w:rsidRPr="00BD4ADC">
        <w:rPr>
          <w:rStyle w:val="Code"/>
        </w:rPr>
        <w:t>&lt;unclear&gt;</w:t>
      </w:r>
      <w:r w:rsidRPr="00BD4ADC">
        <w:rPr>
          <w:rStyle w:val="Codetext"/>
        </w:rPr>
        <w:t>va</w:t>
      </w:r>
      <w:r w:rsidRPr="00BD4ADC">
        <w:rPr>
          <w:rStyle w:val="Code"/>
        </w:rPr>
        <w:t>&lt;/unclear&gt;-&lt;unclear&gt;</w:t>
      </w:r>
      <w:r w:rsidRPr="00BD4ADC">
        <w:rPr>
          <w:rStyle w:val="Codetext"/>
        </w:rPr>
        <w:t>lokā</w:t>
      </w:r>
      <w:r w:rsidRPr="00BD4ADC">
        <w:rPr>
          <w:rStyle w:val="Code"/>
        </w:rPr>
        <w:t>&lt;/unclear&gt;</w:t>
      </w:r>
      <w:r w:rsidRPr="00BD4ADC">
        <w:rPr>
          <w:rStyle w:val="Codetext"/>
        </w:rPr>
        <w:t>nām</w:t>
      </w:r>
    </w:p>
    <w:p w14:paraId="5BA00D71" w14:textId="77777777" w:rsidR="00C02B8C" w:rsidRPr="00DD7CCF" w:rsidRDefault="004D2E67" w:rsidP="00D4342A">
      <w:pPr>
        <w:pStyle w:val="Cmsor2"/>
      </w:pPr>
      <w:bookmarkStart w:id="505" w:name="_7ept2hrl5gak" w:colFirst="0" w:colLast="0"/>
      <w:bookmarkStart w:id="506" w:name="_Ref43978660"/>
      <w:bookmarkStart w:id="507" w:name="_Toc74733540"/>
      <w:bookmarkEnd w:id="505"/>
      <w:r w:rsidRPr="00DD7CCF">
        <w:lastRenderedPageBreak/>
        <w:t>Top to Bottom Hierarchy</w:t>
      </w:r>
      <w:bookmarkEnd w:id="506"/>
      <w:bookmarkEnd w:id="507"/>
    </w:p>
    <w:p w14:paraId="26308377" w14:textId="77777777" w:rsidR="00C02B8C" w:rsidRPr="00DD7CCF" w:rsidRDefault="004D2E67" w:rsidP="00E2714A">
      <w:pPr>
        <w:pStyle w:val="Lista"/>
      </w:pPr>
      <w:r w:rsidRPr="00DD7CCF">
        <w:t>while applying markup to encode various features, it is useful to keep in mind the rough hierarchy outlined below</w:t>
      </w:r>
    </w:p>
    <w:p w14:paraId="11F9B4F6" w14:textId="507F1C4C" w:rsidR="00644A27" w:rsidRDefault="00644A27" w:rsidP="00E2714A">
      <w:pPr>
        <w:pStyle w:val="Lista2"/>
      </w:pPr>
      <w:r w:rsidRPr="00644A27">
        <w:t>the tiers presented below comprise an arbitrary hierarchy practical for our purposes, which does not wholly coincide with the XML hierarchy of TEI documents in general</w:t>
      </w:r>
    </w:p>
    <w:p w14:paraId="2E3036C9" w14:textId="0ABB1A14" w:rsidR="00C02B8C" w:rsidRPr="00DD7CCF" w:rsidRDefault="004D2E67" w:rsidP="00E2714A">
      <w:pPr>
        <w:pStyle w:val="Lista2"/>
      </w:pPr>
      <w:r w:rsidRPr="00DD7CCF">
        <w:t xml:space="preserve">any element of a particular </w:t>
      </w:r>
      <w:r w:rsidR="00644A27">
        <w:t>tier</w:t>
      </w:r>
      <w:r w:rsidRPr="00DD7CCF">
        <w:t xml:space="preserve"> may contain elements of a lower </w:t>
      </w:r>
      <w:r w:rsidR="00644A27">
        <w:t>tier</w:t>
      </w:r>
      <w:r w:rsidRPr="00DD7CCF">
        <w:t xml:space="preserve"> and in many cases also elements of the same </w:t>
      </w:r>
      <w:r w:rsidR="00644A27">
        <w:t>tier</w:t>
      </w:r>
      <w:r w:rsidRPr="00DD7CCF">
        <w:t xml:space="preserve">, but may not contain elements of a higher </w:t>
      </w:r>
      <w:r w:rsidR="00644A27">
        <w:t>tier</w:t>
      </w:r>
    </w:p>
    <w:p w14:paraId="0AB28C99" w14:textId="5D8A8123" w:rsidR="00C02B8C" w:rsidRPr="00DD7CCF" w:rsidRDefault="004D2E67" w:rsidP="00E2714A">
      <w:pPr>
        <w:pStyle w:val="Lista2"/>
      </w:pPr>
      <w:r w:rsidRPr="00DD7CCF">
        <w:t>in case of overlap, elements lower in the hierarchy must give way to higher-</w:t>
      </w:r>
      <w:r w:rsidR="00644A27">
        <w:t>tier</w:t>
      </w:r>
      <w:r w:rsidRPr="00DD7CCF">
        <w:t xml:space="preserve"> elements, i.e. the lower-</w:t>
      </w:r>
      <w:r w:rsidR="00644A27">
        <w:t>tier</w:t>
      </w:r>
      <w:r w:rsidRPr="00DD7CCF">
        <w:t xml:space="preserve"> element must be split into two parts across the boundary of the higher-</w:t>
      </w:r>
      <w:r w:rsidR="00644A27">
        <w:t>tier</w:t>
      </w:r>
      <w:r w:rsidRPr="00DD7CCF">
        <w:t xml:space="preserve"> element </w:t>
      </w:r>
      <w:r w:rsidRPr="00E24F87">
        <w:rPr>
          <w:noProof/>
        </w:rPr>
        <w:t>(</w:t>
      </w:r>
      <w:r w:rsidRPr="00DD7CCF">
        <w:t>examples below)</w:t>
      </w:r>
    </w:p>
    <w:p w14:paraId="7EC8794F" w14:textId="0DE84317" w:rsidR="00C02B8C" w:rsidRPr="00DD7CCF" w:rsidRDefault="00644A27" w:rsidP="00D4342A">
      <w:pPr>
        <w:pStyle w:val="Cmsor3"/>
      </w:pPr>
      <w:bookmarkStart w:id="508" w:name="_oo0c5sndse6h" w:colFirst="0" w:colLast="0"/>
      <w:bookmarkStart w:id="509" w:name="_Ref43979443"/>
      <w:bookmarkStart w:id="510" w:name="_Toc74733541"/>
      <w:bookmarkEnd w:id="508"/>
      <w:r w:rsidRPr="00644A27">
        <w:t>Tier 1, b</w:t>
      </w:r>
      <w:r w:rsidR="004D2E67" w:rsidRPr="00DD7CCF">
        <w:t>lock-level elements representing XML structure and extrinsic structure</w:t>
      </w:r>
      <w:bookmarkEnd w:id="509"/>
      <w:bookmarkEnd w:id="510"/>
    </w:p>
    <w:p w14:paraId="6BE2C096" w14:textId="77777777" w:rsidR="00C02B8C" w:rsidRPr="00DD7CCF" w:rsidRDefault="004D2E67" w:rsidP="00E2714A">
      <w:pPr>
        <w:pStyle w:val="Lista"/>
      </w:pPr>
      <w:r w:rsidRPr="00DD7CCF">
        <w:t xml:space="preserve">text divisions: the edition </w:t>
      </w:r>
      <w:r w:rsidRPr="00DD7CCF">
        <w:rPr>
          <w:rStyle w:val="Code"/>
        </w:rPr>
        <w:t>&lt;div&gt;</w:t>
      </w:r>
      <w:r w:rsidRPr="00DD7CCF">
        <w:t xml:space="preserve"> wraps everything within your edition</w:t>
      </w:r>
    </w:p>
    <w:p w14:paraId="7503221D" w14:textId="2C593494" w:rsidR="00C02B8C" w:rsidRPr="00DD7CCF" w:rsidRDefault="004D2E67" w:rsidP="00E2714A">
      <w:pPr>
        <w:pStyle w:val="Lista"/>
      </w:pPr>
      <w:r w:rsidRPr="00DD7CCF">
        <w:t xml:space="preserve">if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E90D07">
        <w:t>3.4</w:t>
      </w:r>
      <w:r w:rsidR="00C927BB" w:rsidRPr="00DD7CCF">
        <w:fldChar w:fldCharType="end"/>
      </w:r>
      <w:r w:rsidRPr="00DD7CCF">
        <w:t xml:space="preserve">) are present, then these are the direct children of the edition </w:t>
      </w:r>
      <w:r w:rsidRPr="00DD7CCF">
        <w:rPr>
          <w:rStyle w:val="Code"/>
        </w:rPr>
        <w:t>&lt;div&gt;</w:t>
      </w:r>
      <w:r w:rsidRPr="00DD7CCF">
        <w:t xml:space="preserve"> and wrap everything else</w:t>
      </w:r>
    </w:p>
    <w:p w14:paraId="1440BAD5" w14:textId="20E88857" w:rsidR="00C02B8C" w:rsidRPr="00DD7CCF" w:rsidRDefault="00644A27" w:rsidP="00D4342A">
      <w:pPr>
        <w:pStyle w:val="Cmsor3"/>
      </w:pPr>
      <w:bookmarkStart w:id="511" w:name="_avslxtgod3of" w:colFirst="0" w:colLast="0"/>
      <w:bookmarkStart w:id="512" w:name="_Toc74733542"/>
      <w:bookmarkEnd w:id="511"/>
      <w:r w:rsidRPr="00644A27">
        <w:t>Tier 2, b</w:t>
      </w:r>
      <w:r w:rsidR="004D2E67" w:rsidRPr="00DD7CCF">
        <w:t>lock-level elements representing intrinsic structure</w:t>
      </w:r>
      <w:bookmarkEnd w:id="512"/>
    </w:p>
    <w:p w14:paraId="124C4071" w14:textId="77777777" w:rsidR="00C02B8C" w:rsidRPr="00DD7CCF" w:rsidRDefault="004D2E67" w:rsidP="00E2714A">
      <w:pPr>
        <w:pStyle w:val="Lista"/>
      </w:pPr>
      <w:r w:rsidRPr="00DD7CCF">
        <w:t xml:space="preserve">all text in your edition must be contained in one of the block-level elements representing intrinsic structure: </w:t>
      </w:r>
      <w:r w:rsidRPr="00DD7CCF">
        <w:rPr>
          <w:rStyle w:val="Code"/>
        </w:rPr>
        <w:t>&lt;p&gt;</w:t>
      </w:r>
      <w:r w:rsidRPr="00DD7CCF">
        <w:t xml:space="preserve">, </w:t>
      </w:r>
      <w:r w:rsidRPr="00DD7CCF">
        <w:rPr>
          <w:rStyle w:val="Code"/>
        </w:rPr>
        <w:t>&lt;ab&gt;</w:t>
      </w:r>
      <w:r w:rsidRPr="00DD7CCF">
        <w:t xml:space="preserve">, or </w:t>
      </w:r>
      <w:r w:rsidRPr="00DD7CCF">
        <w:rPr>
          <w:rStyle w:val="Code"/>
        </w:rPr>
        <w:t>&lt;lg&gt;</w:t>
      </w:r>
      <w:r w:rsidRPr="00DD7CCF">
        <w:t xml:space="preserve"> and </w:t>
      </w:r>
      <w:r w:rsidRPr="00DD7CCF">
        <w:rPr>
          <w:rStyle w:val="Code"/>
        </w:rPr>
        <w:t>&lt;l&gt;</w:t>
      </w:r>
    </w:p>
    <w:p w14:paraId="1250F855" w14:textId="77777777" w:rsidR="00C02B8C" w:rsidRPr="00DD7CCF" w:rsidRDefault="004D2E67" w:rsidP="00E2714A">
      <w:pPr>
        <w:pStyle w:val="Lista"/>
      </w:pPr>
      <w:r w:rsidRPr="00DD7CCF">
        <w:t>these elements must appear directly within the divisions, never outside them</w:t>
      </w:r>
    </w:p>
    <w:p w14:paraId="4753A115" w14:textId="25DD5699" w:rsidR="00C02B8C" w:rsidRPr="00DD7CCF" w:rsidRDefault="004D2E67" w:rsidP="00E2714A">
      <w:pPr>
        <w:pStyle w:val="Lista"/>
      </w:pPr>
      <w:r w:rsidRPr="00DD7CCF">
        <w:t xml:space="preserve">these elements must never be nested inside another element of this </w:t>
      </w:r>
      <w:r w:rsidR="00644A27">
        <w:t>tier</w:t>
      </w:r>
      <w:r w:rsidRPr="00DD7CCF">
        <w:t xml:space="preserve">, except that </w:t>
      </w:r>
      <w:r w:rsidRPr="00DD7CCF">
        <w:rPr>
          <w:rStyle w:val="Code"/>
        </w:rPr>
        <w:t>&lt;l&gt;</w:t>
      </w:r>
      <w:r w:rsidRPr="00DD7CCF">
        <w:t xml:space="preserve"> elements must always be nested in </w:t>
      </w:r>
      <w:r w:rsidRPr="00DD7CCF">
        <w:rPr>
          <w:rStyle w:val="Code"/>
        </w:rPr>
        <w:t>&lt;lg&gt;</w:t>
      </w:r>
      <w:r w:rsidRPr="00DD7CCF">
        <w:t xml:space="preserve"> elements</w:t>
      </w:r>
    </w:p>
    <w:p w14:paraId="6E57720D" w14:textId="20222FD7" w:rsidR="00C02B8C" w:rsidRPr="00DD7CCF" w:rsidRDefault="004D2E67" w:rsidP="00E2714A">
      <w:pPr>
        <w:pStyle w:val="Lista"/>
      </w:pPr>
      <w:r w:rsidRPr="00DD7CCF">
        <w:t xml:space="preserve">as a special block-level container, </w:t>
      </w:r>
      <w:r w:rsidRPr="00DD7CCF">
        <w:rPr>
          <w:rStyle w:val="Code"/>
        </w:rPr>
        <w:t>&lt;fw&gt;</w:t>
      </w:r>
      <w:r w:rsidRPr="00DD7CCF">
        <w:t xml:space="preserve"> will normally be nested within one of the above regular block-level containers, but may in some unlikely cases be outside them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E90D07">
        <w:t>3.3.5</w:t>
      </w:r>
      <w:r w:rsidR="00194541" w:rsidRPr="00DD7CCF">
        <w:fldChar w:fldCharType="end"/>
      </w:r>
      <w:r w:rsidRPr="00DD7CCF">
        <w:t>)</w:t>
      </w:r>
    </w:p>
    <w:p w14:paraId="2BBF4B3E" w14:textId="2BC2E699" w:rsidR="00C02B8C" w:rsidRPr="00DD7CCF" w:rsidRDefault="00644A27" w:rsidP="00D4342A">
      <w:pPr>
        <w:pStyle w:val="Cmsor3"/>
      </w:pPr>
      <w:bookmarkStart w:id="513" w:name="_b4084bcsknv2" w:colFirst="0" w:colLast="0"/>
      <w:bookmarkStart w:id="514" w:name="_Ref43979552"/>
      <w:bookmarkStart w:id="515" w:name="_Toc74733543"/>
      <w:bookmarkEnd w:id="513"/>
      <w:r w:rsidRPr="00644A27">
        <w:t>Tier 3, e</w:t>
      </w:r>
      <w:r w:rsidR="004D2E67" w:rsidRPr="00DD7CCF">
        <w:t>mpty elements representing extrinsic structure</w:t>
      </w:r>
      <w:bookmarkEnd w:id="514"/>
      <w:bookmarkEnd w:id="515"/>
    </w:p>
    <w:p w14:paraId="64B6605D" w14:textId="77951604" w:rsidR="00C02B8C" w:rsidRPr="00DD7CCF" w:rsidRDefault="004D2E67" w:rsidP="00E2714A">
      <w:pPr>
        <w:pStyle w:val="Lista"/>
      </w:pPr>
      <w:r w:rsidRPr="00DD7CCF">
        <w:t xml:space="preserve">elements marking transition points, namely line beginnings </w:t>
      </w:r>
      <w:r w:rsidRPr="00E24F87">
        <w:rPr>
          <w:noProof/>
        </w:rPr>
        <w:t>(</w:t>
      </w:r>
      <w:r w:rsidR="003C3D87" w:rsidRPr="00DD7CCF">
        <w:t>§</w:t>
      </w:r>
      <w:r w:rsidR="00E078CA" w:rsidRPr="00DD7CCF">
        <w:fldChar w:fldCharType="begin"/>
      </w:r>
      <w:r w:rsidR="00E078CA" w:rsidRPr="00DD7CCF">
        <w:instrText xml:space="preserve"> REF _Ref43980100 \r \h </w:instrText>
      </w:r>
      <w:r w:rsidR="00DD7CCF">
        <w:instrText xml:space="preserve"> \* MERGEFORMAT </w:instrText>
      </w:r>
      <w:r w:rsidR="00E078CA" w:rsidRPr="00DD7CCF">
        <w:fldChar w:fldCharType="separate"/>
      </w:r>
      <w:r w:rsidR="00E90D07">
        <w:t>3.2.1</w:t>
      </w:r>
      <w:r w:rsidR="00E078CA" w:rsidRPr="00DD7CCF">
        <w:fldChar w:fldCharType="end"/>
      </w:r>
      <w:r w:rsidRPr="00DD7CCF">
        <w:t xml:space="preserve">), page beginnings </w:t>
      </w:r>
      <w:r w:rsidRPr="00E24F87">
        <w:rPr>
          <w:noProof/>
        </w:rPr>
        <w:t>(</w:t>
      </w:r>
      <w:r w:rsidR="003C3D87" w:rsidRPr="00DD7CCF">
        <w:t>§</w:t>
      </w:r>
      <w:r w:rsidR="0082156E" w:rsidRPr="00DD7CCF">
        <w:fldChar w:fldCharType="begin"/>
      </w:r>
      <w:r w:rsidR="0082156E" w:rsidRPr="00DD7CCF">
        <w:instrText xml:space="preserve"> REF _Ref43978346 \w \h </w:instrText>
      </w:r>
      <w:r w:rsidR="00DD7CCF">
        <w:instrText xml:space="preserve"> \* MERGEFORMAT </w:instrText>
      </w:r>
      <w:r w:rsidR="0082156E" w:rsidRPr="00DD7CCF">
        <w:fldChar w:fldCharType="separate"/>
      </w:r>
      <w:r w:rsidR="00E90D07">
        <w:t>3.5.2</w:t>
      </w:r>
      <w:r w:rsidR="0082156E" w:rsidRPr="00DD7CCF">
        <w:fldChar w:fldCharType="end"/>
      </w:r>
      <w:r w:rsidRPr="00DD7CCF">
        <w:t xml:space="preserve">) and pagelike milestones </w:t>
      </w:r>
      <w:r w:rsidRPr="00E24F87">
        <w:rPr>
          <w:noProof/>
        </w:rPr>
        <w:t>(</w:t>
      </w:r>
      <w:r w:rsidR="003C3D87" w:rsidRPr="00DD7CCF">
        <w:t>§</w:t>
      </w:r>
      <w:r w:rsidR="000A421D" w:rsidRPr="00DD7CCF">
        <w:fldChar w:fldCharType="begin"/>
      </w:r>
      <w:r w:rsidR="000A421D" w:rsidRPr="00DD7CCF">
        <w:instrText xml:space="preserve"> REF _Ref43986679 \w \h </w:instrText>
      </w:r>
      <w:r w:rsidR="00DD7CCF">
        <w:instrText xml:space="preserve"> \* MERGEFORMAT </w:instrText>
      </w:r>
      <w:r w:rsidR="000A421D" w:rsidRPr="00DD7CCF">
        <w:fldChar w:fldCharType="separate"/>
      </w:r>
      <w:r w:rsidR="00E90D07">
        <w:t>3.5.3</w:t>
      </w:r>
      <w:r w:rsidR="000A421D" w:rsidRPr="00DD7CCF">
        <w:fldChar w:fldCharType="end"/>
      </w:r>
      <w:r w:rsidRPr="00DD7CCF">
        <w:t xml:space="preserve">), must normally be placed within </w:t>
      </w:r>
      <w:r w:rsidR="00644A27">
        <w:t>tier</w:t>
      </w:r>
      <w:r w:rsidRPr="00DD7CCF">
        <w:t>-2 elements</w:t>
      </w:r>
      <w:r w:rsidRPr="00F47381">
        <w:rPr>
          <w:rStyle w:val="Lbjegyzet-hivatkozs"/>
        </w:rPr>
        <w:footnoteReference w:id="48"/>
      </w:r>
    </w:p>
    <w:p w14:paraId="439BBDA1" w14:textId="77777777" w:rsidR="00C02B8C" w:rsidRPr="00DD7CCF" w:rsidRDefault="004D2E67" w:rsidP="00E2714A">
      <w:pPr>
        <w:pStyle w:val="Lista2"/>
      </w:pPr>
      <w:r w:rsidRPr="00DD7CCF">
        <w:rPr>
          <w:rStyle w:val="Foreign"/>
        </w:rPr>
        <w:t>except</w:t>
      </w:r>
      <w:r w:rsidRPr="00DD7CCF">
        <w:t xml:space="preserve"> special cases where such transition points cannot be integrated into the text following them, namely</w:t>
      </w:r>
    </w:p>
    <w:p w14:paraId="48C6AE44" w14:textId="503EBAA0" w:rsidR="00C02B8C" w:rsidRPr="00DD7CCF" w:rsidRDefault="004D2E67" w:rsidP="00E2714A">
      <w:pPr>
        <w:pStyle w:val="Lista3"/>
      </w:pPr>
      <w:r w:rsidRPr="00DD7CCF">
        <w:t xml:space="preserve">page beginnings for the first and last blank pages of a set of copper plates </w:t>
      </w:r>
      <w:r w:rsidRPr="00E24F87">
        <w:rPr>
          <w:noProof/>
        </w:rPr>
        <w:t>(</w:t>
      </w:r>
      <w:r w:rsidR="003C3D87" w:rsidRPr="00DD7CCF">
        <w:t>§</w:t>
      </w:r>
      <w:r w:rsidR="00EE57DB" w:rsidRPr="00DD7CCF">
        <w:fldChar w:fldCharType="begin"/>
      </w:r>
      <w:r w:rsidR="00EE57DB" w:rsidRPr="00DD7CCF">
        <w:instrText xml:space="preserve"> REF _Ref43978346 \r \h </w:instrText>
      </w:r>
      <w:r w:rsidR="00DD7CCF">
        <w:instrText xml:space="preserve"> \* MERGEFORMAT </w:instrText>
      </w:r>
      <w:r w:rsidR="00EE57DB" w:rsidRPr="00DD7CCF">
        <w:fldChar w:fldCharType="separate"/>
      </w:r>
      <w:r w:rsidR="00E90D07">
        <w:t>3.5.2</w:t>
      </w:r>
      <w:r w:rsidR="00EE57DB" w:rsidRPr="00DD7CCF">
        <w:fldChar w:fldCharType="end"/>
      </w:r>
      <w:r w:rsidRPr="00DD7CCF">
        <w:t>), which have no associated text</w:t>
      </w:r>
    </w:p>
    <w:p w14:paraId="09184C4F" w14:textId="08144846" w:rsidR="00C02B8C" w:rsidRPr="00DD7CCF" w:rsidRDefault="004D2E67" w:rsidP="00E2714A">
      <w:pPr>
        <w:pStyle w:val="Lista3"/>
      </w:pPr>
      <w:r w:rsidRPr="00DD7CCF">
        <w:t xml:space="preserve">reconstructed transition points </w:t>
      </w:r>
      <w:r w:rsidRPr="00E24F87">
        <w:rPr>
          <w:noProof/>
        </w:rPr>
        <w:t>(</w:t>
      </w:r>
      <w:r w:rsidRPr="00DD7CCF">
        <w:t xml:space="preserve">of any kind) in massive initial or medial lacunae </w:t>
      </w:r>
      <w:r w:rsidRPr="00E24F87">
        <w:rPr>
          <w:noProof/>
        </w:rPr>
        <w:t>(</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E90D07">
        <w:t>5.4.7</w:t>
      </w:r>
      <w:r w:rsidR="009A6168" w:rsidRPr="00DD7CCF">
        <w:fldChar w:fldCharType="end"/>
      </w:r>
      <w:r w:rsidRPr="00DD7CCF">
        <w:t>)</w:t>
      </w:r>
    </w:p>
    <w:p w14:paraId="043431DE" w14:textId="3187BA18" w:rsidR="00C02B8C" w:rsidRPr="00DD7CCF" w:rsidRDefault="00644A27" w:rsidP="00D4342A">
      <w:pPr>
        <w:pStyle w:val="Cmsor3"/>
      </w:pPr>
      <w:bookmarkStart w:id="516" w:name="_6kukm0ycu92" w:colFirst="0" w:colLast="0"/>
      <w:bookmarkStart w:id="517" w:name="_Ref43979566"/>
      <w:bookmarkStart w:id="518" w:name="_Toc74733544"/>
      <w:bookmarkEnd w:id="516"/>
      <w:r w:rsidRPr="00644A27">
        <w:t>Tier 4, e</w:t>
      </w:r>
      <w:r w:rsidR="004D2E67" w:rsidRPr="00DD7CCF">
        <w:t>mpty elements representing local features</w:t>
      </w:r>
      <w:bookmarkEnd w:id="517"/>
      <w:bookmarkEnd w:id="518"/>
    </w:p>
    <w:p w14:paraId="6169C9D8" w14:textId="17BDB466" w:rsidR="00C02B8C" w:rsidRPr="00DD7CCF" w:rsidRDefault="004D2E67" w:rsidP="00E2714A">
      <w:pPr>
        <w:pStyle w:val="Lista"/>
      </w:pPr>
      <w:r w:rsidRPr="00DD7CCF">
        <w:t xml:space="preserve">elements belonging to this </w:t>
      </w:r>
      <w:r w:rsidR="00644A27">
        <w:t>tier</w:t>
      </w:r>
      <w:r w:rsidRPr="00DD7CCF">
        <w:t xml:space="preserve"> are spaces </w:t>
      </w:r>
      <w:r w:rsidRPr="00E24F87">
        <w:rPr>
          <w:noProof/>
        </w:rPr>
        <w:t>(</w:t>
      </w:r>
      <w:r w:rsidR="003C3D87" w:rsidRPr="00DD7CCF">
        <w:t>§</w:t>
      </w:r>
      <w:r w:rsidR="0082156E" w:rsidRPr="00DD7CCF">
        <w:fldChar w:fldCharType="begin"/>
      </w:r>
      <w:r w:rsidR="0082156E" w:rsidRPr="00DD7CCF">
        <w:instrText xml:space="preserve"> REF _Ref43989284 \w \h </w:instrText>
      </w:r>
      <w:r w:rsidR="00DD7CCF">
        <w:instrText xml:space="preserve"> \* MERGEFORMAT </w:instrText>
      </w:r>
      <w:r w:rsidR="0082156E" w:rsidRPr="00DD7CCF">
        <w:fldChar w:fldCharType="separate"/>
      </w:r>
      <w:r w:rsidR="001663CE">
        <w:t>4.3</w:t>
      </w:r>
      <w:r w:rsidR="0082156E" w:rsidRPr="00DD7CCF">
        <w:fldChar w:fldCharType="end"/>
      </w:r>
      <w:r w:rsidRPr="00DD7CCF">
        <w:t xml:space="preserve">) and unrestored lacunae </w:t>
      </w:r>
      <w:r w:rsidRPr="00E24F87">
        <w:rPr>
          <w:noProof/>
        </w:rPr>
        <w:t>(</w:t>
      </w:r>
      <w:r w:rsidR="003C3D87" w:rsidRPr="00DD7CCF">
        <w:t>§</w:t>
      </w:r>
      <w:r w:rsidR="001A0A54" w:rsidRPr="00DD7CCF">
        <w:fldChar w:fldCharType="begin"/>
      </w:r>
      <w:r w:rsidR="001A0A54" w:rsidRPr="00DD7CCF">
        <w:instrText xml:space="preserve"> REF _Ref43979611 \r \h </w:instrText>
      </w:r>
      <w:r w:rsidR="00DD7CCF">
        <w:instrText xml:space="preserve"> \* MERGEFORMAT </w:instrText>
      </w:r>
      <w:r w:rsidR="001A0A54" w:rsidRPr="00DD7CCF">
        <w:fldChar w:fldCharType="separate"/>
      </w:r>
      <w:r w:rsidR="00E90D07">
        <w:t>5.4</w:t>
      </w:r>
      <w:r w:rsidR="001A0A54" w:rsidRPr="00DD7CCF">
        <w:fldChar w:fldCharType="end"/>
      </w:r>
      <w:r w:rsidRPr="00DD7CCF">
        <w:t xml:space="preserve">) including lacunae with known metre </w:t>
      </w:r>
      <w:r w:rsidRPr="00E24F87">
        <w:rPr>
          <w:noProof/>
        </w:rPr>
        <w:t>(</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E90D07">
        <w:t>5.4.4</w:t>
      </w:r>
      <w:r w:rsidR="009A6168" w:rsidRPr="00DD7CCF">
        <w:fldChar w:fldCharType="end"/>
      </w:r>
      <w:r w:rsidRPr="00DD7CCF">
        <w:t>)</w:t>
      </w:r>
    </w:p>
    <w:p w14:paraId="32714627" w14:textId="3EFAF400" w:rsidR="00C02B8C" w:rsidRPr="00DD7CCF" w:rsidRDefault="004D2E67" w:rsidP="00E2714A">
      <w:pPr>
        <w:pStyle w:val="Lista"/>
      </w:pPr>
      <w:r w:rsidRPr="00DD7CCF">
        <w:t xml:space="preserve">these empty elements with a spatial extent must by default be contained within </w:t>
      </w:r>
      <w:r w:rsidR="00644A27">
        <w:t>tier</w:t>
      </w:r>
      <w:r w:rsidRPr="00DD7CCF">
        <w:t xml:space="preserve">-2 elements and must not be placed before the first </w:t>
      </w:r>
      <w:r w:rsidR="00644A27">
        <w:t>tier</w:t>
      </w:r>
      <w:r w:rsidRPr="00DD7CCF">
        <w:t>-3 element of a document</w:t>
      </w:r>
    </w:p>
    <w:p w14:paraId="3E9D021C" w14:textId="6826E10D" w:rsidR="00C02B8C" w:rsidRPr="00DD7CCF" w:rsidRDefault="004D2E67" w:rsidP="00E2714A">
      <w:pPr>
        <w:pStyle w:val="Lista2"/>
      </w:pPr>
      <w:r w:rsidRPr="00DD7CCF">
        <w:rPr>
          <w:rStyle w:val="Foreign"/>
        </w:rPr>
        <w:t>except</w:t>
      </w:r>
      <w:r w:rsidRPr="00DD7CCF">
        <w:t xml:space="preserve"> that when necessary, lacuna markup may appear outside an element of intrinsic structure and before the first </w:t>
      </w:r>
      <w:r w:rsidR="00644A27">
        <w:t>tier</w:t>
      </w:r>
      <w:r w:rsidRPr="00DD7CCF">
        <w:t xml:space="preserve">-3 element  </w:t>
      </w:r>
      <w:r w:rsidRPr="00E24F87">
        <w:rPr>
          <w:noProof/>
        </w:rPr>
        <w:t>(</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E90D07">
        <w:t>5.4.7</w:t>
      </w:r>
      <w:r w:rsidR="009A6168" w:rsidRPr="00DD7CCF">
        <w:fldChar w:fldCharType="end"/>
      </w:r>
      <w:r w:rsidRPr="00DD7CCF">
        <w:t>)</w:t>
      </w:r>
    </w:p>
    <w:p w14:paraId="2866D200" w14:textId="5448AEE1" w:rsidR="004F4C63" w:rsidRPr="00DD7CCF" w:rsidRDefault="004D2E67" w:rsidP="00E2714A">
      <w:pPr>
        <w:pStyle w:val="Lista"/>
      </w:pPr>
      <w:r w:rsidRPr="00DD7CCF">
        <w:t xml:space="preserve">these empty elements with a spatial extent must give way to elements of </w:t>
      </w:r>
      <w:r w:rsidR="00644A27">
        <w:t>tier</w:t>
      </w:r>
      <w:r w:rsidRPr="00DD7CCF">
        <w:t xml:space="preserve"> 3 and above in case of conflict</w:t>
      </w:r>
    </w:p>
    <w:p w14:paraId="0B931E13" w14:textId="77777777" w:rsidR="00C02B8C" w:rsidRPr="00DD7CCF" w:rsidRDefault="004D2E67" w:rsidP="00E2714A">
      <w:pPr>
        <w:pStyle w:val="Lista2"/>
      </w:pPr>
      <w:r w:rsidRPr="00DD7CCF">
        <w:t xml:space="preserve">thus, a space or lacuna interrupted by the start-tag or end-tag of any element of intrinsic structure </w:t>
      </w:r>
      <w:r w:rsidR="00DA6CDB" w:rsidRPr="00E24F87">
        <w:rPr>
          <w:noProof/>
        </w:rPr>
        <w:t>(</w:t>
      </w:r>
      <w:r w:rsidR="00DA6CDB" w:rsidRPr="00DD7CCF">
        <w:t xml:space="preserve">e.g. a verse line) </w:t>
      </w:r>
      <w:r w:rsidRPr="00DD7CCF">
        <w:t xml:space="preserve">or by an element of extrinsic structure </w:t>
      </w:r>
      <w:r w:rsidR="00DA6CDB" w:rsidRPr="00E24F87">
        <w:rPr>
          <w:noProof/>
        </w:rPr>
        <w:t>(</w:t>
      </w:r>
      <w:r w:rsidR="00DA6CDB" w:rsidRPr="00DD7CCF">
        <w:t xml:space="preserve">e.g. a line break) </w:t>
      </w:r>
      <w:r w:rsidRPr="00DD7CCF">
        <w:t>must be encoded as two separate instances</w:t>
      </w:r>
    </w:p>
    <w:tbl>
      <w:tblPr>
        <w:tblStyle w:val="CodeSampleTable"/>
        <w:tblW w:w="5000" w:type="pct"/>
        <w:tblLook w:val="04A0" w:firstRow="1" w:lastRow="0" w:firstColumn="1" w:lastColumn="0" w:noHBand="0" w:noVBand="1"/>
      </w:tblPr>
      <w:tblGrid>
        <w:gridCol w:w="9622"/>
      </w:tblGrid>
      <w:tr w:rsidR="00DA6CDB" w:rsidRPr="00DD7CCF" w14:paraId="530C921A"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5F56ABD" w14:textId="7B2DDB5B" w:rsidR="00DA6CDB" w:rsidRPr="00DD7CCF" w:rsidRDefault="00DA6CDB" w:rsidP="009F585E">
            <w:pPr>
              <w:pStyle w:val="Kpalrs"/>
            </w:pPr>
            <w:r w:rsidRPr="00DD7CCF">
              <w:lastRenderedPageBreak/>
              <w:t xml:space="preserve">Example </w:t>
            </w:r>
            <w:r>
              <w:fldChar w:fldCharType="begin"/>
            </w:r>
            <w:r>
              <w:instrText xml:space="preserve"> STYLEREF 3 \s </w:instrText>
            </w:r>
            <w:r>
              <w:fldChar w:fldCharType="separate"/>
            </w:r>
            <w:r w:rsidR="005E67E7">
              <w:rPr>
                <w:noProof/>
              </w:rPr>
              <w:t>8.2.4</w:t>
            </w:r>
            <w:r>
              <w:rPr>
                <w:noProof/>
              </w:rPr>
              <w:fldChar w:fldCharType="end"/>
            </w:r>
            <w:r w:rsidRPr="00DD7CCF">
              <w:t>.</w:t>
            </w:r>
            <w:r>
              <w:fldChar w:fldCharType="begin"/>
            </w:r>
            <w:r>
              <w:instrText xml:space="preserve"> SEQ Example \* ALPHABETIC \s 3 </w:instrText>
            </w:r>
            <w:r>
              <w:fldChar w:fldCharType="separate"/>
            </w:r>
            <w:r w:rsidR="005E67E7">
              <w:rPr>
                <w:noProof/>
              </w:rPr>
              <w:t>A</w:t>
            </w:r>
            <w:r>
              <w:rPr>
                <w:noProof/>
              </w:rPr>
              <w:fldChar w:fldCharType="end"/>
            </w:r>
            <w:r w:rsidRPr="00DD7CCF">
              <w:t>: lacuna split across line break</w:t>
            </w:r>
          </w:p>
        </w:tc>
      </w:tr>
      <w:tr w:rsidR="00DA6CDB" w:rsidRPr="00DD7CCF" w14:paraId="56DF4AD0" w14:textId="77777777" w:rsidTr="00837BA5">
        <w:tc>
          <w:tcPr>
            <w:tcW w:w="5000" w:type="pct"/>
          </w:tcPr>
          <w:p w14:paraId="244DC730" w14:textId="77777777" w:rsidR="00DA6CDB" w:rsidRPr="00DD7CCF" w:rsidRDefault="00DA6CDB" w:rsidP="009F585E">
            <w:pPr>
              <w:pStyle w:val="CodeParagraph"/>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/&gt;</w:t>
            </w:r>
            <w:r w:rsidRPr="00DD7CCF">
              <w:rPr>
                <w:rStyle w:val="Codetext"/>
              </w:rPr>
              <w:t>devyām utpanna</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/&gt;&lt;lb </w:t>
            </w:r>
            <w:r w:rsidRPr="00DD7CCF">
              <w:rPr>
                <w:rStyle w:val="Codeattribute"/>
              </w:rPr>
              <w:t>n</w:t>
            </w:r>
            <w:r w:rsidRPr="00DD7CCF">
              <w:rPr>
                <w:rStyle w:val="Code"/>
              </w:rPr>
              <w:t>=</w:t>
            </w:r>
            <w:r w:rsidRPr="0046000E">
              <w:rPr>
                <w:rStyle w:val="Codevalue"/>
              </w:rPr>
              <w:t>"2"</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/&gt;</w:t>
            </w:r>
            <w:r w:rsidRPr="00DD7CCF">
              <w:rPr>
                <w:rStyle w:val="Codetext"/>
              </w:rPr>
              <w:t>ṭṭārikā-devyām utpannaḥ śrī-mahārājeśvaravarmmā...</w:t>
            </w:r>
          </w:p>
        </w:tc>
      </w:tr>
      <w:tr w:rsidR="00DA6CDB" w:rsidRPr="00DD7CCF" w14:paraId="47C56C59" w14:textId="77777777" w:rsidTr="00837BA5">
        <w:tc>
          <w:tcPr>
            <w:tcW w:w="5000" w:type="pct"/>
          </w:tcPr>
          <w:p w14:paraId="4F45E740" w14:textId="77777777" w:rsidR="00DA6CDB" w:rsidRPr="00DD7CCF" w:rsidRDefault="00DA6CDB" w:rsidP="00DA6CDB">
            <w:pPr>
              <w:pStyle w:val="TableNote"/>
              <w:rPr>
                <w:rStyle w:val="Code"/>
              </w:rPr>
            </w:pPr>
            <w:r w:rsidRPr="00DD7CCF">
              <w:t xml:space="preserve">here, the lacuna between </w:t>
            </w:r>
            <w:r w:rsidRPr="00DD7CCF">
              <w:rPr>
                <w:rStyle w:val="Foreign"/>
              </w:rPr>
              <w:t>utpanna</w:t>
            </w:r>
            <w:r w:rsidRPr="00DD7CCF">
              <w:t xml:space="preserve"> and </w:t>
            </w:r>
            <w:r w:rsidRPr="00DD7CCF">
              <w:rPr>
                <w:rStyle w:val="Foreign"/>
              </w:rPr>
              <w:t>ṭṭārikā</w:t>
            </w:r>
            <w:r w:rsidRPr="00DD7CCF">
              <w:t xml:space="preserve"> is encoded as two separate lacunae, one at the end of line 1, and another at the beginning of line 2; the line beginning element stands between these two</w:t>
            </w:r>
          </w:p>
        </w:tc>
      </w:tr>
    </w:tbl>
    <w:p w14:paraId="7BDA73F6" w14:textId="42C345CC" w:rsidR="00C02B8C" w:rsidRPr="00DD7CCF" w:rsidRDefault="00644A27" w:rsidP="00D4342A">
      <w:pPr>
        <w:pStyle w:val="Cmsor3"/>
      </w:pPr>
      <w:bookmarkStart w:id="519" w:name="_jr9td4xsvig6" w:colFirst="0" w:colLast="0"/>
      <w:bookmarkStart w:id="520" w:name="_Ref43987901"/>
      <w:bookmarkStart w:id="521" w:name="_Toc74733545"/>
      <w:bookmarkEnd w:id="519"/>
      <w:r w:rsidRPr="00644A27">
        <w:t>Tier 5, p</w:t>
      </w:r>
      <w:r w:rsidR="004D2E67" w:rsidRPr="00DD7CCF">
        <w:t>hrase-level elements</w:t>
      </w:r>
      <w:bookmarkEnd w:id="520"/>
      <w:bookmarkEnd w:id="521"/>
    </w:p>
    <w:p w14:paraId="069F9836" w14:textId="0AE3D869" w:rsidR="00C02B8C" w:rsidRPr="00DD7CCF" w:rsidRDefault="004D2E67" w:rsidP="00E2714A">
      <w:pPr>
        <w:pStyle w:val="Lista"/>
      </w:pPr>
      <w:r w:rsidRPr="00DD7CCF">
        <w:t xml:space="preserve">elements belonging to this </w:t>
      </w:r>
      <w:r w:rsidR="00644A27">
        <w:t>tier</w:t>
      </w:r>
      <w:r w:rsidRPr="00DD7CCF">
        <w:t xml:space="preserve"> include:</w:t>
      </w:r>
    </w:p>
    <w:p w14:paraId="339EFC33" w14:textId="4FFB189C" w:rsidR="00C02B8C" w:rsidRPr="00DD7CCF" w:rsidRDefault="004D2E67" w:rsidP="00E2714A">
      <w:pPr>
        <w:pStyle w:val="Lista2"/>
      </w:pPr>
      <w:r w:rsidRPr="00DD7CCF">
        <w:t xml:space="preserve">feature markup, e.g. for reading difficulties </w:t>
      </w:r>
      <w:r w:rsidRPr="00E24F87">
        <w:rPr>
          <w:noProof/>
        </w:rPr>
        <w:t>(</w:t>
      </w:r>
      <w:r w:rsidR="003C3D87" w:rsidRPr="00DD7CCF">
        <w:t>§</w:t>
      </w:r>
      <w:r w:rsidR="009A6168" w:rsidRPr="00DD7CCF">
        <w:fldChar w:fldCharType="begin"/>
      </w:r>
      <w:r w:rsidR="009A6168" w:rsidRPr="00DD7CCF">
        <w:instrText xml:space="preserve"> REF _Ref43981505 \w \h </w:instrText>
      </w:r>
      <w:r w:rsidR="00DD7CCF">
        <w:instrText xml:space="preserve"> \* MERGEFORMAT </w:instrText>
      </w:r>
      <w:r w:rsidR="009A6168" w:rsidRPr="00DD7CCF">
        <w:fldChar w:fldCharType="separate"/>
      </w:r>
      <w:r w:rsidR="00E90D07">
        <w:t>5.3</w:t>
      </w:r>
      <w:r w:rsidR="009A6168" w:rsidRPr="00DD7CCF">
        <w:fldChar w:fldCharType="end"/>
      </w:r>
      <w:r w:rsidRPr="00DD7CCF">
        <w:t xml:space="preserve">) and script </w:t>
      </w:r>
      <w:r w:rsidRPr="00E24F87">
        <w:rPr>
          <w:noProof/>
        </w:rPr>
        <w:t>(</w:t>
      </w:r>
      <w:r w:rsidR="003C3D87" w:rsidRPr="00DD7CCF">
        <w:t>§</w:t>
      </w:r>
      <w:r w:rsidR="00780A5D" w:rsidRPr="00DD7CCF">
        <w:fldChar w:fldCharType="begin"/>
      </w:r>
      <w:r w:rsidR="00780A5D" w:rsidRPr="00DD7CCF">
        <w:instrText xml:space="preserve"> REF _Ref43985361 \w \h </w:instrText>
      </w:r>
      <w:r w:rsidR="00DD7CCF">
        <w:instrText xml:space="preserve"> \* MERGEFORMAT </w:instrText>
      </w:r>
      <w:r w:rsidR="00780A5D" w:rsidRPr="00DD7CCF">
        <w:fldChar w:fldCharType="separate"/>
      </w:r>
      <w:r w:rsidR="00E90D07">
        <w:t>7.5.5</w:t>
      </w:r>
      <w:r w:rsidR="00780A5D" w:rsidRPr="00DD7CCF">
        <w:fldChar w:fldCharType="end"/>
      </w:r>
      <w:r w:rsidRPr="00DD7CCF">
        <w:t>)</w:t>
      </w:r>
    </w:p>
    <w:p w14:paraId="753E0D49" w14:textId="4B577FC6" w:rsidR="00C02B8C" w:rsidRPr="00DD7CCF" w:rsidRDefault="004D2E67" w:rsidP="00E2714A">
      <w:pPr>
        <w:pStyle w:val="Lista2"/>
      </w:pPr>
      <w:r w:rsidRPr="00DD7CCF">
        <w:t xml:space="preserve">semantic markup, e.g. for numerals </w:t>
      </w:r>
      <w:r w:rsidRPr="00E24F87">
        <w:rPr>
          <w:noProof/>
        </w:rPr>
        <w:t>(</w:t>
      </w:r>
      <w:r w:rsidR="003C3D87" w:rsidRPr="00DD7CCF">
        <w:t>§</w:t>
      </w:r>
      <w:r w:rsidR="0082423C" w:rsidRPr="00DD7CCF">
        <w:fldChar w:fldCharType="begin"/>
      </w:r>
      <w:r w:rsidR="0082423C" w:rsidRPr="00DD7CCF">
        <w:instrText xml:space="preserve"> REF _Ref43980607 \r \h </w:instrText>
      </w:r>
      <w:r w:rsidR="00DD7CCF">
        <w:instrText xml:space="preserve"> \* MERGEFORMAT </w:instrText>
      </w:r>
      <w:r w:rsidR="0082423C" w:rsidRPr="00DD7CCF">
        <w:fldChar w:fldCharType="separate"/>
      </w:r>
      <w:r w:rsidR="00E90D07">
        <w:t>7.1</w:t>
      </w:r>
      <w:r w:rsidR="0082423C" w:rsidRPr="00DD7CCF">
        <w:fldChar w:fldCharType="end"/>
      </w:r>
      <w:r w:rsidRPr="00DD7CCF">
        <w:t xml:space="preserve">), abbreviations </w:t>
      </w:r>
      <w:r w:rsidRPr="00E24F87">
        <w:rPr>
          <w:noProof/>
        </w:rPr>
        <w:t>(</w:t>
      </w:r>
      <w:r w:rsidR="003C3D87" w:rsidRPr="00DD7CCF">
        <w:t>§</w:t>
      </w:r>
      <w:r w:rsidR="0082156E" w:rsidRPr="00DD7CCF">
        <w:fldChar w:fldCharType="begin"/>
      </w:r>
      <w:r w:rsidR="0082156E" w:rsidRPr="00DD7CCF">
        <w:instrText xml:space="preserve"> REF _Ref43989327 \w \h </w:instrText>
      </w:r>
      <w:r w:rsidR="00DD7CCF">
        <w:instrText xml:space="preserve"> \* MERGEFORMAT </w:instrText>
      </w:r>
      <w:r w:rsidR="0082156E" w:rsidRPr="00DD7CCF">
        <w:fldChar w:fldCharType="separate"/>
      </w:r>
      <w:r w:rsidR="00E90D07">
        <w:t>7.3</w:t>
      </w:r>
      <w:r w:rsidR="0082156E" w:rsidRPr="00DD7CCF">
        <w:fldChar w:fldCharType="end"/>
      </w:r>
      <w:r w:rsidRPr="00DD7CCF">
        <w:t xml:space="preserve">) and language </w:t>
      </w:r>
      <w:r w:rsidRPr="00E24F87">
        <w:rPr>
          <w:noProof/>
        </w:rPr>
        <w:t>(</w:t>
      </w:r>
      <w:r w:rsidR="003C3D87" w:rsidRPr="00DD7CCF">
        <w:t>§</w:t>
      </w:r>
      <w:r w:rsidR="0082156E" w:rsidRPr="00DD7CCF">
        <w:fldChar w:fldCharType="begin"/>
      </w:r>
      <w:r w:rsidR="0082156E" w:rsidRPr="00DD7CCF">
        <w:instrText xml:space="preserve"> REF _Ref43989080 \w \h </w:instrText>
      </w:r>
      <w:r w:rsidR="00DD7CCF">
        <w:instrText xml:space="preserve"> \* MERGEFORMAT </w:instrText>
      </w:r>
      <w:r w:rsidR="0082156E" w:rsidRPr="00DD7CCF">
        <w:fldChar w:fldCharType="separate"/>
      </w:r>
      <w:r w:rsidR="00E90D07">
        <w:t>7.2</w:t>
      </w:r>
      <w:r w:rsidR="0082156E" w:rsidRPr="00DD7CCF">
        <w:fldChar w:fldCharType="end"/>
      </w:r>
      <w:r w:rsidRPr="00DD7CCF">
        <w:t>)</w:t>
      </w:r>
    </w:p>
    <w:p w14:paraId="6890A4C6" w14:textId="5F59E05B" w:rsidR="00C02B8C" w:rsidRPr="00DD7CCF" w:rsidRDefault="004D2E67" w:rsidP="00E2714A">
      <w:pPr>
        <w:pStyle w:val="Lista2"/>
      </w:pPr>
      <w:r w:rsidRPr="00DD7CCF">
        <w:t xml:space="preserve">editorial intervention, e.g. restoration </w:t>
      </w:r>
      <w:r w:rsidRPr="00E24F87">
        <w:rPr>
          <w:noProof/>
        </w:rPr>
        <w:t>(</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E90D07">
        <w:t>5.5</w:t>
      </w:r>
      <w:r w:rsidR="00780A5D" w:rsidRPr="00DD7CCF">
        <w:fldChar w:fldCharType="end"/>
      </w:r>
      <w:r w:rsidRPr="00DD7CCF">
        <w:t xml:space="preserve">), correction </w:t>
      </w:r>
      <w:r w:rsidRPr="00E24F87">
        <w:rPr>
          <w:noProof/>
        </w:rPr>
        <w:t>(</w:t>
      </w:r>
      <w:r w:rsidR="003C3D87" w:rsidRPr="00DD7CCF">
        <w:t>§</w:t>
      </w:r>
      <w:r w:rsidR="009A6168" w:rsidRPr="00DD7CCF">
        <w:fldChar w:fldCharType="begin"/>
      </w:r>
      <w:r w:rsidR="009A6168" w:rsidRPr="00DD7CCF">
        <w:instrText xml:space="preserve"> REF _Ref43981070 \r \h </w:instrText>
      </w:r>
      <w:r w:rsidR="00DD7CCF">
        <w:instrText xml:space="preserve"> \* MERGEFORMAT </w:instrText>
      </w:r>
      <w:r w:rsidR="009A6168" w:rsidRPr="00DD7CCF">
        <w:fldChar w:fldCharType="separate"/>
      </w:r>
      <w:r w:rsidR="00E90D07">
        <w:t>6.2</w:t>
      </w:r>
      <w:r w:rsidR="009A6168" w:rsidRPr="00DD7CCF">
        <w:fldChar w:fldCharType="end"/>
      </w:r>
      <w:r w:rsidRPr="00DD7CCF">
        <w:t xml:space="preserve">) and normalisation </w:t>
      </w:r>
      <w:r w:rsidRPr="00E24F87">
        <w:rPr>
          <w:noProof/>
        </w:rPr>
        <w:t>(</w:t>
      </w:r>
      <w:r w:rsidR="003C3D87" w:rsidRPr="00DD7CCF">
        <w:t>§</w:t>
      </w:r>
      <w:r w:rsidR="00435F8C" w:rsidRPr="00DD7CCF">
        <w:fldChar w:fldCharType="begin"/>
      </w:r>
      <w:r w:rsidR="00435F8C" w:rsidRPr="00DD7CCF">
        <w:instrText xml:space="preserve"> REF _Ref43979756 \r \h </w:instrText>
      </w:r>
      <w:r w:rsidR="00DD7CCF">
        <w:instrText xml:space="preserve"> \* MERGEFORMAT </w:instrText>
      </w:r>
      <w:r w:rsidR="00435F8C" w:rsidRPr="00DD7CCF">
        <w:fldChar w:fldCharType="separate"/>
      </w:r>
      <w:r w:rsidR="00E90D07">
        <w:t>6.3</w:t>
      </w:r>
      <w:r w:rsidR="00435F8C" w:rsidRPr="00DD7CCF">
        <w:fldChar w:fldCharType="end"/>
      </w:r>
      <w:r w:rsidRPr="00DD7CCF">
        <w:t>)</w:t>
      </w:r>
    </w:p>
    <w:p w14:paraId="100E387E" w14:textId="77777777" w:rsidR="00C02B8C" w:rsidRPr="00DD7CCF" w:rsidRDefault="004D2E67" w:rsidP="00E2714A">
      <w:pPr>
        <w:pStyle w:val="Lista"/>
      </w:pPr>
      <w:r w:rsidRPr="00DD7CCF">
        <w:t>such phrase-level markup encoding semantic or descriptive information about specific characters must</w:t>
      </w:r>
    </w:p>
    <w:p w14:paraId="0C99F738" w14:textId="15F3EB98" w:rsidR="00C02B8C" w:rsidRPr="00DD7CCF" w:rsidRDefault="004D2E67" w:rsidP="00E2714A">
      <w:pPr>
        <w:pStyle w:val="Lista2"/>
      </w:pPr>
      <w:r w:rsidRPr="00DD7CCF">
        <w:t xml:space="preserve">always be contained within </w:t>
      </w:r>
      <w:r w:rsidR="00644A27">
        <w:t>tier</w:t>
      </w:r>
      <w:r w:rsidRPr="00DD7CCF">
        <w:t>-2 elements</w:t>
      </w:r>
    </w:p>
    <w:p w14:paraId="09ADD0BA" w14:textId="644E2F1F" w:rsidR="00C02B8C" w:rsidRPr="00DD7CCF" w:rsidRDefault="004D2E67" w:rsidP="00E2714A">
      <w:pPr>
        <w:pStyle w:val="Lista2"/>
      </w:pPr>
      <w:r w:rsidRPr="00DD7CCF">
        <w:t xml:space="preserve">in case of conflict give way to elements of </w:t>
      </w:r>
      <w:r w:rsidR="00644A27">
        <w:t>tier</w:t>
      </w:r>
      <w:r w:rsidRPr="00DD7CCF">
        <w:t xml:space="preserve"> 4 and above</w:t>
      </w:r>
    </w:p>
    <w:p w14:paraId="6C2D1794" w14:textId="77777777" w:rsidR="00C02B8C" w:rsidRDefault="004D2E67" w:rsidP="00E2714A">
      <w:pPr>
        <w:pStyle w:val="Lista"/>
      </w:pPr>
      <w:r w:rsidRPr="00DD7CCF">
        <w:t>thus, a phrase-level element interrupted by the start-tag or end-tag of any element of intrinsic structure or by an element of extrinsic structure must be encoded as two separate instances</w:t>
      </w:r>
    </w:p>
    <w:p w14:paraId="18EE88D2" w14:textId="77777777" w:rsidR="00837BA5" w:rsidRPr="00DD7CCF" w:rsidRDefault="00837BA5" w:rsidP="00837BA5"/>
    <w:tbl>
      <w:tblPr>
        <w:tblStyle w:val="CodeSampleTable"/>
        <w:tblW w:w="5000" w:type="pct"/>
        <w:tblLook w:val="04A0" w:firstRow="1" w:lastRow="0" w:firstColumn="1" w:lastColumn="0" w:noHBand="0" w:noVBand="1"/>
      </w:tblPr>
      <w:tblGrid>
        <w:gridCol w:w="9622"/>
      </w:tblGrid>
      <w:tr w:rsidR="00DA6CDB" w:rsidRPr="00DD7CCF" w14:paraId="30BB3BAF"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203A41A" w14:textId="2CBCE2BC" w:rsidR="00DA6CDB" w:rsidRPr="00DD7CCF" w:rsidRDefault="00DA6CDB" w:rsidP="009F585E">
            <w:pPr>
              <w:pStyle w:val="Kpalrs"/>
            </w:pPr>
            <w:r w:rsidRPr="00DD7CCF">
              <w:t xml:space="preserve">Example </w:t>
            </w:r>
            <w:r>
              <w:fldChar w:fldCharType="begin"/>
            </w:r>
            <w:r>
              <w:instrText xml:space="preserve"> STYLEREF 3 \s </w:instrText>
            </w:r>
            <w:r>
              <w:fldChar w:fldCharType="separate"/>
            </w:r>
            <w:r w:rsidR="005E67E7">
              <w:rPr>
                <w:noProof/>
              </w:rPr>
              <w:t>8.2.5</w:t>
            </w:r>
            <w:r>
              <w:rPr>
                <w:noProof/>
              </w:rPr>
              <w:fldChar w:fldCharType="end"/>
            </w:r>
            <w:r w:rsidRPr="00DD7CCF">
              <w:t>.</w:t>
            </w:r>
            <w:r>
              <w:fldChar w:fldCharType="begin"/>
            </w:r>
            <w:r>
              <w:instrText xml:space="preserve"> SEQ Example \* ALPHABETIC \s 3 </w:instrText>
            </w:r>
            <w:r>
              <w:fldChar w:fldCharType="separate"/>
            </w:r>
            <w:r w:rsidR="005E67E7">
              <w:rPr>
                <w:noProof/>
              </w:rPr>
              <w:t>A</w:t>
            </w:r>
            <w:r>
              <w:rPr>
                <w:noProof/>
              </w:rPr>
              <w:fldChar w:fldCharType="end"/>
            </w:r>
            <w:r w:rsidRPr="00DD7CCF">
              <w:t>: editorial restoration split across verse lines</w:t>
            </w:r>
          </w:p>
        </w:tc>
      </w:tr>
      <w:tr w:rsidR="00DA6CDB" w:rsidRPr="00DD7CCF" w14:paraId="45388AA2" w14:textId="77777777" w:rsidTr="00837BA5">
        <w:tc>
          <w:tcPr>
            <w:tcW w:w="5000" w:type="pct"/>
          </w:tcPr>
          <w:p w14:paraId="19ED71EF" w14:textId="77777777" w:rsidR="00DA6CDB" w:rsidRPr="00DD7CCF" w:rsidRDefault="00DA6CDB" w:rsidP="009F585E">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met</w:t>
            </w:r>
            <w:r w:rsidRPr="00DD7CCF">
              <w:rPr>
                <w:rStyle w:val="Code"/>
              </w:rPr>
              <w:t>=</w:t>
            </w:r>
            <w:r w:rsidRPr="0046000E">
              <w:rPr>
                <w:rStyle w:val="Codevalue"/>
              </w:rPr>
              <w:t>"anuṣṭubh"</w:t>
            </w:r>
            <w:r w:rsidRPr="00DD7CCF">
              <w:rPr>
                <w:rStyle w:val="Code"/>
              </w:rPr>
              <w:t>&gt;</w:t>
            </w:r>
            <w:r w:rsidRPr="00DD7CCF">
              <w:rPr>
                <w:rStyle w:val="Codetext"/>
              </w:rPr>
              <w:br/>
            </w:r>
            <w:r w:rsidRPr="00DD7CCF">
              <w:rPr>
                <w:rStyle w:val="Code"/>
              </w:rPr>
              <w:t xml:space="preserve">  &lt;l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svadattām para-dattām vā</w:t>
            </w:r>
            <w:r w:rsidRPr="00DD7CCF">
              <w:rPr>
                <w:rStyle w:val="Code"/>
              </w:rPr>
              <w:t>&lt;/l&gt;</w:t>
            </w:r>
            <w:r w:rsidRPr="00DD7CCF">
              <w:rPr>
                <w:rStyle w:val="Codetext"/>
              </w:rPr>
              <w:br/>
            </w:r>
            <w:r w:rsidRPr="00DD7CCF">
              <w:rPr>
                <w:rStyle w:val="Code"/>
              </w:rPr>
              <w:t xml:space="preserve">  &lt;l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yo hareta va</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sundharām</w:t>
            </w:r>
            <w:r w:rsidRPr="00DD7CCF">
              <w:rPr>
                <w:rStyle w:val="Code"/>
              </w:rPr>
              <w:t>&lt;/supplied&gt;&lt;/l&gt;</w:t>
            </w:r>
            <w:r w:rsidRPr="00DD7CCF">
              <w:rPr>
                <w:rStyle w:val="Codetext"/>
              </w:rPr>
              <w:br/>
            </w:r>
            <w:r w:rsidRPr="00DD7CCF">
              <w:rPr>
                <w:rStyle w:val="Code"/>
              </w:rPr>
              <w:t xml:space="preserve">  &lt;l </w:t>
            </w:r>
            <w:r w:rsidRPr="00DD7CCF">
              <w:rPr>
                <w:rStyle w:val="Codeattribute"/>
              </w:rPr>
              <w:t>n</w:t>
            </w:r>
            <w:r w:rsidRPr="00DD7CCF">
              <w:rPr>
                <w:rStyle w:val="Code"/>
              </w:rPr>
              <w:t>=</w:t>
            </w:r>
            <w:r w:rsidRPr="0046000E">
              <w:rPr>
                <w:rStyle w:val="Codevalue"/>
              </w:rPr>
              <w:t>"c"</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sa viṣṭhāyā</w:t>
            </w:r>
            <w:r w:rsidR="00C6268C">
              <w:rPr>
                <w:rStyle w:val="Codetext"/>
              </w:rPr>
              <w:t>ṁ</w:t>
            </w:r>
            <w:r w:rsidRPr="00DD7CCF">
              <w:rPr>
                <w:rStyle w:val="Codetext"/>
              </w:rPr>
              <w:t xml:space="preserve"> kr̥mir bhūtvā</w:t>
            </w:r>
            <w:r w:rsidRPr="00DD7CCF">
              <w:rPr>
                <w:rStyle w:val="Code"/>
              </w:rPr>
              <w:t>&lt;/supplied&gt;&lt;/l&gt;</w:t>
            </w:r>
            <w:r w:rsidRPr="00DD7CCF">
              <w:rPr>
                <w:rStyle w:val="Codetext"/>
              </w:rPr>
              <w:br/>
            </w:r>
            <w:r w:rsidRPr="00DD7CCF">
              <w:rPr>
                <w:rStyle w:val="Code"/>
              </w:rPr>
              <w:t xml:space="preserve">  &lt;l </w:t>
            </w:r>
            <w:r w:rsidRPr="00DD7CCF">
              <w:rPr>
                <w:rStyle w:val="Codeattribute"/>
              </w:rPr>
              <w:t>n</w:t>
            </w:r>
            <w:r w:rsidRPr="00DD7CCF">
              <w:rPr>
                <w:rStyle w:val="Code"/>
              </w:rPr>
              <w:t>=</w:t>
            </w:r>
            <w:r w:rsidRPr="0046000E">
              <w:rPr>
                <w:rStyle w:val="Codevalue"/>
              </w:rPr>
              <w:t>"d"</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pitr̥</w:t>
            </w:r>
            <w:r w:rsidRPr="00DD7CCF">
              <w:rPr>
                <w:rStyle w:val="Code"/>
              </w:rPr>
              <w:t>&lt;/supplied&gt;</w:t>
            </w:r>
            <w:r w:rsidRPr="00DD7CCF">
              <w:rPr>
                <w:rStyle w:val="Codetext"/>
              </w:rPr>
              <w:t>bhiḥ saha pacyate</w:t>
            </w:r>
            <w:r w:rsidRPr="00DD7CCF">
              <w:rPr>
                <w:rStyle w:val="Code"/>
              </w:rPr>
              <w:t>&lt;/l&gt;</w:t>
            </w:r>
            <w:r w:rsidRPr="00DD7CCF">
              <w:rPr>
                <w:rStyle w:val="Codetext"/>
              </w:rPr>
              <w:br/>
            </w:r>
            <w:r w:rsidRPr="00DD7CCF">
              <w:rPr>
                <w:rStyle w:val="Code"/>
              </w:rPr>
              <w:t>&lt;/lg&gt;</w:t>
            </w:r>
          </w:p>
        </w:tc>
      </w:tr>
      <w:tr w:rsidR="00DA6CDB" w:rsidRPr="00DD7CCF" w14:paraId="057CAB11" w14:textId="77777777" w:rsidTr="00837BA5">
        <w:tc>
          <w:tcPr>
            <w:tcW w:w="5000" w:type="pct"/>
          </w:tcPr>
          <w:p w14:paraId="252B3428" w14:textId="77777777" w:rsidR="00DA6CDB" w:rsidRPr="00DD7CCF" w:rsidRDefault="00DA6CDB" w:rsidP="009F585E">
            <w:pPr>
              <w:pStyle w:val="TableNote"/>
              <w:rPr>
                <w:rStyle w:val="Code"/>
              </w:rPr>
            </w:pPr>
            <w:r w:rsidRPr="00DD7CCF">
              <w:t xml:space="preserve">the lost and supplied text in the middle of the stanza is encoded as three separate instances of supplied text: the end of </w:t>
            </w:r>
            <w:proofErr w:type="spellStart"/>
            <w:r w:rsidRPr="00DD7CCF">
              <w:rPr>
                <w:rStyle w:val="Foreign"/>
              </w:rPr>
              <w:t>pāda</w:t>
            </w:r>
            <w:r w:rsidRPr="00DD7CCF">
              <w:t>s</w:t>
            </w:r>
            <w:proofErr w:type="spellEnd"/>
            <w:r w:rsidRPr="00DD7CCF">
              <w:t xml:space="preserve"> </w:t>
            </w:r>
            <w:r w:rsidRPr="00DD7CCF">
              <w:rPr>
                <w:rStyle w:val="Foreign"/>
              </w:rPr>
              <w:t>b</w:t>
            </w:r>
            <w:r w:rsidRPr="00DD7CCF">
              <w:t xml:space="preserve">, all of </w:t>
            </w:r>
            <w:r w:rsidRPr="00DD7CCF">
              <w:rPr>
                <w:rStyle w:val="Foreign"/>
              </w:rPr>
              <w:t>pāda</w:t>
            </w:r>
            <w:r w:rsidRPr="00DD7CCF">
              <w:t xml:space="preserve"> </w:t>
            </w:r>
            <w:r w:rsidRPr="00DD7CCF">
              <w:rPr>
                <w:rStyle w:val="Foreign"/>
              </w:rPr>
              <w:t>c</w:t>
            </w:r>
            <w:r w:rsidRPr="00DD7CCF">
              <w:t xml:space="preserve">, and the beginning of </w:t>
            </w:r>
            <w:r w:rsidRPr="00DD7CCF">
              <w:rPr>
                <w:rStyle w:val="Foreign"/>
              </w:rPr>
              <w:t>pāda</w:t>
            </w:r>
            <w:r w:rsidRPr="00DD7CCF">
              <w:t xml:space="preserve"> d</w:t>
            </w:r>
          </w:p>
        </w:tc>
      </w:tr>
    </w:tbl>
    <w:p w14:paraId="1ABB580F" w14:textId="77777777" w:rsidR="00837BA5" w:rsidRDefault="00837BA5" w:rsidP="00837BA5"/>
    <w:p w14:paraId="202E09B9" w14:textId="77777777" w:rsidR="009F585E" w:rsidRPr="00DD7CCF" w:rsidRDefault="004D2E67" w:rsidP="00E2714A">
      <w:pPr>
        <w:pStyle w:val="Lista"/>
      </w:pPr>
      <w:r w:rsidRPr="00DD7CCF">
        <w:t>phrase-level elements may usually be nested inside others</w:t>
      </w:r>
      <w:r w:rsidR="009F585E" w:rsidRPr="00DD7CCF">
        <w:t xml:space="preserve"> except for </w:t>
      </w:r>
      <w:r w:rsidR="009F585E" w:rsidRPr="00DD7CCF">
        <w:rPr>
          <w:rStyle w:val="Code"/>
        </w:rPr>
        <w:t>&lt;unclear&gt;</w:t>
      </w:r>
      <w:r w:rsidR="009F585E" w:rsidRPr="00DD7CCF">
        <w:t xml:space="preserve">, for which </w:t>
      </w:r>
      <w:r w:rsidRPr="00DD7CCF">
        <w:t>see below</w:t>
      </w:r>
    </w:p>
    <w:p w14:paraId="2137C29E" w14:textId="77777777" w:rsidR="00C02B8C" w:rsidRDefault="004D2E67" w:rsidP="009F585E">
      <w:pPr>
        <w:pStyle w:val="Lista2"/>
      </w:pPr>
      <w:r w:rsidRPr="00DD7CCF">
        <w:t>otherwise</w:t>
      </w:r>
      <w:r w:rsidR="009F585E" w:rsidRPr="00DD7CCF">
        <w:t>, you may</w:t>
      </w:r>
      <w:r w:rsidRPr="00DD7CCF">
        <w:t xml:space="preserve"> nest </w:t>
      </w:r>
      <w:r w:rsidR="009F585E" w:rsidRPr="00DD7CCF">
        <w:t>phrase-level</w:t>
      </w:r>
      <w:r w:rsidRPr="00DD7CCF">
        <w:t xml:space="preserve"> markup as logic dictates, so long as you avoid overlaps, which must be eliminated by creating separate instances of interrupted markup elements</w:t>
      </w:r>
    </w:p>
    <w:p w14:paraId="7331FB04" w14:textId="77777777" w:rsidR="00837BA5" w:rsidRPr="00DD7CCF" w:rsidRDefault="00837BA5" w:rsidP="00837BA5"/>
    <w:tbl>
      <w:tblPr>
        <w:tblStyle w:val="CodeSampleTable"/>
        <w:tblW w:w="5000" w:type="pct"/>
        <w:tblLook w:val="04A0" w:firstRow="1" w:lastRow="0" w:firstColumn="1" w:lastColumn="0" w:noHBand="0" w:noVBand="1"/>
      </w:tblPr>
      <w:tblGrid>
        <w:gridCol w:w="9622"/>
      </w:tblGrid>
      <w:tr w:rsidR="00DA6CDB" w:rsidRPr="00DD7CCF" w14:paraId="0FB039EC"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5F77BD91" w14:textId="0A616311" w:rsidR="00DA6CDB" w:rsidRPr="00DD7CCF" w:rsidRDefault="00DA6CDB" w:rsidP="009F585E">
            <w:pPr>
              <w:pStyle w:val="Kpalrs"/>
            </w:pPr>
            <w:bookmarkStart w:id="522" w:name="_Ref44072089"/>
            <w:r w:rsidRPr="00DD7CCF">
              <w:t xml:space="preserve">Example </w:t>
            </w:r>
            <w:r>
              <w:fldChar w:fldCharType="begin"/>
            </w:r>
            <w:r>
              <w:instrText xml:space="preserve"> STYLEREF 3 \s </w:instrText>
            </w:r>
            <w:r>
              <w:fldChar w:fldCharType="separate"/>
            </w:r>
            <w:r w:rsidR="005E67E7">
              <w:rPr>
                <w:noProof/>
              </w:rPr>
              <w:t>8.2.5</w:t>
            </w:r>
            <w:r>
              <w:rPr>
                <w:noProof/>
              </w:rPr>
              <w:fldChar w:fldCharType="end"/>
            </w:r>
            <w:r w:rsidRPr="00DD7CCF">
              <w:t>.</w:t>
            </w:r>
            <w:r>
              <w:fldChar w:fldCharType="begin"/>
            </w:r>
            <w:r>
              <w:instrText xml:space="preserve"> SEQ Example \* ALPHABETIC \s 3 </w:instrText>
            </w:r>
            <w:r>
              <w:fldChar w:fldCharType="separate"/>
            </w:r>
            <w:r w:rsidR="005E67E7">
              <w:rPr>
                <w:noProof/>
              </w:rPr>
              <w:t>B</w:t>
            </w:r>
            <w:r>
              <w:rPr>
                <w:noProof/>
              </w:rPr>
              <w:fldChar w:fldCharType="end"/>
            </w:r>
            <w:bookmarkEnd w:id="522"/>
            <w:r w:rsidRPr="00DD7CCF">
              <w:t>: overlapping phrase-level elements</w:t>
            </w:r>
          </w:p>
        </w:tc>
      </w:tr>
      <w:tr w:rsidR="00DA6CDB" w:rsidRPr="00DD7CCF" w14:paraId="10E772C4" w14:textId="77777777" w:rsidTr="00837BA5">
        <w:tc>
          <w:tcPr>
            <w:tcW w:w="5000" w:type="pct"/>
          </w:tcPr>
          <w:p w14:paraId="76AAC8D4" w14:textId="77777777" w:rsidR="00DA6CDB" w:rsidRPr="00DD7CCF" w:rsidRDefault="00DA6CDB" w:rsidP="00DA6CDB">
            <w:pPr>
              <w:jc w:val="center"/>
              <w:rPr>
                <w:rStyle w:val="Codetext"/>
              </w:rPr>
            </w:pPr>
            <w:r w:rsidRPr="00DD7CCF">
              <w:rPr>
                <w:rStyle w:val="Foreign"/>
              </w:rPr>
              <w:t>uktañ ca bhagavatā ve</w:t>
            </w:r>
            <w:r w:rsidRPr="00DD7CCF">
              <w:rPr>
                <w:rStyle w:val="Foreign"/>
                <w:dstrike/>
              </w:rPr>
              <w:t>da-vyāsena vyāsena vyā</w:t>
            </w:r>
            <w:r w:rsidRPr="00DD7CCF">
              <w:rPr>
                <w:rStyle w:val="Foreign"/>
              </w:rPr>
              <w:t>sena</w:t>
            </w:r>
          </w:p>
        </w:tc>
      </w:tr>
      <w:tr w:rsidR="00DA6CDB" w:rsidRPr="00DD7CCF" w14:paraId="7F83B696" w14:textId="77777777" w:rsidTr="00837BA5">
        <w:tc>
          <w:tcPr>
            <w:tcW w:w="5000" w:type="pct"/>
          </w:tcPr>
          <w:p w14:paraId="1A2A8586" w14:textId="77777777" w:rsidR="00DA6CDB" w:rsidRPr="00DD7CCF" w:rsidRDefault="00DA6CDB" w:rsidP="00DA6CDB">
            <w:pPr>
              <w:pStyle w:val="TableNote"/>
            </w:pPr>
            <w:r w:rsidRPr="00DD7CCF">
              <w:t>the stretch struck out in the text above represents unclear text in the original</w:t>
            </w:r>
          </w:p>
          <w:p w14:paraId="6C51219F" w14:textId="77777777" w:rsidR="00DA6CDB" w:rsidRPr="00DD7CCF" w:rsidRDefault="00DA6CDB" w:rsidP="00DA6CDB">
            <w:pPr>
              <w:pStyle w:val="TableNote"/>
            </w:pPr>
            <w:r w:rsidRPr="00DD7CCF">
              <w:t xml:space="preserve">the last iteration of </w:t>
            </w:r>
            <w:r w:rsidRPr="00DD7CCF">
              <w:rPr>
                <w:rStyle w:val="Foreign"/>
              </w:rPr>
              <w:t>vyāsena</w:t>
            </w:r>
            <w:r w:rsidRPr="00DD7CCF">
              <w:t xml:space="preserve"> is scribal dittography, which you as editor suppress</w:t>
            </w:r>
          </w:p>
        </w:tc>
      </w:tr>
      <w:tr w:rsidR="00DA6CDB" w:rsidRPr="00DD7CCF" w14:paraId="6014403D" w14:textId="77777777" w:rsidTr="00837BA5">
        <w:tc>
          <w:tcPr>
            <w:tcW w:w="5000" w:type="pct"/>
          </w:tcPr>
          <w:p w14:paraId="7B0092FF" w14:textId="77777777" w:rsidR="00DA6CDB" w:rsidRPr="00DD7CCF" w:rsidRDefault="00DA6CDB" w:rsidP="009F585E">
            <w:pPr>
              <w:pStyle w:val="CodeParagraph"/>
            </w:pPr>
            <w:r w:rsidRPr="008608D1">
              <w:rPr>
                <w:rStyle w:val="Codetext"/>
              </w:rPr>
              <w:t xml:space="preserve">uktañ ca </w:t>
            </w:r>
            <w:r w:rsidRPr="00DD7CCF">
              <w:rPr>
                <w:rStyle w:val="Codetext"/>
              </w:rPr>
              <w:t>bhagavatā ve</w:t>
            </w:r>
            <w:r w:rsidRPr="00DD7CCF">
              <w:rPr>
                <w:rStyle w:val="Code"/>
              </w:rPr>
              <w:t>&lt;unclear&gt;</w:t>
            </w:r>
            <w:r w:rsidRPr="00DD7CCF">
              <w:rPr>
                <w:rStyle w:val="Codetext"/>
              </w:rPr>
              <w:t>da-vyāsena vyāsena</w:t>
            </w:r>
            <w:r w:rsidRPr="00DD7CCF">
              <w:rPr>
                <w:rStyle w:val="Code"/>
              </w:rPr>
              <w:t>&lt;/unclear&gt;</w:t>
            </w:r>
            <w:r w:rsidRPr="00DD7CCF">
              <w:rPr>
                <w:rStyle w:val="Codetext"/>
              </w:rPr>
              <w:t xml:space="preserve"> </w:t>
            </w:r>
            <w:r w:rsidRPr="00DD7CCF">
              <w:rPr>
                <w:rStyle w:val="Code"/>
              </w:rPr>
              <w:t>&lt;surplus&gt;&lt;unclear&gt;</w:t>
            </w:r>
            <w:r w:rsidRPr="00DD7CCF">
              <w:rPr>
                <w:rStyle w:val="Codetext"/>
              </w:rPr>
              <w:t>vyā</w:t>
            </w:r>
            <w:r w:rsidRPr="00DD7CCF">
              <w:rPr>
                <w:rStyle w:val="Code"/>
              </w:rPr>
              <w:t>&lt;/unclear&gt;</w:t>
            </w:r>
            <w:r w:rsidRPr="00DD7CCF">
              <w:rPr>
                <w:rStyle w:val="Codetext"/>
              </w:rPr>
              <w:t>sena</w:t>
            </w:r>
            <w:r w:rsidRPr="00DD7CCF">
              <w:rPr>
                <w:rStyle w:val="Code"/>
              </w:rPr>
              <w:t>&lt;/surplus&gt;</w:t>
            </w:r>
          </w:p>
        </w:tc>
      </w:tr>
      <w:tr w:rsidR="00DA6CDB" w:rsidRPr="00DD7CCF" w14:paraId="5AD2C16D" w14:textId="77777777" w:rsidTr="00837BA5">
        <w:tc>
          <w:tcPr>
            <w:tcW w:w="5000" w:type="pct"/>
          </w:tcPr>
          <w:p w14:paraId="03F14AE4" w14:textId="77777777" w:rsidR="00DA6CDB" w:rsidRPr="00DD7CCF" w:rsidRDefault="00DA6CDB" w:rsidP="009F585E">
            <w:pPr>
              <w:pStyle w:val="TableNote"/>
              <w:rPr>
                <w:rStyle w:val="Code"/>
              </w:rPr>
            </w:pPr>
            <w:r w:rsidRPr="00DD7CCF">
              <w:t xml:space="preserve">the </w:t>
            </w:r>
            <w:r w:rsidR="009F585E" w:rsidRPr="00DD7CCF">
              <w:rPr>
                <w:rStyle w:val="Code"/>
              </w:rPr>
              <w:t>&lt;unclear&gt;</w:t>
            </w:r>
            <w:r w:rsidR="009F585E" w:rsidRPr="00DD7CCF">
              <w:t xml:space="preserve"> element is split into two parts, one in the retained text and one in the suppressed segment</w:t>
            </w:r>
          </w:p>
        </w:tc>
      </w:tr>
    </w:tbl>
    <w:p w14:paraId="62536011" w14:textId="77777777" w:rsidR="00837BA5" w:rsidRDefault="00837BA5" w:rsidP="00837BA5"/>
    <w:p w14:paraId="3399547A" w14:textId="77777777" w:rsidR="00C02B8C" w:rsidRPr="00DD7CCF" w:rsidRDefault="004D2E67" w:rsidP="00E2714A">
      <w:pPr>
        <w:pStyle w:val="Lista"/>
      </w:pPr>
      <w:r w:rsidRPr="00DD7CCF">
        <w:t xml:space="preserve">the element </w:t>
      </w:r>
      <w:r w:rsidRPr="00DD7CCF">
        <w:rPr>
          <w:rStyle w:val="Code"/>
        </w:rPr>
        <w:t>&lt;unclear&gt;</w:t>
      </w:r>
      <w:r w:rsidRPr="00DD7CCF">
        <w:t xml:space="preserve"> must, </w:t>
      </w:r>
      <w:r w:rsidR="009F585E" w:rsidRPr="00DD7CCF">
        <w:t>by EpiDoc rules</w:t>
      </w:r>
      <w:r w:rsidRPr="00DD7CCF">
        <w:t xml:space="preserve">, contain only text and may never contain any markup elements except </w:t>
      </w:r>
      <w:r w:rsidRPr="00DD7CCF">
        <w:rPr>
          <w:rStyle w:val="Code"/>
        </w:rPr>
        <w:t>&lt;g&gt;</w:t>
      </w:r>
      <w:r w:rsidR="009F585E" w:rsidRPr="00DD7CCF">
        <w:t>; thus,</w:t>
      </w:r>
    </w:p>
    <w:p w14:paraId="1C4AA02B" w14:textId="3E0077F8" w:rsidR="009F585E" w:rsidRPr="00DD7CCF" w:rsidRDefault="009F585E" w:rsidP="00E2714A">
      <w:pPr>
        <w:pStyle w:val="Lista2"/>
      </w:pPr>
      <w:r w:rsidRPr="00DD7CCF">
        <w:t xml:space="preserve">when </w:t>
      </w:r>
      <w:r w:rsidRPr="00DD7CCF">
        <w:rPr>
          <w:rStyle w:val="Code"/>
        </w:rPr>
        <w:t>&lt;unclear&gt;</w:t>
      </w:r>
      <w:r w:rsidRPr="00DD7CCF">
        <w:t xml:space="preserve"> overlaps with another markup element, it is always </w:t>
      </w:r>
      <w:r w:rsidRPr="00DD7CCF">
        <w:rPr>
          <w:rStyle w:val="Code"/>
        </w:rPr>
        <w:t>&lt;unclear&gt;</w:t>
      </w:r>
      <w:r w:rsidRPr="00DD7CCF">
        <w:t xml:space="preserve"> that must be split into separate parts inside and outside the other element, as in </w:t>
      </w:r>
      <w:r w:rsidRPr="00DD7CCF">
        <w:fldChar w:fldCharType="begin"/>
      </w:r>
      <w:r w:rsidRPr="00DD7CCF">
        <w:instrText xml:space="preserve"> REF _Ref44072089 \h </w:instrText>
      </w:r>
      <w:r w:rsidR="00DD7CCF">
        <w:instrText xml:space="preserve"> \* MERGEFORMAT </w:instrText>
      </w:r>
      <w:r w:rsidRPr="00DD7CCF">
        <w:fldChar w:fldCharType="separate"/>
      </w:r>
      <w:r w:rsidR="00E90D07" w:rsidRPr="00DD7CCF">
        <w:t xml:space="preserve">Example </w:t>
      </w:r>
      <w:r w:rsidR="00E90D07">
        <w:rPr>
          <w:noProof/>
        </w:rPr>
        <w:t>8.2.5</w:t>
      </w:r>
      <w:r w:rsidR="00E90D07" w:rsidRPr="00DD7CCF">
        <w:rPr>
          <w:noProof/>
        </w:rPr>
        <w:t>.</w:t>
      </w:r>
      <w:r w:rsidR="00E90D07">
        <w:rPr>
          <w:noProof/>
        </w:rPr>
        <w:t>B</w:t>
      </w:r>
      <w:r w:rsidRPr="00DD7CCF">
        <w:fldChar w:fldCharType="end"/>
      </w:r>
      <w:r w:rsidRPr="00DD7CCF">
        <w:t xml:space="preserve"> above</w:t>
      </w:r>
    </w:p>
    <w:p w14:paraId="75EF4EE9" w14:textId="4ADA118F" w:rsidR="009F585E" w:rsidRDefault="009F585E" w:rsidP="00E2714A">
      <w:pPr>
        <w:pStyle w:val="Lista2"/>
      </w:pPr>
      <w:r w:rsidRPr="00DD7CCF">
        <w:t xml:space="preserve">when a different element </w:t>
      </w:r>
      <w:r w:rsidRPr="00E24F87">
        <w:rPr>
          <w:noProof/>
        </w:rPr>
        <w:t>(</w:t>
      </w:r>
      <w:r w:rsidRPr="00DD7CCF">
        <w:t xml:space="preserve">other than </w:t>
      </w:r>
      <w:r w:rsidRPr="00DD7CCF">
        <w:rPr>
          <w:rStyle w:val="Code"/>
        </w:rPr>
        <w:t>&lt;g&gt;</w:t>
      </w:r>
      <w:r w:rsidRPr="00DD7CCF">
        <w:t xml:space="preserve">) needs to be nested inside </w:t>
      </w:r>
      <w:r w:rsidRPr="00DD7CCF">
        <w:rPr>
          <w:rStyle w:val="Code"/>
        </w:rPr>
        <w:t>&lt;unclear&gt;</w:t>
      </w:r>
      <w:r w:rsidRPr="00DD7CCF">
        <w:t xml:space="preserve">, then again, </w:t>
      </w:r>
      <w:r w:rsidRPr="00DD7CCF">
        <w:rPr>
          <w:rStyle w:val="Code"/>
        </w:rPr>
        <w:t>&lt;unclear&gt;</w:t>
      </w:r>
      <w:r w:rsidRPr="00DD7CCF">
        <w:t xml:space="preserve"> must be split into separate parts as in </w:t>
      </w:r>
      <w:r w:rsidRPr="00DD7CCF">
        <w:fldChar w:fldCharType="begin"/>
      </w:r>
      <w:r w:rsidRPr="00DD7CCF">
        <w:instrText xml:space="preserve"> REF _Ref44072159 \h </w:instrText>
      </w:r>
      <w:r w:rsidR="00DD7CCF">
        <w:instrText xml:space="preserve"> \* MERGEFORMAT </w:instrText>
      </w:r>
      <w:r w:rsidRPr="00DD7CCF">
        <w:fldChar w:fldCharType="separate"/>
      </w:r>
      <w:r w:rsidR="00E90D07" w:rsidRPr="00DD7CCF">
        <w:t xml:space="preserve">Example </w:t>
      </w:r>
      <w:r w:rsidR="00E90D07">
        <w:rPr>
          <w:noProof/>
        </w:rPr>
        <w:t>8.2.5</w:t>
      </w:r>
      <w:r w:rsidR="00E90D07" w:rsidRPr="00DD7CCF">
        <w:rPr>
          <w:noProof/>
        </w:rPr>
        <w:t>.</w:t>
      </w:r>
      <w:r w:rsidR="00E90D07">
        <w:rPr>
          <w:noProof/>
        </w:rPr>
        <w:t>C</w:t>
      </w:r>
      <w:r w:rsidRPr="00DD7CCF">
        <w:fldChar w:fldCharType="end"/>
      </w:r>
      <w:r w:rsidRPr="00DD7CCF">
        <w:t xml:space="preserve"> below, to allow the nesting of </w:t>
      </w:r>
      <w:r w:rsidRPr="00DD7CCF">
        <w:rPr>
          <w:rStyle w:val="Code"/>
        </w:rPr>
        <w:t>&lt;unclear&gt;</w:t>
      </w:r>
      <w:r w:rsidRPr="00DD7CCF">
        <w:t xml:space="preserve"> within the other element instead of the other way round</w:t>
      </w:r>
    </w:p>
    <w:p w14:paraId="78B330CF" w14:textId="77777777" w:rsidR="00837BA5" w:rsidRPr="00DD7CCF" w:rsidRDefault="00837BA5" w:rsidP="00837BA5"/>
    <w:tbl>
      <w:tblPr>
        <w:tblStyle w:val="CodeSampleTable"/>
        <w:tblW w:w="5000" w:type="pct"/>
        <w:tblLook w:val="04A0" w:firstRow="1" w:lastRow="0" w:firstColumn="1" w:lastColumn="0" w:noHBand="0" w:noVBand="1"/>
      </w:tblPr>
      <w:tblGrid>
        <w:gridCol w:w="9622"/>
      </w:tblGrid>
      <w:tr w:rsidR="009F585E" w:rsidRPr="00DD7CCF" w14:paraId="61800798"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0D647242" w14:textId="04755A1D" w:rsidR="009F585E" w:rsidRPr="00DD7CCF" w:rsidRDefault="009F585E" w:rsidP="009F585E">
            <w:pPr>
              <w:pStyle w:val="Kpalrs"/>
            </w:pPr>
            <w:bookmarkStart w:id="523" w:name="_Ref44072159"/>
            <w:r w:rsidRPr="00DD7CCF">
              <w:t xml:space="preserve">Example </w:t>
            </w:r>
            <w:r>
              <w:fldChar w:fldCharType="begin"/>
            </w:r>
            <w:r>
              <w:instrText xml:space="preserve"> STYLEREF 3 \s </w:instrText>
            </w:r>
            <w:r>
              <w:fldChar w:fldCharType="separate"/>
            </w:r>
            <w:r w:rsidR="005E67E7">
              <w:rPr>
                <w:noProof/>
              </w:rPr>
              <w:t>8.2.5</w:t>
            </w:r>
            <w:r>
              <w:rPr>
                <w:noProof/>
              </w:rPr>
              <w:fldChar w:fldCharType="end"/>
            </w:r>
            <w:r w:rsidRPr="00DD7CCF">
              <w:t>.</w:t>
            </w:r>
            <w:r>
              <w:fldChar w:fldCharType="begin"/>
            </w:r>
            <w:r>
              <w:instrText xml:space="preserve"> SEQ Example \* ALPHABETIC \s 3 </w:instrText>
            </w:r>
            <w:r>
              <w:fldChar w:fldCharType="separate"/>
            </w:r>
            <w:r w:rsidR="005E67E7">
              <w:rPr>
                <w:noProof/>
              </w:rPr>
              <w:t>C</w:t>
            </w:r>
            <w:r>
              <w:rPr>
                <w:noProof/>
              </w:rPr>
              <w:fldChar w:fldCharType="end"/>
            </w:r>
            <w:bookmarkEnd w:id="523"/>
            <w:r w:rsidRPr="00DD7CCF">
              <w:t>: overlapping phrase-level elements</w:t>
            </w:r>
          </w:p>
        </w:tc>
      </w:tr>
      <w:tr w:rsidR="009F585E" w:rsidRPr="00DD7CCF" w14:paraId="10823FFD" w14:textId="77777777" w:rsidTr="00837BA5">
        <w:tc>
          <w:tcPr>
            <w:tcW w:w="5000" w:type="pct"/>
          </w:tcPr>
          <w:p w14:paraId="07B04636" w14:textId="77777777" w:rsidR="009F585E" w:rsidRPr="00DD7CCF" w:rsidRDefault="009F585E" w:rsidP="009F585E">
            <w:pPr>
              <w:jc w:val="center"/>
              <w:rPr>
                <w:rStyle w:val="Codetext"/>
              </w:rPr>
            </w:pPr>
            <w:r w:rsidRPr="00DD7CCF">
              <w:rPr>
                <w:rStyle w:val="Foreign"/>
              </w:rPr>
              <w:t>puṇyābhi</w:t>
            </w:r>
            <w:r w:rsidRPr="00DD7CCF">
              <w:rPr>
                <w:rStyle w:val="Foreign"/>
                <w:dstrike/>
              </w:rPr>
              <w:t>vriddhaye</w:t>
            </w:r>
          </w:p>
        </w:tc>
      </w:tr>
      <w:tr w:rsidR="009F585E" w:rsidRPr="00DD7CCF" w14:paraId="4387EBCC" w14:textId="77777777" w:rsidTr="00837BA5">
        <w:tc>
          <w:tcPr>
            <w:tcW w:w="5000" w:type="pct"/>
          </w:tcPr>
          <w:p w14:paraId="6FDD937D" w14:textId="77777777" w:rsidR="009F585E" w:rsidRPr="00DD7CCF" w:rsidRDefault="009F585E" w:rsidP="009F585E">
            <w:pPr>
              <w:pStyle w:val="TableNote"/>
            </w:pPr>
            <w:r w:rsidRPr="00DD7CCF">
              <w:t>the stretch struck out in the text above represents unclear text in the original</w:t>
            </w:r>
          </w:p>
          <w:p w14:paraId="227026A9" w14:textId="77777777" w:rsidR="009F585E" w:rsidRPr="00DD7CCF" w:rsidRDefault="009F585E" w:rsidP="009F585E">
            <w:pPr>
              <w:pStyle w:val="TableNote"/>
            </w:pPr>
            <w:r w:rsidRPr="00DD7CCF">
              <w:t xml:space="preserve">the spelling </w:t>
            </w:r>
            <w:r w:rsidRPr="00ED5C86">
              <w:rPr>
                <w:rStyle w:val="Foreign"/>
              </w:rPr>
              <w:t>ri</w:t>
            </w:r>
            <w:r w:rsidRPr="00DD7CCF">
              <w:t xml:space="preserve"> is non-standard and you, as editor, flag it as such</w:t>
            </w:r>
          </w:p>
        </w:tc>
      </w:tr>
      <w:tr w:rsidR="009F585E" w:rsidRPr="00DD7CCF" w14:paraId="212EE582" w14:textId="77777777" w:rsidTr="00837BA5">
        <w:tc>
          <w:tcPr>
            <w:tcW w:w="5000" w:type="pct"/>
          </w:tcPr>
          <w:p w14:paraId="506DD91C" w14:textId="77777777" w:rsidR="009F585E" w:rsidRPr="00DD7CCF" w:rsidRDefault="009F585E" w:rsidP="009F585E">
            <w:pPr>
              <w:pStyle w:val="CodeParagraph"/>
            </w:pPr>
            <w:r w:rsidRPr="008608D1">
              <w:rPr>
                <w:rStyle w:val="Codetext"/>
              </w:rPr>
              <w:t>puṇyābhi</w:t>
            </w:r>
            <w:r w:rsidRPr="00DD7CCF">
              <w:rPr>
                <w:rStyle w:val="Code"/>
              </w:rPr>
              <w:t>&lt;unclear&gt;</w:t>
            </w:r>
            <w:r w:rsidRPr="00DD7CCF">
              <w:rPr>
                <w:rStyle w:val="Codetext"/>
              </w:rPr>
              <w:t>v</w:t>
            </w:r>
            <w:r w:rsidRPr="00DD7CCF">
              <w:rPr>
                <w:rStyle w:val="Code"/>
              </w:rPr>
              <w:t>&lt;/unclear&gt;&lt;orig&gt;&lt;unclear&gt;</w:t>
            </w:r>
            <w:r w:rsidRPr="00DD7CCF">
              <w:rPr>
                <w:rStyle w:val="Codetext"/>
              </w:rPr>
              <w:t>ri</w:t>
            </w:r>
            <w:r w:rsidRPr="00DD7CCF">
              <w:rPr>
                <w:rStyle w:val="Code"/>
              </w:rPr>
              <w:t>&lt;/unclear&gt;&lt;/orig&gt;&lt;unclear&gt;</w:t>
            </w:r>
            <w:r w:rsidRPr="00DD7CCF">
              <w:rPr>
                <w:rStyle w:val="Codetext"/>
              </w:rPr>
              <w:t>ddhaye</w:t>
            </w:r>
            <w:r w:rsidRPr="00DD7CCF">
              <w:rPr>
                <w:rStyle w:val="Code"/>
              </w:rPr>
              <w:t>&lt;/unclear&gt;</w:t>
            </w:r>
          </w:p>
        </w:tc>
      </w:tr>
      <w:tr w:rsidR="009F585E" w:rsidRPr="00DD7CCF" w14:paraId="488040AB" w14:textId="77777777" w:rsidTr="00837BA5">
        <w:tc>
          <w:tcPr>
            <w:tcW w:w="5000" w:type="pct"/>
          </w:tcPr>
          <w:p w14:paraId="1F277A01" w14:textId="77777777" w:rsidR="009F585E" w:rsidRPr="00DD7CCF" w:rsidRDefault="009F585E" w:rsidP="009F585E">
            <w:pPr>
              <w:pStyle w:val="TableNote"/>
              <w:rPr>
                <w:rStyle w:val="Codetext"/>
                <w:i/>
              </w:rPr>
            </w:pPr>
            <w:r w:rsidRPr="00DD7CCF">
              <w:lastRenderedPageBreak/>
              <w:t xml:space="preserve">the </w:t>
            </w:r>
            <w:r w:rsidRPr="00DD7CCF">
              <w:rPr>
                <w:rStyle w:val="Code"/>
              </w:rPr>
              <w:t>&lt;unclear&gt;</w:t>
            </w:r>
            <w:r w:rsidRPr="00DD7CCF">
              <w:t xml:space="preserve"> element is split into three parts, one before the flag, one for the flagged segment within the </w:t>
            </w:r>
            <w:r w:rsidRPr="00DD7CCF">
              <w:rPr>
                <w:rStyle w:val="Code"/>
              </w:rPr>
              <w:t>&lt;orig&gt;</w:t>
            </w:r>
            <w:r w:rsidRPr="00DD7CCF">
              <w:t xml:space="preserve"> tag, and one after it</w:t>
            </w:r>
          </w:p>
        </w:tc>
      </w:tr>
    </w:tbl>
    <w:p w14:paraId="7B3DC4D2" w14:textId="77777777" w:rsidR="00C02B8C" w:rsidRPr="00DD7CCF" w:rsidRDefault="004D2E67" w:rsidP="00D4342A">
      <w:pPr>
        <w:pStyle w:val="Cmsor1"/>
      </w:pPr>
      <w:bookmarkStart w:id="524" w:name="_k7hidbku03us" w:colFirst="0" w:colLast="0"/>
      <w:bookmarkStart w:id="525" w:name="_Ref43990429"/>
      <w:bookmarkStart w:id="526" w:name="_Toc74733546"/>
      <w:bookmarkEnd w:id="524"/>
      <w:r w:rsidRPr="00DD7CCF">
        <w:lastRenderedPageBreak/>
        <w:t>Additional Content Divisions</w:t>
      </w:r>
      <w:bookmarkEnd w:id="525"/>
      <w:bookmarkEnd w:id="526"/>
    </w:p>
    <w:p w14:paraId="0BB4B14A" w14:textId="77777777" w:rsidR="00C02B8C" w:rsidRPr="00DD7CCF" w:rsidRDefault="004D2E67" w:rsidP="00D4342A">
      <w:pPr>
        <w:pStyle w:val="Cmsor2"/>
      </w:pPr>
      <w:bookmarkStart w:id="527" w:name="_c4m58vl65n98" w:colFirst="0" w:colLast="0"/>
      <w:bookmarkStart w:id="528" w:name="_Ref43978773"/>
      <w:bookmarkStart w:id="529" w:name="_Toc74733547"/>
      <w:bookmarkEnd w:id="527"/>
      <w:r w:rsidRPr="00DD7CCF">
        <w:t>The Critical Apparatus</w:t>
      </w:r>
      <w:bookmarkEnd w:id="528"/>
      <w:bookmarkEnd w:id="529"/>
    </w:p>
    <w:p w14:paraId="2E02273F" w14:textId="77777777" w:rsidR="00C02B8C" w:rsidRPr="00DD7CCF" w:rsidRDefault="004D2E67" w:rsidP="00D4342A">
      <w:pPr>
        <w:pStyle w:val="Cmsor3"/>
      </w:pPr>
      <w:bookmarkStart w:id="530" w:name="_wvqmcsurv552" w:colFirst="0" w:colLast="0"/>
      <w:bookmarkStart w:id="531" w:name="_Ref43989643"/>
      <w:bookmarkStart w:id="532" w:name="_Toc74733548"/>
      <w:bookmarkEnd w:id="530"/>
      <w:r w:rsidRPr="00DD7CCF">
        <w:t>Overview</w:t>
      </w:r>
      <w:bookmarkEnd w:id="531"/>
      <w:bookmarkEnd w:id="532"/>
    </w:p>
    <w:p w14:paraId="23A85AAE" w14:textId="77777777" w:rsidR="00C02B8C" w:rsidRPr="00DD7CCF" w:rsidRDefault="004D2E67" w:rsidP="00E2714A">
      <w:pPr>
        <w:pStyle w:val="Lista"/>
      </w:pPr>
      <w:r w:rsidRPr="00DD7CCF">
        <w:t>the primary purpose of an apparatus in our project’s diplomatic editions is to record significant alternative readings, restorations and emendations by previous editors</w:t>
      </w:r>
    </w:p>
    <w:p w14:paraId="0CAB80EF" w14:textId="77777777" w:rsidR="00C02B8C" w:rsidRPr="00DD7CCF" w:rsidRDefault="004D2E67" w:rsidP="00E2714A">
      <w:pPr>
        <w:pStyle w:val="Lista2"/>
      </w:pPr>
      <w:r w:rsidRPr="00DD7CCF">
        <w:t xml:space="preserve">unless a specific sub-corpus or a particular text requires this, a complete record of minor differences </w:t>
      </w:r>
      <w:r w:rsidRPr="00E24F87">
        <w:rPr>
          <w:noProof/>
        </w:rPr>
        <w:t>(</w:t>
      </w:r>
      <w:r w:rsidRPr="00DD7CCF">
        <w:t>e.g. typing and printing errors, orthographic normalisation or whether a reading is shown as unclear or tentatively read/reconstructed) is not desirable</w:t>
      </w:r>
    </w:p>
    <w:p w14:paraId="2A7DFB63" w14:textId="77777777" w:rsidR="00C02B8C" w:rsidRPr="00DD7CCF" w:rsidRDefault="004D2E67" w:rsidP="00E2714A">
      <w:pPr>
        <w:pStyle w:val="Lista2"/>
      </w:pPr>
      <w:r w:rsidRPr="00DD7CCF">
        <w:t>the apparatus is not normally the place to record your own editorial choices such as preferred readings, restorations, emendations, and flagging of any original text as unexpected or inappropriate</w:t>
      </w:r>
    </w:p>
    <w:p w14:paraId="3E21BF09" w14:textId="77777777" w:rsidR="00C02B8C" w:rsidRPr="00DD7CCF" w:rsidRDefault="004D2E67" w:rsidP="00E2714A">
      <w:pPr>
        <w:pStyle w:val="Lista3"/>
      </w:pPr>
      <w:r w:rsidRPr="00DD7CCF">
        <w:t xml:space="preserve">all of these must be encoded in the inline markup within your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&gt;</w:t>
      </w:r>
      <w:r w:rsidRPr="00DD7CCF">
        <w:t xml:space="preserve"> wherever possible</w:t>
      </w:r>
    </w:p>
    <w:p w14:paraId="2FAA8D58" w14:textId="77777777" w:rsidR="00C02B8C" w:rsidRPr="00DD7CCF" w:rsidRDefault="004D2E67" w:rsidP="00E2714A">
      <w:pPr>
        <w:pStyle w:val="Lista3"/>
      </w:pPr>
      <w:r w:rsidRPr="00DD7CCF">
        <w:t>however, apparatus notes may be used to add details or reasoning to such choices, and to record highly tentative proposals you are not confident enough to include in the edition itself</w:t>
      </w:r>
    </w:p>
    <w:p w14:paraId="3CFD30FA" w14:textId="77777777" w:rsidR="00C02B8C" w:rsidRPr="00DD7CCF" w:rsidRDefault="004D2E67" w:rsidP="00E2714A">
      <w:pPr>
        <w:pStyle w:val="Lista"/>
      </w:pPr>
      <w:r w:rsidRPr="00DD7CCF">
        <w:t xml:space="preserve">TEI and EpiDoc allow a variety of ways to encode a critical apparatus for a scholarly edition; within the DHARMA project we shall limit ourselves for epigraphical work to an </w:t>
      </w:r>
      <w:r w:rsidRPr="005D2B22">
        <w:rPr>
          <w:b/>
          <w:bCs/>
        </w:rPr>
        <w:t>external apparatus criticus</w:t>
      </w:r>
    </w:p>
    <w:p w14:paraId="584CAFA6" w14:textId="77777777" w:rsidR="00C02B8C" w:rsidRPr="00DD7CCF" w:rsidRDefault="004D2E67" w:rsidP="00E2714A">
      <w:pPr>
        <w:pStyle w:val="Lista2"/>
      </w:pPr>
      <w:r w:rsidRPr="00DD7CCF">
        <w:t xml:space="preserve">this means that the apparatus entries are encoded in a section separate from the edition </w:t>
      </w:r>
      <w:r w:rsidRPr="00E24F87">
        <w:rPr>
          <w:noProof/>
        </w:rPr>
        <w:t>(</w:t>
      </w:r>
      <w:r w:rsidRPr="00DD7CCF">
        <w:t xml:space="preserve">namely, within the </w:t>
      </w: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t>) and referenced to locations within the text</w:t>
      </w:r>
    </w:p>
    <w:p w14:paraId="10FB626D" w14:textId="77777777" w:rsidR="00C02B8C" w:rsidRPr="00DD7CCF" w:rsidRDefault="004D2E67" w:rsidP="00E2714A">
      <w:pPr>
        <w:pStyle w:val="Lista"/>
      </w:pPr>
      <w:r w:rsidRPr="00DD7CCF">
        <w:t>for the sake of project-wide consistency and ease of processing, the external apparatus shall be encoded as follows</w:t>
      </w:r>
    </w:p>
    <w:p w14:paraId="16FBB163" w14:textId="77777777" w:rsidR="00C02B8C" w:rsidRPr="00DD7CCF" w:rsidRDefault="004D2E67" w:rsidP="00E2714A">
      <w:pPr>
        <w:pStyle w:val="Lista2"/>
      </w:pPr>
      <w:r w:rsidRPr="00DD7CCF">
        <w:t xml:space="preserve">after your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&gt;</w:t>
      </w:r>
      <w:r w:rsidRPr="00DD7CCF">
        <w:t xml:space="preserve"> element, your document shall include a </w:t>
      </w: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t xml:space="preserve"> containing the element  </w:t>
      </w:r>
      <w:r w:rsidRPr="00DD7CCF">
        <w:rPr>
          <w:rStyle w:val="Code"/>
        </w:rPr>
        <w:t>&lt;listApp&gt;</w:t>
      </w:r>
    </w:p>
    <w:p w14:paraId="50D0E8DF" w14:textId="77777777" w:rsidR="00C02B8C" w:rsidRPr="00DD7CCF" w:rsidRDefault="004D2E67" w:rsidP="00E2714A">
      <w:pPr>
        <w:pStyle w:val="Lista2"/>
      </w:pPr>
      <w:r w:rsidRPr="00DD7CCF">
        <w:t xml:space="preserve">within </w:t>
      </w:r>
      <w:r w:rsidRPr="00DD7CCF">
        <w:rPr>
          <w:rStyle w:val="Code"/>
        </w:rPr>
        <w:t>&lt;listApp&gt;</w:t>
      </w:r>
      <w:r w:rsidRPr="00DD7CCF">
        <w:t xml:space="preserve">, each apparatus entry must be individually wrapped in the element </w:t>
      </w:r>
      <w:r w:rsidRPr="00DD7CCF">
        <w:rPr>
          <w:rStyle w:val="Code"/>
        </w:rPr>
        <w:t>&lt;app&gt;</w:t>
      </w:r>
      <w:r w:rsidRPr="00DD7CCF">
        <w:t>, which</w:t>
      </w:r>
    </w:p>
    <w:p w14:paraId="79829EE8" w14:textId="7FFE7A46" w:rsidR="00C02B8C" w:rsidRPr="00DD7CCF" w:rsidRDefault="004D2E67" w:rsidP="00E2714A">
      <w:pPr>
        <w:pStyle w:val="Lista3"/>
      </w:pPr>
      <w:r w:rsidRPr="00DD7CCF">
        <w:t xml:space="preserve">must </w:t>
      </w:r>
      <w:r w:rsidRPr="00CD25A4">
        <w:rPr>
          <w:b/>
          <w:bCs/>
        </w:rPr>
        <w:t>mandatorily</w:t>
      </w:r>
      <w:r w:rsidRPr="00DD7CCF">
        <w:t xml:space="preserve"> have the attribute </w:t>
      </w:r>
      <w:r w:rsidR="008525C6" w:rsidRPr="008525C6">
        <w:rPr>
          <w:rStyle w:val="Codeattribute"/>
        </w:rPr>
        <w:t>@loc</w:t>
      </w:r>
      <w:r w:rsidR="008525C6" w:rsidRPr="008525C6">
        <w:t xml:space="preserve"> </w:t>
      </w:r>
      <w:r w:rsidRPr="00DD7CCF">
        <w:t xml:space="preserve">to indicate the location </w:t>
      </w:r>
      <w:r w:rsidRPr="00E24F87">
        <w:rPr>
          <w:noProof/>
        </w:rPr>
        <w:t>(</w:t>
      </w:r>
      <w:r w:rsidRPr="00DD7CCF">
        <w:t xml:space="preserve">epigraphic line) to which your entry pertains, as per </w:t>
      </w:r>
      <w:r w:rsidR="003C3D87" w:rsidRPr="00DD7CCF">
        <w:t>§</w:t>
      </w:r>
      <w:r w:rsidR="0082156E" w:rsidRPr="00DD7CCF">
        <w:fldChar w:fldCharType="begin"/>
      </w:r>
      <w:r w:rsidR="0082156E" w:rsidRPr="00DD7CCF">
        <w:instrText xml:space="preserve"> REF _Ref43978538 \w \h </w:instrText>
      </w:r>
      <w:r w:rsidR="00DD7CCF">
        <w:instrText xml:space="preserve"> \* MERGEFORMAT </w:instrText>
      </w:r>
      <w:r w:rsidR="0082156E" w:rsidRPr="00DD7CCF">
        <w:fldChar w:fldCharType="separate"/>
      </w:r>
      <w:r w:rsidR="00E90D07">
        <w:t>9.1.2</w:t>
      </w:r>
      <w:r w:rsidR="0082156E" w:rsidRPr="00DD7CCF">
        <w:fldChar w:fldCharType="end"/>
      </w:r>
      <w:r w:rsidRPr="00DD7CCF">
        <w:t xml:space="preserve"> below</w:t>
      </w:r>
    </w:p>
    <w:p w14:paraId="231719B4" w14:textId="561534D6" w:rsidR="00C02B8C" w:rsidRPr="00DD7CCF" w:rsidRDefault="004D2E67" w:rsidP="00E2714A">
      <w:pPr>
        <w:pStyle w:val="Lista3"/>
      </w:pPr>
      <w:r w:rsidRPr="00DD7CCF">
        <w:t xml:space="preserve">must </w:t>
      </w:r>
      <w:r w:rsidRPr="00CD25A4">
        <w:rPr>
          <w:b/>
          <w:bCs/>
        </w:rPr>
        <w:t>mandatorily</w:t>
      </w:r>
      <w:r w:rsidRPr="00DD7CCF">
        <w:t xml:space="preserve"> contain </w:t>
      </w:r>
      <w:r w:rsidRPr="00DD7CCF">
        <w:rPr>
          <w:rStyle w:val="Code"/>
        </w:rPr>
        <w:t>&lt;lem&gt;</w:t>
      </w:r>
      <w:r w:rsidRPr="00DD7CCF">
        <w:t xml:space="preserve"> as its first child element, containing a lemma as per </w:t>
      </w:r>
      <w:r w:rsidR="003C3D87" w:rsidRPr="00DD7CCF">
        <w:t>§</w:t>
      </w:r>
      <w:r w:rsidR="0049640D">
        <w:fldChar w:fldCharType="begin"/>
      </w:r>
      <w:r w:rsidR="0049640D">
        <w:instrText xml:space="preserve"> REF _Ref61250887 \r \h </w:instrText>
      </w:r>
      <w:r w:rsidR="0049640D">
        <w:fldChar w:fldCharType="separate"/>
      </w:r>
      <w:r w:rsidR="00E90D07">
        <w:t>9.1.3</w:t>
      </w:r>
      <w:r w:rsidR="0049640D">
        <w:fldChar w:fldCharType="end"/>
      </w:r>
      <w:r w:rsidRPr="00DD7CCF">
        <w:t xml:space="preserve"> below</w:t>
      </w:r>
    </w:p>
    <w:p w14:paraId="4841C5C3" w14:textId="30E46758" w:rsidR="00C02B8C" w:rsidRPr="00DD7CCF" w:rsidRDefault="004D2E67" w:rsidP="00E2714A">
      <w:pPr>
        <w:pStyle w:val="Lista3"/>
      </w:pPr>
      <w:r w:rsidRPr="00DD7CCF">
        <w:t xml:space="preserve">may contain one or more </w:t>
      </w:r>
      <w:r w:rsidRPr="00DD7CCF">
        <w:rPr>
          <w:rStyle w:val="Code"/>
        </w:rPr>
        <w:t>&lt;rdg&gt;</w:t>
      </w:r>
      <w:r w:rsidRPr="00DD7CCF">
        <w:t xml:space="preserve"> elements </w:t>
      </w:r>
      <w:r w:rsidRPr="00E24F87">
        <w:rPr>
          <w:noProof/>
        </w:rPr>
        <w:t>(</w:t>
      </w:r>
      <w:r w:rsidRPr="00DD7CCF">
        <w:t xml:space="preserve">one for each alternative reading/restoration/emendation), as per </w:t>
      </w:r>
      <w:r w:rsidR="003C3D87" w:rsidRPr="00DD7CCF">
        <w:t>§</w:t>
      </w:r>
      <w:r w:rsidR="0082156E" w:rsidRPr="00DD7CCF">
        <w:fldChar w:fldCharType="begin"/>
      </w:r>
      <w:r w:rsidR="0082156E" w:rsidRPr="00DD7CCF">
        <w:instrText xml:space="preserve"> REF _Ref43989425 \w \h </w:instrText>
      </w:r>
      <w:r w:rsidR="00DD7CCF">
        <w:instrText xml:space="preserve"> \* MERGEFORMAT </w:instrText>
      </w:r>
      <w:r w:rsidR="0082156E" w:rsidRPr="00DD7CCF">
        <w:fldChar w:fldCharType="separate"/>
      </w:r>
      <w:r w:rsidR="00E90D07">
        <w:t>9.1.4</w:t>
      </w:r>
      <w:r w:rsidR="0082156E" w:rsidRPr="00DD7CCF">
        <w:fldChar w:fldCharType="end"/>
      </w:r>
      <w:r w:rsidRPr="00DD7CCF">
        <w:t xml:space="preserve"> below</w:t>
      </w:r>
    </w:p>
    <w:p w14:paraId="1E4CAC99" w14:textId="2A62FCE3" w:rsidR="00C02B8C" w:rsidRPr="00DD7CCF" w:rsidRDefault="004D2E67" w:rsidP="00E2714A">
      <w:pPr>
        <w:pStyle w:val="Lista3"/>
      </w:pPr>
      <w:r w:rsidRPr="00DD7CCF">
        <w:t xml:space="preserve">may contain one or more </w:t>
      </w:r>
      <w:r w:rsidRPr="00DD7CCF">
        <w:rPr>
          <w:rStyle w:val="Code"/>
        </w:rPr>
        <w:t>&lt;note&gt;</w:t>
      </w:r>
      <w:r w:rsidRPr="00DD7CCF">
        <w:t xml:space="preserve"> elements containing a human-readable note in freeform text pertaining to that particular lemma, as per </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E90D07">
        <w:t>9.1.7</w:t>
      </w:r>
      <w:r w:rsidR="0082156E" w:rsidRPr="00DD7CCF">
        <w:fldChar w:fldCharType="end"/>
      </w:r>
      <w:r w:rsidRPr="00DD7CCF">
        <w:t xml:space="preserve"> below</w:t>
      </w:r>
    </w:p>
    <w:p w14:paraId="7E862C7D" w14:textId="4B78D651" w:rsidR="00C02B8C" w:rsidRPr="00DD7CCF" w:rsidRDefault="004D2E67" w:rsidP="00E2714A">
      <w:pPr>
        <w:pStyle w:val="Lista"/>
      </w:pPr>
      <w:r w:rsidRPr="00DD7CCF">
        <w:t xml:space="preserve">if your edition division includes </w:t>
      </w:r>
      <w:r w:rsidRPr="005D2B22">
        <w:rPr>
          <w:b/>
          <w:bCs/>
        </w:rPr>
        <w:t>boxlike partitions</w:t>
      </w:r>
      <w:r w:rsidRPr="00DD7CCF">
        <w:t xml:space="preserve">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E90D07">
        <w:t>3.4</w:t>
      </w:r>
      <w:r w:rsidR="00C927BB" w:rsidRPr="00DD7CCF">
        <w:fldChar w:fldCharType="end"/>
      </w:r>
      <w:r w:rsidRPr="00DD7CCF">
        <w:t xml:space="preserve">), then mandatorily </w:t>
      </w:r>
      <w:r w:rsidRPr="005D2B22">
        <w:rPr>
          <w:b/>
          <w:bCs/>
        </w:rPr>
        <w:t>replicate</w:t>
      </w:r>
      <w:r w:rsidRPr="00DD7CCF">
        <w:t xml:space="preserve"> those </w:t>
      </w:r>
      <w:r w:rsidRPr="005D2B22">
        <w:rPr>
          <w:b/>
          <w:bCs/>
        </w:rPr>
        <w:t>textpart divisions</w:t>
      </w:r>
      <w:r w:rsidRPr="00DD7CCF">
        <w:t xml:space="preserve"> within the </w:t>
      </w: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p>
    <w:p w14:paraId="7C65BF7A" w14:textId="494C603F"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_Ref43989464 \w \h </w:instrText>
      </w:r>
      <w:r w:rsidR="00DD7CCF">
        <w:instrText xml:space="preserve"> \* MERGEFORMAT </w:instrText>
      </w:r>
      <w:r w:rsidR="0082156E" w:rsidRPr="00DD7CCF">
        <w:fldChar w:fldCharType="separate"/>
      </w:r>
      <w:r w:rsidR="00E90D07">
        <w:t>9.1.8</w:t>
      </w:r>
      <w:r w:rsidR="0082156E" w:rsidRPr="00DD7CCF">
        <w:fldChar w:fldCharType="end"/>
      </w:r>
      <w:r w:rsidRPr="00DD7CCF">
        <w:t xml:space="preserve"> below for details</w:t>
      </w:r>
    </w:p>
    <w:p w14:paraId="666FA620" w14:textId="77777777" w:rsidR="0044294E" w:rsidRPr="00DD7CCF" w:rsidRDefault="0044294E" w:rsidP="0044294E"/>
    <w:tbl>
      <w:tblPr>
        <w:tblStyle w:val="CodeSampleTable"/>
        <w:tblW w:w="5000" w:type="pct"/>
        <w:tblLook w:val="04A0" w:firstRow="1" w:lastRow="0" w:firstColumn="1" w:lastColumn="0" w:noHBand="0" w:noVBand="1"/>
      </w:tblPr>
      <w:tblGrid>
        <w:gridCol w:w="9622"/>
      </w:tblGrid>
      <w:tr w:rsidR="0044294E" w:rsidRPr="00DD7CCF" w14:paraId="48533ED4"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64450EBC" w14:textId="62BAC35F" w:rsidR="0044294E" w:rsidRPr="00DD7CCF" w:rsidRDefault="0044294E" w:rsidP="00837BA5">
            <w:pPr>
              <w:pStyle w:val="Kpalrs"/>
            </w:pPr>
            <w:r w:rsidRPr="00DD7CCF">
              <w:lastRenderedPageBreak/>
              <w:t xml:space="preserve">Example </w:t>
            </w:r>
            <w:r>
              <w:fldChar w:fldCharType="begin"/>
            </w:r>
            <w:r>
              <w:instrText xml:space="preserve"> STYLEREF 3 \s </w:instrText>
            </w:r>
            <w:r>
              <w:fldChar w:fldCharType="separate"/>
            </w:r>
            <w:r w:rsidR="005E67E7">
              <w:rPr>
                <w:noProof/>
              </w:rPr>
              <w:t>9.1.1</w:t>
            </w:r>
            <w:r>
              <w:rPr>
                <w:noProof/>
              </w:rPr>
              <w:fldChar w:fldCharType="end"/>
            </w:r>
            <w:r w:rsidRPr="00DD7CCF">
              <w:t>.</w:t>
            </w:r>
            <w:r>
              <w:fldChar w:fldCharType="begin"/>
            </w:r>
            <w:r>
              <w:instrText xml:space="preserve"> SEQ Example \* ALPHABETIC \s 3 </w:instrText>
            </w:r>
            <w:r>
              <w:fldChar w:fldCharType="separate"/>
            </w:r>
            <w:r w:rsidR="005E67E7">
              <w:rPr>
                <w:noProof/>
              </w:rPr>
              <w:t>A</w:t>
            </w:r>
            <w:r>
              <w:rPr>
                <w:noProof/>
              </w:rPr>
              <w:fldChar w:fldCharType="end"/>
            </w:r>
            <w:r w:rsidRPr="00DD7CCF">
              <w:t>: critical apparatus</w:t>
            </w:r>
          </w:p>
        </w:tc>
      </w:tr>
      <w:tr w:rsidR="0044294E" w:rsidRPr="00DD7CCF" w14:paraId="1951FEBC" w14:textId="77777777" w:rsidTr="00837BA5">
        <w:tc>
          <w:tcPr>
            <w:tcW w:w="5000" w:type="pct"/>
          </w:tcPr>
          <w:p w14:paraId="3C9E2082" w14:textId="77777777" w:rsidR="0044294E" w:rsidRPr="00DD7CCF" w:rsidRDefault="0044294E" w:rsidP="00837BA5">
            <w:pPr>
              <w:pStyle w:val="TableNote"/>
              <w:keepNext/>
              <w:rPr>
                <w:rStyle w:val="Code"/>
              </w:rPr>
            </w:pPr>
            <w:r w:rsidRPr="00DD7CCF">
              <w:t xml:space="preserve">a snippet from the edition </w:t>
            </w:r>
            <w:r w:rsidRPr="00DD7CCF">
              <w:rPr>
                <w:rStyle w:val="Code"/>
              </w:rPr>
              <w:t>&lt;div&gt;</w:t>
            </w:r>
            <w:r w:rsidRPr="00DD7CCF">
              <w:t xml:space="preserve"> of the Allahabad </w:t>
            </w:r>
            <w:r w:rsidRPr="00DD7CCF">
              <w:rPr>
                <w:rStyle w:val="Foreign"/>
              </w:rPr>
              <w:t>praśasti</w:t>
            </w:r>
            <w:r w:rsidRPr="00DD7CCF">
              <w:t xml:space="preserve"> of Samudragupta</w:t>
            </w:r>
          </w:p>
        </w:tc>
      </w:tr>
      <w:tr w:rsidR="0044294E" w:rsidRPr="00DD7CCF" w14:paraId="7745E01D" w14:textId="77777777" w:rsidTr="00837BA5">
        <w:tc>
          <w:tcPr>
            <w:tcW w:w="5000" w:type="pct"/>
          </w:tcPr>
          <w:p w14:paraId="79A62E29" w14:textId="77777777" w:rsidR="0044294E" w:rsidRPr="00DD7CCF" w:rsidRDefault="0044294E" w:rsidP="00837BA5">
            <w:pPr>
              <w:pStyle w:val="CodeParagraph"/>
              <w:keepNext/>
            </w:pPr>
            <w:r w:rsidRPr="00DD7CCF">
              <w:rPr>
                <w:rStyle w:val="Code"/>
              </w:rPr>
              <w:t xml:space="preserve">&lt;div </w:t>
            </w:r>
            <w:r w:rsidRPr="00DD7CCF">
              <w:rPr>
                <w:rStyle w:val="Codeattribute"/>
              </w:rPr>
              <w:t>type</w:t>
            </w:r>
            <w:r w:rsidRPr="00DD7CCF">
              <w:rPr>
                <w:rStyle w:val="Code"/>
              </w:rPr>
              <w:t>=</w:t>
            </w:r>
            <w:r w:rsidRPr="0046000E">
              <w:rPr>
                <w:rStyle w:val="Codevalue"/>
              </w:rPr>
              <w:t xml:space="preserve">"edition" </w:t>
            </w:r>
            <w:r w:rsidRPr="00DD7CCF">
              <w:rPr>
                <w:rStyle w:val="Codeattribute"/>
              </w:rPr>
              <w:t>xml:lang</w:t>
            </w:r>
            <w:r w:rsidRPr="00DD7CCF">
              <w:rPr>
                <w:rStyle w:val="Code"/>
              </w:rPr>
              <w:t>=</w:t>
            </w:r>
            <w:r w:rsidRPr="0046000E">
              <w:rPr>
                <w:rStyle w:val="Codevalue"/>
              </w:rPr>
              <w:t>"san-Latn"</w:t>
            </w:r>
            <w:r w:rsidRPr="00DD7CCF">
              <w:rPr>
                <w:rStyle w:val="Code"/>
              </w:rPr>
              <w:t>&gt;</w:t>
            </w:r>
            <w:r w:rsidRPr="00DD7CCF">
              <w:rPr>
                <w:rStyle w:val="Codetext"/>
              </w:rPr>
              <w:br/>
              <w:t xml:space="preserve">  [...]</w:t>
            </w:r>
            <w:r w:rsidRPr="00DD7CCF">
              <w:rPr>
                <w:rStyle w:val="Codetext"/>
              </w:rPr>
              <w:br/>
            </w:r>
            <w:r w:rsidRPr="00DD7CCF">
              <w:rPr>
                <w:rStyle w:val="Code"/>
              </w:rPr>
              <w:t xml:space="preserve">  &lt;lg </w:t>
            </w:r>
            <w:r w:rsidRPr="00DD7CCF">
              <w:rPr>
                <w:rStyle w:val="Codeattribute"/>
              </w:rPr>
              <w:t>n</w:t>
            </w:r>
            <w:r w:rsidRPr="00DD7CCF">
              <w:rPr>
                <w:rStyle w:val="Code"/>
              </w:rPr>
              <w:t>=</w:t>
            </w:r>
            <w:r w:rsidRPr="0046000E">
              <w:rPr>
                <w:rStyle w:val="Codevalue"/>
              </w:rPr>
              <w:t>"2"</w:t>
            </w:r>
            <w:r w:rsidRPr="00DD7CCF">
              <w:rPr>
                <w:rStyle w:val="Code"/>
              </w:rPr>
              <w:t xml:space="preserve"> </w:t>
            </w:r>
            <w:r w:rsidRPr="00DD7CCF">
              <w:rPr>
                <w:rStyle w:val="Codeattribute"/>
              </w:rPr>
              <w:t>met</w:t>
            </w:r>
            <w:r w:rsidRPr="00DD7CCF">
              <w:rPr>
                <w:rStyle w:val="Code"/>
              </w:rPr>
              <w:t>=</w:t>
            </w:r>
            <w:r w:rsidRPr="0046000E">
              <w:rPr>
                <w:rStyle w:val="Codevalue"/>
              </w:rPr>
              <w:t>"śārdūlavikrīḍita"</w:t>
            </w:r>
            <w:r w:rsidRPr="00DD7CCF">
              <w:rPr>
                <w:rStyle w:val="Code"/>
              </w:rPr>
              <w:t>&gt;</w:t>
            </w:r>
            <w:r w:rsidRPr="00DD7CCF">
              <w:rPr>
                <w:rStyle w:val="Codetext"/>
              </w:rPr>
              <w:br/>
            </w:r>
            <w:r w:rsidRPr="00DD7CCF">
              <w:rPr>
                <w:rStyle w:val="Code"/>
              </w:rPr>
              <w:t xml:space="preserve">    &lt;l </w:t>
            </w:r>
            <w:r w:rsidRPr="00DD7CCF">
              <w:rPr>
                <w:rStyle w:val="Codeattribute"/>
              </w:rPr>
              <w:t>n</w:t>
            </w:r>
            <w:r w:rsidRPr="00DD7CCF">
              <w:rPr>
                <w:rStyle w:val="Code"/>
              </w:rPr>
              <w:t>=</w:t>
            </w:r>
            <w:r w:rsidRPr="0046000E">
              <w:rPr>
                <w:rStyle w:val="Codevalue"/>
              </w:rPr>
              <w:t>"a"</w:t>
            </w:r>
            <w:r w:rsidRPr="00DD7CCF">
              <w:rPr>
                <w:rStyle w:val="Code"/>
              </w:rPr>
              <w:t xml:space="preserve">&gt;&lt;lb </w:t>
            </w:r>
            <w:r w:rsidRPr="00DD7CCF">
              <w:rPr>
                <w:rStyle w:val="Codeattribute"/>
              </w:rPr>
              <w:t>n</w:t>
            </w:r>
            <w:r w:rsidRPr="00DD7CCF">
              <w:rPr>
                <w:rStyle w:val="Code"/>
              </w:rPr>
              <w:t>=</w:t>
            </w:r>
            <w:r w:rsidRPr="0046000E">
              <w:rPr>
                <w:rStyle w:val="Codevalue"/>
              </w:rPr>
              <w:t>"7"</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ā</w:t>
            </w:r>
            <w:r w:rsidRPr="00DD7CCF">
              <w:rPr>
                <w:rStyle w:val="Code"/>
              </w:rPr>
              <w:t>&lt;/supplied&gt;&lt;unclear&gt;</w:t>
            </w:r>
            <w:r w:rsidRPr="00DD7CCF">
              <w:rPr>
                <w:rStyle w:val="Codetext"/>
              </w:rPr>
              <w:t>ry</w:t>
            </w:r>
            <w:r w:rsidRPr="00DD7CCF">
              <w:rPr>
                <w:rStyle w:val="Code"/>
              </w:rPr>
              <w:t>&lt;/unclear&gt;</w:t>
            </w:r>
            <w:r w:rsidRPr="00DD7CCF">
              <w:rPr>
                <w:rStyle w:val="Codetext"/>
              </w:rPr>
              <w:t>y</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ai</w:t>
            </w:r>
            <w:r w:rsidRPr="00DD7CCF">
              <w:rPr>
                <w:rStyle w:val="Code"/>
              </w:rPr>
              <w:t>&lt;/supplied&gt;&lt;unclear&gt;</w:t>
            </w:r>
            <w:r w:rsidRPr="00DD7CCF">
              <w:rPr>
                <w:rStyle w:val="Codetext"/>
              </w:rPr>
              <w:t>h</w:t>
            </w:r>
            <w:r w:rsidRPr="00DD7CCF">
              <w:rPr>
                <w:rStyle w:val="Code"/>
              </w:rPr>
              <w:t>&lt;unclear&gt;</w:t>
            </w:r>
            <w:r w:rsidRPr="00DD7CCF">
              <w:rPr>
                <w:rStyle w:val="Codetext"/>
              </w:rPr>
              <w:t>īty upaguhya bhāva-piśunair utkarṇṇitai romabhiḥ</w:t>
            </w:r>
            <w:r w:rsidRPr="00DD7CCF">
              <w:rPr>
                <w:rStyle w:val="Code"/>
              </w:rPr>
              <w:t>&lt;/l&gt;</w:t>
            </w:r>
            <w:r w:rsidRPr="00DD7CCF">
              <w:rPr>
                <w:rStyle w:val="Codetext"/>
              </w:rPr>
              <w:br/>
              <w:t xml:space="preserve">    [...]</w:t>
            </w:r>
            <w:r w:rsidRPr="00DD7CCF">
              <w:rPr>
                <w:rStyle w:val="Codetext"/>
              </w:rPr>
              <w:br/>
            </w:r>
            <w:r w:rsidRPr="00DD7CCF">
              <w:rPr>
                <w:rStyle w:val="Code"/>
              </w:rPr>
              <w:t xml:space="preserve">  &lt;/lg&gt;</w:t>
            </w:r>
            <w:r w:rsidRPr="00DD7CCF">
              <w:rPr>
                <w:rStyle w:val="Codetext"/>
              </w:rPr>
              <w:br/>
              <w:t xml:space="preserve">  [...]</w:t>
            </w:r>
            <w:r w:rsidRPr="00DD7CCF">
              <w:rPr>
                <w:rStyle w:val="Codetext"/>
              </w:rPr>
              <w:br/>
            </w:r>
            <w:r w:rsidRPr="00DD7CCF">
              <w:rPr>
                <w:rStyle w:val="Code"/>
              </w:rPr>
              <w:t>&lt;/div&gt;</w:t>
            </w:r>
          </w:p>
        </w:tc>
      </w:tr>
      <w:tr w:rsidR="0044294E" w:rsidRPr="00DD7CCF" w14:paraId="5F897EFE" w14:textId="77777777" w:rsidTr="00837BA5">
        <w:tc>
          <w:tcPr>
            <w:tcW w:w="5000" w:type="pct"/>
          </w:tcPr>
          <w:p w14:paraId="4EB3B73D" w14:textId="77777777" w:rsidR="0044294E" w:rsidRPr="00DD7CCF" w:rsidRDefault="0044294E" w:rsidP="00837BA5">
            <w:pPr>
              <w:pStyle w:val="TableNote"/>
              <w:keepNext/>
              <w:ind w:left="357" w:hanging="357"/>
              <w:rPr>
                <w:rStyle w:val="Code"/>
              </w:rPr>
            </w:pPr>
            <w:r w:rsidRPr="00DD7CCF">
              <w:t>and from the corresponding apparatus</w:t>
            </w:r>
          </w:p>
        </w:tc>
      </w:tr>
      <w:tr w:rsidR="0044294E" w:rsidRPr="00DD7CCF" w14:paraId="141AA521" w14:textId="77777777" w:rsidTr="00837BA5">
        <w:tc>
          <w:tcPr>
            <w:tcW w:w="5000" w:type="pct"/>
          </w:tcPr>
          <w:p w14:paraId="38D9BC54" w14:textId="77777777" w:rsidR="0044294E" w:rsidRPr="00DD7CCF" w:rsidRDefault="0044294E" w:rsidP="00025303">
            <w:pPr>
              <w:pStyle w:val="CodeParagraph"/>
              <w:rPr>
                <w:rStyle w:val="Code"/>
              </w:rPr>
            </w:pP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rPr>
                <w:rStyle w:val="Codetext"/>
              </w:rPr>
              <w:br/>
              <w:t xml:space="preserve">  [...]</w:t>
            </w:r>
            <w:r w:rsidRPr="00DD7CCF">
              <w:rPr>
                <w:rStyle w:val="Codetext"/>
              </w:rPr>
              <w:br/>
            </w:r>
            <w:r w:rsidRPr="00DD7CCF">
              <w:rPr>
                <w:rStyle w:val="Code"/>
              </w:rPr>
              <w:t xml:space="preserve">  &lt;app </w:t>
            </w:r>
            <w:r w:rsidRPr="00DD7CCF">
              <w:rPr>
                <w:rStyle w:val="Codeattribute"/>
              </w:rPr>
              <w:t>loc</w:t>
            </w:r>
            <w:r w:rsidRPr="00DD7CCF">
              <w:rPr>
                <w:rStyle w:val="Code"/>
              </w:rPr>
              <w:t>=</w:t>
            </w:r>
            <w:r w:rsidRPr="0046000E">
              <w:rPr>
                <w:rStyle w:val="Codevalue"/>
              </w:rPr>
              <w:t>"7"</w:t>
            </w:r>
            <w:r w:rsidRPr="00DD7CCF">
              <w:rPr>
                <w:rStyle w:val="Code"/>
              </w:rPr>
              <w:t>&gt;</w:t>
            </w:r>
            <w:r w:rsidRPr="00DD7CCF">
              <w:rPr>
                <w:rStyle w:val="Codetext"/>
              </w:rPr>
              <w:br/>
            </w:r>
            <w:r w:rsidRPr="00DD7CCF">
              <w:rPr>
                <w:rStyle w:val="Code"/>
              </w:rPr>
              <w:t xml:space="preserve">    &lt;lem </w:t>
            </w:r>
            <w:r w:rsidRPr="00DD7CCF">
              <w:rPr>
                <w:rStyle w:val="Codeattribute"/>
              </w:rPr>
              <w:t>source</w:t>
            </w:r>
            <w:r w:rsidRPr="00DD7CCF">
              <w:rPr>
                <w:rStyle w:val="Code"/>
              </w:rPr>
              <w:t>=</w:t>
            </w:r>
            <w:r w:rsidRPr="0046000E">
              <w:rPr>
                <w:rStyle w:val="Codevalue"/>
              </w:rPr>
              <w:t>"bib:Bhandarkar1981_01"</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ā</w:t>
            </w:r>
            <w:r w:rsidRPr="00DD7CCF">
              <w:rPr>
                <w:rStyle w:val="Code"/>
              </w:rPr>
              <w:t>&lt;/supplied&gt;&lt;unclear&gt;</w:t>
            </w:r>
            <w:r w:rsidRPr="00DD7CCF">
              <w:rPr>
                <w:rStyle w:val="Codetext"/>
              </w:rPr>
              <w:t>ry</w:t>
            </w:r>
            <w:r w:rsidRPr="00DD7CCF">
              <w:rPr>
                <w:rStyle w:val="Code"/>
              </w:rPr>
              <w:t>&lt;/unclear&gt;</w:t>
            </w:r>
            <w:r w:rsidRPr="00DD7CCF">
              <w:rPr>
                <w:rStyle w:val="Codetext"/>
              </w:rPr>
              <w:t>y</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ai</w:t>
            </w:r>
            <w:r w:rsidRPr="00DD7CCF">
              <w:rPr>
                <w:rStyle w:val="Code"/>
              </w:rPr>
              <w:t>&lt;/supplied&gt;&lt;unclear&gt;</w:t>
            </w:r>
            <w:r w:rsidRPr="00DD7CCF">
              <w:rPr>
                <w:rStyle w:val="Codetext"/>
              </w:rPr>
              <w:t>h</w:t>
            </w:r>
            <w:r w:rsidRPr="00DD7CCF">
              <w:rPr>
                <w:rStyle w:val="Code"/>
              </w:rPr>
              <w:t>&lt;unclear&gt;</w:t>
            </w:r>
            <w:r w:rsidRPr="00DD7CCF">
              <w:rPr>
                <w:rStyle w:val="Codetext"/>
              </w:rPr>
              <w:t>īty</w:t>
            </w:r>
            <w:r w:rsidRPr="00DD7CCF">
              <w:rPr>
                <w:rStyle w:val="Codetext"/>
              </w:rPr>
              <w:br/>
            </w:r>
            <w:r w:rsidRPr="00DD7CCF">
              <w:rPr>
                <w:rStyle w:val="Code"/>
              </w:rPr>
              <w:t xml:space="preserve">    &lt;/lem&gt;</w:t>
            </w:r>
            <w:r w:rsidRPr="00DD7CCF">
              <w:rPr>
                <w:rStyle w:val="Codetext"/>
              </w:rPr>
              <w:br/>
            </w:r>
            <w:r w:rsidRPr="00DD7CCF">
              <w:rPr>
                <w:rStyle w:val="Code"/>
              </w:rPr>
              <w:t xml:space="preserve">    &lt;rdg </w:t>
            </w:r>
            <w:r w:rsidRPr="00DD7CCF">
              <w:rPr>
                <w:rStyle w:val="Codeattribute"/>
              </w:rPr>
              <w:t>source</w:t>
            </w:r>
            <w:r w:rsidRPr="00DD7CCF">
              <w:rPr>
                <w:rStyle w:val="Code"/>
              </w:rPr>
              <w:t>=</w:t>
            </w:r>
            <w:r w:rsidRPr="0046000E">
              <w:rPr>
                <w:rStyle w:val="Codevalue"/>
              </w:rPr>
              <w:t>"bib:Fleet1888_01"</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ā</w:t>
            </w:r>
            <w:r w:rsidRPr="00DD7CCF">
              <w:rPr>
                <w:rStyle w:val="Code"/>
              </w:rPr>
              <w:t>&lt;/supplied&gt;&lt;unclear&gt;</w:t>
            </w:r>
            <w:r w:rsidRPr="00DD7CCF">
              <w:rPr>
                <w:rStyle w:val="Codetext"/>
              </w:rPr>
              <w:t>ry</w:t>
            </w:r>
            <w:r w:rsidRPr="00DD7CCF">
              <w:rPr>
                <w:rStyle w:val="Code"/>
              </w:rPr>
              <w:t>&lt;/unclear&gt;</w:t>
            </w:r>
            <w:r w:rsidRPr="00DD7CCF">
              <w:rPr>
                <w:rStyle w:val="Codetext"/>
              </w:rPr>
              <w:t>y</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o</w:t>
            </w:r>
            <w:r w:rsidRPr="00DD7CCF">
              <w:rPr>
                <w:rStyle w:val="Code"/>
              </w:rPr>
              <w:t>&lt;/supplied&gt;</w:t>
            </w:r>
            <w:r w:rsidRPr="00DD7CCF">
              <w:rPr>
                <w:rStyle w:val="Codetext"/>
              </w:rPr>
              <w:t xml:space="preserve"> </w:t>
            </w:r>
            <w:r w:rsidRPr="00DD7CCF">
              <w:rPr>
                <w:rStyle w:val="Code"/>
              </w:rPr>
              <w:t>&lt;unclear&gt;</w:t>
            </w:r>
            <w:r w:rsidRPr="00DD7CCF">
              <w:rPr>
                <w:rStyle w:val="Codetext"/>
              </w:rPr>
              <w:t>h</w:t>
            </w:r>
            <w:r w:rsidRPr="00DD7CCF">
              <w:rPr>
                <w:rStyle w:val="Code"/>
              </w:rPr>
              <w:t>&lt;unclear&gt;</w:t>
            </w:r>
            <w:r w:rsidRPr="00DD7CCF">
              <w:rPr>
                <w:rStyle w:val="Codetext"/>
              </w:rPr>
              <w:t>īty</w:t>
            </w:r>
            <w:r w:rsidRPr="00DD7CCF">
              <w:rPr>
                <w:rStyle w:val="Codetext"/>
              </w:rPr>
              <w:br/>
            </w:r>
            <w:r w:rsidRPr="00DD7CCF">
              <w:rPr>
                <w:rStyle w:val="Code"/>
              </w:rPr>
              <w:t xml:space="preserve">    &lt;/rdg&gt;</w:t>
            </w:r>
            <w:r w:rsidRPr="00DD7CCF">
              <w:rPr>
                <w:rStyle w:val="Codetext"/>
              </w:rPr>
              <w:br/>
            </w:r>
            <w:r w:rsidRPr="00DD7CCF">
              <w:rPr>
                <w:rStyle w:val="Code"/>
              </w:rPr>
              <w:t xml:space="preserve">    &lt;rdg </w:t>
            </w:r>
            <w:r w:rsidRPr="00DD7CCF">
              <w:rPr>
                <w:rStyle w:val="Codeattribute"/>
              </w:rPr>
              <w:t>source</w:t>
            </w:r>
            <w:r w:rsidRPr="00DD7CCF">
              <w:rPr>
                <w:rStyle w:val="Code"/>
              </w:rPr>
              <w:t>=</w:t>
            </w:r>
            <w:r w:rsidRPr="0046000E">
              <w:rPr>
                <w:rStyle w:val="Codevalue"/>
              </w:rPr>
              <w:t>"bib:Goyal1967_01"</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a</w:t>
            </w:r>
            <w:r w:rsidRPr="00DD7CCF">
              <w:rPr>
                <w:rStyle w:val="Code"/>
              </w:rPr>
              <w:t>&lt;/supplied&gt;&lt;unclear&gt;</w:t>
            </w:r>
            <w:r w:rsidRPr="00DD7CCF">
              <w:rPr>
                <w:rStyle w:val="Codetext"/>
              </w:rPr>
              <w:t>rh</w:t>
            </w:r>
            <w:r w:rsidRPr="00DD7CCF">
              <w:rPr>
                <w:rStyle w:val="Code"/>
              </w:rPr>
              <w:t>&lt;/unclear&gt;</w:t>
            </w:r>
            <w:r w:rsidRPr="00DD7CCF">
              <w:rPr>
                <w:rStyle w:val="Codetext"/>
              </w:rPr>
              <w:t>y</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o</w:t>
            </w:r>
            <w:r w:rsidRPr="00DD7CCF">
              <w:rPr>
                <w:rStyle w:val="Code"/>
              </w:rPr>
              <w:t>&lt;/supplied&gt;</w:t>
            </w:r>
            <w:r w:rsidRPr="00DD7CCF">
              <w:rPr>
                <w:rStyle w:val="Codetext"/>
              </w:rPr>
              <w:t xml:space="preserve"> </w:t>
            </w:r>
            <w:r w:rsidRPr="00DD7CCF">
              <w:rPr>
                <w:rStyle w:val="Code"/>
              </w:rPr>
              <w:t>&lt;unclear&gt;</w:t>
            </w:r>
            <w:r w:rsidRPr="00DD7CCF">
              <w:rPr>
                <w:rStyle w:val="Codetext"/>
              </w:rPr>
              <w:t>h</w:t>
            </w:r>
            <w:r w:rsidRPr="00DD7CCF">
              <w:rPr>
                <w:rStyle w:val="Code"/>
              </w:rPr>
              <w:t>&lt;unclear&gt;</w:t>
            </w:r>
            <w:r w:rsidRPr="00DD7CCF">
              <w:rPr>
                <w:rStyle w:val="Codetext"/>
              </w:rPr>
              <w:t>īty</w:t>
            </w:r>
            <w:r w:rsidRPr="00DD7CCF">
              <w:rPr>
                <w:rStyle w:val="Codetext"/>
              </w:rPr>
              <w:br/>
            </w:r>
            <w:r w:rsidRPr="00DD7CCF">
              <w:rPr>
                <w:rStyle w:val="Code"/>
              </w:rPr>
              <w:t xml:space="preserve">    &lt;/rdg&gt;</w:t>
            </w:r>
            <w:r w:rsidRPr="00DD7CCF">
              <w:rPr>
                <w:rStyle w:val="Codetext"/>
              </w:rPr>
              <w:br/>
            </w:r>
            <w:r w:rsidRPr="00DD7CCF">
              <w:rPr>
                <w:rStyle w:val="Code"/>
              </w:rPr>
              <w:t xml:space="preserve">    &lt;rdg </w:t>
            </w:r>
            <w:r w:rsidRPr="00DD7CCF">
              <w:rPr>
                <w:rStyle w:val="Codeattribute"/>
              </w:rPr>
              <w:t>source</w:t>
            </w:r>
            <w:r w:rsidRPr="00DD7CCF">
              <w:rPr>
                <w:rStyle w:val="Code"/>
              </w:rPr>
              <w:t>=</w:t>
            </w:r>
            <w:r w:rsidRPr="0046000E">
              <w:rPr>
                <w:rStyle w:val="Codevalue"/>
              </w:rPr>
              <w:t>"bib:Agrawala1983_01"</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e</w:t>
            </w:r>
            <w:r w:rsidRPr="00DD7CCF">
              <w:rPr>
                <w:rStyle w:val="Code"/>
              </w:rPr>
              <w:t>&lt;/supplied&gt;&lt;unclear&gt;</w:t>
            </w:r>
            <w:r w:rsidRPr="00DD7CCF">
              <w:rPr>
                <w:rStyle w:val="Codetext"/>
              </w:rPr>
              <w:t>h</w:t>
            </w:r>
            <w:r w:rsidRPr="00DD7CCF">
              <w:rPr>
                <w:rStyle w:val="Code"/>
              </w:rPr>
              <w:t>&lt;/unclear&gt;</w:t>
            </w:r>
            <w:r w:rsidRPr="00DD7CCF">
              <w:rPr>
                <w:rStyle w:val="Codetext"/>
              </w:rPr>
              <w:t xml:space="preserve">y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e</w:t>
            </w:r>
            <w:r w:rsidRPr="00DD7CCF">
              <w:rPr>
                <w:rStyle w:val="Code"/>
              </w:rPr>
              <w:t>&lt;/supplied&gt;&lt;unclear&gt;</w:t>
            </w:r>
            <w:r w:rsidRPr="00DD7CCF">
              <w:rPr>
                <w:rStyle w:val="Codetext"/>
              </w:rPr>
              <w:t>h</w:t>
            </w:r>
            <w:r w:rsidRPr="00DD7CCF">
              <w:rPr>
                <w:rStyle w:val="Code"/>
              </w:rPr>
              <w:t>&lt;unclear&gt;</w:t>
            </w:r>
            <w:r w:rsidRPr="00DD7CCF">
              <w:rPr>
                <w:rStyle w:val="Codetext"/>
              </w:rPr>
              <w:t>īty</w:t>
            </w:r>
            <w:r w:rsidRPr="00DD7CCF">
              <w:rPr>
                <w:rStyle w:val="Codetext"/>
              </w:rPr>
              <w:br/>
            </w:r>
            <w:r w:rsidRPr="00DD7CCF">
              <w:rPr>
                <w:rStyle w:val="Code"/>
              </w:rPr>
              <w:t xml:space="preserve">    &lt;/rdg&gt;</w:t>
            </w:r>
            <w:r w:rsidRPr="00DD7CCF">
              <w:rPr>
                <w:rStyle w:val="Codetext"/>
              </w:rPr>
              <w:br/>
            </w:r>
            <w:r w:rsidRPr="00DD7CCF">
              <w:rPr>
                <w:rStyle w:val="Code"/>
              </w:rPr>
              <w:t xml:space="preserve">  &lt;/app&gt;</w:t>
            </w:r>
            <w:r w:rsidRPr="00DD7CCF">
              <w:rPr>
                <w:rStyle w:val="Codetext"/>
              </w:rPr>
              <w:br/>
              <w:t xml:space="preserve">  [...]</w:t>
            </w:r>
            <w:r w:rsidRPr="00DD7CCF">
              <w:rPr>
                <w:rStyle w:val="Codetext"/>
              </w:rPr>
              <w:br/>
            </w:r>
            <w:r w:rsidRPr="00DD7CCF">
              <w:rPr>
                <w:rStyle w:val="Code"/>
              </w:rPr>
              <w:t>&lt;/div&gt;</w:t>
            </w:r>
          </w:p>
        </w:tc>
      </w:tr>
    </w:tbl>
    <w:p w14:paraId="5D3DA8D2" w14:textId="77777777" w:rsidR="00C02B8C" w:rsidRPr="00DD7CCF" w:rsidRDefault="004D2E67" w:rsidP="00D4342A">
      <w:pPr>
        <w:pStyle w:val="Cmsor3"/>
      </w:pPr>
      <w:bookmarkStart w:id="533" w:name="_ylrtvcd6yrbu" w:colFirst="0" w:colLast="0"/>
      <w:bookmarkStart w:id="534" w:name="_Ref43978538"/>
      <w:bookmarkStart w:id="535" w:name="_Toc74733549"/>
      <w:bookmarkEnd w:id="533"/>
      <w:r w:rsidRPr="00DD7CCF">
        <w:t>Indicating location</w:t>
      </w:r>
      <w:bookmarkEnd w:id="534"/>
      <w:bookmarkEnd w:id="535"/>
    </w:p>
    <w:p w14:paraId="21826538" w14:textId="77777777" w:rsidR="00C02B8C" w:rsidRPr="00DD7CCF" w:rsidRDefault="004D2E67" w:rsidP="00E2714A">
      <w:pPr>
        <w:pStyle w:val="Lista"/>
      </w:pPr>
      <w:r w:rsidRPr="00DD7CCF">
        <w:t xml:space="preserve">the value of the attribute </w:t>
      </w:r>
      <w:r w:rsidR="008525C6" w:rsidRPr="008525C6">
        <w:rPr>
          <w:rStyle w:val="Codeattribute"/>
        </w:rPr>
        <w:t>@loc</w:t>
      </w:r>
      <w:r w:rsidR="008525C6" w:rsidRPr="008525C6">
        <w:t xml:space="preserve"> </w:t>
      </w:r>
      <w:r w:rsidRPr="00DD7CCF">
        <w:t>must unambiguously specify the location to which the apparatus entry pertains</w:t>
      </w:r>
    </w:p>
    <w:p w14:paraId="2271E286" w14:textId="77777777" w:rsidR="00C02B8C" w:rsidRPr="00DD7CCF" w:rsidRDefault="004D2E67" w:rsidP="00E2714A">
      <w:pPr>
        <w:pStyle w:val="Lista2"/>
      </w:pPr>
      <w:r w:rsidRPr="00DD7CCF">
        <w:t>the primary purpose of this value is to be intelligible to a human reader, but we may wish to make it machine-actionable in the future and therefore adopt rigorous rules from the beginning</w:t>
      </w:r>
    </w:p>
    <w:p w14:paraId="060BE59B" w14:textId="77777777" w:rsidR="00C02B8C" w:rsidRPr="00DD7CCF" w:rsidRDefault="004D2E67" w:rsidP="00E2714A">
      <w:pPr>
        <w:pStyle w:val="Lista"/>
      </w:pPr>
      <w:r w:rsidRPr="00DD7CCF">
        <w:t xml:space="preserve">locations shall normally be identified as epigraphic lines, using line numbers as reference, because they are </w:t>
      </w:r>
      <w:r w:rsidRPr="00E24F87">
        <w:rPr>
          <w:noProof/>
        </w:rPr>
        <w:t>(</w:t>
      </w:r>
      <w:r w:rsidRPr="00DD7CCF">
        <w:t>almost) ubiquitous and unique in our editions</w:t>
      </w:r>
    </w:p>
    <w:p w14:paraId="11742442" w14:textId="77777777" w:rsidR="00C02B8C" w:rsidRPr="00DD7CCF" w:rsidRDefault="004D2E67" w:rsidP="00E2714A">
      <w:pPr>
        <w:pStyle w:val="Lista2"/>
      </w:pPr>
      <w:r w:rsidRPr="00DD7CCF">
        <w:t xml:space="preserve">therefore, the value of </w:t>
      </w:r>
      <w:r w:rsidR="008525C6" w:rsidRPr="008525C6">
        <w:rPr>
          <w:rStyle w:val="Codeattribute"/>
        </w:rPr>
        <w:t>@loc</w:t>
      </w:r>
      <w:r w:rsidR="008525C6" w:rsidRPr="008525C6">
        <w:t xml:space="preserve"> </w:t>
      </w:r>
      <w:r w:rsidRPr="00DD7CCF">
        <w:t xml:space="preserve">shall normally be the line number, i.e. the </w:t>
      </w:r>
      <w:r w:rsidR="008525C6" w:rsidRPr="008525C6">
        <w:rPr>
          <w:rStyle w:val="Codeattribute"/>
        </w:rPr>
        <w:t>@n</w:t>
      </w:r>
      <w:r w:rsidR="008525C6" w:rsidRPr="008525C6">
        <w:t xml:space="preserve"> </w:t>
      </w:r>
      <w:r w:rsidRPr="00DD7CCF">
        <w:t xml:space="preserve">attribute of the </w:t>
      </w:r>
      <w:r w:rsidRPr="00DD7CCF">
        <w:rPr>
          <w:rStyle w:val="Code"/>
        </w:rPr>
        <w:t>&lt;lb/&gt;</w:t>
      </w:r>
      <w:r w:rsidRPr="00DD7CCF">
        <w:t xml:space="preserve"> element representing the beginning of the target line</w:t>
      </w:r>
    </w:p>
    <w:p w14:paraId="2F9FAD40" w14:textId="0DE96106" w:rsidR="00C02B8C" w:rsidRPr="00DD7CCF" w:rsidRDefault="004D2E67" w:rsidP="00E2714A">
      <w:pPr>
        <w:pStyle w:val="Lista3"/>
      </w:pPr>
      <w:r w:rsidRPr="00DD7CCF">
        <w:t xml:space="preserve">if the entry refers to a segment of text that extends across a line break, then </w:t>
      </w:r>
      <w:r w:rsidR="008525C6" w:rsidRPr="008525C6">
        <w:rPr>
          <w:rStyle w:val="Codeattribute"/>
        </w:rPr>
        <w:t>@loc</w:t>
      </w:r>
      <w:r w:rsidR="008525C6" w:rsidRPr="008525C6">
        <w:t xml:space="preserve"> </w:t>
      </w:r>
      <w:r w:rsidRPr="00DD7CCF">
        <w:t xml:space="preserve">shall be the number of the first line where the segment begins; see also </w:t>
      </w:r>
      <w:r w:rsidR="003C3D87" w:rsidRPr="00DD7CCF">
        <w:t>§</w:t>
      </w:r>
      <w:r w:rsidR="0082156E" w:rsidRPr="00DD7CCF">
        <w:fldChar w:fldCharType="begin"/>
      </w:r>
      <w:r w:rsidR="0082156E" w:rsidRPr="00DD7CCF">
        <w:instrText xml:space="preserve"> REF _Ref43989517 \w \h </w:instrText>
      </w:r>
      <w:r w:rsidR="00DD7CCF">
        <w:instrText xml:space="preserve"> \* MERGEFORMAT </w:instrText>
      </w:r>
      <w:r w:rsidR="0082156E" w:rsidRPr="00DD7CCF">
        <w:fldChar w:fldCharType="separate"/>
      </w:r>
      <w:r w:rsidR="00E90D07">
        <w:t>9.1.6</w:t>
      </w:r>
      <w:r w:rsidR="0082156E" w:rsidRPr="00DD7CCF">
        <w:fldChar w:fldCharType="end"/>
      </w:r>
      <w:r w:rsidRPr="00DD7CCF">
        <w:t xml:space="preserve"> below about the inclusion of line </w:t>
      </w:r>
      <w:r w:rsidRPr="00E24F87">
        <w:rPr>
          <w:noProof/>
        </w:rPr>
        <w:t>(</w:t>
      </w:r>
      <w:r w:rsidRPr="00DD7CCF">
        <w:t>and other) beginning tags in a lemma</w:t>
      </w:r>
    </w:p>
    <w:p w14:paraId="1BC64FB6" w14:textId="0D0E0C8A" w:rsidR="00C02B8C" w:rsidRPr="00DD7CCF" w:rsidRDefault="004D2E67" w:rsidP="00E2714A">
      <w:pPr>
        <w:pStyle w:val="Lista"/>
      </w:pPr>
      <w:r w:rsidRPr="00DD7CCF">
        <w:t xml:space="preserve">the sole exception to the ubiquitous presence of line numbers in our editions is forme work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E90D07">
        <w:t>3.3.5</w:t>
      </w:r>
      <w:r w:rsidR="00194541" w:rsidRPr="00DD7CCF">
        <w:fldChar w:fldCharType="end"/>
      </w:r>
      <w:r w:rsidRPr="00DD7CCF">
        <w:t>)</w:t>
      </w:r>
    </w:p>
    <w:p w14:paraId="21ECBC54" w14:textId="77777777" w:rsidR="00C02B8C" w:rsidRPr="00DD7CCF" w:rsidRDefault="004D2E67" w:rsidP="00E2714A">
      <w:pPr>
        <w:pStyle w:val="Lista2"/>
      </w:pPr>
      <w:r w:rsidRPr="00DD7CCF">
        <w:t>it is therefore not possible to refer to the contents of forme work using line numbers</w:t>
      </w:r>
    </w:p>
    <w:p w14:paraId="1201B9BC" w14:textId="77777777" w:rsidR="00C02B8C" w:rsidRPr="00DD7CCF" w:rsidRDefault="004D2E67" w:rsidP="00E2714A">
      <w:pPr>
        <w:pStyle w:val="Lista2"/>
      </w:pPr>
      <w:r w:rsidRPr="00DD7CCF">
        <w:t xml:space="preserve">should you need to add an apparatus entry for a forme work item, the value of </w:t>
      </w:r>
      <w:r w:rsidR="008525C6" w:rsidRPr="008525C6">
        <w:rPr>
          <w:rStyle w:val="Codeattribute"/>
        </w:rPr>
        <w:t>@loc</w:t>
      </w:r>
      <w:r w:rsidR="008525C6" w:rsidRPr="008525C6">
        <w:t xml:space="preserve"> </w:t>
      </w:r>
      <w:r w:rsidRPr="00DD7CCF">
        <w:t>shall be the number of the forme work item prefixed with the letters “</w:t>
      </w:r>
      <w:proofErr w:type="spellStart"/>
      <w:r w:rsidRPr="00DD7CCF">
        <w:t>fw</w:t>
      </w:r>
      <w:proofErr w:type="spellEnd"/>
      <w:r w:rsidRPr="00DD7CCF">
        <w:t xml:space="preserve">”, e.g. </w:t>
      </w:r>
      <w:r w:rsidRPr="00DD7CCF">
        <w:rPr>
          <w:rStyle w:val="Code"/>
        </w:rPr>
        <w:t xml:space="preserve">&lt;app </w:t>
      </w:r>
      <w:r w:rsidRPr="00DD7CCF">
        <w:rPr>
          <w:rStyle w:val="Codeattribute"/>
        </w:rPr>
        <w:t>loc</w:t>
      </w:r>
      <w:r w:rsidRPr="00DD7CCF">
        <w:rPr>
          <w:rStyle w:val="Code"/>
        </w:rPr>
        <w:t>=</w:t>
      </w:r>
      <w:r w:rsidRPr="0046000E">
        <w:rPr>
          <w:rStyle w:val="Codevalue"/>
        </w:rPr>
        <w:t>"fw2r"</w:t>
      </w:r>
      <w:r w:rsidRPr="00DD7CCF">
        <w:rPr>
          <w:rStyle w:val="Code"/>
        </w:rPr>
        <w:t>&gt;</w:t>
      </w:r>
      <w:r w:rsidRPr="00DD7CCF">
        <w:t xml:space="preserve"> to refer to the forme work element with the number 2r</w:t>
      </w:r>
    </w:p>
    <w:p w14:paraId="673F2541" w14:textId="00C6D63B" w:rsidR="00C02B8C" w:rsidRPr="00DD7CCF" w:rsidRDefault="004D2E67" w:rsidP="00E2714A">
      <w:pPr>
        <w:pStyle w:val="Lista"/>
      </w:pPr>
      <w:r w:rsidRPr="00DD7CCF">
        <w:t xml:space="preserve">the sole exceptions to the uniqueness of line numbers are </w:t>
      </w:r>
      <w:r w:rsidRPr="005D2B22">
        <w:rPr>
          <w:b/>
          <w:bCs/>
        </w:rPr>
        <w:t>editions comprised of textpart divisions</w:t>
      </w:r>
      <w:r w:rsidRPr="00DD7CCF">
        <w:t xml:space="preserve">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E90D07">
        <w:t>3.4</w:t>
      </w:r>
      <w:r w:rsidR="00C927BB" w:rsidRPr="00DD7CCF">
        <w:fldChar w:fldCharType="end"/>
      </w:r>
      <w:r w:rsidRPr="00DD7CCF">
        <w:t>), where line numbers will be restarted in each division</w:t>
      </w:r>
    </w:p>
    <w:p w14:paraId="7C852525" w14:textId="77777777" w:rsidR="00C02B8C" w:rsidRPr="00DD7CCF" w:rsidRDefault="004D2E67" w:rsidP="00E2714A">
      <w:pPr>
        <w:pStyle w:val="Lista2"/>
      </w:pPr>
      <w:r w:rsidRPr="00DD7CCF">
        <w:t xml:space="preserve">however, since the apparatus division of the document must replicate the textpart divisions of the edition division, </w:t>
      </w:r>
      <w:r w:rsidR="008525C6" w:rsidRPr="008525C6">
        <w:rPr>
          <w:rStyle w:val="Codeattribute"/>
        </w:rPr>
        <w:t>@loc</w:t>
      </w:r>
      <w:r w:rsidR="008525C6" w:rsidRPr="008525C6">
        <w:t xml:space="preserve"> </w:t>
      </w:r>
      <w:r w:rsidRPr="00DD7CCF">
        <w:t xml:space="preserve">references in the apparatus still only need to include the </w:t>
      </w:r>
      <w:r w:rsidR="008525C6" w:rsidRPr="008525C6">
        <w:rPr>
          <w:rStyle w:val="Codeattribute"/>
        </w:rPr>
        <w:t>@n</w:t>
      </w:r>
      <w:r w:rsidR="008525C6" w:rsidRPr="008525C6">
        <w:t xml:space="preserve"> </w:t>
      </w:r>
      <w:r w:rsidRPr="00DD7CCF">
        <w:t>of the target line and will remain unambiguous</w:t>
      </w:r>
    </w:p>
    <w:p w14:paraId="1AEF0A49" w14:textId="77777777" w:rsidR="00C02B8C" w:rsidRPr="00DD7CCF" w:rsidRDefault="004D2E67" w:rsidP="00E2714A">
      <w:pPr>
        <w:pStyle w:val="Lista"/>
      </w:pPr>
      <w:r w:rsidRPr="00DD7CCF">
        <w:lastRenderedPageBreak/>
        <w:t>although some of us may be used to referring to stanza numbers in apparatus entries, we have chosen not to allow this in order to reduce the complexity of referencing</w:t>
      </w:r>
    </w:p>
    <w:p w14:paraId="5F6A4026" w14:textId="77777777" w:rsidR="00C02B8C" w:rsidRPr="00DD7CCF" w:rsidRDefault="004D2E67" w:rsidP="00E2714A">
      <w:pPr>
        <w:pStyle w:val="Lista2"/>
      </w:pPr>
      <w:r w:rsidRPr="00DD7CCF">
        <w:t>apparatus entries for lemmas in verse shall be referred to by line number like those in prose</w:t>
      </w:r>
    </w:p>
    <w:p w14:paraId="0A2BE366" w14:textId="77777777" w:rsidR="00C02B8C" w:rsidRPr="00DD7CCF" w:rsidRDefault="004D2E67" w:rsidP="00E2714A">
      <w:pPr>
        <w:pStyle w:val="Lista2"/>
      </w:pPr>
      <w:r w:rsidRPr="00DD7CCF">
        <w:t>notes concerning entire stanzas shall be added to the commentary, not to the apparatus</w:t>
      </w:r>
    </w:p>
    <w:p w14:paraId="50BF819E" w14:textId="57398718" w:rsidR="00C02B8C" w:rsidRPr="00DD7CCF" w:rsidRDefault="003C329F" w:rsidP="00D4342A">
      <w:pPr>
        <w:pStyle w:val="Cmsor3"/>
      </w:pPr>
      <w:bookmarkStart w:id="536" w:name="_h4ndd3ziflyd" w:colFirst="0" w:colLast="0"/>
      <w:bookmarkStart w:id="537" w:name="_Ref61250887"/>
      <w:bookmarkStart w:id="538" w:name="_Toc74733550"/>
      <w:bookmarkEnd w:id="536"/>
      <w:r>
        <w:t>Lemmas</w:t>
      </w:r>
      <w:bookmarkEnd w:id="537"/>
      <w:bookmarkEnd w:id="538"/>
    </w:p>
    <w:p w14:paraId="5DDC61C3" w14:textId="77777777" w:rsidR="00C02B8C" w:rsidRPr="00DD7CCF" w:rsidRDefault="004D2E67" w:rsidP="00E2714A">
      <w:pPr>
        <w:pStyle w:val="Lista"/>
      </w:pPr>
      <w:r w:rsidRPr="00DD7CCF">
        <w:t xml:space="preserve">the exact spot </w:t>
      </w:r>
      <w:r w:rsidRPr="00E24F87">
        <w:rPr>
          <w:noProof/>
        </w:rPr>
        <w:t>(</w:t>
      </w:r>
      <w:r w:rsidRPr="00DD7CCF">
        <w:t xml:space="preserve">locus) to which an apparatus entry pertains is specified by a lemma, tagged with the XML element </w:t>
      </w:r>
      <w:r w:rsidRPr="00DD7CCF">
        <w:rPr>
          <w:rStyle w:val="Code"/>
        </w:rPr>
        <w:t>&lt;lem&gt;</w:t>
      </w:r>
    </w:p>
    <w:p w14:paraId="6A9F6E19" w14:textId="77777777" w:rsidR="00C02B8C" w:rsidRPr="00DD7CCF" w:rsidRDefault="004D2E67" w:rsidP="00E2714A">
      <w:pPr>
        <w:pStyle w:val="Lista"/>
      </w:pPr>
      <w:r w:rsidRPr="00DD7CCF">
        <w:t xml:space="preserve">there are no strict rules for the </w:t>
      </w:r>
      <w:r w:rsidRPr="005D2B22">
        <w:rPr>
          <w:b/>
          <w:bCs/>
        </w:rPr>
        <w:t>extent of your lemmas</w:t>
      </w:r>
      <w:r w:rsidRPr="00DD7CCF">
        <w:t xml:space="preserve">; as with any critical apparatus, lemmas should be large enough to make them unambiguous within the line referred to in the </w:t>
      </w:r>
      <w:r w:rsidR="008525C6" w:rsidRPr="008525C6">
        <w:rPr>
          <w:rStyle w:val="Codeattribute"/>
        </w:rPr>
        <w:t>@loc</w:t>
      </w:r>
      <w:r w:rsidR="008525C6" w:rsidRPr="008525C6">
        <w:t xml:space="preserve"> </w:t>
      </w:r>
      <w:r w:rsidRPr="00DD7CCF">
        <w:t>attribute and small enough to remain concise</w:t>
      </w:r>
    </w:p>
    <w:p w14:paraId="014FA361" w14:textId="77777777" w:rsidR="00C02B8C" w:rsidRPr="00DD7CCF" w:rsidRDefault="004D2E67" w:rsidP="00E2714A">
      <w:pPr>
        <w:pStyle w:val="Lista2"/>
      </w:pPr>
      <w:r w:rsidRPr="00DD7CCF">
        <w:t>lemmas should preferably consist of whole words, which may be members of compounds in the text</w:t>
      </w:r>
    </w:p>
    <w:p w14:paraId="673B8219" w14:textId="77777777" w:rsidR="00C02B8C" w:rsidRPr="00DD7CCF" w:rsidRDefault="004D2E67" w:rsidP="00E2714A">
      <w:pPr>
        <w:pStyle w:val="Lista2"/>
      </w:pPr>
      <w:r w:rsidRPr="00DD7CCF">
        <w:t xml:space="preserve">when the lemma boundary does not coincide with a word boundary </w:t>
      </w:r>
      <w:r w:rsidRPr="00E24F87">
        <w:rPr>
          <w:noProof/>
        </w:rPr>
        <w:t>(</w:t>
      </w:r>
      <w:r w:rsidRPr="00DD7CCF">
        <w:t>i.e. an editorial space) in the text, indicate this in the lemma as follows:</w:t>
      </w:r>
    </w:p>
    <w:p w14:paraId="70FAEC52" w14:textId="77777777" w:rsidR="00C02B8C" w:rsidRPr="00DD7CCF" w:rsidRDefault="004D2E67" w:rsidP="00E2714A">
      <w:pPr>
        <w:pStyle w:val="Lista3"/>
      </w:pPr>
      <w:r w:rsidRPr="00DD7CCF">
        <w:t xml:space="preserve">when a lemma cuts a non-compound word, use the character ° </w:t>
      </w:r>
      <w:r w:rsidRPr="00E24F87">
        <w:rPr>
          <w:noProof/>
        </w:rPr>
        <w:t>(</w:t>
      </w:r>
      <w:r w:rsidRPr="00DD7CCF">
        <w:t>but preferably use a whole word as a lemma), e.g.</w:t>
      </w:r>
    </w:p>
    <w:p w14:paraId="6548F907" w14:textId="77777777" w:rsidR="00C02B8C" w:rsidRPr="00DD7CCF" w:rsidRDefault="004D2E67" w:rsidP="004E103D">
      <w:pPr>
        <w:pStyle w:val="Lista4"/>
      </w:pPr>
      <w:r w:rsidRPr="00DD7CCF">
        <w:t xml:space="preserve">text </w:t>
      </w:r>
      <w:r w:rsidRPr="00DD7CCF">
        <w:rPr>
          <w:rStyle w:val="Foreign"/>
        </w:rPr>
        <w:t>puṇyābhivr̥ddhaye</w:t>
      </w:r>
      <w:r w:rsidRPr="00DD7CCF">
        <w:t xml:space="preserve">; lemma </w:t>
      </w:r>
      <w:r w:rsidRPr="00DD7CCF">
        <w:rPr>
          <w:rStyle w:val="Foreign"/>
        </w:rPr>
        <w:t>°vr̥ddhaye</w:t>
      </w:r>
      <w:r w:rsidRPr="00DD7CCF">
        <w:t xml:space="preserve"> </w:t>
      </w:r>
      <w:r w:rsidRPr="00E24F87">
        <w:rPr>
          <w:noProof/>
        </w:rPr>
        <w:t>(</w:t>
      </w:r>
      <w:r w:rsidRPr="00DD7CCF">
        <w:t xml:space="preserve">where </w:t>
      </w:r>
      <w:r w:rsidRPr="00DD7CCF">
        <w:rPr>
          <w:rStyle w:val="Foreign"/>
        </w:rPr>
        <w:t>abhivr̥ddhaye</w:t>
      </w:r>
      <w:r w:rsidRPr="00DD7CCF">
        <w:t xml:space="preserve"> is not a compound word)</w:t>
      </w:r>
    </w:p>
    <w:p w14:paraId="3B866978" w14:textId="77777777" w:rsidR="00C02B8C" w:rsidRPr="00DD7CCF" w:rsidRDefault="004D2E67" w:rsidP="00E2714A">
      <w:pPr>
        <w:pStyle w:val="Lista3"/>
      </w:pPr>
      <w:r w:rsidRPr="00DD7CCF">
        <w:t>when a boundary between independent words or compound members is obscured by sandhi, use the character °, e.g.</w:t>
      </w:r>
    </w:p>
    <w:p w14:paraId="2E88F7F6" w14:textId="77777777" w:rsidR="00C02B8C" w:rsidRPr="00DD7CCF" w:rsidRDefault="004D2E67" w:rsidP="004E103D">
      <w:pPr>
        <w:pStyle w:val="Lista4"/>
      </w:pPr>
      <w:r w:rsidRPr="00DD7CCF">
        <w:t xml:space="preserve">text </w:t>
      </w:r>
      <w:r w:rsidRPr="00DD7CCF">
        <w:rPr>
          <w:rStyle w:val="Foreign"/>
        </w:rPr>
        <w:t>puṇyābhivr̥ddhaye</w:t>
      </w:r>
      <w:r w:rsidRPr="00DD7CCF">
        <w:t xml:space="preserve">; lemmas </w:t>
      </w:r>
      <w:r w:rsidRPr="00DD7CCF">
        <w:rPr>
          <w:rStyle w:val="Foreign"/>
        </w:rPr>
        <w:t>puṇyā°</w:t>
      </w:r>
      <w:r w:rsidRPr="00DD7CCF">
        <w:t xml:space="preserve"> and </w:t>
      </w:r>
      <w:r w:rsidRPr="00DD7CCF">
        <w:rPr>
          <w:rStyle w:val="Foreign"/>
        </w:rPr>
        <w:t>°ābhivr̥ddhaye</w:t>
      </w:r>
      <w:r w:rsidRPr="00DD7CCF">
        <w:t xml:space="preserve"> </w:t>
      </w:r>
      <w:r w:rsidRPr="00E24F87">
        <w:rPr>
          <w:noProof/>
        </w:rPr>
        <w:t>(</w:t>
      </w:r>
      <w:r w:rsidRPr="00F14096">
        <w:rPr>
          <w:b/>
          <w:bCs/>
        </w:rPr>
        <w:t>not</w:t>
      </w:r>
      <w:r w:rsidRPr="00DD7CCF">
        <w:t xml:space="preserve"> </w:t>
      </w:r>
      <w:r w:rsidRPr="00DD7CCF">
        <w:rPr>
          <w:rStyle w:val="Foreign"/>
        </w:rPr>
        <w:t>puṇya°</w:t>
      </w:r>
      <w:r w:rsidRPr="00DD7CCF">
        <w:t xml:space="preserve"> and </w:t>
      </w:r>
      <w:r w:rsidRPr="00DD7CCF">
        <w:rPr>
          <w:rStyle w:val="Foreign"/>
        </w:rPr>
        <w:t>°abhivr̥ddhaye</w:t>
      </w:r>
      <w:r w:rsidRPr="00DD7CCF">
        <w:t>)</w:t>
      </w:r>
    </w:p>
    <w:p w14:paraId="579D6A43" w14:textId="77777777" w:rsidR="00C02B8C" w:rsidRPr="00DD7CCF" w:rsidRDefault="004D2E67" w:rsidP="004E103D">
      <w:pPr>
        <w:pStyle w:val="Lista4"/>
      </w:pPr>
      <w:r w:rsidRPr="00DD7CCF">
        <w:t xml:space="preserve">text </w:t>
      </w:r>
      <w:r w:rsidRPr="00DD7CCF">
        <w:rPr>
          <w:rStyle w:val="Foreign"/>
        </w:rPr>
        <w:t>yathāsmābhiḥ</w:t>
      </w:r>
      <w:r w:rsidRPr="00DD7CCF">
        <w:t xml:space="preserve">; lemmas </w:t>
      </w:r>
      <w:r w:rsidRPr="00DD7CCF">
        <w:rPr>
          <w:rStyle w:val="Foreign"/>
        </w:rPr>
        <w:t>yathā°</w:t>
      </w:r>
      <w:r w:rsidRPr="00DD7CCF">
        <w:t xml:space="preserve"> or </w:t>
      </w:r>
      <w:r w:rsidRPr="00DD7CCF">
        <w:rPr>
          <w:rStyle w:val="Foreign"/>
        </w:rPr>
        <w:t>°āsmābhiḥ</w:t>
      </w:r>
      <w:r w:rsidRPr="00DD7CCF">
        <w:t xml:space="preserve"> </w:t>
      </w:r>
      <w:r w:rsidRPr="00E24F87">
        <w:rPr>
          <w:noProof/>
        </w:rPr>
        <w:t>(</w:t>
      </w:r>
      <w:r w:rsidRPr="00F14096">
        <w:rPr>
          <w:b/>
          <w:bCs/>
        </w:rPr>
        <w:t>not</w:t>
      </w:r>
      <w:r w:rsidRPr="00DD7CCF">
        <w:t xml:space="preserve"> </w:t>
      </w:r>
      <w:r w:rsidRPr="00DD7CCF">
        <w:rPr>
          <w:rStyle w:val="Foreign"/>
        </w:rPr>
        <w:t>°asmābhiḥ</w:t>
      </w:r>
      <w:r w:rsidRPr="00DD7CCF">
        <w:t>)</w:t>
      </w:r>
    </w:p>
    <w:p w14:paraId="4D027AA2" w14:textId="77777777" w:rsidR="00C02B8C" w:rsidRPr="00DD7CCF" w:rsidRDefault="004D2E67" w:rsidP="004E103D">
      <w:pPr>
        <w:pStyle w:val="Lista4"/>
      </w:pPr>
      <w:r w:rsidRPr="00DD7CCF">
        <w:t xml:space="preserve">text </w:t>
      </w:r>
      <w:r w:rsidRPr="00DD7CCF">
        <w:rPr>
          <w:rStyle w:val="Foreign"/>
        </w:rPr>
        <w:t>maharṣi</w:t>
      </w:r>
      <w:r w:rsidRPr="00DD7CCF">
        <w:t xml:space="preserve">; lemmas </w:t>
      </w:r>
      <w:r w:rsidRPr="00DD7CCF">
        <w:rPr>
          <w:rStyle w:val="Foreign"/>
        </w:rPr>
        <w:t>maha°</w:t>
      </w:r>
      <w:r w:rsidRPr="00DD7CCF">
        <w:t xml:space="preserve"> or </w:t>
      </w:r>
      <w:r w:rsidRPr="00DD7CCF">
        <w:rPr>
          <w:rStyle w:val="Foreign"/>
        </w:rPr>
        <w:t>°rṣi</w:t>
      </w:r>
    </w:p>
    <w:p w14:paraId="73278113" w14:textId="77777777" w:rsidR="00C02B8C" w:rsidRPr="00DD7CCF" w:rsidRDefault="004D2E67" w:rsidP="00E2714A">
      <w:pPr>
        <w:pStyle w:val="Lista3"/>
      </w:pPr>
      <w:r w:rsidRPr="00DD7CCF">
        <w:t>when a boundary between compound members is not obscured by sandhi, then depending on whether or not you hyphenate that word in your edition, use</w:t>
      </w:r>
    </w:p>
    <w:p w14:paraId="4D8FA924" w14:textId="77777777" w:rsidR="00C02B8C" w:rsidRPr="00DD7CCF" w:rsidRDefault="004D2E67" w:rsidP="004E103D">
      <w:pPr>
        <w:pStyle w:val="Lista4"/>
      </w:pPr>
      <w:r w:rsidRPr="00DD7CCF">
        <w:t>the character ° if you do not hyphenate, e.g.</w:t>
      </w:r>
    </w:p>
    <w:p w14:paraId="1B58B202" w14:textId="77777777" w:rsidR="00C02B8C" w:rsidRPr="00DD7CCF" w:rsidRDefault="004D2E67" w:rsidP="00E2714A">
      <w:pPr>
        <w:pStyle w:val="Lista5"/>
      </w:pPr>
      <w:r w:rsidRPr="00DD7CCF">
        <w:t xml:space="preserve">text </w:t>
      </w:r>
      <w:r w:rsidRPr="00DD7CCF">
        <w:rPr>
          <w:rStyle w:val="Foreign"/>
        </w:rPr>
        <w:t>śrīpolekeśivallabhasya</w:t>
      </w:r>
      <w:r w:rsidRPr="00DD7CCF">
        <w:t xml:space="preserve">; lemmas </w:t>
      </w:r>
      <w:r w:rsidRPr="00DD7CCF">
        <w:rPr>
          <w:rStyle w:val="Foreign"/>
        </w:rPr>
        <w:t>śrī°</w:t>
      </w:r>
      <w:r w:rsidRPr="00DD7CCF">
        <w:t xml:space="preserve"> or </w:t>
      </w:r>
      <w:r w:rsidRPr="00DD7CCF">
        <w:rPr>
          <w:rStyle w:val="Foreign"/>
        </w:rPr>
        <w:t xml:space="preserve">°polekeśi° </w:t>
      </w:r>
      <w:r w:rsidRPr="00DD7CCF">
        <w:t xml:space="preserve"> or </w:t>
      </w:r>
      <w:r w:rsidRPr="00DD7CCF">
        <w:rPr>
          <w:rStyle w:val="Foreign"/>
        </w:rPr>
        <w:t>°vallabhasya</w:t>
      </w:r>
    </w:p>
    <w:p w14:paraId="34B1A7BB" w14:textId="77777777" w:rsidR="00C02B8C" w:rsidRPr="00DD7CCF" w:rsidRDefault="004D2E67" w:rsidP="004E103D">
      <w:pPr>
        <w:pStyle w:val="Lista4"/>
      </w:pPr>
      <w:r w:rsidRPr="00DD7CCF">
        <w:t>a hyphen if you do hyphenate, e.g.</w:t>
      </w:r>
    </w:p>
    <w:p w14:paraId="1E7C82D5" w14:textId="4D705B83" w:rsidR="00C02B8C" w:rsidRDefault="004D2E67" w:rsidP="00E2714A">
      <w:pPr>
        <w:pStyle w:val="Lista5"/>
      </w:pPr>
      <w:r w:rsidRPr="00DD7CCF">
        <w:t xml:space="preserve">text </w:t>
      </w:r>
      <w:r w:rsidRPr="00DD7CCF">
        <w:rPr>
          <w:rStyle w:val="Foreign"/>
        </w:rPr>
        <w:t>śrī-polekeśi-vallabhasya</w:t>
      </w:r>
      <w:r w:rsidRPr="00DD7CCF">
        <w:t xml:space="preserve">; lemmas </w:t>
      </w:r>
      <w:r w:rsidRPr="00DD7CCF">
        <w:rPr>
          <w:rStyle w:val="Foreign"/>
        </w:rPr>
        <w:t>śrī-</w:t>
      </w:r>
      <w:r w:rsidRPr="00DD7CCF">
        <w:t xml:space="preserve"> or </w:t>
      </w:r>
      <w:r w:rsidRPr="00DD7CCF">
        <w:rPr>
          <w:rStyle w:val="Foreign"/>
        </w:rPr>
        <w:t>-polekeśi-</w:t>
      </w:r>
      <w:r w:rsidRPr="00DD7CCF">
        <w:t xml:space="preserve"> or </w:t>
      </w:r>
      <w:r w:rsidRPr="00DD7CCF">
        <w:rPr>
          <w:rStyle w:val="Foreign"/>
        </w:rPr>
        <w:t>-vallabhasya</w:t>
      </w:r>
    </w:p>
    <w:p w14:paraId="6A73827C" w14:textId="0EC22CFF" w:rsidR="00BE45D5" w:rsidRPr="00DD7CCF" w:rsidRDefault="00BE45D5" w:rsidP="00E2714A">
      <w:pPr>
        <w:pStyle w:val="Lista5"/>
      </w:pPr>
      <w:r>
        <w:t>if in such a case your lemma happens to be at the end of a line, then (as per §</w:t>
      </w:r>
      <w:r>
        <w:fldChar w:fldCharType="begin"/>
      </w:r>
      <w:r>
        <w:instrText xml:space="preserve"> REF _Ref43984995 \r \h </w:instrText>
      </w:r>
      <w:r>
        <w:fldChar w:fldCharType="separate"/>
      </w:r>
      <w:r w:rsidR="00E90D07">
        <w:t>3.2.4</w:t>
      </w:r>
      <w:r>
        <w:fldChar w:fldCharType="end"/>
      </w:r>
      <w:r>
        <w:t xml:space="preserve">) the editorial hyphen must be placed after the tag for the beginning of the next line; nonetheless, in this case, simply include a hyphen at the end of your lemma </w:t>
      </w:r>
      <w:r>
        <w:rPr>
          <w:i/>
          <w:iCs/>
        </w:rPr>
        <w:t>without</w:t>
      </w:r>
      <w:r>
        <w:t xml:space="preserve"> also including the tag for the line beginning (</w:t>
      </w:r>
      <w:r w:rsidR="00051701">
        <w:t>which must, however, be included in lemmas that stretch across a line beginning, as per §</w:t>
      </w:r>
      <w:r w:rsidR="00051701">
        <w:fldChar w:fldCharType="begin"/>
      </w:r>
      <w:r w:rsidR="00051701">
        <w:instrText xml:space="preserve"> REF _Ref43989517 \r \h </w:instrText>
      </w:r>
      <w:r w:rsidR="00051701">
        <w:fldChar w:fldCharType="separate"/>
      </w:r>
      <w:r w:rsidR="00E90D07">
        <w:t>9.1.6</w:t>
      </w:r>
      <w:r w:rsidR="00051701">
        <w:fldChar w:fldCharType="end"/>
      </w:r>
      <w:r w:rsidR="00051701">
        <w:t>)</w:t>
      </w:r>
    </w:p>
    <w:p w14:paraId="29B3ED50" w14:textId="77777777" w:rsidR="00C02B8C" w:rsidRPr="00DD7CCF" w:rsidRDefault="004D2E67" w:rsidP="00E2714A">
      <w:pPr>
        <w:pStyle w:val="Lista2"/>
      </w:pPr>
      <w:r w:rsidRPr="00DD7CCF">
        <w:t>avoid very long lemmas, if possible, by breaking them up into several smaller ones</w:t>
      </w:r>
    </w:p>
    <w:p w14:paraId="76A3D7EC" w14:textId="77777777" w:rsidR="00C02B8C" w:rsidRPr="00DD7CCF" w:rsidRDefault="004D2E67" w:rsidP="00E2714A">
      <w:pPr>
        <w:pStyle w:val="Lista2"/>
      </w:pPr>
      <w:r w:rsidRPr="00DD7CCF">
        <w:t xml:space="preserve">long lemmas that cannot be split up in this way may be shortened by replacing a section of them with </w:t>
      </w:r>
      <w:r w:rsidRPr="00DD7CCF">
        <w:rPr>
          <w:rStyle w:val="Code"/>
        </w:rPr>
        <w:t xml:space="preserve">&lt;gap </w:t>
      </w:r>
      <w:r w:rsidRPr="00DD7CCF">
        <w:rPr>
          <w:rStyle w:val="Codeattribute"/>
        </w:rPr>
        <w:t>reason</w:t>
      </w:r>
      <w:r w:rsidRPr="00DD7CCF">
        <w:rPr>
          <w:rStyle w:val="Code"/>
        </w:rPr>
        <w:t>=</w:t>
      </w:r>
      <w:r w:rsidRPr="0046000E">
        <w:rPr>
          <w:rStyle w:val="Codevalue"/>
        </w:rPr>
        <w:t>"ellipsis"</w:t>
      </w:r>
      <w:r w:rsidRPr="00DD7CCF">
        <w:rPr>
          <w:rStyle w:val="Code"/>
        </w:rPr>
        <w:t>/&gt;</w:t>
      </w:r>
      <w:r w:rsidRPr="00DD7CCF">
        <w:t xml:space="preserve"> </w:t>
      </w:r>
      <w:r w:rsidRPr="00E24F87">
        <w:rPr>
          <w:noProof/>
        </w:rPr>
        <w:t>(</w:t>
      </w:r>
      <w:r w:rsidRPr="00DD7CCF">
        <w:t>which will be displayed as “…”)</w:t>
      </w:r>
    </w:p>
    <w:p w14:paraId="106FA729" w14:textId="0F4E0241" w:rsidR="00DD0596" w:rsidRPr="00DD0596" w:rsidRDefault="004D2E67" w:rsidP="00E2714A">
      <w:pPr>
        <w:pStyle w:val="Lista"/>
      </w:pPr>
      <w:r w:rsidRPr="00DD7CCF">
        <w:t xml:space="preserve">the </w:t>
      </w:r>
      <w:r w:rsidR="00DD0596">
        <w:t xml:space="preserve">text within your </w:t>
      </w:r>
      <w:r w:rsidRPr="00DD7CCF">
        <w:t xml:space="preserve">lemma should appear </w:t>
      </w:r>
      <w:r w:rsidRPr="005D2B22">
        <w:rPr>
          <w:b/>
          <w:bCs/>
        </w:rPr>
        <w:t>as it appears in your digital edition</w:t>
      </w:r>
      <w:r w:rsidR="003B5E4F">
        <w:t>; thus,</w:t>
      </w:r>
    </w:p>
    <w:p w14:paraId="069F6BFA" w14:textId="44F61120" w:rsidR="00C02B8C" w:rsidRPr="00DD7CCF" w:rsidRDefault="003B5E4F" w:rsidP="003B5E4F">
      <w:pPr>
        <w:pStyle w:val="Lista2"/>
      </w:pPr>
      <w:r>
        <w:t xml:space="preserve">retain in your lemma </w:t>
      </w:r>
      <w:r w:rsidR="004D2E67" w:rsidRPr="00DD7CCF">
        <w:t>any markup that encodes information about reading difficulties and editorial intervention</w:t>
      </w:r>
    </w:p>
    <w:p w14:paraId="2CFE1762" w14:textId="4E56EE10" w:rsidR="00C02B8C" w:rsidRDefault="003B5E4F" w:rsidP="003B5E4F">
      <w:pPr>
        <w:pStyle w:val="Lista3"/>
      </w:pPr>
      <w:r>
        <w:t xml:space="preserve">but </w:t>
      </w:r>
      <w:r w:rsidR="004D2E67" w:rsidRPr="00DD7CCF">
        <w:t xml:space="preserve">see </w:t>
      </w:r>
      <w:r w:rsidR="003C3D87" w:rsidRPr="00DD7CCF">
        <w:t>§</w:t>
      </w:r>
      <w:r w:rsidR="0082156E" w:rsidRPr="00DD7CCF">
        <w:fldChar w:fldCharType="begin"/>
      </w:r>
      <w:r w:rsidR="0082156E" w:rsidRPr="00DD7CCF">
        <w:instrText xml:space="preserve"> REF _Ref43989517 \w \h </w:instrText>
      </w:r>
      <w:r w:rsidR="00DD7CCF">
        <w:instrText xml:space="preserve"> \* MERGEFORMAT </w:instrText>
      </w:r>
      <w:r w:rsidR="0082156E" w:rsidRPr="00DD7CCF">
        <w:fldChar w:fldCharType="separate"/>
      </w:r>
      <w:r w:rsidR="00E90D07">
        <w:t>9.1.6</w:t>
      </w:r>
      <w:r w:rsidR="0082156E" w:rsidRPr="00DD7CCF">
        <w:fldChar w:fldCharType="end"/>
      </w:r>
      <w:r w:rsidR="004D2E67" w:rsidRPr="00DD7CCF">
        <w:t xml:space="preserve"> for some concerns pertaining to the use of markup in lemmas</w:t>
      </w:r>
    </w:p>
    <w:p w14:paraId="1EA6ADCC" w14:textId="77777777" w:rsidR="003B5E4F" w:rsidRDefault="003B5E4F" w:rsidP="003B5E4F">
      <w:pPr>
        <w:pStyle w:val="Lista2"/>
      </w:pPr>
      <w:r>
        <w:t>do not add any markup to the lemma that is not present in the edition</w:t>
      </w:r>
    </w:p>
    <w:p w14:paraId="0DF10EF7" w14:textId="2FCC75B4" w:rsidR="003B5E4F" w:rsidRPr="00DD7CCF" w:rsidRDefault="003B5E4F" w:rsidP="003B5E4F">
      <w:pPr>
        <w:pStyle w:val="Lista2"/>
      </w:pPr>
      <w:r>
        <w:t>take care to revise the contents of a lemma when you revise a reading in your edition</w:t>
      </w:r>
    </w:p>
    <w:p w14:paraId="2AD3E1F8" w14:textId="75D26FE5" w:rsidR="00C02B8C" w:rsidRPr="00DD7CCF" w:rsidRDefault="004D2E67" w:rsidP="00E2714A">
      <w:pPr>
        <w:pStyle w:val="Lista"/>
      </w:pPr>
      <w:r w:rsidRPr="00DD7CCF">
        <w:rPr>
          <w:rStyle w:val="Code"/>
        </w:rPr>
        <w:t>&lt;lem&gt;</w:t>
      </w:r>
      <w:r w:rsidRPr="00DD7CCF">
        <w:t xml:space="preserve"> may take the attribute </w:t>
      </w:r>
      <w:r w:rsidR="008525C6" w:rsidRPr="008525C6">
        <w:rPr>
          <w:rStyle w:val="Codeattribute"/>
        </w:rPr>
        <w:t>@source</w:t>
      </w:r>
      <w:r w:rsidR="008525C6" w:rsidRPr="008525C6">
        <w:t xml:space="preserve"> </w:t>
      </w:r>
      <w:r w:rsidRPr="00E24F87">
        <w:rPr>
          <w:noProof/>
        </w:rPr>
        <w:t>(</w:t>
      </w:r>
      <w:r w:rsidR="003C3D87" w:rsidRPr="00DD7CCF">
        <w:t>§</w:t>
      </w:r>
      <w:r w:rsidR="0082156E" w:rsidRPr="00DD7CCF">
        <w:fldChar w:fldCharType="begin"/>
      </w:r>
      <w:r w:rsidR="0082156E" w:rsidRPr="00DD7CCF">
        <w:instrText xml:space="preserve"> REF _Ref43989551 \w \h </w:instrText>
      </w:r>
      <w:r w:rsidR="00DD7CCF">
        <w:instrText xml:space="preserve"> \* MERGEFORMAT </w:instrText>
      </w:r>
      <w:r w:rsidR="0082156E" w:rsidRPr="00DD7CCF">
        <w:fldChar w:fldCharType="separate"/>
      </w:r>
      <w:r w:rsidR="00E90D07">
        <w:t>10.6.2</w:t>
      </w:r>
      <w:r w:rsidR="0082156E" w:rsidRPr="00DD7CCF">
        <w:fldChar w:fldCharType="end"/>
      </w:r>
      <w:r w:rsidRPr="00DD7CCF">
        <w:t xml:space="preserve">) to show that </w:t>
      </w:r>
      <w:r w:rsidRPr="005D2B22">
        <w:rPr>
          <w:b/>
          <w:bCs/>
        </w:rPr>
        <w:t>a previous edition supports the reading adopted in your edition</w:t>
      </w:r>
    </w:p>
    <w:p w14:paraId="1D90B8FE" w14:textId="3158FE9C"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_Ref43989583 \w \h </w:instrText>
      </w:r>
      <w:r w:rsidR="00DD7CCF">
        <w:instrText xml:space="preserve"> \* MERGEFORMAT </w:instrText>
      </w:r>
      <w:r w:rsidR="0082156E" w:rsidRPr="00DD7CCF">
        <w:fldChar w:fldCharType="separate"/>
      </w:r>
      <w:r w:rsidR="00E90D07">
        <w:t>9.1.5</w:t>
      </w:r>
      <w:r w:rsidR="0082156E" w:rsidRPr="00DD7CCF">
        <w:fldChar w:fldCharType="end"/>
      </w:r>
      <w:r w:rsidRPr="00DD7CCF">
        <w:t xml:space="preserve"> below for guidance on deciding whether a reading supports yours</w:t>
      </w:r>
    </w:p>
    <w:p w14:paraId="5415B034" w14:textId="77777777" w:rsidR="00C02B8C" w:rsidRPr="00DD7CCF" w:rsidRDefault="004D2E67" w:rsidP="00E2714A">
      <w:pPr>
        <w:pStyle w:val="Lista2"/>
      </w:pPr>
      <w:r w:rsidRPr="00DD7CCF">
        <w:t xml:space="preserve">if your apparatus entry consists only of a lemma </w:t>
      </w:r>
      <w:r w:rsidRPr="00E24F87">
        <w:rPr>
          <w:noProof/>
        </w:rPr>
        <w:t>(</w:t>
      </w:r>
      <w:r w:rsidRPr="00DD7CCF">
        <w:t xml:space="preserve">without either </w:t>
      </w:r>
      <w:r w:rsidRPr="00DD7CCF">
        <w:rPr>
          <w:rStyle w:val="Code"/>
        </w:rPr>
        <w:t>&lt;rdg&gt;</w:t>
      </w:r>
      <w:r w:rsidRPr="00DD7CCF">
        <w:t xml:space="preserve"> nor </w:t>
      </w:r>
      <w:r w:rsidRPr="00DD7CCF">
        <w:rPr>
          <w:rStyle w:val="Code"/>
        </w:rPr>
        <w:t>&lt;note&gt;</w:t>
      </w:r>
      <w:r w:rsidRPr="00DD7CCF">
        <w:t xml:space="preserve">), then </w:t>
      </w:r>
      <w:r w:rsidR="008525C6" w:rsidRPr="008525C6">
        <w:rPr>
          <w:rStyle w:val="Codeattribute"/>
        </w:rPr>
        <w:t>@source</w:t>
      </w:r>
      <w:r w:rsidR="008525C6" w:rsidRPr="008525C6">
        <w:t xml:space="preserve"> </w:t>
      </w:r>
      <w:r w:rsidRPr="00DD7CCF">
        <w:t>must be present on the lemma, since the sole purpose of such an entry is to credit a previous editor for a difficult reading or ingenuous restoration</w:t>
      </w:r>
    </w:p>
    <w:p w14:paraId="5F15A31D" w14:textId="77777777" w:rsidR="00C02B8C" w:rsidRPr="00DD7CCF" w:rsidRDefault="004D2E67" w:rsidP="00E2714A">
      <w:pPr>
        <w:pStyle w:val="Lista3"/>
      </w:pPr>
      <w:r w:rsidRPr="00DD7CCF">
        <w:t>such apparatus entries will be rare; only create them if you feel they are necessary</w:t>
      </w:r>
    </w:p>
    <w:p w14:paraId="5C1F82C6" w14:textId="77777777" w:rsidR="00C02B8C" w:rsidRPr="00DD7CCF" w:rsidRDefault="004D2E67" w:rsidP="00E2714A">
      <w:pPr>
        <w:pStyle w:val="Lista2"/>
      </w:pPr>
      <w:r w:rsidRPr="00DD7CCF">
        <w:t xml:space="preserve">if your apparatus entry contains a </w:t>
      </w:r>
      <w:r w:rsidRPr="00DD7CCF">
        <w:rPr>
          <w:rStyle w:val="Code"/>
        </w:rPr>
        <w:t>&lt;note&gt;</w:t>
      </w:r>
      <w:r w:rsidRPr="00DD7CCF">
        <w:t xml:space="preserve"> but no alternative readings, then there is no need to credit the lemma to a source unless credit is particularly due to a previous editor for an ingenious reading adopted in your edition</w:t>
      </w:r>
    </w:p>
    <w:p w14:paraId="3FE8CDB5" w14:textId="77777777" w:rsidR="008525C6" w:rsidRPr="008525C6" w:rsidRDefault="004D2E67" w:rsidP="00E2714A">
      <w:pPr>
        <w:pStyle w:val="Lista2"/>
      </w:pPr>
      <w:r w:rsidRPr="00DD7CCF">
        <w:lastRenderedPageBreak/>
        <w:t xml:space="preserve">if your apparatus entry contains alternative readings, then </w:t>
      </w:r>
      <w:r w:rsidRPr="00E24F87">
        <w:rPr>
          <w:noProof/>
        </w:rPr>
        <w:t>(</w:t>
      </w:r>
      <w:r w:rsidRPr="00DD7CCF">
        <w:t xml:space="preserve">whether or not it also contains a </w:t>
      </w:r>
      <w:r w:rsidRPr="00DD7CCF">
        <w:rPr>
          <w:rStyle w:val="Code"/>
        </w:rPr>
        <w:t>&lt;note&gt;</w:t>
      </w:r>
      <w:r w:rsidRPr="00DD7CCF">
        <w:t xml:space="preserve">), any previous editors who agree with the lemma must be credited with </w:t>
      </w:r>
      <w:r w:rsidR="008525C6" w:rsidRPr="008525C6">
        <w:rPr>
          <w:rStyle w:val="Codeattribute"/>
        </w:rPr>
        <w:t>@source</w:t>
      </w:r>
    </w:p>
    <w:p w14:paraId="6128622F" w14:textId="4C5392E0" w:rsidR="00C02B8C" w:rsidRPr="00DD7CCF" w:rsidRDefault="004D2E67" w:rsidP="00E2714A">
      <w:pPr>
        <w:pStyle w:val="Lista2"/>
      </w:pPr>
      <w:r w:rsidRPr="00DD7CCF">
        <w:t xml:space="preserve">keep in mind that whenever you use </w:t>
      </w:r>
      <w:r w:rsidR="008525C6" w:rsidRPr="008525C6">
        <w:rPr>
          <w:rStyle w:val="Codeattribute"/>
        </w:rPr>
        <w:t>@source</w:t>
      </w:r>
      <w:r w:rsidR="008525C6" w:rsidRPr="008525C6">
        <w:t xml:space="preserve"> </w:t>
      </w:r>
      <w:r w:rsidRPr="00DD7CCF">
        <w:t xml:space="preserve">on a lemma, the bibliographic citation of that publication in </w:t>
      </w:r>
      <w:r w:rsidR="00D22BA6">
        <w:t xml:space="preserve">your </w:t>
      </w:r>
      <w:r w:rsidRPr="00DD7CCF">
        <w:t xml:space="preserve">bibliography division must include an encoded siglum for use in the apparatus, as per </w:t>
      </w:r>
      <w:r w:rsidR="003C3D87" w:rsidRPr="00DD7CCF">
        <w:t>§</w:t>
      </w:r>
      <w:r w:rsidR="0082156E" w:rsidRPr="00DD7CCF">
        <w:fldChar w:fldCharType="begin"/>
      </w:r>
      <w:r w:rsidR="0082156E" w:rsidRPr="00DD7CCF">
        <w:instrText xml:space="preserve"> REF _Ref43989610 \w \h </w:instrText>
      </w:r>
      <w:r w:rsidR="00DD7CCF">
        <w:instrText xml:space="preserve"> \* MERGEFORMAT </w:instrText>
      </w:r>
      <w:r w:rsidR="0082156E" w:rsidRPr="00DD7CCF">
        <w:fldChar w:fldCharType="separate"/>
      </w:r>
      <w:r w:rsidR="00E90D07">
        <w:t>9.4.3</w:t>
      </w:r>
      <w:r w:rsidR="0082156E" w:rsidRPr="00DD7CCF">
        <w:fldChar w:fldCharType="end"/>
      </w:r>
    </w:p>
    <w:p w14:paraId="654B7F36" w14:textId="77777777" w:rsidR="00C02B8C" w:rsidRPr="00DD7CCF" w:rsidRDefault="004D2E67" w:rsidP="00D4342A">
      <w:pPr>
        <w:pStyle w:val="Cmsor3"/>
      </w:pPr>
      <w:bookmarkStart w:id="539" w:name="_b7x6ivkmyvqo" w:colFirst="0" w:colLast="0"/>
      <w:bookmarkStart w:id="540" w:name="_Ref43989425"/>
      <w:bookmarkStart w:id="541" w:name="_Toc74733551"/>
      <w:bookmarkEnd w:id="539"/>
      <w:r w:rsidRPr="00DD7CCF">
        <w:t>Alternative readings, restorations and emendations</w:t>
      </w:r>
      <w:bookmarkEnd w:id="540"/>
      <w:bookmarkEnd w:id="541"/>
    </w:p>
    <w:p w14:paraId="1C5C282A" w14:textId="5AEDA231" w:rsidR="00C02B8C" w:rsidRPr="00DD7CCF" w:rsidRDefault="004D2E67" w:rsidP="00E2714A">
      <w:pPr>
        <w:pStyle w:val="Lista"/>
      </w:pPr>
      <w:r w:rsidRPr="00DD7CCF">
        <w:t xml:space="preserve">alternatives to your edited text </w:t>
      </w:r>
      <w:r w:rsidR="007611CD" w:rsidRPr="007611CD">
        <w:t xml:space="preserve">offered by other editors </w:t>
      </w:r>
      <w:r w:rsidRPr="00DD7CCF">
        <w:t xml:space="preserve">should be recorded as the contents of an </w:t>
      </w:r>
      <w:r w:rsidRPr="00DD7CCF">
        <w:rPr>
          <w:rStyle w:val="Code"/>
        </w:rPr>
        <w:t>&lt;rdg&gt;</w:t>
      </w:r>
      <w:r w:rsidRPr="00DD7CCF">
        <w:t xml:space="preserve"> element</w:t>
      </w:r>
    </w:p>
    <w:p w14:paraId="6106736A" w14:textId="77777777" w:rsidR="007611CD" w:rsidRDefault="007611CD" w:rsidP="007611CD">
      <w:pPr>
        <w:pStyle w:val="Lista2"/>
      </w:pPr>
      <w:r>
        <w:t>text within this element must be Romanised according to the DHARMA transliteration scheme regardless of what transliteration system or script the cited edition employed</w:t>
      </w:r>
    </w:p>
    <w:p w14:paraId="4F86A570" w14:textId="77777777" w:rsidR="007611CD" w:rsidRDefault="007611CD" w:rsidP="007611CD">
      <w:pPr>
        <w:pStyle w:val="Lista3"/>
      </w:pPr>
      <w:r>
        <w:t xml:space="preserve">if an earlier editor uses </w:t>
      </w:r>
      <w:r w:rsidRPr="007611CD">
        <w:rPr>
          <w:rStyle w:val="Foreign"/>
        </w:rPr>
        <w:t>ś</w:t>
      </w:r>
      <w:r>
        <w:t xml:space="preserve"> to transliterate both Grantha </w:t>
      </w:r>
      <w:r w:rsidRPr="007611CD">
        <w:rPr>
          <w:rStyle w:val="Foreign"/>
        </w:rPr>
        <w:t>ś</w:t>
      </w:r>
      <w:r>
        <w:t xml:space="preserve"> and Tamil </w:t>
      </w:r>
      <w:r w:rsidRPr="007611CD">
        <w:rPr>
          <w:rStyle w:val="Foreign"/>
        </w:rPr>
        <w:t>c</w:t>
      </w:r>
      <w:r>
        <w:t xml:space="preserve">, and you are unable to determine which is meant, choose in </w:t>
      </w:r>
      <w:r w:rsidRPr="007611CD">
        <w:rPr>
          <w:rStyle w:val="Code"/>
        </w:rPr>
        <w:t>&lt;lem&gt;</w:t>
      </w:r>
      <w:r>
        <w:t xml:space="preserve"> the interpretation you favour and add a </w:t>
      </w:r>
      <w:r w:rsidRPr="007611CD">
        <w:rPr>
          <w:rStyle w:val="Code"/>
        </w:rPr>
        <w:t>&lt;note&gt;</w:t>
      </w:r>
      <w:r>
        <w:t xml:space="preserve"> to the </w:t>
      </w:r>
      <w:r w:rsidRPr="007611CD">
        <w:rPr>
          <w:rStyle w:val="Code"/>
        </w:rPr>
        <w:t>&lt;app&gt;</w:t>
      </w:r>
      <w:r>
        <w:t xml:space="preserve">, such as “The original editor’s reading could also be interpreted as …” (specifying the original editor by name if the </w:t>
      </w:r>
      <w:r w:rsidRPr="007611CD">
        <w:rPr>
          <w:rStyle w:val="Code"/>
        </w:rPr>
        <w:t>&lt;app&gt;</w:t>
      </w:r>
      <w:r>
        <w:t xml:space="preserve"> contains several </w:t>
      </w:r>
      <w:r w:rsidRPr="007611CD">
        <w:rPr>
          <w:rStyle w:val="Code"/>
        </w:rPr>
        <w:t>&lt;rdg&gt;</w:t>
      </w:r>
      <w:r>
        <w:t>)</w:t>
      </w:r>
    </w:p>
    <w:p w14:paraId="7B85A428" w14:textId="77777777" w:rsidR="007611CD" w:rsidRDefault="007611CD" w:rsidP="007611CD">
      <w:pPr>
        <w:pStyle w:val="Lista3"/>
      </w:pPr>
      <w:r>
        <w:t>if an earlier editor’s transliteration scheme represents certain details of the script less accurately than ours, feel free to normalise their reading to the more accurate DHARMA system, e.g.</w:t>
      </w:r>
    </w:p>
    <w:p w14:paraId="50F79701" w14:textId="00A7BE64" w:rsidR="007611CD" w:rsidRDefault="007611CD" w:rsidP="007611CD">
      <w:pPr>
        <w:pStyle w:val="Lista4"/>
      </w:pPr>
      <w:r w:rsidRPr="007611CD">
        <w:rPr>
          <w:rStyle w:val="Foreign"/>
        </w:rPr>
        <w:t>ḥ</w:t>
      </w:r>
      <w:r>
        <w:t xml:space="preserve"> to </w:t>
      </w:r>
      <w:r w:rsidRPr="007611CD">
        <w:rPr>
          <w:rStyle w:val="Foreign"/>
        </w:rPr>
        <w:t>ḫ</w:t>
      </w:r>
      <w:r>
        <w:t xml:space="preserve"> or </w:t>
      </w:r>
      <w:r w:rsidRPr="007611CD">
        <w:rPr>
          <w:rStyle w:val="Foreign"/>
        </w:rPr>
        <w:t>ẖ</w:t>
      </w:r>
      <w:r>
        <w:t xml:space="preserve"> as applicable, if an earlier editor does not (consistently) distinguish </w:t>
      </w:r>
      <w:r w:rsidRPr="007611CD">
        <w:rPr>
          <w:rStyle w:val="Foreign"/>
        </w:rPr>
        <w:t>upadhmānīya</w:t>
      </w:r>
      <w:r>
        <w:t xml:space="preserve"> and </w:t>
      </w:r>
      <w:r w:rsidRPr="007611CD">
        <w:rPr>
          <w:rStyle w:val="Foreign"/>
        </w:rPr>
        <w:t>jihvāmūlīya</w:t>
      </w:r>
      <w:r>
        <w:t xml:space="preserve"> from </w:t>
      </w:r>
      <w:r w:rsidRPr="007611CD">
        <w:rPr>
          <w:rStyle w:val="Foreign"/>
        </w:rPr>
        <w:t>visarga</w:t>
      </w:r>
    </w:p>
    <w:p w14:paraId="4568E099" w14:textId="77777777" w:rsidR="007611CD" w:rsidRDefault="007611CD" w:rsidP="007611CD">
      <w:pPr>
        <w:pStyle w:val="Lista4"/>
      </w:pPr>
      <w:r>
        <w:t>initial vowels and final consonants to the uppercase letters used in our transliteration, even if the earlier editor does not indicate these in any way (e.g. by using = adjacent to non-initial vowels and non-final consonants)</w:t>
      </w:r>
    </w:p>
    <w:p w14:paraId="167D9C2A" w14:textId="4A05B3D7" w:rsidR="00C02B8C" w:rsidRPr="00DD7CCF" w:rsidRDefault="004D2E67" w:rsidP="00E2714A">
      <w:pPr>
        <w:pStyle w:val="Lista2"/>
      </w:pPr>
      <w:r w:rsidRPr="00DD7CCF">
        <w:t>text within this element should be marked up with XML tags to clearly indicate what the cited editor deemed unclear, emended or supplied</w:t>
      </w:r>
    </w:p>
    <w:p w14:paraId="6BDCC6FB" w14:textId="77777777" w:rsidR="00C02B8C" w:rsidRPr="00DD7CCF" w:rsidRDefault="004D2E67" w:rsidP="007611CD">
      <w:pPr>
        <w:pStyle w:val="Lista3"/>
      </w:pPr>
      <w:r w:rsidRPr="00DD7CCF">
        <w:t>that is to say, convert the original editor’s markup and/or additional explanation into XML tags endorsed by this guide as best possible</w:t>
      </w:r>
    </w:p>
    <w:p w14:paraId="0FCA6F37" w14:textId="77777777" w:rsidR="00C02B8C" w:rsidRPr="00DD7CCF" w:rsidRDefault="004D2E67" w:rsidP="00E2714A">
      <w:pPr>
        <w:pStyle w:val="Lista3"/>
      </w:pPr>
      <w:r w:rsidRPr="00DD7CCF">
        <w:t>since the markup found in many printed editions is less expressive and/or less rigorously consistent than our EpiDoc conventions, you may need to interpret the intention of the original editor and mark up alternatives accordingly</w:t>
      </w:r>
    </w:p>
    <w:p w14:paraId="64195756" w14:textId="77777777" w:rsidR="00C02B8C" w:rsidRPr="00DD7CCF" w:rsidRDefault="004D2E67" w:rsidP="00E2714A">
      <w:pPr>
        <w:pStyle w:val="Lista3"/>
      </w:pPr>
      <w:r w:rsidRPr="00DD7CCF">
        <w:t>we deem this method to be preferable to the disadvantages inherent in the alternative, namely recreating all brackets etc. precisely as observed in the previous edition</w:t>
      </w:r>
    </w:p>
    <w:p w14:paraId="3B386D96" w14:textId="5B5C2411" w:rsidR="00C02B8C" w:rsidRDefault="004D2E67" w:rsidP="00E2714A">
      <w:pPr>
        <w:pStyle w:val="Lista2"/>
      </w:pPr>
      <w:r w:rsidRPr="00DD7CCF">
        <w:t xml:space="preserve">never retain any traditional editorial markup </w:t>
      </w:r>
      <w:r w:rsidRPr="00E24F87">
        <w:rPr>
          <w:noProof/>
        </w:rPr>
        <w:t>(</w:t>
      </w:r>
      <w:r w:rsidRPr="00DD7CCF">
        <w:t>such as brackets or asterisks)</w:t>
      </w:r>
    </w:p>
    <w:p w14:paraId="78E09596" w14:textId="5B627B0D" w:rsidR="007611CD" w:rsidRPr="00DD7CCF" w:rsidRDefault="007611CD" w:rsidP="007611CD">
      <w:pPr>
        <w:pStyle w:val="Lista3"/>
      </w:pPr>
      <w:r w:rsidRPr="007611CD">
        <w:t>if you are unable to interpret the intent of an earlier editor, discuss it in an apparatus note instead of citing it as a reading</w:t>
      </w:r>
    </w:p>
    <w:p w14:paraId="7ED0EA2E" w14:textId="6B5006C4" w:rsidR="00C02B8C" w:rsidRDefault="004D2E67" w:rsidP="007611CD">
      <w:pPr>
        <w:pStyle w:val="Lista3"/>
      </w:pPr>
      <w:r w:rsidRPr="00DD7CCF">
        <w:t xml:space="preserve">see </w:t>
      </w:r>
      <w:r w:rsidR="007611CD">
        <w:t xml:space="preserve">also </w:t>
      </w:r>
      <w:r w:rsidR="003C3D87" w:rsidRPr="00DD7CCF">
        <w:t>§</w:t>
      </w:r>
      <w:r w:rsidR="0082156E" w:rsidRPr="00DD7CCF">
        <w:fldChar w:fldCharType="begin"/>
      </w:r>
      <w:r w:rsidR="0082156E" w:rsidRPr="00DD7CCF">
        <w:instrText xml:space="preserve"> REF _Ref43989517 \w \h </w:instrText>
      </w:r>
      <w:r w:rsidR="00DD7CCF">
        <w:instrText xml:space="preserve"> \* MERGEFORMAT </w:instrText>
      </w:r>
      <w:r w:rsidR="0082156E" w:rsidRPr="00DD7CCF">
        <w:fldChar w:fldCharType="separate"/>
      </w:r>
      <w:r w:rsidR="00E90D07">
        <w:t>9.1.6</w:t>
      </w:r>
      <w:r w:rsidR="0082156E" w:rsidRPr="00DD7CCF">
        <w:fldChar w:fldCharType="end"/>
      </w:r>
      <w:r w:rsidRPr="00DD7CCF">
        <w:t xml:space="preserve"> for some concerns pertaining to the use of </w:t>
      </w:r>
      <w:r w:rsidR="007611CD">
        <w:t xml:space="preserve">XML tags </w:t>
      </w:r>
      <w:r w:rsidRPr="00DD7CCF">
        <w:t>in readings, in particular about the encoding of line breaks within a reading</w:t>
      </w:r>
    </w:p>
    <w:p w14:paraId="6A1FB840" w14:textId="461755E2" w:rsidR="007611CD" w:rsidRPr="00DD7CCF" w:rsidRDefault="007611CD" w:rsidP="00E2714A">
      <w:pPr>
        <w:pStyle w:val="Lista2"/>
      </w:pPr>
      <w:r w:rsidRPr="007611CD">
        <w:t>feel free to silently correct obvious typographic errors when citing an earlier editor’s reading, but when there is any doubt as to whether you are dealing with a typo or an erroneous reading, it is better to assume the latter</w:t>
      </w:r>
    </w:p>
    <w:p w14:paraId="2FB4ECFC" w14:textId="77777777" w:rsidR="00C02B8C" w:rsidRPr="00DD7CCF" w:rsidRDefault="004D2E67" w:rsidP="00E2714A">
      <w:pPr>
        <w:pStyle w:val="Lista"/>
      </w:pPr>
      <w:r w:rsidRPr="00DD7CCF">
        <w:t xml:space="preserve">the </w:t>
      </w:r>
      <w:r w:rsidRPr="005D2B22">
        <w:rPr>
          <w:b/>
          <w:bCs/>
        </w:rPr>
        <w:t>extent of an alternative text segment</w:t>
      </w:r>
      <w:r w:rsidRPr="00DD7CCF">
        <w:t xml:space="preserve"> should always correspond exactly to the extent of its lemma</w:t>
      </w:r>
    </w:p>
    <w:p w14:paraId="4AF44634" w14:textId="77777777" w:rsidR="00C02B8C" w:rsidRPr="00DD7CCF" w:rsidRDefault="004D2E67" w:rsidP="00E2714A">
      <w:pPr>
        <w:pStyle w:val="Lista2"/>
      </w:pPr>
      <w:r w:rsidRPr="00DD7CCF">
        <w:t>as in lemmas, use ° or a hyphen at the beginning or end of an alternative if its boundary does not coincide with the boundary of an independent word of the text</w:t>
      </w:r>
    </w:p>
    <w:p w14:paraId="18361DBF" w14:textId="102BEB28" w:rsidR="00C02B8C" w:rsidRPr="00DD7CCF" w:rsidRDefault="004D2E67" w:rsidP="00E2714A">
      <w:pPr>
        <w:pStyle w:val="Lista3"/>
      </w:pPr>
      <w:r w:rsidRPr="00DD7CCF">
        <w:t xml:space="preserve">see </w:t>
      </w:r>
      <w:r w:rsidR="003C3D87" w:rsidRPr="00DD7CCF">
        <w:t>§</w:t>
      </w:r>
      <w:r w:rsidR="0049640D">
        <w:fldChar w:fldCharType="begin"/>
      </w:r>
      <w:r w:rsidR="0049640D">
        <w:instrText xml:space="preserve"> REF _Ref61250887 \r \h </w:instrText>
      </w:r>
      <w:r w:rsidR="0049640D">
        <w:fldChar w:fldCharType="separate"/>
      </w:r>
      <w:r w:rsidR="00E90D07">
        <w:t>9.1.3</w:t>
      </w:r>
      <w:r w:rsidR="0049640D">
        <w:fldChar w:fldCharType="end"/>
      </w:r>
      <w:r w:rsidRPr="00DD7CCF">
        <w:t xml:space="preserve"> for details and examples</w:t>
      </w:r>
    </w:p>
    <w:p w14:paraId="6F1FEE98" w14:textId="77777777" w:rsidR="00C02B8C" w:rsidRPr="00DD7CCF" w:rsidRDefault="004D2E67" w:rsidP="00E2714A">
      <w:pPr>
        <w:pStyle w:val="Lista2"/>
      </w:pPr>
      <w:r w:rsidRPr="00DD7CCF">
        <w:t xml:space="preserve">if a printed edition shows nothing </w:t>
      </w:r>
      <w:r w:rsidRPr="00E24F87">
        <w:rPr>
          <w:noProof/>
        </w:rPr>
        <w:t>(</w:t>
      </w:r>
      <w:r w:rsidRPr="00DD7CCF">
        <w:t xml:space="preserve">i.e. not even a lacuna) at a locus where your edition has content </w:t>
      </w:r>
      <w:r w:rsidRPr="00E24F87">
        <w:rPr>
          <w:noProof/>
        </w:rPr>
        <w:t>(</w:t>
      </w:r>
      <w:r w:rsidRPr="00DD7CCF">
        <w:t>including a tentative reading or a lacuna), the reading of the edition in question may be represented by an empty element, e.g.</w:t>
      </w:r>
    </w:p>
    <w:p w14:paraId="37111EA0" w14:textId="77777777" w:rsidR="004F4C63" w:rsidRPr="00DD7CCF" w:rsidRDefault="004D2E67" w:rsidP="00E2714A">
      <w:pPr>
        <w:pStyle w:val="Lista3"/>
      </w:pPr>
      <w:r w:rsidRPr="00DD7CCF">
        <w:rPr>
          <w:rStyle w:val="Code"/>
        </w:rPr>
        <w:t xml:space="preserve">&lt;rdg </w:t>
      </w:r>
      <w:r w:rsidRPr="00DD7CCF">
        <w:rPr>
          <w:rStyle w:val="Codeattribute"/>
        </w:rPr>
        <w:t>source</w:t>
      </w:r>
      <w:r w:rsidRPr="00DD7CCF">
        <w:rPr>
          <w:rStyle w:val="Code"/>
        </w:rPr>
        <w:t>=</w:t>
      </w:r>
      <w:r w:rsidRPr="0046000E">
        <w:rPr>
          <w:rStyle w:val="Codevalue"/>
        </w:rPr>
        <w:t>"bib:VenkatasubbaAyyar1943_01"</w:t>
      </w:r>
      <w:r w:rsidRPr="00DD7CCF">
        <w:rPr>
          <w:rStyle w:val="Code"/>
        </w:rPr>
        <w:t>/&gt;</w:t>
      </w:r>
    </w:p>
    <w:p w14:paraId="5630A5CA" w14:textId="6E00C833" w:rsidR="00BB504D" w:rsidRDefault="00BB504D" w:rsidP="00BB504D">
      <w:pPr>
        <w:pStyle w:val="Lista"/>
      </w:pPr>
      <w:r>
        <w:t xml:space="preserve">keep in mind that all markup within </w:t>
      </w:r>
      <w:r w:rsidRPr="00DD7CCF">
        <w:rPr>
          <w:rStyle w:val="Code"/>
        </w:rPr>
        <w:t>&lt;rdg&gt;</w:t>
      </w:r>
      <w:r>
        <w:t xml:space="preserve"> </w:t>
      </w:r>
      <w:r w:rsidRPr="00BB504D">
        <w:rPr>
          <w:b/>
          <w:bCs/>
        </w:rPr>
        <w:t>represents the cited editor’s markup</w:t>
      </w:r>
      <w:r>
        <w:t>, not your markup pertaining to the cited edition; thus,</w:t>
      </w:r>
    </w:p>
    <w:p w14:paraId="235524E7" w14:textId="77777777" w:rsidR="00BB504D" w:rsidRDefault="00BB504D" w:rsidP="00BB504D">
      <w:pPr>
        <w:pStyle w:val="Lista2"/>
      </w:pPr>
      <w:r>
        <w:t>if your copy of the edition is unclear or illegible, this can be indicated in a note, but not with XML markup for unclear text or a lacuna</w:t>
      </w:r>
    </w:p>
    <w:p w14:paraId="09760D31" w14:textId="5274789E" w:rsidR="00BB504D" w:rsidRDefault="00BB504D" w:rsidP="00362BCE">
      <w:pPr>
        <w:pStyle w:val="Lista2"/>
      </w:pPr>
      <w:r>
        <w:lastRenderedPageBreak/>
        <w:t xml:space="preserve">if the previous editor omits some text, this can be indicated by an empty </w:t>
      </w:r>
      <w:r w:rsidRPr="00DD7CCF">
        <w:rPr>
          <w:rStyle w:val="Code"/>
        </w:rPr>
        <w:t>&lt;rdg&gt;</w:t>
      </w:r>
      <w:r>
        <w:t xml:space="preserve"> as above, or by choosing a broader lemma that includes some text adjacent to the omission</w:t>
      </w:r>
    </w:p>
    <w:p w14:paraId="26D0BF10" w14:textId="25109D7A" w:rsidR="00C02B8C" w:rsidRPr="00DD7CCF" w:rsidRDefault="004D2E67" w:rsidP="00E2714A">
      <w:pPr>
        <w:pStyle w:val="Lista"/>
      </w:pPr>
      <w:r w:rsidRPr="00DD7CCF">
        <w:t xml:space="preserve">alternatives </w:t>
      </w:r>
      <w:r w:rsidRPr="005D2B22">
        <w:rPr>
          <w:b/>
          <w:bCs/>
        </w:rPr>
        <w:t>must always be credited</w:t>
      </w:r>
      <w:r w:rsidRPr="00DD7CCF">
        <w:t xml:space="preserve"> to the editor</w:t>
      </w:r>
      <w:r w:rsidRPr="00E24F87">
        <w:rPr>
          <w:noProof/>
        </w:rPr>
        <w:t>(</w:t>
      </w:r>
      <w:r w:rsidRPr="00DD7CCF">
        <w:t xml:space="preserve">s) who proposed or endorsed them, using the attribute </w:t>
      </w:r>
      <w:r w:rsidR="008525C6" w:rsidRPr="008525C6">
        <w:rPr>
          <w:rStyle w:val="Codeattribute"/>
        </w:rPr>
        <w:t>@source</w:t>
      </w:r>
      <w:r w:rsidR="008525C6" w:rsidRPr="008525C6">
        <w:t xml:space="preserve"> </w:t>
      </w:r>
      <w:r w:rsidRPr="00DD7CCF">
        <w:t xml:space="preserve">in </w:t>
      </w:r>
      <w:r w:rsidRPr="00DD7CCF">
        <w:rPr>
          <w:rStyle w:val="Code"/>
        </w:rPr>
        <w:t>&lt;rdg&gt;</w:t>
      </w:r>
      <w:r w:rsidRPr="00DD7CCF">
        <w:t xml:space="preserve">; see </w:t>
      </w:r>
      <w:r w:rsidR="003C3D87" w:rsidRPr="00DD7CCF">
        <w:t>§</w:t>
      </w:r>
      <w:r w:rsidR="0082156E" w:rsidRPr="00DD7CCF">
        <w:fldChar w:fldCharType="begin"/>
      </w:r>
      <w:r w:rsidR="0082156E" w:rsidRPr="00DD7CCF">
        <w:instrText xml:space="preserve"> REF _Ref43989551 \w \h </w:instrText>
      </w:r>
      <w:r w:rsidR="00DD7CCF">
        <w:instrText xml:space="preserve"> \* MERGEFORMAT </w:instrText>
      </w:r>
      <w:r w:rsidR="0082156E" w:rsidRPr="00DD7CCF">
        <w:fldChar w:fldCharType="separate"/>
      </w:r>
      <w:r w:rsidR="00E90D07">
        <w:t>10.6.2</w:t>
      </w:r>
      <w:r w:rsidR="0082156E" w:rsidRPr="00DD7CCF">
        <w:fldChar w:fldCharType="end"/>
      </w:r>
      <w:r w:rsidRPr="00DD7CCF">
        <w:t xml:space="preserve"> for details</w:t>
      </w:r>
    </w:p>
    <w:p w14:paraId="313E819C" w14:textId="052F00C1"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_Ref43989583 \w \h </w:instrText>
      </w:r>
      <w:r w:rsidR="00DD7CCF">
        <w:instrText xml:space="preserve"> \* MERGEFORMAT </w:instrText>
      </w:r>
      <w:r w:rsidR="0082156E" w:rsidRPr="00DD7CCF">
        <w:fldChar w:fldCharType="separate"/>
      </w:r>
      <w:r w:rsidR="00E90D07">
        <w:t>9.1.5</w:t>
      </w:r>
      <w:r w:rsidR="0082156E" w:rsidRPr="00DD7CCF">
        <w:fldChar w:fldCharType="end"/>
      </w:r>
      <w:r w:rsidRPr="00DD7CCF">
        <w:t xml:space="preserve"> below for guidance on deciding whether two editors’ readings may be deemed identical</w:t>
      </w:r>
    </w:p>
    <w:p w14:paraId="45FF0B5F" w14:textId="77777777" w:rsidR="00C02B8C" w:rsidRPr="00DD7CCF" w:rsidRDefault="004D2E67" w:rsidP="00E2714A">
      <w:pPr>
        <w:pStyle w:val="Lista2"/>
      </w:pPr>
      <w:r w:rsidRPr="00DD7CCF">
        <w:t xml:space="preserve">if your apparatus includes at least one lemma with alternative readings </w:t>
      </w:r>
      <w:r w:rsidRPr="00DD7CCF">
        <w:rPr>
          <w:rStyle w:val="Foreign"/>
        </w:rPr>
        <w:t>and</w:t>
      </w:r>
      <w:r w:rsidRPr="00DD7CCF">
        <w:t xml:space="preserve"> you cite more than one previous editor, your apparatus entries should always be formulated in a </w:t>
      </w:r>
      <w:r w:rsidRPr="00CD25A4">
        <w:rPr>
          <w:b/>
          <w:bCs/>
        </w:rPr>
        <w:t xml:space="preserve">“positive” </w:t>
      </w:r>
      <w:r w:rsidRPr="00DD7CCF">
        <w:t xml:space="preserve">manner: for any lemma with one or more alternative readings, clearly indicate </w:t>
      </w:r>
      <w:r w:rsidRPr="00E24F87">
        <w:rPr>
          <w:noProof/>
        </w:rPr>
        <w:t>(</w:t>
      </w:r>
      <w:r w:rsidRPr="00DD7CCF">
        <w:t xml:space="preserve">either under the lemma or under one of the alternative readings) what the readings of </w:t>
      </w:r>
      <w:r w:rsidRPr="00CD25A4">
        <w:rPr>
          <w:b/>
          <w:bCs/>
        </w:rPr>
        <w:t>all</w:t>
      </w:r>
      <w:r w:rsidRPr="00DD7CCF">
        <w:t xml:space="preserve"> previous editors were</w:t>
      </w:r>
    </w:p>
    <w:p w14:paraId="64642336" w14:textId="6A4206DB" w:rsidR="00C02B8C" w:rsidRPr="00DD7CCF" w:rsidRDefault="004D2E67" w:rsidP="00E2714A">
      <w:pPr>
        <w:pStyle w:val="Lista3"/>
      </w:pPr>
      <w:r w:rsidRPr="00DD7CCF">
        <w:t xml:space="preserve">however, keep in mind that your apparatus does not have to list every minor divergence from previous editions </w:t>
      </w:r>
      <w:r w:rsidRPr="00E24F87">
        <w:rPr>
          <w:noProof/>
        </w:rPr>
        <w:t>(</w:t>
      </w:r>
      <w:r w:rsidRPr="00DD7CCF">
        <w:t xml:space="preserve">see </w:t>
      </w:r>
      <w:r w:rsidR="003C3D87" w:rsidRPr="00DD7CCF">
        <w:t>§</w:t>
      </w:r>
      <w:r w:rsidR="0082156E" w:rsidRPr="00DD7CCF">
        <w:fldChar w:fldCharType="begin"/>
      </w:r>
      <w:r w:rsidR="0082156E" w:rsidRPr="00DD7CCF">
        <w:instrText xml:space="preserve"> REF _Ref43989643 \w \h </w:instrText>
      </w:r>
      <w:r w:rsidR="00DD7CCF">
        <w:instrText xml:space="preserve"> \* MERGEFORMAT </w:instrText>
      </w:r>
      <w:r w:rsidR="0082156E" w:rsidRPr="00DD7CCF">
        <w:fldChar w:fldCharType="separate"/>
      </w:r>
      <w:r w:rsidR="00E90D07">
        <w:t>9.1.1</w:t>
      </w:r>
      <w:r w:rsidR="0082156E" w:rsidRPr="00DD7CCF">
        <w:fldChar w:fldCharType="end"/>
      </w:r>
      <w:r w:rsidRPr="00DD7CCF">
        <w:t>)</w:t>
      </w:r>
    </w:p>
    <w:p w14:paraId="70A7B770" w14:textId="6A8D5660" w:rsidR="00C02B8C" w:rsidRPr="00DD7CCF" w:rsidRDefault="004D2E67" w:rsidP="00E2714A">
      <w:pPr>
        <w:pStyle w:val="Lista2"/>
      </w:pPr>
      <w:r w:rsidRPr="00DD7CCF">
        <w:t xml:space="preserve">also keep in mind that whenever </w:t>
      </w:r>
      <w:r w:rsidR="00D22BA6" w:rsidRPr="00D22BA6">
        <w:t xml:space="preserve">you use </w:t>
      </w:r>
      <w:r w:rsidR="00D22BA6" w:rsidRPr="00D22BA6">
        <w:rPr>
          <w:rStyle w:val="Codeattribute"/>
        </w:rPr>
        <w:t>@source</w:t>
      </w:r>
      <w:r w:rsidR="00D22BA6" w:rsidRPr="00D22BA6">
        <w:t xml:space="preserve"> on a cite a reading from a publication,</w:t>
      </w:r>
      <w:r w:rsidRPr="00DD7CCF">
        <w:t xml:space="preserve"> the bibliographic citation of that publication in your bibliography division must include an encoded siglum for use in the apparatus, as per </w:t>
      </w:r>
      <w:r w:rsidR="003C3D87" w:rsidRPr="00DD7CCF">
        <w:t>§</w:t>
      </w:r>
      <w:r w:rsidR="0082156E" w:rsidRPr="00DD7CCF">
        <w:fldChar w:fldCharType="begin"/>
      </w:r>
      <w:r w:rsidR="0082156E" w:rsidRPr="00DD7CCF">
        <w:instrText xml:space="preserve"> REF _Ref43989610 \w \h </w:instrText>
      </w:r>
      <w:r w:rsidR="00DD7CCF">
        <w:instrText xml:space="preserve"> \* MERGEFORMAT </w:instrText>
      </w:r>
      <w:r w:rsidR="0082156E" w:rsidRPr="00DD7CCF">
        <w:fldChar w:fldCharType="separate"/>
      </w:r>
      <w:r w:rsidR="00E90D07">
        <w:t>9.4.3</w:t>
      </w:r>
      <w:r w:rsidR="0082156E" w:rsidRPr="00DD7CCF">
        <w:fldChar w:fldCharType="end"/>
      </w:r>
    </w:p>
    <w:p w14:paraId="6D35484F" w14:textId="77777777" w:rsidR="00C02B8C" w:rsidRPr="00DD7CCF" w:rsidRDefault="004D2E67" w:rsidP="00D4342A">
      <w:pPr>
        <w:pStyle w:val="Cmsor3"/>
      </w:pPr>
      <w:bookmarkStart w:id="542" w:name="_wlnr5yx14afg" w:colFirst="0" w:colLast="0"/>
      <w:bookmarkStart w:id="543" w:name="_Ref43989583"/>
      <w:bookmarkStart w:id="544" w:name="_Toc74733552"/>
      <w:bookmarkEnd w:id="542"/>
      <w:r w:rsidRPr="00DD7CCF">
        <w:t>Identical lemmas, identical readings</w:t>
      </w:r>
      <w:bookmarkEnd w:id="543"/>
      <w:bookmarkEnd w:id="544"/>
    </w:p>
    <w:p w14:paraId="3023EC05" w14:textId="2608A52F" w:rsidR="00C02B8C" w:rsidRPr="00DD7CCF" w:rsidRDefault="004D2E67" w:rsidP="00E2714A">
      <w:pPr>
        <w:pStyle w:val="Lista"/>
      </w:pPr>
      <w:r w:rsidRPr="00DD7CCF">
        <w:t xml:space="preserve">when </w:t>
      </w:r>
      <w:r w:rsidRPr="005D2B22">
        <w:rPr>
          <w:b/>
          <w:bCs/>
        </w:rPr>
        <w:t>deciding whether two readings may be deemed identical</w:t>
      </w:r>
      <w:r w:rsidRPr="00DD7CCF">
        <w:t>, i.e. whether a certain previous edition’s reading agrees with your lemma or with the reading cited from another previous editor, you should normally consider only the actual received text shown in each edition</w:t>
      </w:r>
      <w:r w:rsidR="007611CD">
        <w:t>; thus,</w:t>
      </w:r>
    </w:p>
    <w:p w14:paraId="20E32D77" w14:textId="2FC9A957" w:rsidR="007611CD" w:rsidRDefault="007611CD" w:rsidP="007611CD">
      <w:pPr>
        <w:pStyle w:val="Lista2"/>
      </w:pPr>
      <w:r>
        <w:t>ignore differences limited to the transliteration system (see also §</w:t>
      </w:r>
      <w:r>
        <w:fldChar w:fldCharType="begin"/>
      </w:r>
      <w:r>
        <w:instrText xml:space="preserve"> REF _Ref74728619 \r \h </w:instrText>
      </w:r>
      <w:r>
        <w:fldChar w:fldCharType="separate"/>
      </w:r>
      <w:r w:rsidR="00E90D07">
        <w:t>9.4.1</w:t>
      </w:r>
      <w:r>
        <w:fldChar w:fldCharType="end"/>
      </w:r>
      <w:r>
        <w:t xml:space="preserve"> above)</w:t>
      </w:r>
    </w:p>
    <w:p w14:paraId="4653E993" w14:textId="22BC74CE" w:rsidR="007611CD" w:rsidRDefault="007611CD" w:rsidP="007611CD">
      <w:pPr>
        <w:pStyle w:val="Lista3"/>
      </w:pPr>
      <w:r>
        <w:t xml:space="preserve">if an earlier editor does not distinguish initial vowels from dependent, or final consonant from those in conjuncts, you </w:t>
      </w:r>
      <w:r w:rsidR="00BB504D">
        <w:t>should</w:t>
      </w:r>
      <w:r>
        <w:t xml:space="preserve"> still consider the readings identical</w:t>
      </w:r>
    </w:p>
    <w:p w14:paraId="6D225641" w14:textId="34B5C967" w:rsidR="00C02B8C" w:rsidRPr="00DD7CCF" w:rsidRDefault="004D2E67" w:rsidP="00E2714A">
      <w:pPr>
        <w:pStyle w:val="Lista2"/>
      </w:pPr>
      <w:r w:rsidRPr="00DD7CCF">
        <w:t>ignore differences that consist only in the presence or absence of markup for unclear or restored characters</w:t>
      </w:r>
    </w:p>
    <w:p w14:paraId="5953DEAB" w14:textId="77777777" w:rsidR="00C02B8C" w:rsidRPr="00DD7CCF" w:rsidRDefault="004D2E67" w:rsidP="00E2714A">
      <w:pPr>
        <w:pStyle w:val="Lista3"/>
      </w:pPr>
      <w:r w:rsidRPr="00DD7CCF">
        <w:t xml:space="preserve">e.g. if one reading is </w:t>
      </w:r>
      <w:r w:rsidRPr="00DD7CCF">
        <w:rPr>
          <w:rStyle w:val="Codetext"/>
        </w:rPr>
        <w:t>ya</w:t>
      </w:r>
      <w:r w:rsidRPr="00DD7CCF">
        <w:rPr>
          <w:rStyle w:val="Code"/>
        </w:rPr>
        <w:t>&lt;unclear&gt;</w:t>
      </w:r>
      <w:r w:rsidRPr="00DD7CCF">
        <w:rPr>
          <w:rStyle w:val="Codetext"/>
        </w:rPr>
        <w:t>thā</w:t>
      </w:r>
      <w:r w:rsidRPr="00DD7CCF">
        <w:rPr>
          <w:rStyle w:val="Code"/>
        </w:rPr>
        <w:t xml:space="preserve">&lt;/unclear&gt;&lt;supplied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smābhiḥ</w:t>
      </w:r>
      <w:r w:rsidRPr="00DD7CCF">
        <w:rPr>
          <w:rStyle w:val="Code"/>
        </w:rPr>
        <w:t>&lt;/supplied&gt;</w:t>
      </w:r>
      <w:r w:rsidRPr="00DD7CCF">
        <w:t xml:space="preserve"> and another is </w:t>
      </w:r>
      <w:r w:rsidRPr="00DD7CCF">
        <w:rPr>
          <w:rStyle w:val="Foreign"/>
        </w:rPr>
        <w:t>yathāsmābhiḥ</w:t>
      </w:r>
      <w:r w:rsidRPr="00DD7CCF">
        <w:t xml:space="preserve"> without any markup, then the two readings are to be deemed identical</w:t>
      </w:r>
    </w:p>
    <w:p w14:paraId="32B6F6EE" w14:textId="08ECED2C" w:rsidR="008840DC" w:rsidRDefault="008840DC" w:rsidP="00E2714A">
      <w:pPr>
        <w:pStyle w:val="Lista2"/>
      </w:pPr>
      <w:r w:rsidRPr="008840DC">
        <w:t>if a previous edition does not indicate a space</w:t>
      </w:r>
      <w:r w:rsidR="00095CCC" w:rsidRPr="00095CCC">
        <w:t xml:space="preserve"> left blank on the support</w:t>
      </w:r>
      <w:r w:rsidRPr="008840DC">
        <w:t xml:space="preserve"> where your XML edition does, ignore this difference</w:t>
      </w:r>
    </w:p>
    <w:p w14:paraId="0192250F" w14:textId="5FB32B62" w:rsidR="00C02B8C" w:rsidRPr="00DD7CCF" w:rsidRDefault="004D2E67" w:rsidP="00E2714A">
      <w:pPr>
        <w:pStyle w:val="Lista2"/>
      </w:pPr>
      <w:r w:rsidRPr="00DD7CCF">
        <w:t xml:space="preserve">ignore previous editors’ emendations or normalisations if they do not affect the interpretation of the text, i.e. if you </w:t>
      </w:r>
      <w:r w:rsidRPr="00E24F87">
        <w:rPr>
          <w:noProof/>
        </w:rPr>
        <w:t>(</w:t>
      </w:r>
      <w:r w:rsidRPr="00DD7CCF">
        <w:t>or another editor) have chosen only to flag a phenomenon as erroneous or non-standard, or chosen to ignore one, whereas a previous editor reads the same but emends or normalises it, then the reading</w:t>
      </w:r>
      <w:r w:rsidR="007611CD">
        <w:t>s</w:t>
      </w:r>
      <w:r w:rsidRPr="00DD7CCF">
        <w:t xml:space="preserve"> </w:t>
      </w:r>
      <w:r w:rsidR="007611CD">
        <w:t xml:space="preserve">are </w:t>
      </w:r>
      <w:r w:rsidRPr="00DD7CCF">
        <w:t>still to be deemed as identical</w:t>
      </w:r>
    </w:p>
    <w:p w14:paraId="5EA4693E" w14:textId="77777777" w:rsidR="00C02B8C" w:rsidRPr="00DD7CCF" w:rsidRDefault="004D2E67" w:rsidP="00E2714A">
      <w:pPr>
        <w:pStyle w:val="Lista2"/>
      </w:pPr>
      <w:r w:rsidRPr="00DD7CCF">
        <w:t xml:space="preserve">if a previous edition contains a minor orthographic mistake that does not affect the meaning and that may well be a typographic error in that edition, feel free to ignore it if their reading is otherwise identical to yours </w:t>
      </w:r>
      <w:r w:rsidRPr="00E24F87">
        <w:rPr>
          <w:noProof/>
        </w:rPr>
        <w:t>(</w:t>
      </w:r>
      <w:r w:rsidRPr="00DD7CCF">
        <w:t>or to another previous edition’s)</w:t>
      </w:r>
    </w:p>
    <w:p w14:paraId="102A7E8F" w14:textId="54B028B0" w:rsidR="00095CCC" w:rsidRDefault="00095CCC" w:rsidP="00E2714A">
      <w:pPr>
        <w:pStyle w:val="Lista2"/>
      </w:pPr>
      <w:r w:rsidRPr="00095CCC">
        <w:t>if a previous edition divides the text into words by insertion of editorial spaces in a manner different from the way you consider necessary, for instance because the previous editors’ understanding of the relevant morphological distinctions (word, suffix, clitic) was different from yours, you may feel free to ignore this difference</w:t>
      </w:r>
    </w:p>
    <w:p w14:paraId="470764A8" w14:textId="77777777" w:rsidR="00C02B8C" w:rsidRPr="00DD7CCF" w:rsidRDefault="004D2E67" w:rsidP="00E2714A">
      <w:pPr>
        <w:pStyle w:val="Lista2"/>
      </w:pPr>
      <w:r w:rsidRPr="00DD7CCF">
        <w:t>in all of the above cases, the recommendation of ignoring such differences may be overridden for highly problematic spots of text, where you may find it best to faithfully reproduce each previous editor’s reading down to the last detail</w:t>
      </w:r>
    </w:p>
    <w:p w14:paraId="01AD61D8" w14:textId="45E55688" w:rsidR="00C02B8C" w:rsidRPr="00DD7CCF" w:rsidRDefault="004D2E67" w:rsidP="00E2714A">
      <w:pPr>
        <w:pStyle w:val="Lista"/>
      </w:pPr>
      <w:r w:rsidRPr="00DD7CCF">
        <w:t xml:space="preserve">whenever </w:t>
      </w:r>
      <w:r w:rsidRPr="005D2B22">
        <w:rPr>
          <w:b/>
          <w:bCs/>
        </w:rPr>
        <w:t>multiple editions</w:t>
      </w:r>
      <w:r w:rsidRPr="00DD7CCF">
        <w:t xml:space="preserve"> are </w:t>
      </w:r>
      <w:r w:rsidRPr="005D2B22">
        <w:rPr>
          <w:b/>
          <w:bCs/>
        </w:rPr>
        <w:t>cited</w:t>
      </w:r>
      <w:r w:rsidRPr="00DD7CCF">
        <w:t xml:space="preserve"> for a lemma or reading, remember that their citations must be listed </w:t>
      </w:r>
      <w:r w:rsidRPr="005D2B22">
        <w:rPr>
          <w:b/>
          <w:bCs/>
        </w:rPr>
        <w:t xml:space="preserve">within a single </w:t>
      </w:r>
      <w:r w:rsidR="008525C6" w:rsidRPr="008525C6">
        <w:rPr>
          <w:rStyle w:val="Codeattribute"/>
        </w:rPr>
        <w:t>@source</w:t>
      </w:r>
      <w:r w:rsidR="008525C6" w:rsidRPr="008525C6">
        <w:t xml:space="preserve"> </w:t>
      </w:r>
      <w:r w:rsidRPr="005D2B22">
        <w:rPr>
          <w:b/>
          <w:bCs/>
        </w:rPr>
        <w:t>attribute</w:t>
      </w:r>
      <w:r w:rsidRPr="00DD7CCF">
        <w:t xml:space="preserve"> in chronological order </w:t>
      </w:r>
      <w:r w:rsidRPr="00E24F87">
        <w:rPr>
          <w:noProof/>
        </w:rPr>
        <w:t>(</w:t>
      </w:r>
      <w:r w:rsidR="00B26C65">
        <w:rPr>
          <w:noProof/>
        </w:rPr>
        <w:t>§</w:t>
      </w:r>
      <w:r w:rsidR="00B26C65">
        <w:rPr>
          <w:noProof/>
        </w:rPr>
        <w:fldChar w:fldCharType="begin"/>
      </w:r>
      <w:r w:rsidR="00B26C65">
        <w:rPr>
          <w:noProof/>
        </w:rPr>
        <w:instrText xml:space="preserve"> REF _Ref44490119 \r \h </w:instrText>
      </w:r>
      <w:r w:rsidR="00B26C65">
        <w:rPr>
          <w:noProof/>
        </w:rPr>
      </w:r>
      <w:r w:rsidR="00B26C65">
        <w:rPr>
          <w:noProof/>
        </w:rPr>
        <w:fldChar w:fldCharType="separate"/>
      </w:r>
      <w:r w:rsidR="00E90D07">
        <w:rPr>
          <w:noProof/>
        </w:rPr>
        <w:t>10.6.2</w:t>
      </w:r>
      <w:r w:rsidR="00B26C65">
        <w:rPr>
          <w:noProof/>
        </w:rPr>
        <w:fldChar w:fldCharType="end"/>
      </w:r>
      <w:r w:rsidRPr="00DD7CCF">
        <w:t>)</w:t>
      </w:r>
    </w:p>
    <w:p w14:paraId="738F42A7" w14:textId="07C686BC" w:rsidR="00C02B8C" w:rsidRPr="00DD7CCF" w:rsidRDefault="004D2E67" w:rsidP="00E2714A">
      <w:pPr>
        <w:pStyle w:val="Lista"/>
      </w:pPr>
      <w:r w:rsidRPr="00DD7CCF">
        <w:t xml:space="preserve">when more than one previous editor supports a reading, but the </w:t>
      </w:r>
      <w:r w:rsidRPr="005D2B22">
        <w:rPr>
          <w:b/>
          <w:bCs/>
        </w:rPr>
        <w:t xml:space="preserve">readings of these editors differ </w:t>
      </w:r>
      <w:r w:rsidR="00BB504D">
        <w:rPr>
          <w:b/>
          <w:bCs/>
        </w:rPr>
        <w:t xml:space="preserve">from one another </w:t>
      </w:r>
      <w:r w:rsidRPr="005D2B22">
        <w:rPr>
          <w:b/>
          <w:bCs/>
        </w:rPr>
        <w:t>in minor details</w:t>
      </w:r>
      <w:r w:rsidRPr="00DD7CCF">
        <w:t xml:space="preserve"> you ignore as per the above guidelines, by preference show the reading as featured in the first of the cited editions</w:t>
      </w:r>
    </w:p>
    <w:p w14:paraId="59FD00CC" w14:textId="77777777" w:rsidR="00C02B8C" w:rsidRPr="00DD7CCF" w:rsidRDefault="004D2E67" w:rsidP="00D4342A">
      <w:pPr>
        <w:pStyle w:val="Cmsor3"/>
      </w:pPr>
      <w:bookmarkStart w:id="545" w:name="_qb0qotwuz8be" w:colFirst="0" w:colLast="0"/>
      <w:bookmarkStart w:id="546" w:name="_Ref43989517"/>
      <w:bookmarkStart w:id="547" w:name="_Toc74733553"/>
      <w:bookmarkEnd w:id="545"/>
      <w:r w:rsidRPr="00DD7CCF">
        <w:t>XML tags in lemmas and readings</w:t>
      </w:r>
      <w:bookmarkEnd w:id="546"/>
      <w:bookmarkEnd w:id="547"/>
    </w:p>
    <w:p w14:paraId="5A1473E4" w14:textId="77777777" w:rsidR="00C02B8C" w:rsidRPr="00DD7CCF" w:rsidRDefault="004D2E67" w:rsidP="00E2714A">
      <w:pPr>
        <w:pStyle w:val="Lista"/>
      </w:pPr>
      <w:r w:rsidRPr="00DD7CCF">
        <w:t>pay attention to the following, especially when you copy and paste the marked-up text of a lemma, but also when adding markup to a reading:</w:t>
      </w:r>
    </w:p>
    <w:p w14:paraId="5DAECD3D" w14:textId="27C28DA2" w:rsidR="00C02B8C" w:rsidRPr="00DD7CCF" w:rsidRDefault="004D2E67" w:rsidP="00E2714A">
      <w:pPr>
        <w:pStyle w:val="Lista"/>
      </w:pPr>
      <w:r w:rsidRPr="005D2B22">
        <w:rPr>
          <w:b/>
          <w:bCs/>
        </w:rPr>
        <w:lastRenderedPageBreak/>
        <w:t>tags for block-level containers</w:t>
      </w:r>
      <w:r w:rsidRPr="00DD7CCF">
        <w:t xml:space="preserve"> </w:t>
      </w:r>
      <w:r w:rsidRPr="00E24F87">
        <w:rPr>
          <w:noProof/>
        </w:rPr>
        <w:t>(</w:t>
      </w:r>
      <w:r w:rsidRPr="00DD7CCF">
        <w:rPr>
          <w:rStyle w:val="Code"/>
        </w:rPr>
        <w:t>&lt;p&gt;</w:t>
      </w:r>
      <w:r w:rsidRPr="00DD7CCF">
        <w:t xml:space="preserve">, </w:t>
      </w:r>
      <w:r w:rsidRPr="00DD7CCF">
        <w:rPr>
          <w:rStyle w:val="Code"/>
        </w:rPr>
        <w:t>&lt;ab&gt;</w:t>
      </w:r>
      <w:r w:rsidRPr="00DD7CCF">
        <w:t xml:space="preserve">, </w:t>
      </w:r>
      <w:r w:rsidRPr="00DD7CCF">
        <w:rPr>
          <w:rStyle w:val="Code"/>
        </w:rPr>
        <w:t>&lt;lg&gt;</w:t>
      </w:r>
      <w:r w:rsidRPr="00DD7CCF">
        <w:t xml:space="preserve"> and </w:t>
      </w:r>
      <w:r w:rsidRPr="00DD7CCF">
        <w:rPr>
          <w:rStyle w:val="Code"/>
        </w:rPr>
        <w:t>&lt;l&gt;</w:t>
      </w:r>
      <w:r w:rsidRPr="00DD7CCF">
        <w:t xml:space="preserve">) must </w:t>
      </w:r>
      <w:r w:rsidR="00D22BA6">
        <w:t>never</w:t>
      </w:r>
      <w:r w:rsidRPr="00DD7CCF">
        <w:t xml:space="preserve"> be included in lemmas or readings</w:t>
      </w:r>
    </w:p>
    <w:p w14:paraId="16048E14" w14:textId="77777777" w:rsidR="004F4C63" w:rsidRPr="00DD7CCF" w:rsidRDefault="004D2E67" w:rsidP="00E2714A">
      <w:pPr>
        <w:pStyle w:val="Lista2"/>
      </w:pPr>
      <w:r w:rsidRPr="00DD7CCF">
        <w:t>for a problematic locus extending across a boundary between such containers, preferably create separate lemmas</w:t>
      </w:r>
    </w:p>
    <w:p w14:paraId="47CB64D7" w14:textId="7174CEFA" w:rsidR="00C02B8C" w:rsidRPr="00DD7CCF" w:rsidRDefault="004D2E67" w:rsidP="00E2714A">
      <w:pPr>
        <w:pStyle w:val="Lista2"/>
      </w:pPr>
      <w:r w:rsidRPr="00DD7CCF">
        <w:t xml:space="preserve">if separate lemmas do not seem appropriate, </w:t>
      </w:r>
      <w:r w:rsidR="00DD0596">
        <w:t xml:space="preserve">then </w:t>
      </w:r>
      <w:r w:rsidRPr="00DD7CCF">
        <w:t>simply delete from your lemma</w:t>
      </w:r>
      <w:r w:rsidR="00DD0596" w:rsidRPr="00DD0596">
        <w:t xml:space="preserve"> </w:t>
      </w:r>
      <w:r w:rsidR="00DD0596" w:rsidRPr="00DD7CCF">
        <w:t xml:space="preserve">the </w:t>
      </w:r>
      <w:r w:rsidR="00DD0596" w:rsidRPr="00E24F87">
        <w:rPr>
          <w:noProof/>
        </w:rPr>
        <w:t>(</w:t>
      </w:r>
      <w:r w:rsidR="00DD0596" w:rsidRPr="00DD7CCF">
        <w:t xml:space="preserve">start </w:t>
      </w:r>
      <w:r w:rsidR="00DD0596">
        <w:t>and</w:t>
      </w:r>
      <w:r w:rsidR="00DD0596" w:rsidRPr="00DD7CCF">
        <w:t xml:space="preserve"> end) tag</w:t>
      </w:r>
      <w:r w:rsidR="00DD0596">
        <w:t>s</w:t>
      </w:r>
      <w:r w:rsidR="00DD0596" w:rsidRPr="00DD7CCF">
        <w:t xml:space="preserve"> belonging to such an element</w:t>
      </w:r>
    </w:p>
    <w:p w14:paraId="60E86232" w14:textId="77777777" w:rsidR="00C02B8C" w:rsidRPr="00DD7CCF" w:rsidRDefault="004D2E67" w:rsidP="00E2714A">
      <w:pPr>
        <w:pStyle w:val="Lista"/>
      </w:pPr>
      <w:r w:rsidRPr="005D2B22">
        <w:rPr>
          <w:b/>
          <w:bCs/>
        </w:rPr>
        <w:t>empty elements</w:t>
      </w:r>
      <w:r w:rsidRPr="00DD7CCF">
        <w:t xml:space="preserve"> representing transition points </w:t>
      </w:r>
      <w:r w:rsidRPr="00E24F87">
        <w:rPr>
          <w:noProof/>
        </w:rPr>
        <w:t>(</w:t>
      </w:r>
      <w:r w:rsidRPr="00DD7CCF">
        <w:rPr>
          <w:rStyle w:val="Code"/>
        </w:rPr>
        <w:t>&lt;lb/&gt;</w:t>
      </w:r>
      <w:r w:rsidRPr="00DD7CCF">
        <w:t xml:space="preserve">, </w:t>
      </w:r>
      <w:r w:rsidRPr="00DD7CCF">
        <w:rPr>
          <w:rStyle w:val="Code"/>
        </w:rPr>
        <w:t>&lt;pb/&gt;</w:t>
      </w:r>
      <w:r w:rsidRPr="00DD7CCF">
        <w:t xml:space="preserve"> and </w:t>
      </w:r>
      <w:r w:rsidRPr="00DD7CCF">
        <w:rPr>
          <w:rStyle w:val="Code"/>
        </w:rPr>
        <w:t>&lt;milestone/&gt;</w:t>
      </w:r>
      <w:r w:rsidRPr="00DD7CCF">
        <w:t xml:space="preserve"> of any kind) shall, however, be included in both lemmas and readings</w:t>
      </w:r>
    </w:p>
    <w:p w14:paraId="129E3D38" w14:textId="2BBD779A" w:rsidR="00051701" w:rsidRDefault="00051701" w:rsidP="006F3B68">
      <w:pPr>
        <w:pStyle w:val="Lista2"/>
      </w:pPr>
      <w:r>
        <w:t xml:space="preserve">the purpose of this is primarily </w:t>
      </w:r>
      <w:r w:rsidRPr="00DD7CCF">
        <w:t xml:space="preserve">to show the fact that such a transition is present </w:t>
      </w:r>
      <w:r w:rsidRPr="00E24F87">
        <w:rPr>
          <w:noProof/>
        </w:rPr>
        <w:t>(</w:t>
      </w:r>
      <w:r w:rsidRPr="00DD7CCF">
        <w:t>or was indicated as present, not necessarily always in the right place, by a previous edition)</w:t>
      </w:r>
    </w:p>
    <w:p w14:paraId="04FF4A62" w14:textId="35D94B70" w:rsidR="00051701" w:rsidRDefault="00051701" w:rsidP="00E2714A">
      <w:pPr>
        <w:pStyle w:val="Lista2"/>
      </w:pPr>
      <w:r>
        <w:t>any attributes of these elements present in the edition must mandatorily be retained in the lemma (contrary to the suggestion of the first release version of this EGD)</w:t>
      </w:r>
    </w:p>
    <w:p w14:paraId="3F5D9359" w14:textId="1EA20D5D" w:rsidR="00C02B8C" w:rsidRDefault="004D2E67" w:rsidP="00E2714A">
      <w:pPr>
        <w:pStyle w:val="Lista2"/>
      </w:pPr>
      <w:r w:rsidRPr="00DD7CCF">
        <w:t xml:space="preserve">we foresee that all of these elements will be displayed as a simple / character when they appear as a lemma </w:t>
      </w:r>
      <w:r w:rsidRPr="00E24F87">
        <w:rPr>
          <w:noProof/>
        </w:rPr>
        <w:t>(</w:t>
      </w:r>
      <w:r w:rsidRPr="00DD7CCF">
        <w:t>thus, since a pagelike partition will always be followed by a line beginning, these together will display as //)</w:t>
      </w:r>
    </w:p>
    <w:p w14:paraId="49E76806" w14:textId="3E87A05A" w:rsidR="00051701" w:rsidRPr="00DD7CCF" w:rsidRDefault="00051701" w:rsidP="00051701">
      <w:pPr>
        <w:pStyle w:val="Lista3"/>
      </w:pPr>
      <w:r>
        <w:t xml:space="preserve">the / character will be displayed contiguously with the surrounding text if the element in question </w:t>
      </w:r>
      <w:r w:rsidR="00BB504D">
        <w:t>has</w:t>
      </w:r>
      <w:r>
        <w:t xml:space="preserve"> </w:t>
      </w:r>
      <w:r w:rsidRPr="008525C6">
        <w:rPr>
          <w:rStyle w:val="Codeattribute"/>
        </w:rPr>
        <w:t>@</w:t>
      </w:r>
      <w:r>
        <w:rPr>
          <w:rStyle w:val="Codeattribute"/>
        </w:rPr>
        <w:t>break</w:t>
      </w:r>
      <w:r w:rsidRPr="00051701">
        <w:rPr>
          <w:rStyle w:val="Code"/>
        </w:rPr>
        <w:t>=</w:t>
      </w:r>
      <w:r w:rsidRPr="00051701">
        <w:rPr>
          <w:rStyle w:val="Codevalue"/>
        </w:rPr>
        <w:t>"no"</w:t>
      </w:r>
      <w:r>
        <w:t xml:space="preserve">, and with spaces on both sides if the element </w:t>
      </w:r>
      <w:r w:rsidR="00BB504D">
        <w:t>does not have</w:t>
      </w:r>
      <w:r>
        <w:t xml:space="preserve"> </w:t>
      </w:r>
      <w:r w:rsidRPr="008525C6">
        <w:rPr>
          <w:rStyle w:val="Codeattribute"/>
        </w:rPr>
        <w:t>@</w:t>
      </w:r>
      <w:r>
        <w:rPr>
          <w:rStyle w:val="Codeattribute"/>
        </w:rPr>
        <w:t>break</w:t>
      </w:r>
      <w:r w:rsidRPr="00051701">
        <w:rPr>
          <w:rStyle w:val="Code"/>
        </w:rPr>
        <w:t>=</w:t>
      </w:r>
      <w:r w:rsidRPr="00051701">
        <w:rPr>
          <w:rStyle w:val="Codevalue"/>
        </w:rPr>
        <w:t>"no"</w:t>
      </w:r>
    </w:p>
    <w:p w14:paraId="03EA9F31" w14:textId="51C91AEA" w:rsidR="00C02B8C" w:rsidRDefault="004D2E67" w:rsidP="00E2714A">
      <w:pPr>
        <w:pStyle w:val="Lista2"/>
      </w:pPr>
      <w:r w:rsidRPr="00DD7CCF">
        <w:t xml:space="preserve">remember that when a lemma extends across such a boundary, the </w:t>
      </w:r>
      <w:r w:rsidR="008525C6" w:rsidRPr="008525C6">
        <w:rPr>
          <w:rStyle w:val="Codeattribute"/>
        </w:rPr>
        <w:t>@loc</w:t>
      </w:r>
      <w:r w:rsidR="008525C6" w:rsidRPr="008525C6">
        <w:t xml:space="preserve"> </w:t>
      </w:r>
      <w:r w:rsidRPr="00DD7CCF">
        <w:t>of the apparatus entry must be the number of the line where the lemma begins</w:t>
      </w:r>
    </w:p>
    <w:p w14:paraId="2B1A5E1F" w14:textId="2F8569CA" w:rsidR="006F0FAF" w:rsidRPr="00DD7CCF" w:rsidRDefault="006F0FAF" w:rsidP="006F0FAF">
      <w:pPr>
        <w:pStyle w:val="Lista3"/>
      </w:pPr>
      <w:r>
        <w:t xml:space="preserve">in display, an indication that the lemma extends into the next line will probably be added automatically if an </w:t>
      </w:r>
      <w:r w:rsidRPr="00DD7CCF">
        <w:rPr>
          <w:rStyle w:val="Code"/>
        </w:rPr>
        <w:t>&lt;lb/&gt;</w:t>
      </w:r>
      <w:r>
        <w:t xml:space="preserve"> element is present within the lemma</w:t>
      </w:r>
    </w:p>
    <w:p w14:paraId="5E2A9BF0" w14:textId="330143FA" w:rsidR="00BB504D" w:rsidRDefault="00BB504D" w:rsidP="00BB504D">
      <w:pPr>
        <w:pStyle w:val="Lista"/>
      </w:pPr>
      <w:r w:rsidRPr="00BB504D">
        <w:rPr>
          <w:b/>
          <w:bCs/>
        </w:rPr>
        <w:t>forme work must not be included in lemmas</w:t>
      </w:r>
    </w:p>
    <w:p w14:paraId="23AD310A" w14:textId="64C540E1" w:rsidR="00BB504D" w:rsidRDefault="00BB504D" w:rsidP="00BB504D">
      <w:pPr>
        <w:pStyle w:val="Lista2"/>
      </w:pPr>
      <w:r>
        <w:t xml:space="preserve">if an </w:t>
      </w:r>
      <w:r w:rsidRPr="00DD7CCF">
        <w:rPr>
          <w:rStyle w:val="Code"/>
        </w:rPr>
        <w:t>&lt;</w:t>
      </w:r>
      <w:r>
        <w:rPr>
          <w:rStyle w:val="Code"/>
        </w:rPr>
        <w:t>fw</w:t>
      </w:r>
      <w:r w:rsidRPr="00DD7CCF">
        <w:rPr>
          <w:rStyle w:val="Code"/>
        </w:rPr>
        <w:t>&gt;</w:t>
      </w:r>
      <w:r>
        <w:t xml:space="preserve"> element (§</w:t>
      </w:r>
      <w:r>
        <w:fldChar w:fldCharType="begin"/>
      </w:r>
      <w:r>
        <w:instrText xml:space="preserve"> REF _Ref43984607 \r \h </w:instrText>
      </w:r>
      <w:r>
        <w:fldChar w:fldCharType="separate"/>
      </w:r>
      <w:r>
        <w:t>3.3.5</w:t>
      </w:r>
      <w:r>
        <w:fldChar w:fldCharType="end"/>
      </w:r>
      <w:r>
        <w:t>) is present after a page break that intervenes in your lemma, then delete it (along with its contents) from the contents of the lemma pasted from your edition</w:t>
      </w:r>
    </w:p>
    <w:p w14:paraId="463F00DC" w14:textId="7D7868B7" w:rsidR="00BB504D" w:rsidRDefault="00BB504D" w:rsidP="00C76203">
      <w:pPr>
        <w:pStyle w:val="Lista2"/>
      </w:pPr>
      <w:r>
        <w:t xml:space="preserve">for lemmas </w:t>
      </w:r>
      <w:r w:rsidRPr="00C76203">
        <w:rPr>
          <w:i/>
          <w:iCs/>
        </w:rPr>
        <w:t>within</w:t>
      </w:r>
      <w:r>
        <w:t xml:space="preserve"> forme work, see §</w:t>
      </w:r>
      <w:r w:rsidR="00C76203">
        <w:fldChar w:fldCharType="begin"/>
      </w:r>
      <w:r w:rsidR="00C76203">
        <w:instrText xml:space="preserve"> REF _Ref43978538 \r \h </w:instrText>
      </w:r>
      <w:r w:rsidR="00C76203">
        <w:fldChar w:fldCharType="separate"/>
      </w:r>
      <w:r w:rsidR="00C76203">
        <w:t>9.1.2</w:t>
      </w:r>
      <w:r w:rsidR="00C76203">
        <w:fldChar w:fldCharType="end"/>
      </w:r>
    </w:p>
    <w:p w14:paraId="6A76DC1A" w14:textId="741F7961" w:rsidR="00D22BA6" w:rsidRDefault="00D22BA6" w:rsidP="00D22BA6">
      <w:pPr>
        <w:pStyle w:val="Lista"/>
      </w:pPr>
      <w:r w:rsidRPr="00BB504D">
        <w:rPr>
          <w:b/>
          <w:bCs/>
        </w:rPr>
        <w:t>phrase-level markup that concerns the text</w:t>
      </w:r>
      <w:r>
        <w:t>, its execution, and its editorial alteration (§</w:t>
      </w:r>
      <w:r>
        <w:fldChar w:fldCharType="begin"/>
      </w:r>
      <w:r>
        <w:instrText xml:space="preserve"> REF _Ref43990458 \r \h </w:instrText>
      </w:r>
      <w:r>
        <w:fldChar w:fldCharType="separate"/>
      </w:r>
      <w:r w:rsidR="00E90D07">
        <w:t>4</w:t>
      </w:r>
      <w:r>
        <w:fldChar w:fldCharType="end"/>
      </w:r>
      <w:r>
        <w:t xml:space="preserve"> to §</w:t>
      </w:r>
      <w:r>
        <w:fldChar w:fldCharType="begin"/>
      </w:r>
      <w:r>
        <w:instrText xml:space="preserve"> REF _Ref43978565 \r \h </w:instrText>
      </w:r>
      <w:r>
        <w:fldChar w:fldCharType="separate"/>
      </w:r>
      <w:r w:rsidR="00E90D07">
        <w:t>5.5</w:t>
      </w:r>
      <w:r>
        <w:fldChar w:fldCharType="end"/>
      </w:r>
      <w:r>
        <w:t>, except §</w:t>
      </w:r>
      <w:r>
        <w:fldChar w:fldCharType="begin"/>
      </w:r>
      <w:r>
        <w:instrText xml:space="preserve"> REF _Ref43989139 \r \h </w:instrText>
      </w:r>
      <w:r>
        <w:fldChar w:fldCharType="separate"/>
      </w:r>
      <w:r w:rsidR="00E90D07">
        <w:t>7.5.1</w:t>
      </w:r>
      <w:r>
        <w:fldChar w:fldCharType="end"/>
      </w:r>
      <w:r>
        <w:t>) must, as a rule, be retained in lemmas as it appears in your edition, and created in readings to represent the intent of the editor cited as far as possible</w:t>
      </w:r>
    </w:p>
    <w:p w14:paraId="6CE6B745" w14:textId="77777777" w:rsidR="00D22BA6" w:rsidRDefault="00D22BA6" w:rsidP="00D22BA6">
      <w:pPr>
        <w:pStyle w:val="Lista2"/>
      </w:pPr>
      <w:r>
        <w:t>when copying and pasting the content of a lemma from your edition, pay attention to start-tags and end-tags, which may be outside the copied range, so within your lemma,</w:t>
      </w:r>
    </w:p>
    <w:p w14:paraId="6A11CC7F" w14:textId="77777777" w:rsidR="00D22BA6" w:rsidRDefault="00D22BA6" w:rsidP="00D22BA6">
      <w:pPr>
        <w:pStyle w:val="Lista3"/>
      </w:pPr>
      <w:r>
        <w:t>add the start-tag for retained markup commencing before and ending inside your lemma</w:t>
      </w:r>
    </w:p>
    <w:p w14:paraId="47DF1CD9" w14:textId="77777777" w:rsidR="00D22BA6" w:rsidRDefault="00D22BA6" w:rsidP="00D22BA6">
      <w:pPr>
        <w:pStyle w:val="Lista3"/>
      </w:pPr>
      <w:r>
        <w:t>add the end-tag for retained markup commencing inside your lemma and ending after it</w:t>
      </w:r>
    </w:p>
    <w:p w14:paraId="55627C35" w14:textId="77777777" w:rsidR="00D22BA6" w:rsidRDefault="00D22BA6" w:rsidP="00D22BA6">
      <w:pPr>
        <w:pStyle w:val="Lista3"/>
      </w:pPr>
      <w:r>
        <w:t>add start and end-tags for a lemma snipped from within a longer stretch of phrase-level markup</w:t>
      </w:r>
    </w:p>
    <w:p w14:paraId="3E43F31E" w14:textId="4C22800F" w:rsidR="00D22BA6" w:rsidRDefault="00D22BA6" w:rsidP="00D22BA6">
      <w:pPr>
        <w:pStyle w:val="Lista"/>
      </w:pPr>
      <w:r w:rsidRPr="00D22BA6">
        <w:rPr>
          <w:b/>
          <w:bCs/>
        </w:rPr>
        <w:t>phrase-level markup that encodes additional information</w:t>
      </w:r>
      <w:r>
        <w:t xml:space="preserve"> (§</w:t>
      </w:r>
      <w:r>
        <w:fldChar w:fldCharType="begin"/>
      </w:r>
      <w:r>
        <w:instrText xml:space="preserve"> REF _Ref43978756 \r \h </w:instrText>
      </w:r>
      <w:r>
        <w:fldChar w:fldCharType="separate"/>
      </w:r>
      <w:r w:rsidR="00E90D07">
        <w:t>6.4</w:t>
      </w:r>
      <w:r>
        <w:fldChar w:fldCharType="end"/>
      </w:r>
      <w:r>
        <w:t xml:space="preserve"> and §</w:t>
      </w:r>
      <w:r>
        <w:fldChar w:fldCharType="begin"/>
      </w:r>
      <w:r>
        <w:instrText xml:space="preserve"> REF _Ref43989139 \r \h </w:instrText>
      </w:r>
      <w:r>
        <w:fldChar w:fldCharType="separate"/>
      </w:r>
      <w:r w:rsidR="00E90D07">
        <w:t>7.5.1</w:t>
      </w:r>
      <w:r>
        <w:fldChar w:fldCharType="end"/>
      </w:r>
      <w:r>
        <w:t>) is indifferent for the purposes of the apparatus and will not affect the display or machine processing of lemmas or readings; thus:</w:t>
      </w:r>
    </w:p>
    <w:p w14:paraId="4FD29506" w14:textId="77777777" w:rsidR="00D22BA6" w:rsidRDefault="00D22BA6" w:rsidP="00D22BA6">
      <w:pPr>
        <w:pStyle w:val="Lista2"/>
      </w:pPr>
      <w:r>
        <w:t>it is recommended that you delete any such markup from your lemma in order to reduce code clutter</w:t>
      </w:r>
    </w:p>
    <w:p w14:paraId="5CABD9D3" w14:textId="77777777" w:rsidR="00D22BA6" w:rsidRDefault="00D22BA6" w:rsidP="00D22BA6">
      <w:pPr>
        <w:pStyle w:val="Lista2"/>
      </w:pPr>
      <w:r>
        <w:t>but feel free to leave such markup in a copied and pasted lemma if this is more convenient for you, provided that you pay attention to start-tags and end-tags as above</w:t>
      </w:r>
    </w:p>
    <w:p w14:paraId="73342FBA" w14:textId="77777777" w:rsidR="00C02B8C" w:rsidRPr="00DD7CCF" w:rsidRDefault="004D2E67" w:rsidP="00D4342A">
      <w:pPr>
        <w:pStyle w:val="Cmsor3"/>
      </w:pPr>
      <w:bookmarkStart w:id="548" w:name="_1khg88862vrq" w:colFirst="0" w:colLast="0"/>
      <w:bookmarkStart w:id="549" w:name="_Ref43988104"/>
      <w:bookmarkStart w:id="550" w:name="_Toc74733554"/>
      <w:bookmarkEnd w:id="548"/>
      <w:r w:rsidRPr="00DD7CCF">
        <w:t>Freeform apparatus notes</w:t>
      </w:r>
      <w:bookmarkEnd w:id="549"/>
      <w:bookmarkEnd w:id="550"/>
    </w:p>
    <w:p w14:paraId="3417DC12" w14:textId="3C359E17" w:rsidR="00C02B8C" w:rsidRPr="00DD7CCF" w:rsidRDefault="004D2E67" w:rsidP="00E2714A">
      <w:pPr>
        <w:pStyle w:val="Lista"/>
      </w:pPr>
      <w:r w:rsidRPr="00DD7CCF">
        <w:t xml:space="preserve">if you find the encoding within </w:t>
      </w:r>
      <w:r w:rsidRPr="00DD7CCF">
        <w:rPr>
          <w:rStyle w:val="Code"/>
        </w:rPr>
        <w:t>&lt;lem&gt;</w:t>
      </w:r>
      <w:r w:rsidRPr="00DD7CCF">
        <w:t xml:space="preserve"> and/or </w:t>
      </w:r>
      <w:r w:rsidRPr="00DD7CCF">
        <w:rPr>
          <w:rStyle w:val="Code"/>
        </w:rPr>
        <w:t>&lt;rdg&gt;</w:t>
      </w:r>
      <w:r w:rsidRPr="00DD7CCF">
        <w:t xml:space="preserve"> insufficient for recording certain details about your base reading or a cited alternative, add a </w:t>
      </w:r>
      <w:r w:rsidRPr="00DD7CCF">
        <w:rPr>
          <w:rStyle w:val="Code"/>
        </w:rPr>
        <w:t>&lt;note&gt;</w:t>
      </w:r>
      <w:r w:rsidRPr="00DD7CCF">
        <w:t xml:space="preserve"> element </w:t>
      </w:r>
      <w:r w:rsidR="00F67963" w:rsidRPr="00F67963">
        <w:t>as the last child element of</w:t>
      </w:r>
      <w:r w:rsidRPr="00DD7CCF">
        <w:t xml:space="preserve"> the relevant </w:t>
      </w:r>
      <w:r w:rsidRPr="00DD7CCF">
        <w:rPr>
          <w:rStyle w:val="Code"/>
        </w:rPr>
        <w:t>&lt;app&gt;</w:t>
      </w:r>
      <w:r w:rsidRPr="00DD7CCF">
        <w:t xml:space="preserve"> entry</w:t>
      </w:r>
    </w:p>
    <w:p w14:paraId="12626ECA" w14:textId="6F83FF29"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_Ref43989684 \w \h </w:instrText>
      </w:r>
      <w:r w:rsidR="00DD7CCF">
        <w:instrText xml:space="preserve"> \* MERGEFORMAT </w:instrText>
      </w:r>
      <w:r w:rsidR="0082156E" w:rsidRPr="00DD7CCF">
        <w:fldChar w:fldCharType="separate"/>
      </w:r>
      <w:r w:rsidR="00E90D07">
        <w:t>10.4.1</w:t>
      </w:r>
      <w:r w:rsidR="0082156E" w:rsidRPr="00DD7CCF">
        <w:fldChar w:fldCharType="end"/>
      </w:r>
      <w:r w:rsidRPr="00DD7CCF">
        <w:t xml:space="preserve"> for general guidance on notes</w:t>
      </w:r>
      <w:r w:rsidR="00F67963" w:rsidRPr="00F67963">
        <w:t>, and the examples below for an illustration</w:t>
      </w:r>
    </w:p>
    <w:p w14:paraId="65410376" w14:textId="77777777" w:rsidR="00C02B8C" w:rsidRPr="00DD7CCF" w:rsidRDefault="004D2E67" w:rsidP="00E2714A">
      <w:pPr>
        <w:pStyle w:val="Lista"/>
      </w:pPr>
      <w:r w:rsidRPr="00DD7CCF">
        <w:t>any editorial notes concerning a segment of text that cannot be conveniently identified by a line number and lemma should be placed in the commentary, not the apparatus</w:t>
      </w:r>
    </w:p>
    <w:p w14:paraId="0A2EBC08" w14:textId="77777777" w:rsidR="00C02B8C" w:rsidRPr="00DD7CCF" w:rsidRDefault="004D2E67" w:rsidP="00D4342A">
      <w:pPr>
        <w:pStyle w:val="Cmsor3"/>
      </w:pPr>
      <w:bookmarkStart w:id="551" w:name="_1vsssow7ypzu" w:colFirst="0" w:colLast="0"/>
      <w:bookmarkStart w:id="552" w:name="_pn0gltowrfhw" w:colFirst="0" w:colLast="0"/>
      <w:bookmarkStart w:id="553" w:name="_Ref43989464"/>
      <w:bookmarkStart w:id="554" w:name="_Toc74733555"/>
      <w:bookmarkEnd w:id="551"/>
      <w:bookmarkEnd w:id="552"/>
      <w:r w:rsidRPr="00DD7CCF">
        <w:t>Textpart divisions in the apparatus</w:t>
      </w:r>
      <w:bookmarkEnd w:id="553"/>
      <w:bookmarkEnd w:id="554"/>
    </w:p>
    <w:p w14:paraId="3DF0438B" w14:textId="09F0A9B3" w:rsidR="00C02B8C" w:rsidRPr="00DD7CCF" w:rsidRDefault="004D2E67" w:rsidP="00E2714A">
      <w:pPr>
        <w:pStyle w:val="Lista"/>
      </w:pPr>
      <w:r w:rsidRPr="00DD7CCF">
        <w:t xml:space="preserve">as stated in the Overview above, if your edition includes boxlike partitions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E90D07">
        <w:t>3.4</w:t>
      </w:r>
      <w:r w:rsidR="00C927BB" w:rsidRPr="00DD7CCF">
        <w:fldChar w:fldCharType="end"/>
      </w:r>
      <w:r w:rsidRPr="00DD7CCF">
        <w:t>), then these divisions must be replicated within the apparatus</w:t>
      </w:r>
    </w:p>
    <w:p w14:paraId="455BEDA8" w14:textId="77777777" w:rsidR="00C02B8C" w:rsidRPr="00DD7CCF" w:rsidRDefault="004D2E67" w:rsidP="00E2714A">
      <w:pPr>
        <w:pStyle w:val="Lista"/>
      </w:pPr>
      <w:r w:rsidRPr="00DD7CCF">
        <w:t xml:space="preserve">in this case, inside </w:t>
      </w: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t xml:space="preserve">, create as many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elements as there are in the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&gt;</w:t>
      </w:r>
    </w:p>
    <w:p w14:paraId="72B92EC7" w14:textId="77777777" w:rsidR="00C02B8C" w:rsidRPr="00DD7CCF" w:rsidRDefault="004D2E67" w:rsidP="00E2714A">
      <w:pPr>
        <w:pStyle w:val="Lista2"/>
      </w:pPr>
      <w:r w:rsidRPr="00DD7CCF">
        <w:lastRenderedPageBreak/>
        <w:t xml:space="preserve">in the start-tag of these replicated divisions, include all attributes </w:t>
      </w:r>
      <w:r w:rsidRPr="00E24F87">
        <w:rPr>
          <w:noProof/>
        </w:rPr>
        <w:t>(</w:t>
      </w:r>
      <w:r w:rsidR="008525C6" w:rsidRPr="008525C6">
        <w:rPr>
          <w:rStyle w:val="Codeattribute"/>
        </w:rPr>
        <w:t>@subtype</w:t>
      </w:r>
      <w:r w:rsidR="008525C6" w:rsidRPr="008525C6">
        <w:t xml:space="preserve"> </w:t>
      </w:r>
      <w:r w:rsidRPr="00DD7CCF">
        <w:t xml:space="preserve">and </w:t>
      </w:r>
      <w:r w:rsidR="008525C6" w:rsidRPr="008525C6">
        <w:rPr>
          <w:rStyle w:val="Codeattribute"/>
        </w:rPr>
        <w:t>@n</w:t>
      </w:r>
      <w:r w:rsidR="008525C6" w:rsidRPr="008525C6">
        <w:t>)</w:t>
      </w:r>
      <w:r w:rsidRPr="00DD7CCF">
        <w:t xml:space="preserve"> with the same value that they have in the edition division</w:t>
      </w:r>
    </w:p>
    <w:p w14:paraId="454485F3" w14:textId="77777777" w:rsidR="00C02B8C" w:rsidRPr="00DD7CCF" w:rsidRDefault="004D2E67" w:rsidP="00E2714A">
      <w:pPr>
        <w:pStyle w:val="Lista2"/>
      </w:pPr>
      <w:r w:rsidRPr="00DD7CCF">
        <w:t xml:space="preserve">if your edition’s textpart divisions have </w:t>
      </w:r>
      <w:r w:rsidRPr="00DD7CCF">
        <w:rPr>
          <w:rStyle w:val="Code"/>
        </w:rPr>
        <w:t>&lt;head&gt;</w:t>
      </w:r>
      <w:r w:rsidRPr="00DD7CCF">
        <w:t xml:space="preserve"> elements, these should likewise be replicated in the apparatus, immediately after the start-tag of each textpart division</w:t>
      </w:r>
    </w:p>
    <w:p w14:paraId="70D38647" w14:textId="77777777" w:rsidR="00C02B8C" w:rsidRPr="00DD7CCF" w:rsidRDefault="004D2E67" w:rsidP="00E2714A">
      <w:pPr>
        <w:pStyle w:val="Lista"/>
      </w:pPr>
      <w:r w:rsidRPr="00DD7CCF">
        <w:t xml:space="preserve">the apparatus container </w:t>
      </w:r>
      <w:r w:rsidRPr="00DD7CCF">
        <w:rPr>
          <w:rStyle w:val="Code"/>
        </w:rPr>
        <w:t>&lt;listApp&gt;</w:t>
      </w:r>
      <w:r w:rsidRPr="00DD7CCF">
        <w:t xml:space="preserve"> must in this case be enclosed within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p>
    <w:p w14:paraId="7DD34B2C" w14:textId="77777777" w:rsidR="00C02B8C" w:rsidRPr="00DD7CCF" w:rsidRDefault="004D2E67" w:rsidP="00E2714A">
      <w:pPr>
        <w:pStyle w:val="Lista2"/>
      </w:pPr>
      <w:r w:rsidRPr="00DD7CCF">
        <w:t xml:space="preserve">if you have apparatus entries for more than one textpart, then create a </w:t>
      </w:r>
      <w:r w:rsidRPr="00DD7CCF">
        <w:rPr>
          <w:rStyle w:val="Code"/>
        </w:rPr>
        <w:t>&lt;listApp&gt;</w:t>
      </w:r>
      <w:r w:rsidRPr="00DD7CCF">
        <w:t xml:space="preserve"> within each textpart to wrap the </w:t>
      </w:r>
      <w:r w:rsidRPr="00DD7CCF">
        <w:rPr>
          <w:rStyle w:val="Code"/>
        </w:rPr>
        <w:t>&lt;app&gt;</w:t>
      </w:r>
      <w:r w:rsidRPr="00DD7CCF">
        <w:t xml:space="preserve"> elements belonging to that textpart</w:t>
      </w:r>
    </w:p>
    <w:p w14:paraId="2DF7E114" w14:textId="77777777" w:rsidR="00C02B8C" w:rsidRPr="00DD7CCF" w:rsidRDefault="004D2E67" w:rsidP="00E2714A">
      <w:pPr>
        <w:pStyle w:val="Lista2"/>
      </w:pPr>
      <w:r w:rsidRPr="00DD7CCF">
        <w:t xml:space="preserve">if one or more textparts have no pertaining apparatus entries, then the textpart division </w:t>
      </w:r>
      <w:r w:rsidRPr="00E24F87">
        <w:rPr>
          <w:noProof/>
        </w:rPr>
        <w:t>(</w:t>
      </w:r>
      <w:r w:rsidRPr="00DD7CCF">
        <w:t xml:space="preserve">with attributes) must still be created for these in the apparatus, but that division shall not contain anything </w:t>
      </w:r>
      <w:r w:rsidRPr="00E24F87">
        <w:rPr>
          <w:noProof/>
        </w:rPr>
        <w:t>(</w:t>
      </w:r>
      <w:r w:rsidRPr="00DD7CCF">
        <w:t xml:space="preserve">except, if applicable, </w:t>
      </w:r>
      <w:r w:rsidRPr="00DD7CCF">
        <w:rPr>
          <w:rStyle w:val="Code"/>
        </w:rPr>
        <w:t>&lt;head&gt;</w:t>
      </w:r>
      <w:r w:rsidRPr="00DD7CCF">
        <w:t xml:space="preserve">), i.e. there should not be a </w:t>
      </w:r>
      <w:r w:rsidRPr="00DD7CCF">
        <w:rPr>
          <w:rStyle w:val="Code"/>
        </w:rPr>
        <w:t>&lt;listApp&gt;</w:t>
      </w:r>
      <w:r w:rsidRPr="00DD7CCF">
        <w:t xml:space="preserve"> wrapper, nor any </w:t>
      </w:r>
      <w:r w:rsidRPr="00DD7CCF">
        <w:rPr>
          <w:rStyle w:val="Code"/>
        </w:rPr>
        <w:t>&lt;app&gt;</w:t>
      </w:r>
      <w:r w:rsidRPr="00DD7CCF">
        <w:t xml:space="preserve"> items there</w:t>
      </w:r>
    </w:p>
    <w:p w14:paraId="19828D1E" w14:textId="77777777" w:rsidR="00C02B8C" w:rsidRPr="00DD7CCF" w:rsidRDefault="00C02B8C"/>
    <w:tbl>
      <w:tblPr>
        <w:tblStyle w:val="CodeSampleTable"/>
        <w:tblW w:w="5000" w:type="pct"/>
        <w:tblLook w:val="04A0" w:firstRow="1" w:lastRow="0" w:firstColumn="1" w:lastColumn="0" w:noHBand="0" w:noVBand="1"/>
      </w:tblPr>
      <w:tblGrid>
        <w:gridCol w:w="9622"/>
      </w:tblGrid>
      <w:tr w:rsidR="0044294E" w:rsidRPr="00DD7CCF" w14:paraId="1A51B432"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406C6B00" w14:textId="6E893141" w:rsidR="0044294E" w:rsidRPr="00DD7CCF" w:rsidRDefault="0044294E" w:rsidP="00025303">
            <w:pPr>
              <w:pStyle w:val="Kpalrs"/>
            </w:pPr>
            <w:r w:rsidRPr="00DD7CCF">
              <w:t xml:space="preserve">Example </w:t>
            </w:r>
            <w:r>
              <w:fldChar w:fldCharType="begin"/>
            </w:r>
            <w:r>
              <w:instrText xml:space="preserve"> STYLEREF 3 \s </w:instrText>
            </w:r>
            <w:r>
              <w:fldChar w:fldCharType="separate"/>
            </w:r>
            <w:r w:rsidR="005E67E7">
              <w:rPr>
                <w:noProof/>
              </w:rPr>
              <w:t>9.1.8</w:t>
            </w:r>
            <w:r>
              <w:rPr>
                <w:noProof/>
              </w:rPr>
              <w:fldChar w:fldCharType="end"/>
            </w:r>
            <w:r w:rsidRPr="00DD7CCF">
              <w:t>.</w:t>
            </w:r>
            <w:r>
              <w:fldChar w:fldCharType="begin"/>
            </w:r>
            <w:r>
              <w:instrText xml:space="preserve"> SEQ Example \* ALPHABETIC \s 3 </w:instrText>
            </w:r>
            <w:r>
              <w:fldChar w:fldCharType="separate"/>
            </w:r>
            <w:r w:rsidR="005E67E7">
              <w:rPr>
                <w:noProof/>
              </w:rPr>
              <w:t>A</w:t>
            </w:r>
            <w:r>
              <w:rPr>
                <w:noProof/>
              </w:rPr>
              <w:fldChar w:fldCharType="end"/>
            </w:r>
            <w:r w:rsidRPr="00DD7CCF">
              <w:t>: critical apparatus with more than one textpart, each with content</w:t>
            </w:r>
          </w:p>
        </w:tc>
      </w:tr>
      <w:tr w:rsidR="0044294E" w:rsidRPr="00DD7CCF" w14:paraId="3BD0C376" w14:textId="77777777" w:rsidTr="00837BA5">
        <w:tc>
          <w:tcPr>
            <w:tcW w:w="5000" w:type="pct"/>
          </w:tcPr>
          <w:p w14:paraId="4B7AA9CC" w14:textId="77777777" w:rsidR="0044294E" w:rsidRPr="00DD7CCF" w:rsidRDefault="0044294E" w:rsidP="00025303">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rPr>
                <w:rStyle w:val="Codetext"/>
              </w:rPr>
              <w:br/>
              <w:t xml:space="preserve">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br/>
              <w:t xml:space="preserve">  </w:t>
            </w:r>
            <w:r w:rsidRPr="00DD7CCF">
              <w:rPr>
                <w:rStyle w:val="Code"/>
              </w:rPr>
              <w:t xml:space="preserve">&lt;head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Seal</w:t>
            </w:r>
            <w:r w:rsidRPr="00DD7CCF">
              <w:rPr>
                <w:rStyle w:val="Code"/>
              </w:rPr>
              <w:t>&lt;/head&gt;</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 xml:space="preserve">&lt;app </w:t>
            </w:r>
            <w:r w:rsidRPr="00DD7CCF">
              <w:rPr>
                <w:rStyle w:val="Codeattribute"/>
              </w:rPr>
              <w:t>loc</w:t>
            </w:r>
            <w:r w:rsidRPr="00DD7CCF">
              <w:rPr>
                <w:rStyle w:val="Code"/>
              </w:rPr>
              <w:t>=</w:t>
            </w:r>
            <w:r w:rsidRPr="0046000E">
              <w:rPr>
                <w:rStyle w:val="Codevalue"/>
              </w:rPr>
              <w:t>"1"</w:t>
            </w:r>
            <w:r w:rsidRPr="00DD7CCF">
              <w:rPr>
                <w:rStyle w:val="Code"/>
              </w:rPr>
              <w:t>&gt;</w:t>
            </w:r>
            <w:r w:rsidRPr="00DD7CCF">
              <w:rPr>
                <w:rStyle w:val="Codetext"/>
              </w:rPr>
              <w:br/>
              <w:t xml:space="preserve">    </w:t>
            </w:r>
            <w:r w:rsidRPr="00DD7CCF">
              <w:rPr>
                <w:rStyle w:val="Code"/>
              </w:rPr>
              <w:t>&lt;lem&gt;</w:t>
            </w:r>
            <w:r w:rsidRPr="00DD7CCF">
              <w:rPr>
                <w:rStyle w:val="Codetext"/>
              </w:rPr>
              <w:t>ku</w:t>
            </w:r>
            <w:r w:rsidRPr="00DD7CCF">
              <w:rPr>
                <w:rStyle w:val="Code"/>
              </w:rPr>
              <w:t>&lt;unclear&gt;</w:t>
            </w:r>
            <w:r w:rsidRPr="00DD7CCF">
              <w:rPr>
                <w:rStyle w:val="Codetext"/>
              </w:rPr>
              <w:t>mā</w:t>
            </w:r>
            <w:r w:rsidRPr="00DD7CCF">
              <w:rPr>
                <w:rStyle w:val="Code"/>
              </w:rPr>
              <w:t>&lt;/unclear&gt;</w:t>
            </w:r>
            <w:r w:rsidRPr="00DD7CCF">
              <w:rPr>
                <w:rStyle w:val="Codetext"/>
              </w:rPr>
              <w:t>rāmātyādhikaraṇasya</w:t>
            </w:r>
            <w:r w:rsidRPr="00DD7CCF">
              <w:rPr>
                <w:rStyle w:val="Code"/>
              </w:rPr>
              <w:t>&lt;/lem&gt;</w:t>
            </w:r>
            <w:r w:rsidRPr="00DD7CCF">
              <w:rPr>
                <w:rStyle w:val="Codetext"/>
              </w:rPr>
              <w:br/>
              <w:t xml:space="preserve">    </w:t>
            </w:r>
            <w:r w:rsidRPr="00DD7CCF">
              <w:rPr>
                <w:rStyle w:val="Code"/>
              </w:rPr>
              <w:t>&lt;note&gt;</w:t>
            </w:r>
            <w:r w:rsidRPr="00DD7CCF">
              <w:rPr>
                <w:rStyle w:val="Codetext"/>
              </w:rPr>
              <w:t xml:space="preserve">Our restitution ... </w:t>
            </w:r>
            <w:r w:rsidRPr="00DD7CCF">
              <w:rPr>
                <w:rStyle w:val="Code"/>
              </w:rPr>
              <w:t>&lt;/note&gt;</w:t>
            </w:r>
            <w:r w:rsidRPr="00DD7CCF">
              <w:rPr>
                <w:rStyle w:val="Codetext"/>
              </w:rPr>
              <w:br/>
              <w:t xml:space="preserve">   </w:t>
            </w:r>
            <w:r w:rsidRPr="00DD7CCF">
              <w:rPr>
                <w:rStyle w:val="Code"/>
              </w:rPr>
              <w:t>&lt;/app&gt;</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&lt;/div&gt;</w:t>
            </w:r>
            <w:r w:rsidRPr="00DD7CCF">
              <w:rPr>
                <w:rStyle w:val="Codetext"/>
              </w:rPr>
              <w:t xml:space="preserve">        </w:t>
            </w:r>
            <w:r w:rsidRPr="00DD7CCF">
              <w:rPr>
                <w:rStyle w:val="Codetext"/>
              </w:rPr>
              <w:tab/>
              <w:t xml:space="preserve"> </w:t>
            </w:r>
            <w:r w:rsidRPr="00DD7CCF">
              <w:rPr>
                <w:rStyle w:val="Codetext"/>
              </w:rPr>
              <w:br/>
              <w:t xml:space="preserve">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br/>
              <w:t xml:space="preserve">  </w:t>
            </w:r>
            <w:r w:rsidRPr="00DD7CCF">
              <w:rPr>
                <w:rStyle w:val="Code"/>
              </w:rPr>
              <w:t xml:space="preserve">&lt;head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Plate</w:t>
            </w:r>
            <w:r w:rsidRPr="00DD7CCF">
              <w:rPr>
                <w:rStyle w:val="Code"/>
              </w:rPr>
              <w:t>&lt;/head&gt;</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 xml:space="preserve">&lt;app </w:t>
            </w:r>
            <w:r w:rsidRPr="00DD7CCF">
              <w:rPr>
                <w:rStyle w:val="Codeattribute"/>
              </w:rPr>
              <w:t>loc</w:t>
            </w:r>
            <w:r w:rsidRPr="00DD7CCF">
              <w:rPr>
                <w:rStyle w:val="Code"/>
              </w:rPr>
              <w:t>=</w:t>
            </w:r>
            <w:r w:rsidRPr="0046000E">
              <w:rPr>
                <w:rStyle w:val="Codevalue"/>
              </w:rPr>
              <w:t>"2"</w:t>
            </w:r>
            <w:r w:rsidRPr="00DD7CCF">
              <w:rPr>
                <w:rStyle w:val="Code"/>
              </w:rPr>
              <w:t>&gt;</w:t>
            </w:r>
            <w:r w:rsidRPr="00DD7CCF">
              <w:rPr>
                <w:rStyle w:val="Codetext"/>
              </w:rPr>
              <w:br/>
              <w:t xml:space="preserve">    </w:t>
            </w:r>
            <w:r w:rsidRPr="00DD7CCF">
              <w:rPr>
                <w:rStyle w:val="Code"/>
              </w:rPr>
              <w:t>&lt;lem&gt;</w:t>
            </w:r>
            <w:r w:rsidRPr="00DD7CCF">
              <w:rPr>
                <w:rStyle w:val="Codetext"/>
              </w:rPr>
              <w:t>°bhi</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ḥ</w:t>
            </w:r>
            <w:r w:rsidRPr="00DD7CCF">
              <w:rPr>
                <w:rStyle w:val="Code"/>
              </w:rPr>
              <w:t>&lt;/supplied&gt;</w:t>
            </w:r>
            <w:r w:rsidRPr="00DD7CCF">
              <w:rPr>
                <w:rStyle w:val="Codetext"/>
              </w:rPr>
              <w:t xml:space="preserve"> mekhalayā</w:t>
            </w:r>
            <w:r w:rsidRPr="00DD7CCF">
              <w:rPr>
                <w:rStyle w:val="Code"/>
              </w:rPr>
              <w:t>&lt;/lem&gt;</w:t>
            </w:r>
            <w:r w:rsidRPr="00DD7CCF">
              <w:rPr>
                <w:rStyle w:val="Codetext"/>
              </w:rPr>
              <w:br/>
              <w:t xml:space="preserve">    </w:t>
            </w:r>
            <w:r w:rsidRPr="00DD7CCF">
              <w:rPr>
                <w:rStyle w:val="Code"/>
              </w:rPr>
              <w:t>&lt;note&gt;</w:t>
            </w:r>
            <w:r w:rsidRPr="00DD7CCF">
              <w:rPr>
                <w:rStyle w:val="Codetext"/>
              </w:rPr>
              <w:t xml:space="preserve">Absence of doubling ... </w:t>
            </w:r>
            <w:r w:rsidRPr="00DD7CCF">
              <w:rPr>
                <w:rStyle w:val="Code"/>
              </w:rPr>
              <w:t>&lt;/note&gt;</w:t>
            </w:r>
            <w:r w:rsidRPr="00DD7CCF">
              <w:rPr>
                <w:rStyle w:val="Codetext"/>
              </w:rPr>
              <w:br/>
              <w:t xml:space="preserve">   </w:t>
            </w:r>
            <w:r w:rsidRPr="00DD7CCF">
              <w:rPr>
                <w:rStyle w:val="Code"/>
              </w:rPr>
              <w:t>&lt;/app&gt;</w:t>
            </w:r>
            <w:r w:rsidRPr="00DD7CCF">
              <w:rPr>
                <w:rStyle w:val="Codetext"/>
              </w:rPr>
              <w:br/>
              <w:t xml:space="preserve">   ...</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&lt;/div&gt;</w:t>
            </w:r>
            <w:r w:rsidRPr="00DD7CCF">
              <w:rPr>
                <w:rStyle w:val="Codetext"/>
              </w:rPr>
              <w:br/>
            </w:r>
            <w:r w:rsidRPr="00DD7CCF">
              <w:rPr>
                <w:rStyle w:val="Code"/>
              </w:rPr>
              <w:t>&lt;/div&gt;</w:t>
            </w:r>
          </w:p>
        </w:tc>
      </w:tr>
    </w:tbl>
    <w:p w14:paraId="52E7633A" w14:textId="77777777" w:rsidR="00C02B8C" w:rsidRPr="00DD7CCF" w:rsidRDefault="00C02B8C"/>
    <w:tbl>
      <w:tblPr>
        <w:tblStyle w:val="CodeSampleTable"/>
        <w:tblW w:w="5000" w:type="pct"/>
        <w:tblLook w:val="04A0" w:firstRow="1" w:lastRow="0" w:firstColumn="1" w:lastColumn="0" w:noHBand="0" w:noVBand="1"/>
      </w:tblPr>
      <w:tblGrid>
        <w:gridCol w:w="9622"/>
      </w:tblGrid>
      <w:tr w:rsidR="0044294E" w:rsidRPr="00DD7CCF" w14:paraId="6F1FC3D9"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1D68E5A" w14:textId="13B2AB81" w:rsidR="0044294E" w:rsidRPr="00DD7CCF" w:rsidRDefault="0044294E" w:rsidP="00025303">
            <w:pPr>
              <w:pStyle w:val="Kpalrs"/>
            </w:pPr>
            <w:r w:rsidRPr="00DD7CCF">
              <w:t xml:space="preserve">Example </w:t>
            </w:r>
            <w:r>
              <w:fldChar w:fldCharType="begin"/>
            </w:r>
            <w:r>
              <w:instrText xml:space="preserve"> STYLEREF 3 \s </w:instrText>
            </w:r>
            <w:r>
              <w:fldChar w:fldCharType="separate"/>
            </w:r>
            <w:r w:rsidR="005E67E7">
              <w:rPr>
                <w:noProof/>
              </w:rPr>
              <w:t>9.1.8</w:t>
            </w:r>
            <w:r>
              <w:rPr>
                <w:noProof/>
              </w:rPr>
              <w:fldChar w:fldCharType="end"/>
            </w:r>
            <w:r w:rsidRPr="00DD7CCF">
              <w:t>.</w:t>
            </w:r>
            <w:r>
              <w:fldChar w:fldCharType="begin"/>
            </w:r>
            <w:r>
              <w:instrText xml:space="preserve"> SEQ Example \* ALPHABETIC \s 3 </w:instrText>
            </w:r>
            <w:r>
              <w:fldChar w:fldCharType="separate"/>
            </w:r>
            <w:r w:rsidR="005E67E7">
              <w:rPr>
                <w:noProof/>
              </w:rPr>
              <w:t>B</w:t>
            </w:r>
            <w:r>
              <w:rPr>
                <w:noProof/>
              </w:rPr>
              <w:fldChar w:fldCharType="end"/>
            </w:r>
            <w:r w:rsidRPr="00DD7CCF">
              <w:t>: critical apparatus with more than one textpart, one without content</w:t>
            </w:r>
          </w:p>
        </w:tc>
      </w:tr>
      <w:tr w:rsidR="0044294E" w:rsidRPr="00DD7CCF" w14:paraId="3E4D2212" w14:textId="77777777" w:rsidTr="00837BA5">
        <w:tc>
          <w:tcPr>
            <w:tcW w:w="5000" w:type="pct"/>
          </w:tcPr>
          <w:p w14:paraId="30A93BAB" w14:textId="77777777" w:rsidR="0044294E" w:rsidRPr="00DD7CCF" w:rsidRDefault="0044294E" w:rsidP="0044294E">
            <w:pPr>
              <w:pStyle w:val="CodeParagraph"/>
              <w:rPr>
                <w:rStyle w:val="Code"/>
              </w:rPr>
            </w:pP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rPr>
                <w:rStyle w:val="Codetext"/>
              </w:rPr>
              <w:br/>
              <w:t xml:space="preserve">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p>
          <w:p w14:paraId="6762CEE2" w14:textId="77777777" w:rsidR="0044294E" w:rsidRPr="00DD7CCF" w:rsidRDefault="0044294E" w:rsidP="0044294E">
            <w:pPr>
              <w:pStyle w:val="CodeParagraph"/>
              <w:rPr>
                <w:rStyle w:val="Codetext"/>
              </w:rPr>
            </w:pPr>
            <w:r w:rsidRPr="00DD7CCF">
              <w:rPr>
                <w:rStyle w:val="Code"/>
              </w:rPr>
              <w:t xml:space="preserve">  &lt;head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Seal</w:t>
            </w:r>
            <w:r w:rsidRPr="00DD7CCF">
              <w:rPr>
                <w:rStyle w:val="Code"/>
              </w:rPr>
              <w:t>&lt;/head&gt;</w:t>
            </w:r>
            <w:r w:rsidRPr="008608D1">
              <w:rPr>
                <w:rStyle w:val="Codecomment"/>
              </w:rPr>
              <w:t>&lt;!--Empty textpart.--&gt;</w:t>
            </w:r>
            <w:r w:rsidRPr="00DD7CCF">
              <w:rPr>
                <w:rStyle w:val="Codetext"/>
              </w:rPr>
              <w:br/>
              <w:t xml:space="preserve"> </w:t>
            </w:r>
            <w:r w:rsidRPr="00DD7CCF">
              <w:rPr>
                <w:rStyle w:val="Code"/>
              </w:rPr>
              <w:t>&lt;/div&gt;</w:t>
            </w:r>
            <w:r w:rsidRPr="00DD7CCF">
              <w:rPr>
                <w:rStyle w:val="Codetext"/>
              </w:rPr>
              <w:br/>
              <w:t xml:space="preserve">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Plates</w:t>
            </w:r>
            <w:r w:rsidRPr="00DD7CCF">
              <w:rPr>
                <w:rStyle w:val="Code"/>
              </w:rPr>
              <w:t>&lt;/head&gt;</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 xml:space="preserve">&lt;app </w:t>
            </w:r>
            <w:r w:rsidRPr="00DD7CCF">
              <w:rPr>
                <w:rStyle w:val="Codeattribute"/>
              </w:rPr>
              <w:t>loc</w:t>
            </w:r>
            <w:r w:rsidRPr="00DD7CCF">
              <w:rPr>
                <w:rStyle w:val="Code"/>
              </w:rPr>
              <w:t>=</w:t>
            </w:r>
            <w:r w:rsidRPr="0046000E">
              <w:rPr>
                <w:rStyle w:val="Codevalue"/>
              </w:rPr>
              <w:t>"6"</w:t>
            </w:r>
            <w:r w:rsidRPr="00DD7CCF">
              <w:rPr>
                <w:rStyle w:val="Code"/>
              </w:rPr>
              <w:t>&gt;</w:t>
            </w:r>
            <w:r w:rsidRPr="00DD7CCF">
              <w:rPr>
                <w:rStyle w:val="Codetext"/>
              </w:rPr>
              <w:br/>
              <w:t xml:space="preserve">    </w:t>
            </w:r>
            <w:r w:rsidRPr="00DD7CCF">
              <w:rPr>
                <w:rStyle w:val="Code"/>
              </w:rPr>
              <w:t>&lt;lem&gt;</w:t>
            </w:r>
            <w:r w:rsidRPr="00DD7CCF">
              <w:rPr>
                <w:rStyle w:val="Codetext"/>
              </w:rPr>
              <w:t>-pu</w:t>
            </w:r>
            <w:r w:rsidRPr="00DD7CCF">
              <w:rPr>
                <w:rStyle w:val="Code"/>
              </w:rPr>
              <w:t xml:space="preserve">&lt;unclear </w:t>
            </w:r>
            <w:r w:rsidRPr="00DD7CCF">
              <w:rPr>
                <w:rStyle w:val="Codeattribute"/>
              </w:rPr>
              <w:t>reason</w:t>
            </w:r>
            <w:r w:rsidRPr="00DD7CCF">
              <w:rPr>
                <w:rStyle w:val="Code"/>
              </w:rPr>
              <w:t>=</w:t>
            </w:r>
            <w:r w:rsidRPr="0046000E">
              <w:rPr>
                <w:rStyle w:val="Codevalue"/>
              </w:rPr>
              <w:t>"eccentric_ductus"</w:t>
            </w:r>
            <w:r w:rsidRPr="00DD7CCF">
              <w:rPr>
                <w:rStyle w:val="Code"/>
              </w:rPr>
              <w:t>&gt;</w:t>
            </w:r>
            <w:r w:rsidRPr="00DD7CCF">
              <w:rPr>
                <w:rStyle w:val="Codetext"/>
              </w:rPr>
              <w:t>ñja</w:t>
            </w:r>
            <w:r w:rsidRPr="00DD7CCF">
              <w:rPr>
                <w:rStyle w:val="Code"/>
              </w:rPr>
              <w:t>&lt;/unclear&gt;&lt;/lem&gt;</w:t>
            </w:r>
            <w:r w:rsidRPr="00DD7CCF">
              <w:rPr>
                <w:rStyle w:val="Codetext"/>
              </w:rPr>
              <w:br/>
              <w:t xml:space="preserve">    </w:t>
            </w:r>
            <w:r w:rsidRPr="00DD7CCF">
              <w:rPr>
                <w:rStyle w:val="Code"/>
              </w:rPr>
              <w:t>&lt;note&gt;</w:t>
            </w:r>
            <w:r w:rsidRPr="00DD7CCF">
              <w:rPr>
                <w:rStyle w:val="Codetext"/>
              </w:rPr>
              <w:t xml:space="preserve">While </w:t>
            </w:r>
            <w:r w:rsidRPr="00DD7CCF">
              <w:rPr>
                <w:rStyle w:val="Code"/>
              </w:rPr>
              <w:t>&lt;foreign&gt;</w:t>
            </w:r>
            <w:r w:rsidRPr="00DD7CCF">
              <w:rPr>
                <w:rStyle w:val="Codetext"/>
              </w:rPr>
              <w:t>puñja</w:t>
            </w:r>
            <w:r w:rsidRPr="00DD7CCF">
              <w:rPr>
                <w:rStyle w:val="Code"/>
              </w:rPr>
              <w:t>&lt;/foreign&gt;</w:t>
            </w:r>
            <w:r w:rsidRPr="00DD7CCF">
              <w:rPr>
                <w:rStyle w:val="Codetext"/>
              </w:rPr>
              <w:t xml:space="preserve"> must have been intended ... </w:t>
            </w:r>
            <w:r w:rsidRPr="00DD7CCF">
              <w:rPr>
                <w:rStyle w:val="Code"/>
              </w:rPr>
              <w:t>&lt;/note&gt;</w:t>
            </w:r>
            <w:r w:rsidRPr="00DD7CCF">
              <w:rPr>
                <w:rStyle w:val="Codetext"/>
              </w:rPr>
              <w:br/>
              <w:t xml:space="preserve">   </w:t>
            </w:r>
            <w:r w:rsidRPr="00DD7CCF">
              <w:rPr>
                <w:rStyle w:val="Code"/>
              </w:rPr>
              <w:t>&lt;/app&gt;</w:t>
            </w:r>
            <w:r w:rsidRPr="00DD7CCF">
              <w:rPr>
                <w:rStyle w:val="Codetext"/>
              </w:rPr>
              <w:br/>
              <w:t xml:space="preserve">   ...</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&lt;/div&gt;</w:t>
            </w:r>
          </w:p>
          <w:p w14:paraId="54A7A40B" w14:textId="77777777" w:rsidR="0044294E" w:rsidRPr="00DD7CCF" w:rsidRDefault="0044294E" w:rsidP="0044294E">
            <w:pPr>
              <w:pStyle w:val="CodeParagraph"/>
            </w:pPr>
            <w:r w:rsidRPr="00DD7CCF">
              <w:rPr>
                <w:rStyle w:val="Code"/>
              </w:rPr>
              <w:t>&lt;/div&gt;</w:t>
            </w:r>
          </w:p>
        </w:tc>
      </w:tr>
    </w:tbl>
    <w:p w14:paraId="3020F1D8" w14:textId="77777777" w:rsidR="00C02B8C" w:rsidRPr="00DD7CCF" w:rsidRDefault="004D2E67" w:rsidP="00D4342A">
      <w:pPr>
        <w:pStyle w:val="Cmsor2"/>
      </w:pPr>
      <w:bookmarkStart w:id="555" w:name="_95bkq7g4grjl" w:colFirst="0" w:colLast="0"/>
      <w:bookmarkStart w:id="556" w:name="_Ref43978780"/>
      <w:bookmarkStart w:id="557" w:name="_Toc74733556"/>
      <w:bookmarkEnd w:id="555"/>
      <w:r w:rsidRPr="00DD7CCF">
        <w:t>The Translation</w:t>
      </w:r>
      <w:bookmarkEnd w:id="556"/>
      <w:bookmarkEnd w:id="557"/>
    </w:p>
    <w:p w14:paraId="7AEAB51F" w14:textId="77777777" w:rsidR="00C02B8C" w:rsidRPr="00DD7CCF" w:rsidRDefault="004D2E67" w:rsidP="00D4342A">
      <w:pPr>
        <w:pStyle w:val="Cmsor3"/>
      </w:pPr>
      <w:bookmarkStart w:id="558" w:name="_pvxrutfvtymm" w:colFirst="0" w:colLast="0"/>
      <w:bookmarkStart w:id="559" w:name="_Ref43990036"/>
      <w:bookmarkStart w:id="560" w:name="_Toc74733557"/>
      <w:bookmarkEnd w:id="558"/>
      <w:r w:rsidRPr="00DD7CCF">
        <w:t>Overview</w:t>
      </w:r>
      <w:bookmarkEnd w:id="559"/>
      <w:bookmarkEnd w:id="560"/>
    </w:p>
    <w:p w14:paraId="1933554F" w14:textId="5D43C0AD" w:rsidR="00C02B8C" w:rsidRDefault="004D2E67" w:rsidP="00E2714A">
      <w:pPr>
        <w:pStyle w:val="Lista"/>
      </w:pPr>
      <w:r w:rsidRPr="00DD7CCF">
        <w:t>whenever possible, a translation should be included in your XML document along with your edition</w:t>
      </w:r>
    </w:p>
    <w:p w14:paraId="1985A5AD" w14:textId="4E206A37" w:rsidR="00582A9C" w:rsidRDefault="00582A9C" w:rsidP="00582A9C">
      <w:pPr>
        <w:pStyle w:val="Lista2"/>
      </w:pPr>
      <w:r>
        <w:t>ideally, texts (re-)edited for DHARMA should be accompanied by a fresh translation; however, previously published translations may be optionally encoded in your file as per §</w:t>
      </w:r>
      <w:r>
        <w:fldChar w:fldCharType="begin"/>
      </w:r>
      <w:r>
        <w:instrText xml:space="preserve"> REF _Ref43990725 \r \h </w:instrText>
      </w:r>
      <w:r>
        <w:fldChar w:fldCharType="separate"/>
      </w:r>
      <w:r w:rsidR="00E90D07">
        <w:t>9.2.4</w:t>
      </w:r>
      <w:r>
        <w:fldChar w:fldCharType="end"/>
      </w:r>
      <w:r>
        <w:t>,</w:t>
      </w:r>
    </w:p>
    <w:p w14:paraId="3731A960" w14:textId="77777777" w:rsidR="00582A9C" w:rsidRDefault="00582A9C" w:rsidP="00582A9C">
      <w:pPr>
        <w:pStyle w:val="Lista3"/>
      </w:pPr>
      <w:r>
        <w:t>in addition to a new translation, when a previous translation is of particular interest for some reason, e.g. because of its relevance to the history of the scholarly understanding of the text</w:t>
      </w:r>
    </w:p>
    <w:p w14:paraId="0B43A0B1" w14:textId="61723884" w:rsidR="00582A9C" w:rsidRDefault="00582A9C" w:rsidP="00582A9C">
      <w:pPr>
        <w:pStyle w:val="Lista3"/>
      </w:pPr>
      <w:r>
        <w:lastRenderedPageBreak/>
        <w:t>instead of a new translation, when your edition is not a significant improvement on an earlier edition on which a satisfactory published translation is based</w:t>
      </w:r>
    </w:p>
    <w:p w14:paraId="0CAEC9CC" w14:textId="77777777" w:rsidR="00582A9C" w:rsidRDefault="00582A9C" w:rsidP="00582A9C">
      <w:pPr>
        <w:pStyle w:val="Lista"/>
      </w:pPr>
      <w:r>
        <w:t>a new translation created for DHARMA</w:t>
      </w:r>
    </w:p>
    <w:p w14:paraId="28805334" w14:textId="77777777" w:rsidR="00582A9C" w:rsidRDefault="00582A9C" w:rsidP="00582A9C">
      <w:pPr>
        <w:pStyle w:val="Lista2"/>
      </w:pPr>
      <w:r>
        <w:t>should be a convenient representation of the intent of the original, hence it should be as literal as seems useful, but as free as seems necessary</w:t>
      </w:r>
    </w:p>
    <w:p w14:paraId="5E04BF4A" w14:textId="77777777" w:rsidR="00582A9C" w:rsidRDefault="00582A9C" w:rsidP="00582A9C">
      <w:pPr>
        <w:pStyle w:val="Lista2"/>
      </w:pPr>
      <w:r>
        <w:t>should correspond to the text as you have edited it, including restorations and emendations</w:t>
      </w:r>
    </w:p>
    <w:p w14:paraId="772B6C12" w14:textId="77777777" w:rsidR="00582A9C" w:rsidRDefault="00582A9C" w:rsidP="00582A9C">
      <w:pPr>
        <w:pStyle w:val="Lista2"/>
      </w:pPr>
      <w:r>
        <w:t>by contrast with our epigraphic editions, where the spelling of the original is always retained in xml and viewable in display (notwithstanding any editorial interventions that may be marked up), in translation your are advised to ignore the original’s superficial irregularities/oddities of punctuation and spelling</w:t>
      </w:r>
    </w:p>
    <w:p w14:paraId="75EF18A9" w14:textId="030114FC" w:rsidR="00582A9C" w:rsidRPr="00DD7CCF" w:rsidRDefault="00582A9C" w:rsidP="00582A9C">
      <w:pPr>
        <w:pStyle w:val="Lista3"/>
      </w:pPr>
      <w:r>
        <w:t>in particular, normalise the spelling of original personal names, toponyms and terms retained from the original, as suggested for “loose transliteration” in TG §2.2.2</w:t>
      </w:r>
    </w:p>
    <w:p w14:paraId="615C72AB" w14:textId="77777777" w:rsidR="00C02B8C" w:rsidRPr="00DD7CCF" w:rsidRDefault="004D2E67" w:rsidP="00E2714A">
      <w:pPr>
        <w:pStyle w:val="Lista"/>
      </w:pPr>
      <w:r w:rsidRPr="00DD7CCF">
        <w:t xml:space="preserve">the translation must be wrapped in </w:t>
      </w: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&gt;</w:t>
      </w:r>
    </w:p>
    <w:p w14:paraId="32A7E217" w14:textId="3FF437B1" w:rsidR="00C02B8C" w:rsidRDefault="004D2E67" w:rsidP="00E2714A">
      <w:pPr>
        <w:pStyle w:val="Lista2"/>
      </w:pPr>
      <w:r w:rsidRPr="00DD7CCF">
        <w:t>this division follows the edition division and the apparatus division</w:t>
      </w:r>
    </w:p>
    <w:p w14:paraId="17095BE4" w14:textId="7008D28B" w:rsidR="00D3108A" w:rsidRPr="00DD7CCF" w:rsidRDefault="00D3108A" w:rsidP="00E2714A">
      <w:pPr>
        <w:pStyle w:val="Lista2"/>
      </w:pPr>
      <w:r w:rsidRPr="00D3108A">
        <w:t>unlike the other content divisions in our files, more than one translation division may appear (one after the other) to accommodate multiple translations as per §</w:t>
      </w:r>
      <w:r>
        <w:fldChar w:fldCharType="begin"/>
      </w:r>
      <w:r>
        <w:instrText xml:space="preserve"> REF _Ref53128241 \r \h </w:instrText>
      </w:r>
      <w:r>
        <w:fldChar w:fldCharType="separate"/>
      </w:r>
      <w:r w:rsidR="00E90D07">
        <w:t>9.2.3</w:t>
      </w:r>
      <w:r>
        <w:fldChar w:fldCharType="end"/>
      </w:r>
    </w:p>
    <w:p w14:paraId="6D994945" w14:textId="5057ED72" w:rsidR="00C02B8C" w:rsidRPr="00DD7CCF" w:rsidRDefault="004D2E67" w:rsidP="00E2714A">
      <w:pPr>
        <w:pStyle w:val="Lista"/>
      </w:pPr>
      <w:r w:rsidRPr="00DD7CCF">
        <w:t xml:space="preserve">use the following attributes for </w:t>
      </w: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&gt;</w:t>
      </w:r>
      <w:r w:rsidR="000C46BE" w:rsidRPr="000C46BE">
        <w:t>, as and when necessary</w:t>
      </w:r>
    </w:p>
    <w:p w14:paraId="2C9CCFC2" w14:textId="2203603F" w:rsidR="00C02B8C" w:rsidRDefault="008525C6" w:rsidP="00E2714A">
      <w:pPr>
        <w:pStyle w:val="Lista2"/>
      </w:pPr>
      <w:r w:rsidRPr="00B30777">
        <w:rPr>
          <w:rStyle w:val="Codeattribute"/>
        </w:rPr>
        <w:t>@xml:</w:t>
      </w:r>
      <w:r w:rsidR="004D2E67" w:rsidRPr="00B30777">
        <w:rPr>
          <w:rStyle w:val="Codeattribute"/>
        </w:rPr>
        <w:t>lang</w:t>
      </w:r>
      <w:r w:rsidR="004D2E67" w:rsidRPr="00DD7CCF">
        <w:t xml:space="preserve"> to encode the target language</w:t>
      </w:r>
      <w:r w:rsidR="00371F9A">
        <w:t xml:space="preserve"> if it is not English</w:t>
      </w:r>
      <w:r w:rsidR="004D2E67" w:rsidRPr="00DD7CCF">
        <w:t xml:space="preserve"> </w:t>
      </w:r>
      <w:r w:rsidR="004D2E67" w:rsidRPr="00E24F87">
        <w:rPr>
          <w:noProof/>
        </w:rPr>
        <w:t>(</w:t>
      </w:r>
      <w:r w:rsidR="004D2E67" w:rsidRPr="00DD7CCF">
        <w:t xml:space="preserve">see </w:t>
      </w:r>
      <w:r w:rsidR="0082156E" w:rsidRPr="00DD7CCF">
        <w:fldChar w:fldCharType="begin"/>
      </w:r>
      <w:r w:rsidR="0082156E" w:rsidRPr="00DD7CCF">
        <w:instrText xml:space="preserve"> REF _Ref43989726 \w \h </w:instrText>
      </w:r>
      <w:r w:rsidR="00DD7CCF">
        <w:instrText xml:space="preserve"> \* MERGEFORMAT </w:instrText>
      </w:r>
      <w:r w:rsidR="0082156E" w:rsidRPr="00DD7CCF">
        <w:fldChar w:fldCharType="separate"/>
      </w:r>
      <w:r w:rsidR="00E90D07">
        <w:t>Appendix D</w:t>
      </w:r>
      <w:r w:rsidR="0082156E" w:rsidRPr="00DD7CCF">
        <w:fldChar w:fldCharType="end"/>
      </w:r>
      <w:r w:rsidR="004D2E67" w:rsidRPr="00DD7CCF">
        <w:t xml:space="preserve"> for a list of language </w:t>
      </w:r>
      <w:r w:rsidR="00A23873">
        <w:t>tags</w:t>
      </w:r>
      <w:r w:rsidR="004D2E67" w:rsidRPr="00DD7CCF">
        <w:t xml:space="preserve"> permitted as values for this attribute)</w:t>
      </w:r>
    </w:p>
    <w:p w14:paraId="35066169" w14:textId="0E071555" w:rsidR="00371F9A" w:rsidRPr="00DD7CCF" w:rsidRDefault="00371F9A" w:rsidP="00371F9A">
      <w:pPr>
        <w:pStyle w:val="Lista3"/>
      </w:pPr>
      <w:r w:rsidRPr="00371F9A">
        <w:t xml:space="preserve">translations into English do not need and should not have this attribute, since they by default inherit the English language from the </w:t>
      </w:r>
      <w:r w:rsidRPr="00371F9A">
        <w:rPr>
          <w:rStyle w:val="Codevalue"/>
        </w:rPr>
        <w:t>&lt;TEI&gt;</w:t>
      </w:r>
      <w:r w:rsidRPr="00371F9A">
        <w:t xml:space="preserve"> root element (as per §</w:t>
      </w:r>
      <w:r>
        <w:fldChar w:fldCharType="begin"/>
      </w:r>
      <w:r>
        <w:instrText xml:space="preserve"> REF _Ref43990600 \r \h </w:instrText>
      </w:r>
      <w:r>
        <w:fldChar w:fldCharType="separate"/>
      </w:r>
      <w:r w:rsidR="00E90D07">
        <w:t>10.3.2</w:t>
      </w:r>
      <w:r>
        <w:fldChar w:fldCharType="end"/>
      </w:r>
      <w:r w:rsidRPr="00371F9A">
        <w:t>)</w:t>
      </w:r>
    </w:p>
    <w:p w14:paraId="6C285C4E" w14:textId="43CCDE36" w:rsidR="00C02B8C" w:rsidRPr="00DD7CCF" w:rsidRDefault="008525C6" w:rsidP="00371F9A">
      <w:pPr>
        <w:pStyle w:val="Lista2"/>
      </w:pPr>
      <w:r w:rsidRPr="008525C6">
        <w:rPr>
          <w:rStyle w:val="Codeattribute"/>
        </w:rPr>
        <w:t>@source</w:t>
      </w:r>
      <w:r w:rsidRPr="008525C6">
        <w:t xml:space="preserve"> </w:t>
      </w:r>
      <w:r w:rsidR="004D2E67" w:rsidRPr="00E24F87">
        <w:rPr>
          <w:noProof/>
        </w:rPr>
        <w:t>(</w:t>
      </w:r>
      <w:r w:rsidR="003C3D87" w:rsidRPr="00DD7CCF">
        <w:t>§</w:t>
      </w:r>
      <w:r w:rsidR="0082156E" w:rsidRPr="00DD7CCF">
        <w:fldChar w:fldCharType="begin"/>
      </w:r>
      <w:r w:rsidR="0082156E" w:rsidRPr="00DD7CCF">
        <w:instrText xml:space="preserve"> REF _Ref43989551 \w \h </w:instrText>
      </w:r>
      <w:r w:rsidR="00DD7CCF">
        <w:instrText xml:space="preserve"> \* MERGEFORMAT </w:instrText>
      </w:r>
      <w:r w:rsidR="0082156E" w:rsidRPr="00DD7CCF">
        <w:fldChar w:fldCharType="separate"/>
      </w:r>
      <w:r w:rsidR="00E90D07">
        <w:t>10.6.2</w:t>
      </w:r>
      <w:r w:rsidR="0082156E" w:rsidRPr="00DD7CCF">
        <w:fldChar w:fldCharType="end"/>
      </w:r>
      <w:r w:rsidR="004D2E67" w:rsidRPr="00DD7CCF">
        <w:t>), if a published translation is adopted verbatim</w:t>
      </w:r>
      <w:r w:rsidR="00582A9C">
        <w:t xml:space="preserve"> as per §</w:t>
      </w:r>
      <w:r w:rsidR="00582A9C">
        <w:fldChar w:fldCharType="begin"/>
      </w:r>
      <w:r w:rsidR="00582A9C">
        <w:instrText xml:space="preserve"> REF _Ref43990725 \r \h </w:instrText>
      </w:r>
      <w:r w:rsidR="00582A9C">
        <w:fldChar w:fldCharType="separate"/>
      </w:r>
      <w:r w:rsidR="00E90D07">
        <w:t>9.2.4</w:t>
      </w:r>
      <w:r w:rsidR="00582A9C">
        <w:fldChar w:fldCharType="end"/>
      </w:r>
    </w:p>
    <w:p w14:paraId="636A1F15" w14:textId="2C0F2BDE" w:rsidR="00C02B8C" w:rsidRPr="00DD7CCF" w:rsidRDefault="008525C6" w:rsidP="00371F9A">
      <w:pPr>
        <w:pStyle w:val="Lista2"/>
      </w:pPr>
      <w:r w:rsidRPr="008525C6">
        <w:rPr>
          <w:rStyle w:val="Codeattribute"/>
        </w:rPr>
        <w:t>@resp</w:t>
      </w:r>
      <w:r w:rsidRPr="008525C6">
        <w:t xml:space="preserve"> </w:t>
      </w:r>
      <w:r w:rsidR="004D2E67" w:rsidRPr="00E24F87">
        <w:rPr>
          <w:noProof/>
        </w:rPr>
        <w:t>(</w:t>
      </w:r>
      <w:r w:rsidR="003C3D87" w:rsidRPr="00DD7CCF">
        <w:t>§</w:t>
      </w:r>
      <w:r w:rsidR="0082156E" w:rsidRPr="00DD7CCF">
        <w:fldChar w:fldCharType="begin"/>
      </w:r>
      <w:r w:rsidR="0082156E" w:rsidRPr="00DD7CCF">
        <w:instrText xml:space="preserve"> REF _Ref43989765 \w \h </w:instrText>
      </w:r>
      <w:r w:rsidR="00DD7CCF">
        <w:instrText xml:space="preserve"> \* MERGEFORMAT </w:instrText>
      </w:r>
      <w:r w:rsidR="0082156E" w:rsidRPr="00DD7CCF">
        <w:fldChar w:fldCharType="separate"/>
      </w:r>
      <w:r w:rsidR="00E90D07">
        <w:t>10.6.1</w:t>
      </w:r>
      <w:r w:rsidR="0082156E" w:rsidRPr="00DD7CCF">
        <w:fldChar w:fldCharType="end"/>
      </w:r>
      <w:r w:rsidR="004D2E67" w:rsidRPr="00DD7CCF">
        <w:t>), if the translation is by you and/or another project member</w:t>
      </w:r>
    </w:p>
    <w:p w14:paraId="04626D30" w14:textId="77777777" w:rsidR="00582A9C" w:rsidRDefault="00582A9C" w:rsidP="00582A9C">
      <w:pPr>
        <w:pStyle w:val="Lista"/>
      </w:pPr>
      <w:r>
        <w:t xml:space="preserve">when you feel that credit for a translation cannot be allocated correctly or fairly by using </w:t>
      </w:r>
      <w:r w:rsidRPr="00582A9C">
        <w:rPr>
          <w:rStyle w:val="Codeattribute"/>
        </w:rPr>
        <w:t>@source</w:t>
      </w:r>
      <w:r>
        <w:t xml:space="preserve"> and </w:t>
      </w:r>
      <w:r w:rsidRPr="00582A9C">
        <w:rPr>
          <w:rStyle w:val="Codeattribute"/>
        </w:rPr>
        <w:t>@resp</w:t>
      </w:r>
      <w:r>
        <w:t xml:space="preserve"> as above, you may add a </w:t>
      </w:r>
      <w:r w:rsidRPr="00582A9C">
        <w:rPr>
          <w:b/>
          <w:bCs/>
        </w:rPr>
        <w:t>credit note</w:t>
      </w:r>
      <w:r>
        <w:t xml:space="preserve"> at the beginning of a translation</w:t>
      </w:r>
    </w:p>
    <w:p w14:paraId="4F037658" w14:textId="77777777" w:rsidR="00582A9C" w:rsidRDefault="00582A9C" w:rsidP="00582A9C">
      <w:pPr>
        <w:pStyle w:val="Lista2"/>
      </w:pPr>
      <w:r>
        <w:t xml:space="preserve">to create a credit note, create the element </w:t>
      </w:r>
      <w:r w:rsidRPr="00582A9C">
        <w:rPr>
          <w:rStyle w:val="Code"/>
        </w:rPr>
        <w:t xml:space="preserve">&lt;note </w:t>
      </w:r>
      <w:r w:rsidRPr="00582A9C">
        <w:rPr>
          <w:rStyle w:val="Codeattribute"/>
        </w:rPr>
        <w:t>type=</w:t>
      </w:r>
      <w:r w:rsidRPr="00582A9C">
        <w:rPr>
          <w:rStyle w:val="Codevalue"/>
        </w:rPr>
        <w:t>"credit"</w:t>
      </w:r>
      <w:r w:rsidRPr="00582A9C">
        <w:rPr>
          <w:rStyle w:val="Code"/>
        </w:rPr>
        <w:t>&gt;</w:t>
      </w:r>
      <w:r>
        <w:t xml:space="preserve"> as the first item within </w:t>
      </w:r>
      <w:r w:rsidRPr="00582A9C">
        <w:rPr>
          <w:rStyle w:val="Code"/>
        </w:rPr>
        <w:t xml:space="preserve">&lt;div </w:t>
      </w:r>
      <w:r w:rsidRPr="00582A9C">
        <w:rPr>
          <w:rStyle w:val="Codeattribute"/>
        </w:rPr>
        <w:t>type=</w:t>
      </w:r>
      <w:r w:rsidRPr="00582A9C">
        <w:rPr>
          <w:rStyle w:val="Codevalue"/>
        </w:rPr>
        <w:t>"translation"</w:t>
      </w:r>
      <w:r w:rsidRPr="00582A9C">
        <w:rPr>
          <w:rStyle w:val="Code"/>
        </w:rPr>
        <w:t>&gt;</w:t>
      </w:r>
      <w:r>
        <w:t>, before any textpart divisions, if such are present</w:t>
      </w:r>
    </w:p>
    <w:p w14:paraId="52DFF8BE" w14:textId="2EB2277C" w:rsidR="00582A9C" w:rsidRDefault="00582A9C" w:rsidP="00582A9C">
      <w:pPr>
        <w:pStyle w:val="Lista3"/>
      </w:pPr>
      <w:r>
        <w:t xml:space="preserve">or as the second item, immediately after the custom </w:t>
      </w:r>
      <w:r w:rsidRPr="00582A9C">
        <w:rPr>
          <w:rStyle w:val="Code"/>
        </w:rPr>
        <w:t>&lt;head&gt;</w:t>
      </w:r>
      <w:r>
        <w:t xml:space="preserve"> if one is used as per §</w:t>
      </w:r>
      <w:r>
        <w:fldChar w:fldCharType="begin"/>
      </w:r>
      <w:r>
        <w:instrText xml:space="preserve"> REF _Ref43989787 \r \h </w:instrText>
      </w:r>
      <w:r>
        <w:fldChar w:fldCharType="separate"/>
      </w:r>
      <w:r w:rsidR="00E90D07">
        <w:t>9.2.2</w:t>
      </w:r>
      <w:r>
        <w:fldChar w:fldCharType="end"/>
      </w:r>
      <w:r>
        <w:t xml:space="preserve"> </w:t>
      </w:r>
    </w:p>
    <w:p w14:paraId="755664A4" w14:textId="77777777" w:rsidR="00582A9C" w:rsidRDefault="00582A9C" w:rsidP="00582A9C">
      <w:pPr>
        <w:pStyle w:val="Lista2"/>
      </w:pPr>
      <w:r>
        <w:t xml:space="preserve">this </w:t>
      </w:r>
      <w:r w:rsidRPr="00582A9C">
        <w:rPr>
          <w:rStyle w:val="Codeattribute"/>
        </w:rPr>
        <w:t>@type</w:t>
      </w:r>
      <w:r>
        <w:t xml:space="preserve"> of </w:t>
      </w:r>
      <w:r w:rsidRPr="00582A9C">
        <w:rPr>
          <w:rStyle w:val="Code"/>
        </w:rPr>
        <w:t>&lt;note&gt;</w:t>
      </w:r>
      <w:r>
        <w:t xml:space="preserve"> will only be used in the translation division, for this particular purpose</w:t>
      </w:r>
    </w:p>
    <w:p w14:paraId="0E5FDCB2" w14:textId="77777777" w:rsidR="00582A9C" w:rsidRDefault="00582A9C" w:rsidP="00582A9C">
      <w:pPr>
        <w:pStyle w:val="Lista2"/>
      </w:pPr>
      <w:r>
        <w:t>the contents of a credit note shall be free text consisting of one or more complete sentences (with a capital initial and final punctuation), clarifying the authorship of the translation in situations such as</w:t>
      </w:r>
    </w:p>
    <w:p w14:paraId="0EA2488C" w14:textId="77777777" w:rsidR="00582A9C" w:rsidRDefault="00582A9C" w:rsidP="00582A9C">
      <w:pPr>
        <w:pStyle w:val="Lista3"/>
      </w:pPr>
      <w:r>
        <w:t>collaborative translation involving people outside DHARMA</w:t>
      </w:r>
    </w:p>
    <w:p w14:paraId="02C5D8F6" w14:textId="77777777" w:rsidR="00582A9C" w:rsidRDefault="00582A9C" w:rsidP="00582A9C">
      <w:pPr>
        <w:pStyle w:val="Lista3"/>
      </w:pPr>
      <w:r>
        <w:t>the partial revision of a previously published translation by you or other DHARMA members</w:t>
      </w:r>
    </w:p>
    <w:p w14:paraId="7B210E62" w14:textId="69BBE995" w:rsidR="00582A9C" w:rsidRDefault="00582A9C" w:rsidP="00582A9C">
      <w:pPr>
        <w:pStyle w:val="Lista4"/>
      </w:pPr>
      <w:r>
        <w:t>the revised previous translation should in this case be properly cited (§</w:t>
      </w:r>
      <w:r>
        <w:fldChar w:fldCharType="begin"/>
      </w:r>
      <w:r>
        <w:instrText xml:space="preserve"> REF _Ref43989849 \r \h </w:instrText>
      </w:r>
      <w:r>
        <w:fldChar w:fldCharType="separate"/>
      </w:r>
      <w:r w:rsidR="00E90D07">
        <w:t>10.4.5</w:t>
      </w:r>
      <w:r>
        <w:fldChar w:fldCharType="end"/>
      </w:r>
      <w:r>
        <w:t>) in the credit note</w:t>
      </w:r>
    </w:p>
    <w:p w14:paraId="3E31CE93" w14:textId="77777777" w:rsidR="00582A9C" w:rsidRDefault="00582A9C" w:rsidP="00582A9C">
      <w:pPr>
        <w:pStyle w:val="Lista4"/>
      </w:pPr>
      <w:r>
        <w:t>note that if you create a new translation that does not differ in any essential contents from an earlier translation, this is still to be considered as your own new translation (and not a revision of the previous one), unless the majority of your translation is in fact verbatim identical to the previous translation</w:t>
      </w:r>
    </w:p>
    <w:p w14:paraId="17CEA975" w14:textId="77777777" w:rsidR="00582A9C" w:rsidRDefault="00582A9C" w:rsidP="00582A9C">
      <w:pPr>
        <w:pStyle w:val="Lista3"/>
      </w:pPr>
      <w:r>
        <w:t>the use of an unpublished translation by a person outside DHARMA</w:t>
      </w:r>
    </w:p>
    <w:p w14:paraId="0539B9E2" w14:textId="6B01DE38" w:rsidR="00C02B8C" w:rsidRPr="00DD7CCF" w:rsidRDefault="00582A9C" w:rsidP="00D4342A">
      <w:pPr>
        <w:pStyle w:val="Cmsor3"/>
      </w:pPr>
      <w:bookmarkStart w:id="561" w:name="_l9hrq46lm8f5" w:colFirst="0" w:colLast="0"/>
      <w:bookmarkStart w:id="562" w:name="_Ref43989787"/>
      <w:bookmarkStart w:id="563" w:name="_Toc74733558"/>
      <w:bookmarkEnd w:id="561"/>
      <w:r>
        <w:t>Headings</w:t>
      </w:r>
      <w:r w:rsidR="004D2E67" w:rsidRPr="00DD7CCF">
        <w:t xml:space="preserve"> </w:t>
      </w:r>
      <w:r>
        <w:t>in</w:t>
      </w:r>
      <w:r w:rsidR="004D2E67" w:rsidRPr="00DD7CCF">
        <w:t xml:space="preserve"> translation</w:t>
      </w:r>
      <w:bookmarkEnd w:id="562"/>
      <w:r>
        <w:t>s</w:t>
      </w:r>
      <w:bookmarkEnd w:id="563"/>
    </w:p>
    <w:p w14:paraId="129CD245" w14:textId="6ED24B6B" w:rsidR="00C02B8C" w:rsidRPr="00DD7CCF" w:rsidRDefault="004D2E67" w:rsidP="00E2714A">
      <w:pPr>
        <w:pStyle w:val="Lista"/>
      </w:pPr>
      <w:r w:rsidRPr="00DD7CCF">
        <w:t xml:space="preserve">we foresee that </w:t>
      </w:r>
      <w:r w:rsidRPr="005D2B22">
        <w:rPr>
          <w:b/>
          <w:bCs/>
        </w:rPr>
        <w:t>headings for translations</w:t>
      </w:r>
      <w:r w:rsidRPr="00DD7CCF">
        <w:t xml:space="preserve"> will be generated automatically on the basis of the </w:t>
      </w:r>
      <w:r w:rsidR="008525C6" w:rsidRPr="00B30777">
        <w:rPr>
          <w:rStyle w:val="Codeattribute"/>
        </w:rPr>
        <w:t>@xml:</w:t>
      </w:r>
      <w:r w:rsidRPr="00B30777">
        <w:rPr>
          <w:rStyle w:val="Codeattribute"/>
        </w:rPr>
        <w:t>lang</w:t>
      </w:r>
      <w:r w:rsidRPr="00DD7CCF">
        <w:t xml:space="preserve"> and </w:t>
      </w:r>
      <w:r w:rsidR="008525C6" w:rsidRPr="008525C6">
        <w:rPr>
          <w:rStyle w:val="Codeattribute"/>
        </w:rPr>
        <w:t>@source</w:t>
      </w:r>
      <w:r w:rsidR="008525C6" w:rsidRPr="008525C6">
        <w:t xml:space="preserve"> </w:t>
      </w:r>
      <w:r w:rsidRPr="00DD7CCF">
        <w:t xml:space="preserve">or </w:t>
      </w:r>
      <w:r w:rsidR="008525C6" w:rsidRPr="008525C6">
        <w:rPr>
          <w:rStyle w:val="Codeattribute"/>
        </w:rPr>
        <w:t>@resp</w:t>
      </w:r>
      <w:r w:rsidR="008525C6" w:rsidRPr="008525C6">
        <w:t xml:space="preserve"> </w:t>
      </w:r>
      <w:r w:rsidRPr="00DD7CCF">
        <w:t>attributes of the translation division</w:t>
      </w:r>
      <w:r w:rsidR="00371F9A">
        <w:t>, thus</w:t>
      </w:r>
    </w:p>
    <w:p w14:paraId="253B5944" w14:textId="1143B8A5" w:rsidR="00C02B8C" w:rsidRPr="00DD7CCF" w:rsidRDefault="004D2E67" w:rsidP="00E2714A">
      <w:pPr>
        <w:pStyle w:val="Lista2"/>
      </w:pP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 xml:space="preserve"> </w:t>
      </w:r>
      <w:r w:rsidRPr="00DD7CCF">
        <w:rPr>
          <w:rStyle w:val="Codeattribute"/>
        </w:rPr>
        <w:t>resp</w:t>
      </w:r>
      <w:r w:rsidRPr="00DD7CCF">
        <w:rPr>
          <w:rStyle w:val="Code"/>
        </w:rPr>
        <w:t>=</w:t>
      </w:r>
      <w:r w:rsidRPr="0046000E">
        <w:rPr>
          <w:rStyle w:val="Codevalue"/>
        </w:rPr>
        <w:t>"part:daba"</w:t>
      </w:r>
      <w:r w:rsidRPr="00DD7CCF">
        <w:rPr>
          <w:rStyle w:val="Code"/>
        </w:rPr>
        <w:t>&gt;</w:t>
      </w:r>
      <w:r w:rsidRPr="00DD7CCF">
        <w:t xml:space="preserve"> </w:t>
      </w:r>
      <w:r w:rsidR="00371F9A">
        <w:t xml:space="preserve">will be </w:t>
      </w:r>
      <w:r w:rsidRPr="00DD7CCF">
        <w:t>displayed as a heading “Translation into English by Dániel Balogh”</w:t>
      </w:r>
    </w:p>
    <w:p w14:paraId="7C778C06" w14:textId="641A2CA9" w:rsidR="00371F9A" w:rsidRPr="00DD7CCF" w:rsidRDefault="00371F9A" w:rsidP="00371F9A">
      <w:pPr>
        <w:pStyle w:val="Lista2"/>
      </w:pP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 xml:space="preserve"> </w:t>
      </w:r>
      <w:r w:rsidRPr="00DD7CCF">
        <w:rPr>
          <w:rStyle w:val="Codeattribute"/>
        </w:rPr>
        <w:t>xml:lang</w:t>
      </w:r>
      <w:r w:rsidRPr="00DD7CCF">
        <w:rPr>
          <w:rStyle w:val="Code"/>
        </w:rPr>
        <w:t>=</w:t>
      </w:r>
      <w:r w:rsidRPr="0046000E">
        <w:rPr>
          <w:rStyle w:val="Codevalue"/>
        </w:rPr>
        <w:t>"</w:t>
      </w:r>
      <w:r>
        <w:rPr>
          <w:rStyle w:val="Codevalue"/>
        </w:rPr>
        <w:t>fra</w:t>
      </w:r>
      <w:r w:rsidRPr="0046000E">
        <w:rPr>
          <w:rStyle w:val="Codevalue"/>
        </w:rPr>
        <w:t>"</w:t>
      </w:r>
      <w:r w:rsidRPr="00DD7CCF">
        <w:rPr>
          <w:rStyle w:val="Code"/>
        </w:rPr>
        <w:t xml:space="preserve"> </w:t>
      </w:r>
      <w:r w:rsidRPr="00DD7CCF">
        <w:rPr>
          <w:rStyle w:val="Codeattribute"/>
        </w:rPr>
        <w:t>resp</w:t>
      </w:r>
      <w:r w:rsidRPr="00DD7CCF">
        <w:rPr>
          <w:rStyle w:val="Code"/>
        </w:rPr>
        <w:t>=</w:t>
      </w:r>
      <w:r w:rsidRPr="0046000E">
        <w:rPr>
          <w:rStyle w:val="Codevalue"/>
        </w:rPr>
        <w:t>"part:</w:t>
      </w:r>
      <w:r>
        <w:rPr>
          <w:rStyle w:val="Codevalue"/>
        </w:rPr>
        <w:t>emfr</w:t>
      </w:r>
      <w:r w:rsidRPr="0046000E">
        <w:rPr>
          <w:rStyle w:val="Codevalue"/>
        </w:rPr>
        <w:t>"</w:t>
      </w:r>
      <w:r w:rsidRPr="00DD7CCF">
        <w:rPr>
          <w:rStyle w:val="Code"/>
        </w:rPr>
        <w:t>&gt;</w:t>
      </w:r>
      <w:r w:rsidRPr="00DD7CCF">
        <w:t xml:space="preserve"> </w:t>
      </w:r>
      <w:r>
        <w:t xml:space="preserve">will be </w:t>
      </w:r>
      <w:r w:rsidRPr="00DD7CCF">
        <w:t xml:space="preserve">displayed as a heading “Translation into </w:t>
      </w:r>
      <w:r>
        <w:t xml:space="preserve">French </w:t>
      </w:r>
      <w:r w:rsidRPr="00DD7CCF">
        <w:t xml:space="preserve">by </w:t>
      </w:r>
      <w:r>
        <w:t>Emmanuel Francis</w:t>
      </w:r>
      <w:r w:rsidRPr="00DD7CCF">
        <w:t>”</w:t>
      </w:r>
    </w:p>
    <w:p w14:paraId="70DC4205" w14:textId="77777777" w:rsidR="00C02B8C" w:rsidRPr="00DD7CCF" w:rsidRDefault="004D2E67" w:rsidP="00E2714A">
      <w:pPr>
        <w:pStyle w:val="Lista"/>
      </w:pPr>
      <w:r w:rsidRPr="00DD7CCF">
        <w:t xml:space="preserve">to create a </w:t>
      </w:r>
      <w:r w:rsidRPr="005D2B22">
        <w:rPr>
          <w:b/>
          <w:bCs/>
        </w:rPr>
        <w:t xml:space="preserve">custom header </w:t>
      </w:r>
      <w:r w:rsidRPr="00DD7CCF">
        <w:t>for a translation where the above is insufficient,</w:t>
      </w:r>
    </w:p>
    <w:p w14:paraId="4CDD9C1F" w14:textId="77777777" w:rsidR="00C02B8C" w:rsidRPr="00DD7CCF" w:rsidRDefault="004D2E67" w:rsidP="00E2714A">
      <w:pPr>
        <w:pStyle w:val="Lista3"/>
      </w:pPr>
      <w:r w:rsidRPr="00DD7CCF">
        <w:t xml:space="preserve">include the element </w:t>
      </w:r>
      <w:r w:rsidRPr="00DD7CCF">
        <w:rPr>
          <w:rStyle w:val="Code"/>
        </w:rPr>
        <w:t>&lt;head&gt;</w:t>
      </w:r>
      <w:r w:rsidRPr="00DD7CCF">
        <w:t xml:space="preserve"> as the first item within </w:t>
      </w: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&gt;</w:t>
      </w:r>
    </w:p>
    <w:p w14:paraId="6CBB3716" w14:textId="77777777" w:rsidR="00C02B8C" w:rsidRPr="00DD7CCF" w:rsidRDefault="004D2E67" w:rsidP="004E103D">
      <w:pPr>
        <w:pStyle w:val="Lista4"/>
      </w:pPr>
      <w:r w:rsidRPr="00DD7CCF">
        <w:t>containing free text that is to be displayed as a heading above the translation</w:t>
      </w:r>
    </w:p>
    <w:p w14:paraId="3C22D64B" w14:textId="74289790" w:rsidR="00C02B8C" w:rsidRPr="00DD7CCF" w:rsidRDefault="004D2E67" w:rsidP="00A25D88">
      <w:pPr>
        <w:pStyle w:val="Lista3"/>
      </w:pPr>
      <w:r w:rsidRPr="00DD7CCF">
        <w:t>such headers, if used, will replace the auto-generated header, so it is recommended that you include the word “Translation” and a specification of the target language</w:t>
      </w:r>
    </w:p>
    <w:p w14:paraId="1F83E1FA" w14:textId="77777777" w:rsidR="00C02B8C" w:rsidRPr="00DD7CCF" w:rsidRDefault="004D2E67" w:rsidP="00D4342A">
      <w:pPr>
        <w:pStyle w:val="Cmsor3"/>
      </w:pPr>
      <w:bookmarkStart w:id="564" w:name="_jki9tbn1nzqo" w:colFirst="0" w:colLast="0"/>
      <w:bookmarkStart w:id="565" w:name="_Ref53128241"/>
      <w:bookmarkStart w:id="566" w:name="_Toc74733559"/>
      <w:bookmarkEnd w:id="564"/>
      <w:r w:rsidRPr="00DD7CCF">
        <w:lastRenderedPageBreak/>
        <w:t>Attaching multiple translations</w:t>
      </w:r>
      <w:bookmarkEnd w:id="565"/>
      <w:bookmarkEnd w:id="566"/>
    </w:p>
    <w:p w14:paraId="2180E86C" w14:textId="462D391E" w:rsidR="00C02B8C" w:rsidRPr="00DD7CCF" w:rsidRDefault="004D2E67" w:rsidP="00E2714A">
      <w:pPr>
        <w:pStyle w:val="Lista"/>
      </w:pPr>
      <w:r w:rsidRPr="00DD7CCF">
        <w:t>if you wish to include more than one translation</w:t>
      </w:r>
      <w:r w:rsidR="00582A9C">
        <w:t xml:space="preserve"> </w:t>
      </w:r>
      <w:r w:rsidR="00582A9C" w:rsidRPr="00582A9C">
        <w:t>(e.g. by different persons or to different languages)</w:t>
      </w:r>
      <w:r w:rsidRPr="00DD7CCF">
        <w:t xml:space="preserve">, simply repeat </w:t>
      </w:r>
      <w:r w:rsidRPr="00DD7CCF">
        <w:rPr>
          <w:rStyle w:val="Code"/>
        </w:rPr>
        <w:t xml:space="preserve">&lt;div </w:t>
      </w:r>
      <w:r w:rsidRPr="00F948A9">
        <w:rPr>
          <w:rStyle w:val="Codeattribute"/>
        </w:rPr>
        <w:t>type</w:t>
      </w:r>
      <w:r w:rsidRPr="00DD7CCF">
        <w:rPr>
          <w:rStyle w:val="Code"/>
        </w:rPr>
        <w:t>=</w:t>
      </w:r>
      <w:r w:rsidRPr="00F948A9">
        <w:rPr>
          <w:rStyle w:val="Codevalue"/>
        </w:rPr>
        <w:t>"translation"</w:t>
      </w:r>
      <w:r w:rsidRPr="00DD7CCF">
        <w:rPr>
          <w:rStyle w:val="Code"/>
        </w:rPr>
        <w:t>&gt;</w:t>
      </w:r>
      <w:r w:rsidRPr="00DD7CCF">
        <w:t xml:space="preserve"> for each of them, with attributes applied as above</w:t>
      </w:r>
    </w:p>
    <w:p w14:paraId="69613E57" w14:textId="4A3B5777" w:rsidR="00C02B8C" w:rsidRPr="00DD7CCF" w:rsidRDefault="004D2E67" w:rsidP="00E2714A">
      <w:pPr>
        <w:pStyle w:val="Lista"/>
      </w:pPr>
      <w:r w:rsidRPr="00DD7CCF">
        <w:t>there is no requirement to include multiple translations just because they are available</w:t>
      </w:r>
      <w:r w:rsidR="00582A9C">
        <w:t>; see §</w:t>
      </w:r>
      <w:r w:rsidR="00582A9C">
        <w:fldChar w:fldCharType="begin"/>
      </w:r>
      <w:r w:rsidR="00582A9C">
        <w:instrText xml:space="preserve"> REF _Ref43989643 \r \h </w:instrText>
      </w:r>
      <w:r w:rsidR="00582A9C">
        <w:fldChar w:fldCharType="separate"/>
      </w:r>
      <w:r w:rsidR="00E90D07">
        <w:t>9.1.1</w:t>
      </w:r>
      <w:r w:rsidR="00582A9C">
        <w:fldChar w:fldCharType="end"/>
      </w:r>
      <w:r w:rsidR="00582A9C">
        <w:t xml:space="preserve"> above</w:t>
      </w:r>
    </w:p>
    <w:p w14:paraId="18CEBC7D" w14:textId="77777777" w:rsidR="00C02B8C" w:rsidRPr="00DD7CCF" w:rsidRDefault="004D2E67" w:rsidP="00E2714A">
      <w:pPr>
        <w:pStyle w:val="Lista"/>
      </w:pPr>
      <w:r w:rsidRPr="00DD7CCF">
        <w:t>when you include more than one translation in your XML document, these should be presented in an order of decreasing usefulness, prioritising those which are more recent, more accurate, and in more widely spoken languages</w:t>
      </w:r>
    </w:p>
    <w:p w14:paraId="4E21D230" w14:textId="77777777" w:rsidR="00C02B8C" w:rsidRPr="00DD7CCF" w:rsidRDefault="00C02B8C"/>
    <w:tbl>
      <w:tblPr>
        <w:tblStyle w:val="CodeSampleTable"/>
        <w:tblW w:w="5000" w:type="pct"/>
        <w:tblLook w:val="04A0" w:firstRow="1" w:lastRow="0" w:firstColumn="1" w:lastColumn="0" w:noHBand="0" w:noVBand="1"/>
      </w:tblPr>
      <w:tblGrid>
        <w:gridCol w:w="9622"/>
      </w:tblGrid>
      <w:tr w:rsidR="0044294E" w:rsidRPr="00DD7CCF" w14:paraId="6B318419"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02895FEC" w14:textId="6C19CC82" w:rsidR="0044294E" w:rsidRPr="00DD7CCF" w:rsidRDefault="0044294E" w:rsidP="00025303">
            <w:pPr>
              <w:pStyle w:val="Kpalrs"/>
            </w:pPr>
            <w:r w:rsidRPr="00DD7CCF">
              <w:t xml:space="preserve">Example </w:t>
            </w:r>
            <w:r>
              <w:fldChar w:fldCharType="begin"/>
            </w:r>
            <w:r>
              <w:instrText xml:space="preserve"> STYLEREF 3 \s </w:instrText>
            </w:r>
            <w:r>
              <w:fldChar w:fldCharType="separate"/>
            </w:r>
            <w:r w:rsidR="005E67E7">
              <w:rPr>
                <w:noProof/>
              </w:rPr>
              <w:t>9.2.3</w:t>
            </w:r>
            <w:r>
              <w:rPr>
                <w:noProof/>
              </w:rPr>
              <w:fldChar w:fldCharType="end"/>
            </w:r>
            <w:r w:rsidRPr="00DD7CCF">
              <w:t>.</w:t>
            </w:r>
            <w:r>
              <w:fldChar w:fldCharType="begin"/>
            </w:r>
            <w:r>
              <w:instrText xml:space="preserve"> SEQ Example \* ALPHABETIC \s 3 </w:instrText>
            </w:r>
            <w:r>
              <w:fldChar w:fldCharType="separate"/>
            </w:r>
            <w:r w:rsidR="005E67E7">
              <w:rPr>
                <w:noProof/>
              </w:rPr>
              <w:t>A</w:t>
            </w:r>
            <w:r>
              <w:rPr>
                <w:noProof/>
              </w:rPr>
              <w:fldChar w:fldCharType="end"/>
            </w:r>
            <w:r w:rsidRPr="00DD7CCF">
              <w:t>: multiple translations</w:t>
            </w:r>
          </w:p>
        </w:tc>
      </w:tr>
      <w:tr w:rsidR="0044294E" w:rsidRPr="00DD7CCF" w14:paraId="18CC6D5C" w14:textId="77777777" w:rsidTr="00837BA5">
        <w:tc>
          <w:tcPr>
            <w:tcW w:w="5000" w:type="pct"/>
          </w:tcPr>
          <w:p w14:paraId="65A5A918" w14:textId="312B2BA0" w:rsidR="0044294E" w:rsidRPr="00DD7CCF" w:rsidRDefault="0044294E" w:rsidP="00025303">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 xml:space="preserve"> </w:t>
            </w:r>
            <w:r w:rsidRPr="00DD7CCF">
              <w:rPr>
                <w:rStyle w:val="Codeattribute"/>
              </w:rPr>
              <w:t>xml:lang</w:t>
            </w:r>
            <w:r w:rsidRPr="00DD7CCF">
              <w:rPr>
                <w:rStyle w:val="Code"/>
              </w:rPr>
              <w:t>=</w:t>
            </w:r>
            <w:r w:rsidRPr="0046000E">
              <w:rPr>
                <w:rStyle w:val="Codevalue"/>
              </w:rPr>
              <w:t>"</w:t>
            </w:r>
            <w:r w:rsidR="0025691E">
              <w:rPr>
                <w:rStyle w:val="Codevalue"/>
              </w:rPr>
              <w:t>ocm</w:t>
            </w:r>
            <w:r w:rsidRPr="0046000E">
              <w:rPr>
                <w:rStyle w:val="Codevalue"/>
              </w:rPr>
              <w:t>-Latn"</w:t>
            </w:r>
            <w:r w:rsidRPr="00DD7CCF">
              <w:rPr>
                <w:rStyle w:val="Code"/>
              </w:rPr>
              <w:t>&gt;</w:t>
            </w:r>
            <w:r w:rsidRPr="00DD7CCF">
              <w:rPr>
                <w:rStyle w:val="Codetext"/>
              </w:rPr>
              <w:br/>
              <w:t xml:space="preserve">  ...</w:t>
            </w:r>
            <w:r w:rsidRPr="00DD7CCF">
              <w:rPr>
                <w:rStyle w:val="Codetext"/>
              </w:rPr>
              <w:br/>
              <w:t xml:space="preserve">  </w:t>
            </w:r>
            <w:r w:rsidRPr="00DD7CCF">
              <w:rPr>
                <w:rStyle w:val="Code"/>
              </w:rPr>
              <w:t>&lt;ab&gt;</w:t>
            </w:r>
            <w:r w:rsidRPr="00DD7CCF">
              <w:rPr>
                <w:rStyle w:val="Codetext"/>
              </w:rPr>
              <w:t>pu vyā</w:t>
            </w:r>
            <w:r w:rsidRPr="00DD7CCF">
              <w:rPr>
                <w:rStyle w:val="Code"/>
              </w:rPr>
              <w:t>&lt;/ab&gt;</w:t>
            </w:r>
            <w:r w:rsidRPr="00DD7CCF">
              <w:rPr>
                <w:rStyle w:val="Codetext"/>
              </w:rPr>
              <w:br/>
              <w:t xml:space="preserve">  ...</w:t>
            </w:r>
            <w:r w:rsidRPr="00DD7CCF">
              <w:rPr>
                <w:rStyle w:val="Codetext"/>
              </w:rPr>
              <w:br/>
            </w:r>
            <w:r w:rsidRPr="00DD7CCF">
              <w:rPr>
                <w:rStyle w:val="Code"/>
              </w:rPr>
              <w:t>&lt;/div&gt;</w:t>
            </w:r>
            <w:r w:rsidRPr="00DD7CCF">
              <w:rPr>
                <w:rStyle w:val="Codetext"/>
              </w:rPr>
              <w:br/>
              <w: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&gt;</w:t>
            </w:r>
            <w:r w:rsidRPr="00DD7CCF">
              <w:rPr>
                <w:rStyle w:val="Codetext"/>
              </w:rPr>
              <w:br/>
              <w:t xml:space="preserve">  ...</w:t>
            </w:r>
          </w:p>
          <w:p w14:paraId="1F54F1C9" w14:textId="77777777" w:rsidR="0044294E" w:rsidRPr="00DD7CCF" w:rsidRDefault="0044294E" w:rsidP="00025303">
            <w:pPr>
              <w:pStyle w:val="CodeParagraph"/>
            </w:pPr>
            <w:r w:rsidRPr="00DD7CCF">
              <w:rPr>
                <w:rStyle w:val="Codetext"/>
              </w:rPr>
              <w:t xml:space="preserve">  </w:t>
            </w:r>
            <w:r w:rsidRPr="00DD7CCF">
              <w:rPr>
                <w:rStyle w:val="Code"/>
              </w:rPr>
              <w:t>&lt;p&gt;</w:t>
            </w:r>
            <w:r w:rsidRPr="00DD7CCF">
              <w:rPr>
                <w:rStyle w:val="Codetext"/>
              </w:rPr>
              <w:t>Her majesty the queen</w:t>
            </w:r>
            <w:r w:rsidRPr="00DD7CCF">
              <w:rPr>
                <w:rStyle w:val="Code"/>
              </w:rPr>
              <w:t>&lt;/p&gt;</w:t>
            </w:r>
            <w:r w:rsidRPr="00DD7CCF">
              <w:rPr>
                <w:rStyle w:val="Codetext"/>
              </w:rPr>
              <w:br/>
              <w:t xml:space="preserve">  ...</w:t>
            </w:r>
            <w:r w:rsidRPr="00DD7CCF">
              <w:rPr>
                <w:rStyle w:val="Codetext"/>
              </w:rPr>
              <w:br/>
            </w:r>
            <w:r w:rsidRPr="00DD7CCF">
              <w:rPr>
                <w:rStyle w:val="Code"/>
              </w:rPr>
              <w:t>&lt;/div&gt;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 xml:space="preserve"> </w:t>
            </w:r>
            <w:r w:rsidRPr="00DD7CCF">
              <w:rPr>
                <w:rStyle w:val="Codeattribute"/>
              </w:rPr>
              <w:t>xml:lang</w:t>
            </w:r>
            <w:r w:rsidRPr="00DD7CCF">
              <w:rPr>
                <w:rStyle w:val="Code"/>
              </w:rPr>
              <w:t>=</w:t>
            </w:r>
            <w:r w:rsidRPr="0046000E">
              <w:rPr>
                <w:rStyle w:val="Codevalue"/>
              </w:rPr>
              <w:t>"fra"</w:t>
            </w:r>
            <w:r w:rsidRPr="00DD7CCF">
              <w:rPr>
                <w:rStyle w:val="Code"/>
              </w:rPr>
              <w:t>&gt;</w:t>
            </w:r>
            <w:r w:rsidRPr="00DD7CCF">
              <w:rPr>
                <w:rStyle w:val="Codetext"/>
              </w:rPr>
              <w:br/>
              <w:t xml:space="preserve">  ...</w:t>
            </w:r>
            <w:r w:rsidRPr="00DD7CCF">
              <w:rPr>
                <w:rStyle w:val="Codetext"/>
              </w:rPr>
              <w:br/>
              <w:t xml:space="preserve">  </w:t>
            </w:r>
            <w:r w:rsidRPr="00DD7CCF">
              <w:rPr>
                <w:rStyle w:val="Code"/>
              </w:rPr>
              <w:t>&lt;p&gt;</w:t>
            </w:r>
            <w:r w:rsidRPr="00DD7CCF">
              <w:rPr>
                <w:rStyle w:val="Codetext"/>
              </w:rPr>
              <w:t>Sa majesté la reine</w:t>
            </w:r>
            <w:r w:rsidRPr="00DD7CCF">
              <w:rPr>
                <w:rStyle w:val="Code"/>
              </w:rPr>
              <w:t>&lt;/p&gt;</w:t>
            </w:r>
            <w:r w:rsidRPr="00DD7CCF">
              <w:rPr>
                <w:rStyle w:val="Codetext"/>
              </w:rPr>
              <w:br/>
              <w:t xml:space="preserve">  ...</w:t>
            </w:r>
            <w:r w:rsidRPr="00DD7CCF">
              <w:rPr>
                <w:rStyle w:val="Codetext"/>
              </w:rPr>
              <w:br/>
            </w:r>
            <w:r w:rsidRPr="00DD7CCF">
              <w:rPr>
                <w:rStyle w:val="Code"/>
              </w:rPr>
              <w:t>&lt;/div&gt;</w:t>
            </w:r>
          </w:p>
        </w:tc>
      </w:tr>
    </w:tbl>
    <w:p w14:paraId="758C24E1" w14:textId="77777777" w:rsidR="00C02B8C" w:rsidRPr="00DD7CCF" w:rsidRDefault="004D2E67" w:rsidP="00D4342A">
      <w:pPr>
        <w:pStyle w:val="Cmsor3"/>
      </w:pPr>
      <w:bookmarkStart w:id="567" w:name="_ikyv2ushnpo2" w:colFirst="0" w:colLast="0"/>
      <w:bookmarkStart w:id="568" w:name="_Ref43990725"/>
      <w:bookmarkStart w:id="569" w:name="_Toc74733560"/>
      <w:bookmarkEnd w:id="567"/>
      <w:r w:rsidRPr="00DD7CCF">
        <w:t>Reproducing a published translation</w:t>
      </w:r>
      <w:bookmarkEnd w:id="568"/>
      <w:bookmarkEnd w:id="569"/>
    </w:p>
    <w:p w14:paraId="1C6FD05D" w14:textId="36DC89F8" w:rsidR="00C02B8C" w:rsidRPr="00DD7CCF" w:rsidRDefault="004D2E67" w:rsidP="00E2714A">
      <w:pPr>
        <w:pStyle w:val="Lista"/>
      </w:pPr>
      <w:r w:rsidRPr="00DD7CCF">
        <w:t xml:space="preserve">when encoding a previously published translation without changes, the </w:t>
      </w:r>
      <w:r w:rsidRPr="005D2B22">
        <w:rPr>
          <w:b/>
          <w:bCs/>
        </w:rPr>
        <w:t xml:space="preserve">author </w:t>
      </w:r>
      <w:r w:rsidRPr="00DD7CCF">
        <w:t xml:space="preserve">of that translation </w:t>
      </w:r>
      <w:r w:rsidRPr="005D2B22">
        <w:rPr>
          <w:b/>
          <w:bCs/>
        </w:rPr>
        <w:t>must be credited</w:t>
      </w:r>
      <w:r w:rsidRPr="00DD7CCF">
        <w:t xml:space="preserve"> using the attribute </w:t>
      </w:r>
      <w:r w:rsidR="008525C6" w:rsidRPr="008525C6">
        <w:rPr>
          <w:rStyle w:val="Codeattribute"/>
        </w:rPr>
        <w:t>@source</w:t>
      </w:r>
      <w:r w:rsidR="008525C6" w:rsidRPr="008525C6">
        <w:t xml:space="preserve"> </w:t>
      </w:r>
      <w:r w:rsidRPr="00E24F87">
        <w:rPr>
          <w:noProof/>
        </w:rPr>
        <w:t>(</w:t>
      </w:r>
      <w:r w:rsidR="003C3D87" w:rsidRPr="00DD7CCF">
        <w:t>§</w:t>
      </w:r>
      <w:r w:rsidR="0082156E" w:rsidRPr="00DD7CCF">
        <w:fldChar w:fldCharType="begin"/>
      </w:r>
      <w:r w:rsidR="0082156E" w:rsidRPr="00DD7CCF">
        <w:instrText xml:space="preserve"> REF _Ref43989551 \w \h </w:instrText>
      </w:r>
      <w:r w:rsidR="00DD7CCF">
        <w:instrText xml:space="preserve"> \* MERGEFORMAT </w:instrText>
      </w:r>
      <w:r w:rsidR="0082156E" w:rsidRPr="00DD7CCF">
        <w:fldChar w:fldCharType="separate"/>
      </w:r>
      <w:r w:rsidR="00E90D07">
        <w:t>10.6.2</w:t>
      </w:r>
      <w:r w:rsidR="0082156E" w:rsidRPr="00DD7CCF">
        <w:fldChar w:fldCharType="end"/>
      </w:r>
      <w:r w:rsidRPr="00DD7CCF">
        <w:t>)</w:t>
      </w:r>
    </w:p>
    <w:p w14:paraId="089946BF" w14:textId="101111D8" w:rsidR="00C02B8C" w:rsidRPr="00DD7CCF" w:rsidRDefault="004D2E67" w:rsidP="00E2714A">
      <w:pPr>
        <w:pStyle w:val="Lista2"/>
      </w:pPr>
      <w:r w:rsidRPr="00DD7CCF">
        <w:t xml:space="preserve">to credit a contributor other than the author of a published translation, or to indicate the author of a published translation that you have improved on, attach a credit note </w:t>
      </w:r>
      <w:r w:rsidRPr="00E24F87">
        <w:rPr>
          <w:noProof/>
        </w:rPr>
        <w:t>(</w:t>
      </w:r>
      <w:r w:rsidR="003C3D87" w:rsidRPr="00DD7CCF">
        <w:t>§</w:t>
      </w:r>
      <w:r w:rsidR="00871865">
        <w:fldChar w:fldCharType="begin"/>
      </w:r>
      <w:r w:rsidR="00871865">
        <w:instrText xml:space="preserve"> REF _Ref43990036 \r \h </w:instrText>
      </w:r>
      <w:r w:rsidR="00871865">
        <w:fldChar w:fldCharType="separate"/>
      </w:r>
      <w:r w:rsidR="00871865">
        <w:t>9.2.1</w:t>
      </w:r>
      <w:r w:rsidR="00871865">
        <w:fldChar w:fldCharType="end"/>
      </w:r>
      <w:r w:rsidRPr="00DD7CCF">
        <w:t>) to the beginning of the translation</w:t>
      </w:r>
    </w:p>
    <w:p w14:paraId="7B3BC162" w14:textId="77777777" w:rsidR="00C02B8C" w:rsidRPr="00DD7CCF" w:rsidRDefault="004D2E67" w:rsidP="00E2714A">
      <w:pPr>
        <w:pStyle w:val="Lista"/>
      </w:pPr>
      <w:r w:rsidRPr="00DD7CCF">
        <w:t xml:space="preserve">as far as feasible, </w:t>
      </w:r>
      <w:r w:rsidRPr="005D2B22">
        <w:rPr>
          <w:b/>
          <w:bCs/>
        </w:rPr>
        <w:t>convert</w:t>
      </w:r>
      <w:r w:rsidRPr="00DD7CCF">
        <w:t xml:space="preserve"> any character-based </w:t>
      </w:r>
      <w:r w:rsidRPr="005D2B22">
        <w:rPr>
          <w:b/>
          <w:bCs/>
        </w:rPr>
        <w:t xml:space="preserve">markup </w:t>
      </w:r>
      <w:r w:rsidRPr="00DD7CCF">
        <w:t>used by the original translator to XML-based markup</w:t>
      </w:r>
    </w:p>
    <w:p w14:paraId="3E76CF0D" w14:textId="77777777" w:rsidR="00C02B8C" w:rsidRPr="00DD7CCF" w:rsidRDefault="004D2E67" w:rsidP="00E2714A">
      <w:pPr>
        <w:pStyle w:val="Lista2"/>
      </w:pPr>
      <w:r w:rsidRPr="00DD7CCF">
        <w:t xml:space="preserve">translator’s marks that cannot be converted to XML equivalents may be retained </w:t>
      </w:r>
      <w:r w:rsidRPr="00E24F87">
        <w:rPr>
          <w:noProof/>
        </w:rPr>
        <w:t>(</w:t>
      </w:r>
      <w:r w:rsidRPr="00DD7CCF">
        <w:t>as an exception to the rule of not using non-XML markup)</w:t>
      </w:r>
    </w:p>
    <w:p w14:paraId="6EF208B3" w14:textId="77777777" w:rsidR="00C02B8C" w:rsidRPr="00DD7CCF" w:rsidRDefault="004D2E67" w:rsidP="00E2714A">
      <w:pPr>
        <w:pStyle w:val="Lista3"/>
      </w:pPr>
      <w:r w:rsidRPr="00DD7CCF">
        <w:t>clarify any such markup within the credit note</w:t>
      </w:r>
    </w:p>
    <w:p w14:paraId="5644B935" w14:textId="77777777" w:rsidR="00C02B8C" w:rsidRPr="00DD7CCF" w:rsidRDefault="004D2E67" w:rsidP="00E2714A">
      <w:pPr>
        <w:pStyle w:val="Lista"/>
      </w:pPr>
      <w:r w:rsidRPr="00DD7CCF">
        <w:t xml:space="preserve">any </w:t>
      </w:r>
      <w:r w:rsidRPr="005D2B22">
        <w:rPr>
          <w:b/>
          <w:bCs/>
        </w:rPr>
        <w:t>words</w:t>
      </w:r>
      <w:r w:rsidRPr="00DD7CCF">
        <w:t xml:space="preserve"> </w:t>
      </w:r>
      <w:r w:rsidRPr="005D2B22">
        <w:rPr>
          <w:b/>
          <w:bCs/>
        </w:rPr>
        <w:t xml:space="preserve">transliterated </w:t>
      </w:r>
      <w:r w:rsidRPr="00DD7CCF">
        <w:t>from an Indic script appearing in a translation you adopt, or the notes attached to it, should be silently converted to our transliteration system whenever feasible</w:t>
      </w:r>
    </w:p>
    <w:p w14:paraId="2581FB99" w14:textId="38252440" w:rsidR="00C02B8C" w:rsidRPr="00DD7CCF" w:rsidRDefault="004D2E67" w:rsidP="00E2714A">
      <w:pPr>
        <w:pStyle w:val="Lista2"/>
      </w:pPr>
      <w:r w:rsidRPr="00DD7CCF">
        <w:t xml:space="preserve">however, when the element </w:t>
      </w:r>
      <w:r w:rsidRPr="00DD7CCF">
        <w:rPr>
          <w:rStyle w:val="Code"/>
        </w:rPr>
        <w:t>&lt;quote&gt;</w:t>
      </w:r>
      <w:r w:rsidRPr="00DD7CCF">
        <w:t xml:space="preserve"> </w:t>
      </w:r>
      <w:r w:rsidRPr="00E24F87">
        <w:rPr>
          <w:noProof/>
        </w:rPr>
        <w:t>(</w:t>
      </w:r>
      <w:r w:rsidR="003C3D87" w:rsidRPr="00DD7CCF">
        <w:t>§</w:t>
      </w:r>
      <w:r w:rsidR="009430EC" w:rsidRPr="00DD7CCF">
        <w:fldChar w:fldCharType="begin"/>
      </w:r>
      <w:r w:rsidR="009430EC" w:rsidRPr="00DD7CCF">
        <w:instrText xml:space="preserve"> REF _Ref43990078 \w \h </w:instrText>
      </w:r>
      <w:r w:rsidR="00DD7CCF">
        <w:instrText xml:space="preserve"> \* MERGEFORMAT </w:instrText>
      </w:r>
      <w:r w:rsidR="009430EC" w:rsidRPr="00DD7CCF">
        <w:fldChar w:fldCharType="separate"/>
      </w:r>
      <w:r w:rsidR="00E90D07">
        <w:t>10.4.4</w:t>
      </w:r>
      <w:r w:rsidR="009430EC" w:rsidRPr="00DD7CCF">
        <w:fldChar w:fldCharType="end"/>
      </w:r>
      <w:r w:rsidRPr="00DD7CCF">
        <w:t>) is used to cite parts of a translation, the original transliteration should be preserved</w:t>
      </w:r>
    </w:p>
    <w:p w14:paraId="069DF227" w14:textId="77777777" w:rsidR="00C02B8C" w:rsidRPr="00DD7CCF" w:rsidRDefault="004D2E67" w:rsidP="00E2714A">
      <w:pPr>
        <w:pStyle w:val="Lista"/>
      </w:pPr>
      <w:r w:rsidRPr="005D2B22">
        <w:rPr>
          <w:b/>
          <w:bCs/>
        </w:rPr>
        <w:t>notes attached to a published translation</w:t>
      </w:r>
      <w:r w:rsidRPr="00DD7CCF">
        <w:t xml:space="preserve"> do not have to be reproduced verbatim or in their entirety</w:t>
      </w:r>
    </w:p>
    <w:p w14:paraId="745F8646" w14:textId="2455CE0C" w:rsidR="00C02B8C" w:rsidRPr="00DD7CCF" w:rsidRDefault="004D2E67" w:rsidP="00E2714A">
      <w:pPr>
        <w:pStyle w:val="Lista2"/>
      </w:pPr>
      <w:r w:rsidRPr="00DD7CCF">
        <w:t xml:space="preserve">however, any notes attached to a translation will by default be assumed to be by the author credited in the attributes of the translation as a whole </w:t>
      </w:r>
      <w:r w:rsidRPr="00E24F87">
        <w:rPr>
          <w:noProof/>
        </w:rPr>
        <w:t>(</w:t>
      </w:r>
      <w:r w:rsidRPr="00DD7CCF">
        <w:t xml:space="preserve">as per </w:t>
      </w:r>
      <w:r w:rsidR="003C3D87" w:rsidRPr="00DD7CCF">
        <w:t>§</w:t>
      </w:r>
      <w:r w:rsidR="009430EC" w:rsidRPr="00DD7CCF">
        <w:fldChar w:fldCharType="begin"/>
      </w:r>
      <w:r w:rsidR="009430EC" w:rsidRPr="00DD7CCF">
        <w:instrText xml:space="preserve"> REF _Ref43990036 \w \h </w:instrText>
      </w:r>
      <w:r w:rsidR="00DD7CCF">
        <w:instrText xml:space="preserve"> \* MERGEFORMAT </w:instrText>
      </w:r>
      <w:r w:rsidR="009430EC" w:rsidRPr="00DD7CCF">
        <w:fldChar w:fldCharType="separate"/>
      </w:r>
      <w:r w:rsidR="00E90D07">
        <w:t>9.2.1</w:t>
      </w:r>
      <w:r w:rsidR="009430EC" w:rsidRPr="00DD7CCF">
        <w:fldChar w:fldCharType="end"/>
      </w:r>
      <w:r w:rsidRPr="00DD7CCF">
        <w:t>), therefore any notes that are not reproduced verbatim from the published translation must be attributed explicitly as follows:</w:t>
      </w:r>
    </w:p>
    <w:p w14:paraId="0FAF2FE8" w14:textId="29D3B800" w:rsidR="00C02B8C" w:rsidRPr="00DD7CCF" w:rsidRDefault="004D2E67" w:rsidP="00E2714A">
      <w:pPr>
        <w:pStyle w:val="Lista3"/>
      </w:pPr>
      <w:r w:rsidRPr="00DD7CCF">
        <w:t xml:space="preserve">when adding notes of your own, use </w:t>
      </w:r>
      <w:r w:rsidR="008525C6" w:rsidRPr="008525C6">
        <w:rPr>
          <w:rStyle w:val="Codeattribute"/>
        </w:rPr>
        <w:t>@resp</w:t>
      </w:r>
      <w:r w:rsidR="008525C6" w:rsidRPr="008525C6">
        <w:t xml:space="preserve"> </w:t>
      </w:r>
      <w:r w:rsidRPr="00E24F87">
        <w:rPr>
          <w:noProof/>
        </w:rPr>
        <w:t>(</w:t>
      </w:r>
      <w:r w:rsidR="003C3D87" w:rsidRPr="00DD7CCF">
        <w:t>§</w:t>
      </w:r>
      <w:r w:rsidR="0082156E" w:rsidRPr="00DD7CCF">
        <w:fldChar w:fldCharType="begin"/>
      </w:r>
      <w:r w:rsidR="0082156E" w:rsidRPr="00DD7CCF">
        <w:instrText xml:space="preserve"> REF _Ref43989765 \w \h </w:instrText>
      </w:r>
      <w:r w:rsidR="00DD7CCF">
        <w:instrText xml:space="preserve"> \* MERGEFORMAT </w:instrText>
      </w:r>
      <w:r w:rsidR="0082156E" w:rsidRPr="00DD7CCF">
        <w:fldChar w:fldCharType="separate"/>
      </w:r>
      <w:r w:rsidR="00E90D07">
        <w:t>10.6.1</w:t>
      </w:r>
      <w:r w:rsidR="0082156E" w:rsidRPr="00DD7CCF">
        <w:fldChar w:fldCharType="end"/>
      </w:r>
      <w:r w:rsidRPr="00DD7CCF">
        <w:t>) on each such note to encode your authorship</w:t>
      </w:r>
    </w:p>
    <w:p w14:paraId="4ECD9027" w14:textId="3937AB24" w:rsidR="00C02B8C" w:rsidRPr="00DD7CCF" w:rsidRDefault="004D2E67" w:rsidP="00E2714A">
      <w:pPr>
        <w:pStyle w:val="Lista3"/>
      </w:pPr>
      <w:r w:rsidRPr="00DD7CCF">
        <w:t xml:space="preserve">when supplementing a published translation with notes from another source, use </w:t>
      </w:r>
      <w:r w:rsidR="008525C6" w:rsidRPr="008525C6">
        <w:rPr>
          <w:rStyle w:val="Codeattribute"/>
        </w:rPr>
        <w:t>@resp</w:t>
      </w:r>
      <w:r w:rsidR="008525C6" w:rsidRPr="008525C6">
        <w:t xml:space="preserve"> </w:t>
      </w:r>
      <w:r w:rsidRPr="00E24F87">
        <w:rPr>
          <w:noProof/>
        </w:rPr>
        <w:t>(</w:t>
      </w:r>
      <w:r w:rsidR="003C3D87" w:rsidRPr="00DD7CCF">
        <w:t>§</w:t>
      </w:r>
      <w:r w:rsidR="0082156E" w:rsidRPr="00DD7CCF">
        <w:fldChar w:fldCharType="begin"/>
      </w:r>
      <w:r w:rsidR="0082156E" w:rsidRPr="00DD7CCF">
        <w:instrText xml:space="preserve"> REF _Ref43989765 \w \h </w:instrText>
      </w:r>
      <w:r w:rsidR="00DD7CCF">
        <w:instrText xml:space="preserve"> \* MERGEFORMAT </w:instrText>
      </w:r>
      <w:r w:rsidR="0082156E" w:rsidRPr="00DD7CCF">
        <w:fldChar w:fldCharType="separate"/>
      </w:r>
      <w:r w:rsidR="00E90D07">
        <w:t>10.6.1</w:t>
      </w:r>
      <w:r w:rsidR="0082156E" w:rsidRPr="00DD7CCF">
        <w:fldChar w:fldCharType="end"/>
      </w:r>
      <w:r w:rsidRPr="00DD7CCF">
        <w:t xml:space="preserve">) or </w:t>
      </w:r>
      <w:r w:rsidR="008525C6" w:rsidRPr="008525C6">
        <w:rPr>
          <w:rStyle w:val="Codeattribute"/>
        </w:rPr>
        <w:t>@source</w:t>
      </w:r>
      <w:r w:rsidR="008525C6" w:rsidRPr="008525C6">
        <w:t xml:space="preserve"> </w:t>
      </w:r>
      <w:r w:rsidRPr="00E24F87">
        <w:rPr>
          <w:noProof/>
        </w:rPr>
        <w:t>(</w:t>
      </w:r>
      <w:r w:rsidR="003C3D87" w:rsidRPr="00DD7CCF">
        <w:t>§</w:t>
      </w:r>
      <w:r w:rsidR="0082156E" w:rsidRPr="00DD7CCF">
        <w:fldChar w:fldCharType="begin"/>
      </w:r>
      <w:r w:rsidR="0082156E" w:rsidRPr="00DD7CCF">
        <w:instrText xml:space="preserve"> REF _Ref43989551 \w \h </w:instrText>
      </w:r>
      <w:r w:rsidR="00DD7CCF">
        <w:instrText xml:space="preserve"> \* MERGEFORMAT </w:instrText>
      </w:r>
      <w:r w:rsidR="0082156E" w:rsidRPr="00DD7CCF">
        <w:fldChar w:fldCharType="separate"/>
      </w:r>
      <w:r w:rsidR="00E90D07">
        <w:t>10.6.2</w:t>
      </w:r>
      <w:r w:rsidR="0082156E" w:rsidRPr="00DD7CCF">
        <w:fldChar w:fldCharType="end"/>
      </w:r>
      <w:r w:rsidRPr="00DD7CCF">
        <w:t>) to assign credit to a project member or to a publication, as applicable</w:t>
      </w:r>
    </w:p>
    <w:p w14:paraId="3F1FFCD6" w14:textId="403B1A94" w:rsidR="00C02B8C" w:rsidRPr="00DD7CCF" w:rsidRDefault="004D2E67" w:rsidP="00E2714A">
      <w:pPr>
        <w:pStyle w:val="Lista3"/>
      </w:pPr>
      <w:r w:rsidRPr="00DD7CCF">
        <w:t xml:space="preserve">when paraphrasing notes that are not your own, likewise use </w:t>
      </w:r>
      <w:r w:rsidR="008525C6" w:rsidRPr="008525C6">
        <w:rPr>
          <w:rStyle w:val="Codeattribute"/>
        </w:rPr>
        <w:t>@resp</w:t>
      </w:r>
      <w:r w:rsidR="008525C6" w:rsidRPr="008525C6">
        <w:t xml:space="preserve"> </w:t>
      </w:r>
      <w:r w:rsidRPr="00E24F87">
        <w:rPr>
          <w:noProof/>
        </w:rPr>
        <w:t>(</w:t>
      </w:r>
      <w:r w:rsidR="003C3D87" w:rsidRPr="00DD7CCF">
        <w:t>§</w:t>
      </w:r>
      <w:r w:rsidR="0082156E" w:rsidRPr="00DD7CCF">
        <w:fldChar w:fldCharType="begin"/>
      </w:r>
      <w:r w:rsidR="0082156E" w:rsidRPr="00DD7CCF">
        <w:instrText xml:space="preserve"> REF _Ref43989765 \w \h </w:instrText>
      </w:r>
      <w:r w:rsidR="00DD7CCF">
        <w:instrText xml:space="preserve"> \* MERGEFORMAT </w:instrText>
      </w:r>
      <w:r w:rsidR="0082156E" w:rsidRPr="00DD7CCF">
        <w:fldChar w:fldCharType="separate"/>
      </w:r>
      <w:r w:rsidR="00E90D07">
        <w:t>10.6.1</w:t>
      </w:r>
      <w:r w:rsidR="0082156E" w:rsidRPr="00DD7CCF">
        <w:fldChar w:fldCharType="end"/>
      </w:r>
      <w:r w:rsidRPr="00DD7CCF">
        <w:t>) to encode your authorship, and include in your paraphrase an attribution to the original author of the note</w:t>
      </w:r>
    </w:p>
    <w:p w14:paraId="49338152" w14:textId="77777777" w:rsidR="00C02B8C" w:rsidRPr="00DD7CCF" w:rsidRDefault="004D2E67" w:rsidP="00E2714A">
      <w:pPr>
        <w:pStyle w:val="Lista5"/>
      </w:pPr>
      <w:r w:rsidRPr="00DD7CCF">
        <w:t>if that original author is the person to whom the translation as a whole is credited, then this attribution need not include an encoded reference, e.g. “Fleet observes that…”</w:t>
      </w:r>
    </w:p>
    <w:p w14:paraId="57F50FFD" w14:textId="77777777" w:rsidR="00C02B8C" w:rsidRPr="00DD7CCF" w:rsidRDefault="004D2E67" w:rsidP="00E2714A">
      <w:pPr>
        <w:pStyle w:val="Lista"/>
      </w:pPr>
      <w:r w:rsidRPr="00DD7CCF">
        <w:lastRenderedPageBreak/>
        <w:t xml:space="preserve">if a published translation is </w:t>
      </w:r>
      <w:r w:rsidRPr="005D2B22">
        <w:rPr>
          <w:b/>
          <w:bCs/>
        </w:rPr>
        <w:t>based on a reading</w:t>
      </w:r>
      <w:r w:rsidRPr="00DD7CCF">
        <w:t xml:space="preserve">, restoration or emendation </w:t>
      </w:r>
      <w:r w:rsidRPr="005D2B22">
        <w:rPr>
          <w:b/>
          <w:bCs/>
        </w:rPr>
        <w:t>other than what you adopt in your edition</w:t>
      </w:r>
      <w:r w:rsidRPr="00DD7CCF">
        <w:t>, it is highly recommended that you point this out in a note of your own, attached to the spot where the translation is based on divergent text</w:t>
      </w:r>
    </w:p>
    <w:p w14:paraId="6F7337A5" w14:textId="20F3FBCF" w:rsidR="00C02B8C" w:rsidRPr="00DD7CCF" w:rsidRDefault="004D2E67" w:rsidP="00E2714A">
      <w:pPr>
        <w:pStyle w:val="Lista"/>
      </w:pPr>
      <w:r w:rsidRPr="00DD7CCF">
        <w:t xml:space="preserve">when a published translation you are encoding </w:t>
      </w:r>
      <w:r w:rsidRPr="005D2B22">
        <w:rPr>
          <w:b/>
          <w:bCs/>
        </w:rPr>
        <w:t>omits a stretch of the text</w:t>
      </w:r>
      <w:r w:rsidRPr="00DD7CCF">
        <w:t xml:space="preserve"> </w:t>
      </w:r>
      <w:r w:rsidRPr="00E24F87">
        <w:rPr>
          <w:noProof/>
        </w:rPr>
        <w:t>(</w:t>
      </w:r>
      <w:r w:rsidRPr="00DD7CCF">
        <w:t xml:space="preserve">for example because it is unintelligible or because the original publisher considered a part of the text not worthy of attention), this shall be indicated in your encoding as per </w:t>
      </w:r>
      <w:r w:rsidR="003C3D87" w:rsidRPr="00DD7CCF">
        <w:t>§</w:t>
      </w:r>
      <w:r w:rsidR="009430EC" w:rsidRPr="00DD7CCF">
        <w:fldChar w:fldCharType="begin"/>
      </w:r>
      <w:r w:rsidR="009430EC" w:rsidRPr="00DD7CCF">
        <w:instrText xml:space="preserve"> REF _Ref43990112 \w \h </w:instrText>
      </w:r>
      <w:r w:rsidR="00DD7CCF">
        <w:instrText xml:space="preserve"> \* MERGEFORMAT </w:instrText>
      </w:r>
      <w:r w:rsidR="009430EC" w:rsidRPr="00DD7CCF">
        <w:fldChar w:fldCharType="separate"/>
      </w:r>
      <w:r w:rsidR="00E90D07">
        <w:t>9.2.12</w:t>
      </w:r>
      <w:r w:rsidR="009430EC" w:rsidRPr="00DD7CCF">
        <w:fldChar w:fldCharType="end"/>
      </w:r>
      <w:r w:rsidRPr="00DD7CCF">
        <w:t>)</w:t>
      </w:r>
    </w:p>
    <w:p w14:paraId="322AB3DF" w14:textId="77777777" w:rsidR="00C02B8C" w:rsidRPr="00DD7CCF" w:rsidRDefault="004D2E67" w:rsidP="00E2714A">
      <w:pPr>
        <w:pStyle w:val="Lista"/>
      </w:pPr>
      <w:r w:rsidRPr="00DD7CCF">
        <w:t xml:space="preserve">handling </w:t>
      </w:r>
      <w:r w:rsidRPr="005D2B22">
        <w:rPr>
          <w:b/>
          <w:bCs/>
        </w:rPr>
        <w:t>mistakes in a published translation</w:t>
      </w:r>
    </w:p>
    <w:p w14:paraId="2B434077" w14:textId="77777777" w:rsidR="00C02B8C" w:rsidRPr="00DD7CCF" w:rsidRDefault="004D2E67" w:rsidP="00E2714A">
      <w:pPr>
        <w:pStyle w:val="Lista2"/>
      </w:pPr>
      <w:r w:rsidRPr="00DD7CCF">
        <w:t>it is recommended that you silently correct any obvious typographic errors in a published translation you are reproducing</w:t>
      </w:r>
    </w:p>
    <w:p w14:paraId="4E0CCF86" w14:textId="40313BBD" w:rsidR="00C02B8C" w:rsidRPr="00DD7CCF" w:rsidRDefault="004D2E67" w:rsidP="00E2714A">
      <w:pPr>
        <w:pStyle w:val="Lista2"/>
      </w:pPr>
      <w:r w:rsidRPr="00DD7CCF">
        <w:t xml:space="preserve">unusual or incorrect interpretation and unexpected transliteration/normalisation found in published translations may be flagged with </w:t>
      </w:r>
      <w:r w:rsidRPr="00DD7CCF">
        <w:rPr>
          <w:rStyle w:val="Code"/>
        </w:rPr>
        <w:t>&lt;sic&gt;</w:t>
      </w:r>
      <w:r w:rsidRPr="00DD7CCF">
        <w:t xml:space="preserve"> as per </w:t>
      </w:r>
      <w:r w:rsidR="003C3D87" w:rsidRPr="00DD7CCF">
        <w:t>§</w:t>
      </w:r>
      <w:r w:rsidR="009430EC" w:rsidRPr="00DD7CCF">
        <w:fldChar w:fldCharType="begin"/>
      </w:r>
      <w:r w:rsidR="009430EC" w:rsidRPr="00DD7CCF">
        <w:instrText xml:space="preserve"> REF _Ref43990147 \w \h </w:instrText>
      </w:r>
      <w:r w:rsidR="00DD7CCF">
        <w:instrText xml:space="preserve"> \* MERGEFORMAT </w:instrText>
      </w:r>
      <w:r w:rsidR="009430EC" w:rsidRPr="00DD7CCF">
        <w:fldChar w:fldCharType="separate"/>
      </w:r>
      <w:r w:rsidR="00E90D07">
        <w:t>9.2.11</w:t>
      </w:r>
      <w:r w:rsidR="009430EC" w:rsidRPr="00DD7CCF">
        <w:fldChar w:fldCharType="end"/>
      </w:r>
    </w:p>
    <w:p w14:paraId="5C822DA8" w14:textId="77777777" w:rsidR="00C02B8C" w:rsidRPr="00DD7CCF" w:rsidRDefault="004D2E67" w:rsidP="00D4342A">
      <w:pPr>
        <w:pStyle w:val="Cmsor3"/>
      </w:pPr>
      <w:bookmarkStart w:id="570" w:name="_8oa8esure61" w:colFirst="0" w:colLast="0"/>
      <w:bookmarkStart w:id="571" w:name="_Ref63675776"/>
      <w:bookmarkStart w:id="572" w:name="_Toc74733561"/>
      <w:bookmarkEnd w:id="570"/>
      <w:r w:rsidRPr="00DD7CCF">
        <w:t>Structural markup in translation</w:t>
      </w:r>
      <w:bookmarkEnd w:id="571"/>
      <w:bookmarkEnd w:id="572"/>
    </w:p>
    <w:p w14:paraId="091E680B" w14:textId="77777777" w:rsidR="00C02B8C" w:rsidRPr="00DD7CCF" w:rsidRDefault="004D2E67" w:rsidP="00E2714A">
      <w:pPr>
        <w:pStyle w:val="Lista"/>
      </w:pPr>
      <w:r w:rsidRPr="00DD7CCF">
        <w:t>the overall structure of a translation should, as far as practicable, imitate the structure of the original inscription, in the following manner</w:t>
      </w:r>
    </w:p>
    <w:p w14:paraId="6E8A1196" w14:textId="5999D1C2" w:rsidR="00C02B8C" w:rsidRPr="00DD7CCF" w:rsidRDefault="004D2E67" w:rsidP="00E2714A">
      <w:pPr>
        <w:pStyle w:val="Lista"/>
      </w:pPr>
      <w:r w:rsidRPr="00DD7CCF">
        <w:t xml:space="preserve">if your edition includes boxlike partitions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E90D07">
        <w:t>3.4</w:t>
      </w:r>
      <w:r w:rsidR="00C927BB" w:rsidRPr="00DD7CCF">
        <w:fldChar w:fldCharType="end"/>
      </w:r>
      <w:r w:rsidRPr="00DD7CCF">
        <w:t xml:space="preserve">), the textpart divisions of your edition must be mandatorily replicated in your translation </w:t>
      </w:r>
      <w:r w:rsidRPr="00E24F87">
        <w:rPr>
          <w:noProof/>
        </w:rPr>
        <w:t>(</w:t>
      </w:r>
      <w:r w:rsidRPr="00DD7CCF">
        <w:t xml:space="preserve">with the same attributes and, if applicable, </w:t>
      </w:r>
      <w:r w:rsidRPr="00DD7CCF">
        <w:rPr>
          <w:rStyle w:val="Code"/>
        </w:rPr>
        <w:t>&lt;head&gt;</w:t>
      </w:r>
      <w:r w:rsidRPr="00DD7CCF">
        <w:t xml:space="preserve"> elements)</w:t>
      </w:r>
    </w:p>
    <w:p w14:paraId="41D18C0C" w14:textId="0B37010C" w:rsidR="00C02B8C" w:rsidRPr="00DD7CCF" w:rsidRDefault="004D2E67" w:rsidP="00E2714A">
      <w:pPr>
        <w:pStyle w:val="Lista"/>
      </w:pPr>
      <w:r w:rsidRPr="00DD7CCF">
        <w:t xml:space="preserve">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E90D07">
        <w:t>3.5</w:t>
      </w:r>
      <w:r w:rsidR="000725A4" w:rsidRPr="00DD7CCF">
        <w:fldChar w:fldCharType="end"/>
      </w:r>
      <w:r w:rsidRPr="00DD7CCF">
        <w:t>), if present, may be replicated or omitted from the translation as you see fit</w:t>
      </w:r>
    </w:p>
    <w:p w14:paraId="1EF67936" w14:textId="77777777" w:rsidR="00C02B8C" w:rsidRPr="00DD7CCF" w:rsidRDefault="004D2E67" w:rsidP="00E2714A">
      <w:pPr>
        <w:pStyle w:val="Lista2"/>
      </w:pPr>
      <w:r w:rsidRPr="00DD7CCF">
        <w:t xml:space="preserve">for replication, use the same element with the same attributes as that used in your edition, and include the </w:t>
      </w:r>
      <w:r w:rsidRPr="00DD7CCF">
        <w:rPr>
          <w:rStyle w:val="Code"/>
        </w:rPr>
        <w:t>&lt;head&gt;</w:t>
      </w:r>
      <w:r w:rsidRPr="00DD7CCF">
        <w:t xml:space="preserve"> elements if applicable</w:t>
      </w:r>
    </w:p>
    <w:p w14:paraId="7094BFB7" w14:textId="772B48AA" w:rsidR="00C02B8C" w:rsidRPr="00DD7CCF" w:rsidRDefault="004D2E67" w:rsidP="00E2714A">
      <w:pPr>
        <w:pStyle w:val="Lista"/>
      </w:pPr>
      <w:r w:rsidRPr="00DD7CCF">
        <w:t xml:space="preserve">gridlike partitions </w:t>
      </w:r>
      <w:r w:rsidRPr="00E24F87">
        <w:rPr>
          <w:noProof/>
        </w:rPr>
        <w:t>(</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E90D07">
        <w:t>3.6</w:t>
      </w:r>
      <w:r w:rsidR="00194541" w:rsidRPr="00DD7CCF">
        <w:fldChar w:fldCharType="end"/>
      </w:r>
      <w:r w:rsidRPr="00DD7CCF">
        <w:t xml:space="preserve">) and quasi-partitions </w:t>
      </w:r>
      <w:r w:rsidRPr="00E24F87">
        <w:rPr>
          <w:noProof/>
        </w:rPr>
        <w:t>(</w:t>
      </w:r>
      <w:r w:rsidR="003C3D87" w:rsidRPr="00DD7CCF">
        <w:t>§</w:t>
      </w:r>
      <w:r w:rsidR="00194541" w:rsidRPr="00DD7CCF">
        <w:fldChar w:fldCharType="begin"/>
      </w:r>
      <w:r w:rsidR="00194541" w:rsidRPr="00DD7CCF">
        <w:instrText xml:space="preserve"> REF _Ref43984718 \w \h </w:instrText>
      </w:r>
      <w:r w:rsidR="00DD7CCF">
        <w:instrText xml:space="preserve"> \* MERGEFORMAT </w:instrText>
      </w:r>
      <w:r w:rsidR="00194541" w:rsidRPr="00DD7CCF">
        <w:fldChar w:fldCharType="separate"/>
      </w:r>
      <w:r w:rsidR="00E90D07">
        <w:t>3.3</w:t>
      </w:r>
      <w:r w:rsidR="00194541" w:rsidRPr="00DD7CCF">
        <w:fldChar w:fldCharType="end"/>
      </w:r>
      <w:r w:rsidRPr="00DD7CCF">
        <w:t xml:space="preserve">) including forme work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E90D07">
        <w:t>3.3.5</w:t>
      </w:r>
      <w:r w:rsidR="00194541" w:rsidRPr="00DD7CCF">
        <w:fldChar w:fldCharType="end"/>
      </w:r>
      <w:r w:rsidRPr="00DD7CCF">
        <w:t>) shall not be replicated in the translation</w:t>
      </w:r>
    </w:p>
    <w:p w14:paraId="158BCB0A" w14:textId="6AB57294" w:rsidR="00C02B8C" w:rsidRPr="00DD7CCF" w:rsidRDefault="004D2E67" w:rsidP="00E2714A">
      <w:pPr>
        <w:pStyle w:val="Lista"/>
      </w:pPr>
      <w:r w:rsidRPr="00DD7CCF">
        <w:t xml:space="preserve">line beginnings shall not be replicated, but line numbers may be indicated as per </w:t>
      </w:r>
      <w:r w:rsidR="003C3D87" w:rsidRPr="00DD7CCF">
        <w:t>§</w:t>
      </w:r>
      <w:r w:rsidR="009430EC" w:rsidRPr="00DD7CCF">
        <w:fldChar w:fldCharType="begin"/>
      </w:r>
      <w:r w:rsidR="009430EC" w:rsidRPr="00DD7CCF">
        <w:instrText xml:space="preserve"> REF _Ref43990179 \w \h </w:instrText>
      </w:r>
      <w:r w:rsidR="00DD7CCF">
        <w:instrText xml:space="preserve"> \* MERGEFORMAT </w:instrText>
      </w:r>
      <w:r w:rsidR="009430EC" w:rsidRPr="00DD7CCF">
        <w:fldChar w:fldCharType="separate"/>
      </w:r>
      <w:r w:rsidR="00E90D07">
        <w:t>9.2.6</w:t>
      </w:r>
      <w:r w:rsidR="009430EC" w:rsidRPr="00DD7CCF">
        <w:fldChar w:fldCharType="end"/>
      </w:r>
      <w:r w:rsidRPr="00DD7CCF">
        <w:t xml:space="preserve"> below</w:t>
      </w:r>
    </w:p>
    <w:p w14:paraId="712283D2" w14:textId="77777777" w:rsidR="00095CCC" w:rsidRDefault="00095CCC" w:rsidP="00095CCC">
      <w:pPr>
        <w:pStyle w:val="Lista"/>
      </w:pPr>
      <w:r>
        <w:t>the basic block-level container for translated text is the paragraph (</w:t>
      </w:r>
      <w:r w:rsidRPr="00095CCC">
        <w:rPr>
          <w:rStyle w:val="Code"/>
        </w:rPr>
        <w:t>&lt;p&gt;</w:t>
      </w:r>
      <w:r>
        <w:t xml:space="preserve"> element) </w:t>
      </w:r>
    </w:p>
    <w:p w14:paraId="54280646" w14:textId="77777777" w:rsidR="00095CCC" w:rsidRDefault="00095CCC" w:rsidP="00095CCC">
      <w:pPr>
        <w:pStyle w:val="Lista2"/>
      </w:pPr>
      <w:r>
        <w:t xml:space="preserve">each block-level containers in the original edition (i.e. </w:t>
      </w:r>
      <w:r w:rsidRPr="00095CCC">
        <w:rPr>
          <w:rStyle w:val="Code"/>
        </w:rPr>
        <w:t>&lt;p&gt;</w:t>
      </w:r>
      <w:r>
        <w:t xml:space="preserve">, </w:t>
      </w:r>
      <w:r w:rsidRPr="00095CCC">
        <w:rPr>
          <w:rStyle w:val="Code"/>
        </w:rPr>
        <w:t>&lt;ab&gt;</w:t>
      </w:r>
      <w:r>
        <w:t xml:space="preserve"> and </w:t>
      </w:r>
      <w:r w:rsidRPr="00095CCC">
        <w:rPr>
          <w:rStyle w:val="Code"/>
        </w:rPr>
        <w:t>&lt;lg&gt;</w:t>
      </w:r>
      <w:r>
        <w:t>) shall be normally replicated as a corresponding paragraph (</w:t>
      </w:r>
      <w:r w:rsidRPr="00095CCC">
        <w:rPr>
          <w:rStyle w:val="Code"/>
        </w:rPr>
        <w:t>&lt;p&gt;</w:t>
      </w:r>
      <w:r>
        <w:t xml:space="preserve"> element) in the translation, </w:t>
      </w:r>
    </w:p>
    <w:p w14:paraId="1E85965B" w14:textId="77777777" w:rsidR="00095CCC" w:rsidRDefault="00095CCC" w:rsidP="00095CCC">
      <w:pPr>
        <w:pStyle w:val="Lista3"/>
      </w:pPr>
      <w:r>
        <w:t xml:space="preserve">but feel free to use a smaller or larger number of </w:t>
      </w:r>
      <w:r w:rsidRPr="00095CCC">
        <w:rPr>
          <w:rStyle w:val="Code"/>
        </w:rPr>
        <w:t>&lt;p&gt;</w:t>
      </w:r>
      <w:r>
        <w:t xml:space="preserve"> elements at your discretion</w:t>
      </w:r>
    </w:p>
    <w:p w14:paraId="05E5DC41" w14:textId="77777777" w:rsidR="00095CCC" w:rsidRDefault="00095CCC" w:rsidP="00095CCC">
      <w:pPr>
        <w:pStyle w:val="Lista2"/>
      </w:pPr>
      <w:r>
        <w:t xml:space="preserve">for paragraphs translating verse, add the attribute </w:t>
      </w:r>
      <w:r w:rsidRPr="00095CCC">
        <w:rPr>
          <w:rStyle w:val="Codeattribute"/>
        </w:rPr>
        <w:t>@rend</w:t>
      </w:r>
      <w:r>
        <w:t xml:space="preserve"> with the value </w:t>
      </w:r>
      <w:r w:rsidRPr="00095CCC">
        <w:rPr>
          <w:rStyle w:val="Codevalue"/>
        </w:rPr>
        <w:t>"stanza"</w:t>
      </w:r>
      <w:r>
        <w:t xml:space="preserve"> to the </w:t>
      </w:r>
      <w:r w:rsidRPr="00095CCC">
        <w:rPr>
          <w:rStyle w:val="Code"/>
        </w:rPr>
        <w:t>&lt;p&gt;</w:t>
      </w:r>
      <w:r>
        <w:t xml:space="preserve"> element</w:t>
      </w:r>
    </w:p>
    <w:p w14:paraId="5E3F701F" w14:textId="77777777" w:rsidR="00095CCC" w:rsidRDefault="00095CCC" w:rsidP="00095CCC">
      <w:pPr>
        <w:pStyle w:val="Lista3"/>
      </w:pPr>
      <w:r>
        <w:t xml:space="preserve">should your translation of a stanza consist of verselike lines that will need to be displayed as separate typographic lines, you may wrap each of these in an </w:t>
      </w:r>
      <w:r w:rsidRPr="00095CCC">
        <w:rPr>
          <w:rStyle w:val="Code"/>
        </w:rPr>
        <w:t>&lt;l&gt;</w:t>
      </w:r>
      <w:r>
        <w:t xml:space="preserve"> element within the </w:t>
      </w:r>
      <w:r w:rsidRPr="00095CCC">
        <w:rPr>
          <w:rStyle w:val="Code"/>
        </w:rPr>
        <w:t>&lt;p&gt;</w:t>
      </w:r>
      <w:r>
        <w:t xml:space="preserve"> element corresponding to a stanza</w:t>
      </w:r>
    </w:p>
    <w:p w14:paraId="42BD2C2E" w14:textId="78A45527" w:rsidR="00095CCC" w:rsidRDefault="00095CCC" w:rsidP="00095CCC">
      <w:pPr>
        <w:pStyle w:val="Lista2"/>
      </w:pPr>
      <w:r>
        <w:t xml:space="preserve">if a paragraph of the original text is, or contains, a list (such as a list of donees or boundaries), you may at your discretion use a </w:t>
      </w:r>
      <w:r w:rsidRPr="00095CCC">
        <w:rPr>
          <w:rStyle w:val="Code"/>
        </w:rPr>
        <w:t>&lt;list&gt;</w:t>
      </w:r>
      <w:r>
        <w:t xml:space="preserve"> element with </w:t>
      </w:r>
      <w:r w:rsidRPr="00095CCC">
        <w:rPr>
          <w:rStyle w:val="Code"/>
        </w:rPr>
        <w:t>&lt;item&gt;</w:t>
      </w:r>
      <w:r>
        <w:t xml:space="preserve">s within the corresponding </w:t>
      </w:r>
      <w:r w:rsidRPr="00095CCC">
        <w:rPr>
          <w:rStyle w:val="Code"/>
        </w:rPr>
        <w:t>&lt;p&gt;</w:t>
      </w:r>
      <w:r>
        <w:t xml:space="preserve"> element of your translation as described in §</w:t>
      </w:r>
      <w:r>
        <w:fldChar w:fldCharType="begin"/>
      </w:r>
      <w:r>
        <w:instrText xml:space="preserve"> REF _Ref56419954 \r \h </w:instrText>
      </w:r>
      <w:r>
        <w:fldChar w:fldCharType="separate"/>
      </w:r>
      <w:r w:rsidR="00E90D07">
        <w:t>10.2.2</w:t>
      </w:r>
      <w:r>
        <w:fldChar w:fldCharType="end"/>
      </w:r>
    </w:p>
    <w:p w14:paraId="7F30FF55" w14:textId="7C828530" w:rsidR="00C02B8C" w:rsidRPr="00DD7CCF" w:rsidRDefault="00095CCC" w:rsidP="00095CCC">
      <w:pPr>
        <w:pStyle w:val="Lista3"/>
      </w:pPr>
      <w:r>
        <w:t>translating lists as continuous prose is acceptable and in fact preferable for short lists, but segmenting them in this way is recommended for long lists</w:t>
      </w:r>
    </w:p>
    <w:p w14:paraId="15C06CE6" w14:textId="77777777" w:rsidR="00C02B8C" w:rsidRPr="00DD7CCF" w:rsidRDefault="004D2E67" w:rsidP="00D4342A">
      <w:pPr>
        <w:pStyle w:val="Cmsor3"/>
      </w:pPr>
      <w:bookmarkStart w:id="573" w:name="_tofxidp3cso" w:colFirst="0" w:colLast="0"/>
      <w:bookmarkStart w:id="574" w:name="_Ref43990179"/>
      <w:bookmarkStart w:id="575" w:name="_Toc74733562"/>
      <w:bookmarkEnd w:id="573"/>
      <w:r w:rsidRPr="00DD7CCF">
        <w:t>Indicating correspondence to the original</w:t>
      </w:r>
      <w:bookmarkEnd w:id="574"/>
      <w:bookmarkEnd w:id="575"/>
    </w:p>
    <w:p w14:paraId="121E6157" w14:textId="702EFC95" w:rsidR="00C02B8C" w:rsidRPr="00DD7CCF" w:rsidRDefault="004D2E67" w:rsidP="00E2714A">
      <w:pPr>
        <w:pStyle w:val="Lista"/>
      </w:pPr>
      <w:r w:rsidRPr="00DD7CCF">
        <w:t xml:space="preserve">to indicate how block-level translation elements correspond to parts of the original text, you should normally add the attribute </w:t>
      </w:r>
      <w:r w:rsidR="008525C6" w:rsidRPr="008525C6">
        <w:rPr>
          <w:rStyle w:val="Codeattribute"/>
        </w:rPr>
        <w:t>@n</w:t>
      </w:r>
      <w:r w:rsidR="008525C6" w:rsidRPr="008525C6">
        <w:t xml:space="preserve"> </w:t>
      </w:r>
      <w:r w:rsidRPr="00DD7CCF">
        <w:t>to each</w:t>
      </w:r>
      <w:r w:rsidR="002A24E4">
        <w:t xml:space="preserve"> </w:t>
      </w:r>
      <w:r w:rsidR="002A24E4" w:rsidRPr="002A24E4">
        <w:t>block-level container</w:t>
      </w:r>
      <w:r w:rsidRPr="00DD7CCF">
        <w:t xml:space="preserve"> in the translation as reference to either a line number or a stanza number in the original</w:t>
      </w:r>
    </w:p>
    <w:p w14:paraId="3288F968" w14:textId="77777777" w:rsidR="00C02B8C" w:rsidRPr="00DD7CCF" w:rsidRDefault="004D2E67" w:rsidP="00E2714A">
      <w:pPr>
        <w:pStyle w:val="Lista2"/>
      </w:pPr>
      <w:r w:rsidRPr="00DD7CCF">
        <w:t>for short inscriptions best translated as a single paragraph of prose, such referencing may be omitted</w:t>
      </w:r>
    </w:p>
    <w:p w14:paraId="12C5A9A7" w14:textId="77777777" w:rsidR="00EA37AC" w:rsidRDefault="00EA37AC" w:rsidP="00EA37AC">
      <w:pPr>
        <w:pStyle w:val="Lista2"/>
      </w:pPr>
      <w:r>
        <w:t xml:space="preserve">in </w:t>
      </w:r>
      <w:r w:rsidRPr="00EA37AC">
        <w:rPr>
          <w:rStyle w:val="Code"/>
        </w:rPr>
        <w:t>&lt;p&gt;</w:t>
      </w:r>
      <w:r>
        <w:t xml:space="preserve"> elements translating regular prose, use the value(s) of </w:t>
      </w:r>
      <w:r w:rsidRPr="00EA37AC">
        <w:rPr>
          <w:rStyle w:val="Codeattribute"/>
        </w:rPr>
        <w:t>@n</w:t>
      </w:r>
      <w:r>
        <w:t xml:space="preserve"> from the </w:t>
      </w:r>
      <w:r w:rsidRPr="00EA37AC">
        <w:rPr>
          <w:rStyle w:val="Code"/>
        </w:rPr>
        <w:t>&lt;lb/&gt;</w:t>
      </w:r>
      <w:r>
        <w:t xml:space="preserve"> element(s) of the corresponding line(s) in the original</w:t>
      </w:r>
    </w:p>
    <w:p w14:paraId="440A2FED" w14:textId="77777777" w:rsidR="00EA37AC" w:rsidRDefault="00EA37AC" w:rsidP="00EA37AC">
      <w:pPr>
        <w:pStyle w:val="Lista3"/>
      </w:pPr>
      <w:r>
        <w:t>this will be shown in display as a line number</w:t>
      </w:r>
    </w:p>
    <w:p w14:paraId="55DD8325" w14:textId="77777777" w:rsidR="00EA37AC" w:rsidRDefault="00EA37AC" w:rsidP="00EA37AC">
      <w:pPr>
        <w:pStyle w:val="Lista2"/>
      </w:pPr>
      <w:r>
        <w:t xml:space="preserve">in </w:t>
      </w:r>
      <w:r w:rsidRPr="00EA37AC">
        <w:rPr>
          <w:rStyle w:val="Code"/>
        </w:rPr>
        <w:t>&lt;p&gt;</w:t>
      </w:r>
      <w:r>
        <w:t xml:space="preserve"> elements translating verse (and thus carrying the attribute </w:t>
      </w:r>
      <w:r w:rsidRPr="00EA37AC">
        <w:rPr>
          <w:rStyle w:val="Codeattribute"/>
        </w:rPr>
        <w:t>@rend=</w:t>
      </w:r>
      <w:r w:rsidRPr="00EA37AC">
        <w:rPr>
          <w:rStyle w:val="Codevalue"/>
        </w:rPr>
        <w:t>"stanza"</w:t>
      </w:r>
      <w:r>
        <w:t xml:space="preserve">), use the value(s) of </w:t>
      </w:r>
      <w:r w:rsidRPr="00EA37AC">
        <w:rPr>
          <w:rStyle w:val="Codeattribute"/>
        </w:rPr>
        <w:t>@n</w:t>
      </w:r>
      <w:r>
        <w:t xml:space="preserve"> from the </w:t>
      </w:r>
      <w:r w:rsidRPr="00EA37AC">
        <w:rPr>
          <w:rStyle w:val="Code"/>
        </w:rPr>
        <w:t>&lt;lg/&gt;</w:t>
      </w:r>
      <w:r>
        <w:t xml:space="preserve"> element(s) of the corresponding stanza(s) in the original</w:t>
      </w:r>
    </w:p>
    <w:p w14:paraId="2DFCF96F" w14:textId="77777777" w:rsidR="00EA37AC" w:rsidRDefault="00EA37AC" w:rsidP="00EA37AC">
      <w:pPr>
        <w:pStyle w:val="Lista3"/>
      </w:pPr>
      <w:r>
        <w:t>this will be shown in display as a stanza number</w:t>
      </w:r>
    </w:p>
    <w:p w14:paraId="5CF9ECBE" w14:textId="77777777" w:rsidR="00EA37AC" w:rsidRDefault="00EA37AC" w:rsidP="00EA37AC">
      <w:pPr>
        <w:pStyle w:val="Lista2"/>
      </w:pPr>
      <w:r>
        <w:t xml:space="preserve">in </w:t>
      </w:r>
      <w:r w:rsidRPr="00EA37AC">
        <w:rPr>
          <w:rStyle w:val="Code"/>
        </w:rPr>
        <w:t>&lt;item&gt;</w:t>
      </w:r>
      <w:r>
        <w:t xml:space="preserve"> elements translating list items, use the value(s) of </w:t>
      </w:r>
      <w:r w:rsidRPr="00EA37AC">
        <w:rPr>
          <w:rStyle w:val="Codeattribute"/>
        </w:rPr>
        <w:t>@n</w:t>
      </w:r>
      <w:r>
        <w:t xml:space="preserve"> from the </w:t>
      </w:r>
      <w:r w:rsidRPr="00EA37AC">
        <w:rPr>
          <w:rStyle w:val="Code"/>
        </w:rPr>
        <w:t>&lt;lb/&gt;</w:t>
      </w:r>
      <w:r>
        <w:t xml:space="preserve"> element(s) of the corresponding line(s) in the original</w:t>
      </w:r>
    </w:p>
    <w:p w14:paraId="7AFC118E" w14:textId="77777777" w:rsidR="00EA37AC" w:rsidRDefault="00EA37AC" w:rsidP="00EA37AC">
      <w:pPr>
        <w:pStyle w:val="Lista3"/>
      </w:pPr>
      <w:r>
        <w:lastRenderedPageBreak/>
        <w:t>this will be shown in display as a line number</w:t>
      </w:r>
    </w:p>
    <w:p w14:paraId="333A814D" w14:textId="77777777" w:rsidR="00EA37AC" w:rsidRDefault="00EA37AC" w:rsidP="00EA37AC">
      <w:pPr>
        <w:pStyle w:val="Lista3"/>
      </w:pPr>
      <w:r>
        <w:t>as stated in §9.2.5 above, marking up lists in the translation is optional; and even if you choose to do so, adding line numbers to each list item is not mandatory</w:t>
      </w:r>
    </w:p>
    <w:p w14:paraId="667F459B" w14:textId="77777777" w:rsidR="00EA37AC" w:rsidRDefault="00EA37AC" w:rsidP="00EA37AC">
      <w:pPr>
        <w:pStyle w:val="Lista3"/>
      </w:pPr>
      <w:r>
        <w:t xml:space="preserve">feel free to omit numbering in short lists (instead, number only the </w:t>
      </w:r>
      <w:r w:rsidRPr="00EA37AC">
        <w:rPr>
          <w:rStyle w:val="Code"/>
        </w:rPr>
        <w:t>&lt;p&gt;</w:t>
      </w:r>
      <w:r>
        <w:t xml:space="preserve"> elements containing the list), and in long lists, feel free to number only some of the items, or to use the milestone method described below</w:t>
      </w:r>
    </w:p>
    <w:p w14:paraId="3B9E34F5" w14:textId="77777777" w:rsidR="00EA37AC" w:rsidRDefault="00EA37AC" w:rsidP="00EA37AC">
      <w:pPr>
        <w:pStyle w:val="Lista3"/>
      </w:pPr>
      <w:r>
        <w:t xml:space="preserve">to indicate a line or stanza in the original, simply use the value of </w:t>
      </w:r>
      <w:r w:rsidRPr="00EA37AC">
        <w:rPr>
          <w:rStyle w:val="Codeattribute"/>
        </w:rPr>
        <w:t>@n</w:t>
      </w:r>
      <w:r>
        <w:t xml:space="preserve"> from the appropriate </w:t>
      </w:r>
      <w:r w:rsidRPr="00EA37AC">
        <w:rPr>
          <w:rStyle w:val="Code"/>
        </w:rPr>
        <w:t>&lt;lb/&gt;</w:t>
      </w:r>
      <w:r>
        <w:t xml:space="preserve"> or </w:t>
      </w:r>
      <w:r w:rsidRPr="00EA37AC">
        <w:rPr>
          <w:rStyle w:val="Code"/>
        </w:rPr>
        <w:t>&lt;lg&gt;</w:t>
      </w:r>
      <w:r>
        <w:t xml:space="preserve"> element of the original</w:t>
      </w:r>
    </w:p>
    <w:p w14:paraId="3F627930" w14:textId="77777777" w:rsidR="00EA37AC" w:rsidRDefault="00EA37AC" w:rsidP="00EA37AC">
      <w:pPr>
        <w:pStyle w:val="Lista3"/>
      </w:pPr>
      <w:r>
        <w:t xml:space="preserve">in </w:t>
      </w:r>
      <w:r w:rsidRPr="00EA37AC">
        <w:rPr>
          <w:rStyle w:val="Code"/>
        </w:rPr>
        <w:t>&lt;p&gt;</w:t>
      </w:r>
      <w:r>
        <w:t xml:space="preserve"> elements translating verse (and thus carrying the attribute </w:t>
      </w:r>
      <w:r w:rsidRPr="00EA37AC">
        <w:rPr>
          <w:rStyle w:val="Codeattribute"/>
        </w:rPr>
        <w:t>@rend=</w:t>
      </w:r>
      <w:r w:rsidRPr="00EA37AC">
        <w:rPr>
          <w:rStyle w:val="Codevalue"/>
        </w:rPr>
        <w:t>"stanza"</w:t>
      </w:r>
      <w:r>
        <w:t xml:space="preserve">), this </w:t>
      </w:r>
      <w:r w:rsidRPr="00EA37AC">
        <w:rPr>
          <w:rStyle w:val="Codeattribute"/>
        </w:rPr>
        <w:t>@n</w:t>
      </w:r>
      <w:r>
        <w:t xml:space="preserve"> will be interpreted as a stanza number, while in </w:t>
      </w:r>
      <w:r w:rsidRPr="00EA37AC">
        <w:rPr>
          <w:rStyle w:val="Code"/>
        </w:rPr>
        <w:t>&lt;p&gt;</w:t>
      </w:r>
      <w:r>
        <w:t xml:space="preserve"> elements translating prose (and thus without the </w:t>
      </w:r>
      <w:r w:rsidRPr="00EA37AC">
        <w:rPr>
          <w:rStyle w:val="Codeattribute"/>
        </w:rPr>
        <w:t>@rend</w:t>
      </w:r>
      <w:r>
        <w:t xml:space="preserve"> attribute) it will be interpreted as a line number</w:t>
      </w:r>
    </w:p>
    <w:p w14:paraId="3FD00CA4" w14:textId="0D7673B1" w:rsidR="00EA37AC" w:rsidRDefault="00EA37AC" w:rsidP="00EA37AC">
      <w:pPr>
        <w:pStyle w:val="Lista"/>
      </w:pPr>
      <w:r>
        <w:t>in addition to the above method, you may sometimes find it useful to indicate a line (or stanza) number at a point in your translation that is within a block-level container rather than at the start of one, for instance in a long paragraph stretching across many lines where the order of your translation differs considerably from the order of the original</w:t>
      </w:r>
    </w:p>
    <w:p w14:paraId="2B81C021" w14:textId="77777777" w:rsidR="00EA37AC" w:rsidRDefault="00EA37AC" w:rsidP="00EA37AC">
      <w:pPr>
        <w:pStyle w:val="Lista2"/>
      </w:pPr>
      <w:r>
        <w:t xml:space="preserve">in such cases, you may optionally use a </w:t>
      </w:r>
      <w:r w:rsidRPr="00EA37AC">
        <w:rPr>
          <w:rStyle w:val="Code"/>
        </w:rPr>
        <w:t>&lt;milestone/&gt;</w:t>
      </w:r>
      <w:r>
        <w:t xml:space="preserve"> element at any point where you wish to show a reference to a line (or stanza) number</w:t>
      </w:r>
    </w:p>
    <w:p w14:paraId="2BB46F95" w14:textId="77777777" w:rsidR="00EA37AC" w:rsidRDefault="00EA37AC" w:rsidP="00EA37AC">
      <w:pPr>
        <w:pStyle w:val="Lista2"/>
      </w:pPr>
      <w:r>
        <w:t>see §3.5.3 for an introduction to the concept of milestones</w:t>
      </w:r>
    </w:p>
    <w:p w14:paraId="44296672" w14:textId="77777777" w:rsidR="00EA37AC" w:rsidRDefault="00EA37AC" w:rsidP="00EA37AC">
      <w:pPr>
        <w:pStyle w:val="Lista2"/>
      </w:pPr>
      <w:r w:rsidRPr="00EA37AC">
        <w:rPr>
          <w:rStyle w:val="Code"/>
        </w:rPr>
        <w:t>&lt;milestone/&gt;</w:t>
      </w:r>
      <w:r>
        <w:t xml:space="preserve"> elements used for this purpose must always carry the attribute </w:t>
      </w:r>
      <w:r w:rsidRPr="00EA37AC">
        <w:rPr>
          <w:rStyle w:val="Codeattribute"/>
        </w:rPr>
        <w:t>@type=</w:t>
      </w:r>
      <w:r w:rsidRPr="00EA37AC">
        <w:rPr>
          <w:rStyle w:val="Codevalue"/>
        </w:rPr>
        <w:t>"ref"</w:t>
      </w:r>
    </w:p>
    <w:p w14:paraId="034BE98D" w14:textId="77777777" w:rsidR="00EA37AC" w:rsidRDefault="00EA37AC" w:rsidP="00EA37AC">
      <w:pPr>
        <w:pStyle w:val="Lista2"/>
      </w:pPr>
      <w:r>
        <w:t xml:space="preserve">in addition, the mandatory attribute </w:t>
      </w:r>
      <w:r w:rsidRPr="00EA37AC">
        <w:rPr>
          <w:rStyle w:val="Codeattribute"/>
        </w:rPr>
        <w:t>@unit</w:t>
      </w:r>
      <w:r>
        <w:t xml:space="preserve"> shall have one of the following values:</w:t>
      </w:r>
    </w:p>
    <w:p w14:paraId="124B7A4D" w14:textId="77777777" w:rsidR="00EA37AC" w:rsidRDefault="00EA37AC" w:rsidP="00EA37AC">
      <w:pPr>
        <w:pStyle w:val="Lista3"/>
      </w:pPr>
      <w:r w:rsidRPr="00EA37AC">
        <w:rPr>
          <w:rStyle w:val="Codevalue"/>
        </w:rPr>
        <w:t>"line"</w:t>
      </w:r>
      <w:r>
        <w:t xml:space="preserve"> when referring to a line number</w:t>
      </w:r>
    </w:p>
    <w:p w14:paraId="749F98AA" w14:textId="77777777" w:rsidR="00EA37AC" w:rsidRDefault="00EA37AC" w:rsidP="00EA37AC">
      <w:pPr>
        <w:pStyle w:val="Lista3"/>
      </w:pPr>
      <w:r w:rsidRPr="00EA37AC">
        <w:rPr>
          <w:rStyle w:val="Codevalue"/>
        </w:rPr>
        <w:t>"stanza"</w:t>
      </w:r>
      <w:r>
        <w:t xml:space="preserve"> when referring to a stanza number</w:t>
      </w:r>
    </w:p>
    <w:p w14:paraId="29B0A78C" w14:textId="77777777" w:rsidR="00EA37AC" w:rsidRDefault="00EA37AC" w:rsidP="00EA37AC">
      <w:pPr>
        <w:pStyle w:val="Lista2"/>
      </w:pPr>
      <w:r>
        <w:t xml:space="preserve">for example, </w:t>
      </w:r>
      <w:r w:rsidRPr="00EA37AC">
        <w:rPr>
          <w:rStyle w:val="Code"/>
        </w:rPr>
        <w:t>&lt;milestone type=</w:t>
      </w:r>
      <w:r w:rsidRPr="00EA37AC">
        <w:rPr>
          <w:rStyle w:val="Codevalue"/>
        </w:rPr>
        <w:t>"ref"</w:t>
      </w:r>
      <w:r w:rsidRPr="00EA37AC">
        <w:rPr>
          <w:rStyle w:val="Code"/>
        </w:rPr>
        <w:t xml:space="preserve"> unit=</w:t>
      </w:r>
      <w:r w:rsidRPr="00EA37AC">
        <w:rPr>
          <w:rStyle w:val="Codevalue"/>
        </w:rPr>
        <w:t>"line"</w:t>
      </w:r>
      <w:r w:rsidRPr="00EA37AC">
        <w:rPr>
          <w:rStyle w:val="Code"/>
        </w:rPr>
        <w:t xml:space="preserve"> n=</w:t>
      </w:r>
      <w:r w:rsidRPr="00EA37AC">
        <w:rPr>
          <w:rStyle w:val="Codevalue"/>
        </w:rPr>
        <w:t>"21"</w:t>
      </w:r>
      <w:r w:rsidRPr="00EA37AC">
        <w:rPr>
          <w:rStyle w:val="Code"/>
        </w:rPr>
        <w:t>/&gt;</w:t>
      </w:r>
      <w:r>
        <w:t xml:space="preserve"> will be shown as a reference to line number 21</w:t>
      </w:r>
    </w:p>
    <w:p w14:paraId="79186E03" w14:textId="77777777" w:rsidR="00EA37AC" w:rsidRDefault="00EA37AC" w:rsidP="00EA37AC">
      <w:pPr>
        <w:pStyle w:val="Lista2"/>
      </w:pPr>
      <w:r>
        <w:t xml:space="preserve">do not forget that </w:t>
      </w:r>
      <w:r w:rsidRPr="00EA37AC">
        <w:rPr>
          <w:rStyle w:val="Code"/>
        </w:rPr>
        <w:t>&lt;milestone/&gt;</w:t>
      </w:r>
      <w:r>
        <w:t xml:space="preserve"> is an empty element, not a container</w:t>
      </w:r>
    </w:p>
    <w:p w14:paraId="4233AF59" w14:textId="62EBDC7C" w:rsidR="00C02B8C" w:rsidRPr="00DD7CCF" w:rsidRDefault="00EA37AC" w:rsidP="00EA37AC">
      <w:pPr>
        <w:pStyle w:val="Lista"/>
      </w:pPr>
      <w:r>
        <w:t>in all of the above methods, ranges and sets of numbers may be used freely whenever necessary</w:t>
      </w:r>
    </w:p>
    <w:p w14:paraId="53DAB42F" w14:textId="77777777" w:rsidR="00C02B8C" w:rsidRPr="00DD7CCF" w:rsidRDefault="004D2E67" w:rsidP="00E2714A">
      <w:pPr>
        <w:pStyle w:val="Lista2"/>
      </w:pPr>
      <w:r w:rsidRPr="00DD7CCF">
        <w:t>to refer to a range of lines or stanzas, use a hyphen between two values, e.g.</w:t>
      </w:r>
    </w:p>
    <w:p w14:paraId="083F5A86" w14:textId="77777777" w:rsidR="00C02B8C" w:rsidRPr="00DD7CCF" w:rsidRDefault="004D2E67" w:rsidP="00E2714A">
      <w:pPr>
        <w:pStyle w:val="Lista3"/>
      </w:pPr>
      <w:r w:rsidRPr="00DD7CCF">
        <w:rPr>
          <w:rStyle w:val="Code"/>
        </w:rPr>
        <w:t xml:space="preserve">&lt;p </w:t>
      </w:r>
      <w:r w:rsidRPr="00DD7CCF">
        <w:rPr>
          <w:rStyle w:val="Codeattribute"/>
        </w:rPr>
        <w:t>n</w:t>
      </w:r>
      <w:r w:rsidRPr="00EA37AC">
        <w:rPr>
          <w:rStyle w:val="Codeattribute"/>
        </w:rPr>
        <w:t>=</w:t>
      </w:r>
      <w:r w:rsidRPr="0046000E">
        <w:rPr>
          <w:rStyle w:val="Codevalue"/>
        </w:rPr>
        <w:t>"1-3"</w:t>
      </w:r>
      <w:r w:rsidRPr="00DD7CCF">
        <w:rPr>
          <w:rStyle w:val="Code"/>
        </w:rPr>
        <w:t>&gt;</w:t>
      </w:r>
      <w:r w:rsidRPr="00DD7CCF">
        <w:t xml:space="preserve"> a paragraph translating prose in lines 1 to 3</w:t>
      </w:r>
    </w:p>
    <w:p w14:paraId="01808C4B" w14:textId="77777777" w:rsidR="00C02B8C" w:rsidRPr="00DD7CCF" w:rsidRDefault="004D2E67" w:rsidP="00E2714A">
      <w:pPr>
        <w:pStyle w:val="Lista3"/>
      </w:pPr>
      <w:r w:rsidRPr="00DD7CCF">
        <w:rPr>
          <w:rStyle w:val="Code"/>
        </w:rPr>
        <w:t xml:space="preserve">&lt;p </w:t>
      </w:r>
      <w:r w:rsidRPr="00DD7CCF">
        <w:rPr>
          <w:rStyle w:val="Codeattribute"/>
        </w:rPr>
        <w:t>rend</w:t>
      </w:r>
      <w:r w:rsidRPr="00EA37AC">
        <w:rPr>
          <w:rStyle w:val="Codeattribute"/>
        </w:rPr>
        <w:t>=</w:t>
      </w:r>
      <w:r w:rsidRPr="0046000E">
        <w:rPr>
          <w:rStyle w:val="Codevalue"/>
        </w:rPr>
        <w:t>"stanza"</w:t>
      </w:r>
      <w:r w:rsidRPr="00DD7CCF">
        <w:rPr>
          <w:rStyle w:val="Code"/>
        </w:rPr>
        <w:t xml:space="preserve"> </w:t>
      </w:r>
      <w:r w:rsidRPr="00DD7CCF">
        <w:rPr>
          <w:rStyle w:val="Codeattribute"/>
        </w:rPr>
        <w:t>n</w:t>
      </w:r>
      <w:r w:rsidRPr="00EA37AC">
        <w:rPr>
          <w:rStyle w:val="Codeattribute"/>
        </w:rPr>
        <w:t>=</w:t>
      </w:r>
      <w:r w:rsidRPr="0046000E">
        <w:rPr>
          <w:rStyle w:val="Codevalue"/>
        </w:rPr>
        <w:t>"8-9"</w:t>
      </w:r>
      <w:r w:rsidRPr="00DD7CCF">
        <w:rPr>
          <w:rStyle w:val="Code"/>
        </w:rPr>
        <w:t>&gt;</w:t>
      </w:r>
      <w:r w:rsidRPr="00DD7CCF">
        <w:t xml:space="preserve"> a single paragraph translating stanzas 8 and 9 together</w:t>
      </w:r>
    </w:p>
    <w:p w14:paraId="3B92C2E8" w14:textId="5F00CCBA" w:rsidR="00C02B8C" w:rsidRPr="00DD7CCF" w:rsidRDefault="004D2E67" w:rsidP="00E2714A">
      <w:pPr>
        <w:pStyle w:val="Lista2"/>
      </w:pPr>
      <w:r w:rsidRPr="00DD7CCF">
        <w:t xml:space="preserve">to refer to </w:t>
      </w:r>
      <w:r w:rsidR="00AE1C19">
        <w:t xml:space="preserve">a set of </w:t>
      </w:r>
      <w:r w:rsidRPr="00DD7CCF">
        <w:t>non-contiguous lines or stanzas, use a comma and a space between two values, e.g.</w:t>
      </w:r>
    </w:p>
    <w:p w14:paraId="084C17D3" w14:textId="77777777" w:rsidR="00C02B8C" w:rsidRPr="00DD7CCF" w:rsidRDefault="004D2E67" w:rsidP="00E2714A">
      <w:pPr>
        <w:pStyle w:val="Lista3"/>
      </w:pPr>
      <w:r w:rsidRPr="00DD7CCF">
        <w:rPr>
          <w:rStyle w:val="Code"/>
        </w:rPr>
        <w:t xml:space="preserve">&lt;p </w:t>
      </w:r>
      <w:r w:rsidRPr="00DD7CCF">
        <w:rPr>
          <w:rStyle w:val="Codeattribute"/>
        </w:rPr>
        <w:t>n</w:t>
      </w:r>
      <w:r w:rsidRPr="00EA37AC">
        <w:rPr>
          <w:rStyle w:val="Codeattribute"/>
        </w:rPr>
        <w:t>=</w:t>
      </w:r>
      <w:r w:rsidRPr="0046000E">
        <w:rPr>
          <w:rStyle w:val="Codevalue"/>
        </w:rPr>
        <w:t>"1, 3"</w:t>
      </w:r>
      <w:r w:rsidRPr="00DD7CCF">
        <w:rPr>
          <w:rStyle w:val="Code"/>
        </w:rPr>
        <w:t>&gt;</w:t>
      </w:r>
      <w:r w:rsidRPr="00DD7CCF">
        <w:t xml:space="preserve"> a paragraph translating prose from lines 1 and 3 </w:t>
      </w:r>
      <w:r w:rsidRPr="00E24F87">
        <w:rPr>
          <w:noProof/>
        </w:rPr>
        <w:t>(</w:t>
      </w:r>
      <w:r w:rsidRPr="00DD7CCF">
        <w:t>but not 2)</w:t>
      </w:r>
    </w:p>
    <w:p w14:paraId="6A3ABAEA" w14:textId="77777777" w:rsidR="00C02B8C" w:rsidRPr="00DD7CCF" w:rsidRDefault="004D2E67" w:rsidP="00E2714A">
      <w:pPr>
        <w:pStyle w:val="Lista3"/>
      </w:pPr>
      <w:r w:rsidRPr="00DD7CCF">
        <w:rPr>
          <w:rStyle w:val="Code"/>
        </w:rPr>
        <w:t xml:space="preserve">&lt;p </w:t>
      </w:r>
      <w:r w:rsidRPr="00DD7CCF">
        <w:rPr>
          <w:rStyle w:val="Codeattribute"/>
        </w:rPr>
        <w:t>rend</w:t>
      </w:r>
      <w:r w:rsidRPr="00EA37AC">
        <w:rPr>
          <w:rStyle w:val="Codeattribute"/>
        </w:rPr>
        <w:t>=</w:t>
      </w:r>
      <w:r w:rsidRPr="0046000E">
        <w:rPr>
          <w:rStyle w:val="Codevalue"/>
        </w:rPr>
        <w:t>"stanza"</w:t>
      </w:r>
      <w:r w:rsidRPr="00DD7CCF">
        <w:rPr>
          <w:rStyle w:val="Code"/>
        </w:rPr>
        <w:t xml:space="preserve"> </w:t>
      </w:r>
      <w:r w:rsidRPr="00DD7CCF">
        <w:rPr>
          <w:rStyle w:val="Codeattribute"/>
        </w:rPr>
        <w:t>n</w:t>
      </w:r>
      <w:r w:rsidRPr="00EA37AC">
        <w:rPr>
          <w:rStyle w:val="Codeattribute"/>
        </w:rPr>
        <w:t>=</w:t>
      </w:r>
      <w:r w:rsidRPr="0046000E">
        <w:rPr>
          <w:rStyle w:val="Codevalue"/>
        </w:rPr>
        <w:t>"8, 10"</w:t>
      </w:r>
      <w:r w:rsidRPr="00DD7CCF">
        <w:rPr>
          <w:rStyle w:val="Code"/>
        </w:rPr>
        <w:t>&gt;</w:t>
      </w:r>
      <w:r w:rsidRPr="00DD7CCF">
        <w:t xml:space="preserve"> a paragraph translating </w:t>
      </w:r>
      <w:r w:rsidRPr="00E24F87">
        <w:rPr>
          <w:noProof/>
        </w:rPr>
        <w:t>(</w:t>
      </w:r>
      <w:r w:rsidRPr="00DD7CCF">
        <w:t>parts of) stanzas 8 and 10 together</w:t>
      </w:r>
    </w:p>
    <w:p w14:paraId="6A2184DD" w14:textId="77777777" w:rsidR="00C02B8C" w:rsidRPr="00DD7CCF" w:rsidRDefault="004D2E67" w:rsidP="00E2714A">
      <w:pPr>
        <w:pStyle w:val="Lista"/>
      </w:pPr>
      <w:r w:rsidRPr="00DD7CCF">
        <w:t>the above indicators are for human readers and are not meant to be machine-actionable, therefore</w:t>
      </w:r>
    </w:p>
    <w:p w14:paraId="22F2F4AB" w14:textId="77777777" w:rsidR="00C02B8C" w:rsidRPr="00DD7CCF" w:rsidRDefault="004D2E67" w:rsidP="00E2714A">
      <w:pPr>
        <w:pStyle w:val="Lista2"/>
      </w:pPr>
      <w:r w:rsidRPr="00DD7CCF">
        <w:t>feel free to refer to larger ranges of lines or to several stanzas for passages best translated in larger chunks</w:t>
      </w:r>
    </w:p>
    <w:p w14:paraId="5DA10A8D" w14:textId="77777777" w:rsidR="00C02B8C" w:rsidRPr="00DD7CCF" w:rsidRDefault="004D2E67" w:rsidP="00E2714A">
      <w:pPr>
        <w:pStyle w:val="Lista2"/>
      </w:pPr>
      <w:r w:rsidRPr="00DD7CCF">
        <w:t>feel free to refer to the same line or stanza number in several translation elements, each of which includes parts of a single line or stanza of the original</w:t>
      </w:r>
    </w:p>
    <w:p w14:paraId="061EB98A" w14:textId="77777777" w:rsidR="00C02B8C" w:rsidRPr="00DD7CCF" w:rsidRDefault="004D2E67" w:rsidP="00E2714A">
      <w:pPr>
        <w:pStyle w:val="Lista2"/>
      </w:pPr>
      <w:r w:rsidRPr="00DD7CCF">
        <w:t>should the intelligibility of the translation demand it, feel free to translate items in a different order than that in which they appear in the original</w:t>
      </w:r>
    </w:p>
    <w:p w14:paraId="63C08F57" w14:textId="77777777" w:rsidR="00C02B8C" w:rsidRPr="00DD7CCF" w:rsidRDefault="00C02B8C"/>
    <w:tbl>
      <w:tblPr>
        <w:tblStyle w:val="CodeSampleTable"/>
        <w:tblW w:w="5000" w:type="pct"/>
        <w:tblLook w:val="04A0" w:firstRow="1" w:lastRow="0" w:firstColumn="1" w:lastColumn="0" w:noHBand="0" w:noVBand="1"/>
      </w:tblPr>
      <w:tblGrid>
        <w:gridCol w:w="9622"/>
      </w:tblGrid>
      <w:tr w:rsidR="0044294E" w:rsidRPr="00DD7CCF" w14:paraId="78F1D9F6"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6D47DCE3" w14:textId="1D29435B" w:rsidR="0044294E" w:rsidRPr="00DD7CCF" w:rsidRDefault="0044294E" w:rsidP="00025303">
            <w:pPr>
              <w:pStyle w:val="Kpalrs"/>
            </w:pPr>
            <w:r w:rsidRPr="00DD7CCF">
              <w:t xml:space="preserve">Example </w:t>
            </w:r>
            <w:r>
              <w:fldChar w:fldCharType="begin"/>
            </w:r>
            <w:r>
              <w:instrText xml:space="preserve"> STYLEREF 3 \s </w:instrText>
            </w:r>
            <w:r>
              <w:fldChar w:fldCharType="separate"/>
            </w:r>
            <w:r w:rsidR="005E67E7">
              <w:rPr>
                <w:noProof/>
              </w:rPr>
              <w:t>9.2.6</w:t>
            </w:r>
            <w:r>
              <w:rPr>
                <w:noProof/>
              </w:rPr>
              <w:fldChar w:fldCharType="end"/>
            </w:r>
            <w:r w:rsidRPr="00DD7CCF">
              <w:t>.</w:t>
            </w:r>
            <w:r>
              <w:fldChar w:fldCharType="begin"/>
            </w:r>
            <w:r>
              <w:instrText xml:space="preserve"> SEQ Example \* ALPHABETIC \s 3 </w:instrText>
            </w:r>
            <w:r>
              <w:fldChar w:fldCharType="separate"/>
            </w:r>
            <w:r w:rsidR="005E67E7">
              <w:rPr>
                <w:noProof/>
              </w:rPr>
              <w:t>A</w:t>
            </w:r>
            <w:r>
              <w:rPr>
                <w:noProof/>
              </w:rPr>
              <w:fldChar w:fldCharType="end"/>
            </w:r>
            <w:r w:rsidRPr="00DD7CCF">
              <w:t>: numbering in translation to indicate correspondence to the original</w:t>
            </w:r>
          </w:p>
        </w:tc>
      </w:tr>
      <w:tr w:rsidR="0044294E" w:rsidRPr="00DD7CCF" w14:paraId="4BB66D57" w14:textId="77777777" w:rsidTr="00837BA5">
        <w:tc>
          <w:tcPr>
            <w:tcW w:w="5000" w:type="pct"/>
          </w:tcPr>
          <w:p w14:paraId="7143A8FA" w14:textId="146A7A2C" w:rsidR="0044294E" w:rsidRPr="00DD7CCF" w:rsidRDefault="0044294E" w:rsidP="00025303">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&gt;</w:t>
            </w:r>
            <w:r w:rsidRPr="00DD7CCF">
              <w:rPr>
                <w:rStyle w:val="Codetext"/>
              </w:rPr>
              <w:br/>
              <w:t xml:space="preserve">  </w:t>
            </w:r>
            <w:r w:rsidRPr="00DD7CCF">
              <w:rPr>
                <w:rStyle w:val="Code"/>
              </w:rPr>
              <w:t xml:space="preserve">&lt;p </w:t>
            </w:r>
            <w:r w:rsidRPr="00DD7CCF">
              <w:rPr>
                <w:rStyle w:val="Codeattribute"/>
              </w:rPr>
              <w:t>n</w:t>
            </w:r>
            <w:r w:rsidRPr="00DD7CCF">
              <w:rPr>
                <w:rStyle w:val="Code"/>
              </w:rPr>
              <w:t>=</w:t>
            </w:r>
            <w:r w:rsidRPr="0046000E">
              <w:rPr>
                <w:rStyle w:val="Codevalue"/>
              </w:rPr>
              <w:t>"1-9"</w:t>
            </w:r>
            <w:r w:rsidRPr="00DD7CCF">
              <w:rPr>
                <w:rStyle w:val="Code"/>
              </w:rPr>
              <w:t>&gt;</w:t>
            </w:r>
            <w:r w:rsidRPr="00DD7CCF">
              <w:rPr>
                <w:rStyle w:val="Codetext"/>
              </w:rPr>
              <w:t xml:space="preserve">Hail! From the victorious [...] </w:t>
            </w:r>
            <w:r w:rsidRPr="00DD7CCF">
              <w:rPr>
                <w:rStyle w:val="Code"/>
              </w:rPr>
              <w:t>&lt;/p&gt;</w:t>
            </w:r>
            <w:r w:rsidRPr="00DD7CCF">
              <w:rPr>
                <w:rStyle w:val="Codetext"/>
              </w:rPr>
              <w:br/>
              <w:t xml:space="preserve">  </w:t>
            </w:r>
            <w:r w:rsidRPr="00DD7CCF">
              <w:rPr>
                <w:rStyle w:val="Code"/>
              </w:rPr>
              <w:t xml:space="preserve">&lt;p </w:t>
            </w:r>
            <w:r w:rsidRPr="00DD7CCF">
              <w:rPr>
                <w:rStyle w:val="Codeattribute"/>
              </w:rPr>
              <w:t>n</w:t>
            </w:r>
            <w:r w:rsidRPr="00DD7CCF">
              <w:rPr>
                <w:rStyle w:val="Code"/>
              </w:rPr>
              <w:t>=</w:t>
            </w:r>
            <w:r w:rsidRPr="0046000E">
              <w:rPr>
                <w:rStyle w:val="Codevalue"/>
              </w:rPr>
              <w:t>"9-15"</w:t>
            </w:r>
            <w:r w:rsidRPr="00DD7CCF">
              <w:rPr>
                <w:rStyle w:val="Code"/>
              </w:rPr>
              <w:t>&gt;</w:t>
            </w:r>
            <w:r w:rsidRPr="00DD7CCF">
              <w:rPr>
                <w:rStyle w:val="Codetext"/>
              </w:rPr>
              <w:t xml:space="preserve">There is this village [...] </w:t>
            </w:r>
            <w:r w:rsidRPr="00DD7CCF">
              <w:rPr>
                <w:rStyle w:val="Code"/>
              </w:rPr>
              <w:t>&lt;/p&gt;</w:t>
            </w:r>
            <w:r w:rsidRPr="00DD7CCF">
              <w:rPr>
                <w:rStyle w:val="Codetext"/>
              </w:rPr>
              <w:br/>
              <w:t xml:space="preserve">  </w:t>
            </w:r>
            <w:r w:rsidRPr="00DD7CCF">
              <w:rPr>
                <w:rStyle w:val="Code"/>
              </w:rPr>
              <w:t xml:space="preserve">&lt;p </w:t>
            </w:r>
            <w:r w:rsidRPr="00DD7CCF">
              <w:rPr>
                <w:rStyle w:val="Codeattribute"/>
              </w:rPr>
              <w:t>n</w:t>
            </w:r>
            <w:r w:rsidRPr="00DD7CCF">
              <w:rPr>
                <w:rStyle w:val="Code"/>
              </w:rPr>
              <w:t>=</w:t>
            </w:r>
            <w:r w:rsidRPr="0046000E">
              <w:rPr>
                <w:rStyle w:val="Codevalue"/>
              </w:rPr>
              <w:t>"15-17"</w:t>
            </w:r>
            <w:r w:rsidRPr="00DD7CCF">
              <w:rPr>
                <w:rStyle w:val="Code"/>
              </w:rPr>
              <w:t>&gt;</w:t>
            </w:r>
            <w:r w:rsidRPr="00DD7CCF">
              <w:rPr>
                <w:rStyle w:val="Codetext"/>
              </w:rPr>
              <w:t xml:space="preserve">In the first year [...] </w:t>
            </w:r>
            <w:r w:rsidRPr="00DD7CCF">
              <w:rPr>
                <w:rStyle w:val="Code"/>
              </w:rPr>
              <w:t>&lt;/p&gt;</w:t>
            </w:r>
            <w:r w:rsidRPr="00DD7CCF">
              <w:rPr>
                <w:rStyle w:val="Codetext"/>
              </w:rPr>
              <w:t xml:space="preserve"> </w:t>
            </w:r>
            <w:r w:rsidRPr="00DD7CCF">
              <w:rPr>
                <w:rStyle w:val="Codetext"/>
              </w:rPr>
              <w:br/>
              <w:t xml:space="preserve">  </w:t>
            </w:r>
            <w:r w:rsidRPr="00DD7CCF">
              <w:rPr>
                <w:rStyle w:val="Code"/>
              </w:rPr>
              <w:t xml:space="preserve">&lt;p </w:t>
            </w:r>
            <w:r w:rsidRPr="00DD7CCF">
              <w:rPr>
                <w:rStyle w:val="Codeattribute"/>
              </w:rPr>
              <w:t>rend</w:t>
            </w:r>
            <w:r w:rsidRPr="00DD7CCF">
              <w:rPr>
                <w:rStyle w:val="Code"/>
              </w:rPr>
              <w:t>=</w:t>
            </w:r>
            <w:r w:rsidRPr="0046000E">
              <w:rPr>
                <w:rStyle w:val="Codevalue"/>
              </w:rPr>
              <w:t>"stanza"</w:t>
            </w:r>
            <w:r w:rsidRPr="00DD7CCF">
              <w:rPr>
                <w:rStyle w:val="Code"/>
              </w:rPr>
              <w:t xml:space="preserve">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By numerous kings, many times land has been given. Whoever holds land at a given moment, to him does the fruit then belong.</w:t>
            </w:r>
            <w:r w:rsidRPr="00DD7CCF">
              <w:rPr>
                <w:rStyle w:val="Code"/>
              </w:rPr>
              <w:t>&lt;/p&gt;</w:t>
            </w:r>
            <w:r w:rsidRPr="00DD7CCF">
              <w:rPr>
                <w:rStyle w:val="Codetext"/>
              </w:rPr>
              <w:br/>
            </w:r>
            <w:r w:rsidRPr="00DD7CCF">
              <w:rPr>
                <w:rStyle w:val="Code"/>
              </w:rPr>
              <w:t>&lt;/div&gt;</w:t>
            </w:r>
          </w:p>
        </w:tc>
      </w:tr>
    </w:tbl>
    <w:p w14:paraId="308D7973" w14:textId="77777777" w:rsidR="00C02B8C" w:rsidRPr="00DD7CCF" w:rsidRDefault="004D2E67" w:rsidP="00D4342A">
      <w:pPr>
        <w:pStyle w:val="Cmsor3"/>
      </w:pPr>
      <w:bookmarkStart w:id="576" w:name="_1959vvmyvc8" w:colFirst="0" w:colLast="0"/>
      <w:bookmarkStart w:id="577" w:name="_Toc74733563"/>
      <w:bookmarkEnd w:id="576"/>
      <w:r w:rsidRPr="00DD7CCF">
        <w:t>Phrase-level markup in translations</w:t>
      </w:r>
      <w:bookmarkEnd w:id="577"/>
    </w:p>
    <w:p w14:paraId="3E78F842" w14:textId="77777777" w:rsidR="00C02B8C" w:rsidRPr="00DD7CCF" w:rsidRDefault="004D2E67" w:rsidP="00E2714A">
      <w:pPr>
        <w:pStyle w:val="Lista"/>
      </w:pPr>
      <w:r w:rsidRPr="00DD7CCF">
        <w:t xml:space="preserve">in addition to plain English </w:t>
      </w:r>
      <w:r w:rsidRPr="00E24F87">
        <w:rPr>
          <w:noProof/>
        </w:rPr>
        <w:t>(</w:t>
      </w:r>
      <w:r w:rsidRPr="00DD7CCF">
        <w:t>or other modern-language) text, the translation division may contain phrase-level markup of the following kinds</w:t>
      </w:r>
    </w:p>
    <w:p w14:paraId="41D8E0C1" w14:textId="3BB80DA8" w:rsidR="00C02B8C" w:rsidRPr="00DD7CCF" w:rsidRDefault="004D2E67" w:rsidP="00E2714A">
      <w:pPr>
        <w:pStyle w:val="Lista2"/>
      </w:pPr>
      <w:r w:rsidRPr="00DD7CCF">
        <w:t xml:space="preserve">globally permitted miscellaneous markup as per </w:t>
      </w:r>
      <w:r w:rsidR="003C3D87" w:rsidRPr="00DD7CCF">
        <w:t>§</w:t>
      </w:r>
      <w:r w:rsidR="00140B8F" w:rsidRPr="00DD7CCF">
        <w:fldChar w:fldCharType="begin"/>
      </w:r>
      <w:r w:rsidR="00140B8F" w:rsidRPr="00DD7CCF">
        <w:instrText xml:space="preserve"> REF _Ref43990225 \w \h </w:instrText>
      </w:r>
      <w:r w:rsidR="00DD7CCF">
        <w:instrText xml:space="preserve"> \* MERGEFORMAT </w:instrText>
      </w:r>
      <w:r w:rsidR="00140B8F" w:rsidRPr="00DD7CCF">
        <w:fldChar w:fldCharType="separate"/>
      </w:r>
      <w:r w:rsidR="00E90D07">
        <w:t>10</w:t>
      </w:r>
      <w:r w:rsidR="00140B8F" w:rsidRPr="00DD7CCF">
        <w:fldChar w:fldCharType="end"/>
      </w:r>
    </w:p>
    <w:p w14:paraId="383331B8" w14:textId="42263620" w:rsidR="00C02B8C" w:rsidRPr="00DD7CCF" w:rsidRDefault="004D2E67" w:rsidP="00E2714A">
      <w:pPr>
        <w:pStyle w:val="Lista2"/>
      </w:pPr>
      <w:r w:rsidRPr="00DD7CCF">
        <w:lastRenderedPageBreak/>
        <w:t xml:space="preserve">some additional encoding solutions available only in translations, as outlined in the subsections following this one </w:t>
      </w:r>
      <w:r w:rsidRPr="00E24F87">
        <w:rPr>
          <w:noProof/>
        </w:rPr>
        <w:t>(</w:t>
      </w:r>
      <w:r w:rsidR="003C3D87" w:rsidRPr="00DD7CCF">
        <w:t>§</w:t>
      </w:r>
      <w:r w:rsidR="009430EC" w:rsidRPr="00DD7CCF">
        <w:fldChar w:fldCharType="begin"/>
      </w:r>
      <w:r w:rsidR="009430EC" w:rsidRPr="00DD7CCF">
        <w:instrText xml:space="preserve"> REF _Ref43990112 \w \h </w:instrText>
      </w:r>
      <w:r w:rsidR="00DD7CCF">
        <w:instrText xml:space="preserve"> \* MERGEFORMAT </w:instrText>
      </w:r>
      <w:r w:rsidR="009430EC" w:rsidRPr="00DD7CCF">
        <w:fldChar w:fldCharType="separate"/>
      </w:r>
      <w:r w:rsidR="00E90D07">
        <w:t>9.2.12</w:t>
      </w:r>
      <w:r w:rsidR="009430EC" w:rsidRPr="00DD7CCF">
        <w:fldChar w:fldCharType="end"/>
      </w:r>
      <w:r w:rsidR="009430EC" w:rsidRPr="00DD7CCF">
        <w:t xml:space="preserve"> t</w:t>
      </w:r>
      <w:r w:rsidRPr="00DD7CCF">
        <w:t xml:space="preserve">o </w:t>
      </w:r>
      <w:r w:rsidR="003C3D87" w:rsidRPr="00DD7CCF">
        <w:t>§</w:t>
      </w:r>
      <w:r w:rsidR="009430EC" w:rsidRPr="00DD7CCF">
        <w:fldChar w:fldCharType="begin"/>
      </w:r>
      <w:r w:rsidR="009430EC" w:rsidRPr="00DD7CCF">
        <w:instrText xml:space="preserve"> REF _Ref43990147 \w \h </w:instrText>
      </w:r>
      <w:r w:rsidR="00DD7CCF">
        <w:instrText xml:space="preserve"> \* MERGEFORMAT </w:instrText>
      </w:r>
      <w:r w:rsidR="009430EC" w:rsidRPr="00DD7CCF">
        <w:fldChar w:fldCharType="separate"/>
      </w:r>
      <w:r w:rsidR="00E90D07">
        <w:t>9.2.11</w:t>
      </w:r>
      <w:r w:rsidR="009430EC" w:rsidRPr="00DD7CCF">
        <w:fldChar w:fldCharType="end"/>
      </w:r>
      <w:r w:rsidRPr="00DD7CCF">
        <w:t>)</w:t>
      </w:r>
    </w:p>
    <w:p w14:paraId="1F071F03" w14:textId="77777777" w:rsidR="00C02B8C" w:rsidRPr="00DD7CCF" w:rsidRDefault="004D2E67" w:rsidP="00E2714A">
      <w:pPr>
        <w:pStyle w:val="Lista"/>
      </w:pPr>
      <w:r w:rsidRPr="00DD7CCF">
        <w:t>no other markup should appear in translations,</w:t>
      </w:r>
      <w:r w:rsidRPr="00F47381">
        <w:rPr>
          <w:rStyle w:val="Lbjegyzet-hivatkozs"/>
        </w:rPr>
        <w:footnoteReference w:id="49"/>
      </w:r>
      <w:r w:rsidRPr="00DD7CCF">
        <w:t xml:space="preserve"> and this applies also to the use of non-XML markup such as brackets, asterisks and other signs</w:t>
      </w:r>
    </w:p>
    <w:p w14:paraId="6F3D6E49" w14:textId="77777777" w:rsidR="00C02B8C" w:rsidRPr="00DD7CCF" w:rsidRDefault="00C02B8C" w:rsidP="0044294E"/>
    <w:tbl>
      <w:tblPr>
        <w:tblStyle w:val="CodeSampleTable"/>
        <w:tblW w:w="5000" w:type="pct"/>
        <w:tblLook w:val="04A0" w:firstRow="1" w:lastRow="0" w:firstColumn="1" w:lastColumn="0" w:noHBand="0" w:noVBand="1"/>
      </w:tblPr>
      <w:tblGrid>
        <w:gridCol w:w="9622"/>
      </w:tblGrid>
      <w:tr w:rsidR="0044294E" w:rsidRPr="00DD7CCF" w14:paraId="3F7F8BE9"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2BCC934" w14:textId="6F8AC6BA" w:rsidR="0044294E" w:rsidRPr="00DD7CCF" w:rsidRDefault="0044294E" w:rsidP="00025303">
            <w:pPr>
              <w:pStyle w:val="Kpalrs"/>
            </w:pPr>
            <w:r w:rsidRPr="00DD7CCF">
              <w:t xml:space="preserve">Example </w:t>
            </w:r>
            <w:r>
              <w:fldChar w:fldCharType="begin"/>
            </w:r>
            <w:r>
              <w:instrText xml:space="preserve"> STYLEREF 3 \s </w:instrText>
            </w:r>
            <w:r>
              <w:fldChar w:fldCharType="separate"/>
            </w:r>
            <w:r w:rsidR="005E67E7">
              <w:rPr>
                <w:noProof/>
              </w:rPr>
              <w:t>9.2.7</w:t>
            </w:r>
            <w:r>
              <w:rPr>
                <w:noProof/>
              </w:rPr>
              <w:fldChar w:fldCharType="end"/>
            </w:r>
            <w:r w:rsidRPr="00DD7CCF">
              <w:t>.</w:t>
            </w:r>
            <w:r>
              <w:fldChar w:fldCharType="begin"/>
            </w:r>
            <w:r>
              <w:instrText xml:space="preserve"> SEQ Example \* ALPHABETIC \s 3 </w:instrText>
            </w:r>
            <w:r>
              <w:fldChar w:fldCharType="separate"/>
            </w:r>
            <w:r w:rsidR="005E67E7">
              <w:rPr>
                <w:noProof/>
              </w:rPr>
              <w:t>A</w:t>
            </w:r>
            <w:r>
              <w:rPr>
                <w:noProof/>
              </w:rPr>
              <w:fldChar w:fldCharType="end"/>
            </w:r>
            <w:r w:rsidRPr="00DD7CCF">
              <w:t>: phrase-level markup in translation</w:t>
            </w:r>
          </w:p>
        </w:tc>
      </w:tr>
      <w:tr w:rsidR="0044294E" w:rsidRPr="00DD7CCF" w14:paraId="496C3F37" w14:textId="77777777" w:rsidTr="00837BA5">
        <w:tc>
          <w:tcPr>
            <w:tcW w:w="5000" w:type="pct"/>
          </w:tcPr>
          <w:p w14:paraId="1B273014" w14:textId="53DD9D4F" w:rsidR="0044294E" w:rsidRPr="00DD7CCF" w:rsidRDefault="0044294E" w:rsidP="00025303">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&gt;</w:t>
            </w:r>
            <w:r w:rsidRPr="00DD7CCF">
              <w:rPr>
                <w:rStyle w:val="Codetext"/>
              </w:rPr>
              <w:br/>
            </w:r>
            <w:r w:rsidRPr="00DD7CCF">
              <w:rPr>
                <w:rStyle w:val="Code"/>
              </w:rPr>
              <w:t xml:space="preserve">  &lt;p&gt;</w:t>
            </w:r>
            <w:r w:rsidRPr="00DD7CCF">
              <w:rPr>
                <w:rStyle w:val="Codetext"/>
              </w:rPr>
              <w:t xml:space="preserve">Indeed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&gt;&lt;foreign&gt;</w:t>
            </w:r>
            <w:r w:rsidRPr="00DD7CCF">
              <w:rPr>
                <w:rStyle w:val="Codetext"/>
              </w:rPr>
              <w:t>asti</w:t>
            </w:r>
            <w:r w:rsidRPr="00DD7CCF">
              <w:rPr>
                <w:rStyle w:val="Code"/>
              </w:rPr>
              <w:t>&lt;/foreign&gt;&lt;/supplied&gt;</w:t>
            </w:r>
            <w:r w:rsidRPr="00DD7CCF">
              <w:rPr>
                <w:rStyle w:val="Codetext"/>
              </w:rPr>
              <w:t xml:space="preserve">, with respect to vendible properties in this division, the sale of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w:t>
            </w:r>
            <w:r w:rsidRPr="00DD7CCF">
              <w:rPr>
                <w:rStyle w:val="Codetext"/>
              </w:rPr>
              <w:t xml:space="preserve">a </w:t>
            </w:r>
            <w:r w:rsidRPr="00DD7CCF">
              <w:rPr>
                <w:rStyle w:val="Code"/>
              </w:rPr>
              <w:t>&lt;foreign&gt;</w:t>
            </w:r>
            <w:r w:rsidRPr="00DD7CCF">
              <w:rPr>
                <w:rStyle w:val="Codetext"/>
              </w:rPr>
              <w:t>kulyavāpa</w:t>
            </w:r>
            <w:r w:rsidRPr="00DD7CCF">
              <w:rPr>
                <w:rStyle w:val="Code"/>
              </w:rPr>
              <w:t>&lt;/foreign&gt;</w:t>
            </w:r>
            <w:r w:rsidRPr="00DD7CCF">
              <w:rPr>
                <w:rStyle w:val="Codetext"/>
              </w:rPr>
              <w:t xml:space="preserve"> of</w:t>
            </w:r>
            <w:r w:rsidRPr="00DD7CCF">
              <w:rPr>
                <w:rStyle w:val="Code"/>
              </w:rPr>
              <w:t>&lt;/supplied&gt;</w:t>
            </w:r>
            <w:r w:rsidRPr="00DD7CCF">
              <w:rPr>
                <w:rStyle w:val="Codetext"/>
              </w:rPr>
              <w:t xml:space="preserve"> waste land that is without revenue charges and yields no tax, to be enjoyed in perpetuity in accordance with the law on permanent endowments, is customary for one hundred </w:t>
            </w:r>
            <w:r w:rsidRPr="00DD7CCF">
              <w:rPr>
                <w:rStyle w:val="Code"/>
              </w:rPr>
              <w:t>&lt;foreign&gt;</w:t>
            </w:r>
            <w:r w:rsidRPr="00DD7CCF">
              <w:rPr>
                <w:rStyle w:val="Codetext"/>
              </w:rPr>
              <w:t>kārṣāpaṇa</w:t>
            </w:r>
            <w:r w:rsidRPr="00DD7CCF">
              <w:rPr>
                <w:rStyle w:val="Code"/>
              </w:rPr>
              <w:t>&lt;/foreign&gt;</w:t>
            </w:r>
            <w:r w:rsidRPr="00DD7CCF">
              <w:rPr>
                <w:rStyle w:val="Codetext"/>
              </w:rPr>
              <w:t xml:space="preserve">s. And no conflict of interest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&gt;&lt;foreign&gt;</w:t>
            </w:r>
            <w:r w:rsidRPr="00DD7CCF">
              <w:rPr>
                <w:rStyle w:val="Codetext"/>
              </w:rPr>
              <w:t>virodha</w:t>
            </w:r>
            <w:r w:rsidRPr="00DD7CCF">
              <w:rPr>
                <w:rStyle w:val="Code"/>
              </w:rPr>
              <w:t>&lt;/foreign&gt;&lt;/supplied&gt;</w:t>
            </w:r>
            <w:r w:rsidRPr="00DD7CCF">
              <w:rPr>
                <w:rStyle w:val="Codetext"/>
              </w:rPr>
              <w:t xml:space="preserve"> whatsoever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will result</w:t>
            </w:r>
            <w:r w:rsidRPr="00DD7CCF">
              <w:rPr>
                <w:rStyle w:val="Code"/>
              </w:rPr>
              <w:t>&lt;/supplied&gt;</w:t>
            </w:r>
            <w:r w:rsidRPr="00DD7CCF">
              <w:rPr>
                <w:rStyle w:val="Codetext"/>
              </w:rPr>
              <w:t xml:space="preserve"> through its sale: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on the contrary,</w:t>
            </w:r>
            <w:r w:rsidRPr="00DD7CCF">
              <w:rPr>
                <w:rStyle w:val="Code"/>
              </w:rPr>
              <w:t>&lt;/supplied&gt;</w:t>
            </w:r>
            <w:r w:rsidRPr="00DD7CCF">
              <w:rPr>
                <w:rStyle w:val="Codetext"/>
              </w:rPr>
              <w:t xml:space="preserve"> for His Majesty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there will be</w:t>
            </w:r>
            <w:r w:rsidRPr="00DD7CCF">
              <w:rPr>
                <w:rStyle w:val="Code"/>
              </w:rPr>
              <w:t>&lt;/supplied&gt;</w:t>
            </w:r>
            <w:r w:rsidRPr="00DD7CCF">
              <w:rPr>
                <w:rStyle w:val="Codetext"/>
              </w:rPr>
              <w:t xml:space="preserve"> increase of wealth and attainment of one sixth of the merit.</w:t>
            </w:r>
            <w:r w:rsidRPr="00DD7CCF">
              <w:rPr>
                <w:rStyle w:val="Code"/>
              </w:rPr>
              <w:t>&lt;/p&gt;</w:t>
            </w:r>
            <w:r w:rsidRPr="00DD7CCF">
              <w:rPr>
                <w:rStyle w:val="Codetext"/>
              </w:rPr>
              <w:br/>
            </w:r>
            <w:r w:rsidRPr="00DD7CCF">
              <w:rPr>
                <w:rStyle w:val="Code"/>
              </w:rPr>
              <w:t>&lt;/div&gt;</w:t>
            </w:r>
          </w:p>
        </w:tc>
      </w:tr>
    </w:tbl>
    <w:p w14:paraId="58C1F38D" w14:textId="77777777" w:rsidR="00C02B8C" w:rsidRPr="00DD7CCF" w:rsidRDefault="004D2E67" w:rsidP="00D4342A">
      <w:pPr>
        <w:pStyle w:val="Cmsor3"/>
      </w:pPr>
      <w:bookmarkStart w:id="578" w:name="_13vab39mftla" w:colFirst="0" w:colLast="0"/>
      <w:bookmarkStart w:id="579" w:name="_Toc74733564"/>
      <w:bookmarkEnd w:id="578"/>
      <w:r w:rsidRPr="00DD7CCF">
        <w:t>Foreign words</w:t>
      </w:r>
      <w:bookmarkEnd w:id="579"/>
    </w:p>
    <w:p w14:paraId="23A94882" w14:textId="43DB080C" w:rsidR="00C02B8C" w:rsidRPr="00DD7CCF" w:rsidRDefault="004D2E67" w:rsidP="00E2714A">
      <w:pPr>
        <w:pStyle w:val="Lista"/>
      </w:pPr>
      <w:r w:rsidRPr="00DD7CCF">
        <w:t xml:space="preserve">words in a language other than the language of the translation must be tagged as </w:t>
      </w:r>
      <w:r w:rsidRPr="00DD7CCF">
        <w:rPr>
          <w:rStyle w:val="Code"/>
        </w:rPr>
        <w:t>&lt;foreign&gt;</w:t>
      </w:r>
      <w:r w:rsidRPr="00DD7CCF">
        <w:t xml:space="preserve"> as per </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E90D07">
        <w:t>10.3.3</w:t>
      </w:r>
      <w:r w:rsidR="0082156E" w:rsidRPr="00DD7CCF">
        <w:fldChar w:fldCharType="end"/>
      </w:r>
    </w:p>
    <w:p w14:paraId="304F665D" w14:textId="77777777" w:rsidR="00C02B8C" w:rsidRPr="00DD7CCF" w:rsidRDefault="004D2E67" w:rsidP="00E2714A">
      <w:pPr>
        <w:pStyle w:val="Lista2"/>
      </w:pPr>
      <w:r w:rsidRPr="00DD7CCF">
        <w:t>there are no special rules or methods applicable to translations, and this subsection only exists to make it explicit that this encoding can and must be used in translations</w:t>
      </w:r>
    </w:p>
    <w:p w14:paraId="7116CE08" w14:textId="1095A492" w:rsidR="00C02B8C" w:rsidRPr="00DD7CCF" w:rsidRDefault="004D2E67" w:rsidP="00E2714A">
      <w:pPr>
        <w:pStyle w:val="Lista"/>
      </w:pPr>
      <w:r w:rsidRPr="00DD7CCF">
        <w:t xml:space="preserve">as per </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E90D07">
        <w:t>10.3.3</w:t>
      </w:r>
      <w:r w:rsidR="0082156E" w:rsidRPr="00DD7CCF">
        <w:fldChar w:fldCharType="end"/>
      </w:r>
      <w:r w:rsidRPr="00DD7CCF">
        <w:t xml:space="preserve">, words in the inscription’s language or Sanskrit do not require the attribute </w:t>
      </w:r>
      <w:r w:rsidR="008525C6" w:rsidRPr="00B30777">
        <w:rPr>
          <w:rStyle w:val="Codeattribute"/>
        </w:rPr>
        <w:t>@xml:</w:t>
      </w:r>
      <w:r w:rsidRPr="00B30777">
        <w:rPr>
          <w:rStyle w:val="Codeattribute"/>
        </w:rPr>
        <w:t>lang</w:t>
      </w:r>
      <w:r w:rsidRPr="00DD7CCF">
        <w:t>, including</w:t>
      </w:r>
    </w:p>
    <w:p w14:paraId="12EAF75B" w14:textId="77777777" w:rsidR="00C02B8C" w:rsidRPr="00DD7CCF" w:rsidRDefault="004D2E67" w:rsidP="0082156E">
      <w:pPr>
        <w:pStyle w:val="Lista2"/>
      </w:pPr>
      <w:r w:rsidRPr="00DD7CCF">
        <w:t>such words appearing in the text without any other markup, e.g.</w:t>
      </w:r>
    </w:p>
    <w:p w14:paraId="5B2007A4" w14:textId="77777777" w:rsidR="00C02B8C" w:rsidRPr="00DD7CCF" w:rsidRDefault="004D2E67" w:rsidP="0082156E">
      <w:pPr>
        <w:pStyle w:val="Lista3"/>
      </w:pPr>
      <w:r w:rsidRPr="00DD7CCF">
        <w:t xml:space="preserve">technical terms </w:t>
      </w:r>
      <w:r w:rsidRPr="00E24F87">
        <w:rPr>
          <w:noProof/>
        </w:rPr>
        <w:t>(</w:t>
      </w:r>
      <w:r w:rsidRPr="00DD7CCF">
        <w:t xml:space="preserve">e.g. one </w:t>
      </w:r>
      <w:r w:rsidRPr="00DD7CCF">
        <w:rPr>
          <w:rStyle w:val="Code"/>
        </w:rPr>
        <w:t>&lt;foreign&gt;</w:t>
      </w:r>
      <w:r w:rsidRPr="00DD7CCF">
        <w:rPr>
          <w:rStyle w:val="Codetext"/>
        </w:rPr>
        <w:t>kulyavāpa</w:t>
      </w:r>
      <w:r w:rsidRPr="00DD7CCF">
        <w:rPr>
          <w:rStyle w:val="Code"/>
        </w:rPr>
        <w:t>&lt;/foreign&gt;</w:t>
      </w:r>
      <w:r w:rsidRPr="00DD7CCF">
        <w:rPr>
          <w:rStyle w:val="Codetext"/>
        </w:rPr>
        <w:t xml:space="preserve"> of land</w:t>
      </w:r>
      <w:r w:rsidRPr="00DD7CCF">
        <w:t>)</w:t>
      </w:r>
    </w:p>
    <w:p w14:paraId="76D21782" w14:textId="77F7568E" w:rsidR="00C02B8C" w:rsidRPr="00DD7CCF" w:rsidRDefault="004D2E67" w:rsidP="00E2714A">
      <w:pPr>
        <w:pStyle w:val="Lista3"/>
      </w:pPr>
      <w:r w:rsidRPr="00DD7CCF">
        <w:t xml:space="preserve">unintelligible text that is not translated as per </w:t>
      </w:r>
      <w:r w:rsidR="003C3D87" w:rsidRPr="00DD7CCF">
        <w:t>§</w:t>
      </w:r>
      <w:r w:rsidR="009430EC" w:rsidRPr="00DD7CCF">
        <w:fldChar w:fldCharType="begin"/>
      </w:r>
      <w:r w:rsidR="009430EC" w:rsidRPr="00DD7CCF">
        <w:instrText xml:space="preserve"> REF _Ref43990112 \w \h </w:instrText>
      </w:r>
      <w:r w:rsidR="00DD7CCF">
        <w:instrText xml:space="preserve"> \* MERGEFORMAT </w:instrText>
      </w:r>
      <w:r w:rsidR="009430EC" w:rsidRPr="00DD7CCF">
        <w:fldChar w:fldCharType="separate"/>
      </w:r>
      <w:r w:rsidR="00E90D07">
        <w:t>9.2.12</w:t>
      </w:r>
      <w:r w:rsidR="009430EC" w:rsidRPr="00DD7CCF">
        <w:fldChar w:fldCharType="end"/>
      </w:r>
    </w:p>
    <w:p w14:paraId="74DCDCDF" w14:textId="041879DA" w:rsidR="00C02B8C" w:rsidRPr="00DD7CCF" w:rsidRDefault="004D2E67" w:rsidP="00E2714A">
      <w:pPr>
        <w:pStyle w:val="Lista2"/>
      </w:pPr>
      <w:r w:rsidRPr="00DD7CCF">
        <w:t xml:space="preserve">such words inserted into the translation as explanation, as per </w:t>
      </w:r>
      <w:r w:rsidR="003C3D87" w:rsidRPr="00DD7CCF">
        <w:t>§</w:t>
      </w:r>
      <w:r w:rsidR="00140B8F" w:rsidRPr="00DD7CCF">
        <w:fldChar w:fldCharType="begin"/>
      </w:r>
      <w:r w:rsidR="00140B8F" w:rsidRPr="00DD7CCF">
        <w:instrText xml:space="preserve"> REF _Ref43990269 \w \h </w:instrText>
      </w:r>
      <w:r w:rsidR="00DD7CCF">
        <w:instrText xml:space="preserve"> \* MERGEFORMAT </w:instrText>
      </w:r>
      <w:r w:rsidR="00140B8F" w:rsidRPr="00DD7CCF">
        <w:fldChar w:fldCharType="separate"/>
      </w:r>
      <w:r w:rsidR="00E90D07">
        <w:t>9.2.9</w:t>
      </w:r>
      <w:r w:rsidR="00140B8F" w:rsidRPr="00DD7CCF">
        <w:fldChar w:fldCharType="end"/>
      </w:r>
    </w:p>
    <w:p w14:paraId="58124096" w14:textId="489742D5" w:rsidR="00C02B8C" w:rsidRPr="00DD7CCF" w:rsidRDefault="004D2E67" w:rsidP="0082156E">
      <w:pPr>
        <w:pStyle w:val="Lista"/>
      </w:pPr>
      <w:r w:rsidRPr="00DD7CCF">
        <w:t xml:space="preserve">as per </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E90D07">
        <w:t>10.3.3</w:t>
      </w:r>
      <w:r w:rsidR="0082156E" w:rsidRPr="00DD7CCF">
        <w:fldChar w:fldCharType="end"/>
      </w:r>
      <w:r w:rsidRPr="00DD7CCF">
        <w:t xml:space="preserve">, when words in another modern language are encoded as </w:t>
      </w:r>
      <w:r w:rsidRPr="00DD7CCF">
        <w:rPr>
          <w:rStyle w:val="Code"/>
        </w:rPr>
        <w:t>&lt;foreign&gt;</w:t>
      </w:r>
      <w:r w:rsidRPr="00DD7CCF">
        <w:t xml:space="preserve">, the attribute </w:t>
      </w:r>
      <w:r w:rsidR="008525C6" w:rsidRPr="00B30777">
        <w:rPr>
          <w:rStyle w:val="Codeattribute"/>
        </w:rPr>
        <w:t>@xml:</w:t>
      </w:r>
      <w:r w:rsidRPr="00B30777">
        <w:rPr>
          <w:rStyle w:val="Codeattribute"/>
        </w:rPr>
        <w:t>lang</w:t>
      </w:r>
      <w:r w:rsidRPr="00DD7CCF">
        <w:t xml:space="preserve"> must always be present</w:t>
      </w:r>
    </w:p>
    <w:p w14:paraId="4F4491C8" w14:textId="77777777" w:rsidR="00C02B8C" w:rsidRPr="00DD7CCF" w:rsidRDefault="004D2E67" w:rsidP="00D4342A">
      <w:pPr>
        <w:pStyle w:val="Cmsor3"/>
      </w:pPr>
      <w:bookmarkStart w:id="580" w:name="_ch9cnmcz0pvb" w:colFirst="0" w:colLast="0"/>
      <w:bookmarkStart w:id="581" w:name="_Ref43990269"/>
      <w:bookmarkStart w:id="582" w:name="_Toc74733565"/>
      <w:bookmarkEnd w:id="580"/>
      <w:r w:rsidRPr="00DD7CCF">
        <w:t>Additions to the translation</w:t>
      </w:r>
      <w:bookmarkEnd w:id="581"/>
      <w:bookmarkEnd w:id="582"/>
    </w:p>
    <w:p w14:paraId="149996F3" w14:textId="77777777" w:rsidR="00C02B8C" w:rsidRPr="00DD7CCF" w:rsidRDefault="004D2E67" w:rsidP="00E2714A">
      <w:pPr>
        <w:pStyle w:val="Lista"/>
      </w:pPr>
      <w:r w:rsidRPr="00DD7CCF">
        <w:t xml:space="preserve">words in the translation that do not correspond to anything in the extant original text shall be tagged as </w:t>
      </w:r>
      <w:r w:rsidRPr="00DD7CCF">
        <w:rPr>
          <w:rStyle w:val="Code"/>
        </w:rPr>
        <w:t>&lt;supplied&gt;</w:t>
      </w:r>
      <w:r w:rsidRPr="00DD7CCF">
        <w:t>, as outlined below</w:t>
      </w:r>
    </w:p>
    <w:p w14:paraId="6340B454" w14:textId="0ABCDA5E" w:rsidR="00C02B8C" w:rsidRPr="00DD7CCF" w:rsidRDefault="004D2E67" w:rsidP="00E2714A">
      <w:pPr>
        <w:pStyle w:val="Lista2"/>
      </w:pPr>
      <w:r w:rsidRPr="00DD7CCF">
        <w:t xml:space="preserve">in each of these cases, </w:t>
      </w:r>
      <w:r w:rsidRPr="00876E54">
        <w:rPr>
          <w:rStyle w:val="Codeattribute"/>
        </w:rPr>
        <w:t>@cert</w:t>
      </w:r>
      <w:r w:rsidR="00062C66" w:rsidRPr="00876E54">
        <w:rPr>
          <w:rStyle w:val="Code"/>
        </w:rPr>
        <w:t>=</w:t>
      </w:r>
      <w:r w:rsidR="00062C66" w:rsidRPr="00C53BF3">
        <w:rPr>
          <w:rStyle w:val="Codevalue"/>
        </w:rPr>
        <w:t>"low"</w:t>
      </w:r>
      <w:r w:rsidRPr="00DD7CCF">
        <w:t xml:space="preserve"> may be added to this element to indicate tentativeness; see </w:t>
      </w:r>
      <w:r w:rsidR="003C3D87" w:rsidRPr="00DD7CCF">
        <w:t>§</w:t>
      </w:r>
      <w:r w:rsidR="00140B8F" w:rsidRPr="00DD7CCF">
        <w:fldChar w:fldCharType="begin"/>
      </w:r>
      <w:r w:rsidR="00140B8F" w:rsidRPr="00DD7CCF">
        <w:instrText xml:space="preserve"> REF _Ref43990290 \r \h </w:instrText>
      </w:r>
      <w:r w:rsidR="00DD7CCF">
        <w:instrText xml:space="preserve"> \* MERGEFORMAT </w:instrText>
      </w:r>
      <w:r w:rsidR="00140B8F" w:rsidRPr="00DD7CCF">
        <w:fldChar w:fldCharType="separate"/>
      </w:r>
      <w:r w:rsidR="00E90D07">
        <w:t>9.2.10</w:t>
      </w:r>
      <w:r w:rsidR="00140B8F" w:rsidRPr="00DD7CCF">
        <w:fldChar w:fldCharType="end"/>
      </w:r>
      <w:r w:rsidRPr="00DD7CCF">
        <w:t xml:space="preserve"> below</w:t>
      </w:r>
    </w:p>
    <w:p w14:paraId="4452E25E" w14:textId="77777777" w:rsidR="00C02B8C" w:rsidRPr="00DD7CCF" w:rsidRDefault="004D2E67" w:rsidP="00E2714A">
      <w:pPr>
        <w:pStyle w:val="Lista"/>
      </w:pPr>
      <w:r w:rsidRPr="00DD7CCF">
        <w:t xml:space="preserve">words </w:t>
      </w:r>
      <w:r w:rsidRPr="005D2B22">
        <w:rPr>
          <w:b/>
          <w:bCs/>
        </w:rPr>
        <w:t xml:space="preserve">added to the translation for the sake of target language syntax </w:t>
      </w:r>
      <w:r w:rsidRPr="00DD7CCF">
        <w:t xml:space="preserve">shall be marked up as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p>
    <w:p w14:paraId="3AC3008C" w14:textId="77777777" w:rsidR="00C02B8C" w:rsidRPr="00DD7CCF" w:rsidRDefault="004D2E67" w:rsidP="00E2714A">
      <w:pPr>
        <w:pStyle w:val="Lista2"/>
      </w:pPr>
      <w:r w:rsidRPr="00DD7CCF">
        <w:t>this markup method is to be used for words that, though not explicitly present in the original, need to be read to get a proper translated sentence; see the next point about additions that are not required for completing the syntax in the target language</w:t>
      </w:r>
    </w:p>
    <w:p w14:paraId="65F8D0E0" w14:textId="77777777" w:rsidR="00C02B8C" w:rsidRPr="00DD7CCF" w:rsidRDefault="004D2E67" w:rsidP="00E2714A">
      <w:pPr>
        <w:pStyle w:val="Lista2"/>
      </w:pPr>
      <w:r w:rsidRPr="00DD7CCF">
        <w:t xml:space="preserve">e.g. </w:t>
      </w:r>
      <w:r w:rsidRPr="00DD7CCF">
        <w:rPr>
          <w:rStyle w:val="Code"/>
        </w:rPr>
        <w:t>&lt;p&gt;</w:t>
      </w:r>
      <w:r w:rsidRPr="00DD7CCF">
        <w:rPr>
          <w:rStyle w:val="Codetext"/>
        </w:rPr>
        <w:t xml:space="preserve">He was generous to his subjects and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therefore</w:t>
      </w:r>
      <w:r w:rsidRPr="00DD7CCF">
        <w:rPr>
          <w:rStyle w:val="Code"/>
        </w:rPr>
        <w:t>&lt;/supplied&gt;</w:t>
      </w:r>
      <w:r w:rsidRPr="00DD7CCF">
        <w:rPr>
          <w:rStyle w:val="Codetext"/>
        </w:rPr>
        <w:t xml:space="preserve"> loved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by them</w:t>
      </w:r>
      <w:r w:rsidRPr="00DD7CCF">
        <w:rPr>
          <w:rStyle w:val="Code"/>
        </w:rPr>
        <w:t xml:space="preserve">&lt;/supplied&gt; </w:t>
      </w:r>
      <w:r w:rsidRPr="00DD7CCF">
        <w:rPr>
          <w:rStyle w:val="Codetext"/>
        </w:rPr>
        <w:t xml:space="preserve">… </w:t>
      </w:r>
      <w:r w:rsidRPr="00DD7CCF">
        <w:rPr>
          <w:rStyle w:val="Code"/>
        </w:rPr>
        <w:t>&lt;/p&gt;</w:t>
      </w:r>
    </w:p>
    <w:p w14:paraId="15720F4C" w14:textId="77777777" w:rsidR="00C02B8C" w:rsidRPr="00DD7CCF" w:rsidRDefault="004D2E67" w:rsidP="00E2714A">
      <w:pPr>
        <w:pStyle w:val="Lista2"/>
      </w:pPr>
      <w:r w:rsidRPr="00DD7CCF">
        <w:t>we foresee that this markup will be displayed as square brackets, e.g. “He was generous to his subjects and [therefore] loved [by them].”</w:t>
      </w:r>
    </w:p>
    <w:p w14:paraId="53C19BFE" w14:textId="77777777" w:rsidR="00C02B8C" w:rsidRPr="00DD7CCF" w:rsidRDefault="004D2E67" w:rsidP="00E2714A">
      <w:pPr>
        <w:pStyle w:val="Lista2"/>
      </w:pPr>
      <w:r w:rsidRPr="00DD7CCF">
        <w:t>do not clutter a translation with such tags unless you find that such accuracy is essential: depending on how free or literal your translation is, you may prefer to avoid the use of this element</w:t>
      </w:r>
    </w:p>
    <w:p w14:paraId="458A40C1" w14:textId="77777777" w:rsidR="00C02B8C" w:rsidRPr="00DD7CCF" w:rsidRDefault="004D2E67" w:rsidP="00E2714A">
      <w:pPr>
        <w:pStyle w:val="Lista"/>
      </w:pPr>
      <w:r w:rsidRPr="00DD7CCF">
        <w:t xml:space="preserve">segments of translation corresponding to text </w:t>
      </w:r>
      <w:r w:rsidRPr="005D2B22">
        <w:rPr>
          <w:b/>
          <w:bCs/>
        </w:rPr>
        <w:t xml:space="preserve">restored by the editor in the original </w:t>
      </w:r>
      <w:r w:rsidRPr="00DD7CCF">
        <w:t xml:space="preserve"> shall be indicated in the translation using the same elements as in the edition, namely</w:t>
      </w:r>
    </w:p>
    <w:p w14:paraId="63E31204" w14:textId="77777777" w:rsidR="00C02B8C" w:rsidRPr="00DD7CCF" w:rsidRDefault="004D2E67" w:rsidP="00E2714A">
      <w:pPr>
        <w:pStyle w:val="Lista2"/>
      </w:pPr>
      <w:r w:rsidRPr="00DD7CCF">
        <w:lastRenderedPageBreak/>
        <w:t xml:space="preserve">lost text, e.g. </w:t>
      </w:r>
      <w:r w:rsidRPr="00DD7CCF">
        <w:rPr>
          <w:rStyle w:val="Codetext"/>
        </w:rPr>
        <w:t xml:space="preserve">The truest of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kings</w:t>
      </w:r>
      <w:r w:rsidRPr="00DD7CCF">
        <w:rPr>
          <w:rStyle w:val="Code"/>
        </w:rPr>
        <w:t>&lt;/supplied&gt;</w:t>
      </w:r>
      <w:r w:rsidRPr="00DD7CCF">
        <w:rPr>
          <w:rStyle w:val="Codetext"/>
        </w:rPr>
        <w:t>...</w:t>
      </w:r>
      <w:r w:rsidRPr="00DD7CCF">
        <w:t xml:space="preserve"> corresponding to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nr̥pa</w:t>
      </w:r>
      <w:r w:rsidRPr="00DD7CCF">
        <w:rPr>
          <w:rStyle w:val="Code"/>
        </w:rPr>
        <w:t>&lt;/supplied&gt;</w:t>
      </w:r>
      <w:r w:rsidRPr="00DD7CCF">
        <w:rPr>
          <w:rStyle w:val="Codetext"/>
        </w:rPr>
        <w:t>-sattamaḥ</w:t>
      </w:r>
      <w:r w:rsidRPr="00DD7CCF">
        <w:t xml:space="preserve"> in the edition</w:t>
      </w:r>
    </w:p>
    <w:p w14:paraId="1936FE7E" w14:textId="77777777" w:rsidR="00C02B8C" w:rsidRPr="00DD7CCF" w:rsidRDefault="004D2E67" w:rsidP="00E2714A">
      <w:pPr>
        <w:pStyle w:val="Lista2"/>
      </w:pPr>
      <w:r w:rsidRPr="00DD7CCF">
        <w:t xml:space="preserve">text omitted by the scribe, e.g. </w:t>
      </w:r>
      <w:r w:rsidRPr="00DD7CCF">
        <w:rPr>
          <w:rStyle w:val="Codetext"/>
        </w:rPr>
        <w:t xml:space="preserve">The truest of </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kings</w:t>
      </w:r>
      <w:r w:rsidRPr="00DD7CCF">
        <w:rPr>
          <w:rStyle w:val="Code"/>
        </w:rPr>
        <w:t>&lt;/supplied&gt;</w:t>
      </w:r>
      <w:r w:rsidRPr="00DD7CCF">
        <w:rPr>
          <w:rStyle w:val="Codetext"/>
        </w:rPr>
        <w:t>...</w:t>
      </w:r>
      <w:r w:rsidRPr="00DD7CCF">
        <w:t xml:space="preserve"> corresponding to </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nr̥pa</w:t>
      </w:r>
      <w:r w:rsidRPr="00DD7CCF">
        <w:rPr>
          <w:rStyle w:val="Code"/>
        </w:rPr>
        <w:t>&lt;/supplied&gt;</w:t>
      </w:r>
      <w:r w:rsidRPr="00DD7CCF">
        <w:rPr>
          <w:rStyle w:val="Codetext"/>
        </w:rPr>
        <w:t>-sattamaḥ</w:t>
      </w:r>
      <w:r w:rsidRPr="00DD7CCF">
        <w:t xml:space="preserve"> in the edition</w:t>
      </w:r>
    </w:p>
    <w:p w14:paraId="6DCDF5D9" w14:textId="77777777" w:rsidR="00C02B8C" w:rsidRPr="00DD7CCF" w:rsidRDefault="004D2E67" w:rsidP="00E2714A">
      <w:pPr>
        <w:pStyle w:val="Lista2"/>
      </w:pPr>
      <w:r w:rsidRPr="00DD7CCF">
        <w:t xml:space="preserve">use the same encoding for concepts presumed to have been present in a larger lacuna of the text, even if they have not been restored in the edition </w:t>
      </w:r>
      <w:r w:rsidRPr="00E24F87">
        <w:rPr>
          <w:noProof/>
        </w:rPr>
        <w:t>(</w:t>
      </w:r>
      <w:r w:rsidRPr="00DD7CCF">
        <w:t>because there is no way to know what synonym was used or where a word was located within a lacuna)</w:t>
      </w:r>
    </w:p>
    <w:p w14:paraId="115D6A04" w14:textId="77777777" w:rsidR="00C02B8C" w:rsidRPr="00DD7CCF" w:rsidRDefault="004D2E67" w:rsidP="004E103D">
      <w:pPr>
        <w:pStyle w:val="Lista4"/>
      </w:pPr>
      <w:r w:rsidRPr="00DD7CCF">
        <w:t xml:space="preserve">e.g. </w:t>
      </w:r>
      <w:r w:rsidRPr="00DD7CCF">
        <w:rPr>
          <w:rStyle w:val="Codetext"/>
        </w:rPr>
        <w:t xml:space="preserve">The village named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was granted</w:t>
      </w:r>
      <w:r w:rsidRPr="00DD7CCF">
        <w:rPr>
          <w:rStyle w:val="Code"/>
        </w:rPr>
        <w:t>&lt;/supplied&gt;</w:t>
      </w:r>
      <w:r w:rsidRPr="00DD7CCF">
        <w:rPr>
          <w:rStyle w:val="Codetext"/>
        </w:rPr>
        <w:t>...</w:t>
      </w:r>
      <w:r w:rsidRPr="00DD7CCF">
        <w:t xml:space="preserve"> for </w:t>
      </w:r>
      <w:r w:rsidRPr="00DD7CCF">
        <w:rPr>
          <w:rStyle w:val="Codetext"/>
        </w:rPr>
        <w:t xml:space="preserve">...nāmo grāmaḥ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"12"</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14:paraId="47B8C962" w14:textId="71FCD79E" w:rsidR="00C02B8C" w:rsidRPr="00DD7CCF" w:rsidRDefault="004D2E67" w:rsidP="004E103D">
      <w:pPr>
        <w:pStyle w:val="Lista4"/>
      </w:pPr>
      <w:r w:rsidRPr="00DD7CCF">
        <w:t xml:space="preserve">note that in this case you will have to use </w:t>
      </w:r>
      <w:r w:rsidRPr="00876E54">
        <w:rPr>
          <w:rStyle w:val="Codeattribute"/>
        </w:rPr>
        <w:t>@reason</w:t>
      </w:r>
      <w:r w:rsidR="00062C66" w:rsidRPr="00876E54">
        <w:rPr>
          <w:rStyle w:val="Code"/>
        </w:rPr>
        <w:t>=</w:t>
      </w:r>
      <w:r w:rsidR="00062C66" w:rsidRPr="00C53BF3">
        <w:rPr>
          <w:rStyle w:val="Codevalue"/>
        </w:rPr>
        <w:t>"lost"</w:t>
      </w:r>
      <w:r w:rsidRPr="00DD7CCF">
        <w:t xml:space="preserve"> in the </w:t>
      </w:r>
      <w:r w:rsidRPr="00DD7CCF">
        <w:rPr>
          <w:rStyle w:val="Code"/>
        </w:rPr>
        <w:t>&lt;supplied&gt;</w:t>
      </w:r>
      <w:r w:rsidRPr="00DD7CCF">
        <w:t xml:space="preserve"> element even if the corresponding </w:t>
      </w:r>
      <w:r w:rsidRPr="00DD7CCF">
        <w:rPr>
          <w:rStyle w:val="Code"/>
        </w:rPr>
        <w:t>&lt;gap&gt;</w:t>
      </w:r>
      <w:r w:rsidRPr="00DD7CCF">
        <w:t xml:space="preserve"> element in the edition has </w:t>
      </w:r>
      <w:r w:rsidRPr="00876E54">
        <w:rPr>
          <w:rStyle w:val="Codeattribute"/>
        </w:rPr>
        <w:t>@reason</w:t>
      </w:r>
      <w:r w:rsidR="00062C66" w:rsidRPr="00876E54">
        <w:rPr>
          <w:rStyle w:val="Code"/>
        </w:rPr>
        <w:t>=</w:t>
      </w:r>
      <w:r w:rsidR="00062C66" w:rsidRPr="00C53BF3">
        <w:rPr>
          <w:rStyle w:val="Codevalue"/>
        </w:rPr>
        <w:t>"illegible"</w:t>
      </w:r>
      <w:r w:rsidRPr="00DD7CCF">
        <w:t xml:space="preserve"> </w:t>
      </w:r>
      <w:r w:rsidRPr="00E24F87">
        <w:rPr>
          <w:noProof/>
        </w:rPr>
        <w:t>(</w:t>
      </w:r>
      <w:r w:rsidR="003C3D87" w:rsidRPr="00DD7CCF">
        <w:t>§</w:t>
      </w:r>
      <w:r w:rsidR="0082156E" w:rsidRPr="00DD7CCF">
        <w:fldChar w:fldCharType="begin"/>
      </w:r>
      <w:r w:rsidR="0082156E" w:rsidRPr="00DD7CCF">
        <w:instrText xml:space="preserve"> REF _Ref43988606 \w \h </w:instrText>
      </w:r>
      <w:r w:rsidR="00DD7CCF">
        <w:instrText xml:space="preserve"> \* MERGEFORMAT </w:instrText>
      </w:r>
      <w:r w:rsidR="0082156E" w:rsidRPr="00DD7CCF">
        <w:fldChar w:fldCharType="separate"/>
      </w:r>
      <w:r w:rsidR="00E90D07">
        <w:t>5.1</w:t>
      </w:r>
      <w:r w:rsidR="0082156E" w:rsidRPr="00DD7CCF">
        <w:fldChar w:fldCharType="end"/>
      </w:r>
      <w:r w:rsidRPr="00DD7CCF">
        <w:t>)</w:t>
      </w:r>
    </w:p>
    <w:p w14:paraId="17129BB5" w14:textId="7B115CF3" w:rsidR="00C02B8C" w:rsidRPr="00DD7CCF" w:rsidRDefault="004D2E67" w:rsidP="004E103D">
      <w:pPr>
        <w:pStyle w:val="Lista4"/>
      </w:pPr>
      <w:r w:rsidRPr="00DD7CCF">
        <w:t>such restorations will usually not cover the whole of a lacuna and will thus need t</w:t>
      </w:r>
      <w:r w:rsidR="00ED5C86">
        <w:t>o</w:t>
      </w:r>
      <w:r w:rsidRPr="00DD7CCF">
        <w:t xml:space="preserve"> be used in conjunction with lacuna markup as per </w:t>
      </w:r>
      <w:r w:rsidR="003C3D87" w:rsidRPr="00DD7CCF">
        <w:t>§</w:t>
      </w:r>
      <w:r w:rsidR="009430EC" w:rsidRPr="00DD7CCF">
        <w:fldChar w:fldCharType="begin"/>
      </w:r>
      <w:r w:rsidR="009430EC" w:rsidRPr="00DD7CCF">
        <w:instrText xml:space="preserve"> REF _Ref43990112 \w \h </w:instrText>
      </w:r>
      <w:r w:rsidR="00DD7CCF">
        <w:instrText xml:space="preserve"> \* MERGEFORMAT </w:instrText>
      </w:r>
      <w:r w:rsidR="009430EC" w:rsidRPr="00DD7CCF">
        <w:fldChar w:fldCharType="separate"/>
      </w:r>
      <w:r w:rsidR="00E90D07">
        <w:t>9.2.12</w:t>
      </w:r>
      <w:r w:rsidR="009430EC" w:rsidRPr="00DD7CCF">
        <w:fldChar w:fldCharType="end"/>
      </w:r>
    </w:p>
    <w:p w14:paraId="3FEC1FD5" w14:textId="77777777" w:rsidR="00C02B8C" w:rsidRPr="00DD7CCF" w:rsidRDefault="004D2E67" w:rsidP="00E2714A">
      <w:pPr>
        <w:pStyle w:val="Lista2"/>
      </w:pPr>
      <w:r w:rsidRPr="00DD7CCF">
        <w:t>we foresee that this markup will be displayed as square brackets, without distinction from words added for the sake of target language syntax, e.g. “The truest of [kings]...”</w:t>
      </w:r>
    </w:p>
    <w:p w14:paraId="608E073E" w14:textId="77777777" w:rsidR="00C02B8C" w:rsidRPr="00DD7CCF" w:rsidRDefault="004D2E67" w:rsidP="00E2714A">
      <w:pPr>
        <w:pStyle w:val="Lista2"/>
      </w:pPr>
      <w:r w:rsidRPr="00DD7CCF">
        <w:t>do not clutter a translation with such tags unless you find that such accuracy is essential: as a rule, lost or omitted text shorter than a full word and confidently restored by you in the edition should not be marked up as supplied in the translation</w:t>
      </w:r>
    </w:p>
    <w:p w14:paraId="43B8BFB2" w14:textId="77777777" w:rsidR="00C02B8C" w:rsidRPr="00DD7CCF" w:rsidRDefault="004D2E67" w:rsidP="00E2714A">
      <w:pPr>
        <w:pStyle w:val="Lista"/>
      </w:pPr>
      <w:r w:rsidRPr="00DD7CCF">
        <w:t xml:space="preserve">words implied by the context and </w:t>
      </w:r>
      <w:r w:rsidRPr="005D2B22">
        <w:rPr>
          <w:b/>
          <w:bCs/>
        </w:rPr>
        <w:t>added to the translation for the sake of clarification or disambiguation</w:t>
      </w:r>
      <w:r w:rsidRPr="00DD7CCF">
        <w:t xml:space="preserve"> shall be marked up as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w:t>
      </w:r>
    </w:p>
    <w:p w14:paraId="219EF844" w14:textId="77777777" w:rsidR="00C02B8C" w:rsidRPr="00DD7CCF" w:rsidRDefault="004D2E67" w:rsidP="00E2714A">
      <w:pPr>
        <w:pStyle w:val="Lista2"/>
      </w:pPr>
      <w:r w:rsidRPr="00DD7CCF">
        <w:t>this markup method is to be used for supplementary words that are not required for completing the syntax in the target language or may even interrupt the sentence; see the previous point about words that need to be read to get a proper translated sentence</w:t>
      </w:r>
    </w:p>
    <w:p w14:paraId="6AA7120E" w14:textId="77777777" w:rsidR="00C02B8C" w:rsidRPr="00DD7CCF" w:rsidRDefault="004D2E67" w:rsidP="00E2714A">
      <w:pPr>
        <w:pStyle w:val="Lista3"/>
      </w:pPr>
      <w:r w:rsidRPr="00DD7CCF">
        <w:t xml:space="preserve">e.g. </w:t>
      </w:r>
      <w:r w:rsidRPr="00DD7CCF">
        <w:rPr>
          <w:rStyle w:val="Code"/>
        </w:rPr>
        <w:t>&lt;p&gt;</w:t>
      </w:r>
      <w:r w:rsidRPr="00DD7CCF">
        <w:rPr>
          <w:rStyle w:val="Codetext"/>
        </w:rPr>
        <w:t xml:space="preserve">... devotion to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w:t>
      </w:r>
      <w:r w:rsidRPr="00DD7CCF">
        <w:rPr>
          <w:rStyle w:val="Codetext"/>
        </w:rPr>
        <w:t>Viṣṇu</w:t>
      </w:r>
      <w:r w:rsidRPr="00DD7CCF">
        <w:rPr>
          <w:rStyle w:val="Code"/>
        </w:rPr>
        <w:t>&lt;/supplied&gt;</w:t>
      </w:r>
      <w:r w:rsidRPr="00DD7CCF">
        <w:rPr>
          <w:rStyle w:val="Codetext"/>
        </w:rPr>
        <w:t xml:space="preserve"> the bearer of the discus and the mace ... </w:t>
      </w:r>
      <w:r w:rsidRPr="00DD7CCF">
        <w:rPr>
          <w:rStyle w:val="Code"/>
        </w:rPr>
        <w:t>&lt;/p&gt;</w:t>
      </w:r>
    </w:p>
    <w:p w14:paraId="266C9C9F" w14:textId="77777777" w:rsidR="00C02B8C" w:rsidRPr="00DD7CCF" w:rsidRDefault="004D2E67" w:rsidP="00E2714A">
      <w:pPr>
        <w:pStyle w:val="Lista2"/>
      </w:pPr>
      <w:r w:rsidRPr="00DD7CCF">
        <w:t xml:space="preserve">we foresee that this markup will be displayed as parentheses, e.g. “... devotion to </w:t>
      </w:r>
      <w:r w:rsidRPr="00E24F87">
        <w:rPr>
          <w:noProof/>
        </w:rPr>
        <w:t>(</w:t>
      </w:r>
      <w:r w:rsidRPr="00DD7CCF">
        <w:t>Viṣṇu) the bearer of the discus and the mace ...”</w:t>
      </w:r>
    </w:p>
    <w:p w14:paraId="2FC14B11" w14:textId="77777777" w:rsidR="00C02B8C" w:rsidRPr="00DD7CCF" w:rsidRDefault="004D2E67" w:rsidP="00E2714A">
      <w:pPr>
        <w:pStyle w:val="Lista2"/>
      </w:pPr>
      <w:r w:rsidRPr="00DD7CCF">
        <w:t xml:space="preserve">to </w:t>
      </w:r>
      <w:r w:rsidRPr="00CD25A4">
        <w:rPr>
          <w:b/>
          <w:bCs/>
        </w:rPr>
        <w:t>add words of the original</w:t>
      </w:r>
      <w:r w:rsidRPr="00DD7CCF">
        <w:t xml:space="preserve"> </w:t>
      </w:r>
      <w:r w:rsidRPr="00E24F87">
        <w:rPr>
          <w:noProof/>
        </w:rPr>
        <w:t>(</w:t>
      </w:r>
      <w:r w:rsidRPr="00DD7CCF">
        <w:t xml:space="preserve">or equivalents in Sanskrit or another applicable major language) next to translated words, in order to make your translation more transparent, enclose these in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w:t>
      </w:r>
      <w:r w:rsidRPr="00DD7CCF">
        <w:t xml:space="preserve"> as above, and within that tag, use </w:t>
      </w:r>
      <w:r w:rsidRPr="00DD7CCF">
        <w:rPr>
          <w:rStyle w:val="Code"/>
        </w:rPr>
        <w:t>&lt;foreign&gt;</w:t>
      </w:r>
    </w:p>
    <w:p w14:paraId="256993B5" w14:textId="77777777" w:rsidR="00C02B8C" w:rsidRPr="00DD7CCF" w:rsidRDefault="004D2E67" w:rsidP="00E2714A">
      <w:pPr>
        <w:pStyle w:val="Lista3"/>
      </w:pPr>
      <w:r w:rsidRPr="00DD7CCF">
        <w:t xml:space="preserve">e.g. </w:t>
      </w:r>
      <w:r w:rsidRPr="00DD7CCF">
        <w:rPr>
          <w:rStyle w:val="Code"/>
        </w:rPr>
        <w:t>&lt;p&gt;</w:t>
      </w:r>
      <w:r w:rsidRPr="00DD7CCF">
        <w:rPr>
          <w:rStyle w:val="Codetext"/>
        </w:rPr>
        <w:t xml:space="preserve">Homage to that thousand-headed Person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&gt;&lt;foreign&gt;</w:t>
      </w:r>
      <w:r w:rsidRPr="00DD7CCF">
        <w:rPr>
          <w:rStyle w:val="Codetext"/>
        </w:rPr>
        <w:t>puruṣa</w:t>
      </w:r>
      <w:r w:rsidRPr="00DD7CCF">
        <w:rPr>
          <w:rStyle w:val="Code"/>
        </w:rPr>
        <w:t>&lt;/foreign&gt;&lt;/supplied&gt;</w:t>
      </w:r>
      <w:r w:rsidRPr="00DD7CCF">
        <w:rPr>
          <w:rStyle w:val="Codetext"/>
        </w:rPr>
        <w:t xml:space="preserve"> ... </w:t>
      </w:r>
      <w:r w:rsidRPr="00DD7CCF">
        <w:rPr>
          <w:rStyle w:val="Code"/>
        </w:rPr>
        <w:t>&lt;/p&gt;</w:t>
      </w:r>
    </w:p>
    <w:p w14:paraId="5E5459FF" w14:textId="77777777" w:rsidR="00C02B8C" w:rsidRPr="00DD7CCF" w:rsidRDefault="004D2E67" w:rsidP="004E103D">
      <w:pPr>
        <w:pStyle w:val="Lista4"/>
      </w:pPr>
      <w:r w:rsidRPr="00DD7CCF">
        <w:t xml:space="preserve">foreseeably displayed as “Homage to that thousand-headed Person </w:t>
      </w:r>
      <w:r w:rsidRPr="00E24F87">
        <w:rPr>
          <w:noProof/>
        </w:rPr>
        <w:t>(</w:t>
      </w:r>
      <w:r w:rsidRPr="00DD7CCF">
        <w:rPr>
          <w:rStyle w:val="Foreign"/>
        </w:rPr>
        <w:t>puruṣa</w:t>
      </w:r>
      <w:r w:rsidRPr="00DD7CCF">
        <w:t>)”</w:t>
      </w:r>
    </w:p>
    <w:p w14:paraId="650D8445" w14:textId="6678E892" w:rsidR="00C02B8C" w:rsidRPr="00DD7CCF" w:rsidRDefault="004D2E67" w:rsidP="00E2714A">
      <w:pPr>
        <w:pStyle w:val="Lista3"/>
      </w:pPr>
      <w:r w:rsidRPr="00DD7CCF">
        <w:t xml:space="preserve">as per </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E90D07">
        <w:t>10.3.3</w:t>
      </w:r>
      <w:r w:rsidR="0082156E" w:rsidRPr="00DD7CCF">
        <w:fldChar w:fldCharType="end"/>
      </w:r>
      <w:r w:rsidRPr="00DD7CCF">
        <w:t xml:space="preserve">, the attribute </w:t>
      </w:r>
      <w:r w:rsidR="008525C6" w:rsidRPr="00B30777">
        <w:rPr>
          <w:rStyle w:val="Codeattribute"/>
        </w:rPr>
        <w:t>@xml:</w:t>
      </w:r>
      <w:r w:rsidRPr="00B30777">
        <w:rPr>
          <w:rStyle w:val="Codeattribute"/>
        </w:rPr>
        <w:t>lang</w:t>
      </w:r>
      <w:r w:rsidRPr="00DD7CCF">
        <w:t xml:space="preserve"> need not be used in this case</w:t>
      </w:r>
    </w:p>
    <w:p w14:paraId="529835D7" w14:textId="77777777" w:rsidR="00C02B8C" w:rsidRPr="00DD7CCF" w:rsidRDefault="004D2E67" w:rsidP="00D4342A">
      <w:pPr>
        <w:pStyle w:val="Cmsor3"/>
      </w:pPr>
      <w:bookmarkStart w:id="583" w:name="_lqyt4grwngxw" w:colFirst="0" w:colLast="0"/>
      <w:bookmarkStart w:id="584" w:name="_Ref43990290"/>
      <w:bookmarkStart w:id="585" w:name="_Toc74733566"/>
      <w:bookmarkEnd w:id="583"/>
      <w:r w:rsidRPr="00DD7CCF">
        <w:t>Indicating uncertainty</w:t>
      </w:r>
      <w:bookmarkEnd w:id="584"/>
      <w:bookmarkEnd w:id="585"/>
    </w:p>
    <w:p w14:paraId="34564CBA" w14:textId="77777777" w:rsidR="00C02B8C" w:rsidRPr="00DD7CCF" w:rsidRDefault="004D2E67" w:rsidP="00E2714A">
      <w:pPr>
        <w:pStyle w:val="Lista"/>
      </w:pPr>
      <w:r w:rsidRPr="00DD7CCF">
        <w:t xml:space="preserve">to indicate the uncertainty or tentativeness </w:t>
      </w:r>
      <w:r w:rsidRPr="00DD7CCF">
        <w:rPr>
          <w:b/>
          <w:bCs/>
        </w:rPr>
        <w:t>of a translated word or phrase</w:t>
      </w:r>
      <w:r w:rsidRPr="00DD7CCF">
        <w:t>, wrap a segment of translation in</w:t>
      </w:r>
      <w:r w:rsidRPr="005D2B22">
        <w:t xml:space="preserve"> </w:t>
      </w:r>
      <w:r w:rsidRPr="00DD7CCF">
        <w:rPr>
          <w:rStyle w:val="Code"/>
        </w:rPr>
        <w:t xml:space="preserve">&lt;seg </w:t>
      </w:r>
      <w:r w:rsidRPr="00DD7CCF">
        <w:rPr>
          <w:rStyle w:val="Codeattribute"/>
        </w:rPr>
        <w:t>cert</w:t>
      </w:r>
      <w:r w:rsidRPr="00DD7CCF">
        <w:rPr>
          <w:rStyle w:val="Code"/>
        </w:rPr>
        <w:t>=</w:t>
      </w:r>
      <w:r w:rsidRPr="0046000E">
        <w:rPr>
          <w:rStyle w:val="Codevalue"/>
        </w:rPr>
        <w:t>"low"</w:t>
      </w:r>
      <w:r w:rsidRPr="00DD7CCF">
        <w:rPr>
          <w:rStyle w:val="Code"/>
        </w:rPr>
        <w:t>&gt;</w:t>
      </w:r>
    </w:p>
    <w:p w14:paraId="6DCA4A51" w14:textId="77777777" w:rsidR="00C02B8C" w:rsidRPr="00DD7CCF" w:rsidRDefault="004D2E67" w:rsidP="00E2714A">
      <w:pPr>
        <w:pStyle w:val="Lista2"/>
      </w:pPr>
      <w:r w:rsidRPr="00DD7CCF">
        <w:t xml:space="preserve">e.g.  </w:t>
      </w:r>
      <w:r w:rsidRPr="00DD7CCF">
        <w:rPr>
          <w:rStyle w:val="Code"/>
        </w:rPr>
        <w:t>&lt;p&gt;</w:t>
      </w:r>
      <w:r w:rsidRPr="00DD7CCF">
        <w:rPr>
          <w:rStyle w:val="Codetext"/>
        </w:rPr>
        <w:t xml:space="preserve">Out of the hundred and </w:t>
      </w:r>
      <w:r w:rsidRPr="00DD7CCF">
        <w:rPr>
          <w:rStyle w:val="Code"/>
        </w:rPr>
        <w:t xml:space="preserve">&lt;seg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twenty</w:t>
      </w:r>
      <w:r w:rsidRPr="00DD7CCF">
        <w:rPr>
          <w:rStyle w:val="Code"/>
        </w:rPr>
        <w:t>&lt;/seg&gt;</w:t>
      </w:r>
      <w:r w:rsidRPr="00DD7CCF">
        <w:rPr>
          <w:rStyle w:val="Codetext"/>
        </w:rPr>
        <w:t xml:space="preserve"> shares comprising this village ... </w:t>
      </w:r>
      <w:r w:rsidRPr="00DD7CCF">
        <w:rPr>
          <w:rStyle w:val="Code"/>
        </w:rPr>
        <w:t>&lt;/p&gt;</w:t>
      </w:r>
    </w:p>
    <w:p w14:paraId="049201F6" w14:textId="77777777" w:rsidR="00C02B8C" w:rsidRPr="00DD7CCF" w:rsidRDefault="004D2E67" w:rsidP="00E2714A">
      <w:pPr>
        <w:pStyle w:val="Lista2"/>
      </w:pPr>
      <w:r w:rsidRPr="00DD7CCF">
        <w:t xml:space="preserve">use this method regardless of whether the tentativeness of your translation stems from the condition of the original </w:t>
      </w:r>
      <w:r w:rsidRPr="00E24F87">
        <w:rPr>
          <w:noProof/>
        </w:rPr>
        <w:t>(</w:t>
      </w:r>
      <w:r w:rsidRPr="00DD7CCF">
        <w:t>e.g. partly or wholly unclear, illegible or restored) or from the obscurity of its language</w:t>
      </w:r>
    </w:p>
    <w:p w14:paraId="7061E9A5" w14:textId="77777777" w:rsidR="00C02B8C" w:rsidRPr="00DD7CCF" w:rsidRDefault="004D2E67" w:rsidP="00E2714A">
      <w:pPr>
        <w:pStyle w:val="Lista2"/>
      </w:pPr>
      <w:r w:rsidRPr="00DD7CCF">
        <w:t xml:space="preserve">this will probably be displayed wrapped in a pair of question marks </w:t>
      </w:r>
      <w:r w:rsidRPr="00E24F87">
        <w:rPr>
          <w:noProof/>
        </w:rPr>
        <w:t>(</w:t>
      </w:r>
      <w:r w:rsidRPr="00DD7CCF">
        <w:t>inverted and regular), e.g. In the great and renowned city ¿named? two ¿times?&gt; five ...</w:t>
      </w:r>
    </w:p>
    <w:p w14:paraId="774D5061" w14:textId="7158C3FB" w:rsidR="00C02B8C" w:rsidRPr="00DD7CCF" w:rsidRDefault="004D2E67" w:rsidP="00E2714A">
      <w:pPr>
        <w:pStyle w:val="Lista"/>
      </w:pPr>
      <w:r w:rsidRPr="00DD7CCF">
        <w:t xml:space="preserve">to indicate the uncertainty or tentativeness </w:t>
      </w:r>
      <w:r w:rsidRPr="00DD7CCF">
        <w:rPr>
          <w:b/>
          <w:bCs/>
        </w:rPr>
        <w:t>of a word added to the translation</w:t>
      </w:r>
      <w:r w:rsidRPr="00DD7CCF">
        <w:t xml:space="preserve">, add </w:t>
      </w:r>
      <w:r w:rsidRPr="00876E54">
        <w:rPr>
          <w:rStyle w:val="Codeattribute"/>
        </w:rPr>
        <w:t>@cert</w:t>
      </w:r>
      <w:r w:rsidR="00062C66" w:rsidRPr="00876E54">
        <w:rPr>
          <w:rStyle w:val="Code"/>
        </w:rPr>
        <w:t>=</w:t>
      </w:r>
      <w:r w:rsidR="00062C66" w:rsidRPr="00C53BF3">
        <w:rPr>
          <w:rStyle w:val="Codevalue"/>
        </w:rPr>
        <w:t>"low"</w:t>
      </w:r>
      <w:r w:rsidRPr="00DD7CCF">
        <w:t xml:space="preserve"> to any </w:t>
      </w:r>
      <w:r w:rsidRPr="00DD7CCF">
        <w:rPr>
          <w:rStyle w:val="Code"/>
        </w:rPr>
        <w:t>&lt;supplied&gt;</w:t>
      </w:r>
      <w:r w:rsidRPr="00DD7CCF">
        <w:t xml:space="preserve"> element used as per </w:t>
      </w:r>
      <w:r w:rsidR="003C3D87" w:rsidRPr="00DD7CCF">
        <w:t>§</w:t>
      </w:r>
      <w:r w:rsidR="00140B8F" w:rsidRPr="00DD7CCF">
        <w:fldChar w:fldCharType="begin"/>
      </w:r>
      <w:r w:rsidR="00140B8F" w:rsidRPr="00DD7CCF">
        <w:instrText xml:space="preserve"> REF _Ref43990269 \w \h </w:instrText>
      </w:r>
      <w:r w:rsidR="00DD7CCF">
        <w:instrText xml:space="preserve"> \* MERGEFORMAT </w:instrText>
      </w:r>
      <w:r w:rsidR="00140B8F" w:rsidRPr="00DD7CCF">
        <w:fldChar w:fldCharType="separate"/>
      </w:r>
      <w:r w:rsidR="00E90D07">
        <w:t>9.2.9</w:t>
      </w:r>
      <w:r w:rsidR="00140B8F" w:rsidRPr="00DD7CCF">
        <w:fldChar w:fldCharType="end"/>
      </w:r>
      <w:r w:rsidRPr="00DD7CCF">
        <w:t xml:space="preserve"> above</w:t>
      </w:r>
    </w:p>
    <w:p w14:paraId="6C1199BD" w14:textId="77777777" w:rsidR="00C02B8C" w:rsidRPr="00DD7CCF" w:rsidRDefault="004D2E67" w:rsidP="00E2714A">
      <w:pPr>
        <w:pStyle w:val="Lista2"/>
      </w:pPr>
      <w:r w:rsidRPr="00DD7CCF">
        <w:t xml:space="preserve">e.g. </w:t>
      </w:r>
      <w:r w:rsidRPr="00DD7CCF">
        <w:rPr>
          <w:rStyle w:val="Code"/>
        </w:rPr>
        <w:t>&lt;p&gt;</w:t>
      </w:r>
      <w:r w:rsidRPr="00DD7CCF">
        <w:rPr>
          <w:rStyle w:val="Codetext"/>
        </w:rPr>
        <w:t xml:space="preserve">On this day he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Viṣṇuvardhana</w:t>
      </w:r>
      <w:r w:rsidRPr="00DD7CCF">
        <w:rPr>
          <w:rStyle w:val="Code"/>
        </w:rPr>
        <w:t>&lt;/supplied&gt;</w:t>
      </w:r>
      <w:r w:rsidRPr="00DD7CCF">
        <w:rPr>
          <w:rStyle w:val="Codetext"/>
        </w:rPr>
        <w:t xml:space="preserve"> donated … </w:t>
      </w:r>
      <w:r w:rsidRPr="00DD7CCF">
        <w:rPr>
          <w:rStyle w:val="Code"/>
        </w:rPr>
        <w:t>&lt;/p&gt;</w:t>
      </w:r>
    </w:p>
    <w:p w14:paraId="7A43D547" w14:textId="77777777" w:rsidR="00C02B8C" w:rsidRPr="00DD7CCF" w:rsidRDefault="004D2E67" w:rsidP="00E2714A">
      <w:pPr>
        <w:pStyle w:val="Lista2"/>
      </w:pPr>
      <w:r w:rsidRPr="00DD7CCF">
        <w:t xml:space="preserve">this will be displayed with a ? added inside the brackets corresponding to </w:t>
      </w:r>
      <w:r w:rsidR="008525C6" w:rsidRPr="008525C6">
        <w:rPr>
          <w:rStyle w:val="Codeattribute"/>
        </w:rPr>
        <w:t>@reason</w:t>
      </w:r>
      <w:r w:rsidR="008525C6" w:rsidRPr="008525C6">
        <w:t xml:space="preserve"> </w:t>
      </w:r>
      <w:r w:rsidRPr="00DD7CCF">
        <w:t xml:space="preserve">as above, e.g. On this day he </w:t>
      </w:r>
      <w:r w:rsidRPr="00E24F87">
        <w:rPr>
          <w:noProof/>
        </w:rPr>
        <w:t>(</w:t>
      </w:r>
      <w:proofErr w:type="spellStart"/>
      <w:r w:rsidRPr="00DD7CCF">
        <w:t>Viṣṇuvardhana</w:t>
      </w:r>
      <w:proofErr w:type="spellEnd"/>
      <w:r w:rsidRPr="00DD7CCF">
        <w:t>?) donated ...</w:t>
      </w:r>
    </w:p>
    <w:p w14:paraId="1759FB1C" w14:textId="77777777" w:rsidR="00C02B8C" w:rsidRPr="00DD7CCF" w:rsidRDefault="004D2E67" w:rsidP="00D4342A">
      <w:pPr>
        <w:pStyle w:val="Cmsor3"/>
      </w:pPr>
      <w:bookmarkStart w:id="586" w:name="_7koll7kvgjet" w:colFirst="0" w:colLast="0"/>
      <w:bookmarkStart w:id="587" w:name="_Ref43990147"/>
      <w:bookmarkStart w:id="588" w:name="_Toc74733567"/>
      <w:bookmarkEnd w:id="586"/>
      <w:r w:rsidRPr="00DD7CCF">
        <w:lastRenderedPageBreak/>
        <w:t>Indicating incorrect or unexpected text</w:t>
      </w:r>
      <w:bookmarkEnd w:id="587"/>
      <w:bookmarkEnd w:id="588"/>
    </w:p>
    <w:p w14:paraId="72030D74" w14:textId="77777777" w:rsidR="00C02B8C" w:rsidRPr="00DD7CCF" w:rsidRDefault="004D2E67" w:rsidP="00E2714A">
      <w:pPr>
        <w:pStyle w:val="Lista"/>
      </w:pPr>
      <w:r w:rsidRPr="00DD7CCF">
        <w:t xml:space="preserve">the element </w:t>
      </w:r>
      <w:r w:rsidRPr="00DD7CCF">
        <w:rPr>
          <w:rStyle w:val="Code"/>
        </w:rPr>
        <w:t>&lt;sic&gt;</w:t>
      </w:r>
      <w:r w:rsidRPr="00DD7CCF">
        <w:t xml:space="preserve"> may be used in translations in either of the following circumstances</w:t>
      </w:r>
    </w:p>
    <w:p w14:paraId="7A280263" w14:textId="77777777" w:rsidR="00C02B8C" w:rsidRPr="00DD7CCF" w:rsidRDefault="004D2E67" w:rsidP="00E2714A">
      <w:pPr>
        <w:pStyle w:val="Lista"/>
      </w:pPr>
      <w:r w:rsidRPr="00DD7CCF">
        <w:t xml:space="preserve">in your own translation, you may deploy </w:t>
      </w:r>
      <w:r w:rsidRPr="00DD7CCF">
        <w:rPr>
          <w:rStyle w:val="Code"/>
        </w:rPr>
        <w:t>&lt;sic&gt;</w:t>
      </w:r>
      <w:r w:rsidRPr="00DD7CCF">
        <w:t xml:space="preserve"> to highlight words or stretches of translation corresponding to an original that seems inappropriate in context</w:t>
      </w:r>
    </w:p>
    <w:p w14:paraId="6BF09BDB" w14:textId="77777777" w:rsidR="00C02B8C" w:rsidRPr="00DD7CCF" w:rsidRDefault="004D2E67" w:rsidP="00E2714A">
      <w:pPr>
        <w:pStyle w:val="Lista"/>
      </w:pPr>
      <w:r w:rsidRPr="00DD7CCF">
        <w:t xml:space="preserve">when reproducing a published translation, </w:t>
      </w:r>
      <w:r w:rsidRPr="00DD7CCF">
        <w:rPr>
          <w:rStyle w:val="Code"/>
        </w:rPr>
        <w:t>&lt;sic&gt;</w:t>
      </w:r>
      <w:r w:rsidRPr="00DD7CCF">
        <w:t xml:space="preserve"> may be used to highlight points where the original translator’s usage or transliteration practice is wrong or unexpected</w:t>
      </w:r>
    </w:p>
    <w:p w14:paraId="0897FF32" w14:textId="77777777" w:rsidR="00C02B8C" w:rsidRPr="00DD7CCF" w:rsidRDefault="004D2E67" w:rsidP="00D4342A">
      <w:pPr>
        <w:pStyle w:val="Cmsor3"/>
      </w:pPr>
      <w:bookmarkStart w:id="589" w:name="_nmj09iowt53z" w:colFirst="0" w:colLast="0"/>
      <w:bookmarkStart w:id="590" w:name="_Ref43990112"/>
      <w:bookmarkStart w:id="591" w:name="_Toc74733568"/>
      <w:bookmarkEnd w:id="589"/>
      <w:r w:rsidRPr="00DD7CCF">
        <w:t>Gaps in the translation</w:t>
      </w:r>
      <w:bookmarkEnd w:id="590"/>
      <w:bookmarkEnd w:id="591"/>
    </w:p>
    <w:p w14:paraId="4A25E486" w14:textId="02CB3345" w:rsidR="00C02B8C" w:rsidRPr="00DD7CCF" w:rsidRDefault="004D2E67" w:rsidP="00E2714A">
      <w:pPr>
        <w:pStyle w:val="Lista"/>
      </w:pPr>
      <w:r w:rsidRPr="005D2B22">
        <w:rPr>
          <w:b/>
          <w:bCs/>
        </w:rPr>
        <w:t>lacunae</w:t>
      </w:r>
      <w:r w:rsidRPr="00DD7CCF">
        <w:t xml:space="preserve"> in the original shall be indicated in the translation using the same element as in the edition, namely, </w:t>
      </w:r>
      <w:r w:rsidRPr="00DD7CCF">
        <w:rPr>
          <w:rStyle w:val="Code"/>
        </w:rPr>
        <w:t>&lt;gap&gt;</w:t>
      </w:r>
      <w:r w:rsidRPr="00DD7CCF">
        <w:t xml:space="preserve"> </w:t>
      </w:r>
      <w:r w:rsidR="0025691E">
        <w:t>with</w:t>
      </w:r>
      <w:r w:rsidRPr="00DD7CCF">
        <w:t xml:space="preserve"> </w:t>
      </w:r>
      <w:r w:rsidR="0025691E">
        <w:rPr>
          <w:rStyle w:val="Codeattribute"/>
        </w:rPr>
        <w:t>@r</w:t>
      </w:r>
      <w:r w:rsidRPr="00DD7CCF">
        <w:rPr>
          <w:rStyle w:val="Codeattribute"/>
        </w:rPr>
        <w:t>eason</w:t>
      </w:r>
      <w:r w:rsidRPr="00DD7CCF">
        <w:t xml:space="preserve"> as per </w:t>
      </w:r>
      <w:r w:rsidR="003C3D87" w:rsidRPr="00DD7CCF">
        <w:t>§</w:t>
      </w:r>
      <w:r w:rsidR="0082156E" w:rsidRPr="00DD7CCF">
        <w:fldChar w:fldCharType="begin"/>
      </w:r>
      <w:r w:rsidR="0082156E" w:rsidRPr="00DD7CCF">
        <w:instrText xml:space="preserve"> REF _Ref43987758 \w \h </w:instrText>
      </w:r>
      <w:r w:rsidR="00DD7CCF">
        <w:instrText xml:space="preserve"> \* MERGEFORMAT </w:instrText>
      </w:r>
      <w:r w:rsidR="0082156E" w:rsidRPr="00DD7CCF">
        <w:fldChar w:fldCharType="separate"/>
      </w:r>
      <w:r w:rsidR="00E90D07">
        <w:t>5.4.2</w:t>
      </w:r>
      <w:r w:rsidR="0082156E" w:rsidRPr="00DD7CCF">
        <w:fldChar w:fldCharType="end"/>
      </w:r>
    </w:p>
    <w:p w14:paraId="2ABCCDD6" w14:textId="7E357B6C" w:rsidR="00C02B8C" w:rsidRPr="00DD7CCF" w:rsidRDefault="004D2E67" w:rsidP="00E2714A">
      <w:pPr>
        <w:pStyle w:val="Lista2"/>
      </w:pPr>
      <w:r w:rsidRPr="00DD7CCF">
        <w:t>normally, th</w:t>
      </w:r>
      <w:r w:rsidR="0025691E">
        <w:t>is</w:t>
      </w:r>
      <w:r w:rsidRPr="00DD7CCF">
        <w:t xml:space="preserve"> element may be used in a translation without any further attributes</w:t>
      </w:r>
    </w:p>
    <w:p w14:paraId="28314676" w14:textId="77777777" w:rsidR="00C02B8C" w:rsidRPr="00DD7CCF" w:rsidRDefault="004D2E67" w:rsidP="00E2714A">
      <w:pPr>
        <w:pStyle w:val="Lista3"/>
      </w:pPr>
      <w:r w:rsidRPr="00DD7CCF">
        <w:t xml:space="preserve">gaps encoded in this way will probably be displayed as </w:t>
      </w:r>
      <w:r w:rsidRPr="00DD7CCF">
        <w:rPr>
          <w:rStyle w:val="Foreign"/>
        </w:rPr>
        <w:t>[...]</w:t>
      </w:r>
      <w:r w:rsidRPr="00DD7CCF">
        <w:t xml:space="preserve"> </w:t>
      </w:r>
      <w:r w:rsidRPr="00E24F87">
        <w:rPr>
          <w:noProof/>
        </w:rPr>
        <w:t>(</w:t>
      </w:r>
      <w:r w:rsidRPr="00DD7CCF">
        <w:t xml:space="preserve">regardless of the value of </w:t>
      </w:r>
      <w:r w:rsidR="008525C6" w:rsidRPr="008525C6">
        <w:rPr>
          <w:rStyle w:val="Codeattribute"/>
        </w:rPr>
        <w:t>@reason</w:t>
      </w:r>
      <w:r w:rsidR="008525C6" w:rsidRPr="008525C6">
        <w:t>)</w:t>
      </w:r>
      <w:r w:rsidRPr="00DD7CCF">
        <w:t xml:space="preserve"> and will be sufficient for most lacunae in most translations</w:t>
      </w:r>
    </w:p>
    <w:p w14:paraId="0568EDCB" w14:textId="295EC5AE" w:rsidR="00C02B8C" w:rsidRPr="00DD7CCF" w:rsidRDefault="004D2E67" w:rsidP="00E2714A">
      <w:pPr>
        <w:pStyle w:val="Lista2"/>
      </w:pPr>
      <w:r w:rsidRPr="00DD7CCF">
        <w:t xml:space="preserve">however, when you deem it essential to present accurate details of a lacuna in the translated text, you may optionally use the attributes </w:t>
      </w:r>
      <w:r w:rsidR="008525C6" w:rsidRPr="008525C6">
        <w:rPr>
          <w:rStyle w:val="Codeattribute"/>
        </w:rPr>
        <w:t>@unit</w:t>
      </w:r>
      <w:r w:rsidR="008525C6" w:rsidRPr="008525C6">
        <w:t>,</w:t>
      </w:r>
      <w:r w:rsidRPr="00DD7CCF">
        <w:t xml:space="preserve"> </w:t>
      </w:r>
      <w:r w:rsidR="008525C6" w:rsidRPr="008525C6">
        <w:rPr>
          <w:rStyle w:val="Codeattribute"/>
        </w:rPr>
        <w:t>@quantity</w:t>
      </w:r>
      <w:r w:rsidR="008525C6" w:rsidRPr="008525C6">
        <w:t xml:space="preserve"> </w:t>
      </w:r>
      <w:r w:rsidRPr="00DD7CCF">
        <w:t xml:space="preserve">and </w:t>
      </w:r>
      <w:r w:rsidR="008525C6" w:rsidRPr="008525C6">
        <w:rPr>
          <w:rStyle w:val="Codeattribute"/>
        </w:rPr>
        <w:t>@precision</w:t>
      </w:r>
      <w:r w:rsidR="008525C6" w:rsidRPr="008525C6">
        <w:t xml:space="preserve"> </w:t>
      </w:r>
      <w:r w:rsidRPr="00DD7CCF">
        <w:t xml:space="preserve">as set out in </w:t>
      </w:r>
      <w:r w:rsidR="003C3D87" w:rsidRPr="00DD7CCF">
        <w:t>§</w:t>
      </w:r>
      <w:r w:rsidR="0082156E" w:rsidRPr="00DD7CCF">
        <w:fldChar w:fldCharType="begin"/>
      </w:r>
      <w:r w:rsidR="0082156E" w:rsidRPr="00DD7CCF">
        <w:instrText xml:space="preserve"> REF _Ref43988016 \w \h </w:instrText>
      </w:r>
      <w:r w:rsidR="00DD7CCF">
        <w:instrText xml:space="preserve"> \* MERGEFORMAT </w:instrText>
      </w:r>
      <w:r w:rsidR="0082156E" w:rsidRPr="00DD7CCF">
        <w:fldChar w:fldCharType="separate"/>
      </w:r>
      <w:r w:rsidR="00E90D07">
        <w:t>5.4.3</w:t>
      </w:r>
      <w:r w:rsidR="0082156E" w:rsidRPr="00DD7CCF">
        <w:fldChar w:fldCharType="end"/>
      </w:r>
      <w:r w:rsidRPr="00DD7CCF">
        <w:t xml:space="preserve"> and </w:t>
      </w:r>
      <w:r w:rsidR="003C3D87" w:rsidRPr="00DD7CCF">
        <w:t>§</w:t>
      </w:r>
      <w:r w:rsidR="0082156E" w:rsidRPr="00DD7CCF">
        <w:fldChar w:fldCharType="begin"/>
      </w:r>
      <w:r w:rsidR="0082156E" w:rsidRPr="00DD7CCF">
        <w:instrText xml:space="preserve"> REF _Ref43987920 \w \h </w:instrText>
      </w:r>
      <w:r w:rsidR="00DD7CCF">
        <w:instrText xml:space="preserve"> \* MERGEFORMAT </w:instrText>
      </w:r>
      <w:r w:rsidR="0082156E" w:rsidRPr="00DD7CCF">
        <w:fldChar w:fldCharType="separate"/>
      </w:r>
      <w:r w:rsidR="00E90D07">
        <w:t>5.4.6</w:t>
      </w:r>
      <w:r w:rsidR="0082156E" w:rsidRPr="00DD7CCF">
        <w:fldChar w:fldCharType="end"/>
      </w:r>
      <w:r w:rsidRPr="00DD7CCF">
        <w:t>, with the following additional options:</w:t>
      </w:r>
    </w:p>
    <w:p w14:paraId="25773ED1" w14:textId="77777777" w:rsidR="00C02B8C" w:rsidRPr="00DD7CCF" w:rsidRDefault="004D2E67" w:rsidP="004E103D">
      <w:pPr>
        <w:pStyle w:val="Lista4"/>
      </w:pPr>
      <w:r w:rsidRPr="00CD25A4">
        <w:t>fraction</w:t>
      </w:r>
      <w:r w:rsidRPr="00DD7CCF">
        <w:t xml:space="preserve">al numbers </w:t>
      </w:r>
      <w:r w:rsidRPr="00E24F87">
        <w:rPr>
          <w:noProof/>
        </w:rPr>
        <w:t>(</w:t>
      </w:r>
      <w:r w:rsidRPr="00DD7CCF">
        <w:t xml:space="preserve">decimal fractions) for </w:t>
      </w:r>
      <w:r w:rsidR="008525C6" w:rsidRPr="008525C6">
        <w:rPr>
          <w:rStyle w:val="Codeattribute"/>
        </w:rPr>
        <w:t>@quantity</w:t>
      </w:r>
      <w:r w:rsidR="008525C6" w:rsidRPr="008525C6">
        <w:t xml:space="preserve"> </w:t>
      </w:r>
      <w:r w:rsidRPr="00DD7CCF">
        <w:t>are permitted in this case, even though they cannot be used in the edition</w:t>
      </w:r>
    </w:p>
    <w:p w14:paraId="6AB1A8FF" w14:textId="77777777" w:rsidR="00C02B8C" w:rsidRPr="00DD7CCF" w:rsidRDefault="008525C6" w:rsidP="004E103D">
      <w:pPr>
        <w:pStyle w:val="Lista4"/>
      </w:pPr>
      <w:r w:rsidRPr="008525C6">
        <w:rPr>
          <w:rStyle w:val="Codeattribute"/>
        </w:rPr>
        <w:t>@unit</w:t>
      </w:r>
      <w:r w:rsidRPr="008525C6">
        <w:t xml:space="preserve"> </w:t>
      </w:r>
      <w:r w:rsidR="004D2E67" w:rsidRPr="00DD7CCF">
        <w:t xml:space="preserve">may be </w:t>
      </w:r>
      <w:r w:rsidR="00303844" w:rsidRPr="00303844">
        <w:rPr>
          <w:rStyle w:val="Codevalue"/>
        </w:rPr>
        <w:t>"line"</w:t>
      </w:r>
      <w:r w:rsidR="004D2E67" w:rsidRPr="00DD7CCF">
        <w:t xml:space="preserve"> even if a multiline lacuna is represented in the edition as a series of inline lacunae</w:t>
      </w:r>
    </w:p>
    <w:p w14:paraId="3CAD2D02" w14:textId="77777777" w:rsidR="00C02B8C" w:rsidRPr="00DD7CCF" w:rsidRDefault="004D2E67" w:rsidP="00E2714A">
      <w:pPr>
        <w:pStyle w:val="Lista3"/>
      </w:pPr>
      <w:r w:rsidRPr="00DD7CCF">
        <w:t>such gaps will probably be displayed as text, e.g.</w:t>
      </w:r>
    </w:p>
    <w:p w14:paraId="5AA46E8E" w14:textId="77777777" w:rsidR="00C02B8C" w:rsidRPr="00DD7CCF" w:rsidRDefault="004D2E67" w:rsidP="004E103D">
      <w:pPr>
        <w:pStyle w:val="Lista4"/>
      </w:pP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"3.5"</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r w:rsidRPr="00DD7CCF">
        <w:t xml:space="preserve"> displayed as </w:t>
      </w:r>
      <w:r w:rsidRPr="00DD7CCF">
        <w:rPr>
          <w:rStyle w:val="Foreign"/>
        </w:rPr>
        <w:t>[3.5 lines lost]</w:t>
      </w:r>
    </w:p>
    <w:p w14:paraId="71322CB4" w14:textId="77777777" w:rsidR="00C02B8C" w:rsidRPr="00DD7CCF" w:rsidRDefault="004D2E67" w:rsidP="004E103D">
      <w:pPr>
        <w:pStyle w:val="Lista4"/>
        <w:rPr>
          <w:rStyle w:val="Foreign"/>
        </w:rPr>
      </w:pPr>
      <w:r w:rsidRPr="00DD7CCF">
        <w:rPr>
          <w:rStyle w:val="Code"/>
        </w:rPr>
        <w:t xml:space="preserve">&lt;gap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"10"</w:t>
      </w:r>
      <w:r w:rsidRPr="00DD7CCF">
        <w:rPr>
          <w:rStyle w:val="Code"/>
        </w:rPr>
        <w:t xml:space="preserve"> </w:t>
      </w:r>
      <w:r w:rsidRPr="00DD7CCF">
        <w:rPr>
          <w:rStyle w:val="Codeattribute"/>
        </w:rPr>
        <w:t>unit</w:t>
      </w:r>
      <w:r w:rsidRPr="00DD7CCF">
        <w:rPr>
          <w:rStyle w:val="Code"/>
        </w:rPr>
        <w:t>=</w:t>
      </w:r>
      <w:r w:rsidRPr="0046000E">
        <w:rPr>
          <w:rStyle w:val="Codevalue"/>
        </w:rPr>
        <w:t xml:space="preserve">"character" </w:t>
      </w:r>
      <w:r w:rsidRPr="00DD7CCF">
        <w:rPr>
          <w:rStyle w:val="Codeattribute"/>
        </w:rPr>
        <w:t>precision</w:t>
      </w:r>
      <w:r w:rsidRPr="00DD7CCF">
        <w:rPr>
          <w:rStyle w:val="Code"/>
        </w:rPr>
        <w:t>=</w:t>
      </w:r>
      <w:r w:rsidRPr="0046000E">
        <w:rPr>
          <w:rStyle w:val="Codevalue"/>
        </w:rPr>
        <w:t>"low"</w:t>
      </w:r>
      <w:r w:rsidRPr="00DD7CCF">
        <w:rPr>
          <w:rStyle w:val="Code"/>
        </w:rPr>
        <w:t>/&gt;</w:t>
      </w:r>
      <w:r w:rsidRPr="00DD7CCF">
        <w:t xml:space="preserve"> displayed as </w:t>
      </w:r>
      <w:r w:rsidRPr="00DD7CCF">
        <w:rPr>
          <w:rStyle w:val="Foreign"/>
        </w:rPr>
        <w:t>[ca. 10 characters illegible]</w:t>
      </w:r>
    </w:p>
    <w:p w14:paraId="2CE9DD8B" w14:textId="77777777" w:rsidR="00C02B8C" w:rsidRPr="00DD7CCF" w:rsidRDefault="004D2E67" w:rsidP="00E2714A">
      <w:pPr>
        <w:pStyle w:val="Lista2"/>
      </w:pPr>
      <w:r w:rsidRPr="00DD7CCF">
        <w:t xml:space="preserve">no other methods of lacuna markup shall be used in translations, i.e. avoid the use of </w:t>
      </w:r>
      <w:r w:rsidR="008525C6" w:rsidRPr="008525C6">
        <w:rPr>
          <w:rStyle w:val="Codeattribute"/>
        </w:rPr>
        <w:t>@extent</w:t>
      </w:r>
      <w:r w:rsidR="008525C6" w:rsidRPr="008525C6">
        <w:t xml:space="preserve"> </w:t>
      </w:r>
      <w:r w:rsidRPr="00DD7CCF">
        <w:t>and the encoding of sub-</w:t>
      </w:r>
      <w:proofErr w:type="spellStart"/>
      <w:r w:rsidRPr="00ED5C86">
        <w:rPr>
          <w:rStyle w:val="Foreign"/>
        </w:rPr>
        <w:t>akṣara</w:t>
      </w:r>
      <w:proofErr w:type="spellEnd"/>
      <w:r w:rsidRPr="00DD7CCF">
        <w:t xml:space="preserve"> lacunae</w:t>
      </w:r>
    </w:p>
    <w:p w14:paraId="22E4E38E" w14:textId="77777777" w:rsidR="00C02B8C" w:rsidRPr="00DD7CCF" w:rsidRDefault="004D2E67" w:rsidP="00E2714A">
      <w:pPr>
        <w:pStyle w:val="Lista"/>
      </w:pPr>
      <w:r w:rsidRPr="00DD7CCF">
        <w:t xml:space="preserve">when </w:t>
      </w:r>
      <w:r w:rsidRPr="005D2B22">
        <w:rPr>
          <w:b/>
          <w:bCs/>
        </w:rPr>
        <w:t>a segment of extant text is not translated because it is not intelligible</w:t>
      </w:r>
      <w:r w:rsidRPr="00DD7CCF">
        <w:t>, this shall be indicated in the following way</w:t>
      </w:r>
    </w:p>
    <w:p w14:paraId="41FA920E" w14:textId="77777777" w:rsidR="00C02B8C" w:rsidRPr="00DD7CCF" w:rsidRDefault="004D2E67" w:rsidP="00E2714A">
      <w:pPr>
        <w:pStyle w:val="Lista2"/>
      </w:pPr>
      <w:r w:rsidRPr="00DD7CCF">
        <w:t xml:space="preserve">mandatorily create </w:t>
      </w:r>
      <w:r w:rsidRPr="00DD7CCF">
        <w:rPr>
          <w:rStyle w:val="Code"/>
        </w:rPr>
        <w:t xml:space="preserve">&lt;gap </w:t>
      </w:r>
      <w:r w:rsidRPr="00DD7CCF">
        <w:rPr>
          <w:rStyle w:val="Codeattribute"/>
        </w:rPr>
        <w:t>reason</w:t>
      </w:r>
      <w:r w:rsidRPr="00DD7CCF">
        <w:rPr>
          <w:rStyle w:val="Code"/>
        </w:rPr>
        <w:t>=</w:t>
      </w:r>
      <w:r w:rsidRPr="0046000E">
        <w:rPr>
          <w:rStyle w:val="Codevalue"/>
        </w:rPr>
        <w:t>"ellipsis"</w:t>
      </w:r>
      <w:r w:rsidRPr="00DD7CCF">
        <w:rPr>
          <w:rStyle w:val="Code"/>
        </w:rPr>
        <w:t>/&gt;</w:t>
      </w:r>
      <w:r w:rsidRPr="00DD7CCF">
        <w:t xml:space="preserve"> without any further attributes to indicate the place in the translation where text is skipped</w:t>
      </w:r>
    </w:p>
    <w:p w14:paraId="44C20A43" w14:textId="77777777" w:rsidR="00C02B8C" w:rsidRPr="00DD7CCF" w:rsidRDefault="004D2E67" w:rsidP="00E2714A">
      <w:pPr>
        <w:pStyle w:val="Lista3"/>
      </w:pPr>
      <w:r w:rsidRPr="00DD7CCF">
        <w:t>such a gap element in a translation will be displayed as ...</w:t>
      </w:r>
    </w:p>
    <w:p w14:paraId="63108ABF" w14:textId="77777777" w:rsidR="00C02B8C" w:rsidRPr="00DD7CCF" w:rsidRDefault="004D2E67" w:rsidP="00E2714A">
      <w:pPr>
        <w:pStyle w:val="Lista2"/>
      </w:pPr>
      <w:r w:rsidRPr="00DD7CCF">
        <w:t xml:space="preserve">after </w:t>
      </w:r>
      <w:r w:rsidRPr="00DD7CCF">
        <w:rPr>
          <w:rStyle w:val="Code"/>
        </w:rPr>
        <w:t xml:space="preserve">&lt;gap </w:t>
      </w:r>
      <w:r w:rsidRPr="00DD7CCF">
        <w:rPr>
          <w:rStyle w:val="Codeattribute"/>
        </w:rPr>
        <w:t>reason</w:t>
      </w:r>
      <w:r w:rsidRPr="00DD7CCF">
        <w:rPr>
          <w:rStyle w:val="Code"/>
        </w:rPr>
        <w:t>=</w:t>
      </w:r>
      <w:r w:rsidRPr="0046000E">
        <w:rPr>
          <w:rStyle w:val="Codevalue"/>
        </w:rPr>
        <w:t>"ellipsis"</w:t>
      </w:r>
      <w:r w:rsidRPr="00DD7CCF">
        <w:rPr>
          <w:rStyle w:val="Code"/>
        </w:rPr>
        <w:t>/&gt;</w:t>
      </w:r>
      <w:r w:rsidRPr="00DD7CCF">
        <w:t xml:space="preserve">, as a rule replicate the unintelligible text wrapped in the element </w:t>
      </w:r>
      <w:r w:rsidRPr="00DD7CCF">
        <w:rPr>
          <w:rStyle w:val="Code"/>
        </w:rPr>
        <w:t>&lt;foreign&gt;</w:t>
      </w:r>
      <w:r w:rsidRPr="00DD7CCF">
        <w:t xml:space="preserve"> which is in turn wrapped in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w:t>
      </w:r>
    </w:p>
    <w:p w14:paraId="0CA7BC7F" w14:textId="28D0DD39" w:rsidR="00C02B8C" w:rsidRPr="00DD7CCF" w:rsidRDefault="004D2E67" w:rsidP="00E2714A">
      <w:pPr>
        <w:pStyle w:val="Lista3"/>
      </w:pPr>
      <w:r w:rsidRPr="00DD7CCF">
        <w:t xml:space="preserve">markup pertaining to the replicated text may be used as per </w:t>
      </w:r>
      <w:r w:rsidR="003C3D87" w:rsidRPr="00DD7CCF">
        <w:t>§</w:t>
      </w:r>
      <w:r w:rsidR="00140B8F" w:rsidRPr="00DD7CCF">
        <w:fldChar w:fldCharType="begin"/>
      </w:r>
      <w:r w:rsidR="00140B8F" w:rsidRPr="00DD7CCF">
        <w:instrText xml:space="preserve"> REF _Ref43990337 \r \h </w:instrText>
      </w:r>
      <w:r w:rsidR="00DD7CCF">
        <w:instrText xml:space="preserve"> \* MERGEFORMAT </w:instrText>
      </w:r>
      <w:r w:rsidR="00140B8F" w:rsidRPr="00DD7CCF">
        <w:fldChar w:fldCharType="separate"/>
      </w:r>
      <w:r w:rsidR="00E90D07">
        <w:t>10.1</w:t>
      </w:r>
      <w:r w:rsidR="00140B8F" w:rsidRPr="00DD7CCF">
        <w:fldChar w:fldCharType="end"/>
      </w:r>
    </w:p>
    <w:p w14:paraId="19F71853" w14:textId="77777777" w:rsidR="00C02B8C" w:rsidRPr="00DD7CCF" w:rsidRDefault="004D2E67" w:rsidP="00E2714A">
      <w:pPr>
        <w:pStyle w:val="Lista3"/>
      </w:pPr>
      <w:r w:rsidRPr="00DD7CCF">
        <w:t xml:space="preserve">if the unintelligible text is very long </w:t>
      </w:r>
      <w:r w:rsidRPr="00E24F87">
        <w:rPr>
          <w:noProof/>
        </w:rPr>
        <w:t>(</w:t>
      </w:r>
      <w:r w:rsidRPr="00DD7CCF">
        <w:t xml:space="preserve">e.g. an entire paragraph), you may optionally forego replicating it; in this case the </w:t>
      </w:r>
      <w:r w:rsidRPr="00DD7CCF">
        <w:rPr>
          <w:rStyle w:val="Code"/>
        </w:rPr>
        <w:t>&lt;note&gt;</w:t>
      </w:r>
      <w:r w:rsidRPr="00DD7CCF">
        <w:t xml:space="preserve"> element mentioned in the next point is mandatory</w:t>
      </w:r>
    </w:p>
    <w:p w14:paraId="376CE6DE" w14:textId="77777777" w:rsidR="00C02B8C" w:rsidRPr="00DD7CCF" w:rsidRDefault="004D2E67" w:rsidP="00E2714A">
      <w:pPr>
        <w:pStyle w:val="Lista2"/>
      </w:pPr>
      <w:r w:rsidRPr="00DD7CCF">
        <w:t xml:space="preserve">optionally, after the </w:t>
      </w:r>
      <w:r w:rsidRPr="00DD7CCF">
        <w:rPr>
          <w:rStyle w:val="Code"/>
        </w:rPr>
        <w:t>&lt;supplied&gt;</w:t>
      </w:r>
      <w:r w:rsidRPr="00DD7CCF">
        <w:t xml:space="preserve"> element, add a </w:t>
      </w:r>
      <w:r w:rsidRPr="00DD7CCF">
        <w:rPr>
          <w:rStyle w:val="Code"/>
        </w:rPr>
        <w:t>&lt;note&gt;</w:t>
      </w:r>
      <w:r w:rsidRPr="00DD7CCF">
        <w:t xml:space="preserve"> with any explanation you deem appropriate</w:t>
      </w:r>
    </w:p>
    <w:p w14:paraId="67E1ADC2" w14:textId="77777777" w:rsidR="00C02B8C" w:rsidRPr="00DD7CCF" w:rsidRDefault="004D2E67" w:rsidP="00E2714A">
      <w:pPr>
        <w:pStyle w:val="Lista"/>
      </w:pPr>
      <w:r w:rsidRPr="00DD7CCF">
        <w:t xml:space="preserve">when </w:t>
      </w:r>
      <w:r w:rsidRPr="005D2B22">
        <w:rPr>
          <w:b/>
          <w:bCs/>
        </w:rPr>
        <w:t>a segment of extant text is not translated for any other reason</w:t>
      </w:r>
      <w:r w:rsidRPr="00DD7CCF">
        <w:t xml:space="preserve"> </w:t>
      </w:r>
      <w:r w:rsidRPr="00E24F87">
        <w:rPr>
          <w:noProof/>
        </w:rPr>
        <w:t>(</w:t>
      </w:r>
      <w:r w:rsidRPr="00DD7CCF">
        <w:t>for instance because it is considered too trivial to translate), this shall be indicated in the following way</w:t>
      </w:r>
    </w:p>
    <w:p w14:paraId="57D3E6E2" w14:textId="77777777" w:rsidR="00C02B8C" w:rsidRPr="00DD7CCF" w:rsidRDefault="004D2E67" w:rsidP="00E2714A">
      <w:pPr>
        <w:pStyle w:val="Lista2"/>
      </w:pPr>
      <w:r w:rsidRPr="00DD7CCF">
        <w:t xml:space="preserve">mandatorily create </w:t>
      </w:r>
      <w:r w:rsidRPr="00DD7CCF">
        <w:rPr>
          <w:rStyle w:val="Code"/>
        </w:rPr>
        <w:t xml:space="preserve">&lt;gap </w:t>
      </w:r>
      <w:r w:rsidRPr="00DD7CCF">
        <w:rPr>
          <w:rStyle w:val="Codeattribute"/>
        </w:rPr>
        <w:t>reason</w:t>
      </w:r>
      <w:r w:rsidRPr="00DD7CCF">
        <w:rPr>
          <w:rStyle w:val="Code"/>
        </w:rPr>
        <w:t>=</w:t>
      </w:r>
      <w:r w:rsidRPr="0046000E">
        <w:rPr>
          <w:rStyle w:val="Codevalue"/>
        </w:rPr>
        <w:t>"ellipsis"</w:t>
      </w:r>
      <w:r w:rsidRPr="00DD7CCF">
        <w:rPr>
          <w:rStyle w:val="Code"/>
        </w:rPr>
        <w:t>/&gt;</w:t>
      </w:r>
      <w:r w:rsidRPr="00DD7CCF">
        <w:t xml:space="preserve"> without any further attributes to indicate the place in the translation where text is skipped</w:t>
      </w:r>
    </w:p>
    <w:p w14:paraId="774D4C28" w14:textId="77777777" w:rsidR="00C02B8C" w:rsidRPr="00DD7CCF" w:rsidRDefault="004D2E67" w:rsidP="00E2714A">
      <w:pPr>
        <w:pStyle w:val="Lista3"/>
      </w:pPr>
      <w:r w:rsidRPr="00DD7CCF">
        <w:t xml:space="preserve">such a gap element in a translation will be displayed as … </w:t>
      </w:r>
      <w:r w:rsidRPr="00E24F87">
        <w:rPr>
          <w:noProof/>
        </w:rPr>
        <w:t>(</w:t>
      </w:r>
      <w:r w:rsidRPr="00DD7CCF">
        <w:t>in the same way as for unintelligible text, but not followed by the text in the original language)</w:t>
      </w:r>
    </w:p>
    <w:p w14:paraId="6B6F957C" w14:textId="77777777" w:rsidR="00C02B8C" w:rsidRDefault="004D2E67" w:rsidP="00E2714A">
      <w:pPr>
        <w:pStyle w:val="Lista2"/>
      </w:pPr>
      <w:r w:rsidRPr="00DD7CCF">
        <w:t xml:space="preserve">preferably, after the </w:t>
      </w:r>
      <w:r w:rsidRPr="00DD7CCF">
        <w:rPr>
          <w:rStyle w:val="Code"/>
        </w:rPr>
        <w:t>&lt;supplied&gt;</w:t>
      </w:r>
      <w:r w:rsidRPr="00DD7CCF">
        <w:t xml:space="preserve"> element, add a </w:t>
      </w:r>
      <w:r w:rsidRPr="00DD7CCF">
        <w:rPr>
          <w:rStyle w:val="Code"/>
        </w:rPr>
        <w:t>&lt;note&gt;</w:t>
      </w:r>
      <w:r w:rsidRPr="00DD7CCF">
        <w:t xml:space="preserve"> with an explanation of why the text has not been translated</w:t>
      </w:r>
    </w:p>
    <w:p w14:paraId="32C6B919" w14:textId="77777777" w:rsidR="001079C3" w:rsidRDefault="001079C3" w:rsidP="00D4342A">
      <w:pPr>
        <w:pStyle w:val="Cmsor3"/>
      </w:pPr>
      <w:bookmarkStart w:id="592" w:name="_Toc74733569"/>
      <w:r>
        <w:t>Blank space in the translation</w:t>
      </w:r>
      <w:bookmarkEnd w:id="592"/>
    </w:p>
    <w:p w14:paraId="0CB7C216" w14:textId="19C0B0A0" w:rsidR="001079C3" w:rsidRDefault="001079C3" w:rsidP="001079C3">
      <w:pPr>
        <w:pStyle w:val="Lista"/>
      </w:pPr>
      <w:r>
        <w:t>in general, spaces encoded in the edition (§</w:t>
      </w:r>
      <w:r>
        <w:fldChar w:fldCharType="begin"/>
      </w:r>
      <w:r>
        <w:instrText xml:space="preserve"> REF _Ref43989284 \r \h </w:instrText>
      </w:r>
      <w:r>
        <w:fldChar w:fldCharType="separate"/>
      </w:r>
      <w:r w:rsidR="001663CE">
        <w:t>4.3</w:t>
      </w:r>
      <w:r>
        <w:fldChar w:fldCharType="end"/>
      </w:r>
      <w:r>
        <w:t>) should not be preserved in the translation</w:t>
      </w:r>
    </w:p>
    <w:p w14:paraId="009D7CD8" w14:textId="3311521C" w:rsidR="001079C3" w:rsidRDefault="001079C3" w:rsidP="001079C3">
      <w:pPr>
        <w:pStyle w:val="Lista"/>
      </w:pPr>
      <w:r>
        <w:t>however, spaces left blank in the original with the intent of subsequent filling (</w:t>
      </w:r>
      <w:r>
        <w:rPr>
          <w:rStyle w:val="Foreign"/>
        </w:rPr>
        <w:t>vacat</w:t>
      </w:r>
      <w:r>
        <w:t>, §</w:t>
      </w:r>
      <w:r>
        <w:fldChar w:fldCharType="begin"/>
      </w:r>
      <w:r>
        <w:instrText xml:space="preserve"> REF _Ref43987728 \r \h </w:instrText>
      </w:r>
      <w:r>
        <w:fldChar w:fldCharType="separate"/>
      </w:r>
      <w:r w:rsidR="001663CE">
        <w:t>4.3.4</w:t>
      </w:r>
      <w:r>
        <w:fldChar w:fldCharType="end"/>
      </w:r>
      <w:r>
        <w:t>) may be preserved in the translation if you feel that this serves a useful purpose</w:t>
      </w:r>
    </w:p>
    <w:p w14:paraId="34CB1C72" w14:textId="77777777" w:rsidR="001079C3" w:rsidRDefault="001079C3" w:rsidP="001079C3">
      <w:pPr>
        <w:pStyle w:val="Lista"/>
      </w:pPr>
      <w:r>
        <w:lastRenderedPageBreak/>
        <w:t xml:space="preserve">in this case, use the </w:t>
      </w:r>
      <w:r w:rsidRPr="00DD7CCF">
        <w:rPr>
          <w:rStyle w:val="Code"/>
        </w:rPr>
        <w:t>&lt;space/&gt;</w:t>
      </w:r>
      <w:r>
        <w:t xml:space="preserve"> element exactly as in the edition division, e.g. </w:t>
      </w:r>
      <w:r w:rsidRPr="00DD7CCF">
        <w:rPr>
          <w:rStyle w:val="Code"/>
        </w:rPr>
        <w:t xml:space="preserve">&lt;space </w:t>
      </w:r>
      <w:r w:rsidRPr="00DD7CCF">
        <w:rPr>
          <w:rStyle w:val="Codeattribute"/>
        </w:rPr>
        <w:t>type</w:t>
      </w:r>
      <w:r w:rsidRPr="00DD7CCF">
        <w:rPr>
          <w:rStyle w:val="Code"/>
        </w:rPr>
        <w:t>=</w:t>
      </w:r>
      <w:r w:rsidRPr="0046000E">
        <w:rPr>
          <w:rStyle w:val="Codevalue"/>
        </w:rPr>
        <w:t>"vacat"</w:t>
      </w:r>
      <w:r w:rsidRPr="00DD7CCF">
        <w:rPr>
          <w:rStyle w:val="Code"/>
        </w:rPr>
        <w:t xml:space="preserve"> </w:t>
      </w:r>
      <w:r w:rsidRPr="00DD7CCF">
        <w:rPr>
          <w:rStyle w:val="Codeattribute"/>
        </w:rPr>
        <w:t>quantity</w:t>
      </w:r>
      <w:r w:rsidRPr="00DD7CCF">
        <w:rPr>
          <w:rStyle w:val="Code"/>
        </w:rPr>
        <w:t>=</w:t>
      </w:r>
      <w:r w:rsidRPr="0046000E">
        <w:rPr>
          <w:rStyle w:val="Codevalue"/>
        </w:rPr>
        <w:t>"</w:t>
      </w:r>
      <w:r>
        <w:rPr>
          <w:rStyle w:val="Codevalue"/>
        </w:rPr>
        <w:t>3</w:t>
      </w:r>
      <w:r w:rsidRPr="0046000E">
        <w:rPr>
          <w:rStyle w:val="Codevalue"/>
        </w:rPr>
        <w:t>"</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14:paraId="6F0F212C" w14:textId="77777777" w:rsidR="001079C3" w:rsidRPr="001079C3" w:rsidRDefault="001079C3" w:rsidP="001079C3">
      <w:pPr>
        <w:pStyle w:val="Lista2"/>
      </w:pPr>
      <w:r>
        <w:t xml:space="preserve">this will probably be displayed as text in square brackets, e.g. </w:t>
      </w:r>
      <w:r w:rsidRPr="00DD7CCF">
        <w:rPr>
          <w:rStyle w:val="Foreign"/>
        </w:rPr>
        <w:t>[</w:t>
      </w:r>
      <w:r>
        <w:rPr>
          <w:rStyle w:val="Foreign"/>
        </w:rPr>
        <w:t xml:space="preserve">space of </w:t>
      </w:r>
      <w:r w:rsidRPr="00DD7CCF">
        <w:rPr>
          <w:rStyle w:val="Foreign"/>
        </w:rPr>
        <w:t xml:space="preserve">ca. </w:t>
      </w:r>
      <w:r>
        <w:rPr>
          <w:rStyle w:val="Foreign"/>
        </w:rPr>
        <w:t>3</w:t>
      </w:r>
      <w:r w:rsidRPr="00DD7CCF">
        <w:rPr>
          <w:rStyle w:val="Foreign"/>
        </w:rPr>
        <w:t xml:space="preserve"> characters </w:t>
      </w:r>
      <w:r>
        <w:rPr>
          <w:rStyle w:val="Foreign"/>
        </w:rPr>
        <w:t>left blank</w:t>
      </w:r>
      <w:r w:rsidRPr="00DD7CCF">
        <w:rPr>
          <w:rStyle w:val="Foreign"/>
        </w:rPr>
        <w:t>]</w:t>
      </w:r>
    </w:p>
    <w:p w14:paraId="32787F92" w14:textId="77777777" w:rsidR="00C02B8C" w:rsidRPr="00DD7CCF" w:rsidRDefault="004D2E67" w:rsidP="00D4342A">
      <w:pPr>
        <w:pStyle w:val="Cmsor3"/>
      </w:pPr>
      <w:bookmarkStart w:id="593" w:name="_uuedk8qhkcii" w:colFirst="0" w:colLast="0"/>
      <w:bookmarkStart w:id="594" w:name="_Toc74733570"/>
      <w:bookmarkEnd w:id="593"/>
      <w:r w:rsidRPr="00DD7CCF">
        <w:t>Indicating bitextuality</w:t>
      </w:r>
      <w:bookmarkEnd w:id="594"/>
    </w:p>
    <w:p w14:paraId="53C2D988" w14:textId="77777777" w:rsidR="00C02B8C" w:rsidRPr="00DD7CCF" w:rsidRDefault="004D2E67" w:rsidP="00F80E90">
      <w:pPr>
        <w:pStyle w:val="Lista"/>
      </w:pPr>
      <w:r w:rsidRPr="00DD7CCF">
        <w:t xml:space="preserve">to </w:t>
      </w:r>
      <w:r w:rsidRPr="005D2B22">
        <w:rPr>
          <w:b/>
          <w:bCs/>
        </w:rPr>
        <w:t>indicate bitextuality</w:t>
      </w:r>
      <w:r w:rsidRPr="00DD7CCF">
        <w:t xml:space="preserve"> </w:t>
      </w:r>
      <w:r w:rsidRPr="00E24F87">
        <w:rPr>
          <w:noProof/>
        </w:rPr>
        <w:t>(</w:t>
      </w:r>
      <w:r w:rsidRPr="005D2B22">
        <w:rPr>
          <w:rStyle w:val="Foreign"/>
        </w:rPr>
        <w:t>śleṣa</w:t>
      </w:r>
      <w:r w:rsidRPr="00DD7CCF">
        <w:t xml:space="preserve">) in your translation, select one translation of the double entendre as the primary or more literal one </w:t>
      </w:r>
      <w:r w:rsidRPr="00E24F87">
        <w:rPr>
          <w:noProof/>
        </w:rPr>
        <w:t>(</w:t>
      </w:r>
      <w:r w:rsidRPr="00DD7CCF">
        <w:t xml:space="preserve">to leave without markup), and wrap the translation of the secondary or less literal meaning in </w:t>
      </w:r>
      <w:r w:rsidRPr="00DD7CCF">
        <w:rPr>
          <w:rStyle w:val="Code"/>
        </w:rPr>
        <w:t xml:space="preserve">&lt;seg </w:t>
      </w:r>
      <w:r w:rsidRPr="00DD7CCF">
        <w:rPr>
          <w:rStyle w:val="Codeattribute"/>
        </w:rPr>
        <w:t>rend</w:t>
      </w:r>
      <w:r w:rsidRPr="00DD7CCF">
        <w:rPr>
          <w:rStyle w:val="Code"/>
        </w:rPr>
        <w:t>=</w:t>
      </w:r>
      <w:r w:rsidRPr="0046000E">
        <w:rPr>
          <w:rStyle w:val="Codevalue"/>
        </w:rPr>
        <w:t>"pun"</w:t>
      </w:r>
      <w:r w:rsidRPr="00DD7CCF">
        <w:rPr>
          <w:rStyle w:val="Code"/>
        </w:rPr>
        <w:t>&gt;</w:t>
      </w:r>
    </w:p>
    <w:p w14:paraId="752019E8" w14:textId="77777777" w:rsidR="00C02B8C" w:rsidRPr="00DD7CCF" w:rsidRDefault="004D2E67" w:rsidP="00F80E90">
      <w:pPr>
        <w:pStyle w:val="Lista2"/>
      </w:pPr>
      <w:r w:rsidRPr="00DD7CCF">
        <w:t>this will be displayed as {} curly braces around the segment thus tagged</w:t>
      </w:r>
    </w:p>
    <w:p w14:paraId="6B8EE1E0" w14:textId="77777777" w:rsidR="00C02B8C" w:rsidRPr="00DD7CCF" w:rsidRDefault="004D2E67" w:rsidP="00E2714A">
      <w:pPr>
        <w:pStyle w:val="Lista2"/>
      </w:pPr>
      <w:r w:rsidRPr="00DD7CCF">
        <w:t xml:space="preserve">this encoding will not be machine-actionable and will in many cases leave some ambiguity that will have to be resolved by the reader, but we do not perceive a need for a more rigorous </w:t>
      </w:r>
      <w:r w:rsidRPr="00E24F87">
        <w:rPr>
          <w:noProof/>
        </w:rPr>
        <w:t>(</w:t>
      </w:r>
      <w:r w:rsidRPr="00DD7CCF">
        <w:t>and thus more complex) encoding scheme</w:t>
      </w:r>
    </w:p>
    <w:p w14:paraId="637C2D4F" w14:textId="77777777" w:rsidR="00F80E90" w:rsidRPr="00DD7CCF" w:rsidRDefault="00F80E90" w:rsidP="00F80E90"/>
    <w:tbl>
      <w:tblPr>
        <w:tblStyle w:val="CodeSampleTable"/>
        <w:tblW w:w="5000" w:type="pct"/>
        <w:tblLook w:val="04A0" w:firstRow="1" w:lastRow="0" w:firstColumn="1" w:lastColumn="0" w:noHBand="0" w:noVBand="1"/>
      </w:tblPr>
      <w:tblGrid>
        <w:gridCol w:w="9622"/>
      </w:tblGrid>
      <w:tr w:rsidR="00F80E90" w:rsidRPr="00DD7CCF" w14:paraId="7AC0BB7D"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DE30EEF" w14:textId="6F75D62A" w:rsidR="00F80E90" w:rsidRPr="00DD7CCF" w:rsidRDefault="00F80E90" w:rsidP="00025303">
            <w:pPr>
              <w:pStyle w:val="Kpalrs"/>
            </w:pPr>
            <w:r w:rsidRPr="00DD7CCF">
              <w:t xml:space="preserve">Example </w:t>
            </w:r>
            <w:r>
              <w:fldChar w:fldCharType="begin"/>
            </w:r>
            <w:r>
              <w:instrText xml:space="preserve"> STYLEREF 3 \s </w:instrText>
            </w:r>
            <w:r>
              <w:fldChar w:fldCharType="separate"/>
            </w:r>
            <w:r w:rsidR="005E67E7">
              <w:rPr>
                <w:noProof/>
              </w:rPr>
              <w:t>9.2.14</w:t>
            </w:r>
            <w:r>
              <w:rPr>
                <w:noProof/>
              </w:rPr>
              <w:fldChar w:fldCharType="end"/>
            </w:r>
            <w:r w:rsidRPr="00DD7CCF">
              <w:t>.</w:t>
            </w:r>
            <w:r>
              <w:fldChar w:fldCharType="begin"/>
            </w:r>
            <w:r>
              <w:instrText xml:space="preserve"> SEQ Example \* ALPHABETIC \s 3 </w:instrText>
            </w:r>
            <w:r>
              <w:fldChar w:fldCharType="separate"/>
            </w:r>
            <w:r w:rsidR="005E67E7">
              <w:rPr>
                <w:noProof/>
              </w:rPr>
              <w:t>A</w:t>
            </w:r>
            <w:r>
              <w:rPr>
                <w:noProof/>
              </w:rPr>
              <w:fldChar w:fldCharType="end"/>
            </w:r>
            <w:r w:rsidRPr="00DD7CCF">
              <w:t>: translation with bitextual words dispersed across a stretch of text</w:t>
            </w:r>
          </w:p>
        </w:tc>
      </w:tr>
      <w:tr w:rsidR="00F80E90" w:rsidRPr="00DD7CCF" w14:paraId="5D44C9F8" w14:textId="77777777" w:rsidTr="00837BA5">
        <w:tc>
          <w:tcPr>
            <w:tcW w:w="5000" w:type="pct"/>
          </w:tcPr>
          <w:p w14:paraId="4EE5B45A" w14:textId="77777777" w:rsidR="00F80E90" w:rsidRPr="00DD7CCF" w:rsidRDefault="00F80E90" w:rsidP="00025303">
            <w:pPr>
              <w:pStyle w:val="CodeParagraph"/>
            </w:pPr>
            <w:r w:rsidRPr="00DD7CCF">
              <w:rPr>
                <w:rStyle w:val="Codetext"/>
              </w:rPr>
              <w:t xml:space="preserve">... who make the ocean heave </w:t>
            </w:r>
            <w:r w:rsidRPr="00DD7CCF">
              <w:rPr>
                <w:rStyle w:val="Code"/>
              </w:rPr>
              <w:t xml:space="preserve">&lt;seg </w:t>
            </w:r>
            <w:r w:rsidRPr="00DD7CCF">
              <w:rPr>
                <w:rStyle w:val="Codeattribute"/>
              </w:rPr>
              <w:t>rend</w:t>
            </w:r>
            <w:r w:rsidRPr="00DD7CCF">
              <w:rPr>
                <w:rStyle w:val="Code"/>
              </w:rPr>
              <w:t>=</w:t>
            </w:r>
            <w:r w:rsidRPr="0046000E">
              <w:rPr>
                <w:rStyle w:val="Codevalue"/>
              </w:rPr>
              <w:t>"pun"</w:t>
            </w:r>
            <w:r w:rsidRPr="00DD7CCF">
              <w:rPr>
                <w:rStyle w:val="Code"/>
              </w:rPr>
              <w:t>&gt;</w:t>
            </w:r>
            <w:r w:rsidRPr="00DD7CCF">
              <w:rPr>
                <w:rStyle w:val="Codetext"/>
              </w:rPr>
              <w:t>the treasured water burst forth</w:t>
            </w:r>
            <w:r w:rsidRPr="00DD7CCF">
              <w:rPr>
                <w:rStyle w:val="Code"/>
              </w:rPr>
              <w:t>&lt;/seg&gt;</w:t>
            </w:r>
            <w:r w:rsidRPr="00DD7CCF">
              <w:rPr>
                <w:rStyle w:val="Codetext"/>
              </w:rPr>
              <w:t xml:space="preserve"> with the powerful wind </w:t>
            </w:r>
            <w:r w:rsidRPr="00DD7CCF">
              <w:rPr>
                <w:rStyle w:val="Code"/>
              </w:rPr>
              <w:t xml:space="preserve">&lt;seg </w:t>
            </w:r>
            <w:r w:rsidRPr="00DD7CCF">
              <w:rPr>
                <w:rStyle w:val="Codeattribute"/>
              </w:rPr>
              <w:t>rend</w:t>
            </w:r>
            <w:r w:rsidRPr="00DD7CCF">
              <w:rPr>
                <w:rStyle w:val="Code"/>
              </w:rPr>
              <w:t>=</w:t>
            </w:r>
            <w:r w:rsidRPr="0046000E">
              <w:rPr>
                <w:rStyle w:val="Codevalue"/>
              </w:rPr>
              <w:t>"pun"</w:t>
            </w:r>
            <w:r w:rsidRPr="00DD7CCF">
              <w:rPr>
                <w:rStyle w:val="Code"/>
              </w:rPr>
              <w:t>&gt;</w:t>
            </w:r>
            <w:r w:rsidRPr="00DD7CCF">
              <w:rPr>
                <w:rStyle w:val="Codetext"/>
              </w:rPr>
              <w:t>vital breath</w:t>
            </w:r>
            <w:r w:rsidRPr="00DD7CCF">
              <w:rPr>
                <w:rStyle w:val="Code"/>
              </w:rPr>
              <w:t>&lt;/seg&gt;</w:t>
            </w:r>
            <w:r w:rsidRPr="00DD7CCF">
              <w:rPr>
                <w:rStyle w:val="Codetext"/>
              </w:rPr>
              <w:t xml:space="preserve"> arising from the lute </w:t>
            </w:r>
            <w:r w:rsidRPr="00DD7CCF">
              <w:rPr>
                <w:rStyle w:val="Code"/>
              </w:rPr>
              <w:t xml:space="preserve">&lt;seg </w:t>
            </w:r>
            <w:r w:rsidRPr="00DD7CCF">
              <w:rPr>
                <w:rStyle w:val="Codeattribute"/>
              </w:rPr>
              <w:t>rend</w:t>
            </w:r>
            <w:r w:rsidRPr="00DD7CCF">
              <w:rPr>
                <w:rStyle w:val="Code"/>
              </w:rPr>
              <w:t>=</w:t>
            </w:r>
            <w:r w:rsidRPr="0046000E">
              <w:rPr>
                <w:rStyle w:val="Codevalue"/>
              </w:rPr>
              <w:t>"pun"</w:t>
            </w:r>
            <w:r w:rsidRPr="00DD7CCF">
              <w:rPr>
                <w:rStyle w:val="Code"/>
              </w:rPr>
              <w:t>&gt;</w:t>
            </w:r>
            <w:r w:rsidRPr="00DD7CCF">
              <w:rPr>
                <w:rStyle w:val="Codetext"/>
              </w:rPr>
              <w:t>ritual procedure</w:t>
            </w:r>
            <w:r w:rsidRPr="00DD7CCF">
              <w:rPr>
                <w:rStyle w:val="Code"/>
              </w:rPr>
              <w:t>&lt;/seg&gt;</w:t>
            </w:r>
            <w:r w:rsidRPr="00DD7CCF">
              <w:rPr>
                <w:rStyle w:val="Codetext"/>
              </w:rPr>
              <w:t xml:space="preserve"> ...</w:t>
            </w:r>
          </w:p>
        </w:tc>
      </w:tr>
      <w:tr w:rsidR="00F80E90" w:rsidRPr="00DD7CCF" w14:paraId="64625CEA" w14:textId="77777777" w:rsidTr="00837BA5">
        <w:tc>
          <w:tcPr>
            <w:tcW w:w="5000" w:type="pct"/>
          </w:tcPr>
          <w:p w14:paraId="330510CD" w14:textId="77777777" w:rsidR="00F80E90" w:rsidRPr="00DD7CCF" w:rsidRDefault="00F80E90" w:rsidP="00F80E90">
            <w:pPr>
              <w:pStyle w:val="TableNote"/>
            </w:pPr>
            <w:r w:rsidRPr="00DD7CCF">
              <w:t>display: … who make the ocean heave {the treasured water burst forth} with the powerful wind {vital breath} arising from the lute {ritual procedure} …</w:t>
            </w:r>
          </w:p>
        </w:tc>
      </w:tr>
    </w:tbl>
    <w:p w14:paraId="2C93720C" w14:textId="77777777" w:rsidR="00F80E90" w:rsidRPr="00DD7CCF" w:rsidRDefault="00F80E90" w:rsidP="00F80E90"/>
    <w:tbl>
      <w:tblPr>
        <w:tblStyle w:val="CodeSampleTable"/>
        <w:tblW w:w="5000" w:type="pct"/>
        <w:tblLook w:val="04A0" w:firstRow="1" w:lastRow="0" w:firstColumn="1" w:lastColumn="0" w:noHBand="0" w:noVBand="1"/>
      </w:tblPr>
      <w:tblGrid>
        <w:gridCol w:w="9622"/>
      </w:tblGrid>
      <w:tr w:rsidR="00F80E90" w:rsidRPr="00DD7CCF" w14:paraId="03611891"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F8B058F" w14:textId="6CDECD98" w:rsidR="00F80E90" w:rsidRPr="00DD7CCF" w:rsidRDefault="00F80E90" w:rsidP="00025303">
            <w:pPr>
              <w:pStyle w:val="Kpalrs"/>
            </w:pPr>
            <w:r w:rsidRPr="00DD7CCF">
              <w:t xml:space="preserve">Example </w:t>
            </w:r>
            <w:r>
              <w:fldChar w:fldCharType="begin"/>
            </w:r>
            <w:r>
              <w:instrText xml:space="preserve"> STYLEREF 3 \s </w:instrText>
            </w:r>
            <w:r>
              <w:fldChar w:fldCharType="separate"/>
            </w:r>
            <w:r w:rsidR="005E67E7">
              <w:rPr>
                <w:noProof/>
              </w:rPr>
              <w:t>9.2.14</w:t>
            </w:r>
            <w:r>
              <w:rPr>
                <w:noProof/>
              </w:rPr>
              <w:fldChar w:fldCharType="end"/>
            </w:r>
            <w:r w:rsidRPr="00DD7CCF">
              <w:t>.</w:t>
            </w:r>
            <w:r>
              <w:fldChar w:fldCharType="begin"/>
            </w:r>
            <w:r>
              <w:instrText xml:space="preserve"> SEQ Example \* ALPHABETIC \s 3 </w:instrText>
            </w:r>
            <w:r>
              <w:fldChar w:fldCharType="separate"/>
            </w:r>
            <w:r w:rsidR="005E67E7">
              <w:rPr>
                <w:noProof/>
              </w:rPr>
              <w:t>B</w:t>
            </w:r>
            <w:r>
              <w:rPr>
                <w:noProof/>
              </w:rPr>
              <w:fldChar w:fldCharType="end"/>
            </w:r>
            <w:r w:rsidRPr="00DD7CCF">
              <w:t>: translation with bitextual interpretation integrated into one sentence</w:t>
            </w:r>
          </w:p>
        </w:tc>
      </w:tr>
      <w:tr w:rsidR="00F80E90" w:rsidRPr="00DD7CCF" w14:paraId="5240E7CD" w14:textId="77777777" w:rsidTr="00837BA5">
        <w:tc>
          <w:tcPr>
            <w:tcW w:w="5000" w:type="pct"/>
          </w:tcPr>
          <w:p w14:paraId="3EF82F71" w14:textId="77777777" w:rsidR="00F80E90" w:rsidRPr="00DD7CCF" w:rsidRDefault="00F80E90" w:rsidP="00025303">
            <w:pPr>
              <w:pStyle w:val="CodeParagraph"/>
            </w:pPr>
            <w:r w:rsidRPr="00DD7CCF">
              <w:rPr>
                <w:rStyle w:val="Codetext"/>
              </w:rPr>
              <w:t xml:space="preserve">May this reservoir of water, which is eternally festive because it is surrounded by the bodies of many riverlike women, never become exhausted just as the great ocean </w:t>
            </w:r>
            <w:r w:rsidRPr="00DD7CCF">
              <w:rPr>
                <w:rStyle w:val="Code"/>
              </w:rPr>
              <w:t xml:space="preserve">&lt;seg </w:t>
            </w:r>
            <w:r w:rsidRPr="00DD7CCF">
              <w:rPr>
                <w:rStyle w:val="Codeattribute"/>
              </w:rPr>
              <w:t>rend</w:t>
            </w:r>
            <w:r w:rsidRPr="00DD7CCF">
              <w:rPr>
                <w:rStyle w:val="Code"/>
              </w:rPr>
              <w:t>=</w:t>
            </w:r>
            <w:r w:rsidRPr="0046000E">
              <w:rPr>
                <w:rStyle w:val="Codevalue"/>
              </w:rPr>
              <w:t>"pun"</w:t>
            </w:r>
            <w:r w:rsidRPr="00DD7CCF">
              <w:rPr>
                <w:rStyle w:val="Code"/>
              </w:rPr>
              <w:t>&gt;</w:t>
            </w:r>
            <w:r w:rsidRPr="00DD7CCF">
              <w:rPr>
                <w:rStyle w:val="Codetext"/>
              </w:rPr>
              <w:t>which eternally revels in bodily union with many women who are rivers, yet never contracts the clap</w:t>
            </w:r>
            <w:r w:rsidRPr="00DD7CCF">
              <w:rPr>
                <w:rStyle w:val="Code"/>
              </w:rPr>
              <w:t>&lt;/seg&gt;</w:t>
            </w:r>
            <w:r w:rsidRPr="00DD7CCF">
              <w:rPr>
                <w:rStyle w:val="Codetext"/>
              </w:rPr>
              <w:t>.</w:t>
            </w:r>
          </w:p>
        </w:tc>
      </w:tr>
      <w:tr w:rsidR="00F80E90" w:rsidRPr="00DD7CCF" w14:paraId="4DF04B81" w14:textId="77777777" w:rsidTr="00837BA5">
        <w:tc>
          <w:tcPr>
            <w:tcW w:w="5000" w:type="pct"/>
          </w:tcPr>
          <w:p w14:paraId="1F0996F1" w14:textId="77777777" w:rsidR="00F80E90" w:rsidRPr="00DD7CCF" w:rsidRDefault="00F80E90" w:rsidP="00025303">
            <w:pPr>
              <w:pStyle w:val="TableNote"/>
            </w:pPr>
            <w:r w:rsidRPr="00DD7CCF">
              <w:t>display: May this reservoir of water, which is eternally festive because it is surrounded by the bodies of many riverlike women, never become exhausted just as the great ocean {which eternally revels in bodily union with many women who are rivers, yet never contracts the clap}.</w:t>
            </w:r>
          </w:p>
        </w:tc>
      </w:tr>
    </w:tbl>
    <w:p w14:paraId="168D774C" w14:textId="77777777" w:rsidR="00C02B8C" w:rsidRPr="00DD7CCF" w:rsidRDefault="004D2E67" w:rsidP="00D4342A">
      <w:pPr>
        <w:pStyle w:val="Cmsor2"/>
      </w:pPr>
      <w:bookmarkStart w:id="595" w:name="_r5nlq6s8z4nw" w:colFirst="0" w:colLast="0"/>
      <w:bookmarkStart w:id="596" w:name="_Ref43978788"/>
      <w:bookmarkStart w:id="597" w:name="_Toc74733571"/>
      <w:bookmarkEnd w:id="595"/>
      <w:r w:rsidRPr="00DD7CCF">
        <w:t>The Commentary</w:t>
      </w:r>
      <w:bookmarkEnd w:id="596"/>
      <w:bookmarkEnd w:id="597"/>
    </w:p>
    <w:p w14:paraId="4C265382" w14:textId="77777777" w:rsidR="00C02B8C" w:rsidRPr="00DD7CCF" w:rsidRDefault="004D2E67" w:rsidP="00D4342A">
      <w:pPr>
        <w:pStyle w:val="Cmsor3"/>
      </w:pPr>
      <w:bookmarkStart w:id="598" w:name="_5cjqjha8yozn" w:colFirst="0" w:colLast="0"/>
      <w:bookmarkStart w:id="599" w:name="_Toc74733572"/>
      <w:bookmarkEnd w:id="598"/>
      <w:r w:rsidRPr="00DD7CCF">
        <w:t>Overview</w:t>
      </w:r>
      <w:bookmarkEnd w:id="599"/>
    </w:p>
    <w:p w14:paraId="755E8534" w14:textId="77777777" w:rsidR="00C02B8C" w:rsidRPr="00DD7CCF" w:rsidRDefault="004D2E67" w:rsidP="00E2714A">
      <w:pPr>
        <w:pStyle w:val="Lista"/>
      </w:pPr>
      <w:r w:rsidRPr="00DD7CCF">
        <w:t xml:space="preserve">the commentary to your text shall be wrapped in </w:t>
      </w:r>
      <w:r w:rsidRPr="00DD7CCF">
        <w:rPr>
          <w:rStyle w:val="Code"/>
        </w:rPr>
        <w:t xml:space="preserve">&lt;div </w:t>
      </w:r>
      <w:r w:rsidRPr="00DD7CCF">
        <w:rPr>
          <w:rStyle w:val="Codeattribute"/>
        </w:rPr>
        <w:t>type</w:t>
      </w:r>
      <w:r w:rsidRPr="00DD7CCF">
        <w:rPr>
          <w:rStyle w:val="Code"/>
        </w:rPr>
        <w:t>=</w:t>
      </w:r>
      <w:r w:rsidRPr="0046000E">
        <w:rPr>
          <w:rStyle w:val="Codevalue"/>
        </w:rPr>
        <w:t>"commentary"</w:t>
      </w:r>
      <w:r w:rsidRPr="00DD7CCF">
        <w:rPr>
          <w:rStyle w:val="Code"/>
        </w:rPr>
        <w:t>&gt;</w:t>
      </w:r>
    </w:p>
    <w:p w14:paraId="46291A12" w14:textId="77777777" w:rsidR="00C02B8C" w:rsidRPr="00DD7CCF" w:rsidRDefault="004D2E67" w:rsidP="00E2714A">
      <w:pPr>
        <w:pStyle w:val="Lista2"/>
      </w:pPr>
      <w:r w:rsidRPr="00DD7CCF">
        <w:t>this division follows the edition division containing the translation</w:t>
      </w:r>
      <w:r w:rsidRPr="00E24F87">
        <w:rPr>
          <w:noProof/>
        </w:rPr>
        <w:t>(</w:t>
      </w:r>
      <w:r w:rsidRPr="00DD7CCF">
        <w:t>s)</w:t>
      </w:r>
    </w:p>
    <w:p w14:paraId="31D9F9E2" w14:textId="50DA426A" w:rsidR="00C02B8C" w:rsidRPr="00DD7CCF" w:rsidRDefault="004D2E67" w:rsidP="00E2714A">
      <w:pPr>
        <w:pStyle w:val="Lista"/>
      </w:pPr>
      <w:r w:rsidRPr="00DD7CCF">
        <w:t xml:space="preserve">the contents of the commentary division shall be freeform discursive English text, wrapped in one or more </w:t>
      </w:r>
      <w:r w:rsidRPr="00DD7CCF">
        <w:rPr>
          <w:rStyle w:val="Code"/>
        </w:rPr>
        <w:t>&lt;p&gt;</w:t>
      </w:r>
      <w:r w:rsidRPr="00DD7CCF">
        <w:t xml:space="preserve"> elements, which may include globally permitted miscellaneous markup </w:t>
      </w:r>
      <w:r w:rsidRPr="00E24F87">
        <w:rPr>
          <w:noProof/>
        </w:rPr>
        <w:t>(</w:t>
      </w:r>
      <w:r w:rsidR="003C3D87" w:rsidRPr="00DD7CCF">
        <w:t>§</w:t>
      </w:r>
      <w:r w:rsidR="00140B8F" w:rsidRPr="00DD7CCF">
        <w:fldChar w:fldCharType="begin"/>
      </w:r>
      <w:r w:rsidR="00140B8F" w:rsidRPr="00DD7CCF">
        <w:instrText xml:space="preserve"> REF _Ref43990225 \w \h </w:instrText>
      </w:r>
      <w:r w:rsidR="00DD7CCF">
        <w:instrText xml:space="preserve"> \* MERGEFORMAT </w:instrText>
      </w:r>
      <w:r w:rsidR="00140B8F" w:rsidRPr="00DD7CCF">
        <w:fldChar w:fldCharType="separate"/>
      </w:r>
      <w:r w:rsidR="00E90D07">
        <w:t>10</w:t>
      </w:r>
      <w:r w:rsidR="00140B8F" w:rsidRPr="00DD7CCF">
        <w:fldChar w:fldCharType="end"/>
      </w:r>
      <w:r w:rsidRPr="00DD7CCF">
        <w:t>), but no other markup including non-XML markup such as brackets, asterisks and other signs</w:t>
      </w:r>
    </w:p>
    <w:p w14:paraId="125428AC" w14:textId="77777777" w:rsidR="00C02B8C" w:rsidRPr="00DD7CCF" w:rsidRDefault="004D2E67" w:rsidP="00E2714A">
      <w:pPr>
        <w:pStyle w:val="Lista"/>
      </w:pPr>
      <w:r w:rsidRPr="00DD7CCF">
        <w:t>possible topics of the commentary include:</w:t>
      </w:r>
    </w:p>
    <w:p w14:paraId="41A91298" w14:textId="77777777" w:rsidR="00C02B8C" w:rsidRPr="00DD7CCF" w:rsidRDefault="004D2E67" w:rsidP="00E2714A">
      <w:pPr>
        <w:pStyle w:val="Lista2"/>
      </w:pPr>
      <w:r w:rsidRPr="00DD7CCF">
        <w:t>discussion of the readings chosen for your edition, along with any details that could not be encoded within the edition or the apparatus, including</w:t>
      </w:r>
    </w:p>
    <w:p w14:paraId="0E3B2F55" w14:textId="77777777" w:rsidR="00C02B8C" w:rsidRPr="00DD7CCF" w:rsidRDefault="004D2E67" w:rsidP="00E2714A">
      <w:pPr>
        <w:pStyle w:val="Lista3"/>
      </w:pPr>
      <w:r w:rsidRPr="00DD7CCF">
        <w:t>alternative readings too nebulous to encode in the edition</w:t>
      </w:r>
    </w:p>
    <w:p w14:paraId="0F9388C1" w14:textId="15DD76BF" w:rsidR="00C02B8C" w:rsidRPr="00DD7CCF" w:rsidRDefault="004D2E67" w:rsidP="00E2714A">
      <w:pPr>
        <w:pStyle w:val="Lista3"/>
      </w:pPr>
      <w:r w:rsidRPr="00DD7CCF">
        <w:t xml:space="preserve">uncertainty about the location of a line break with respect to restored text </w:t>
      </w:r>
      <w:r w:rsidRPr="00E24F87">
        <w:rPr>
          <w:noProof/>
        </w:rPr>
        <w:t>(</w:t>
      </w:r>
      <w:r w:rsidR="003C3D87" w:rsidRPr="00DD7CCF">
        <w:t>§</w:t>
      </w:r>
      <w:r w:rsidR="00140B8F" w:rsidRPr="00DD7CCF">
        <w:fldChar w:fldCharType="begin"/>
      </w:r>
      <w:r w:rsidR="00140B8F" w:rsidRPr="00DD7CCF">
        <w:instrText xml:space="preserve"> REF _Ref43990371 \r \h </w:instrText>
      </w:r>
      <w:r w:rsidR="00DD7CCF">
        <w:instrText xml:space="preserve"> \* MERGEFORMAT </w:instrText>
      </w:r>
      <w:r w:rsidR="00140B8F" w:rsidRPr="00DD7CCF">
        <w:fldChar w:fldCharType="separate"/>
      </w:r>
      <w:r w:rsidR="00E90D07">
        <w:t>3.2.3</w:t>
      </w:r>
      <w:r w:rsidR="00140B8F" w:rsidRPr="00DD7CCF">
        <w:fldChar w:fldCharType="end"/>
      </w:r>
      <w:r w:rsidRPr="00DD7CCF">
        <w:t>)</w:t>
      </w:r>
    </w:p>
    <w:p w14:paraId="29F2026C" w14:textId="77777777" w:rsidR="00C02B8C" w:rsidRPr="00DD7CCF" w:rsidRDefault="004D2E67" w:rsidP="00E2714A">
      <w:pPr>
        <w:pStyle w:val="Lista2"/>
      </w:pPr>
      <w:r w:rsidRPr="00DD7CCF">
        <w:t>discussion of metrical phenomena and uncertainty about verse metres</w:t>
      </w:r>
    </w:p>
    <w:p w14:paraId="4453A673" w14:textId="77777777" w:rsidR="00C02B8C" w:rsidRPr="00DD7CCF" w:rsidRDefault="004D2E67" w:rsidP="00E2714A">
      <w:pPr>
        <w:pStyle w:val="Lista2"/>
      </w:pPr>
      <w:r w:rsidRPr="00DD7CCF">
        <w:t>discussion of the interpretation as reflected in your translation and any alternatives</w:t>
      </w:r>
    </w:p>
    <w:p w14:paraId="582572FA" w14:textId="77777777" w:rsidR="00C02B8C" w:rsidRPr="00DD7CCF" w:rsidRDefault="004D2E67" w:rsidP="00E2714A">
      <w:pPr>
        <w:pStyle w:val="Lista2"/>
      </w:pPr>
      <w:r w:rsidRPr="00DD7CCF">
        <w:t>literal translations of phrases more elegantly translated in your translation, but for this reason, possibly obscure</w:t>
      </w:r>
    </w:p>
    <w:p w14:paraId="2FB8BB8F" w14:textId="77777777" w:rsidR="00C02B8C" w:rsidRPr="00DD7CCF" w:rsidRDefault="004D2E67" w:rsidP="00E2714A">
      <w:pPr>
        <w:pStyle w:val="Lista2"/>
      </w:pPr>
      <w:r w:rsidRPr="00DD7CCF">
        <w:t>pointing out parallel passages in other sources, especially if these are used as the basis of restoration in the present text</w:t>
      </w:r>
    </w:p>
    <w:p w14:paraId="5D003583" w14:textId="77777777" w:rsidR="00C02B8C" w:rsidRPr="00DD7CCF" w:rsidRDefault="004D2E67" w:rsidP="00E2714A">
      <w:pPr>
        <w:pStyle w:val="Lista2"/>
      </w:pPr>
      <w:r w:rsidRPr="00DD7CCF">
        <w:t>note that palaeographic observations should not go into the commentary; rather,</w:t>
      </w:r>
    </w:p>
    <w:p w14:paraId="6C11D740" w14:textId="52284B44" w:rsidR="00C02B8C" w:rsidRPr="00DD7CCF" w:rsidRDefault="004D2E67" w:rsidP="00E2714A">
      <w:pPr>
        <w:pStyle w:val="Lista3"/>
      </w:pPr>
      <w:r w:rsidRPr="00DD7CCF">
        <w:t xml:space="preserve">those pertaining to the inscription as a whole belong in the </w:t>
      </w:r>
      <w:r w:rsidRPr="00DD7CCF">
        <w:rPr>
          <w:rStyle w:val="Code"/>
        </w:rPr>
        <w:t>&lt;handDesc&gt;</w:t>
      </w:r>
      <w:r w:rsidRPr="00DD7CCF">
        <w:t xml:space="preserve"> section of the TEI header, see </w:t>
      </w:r>
      <w:r w:rsidR="003C3D87" w:rsidRPr="00DD7CCF">
        <w:t>§</w:t>
      </w:r>
      <w:r w:rsidR="001B68E2" w:rsidRPr="00DD7CCF">
        <w:fldChar w:fldCharType="begin"/>
      </w:r>
      <w:r w:rsidR="001B68E2" w:rsidRPr="00DD7CCF">
        <w:instrText xml:space="preserve"> REF _Ref43987455 \w \h </w:instrText>
      </w:r>
      <w:r w:rsidR="00DD7CCF">
        <w:instrText xml:space="preserve"> \* MERGEFORMAT </w:instrText>
      </w:r>
      <w:r w:rsidR="001B68E2" w:rsidRPr="00DD7CCF">
        <w:fldChar w:fldCharType="separate"/>
      </w:r>
      <w:r w:rsidR="00E90D07">
        <w:t>11.2.1</w:t>
      </w:r>
      <w:r w:rsidR="001B68E2" w:rsidRPr="00DD7CCF">
        <w:fldChar w:fldCharType="end"/>
      </w:r>
    </w:p>
    <w:p w14:paraId="037BAB57" w14:textId="12DEB81B" w:rsidR="00C02B8C" w:rsidRPr="00DD7CCF" w:rsidRDefault="004D2E67" w:rsidP="00E2714A">
      <w:pPr>
        <w:pStyle w:val="Lista3"/>
      </w:pPr>
      <w:r w:rsidRPr="00DD7CCF">
        <w:t xml:space="preserve">those pertaining to specific loci should be recorded in the apparatus as notes </w:t>
      </w:r>
      <w:r w:rsidRPr="00E24F87">
        <w:rPr>
          <w:noProof/>
        </w:rPr>
        <w:t>(</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E90D07">
        <w:t>9.1.7</w:t>
      </w:r>
      <w:r w:rsidR="0082156E" w:rsidRPr="00DD7CCF">
        <w:fldChar w:fldCharType="end"/>
      </w:r>
      <w:r w:rsidRPr="00DD7CCF">
        <w:t>)</w:t>
      </w:r>
    </w:p>
    <w:p w14:paraId="3A68CA19" w14:textId="77777777" w:rsidR="00C02B8C" w:rsidRPr="00DD7CCF" w:rsidRDefault="004D2E67" w:rsidP="00D4342A">
      <w:pPr>
        <w:pStyle w:val="Cmsor3"/>
      </w:pPr>
      <w:bookmarkStart w:id="600" w:name="_lvf2agfolatw" w:colFirst="0" w:colLast="0"/>
      <w:bookmarkStart w:id="601" w:name="_Toc74733573"/>
      <w:bookmarkEnd w:id="600"/>
      <w:r w:rsidRPr="00DD7CCF">
        <w:lastRenderedPageBreak/>
        <w:t>Structure of the commentary and correspondence to the text</w:t>
      </w:r>
      <w:bookmarkEnd w:id="601"/>
    </w:p>
    <w:p w14:paraId="611E0256" w14:textId="77777777" w:rsidR="00C02B8C" w:rsidRPr="00DD7CCF" w:rsidRDefault="004D2E67" w:rsidP="00E2714A">
      <w:pPr>
        <w:pStyle w:val="Lista"/>
      </w:pPr>
      <w:r w:rsidRPr="00DD7CCF">
        <w:t xml:space="preserve">commentarial </w:t>
      </w:r>
      <w:r w:rsidRPr="005D2B22">
        <w:rPr>
          <w:b/>
          <w:bCs/>
        </w:rPr>
        <w:t>paragraphs will not be linked</w:t>
      </w:r>
      <w:r w:rsidRPr="00DD7CCF">
        <w:t xml:space="preserve"> in a machine-actionable way </w:t>
      </w:r>
      <w:r w:rsidRPr="005D2B22">
        <w:rPr>
          <w:b/>
          <w:bCs/>
        </w:rPr>
        <w:t>to the text</w:t>
      </w:r>
    </w:p>
    <w:p w14:paraId="574C949A" w14:textId="77777777" w:rsidR="00C02B8C" w:rsidRPr="00DD7CCF" w:rsidRDefault="004D2E67" w:rsidP="00E2714A">
      <w:pPr>
        <w:pStyle w:val="Lista2"/>
      </w:pPr>
      <w:r w:rsidRPr="00DD7CCF">
        <w:t xml:space="preserve">as in any written commentary, refer to lines, stanzas, </w:t>
      </w:r>
      <w:proofErr w:type="spellStart"/>
      <w:r w:rsidRPr="00DD7CCF">
        <w:rPr>
          <w:rStyle w:val="Foreign"/>
        </w:rPr>
        <w:t>pāda</w:t>
      </w:r>
      <w:r w:rsidRPr="00DD7CCF">
        <w:t>s</w:t>
      </w:r>
      <w:proofErr w:type="spellEnd"/>
      <w:r w:rsidRPr="00DD7CCF">
        <w:t xml:space="preserve"> or particular words/phrases as and when necessary, spelling out such references in a clear human-readable manner</w:t>
      </w:r>
    </w:p>
    <w:p w14:paraId="2FEDBF59" w14:textId="71B6AEC7" w:rsidR="00C02B8C" w:rsidRPr="00DD7CCF" w:rsidRDefault="004D2E67" w:rsidP="00E2714A">
      <w:pPr>
        <w:pStyle w:val="Lista2"/>
      </w:pPr>
      <w:r w:rsidRPr="00DD7CCF">
        <w:t xml:space="preserve">however, should you wish to create a structured commentary with entries referred to particular sections of the text, you may employ the human-readable linking method described for translations in </w:t>
      </w:r>
      <w:r w:rsidR="003C3D87" w:rsidRPr="00DD7CCF">
        <w:t>§</w:t>
      </w:r>
      <w:r w:rsidR="009430EC" w:rsidRPr="00DD7CCF">
        <w:fldChar w:fldCharType="begin"/>
      </w:r>
      <w:r w:rsidR="009430EC" w:rsidRPr="00DD7CCF">
        <w:instrText xml:space="preserve"> REF _Ref43990179 \w \h </w:instrText>
      </w:r>
      <w:r w:rsidR="00DD7CCF">
        <w:instrText xml:space="preserve"> \* MERGEFORMAT </w:instrText>
      </w:r>
      <w:r w:rsidR="009430EC" w:rsidRPr="00DD7CCF">
        <w:fldChar w:fldCharType="separate"/>
      </w:r>
      <w:r w:rsidR="00E90D07">
        <w:t>9.2.6</w:t>
      </w:r>
      <w:r w:rsidR="009430EC" w:rsidRPr="00DD7CCF">
        <w:fldChar w:fldCharType="end"/>
      </w:r>
      <w:r w:rsidRPr="00DD7CCF">
        <w:t xml:space="preserve"> above, i.e.</w:t>
      </w:r>
    </w:p>
    <w:p w14:paraId="4ED28648" w14:textId="77777777" w:rsidR="00C02B8C" w:rsidRPr="00DD7CCF" w:rsidRDefault="004D2E67" w:rsidP="00E2714A">
      <w:pPr>
        <w:pStyle w:val="Lista3"/>
      </w:pPr>
      <w:r w:rsidRPr="00DD7CCF">
        <w:t xml:space="preserve">add to any </w:t>
      </w:r>
      <w:r w:rsidRPr="00DD7CCF">
        <w:rPr>
          <w:rStyle w:val="Code"/>
        </w:rPr>
        <w:t>&lt;p&gt;</w:t>
      </w:r>
      <w:r w:rsidRPr="00DD7CCF">
        <w:t xml:space="preserve"> element in the commentary the attribute </w:t>
      </w:r>
      <w:r w:rsidR="008525C6" w:rsidRPr="008525C6">
        <w:rPr>
          <w:rStyle w:val="Codeattribute"/>
        </w:rPr>
        <w:t>@n</w:t>
      </w:r>
      <w:r w:rsidR="008525C6" w:rsidRPr="008525C6">
        <w:t>,</w:t>
      </w:r>
      <w:r w:rsidRPr="00DD7CCF">
        <w:t xml:space="preserve"> corresponding to a line number, a range of line numbers, or a set of non-contiguous line numbers in the text</w:t>
      </w:r>
    </w:p>
    <w:p w14:paraId="7D7666E6" w14:textId="77777777" w:rsidR="00C02B8C" w:rsidRPr="00DD7CCF" w:rsidRDefault="004D2E67" w:rsidP="00E2714A">
      <w:pPr>
        <w:pStyle w:val="Lista3"/>
      </w:pPr>
      <w:r w:rsidRPr="00DD7CCF">
        <w:t xml:space="preserve">add to any </w:t>
      </w:r>
      <w:r w:rsidRPr="00DD7CCF">
        <w:rPr>
          <w:rStyle w:val="Code"/>
        </w:rPr>
        <w:t>&lt;p&gt;</w:t>
      </w:r>
      <w:r w:rsidRPr="00DD7CCF">
        <w:t xml:space="preserve"> element in the commentary the attribute </w:t>
      </w:r>
      <w:r w:rsidR="008525C6" w:rsidRPr="008525C6">
        <w:rPr>
          <w:rStyle w:val="Codeattribute"/>
        </w:rPr>
        <w:t>@rend</w:t>
      </w:r>
      <w:r w:rsidR="008525C6" w:rsidRPr="008525C6">
        <w:t xml:space="preserve"> </w:t>
      </w:r>
      <w:r w:rsidRPr="00DD7CCF">
        <w:t xml:space="preserve">with the value </w:t>
      </w:r>
      <w:r w:rsidR="00303844" w:rsidRPr="00303844">
        <w:rPr>
          <w:rStyle w:val="Codevalue"/>
        </w:rPr>
        <w:t>"stanza"</w:t>
      </w:r>
      <w:r w:rsidRPr="00DD7CCF">
        <w:t xml:space="preserve"> and the attribute </w:t>
      </w:r>
      <w:r w:rsidR="008525C6" w:rsidRPr="008525C6">
        <w:rPr>
          <w:rStyle w:val="Codeattribute"/>
        </w:rPr>
        <w:t>@n</w:t>
      </w:r>
      <w:r w:rsidR="008525C6" w:rsidRPr="008525C6">
        <w:t>,</w:t>
      </w:r>
      <w:r w:rsidRPr="00DD7CCF">
        <w:t xml:space="preserve"> corresponding to a stanza number, a range of stanza numbers, or a set of non-contiguous stanza numbers in the text</w:t>
      </w:r>
    </w:p>
    <w:p w14:paraId="4256713A" w14:textId="4B6E9C86" w:rsidR="00C02B8C" w:rsidRPr="00DD7CCF" w:rsidRDefault="004D2E67" w:rsidP="00E2714A">
      <w:pPr>
        <w:pStyle w:val="Lista3"/>
      </w:pPr>
      <w:r w:rsidRPr="00DD7CCF">
        <w:t xml:space="preserve">see </w:t>
      </w:r>
      <w:r w:rsidR="003C3D87" w:rsidRPr="00DD7CCF">
        <w:t>§</w:t>
      </w:r>
      <w:r w:rsidR="009430EC" w:rsidRPr="00DD7CCF">
        <w:fldChar w:fldCharType="begin"/>
      </w:r>
      <w:r w:rsidR="009430EC" w:rsidRPr="00DD7CCF">
        <w:instrText xml:space="preserve"> REF _Ref43990179 \w \h </w:instrText>
      </w:r>
      <w:r w:rsidR="00DD7CCF">
        <w:instrText xml:space="preserve"> \* MERGEFORMAT </w:instrText>
      </w:r>
      <w:r w:rsidR="009430EC" w:rsidRPr="00DD7CCF">
        <w:fldChar w:fldCharType="separate"/>
      </w:r>
      <w:r w:rsidR="00E90D07">
        <w:t>9.2.6</w:t>
      </w:r>
      <w:r w:rsidR="009430EC" w:rsidRPr="00DD7CCF">
        <w:fldChar w:fldCharType="end"/>
      </w:r>
      <w:r w:rsidRPr="00DD7CCF">
        <w:t xml:space="preserve"> for details and examples of this method</w:t>
      </w:r>
    </w:p>
    <w:p w14:paraId="094298AA" w14:textId="77777777" w:rsidR="00C02B8C" w:rsidRPr="00DD7CCF" w:rsidRDefault="004D2E67" w:rsidP="00E2714A">
      <w:pPr>
        <w:pStyle w:val="Lista"/>
      </w:pPr>
      <w:r w:rsidRPr="005D2B22">
        <w:rPr>
          <w:b/>
          <w:bCs/>
        </w:rPr>
        <w:t>textpart divisions</w:t>
      </w:r>
      <w:r w:rsidRPr="00DD7CCF">
        <w:t xml:space="preserve"> </w:t>
      </w:r>
      <w:r w:rsidRPr="00E24F87">
        <w:rPr>
          <w:noProof/>
        </w:rPr>
        <w:t>(</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may be created to break up a long commentary into </w:t>
      </w:r>
      <w:r w:rsidRPr="005D2B22">
        <w:rPr>
          <w:b/>
          <w:bCs/>
        </w:rPr>
        <w:t>sections</w:t>
      </w:r>
      <w:r w:rsidRPr="00DD7CCF">
        <w:t xml:space="preserve"> </w:t>
      </w:r>
      <w:r w:rsidRPr="00E24F87">
        <w:rPr>
          <w:noProof/>
        </w:rPr>
        <w:t>(</w:t>
      </w:r>
      <w:r w:rsidRPr="00DD7CCF">
        <w:t>chapters), but there is no obligation to reproduce the textparts of the edition in the commentary and no facility of linking such divisions to any divisions of the text</w:t>
      </w:r>
    </w:p>
    <w:p w14:paraId="5AE75606" w14:textId="77777777" w:rsidR="00C02B8C" w:rsidRPr="00DD7CCF" w:rsidRDefault="004D2E67" w:rsidP="00E2714A">
      <w:pPr>
        <w:pStyle w:val="Lista2"/>
      </w:pPr>
      <w:r w:rsidRPr="00DD7CCF">
        <w:t>use any arbitrary number of textpart divs</w:t>
      </w:r>
    </w:p>
    <w:p w14:paraId="77DBFAB8" w14:textId="22277E34" w:rsidR="00C02B8C" w:rsidRPr="00DD7CCF" w:rsidRDefault="004D2E67" w:rsidP="00E2714A">
      <w:pPr>
        <w:pStyle w:val="Lista3"/>
      </w:pPr>
      <w:r w:rsidRPr="00DD7CCF">
        <w:t xml:space="preserve">keeping in mind the requirement of tessellation </w:t>
      </w:r>
      <w:r w:rsidRPr="00E24F87">
        <w:rPr>
          <w:noProof/>
        </w:rPr>
        <w:t>(</w:t>
      </w:r>
      <w:r w:rsidR="003C3D87" w:rsidRPr="00DD7CCF">
        <w:t>§</w:t>
      </w:r>
      <w:r w:rsidR="00140B8F" w:rsidRPr="00DD7CCF">
        <w:fldChar w:fldCharType="begin"/>
      </w:r>
      <w:r w:rsidR="00140B8F" w:rsidRPr="00DD7CCF">
        <w:instrText xml:space="preserve"> REF _Ref43990385 \r \h </w:instrText>
      </w:r>
      <w:r w:rsidR="00DD7CCF">
        <w:instrText xml:space="preserve"> \* MERGEFORMAT </w:instrText>
      </w:r>
      <w:r w:rsidR="00140B8F" w:rsidRPr="00DD7CCF">
        <w:fldChar w:fldCharType="separate"/>
      </w:r>
      <w:r w:rsidR="00E90D07">
        <w:t>3.4.2</w:t>
      </w:r>
      <w:r w:rsidR="00140B8F" w:rsidRPr="00DD7CCF">
        <w:fldChar w:fldCharType="end"/>
      </w:r>
      <w:r w:rsidRPr="00DD7CCF">
        <w:t>), i.e. that if a textpart division is present within your commentary, then all your commentarial text must be contained within textpart divisions</w:t>
      </w:r>
    </w:p>
    <w:p w14:paraId="4D2E5D2E" w14:textId="77777777" w:rsidR="00C02B8C" w:rsidRPr="00DD7CCF" w:rsidRDefault="004D2E67" w:rsidP="00E2714A">
      <w:pPr>
        <w:pStyle w:val="Lista2"/>
      </w:pPr>
      <w:r w:rsidRPr="00DD7CCF">
        <w:t xml:space="preserve">always add the attribute </w:t>
      </w:r>
      <w:r w:rsidR="008525C6" w:rsidRPr="008525C6">
        <w:rPr>
          <w:rStyle w:val="Codeattribute"/>
        </w:rPr>
        <w:t>@n</w:t>
      </w:r>
      <w:r w:rsidR="008525C6" w:rsidRPr="008525C6">
        <w:t xml:space="preserve"> </w:t>
      </w:r>
      <w:r w:rsidRPr="00DD7CCF">
        <w:t>to number commentarial textparts, using plain Arabic numerals as values, which shall only be used for internal reference if at all</w:t>
      </w:r>
    </w:p>
    <w:p w14:paraId="06B97CC4" w14:textId="77777777" w:rsidR="00C02B8C" w:rsidRPr="00DD7CCF" w:rsidRDefault="004D2E67" w:rsidP="00E2714A">
      <w:pPr>
        <w:pStyle w:val="Lista2"/>
      </w:pPr>
      <w:r w:rsidRPr="00DD7CCF">
        <w:t xml:space="preserve">always add a header to commentarial textparts, by creating the element </w:t>
      </w:r>
      <w:r w:rsidRPr="00DD7CCF">
        <w:rPr>
          <w:rStyle w:val="Code"/>
        </w:rPr>
        <w:t>&lt;head&gt;</w:t>
      </w:r>
      <w:r w:rsidRPr="00DD7CCF">
        <w:t xml:space="preserve"> </w:t>
      </w:r>
      <w:r w:rsidRPr="00E24F87">
        <w:rPr>
          <w:noProof/>
        </w:rPr>
        <w:t>(</w:t>
      </w:r>
      <w:r w:rsidRPr="00DD7CCF">
        <w:t>containing free text to be displayed as a heading) as the first item within each textpart division</w:t>
      </w:r>
    </w:p>
    <w:p w14:paraId="14F41085" w14:textId="77777777" w:rsidR="00C02B8C" w:rsidRPr="00DD7CCF" w:rsidRDefault="004D2E67" w:rsidP="00D4342A">
      <w:pPr>
        <w:pStyle w:val="Cmsor2"/>
      </w:pPr>
      <w:bookmarkStart w:id="602" w:name="_l90e8jlwm99j" w:colFirst="0" w:colLast="0"/>
      <w:bookmarkStart w:id="603" w:name="_Ref43978796"/>
      <w:bookmarkStart w:id="604" w:name="_Toc74733574"/>
      <w:bookmarkEnd w:id="602"/>
      <w:r w:rsidRPr="00DD7CCF">
        <w:t>The Bibliography</w:t>
      </w:r>
      <w:bookmarkEnd w:id="603"/>
      <w:bookmarkEnd w:id="604"/>
    </w:p>
    <w:p w14:paraId="722A8353" w14:textId="77777777" w:rsidR="00C02B8C" w:rsidRPr="00DD7CCF" w:rsidRDefault="004D2E67" w:rsidP="00D4342A">
      <w:pPr>
        <w:pStyle w:val="Cmsor3"/>
      </w:pPr>
      <w:bookmarkStart w:id="605" w:name="_h2xigwi2bqlf" w:colFirst="0" w:colLast="0"/>
      <w:bookmarkStart w:id="606" w:name="_Ref74728619"/>
      <w:bookmarkStart w:id="607" w:name="_Toc74733575"/>
      <w:bookmarkEnd w:id="605"/>
      <w:r w:rsidRPr="00DD7CCF">
        <w:t>Overview</w:t>
      </w:r>
      <w:bookmarkEnd w:id="606"/>
      <w:bookmarkEnd w:id="607"/>
    </w:p>
    <w:p w14:paraId="7CCE85FC" w14:textId="77777777" w:rsidR="00C76203" w:rsidRDefault="00C76203" w:rsidP="00C76203">
      <w:pPr>
        <w:pStyle w:val="Lista"/>
      </w:pPr>
      <w:r>
        <w:t>this Guide section is about the bibliography division in your XML editions</w:t>
      </w:r>
    </w:p>
    <w:p w14:paraId="19F70491" w14:textId="78BB64E2" w:rsidR="00C76203" w:rsidRDefault="00C76203" w:rsidP="00C76203">
      <w:pPr>
        <w:pStyle w:val="Lista2"/>
      </w:pPr>
      <w:r>
        <w:t>the method for citing bibliographic references is discussed in §</w:t>
      </w:r>
      <w:r>
        <w:fldChar w:fldCharType="begin"/>
      </w:r>
      <w:r>
        <w:instrText xml:space="preserve"> REF _Ref43989849 \r \h </w:instrText>
      </w:r>
      <w:r>
        <w:fldChar w:fldCharType="separate"/>
      </w:r>
      <w:r>
        <w:t>10.4.5</w:t>
      </w:r>
      <w:r>
        <w:fldChar w:fldCharType="end"/>
      </w:r>
    </w:p>
    <w:p w14:paraId="63FCEC27" w14:textId="77777777" w:rsidR="00C02B8C" w:rsidRPr="00DD7CCF" w:rsidRDefault="004D2E67" w:rsidP="00E2714A">
      <w:pPr>
        <w:pStyle w:val="Lista"/>
      </w:pPr>
      <w:r w:rsidRPr="00DD7CCF">
        <w:t>the project will maintain a master bibliography in Zotero</w:t>
      </w:r>
    </w:p>
    <w:p w14:paraId="78FC8EAC" w14:textId="77777777" w:rsidR="00C02B8C" w:rsidRPr="00DD7CCF" w:rsidRDefault="004D2E67" w:rsidP="00E2714A">
      <w:pPr>
        <w:pStyle w:val="Lista2"/>
      </w:pPr>
      <w:r w:rsidRPr="00DD7CCF">
        <w:t>consult the ZG about adding entries to this bibliography, and if you do not yet have access to the group Library DHARMA, ask for it</w:t>
      </w:r>
    </w:p>
    <w:p w14:paraId="0BFA5C04" w14:textId="77777777" w:rsidR="00C02B8C" w:rsidRPr="00DD7CCF" w:rsidRDefault="004D2E67" w:rsidP="00E2714A">
      <w:pPr>
        <w:pStyle w:val="Lista2"/>
      </w:pPr>
      <w:r w:rsidRPr="00DD7CCF">
        <w:t>in this system, each reference will be known by a unique internal identifier in the form of the Short Title assigned to any Zotero item</w:t>
      </w:r>
    </w:p>
    <w:p w14:paraId="1EA8BEED" w14:textId="77777777" w:rsidR="00C02B8C" w:rsidRPr="00DD7CCF" w:rsidRDefault="004D2E67" w:rsidP="00E2714A">
      <w:pPr>
        <w:pStyle w:val="Lista"/>
      </w:pPr>
      <w:r w:rsidRPr="00DD7CCF">
        <w:t>the bibliography division of an XML document in our project serves a twofold purpose</w:t>
      </w:r>
    </w:p>
    <w:p w14:paraId="4AB149C9" w14:textId="77777777" w:rsidR="00C02B8C" w:rsidRPr="00DD7CCF" w:rsidRDefault="004D2E67" w:rsidP="00E2714A">
      <w:pPr>
        <w:pStyle w:val="Lista2"/>
      </w:pPr>
      <w:r w:rsidRPr="00DD7CCF">
        <w:t>to present what specialists of Greek and Roman epigraphy call the “epigraphic lemma”, i.e. a paragraph which explains the history of research leading up the edition encoded in your file</w:t>
      </w:r>
    </w:p>
    <w:p w14:paraId="0E688CFF" w14:textId="77777777" w:rsidR="00C02B8C" w:rsidRPr="00DD7CCF" w:rsidRDefault="004D2E67" w:rsidP="00E2714A">
      <w:pPr>
        <w:pStyle w:val="Lista2"/>
      </w:pPr>
      <w:r w:rsidRPr="00DD7CCF">
        <w:t>to collect all bibliographic references pertaining to the inscription edited in your document and the artefact bearing it</w:t>
      </w:r>
    </w:p>
    <w:p w14:paraId="5BF5D878" w14:textId="77777777" w:rsidR="00C02B8C" w:rsidRPr="00DD7CCF" w:rsidRDefault="004D2E67" w:rsidP="00E2714A">
      <w:pPr>
        <w:pStyle w:val="Lista"/>
      </w:pPr>
      <w:r w:rsidRPr="00DD7CCF">
        <w:t xml:space="preserve">the XML shall be created within </w:t>
      </w:r>
      <w:r w:rsidRPr="00DD7CCF">
        <w:rPr>
          <w:rStyle w:val="Code"/>
        </w:rPr>
        <w:t xml:space="preserve">&lt;div </w:t>
      </w:r>
      <w:r w:rsidRPr="00DD7CCF">
        <w:rPr>
          <w:rStyle w:val="Codeattribute"/>
        </w:rPr>
        <w:t>type</w:t>
      </w:r>
      <w:r w:rsidRPr="00DD7CCF">
        <w:rPr>
          <w:rStyle w:val="Code"/>
        </w:rPr>
        <w:t>=</w:t>
      </w:r>
      <w:r w:rsidRPr="0046000E">
        <w:rPr>
          <w:rStyle w:val="Codevalue"/>
        </w:rPr>
        <w:t>"bibliography"</w:t>
      </w:r>
      <w:r w:rsidRPr="00DD7CCF">
        <w:rPr>
          <w:rStyle w:val="Code"/>
        </w:rPr>
        <w:t>&gt;</w:t>
      </w:r>
    </w:p>
    <w:p w14:paraId="017E5887" w14:textId="79C7826A" w:rsidR="00C02B8C" w:rsidRDefault="004D2E67" w:rsidP="00E2714A">
      <w:pPr>
        <w:pStyle w:val="Lista2"/>
      </w:pPr>
      <w:r w:rsidRPr="00DD7CCF">
        <w:t xml:space="preserve">this division is the last element within the </w:t>
      </w:r>
      <w:r w:rsidRPr="00DD7CCF">
        <w:rPr>
          <w:rStyle w:val="Code"/>
        </w:rPr>
        <w:t>&lt;body&gt;</w:t>
      </w:r>
      <w:r w:rsidRPr="00DD7CCF">
        <w:t xml:space="preserve"> of your document, appearing after the commentary</w:t>
      </w:r>
    </w:p>
    <w:p w14:paraId="2B38D3CC" w14:textId="77777777" w:rsidR="008840DC" w:rsidRPr="008840DC" w:rsidRDefault="008840DC" w:rsidP="008840DC">
      <w:pPr>
        <w:pStyle w:val="Lista"/>
        <w:rPr>
          <w:rFonts w:ascii="Arial" w:hAnsi="Arial" w:cs="Arial"/>
          <w:lang w:eastAsia="zh-TW" w:bidi="hi-IN"/>
        </w:rPr>
      </w:pPr>
      <w:r w:rsidRPr="008840DC">
        <w:rPr>
          <w:lang w:eastAsia="zh-TW" w:bidi="hi-IN"/>
        </w:rPr>
        <w:t>all citations in all parts of the bibliography should include page ranges only if the publication is not entirely or mostly about the text being edited</w:t>
      </w:r>
    </w:p>
    <w:p w14:paraId="75E319B6" w14:textId="1FB61FC6" w:rsidR="008840DC" w:rsidRPr="008840DC" w:rsidRDefault="008840DC" w:rsidP="008840DC">
      <w:pPr>
        <w:pStyle w:val="Lista2"/>
        <w:rPr>
          <w:rFonts w:ascii="Arial" w:hAnsi="Arial" w:cs="Arial"/>
          <w:lang w:eastAsia="zh-TW" w:bidi="hi-IN"/>
        </w:rPr>
      </w:pPr>
      <w:r w:rsidRPr="008840DC">
        <w:rPr>
          <w:lang w:eastAsia="zh-TW" w:bidi="hi-IN"/>
        </w:rPr>
        <w:t>for instance, when citing a journal article primarily concerned with the text, refer to the article as a whole and not specifically to the page range containing the edited text</w:t>
      </w:r>
    </w:p>
    <w:p w14:paraId="6716D9DB" w14:textId="77777777" w:rsidR="00C02B8C" w:rsidRPr="00DD7CCF" w:rsidRDefault="004D2E67" w:rsidP="00D4342A">
      <w:pPr>
        <w:pStyle w:val="Cmsor3"/>
      </w:pPr>
      <w:bookmarkStart w:id="608" w:name="_hp16ctxmuxyv" w:colFirst="0" w:colLast="0"/>
      <w:bookmarkStart w:id="609" w:name="_Ref63676627"/>
      <w:bookmarkStart w:id="610" w:name="_Toc74733576"/>
      <w:bookmarkEnd w:id="608"/>
      <w:r w:rsidRPr="00DD7CCF">
        <w:t>The structured bibliography</w:t>
      </w:r>
      <w:bookmarkEnd w:id="609"/>
      <w:bookmarkEnd w:id="610"/>
    </w:p>
    <w:p w14:paraId="72B083D8" w14:textId="77777777" w:rsidR="00C02B8C" w:rsidRPr="00DD7CCF" w:rsidRDefault="004D2E67" w:rsidP="00E2714A">
      <w:pPr>
        <w:pStyle w:val="Lista"/>
      </w:pPr>
      <w:r w:rsidRPr="00DD7CCF">
        <w:t>the structured bibliography will be divided in our editions into two sections, a primary and a secondary bibliography</w:t>
      </w:r>
    </w:p>
    <w:p w14:paraId="78BEE03D" w14:textId="77777777" w:rsidR="00C02B8C" w:rsidRPr="00DD7CCF" w:rsidRDefault="004D2E67" w:rsidP="00E2714A">
      <w:pPr>
        <w:pStyle w:val="Lista"/>
      </w:pPr>
      <w:r w:rsidRPr="00DD7CCF">
        <w:t>the primary bibliography shall include only independent integral editions</w:t>
      </w:r>
    </w:p>
    <w:p w14:paraId="4DAD7E38" w14:textId="77777777" w:rsidR="00C02B8C" w:rsidRPr="00DD7CCF" w:rsidRDefault="004D2E67" w:rsidP="00E2714A">
      <w:pPr>
        <w:pStyle w:val="Lista"/>
      </w:pPr>
      <w:r w:rsidRPr="00DD7CCF">
        <w:lastRenderedPageBreak/>
        <w:t>the secondary bibliography shall contain all other publications, such as</w:t>
      </w:r>
    </w:p>
    <w:p w14:paraId="13D00024" w14:textId="77777777" w:rsidR="00C02B8C" w:rsidRPr="00DD7CCF" w:rsidRDefault="004D2E67" w:rsidP="00E2714A">
      <w:pPr>
        <w:pStyle w:val="Lista2"/>
      </w:pPr>
      <w:r w:rsidRPr="00DD7CCF">
        <w:t xml:space="preserve">re-publications of previous editions </w:t>
      </w:r>
      <w:r w:rsidRPr="00E24F87">
        <w:rPr>
          <w:noProof/>
        </w:rPr>
        <w:t>(</w:t>
      </w:r>
      <w:r w:rsidRPr="00DD7CCF">
        <w:t>without new insights)</w:t>
      </w:r>
    </w:p>
    <w:p w14:paraId="2DA217BB" w14:textId="77777777" w:rsidR="00C02B8C" w:rsidRPr="00DD7CCF" w:rsidRDefault="004D2E67" w:rsidP="00E2714A">
      <w:pPr>
        <w:pStyle w:val="Lista2"/>
      </w:pPr>
      <w:r w:rsidRPr="00DD7CCF">
        <w:t xml:space="preserve">reports </w:t>
      </w:r>
      <w:r w:rsidRPr="00E24F87">
        <w:rPr>
          <w:noProof/>
        </w:rPr>
        <w:t>(</w:t>
      </w:r>
      <w:r w:rsidRPr="00DD7CCF">
        <w:t>ARIE, etc.)</w:t>
      </w:r>
    </w:p>
    <w:p w14:paraId="3E7532AE" w14:textId="77777777" w:rsidR="00C02B8C" w:rsidRPr="00DD7CCF" w:rsidRDefault="004D2E67" w:rsidP="00E2714A">
      <w:pPr>
        <w:pStyle w:val="Lista2"/>
      </w:pPr>
      <w:r w:rsidRPr="00DD7CCF">
        <w:t>partial readings or translations</w:t>
      </w:r>
    </w:p>
    <w:p w14:paraId="31261D92" w14:textId="77777777" w:rsidR="00C02B8C" w:rsidRPr="00DD7CCF" w:rsidRDefault="004D2E67" w:rsidP="00E2714A">
      <w:pPr>
        <w:pStyle w:val="Lista2"/>
      </w:pPr>
      <w:r w:rsidRPr="00DD7CCF">
        <w:t>descriptions/discussions of the inscription’s content, the support, specific readings, etc.</w:t>
      </w:r>
    </w:p>
    <w:p w14:paraId="1E493425" w14:textId="77777777" w:rsidR="00C02B8C" w:rsidRPr="00DD7CCF" w:rsidRDefault="004D2E67" w:rsidP="00E2714A">
      <w:pPr>
        <w:pStyle w:val="Lista"/>
      </w:pPr>
      <w:r w:rsidRPr="00DD7CCF">
        <w:t xml:space="preserve">the encoding of these two bibliographies consists of the containers </w:t>
      </w:r>
      <w:r w:rsidRPr="00DD7CCF">
        <w:rPr>
          <w:rStyle w:val="Code"/>
        </w:rPr>
        <w:t xml:space="preserve">&lt;listBibl </w:t>
      </w:r>
      <w:r w:rsidRPr="00DD7CCF">
        <w:rPr>
          <w:rStyle w:val="Codeattribute"/>
        </w:rPr>
        <w:t>type</w:t>
      </w:r>
      <w:r w:rsidRPr="00DD7CCF">
        <w:rPr>
          <w:rStyle w:val="Code"/>
        </w:rPr>
        <w:t>=</w:t>
      </w:r>
      <w:r w:rsidRPr="0046000E">
        <w:rPr>
          <w:rStyle w:val="Codevalue"/>
        </w:rPr>
        <w:t>"primary"</w:t>
      </w:r>
      <w:r w:rsidRPr="00DD7CCF">
        <w:rPr>
          <w:rStyle w:val="Code"/>
        </w:rPr>
        <w:t>&gt;</w:t>
      </w:r>
      <w:r w:rsidRPr="00DD7CCF">
        <w:t xml:space="preserve"> and </w:t>
      </w:r>
      <w:r w:rsidRPr="00DD7CCF">
        <w:rPr>
          <w:rStyle w:val="Code"/>
        </w:rPr>
        <w:t xml:space="preserve">&lt;listBibl </w:t>
      </w:r>
      <w:r w:rsidRPr="00DD7CCF">
        <w:rPr>
          <w:rStyle w:val="Codeattribute"/>
        </w:rPr>
        <w:t>type</w:t>
      </w:r>
      <w:r w:rsidRPr="00DD7CCF">
        <w:rPr>
          <w:rStyle w:val="Code"/>
        </w:rPr>
        <w:t>=</w:t>
      </w:r>
      <w:r w:rsidRPr="0046000E">
        <w:rPr>
          <w:rStyle w:val="Codevalue"/>
        </w:rPr>
        <w:t>"secondary"</w:t>
      </w:r>
      <w:r w:rsidRPr="00DD7CCF">
        <w:rPr>
          <w:rStyle w:val="Code"/>
        </w:rPr>
        <w:t>&gt;</w:t>
      </w:r>
      <w:r w:rsidRPr="00DD7CCF">
        <w:t>,</w:t>
      </w:r>
    </w:p>
    <w:p w14:paraId="79623B91" w14:textId="7A78F717" w:rsidR="00C02B8C" w:rsidRDefault="004D2E67" w:rsidP="00E2714A">
      <w:pPr>
        <w:pStyle w:val="Lista2"/>
      </w:pPr>
      <w:r w:rsidRPr="00DD7CCF">
        <w:t xml:space="preserve">and within each of these, one </w:t>
      </w:r>
      <w:r w:rsidRPr="00DD7CCF">
        <w:rPr>
          <w:rStyle w:val="Code"/>
        </w:rPr>
        <w:t>&lt;bibl&gt;</w:t>
      </w:r>
      <w:r w:rsidRPr="00DD7CCF">
        <w:t xml:space="preserve"> element for each bibliographic entry, encoding a regular citation as per </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E90D07">
        <w:t>10.4.5</w:t>
      </w:r>
      <w:r w:rsidR="0082156E" w:rsidRPr="00DD7CCF">
        <w:fldChar w:fldCharType="end"/>
      </w:r>
    </w:p>
    <w:p w14:paraId="4E10ADEB" w14:textId="1E5FFB19" w:rsidR="0013797B" w:rsidRPr="00DD7CCF" w:rsidRDefault="0013797B" w:rsidP="0013797B">
      <w:pPr>
        <w:pStyle w:val="Lista"/>
      </w:pPr>
      <w:r w:rsidRPr="0013797B">
        <w:t>if you wish to add notes to your structured bibliography, keep in mind that as per §</w:t>
      </w:r>
      <w:r>
        <w:fldChar w:fldCharType="begin"/>
      </w:r>
      <w:r>
        <w:instrText xml:space="preserve"> REF _Ref43989684 \r \h </w:instrText>
      </w:r>
      <w:r>
        <w:fldChar w:fldCharType="separate"/>
      </w:r>
      <w:r w:rsidR="00E90D07">
        <w:t>10.4.1</w:t>
      </w:r>
      <w:r>
        <w:fldChar w:fldCharType="end"/>
      </w:r>
      <w:r w:rsidRPr="0013797B">
        <w:t xml:space="preserve">, a </w:t>
      </w:r>
      <w:r w:rsidRPr="00DD7CCF">
        <w:rPr>
          <w:rStyle w:val="Code"/>
        </w:rPr>
        <w:t>&lt;</w:t>
      </w:r>
      <w:r>
        <w:rPr>
          <w:rStyle w:val="Code"/>
        </w:rPr>
        <w:t>note</w:t>
      </w:r>
      <w:r w:rsidRPr="00DD7CCF">
        <w:rPr>
          <w:rStyle w:val="Code"/>
        </w:rPr>
        <w:t>&gt;</w:t>
      </w:r>
      <w:r w:rsidRPr="0013797B">
        <w:t xml:space="preserve"> may only appear as the last child of a </w:t>
      </w:r>
      <w:r w:rsidRPr="00DD7CCF">
        <w:rPr>
          <w:rStyle w:val="Code"/>
        </w:rPr>
        <w:t>&lt;bibl&gt;</w:t>
      </w:r>
      <w:r w:rsidRPr="0013797B">
        <w:t xml:space="preserve"> element, i.e. neither between </w:t>
      </w:r>
      <w:r w:rsidRPr="00DD7CCF">
        <w:rPr>
          <w:rStyle w:val="Code"/>
        </w:rPr>
        <w:t>&lt;bibl&gt;</w:t>
      </w:r>
      <w:r w:rsidRPr="0013797B">
        <w:t xml:space="preserve"> elements, nor at a non-ultimate position within a </w:t>
      </w:r>
      <w:r w:rsidRPr="00DD7CCF">
        <w:rPr>
          <w:rStyle w:val="Code"/>
        </w:rPr>
        <w:t>&lt;bibl&gt;</w:t>
      </w:r>
      <w:r w:rsidRPr="0013797B">
        <w:t xml:space="preserve"> element</w:t>
      </w:r>
    </w:p>
    <w:p w14:paraId="4894187F" w14:textId="77777777" w:rsidR="00C02B8C" w:rsidRPr="00DD7CCF" w:rsidRDefault="004D2E67" w:rsidP="00E2714A">
      <w:pPr>
        <w:pStyle w:val="Lista"/>
      </w:pPr>
      <w:r w:rsidRPr="00DD7CCF">
        <w:t>these lists will be populated automatically from your metadata spreadsheets, but will require your attention on the following points:</w:t>
      </w:r>
    </w:p>
    <w:p w14:paraId="747C8C7C" w14:textId="77777777" w:rsidR="00C02B8C" w:rsidRPr="00DD7CCF" w:rsidRDefault="004D2E67" w:rsidP="00E2714A">
      <w:pPr>
        <w:pStyle w:val="Lista2"/>
      </w:pPr>
      <w:r w:rsidRPr="00DD7CCF">
        <w:t>check them and correct where necessary</w:t>
      </w:r>
    </w:p>
    <w:p w14:paraId="692674C5" w14:textId="04EC457A" w:rsidR="00C02B8C" w:rsidRPr="00DD7CCF" w:rsidRDefault="004D2E67" w:rsidP="00E2714A">
      <w:pPr>
        <w:pStyle w:val="Lista2"/>
      </w:pPr>
      <w:r w:rsidRPr="00DD7CCF">
        <w:t>arrange them in an alphabetical order</w:t>
      </w:r>
    </w:p>
    <w:p w14:paraId="035A8FFF" w14:textId="77777777" w:rsidR="00C02B8C" w:rsidRPr="00DD7CCF" w:rsidRDefault="004D2E67" w:rsidP="00D4342A">
      <w:pPr>
        <w:pStyle w:val="Cmsor3"/>
      </w:pPr>
      <w:bookmarkStart w:id="611" w:name="_80cu70li1mlm" w:colFirst="0" w:colLast="0"/>
      <w:bookmarkStart w:id="612" w:name="_Ref43989610"/>
      <w:bookmarkStart w:id="613" w:name="_Toc74733577"/>
      <w:bookmarkEnd w:id="611"/>
      <w:r w:rsidRPr="00DD7CCF">
        <w:t>Bibliographic sigla</w:t>
      </w:r>
      <w:bookmarkEnd w:id="612"/>
      <w:bookmarkEnd w:id="613"/>
    </w:p>
    <w:p w14:paraId="4452E8BA" w14:textId="44FF1CDF" w:rsidR="00C02B8C" w:rsidRPr="00DD7CCF" w:rsidRDefault="004D2E67" w:rsidP="00E2714A">
      <w:pPr>
        <w:pStyle w:val="Lista"/>
      </w:pPr>
      <w:r w:rsidRPr="00DD7CCF">
        <w:t>if your apparatus cites</w:t>
      </w:r>
      <w:r w:rsidR="00E13ECF">
        <w:t xml:space="preserve"> lemmas or</w:t>
      </w:r>
      <w:r w:rsidRPr="00DD7CCF">
        <w:t xml:space="preserve"> readings from previous editors</w:t>
      </w:r>
      <w:r w:rsidR="00E13ECF">
        <w:t xml:space="preserve"> </w:t>
      </w:r>
      <w:r w:rsidR="00E13ECF" w:rsidRPr="00E13ECF">
        <w:t xml:space="preserve">using </w:t>
      </w:r>
      <w:r w:rsidR="00E13ECF" w:rsidRPr="00E13ECF">
        <w:rPr>
          <w:rStyle w:val="Codeattribute"/>
        </w:rPr>
        <w:t>@source</w:t>
      </w:r>
      <w:r w:rsidR="00E13ECF" w:rsidRPr="00E13ECF">
        <w:t xml:space="preserve"> (as per §</w:t>
      </w:r>
      <w:r w:rsidR="0049640D">
        <w:fldChar w:fldCharType="begin"/>
      </w:r>
      <w:r w:rsidR="0049640D">
        <w:instrText xml:space="preserve"> REF _Ref61250887 \r \h </w:instrText>
      </w:r>
      <w:r w:rsidR="0049640D">
        <w:fldChar w:fldCharType="separate"/>
      </w:r>
      <w:r w:rsidR="00E90D07">
        <w:t>9.1.3</w:t>
      </w:r>
      <w:r w:rsidR="0049640D">
        <w:fldChar w:fldCharType="end"/>
      </w:r>
      <w:r w:rsidR="00E13ECF" w:rsidRPr="00E13ECF">
        <w:t xml:space="preserve"> and §</w:t>
      </w:r>
      <w:r w:rsidR="00E13ECF">
        <w:fldChar w:fldCharType="begin"/>
      </w:r>
      <w:r w:rsidR="00E13ECF">
        <w:instrText xml:space="preserve"> REF _Ref43989425 \r \h </w:instrText>
      </w:r>
      <w:r w:rsidR="00E13ECF">
        <w:fldChar w:fldCharType="separate"/>
      </w:r>
      <w:r w:rsidR="00E90D07">
        <w:t>9.1.4</w:t>
      </w:r>
      <w:r w:rsidR="00E13ECF">
        <w:fldChar w:fldCharType="end"/>
      </w:r>
      <w:r w:rsidR="00E13ECF" w:rsidRPr="00E13ECF">
        <w:t xml:space="preserve">), </w:t>
      </w:r>
      <w:r w:rsidRPr="00DD7CCF">
        <w:t xml:space="preserve"> the </w:t>
      </w:r>
      <w:r w:rsidR="00E13ECF">
        <w:t xml:space="preserve">full </w:t>
      </w:r>
      <w:r w:rsidRPr="00DD7CCF">
        <w:t xml:space="preserve">citation of </w:t>
      </w:r>
      <w:r w:rsidR="00C76203">
        <w:t xml:space="preserve">each of </w:t>
      </w:r>
      <w:r w:rsidRPr="00DD7CCF">
        <w:t xml:space="preserve">those editions in your bibliography </w:t>
      </w:r>
      <w:r w:rsidR="00E13ECF">
        <w:t xml:space="preserve">division </w:t>
      </w:r>
      <w:r w:rsidRPr="00DD7CCF">
        <w:t xml:space="preserve">must include a manually encoded siglum </w:t>
      </w:r>
      <w:r w:rsidRPr="00E24F87">
        <w:rPr>
          <w:noProof/>
        </w:rPr>
        <w:t>(</w:t>
      </w:r>
      <w:r w:rsidRPr="00DD7CCF">
        <w:t>an abbreviation by which they will be shown in the apparatus)</w:t>
      </w:r>
    </w:p>
    <w:p w14:paraId="3BB6FF29" w14:textId="6B88FD6A" w:rsidR="00C02B8C" w:rsidRPr="00DD7CCF" w:rsidRDefault="004D2E67" w:rsidP="00E2714A">
      <w:pPr>
        <w:pStyle w:val="Lista2"/>
      </w:pPr>
      <w:r w:rsidRPr="00DD7CCF">
        <w:t xml:space="preserve">this applies regardless of whether the </w:t>
      </w:r>
      <w:r w:rsidR="00E13ECF">
        <w:t xml:space="preserve">full </w:t>
      </w:r>
      <w:r w:rsidRPr="00DD7CCF">
        <w:t>citation is in your primary bibliography or the secondary one</w:t>
      </w:r>
    </w:p>
    <w:p w14:paraId="02A5C499" w14:textId="487989F9" w:rsidR="00C02B8C" w:rsidRDefault="004D2E67" w:rsidP="00E2714A">
      <w:pPr>
        <w:pStyle w:val="Lista"/>
      </w:pPr>
      <w:r w:rsidRPr="00DD7CCF">
        <w:t xml:space="preserve">encode the siglum as the attribute </w:t>
      </w:r>
      <w:r w:rsidR="008525C6" w:rsidRPr="008525C6">
        <w:rPr>
          <w:rStyle w:val="Codeattribute"/>
        </w:rPr>
        <w:t>@n</w:t>
      </w:r>
      <w:r w:rsidR="008525C6" w:rsidRPr="008525C6">
        <w:t xml:space="preserve"> </w:t>
      </w:r>
      <w:r w:rsidRPr="00DD7CCF">
        <w:t xml:space="preserve">on the relevant </w:t>
      </w:r>
      <w:r w:rsidRPr="00DD7CCF">
        <w:rPr>
          <w:rStyle w:val="Code"/>
        </w:rPr>
        <w:t>&lt;bibl&gt;</w:t>
      </w:r>
      <w:r w:rsidRPr="00DD7CCF">
        <w:t xml:space="preserve"> item</w:t>
      </w:r>
    </w:p>
    <w:p w14:paraId="1C78CB6E" w14:textId="77777777" w:rsidR="0013797B" w:rsidRDefault="0013797B" w:rsidP="0013797B">
      <w:pPr>
        <w:pStyle w:val="Lista"/>
      </w:pPr>
      <w:r>
        <w:t>sigla should be kept as short and simple as feasible provided that they are unique within an XML document and reasonably straightforward for the reader to understand</w:t>
      </w:r>
    </w:p>
    <w:p w14:paraId="61210C8E" w14:textId="77777777" w:rsidR="0013797B" w:rsidRDefault="0013797B" w:rsidP="0013797B">
      <w:pPr>
        <w:pStyle w:val="Lista2"/>
      </w:pPr>
      <w:r>
        <w:t>for the sake of clarity, letters of the English alphabet and numbers are preferred in sigla, but symbol characters and letters with diacritics may be used whenever you feel they are necessary</w:t>
      </w:r>
    </w:p>
    <w:p w14:paraId="4BEB9C5F" w14:textId="466A1DBF" w:rsidR="0013797B" w:rsidRDefault="0013797B" w:rsidP="0013797B">
      <w:pPr>
        <w:pStyle w:val="Lista3"/>
      </w:pPr>
      <w:r>
        <w:t xml:space="preserve">except that the characters </w:t>
      </w:r>
      <w:r w:rsidRPr="0013797B">
        <w:rPr>
          <w:rStyle w:val="Codetext"/>
        </w:rPr>
        <w:t>&amp;</w:t>
      </w:r>
      <w:r>
        <w:t xml:space="preserve">, </w:t>
      </w:r>
      <w:r w:rsidRPr="0013797B">
        <w:rPr>
          <w:rStyle w:val="Codetext"/>
        </w:rPr>
        <w:t>&lt;</w:t>
      </w:r>
      <w:r>
        <w:t xml:space="preserve"> and </w:t>
      </w:r>
      <w:r w:rsidRPr="0013797B">
        <w:rPr>
          <w:rStyle w:val="Codetext"/>
        </w:rPr>
        <w:t>&gt;</w:t>
      </w:r>
      <w:r>
        <w:t xml:space="preserve"> must be avoided to avoid error-prone situations (§</w:t>
      </w:r>
      <w:r>
        <w:fldChar w:fldCharType="begin"/>
      </w:r>
      <w:r>
        <w:instrText xml:space="preserve"> REF _Ref43978696 \r \h </w:instrText>
      </w:r>
      <w:r>
        <w:fldChar w:fldCharType="separate"/>
      </w:r>
      <w:r w:rsidR="00E90D07">
        <w:t>1.3.3</w:t>
      </w:r>
      <w:r>
        <w:fldChar w:fldCharType="end"/>
      </w:r>
      <w:r>
        <w:t>)</w:t>
      </w:r>
    </w:p>
    <w:p w14:paraId="28DABADC" w14:textId="66FA4E22" w:rsidR="0013797B" w:rsidRDefault="0013797B" w:rsidP="0013797B">
      <w:pPr>
        <w:pStyle w:val="Lista3"/>
      </w:pPr>
      <w:r>
        <w:t xml:space="preserve">the character </w:t>
      </w:r>
      <w:r w:rsidRPr="0013797B">
        <w:rPr>
          <w:rStyle w:val="Codetext"/>
        </w:rPr>
        <w:t>+</w:t>
      </w:r>
      <w:r>
        <w:t xml:space="preserve"> will be transformed to “&amp;” in the display of sigla, and is recommended for the sigla of multi-author editions</w:t>
      </w:r>
    </w:p>
    <w:p w14:paraId="6A3F554C" w14:textId="77777777" w:rsidR="0013797B" w:rsidRDefault="0013797B" w:rsidP="0013797B">
      <w:pPr>
        <w:pStyle w:val="Lista"/>
      </w:pPr>
      <w:r>
        <w:t>here follow some guidelines for creating sigla, but feel free to deviate from these whenever you feel you have good reason to</w:t>
      </w:r>
    </w:p>
    <w:p w14:paraId="1AB83A79" w14:textId="77777777" w:rsidR="0013797B" w:rsidRDefault="0013797B" w:rsidP="0013797B">
      <w:pPr>
        <w:pStyle w:val="Lista2"/>
      </w:pPr>
      <w:r>
        <w:t>generally, use only the initial of the surname of the author</w:t>
      </w:r>
    </w:p>
    <w:p w14:paraId="28A80315" w14:textId="77777777" w:rsidR="0013797B" w:rsidRDefault="0013797B" w:rsidP="0013797B">
      <w:pPr>
        <w:pStyle w:val="Lista3"/>
      </w:pPr>
      <w:r>
        <w:t>e.g. “F” for “Fleet”</w:t>
      </w:r>
    </w:p>
    <w:p w14:paraId="508B0F46" w14:textId="638F85E9" w:rsidR="0013797B" w:rsidRDefault="0013797B" w:rsidP="0013797B">
      <w:pPr>
        <w:pStyle w:val="Lista2"/>
      </w:pPr>
      <w:r>
        <w:t xml:space="preserve">for names beginning with </w:t>
      </w:r>
      <w:proofErr w:type="spellStart"/>
      <w:r>
        <w:t>Sh</w:t>
      </w:r>
      <w:proofErr w:type="spellEnd"/>
      <w:r>
        <w:t>, Ch and aspirates, use only the first initial unless you find this disturbing</w:t>
      </w:r>
    </w:p>
    <w:p w14:paraId="01D5D7AF" w14:textId="77777777" w:rsidR="0013797B" w:rsidRDefault="0013797B" w:rsidP="0013797B">
      <w:pPr>
        <w:pStyle w:val="Lista3"/>
      </w:pPr>
      <w:r>
        <w:t>e.g. “C” for “Chhabra”</w:t>
      </w:r>
    </w:p>
    <w:p w14:paraId="03C01398" w14:textId="77777777" w:rsidR="0013797B" w:rsidRDefault="0013797B" w:rsidP="0013797B">
      <w:pPr>
        <w:pStyle w:val="Lista2"/>
      </w:pPr>
      <w:r>
        <w:t>for publications with more than one author, use the initial of the surname of each author</w:t>
      </w:r>
    </w:p>
    <w:p w14:paraId="7ABC587A" w14:textId="77777777" w:rsidR="0013797B" w:rsidRDefault="0013797B" w:rsidP="0013797B">
      <w:pPr>
        <w:pStyle w:val="Lista3"/>
      </w:pPr>
      <w:r>
        <w:t>it is recommended that you use a + sign between these initials, which will be rendered in display as an &amp; sign</w:t>
      </w:r>
    </w:p>
    <w:p w14:paraId="269B423D" w14:textId="77777777" w:rsidR="0013797B" w:rsidRDefault="0013797B" w:rsidP="0013797B">
      <w:pPr>
        <w:pStyle w:val="Lista3"/>
      </w:pPr>
      <w:r>
        <w:t>e.g. “S+G” for “Sircar and Gai”, displayed as “S&amp;G”</w:t>
      </w:r>
    </w:p>
    <w:p w14:paraId="2D48E784" w14:textId="77777777" w:rsidR="0013797B" w:rsidRDefault="0013797B" w:rsidP="0013797B">
      <w:pPr>
        <w:pStyle w:val="Lista2"/>
      </w:pPr>
      <w:r>
        <w:t>feel free to use more than one initial whenever you find this desirable</w:t>
      </w:r>
    </w:p>
    <w:p w14:paraId="60E6861F" w14:textId="77777777" w:rsidR="0013797B" w:rsidRDefault="0013797B" w:rsidP="0013797B">
      <w:pPr>
        <w:pStyle w:val="Lista2"/>
      </w:pPr>
      <w:r>
        <w:t>additional initials are required (instead of optional) when this serves the purpose of disambiguation</w:t>
      </w:r>
    </w:p>
    <w:p w14:paraId="06B444EF" w14:textId="77777777" w:rsidR="0013797B" w:rsidRDefault="0013797B" w:rsidP="0013797B">
      <w:pPr>
        <w:pStyle w:val="Lista3"/>
      </w:pPr>
      <w:r>
        <w:t>e.g. “DRB” and “RGB” to distinguish “Devadatta Ramakrishna Bhandarkar” from “Ramakrishna Gopal Bhandarkar”</w:t>
      </w:r>
    </w:p>
    <w:p w14:paraId="4CC526FE" w14:textId="77777777" w:rsidR="0013797B" w:rsidRDefault="0013797B" w:rsidP="0013797B">
      <w:pPr>
        <w:pStyle w:val="Lista3"/>
      </w:pPr>
      <w:r>
        <w:t>if initials are not sufficient for disambiguation, include part or whole of the authors’ last names in sigla, as most practicable</w:t>
      </w:r>
    </w:p>
    <w:p w14:paraId="4275B185" w14:textId="77D581A5" w:rsidR="0013797B" w:rsidRDefault="0013797B" w:rsidP="0013797B">
      <w:pPr>
        <w:pStyle w:val="Lista2"/>
      </w:pPr>
      <w:r>
        <w:t>should you need sigla for two or more publications of a single author (or the same combination of authors), add disambiguation to the sigla in the form of a serial number (e.g. “C1”, “C2”) or the year of publication (e.g. “C1911”, “C1913”)</w:t>
      </w:r>
    </w:p>
    <w:p w14:paraId="5666BCAD" w14:textId="22553BBD" w:rsidR="002573BE" w:rsidRPr="00DD7CCF" w:rsidRDefault="0013797B" w:rsidP="0013797B">
      <w:pPr>
        <w:pStyle w:val="Lista2"/>
      </w:pPr>
      <w:r>
        <w:lastRenderedPageBreak/>
        <w:t>for publications that do not have a named author (as is the case with certain journal-type publications, for which see ZG §4.4.2), use the journal abbreviation or, if disambiguation is needed, the journal abbreviation and the year (i.e. the Zotero short title)</w:t>
      </w:r>
    </w:p>
    <w:p w14:paraId="33B4BF5E" w14:textId="77777777" w:rsidR="00C02B8C" w:rsidRPr="00DD7CCF" w:rsidRDefault="00C02B8C"/>
    <w:tbl>
      <w:tblPr>
        <w:tblStyle w:val="CodeSampleTable"/>
        <w:tblW w:w="5000" w:type="pct"/>
        <w:tblLook w:val="04A0" w:firstRow="1" w:lastRow="0" w:firstColumn="1" w:lastColumn="0" w:noHBand="0" w:noVBand="1"/>
      </w:tblPr>
      <w:tblGrid>
        <w:gridCol w:w="9622"/>
      </w:tblGrid>
      <w:tr w:rsidR="00F80E90" w:rsidRPr="00DD7CCF" w14:paraId="7BDBC2AD"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381E4221" w14:textId="5394A0DA" w:rsidR="00F80E90" w:rsidRPr="00DD7CCF" w:rsidRDefault="00F80E90" w:rsidP="00025303">
            <w:pPr>
              <w:pStyle w:val="Kpalrs"/>
            </w:pPr>
            <w:r w:rsidRPr="00DD7CCF">
              <w:t xml:space="preserve">Example </w:t>
            </w:r>
            <w:r>
              <w:fldChar w:fldCharType="begin"/>
            </w:r>
            <w:r>
              <w:instrText xml:space="preserve"> STYLEREF 3 \s </w:instrText>
            </w:r>
            <w:r>
              <w:fldChar w:fldCharType="separate"/>
            </w:r>
            <w:r w:rsidR="005E67E7">
              <w:rPr>
                <w:noProof/>
              </w:rPr>
              <w:t>9.4.3</w:t>
            </w:r>
            <w:r>
              <w:rPr>
                <w:noProof/>
              </w:rPr>
              <w:fldChar w:fldCharType="end"/>
            </w:r>
            <w:r w:rsidRPr="00DD7CCF">
              <w:t>.</w:t>
            </w:r>
            <w:r>
              <w:fldChar w:fldCharType="begin"/>
            </w:r>
            <w:r>
              <w:instrText xml:space="preserve"> SEQ Example \* ALPHABETIC \s 3 </w:instrText>
            </w:r>
            <w:r>
              <w:fldChar w:fldCharType="separate"/>
            </w:r>
            <w:r w:rsidR="005E67E7">
              <w:rPr>
                <w:noProof/>
              </w:rPr>
              <w:t>A</w:t>
            </w:r>
            <w:r>
              <w:rPr>
                <w:noProof/>
              </w:rPr>
              <w:fldChar w:fldCharType="end"/>
            </w:r>
            <w:r w:rsidRPr="00DD7CCF">
              <w:t>: bibliographic citation with a siglum, within the primary bibliography</w:t>
            </w:r>
          </w:p>
        </w:tc>
      </w:tr>
      <w:tr w:rsidR="00F80E90" w:rsidRPr="00DD7CCF" w14:paraId="374EE73E" w14:textId="77777777" w:rsidTr="00837BA5">
        <w:tc>
          <w:tcPr>
            <w:tcW w:w="5000" w:type="pct"/>
          </w:tcPr>
          <w:p w14:paraId="38C86D1F" w14:textId="54DBA1C8" w:rsidR="00837BA5" w:rsidRDefault="00F80E90" w:rsidP="00025303">
            <w:pPr>
              <w:pStyle w:val="CodeParagraph"/>
              <w:rPr>
                <w:rStyle w:val="Code"/>
              </w:rPr>
            </w:pPr>
            <w:r w:rsidRPr="00DD7CCF">
              <w:rPr>
                <w:rStyle w:val="Code"/>
              </w:rPr>
              <w:t xml:space="preserve">&lt;bibl </w:t>
            </w:r>
            <w:r w:rsidRPr="00DD7CCF">
              <w:rPr>
                <w:rStyle w:val="Codeattribute"/>
              </w:rPr>
              <w:t>n</w:t>
            </w:r>
            <w:r w:rsidRPr="00DD7CCF">
              <w:rPr>
                <w:rStyle w:val="Code"/>
              </w:rPr>
              <w:t>=</w:t>
            </w:r>
            <w:r w:rsidRPr="0046000E">
              <w:rPr>
                <w:rStyle w:val="Codevalue"/>
              </w:rPr>
              <w:t>"H"</w:t>
            </w:r>
            <w:r w:rsidRPr="00DD7CCF">
              <w:rPr>
                <w:rStyle w:val="Code"/>
              </w:rPr>
              <w:t>&gt;</w:t>
            </w:r>
          </w:p>
          <w:p w14:paraId="7C0F04EA" w14:textId="77777777" w:rsidR="00837BA5" w:rsidRDefault="00F80E90" w:rsidP="00837BA5">
            <w:pPr>
              <w:pStyle w:val="CodeParagraph"/>
              <w:ind w:firstLine="210"/>
              <w:rPr>
                <w:rStyle w:val="Code"/>
              </w:rPr>
            </w:pPr>
            <w:r w:rsidRPr="00DD7CCF">
              <w:rPr>
                <w:rStyle w:val="Code"/>
              </w:rPr>
              <w:t xml:space="preserve">&lt;ptr </w:t>
            </w:r>
            <w:r w:rsidRPr="00DD7CCF">
              <w:rPr>
                <w:rStyle w:val="Codeattribute"/>
              </w:rPr>
              <w:t>target</w:t>
            </w:r>
            <w:r w:rsidRPr="00DD7CCF">
              <w:rPr>
                <w:rStyle w:val="Code"/>
              </w:rPr>
              <w:t>=</w:t>
            </w:r>
            <w:r w:rsidRPr="0046000E">
              <w:rPr>
                <w:rStyle w:val="Codevalue"/>
              </w:rPr>
              <w:t>"bib:Hultzsch1913-1914_01"</w:t>
            </w:r>
            <w:r w:rsidRPr="00DD7CCF">
              <w:rPr>
                <w:rStyle w:val="Code"/>
              </w:rPr>
              <w:t>/&gt;</w:t>
            </w:r>
          </w:p>
          <w:p w14:paraId="673C9039" w14:textId="05326CAF" w:rsidR="00837BA5" w:rsidRDefault="00F80E90" w:rsidP="00837BA5">
            <w:pPr>
              <w:pStyle w:val="CodeParagraph"/>
              <w:ind w:firstLine="210"/>
              <w:rPr>
                <w:rStyle w:val="Code"/>
              </w:rPr>
            </w:pPr>
            <w:r w:rsidRPr="00DD7CCF">
              <w:rPr>
                <w:rStyle w:val="Code"/>
              </w:rPr>
              <w:t xml:space="preserve">&lt;citedRange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225-226</w:t>
            </w:r>
            <w:r w:rsidRPr="00DD7CCF">
              <w:rPr>
                <w:rStyle w:val="Code"/>
              </w:rPr>
              <w:t>&lt;/citedRange&gt;</w:t>
            </w:r>
          </w:p>
          <w:p w14:paraId="1975C76E" w14:textId="77777777" w:rsidR="00837BA5" w:rsidRDefault="00F80E90" w:rsidP="00837BA5">
            <w:pPr>
              <w:pStyle w:val="CodeParagraph"/>
              <w:ind w:firstLine="210"/>
              <w:rPr>
                <w:rStyle w:val="Code"/>
              </w:rPr>
            </w:pPr>
            <w:r w:rsidRPr="00DD7CCF">
              <w:rPr>
                <w:rStyle w:val="Code"/>
              </w:rPr>
              <w:t xml:space="preserve">&lt;citedRange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B</w:t>
            </w:r>
            <w:r w:rsidRPr="00DD7CCF">
              <w:rPr>
                <w:rStyle w:val="Code"/>
              </w:rPr>
              <w:t>&lt;/citedRange&gt;</w:t>
            </w:r>
          </w:p>
          <w:p w14:paraId="56708FF1" w14:textId="77777777" w:rsidR="00F80E90" w:rsidRPr="00837BA5" w:rsidRDefault="00F80E90" w:rsidP="00837BA5">
            <w:pPr>
              <w:pStyle w:val="CodeParagraph"/>
              <w:rPr>
                <w:rFonts w:ascii="Consolas" w:hAnsi="Consolas" w:cs="Consolas"/>
                <w:noProof/>
                <w:color w:val="002060"/>
                <w:shd w:val="clear" w:color="auto" w:fill="F2F2F2" w:themeFill="background1" w:themeFillShade="F2"/>
              </w:rPr>
            </w:pPr>
            <w:r w:rsidRPr="00DD7CCF">
              <w:rPr>
                <w:rStyle w:val="Code"/>
              </w:rPr>
              <w:t>&lt;/bibl&gt;</w:t>
            </w:r>
          </w:p>
        </w:tc>
      </w:tr>
    </w:tbl>
    <w:p w14:paraId="65220EF8" w14:textId="77777777" w:rsidR="00D17B6A" w:rsidRPr="00DD7CCF" w:rsidRDefault="00D17B6A" w:rsidP="00D17B6A">
      <w:bookmarkStart w:id="614" w:name="_mjrrg3ve8nta" w:colFirst="0" w:colLast="0"/>
      <w:bookmarkEnd w:id="614"/>
    </w:p>
    <w:tbl>
      <w:tblPr>
        <w:tblStyle w:val="CodeSampleTable"/>
        <w:tblW w:w="5000" w:type="pct"/>
        <w:tblLook w:val="04A0" w:firstRow="1" w:lastRow="0" w:firstColumn="1" w:lastColumn="0" w:noHBand="0" w:noVBand="1"/>
      </w:tblPr>
      <w:tblGrid>
        <w:gridCol w:w="9622"/>
      </w:tblGrid>
      <w:tr w:rsidR="00D17B6A" w:rsidRPr="00DD7CCF" w14:paraId="67427319" w14:textId="77777777" w:rsidTr="006F3B68">
        <w:trPr>
          <w:cnfStyle w:val="100000000000" w:firstRow="1" w:lastRow="0" w:firstColumn="0" w:lastColumn="0" w:oddVBand="0" w:evenVBand="0" w:oddHBand="0" w:evenHBand="0" w:firstRowFirstColumn="0" w:firstRowLastColumn="0" w:lastRowFirstColumn="0" w:lastRowLastColumn="0"/>
        </w:trPr>
        <w:tc>
          <w:tcPr>
            <w:tcW w:w="5000" w:type="pct"/>
          </w:tcPr>
          <w:p w14:paraId="66A51C7A" w14:textId="6925D15B" w:rsidR="00D17B6A" w:rsidRPr="00DD7CCF" w:rsidRDefault="00D17B6A" w:rsidP="006F3B68">
            <w:pPr>
              <w:pStyle w:val="Kpalrs"/>
            </w:pPr>
            <w:r w:rsidRPr="00DD7CCF">
              <w:t xml:space="preserve">Example </w:t>
            </w:r>
            <w:r>
              <w:fldChar w:fldCharType="begin"/>
            </w:r>
            <w:r>
              <w:instrText xml:space="preserve"> STYLEREF 3 \s </w:instrText>
            </w:r>
            <w:r>
              <w:fldChar w:fldCharType="separate"/>
            </w:r>
            <w:r w:rsidR="005E67E7">
              <w:rPr>
                <w:noProof/>
              </w:rPr>
              <w:t>9.4.3</w:t>
            </w:r>
            <w:r>
              <w:rPr>
                <w:noProof/>
              </w:rPr>
              <w:fldChar w:fldCharType="end"/>
            </w:r>
            <w:r w:rsidRPr="00DD7CCF">
              <w:t>.</w:t>
            </w:r>
            <w:r>
              <w:fldChar w:fldCharType="begin"/>
            </w:r>
            <w:r>
              <w:instrText xml:space="preserve"> SEQ Example \* ALPHABETIC \s 3 </w:instrText>
            </w:r>
            <w:r>
              <w:fldChar w:fldCharType="separate"/>
            </w:r>
            <w:r w:rsidR="005E67E7">
              <w:rPr>
                <w:noProof/>
              </w:rPr>
              <w:t>B</w:t>
            </w:r>
            <w:r>
              <w:rPr>
                <w:noProof/>
              </w:rPr>
              <w:fldChar w:fldCharType="end"/>
            </w:r>
            <w:r w:rsidRPr="00DD7CCF">
              <w:t xml:space="preserve">: bibliographic citation </w:t>
            </w:r>
            <w:r>
              <w:t xml:space="preserve">of ARIE </w:t>
            </w:r>
            <w:r w:rsidRPr="00DD7CCF">
              <w:t>with a siglum, within the primary bibliography</w:t>
            </w:r>
          </w:p>
        </w:tc>
      </w:tr>
      <w:tr w:rsidR="00D17B6A" w:rsidRPr="00DD7CCF" w14:paraId="75A9A6CD" w14:textId="77777777" w:rsidTr="006F3B68">
        <w:tc>
          <w:tcPr>
            <w:tcW w:w="5000" w:type="pct"/>
          </w:tcPr>
          <w:p w14:paraId="797E199D" w14:textId="08DA65D4" w:rsidR="00D17B6A" w:rsidRPr="00D17B6A" w:rsidRDefault="00D17B6A" w:rsidP="00D17B6A">
            <w:pPr>
              <w:pStyle w:val="CodeParagraph"/>
              <w:rPr>
                <w:rStyle w:val="Code"/>
              </w:rPr>
            </w:pPr>
            <w:r w:rsidRPr="00D17B6A">
              <w:rPr>
                <w:rStyle w:val="Code"/>
              </w:rPr>
              <w:t xml:space="preserve">&lt;bibl </w:t>
            </w:r>
            <w:r w:rsidRPr="00D17B6A">
              <w:rPr>
                <w:rStyle w:val="Codeattribute"/>
              </w:rPr>
              <w:t>n</w:t>
            </w:r>
            <w:r w:rsidRPr="00D17B6A">
              <w:rPr>
                <w:rStyle w:val="Code"/>
              </w:rPr>
              <w:t>="ARIE"&gt;</w:t>
            </w:r>
            <w:r w:rsidRPr="00D17B6A">
              <w:rPr>
                <w:rStyle w:val="Code"/>
              </w:rPr>
              <w:br/>
              <w:t xml:space="preserve">  &lt;ptr </w:t>
            </w:r>
            <w:r w:rsidRPr="00D17B6A">
              <w:rPr>
                <w:rStyle w:val="Codeattribute"/>
              </w:rPr>
              <w:t>target</w:t>
            </w:r>
            <w:r w:rsidRPr="00D17B6A">
              <w:rPr>
                <w:rStyle w:val="Code"/>
              </w:rPr>
              <w:t>=</w:t>
            </w:r>
            <w:r w:rsidRPr="00D17B6A">
              <w:rPr>
                <w:rStyle w:val="Codevalue"/>
              </w:rPr>
              <w:t>"bib:ARIE1904-1905"</w:t>
            </w:r>
            <w:r w:rsidRPr="00D17B6A">
              <w:rPr>
                <w:rStyle w:val="Code"/>
              </w:rPr>
              <w:t>/&gt;</w:t>
            </w:r>
            <w:r w:rsidRPr="00D17B6A">
              <w:rPr>
                <w:rStyle w:val="Code"/>
              </w:rPr>
              <w:br/>
              <w:t xml:space="preserve">  &lt;citedRange </w:t>
            </w:r>
            <w:r w:rsidRPr="00D17B6A">
              <w:rPr>
                <w:rStyle w:val="Codeattribute"/>
              </w:rPr>
              <w:t>unit</w:t>
            </w:r>
            <w:r w:rsidRPr="00D17B6A">
              <w:rPr>
                <w:rStyle w:val="Code"/>
              </w:rPr>
              <w:t>=</w:t>
            </w:r>
            <w:r w:rsidRPr="00D17B6A">
              <w:rPr>
                <w:rStyle w:val="Codevalue"/>
              </w:rPr>
              <w:t>"page"</w:t>
            </w:r>
            <w:r w:rsidRPr="00D17B6A">
              <w:rPr>
                <w:rStyle w:val="Code"/>
              </w:rPr>
              <w:t>&gt;</w:t>
            </w:r>
            <w:r w:rsidRPr="00D17B6A">
              <w:rPr>
                <w:rStyle w:val="Codetext"/>
              </w:rPr>
              <w:t>33, 39</w:t>
            </w:r>
            <w:r w:rsidRPr="00D17B6A">
              <w:rPr>
                <w:rStyle w:val="Code"/>
              </w:rPr>
              <w:t>&lt;/citedRange&gt;</w:t>
            </w:r>
            <w:r w:rsidRPr="00D17B6A">
              <w:rPr>
                <w:rStyle w:val="Code"/>
              </w:rPr>
              <w:br/>
              <w:t xml:space="preserve">  &lt;citedRange </w:t>
            </w:r>
            <w:r w:rsidRPr="00D17B6A">
              <w:rPr>
                <w:rStyle w:val="Codeattribute"/>
              </w:rPr>
              <w:t>unit</w:t>
            </w:r>
            <w:r w:rsidRPr="00D17B6A">
              <w:rPr>
                <w:rStyle w:val="Code"/>
              </w:rPr>
              <w:t>=</w:t>
            </w:r>
            <w:r w:rsidRPr="00D17B6A">
              <w:rPr>
                <w:rStyle w:val="Codevalue"/>
              </w:rPr>
              <w:t>"appendix"</w:t>
            </w:r>
            <w:r w:rsidRPr="00D17B6A">
              <w:rPr>
                <w:rStyle w:val="Code"/>
              </w:rPr>
              <w:t>&gt;</w:t>
            </w:r>
            <w:r w:rsidRPr="00D17B6A">
              <w:rPr>
                <w:rStyle w:val="Codetext"/>
              </w:rPr>
              <w:t>B/1905</w:t>
            </w:r>
            <w:r w:rsidRPr="00D17B6A">
              <w:rPr>
                <w:rStyle w:val="Code"/>
              </w:rPr>
              <w:t>&lt;/citedRange&gt;</w:t>
            </w:r>
            <w:r w:rsidRPr="00D17B6A">
              <w:rPr>
                <w:rStyle w:val="Code"/>
              </w:rPr>
              <w:br/>
              <w:t xml:space="preserve">  &lt;citedRange </w:t>
            </w:r>
            <w:r w:rsidRPr="00D17B6A">
              <w:rPr>
                <w:rStyle w:val="Codeattribute"/>
              </w:rPr>
              <w:t>unit</w:t>
            </w:r>
            <w:r w:rsidRPr="00D17B6A">
              <w:rPr>
                <w:rStyle w:val="Code"/>
              </w:rPr>
              <w:t>=</w:t>
            </w:r>
            <w:r w:rsidRPr="00D17B6A">
              <w:rPr>
                <w:rStyle w:val="Codevalue"/>
              </w:rPr>
              <w:t>"item"</w:t>
            </w:r>
            <w:r w:rsidRPr="00D17B6A">
              <w:rPr>
                <w:rStyle w:val="Code"/>
              </w:rPr>
              <w:t>&gt;</w:t>
            </w:r>
            <w:r w:rsidRPr="00D17B6A">
              <w:rPr>
                <w:rStyle w:val="Codetext"/>
              </w:rPr>
              <w:t>56</w:t>
            </w:r>
            <w:r w:rsidRPr="00D17B6A">
              <w:rPr>
                <w:rStyle w:val="Code"/>
              </w:rPr>
              <w:t>&lt;/citedRange&gt;</w:t>
            </w:r>
            <w:r w:rsidRPr="00D17B6A">
              <w:rPr>
                <w:rStyle w:val="Code"/>
              </w:rPr>
              <w:br/>
              <w:t>&lt;/bibl&gt;</w:t>
            </w:r>
          </w:p>
        </w:tc>
      </w:tr>
    </w:tbl>
    <w:p w14:paraId="690A156E" w14:textId="77777777" w:rsidR="00C02B8C" w:rsidRPr="00DD7CCF" w:rsidRDefault="004D2E67" w:rsidP="00D4342A">
      <w:pPr>
        <w:pStyle w:val="Cmsor3"/>
      </w:pPr>
      <w:bookmarkStart w:id="615" w:name="_Ref63676587"/>
      <w:bookmarkStart w:id="616" w:name="_Toc74733578"/>
      <w:r w:rsidRPr="00DD7CCF">
        <w:t>The epigraphic lemma</w:t>
      </w:r>
      <w:bookmarkEnd w:id="615"/>
      <w:bookmarkEnd w:id="616"/>
    </w:p>
    <w:p w14:paraId="42E509FB" w14:textId="77777777" w:rsidR="00C02B8C" w:rsidRPr="00DD7CCF" w:rsidRDefault="004D2E67" w:rsidP="00E2714A">
      <w:pPr>
        <w:pStyle w:val="Lista"/>
      </w:pPr>
      <w:r w:rsidRPr="00DD7CCF">
        <w:t>in addition to the structured bibliographies, you will need to create an epigraphic lemma</w:t>
      </w:r>
    </w:p>
    <w:p w14:paraId="67BCC709" w14:textId="77777777" w:rsidR="00C02B8C" w:rsidRPr="00DD7CCF" w:rsidRDefault="004D2E67" w:rsidP="00E2714A">
      <w:pPr>
        <w:pStyle w:val="Lista"/>
      </w:pPr>
      <w:r w:rsidRPr="00DD7CCF">
        <w:t xml:space="preserve">this shall take the form of a single </w:t>
      </w:r>
      <w:r w:rsidRPr="00DD7CCF">
        <w:rPr>
          <w:rStyle w:val="Code"/>
        </w:rPr>
        <w:t>&lt;p&gt;</w:t>
      </w:r>
      <w:r w:rsidRPr="00DD7CCF">
        <w:t xml:space="preserve"> element located within the bibliography division and before the primary bibliographic list, containing freeform discursive English text</w:t>
      </w:r>
    </w:p>
    <w:p w14:paraId="502C90D7" w14:textId="325768D8" w:rsidR="00C02B8C" w:rsidRPr="00DD7CCF" w:rsidRDefault="004D2E67" w:rsidP="00E2714A">
      <w:pPr>
        <w:pStyle w:val="Lista2"/>
      </w:pPr>
      <w:r w:rsidRPr="00DD7CCF">
        <w:t xml:space="preserve">your freeform text should contain bibliographic citations </w:t>
      </w:r>
      <w:r w:rsidRPr="00E24F87">
        <w:rPr>
          <w:noProof/>
        </w:rPr>
        <w:t>(</w:t>
      </w:r>
      <w:r w:rsidRPr="00DD7CCF">
        <w:t xml:space="preserve">encoded as per </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E90D07">
        <w:t>10.4.5</w:t>
      </w:r>
      <w:r w:rsidR="0082156E" w:rsidRPr="00DD7CCF">
        <w:fldChar w:fldCharType="end"/>
      </w:r>
      <w:r w:rsidRPr="00DD7CCF">
        <w:t>) for entries pertaining to the study of the text and its translation</w:t>
      </w:r>
    </w:p>
    <w:p w14:paraId="58BD6983" w14:textId="3D812645" w:rsidR="00C02B8C" w:rsidRDefault="004D2E67" w:rsidP="00E2714A">
      <w:pPr>
        <w:pStyle w:val="Lista3"/>
      </w:pPr>
      <w:r w:rsidRPr="00DD7CCF">
        <w:t>these can be copied and pasted from the structured bibliography, then edited as needed and expanded with explanatory text</w:t>
      </w:r>
    </w:p>
    <w:p w14:paraId="1EA5FE02" w14:textId="57868523" w:rsidR="0013797B" w:rsidRPr="00DD7CCF" w:rsidRDefault="0013797B" w:rsidP="0013797B">
      <w:pPr>
        <w:pStyle w:val="Lista2"/>
      </w:pPr>
      <w:r w:rsidRPr="0013797B">
        <w:t>notes (§</w:t>
      </w:r>
      <w:r>
        <w:fldChar w:fldCharType="begin"/>
      </w:r>
      <w:r>
        <w:instrText xml:space="preserve"> REF _Ref43989684 \r \h </w:instrText>
      </w:r>
      <w:r>
        <w:fldChar w:fldCharType="separate"/>
      </w:r>
      <w:r w:rsidR="00E90D07">
        <w:t>10.4.1</w:t>
      </w:r>
      <w:r>
        <w:fldChar w:fldCharType="end"/>
      </w:r>
      <w:r w:rsidRPr="0013797B">
        <w:t xml:space="preserve">) may be used in the epigraphic lemma wherever desired, but if you wish to add a note to a particular bibliographic citation, remember to place the </w:t>
      </w:r>
      <w:r w:rsidRPr="0013797B">
        <w:rPr>
          <w:rStyle w:val="Code"/>
        </w:rPr>
        <w:t>&lt;note&gt;</w:t>
      </w:r>
      <w:r w:rsidRPr="0013797B">
        <w:t xml:space="preserve"> element outside, and immediately after, the </w:t>
      </w:r>
      <w:r w:rsidRPr="0013797B">
        <w:rPr>
          <w:rStyle w:val="Code"/>
        </w:rPr>
        <w:t>&lt;bibl&gt;</w:t>
      </w:r>
      <w:r w:rsidRPr="0013797B">
        <w:t xml:space="preserve"> element</w:t>
      </w:r>
    </w:p>
    <w:p w14:paraId="7585A585" w14:textId="77777777" w:rsidR="00C02B8C" w:rsidRPr="00DD7CCF" w:rsidRDefault="004D2E67" w:rsidP="00E2714A">
      <w:pPr>
        <w:pStyle w:val="Lista"/>
      </w:pPr>
      <w:r w:rsidRPr="00DD7CCF">
        <w:t>the epigraphic lemma should mostly consist of items of the primary bibliography, but early reports, facsimiles and translations without an accompanying edition may also be mentioned here</w:t>
      </w:r>
    </w:p>
    <w:p w14:paraId="232BE4D7" w14:textId="77777777" w:rsidR="00C02B8C" w:rsidRPr="00DD7CCF" w:rsidRDefault="004D2E67" w:rsidP="00E2714A">
      <w:pPr>
        <w:pStyle w:val="Lista"/>
      </w:pPr>
      <w:r w:rsidRPr="00DD7CCF">
        <w:t>it is recommended that you present the principal publications in ascending chronological order up to the one that most immediately precedes the present edition</w:t>
      </w:r>
    </w:p>
    <w:p w14:paraId="65F6D9F4" w14:textId="77777777" w:rsidR="00C02B8C" w:rsidRPr="00DD7CCF" w:rsidRDefault="004D2E67" w:rsidP="00E2714A">
      <w:pPr>
        <w:pStyle w:val="Lista"/>
      </w:pPr>
      <w:r w:rsidRPr="00DD7CCF">
        <w:t>each item referred to should be accompanied by brief information on why each bibliographic item is relevant and on whether it includes an edition, a facsimile or a translation of the text</w:t>
      </w:r>
    </w:p>
    <w:p w14:paraId="0668A8E3" w14:textId="77777777" w:rsidR="00C02B8C" w:rsidRPr="00DD7CCF" w:rsidRDefault="004D2E67" w:rsidP="00E2714A">
      <w:pPr>
        <w:pStyle w:val="Lista"/>
      </w:pPr>
      <w:r w:rsidRPr="00DD7CCF">
        <w:t>if it is known from a publication, or if you are the author of the present edition, include a brief statement of the principal visual documentation that has been used</w:t>
      </w:r>
    </w:p>
    <w:p w14:paraId="7823CC3A" w14:textId="77777777" w:rsidR="00C02B8C" w:rsidRPr="00DD7CCF" w:rsidRDefault="004D2E67" w:rsidP="00E2714A">
      <w:pPr>
        <w:pStyle w:val="Lista"/>
      </w:pPr>
      <w:r w:rsidRPr="00DD7CCF">
        <w:t>note that you must identify the author of the present edition in the epigraphic lemma, even if no previous publication exists</w:t>
      </w:r>
    </w:p>
    <w:p w14:paraId="105EBD04" w14:textId="65D1CA36" w:rsidR="00C02B8C" w:rsidRPr="00DD7CCF" w:rsidRDefault="004D2E67" w:rsidP="00E2714A">
      <w:pPr>
        <w:pStyle w:val="Lista2"/>
      </w:pPr>
      <w:r w:rsidRPr="00DD7CCF">
        <w:t xml:space="preserve">the same author must also be identified in </w:t>
      </w:r>
      <w:r w:rsidRPr="00DD7CCF">
        <w:rPr>
          <w:rStyle w:val="Code"/>
        </w:rPr>
        <w:t>&lt;respStmt&gt;</w:t>
      </w:r>
      <w:r w:rsidRPr="00DD7CCF">
        <w:t xml:space="preserve">, see </w:t>
      </w:r>
      <w:r w:rsidR="003C3D87" w:rsidRPr="00DD7CCF">
        <w:t>§</w:t>
      </w:r>
      <w:r w:rsidR="0082156E" w:rsidRPr="00DD7CCF">
        <w:fldChar w:fldCharType="begin"/>
      </w:r>
      <w:r w:rsidR="0082156E" w:rsidRPr="00DD7CCF">
        <w:instrText xml:space="preserve"> REF _Ref43990001 \w \h </w:instrText>
      </w:r>
      <w:r w:rsidR="00DD7CCF">
        <w:instrText xml:space="preserve"> \* MERGEFORMAT </w:instrText>
      </w:r>
      <w:r w:rsidR="0082156E" w:rsidRPr="00DD7CCF">
        <w:fldChar w:fldCharType="separate"/>
      </w:r>
      <w:r w:rsidR="00E90D07">
        <w:t>11.1.2</w:t>
      </w:r>
      <w:r w:rsidR="0082156E" w:rsidRPr="00DD7CCF">
        <w:fldChar w:fldCharType="end"/>
      </w:r>
    </w:p>
    <w:p w14:paraId="1D860451" w14:textId="77777777" w:rsidR="00C02B8C" w:rsidRPr="00DD7CCF" w:rsidRDefault="00F80E90" w:rsidP="00D4342A">
      <w:pPr>
        <w:pStyle w:val="Cmsor3"/>
      </w:pPr>
      <w:bookmarkStart w:id="617" w:name="_v37b3rvxgvz" w:colFirst="0" w:colLast="0"/>
      <w:bookmarkStart w:id="618" w:name="_Toc74733579"/>
      <w:bookmarkEnd w:id="617"/>
      <w:r w:rsidRPr="00DD7CCF">
        <w:lastRenderedPageBreak/>
        <w:t>Full markup example for the</w:t>
      </w:r>
      <w:r w:rsidR="004D2E67" w:rsidRPr="00DD7CCF">
        <w:t xml:space="preserve"> bibliography</w:t>
      </w:r>
      <w:bookmarkEnd w:id="618"/>
    </w:p>
    <w:tbl>
      <w:tblPr>
        <w:tblStyle w:val="CodeSampleTable"/>
        <w:tblW w:w="5000" w:type="pct"/>
        <w:tblLook w:val="04A0" w:firstRow="1" w:lastRow="0" w:firstColumn="1" w:lastColumn="0" w:noHBand="0" w:noVBand="1"/>
      </w:tblPr>
      <w:tblGrid>
        <w:gridCol w:w="9622"/>
      </w:tblGrid>
      <w:tr w:rsidR="00F80E90" w:rsidRPr="00DD7CCF" w14:paraId="41F4C5C0"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3960644E" w14:textId="7DE15011" w:rsidR="00F80E90" w:rsidRPr="00DD7CCF" w:rsidRDefault="00F80E90" w:rsidP="00025303">
            <w:pPr>
              <w:pStyle w:val="Kpalrs"/>
            </w:pPr>
            <w:r w:rsidRPr="00DD7CCF">
              <w:t xml:space="preserve">Example </w:t>
            </w:r>
            <w:r>
              <w:fldChar w:fldCharType="begin"/>
            </w:r>
            <w:r>
              <w:instrText xml:space="preserve"> STYLEREF 3 \s </w:instrText>
            </w:r>
            <w:r>
              <w:fldChar w:fldCharType="separate"/>
            </w:r>
            <w:r w:rsidR="005E67E7">
              <w:rPr>
                <w:noProof/>
              </w:rPr>
              <w:t>9.4.5</w:t>
            </w:r>
            <w:r>
              <w:rPr>
                <w:noProof/>
              </w:rPr>
              <w:fldChar w:fldCharType="end"/>
            </w:r>
            <w:r w:rsidRPr="00DD7CCF">
              <w:t>.</w:t>
            </w:r>
            <w:r>
              <w:fldChar w:fldCharType="begin"/>
            </w:r>
            <w:r>
              <w:instrText xml:space="preserve"> SEQ Example \* ALPHABETIC \s 3 </w:instrText>
            </w:r>
            <w:r>
              <w:fldChar w:fldCharType="separate"/>
            </w:r>
            <w:r w:rsidR="005E67E7">
              <w:rPr>
                <w:noProof/>
              </w:rPr>
              <w:t>A</w:t>
            </w:r>
            <w:r>
              <w:rPr>
                <w:noProof/>
              </w:rPr>
              <w:fldChar w:fldCharType="end"/>
            </w:r>
            <w:r w:rsidRPr="00DD7CCF">
              <w:t>: the bibliography division</w:t>
            </w:r>
          </w:p>
        </w:tc>
      </w:tr>
      <w:tr w:rsidR="00F80E90" w:rsidRPr="00DD7CCF" w14:paraId="75719860" w14:textId="77777777" w:rsidTr="00837BA5">
        <w:tc>
          <w:tcPr>
            <w:tcW w:w="5000" w:type="pct"/>
          </w:tcPr>
          <w:p w14:paraId="6653202D" w14:textId="4D4FCBB8" w:rsidR="00F80E90" w:rsidRPr="001E133B" w:rsidRDefault="00F80E90" w:rsidP="00025303">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"bibliography"</w:t>
            </w:r>
            <w:r w:rsidRPr="00DD7CCF">
              <w:rPr>
                <w:rStyle w:val="Code"/>
              </w:rPr>
              <w:t>&gt;</w:t>
            </w:r>
            <w:r w:rsidRPr="00DD7CCF">
              <w:rPr>
                <w:rStyle w:val="Codetext"/>
              </w:rPr>
              <w:br/>
              <w:t xml:space="preserve">  </w:t>
            </w:r>
            <w:r w:rsidRPr="00DD7CCF">
              <w:rPr>
                <w:rStyle w:val="Code"/>
              </w:rPr>
              <w:t>&lt;p&gt;</w:t>
            </w:r>
            <w:r w:rsidRPr="00DD7CCF">
              <w:rPr>
                <w:rStyle w:val="Codetext"/>
              </w:rPr>
              <w:t xml:space="preserve">First edited by Cohen Stuart </w:t>
            </w:r>
            <w:r w:rsidRPr="00DD7CCF">
              <w:rPr>
                <w:rStyle w:val="Code"/>
              </w:rPr>
              <w:t xml:space="preserve">&lt;bibl </w:t>
            </w:r>
            <w:r w:rsidRPr="00DD7CCF">
              <w:rPr>
                <w:rStyle w:val="Codeattribute"/>
              </w:rPr>
              <w:t>rend</w:t>
            </w:r>
            <w:r w:rsidRPr="00DD7CCF">
              <w:rPr>
                <w:rStyle w:val="Code"/>
              </w:rPr>
              <w:t>=</w:t>
            </w:r>
            <w:r w:rsidRPr="0046000E">
              <w:rPr>
                <w:rStyle w:val="Codevalue"/>
              </w:rPr>
              <w:t>"omitname"</w:t>
            </w:r>
            <w:r w:rsidRPr="00DD7CCF">
              <w:rPr>
                <w:rStyle w:val="Code"/>
              </w:rPr>
              <w:t xml:space="preserve">&gt;&lt;ptr </w:t>
            </w:r>
            <w:r w:rsidRPr="00DD7CCF">
              <w:rPr>
                <w:rStyle w:val="Codeattribute"/>
              </w:rPr>
              <w:t>target</w:t>
            </w:r>
            <w:r w:rsidRPr="00DD7CCF">
              <w:rPr>
                <w:rStyle w:val="Code"/>
              </w:rPr>
              <w:t>=</w:t>
            </w:r>
            <w:r w:rsidRPr="0046000E">
              <w:rPr>
                <w:rStyle w:val="Codevalue"/>
              </w:rPr>
              <w:t>"bib:CohenStuart1875_01"</w:t>
            </w:r>
            <w:r w:rsidRPr="00DD7CCF">
              <w:rPr>
                <w:rStyle w:val="Code"/>
              </w:rPr>
              <w:t xml:space="preserve">/&gt;&lt;citedRange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23</w:t>
            </w:r>
            <w:r w:rsidRPr="00DD7CCF">
              <w:rPr>
                <w:rStyle w:val="Code"/>
              </w:rPr>
              <w:t xml:space="preserve">&lt;/citedRange&gt;&lt;citedRange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XIII</w:t>
            </w:r>
            <w:r w:rsidRPr="00DD7CCF">
              <w:rPr>
                <w:rStyle w:val="Code"/>
              </w:rPr>
              <w:t>&lt;/citedRange&gt;&lt;/bibl&gt;</w:t>
            </w:r>
            <w:r w:rsidRPr="00DD7CCF">
              <w:rPr>
                <w:rStyle w:val="Codetext"/>
              </w:rPr>
              <w:t xml:space="preserve"> with a lithographic reproduction in the accompanying volume of plates </w:t>
            </w:r>
            <w:r w:rsidRPr="00DD7CCF">
              <w:rPr>
                <w:rStyle w:val="Code"/>
              </w:rPr>
              <w:t xml:space="preserve">&lt;bibl&gt;&lt;ptr </w:t>
            </w:r>
            <w:r w:rsidRPr="00DD7CCF">
              <w:rPr>
                <w:rStyle w:val="Codeattribute"/>
              </w:rPr>
              <w:t>target</w:t>
            </w:r>
            <w:r w:rsidRPr="00DD7CCF">
              <w:rPr>
                <w:rStyle w:val="Code"/>
              </w:rPr>
              <w:t>=</w:t>
            </w:r>
            <w:r w:rsidRPr="0046000E">
              <w:rPr>
                <w:rStyle w:val="Codevalue"/>
              </w:rPr>
              <w:t>"bib:Huart+Hooiberg1875_01"</w:t>
            </w:r>
            <w:r w:rsidRPr="00DD7CCF">
              <w:rPr>
                <w:rStyle w:val="Code"/>
              </w:rPr>
              <w:t>/&gt;&lt;/bibl&gt;</w:t>
            </w:r>
            <w:r w:rsidRPr="00DD7CCF">
              <w:rPr>
                <w:rStyle w:val="Codetext"/>
              </w:rPr>
              <w:t xml:space="preserve">; edited again by Boechari </w:t>
            </w:r>
            <w:r w:rsidRPr="00DD7CCF">
              <w:rPr>
                <w:rStyle w:val="Code"/>
              </w:rPr>
              <w:t xml:space="preserve">&lt;bibl </w:t>
            </w:r>
            <w:r w:rsidRPr="00DD7CCF">
              <w:rPr>
                <w:rStyle w:val="Codeattribute"/>
              </w:rPr>
              <w:t>rend</w:t>
            </w:r>
            <w:r w:rsidRPr="00DD7CCF">
              <w:rPr>
                <w:rStyle w:val="Code"/>
              </w:rPr>
              <w:t>=</w:t>
            </w:r>
            <w:r w:rsidRPr="0046000E">
              <w:rPr>
                <w:rStyle w:val="Codevalue"/>
              </w:rPr>
              <w:t>"omitname"</w:t>
            </w:r>
            <w:r w:rsidRPr="00DD7CCF">
              <w:rPr>
                <w:rStyle w:val="Code"/>
              </w:rPr>
              <w:t xml:space="preserve">&gt;&lt;ptr </w:t>
            </w:r>
            <w:r w:rsidRPr="00DD7CCF">
              <w:rPr>
                <w:rStyle w:val="Codeattribute"/>
              </w:rPr>
              <w:t>target</w:t>
            </w:r>
            <w:r w:rsidRPr="00DD7CCF">
              <w:rPr>
                <w:rStyle w:val="Code"/>
              </w:rPr>
              <w:t>=</w:t>
            </w:r>
            <w:r w:rsidRPr="0046000E">
              <w:rPr>
                <w:rStyle w:val="Codevalue"/>
              </w:rPr>
              <w:t>"bib:Boechari1985-1986_01"</w:t>
            </w:r>
            <w:r w:rsidRPr="00DD7CCF">
              <w:rPr>
                <w:rStyle w:val="Code"/>
              </w:rPr>
              <w:t xml:space="preserve">/&gt;&lt;citedRange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53</w:t>
            </w:r>
            <w:r w:rsidRPr="00DD7CCF">
              <w:rPr>
                <w:rStyle w:val="Code"/>
              </w:rPr>
              <w:t>&lt;/citedRange&gt;</w:t>
            </w:r>
            <w:r w:rsidRPr="00DD7CCF">
              <w:rPr>
                <w:rStyle w:val="Codetext"/>
              </w:rP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E.16</w:t>
            </w:r>
            <w:r w:rsidRPr="00DD7CCF">
              <w:rPr>
                <w:rStyle w:val="Code"/>
              </w:rPr>
              <w:t>&lt;/citedRange&gt;&lt;/bibl&gt;</w:t>
            </w:r>
            <w:r w:rsidRPr="00DD7CCF">
              <w:rPr>
                <w:rStyle w:val="Codetext"/>
              </w:rPr>
              <w:t>; re-edited here by Arlo Griffiths from the Leiden estampage of the plate.</w:t>
            </w:r>
            <w:r w:rsidRPr="00DD7CCF">
              <w:rPr>
                <w:rStyle w:val="Codetext"/>
              </w:rPr>
              <w:br/>
              <w:t xml:space="preserve">  </w:t>
            </w:r>
            <w:r w:rsidRPr="00DD7CCF">
              <w:rPr>
                <w:rStyle w:val="Code"/>
              </w:rPr>
              <w:t>&lt;/p&gt;</w:t>
            </w:r>
            <w:r w:rsidRPr="00DD7CCF">
              <w:rPr>
                <w:rStyle w:val="Codetext"/>
              </w:rPr>
              <w:br/>
              <w:t xml:space="preserve">  </w:t>
            </w:r>
            <w:r w:rsidRPr="00DD7CCF">
              <w:rPr>
                <w:rStyle w:val="Code"/>
              </w:rPr>
              <w:t xml:space="preserve">&lt;listBibl </w:t>
            </w:r>
            <w:r w:rsidRPr="00DD7CCF">
              <w:rPr>
                <w:rStyle w:val="Codeattribute"/>
              </w:rPr>
              <w:t>type</w:t>
            </w:r>
            <w:r w:rsidRPr="00DD7CCF">
              <w:rPr>
                <w:rStyle w:val="Code"/>
              </w:rPr>
              <w:t>=</w:t>
            </w:r>
            <w:r w:rsidRPr="0046000E">
              <w:rPr>
                <w:rStyle w:val="Codevalue"/>
              </w:rPr>
              <w:t>"primary"</w:t>
            </w:r>
            <w:r w:rsidRPr="00DD7CCF">
              <w:rPr>
                <w:rStyle w:val="Code"/>
              </w:rPr>
              <w:t>&gt;</w:t>
            </w:r>
            <w:r w:rsidRPr="00DD7CCF">
              <w:rPr>
                <w:rStyle w:val="Codetext"/>
              </w:rPr>
              <w:br/>
              <w:t xml:space="preserve">    </w:t>
            </w:r>
            <w:r w:rsidRPr="00DD7CCF">
              <w:rPr>
                <w:rStyle w:val="Code"/>
              </w:rPr>
              <w:t xml:space="preserve">&lt;bibl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"bib:Boechari1985-1986_01"</w:t>
            </w:r>
            <w:r w:rsidRPr="00DD7CCF">
              <w:rPr>
                <w:rStyle w:val="Code"/>
              </w:rPr>
              <w:t>/&gt;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53</w:t>
            </w:r>
            <w:r w:rsidRPr="00DD7CCF">
              <w:rPr>
                <w:rStyle w:val="Code"/>
              </w:rPr>
              <w:t>&lt;/citedRange&gt;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E.16</w:t>
            </w:r>
            <w:r w:rsidRPr="00DD7CCF">
              <w:rPr>
                <w:rStyle w:val="Code"/>
              </w:rPr>
              <w:t>&lt;/citedRange&gt;</w:t>
            </w:r>
            <w:r w:rsidRPr="00DD7CCF">
              <w:rPr>
                <w:rStyle w:val="Codetext"/>
              </w:rPr>
              <w:br/>
              <w:t xml:space="preserve">    </w:t>
            </w:r>
            <w:r w:rsidRPr="00DD7CCF">
              <w:rPr>
                <w:rStyle w:val="Code"/>
              </w:rPr>
              <w:t>&lt;/bibl&gt;</w:t>
            </w:r>
            <w:r w:rsidRPr="00DD7CCF">
              <w:rPr>
                <w:rStyle w:val="Codetext"/>
              </w:rPr>
              <w:br/>
              <w:t xml:space="preserve">    </w:t>
            </w:r>
            <w:r w:rsidRPr="00DD7CCF">
              <w:rPr>
                <w:rStyle w:val="Code"/>
              </w:rPr>
              <w:t xml:space="preserve">&lt;bibl </w:t>
            </w:r>
            <w:r w:rsidRPr="00DD7CCF">
              <w:rPr>
                <w:rStyle w:val="Codeattribute"/>
              </w:rPr>
              <w:t>n</w:t>
            </w:r>
            <w:r w:rsidRPr="00DD7CCF">
              <w:rPr>
                <w:rStyle w:val="Code"/>
              </w:rPr>
              <w:t>=</w:t>
            </w:r>
            <w:r w:rsidRPr="0046000E">
              <w:rPr>
                <w:rStyle w:val="Codevalue"/>
              </w:rPr>
              <w:t>"CS"</w:t>
            </w:r>
            <w:r w:rsidRPr="00DD7CCF">
              <w:rPr>
                <w:rStyle w:val="Code"/>
              </w:rPr>
              <w:t>&gt;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"bib:CohenStuart1875_01"</w:t>
            </w:r>
            <w:r w:rsidRPr="00DD7CCF">
              <w:rPr>
                <w:rStyle w:val="Code"/>
              </w:rPr>
              <w:t>/&gt;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23</w:t>
            </w:r>
            <w:r w:rsidRPr="00DD7CCF">
              <w:rPr>
                <w:rStyle w:val="Code"/>
              </w:rPr>
              <w:t>&lt;/citedRange&gt;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XIII</w:t>
            </w:r>
            <w:r w:rsidRPr="00DD7CCF">
              <w:rPr>
                <w:rStyle w:val="Code"/>
              </w:rPr>
              <w:t>&lt;/citedRange&gt;</w:t>
            </w:r>
            <w:r w:rsidRPr="00DD7CCF">
              <w:rPr>
                <w:rStyle w:val="Codetext"/>
              </w:rPr>
              <w:br/>
              <w:t xml:space="preserve">    </w:t>
            </w:r>
            <w:r w:rsidRPr="00DD7CCF">
              <w:rPr>
                <w:rStyle w:val="Code"/>
              </w:rPr>
              <w:t>&lt;/bibl&gt;</w:t>
            </w:r>
            <w:r w:rsidRPr="00DD7CCF">
              <w:rPr>
                <w:rStyle w:val="Codetext"/>
              </w:rPr>
              <w:br/>
              <w:t xml:space="preserve">    </w:t>
            </w:r>
            <w:r w:rsidRPr="00DD7CCF">
              <w:rPr>
                <w:rStyle w:val="Code"/>
              </w:rPr>
              <w:t xml:space="preserve">&lt;bibl </w:t>
            </w:r>
            <w:r w:rsidRPr="00DD7CCF">
              <w:rPr>
                <w:rStyle w:val="Codeattribute"/>
              </w:rPr>
              <w:t>n</w:t>
            </w:r>
            <w:r w:rsidRPr="00DD7CCF">
              <w:rPr>
                <w:rStyle w:val="Code"/>
              </w:rPr>
              <w:t>=</w:t>
            </w:r>
            <w:r w:rsidRPr="0046000E">
              <w:rPr>
                <w:rStyle w:val="Codevalue"/>
              </w:rPr>
              <w:t>"HH"</w:t>
            </w:r>
            <w:r w:rsidRPr="00DD7CCF">
              <w:rPr>
                <w:rStyle w:val="Code"/>
              </w:rPr>
              <w:t>&gt;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"bib:Huart+Hooiberg1875_01"</w:t>
            </w:r>
            <w:r w:rsidRPr="00DD7CCF">
              <w:rPr>
                <w:rStyle w:val="Code"/>
              </w:rPr>
              <w:t>/&gt;</w:t>
            </w:r>
            <w:r w:rsidRPr="00DD7CCF">
              <w:rPr>
                <w:rStyle w:val="Codetext"/>
              </w:rPr>
              <w:br/>
              <w:t xml:space="preserve">    </w:t>
            </w:r>
            <w:r w:rsidRPr="00DD7CCF">
              <w:rPr>
                <w:rStyle w:val="Code"/>
              </w:rPr>
              <w:t>&lt;/bibl&gt;</w:t>
            </w:r>
            <w:r w:rsidRPr="00DD7CCF">
              <w:rPr>
                <w:rStyle w:val="Codetext"/>
              </w:rPr>
              <w:br/>
              <w:t xml:space="preserve">  </w:t>
            </w:r>
            <w:r w:rsidRPr="00DD7CCF">
              <w:rPr>
                <w:rStyle w:val="Code"/>
              </w:rPr>
              <w:t>&lt;/listBibl&gt;</w:t>
            </w:r>
            <w:r w:rsidRPr="00DD7CCF">
              <w:rPr>
                <w:rStyle w:val="Codetext"/>
              </w:rPr>
              <w:br/>
              <w:t xml:space="preserve">  </w:t>
            </w:r>
            <w:r w:rsidRPr="00DD7CCF">
              <w:rPr>
                <w:rStyle w:val="Code"/>
              </w:rPr>
              <w:t xml:space="preserve">&lt;listBibl </w:t>
            </w:r>
            <w:r w:rsidRPr="00DD7CCF">
              <w:rPr>
                <w:rStyle w:val="Codeattribute"/>
              </w:rPr>
              <w:t>type</w:t>
            </w:r>
            <w:r w:rsidRPr="00DD7CCF">
              <w:rPr>
                <w:rStyle w:val="Code"/>
              </w:rPr>
              <w:t>=</w:t>
            </w:r>
            <w:r w:rsidRPr="0046000E">
              <w:rPr>
                <w:rStyle w:val="Codevalue"/>
              </w:rPr>
              <w:t>"secondary"</w:t>
            </w:r>
            <w:r w:rsidRPr="00DD7CCF">
              <w:rPr>
                <w:rStyle w:val="Code"/>
              </w:rPr>
              <w:t>&gt;</w:t>
            </w:r>
            <w:r w:rsidRPr="00DD7CCF">
              <w:rPr>
                <w:rStyle w:val="Codetext"/>
              </w:rPr>
              <w:br/>
              <w:t xml:space="preserve">    </w:t>
            </w:r>
            <w:r w:rsidRPr="00DD7CCF">
              <w:rPr>
                <w:rStyle w:val="Code"/>
              </w:rPr>
              <w:t xml:space="preserve">&lt;bibl&gt;&lt;ptr </w:t>
            </w:r>
            <w:r w:rsidRPr="00DD7CCF">
              <w:rPr>
                <w:rStyle w:val="Codeattribute"/>
              </w:rPr>
              <w:t>target</w:t>
            </w:r>
            <w:r w:rsidRPr="00DD7CCF">
              <w:rPr>
                <w:rStyle w:val="Code"/>
              </w:rPr>
              <w:t>=</w:t>
            </w:r>
            <w:r w:rsidRPr="0046000E">
              <w:rPr>
                <w:rStyle w:val="Codevalue"/>
              </w:rPr>
              <w:t>"bib:NBG</w:t>
            </w:r>
            <w:r w:rsidR="009D3F9D" w:rsidRPr="009D3F9D">
              <w:rPr>
                <w:rStyle w:val="Codevalue"/>
              </w:rPr>
              <w:t>08_1870</w:t>
            </w:r>
            <w:r w:rsidRPr="0046000E">
              <w:rPr>
                <w:rStyle w:val="Codevalue"/>
              </w:rPr>
              <w:t>"</w:t>
            </w:r>
            <w:r w:rsidRPr="00DD7CCF">
              <w:rPr>
                <w:rStyle w:val="Code"/>
              </w:rPr>
              <w:t>/&gt;&lt;date&gt;</w:t>
            </w:r>
            <w:r w:rsidRPr="00DD7CCF">
              <w:rPr>
                <w:rStyle w:val="Codetext"/>
              </w:rPr>
              <w:t>1870</w:t>
            </w:r>
            <w:r w:rsidRPr="00DD7CCF">
              <w:rPr>
                <w:rStyle w:val="Code"/>
              </w:rPr>
              <w:t>&lt;/date&gt;&lt;citedRange&gt;</w:t>
            </w:r>
            <w:r w:rsidRPr="00DD7CCF">
              <w:rPr>
                <w:rStyle w:val="Codetext"/>
              </w:rPr>
              <w:t>72, 78</w:t>
            </w:r>
            <w:r w:rsidRPr="00DD7CCF">
              <w:rPr>
                <w:rStyle w:val="Code"/>
              </w:rPr>
              <w:t>&lt;/citedRange&gt;&lt;/bibl&gt;</w:t>
            </w:r>
            <w:r w:rsidRPr="00DD7CCF">
              <w:rPr>
                <w:rStyle w:val="Codetext"/>
              </w:rPr>
              <w:br/>
              <w:t xml:space="preserve">    </w:t>
            </w:r>
            <w:r w:rsidRPr="00DD7CCF">
              <w:rPr>
                <w:rStyle w:val="Code"/>
              </w:rPr>
              <w:t xml:space="preserve">&lt;bibl&gt;&lt;ptr </w:t>
            </w:r>
            <w:r w:rsidRPr="00DD7CCF">
              <w:rPr>
                <w:rStyle w:val="Codeattribute"/>
              </w:rPr>
              <w:t>target</w:t>
            </w:r>
            <w:r w:rsidRPr="00DD7CCF">
              <w:rPr>
                <w:rStyle w:val="Code"/>
              </w:rPr>
              <w:t>=</w:t>
            </w:r>
            <w:r w:rsidRPr="0046000E">
              <w:rPr>
                <w:rStyle w:val="Codevalue"/>
              </w:rPr>
              <w:t>"bib:Verbeek1891_01"</w:t>
            </w:r>
            <w:r w:rsidRPr="00DD7CCF">
              <w:rPr>
                <w:rStyle w:val="Code"/>
              </w:rPr>
              <w:t xml:space="preserve">/&gt;&lt;citedRange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149-150</w:t>
            </w:r>
            <w:r w:rsidRPr="00DD7CCF">
              <w:rPr>
                <w:rStyle w:val="Code"/>
              </w:rPr>
              <w:t>&lt;/citedRange&gt;</w:t>
            </w:r>
            <w:r w:rsidRPr="00DD7CCF">
              <w:rPr>
                <w:rStyle w:val="Codetext"/>
              </w:rP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276</w:t>
            </w:r>
            <w:r w:rsidRPr="00DD7CCF">
              <w:rPr>
                <w:rStyle w:val="Code"/>
              </w:rPr>
              <w:t>&lt;/citedRange&gt;&lt;/bibl&gt;</w:t>
            </w:r>
            <w:r w:rsidRPr="00DD7CCF">
              <w:rPr>
                <w:rStyle w:val="Codetext"/>
              </w:rPr>
              <w:br/>
              <w:t xml:space="preserve">    </w:t>
            </w:r>
            <w:r w:rsidRPr="00DD7CCF">
              <w:rPr>
                <w:rStyle w:val="Code"/>
              </w:rPr>
              <w:t xml:space="preserve">&lt;bibl&gt;&lt;ptr </w:t>
            </w:r>
            <w:r w:rsidRPr="00DD7CCF">
              <w:rPr>
                <w:rStyle w:val="Codeattribute"/>
              </w:rPr>
              <w:t>target</w:t>
            </w:r>
            <w:r w:rsidRPr="00DD7CCF">
              <w:rPr>
                <w:rStyle w:val="Code"/>
              </w:rPr>
              <w:t>=</w:t>
            </w:r>
            <w:r w:rsidRPr="0046000E">
              <w:rPr>
                <w:rStyle w:val="Codevalue"/>
              </w:rPr>
              <w:t>"bib:Damais1970_01"</w:t>
            </w:r>
            <w:r w:rsidRPr="00DD7CCF">
              <w:rPr>
                <w:rStyle w:val="Code"/>
              </w:rPr>
              <w:t xml:space="preserve">/&gt;&lt;citedRange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48</w:t>
            </w:r>
            <w:r w:rsidRPr="00DD7CCF">
              <w:rPr>
                <w:rStyle w:val="Code"/>
              </w:rPr>
              <w:t xml:space="preserve">&lt;/citedRange&gt;&lt;citedRange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86</w:t>
            </w:r>
            <w:r w:rsidRPr="00DD7CCF">
              <w:rPr>
                <w:rStyle w:val="Code"/>
              </w:rPr>
              <w:t xml:space="preserve">&lt;/citedRange&gt;&lt;citedRange </w:t>
            </w:r>
            <w:r w:rsidRPr="00DD7CCF">
              <w:rPr>
                <w:rStyle w:val="Codeattribute"/>
              </w:rPr>
              <w:t>unit</w:t>
            </w:r>
            <w:r w:rsidRPr="00DD7CCF">
              <w:rPr>
                <w:rStyle w:val="Code"/>
              </w:rPr>
              <w:t>=</w:t>
            </w:r>
            <w:r w:rsidRPr="0046000E">
              <w:rPr>
                <w:rStyle w:val="Codevalue"/>
              </w:rPr>
              <w:t>"note"</w:t>
            </w:r>
            <w:r w:rsidRPr="00DD7CCF">
              <w:rPr>
                <w:rStyle w:val="Code"/>
              </w:rPr>
              <w:t>&gt;</w:t>
            </w:r>
            <w:r w:rsidRPr="00DD7CCF">
              <w:rPr>
                <w:rStyle w:val="Codetext"/>
              </w:rPr>
              <w:t>13</w:t>
            </w:r>
            <w:r w:rsidRPr="00DD7CCF">
              <w:rPr>
                <w:rStyle w:val="Code"/>
              </w:rPr>
              <w:t>&lt;/citedRange&gt;&lt;/bibl&gt;</w:t>
            </w:r>
          </w:p>
          <w:p w14:paraId="1E065EDA" w14:textId="77777777" w:rsidR="00F80E90" w:rsidRPr="00DD7CCF" w:rsidRDefault="00F80E90" w:rsidP="00025303">
            <w:pPr>
              <w:pStyle w:val="CodeParagraph"/>
            </w:pPr>
            <w:r w:rsidRPr="00DD7CCF">
              <w:rPr>
                <w:rStyle w:val="Codetext"/>
              </w:rPr>
              <w:t xml:space="preserve">  </w:t>
            </w:r>
            <w:r w:rsidRPr="00DD7CCF">
              <w:rPr>
                <w:rStyle w:val="Code"/>
              </w:rPr>
              <w:t>&lt;/listBibl&gt;</w:t>
            </w:r>
            <w:r w:rsidRPr="00DD7CCF">
              <w:rPr>
                <w:rStyle w:val="Codetext"/>
              </w:rPr>
              <w:br/>
            </w:r>
            <w:r w:rsidRPr="00DD7CCF">
              <w:rPr>
                <w:rStyle w:val="Code"/>
              </w:rPr>
              <w:t>&lt;/div&gt;</w:t>
            </w:r>
          </w:p>
        </w:tc>
      </w:tr>
    </w:tbl>
    <w:p w14:paraId="21EF8A25" w14:textId="77777777" w:rsidR="00F80E90" w:rsidRPr="00DD7CCF" w:rsidRDefault="00F80E90" w:rsidP="00F80E90"/>
    <w:p w14:paraId="7D937D3D" w14:textId="77777777" w:rsidR="00C02B8C" w:rsidRPr="00DD7CCF" w:rsidRDefault="004D2E67" w:rsidP="00D4342A">
      <w:pPr>
        <w:pStyle w:val="Cmsor1"/>
      </w:pPr>
      <w:bookmarkStart w:id="619" w:name="_s2c4wh2r29fy" w:colFirst="0" w:colLast="0"/>
      <w:bookmarkStart w:id="620" w:name="_Ref43990225"/>
      <w:bookmarkStart w:id="621" w:name="_Toc74733580"/>
      <w:bookmarkEnd w:id="619"/>
      <w:r w:rsidRPr="00DD7CCF">
        <w:lastRenderedPageBreak/>
        <w:t>Globally Available Markup Outside the Edition</w:t>
      </w:r>
      <w:bookmarkEnd w:id="620"/>
      <w:bookmarkEnd w:id="621"/>
    </w:p>
    <w:p w14:paraId="1E387829" w14:textId="77777777" w:rsidR="00C02B8C" w:rsidRPr="00DD7CCF" w:rsidRDefault="004D2E67" w:rsidP="00D4342A">
      <w:pPr>
        <w:pStyle w:val="Cmsor2"/>
      </w:pPr>
      <w:bookmarkStart w:id="622" w:name="_vn3bfilgag1u" w:colFirst="0" w:colLast="0"/>
      <w:bookmarkStart w:id="623" w:name="_Ref43990337"/>
      <w:bookmarkStart w:id="624" w:name="_Toc74733581"/>
      <w:bookmarkEnd w:id="622"/>
      <w:r w:rsidRPr="00DD7CCF">
        <w:t>Editorial Markup Outside the Edition</w:t>
      </w:r>
      <w:bookmarkEnd w:id="623"/>
      <w:bookmarkEnd w:id="624"/>
    </w:p>
    <w:p w14:paraId="77667F0E" w14:textId="50AD4750" w:rsidR="00C02B8C" w:rsidRPr="00DD7CCF" w:rsidRDefault="004D2E67" w:rsidP="00E2714A">
      <w:pPr>
        <w:pStyle w:val="Lista"/>
      </w:pPr>
      <w:r w:rsidRPr="00DD7CCF">
        <w:t xml:space="preserve">as a rule, the XML elements pertaining to the text edition </w:t>
      </w:r>
      <w:r w:rsidRPr="00E24F87">
        <w:rPr>
          <w:noProof/>
        </w:rPr>
        <w:t>(</w:t>
      </w:r>
      <w:r w:rsidR="003C3D87" w:rsidRPr="00DD7CCF">
        <w:t>§</w:t>
      </w:r>
      <w:r w:rsidR="00140B8F" w:rsidRPr="00DD7CCF">
        <w:fldChar w:fldCharType="begin"/>
      </w:r>
      <w:r w:rsidR="00140B8F" w:rsidRPr="00DD7CCF">
        <w:instrText xml:space="preserve"> REF _Ref43978632 \r \h </w:instrText>
      </w:r>
      <w:r w:rsidR="00DD7CCF">
        <w:instrText xml:space="preserve"> \* MERGEFORMAT </w:instrText>
      </w:r>
      <w:r w:rsidR="00140B8F" w:rsidRPr="00DD7CCF">
        <w:fldChar w:fldCharType="separate"/>
      </w:r>
      <w:r w:rsidR="00E90D07">
        <w:t>2</w:t>
      </w:r>
      <w:r w:rsidR="00140B8F" w:rsidRPr="00DD7CCF">
        <w:fldChar w:fldCharType="end"/>
      </w:r>
      <w:r w:rsidRPr="00DD7CCF">
        <w:t xml:space="preserve"> to </w:t>
      </w:r>
      <w:r w:rsidR="00140B8F" w:rsidRPr="00DD7CCF">
        <w:t>§</w:t>
      </w:r>
      <w:r w:rsidR="00140B8F" w:rsidRPr="00DD7CCF">
        <w:fldChar w:fldCharType="begin"/>
      </w:r>
      <w:r w:rsidR="00140B8F" w:rsidRPr="00DD7CCF">
        <w:instrText xml:space="preserve"> REF _Ref43978756 \r \h </w:instrText>
      </w:r>
      <w:r w:rsidR="00DD7CCF">
        <w:instrText xml:space="preserve"> \* MERGEFORMAT </w:instrText>
      </w:r>
      <w:r w:rsidR="00140B8F" w:rsidRPr="00DD7CCF">
        <w:fldChar w:fldCharType="separate"/>
      </w:r>
      <w:r w:rsidR="00E90D07">
        <w:t>6.4</w:t>
      </w:r>
      <w:r w:rsidR="00140B8F" w:rsidRPr="00DD7CCF">
        <w:fldChar w:fldCharType="end"/>
      </w:r>
      <w:r w:rsidRPr="00DD7CCF">
        <w:t xml:space="preserve">) should be avoided outside the edition division of your XML file, except as explicitly endorsed in the following sections of </w:t>
      </w:r>
      <w:r w:rsidR="003C3D87" w:rsidRPr="00DD7CCF">
        <w:t>§</w:t>
      </w:r>
      <w:r w:rsidR="00140B8F" w:rsidRPr="00DD7CCF">
        <w:fldChar w:fldCharType="begin"/>
      </w:r>
      <w:r w:rsidR="00140B8F" w:rsidRPr="00DD7CCF">
        <w:instrText xml:space="preserve"> REF _Ref43990225 \w \h </w:instrText>
      </w:r>
      <w:r w:rsidR="00DD7CCF">
        <w:instrText xml:space="preserve"> \* MERGEFORMAT </w:instrText>
      </w:r>
      <w:r w:rsidR="00140B8F" w:rsidRPr="00DD7CCF">
        <w:fldChar w:fldCharType="separate"/>
      </w:r>
      <w:r w:rsidR="00E90D07">
        <w:t>10</w:t>
      </w:r>
      <w:r w:rsidR="00140B8F" w:rsidRPr="00DD7CCF">
        <w:fldChar w:fldCharType="end"/>
      </w:r>
      <w:r w:rsidRPr="00DD7CCF">
        <w:t xml:space="preserve"> and, for specific divisions of the XML file </w:t>
      </w:r>
      <w:r w:rsidRPr="00E24F87">
        <w:rPr>
          <w:noProof/>
        </w:rPr>
        <w:t>(</w:t>
      </w:r>
      <w:r w:rsidRPr="00DD7CCF">
        <w:t>viz. the apparatus and the translation)</w:t>
      </w:r>
      <w:r w:rsidR="00140B8F" w:rsidRPr="00DD7CCF">
        <w:t>,</w:t>
      </w:r>
      <w:r w:rsidRPr="00DD7CCF">
        <w:t xml:space="preserve"> in the relevant sections of </w:t>
      </w:r>
      <w:r w:rsidR="003C3D87" w:rsidRPr="00DD7CCF">
        <w:t>§</w:t>
      </w:r>
      <w:r w:rsidR="00140B8F" w:rsidRPr="00DD7CCF">
        <w:fldChar w:fldCharType="begin"/>
      </w:r>
      <w:r w:rsidR="00140B8F" w:rsidRPr="00DD7CCF">
        <w:instrText xml:space="preserve"> REF _Ref43990429 \r \h </w:instrText>
      </w:r>
      <w:r w:rsidR="00DD7CCF">
        <w:instrText xml:space="preserve"> \* MERGEFORMAT </w:instrText>
      </w:r>
      <w:r w:rsidR="00140B8F" w:rsidRPr="00DD7CCF">
        <w:fldChar w:fldCharType="separate"/>
      </w:r>
      <w:r w:rsidR="00E90D07">
        <w:t>9</w:t>
      </w:r>
      <w:r w:rsidR="00140B8F" w:rsidRPr="00DD7CCF">
        <w:fldChar w:fldCharType="end"/>
      </w:r>
    </w:p>
    <w:p w14:paraId="322524D6" w14:textId="77777777" w:rsidR="00C02B8C" w:rsidRPr="00DD7CCF" w:rsidRDefault="004D2E67" w:rsidP="00E2714A">
      <w:pPr>
        <w:pStyle w:val="Lista"/>
      </w:pPr>
      <w:r w:rsidRPr="00DD7CCF">
        <w:t>when citing something from the text edited in your file or from another text, it is generally recommended that you omit editorial markup from that citation</w:t>
      </w:r>
    </w:p>
    <w:p w14:paraId="5602FD2F" w14:textId="77777777" w:rsidR="00C02B8C" w:rsidRPr="00DD7CCF" w:rsidRDefault="004D2E67" w:rsidP="00E2714A">
      <w:pPr>
        <w:pStyle w:val="Lista"/>
      </w:pPr>
      <w:r w:rsidRPr="00DD7CCF">
        <w:t>however, sometimes you may deem it essential to cite a diplomatic reading with all its intricacies, particularly</w:t>
      </w:r>
    </w:p>
    <w:p w14:paraId="4BB7CCF0" w14:textId="77777777" w:rsidR="00C02B8C" w:rsidRPr="00DD7CCF" w:rsidRDefault="004D2E67" w:rsidP="00E2714A">
      <w:pPr>
        <w:pStyle w:val="Lista2"/>
      </w:pPr>
      <w:r w:rsidRPr="00DD7CCF">
        <w:t>in a note or commentary section discussing the editorial difficulties connected to a reading, or</w:t>
      </w:r>
    </w:p>
    <w:p w14:paraId="653DFD5C" w14:textId="649E67FD" w:rsidR="00C02B8C" w:rsidRPr="00DD7CCF" w:rsidRDefault="004D2E67" w:rsidP="00E2714A">
      <w:pPr>
        <w:pStyle w:val="Lista2"/>
      </w:pPr>
      <w:r w:rsidRPr="00DD7CCF">
        <w:t xml:space="preserve">in a translation when replicating an unintelligible stretch of text </w:t>
      </w:r>
      <w:r w:rsidRPr="00E24F87">
        <w:rPr>
          <w:noProof/>
        </w:rPr>
        <w:t>(</w:t>
      </w:r>
      <w:r w:rsidR="003C3D87" w:rsidRPr="00DD7CCF">
        <w:t>§</w:t>
      </w:r>
      <w:r w:rsidR="009430EC" w:rsidRPr="00DD7CCF">
        <w:fldChar w:fldCharType="begin"/>
      </w:r>
      <w:r w:rsidR="009430EC" w:rsidRPr="00DD7CCF">
        <w:instrText xml:space="preserve"> REF _Ref43990112 \w \h </w:instrText>
      </w:r>
      <w:r w:rsidR="00DD7CCF">
        <w:instrText xml:space="preserve"> \* MERGEFORMAT </w:instrText>
      </w:r>
      <w:r w:rsidR="009430EC" w:rsidRPr="00DD7CCF">
        <w:fldChar w:fldCharType="separate"/>
      </w:r>
      <w:r w:rsidR="00E90D07">
        <w:t>9.2.12</w:t>
      </w:r>
      <w:r w:rsidR="009430EC" w:rsidRPr="00DD7CCF">
        <w:fldChar w:fldCharType="end"/>
      </w:r>
      <w:r w:rsidRPr="00DD7CCF">
        <w:t>),</w:t>
      </w:r>
    </w:p>
    <w:p w14:paraId="162D9B06" w14:textId="77777777" w:rsidR="00C02B8C" w:rsidRPr="00DD7CCF" w:rsidRDefault="004D2E67" w:rsidP="00E2714A">
      <w:pPr>
        <w:pStyle w:val="Lista"/>
      </w:pPr>
      <w:r w:rsidRPr="00DD7CCF">
        <w:t xml:space="preserve">in such cases, you may use the following elements of editorial markup outside the edition division, limited to features whose replication is deemed essential in the context </w:t>
      </w:r>
      <w:r w:rsidRPr="00E24F87">
        <w:rPr>
          <w:noProof/>
        </w:rPr>
        <w:t>(</w:t>
      </w:r>
      <w:r w:rsidRPr="00DD7CCF">
        <w:t>i.e. without an obligation to replicate all editorial markup)</w:t>
      </w:r>
    </w:p>
    <w:p w14:paraId="6EA0FE88" w14:textId="4A00E798" w:rsidR="00C02B8C" w:rsidRPr="00DD7CCF" w:rsidRDefault="004D2E67" w:rsidP="00E2714A">
      <w:pPr>
        <w:pStyle w:val="Lista2"/>
      </w:pPr>
      <w:r w:rsidRPr="00DD7CCF">
        <w:t xml:space="preserve">empty elements representing transition points </w:t>
      </w:r>
      <w:r w:rsidRPr="00E24F87">
        <w:rPr>
          <w:noProof/>
        </w:rPr>
        <w:t>(</w:t>
      </w:r>
      <w:r w:rsidRPr="00DD7CCF">
        <w:rPr>
          <w:rStyle w:val="Code"/>
        </w:rPr>
        <w:t>&lt;lb/&gt;</w:t>
      </w:r>
      <w:r w:rsidRPr="00DD7CCF">
        <w:t xml:space="preserve">, </w:t>
      </w:r>
      <w:r w:rsidRPr="00DD7CCF">
        <w:rPr>
          <w:rStyle w:val="Code"/>
        </w:rPr>
        <w:t>&lt;pb/&gt;</w:t>
      </w:r>
      <w:r w:rsidRPr="00DD7CCF">
        <w:t xml:space="preserve"> and </w:t>
      </w:r>
      <w:r w:rsidRPr="00DD7CCF">
        <w:rPr>
          <w:rStyle w:val="Code"/>
        </w:rPr>
        <w:t>&lt;milestone/&gt;</w:t>
      </w:r>
      <w:r w:rsidRPr="00DD7CCF">
        <w:t xml:space="preserve"> of any kind; </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E90D07">
        <w:t>3.2</w:t>
      </w:r>
      <w:r w:rsidR="00543A88" w:rsidRPr="00DD7CCF">
        <w:fldChar w:fldCharType="end"/>
      </w:r>
      <w:r w:rsidRPr="00DD7CCF">
        <w:t xml:space="preserve">,  </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E90D07">
        <w:t>3.5</w:t>
      </w:r>
      <w:r w:rsidR="000725A4" w:rsidRPr="00DD7CCF">
        <w:fldChar w:fldCharType="end"/>
      </w:r>
      <w:r w:rsidRPr="00DD7CCF">
        <w:t xml:space="preserve"> and </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E90D07">
        <w:t>3.6</w:t>
      </w:r>
      <w:r w:rsidR="00194541" w:rsidRPr="00DD7CCF">
        <w:fldChar w:fldCharType="end"/>
      </w:r>
      <w:r w:rsidRPr="00DD7CCF">
        <w:t>)</w:t>
      </w:r>
    </w:p>
    <w:p w14:paraId="3151A0F1" w14:textId="77777777" w:rsidR="00C02B8C" w:rsidRPr="00DD7CCF" w:rsidRDefault="004D2E67" w:rsidP="00E2714A">
      <w:pPr>
        <w:pStyle w:val="Lista3"/>
      </w:pPr>
      <w:r w:rsidRPr="00DD7CCF">
        <w:t>to reduce code clutter, feel free to remove all attributes from these elements</w:t>
      </w:r>
    </w:p>
    <w:p w14:paraId="23980901" w14:textId="5E779502" w:rsidR="00C02B8C" w:rsidRPr="00DD7CCF" w:rsidRDefault="004D2E67" w:rsidP="00E2714A">
      <w:pPr>
        <w:pStyle w:val="Lista2"/>
      </w:pPr>
      <w:r w:rsidRPr="00DD7CCF">
        <w:t xml:space="preserve">any markup pertaining to the originally inscribed text </w:t>
      </w:r>
      <w:r w:rsidRPr="00E24F87">
        <w:rPr>
          <w:noProof/>
        </w:rPr>
        <w:t>(</w:t>
      </w:r>
      <w:r w:rsidR="003C3D87" w:rsidRPr="00DD7CCF">
        <w:t>§</w:t>
      </w:r>
      <w:r w:rsidR="00140B8F" w:rsidRPr="00DD7CCF">
        <w:fldChar w:fldCharType="begin"/>
      </w:r>
      <w:r w:rsidR="00140B8F" w:rsidRPr="00DD7CCF">
        <w:instrText xml:space="preserve"> REF _Ref43990458 \r \h </w:instrText>
      </w:r>
      <w:r w:rsidR="00DD7CCF">
        <w:instrText xml:space="preserve"> \* MERGEFORMAT </w:instrText>
      </w:r>
      <w:r w:rsidR="00140B8F" w:rsidRPr="00DD7CCF">
        <w:fldChar w:fldCharType="separate"/>
      </w:r>
      <w:r w:rsidR="00E90D07">
        <w:t>4</w:t>
      </w:r>
      <w:r w:rsidR="00140B8F" w:rsidRPr="00DD7CCF">
        <w:fldChar w:fldCharType="end"/>
      </w:r>
      <w:r w:rsidRPr="00DD7CCF">
        <w:t>)</w:t>
      </w:r>
    </w:p>
    <w:p w14:paraId="1A9E41D5" w14:textId="058E9387" w:rsidR="00C02B8C" w:rsidRPr="00DD7CCF" w:rsidRDefault="004D2E67" w:rsidP="00E2714A">
      <w:pPr>
        <w:pStyle w:val="Lista2"/>
      </w:pPr>
      <w:r w:rsidRPr="00DD7CCF">
        <w:t xml:space="preserve">any markup pertaining to physical condition and reading difficulties </w:t>
      </w:r>
      <w:r w:rsidRPr="00E24F87">
        <w:rPr>
          <w:noProof/>
        </w:rPr>
        <w:t>(</w:t>
      </w:r>
      <w:r w:rsidR="003C3D87" w:rsidRPr="00DD7CCF">
        <w:t>§</w:t>
      </w:r>
      <w:r w:rsidR="00140B8F" w:rsidRPr="00DD7CCF">
        <w:fldChar w:fldCharType="begin"/>
      </w:r>
      <w:r w:rsidR="00140B8F" w:rsidRPr="00DD7CCF">
        <w:instrText xml:space="preserve"> REF _Ref43988752 \r \h </w:instrText>
      </w:r>
      <w:r w:rsidR="00DD7CCF">
        <w:instrText xml:space="preserve"> \* MERGEFORMAT </w:instrText>
      </w:r>
      <w:r w:rsidR="00140B8F" w:rsidRPr="00DD7CCF">
        <w:fldChar w:fldCharType="separate"/>
      </w:r>
      <w:r w:rsidR="00E90D07">
        <w:t>5</w:t>
      </w:r>
      <w:r w:rsidR="00140B8F" w:rsidRPr="00DD7CCF">
        <w:fldChar w:fldCharType="end"/>
      </w:r>
      <w:r w:rsidRPr="00DD7CCF">
        <w:t>)</w:t>
      </w:r>
    </w:p>
    <w:p w14:paraId="44505362" w14:textId="2739B19A" w:rsidR="00C02B8C" w:rsidRPr="00DD7CCF" w:rsidRDefault="004D2E67" w:rsidP="00E2714A">
      <w:pPr>
        <w:pStyle w:val="Lista2"/>
      </w:pPr>
      <w:r w:rsidRPr="00DD7CCF">
        <w:t xml:space="preserve">any markup pertaining to modern editorial intervention </w:t>
      </w:r>
      <w:r w:rsidRPr="00E24F87">
        <w:rPr>
          <w:noProof/>
        </w:rPr>
        <w:t>(</w:t>
      </w:r>
      <w:r w:rsidR="003C3D87" w:rsidRPr="00DD7CCF">
        <w:t>§</w:t>
      </w:r>
      <w:r w:rsidR="00140B8F" w:rsidRPr="00DD7CCF">
        <w:fldChar w:fldCharType="begin"/>
      </w:r>
      <w:r w:rsidR="00140B8F" w:rsidRPr="00DD7CCF">
        <w:instrText xml:space="preserve"> REF _Ref43978565 \r \h </w:instrText>
      </w:r>
      <w:r w:rsidR="00DD7CCF">
        <w:instrText xml:space="preserve"> \* MERGEFORMAT </w:instrText>
      </w:r>
      <w:r w:rsidR="00140B8F" w:rsidRPr="00DD7CCF">
        <w:fldChar w:fldCharType="separate"/>
      </w:r>
      <w:r w:rsidR="00E90D07">
        <w:t>5.5</w:t>
      </w:r>
      <w:r w:rsidR="00140B8F" w:rsidRPr="00DD7CCF">
        <w:fldChar w:fldCharType="end"/>
      </w:r>
      <w:r w:rsidRPr="00DD7CCF">
        <w:t>)</w:t>
      </w:r>
    </w:p>
    <w:p w14:paraId="589BA99F" w14:textId="3ACD1754" w:rsidR="00C02B8C" w:rsidRPr="00DD7CCF" w:rsidRDefault="004D2E67" w:rsidP="00E2714A">
      <w:pPr>
        <w:pStyle w:val="Lista2"/>
      </w:pPr>
      <w:r w:rsidRPr="00DD7CCF">
        <w:t xml:space="preserve">any markup pertaining to visual features </w:t>
      </w:r>
      <w:r w:rsidRPr="00E24F87">
        <w:rPr>
          <w:noProof/>
        </w:rPr>
        <w:t>(</w:t>
      </w:r>
      <w:r w:rsidR="003C3D87" w:rsidRPr="00DD7CCF">
        <w:t>§</w:t>
      </w:r>
      <w:r w:rsidR="00140B8F" w:rsidRPr="00DD7CCF">
        <w:fldChar w:fldCharType="begin"/>
      </w:r>
      <w:r w:rsidR="00140B8F" w:rsidRPr="00DD7CCF">
        <w:instrText xml:space="preserve"> REF _Ref43990481 \r \h </w:instrText>
      </w:r>
      <w:r w:rsidR="00DD7CCF">
        <w:instrText xml:space="preserve"> \* MERGEFORMAT </w:instrText>
      </w:r>
      <w:r w:rsidR="00140B8F" w:rsidRPr="00DD7CCF">
        <w:fldChar w:fldCharType="separate"/>
      </w:r>
      <w:r w:rsidR="00E90D07">
        <w:t>7.5</w:t>
      </w:r>
      <w:r w:rsidR="00140B8F" w:rsidRPr="00DD7CCF">
        <w:fldChar w:fldCharType="end"/>
      </w:r>
      <w:r w:rsidRPr="00DD7CCF">
        <w:t>)</w:t>
      </w:r>
    </w:p>
    <w:p w14:paraId="66C71C7D" w14:textId="77777777" w:rsidR="00C02B8C" w:rsidRPr="00DD7CCF" w:rsidRDefault="004D2E67" w:rsidP="00E2714A">
      <w:pPr>
        <w:pStyle w:val="Lista"/>
      </w:pPr>
      <w:r w:rsidRPr="00DD7CCF">
        <w:t>when citing primary text with editorial markup as above, keep in mind that</w:t>
      </w:r>
    </w:p>
    <w:p w14:paraId="7F9CDE8B" w14:textId="77777777" w:rsidR="00C02B8C" w:rsidRPr="00DD7CCF" w:rsidRDefault="004D2E67" w:rsidP="00E2714A">
      <w:pPr>
        <w:pStyle w:val="Lista2"/>
      </w:pPr>
      <w:r w:rsidRPr="00DD7CCF">
        <w:t xml:space="preserve">tags for block-level containers </w:t>
      </w:r>
      <w:r w:rsidRPr="00E24F87">
        <w:rPr>
          <w:noProof/>
        </w:rPr>
        <w:t>(</w:t>
      </w:r>
      <w:r w:rsidRPr="00DD7CCF">
        <w:rPr>
          <w:rStyle w:val="Code"/>
        </w:rPr>
        <w:t>&lt;p&gt;</w:t>
      </w:r>
      <w:r w:rsidRPr="00DD7CCF">
        <w:t xml:space="preserve">, </w:t>
      </w:r>
      <w:r w:rsidRPr="00DD7CCF">
        <w:rPr>
          <w:rStyle w:val="Code"/>
        </w:rPr>
        <w:t>&lt;ab&gt;</w:t>
      </w:r>
      <w:r w:rsidRPr="00DD7CCF">
        <w:t xml:space="preserve">, </w:t>
      </w:r>
      <w:r w:rsidRPr="00DD7CCF">
        <w:rPr>
          <w:rStyle w:val="Code"/>
        </w:rPr>
        <w:t>&lt;lg&gt;</w:t>
      </w:r>
      <w:r w:rsidRPr="00DD7CCF">
        <w:t xml:space="preserve"> and </w:t>
      </w:r>
      <w:r w:rsidRPr="00DD7CCF">
        <w:rPr>
          <w:rStyle w:val="Code"/>
        </w:rPr>
        <w:t>&lt;l&gt;</w:t>
      </w:r>
      <w:r w:rsidRPr="00DD7CCF">
        <w:t>) must not be included in citations</w:t>
      </w:r>
    </w:p>
    <w:p w14:paraId="4012735B" w14:textId="7650C6DE" w:rsidR="00C02B8C" w:rsidRPr="00DD7CCF" w:rsidRDefault="004D2E67" w:rsidP="00E2714A">
      <w:pPr>
        <w:pStyle w:val="Lista2"/>
      </w:pPr>
      <w:r w:rsidRPr="00DD7CCF">
        <w:t xml:space="preserve">foreign-language citations within a stretch of modern-language text must always be tagged as </w:t>
      </w:r>
      <w:r w:rsidRPr="00DD7CCF">
        <w:rPr>
          <w:rStyle w:val="Code"/>
        </w:rPr>
        <w:t>&lt;foreign&gt;</w:t>
      </w:r>
      <w:r w:rsidRPr="00DD7CCF">
        <w:t xml:space="preserve"> </w:t>
      </w:r>
      <w:r w:rsidRPr="00E24F87">
        <w:rPr>
          <w:noProof/>
        </w:rPr>
        <w:t>(</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E90D07">
        <w:t>10.3.3</w:t>
      </w:r>
      <w:r w:rsidR="0082156E" w:rsidRPr="00DD7CCF">
        <w:fldChar w:fldCharType="end"/>
      </w:r>
      <w:r w:rsidRPr="00DD7CCF">
        <w:t>), so all markup pertaining to the citation must be within these tags</w:t>
      </w:r>
    </w:p>
    <w:p w14:paraId="1EE04373" w14:textId="77777777" w:rsidR="00C02B8C" w:rsidRPr="00DD7CCF" w:rsidRDefault="004D2E67" w:rsidP="00E2714A">
      <w:pPr>
        <w:pStyle w:val="Lista2"/>
      </w:pPr>
      <w:r w:rsidRPr="00DD7CCF">
        <w:t>XML elements must always have a start-tag and an end-tag, so when copying and pasting from your edition, make sure that these tags are present in your citation even if one end of the segment tagged in your edition is outside the copied string, i.e.</w:t>
      </w:r>
    </w:p>
    <w:p w14:paraId="1C886101" w14:textId="77777777" w:rsidR="00C02B8C" w:rsidRPr="00DD7CCF" w:rsidRDefault="004D2E67" w:rsidP="00E2714A">
      <w:pPr>
        <w:pStyle w:val="Lista3"/>
      </w:pPr>
      <w:r w:rsidRPr="00DD7CCF">
        <w:t>add the start-tag for retained markup commencing before and ending inside your citation</w:t>
      </w:r>
    </w:p>
    <w:p w14:paraId="36FE2F1E" w14:textId="77777777" w:rsidR="00C02B8C" w:rsidRPr="00DD7CCF" w:rsidRDefault="004D2E67" w:rsidP="00E2714A">
      <w:pPr>
        <w:pStyle w:val="Lista3"/>
      </w:pPr>
      <w:r w:rsidRPr="00DD7CCF">
        <w:t>add the end-tag for retained markup commencing inside your citation and ending after it</w:t>
      </w:r>
    </w:p>
    <w:p w14:paraId="50625DE0" w14:textId="77777777" w:rsidR="00C02B8C" w:rsidRPr="00DD7CCF" w:rsidRDefault="004D2E67" w:rsidP="00E2714A">
      <w:pPr>
        <w:pStyle w:val="Lista3"/>
      </w:pPr>
      <w:r w:rsidRPr="00DD7CCF">
        <w:t>add start and end-tags for a citation snipped from within a longer stretch of phrase-level markup</w:t>
      </w:r>
    </w:p>
    <w:p w14:paraId="68B83B41" w14:textId="77777777" w:rsidR="00C02B8C" w:rsidRPr="00DD7CCF" w:rsidRDefault="004D2E67" w:rsidP="00D4342A">
      <w:pPr>
        <w:pStyle w:val="Cmsor2"/>
      </w:pPr>
      <w:bookmarkStart w:id="625" w:name="_a0ie3m4iw2wx" w:colFirst="0" w:colLast="0"/>
      <w:bookmarkStart w:id="626" w:name="_Toc74733582"/>
      <w:bookmarkEnd w:id="625"/>
      <w:r w:rsidRPr="00DD7CCF">
        <w:t>Formatting</w:t>
      </w:r>
      <w:bookmarkEnd w:id="626"/>
    </w:p>
    <w:p w14:paraId="7EC6277E" w14:textId="77777777" w:rsidR="00C02B8C" w:rsidRPr="00DD7CCF" w:rsidRDefault="004D2E67" w:rsidP="00D4342A">
      <w:pPr>
        <w:pStyle w:val="Cmsor3"/>
      </w:pPr>
      <w:bookmarkStart w:id="627" w:name="_79u3x92o5v7r" w:colFirst="0" w:colLast="0"/>
      <w:bookmarkStart w:id="628" w:name="_Toc74733583"/>
      <w:bookmarkEnd w:id="627"/>
      <w:r w:rsidRPr="00DD7CCF">
        <w:t>Character formatting</w:t>
      </w:r>
      <w:bookmarkEnd w:id="628"/>
    </w:p>
    <w:p w14:paraId="12E608C8" w14:textId="1A06EE72" w:rsidR="00C02B8C" w:rsidRPr="00DD7CCF" w:rsidRDefault="004D2E67" w:rsidP="00E2714A">
      <w:pPr>
        <w:pStyle w:val="Lista"/>
      </w:pPr>
      <w:r w:rsidRPr="00DD7CCF">
        <w:t xml:space="preserve">given the principle of conceptual markup </w:t>
      </w:r>
      <w:r w:rsidRPr="00E24F87">
        <w:rPr>
          <w:noProof/>
        </w:rPr>
        <w:t>(</w:t>
      </w:r>
      <w:r w:rsidR="003C3D87" w:rsidRPr="00DD7CCF">
        <w:t>§</w:t>
      </w:r>
      <w:r w:rsidR="00284D70" w:rsidRPr="00DD7CCF">
        <w:fldChar w:fldCharType="begin"/>
      </w:r>
      <w:r w:rsidR="00284D70" w:rsidRPr="00DD7CCF">
        <w:instrText xml:space="preserve"> REF _Ref43990537 \r \h </w:instrText>
      </w:r>
      <w:r w:rsidR="00DD7CCF">
        <w:instrText xml:space="preserve"> \* MERGEFORMAT </w:instrText>
      </w:r>
      <w:r w:rsidR="00284D70" w:rsidRPr="00DD7CCF">
        <w:fldChar w:fldCharType="separate"/>
      </w:r>
      <w:r w:rsidR="00E90D07">
        <w:t>1.3.4</w:t>
      </w:r>
      <w:r w:rsidR="00284D70" w:rsidRPr="00DD7CCF">
        <w:fldChar w:fldCharType="end"/>
      </w:r>
      <w:r w:rsidRPr="00DD7CCF">
        <w:t>), it will not normally be necessary for you to apply character formatting as such: all essential formatting will be handled globally through external stylesheets and governed by the XML tags you create,</w:t>
      </w:r>
    </w:p>
    <w:p w14:paraId="1DEBABD0" w14:textId="77777777" w:rsidR="00C02B8C" w:rsidRPr="00DD7CCF" w:rsidRDefault="004D2E67" w:rsidP="00E2714A">
      <w:pPr>
        <w:pStyle w:val="Lista2"/>
      </w:pPr>
      <w:r w:rsidRPr="00DD7CCF">
        <w:t xml:space="preserve">so for instance instead of italicising foreign words and titles, you tag them as </w:t>
      </w:r>
      <w:r w:rsidRPr="00DD7CCF">
        <w:rPr>
          <w:rStyle w:val="Code"/>
        </w:rPr>
        <w:t>&lt;foreign&gt;</w:t>
      </w:r>
      <w:r w:rsidRPr="00F47381">
        <w:rPr>
          <w:rStyle w:val="Lbjegyzet-hivatkozs"/>
        </w:rPr>
        <w:footnoteReference w:id="50"/>
      </w:r>
      <w:r w:rsidRPr="00DD7CCF">
        <w:t xml:space="preserve"> or </w:t>
      </w:r>
      <w:r w:rsidRPr="00DD7CCF">
        <w:rPr>
          <w:rStyle w:val="Code"/>
        </w:rPr>
        <w:t>&lt;title&gt;</w:t>
      </w:r>
      <w:r w:rsidRPr="00DD7CCF">
        <w:t xml:space="preserve"> respectively</w:t>
      </w:r>
    </w:p>
    <w:p w14:paraId="752B0527" w14:textId="77777777" w:rsidR="00C02B8C" w:rsidRPr="00DD7CCF" w:rsidRDefault="004D2E67" w:rsidP="00E2714A">
      <w:pPr>
        <w:pStyle w:val="Lista"/>
      </w:pPr>
      <w:r w:rsidRPr="00DD7CCF">
        <w:t>that said, you may occasionally find it useful to encode simple formatting instructions without any specific semantic classification</w:t>
      </w:r>
    </w:p>
    <w:p w14:paraId="0E71AB06" w14:textId="77777777" w:rsidR="00C02B8C" w:rsidRPr="00DD7CCF" w:rsidRDefault="004D2E67" w:rsidP="00E2714A">
      <w:pPr>
        <w:pStyle w:val="Lista"/>
      </w:pPr>
      <w:r w:rsidRPr="00DD7CCF">
        <w:t>for this purpose, only outside the edition</w:t>
      </w:r>
      <w:r w:rsidRPr="00F47381">
        <w:rPr>
          <w:rStyle w:val="Lbjegyzet-hivatkozs"/>
        </w:rPr>
        <w:footnoteReference w:id="51"/>
      </w:r>
      <w:r w:rsidRPr="00DD7CCF">
        <w:t xml:space="preserve"> and mainly within the commentary division, you may use the element </w:t>
      </w:r>
      <w:r w:rsidRPr="00DD7CCF">
        <w:rPr>
          <w:rStyle w:val="Code"/>
        </w:rPr>
        <w:t>&lt;hi&gt;</w:t>
      </w:r>
      <w:r w:rsidRPr="00DD7CCF">
        <w:t xml:space="preserve"> </w:t>
      </w:r>
      <w:r w:rsidRPr="00E24F87">
        <w:rPr>
          <w:noProof/>
        </w:rPr>
        <w:t>(</w:t>
      </w:r>
      <w:r w:rsidRPr="00DD7CCF">
        <w:t xml:space="preserve">signifying typographic highlighting) with the attribute </w:t>
      </w:r>
      <w:r w:rsidR="008525C6" w:rsidRPr="008525C6">
        <w:rPr>
          <w:rStyle w:val="Codeattribute"/>
        </w:rPr>
        <w:t>@rend</w:t>
      </w:r>
      <w:r w:rsidR="008525C6" w:rsidRPr="008525C6">
        <w:t xml:space="preserve"> </w:t>
      </w:r>
      <w:r w:rsidRPr="00DD7CCF">
        <w:t>taking on one of the following values:</w:t>
      </w:r>
    </w:p>
    <w:p w14:paraId="39BAB06A" w14:textId="77777777" w:rsidR="00C02B8C" w:rsidRPr="00DD7CCF" w:rsidRDefault="00303844" w:rsidP="00E2714A">
      <w:pPr>
        <w:pStyle w:val="Lista2"/>
      </w:pPr>
      <w:r w:rsidRPr="00303844">
        <w:rPr>
          <w:rStyle w:val="Codevalue"/>
        </w:rPr>
        <w:t>"italic"</w:t>
      </w:r>
    </w:p>
    <w:p w14:paraId="4A0EA4EE" w14:textId="77777777" w:rsidR="00C02B8C" w:rsidRPr="00DD7CCF" w:rsidRDefault="00303844" w:rsidP="00E2714A">
      <w:pPr>
        <w:pStyle w:val="Lista2"/>
      </w:pPr>
      <w:r w:rsidRPr="00303844">
        <w:rPr>
          <w:rStyle w:val="Codevalue"/>
        </w:rPr>
        <w:t>"bold"</w:t>
      </w:r>
    </w:p>
    <w:p w14:paraId="2EDA10CF" w14:textId="77777777" w:rsidR="00C02B8C" w:rsidRPr="00DD7CCF" w:rsidRDefault="00303844" w:rsidP="00E2714A">
      <w:pPr>
        <w:pStyle w:val="Lista2"/>
      </w:pPr>
      <w:r w:rsidRPr="00303844">
        <w:rPr>
          <w:rStyle w:val="Codevalue"/>
        </w:rPr>
        <w:lastRenderedPageBreak/>
        <w:t>"subscript"</w:t>
      </w:r>
    </w:p>
    <w:p w14:paraId="7EC3A093" w14:textId="77777777" w:rsidR="00C02B8C" w:rsidRPr="00DD7CCF" w:rsidRDefault="00303844" w:rsidP="00E2714A">
      <w:pPr>
        <w:pStyle w:val="Lista2"/>
      </w:pPr>
      <w:r w:rsidRPr="00303844">
        <w:rPr>
          <w:rStyle w:val="Codevalue"/>
        </w:rPr>
        <w:t>"superscript"</w:t>
      </w:r>
    </w:p>
    <w:p w14:paraId="31F41D44" w14:textId="77777777" w:rsidR="00C02B8C" w:rsidRPr="00DD7CCF" w:rsidRDefault="004D2E67" w:rsidP="00E2714A">
      <w:pPr>
        <w:pStyle w:val="Lista"/>
      </w:pPr>
      <w:r w:rsidRPr="00DD7CCF">
        <w:t xml:space="preserve">in addition to the above, the use of </w:t>
      </w:r>
      <w:r w:rsidRPr="00DD7CCF">
        <w:rPr>
          <w:rStyle w:val="Code"/>
        </w:rPr>
        <w:t xml:space="preserve">&lt;hi </w:t>
      </w:r>
      <w:r w:rsidRPr="00DD7CCF">
        <w:rPr>
          <w:rStyle w:val="Codeattribute"/>
        </w:rPr>
        <w:t>rend</w:t>
      </w:r>
      <w:r w:rsidRPr="00DD7CCF">
        <w:rPr>
          <w:rStyle w:val="Code"/>
        </w:rPr>
        <w:t>=</w:t>
      </w:r>
      <w:r w:rsidRPr="0046000E">
        <w:rPr>
          <w:rStyle w:val="Codevalue"/>
        </w:rPr>
        <w:t>"grantha"</w:t>
      </w:r>
      <w:r w:rsidRPr="00DD7CCF">
        <w:rPr>
          <w:rStyle w:val="Code"/>
        </w:rPr>
        <w:t>&gt;</w:t>
      </w:r>
      <w:r w:rsidRPr="00DD7CCF">
        <w:t xml:space="preserve"> is permitted outside the edition in text cited from the inscription </w:t>
      </w:r>
      <w:r w:rsidRPr="00E24F87">
        <w:rPr>
          <w:noProof/>
        </w:rPr>
        <w:t>(</w:t>
      </w:r>
      <w:r w:rsidRPr="00DD7CCF">
        <w:t>or another primary text), for the purpose of highlighting characters originally written in Grantha</w:t>
      </w:r>
    </w:p>
    <w:p w14:paraId="7D1388E6" w14:textId="0224C7FE" w:rsidR="00C02B8C" w:rsidRPr="00DD7CCF" w:rsidRDefault="004D2E67" w:rsidP="00E2714A">
      <w:pPr>
        <w:pStyle w:val="Lista2"/>
      </w:pPr>
      <w:r w:rsidRPr="00DD7CCF">
        <w:t xml:space="preserve">note that this does not replace the </w:t>
      </w:r>
      <w:r w:rsidRPr="00DD7CCF">
        <w:rPr>
          <w:rStyle w:val="Code"/>
        </w:rPr>
        <w:t>&lt;foreign&gt;</w:t>
      </w:r>
      <w:r w:rsidRPr="00DD7CCF">
        <w:t xml:space="preserve"> tag </w:t>
      </w:r>
      <w:r w:rsidRPr="00E24F87">
        <w:rPr>
          <w:noProof/>
        </w:rPr>
        <w:t>(</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E90D07">
        <w:t>10.3.3</w:t>
      </w:r>
      <w:r w:rsidR="0082156E" w:rsidRPr="00DD7CCF">
        <w:fldChar w:fldCharType="end"/>
      </w:r>
      <w:r w:rsidRPr="00DD7CCF">
        <w:t>) required for such text outside the edition</w:t>
      </w:r>
    </w:p>
    <w:p w14:paraId="7177DF88" w14:textId="77777777" w:rsidR="00C02B8C" w:rsidRPr="00DD7CCF" w:rsidRDefault="004D2E67" w:rsidP="00D4342A">
      <w:pPr>
        <w:pStyle w:val="Cmsor3"/>
      </w:pPr>
      <w:bookmarkStart w:id="629" w:name="_w8m7jrrw5g8k" w:colFirst="0" w:colLast="0"/>
      <w:bookmarkStart w:id="630" w:name="_Ref56419954"/>
      <w:bookmarkStart w:id="631" w:name="_Toc74733584"/>
      <w:bookmarkEnd w:id="629"/>
      <w:r w:rsidRPr="00DD7CCF">
        <w:t>Lists</w:t>
      </w:r>
      <w:bookmarkEnd w:id="630"/>
      <w:bookmarkEnd w:id="631"/>
    </w:p>
    <w:p w14:paraId="1EC7478A" w14:textId="0F9967B1" w:rsidR="00C02B8C" w:rsidRPr="00DD7CCF" w:rsidRDefault="004D2E67" w:rsidP="00E2714A">
      <w:pPr>
        <w:pStyle w:val="Lista"/>
      </w:pPr>
      <w:r w:rsidRPr="00DD7CCF">
        <w:t xml:space="preserve">should you need to format some text as a structured list, the following markup  may be used </w:t>
      </w:r>
      <w:r w:rsidR="00C76203" w:rsidRPr="00C76203">
        <w:t xml:space="preserve">at any point outside the edition division where a </w:t>
      </w:r>
      <w:r w:rsidR="00C76203" w:rsidRPr="00DD7CCF">
        <w:rPr>
          <w:rStyle w:val="Code"/>
        </w:rPr>
        <w:t>&lt;p&gt;</w:t>
      </w:r>
      <w:r w:rsidR="00C76203" w:rsidRPr="00DD7CCF">
        <w:t xml:space="preserve"> </w:t>
      </w:r>
      <w:r w:rsidR="00C76203" w:rsidRPr="00C76203">
        <w:t>element is present, particularly in the commentary, translation or certain parts of the TEI header such as the hand description (§</w:t>
      </w:r>
      <w:r w:rsidR="00C76203">
        <w:fldChar w:fldCharType="begin"/>
      </w:r>
      <w:r w:rsidR="00C76203">
        <w:instrText xml:space="preserve"> REF _Ref43987455 \r \h </w:instrText>
      </w:r>
      <w:r w:rsidR="00C76203">
        <w:fldChar w:fldCharType="separate"/>
      </w:r>
      <w:r w:rsidR="00C76203">
        <w:t>11.2.1</w:t>
      </w:r>
      <w:r w:rsidR="00C76203">
        <w:fldChar w:fldCharType="end"/>
      </w:r>
      <w:r w:rsidR="00C76203" w:rsidRPr="00C76203">
        <w:t>)</w:t>
      </w:r>
    </w:p>
    <w:p w14:paraId="2F5819A7" w14:textId="1FAFEBC1" w:rsidR="00C02B8C" w:rsidRPr="00DD7CCF" w:rsidRDefault="004D2E67" w:rsidP="00A25D88">
      <w:pPr>
        <w:pStyle w:val="Lista"/>
      </w:pPr>
      <w:r w:rsidRPr="00DD7CCF">
        <w:t xml:space="preserve">within the </w:t>
      </w:r>
      <w:r w:rsidRPr="00DD7CCF">
        <w:rPr>
          <w:rStyle w:val="Code"/>
        </w:rPr>
        <w:t>&lt;p&gt;</w:t>
      </w:r>
      <w:r w:rsidRPr="00DD7CCF">
        <w:t xml:space="preserve"> element enclosing your text, create the container </w:t>
      </w:r>
      <w:r w:rsidRPr="00DD7CCF">
        <w:rPr>
          <w:rStyle w:val="Code"/>
        </w:rPr>
        <w:t>&lt;list&gt;</w:t>
      </w:r>
      <w:r w:rsidR="009D3F9D">
        <w:t xml:space="preserve"> </w:t>
      </w:r>
      <w:r w:rsidRPr="00DD7CCF">
        <w:t xml:space="preserve">without any attributes to produce a plain list </w:t>
      </w:r>
      <w:r w:rsidRPr="00E24F87">
        <w:rPr>
          <w:noProof/>
        </w:rPr>
        <w:t>(</w:t>
      </w:r>
      <w:r w:rsidRPr="00DD7CCF">
        <w:t>displayed with each item in a new line and indented)</w:t>
      </w:r>
    </w:p>
    <w:p w14:paraId="739E1B16" w14:textId="77777777" w:rsidR="00C02B8C" w:rsidRPr="00DD7CCF" w:rsidRDefault="004D2E67" w:rsidP="009D3F9D">
      <w:pPr>
        <w:pStyle w:val="Lista2"/>
      </w:pPr>
      <w:r w:rsidRPr="00DD7CCF">
        <w:t xml:space="preserve">within </w:t>
      </w:r>
      <w:r w:rsidRPr="00DD7CCF">
        <w:rPr>
          <w:rStyle w:val="Code"/>
        </w:rPr>
        <w:t>&lt;list&gt;</w:t>
      </w:r>
      <w:r w:rsidRPr="00DD7CCF">
        <w:t xml:space="preserve">, create an </w:t>
      </w:r>
      <w:r w:rsidRPr="00DD7CCF">
        <w:rPr>
          <w:rStyle w:val="Code"/>
        </w:rPr>
        <w:t>&lt;item&gt;</w:t>
      </w:r>
      <w:r w:rsidRPr="00DD7CCF">
        <w:t xml:space="preserve"> element as a container for each list item</w:t>
      </w:r>
    </w:p>
    <w:p w14:paraId="05072C48" w14:textId="77777777" w:rsidR="009D3F9D" w:rsidRDefault="009D3F9D" w:rsidP="009D3F9D">
      <w:pPr>
        <w:pStyle w:val="Lista"/>
      </w:pPr>
      <w:r>
        <w:t>at present, in addition to the plain list described above, we permit (and can display) the following list variations</w:t>
      </w:r>
    </w:p>
    <w:p w14:paraId="7F3A7EF3" w14:textId="77777777" w:rsidR="009D3F9D" w:rsidRDefault="009D3F9D" w:rsidP="009D3F9D">
      <w:pPr>
        <w:pStyle w:val="Lista2"/>
      </w:pPr>
      <w:r>
        <w:t xml:space="preserve">to create a bulleted list, add </w:t>
      </w:r>
      <w:r w:rsidRPr="009D3F9D">
        <w:rPr>
          <w:rStyle w:val="Codeattribute"/>
        </w:rPr>
        <w:t>@rend=</w:t>
      </w:r>
      <w:r w:rsidRPr="009D3F9D">
        <w:rPr>
          <w:rStyle w:val="Codevalue"/>
        </w:rPr>
        <w:t>"bulleted"</w:t>
      </w:r>
      <w:r>
        <w:t xml:space="preserve"> to the </w:t>
      </w:r>
      <w:r w:rsidRPr="009D3F9D">
        <w:rPr>
          <w:rStyle w:val="Code"/>
        </w:rPr>
        <w:t>&lt;list&gt;</w:t>
      </w:r>
      <w:r>
        <w:t xml:space="preserve"> element</w:t>
      </w:r>
    </w:p>
    <w:p w14:paraId="02252458" w14:textId="77777777" w:rsidR="009D3F9D" w:rsidRDefault="009D3F9D" w:rsidP="009D3F9D">
      <w:pPr>
        <w:pStyle w:val="Lista2"/>
      </w:pPr>
      <w:r>
        <w:t xml:space="preserve">to create an auto-numbered list, add </w:t>
      </w:r>
      <w:r w:rsidRPr="009D3F9D">
        <w:rPr>
          <w:rStyle w:val="Codeattribute"/>
        </w:rPr>
        <w:t>@rend=</w:t>
      </w:r>
      <w:r w:rsidRPr="009D3F9D">
        <w:rPr>
          <w:rStyle w:val="Codevalue"/>
        </w:rPr>
        <w:t>"numbered"</w:t>
      </w:r>
      <w:r>
        <w:t xml:space="preserve"> to the </w:t>
      </w:r>
      <w:r w:rsidRPr="009D3F9D">
        <w:rPr>
          <w:rStyle w:val="Code"/>
        </w:rPr>
        <w:t>&lt;list&gt;</w:t>
      </w:r>
      <w:r>
        <w:t xml:space="preserve"> element</w:t>
      </w:r>
    </w:p>
    <w:p w14:paraId="1193C39A" w14:textId="19FDBB7E" w:rsidR="009D3F9D" w:rsidRDefault="009D3F9D" w:rsidP="009D3F9D">
      <w:pPr>
        <w:pStyle w:val="Lista2"/>
      </w:pPr>
      <w:r>
        <w:t xml:space="preserve">to create a list with headwords and descriptions (short headwords displayed in bold, each followed by a description or definition displayed in plain face and with a hanging indent), wrap each item in the element </w:t>
      </w:r>
      <w:r w:rsidRPr="009D3F9D">
        <w:rPr>
          <w:rStyle w:val="Code"/>
        </w:rPr>
        <w:t>&lt;label&gt;</w:t>
      </w:r>
      <w:r>
        <w:t xml:space="preserve"> and each description in the element </w:t>
      </w:r>
      <w:r w:rsidRPr="009D3F9D">
        <w:rPr>
          <w:rStyle w:val="Code"/>
        </w:rPr>
        <w:t>&lt;item&gt;</w:t>
      </w:r>
      <w:r>
        <w:t xml:space="preserve">, populating your </w:t>
      </w:r>
      <w:r w:rsidRPr="009D3F9D">
        <w:rPr>
          <w:rStyle w:val="Code"/>
        </w:rPr>
        <w:t>&lt;list&gt;</w:t>
      </w:r>
      <w:r>
        <w:t xml:space="preserve"> container with an alternating sequence of these two elements</w:t>
      </w:r>
    </w:p>
    <w:p w14:paraId="678C8A8E" w14:textId="674FD664" w:rsidR="009D3F9D" w:rsidRDefault="004D2E67" w:rsidP="00E2714A">
      <w:pPr>
        <w:pStyle w:val="Lista"/>
      </w:pPr>
      <w:r w:rsidRPr="00DD7CCF">
        <w:t xml:space="preserve">to create a multi-level list, </w:t>
      </w:r>
      <w:r w:rsidRPr="00DD7CCF">
        <w:rPr>
          <w:rStyle w:val="Code"/>
        </w:rPr>
        <w:t>&lt;list&gt;</w:t>
      </w:r>
      <w:r w:rsidRPr="00DD7CCF">
        <w:t xml:space="preserve"> elements may be nested in one another, but this is not recommended </w:t>
      </w:r>
      <w:r w:rsidRPr="00E24F87">
        <w:rPr>
          <w:noProof/>
        </w:rPr>
        <w:t>(</w:t>
      </w:r>
      <w:r w:rsidRPr="00DD7CCF">
        <w:t>especially not for numbered lists)</w:t>
      </w:r>
      <w:r w:rsidR="009D3F9D" w:rsidRPr="009D3F9D">
        <w:t xml:space="preserve"> because of potential display complications</w:t>
      </w:r>
    </w:p>
    <w:p w14:paraId="664C9FF0" w14:textId="77501D80" w:rsidR="009D3F9D" w:rsidRPr="00DD7CCF" w:rsidRDefault="009D3F9D" w:rsidP="00A25D88">
      <w:pPr>
        <w:pStyle w:val="Lista2"/>
      </w:pPr>
      <w:r w:rsidRPr="009D3F9D">
        <w:t>please contact the authors and the TEI manager if you feel this, or the use of a different flavour of list, is essential for you</w:t>
      </w:r>
    </w:p>
    <w:p w14:paraId="0109A289" w14:textId="77777777" w:rsidR="00C02B8C" w:rsidRPr="00DD7CCF" w:rsidRDefault="004D2E67" w:rsidP="00D4342A">
      <w:pPr>
        <w:pStyle w:val="Cmsor2"/>
      </w:pPr>
      <w:bookmarkStart w:id="632" w:name="_4euu8urmvkq9" w:colFirst="0" w:colLast="0"/>
      <w:bookmarkStart w:id="633" w:name="_Ref43988770"/>
      <w:bookmarkStart w:id="634" w:name="_Toc74733585"/>
      <w:bookmarkEnd w:id="632"/>
      <w:r w:rsidRPr="00DD7CCF">
        <w:t>Encoding Language</w:t>
      </w:r>
      <w:bookmarkEnd w:id="633"/>
      <w:bookmarkEnd w:id="634"/>
    </w:p>
    <w:p w14:paraId="69AD1C10" w14:textId="77777777" w:rsidR="00C02B8C" w:rsidRPr="00DD7CCF" w:rsidRDefault="004D2E67" w:rsidP="00D4342A">
      <w:pPr>
        <w:pStyle w:val="Cmsor3"/>
      </w:pPr>
      <w:bookmarkStart w:id="635" w:name="_wp8hx3ov5ccr" w:colFirst="0" w:colLast="0"/>
      <w:bookmarkStart w:id="636" w:name="_Ref43988969"/>
      <w:bookmarkStart w:id="637" w:name="_Toc74733586"/>
      <w:bookmarkEnd w:id="635"/>
      <w:r w:rsidRPr="00DD7CCF">
        <w:t xml:space="preserve">Tagging language with </w:t>
      </w:r>
      <w:r w:rsidR="008525C6" w:rsidRPr="00B30777">
        <w:rPr>
          <w:rStyle w:val="Codeattribute"/>
        </w:rPr>
        <w:t>@xml:</w:t>
      </w:r>
      <w:r w:rsidRPr="00B30777">
        <w:rPr>
          <w:rStyle w:val="Codeattribute"/>
        </w:rPr>
        <w:t>lang</w:t>
      </w:r>
      <w:bookmarkEnd w:id="636"/>
      <w:bookmarkEnd w:id="637"/>
    </w:p>
    <w:p w14:paraId="2D060446" w14:textId="5ADEBE01" w:rsidR="003802C1" w:rsidRDefault="003802C1" w:rsidP="00E2714A">
      <w:pPr>
        <w:pStyle w:val="Lista"/>
      </w:pPr>
      <w:r w:rsidRPr="003802C1">
        <w:t>the language of the contents of an XML element may be specified using the attribute</w:t>
      </w:r>
      <w:r w:rsidR="004D2E67" w:rsidRPr="00DD7CCF">
        <w:t xml:space="preserve"> </w:t>
      </w:r>
      <w:r w:rsidR="008525C6" w:rsidRPr="00B30777">
        <w:rPr>
          <w:rStyle w:val="Codeattribute"/>
        </w:rPr>
        <w:t>@xml:</w:t>
      </w:r>
      <w:r w:rsidR="004D2E67" w:rsidRPr="00B30777">
        <w:rPr>
          <w:rStyle w:val="Codeattribute"/>
        </w:rPr>
        <w:t>lang</w:t>
      </w:r>
    </w:p>
    <w:p w14:paraId="311A77CB" w14:textId="3E7CC91B" w:rsidR="00C02B8C" w:rsidRPr="00DD7CCF" w:rsidRDefault="003802C1" w:rsidP="00E2714A">
      <w:pPr>
        <w:pStyle w:val="Lista"/>
      </w:pPr>
      <w:r w:rsidRPr="003802C1">
        <w:t xml:space="preserve">the permitted value of this attribute shall in our practice be </w:t>
      </w:r>
      <w:r w:rsidRPr="003802C1">
        <w:rPr>
          <w:b/>
          <w:bCs/>
        </w:rPr>
        <w:t>language tags</w:t>
      </w:r>
      <w:r w:rsidRPr="003802C1">
        <w:t xml:space="preserve"> defined by the ISO standard 639-3</w:t>
      </w:r>
      <w:r w:rsidR="004D2E67" w:rsidRPr="00F47381">
        <w:rPr>
          <w:rStyle w:val="Lbjegyzet-hivatkozs"/>
        </w:rPr>
        <w:footnoteReference w:id="52"/>
      </w:r>
    </w:p>
    <w:p w14:paraId="5F726DDA" w14:textId="5426CF9F" w:rsidR="00C02B8C" w:rsidRPr="00DD7CCF" w:rsidRDefault="004D2E67" w:rsidP="00E2714A">
      <w:pPr>
        <w:pStyle w:val="Lista2"/>
      </w:pPr>
      <w:r w:rsidRPr="00DD7CCF">
        <w:t xml:space="preserve">the codes relevant to our project are listed in </w:t>
      </w:r>
      <w:r w:rsidR="0082156E" w:rsidRPr="00DD7CCF">
        <w:fldChar w:fldCharType="begin"/>
      </w:r>
      <w:r w:rsidR="0082156E" w:rsidRPr="00DD7CCF">
        <w:instrText xml:space="preserve"> REF _Ref43989726 \w \h </w:instrText>
      </w:r>
      <w:r w:rsidR="00DD7CCF">
        <w:instrText xml:space="preserve"> \* MERGEFORMAT </w:instrText>
      </w:r>
      <w:r w:rsidR="0082156E" w:rsidRPr="00DD7CCF">
        <w:fldChar w:fldCharType="separate"/>
      </w:r>
      <w:r w:rsidR="00E90D07">
        <w:t>Appendix D</w:t>
      </w:r>
      <w:r w:rsidR="0082156E" w:rsidRPr="00DD7CCF">
        <w:fldChar w:fldCharType="end"/>
      </w:r>
      <w:r w:rsidRPr="00DD7CCF">
        <w:t xml:space="preserve"> of this guide</w:t>
      </w:r>
    </w:p>
    <w:p w14:paraId="43ED2C7F" w14:textId="66DDFF6F" w:rsidR="00C02B8C" w:rsidRPr="00DD7CCF" w:rsidRDefault="004D2E67" w:rsidP="00E2714A">
      <w:pPr>
        <w:pStyle w:val="Lista"/>
      </w:pPr>
      <w:r w:rsidRPr="005D2B22">
        <w:rPr>
          <w:b/>
          <w:bCs/>
        </w:rPr>
        <w:t xml:space="preserve">script </w:t>
      </w:r>
      <w:r w:rsidR="003802C1">
        <w:rPr>
          <w:b/>
          <w:bCs/>
        </w:rPr>
        <w:t>subtags</w:t>
      </w:r>
      <w:r w:rsidRPr="00DD7CCF">
        <w:t xml:space="preserve"> defined by ISO 15924</w:t>
      </w:r>
      <w:r w:rsidRPr="00F47381">
        <w:rPr>
          <w:rStyle w:val="Lbjegyzet-hivatkozs"/>
        </w:rPr>
        <w:footnoteReference w:id="53"/>
      </w:r>
      <w:r w:rsidRPr="00DD7CCF">
        <w:t xml:space="preserve"> are often conjoined to language </w:t>
      </w:r>
      <w:r w:rsidR="003802C1">
        <w:t>tags</w:t>
      </w:r>
      <w:r w:rsidRPr="00DD7CCF">
        <w:t xml:space="preserve"> </w:t>
      </w:r>
      <w:r w:rsidRPr="00E24F87">
        <w:rPr>
          <w:noProof/>
        </w:rPr>
        <w:t>(</w:t>
      </w:r>
      <w:r w:rsidRPr="00DD7CCF">
        <w:t>using a hyphen between the two), but in our practice, this shall be limited to the following</w:t>
      </w:r>
      <w:r w:rsidR="003802C1">
        <w:t>:</w:t>
      </w:r>
    </w:p>
    <w:p w14:paraId="7CD0D7FA" w14:textId="339BAB94" w:rsidR="00C02B8C" w:rsidRPr="00DD7CCF" w:rsidRDefault="004D2E67" w:rsidP="00E2714A">
      <w:pPr>
        <w:pStyle w:val="Lista2"/>
      </w:pPr>
      <w:r w:rsidRPr="00DD7CCF">
        <w:t xml:space="preserve">the language </w:t>
      </w:r>
      <w:r w:rsidR="00A23873">
        <w:t>tag</w:t>
      </w:r>
      <w:r w:rsidRPr="00DD7CCF">
        <w:t xml:space="preserve"> of text originally written in an Indic script and edited in Romanised transliteration shall mandatorily be suffixed with </w:t>
      </w:r>
      <w:r w:rsidRPr="003802C1">
        <w:rPr>
          <w:rStyle w:val="Codevalue"/>
        </w:rPr>
        <w:t>-Latn</w:t>
      </w:r>
    </w:p>
    <w:p w14:paraId="13395110" w14:textId="14988C65" w:rsidR="00C02B8C" w:rsidRPr="00DD7CCF" w:rsidRDefault="004D2E67" w:rsidP="00E2714A">
      <w:pPr>
        <w:pStyle w:val="Lista"/>
      </w:pPr>
      <w:r w:rsidRPr="00DD7CCF">
        <w:t xml:space="preserve">language tags without a script </w:t>
      </w:r>
      <w:r w:rsidR="003802C1">
        <w:t>subtag</w:t>
      </w:r>
      <w:r w:rsidRPr="00DD7CCF">
        <w:t xml:space="preserve"> </w:t>
      </w:r>
      <w:r w:rsidR="003802C1">
        <w:t xml:space="preserve">are </w:t>
      </w:r>
      <w:r w:rsidRPr="00DD7CCF">
        <w:t xml:space="preserve">by default assumed to be in a script </w:t>
      </w:r>
      <w:r w:rsidR="003802C1">
        <w:t xml:space="preserve">typical for </w:t>
      </w:r>
      <w:r w:rsidRPr="00DD7CCF">
        <w:t>the language</w:t>
      </w:r>
    </w:p>
    <w:p w14:paraId="0F1AEB76" w14:textId="77777777" w:rsidR="003802C1" w:rsidRDefault="003802C1" w:rsidP="003802C1">
      <w:pPr>
        <w:pStyle w:val="Lista2"/>
      </w:pPr>
      <w:r>
        <w:t>thus, in our practice, modern languages shall be encoded without a script subtag, including</w:t>
      </w:r>
    </w:p>
    <w:p w14:paraId="16C7CB16" w14:textId="77777777" w:rsidR="003802C1" w:rsidRDefault="003802C1" w:rsidP="003802C1">
      <w:pPr>
        <w:pStyle w:val="Lista3"/>
      </w:pPr>
      <w:r>
        <w:t>modern languages written in some form of the Latin alphabet, such as English and French</w:t>
      </w:r>
    </w:p>
    <w:p w14:paraId="09C6CDD5" w14:textId="77777777" w:rsidR="003802C1" w:rsidRDefault="003802C1" w:rsidP="003802C1">
      <w:pPr>
        <w:pStyle w:val="Lista3"/>
      </w:pPr>
      <w:r>
        <w:t>modern south and southeast Asian languages, when cited in the script typically used for that language</w:t>
      </w:r>
    </w:p>
    <w:p w14:paraId="2AD318C1" w14:textId="77777777" w:rsidR="003802C1" w:rsidRDefault="003802C1" w:rsidP="003802C1">
      <w:pPr>
        <w:pStyle w:val="Lista2"/>
      </w:pPr>
      <w:r>
        <w:t xml:space="preserve">note well that script subtags in the value of </w:t>
      </w:r>
      <w:r w:rsidRPr="003802C1">
        <w:rPr>
          <w:rStyle w:val="Codeattribute"/>
        </w:rPr>
        <w:t>@xml:lang</w:t>
      </w:r>
      <w:r>
        <w:t xml:space="preserve"> encode the script of the </w:t>
      </w:r>
      <w:r w:rsidRPr="003802C1">
        <w:rPr>
          <w:b/>
          <w:bCs/>
        </w:rPr>
        <w:t>contents of the element</w:t>
      </w:r>
      <w:r>
        <w:t xml:space="preserve"> bearing this attribute, and </w:t>
      </w:r>
      <w:r w:rsidRPr="003802C1">
        <w:rPr>
          <w:b/>
          <w:bCs/>
        </w:rPr>
        <w:t>not the original script</w:t>
      </w:r>
      <w:r>
        <w:t xml:space="preserve"> in which transliterated text was written</w:t>
      </w:r>
    </w:p>
    <w:p w14:paraId="3C23420A" w14:textId="15D1AA34" w:rsidR="00C02B8C" w:rsidRPr="00DD7CCF" w:rsidRDefault="003802C1" w:rsidP="00A25D88">
      <w:pPr>
        <w:pStyle w:val="Lista3"/>
      </w:pPr>
      <w:r>
        <w:t>the encoding of the original script, applicable only to the edition division, is covered in §</w:t>
      </w:r>
      <w:r w:rsidR="00DD5901">
        <w:fldChar w:fldCharType="begin"/>
      </w:r>
      <w:r w:rsidR="00DD5901">
        <w:instrText xml:space="preserve"> REF _Ref43985361 \r \h </w:instrText>
      </w:r>
      <w:r w:rsidR="00DD5901">
        <w:fldChar w:fldCharType="separate"/>
      </w:r>
      <w:r w:rsidR="00E90D07">
        <w:t>7.5.5</w:t>
      </w:r>
      <w:r w:rsidR="00DD5901">
        <w:fldChar w:fldCharType="end"/>
      </w:r>
    </w:p>
    <w:p w14:paraId="2FA95BB7" w14:textId="77777777" w:rsidR="00C02B8C" w:rsidRPr="00DD7CCF" w:rsidRDefault="004D2E67" w:rsidP="00D4342A">
      <w:pPr>
        <w:pStyle w:val="Cmsor3"/>
      </w:pPr>
      <w:bookmarkStart w:id="638" w:name="_xs33sh2oghy" w:colFirst="0" w:colLast="0"/>
      <w:bookmarkStart w:id="639" w:name="_Ref43990600"/>
      <w:bookmarkStart w:id="640" w:name="_Toc74733587"/>
      <w:bookmarkEnd w:id="638"/>
      <w:r w:rsidRPr="00DD7CCF">
        <w:lastRenderedPageBreak/>
        <w:t>Tagging language in pre-existing containers</w:t>
      </w:r>
      <w:bookmarkEnd w:id="639"/>
      <w:bookmarkEnd w:id="640"/>
    </w:p>
    <w:p w14:paraId="0F304C68" w14:textId="3FA31956" w:rsidR="00C02B8C" w:rsidRPr="00DD7CCF" w:rsidRDefault="004D2E67" w:rsidP="00E2714A">
      <w:pPr>
        <w:pStyle w:val="Lista"/>
      </w:pPr>
      <w:r w:rsidRPr="00DD7CCF">
        <w:t xml:space="preserve">the </w:t>
      </w:r>
      <w:r w:rsidRPr="00DD7CCF">
        <w:rPr>
          <w:rStyle w:val="Code"/>
        </w:rPr>
        <w:t>&lt;TEI&gt;</w:t>
      </w:r>
      <w:r w:rsidRPr="00DD7CCF">
        <w:t xml:space="preserve"> container </w:t>
      </w:r>
      <w:r w:rsidRPr="00E24F87">
        <w:rPr>
          <w:noProof/>
        </w:rPr>
        <w:t>(</w:t>
      </w:r>
      <w:r w:rsidR="003C3D87" w:rsidRPr="00DD7CCF">
        <w:t>§</w:t>
      </w:r>
      <w:r w:rsidR="00284D70" w:rsidRPr="00DD7CCF">
        <w:fldChar w:fldCharType="begin"/>
      </w:r>
      <w:r w:rsidR="00284D70" w:rsidRPr="00DD7CCF">
        <w:instrText xml:space="preserve"> REF _Ref43990558 \r \h </w:instrText>
      </w:r>
      <w:r w:rsidR="00DD7CCF">
        <w:instrText xml:space="preserve"> \* MERGEFORMAT </w:instrText>
      </w:r>
      <w:r w:rsidR="00284D70" w:rsidRPr="00DD7CCF">
        <w:fldChar w:fldCharType="separate"/>
      </w:r>
      <w:r w:rsidR="00E90D07">
        <w:t>1.4</w:t>
      </w:r>
      <w:r w:rsidR="00284D70" w:rsidRPr="00DD7CCF">
        <w:fldChar w:fldCharType="end"/>
      </w:r>
      <w:r w:rsidRPr="00DD7CCF">
        <w:t xml:space="preserve">) of the entire XML document specifies English as the language of the document, and this is understood to apply to all </w:t>
      </w:r>
      <w:r w:rsidR="00DD5901">
        <w:t>descendant</w:t>
      </w:r>
      <w:r w:rsidRPr="00DD7CCF">
        <w:t xml:space="preserve"> elements unless otherwise specified</w:t>
      </w:r>
    </w:p>
    <w:p w14:paraId="4AEFEBDA" w14:textId="77777777" w:rsidR="00C02B8C" w:rsidRPr="00DD7CCF" w:rsidRDefault="004D2E67" w:rsidP="00E2714A">
      <w:pPr>
        <w:pStyle w:val="Lista"/>
      </w:pPr>
      <w:r w:rsidRPr="00DD7CCF">
        <w:t xml:space="preserve">when </w:t>
      </w:r>
      <w:r w:rsidRPr="005D2B22">
        <w:rPr>
          <w:b/>
          <w:bCs/>
        </w:rPr>
        <w:t>a structural unit</w:t>
      </w:r>
      <w:r w:rsidRPr="00DD7CCF">
        <w:t xml:space="preserve"> of the document is in another language, the attribute </w:t>
      </w:r>
      <w:r w:rsidR="008525C6" w:rsidRPr="00B30777">
        <w:rPr>
          <w:rStyle w:val="Codeattribute"/>
        </w:rPr>
        <w:t>@xml:</w:t>
      </w:r>
      <w:r w:rsidRPr="00B30777">
        <w:rPr>
          <w:rStyle w:val="Codeattribute"/>
        </w:rPr>
        <w:t>lang</w:t>
      </w:r>
      <w:r w:rsidRPr="00DD7CCF">
        <w:t xml:space="preserve"> must be added to the start-tag of the corresponding structural element to specify the language:</w:t>
      </w:r>
    </w:p>
    <w:p w14:paraId="7137DB44" w14:textId="0D1BEACF" w:rsidR="00C02B8C" w:rsidRDefault="004D2E67" w:rsidP="00E2714A">
      <w:pPr>
        <w:pStyle w:val="Lista2"/>
      </w:pPr>
      <w:r w:rsidRPr="00DD7CCF">
        <w:t xml:space="preserve">the edition division must </w:t>
      </w:r>
      <w:r w:rsidR="00DD5901">
        <w:t xml:space="preserve">normally </w:t>
      </w:r>
      <w:r w:rsidRPr="00DD7CCF">
        <w:t>be set to the language of the original text</w:t>
      </w:r>
    </w:p>
    <w:p w14:paraId="030BC013" w14:textId="4CBC0425" w:rsidR="00DD5901" w:rsidRPr="00DD7CCF" w:rsidRDefault="00DD5901" w:rsidP="00DD5901">
      <w:pPr>
        <w:pStyle w:val="Lista3"/>
      </w:pPr>
      <w:r w:rsidRPr="00DD5901">
        <w:t>see §</w:t>
      </w:r>
      <w:r>
        <w:fldChar w:fldCharType="begin"/>
      </w:r>
      <w:r>
        <w:instrText xml:space="preserve"> REF _Ref43989080 \r \h </w:instrText>
      </w:r>
      <w:r>
        <w:fldChar w:fldCharType="separate"/>
      </w:r>
      <w:r w:rsidR="00E90D07">
        <w:t>7.2</w:t>
      </w:r>
      <w:r>
        <w:fldChar w:fldCharType="end"/>
      </w:r>
      <w:r w:rsidRPr="00DD5901">
        <w:t xml:space="preserve"> for detailed instructions on language encoding within the edition</w:t>
      </w:r>
    </w:p>
    <w:p w14:paraId="06E3AE14" w14:textId="385CD98D" w:rsidR="00C02B8C" w:rsidRPr="00DD7CCF" w:rsidRDefault="004D2E67" w:rsidP="00E2714A">
      <w:pPr>
        <w:pStyle w:val="Lista2"/>
      </w:pPr>
      <w:r w:rsidRPr="00DD7CCF">
        <w:t xml:space="preserve">translation divisions must explicitly indicate their language </w:t>
      </w:r>
      <w:r w:rsidRPr="00E24F87">
        <w:rPr>
          <w:noProof/>
        </w:rPr>
        <w:t>(</w:t>
      </w:r>
      <w:r w:rsidR="003C3D87" w:rsidRPr="00DD7CCF">
        <w:t>§</w:t>
      </w:r>
      <w:r w:rsidR="009430EC" w:rsidRPr="00DD7CCF">
        <w:fldChar w:fldCharType="begin"/>
      </w:r>
      <w:r w:rsidR="009430EC" w:rsidRPr="00DD7CCF">
        <w:instrText xml:space="preserve"> REF _Ref43990036 \w \h </w:instrText>
      </w:r>
      <w:r w:rsidR="00DD7CCF">
        <w:instrText xml:space="preserve"> \* MERGEFORMAT </w:instrText>
      </w:r>
      <w:r w:rsidR="009430EC" w:rsidRPr="00DD7CCF">
        <w:fldChar w:fldCharType="separate"/>
      </w:r>
      <w:r w:rsidR="00E90D07">
        <w:t>9.2.1</w:t>
      </w:r>
      <w:r w:rsidR="009430EC" w:rsidRPr="00DD7CCF">
        <w:fldChar w:fldCharType="end"/>
      </w:r>
      <w:r w:rsidRPr="00DD7CCF">
        <w:t xml:space="preserve">) </w:t>
      </w:r>
      <w:r w:rsidR="00592239" w:rsidRPr="00592239">
        <w:t>unless it is English, in which case no language attribute should be added to the translation division</w:t>
      </w:r>
    </w:p>
    <w:p w14:paraId="6799D7CE" w14:textId="268F6552" w:rsidR="00C02B8C" w:rsidRPr="00DD7CCF" w:rsidRDefault="004D2E67" w:rsidP="00E2714A">
      <w:pPr>
        <w:pStyle w:val="Lista2"/>
      </w:pPr>
      <w:r w:rsidRPr="00DD7CCF">
        <w:t xml:space="preserve">similarly, smaller structural units </w:t>
      </w:r>
      <w:r w:rsidRPr="00E24F87">
        <w:rPr>
          <w:noProof/>
        </w:rPr>
        <w:t>(</w:t>
      </w:r>
      <w:r w:rsidRPr="00DD7CCF">
        <w:t xml:space="preserve">e.g. </w:t>
      </w:r>
      <w:r w:rsidRPr="00DD7CCF">
        <w:rPr>
          <w:rStyle w:val="Code"/>
        </w:rPr>
        <w:t>&lt;note&gt;</w:t>
      </w:r>
      <w:r w:rsidR="00DD5901">
        <w:t>,</w:t>
      </w:r>
      <w:r w:rsidRPr="00DD7CCF">
        <w:t xml:space="preserve"> </w:t>
      </w:r>
      <w:r w:rsidRPr="00DD7CCF">
        <w:rPr>
          <w:rStyle w:val="Code"/>
        </w:rPr>
        <w:t>&lt;p&gt;</w:t>
      </w:r>
      <w:r w:rsidR="00DD5901">
        <w:t xml:space="preserve"> and </w:t>
      </w:r>
      <w:r w:rsidR="00DD5901" w:rsidRPr="00DD7CCF">
        <w:rPr>
          <w:rStyle w:val="Code"/>
        </w:rPr>
        <w:t>&lt;</w:t>
      </w:r>
      <w:r w:rsidR="00DD5901">
        <w:rPr>
          <w:rStyle w:val="Code"/>
        </w:rPr>
        <w:t>q</w:t>
      </w:r>
      <w:r w:rsidR="00DD5901" w:rsidRPr="00DD7CCF">
        <w:rPr>
          <w:rStyle w:val="Code"/>
        </w:rPr>
        <w:t>&gt;</w:t>
      </w:r>
      <w:r w:rsidRPr="00DD7CCF">
        <w:t>) may be set to a particular language as and when applicable</w:t>
      </w:r>
    </w:p>
    <w:p w14:paraId="13F8EFED" w14:textId="77777777" w:rsidR="00C02B8C" w:rsidRPr="00DD7CCF" w:rsidRDefault="004D2E67" w:rsidP="00D4342A">
      <w:pPr>
        <w:pStyle w:val="Cmsor3"/>
      </w:pPr>
      <w:bookmarkStart w:id="641" w:name="_6pkkdwn5pxyn" w:colFirst="0" w:colLast="0"/>
      <w:bookmarkStart w:id="642" w:name="_Ref43986658"/>
      <w:bookmarkStart w:id="643" w:name="_Toc74733588"/>
      <w:bookmarkEnd w:id="641"/>
      <w:r w:rsidRPr="00DD7CCF">
        <w:t>Tagging foreign languages outside the edition</w:t>
      </w:r>
      <w:bookmarkEnd w:id="642"/>
      <w:bookmarkEnd w:id="643"/>
    </w:p>
    <w:p w14:paraId="501914C3" w14:textId="0CAC5F30" w:rsidR="00C02B8C" w:rsidRPr="00DD7CCF" w:rsidRDefault="004D2E67" w:rsidP="00E2714A">
      <w:pPr>
        <w:pStyle w:val="Lista"/>
      </w:pPr>
      <w:r w:rsidRPr="00DD7CCF">
        <w:t xml:space="preserve">this subsection concerns short stretches of a language different from that of the surrounding English </w:t>
      </w:r>
      <w:r w:rsidRPr="00E24F87">
        <w:rPr>
          <w:noProof/>
        </w:rPr>
        <w:t>(</w:t>
      </w:r>
      <w:r w:rsidRPr="00DD7CCF">
        <w:t xml:space="preserve">or other modern-language) text </w:t>
      </w:r>
      <w:r w:rsidRPr="00E24F87">
        <w:rPr>
          <w:noProof/>
        </w:rPr>
        <w:t>(</w:t>
      </w:r>
      <w:r w:rsidRPr="00DD7CCF">
        <w:t>for the sake of simplicity referred to here as a “foreign” language)</w:t>
      </w:r>
      <w:r w:rsidR="003F3732" w:rsidRPr="003F3732">
        <w:t xml:space="preserve"> in parts of the XML file outside the edition division</w:t>
      </w:r>
    </w:p>
    <w:p w14:paraId="6D3E697C" w14:textId="33C51E81"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_Ref43989080 \w \h </w:instrText>
      </w:r>
      <w:r w:rsidR="00DD7CCF">
        <w:instrText xml:space="preserve"> \* MERGEFORMAT </w:instrText>
      </w:r>
      <w:r w:rsidR="0082156E" w:rsidRPr="00DD7CCF">
        <w:fldChar w:fldCharType="separate"/>
      </w:r>
      <w:r w:rsidR="00E90D07">
        <w:t>7.2</w:t>
      </w:r>
      <w:r w:rsidR="0082156E" w:rsidRPr="00DD7CCF">
        <w:fldChar w:fldCharType="end"/>
      </w:r>
      <w:r w:rsidRPr="00DD7CCF">
        <w:t xml:space="preserve"> about tagging language within the edition</w:t>
      </w:r>
    </w:p>
    <w:p w14:paraId="0E61A26D" w14:textId="4C3807D2" w:rsidR="00C02B8C" w:rsidRPr="00DD7CCF" w:rsidRDefault="004D2E67" w:rsidP="00E2714A">
      <w:pPr>
        <w:pStyle w:val="Lista2"/>
      </w:pPr>
      <w:r w:rsidRPr="00DD7CCF">
        <w:t xml:space="preserve">stretches of foreign language that coincide with an already existing XML container should be handled as per </w:t>
      </w:r>
      <w:r w:rsidR="003C3D87" w:rsidRPr="00DD7CCF">
        <w:t>§</w:t>
      </w:r>
      <w:r w:rsidR="00284D70" w:rsidRPr="00DD7CCF">
        <w:fldChar w:fldCharType="begin"/>
      </w:r>
      <w:r w:rsidR="00284D70" w:rsidRPr="00DD7CCF">
        <w:instrText xml:space="preserve"> REF _Ref43990600 \r \h </w:instrText>
      </w:r>
      <w:r w:rsidR="00DD7CCF">
        <w:instrText xml:space="preserve"> \* MERGEFORMAT </w:instrText>
      </w:r>
      <w:r w:rsidR="00284D70" w:rsidRPr="00DD7CCF">
        <w:fldChar w:fldCharType="separate"/>
      </w:r>
      <w:r w:rsidR="00E90D07">
        <w:t>10.3.2</w:t>
      </w:r>
      <w:r w:rsidR="00284D70" w:rsidRPr="00DD7CCF">
        <w:fldChar w:fldCharType="end"/>
      </w:r>
      <w:r w:rsidRPr="00DD7CCF">
        <w:t xml:space="preserve"> above</w:t>
      </w:r>
    </w:p>
    <w:p w14:paraId="52A0E41F" w14:textId="77777777" w:rsidR="00C02B8C" w:rsidRPr="00DD7CCF" w:rsidRDefault="004D2E67" w:rsidP="00E2714A">
      <w:pPr>
        <w:pStyle w:val="Lista"/>
      </w:pPr>
      <w:r w:rsidRPr="00DD7CCF">
        <w:t xml:space="preserve">text in a foreign language shall be wrapped in the element </w:t>
      </w:r>
      <w:r w:rsidRPr="00DD7CCF">
        <w:rPr>
          <w:rStyle w:val="Code"/>
        </w:rPr>
        <w:t>&lt;foreign&gt;</w:t>
      </w:r>
      <w:r w:rsidRPr="00DD7CCF">
        <w:t>, and will be displayed in italics</w:t>
      </w:r>
    </w:p>
    <w:p w14:paraId="07E2FC2E" w14:textId="6FB51128" w:rsidR="003F3732" w:rsidRDefault="003F3732" w:rsidP="003F3732">
      <w:pPr>
        <w:pStyle w:val="Lista"/>
      </w:pPr>
      <w:r w:rsidRPr="00B30777">
        <w:rPr>
          <w:rStyle w:val="Codeattribute"/>
        </w:rPr>
        <w:t>@xml:lang</w:t>
      </w:r>
      <w:r>
        <w:t xml:space="preserve"> (with the appropriate language tag as its value) </w:t>
      </w:r>
      <w:r w:rsidRPr="003F3732">
        <w:rPr>
          <w:b/>
          <w:bCs/>
        </w:rPr>
        <w:t>is mandatory</w:t>
      </w:r>
      <w:r>
        <w:t xml:space="preserve"> for words or phrases cited </w:t>
      </w:r>
      <w:r w:rsidRPr="003F3732">
        <w:rPr>
          <w:b/>
          <w:bCs/>
        </w:rPr>
        <w:t>in a modern language</w:t>
      </w:r>
      <w:r>
        <w:t xml:space="preserve"> other than that of the surrounding text (e.g. a French quotation in an English commentary)</w:t>
      </w:r>
    </w:p>
    <w:p w14:paraId="7AEF36DC" w14:textId="41A8470D" w:rsidR="003F3732" w:rsidRDefault="003F3732" w:rsidP="003F3732">
      <w:pPr>
        <w:pStyle w:val="Lista2"/>
      </w:pPr>
      <w:r>
        <w:t xml:space="preserve">however, do not overdo the tagging of modern foreign words: e.g. French or Latin loanwords commonly used in English should not be tagged as </w:t>
      </w:r>
      <w:r w:rsidRPr="003F3732">
        <w:rPr>
          <w:rStyle w:val="Code"/>
        </w:rPr>
        <w:t>&lt;foreign&gt;</w:t>
      </w:r>
      <w:r>
        <w:t xml:space="preserve"> at all</w:t>
      </w:r>
    </w:p>
    <w:p w14:paraId="6FBA960F" w14:textId="7C57CE78" w:rsidR="003F3732" w:rsidRDefault="003F3732" w:rsidP="003F3732">
      <w:pPr>
        <w:pStyle w:val="Lista2"/>
      </w:pPr>
      <w:r w:rsidRPr="003F3732">
        <w:t xml:space="preserve">if you use transliteration to cite a modern language that normally uses a non-Latin script, the subtag </w:t>
      </w:r>
      <w:r w:rsidRPr="003802C1">
        <w:rPr>
          <w:rStyle w:val="Codevalue"/>
        </w:rPr>
        <w:t>-Latn</w:t>
      </w:r>
      <w:r w:rsidRPr="003F3732">
        <w:t xml:space="preserve"> must be added to the language tag as per §</w:t>
      </w:r>
      <w:r>
        <w:fldChar w:fldCharType="begin"/>
      </w:r>
      <w:r>
        <w:instrText xml:space="preserve"> REF _Ref43988969 \r \h </w:instrText>
      </w:r>
      <w:r>
        <w:fldChar w:fldCharType="separate"/>
      </w:r>
      <w:r w:rsidR="00E90D07">
        <w:t>10.3.1</w:t>
      </w:r>
      <w:r>
        <w:fldChar w:fldCharType="end"/>
      </w:r>
    </w:p>
    <w:p w14:paraId="4BBE1316" w14:textId="2F6FE140" w:rsidR="003F3732" w:rsidRDefault="003F3732" w:rsidP="003F3732">
      <w:pPr>
        <w:pStyle w:val="Lista"/>
      </w:pPr>
      <w:r w:rsidRPr="00B30777">
        <w:rPr>
          <w:rStyle w:val="Codeattribute"/>
        </w:rPr>
        <w:t>@xml:lang</w:t>
      </w:r>
      <w:r>
        <w:t xml:space="preserve"> </w:t>
      </w:r>
      <w:r w:rsidRPr="003F3732">
        <w:rPr>
          <w:b/>
          <w:bCs/>
        </w:rPr>
        <w:t>is not mandatory</w:t>
      </w:r>
      <w:r>
        <w:t xml:space="preserve"> for words or phrases </w:t>
      </w:r>
      <w:r w:rsidRPr="003F3732">
        <w:rPr>
          <w:b/>
          <w:bCs/>
        </w:rPr>
        <w:t>in a language of study</w:t>
      </w:r>
      <w:r>
        <w:t xml:space="preserve"> cited (tagged as </w:t>
      </w:r>
      <w:r w:rsidRPr="003F3732">
        <w:rPr>
          <w:rStyle w:val="Code"/>
        </w:rPr>
        <w:t>&lt;foreign&gt;</w:t>
      </w:r>
      <w:r>
        <w:t>) in a modern-language context</w:t>
      </w:r>
    </w:p>
    <w:p w14:paraId="55EF1BE4" w14:textId="1A893B90" w:rsidR="003F3732" w:rsidRDefault="003F3732" w:rsidP="003F3732">
      <w:pPr>
        <w:pStyle w:val="Lista2"/>
      </w:pPr>
      <w:r w:rsidRPr="00B30777">
        <w:rPr>
          <w:rStyle w:val="Codeattribute"/>
        </w:rPr>
        <w:t>@xml:lang</w:t>
      </w:r>
      <w:r>
        <w:t xml:space="preserve"> is counter-recommended (to reduce code clutter at the cost of some loss of machine-actionable rigour) for text cited in the language of a monolingual inscription (i.e. that encoded for the edition division), including</w:t>
      </w:r>
    </w:p>
    <w:p w14:paraId="510DDF0E" w14:textId="7975E1FB" w:rsidR="003F3732" w:rsidRDefault="003F3732" w:rsidP="003F3732">
      <w:pPr>
        <w:pStyle w:val="Lista3"/>
      </w:pPr>
      <w:r>
        <w:t xml:space="preserve">citations from the inscription in a translation, commentary or note (including apparatus notes), e.g. </w:t>
      </w:r>
      <w:r w:rsidRPr="00DD7CCF">
        <w:rPr>
          <w:rStyle w:val="Codetext"/>
        </w:rPr>
        <w:t xml:space="preserve">Two </w:t>
      </w:r>
      <w:r w:rsidRPr="00DD7CCF">
        <w:rPr>
          <w:rStyle w:val="Code"/>
        </w:rPr>
        <w:t>&lt;foreign&gt;</w:t>
      </w:r>
      <w:r w:rsidRPr="00DD7CCF">
        <w:rPr>
          <w:rStyle w:val="Codetext"/>
        </w:rPr>
        <w:t>kulyavāpa</w:t>
      </w:r>
      <w:r w:rsidRPr="00DD7CCF">
        <w:rPr>
          <w:rStyle w:val="Code"/>
        </w:rPr>
        <w:t>&lt;/foreign&gt;</w:t>
      </w:r>
      <w:r w:rsidRPr="00DD7CCF">
        <w:rPr>
          <w:rStyle w:val="Codetext"/>
        </w:rPr>
        <w:t>s of land</w:t>
      </w:r>
    </w:p>
    <w:p w14:paraId="1C330523" w14:textId="77777777" w:rsidR="003F3732" w:rsidRDefault="003F3732" w:rsidP="003F3732">
      <w:pPr>
        <w:pStyle w:val="Lista3"/>
      </w:pPr>
      <w:r>
        <w:t>strings of text that are not meaningful in and of themselves, such as</w:t>
      </w:r>
    </w:p>
    <w:p w14:paraId="6C58DC84" w14:textId="52E11F6F" w:rsidR="003F3732" w:rsidRDefault="003F3732" w:rsidP="003F3732">
      <w:pPr>
        <w:pStyle w:val="Lista4"/>
      </w:pPr>
      <w:r>
        <w:t xml:space="preserve">single (transliterated) characters mentioned in a palaeographic description, e.g. </w:t>
      </w:r>
      <w:r w:rsidRPr="00DD7CCF">
        <w:rPr>
          <w:rStyle w:val="Codetext"/>
        </w:rPr>
        <w:t xml:space="preserve">The scribe tends to use </w:t>
      </w:r>
      <w:r w:rsidRPr="00DD7CCF">
        <w:rPr>
          <w:rStyle w:val="Code"/>
        </w:rPr>
        <w:t>&lt;foreign&gt;</w:t>
      </w:r>
      <w:r w:rsidRPr="00DD7CCF">
        <w:rPr>
          <w:rStyle w:val="Codetext"/>
        </w:rPr>
        <w:t>ṅh</w:t>
      </w:r>
      <w:r w:rsidRPr="00DD7CCF">
        <w:rPr>
          <w:rStyle w:val="Code"/>
        </w:rPr>
        <w:t>&lt;/foreign&gt;</w:t>
      </w:r>
      <w:r w:rsidRPr="00DD7CCF">
        <w:rPr>
          <w:rStyle w:val="Codetext"/>
        </w:rPr>
        <w:t xml:space="preserve"> instead of </w:t>
      </w:r>
      <w:r w:rsidRPr="00DD7CCF">
        <w:rPr>
          <w:rStyle w:val="Code"/>
        </w:rPr>
        <w:t>&lt;foreign&gt;</w:t>
      </w:r>
      <w:r w:rsidRPr="00DD7CCF">
        <w:rPr>
          <w:rStyle w:val="Codetext"/>
        </w:rPr>
        <w:t>ṁh</w:t>
      </w:r>
      <w:r w:rsidRPr="00DD7CCF">
        <w:rPr>
          <w:rStyle w:val="Code"/>
        </w:rPr>
        <w:t>&lt;/foreign&gt;</w:t>
      </w:r>
    </w:p>
    <w:p w14:paraId="281094C3" w14:textId="3247DD4D" w:rsidR="003F3732" w:rsidRDefault="003F3732" w:rsidP="003F3732">
      <w:pPr>
        <w:pStyle w:val="Lista4"/>
      </w:pPr>
      <w:r>
        <w:t xml:space="preserve">morphological components or unintelligible segments mentioned in a discussion, e.g. </w:t>
      </w:r>
      <w:r w:rsidRPr="00DD7CCF">
        <w:rPr>
          <w:rStyle w:val="Codetext"/>
        </w:rPr>
        <w:t xml:space="preserve">The suffix </w:t>
      </w:r>
      <w:r w:rsidRPr="00DD7CCF">
        <w:rPr>
          <w:rStyle w:val="Code"/>
        </w:rPr>
        <w:t>&lt;foreign&gt;</w:t>
      </w:r>
      <w:r w:rsidRPr="00DD7CCF">
        <w:rPr>
          <w:rStyle w:val="Codetext"/>
        </w:rPr>
        <w:t>-vat</w:t>
      </w:r>
      <w:r w:rsidRPr="00DD7CCF">
        <w:rPr>
          <w:rStyle w:val="Code"/>
        </w:rPr>
        <w:t>&lt;/foreign&gt;</w:t>
      </w:r>
    </w:p>
    <w:p w14:paraId="360DD4ED" w14:textId="3CA764D1" w:rsidR="003F3732" w:rsidRDefault="003F3732" w:rsidP="0079360D">
      <w:pPr>
        <w:pStyle w:val="Lista3"/>
      </w:pPr>
      <w:r>
        <w:t xml:space="preserve">in each of these cases, using </w:t>
      </w:r>
      <w:r w:rsidRPr="00B30777">
        <w:rPr>
          <w:rStyle w:val="Codeattribute"/>
        </w:rPr>
        <w:t>@xml:lang</w:t>
      </w:r>
      <w:r>
        <w:t xml:space="preserve"> is not expressly prohibited, and you may choose to do so in any situation where you feel that the ambiguity arising from the lack of such encoding would be detrimental to the understanding of your work</w:t>
      </w:r>
    </w:p>
    <w:p w14:paraId="6F2D0EE9" w14:textId="77777777" w:rsidR="00C02B8C" w:rsidRPr="00DD7CCF" w:rsidRDefault="008525C6" w:rsidP="0079360D">
      <w:pPr>
        <w:pStyle w:val="Lista2"/>
      </w:pPr>
      <w:r w:rsidRPr="00B30777">
        <w:rPr>
          <w:rStyle w:val="Codeattribute"/>
        </w:rPr>
        <w:t>@xml:</w:t>
      </w:r>
      <w:r w:rsidR="004D2E67" w:rsidRPr="00B30777">
        <w:rPr>
          <w:rStyle w:val="Codeattribute"/>
        </w:rPr>
        <w:t>lang</w:t>
      </w:r>
      <w:r w:rsidR="004D2E67" w:rsidRPr="00CD25A4">
        <w:rPr>
          <w:b/>
          <w:bCs/>
        </w:rPr>
        <w:t xml:space="preserve"> is optional</w:t>
      </w:r>
      <w:r w:rsidR="004D2E67" w:rsidRPr="00DD7CCF">
        <w:t xml:space="preserve"> </w:t>
      </w:r>
      <w:r w:rsidR="004D2E67" w:rsidRPr="00E24F87">
        <w:rPr>
          <w:noProof/>
        </w:rPr>
        <w:t>(</w:t>
      </w:r>
      <w:r w:rsidR="004D2E67" w:rsidRPr="00DD7CCF">
        <w:t>to be used or avoided on a case-by-case basis)</w:t>
      </w:r>
    </w:p>
    <w:p w14:paraId="2EA1E400" w14:textId="77777777" w:rsidR="00C02B8C" w:rsidRPr="00DD7CCF" w:rsidRDefault="004D2E67" w:rsidP="0079360D">
      <w:pPr>
        <w:pStyle w:val="Lista3"/>
      </w:pPr>
      <w:r w:rsidRPr="00DD7CCF">
        <w:t xml:space="preserve">for technical terms in Sanskrit or another major language applicable to the inscription’s context, e.g. </w:t>
      </w:r>
      <w:r w:rsidRPr="00DD7CCF">
        <w:rPr>
          <w:rStyle w:val="Codetext"/>
        </w:rPr>
        <w:t xml:space="preserve">a </w:t>
      </w:r>
      <w:r w:rsidRPr="00DD7CCF">
        <w:rPr>
          <w:rStyle w:val="Code"/>
        </w:rPr>
        <w:t>&lt;foreign&gt;</w:t>
      </w:r>
      <w:r w:rsidRPr="00DD7CCF">
        <w:rPr>
          <w:rStyle w:val="Codetext"/>
        </w:rPr>
        <w:t>bahuvrīhi</w:t>
      </w:r>
      <w:r w:rsidRPr="00DD7CCF">
        <w:rPr>
          <w:rStyle w:val="Code"/>
        </w:rPr>
        <w:t>&lt;/foreign&gt;</w:t>
      </w:r>
      <w:r w:rsidRPr="00DD7CCF">
        <w:rPr>
          <w:rStyle w:val="Codetext"/>
        </w:rPr>
        <w:t xml:space="preserve"> compound</w:t>
      </w:r>
    </w:p>
    <w:p w14:paraId="13B4A872" w14:textId="423CB269" w:rsidR="00C02B8C" w:rsidRDefault="003F3732" w:rsidP="0079360D">
      <w:pPr>
        <w:pStyle w:val="Lista3"/>
      </w:pPr>
      <w:r w:rsidRPr="003F3732">
        <w:t>for text cited in one of the languages</w:t>
      </w:r>
      <w:r>
        <w:t xml:space="preserve"> </w:t>
      </w:r>
      <w:r w:rsidR="004D2E67" w:rsidRPr="00DD7CCF">
        <w:t xml:space="preserve">of a multilingual inscription </w:t>
      </w:r>
      <w:r w:rsidR="004D2E67" w:rsidRPr="00E24F87">
        <w:rPr>
          <w:noProof/>
        </w:rPr>
        <w:t>(</w:t>
      </w:r>
      <w:r w:rsidR="004D2E67" w:rsidRPr="00DD7CCF">
        <w:t>i.e. those encoded for certain textpart divisions or smaller sections of the edition)</w:t>
      </w:r>
    </w:p>
    <w:p w14:paraId="2D135500" w14:textId="31C9F27B" w:rsidR="00D3108A" w:rsidRDefault="00D3108A" w:rsidP="0079360D">
      <w:pPr>
        <w:pStyle w:val="Lista3"/>
      </w:pPr>
      <w:r w:rsidRPr="00D3108A">
        <w:t>for terms cited in a dictionary reference (§</w:t>
      </w:r>
      <w:r>
        <w:fldChar w:fldCharType="begin"/>
      </w:r>
      <w:r>
        <w:instrText xml:space="preserve"> REF _Ref43989849 \r \h </w:instrText>
      </w:r>
      <w:r>
        <w:fldChar w:fldCharType="separate"/>
      </w:r>
      <w:r w:rsidR="00E90D07">
        <w:t>10.4.5</w:t>
      </w:r>
      <w:r>
        <w:fldChar w:fldCharType="end"/>
      </w:r>
      <w:r w:rsidRPr="00D3108A">
        <w:t>)</w:t>
      </w:r>
    </w:p>
    <w:p w14:paraId="53D408CF" w14:textId="37D699BC" w:rsidR="0079360D" w:rsidRDefault="0079360D" w:rsidP="00A25D88">
      <w:pPr>
        <w:pStyle w:val="Lista2"/>
      </w:pPr>
      <w:r>
        <w:t xml:space="preserve">when you choose to use </w:t>
      </w:r>
      <w:r w:rsidRPr="00B30777">
        <w:rPr>
          <w:rStyle w:val="Codeattribute"/>
        </w:rPr>
        <w:t>@xml:lang</w:t>
      </w:r>
      <w:r>
        <w:t xml:space="preserve"> in any of these non-mandatory cases, do not forget to include </w:t>
      </w:r>
      <w:r w:rsidRPr="003F3732">
        <w:t xml:space="preserve">the subtag </w:t>
      </w:r>
      <w:r w:rsidRPr="003802C1">
        <w:rPr>
          <w:rStyle w:val="Codevalue"/>
        </w:rPr>
        <w:t>-Latn</w:t>
      </w:r>
      <w:r w:rsidRPr="003F3732">
        <w:t xml:space="preserve"> as per §</w:t>
      </w:r>
      <w:r>
        <w:fldChar w:fldCharType="begin"/>
      </w:r>
      <w:r>
        <w:instrText xml:space="preserve"> REF _Ref43988969 \r \h </w:instrText>
      </w:r>
      <w:r>
        <w:fldChar w:fldCharType="separate"/>
      </w:r>
      <w:r w:rsidR="00E90D07">
        <w:t>10.3.1</w:t>
      </w:r>
      <w:r>
        <w:fldChar w:fldCharType="end"/>
      </w:r>
    </w:p>
    <w:p w14:paraId="6106CE29" w14:textId="45D72325" w:rsidR="00BD4ADC" w:rsidRDefault="00BD4ADC" w:rsidP="00BD4ADC">
      <w:pPr>
        <w:pStyle w:val="Lista"/>
      </w:pPr>
      <w:r>
        <w:lastRenderedPageBreak/>
        <w:t xml:space="preserve">the encoding of the original script with </w:t>
      </w:r>
      <w:r w:rsidRPr="00BD4ADC">
        <w:rPr>
          <w:rStyle w:val="Codeattribute"/>
        </w:rPr>
        <w:t>@rendition</w:t>
      </w:r>
      <w:r>
        <w:t xml:space="preserve"> (§</w:t>
      </w:r>
      <w:r>
        <w:fldChar w:fldCharType="begin"/>
      </w:r>
      <w:r>
        <w:instrText xml:space="preserve"> REF _Ref43985361 \r \h </w:instrText>
      </w:r>
      <w:r>
        <w:fldChar w:fldCharType="separate"/>
      </w:r>
      <w:r>
        <w:t>7.5.5</w:t>
      </w:r>
      <w:r>
        <w:fldChar w:fldCharType="end"/>
      </w:r>
      <w:r>
        <w:t>) should generally be avoided when citing text in a modern-language context</w:t>
      </w:r>
    </w:p>
    <w:p w14:paraId="3ED49332" w14:textId="6CE2A718" w:rsidR="00BD4ADC" w:rsidRPr="00DD7CCF" w:rsidRDefault="00BD4ADC" w:rsidP="00BD4ADC">
      <w:pPr>
        <w:pStyle w:val="Lista"/>
      </w:pPr>
      <w:r>
        <w:t>but when text from an inscription is cited with full editorial markup for the sake of complete accuracy (§</w:t>
      </w:r>
      <w:r>
        <w:fldChar w:fldCharType="begin"/>
      </w:r>
      <w:r>
        <w:instrText xml:space="preserve"> REF _Ref43990337 \r \h </w:instrText>
      </w:r>
      <w:r>
        <w:fldChar w:fldCharType="separate"/>
      </w:r>
      <w:r>
        <w:t>10.1</w:t>
      </w:r>
      <w:r>
        <w:fldChar w:fldCharType="end"/>
      </w:r>
      <w:r>
        <w:t>), then such encoding may also be retained</w:t>
      </w:r>
    </w:p>
    <w:p w14:paraId="59EB29A8" w14:textId="77777777" w:rsidR="00C02B8C" w:rsidRPr="00DD7CCF" w:rsidRDefault="004D2E67" w:rsidP="00D4342A">
      <w:pPr>
        <w:pStyle w:val="Cmsor2"/>
      </w:pPr>
      <w:bookmarkStart w:id="644" w:name="_yj9mfyez22i9" w:colFirst="0" w:colLast="0"/>
      <w:bookmarkStart w:id="645" w:name="_Toc74733589"/>
      <w:bookmarkEnd w:id="644"/>
      <w:r w:rsidRPr="00DD7CCF">
        <w:t>Notes, Quotations and References</w:t>
      </w:r>
      <w:bookmarkEnd w:id="645"/>
    </w:p>
    <w:p w14:paraId="2DA9F7C9" w14:textId="77777777" w:rsidR="00C02B8C" w:rsidRPr="00DD7CCF" w:rsidRDefault="004D2E67" w:rsidP="00D4342A">
      <w:pPr>
        <w:pStyle w:val="Cmsor3"/>
      </w:pPr>
      <w:bookmarkStart w:id="646" w:name="_awz2oua7qthd" w:colFirst="0" w:colLast="0"/>
      <w:bookmarkStart w:id="647" w:name="_Ref43989684"/>
      <w:bookmarkStart w:id="648" w:name="_Toc74733590"/>
      <w:bookmarkEnd w:id="646"/>
      <w:r w:rsidRPr="00DD7CCF">
        <w:t>Encoding notes</w:t>
      </w:r>
      <w:bookmarkEnd w:id="647"/>
      <w:bookmarkEnd w:id="648"/>
    </w:p>
    <w:p w14:paraId="6C93A71E" w14:textId="46503316" w:rsidR="00C02B8C" w:rsidRPr="00DD7CCF" w:rsidRDefault="0013797B" w:rsidP="00E2714A">
      <w:pPr>
        <w:pStyle w:val="Lista"/>
      </w:pPr>
      <w:r w:rsidRPr="0013797B">
        <w:t>in our project’s XML files, notes may only be used in the following contexts:</w:t>
      </w:r>
    </w:p>
    <w:p w14:paraId="729F49D0" w14:textId="2B54E28F" w:rsidR="0013797B" w:rsidRDefault="0013797B" w:rsidP="0013797B">
      <w:pPr>
        <w:pStyle w:val="Lista2"/>
      </w:pPr>
      <w:r>
        <w:t xml:space="preserve">in parts of the </w:t>
      </w:r>
      <w:r w:rsidRPr="0013797B">
        <w:rPr>
          <w:rStyle w:val="Code"/>
        </w:rPr>
        <w:t>&lt;body&gt;</w:t>
      </w:r>
      <w:r>
        <w:t xml:space="preserve"> of the document wherever freeform modern-language text is permitted, namely the translation, the commentary, and the epigraphic lemma (§</w:t>
      </w:r>
      <w:r>
        <w:fldChar w:fldCharType="begin"/>
      </w:r>
      <w:r>
        <w:instrText xml:space="preserve"> REF _Ref63676587 \r \h </w:instrText>
      </w:r>
      <w:r>
        <w:fldChar w:fldCharType="separate"/>
      </w:r>
      <w:r w:rsidR="00E90D07">
        <w:t>9.4.4</w:t>
      </w:r>
      <w:r>
        <w:fldChar w:fldCharType="end"/>
      </w:r>
      <w:r>
        <w:t>) within the bibliography</w:t>
      </w:r>
    </w:p>
    <w:p w14:paraId="63DFA081" w14:textId="5B607749" w:rsidR="0013797B" w:rsidRDefault="0013797B" w:rsidP="0013797B">
      <w:pPr>
        <w:pStyle w:val="Lista2"/>
      </w:pPr>
      <w:r>
        <w:t xml:space="preserve">in the critical apparatus, notes may appear as the last child element of an </w:t>
      </w:r>
      <w:r w:rsidRPr="0013797B">
        <w:rPr>
          <w:rStyle w:val="Code"/>
        </w:rPr>
        <w:t>&lt;app&gt;</w:t>
      </w:r>
      <w:r>
        <w:t xml:space="preserve"> element (§</w:t>
      </w:r>
      <w:r>
        <w:fldChar w:fldCharType="begin"/>
      </w:r>
      <w:r>
        <w:instrText xml:space="preserve"> REF _Ref43988104 \r \h </w:instrText>
      </w:r>
      <w:r>
        <w:fldChar w:fldCharType="separate"/>
      </w:r>
      <w:r w:rsidR="00E90D07">
        <w:t>9.1.7</w:t>
      </w:r>
      <w:r>
        <w:fldChar w:fldCharType="end"/>
      </w:r>
      <w:r>
        <w:t>), but not at any other place, for instance within the lemma or a particular reading</w:t>
      </w:r>
    </w:p>
    <w:p w14:paraId="151D5D17" w14:textId="3E35FF59" w:rsidR="0013797B" w:rsidRDefault="0013797B" w:rsidP="0013797B">
      <w:pPr>
        <w:pStyle w:val="Lista2"/>
      </w:pPr>
      <w:r>
        <w:t xml:space="preserve">in the structured bibliography, notes may appear as the last child element of a </w:t>
      </w:r>
      <w:r w:rsidRPr="0013797B">
        <w:rPr>
          <w:rStyle w:val="Code"/>
        </w:rPr>
        <w:t>&lt;bibl&gt;</w:t>
      </w:r>
      <w:r>
        <w:t xml:space="preserve"> element (§</w:t>
      </w:r>
      <w:r>
        <w:fldChar w:fldCharType="begin"/>
      </w:r>
      <w:r>
        <w:instrText xml:space="preserve"> REF _Ref63676627 \r \h </w:instrText>
      </w:r>
      <w:r>
        <w:fldChar w:fldCharType="separate"/>
      </w:r>
      <w:r w:rsidR="00E90D07">
        <w:t>9.4.2</w:t>
      </w:r>
      <w:r>
        <w:fldChar w:fldCharType="end"/>
      </w:r>
      <w:r>
        <w:t xml:space="preserve">), but not at any other place, for instance before a </w:t>
      </w:r>
      <w:r w:rsidRPr="0013797B">
        <w:rPr>
          <w:rStyle w:val="Code"/>
        </w:rPr>
        <w:t>&lt;citedRange&gt;</w:t>
      </w:r>
      <w:r>
        <w:t xml:space="preserve"> element </w:t>
      </w:r>
    </w:p>
    <w:p w14:paraId="2289083C" w14:textId="77777777" w:rsidR="0013797B" w:rsidRDefault="0013797B" w:rsidP="0013797B">
      <w:pPr>
        <w:pStyle w:val="Lista3"/>
      </w:pPr>
      <w:r>
        <w:t xml:space="preserve">please note that, to avoid complications of interpretation and display, notes must not be used within a </w:t>
      </w:r>
      <w:r w:rsidRPr="0013797B">
        <w:rPr>
          <w:rStyle w:val="Code"/>
        </w:rPr>
        <w:t>&lt;bibl&gt;</w:t>
      </w:r>
      <w:r>
        <w:t xml:space="preserve"> element outside the structured bibliography (e.g. in the epigraphic lemma or the commentary); if you wish to attach a note to a bibliographic citation in such contexts, place the </w:t>
      </w:r>
      <w:r w:rsidRPr="0013797B">
        <w:rPr>
          <w:rStyle w:val="Code"/>
        </w:rPr>
        <w:t>&lt;note&gt;</w:t>
      </w:r>
      <w:r>
        <w:t xml:space="preserve"> element right after the end-tag </w:t>
      </w:r>
      <w:r w:rsidRPr="0013797B">
        <w:rPr>
          <w:rStyle w:val="Code"/>
        </w:rPr>
        <w:t>&lt;/bibl&gt;</w:t>
      </w:r>
    </w:p>
    <w:p w14:paraId="777F2693" w14:textId="0DC4BAD9" w:rsidR="00C02B8C" w:rsidRPr="00DD7CCF" w:rsidRDefault="004D2E67" w:rsidP="00E2714A">
      <w:pPr>
        <w:pStyle w:val="Lista2"/>
      </w:pPr>
      <w:r w:rsidRPr="00DD7CCF">
        <w:t xml:space="preserve">if you feel an overwhelming need to </w:t>
      </w:r>
      <w:r w:rsidR="00E13ECF">
        <w:t>add a note to any other part of your document</w:t>
      </w:r>
      <w:r w:rsidRPr="00DD7CCF">
        <w:t>, please first discuss this with the authors of this Guide and the XML-TEI data manager</w:t>
      </w:r>
    </w:p>
    <w:p w14:paraId="63F7DF32" w14:textId="77777777" w:rsidR="00C02B8C" w:rsidRPr="00DD7CCF" w:rsidRDefault="004D2E67" w:rsidP="00E2714A">
      <w:pPr>
        <w:pStyle w:val="Lista"/>
      </w:pPr>
      <w:r w:rsidRPr="00DD7CCF">
        <w:t xml:space="preserve">to create a note, add the element </w:t>
      </w:r>
      <w:r w:rsidRPr="00DD7CCF">
        <w:rPr>
          <w:rStyle w:val="Code"/>
        </w:rPr>
        <w:t>&lt;note&gt;</w:t>
      </w:r>
      <w:r w:rsidRPr="00DD7CCF">
        <w:t xml:space="preserve"> at the point where the note should be anchored</w:t>
      </w:r>
    </w:p>
    <w:p w14:paraId="373A5C81" w14:textId="77777777" w:rsidR="00C02B8C" w:rsidRPr="00DD7CCF" w:rsidRDefault="004D2E67" w:rsidP="00E2714A">
      <w:pPr>
        <w:pStyle w:val="Lista2"/>
      </w:pPr>
      <w:r w:rsidRPr="00DD7CCF">
        <w:t xml:space="preserve">notes may be rendered as footnotes, endnotes or tooltips </w:t>
      </w:r>
      <w:r w:rsidRPr="00E24F87">
        <w:rPr>
          <w:noProof/>
        </w:rPr>
        <w:t>(</w:t>
      </w:r>
      <w:r w:rsidRPr="00DD7CCF">
        <w:t>attached to a note anchor on the spot), depending on display decisions which will be made later</w:t>
      </w:r>
    </w:p>
    <w:p w14:paraId="54FB8473" w14:textId="112AAF38" w:rsidR="00C02B8C" w:rsidRPr="00DD7CCF" w:rsidRDefault="004D2E67" w:rsidP="00E2714A">
      <w:pPr>
        <w:pStyle w:val="Lista2"/>
      </w:pPr>
      <w:r w:rsidRPr="00DD7CCF">
        <w:rPr>
          <w:rStyle w:val="Code"/>
        </w:rPr>
        <w:t>&lt;note&gt;</w:t>
      </w:r>
      <w:r w:rsidRPr="00DD7CCF">
        <w:t xml:space="preserve"> elements must always be within the structural containers applicable to the division, i.e. within </w:t>
      </w:r>
      <w:r w:rsidRPr="00DD7CCF">
        <w:rPr>
          <w:rStyle w:val="Code"/>
        </w:rPr>
        <w:t>&lt;p&gt;</w:t>
      </w:r>
      <w:r w:rsidRPr="00DD7CCF">
        <w:t xml:space="preserve"> in a translation or commentary, within </w:t>
      </w:r>
      <w:r w:rsidRPr="00DD7CCF">
        <w:rPr>
          <w:rStyle w:val="Code"/>
        </w:rPr>
        <w:t>&lt;app&gt;</w:t>
      </w:r>
      <w:r w:rsidRPr="00DD7CCF">
        <w:t xml:space="preserve"> in </w:t>
      </w:r>
      <w:r w:rsidR="0013797B">
        <w:t xml:space="preserve">the </w:t>
      </w:r>
      <w:r w:rsidRPr="00DD7CCF">
        <w:t>apparatus</w:t>
      </w:r>
      <w:r w:rsidR="0013797B">
        <w:t xml:space="preserve">, and </w:t>
      </w:r>
      <w:r w:rsidR="0013797B" w:rsidRPr="00DD7CCF">
        <w:t xml:space="preserve">within </w:t>
      </w:r>
      <w:r w:rsidR="0013797B" w:rsidRPr="00DD7CCF">
        <w:rPr>
          <w:rStyle w:val="Code"/>
        </w:rPr>
        <w:t>&lt;</w:t>
      </w:r>
      <w:r w:rsidR="0013797B">
        <w:rPr>
          <w:rStyle w:val="Code"/>
        </w:rPr>
        <w:t>bibl</w:t>
      </w:r>
      <w:r w:rsidR="0013797B" w:rsidRPr="00DD7CCF">
        <w:rPr>
          <w:rStyle w:val="Code"/>
        </w:rPr>
        <w:t>&gt;</w:t>
      </w:r>
      <w:r w:rsidR="0013797B" w:rsidRPr="00DD7CCF">
        <w:t xml:space="preserve"> in </w:t>
      </w:r>
      <w:r w:rsidR="0013797B">
        <w:t>the structured bibliography</w:t>
      </w:r>
    </w:p>
    <w:p w14:paraId="50150379" w14:textId="77777777" w:rsidR="00C02B8C" w:rsidRPr="00DD7CCF" w:rsidRDefault="004D2E67" w:rsidP="00E2714A">
      <w:pPr>
        <w:pStyle w:val="Lista2"/>
      </w:pPr>
      <w:r w:rsidRPr="00DD7CCF">
        <w:t xml:space="preserve">in freeform text </w:t>
      </w:r>
      <w:r w:rsidRPr="00E24F87">
        <w:rPr>
          <w:noProof/>
        </w:rPr>
        <w:t>(</w:t>
      </w:r>
      <w:r w:rsidRPr="00DD7CCF">
        <w:t xml:space="preserve">i.e. in a translation or commentary), place the </w:t>
      </w:r>
      <w:r w:rsidRPr="00DD7CCF">
        <w:rPr>
          <w:rStyle w:val="Code"/>
        </w:rPr>
        <w:t>&lt;note&gt;</w:t>
      </w:r>
      <w:r w:rsidRPr="00DD7CCF">
        <w:t xml:space="preserve"> element after any adjacent punctuation mark, not before it</w:t>
      </w:r>
    </w:p>
    <w:p w14:paraId="51330EAD" w14:textId="77777777" w:rsidR="00C02B8C" w:rsidRPr="00DD7CCF" w:rsidRDefault="004D2E67" w:rsidP="00E2714A">
      <w:pPr>
        <w:pStyle w:val="Lista"/>
      </w:pPr>
      <w:r w:rsidRPr="00DD7CCF">
        <w:t xml:space="preserve">if the author of a note is not the same as the author encoded in the </w:t>
      </w:r>
      <w:r w:rsidR="008525C6" w:rsidRPr="008525C6">
        <w:rPr>
          <w:rStyle w:val="Codeattribute"/>
        </w:rPr>
        <w:t>@resp</w:t>
      </w:r>
      <w:r w:rsidR="008525C6" w:rsidRPr="008525C6">
        <w:t xml:space="preserve"> </w:t>
      </w:r>
      <w:r w:rsidRPr="00DD7CCF">
        <w:t xml:space="preserve">or </w:t>
      </w:r>
      <w:r w:rsidR="008525C6" w:rsidRPr="008525C6">
        <w:rPr>
          <w:rStyle w:val="Codeattribute"/>
        </w:rPr>
        <w:t>@source</w:t>
      </w:r>
      <w:r w:rsidR="008525C6" w:rsidRPr="008525C6">
        <w:t xml:space="preserve"> </w:t>
      </w:r>
      <w:r w:rsidRPr="00DD7CCF">
        <w:t xml:space="preserve">attribute of the note’s ancestor element </w:t>
      </w:r>
      <w:r w:rsidRPr="00E24F87">
        <w:rPr>
          <w:noProof/>
        </w:rPr>
        <w:t>(</w:t>
      </w:r>
      <w:r w:rsidRPr="00DD7CCF">
        <w:t>e.g. the translation division), then authorship must be encoded for the note as follows:</w:t>
      </w:r>
    </w:p>
    <w:p w14:paraId="2EC6D4E5" w14:textId="4C569C8E" w:rsidR="00C02B8C" w:rsidRPr="00DD7CCF" w:rsidRDefault="004D2E67" w:rsidP="00E2714A">
      <w:pPr>
        <w:pStyle w:val="Lista2"/>
      </w:pPr>
      <w:r w:rsidRPr="00DD7CCF">
        <w:t xml:space="preserve">using </w:t>
      </w:r>
      <w:r w:rsidR="008525C6" w:rsidRPr="008525C6">
        <w:rPr>
          <w:rStyle w:val="Codeattribute"/>
        </w:rPr>
        <w:t>@resp</w:t>
      </w:r>
      <w:r w:rsidR="008525C6" w:rsidRPr="008525C6">
        <w:t xml:space="preserve"> </w:t>
      </w:r>
      <w:r w:rsidRPr="00E24F87">
        <w:rPr>
          <w:noProof/>
        </w:rPr>
        <w:t>(</w:t>
      </w:r>
      <w:r w:rsidR="003C3D87" w:rsidRPr="00DD7CCF">
        <w:t>§</w:t>
      </w:r>
      <w:r w:rsidR="0082156E" w:rsidRPr="00DD7CCF">
        <w:fldChar w:fldCharType="begin"/>
      </w:r>
      <w:r w:rsidR="0082156E" w:rsidRPr="00DD7CCF">
        <w:instrText xml:space="preserve"> REF _Ref43989765 \w \h </w:instrText>
      </w:r>
      <w:r w:rsidR="00DD7CCF">
        <w:instrText xml:space="preserve"> \* MERGEFORMAT </w:instrText>
      </w:r>
      <w:r w:rsidR="0082156E" w:rsidRPr="00DD7CCF">
        <w:fldChar w:fldCharType="separate"/>
      </w:r>
      <w:r w:rsidR="00E90D07">
        <w:t>10.6.1</w:t>
      </w:r>
      <w:r w:rsidR="0082156E" w:rsidRPr="00DD7CCF">
        <w:fldChar w:fldCharType="end"/>
      </w:r>
      <w:r w:rsidRPr="00DD7CCF">
        <w:t>) if the note is by you and/or another project member</w:t>
      </w:r>
    </w:p>
    <w:p w14:paraId="1CE22B10" w14:textId="4BD7E8CE" w:rsidR="00C02B8C" w:rsidRPr="00DD7CCF" w:rsidRDefault="004D2E67" w:rsidP="00E2714A">
      <w:pPr>
        <w:pStyle w:val="Lista2"/>
      </w:pPr>
      <w:r w:rsidRPr="00DD7CCF">
        <w:t xml:space="preserve">using </w:t>
      </w:r>
      <w:r w:rsidR="008525C6" w:rsidRPr="008525C6">
        <w:rPr>
          <w:rStyle w:val="Codeattribute"/>
        </w:rPr>
        <w:t>@source</w:t>
      </w:r>
      <w:r w:rsidR="008525C6" w:rsidRPr="008525C6">
        <w:t xml:space="preserve"> </w:t>
      </w:r>
      <w:r w:rsidRPr="00E24F87">
        <w:rPr>
          <w:noProof/>
        </w:rPr>
        <w:t>(</w:t>
      </w:r>
      <w:r w:rsidR="003C3D87" w:rsidRPr="00DD7CCF">
        <w:t>§</w:t>
      </w:r>
      <w:r w:rsidR="0082156E" w:rsidRPr="00DD7CCF">
        <w:fldChar w:fldCharType="begin"/>
      </w:r>
      <w:r w:rsidR="0082156E" w:rsidRPr="00DD7CCF">
        <w:instrText xml:space="preserve"> REF _Ref43989551 \w \h </w:instrText>
      </w:r>
      <w:r w:rsidR="00DD7CCF">
        <w:instrText xml:space="preserve"> \* MERGEFORMAT </w:instrText>
      </w:r>
      <w:r w:rsidR="0082156E" w:rsidRPr="00DD7CCF">
        <w:fldChar w:fldCharType="separate"/>
      </w:r>
      <w:r w:rsidR="00E90D07">
        <w:t>10.6.2</w:t>
      </w:r>
      <w:r w:rsidR="0082156E" w:rsidRPr="00DD7CCF">
        <w:fldChar w:fldCharType="end"/>
      </w:r>
      <w:r w:rsidRPr="00DD7CCF">
        <w:t>) if the note is adopted verbatim from a publication</w:t>
      </w:r>
    </w:p>
    <w:p w14:paraId="2B9ABE6F" w14:textId="0298B95A" w:rsidR="00C02B8C" w:rsidRPr="00DD7CCF" w:rsidRDefault="004D2E67" w:rsidP="00E2714A">
      <w:pPr>
        <w:pStyle w:val="Lista3"/>
      </w:pPr>
      <w:r w:rsidRPr="00DD7CCF">
        <w:t xml:space="preserve">paraphrased notes are in this respect regarded as the product of the person doing the paraphrasing; the author of the original note shall be credited by including a regular citation </w:t>
      </w:r>
      <w:r w:rsidRPr="00E24F87">
        <w:rPr>
          <w:noProof/>
        </w:rPr>
        <w:t>(</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E90D07">
        <w:t>10.4.5</w:t>
      </w:r>
      <w:r w:rsidR="0082156E" w:rsidRPr="00DD7CCF">
        <w:fldChar w:fldCharType="end"/>
      </w:r>
      <w:r w:rsidRPr="00DD7CCF">
        <w:t>) in the paraphrase or, if the reference is obvious from the context, simply by referring to the original author by name</w:t>
      </w:r>
    </w:p>
    <w:p w14:paraId="6A8875F3" w14:textId="77777777" w:rsidR="00C02B8C" w:rsidRPr="00DD7CCF" w:rsidRDefault="004D2E67" w:rsidP="00E2714A">
      <w:pPr>
        <w:pStyle w:val="Lista"/>
      </w:pPr>
      <w:r w:rsidRPr="00DD7CCF">
        <w:t xml:space="preserve">the </w:t>
      </w:r>
      <w:r w:rsidRPr="005D2B22">
        <w:rPr>
          <w:b/>
          <w:bCs/>
        </w:rPr>
        <w:t>content of notes</w:t>
      </w:r>
      <w:r w:rsidRPr="00DD7CCF">
        <w:t xml:space="preserve"> shall be freeform text, preferably consisting of complete sentences in English, starting with a capital letter and ending with punctuation</w:t>
      </w:r>
    </w:p>
    <w:p w14:paraId="1021CC03" w14:textId="77777777" w:rsidR="00C02B8C" w:rsidRPr="00DD7CCF" w:rsidRDefault="004D2E67" w:rsidP="00E2714A">
      <w:pPr>
        <w:pStyle w:val="Lista2"/>
      </w:pPr>
      <w:r w:rsidRPr="00DD7CCF">
        <w:t>notes may contain any phrase-level markup permitted in freeform text, including in particular bibliographic citations, which should be added wherever you refer to a published opinion</w:t>
      </w:r>
    </w:p>
    <w:p w14:paraId="524FECB5" w14:textId="77777777" w:rsidR="0013797B" w:rsidRDefault="0013797B" w:rsidP="0013797B">
      <w:pPr>
        <w:pStyle w:val="Lista2"/>
      </w:pPr>
      <w:r>
        <w:t xml:space="preserve">notes may also contain markup used in the edition division, such as </w:t>
      </w:r>
      <w:r w:rsidRPr="0013797B">
        <w:rPr>
          <w:rStyle w:val="Code"/>
        </w:rPr>
        <w:t>&lt;unclear&gt;</w:t>
      </w:r>
      <w:r>
        <w:t xml:space="preserve"> and </w:t>
      </w:r>
      <w:r w:rsidRPr="0013797B">
        <w:rPr>
          <w:rStyle w:val="Code"/>
        </w:rPr>
        <w:t>&lt;gap&gt;</w:t>
      </w:r>
      <w:r>
        <w:t xml:space="preserve"> (etc.), to be used where necessary in citing and discussing primary text in a diplomatic form</w:t>
      </w:r>
    </w:p>
    <w:p w14:paraId="5F38B8D0" w14:textId="77777777" w:rsidR="0013797B" w:rsidRDefault="0013797B" w:rsidP="0013797B">
      <w:pPr>
        <w:pStyle w:val="Lista2"/>
      </w:pPr>
      <w:r>
        <w:t>notes may not contain further notes (this is not a technical requirement but a convention we shall observe to reduce complication)</w:t>
      </w:r>
    </w:p>
    <w:p w14:paraId="7B9C55AB" w14:textId="77777777" w:rsidR="00C02B8C" w:rsidRPr="00DD7CCF" w:rsidRDefault="004D2E67" w:rsidP="00E2714A">
      <w:pPr>
        <w:pStyle w:val="Lista2"/>
      </w:pPr>
      <w:r w:rsidRPr="00DD7CCF">
        <w:t xml:space="preserve">it is recommended that you keep your notes short, but should you find it absolutely necessary, the contents of notes may be structured into paragraphs by creating </w:t>
      </w:r>
      <w:r w:rsidRPr="00DD7CCF">
        <w:rPr>
          <w:rStyle w:val="Code"/>
        </w:rPr>
        <w:t>&lt;p&gt;</w:t>
      </w:r>
      <w:r w:rsidRPr="00DD7CCF">
        <w:t xml:space="preserve"> elements within </w:t>
      </w:r>
      <w:r w:rsidRPr="00DD7CCF">
        <w:rPr>
          <w:rStyle w:val="Code"/>
        </w:rPr>
        <w:t>&lt;note&gt;</w:t>
      </w:r>
      <w:r w:rsidRPr="00DD7CCF">
        <w:tab/>
      </w:r>
    </w:p>
    <w:p w14:paraId="378F855F" w14:textId="77777777" w:rsidR="00C02B8C" w:rsidRPr="00DD7CCF" w:rsidRDefault="004D2E67" w:rsidP="00E2714A">
      <w:pPr>
        <w:pStyle w:val="Lista3"/>
      </w:pPr>
      <w:r w:rsidRPr="00DD7CCF">
        <w:t xml:space="preserve">in this case, the entirety of your note text should be contained in </w:t>
      </w:r>
      <w:r w:rsidRPr="00DD7CCF">
        <w:rPr>
          <w:rStyle w:val="Code"/>
        </w:rPr>
        <w:t>&lt;p&gt;</w:t>
      </w:r>
      <w:r w:rsidRPr="00DD7CCF">
        <w:t xml:space="preserve"> elements</w:t>
      </w:r>
    </w:p>
    <w:p w14:paraId="17FC57EB" w14:textId="77777777" w:rsidR="00C02B8C" w:rsidRPr="00DD7CCF" w:rsidRDefault="004D2E67" w:rsidP="00D4342A">
      <w:pPr>
        <w:pStyle w:val="Cmsor3"/>
      </w:pPr>
      <w:bookmarkStart w:id="649" w:name="_wsjjvbttqmtg" w:colFirst="0" w:colLast="0"/>
      <w:bookmarkStart w:id="650" w:name="_Toc74733591"/>
      <w:bookmarkEnd w:id="649"/>
      <w:r w:rsidRPr="00DD7CCF">
        <w:lastRenderedPageBreak/>
        <w:t>Encoding titles</w:t>
      </w:r>
      <w:bookmarkEnd w:id="650"/>
    </w:p>
    <w:p w14:paraId="46C59402" w14:textId="77777777" w:rsidR="00C02B8C" w:rsidRPr="00DD7CCF" w:rsidRDefault="004D2E67" w:rsidP="00E2714A">
      <w:pPr>
        <w:pStyle w:val="Lista"/>
      </w:pPr>
      <w:r w:rsidRPr="00DD7CCF">
        <w:t xml:space="preserve">outside the edition division </w:t>
      </w:r>
      <w:r w:rsidRPr="00E24F87">
        <w:rPr>
          <w:noProof/>
        </w:rPr>
        <w:t>(</w:t>
      </w:r>
      <w:r w:rsidRPr="00DD7CCF">
        <w:t xml:space="preserve">e.g. in notes, commentary, etc.), any titles you mention shall be tagged with the element </w:t>
      </w:r>
      <w:r w:rsidRPr="00DD7CCF">
        <w:rPr>
          <w:rStyle w:val="Code"/>
        </w:rPr>
        <w:t>&lt;title&gt;</w:t>
      </w:r>
    </w:p>
    <w:p w14:paraId="24CBEF10" w14:textId="77777777" w:rsidR="00C02B8C" w:rsidRPr="00DD7CCF" w:rsidRDefault="004D2E67" w:rsidP="00E2714A">
      <w:pPr>
        <w:pStyle w:val="Lista"/>
      </w:pPr>
      <w:r w:rsidRPr="00DD7CCF">
        <w:t>titles to be tagged in this way</w:t>
      </w:r>
    </w:p>
    <w:p w14:paraId="3E9F0697" w14:textId="77777777" w:rsidR="00C02B8C" w:rsidRPr="00DD7CCF" w:rsidRDefault="004D2E67" w:rsidP="00E2714A">
      <w:pPr>
        <w:pStyle w:val="Lista2"/>
      </w:pPr>
      <w:r w:rsidRPr="00DD7CCF">
        <w:t xml:space="preserve">include non-epigraphic primary sources </w:t>
      </w:r>
      <w:r w:rsidRPr="00E24F87">
        <w:rPr>
          <w:noProof/>
        </w:rPr>
        <w:t>(</w:t>
      </w:r>
      <w:r w:rsidRPr="00DD7CCF">
        <w:t xml:space="preserve">literary texts), e.g. </w:t>
      </w:r>
      <w:r w:rsidRPr="00DD7CCF">
        <w:rPr>
          <w:rStyle w:val="Code"/>
        </w:rPr>
        <w:t>&lt;title&gt;</w:t>
      </w:r>
      <w:r w:rsidRPr="00DD7CCF">
        <w:rPr>
          <w:rStyle w:val="Codetext"/>
        </w:rPr>
        <w:t>Harivaṁśa</w:t>
      </w:r>
      <w:r w:rsidRPr="00DD7CCF">
        <w:rPr>
          <w:rStyle w:val="Code"/>
        </w:rPr>
        <w:t>&lt;/title&gt;</w:t>
      </w:r>
    </w:p>
    <w:p w14:paraId="75CC9729" w14:textId="266EEF18" w:rsidR="00C02B8C" w:rsidRPr="00DD7CCF" w:rsidRDefault="004D2E67" w:rsidP="00E2714A">
      <w:pPr>
        <w:pStyle w:val="Lista2"/>
      </w:pPr>
      <w:r w:rsidRPr="00DD7CCF">
        <w:t xml:space="preserve">include secondary sources </w:t>
      </w:r>
      <w:r w:rsidRPr="00E24F87">
        <w:rPr>
          <w:noProof/>
        </w:rPr>
        <w:t>(</w:t>
      </w:r>
      <w:r w:rsidRPr="00DD7CCF">
        <w:t xml:space="preserve">technical literature, where you mention a title outside a citation encoded as per </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E90D07">
        <w:t>10.4.5</w:t>
      </w:r>
      <w:r w:rsidR="0082156E" w:rsidRPr="00DD7CCF">
        <w:fldChar w:fldCharType="end"/>
      </w:r>
      <w:r w:rsidRPr="00DD7CCF">
        <w:t>), regardless of whether the title is cited</w:t>
      </w:r>
    </w:p>
    <w:p w14:paraId="44CFE499" w14:textId="77777777" w:rsidR="00C02B8C" w:rsidRPr="00DD7CCF" w:rsidRDefault="004D2E67" w:rsidP="00E2714A">
      <w:pPr>
        <w:pStyle w:val="Lista3"/>
      </w:pPr>
      <w:r w:rsidRPr="00DD7CCF">
        <w:t xml:space="preserve">in full, e.g. </w:t>
      </w:r>
      <w:r w:rsidRPr="00DD7CCF">
        <w:rPr>
          <w:rStyle w:val="Code"/>
        </w:rPr>
        <w:t>&lt;title&gt;</w:t>
      </w:r>
      <w:r w:rsidRPr="00DD7CCF">
        <w:rPr>
          <w:rStyle w:val="Codetext"/>
        </w:rPr>
        <w:t>Early History of the Deccan</w:t>
      </w:r>
      <w:r w:rsidRPr="00DD7CCF">
        <w:rPr>
          <w:rStyle w:val="Code"/>
        </w:rPr>
        <w:t>&lt;/title&gt;</w:t>
      </w:r>
      <w:r w:rsidRPr="00DD7CCF">
        <w:t>,</w:t>
      </w:r>
    </w:p>
    <w:p w14:paraId="7681A037" w14:textId="77777777" w:rsidR="00C02B8C" w:rsidRPr="00DD7CCF" w:rsidRDefault="004D2E67" w:rsidP="00E2714A">
      <w:pPr>
        <w:pStyle w:val="Lista3"/>
      </w:pPr>
      <w:r w:rsidRPr="00DD7CCF">
        <w:t xml:space="preserve">in abbreviated form, e.g. </w:t>
      </w:r>
      <w:r w:rsidRPr="00DD7CCF">
        <w:rPr>
          <w:rStyle w:val="Code"/>
        </w:rPr>
        <w:t>&lt;title&gt;</w:t>
      </w:r>
      <w:r w:rsidRPr="00DD7CCF">
        <w:rPr>
          <w:rStyle w:val="Codetext"/>
        </w:rPr>
        <w:t>Mahâbodhi</w:t>
      </w:r>
      <w:r w:rsidRPr="00DD7CCF">
        <w:rPr>
          <w:rStyle w:val="Code"/>
        </w:rPr>
        <w:t>&lt;/title&gt;</w:t>
      </w:r>
      <w:r w:rsidRPr="00DD7CCF">
        <w:t xml:space="preserve"> for the title </w:t>
      </w:r>
      <w:r w:rsidRPr="00DD7CCF">
        <w:rPr>
          <w:rStyle w:val="Foreign"/>
        </w:rPr>
        <w:t>Mahâbodhi, or the great Buddhist temple under the Bodhi tree at Buddha-Gaya</w:t>
      </w:r>
      <w:r w:rsidRPr="00DD7CCF">
        <w:t>, or</w:t>
      </w:r>
    </w:p>
    <w:p w14:paraId="65EC47A1" w14:textId="77777777" w:rsidR="00C02B8C" w:rsidRPr="00DD7CCF" w:rsidRDefault="004D2E67" w:rsidP="00E2714A">
      <w:pPr>
        <w:pStyle w:val="Lista3"/>
      </w:pPr>
      <w:r w:rsidRPr="00DD7CCF">
        <w:t xml:space="preserve">as a widely known acronym, e.g. </w:t>
      </w:r>
      <w:r w:rsidRPr="00DD7CCF">
        <w:rPr>
          <w:rStyle w:val="Code"/>
        </w:rPr>
        <w:t>&lt;title&gt;</w:t>
      </w:r>
      <w:r w:rsidRPr="00DD7CCF">
        <w:rPr>
          <w:rStyle w:val="Codetext"/>
        </w:rPr>
        <w:t>OJED</w:t>
      </w:r>
      <w:r w:rsidRPr="00DD7CCF">
        <w:rPr>
          <w:rStyle w:val="Code"/>
        </w:rPr>
        <w:t>&lt;/title&gt;</w:t>
      </w:r>
      <w:r w:rsidRPr="00DD7CCF">
        <w:t xml:space="preserve"> for the title </w:t>
      </w:r>
      <w:r w:rsidRPr="00DD7CCF">
        <w:rPr>
          <w:rStyle w:val="Foreign"/>
        </w:rPr>
        <w:t>Old Javanese-English dictionary</w:t>
      </w:r>
    </w:p>
    <w:p w14:paraId="3484C9D3" w14:textId="430D8DB8" w:rsidR="00C02B8C" w:rsidRPr="00DD7CCF" w:rsidRDefault="004D2E67" w:rsidP="00E2714A">
      <w:pPr>
        <w:pStyle w:val="Lista2"/>
      </w:pPr>
      <w:r w:rsidRPr="00DD7CCF">
        <w:t xml:space="preserve">do not include the titles of inscriptions </w:t>
      </w:r>
      <w:r w:rsidRPr="00E24F87">
        <w:rPr>
          <w:noProof/>
        </w:rPr>
        <w:t>(</w:t>
      </w:r>
      <w:r w:rsidRPr="00DD7CCF">
        <w:t xml:space="preserve">in secondary literature or the DHARMABase), which are to be encoded as per </w:t>
      </w:r>
      <w:r w:rsidR="003C3D87" w:rsidRPr="00DD7CCF">
        <w:t>§</w:t>
      </w:r>
      <w:r w:rsidR="00284D70" w:rsidRPr="00DD7CCF">
        <w:fldChar w:fldCharType="begin"/>
      </w:r>
      <w:r w:rsidR="00284D70" w:rsidRPr="00DD7CCF">
        <w:instrText xml:space="preserve"> REF _Ref43988648 \r \h </w:instrText>
      </w:r>
      <w:r w:rsidR="00DD7CCF">
        <w:instrText xml:space="preserve"> \* MERGEFORMAT </w:instrText>
      </w:r>
      <w:r w:rsidR="00284D70" w:rsidRPr="00DD7CCF">
        <w:fldChar w:fldCharType="separate"/>
      </w:r>
      <w:r w:rsidR="00E90D07">
        <w:t>10.4.6</w:t>
      </w:r>
      <w:r w:rsidR="00284D70" w:rsidRPr="00DD7CCF">
        <w:fldChar w:fldCharType="end"/>
      </w:r>
    </w:p>
    <w:p w14:paraId="653F716D" w14:textId="77777777" w:rsidR="00C02B8C" w:rsidRPr="00DD7CCF" w:rsidRDefault="004D2E67" w:rsidP="00E2714A">
      <w:pPr>
        <w:pStyle w:val="Lista"/>
      </w:pPr>
      <w:r w:rsidRPr="00DD7CCF">
        <w:t>by default, all titles tagged in this way will be displayed in italics; when this is not desired, do the following</w:t>
      </w:r>
    </w:p>
    <w:p w14:paraId="4DEF5144" w14:textId="77777777" w:rsidR="00C02B8C" w:rsidRPr="00DD7CCF" w:rsidRDefault="004D2E67" w:rsidP="00E2714A">
      <w:pPr>
        <w:pStyle w:val="Lista2"/>
      </w:pPr>
      <w:r w:rsidRPr="00DD7CCF">
        <w:t xml:space="preserve">for titles of chapters </w:t>
      </w:r>
      <w:r w:rsidRPr="00E24F87">
        <w:rPr>
          <w:noProof/>
        </w:rPr>
        <w:t>(</w:t>
      </w:r>
      <w:r w:rsidRPr="00DD7CCF">
        <w:t xml:space="preserve">e.g. in a multi-author book) and articles </w:t>
      </w:r>
      <w:r w:rsidRPr="00E24F87">
        <w:rPr>
          <w:noProof/>
        </w:rPr>
        <w:t>(</w:t>
      </w:r>
      <w:r w:rsidRPr="00DD7CCF">
        <w:t>e.g. in a journal)</w:t>
      </w:r>
    </w:p>
    <w:p w14:paraId="710D8267" w14:textId="77777777" w:rsidR="00C02B8C" w:rsidRPr="00DD7CCF" w:rsidRDefault="004D2E67" w:rsidP="00E2714A">
      <w:pPr>
        <w:pStyle w:val="Lista3"/>
      </w:pPr>
      <w:r w:rsidRPr="00DD7CCF">
        <w:t xml:space="preserve">add the attribute </w:t>
      </w:r>
      <w:r w:rsidR="008525C6" w:rsidRPr="008525C6">
        <w:rPr>
          <w:rStyle w:val="Codeattribute"/>
        </w:rPr>
        <w:t>@level</w:t>
      </w:r>
      <w:r w:rsidR="008525C6" w:rsidRPr="008525C6">
        <w:t xml:space="preserve"> </w:t>
      </w:r>
      <w:r w:rsidRPr="00DD7CCF">
        <w:t xml:space="preserve">with the value </w:t>
      </w:r>
      <w:r w:rsidR="00303844" w:rsidRPr="00303844">
        <w:rPr>
          <w:rStyle w:val="Codevalue"/>
        </w:rPr>
        <w:t>"a"</w:t>
      </w:r>
      <w:r w:rsidRPr="00DD7CCF">
        <w:t xml:space="preserve"> </w:t>
      </w:r>
      <w:r w:rsidRPr="00E24F87">
        <w:rPr>
          <w:noProof/>
        </w:rPr>
        <w:t>(</w:t>
      </w:r>
      <w:r w:rsidRPr="00DD7CCF">
        <w:t>for “analytic”)</w:t>
      </w:r>
    </w:p>
    <w:p w14:paraId="2E50AE6B" w14:textId="77777777" w:rsidR="00C02B8C" w:rsidRPr="00DD7CCF" w:rsidRDefault="004D2E67" w:rsidP="004E103D">
      <w:pPr>
        <w:pStyle w:val="Lista4"/>
      </w:pPr>
      <w:r w:rsidRPr="00DD7CCF">
        <w:t xml:space="preserve">e.g. </w:t>
      </w:r>
      <w:r w:rsidRPr="00DD7CCF">
        <w:rPr>
          <w:rStyle w:val="Code"/>
        </w:rPr>
        <w:t xml:space="preserve">&lt;title </w:t>
      </w:r>
      <w:r w:rsidRPr="00DD7CCF">
        <w:rPr>
          <w:rStyle w:val="Codeattribute"/>
        </w:rPr>
        <w:t>level</w:t>
      </w:r>
      <w:r w:rsidRPr="00DD7CCF">
        <w:rPr>
          <w:rStyle w:val="Code"/>
        </w:rPr>
        <w:t>=</w:t>
      </w:r>
      <w:r w:rsidRPr="0046000E">
        <w:rPr>
          <w:rStyle w:val="Codevalue"/>
        </w:rPr>
        <w:t>"a"</w:t>
      </w:r>
      <w:r w:rsidRPr="00DD7CCF">
        <w:rPr>
          <w:rStyle w:val="Code"/>
        </w:rPr>
        <w:t>&gt;</w:t>
      </w:r>
      <w:r w:rsidRPr="00DD7CCF">
        <w:rPr>
          <w:rStyle w:val="Codetext"/>
        </w:rPr>
        <w:t>Grants from Valabhî</w:t>
      </w:r>
      <w:r w:rsidRPr="00DD7CCF">
        <w:rPr>
          <w:rStyle w:val="Code"/>
        </w:rPr>
        <w:t>&lt;/title&gt;</w:t>
      </w:r>
    </w:p>
    <w:p w14:paraId="6840023B" w14:textId="77777777" w:rsidR="00C02B8C" w:rsidRPr="00DD7CCF" w:rsidRDefault="004D2E67" w:rsidP="00E2714A">
      <w:pPr>
        <w:pStyle w:val="Lista3"/>
      </w:pPr>
      <w:r w:rsidRPr="00DD7CCF">
        <w:t>titles tagged in this way will be displayed in regular type, but with quote marks added around them</w:t>
      </w:r>
    </w:p>
    <w:p w14:paraId="7AA27695" w14:textId="77777777" w:rsidR="00C02B8C" w:rsidRPr="00DD7CCF" w:rsidRDefault="004D2E67" w:rsidP="00E2714A">
      <w:pPr>
        <w:pStyle w:val="Lista2"/>
      </w:pPr>
      <w:r w:rsidRPr="00DD7CCF">
        <w:t>for any titles that you wish to display without italics and that are not chapters or articles</w:t>
      </w:r>
    </w:p>
    <w:p w14:paraId="45AC3A93" w14:textId="77777777" w:rsidR="00C02B8C" w:rsidRPr="00DD7CCF" w:rsidRDefault="004D2E67" w:rsidP="00E2714A">
      <w:pPr>
        <w:pStyle w:val="Lista3"/>
      </w:pPr>
      <w:r w:rsidRPr="00DD7CCF">
        <w:t xml:space="preserve">add the attribute </w:t>
      </w:r>
      <w:r w:rsidR="008525C6" w:rsidRPr="008525C6">
        <w:rPr>
          <w:rStyle w:val="Codeattribute"/>
        </w:rPr>
        <w:t>@rend</w:t>
      </w:r>
      <w:r w:rsidR="008525C6" w:rsidRPr="008525C6">
        <w:t xml:space="preserve"> </w:t>
      </w:r>
      <w:r w:rsidRPr="00DD7CCF">
        <w:t xml:space="preserve">with the value </w:t>
      </w:r>
      <w:r w:rsidR="00303844" w:rsidRPr="00303844">
        <w:rPr>
          <w:rStyle w:val="Codevalue"/>
        </w:rPr>
        <w:t>"plain"</w:t>
      </w:r>
    </w:p>
    <w:p w14:paraId="7B4FEA66" w14:textId="77777777" w:rsidR="00C02B8C" w:rsidRPr="00DD7CCF" w:rsidRDefault="004D2E67" w:rsidP="00E2714A">
      <w:pPr>
        <w:pStyle w:val="Lista3"/>
      </w:pPr>
      <w:r w:rsidRPr="00DD7CCF">
        <w:t>titles tagged in this way will be displayed without any typographic distinction from the surrounding text</w:t>
      </w:r>
    </w:p>
    <w:p w14:paraId="43E03275" w14:textId="77777777" w:rsidR="00C02B8C" w:rsidRPr="00DD7CCF" w:rsidRDefault="004D2E67" w:rsidP="00D4342A">
      <w:pPr>
        <w:pStyle w:val="Cmsor3"/>
      </w:pPr>
      <w:bookmarkStart w:id="651" w:name="_57tiei7g7b2r" w:colFirst="0" w:colLast="0"/>
      <w:bookmarkStart w:id="652" w:name="_Toc74733592"/>
      <w:bookmarkEnd w:id="651"/>
      <w:r w:rsidRPr="00DD7CCF">
        <w:t>Quotations without an encoded reference</w:t>
      </w:r>
      <w:bookmarkEnd w:id="652"/>
    </w:p>
    <w:p w14:paraId="0AFC7F75" w14:textId="77777777" w:rsidR="00C02B8C" w:rsidRPr="00DD7CCF" w:rsidRDefault="004D2E67" w:rsidP="00E2714A">
      <w:pPr>
        <w:pStyle w:val="Lista"/>
      </w:pPr>
      <w:r w:rsidRPr="005D2B22">
        <w:rPr>
          <w:b/>
          <w:bCs/>
        </w:rPr>
        <w:t>quoted text not attributed to a published source</w:t>
      </w:r>
      <w:r w:rsidRPr="00DD7CCF">
        <w:t xml:space="preserve"> shall be wrapped in the element </w:t>
      </w:r>
      <w:r w:rsidRPr="00DD7CCF">
        <w:rPr>
          <w:rStyle w:val="Code"/>
        </w:rPr>
        <w:t>&lt;q&gt;</w:t>
      </w:r>
    </w:p>
    <w:p w14:paraId="13B273E3" w14:textId="77777777" w:rsidR="00C02B8C" w:rsidRPr="00DD7CCF" w:rsidRDefault="004D2E67" w:rsidP="00E2714A">
      <w:pPr>
        <w:pStyle w:val="Lista2"/>
      </w:pPr>
      <w:r w:rsidRPr="00DD7CCF">
        <w:t>do not add quotation marks to the text, as these will be automatically produced in display in the correct form</w:t>
      </w:r>
    </w:p>
    <w:p w14:paraId="401490C6" w14:textId="77777777" w:rsidR="00C02B8C" w:rsidRPr="00DD7CCF" w:rsidRDefault="004D2E67" w:rsidP="00E2714A">
      <w:pPr>
        <w:pStyle w:val="Lista2"/>
      </w:pPr>
      <w:r w:rsidRPr="00DD7CCF">
        <w:t>however, to exercise more control over the type of quote marks displayed, you may choose to omit the tag and add marks manually</w:t>
      </w:r>
    </w:p>
    <w:p w14:paraId="7002D671" w14:textId="77777777" w:rsidR="00C02B8C" w:rsidRPr="00DD7CCF" w:rsidRDefault="004D2E67" w:rsidP="00E2714A">
      <w:pPr>
        <w:pStyle w:val="Lista3"/>
      </w:pPr>
      <w:r w:rsidRPr="00DD7CCF">
        <w:t xml:space="preserve">in this case take care to use the desired characters </w:t>
      </w:r>
      <w:r w:rsidRPr="00E24F87">
        <w:rPr>
          <w:noProof/>
        </w:rPr>
        <w:t>(</w:t>
      </w:r>
      <w:r w:rsidRPr="00DD7CCF">
        <w:t>„...” “...” ‘...’ «...») rather than generic typewriter quotes or apostrophes</w:t>
      </w:r>
    </w:p>
    <w:p w14:paraId="37E99713" w14:textId="77777777" w:rsidR="00C02B8C" w:rsidRPr="00DD7CCF" w:rsidRDefault="004D2E67" w:rsidP="00E2714A">
      <w:pPr>
        <w:pStyle w:val="Lista"/>
      </w:pPr>
      <w:r w:rsidRPr="00DD7CCF">
        <w:t>this encoding method applies primarily to quotations in the same language as the surrounding text, such as</w:t>
      </w:r>
    </w:p>
    <w:p w14:paraId="17558EA5" w14:textId="77777777" w:rsidR="00C02B8C" w:rsidRPr="00DD7CCF" w:rsidRDefault="004D2E67" w:rsidP="00E2714A">
      <w:pPr>
        <w:pStyle w:val="Lista2"/>
      </w:pPr>
      <w:r w:rsidRPr="00DD7CCF">
        <w:t xml:space="preserve">translations of phrases or sentences of the edited text or another text </w:t>
      </w:r>
      <w:r w:rsidRPr="00E24F87">
        <w:rPr>
          <w:noProof/>
        </w:rPr>
        <w:t>(</w:t>
      </w:r>
      <w:r w:rsidRPr="00DD7CCF">
        <w:t>appearing in a commentary or apparatus)</w:t>
      </w:r>
    </w:p>
    <w:p w14:paraId="484E0225" w14:textId="77777777" w:rsidR="00C02B8C" w:rsidRPr="00DD7CCF" w:rsidRDefault="004D2E67" w:rsidP="00E2714A">
      <w:pPr>
        <w:pStyle w:val="Lista2"/>
      </w:pPr>
      <w:r w:rsidRPr="00DD7CCF">
        <w:t xml:space="preserve">your translation of text quoted as direct speech </w:t>
      </w:r>
      <w:r w:rsidRPr="00E24F87">
        <w:rPr>
          <w:noProof/>
        </w:rPr>
        <w:t>(</w:t>
      </w:r>
      <w:r w:rsidRPr="00DD7CCF">
        <w:t xml:space="preserve">e.g. with </w:t>
      </w:r>
      <w:r w:rsidRPr="00DD7CCF">
        <w:rPr>
          <w:rStyle w:val="Foreign"/>
        </w:rPr>
        <w:t>iti</w:t>
      </w:r>
      <w:r w:rsidRPr="00DD7CCF">
        <w:t xml:space="preserve">) in an inscription </w:t>
      </w:r>
      <w:r w:rsidRPr="00E24F87">
        <w:rPr>
          <w:noProof/>
        </w:rPr>
        <w:t>(</w:t>
      </w:r>
      <w:r w:rsidRPr="00DD7CCF">
        <w:t>within the translation)</w:t>
      </w:r>
    </w:p>
    <w:p w14:paraId="58057A32" w14:textId="5E957EF7" w:rsidR="00BD4ADC" w:rsidRDefault="00BD4ADC" w:rsidP="00BD4ADC">
      <w:pPr>
        <w:pStyle w:val="Lista"/>
      </w:pPr>
      <w:r>
        <w:t xml:space="preserve">text quoted from a primary source in the original language, to be displayed in italics without quotation marks, shall not be marked up in this way, but must be tagged as </w:t>
      </w:r>
      <w:r w:rsidRPr="00BD4ADC">
        <w:rPr>
          <w:rStyle w:val="Code"/>
        </w:rPr>
        <w:t>&lt;foreign&gt;</w:t>
      </w:r>
      <w:r>
        <w:t xml:space="preserve"> as per §</w:t>
      </w:r>
      <w:r>
        <w:fldChar w:fldCharType="begin"/>
      </w:r>
      <w:r>
        <w:instrText xml:space="preserve"> REF _Ref43986658 \r \h </w:instrText>
      </w:r>
      <w:r>
        <w:fldChar w:fldCharType="separate"/>
      </w:r>
      <w:r>
        <w:t>10.3.3</w:t>
      </w:r>
      <w:r>
        <w:fldChar w:fldCharType="end"/>
      </w:r>
    </w:p>
    <w:p w14:paraId="73B513BD" w14:textId="652DA847" w:rsidR="00C02B8C" w:rsidRPr="00DD7CCF" w:rsidRDefault="00BD4ADC" w:rsidP="00BD4ADC">
      <w:pPr>
        <w:pStyle w:val="Lista"/>
      </w:pPr>
      <w:r w:rsidRPr="00DD7CCF">
        <w:t xml:space="preserve"> </w:t>
      </w:r>
      <w:r w:rsidR="004D2E67" w:rsidRPr="00DD7CCF">
        <w:t xml:space="preserve">if you use </w:t>
      </w:r>
      <w:r w:rsidR="004D2E67" w:rsidRPr="00DD7CCF">
        <w:rPr>
          <w:rStyle w:val="Code"/>
        </w:rPr>
        <w:t>&lt;q&gt;</w:t>
      </w:r>
      <w:r w:rsidR="004D2E67" w:rsidRPr="00DD7CCF">
        <w:t xml:space="preserve"> to quote text in a modern language other than that of the surrounding text, use </w:t>
      </w:r>
      <w:r w:rsidR="008525C6" w:rsidRPr="00B30777">
        <w:rPr>
          <w:rStyle w:val="Codeattribute"/>
        </w:rPr>
        <w:t>@xml:</w:t>
      </w:r>
      <w:r w:rsidR="004D2E67" w:rsidRPr="00B30777">
        <w:rPr>
          <w:rStyle w:val="Codeattribute"/>
        </w:rPr>
        <w:t>lang</w:t>
      </w:r>
      <w:r w:rsidR="004D2E67" w:rsidRPr="00DD7CCF">
        <w:t xml:space="preserve"> on the </w:t>
      </w:r>
      <w:r w:rsidR="004D2E67" w:rsidRPr="00DD7CCF">
        <w:rPr>
          <w:rStyle w:val="Code"/>
        </w:rPr>
        <w:t>&lt;q&gt;</w:t>
      </w:r>
      <w:r w:rsidR="004D2E67" w:rsidRPr="00DD7CCF">
        <w:t xml:space="preserve"> element, as per </w:t>
      </w:r>
      <w:r w:rsidR="003C3D87" w:rsidRPr="00DD7CCF">
        <w:t>§</w:t>
      </w:r>
      <w:r w:rsidR="00284D70" w:rsidRPr="00DD7CCF">
        <w:fldChar w:fldCharType="begin"/>
      </w:r>
      <w:r w:rsidR="00284D70" w:rsidRPr="00DD7CCF">
        <w:instrText xml:space="preserve"> REF _Ref43990600 \r \h </w:instrText>
      </w:r>
      <w:r w:rsidR="00DD7CCF">
        <w:instrText xml:space="preserve"> \* MERGEFORMAT </w:instrText>
      </w:r>
      <w:r w:rsidR="00284D70" w:rsidRPr="00DD7CCF">
        <w:fldChar w:fldCharType="separate"/>
      </w:r>
      <w:r w:rsidR="00E90D07">
        <w:t>10.3.2</w:t>
      </w:r>
      <w:r w:rsidR="00284D70" w:rsidRPr="00DD7CCF">
        <w:fldChar w:fldCharType="end"/>
      </w:r>
    </w:p>
    <w:p w14:paraId="3A3FEF9F" w14:textId="77777777" w:rsidR="00BD4ADC" w:rsidRDefault="00BD4ADC" w:rsidP="00BD4ADC">
      <w:pPr>
        <w:pStyle w:val="Lista"/>
      </w:pPr>
      <w:r>
        <w:t xml:space="preserve">to create a </w:t>
      </w:r>
      <w:r w:rsidRPr="00BD4ADC">
        <w:rPr>
          <w:b/>
          <w:bCs/>
        </w:rPr>
        <w:t>block quote</w:t>
      </w:r>
      <w:r>
        <w:t xml:space="preserve">, proceed as above but add </w:t>
      </w:r>
      <w:r w:rsidRPr="00BD4ADC">
        <w:rPr>
          <w:rStyle w:val="Codeattribute"/>
        </w:rPr>
        <w:t>@rend=</w:t>
      </w:r>
      <w:r w:rsidRPr="00BD4ADC">
        <w:rPr>
          <w:rStyle w:val="Codevalue"/>
        </w:rPr>
        <w:t>"block"</w:t>
      </w:r>
      <w:r>
        <w:t xml:space="preserve"> to the </w:t>
      </w:r>
      <w:r w:rsidRPr="00BD4ADC">
        <w:rPr>
          <w:rStyle w:val="Code"/>
        </w:rPr>
        <w:t>&lt;q&gt;</w:t>
      </w:r>
      <w:r>
        <w:t xml:space="preserve"> element</w:t>
      </w:r>
    </w:p>
    <w:p w14:paraId="04C332C0" w14:textId="6DA27584" w:rsidR="00C02B8C" w:rsidRPr="00DD7CCF" w:rsidRDefault="00BD4ADC" w:rsidP="00BD4ADC">
      <w:pPr>
        <w:pStyle w:val="Lista2"/>
      </w:pPr>
      <w:r>
        <w:t>text quoted in this way will be displayed as a separate indented paragraph without quotation marks</w:t>
      </w:r>
    </w:p>
    <w:p w14:paraId="4F7E913E" w14:textId="77777777" w:rsidR="00C02B8C" w:rsidRPr="00DD7CCF" w:rsidRDefault="004D2E67" w:rsidP="00D4342A">
      <w:pPr>
        <w:pStyle w:val="Cmsor3"/>
      </w:pPr>
      <w:bookmarkStart w:id="653" w:name="_oux10a9n6xn3" w:colFirst="0" w:colLast="0"/>
      <w:bookmarkStart w:id="654" w:name="_Ref43990078"/>
      <w:bookmarkStart w:id="655" w:name="_Toc74733593"/>
      <w:bookmarkEnd w:id="653"/>
      <w:r w:rsidRPr="00DD7CCF">
        <w:t>Quoting published material</w:t>
      </w:r>
      <w:bookmarkEnd w:id="654"/>
      <w:bookmarkEnd w:id="655"/>
    </w:p>
    <w:p w14:paraId="4596D8C8" w14:textId="77777777" w:rsidR="00C02B8C" w:rsidRPr="00DD7CCF" w:rsidRDefault="004D2E67" w:rsidP="00E2714A">
      <w:pPr>
        <w:pStyle w:val="Lista"/>
      </w:pPr>
      <w:r w:rsidRPr="00DD7CCF">
        <w:t xml:space="preserve">to encode </w:t>
      </w:r>
      <w:r w:rsidRPr="005D2B22">
        <w:rPr>
          <w:b/>
          <w:bCs/>
        </w:rPr>
        <w:t>direct quotations from a published source</w:t>
      </w:r>
      <w:r w:rsidRPr="00DD7CCF">
        <w:t>, proceed as follows</w:t>
      </w:r>
    </w:p>
    <w:p w14:paraId="470741A7" w14:textId="77777777" w:rsidR="00C02B8C" w:rsidRPr="00DD7CCF" w:rsidRDefault="004D2E67" w:rsidP="00E2714A">
      <w:pPr>
        <w:pStyle w:val="Lista2"/>
      </w:pPr>
      <w:r w:rsidRPr="00DD7CCF">
        <w:t xml:space="preserve">within the </w:t>
      </w:r>
      <w:r w:rsidRPr="00DD7CCF">
        <w:rPr>
          <w:rStyle w:val="Code"/>
        </w:rPr>
        <w:t>&lt;p&gt;</w:t>
      </w:r>
      <w:r w:rsidRPr="00DD7CCF">
        <w:t xml:space="preserve"> element in which you quote some text, create the wrapper </w:t>
      </w:r>
      <w:r w:rsidRPr="00DD7CCF">
        <w:rPr>
          <w:rStyle w:val="Code"/>
        </w:rPr>
        <w:t>&lt;cit&gt;</w:t>
      </w:r>
    </w:p>
    <w:p w14:paraId="7C6E8B11" w14:textId="77777777" w:rsidR="00C02B8C" w:rsidRPr="00DD7CCF" w:rsidRDefault="004D2E67" w:rsidP="00E2714A">
      <w:pPr>
        <w:pStyle w:val="Lista2"/>
      </w:pPr>
      <w:r w:rsidRPr="00DD7CCF">
        <w:t xml:space="preserve">within </w:t>
      </w:r>
      <w:r w:rsidRPr="00DD7CCF">
        <w:rPr>
          <w:rStyle w:val="Code"/>
        </w:rPr>
        <w:t>&lt;cit&gt;</w:t>
      </w:r>
      <w:r w:rsidRPr="00DD7CCF">
        <w:t xml:space="preserve">, wrap the quoted text in the element </w:t>
      </w:r>
      <w:r w:rsidRPr="00DD7CCF">
        <w:rPr>
          <w:rStyle w:val="Code"/>
        </w:rPr>
        <w:t>&lt;quote&gt;</w:t>
      </w:r>
    </w:p>
    <w:p w14:paraId="37D9FE7E" w14:textId="3B156EA5" w:rsidR="00C02B8C" w:rsidRPr="00DD7CCF" w:rsidRDefault="004D2E67" w:rsidP="00E2714A">
      <w:pPr>
        <w:pStyle w:val="Lista2"/>
      </w:pPr>
      <w:r w:rsidRPr="00DD7CCF">
        <w:lastRenderedPageBreak/>
        <w:t xml:space="preserve">also within </w:t>
      </w:r>
      <w:r w:rsidRPr="00DD7CCF">
        <w:rPr>
          <w:rStyle w:val="Code"/>
        </w:rPr>
        <w:t>&lt;cit&gt;</w:t>
      </w:r>
      <w:r w:rsidRPr="00DD7CCF">
        <w:t xml:space="preserve">, but outside </w:t>
      </w:r>
      <w:r w:rsidRPr="00E24F87">
        <w:rPr>
          <w:noProof/>
        </w:rPr>
        <w:t>(</w:t>
      </w:r>
      <w:r w:rsidRPr="00DD7CCF">
        <w:t xml:space="preserve">and immediately after) </w:t>
      </w:r>
      <w:r w:rsidRPr="00DD7CCF">
        <w:rPr>
          <w:rStyle w:val="Code"/>
        </w:rPr>
        <w:t>&lt;quote&gt;</w:t>
      </w:r>
      <w:r w:rsidRPr="00DD7CCF">
        <w:t xml:space="preserve">, add a bibliographic citation as per </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E90D07">
        <w:t>10.4.5</w:t>
      </w:r>
      <w:r w:rsidR="0082156E" w:rsidRPr="00DD7CCF">
        <w:fldChar w:fldCharType="end"/>
      </w:r>
      <w:r w:rsidRPr="00DD7CCF">
        <w:t xml:space="preserve"> to specify the source of the quotation</w:t>
      </w:r>
      <w:r w:rsidRPr="00F47381">
        <w:rPr>
          <w:rStyle w:val="Lbjegyzet-hivatkozs"/>
        </w:rPr>
        <w:footnoteReference w:id="54"/>
      </w:r>
    </w:p>
    <w:p w14:paraId="4104F03B" w14:textId="77777777" w:rsidR="00C02B8C" w:rsidRPr="00DD7CCF" w:rsidRDefault="004D2E67" w:rsidP="00E2714A">
      <w:pPr>
        <w:pStyle w:val="Lista"/>
      </w:pPr>
      <w:r w:rsidRPr="00DD7CCF">
        <w:t>do not add quotation marks to the text, as these will be automatically produced in display in the correct form</w:t>
      </w:r>
    </w:p>
    <w:p w14:paraId="7580D3B5" w14:textId="77777777" w:rsidR="004F4C63" w:rsidRPr="00DD7CCF" w:rsidRDefault="004D2E67" w:rsidP="00E2714A">
      <w:pPr>
        <w:pStyle w:val="Lista"/>
      </w:pPr>
      <w:r w:rsidRPr="00DD7CCF">
        <w:t xml:space="preserve">to create a </w:t>
      </w:r>
      <w:r w:rsidRPr="005D2B22">
        <w:rPr>
          <w:b/>
          <w:bCs/>
        </w:rPr>
        <w:t>block quote</w:t>
      </w:r>
      <w:r w:rsidRPr="00DD7CCF">
        <w:t xml:space="preserve">, proceed as above but add </w:t>
      </w:r>
      <w:r w:rsidRPr="00876E54">
        <w:rPr>
          <w:rStyle w:val="Codeattribute"/>
        </w:rPr>
        <w:t>@rend</w:t>
      </w:r>
      <w:r w:rsidRPr="00876E54">
        <w:rPr>
          <w:rStyle w:val="Code"/>
        </w:rPr>
        <w:t>=</w:t>
      </w:r>
      <w:r w:rsidRPr="00C53BF3">
        <w:rPr>
          <w:rStyle w:val="Codevalue"/>
        </w:rPr>
        <w:t>"block"</w:t>
      </w:r>
      <w:r w:rsidRPr="00DD7CCF">
        <w:t xml:space="preserve"> to the </w:t>
      </w:r>
      <w:r w:rsidRPr="00DD7CCF">
        <w:rPr>
          <w:rStyle w:val="Code"/>
        </w:rPr>
        <w:t>&lt;quote&gt;</w:t>
      </w:r>
      <w:r w:rsidRPr="00DD7CCF">
        <w:t xml:space="preserve"> element</w:t>
      </w:r>
    </w:p>
    <w:p w14:paraId="6A46C382" w14:textId="77777777" w:rsidR="00C02B8C" w:rsidRPr="00DD7CCF" w:rsidRDefault="004D2E67" w:rsidP="00E2714A">
      <w:pPr>
        <w:pStyle w:val="Lista2"/>
      </w:pPr>
      <w:r w:rsidRPr="00DD7CCF">
        <w:t>text quoted in this way will be displayed as a separate indented paragraph without quotation marks</w:t>
      </w:r>
    </w:p>
    <w:p w14:paraId="37C73CB3" w14:textId="77777777" w:rsidR="00C02B8C" w:rsidRPr="00DD7CCF" w:rsidRDefault="004D2E67" w:rsidP="00BD4ADC">
      <w:pPr>
        <w:pStyle w:val="Lista"/>
      </w:pPr>
      <w:r w:rsidRPr="00DD7CCF">
        <w:t xml:space="preserve">when citing text from a publication with </w:t>
      </w:r>
      <w:r w:rsidRPr="00DD7CCF">
        <w:rPr>
          <w:rStyle w:val="Code"/>
        </w:rPr>
        <w:t>&lt;quote&gt;</w:t>
      </w:r>
      <w:r w:rsidRPr="00DD7CCF">
        <w:t xml:space="preserve">, any </w:t>
      </w:r>
      <w:r w:rsidRPr="00CD25A4">
        <w:rPr>
          <w:b/>
          <w:bCs/>
        </w:rPr>
        <w:t>transliterated words</w:t>
      </w:r>
      <w:r w:rsidRPr="00DD7CCF">
        <w:t xml:space="preserve"> in the cited text shall be retained </w:t>
      </w:r>
      <w:r w:rsidRPr="00CD25A4">
        <w:rPr>
          <w:b/>
          <w:bCs/>
        </w:rPr>
        <w:t>in their original form</w:t>
      </w:r>
      <w:r w:rsidRPr="00DD7CCF">
        <w:t xml:space="preserve"> rather than being converted to our transliteration system</w:t>
      </w:r>
    </w:p>
    <w:p w14:paraId="71707D22" w14:textId="77777777" w:rsidR="00C02B8C" w:rsidRPr="00DD7CCF" w:rsidRDefault="004D2E67" w:rsidP="00E2714A">
      <w:pPr>
        <w:pStyle w:val="Lista2"/>
      </w:pPr>
      <w:r w:rsidRPr="00DD7CCF">
        <w:t xml:space="preserve">but any text adopted without </w:t>
      </w:r>
      <w:r w:rsidRPr="00DD7CCF">
        <w:rPr>
          <w:rStyle w:val="Code"/>
        </w:rPr>
        <w:t>&lt;quote&gt;</w:t>
      </w:r>
      <w:r w:rsidRPr="00DD7CCF">
        <w:t>, for example in apparatus readings, translations and paraphrased/summarised opinions, should be converted to our transliteration system</w:t>
      </w:r>
    </w:p>
    <w:p w14:paraId="037D86F4" w14:textId="77777777" w:rsidR="00C02B8C" w:rsidRPr="00DD7CCF" w:rsidRDefault="004D2E67" w:rsidP="00D4342A">
      <w:pPr>
        <w:pStyle w:val="Cmsor3"/>
      </w:pPr>
      <w:bookmarkStart w:id="656" w:name="_dx7skv6pu8qf" w:colFirst="0" w:colLast="0"/>
      <w:bookmarkStart w:id="657" w:name="_Ref43989849"/>
      <w:bookmarkStart w:id="658" w:name="_Toc74733594"/>
      <w:bookmarkEnd w:id="656"/>
      <w:r w:rsidRPr="00DD7CCF">
        <w:t>Bibliographic citations</w:t>
      </w:r>
      <w:bookmarkEnd w:id="657"/>
      <w:bookmarkEnd w:id="658"/>
    </w:p>
    <w:p w14:paraId="01AEED06" w14:textId="5295BBDF" w:rsidR="00C02B8C" w:rsidRPr="00DD7CCF" w:rsidRDefault="004D2E67" w:rsidP="00E2714A">
      <w:pPr>
        <w:pStyle w:val="Lista"/>
      </w:pPr>
      <w:r w:rsidRPr="00DD7CCF">
        <w:t xml:space="preserve">bibliographic citations may be used in any part of your XML document where modern-language text is permitted, and must be mandatorily listed in the bibliography as discussed under </w:t>
      </w:r>
      <w:r w:rsidR="003C3D87" w:rsidRPr="00DD7CCF">
        <w:t>§</w:t>
      </w:r>
      <w:r w:rsidR="00284D70" w:rsidRPr="00DD7CCF">
        <w:fldChar w:fldCharType="begin"/>
      </w:r>
      <w:r w:rsidR="00284D70" w:rsidRPr="00DD7CCF">
        <w:instrText xml:space="preserve"> REF _Ref43978796 \r \h </w:instrText>
      </w:r>
      <w:r w:rsidR="00DD7CCF">
        <w:instrText xml:space="preserve"> \* MERGEFORMAT </w:instrText>
      </w:r>
      <w:r w:rsidR="00284D70" w:rsidRPr="00DD7CCF">
        <w:fldChar w:fldCharType="separate"/>
      </w:r>
      <w:r w:rsidR="00E90D07">
        <w:t>9.4</w:t>
      </w:r>
      <w:r w:rsidR="00284D70" w:rsidRPr="00DD7CCF">
        <w:fldChar w:fldCharType="end"/>
      </w:r>
    </w:p>
    <w:p w14:paraId="2EC7C35E" w14:textId="77777777" w:rsidR="00C02B8C" w:rsidRPr="00DD7CCF" w:rsidRDefault="004D2E67" w:rsidP="00E2714A">
      <w:pPr>
        <w:pStyle w:val="Lista"/>
      </w:pPr>
      <w:r w:rsidRPr="00DD7CCF">
        <w:t xml:space="preserve">a citation is encoded in the form of the element </w:t>
      </w:r>
      <w:r w:rsidRPr="00DD7CCF">
        <w:rPr>
          <w:rStyle w:val="Code"/>
        </w:rPr>
        <w:t>&lt;bibl&gt;</w:t>
      </w:r>
    </w:p>
    <w:p w14:paraId="409EABDE" w14:textId="77777777" w:rsidR="00C02B8C" w:rsidRPr="00DD7CCF" w:rsidRDefault="004D2E67" w:rsidP="00E2714A">
      <w:pPr>
        <w:pStyle w:val="Lista"/>
      </w:pPr>
      <w:r w:rsidRPr="00DD7CCF">
        <w:t xml:space="preserve">the empty element </w:t>
      </w:r>
      <w:r w:rsidRPr="00DD7CCF">
        <w:rPr>
          <w:rStyle w:val="Code"/>
        </w:rPr>
        <w:t>&lt;ptr/&gt;</w:t>
      </w:r>
      <w:r w:rsidRPr="00DD7CCF">
        <w:t xml:space="preserve"> </w:t>
      </w:r>
      <w:r w:rsidRPr="00E24F87">
        <w:rPr>
          <w:noProof/>
        </w:rPr>
        <w:t>(</w:t>
      </w:r>
      <w:r w:rsidRPr="00DD7CCF">
        <w:t xml:space="preserve">pointer) must mandatorily appear as the first element within </w:t>
      </w:r>
      <w:r w:rsidRPr="00DD7CCF">
        <w:rPr>
          <w:rStyle w:val="Code"/>
        </w:rPr>
        <w:t>&lt;bibl&gt;</w:t>
      </w:r>
    </w:p>
    <w:p w14:paraId="22342F67" w14:textId="77777777" w:rsidR="00C02B8C" w:rsidRPr="00DD7CCF" w:rsidRDefault="004D2E67" w:rsidP="00E2714A">
      <w:pPr>
        <w:pStyle w:val="Lista2"/>
      </w:pPr>
      <w:r w:rsidRPr="00DD7CCF">
        <w:t xml:space="preserve">with the mandatory attribute </w:t>
      </w:r>
      <w:r w:rsidR="008525C6" w:rsidRPr="008525C6">
        <w:rPr>
          <w:rStyle w:val="Codeattribute"/>
        </w:rPr>
        <w:t>@target</w:t>
      </w:r>
      <w:r w:rsidR="008525C6" w:rsidRPr="008525C6">
        <w:t>,</w:t>
      </w:r>
      <w:r w:rsidRPr="00DD7CCF">
        <w:t xml:space="preserve"> whose value shall be the Zotero Short Title of the cited publication, prefixed with the string “bib:”</w:t>
      </w:r>
    </w:p>
    <w:p w14:paraId="470B4E65" w14:textId="77777777" w:rsidR="00C02B8C" w:rsidRPr="00DD7CCF" w:rsidRDefault="004D2E67" w:rsidP="00E2714A">
      <w:pPr>
        <w:pStyle w:val="Lista3"/>
      </w:pPr>
      <w:r w:rsidRPr="00DD7CCF">
        <w:t xml:space="preserve">e.g. </w:t>
      </w:r>
      <w:r w:rsidRPr="00DD7CCF">
        <w:rPr>
          <w:rStyle w:val="Code"/>
        </w:rPr>
        <w:t xml:space="preserve">&lt;bibl&gt;&lt;ptr </w:t>
      </w:r>
      <w:r w:rsidRPr="00DD7CCF">
        <w:rPr>
          <w:rStyle w:val="Codeattribute"/>
        </w:rPr>
        <w:t>target</w:t>
      </w:r>
      <w:r w:rsidRPr="00DD7CCF">
        <w:rPr>
          <w:rStyle w:val="Code"/>
        </w:rPr>
        <w:t>=</w:t>
      </w:r>
      <w:r w:rsidRPr="0046000E">
        <w:rPr>
          <w:rStyle w:val="Codevalue"/>
        </w:rPr>
        <w:t>"bib:Agrawala1983_01"</w:t>
      </w:r>
      <w:r w:rsidRPr="00DD7CCF">
        <w:rPr>
          <w:rStyle w:val="Code"/>
        </w:rPr>
        <w:t>/&gt;&lt;/bibl&gt;</w:t>
      </w:r>
    </w:p>
    <w:p w14:paraId="17CB5994" w14:textId="77777777" w:rsidR="00C02B8C" w:rsidRPr="00DD7CCF" w:rsidRDefault="004D2E67" w:rsidP="00E2714A">
      <w:pPr>
        <w:pStyle w:val="Lista"/>
      </w:pPr>
      <w:r w:rsidRPr="005D2B22">
        <w:rPr>
          <w:b/>
          <w:bCs/>
        </w:rPr>
        <w:t>to limit the citation</w:t>
      </w:r>
      <w:r w:rsidRPr="00DD7CCF">
        <w:t xml:space="preserve"> to a specific part of the publication, add the element </w:t>
      </w:r>
      <w:r w:rsidRPr="00DD7CCF">
        <w:rPr>
          <w:rStyle w:val="Code"/>
        </w:rPr>
        <w:t>&lt;citedRange&gt;</w:t>
      </w:r>
      <w:r w:rsidRPr="00DD7CCF">
        <w:t xml:space="preserve"> after the </w:t>
      </w:r>
      <w:r w:rsidRPr="00DD7CCF">
        <w:rPr>
          <w:rStyle w:val="Code"/>
        </w:rPr>
        <w:t>&lt;ptr/&gt;</w:t>
      </w:r>
      <w:r w:rsidRPr="00DD7CCF">
        <w:t xml:space="preserve"> element but within the </w:t>
      </w:r>
      <w:r w:rsidRPr="00DD7CCF">
        <w:rPr>
          <w:rStyle w:val="Code"/>
        </w:rPr>
        <w:t>&lt;bibl&gt;</w:t>
      </w:r>
      <w:r w:rsidRPr="00DD7CCF">
        <w:t xml:space="preserve"> element, wrapping the details of the citation in the following manner</w:t>
      </w:r>
    </w:p>
    <w:p w14:paraId="6F3830EB" w14:textId="77777777" w:rsidR="00C02B8C" w:rsidRPr="00DD7CCF" w:rsidRDefault="004D2E67" w:rsidP="00E2714A">
      <w:pPr>
        <w:pStyle w:val="Lista2"/>
      </w:pPr>
      <w:r w:rsidRPr="00DD7CCF">
        <w:t xml:space="preserve">by default, </w:t>
      </w:r>
      <w:r w:rsidRPr="00DD7CCF">
        <w:rPr>
          <w:rStyle w:val="Code"/>
        </w:rPr>
        <w:t>&lt;citedRange&gt;</w:t>
      </w:r>
      <w:r w:rsidRPr="00DD7CCF">
        <w:t xml:space="preserve"> will be understood to </w:t>
      </w:r>
      <w:r w:rsidRPr="009D6CED">
        <w:rPr>
          <w:b/>
          <w:bCs/>
        </w:rPr>
        <w:t>refer to page numbers</w:t>
      </w:r>
      <w:r w:rsidRPr="00DD7CCF">
        <w:t xml:space="preserve">, so references to pages without additional detail can simply be added as the content of this element, e.g. </w:t>
      </w:r>
      <w:r w:rsidRPr="00DD7CCF">
        <w:rPr>
          <w:rStyle w:val="Code"/>
        </w:rPr>
        <w:t>&lt;citedRange&gt;</w:t>
      </w:r>
      <w:r w:rsidRPr="00ED5C86">
        <w:rPr>
          <w:rStyle w:val="Codetext"/>
        </w:rPr>
        <w:t>12</w:t>
      </w:r>
      <w:r w:rsidRPr="00ED5C86">
        <w:rPr>
          <w:rStyle w:val="Code"/>
        </w:rPr>
        <w:t>&lt;/citedRange&gt;</w:t>
      </w:r>
    </w:p>
    <w:p w14:paraId="59B9A360" w14:textId="77777777" w:rsidR="00C02B8C" w:rsidRPr="00DD7CCF" w:rsidRDefault="004D2E67" w:rsidP="00E2714A">
      <w:pPr>
        <w:pStyle w:val="Lista3"/>
      </w:pPr>
      <w:r w:rsidRPr="00DD7CCF">
        <w:t xml:space="preserve">use a hyphen to record a range of pages, e.g. </w:t>
      </w:r>
      <w:r w:rsidRPr="00DD7CCF">
        <w:rPr>
          <w:rStyle w:val="Code"/>
        </w:rPr>
        <w:t>&lt;citedRange&gt;</w:t>
      </w:r>
      <w:r w:rsidRPr="00ED5C86">
        <w:rPr>
          <w:rStyle w:val="Codetext"/>
        </w:rPr>
        <w:t>12-21</w:t>
      </w:r>
      <w:r w:rsidRPr="00DD7CCF">
        <w:rPr>
          <w:rStyle w:val="Code"/>
        </w:rPr>
        <w:t>&lt;/citedRange&gt;</w:t>
      </w:r>
    </w:p>
    <w:p w14:paraId="41BD8B64" w14:textId="77777777" w:rsidR="00C02B8C" w:rsidRPr="00DD7CCF" w:rsidRDefault="004D2E67" w:rsidP="004E103D">
      <w:pPr>
        <w:pStyle w:val="Lista4"/>
      </w:pPr>
      <w:r w:rsidRPr="00DD7CCF">
        <w:t xml:space="preserve">the number of the last page should always be recorded in full, e.g. </w:t>
      </w:r>
      <w:r w:rsidRPr="00DD7CCF">
        <w:rPr>
          <w:rStyle w:val="Code"/>
        </w:rPr>
        <w:t>&lt;citedRange&gt;</w:t>
      </w:r>
      <w:r w:rsidRPr="00ED5C86">
        <w:rPr>
          <w:rStyle w:val="Codetext"/>
        </w:rPr>
        <w:t>123-124</w:t>
      </w:r>
      <w:r w:rsidRPr="00DD7CCF">
        <w:rPr>
          <w:rStyle w:val="Code"/>
        </w:rPr>
        <w:t>&lt;/citedRange&gt;</w:t>
      </w:r>
      <w:r w:rsidRPr="00DD7CCF">
        <w:t xml:space="preserve"> </w:t>
      </w:r>
      <w:r w:rsidRPr="00E24F87">
        <w:rPr>
          <w:noProof/>
        </w:rPr>
        <w:t>(</w:t>
      </w:r>
      <w:r w:rsidRPr="00DD7CCF">
        <w:t>not 123-4 or 123-24)</w:t>
      </w:r>
    </w:p>
    <w:p w14:paraId="1F995C4A" w14:textId="77777777" w:rsidR="00C02B8C" w:rsidRPr="00DD7CCF" w:rsidRDefault="004D2E67" w:rsidP="00E2714A">
      <w:pPr>
        <w:pStyle w:val="Lista3"/>
      </w:pPr>
      <w:r w:rsidRPr="00DD7CCF">
        <w:t xml:space="preserve">use a comma </w:t>
      </w:r>
      <w:r w:rsidRPr="00E24F87">
        <w:rPr>
          <w:noProof/>
        </w:rPr>
        <w:t>(</w:t>
      </w:r>
      <w:r w:rsidRPr="00DD7CCF">
        <w:t xml:space="preserve">followed by a space) to list non-adjacent pages, e.g. </w:t>
      </w:r>
      <w:r w:rsidRPr="00DD7CCF">
        <w:rPr>
          <w:rStyle w:val="Code"/>
        </w:rPr>
        <w:t>&lt;citedRange&gt;</w:t>
      </w:r>
      <w:r w:rsidRPr="00ED5C86">
        <w:rPr>
          <w:rStyle w:val="Codetext"/>
        </w:rPr>
        <w:t>12, 24</w:t>
      </w:r>
      <w:r w:rsidRPr="00DD7CCF">
        <w:rPr>
          <w:rStyle w:val="Code"/>
        </w:rPr>
        <w:t>&lt;/citedRange&gt;</w:t>
      </w:r>
    </w:p>
    <w:p w14:paraId="3C6A355C" w14:textId="77777777" w:rsidR="00BD4ADC" w:rsidRDefault="00BD4ADC" w:rsidP="00BD4ADC">
      <w:pPr>
        <w:pStyle w:val="Lista2"/>
      </w:pPr>
      <w:r w:rsidRPr="00BD4ADC">
        <w:rPr>
          <w:b/>
          <w:bCs/>
        </w:rPr>
        <w:t>specifying a page number or range is mandatory</w:t>
      </w:r>
      <w:r>
        <w:t xml:space="preserve"> except for</w:t>
      </w:r>
    </w:p>
    <w:p w14:paraId="518DD247" w14:textId="77777777" w:rsidR="00BD4ADC" w:rsidRDefault="00BD4ADC" w:rsidP="00BD4ADC">
      <w:pPr>
        <w:pStyle w:val="Lista3"/>
      </w:pPr>
      <w:r>
        <w:t>references that do not involve a numbered page</w:t>
      </w:r>
    </w:p>
    <w:p w14:paraId="48C8CF0D" w14:textId="77777777" w:rsidR="00BD4ADC" w:rsidRDefault="00BD4ADC" w:rsidP="00BD4ADC">
      <w:pPr>
        <w:pStyle w:val="Lista3"/>
      </w:pPr>
      <w:r>
        <w:t>references that, by general scholarly convention, do not include a page range, such as dictionary entries, sections from grammars, and some anthologies of inscriptions</w:t>
      </w:r>
    </w:p>
    <w:p w14:paraId="5ABBF6B8" w14:textId="77777777" w:rsidR="00BD4ADC" w:rsidRDefault="00BD4ADC" w:rsidP="00F04F4C">
      <w:pPr>
        <w:pStyle w:val="Lista4"/>
      </w:pPr>
      <w:r>
        <w:t>in such cases, any unique set of one or more relevant identifiers (listed below) should be used instead of or in addition to a page range</w:t>
      </w:r>
    </w:p>
    <w:p w14:paraId="1FF66A85" w14:textId="77777777" w:rsidR="00F04F4C" w:rsidRDefault="00F04F4C" w:rsidP="00F04F4C">
      <w:pPr>
        <w:pStyle w:val="Lista3"/>
      </w:pPr>
      <w:r w:rsidRPr="00F04F4C">
        <w:t>other identifiers may always be used in addition to, but not instead of, a page range</w:t>
      </w:r>
    </w:p>
    <w:p w14:paraId="59763801" w14:textId="79CE1D98" w:rsidR="00C02B8C" w:rsidRPr="00DD7CCF" w:rsidRDefault="004D2E67" w:rsidP="00BD4ADC">
      <w:pPr>
        <w:pStyle w:val="Lista2"/>
      </w:pPr>
      <w:r w:rsidRPr="00DD7CCF">
        <w:t xml:space="preserve">to </w:t>
      </w:r>
      <w:r w:rsidRPr="009D6CED">
        <w:rPr>
          <w:b/>
          <w:bCs/>
        </w:rPr>
        <w:t xml:space="preserve">refer to an </w:t>
      </w:r>
      <w:r w:rsidR="00F04F4C">
        <w:rPr>
          <w:b/>
          <w:bCs/>
        </w:rPr>
        <w:t>identifier</w:t>
      </w:r>
      <w:r w:rsidRPr="009D6CED">
        <w:rPr>
          <w:b/>
          <w:bCs/>
        </w:rPr>
        <w:t xml:space="preserve"> other than a page</w:t>
      </w:r>
      <w:r w:rsidRPr="00DD7CCF">
        <w:t xml:space="preserve">, add the attribute </w:t>
      </w:r>
      <w:r w:rsidR="008525C6" w:rsidRPr="008525C6">
        <w:rPr>
          <w:rStyle w:val="Codeattribute"/>
        </w:rPr>
        <w:t>@unit</w:t>
      </w:r>
      <w:r w:rsidR="008525C6" w:rsidRPr="008525C6">
        <w:t xml:space="preserve"> </w:t>
      </w:r>
      <w:r w:rsidRPr="00DD7CCF">
        <w:t xml:space="preserve">to </w:t>
      </w:r>
      <w:r w:rsidRPr="00DD7CCF">
        <w:rPr>
          <w:rStyle w:val="Code"/>
        </w:rPr>
        <w:t>&lt;citedRange&gt;</w:t>
      </w:r>
      <w:r w:rsidRPr="00DD7CCF">
        <w:t xml:space="preserve"> with one of the following values</w:t>
      </w:r>
    </w:p>
    <w:p w14:paraId="274F7640" w14:textId="77777777" w:rsidR="00C02B8C" w:rsidRPr="00DD7CCF" w:rsidRDefault="00303844" w:rsidP="00E2714A">
      <w:pPr>
        <w:pStyle w:val="Lista3"/>
      </w:pPr>
      <w:r w:rsidRPr="00303844">
        <w:rPr>
          <w:rStyle w:val="Codevalue"/>
        </w:rPr>
        <w:t>"page"</w:t>
      </w:r>
      <w:r w:rsidR="004D2E67" w:rsidRPr="00DD7CCF">
        <w:t xml:space="preserve"> for page numbers where this needs to be made explicit </w:t>
      </w:r>
      <w:r w:rsidR="004D2E67" w:rsidRPr="00E24F87">
        <w:rPr>
          <w:noProof/>
        </w:rPr>
        <w:t>(</w:t>
      </w:r>
      <w:r w:rsidR="004D2E67" w:rsidRPr="00DD7CCF">
        <w:t>see below)</w:t>
      </w:r>
    </w:p>
    <w:p w14:paraId="56570FDB" w14:textId="77777777" w:rsidR="00C02B8C" w:rsidRPr="00DD7CCF" w:rsidRDefault="00303844" w:rsidP="00E2714A">
      <w:pPr>
        <w:pStyle w:val="Lista3"/>
      </w:pPr>
      <w:r w:rsidRPr="00303844">
        <w:rPr>
          <w:rStyle w:val="Codevalue"/>
        </w:rPr>
        <w:t>"volume"</w:t>
      </w:r>
      <w:r w:rsidR="004D2E67" w:rsidRPr="00DD7CCF">
        <w:t xml:space="preserve"> for multi-volume publications</w:t>
      </w:r>
    </w:p>
    <w:p w14:paraId="52971D31" w14:textId="62B7841B" w:rsidR="00F04F4C" w:rsidRDefault="00F04F4C" w:rsidP="00F04F4C">
      <w:pPr>
        <w:pStyle w:val="Lista3"/>
      </w:pPr>
      <w:r w:rsidRPr="00F04F4C">
        <w:rPr>
          <w:rStyle w:val="Codevalue"/>
        </w:rPr>
        <w:t>"book"</w:t>
      </w:r>
      <w:r w:rsidRPr="00F04F4C">
        <w:t xml:space="preserve"> where a single-volume publication is divided into “books” within each of which a reference system is restarted (such as Sircar’s </w:t>
      </w:r>
      <w:r w:rsidRPr="00F04F4C">
        <w:rPr>
          <w:i/>
          <w:iCs/>
        </w:rPr>
        <w:t>Indian Inscriptions</w:t>
      </w:r>
      <w:r w:rsidRPr="00F04F4C">
        <w:t>, where item numbers are restarted in each “book” of both volumes)</w:t>
      </w:r>
    </w:p>
    <w:p w14:paraId="266EAFEF" w14:textId="77777777" w:rsidR="00F04F4C" w:rsidRPr="00DD7CCF" w:rsidRDefault="00F04F4C" w:rsidP="00F04F4C">
      <w:pPr>
        <w:pStyle w:val="Lista3"/>
      </w:pPr>
      <w:r w:rsidRPr="00303844">
        <w:rPr>
          <w:rStyle w:val="Codevalue"/>
        </w:rPr>
        <w:t>"part"</w:t>
      </w:r>
      <w:r w:rsidRPr="00DD7CCF">
        <w:t xml:space="preserve"> to distinguish sections of publications where identical page numbers re-occur within a single volume </w:t>
      </w:r>
      <w:r w:rsidRPr="00E24F87">
        <w:rPr>
          <w:noProof/>
        </w:rPr>
        <w:t>(</w:t>
      </w:r>
      <w:r w:rsidRPr="00DD7CCF">
        <w:t>such as Epigraphia Carnatica)</w:t>
      </w:r>
    </w:p>
    <w:p w14:paraId="3553DAC6" w14:textId="4AD73432" w:rsidR="00F04F4C" w:rsidRPr="00F04F4C" w:rsidRDefault="00F04F4C" w:rsidP="00F04F4C">
      <w:pPr>
        <w:pStyle w:val="Lista3"/>
      </w:pPr>
      <w:r w:rsidRPr="00F04F4C">
        <w:rPr>
          <w:rStyle w:val="Codevalue"/>
        </w:rPr>
        <w:t>"section"</w:t>
      </w:r>
      <w:r w:rsidRPr="00F04F4C">
        <w:t xml:space="preserve"> for one of many numbered paragraphs or short sections where this form of citation is practicable, such as many grammars (to be displayed as §, or §§ when the contents include a hyphen)</w:t>
      </w:r>
    </w:p>
    <w:p w14:paraId="650835EC" w14:textId="25665AD6" w:rsidR="00C02B8C" w:rsidRPr="00DD7CCF" w:rsidRDefault="00303844" w:rsidP="00F04F4C">
      <w:pPr>
        <w:pStyle w:val="Lista3"/>
      </w:pPr>
      <w:r w:rsidRPr="00303844">
        <w:rPr>
          <w:rStyle w:val="Codevalue"/>
        </w:rPr>
        <w:t>"note"</w:t>
      </w:r>
      <w:r w:rsidR="004D2E67" w:rsidRPr="00DD7CCF">
        <w:t xml:space="preserve"> for a numbered </w:t>
      </w:r>
      <w:r w:rsidR="004D2E67" w:rsidRPr="00E24F87">
        <w:rPr>
          <w:noProof/>
        </w:rPr>
        <w:t>(</w:t>
      </w:r>
      <w:r w:rsidR="004D2E67" w:rsidRPr="00DD7CCF">
        <w:t>foot or end) note</w:t>
      </w:r>
    </w:p>
    <w:p w14:paraId="0709981F" w14:textId="77777777" w:rsidR="00C02B8C" w:rsidRPr="00DD7CCF" w:rsidRDefault="00303844" w:rsidP="00E2714A">
      <w:pPr>
        <w:pStyle w:val="Lista3"/>
      </w:pPr>
      <w:r w:rsidRPr="00303844">
        <w:rPr>
          <w:rStyle w:val="Codevalue"/>
        </w:rPr>
        <w:lastRenderedPageBreak/>
        <w:t>"item"</w:t>
      </w:r>
      <w:r w:rsidR="004D2E67" w:rsidRPr="00DD7CCF">
        <w:t xml:space="preserve"> for a number in an anthology of editions, or an item in a numbered list </w:t>
      </w:r>
      <w:r w:rsidR="004D2E67" w:rsidRPr="00E24F87">
        <w:rPr>
          <w:noProof/>
        </w:rPr>
        <w:t>(</w:t>
      </w:r>
      <w:r w:rsidR="004D2E67" w:rsidRPr="00DD7CCF">
        <w:t>to be displayed as №)</w:t>
      </w:r>
    </w:p>
    <w:p w14:paraId="161D9AA2" w14:textId="28EBD037" w:rsidR="00C02B8C" w:rsidRDefault="00303844" w:rsidP="00E2714A">
      <w:pPr>
        <w:pStyle w:val="Lista3"/>
      </w:pPr>
      <w:r w:rsidRPr="00303844">
        <w:rPr>
          <w:rStyle w:val="Codevalue"/>
        </w:rPr>
        <w:t>"entry"</w:t>
      </w:r>
      <w:r w:rsidR="004D2E67" w:rsidRPr="00DD7CCF">
        <w:t xml:space="preserve"> for an entry in a dictionary or encyclopaedia </w:t>
      </w:r>
      <w:r w:rsidR="004D2E67" w:rsidRPr="00E24F87">
        <w:rPr>
          <w:noProof/>
        </w:rPr>
        <w:t>(</w:t>
      </w:r>
      <w:r w:rsidR="004D2E67" w:rsidRPr="00DD7CCF">
        <w:t xml:space="preserve">to be displayed </w:t>
      </w:r>
      <w:r w:rsidR="004D2E67" w:rsidRPr="00D3108A">
        <w:t>as s.v.</w:t>
      </w:r>
      <w:r w:rsidR="004D2E67" w:rsidRPr="00DD7CCF">
        <w:t>)</w:t>
      </w:r>
    </w:p>
    <w:p w14:paraId="7FF3091E" w14:textId="77777777" w:rsidR="00D3108A" w:rsidRDefault="00D3108A" w:rsidP="00D3108A">
      <w:pPr>
        <w:pStyle w:val="Lista4"/>
      </w:pPr>
      <w:r>
        <w:t>the contents will not be italicised in display by default</w:t>
      </w:r>
    </w:p>
    <w:p w14:paraId="799FA51E" w14:textId="430BC8D7" w:rsidR="00D3108A" w:rsidRPr="00DD7CCF" w:rsidRDefault="00D3108A" w:rsidP="00D3108A">
      <w:pPr>
        <w:pStyle w:val="Lista4"/>
      </w:pPr>
      <w:r>
        <w:t xml:space="preserve">if you wish a dictionary entry cited in this way to appear in italics (but this is not required), then enclose the contents of </w:t>
      </w:r>
      <w:r w:rsidRPr="00DD7CCF">
        <w:rPr>
          <w:rStyle w:val="Code"/>
        </w:rPr>
        <w:t>&lt;citedRange&gt;</w:t>
      </w:r>
      <w:r>
        <w:t xml:space="preserve"> in </w:t>
      </w:r>
      <w:r w:rsidRPr="00D3108A">
        <w:rPr>
          <w:rStyle w:val="Code"/>
        </w:rPr>
        <w:t>&lt;foreign&gt;</w:t>
      </w:r>
      <w:r>
        <w:t xml:space="preserve"> (as per §</w:t>
      </w:r>
      <w:r>
        <w:fldChar w:fldCharType="begin"/>
      </w:r>
      <w:r>
        <w:instrText xml:space="preserve"> REF _Ref43986658 \r \h </w:instrText>
      </w:r>
      <w:r>
        <w:fldChar w:fldCharType="separate"/>
      </w:r>
      <w:r w:rsidR="00E90D07">
        <w:t>10.3.3</w:t>
      </w:r>
      <w:r>
        <w:fldChar w:fldCharType="end"/>
      </w:r>
      <w:r>
        <w:t>)</w:t>
      </w:r>
    </w:p>
    <w:p w14:paraId="08C1E344" w14:textId="77777777" w:rsidR="00C02B8C" w:rsidRPr="00DD7CCF" w:rsidRDefault="00303844" w:rsidP="00E2714A">
      <w:pPr>
        <w:pStyle w:val="Lista3"/>
      </w:pPr>
      <w:r w:rsidRPr="00303844">
        <w:rPr>
          <w:rStyle w:val="Codevalue"/>
        </w:rPr>
        <w:t>"figure"</w:t>
      </w:r>
      <w:r w:rsidR="004D2E67" w:rsidRPr="00DD7CCF">
        <w:t xml:space="preserve">, </w:t>
      </w:r>
      <w:r w:rsidRPr="00303844">
        <w:rPr>
          <w:rStyle w:val="Codevalue"/>
        </w:rPr>
        <w:t>"plate"</w:t>
      </w:r>
      <w:r w:rsidR="004D2E67" w:rsidRPr="00DD7CCF">
        <w:t xml:space="preserve">, </w:t>
      </w:r>
      <w:r w:rsidRPr="00303844">
        <w:rPr>
          <w:rStyle w:val="Codevalue"/>
        </w:rPr>
        <w:t>"table"</w:t>
      </w:r>
      <w:r w:rsidR="004D2E67" w:rsidRPr="00DD7CCF">
        <w:t xml:space="preserve">, </w:t>
      </w:r>
      <w:r w:rsidRPr="00303844">
        <w:rPr>
          <w:rStyle w:val="Codevalue"/>
        </w:rPr>
        <w:t>"appendix"</w:t>
      </w:r>
      <w:r w:rsidR="004D2E67" w:rsidRPr="00DD7CCF">
        <w:t xml:space="preserve"> etc. as applicable, for visual material</w:t>
      </w:r>
    </w:p>
    <w:p w14:paraId="113853D7" w14:textId="77777777" w:rsidR="00C02B8C" w:rsidRPr="00DD7CCF" w:rsidRDefault="004D2E67" w:rsidP="00E2714A">
      <w:pPr>
        <w:pStyle w:val="Lista3"/>
      </w:pPr>
      <w:r w:rsidRPr="00DD7CCF">
        <w:t xml:space="preserve">note that the values of </w:t>
      </w:r>
      <w:r w:rsidR="008525C6" w:rsidRPr="008525C6">
        <w:rPr>
          <w:rStyle w:val="Codeattribute"/>
        </w:rPr>
        <w:t>@unit</w:t>
      </w:r>
      <w:r w:rsidR="008525C6" w:rsidRPr="008525C6">
        <w:t xml:space="preserve"> </w:t>
      </w:r>
      <w:r w:rsidRPr="00DD7CCF">
        <w:t xml:space="preserve">should always be English regardless of the language of the publication, e.g. use </w:t>
      </w:r>
      <w:r w:rsidR="00303844" w:rsidRPr="00303844">
        <w:rPr>
          <w:rStyle w:val="Codevalue"/>
        </w:rPr>
        <w:t>"appendix"</w:t>
      </w:r>
      <w:r w:rsidRPr="00DD7CCF">
        <w:t xml:space="preserve"> for an original </w:t>
      </w:r>
      <w:r w:rsidRPr="00DD7CCF">
        <w:rPr>
          <w:rStyle w:val="Foreign"/>
        </w:rPr>
        <w:t>bijlage</w:t>
      </w:r>
    </w:p>
    <w:p w14:paraId="38F5120F" w14:textId="77777777" w:rsidR="00C02B8C" w:rsidRPr="00DD7CCF" w:rsidRDefault="004D2E67" w:rsidP="00E2714A">
      <w:pPr>
        <w:pStyle w:val="Lista3"/>
      </w:pPr>
      <w:r w:rsidRPr="00DD7CCF">
        <w:t>should you feel the need to use a different value, please contact the authors and the XML-TEI Data Manager to discuss the matter</w:t>
      </w:r>
    </w:p>
    <w:p w14:paraId="2CC290B5" w14:textId="77777777" w:rsidR="00C02B8C" w:rsidRPr="00DD7CCF" w:rsidRDefault="004D2E67" w:rsidP="00E2714A">
      <w:pPr>
        <w:pStyle w:val="Lista3"/>
      </w:pPr>
      <w:r w:rsidRPr="00DD7CCF">
        <w:t xml:space="preserve">as per ZG </w:t>
      </w:r>
      <w:r w:rsidR="003C3D87" w:rsidRPr="00DD7CCF">
        <w:t>§</w:t>
      </w:r>
      <w:r w:rsidRPr="00DD7CCF">
        <w:t xml:space="preserve">4.4 and </w:t>
      </w:r>
      <w:r w:rsidR="0082156E" w:rsidRPr="00DD7CCF">
        <w:t>§</w:t>
      </w:r>
      <w:r w:rsidRPr="00DD7CCF">
        <w:t xml:space="preserve">4.6, numerals other than Arabic ones </w:t>
      </w:r>
      <w:r w:rsidRPr="00E24F87">
        <w:rPr>
          <w:noProof/>
        </w:rPr>
        <w:t>(</w:t>
      </w:r>
      <w:r w:rsidRPr="00DD7CCF">
        <w:t xml:space="preserve">e.g. Roman and Devanagari) should be converted in your citations to Arabic numbers unless this results in an ambiguity </w:t>
      </w:r>
      <w:r w:rsidRPr="00E24F87">
        <w:rPr>
          <w:noProof/>
        </w:rPr>
        <w:t>(</w:t>
      </w:r>
      <w:r w:rsidRPr="00DD7CCF">
        <w:t>because Arabic and non-Arabic numerals are both used within a publication, for the same unit of citation, e.g. Roman page numbers in the front matter and Arabic page numbers in the main text)</w:t>
      </w:r>
    </w:p>
    <w:p w14:paraId="3F363FA1" w14:textId="2103DF9C" w:rsidR="00C02B8C" w:rsidRPr="00DD7CCF" w:rsidRDefault="009D6CED" w:rsidP="00E2714A">
      <w:pPr>
        <w:pStyle w:val="Lista2"/>
      </w:pPr>
      <w:r w:rsidRPr="009D6CED">
        <w:t xml:space="preserve">to </w:t>
      </w:r>
      <w:r w:rsidRPr="009D6CED">
        <w:rPr>
          <w:b/>
          <w:bCs/>
        </w:rPr>
        <w:t>refer to a point identified by a combination of entities</w:t>
      </w:r>
      <w:r w:rsidRPr="009D6CED">
        <w:t>,</w:t>
      </w:r>
      <w:r w:rsidR="004D2E67" w:rsidRPr="00DD7CCF">
        <w:t xml:space="preserve"> it is possible to add more than one </w:t>
      </w:r>
      <w:r w:rsidR="004D2E67" w:rsidRPr="00DD7CCF">
        <w:rPr>
          <w:rStyle w:val="Code"/>
        </w:rPr>
        <w:t>&lt;citedRange&gt;</w:t>
      </w:r>
      <w:r w:rsidR="004D2E67" w:rsidRPr="00DD7CCF">
        <w:t xml:space="preserve"> element </w:t>
      </w:r>
      <w:r w:rsidR="004D2E67" w:rsidRPr="00E24F87">
        <w:rPr>
          <w:noProof/>
        </w:rPr>
        <w:t>(</w:t>
      </w:r>
      <w:r w:rsidR="004D2E67" w:rsidRPr="00DD7CCF">
        <w:t>e.g. to encode a reference to a certain figure on a certain page)</w:t>
      </w:r>
    </w:p>
    <w:p w14:paraId="1F33CF18" w14:textId="77777777" w:rsidR="00C02B8C" w:rsidRPr="00DD7CCF" w:rsidRDefault="004D2E67" w:rsidP="00E2714A">
      <w:pPr>
        <w:pStyle w:val="Lista3"/>
      </w:pPr>
      <w:r w:rsidRPr="00DD7CCF">
        <w:t xml:space="preserve">in this case, page references must be explicitly encoded with </w:t>
      </w:r>
      <w:r w:rsidRPr="00876E54">
        <w:rPr>
          <w:rStyle w:val="Codeattribute"/>
        </w:rPr>
        <w:t>@unit</w:t>
      </w:r>
      <w:r w:rsidR="00062C66" w:rsidRPr="00876E54">
        <w:rPr>
          <w:rStyle w:val="Code"/>
        </w:rPr>
        <w:t>=</w:t>
      </w:r>
      <w:r w:rsidR="00062C66" w:rsidRPr="00C53BF3">
        <w:rPr>
          <w:rStyle w:val="Codevalue"/>
        </w:rPr>
        <w:t>"page"</w:t>
      </w:r>
    </w:p>
    <w:p w14:paraId="219C89C3" w14:textId="2CA62277" w:rsidR="00C02B8C" w:rsidRPr="00DD7CCF" w:rsidRDefault="004D2E67" w:rsidP="00E2714A">
      <w:pPr>
        <w:pStyle w:val="Lista3"/>
      </w:pPr>
      <w:r w:rsidRPr="00DD7CCF">
        <w:t xml:space="preserve">the </w:t>
      </w:r>
      <w:r w:rsidRPr="00DD7CCF">
        <w:rPr>
          <w:rStyle w:val="Code"/>
        </w:rPr>
        <w:t>&lt;citedRange&gt;</w:t>
      </w:r>
      <w:r w:rsidRPr="00DD7CCF">
        <w:t xml:space="preserve"> elements must appear in the order in which they are eventually to be displayed, e.g. a volume number must precede a page number</w:t>
      </w:r>
      <w:r w:rsidR="009D6CED">
        <w:t>,</w:t>
      </w:r>
      <w:r w:rsidRPr="00DD7CCF">
        <w:t xml:space="preserve"> and a page number must precede a note number</w:t>
      </w:r>
    </w:p>
    <w:p w14:paraId="0D5DC09B" w14:textId="77777777" w:rsidR="00C02B8C" w:rsidRPr="00DD7CCF" w:rsidRDefault="004D2E67" w:rsidP="00E2714A">
      <w:pPr>
        <w:pStyle w:val="Lista2"/>
      </w:pPr>
      <w:r w:rsidRPr="00DD7CCF">
        <w:t xml:space="preserve">see the examples below for the use of </w:t>
      </w:r>
      <w:r w:rsidRPr="00DD7CCF">
        <w:rPr>
          <w:rStyle w:val="Code"/>
        </w:rPr>
        <w:t>&lt;citedRange&gt;</w:t>
      </w:r>
      <w:r w:rsidRPr="00DD7CCF">
        <w:t xml:space="preserve"> in various combinations</w:t>
      </w:r>
    </w:p>
    <w:p w14:paraId="04E8D6C3" w14:textId="4034B473" w:rsidR="00B134CA" w:rsidRDefault="00B134CA" w:rsidP="00F04F4C">
      <w:pPr>
        <w:pStyle w:val="Lista2"/>
      </w:pPr>
      <w:r w:rsidRPr="00B134CA">
        <w:t xml:space="preserve">for </w:t>
      </w:r>
      <w:r w:rsidRPr="00B134CA">
        <w:rPr>
          <w:b/>
          <w:bCs/>
        </w:rPr>
        <w:t>complex references</w:t>
      </w:r>
      <w:r w:rsidRPr="00B134CA">
        <w:t xml:space="preserve"> where </w:t>
      </w:r>
      <w:r>
        <w:t>multiple</w:t>
      </w:r>
      <w:r w:rsidRPr="00B134CA">
        <w:t xml:space="preserve"> points are identified by different (combinations of) entities (e.g. “notes 9 and 10 on page 291 and the body text on page 320”, “page 15 and appendix A”,  or “pages 216</w:t>
      </w:r>
      <w:r>
        <w:t>–</w:t>
      </w:r>
      <w:r w:rsidRPr="00B134CA">
        <w:t>217 of Part I and Plate XI in Part II”)</w:t>
      </w:r>
    </w:p>
    <w:p w14:paraId="3D0076CC" w14:textId="5892F9DB" w:rsidR="00F04F4C" w:rsidRDefault="00F04F4C" w:rsidP="00F04F4C">
      <w:pPr>
        <w:pStyle w:val="Lista3"/>
      </w:pPr>
      <w:r>
        <w:t xml:space="preserve">use </w:t>
      </w:r>
      <w:r w:rsidRPr="00F04F4C">
        <w:rPr>
          <w:rStyle w:val="Code"/>
        </w:rPr>
        <w:t>&lt;citedRange&gt;</w:t>
      </w:r>
      <w:r>
        <w:t xml:space="preserve"> without any attributes, containing a non-rigorous but unambiguous conventional indication of the target of your citation (e.g. </w:t>
      </w:r>
      <w:r w:rsidRPr="00F04F4C">
        <w:rPr>
          <w:rStyle w:val="Codevalue"/>
        </w:rPr>
        <w:t>"p. 291 nn. 9, 10; p. 320"</w:t>
      </w:r>
      <w:r w:rsidR="00B134CA">
        <w:t>,</w:t>
      </w:r>
      <w:r>
        <w:t xml:space="preserve"> </w:t>
      </w:r>
      <w:r w:rsidRPr="00F04F4C">
        <w:rPr>
          <w:rStyle w:val="Codevalue"/>
        </w:rPr>
        <w:t>"p. 15, App. A"</w:t>
      </w:r>
      <w:r w:rsidR="00B134CA">
        <w:t xml:space="preserve"> or </w:t>
      </w:r>
      <w:r w:rsidR="00B134CA" w:rsidRPr="00B134CA">
        <w:rPr>
          <w:rStyle w:val="Codevalue"/>
        </w:rPr>
        <w:t>“part I, pp. 216–217; part II, pl. XI”</w:t>
      </w:r>
      <w:r>
        <w:t>)</w:t>
      </w:r>
    </w:p>
    <w:p w14:paraId="55DA3AE3" w14:textId="77777777" w:rsidR="00F04F4C" w:rsidRDefault="00F04F4C" w:rsidP="00F04F4C">
      <w:pPr>
        <w:pStyle w:val="Lista3"/>
      </w:pPr>
      <w:r>
        <w:t>note that it will not be possible for such references to be interpreted accurately by a computer and where feasible, avoid references of this kind</w:t>
      </w:r>
    </w:p>
    <w:p w14:paraId="3011FAF2" w14:textId="77777777" w:rsidR="00F04F4C" w:rsidRDefault="00F04F4C" w:rsidP="00F04F4C">
      <w:pPr>
        <w:pStyle w:val="Lista2"/>
      </w:pPr>
      <w:r>
        <w:t xml:space="preserve">see the examples below for the use of </w:t>
      </w:r>
      <w:r w:rsidRPr="00F04F4C">
        <w:rPr>
          <w:rStyle w:val="Code"/>
        </w:rPr>
        <w:t>&lt;citedRange&gt;</w:t>
      </w:r>
      <w:r>
        <w:t xml:space="preserve"> in various combinations</w:t>
      </w:r>
    </w:p>
    <w:p w14:paraId="52DBE9E8" w14:textId="77777777" w:rsidR="00C02B8C" w:rsidRPr="00DD7CCF" w:rsidRDefault="004D2E67" w:rsidP="00E2714A">
      <w:pPr>
        <w:pStyle w:val="Lista"/>
      </w:pPr>
      <w:r w:rsidRPr="00DD7CCF">
        <w:t xml:space="preserve">a citation encoded in this way will be ultimately </w:t>
      </w:r>
      <w:r w:rsidRPr="005D2B22">
        <w:rPr>
          <w:b/>
          <w:bCs/>
        </w:rPr>
        <w:t>displayed</w:t>
      </w:r>
      <w:r w:rsidRPr="00DD7CCF">
        <w:t xml:space="preserve"> as a human-readable author-date citation</w:t>
      </w:r>
    </w:p>
    <w:p w14:paraId="59A948D0" w14:textId="77777777" w:rsidR="00C02B8C" w:rsidRPr="00DD7CCF" w:rsidRDefault="004D2E67" w:rsidP="00E2714A">
      <w:pPr>
        <w:pStyle w:val="Lista2"/>
      </w:pPr>
      <w:r w:rsidRPr="00DD7CCF">
        <w:t xml:space="preserve">the internal details of citations will be automatically styled according to project conventions </w:t>
      </w:r>
      <w:r w:rsidRPr="00E24F87">
        <w:rPr>
          <w:noProof/>
        </w:rPr>
        <w:t>(</w:t>
      </w:r>
      <w:r w:rsidRPr="00DD7CCF">
        <w:t>with some details yet to be finalised)</w:t>
      </w:r>
    </w:p>
    <w:p w14:paraId="4E5B441B" w14:textId="77777777" w:rsidR="00C02B8C" w:rsidRPr="00DD7CCF" w:rsidRDefault="004D2E67" w:rsidP="00E2714A">
      <w:pPr>
        <w:pStyle w:val="Lista2"/>
      </w:pPr>
      <w:r w:rsidRPr="00D3108A">
        <w:rPr>
          <w:b/>
          <w:bCs/>
        </w:rPr>
        <w:t>parentheses will not be automatically produced around citations</w:t>
      </w:r>
      <w:r w:rsidRPr="00DD7CCF">
        <w:t xml:space="preserve"> and will have to be added in the surrounding text wherever you need them</w:t>
      </w:r>
    </w:p>
    <w:p w14:paraId="1E5092E8" w14:textId="77777777" w:rsidR="00C02B8C" w:rsidRPr="00DD7CCF" w:rsidRDefault="004D2E67" w:rsidP="00E2714A">
      <w:pPr>
        <w:pStyle w:val="Lista2"/>
      </w:pPr>
      <w:r w:rsidRPr="00DD7CCF">
        <w:t xml:space="preserve">if </w:t>
      </w:r>
      <w:r w:rsidRPr="00CD25A4">
        <w:rPr>
          <w:b/>
          <w:bCs/>
        </w:rPr>
        <w:t>the name of the author</w:t>
      </w:r>
      <w:r w:rsidRPr="00E24F87">
        <w:rPr>
          <w:b/>
          <w:bCs/>
          <w:noProof/>
        </w:rPr>
        <w:t>(</w:t>
      </w:r>
      <w:r w:rsidRPr="00CD25A4">
        <w:rPr>
          <w:b/>
          <w:bCs/>
        </w:rPr>
        <w:t>s)</w:t>
      </w:r>
      <w:r w:rsidRPr="00DD7CCF">
        <w:t xml:space="preserve"> is an integral part of your text and must thus appear </w:t>
      </w:r>
      <w:r w:rsidRPr="00CD25A4">
        <w:rPr>
          <w:b/>
          <w:bCs/>
        </w:rPr>
        <w:t>independently of the citation</w:t>
      </w:r>
      <w:r w:rsidRPr="00DD7CCF">
        <w:t>:</w:t>
      </w:r>
    </w:p>
    <w:p w14:paraId="1420929E" w14:textId="77777777" w:rsidR="00C02B8C" w:rsidRPr="00DD7CCF" w:rsidRDefault="004D2E67" w:rsidP="00E2714A">
      <w:pPr>
        <w:pStyle w:val="Lista3"/>
      </w:pPr>
      <w:r w:rsidRPr="00DD7CCF">
        <w:t xml:space="preserve">add the attribute </w:t>
      </w:r>
      <w:r w:rsidR="008525C6" w:rsidRPr="008525C6">
        <w:rPr>
          <w:rStyle w:val="Codeattribute"/>
        </w:rPr>
        <w:t>@rend</w:t>
      </w:r>
      <w:r w:rsidR="008525C6" w:rsidRPr="008525C6">
        <w:t xml:space="preserve"> </w:t>
      </w:r>
      <w:r w:rsidRPr="00DD7CCF">
        <w:t xml:space="preserve">with the value </w:t>
      </w:r>
      <w:r w:rsidR="00303844" w:rsidRPr="00303844">
        <w:rPr>
          <w:rStyle w:val="Codevalue"/>
        </w:rPr>
        <w:t>"omitname"</w:t>
      </w:r>
      <w:r w:rsidRPr="00DD7CCF">
        <w:t xml:space="preserve"> to the </w:t>
      </w:r>
      <w:r w:rsidRPr="00DD7CCF">
        <w:rPr>
          <w:rStyle w:val="Code"/>
        </w:rPr>
        <w:t>&lt;bibl&gt;</w:t>
      </w:r>
      <w:r w:rsidRPr="00DD7CCF">
        <w:t xml:space="preserve"> element, which will cause the pointer to display without the name</w:t>
      </w:r>
    </w:p>
    <w:p w14:paraId="40A5840D" w14:textId="566EDCF7" w:rsidR="00C02B8C" w:rsidRDefault="004D2E67" w:rsidP="00E2714A">
      <w:pPr>
        <w:pStyle w:val="Lista3"/>
      </w:pPr>
      <w:r w:rsidRPr="00DD7CCF">
        <w:t xml:space="preserve">add the author’s name wherever you require in the text outside the </w:t>
      </w:r>
      <w:r w:rsidRPr="00DD7CCF">
        <w:rPr>
          <w:rStyle w:val="Code"/>
        </w:rPr>
        <w:t>&lt;bibl&gt;</w:t>
      </w:r>
      <w:r w:rsidRPr="00DD7CCF">
        <w:t xml:space="preserve"> element</w:t>
      </w:r>
    </w:p>
    <w:p w14:paraId="761FDDCC" w14:textId="0494E443" w:rsidR="00D3108A" w:rsidRPr="00DD7CCF" w:rsidRDefault="00D3108A" w:rsidP="00E2714A">
      <w:pPr>
        <w:pStyle w:val="Lista3"/>
      </w:pPr>
      <w:r w:rsidRPr="00D3108A">
        <w:t>in this case too, any parentheses you wish to see around the citation will need to be added manually</w:t>
      </w:r>
    </w:p>
    <w:p w14:paraId="28C7B998" w14:textId="0CEDDDB8" w:rsidR="00C02B8C" w:rsidRPr="00DD7CCF" w:rsidRDefault="004D2E67" w:rsidP="00E2714A">
      <w:pPr>
        <w:pStyle w:val="Lista3"/>
      </w:pPr>
      <w:r w:rsidRPr="00DD7CCF">
        <w:t xml:space="preserve">see </w:t>
      </w:r>
      <w:r w:rsidR="009337FE" w:rsidRPr="00DD7CCF">
        <w:fldChar w:fldCharType="begin"/>
      </w:r>
      <w:r w:rsidR="009337FE" w:rsidRPr="00DD7CCF">
        <w:instrText xml:space="preserve"> REF _Ref44079069 \h </w:instrText>
      </w:r>
      <w:r w:rsidR="00DD7CCF">
        <w:instrText xml:space="preserve"> \* MERGEFORMAT </w:instrText>
      </w:r>
      <w:r w:rsidR="009337FE" w:rsidRPr="00DD7CCF">
        <w:fldChar w:fldCharType="separate"/>
      </w:r>
      <w:r w:rsidR="00E90D07" w:rsidRPr="00DD7CCF">
        <w:t xml:space="preserve">Example </w:t>
      </w:r>
      <w:r w:rsidR="00E90D07">
        <w:rPr>
          <w:noProof/>
        </w:rPr>
        <w:t>10.4.5</w:t>
      </w:r>
      <w:r w:rsidR="00E90D07" w:rsidRPr="00DD7CCF">
        <w:rPr>
          <w:noProof/>
        </w:rPr>
        <w:t>.</w:t>
      </w:r>
      <w:r w:rsidR="00E90D07">
        <w:rPr>
          <w:noProof/>
        </w:rPr>
        <w:t>D</w:t>
      </w:r>
      <w:r w:rsidR="009337FE" w:rsidRPr="00DD7CCF">
        <w:fldChar w:fldCharType="end"/>
      </w:r>
      <w:r w:rsidRPr="00DD7CCF">
        <w:t xml:space="preserve"> below for an illustration</w:t>
      </w:r>
    </w:p>
    <w:p w14:paraId="1127D204" w14:textId="77777777" w:rsidR="00C02B8C" w:rsidRPr="00DD7CCF" w:rsidRDefault="004D2E67" w:rsidP="00E2714A">
      <w:pPr>
        <w:pStyle w:val="Lista2"/>
      </w:pPr>
      <w:r w:rsidRPr="00DD7CCF">
        <w:t xml:space="preserve">if you wish to </w:t>
      </w:r>
      <w:r w:rsidRPr="00CD25A4">
        <w:rPr>
          <w:b/>
          <w:bCs/>
        </w:rPr>
        <w:t>show “ibid.” instead of the name of the author</w:t>
      </w:r>
      <w:r w:rsidRPr="00E24F87">
        <w:rPr>
          <w:b/>
          <w:bCs/>
          <w:noProof/>
        </w:rPr>
        <w:t>(</w:t>
      </w:r>
      <w:r w:rsidRPr="00CD25A4">
        <w:rPr>
          <w:b/>
          <w:bCs/>
        </w:rPr>
        <w:t>s)</w:t>
      </w:r>
      <w:r w:rsidRPr="00DD7CCF">
        <w:t>:</w:t>
      </w:r>
    </w:p>
    <w:p w14:paraId="3FB0961B" w14:textId="77777777" w:rsidR="00C02B8C" w:rsidRPr="00DD7CCF" w:rsidRDefault="004D2E67" w:rsidP="00E2714A">
      <w:pPr>
        <w:pStyle w:val="Lista3"/>
      </w:pPr>
      <w:r w:rsidRPr="00DD7CCF">
        <w:t xml:space="preserve">add the attribute </w:t>
      </w:r>
      <w:r w:rsidR="008525C6" w:rsidRPr="008525C6">
        <w:rPr>
          <w:rStyle w:val="Codeattribute"/>
        </w:rPr>
        <w:t>@rend</w:t>
      </w:r>
      <w:r w:rsidR="008525C6" w:rsidRPr="008525C6">
        <w:t xml:space="preserve"> </w:t>
      </w:r>
      <w:r w:rsidRPr="00DD7CCF">
        <w:t xml:space="preserve">with the value </w:t>
      </w:r>
      <w:r w:rsidR="00303844" w:rsidRPr="00303844">
        <w:rPr>
          <w:rStyle w:val="Codevalue"/>
        </w:rPr>
        <w:t>"ibid"</w:t>
      </w:r>
      <w:r w:rsidRPr="00DD7CCF">
        <w:t xml:space="preserve"> to the </w:t>
      </w:r>
      <w:r w:rsidRPr="00DD7CCF">
        <w:rPr>
          <w:rStyle w:val="Code"/>
        </w:rPr>
        <w:t>&lt;bibl&gt;</w:t>
      </w:r>
      <w:r w:rsidRPr="00DD7CCF">
        <w:t xml:space="preserve"> element, which will display “ibid.” instead of the name and will not use parentheses</w:t>
      </w:r>
    </w:p>
    <w:p w14:paraId="747B5B8D" w14:textId="77777777" w:rsidR="00C02B8C" w:rsidRPr="00DD7CCF" w:rsidRDefault="004D2E67" w:rsidP="00E2714A">
      <w:pPr>
        <w:pStyle w:val="Lista3"/>
      </w:pPr>
      <w:r w:rsidRPr="00DD7CCF">
        <w:t>depending on your context, parentheses may be avoided altogether or used further away from the citation</w:t>
      </w:r>
    </w:p>
    <w:p w14:paraId="3B7436F2" w14:textId="16AADA7B" w:rsidR="00C02B8C" w:rsidRPr="00DD7CCF" w:rsidRDefault="004D2E67" w:rsidP="00E2714A">
      <w:pPr>
        <w:pStyle w:val="Lista3"/>
      </w:pPr>
      <w:r w:rsidRPr="00DD7CCF">
        <w:t>see</w:t>
      </w:r>
      <w:r w:rsidR="009337FE" w:rsidRPr="00DD7CCF">
        <w:t xml:space="preserve"> </w:t>
      </w:r>
      <w:r w:rsidR="009337FE" w:rsidRPr="00DD7CCF">
        <w:fldChar w:fldCharType="begin"/>
      </w:r>
      <w:r w:rsidR="009337FE" w:rsidRPr="00DD7CCF">
        <w:instrText xml:space="preserve"> REF _Ref44079082 \h </w:instrText>
      </w:r>
      <w:r w:rsidR="00DD7CCF">
        <w:instrText xml:space="preserve"> \* MERGEFORMAT </w:instrText>
      </w:r>
      <w:r w:rsidR="009337FE" w:rsidRPr="00DD7CCF">
        <w:fldChar w:fldCharType="separate"/>
      </w:r>
      <w:r w:rsidR="00E90D07" w:rsidRPr="00DD7CCF">
        <w:t xml:space="preserve">Example </w:t>
      </w:r>
      <w:r w:rsidR="00E90D07">
        <w:rPr>
          <w:noProof/>
        </w:rPr>
        <w:t>10.4.5</w:t>
      </w:r>
      <w:r w:rsidR="00E90D07" w:rsidRPr="00DD7CCF">
        <w:rPr>
          <w:noProof/>
        </w:rPr>
        <w:t>.</w:t>
      </w:r>
      <w:r w:rsidR="00E90D07">
        <w:rPr>
          <w:noProof/>
        </w:rPr>
        <w:t>E</w:t>
      </w:r>
      <w:r w:rsidR="009337FE" w:rsidRPr="00DD7CCF">
        <w:fldChar w:fldCharType="end"/>
      </w:r>
      <w:r w:rsidRPr="00DD7CCF">
        <w:t xml:space="preserve"> below for an illustration</w:t>
      </w:r>
    </w:p>
    <w:p w14:paraId="746CAC2A" w14:textId="77777777" w:rsidR="00C02B8C" w:rsidRPr="00DD7CCF" w:rsidRDefault="00C02B8C"/>
    <w:tbl>
      <w:tblPr>
        <w:tblStyle w:val="CodeSampleTable"/>
        <w:tblW w:w="5000" w:type="pct"/>
        <w:tblLook w:val="04A0" w:firstRow="1" w:lastRow="0" w:firstColumn="1" w:lastColumn="0" w:noHBand="0" w:noVBand="1"/>
      </w:tblPr>
      <w:tblGrid>
        <w:gridCol w:w="9622"/>
      </w:tblGrid>
      <w:tr w:rsidR="00F80E90" w:rsidRPr="00DD7CCF" w14:paraId="469A6B4D"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0815C7B0" w14:textId="55CAB3BE" w:rsidR="00F80E90" w:rsidRPr="00DD7CCF" w:rsidRDefault="00F80E90" w:rsidP="00025303">
            <w:pPr>
              <w:pStyle w:val="Kpalrs"/>
            </w:pPr>
            <w:r w:rsidRPr="00DD7CCF">
              <w:t xml:space="preserve">Example </w:t>
            </w:r>
            <w:r>
              <w:fldChar w:fldCharType="begin"/>
            </w:r>
            <w:r>
              <w:instrText xml:space="preserve"> STYLEREF 3 \s </w:instrText>
            </w:r>
            <w:r>
              <w:fldChar w:fldCharType="separate"/>
            </w:r>
            <w:r w:rsidR="005E67E7">
              <w:rPr>
                <w:noProof/>
              </w:rPr>
              <w:t>10.4.5</w:t>
            </w:r>
            <w:r>
              <w:rPr>
                <w:noProof/>
              </w:rPr>
              <w:fldChar w:fldCharType="end"/>
            </w:r>
            <w:r w:rsidRPr="00DD7CCF">
              <w:t>.</w:t>
            </w:r>
            <w:r>
              <w:fldChar w:fldCharType="begin"/>
            </w:r>
            <w:r>
              <w:instrText xml:space="preserve"> SEQ Example \* ALPHABETIC \s 3 </w:instrText>
            </w:r>
            <w:r>
              <w:fldChar w:fldCharType="separate"/>
            </w:r>
            <w:r w:rsidR="005E67E7">
              <w:rPr>
                <w:noProof/>
              </w:rPr>
              <w:t>A</w:t>
            </w:r>
            <w:r>
              <w:rPr>
                <w:noProof/>
              </w:rPr>
              <w:fldChar w:fldCharType="end"/>
            </w:r>
            <w:r w:rsidRPr="00DD7CCF">
              <w:t>: encoding a basic citation</w:t>
            </w:r>
          </w:p>
        </w:tc>
      </w:tr>
      <w:tr w:rsidR="00F80E90" w:rsidRPr="00DD7CCF" w14:paraId="5722154B" w14:textId="77777777" w:rsidTr="00837BA5">
        <w:tc>
          <w:tcPr>
            <w:tcW w:w="5000" w:type="pct"/>
          </w:tcPr>
          <w:p w14:paraId="2D1343F0" w14:textId="77777777" w:rsidR="00F80E90" w:rsidRPr="00DD7CCF" w:rsidRDefault="00F80E90" w:rsidP="00F80E90">
            <w:pPr>
              <w:pStyle w:val="TableNote"/>
              <w:rPr>
                <w:rStyle w:val="Code"/>
              </w:rPr>
            </w:pPr>
            <w:r w:rsidRPr="00DD7CCF">
              <w:t>Majumdar 1943: 23–28</w:t>
            </w:r>
          </w:p>
        </w:tc>
      </w:tr>
      <w:tr w:rsidR="00F80E90" w:rsidRPr="00DD7CCF" w14:paraId="46A8BCB4" w14:textId="77777777" w:rsidTr="00837BA5">
        <w:tc>
          <w:tcPr>
            <w:tcW w:w="5000" w:type="pct"/>
          </w:tcPr>
          <w:p w14:paraId="5197C68C" w14:textId="77777777" w:rsidR="00F80E90" w:rsidRPr="00DD7CCF" w:rsidRDefault="00F80E90" w:rsidP="00025303">
            <w:pPr>
              <w:pStyle w:val="CodeParagraph"/>
              <w:rPr>
                <w:rStyle w:val="Code"/>
              </w:rPr>
            </w:pPr>
            <w:r w:rsidRPr="00DD7CCF">
              <w:rPr>
                <w:rStyle w:val="Code"/>
              </w:rPr>
              <w:lastRenderedPageBreak/>
              <w:t>&lt;bibl&gt;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"bib:Majumdar1943_01"</w:t>
            </w:r>
            <w:r w:rsidRPr="00DD7CCF">
              <w:rPr>
                <w:rStyle w:val="Code"/>
              </w:rPr>
              <w:t>/&gt;</w:t>
            </w:r>
            <w:r w:rsidRPr="00DD7CCF">
              <w:rPr>
                <w:rStyle w:val="Codetext"/>
              </w:rPr>
              <w:br/>
              <w:t xml:space="preserve">  </w:t>
            </w:r>
            <w:r w:rsidRPr="00DD7CCF">
              <w:rPr>
                <w:rStyle w:val="Code"/>
              </w:rPr>
              <w:t>&lt;citedRange&gt;</w:t>
            </w:r>
            <w:r w:rsidRPr="00DD7CCF">
              <w:rPr>
                <w:rStyle w:val="Codetext"/>
              </w:rPr>
              <w:t>23-28</w:t>
            </w:r>
            <w:r w:rsidRPr="00DD7CCF">
              <w:rPr>
                <w:rStyle w:val="Code"/>
              </w:rPr>
              <w:t>&lt;/citedRange&gt;</w:t>
            </w:r>
            <w:r w:rsidRPr="00DD7CCF">
              <w:rPr>
                <w:rStyle w:val="Codetext"/>
              </w:rPr>
              <w:br/>
            </w:r>
            <w:r w:rsidRPr="00DD7CCF">
              <w:rPr>
                <w:rStyle w:val="Code"/>
              </w:rPr>
              <w:t>&lt;/bibl&gt;</w:t>
            </w:r>
          </w:p>
        </w:tc>
      </w:tr>
    </w:tbl>
    <w:p w14:paraId="525C290B" w14:textId="77777777" w:rsidR="00F80E90" w:rsidRPr="00DD7CCF" w:rsidRDefault="00F80E90"/>
    <w:tbl>
      <w:tblPr>
        <w:tblStyle w:val="CodeSampleTable"/>
        <w:tblW w:w="5000" w:type="pct"/>
        <w:tblLook w:val="04A0" w:firstRow="1" w:lastRow="0" w:firstColumn="1" w:lastColumn="0" w:noHBand="0" w:noVBand="1"/>
      </w:tblPr>
      <w:tblGrid>
        <w:gridCol w:w="9622"/>
      </w:tblGrid>
      <w:tr w:rsidR="00F80E90" w:rsidRPr="00DD7CCF" w14:paraId="6544D0DF"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349F7B2A" w14:textId="3FFE72A3" w:rsidR="00F80E90" w:rsidRPr="00DD7CCF" w:rsidRDefault="00F80E90" w:rsidP="00025303">
            <w:pPr>
              <w:pStyle w:val="Kpalrs"/>
            </w:pPr>
            <w:r w:rsidRPr="00DD7CCF">
              <w:t xml:space="preserve">Example </w:t>
            </w:r>
            <w:r>
              <w:fldChar w:fldCharType="begin"/>
            </w:r>
            <w:r>
              <w:instrText xml:space="preserve"> STYLEREF 3 \s </w:instrText>
            </w:r>
            <w:r>
              <w:fldChar w:fldCharType="separate"/>
            </w:r>
            <w:r w:rsidR="005E67E7">
              <w:rPr>
                <w:noProof/>
              </w:rPr>
              <w:t>10.4.5</w:t>
            </w:r>
            <w:r>
              <w:rPr>
                <w:noProof/>
              </w:rPr>
              <w:fldChar w:fldCharType="end"/>
            </w:r>
            <w:r w:rsidRPr="00DD7CCF">
              <w:t>.</w:t>
            </w:r>
            <w:r>
              <w:fldChar w:fldCharType="begin"/>
            </w:r>
            <w:r>
              <w:instrText xml:space="preserve"> SEQ Example \* ALPHABETIC \s 3 </w:instrText>
            </w:r>
            <w:r>
              <w:fldChar w:fldCharType="separate"/>
            </w:r>
            <w:r w:rsidR="005E67E7">
              <w:rPr>
                <w:noProof/>
              </w:rPr>
              <w:t>B</w:t>
            </w:r>
            <w:r>
              <w:rPr>
                <w:noProof/>
              </w:rPr>
              <w:fldChar w:fldCharType="end"/>
            </w:r>
            <w:r w:rsidRPr="00DD7CCF">
              <w:t>: encoding a citation with a page and a figure number</w:t>
            </w:r>
          </w:p>
        </w:tc>
      </w:tr>
      <w:tr w:rsidR="00F80E90" w:rsidRPr="00DD7CCF" w14:paraId="5F48C034" w14:textId="77777777" w:rsidTr="00837BA5">
        <w:tc>
          <w:tcPr>
            <w:tcW w:w="5000" w:type="pct"/>
          </w:tcPr>
          <w:p w14:paraId="1C0DFA51" w14:textId="77777777" w:rsidR="00F80E90" w:rsidRPr="00DD7CCF" w:rsidRDefault="00F80E90" w:rsidP="00F80E90">
            <w:pPr>
              <w:pStyle w:val="TableNote"/>
            </w:pPr>
            <w:r w:rsidRPr="00DD7CCF">
              <w:t>Majumdar 1943: 23–28, fig. 12</w:t>
            </w:r>
          </w:p>
        </w:tc>
      </w:tr>
      <w:tr w:rsidR="00F80E90" w:rsidRPr="00DD7CCF" w14:paraId="4977593E" w14:textId="77777777" w:rsidTr="00837BA5">
        <w:tc>
          <w:tcPr>
            <w:tcW w:w="5000" w:type="pct"/>
          </w:tcPr>
          <w:p w14:paraId="05026F60" w14:textId="77777777" w:rsidR="00F80E90" w:rsidRPr="00DD7CCF" w:rsidRDefault="00F80E90" w:rsidP="00025303">
            <w:pPr>
              <w:pStyle w:val="CodeParagraph"/>
              <w:rPr>
                <w:rStyle w:val="Code"/>
              </w:rPr>
            </w:pPr>
            <w:r w:rsidRPr="00DD7CCF">
              <w:rPr>
                <w:rStyle w:val="Code"/>
              </w:rPr>
              <w:t>&lt;bibl&gt;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"bib:Majumdar1943_01"</w:t>
            </w:r>
            <w:r w:rsidRPr="00DD7CCF">
              <w:rPr>
                <w:rStyle w:val="Code"/>
              </w:rPr>
              <w:t>/&gt;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23-28</w:t>
            </w:r>
            <w:r w:rsidRPr="00DD7CCF">
              <w:rPr>
                <w:rStyle w:val="Code"/>
              </w:rPr>
              <w:t>&lt;/citedRange&gt;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"figure"</w:t>
            </w:r>
            <w:r w:rsidRPr="00DD7CCF">
              <w:rPr>
                <w:rStyle w:val="Code"/>
              </w:rPr>
              <w:t>&gt;</w:t>
            </w:r>
            <w:r w:rsidRPr="00DD7CCF">
              <w:rPr>
                <w:rStyle w:val="Codetext"/>
              </w:rPr>
              <w:t>12</w:t>
            </w:r>
            <w:r w:rsidRPr="00DD7CCF">
              <w:rPr>
                <w:rStyle w:val="Code"/>
              </w:rPr>
              <w:t>&lt;/citedRange&gt;</w:t>
            </w:r>
            <w:r w:rsidRPr="00DD7CCF">
              <w:rPr>
                <w:rStyle w:val="Codetext"/>
              </w:rPr>
              <w:br/>
            </w:r>
            <w:r w:rsidRPr="00DD7CCF">
              <w:rPr>
                <w:rStyle w:val="Code"/>
              </w:rPr>
              <w:t>&lt;/bibl&gt;</w:t>
            </w:r>
          </w:p>
        </w:tc>
      </w:tr>
    </w:tbl>
    <w:p w14:paraId="02A76F2D" w14:textId="77777777" w:rsidR="00F80E90" w:rsidRPr="00DD7CCF" w:rsidRDefault="00F80E90"/>
    <w:tbl>
      <w:tblPr>
        <w:tblStyle w:val="CodeSampleTable"/>
        <w:tblW w:w="5000" w:type="pct"/>
        <w:tblLook w:val="04A0" w:firstRow="1" w:lastRow="0" w:firstColumn="1" w:lastColumn="0" w:noHBand="0" w:noVBand="1"/>
      </w:tblPr>
      <w:tblGrid>
        <w:gridCol w:w="9622"/>
      </w:tblGrid>
      <w:tr w:rsidR="00F80E90" w:rsidRPr="00DD7CCF" w14:paraId="57E73EC4" w14:textId="77777777" w:rsidTr="00F04F4C">
        <w:trPr>
          <w:cnfStyle w:val="100000000000" w:firstRow="1" w:lastRow="0" w:firstColumn="0" w:lastColumn="0" w:oddVBand="0" w:evenVBand="0" w:oddHBand="0" w:evenHBand="0" w:firstRowFirstColumn="0" w:firstRowLastColumn="0" w:lastRowFirstColumn="0" w:lastRowLastColumn="0"/>
        </w:trPr>
        <w:tc>
          <w:tcPr>
            <w:tcW w:w="5000" w:type="pct"/>
          </w:tcPr>
          <w:p w14:paraId="6C60C80B" w14:textId="2CC05051" w:rsidR="00F80E90" w:rsidRPr="00DD7CCF" w:rsidRDefault="00F80E90" w:rsidP="00025303">
            <w:pPr>
              <w:pStyle w:val="Kpalrs"/>
            </w:pPr>
            <w:r w:rsidRPr="00DD7CCF">
              <w:t xml:space="preserve">Example </w:t>
            </w:r>
            <w:r>
              <w:fldChar w:fldCharType="begin"/>
            </w:r>
            <w:r>
              <w:instrText xml:space="preserve"> STYLEREF 3 \s </w:instrText>
            </w:r>
            <w:r>
              <w:fldChar w:fldCharType="separate"/>
            </w:r>
            <w:r w:rsidR="005E67E7">
              <w:rPr>
                <w:noProof/>
              </w:rPr>
              <w:t>10.4.5</w:t>
            </w:r>
            <w:r>
              <w:rPr>
                <w:noProof/>
              </w:rPr>
              <w:fldChar w:fldCharType="end"/>
            </w:r>
            <w:r w:rsidRPr="00DD7CCF">
              <w:t>.</w:t>
            </w:r>
            <w:r>
              <w:fldChar w:fldCharType="begin"/>
            </w:r>
            <w:r>
              <w:instrText xml:space="preserve"> SEQ Example \* ALPHABETIC \s 3 </w:instrText>
            </w:r>
            <w:r>
              <w:fldChar w:fldCharType="separate"/>
            </w:r>
            <w:r w:rsidR="005E67E7">
              <w:rPr>
                <w:noProof/>
              </w:rPr>
              <w:t>C</w:t>
            </w:r>
            <w:r>
              <w:rPr>
                <w:noProof/>
              </w:rPr>
              <w:fldChar w:fldCharType="end"/>
            </w:r>
            <w:r w:rsidRPr="00DD7CCF">
              <w:t>: encoding a citation with a volume and page number</w:t>
            </w:r>
          </w:p>
        </w:tc>
      </w:tr>
      <w:tr w:rsidR="00F80E90" w:rsidRPr="00DD7CCF" w14:paraId="3D02DCBD" w14:textId="77777777" w:rsidTr="00F04F4C">
        <w:tc>
          <w:tcPr>
            <w:tcW w:w="5000" w:type="pct"/>
          </w:tcPr>
          <w:p w14:paraId="5D5FBDD8" w14:textId="77777777" w:rsidR="00F80E90" w:rsidRPr="00DD7CCF" w:rsidRDefault="00F80E90" w:rsidP="00F80E90">
            <w:pPr>
              <w:pStyle w:val="TableNote"/>
            </w:pPr>
            <w:r w:rsidRPr="00DD7CCF">
              <w:t>Majumdar 1943, vol. 1: 23–28</w:t>
            </w:r>
          </w:p>
        </w:tc>
      </w:tr>
      <w:tr w:rsidR="00F80E90" w:rsidRPr="00DD7CCF" w14:paraId="3B988B92" w14:textId="77777777" w:rsidTr="00F04F4C">
        <w:tc>
          <w:tcPr>
            <w:tcW w:w="5000" w:type="pct"/>
          </w:tcPr>
          <w:p w14:paraId="31DB0D43" w14:textId="2BE2A6E4" w:rsidR="00F80E90" w:rsidRPr="00DD7CCF" w:rsidRDefault="00F80E90" w:rsidP="00025303">
            <w:pPr>
              <w:pStyle w:val="CodeParagraph"/>
              <w:rPr>
                <w:rStyle w:val="Code"/>
              </w:rPr>
            </w:pPr>
            <w:r w:rsidRPr="00DD7CCF">
              <w:rPr>
                <w:rStyle w:val="Code"/>
              </w:rPr>
              <w:t>&lt;bibl&gt;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"bib:Majumdar1943_01"</w:t>
            </w:r>
            <w:r w:rsidRPr="00DD7CCF">
              <w:rPr>
                <w:rStyle w:val="Code"/>
              </w:rPr>
              <w:t>/&gt;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w:t>
            </w:r>
            <w:r w:rsidR="00F04F4C">
              <w:rPr>
                <w:rStyle w:val="Codevalue"/>
              </w:rPr>
              <w:t>volume</w:t>
            </w:r>
            <w:r w:rsidRPr="0046000E">
              <w:rPr>
                <w:rStyle w:val="Codevalue"/>
              </w:rPr>
              <w:t>"</w:t>
            </w:r>
            <w:r w:rsidRPr="00DD7CCF">
              <w:rPr>
                <w:rStyle w:val="Code"/>
              </w:rPr>
              <w:t>&gt;</w:t>
            </w:r>
            <w:r w:rsidRPr="00DD7CCF">
              <w:rPr>
                <w:rStyle w:val="Codetext"/>
              </w:rPr>
              <w:t>1</w:t>
            </w:r>
            <w:r w:rsidRPr="00DD7CCF">
              <w:rPr>
                <w:rStyle w:val="Code"/>
              </w:rPr>
              <w:t>&lt;/citedRange&gt;</w:t>
            </w:r>
            <w:r w:rsidRPr="00DD7CCF">
              <w:rPr>
                <w:rStyle w:val="Codetext"/>
              </w:rPr>
              <w:br/>
            </w:r>
            <w:r w:rsidR="00F04F4C" w:rsidRPr="00DD7CCF">
              <w:rPr>
                <w:rStyle w:val="Codetext"/>
              </w:rPr>
              <w:t xml:space="preserve">  </w:t>
            </w:r>
            <w:r w:rsidR="00F04F4C" w:rsidRPr="00DD7CCF">
              <w:rPr>
                <w:rStyle w:val="Code"/>
              </w:rPr>
              <w:t xml:space="preserve">&lt;citedRange </w:t>
            </w:r>
            <w:r w:rsidR="00F04F4C" w:rsidRPr="00DD7CCF">
              <w:rPr>
                <w:rStyle w:val="Codeattribute"/>
              </w:rPr>
              <w:t>unit</w:t>
            </w:r>
            <w:r w:rsidR="00F04F4C" w:rsidRPr="00DD7CCF">
              <w:rPr>
                <w:rStyle w:val="Code"/>
              </w:rPr>
              <w:t>=</w:t>
            </w:r>
            <w:r w:rsidR="00F04F4C" w:rsidRPr="0046000E">
              <w:rPr>
                <w:rStyle w:val="Codevalue"/>
              </w:rPr>
              <w:t>"page"</w:t>
            </w:r>
            <w:r w:rsidR="00F04F4C" w:rsidRPr="00DD7CCF">
              <w:rPr>
                <w:rStyle w:val="Code"/>
              </w:rPr>
              <w:t>&gt;</w:t>
            </w:r>
            <w:r w:rsidR="00F04F4C" w:rsidRPr="00DD7CCF">
              <w:rPr>
                <w:rStyle w:val="Codetext"/>
              </w:rPr>
              <w:t>23-28</w:t>
            </w:r>
            <w:r w:rsidR="00F04F4C" w:rsidRPr="00DD7CCF">
              <w:rPr>
                <w:rStyle w:val="Code"/>
              </w:rPr>
              <w:t>&lt;/citedRange&gt;</w:t>
            </w:r>
            <w:r w:rsidR="00F04F4C" w:rsidRPr="00DD7CCF">
              <w:rPr>
                <w:rStyle w:val="Codetext"/>
              </w:rPr>
              <w:br/>
            </w:r>
            <w:r w:rsidRPr="00DD7CCF">
              <w:rPr>
                <w:rStyle w:val="Code"/>
              </w:rPr>
              <w:t>&lt;/bibl&gt;</w:t>
            </w:r>
          </w:p>
        </w:tc>
      </w:tr>
    </w:tbl>
    <w:p w14:paraId="090D6D87" w14:textId="77777777" w:rsidR="00E67260" w:rsidRPr="00DD7CCF" w:rsidRDefault="00E67260"/>
    <w:tbl>
      <w:tblPr>
        <w:tblStyle w:val="CodeSampleTable"/>
        <w:tblW w:w="5000" w:type="pct"/>
        <w:tblLook w:val="04A0" w:firstRow="1" w:lastRow="0" w:firstColumn="1" w:lastColumn="0" w:noHBand="0" w:noVBand="1"/>
      </w:tblPr>
      <w:tblGrid>
        <w:gridCol w:w="9622"/>
      </w:tblGrid>
      <w:tr w:rsidR="00E67260" w:rsidRPr="00DD7CCF" w14:paraId="31212E7B"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632F857E" w14:textId="0168733A" w:rsidR="00E67260" w:rsidRPr="00DD7CCF" w:rsidRDefault="00E67260" w:rsidP="00025303">
            <w:pPr>
              <w:pStyle w:val="Kpalrs"/>
            </w:pPr>
            <w:bookmarkStart w:id="659" w:name="_Ref44079069"/>
            <w:r w:rsidRPr="00DD7CCF">
              <w:t xml:space="preserve">Example </w:t>
            </w:r>
            <w:r>
              <w:fldChar w:fldCharType="begin"/>
            </w:r>
            <w:r>
              <w:instrText xml:space="preserve"> STYLEREF 3 \s </w:instrText>
            </w:r>
            <w:r>
              <w:fldChar w:fldCharType="separate"/>
            </w:r>
            <w:r w:rsidR="005E67E7">
              <w:rPr>
                <w:noProof/>
              </w:rPr>
              <w:t>10.4.5</w:t>
            </w:r>
            <w:r>
              <w:rPr>
                <w:noProof/>
              </w:rPr>
              <w:fldChar w:fldCharType="end"/>
            </w:r>
            <w:r w:rsidRPr="00DD7CCF">
              <w:t>.</w:t>
            </w:r>
            <w:r>
              <w:fldChar w:fldCharType="begin"/>
            </w:r>
            <w:r>
              <w:instrText xml:space="preserve"> SEQ Example \* ALPHABETIC \s 3 </w:instrText>
            </w:r>
            <w:r>
              <w:fldChar w:fldCharType="separate"/>
            </w:r>
            <w:r w:rsidR="005E67E7">
              <w:rPr>
                <w:noProof/>
              </w:rPr>
              <w:t>D</w:t>
            </w:r>
            <w:r>
              <w:rPr>
                <w:noProof/>
              </w:rPr>
              <w:fldChar w:fldCharType="end"/>
            </w:r>
            <w:bookmarkEnd w:id="659"/>
            <w:r w:rsidRPr="00DD7CCF">
              <w:t>: encoding a citation with parentheses only around the year and pages</w:t>
            </w:r>
          </w:p>
        </w:tc>
      </w:tr>
      <w:tr w:rsidR="00E67260" w:rsidRPr="00DD7CCF" w14:paraId="7D8D53B8" w14:textId="77777777" w:rsidTr="00837BA5">
        <w:tc>
          <w:tcPr>
            <w:tcW w:w="5000" w:type="pct"/>
          </w:tcPr>
          <w:p w14:paraId="2385F6AD" w14:textId="77777777" w:rsidR="00E67260" w:rsidRDefault="00E67260" w:rsidP="00025303">
            <w:pPr>
              <w:pStyle w:val="TableNote"/>
            </w:pPr>
            <w:r w:rsidRPr="00DD7CCF">
              <w:t xml:space="preserve">Majumdar </w:t>
            </w:r>
            <w:r w:rsidRPr="00E24F87">
              <w:rPr>
                <w:noProof/>
              </w:rPr>
              <w:t>(</w:t>
            </w:r>
            <w:r w:rsidRPr="00DD7CCF">
              <w:t>1943: 23–28)</w:t>
            </w:r>
          </w:p>
          <w:p w14:paraId="6100FA40" w14:textId="6D340F46" w:rsidR="00D3108A" w:rsidRPr="00DD7CCF" w:rsidRDefault="00D3108A" w:rsidP="00025303">
            <w:pPr>
              <w:pStyle w:val="TableNote"/>
            </w:pPr>
            <w:r w:rsidRPr="00D3108A">
              <w:t xml:space="preserve">note that the parentheses are added manually around the </w:t>
            </w:r>
            <w:r w:rsidRPr="00D3108A">
              <w:rPr>
                <w:rStyle w:val="Code"/>
              </w:rPr>
              <w:t>&lt;bibl&gt;</w:t>
            </w:r>
            <w:r w:rsidRPr="00D3108A">
              <w:t xml:space="preserve"> element</w:t>
            </w:r>
          </w:p>
        </w:tc>
      </w:tr>
      <w:tr w:rsidR="00E67260" w:rsidRPr="00DD7CCF" w14:paraId="567F08A9" w14:textId="77777777" w:rsidTr="00837BA5">
        <w:tc>
          <w:tcPr>
            <w:tcW w:w="5000" w:type="pct"/>
          </w:tcPr>
          <w:p w14:paraId="31D1BE51" w14:textId="73619479" w:rsidR="00E67260" w:rsidRPr="00DD7CCF" w:rsidRDefault="00E67260" w:rsidP="00025303">
            <w:pPr>
              <w:pStyle w:val="CodeParagraph"/>
              <w:rPr>
                <w:rStyle w:val="Code"/>
              </w:rPr>
            </w:pPr>
            <w:r w:rsidRPr="00DD7CCF">
              <w:rPr>
                <w:rStyle w:val="Codetext"/>
              </w:rPr>
              <w:t xml:space="preserve">Majumdar </w:t>
            </w:r>
            <w:r w:rsidR="00D3108A">
              <w:rPr>
                <w:rStyle w:val="Codetext"/>
              </w:rPr>
              <w:t>(</w:t>
            </w:r>
            <w:r w:rsidRPr="00DD7CCF">
              <w:rPr>
                <w:rStyle w:val="Code"/>
              </w:rPr>
              <w:t xml:space="preserve">&lt;bibl </w:t>
            </w:r>
            <w:r w:rsidRPr="00DD7CCF">
              <w:rPr>
                <w:rStyle w:val="Codeattribute"/>
              </w:rPr>
              <w:t>rend</w:t>
            </w:r>
            <w:r w:rsidRPr="00DD7CCF">
              <w:rPr>
                <w:rStyle w:val="Code"/>
              </w:rPr>
              <w:t>=</w:t>
            </w:r>
            <w:r w:rsidRPr="0046000E">
              <w:rPr>
                <w:rStyle w:val="Codevalue"/>
              </w:rPr>
              <w:t>"omitname"</w:t>
            </w:r>
            <w:r w:rsidRPr="00DD7CCF">
              <w:rPr>
                <w:rStyle w:val="Code"/>
              </w:rPr>
              <w:t>&gt;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"bib:Majumdar1943_01"</w:t>
            </w:r>
            <w:r w:rsidRPr="00DD7CCF">
              <w:rPr>
                <w:rStyle w:val="Code"/>
              </w:rPr>
              <w:t>/&gt;</w:t>
            </w:r>
            <w:r w:rsidRPr="00DD7CCF">
              <w:rPr>
                <w:rStyle w:val="Codetext"/>
              </w:rPr>
              <w:br/>
              <w:t xml:space="preserve">  </w:t>
            </w:r>
            <w:r w:rsidRPr="00DD7CCF">
              <w:rPr>
                <w:rStyle w:val="Code"/>
              </w:rPr>
              <w:t>&lt;citedRange&gt;</w:t>
            </w:r>
            <w:r w:rsidRPr="00DD7CCF">
              <w:rPr>
                <w:rStyle w:val="Codetext"/>
              </w:rPr>
              <w:t>23-28</w:t>
            </w:r>
            <w:r w:rsidRPr="00DD7CCF">
              <w:rPr>
                <w:rStyle w:val="Code"/>
              </w:rPr>
              <w:t>&lt;/citedRange&gt;</w:t>
            </w:r>
            <w:r w:rsidRPr="00DD7CCF">
              <w:rPr>
                <w:rStyle w:val="Codetext"/>
              </w:rPr>
              <w:br/>
            </w:r>
            <w:r w:rsidRPr="00DD7CCF">
              <w:rPr>
                <w:rStyle w:val="Code"/>
              </w:rPr>
              <w:t>&lt;/bibl&gt;</w:t>
            </w:r>
            <w:r w:rsidR="00D3108A" w:rsidRPr="00D3108A">
              <w:t>)</w:t>
            </w:r>
          </w:p>
        </w:tc>
      </w:tr>
    </w:tbl>
    <w:p w14:paraId="627C1010" w14:textId="77777777" w:rsidR="00E67260" w:rsidRPr="00DD7CCF" w:rsidRDefault="00E67260"/>
    <w:tbl>
      <w:tblPr>
        <w:tblStyle w:val="CodeSampleTable"/>
        <w:tblW w:w="5000" w:type="pct"/>
        <w:tblLook w:val="04A0" w:firstRow="1" w:lastRow="0" w:firstColumn="1" w:lastColumn="0" w:noHBand="0" w:noVBand="1"/>
      </w:tblPr>
      <w:tblGrid>
        <w:gridCol w:w="9622"/>
      </w:tblGrid>
      <w:tr w:rsidR="00E67260" w:rsidRPr="00DD7CCF" w14:paraId="0FB7FA88" w14:textId="77777777" w:rsidTr="00F04F4C">
        <w:trPr>
          <w:cnfStyle w:val="100000000000" w:firstRow="1" w:lastRow="0" w:firstColumn="0" w:lastColumn="0" w:oddVBand="0" w:evenVBand="0" w:oddHBand="0" w:evenHBand="0" w:firstRowFirstColumn="0" w:firstRowLastColumn="0" w:lastRowFirstColumn="0" w:lastRowLastColumn="0"/>
        </w:trPr>
        <w:tc>
          <w:tcPr>
            <w:tcW w:w="5000" w:type="pct"/>
          </w:tcPr>
          <w:p w14:paraId="4C811964" w14:textId="180C563D" w:rsidR="00E67260" w:rsidRPr="00DD7CCF" w:rsidRDefault="00E67260" w:rsidP="00025303">
            <w:pPr>
              <w:pStyle w:val="Kpalrs"/>
            </w:pPr>
            <w:bookmarkStart w:id="660" w:name="_Ref44079082"/>
            <w:r w:rsidRPr="00DD7CCF">
              <w:t xml:space="preserve">Example </w:t>
            </w:r>
            <w:r>
              <w:fldChar w:fldCharType="begin"/>
            </w:r>
            <w:r>
              <w:instrText xml:space="preserve"> STYLEREF 3 \s </w:instrText>
            </w:r>
            <w:r>
              <w:fldChar w:fldCharType="separate"/>
            </w:r>
            <w:r w:rsidR="005E67E7">
              <w:rPr>
                <w:noProof/>
              </w:rPr>
              <w:t>10.4.5</w:t>
            </w:r>
            <w:r>
              <w:rPr>
                <w:noProof/>
              </w:rPr>
              <w:fldChar w:fldCharType="end"/>
            </w:r>
            <w:r w:rsidRPr="00DD7CCF">
              <w:t>.</w:t>
            </w:r>
            <w:r>
              <w:fldChar w:fldCharType="begin"/>
            </w:r>
            <w:r>
              <w:instrText xml:space="preserve"> SEQ Example \* ALPHABETIC \s 3 </w:instrText>
            </w:r>
            <w:r>
              <w:fldChar w:fldCharType="separate"/>
            </w:r>
            <w:r w:rsidR="005E67E7">
              <w:rPr>
                <w:noProof/>
              </w:rPr>
              <w:t>E</w:t>
            </w:r>
            <w:r>
              <w:rPr>
                <w:noProof/>
              </w:rPr>
              <w:fldChar w:fldCharType="end"/>
            </w:r>
            <w:bookmarkEnd w:id="660"/>
            <w:r w:rsidRPr="00DD7CCF">
              <w:t xml:space="preserve">: encoding a citation with </w:t>
            </w:r>
            <w:r w:rsidRPr="00DD7CCF">
              <w:rPr>
                <w:i/>
                <w:iCs w:val="0"/>
              </w:rPr>
              <w:t>ibid.</w:t>
            </w:r>
          </w:p>
        </w:tc>
      </w:tr>
      <w:tr w:rsidR="00E67260" w:rsidRPr="00DD7CCF" w14:paraId="1052BC3A" w14:textId="77777777" w:rsidTr="00F04F4C">
        <w:tc>
          <w:tcPr>
            <w:tcW w:w="5000" w:type="pct"/>
          </w:tcPr>
          <w:p w14:paraId="2012E7C9" w14:textId="77777777" w:rsidR="00E67260" w:rsidRPr="00DD7CCF" w:rsidRDefault="00E67260" w:rsidP="00025303">
            <w:pPr>
              <w:pStyle w:val="TableNote"/>
            </w:pPr>
            <w:r w:rsidRPr="00F04F4C">
              <w:rPr>
                <w:i/>
                <w:iCs/>
              </w:rPr>
              <w:t>ibid.</w:t>
            </w:r>
            <w:r w:rsidRPr="00DD7CCF">
              <w:t>: 23–28</w:t>
            </w:r>
          </w:p>
        </w:tc>
      </w:tr>
      <w:tr w:rsidR="00E67260" w:rsidRPr="00DD7CCF" w14:paraId="46C61073" w14:textId="77777777" w:rsidTr="00F04F4C">
        <w:tc>
          <w:tcPr>
            <w:tcW w:w="5000" w:type="pct"/>
          </w:tcPr>
          <w:p w14:paraId="510BA502" w14:textId="77777777" w:rsidR="00E67260" w:rsidRPr="00DD7CCF" w:rsidRDefault="00E67260" w:rsidP="00025303">
            <w:pPr>
              <w:pStyle w:val="CodeParagraph"/>
              <w:rPr>
                <w:rStyle w:val="Code"/>
              </w:rPr>
            </w:pPr>
            <w:r w:rsidRPr="00DD7CCF">
              <w:rPr>
                <w:rStyle w:val="Code"/>
              </w:rPr>
              <w:t xml:space="preserve">&lt;bibl </w:t>
            </w:r>
            <w:r w:rsidRPr="00DD7CCF">
              <w:rPr>
                <w:rStyle w:val="Codeattribute"/>
              </w:rPr>
              <w:t>rend</w:t>
            </w:r>
            <w:r w:rsidRPr="00DD7CCF">
              <w:rPr>
                <w:rStyle w:val="Code"/>
              </w:rPr>
              <w:t>=</w:t>
            </w:r>
            <w:r w:rsidRPr="0046000E">
              <w:rPr>
                <w:rStyle w:val="Codevalue"/>
              </w:rPr>
              <w:t>"ibid"</w:t>
            </w:r>
            <w:r w:rsidRPr="00DD7CCF">
              <w:rPr>
                <w:rStyle w:val="Code"/>
              </w:rPr>
              <w:t>&gt;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"bib:Majumdar1943_01"</w:t>
            </w:r>
            <w:r w:rsidRPr="00DD7CCF">
              <w:rPr>
                <w:rStyle w:val="Code"/>
              </w:rPr>
              <w:t>/&gt;</w:t>
            </w:r>
            <w:r w:rsidRPr="00DD7CCF">
              <w:rPr>
                <w:rStyle w:val="Codetext"/>
              </w:rPr>
              <w:br/>
              <w:t xml:space="preserve">  </w:t>
            </w:r>
            <w:r w:rsidRPr="00DD7CCF">
              <w:rPr>
                <w:rStyle w:val="Code"/>
              </w:rPr>
              <w:t>&lt;citedRange&gt;</w:t>
            </w:r>
            <w:r w:rsidRPr="00DD7CCF">
              <w:rPr>
                <w:rStyle w:val="Codetext"/>
              </w:rPr>
              <w:t>23-28</w:t>
            </w:r>
            <w:r w:rsidRPr="00DD7CCF">
              <w:rPr>
                <w:rStyle w:val="Code"/>
              </w:rPr>
              <w:t>&lt;/citedRange&gt;</w:t>
            </w:r>
            <w:r w:rsidRPr="00DD7CCF">
              <w:rPr>
                <w:rStyle w:val="Codetext"/>
              </w:rPr>
              <w:br/>
            </w:r>
            <w:r w:rsidRPr="00DD7CCF">
              <w:rPr>
                <w:rStyle w:val="Code"/>
              </w:rPr>
              <w:t>&lt;/bibl&gt;</w:t>
            </w:r>
          </w:p>
        </w:tc>
      </w:tr>
    </w:tbl>
    <w:p w14:paraId="3771D3A2" w14:textId="77777777" w:rsidR="00E67260" w:rsidRPr="00DD7CCF" w:rsidRDefault="00E67260"/>
    <w:tbl>
      <w:tblPr>
        <w:tblStyle w:val="CodeSampleTable"/>
        <w:tblW w:w="5000" w:type="pct"/>
        <w:tblLook w:val="04A0" w:firstRow="1" w:lastRow="0" w:firstColumn="1" w:lastColumn="0" w:noHBand="0" w:noVBand="1"/>
      </w:tblPr>
      <w:tblGrid>
        <w:gridCol w:w="9622"/>
      </w:tblGrid>
      <w:tr w:rsidR="00E67260" w:rsidRPr="00DD7CCF" w14:paraId="79A6362B"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4D0CF1C" w14:textId="0A90F518" w:rsidR="00E67260" w:rsidRPr="00DD7CCF" w:rsidRDefault="00E67260" w:rsidP="00025303">
            <w:pPr>
              <w:pStyle w:val="Kpalrs"/>
            </w:pPr>
            <w:bookmarkStart w:id="661" w:name="_Ref44079042"/>
            <w:r w:rsidRPr="00DD7CCF">
              <w:t xml:space="preserve">Example </w:t>
            </w:r>
            <w:r>
              <w:fldChar w:fldCharType="begin"/>
            </w:r>
            <w:r>
              <w:instrText xml:space="preserve"> STYLEREF 3 \s </w:instrText>
            </w:r>
            <w:r>
              <w:fldChar w:fldCharType="separate"/>
            </w:r>
            <w:r w:rsidR="005E67E7">
              <w:rPr>
                <w:noProof/>
              </w:rPr>
              <w:t>10.4.5</w:t>
            </w:r>
            <w:r>
              <w:rPr>
                <w:noProof/>
              </w:rPr>
              <w:fldChar w:fldCharType="end"/>
            </w:r>
            <w:r w:rsidRPr="00DD7CCF">
              <w:t>.</w:t>
            </w:r>
            <w:r>
              <w:fldChar w:fldCharType="begin"/>
            </w:r>
            <w:r>
              <w:instrText xml:space="preserve"> SEQ Example \* ALPHABETIC \s 3 </w:instrText>
            </w:r>
            <w:r>
              <w:fldChar w:fldCharType="separate"/>
            </w:r>
            <w:r w:rsidR="005E67E7">
              <w:rPr>
                <w:noProof/>
              </w:rPr>
              <w:t>F</w:t>
            </w:r>
            <w:r>
              <w:rPr>
                <w:noProof/>
              </w:rPr>
              <w:fldChar w:fldCharType="end"/>
            </w:r>
            <w:bookmarkEnd w:id="661"/>
            <w:r w:rsidRPr="00DD7CCF">
              <w:t>: encoding a citation of the Annual Report on Indian Epigraphy</w:t>
            </w:r>
          </w:p>
        </w:tc>
      </w:tr>
      <w:tr w:rsidR="00E67260" w:rsidRPr="00DD7CCF" w14:paraId="53A96E21" w14:textId="77777777" w:rsidTr="00837BA5">
        <w:tc>
          <w:tcPr>
            <w:tcW w:w="5000" w:type="pct"/>
          </w:tcPr>
          <w:p w14:paraId="7878F705" w14:textId="77777777" w:rsidR="00E67260" w:rsidRPr="00DD7CCF" w:rsidRDefault="00E67260" w:rsidP="00025303">
            <w:pPr>
              <w:pStyle w:val="CodeParagraph"/>
              <w:rPr>
                <w:rStyle w:val="Code"/>
              </w:rPr>
            </w:pPr>
            <w:r w:rsidRPr="00DD7CCF">
              <w:rPr>
                <w:rStyle w:val="Code"/>
              </w:rPr>
              <w:t>&lt;bibl&gt;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"bib:ARIE1962-1963"</w:t>
            </w:r>
            <w:r w:rsidRPr="00DD7CCF">
              <w:rPr>
                <w:rStyle w:val="Code"/>
              </w:rPr>
              <w:t>/&gt;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157</w:t>
            </w:r>
            <w:r w:rsidRPr="00DD7CCF">
              <w:rPr>
                <w:rStyle w:val="Code"/>
              </w:rPr>
              <w:t>&lt;/citedRange&gt;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"appendix"</w:t>
            </w:r>
            <w:r w:rsidRPr="00DD7CCF">
              <w:rPr>
                <w:rStyle w:val="Code"/>
              </w:rPr>
              <w:t>&gt;</w:t>
            </w:r>
            <w:r w:rsidRPr="00DD7CCF">
              <w:rPr>
                <w:rStyle w:val="Codetext"/>
              </w:rPr>
              <w:t>C/1945-1946</w:t>
            </w:r>
            <w:r w:rsidRPr="00DD7CCF">
              <w:rPr>
                <w:rStyle w:val="Code"/>
              </w:rPr>
              <w:t>&lt;/citedRange&gt;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1</w:t>
            </w:r>
            <w:r w:rsidRPr="00DD7CCF">
              <w:rPr>
                <w:rStyle w:val="Code"/>
              </w:rPr>
              <w:t>&lt;/citedRange&gt;</w:t>
            </w:r>
            <w:r w:rsidRPr="00DD7CCF">
              <w:rPr>
                <w:rStyle w:val="Codetext"/>
              </w:rPr>
              <w:br/>
            </w:r>
            <w:r w:rsidRPr="00DD7CCF">
              <w:rPr>
                <w:rStyle w:val="Code"/>
              </w:rPr>
              <w:t>&lt;/bibl&gt;</w:t>
            </w:r>
          </w:p>
        </w:tc>
      </w:tr>
      <w:tr w:rsidR="00E67260" w:rsidRPr="00DD7CCF" w14:paraId="70278F79" w14:textId="77777777" w:rsidTr="00837BA5">
        <w:tc>
          <w:tcPr>
            <w:tcW w:w="5000" w:type="pct"/>
          </w:tcPr>
          <w:p w14:paraId="25F2D6CF" w14:textId="77777777" w:rsidR="00E67260" w:rsidRPr="00DD7CCF" w:rsidRDefault="00E67260" w:rsidP="00025303">
            <w:pPr>
              <w:pStyle w:val="TableNote"/>
            </w:pPr>
            <w:r w:rsidRPr="00DD7CCF">
              <w:t xml:space="preserve">please always follow this example when citing the ARIE appendices, i.e. always include the year </w:t>
            </w:r>
            <w:r w:rsidRPr="00E24F87">
              <w:rPr>
                <w:noProof/>
              </w:rPr>
              <w:t>(</w:t>
            </w:r>
            <w:r w:rsidRPr="00DD7CCF">
              <w:t>or range of years written out in full) mentioned in the title of the appendix, separated with a slash from the letter of the appendix</w:t>
            </w:r>
          </w:p>
        </w:tc>
      </w:tr>
    </w:tbl>
    <w:p w14:paraId="211F64FF" w14:textId="4C724049" w:rsidR="00F04F4C" w:rsidRDefault="00F04F4C" w:rsidP="00F04F4C">
      <w:bookmarkStart w:id="662" w:name="_7sk1okht0w4v" w:colFirst="0" w:colLast="0"/>
      <w:bookmarkStart w:id="663" w:name="_Ref43988648"/>
      <w:bookmarkStart w:id="664" w:name="_Toc74733595"/>
      <w:bookmarkEnd w:id="662"/>
    </w:p>
    <w:tbl>
      <w:tblPr>
        <w:tblStyle w:val="CodeSampleTable"/>
        <w:tblW w:w="5000" w:type="pct"/>
        <w:tblLook w:val="04A0" w:firstRow="1" w:lastRow="0" w:firstColumn="1" w:lastColumn="0" w:noHBand="0" w:noVBand="1"/>
      </w:tblPr>
      <w:tblGrid>
        <w:gridCol w:w="9622"/>
      </w:tblGrid>
      <w:tr w:rsidR="00F04F4C" w:rsidRPr="00DD7CCF" w14:paraId="027B300D" w14:textId="77777777" w:rsidTr="00F04F4C">
        <w:trPr>
          <w:cnfStyle w:val="100000000000" w:firstRow="1" w:lastRow="0" w:firstColumn="0" w:lastColumn="0" w:oddVBand="0" w:evenVBand="0" w:oddHBand="0" w:evenHBand="0" w:firstRowFirstColumn="0" w:firstRowLastColumn="0" w:lastRowFirstColumn="0" w:lastRowLastColumn="0"/>
        </w:trPr>
        <w:tc>
          <w:tcPr>
            <w:tcW w:w="5000" w:type="pct"/>
          </w:tcPr>
          <w:p w14:paraId="19FFB97A" w14:textId="330BE69E" w:rsidR="00F04F4C" w:rsidRPr="00DD7CCF" w:rsidRDefault="00F04F4C" w:rsidP="00F04F4C">
            <w:pPr>
              <w:pStyle w:val="Kpalrs"/>
            </w:pPr>
            <w:r w:rsidRPr="00DD7CCF">
              <w:t xml:space="preserve">Example </w:t>
            </w:r>
            <w:r>
              <w:fldChar w:fldCharType="begin"/>
            </w:r>
            <w:r>
              <w:instrText xml:space="preserve"> STYLEREF 3 \s </w:instrText>
            </w:r>
            <w:r>
              <w:fldChar w:fldCharType="separate"/>
            </w:r>
            <w:r w:rsidR="005E67E7">
              <w:rPr>
                <w:noProof/>
              </w:rPr>
              <w:t>10.4.5</w:t>
            </w:r>
            <w:r>
              <w:rPr>
                <w:noProof/>
              </w:rPr>
              <w:fldChar w:fldCharType="end"/>
            </w:r>
            <w:r w:rsidRPr="00DD7CCF">
              <w:t>.</w:t>
            </w:r>
            <w:r>
              <w:fldChar w:fldCharType="begin"/>
            </w:r>
            <w:r>
              <w:instrText xml:space="preserve"> SEQ Example \* ALPHABETIC \s 3 </w:instrText>
            </w:r>
            <w:r>
              <w:fldChar w:fldCharType="separate"/>
            </w:r>
            <w:r w:rsidR="005E67E7">
              <w:rPr>
                <w:noProof/>
              </w:rPr>
              <w:t>G</w:t>
            </w:r>
            <w:r>
              <w:rPr>
                <w:noProof/>
              </w:rPr>
              <w:fldChar w:fldCharType="end"/>
            </w:r>
            <w:r w:rsidRPr="00DD7CCF">
              <w:t xml:space="preserve">: encoding a citation </w:t>
            </w:r>
            <w:r w:rsidR="00461FC6" w:rsidRPr="00461FC6">
              <w:t>with a volume and section number</w:t>
            </w:r>
          </w:p>
        </w:tc>
      </w:tr>
      <w:tr w:rsidR="00F04F4C" w:rsidRPr="00DD7CCF" w14:paraId="51085624" w14:textId="77777777" w:rsidTr="00F04F4C">
        <w:tc>
          <w:tcPr>
            <w:tcW w:w="5000" w:type="pct"/>
          </w:tcPr>
          <w:p w14:paraId="4AEF1513" w14:textId="5EC740E5" w:rsidR="00F04F4C" w:rsidRPr="00461FC6" w:rsidRDefault="00461FC6" w:rsidP="00F04F4C">
            <w:pPr>
              <w:pStyle w:val="TableNote"/>
            </w:pPr>
            <w:r w:rsidRPr="00461FC6">
              <w:t>Edgerton 1953, vol. 1: §§34-36</w:t>
            </w:r>
          </w:p>
        </w:tc>
      </w:tr>
      <w:tr w:rsidR="00F04F4C" w:rsidRPr="00DD7CCF" w14:paraId="183347DB" w14:textId="77777777" w:rsidTr="00F04F4C">
        <w:tc>
          <w:tcPr>
            <w:tcW w:w="5000" w:type="pct"/>
          </w:tcPr>
          <w:p w14:paraId="47DD848F" w14:textId="5330E1FA" w:rsidR="00F04F4C" w:rsidRPr="00DD7CCF" w:rsidRDefault="00F04F4C" w:rsidP="00F04F4C">
            <w:pPr>
              <w:pStyle w:val="CodeParagraph"/>
              <w:rPr>
                <w:rStyle w:val="Code"/>
              </w:rPr>
            </w:pPr>
            <w:r w:rsidRPr="00DD7CCF">
              <w:rPr>
                <w:rStyle w:val="Code"/>
              </w:rPr>
              <w:t>&lt;bibl&gt;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w:t>
            </w:r>
            <w:r w:rsidR="00461FC6" w:rsidRPr="00461FC6">
              <w:rPr>
                <w:rStyle w:val="Codevalue"/>
              </w:rPr>
              <w:t>bib:Edgerton1953_01</w:t>
            </w:r>
            <w:r w:rsidRPr="0046000E">
              <w:rPr>
                <w:rStyle w:val="Codevalue"/>
              </w:rPr>
              <w:t>"</w:t>
            </w:r>
            <w:r w:rsidRPr="00DD7CCF">
              <w:rPr>
                <w:rStyle w:val="Code"/>
              </w:rPr>
              <w:t>/&gt;</w:t>
            </w:r>
            <w:r w:rsidRPr="00DD7CCF">
              <w:rPr>
                <w:rStyle w:val="Codetext"/>
              </w:rPr>
              <w:br/>
            </w:r>
            <w:r w:rsidR="00461FC6" w:rsidRPr="00DD7CCF">
              <w:rPr>
                <w:rStyle w:val="Codetext"/>
              </w:rPr>
              <w:t xml:space="preserve">  </w:t>
            </w:r>
            <w:r w:rsidR="00461FC6" w:rsidRPr="00DD7CCF">
              <w:rPr>
                <w:rStyle w:val="Code"/>
              </w:rPr>
              <w:t xml:space="preserve">&lt;citedRange </w:t>
            </w:r>
            <w:r w:rsidR="00461FC6" w:rsidRPr="00DD7CCF">
              <w:rPr>
                <w:rStyle w:val="Codeattribute"/>
              </w:rPr>
              <w:t>unit</w:t>
            </w:r>
            <w:r w:rsidR="00461FC6" w:rsidRPr="00DD7CCF">
              <w:rPr>
                <w:rStyle w:val="Code"/>
              </w:rPr>
              <w:t>=</w:t>
            </w:r>
            <w:r w:rsidR="00461FC6" w:rsidRPr="0046000E">
              <w:rPr>
                <w:rStyle w:val="Codevalue"/>
              </w:rPr>
              <w:t>"</w:t>
            </w:r>
            <w:r w:rsidR="00461FC6">
              <w:rPr>
                <w:rStyle w:val="Codevalue"/>
              </w:rPr>
              <w:t>volume</w:t>
            </w:r>
            <w:r w:rsidR="00461FC6" w:rsidRPr="0046000E">
              <w:rPr>
                <w:rStyle w:val="Codevalue"/>
              </w:rPr>
              <w:t>"</w:t>
            </w:r>
            <w:r w:rsidR="00461FC6" w:rsidRPr="00DD7CCF">
              <w:rPr>
                <w:rStyle w:val="Code"/>
              </w:rPr>
              <w:t>&gt;</w:t>
            </w:r>
            <w:r w:rsidR="00461FC6" w:rsidRPr="00DD7CCF">
              <w:rPr>
                <w:rStyle w:val="Codetext"/>
              </w:rPr>
              <w:t>1</w:t>
            </w:r>
            <w:r w:rsidR="00461FC6" w:rsidRPr="00DD7CCF">
              <w:rPr>
                <w:rStyle w:val="Code"/>
              </w:rPr>
              <w:t>&lt;/citedRange&gt;</w:t>
            </w:r>
            <w:r w:rsidR="00461FC6" w:rsidRPr="00DD7CCF">
              <w:rPr>
                <w:rStyle w:val="Codetext"/>
              </w:rPr>
              <w:br/>
              <w:t xml:space="preserve">  </w:t>
            </w:r>
            <w:r w:rsidR="00461FC6" w:rsidRPr="00DD7CCF">
              <w:rPr>
                <w:rStyle w:val="Code"/>
              </w:rPr>
              <w:t xml:space="preserve">&lt;citedRange </w:t>
            </w:r>
            <w:r w:rsidR="00461FC6" w:rsidRPr="00DD7CCF">
              <w:rPr>
                <w:rStyle w:val="Codeattribute"/>
              </w:rPr>
              <w:t>unit</w:t>
            </w:r>
            <w:r w:rsidR="00461FC6" w:rsidRPr="00DD7CCF">
              <w:rPr>
                <w:rStyle w:val="Code"/>
              </w:rPr>
              <w:t>=</w:t>
            </w:r>
            <w:r w:rsidR="00461FC6" w:rsidRPr="0046000E">
              <w:rPr>
                <w:rStyle w:val="Codevalue"/>
              </w:rPr>
              <w:t>"</w:t>
            </w:r>
            <w:r w:rsidR="00461FC6">
              <w:rPr>
                <w:rStyle w:val="Codevalue"/>
              </w:rPr>
              <w:t>section</w:t>
            </w:r>
            <w:r w:rsidR="00461FC6" w:rsidRPr="0046000E">
              <w:rPr>
                <w:rStyle w:val="Codevalue"/>
              </w:rPr>
              <w:t>"</w:t>
            </w:r>
            <w:r w:rsidR="00461FC6" w:rsidRPr="00DD7CCF">
              <w:rPr>
                <w:rStyle w:val="Code"/>
              </w:rPr>
              <w:t>&gt;</w:t>
            </w:r>
            <w:r w:rsidR="00461FC6">
              <w:rPr>
                <w:rStyle w:val="Codetext"/>
              </w:rPr>
              <w:t>34-36</w:t>
            </w:r>
            <w:r w:rsidR="00461FC6" w:rsidRPr="00DD7CCF">
              <w:rPr>
                <w:rStyle w:val="Code"/>
              </w:rPr>
              <w:t>&lt;/citedRange&gt;</w:t>
            </w:r>
            <w:r w:rsidR="00461FC6" w:rsidRPr="00DD7CCF">
              <w:rPr>
                <w:rStyle w:val="Codetext"/>
              </w:rPr>
              <w:br/>
            </w:r>
            <w:r w:rsidRPr="00DD7CCF">
              <w:rPr>
                <w:rStyle w:val="Code"/>
              </w:rPr>
              <w:t>&lt;/bibl&gt;</w:t>
            </w:r>
          </w:p>
        </w:tc>
      </w:tr>
    </w:tbl>
    <w:p w14:paraId="38B811B7" w14:textId="38C2B826" w:rsidR="00C02B8C" w:rsidRPr="00DD7CCF" w:rsidRDefault="004D2E67" w:rsidP="00D4342A">
      <w:pPr>
        <w:pStyle w:val="Cmsor3"/>
      </w:pPr>
      <w:r w:rsidRPr="00DD7CCF">
        <w:t>Referring to inscriptions in the DHARMABase</w:t>
      </w:r>
      <w:bookmarkEnd w:id="663"/>
      <w:bookmarkEnd w:id="664"/>
    </w:p>
    <w:p w14:paraId="088C5D98" w14:textId="77777777" w:rsidR="00C02B8C" w:rsidRPr="00DD7CCF" w:rsidRDefault="004D2E67" w:rsidP="00E2714A">
      <w:pPr>
        <w:pStyle w:val="Lista"/>
      </w:pPr>
      <w:r w:rsidRPr="00DD7CCF">
        <w:t xml:space="preserve">to refer to another inscription in the DHARMABase, use the element </w:t>
      </w:r>
      <w:r w:rsidRPr="00DD7CCF">
        <w:rPr>
          <w:rStyle w:val="Code"/>
        </w:rPr>
        <w:t>&lt;ref&gt;</w:t>
      </w:r>
    </w:p>
    <w:p w14:paraId="0BEF47F8" w14:textId="77777777" w:rsidR="00C02B8C" w:rsidRPr="00DD7CCF" w:rsidRDefault="004D2E67" w:rsidP="00E2714A">
      <w:pPr>
        <w:pStyle w:val="Lista"/>
      </w:pPr>
      <w:r w:rsidRPr="00DD7CCF">
        <w:lastRenderedPageBreak/>
        <w:t xml:space="preserve">such references may be included in any freeform text, but will at the present stage most likely to be used in an apparatus note or inside a </w:t>
      </w:r>
      <w:r w:rsidRPr="00DD7CCF">
        <w:rPr>
          <w:rStyle w:val="Code"/>
        </w:rPr>
        <w:t>&lt;p&gt;</w:t>
      </w:r>
      <w:r w:rsidRPr="00DD7CCF">
        <w:t xml:space="preserve"> element in the </w:t>
      </w:r>
      <w:r w:rsidRPr="00DD7CCF">
        <w:rPr>
          <w:rStyle w:val="Code"/>
        </w:rPr>
        <w:t xml:space="preserve">&lt;div </w:t>
      </w:r>
      <w:r w:rsidRPr="00DD7CCF">
        <w:rPr>
          <w:rStyle w:val="Codeattribute"/>
        </w:rPr>
        <w:t>type</w:t>
      </w:r>
      <w:r w:rsidRPr="00DD7CCF">
        <w:rPr>
          <w:rStyle w:val="Code"/>
        </w:rPr>
        <w:t>=</w:t>
      </w:r>
      <w:r w:rsidRPr="0046000E">
        <w:rPr>
          <w:rStyle w:val="Codevalue"/>
        </w:rPr>
        <w:t>"commentary"</w:t>
      </w:r>
      <w:r w:rsidRPr="00DD7CCF">
        <w:rPr>
          <w:rStyle w:val="Code"/>
        </w:rPr>
        <w:t>&gt;</w:t>
      </w:r>
    </w:p>
    <w:p w14:paraId="75A8ADF6" w14:textId="044961EF" w:rsidR="00C02B8C" w:rsidRPr="00DD7CCF" w:rsidRDefault="004D2E67" w:rsidP="00E2714A">
      <w:pPr>
        <w:pStyle w:val="Lista"/>
      </w:pPr>
      <w:r w:rsidRPr="00DD7CCF">
        <w:t xml:space="preserve">unlike the </w:t>
      </w:r>
      <w:r w:rsidRPr="00DD7CCF">
        <w:rPr>
          <w:rStyle w:val="Code"/>
        </w:rPr>
        <w:t>&lt;ptr/&gt;</w:t>
      </w:r>
      <w:r w:rsidRPr="00DD7CCF">
        <w:t xml:space="preserve"> element used in bibliographic citations </w:t>
      </w:r>
      <w:r w:rsidRPr="00E24F87">
        <w:rPr>
          <w:noProof/>
        </w:rPr>
        <w:t>(</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E90D07">
        <w:t>10.4.5</w:t>
      </w:r>
      <w:r w:rsidR="0082156E" w:rsidRPr="00DD7CCF">
        <w:fldChar w:fldCharType="end"/>
      </w:r>
      <w:r w:rsidRPr="00DD7CCF">
        <w:t xml:space="preserve">), </w:t>
      </w:r>
      <w:r w:rsidRPr="00DD7CCF">
        <w:rPr>
          <w:rStyle w:val="Code"/>
        </w:rPr>
        <w:t>&lt;ref&gt;</w:t>
      </w:r>
      <w:r w:rsidRPr="00DD7CCF">
        <w:t xml:space="preserve"> is not an empty element: it must contain a human-readable reference</w:t>
      </w:r>
    </w:p>
    <w:p w14:paraId="6326B166" w14:textId="77777777" w:rsidR="00C02B8C" w:rsidRPr="00DD7CCF" w:rsidRDefault="004D2E67" w:rsidP="00E2714A">
      <w:pPr>
        <w:pStyle w:val="Lista2"/>
      </w:pPr>
      <w:r w:rsidRPr="00DD7CCF">
        <w:t>we recommend keeping the contents limited to the identifier of the inscription you want to quote</w:t>
      </w:r>
    </w:p>
    <w:p w14:paraId="5E7079C8" w14:textId="77777777" w:rsidR="00C02B8C" w:rsidRPr="00DD7CCF" w:rsidRDefault="004D2E67" w:rsidP="00E2714A">
      <w:pPr>
        <w:pStyle w:val="Lista2"/>
      </w:pPr>
      <w:r w:rsidRPr="00DD7CCF">
        <w:t xml:space="preserve">any specification of the line </w:t>
      </w:r>
      <w:r w:rsidRPr="00E24F87">
        <w:rPr>
          <w:noProof/>
        </w:rPr>
        <w:t>(</w:t>
      </w:r>
      <w:r w:rsidRPr="00DD7CCF">
        <w:t xml:space="preserve">or other details) to which you are referring may be added after the </w:t>
      </w:r>
      <w:r w:rsidRPr="00DD7CCF">
        <w:rPr>
          <w:rStyle w:val="Code"/>
        </w:rPr>
        <w:t>&lt;ref&gt;</w:t>
      </w:r>
      <w:r w:rsidRPr="00DD7CCF">
        <w:t xml:space="preserve"> element, e.g. </w:t>
      </w:r>
      <w:r w:rsidRPr="00DD7CCF">
        <w:rPr>
          <w:rStyle w:val="Code"/>
        </w:rPr>
        <w:t>&lt;ref&gt;</w:t>
      </w:r>
      <w:r w:rsidRPr="00DD7CCF">
        <w:rPr>
          <w:rStyle w:val="Codetext"/>
        </w:rPr>
        <w:t>C. 7</w:t>
      </w:r>
      <w:r w:rsidRPr="00DD7CCF">
        <w:rPr>
          <w:rStyle w:val="Code"/>
        </w:rPr>
        <w:t>&lt;/ref&gt;</w:t>
      </w:r>
      <w:r w:rsidRPr="00DD7CCF">
        <w:rPr>
          <w:rStyle w:val="Codetext"/>
        </w:rPr>
        <w:t>, line 5</w:t>
      </w:r>
    </w:p>
    <w:p w14:paraId="1BFCE4CB" w14:textId="77777777" w:rsidR="00C02B8C" w:rsidRPr="00DD7CCF" w:rsidRDefault="004D2E67" w:rsidP="00E2714A">
      <w:pPr>
        <w:pStyle w:val="Lista"/>
      </w:pPr>
      <w:r w:rsidRPr="00DD7CCF">
        <w:t xml:space="preserve">in order for this markup to allow us to generate a hyperlink to the intended edition in the online presentation of the </w:t>
      </w:r>
      <w:r w:rsidR="00EF69A7" w:rsidRPr="00DD7CCF">
        <w:t>DHARMABase</w:t>
      </w:r>
      <w:r w:rsidRPr="00DD7CCF">
        <w:t xml:space="preserve">, the attribute </w:t>
      </w:r>
      <w:r w:rsidR="008525C6" w:rsidRPr="008525C6">
        <w:rPr>
          <w:rStyle w:val="Codeattribute"/>
        </w:rPr>
        <w:t>@target</w:t>
      </w:r>
      <w:r w:rsidR="008525C6" w:rsidRPr="008525C6">
        <w:t xml:space="preserve"> </w:t>
      </w:r>
      <w:r w:rsidRPr="00DD7CCF">
        <w:t>has to be used to establish the link to the relevant xml file</w:t>
      </w:r>
    </w:p>
    <w:p w14:paraId="4FE2123E" w14:textId="77777777" w:rsidR="00C02B8C" w:rsidRPr="00DD7CCF" w:rsidRDefault="004D2E67" w:rsidP="00E2714A">
      <w:pPr>
        <w:pStyle w:val="Lista2"/>
      </w:pPr>
      <w:r w:rsidRPr="00DD7CCF">
        <w:t xml:space="preserve">for files kept in the same repository, the value of this attribute shall be the filename of the inscription, e.g. </w:t>
      </w:r>
      <w:r w:rsidRPr="00DD7CCF">
        <w:rPr>
          <w:rStyle w:val="Code"/>
        </w:rPr>
        <w:t xml:space="preserve">&lt;ref </w:t>
      </w:r>
      <w:r w:rsidRPr="00DD7CCF">
        <w:rPr>
          <w:rStyle w:val="Codeattribute"/>
        </w:rPr>
        <w:t>target</w:t>
      </w:r>
      <w:r w:rsidRPr="00DD7CCF">
        <w:rPr>
          <w:rStyle w:val="Code"/>
        </w:rPr>
        <w:t>=</w:t>
      </w:r>
      <w:r w:rsidRPr="0046000E">
        <w:rPr>
          <w:rStyle w:val="Codevalue"/>
        </w:rPr>
        <w:t>"C00007.xml"</w:t>
      </w:r>
      <w:r w:rsidRPr="00DD7CCF">
        <w:rPr>
          <w:rStyle w:val="Code"/>
        </w:rPr>
        <w:t>&gt;</w:t>
      </w:r>
      <w:r w:rsidRPr="00DD7CCF">
        <w:rPr>
          <w:rStyle w:val="Codetext"/>
        </w:rPr>
        <w:t>C. 7</w:t>
      </w:r>
      <w:r w:rsidRPr="00DD7CCF">
        <w:rPr>
          <w:rStyle w:val="Code"/>
        </w:rPr>
        <w:t>&lt;/ref&gt;</w:t>
      </w:r>
    </w:p>
    <w:p w14:paraId="2EE2ADD7" w14:textId="77777777" w:rsidR="00C02B8C" w:rsidRPr="00DD7CCF" w:rsidRDefault="004D2E67" w:rsidP="00E2714A">
      <w:pPr>
        <w:pStyle w:val="Lista2"/>
      </w:pPr>
      <w:r w:rsidRPr="00DD7CCF">
        <w:t xml:space="preserve">for files kept in different repositories, add a further attribute </w:t>
      </w:r>
      <w:r w:rsidR="008525C6" w:rsidRPr="008525C6">
        <w:rPr>
          <w:rStyle w:val="Codeattribute"/>
        </w:rPr>
        <w:t>@n</w:t>
      </w:r>
      <w:r w:rsidR="008525C6" w:rsidRPr="008525C6">
        <w:t>,</w:t>
      </w:r>
      <w:r w:rsidRPr="00DD7CCF">
        <w:t xml:space="preserve"> containing the name of the GitHub repository where the file is located, e.g. </w:t>
      </w:r>
      <w:r w:rsidRPr="00DD7CCF">
        <w:rPr>
          <w:rStyle w:val="Code"/>
        </w:rPr>
        <w:t xml:space="preserve">&lt;ref </w:t>
      </w:r>
      <w:r w:rsidRPr="00DD7CCF">
        <w:rPr>
          <w:rStyle w:val="Codeattribute"/>
        </w:rPr>
        <w:t>n</w:t>
      </w:r>
      <w:r w:rsidRPr="00DD7CCF">
        <w:rPr>
          <w:rStyle w:val="Code"/>
        </w:rPr>
        <w:t>=</w:t>
      </w:r>
      <w:r w:rsidRPr="0046000E">
        <w:rPr>
          <w:rStyle w:val="Codevalue"/>
        </w:rPr>
        <w:t>"tfa-pallava-epigraphy"</w:t>
      </w:r>
      <w:r w:rsidRPr="00DD7CCF">
        <w:rPr>
          <w:rStyle w:val="Code"/>
        </w:rPr>
        <w:t xml:space="preserve"> </w:t>
      </w:r>
      <w:r w:rsidRPr="00DD7CCF">
        <w:rPr>
          <w:rStyle w:val="Codeattribute"/>
        </w:rPr>
        <w:t>target</w:t>
      </w:r>
      <w:r w:rsidRPr="00DD7CCF">
        <w:rPr>
          <w:rStyle w:val="Code"/>
        </w:rPr>
        <w:t>=</w:t>
      </w:r>
      <w:r w:rsidRPr="0046000E">
        <w:rPr>
          <w:rStyle w:val="Codevalue"/>
        </w:rPr>
        <w:t>"Pallava00001.xml"</w:t>
      </w:r>
      <w:r w:rsidRPr="00DD7CCF">
        <w:rPr>
          <w:rStyle w:val="Code"/>
        </w:rPr>
        <w:t>&gt;</w:t>
      </w:r>
      <w:r w:rsidRPr="00DD7CCF">
        <w:rPr>
          <w:rStyle w:val="Codetext"/>
        </w:rPr>
        <w:t>Pallava 1</w:t>
      </w:r>
      <w:r w:rsidRPr="00DD7CCF">
        <w:rPr>
          <w:rStyle w:val="Code"/>
        </w:rPr>
        <w:t>&lt;/ref&gt;</w:t>
      </w:r>
    </w:p>
    <w:p w14:paraId="4933D85D" w14:textId="77777777" w:rsidR="00C02B8C" w:rsidRPr="00DD7CCF" w:rsidRDefault="004D2E67" w:rsidP="00E2714A">
      <w:pPr>
        <w:pStyle w:val="Lista"/>
      </w:pPr>
      <w:r w:rsidRPr="00DD7CCF">
        <w:t>the same method can also be used to create a link toward an external database</w:t>
      </w:r>
    </w:p>
    <w:p w14:paraId="650037A8" w14:textId="77777777" w:rsidR="00C02B8C" w:rsidRPr="00DD7CCF" w:rsidRDefault="004D2E67" w:rsidP="00E2714A">
      <w:pPr>
        <w:pStyle w:val="Lista2"/>
      </w:pPr>
      <w:r w:rsidRPr="00DD7CCF">
        <w:t xml:space="preserve">in this case, the value of the </w:t>
      </w:r>
      <w:r w:rsidR="008525C6" w:rsidRPr="008525C6">
        <w:rPr>
          <w:rStyle w:val="Codeattribute"/>
        </w:rPr>
        <w:t>@target</w:t>
      </w:r>
      <w:r w:rsidR="008525C6" w:rsidRPr="008525C6">
        <w:t xml:space="preserve"> </w:t>
      </w:r>
      <w:r w:rsidRPr="00DD7CCF">
        <w:t xml:space="preserve">element should contain a permanent </w:t>
      </w:r>
      <w:r w:rsidR="00ED5C86">
        <w:t>URL</w:t>
      </w:r>
    </w:p>
    <w:p w14:paraId="546419FF" w14:textId="77777777" w:rsidR="00C02B8C" w:rsidRPr="00DD7CCF" w:rsidRDefault="004D2E67" w:rsidP="00D4342A">
      <w:pPr>
        <w:pStyle w:val="Cmsor2"/>
      </w:pPr>
      <w:bookmarkStart w:id="665" w:name="_m34hlz9vjuhp" w:colFirst="0" w:colLast="0"/>
      <w:bookmarkStart w:id="666" w:name="_Toc74733596"/>
      <w:bookmarkEnd w:id="665"/>
      <w:r w:rsidRPr="00DD7CCF">
        <w:t>Encoding Names</w:t>
      </w:r>
      <w:bookmarkEnd w:id="666"/>
    </w:p>
    <w:p w14:paraId="1F46300B" w14:textId="199E6C3B" w:rsidR="00C02B8C" w:rsidRPr="00DD7CCF" w:rsidRDefault="004D2E67" w:rsidP="00E2714A">
      <w:pPr>
        <w:pStyle w:val="Lista"/>
      </w:pPr>
      <w:r w:rsidRPr="00DD7CCF">
        <w:t xml:space="preserve">see </w:t>
      </w:r>
      <w:r w:rsidR="003C3D87" w:rsidRPr="00DD7CCF">
        <w:t>§</w:t>
      </w:r>
      <w:r w:rsidR="00284D70" w:rsidRPr="00DD7CCF">
        <w:fldChar w:fldCharType="begin"/>
      </w:r>
      <w:r w:rsidR="00284D70" w:rsidRPr="00DD7CCF">
        <w:instrText xml:space="preserve"> REF _Ref43978612 \r \h </w:instrText>
      </w:r>
      <w:r w:rsidR="00DD7CCF">
        <w:instrText xml:space="preserve"> \* MERGEFORMAT </w:instrText>
      </w:r>
      <w:r w:rsidR="00284D70" w:rsidRPr="00DD7CCF">
        <w:fldChar w:fldCharType="separate"/>
      </w:r>
      <w:r w:rsidR="00E90D07">
        <w:t>7.4</w:t>
      </w:r>
      <w:r w:rsidR="00284D70" w:rsidRPr="00DD7CCF">
        <w:fldChar w:fldCharType="end"/>
      </w:r>
      <w:r w:rsidRPr="00DD7CCF">
        <w:t xml:space="preserve"> about the optional encoding of names within the edition</w:t>
      </w:r>
    </w:p>
    <w:p w14:paraId="62ADD8C1" w14:textId="77777777" w:rsidR="00C02B8C" w:rsidRPr="00DD7CCF" w:rsidRDefault="004D2E67" w:rsidP="00E2714A">
      <w:pPr>
        <w:pStyle w:val="Lista"/>
      </w:pPr>
      <w:r w:rsidRPr="00DD7CCF">
        <w:t xml:space="preserve">names </w:t>
      </w:r>
      <w:r w:rsidRPr="00E24F87">
        <w:rPr>
          <w:noProof/>
        </w:rPr>
        <w:t>(</w:t>
      </w:r>
      <w:r w:rsidRPr="00DD7CCF">
        <w:t>contemporary or pre-modern) may, in principle, be tagged anywhere in a document, but we do not recommend doing so in any content except where explicitly called for in another section of this guide</w:t>
      </w:r>
    </w:p>
    <w:p w14:paraId="42615E3F" w14:textId="4F803D92" w:rsidR="00C02B8C" w:rsidRPr="00DD7CCF" w:rsidRDefault="004D2E67" w:rsidP="00E2714A">
      <w:pPr>
        <w:pStyle w:val="Lista2"/>
      </w:pPr>
      <w:r w:rsidRPr="00DD7CCF">
        <w:t xml:space="preserve">at present the </w:t>
      </w:r>
      <w:r w:rsidR="00284D70" w:rsidRPr="00DD7CCF">
        <w:t xml:space="preserve">Responsibility </w:t>
      </w:r>
      <w:r w:rsidRPr="00DD7CCF">
        <w:t xml:space="preserve">Statement </w:t>
      </w:r>
      <w:r w:rsidRPr="00E24F87">
        <w:rPr>
          <w:noProof/>
        </w:rPr>
        <w:t>(</w:t>
      </w:r>
      <w:r w:rsidR="003C3D87" w:rsidRPr="00DD7CCF">
        <w:t>§</w:t>
      </w:r>
      <w:r w:rsidR="00284D70" w:rsidRPr="00DD7CCF">
        <w:fldChar w:fldCharType="begin"/>
      </w:r>
      <w:r w:rsidR="00284D70" w:rsidRPr="00DD7CCF">
        <w:instrText xml:space="preserve"> REF _Ref43990001 \r \h </w:instrText>
      </w:r>
      <w:r w:rsidR="00DD7CCF">
        <w:instrText xml:space="preserve"> \* MERGEFORMAT </w:instrText>
      </w:r>
      <w:r w:rsidR="00284D70" w:rsidRPr="00DD7CCF">
        <w:fldChar w:fldCharType="separate"/>
      </w:r>
      <w:r w:rsidR="00E90D07">
        <w:t>11.1.2</w:t>
      </w:r>
      <w:r w:rsidR="00284D70" w:rsidRPr="00DD7CCF">
        <w:fldChar w:fldCharType="end"/>
      </w:r>
      <w:r w:rsidRPr="00DD7CCF">
        <w:t>) is the only section which calls for name markup outside the edition</w:t>
      </w:r>
    </w:p>
    <w:p w14:paraId="2C697393" w14:textId="77777777" w:rsidR="00C02B8C" w:rsidRPr="00DD7CCF" w:rsidRDefault="004D2E67" w:rsidP="00D4342A">
      <w:pPr>
        <w:pStyle w:val="Cmsor3"/>
      </w:pPr>
      <w:bookmarkStart w:id="667" w:name="_5n8o6akv2b3b" w:colFirst="0" w:colLast="0"/>
      <w:bookmarkStart w:id="668" w:name="_Ref43989951"/>
      <w:bookmarkStart w:id="669" w:name="_Toc74733597"/>
      <w:bookmarkEnd w:id="667"/>
      <w:r w:rsidRPr="00DD7CCF">
        <w:t>Tagging contemporary names</w:t>
      </w:r>
      <w:bookmarkEnd w:id="668"/>
      <w:bookmarkEnd w:id="669"/>
    </w:p>
    <w:p w14:paraId="64839C53" w14:textId="77777777" w:rsidR="00C02B8C" w:rsidRPr="00DD7CCF" w:rsidRDefault="004D2E67" w:rsidP="00E2714A">
      <w:pPr>
        <w:pStyle w:val="Lista"/>
      </w:pPr>
      <w:r w:rsidRPr="00DD7CCF">
        <w:t xml:space="preserve">when a contemporary name requires a tag, wrap the entire name in the element </w:t>
      </w:r>
      <w:r w:rsidRPr="00DD7CCF">
        <w:rPr>
          <w:rStyle w:val="Code"/>
        </w:rPr>
        <w:t>&lt;persName&gt;</w:t>
      </w:r>
    </w:p>
    <w:p w14:paraId="281118C3" w14:textId="77777777" w:rsidR="008525C6" w:rsidRPr="008525C6" w:rsidRDefault="004D2E67" w:rsidP="00E2714A">
      <w:pPr>
        <w:pStyle w:val="Lista2"/>
      </w:pPr>
      <w:r w:rsidRPr="00DD7CCF">
        <w:t xml:space="preserve">if the name is that of a DHARMA project participant </w:t>
      </w:r>
      <w:r w:rsidRPr="00E24F87">
        <w:rPr>
          <w:noProof/>
        </w:rPr>
        <w:t>(</w:t>
      </w:r>
      <w:r w:rsidRPr="00DD7CCF">
        <w:t xml:space="preserve">such as your own name), add the attribute </w:t>
      </w:r>
      <w:r w:rsidR="008525C6" w:rsidRPr="008525C6">
        <w:rPr>
          <w:rStyle w:val="Codeattribute"/>
        </w:rPr>
        <w:t>@key</w:t>
      </w:r>
    </w:p>
    <w:p w14:paraId="32EFA6F0" w14:textId="77777777" w:rsidR="00C02B8C" w:rsidRPr="00DD7CCF" w:rsidRDefault="004D2E67" w:rsidP="00E2714A">
      <w:pPr>
        <w:pStyle w:val="Lista3"/>
      </w:pPr>
      <w:r w:rsidRPr="00DD7CCF">
        <w:t>the value of this attribute shall be the personal identifier</w:t>
      </w:r>
      <w:r w:rsidRPr="00F47381">
        <w:rPr>
          <w:rStyle w:val="Lbjegyzet-hivatkozs"/>
        </w:rPr>
        <w:footnoteReference w:id="55"/>
      </w:r>
      <w:r w:rsidRPr="00DD7CCF">
        <w:t xml:space="preserve"> of the participant, with the prefix “part:” </w:t>
      </w:r>
      <w:r w:rsidRPr="00E24F87">
        <w:rPr>
          <w:noProof/>
        </w:rPr>
        <w:t>(</w:t>
      </w:r>
      <w:r w:rsidRPr="00DD7CCF">
        <w:t>as an abbreviated reference to the file listing participants of the project)</w:t>
      </w:r>
    </w:p>
    <w:p w14:paraId="2EE42493" w14:textId="77777777" w:rsidR="00C02B8C" w:rsidRPr="00DD7CCF" w:rsidRDefault="004D2E67" w:rsidP="00E2714A">
      <w:pPr>
        <w:pStyle w:val="Lista"/>
      </w:pPr>
      <w:r w:rsidRPr="00DD7CCF">
        <w:t>within this element</w:t>
      </w:r>
    </w:p>
    <w:p w14:paraId="015BD7A6" w14:textId="77777777" w:rsidR="00C02B8C" w:rsidRPr="00DD7CCF" w:rsidRDefault="004D2E67" w:rsidP="00E2714A">
      <w:pPr>
        <w:pStyle w:val="Lista2"/>
      </w:pPr>
      <w:r w:rsidRPr="00DD7CCF">
        <w:t xml:space="preserve">either apply the tags </w:t>
      </w:r>
      <w:r w:rsidRPr="00DD7CCF">
        <w:rPr>
          <w:rStyle w:val="Code"/>
        </w:rPr>
        <w:t>&lt;forename&gt;</w:t>
      </w:r>
      <w:r w:rsidRPr="00DD7CCF">
        <w:t xml:space="preserve"> and </w:t>
      </w:r>
      <w:r w:rsidRPr="00DD7CCF">
        <w:rPr>
          <w:rStyle w:val="Code"/>
        </w:rPr>
        <w:t>&lt;surname&gt;</w:t>
      </w:r>
      <w:r w:rsidRPr="00DD7CCF">
        <w:t xml:space="preserve"> to the respective components of the name</w:t>
      </w:r>
    </w:p>
    <w:p w14:paraId="3B6CB048" w14:textId="77777777" w:rsidR="00C02B8C" w:rsidRPr="00DD7CCF" w:rsidRDefault="004D2E67" w:rsidP="00E2714A">
      <w:pPr>
        <w:pStyle w:val="Lista2"/>
      </w:pPr>
      <w:r w:rsidRPr="00DD7CCF">
        <w:t xml:space="preserve">or apply </w:t>
      </w:r>
      <w:r w:rsidRPr="00DD7CCF">
        <w:rPr>
          <w:rStyle w:val="Code"/>
        </w:rPr>
        <w:t>&lt;name&gt;</w:t>
      </w:r>
      <w:r w:rsidRPr="00DD7CCF">
        <w:t xml:space="preserve"> to the whole of a name if it cannot be broken down in this way</w:t>
      </w:r>
    </w:p>
    <w:p w14:paraId="53B37DBE" w14:textId="77777777" w:rsidR="00C02B8C" w:rsidRPr="00DD7CCF" w:rsidRDefault="004D2E67" w:rsidP="00E2714A">
      <w:pPr>
        <w:pStyle w:val="Lista3"/>
      </w:pPr>
      <w:r w:rsidRPr="00DD7CCF">
        <w:t xml:space="preserve">note that in this case </w:t>
      </w:r>
      <w:r w:rsidRPr="00DD7CCF">
        <w:rPr>
          <w:rStyle w:val="Code"/>
        </w:rPr>
        <w:t>&lt;persName&gt;</w:t>
      </w:r>
      <w:r w:rsidRPr="00DD7CCF">
        <w:t xml:space="preserve"> must still wrap </w:t>
      </w:r>
      <w:r w:rsidRPr="00DD7CCF">
        <w:rPr>
          <w:rStyle w:val="Code"/>
        </w:rPr>
        <w:t>&lt;name&gt;</w:t>
      </w:r>
    </w:p>
    <w:p w14:paraId="27EBC12F" w14:textId="77777777" w:rsidR="00C02B8C" w:rsidRPr="00DD7CCF" w:rsidRDefault="00C02B8C"/>
    <w:tbl>
      <w:tblPr>
        <w:tblStyle w:val="CodeSampleTable"/>
        <w:tblW w:w="5000" w:type="pct"/>
        <w:tblLook w:val="04A0" w:firstRow="1" w:lastRow="0" w:firstColumn="1" w:lastColumn="0" w:noHBand="0" w:noVBand="1"/>
      </w:tblPr>
      <w:tblGrid>
        <w:gridCol w:w="9622"/>
      </w:tblGrid>
      <w:tr w:rsidR="00E67260" w:rsidRPr="00DD7CCF" w14:paraId="480794A1"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A5EF5C7" w14:textId="15CBBDF9" w:rsidR="00E67260" w:rsidRPr="00DD7CCF" w:rsidRDefault="00E67260" w:rsidP="00025303">
            <w:pPr>
              <w:pStyle w:val="Kpalrs"/>
            </w:pPr>
            <w:r w:rsidRPr="00DD7CCF">
              <w:t xml:space="preserve">Example </w:t>
            </w:r>
            <w:r>
              <w:fldChar w:fldCharType="begin"/>
            </w:r>
            <w:r>
              <w:instrText xml:space="preserve"> STYLEREF 3 \s </w:instrText>
            </w:r>
            <w:r>
              <w:fldChar w:fldCharType="separate"/>
            </w:r>
            <w:r w:rsidR="005E67E7">
              <w:rPr>
                <w:noProof/>
              </w:rPr>
              <w:t>10.5.1</w:t>
            </w:r>
            <w:r>
              <w:rPr>
                <w:noProof/>
              </w:rPr>
              <w:fldChar w:fldCharType="end"/>
            </w:r>
            <w:r w:rsidRPr="00DD7CCF">
              <w:t>.</w:t>
            </w:r>
            <w:r>
              <w:fldChar w:fldCharType="begin"/>
            </w:r>
            <w:r>
              <w:instrText xml:space="preserve"> SEQ Example \* ALPHABETIC \s 3 </w:instrText>
            </w:r>
            <w:r>
              <w:fldChar w:fldCharType="separate"/>
            </w:r>
            <w:r w:rsidR="005E67E7">
              <w:rPr>
                <w:noProof/>
              </w:rPr>
              <w:t>A</w:t>
            </w:r>
            <w:r>
              <w:rPr>
                <w:noProof/>
              </w:rPr>
              <w:fldChar w:fldCharType="end"/>
            </w:r>
            <w:r w:rsidRPr="00DD7CCF">
              <w:t>: encoding the name of a project participant</w:t>
            </w:r>
          </w:p>
        </w:tc>
      </w:tr>
      <w:tr w:rsidR="00E67260" w:rsidRPr="00DD7CCF" w14:paraId="091A5453" w14:textId="77777777" w:rsidTr="00837BA5">
        <w:tc>
          <w:tcPr>
            <w:tcW w:w="5000" w:type="pct"/>
          </w:tcPr>
          <w:p w14:paraId="65DDCD50" w14:textId="77777777" w:rsidR="00E67260" w:rsidRPr="00DD7CCF" w:rsidRDefault="00E67260" w:rsidP="00025303">
            <w:pPr>
              <w:pStyle w:val="CodeParagraph"/>
              <w:rPr>
                <w:rStyle w:val="Code"/>
              </w:rPr>
            </w:pPr>
            <w:r w:rsidRPr="00DD7CCF">
              <w:rPr>
                <w:rStyle w:val="Code"/>
              </w:rPr>
              <w:t xml:space="preserve">&lt;persName </w:t>
            </w:r>
            <w:r w:rsidRPr="00DD7CCF">
              <w:rPr>
                <w:rStyle w:val="Codeattribute"/>
              </w:rPr>
              <w:t>key</w:t>
            </w:r>
            <w:r w:rsidRPr="00DD7CCF">
              <w:rPr>
                <w:rStyle w:val="Code"/>
              </w:rPr>
              <w:t>=</w:t>
            </w:r>
            <w:r w:rsidRPr="0046000E">
              <w:rPr>
                <w:rStyle w:val="Codevalue"/>
              </w:rPr>
              <w:t>"part:argr"</w:t>
            </w:r>
            <w:r w:rsidRPr="00DD7CCF">
              <w:rPr>
                <w:rStyle w:val="Code"/>
              </w:rPr>
              <w:t>&gt;</w:t>
            </w:r>
            <w:r w:rsidRPr="00DD7CCF">
              <w:rPr>
                <w:rStyle w:val="Codetext"/>
              </w:rPr>
              <w:br/>
              <w:t xml:space="preserve">  </w:t>
            </w:r>
            <w:r w:rsidRPr="00DD7CCF">
              <w:rPr>
                <w:rStyle w:val="Code"/>
              </w:rPr>
              <w:t>&lt;forename&gt;</w:t>
            </w:r>
            <w:r w:rsidRPr="00DD7CCF">
              <w:rPr>
                <w:rStyle w:val="Codetext"/>
              </w:rPr>
              <w:t>Arlo</w:t>
            </w:r>
            <w:r w:rsidRPr="00DD7CCF">
              <w:rPr>
                <w:rStyle w:val="Code"/>
              </w:rPr>
              <w:t>&lt;/forename&gt;</w:t>
            </w:r>
            <w:r w:rsidRPr="00DD7CCF">
              <w:rPr>
                <w:rStyle w:val="Codetext"/>
              </w:rPr>
              <w:br/>
              <w:t xml:space="preserve">  </w:t>
            </w:r>
            <w:r w:rsidRPr="00DD7CCF">
              <w:rPr>
                <w:rStyle w:val="Code"/>
              </w:rPr>
              <w:t>&lt;surname&gt;</w:t>
            </w:r>
            <w:r w:rsidRPr="00DD7CCF">
              <w:rPr>
                <w:rStyle w:val="Codetext"/>
              </w:rPr>
              <w:t>Griffiths</w:t>
            </w:r>
            <w:r w:rsidRPr="00DD7CCF">
              <w:rPr>
                <w:rStyle w:val="Code"/>
              </w:rPr>
              <w:t>&lt;/surname&gt;</w:t>
            </w:r>
            <w:r w:rsidRPr="00DD7CCF">
              <w:rPr>
                <w:rStyle w:val="Codetext"/>
              </w:rPr>
              <w:br/>
            </w:r>
            <w:r w:rsidRPr="00DD7CCF">
              <w:rPr>
                <w:rStyle w:val="Code"/>
              </w:rPr>
              <w:t>&lt;/persName&gt;</w:t>
            </w:r>
          </w:p>
        </w:tc>
      </w:tr>
    </w:tbl>
    <w:p w14:paraId="5221BAF5" w14:textId="77777777" w:rsidR="00C02B8C" w:rsidRPr="00DD7CCF" w:rsidRDefault="004D2E67" w:rsidP="00D4342A">
      <w:pPr>
        <w:pStyle w:val="Cmsor2"/>
      </w:pPr>
      <w:bookmarkStart w:id="670" w:name="_yz32t9xtry6d" w:colFirst="0" w:colLast="0"/>
      <w:bookmarkStart w:id="671" w:name="_Toc74733598"/>
      <w:bookmarkEnd w:id="670"/>
      <w:r w:rsidRPr="00DD7CCF">
        <w:t>Attributes as Referencing Systems</w:t>
      </w:r>
      <w:bookmarkEnd w:id="671"/>
    </w:p>
    <w:p w14:paraId="730E3BCB" w14:textId="77777777" w:rsidR="008525C6" w:rsidRPr="008525C6" w:rsidRDefault="004D2E67" w:rsidP="00D4342A">
      <w:pPr>
        <w:pStyle w:val="Cmsor3"/>
      </w:pPr>
      <w:bookmarkStart w:id="672" w:name="_g75gsrc5lpm1" w:colFirst="0" w:colLast="0"/>
      <w:bookmarkStart w:id="673" w:name="_Ref43989765"/>
      <w:bookmarkStart w:id="674" w:name="_Toc74733599"/>
      <w:bookmarkEnd w:id="672"/>
      <w:r w:rsidRPr="00DD7CCF">
        <w:t xml:space="preserve">Encoding authorship with </w:t>
      </w:r>
      <w:bookmarkEnd w:id="673"/>
      <w:r w:rsidR="008525C6" w:rsidRPr="008525C6">
        <w:rPr>
          <w:rStyle w:val="Codeattribute"/>
        </w:rPr>
        <w:t>@resp</w:t>
      </w:r>
      <w:bookmarkEnd w:id="674"/>
    </w:p>
    <w:p w14:paraId="0418BF14" w14:textId="33713753" w:rsidR="00C02B8C" w:rsidRPr="00DD7CCF" w:rsidRDefault="004D2E67" w:rsidP="00E2714A">
      <w:pPr>
        <w:pStyle w:val="Lista"/>
      </w:pPr>
      <w:r w:rsidRPr="00DD7CCF">
        <w:t xml:space="preserve">the attribute </w:t>
      </w:r>
      <w:r w:rsidR="008525C6" w:rsidRPr="008525C6">
        <w:rPr>
          <w:rStyle w:val="Codeattribute"/>
        </w:rPr>
        <w:t>@resp</w:t>
      </w:r>
      <w:r w:rsidR="008525C6" w:rsidRPr="008525C6">
        <w:t xml:space="preserve"> </w:t>
      </w:r>
      <w:r w:rsidRPr="00E24F87">
        <w:rPr>
          <w:noProof/>
        </w:rPr>
        <w:t>(</w:t>
      </w:r>
      <w:r w:rsidRPr="00DD7CCF">
        <w:t xml:space="preserve">for “responsibility”) may be added to any XML element to encode the fact that a particular project participant is the author of that particular item, without explicitly writing their name in the text </w:t>
      </w:r>
      <w:r w:rsidR="0082156E" w:rsidRPr="00E24F87">
        <w:rPr>
          <w:noProof/>
        </w:rPr>
        <w:t>(</w:t>
      </w:r>
      <w:r w:rsidR="0082156E" w:rsidRPr="00DD7CCF">
        <w:t>for which see §</w:t>
      </w:r>
      <w:r w:rsidR="0082156E" w:rsidRPr="00DD7CCF">
        <w:fldChar w:fldCharType="begin"/>
      </w:r>
      <w:r w:rsidR="0082156E" w:rsidRPr="00DD7CCF">
        <w:instrText xml:space="preserve"> REF _Ref43989951 \w \h </w:instrText>
      </w:r>
      <w:r w:rsidR="00DD7CCF">
        <w:instrText xml:space="preserve"> \* MERGEFORMAT </w:instrText>
      </w:r>
      <w:r w:rsidR="0082156E" w:rsidRPr="00DD7CCF">
        <w:fldChar w:fldCharType="separate"/>
      </w:r>
      <w:r w:rsidR="00E90D07">
        <w:t>10.5.1</w:t>
      </w:r>
      <w:r w:rsidR="0082156E" w:rsidRPr="00DD7CCF">
        <w:fldChar w:fldCharType="end"/>
      </w:r>
      <w:r w:rsidR="0082156E" w:rsidRPr="00DD7CCF">
        <w:t>)</w:t>
      </w:r>
    </w:p>
    <w:p w14:paraId="44671E22" w14:textId="35C620CF" w:rsidR="00C02B8C" w:rsidRPr="00DD7CCF" w:rsidRDefault="004D2E67" w:rsidP="00E2714A">
      <w:pPr>
        <w:pStyle w:val="Lista"/>
      </w:pPr>
      <w:r w:rsidRPr="00DD7CCF">
        <w:lastRenderedPageBreak/>
        <w:t xml:space="preserve">in the initial stages of our project, most of our XML documents will be the products of a single individual or a small number of people, who will be recorded as authors in the TEI header </w:t>
      </w:r>
      <w:r w:rsidRPr="00E24F87">
        <w:rPr>
          <w:noProof/>
        </w:rPr>
        <w:t>(</w:t>
      </w:r>
      <w:r w:rsidR="003C3D87" w:rsidRPr="00DD7CCF">
        <w:t>§</w:t>
      </w:r>
      <w:r w:rsidR="0082156E" w:rsidRPr="00DD7CCF">
        <w:fldChar w:fldCharType="begin"/>
      </w:r>
      <w:r w:rsidR="0082156E" w:rsidRPr="00DD7CCF">
        <w:instrText xml:space="preserve"> REF _Ref43990001 \w \h </w:instrText>
      </w:r>
      <w:r w:rsidR="00DD7CCF">
        <w:instrText xml:space="preserve"> \* MERGEFORMAT </w:instrText>
      </w:r>
      <w:r w:rsidR="0082156E" w:rsidRPr="00DD7CCF">
        <w:fldChar w:fldCharType="separate"/>
      </w:r>
      <w:r w:rsidR="00E90D07">
        <w:t>11.1.2</w:t>
      </w:r>
      <w:r w:rsidR="0082156E" w:rsidRPr="00DD7CCF">
        <w:fldChar w:fldCharType="end"/>
      </w:r>
      <w:r w:rsidRPr="00DD7CCF">
        <w:t>) of each file</w:t>
      </w:r>
    </w:p>
    <w:p w14:paraId="42FBDD36" w14:textId="77777777" w:rsidR="00C02B8C" w:rsidRPr="00DD7CCF" w:rsidRDefault="004D2E67" w:rsidP="00E2714A">
      <w:pPr>
        <w:pStyle w:val="Lista2"/>
      </w:pPr>
      <w:r w:rsidRPr="00DD7CCF">
        <w:t>therefore, this attribute will only be necessary where specifically called for in this guide, namely</w:t>
      </w:r>
    </w:p>
    <w:p w14:paraId="536238CF" w14:textId="5B58B387" w:rsidR="00C02B8C" w:rsidRPr="00DD7CCF" w:rsidRDefault="004D2E67" w:rsidP="00E2714A">
      <w:pPr>
        <w:pStyle w:val="Lista3"/>
      </w:pPr>
      <w:r w:rsidRPr="00DD7CCF">
        <w:t xml:space="preserve">to explicitly encode your authorship for translations </w:t>
      </w:r>
      <w:r w:rsidRPr="00E24F87">
        <w:rPr>
          <w:noProof/>
        </w:rPr>
        <w:t>(</w:t>
      </w:r>
      <w:r w:rsidR="003C3D87" w:rsidRPr="00DD7CCF">
        <w:t>§</w:t>
      </w:r>
      <w:r w:rsidR="009430EC" w:rsidRPr="00DD7CCF">
        <w:fldChar w:fldCharType="begin"/>
      </w:r>
      <w:r w:rsidR="009430EC" w:rsidRPr="00DD7CCF">
        <w:instrText xml:space="preserve"> REF _Ref43990036 \w \h </w:instrText>
      </w:r>
      <w:r w:rsidR="00DD7CCF">
        <w:instrText xml:space="preserve"> \* MERGEFORMAT </w:instrText>
      </w:r>
      <w:r w:rsidR="009430EC" w:rsidRPr="00DD7CCF">
        <w:fldChar w:fldCharType="separate"/>
      </w:r>
      <w:r w:rsidR="00E90D07">
        <w:t>9.2.1</w:t>
      </w:r>
      <w:r w:rsidR="009430EC" w:rsidRPr="00DD7CCF">
        <w:fldChar w:fldCharType="end"/>
      </w:r>
      <w:r w:rsidRPr="00DD7CCF">
        <w:t>)</w:t>
      </w:r>
    </w:p>
    <w:p w14:paraId="7A2A2F05" w14:textId="22F06804" w:rsidR="00C02B8C" w:rsidRPr="00DD7CCF" w:rsidRDefault="004D2E67" w:rsidP="00E2714A">
      <w:pPr>
        <w:pStyle w:val="Lista3"/>
      </w:pPr>
      <w:r w:rsidRPr="00DD7CCF">
        <w:t xml:space="preserve">to encode the authorship of individual notes in a translation by someone other than the author of the note </w:t>
      </w:r>
      <w:r w:rsidRPr="00E24F87">
        <w:rPr>
          <w:noProof/>
        </w:rPr>
        <w:t>(</w:t>
      </w:r>
      <w:r w:rsidR="003C3D87" w:rsidRPr="00DD7CCF">
        <w:t>§</w:t>
      </w:r>
      <w:r w:rsidR="00284D70" w:rsidRPr="00DD7CCF">
        <w:fldChar w:fldCharType="begin"/>
      </w:r>
      <w:r w:rsidR="00284D70" w:rsidRPr="00DD7CCF">
        <w:instrText xml:space="preserve"> REF _Ref43990725 \r \h </w:instrText>
      </w:r>
      <w:r w:rsidR="00DD7CCF">
        <w:instrText xml:space="preserve"> \* MERGEFORMAT </w:instrText>
      </w:r>
      <w:r w:rsidR="00284D70" w:rsidRPr="00DD7CCF">
        <w:fldChar w:fldCharType="separate"/>
      </w:r>
      <w:r w:rsidR="00E90D07">
        <w:t>9.2.4</w:t>
      </w:r>
      <w:r w:rsidR="00284D70" w:rsidRPr="00DD7CCF">
        <w:fldChar w:fldCharType="end"/>
      </w:r>
      <w:r w:rsidRPr="00DD7CCF">
        <w:t>)</w:t>
      </w:r>
    </w:p>
    <w:p w14:paraId="3F5ABA25" w14:textId="77777777" w:rsidR="00C02B8C" w:rsidRPr="00DD7CCF" w:rsidRDefault="004D2E67" w:rsidP="00E2714A">
      <w:pPr>
        <w:pStyle w:val="Lista"/>
      </w:pPr>
      <w:r w:rsidRPr="00DD7CCF">
        <w:t>later on, however, many of our documents will probably be revised and improved by other project members</w:t>
      </w:r>
    </w:p>
    <w:p w14:paraId="16A3E381" w14:textId="77777777" w:rsidR="00C02B8C" w:rsidRPr="00DD7CCF" w:rsidRDefault="004D2E67" w:rsidP="00E2714A">
      <w:pPr>
        <w:pStyle w:val="Lista2"/>
      </w:pPr>
      <w:r w:rsidRPr="00DD7CCF">
        <w:t xml:space="preserve">to facilitate the tracking of such revisions and to have a record of credit, </w:t>
      </w:r>
      <w:r w:rsidR="008525C6" w:rsidRPr="008525C6">
        <w:rPr>
          <w:rStyle w:val="Codeattribute"/>
        </w:rPr>
        <w:t>@resp</w:t>
      </w:r>
      <w:r w:rsidR="008525C6" w:rsidRPr="008525C6">
        <w:t xml:space="preserve"> </w:t>
      </w:r>
      <w:r w:rsidRPr="00DD7CCF">
        <w:t>may be added to any element</w:t>
      </w:r>
    </w:p>
    <w:p w14:paraId="285B78F9" w14:textId="77777777" w:rsidR="00C02B8C" w:rsidRPr="00DD7CCF" w:rsidRDefault="004D2E67" w:rsidP="00E2714A">
      <w:pPr>
        <w:pStyle w:val="Lista"/>
      </w:pPr>
      <w:r w:rsidRPr="00DD7CCF">
        <w:t xml:space="preserve">the value of </w:t>
      </w:r>
      <w:r w:rsidR="008525C6" w:rsidRPr="008525C6">
        <w:rPr>
          <w:rStyle w:val="Codeattribute"/>
        </w:rPr>
        <w:t>@resp</w:t>
      </w:r>
      <w:r w:rsidR="008525C6" w:rsidRPr="008525C6">
        <w:t xml:space="preserve"> </w:t>
      </w:r>
      <w:r w:rsidRPr="00DD7CCF">
        <w:t>shall be the personal identifier of a project participant</w:t>
      </w:r>
      <w:r w:rsidRPr="00F47381">
        <w:rPr>
          <w:rStyle w:val="Lbjegyzet-hivatkozs"/>
        </w:rPr>
        <w:footnoteReference w:id="56"/>
      </w:r>
      <w:r w:rsidRPr="00DD7CCF">
        <w:t xml:space="preserve"> with the prefix “part:”</w:t>
      </w:r>
    </w:p>
    <w:p w14:paraId="583CA945" w14:textId="77777777" w:rsidR="00C02B8C" w:rsidRPr="00DD7CCF" w:rsidRDefault="004D2E67" w:rsidP="00E2714A">
      <w:pPr>
        <w:pStyle w:val="Lista2"/>
      </w:pPr>
      <w:r w:rsidRPr="00DD7CCF">
        <w:t xml:space="preserve">to credit more than one participant, simply include several personal identifiers </w:t>
      </w:r>
      <w:r w:rsidRPr="00E24F87">
        <w:rPr>
          <w:noProof/>
        </w:rPr>
        <w:t>(</w:t>
      </w:r>
      <w:r w:rsidRPr="00DD7CCF">
        <w:t xml:space="preserve">each prefixed as above) within a single </w:t>
      </w:r>
      <w:r w:rsidR="008525C6" w:rsidRPr="008525C6">
        <w:rPr>
          <w:rStyle w:val="Codeattribute"/>
        </w:rPr>
        <w:t>@resp</w:t>
      </w:r>
      <w:r w:rsidR="008525C6" w:rsidRPr="008525C6">
        <w:t xml:space="preserve"> </w:t>
      </w:r>
      <w:r w:rsidRPr="00DD7CCF">
        <w:t>attribute, separating them with nothing but a space</w:t>
      </w:r>
    </w:p>
    <w:p w14:paraId="2A369A7A" w14:textId="77777777" w:rsidR="008525C6" w:rsidRPr="008525C6" w:rsidRDefault="004D2E67" w:rsidP="00D4342A">
      <w:pPr>
        <w:pStyle w:val="Cmsor3"/>
      </w:pPr>
      <w:bookmarkStart w:id="675" w:name="_5hzh3m6qj48r" w:colFirst="0" w:colLast="0"/>
      <w:bookmarkStart w:id="676" w:name="_Ref43989551"/>
      <w:bookmarkStart w:id="677" w:name="_Ref44490119"/>
      <w:bookmarkStart w:id="678" w:name="_Toc74733600"/>
      <w:bookmarkEnd w:id="675"/>
      <w:r w:rsidRPr="00DD7CCF">
        <w:t xml:space="preserve">Crediting publications with </w:t>
      </w:r>
      <w:bookmarkEnd w:id="676"/>
      <w:r w:rsidR="008525C6" w:rsidRPr="008525C6">
        <w:rPr>
          <w:rStyle w:val="Codeattribute"/>
        </w:rPr>
        <w:t>@source</w:t>
      </w:r>
      <w:bookmarkEnd w:id="677"/>
      <w:bookmarkEnd w:id="678"/>
    </w:p>
    <w:p w14:paraId="0BD10F11" w14:textId="77777777" w:rsidR="00C02B8C" w:rsidRPr="00DD7CCF" w:rsidRDefault="004D2E67" w:rsidP="00E2714A">
      <w:pPr>
        <w:pStyle w:val="Lista"/>
      </w:pPr>
      <w:r w:rsidRPr="00DD7CCF">
        <w:t>the contents of certain markup elements as a whole may need to be credited to a publication, including in particular</w:t>
      </w:r>
    </w:p>
    <w:p w14:paraId="6E3BC35C" w14:textId="22F41CFD" w:rsidR="00C02B8C" w:rsidRPr="00DD7CCF" w:rsidRDefault="004D2E67" w:rsidP="00E2714A">
      <w:pPr>
        <w:pStyle w:val="Lista2"/>
      </w:pPr>
      <w:r w:rsidRPr="00DD7CCF">
        <w:t xml:space="preserve">lemmas and/or readings in a critical apparatus </w:t>
      </w:r>
      <w:r w:rsidRPr="00E24F87">
        <w:rPr>
          <w:noProof/>
        </w:rPr>
        <w:t>(</w:t>
      </w:r>
      <w:r w:rsidR="003C3D87" w:rsidRPr="00DD7CCF">
        <w:t>§</w:t>
      </w:r>
      <w:r w:rsidR="0049640D">
        <w:fldChar w:fldCharType="begin"/>
      </w:r>
      <w:r w:rsidR="0049640D">
        <w:instrText xml:space="preserve"> REF _Ref61250887 \r \h </w:instrText>
      </w:r>
      <w:r w:rsidR="0049640D">
        <w:fldChar w:fldCharType="separate"/>
      </w:r>
      <w:r w:rsidR="00E90D07">
        <w:t>9.1.3</w:t>
      </w:r>
      <w:r w:rsidR="0049640D">
        <w:fldChar w:fldCharType="end"/>
      </w:r>
      <w:r w:rsidRPr="00DD7CCF">
        <w:t xml:space="preserve">, </w:t>
      </w:r>
      <w:r w:rsidR="0082156E" w:rsidRPr="00DD7CCF">
        <w:t>§</w:t>
      </w:r>
      <w:r w:rsidR="0082156E" w:rsidRPr="00DD7CCF">
        <w:fldChar w:fldCharType="begin"/>
      </w:r>
      <w:r w:rsidR="0082156E" w:rsidRPr="00DD7CCF">
        <w:instrText xml:space="preserve"> REF _Ref43989425 \w \h </w:instrText>
      </w:r>
      <w:r w:rsidR="00DD7CCF">
        <w:instrText xml:space="preserve"> \* MERGEFORMAT </w:instrText>
      </w:r>
      <w:r w:rsidR="0082156E" w:rsidRPr="00DD7CCF">
        <w:fldChar w:fldCharType="separate"/>
      </w:r>
      <w:r w:rsidR="00E90D07">
        <w:t>9.1.4</w:t>
      </w:r>
      <w:r w:rsidR="0082156E" w:rsidRPr="00DD7CCF">
        <w:fldChar w:fldCharType="end"/>
      </w:r>
      <w:r w:rsidRPr="00DD7CCF">
        <w:t>)</w:t>
      </w:r>
    </w:p>
    <w:p w14:paraId="05C28581" w14:textId="115BA786" w:rsidR="00C02B8C" w:rsidRPr="00DD7CCF" w:rsidRDefault="004D2E67" w:rsidP="00E2714A">
      <w:pPr>
        <w:pStyle w:val="Lista2"/>
      </w:pPr>
      <w:r w:rsidRPr="00DD7CCF">
        <w:t xml:space="preserve">notes </w:t>
      </w:r>
      <w:r w:rsidRPr="00E24F87">
        <w:rPr>
          <w:noProof/>
        </w:rPr>
        <w:t>(</w:t>
      </w:r>
      <w:r w:rsidR="003C3D87" w:rsidRPr="00DD7CCF">
        <w:t>§</w:t>
      </w:r>
      <w:r w:rsidR="0082156E" w:rsidRPr="00DD7CCF">
        <w:fldChar w:fldCharType="begin"/>
      </w:r>
      <w:r w:rsidR="0082156E" w:rsidRPr="00DD7CCF">
        <w:instrText xml:space="preserve"> REF _Ref43989684 \w \h </w:instrText>
      </w:r>
      <w:r w:rsidR="00DD7CCF">
        <w:instrText xml:space="preserve"> \* MERGEFORMAT </w:instrText>
      </w:r>
      <w:r w:rsidR="0082156E" w:rsidRPr="00DD7CCF">
        <w:fldChar w:fldCharType="separate"/>
      </w:r>
      <w:r w:rsidR="00E90D07">
        <w:t>10.4.1</w:t>
      </w:r>
      <w:r w:rsidR="0082156E" w:rsidRPr="00DD7CCF">
        <w:fldChar w:fldCharType="end"/>
      </w:r>
      <w:r w:rsidRPr="00DD7CCF">
        <w:t>)</w:t>
      </w:r>
    </w:p>
    <w:p w14:paraId="12885AB1" w14:textId="38D56CBA" w:rsidR="00C02B8C" w:rsidRPr="00DD7CCF" w:rsidRDefault="004D2E67" w:rsidP="00E2714A">
      <w:pPr>
        <w:pStyle w:val="Lista2"/>
      </w:pPr>
      <w:r w:rsidRPr="00DD7CCF">
        <w:t xml:space="preserve">translations as a whole </w:t>
      </w:r>
      <w:r w:rsidRPr="00E24F87">
        <w:rPr>
          <w:noProof/>
        </w:rPr>
        <w:t>(</w:t>
      </w:r>
      <w:r w:rsidR="003C3D87" w:rsidRPr="00DD7CCF">
        <w:t>§</w:t>
      </w:r>
      <w:r w:rsidR="009430EC" w:rsidRPr="00DD7CCF">
        <w:fldChar w:fldCharType="begin"/>
      </w:r>
      <w:r w:rsidR="009430EC" w:rsidRPr="00DD7CCF">
        <w:instrText xml:space="preserve"> REF _Ref43990036 \w \h </w:instrText>
      </w:r>
      <w:r w:rsidR="00DD7CCF">
        <w:instrText xml:space="preserve"> \* MERGEFORMAT </w:instrText>
      </w:r>
      <w:r w:rsidR="009430EC" w:rsidRPr="00DD7CCF">
        <w:fldChar w:fldCharType="separate"/>
      </w:r>
      <w:r w:rsidR="00E90D07">
        <w:t>9.2.1</w:t>
      </w:r>
      <w:r w:rsidR="009430EC" w:rsidRPr="00DD7CCF">
        <w:fldChar w:fldCharType="end"/>
      </w:r>
      <w:r w:rsidRPr="00DD7CCF">
        <w:t>)</w:t>
      </w:r>
    </w:p>
    <w:p w14:paraId="140BEDF4" w14:textId="77777777" w:rsidR="00C02B8C" w:rsidRPr="00DD7CCF" w:rsidRDefault="004D2E67" w:rsidP="00E2714A">
      <w:pPr>
        <w:pStyle w:val="Lista"/>
      </w:pPr>
      <w:r w:rsidRPr="00DD7CCF">
        <w:t xml:space="preserve">to credit a previous publication, the attribute </w:t>
      </w:r>
      <w:r w:rsidR="008525C6" w:rsidRPr="008525C6">
        <w:rPr>
          <w:rStyle w:val="Codeattribute"/>
        </w:rPr>
        <w:t>@source</w:t>
      </w:r>
      <w:r w:rsidR="008525C6" w:rsidRPr="008525C6">
        <w:t xml:space="preserve"> </w:t>
      </w:r>
      <w:r w:rsidRPr="00DD7CCF">
        <w:t>must be added to the XML entity representing the item you wish to credit</w:t>
      </w:r>
    </w:p>
    <w:p w14:paraId="28B45F37" w14:textId="77777777" w:rsidR="00C02B8C" w:rsidRPr="00DD7CCF" w:rsidRDefault="004D2E67" w:rsidP="00E2714A">
      <w:pPr>
        <w:pStyle w:val="Lista"/>
      </w:pPr>
      <w:r w:rsidRPr="00DD7CCF">
        <w:t xml:space="preserve">the value of </w:t>
      </w:r>
      <w:r w:rsidR="008525C6" w:rsidRPr="008525C6">
        <w:rPr>
          <w:rStyle w:val="Codeattribute"/>
        </w:rPr>
        <w:t>@source</w:t>
      </w:r>
      <w:r w:rsidR="008525C6" w:rsidRPr="008525C6">
        <w:t xml:space="preserve"> </w:t>
      </w:r>
      <w:r w:rsidRPr="00DD7CCF">
        <w:t>shall be the Zotero Short Title of the publication containing the reading you are crediting, prefixed with the string “bib:”</w:t>
      </w:r>
    </w:p>
    <w:p w14:paraId="2AB595F3" w14:textId="77777777" w:rsidR="00C02B8C" w:rsidRPr="00DD7CCF" w:rsidRDefault="004D2E67" w:rsidP="00E2714A">
      <w:pPr>
        <w:pStyle w:val="Lista2"/>
      </w:pPr>
      <w:r w:rsidRPr="00DD7CCF">
        <w:t>do not include additional reference details such as a page number or an item number in a compilation: this cannot be done in this referencing system</w:t>
      </w:r>
    </w:p>
    <w:p w14:paraId="1346645F" w14:textId="4A521BCE" w:rsidR="008525C6" w:rsidRPr="008525C6" w:rsidRDefault="004D2E67" w:rsidP="00E2714A">
      <w:pPr>
        <w:pStyle w:val="Lista2"/>
      </w:pPr>
      <w:r w:rsidRPr="00DD7CCF">
        <w:t xml:space="preserve">wherever a page or item number is essential </w:t>
      </w:r>
      <w:r w:rsidRPr="00E24F87">
        <w:rPr>
          <w:noProof/>
        </w:rPr>
        <w:t>(</w:t>
      </w:r>
      <w:r w:rsidRPr="00DD7CCF">
        <w:t xml:space="preserve">because your XML document does not include a full citation of the publication concerned), you will need to use a full citation </w:t>
      </w:r>
      <w:r w:rsidRPr="00E24F87">
        <w:rPr>
          <w:noProof/>
        </w:rPr>
        <w:t>(</w:t>
      </w:r>
      <w:r w:rsidR="003C3D87" w:rsidRPr="00DD7CCF">
        <w:t>§</w:t>
      </w:r>
      <w:r w:rsidR="00284D70" w:rsidRPr="00DD7CCF">
        <w:fldChar w:fldCharType="begin"/>
      </w:r>
      <w:r w:rsidR="00284D70" w:rsidRPr="00DD7CCF">
        <w:instrText xml:space="preserve"> REF _Ref43989849 \r \h </w:instrText>
      </w:r>
      <w:r w:rsidR="00DD7CCF">
        <w:instrText xml:space="preserve"> \* MERGEFORMAT </w:instrText>
      </w:r>
      <w:r w:rsidR="00284D70" w:rsidRPr="00DD7CCF">
        <w:fldChar w:fldCharType="separate"/>
      </w:r>
      <w:r w:rsidR="00E90D07">
        <w:t>10.4.5</w:t>
      </w:r>
      <w:r w:rsidR="00284D70" w:rsidRPr="00DD7CCF">
        <w:fldChar w:fldCharType="end"/>
      </w:r>
      <w:r w:rsidRPr="00DD7CCF">
        <w:t xml:space="preserve">) in your text instead of the attribute </w:t>
      </w:r>
      <w:r w:rsidR="008525C6" w:rsidRPr="008525C6">
        <w:rPr>
          <w:rStyle w:val="Codeattribute"/>
        </w:rPr>
        <w:t>@source</w:t>
      </w:r>
    </w:p>
    <w:p w14:paraId="0E8542DE" w14:textId="77777777" w:rsidR="00C02B8C" w:rsidRPr="00DD7CCF" w:rsidRDefault="004D2E67" w:rsidP="00E2714A">
      <w:pPr>
        <w:pStyle w:val="Lista"/>
      </w:pPr>
      <w:r w:rsidRPr="00DD7CCF">
        <w:t xml:space="preserve">to credit more than one publication </w:t>
      </w:r>
      <w:r w:rsidRPr="00E24F87">
        <w:rPr>
          <w:noProof/>
        </w:rPr>
        <w:t>(</w:t>
      </w:r>
      <w:r w:rsidRPr="00DD7CCF">
        <w:t>e.g. because more than one scholar has suggested or endorsed a certain reading, or because a note was published in several publications)</w:t>
      </w:r>
    </w:p>
    <w:p w14:paraId="2962F486" w14:textId="77777777" w:rsidR="00C02B8C" w:rsidRPr="00DD7CCF" w:rsidRDefault="004D2E67" w:rsidP="00E2714A">
      <w:pPr>
        <w:pStyle w:val="Lista2"/>
      </w:pPr>
      <w:r w:rsidRPr="00DD7CCF">
        <w:t xml:space="preserve">the relevant prefixed short titles must appear, in chronological sequence </w:t>
      </w:r>
      <w:r w:rsidRPr="00E24F87">
        <w:rPr>
          <w:noProof/>
        </w:rPr>
        <w:t>(</w:t>
      </w:r>
      <w:r w:rsidRPr="00DD7CCF">
        <w:t xml:space="preserve">earlier publications precede later ones), within a single </w:t>
      </w:r>
      <w:r w:rsidR="008525C6" w:rsidRPr="008525C6">
        <w:rPr>
          <w:rStyle w:val="Codeattribute"/>
        </w:rPr>
        <w:t>@source</w:t>
      </w:r>
      <w:r w:rsidR="008525C6" w:rsidRPr="008525C6">
        <w:t xml:space="preserve"> </w:t>
      </w:r>
      <w:r w:rsidRPr="00DD7CCF">
        <w:t xml:space="preserve">attribute, separated by nothing but a space, e.g. </w:t>
      </w:r>
      <w:r w:rsidRPr="00DD7CCF">
        <w:rPr>
          <w:rStyle w:val="Code"/>
        </w:rPr>
        <w:t xml:space="preserve">&lt;rdg </w:t>
      </w:r>
      <w:r w:rsidRPr="00DD7CCF">
        <w:rPr>
          <w:rStyle w:val="Codeattribute"/>
        </w:rPr>
        <w:t>source</w:t>
      </w:r>
      <w:r w:rsidRPr="00DD7CCF">
        <w:rPr>
          <w:rStyle w:val="Code"/>
        </w:rPr>
        <w:t>=</w:t>
      </w:r>
      <w:r w:rsidRPr="0046000E">
        <w:rPr>
          <w:rStyle w:val="Codevalue"/>
        </w:rPr>
        <w:t>"bib:Devadatta1863_01 bib:Doe2019_01"</w:t>
      </w:r>
      <w:r w:rsidRPr="00DD7CCF">
        <w:rPr>
          <w:rStyle w:val="Code"/>
        </w:rPr>
        <w:t>&gt;</w:t>
      </w:r>
    </w:p>
    <w:p w14:paraId="544B8328" w14:textId="77777777" w:rsidR="008525C6" w:rsidRPr="008525C6" w:rsidRDefault="004D2E67" w:rsidP="00D4342A">
      <w:pPr>
        <w:pStyle w:val="Cmsor3"/>
      </w:pPr>
      <w:bookmarkStart w:id="679" w:name="_u75429ibco3" w:colFirst="0" w:colLast="0"/>
      <w:bookmarkStart w:id="680" w:name="_Ref44490073"/>
      <w:bookmarkStart w:id="681" w:name="_Toc74733601"/>
      <w:bookmarkEnd w:id="679"/>
      <w:r w:rsidRPr="00DD7CCF">
        <w:t xml:space="preserve">Identifying persons and places with </w:t>
      </w:r>
      <w:r w:rsidR="008525C6" w:rsidRPr="008525C6">
        <w:rPr>
          <w:rStyle w:val="Codeattribute"/>
        </w:rPr>
        <w:t>@key</w:t>
      </w:r>
      <w:bookmarkEnd w:id="680"/>
      <w:bookmarkEnd w:id="681"/>
    </w:p>
    <w:p w14:paraId="6FF3847F" w14:textId="77777777" w:rsidR="00C02B8C" w:rsidRPr="00DD7CCF" w:rsidRDefault="004D2E67" w:rsidP="00E2714A">
      <w:pPr>
        <w:pStyle w:val="Lista"/>
      </w:pPr>
      <w:r w:rsidRPr="00DD7CCF">
        <w:t xml:space="preserve">to encode the common </w:t>
      </w:r>
      <w:r w:rsidRPr="00E24F87">
        <w:rPr>
          <w:noProof/>
        </w:rPr>
        <w:t>(</w:t>
      </w:r>
      <w:r w:rsidRPr="00DD7CCF">
        <w:t xml:space="preserve">standard) name of a person or place designated in your text by an alternative name, add the optional attribute </w:t>
      </w:r>
      <w:r w:rsidR="008525C6" w:rsidRPr="008525C6">
        <w:rPr>
          <w:rStyle w:val="Codeattribute"/>
        </w:rPr>
        <w:t>@key</w:t>
      </w:r>
      <w:r w:rsidR="008525C6" w:rsidRPr="008525C6">
        <w:t xml:space="preserve"> </w:t>
      </w:r>
      <w:r w:rsidRPr="00DD7CCF">
        <w:t xml:space="preserve">to the </w:t>
      </w:r>
      <w:r w:rsidRPr="00DD7CCF">
        <w:rPr>
          <w:rStyle w:val="Code"/>
        </w:rPr>
        <w:t>&lt;persName&gt;</w:t>
      </w:r>
      <w:r w:rsidRPr="00DD7CCF">
        <w:t xml:space="preserve"> or </w:t>
      </w:r>
      <w:r w:rsidRPr="00DD7CCF">
        <w:rPr>
          <w:rStyle w:val="Code"/>
        </w:rPr>
        <w:t>&lt;placeName&gt;</w:t>
      </w:r>
      <w:r w:rsidRPr="00DD7CCF">
        <w:t xml:space="preserve"> element, recording the standard name as the value of this attribute, e.g.</w:t>
      </w:r>
    </w:p>
    <w:p w14:paraId="6C2EFCB6" w14:textId="77777777" w:rsidR="00C02B8C" w:rsidRPr="00DD7CCF" w:rsidRDefault="004D2E67" w:rsidP="00E2714A">
      <w:pPr>
        <w:pStyle w:val="Lista2"/>
      </w:pPr>
      <w:r w:rsidRPr="00DD7CCF">
        <w:rPr>
          <w:rStyle w:val="Code"/>
        </w:rPr>
        <w:t xml:space="preserve">&lt;persName </w:t>
      </w:r>
      <w:r w:rsidRPr="00DD7CCF">
        <w:rPr>
          <w:rStyle w:val="Codeattribute"/>
        </w:rPr>
        <w:t>key</w:t>
      </w:r>
      <w:r w:rsidRPr="00DD7CCF">
        <w:rPr>
          <w:rStyle w:val="Code"/>
        </w:rPr>
        <w:t>=</w:t>
      </w:r>
      <w:r w:rsidRPr="0046000E">
        <w:rPr>
          <w:rStyle w:val="Codevalue"/>
        </w:rPr>
        <w:t>"Śiva"</w:t>
      </w:r>
      <w:r w:rsidRPr="00DD7CCF">
        <w:rPr>
          <w:rStyle w:val="Code"/>
        </w:rPr>
        <w:t>&gt;</w:t>
      </w:r>
      <w:r w:rsidRPr="00DD7CCF">
        <w:rPr>
          <w:rStyle w:val="Codetext"/>
        </w:rPr>
        <w:t>Pinākin</w:t>
      </w:r>
      <w:r w:rsidRPr="00DD7CCF">
        <w:rPr>
          <w:rStyle w:val="Code"/>
        </w:rPr>
        <w:t>&lt;/persName&gt;</w:t>
      </w:r>
    </w:p>
    <w:p w14:paraId="61A1C6A1" w14:textId="77777777" w:rsidR="00C02B8C" w:rsidRPr="00DD7CCF" w:rsidRDefault="004D2E67" w:rsidP="00E2714A">
      <w:pPr>
        <w:pStyle w:val="Lista2"/>
      </w:pPr>
      <w:r w:rsidRPr="00DD7CCF">
        <w:rPr>
          <w:rStyle w:val="Code"/>
        </w:rPr>
        <w:t xml:space="preserve">&lt;placeName </w:t>
      </w:r>
      <w:r w:rsidRPr="00DD7CCF">
        <w:rPr>
          <w:rStyle w:val="Codeattribute"/>
        </w:rPr>
        <w:t>key</w:t>
      </w:r>
      <w:r w:rsidRPr="00DD7CCF">
        <w:rPr>
          <w:rStyle w:val="Code"/>
        </w:rPr>
        <w:t>=</w:t>
      </w:r>
      <w:r w:rsidRPr="0046000E">
        <w:rPr>
          <w:rStyle w:val="Codevalue"/>
        </w:rPr>
        <w:t>"Pāṭaliputra"</w:t>
      </w:r>
      <w:r w:rsidRPr="00DD7CCF">
        <w:rPr>
          <w:rStyle w:val="Code"/>
        </w:rPr>
        <w:t>&gt;</w:t>
      </w:r>
      <w:r w:rsidRPr="00DD7CCF">
        <w:rPr>
          <w:rStyle w:val="Codetext"/>
        </w:rPr>
        <w:t>Kusumapura</w:t>
      </w:r>
      <w:r w:rsidRPr="00DD7CCF">
        <w:rPr>
          <w:rStyle w:val="Code"/>
        </w:rPr>
        <w:t>&lt;/placeName&gt;</w:t>
      </w:r>
    </w:p>
    <w:p w14:paraId="164DF9B7" w14:textId="77777777" w:rsidR="00C02B8C" w:rsidRPr="00DD7CCF" w:rsidRDefault="004D2E67" w:rsidP="00E2714A">
      <w:pPr>
        <w:pStyle w:val="Lista"/>
      </w:pPr>
      <w:r w:rsidRPr="00DD7CCF">
        <w:t>this attribute may be used whenever you feel that a name needs identification or disambiguation,</w:t>
      </w:r>
    </w:p>
    <w:p w14:paraId="4871922F" w14:textId="77777777" w:rsidR="00C02B8C" w:rsidRPr="00DD7CCF" w:rsidRDefault="004D2E67" w:rsidP="00E2714A">
      <w:pPr>
        <w:pStyle w:val="Lista2"/>
      </w:pPr>
      <w:r w:rsidRPr="00DD7CCF">
        <w:t>in conjunction with the attributes for classifying names discussed above; or</w:t>
      </w:r>
    </w:p>
    <w:p w14:paraId="4801F176" w14:textId="77777777" w:rsidR="00C02B8C" w:rsidRPr="00DD7CCF" w:rsidRDefault="004D2E67" w:rsidP="00E2714A">
      <w:pPr>
        <w:pStyle w:val="Lista2"/>
      </w:pPr>
      <w:r w:rsidRPr="00DD7CCF">
        <w:t xml:space="preserve">with a </w:t>
      </w:r>
      <w:r w:rsidRPr="00DD7CCF">
        <w:rPr>
          <w:rStyle w:val="Code"/>
        </w:rPr>
        <w:t>&lt;persName&gt;</w:t>
      </w:r>
      <w:r w:rsidRPr="00DD7CCF">
        <w:t xml:space="preserve"> or </w:t>
      </w:r>
      <w:r w:rsidRPr="00DD7CCF">
        <w:rPr>
          <w:rStyle w:val="Code"/>
        </w:rPr>
        <w:t>&lt;placeName&gt;</w:t>
      </w:r>
      <w:r w:rsidRPr="00DD7CCF">
        <w:t xml:space="preserve"> element created solely for the purpose of adding this attribute</w:t>
      </w:r>
    </w:p>
    <w:p w14:paraId="0D991449" w14:textId="77777777" w:rsidR="00C02B8C" w:rsidRPr="00DD7CCF" w:rsidRDefault="004D2E67" w:rsidP="00E2714A">
      <w:pPr>
        <w:pStyle w:val="Lista"/>
      </w:pPr>
      <w:r w:rsidRPr="00DD7CCF">
        <w:t>the use of this attribute does not produce a fully machine-actionable encoding and is intended as a first step toward the possible eventual creation of a prosopography and gazetteer</w:t>
      </w:r>
    </w:p>
    <w:p w14:paraId="44ABF4E2" w14:textId="77777777" w:rsidR="00C02B8C" w:rsidRPr="00DD7CCF" w:rsidRDefault="004D2E67" w:rsidP="00E2714A">
      <w:pPr>
        <w:pStyle w:val="Lista2"/>
      </w:pPr>
      <w:r w:rsidRPr="00DD7CCF">
        <w:t>to this end, the values used in the corpus may be harvested at a later time for standardisation and verification, which may be followed by replacing this attribute with a fully machine-actionable linking mechanism</w:t>
      </w:r>
    </w:p>
    <w:p w14:paraId="13DE5D11" w14:textId="77777777" w:rsidR="00C02B8C" w:rsidRPr="00DD7CCF" w:rsidRDefault="004D2E67" w:rsidP="00D4342A">
      <w:pPr>
        <w:pStyle w:val="Cmsor3"/>
      </w:pPr>
      <w:bookmarkStart w:id="682" w:name="_ydxlcq8ogmtp" w:colFirst="0" w:colLast="0"/>
      <w:bookmarkStart w:id="683" w:name="_Ref43988993"/>
      <w:bookmarkStart w:id="684" w:name="_Toc74733602"/>
      <w:bookmarkEnd w:id="682"/>
      <w:r w:rsidRPr="00DD7CCF">
        <w:lastRenderedPageBreak/>
        <w:t xml:space="preserve">Identifying elements with </w:t>
      </w:r>
      <w:r w:rsidR="008525C6" w:rsidRPr="00B30777">
        <w:rPr>
          <w:rStyle w:val="Codeattribute"/>
        </w:rPr>
        <w:t>@xml:</w:t>
      </w:r>
      <w:r w:rsidRPr="00B30777">
        <w:rPr>
          <w:rStyle w:val="Codeattribute"/>
        </w:rPr>
        <w:t>id</w:t>
      </w:r>
      <w:bookmarkEnd w:id="683"/>
      <w:bookmarkEnd w:id="684"/>
    </w:p>
    <w:p w14:paraId="54A51C48" w14:textId="77777777" w:rsidR="00C02B8C" w:rsidRPr="00DD7CCF" w:rsidRDefault="004D2E67" w:rsidP="00E2714A">
      <w:pPr>
        <w:pStyle w:val="Lista"/>
      </w:pPr>
      <w:r w:rsidRPr="00DD7CCF">
        <w:t xml:space="preserve">the attribute </w:t>
      </w:r>
      <w:r w:rsidR="008525C6" w:rsidRPr="00B30777">
        <w:rPr>
          <w:rStyle w:val="Codeattribute"/>
        </w:rPr>
        <w:t>@xml:</w:t>
      </w:r>
      <w:r w:rsidRPr="00B30777">
        <w:rPr>
          <w:rStyle w:val="Codeattribute"/>
        </w:rPr>
        <w:t>id</w:t>
      </w:r>
      <w:r w:rsidRPr="00DD7CCF">
        <w:t xml:space="preserve"> may be used to assign a unique identifier to any XML element</w:t>
      </w:r>
    </w:p>
    <w:p w14:paraId="5D3ADE74" w14:textId="77777777" w:rsidR="00C02B8C" w:rsidRPr="00DD7CCF" w:rsidRDefault="004D2E67" w:rsidP="00E2714A">
      <w:pPr>
        <w:pStyle w:val="Lista"/>
      </w:pPr>
      <w:r w:rsidRPr="00DD7CCF">
        <w:t xml:space="preserve">at the present stage, the use of </w:t>
      </w:r>
      <w:r w:rsidR="008525C6" w:rsidRPr="00B30777">
        <w:rPr>
          <w:rStyle w:val="Codeattribute"/>
        </w:rPr>
        <w:t>@xml:</w:t>
      </w:r>
      <w:r w:rsidRPr="00B30777">
        <w:rPr>
          <w:rStyle w:val="Codeattribute"/>
        </w:rPr>
        <w:t>id</w:t>
      </w:r>
      <w:r w:rsidRPr="00DD7CCF">
        <w:t xml:space="preserve"> is prescribed by this guide only for a few situations, but we shall probably use this attribute more extensively in the future</w:t>
      </w:r>
    </w:p>
    <w:p w14:paraId="36750259" w14:textId="77777777" w:rsidR="00C02B8C" w:rsidRPr="00DD7CCF" w:rsidRDefault="004D2E67" w:rsidP="00E2714A">
      <w:pPr>
        <w:pStyle w:val="Lista"/>
      </w:pPr>
      <w:r w:rsidRPr="00DD7CCF">
        <w:t xml:space="preserve">with this in mind, we prefer to make all our XML identifiers unique </w:t>
      </w:r>
      <w:r w:rsidRPr="00DD7CCF">
        <w:rPr>
          <w:rStyle w:val="Foreign"/>
        </w:rPr>
        <w:t>across the project’s corpus</w:t>
      </w:r>
      <w:r w:rsidRPr="00DD7CCF">
        <w:t>, even though many practical applications of this identifier require only that it be unique within a particular document</w:t>
      </w:r>
    </w:p>
    <w:p w14:paraId="41E7F3FD" w14:textId="77777777" w:rsidR="00C02B8C" w:rsidRPr="00DD7CCF" w:rsidRDefault="004D2E67" w:rsidP="00E2714A">
      <w:pPr>
        <w:pStyle w:val="Lista"/>
      </w:pPr>
      <w:r w:rsidRPr="00DD7CCF">
        <w:t xml:space="preserve">to achieve this, an </w:t>
      </w:r>
      <w:r w:rsidR="008525C6" w:rsidRPr="00B30777">
        <w:rPr>
          <w:rStyle w:val="Codeattribute"/>
        </w:rPr>
        <w:t>@xml:</w:t>
      </w:r>
      <w:r w:rsidRPr="00B30777">
        <w:rPr>
          <w:rStyle w:val="Codeattribute"/>
        </w:rPr>
        <w:t>id</w:t>
      </w:r>
      <w:r w:rsidRPr="00DD7CCF">
        <w:t xml:space="preserve"> shall in our project always begin with the </w:t>
      </w:r>
      <w:r w:rsidRPr="005D2B22">
        <w:rPr>
          <w:b/>
          <w:bCs/>
        </w:rPr>
        <w:t>filename</w:t>
      </w:r>
      <w:r w:rsidRPr="00DD7CCF">
        <w:t xml:space="preserve"> </w:t>
      </w:r>
      <w:r w:rsidRPr="00E24F87">
        <w:rPr>
          <w:noProof/>
        </w:rPr>
        <w:t>(</w:t>
      </w:r>
      <w:r w:rsidRPr="00DD7CCF">
        <w:t>without extension) of the document, and be followed by the specific identifier of the item in question, with an underscore character separating the two</w:t>
      </w:r>
    </w:p>
    <w:p w14:paraId="7A87FAB6" w14:textId="77777777" w:rsidR="00C02B8C" w:rsidRPr="00DD7CCF" w:rsidRDefault="004D2E67" w:rsidP="00E2714A">
      <w:pPr>
        <w:pStyle w:val="Lista"/>
      </w:pPr>
      <w:r w:rsidRPr="00DD7CCF">
        <w:t>for example, to create XML identifiers for hands numbered “hand1” and “hand2” in the file Pallava00001.xml, use “Pallava00001_hand1” and “Pallava00001_hand2”</w:t>
      </w:r>
    </w:p>
    <w:p w14:paraId="4DAA1519" w14:textId="77777777" w:rsidR="00C02B8C" w:rsidRPr="00DD7CCF" w:rsidRDefault="004D2E67" w:rsidP="00D4342A">
      <w:pPr>
        <w:pStyle w:val="Cmsor2"/>
      </w:pPr>
      <w:bookmarkStart w:id="685" w:name="_ulwrsat15v9f" w:colFirst="0" w:colLast="0"/>
      <w:bookmarkStart w:id="686" w:name="_Toc74733603"/>
      <w:bookmarkEnd w:id="685"/>
      <w:r w:rsidRPr="00DD7CCF">
        <w:t>Punctuation and Style in Modern Languages</w:t>
      </w:r>
      <w:bookmarkEnd w:id="686"/>
    </w:p>
    <w:p w14:paraId="10F83906" w14:textId="77777777" w:rsidR="00C02B8C" w:rsidRPr="00DD7CCF" w:rsidRDefault="004D2E67" w:rsidP="00E2714A">
      <w:pPr>
        <w:pStyle w:val="Lista"/>
      </w:pPr>
      <w:r w:rsidRPr="00DD7CCF">
        <w:t>in general, observe the conventions of whichever modern language you are writing in and avoid imposing the conventions of another language</w:t>
      </w:r>
    </w:p>
    <w:p w14:paraId="1DB065F6" w14:textId="77777777" w:rsidR="00C02B8C" w:rsidRPr="00DD7CCF" w:rsidRDefault="004D2E67" w:rsidP="00E2714A">
      <w:pPr>
        <w:pStyle w:val="Lista"/>
      </w:pPr>
      <w:r w:rsidRPr="00DD7CCF">
        <w:t xml:space="preserve">when writing in French, it is not necessary to create the </w:t>
      </w:r>
      <w:r w:rsidRPr="00ED5C86">
        <w:rPr>
          <w:rStyle w:val="Foreign"/>
        </w:rPr>
        <w:t>espace insécable devant ponctuation</w:t>
      </w:r>
      <w:r w:rsidRPr="00DD7CCF">
        <w:t>, which can be added automatically later on</w:t>
      </w:r>
    </w:p>
    <w:p w14:paraId="13444C7C" w14:textId="77777777" w:rsidR="00C02B8C" w:rsidRPr="00DD7CCF" w:rsidRDefault="004D2E67" w:rsidP="00D4342A">
      <w:pPr>
        <w:pStyle w:val="Cmsor1"/>
      </w:pPr>
      <w:bookmarkStart w:id="687" w:name="_k9hfjcx1f0k3" w:colFirst="0" w:colLast="0"/>
      <w:bookmarkStart w:id="688" w:name="_Ref43978719"/>
      <w:bookmarkStart w:id="689" w:name="_Toc74733604"/>
      <w:bookmarkEnd w:id="687"/>
      <w:r w:rsidRPr="00DD7CCF">
        <w:lastRenderedPageBreak/>
        <w:t>The TEI Header</w:t>
      </w:r>
      <w:bookmarkEnd w:id="688"/>
      <w:bookmarkEnd w:id="689"/>
    </w:p>
    <w:p w14:paraId="3E36FAC7" w14:textId="77777777" w:rsidR="00C02B8C" w:rsidRPr="00DD7CCF" w:rsidRDefault="004D2E67" w:rsidP="00E2714A">
      <w:pPr>
        <w:pStyle w:val="Lista"/>
      </w:pPr>
      <w:r w:rsidRPr="00DD7CCF">
        <w:t>the TEI header presents marked-up metadata about the XML document and about the inscription and artefact</w:t>
      </w:r>
      <w:r w:rsidRPr="00E24F87">
        <w:rPr>
          <w:noProof/>
        </w:rPr>
        <w:t>(</w:t>
      </w:r>
      <w:r w:rsidRPr="00DD7CCF">
        <w:t>s) it concerns</w:t>
      </w:r>
    </w:p>
    <w:p w14:paraId="5E3F73F1" w14:textId="77777777" w:rsidR="00C02B8C" w:rsidRPr="00DD7CCF" w:rsidRDefault="004D2E67" w:rsidP="00E2714A">
      <w:pPr>
        <w:pStyle w:val="Lista"/>
      </w:pPr>
      <w:r w:rsidRPr="00DD7CCF">
        <w:t>the header may be composed of several high-level elements, the most prominent of which is the File Description</w:t>
      </w:r>
    </w:p>
    <w:p w14:paraId="434FC19D" w14:textId="77777777" w:rsidR="00C02B8C" w:rsidRPr="00DD7CCF" w:rsidRDefault="004D2E67" w:rsidP="00E2714A">
      <w:pPr>
        <w:pStyle w:val="Lista"/>
      </w:pPr>
      <w:r w:rsidRPr="00DD7CCF">
        <w:t>the sections below outline the header elements used in our project and their contents</w:t>
      </w:r>
    </w:p>
    <w:p w14:paraId="65C36E70" w14:textId="623F30CD" w:rsidR="00C02B8C" w:rsidRPr="00DD7CCF" w:rsidRDefault="003B5E4F" w:rsidP="00E2714A">
      <w:pPr>
        <w:pStyle w:val="Lista"/>
      </w:pPr>
      <w:r w:rsidRPr="003B5E4F">
        <w:t xml:space="preserve">at the present stage (as of July 2021), for </w:t>
      </w:r>
      <w:r w:rsidRPr="003B5E4F">
        <w:rPr>
          <w:b/>
          <w:bCs/>
        </w:rPr>
        <w:t>epigraphic editions</w:t>
      </w:r>
      <w:r w:rsidRPr="003B5E4F">
        <w:t xml:space="preserve"> we encode only a bare minimum of data directly within the TEI header</w:t>
      </w:r>
    </w:p>
    <w:p w14:paraId="1570A6B1" w14:textId="77777777" w:rsidR="00C02B8C" w:rsidRPr="00DD7CCF" w:rsidRDefault="004D2E67" w:rsidP="003B5E4F">
      <w:pPr>
        <w:pStyle w:val="Lista2"/>
      </w:pPr>
      <w:r w:rsidRPr="00DD7CCF">
        <w:t>the guidelines below are intended to help you understand the functions and structure of the TEI header, but you need not be able to create such a header from scratch</w:t>
      </w:r>
    </w:p>
    <w:p w14:paraId="1DB78C46" w14:textId="2D401DBD" w:rsidR="00C02B8C" w:rsidRDefault="004D2E67" w:rsidP="003B5E4F">
      <w:pPr>
        <w:pStyle w:val="Lista2"/>
      </w:pPr>
      <w:r w:rsidRPr="00DD7CCF">
        <w:t>instead, rely on the most recent version of the project’s EpiDoc template</w:t>
      </w:r>
      <w:r w:rsidRPr="00F47381">
        <w:rPr>
          <w:rStyle w:val="Lbjegyzet-hivatkozs"/>
        </w:rPr>
        <w:footnoteReference w:id="57"/>
      </w:r>
      <w:r w:rsidRPr="00DD7CCF">
        <w:t xml:space="preserve"> and add data to the header only where comments in the template instruct you to do so</w:t>
      </w:r>
    </w:p>
    <w:p w14:paraId="12BB4535" w14:textId="77777777" w:rsidR="003B5E4F" w:rsidRDefault="003B5E4F" w:rsidP="003B5E4F">
      <w:pPr>
        <w:pStyle w:val="Lista"/>
      </w:pPr>
      <w:r>
        <w:t xml:space="preserve">when creating the </w:t>
      </w:r>
      <w:r w:rsidRPr="003B5E4F">
        <w:rPr>
          <w:b/>
          <w:bCs/>
        </w:rPr>
        <w:t>diplomatic edition of a manuscript</w:t>
      </w:r>
      <w:r>
        <w:t>, the TEI header must be completed in more detail, as our metadata management system is not designed for manuscripts</w:t>
      </w:r>
    </w:p>
    <w:p w14:paraId="0FC19968" w14:textId="36E915FB" w:rsidR="003B5E4F" w:rsidRPr="00DD7CCF" w:rsidRDefault="003B5E4F" w:rsidP="003B5E4F">
      <w:pPr>
        <w:pStyle w:val="Lista2"/>
      </w:pPr>
      <w:r>
        <w:t>in this case, follow the relevant sections of the EGC for describing a manuscript (and any multiplicity of hands found in it) for a diplomatic edition of a manuscript</w:t>
      </w:r>
    </w:p>
    <w:p w14:paraId="258D2735" w14:textId="77777777" w:rsidR="00C02B8C" w:rsidRPr="00DD7CCF" w:rsidRDefault="004D2E67" w:rsidP="00D4342A">
      <w:pPr>
        <w:pStyle w:val="Cmsor2"/>
      </w:pPr>
      <w:bookmarkStart w:id="690" w:name="_23j65vxuxzj5" w:colFirst="0" w:colLast="0"/>
      <w:bookmarkStart w:id="691" w:name="_Toc74733605"/>
      <w:bookmarkEnd w:id="690"/>
      <w:r w:rsidRPr="00DD7CCF">
        <w:t>Describing the XML Document</w:t>
      </w:r>
      <w:bookmarkEnd w:id="691"/>
    </w:p>
    <w:p w14:paraId="3325E490" w14:textId="77777777" w:rsidR="00C02B8C" w:rsidRPr="00DD7CCF" w:rsidRDefault="004D2E67" w:rsidP="00E2714A">
      <w:pPr>
        <w:pStyle w:val="Lista"/>
      </w:pPr>
      <w:r w:rsidRPr="00DD7CCF">
        <w:t xml:space="preserve">the mandatory File Description is enclosed in the element </w:t>
      </w:r>
      <w:r w:rsidRPr="00DD7CCF">
        <w:rPr>
          <w:rStyle w:val="Code"/>
        </w:rPr>
        <w:t>&lt;fileDesc&gt;</w:t>
      </w:r>
      <w:r w:rsidRPr="00DD7CCF">
        <w:t>, which precedes a description of the original document</w:t>
      </w:r>
    </w:p>
    <w:p w14:paraId="4FBE26A7" w14:textId="77777777" w:rsidR="00C02B8C" w:rsidRPr="00DD7CCF" w:rsidRDefault="004D2E67" w:rsidP="00E2714A">
      <w:pPr>
        <w:pStyle w:val="Lista"/>
      </w:pPr>
      <w:r w:rsidRPr="00DD7CCF">
        <w:t>in our practice, the mandatory contents of the File Description shall be as follows</w:t>
      </w:r>
    </w:p>
    <w:p w14:paraId="4CDDB34D" w14:textId="77777777" w:rsidR="00C02B8C" w:rsidRPr="00DD7CCF" w:rsidRDefault="004D2E67" w:rsidP="00E2714A">
      <w:pPr>
        <w:pStyle w:val="Lista2"/>
      </w:pPr>
      <w:r w:rsidRPr="00DD7CCF">
        <w:t xml:space="preserve">a Title Statement, wrapped in the element </w:t>
      </w:r>
      <w:r w:rsidRPr="00DD7CCF">
        <w:rPr>
          <w:rStyle w:val="Code"/>
        </w:rPr>
        <w:t>&lt;titleStmt&gt;</w:t>
      </w:r>
      <w:r w:rsidRPr="00DD7CCF">
        <w:t>, with the following items</w:t>
      </w:r>
    </w:p>
    <w:p w14:paraId="70347A9E" w14:textId="77777777" w:rsidR="00C02B8C" w:rsidRPr="00DD7CCF" w:rsidRDefault="004D2E67" w:rsidP="00E2714A">
      <w:pPr>
        <w:pStyle w:val="Lista3"/>
      </w:pPr>
      <w:r w:rsidRPr="00DD7CCF">
        <w:t>information about the title of the digital document</w:t>
      </w:r>
    </w:p>
    <w:p w14:paraId="285103F3" w14:textId="77777777" w:rsidR="00C02B8C" w:rsidRPr="00DD7CCF" w:rsidRDefault="004D2E67" w:rsidP="00E2714A">
      <w:pPr>
        <w:pStyle w:val="Lista3"/>
      </w:pPr>
      <w:r w:rsidRPr="00DD7CCF">
        <w:t>information about the persons responsible for its content</w:t>
      </w:r>
    </w:p>
    <w:p w14:paraId="47114131" w14:textId="77777777" w:rsidR="00C02B8C" w:rsidRPr="00DD7CCF" w:rsidRDefault="004D2E67" w:rsidP="00E2714A">
      <w:pPr>
        <w:pStyle w:val="Lista2"/>
      </w:pPr>
      <w:r w:rsidRPr="00DD7CCF">
        <w:t xml:space="preserve">a Publication Statement, tagged as </w:t>
      </w:r>
      <w:r w:rsidRPr="00DD7CCF">
        <w:rPr>
          <w:rStyle w:val="Code"/>
        </w:rPr>
        <w:t>&lt;publicationStmt&gt;</w:t>
      </w:r>
      <w:r w:rsidRPr="00DD7CCF">
        <w:t xml:space="preserve"> and serving to group together information concerning the publication of the digital document</w:t>
      </w:r>
    </w:p>
    <w:p w14:paraId="7BFECC50" w14:textId="77777777" w:rsidR="00C02B8C" w:rsidRPr="00DD7CCF" w:rsidRDefault="004D2E67" w:rsidP="00D4342A">
      <w:pPr>
        <w:pStyle w:val="Cmsor3"/>
      </w:pPr>
      <w:bookmarkStart w:id="692" w:name="_2jfs86ft37ax" w:colFirst="0" w:colLast="0"/>
      <w:bookmarkStart w:id="693" w:name="_Toc74733606"/>
      <w:bookmarkEnd w:id="692"/>
      <w:r w:rsidRPr="00DD7CCF">
        <w:t>The title</w:t>
      </w:r>
      <w:bookmarkEnd w:id="693"/>
    </w:p>
    <w:p w14:paraId="78F11F42" w14:textId="77777777" w:rsidR="00C02B8C" w:rsidRPr="00DD7CCF" w:rsidRDefault="004D2E67" w:rsidP="00E2714A">
      <w:pPr>
        <w:pStyle w:val="Lista"/>
      </w:pPr>
      <w:r w:rsidRPr="00DD7CCF">
        <w:t xml:space="preserve">the contents of the </w:t>
      </w:r>
      <w:r w:rsidRPr="00DD7CCF">
        <w:rPr>
          <w:rStyle w:val="Code"/>
        </w:rPr>
        <w:t>&lt;title&gt;</w:t>
      </w:r>
      <w:r w:rsidRPr="00DD7CCF">
        <w:t xml:space="preserve"> element shall be plain text in English, without any additional markup</w:t>
      </w:r>
    </w:p>
    <w:p w14:paraId="55490D1A" w14:textId="77777777" w:rsidR="00C02B8C" w:rsidRPr="00DD7CCF" w:rsidRDefault="004D2E67" w:rsidP="00E2714A">
      <w:pPr>
        <w:pStyle w:val="Lista"/>
      </w:pPr>
      <w:r w:rsidRPr="00DD7CCF">
        <w:t>this title will also be used in the web publication of the digital edition</w:t>
      </w:r>
    </w:p>
    <w:p w14:paraId="6E888E76" w14:textId="77777777" w:rsidR="00C02B8C" w:rsidRPr="00DD7CCF" w:rsidRDefault="004D2E67" w:rsidP="00E2714A">
      <w:pPr>
        <w:pStyle w:val="Lista"/>
      </w:pPr>
      <w:r w:rsidRPr="00DD7CCF">
        <w:t>use a title that clearly and unambiguously identifies the inscription</w:t>
      </w:r>
    </w:p>
    <w:p w14:paraId="07CE33EA" w14:textId="15E3FC55" w:rsidR="00C02B8C" w:rsidRPr="00DD7CCF" w:rsidRDefault="004D2E67" w:rsidP="00E2714A">
      <w:pPr>
        <w:pStyle w:val="Lista2"/>
      </w:pPr>
      <w:r w:rsidRPr="00DD7CCF">
        <w:t xml:space="preserve">see </w:t>
      </w:r>
      <w:r w:rsidR="00284D70" w:rsidRPr="00DD7CCF">
        <w:fldChar w:fldCharType="begin"/>
      </w:r>
      <w:r w:rsidR="00284D70" w:rsidRPr="00DD7CCF">
        <w:instrText xml:space="preserve"> REF _Ref43990834 \r \h </w:instrText>
      </w:r>
      <w:r w:rsidR="00DD7CCF">
        <w:instrText xml:space="preserve"> \* MERGEFORMAT </w:instrText>
      </w:r>
      <w:r w:rsidR="00284D70" w:rsidRPr="00DD7CCF">
        <w:fldChar w:fldCharType="separate"/>
      </w:r>
      <w:r w:rsidR="00E90D07">
        <w:t>Appendix E</w:t>
      </w:r>
      <w:r w:rsidR="00284D70" w:rsidRPr="00DD7CCF">
        <w:fldChar w:fldCharType="end"/>
      </w:r>
      <w:r w:rsidRPr="00DD7CCF">
        <w:t xml:space="preserve"> for guidance concerning title creation</w:t>
      </w:r>
    </w:p>
    <w:p w14:paraId="0CAA52FB" w14:textId="77777777" w:rsidR="00C02B8C" w:rsidRPr="00DD7CCF" w:rsidRDefault="004D2E67" w:rsidP="00E2714A">
      <w:pPr>
        <w:pStyle w:val="Lista"/>
      </w:pPr>
      <w:r w:rsidRPr="00DD7CCF">
        <w:t xml:space="preserve">variant names applied to the inscription in question in previous publications shall be recorded in the metadata spreadsheet </w:t>
      </w:r>
      <w:r w:rsidRPr="00E24F87">
        <w:rPr>
          <w:noProof/>
        </w:rPr>
        <w:t>(</w:t>
      </w:r>
      <w:r w:rsidRPr="00DD7CCF">
        <w:t>and will be made searchable once imported from there into our TEI headers)</w:t>
      </w:r>
    </w:p>
    <w:p w14:paraId="7D3E18C8" w14:textId="77777777" w:rsidR="00C02B8C" w:rsidRPr="00DD7CCF" w:rsidRDefault="004D2E67" w:rsidP="00D4342A">
      <w:pPr>
        <w:pStyle w:val="Cmsor3"/>
      </w:pPr>
      <w:bookmarkStart w:id="694" w:name="_r3zbaj6a07eq" w:colFirst="0" w:colLast="0"/>
      <w:bookmarkStart w:id="695" w:name="_Ref43990001"/>
      <w:bookmarkStart w:id="696" w:name="_Toc74733607"/>
      <w:bookmarkEnd w:id="694"/>
      <w:r w:rsidRPr="00DD7CCF">
        <w:t>The responsibility statement</w:t>
      </w:r>
      <w:bookmarkEnd w:id="695"/>
      <w:bookmarkEnd w:id="696"/>
    </w:p>
    <w:p w14:paraId="5249BA4C" w14:textId="77777777" w:rsidR="00C02B8C" w:rsidRPr="00DD7CCF" w:rsidRDefault="004D2E67" w:rsidP="00E2714A">
      <w:pPr>
        <w:pStyle w:val="Lista"/>
      </w:pPr>
      <w:r w:rsidRPr="00DD7CCF">
        <w:t xml:space="preserve">after the title but still within </w:t>
      </w:r>
      <w:r w:rsidRPr="00DD7CCF">
        <w:rPr>
          <w:rStyle w:val="Code"/>
        </w:rPr>
        <w:t>&lt;titleStmt&gt;</w:t>
      </w:r>
      <w:r w:rsidRPr="00DD7CCF">
        <w:t xml:space="preserve"> the wrapper </w:t>
      </w:r>
      <w:r w:rsidRPr="00DD7CCF">
        <w:rPr>
          <w:rStyle w:val="Code"/>
        </w:rPr>
        <w:t>&lt;respStmt&gt;</w:t>
      </w:r>
      <w:r w:rsidRPr="00DD7CCF">
        <w:t xml:space="preserve"> is used for crediting contributors</w:t>
      </w:r>
    </w:p>
    <w:p w14:paraId="717CE95F" w14:textId="77777777" w:rsidR="004F4C63" w:rsidRPr="00DD7CCF" w:rsidRDefault="004D2E67" w:rsidP="00E2714A">
      <w:pPr>
        <w:pStyle w:val="Lista"/>
      </w:pPr>
      <w:r w:rsidRPr="00DD7CCF">
        <w:t xml:space="preserve">short descriptions of the principal roles that we wish to record are wrapped in the tag </w:t>
      </w:r>
      <w:r w:rsidRPr="00DD7CCF">
        <w:rPr>
          <w:rStyle w:val="Code"/>
        </w:rPr>
        <w:t>&lt;resp&gt;</w:t>
      </w:r>
    </w:p>
    <w:p w14:paraId="6011D3B3" w14:textId="3F32FEA9" w:rsidR="00C02B8C" w:rsidRPr="00DD7CCF" w:rsidRDefault="004D2E67" w:rsidP="00E2714A">
      <w:pPr>
        <w:pStyle w:val="Lista"/>
      </w:pPr>
      <w:r w:rsidRPr="00DD7CCF">
        <w:t xml:space="preserve">the names of the contributors are encoded with the markup introduced in </w:t>
      </w:r>
      <w:r w:rsidR="003C3D87" w:rsidRPr="00DD7CCF">
        <w:t>§</w:t>
      </w:r>
      <w:r w:rsidR="00284D70" w:rsidRPr="00DD7CCF">
        <w:fldChar w:fldCharType="begin"/>
      </w:r>
      <w:r w:rsidR="00284D70" w:rsidRPr="00DD7CCF">
        <w:instrText xml:space="preserve"> REF _Ref43989951 \r \h </w:instrText>
      </w:r>
      <w:r w:rsidR="00DD7CCF">
        <w:instrText xml:space="preserve"> \* MERGEFORMAT </w:instrText>
      </w:r>
      <w:r w:rsidR="00284D70" w:rsidRPr="00DD7CCF">
        <w:fldChar w:fldCharType="separate"/>
      </w:r>
      <w:r w:rsidR="00E90D07">
        <w:t>10.5.1</w:t>
      </w:r>
      <w:r w:rsidR="00284D70" w:rsidRPr="00DD7CCF">
        <w:fldChar w:fldCharType="end"/>
      </w:r>
    </w:p>
    <w:p w14:paraId="26F37357" w14:textId="77777777" w:rsidR="00C02B8C" w:rsidRPr="00DD7CCF" w:rsidRDefault="004D2E67" w:rsidP="00E2714A">
      <w:pPr>
        <w:pStyle w:val="Lista"/>
      </w:pPr>
      <w:r w:rsidRPr="00DD7CCF">
        <w:t>follow the instructions found in the current template to fill out the contents of this statement</w:t>
      </w:r>
      <w:r w:rsidRPr="00F47381">
        <w:rPr>
          <w:rStyle w:val="Lbjegyzet-hivatkozs"/>
        </w:rPr>
        <w:footnoteReference w:id="58"/>
      </w:r>
    </w:p>
    <w:p w14:paraId="649C8700" w14:textId="77777777" w:rsidR="00C02B8C" w:rsidRPr="00DD7CCF" w:rsidRDefault="00C02B8C"/>
    <w:tbl>
      <w:tblPr>
        <w:tblStyle w:val="CodeSampleTable"/>
        <w:tblW w:w="5000" w:type="pct"/>
        <w:tblLook w:val="04A0" w:firstRow="1" w:lastRow="0" w:firstColumn="1" w:lastColumn="0" w:noHBand="0" w:noVBand="1"/>
      </w:tblPr>
      <w:tblGrid>
        <w:gridCol w:w="9622"/>
      </w:tblGrid>
      <w:tr w:rsidR="00E67260" w:rsidRPr="00DD7CCF" w14:paraId="23A0E41A"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63F40641" w14:textId="2F64D895" w:rsidR="00E67260" w:rsidRPr="00DD7CCF" w:rsidRDefault="00E67260" w:rsidP="00025303">
            <w:pPr>
              <w:pStyle w:val="Kpalrs"/>
            </w:pPr>
            <w:r w:rsidRPr="00DD7CCF">
              <w:t xml:space="preserve">Example </w:t>
            </w:r>
            <w:r>
              <w:fldChar w:fldCharType="begin"/>
            </w:r>
            <w:r>
              <w:instrText xml:space="preserve"> STYLEREF 3 \s </w:instrText>
            </w:r>
            <w:r>
              <w:fldChar w:fldCharType="separate"/>
            </w:r>
            <w:r w:rsidR="005E67E7">
              <w:rPr>
                <w:noProof/>
              </w:rPr>
              <w:t>11.1.2</w:t>
            </w:r>
            <w:r>
              <w:rPr>
                <w:noProof/>
              </w:rPr>
              <w:fldChar w:fldCharType="end"/>
            </w:r>
            <w:r w:rsidRPr="00DD7CCF">
              <w:t>.</w:t>
            </w:r>
            <w:r>
              <w:fldChar w:fldCharType="begin"/>
            </w:r>
            <w:r>
              <w:instrText xml:space="preserve"> SEQ Example \* ALPHABETIC \s 3 </w:instrText>
            </w:r>
            <w:r>
              <w:fldChar w:fldCharType="separate"/>
            </w:r>
            <w:r w:rsidR="005E67E7">
              <w:rPr>
                <w:noProof/>
              </w:rPr>
              <w:t>A</w:t>
            </w:r>
            <w:r>
              <w:rPr>
                <w:noProof/>
              </w:rPr>
              <w:fldChar w:fldCharType="end"/>
            </w:r>
            <w:r w:rsidRPr="00DD7CCF">
              <w:t>: the responsibility statement</w:t>
            </w:r>
          </w:p>
        </w:tc>
      </w:tr>
      <w:tr w:rsidR="00E67260" w:rsidRPr="00DD7CCF" w14:paraId="45850410" w14:textId="77777777" w:rsidTr="00837BA5">
        <w:tc>
          <w:tcPr>
            <w:tcW w:w="5000" w:type="pct"/>
          </w:tcPr>
          <w:p w14:paraId="6E5B6FEA" w14:textId="77777777" w:rsidR="00E67260" w:rsidRPr="00DD7CCF" w:rsidRDefault="00E67260" w:rsidP="00E67260">
            <w:pPr>
              <w:pStyle w:val="CodeParagraph"/>
              <w:rPr>
                <w:rStyle w:val="Code"/>
              </w:rPr>
            </w:pPr>
            <w:r w:rsidRPr="00DD7CCF">
              <w:rPr>
                <w:rStyle w:val="Code"/>
              </w:rPr>
              <w:t>&lt;respStmt&gt;</w:t>
            </w:r>
            <w:r w:rsidRPr="00DD7CCF">
              <w:rPr>
                <w:rStyle w:val="Codetext"/>
              </w:rPr>
              <w:br/>
              <w:t xml:space="preserve">  </w:t>
            </w:r>
            <w:r w:rsidRPr="00DD7CCF">
              <w:rPr>
                <w:rStyle w:val="Code"/>
              </w:rPr>
              <w:t>&lt;resp&gt;</w:t>
            </w:r>
            <w:r w:rsidRPr="00DD7CCF">
              <w:rPr>
                <w:rStyle w:val="Codetext"/>
              </w:rPr>
              <w:t>EpiDoc encoding</w:t>
            </w:r>
            <w:r w:rsidRPr="00DD7CCF">
              <w:rPr>
                <w:rStyle w:val="Code"/>
              </w:rPr>
              <w:t>&lt;/resp&gt;</w:t>
            </w:r>
            <w:r w:rsidRPr="00DD7CCF">
              <w:rPr>
                <w:rStyle w:val="Codetext"/>
              </w:rPr>
              <w:br/>
              <w:t xml:space="preserve">  </w:t>
            </w:r>
            <w:r w:rsidRPr="00DD7CCF">
              <w:rPr>
                <w:rStyle w:val="Code"/>
              </w:rPr>
              <w:t xml:space="preserve">&lt;persName </w:t>
            </w:r>
            <w:r w:rsidRPr="00DD7CCF">
              <w:rPr>
                <w:rStyle w:val="Codeattribute"/>
              </w:rPr>
              <w:t>ref</w:t>
            </w:r>
            <w:r w:rsidRPr="00DD7CCF">
              <w:rPr>
                <w:rStyle w:val="Code"/>
              </w:rPr>
              <w:t>=</w:t>
            </w:r>
            <w:r w:rsidRPr="0046000E">
              <w:rPr>
                <w:rStyle w:val="Codevalue"/>
              </w:rPr>
              <w:t>"part:jodo"</w:t>
            </w:r>
            <w:r w:rsidRPr="00DD7CCF">
              <w:rPr>
                <w:rStyle w:val="Code"/>
              </w:rPr>
              <w:t>&gt;</w:t>
            </w:r>
            <w:r w:rsidRPr="00DD7CCF">
              <w:rPr>
                <w:rStyle w:val="Codetext"/>
              </w:rPr>
              <w:br/>
              <w:t xml:space="preserve">    </w:t>
            </w:r>
            <w:r w:rsidRPr="00DD7CCF">
              <w:rPr>
                <w:rStyle w:val="Code"/>
              </w:rPr>
              <w:t>&lt;forename&gt;</w:t>
            </w:r>
            <w:r w:rsidRPr="00DD7CCF">
              <w:rPr>
                <w:rStyle w:val="Codetext"/>
              </w:rPr>
              <w:t>John</w:t>
            </w:r>
            <w:r w:rsidRPr="00DD7CCF">
              <w:rPr>
                <w:rStyle w:val="Code"/>
              </w:rPr>
              <w:t>&lt;/forename&gt;</w:t>
            </w:r>
            <w:r w:rsidRPr="00DD7CCF">
              <w:rPr>
                <w:rStyle w:val="Codetext"/>
              </w:rPr>
              <w:br/>
              <w:t xml:space="preserve">    </w:t>
            </w:r>
            <w:r w:rsidRPr="00DD7CCF">
              <w:rPr>
                <w:rStyle w:val="Code"/>
              </w:rPr>
              <w:t>&lt;surname&gt;</w:t>
            </w:r>
            <w:r w:rsidRPr="00DD7CCF">
              <w:rPr>
                <w:rStyle w:val="Codetext"/>
              </w:rPr>
              <w:t>Doe</w:t>
            </w:r>
            <w:r w:rsidRPr="00DD7CCF">
              <w:rPr>
                <w:rStyle w:val="Code"/>
              </w:rPr>
              <w:t>&lt;/surname&gt;</w:t>
            </w:r>
          </w:p>
          <w:p w14:paraId="44E1663C" w14:textId="77777777" w:rsidR="00E67260" w:rsidRPr="00DD7CCF" w:rsidRDefault="00E67260" w:rsidP="00E67260">
            <w:pPr>
              <w:pStyle w:val="CodeParagraph"/>
              <w:rPr>
                <w:rStyle w:val="Code"/>
              </w:rPr>
            </w:pPr>
            <w:r w:rsidRPr="00DD7CCF">
              <w:rPr>
                <w:rStyle w:val="Code"/>
              </w:rPr>
              <w:t>&lt;/persName&gt;</w:t>
            </w:r>
          </w:p>
          <w:p w14:paraId="161BD9F3" w14:textId="77777777" w:rsidR="00E67260" w:rsidRPr="00DD7CCF" w:rsidRDefault="00E67260" w:rsidP="00E67260">
            <w:pPr>
              <w:pStyle w:val="CodeParagraph"/>
              <w:rPr>
                <w:rStyle w:val="Code"/>
              </w:rPr>
            </w:pPr>
            <w:r w:rsidRPr="00DD7CCF">
              <w:rPr>
                <w:rStyle w:val="Code"/>
              </w:rPr>
              <w:t>&lt;/respStmt&gt;</w:t>
            </w:r>
          </w:p>
        </w:tc>
      </w:tr>
    </w:tbl>
    <w:p w14:paraId="1AF9A9EA" w14:textId="77777777" w:rsidR="00C02B8C" w:rsidRPr="00DD7CCF" w:rsidRDefault="004D2E67" w:rsidP="00D4342A">
      <w:pPr>
        <w:pStyle w:val="Cmsor3"/>
      </w:pPr>
      <w:bookmarkStart w:id="697" w:name="_vner4ocywhk7" w:colFirst="0" w:colLast="0"/>
      <w:bookmarkStart w:id="698" w:name="_Toc74733608"/>
      <w:bookmarkEnd w:id="697"/>
      <w:r w:rsidRPr="00DD7CCF">
        <w:lastRenderedPageBreak/>
        <w:t>The publication statement</w:t>
      </w:r>
      <w:bookmarkEnd w:id="698"/>
    </w:p>
    <w:p w14:paraId="76F83026" w14:textId="77777777" w:rsidR="00C02B8C" w:rsidRPr="00DD7CCF" w:rsidRDefault="004D2E67" w:rsidP="00E2714A">
      <w:pPr>
        <w:pStyle w:val="Lista"/>
      </w:pPr>
      <w:r w:rsidRPr="00DD7CCF">
        <w:t>the structure and most of the contents of this statement will be provided in our template, but you will have to add the following data as instructed by comments in the template</w:t>
      </w:r>
    </w:p>
    <w:p w14:paraId="2A5C2036" w14:textId="77777777" w:rsidR="00C02B8C" w:rsidRPr="00DD7CCF" w:rsidRDefault="004D2E67" w:rsidP="00E2714A">
      <w:pPr>
        <w:pStyle w:val="Lista2"/>
      </w:pPr>
      <w:r w:rsidRPr="00DD7CCF">
        <w:t xml:space="preserve">the place where you work in </w:t>
      </w:r>
      <w:r w:rsidRPr="00DD7CCF">
        <w:rPr>
          <w:rStyle w:val="Code"/>
        </w:rPr>
        <w:t>&lt;pubPlace&gt;</w:t>
      </w:r>
    </w:p>
    <w:p w14:paraId="2B4C7B94" w14:textId="77777777" w:rsidR="00C02B8C" w:rsidRPr="00DD7CCF" w:rsidRDefault="004D2E67" w:rsidP="00E2714A">
      <w:pPr>
        <w:pStyle w:val="Lista2"/>
      </w:pPr>
      <w:r w:rsidRPr="00DD7CCF">
        <w:t xml:space="preserve">the name of the file itself, encoded as an identification number in the element </w:t>
      </w:r>
      <w:r w:rsidRPr="00DD7CCF">
        <w:rPr>
          <w:rStyle w:val="Code"/>
        </w:rPr>
        <w:t>&lt;idno&gt;</w:t>
      </w:r>
      <w:r w:rsidRPr="00DD7CCF">
        <w:t xml:space="preserve"> with the attribute </w:t>
      </w:r>
      <w:r w:rsidR="008525C6" w:rsidRPr="008525C6">
        <w:rPr>
          <w:rStyle w:val="Codeattribute"/>
        </w:rPr>
        <w:t>@type</w:t>
      </w:r>
      <w:r w:rsidR="008525C6" w:rsidRPr="008525C6">
        <w:t xml:space="preserve"> </w:t>
      </w:r>
      <w:r w:rsidRPr="00DD7CCF">
        <w:t xml:space="preserve">bearing the value </w:t>
      </w:r>
      <w:r w:rsidR="00303844" w:rsidRPr="00303844">
        <w:rPr>
          <w:rStyle w:val="Codevalue"/>
        </w:rPr>
        <w:t>"filename"</w:t>
      </w:r>
    </w:p>
    <w:p w14:paraId="302DACF1" w14:textId="77777777" w:rsidR="00C02B8C" w:rsidRPr="00DD7CCF" w:rsidRDefault="004D2E67" w:rsidP="00E2714A">
      <w:pPr>
        <w:pStyle w:val="Lista2"/>
      </w:pPr>
      <w:r w:rsidRPr="00DD7CCF">
        <w:t>the name of the copyright holder</w:t>
      </w:r>
    </w:p>
    <w:p w14:paraId="63505AA9" w14:textId="77777777" w:rsidR="00C02B8C" w:rsidRPr="00DD7CCF" w:rsidRDefault="00C02B8C"/>
    <w:tbl>
      <w:tblPr>
        <w:tblStyle w:val="CodeSampleTable"/>
        <w:tblW w:w="5000" w:type="pct"/>
        <w:tblLook w:val="04A0" w:firstRow="1" w:lastRow="0" w:firstColumn="1" w:lastColumn="0" w:noHBand="0" w:noVBand="1"/>
      </w:tblPr>
      <w:tblGrid>
        <w:gridCol w:w="9622"/>
      </w:tblGrid>
      <w:tr w:rsidR="00E67260" w:rsidRPr="00DD7CCF" w14:paraId="1A077A79"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CB2FFAE" w14:textId="22EF90A5" w:rsidR="00E67260" w:rsidRPr="00DD7CCF" w:rsidRDefault="00E67260" w:rsidP="00025303">
            <w:pPr>
              <w:pStyle w:val="Kpalrs"/>
            </w:pPr>
            <w:r w:rsidRPr="00DD7CCF">
              <w:t xml:space="preserve">Example </w:t>
            </w:r>
            <w:r>
              <w:fldChar w:fldCharType="begin"/>
            </w:r>
            <w:r>
              <w:instrText xml:space="preserve"> STYLEREF 3 \s </w:instrText>
            </w:r>
            <w:r>
              <w:fldChar w:fldCharType="separate"/>
            </w:r>
            <w:r w:rsidR="005E67E7">
              <w:rPr>
                <w:noProof/>
              </w:rPr>
              <w:t>11.1.3</w:t>
            </w:r>
            <w:r>
              <w:rPr>
                <w:noProof/>
              </w:rPr>
              <w:fldChar w:fldCharType="end"/>
            </w:r>
            <w:r w:rsidRPr="00DD7CCF">
              <w:t>.</w:t>
            </w:r>
            <w:r>
              <w:fldChar w:fldCharType="begin"/>
            </w:r>
            <w:r>
              <w:instrText xml:space="preserve"> SEQ Example \* ALPHABETIC \s 3 </w:instrText>
            </w:r>
            <w:r>
              <w:fldChar w:fldCharType="separate"/>
            </w:r>
            <w:r w:rsidR="005E67E7">
              <w:rPr>
                <w:noProof/>
              </w:rPr>
              <w:t>A</w:t>
            </w:r>
            <w:r>
              <w:rPr>
                <w:noProof/>
              </w:rPr>
              <w:fldChar w:fldCharType="end"/>
            </w:r>
            <w:r w:rsidRPr="00DD7CCF">
              <w:t>: the publication statement</w:t>
            </w:r>
          </w:p>
        </w:tc>
      </w:tr>
      <w:tr w:rsidR="00E67260" w:rsidRPr="00DD7CCF" w14:paraId="7BE0779D" w14:textId="77777777" w:rsidTr="00837BA5">
        <w:tc>
          <w:tcPr>
            <w:tcW w:w="5000" w:type="pct"/>
          </w:tcPr>
          <w:p w14:paraId="2BF239A4" w14:textId="77777777" w:rsidR="00E67260" w:rsidRPr="00DD7CCF" w:rsidRDefault="00E67260" w:rsidP="00E67260">
            <w:pPr>
              <w:pStyle w:val="CodeParagraph"/>
              <w:rPr>
                <w:rStyle w:val="Codetext"/>
              </w:rPr>
            </w:pPr>
            <w:r w:rsidRPr="00DD7CCF">
              <w:rPr>
                <w:rStyle w:val="Code"/>
              </w:rPr>
              <w:t>&lt;publicationStmt&gt;</w:t>
            </w:r>
            <w:r w:rsidRPr="00DD7CCF">
              <w:rPr>
                <w:rStyle w:val="Codetext"/>
              </w:rPr>
              <w:br/>
              <w:t xml:space="preserve">  </w:t>
            </w:r>
            <w:r w:rsidRPr="00DD7CCF">
              <w:rPr>
                <w:rStyle w:val="Code"/>
              </w:rPr>
              <w:t>&lt;authority&gt;</w:t>
            </w:r>
            <w:r w:rsidRPr="00DD7CCF">
              <w:rPr>
                <w:rStyle w:val="Codetext"/>
              </w:rPr>
              <w:t>DHARMA</w:t>
            </w:r>
          </w:p>
          <w:p w14:paraId="069A1F93" w14:textId="77777777" w:rsidR="00E67260" w:rsidRPr="00DD7CCF" w:rsidRDefault="00E67260" w:rsidP="00E67260">
            <w:pPr>
              <w:pStyle w:val="CodeParagraph"/>
              <w:rPr>
                <w:rStyle w:val="Codetext"/>
              </w:rPr>
            </w:pPr>
            <w:r w:rsidRPr="00DD7CCF">
              <w:rPr>
                <w:rStyle w:val="Code"/>
              </w:rPr>
              <w:t xml:space="preserve">       &lt;note&gt;</w:t>
            </w:r>
            <w:r w:rsidRPr="00DD7CCF">
              <w:rPr>
                <w:rStyle w:val="Codetext"/>
              </w:rPr>
              <w:t>This project has received funding from the European Research Council ERC under the European Union's Horizon 2020 research and innovation programme grant agreement no 809994.</w:t>
            </w:r>
          </w:p>
          <w:p w14:paraId="61B9F975" w14:textId="77777777" w:rsidR="00E67260" w:rsidRPr="00DD7CCF" w:rsidRDefault="00E67260" w:rsidP="00E67260">
            <w:pPr>
              <w:pStyle w:val="CodeParagraph"/>
              <w:rPr>
                <w:rStyle w:val="Code"/>
              </w:rPr>
            </w:pPr>
            <w:r w:rsidRPr="00DD7CCF">
              <w:rPr>
                <w:rStyle w:val="Code"/>
              </w:rPr>
              <w:t xml:space="preserve">       &lt;/note&gt;</w:t>
            </w:r>
          </w:p>
          <w:p w14:paraId="36A3DA0B" w14:textId="77777777" w:rsidR="00E67260" w:rsidRPr="00DD7CCF" w:rsidRDefault="00E67260" w:rsidP="00E67260">
            <w:pPr>
              <w:pStyle w:val="CodeParagraph"/>
              <w:rPr>
                <w:rStyle w:val="Code"/>
              </w:rPr>
            </w:pPr>
            <w:r w:rsidRPr="00DD7CCF">
              <w:rPr>
                <w:rStyle w:val="Code"/>
              </w:rPr>
              <w:t xml:space="preserve">  &lt;/authority&gt;</w:t>
            </w:r>
          </w:p>
          <w:p w14:paraId="46F097FC" w14:textId="77777777" w:rsidR="00E67260" w:rsidRPr="00DD7CCF" w:rsidRDefault="00E67260" w:rsidP="00E67260">
            <w:pPr>
              <w:pStyle w:val="CodeParagraph"/>
              <w:rPr>
                <w:rStyle w:val="Code"/>
              </w:rPr>
            </w:pPr>
            <w:r w:rsidRPr="00DD7CCF">
              <w:rPr>
                <w:rStyle w:val="Code"/>
              </w:rPr>
              <w:t xml:space="preserve">  &lt;pubPlace&gt;</w:t>
            </w:r>
            <w:r w:rsidRPr="00DD7CCF">
              <w:rPr>
                <w:rStyle w:val="Codetext"/>
              </w:rPr>
              <w:t>Paris</w:t>
            </w:r>
            <w:r w:rsidRPr="00DD7CCF">
              <w:rPr>
                <w:rStyle w:val="Code"/>
              </w:rPr>
              <w:t>&lt;/pubPlace&gt;</w:t>
            </w:r>
            <w:r w:rsidRPr="00DD7CCF">
              <w:rPr>
                <w:rStyle w:val="Codetext"/>
              </w:rPr>
              <w:br/>
              <w:t xml:space="preserve">  </w:t>
            </w:r>
            <w:r w:rsidRPr="00DD7CCF">
              <w:rPr>
                <w:rStyle w:val="Code"/>
              </w:rPr>
              <w:t xml:space="preserve">&lt;idno </w:t>
            </w:r>
            <w:r w:rsidRPr="00DD7CCF">
              <w:rPr>
                <w:rStyle w:val="Codeattribute"/>
              </w:rPr>
              <w:t>type</w:t>
            </w:r>
            <w:r w:rsidRPr="00DD7CCF">
              <w:rPr>
                <w:rStyle w:val="Code"/>
              </w:rPr>
              <w:t>=</w:t>
            </w:r>
            <w:r w:rsidRPr="0046000E">
              <w:rPr>
                <w:rStyle w:val="Codevalue"/>
              </w:rPr>
              <w:t>"filename"</w:t>
            </w:r>
            <w:r w:rsidRPr="00DD7CCF">
              <w:rPr>
                <w:rStyle w:val="Code"/>
              </w:rPr>
              <w:t>&gt;</w:t>
            </w:r>
            <w:r w:rsidRPr="00DD7CCF">
              <w:rPr>
                <w:rStyle w:val="Codetext"/>
              </w:rPr>
              <w:t>Pallava00001</w:t>
            </w:r>
            <w:r w:rsidRPr="00DD7CCF">
              <w:rPr>
                <w:rStyle w:val="Code"/>
              </w:rPr>
              <w:t>&lt;/idno&gt;</w:t>
            </w:r>
            <w:r w:rsidRPr="00DD7CCF">
              <w:rPr>
                <w:rStyle w:val="Codetext"/>
              </w:rPr>
              <w:br/>
              <w:t xml:space="preserve">  </w:t>
            </w:r>
            <w:r w:rsidRPr="00DD7CCF">
              <w:rPr>
                <w:rStyle w:val="Code"/>
              </w:rPr>
              <w:t>&lt;availability&gt;</w:t>
            </w:r>
            <w:r w:rsidRPr="00DD7CCF">
              <w:rPr>
                <w:rStyle w:val="Codetext"/>
              </w:rPr>
              <w:br/>
              <w:t xml:space="preserve">    </w:t>
            </w:r>
            <w:r w:rsidRPr="00DD7CCF">
              <w:rPr>
                <w:rStyle w:val="Code"/>
              </w:rPr>
              <w:t xml:space="preserve">&lt;licence </w:t>
            </w:r>
            <w:r w:rsidRPr="00DD7CCF">
              <w:rPr>
                <w:rStyle w:val="Codeattribute"/>
              </w:rPr>
              <w:t>target</w:t>
            </w:r>
            <w:r w:rsidRPr="00DD7CCF">
              <w:rPr>
                <w:rStyle w:val="Code"/>
              </w:rPr>
              <w:t>=</w:t>
            </w:r>
            <w:r w:rsidRPr="0046000E">
              <w:rPr>
                <w:rStyle w:val="Codevalue"/>
              </w:rPr>
              <w:t>"https://creativecommons.org/licenses/by/4.0/"</w:t>
            </w:r>
            <w:r w:rsidRPr="00DD7CCF">
              <w:rPr>
                <w:rStyle w:val="Code"/>
              </w:rPr>
              <w:t>&gt;</w:t>
            </w:r>
            <w:r w:rsidRPr="00DD7CCF">
              <w:rPr>
                <w:rStyle w:val="Codetext"/>
              </w:rPr>
              <w:br/>
              <w:t xml:space="preserve">     </w:t>
            </w:r>
            <w:r w:rsidRPr="00DD7CCF">
              <w:rPr>
                <w:rStyle w:val="Code"/>
              </w:rPr>
              <w:t>&lt;p&gt;</w:t>
            </w:r>
            <w:r w:rsidRPr="00DD7CCF">
              <w:rPr>
                <w:rStyle w:val="Codetext"/>
              </w:rPr>
              <w:t>This work is licensed under the Creative Commons Attribution 4.0 Unported Licence. To view a copy of the licence, visit https://creativecommons.org/licenses/by/4.0/ or send a letter to Creative Commons, 444 Castro Street, Suite 900, Mountain View, California, 94041, USA.</w:t>
            </w:r>
            <w:r w:rsidRPr="00DD7CCF">
              <w:rPr>
                <w:rStyle w:val="Code"/>
              </w:rPr>
              <w:t>&lt;/p&gt;</w:t>
            </w:r>
            <w:r w:rsidRPr="00DD7CCF">
              <w:rPr>
                <w:rStyle w:val="Codetext"/>
              </w:rPr>
              <w:br/>
              <w:t xml:space="preserve">    </w:t>
            </w:r>
            <w:r w:rsidRPr="00DD7CCF">
              <w:rPr>
                <w:rStyle w:val="Code"/>
              </w:rPr>
              <w:t>&lt;p&gt;</w:t>
            </w:r>
            <w:r w:rsidRPr="00DD7CCF">
              <w:rPr>
                <w:rStyle w:val="Codetext"/>
              </w:rPr>
              <w:t>Copyright c 2019-2025 by Emmanuel Francis.</w:t>
            </w:r>
            <w:r w:rsidRPr="00DD7CCF">
              <w:rPr>
                <w:rStyle w:val="Code"/>
              </w:rPr>
              <w:t>&lt;/p&gt;</w:t>
            </w:r>
            <w:r w:rsidRPr="00DD7CCF">
              <w:rPr>
                <w:rStyle w:val="Codetext"/>
              </w:rPr>
              <w:br/>
              <w:t xml:space="preserve">    </w:t>
            </w:r>
            <w:r w:rsidRPr="00DD7CCF">
              <w:rPr>
                <w:rStyle w:val="Code"/>
              </w:rPr>
              <w:t>&lt;/licence&gt;</w:t>
            </w:r>
            <w:r w:rsidRPr="00DD7CCF">
              <w:rPr>
                <w:rStyle w:val="Codetext"/>
              </w:rPr>
              <w:br/>
              <w:t xml:space="preserve">  </w:t>
            </w:r>
            <w:r w:rsidRPr="00DD7CCF">
              <w:rPr>
                <w:rStyle w:val="Code"/>
              </w:rPr>
              <w:t>&lt;/availability&gt;</w:t>
            </w:r>
          </w:p>
          <w:p w14:paraId="17037D09" w14:textId="77777777" w:rsidR="00E67260" w:rsidRPr="00DD7CCF" w:rsidRDefault="00E67260" w:rsidP="00E67260">
            <w:pPr>
              <w:pStyle w:val="CodeParagraph"/>
              <w:rPr>
                <w:rStyle w:val="Code"/>
              </w:rPr>
            </w:pPr>
            <w:r w:rsidRPr="00DD7CCF">
              <w:rPr>
                <w:rStyle w:val="Code"/>
              </w:rPr>
              <w:t xml:space="preserve"> &lt;date </w:t>
            </w:r>
            <w:r w:rsidRPr="00DD7CCF">
              <w:rPr>
                <w:rStyle w:val="Codeattribute"/>
              </w:rPr>
              <w:t>from</w:t>
            </w:r>
            <w:r w:rsidRPr="00DD7CCF">
              <w:rPr>
                <w:rStyle w:val="Code"/>
              </w:rPr>
              <w:t>=</w:t>
            </w:r>
            <w:r w:rsidRPr="0046000E">
              <w:rPr>
                <w:rStyle w:val="Codevalue"/>
              </w:rPr>
              <w:t xml:space="preserve">"2019" </w:t>
            </w:r>
            <w:r w:rsidRPr="00DD7CCF">
              <w:rPr>
                <w:rStyle w:val="Codeattribute"/>
              </w:rPr>
              <w:t>to</w:t>
            </w:r>
            <w:r w:rsidRPr="00DD7CCF">
              <w:rPr>
                <w:rStyle w:val="Code"/>
              </w:rPr>
              <w:t>=</w:t>
            </w:r>
            <w:r w:rsidRPr="0046000E">
              <w:rPr>
                <w:rStyle w:val="Codevalue"/>
              </w:rPr>
              <w:t>"2025"</w:t>
            </w:r>
            <w:r w:rsidRPr="00DD7CCF">
              <w:rPr>
                <w:rStyle w:val="Code"/>
              </w:rPr>
              <w:t>&gt;</w:t>
            </w:r>
            <w:r w:rsidRPr="00DD7CCF">
              <w:rPr>
                <w:rStyle w:val="Codetext"/>
              </w:rPr>
              <w:t>2019-2025</w:t>
            </w:r>
            <w:r w:rsidRPr="00DD7CCF">
              <w:rPr>
                <w:rStyle w:val="Code"/>
              </w:rPr>
              <w:t>&lt;/date&gt;</w:t>
            </w:r>
            <w:r w:rsidRPr="00DD7CCF">
              <w:rPr>
                <w:rStyle w:val="Codetext"/>
              </w:rPr>
              <w:br/>
            </w:r>
            <w:r w:rsidRPr="00DD7CCF">
              <w:rPr>
                <w:rStyle w:val="Code"/>
              </w:rPr>
              <w:t>&lt;/publicationStmt&gt;</w:t>
            </w:r>
          </w:p>
        </w:tc>
      </w:tr>
    </w:tbl>
    <w:p w14:paraId="6D59CED3" w14:textId="77777777" w:rsidR="00C02B8C" w:rsidRPr="00DD7CCF" w:rsidRDefault="004D2E67" w:rsidP="00D4342A">
      <w:pPr>
        <w:pStyle w:val="Cmsor2"/>
      </w:pPr>
      <w:bookmarkStart w:id="699" w:name="_hettlvg4peby" w:colFirst="0" w:colLast="0"/>
      <w:bookmarkStart w:id="700" w:name="_Ref43978731"/>
      <w:bookmarkStart w:id="701" w:name="_Toc74733609"/>
      <w:bookmarkEnd w:id="699"/>
      <w:r w:rsidRPr="00DD7CCF">
        <w:t>Describing the Original Document</w:t>
      </w:r>
      <w:bookmarkEnd w:id="700"/>
      <w:bookmarkEnd w:id="701"/>
    </w:p>
    <w:p w14:paraId="29605A2F" w14:textId="77777777" w:rsidR="00C02B8C" w:rsidRPr="00DD7CCF" w:rsidRDefault="004D2E67" w:rsidP="00E2714A">
      <w:pPr>
        <w:pStyle w:val="Lista"/>
      </w:pPr>
      <w:r w:rsidRPr="00DD7CCF">
        <w:t xml:space="preserve">the final element of the </w:t>
      </w:r>
      <w:r w:rsidRPr="00DD7CCF">
        <w:rPr>
          <w:rStyle w:val="Code"/>
        </w:rPr>
        <w:t>&lt;fileDesc&gt;</w:t>
      </w:r>
      <w:r w:rsidRPr="00DD7CCF">
        <w:t xml:space="preserve"> is the source description, </w:t>
      </w:r>
      <w:r w:rsidRPr="00DD7CCF">
        <w:rPr>
          <w:rStyle w:val="Code"/>
        </w:rPr>
        <w:t>&lt;sourceDesc&gt;</w:t>
      </w:r>
    </w:p>
    <w:p w14:paraId="70707558" w14:textId="77777777" w:rsidR="00C02B8C" w:rsidRPr="00DD7CCF" w:rsidRDefault="004D2E67" w:rsidP="00E2714A">
      <w:pPr>
        <w:pStyle w:val="Lista2"/>
      </w:pPr>
      <w:r w:rsidRPr="00DD7CCF">
        <w:t>this mandatory element records details of the original from which the digital text is derived</w:t>
      </w:r>
    </w:p>
    <w:p w14:paraId="25529A9F" w14:textId="77777777" w:rsidR="00C02B8C" w:rsidRPr="00DD7CCF" w:rsidRDefault="004D2E67" w:rsidP="00E2714A">
      <w:pPr>
        <w:pStyle w:val="Lista"/>
      </w:pPr>
      <w:r w:rsidRPr="00DD7CCF">
        <w:t xml:space="preserve">TEI permits the use of various elements in a source description, but in the case of epigraphic documents its only child element is </w:t>
      </w:r>
      <w:r w:rsidRPr="00DD7CCF">
        <w:rPr>
          <w:rStyle w:val="Code"/>
        </w:rPr>
        <w:t>&lt;msDesc&gt;</w:t>
      </w:r>
      <w:r w:rsidRPr="00DD7CCF">
        <w:t>, signifying “manuscript description” and applicable to any text-bearing object besides manuscripts in the strict sense</w:t>
      </w:r>
    </w:p>
    <w:p w14:paraId="6D027DBB" w14:textId="77777777" w:rsidR="00C02B8C" w:rsidRPr="00DD7CCF" w:rsidRDefault="004D2E67" w:rsidP="00E2714A">
      <w:pPr>
        <w:pStyle w:val="Lista"/>
      </w:pPr>
      <w:r w:rsidRPr="00DD7CCF">
        <w:t>at present, you only need to encode the data explicitly called for in the subsections below</w:t>
      </w:r>
    </w:p>
    <w:p w14:paraId="139E6313" w14:textId="77777777" w:rsidR="00C02B8C" w:rsidRPr="00DD7CCF" w:rsidRDefault="004D2E67" w:rsidP="00E2714A">
      <w:pPr>
        <w:pStyle w:val="Lista2"/>
      </w:pPr>
      <w:r w:rsidRPr="00DD7CCF">
        <w:t>other metadata shall be recorded in spreadsheets for the time being and they will, at a later stage, be integrated with the TEI header through a largely automated process</w:t>
      </w:r>
    </w:p>
    <w:p w14:paraId="3E4B985C" w14:textId="77777777" w:rsidR="00C02B8C" w:rsidRPr="00DD7CCF" w:rsidRDefault="004D2E67" w:rsidP="00E2714A">
      <w:pPr>
        <w:pStyle w:val="Lista"/>
      </w:pPr>
      <w:r w:rsidRPr="00DD7CCF">
        <w:t>however, this Guide does frequently recommend that you discuss this or that matter ‘in your metadata’</w:t>
      </w:r>
    </w:p>
    <w:p w14:paraId="7520CDB2" w14:textId="77777777" w:rsidR="00C02B8C" w:rsidRPr="00DD7CCF" w:rsidRDefault="004D2E67" w:rsidP="00E2714A">
      <w:pPr>
        <w:pStyle w:val="Lista2"/>
      </w:pPr>
      <w:r w:rsidRPr="00DD7CCF">
        <w:t xml:space="preserve">whenever there is no evident way to do so in a metadata spreadsheet, or if you do not have access to such a spreadsheet, or if for any other reason it is more convenient, we suggest that you insert a </w:t>
      </w:r>
      <w:r w:rsidRPr="008608D1">
        <w:rPr>
          <w:rStyle w:val="Codecomment"/>
        </w:rPr>
        <w:t>&lt;!--</w:t>
      </w:r>
      <w:r w:rsidR="001E133B">
        <w:rPr>
          <w:rStyle w:val="Codecomment"/>
        </w:rPr>
        <w:t>comment</w:t>
      </w:r>
      <w:r w:rsidRPr="008608D1">
        <w:rPr>
          <w:rStyle w:val="Codecomment"/>
        </w:rPr>
        <w:t>--&gt;</w:t>
      </w:r>
      <w:r w:rsidRPr="00DD7CCF">
        <w:t xml:space="preserve"> at the very bottom of your file and fill it with any content that will eventually need to find its place in the TEI header of that file</w:t>
      </w:r>
    </w:p>
    <w:p w14:paraId="0680226C" w14:textId="77777777" w:rsidR="00C02B8C" w:rsidRPr="00DD7CCF" w:rsidRDefault="004D2E67" w:rsidP="00E2714A">
      <w:pPr>
        <w:pStyle w:val="Lista2"/>
      </w:pPr>
      <w:r w:rsidRPr="00DD7CCF">
        <w:t>please be aware that data stored in such comments will not be automatically moved to a spreadsheet or to a TEI header: at some point they will have to be moved manually to their proper place</w:t>
      </w:r>
    </w:p>
    <w:p w14:paraId="7CB54D57" w14:textId="77777777" w:rsidR="00C02B8C" w:rsidRPr="00DD7CCF" w:rsidRDefault="004D2E67" w:rsidP="00D4342A">
      <w:pPr>
        <w:pStyle w:val="Cmsor3"/>
      </w:pPr>
      <w:bookmarkStart w:id="702" w:name="_l88w6yddwwcn" w:colFirst="0" w:colLast="0"/>
      <w:bookmarkStart w:id="703" w:name="_Ref43987455"/>
      <w:bookmarkStart w:id="704" w:name="_Toc74733610"/>
      <w:bookmarkEnd w:id="702"/>
      <w:r w:rsidRPr="00DD7CCF">
        <w:t xml:space="preserve">The </w:t>
      </w:r>
      <w:r w:rsidR="00547689">
        <w:t>h</w:t>
      </w:r>
      <w:r w:rsidRPr="00DD7CCF">
        <w:t xml:space="preserve">and </w:t>
      </w:r>
      <w:r w:rsidR="00547689">
        <w:t>d</w:t>
      </w:r>
      <w:r w:rsidRPr="00DD7CCF">
        <w:t>escription</w:t>
      </w:r>
      <w:bookmarkEnd w:id="703"/>
      <w:bookmarkEnd w:id="704"/>
    </w:p>
    <w:p w14:paraId="52650714" w14:textId="77777777" w:rsidR="00C02B8C" w:rsidRPr="00DD7CCF" w:rsidRDefault="004D2E67" w:rsidP="00E2714A">
      <w:pPr>
        <w:pStyle w:val="Lista"/>
      </w:pPr>
      <w:r w:rsidRPr="00DD7CCF">
        <w:t xml:space="preserve">basic designations of script names </w:t>
      </w:r>
      <w:r w:rsidRPr="00E24F87">
        <w:rPr>
          <w:noProof/>
        </w:rPr>
        <w:t>(</w:t>
      </w:r>
      <w:r w:rsidRPr="00DD7CCF">
        <w:t>Gupta Brahmi, Tamil, Grantha, Khmer, Kawi, etc.) will be recorded in our metadata spreadsheets and imported from there into our TEI Headers in due course</w:t>
      </w:r>
    </w:p>
    <w:p w14:paraId="08CD6981" w14:textId="77777777" w:rsidR="00C02B8C" w:rsidRPr="00DD7CCF" w:rsidRDefault="004D2E67" w:rsidP="00E2714A">
      <w:pPr>
        <w:pStyle w:val="Lista"/>
      </w:pPr>
      <w:r w:rsidRPr="00DD7CCF">
        <w:t xml:space="preserve">if you wish to record any further </w:t>
      </w:r>
      <w:r w:rsidRPr="005D2B22">
        <w:rPr>
          <w:b/>
          <w:bCs/>
        </w:rPr>
        <w:t>palaeographic observations</w:t>
      </w:r>
      <w:r w:rsidRPr="00DD7CCF">
        <w:t xml:space="preserve"> pertaining to the inscription as a whole </w:t>
      </w:r>
      <w:r w:rsidRPr="00E24F87">
        <w:rPr>
          <w:noProof/>
        </w:rPr>
        <w:t>(</w:t>
      </w:r>
      <w:r w:rsidRPr="00DD7CCF">
        <w:t xml:space="preserve">rather than to a specific locus), you may do so in the </w:t>
      </w:r>
      <w:r w:rsidRPr="00DD7CCF">
        <w:rPr>
          <w:rStyle w:val="Code"/>
        </w:rPr>
        <w:t>&lt;handDesc&gt;</w:t>
      </w:r>
      <w:r w:rsidRPr="00DD7CCF">
        <w:t xml:space="preserve"> section of the TEI header</w:t>
      </w:r>
    </w:p>
    <w:p w14:paraId="4B55282B" w14:textId="77777777" w:rsidR="00C02B8C" w:rsidRPr="00DD7CCF" w:rsidRDefault="004D2E67" w:rsidP="00E2714A">
      <w:pPr>
        <w:pStyle w:val="Lista2"/>
      </w:pPr>
      <w:r w:rsidRPr="00DD7CCF">
        <w:t xml:space="preserve">to record your observations, use the element </w:t>
      </w:r>
      <w:r w:rsidRPr="00DD7CCF">
        <w:rPr>
          <w:rStyle w:val="Code"/>
        </w:rPr>
        <w:t>&lt;p&gt;</w:t>
      </w:r>
      <w:r w:rsidRPr="00DD7CCF">
        <w:t xml:space="preserve"> within </w:t>
      </w:r>
      <w:r w:rsidRPr="00DD7CCF">
        <w:rPr>
          <w:rStyle w:val="Code"/>
        </w:rPr>
        <w:t>&lt;handDesc&gt;</w:t>
      </w:r>
      <w:r w:rsidRPr="00DD7CCF">
        <w:t>, filing it with free prose</w:t>
      </w:r>
    </w:p>
    <w:p w14:paraId="1CF2DD34" w14:textId="77777777" w:rsidR="00C02B8C" w:rsidRPr="00DD7CCF" w:rsidRDefault="004D2E67" w:rsidP="00E2714A">
      <w:pPr>
        <w:pStyle w:val="Lista3"/>
      </w:pPr>
      <w:r w:rsidRPr="00DD7CCF">
        <w:t xml:space="preserve">you may create additional </w:t>
      </w:r>
      <w:r w:rsidRPr="00DD7CCF">
        <w:rPr>
          <w:rStyle w:val="Code"/>
        </w:rPr>
        <w:t>&lt;p&gt;</w:t>
      </w:r>
      <w:r w:rsidRPr="00DD7CCF">
        <w:t xml:space="preserve"> elements for a longer description</w:t>
      </w:r>
    </w:p>
    <w:p w14:paraId="2C1CD6BA" w14:textId="77777777" w:rsidR="00C02B8C" w:rsidRPr="00DD7CCF" w:rsidRDefault="004D2E67" w:rsidP="00E2714A">
      <w:pPr>
        <w:pStyle w:val="Lista2"/>
      </w:pPr>
      <w:r w:rsidRPr="00DD7CCF">
        <w:t xml:space="preserve">it is not mandatory to create content in </w:t>
      </w:r>
      <w:r w:rsidRPr="00DD7CCF">
        <w:rPr>
          <w:rStyle w:val="Code"/>
        </w:rPr>
        <w:t>&lt;handDesc&gt;</w:t>
      </w:r>
      <w:r w:rsidRPr="00DD7CCF">
        <w:t>, but if you have such information to record, do it here</w:t>
      </w:r>
    </w:p>
    <w:p w14:paraId="6966784E" w14:textId="77777777" w:rsidR="00C02B8C" w:rsidRPr="00DD7CCF" w:rsidRDefault="004D2E67" w:rsidP="00E2714A">
      <w:pPr>
        <w:pStyle w:val="Lista2"/>
      </w:pPr>
      <w:r w:rsidRPr="00DD7CCF">
        <w:lastRenderedPageBreak/>
        <w:t>it will normally be necessary to discuss only those elements that seem uncommon/exceptional given the general knowledge that the informed reader may be assumed to have of the script</w:t>
      </w:r>
      <w:r w:rsidRPr="00E24F87">
        <w:rPr>
          <w:noProof/>
        </w:rPr>
        <w:t>(</w:t>
      </w:r>
      <w:r w:rsidRPr="00DD7CCF">
        <w:t>s) in question</w:t>
      </w:r>
    </w:p>
    <w:p w14:paraId="1B224744" w14:textId="77777777" w:rsidR="00C02B8C" w:rsidRPr="00DD7CCF" w:rsidRDefault="004D2E67" w:rsidP="00E2714A">
      <w:pPr>
        <w:pStyle w:val="Lista3"/>
      </w:pPr>
      <w:r w:rsidRPr="00DD7CCF">
        <w:t>subjects that are of projectwide interest and should in general be recorded include:</w:t>
      </w:r>
    </w:p>
    <w:p w14:paraId="0D14CA02" w14:textId="77777777" w:rsidR="00C02B8C" w:rsidRPr="00DD7CCF" w:rsidRDefault="004D2E67" w:rsidP="004E103D">
      <w:pPr>
        <w:pStyle w:val="Lista4"/>
      </w:pPr>
      <w:r w:rsidRPr="00DD7CCF">
        <w:t xml:space="preserve">the use of any other type of vowel killer than the ‘normal’ </w:t>
      </w:r>
      <w:r w:rsidRPr="00DD7CCF">
        <w:rPr>
          <w:rStyle w:val="Foreign"/>
        </w:rPr>
        <w:t>virāma/puḷḷi</w:t>
      </w:r>
      <w:r w:rsidRPr="00DD7CCF">
        <w:t xml:space="preserve"> </w:t>
      </w:r>
      <w:r w:rsidRPr="00E24F87">
        <w:rPr>
          <w:noProof/>
        </w:rPr>
        <w:t>(</w:t>
      </w:r>
      <w:r w:rsidRPr="00DD7CCF">
        <w:t xml:space="preserve">e.g., miniature/subscript consonants, see TG </w:t>
      </w:r>
      <w:r w:rsidR="003C3D87" w:rsidRPr="00DD7CCF">
        <w:t>§</w:t>
      </w:r>
      <w:r w:rsidRPr="00DD7CCF">
        <w:t>3.3.1)</w:t>
      </w:r>
    </w:p>
    <w:p w14:paraId="71965B15" w14:textId="77777777" w:rsidR="00C02B8C" w:rsidRPr="00DD7CCF" w:rsidRDefault="004D2E67" w:rsidP="004E103D">
      <w:pPr>
        <w:pStyle w:val="Lista4"/>
      </w:pPr>
      <w:r w:rsidRPr="00DD7CCF">
        <w:t>the use of ornamental lettering in whole or part of the text</w:t>
      </w:r>
    </w:p>
    <w:p w14:paraId="303122DA" w14:textId="77777777" w:rsidR="004F4C63" w:rsidRPr="00DD7CCF" w:rsidRDefault="004D2E67" w:rsidP="00025303">
      <w:pPr>
        <w:pStyle w:val="Lista3"/>
      </w:pPr>
      <w:r w:rsidRPr="00DD7CCF">
        <w:t>you may cite examples of every phenomenon with free-text reference to the line or lines where they are found, e.g.</w:t>
      </w:r>
      <w:r w:rsidR="00E67260" w:rsidRPr="00DD7CCF">
        <w:t xml:space="preserve"> </w:t>
      </w:r>
      <w:r w:rsidRPr="00DD7CCF">
        <w:rPr>
          <w:rStyle w:val="Code"/>
        </w:rPr>
        <w:t>&lt;p&gt;</w:t>
      </w:r>
      <w:r w:rsidRPr="00DD7CCF">
        <w:rPr>
          <w:rStyle w:val="Codetext"/>
        </w:rPr>
        <w:t xml:space="preserve"> ... Final consonants </w:t>
      </w:r>
      <w:r w:rsidRPr="00DD7CCF">
        <w:rPr>
          <w:rStyle w:val="Code"/>
        </w:rPr>
        <w:t>&lt;foreign&gt;</w:t>
      </w:r>
      <w:r w:rsidRPr="00DD7CCF">
        <w:rPr>
          <w:rStyle w:val="Codetext"/>
        </w:rPr>
        <w:t>K</w:t>
      </w:r>
      <w:r w:rsidRPr="00DD7CCF">
        <w:rPr>
          <w:rStyle w:val="Code"/>
        </w:rPr>
        <w:t>&lt;/foreign&gt;</w:t>
      </w:r>
      <w:r w:rsidRPr="00DD7CCF">
        <w:rPr>
          <w:rStyle w:val="Codetext"/>
        </w:rPr>
        <w:t xml:space="preserve"> and </w:t>
      </w:r>
      <w:r w:rsidRPr="00DD7CCF">
        <w:rPr>
          <w:rStyle w:val="Code"/>
        </w:rPr>
        <w:t>&lt;foreign&gt;</w:t>
      </w:r>
      <w:r w:rsidRPr="00DD7CCF">
        <w:rPr>
          <w:rStyle w:val="Codetext"/>
        </w:rPr>
        <w:t>T</w:t>
      </w:r>
      <w:r w:rsidRPr="00DD7CCF">
        <w:rPr>
          <w:rStyle w:val="Code"/>
        </w:rPr>
        <w:t>&lt;/foreign&gt;</w:t>
      </w:r>
      <w:r w:rsidRPr="00DD7CCF">
        <w:rPr>
          <w:rStyle w:val="Codetext"/>
        </w:rPr>
        <w:t xml:space="preserve"> are found in lines 3 and 8. ...</w:t>
      </w:r>
      <w:r w:rsidRPr="00DD7CCF">
        <w:rPr>
          <w:rStyle w:val="Code"/>
        </w:rPr>
        <w:t>&lt;/p&gt;</w:t>
      </w:r>
    </w:p>
    <w:p w14:paraId="6812C029" w14:textId="515F93F6" w:rsidR="00C02B8C" w:rsidRPr="00DD7CCF" w:rsidRDefault="004D2E67" w:rsidP="00E2714A">
      <w:pPr>
        <w:pStyle w:val="Lista2"/>
      </w:pPr>
      <w:r w:rsidRPr="00DD7CCF">
        <w:t xml:space="preserve">also mention here any perceived similarity to hands seen in other inscriptions </w:t>
      </w:r>
      <w:r w:rsidRPr="00E24F87">
        <w:rPr>
          <w:noProof/>
        </w:rPr>
        <w:t>(</w:t>
      </w:r>
      <w:r w:rsidRPr="00DD7CCF">
        <w:t xml:space="preserve">using the mode of reference to other inscriptions prescribed in </w:t>
      </w:r>
      <w:r w:rsidR="003C3D87" w:rsidRPr="00DD7CCF">
        <w:t>§</w:t>
      </w:r>
      <w:r w:rsidR="00284D70" w:rsidRPr="00DD7CCF">
        <w:fldChar w:fldCharType="begin"/>
      </w:r>
      <w:r w:rsidR="00284D70" w:rsidRPr="00DD7CCF">
        <w:instrText xml:space="preserve"> REF _Ref43988648 \r \h </w:instrText>
      </w:r>
      <w:r w:rsidR="00DD7CCF">
        <w:instrText xml:space="preserve"> \* MERGEFORMAT </w:instrText>
      </w:r>
      <w:r w:rsidR="00284D70" w:rsidRPr="00DD7CCF">
        <w:fldChar w:fldCharType="separate"/>
      </w:r>
      <w:r w:rsidR="00E90D07">
        <w:t>10.4.6</w:t>
      </w:r>
      <w:r w:rsidR="00284D70" w:rsidRPr="00DD7CCF">
        <w:fldChar w:fldCharType="end"/>
      </w:r>
      <w:r w:rsidRPr="00DD7CCF">
        <w:t>)</w:t>
      </w:r>
    </w:p>
    <w:p w14:paraId="3262E33A" w14:textId="77777777" w:rsidR="00C02B8C" w:rsidRPr="00DD7CCF" w:rsidRDefault="004D2E67" w:rsidP="00E2714A">
      <w:pPr>
        <w:pStyle w:val="Lista"/>
      </w:pPr>
      <w:r w:rsidRPr="00DD7CCF">
        <w:t xml:space="preserve">in addition to a </w:t>
      </w:r>
      <w:r w:rsidRPr="00DD7CCF">
        <w:rPr>
          <w:rStyle w:val="Code"/>
        </w:rPr>
        <w:t>&lt;p&gt;</w:t>
      </w:r>
      <w:r w:rsidRPr="00DD7CCF">
        <w:t xml:space="preserve"> element with free text, the </w:t>
      </w:r>
      <w:r w:rsidRPr="00DD7CCF">
        <w:rPr>
          <w:rStyle w:val="Code"/>
        </w:rPr>
        <w:t>&lt;handDesc&gt;</w:t>
      </w:r>
      <w:r w:rsidRPr="00DD7CCF">
        <w:t xml:space="preserve"> element may include a </w:t>
      </w:r>
      <w:r w:rsidRPr="005D2B22">
        <w:rPr>
          <w:b/>
          <w:bCs/>
        </w:rPr>
        <w:t>structured description of multiple hands</w:t>
      </w:r>
    </w:p>
    <w:p w14:paraId="16B3E4FD" w14:textId="77777777" w:rsidR="00C02B8C" w:rsidRPr="00DD7CCF" w:rsidRDefault="004D2E67" w:rsidP="00E2714A">
      <w:pPr>
        <w:pStyle w:val="Lista2"/>
      </w:pPr>
      <w:r w:rsidRPr="00DD7CCF">
        <w:t>we shall only use this method when more than one hand can be clearly identified within a single document</w:t>
      </w:r>
    </w:p>
    <w:p w14:paraId="0E648B3D" w14:textId="77777777" w:rsidR="00C02B8C" w:rsidRPr="00DD7CCF" w:rsidRDefault="004D2E67" w:rsidP="00E2714A">
      <w:pPr>
        <w:pStyle w:val="Lista2"/>
      </w:pPr>
      <w:r w:rsidRPr="00DD7CCF">
        <w:t>in this case, you will need to take the following steps:</w:t>
      </w:r>
    </w:p>
    <w:p w14:paraId="423E6805" w14:textId="77777777" w:rsidR="00C02B8C" w:rsidRPr="00DD7CCF" w:rsidRDefault="004D2E67" w:rsidP="00E2714A">
      <w:pPr>
        <w:pStyle w:val="Lista3"/>
      </w:pPr>
      <w:r w:rsidRPr="00DD7CCF">
        <w:t xml:space="preserve">within </w:t>
      </w:r>
      <w:r w:rsidRPr="00DD7CCF">
        <w:rPr>
          <w:rStyle w:val="Code"/>
        </w:rPr>
        <w:t>&lt;handDesc&gt;</w:t>
      </w:r>
      <w:r w:rsidRPr="00DD7CCF">
        <w:t xml:space="preserve">, wrap the </w:t>
      </w:r>
      <w:r w:rsidRPr="00DD7CCF">
        <w:rPr>
          <w:rStyle w:val="Code"/>
        </w:rPr>
        <w:t>&lt;p&gt;</w:t>
      </w:r>
      <w:r w:rsidRPr="00DD7CCF">
        <w:t xml:space="preserve"> element pre-built into your template in the element </w:t>
      </w:r>
      <w:r w:rsidRPr="00DD7CCF">
        <w:rPr>
          <w:rStyle w:val="Code"/>
        </w:rPr>
        <w:t>&lt;summary&gt;</w:t>
      </w:r>
      <w:r w:rsidRPr="00DD7CCF">
        <w:t xml:space="preserve">, whether or not you have added any content inside this </w:t>
      </w:r>
      <w:r w:rsidRPr="00DD7CCF">
        <w:rPr>
          <w:rStyle w:val="Code"/>
        </w:rPr>
        <w:t>&lt;p&gt;</w:t>
      </w:r>
    </w:p>
    <w:p w14:paraId="6F295EE1" w14:textId="77777777" w:rsidR="00C02B8C" w:rsidRPr="00DD7CCF" w:rsidRDefault="004D2E67" w:rsidP="004E103D">
      <w:pPr>
        <w:pStyle w:val="Lista4"/>
      </w:pPr>
      <w:r w:rsidRPr="00DD7CCF">
        <w:t xml:space="preserve">if you have created more than one </w:t>
      </w:r>
      <w:r w:rsidRPr="00DD7CCF">
        <w:rPr>
          <w:rStyle w:val="Code"/>
        </w:rPr>
        <w:t>&lt;p&gt;</w:t>
      </w:r>
      <w:r w:rsidRPr="00DD7CCF">
        <w:t xml:space="preserve"> element here, wrap all of them together in a single </w:t>
      </w:r>
      <w:r w:rsidRPr="00DD7CCF">
        <w:rPr>
          <w:rStyle w:val="Code"/>
        </w:rPr>
        <w:t>&lt;summary&gt;</w:t>
      </w:r>
    </w:p>
    <w:p w14:paraId="2129E07E" w14:textId="015AC0D7" w:rsidR="00C02B8C" w:rsidRPr="00DD7CCF" w:rsidRDefault="004D2E67" w:rsidP="00E2714A">
      <w:pPr>
        <w:pStyle w:val="Lista3"/>
      </w:pPr>
      <w:r w:rsidRPr="00DD7CCF">
        <w:t xml:space="preserve">after the </w:t>
      </w:r>
      <w:r w:rsidRPr="00DD7CCF">
        <w:rPr>
          <w:rStyle w:val="Code"/>
        </w:rPr>
        <w:t>&lt;summary&gt;</w:t>
      </w:r>
      <w:r w:rsidRPr="00DD7CCF">
        <w:t xml:space="preserve"> element, create one </w:t>
      </w:r>
      <w:r w:rsidRPr="00DD7CCF">
        <w:rPr>
          <w:rStyle w:val="Code"/>
        </w:rPr>
        <w:t>&lt;handNote&gt;</w:t>
      </w:r>
      <w:r w:rsidRPr="00DD7CCF">
        <w:t xml:space="preserve"> element for each hand, with the mandatory attribute </w:t>
      </w:r>
      <w:r w:rsidR="008525C6" w:rsidRPr="00B30777">
        <w:rPr>
          <w:rStyle w:val="Codeattribute"/>
        </w:rPr>
        <w:t>@xml:</w:t>
      </w:r>
      <w:r w:rsidRPr="00B30777">
        <w:rPr>
          <w:rStyle w:val="Codeattribute"/>
        </w:rPr>
        <w:t>id</w:t>
      </w:r>
      <w:r w:rsidRPr="00DD7CCF">
        <w:t xml:space="preserve"> to serve as a unique identifier for each hand </w:t>
      </w:r>
      <w:r w:rsidRPr="00E24F87">
        <w:rPr>
          <w:noProof/>
        </w:rPr>
        <w:t>(</w:t>
      </w:r>
      <w:r w:rsidRPr="00DD7CCF">
        <w:t xml:space="preserve">see also </w:t>
      </w:r>
      <w:r w:rsidR="003C3D87" w:rsidRPr="00DD7CCF">
        <w:t>§</w:t>
      </w:r>
      <w:r w:rsidR="0082156E" w:rsidRPr="00DD7CCF">
        <w:fldChar w:fldCharType="begin"/>
      </w:r>
      <w:r w:rsidR="0082156E" w:rsidRPr="00DD7CCF">
        <w:instrText xml:space="preserve"> REF _Ref43988993 \w \h </w:instrText>
      </w:r>
      <w:r w:rsidR="00DD7CCF">
        <w:instrText xml:space="preserve"> \* MERGEFORMAT </w:instrText>
      </w:r>
      <w:r w:rsidR="0082156E" w:rsidRPr="00DD7CCF">
        <w:fldChar w:fldCharType="separate"/>
      </w:r>
      <w:r w:rsidR="00E90D07">
        <w:t>10.6.4</w:t>
      </w:r>
      <w:r w:rsidR="0082156E" w:rsidRPr="00DD7CCF">
        <w:fldChar w:fldCharType="end"/>
      </w:r>
      <w:r w:rsidRPr="00DD7CCF">
        <w:t xml:space="preserve"> about XML identifiers)</w:t>
      </w:r>
    </w:p>
    <w:p w14:paraId="5E95F3E6" w14:textId="77777777" w:rsidR="00C02B8C" w:rsidRPr="00DD7CCF" w:rsidRDefault="004D2E67" w:rsidP="00E2714A">
      <w:pPr>
        <w:pStyle w:val="Lista3"/>
      </w:pPr>
      <w:r w:rsidRPr="00DD7CCF">
        <w:t xml:space="preserve">the values of this attribute shall be </w:t>
      </w:r>
      <w:r w:rsidR="00303844" w:rsidRPr="00303844">
        <w:rPr>
          <w:rStyle w:val="Codevalue"/>
        </w:rPr>
        <w:t>"hand1"</w:t>
      </w:r>
      <w:r w:rsidRPr="00DD7CCF">
        <w:t xml:space="preserve">, </w:t>
      </w:r>
      <w:r w:rsidR="00303844" w:rsidRPr="00303844">
        <w:rPr>
          <w:rStyle w:val="Codevalue"/>
        </w:rPr>
        <w:t>"hand2"</w:t>
      </w:r>
      <w:r w:rsidRPr="00DD7CCF">
        <w:t xml:space="preserve"> and so on for the required number of hands, prefixed with the filename </w:t>
      </w:r>
      <w:r w:rsidRPr="00E24F87">
        <w:rPr>
          <w:noProof/>
        </w:rPr>
        <w:t>(</w:t>
      </w:r>
      <w:r w:rsidRPr="00DD7CCF">
        <w:t>without extension) and an underscore _ character</w:t>
      </w:r>
    </w:p>
    <w:p w14:paraId="39BAAC40" w14:textId="77777777" w:rsidR="00C02B8C" w:rsidRPr="00DD7CCF" w:rsidRDefault="004D2E67" w:rsidP="00E2714A">
      <w:pPr>
        <w:pStyle w:val="Lista2"/>
      </w:pPr>
      <w:r w:rsidRPr="00DD7CCF">
        <w:t xml:space="preserve">in the contents of the </w:t>
      </w:r>
      <w:r w:rsidRPr="00DD7CCF">
        <w:rPr>
          <w:rStyle w:val="Code"/>
        </w:rPr>
        <w:t>&lt;handNote&gt;</w:t>
      </w:r>
      <w:r w:rsidRPr="00DD7CCF">
        <w:t xml:space="preserve"> element, write a concise, freeform description of the hand</w:t>
      </w:r>
    </w:p>
    <w:p w14:paraId="496EEA17" w14:textId="77777777" w:rsidR="00C02B8C" w:rsidRPr="00DD7CCF" w:rsidRDefault="004D2E67" w:rsidP="00E2714A">
      <w:pPr>
        <w:pStyle w:val="Lista2"/>
      </w:pPr>
      <w:r w:rsidRPr="00DD7CCF">
        <w:t xml:space="preserve">e.g. </w:t>
      </w:r>
      <w:r w:rsidRPr="00DD7CCF">
        <w:rPr>
          <w:rStyle w:val="Code"/>
        </w:rPr>
        <w:t xml:space="preserve">&lt;handNote </w:t>
      </w:r>
      <w:r w:rsidRPr="00DD7CCF">
        <w:rPr>
          <w:rStyle w:val="Codeattribute"/>
        </w:rPr>
        <w:t>xml:id</w:t>
      </w:r>
      <w:r w:rsidRPr="00DD7CCF">
        <w:rPr>
          <w:rStyle w:val="Code"/>
        </w:rPr>
        <w:t>=</w:t>
      </w:r>
      <w:r w:rsidRPr="0046000E">
        <w:rPr>
          <w:rStyle w:val="Codevalue"/>
        </w:rPr>
        <w:t>"Pallava00001_hand1"</w:t>
      </w:r>
      <w:r w:rsidRPr="00DD7CCF">
        <w:rPr>
          <w:rStyle w:val="Code"/>
        </w:rPr>
        <w:t>&gt;</w:t>
      </w:r>
      <w:r w:rsidRPr="00DD7CCF">
        <w:rPr>
          <w:rStyle w:val="Codetext"/>
        </w:rPr>
        <w:t>A neat hand with a tendency to use northern character forms.</w:t>
      </w:r>
      <w:r w:rsidRPr="00DD7CCF">
        <w:rPr>
          <w:rStyle w:val="Code"/>
        </w:rPr>
        <w:t>&lt;/handNote&gt;</w:t>
      </w:r>
    </w:p>
    <w:p w14:paraId="3F176233" w14:textId="738B597E" w:rsidR="00C02B8C" w:rsidRPr="00DD7CCF" w:rsidRDefault="004D2E67" w:rsidP="00E2714A">
      <w:pPr>
        <w:pStyle w:val="Lista2"/>
      </w:pPr>
      <w:r w:rsidRPr="00DD7CCF">
        <w:t xml:space="preserve">once the hands have been encoded in the header as above, use </w:t>
      </w:r>
      <w:r w:rsidRPr="00DD7CCF">
        <w:rPr>
          <w:rStyle w:val="Code"/>
        </w:rPr>
        <w:t>&lt;handShift/&gt;</w:t>
      </w:r>
      <w:r w:rsidRPr="00DD7CCF">
        <w:t xml:space="preserve"> within your edition to indicate hands, as described in </w:t>
      </w:r>
      <w:r w:rsidR="003C3D87" w:rsidRPr="00DD7CCF">
        <w:t>§</w:t>
      </w:r>
      <w:r w:rsidR="0082156E" w:rsidRPr="00DD7CCF">
        <w:fldChar w:fldCharType="begin"/>
      </w:r>
      <w:r w:rsidR="0082156E" w:rsidRPr="00DD7CCF">
        <w:instrText xml:space="preserve"> REF _Ref43989139 \w \h </w:instrText>
      </w:r>
      <w:r w:rsidR="00DD7CCF">
        <w:instrText xml:space="preserve"> \* MERGEFORMAT </w:instrText>
      </w:r>
      <w:r w:rsidR="0082156E" w:rsidRPr="00DD7CCF">
        <w:fldChar w:fldCharType="separate"/>
      </w:r>
      <w:r w:rsidR="00E90D07">
        <w:t>7.5.1</w:t>
      </w:r>
      <w:r w:rsidR="0082156E" w:rsidRPr="00DD7CCF">
        <w:fldChar w:fldCharType="end"/>
      </w:r>
    </w:p>
    <w:p w14:paraId="7F1F234D" w14:textId="77777777" w:rsidR="00C02B8C" w:rsidRPr="00DD7CCF" w:rsidRDefault="004D2E67" w:rsidP="00D4342A">
      <w:pPr>
        <w:pStyle w:val="Cmsor2"/>
      </w:pPr>
      <w:bookmarkStart w:id="705" w:name="_wnsvz48xieus" w:colFirst="0" w:colLast="0"/>
      <w:bookmarkStart w:id="706" w:name="_Toc74733611"/>
      <w:bookmarkEnd w:id="705"/>
      <w:r w:rsidRPr="00DD7CCF">
        <w:t>Keeping Track of File History</w:t>
      </w:r>
      <w:bookmarkEnd w:id="706"/>
    </w:p>
    <w:p w14:paraId="689A4CF0" w14:textId="77777777" w:rsidR="00C02B8C" w:rsidRPr="00DD7CCF" w:rsidRDefault="004D2E67" w:rsidP="00E2714A">
      <w:pPr>
        <w:pStyle w:val="Lista"/>
      </w:pPr>
      <w:r w:rsidRPr="00DD7CCF">
        <w:t>from the moment it is created, the life-cycle of any xml file is liable to include any number of events, such as additions, updates, corrections, or transformations</w:t>
      </w:r>
    </w:p>
    <w:p w14:paraId="028678B8" w14:textId="77777777" w:rsidR="00C02B8C" w:rsidRPr="00DD7CCF" w:rsidRDefault="004D2E67" w:rsidP="00E2714A">
      <w:pPr>
        <w:pStyle w:val="Lista2"/>
      </w:pPr>
      <w:r w:rsidRPr="00DD7CCF">
        <w:t xml:space="preserve">the history of the file is to be recorded in the Revision Description, encoded in </w:t>
      </w:r>
      <w:r w:rsidRPr="00DD7CCF">
        <w:rPr>
          <w:rStyle w:val="Code"/>
        </w:rPr>
        <w:t>&lt;revisionDesc&gt;</w:t>
      </w:r>
      <w:r w:rsidRPr="00DD7CCF">
        <w:t xml:space="preserve"> as the final high-level element in the TEI header</w:t>
      </w:r>
    </w:p>
    <w:p w14:paraId="7BD1E309" w14:textId="77777777" w:rsidR="00C02B8C" w:rsidRPr="00DD7CCF" w:rsidRDefault="004D2E67" w:rsidP="00E2714A">
      <w:pPr>
        <w:pStyle w:val="Lista"/>
      </w:pPr>
      <w:r w:rsidRPr="00DD7CCF">
        <w:t>once basic encoding has reached the first significant milestone, no further significant changes should be made in the file without a notification in the revision description</w:t>
      </w:r>
    </w:p>
    <w:p w14:paraId="3DFFD951" w14:textId="77777777" w:rsidR="00C02B8C" w:rsidRPr="00DD7CCF" w:rsidRDefault="004D2E67" w:rsidP="00E2714A">
      <w:pPr>
        <w:pStyle w:val="Lista"/>
      </w:pPr>
      <w:r w:rsidRPr="00DD7CCF">
        <w:t>recording changes at a manageable yet still meaningful level of detail can become an asset for the management and control of the files, for instance by helping</w:t>
      </w:r>
    </w:p>
    <w:p w14:paraId="1B40CB60" w14:textId="77777777" w:rsidR="00C02B8C" w:rsidRPr="00DD7CCF" w:rsidRDefault="004D2E67" w:rsidP="00E2714A">
      <w:pPr>
        <w:pStyle w:val="Lista2"/>
      </w:pPr>
      <w:r w:rsidRPr="00DD7CCF">
        <w:t>to resolve issues regarding the encoding choices that can arise when files are being edited by multiple team members</w:t>
      </w:r>
    </w:p>
    <w:p w14:paraId="1FC6D846" w14:textId="77777777" w:rsidR="00C02B8C" w:rsidRPr="00DD7CCF" w:rsidRDefault="004D2E67" w:rsidP="00E2714A">
      <w:pPr>
        <w:pStyle w:val="Lista2"/>
      </w:pPr>
      <w:r w:rsidRPr="00DD7CCF">
        <w:t>to gain a quick overview of the latest changes made when you return to work on a file after some time</w:t>
      </w:r>
    </w:p>
    <w:p w14:paraId="2A63CA53" w14:textId="77777777" w:rsidR="00C02B8C" w:rsidRPr="00DD7CCF" w:rsidRDefault="004D2E67" w:rsidP="00E2714A">
      <w:pPr>
        <w:pStyle w:val="Lista"/>
      </w:pPr>
      <w:r w:rsidRPr="00DD7CCF">
        <w:t>we therefore recommend that you always check this part of the file before resuming your work to be sure that you have a clear understanding of the state of the encoding and avoid deleting changes made by others</w:t>
      </w:r>
    </w:p>
    <w:p w14:paraId="5155A446" w14:textId="77777777" w:rsidR="00C02B8C" w:rsidRPr="00DD7CCF" w:rsidRDefault="004D2E67" w:rsidP="00E2714A">
      <w:pPr>
        <w:pStyle w:val="Lista"/>
      </w:pPr>
      <w:r w:rsidRPr="00DD7CCF">
        <w:t xml:space="preserve">within </w:t>
      </w:r>
      <w:r w:rsidRPr="00DD7CCF">
        <w:rPr>
          <w:rStyle w:val="Code"/>
        </w:rPr>
        <w:t>&lt;revisionDesc&gt;</w:t>
      </w:r>
      <w:r w:rsidRPr="00DD7CCF">
        <w:t xml:space="preserve">, create one </w:t>
      </w:r>
      <w:r w:rsidRPr="00DD7CCF">
        <w:rPr>
          <w:rStyle w:val="Code"/>
        </w:rPr>
        <w:t>&lt;change&gt;</w:t>
      </w:r>
      <w:r w:rsidRPr="00DD7CCF">
        <w:t xml:space="preserve"> element for each significant change, with the following attributes:</w:t>
      </w:r>
    </w:p>
    <w:p w14:paraId="5D8BEE44" w14:textId="77777777" w:rsidR="00C02B8C" w:rsidRPr="00DD7CCF" w:rsidRDefault="004D2E67" w:rsidP="00E2714A">
      <w:pPr>
        <w:pStyle w:val="Lista2"/>
      </w:pPr>
      <w:r w:rsidRPr="00DD7CCF">
        <w:lastRenderedPageBreak/>
        <w:t xml:space="preserve">mandatorily, </w:t>
      </w:r>
      <w:r w:rsidR="008525C6" w:rsidRPr="008525C6">
        <w:rPr>
          <w:rStyle w:val="Codeattribute"/>
        </w:rPr>
        <w:t>@who</w:t>
      </w:r>
      <w:r w:rsidR="008525C6" w:rsidRPr="008525C6">
        <w:t>,</w:t>
      </w:r>
      <w:r w:rsidRPr="00DD7CCF">
        <w:t xml:space="preserve"> the value of which shall be the personal identifier</w:t>
      </w:r>
      <w:r w:rsidRPr="00F47381">
        <w:rPr>
          <w:rStyle w:val="Lbjegyzet-hivatkozs"/>
        </w:rPr>
        <w:footnoteReference w:id="59"/>
      </w:r>
      <w:r w:rsidRPr="00DD7CCF">
        <w:t xml:space="preserve"> of the person</w:t>
      </w:r>
      <w:r w:rsidRPr="00E24F87">
        <w:rPr>
          <w:noProof/>
        </w:rPr>
        <w:t>(</w:t>
      </w:r>
      <w:r w:rsidRPr="00DD7CCF">
        <w:t xml:space="preserve">s) making the change, i.e. normally yours, with the prefix “part:” </w:t>
      </w:r>
      <w:r w:rsidRPr="00E24F87">
        <w:rPr>
          <w:noProof/>
        </w:rPr>
        <w:t>(</w:t>
      </w:r>
      <w:r w:rsidRPr="00DD7CCF">
        <w:t>as an abbreviated reference to the file listing participants of the project)</w:t>
      </w:r>
    </w:p>
    <w:p w14:paraId="5C408290" w14:textId="77777777" w:rsidR="00C02B8C" w:rsidRPr="00DD7CCF" w:rsidRDefault="004D2E67" w:rsidP="00E2714A">
      <w:pPr>
        <w:pStyle w:val="Lista3"/>
      </w:pPr>
      <w:r w:rsidRPr="00DD7CCF">
        <w:t>to record multiple identifiers, prefix each as above and separate them by a space</w:t>
      </w:r>
    </w:p>
    <w:p w14:paraId="31DDC2AD" w14:textId="77777777" w:rsidR="00C02B8C" w:rsidRPr="00DD7CCF" w:rsidRDefault="004D2E67" w:rsidP="00E2714A">
      <w:pPr>
        <w:pStyle w:val="Lista2"/>
      </w:pPr>
      <w:r w:rsidRPr="00DD7CCF">
        <w:t xml:space="preserve">mandatorily, </w:t>
      </w:r>
      <w:r w:rsidR="008525C6" w:rsidRPr="008525C6">
        <w:rPr>
          <w:rStyle w:val="Codeattribute"/>
        </w:rPr>
        <w:t>@when</w:t>
      </w:r>
      <w:r w:rsidR="008525C6" w:rsidRPr="008525C6">
        <w:t>,</w:t>
      </w:r>
      <w:r w:rsidRPr="00DD7CCF">
        <w:t xml:space="preserve"> the value of which shall be the date of the change in ISO format, i.e. YYYY-MM-DD</w:t>
      </w:r>
    </w:p>
    <w:p w14:paraId="2382440F" w14:textId="77777777" w:rsidR="00C02B8C" w:rsidRPr="00DD7CCF" w:rsidRDefault="004D2E67" w:rsidP="00E2714A">
      <w:pPr>
        <w:pStyle w:val="Lista2"/>
      </w:pPr>
      <w:r w:rsidRPr="00DD7CCF">
        <w:t xml:space="preserve">optionally as needed, </w:t>
      </w:r>
      <w:r w:rsidR="008525C6" w:rsidRPr="008525C6">
        <w:rPr>
          <w:rStyle w:val="Codeattribute"/>
        </w:rPr>
        <w:t>@status</w:t>
      </w:r>
      <w:r w:rsidR="008525C6" w:rsidRPr="008525C6">
        <w:t>,</w:t>
      </w:r>
      <w:r w:rsidRPr="00DD7CCF">
        <w:t xml:space="preserve"> to help keep track of significant milestones in the history of the file, with one of the following values</w:t>
      </w:r>
    </w:p>
    <w:p w14:paraId="5779CBCA" w14:textId="77777777" w:rsidR="00C02B8C" w:rsidRPr="00B26C65" w:rsidRDefault="00B26C65" w:rsidP="00E2714A">
      <w:pPr>
        <w:pStyle w:val="Lista3"/>
      </w:pPr>
      <w:r w:rsidRPr="00B26C65">
        <w:rPr>
          <w:rStyle w:val="Codevalue"/>
        </w:rPr>
        <w:t>"</w:t>
      </w:r>
      <w:r w:rsidR="004D2E67" w:rsidRPr="00B26C65">
        <w:rPr>
          <w:rStyle w:val="Codevalue"/>
        </w:rPr>
        <w:t>draft</w:t>
      </w:r>
      <w:r w:rsidRPr="00B26C65">
        <w:rPr>
          <w:rStyle w:val="Codevalue"/>
        </w:rPr>
        <w:t>"</w:t>
      </w:r>
    </w:p>
    <w:p w14:paraId="768BE423" w14:textId="77777777" w:rsidR="00C02B8C" w:rsidRPr="00B26C65" w:rsidRDefault="00B26C65" w:rsidP="00E2714A">
      <w:pPr>
        <w:pStyle w:val="Lista3"/>
      </w:pPr>
      <w:r w:rsidRPr="00B26C65">
        <w:rPr>
          <w:rStyle w:val="Codevalue"/>
        </w:rPr>
        <w:t>"</w:t>
      </w:r>
      <w:r w:rsidR="004D2E67" w:rsidRPr="00B26C65">
        <w:rPr>
          <w:rStyle w:val="Codevalue"/>
        </w:rPr>
        <w:t>candidate</w:t>
      </w:r>
      <w:r w:rsidRPr="00B26C65">
        <w:rPr>
          <w:rStyle w:val="Codevalue"/>
        </w:rPr>
        <w:t>"</w:t>
      </w:r>
    </w:p>
    <w:p w14:paraId="6FBC1829" w14:textId="77777777" w:rsidR="00C02B8C" w:rsidRPr="00B26C65" w:rsidRDefault="00B26C65" w:rsidP="00E2714A">
      <w:pPr>
        <w:pStyle w:val="Lista3"/>
      </w:pPr>
      <w:r w:rsidRPr="00B26C65">
        <w:rPr>
          <w:rStyle w:val="Codevalue"/>
        </w:rPr>
        <w:t>"</w:t>
      </w:r>
      <w:r w:rsidR="004D2E67" w:rsidRPr="00B26C65">
        <w:rPr>
          <w:rStyle w:val="Codevalue"/>
        </w:rPr>
        <w:t>approved</w:t>
      </w:r>
      <w:r w:rsidRPr="00B26C65">
        <w:rPr>
          <w:rStyle w:val="Codevalue"/>
        </w:rPr>
        <w:t>"</w:t>
      </w:r>
    </w:p>
    <w:p w14:paraId="1DF7CA11" w14:textId="77777777" w:rsidR="00C02B8C" w:rsidRPr="00B26C65" w:rsidRDefault="00B26C65" w:rsidP="00E2714A">
      <w:pPr>
        <w:pStyle w:val="Lista3"/>
      </w:pPr>
      <w:r w:rsidRPr="00B26C65">
        <w:rPr>
          <w:rStyle w:val="Codevalue"/>
        </w:rPr>
        <w:t>"</w:t>
      </w:r>
      <w:r w:rsidR="004D2E67" w:rsidRPr="00B26C65">
        <w:rPr>
          <w:rStyle w:val="Codevalue"/>
        </w:rPr>
        <w:t>published</w:t>
      </w:r>
      <w:r w:rsidRPr="00B26C65">
        <w:rPr>
          <w:rStyle w:val="Codevalue"/>
        </w:rPr>
        <w:t>"</w:t>
      </w:r>
    </w:p>
    <w:p w14:paraId="460FBAAD" w14:textId="77777777" w:rsidR="00C02B8C" w:rsidRPr="00B26C65" w:rsidRDefault="00B26C65" w:rsidP="00E2714A">
      <w:pPr>
        <w:pStyle w:val="Lista3"/>
      </w:pPr>
      <w:r w:rsidRPr="00B26C65">
        <w:rPr>
          <w:rStyle w:val="Codevalue"/>
        </w:rPr>
        <w:t>"</w:t>
      </w:r>
      <w:r w:rsidR="004D2E67" w:rsidRPr="00B26C65">
        <w:rPr>
          <w:rStyle w:val="Codevalue"/>
        </w:rPr>
        <w:t>withdrawn</w:t>
      </w:r>
      <w:r w:rsidRPr="00B26C65">
        <w:rPr>
          <w:rStyle w:val="Codevalue"/>
        </w:rPr>
        <w:t>"</w:t>
      </w:r>
    </w:p>
    <w:p w14:paraId="64796A25" w14:textId="77777777" w:rsidR="00C02B8C" w:rsidRPr="00DD7CCF" w:rsidRDefault="004D2E67" w:rsidP="00E2714A">
      <w:pPr>
        <w:pStyle w:val="Lista"/>
      </w:pPr>
      <w:r w:rsidRPr="00DD7CCF">
        <w:t xml:space="preserve">the contents of </w:t>
      </w:r>
      <w:r w:rsidRPr="00DD7CCF">
        <w:rPr>
          <w:rStyle w:val="Code"/>
        </w:rPr>
        <w:t>&lt;change&gt;</w:t>
      </w:r>
      <w:r w:rsidRPr="00DD7CCF">
        <w:t xml:space="preserve"> shall be a freeform description of the modification</w:t>
      </w:r>
    </w:p>
    <w:p w14:paraId="20E9EB7B" w14:textId="77777777" w:rsidR="00C02B8C" w:rsidRPr="00DD7CCF" w:rsidRDefault="004D2E67" w:rsidP="00E2714A">
      <w:pPr>
        <w:pStyle w:val="Lista2"/>
      </w:pPr>
      <w:r w:rsidRPr="00DD7CCF">
        <w:t>please be concise, but avoid generic formulations and favour precise ones</w:t>
      </w:r>
    </w:p>
    <w:p w14:paraId="48FB7F96" w14:textId="77777777" w:rsidR="00C02B8C" w:rsidRPr="00DD7CCF" w:rsidRDefault="004D2E67" w:rsidP="00E2714A">
      <w:pPr>
        <w:pStyle w:val="Lista"/>
      </w:pPr>
      <w:r w:rsidRPr="00DD7CCF">
        <w:t>keep in mind that changes should be logged in reverse order, i.e. the most recent change should appear at the top of the list</w:t>
      </w:r>
    </w:p>
    <w:p w14:paraId="735A7648" w14:textId="77777777" w:rsidR="00C02B8C" w:rsidRPr="005D2B22" w:rsidRDefault="00C02B8C" w:rsidP="005D2B22"/>
    <w:tbl>
      <w:tblPr>
        <w:tblStyle w:val="CodeSampleTable"/>
        <w:tblW w:w="5000" w:type="pct"/>
        <w:tblLook w:val="04A0" w:firstRow="1" w:lastRow="0" w:firstColumn="1" w:lastColumn="0" w:noHBand="0" w:noVBand="1"/>
      </w:tblPr>
      <w:tblGrid>
        <w:gridCol w:w="9622"/>
      </w:tblGrid>
      <w:tr w:rsidR="00E67260" w:rsidRPr="00DD7CCF" w14:paraId="5B873524"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70788B5C" w14:textId="40311BF0" w:rsidR="00E67260" w:rsidRPr="00DD7CCF" w:rsidRDefault="00E67260" w:rsidP="00025303">
            <w:pPr>
              <w:pStyle w:val="Kpalrs"/>
            </w:pPr>
            <w:r w:rsidRPr="00DD7CCF">
              <w:t xml:space="preserve">Example </w:t>
            </w:r>
            <w:r>
              <w:fldChar w:fldCharType="begin"/>
            </w:r>
            <w:r>
              <w:instrText xml:space="preserve"> STYLEREF 3 \s </w:instrText>
            </w:r>
            <w:r>
              <w:fldChar w:fldCharType="separate"/>
            </w:r>
            <w:r w:rsidR="005E67E7">
              <w:rPr>
                <w:noProof/>
              </w:rPr>
              <w:t>11.2.1</w:t>
            </w:r>
            <w:r>
              <w:rPr>
                <w:noProof/>
              </w:rPr>
              <w:fldChar w:fldCharType="end"/>
            </w:r>
            <w:r w:rsidRPr="00DD7CCF">
              <w:t>.</w:t>
            </w:r>
            <w:r>
              <w:fldChar w:fldCharType="begin"/>
            </w:r>
            <w:r>
              <w:instrText xml:space="preserve"> SEQ Example \* ALPHABETIC \s 3 </w:instrText>
            </w:r>
            <w:r>
              <w:fldChar w:fldCharType="separate"/>
            </w:r>
            <w:r w:rsidR="005E67E7">
              <w:rPr>
                <w:noProof/>
              </w:rPr>
              <w:t>A</w:t>
            </w:r>
            <w:r>
              <w:rPr>
                <w:noProof/>
              </w:rPr>
              <w:fldChar w:fldCharType="end"/>
            </w:r>
            <w:r w:rsidRPr="00DD7CCF">
              <w:t>: the revision description</w:t>
            </w:r>
          </w:p>
        </w:tc>
      </w:tr>
      <w:tr w:rsidR="00E67260" w:rsidRPr="00DD7CCF" w14:paraId="638A06CC" w14:textId="77777777" w:rsidTr="00837BA5">
        <w:tc>
          <w:tcPr>
            <w:tcW w:w="5000" w:type="pct"/>
          </w:tcPr>
          <w:p w14:paraId="6D0E957E" w14:textId="77777777" w:rsidR="00E67260" w:rsidRPr="00DD7CCF" w:rsidRDefault="00E67260" w:rsidP="00025303">
            <w:pPr>
              <w:pStyle w:val="CodeParagraph"/>
              <w:rPr>
                <w:rStyle w:val="Code"/>
              </w:rPr>
            </w:pPr>
            <w:r w:rsidRPr="00DD7CCF">
              <w:rPr>
                <w:rStyle w:val="Code"/>
              </w:rPr>
              <w:t>&lt;revisionDesc&gt;</w:t>
            </w:r>
            <w:r w:rsidRPr="00DD7CCF">
              <w:rPr>
                <w:rStyle w:val="Codetext"/>
              </w:rPr>
              <w:br/>
              <w:t xml:space="preserve">  </w:t>
            </w:r>
            <w:r w:rsidRPr="00DD7CCF">
              <w:rPr>
                <w:rStyle w:val="Code"/>
              </w:rPr>
              <w:t xml:space="preserve">&lt;change </w:t>
            </w:r>
            <w:r w:rsidRPr="00DD7CCF">
              <w:rPr>
                <w:rStyle w:val="Codeattribute"/>
              </w:rPr>
              <w:t>who</w:t>
            </w:r>
            <w:r w:rsidRPr="00DD7CCF">
              <w:rPr>
                <w:rStyle w:val="Code"/>
              </w:rPr>
              <w:t>=</w:t>
            </w:r>
            <w:r w:rsidRPr="0046000E">
              <w:rPr>
                <w:rStyle w:val="Codevalue"/>
              </w:rPr>
              <w:t>"part:daba"</w:t>
            </w:r>
            <w:r w:rsidRPr="00DD7CCF">
              <w:rPr>
                <w:rStyle w:val="Code"/>
              </w:rPr>
              <w:t xml:space="preserve"> </w:t>
            </w:r>
            <w:r w:rsidRPr="00DD7CCF">
              <w:rPr>
                <w:rStyle w:val="Codeattribute"/>
              </w:rPr>
              <w:t>when</w:t>
            </w:r>
            <w:r w:rsidRPr="00DD7CCF">
              <w:rPr>
                <w:rStyle w:val="Code"/>
              </w:rPr>
              <w:t>=</w:t>
            </w:r>
            <w:r w:rsidRPr="0046000E">
              <w:rPr>
                <w:rStyle w:val="Codevalue"/>
              </w:rPr>
              <w:t>"2019-12-10"</w:t>
            </w:r>
            <w:r w:rsidRPr="00DD7CCF">
              <w:rPr>
                <w:rStyle w:val="Code"/>
              </w:rPr>
              <w:t>&gt;</w:t>
            </w:r>
            <w:r w:rsidRPr="00DD7CCF">
              <w:rPr>
                <w:rStyle w:val="Codetext"/>
              </w:rPr>
              <w:t>Encoding of the translation</w:t>
            </w:r>
            <w:r w:rsidRPr="00DD7CCF">
              <w:rPr>
                <w:rStyle w:val="Code"/>
              </w:rPr>
              <w:t>&lt;/change&gt;</w:t>
            </w:r>
            <w:r w:rsidRPr="00DD7CCF">
              <w:rPr>
                <w:rStyle w:val="Codetext"/>
              </w:rPr>
              <w:br/>
              <w:t xml:space="preserve">  </w:t>
            </w:r>
            <w:r w:rsidRPr="00DD7CCF">
              <w:rPr>
                <w:rStyle w:val="Code"/>
              </w:rPr>
              <w:t xml:space="preserve">&lt;change </w:t>
            </w:r>
            <w:r w:rsidRPr="00DD7CCF">
              <w:rPr>
                <w:rStyle w:val="Codeattribute"/>
              </w:rPr>
              <w:t>who</w:t>
            </w:r>
            <w:r w:rsidRPr="00DD7CCF">
              <w:rPr>
                <w:rStyle w:val="Code"/>
              </w:rPr>
              <w:t>=</w:t>
            </w:r>
            <w:r w:rsidRPr="0046000E">
              <w:rPr>
                <w:rStyle w:val="Codevalue"/>
              </w:rPr>
              <w:t>"part:daba"</w:t>
            </w:r>
            <w:r w:rsidRPr="00DD7CCF">
              <w:rPr>
                <w:rStyle w:val="Code"/>
              </w:rPr>
              <w:t xml:space="preserve"> </w:t>
            </w:r>
            <w:r w:rsidRPr="00DD7CCF">
              <w:rPr>
                <w:rStyle w:val="Codeattribute"/>
              </w:rPr>
              <w:t>when</w:t>
            </w:r>
            <w:r w:rsidRPr="00DD7CCF">
              <w:rPr>
                <w:rStyle w:val="Code"/>
              </w:rPr>
              <w:t>=</w:t>
            </w:r>
            <w:r w:rsidRPr="0046000E">
              <w:rPr>
                <w:rStyle w:val="Codevalue"/>
              </w:rPr>
              <w:t xml:space="preserve">"2019-12-01" </w:t>
            </w:r>
            <w:r w:rsidRPr="00DD7CCF">
              <w:rPr>
                <w:rStyle w:val="Codeattribute"/>
              </w:rPr>
              <w:t>status</w:t>
            </w:r>
            <w:r w:rsidRPr="00DD7CCF">
              <w:rPr>
                <w:rStyle w:val="Code"/>
              </w:rPr>
              <w:t>=</w:t>
            </w:r>
            <w:r w:rsidRPr="0046000E">
              <w:rPr>
                <w:rStyle w:val="Codevalue"/>
              </w:rPr>
              <w:t>"draft"</w:t>
            </w:r>
            <w:r w:rsidRPr="00DD7CCF">
              <w:rPr>
                <w:rStyle w:val="Code"/>
              </w:rPr>
              <w:t>&gt;</w:t>
            </w:r>
            <w:r w:rsidRPr="00DD7CCF">
              <w:rPr>
                <w:rStyle w:val="Codetext"/>
              </w:rPr>
              <w:t>Creation of the file and basic structural encoding of the inscription</w:t>
            </w:r>
            <w:r w:rsidRPr="00DD7CCF">
              <w:rPr>
                <w:rStyle w:val="Code"/>
              </w:rPr>
              <w:t>&lt;/change&gt;</w:t>
            </w:r>
            <w:r w:rsidRPr="00DD7CCF">
              <w:rPr>
                <w:rStyle w:val="Codetext"/>
              </w:rPr>
              <w:br/>
            </w:r>
            <w:r w:rsidRPr="00DD7CCF">
              <w:rPr>
                <w:rStyle w:val="Code"/>
              </w:rPr>
              <w:t>&lt;/revisionDesc&gt;</w:t>
            </w:r>
          </w:p>
        </w:tc>
      </w:tr>
    </w:tbl>
    <w:p w14:paraId="41339C0C" w14:textId="77777777" w:rsidR="00C02B8C" w:rsidRPr="00DD7CCF" w:rsidRDefault="004D2E67" w:rsidP="006436FD">
      <w:pPr>
        <w:pStyle w:val="Cm"/>
      </w:pPr>
      <w:bookmarkStart w:id="707" w:name="_m394n9pgjwwz" w:colFirst="0" w:colLast="0"/>
      <w:bookmarkStart w:id="708" w:name="_Toc74733612"/>
      <w:bookmarkEnd w:id="707"/>
      <w:r w:rsidRPr="00DD7CCF">
        <w:lastRenderedPageBreak/>
        <w:t>Appendices</w:t>
      </w:r>
      <w:bookmarkEnd w:id="708"/>
    </w:p>
    <w:p w14:paraId="73F64D53" w14:textId="77777777" w:rsidR="00C02B8C" w:rsidRPr="00DD7CCF" w:rsidRDefault="004D2E67" w:rsidP="00D4342A">
      <w:pPr>
        <w:pStyle w:val="Cmsor1"/>
        <w:numPr>
          <w:ilvl w:val="0"/>
          <w:numId w:val="9"/>
        </w:numPr>
      </w:pPr>
      <w:bookmarkStart w:id="709" w:name="_qidxc825gutk" w:colFirst="0" w:colLast="0"/>
      <w:bookmarkStart w:id="710" w:name="_Toc74733613"/>
      <w:bookmarkEnd w:id="709"/>
      <w:r w:rsidRPr="00DD7CCF">
        <w:lastRenderedPageBreak/>
        <w:t>Converting CII/EI Markup Conventions to EpiDoc</w:t>
      </w:r>
      <w:bookmarkEnd w:id="710"/>
    </w:p>
    <w:p w14:paraId="4B01689B" w14:textId="77777777" w:rsidR="00C02B8C" w:rsidRPr="00DD7CCF" w:rsidRDefault="004D2E67" w:rsidP="00DD7CCF">
      <w:pPr>
        <w:pStyle w:val="Lista"/>
      </w:pPr>
      <w:r w:rsidRPr="00DD7CCF">
        <w:t>word segmentation</w:t>
      </w:r>
    </w:p>
    <w:p w14:paraId="1016DB1A" w14:textId="77777777" w:rsidR="00C02B8C" w:rsidRPr="00DD7CCF" w:rsidRDefault="004D2E67" w:rsidP="00DD7CCF">
      <w:pPr>
        <w:pStyle w:val="Lista2"/>
      </w:pPr>
      <w:r w:rsidRPr="00CD25A4">
        <w:rPr>
          <w:b/>
          <w:bCs/>
        </w:rPr>
        <w:t>spaces</w:t>
      </w:r>
      <w:r w:rsidRPr="00DD7CCF">
        <w:t xml:space="preserve"> </w:t>
      </w:r>
      <w:r w:rsidRPr="00E24F87">
        <w:rPr>
          <w:noProof/>
        </w:rPr>
        <w:t>(</w:t>
      </w:r>
      <w:r w:rsidRPr="00DD7CCF">
        <w:t>indicating non-compound word separation) remain spaces</w:t>
      </w:r>
    </w:p>
    <w:p w14:paraId="57E03149" w14:textId="77777777" w:rsidR="00C02B8C" w:rsidRPr="00DD7CCF" w:rsidRDefault="004D2E67" w:rsidP="00DD7CCF">
      <w:pPr>
        <w:pStyle w:val="Lista2"/>
      </w:pPr>
      <w:r w:rsidRPr="00DD7CCF">
        <w:t>hyphens</w:t>
      </w:r>
    </w:p>
    <w:p w14:paraId="4ECFAA3D" w14:textId="77777777" w:rsidR="00C02B8C" w:rsidRPr="00DD7CCF" w:rsidRDefault="004D2E67" w:rsidP="00DD7CCF">
      <w:pPr>
        <w:pStyle w:val="Lista3"/>
      </w:pPr>
      <w:r w:rsidRPr="00DD7CCF">
        <w:t xml:space="preserve">used for compound segmentation between words fused in vowel sandhi </w:t>
      </w:r>
      <w:r w:rsidRPr="00E24F87">
        <w:rPr>
          <w:noProof/>
        </w:rPr>
        <w:t>(</w:t>
      </w:r>
      <w:r w:rsidRPr="00DD7CCF">
        <w:t xml:space="preserve">e.g. </w:t>
      </w:r>
      <w:r w:rsidRPr="005D2B22">
        <w:rPr>
          <w:rStyle w:val="Foreign"/>
        </w:rPr>
        <w:t>parākkram-āṅka</w:t>
      </w:r>
      <w:r w:rsidRPr="00DD7CCF">
        <w:t xml:space="preserve"> = </w:t>
      </w:r>
      <w:proofErr w:type="spellStart"/>
      <w:r w:rsidRPr="005D2B22">
        <w:rPr>
          <w:rStyle w:val="Foreign"/>
        </w:rPr>
        <w:t>parākkrama</w:t>
      </w:r>
      <w:r w:rsidRPr="00DD7CCF">
        <w:t>+</w:t>
      </w:r>
      <w:r w:rsidRPr="005D2B22">
        <w:rPr>
          <w:rStyle w:val="Foreign"/>
        </w:rPr>
        <w:t>aṅka</w:t>
      </w:r>
      <w:proofErr w:type="spellEnd"/>
      <w:r w:rsidRPr="00DD7CCF">
        <w:t xml:space="preserve">) are discarded </w:t>
      </w:r>
      <w:r w:rsidRPr="00E24F87">
        <w:rPr>
          <w:noProof/>
        </w:rPr>
        <w:t>(</w:t>
      </w:r>
      <w:r w:rsidRPr="005D2B22">
        <w:rPr>
          <w:rStyle w:val="Foreign"/>
        </w:rPr>
        <w:t>parākkramāṅka</w:t>
      </w:r>
      <w:r w:rsidRPr="00DD7CCF">
        <w:t>)</w:t>
      </w:r>
    </w:p>
    <w:p w14:paraId="0FC2D582" w14:textId="77777777" w:rsidR="00C02B8C" w:rsidRPr="00DD7CCF" w:rsidRDefault="004D2E67" w:rsidP="00DD7CCF">
      <w:pPr>
        <w:pStyle w:val="Lista3"/>
      </w:pPr>
      <w:r w:rsidRPr="00DD7CCF">
        <w:t xml:space="preserve">used for compound segmentation and not affected by sandhi fusion are optionally retained as per TG </w:t>
      </w:r>
      <w:r w:rsidR="003C3D87" w:rsidRPr="00DD7CCF">
        <w:t>§</w:t>
      </w:r>
      <w:r w:rsidRPr="00DD7CCF">
        <w:t>2.6.2</w:t>
      </w:r>
    </w:p>
    <w:p w14:paraId="40858C8E" w14:textId="77777777" w:rsidR="00C02B8C" w:rsidRPr="00DD7CCF" w:rsidRDefault="004D2E67" w:rsidP="00DD7CCF">
      <w:pPr>
        <w:pStyle w:val="Lista3"/>
      </w:pPr>
      <w:r w:rsidRPr="00DD7CCF">
        <w:t xml:space="preserve">inserted at the ends of printed lines </w:t>
      </w:r>
      <w:r w:rsidRPr="00E24F87">
        <w:rPr>
          <w:noProof/>
        </w:rPr>
        <w:t>(</w:t>
      </w:r>
      <w:r w:rsidRPr="00DD7CCF">
        <w:t>when an epigraphic line is too long to fit in one printed line) are normally discarded</w:t>
      </w:r>
    </w:p>
    <w:p w14:paraId="5E6E037E" w14:textId="77777777" w:rsidR="00C02B8C" w:rsidRPr="00DD7CCF" w:rsidRDefault="004D2E67" w:rsidP="00DD7CCF">
      <w:pPr>
        <w:pStyle w:val="Lista4"/>
      </w:pPr>
      <w:r w:rsidRPr="00DD7CCF">
        <w:t>if they also serve for compound segmentation, they may be optionally retained as above</w:t>
      </w:r>
    </w:p>
    <w:p w14:paraId="3D88E5CB" w14:textId="61FF687E" w:rsidR="00C02B8C" w:rsidRPr="00DD7CCF" w:rsidRDefault="004D2E67" w:rsidP="00DD7CCF">
      <w:pPr>
        <w:pStyle w:val="Lista3"/>
      </w:pPr>
      <w:r w:rsidRPr="00DD7CCF">
        <w:t xml:space="preserve">inserted at the ends of epigraphic lines </w:t>
      </w:r>
      <w:r w:rsidRPr="00E24F87">
        <w:rPr>
          <w:noProof/>
        </w:rPr>
        <w:t>(</w:t>
      </w:r>
      <w:r w:rsidRPr="00DD7CCF">
        <w:t xml:space="preserve">when a line end is not the end of a word) are to be converted into markup by adding </w:t>
      </w:r>
      <w:r w:rsidRPr="00876E54">
        <w:rPr>
          <w:rStyle w:val="Codeattribute"/>
        </w:rPr>
        <w:t>@break</w:t>
      </w:r>
      <w:r w:rsidRPr="00876E54">
        <w:rPr>
          <w:rStyle w:val="Code"/>
        </w:rPr>
        <w:t>=</w:t>
      </w:r>
      <w:r w:rsidRPr="00C53BF3">
        <w:rPr>
          <w:rStyle w:val="Codevalue"/>
        </w:rPr>
        <w:t>"no"</w:t>
      </w:r>
      <w:r w:rsidRPr="00DD7CCF">
        <w:t xml:space="preserve"> to the following </w:t>
      </w:r>
      <w:r w:rsidRPr="008608D1">
        <w:rPr>
          <w:rStyle w:val="Code"/>
        </w:rPr>
        <w:t>&lt;lb&gt;</w:t>
      </w:r>
      <w:r w:rsidRPr="00DD7CCF">
        <w:t xml:space="preserve"> element </w:t>
      </w:r>
      <w:r w:rsidRPr="00E24F87">
        <w:rPr>
          <w:noProof/>
        </w:rPr>
        <w:t>(</w:t>
      </w:r>
      <w:r w:rsidRPr="00DD7CCF">
        <w:t xml:space="preserve">see </w:t>
      </w:r>
      <w:r w:rsidR="003C3D87" w:rsidRPr="00DD7CCF">
        <w:t>§</w:t>
      </w:r>
      <w:r w:rsidR="00780A5D" w:rsidRPr="00DD7CCF">
        <w:fldChar w:fldCharType="begin"/>
      </w:r>
      <w:r w:rsidR="00780A5D" w:rsidRPr="00DD7CCF">
        <w:instrText xml:space="preserve"> REF _Ref43984995 \w \h </w:instrText>
      </w:r>
      <w:r w:rsidR="00DD7CCF">
        <w:instrText xml:space="preserve"> \* MERGEFORMAT </w:instrText>
      </w:r>
      <w:r w:rsidR="00780A5D" w:rsidRPr="00DD7CCF">
        <w:fldChar w:fldCharType="separate"/>
      </w:r>
      <w:r w:rsidR="00E90D07">
        <w:t>3.2.4</w:t>
      </w:r>
      <w:r w:rsidR="00780A5D" w:rsidRPr="00DD7CCF">
        <w:fldChar w:fldCharType="end"/>
      </w:r>
      <w:r w:rsidRPr="00DD7CCF">
        <w:t>/)</w:t>
      </w:r>
    </w:p>
    <w:p w14:paraId="47E48199" w14:textId="77777777" w:rsidR="00C02B8C" w:rsidRPr="00DD7CCF" w:rsidRDefault="004D2E67" w:rsidP="00DD7CCF">
      <w:pPr>
        <w:pStyle w:val="Lista4"/>
      </w:pPr>
      <w:r w:rsidRPr="00DD7CCF">
        <w:t>if such a hyphen also serves for compound segmentation, optionally retain the hyphen, but move it after the line beginning tag</w:t>
      </w:r>
    </w:p>
    <w:p w14:paraId="244CB728" w14:textId="77777777" w:rsidR="00C02B8C" w:rsidRPr="00DD7CCF" w:rsidRDefault="004D2E67" w:rsidP="00DD7CCF">
      <w:pPr>
        <w:pStyle w:val="Lista2"/>
      </w:pPr>
      <w:r w:rsidRPr="00CD25A4">
        <w:rPr>
          <w:b/>
          <w:bCs/>
        </w:rPr>
        <w:t>double hyphens</w:t>
      </w:r>
      <w:r w:rsidRPr="00DD7CCF">
        <w:t xml:space="preserve"> </w:t>
      </w:r>
      <w:r w:rsidRPr="00E24F87">
        <w:rPr>
          <w:noProof/>
        </w:rPr>
        <w:t>(</w:t>
      </w:r>
      <w:r w:rsidRPr="00DD7CCF">
        <w:t>or equal signs)</w:t>
      </w:r>
      <w:r w:rsidRPr="00F47381">
        <w:rPr>
          <w:rStyle w:val="Lbjegyzet-hivatkozs"/>
        </w:rPr>
        <w:footnoteReference w:id="60"/>
      </w:r>
      <w:r w:rsidRPr="00DD7CCF">
        <w:t xml:space="preserve"> normally become spaces</w:t>
      </w:r>
    </w:p>
    <w:p w14:paraId="2E1B3493" w14:textId="77777777" w:rsidR="00C02B8C" w:rsidRPr="00DD7CCF" w:rsidRDefault="004D2E67" w:rsidP="00DD7CCF">
      <w:pPr>
        <w:pStyle w:val="Lista3"/>
      </w:pPr>
      <w:r w:rsidRPr="00DD7CCF">
        <w:t xml:space="preserve">but when used between words fused in vowel </w:t>
      </w:r>
      <w:r w:rsidRPr="005D2B22">
        <w:rPr>
          <w:rStyle w:val="Foreign"/>
        </w:rPr>
        <w:t>sa</w:t>
      </w:r>
      <w:r w:rsidR="00C6268C">
        <w:rPr>
          <w:rStyle w:val="Foreign"/>
        </w:rPr>
        <w:t>ṁ</w:t>
      </w:r>
      <w:r w:rsidRPr="005D2B22">
        <w:rPr>
          <w:rStyle w:val="Foreign"/>
        </w:rPr>
        <w:t>dhi</w:t>
      </w:r>
      <w:r w:rsidRPr="00DD7CCF">
        <w:t xml:space="preserve"> </w:t>
      </w:r>
      <w:r w:rsidRPr="00E24F87">
        <w:rPr>
          <w:noProof/>
        </w:rPr>
        <w:t>(</w:t>
      </w:r>
      <w:r w:rsidRPr="00DD7CCF">
        <w:t xml:space="preserve">e.g. </w:t>
      </w:r>
      <w:r w:rsidRPr="005D2B22">
        <w:rPr>
          <w:rStyle w:val="Foreign"/>
        </w:rPr>
        <w:t>c=āpi</w:t>
      </w:r>
      <w:r w:rsidRPr="00DD7CCF">
        <w:t>), they are discarded</w:t>
      </w:r>
    </w:p>
    <w:p w14:paraId="64BCCA56" w14:textId="77777777" w:rsidR="00C02B8C" w:rsidRPr="00DD7CCF" w:rsidRDefault="004D2E67" w:rsidP="00DD7CCF">
      <w:pPr>
        <w:pStyle w:val="Lista"/>
      </w:pPr>
      <w:r w:rsidRPr="005D2B22">
        <w:rPr>
          <w:b/>
          <w:bCs/>
        </w:rPr>
        <w:t xml:space="preserve">round parentheses </w:t>
      </w:r>
      <w:r w:rsidRPr="00E24F87">
        <w:rPr>
          <w:b/>
          <w:bCs/>
          <w:noProof/>
        </w:rPr>
        <w:t>(</w:t>
      </w:r>
      <w:r w:rsidRPr="005D2B22">
        <w:rPr>
          <w:b/>
          <w:bCs/>
        </w:rPr>
        <w:t>)</w:t>
      </w:r>
      <w:r w:rsidRPr="00DD7CCF">
        <w:t xml:space="preserve"> are used in two ways:</w:t>
      </w:r>
    </w:p>
    <w:p w14:paraId="39AB2467" w14:textId="77777777" w:rsidR="00C02B8C" w:rsidRPr="00DD7CCF" w:rsidRDefault="004D2E67" w:rsidP="00DD7CCF">
      <w:pPr>
        <w:pStyle w:val="Lista2"/>
      </w:pPr>
      <w:r w:rsidRPr="00DD7CCF">
        <w:t xml:space="preserve">with text inside, e.g. </w:t>
      </w:r>
      <w:r w:rsidRPr="00DD7CCF">
        <w:rPr>
          <w:rStyle w:val="Foreign"/>
        </w:rPr>
        <w:t>sa</w:t>
      </w:r>
      <w:r w:rsidRPr="00DD7CCF">
        <w:t xml:space="preserve"> to mark an editorial correction of the text preceding the parenthetical text</w:t>
      </w:r>
    </w:p>
    <w:p w14:paraId="75A0511E" w14:textId="77777777" w:rsidR="00C02B8C" w:rsidRPr="00DD7CCF" w:rsidRDefault="004D2E67" w:rsidP="00DD7CCF">
      <w:pPr>
        <w:pStyle w:val="Lista3"/>
      </w:pPr>
      <w:r w:rsidRPr="00DD7CCF">
        <w:t xml:space="preserve">the scope is normally the same number of </w:t>
      </w:r>
      <w:proofErr w:type="spellStart"/>
      <w:r w:rsidRPr="005D2B22">
        <w:rPr>
          <w:rStyle w:val="Foreign"/>
        </w:rPr>
        <w:t>akṣara</w:t>
      </w:r>
      <w:r w:rsidRPr="00DD7CCF">
        <w:t>s</w:t>
      </w:r>
      <w:proofErr w:type="spellEnd"/>
      <w:r w:rsidRPr="00DD7CCF">
        <w:t xml:space="preserve"> as there are within the parentheses </w:t>
      </w:r>
      <w:r w:rsidRPr="00E24F87">
        <w:rPr>
          <w:noProof/>
        </w:rPr>
        <w:t>(</w:t>
      </w:r>
      <w:r w:rsidRPr="00DD7CCF">
        <w:t xml:space="preserve">in most cases, exactly one </w:t>
      </w:r>
      <w:r w:rsidRPr="005D2B22">
        <w:rPr>
          <w:rStyle w:val="Foreign"/>
        </w:rPr>
        <w:t>akṣara</w:t>
      </w:r>
      <w:r w:rsidRPr="00DD7CCF">
        <w:t>)</w:t>
      </w:r>
    </w:p>
    <w:p w14:paraId="2254D39A" w14:textId="66DE7C3A" w:rsidR="00C02B8C" w:rsidRPr="00DD7CCF" w:rsidRDefault="004D2E67" w:rsidP="00DD7CCF">
      <w:pPr>
        <w:pStyle w:val="Lista3"/>
      </w:pPr>
      <w:r w:rsidRPr="00DD7CCF">
        <w:t xml:space="preserve">the corresponding markup in EpiDoc is correction or normalisation by substitution </w:t>
      </w:r>
      <w:r w:rsidRPr="00E24F87">
        <w:rPr>
          <w:noProof/>
        </w:rPr>
        <w:t>(</w:t>
      </w:r>
      <w:r w:rsidR="003C3D87" w:rsidRPr="00DD7CCF">
        <w:t>§</w:t>
      </w:r>
      <w:r w:rsidR="0082156E" w:rsidRPr="00DD7CCF">
        <w:fldChar w:fldCharType="begin"/>
      </w:r>
      <w:r w:rsidR="0082156E" w:rsidRPr="00DD7CCF">
        <w:instrText xml:space="preserve"> REF _Ref43988258 \w \h </w:instrText>
      </w:r>
      <w:r w:rsidR="00DD7CCF">
        <w:instrText xml:space="preserve"> \* MERGEFORMAT </w:instrText>
      </w:r>
      <w:r w:rsidR="0082156E" w:rsidRPr="00DD7CCF">
        <w:fldChar w:fldCharType="separate"/>
      </w:r>
      <w:r w:rsidR="00E90D07">
        <w:t>6.2.2</w:t>
      </w:r>
      <w:r w:rsidR="0082156E" w:rsidRPr="00DD7CCF">
        <w:fldChar w:fldCharType="end"/>
      </w:r>
      <w:r w:rsidRPr="00DD7CCF">
        <w:t xml:space="preserve">, </w:t>
      </w:r>
      <w:r w:rsidR="003C3D87" w:rsidRPr="00DD7CCF">
        <w:t>§</w:t>
      </w:r>
      <w:r w:rsidR="00435F8C" w:rsidRPr="00DD7CCF">
        <w:fldChar w:fldCharType="begin"/>
      </w:r>
      <w:r w:rsidR="00435F8C" w:rsidRPr="00DD7CCF">
        <w:instrText xml:space="preserve"> REF _Ref43979886 \r \h </w:instrText>
      </w:r>
      <w:r w:rsidR="00DD7CCF">
        <w:instrText xml:space="preserve"> \* MERGEFORMAT </w:instrText>
      </w:r>
      <w:r w:rsidR="00435F8C" w:rsidRPr="00DD7CCF">
        <w:fldChar w:fldCharType="separate"/>
      </w:r>
      <w:r w:rsidR="00E90D07">
        <w:t>6.3.2</w:t>
      </w:r>
      <w:r w:rsidR="00435F8C" w:rsidRPr="00DD7CCF">
        <w:fldChar w:fldCharType="end"/>
      </w:r>
      <w:r w:rsidRPr="00DD7CCF">
        <w:t>), which we can apply to any segment, from a single phoneme to a longer string</w:t>
      </w:r>
    </w:p>
    <w:p w14:paraId="2B467D69" w14:textId="77777777" w:rsidR="00C02B8C" w:rsidRPr="00DD7CCF" w:rsidRDefault="004D2E67" w:rsidP="00DD7CCF">
      <w:pPr>
        <w:pStyle w:val="Lista2"/>
      </w:pPr>
      <w:r w:rsidRPr="00DD7CCF">
        <w:t xml:space="preserve">with a question mark inside, </w:t>
      </w:r>
      <w:r w:rsidRPr="00E24F87">
        <w:rPr>
          <w:noProof/>
        </w:rPr>
        <w:t>(</w:t>
      </w:r>
      <w:r w:rsidRPr="00DD7CCF">
        <w:t xml:space="preserve">?) to flag the preceding text </w:t>
      </w:r>
      <w:r w:rsidRPr="00E24F87">
        <w:rPr>
          <w:noProof/>
        </w:rPr>
        <w:t>(</w:t>
      </w:r>
      <w:r w:rsidRPr="00DD7CCF">
        <w:t xml:space="preserve">usually one </w:t>
      </w:r>
      <w:r w:rsidRPr="00DD7CCF">
        <w:rPr>
          <w:rStyle w:val="Foreign"/>
        </w:rPr>
        <w:t>akṣara</w:t>
      </w:r>
      <w:r w:rsidRPr="00DD7CCF">
        <w:t>) as very uncertainly read</w:t>
      </w:r>
    </w:p>
    <w:p w14:paraId="4A45DD0A" w14:textId="32AE0CCB" w:rsidR="00C02B8C" w:rsidRPr="00DD7CCF" w:rsidRDefault="004D2E67" w:rsidP="00DD7CCF">
      <w:pPr>
        <w:pStyle w:val="Lista3"/>
      </w:pPr>
      <w:r w:rsidRPr="00DD7CCF">
        <w:t xml:space="preserve">in our terms, this is “unclear” with low certainty </w:t>
      </w:r>
      <w:r w:rsidRPr="00E24F87">
        <w:rPr>
          <w:noProof/>
        </w:rPr>
        <w:t>(</w:t>
      </w:r>
      <w:r w:rsidR="003C3D87" w:rsidRPr="00DD7CCF">
        <w:t>§</w:t>
      </w:r>
      <w:r w:rsidR="0082156E" w:rsidRPr="00DD7CCF">
        <w:fldChar w:fldCharType="begin"/>
      </w:r>
      <w:r w:rsidR="0082156E" w:rsidRPr="00DD7CCF">
        <w:instrText xml:space="preserve"> REF _Ref43987867 \w \h </w:instrText>
      </w:r>
      <w:r w:rsidR="00DD7CCF">
        <w:instrText xml:space="preserve"> \* MERGEFORMAT </w:instrText>
      </w:r>
      <w:r w:rsidR="0082156E" w:rsidRPr="00DD7CCF">
        <w:fldChar w:fldCharType="separate"/>
      </w:r>
      <w:r w:rsidR="00E90D07">
        <w:t>5.3.2</w:t>
      </w:r>
      <w:r w:rsidR="0082156E" w:rsidRPr="00DD7CCF">
        <w:fldChar w:fldCharType="end"/>
      </w:r>
      <w:r w:rsidRPr="00DD7CCF">
        <w:t>)</w:t>
      </w:r>
    </w:p>
    <w:p w14:paraId="753DB5CD" w14:textId="77777777" w:rsidR="00C02B8C" w:rsidRPr="00DD7CCF" w:rsidRDefault="004D2E67" w:rsidP="00DD7CCF">
      <w:pPr>
        <w:pStyle w:val="Lista2"/>
      </w:pPr>
      <w:r w:rsidRPr="00DD7CCF">
        <w:t>with text and a question mark inside, used in some publications as follows:</w:t>
      </w:r>
    </w:p>
    <w:p w14:paraId="5B746C43" w14:textId="249F8BEA" w:rsidR="00C02B8C" w:rsidRPr="00DD7CCF" w:rsidRDefault="004D2E67" w:rsidP="00DD7CCF">
      <w:pPr>
        <w:pStyle w:val="Lista3"/>
      </w:pPr>
      <w:r w:rsidRPr="00E24F87">
        <w:rPr>
          <w:noProof/>
        </w:rPr>
        <w:t>(</w:t>
      </w:r>
      <w:r w:rsidRPr="00DD7CCF">
        <w:t>?</w:t>
      </w:r>
      <w:proofErr w:type="spellStart"/>
      <w:r w:rsidRPr="00DD7CCF">
        <w:t>abc</w:t>
      </w:r>
      <w:proofErr w:type="spellEnd"/>
      <w:r w:rsidRPr="00DD7CCF">
        <w:t xml:space="preserve">), with the question mark before the text, to indicate a possible alternative reading </w:t>
      </w:r>
      <w:r w:rsidRPr="00E24F87">
        <w:rPr>
          <w:noProof/>
        </w:rPr>
        <w:t>(</w:t>
      </w:r>
      <w:r w:rsidR="003C3D87" w:rsidRPr="00DD7CCF">
        <w:t>§</w:t>
      </w:r>
      <w:r w:rsidR="001B68E2" w:rsidRPr="00DD7CCF">
        <w:fldChar w:fldCharType="begin"/>
      </w:r>
      <w:r w:rsidR="001B68E2" w:rsidRPr="00DD7CCF">
        <w:instrText xml:space="preserve"> REF _Ref43987339 \w \h </w:instrText>
      </w:r>
      <w:r w:rsidR="00DD7CCF">
        <w:instrText xml:space="preserve"> \* MERGEFORMAT </w:instrText>
      </w:r>
      <w:r w:rsidR="001B68E2" w:rsidRPr="00DD7CCF">
        <w:fldChar w:fldCharType="separate"/>
      </w:r>
      <w:r w:rsidR="00E90D07">
        <w:t>5.3.3</w:t>
      </w:r>
      <w:r w:rsidR="001B68E2" w:rsidRPr="00DD7CCF">
        <w:fldChar w:fldCharType="end"/>
      </w:r>
      <w:r w:rsidRPr="00DD7CCF">
        <w:t>)</w:t>
      </w:r>
    </w:p>
    <w:p w14:paraId="1C6A2AAC" w14:textId="539430C9" w:rsidR="00C02B8C" w:rsidRPr="00DD7CCF" w:rsidRDefault="004D2E67" w:rsidP="00DD7CCF">
      <w:pPr>
        <w:pStyle w:val="Lista3"/>
      </w:pPr>
      <w:r w:rsidRPr="00E24F87">
        <w:rPr>
          <w:noProof/>
        </w:rPr>
        <w:t>(</w:t>
      </w:r>
      <w:proofErr w:type="spellStart"/>
      <w:r w:rsidRPr="00DD7CCF">
        <w:t>abc</w:t>
      </w:r>
      <w:proofErr w:type="spellEnd"/>
      <w:r w:rsidRPr="00DD7CCF">
        <w:t xml:space="preserve">?), with the question mark after the text, to indicate a tentative emendation </w:t>
      </w:r>
      <w:r w:rsidRPr="00E24F87">
        <w:rPr>
          <w:noProof/>
        </w:rPr>
        <w:t>(</w:t>
      </w:r>
      <w:r w:rsidRPr="00DD7CCF">
        <w:t xml:space="preserve">which we do not encode as such; the tentativeness of an emendation encoded as per </w:t>
      </w:r>
      <w:r w:rsidR="003C3D87" w:rsidRPr="00DD7CCF">
        <w:t>§</w:t>
      </w:r>
      <w:r w:rsidR="00284D70" w:rsidRPr="00DD7CCF">
        <w:fldChar w:fldCharType="begin"/>
      </w:r>
      <w:r w:rsidR="00284D70" w:rsidRPr="00DD7CCF">
        <w:instrText xml:space="preserve"> REF _Ref43978565 \r \h </w:instrText>
      </w:r>
      <w:r w:rsidR="00DD7CCF">
        <w:instrText xml:space="preserve"> \* MERGEFORMAT </w:instrText>
      </w:r>
      <w:r w:rsidR="00284D70" w:rsidRPr="00DD7CCF">
        <w:fldChar w:fldCharType="separate"/>
      </w:r>
      <w:r w:rsidR="00E90D07">
        <w:t>5.5</w:t>
      </w:r>
      <w:r w:rsidR="00284D70" w:rsidRPr="00DD7CCF">
        <w:fldChar w:fldCharType="end"/>
      </w:r>
      <w:r w:rsidRPr="00DD7CCF">
        <w:t xml:space="preserve"> may be indicated in an apparatus note)</w:t>
      </w:r>
    </w:p>
    <w:p w14:paraId="2FF3C447" w14:textId="77777777" w:rsidR="00C02B8C" w:rsidRPr="00DD7CCF" w:rsidRDefault="004D2E67" w:rsidP="00DD7CCF">
      <w:pPr>
        <w:pStyle w:val="Lista"/>
      </w:pPr>
      <w:r w:rsidRPr="005D2B22">
        <w:rPr>
          <w:b/>
          <w:bCs/>
        </w:rPr>
        <w:t>square brackets []</w:t>
      </w:r>
      <w:r w:rsidRPr="00DD7CCF">
        <w:t xml:space="preserve"> are used for no less than four functions</w:t>
      </w:r>
    </w:p>
    <w:p w14:paraId="35BDAFAF" w14:textId="77777777" w:rsidR="00C02B8C" w:rsidRPr="00DD7CCF" w:rsidRDefault="004D2E67" w:rsidP="00DD7CCF">
      <w:pPr>
        <w:pStyle w:val="Lista2"/>
      </w:pPr>
      <w:r w:rsidRPr="00DD7CCF">
        <w:t>1. to wrap “letters which are much damaged and nearly illegible in the original”</w:t>
      </w:r>
    </w:p>
    <w:p w14:paraId="4909A8E3" w14:textId="32CDC14D" w:rsidR="00C02B8C" w:rsidRPr="00DD7CCF" w:rsidRDefault="004D2E67" w:rsidP="00DD7CCF">
      <w:pPr>
        <w:pStyle w:val="Lista3"/>
      </w:pPr>
      <w:r w:rsidRPr="00DD7CCF">
        <w:t xml:space="preserve">this normally corresponds to our “unclear” category </w:t>
      </w:r>
      <w:r w:rsidRPr="00E24F87">
        <w:rPr>
          <w:noProof/>
        </w:rPr>
        <w:t>(</w:t>
      </w:r>
      <w:r w:rsidR="003C3D87" w:rsidRPr="00DD7CCF">
        <w:t>§</w:t>
      </w:r>
      <w:r w:rsidR="001B68E2" w:rsidRPr="00DD7CCF">
        <w:fldChar w:fldCharType="begin"/>
      </w:r>
      <w:r w:rsidR="001B68E2" w:rsidRPr="00DD7CCF">
        <w:instrText xml:space="preserve"> REF _Ref43987289 \w \h </w:instrText>
      </w:r>
      <w:r w:rsidR="00DD7CCF">
        <w:instrText xml:space="preserve"> \* MERGEFORMAT </w:instrText>
      </w:r>
      <w:r w:rsidR="001B68E2" w:rsidRPr="00DD7CCF">
        <w:fldChar w:fldCharType="separate"/>
      </w:r>
      <w:r w:rsidR="00E90D07">
        <w:t>5.3.1</w:t>
      </w:r>
      <w:r w:rsidR="001B68E2" w:rsidRPr="00DD7CCF">
        <w:fldChar w:fldCharType="end"/>
      </w:r>
      <w:r w:rsidRPr="00DD7CCF">
        <w:t>), in some cases with low certainty</w:t>
      </w:r>
    </w:p>
    <w:p w14:paraId="12A0DDEA" w14:textId="77777777" w:rsidR="00C02B8C" w:rsidRPr="00DD7CCF" w:rsidRDefault="004D2E67" w:rsidP="00DD7CCF">
      <w:pPr>
        <w:pStyle w:val="Lista2"/>
      </w:pPr>
      <w:r w:rsidRPr="00DD7CCF">
        <w:t>2. to wrap “letters … which, being wholly illegible, can be supplied with certainty”</w:t>
      </w:r>
    </w:p>
    <w:p w14:paraId="406E1E7E" w14:textId="589EA172" w:rsidR="00C02B8C" w:rsidRPr="00DD7CCF" w:rsidRDefault="004D2E67" w:rsidP="00DD7CCF">
      <w:pPr>
        <w:pStyle w:val="Lista3"/>
      </w:pPr>
      <w:r w:rsidRPr="00DD7CCF">
        <w:t xml:space="preserve">i.e. normally “supplied” in our terminology </w:t>
      </w:r>
      <w:r w:rsidRPr="00E24F87">
        <w:rPr>
          <w:noProof/>
        </w:rPr>
        <w:t>(</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E90D07">
        <w:t>5.5</w:t>
      </w:r>
      <w:r w:rsidR="00780A5D" w:rsidRPr="00DD7CCF">
        <w:fldChar w:fldCharType="end"/>
      </w:r>
      <w:r w:rsidRPr="00DD7CCF">
        <w:t>)</w:t>
      </w:r>
    </w:p>
    <w:p w14:paraId="5B94A25C" w14:textId="77777777" w:rsidR="00C02B8C" w:rsidRPr="00DD7CCF" w:rsidRDefault="004D2E67" w:rsidP="00DD7CCF">
      <w:pPr>
        <w:pStyle w:val="Lista3"/>
      </w:pPr>
      <w:r w:rsidRPr="00DD7CCF">
        <w:t>it is usually not possible to distinguish 2 from 1 without studying a facsimile of the inscription; if you cannot do this and you are only transcribing a printed edition to EpiDoc, use “unclear” for both</w:t>
      </w:r>
    </w:p>
    <w:p w14:paraId="70259469" w14:textId="77777777" w:rsidR="004F4C63" w:rsidRPr="00DD7CCF" w:rsidRDefault="004D2E67" w:rsidP="00DD7CCF">
      <w:pPr>
        <w:pStyle w:val="Lista2"/>
      </w:pPr>
      <w:r w:rsidRPr="00DD7CCF">
        <w:t>3. text followed by a question mark in square brackets, [</w:t>
      </w:r>
      <w:proofErr w:type="spellStart"/>
      <w:r w:rsidRPr="00DD7CCF">
        <w:t>abc</w:t>
      </w:r>
      <w:proofErr w:type="spellEnd"/>
      <w:r w:rsidRPr="00DD7CCF">
        <w:t>?] is used by some editors to indicate tentatively or conjecturally read text</w:t>
      </w:r>
    </w:p>
    <w:p w14:paraId="6CBB7D0C" w14:textId="373B86E4" w:rsidR="00C02B8C" w:rsidRPr="00DD7CCF" w:rsidRDefault="004D2E67" w:rsidP="00DD7CCF">
      <w:pPr>
        <w:pStyle w:val="Lista3"/>
      </w:pPr>
      <w:r w:rsidRPr="00DD7CCF">
        <w:t xml:space="preserve">this usually corresponds to “unclear” with low certainty </w:t>
      </w:r>
      <w:r w:rsidRPr="00E24F87">
        <w:rPr>
          <w:noProof/>
        </w:rPr>
        <w:t>(</w:t>
      </w:r>
      <w:r w:rsidR="003C3D87" w:rsidRPr="00DD7CCF">
        <w:t>§</w:t>
      </w:r>
      <w:r w:rsidR="00284D70" w:rsidRPr="00DD7CCF">
        <w:fldChar w:fldCharType="begin"/>
      </w:r>
      <w:r w:rsidR="00284D70" w:rsidRPr="00DD7CCF">
        <w:instrText xml:space="preserve"> REF _Ref43987867 \r \h </w:instrText>
      </w:r>
      <w:r w:rsidR="00DD7CCF">
        <w:instrText xml:space="preserve"> \* MERGEFORMAT </w:instrText>
      </w:r>
      <w:r w:rsidR="00284D70" w:rsidRPr="00DD7CCF">
        <w:fldChar w:fldCharType="separate"/>
      </w:r>
      <w:r w:rsidR="00E90D07">
        <w:t>5.3.2</w:t>
      </w:r>
      <w:r w:rsidR="00284D70" w:rsidRPr="00DD7CCF">
        <w:fldChar w:fldCharType="end"/>
      </w:r>
      <w:r w:rsidRPr="00DD7CCF">
        <w:t>)</w:t>
      </w:r>
    </w:p>
    <w:p w14:paraId="6FB92DC4" w14:textId="77777777" w:rsidR="00C02B8C" w:rsidRPr="00DD7CCF" w:rsidRDefault="004D2E67" w:rsidP="00DD7CCF">
      <w:pPr>
        <w:pStyle w:val="Lista2"/>
      </w:pPr>
      <w:r w:rsidRPr="00DD7CCF">
        <w:t>4. text followed by an asterisk in square brackets, [</w:t>
      </w:r>
      <w:proofErr w:type="spellStart"/>
      <w:r w:rsidRPr="00DD7CCF">
        <w:t>abc</w:t>
      </w:r>
      <w:proofErr w:type="spellEnd"/>
      <w:r w:rsidRPr="00DD7CCF">
        <w:t>*] in principle means editorial restoration of characters omitted by the original scribe, but in the actual practice of some editors it seems to be used for function 2 above</w:t>
      </w:r>
    </w:p>
    <w:p w14:paraId="2E1DB483" w14:textId="3BABC7C4" w:rsidR="00C02B8C" w:rsidRPr="00DD7CCF" w:rsidRDefault="004D2E67" w:rsidP="00DD7CCF">
      <w:pPr>
        <w:pStyle w:val="Lista3"/>
      </w:pPr>
      <w:r w:rsidRPr="00DD7CCF">
        <w:t xml:space="preserve">for editorial correction of omissions, see </w:t>
      </w:r>
      <w:r w:rsidR="003C3D87" w:rsidRPr="00DD7CCF">
        <w:t>§</w:t>
      </w:r>
      <w:r w:rsidR="0082156E" w:rsidRPr="00DD7CCF">
        <w:fldChar w:fldCharType="begin"/>
      </w:r>
      <w:r w:rsidR="0082156E" w:rsidRPr="00DD7CCF">
        <w:instrText xml:space="preserve"> REF _Ref43988316 \w \h </w:instrText>
      </w:r>
      <w:r w:rsidR="00DD7CCF">
        <w:instrText xml:space="preserve"> \* MERGEFORMAT </w:instrText>
      </w:r>
      <w:r w:rsidR="0082156E" w:rsidRPr="00DD7CCF">
        <w:fldChar w:fldCharType="separate"/>
      </w:r>
      <w:r w:rsidR="00E90D07">
        <w:t>6.2.4</w:t>
      </w:r>
      <w:r w:rsidR="0082156E" w:rsidRPr="00DD7CCF">
        <w:fldChar w:fldCharType="end"/>
      </w:r>
    </w:p>
    <w:p w14:paraId="44A2C641" w14:textId="5FD6E300" w:rsidR="00C02B8C" w:rsidRPr="00DD7CCF" w:rsidRDefault="004D2E67" w:rsidP="00DD7CCF">
      <w:pPr>
        <w:pStyle w:val="Lista4"/>
      </w:pPr>
      <w:r w:rsidRPr="00DD7CCF">
        <w:t xml:space="preserve">note that earlier editors usually supply punctuation marks and numbers in stanzas, which you should not do </w:t>
      </w:r>
      <w:r w:rsidRPr="00E24F87">
        <w:rPr>
          <w:noProof/>
        </w:rPr>
        <w:t>(</w:t>
      </w:r>
      <w:r w:rsidRPr="00DD7CCF">
        <w:t xml:space="preserve">see </w:t>
      </w:r>
      <w:r w:rsidR="003C3D87" w:rsidRPr="00DD7CCF">
        <w:t>§</w:t>
      </w:r>
      <w:r w:rsidR="00284D70" w:rsidRPr="00DD7CCF">
        <w:fldChar w:fldCharType="begin"/>
      </w:r>
      <w:r w:rsidR="00284D70" w:rsidRPr="00DD7CCF">
        <w:instrText xml:space="preserve"> REF _Ref43991017 \r \h </w:instrText>
      </w:r>
      <w:r w:rsidR="00DD7CCF">
        <w:instrText xml:space="preserve"> \* MERGEFORMAT </w:instrText>
      </w:r>
      <w:r w:rsidR="00284D70" w:rsidRPr="00DD7CCF">
        <w:fldChar w:fldCharType="separate"/>
      </w:r>
      <w:r w:rsidR="00E90D07">
        <w:t>6.1.3</w:t>
      </w:r>
      <w:r w:rsidR="00284D70" w:rsidRPr="00DD7CCF">
        <w:fldChar w:fldCharType="end"/>
      </w:r>
      <w:r w:rsidRPr="00DD7CCF">
        <w:t>)</w:t>
      </w:r>
    </w:p>
    <w:p w14:paraId="339C7C16" w14:textId="77777777" w:rsidR="00C02B8C" w:rsidRPr="00DD7CCF" w:rsidRDefault="004D2E67" w:rsidP="00DD7CCF">
      <w:pPr>
        <w:pStyle w:val="Lista3"/>
      </w:pPr>
      <w:r w:rsidRPr="00DD7CCF">
        <w:lastRenderedPageBreak/>
        <w:t>if possible, look at a facsimile to check whether this editorial markup stands for a scribal omission or for lost and supplied text; if this is not possible, assume that square brackets with an asterisk stand for scribal omission</w:t>
      </w:r>
    </w:p>
    <w:p w14:paraId="155134FB" w14:textId="1CDB118F" w:rsidR="00C02B8C" w:rsidRPr="00DD7CCF" w:rsidRDefault="004D2E67" w:rsidP="00DD7CCF">
      <w:pPr>
        <w:pStyle w:val="Lista2"/>
      </w:pPr>
      <w:r w:rsidRPr="00DD7CCF">
        <w:t xml:space="preserve">5. prosodic notation in square brackets indicates a lacuna of known metre, to be marked up as per </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E90D07">
        <w:t>5.4.4</w:t>
      </w:r>
      <w:r w:rsidR="009A6168" w:rsidRPr="00DD7CCF">
        <w:fldChar w:fldCharType="end"/>
      </w:r>
    </w:p>
    <w:p w14:paraId="676A449E" w14:textId="77777777" w:rsidR="00C02B8C" w:rsidRPr="00DD7CCF" w:rsidRDefault="004D2E67" w:rsidP="00DD7CCF">
      <w:pPr>
        <w:pStyle w:val="Lista"/>
      </w:pPr>
      <w:r w:rsidRPr="00DD7CCF">
        <w:t>plain transliterated text</w:t>
      </w:r>
    </w:p>
    <w:p w14:paraId="72D74D84" w14:textId="77777777" w:rsidR="00C02B8C" w:rsidRPr="00DD7CCF" w:rsidRDefault="004D2E67" w:rsidP="00DD7CCF">
      <w:pPr>
        <w:pStyle w:val="Lista2"/>
      </w:pPr>
      <w:r w:rsidRPr="00DD7CCF">
        <w:t>bear in mind that unclear markup in EpiDoc should be used when the interpretation of a character would be ambiguous without its context, i.e. more frequently than in most earlier printed editions</w:t>
      </w:r>
    </w:p>
    <w:p w14:paraId="48C5C547" w14:textId="77777777" w:rsidR="00C02B8C" w:rsidRPr="00DD7CCF" w:rsidRDefault="004D2E67" w:rsidP="00DD7CCF">
      <w:pPr>
        <w:pStyle w:val="Lista2"/>
      </w:pPr>
      <w:r w:rsidRPr="00DD7CCF">
        <w:t xml:space="preserve">the same applies, to a lesser degree, to restorations: if a character </w:t>
      </w:r>
      <w:r w:rsidRPr="00E24F87">
        <w:rPr>
          <w:noProof/>
        </w:rPr>
        <w:t>(</w:t>
      </w:r>
      <w:r w:rsidRPr="00DD7CCF">
        <w:t>or component) is completely indistinct in a good facsimile or the original support, feel free to mark it up as supplied even if the print edition shows it as merely unclear or even as clearly read</w:t>
      </w:r>
    </w:p>
    <w:p w14:paraId="662E063D" w14:textId="77777777" w:rsidR="00C02B8C" w:rsidRPr="00DD7CCF" w:rsidRDefault="004D2E67" w:rsidP="00DD7CCF">
      <w:pPr>
        <w:pStyle w:val="Lista"/>
      </w:pPr>
      <w:r w:rsidRPr="005D2B22">
        <w:rPr>
          <w:b/>
          <w:bCs/>
        </w:rPr>
        <w:t>dots</w:t>
      </w:r>
      <w:r w:rsidRPr="00DD7CCF">
        <w:t xml:space="preserve"> or other signs indicating lacunae</w:t>
      </w:r>
    </w:p>
    <w:p w14:paraId="0EB23D03" w14:textId="77777777" w:rsidR="00C02B8C" w:rsidRPr="00DD7CCF" w:rsidRDefault="004D2E67" w:rsidP="00DD7CCF">
      <w:pPr>
        <w:pStyle w:val="Lista2"/>
      </w:pPr>
      <w:r w:rsidRPr="00DD7CCF">
        <w:t xml:space="preserve">CII normally uses dots for lacunae, roughly indicating their size by the rule of “two dots correspond to one </w:t>
      </w:r>
      <w:r w:rsidRPr="00DD7CCF">
        <w:rPr>
          <w:rStyle w:val="Foreign"/>
        </w:rPr>
        <w:t>akṣara</w:t>
      </w:r>
      <w:r w:rsidRPr="00DD7CCF">
        <w:t xml:space="preserve">” </w:t>
      </w:r>
      <w:r w:rsidRPr="00E24F87">
        <w:rPr>
          <w:noProof/>
        </w:rPr>
        <w:t>(</w:t>
      </w:r>
      <w:r w:rsidRPr="00DD7CCF">
        <w:t>single dots may mean a lost vowel or a lost consonant)</w:t>
      </w:r>
    </w:p>
    <w:p w14:paraId="66DB5050" w14:textId="77777777" w:rsidR="00C02B8C" w:rsidRPr="00DD7CCF" w:rsidRDefault="004D2E67" w:rsidP="00DD7CCF">
      <w:pPr>
        <w:pStyle w:val="Lista2"/>
      </w:pPr>
      <w:r w:rsidRPr="00DD7CCF">
        <w:t xml:space="preserve">other editors may use asterisks or underscores, each corresponding to an </w:t>
      </w:r>
      <w:r w:rsidRPr="00DD7CCF">
        <w:rPr>
          <w:rStyle w:val="Foreign"/>
        </w:rPr>
        <w:t>akṣara</w:t>
      </w:r>
      <w:r w:rsidRPr="00DD7CCF">
        <w:t>, though this correspondence may be extremely inaccurate in some editions</w:t>
      </w:r>
    </w:p>
    <w:p w14:paraId="06A4FE0F" w14:textId="1D4C36DD" w:rsidR="00C02B8C" w:rsidRPr="00DD7CCF" w:rsidRDefault="004D2E67" w:rsidP="00DD7CCF">
      <w:pPr>
        <w:pStyle w:val="Lista2"/>
      </w:pPr>
      <w:r w:rsidRPr="00DD7CCF">
        <w:t xml:space="preserve">see </w:t>
      </w:r>
      <w:r w:rsidR="003C3D87" w:rsidRPr="00DD7CCF">
        <w:t>§</w:t>
      </w:r>
      <w:r w:rsidR="001A0A54" w:rsidRPr="00DD7CCF">
        <w:fldChar w:fldCharType="begin"/>
      </w:r>
      <w:r w:rsidR="001A0A54" w:rsidRPr="00DD7CCF">
        <w:instrText xml:space="preserve"> REF _Ref43979611 \r \h </w:instrText>
      </w:r>
      <w:r w:rsidR="00DD7CCF">
        <w:instrText xml:space="preserve"> \* MERGEFORMAT </w:instrText>
      </w:r>
      <w:r w:rsidR="001A0A54" w:rsidRPr="00DD7CCF">
        <w:fldChar w:fldCharType="separate"/>
      </w:r>
      <w:r w:rsidR="00E90D07">
        <w:t>5.4</w:t>
      </w:r>
      <w:r w:rsidR="001A0A54" w:rsidRPr="00DD7CCF">
        <w:fldChar w:fldCharType="end"/>
      </w:r>
      <w:r w:rsidRPr="00DD7CCF">
        <w:t xml:space="preserve"> about handling lacunae in EpiDoc</w:t>
      </w:r>
    </w:p>
    <w:p w14:paraId="02B335A2" w14:textId="77777777" w:rsidR="00C02B8C" w:rsidRPr="00DD7CCF" w:rsidRDefault="004D2E67" w:rsidP="00D4342A">
      <w:pPr>
        <w:pStyle w:val="Cmsor1"/>
        <w:numPr>
          <w:ilvl w:val="0"/>
          <w:numId w:val="9"/>
        </w:numPr>
      </w:pPr>
      <w:bookmarkStart w:id="711" w:name="_qgilsms4nw42" w:colFirst="0" w:colLast="0"/>
      <w:bookmarkStart w:id="712" w:name="_Ref43980968"/>
      <w:bookmarkStart w:id="713" w:name="_Toc74733614"/>
      <w:bookmarkEnd w:id="711"/>
      <w:r w:rsidRPr="00DD7CCF">
        <w:lastRenderedPageBreak/>
        <w:t xml:space="preserve">Metre </w:t>
      </w:r>
      <w:r w:rsidRPr="00E24F87">
        <w:rPr>
          <w:noProof/>
        </w:rPr>
        <w:t>(</w:t>
      </w:r>
      <w:r w:rsidRPr="00DD7CCF">
        <w:t>Prosody)</w:t>
      </w:r>
      <w:bookmarkEnd w:id="712"/>
      <w:bookmarkEnd w:id="713"/>
    </w:p>
    <w:p w14:paraId="301D3376" w14:textId="77777777" w:rsidR="00C02B8C" w:rsidRPr="00DD7CCF" w:rsidRDefault="004D2E67" w:rsidP="00D4342A">
      <w:pPr>
        <w:pStyle w:val="Cmsor2"/>
        <w:numPr>
          <w:ilvl w:val="1"/>
          <w:numId w:val="9"/>
        </w:numPr>
      </w:pPr>
      <w:bookmarkStart w:id="714" w:name="_3ig9fb4xl00q" w:colFirst="0" w:colLast="0"/>
      <w:bookmarkStart w:id="715" w:name="_Toc74733615"/>
      <w:bookmarkEnd w:id="714"/>
      <w:r w:rsidRPr="00DD7CCF">
        <w:t>Looking up Sanskrit metres</w:t>
      </w:r>
      <w:bookmarkEnd w:id="715"/>
    </w:p>
    <w:p w14:paraId="6B4C04C4" w14:textId="77777777" w:rsidR="00C02B8C" w:rsidRPr="00DD7CCF" w:rsidRDefault="004D2E67" w:rsidP="006436FD">
      <w:pPr>
        <w:pStyle w:val="Lista"/>
      </w:pPr>
      <w:r w:rsidRPr="00DD7CCF">
        <w:t xml:space="preserve">to identify the metre of a Sanskrit stanza, check the lists of syllabic and moraic metres below and use Apte’s </w:t>
      </w:r>
      <w:r w:rsidRPr="00E24F87">
        <w:rPr>
          <w:noProof/>
        </w:rPr>
        <w:t>(</w:t>
      </w:r>
      <w:r w:rsidRPr="00DD7CCF">
        <w:t>1957) Appendix A to identify metres not listed here</w:t>
      </w:r>
    </w:p>
    <w:p w14:paraId="5E5FCE4F" w14:textId="77777777" w:rsidR="00C02B8C" w:rsidRPr="00DD7CCF" w:rsidRDefault="004D2E67" w:rsidP="006436FD">
      <w:pPr>
        <w:pStyle w:val="Lista"/>
      </w:pPr>
      <w:r w:rsidRPr="00DD7CCF">
        <w:t>to accelerate your identification, you can try one of these online tools:</w:t>
      </w:r>
    </w:p>
    <w:p w14:paraId="1C7A9753" w14:textId="2C328FFA" w:rsidR="00C02B8C" w:rsidRPr="00DD7CCF" w:rsidRDefault="00000000" w:rsidP="006436FD">
      <w:pPr>
        <w:pStyle w:val="Lista2"/>
      </w:pPr>
      <w:hyperlink r:id="rId58">
        <w:r w:rsidR="004D2E67" w:rsidRPr="00DD7CCF">
          <w:rPr>
            <w:color w:val="1155CC"/>
            <w:u w:val="single"/>
          </w:rPr>
          <w:t>https://sanskritmetres.appspot.com/</w:t>
        </w:r>
      </w:hyperlink>
      <w:r w:rsidR="004D2E67" w:rsidRPr="00DD7CCF">
        <w:t xml:space="preserve"> requires a full stanza as input but will tolerate mistakes and lacunae and produce an approximate match</w:t>
      </w:r>
    </w:p>
    <w:p w14:paraId="260C10D6" w14:textId="2ACA3B6B" w:rsidR="00C02B8C" w:rsidRDefault="00000000" w:rsidP="006436FD">
      <w:pPr>
        <w:pStyle w:val="Lista2"/>
      </w:pPr>
      <w:hyperlink r:id="rId59" w:history="1">
        <w:r w:rsidR="00025303" w:rsidRPr="00DD7CCF">
          <w:rPr>
            <w:rStyle w:val="Hiperhivatkozs"/>
          </w:rPr>
          <w:t>http://sanskritlibrary.org:8080/MeterIdentification/</w:t>
        </w:r>
      </w:hyperlink>
      <w:r w:rsidR="004D2E67" w:rsidRPr="00DD7CCF">
        <w:t xml:space="preserve"> recognises a very large number of metres and accepts half or quarter stanzas as input </w:t>
      </w:r>
      <w:r w:rsidR="004D2E67" w:rsidRPr="00E24F87">
        <w:rPr>
          <w:noProof/>
        </w:rPr>
        <w:t>(</w:t>
      </w:r>
      <w:r w:rsidR="004D2E67" w:rsidRPr="00DD7CCF">
        <w:t>but does not tolerate errors); it accepts several transliteration schemes but these need to be selected manually instead of being recognised automatically</w:t>
      </w:r>
    </w:p>
    <w:p w14:paraId="1D4C79DF" w14:textId="66C4218B" w:rsidR="00A23873" w:rsidRPr="00DD7CCF" w:rsidRDefault="00000000" w:rsidP="006436FD">
      <w:pPr>
        <w:pStyle w:val="Lista2"/>
      </w:pPr>
      <w:hyperlink r:id="rId60" w:history="1">
        <w:r w:rsidR="00A23873" w:rsidRPr="00933422">
          <w:rPr>
            <w:rStyle w:val="Hiperhivatkozs"/>
          </w:rPr>
          <w:t>https://skrutable.pythonanywhere.com/</w:t>
        </w:r>
      </w:hyperlink>
      <w:r w:rsidR="00A23873">
        <w:t xml:space="preserve"> </w:t>
      </w:r>
      <w:r w:rsidR="00A23873" w:rsidRPr="00A23873">
        <w:t>requires full stanzas but can automatically split these into quarters and tolerates mistakes to some extent;</w:t>
      </w:r>
      <w:r w:rsidR="00294FDB">
        <w:t xml:space="preserve"> it</w:t>
      </w:r>
      <w:r w:rsidR="00A23873" w:rsidRPr="00A23873">
        <w:t xml:space="preserve"> can identify moraic metres in addition to syllabic ones</w:t>
      </w:r>
      <w:r w:rsidR="00294FDB">
        <w:t xml:space="preserve"> </w:t>
      </w:r>
      <w:r w:rsidR="00294FDB" w:rsidRPr="00294FDB">
        <w:t>and includes sound recordings of the recitation of many metres</w:t>
      </w:r>
    </w:p>
    <w:p w14:paraId="37EEB8BC" w14:textId="4195657A" w:rsidR="00C02B8C" w:rsidRPr="00DD7CCF" w:rsidRDefault="004D2E67" w:rsidP="006436FD">
      <w:pPr>
        <w:pStyle w:val="Lista"/>
      </w:pPr>
      <w:r w:rsidRPr="00DD7CCF">
        <w:t xml:space="preserve">if you have identified a metre not already listed in </w:t>
      </w:r>
      <w:r w:rsidR="00991C8A">
        <w:t>this appendix</w:t>
      </w:r>
      <w:r w:rsidRPr="00DD7CCF">
        <w:t xml:space="preserve">, please get in touch with the authors of this guide to add its name and </w:t>
      </w:r>
      <w:r w:rsidR="00991C8A">
        <w:t>template</w:t>
      </w:r>
    </w:p>
    <w:p w14:paraId="5C31D9B7" w14:textId="77777777" w:rsidR="00C02B8C" w:rsidRPr="00DD7CCF" w:rsidRDefault="004D2E67" w:rsidP="00D4342A">
      <w:pPr>
        <w:pStyle w:val="Cmsor2"/>
        <w:numPr>
          <w:ilvl w:val="1"/>
          <w:numId w:val="9"/>
        </w:numPr>
      </w:pPr>
      <w:bookmarkStart w:id="716" w:name="_orz8fxvyzur0" w:colFirst="0" w:colLast="0"/>
      <w:bookmarkStart w:id="717" w:name="_Toc74733616"/>
      <w:bookmarkEnd w:id="716"/>
      <w:r w:rsidRPr="00DD7CCF">
        <w:t>Syllable length</w:t>
      </w:r>
      <w:bookmarkEnd w:id="717"/>
    </w:p>
    <w:p w14:paraId="7F7A1E03" w14:textId="77777777" w:rsidR="00C02B8C" w:rsidRPr="00DD7CCF" w:rsidRDefault="004D2E67" w:rsidP="006436FD">
      <w:pPr>
        <w:pStyle w:val="Lista"/>
      </w:pPr>
      <w:r w:rsidRPr="00DD7CCF">
        <w:t xml:space="preserve">quantitative and syllabo-quantitative verse in the languages we work with relies on the distinction of short and long syllables for producing rhythm in verse, therefore we prefer the terms “length”, “long” and “short” to the corresponding triad “weight” </w:t>
      </w:r>
      <w:r w:rsidRPr="00E24F87">
        <w:rPr>
          <w:noProof/>
        </w:rPr>
        <w:t>(</w:t>
      </w:r>
      <w:r w:rsidRPr="00DD7CCF">
        <w:t>or “quantity”), “heavy” and “light” often used in discussions of verse in other languages</w:t>
      </w:r>
    </w:p>
    <w:p w14:paraId="0ADE65CF" w14:textId="77777777" w:rsidR="00C02B8C" w:rsidRPr="00DD7CCF" w:rsidRDefault="004D2E67" w:rsidP="006436FD">
      <w:pPr>
        <w:pStyle w:val="Lista"/>
      </w:pPr>
      <w:r w:rsidRPr="00DD7CCF">
        <w:t xml:space="preserve">a </w:t>
      </w:r>
      <w:r w:rsidRPr="00DD7CCF">
        <w:rPr>
          <w:rStyle w:val="Foreign"/>
        </w:rPr>
        <w:t>mora</w:t>
      </w:r>
      <w:r w:rsidRPr="00DD7CCF">
        <w:t xml:space="preserve"> is defined as the duration of a short syllable, and a long syllable is always equivalent to two morae</w:t>
      </w:r>
    </w:p>
    <w:p w14:paraId="10F46E79" w14:textId="77777777" w:rsidR="00C02B8C" w:rsidRPr="00DD7CCF" w:rsidRDefault="004D2E67" w:rsidP="006436FD">
      <w:pPr>
        <w:pStyle w:val="Lista"/>
      </w:pPr>
      <w:r w:rsidRPr="00DD7CCF">
        <w:t>as a reminder, syllable length is essentially determined as follows:</w:t>
      </w:r>
    </w:p>
    <w:p w14:paraId="0C3EDB3F" w14:textId="77777777" w:rsidR="00C02B8C" w:rsidRPr="00DD7CCF" w:rsidRDefault="004D2E67" w:rsidP="006436FD">
      <w:pPr>
        <w:pStyle w:val="Lista2"/>
      </w:pPr>
      <w:r w:rsidRPr="00DD7CCF">
        <w:t xml:space="preserve">a </w:t>
      </w:r>
      <w:r w:rsidRPr="00CD25A4">
        <w:rPr>
          <w:b/>
          <w:bCs/>
        </w:rPr>
        <w:t>short syllable</w:t>
      </w:r>
      <w:r w:rsidRPr="00DD7CCF">
        <w:t xml:space="preserve"> is one whose vowel is short </w:t>
      </w:r>
      <w:r w:rsidRPr="00E24F87">
        <w:rPr>
          <w:noProof/>
        </w:rPr>
        <w:t>(</w:t>
      </w:r>
      <w:r w:rsidRPr="00DD7CCF">
        <w:t xml:space="preserve">in Sanskrit: </w:t>
      </w:r>
      <w:r w:rsidRPr="00DD7CCF">
        <w:rPr>
          <w:rStyle w:val="Foreign"/>
        </w:rPr>
        <w:t>a</w:t>
      </w:r>
      <w:r w:rsidRPr="00DD7CCF">
        <w:t xml:space="preserve">, </w:t>
      </w:r>
      <w:r w:rsidRPr="00DD7CCF">
        <w:rPr>
          <w:rStyle w:val="Foreign"/>
        </w:rPr>
        <w:t>i</w:t>
      </w:r>
      <w:r w:rsidRPr="00DD7CCF">
        <w:t xml:space="preserve">, </w:t>
      </w:r>
      <w:r w:rsidRPr="00DD7CCF">
        <w:rPr>
          <w:rStyle w:val="Foreign"/>
        </w:rPr>
        <w:t>u</w:t>
      </w:r>
      <w:r w:rsidRPr="00DD7CCF">
        <w:t xml:space="preserve">, </w:t>
      </w:r>
      <w:r w:rsidRPr="00DD7CCF">
        <w:rPr>
          <w:rStyle w:val="Foreign"/>
        </w:rPr>
        <w:t>r̥</w:t>
      </w:r>
      <w:r w:rsidRPr="00DD7CCF">
        <w:t xml:space="preserve">, </w:t>
      </w:r>
      <w:r w:rsidRPr="00DD7CCF">
        <w:rPr>
          <w:rStyle w:val="Foreign"/>
        </w:rPr>
        <w:t>l̥</w:t>
      </w:r>
      <w:r w:rsidRPr="00DD7CCF">
        <w:t xml:space="preserve">) and is followed by no more than one consonant </w:t>
      </w:r>
      <w:r w:rsidRPr="00E24F87">
        <w:rPr>
          <w:noProof/>
        </w:rPr>
        <w:t>(</w:t>
      </w:r>
      <w:r w:rsidRPr="00DD7CCF">
        <w:t>without regard to whether a word boundary is also present)</w:t>
      </w:r>
    </w:p>
    <w:p w14:paraId="626DB7B5" w14:textId="77777777" w:rsidR="00C02B8C" w:rsidRPr="00DD7CCF" w:rsidRDefault="004D2E67" w:rsidP="006436FD">
      <w:pPr>
        <w:pStyle w:val="Lista2"/>
      </w:pPr>
      <w:r w:rsidRPr="00DD7CCF">
        <w:t xml:space="preserve">a </w:t>
      </w:r>
      <w:r w:rsidRPr="00CD25A4">
        <w:rPr>
          <w:b/>
          <w:bCs/>
        </w:rPr>
        <w:t>long syllable</w:t>
      </w:r>
      <w:r w:rsidRPr="00DD7CCF">
        <w:t xml:space="preserve"> is one that does not meet both of the above conditions for a short syllable; specifically, a syllable is called</w:t>
      </w:r>
    </w:p>
    <w:p w14:paraId="262D80F5" w14:textId="77777777" w:rsidR="00C02B8C" w:rsidRPr="00DD7CCF" w:rsidRDefault="004D2E67" w:rsidP="006436FD">
      <w:pPr>
        <w:pStyle w:val="Lista3"/>
      </w:pPr>
      <w:r w:rsidRPr="00DD7CCF">
        <w:t xml:space="preserve">long by nature, if its vowel is long </w:t>
      </w:r>
      <w:r w:rsidRPr="00E24F87">
        <w:rPr>
          <w:noProof/>
        </w:rPr>
        <w:t>(</w:t>
      </w:r>
      <w:r w:rsidRPr="00DD7CCF">
        <w:t xml:space="preserve">in Sanskrit: </w:t>
      </w:r>
      <w:r w:rsidRPr="005D2B22">
        <w:rPr>
          <w:rStyle w:val="Foreign"/>
        </w:rPr>
        <w:t>ā</w:t>
      </w:r>
      <w:r w:rsidRPr="00DD7CCF">
        <w:t xml:space="preserve">, </w:t>
      </w:r>
      <w:r w:rsidRPr="005D2B22">
        <w:rPr>
          <w:rStyle w:val="Foreign"/>
        </w:rPr>
        <w:t>ī</w:t>
      </w:r>
      <w:r w:rsidRPr="00DD7CCF">
        <w:t xml:space="preserve">, </w:t>
      </w:r>
      <w:r w:rsidRPr="005D2B22">
        <w:rPr>
          <w:rStyle w:val="Foreign"/>
        </w:rPr>
        <w:t>ū</w:t>
      </w:r>
      <w:r w:rsidRPr="00DD7CCF">
        <w:t xml:space="preserve">, </w:t>
      </w:r>
      <w:r w:rsidRPr="005D2B22">
        <w:rPr>
          <w:rStyle w:val="Foreign"/>
        </w:rPr>
        <w:t>r̥̄</w:t>
      </w:r>
      <w:r w:rsidRPr="00DD7CCF">
        <w:t xml:space="preserve">, </w:t>
      </w:r>
      <w:r w:rsidRPr="005D2B22">
        <w:rPr>
          <w:rStyle w:val="Foreign"/>
        </w:rPr>
        <w:t>e</w:t>
      </w:r>
      <w:r w:rsidRPr="00DD7CCF">
        <w:t xml:space="preserve">, </w:t>
      </w:r>
      <w:r w:rsidRPr="005D2B22">
        <w:rPr>
          <w:rStyle w:val="Foreign"/>
        </w:rPr>
        <w:t>ai</w:t>
      </w:r>
      <w:r w:rsidRPr="00DD7CCF">
        <w:t xml:space="preserve">, </w:t>
      </w:r>
      <w:r w:rsidRPr="005D2B22">
        <w:rPr>
          <w:rStyle w:val="Foreign"/>
        </w:rPr>
        <w:t>o</w:t>
      </w:r>
      <w:r w:rsidRPr="00DD7CCF">
        <w:t xml:space="preserve">, </w:t>
      </w:r>
      <w:r w:rsidRPr="005D2B22">
        <w:rPr>
          <w:rStyle w:val="Foreign"/>
        </w:rPr>
        <w:t>au</w:t>
      </w:r>
      <w:r w:rsidRPr="00DD7CCF">
        <w:t>)</w:t>
      </w:r>
    </w:p>
    <w:p w14:paraId="3AB9078D" w14:textId="77777777" w:rsidR="00C02B8C" w:rsidRPr="00DD7CCF" w:rsidRDefault="004D2E67" w:rsidP="006436FD">
      <w:pPr>
        <w:pStyle w:val="Lista3"/>
      </w:pPr>
      <w:r w:rsidRPr="00DD7CCF">
        <w:t>long by position, if its vowel is short but is followed by two or more consonants</w:t>
      </w:r>
    </w:p>
    <w:p w14:paraId="6763902D" w14:textId="77777777" w:rsidR="00C02B8C" w:rsidRPr="00DD7CCF" w:rsidRDefault="004D2E67" w:rsidP="006436FD">
      <w:pPr>
        <w:pStyle w:val="Lista"/>
      </w:pPr>
      <w:r w:rsidRPr="00DD7CCF">
        <w:rPr>
          <w:rStyle w:val="Foreign"/>
        </w:rPr>
        <w:t>anusvāra</w:t>
      </w:r>
      <w:r w:rsidRPr="00DD7CCF">
        <w:t xml:space="preserve"> and </w:t>
      </w:r>
      <w:r w:rsidRPr="00DD7CCF">
        <w:rPr>
          <w:rStyle w:val="Foreign"/>
        </w:rPr>
        <w:t>visarga</w:t>
      </w:r>
      <w:r w:rsidRPr="00DD7CCF">
        <w:t xml:space="preserve"> normally count as consonants in determining syllable length, but</w:t>
      </w:r>
    </w:p>
    <w:p w14:paraId="719EF406" w14:textId="77777777" w:rsidR="00C02B8C" w:rsidRPr="00DD7CCF" w:rsidRDefault="004D2E67" w:rsidP="006436FD">
      <w:pPr>
        <w:pStyle w:val="Lista2"/>
      </w:pPr>
      <w:r w:rsidRPr="00DD7CCF">
        <w:t xml:space="preserve">in Prakrit languages, </w:t>
      </w:r>
      <w:r w:rsidRPr="00DD7CCF">
        <w:rPr>
          <w:rStyle w:val="Foreign"/>
        </w:rPr>
        <w:t>anunāsika</w:t>
      </w:r>
      <w:r w:rsidRPr="00DD7CCF">
        <w:t xml:space="preserve"> </w:t>
      </w:r>
      <w:r w:rsidRPr="00E24F87">
        <w:rPr>
          <w:noProof/>
        </w:rPr>
        <w:t>(</w:t>
      </w:r>
      <w:r w:rsidRPr="00DD7CCF">
        <w:t xml:space="preserve">usually not distinguished in writing from </w:t>
      </w:r>
      <w:r w:rsidRPr="00DD7CCF">
        <w:rPr>
          <w:rStyle w:val="Foreign"/>
        </w:rPr>
        <w:t>anusvāra</w:t>
      </w:r>
      <w:r w:rsidRPr="00DD7CCF">
        <w:t>) indicates the nasalisation of a vowel rather than a nasal consonant following the vowel, and a nasal vowel followed by a single consonant may still count as short</w:t>
      </w:r>
    </w:p>
    <w:p w14:paraId="7A0476AC" w14:textId="5704F7F3" w:rsidR="00C02B8C" w:rsidRPr="00DD7CCF" w:rsidRDefault="004D2E67" w:rsidP="006436FD">
      <w:pPr>
        <w:pStyle w:val="Lista3"/>
      </w:pPr>
      <w:r w:rsidRPr="00DD7CCF">
        <w:t xml:space="preserve">should you encounter this phenomenon, accept the metre as legitimate, and preferably encode a normalisation </w:t>
      </w:r>
      <w:r w:rsidRPr="00E24F87">
        <w:rPr>
          <w:noProof/>
        </w:rPr>
        <w:t>(</w:t>
      </w:r>
      <w:r w:rsidR="003C3D87" w:rsidRPr="00DD7CCF">
        <w:t>§</w:t>
      </w:r>
      <w:r w:rsidR="00435F8C" w:rsidRPr="00DD7CCF">
        <w:fldChar w:fldCharType="begin"/>
      </w:r>
      <w:r w:rsidR="00435F8C" w:rsidRPr="00DD7CCF">
        <w:instrText xml:space="preserve"> REF _Ref43979886 \r \h </w:instrText>
      </w:r>
      <w:r w:rsidR="00DD7CCF">
        <w:instrText xml:space="preserve"> \* MERGEFORMAT </w:instrText>
      </w:r>
      <w:r w:rsidR="00435F8C" w:rsidRPr="00DD7CCF">
        <w:fldChar w:fldCharType="separate"/>
      </w:r>
      <w:r w:rsidR="00E90D07">
        <w:t>6.3.2</w:t>
      </w:r>
      <w:r w:rsidR="00435F8C" w:rsidRPr="00DD7CCF">
        <w:fldChar w:fldCharType="end"/>
      </w:r>
      <w:r w:rsidRPr="00DD7CCF">
        <w:t xml:space="preserve">) of </w:t>
      </w:r>
      <w:r w:rsidRPr="005D2B22">
        <w:rPr>
          <w:rStyle w:val="Foreign"/>
        </w:rPr>
        <w:t>anusvāra</w:t>
      </w:r>
      <w:r w:rsidRPr="00DD7CCF">
        <w:t xml:space="preserve"> to </w:t>
      </w:r>
      <w:r w:rsidRPr="005D2B22">
        <w:rPr>
          <w:rStyle w:val="Foreign"/>
        </w:rPr>
        <w:t>anunāsika</w:t>
      </w:r>
    </w:p>
    <w:p w14:paraId="1849A54A" w14:textId="77777777" w:rsidR="00C02B8C" w:rsidRPr="00DD7CCF" w:rsidRDefault="004D2E67" w:rsidP="006436FD">
      <w:pPr>
        <w:pStyle w:val="Lista2"/>
      </w:pPr>
      <w:r w:rsidRPr="00DD7CCF">
        <w:t xml:space="preserve">in Sanskrit verse </w:t>
      </w:r>
      <w:r w:rsidRPr="00E24F87">
        <w:rPr>
          <w:noProof/>
        </w:rPr>
        <w:t>(</w:t>
      </w:r>
      <w:r w:rsidRPr="00DD7CCF">
        <w:t xml:space="preserve">though generally only in pre-classical Sanskrit), </w:t>
      </w:r>
      <w:r w:rsidRPr="00DD7CCF">
        <w:rPr>
          <w:rStyle w:val="Foreign"/>
        </w:rPr>
        <w:t>anusvāra</w:t>
      </w:r>
      <w:r w:rsidRPr="00DD7CCF">
        <w:t xml:space="preserve"> may cause the preceding vowel to be long even when followed by another vowel</w:t>
      </w:r>
    </w:p>
    <w:p w14:paraId="5C56C4A6" w14:textId="2FA5F3D9" w:rsidR="00C02B8C" w:rsidRPr="00DD7CCF" w:rsidRDefault="004D2E67" w:rsidP="006436FD">
      <w:pPr>
        <w:pStyle w:val="Lista3"/>
      </w:pPr>
      <w:r w:rsidRPr="00DD7CCF">
        <w:t xml:space="preserve">should you encounter this phenomenon in a classical metre, treat it as a metrical anomaly and add </w:t>
      </w:r>
      <w:r w:rsidR="008525C6" w:rsidRPr="008525C6">
        <w:rPr>
          <w:rStyle w:val="Codeattribute"/>
        </w:rPr>
        <w:t>@real</w:t>
      </w:r>
      <w:r w:rsidR="008525C6" w:rsidRPr="008525C6">
        <w:t xml:space="preserve"> </w:t>
      </w:r>
      <w:r w:rsidRPr="00DD7CCF">
        <w:t xml:space="preserve">to the encoding of verse lines that exhibit it </w:t>
      </w:r>
      <w:r w:rsidRPr="00E24F87">
        <w:rPr>
          <w:noProof/>
        </w:rPr>
        <w:t>(</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DE73FC">
        <w:t>2.3.5</w:t>
      </w:r>
      <w:r w:rsidR="00E078CA" w:rsidRPr="00DD7CCF">
        <w:fldChar w:fldCharType="end"/>
      </w:r>
      <w:r w:rsidRPr="00DD7CCF">
        <w:t>)</w:t>
      </w:r>
    </w:p>
    <w:p w14:paraId="07C2FA10" w14:textId="77777777" w:rsidR="00C02B8C" w:rsidRPr="00DD7CCF" w:rsidRDefault="004D2E67" w:rsidP="006436FD">
      <w:pPr>
        <w:pStyle w:val="Lista"/>
      </w:pPr>
      <w:r w:rsidRPr="00DD7CCF">
        <w:t xml:space="preserve">certain schools of versification permit some kinds of licence in determining syllable length, the most common licence being that a short vowel followed by a voiceless stop and an </w:t>
      </w:r>
      <w:r w:rsidRPr="00DD7CCF">
        <w:rPr>
          <w:rStyle w:val="Foreign"/>
        </w:rPr>
        <w:t>r</w:t>
      </w:r>
      <w:r w:rsidRPr="00DD7CCF">
        <w:t xml:space="preserve"> or </w:t>
      </w:r>
      <w:r w:rsidRPr="00DD7CCF">
        <w:rPr>
          <w:rStyle w:val="Foreign"/>
        </w:rPr>
        <w:t>l</w:t>
      </w:r>
      <w:r w:rsidRPr="00DD7CCF">
        <w:t xml:space="preserve"> may count as a short syllable</w:t>
      </w:r>
    </w:p>
    <w:p w14:paraId="5DFFDE8D" w14:textId="77777777" w:rsidR="00C02B8C" w:rsidRPr="00DD7CCF" w:rsidRDefault="004D2E67" w:rsidP="006436FD">
      <w:pPr>
        <w:pStyle w:val="Lista2"/>
      </w:pPr>
      <w:r w:rsidRPr="00DD7CCF">
        <w:t>our strategy is to encode the use of such licence as a metrical anomaly in order to facilitate research</w:t>
      </w:r>
    </w:p>
    <w:p w14:paraId="3C099D8A" w14:textId="6D82B49B" w:rsidR="00C02B8C" w:rsidRPr="00DD7CCF" w:rsidRDefault="004D2E67" w:rsidP="006436FD">
      <w:pPr>
        <w:pStyle w:val="Lista3"/>
      </w:pPr>
      <w:r w:rsidRPr="00DD7CCF">
        <w:t xml:space="preserve">thus, </w:t>
      </w:r>
      <w:r w:rsidR="008525C6" w:rsidRPr="008525C6">
        <w:rPr>
          <w:rStyle w:val="Codeattribute"/>
        </w:rPr>
        <w:t>@real</w:t>
      </w:r>
      <w:r w:rsidR="008525C6" w:rsidRPr="008525C6">
        <w:t xml:space="preserve"> </w:t>
      </w:r>
      <w:r w:rsidRPr="00DD7CCF">
        <w:t xml:space="preserve">must be added to the encoding of verse lines that employ it </w:t>
      </w:r>
      <w:r w:rsidRPr="00E24F87">
        <w:rPr>
          <w:noProof/>
        </w:rPr>
        <w:t>(</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DE73FC">
        <w:t>2.3.5</w:t>
      </w:r>
      <w:r w:rsidR="00E078CA" w:rsidRPr="00DD7CCF">
        <w:fldChar w:fldCharType="end"/>
      </w:r>
      <w:r w:rsidRPr="00DD7CCF">
        <w:t>)</w:t>
      </w:r>
    </w:p>
    <w:p w14:paraId="57ED9A90" w14:textId="77777777" w:rsidR="00C02B8C" w:rsidRPr="00DD7CCF" w:rsidRDefault="004D2E67" w:rsidP="00D4342A">
      <w:pPr>
        <w:pStyle w:val="Cmsor2"/>
        <w:numPr>
          <w:ilvl w:val="1"/>
          <w:numId w:val="9"/>
        </w:numPr>
      </w:pPr>
      <w:bookmarkStart w:id="718" w:name="_uiwqp6i2kceu" w:colFirst="0" w:colLast="0"/>
      <w:bookmarkStart w:id="719" w:name="_Ref43991811"/>
      <w:bookmarkStart w:id="720" w:name="_Toc74733617"/>
      <w:bookmarkEnd w:id="718"/>
      <w:r w:rsidRPr="00DD7CCF">
        <w:t>Prosodic code</w:t>
      </w:r>
      <w:bookmarkEnd w:id="719"/>
      <w:bookmarkEnd w:id="720"/>
    </w:p>
    <w:p w14:paraId="514F6193" w14:textId="77777777" w:rsidR="00C02B8C" w:rsidRPr="00DD7CCF" w:rsidRDefault="004D2E67" w:rsidP="006436FD">
      <w:pPr>
        <w:pStyle w:val="Lista"/>
      </w:pPr>
      <w:r w:rsidRPr="00DD7CCF">
        <w:t>the signs set out below are to be used in values of XML attributes that require prosodic notation, namely in the following contexts</w:t>
      </w:r>
    </w:p>
    <w:p w14:paraId="6D5F2761" w14:textId="1EE193E8" w:rsidR="00C02B8C" w:rsidRPr="00DD7CCF" w:rsidRDefault="004D2E67" w:rsidP="006436FD">
      <w:pPr>
        <w:pStyle w:val="Lista2"/>
      </w:pPr>
      <w:r w:rsidRPr="00DD7CCF">
        <w:t xml:space="preserve">1, </w:t>
      </w:r>
      <w:r w:rsidR="008525C6" w:rsidRPr="008525C6">
        <w:rPr>
          <w:rStyle w:val="Codeattribute"/>
        </w:rPr>
        <w:t>@met</w:t>
      </w:r>
      <w:r w:rsidR="008525C6" w:rsidRPr="008525C6">
        <w:t xml:space="preserve"> </w:t>
      </w:r>
      <w:r w:rsidRPr="00DD7CCF">
        <w:t xml:space="preserve">used in </w:t>
      </w:r>
      <w:r w:rsidRPr="00DD7CCF">
        <w:rPr>
          <w:rStyle w:val="Code"/>
        </w:rPr>
        <w:t>&lt;lg&gt;</w:t>
      </w:r>
      <w:r w:rsidRPr="00DD7CCF">
        <w:t xml:space="preserve"> to encode the metre for which a conventional name is not available </w:t>
      </w:r>
      <w:r w:rsidRPr="00E24F87">
        <w:rPr>
          <w:noProof/>
        </w:rPr>
        <w:t>(</w:t>
      </w:r>
      <w:r w:rsidRPr="00DD7CCF">
        <w:t xml:space="preserve">see </w:t>
      </w:r>
      <w:r w:rsidR="003C3D87" w:rsidRPr="00DD7CCF">
        <w:t>§</w:t>
      </w:r>
      <w:r w:rsidR="00E078CA" w:rsidRPr="00DD7CCF">
        <w:fldChar w:fldCharType="begin"/>
      </w:r>
      <w:r w:rsidR="00E078CA" w:rsidRPr="00DD7CCF">
        <w:instrText xml:space="preserve"> REF _Ref43980265 \r \h </w:instrText>
      </w:r>
      <w:r w:rsidR="00DD7CCF">
        <w:instrText xml:space="preserve"> \* MERGEFORMAT </w:instrText>
      </w:r>
      <w:r w:rsidR="00E078CA" w:rsidRPr="00DD7CCF">
        <w:fldChar w:fldCharType="separate"/>
      </w:r>
      <w:r w:rsidR="00DE73FC">
        <w:t>2.3.4</w:t>
      </w:r>
      <w:r w:rsidR="00E078CA" w:rsidRPr="00DD7CCF">
        <w:fldChar w:fldCharType="end"/>
      </w:r>
      <w:r w:rsidRPr="00DD7CCF">
        <w:t>)</w:t>
      </w:r>
    </w:p>
    <w:p w14:paraId="7676B26A" w14:textId="2982C2FE" w:rsidR="00C02B8C" w:rsidRPr="00DD7CCF" w:rsidRDefault="004D2E67" w:rsidP="006436FD">
      <w:pPr>
        <w:pStyle w:val="Lista2"/>
      </w:pPr>
      <w:r w:rsidRPr="00DD7CCF">
        <w:lastRenderedPageBreak/>
        <w:t xml:space="preserve">2, </w:t>
      </w:r>
      <w:r w:rsidR="008525C6" w:rsidRPr="008525C6">
        <w:rPr>
          <w:rStyle w:val="Codeattribute"/>
        </w:rPr>
        <w:t>@met</w:t>
      </w:r>
      <w:r w:rsidR="008525C6" w:rsidRPr="008525C6">
        <w:t xml:space="preserve"> </w:t>
      </w:r>
      <w:r w:rsidRPr="00DD7CCF">
        <w:t xml:space="preserve">used in </w:t>
      </w:r>
      <w:r w:rsidRPr="00DD7CCF">
        <w:rPr>
          <w:rStyle w:val="Code"/>
        </w:rPr>
        <w:t>&lt;seg&gt;</w:t>
      </w:r>
      <w:r w:rsidRPr="00DD7CCF">
        <w:t xml:space="preserve"> to encode the prosody of a lacuna </w:t>
      </w:r>
      <w:r w:rsidRPr="00E24F87">
        <w:rPr>
          <w:noProof/>
        </w:rPr>
        <w:t>(</w:t>
      </w:r>
      <w:r w:rsidRPr="00DD7CCF">
        <w:t xml:space="preserve">see </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E90D07">
        <w:t>5.4.4</w:t>
      </w:r>
      <w:r w:rsidR="009A6168" w:rsidRPr="00DD7CCF">
        <w:fldChar w:fldCharType="end"/>
      </w:r>
      <w:r w:rsidRPr="00DD7CCF">
        <w:t xml:space="preserve"> and </w:t>
      </w:r>
      <w:r w:rsidR="003C3D87" w:rsidRPr="00DD7CCF">
        <w:t>§</w:t>
      </w:r>
      <w:r w:rsidR="001B68E2" w:rsidRPr="00DD7CCF">
        <w:fldChar w:fldCharType="begin"/>
      </w:r>
      <w:r w:rsidR="001B68E2" w:rsidRPr="00DD7CCF">
        <w:instrText xml:space="preserve"> REF _Ref43987049 \w \h </w:instrText>
      </w:r>
      <w:r w:rsidR="00DD7CCF">
        <w:instrText xml:space="preserve"> \* MERGEFORMAT </w:instrText>
      </w:r>
      <w:r w:rsidR="001B68E2" w:rsidRPr="00DD7CCF">
        <w:fldChar w:fldCharType="separate"/>
      </w:r>
      <w:r w:rsidR="00E90D07">
        <w:t>5.4.5</w:t>
      </w:r>
      <w:r w:rsidR="001B68E2" w:rsidRPr="00DD7CCF">
        <w:fldChar w:fldCharType="end"/>
      </w:r>
      <w:r w:rsidRPr="00DD7CCF">
        <w:t>)</w:t>
      </w:r>
    </w:p>
    <w:p w14:paraId="42A78837" w14:textId="007E3E92" w:rsidR="00C02B8C" w:rsidRPr="00DD7CCF" w:rsidRDefault="004D2E67" w:rsidP="006436FD">
      <w:pPr>
        <w:pStyle w:val="Lista2"/>
      </w:pPr>
      <w:r w:rsidRPr="00DD7CCF">
        <w:t xml:space="preserve">3, </w:t>
      </w:r>
      <w:r w:rsidR="008525C6" w:rsidRPr="008525C6">
        <w:rPr>
          <w:rStyle w:val="Codeattribute"/>
        </w:rPr>
        <w:t>@real</w:t>
      </w:r>
      <w:r w:rsidR="008525C6" w:rsidRPr="008525C6">
        <w:t xml:space="preserve"> </w:t>
      </w:r>
      <w:r w:rsidRPr="00DD7CCF">
        <w:t xml:space="preserve">used in </w:t>
      </w:r>
      <w:r w:rsidRPr="00DD7CCF">
        <w:rPr>
          <w:rStyle w:val="Code"/>
        </w:rPr>
        <w:t>&lt;l&gt;</w:t>
      </w:r>
      <w:r w:rsidRPr="00DD7CCF">
        <w:t xml:space="preserve"> to encode the actual prosody of a metrically deviant verse line </w:t>
      </w:r>
      <w:r w:rsidRPr="00E24F87">
        <w:rPr>
          <w:noProof/>
        </w:rPr>
        <w:t>(</w:t>
      </w:r>
      <w:r w:rsidRPr="00DD7CCF">
        <w:t xml:space="preserve">see </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DE73FC">
        <w:t>2.3.5</w:t>
      </w:r>
      <w:r w:rsidR="00E078CA" w:rsidRPr="00DD7CCF">
        <w:fldChar w:fldCharType="end"/>
      </w:r>
      <w:r w:rsidRPr="00DD7CCF">
        <w:t>)</w:t>
      </w:r>
    </w:p>
    <w:p w14:paraId="30217BA0" w14:textId="77777777" w:rsidR="00C02B8C" w:rsidRPr="00DD7CCF" w:rsidRDefault="004D2E67" w:rsidP="006436FD">
      <w:pPr>
        <w:pStyle w:val="Lista2"/>
      </w:pPr>
      <w:r w:rsidRPr="00DD7CCF">
        <w:t>the final column of the table shows which of these contexts permit the use of each particular sign; the general rules are as follows</w:t>
      </w:r>
    </w:p>
    <w:p w14:paraId="0F907435" w14:textId="77777777" w:rsidR="00C02B8C" w:rsidRPr="00DD7CCF" w:rsidRDefault="004D2E67" w:rsidP="006436FD">
      <w:pPr>
        <w:pStyle w:val="Lista3"/>
      </w:pPr>
      <w:r w:rsidRPr="00DD7CCF">
        <w:t xml:space="preserve">in the attribute </w:t>
      </w:r>
      <w:r w:rsidR="008525C6" w:rsidRPr="008525C6">
        <w:rPr>
          <w:rStyle w:val="Codeattribute"/>
        </w:rPr>
        <w:t>@real</w:t>
      </w:r>
      <w:r w:rsidR="008525C6" w:rsidRPr="008525C6">
        <w:t>,</w:t>
      </w:r>
      <w:r w:rsidRPr="00DD7CCF">
        <w:t xml:space="preserve"> use only the signs + and - to encode the exact prosody of a metrical realisation</w:t>
      </w:r>
    </w:p>
    <w:p w14:paraId="33C6C8E1" w14:textId="77777777" w:rsidR="00C02B8C" w:rsidRPr="00DD7CCF" w:rsidRDefault="004D2E67" w:rsidP="006436FD">
      <w:pPr>
        <w:pStyle w:val="Lista4"/>
      </w:pPr>
      <w:r w:rsidRPr="00DD7CCF">
        <w:t xml:space="preserve">exceptionally, anceps or moraic notation is permitted in </w:t>
      </w:r>
      <w:r w:rsidR="008525C6" w:rsidRPr="008525C6">
        <w:rPr>
          <w:rStyle w:val="Codeattribute"/>
        </w:rPr>
        <w:t>@real</w:t>
      </w:r>
      <w:r w:rsidR="008525C6" w:rsidRPr="008525C6">
        <w:t xml:space="preserve"> </w:t>
      </w:r>
      <w:r w:rsidRPr="00DD7CCF">
        <w:t>when necessitated by partial lacunae for which only the template, not the actual realisation, is known</w:t>
      </w:r>
    </w:p>
    <w:p w14:paraId="6C153F58" w14:textId="77777777" w:rsidR="00C02B8C" w:rsidRPr="00DD7CCF" w:rsidRDefault="004D2E67" w:rsidP="006436FD">
      <w:pPr>
        <w:pStyle w:val="Lista3"/>
      </w:pPr>
      <w:r w:rsidRPr="00DD7CCF">
        <w:t xml:space="preserve">in </w:t>
      </w:r>
      <w:r w:rsidR="008525C6" w:rsidRPr="008525C6">
        <w:rPr>
          <w:rStyle w:val="Codeattribute"/>
        </w:rPr>
        <w:t>@met</w:t>
      </w:r>
      <w:r w:rsidR="008525C6" w:rsidRPr="008525C6">
        <w:t>,</w:t>
      </w:r>
      <w:r w:rsidRPr="00DD7CCF">
        <w:t xml:space="preserve"> use the notation for anceps </w:t>
      </w:r>
      <w:r w:rsidRPr="00E24F87">
        <w:rPr>
          <w:noProof/>
        </w:rPr>
        <w:t>(</w:t>
      </w:r>
      <w:r w:rsidRPr="00DD7CCF">
        <w:t>rather than for a long syllable) at the end of each line of syllabic verse</w:t>
      </w:r>
    </w:p>
    <w:p w14:paraId="062C0A7C" w14:textId="77777777" w:rsidR="00C02B8C" w:rsidRPr="00DD7CCF" w:rsidRDefault="004D2E67" w:rsidP="006436FD">
      <w:pPr>
        <w:pStyle w:val="Lista3"/>
      </w:pPr>
      <w:r w:rsidRPr="00DD7CCF">
        <w:t xml:space="preserve">caesurae and odd/even quarter boundaries shall only be noted in context 1, and the latter only when the metre has a different template for odd and even lines </w:t>
      </w:r>
      <w:r w:rsidRPr="00E24F87">
        <w:rPr>
          <w:noProof/>
        </w:rPr>
        <w:t>(</w:t>
      </w:r>
      <w:r w:rsidRPr="005D2B22">
        <w:rPr>
          <w:rStyle w:val="Foreign"/>
        </w:rPr>
        <w:t>ardhasamav</w:t>
      </w:r>
      <w:r w:rsidR="00C6268C">
        <w:rPr>
          <w:rStyle w:val="Foreign"/>
        </w:rPr>
        <w:t>r̥</w:t>
      </w:r>
      <w:r w:rsidRPr="005D2B22">
        <w:rPr>
          <w:rStyle w:val="Foreign"/>
        </w:rPr>
        <w:t>tta</w:t>
      </w:r>
      <w:r w:rsidRPr="00DD7CCF">
        <w:t>)</w:t>
      </w:r>
    </w:p>
    <w:p w14:paraId="629ADFBB" w14:textId="77777777" w:rsidR="00C02B8C" w:rsidRPr="00DD7CCF" w:rsidRDefault="004D2E67" w:rsidP="006436FD">
      <w:pPr>
        <w:pStyle w:val="Lista"/>
      </w:pPr>
      <w:r w:rsidRPr="00DD7CCF">
        <w:t>prosodic code must not contain spaces</w:t>
      </w:r>
    </w:p>
    <w:p w14:paraId="6A85FAF9" w14:textId="77777777" w:rsidR="00C02B8C" w:rsidRPr="00DD7CCF" w:rsidRDefault="004D2E67" w:rsidP="006436FD">
      <w:pPr>
        <w:pStyle w:val="Lista"/>
      </w:pPr>
      <w:r w:rsidRPr="00DD7CCF">
        <w:t xml:space="preserve">the table also shows the equivalent conventional signs </w:t>
      </w:r>
      <w:r w:rsidRPr="00E24F87">
        <w:rPr>
          <w:noProof/>
        </w:rPr>
        <w:t>(</w:t>
      </w:r>
      <w:r w:rsidRPr="00DD7CCF">
        <w:t>where available), which will be used for displaying metrical notation</w:t>
      </w:r>
    </w:p>
    <w:p w14:paraId="30FA0DD5" w14:textId="77777777" w:rsidR="00C02B8C" w:rsidRPr="00DD7CCF" w:rsidRDefault="004D2E67" w:rsidP="006436FD">
      <w:pPr>
        <w:pStyle w:val="Lista"/>
      </w:pPr>
      <w:r w:rsidRPr="00DD7CCF">
        <w:t xml:space="preserve">when using </w:t>
      </w:r>
      <w:r w:rsidRPr="005D2B22">
        <w:rPr>
          <w:b/>
          <w:bCs/>
        </w:rPr>
        <w:t>numbers to encode moraic feet or cola</w:t>
      </w:r>
      <w:r w:rsidRPr="00DD7CCF">
        <w:t>, be aware of the following</w:t>
      </w:r>
    </w:p>
    <w:p w14:paraId="03F16306" w14:textId="1397090F" w:rsidR="00C02B8C" w:rsidRPr="00DD7CCF" w:rsidRDefault="004D2E67" w:rsidP="006436FD">
      <w:pPr>
        <w:pStyle w:val="Lista2"/>
      </w:pPr>
      <w:r w:rsidRPr="00DD7CCF">
        <w:t xml:space="preserve">numbers used in prosodic code </w:t>
      </w:r>
      <w:r w:rsidRPr="00E24F87">
        <w:rPr>
          <w:noProof/>
        </w:rPr>
        <w:t>(</w:t>
      </w:r>
      <w:r w:rsidRPr="00DD7CCF">
        <w:t xml:space="preserve">for moraic metre) must always be </w:t>
      </w:r>
      <w:r w:rsidR="00987CEC">
        <w:t>separated</w:t>
      </w:r>
      <w:r w:rsidRPr="00DD7CCF">
        <w:t xml:space="preserve"> by the foot boundary sign |</w:t>
      </w:r>
      <w:r w:rsidR="00B45DBE" w:rsidRPr="00B45DBE">
        <w:t>, but this sign should not be used after the last (complete or partial) foot within a lacuna</w:t>
      </w:r>
    </w:p>
    <w:p w14:paraId="5E708AF6" w14:textId="52C00052" w:rsidR="00C02B8C" w:rsidRDefault="004D2E67" w:rsidP="006436FD">
      <w:pPr>
        <w:pStyle w:val="Lista3"/>
      </w:pPr>
      <w:r w:rsidRPr="00DD7CCF">
        <w:t>this allows multi-digit numbers to be used when necessary; however, consider whether large moraic units can be analysed into combinations of smaller feet</w:t>
      </w:r>
    </w:p>
    <w:p w14:paraId="26B054F5" w14:textId="77777777" w:rsidR="00836F9C" w:rsidRPr="00DD7CCF" w:rsidRDefault="00836F9C" w:rsidP="00836F9C">
      <w:pPr>
        <w:pStyle w:val="Lista2"/>
      </w:pPr>
      <w:r w:rsidRPr="00DD7CCF">
        <w:t>for partially lacunose feet, show only the number of lost morae</w:t>
      </w:r>
    </w:p>
    <w:p w14:paraId="55B800FC" w14:textId="77777777" w:rsidR="00836F9C" w:rsidRPr="00DD7CCF" w:rsidRDefault="00836F9C" w:rsidP="00836F9C">
      <w:pPr>
        <w:pStyle w:val="Lista3"/>
      </w:pPr>
      <w:r w:rsidRPr="00DD7CCF">
        <w:t xml:space="preserve">e.g. to encode the prosody of a partially lost tetramoraic foot of which one light syllable is extant at the end, use </w:t>
      </w:r>
      <w:r w:rsidRPr="00836F9C">
        <w:rPr>
          <w:rStyle w:val="Codevalue"/>
        </w:rPr>
        <w:t>“3-”</w:t>
      </w:r>
    </w:p>
    <w:p w14:paraId="5F698E98" w14:textId="77777777" w:rsidR="00836F9C" w:rsidRDefault="00836F9C" w:rsidP="00836F9C">
      <w:pPr>
        <w:pStyle w:val="Lista2"/>
      </w:pPr>
      <w:r>
        <w:t>for example,</w:t>
      </w:r>
    </w:p>
    <w:p w14:paraId="6F905613" w14:textId="77777777" w:rsidR="00836F9C" w:rsidRDefault="00836F9C" w:rsidP="00836F9C">
      <w:pPr>
        <w:pStyle w:val="Lista3"/>
      </w:pPr>
      <w:r w:rsidRPr="00836F9C">
        <w:rPr>
          <w:rStyle w:val="Code"/>
        </w:rPr>
        <w:t xml:space="preserve">&lt;seg </w:t>
      </w:r>
      <w:r w:rsidRPr="00836F9C">
        <w:rPr>
          <w:rStyle w:val="Codeattribute"/>
        </w:rPr>
        <w:t>met=</w:t>
      </w:r>
      <w:r w:rsidRPr="00836F9C">
        <w:rPr>
          <w:rStyle w:val="Codevalue"/>
        </w:rPr>
        <w:t>"4|4"</w:t>
      </w:r>
      <w:r w:rsidRPr="00836F9C">
        <w:rPr>
          <w:rStyle w:val="Code"/>
        </w:rPr>
        <w:t>&gt;</w:t>
      </w:r>
      <w:r>
        <w:t xml:space="preserve"> to wrap a lacuna of two complete </w:t>
      </w:r>
      <w:r w:rsidRPr="00836F9C">
        <w:rPr>
          <w:rStyle w:val="Foreign"/>
        </w:rPr>
        <w:t>āryā</w:t>
      </w:r>
      <w:r>
        <w:t xml:space="preserve"> feet</w:t>
      </w:r>
    </w:p>
    <w:p w14:paraId="0F431695" w14:textId="77777777" w:rsidR="00836F9C" w:rsidRDefault="00836F9C" w:rsidP="00836F9C">
      <w:pPr>
        <w:pStyle w:val="Lista3"/>
      </w:pPr>
      <w:r w:rsidRPr="00836F9C">
        <w:rPr>
          <w:rStyle w:val="Code"/>
        </w:rPr>
        <w:t xml:space="preserve">&lt;seg </w:t>
      </w:r>
      <w:r w:rsidRPr="00836F9C">
        <w:rPr>
          <w:rStyle w:val="Codeattribute"/>
        </w:rPr>
        <w:t>met=</w:t>
      </w:r>
      <w:r w:rsidRPr="00836F9C">
        <w:rPr>
          <w:rStyle w:val="Codevalue"/>
        </w:rPr>
        <w:t>"4|4|2"</w:t>
      </w:r>
      <w:r w:rsidRPr="00836F9C">
        <w:rPr>
          <w:rStyle w:val="Code"/>
        </w:rPr>
        <w:t>&gt;</w:t>
      </w:r>
      <w:r>
        <w:t xml:space="preserve"> to wrap a lacuna of two complete </w:t>
      </w:r>
      <w:r w:rsidRPr="00836F9C">
        <w:rPr>
          <w:rStyle w:val="Foreign"/>
        </w:rPr>
        <w:t>āryā</w:t>
      </w:r>
      <w:r>
        <w:t xml:space="preserve"> feet and an incomplete foot of which the last two morae are extant and are thus represented as text</w:t>
      </w:r>
    </w:p>
    <w:p w14:paraId="1BC61963" w14:textId="77777777" w:rsidR="00836F9C" w:rsidRDefault="00836F9C" w:rsidP="00836F9C">
      <w:pPr>
        <w:pStyle w:val="Lista3"/>
      </w:pPr>
      <w:r w:rsidRPr="00836F9C">
        <w:rPr>
          <w:rStyle w:val="Code"/>
        </w:rPr>
        <w:t xml:space="preserve">&lt;seg </w:t>
      </w:r>
      <w:r w:rsidRPr="00836F9C">
        <w:rPr>
          <w:rStyle w:val="Codeattribute"/>
        </w:rPr>
        <w:t>met=</w:t>
      </w:r>
      <w:r w:rsidRPr="00836F9C">
        <w:rPr>
          <w:rStyle w:val="Codevalue"/>
        </w:rPr>
        <w:t>"4"</w:t>
      </w:r>
      <w:r w:rsidRPr="00836F9C">
        <w:rPr>
          <w:rStyle w:val="Code"/>
        </w:rPr>
        <w:t>&gt;</w:t>
      </w:r>
      <w:r>
        <w:t xml:space="preserve"> to wrap a lacuna of a single complete </w:t>
      </w:r>
      <w:r w:rsidRPr="00836F9C">
        <w:rPr>
          <w:rStyle w:val="Foreign"/>
        </w:rPr>
        <w:t>āryā</w:t>
      </w:r>
      <w:r>
        <w:t xml:space="preserve"> foot</w:t>
      </w:r>
    </w:p>
    <w:p w14:paraId="19C8BAD7" w14:textId="77777777" w:rsidR="00836F9C" w:rsidRDefault="00836F9C" w:rsidP="00836F9C">
      <w:pPr>
        <w:pStyle w:val="Lista3"/>
      </w:pPr>
      <w:r w:rsidRPr="00836F9C">
        <w:rPr>
          <w:rStyle w:val="Code"/>
        </w:rPr>
        <w:t xml:space="preserve">&lt;seg </w:t>
      </w:r>
      <w:r w:rsidRPr="00836F9C">
        <w:rPr>
          <w:rStyle w:val="Codeattribute"/>
        </w:rPr>
        <w:t>met=</w:t>
      </w:r>
      <w:r w:rsidRPr="00836F9C">
        <w:rPr>
          <w:rStyle w:val="Codevalue"/>
        </w:rPr>
        <w:t>"16|4"</w:t>
      </w:r>
      <w:r w:rsidRPr="00836F9C">
        <w:rPr>
          <w:rStyle w:val="Code"/>
        </w:rPr>
        <w:t>&gt;</w:t>
      </w:r>
      <w:r>
        <w:t xml:space="preserve"> to wrap a lacuna in a hypothetical case known to consist of a unit of 16 morae without further prosodic constraint, followed by another unit of 4 morae</w:t>
      </w:r>
    </w:p>
    <w:p w14:paraId="44B495B5" w14:textId="7B5393F2" w:rsidR="00836F9C" w:rsidRDefault="00836F9C" w:rsidP="00836F9C">
      <w:pPr>
        <w:pStyle w:val="Lista2"/>
      </w:pPr>
      <w:r>
        <w:t>in the example used in §5.4.4 (</w:t>
      </w:r>
      <w:proofErr w:type="spellStart"/>
      <w:r w:rsidRPr="00836F9C">
        <w:rPr>
          <w:rStyle w:val="Codetext"/>
        </w:rPr>
        <w:t>yo</w:t>
      </w:r>
      <w:proofErr w:type="spellEnd"/>
      <w:r w:rsidRPr="00836F9C">
        <w:rPr>
          <w:rStyle w:val="Codetext"/>
        </w:rPr>
        <w:t xml:space="preserve"> vīkṣya </w:t>
      </w:r>
      <w:r w:rsidRPr="00836F9C">
        <w:rPr>
          <w:rStyle w:val="Code"/>
        </w:rPr>
        <w:t xml:space="preserve">&lt;seg </w:t>
      </w:r>
      <w:r w:rsidRPr="00836F9C">
        <w:rPr>
          <w:rStyle w:val="Codeattribute"/>
        </w:rPr>
        <w:t>met=</w:t>
      </w:r>
      <w:r w:rsidRPr="00836F9C">
        <w:rPr>
          <w:rStyle w:val="Codevalue"/>
        </w:rPr>
        <w:t>"3|4|4|4|-"</w:t>
      </w:r>
      <w:r w:rsidRPr="00836F9C">
        <w:rPr>
          <w:rStyle w:val="Code"/>
        </w:rPr>
        <w:t xml:space="preserve">&gt;&lt;gap </w:t>
      </w:r>
      <w:r w:rsidRPr="00836F9C">
        <w:rPr>
          <w:rStyle w:val="Codeattribute"/>
        </w:rPr>
        <w:t>reason=</w:t>
      </w:r>
      <w:r w:rsidRPr="00836F9C">
        <w:rPr>
          <w:rStyle w:val="Codevalue"/>
        </w:rPr>
        <w:t>"lost"</w:t>
      </w:r>
      <w:r w:rsidRPr="00836F9C">
        <w:rPr>
          <w:rStyle w:val="Code"/>
        </w:rPr>
        <w:t xml:space="preserve"> </w:t>
      </w:r>
      <w:r w:rsidRPr="00836F9C">
        <w:rPr>
          <w:rStyle w:val="Codeattribute"/>
        </w:rPr>
        <w:t>quantity=</w:t>
      </w:r>
      <w:r w:rsidRPr="00836F9C">
        <w:rPr>
          <w:rStyle w:val="Codevalue"/>
        </w:rPr>
        <w:t>"12"</w:t>
      </w:r>
      <w:r w:rsidRPr="00836F9C">
        <w:rPr>
          <w:rStyle w:val="Code"/>
        </w:rPr>
        <w:t xml:space="preserve"> </w:t>
      </w:r>
      <w:r w:rsidRPr="00836F9C">
        <w:rPr>
          <w:rStyle w:val="Codeattribute"/>
        </w:rPr>
        <w:t>unit=</w:t>
      </w:r>
      <w:r w:rsidRPr="00836F9C">
        <w:rPr>
          <w:rStyle w:val="Codevalue"/>
        </w:rPr>
        <w:t>"character"</w:t>
      </w:r>
      <w:r w:rsidRPr="00836F9C">
        <w:rPr>
          <w:rStyle w:val="Code"/>
        </w:rPr>
        <w:t xml:space="preserve"> </w:t>
      </w:r>
      <w:r w:rsidRPr="00836F9C">
        <w:rPr>
          <w:rStyle w:val="Codeattribute"/>
        </w:rPr>
        <w:t>precision=</w:t>
      </w:r>
      <w:r w:rsidRPr="00836F9C">
        <w:rPr>
          <w:rStyle w:val="Codevalue"/>
        </w:rPr>
        <w:t>"low"</w:t>
      </w:r>
      <w:r w:rsidRPr="00836F9C">
        <w:rPr>
          <w:rStyle w:val="Code"/>
        </w:rPr>
        <w:t>/&gt;&lt;/seg&gt;</w:t>
      </w:r>
      <w:r w:rsidRPr="00836F9C">
        <w:rPr>
          <w:rStyle w:val="Codetext"/>
        </w:rPr>
        <w:t xml:space="preserve"> bandhana-niruddhaM</w:t>
      </w:r>
      <w:r>
        <w:t>),</w:t>
      </w:r>
    </w:p>
    <w:p w14:paraId="5EE02528" w14:textId="77777777" w:rsidR="00836F9C" w:rsidRDefault="00836F9C" w:rsidP="00836F9C">
      <w:pPr>
        <w:pStyle w:val="Lista3"/>
      </w:pPr>
      <w:r>
        <w:t xml:space="preserve">the extant text covers the first foot of an </w:t>
      </w:r>
      <w:r w:rsidRPr="00836F9C">
        <w:rPr>
          <w:rStyle w:val="Foreign"/>
        </w:rPr>
        <w:t>āryā</w:t>
      </w:r>
      <w:r>
        <w:t xml:space="preserve"> line and one mora of the second foot</w:t>
      </w:r>
    </w:p>
    <w:p w14:paraId="57FE58A8" w14:textId="77777777" w:rsidR="00836F9C" w:rsidRDefault="00836F9C" w:rsidP="00836F9C">
      <w:pPr>
        <w:pStyle w:val="Lista3"/>
      </w:pPr>
      <w:r>
        <w:t>this is followed by a lacuna corresponding to three morae of the second foot, the whole of the third to fifth feet, one mora of the sixth foot</w:t>
      </w:r>
    </w:p>
    <w:p w14:paraId="539BF8CD" w14:textId="77777777" w:rsidR="00836F9C" w:rsidRDefault="00836F9C" w:rsidP="00836F9C">
      <w:pPr>
        <w:pStyle w:val="Lista3"/>
      </w:pPr>
      <w:r>
        <w:t>followed by extant text comprising three morae of the sixth foot and the complete seventh and eighth foot</w:t>
      </w:r>
    </w:p>
    <w:p w14:paraId="2AD93B15" w14:textId="5EC9F2F8" w:rsidR="004920E9" w:rsidRPr="00DD7CCF" w:rsidRDefault="00836F9C" w:rsidP="00836F9C">
      <w:pPr>
        <w:pStyle w:val="Lista3"/>
      </w:pPr>
      <w:r>
        <w:t xml:space="preserve">the part of the lacuna comprising the beginning of the sixth foot was one mora, and is therefore encoded in the example as </w:t>
      </w:r>
      <w:r w:rsidRPr="00836F9C">
        <w:rPr>
          <w:rStyle w:val="Codevalue"/>
        </w:rPr>
        <w:t>"-"</w:t>
      </w:r>
      <w:r>
        <w:t xml:space="preserve">, i.e. a single short syllable; but the equivalent alternative with </w:t>
      </w:r>
      <w:r w:rsidRPr="00836F9C">
        <w:rPr>
          <w:rStyle w:val="Codeattribute"/>
        </w:rPr>
        <w:t>@met=</w:t>
      </w:r>
      <w:r w:rsidRPr="00836F9C">
        <w:rPr>
          <w:rStyle w:val="Codevalue"/>
        </w:rPr>
        <w:t>"3|4|4|4|1"</w:t>
      </w:r>
      <w:r>
        <w:t xml:space="preserve"> could also have been used</w:t>
      </w:r>
    </w:p>
    <w:p w14:paraId="1E8FD889" w14:textId="77777777" w:rsidR="00C02B8C" w:rsidRPr="00DD7CCF" w:rsidRDefault="004D2E67" w:rsidP="006436FD">
      <w:pPr>
        <w:pStyle w:val="Lista2"/>
      </w:pPr>
      <w:r w:rsidRPr="00DD7CCF">
        <w:t xml:space="preserve">moraic feet may be constrained </w:t>
      </w:r>
      <w:r w:rsidRPr="00E24F87">
        <w:rPr>
          <w:noProof/>
        </w:rPr>
        <w:t>(</w:t>
      </w:r>
      <w:r w:rsidRPr="00DD7CCF">
        <w:t xml:space="preserve">e.g. the pattern </w:t>
      </w:r>
      <w:r w:rsidR="000F7351" w:rsidRPr="000F7351">
        <w:rPr>
          <w:rStyle w:val="MetreCode"/>
        </w:rPr>
        <w:t>⏑–⏑</w:t>
      </w:r>
      <w:r w:rsidRPr="000F7351">
        <w:t xml:space="preserve"> is prohibited in many tetramoraic feet), </w:t>
      </w:r>
      <w:r w:rsidRPr="00DD7CCF">
        <w:t>but this depth of prosodic analysis is not desirable in our encoding of metre: simply encode all tetramoraic feet as 4 regardless of whether or not they exclude certain patterns</w:t>
      </w:r>
    </w:p>
    <w:p w14:paraId="35AE0FD0" w14:textId="28CBFA3C" w:rsidR="00177FFC" w:rsidRDefault="00177FFC" w:rsidP="006436FD">
      <w:pPr>
        <w:pStyle w:val="Kpalrs"/>
      </w:pPr>
      <w:bookmarkStart w:id="721" w:name="_Ref44134408"/>
      <w:bookmarkStart w:id="722" w:name="_Ref48034861"/>
      <w:r>
        <w:t xml:space="preserve">Table </w:t>
      </w:r>
      <w:r>
        <w:fldChar w:fldCharType="begin"/>
      </w:r>
      <w:r>
        <w:instrText xml:space="preserve"> SEQ Table \* ARABIC </w:instrText>
      </w:r>
      <w:r>
        <w:fldChar w:fldCharType="separate"/>
      </w:r>
      <w:r w:rsidR="00E90D07">
        <w:rPr>
          <w:noProof/>
        </w:rPr>
        <w:t>2</w:t>
      </w:r>
      <w:r>
        <w:rPr>
          <w:noProof/>
        </w:rPr>
        <w:fldChar w:fldCharType="end"/>
      </w:r>
      <w:bookmarkEnd w:id="721"/>
      <w:r>
        <w:t>. Prosodic notation</w:t>
      </w:r>
      <w:bookmarkEnd w:id="722"/>
    </w:p>
    <w:tbl>
      <w:tblPr>
        <w:tblStyle w:val="19"/>
        <w:tblW w:w="5000" w:type="pc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5154"/>
        <w:gridCol w:w="1506"/>
        <w:gridCol w:w="1479"/>
        <w:gridCol w:w="1479"/>
      </w:tblGrid>
      <w:tr w:rsidR="00C02B8C" w:rsidRPr="00DD7CCF" w14:paraId="4DEBFB7A" w14:textId="77777777" w:rsidTr="00837BA5">
        <w:tc>
          <w:tcPr>
            <w:tcW w:w="2679" w:type="pct"/>
            <w:shd w:val="clear" w:color="auto" w:fill="EAF1DD"/>
            <w:tcMar>
              <w:top w:w="100" w:type="dxa"/>
              <w:left w:w="100" w:type="dxa"/>
              <w:bottom w:w="100" w:type="dxa"/>
              <w:right w:w="100" w:type="dxa"/>
            </w:tcMar>
          </w:tcPr>
          <w:p w14:paraId="71A163A5" w14:textId="77777777" w:rsidR="00C02B8C" w:rsidRPr="00DD7CCF" w:rsidRDefault="00B44F11" w:rsidP="006436FD">
            <w:pPr>
              <w:pStyle w:val="Tabletext"/>
            </w:pPr>
            <w:r>
              <w:t>D</w:t>
            </w:r>
            <w:r w:rsidR="004D2E67" w:rsidRPr="00DD7CCF">
              <w:t>escription</w:t>
            </w:r>
          </w:p>
        </w:tc>
        <w:tc>
          <w:tcPr>
            <w:tcW w:w="783" w:type="pct"/>
            <w:shd w:val="clear" w:color="auto" w:fill="EAF1DD"/>
            <w:tcMar>
              <w:top w:w="100" w:type="dxa"/>
              <w:left w:w="100" w:type="dxa"/>
              <w:bottom w:w="100" w:type="dxa"/>
              <w:right w:w="100" w:type="dxa"/>
            </w:tcMar>
          </w:tcPr>
          <w:p w14:paraId="57789CE9" w14:textId="77777777" w:rsidR="00C02B8C" w:rsidRPr="00DD7CCF" w:rsidRDefault="004D2E67" w:rsidP="006436FD">
            <w:pPr>
              <w:pStyle w:val="Tabletext"/>
            </w:pPr>
            <w:r w:rsidRPr="00DD7CCF">
              <w:t>Code</w:t>
            </w:r>
          </w:p>
        </w:tc>
        <w:tc>
          <w:tcPr>
            <w:tcW w:w="769" w:type="pct"/>
            <w:shd w:val="clear" w:color="auto" w:fill="EAF1DD"/>
            <w:tcMar>
              <w:top w:w="100" w:type="dxa"/>
              <w:left w:w="100" w:type="dxa"/>
              <w:bottom w:w="100" w:type="dxa"/>
              <w:right w:w="100" w:type="dxa"/>
            </w:tcMar>
          </w:tcPr>
          <w:p w14:paraId="49288D1B" w14:textId="77777777" w:rsidR="00C02B8C" w:rsidRPr="00DD7CCF" w:rsidRDefault="004D2E67" w:rsidP="006436FD">
            <w:pPr>
              <w:pStyle w:val="Tabletext"/>
            </w:pPr>
            <w:r w:rsidRPr="00DD7CCF">
              <w:t>Conventional</w:t>
            </w:r>
          </w:p>
          <w:p w14:paraId="33BA2551" w14:textId="77777777" w:rsidR="00C02B8C" w:rsidRPr="00DD7CCF" w:rsidRDefault="004D2E67" w:rsidP="006436FD">
            <w:pPr>
              <w:pStyle w:val="Tabletext"/>
            </w:pPr>
            <w:r w:rsidRPr="00DD7CCF">
              <w:t>notation</w:t>
            </w:r>
          </w:p>
        </w:tc>
        <w:tc>
          <w:tcPr>
            <w:tcW w:w="769" w:type="pct"/>
            <w:shd w:val="clear" w:color="auto" w:fill="EAF1DD"/>
            <w:tcMar>
              <w:top w:w="100" w:type="dxa"/>
              <w:left w:w="100" w:type="dxa"/>
              <w:bottom w:w="100" w:type="dxa"/>
              <w:right w:w="100" w:type="dxa"/>
            </w:tcMar>
          </w:tcPr>
          <w:p w14:paraId="07366C78" w14:textId="77777777" w:rsidR="00C02B8C" w:rsidRPr="00DD7CCF" w:rsidRDefault="004D2E67" w:rsidP="006436FD">
            <w:pPr>
              <w:pStyle w:val="Tabletext"/>
            </w:pPr>
            <w:r w:rsidRPr="00DD7CCF">
              <w:t>Context</w:t>
            </w:r>
          </w:p>
        </w:tc>
      </w:tr>
      <w:tr w:rsidR="00C02B8C" w:rsidRPr="00DD7CCF" w14:paraId="091D092F" w14:textId="77777777" w:rsidTr="00837BA5">
        <w:tc>
          <w:tcPr>
            <w:tcW w:w="2679" w:type="pct"/>
            <w:shd w:val="clear" w:color="auto" w:fill="EAF1DD"/>
            <w:tcMar>
              <w:top w:w="100" w:type="dxa"/>
              <w:left w:w="100" w:type="dxa"/>
              <w:bottom w:w="100" w:type="dxa"/>
              <w:right w:w="100" w:type="dxa"/>
            </w:tcMar>
          </w:tcPr>
          <w:p w14:paraId="711B66E3" w14:textId="77777777" w:rsidR="00C02B8C" w:rsidRPr="00DD7CCF" w:rsidRDefault="004D2E67" w:rsidP="006436FD">
            <w:pPr>
              <w:pStyle w:val="Tabletext"/>
            </w:pPr>
            <w:r w:rsidRPr="00DD7CCF">
              <w:t>one short/light syllable</w:t>
            </w:r>
          </w:p>
        </w:tc>
        <w:tc>
          <w:tcPr>
            <w:tcW w:w="783" w:type="pct"/>
            <w:shd w:val="clear" w:color="auto" w:fill="auto"/>
            <w:tcMar>
              <w:top w:w="100" w:type="dxa"/>
              <w:left w:w="100" w:type="dxa"/>
              <w:bottom w:w="100" w:type="dxa"/>
              <w:right w:w="100" w:type="dxa"/>
            </w:tcMar>
          </w:tcPr>
          <w:p w14:paraId="4346FE10" w14:textId="77777777" w:rsidR="00C02B8C" w:rsidRPr="00DD7CCF" w:rsidRDefault="004D2E67" w:rsidP="006436FD">
            <w:pPr>
              <w:pStyle w:val="Tabletext"/>
            </w:pPr>
            <w:r w:rsidRPr="00DD7CCF">
              <w:t>-</w:t>
            </w:r>
          </w:p>
        </w:tc>
        <w:tc>
          <w:tcPr>
            <w:tcW w:w="769" w:type="pct"/>
            <w:shd w:val="clear" w:color="auto" w:fill="auto"/>
            <w:tcMar>
              <w:top w:w="100" w:type="dxa"/>
              <w:left w:w="100" w:type="dxa"/>
              <w:bottom w:w="100" w:type="dxa"/>
              <w:right w:w="100" w:type="dxa"/>
            </w:tcMar>
          </w:tcPr>
          <w:p w14:paraId="158D7F5C" w14:textId="77777777" w:rsidR="00C02B8C" w:rsidRPr="00B44F11" w:rsidRDefault="004D2E67" w:rsidP="006436FD">
            <w:pPr>
              <w:pStyle w:val="Tablet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14:paraId="705BB433" w14:textId="77777777" w:rsidR="00C02B8C" w:rsidRPr="00DD7CCF" w:rsidRDefault="004D2E67" w:rsidP="006436FD">
            <w:pPr>
              <w:pStyle w:val="Tabletext"/>
            </w:pPr>
            <w:r w:rsidRPr="00DD7CCF">
              <w:t>1, 2, 3</w:t>
            </w:r>
          </w:p>
        </w:tc>
      </w:tr>
      <w:tr w:rsidR="00C02B8C" w:rsidRPr="00DD7CCF" w14:paraId="42C6C6EF" w14:textId="77777777" w:rsidTr="00837BA5">
        <w:tc>
          <w:tcPr>
            <w:tcW w:w="2679" w:type="pct"/>
            <w:shd w:val="clear" w:color="auto" w:fill="EAF1DD"/>
            <w:tcMar>
              <w:top w:w="100" w:type="dxa"/>
              <w:left w:w="100" w:type="dxa"/>
              <w:bottom w:w="100" w:type="dxa"/>
              <w:right w:w="100" w:type="dxa"/>
            </w:tcMar>
          </w:tcPr>
          <w:p w14:paraId="39F5FEE8" w14:textId="77777777" w:rsidR="00C02B8C" w:rsidRPr="00DD7CCF" w:rsidRDefault="004D2E67" w:rsidP="006436FD">
            <w:pPr>
              <w:pStyle w:val="Tabletext"/>
            </w:pPr>
            <w:r w:rsidRPr="00DD7CCF">
              <w:t>one long/heavy syllable</w:t>
            </w:r>
          </w:p>
        </w:tc>
        <w:tc>
          <w:tcPr>
            <w:tcW w:w="783" w:type="pct"/>
            <w:shd w:val="clear" w:color="auto" w:fill="auto"/>
            <w:tcMar>
              <w:top w:w="100" w:type="dxa"/>
              <w:left w:w="100" w:type="dxa"/>
              <w:bottom w:w="100" w:type="dxa"/>
              <w:right w:w="100" w:type="dxa"/>
            </w:tcMar>
          </w:tcPr>
          <w:p w14:paraId="2D40D1EA" w14:textId="77777777" w:rsidR="00C02B8C" w:rsidRPr="00DD7CCF" w:rsidRDefault="004D2E67" w:rsidP="006436FD">
            <w:pPr>
              <w:pStyle w:val="Tabletext"/>
            </w:pPr>
            <w:r w:rsidRPr="00DD7CCF">
              <w:t>+</w:t>
            </w:r>
          </w:p>
        </w:tc>
        <w:tc>
          <w:tcPr>
            <w:tcW w:w="769" w:type="pct"/>
            <w:shd w:val="clear" w:color="auto" w:fill="auto"/>
            <w:tcMar>
              <w:top w:w="100" w:type="dxa"/>
              <w:left w:w="100" w:type="dxa"/>
              <w:bottom w:w="100" w:type="dxa"/>
              <w:right w:w="100" w:type="dxa"/>
            </w:tcMar>
          </w:tcPr>
          <w:p w14:paraId="2AC1CA5D" w14:textId="77777777" w:rsidR="00C02B8C" w:rsidRPr="00B44F11" w:rsidRDefault="004D2E67" w:rsidP="006436FD">
            <w:pPr>
              <w:pStyle w:val="Tablet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14:paraId="677D08C8" w14:textId="77777777" w:rsidR="00C02B8C" w:rsidRPr="00DD7CCF" w:rsidRDefault="004D2E67" w:rsidP="006436FD">
            <w:pPr>
              <w:pStyle w:val="Tabletext"/>
            </w:pPr>
            <w:r w:rsidRPr="00DD7CCF">
              <w:t>1, 2, 3</w:t>
            </w:r>
          </w:p>
        </w:tc>
      </w:tr>
      <w:tr w:rsidR="00C02B8C" w:rsidRPr="00DD7CCF" w14:paraId="13ED430D" w14:textId="77777777" w:rsidTr="00837BA5">
        <w:tc>
          <w:tcPr>
            <w:tcW w:w="2679" w:type="pct"/>
            <w:shd w:val="clear" w:color="auto" w:fill="EAF1DD"/>
            <w:tcMar>
              <w:top w:w="100" w:type="dxa"/>
              <w:left w:w="100" w:type="dxa"/>
              <w:bottom w:w="100" w:type="dxa"/>
              <w:right w:w="100" w:type="dxa"/>
            </w:tcMar>
          </w:tcPr>
          <w:p w14:paraId="5ECA9657" w14:textId="77777777" w:rsidR="00C02B8C" w:rsidRPr="00DD7CCF" w:rsidRDefault="004D2E67" w:rsidP="006436FD">
            <w:pPr>
              <w:pStyle w:val="Tabletext"/>
            </w:pPr>
            <w:r w:rsidRPr="00DD7CCF">
              <w:t xml:space="preserve">one syllable of indeterminate length </w:t>
            </w:r>
            <w:r w:rsidRPr="00E24F87">
              <w:rPr>
                <w:noProof/>
              </w:rPr>
              <w:t>(</w:t>
            </w:r>
            <w:r w:rsidRPr="00DD7CCF">
              <w:t>anceps)</w:t>
            </w:r>
          </w:p>
        </w:tc>
        <w:tc>
          <w:tcPr>
            <w:tcW w:w="783" w:type="pct"/>
            <w:shd w:val="clear" w:color="auto" w:fill="auto"/>
            <w:tcMar>
              <w:top w:w="100" w:type="dxa"/>
              <w:left w:w="100" w:type="dxa"/>
              <w:bottom w:w="100" w:type="dxa"/>
              <w:right w:w="100" w:type="dxa"/>
            </w:tcMar>
          </w:tcPr>
          <w:p w14:paraId="1CF66771" w14:textId="77777777" w:rsidR="00C02B8C" w:rsidRPr="00DD7CCF" w:rsidRDefault="004D2E67" w:rsidP="006436FD">
            <w:pPr>
              <w:pStyle w:val="Tabletext"/>
            </w:pPr>
            <w:r w:rsidRPr="00DD7CCF">
              <w:t>=</w:t>
            </w:r>
          </w:p>
        </w:tc>
        <w:tc>
          <w:tcPr>
            <w:tcW w:w="769" w:type="pct"/>
            <w:shd w:val="clear" w:color="auto" w:fill="auto"/>
            <w:tcMar>
              <w:top w:w="100" w:type="dxa"/>
              <w:left w:w="100" w:type="dxa"/>
              <w:bottom w:w="100" w:type="dxa"/>
              <w:right w:w="100" w:type="dxa"/>
            </w:tcMar>
          </w:tcPr>
          <w:p w14:paraId="33EB19BE" w14:textId="77777777" w:rsidR="00C02B8C" w:rsidRPr="00B44F11" w:rsidRDefault="004D2E67" w:rsidP="006436FD">
            <w:pPr>
              <w:pStyle w:val="Tablet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14:paraId="5D4750A2" w14:textId="77777777" w:rsidR="00C02B8C" w:rsidRPr="00DD7CCF" w:rsidRDefault="004D2E67" w:rsidP="006436FD">
            <w:pPr>
              <w:pStyle w:val="Tabletext"/>
            </w:pPr>
            <w:r w:rsidRPr="00DD7CCF">
              <w:t xml:space="preserve">1, 2, </w:t>
            </w:r>
            <w:r w:rsidRPr="00E24F87">
              <w:rPr>
                <w:noProof/>
              </w:rPr>
              <w:t>(</w:t>
            </w:r>
            <w:r w:rsidRPr="00DD7CCF">
              <w:t>3)</w:t>
            </w:r>
          </w:p>
        </w:tc>
      </w:tr>
      <w:tr w:rsidR="00C02B8C" w:rsidRPr="00DD7CCF" w14:paraId="52E00CF2" w14:textId="77777777" w:rsidTr="00837BA5">
        <w:tc>
          <w:tcPr>
            <w:tcW w:w="2679" w:type="pct"/>
            <w:shd w:val="clear" w:color="auto" w:fill="EAF1DD"/>
            <w:tcMar>
              <w:top w:w="100" w:type="dxa"/>
              <w:left w:w="100" w:type="dxa"/>
              <w:bottom w:w="100" w:type="dxa"/>
              <w:right w:w="100" w:type="dxa"/>
            </w:tcMar>
          </w:tcPr>
          <w:p w14:paraId="1032084B" w14:textId="77777777" w:rsidR="00C02B8C" w:rsidRPr="00DD7CCF" w:rsidRDefault="004D2E67" w:rsidP="006436FD">
            <w:pPr>
              <w:pStyle w:val="Tabletext"/>
            </w:pPr>
            <w:r w:rsidRPr="00DD7CCF">
              <w:lastRenderedPageBreak/>
              <w:t xml:space="preserve">two morae </w:t>
            </w:r>
            <w:r w:rsidRPr="00E24F87">
              <w:rPr>
                <w:noProof/>
              </w:rPr>
              <w:t>(</w:t>
            </w:r>
            <w:r w:rsidRPr="00DD7CCF">
              <w:t>one long or two short syllables)</w:t>
            </w:r>
          </w:p>
        </w:tc>
        <w:tc>
          <w:tcPr>
            <w:tcW w:w="783" w:type="pct"/>
            <w:shd w:val="clear" w:color="auto" w:fill="auto"/>
            <w:tcMar>
              <w:top w:w="100" w:type="dxa"/>
              <w:left w:w="100" w:type="dxa"/>
              <w:bottom w:w="100" w:type="dxa"/>
              <w:right w:w="100" w:type="dxa"/>
            </w:tcMar>
          </w:tcPr>
          <w:p w14:paraId="6A74CC0F" w14:textId="77777777" w:rsidR="00C02B8C" w:rsidRPr="00DD7CCF" w:rsidRDefault="004D2E67" w:rsidP="006436FD">
            <w:pPr>
              <w:pStyle w:val="Tabletext"/>
            </w:pPr>
            <w:r w:rsidRPr="00DD7CCF">
              <w:t>2</w:t>
            </w:r>
          </w:p>
        </w:tc>
        <w:tc>
          <w:tcPr>
            <w:tcW w:w="769" w:type="pct"/>
            <w:shd w:val="clear" w:color="auto" w:fill="auto"/>
            <w:tcMar>
              <w:top w:w="100" w:type="dxa"/>
              <w:left w:w="100" w:type="dxa"/>
              <w:bottom w:w="100" w:type="dxa"/>
              <w:right w:w="100" w:type="dxa"/>
            </w:tcMar>
          </w:tcPr>
          <w:p w14:paraId="1DC538BD" w14:textId="77777777" w:rsidR="00C02B8C" w:rsidRPr="00B44F11" w:rsidRDefault="004D2E67" w:rsidP="006436FD">
            <w:pPr>
              <w:pStyle w:val="Tablet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14:paraId="321E639B" w14:textId="77777777" w:rsidR="00C02B8C" w:rsidRPr="00DD7CCF" w:rsidRDefault="004D2E67" w:rsidP="006436FD">
            <w:pPr>
              <w:pStyle w:val="Tabletext"/>
            </w:pPr>
            <w:r w:rsidRPr="00DD7CCF">
              <w:t xml:space="preserve">1, 2, </w:t>
            </w:r>
            <w:r w:rsidRPr="00E24F87">
              <w:rPr>
                <w:noProof/>
              </w:rPr>
              <w:t>(</w:t>
            </w:r>
            <w:r w:rsidRPr="00DD7CCF">
              <w:t>3)</w:t>
            </w:r>
          </w:p>
        </w:tc>
      </w:tr>
      <w:tr w:rsidR="00C02B8C" w:rsidRPr="00DD7CCF" w14:paraId="10A6DED5" w14:textId="77777777" w:rsidTr="00837BA5">
        <w:tc>
          <w:tcPr>
            <w:tcW w:w="2679" w:type="pct"/>
            <w:shd w:val="clear" w:color="auto" w:fill="EAF1DD"/>
            <w:tcMar>
              <w:top w:w="100" w:type="dxa"/>
              <w:left w:w="100" w:type="dxa"/>
              <w:bottom w:w="100" w:type="dxa"/>
              <w:right w:w="100" w:type="dxa"/>
            </w:tcMar>
          </w:tcPr>
          <w:p w14:paraId="785D7F5F" w14:textId="77777777" w:rsidR="00C02B8C" w:rsidRPr="00DD7CCF" w:rsidRDefault="004D2E67" w:rsidP="006436FD">
            <w:pPr>
              <w:pStyle w:val="Tabletext"/>
            </w:pPr>
            <w:r w:rsidRPr="00DD7CCF">
              <w:t>larger moraic foot or colon</w:t>
            </w:r>
          </w:p>
        </w:tc>
        <w:tc>
          <w:tcPr>
            <w:tcW w:w="783" w:type="pct"/>
            <w:shd w:val="clear" w:color="auto" w:fill="auto"/>
            <w:tcMar>
              <w:top w:w="100" w:type="dxa"/>
              <w:left w:w="100" w:type="dxa"/>
              <w:bottom w:w="100" w:type="dxa"/>
              <w:right w:w="100" w:type="dxa"/>
            </w:tcMar>
          </w:tcPr>
          <w:p w14:paraId="35EC4916" w14:textId="77777777" w:rsidR="00C02B8C" w:rsidRPr="00DD7CCF" w:rsidRDefault="004D2E67" w:rsidP="006436FD">
            <w:pPr>
              <w:pStyle w:val="Tabletext"/>
            </w:pPr>
            <w:r w:rsidRPr="00DD7CCF">
              <w:t>numeral</w:t>
            </w:r>
            <w:r w:rsidRPr="00E24F87">
              <w:rPr>
                <w:noProof/>
              </w:rPr>
              <w:t>(</w:t>
            </w:r>
            <w:r w:rsidRPr="00DD7CCF">
              <w:t>s)</w:t>
            </w:r>
          </w:p>
        </w:tc>
        <w:tc>
          <w:tcPr>
            <w:tcW w:w="769" w:type="pct"/>
            <w:shd w:val="clear" w:color="auto" w:fill="auto"/>
            <w:tcMar>
              <w:top w:w="100" w:type="dxa"/>
              <w:left w:w="100" w:type="dxa"/>
              <w:bottom w:w="100" w:type="dxa"/>
              <w:right w:w="100" w:type="dxa"/>
            </w:tcMar>
          </w:tcPr>
          <w:p w14:paraId="44BCA849" w14:textId="77777777" w:rsidR="00C02B8C" w:rsidRPr="00B44F11" w:rsidRDefault="00C02B8C" w:rsidP="006436FD">
            <w:pPr>
              <w:pStyle w:val="Tabletext"/>
              <w:rPr>
                <w:rStyle w:val="MetreCode"/>
              </w:rPr>
            </w:pPr>
          </w:p>
        </w:tc>
        <w:tc>
          <w:tcPr>
            <w:tcW w:w="769" w:type="pct"/>
            <w:shd w:val="clear" w:color="auto" w:fill="auto"/>
            <w:tcMar>
              <w:top w:w="100" w:type="dxa"/>
              <w:left w:w="100" w:type="dxa"/>
              <w:bottom w:w="100" w:type="dxa"/>
              <w:right w:w="100" w:type="dxa"/>
            </w:tcMar>
          </w:tcPr>
          <w:p w14:paraId="1490C373" w14:textId="77777777" w:rsidR="00C02B8C" w:rsidRPr="00DD7CCF" w:rsidRDefault="004D2E67" w:rsidP="006436FD">
            <w:pPr>
              <w:pStyle w:val="Tabletext"/>
            </w:pPr>
            <w:r w:rsidRPr="00DD7CCF">
              <w:t xml:space="preserve">1, 2, </w:t>
            </w:r>
            <w:r w:rsidRPr="00E24F87">
              <w:rPr>
                <w:noProof/>
              </w:rPr>
              <w:t>(</w:t>
            </w:r>
            <w:r w:rsidRPr="00DD7CCF">
              <w:t>3)</w:t>
            </w:r>
          </w:p>
        </w:tc>
      </w:tr>
      <w:tr w:rsidR="00C02B8C" w:rsidRPr="00DD7CCF" w14:paraId="33D37563" w14:textId="77777777" w:rsidTr="00837BA5">
        <w:tc>
          <w:tcPr>
            <w:tcW w:w="2679" w:type="pct"/>
            <w:shd w:val="clear" w:color="auto" w:fill="EAF1DD"/>
            <w:tcMar>
              <w:top w:w="100" w:type="dxa"/>
              <w:left w:w="100" w:type="dxa"/>
              <w:bottom w:w="100" w:type="dxa"/>
              <w:right w:w="100" w:type="dxa"/>
            </w:tcMar>
          </w:tcPr>
          <w:p w14:paraId="6CBF52DD" w14:textId="77777777" w:rsidR="00C02B8C" w:rsidRPr="00DD7CCF" w:rsidRDefault="004D2E67" w:rsidP="006436FD">
            <w:pPr>
              <w:pStyle w:val="Tabletext"/>
            </w:pPr>
            <w:r w:rsidRPr="00DD7CCF">
              <w:t>foot boundary</w:t>
            </w:r>
          </w:p>
        </w:tc>
        <w:tc>
          <w:tcPr>
            <w:tcW w:w="783" w:type="pct"/>
            <w:shd w:val="clear" w:color="auto" w:fill="auto"/>
            <w:tcMar>
              <w:top w:w="100" w:type="dxa"/>
              <w:left w:w="100" w:type="dxa"/>
              <w:bottom w:w="100" w:type="dxa"/>
              <w:right w:w="100" w:type="dxa"/>
            </w:tcMar>
          </w:tcPr>
          <w:p w14:paraId="02DADF0D" w14:textId="77777777" w:rsidR="00C02B8C" w:rsidRPr="00DD7CCF" w:rsidRDefault="004D2E67" w:rsidP="006436FD">
            <w:pPr>
              <w:pStyle w:val="Tabletext"/>
            </w:pPr>
            <w:r w:rsidRPr="00DD7CCF">
              <w:t>|</w:t>
            </w:r>
          </w:p>
        </w:tc>
        <w:tc>
          <w:tcPr>
            <w:tcW w:w="769" w:type="pct"/>
            <w:shd w:val="clear" w:color="auto" w:fill="auto"/>
            <w:tcMar>
              <w:top w:w="100" w:type="dxa"/>
              <w:left w:w="100" w:type="dxa"/>
              <w:bottom w:w="100" w:type="dxa"/>
              <w:right w:w="100" w:type="dxa"/>
            </w:tcMar>
          </w:tcPr>
          <w:p w14:paraId="21ABA574" w14:textId="77777777" w:rsidR="00C02B8C" w:rsidRPr="00B44F11" w:rsidRDefault="004D2E67" w:rsidP="006436FD">
            <w:pPr>
              <w:pStyle w:val="Tablet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14:paraId="50F721AB" w14:textId="77777777" w:rsidR="00C02B8C" w:rsidRPr="00DD7CCF" w:rsidRDefault="004D2E67" w:rsidP="006436FD">
            <w:pPr>
              <w:pStyle w:val="Tabletext"/>
            </w:pPr>
            <w:r w:rsidRPr="00DD7CCF">
              <w:t xml:space="preserve">1, 2, </w:t>
            </w:r>
            <w:r w:rsidRPr="00E24F87">
              <w:rPr>
                <w:noProof/>
              </w:rPr>
              <w:t>(</w:t>
            </w:r>
            <w:r w:rsidRPr="00DD7CCF">
              <w:t>3)</w:t>
            </w:r>
          </w:p>
        </w:tc>
      </w:tr>
      <w:tr w:rsidR="00C02B8C" w:rsidRPr="00DD7CCF" w14:paraId="044E41B7" w14:textId="77777777" w:rsidTr="00837BA5">
        <w:tc>
          <w:tcPr>
            <w:tcW w:w="2679" w:type="pct"/>
            <w:shd w:val="clear" w:color="auto" w:fill="EAF1DD"/>
            <w:tcMar>
              <w:top w:w="100" w:type="dxa"/>
              <w:left w:w="100" w:type="dxa"/>
              <w:bottom w:w="100" w:type="dxa"/>
              <w:right w:w="100" w:type="dxa"/>
            </w:tcMar>
          </w:tcPr>
          <w:p w14:paraId="524B2FC1" w14:textId="77777777" w:rsidR="00C02B8C" w:rsidRPr="00DD7CCF" w:rsidRDefault="004D2E67" w:rsidP="006436FD">
            <w:pPr>
              <w:pStyle w:val="Tabletext"/>
            </w:pPr>
            <w:r w:rsidRPr="00DD7CCF">
              <w:t>caesura</w:t>
            </w:r>
          </w:p>
        </w:tc>
        <w:tc>
          <w:tcPr>
            <w:tcW w:w="783" w:type="pct"/>
            <w:shd w:val="clear" w:color="auto" w:fill="auto"/>
            <w:tcMar>
              <w:top w:w="100" w:type="dxa"/>
              <w:left w:w="100" w:type="dxa"/>
              <w:bottom w:w="100" w:type="dxa"/>
              <w:right w:w="100" w:type="dxa"/>
            </w:tcMar>
          </w:tcPr>
          <w:p w14:paraId="2973E252" w14:textId="77777777" w:rsidR="00C02B8C" w:rsidRPr="00DD7CCF" w:rsidRDefault="004D2E67" w:rsidP="006436FD">
            <w:pPr>
              <w:pStyle w:val="Tabletext"/>
            </w:pPr>
            <w:r w:rsidRPr="00DD7CCF">
              <w:t>||</w:t>
            </w:r>
            <w:r w:rsidRPr="00F47381">
              <w:rPr>
                <w:rStyle w:val="Lbjegyzet-hivatkozs"/>
              </w:rPr>
              <w:footnoteReference w:id="61"/>
            </w:r>
          </w:p>
        </w:tc>
        <w:tc>
          <w:tcPr>
            <w:tcW w:w="769" w:type="pct"/>
            <w:shd w:val="clear" w:color="auto" w:fill="auto"/>
            <w:tcMar>
              <w:top w:w="100" w:type="dxa"/>
              <w:left w:w="100" w:type="dxa"/>
              <w:bottom w:w="100" w:type="dxa"/>
              <w:right w:w="100" w:type="dxa"/>
            </w:tcMar>
          </w:tcPr>
          <w:p w14:paraId="5DBE2A25" w14:textId="77777777" w:rsidR="00C02B8C" w:rsidRPr="00B44F11" w:rsidRDefault="004D2E67" w:rsidP="006436FD">
            <w:pPr>
              <w:pStyle w:val="Tablet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14:paraId="6363BCC8" w14:textId="77777777" w:rsidR="00C02B8C" w:rsidRPr="00DD7CCF" w:rsidRDefault="004D2E67" w:rsidP="006436FD">
            <w:pPr>
              <w:pStyle w:val="Tabletext"/>
            </w:pPr>
            <w:r w:rsidRPr="00DD7CCF">
              <w:t>1</w:t>
            </w:r>
          </w:p>
        </w:tc>
      </w:tr>
      <w:tr w:rsidR="00C02B8C" w:rsidRPr="00DD7CCF" w14:paraId="1D244A9C" w14:textId="77777777" w:rsidTr="00837BA5">
        <w:tc>
          <w:tcPr>
            <w:tcW w:w="2679" w:type="pct"/>
            <w:shd w:val="clear" w:color="auto" w:fill="EAF1DD"/>
            <w:tcMar>
              <w:top w:w="100" w:type="dxa"/>
              <w:left w:w="100" w:type="dxa"/>
              <w:bottom w:w="100" w:type="dxa"/>
              <w:right w:w="100" w:type="dxa"/>
            </w:tcMar>
          </w:tcPr>
          <w:p w14:paraId="493BC306" w14:textId="77777777" w:rsidR="00C02B8C" w:rsidRPr="00DD7CCF" w:rsidRDefault="004D2E67" w:rsidP="006436FD">
            <w:pPr>
              <w:pStyle w:val="Tabletext"/>
            </w:pPr>
            <w:r w:rsidRPr="00DD7CCF">
              <w:t>boundary of odd and even quarter</w:t>
            </w:r>
          </w:p>
        </w:tc>
        <w:tc>
          <w:tcPr>
            <w:tcW w:w="783" w:type="pct"/>
            <w:shd w:val="clear" w:color="auto" w:fill="auto"/>
            <w:tcMar>
              <w:top w:w="100" w:type="dxa"/>
              <w:left w:w="100" w:type="dxa"/>
              <w:bottom w:w="100" w:type="dxa"/>
              <w:right w:w="100" w:type="dxa"/>
            </w:tcMar>
          </w:tcPr>
          <w:p w14:paraId="14B5AA34" w14:textId="77777777" w:rsidR="00C02B8C" w:rsidRPr="00DD7CCF" w:rsidRDefault="004D2E67" w:rsidP="006436FD">
            <w:pPr>
              <w:pStyle w:val="Tabletext"/>
            </w:pPr>
            <w:r w:rsidRPr="00DD7CCF">
              <w:t>/</w:t>
            </w:r>
          </w:p>
        </w:tc>
        <w:tc>
          <w:tcPr>
            <w:tcW w:w="769" w:type="pct"/>
            <w:shd w:val="clear" w:color="auto" w:fill="auto"/>
            <w:tcMar>
              <w:top w:w="100" w:type="dxa"/>
              <w:left w:w="100" w:type="dxa"/>
              <w:bottom w:w="100" w:type="dxa"/>
              <w:right w:w="100" w:type="dxa"/>
            </w:tcMar>
          </w:tcPr>
          <w:p w14:paraId="184F4B62" w14:textId="77777777" w:rsidR="00C02B8C" w:rsidRPr="00B44F11" w:rsidRDefault="00C02B8C" w:rsidP="006436FD">
            <w:pPr>
              <w:pStyle w:val="Tabletext"/>
              <w:rPr>
                <w:rStyle w:val="MetreCode"/>
              </w:rPr>
            </w:pPr>
          </w:p>
        </w:tc>
        <w:tc>
          <w:tcPr>
            <w:tcW w:w="769" w:type="pct"/>
            <w:shd w:val="clear" w:color="auto" w:fill="auto"/>
            <w:tcMar>
              <w:top w:w="100" w:type="dxa"/>
              <w:left w:w="100" w:type="dxa"/>
              <w:bottom w:w="100" w:type="dxa"/>
              <w:right w:w="100" w:type="dxa"/>
            </w:tcMar>
          </w:tcPr>
          <w:p w14:paraId="350BB4CF" w14:textId="77777777" w:rsidR="00C02B8C" w:rsidRPr="00DD7CCF" w:rsidRDefault="004D2E67" w:rsidP="006436FD">
            <w:pPr>
              <w:pStyle w:val="Tabletext"/>
            </w:pPr>
            <w:r w:rsidRPr="00DD7CCF">
              <w:t>1</w:t>
            </w:r>
            <w:r w:rsidRPr="00F47381">
              <w:rPr>
                <w:rStyle w:val="Lbjegyzet-hivatkozs"/>
              </w:rPr>
              <w:footnoteReference w:id="62"/>
            </w:r>
          </w:p>
        </w:tc>
      </w:tr>
    </w:tbl>
    <w:p w14:paraId="144EFB3F" w14:textId="6BCE31DE" w:rsidR="00C02B8C" w:rsidRDefault="004D2E67" w:rsidP="00D4342A">
      <w:pPr>
        <w:pStyle w:val="Cmsor2"/>
        <w:numPr>
          <w:ilvl w:val="1"/>
          <w:numId w:val="9"/>
        </w:numPr>
      </w:pPr>
      <w:bookmarkStart w:id="723" w:name="_g11y2ljnx9av" w:colFirst="0" w:colLast="0"/>
      <w:bookmarkStart w:id="724" w:name="_Toc74733618"/>
      <w:bookmarkEnd w:id="723"/>
      <w:r w:rsidRPr="00DD7CCF">
        <w:t>Sanskrit</w:t>
      </w:r>
      <w:r w:rsidR="006436FD">
        <w:t>, Prakrit and Sanskrit-Based</w:t>
      </w:r>
      <w:r w:rsidRPr="00DD7CCF">
        <w:t xml:space="preserve"> metres</w:t>
      </w:r>
      <w:bookmarkEnd w:id="724"/>
    </w:p>
    <w:p w14:paraId="605C038A" w14:textId="196C5AB3" w:rsidR="006436FD" w:rsidRPr="006436FD" w:rsidRDefault="006436FD" w:rsidP="00D4342A">
      <w:pPr>
        <w:pStyle w:val="Cmsor3"/>
        <w:numPr>
          <w:ilvl w:val="2"/>
          <w:numId w:val="9"/>
        </w:numPr>
      </w:pPr>
      <w:bookmarkStart w:id="725" w:name="_Ref48034402"/>
      <w:bookmarkStart w:id="726" w:name="_Toc74733619"/>
      <w:r>
        <w:t>Syllabic metres (</w:t>
      </w:r>
      <w:proofErr w:type="spellStart"/>
      <w:r>
        <w:rPr>
          <w:rStyle w:val="Foreign"/>
        </w:rPr>
        <w:t>varṇav</w:t>
      </w:r>
      <w:r w:rsidRPr="00DD7CCF">
        <w:rPr>
          <w:rStyle w:val="Foreign"/>
        </w:rPr>
        <w:t>r̥tta</w:t>
      </w:r>
      <w:proofErr w:type="spellEnd"/>
      <w:r>
        <w:t>)</w:t>
      </w:r>
      <w:bookmarkEnd w:id="725"/>
      <w:bookmarkEnd w:id="726"/>
    </w:p>
    <w:p w14:paraId="350958AF" w14:textId="77777777" w:rsidR="00C02B8C" w:rsidRPr="00DD7CCF" w:rsidRDefault="004D2E67" w:rsidP="006436FD">
      <w:pPr>
        <w:pStyle w:val="Lista"/>
      </w:pPr>
      <w:r w:rsidRPr="00DD7CCF">
        <w:t xml:space="preserve">the names listed below are to be used </w:t>
      </w:r>
      <w:r w:rsidRPr="005D2B22">
        <w:t xml:space="preserve">as values of </w:t>
      </w:r>
      <w:r w:rsidR="008525C6" w:rsidRPr="008525C6">
        <w:rPr>
          <w:rStyle w:val="Codeattribute"/>
        </w:rPr>
        <w:t>@met</w:t>
      </w:r>
      <w:r w:rsidR="008525C6" w:rsidRPr="008525C6">
        <w:t xml:space="preserve"> </w:t>
      </w:r>
      <w:r w:rsidRPr="005D2B22">
        <w:t xml:space="preserve">in </w:t>
      </w:r>
      <w:r w:rsidRPr="00DD7CCF">
        <w:rPr>
          <w:rStyle w:val="Code"/>
        </w:rPr>
        <w:t>&lt;lg&gt;</w:t>
      </w:r>
    </w:p>
    <w:p w14:paraId="429BFF46" w14:textId="77777777" w:rsidR="00C02B8C" w:rsidRPr="00DD7CCF" w:rsidRDefault="004D2E67" w:rsidP="006436FD">
      <w:pPr>
        <w:pStyle w:val="Lista2"/>
      </w:pPr>
      <w:r w:rsidRPr="00DD7CCF">
        <w:t xml:space="preserve">always use metre names exactly in the form shown there </w:t>
      </w:r>
      <w:r w:rsidRPr="00E24F87">
        <w:rPr>
          <w:noProof/>
        </w:rPr>
        <w:t>(</w:t>
      </w:r>
      <w:r w:rsidRPr="00DD7CCF">
        <w:t>rather than legitimate variant or alternative names)</w:t>
      </w:r>
    </w:p>
    <w:p w14:paraId="759D0821" w14:textId="7EE1BD61" w:rsidR="00C02B8C" w:rsidRPr="00DD7CCF" w:rsidRDefault="004D2E67" w:rsidP="006436FD">
      <w:pPr>
        <w:pStyle w:val="Lista"/>
      </w:pPr>
      <w:r w:rsidRPr="00DD7CCF">
        <w:t xml:space="preserve">the XML notation shown below uses the </w:t>
      </w:r>
      <w:r w:rsidR="00B670B4" w:rsidRPr="00DD7CCF">
        <w:t>p</w:t>
      </w:r>
      <w:r w:rsidRPr="00DD7CCF">
        <w:t xml:space="preserve">rosodic code </w:t>
      </w:r>
      <w:r w:rsidR="00B670B4" w:rsidRPr="00DD7CCF">
        <w:t xml:space="preserve">introduced </w:t>
      </w:r>
      <w:r w:rsidR="006E2C5C" w:rsidRPr="00DD7CCF">
        <w:t xml:space="preserve">on page </w:t>
      </w:r>
      <w:r w:rsidR="006E2C5C" w:rsidRPr="00DD7CCF">
        <w:fldChar w:fldCharType="begin"/>
      </w:r>
      <w:r w:rsidR="006E2C5C" w:rsidRPr="00DD7CCF">
        <w:instrText xml:space="preserve"> PAGEREF _Ref43991811 \h </w:instrText>
      </w:r>
      <w:r w:rsidR="006E2C5C" w:rsidRPr="00DD7CCF">
        <w:fldChar w:fldCharType="separate"/>
      </w:r>
      <w:r w:rsidR="00E90D07">
        <w:rPr>
          <w:noProof/>
        </w:rPr>
        <w:t>141</w:t>
      </w:r>
      <w:r w:rsidR="006E2C5C" w:rsidRPr="00DD7CCF">
        <w:fldChar w:fldCharType="end"/>
      </w:r>
      <w:r w:rsidR="006E2C5C" w:rsidRPr="00DD7CCF">
        <w:t xml:space="preserve"> </w:t>
      </w:r>
      <w:r w:rsidRPr="00DD7CCF">
        <w:t>above</w:t>
      </w:r>
    </w:p>
    <w:p w14:paraId="244DC2D1" w14:textId="5540AA8A" w:rsidR="00C02B8C" w:rsidRDefault="004D2E67" w:rsidP="006436FD">
      <w:pPr>
        <w:pStyle w:val="Lista2"/>
      </w:pPr>
      <w:r w:rsidRPr="00DD7CCF">
        <w:t xml:space="preserve">caesurae are indicated in conventional notation for the sake of accuracy and to help you in metre identification, but are not shown in the XML notation, so if you wish, you can copy and paste segments of this notation for use in the </w:t>
      </w:r>
      <w:r w:rsidR="008525C6" w:rsidRPr="008525C6">
        <w:rPr>
          <w:rStyle w:val="Codeattribute"/>
        </w:rPr>
        <w:t>@met</w:t>
      </w:r>
      <w:r w:rsidR="008525C6" w:rsidRPr="008525C6">
        <w:t xml:space="preserve"> </w:t>
      </w:r>
      <w:r w:rsidRPr="00DD7CCF">
        <w:t xml:space="preserve">attribute of lost text </w:t>
      </w:r>
      <w:r w:rsidRPr="00E24F87">
        <w:rPr>
          <w:noProof/>
        </w:rPr>
        <w:t>(</w:t>
      </w:r>
      <w:r w:rsidRPr="00DD7CCF">
        <w:t xml:space="preserve">encoded as per </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E90D07">
        <w:t>5.4.4</w:t>
      </w:r>
      <w:r w:rsidR="009A6168" w:rsidRPr="00DD7CCF">
        <w:fldChar w:fldCharType="end"/>
      </w:r>
      <w:r w:rsidRPr="00DD7CCF">
        <w:t>)</w:t>
      </w:r>
    </w:p>
    <w:p w14:paraId="563783E5" w14:textId="60A000F3" w:rsidR="00263A70" w:rsidRPr="00DD7CCF" w:rsidRDefault="00177FFC" w:rsidP="006436FD">
      <w:pPr>
        <w:pStyle w:val="Kpalrs"/>
      </w:pPr>
      <w:bookmarkStart w:id="727" w:name="_Ref44134196"/>
      <w:bookmarkStart w:id="728" w:name="_Ref48035097"/>
      <w:r>
        <w:t xml:space="preserve">Table </w:t>
      </w:r>
      <w:r>
        <w:fldChar w:fldCharType="begin"/>
      </w:r>
      <w:r>
        <w:instrText xml:space="preserve"> SEQ Table \* ARABIC </w:instrText>
      </w:r>
      <w:r>
        <w:fldChar w:fldCharType="separate"/>
      </w:r>
      <w:r w:rsidR="00E90D07">
        <w:rPr>
          <w:noProof/>
        </w:rPr>
        <w:t>3</w:t>
      </w:r>
      <w:r>
        <w:rPr>
          <w:noProof/>
        </w:rPr>
        <w:fldChar w:fldCharType="end"/>
      </w:r>
      <w:bookmarkEnd w:id="727"/>
      <w:r>
        <w:t>. Sanskrit syllabic metres</w:t>
      </w:r>
      <w:bookmarkEnd w:id="728"/>
    </w:p>
    <w:tbl>
      <w:tblPr>
        <w:tblStyle w:val="18"/>
        <w:tblW w:w="5000" w:type="pct"/>
        <w:tblInd w:w="0" w:type="dxa"/>
        <w:tblBorders>
          <w:top w:val="nil"/>
          <w:left w:val="nil"/>
          <w:bottom w:val="nil"/>
          <w:right w:val="nil"/>
          <w:insideH w:val="nil"/>
          <w:insideV w:val="nil"/>
        </w:tblBorders>
        <w:tblLook w:val="0620" w:firstRow="1" w:lastRow="0" w:firstColumn="0" w:lastColumn="0" w:noHBand="1" w:noVBand="1"/>
      </w:tblPr>
      <w:tblGrid>
        <w:gridCol w:w="1161"/>
        <w:gridCol w:w="1664"/>
        <w:gridCol w:w="3261"/>
        <w:gridCol w:w="3532"/>
      </w:tblGrid>
      <w:tr w:rsidR="00C02B8C" w:rsidRPr="00DD7CCF" w14:paraId="274639D3" w14:textId="77777777" w:rsidTr="00294FDB">
        <w:trPr>
          <w:tblHeader/>
        </w:trPr>
        <w:tc>
          <w:tcPr>
            <w:tcW w:w="604" w:type="pct"/>
            <w:tcBorders>
              <w:top w:val="single" w:sz="8" w:space="0" w:color="000000"/>
              <w:left w:val="single" w:sz="8" w:space="0" w:color="000000"/>
              <w:bottom w:val="single" w:sz="8" w:space="0" w:color="000000"/>
              <w:right w:val="single" w:sz="8" w:space="0" w:color="000000"/>
            </w:tcBorders>
            <w:shd w:val="clear" w:color="auto" w:fill="EAF1DD"/>
            <w:tcMar>
              <w:top w:w="20" w:type="dxa"/>
              <w:left w:w="20" w:type="dxa"/>
              <w:bottom w:w="20" w:type="dxa"/>
              <w:right w:w="20" w:type="dxa"/>
            </w:tcMar>
          </w:tcPr>
          <w:p w14:paraId="2ACBDC55" w14:textId="77777777" w:rsidR="00C02B8C" w:rsidRPr="00DD7CCF" w:rsidRDefault="00847076" w:rsidP="006436FD">
            <w:pPr>
              <w:pStyle w:val="Tabletext"/>
            </w:pPr>
            <w:r>
              <w:t>S</w:t>
            </w:r>
            <w:r w:rsidR="004D2E67" w:rsidRPr="00DD7CCF">
              <w:t>yllables</w:t>
            </w:r>
          </w:p>
        </w:tc>
        <w:tc>
          <w:tcPr>
            <w:tcW w:w="865" w:type="pct"/>
            <w:tcBorders>
              <w:top w:val="single" w:sz="8" w:space="0" w:color="000000"/>
              <w:bottom w:val="single" w:sz="8" w:space="0" w:color="000000"/>
              <w:right w:val="single" w:sz="8" w:space="0" w:color="000000"/>
            </w:tcBorders>
            <w:shd w:val="clear" w:color="auto" w:fill="EAF1DD"/>
            <w:tcMar>
              <w:top w:w="100" w:type="dxa"/>
              <w:left w:w="40" w:type="dxa"/>
              <w:bottom w:w="100" w:type="dxa"/>
              <w:right w:w="40" w:type="dxa"/>
            </w:tcMar>
          </w:tcPr>
          <w:p w14:paraId="69D0712F" w14:textId="77777777" w:rsidR="00C02B8C" w:rsidRPr="00DD7CCF" w:rsidRDefault="004D2E67" w:rsidP="006436FD">
            <w:pPr>
              <w:pStyle w:val="Tabletext"/>
              <w:rPr>
                <w:noProof/>
              </w:rPr>
            </w:pPr>
            <w:r w:rsidRPr="00DD7CCF">
              <w:rPr>
                <w:noProof/>
              </w:rPr>
              <w:t>Name</w:t>
            </w:r>
          </w:p>
        </w:tc>
        <w:tc>
          <w:tcPr>
            <w:tcW w:w="1695" w:type="pct"/>
            <w:tcBorders>
              <w:top w:val="single" w:sz="8" w:space="0" w:color="000000"/>
              <w:bottom w:val="single" w:sz="8" w:space="0" w:color="000000"/>
              <w:right w:val="single" w:sz="8" w:space="0" w:color="000000"/>
            </w:tcBorders>
            <w:shd w:val="clear" w:color="auto" w:fill="EAF1DD"/>
            <w:tcMar>
              <w:top w:w="100" w:type="dxa"/>
              <w:left w:w="40" w:type="dxa"/>
              <w:bottom w:w="100" w:type="dxa"/>
              <w:right w:w="40" w:type="dxa"/>
            </w:tcMar>
          </w:tcPr>
          <w:p w14:paraId="7C92FCC6" w14:textId="77777777" w:rsidR="00C02B8C" w:rsidRPr="00DD7CCF" w:rsidRDefault="004D2E67" w:rsidP="006436FD">
            <w:pPr>
              <w:pStyle w:val="Tabletext"/>
            </w:pPr>
            <w:r w:rsidRPr="00DD7CCF">
              <w:t>XML notation</w:t>
            </w:r>
          </w:p>
        </w:tc>
        <w:tc>
          <w:tcPr>
            <w:tcW w:w="1836" w:type="pct"/>
            <w:tcBorders>
              <w:top w:val="single" w:sz="8" w:space="0" w:color="000000"/>
              <w:bottom w:val="single" w:sz="8" w:space="0" w:color="000000"/>
              <w:right w:val="single" w:sz="8" w:space="0" w:color="000000"/>
            </w:tcBorders>
            <w:shd w:val="clear" w:color="auto" w:fill="EAF1DD"/>
            <w:tcMar>
              <w:top w:w="20" w:type="dxa"/>
              <w:left w:w="20" w:type="dxa"/>
              <w:bottom w:w="20" w:type="dxa"/>
              <w:right w:w="20" w:type="dxa"/>
            </w:tcMar>
          </w:tcPr>
          <w:p w14:paraId="2DF83CEE" w14:textId="77777777" w:rsidR="00C02B8C" w:rsidRPr="00DD7CCF" w:rsidRDefault="004D2E67" w:rsidP="006436FD">
            <w:pPr>
              <w:pStyle w:val="Tabletext"/>
            </w:pPr>
            <w:r w:rsidRPr="00DD7CCF">
              <w:t>Conventional notation</w:t>
            </w:r>
          </w:p>
        </w:tc>
      </w:tr>
      <w:tr w:rsidR="00C02B8C" w:rsidRPr="00DD7CCF" w14:paraId="25EC706F"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C251271" w14:textId="152DE9C2" w:rsidR="00C02B8C" w:rsidRPr="00DD7CCF" w:rsidRDefault="004D2E67" w:rsidP="006436FD">
            <w:pPr>
              <w:pStyle w:val="Tabletext"/>
            </w:pPr>
            <w:r w:rsidRPr="00DD7CCF">
              <w:t>7</w:t>
            </w:r>
          </w:p>
        </w:tc>
        <w:tc>
          <w:tcPr>
            <w:tcW w:w="865" w:type="pct"/>
            <w:tcBorders>
              <w:bottom w:val="single" w:sz="8" w:space="0" w:color="000000"/>
              <w:right w:val="single" w:sz="8" w:space="0" w:color="000000"/>
            </w:tcBorders>
            <w:tcMar>
              <w:top w:w="100" w:type="dxa"/>
              <w:left w:w="40" w:type="dxa"/>
              <w:bottom w:w="100" w:type="dxa"/>
              <w:right w:w="40" w:type="dxa"/>
            </w:tcMar>
          </w:tcPr>
          <w:p w14:paraId="45415B22" w14:textId="77777777" w:rsidR="00C02B8C" w:rsidRPr="00DD7CCF" w:rsidRDefault="004D2E67" w:rsidP="006436FD">
            <w:pPr>
              <w:pStyle w:val="Tabletext"/>
              <w:rPr>
                <w:noProof/>
              </w:rPr>
            </w:pPr>
            <w:r w:rsidRPr="00DD7CCF">
              <w:rPr>
                <w:noProof/>
              </w:rPr>
              <w:t>sumānikā</w:t>
            </w:r>
            <w:r w:rsidRPr="00F47381">
              <w:rPr>
                <w:rStyle w:val="Lbjegyzet-hivatkozs"/>
              </w:rPr>
              <w:footnoteReference w:id="63"/>
            </w:r>
          </w:p>
        </w:tc>
        <w:tc>
          <w:tcPr>
            <w:tcW w:w="1695" w:type="pct"/>
            <w:tcBorders>
              <w:bottom w:val="single" w:sz="8" w:space="0" w:color="000000"/>
              <w:right w:val="single" w:sz="8" w:space="0" w:color="000000"/>
            </w:tcBorders>
            <w:tcMar>
              <w:top w:w="100" w:type="dxa"/>
              <w:left w:w="40" w:type="dxa"/>
              <w:bottom w:w="100" w:type="dxa"/>
              <w:right w:w="40" w:type="dxa"/>
            </w:tcMar>
          </w:tcPr>
          <w:p w14:paraId="7751F845"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EAE75DD" w14:textId="77777777" w:rsidR="00C02B8C" w:rsidRPr="00263A70" w:rsidRDefault="004D2E67" w:rsidP="006436FD">
            <w:pPr>
              <w:pStyle w:val="Tabletext"/>
              <w:rPr>
                <w:rStyle w:val="MetreCode"/>
              </w:rPr>
            </w:pPr>
            <w:r w:rsidRPr="00263A70">
              <w:rPr>
                <w:rStyle w:val="MetreCode"/>
              </w:rPr>
              <w:t>-⏑-⏑-⏑⏓</w:t>
            </w:r>
          </w:p>
        </w:tc>
      </w:tr>
      <w:tr w:rsidR="00294FDB" w:rsidRPr="00DD7CCF" w14:paraId="53AB5EE5"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B2355FE" w14:textId="75036BE3" w:rsidR="00294FDB" w:rsidRPr="00DD7CCF" w:rsidRDefault="00294FDB" w:rsidP="006436FD">
            <w:pPr>
              <w:pStyle w:val="Tabletext"/>
            </w:pPr>
            <w:r>
              <w:t>8</w:t>
            </w:r>
          </w:p>
        </w:tc>
        <w:tc>
          <w:tcPr>
            <w:tcW w:w="865" w:type="pct"/>
            <w:tcBorders>
              <w:bottom w:val="single" w:sz="8" w:space="0" w:color="000000"/>
              <w:right w:val="single" w:sz="8" w:space="0" w:color="000000"/>
            </w:tcBorders>
            <w:tcMar>
              <w:top w:w="100" w:type="dxa"/>
              <w:left w:w="40" w:type="dxa"/>
              <w:bottom w:w="100" w:type="dxa"/>
              <w:right w:w="40" w:type="dxa"/>
            </w:tcMar>
          </w:tcPr>
          <w:p w14:paraId="15A6FA65" w14:textId="7D6B725D" w:rsidR="00294FDB" w:rsidRPr="00DD7CCF" w:rsidRDefault="00294FDB" w:rsidP="006436FD">
            <w:pPr>
              <w:pStyle w:val="Tabletext"/>
              <w:rPr>
                <w:noProof/>
              </w:rPr>
            </w:pPr>
            <w:r w:rsidRPr="00294FDB">
              <w:rPr>
                <w:noProof/>
              </w:rPr>
              <w:t>pramāṇikā</w:t>
            </w:r>
          </w:p>
        </w:tc>
        <w:tc>
          <w:tcPr>
            <w:tcW w:w="1695" w:type="pct"/>
            <w:tcBorders>
              <w:bottom w:val="single" w:sz="8" w:space="0" w:color="000000"/>
              <w:right w:val="single" w:sz="8" w:space="0" w:color="000000"/>
            </w:tcBorders>
            <w:tcMar>
              <w:top w:w="100" w:type="dxa"/>
              <w:left w:w="40" w:type="dxa"/>
              <w:bottom w:w="100" w:type="dxa"/>
              <w:right w:w="40" w:type="dxa"/>
            </w:tcMar>
          </w:tcPr>
          <w:p w14:paraId="41E0B7C1" w14:textId="47B8ACD2" w:rsidR="00294FDB" w:rsidRPr="00847076" w:rsidRDefault="00294FDB" w:rsidP="006436FD">
            <w:pPr>
              <w:pStyle w:val="Tabletext"/>
              <w:rPr>
                <w:rStyle w:val="MetreCode"/>
              </w:rPr>
            </w:pPr>
            <w:r w:rsidRPr="00294FDB">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64F63064" w14:textId="15E30958" w:rsidR="00294FDB" w:rsidRPr="00263A70" w:rsidRDefault="00294FDB" w:rsidP="006436FD">
            <w:pPr>
              <w:pStyle w:val="Tabletext"/>
              <w:rPr>
                <w:rStyle w:val="MetreCode"/>
              </w:rPr>
            </w:pPr>
            <w:r w:rsidRPr="00294FDB">
              <w:rPr>
                <w:rStyle w:val="MetreCode"/>
              </w:rPr>
              <w:t>-⏑-⏑-⏑⏓</w:t>
            </w:r>
          </w:p>
        </w:tc>
      </w:tr>
      <w:tr w:rsidR="00C02B8C" w:rsidRPr="00DD7CCF" w14:paraId="23405931"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AA2214C" w14:textId="77777777" w:rsidR="00C02B8C" w:rsidRPr="00DD7CCF" w:rsidRDefault="004D2E67" w:rsidP="006436FD">
            <w:pPr>
              <w:pStyle w:val="Tabletext"/>
            </w:pPr>
            <w:r w:rsidRPr="00DD7CCF">
              <w:t>8/8</w:t>
            </w:r>
          </w:p>
        </w:tc>
        <w:tc>
          <w:tcPr>
            <w:tcW w:w="865" w:type="pct"/>
            <w:tcBorders>
              <w:bottom w:val="single" w:sz="8" w:space="0" w:color="000000"/>
              <w:right w:val="single" w:sz="8" w:space="0" w:color="000000"/>
            </w:tcBorders>
            <w:tcMar>
              <w:top w:w="100" w:type="dxa"/>
              <w:left w:w="40" w:type="dxa"/>
              <w:bottom w:w="100" w:type="dxa"/>
              <w:right w:w="40" w:type="dxa"/>
            </w:tcMar>
          </w:tcPr>
          <w:p w14:paraId="38E44BAF" w14:textId="77777777" w:rsidR="00C02B8C" w:rsidRPr="00DD7CCF" w:rsidRDefault="004D2E67" w:rsidP="006436FD">
            <w:pPr>
              <w:pStyle w:val="Tabletext"/>
              <w:rPr>
                <w:noProof/>
              </w:rPr>
            </w:pPr>
            <w:r w:rsidRPr="00DD7CCF">
              <w:rPr>
                <w:noProof/>
              </w:rPr>
              <w:t>anuṣṭubh</w:t>
            </w:r>
            <w:r w:rsidRPr="00F47381">
              <w:rPr>
                <w:rStyle w:val="Lbjegyzet-hivatkozs"/>
              </w:rPr>
              <w:footnoteReference w:id="64"/>
            </w:r>
          </w:p>
        </w:tc>
        <w:tc>
          <w:tcPr>
            <w:tcW w:w="1695" w:type="pct"/>
            <w:tcBorders>
              <w:bottom w:val="single" w:sz="8" w:space="0" w:color="000000"/>
              <w:right w:val="single" w:sz="8" w:space="0" w:color="000000"/>
            </w:tcBorders>
            <w:tcMar>
              <w:top w:w="100" w:type="dxa"/>
              <w:left w:w="40" w:type="dxa"/>
              <w:bottom w:w="100" w:type="dxa"/>
              <w:right w:w="40" w:type="dxa"/>
            </w:tcMar>
          </w:tcPr>
          <w:p w14:paraId="293841C8" w14:textId="77777777" w:rsidR="00C02B8C" w:rsidRPr="00847076" w:rsidRDefault="004D2E67" w:rsidP="006436FD">
            <w:pPr>
              <w:pStyle w:val="Tabletext"/>
              <w:rPr>
                <w:rStyle w:val="MetreCode"/>
              </w:rPr>
            </w:pPr>
            <w:r w:rsidRPr="00847076">
              <w:rPr>
                <w:rStyle w:val="MetreCode"/>
              </w:rPr>
              <w:t>====-++=/</w:t>
            </w:r>
          </w:p>
          <w:p w14:paraId="6E405AE3"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35EBB060" w14:textId="77777777" w:rsidR="00C02B8C" w:rsidRPr="00263A70" w:rsidRDefault="004D2E67" w:rsidP="006436FD">
            <w:pPr>
              <w:pStyle w:val="Tabletext"/>
              <w:rPr>
                <w:rStyle w:val="MetreCode"/>
              </w:rPr>
            </w:pPr>
            <w:r w:rsidRPr="00263A70">
              <w:rPr>
                <w:rStyle w:val="MetreCode"/>
              </w:rPr>
              <w:t>⏓⏓⏓⏓⏑––⏓/</w:t>
            </w:r>
          </w:p>
          <w:p w14:paraId="2DDA1ABC" w14:textId="77777777" w:rsidR="00C02B8C" w:rsidRPr="00263A70" w:rsidRDefault="004D2E67" w:rsidP="006436FD">
            <w:pPr>
              <w:pStyle w:val="Tabletext"/>
              <w:rPr>
                <w:rStyle w:val="MetreCode"/>
              </w:rPr>
            </w:pPr>
            <w:r w:rsidRPr="00263A70">
              <w:rPr>
                <w:rStyle w:val="MetreCode"/>
              </w:rPr>
              <w:t>⏓⏓⏓⏓⏑–⏑⏓</w:t>
            </w:r>
          </w:p>
        </w:tc>
      </w:tr>
      <w:tr w:rsidR="00C02B8C" w:rsidRPr="00DD7CCF" w14:paraId="3782DC09"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6AA7DCC" w14:textId="77777777" w:rsidR="00C02B8C" w:rsidRPr="00DD7CCF" w:rsidRDefault="004D2E67" w:rsidP="006436FD">
            <w:pPr>
              <w:pStyle w:val="Tabletext"/>
            </w:pPr>
            <w:r w:rsidRPr="00DD7CCF">
              <w:t>10/11</w:t>
            </w:r>
          </w:p>
        </w:tc>
        <w:tc>
          <w:tcPr>
            <w:tcW w:w="865" w:type="pct"/>
            <w:tcBorders>
              <w:bottom w:val="single" w:sz="8" w:space="0" w:color="000000"/>
              <w:right w:val="single" w:sz="8" w:space="0" w:color="000000"/>
            </w:tcBorders>
            <w:tcMar>
              <w:top w:w="100" w:type="dxa"/>
              <w:left w:w="40" w:type="dxa"/>
              <w:bottom w:w="100" w:type="dxa"/>
              <w:right w:w="40" w:type="dxa"/>
            </w:tcMar>
          </w:tcPr>
          <w:p w14:paraId="05A8E284" w14:textId="77777777" w:rsidR="00C02B8C" w:rsidRPr="00DD7CCF" w:rsidRDefault="004D2E67" w:rsidP="006436FD">
            <w:pPr>
              <w:pStyle w:val="Tabletext"/>
              <w:rPr>
                <w:noProof/>
              </w:rPr>
            </w:pPr>
            <w:r w:rsidRPr="00DD7CCF">
              <w:rPr>
                <w:noProof/>
              </w:rPr>
              <w:t>vegavatī</w:t>
            </w:r>
          </w:p>
        </w:tc>
        <w:tc>
          <w:tcPr>
            <w:tcW w:w="1695" w:type="pct"/>
            <w:tcBorders>
              <w:bottom w:val="single" w:sz="8" w:space="0" w:color="000000"/>
              <w:right w:val="single" w:sz="8" w:space="0" w:color="000000"/>
            </w:tcBorders>
            <w:tcMar>
              <w:top w:w="100" w:type="dxa"/>
              <w:left w:w="40" w:type="dxa"/>
              <w:bottom w:w="100" w:type="dxa"/>
              <w:right w:w="40" w:type="dxa"/>
            </w:tcMar>
          </w:tcPr>
          <w:p w14:paraId="3B06888B" w14:textId="77777777" w:rsidR="00C02B8C" w:rsidRPr="00847076" w:rsidRDefault="004D2E67" w:rsidP="006436FD">
            <w:pPr>
              <w:pStyle w:val="Tabletext"/>
              <w:rPr>
                <w:rStyle w:val="MetreCode"/>
              </w:rPr>
            </w:pPr>
            <w:r w:rsidRPr="00847076">
              <w:rPr>
                <w:rStyle w:val="MetreCode"/>
              </w:rPr>
              <w:t>--+--+--+=/</w:t>
            </w:r>
          </w:p>
          <w:p w14:paraId="04B104E1"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614F10D" w14:textId="77777777" w:rsidR="00C02B8C" w:rsidRPr="00263A70" w:rsidRDefault="004D2E67" w:rsidP="006436FD">
            <w:pPr>
              <w:pStyle w:val="Tabletext"/>
              <w:rPr>
                <w:rStyle w:val="MetreCode"/>
              </w:rPr>
            </w:pPr>
            <w:r w:rsidRPr="00263A70">
              <w:rPr>
                <w:rStyle w:val="MetreCode"/>
              </w:rPr>
              <w:t>⏑⏑–⏑⏑–⏑⏑–⏓/</w:t>
            </w:r>
          </w:p>
          <w:p w14:paraId="3C7033E0" w14:textId="77777777" w:rsidR="00C02B8C" w:rsidRPr="00263A70" w:rsidRDefault="004D2E67" w:rsidP="006436FD">
            <w:pPr>
              <w:pStyle w:val="Tabletext"/>
              <w:rPr>
                <w:rStyle w:val="MetreCode"/>
              </w:rPr>
            </w:pPr>
            <w:r w:rsidRPr="00263A70">
              <w:rPr>
                <w:rStyle w:val="MetreCode"/>
              </w:rPr>
              <w:t>–⏑⏑–⏑⏑–⏑⏑–⏓</w:t>
            </w:r>
          </w:p>
        </w:tc>
      </w:tr>
      <w:tr w:rsidR="00C02B8C" w:rsidRPr="00DD7CCF" w14:paraId="70CD2AAE"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32401FEF" w14:textId="77777777" w:rsidR="00C02B8C" w:rsidRPr="00DD7CCF" w:rsidRDefault="004D2E67" w:rsidP="006436FD">
            <w:pPr>
              <w:pStyle w:val="Tabletext"/>
            </w:pPr>
            <w:r w:rsidRPr="00DD7CCF">
              <w:t>10/11</w:t>
            </w:r>
          </w:p>
        </w:tc>
        <w:tc>
          <w:tcPr>
            <w:tcW w:w="865" w:type="pct"/>
            <w:tcBorders>
              <w:bottom w:val="single" w:sz="8" w:space="0" w:color="000000"/>
              <w:right w:val="single" w:sz="8" w:space="0" w:color="000000"/>
            </w:tcBorders>
            <w:tcMar>
              <w:top w:w="100" w:type="dxa"/>
              <w:left w:w="40" w:type="dxa"/>
              <w:bottom w:w="100" w:type="dxa"/>
              <w:right w:w="40" w:type="dxa"/>
            </w:tcMar>
          </w:tcPr>
          <w:p w14:paraId="6115E56B" w14:textId="77777777" w:rsidR="00C02B8C" w:rsidRPr="00DD7CCF" w:rsidRDefault="004D2E67" w:rsidP="006436FD">
            <w:pPr>
              <w:pStyle w:val="Tabletext"/>
              <w:rPr>
                <w:noProof/>
              </w:rPr>
            </w:pPr>
            <w:r w:rsidRPr="00DD7CCF">
              <w:rPr>
                <w:noProof/>
              </w:rPr>
              <w:t>viyoginī</w:t>
            </w:r>
            <w:r w:rsidRPr="00F47381">
              <w:rPr>
                <w:rStyle w:val="Lbjegyzet-hivatkozs"/>
              </w:rPr>
              <w:footnoteReference w:id="65"/>
            </w:r>
          </w:p>
        </w:tc>
        <w:tc>
          <w:tcPr>
            <w:tcW w:w="1695" w:type="pct"/>
            <w:tcBorders>
              <w:bottom w:val="single" w:sz="8" w:space="0" w:color="000000"/>
              <w:right w:val="single" w:sz="8" w:space="0" w:color="000000"/>
            </w:tcBorders>
            <w:tcMar>
              <w:top w:w="100" w:type="dxa"/>
              <w:left w:w="40" w:type="dxa"/>
              <w:bottom w:w="100" w:type="dxa"/>
              <w:right w:w="40" w:type="dxa"/>
            </w:tcMar>
          </w:tcPr>
          <w:p w14:paraId="200F32A8" w14:textId="77777777" w:rsidR="00C02B8C" w:rsidRPr="00847076" w:rsidRDefault="004D2E67" w:rsidP="006436FD">
            <w:pPr>
              <w:pStyle w:val="Tabletext"/>
              <w:rPr>
                <w:rStyle w:val="MetreCode"/>
              </w:rPr>
            </w:pPr>
            <w:r w:rsidRPr="00847076">
              <w:rPr>
                <w:rStyle w:val="MetreCode"/>
              </w:rPr>
              <w:t>--+--+-+-=/</w:t>
            </w:r>
          </w:p>
          <w:p w14:paraId="02172962"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D9B399E" w14:textId="77777777" w:rsidR="00C02B8C" w:rsidRPr="00263A70" w:rsidRDefault="004D2E67" w:rsidP="006436FD">
            <w:pPr>
              <w:pStyle w:val="Tabletext"/>
              <w:rPr>
                <w:rStyle w:val="MetreCode"/>
              </w:rPr>
            </w:pPr>
            <w:r w:rsidRPr="00263A70">
              <w:rPr>
                <w:rStyle w:val="MetreCode"/>
              </w:rPr>
              <w:t>⏑⏑–⏑⏑–⏑–⏑⏓/</w:t>
            </w:r>
          </w:p>
          <w:p w14:paraId="56FE31E6" w14:textId="77777777" w:rsidR="00C02B8C" w:rsidRPr="00263A70" w:rsidRDefault="004D2E67" w:rsidP="006436FD">
            <w:pPr>
              <w:pStyle w:val="Tabletext"/>
              <w:rPr>
                <w:rStyle w:val="MetreCode"/>
              </w:rPr>
            </w:pPr>
            <w:r w:rsidRPr="00263A70">
              <w:rPr>
                <w:rStyle w:val="MetreCode"/>
              </w:rPr>
              <w:t>⏑⏑––⏑⏑–⏑–⏑⏓</w:t>
            </w:r>
          </w:p>
        </w:tc>
      </w:tr>
      <w:tr w:rsidR="00C02B8C" w:rsidRPr="00DD7CCF" w14:paraId="2354C193"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9EB4528" w14:textId="77777777" w:rsidR="00C02B8C" w:rsidRPr="00DD7CCF" w:rsidRDefault="004D2E67" w:rsidP="006436FD">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21C8D165" w14:textId="77777777" w:rsidR="00C02B8C" w:rsidRPr="00DD7CCF" w:rsidRDefault="004D2E67" w:rsidP="006436FD">
            <w:pPr>
              <w:pStyle w:val="Tabletext"/>
              <w:rPr>
                <w:noProof/>
              </w:rPr>
            </w:pPr>
            <w:r w:rsidRPr="00DD7CCF">
              <w:rPr>
                <w:noProof/>
              </w:rPr>
              <w:t>triṣṭubh</w:t>
            </w:r>
            <w:r w:rsidRPr="00F47381">
              <w:rPr>
                <w:rStyle w:val="Lbjegyzet-hivatkozs"/>
              </w:rPr>
              <w:footnoteReference w:id="66"/>
            </w:r>
          </w:p>
        </w:tc>
        <w:tc>
          <w:tcPr>
            <w:tcW w:w="1695" w:type="pct"/>
            <w:tcBorders>
              <w:bottom w:val="single" w:sz="8" w:space="0" w:color="000000"/>
              <w:right w:val="single" w:sz="8" w:space="0" w:color="000000"/>
            </w:tcBorders>
            <w:tcMar>
              <w:top w:w="100" w:type="dxa"/>
              <w:left w:w="40" w:type="dxa"/>
              <w:bottom w:w="100" w:type="dxa"/>
              <w:right w:w="40" w:type="dxa"/>
            </w:tcMar>
          </w:tcPr>
          <w:p w14:paraId="3015DC92" w14:textId="77777777" w:rsidR="00C02B8C" w:rsidRPr="00847076" w:rsidRDefault="00C02B8C" w:rsidP="006436FD">
            <w:pPr>
              <w:pStyle w:val="Tabletext"/>
              <w:rPr>
                <w:rStyle w:val="MetreCode"/>
              </w:rPr>
            </w:pPr>
          </w:p>
        </w:tc>
        <w:tc>
          <w:tcPr>
            <w:tcW w:w="1836" w:type="pct"/>
            <w:tcBorders>
              <w:bottom w:val="single" w:sz="8" w:space="0" w:color="000000"/>
              <w:right w:val="single" w:sz="8" w:space="0" w:color="000000"/>
            </w:tcBorders>
            <w:tcMar>
              <w:top w:w="20" w:type="dxa"/>
              <w:left w:w="20" w:type="dxa"/>
              <w:bottom w:w="20" w:type="dxa"/>
              <w:right w:w="20" w:type="dxa"/>
            </w:tcMar>
          </w:tcPr>
          <w:p w14:paraId="51BB8E73" w14:textId="77777777" w:rsidR="00C02B8C" w:rsidRPr="00263A70" w:rsidRDefault="00C02B8C" w:rsidP="006436FD">
            <w:pPr>
              <w:pStyle w:val="Tabletext"/>
              <w:rPr>
                <w:rStyle w:val="MetreCode"/>
              </w:rPr>
            </w:pPr>
          </w:p>
        </w:tc>
      </w:tr>
      <w:tr w:rsidR="007245BB" w:rsidRPr="00DD7CCF" w14:paraId="7B609351"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2F8BCDC" w14:textId="77777777" w:rsidR="007245BB" w:rsidRPr="00DD7CCF" w:rsidRDefault="007245BB" w:rsidP="00F67963">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3B7215F8" w14:textId="77777777" w:rsidR="007245BB" w:rsidRPr="00DD7CCF" w:rsidRDefault="007245BB" w:rsidP="00F67963">
            <w:pPr>
              <w:pStyle w:val="Tabletext"/>
              <w:rPr>
                <w:noProof/>
              </w:rPr>
            </w:pPr>
            <w:r w:rsidRPr="00DD7CCF">
              <w:rPr>
                <w:noProof/>
              </w:rPr>
              <w:t>upajāti</w:t>
            </w:r>
            <w:r w:rsidRPr="00F47381">
              <w:rPr>
                <w:rStyle w:val="Lbjegyzet-hivatkozs"/>
              </w:rPr>
              <w:footnoteReference w:id="67"/>
            </w:r>
          </w:p>
        </w:tc>
        <w:tc>
          <w:tcPr>
            <w:tcW w:w="1695" w:type="pct"/>
            <w:tcBorders>
              <w:bottom w:val="single" w:sz="8" w:space="0" w:color="000000"/>
              <w:right w:val="single" w:sz="8" w:space="0" w:color="000000"/>
            </w:tcBorders>
            <w:tcMar>
              <w:top w:w="100" w:type="dxa"/>
              <w:left w:w="40" w:type="dxa"/>
              <w:bottom w:w="100" w:type="dxa"/>
              <w:right w:w="40" w:type="dxa"/>
            </w:tcMar>
          </w:tcPr>
          <w:p w14:paraId="22C1A0F7" w14:textId="77777777" w:rsidR="007245BB" w:rsidRPr="00847076" w:rsidRDefault="007245BB" w:rsidP="00F67963">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7948DD59" w14:textId="77777777" w:rsidR="007245BB" w:rsidRPr="00263A70" w:rsidRDefault="007245BB" w:rsidP="00F67963">
            <w:pPr>
              <w:pStyle w:val="Tabletext"/>
              <w:rPr>
                <w:rStyle w:val="MetreCode"/>
              </w:rPr>
            </w:pPr>
            <w:r w:rsidRPr="00263A70">
              <w:rPr>
                <w:rStyle w:val="MetreCode"/>
              </w:rPr>
              <w:t>⏓–⏑––⏑⏑–⏑–⏓</w:t>
            </w:r>
          </w:p>
        </w:tc>
      </w:tr>
      <w:tr w:rsidR="007245BB" w:rsidRPr="00DD7CCF" w14:paraId="179A0875"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6CEFEAED" w14:textId="77777777" w:rsidR="007245BB" w:rsidRPr="00DD7CCF" w:rsidRDefault="007245BB" w:rsidP="00F67963">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4B1486D3" w14:textId="77777777" w:rsidR="007245BB" w:rsidRPr="00DD7CCF" w:rsidRDefault="007245BB" w:rsidP="00F67963">
            <w:pPr>
              <w:pStyle w:val="Tabletext"/>
              <w:rPr>
                <w:noProof/>
              </w:rPr>
            </w:pPr>
            <w:r w:rsidRPr="00DD7CCF">
              <w:rPr>
                <w:noProof/>
              </w:rPr>
              <w:t>indravajrā</w:t>
            </w:r>
          </w:p>
        </w:tc>
        <w:tc>
          <w:tcPr>
            <w:tcW w:w="1695" w:type="pct"/>
            <w:tcBorders>
              <w:bottom w:val="single" w:sz="8" w:space="0" w:color="000000"/>
              <w:right w:val="single" w:sz="8" w:space="0" w:color="000000"/>
            </w:tcBorders>
            <w:tcMar>
              <w:top w:w="100" w:type="dxa"/>
              <w:left w:w="40" w:type="dxa"/>
              <w:bottom w:w="100" w:type="dxa"/>
              <w:right w:w="40" w:type="dxa"/>
            </w:tcMar>
          </w:tcPr>
          <w:p w14:paraId="6D8528E3" w14:textId="77777777" w:rsidR="007245BB" w:rsidRPr="00847076" w:rsidRDefault="007245BB" w:rsidP="00F67963">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287E7D4F" w14:textId="77777777" w:rsidR="007245BB" w:rsidRPr="00263A70" w:rsidRDefault="007245BB" w:rsidP="00F67963">
            <w:pPr>
              <w:pStyle w:val="Tabletext"/>
              <w:rPr>
                <w:rStyle w:val="MetreCode"/>
              </w:rPr>
            </w:pPr>
            <w:r w:rsidRPr="00263A70">
              <w:rPr>
                <w:rStyle w:val="MetreCode"/>
              </w:rPr>
              <w:t>––⏑––⏑⏑–⏑–⏓</w:t>
            </w:r>
          </w:p>
        </w:tc>
      </w:tr>
      <w:tr w:rsidR="007245BB" w:rsidRPr="00DD7CCF" w14:paraId="2D45F94B"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3009186" w14:textId="77777777" w:rsidR="007245BB" w:rsidRPr="00DD7CCF" w:rsidRDefault="007245BB" w:rsidP="00F67963">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07DB8857" w14:textId="77777777" w:rsidR="007245BB" w:rsidRPr="00DD7CCF" w:rsidRDefault="007245BB" w:rsidP="00F67963">
            <w:pPr>
              <w:pStyle w:val="Tabletext"/>
              <w:rPr>
                <w:noProof/>
              </w:rPr>
            </w:pPr>
            <w:r w:rsidRPr="00DD7CCF">
              <w:rPr>
                <w:noProof/>
              </w:rPr>
              <w:t>upendravajrā</w:t>
            </w:r>
          </w:p>
        </w:tc>
        <w:tc>
          <w:tcPr>
            <w:tcW w:w="1695" w:type="pct"/>
            <w:tcBorders>
              <w:bottom w:val="single" w:sz="8" w:space="0" w:color="000000"/>
              <w:right w:val="single" w:sz="8" w:space="0" w:color="000000"/>
            </w:tcBorders>
            <w:tcMar>
              <w:top w:w="100" w:type="dxa"/>
              <w:left w:w="40" w:type="dxa"/>
              <w:bottom w:w="100" w:type="dxa"/>
              <w:right w:w="40" w:type="dxa"/>
            </w:tcMar>
          </w:tcPr>
          <w:p w14:paraId="0C0A3019" w14:textId="77777777" w:rsidR="007245BB" w:rsidRPr="00847076" w:rsidRDefault="007245BB" w:rsidP="00F67963">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7DE3F549" w14:textId="77777777" w:rsidR="007245BB" w:rsidRPr="00263A70" w:rsidRDefault="007245BB" w:rsidP="00F67963">
            <w:pPr>
              <w:pStyle w:val="Tabletext"/>
              <w:rPr>
                <w:rStyle w:val="MetreCode"/>
              </w:rPr>
            </w:pPr>
            <w:r w:rsidRPr="00263A70">
              <w:rPr>
                <w:rStyle w:val="MetreCode"/>
              </w:rPr>
              <w:t>⏑–⏑––⏑⏑–⏑–⏓</w:t>
            </w:r>
          </w:p>
        </w:tc>
      </w:tr>
      <w:tr w:rsidR="00C02B8C" w:rsidRPr="00DD7CCF" w14:paraId="45174BD6"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53D7A11" w14:textId="77777777" w:rsidR="00C02B8C" w:rsidRPr="00DD7CCF" w:rsidRDefault="004D2E67" w:rsidP="006436FD">
            <w:pPr>
              <w:pStyle w:val="Tabletext"/>
            </w:pPr>
            <w:r w:rsidRPr="00DD7CCF">
              <w:lastRenderedPageBreak/>
              <w:t>11</w:t>
            </w:r>
          </w:p>
        </w:tc>
        <w:tc>
          <w:tcPr>
            <w:tcW w:w="865" w:type="pct"/>
            <w:tcBorders>
              <w:bottom w:val="single" w:sz="8" w:space="0" w:color="000000"/>
              <w:right w:val="single" w:sz="8" w:space="0" w:color="000000"/>
            </w:tcBorders>
            <w:tcMar>
              <w:top w:w="100" w:type="dxa"/>
              <w:left w:w="40" w:type="dxa"/>
              <w:bottom w:w="100" w:type="dxa"/>
              <w:right w:w="40" w:type="dxa"/>
            </w:tcMar>
          </w:tcPr>
          <w:p w14:paraId="5280D4F0" w14:textId="77777777" w:rsidR="00C02B8C" w:rsidRPr="00DD7CCF" w:rsidRDefault="004D2E67" w:rsidP="006436FD">
            <w:pPr>
              <w:pStyle w:val="Tabletext"/>
              <w:rPr>
                <w:noProof/>
              </w:rPr>
            </w:pPr>
            <w:r w:rsidRPr="00DD7CCF">
              <w:rPr>
                <w:noProof/>
              </w:rPr>
              <w:t>rathoddhatā</w:t>
            </w:r>
          </w:p>
        </w:tc>
        <w:tc>
          <w:tcPr>
            <w:tcW w:w="1695" w:type="pct"/>
            <w:tcBorders>
              <w:bottom w:val="single" w:sz="8" w:space="0" w:color="000000"/>
              <w:right w:val="single" w:sz="8" w:space="0" w:color="000000"/>
            </w:tcBorders>
            <w:tcMar>
              <w:top w:w="100" w:type="dxa"/>
              <w:left w:w="40" w:type="dxa"/>
              <w:bottom w:w="100" w:type="dxa"/>
              <w:right w:w="40" w:type="dxa"/>
            </w:tcMar>
          </w:tcPr>
          <w:p w14:paraId="3375D148"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9EA85AE" w14:textId="77777777" w:rsidR="00C02B8C" w:rsidRPr="00263A70" w:rsidRDefault="004D2E67" w:rsidP="006436FD">
            <w:pPr>
              <w:pStyle w:val="Tabletext"/>
              <w:rPr>
                <w:rStyle w:val="MetreCode"/>
              </w:rPr>
            </w:pPr>
            <w:r w:rsidRPr="00263A70">
              <w:rPr>
                <w:rStyle w:val="MetreCode"/>
              </w:rPr>
              <w:t>–⏑–⏑⏑⏑–⏑–⏑⏓</w:t>
            </w:r>
          </w:p>
        </w:tc>
      </w:tr>
      <w:tr w:rsidR="007245BB" w:rsidRPr="00DD7CCF" w14:paraId="26DB6EAE"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3861765" w14:textId="77777777" w:rsidR="007245BB" w:rsidRPr="00DD7CCF" w:rsidRDefault="007245BB" w:rsidP="00F67963">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4A3C2747" w14:textId="77777777" w:rsidR="007245BB" w:rsidRPr="00DD7CCF" w:rsidRDefault="007245BB" w:rsidP="00F67963">
            <w:pPr>
              <w:pStyle w:val="Tabletext"/>
              <w:rPr>
                <w:noProof/>
              </w:rPr>
            </w:pPr>
            <w:r w:rsidRPr="00DD7CCF">
              <w:rPr>
                <w:noProof/>
              </w:rPr>
              <w:t>svāgatā</w:t>
            </w:r>
          </w:p>
        </w:tc>
        <w:tc>
          <w:tcPr>
            <w:tcW w:w="1695" w:type="pct"/>
            <w:tcBorders>
              <w:bottom w:val="single" w:sz="8" w:space="0" w:color="000000"/>
              <w:right w:val="single" w:sz="8" w:space="0" w:color="000000"/>
            </w:tcBorders>
            <w:tcMar>
              <w:top w:w="100" w:type="dxa"/>
              <w:left w:w="40" w:type="dxa"/>
              <w:bottom w:w="100" w:type="dxa"/>
              <w:right w:w="40" w:type="dxa"/>
            </w:tcMar>
          </w:tcPr>
          <w:p w14:paraId="00BBA15E" w14:textId="77777777" w:rsidR="007245BB" w:rsidRPr="00847076" w:rsidRDefault="007245BB" w:rsidP="00F67963">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392A4D12" w14:textId="77777777" w:rsidR="007245BB" w:rsidRPr="00263A70" w:rsidRDefault="007245BB" w:rsidP="00F67963">
            <w:pPr>
              <w:pStyle w:val="Tabletext"/>
              <w:rPr>
                <w:rStyle w:val="MetreCode"/>
              </w:rPr>
            </w:pPr>
            <w:r w:rsidRPr="00263A70">
              <w:rPr>
                <w:rStyle w:val="MetreCode"/>
              </w:rPr>
              <w:t>–⏑–⏑⏑⏑–⏑⏑–⏓</w:t>
            </w:r>
          </w:p>
        </w:tc>
      </w:tr>
      <w:tr w:rsidR="00C02B8C" w:rsidRPr="00DD7CCF" w14:paraId="68C809E6"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9C5329A" w14:textId="77777777" w:rsidR="00C02B8C" w:rsidRPr="00DD7CCF" w:rsidRDefault="004D2E67" w:rsidP="006436FD">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0D32F9F7" w14:textId="77777777" w:rsidR="00C02B8C" w:rsidRPr="00DD7CCF" w:rsidRDefault="004D2E67" w:rsidP="006436FD">
            <w:pPr>
              <w:pStyle w:val="Tabletext"/>
              <w:rPr>
                <w:noProof/>
              </w:rPr>
            </w:pPr>
            <w:r w:rsidRPr="00DD7CCF">
              <w:rPr>
                <w:noProof/>
              </w:rPr>
              <w:t>śālinī</w:t>
            </w:r>
          </w:p>
        </w:tc>
        <w:tc>
          <w:tcPr>
            <w:tcW w:w="1695" w:type="pct"/>
            <w:tcBorders>
              <w:bottom w:val="single" w:sz="8" w:space="0" w:color="000000"/>
              <w:right w:val="single" w:sz="8" w:space="0" w:color="000000"/>
            </w:tcBorders>
            <w:tcMar>
              <w:top w:w="100" w:type="dxa"/>
              <w:left w:w="40" w:type="dxa"/>
              <w:bottom w:w="100" w:type="dxa"/>
              <w:right w:w="40" w:type="dxa"/>
            </w:tcMar>
          </w:tcPr>
          <w:p w14:paraId="77AC3F29" w14:textId="0FBD0C27" w:rsidR="00C02B8C" w:rsidRPr="00847076" w:rsidRDefault="004D2E67" w:rsidP="006436FD">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25FFFE35" w14:textId="5B5AC631" w:rsidR="00C02B8C" w:rsidRPr="00263A70" w:rsidRDefault="004D2E67" w:rsidP="006436FD">
            <w:pPr>
              <w:pStyle w:val="Tabletext"/>
              <w:rPr>
                <w:rStyle w:val="MetreCode"/>
              </w:rPr>
            </w:pPr>
            <w:r w:rsidRPr="00263A70">
              <w:rPr>
                <w:rStyle w:val="MetreCode"/>
              </w:rPr>
              <w:t>––––</w:t>
            </w:r>
            <w:r w:rsidR="006A7CCA">
              <w:rPr>
                <w:rStyle w:val="MetreCode"/>
              </w:rPr>
              <w:t>|</w:t>
            </w:r>
            <w:r w:rsidRPr="00263A70">
              <w:rPr>
                <w:rStyle w:val="MetreCode"/>
              </w:rPr>
              <w:t>|–⏑––⏑–⏓</w:t>
            </w:r>
          </w:p>
        </w:tc>
      </w:tr>
      <w:tr w:rsidR="007245BB" w:rsidRPr="00DD7CCF" w14:paraId="0122C233"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49281D6" w14:textId="77777777" w:rsidR="007245BB" w:rsidRPr="00DD7CCF" w:rsidRDefault="007245BB" w:rsidP="00F67963">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038B94BC" w14:textId="77777777" w:rsidR="007245BB" w:rsidRPr="00DD7CCF" w:rsidRDefault="007245BB" w:rsidP="00F67963">
            <w:pPr>
              <w:pStyle w:val="Tabletext"/>
              <w:rPr>
                <w:noProof/>
              </w:rPr>
            </w:pPr>
            <w:r w:rsidRPr="00DD7CCF">
              <w:rPr>
                <w:noProof/>
              </w:rPr>
              <w:t>vātormī</w:t>
            </w:r>
          </w:p>
        </w:tc>
        <w:tc>
          <w:tcPr>
            <w:tcW w:w="1695" w:type="pct"/>
            <w:tcBorders>
              <w:bottom w:val="single" w:sz="8" w:space="0" w:color="000000"/>
              <w:right w:val="single" w:sz="8" w:space="0" w:color="000000"/>
            </w:tcBorders>
            <w:tcMar>
              <w:top w:w="100" w:type="dxa"/>
              <w:left w:w="40" w:type="dxa"/>
              <w:bottom w:w="100" w:type="dxa"/>
              <w:right w:w="40" w:type="dxa"/>
            </w:tcMar>
          </w:tcPr>
          <w:p w14:paraId="1CD5A74C" w14:textId="77777777" w:rsidR="007245BB" w:rsidRPr="00847076" w:rsidRDefault="007245BB" w:rsidP="00F67963">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B7FCE86" w14:textId="77777777" w:rsidR="007245BB" w:rsidRPr="00263A70" w:rsidRDefault="007245BB" w:rsidP="00F67963">
            <w:pPr>
              <w:pStyle w:val="Tabletext"/>
              <w:rPr>
                <w:rStyle w:val="MetreCode"/>
              </w:rPr>
            </w:pPr>
            <w:r w:rsidRPr="00263A70">
              <w:rPr>
                <w:rStyle w:val="MetreCode"/>
              </w:rPr>
              <w:t>––––⏑⏑––⏑–⏓</w:t>
            </w:r>
          </w:p>
        </w:tc>
      </w:tr>
      <w:tr w:rsidR="007245BB" w:rsidRPr="00DD7CCF" w14:paraId="3EA7F82E"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39D4249" w14:textId="77777777" w:rsidR="007245BB" w:rsidRPr="00DD7CCF" w:rsidRDefault="007245BB" w:rsidP="00F67963">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0304BE5E" w14:textId="77777777" w:rsidR="007245BB" w:rsidRPr="00DD7CCF" w:rsidRDefault="007245BB" w:rsidP="00F67963">
            <w:pPr>
              <w:pStyle w:val="Tabletext"/>
              <w:rPr>
                <w:noProof/>
              </w:rPr>
            </w:pPr>
            <w:r w:rsidRPr="00DD7CCF">
              <w:rPr>
                <w:noProof/>
              </w:rPr>
              <w:t>dodhaka</w:t>
            </w:r>
          </w:p>
        </w:tc>
        <w:tc>
          <w:tcPr>
            <w:tcW w:w="1695" w:type="pct"/>
            <w:tcBorders>
              <w:bottom w:val="single" w:sz="8" w:space="0" w:color="000000"/>
              <w:right w:val="single" w:sz="8" w:space="0" w:color="000000"/>
            </w:tcBorders>
            <w:tcMar>
              <w:top w:w="100" w:type="dxa"/>
              <w:left w:w="40" w:type="dxa"/>
              <w:bottom w:w="100" w:type="dxa"/>
              <w:right w:w="40" w:type="dxa"/>
            </w:tcMar>
          </w:tcPr>
          <w:p w14:paraId="6807D970" w14:textId="77777777" w:rsidR="007245BB" w:rsidRPr="00847076" w:rsidRDefault="007245BB" w:rsidP="00F67963">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02D8DDC" w14:textId="77777777" w:rsidR="007245BB" w:rsidRPr="00263A70" w:rsidRDefault="007245BB" w:rsidP="00F67963">
            <w:pPr>
              <w:pStyle w:val="Tabletext"/>
              <w:rPr>
                <w:rStyle w:val="MetreCode"/>
              </w:rPr>
            </w:pPr>
            <w:r w:rsidRPr="00263A70">
              <w:rPr>
                <w:rStyle w:val="MetreCode"/>
              </w:rPr>
              <w:t>–⏑⏑–⏑⏑–⏑⏑–⏓</w:t>
            </w:r>
          </w:p>
        </w:tc>
      </w:tr>
      <w:tr w:rsidR="006A7CCA" w:rsidRPr="00DD7CCF" w14:paraId="13066C03"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1E0BB81B" w14:textId="2622F187" w:rsidR="006A7CCA" w:rsidRPr="00DD7CCF" w:rsidRDefault="006A7CCA" w:rsidP="00F67963">
            <w:pPr>
              <w:pStyle w:val="Tabletext"/>
            </w:pPr>
            <w:r>
              <w:t>11</w:t>
            </w:r>
          </w:p>
        </w:tc>
        <w:tc>
          <w:tcPr>
            <w:tcW w:w="865" w:type="pct"/>
            <w:tcBorders>
              <w:bottom w:val="single" w:sz="8" w:space="0" w:color="000000"/>
              <w:right w:val="single" w:sz="8" w:space="0" w:color="000000"/>
            </w:tcBorders>
            <w:tcMar>
              <w:top w:w="100" w:type="dxa"/>
              <w:left w:w="40" w:type="dxa"/>
              <w:bottom w:w="100" w:type="dxa"/>
              <w:right w:w="40" w:type="dxa"/>
            </w:tcMar>
          </w:tcPr>
          <w:p w14:paraId="42A2AA77" w14:textId="45E8B7BC" w:rsidR="006A7CCA" w:rsidRPr="00DD7CCF" w:rsidRDefault="006A7CCA" w:rsidP="00F67963">
            <w:pPr>
              <w:pStyle w:val="Tabletext"/>
              <w:rPr>
                <w:noProof/>
              </w:rPr>
            </w:pPr>
            <w:r w:rsidRPr="006A7CCA">
              <w:rPr>
                <w:noProof/>
              </w:rPr>
              <w:t>bhramaravilasita</w:t>
            </w:r>
          </w:p>
        </w:tc>
        <w:tc>
          <w:tcPr>
            <w:tcW w:w="1695" w:type="pct"/>
            <w:tcBorders>
              <w:bottom w:val="single" w:sz="8" w:space="0" w:color="000000"/>
              <w:right w:val="single" w:sz="8" w:space="0" w:color="000000"/>
            </w:tcBorders>
            <w:tcMar>
              <w:top w:w="100" w:type="dxa"/>
              <w:left w:w="40" w:type="dxa"/>
              <w:bottom w:w="100" w:type="dxa"/>
              <w:right w:w="40" w:type="dxa"/>
            </w:tcMar>
          </w:tcPr>
          <w:p w14:paraId="75727C15" w14:textId="3ACB8DC9" w:rsidR="006A7CCA" w:rsidRPr="00847076" w:rsidRDefault="006A7CCA" w:rsidP="00F67963">
            <w:pPr>
              <w:pStyle w:val="Tabletext"/>
              <w:rPr>
                <w:rStyle w:val="MetreCode"/>
              </w:rPr>
            </w:pPr>
            <w:r w:rsidRPr="006A7CCA">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40F1E33" w14:textId="0FC38890" w:rsidR="006A7CCA" w:rsidRPr="00263A70" w:rsidRDefault="006A7CCA" w:rsidP="00F67963">
            <w:pPr>
              <w:pStyle w:val="Tabletext"/>
              <w:rPr>
                <w:rStyle w:val="MetreCode"/>
              </w:rPr>
            </w:pPr>
            <w:r w:rsidRPr="006A7CCA">
              <w:rPr>
                <w:rStyle w:val="MetreCode"/>
              </w:rPr>
              <w:t>––––||⏑⏑⏑⏑⏑⏑⏓</w:t>
            </w:r>
          </w:p>
        </w:tc>
      </w:tr>
      <w:tr w:rsidR="006A7CCA" w:rsidRPr="00DD7CCF" w14:paraId="62ABEC74"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E253009" w14:textId="70E53347" w:rsidR="006A7CCA" w:rsidRDefault="006A7CCA" w:rsidP="00F67963">
            <w:pPr>
              <w:pStyle w:val="Tabletext"/>
            </w:pPr>
            <w:r>
              <w:t>11</w:t>
            </w:r>
          </w:p>
        </w:tc>
        <w:tc>
          <w:tcPr>
            <w:tcW w:w="865" w:type="pct"/>
            <w:tcBorders>
              <w:bottom w:val="single" w:sz="8" w:space="0" w:color="000000"/>
              <w:right w:val="single" w:sz="8" w:space="0" w:color="000000"/>
            </w:tcBorders>
            <w:tcMar>
              <w:top w:w="100" w:type="dxa"/>
              <w:left w:w="40" w:type="dxa"/>
              <w:bottom w:w="100" w:type="dxa"/>
              <w:right w:w="40" w:type="dxa"/>
            </w:tcMar>
          </w:tcPr>
          <w:p w14:paraId="53B0C127" w14:textId="46A1A4F9" w:rsidR="006A7CCA" w:rsidRPr="006A7CCA" w:rsidRDefault="006A7CCA" w:rsidP="00F67963">
            <w:pPr>
              <w:pStyle w:val="Tabletext"/>
              <w:rPr>
                <w:noProof/>
              </w:rPr>
            </w:pPr>
            <w:r w:rsidRPr="006A7CCA">
              <w:rPr>
                <w:noProof/>
              </w:rPr>
              <w:t>vidhvaṅkamālā</w:t>
            </w:r>
          </w:p>
        </w:tc>
        <w:tc>
          <w:tcPr>
            <w:tcW w:w="1695" w:type="pct"/>
            <w:tcBorders>
              <w:bottom w:val="single" w:sz="8" w:space="0" w:color="000000"/>
              <w:right w:val="single" w:sz="8" w:space="0" w:color="000000"/>
            </w:tcBorders>
            <w:tcMar>
              <w:top w:w="100" w:type="dxa"/>
              <w:left w:w="40" w:type="dxa"/>
              <w:bottom w:w="100" w:type="dxa"/>
              <w:right w:w="40" w:type="dxa"/>
            </w:tcMar>
          </w:tcPr>
          <w:p w14:paraId="3EEEE6FC" w14:textId="10423492" w:rsidR="006A7CCA" w:rsidRPr="006A7CCA" w:rsidRDefault="006A7CCA" w:rsidP="00F67963">
            <w:pPr>
              <w:pStyle w:val="Tabletext"/>
              <w:rPr>
                <w:rStyle w:val="MetreCode"/>
              </w:rPr>
            </w:pPr>
            <w:r w:rsidRPr="006A7CCA">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6E202803" w14:textId="52C75AA7" w:rsidR="006A7CCA" w:rsidRPr="006A7CCA" w:rsidRDefault="006A7CCA" w:rsidP="00F67963">
            <w:pPr>
              <w:pStyle w:val="Tabletext"/>
              <w:rPr>
                <w:rStyle w:val="MetreCode"/>
              </w:rPr>
            </w:pPr>
            <w:r w:rsidRPr="006A7CCA">
              <w:rPr>
                <w:rStyle w:val="MetreCode"/>
              </w:rPr>
              <w:t>––⏑––⏑––⏑–⏓</w:t>
            </w:r>
          </w:p>
        </w:tc>
      </w:tr>
      <w:tr w:rsidR="00C02B8C" w:rsidRPr="00DD7CCF" w14:paraId="06BA30AA"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F75BD5C" w14:textId="77777777" w:rsidR="00C02B8C" w:rsidRPr="00DD7CCF" w:rsidRDefault="004D2E67" w:rsidP="006436FD">
            <w:pPr>
              <w:pStyle w:val="Tabletext"/>
            </w:pPr>
            <w:r w:rsidRPr="00DD7CCF">
              <w:t>11/11</w:t>
            </w:r>
          </w:p>
        </w:tc>
        <w:tc>
          <w:tcPr>
            <w:tcW w:w="865" w:type="pct"/>
            <w:tcBorders>
              <w:bottom w:val="single" w:sz="8" w:space="0" w:color="000000"/>
              <w:right w:val="single" w:sz="8" w:space="0" w:color="000000"/>
            </w:tcBorders>
            <w:tcMar>
              <w:top w:w="100" w:type="dxa"/>
              <w:left w:w="40" w:type="dxa"/>
              <w:bottom w:w="100" w:type="dxa"/>
              <w:right w:w="40" w:type="dxa"/>
            </w:tcMar>
          </w:tcPr>
          <w:p w14:paraId="42EE6630" w14:textId="77777777" w:rsidR="00C02B8C" w:rsidRPr="00DD7CCF" w:rsidRDefault="004D2E67" w:rsidP="006436FD">
            <w:pPr>
              <w:pStyle w:val="Tabletext"/>
              <w:rPr>
                <w:noProof/>
              </w:rPr>
            </w:pPr>
            <w:r w:rsidRPr="00DD7CCF">
              <w:rPr>
                <w:noProof/>
              </w:rPr>
              <w:t>upacitra</w:t>
            </w:r>
            <w:r w:rsidRPr="00F47381">
              <w:rPr>
                <w:rStyle w:val="Lbjegyzet-hivatkozs"/>
              </w:rPr>
              <w:footnoteReference w:id="68"/>
            </w:r>
          </w:p>
        </w:tc>
        <w:tc>
          <w:tcPr>
            <w:tcW w:w="1695" w:type="pct"/>
            <w:tcBorders>
              <w:bottom w:val="single" w:sz="8" w:space="0" w:color="000000"/>
              <w:right w:val="single" w:sz="8" w:space="0" w:color="000000"/>
            </w:tcBorders>
            <w:tcMar>
              <w:top w:w="100" w:type="dxa"/>
              <w:left w:w="40" w:type="dxa"/>
              <w:bottom w:w="100" w:type="dxa"/>
              <w:right w:w="40" w:type="dxa"/>
            </w:tcMar>
          </w:tcPr>
          <w:p w14:paraId="4ED30B44" w14:textId="77777777" w:rsidR="00C02B8C" w:rsidRPr="00847076" w:rsidRDefault="004D2E67" w:rsidP="006436FD">
            <w:pPr>
              <w:pStyle w:val="Tabletext"/>
              <w:rPr>
                <w:rStyle w:val="MetreCode"/>
              </w:rPr>
            </w:pPr>
            <w:r w:rsidRPr="00847076">
              <w:rPr>
                <w:rStyle w:val="MetreCode"/>
              </w:rPr>
              <w:t>--+--+--+-=/</w:t>
            </w:r>
          </w:p>
          <w:p w14:paraId="116402A7"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4C67711" w14:textId="77777777" w:rsidR="00C02B8C" w:rsidRPr="00263A70" w:rsidRDefault="004D2E67" w:rsidP="006436FD">
            <w:pPr>
              <w:pStyle w:val="Tabletext"/>
              <w:rPr>
                <w:rStyle w:val="MetreCode"/>
              </w:rPr>
            </w:pPr>
            <w:r w:rsidRPr="00263A70">
              <w:rPr>
                <w:rStyle w:val="MetreCode"/>
              </w:rPr>
              <w:t>⏑⏑–⏑⏑–⏑⏑–⏑⏓/</w:t>
            </w:r>
          </w:p>
          <w:p w14:paraId="0CD29C13" w14:textId="77777777" w:rsidR="00C02B8C" w:rsidRPr="00263A70" w:rsidRDefault="004D2E67" w:rsidP="006436FD">
            <w:pPr>
              <w:pStyle w:val="Tabletext"/>
              <w:rPr>
                <w:rStyle w:val="MetreCode"/>
              </w:rPr>
            </w:pPr>
            <w:r w:rsidRPr="00263A70">
              <w:rPr>
                <w:rStyle w:val="MetreCode"/>
              </w:rPr>
              <w:t>–⏑⏑–⏑⏑–⏑⏑–⏓</w:t>
            </w:r>
          </w:p>
        </w:tc>
      </w:tr>
      <w:tr w:rsidR="00C02B8C" w:rsidRPr="00DD7CCF" w14:paraId="64CE2948"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FE9A03B" w14:textId="77777777" w:rsidR="00C02B8C" w:rsidRPr="00DD7CCF" w:rsidRDefault="004D2E67" w:rsidP="006436FD">
            <w:pPr>
              <w:pStyle w:val="Tabletext"/>
            </w:pPr>
            <w:r w:rsidRPr="00DD7CCF">
              <w:t>11/12</w:t>
            </w:r>
          </w:p>
        </w:tc>
        <w:tc>
          <w:tcPr>
            <w:tcW w:w="865" w:type="pct"/>
            <w:tcBorders>
              <w:bottom w:val="single" w:sz="8" w:space="0" w:color="000000"/>
              <w:right w:val="single" w:sz="8" w:space="0" w:color="000000"/>
            </w:tcBorders>
            <w:tcMar>
              <w:top w:w="100" w:type="dxa"/>
              <w:left w:w="40" w:type="dxa"/>
              <w:bottom w:w="100" w:type="dxa"/>
              <w:right w:w="40" w:type="dxa"/>
            </w:tcMar>
          </w:tcPr>
          <w:p w14:paraId="30B4D34C" w14:textId="77777777" w:rsidR="00C02B8C" w:rsidRPr="00DD7CCF" w:rsidRDefault="004D2E67" w:rsidP="006436FD">
            <w:pPr>
              <w:pStyle w:val="Tabletext"/>
              <w:rPr>
                <w:noProof/>
              </w:rPr>
            </w:pPr>
            <w:r w:rsidRPr="00DD7CCF">
              <w:rPr>
                <w:noProof/>
              </w:rPr>
              <w:t>aparavaktra</w:t>
            </w:r>
          </w:p>
        </w:tc>
        <w:tc>
          <w:tcPr>
            <w:tcW w:w="1695" w:type="pct"/>
            <w:tcBorders>
              <w:bottom w:val="single" w:sz="8" w:space="0" w:color="000000"/>
              <w:right w:val="single" w:sz="8" w:space="0" w:color="000000"/>
            </w:tcBorders>
            <w:tcMar>
              <w:top w:w="100" w:type="dxa"/>
              <w:left w:w="40" w:type="dxa"/>
              <w:bottom w:w="100" w:type="dxa"/>
              <w:right w:w="40" w:type="dxa"/>
            </w:tcMar>
          </w:tcPr>
          <w:p w14:paraId="241AD89D" w14:textId="77777777" w:rsidR="00C02B8C" w:rsidRPr="00847076" w:rsidRDefault="004D2E67" w:rsidP="006436FD">
            <w:pPr>
              <w:pStyle w:val="Tabletext"/>
              <w:rPr>
                <w:rStyle w:val="MetreCode"/>
              </w:rPr>
            </w:pPr>
            <w:r w:rsidRPr="00847076">
              <w:rPr>
                <w:rStyle w:val="MetreCode"/>
              </w:rPr>
              <w:t>------+-+-=</w:t>
            </w:r>
          </w:p>
          <w:p w14:paraId="34F4B5E2"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2AF27772" w14:textId="77777777" w:rsidR="00C02B8C" w:rsidRPr="00263A70" w:rsidRDefault="004D2E67" w:rsidP="006436FD">
            <w:pPr>
              <w:pStyle w:val="Tabletext"/>
              <w:rPr>
                <w:rStyle w:val="MetreCode"/>
              </w:rPr>
            </w:pPr>
            <w:r w:rsidRPr="00263A70">
              <w:rPr>
                <w:rStyle w:val="MetreCode"/>
              </w:rPr>
              <w:t>⏑⏑⏑⏑⏑⏑–⏑–⏑⏓</w:t>
            </w:r>
          </w:p>
          <w:p w14:paraId="32DD09CF" w14:textId="77777777" w:rsidR="00C02B8C" w:rsidRPr="00263A70" w:rsidRDefault="004D2E67" w:rsidP="006436FD">
            <w:pPr>
              <w:pStyle w:val="Tabletext"/>
              <w:rPr>
                <w:rStyle w:val="MetreCode"/>
              </w:rPr>
            </w:pPr>
            <w:r w:rsidRPr="00263A70">
              <w:rPr>
                <w:rStyle w:val="MetreCode"/>
              </w:rPr>
              <w:t>⏑⏑⏑⏑–⏑⏑–⏑–⏑⏓</w:t>
            </w:r>
          </w:p>
        </w:tc>
      </w:tr>
      <w:tr w:rsidR="00C02B8C" w:rsidRPr="00DD7CCF" w14:paraId="4F87EABC"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4129C40" w14:textId="77777777" w:rsidR="00C02B8C" w:rsidRPr="00DD7CCF" w:rsidRDefault="004D2E67" w:rsidP="006436FD">
            <w:pPr>
              <w:pStyle w:val="Tabletext"/>
            </w:pPr>
            <w:r w:rsidRPr="00DD7CCF">
              <w:t>11/12</w:t>
            </w:r>
          </w:p>
        </w:tc>
        <w:tc>
          <w:tcPr>
            <w:tcW w:w="865" w:type="pct"/>
            <w:tcBorders>
              <w:bottom w:val="single" w:sz="8" w:space="0" w:color="000000"/>
              <w:right w:val="single" w:sz="8" w:space="0" w:color="000000"/>
            </w:tcBorders>
            <w:tcMar>
              <w:top w:w="100" w:type="dxa"/>
              <w:left w:w="40" w:type="dxa"/>
              <w:bottom w:w="100" w:type="dxa"/>
              <w:right w:w="40" w:type="dxa"/>
            </w:tcMar>
          </w:tcPr>
          <w:p w14:paraId="69012F12" w14:textId="77777777" w:rsidR="00C02B8C" w:rsidRPr="00DD7CCF" w:rsidRDefault="004D2E67" w:rsidP="006436FD">
            <w:pPr>
              <w:pStyle w:val="Tabletext"/>
              <w:rPr>
                <w:noProof/>
              </w:rPr>
            </w:pPr>
            <w:r w:rsidRPr="00DD7CCF">
              <w:rPr>
                <w:noProof/>
              </w:rPr>
              <w:t>hariṇaplutā</w:t>
            </w:r>
            <w:r w:rsidRPr="00F47381">
              <w:rPr>
                <w:rStyle w:val="Lbjegyzet-hivatkozs"/>
              </w:rPr>
              <w:footnoteReference w:id="69"/>
            </w:r>
          </w:p>
        </w:tc>
        <w:tc>
          <w:tcPr>
            <w:tcW w:w="1695" w:type="pct"/>
            <w:tcBorders>
              <w:bottom w:val="single" w:sz="8" w:space="0" w:color="000000"/>
              <w:right w:val="single" w:sz="8" w:space="0" w:color="000000"/>
            </w:tcBorders>
            <w:tcMar>
              <w:top w:w="100" w:type="dxa"/>
              <w:left w:w="40" w:type="dxa"/>
              <w:bottom w:w="100" w:type="dxa"/>
              <w:right w:w="40" w:type="dxa"/>
            </w:tcMar>
          </w:tcPr>
          <w:p w14:paraId="6D77ADFD" w14:textId="77777777" w:rsidR="00C02B8C" w:rsidRPr="00847076" w:rsidRDefault="004D2E67" w:rsidP="006436FD">
            <w:pPr>
              <w:pStyle w:val="Tabletext"/>
              <w:rPr>
                <w:rStyle w:val="MetreCode"/>
              </w:rPr>
            </w:pPr>
            <w:r w:rsidRPr="00847076">
              <w:rPr>
                <w:rStyle w:val="MetreCode"/>
              </w:rPr>
              <w:t>--+--+--+-=/</w:t>
            </w:r>
          </w:p>
          <w:p w14:paraId="235AA4B2"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676CF5C9" w14:textId="77777777" w:rsidR="00C02B8C" w:rsidRPr="00263A70" w:rsidRDefault="004D2E67" w:rsidP="006436FD">
            <w:pPr>
              <w:pStyle w:val="Tabletext"/>
              <w:rPr>
                <w:rStyle w:val="MetreCode"/>
              </w:rPr>
            </w:pPr>
            <w:r w:rsidRPr="00263A70">
              <w:rPr>
                <w:rStyle w:val="MetreCode"/>
              </w:rPr>
              <w:t>⏑⏑–⏑⏑–⏑⏑–⏑⏓/</w:t>
            </w:r>
          </w:p>
          <w:p w14:paraId="5A1E17E7" w14:textId="77777777" w:rsidR="00C02B8C" w:rsidRPr="00263A70" w:rsidRDefault="004D2E67" w:rsidP="006436FD">
            <w:pPr>
              <w:pStyle w:val="Tabletext"/>
              <w:rPr>
                <w:rStyle w:val="MetreCode"/>
              </w:rPr>
            </w:pPr>
            <w:r w:rsidRPr="00263A70">
              <w:rPr>
                <w:rStyle w:val="MetreCode"/>
              </w:rPr>
              <w:t>⏑⏑⏑–⏑⏑–⏑⏑–⏑⏓</w:t>
            </w:r>
          </w:p>
        </w:tc>
      </w:tr>
      <w:tr w:rsidR="00C02B8C" w:rsidRPr="00DD7CCF" w14:paraId="7EFCE69A"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C4504C4" w14:textId="77777777" w:rsidR="00C02B8C" w:rsidRPr="00DD7CCF" w:rsidRDefault="004D2E67" w:rsidP="006436FD">
            <w:pPr>
              <w:pStyle w:val="Tabletext"/>
            </w:pPr>
            <w:r w:rsidRPr="00DD7CCF">
              <w:t>11/12</w:t>
            </w:r>
          </w:p>
        </w:tc>
        <w:tc>
          <w:tcPr>
            <w:tcW w:w="865" w:type="pct"/>
            <w:tcBorders>
              <w:bottom w:val="single" w:sz="8" w:space="0" w:color="000000"/>
              <w:right w:val="single" w:sz="8" w:space="0" w:color="000000"/>
            </w:tcBorders>
            <w:tcMar>
              <w:top w:w="100" w:type="dxa"/>
              <w:left w:w="40" w:type="dxa"/>
              <w:bottom w:w="100" w:type="dxa"/>
              <w:right w:w="40" w:type="dxa"/>
            </w:tcMar>
          </w:tcPr>
          <w:p w14:paraId="6ED49E34" w14:textId="77777777" w:rsidR="00C02B8C" w:rsidRPr="00DD7CCF" w:rsidRDefault="004D2E67" w:rsidP="006436FD">
            <w:pPr>
              <w:pStyle w:val="Tabletext"/>
              <w:rPr>
                <w:noProof/>
              </w:rPr>
            </w:pPr>
            <w:r w:rsidRPr="00DD7CCF">
              <w:rPr>
                <w:noProof/>
              </w:rPr>
              <w:t>mālabhāriṇī</w:t>
            </w:r>
            <w:r w:rsidRPr="00F47381">
              <w:rPr>
                <w:rStyle w:val="Lbjegyzet-hivatkozs"/>
              </w:rPr>
              <w:footnoteReference w:id="70"/>
            </w:r>
          </w:p>
        </w:tc>
        <w:tc>
          <w:tcPr>
            <w:tcW w:w="1695" w:type="pct"/>
            <w:tcBorders>
              <w:bottom w:val="single" w:sz="8" w:space="0" w:color="000000"/>
              <w:right w:val="single" w:sz="8" w:space="0" w:color="000000"/>
            </w:tcBorders>
            <w:tcMar>
              <w:top w:w="100" w:type="dxa"/>
              <w:left w:w="40" w:type="dxa"/>
              <w:bottom w:w="100" w:type="dxa"/>
              <w:right w:w="40" w:type="dxa"/>
            </w:tcMar>
          </w:tcPr>
          <w:p w14:paraId="6DC62A46" w14:textId="77777777" w:rsidR="00C02B8C" w:rsidRPr="00847076" w:rsidRDefault="004D2E67" w:rsidP="006436FD">
            <w:pPr>
              <w:pStyle w:val="Tabletext"/>
              <w:rPr>
                <w:rStyle w:val="MetreCode"/>
              </w:rPr>
            </w:pPr>
            <w:r w:rsidRPr="00847076">
              <w:rPr>
                <w:rStyle w:val="MetreCode"/>
              </w:rPr>
              <w:t>--+--+-+-+=/</w:t>
            </w:r>
          </w:p>
          <w:p w14:paraId="6650A328"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3E902CBE" w14:textId="77777777" w:rsidR="00C02B8C" w:rsidRPr="00263A70" w:rsidRDefault="004D2E67" w:rsidP="006436FD">
            <w:pPr>
              <w:pStyle w:val="Tabletext"/>
              <w:rPr>
                <w:rStyle w:val="MetreCode"/>
              </w:rPr>
            </w:pPr>
            <w:r w:rsidRPr="00263A70">
              <w:rPr>
                <w:rStyle w:val="MetreCode"/>
              </w:rPr>
              <w:t>⏑⏑–⏑⏑–⏑–⏑–⏓/</w:t>
            </w:r>
          </w:p>
          <w:p w14:paraId="3C114E7D" w14:textId="77777777" w:rsidR="00C02B8C" w:rsidRPr="00263A70" w:rsidRDefault="004D2E67" w:rsidP="006436FD">
            <w:pPr>
              <w:pStyle w:val="Tabletext"/>
              <w:rPr>
                <w:rStyle w:val="MetreCode"/>
              </w:rPr>
            </w:pPr>
            <w:r w:rsidRPr="00263A70">
              <w:rPr>
                <w:rStyle w:val="MetreCode"/>
              </w:rPr>
              <w:t>⏑⏑––⏑⏑–⏑–⏑–⏓</w:t>
            </w:r>
          </w:p>
        </w:tc>
      </w:tr>
      <w:tr w:rsidR="006A7CCA" w:rsidRPr="00DD7CCF" w14:paraId="4EF16A63"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89E32A5" w14:textId="5DA65622" w:rsidR="006A7CCA" w:rsidRPr="00DD7CCF" w:rsidRDefault="006A7CCA" w:rsidP="006436FD">
            <w:pPr>
              <w:pStyle w:val="Tabletext"/>
            </w:pPr>
            <w:r>
              <w:t>12</w:t>
            </w:r>
          </w:p>
        </w:tc>
        <w:tc>
          <w:tcPr>
            <w:tcW w:w="865" w:type="pct"/>
            <w:tcBorders>
              <w:bottom w:val="single" w:sz="8" w:space="0" w:color="000000"/>
              <w:right w:val="single" w:sz="8" w:space="0" w:color="000000"/>
            </w:tcBorders>
            <w:tcMar>
              <w:top w:w="100" w:type="dxa"/>
              <w:left w:w="40" w:type="dxa"/>
              <w:bottom w:w="100" w:type="dxa"/>
              <w:right w:w="40" w:type="dxa"/>
            </w:tcMar>
          </w:tcPr>
          <w:p w14:paraId="38098DFB" w14:textId="58F1C0EF" w:rsidR="006A7CCA" w:rsidRPr="00DD7CCF" w:rsidRDefault="006A7CCA" w:rsidP="006436FD">
            <w:pPr>
              <w:pStyle w:val="Tabletext"/>
              <w:rPr>
                <w:noProof/>
              </w:rPr>
            </w:pPr>
            <w:r w:rsidRPr="006A7CCA">
              <w:rPr>
                <w:noProof/>
              </w:rPr>
              <w:t>candravartma</w:t>
            </w:r>
          </w:p>
        </w:tc>
        <w:tc>
          <w:tcPr>
            <w:tcW w:w="1695" w:type="pct"/>
            <w:tcBorders>
              <w:bottom w:val="single" w:sz="8" w:space="0" w:color="000000"/>
              <w:right w:val="single" w:sz="8" w:space="0" w:color="000000"/>
            </w:tcBorders>
            <w:tcMar>
              <w:top w:w="100" w:type="dxa"/>
              <w:left w:w="40" w:type="dxa"/>
              <w:bottom w:w="100" w:type="dxa"/>
              <w:right w:w="40" w:type="dxa"/>
            </w:tcMar>
          </w:tcPr>
          <w:p w14:paraId="61989CD4" w14:textId="13193341" w:rsidR="006A7CCA" w:rsidRPr="00847076" w:rsidRDefault="006A7CCA" w:rsidP="006436FD">
            <w:pPr>
              <w:pStyle w:val="Tabletext"/>
              <w:rPr>
                <w:rStyle w:val="MetreCode"/>
              </w:rPr>
            </w:pPr>
            <w:r w:rsidRPr="006A7CCA">
              <w:rPr>
                <w:rStyle w:val="MetreCode"/>
              </w:rPr>
              <w:t>+-+-</w:t>
            </w:r>
            <w:r w:rsidR="00BA4DF0">
              <w:rPr>
                <w:rStyle w:val="MetreCode"/>
              </w:rPr>
              <w:t>||</w:t>
            </w:r>
            <w:r w:rsidRPr="006A7CCA">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36C56CF3" w14:textId="350122FA" w:rsidR="006A7CCA" w:rsidRPr="00263A70" w:rsidRDefault="006A7CCA" w:rsidP="006436FD">
            <w:pPr>
              <w:pStyle w:val="Tabletext"/>
              <w:rPr>
                <w:rStyle w:val="MetreCode"/>
              </w:rPr>
            </w:pPr>
            <w:r w:rsidRPr="006A7CCA">
              <w:rPr>
                <w:rStyle w:val="MetreCode"/>
              </w:rPr>
              <w:t>-⏑-⏑||⏑⏑-⏑⏑⏑⏑⏓</w:t>
            </w:r>
          </w:p>
        </w:tc>
      </w:tr>
      <w:tr w:rsidR="007245BB" w:rsidRPr="00DD7CCF" w14:paraId="3C20B546"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D72C37D" w14:textId="77777777" w:rsidR="007245BB" w:rsidRPr="00DD7CCF" w:rsidRDefault="007245BB" w:rsidP="00F67963">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16C28295" w14:textId="77777777" w:rsidR="007245BB" w:rsidRPr="00DD7CCF" w:rsidRDefault="007245BB" w:rsidP="00F67963">
            <w:pPr>
              <w:pStyle w:val="Tabletext"/>
              <w:rPr>
                <w:noProof/>
              </w:rPr>
            </w:pPr>
            <w:r w:rsidRPr="00DD7CCF">
              <w:rPr>
                <w:noProof/>
              </w:rPr>
              <w:t>jagatī</w:t>
            </w:r>
            <w:r w:rsidRPr="00F47381">
              <w:rPr>
                <w:rStyle w:val="Lbjegyzet-hivatkozs"/>
              </w:rPr>
              <w:footnoteReference w:id="71"/>
            </w:r>
          </w:p>
        </w:tc>
        <w:tc>
          <w:tcPr>
            <w:tcW w:w="1695" w:type="pct"/>
            <w:tcBorders>
              <w:bottom w:val="single" w:sz="8" w:space="0" w:color="000000"/>
              <w:right w:val="single" w:sz="8" w:space="0" w:color="000000"/>
            </w:tcBorders>
            <w:tcMar>
              <w:top w:w="100" w:type="dxa"/>
              <w:left w:w="40" w:type="dxa"/>
              <w:bottom w:w="100" w:type="dxa"/>
              <w:right w:w="40" w:type="dxa"/>
            </w:tcMar>
          </w:tcPr>
          <w:p w14:paraId="3F183E62" w14:textId="77777777" w:rsidR="007245BB" w:rsidRPr="00847076" w:rsidRDefault="007245BB" w:rsidP="00F67963">
            <w:pPr>
              <w:pStyle w:val="Tabletext"/>
              <w:rPr>
                <w:rStyle w:val="MetreCode"/>
              </w:rPr>
            </w:pPr>
          </w:p>
        </w:tc>
        <w:tc>
          <w:tcPr>
            <w:tcW w:w="1836" w:type="pct"/>
            <w:tcBorders>
              <w:bottom w:val="single" w:sz="8" w:space="0" w:color="000000"/>
              <w:right w:val="single" w:sz="8" w:space="0" w:color="000000"/>
            </w:tcBorders>
            <w:tcMar>
              <w:top w:w="20" w:type="dxa"/>
              <w:left w:w="20" w:type="dxa"/>
              <w:bottom w:w="20" w:type="dxa"/>
              <w:right w:w="20" w:type="dxa"/>
            </w:tcMar>
          </w:tcPr>
          <w:p w14:paraId="201E0E8B" w14:textId="77777777" w:rsidR="007245BB" w:rsidRPr="00263A70" w:rsidRDefault="007245BB" w:rsidP="00F67963">
            <w:pPr>
              <w:pStyle w:val="Tabletext"/>
              <w:rPr>
                <w:rStyle w:val="MetreCode"/>
              </w:rPr>
            </w:pPr>
          </w:p>
        </w:tc>
      </w:tr>
      <w:tr w:rsidR="00294FDB" w:rsidRPr="00DD7CCF" w14:paraId="70664E32"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D1B7431" w14:textId="75E7CECB" w:rsidR="00294FDB" w:rsidRPr="00DD7CCF" w:rsidRDefault="00294FDB" w:rsidP="00F67963">
            <w:pPr>
              <w:pStyle w:val="Tabletext"/>
            </w:pPr>
            <w:r>
              <w:t>12</w:t>
            </w:r>
          </w:p>
        </w:tc>
        <w:tc>
          <w:tcPr>
            <w:tcW w:w="865" w:type="pct"/>
            <w:tcBorders>
              <w:bottom w:val="single" w:sz="8" w:space="0" w:color="000000"/>
              <w:right w:val="single" w:sz="8" w:space="0" w:color="000000"/>
            </w:tcBorders>
            <w:tcMar>
              <w:top w:w="100" w:type="dxa"/>
              <w:left w:w="40" w:type="dxa"/>
              <w:bottom w:w="100" w:type="dxa"/>
              <w:right w:w="40" w:type="dxa"/>
            </w:tcMar>
          </w:tcPr>
          <w:p w14:paraId="11453A72" w14:textId="4A1308A1" w:rsidR="00294FDB" w:rsidRPr="00DD7CCF" w:rsidRDefault="00294FDB" w:rsidP="00F67963">
            <w:pPr>
              <w:pStyle w:val="Tabletext"/>
              <w:rPr>
                <w:noProof/>
              </w:rPr>
            </w:pPr>
            <w:r w:rsidRPr="00294FDB">
              <w:rPr>
                <w:noProof/>
              </w:rPr>
              <w:t>kusumavicitrā</w:t>
            </w:r>
          </w:p>
        </w:tc>
        <w:tc>
          <w:tcPr>
            <w:tcW w:w="1695" w:type="pct"/>
            <w:tcBorders>
              <w:bottom w:val="single" w:sz="8" w:space="0" w:color="000000"/>
              <w:right w:val="single" w:sz="8" w:space="0" w:color="000000"/>
            </w:tcBorders>
            <w:tcMar>
              <w:top w:w="100" w:type="dxa"/>
              <w:left w:w="40" w:type="dxa"/>
              <w:bottom w:w="100" w:type="dxa"/>
              <w:right w:w="40" w:type="dxa"/>
            </w:tcMar>
          </w:tcPr>
          <w:p w14:paraId="27DFD532" w14:textId="6624EED4" w:rsidR="00294FDB" w:rsidRPr="00847076" w:rsidRDefault="00294FDB" w:rsidP="00F67963">
            <w:pPr>
              <w:pStyle w:val="Tabletext"/>
              <w:rPr>
                <w:rStyle w:val="MetreCode"/>
              </w:rPr>
            </w:pPr>
            <w:r w:rsidRPr="00294FDB">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102B854" w14:textId="2B1BF08E" w:rsidR="00294FDB" w:rsidRPr="00263A70" w:rsidRDefault="00294FDB" w:rsidP="00F67963">
            <w:pPr>
              <w:pStyle w:val="Tabletext"/>
              <w:rPr>
                <w:rStyle w:val="MetreCode"/>
              </w:rPr>
            </w:pPr>
            <w:r w:rsidRPr="00294FDB">
              <w:rPr>
                <w:rStyle w:val="MetreCode"/>
              </w:rPr>
              <w:t>⏑⏑⏑⏑––⏑⏑⏑⏑–⏓</w:t>
            </w:r>
          </w:p>
        </w:tc>
      </w:tr>
      <w:tr w:rsidR="007245BB" w:rsidRPr="00DD7CCF" w14:paraId="43BC546F"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3242ABA0" w14:textId="77777777" w:rsidR="007245BB" w:rsidRPr="00DD7CCF" w:rsidRDefault="007245BB" w:rsidP="00F67963">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42BEEDCB" w14:textId="77777777" w:rsidR="007245BB" w:rsidRPr="00DD7CCF" w:rsidRDefault="007245BB" w:rsidP="00F67963">
            <w:pPr>
              <w:pStyle w:val="Tabletext"/>
              <w:rPr>
                <w:noProof/>
              </w:rPr>
            </w:pPr>
            <w:r w:rsidRPr="00DD7CCF">
              <w:rPr>
                <w:noProof/>
              </w:rPr>
              <w:t>vaṁśamālā</w:t>
            </w:r>
            <w:r w:rsidRPr="00F47381">
              <w:rPr>
                <w:rStyle w:val="Lbjegyzet-hivatkozs"/>
              </w:rPr>
              <w:footnoteReference w:id="72"/>
            </w:r>
          </w:p>
        </w:tc>
        <w:tc>
          <w:tcPr>
            <w:tcW w:w="1695" w:type="pct"/>
            <w:tcBorders>
              <w:bottom w:val="single" w:sz="8" w:space="0" w:color="000000"/>
              <w:right w:val="single" w:sz="8" w:space="0" w:color="000000"/>
            </w:tcBorders>
            <w:tcMar>
              <w:top w:w="100" w:type="dxa"/>
              <w:left w:w="40" w:type="dxa"/>
              <w:bottom w:w="100" w:type="dxa"/>
              <w:right w:w="40" w:type="dxa"/>
            </w:tcMar>
          </w:tcPr>
          <w:p w14:paraId="31B56854" w14:textId="77777777" w:rsidR="007245BB" w:rsidRPr="00847076" w:rsidRDefault="007245BB" w:rsidP="00F67963">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770215B" w14:textId="77777777" w:rsidR="007245BB" w:rsidRPr="00263A70" w:rsidRDefault="007245BB" w:rsidP="00F67963">
            <w:pPr>
              <w:pStyle w:val="Tabletext"/>
              <w:rPr>
                <w:rStyle w:val="MetreCode"/>
              </w:rPr>
            </w:pPr>
            <w:r w:rsidRPr="00263A70">
              <w:rPr>
                <w:rStyle w:val="MetreCode"/>
              </w:rPr>
              <w:t>⏓–⏑––⏑⏑–⏑–⏑⏓</w:t>
            </w:r>
          </w:p>
        </w:tc>
      </w:tr>
      <w:tr w:rsidR="007245BB" w:rsidRPr="00DD7CCF" w14:paraId="54F709B7"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AFFFEE4" w14:textId="77777777" w:rsidR="007245BB" w:rsidRPr="00DD7CCF" w:rsidRDefault="007245BB" w:rsidP="00F67963">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39E23F21" w14:textId="77777777" w:rsidR="007245BB" w:rsidRPr="00DD7CCF" w:rsidRDefault="007245BB" w:rsidP="00F67963">
            <w:pPr>
              <w:pStyle w:val="Tabletext"/>
              <w:rPr>
                <w:noProof/>
              </w:rPr>
            </w:pPr>
            <w:r w:rsidRPr="00DD7CCF">
              <w:rPr>
                <w:noProof/>
              </w:rPr>
              <w:t>vaṁśastha</w:t>
            </w:r>
            <w:r w:rsidRPr="00F47381">
              <w:rPr>
                <w:rStyle w:val="Lbjegyzet-hivatkozs"/>
              </w:rPr>
              <w:footnoteReference w:id="73"/>
            </w:r>
          </w:p>
        </w:tc>
        <w:tc>
          <w:tcPr>
            <w:tcW w:w="1695" w:type="pct"/>
            <w:tcBorders>
              <w:bottom w:val="single" w:sz="8" w:space="0" w:color="000000"/>
              <w:right w:val="single" w:sz="8" w:space="0" w:color="000000"/>
            </w:tcBorders>
            <w:tcMar>
              <w:top w:w="100" w:type="dxa"/>
              <w:left w:w="40" w:type="dxa"/>
              <w:bottom w:w="100" w:type="dxa"/>
              <w:right w:w="40" w:type="dxa"/>
            </w:tcMar>
          </w:tcPr>
          <w:p w14:paraId="379CA7B6" w14:textId="77777777" w:rsidR="007245BB" w:rsidRPr="00847076" w:rsidRDefault="007245BB" w:rsidP="00F67963">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0FDAB8FA" w14:textId="77777777" w:rsidR="007245BB" w:rsidRPr="00263A70" w:rsidRDefault="007245BB" w:rsidP="00F67963">
            <w:pPr>
              <w:pStyle w:val="Tabletext"/>
              <w:rPr>
                <w:rStyle w:val="MetreCode"/>
              </w:rPr>
            </w:pPr>
            <w:r w:rsidRPr="00263A70">
              <w:rPr>
                <w:rStyle w:val="MetreCode"/>
              </w:rPr>
              <w:t>⏑–⏑––⏑⏑–⏑–⏑⏓</w:t>
            </w:r>
          </w:p>
        </w:tc>
      </w:tr>
      <w:tr w:rsidR="003C75BD" w:rsidRPr="00DD7CCF" w14:paraId="7EF6C39E"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6B24AD7E" w14:textId="69EE7569" w:rsidR="003C75BD" w:rsidRPr="00DD7CCF" w:rsidRDefault="003C75BD" w:rsidP="006436FD">
            <w:pPr>
              <w:pStyle w:val="Tabletext"/>
            </w:pPr>
            <w:r>
              <w:t>12</w:t>
            </w:r>
          </w:p>
        </w:tc>
        <w:tc>
          <w:tcPr>
            <w:tcW w:w="865" w:type="pct"/>
            <w:tcBorders>
              <w:bottom w:val="single" w:sz="8" w:space="0" w:color="000000"/>
              <w:right w:val="single" w:sz="8" w:space="0" w:color="000000"/>
            </w:tcBorders>
            <w:tcMar>
              <w:top w:w="100" w:type="dxa"/>
              <w:left w:w="40" w:type="dxa"/>
              <w:bottom w:w="100" w:type="dxa"/>
              <w:right w:w="40" w:type="dxa"/>
            </w:tcMar>
          </w:tcPr>
          <w:p w14:paraId="7920BDAC" w14:textId="33C01D7F" w:rsidR="003C75BD" w:rsidRPr="00DD7CCF" w:rsidRDefault="003C75BD" w:rsidP="006436FD">
            <w:pPr>
              <w:pStyle w:val="Tabletext"/>
              <w:rPr>
                <w:noProof/>
              </w:rPr>
            </w:pPr>
            <w:r>
              <w:rPr>
                <w:noProof/>
              </w:rPr>
              <w:t>indravaṁśā</w:t>
            </w:r>
          </w:p>
        </w:tc>
        <w:tc>
          <w:tcPr>
            <w:tcW w:w="1695" w:type="pct"/>
            <w:tcBorders>
              <w:bottom w:val="single" w:sz="8" w:space="0" w:color="000000"/>
              <w:right w:val="single" w:sz="8" w:space="0" w:color="000000"/>
            </w:tcBorders>
            <w:tcMar>
              <w:top w:w="100" w:type="dxa"/>
              <w:left w:w="40" w:type="dxa"/>
              <w:bottom w:w="100" w:type="dxa"/>
              <w:right w:w="40" w:type="dxa"/>
            </w:tcMar>
          </w:tcPr>
          <w:p w14:paraId="781955E9" w14:textId="7F9D0C46" w:rsidR="003C75BD" w:rsidRPr="00847076" w:rsidRDefault="007245BB" w:rsidP="006436FD">
            <w:pPr>
              <w:pStyle w:val="Tabletext"/>
              <w:rPr>
                <w:rStyle w:val="MetreCode"/>
              </w:rPr>
            </w:pPr>
            <w:r>
              <w:rPr>
                <w:rStyle w:val="MetreCode"/>
              </w:rPr>
              <w:t>+</w:t>
            </w:r>
            <w:r w:rsidR="003C75BD" w:rsidRPr="003C75BD">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7F01B12B" w14:textId="4A654896" w:rsidR="003C75BD" w:rsidRPr="00263A70" w:rsidRDefault="003C75BD" w:rsidP="006436FD">
            <w:pPr>
              <w:pStyle w:val="Tabletext"/>
              <w:rPr>
                <w:rStyle w:val="MetreCode"/>
              </w:rPr>
            </w:pPr>
            <w:r w:rsidRPr="003C75BD">
              <w:rPr>
                <w:rStyle w:val="MetreCode"/>
              </w:rPr>
              <w:t>--⏑--⏑⏑-⏑-⏑⏓</w:t>
            </w:r>
          </w:p>
        </w:tc>
      </w:tr>
      <w:tr w:rsidR="00C02B8C" w:rsidRPr="00DD7CCF" w14:paraId="4B4DEB23"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AE38EFE" w14:textId="77777777" w:rsidR="00C02B8C" w:rsidRPr="00DD7CCF" w:rsidRDefault="004D2E67" w:rsidP="006436FD">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06F1B098" w14:textId="77777777" w:rsidR="00C02B8C" w:rsidRPr="00DD7CCF" w:rsidRDefault="004D2E67" w:rsidP="006436FD">
            <w:pPr>
              <w:pStyle w:val="Tabletext"/>
              <w:rPr>
                <w:noProof/>
              </w:rPr>
            </w:pPr>
            <w:r w:rsidRPr="00DD7CCF">
              <w:rPr>
                <w:noProof/>
              </w:rPr>
              <w:t>bhujaṅgaprayāta</w:t>
            </w:r>
          </w:p>
        </w:tc>
        <w:tc>
          <w:tcPr>
            <w:tcW w:w="1695" w:type="pct"/>
            <w:tcBorders>
              <w:bottom w:val="single" w:sz="8" w:space="0" w:color="000000"/>
              <w:right w:val="single" w:sz="8" w:space="0" w:color="000000"/>
            </w:tcBorders>
            <w:tcMar>
              <w:top w:w="100" w:type="dxa"/>
              <w:left w:w="40" w:type="dxa"/>
              <w:bottom w:w="100" w:type="dxa"/>
              <w:right w:w="40" w:type="dxa"/>
            </w:tcMar>
          </w:tcPr>
          <w:p w14:paraId="011076B0"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6FA5EBA4" w14:textId="77777777" w:rsidR="00C02B8C" w:rsidRPr="00263A70" w:rsidRDefault="004D2E67" w:rsidP="006436FD">
            <w:pPr>
              <w:pStyle w:val="Tabletext"/>
              <w:rPr>
                <w:rStyle w:val="MetreCode"/>
              </w:rPr>
            </w:pPr>
            <w:r w:rsidRPr="00263A70">
              <w:rPr>
                <w:rStyle w:val="MetreCode"/>
              </w:rPr>
              <w:t>⏑––⏑––⏑––⏑–⏓</w:t>
            </w:r>
          </w:p>
        </w:tc>
      </w:tr>
      <w:tr w:rsidR="00C02B8C" w:rsidRPr="00DD7CCF" w14:paraId="496455E6"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7428D23" w14:textId="77777777" w:rsidR="00C02B8C" w:rsidRPr="00DD7CCF" w:rsidRDefault="004D2E67" w:rsidP="006436FD">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1F2D2F04" w14:textId="77777777" w:rsidR="00C02B8C" w:rsidRPr="00DD7CCF" w:rsidRDefault="004D2E67" w:rsidP="006436FD">
            <w:pPr>
              <w:pStyle w:val="Tabletext"/>
              <w:rPr>
                <w:noProof/>
              </w:rPr>
            </w:pPr>
            <w:r w:rsidRPr="00DD7CCF">
              <w:rPr>
                <w:noProof/>
              </w:rPr>
              <w:t>maṇimālā</w:t>
            </w:r>
          </w:p>
        </w:tc>
        <w:tc>
          <w:tcPr>
            <w:tcW w:w="1695" w:type="pct"/>
            <w:tcBorders>
              <w:bottom w:val="single" w:sz="8" w:space="0" w:color="000000"/>
              <w:right w:val="single" w:sz="8" w:space="0" w:color="000000"/>
            </w:tcBorders>
            <w:tcMar>
              <w:top w:w="100" w:type="dxa"/>
              <w:left w:w="40" w:type="dxa"/>
              <w:bottom w:w="100" w:type="dxa"/>
              <w:right w:w="40" w:type="dxa"/>
            </w:tcMar>
          </w:tcPr>
          <w:p w14:paraId="237161E1" w14:textId="6E8CCF18" w:rsidR="00C02B8C" w:rsidRPr="00847076" w:rsidRDefault="004D2E67" w:rsidP="006436FD">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FC4BBC5" w14:textId="07A79695" w:rsidR="00C02B8C" w:rsidRPr="00263A70" w:rsidRDefault="004D2E67" w:rsidP="006436FD">
            <w:pPr>
              <w:pStyle w:val="Tabletext"/>
              <w:rPr>
                <w:rStyle w:val="MetreCode"/>
              </w:rPr>
            </w:pPr>
            <w:r w:rsidRPr="00263A70">
              <w:rPr>
                <w:rStyle w:val="MetreCode"/>
              </w:rPr>
              <w:t>––⏑⏑––|</w:t>
            </w:r>
            <w:r w:rsidR="006A7CCA">
              <w:rPr>
                <w:rStyle w:val="MetreCode"/>
              </w:rPr>
              <w:t>|</w:t>
            </w:r>
            <w:r w:rsidRPr="00263A70">
              <w:rPr>
                <w:rStyle w:val="MetreCode"/>
              </w:rPr>
              <w:t>––⏑⏑–⏓</w:t>
            </w:r>
          </w:p>
        </w:tc>
      </w:tr>
      <w:tr w:rsidR="00C02B8C" w:rsidRPr="00DD7CCF" w14:paraId="736F0E01"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9403086" w14:textId="77777777" w:rsidR="00C02B8C" w:rsidRPr="00DD7CCF" w:rsidRDefault="004D2E67" w:rsidP="006436FD">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1E924199" w14:textId="77777777" w:rsidR="00C02B8C" w:rsidRPr="00DD7CCF" w:rsidRDefault="004D2E67" w:rsidP="006436FD">
            <w:pPr>
              <w:pStyle w:val="Tabletext"/>
              <w:rPr>
                <w:noProof/>
              </w:rPr>
            </w:pPr>
            <w:r w:rsidRPr="00DD7CCF">
              <w:rPr>
                <w:noProof/>
              </w:rPr>
              <w:t>drutavilambita</w:t>
            </w:r>
          </w:p>
        </w:tc>
        <w:tc>
          <w:tcPr>
            <w:tcW w:w="1695" w:type="pct"/>
            <w:tcBorders>
              <w:bottom w:val="single" w:sz="8" w:space="0" w:color="000000"/>
              <w:right w:val="single" w:sz="8" w:space="0" w:color="000000"/>
            </w:tcBorders>
            <w:tcMar>
              <w:top w:w="100" w:type="dxa"/>
              <w:left w:w="40" w:type="dxa"/>
              <w:bottom w:w="100" w:type="dxa"/>
              <w:right w:w="40" w:type="dxa"/>
            </w:tcMar>
          </w:tcPr>
          <w:p w14:paraId="6BEB57E8"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3E984A81" w14:textId="77777777" w:rsidR="00C02B8C" w:rsidRPr="00263A70" w:rsidRDefault="004D2E67" w:rsidP="006436FD">
            <w:pPr>
              <w:pStyle w:val="Tabletext"/>
              <w:rPr>
                <w:rStyle w:val="MetreCode"/>
              </w:rPr>
            </w:pPr>
            <w:r w:rsidRPr="00263A70">
              <w:rPr>
                <w:rStyle w:val="MetreCode"/>
              </w:rPr>
              <w:t>⏑⏑⏑–⏑⏑–⏑⏑–⏑⏓</w:t>
            </w:r>
          </w:p>
        </w:tc>
      </w:tr>
      <w:tr w:rsidR="006A7CCA" w:rsidRPr="00DD7CCF" w14:paraId="6339F1C9"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31B90489" w14:textId="59446336" w:rsidR="006A7CCA" w:rsidRPr="00DD7CCF" w:rsidRDefault="006A7CCA" w:rsidP="006436FD">
            <w:pPr>
              <w:pStyle w:val="Tabletext"/>
            </w:pPr>
            <w:r>
              <w:t>12</w:t>
            </w:r>
          </w:p>
        </w:tc>
        <w:tc>
          <w:tcPr>
            <w:tcW w:w="865" w:type="pct"/>
            <w:tcBorders>
              <w:bottom w:val="single" w:sz="8" w:space="0" w:color="000000"/>
              <w:right w:val="single" w:sz="8" w:space="0" w:color="000000"/>
            </w:tcBorders>
            <w:tcMar>
              <w:top w:w="100" w:type="dxa"/>
              <w:left w:w="40" w:type="dxa"/>
              <w:bottom w:w="100" w:type="dxa"/>
              <w:right w:w="40" w:type="dxa"/>
            </w:tcMar>
          </w:tcPr>
          <w:p w14:paraId="21EFD95B" w14:textId="527BDD00" w:rsidR="006A7CCA" w:rsidRPr="00DD7CCF" w:rsidRDefault="006A7CCA" w:rsidP="006436FD">
            <w:pPr>
              <w:pStyle w:val="Tabletext"/>
              <w:rPr>
                <w:noProof/>
              </w:rPr>
            </w:pPr>
            <w:r w:rsidRPr="006A7CCA">
              <w:rPr>
                <w:noProof/>
              </w:rPr>
              <w:t>jaloddhatagati</w:t>
            </w:r>
          </w:p>
        </w:tc>
        <w:tc>
          <w:tcPr>
            <w:tcW w:w="1695" w:type="pct"/>
            <w:tcBorders>
              <w:bottom w:val="single" w:sz="8" w:space="0" w:color="000000"/>
              <w:right w:val="single" w:sz="8" w:space="0" w:color="000000"/>
            </w:tcBorders>
            <w:tcMar>
              <w:top w:w="100" w:type="dxa"/>
              <w:left w:w="40" w:type="dxa"/>
              <w:bottom w:w="100" w:type="dxa"/>
              <w:right w:w="40" w:type="dxa"/>
            </w:tcMar>
          </w:tcPr>
          <w:p w14:paraId="09724CE2" w14:textId="14D36067" w:rsidR="006A7CCA" w:rsidRPr="00847076" w:rsidRDefault="006A7CCA" w:rsidP="006436FD">
            <w:pPr>
              <w:pStyle w:val="Tabletext"/>
              <w:rPr>
                <w:rStyle w:val="MetreCode"/>
              </w:rPr>
            </w:pPr>
            <w:r w:rsidRPr="006A7CCA">
              <w:rPr>
                <w:rStyle w:val="MetreCode"/>
              </w:rPr>
              <w:t>-+---+</w:t>
            </w:r>
            <w:r w:rsidR="00BA4DF0">
              <w:rPr>
                <w:rStyle w:val="MetreCode"/>
              </w:rPr>
              <w:t>||</w:t>
            </w:r>
            <w:r w:rsidRPr="006A7CCA">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00FC1EE5" w14:textId="303FB57B" w:rsidR="006A7CCA" w:rsidRPr="00263A70" w:rsidRDefault="006A7CCA" w:rsidP="006436FD">
            <w:pPr>
              <w:pStyle w:val="Tabletext"/>
              <w:rPr>
                <w:rStyle w:val="MetreCode"/>
              </w:rPr>
            </w:pPr>
            <w:r w:rsidRPr="006A7CCA">
              <w:rPr>
                <w:rStyle w:val="MetreCode"/>
              </w:rPr>
              <w:t>⏑-⏑⏑⏑-||⏑-⏑⏑⏑⏓</w:t>
            </w:r>
          </w:p>
        </w:tc>
      </w:tr>
      <w:tr w:rsidR="00C02B8C" w:rsidRPr="00DD7CCF" w14:paraId="32079329"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6791FB9" w14:textId="77777777" w:rsidR="00C02B8C" w:rsidRPr="00DD7CCF" w:rsidRDefault="004D2E67" w:rsidP="006436FD">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6FC2AA49" w14:textId="77777777" w:rsidR="00C02B8C" w:rsidRPr="00DD7CCF" w:rsidRDefault="004D2E67" w:rsidP="006436FD">
            <w:pPr>
              <w:pStyle w:val="Tabletext"/>
              <w:rPr>
                <w:noProof/>
              </w:rPr>
            </w:pPr>
            <w:r w:rsidRPr="00DD7CCF">
              <w:rPr>
                <w:noProof/>
              </w:rPr>
              <w:t>pramitākṣarā</w:t>
            </w:r>
          </w:p>
        </w:tc>
        <w:tc>
          <w:tcPr>
            <w:tcW w:w="1695" w:type="pct"/>
            <w:tcBorders>
              <w:bottom w:val="single" w:sz="8" w:space="0" w:color="000000"/>
              <w:right w:val="single" w:sz="8" w:space="0" w:color="000000"/>
            </w:tcBorders>
            <w:tcMar>
              <w:top w:w="100" w:type="dxa"/>
              <w:left w:w="40" w:type="dxa"/>
              <w:bottom w:w="100" w:type="dxa"/>
              <w:right w:w="40" w:type="dxa"/>
            </w:tcMar>
          </w:tcPr>
          <w:p w14:paraId="1A0BA78F"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C27E84C" w14:textId="77777777" w:rsidR="00C02B8C" w:rsidRPr="00263A70" w:rsidRDefault="004D2E67" w:rsidP="006436FD">
            <w:pPr>
              <w:pStyle w:val="Tabletext"/>
              <w:rPr>
                <w:rStyle w:val="MetreCode"/>
              </w:rPr>
            </w:pPr>
            <w:r w:rsidRPr="00263A70">
              <w:rPr>
                <w:rStyle w:val="MetreCode"/>
              </w:rPr>
              <w:t>⏑⏑–⏑–⏑⏑⏑–⏑⏑⏓</w:t>
            </w:r>
          </w:p>
        </w:tc>
      </w:tr>
      <w:tr w:rsidR="00294FDB" w:rsidRPr="00DD7CCF" w14:paraId="712E47D0"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3BDB2F31" w14:textId="14E5EE9B" w:rsidR="00294FDB" w:rsidRPr="00DD7CCF" w:rsidRDefault="00294FDB" w:rsidP="00294FDB">
            <w:pPr>
              <w:pStyle w:val="Tabletext"/>
            </w:pPr>
            <w:r w:rsidRPr="00DD7CCF">
              <w:t>1</w:t>
            </w:r>
            <w:r>
              <w:t>2</w:t>
            </w:r>
          </w:p>
        </w:tc>
        <w:tc>
          <w:tcPr>
            <w:tcW w:w="865" w:type="pct"/>
            <w:tcBorders>
              <w:bottom w:val="single" w:sz="8" w:space="0" w:color="000000"/>
              <w:right w:val="single" w:sz="8" w:space="0" w:color="000000"/>
            </w:tcBorders>
            <w:tcMar>
              <w:top w:w="100" w:type="dxa"/>
              <w:left w:w="40" w:type="dxa"/>
              <w:bottom w:w="100" w:type="dxa"/>
              <w:right w:w="40" w:type="dxa"/>
            </w:tcMar>
          </w:tcPr>
          <w:p w14:paraId="62AE34C1" w14:textId="777434CC" w:rsidR="00294FDB" w:rsidRPr="00DD7CCF" w:rsidRDefault="00294FDB" w:rsidP="00294FDB">
            <w:pPr>
              <w:pStyle w:val="Tabletext"/>
              <w:rPr>
                <w:noProof/>
              </w:rPr>
            </w:pPr>
            <w:r w:rsidRPr="00DD7CCF">
              <w:rPr>
                <w:noProof/>
              </w:rPr>
              <w:t>toṭaka</w:t>
            </w:r>
          </w:p>
        </w:tc>
        <w:tc>
          <w:tcPr>
            <w:tcW w:w="1695" w:type="pct"/>
            <w:tcBorders>
              <w:bottom w:val="single" w:sz="8" w:space="0" w:color="000000"/>
              <w:right w:val="single" w:sz="8" w:space="0" w:color="000000"/>
            </w:tcBorders>
            <w:tcMar>
              <w:top w:w="100" w:type="dxa"/>
              <w:left w:w="40" w:type="dxa"/>
              <w:bottom w:w="100" w:type="dxa"/>
              <w:right w:w="40" w:type="dxa"/>
            </w:tcMar>
          </w:tcPr>
          <w:p w14:paraId="502AB4AB" w14:textId="401A7FC1" w:rsidR="00294FDB" w:rsidRPr="00847076" w:rsidRDefault="00294FDB" w:rsidP="00294FDB">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161D4D2" w14:textId="53A3DC83" w:rsidR="00294FDB" w:rsidRPr="00263A70" w:rsidRDefault="00294FDB" w:rsidP="00294FDB">
            <w:pPr>
              <w:pStyle w:val="Tabletext"/>
              <w:rPr>
                <w:rStyle w:val="MetreCode"/>
              </w:rPr>
            </w:pPr>
            <w:r w:rsidRPr="00263A70">
              <w:rPr>
                <w:rStyle w:val="MetreCode"/>
              </w:rPr>
              <w:t>⏑⏑–⏑⏑–⏑⏑–⏑⏑⏓</w:t>
            </w:r>
          </w:p>
        </w:tc>
      </w:tr>
      <w:tr w:rsidR="00294FDB" w:rsidRPr="00DD7CCF" w14:paraId="7E79A699"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C536401" w14:textId="77777777" w:rsidR="00294FDB" w:rsidRPr="00DD7CCF" w:rsidRDefault="00294FDB" w:rsidP="00294FDB">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2630820F" w14:textId="77777777" w:rsidR="00294FDB" w:rsidRPr="00DD7CCF" w:rsidRDefault="00294FDB" w:rsidP="00294FDB">
            <w:pPr>
              <w:pStyle w:val="Tabletext"/>
              <w:rPr>
                <w:noProof/>
              </w:rPr>
            </w:pPr>
            <w:r w:rsidRPr="00DD7CCF">
              <w:rPr>
                <w:noProof/>
              </w:rPr>
              <w:t>vaiśvadevī</w:t>
            </w:r>
          </w:p>
        </w:tc>
        <w:tc>
          <w:tcPr>
            <w:tcW w:w="1695" w:type="pct"/>
            <w:tcBorders>
              <w:bottom w:val="single" w:sz="8" w:space="0" w:color="000000"/>
              <w:right w:val="single" w:sz="8" w:space="0" w:color="000000"/>
            </w:tcBorders>
            <w:tcMar>
              <w:top w:w="100" w:type="dxa"/>
              <w:left w:w="40" w:type="dxa"/>
              <w:bottom w:w="100" w:type="dxa"/>
              <w:right w:w="40" w:type="dxa"/>
            </w:tcMar>
          </w:tcPr>
          <w:p w14:paraId="2DFA517E" w14:textId="2CF012D5"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771512A8" w14:textId="4E1881FB" w:rsidR="00294FDB" w:rsidRPr="00263A70" w:rsidRDefault="00294FDB" w:rsidP="00294FDB">
            <w:pPr>
              <w:pStyle w:val="Tabletext"/>
              <w:rPr>
                <w:rStyle w:val="MetreCode"/>
              </w:rPr>
            </w:pPr>
            <w:r w:rsidRPr="00263A70">
              <w:rPr>
                <w:rStyle w:val="MetreCode"/>
              </w:rPr>
              <w:t>–––––</w:t>
            </w:r>
            <w:r w:rsidR="006A7CCA">
              <w:rPr>
                <w:rStyle w:val="MetreCode"/>
              </w:rPr>
              <w:t>|</w:t>
            </w:r>
            <w:r w:rsidRPr="00263A70">
              <w:rPr>
                <w:rStyle w:val="MetreCode"/>
              </w:rPr>
              <w:t>|–⏑––⏑–⏓</w:t>
            </w:r>
          </w:p>
        </w:tc>
      </w:tr>
      <w:tr w:rsidR="006A7CCA" w:rsidRPr="00DD7CCF" w14:paraId="3D22F660"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1B38C7C0" w14:textId="562C1100" w:rsidR="006A7CCA" w:rsidRPr="00DD7CCF" w:rsidRDefault="006A7CCA" w:rsidP="00294FDB">
            <w:pPr>
              <w:pStyle w:val="Tabletext"/>
            </w:pPr>
            <w:r>
              <w:lastRenderedPageBreak/>
              <w:t>12</w:t>
            </w:r>
          </w:p>
        </w:tc>
        <w:tc>
          <w:tcPr>
            <w:tcW w:w="865" w:type="pct"/>
            <w:tcBorders>
              <w:bottom w:val="single" w:sz="8" w:space="0" w:color="000000"/>
              <w:right w:val="single" w:sz="8" w:space="0" w:color="000000"/>
            </w:tcBorders>
            <w:tcMar>
              <w:top w:w="100" w:type="dxa"/>
              <w:left w:w="40" w:type="dxa"/>
              <w:bottom w:w="100" w:type="dxa"/>
              <w:right w:w="40" w:type="dxa"/>
            </w:tcMar>
          </w:tcPr>
          <w:p w14:paraId="6C53CC51" w14:textId="52D2CBD1" w:rsidR="006A7CCA" w:rsidRPr="00DD7CCF" w:rsidRDefault="006A7CCA" w:rsidP="00294FDB">
            <w:pPr>
              <w:pStyle w:val="Tabletext"/>
              <w:rPr>
                <w:noProof/>
              </w:rPr>
            </w:pPr>
            <w:r>
              <w:rPr>
                <w:noProof/>
              </w:rPr>
              <w:t>tāmarasa</w:t>
            </w:r>
            <w:r w:rsidRPr="00F47381">
              <w:rPr>
                <w:rStyle w:val="Lbjegyzet-hivatkozs"/>
              </w:rPr>
              <w:footnoteReference w:id="74"/>
            </w:r>
          </w:p>
        </w:tc>
        <w:tc>
          <w:tcPr>
            <w:tcW w:w="1695" w:type="pct"/>
            <w:tcBorders>
              <w:bottom w:val="single" w:sz="8" w:space="0" w:color="000000"/>
              <w:right w:val="single" w:sz="8" w:space="0" w:color="000000"/>
            </w:tcBorders>
            <w:tcMar>
              <w:top w:w="100" w:type="dxa"/>
              <w:left w:w="40" w:type="dxa"/>
              <w:bottom w:w="100" w:type="dxa"/>
              <w:right w:w="40" w:type="dxa"/>
            </w:tcMar>
          </w:tcPr>
          <w:p w14:paraId="65D228C6" w14:textId="54A54FC3" w:rsidR="006A7CCA" w:rsidRPr="00847076" w:rsidRDefault="00D955CA" w:rsidP="00294FDB">
            <w:pPr>
              <w:pStyle w:val="Tabletext"/>
              <w:rPr>
                <w:rStyle w:val="MetreCode"/>
              </w:rPr>
            </w:pPr>
            <w:r w:rsidRPr="00D955CA">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A731CC1" w14:textId="3C98C87F" w:rsidR="006A7CCA" w:rsidRPr="00263A70" w:rsidRDefault="00D955CA" w:rsidP="00294FDB">
            <w:pPr>
              <w:pStyle w:val="Tabletext"/>
              <w:rPr>
                <w:rStyle w:val="MetreCode"/>
              </w:rPr>
            </w:pPr>
            <w:r w:rsidRPr="00D955CA">
              <w:rPr>
                <w:rStyle w:val="MetreCode"/>
              </w:rPr>
              <w:t>⏑⏑⏑⏑–||⏑⏑–⏑⏑–⏓</w:t>
            </w:r>
          </w:p>
        </w:tc>
      </w:tr>
      <w:tr w:rsidR="00294FDB" w:rsidRPr="00DD7CCF" w14:paraId="2F5AC776"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1BF92742" w14:textId="77777777" w:rsidR="00294FDB" w:rsidRPr="00DD7CCF" w:rsidRDefault="00294FDB" w:rsidP="00294FDB">
            <w:pPr>
              <w:pStyle w:val="Tabletext"/>
            </w:pPr>
            <w:r w:rsidRPr="00DD7CCF">
              <w:t>12/13</w:t>
            </w:r>
          </w:p>
        </w:tc>
        <w:tc>
          <w:tcPr>
            <w:tcW w:w="865" w:type="pct"/>
            <w:tcBorders>
              <w:bottom w:val="single" w:sz="8" w:space="0" w:color="000000"/>
              <w:right w:val="single" w:sz="8" w:space="0" w:color="000000"/>
            </w:tcBorders>
            <w:tcMar>
              <w:top w:w="100" w:type="dxa"/>
              <w:left w:w="40" w:type="dxa"/>
              <w:bottom w:w="100" w:type="dxa"/>
              <w:right w:w="40" w:type="dxa"/>
            </w:tcMar>
          </w:tcPr>
          <w:p w14:paraId="4063C334" w14:textId="77777777" w:rsidR="00294FDB" w:rsidRPr="00DD7CCF" w:rsidRDefault="00294FDB" w:rsidP="00294FDB">
            <w:pPr>
              <w:pStyle w:val="Tabletext"/>
              <w:rPr>
                <w:noProof/>
              </w:rPr>
            </w:pPr>
            <w:r w:rsidRPr="00DD7CCF">
              <w:rPr>
                <w:noProof/>
              </w:rPr>
              <w:t>puṣpitāgrā</w:t>
            </w:r>
          </w:p>
        </w:tc>
        <w:tc>
          <w:tcPr>
            <w:tcW w:w="1695" w:type="pct"/>
            <w:tcBorders>
              <w:bottom w:val="single" w:sz="8" w:space="0" w:color="000000"/>
              <w:right w:val="single" w:sz="8" w:space="0" w:color="000000"/>
            </w:tcBorders>
            <w:tcMar>
              <w:top w:w="100" w:type="dxa"/>
              <w:left w:w="40" w:type="dxa"/>
              <w:bottom w:w="100" w:type="dxa"/>
              <w:right w:w="40" w:type="dxa"/>
            </w:tcMar>
          </w:tcPr>
          <w:p w14:paraId="4E446C85" w14:textId="77777777" w:rsidR="00294FDB" w:rsidRPr="00847076" w:rsidRDefault="00294FDB" w:rsidP="00294FDB">
            <w:pPr>
              <w:pStyle w:val="Tabletext"/>
              <w:rPr>
                <w:rStyle w:val="MetreCode"/>
              </w:rPr>
            </w:pPr>
            <w:r w:rsidRPr="00847076">
              <w:rPr>
                <w:rStyle w:val="MetreCode"/>
              </w:rPr>
              <w:t>------+-+-+=/</w:t>
            </w:r>
          </w:p>
          <w:p w14:paraId="320400DC" w14:textId="77777777" w:rsidR="00294FDB" w:rsidRPr="00847076" w:rsidRDefault="00294FDB" w:rsidP="00294FDB">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EA1C9E4" w14:textId="77777777" w:rsidR="00294FDB" w:rsidRPr="00263A70" w:rsidRDefault="00294FDB" w:rsidP="00294FDB">
            <w:pPr>
              <w:pStyle w:val="Tabletext"/>
              <w:rPr>
                <w:rStyle w:val="MetreCode"/>
              </w:rPr>
            </w:pPr>
            <w:r w:rsidRPr="00263A70">
              <w:rPr>
                <w:rStyle w:val="MetreCode"/>
              </w:rPr>
              <w:t>⏑⏑⏑⏑⏑⏑–⏑–⏑–⏓/</w:t>
            </w:r>
          </w:p>
          <w:p w14:paraId="7FCB2516" w14:textId="77777777" w:rsidR="00294FDB" w:rsidRPr="00263A70" w:rsidRDefault="00294FDB" w:rsidP="00294FDB">
            <w:pPr>
              <w:pStyle w:val="Tabletext"/>
              <w:rPr>
                <w:rStyle w:val="MetreCode"/>
              </w:rPr>
            </w:pPr>
            <w:r w:rsidRPr="00263A70">
              <w:rPr>
                <w:rStyle w:val="MetreCode"/>
              </w:rPr>
              <w:t>⏑⏑⏑⏑–⏑⏑–⏑–⏑–⏓</w:t>
            </w:r>
          </w:p>
        </w:tc>
      </w:tr>
      <w:tr w:rsidR="00294FDB" w:rsidRPr="00DD7CCF" w14:paraId="6003A279"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8A2C71E" w14:textId="77777777" w:rsidR="00294FDB" w:rsidRPr="00DD7CCF" w:rsidRDefault="00294FDB" w:rsidP="00294FDB">
            <w:pPr>
              <w:pStyle w:val="Tabletext"/>
            </w:pPr>
            <w:r w:rsidRPr="00DD7CCF">
              <w:t>13</w:t>
            </w:r>
          </w:p>
        </w:tc>
        <w:tc>
          <w:tcPr>
            <w:tcW w:w="865" w:type="pct"/>
            <w:tcBorders>
              <w:bottom w:val="single" w:sz="8" w:space="0" w:color="000000"/>
              <w:right w:val="single" w:sz="8" w:space="0" w:color="000000"/>
            </w:tcBorders>
            <w:tcMar>
              <w:top w:w="100" w:type="dxa"/>
              <w:left w:w="40" w:type="dxa"/>
              <w:bottom w:w="100" w:type="dxa"/>
              <w:right w:w="40" w:type="dxa"/>
            </w:tcMar>
          </w:tcPr>
          <w:p w14:paraId="27BDAE28" w14:textId="77777777" w:rsidR="00294FDB" w:rsidRPr="00DD7CCF" w:rsidRDefault="00294FDB" w:rsidP="00294FDB">
            <w:pPr>
              <w:pStyle w:val="Tabletext"/>
              <w:rPr>
                <w:noProof/>
              </w:rPr>
            </w:pPr>
            <w:r w:rsidRPr="00DD7CCF">
              <w:rPr>
                <w:noProof/>
              </w:rPr>
              <w:t>mañjubhāṣiṇī</w:t>
            </w:r>
          </w:p>
        </w:tc>
        <w:tc>
          <w:tcPr>
            <w:tcW w:w="1695" w:type="pct"/>
            <w:tcBorders>
              <w:bottom w:val="single" w:sz="8" w:space="0" w:color="000000"/>
              <w:right w:val="single" w:sz="8" w:space="0" w:color="000000"/>
            </w:tcBorders>
            <w:tcMar>
              <w:top w:w="100" w:type="dxa"/>
              <w:left w:w="40" w:type="dxa"/>
              <w:bottom w:w="100" w:type="dxa"/>
              <w:right w:w="40" w:type="dxa"/>
            </w:tcMar>
          </w:tcPr>
          <w:p w14:paraId="32CEE95B" w14:textId="77777777" w:rsidR="00294FDB" w:rsidRPr="00847076" w:rsidRDefault="00294FDB" w:rsidP="00294FDB">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6DB2412" w14:textId="77777777" w:rsidR="00294FDB" w:rsidRPr="00263A70" w:rsidRDefault="00294FDB" w:rsidP="00294FDB">
            <w:pPr>
              <w:pStyle w:val="Tabletext"/>
              <w:rPr>
                <w:rStyle w:val="MetreCode"/>
              </w:rPr>
            </w:pPr>
            <w:r w:rsidRPr="00263A70">
              <w:rPr>
                <w:rStyle w:val="MetreCode"/>
              </w:rPr>
              <w:t>⏑⏑–⏑–⏑⏑⏑–⏑–⏑⏓</w:t>
            </w:r>
          </w:p>
        </w:tc>
      </w:tr>
      <w:tr w:rsidR="00294FDB" w:rsidRPr="00DD7CCF" w14:paraId="789C1330"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67CF74B" w14:textId="77777777" w:rsidR="00294FDB" w:rsidRPr="00DD7CCF" w:rsidRDefault="00294FDB" w:rsidP="00294FDB">
            <w:pPr>
              <w:pStyle w:val="Tabletext"/>
            </w:pPr>
            <w:r w:rsidRPr="00DD7CCF">
              <w:t>13</w:t>
            </w:r>
          </w:p>
        </w:tc>
        <w:tc>
          <w:tcPr>
            <w:tcW w:w="865" w:type="pct"/>
            <w:tcBorders>
              <w:bottom w:val="single" w:sz="8" w:space="0" w:color="000000"/>
              <w:right w:val="single" w:sz="8" w:space="0" w:color="000000"/>
            </w:tcBorders>
            <w:tcMar>
              <w:top w:w="100" w:type="dxa"/>
              <w:left w:w="40" w:type="dxa"/>
              <w:bottom w:w="100" w:type="dxa"/>
              <w:right w:w="40" w:type="dxa"/>
            </w:tcMar>
          </w:tcPr>
          <w:p w14:paraId="0327AAFA" w14:textId="77777777" w:rsidR="00294FDB" w:rsidRPr="00DD7CCF" w:rsidRDefault="00294FDB" w:rsidP="00294FDB">
            <w:pPr>
              <w:pStyle w:val="Tabletext"/>
              <w:rPr>
                <w:noProof/>
              </w:rPr>
            </w:pPr>
            <w:r w:rsidRPr="00DD7CCF">
              <w:rPr>
                <w:noProof/>
              </w:rPr>
              <w:t>mattamayūra</w:t>
            </w:r>
          </w:p>
        </w:tc>
        <w:tc>
          <w:tcPr>
            <w:tcW w:w="1695" w:type="pct"/>
            <w:tcBorders>
              <w:bottom w:val="single" w:sz="8" w:space="0" w:color="000000"/>
              <w:right w:val="single" w:sz="8" w:space="0" w:color="000000"/>
            </w:tcBorders>
            <w:tcMar>
              <w:top w:w="100" w:type="dxa"/>
              <w:left w:w="40" w:type="dxa"/>
              <w:bottom w:w="100" w:type="dxa"/>
              <w:right w:w="40" w:type="dxa"/>
            </w:tcMar>
          </w:tcPr>
          <w:p w14:paraId="23D6EB2D" w14:textId="49B7B4AE"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0708D33A" w14:textId="4C5087E1"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p>
        </w:tc>
      </w:tr>
      <w:tr w:rsidR="00294FDB" w:rsidRPr="00DD7CCF" w14:paraId="5C341E25"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1698FE58" w14:textId="77777777" w:rsidR="00294FDB" w:rsidRPr="00DD7CCF" w:rsidRDefault="00294FDB" w:rsidP="00294FDB">
            <w:pPr>
              <w:pStyle w:val="Tabletext"/>
            </w:pPr>
            <w:r w:rsidRPr="00DD7CCF">
              <w:t>13</w:t>
            </w:r>
          </w:p>
        </w:tc>
        <w:tc>
          <w:tcPr>
            <w:tcW w:w="865" w:type="pct"/>
            <w:tcBorders>
              <w:bottom w:val="single" w:sz="8" w:space="0" w:color="000000"/>
              <w:right w:val="single" w:sz="8" w:space="0" w:color="000000"/>
            </w:tcBorders>
            <w:tcMar>
              <w:top w:w="100" w:type="dxa"/>
              <w:left w:w="40" w:type="dxa"/>
              <w:bottom w:w="100" w:type="dxa"/>
              <w:right w:w="40" w:type="dxa"/>
            </w:tcMar>
          </w:tcPr>
          <w:p w14:paraId="06622AA6" w14:textId="77777777" w:rsidR="00294FDB" w:rsidRPr="00DD7CCF" w:rsidRDefault="00294FDB" w:rsidP="00294FDB">
            <w:pPr>
              <w:pStyle w:val="Tabletext"/>
              <w:rPr>
                <w:noProof/>
              </w:rPr>
            </w:pPr>
            <w:r w:rsidRPr="00DD7CCF">
              <w:rPr>
                <w:noProof/>
              </w:rPr>
              <w:t>praharṣiṇī</w:t>
            </w:r>
          </w:p>
        </w:tc>
        <w:tc>
          <w:tcPr>
            <w:tcW w:w="1695" w:type="pct"/>
            <w:tcBorders>
              <w:bottom w:val="single" w:sz="8" w:space="0" w:color="000000"/>
              <w:right w:val="single" w:sz="8" w:space="0" w:color="000000"/>
            </w:tcBorders>
            <w:tcMar>
              <w:top w:w="100" w:type="dxa"/>
              <w:left w:w="40" w:type="dxa"/>
              <w:bottom w:w="100" w:type="dxa"/>
              <w:right w:w="40" w:type="dxa"/>
            </w:tcMar>
          </w:tcPr>
          <w:p w14:paraId="7F0ACA03" w14:textId="13CF03FA"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BF4DFA2" w14:textId="7AC0DF39"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p>
        </w:tc>
      </w:tr>
      <w:tr w:rsidR="00294FDB" w:rsidRPr="00DD7CCF" w14:paraId="499B6488"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675588B" w14:textId="77777777" w:rsidR="00294FDB" w:rsidRPr="00DD7CCF" w:rsidRDefault="00294FDB" w:rsidP="00294FDB">
            <w:pPr>
              <w:pStyle w:val="Tabletext"/>
            </w:pPr>
            <w:r w:rsidRPr="00DD7CCF">
              <w:t>13</w:t>
            </w:r>
          </w:p>
        </w:tc>
        <w:tc>
          <w:tcPr>
            <w:tcW w:w="865" w:type="pct"/>
            <w:tcBorders>
              <w:bottom w:val="single" w:sz="8" w:space="0" w:color="000000"/>
              <w:right w:val="single" w:sz="8" w:space="0" w:color="000000"/>
            </w:tcBorders>
            <w:tcMar>
              <w:top w:w="100" w:type="dxa"/>
              <w:left w:w="40" w:type="dxa"/>
              <w:bottom w:w="100" w:type="dxa"/>
              <w:right w:w="40" w:type="dxa"/>
            </w:tcMar>
          </w:tcPr>
          <w:p w14:paraId="6ED2A3EF" w14:textId="77777777" w:rsidR="00294FDB" w:rsidRPr="00DD7CCF" w:rsidRDefault="00294FDB" w:rsidP="00294FDB">
            <w:pPr>
              <w:pStyle w:val="Tabletext"/>
              <w:rPr>
                <w:noProof/>
              </w:rPr>
            </w:pPr>
            <w:r w:rsidRPr="00DD7CCF">
              <w:rPr>
                <w:noProof/>
              </w:rPr>
              <w:t>rucirā</w:t>
            </w:r>
          </w:p>
        </w:tc>
        <w:tc>
          <w:tcPr>
            <w:tcW w:w="1695" w:type="pct"/>
            <w:tcBorders>
              <w:bottom w:val="single" w:sz="8" w:space="0" w:color="000000"/>
              <w:right w:val="single" w:sz="8" w:space="0" w:color="000000"/>
            </w:tcBorders>
            <w:tcMar>
              <w:top w:w="100" w:type="dxa"/>
              <w:left w:w="40" w:type="dxa"/>
              <w:bottom w:w="100" w:type="dxa"/>
              <w:right w:w="40" w:type="dxa"/>
            </w:tcMar>
          </w:tcPr>
          <w:p w14:paraId="21E8070E" w14:textId="0D25BF9B"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D63680B" w14:textId="4840FB78"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p>
        </w:tc>
      </w:tr>
      <w:tr w:rsidR="00294FDB" w:rsidRPr="00DD7CCF" w14:paraId="0550B74B"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696C9CE1" w14:textId="77777777" w:rsidR="00294FDB" w:rsidRPr="00DD7CCF" w:rsidRDefault="00294FDB" w:rsidP="00294FDB">
            <w:pPr>
              <w:pStyle w:val="Tabletext"/>
            </w:pPr>
            <w:r w:rsidRPr="00DD7CCF">
              <w:t>14</w:t>
            </w:r>
          </w:p>
        </w:tc>
        <w:tc>
          <w:tcPr>
            <w:tcW w:w="865" w:type="pct"/>
            <w:tcBorders>
              <w:bottom w:val="single" w:sz="8" w:space="0" w:color="000000"/>
              <w:right w:val="single" w:sz="8" w:space="0" w:color="000000"/>
            </w:tcBorders>
            <w:tcMar>
              <w:top w:w="100" w:type="dxa"/>
              <w:left w:w="40" w:type="dxa"/>
              <w:bottom w:w="100" w:type="dxa"/>
              <w:right w:w="40" w:type="dxa"/>
            </w:tcMar>
          </w:tcPr>
          <w:p w14:paraId="06CB5E06" w14:textId="77777777" w:rsidR="00294FDB" w:rsidRPr="00DD7CCF" w:rsidRDefault="00294FDB" w:rsidP="00294FDB">
            <w:pPr>
              <w:pStyle w:val="Tabletext"/>
              <w:rPr>
                <w:noProof/>
              </w:rPr>
            </w:pPr>
            <w:r w:rsidRPr="00DD7CCF">
              <w:rPr>
                <w:noProof/>
              </w:rPr>
              <w:t>asa</w:t>
            </w:r>
            <w:r>
              <w:rPr>
                <w:noProof/>
              </w:rPr>
              <w:t>ṁ</w:t>
            </w:r>
            <w:r w:rsidRPr="00DD7CCF">
              <w:rPr>
                <w:noProof/>
              </w:rPr>
              <w:t>bādhā</w:t>
            </w:r>
          </w:p>
        </w:tc>
        <w:tc>
          <w:tcPr>
            <w:tcW w:w="1695" w:type="pct"/>
            <w:tcBorders>
              <w:bottom w:val="single" w:sz="8" w:space="0" w:color="000000"/>
              <w:right w:val="single" w:sz="8" w:space="0" w:color="000000"/>
            </w:tcBorders>
            <w:tcMar>
              <w:top w:w="100" w:type="dxa"/>
              <w:left w:w="40" w:type="dxa"/>
              <w:bottom w:w="100" w:type="dxa"/>
              <w:right w:w="40" w:type="dxa"/>
            </w:tcMar>
          </w:tcPr>
          <w:p w14:paraId="42E2D071" w14:textId="7E599D32"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26344BD" w14:textId="00689D57"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p>
        </w:tc>
      </w:tr>
      <w:tr w:rsidR="00294FDB" w:rsidRPr="00DD7CCF" w14:paraId="39660CF7"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494674E" w14:textId="77777777" w:rsidR="00294FDB" w:rsidRPr="00DD7CCF" w:rsidRDefault="00294FDB" w:rsidP="00294FDB">
            <w:pPr>
              <w:pStyle w:val="Tabletext"/>
            </w:pPr>
            <w:r w:rsidRPr="00DD7CCF">
              <w:t>14</w:t>
            </w:r>
          </w:p>
        </w:tc>
        <w:tc>
          <w:tcPr>
            <w:tcW w:w="865" w:type="pct"/>
            <w:tcBorders>
              <w:bottom w:val="single" w:sz="8" w:space="0" w:color="000000"/>
              <w:right w:val="single" w:sz="8" w:space="0" w:color="000000"/>
            </w:tcBorders>
            <w:tcMar>
              <w:top w:w="100" w:type="dxa"/>
              <w:left w:w="40" w:type="dxa"/>
              <w:bottom w:w="100" w:type="dxa"/>
              <w:right w:w="40" w:type="dxa"/>
            </w:tcMar>
          </w:tcPr>
          <w:p w14:paraId="4C4BD182" w14:textId="77777777" w:rsidR="00294FDB" w:rsidRPr="00DD7CCF" w:rsidRDefault="00294FDB" w:rsidP="00294FDB">
            <w:pPr>
              <w:pStyle w:val="Tabletext"/>
              <w:rPr>
                <w:noProof/>
              </w:rPr>
            </w:pPr>
            <w:r w:rsidRPr="00DD7CCF">
              <w:rPr>
                <w:noProof/>
              </w:rPr>
              <w:t>praharaṇakalikā</w:t>
            </w:r>
          </w:p>
        </w:tc>
        <w:tc>
          <w:tcPr>
            <w:tcW w:w="1695" w:type="pct"/>
            <w:tcBorders>
              <w:bottom w:val="single" w:sz="8" w:space="0" w:color="000000"/>
              <w:right w:val="single" w:sz="8" w:space="0" w:color="000000"/>
            </w:tcBorders>
            <w:tcMar>
              <w:top w:w="100" w:type="dxa"/>
              <w:left w:w="40" w:type="dxa"/>
              <w:bottom w:w="100" w:type="dxa"/>
              <w:right w:w="40" w:type="dxa"/>
            </w:tcMar>
          </w:tcPr>
          <w:p w14:paraId="13B14E95" w14:textId="7D0A2CF1"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4206241" w14:textId="74E0382E"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p>
        </w:tc>
      </w:tr>
      <w:tr w:rsidR="00294FDB" w:rsidRPr="00DD7CCF" w14:paraId="6397A5F5"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1B0C1FCC" w14:textId="77777777" w:rsidR="00294FDB" w:rsidRPr="00DD7CCF" w:rsidRDefault="00294FDB" w:rsidP="00294FDB">
            <w:pPr>
              <w:pStyle w:val="Tabletext"/>
            </w:pPr>
            <w:r w:rsidRPr="00DD7CCF">
              <w:t>14</w:t>
            </w:r>
          </w:p>
        </w:tc>
        <w:tc>
          <w:tcPr>
            <w:tcW w:w="865" w:type="pct"/>
            <w:tcBorders>
              <w:bottom w:val="single" w:sz="8" w:space="0" w:color="000000"/>
              <w:right w:val="single" w:sz="8" w:space="0" w:color="000000"/>
            </w:tcBorders>
            <w:tcMar>
              <w:top w:w="100" w:type="dxa"/>
              <w:left w:w="40" w:type="dxa"/>
              <w:bottom w:w="100" w:type="dxa"/>
              <w:right w:w="40" w:type="dxa"/>
            </w:tcMar>
          </w:tcPr>
          <w:p w14:paraId="3B2C9433" w14:textId="77777777" w:rsidR="00294FDB" w:rsidRPr="00DD7CCF" w:rsidRDefault="00294FDB" w:rsidP="00294FDB">
            <w:pPr>
              <w:pStyle w:val="Tabletext"/>
              <w:rPr>
                <w:noProof/>
              </w:rPr>
            </w:pPr>
            <w:r w:rsidRPr="00DD7CCF">
              <w:rPr>
                <w:noProof/>
              </w:rPr>
              <w:t>vasantatilakā</w:t>
            </w:r>
            <w:r w:rsidRPr="00F47381">
              <w:rPr>
                <w:rStyle w:val="Lbjegyzet-hivatkozs"/>
              </w:rPr>
              <w:footnoteReference w:id="75"/>
            </w:r>
          </w:p>
        </w:tc>
        <w:tc>
          <w:tcPr>
            <w:tcW w:w="1695" w:type="pct"/>
            <w:tcBorders>
              <w:bottom w:val="single" w:sz="8" w:space="0" w:color="000000"/>
              <w:right w:val="single" w:sz="8" w:space="0" w:color="000000"/>
            </w:tcBorders>
            <w:tcMar>
              <w:top w:w="100" w:type="dxa"/>
              <w:left w:w="40" w:type="dxa"/>
              <w:bottom w:w="100" w:type="dxa"/>
              <w:right w:w="40" w:type="dxa"/>
            </w:tcMar>
          </w:tcPr>
          <w:p w14:paraId="383E401F" w14:textId="77777777" w:rsidR="00294FDB" w:rsidRPr="00847076" w:rsidRDefault="00294FDB" w:rsidP="00294FDB">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72EA5B3" w14:textId="77777777" w:rsidR="00294FDB" w:rsidRPr="00263A70" w:rsidRDefault="00294FDB" w:rsidP="00294FDB">
            <w:pPr>
              <w:pStyle w:val="Tabletext"/>
              <w:rPr>
                <w:rStyle w:val="MetreCode"/>
              </w:rPr>
            </w:pPr>
            <w:r w:rsidRPr="00263A70">
              <w:rPr>
                <w:rStyle w:val="MetreCode"/>
              </w:rPr>
              <w:t>––⏑–⏑⏑⏑–⏑⏑–⏑–⏓</w:t>
            </w:r>
          </w:p>
        </w:tc>
      </w:tr>
      <w:tr w:rsidR="00294FDB" w:rsidRPr="00DD7CCF" w14:paraId="1EB05D6D"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BC6915A" w14:textId="77777777" w:rsidR="00294FDB" w:rsidRPr="00DD7CCF" w:rsidRDefault="00294FDB" w:rsidP="00294FDB">
            <w:pPr>
              <w:pStyle w:val="Tabletext"/>
            </w:pPr>
            <w:r w:rsidRPr="00DD7CCF">
              <w:t>15</w:t>
            </w:r>
          </w:p>
        </w:tc>
        <w:tc>
          <w:tcPr>
            <w:tcW w:w="865" w:type="pct"/>
            <w:tcBorders>
              <w:bottom w:val="single" w:sz="8" w:space="0" w:color="000000"/>
              <w:right w:val="single" w:sz="8" w:space="0" w:color="000000"/>
            </w:tcBorders>
            <w:tcMar>
              <w:top w:w="100" w:type="dxa"/>
              <w:left w:w="40" w:type="dxa"/>
              <w:bottom w:w="100" w:type="dxa"/>
              <w:right w:w="40" w:type="dxa"/>
            </w:tcMar>
          </w:tcPr>
          <w:p w14:paraId="1BC3125F" w14:textId="77777777" w:rsidR="00294FDB" w:rsidRPr="00DD7CCF" w:rsidRDefault="00294FDB" w:rsidP="00294FDB">
            <w:pPr>
              <w:pStyle w:val="Tabletext"/>
              <w:rPr>
                <w:noProof/>
              </w:rPr>
            </w:pPr>
            <w:r w:rsidRPr="00DD7CCF">
              <w:rPr>
                <w:noProof/>
              </w:rPr>
              <w:t>mālinī</w:t>
            </w:r>
          </w:p>
        </w:tc>
        <w:tc>
          <w:tcPr>
            <w:tcW w:w="1695" w:type="pct"/>
            <w:tcBorders>
              <w:bottom w:val="single" w:sz="8" w:space="0" w:color="000000"/>
              <w:right w:val="single" w:sz="8" w:space="0" w:color="000000"/>
            </w:tcBorders>
            <w:tcMar>
              <w:top w:w="100" w:type="dxa"/>
              <w:left w:w="40" w:type="dxa"/>
              <w:bottom w:w="100" w:type="dxa"/>
              <w:right w:w="40" w:type="dxa"/>
            </w:tcMar>
          </w:tcPr>
          <w:p w14:paraId="25A496D6" w14:textId="4B1823A7"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363B5ECB" w14:textId="7AEAABA6"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p>
        </w:tc>
      </w:tr>
      <w:tr w:rsidR="00294FDB" w:rsidRPr="00DD7CCF" w14:paraId="1829316E"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6EFCE39B" w14:textId="77777777" w:rsidR="00294FDB" w:rsidRPr="00DD7CCF" w:rsidRDefault="00294FDB" w:rsidP="00294FDB">
            <w:pPr>
              <w:pStyle w:val="Tabletext"/>
            </w:pPr>
            <w:r w:rsidRPr="00DD7CCF">
              <w:t>17</w:t>
            </w:r>
          </w:p>
        </w:tc>
        <w:tc>
          <w:tcPr>
            <w:tcW w:w="865" w:type="pct"/>
            <w:tcBorders>
              <w:bottom w:val="single" w:sz="8" w:space="0" w:color="000000"/>
              <w:right w:val="single" w:sz="8" w:space="0" w:color="000000"/>
            </w:tcBorders>
            <w:tcMar>
              <w:top w:w="100" w:type="dxa"/>
              <w:left w:w="40" w:type="dxa"/>
              <w:bottom w:w="100" w:type="dxa"/>
              <w:right w:w="40" w:type="dxa"/>
            </w:tcMar>
          </w:tcPr>
          <w:p w14:paraId="76B4964F" w14:textId="77777777" w:rsidR="00294FDB" w:rsidRPr="00DD7CCF" w:rsidRDefault="00294FDB" w:rsidP="00294FDB">
            <w:pPr>
              <w:pStyle w:val="Tabletext"/>
              <w:rPr>
                <w:noProof/>
              </w:rPr>
            </w:pPr>
            <w:r w:rsidRPr="00DD7CCF">
              <w:rPr>
                <w:noProof/>
              </w:rPr>
              <w:t>hariṇī</w:t>
            </w:r>
          </w:p>
        </w:tc>
        <w:tc>
          <w:tcPr>
            <w:tcW w:w="1695" w:type="pct"/>
            <w:tcBorders>
              <w:bottom w:val="single" w:sz="8" w:space="0" w:color="000000"/>
              <w:right w:val="single" w:sz="8" w:space="0" w:color="000000"/>
            </w:tcBorders>
            <w:tcMar>
              <w:top w:w="100" w:type="dxa"/>
              <w:left w:w="40" w:type="dxa"/>
              <w:bottom w:w="100" w:type="dxa"/>
              <w:right w:w="40" w:type="dxa"/>
            </w:tcMar>
          </w:tcPr>
          <w:p w14:paraId="08F74F36" w14:textId="4259FCAE"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2A67D7F" w14:textId="681822B1"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r w:rsidR="00D955CA">
              <w:rPr>
                <w:rStyle w:val="MetreCode"/>
              </w:rPr>
              <w:t>||</w:t>
            </w:r>
            <w:r w:rsidRPr="00263A70">
              <w:rPr>
                <w:rStyle w:val="MetreCode"/>
              </w:rPr>
              <w:t>⏑–⏑⏑–⏑⏓</w:t>
            </w:r>
          </w:p>
        </w:tc>
      </w:tr>
      <w:tr w:rsidR="00294FDB" w:rsidRPr="00DD7CCF" w14:paraId="0E5AD75B"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F59F697" w14:textId="77777777" w:rsidR="00294FDB" w:rsidRPr="00DD7CCF" w:rsidRDefault="00294FDB" w:rsidP="00294FDB">
            <w:pPr>
              <w:pStyle w:val="Tabletext"/>
            </w:pPr>
            <w:r w:rsidRPr="00DD7CCF">
              <w:t>17</w:t>
            </w:r>
          </w:p>
        </w:tc>
        <w:tc>
          <w:tcPr>
            <w:tcW w:w="865" w:type="pct"/>
            <w:tcBorders>
              <w:bottom w:val="single" w:sz="8" w:space="0" w:color="000000"/>
              <w:right w:val="single" w:sz="8" w:space="0" w:color="000000"/>
            </w:tcBorders>
            <w:tcMar>
              <w:top w:w="100" w:type="dxa"/>
              <w:left w:w="40" w:type="dxa"/>
              <w:bottom w:w="100" w:type="dxa"/>
              <w:right w:w="40" w:type="dxa"/>
            </w:tcMar>
          </w:tcPr>
          <w:p w14:paraId="3955F073" w14:textId="77777777" w:rsidR="00294FDB" w:rsidRPr="00DD7CCF" w:rsidRDefault="00294FDB" w:rsidP="00294FDB">
            <w:pPr>
              <w:pStyle w:val="Tabletext"/>
              <w:rPr>
                <w:noProof/>
              </w:rPr>
            </w:pPr>
            <w:r w:rsidRPr="00DD7CCF">
              <w:rPr>
                <w:noProof/>
              </w:rPr>
              <w:t>mandākrāntā</w:t>
            </w:r>
          </w:p>
        </w:tc>
        <w:tc>
          <w:tcPr>
            <w:tcW w:w="1695" w:type="pct"/>
            <w:tcBorders>
              <w:bottom w:val="single" w:sz="8" w:space="0" w:color="000000"/>
              <w:right w:val="single" w:sz="8" w:space="0" w:color="000000"/>
            </w:tcBorders>
            <w:tcMar>
              <w:top w:w="100" w:type="dxa"/>
              <w:left w:w="40" w:type="dxa"/>
              <w:bottom w:w="100" w:type="dxa"/>
              <w:right w:w="40" w:type="dxa"/>
            </w:tcMar>
          </w:tcPr>
          <w:p w14:paraId="30F62D57" w14:textId="76875E03"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6F3639F8" w14:textId="53D04EA7"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r w:rsidR="00D955CA">
              <w:rPr>
                <w:rStyle w:val="MetreCode"/>
              </w:rPr>
              <w:t>||</w:t>
            </w:r>
            <w:r w:rsidRPr="00263A70">
              <w:rPr>
                <w:rStyle w:val="MetreCode"/>
              </w:rPr>
              <w:t>–⏑––⏑–⏓</w:t>
            </w:r>
          </w:p>
        </w:tc>
      </w:tr>
      <w:tr w:rsidR="00294FDB" w:rsidRPr="00DD7CCF" w14:paraId="0169A1A8"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E048610" w14:textId="77777777" w:rsidR="00294FDB" w:rsidRPr="00DD7CCF" w:rsidRDefault="00294FDB" w:rsidP="00294FDB">
            <w:pPr>
              <w:pStyle w:val="Tabletext"/>
            </w:pPr>
            <w:r w:rsidRPr="00DD7CCF">
              <w:t>17</w:t>
            </w:r>
          </w:p>
        </w:tc>
        <w:tc>
          <w:tcPr>
            <w:tcW w:w="865" w:type="pct"/>
            <w:tcBorders>
              <w:bottom w:val="single" w:sz="8" w:space="0" w:color="000000"/>
              <w:right w:val="single" w:sz="8" w:space="0" w:color="000000"/>
            </w:tcBorders>
            <w:tcMar>
              <w:top w:w="100" w:type="dxa"/>
              <w:left w:w="40" w:type="dxa"/>
              <w:bottom w:w="100" w:type="dxa"/>
              <w:right w:w="40" w:type="dxa"/>
            </w:tcMar>
          </w:tcPr>
          <w:p w14:paraId="1E980302" w14:textId="77777777" w:rsidR="00294FDB" w:rsidRPr="00DD7CCF" w:rsidRDefault="00294FDB" w:rsidP="00294FDB">
            <w:pPr>
              <w:pStyle w:val="Tabletext"/>
              <w:rPr>
                <w:noProof/>
              </w:rPr>
            </w:pPr>
            <w:r w:rsidRPr="00DD7CCF">
              <w:rPr>
                <w:noProof/>
              </w:rPr>
              <w:t>nardaṭaka</w:t>
            </w:r>
          </w:p>
        </w:tc>
        <w:tc>
          <w:tcPr>
            <w:tcW w:w="1695" w:type="pct"/>
            <w:tcBorders>
              <w:bottom w:val="single" w:sz="8" w:space="0" w:color="000000"/>
              <w:right w:val="single" w:sz="8" w:space="0" w:color="000000"/>
            </w:tcBorders>
            <w:tcMar>
              <w:top w:w="100" w:type="dxa"/>
              <w:left w:w="40" w:type="dxa"/>
              <w:bottom w:w="100" w:type="dxa"/>
              <w:right w:w="40" w:type="dxa"/>
            </w:tcMar>
          </w:tcPr>
          <w:p w14:paraId="48B82C7B" w14:textId="77777777" w:rsidR="00294FDB" w:rsidRPr="00847076" w:rsidRDefault="00294FDB" w:rsidP="00294FDB">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C8F52D5" w14:textId="77777777" w:rsidR="00294FDB" w:rsidRPr="00263A70" w:rsidRDefault="00294FDB" w:rsidP="00294FDB">
            <w:pPr>
              <w:pStyle w:val="Tabletext"/>
              <w:rPr>
                <w:rStyle w:val="MetreCode"/>
              </w:rPr>
            </w:pPr>
            <w:r w:rsidRPr="00263A70">
              <w:rPr>
                <w:rStyle w:val="MetreCode"/>
              </w:rPr>
              <w:t>⏑⏑⏑⏑–⏑–⏑⏑⏑–⏑⏑–⏑⏑⏓</w:t>
            </w:r>
          </w:p>
        </w:tc>
      </w:tr>
      <w:tr w:rsidR="00294FDB" w:rsidRPr="00DD7CCF" w14:paraId="3BAC401B"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C6B4933" w14:textId="77777777" w:rsidR="00294FDB" w:rsidRPr="00DD7CCF" w:rsidRDefault="00294FDB" w:rsidP="00294FDB">
            <w:pPr>
              <w:pStyle w:val="Tabletext"/>
            </w:pPr>
            <w:r w:rsidRPr="00DD7CCF">
              <w:t>17</w:t>
            </w:r>
          </w:p>
        </w:tc>
        <w:tc>
          <w:tcPr>
            <w:tcW w:w="865" w:type="pct"/>
            <w:tcBorders>
              <w:bottom w:val="single" w:sz="8" w:space="0" w:color="000000"/>
              <w:right w:val="single" w:sz="8" w:space="0" w:color="000000"/>
            </w:tcBorders>
            <w:tcMar>
              <w:top w:w="100" w:type="dxa"/>
              <w:left w:w="40" w:type="dxa"/>
              <w:bottom w:w="100" w:type="dxa"/>
              <w:right w:w="40" w:type="dxa"/>
            </w:tcMar>
          </w:tcPr>
          <w:p w14:paraId="4AE418F2" w14:textId="77777777" w:rsidR="00294FDB" w:rsidRPr="00DD7CCF" w:rsidRDefault="00294FDB" w:rsidP="00294FDB">
            <w:pPr>
              <w:pStyle w:val="Tabletext"/>
              <w:rPr>
                <w:noProof/>
              </w:rPr>
            </w:pPr>
            <w:r w:rsidRPr="00DD7CCF">
              <w:rPr>
                <w:noProof/>
              </w:rPr>
              <w:t>pr̥thvī</w:t>
            </w:r>
          </w:p>
        </w:tc>
        <w:tc>
          <w:tcPr>
            <w:tcW w:w="1695" w:type="pct"/>
            <w:tcBorders>
              <w:bottom w:val="single" w:sz="8" w:space="0" w:color="000000"/>
              <w:right w:val="single" w:sz="8" w:space="0" w:color="000000"/>
            </w:tcBorders>
            <w:tcMar>
              <w:top w:w="100" w:type="dxa"/>
              <w:left w:w="40" w:type="dxa"/>
              <w:bottom w:w="100" w:type="dxa"/>
              <w:right w:w="40" w:type="dxa"/>
            </w:tcMar>
          </w:tcPr>
          <w:p w14:paraId="2B9DE50A" w14:textId="1042E96E"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63688467" w14:textId="6117ECF7"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r w:rsidRPr="00F47381">
              <w:rPr>
                <w:rStyle w:val="Lbjegyzet-hivatkozs"/>
              </w:rPr>
              <w:footnoteReference w:id="76"/>
            </w:r>
          </w:p>
        </w:tc>
      </w:tr>
      <w:tr w:rsidR="00294FDB" w:rsidRPr="00DD7CCF" w14:paraId="3CD7118D"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A2419BC" w14:textId="77777777" w:rsidR="00294FDB" w:rsidRPr="00DD7CCF" w:rsidRDefault="00294FDB" w:rsidP="00294FDB">
            <w:pPr>
              <w:pStyle w:val="Tabletext"/>
            </w:pPr>
            <w:r w:rsidRPr="00DD7CCF">
              <w:t>17</w:t>
            </w:r>
          </w:p>
        </w:tc>
        <w:tc>
          <w:tcPr>
            <w:tcW w:w="865" w:type="pct"/>
            <w:tcBorders>
              <w:bottom w:val="single" w:sz="8" w:space="0" w:color="000000"/>
              <w:right w:val="single" w:sz="8" w:space="0" w:color="000000"/>
            </w:tcBorders>
            <w:tcMar>
              <w:top w:w="100" w:type="dxa"/>
              <w:left w:w="40" w:type="dxa"/>
              <w:bottom w:w="100" w:type="dxa"/>
              <w:right w:w="40" w:type="dxa"/>
            </w:tcMar>
          </w:tcPr>
          <w:p w14:paraId="35FC178A" w14:textId="13F144DE" w:rsidR="00294FDB" w:rsidRPr="00DD7CCF" w:rsidRDefault="00294FDB" w:rsidP="00294FDB">
            <w:pPr>
              <w:pStyle w:val="Tabletext"/>
              <w:rPr>
                <w:noProof/>
              </w:rPr>
            </w:pPr>
            <w:r w:rsidRPr="00DD7CCF">
              <w:rPr>
                <w:noProof/>
              </w:rPr>
              <w:t>śikhari</w:t>
            </w:r>
            <w:r w:rsidR="00D955CA">
              <w:rPr>
                <w:noProof/>
              </w:rPr>
              <w:t>ṇ</w:t>
            </w:r>
            <w:r w:rsidRPr="00DD7CCF">
              <w:rPr>
                <w:noProof/>
              </w:rPr>
              <w:t>ī</w:t>
            </w:r>
          </w:p>
        </w:tc>
        <w:tc>
          <w:tcPr>
            <w:tcW w:w="1695" w:type="pct"/>
            <w:tcBorders>
              <w:bottom w:val="single" w:sz="8" w:space="0" w:color="000000"/>
              <w:right w:val="single" w:sz="8" w:space="0" w:color="000000"/>
            </w:tcBorders>
            <w:tcMar>
              <w:top w:w="100" w:type="dxa"/>
              <w:left w:w="40" w:type="dxa"/>
              <w:bottom w:w="100" w:type="dxa"/>
              <w:right w:w="40" w:type="dxa"/>
            </w:tcMar>
          </w:tcPr>
          <w:p w14:paraId="231FE599" w14:textId="496B1370"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9B7D79B" w14:textId="602898A2"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p>
        </w:tc>
      </w:tr>
      <w:tr w:rsidR="00D955CA" w:rsidRPr="00DD7CCF" w14:paraId="761DBF8D"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A9E5569" w14:textId="3B542085" w:rsidR="00D955CA" w:rsidRPr="00DD7CCF" w:rsidRDefault="00D955CA" w:rsidP="00294FDB">
            <w:pPr>
              <w:pStyle w:val="Tabletext"/>
            </w:pPr>
            <w:r>
              <w:t>17</w:t>
            </w:r>
          </w:p>
        </w:tc>
        <w:tc>
          <w:tcPr>
            <w:tcW w:w="865" w:type="pct"/>
            <w:tcBorders>
              <w:bottom w:val="single" w:sz="8" w:space="0" w:color="000000"/>
              <w:right w:val="single" w:sz="8" w:space="0" w:color="000000"/>
            </w:tcBorders>
            <w:tcMar>
              <w:top w:w="100" w:type="dxa"/>
              <w:left w:w="40" w:type="dxa"/>
              <w:bottom w:w="100" w:type="dxa"/>
              <w:right w:w="40" w:type="dxa"/>
            </w:tcMar>
          </w:tcPr>
          <w:p w14:paraId="373F7D47" w14:textId="0591F319" w:rsidR="00D955CA" w:rsidRPr="00DD7CCF" w:rsidRDefault="00D955CA" w:rsidP="00294FDB">
            <w:pPr>
              <w:pStyle w:val="Tabletext"/>
              <w:rPr>
                <w:noProof/>
              </w:rPr>
            </w:pPr>
            <w:r w:rsidRPr="00D955CA">
              <w:rPr>
                <w:noProof/>
              </w:rPr>
              <w:t>vaṁśapatrapatita</w:t>
            </w:r>
          </w:p>
        </w:tc>
        <w:tc>
          <w:tcPr>
            <w:tcW w:w="1695" w:type="pct"/>
            <w:tcBorders>
              <w:bottom w:val="single" w:sz="8" w:space="0" w:color="000000"/>
              <w:right w:val="single" w:sz="8" w:space="0" w:color="000000"/>
            </w:tcBorders>
            <w:tcMar>
              <w:top w:w="100" w:type="dxa"/>
              <w:left w:w="40" w:type="dxa"/>
              <w:bottom w:w="100" w:type="dxa"/>
              <w:right w:w="40" w:type="dxa"/>
            </w:tcMar>
          </w:tcPr>
          <w:p w14:paraId="19B5E85C" w14:textId="3CE9B09C" w:rsidR="00D955CA" w:rsidRPr="00847076" w:rsidRDefault="00D955CA" w:rsidP="00294FDB">
            <w:pPr>
              <w:pStyle w:val="Tabletext"/>
              <w:rPr>
                <w:rStyle w:val="MetreCode"/>
              </w:rPr>
            </w:pPr>
            <w:r w:rsidRPr="00D955CA">
              <w:rPr>
                <w:rStyle w:val="MetreCode"/>
              </w:rPr>
              <w:t>+--+-+---+</w:t>
            </w:r>
            <w:r w:rsidR="00BA4DF0">
              <w:rPr>
                <w:rStyle w:val="MetreCode"/>
              </w:rPr>
              <w:t>||</w:t>
            </w:r>
            <w:r w:rsidRPr="00D955CA">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729FC38C" w14:textId="42744320" w:rsidR="00D955CA" w:rsidRPr="00263A70" w:rsidRDefault="00D955CA" w:rsidP="00294FDB">
            <w:pPr>
              <w:pStyle w:val="Tabletext"/>
              <w:rPr>
                <w:rStyle w:val="MetreCode"/>
              </w:rPr>
            </w:pPr>
            <w:r w:rsidRPr="00D955CA">
              <w:rPr>
                <w:rStyle w:val="MetreCode"/>
              </w:rPr>
              <w:t>-⏑⏑-⏑-⏑⏑⏑-||⏑⏑⏑⏑⏑⏑⏓</w:t>
            </w:r>
          </w:p>
        </w:tc>
      </w:tr>
      <w:tr w:rsidR="00D955CA" w:rsidRPr="00DD7CCF" w14:paraId="1846267A"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0E00FE2" w14:textId="42886081" w:rsidR="00D955CA" w:rsidRDefault="00D955CA" w:rsidP="00294FDB">
            <w:pPr>
              <w:pStyle w:val="Tabletext"/>
            </w:pPr>
            <w:r>
              <w:t>17</w:t>
            </w:r>
          </w:p>
        </w:tc>
        <w:tc>
          <w:tcPr>
            <w:tcW w:w="865" w:type="pct"/>
            <w:tcBorders>
              <w:bottom w:val="single" w:sz="8" w:space="0" w:color="000000"/>
              <w:right w:val="single" w:sz="8" w:space="0" w:color="000000"/>
            </w:tcBorders>
            <w:tcMar>
              <w:top w:w="100" w:type="dxa"/>
              <w:left w:w="40" w:type="dxa"/>
              <w:bottom w:w="100" w:type="dxa"/>
              <w:right w:w="40" w:type="dxa"/>
            </w:tcMar>
          </w:tcPr>
          <w:p w14:paraId="3ECE2F70" w14:textId="122E1017" w:rsidR="00D955CA" w:rsidRPr="00D955CA" w:rsidRDefault="00D955CA" w:rsidP="00294FDB">
            <w:pPr>
              <w:pStyle w:val="Tabletext"/>
              <w:rPr>
                <w:noProof/>
              </w:rPr>
            </w:pPr>
            <w:r w:rsidRPr="00D955CA">
              <w:rPr>
                <w:noProof/>
              </w:rPr>
              <w:t>vilāsinī</w:t>
            </w:r>
            <w:r w:rsidRPr="00F47381">
              <w:rPr>
                <w:rStyle w:val="Lbjegyzet-hivatkozs"/>
              </w:rPr>
              <w:footnoteReference w:id="77"/>
            </w:r>
          </w:p>
        </w:tc>
        <w:tc>
          <w:tcPr>
            <w:tcW w:w="1695" w:type="pct"/>
            <w:tcBorders>
              <w:bottom w:val="single" w:sz="8" w:space="0" w:color="000000"/>
              <w:right w:val="single" w:sz="8" w:space="0" w:color="000000"/>
            </w:tcBorders>
            <w:tcMar>
              <w:top w:w="100" w:type="dxa"/>
              <w:left w:w="40" w:type="dxa"/>
              <w:bottom w:w="100" w:type="dxa"/>
              <w:right w:w="40" w:type="dxa"/>
            </w:tcMar>
          </w:tcPr>
          <w:p w14:paraId="06FEA978" w14:textId="6A10531B" w:rsidR="00D955CA" w:rsidRPr="00D955CA" w:rsidRDefault="00D955CA" w:rsidP="00294FDB">
            <w:pPr>
              <w:pStyle w:val="Tabletext"/>
              <w:rPr>
                <w:rStyle w:val="MetreCode"/>
              </w:rPr>
            </w:pPr>
            <w:r w:rsidRPr="00D955CA">
              <w:rPr>
                <w:rStyle w:val="MetreCode"/>
              </w:rPr>
              <w:t>----+-+---+-</w:t>
            </w:r>
            <w:r w:rsidR="00BA4DF0">
              <w:rPr>
                <w:rStyle w:val="MetreCode"/>
              </w:rPr>
              <w:t>||</w:t>
            </w:r>
            <w:r w:rsidRPr="00D955CA">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72B80289" w14:textId="2F4860C7" w:rsidR="00D955CA" w:rsidRPr="00D955CA" w:rsidRDefault="00D955CA" w:rsidP="00294FDB">
            <w:pPr>
              <w:pStyle w:val="Tabletext"/>
              <w:rPr>
                <w:rStyle w:val="MetreCode"/>
              </w:rPr>
            </w:pPr>
            <w:r w:rsidRPr="00D955CA">
              <w:rPr>
                <w:rStyle w:val="MetreCode"/>
              </w:rPr>
              <w:t>⏑⏑⏑⏑–⏑–⏑⏑⏑–⏑||–⏑⏑⏑⏓</w:t>
            </w:r>
          </w:p>
        </w:tc>
      </w:tr>
      <w:tr w:rsidR="00D955CA" w:rsidRPr="00DD7CCF" w14:paraId="449BECBB"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6CCC9D0A" w14:textId="179265F4" w:rsidR="00D955CA" w:rsidRDefault="00D955CA" w:rsidP="00294FDB">
            <w:pPr>
              <w:pStyle w:val="Tabletext"/>
            </w:pPr>
            <w:r>
              <w:t>18</w:t>
            </w:r>
          </w:p>
        </w:tc>
        <w:tc>
          <w:tcPr>
            <w:tcW w:w="865" w:type="pct"/>
            <w:tcBorders>
              <w:bottom w:val="single" w:sz="8" w:space="0" w:color="000000"/>
              <w:right w:val="single" w:sz="8" w:space="0" w:color="000000"/>
            </w:tcBorders>
            <w:tcMar>
              <w:top w:w="100" w:type="dxa"/>
              <w:left w:w="40" w:type="dxa"/>
              <w:bottom w:w="100" w:type="dxa"/>
              <w:right w:w="40" w:type="dxa"/>
            </w:tcMar>
          </w:tcPr>
          <w:p w14:paraId="00B188B1" w14:textId="2937475B" w:rsidR="00D955CA" w:rsidRPr="00D955CA" w:rsidRDefault="00D955CA" w:rsidP="00294FDB">
            <w:pPr>
              <w:pStyle w:val="Tabletext"/>
              <w:rPr>
                <w:noProof/>
              </w:rPr>
            </w:pPr>
            <w:r w:rsidRPr="00D955CA">
              <w:rPr>
                <w:noProof/>
              </w:rPr>
              <w:t>mr̥dukomala</w:t>
            </w:r>
            <w:r w:rsidRPr="00F47381">
              <w:rPr>
                <w:rStyle w:val="Lbjegyzet-hivatkozs"/>
              </w:rPr>
              <w:footnoteReference w:id="78"/>
            </w:r>
          </w:p>
        </w:tc>
        <w:tc>
          <w:tcPr>
            <w:tcW w:w="1695" w:type="pct"/>
            <w:tcBorders>
              <w:bottom w:val="single" w:sz="8" w:space="0" w:color="000000"/>
              <w:right w:val="single" w:sz="8" w:space="0" w:color="000000"/>
            </w:tcBorders>
            <w:tcMar>
              <w:top w:w="100" w:type="dxa"/>
              <w:left w:w="40" w:type="dxa"/>
              <w:bottom w:w="100" w:type="dxa"/>
              <w:right w:w="40" w:type="dxa"/>
            </w:tcMar>
          </w:tcPr>
          <w:p w14:paraId="35D58BC0" w14:textId="1D637F8C" w:rsidR="00D955CA" w:rsidRPr="00D955CA" w:rsidRDefault="00D955CA" w:rsidP="00294FDB">
            <w:pPr>
              <w:pStyle w:val="Tabletext"/>
              <w:rPr>
                <w:rStyle w:val="MetreCode"/>
              </w:rPr>
            </w:pPr>
            <w:r w:rsidRPr="00D955CA">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C5F06FD" w14:textId="51CEE12D" w:rsidR="00D955CA" w:rsidRPr="00D955CA" w:rsidRDefault="00D955CA" w:rsidP="00294FDB">
            <w:pPr>
              <w:pStyle w:val="Tabletext"/>
              <w:rPr>
                <w:rStyle w:val="MetreCode"/>
              </w:rPr>
            </w:pPr>
            <w:r w:rsidRPr="00D955CA">
              <w:rPr>
                <w:rStyle w:val="MetreCode"/>
              </w:rPr>
              <w:t>---⏑⏑-⏑-⏑⏑⏑-⏑-⏑⏑⏑⏓</w:t>
            </w:r>
          </w:p>
        </w:tc>
      </w:tr>
      <w:tr w:rsidR="00D955CA" w:rsidRPr="00DD7CCF" w14:paraId="2632C951"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30970AD" w14:textId="1AFDE7E3" w:rsidR="00D955CA" w:rsidRDefault="00D955CA" w:rsidP="00294FDB">
            <w:pPr>
              <w:pStyle w:val="Tabletext"/>
            </w:pPr>
            <w:r>
              <w:t>19</w:t>
            </w:r>
          </w:p>
        </w:tc>
        <w:tc>
          <w:tcPr>
            <w:tcW w:w="865" w:type="pct"/>
            <w:tcBorders>
              <w:bottom w:val="single" w:sz="8" w:space="0" w:color="000000"/>
              <w:right w:val="single" w:sz="8" w:space="0" w:color="000000"/>
            </w:tcBorders>
            <w:tcMar>
              <w:top w:w="100" w:type="dxa"/>
              <w:left w:w="40" w:type="dxa"/>
              <w:bottom w:w="100" w:type="dxa"/>
              <w:right w:w="40" w:type="dxa"/>
            </w:tcMar>
          </w:tcPr>
          <w:p w14:paraId="1C346083" w14:textId="32F7B067" w:rsidR="00D955CA" w:rsidRPr="00D955CA" w:rsidRDefault="00D955CA" w:rsidP="00294FDB">
            <w:pPr>
              <w:pStyle w:val="Tabletext"/>
              <w:rPr>
                <w:noProof/>
              </w:rPr>
            </w:pPr>
            <w:r w:rsidRPr="00D955CA">
              <w:rPr>
                <w:noProof/>
              </w:rPr>
              <w:t>navaharṣa</w:t>
            </w:r>
            <w:r w:rsidRPr="00F47381">
              <w:rPr>
                <w:rStyle w:val="Lbjegyzet-hivatkozs"/>
              </w:rPr>
              <w:footnoteReference w:id="79"/>
            </w:r>
          </w:p>
        </w:tc>
        <w:tc>
          <w:tcPr>
            <w:tcW w:w="1695" w:type="pct"/>
            <w:tcBorders>
              <w:bottom w:val="single" w:sz="8" w:space="0" w:color="000000"/>
              <w:right w:val="single" w:sz="8" w:space="0" w:color="000000"/>
            </w:tcBorders>
            <w:tcMar>
              <w:top w:w="100" w:type="dxa"/>
              <w:left w:w="40" w:type="dxa"/>
              <w:bottom w:w="100" w:type="dxa"/>
              <w:right w:w="40" w:type="dxa"/>
            </w:tcMar>
          </w:tcPr>
          <w:p w14:paraId="206735E5" w14:textId="11F51AFA" w:rsidR="00D955CA" w:rsidRPr="00D955CA" w:rsidRDefault="00D955CA" w:rsidP="00294FDB">
            <w:pPr>
              <w:pStyle w:val="Tabletext"/>
              <w:rPr>
                <w:rStyle w:val="MetreCode"/>
              </w:rPr>
            </w:pPr>
            <w:r w:rsidRPr="00D955CA">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328B546E" w14:textId="462AF903" w:rsidR="00D955CA" w:rsidRPr="00D955CA" w:rsidRDefault="00D955CA" w:rsidP="00294FDB">
            <w:pPr>
              <w:pStyle w:val="Tabletext"/>
              <w:rPr>
                <w:rStyle w:val="MetreCode"/>
              </w:rPr>
            </w:pPr>
            <w:r w:rsidRPr="00D955CA">
              <w:rPr>
                <w:rStyle w:val="MetreCode"/>
              </w:rPr>
              <w:t>⏑⏑–⏑⏑–⏑⏑⏑⏑⏑⏑–⏑⏑–⏑⏑⏓</w:t>
            </w:r>
          </w:p>
        </w:tc>
      </w:tr>
      <w:tr w:rsidR="00294FDB" w:rsidRPr="00DD7CCF" w14:paraId="333D4724"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1C92990" w14:textId="77777777" w:rsidR="00294FDB" w:rsidRPr="00DD7CCF" w:rsidRDefault="00294FDB" w:rsidP="00294FDB">
            <w:pPr>
              <w:pStyle w:val="Tabletext"/>
            </w:pPr>
            <w:r w:rsidRPr="00DD7CCF">
              <w:t>19</w:t>
            </w:r>
          </w:p>
        </w:tc>
        <w:tc>
          <w:tcPr>
            <w:tcW w:w="865" w:type="pct"/>
            <w:tcBorders>
              <w:bottom w:val="single" w:sz="8" w:space="0" w:color="000000"/>
              <w:right w:val="single" w:sz="8" w:space="0" w:color="000000"/>
            </w:tcBorders>
            <w:tcMar>
              <w:top w:w="100" w:type="dxa"/>
              <w:left w:w="40" w:type="dxa"/>
              <w:bottom w:w="100" w:type="dxa"/>
              <w:right w:w="40" w:type="dxa"/>
            </w:tcMar>
          </w:tcPr>
          <w:p w14:paraId="3D4C3CE6" w14:textId="77777777" w:rsidR="00294FDB" w:rsidRPr="00DD7CCF" w:rsidRDefault="00294FDB" w:rsidP="00294FDB">
            <w:pPr>
              <w:pStyle w:val="Tabletext"/>
              <w:rPr>
                <w:noProof/>
              </w:rPr>
            </w:pPr>
            <w:r w:rsidRPr="00DD7CCF">
              <w:rPr>
                <w:noProof/>
              </w:rPr>
              <w:t>śārdūlavikrīḍita</w:t>
            </w:r>
          </w:p>
        </w:tc>
        <w:tc>
          <w:tcPr>
            <w:tcW w:w="1695" w:type="pct"/>
            <w:tcBorders>
              <w:bottom w:val="single" w:sz="8" w:space="0" w:color="000000"/>
              <w:right w:val="single" w:sz="8" w:space="0" w:color="000000"/>
            </w:tcBorders>
            <w:tcMar>
              <w:top w:w="100" w:type="dxa"/>
              <w:left w:w="40" w:type="dxa"/>
              <w:bottom w:w="100" w:type="dxa"/>
              <w:right w:w="40" w:type="dxa"/>
            </w:tcMar>
          </w:tcPr>
          <w:p w14:paraId="30C91740" w14:textId="385874B0"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2D8DC7F8" w14:textId="5F9A1500"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p>
        </w:tc>
      </w:tr>
      <w:tr w:rsidR="00294FDB" w:rsidRPr="00DD7CCF" w14:paraId="3EFC5DFF"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0DF05F2" w14:textId="77777777" w:rsidR="00294FDB" w:rsidRPr="00DD7CCF" w:rsidRDefault="00294FDB" w:rsidP="00294FDB">
            <w:pPr>
              <w:pStyle w:val="Tabletext"/>
            </w:pPr>
            <w:r w:rsidRPr="00DD7CCF">
              <w:t>19</w:t>
            </w:r>
          </w:p>
        </w:tc>
        <w:tc>
          <w:tcPr>
            <w:tcW w:w="865" w:type="pct"/>
            <w:tcBorders>
              <w:bottom w:val="single" w:sz="8" w:space="0" w:color="000000"/>
              <w:right w:val="single" w:sz="8" w:space="0" w:color="000000"/>
            </w:tcBorders>
            <w:tcMar>
              <w:top w:w="100" w:type="dxa"/>
              <w:left w:w="40" w:type="dxa"/>
              <w:bottom w:w="100" w:type="dxa"/>
              <w:right w:w="40" w:type="dxa"/>
            </w:tcMar>
          </w:tcPr>
          <w:p w14:paraId="16F3F4E6" w14:textId="77777777" w:rsidR="00294FDB" w:rsidRPr="00DD7CCF" w:rsidRDefault="00294FDB" w:rsidP="00294FDB">
            <w:pPr>
              <w:pStyle w:val="Tabletext"/>
              <w:rPr>
                <w:noProof/>
              </w:rPr>
            </w:pPr>
            <w:r w:rsidRPr="00DD7CCF">
              <w:rPr>
                <w:noProof/>
              </w:rPr>
              <w:t>sumadhurā</w:t>
            </w:r>
          </w:p>
        </w:tc>
        <w:tc>
          <w:tcPr>
            <w:tcW w:w="1695" w:type="pct"/>
            <w:tcBorders>
              <w:bottom w:val="single" w:sz="8" w:space="0" w:color="000000"/>
              <w:right w:val="single" w:sz="8" w:space="0" w:color="000000"/>
            </w:tcBorders>
            <w:tcMar>
              <w:top w:w="100" w:type="dxa"/>
              <w:left w:w="40" w:type="dxa"/>
              <w:bottom w:w="100" w:type="dxa"/>
              <w:right w:w="40" w:type="dxa"/>
            </w:tcMar>
          </w:tcPr>
          <w:p w14:paraId="2806E92F" w14:textId="18785A3E"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2C2C6A72" w14:textId="39A93A35"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r w:rsidR="00D955CA">
              <w:rPr>
                <w:rStyle w:val="MetreCode"/>
              </w:rPr>
              <w:t>||</w:t>
            </w:r>
            <w:r w:rsidRPr="00263A70">
              <w:rPr>
                <w:rStyle w:val="MetreCode"/>
              </w:rPr>
              <w:t>––⏑⏑⏑⏓</w:t>
            </w:r>
          </w:p>
        </w:tc>
      </w:tr>
      <w:tr w:rsidR="00294FDB" w:rsidRPr="00DD7CCF" w14:paraId="5CC15F39"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2AEDD85" w14:textId="77777777" w:rsidR="00294FDB" w:rsidRPr="00DD7CCF" w:rsidRDefault="00294FDB" w:rsidP="00294FDB">
            <w:pPr>
              <w:pStyle w:val="Tabletext"/>
            </w:pPr>
            <w:r w:rsidRPr="00DD7CCF">
              <w:t>20</w:t>
            </w:r>
          </w:p>
        </w:tc>
        <w:tc>
          <w:tcPr>
            <w:tcW w:w="865" w:type="pct"/>
            <w:tcBorders>
              <w:bottom w:val="single" w:sz="8" w:space="0" w:color="000000"/>
              <w:right w:val="single" w:sz="8" w:space="0" w:color="000000"/>
            </w:tcBorders>
            <w:tcMar>
              <w:top w:w="100" w:type="dxa"/>
              <w:left w:w="40" w:type="dxa"/>
              <w:bottom w:w="100" w:type="dxa"/>
              <w:right w:w="40" w:type="dxa"/>
            </w:tcMar>
          </w:tcPr>
          <w:p w14:paraId="39752802" w14:textId="77777777" w:rsidR="00294FDB" w:rsidRPr="00DD7CCF" w:rsidRDefault="00294FDB" w:rsidP="00294FDB">
            <w:pPr>
              <w:pStyle w:val="Tabletext"/>
              <w:rPr>
                <w:noProof/>
              </w:rPr>
            </w:pPr>
            <w:r w:rsidRPr="00DD7CCF">
              <w:rPr>
                <w:noProof/>
              </w:rPr>
              <w:t>mattebhavikrīḍita</w:t>
            </w:r>
          </w:p>
        </w:tc>
        <w:tc>
          <w:tcPr>
            <w:tcW w:w="1695" w:type="pct"/>
            <w:tcBorders>
              <w:bottom w:val="single" w:sz="8" w:space="0" w:color="000000"/>
              <w:right w:val="single" w:sz="8" w:space="0" w:color="000000"/>
            </w:tcBorders>
            <w:tcMar>
              <w:top w:w="100" w:type="dxa"/>
              <w:left w:w="40" w:type="dxa"/>
              <w:bottom w:w="100" w:type="dxa"/>
              <w:right w:w="40" w:type="dxa"/>
            </w:tcMar>
          </w:tcPr>
          <w:p w14:paraId="5E8CB5C2" w14:textId="6B9DADF5"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725B5EE" w14:textId="004617DD"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p>
        </w:tc>
      </w:tr>
      <w:tr w:rsidR="00294FDB" w:rsidRPr="00DD7CCF" w14:paraId="2E73531B"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16EFFE7" w14:textId="77777777" w:rsidR="00294FDB" w:rsidRPr="00DD7CCF" w:rsidRDefault="00294FDB" w:rsidP="00294FDB">
            <w:pPr>
              <w:pStyle w:val="Tabletext"/>
            </w:pPr>
            <w:r w:rsidRPr="00DD7CCF">
              <w:t>20</w:t>
            </w:r>
          </w:p>
        </w:tc>
        <w:tc>
          <w:tcPr>
            <w:tcW w:w="865" w:type="pct"/>
            <w:tcBorders>
              <w:bottom w:val="single" w:sz="8" w:space="0" w:color="000000"/>
              <w:right w:val="single" w:sz="8" w:space="0" w:color="000000"/>
            </w:tcBorders>
            <w:tcMar>
              <w:top w:w="100" w:type="dxa"/>
              <w:left w:w="40" w:type="dxa"/>
              <w:bottom w:w="100" w:type="dxa"/>
              <w:right w:w="40" w:type="dxa"/>
            </w:tcMar>
          </w:tcPr>
          <w:p w14:paraId="1A5BED81" w14:textId="77777777" w:rsidR="00294FDB" w:rsidRPr="00DD7CCF" w:rsidRDefault="00294FDB" w:rsidP="00294FDB">
            <w:pPr>
              <w:pStyle w:val="Tabletext"/>
              <w:rPr>
                <w:noProof/>
              </w:rPr>
            </w:pPr>
            <w:r w:rsidRPr="00DD7CCF">
              <w:rPr>
                <w:noProof/>
              </w:rPr>
              <w:t>suvadanā</w:t>
            </w:r>
          </w:p>
        </w:tc>
        <w:tc>
          <w:tcPr>
            <w:tcW w:w="1695" w:type="pct"/>
            <w:tcBorders>
              <w:bottom w:val="single" w:sz="8" w:space="0" w:color="000000"/>
              <w:right w:val="single" w:sz="8" w:space="0" w:color="000000"/>
            </w:tcBorders>
            <w:tcMar>
              <w:top w:w="100" w:type="dxa"/>
              <w:left w:w="40" w:type="dxa"/>
              <w:bottom w:w="100" w:type="dxa"/>
              <w:right w:w="40" w:type="dxa"/>
            </w:tcMar>
          </w:tcPr>
          <w:p w14:paraId="53B32443" w14:textId="28BAE4AD"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A82FEBD" w14:textId="5B3A77C6"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r w:rsidR="00D955CA">
              <w:rPr>
                <w:rStyle w:val="MetreCode"/>
              </w:rPr>
              <w:t>||</w:t>
            </w:r>
            <w:r w:rsidRPr="00263A70">
              <w:rPr>
                <w:rStyle w:val="MetreCode"/>
              </w:rPr>
              <w:t>––⏑⏑⏑⏓</w:t>
            </w:r>
          </w:p>
        </w:tc>
      </w:tr>
      <w:tr w:rsidR="00294FDB" w:rsidRPr="00DD7CCF" w14:paraId="79F65393" w14:textId="77777777" w:rsidTr="00294FDB">
        <w:tc>
          <w:tcPr>
            <w:tcW w:w="604" w:type="pct"/>
            <w:tcBorders>
              <w:top w:val="single" w:sz="8" w:space="0" w:color="000000"/>
              <w:left w:val="single" w:sz="8" w:space="0" w:color="000000"/>
              <w:bottom w:val="single" w:sz="8" w:space="0" w:color="auto"/>
              <w:right w:val="single" w:sz="8" w:space="0" w:color="000000"/>
            </w:tcBorders>
            <w:tcMar>
              <w:top w:w="20" w:type="dxa"/>
              <w:left w:w="20" w:type="dxa"/>
              <w:bottom w:w="20" w:type="dxa"/>
              <w:right w:w="20" w:type="dxa"/>
            </w:tcMar>
          </w:tcPr>
          <w:p w14:paraId="1948005D" w14:textId="77777777" w:rsidR="00294FDB" w:rsidRPr="00DD7CCF" w:rsidRDefault="00294FDB" w:rsidP="00294FDB">
            <w:pPr>
              <w:pStyle w:val="Tabletext"/>
            </w:pPr>
            <w:r w:rsidRPr="00DD7CCF">
              <w:t>21</w:t>
            </w:r>
          </w:p>
        </w:tc>
        <w:tc>
          <w:tcPr>
            <w:tcW w:w="865" w:type="pct"/>
            <w:tcBorders>
              <w:top w:val="single" w:sz="8" w:space="0" w:color="000000"/>
              <w:bottom w:val="single" w:sz="8" w:space="0" w:color="auto"/>
              <w:right w:val="single" w:sz="8" w:space="0" w:color="000000"/>
            </w:tcBorders>
            <w:tcMar>
              <w:top w:w="100" w:type="dxa"/>
              <w:left w:w="40" w:type="dxa"/>
              <w:bottom w:w="100" w:type="dxa"/>
              <w:right w:w="40" w:type="dxa"/>
            </w:tcMar>
          </w:tcPr>
          <w:p w14:paraId="7A42A32F" w14:textId="77777777" w:rsidR="00294FDB" w:rsidRPr="00DD7CCF" w:rsidRDefault="00294FDB" w:rsidP="00294FDB">
            <w:pPr>
              <w:pStyle w:val="Tabletext"/>
              <w:rPr>
                <w:noProof/>
              </w:rPr>
            </w:pPr>
            <w:r w:rsidRPr="00DD7CCF">
              <w:rPr>
                <w:noProof/>
              </w:rPr>
              <w:t>sragdharā</w:t>
            </w:r>
          </w:p>
        </w:tc>
        <w:tc>
          <w:tcPr>
            <w:tcW w:w="1695" w:type="pct"/>
            <w:tcBorders>
              <w:top w:val="single" w:sz="8" w:space="0" w:color="000000"/>
              <w:bottom w:val="single" w:sz="8" w:space="0" w:color="auto"/>
              <w:right w:val="single" w:sz="8" w:space="0" w:color="000000"/>
            </w:tcBorders>
            <w:tcMar>
              <w:top w:w="100" w:type="dxa"/>
              <w:left w:w="40" w:type="dxa"/>
              <w:bottom w:w="100" w:type="dxa"/>
              <w:right w:w="40" w:type="dxa"/>
            </w:tcMar>
          </w:tcPr>
          <w:p w14:paraId="697B3324" w14:textId="3F0EE3D2"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r w:rsidR="00BA4DF0">
              <w:rPr>
                <w:rStyle w:val="MetreCode"/>
              </w:rPr>
              <w:t>||</w:t>
            </w:r>
            <w:r w:rsidRPr="00847076">
              <w:rPr>
                <w:rStyle w:val="MetreCode"/>
              </w:rPr>
              <w:t>+-++-+=</w:t>
            </w:r>
          </w:p>
        </w:tc>
        <w:tc>
          <w:tcPr>
            <w:tcW w:w="1836" w:type="pct"/>
            <w:tcBorders>
              <w:top w:val="single" w:sz="8" w:space="0" w:color="000000"/>
              <w:bottom w:val="single" w:sz="8" w:space="0" w:color="auto"/>
              <w:right w:val="single" w:sz="8" w:space="0" w:color="000000"/>
            </w:tcBorders>
            <w:tcMar>
              <w:top w:w="20" w:type="dxa"/>
              <w:left w:w="20" w:type="dxa"/>
              <w:bottom w:w="20" w:type="dxa"/>
              <w:right w:w="20" w:type="dxa"/>
            </w:tcMar>
          </w:tcPr>
          <w:p w14:paraId="3665C9AA" w14:textId="28F3391C"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r w:rsidR="00D955CA">
              <w:rPr>
                <w:rStyle w:val="MetreCode"/>
              </w:rPr>
              <w:t>||</w:t>
            </w:r>
            <w:r w:rsidRPr="00263A70">
              <w:rPr>
                <w:rStyle w:val="MetreCode"/>
              </w:rPr>
              <w:t>–⏑––⏑–⏓</w:t>
            </w:r>
          </w:p>
        </w:tc>
      </w:tr>
      <w:tr w:rsidR="00294FDB" w:rsidRPr="00DD7CCF" w14:paraId="5795118D" w14:textId="77777777" w:rsidTr="00294FDB">
        <w:tc>
          <w:tcPr>
            <w:tcW w:w="604" w:type="pct"/>
            <w:tcBorders>
              <w:top w:val="single" w:sz="8" w:space="0" w:color="000000"/>
              <w:left w:val="single" w:sz="8" w:space="0" w:color="000000"/>
              <w:bottom w:val="single" w:sz="8" w:space="0" w:color="auto"/>
              <w:right w:val="single" w:sz="8" w:space="0" w:color="000000"/>
            </w:tcBorders>
            <w:tcMar>
              <w:top w:w="20" w:type="dxa"/>
              <w:left w:w="20" w:type="dxa"/>
              <w:bottom w:w="20" w:type="dxa"/>
              <w:right w:w="20" w:type="dxa"/>
            </w:tcMar>
          </w:tcPr>
          <w:p w14:paraId="4F62B2E7" w14:textId="01C804EC" w:rsidR="00294FDB" w:rsidRPr="00DD7CCF" w:rsidRDefault="00294FDB" w:rsidP="00294FDB">
            <w:pPr>
              <w:pStyle w:val="Tabletext"/>
            </w:pPr>
            <w:r>
              <w:lastRenderedPageBreak/>
              <w:t>21</w:t>
            </w:r>
          </w:p>
        </w:tc>
        <w:tc>
          <w:tcPr>
            <w:tcW w:w="865" w:type="pct"/>
            <w:tcBorders>
              <w:top w:val="single" w:sz="8" w:space="0" w:color="000000"/>
              <w:bottom w:val="single" w:sz="8" w:space="0" w:color="auto"/>
              <w:right w:val="single" w:sz="8" w:space="0" w:color="000000"/>
            </w:tcBorders>
            <w:tcMar>
              <w:top w:w="100" w:type="dxa"/>
              <w:left w:w="40" w:type="dxa"/>
              <w:bottom w:w="100" w:type="dxa"/>
              <w:right w:w="40" w:type="dxa"/>
            </w:tcMar>
          </w:tcPr>
          <w:p w14:paraId="187620B6" w14:textId="22992DCE" w:rsidR="00294FDB" w:rsidRPr="00DD7CCF" w:rsidRDefault="00294FDB" w:rsidP="00294FDB">
            <w:pPr>
              <w:pStyle w:val="Tabletext"/>
              <w:rPr>
                <w:noProof/>
              </w:rPr>
            </w:pPr>
            <w:r w:rsidRPr="00294FDB">
              <w:rPr>
                <w:noProof/>
              </w:rPr>
              <w:t>campakamālā</w:t>
            </w:r>
            <w:r w:rsidRPr="00F47381">
              <w:rPr>
                <w:rStyle w:val="Lbjegyzet-hivatkozs"/>
              </w:rPr>
              <w:footnoteReference w:id="80"/>
            </w:r>
          </w:p>
        </w:tc>
        <w:tc>
          <w:tcPr>
            <w:tcW w:w="1695" w:type="pct"/>
            <w:tcBorders>
              <w:top w:val="single" w:sz="8" w:space="0" w:color="000000"/>
              <w:bottom w:val="single" w:sz="8" w:space="0" w:color="auto"/>
              <w:right w:val="single" w:sz="8" w:space="0" w:color="000000"/>
            </w:tcBorders>
            <w:tcMar>
              <w:top w:w="100" w:type="dxa"/>
              <w:left w:w="40" w:type="dxa"/>
              <w:bottom w:w="100" w:type="dxa"/>
              <w:right w:w="40" w:type="dxa"/>
            </w:tcMar>
          </w:tcPr>
          <w:p w14:paraId="06D1A2F6" w14:textId="42B08C24" w:rsidR="00294FDB" w:rsidRPr="00847076" w:rsidRDefault="00294FDB" w:rsidP="00294FDB">
            <w:pPr>
              <w:pStyle w:val="Tabletext"/>
              <w:rPr>
                <w:rStyle w:val="MetreCode"/>
              </w:rPr>
            </w:pPr>
            <w:r w:rsidRPr="00294FDB">
              <w:rPr>
                <w:rStyle w:val="MetreCode"/>
              </w:rPr>
              <w:t>----+-+</w:t>
            </w:r>
            <w:r w:rsidR="00BA4DF0">
              <w:rPr>
                <w:rStyle w:val="MetreCode"/>
              </w:rPr>
              <w:t>||</w:t>
            </w:r>
            <w:r w:rsidRPr="00294FDB">
              <w:rPr>
                <w:rStyle w:val="MetreCode"/>
              </w:rPr>
              <w:t>---+--+</w:t>
            </w:r>
            <w:r w:rsidR="00BA4DF0">
              <w:rPr>
                <w:rStyle w:val="MetreCode"/>
              </w:rPr>
              <w:t>||</w:t>
            </w:r>
            <w:r w:rsidRPr="00294FDB">
              <w:rPr>
                <w:rStyle w:val="MetreCode"/>
              </w:rPr>
              <w:t>--+-+-=</w:t>
            </w:r>
          </w:p>
        </w:tc>
        <w:tc>
          <w:tcPr>
            <w:tcW w:w="1836" w:type="pct"/>
            <w:tcBorders>
              <w:top w:val="single" w:sz="8" w:space="0" w:color="000000"/>
              <w:bottom w:val="single" w:sz="8" w:space="0" w:color="auto"/>
              <w:right w:val="single" w:sz="8" w:space="0" w:color="000000"/>
            </w:tcBorders>
            <w:tcMar>
              <w:top w:w="20" w:type="dxa"/>
              <w:left w:w="20" w:type="dxa"/>
              <w:bottom w:w="20" w:type="dxa"/>
              <w:right w:w="20" w:type="dxa"/>
            </w:tcMar>
          </w:tcPr>
          <w:p w14:paraId="33657DBA" w14:textId="3BEB3350" w:rsidR="00294FDB" w:rsidRPr="00263A70" w:rsidRDefault="00294FDB" w:rsidP="00294FDB">
            <w:pPr>
              <w:pStyle w:val="Tabletext"/>
              <w:rPr>
                <w:rStyle w:val="MetreCode"/>
              </w:rPr>
            </w:pPr>
            <w:r w:rsidRPr="00294FDB">
              <w:rPr>
                <w:rStyle w:val="MetreCode"/>
              </w:rPr>
              <w:t>⏑⏑⏑⏑-⏑-</w:t>
            </w:r>
            <w:r w:rsidR="00D955CA">
              <w:rPr>
                <w:rStyle w:val="MetreCode"/>
              </w:rPr>
              <w:t>||</w:t>
            </w:r>
            <w:r w:rsidRPr="00294FDB">
              <w:rPr>
                <w:rStyle w:val="MetreCode"/>
              </w:rPr>
              <w:t>⏑⏑⏑-⏑⏑-</w:t>
            </w:r>
            <w:r w:rsidR="00D955CA">
              <w:rPr>
                <w:rStyle w:val="MetreCode"/>
              </w:rPr>
              <w:t>||</w:t>
            </w:r>
            <w:r w:rsidRPr="00294FDB">
              <w:rPr>
                <w:rStyle w:val="MetreCode"/>
              </w:rPr>
              <w:t>⏑⏑-⏑-⏑⏓</w:t>
            </w:r>
          </w:p>
        </w:tc>
      </w:tr>
      <w:tr w:rsidR="00D955CA" w:rsidRPr="00DD7CCF" w14:paraId="0597B695" w14:textId="77777777" w:rsidTr="00294FDB">
        <w:tc>
          <w:tcPr>
            <w:tcW w:w="604" w:type="pct"/>
            <w:tcBorders>
              <w:top w:val="single" w:sz="8" w:space="0" w:color="000000"/>
              <w:left w:val="single" w:sz="8" w:space="0" w:color="000000"/>
              <w:bottom w:val="single" w:sz="8" w:space="0" w:color="auto"/>
              <w:right w:val="single" w:sz="8" w:space="0" w:color="000000"/>
            </w:tcBorders>
            <w:tcMar>
              <w:top w:w="20" w:type="dxa"/>
              <w:left w:w="20" w:type="dxa"/>
              <w:bottom w:w="20" w:type="dxa"/>
              <w:right w:w="20" w:type="dxa"/>
            </w:tcMar>
          </w:tcPr>
          <w:p w14:paraId="1D1B3A96" w14:textId="587207D8" w:rsidR="00D955CA" w:rsidRDefault="00D955CA" w:rsidP="00294FDB">
            <w:pPr>
              <w:pStyle w:val="Tabletext"/>
            </w:pPr>
            <w:r>
              <w:t>23</w:t>
            </w:r>
          </w:p>
        </w:tc>
        <w:tc>
          <w:tcPr>
            <w:tcW w:w="865" w:type="pct"/>
            <w:tcBorders>
              <w:top w:val="single" w:sz="8" w:space="0" w:color="000000"/>
              <w:bottom w:val="single" w:sz="8" w:space="0" w:color="auto"/>
              <w:right w:val="single" w:sz="8" w:space="0" w:color="000000"/>
            </w:tcBorders>
            <w:tcMar>
              <w:top w:w="100" w:type="dxa"/>
              <w:left w:w="40" w:type="dxa"/>
              <w:bottom w:w="100" w:type="dxa"/>
              <w:right w:w="40" w:type="dxa"/>
            </w:tcMar>
          </w:tcPr>
          <w:p w14:paraId="38A33E2C" w14:textId="1B1331F5" w:rsidR="00D955CA" w:rsidRPr="00294FDB" w:rsidRDefault="00D955CA" w:rsidP="00294FDB">
            <w:pPr>
              <w:pStyle w:val="Tabletext"/>
              <w:rPr>
                <w:noProof/>
              </w:rPr>
            </w:pPr>
            <w:r w:rsidRPr="00D955CA">
              <w:rPr>
                <w:noProof/>
              </w:rPr>
              <w:t>aśvalalita</w:t>
            </w:r>
          </w:p>
        </w:tc>
        <w:tc>
          <w:tcPr>
            <w:tcW w:w="1695" w:type="pct"/>
            <w:tcBorders>
              <w:top w:val="single" w:sz="8" w:space="0" w:color="000000"/>
              <w:bottom w:val="single" w:sz="8" w:space="0" w:color="auto"/>
              <w:right w:val="single" w:sz="8" w:space="0" w:color="000000"/>
            </w:tcBorders>
            <w:tcMar>
              <w:top w:w="100" w:type="dxa"/>
              <w:left w:w="40" w:type="dxa"/>
              <w:bottom w:w="100" w:type="dxa"/>
              <w:right w:w="40" w:type="dxa"/>
            </w:tcMar>
          </w:tcPr>
          <w:p w14:paraId="6994E1DE" w14:textId="4EBF1261" w:rsidR="00D955CA" w:rsidRPr="00294FDB" w:rsidRDefault="00D955CA" w:rsidP="00294FDB">
            <w:pPr>
              <w:pStyle w:val="Tabletext"/>
              <w:rPr>
                <w:rStyle w:val="MetreCode"/>
              </w:rPr>
            </w:pPr>
            <w:r w:rsidRPr="00D955CA">
              <w:rPr>
                <w:rStyle w:val="MetreCode"/>
              </w:rPr>
              <w:t>----+-+---+</w:t>
            </w:r>
            <w:r w:rsidR="00BA4DF0">
              <w:rPr>
                <w:rStyle w:val="MetreCode"/>
              </w:rPr>
              <w:t>||</w:t>
            </w:r>
            <w:r w:rsidRPr="00D955CA">
              <w:rPr>
                <w:rStyle w:val="MetreCode"/>
              </w:rPr>
              <w:t>-+---+-+---=</w:t>
            </w:r>
          </w:p>
        </w:tc>
        <w:tc>
          <w:tcPr>
            <w:tcW w:w="1836" w:type="pct"/>
            <w:tcBorders>
              <w:top w:val="single" w:sz="8" w:space="0" w:color="000000"/>
              <w:bottom w:val="single" w:sz="8" w:space="0" w:color="auto"/>
              <w:right w:val="single" w:sz="8" w:space="0" w:color="000000"/>
            </w:tcBorders>
            <w:tcMar>
              <w:top w:w="20" w:type="dxa"/>
              <w:left w:w="20" w:type="dxa"/>
              <w:bottom w:w="20" w:type="dxa"/>
              <w:right w:w="20" w:type="dxa"/>
            </w:tcMar>
          </w:tcPr>
          <w:p w14:paraId="0FA9F138" w14:textId="1EFA926F" w:rsidR="00D955CA" w:rsidRPr="00294FDB" w:rsidRDefault="00D955CA" w:rsidP="00294FDB">
            <w:pPr>
              <w:pStyle w:val="Tabletext"/>
              <w:rPr>
                <w:rStyle w:val="MetreCode"/>
              </w:rPr>
            </w:pPr>
            <w:r w:rsidRPr="00D955CA">
              <w:rPr>
                <w:rStyle w:val="MetreCode"/>
              </w:rPr>
              <w:t>⏑⏑⏑⏑–⏑–⏑⏑⏑–||⏑–⏑⏑⏑–⏑–⏑⏑⏑⏓</w:t>
            </w:r>
          </w:p>
        </w:tc>
      </w:tr>
      <w:tr w:rsidR="00294FDB" w:rsidRPr="00DD7CCF" w14:paraId="52EEBE14" w14:textId="77777777" w:rsidTr="00294FDB">
        <w:tc>
          <w:tcPr>
            <w:tcW w:w="604" w:type="pct"/>
            <w:tcBorders>
              <w:top w:val="single" w:sz="8" w:space="0" w:color="auto"/>
              <w:left w:val="single" w:sz="8" w:space="0" w:color="000000"/>
              <w:bottom w:val="single" w:sz="8" w:space="0" w:color="000000"/>
              <w:right w:val="single" w:sz="8" w:space="0" w:color="000000"/>
            </w:tcBorders>
            <w:tcMar>
              <w:top w:w="20" w:type="dxa"/>
              <w:left w:w="20" w:type="dxa"/>
              <w:bottom w:w="20" w:type="dxa"/>
              <w:right w:w="20" w:type="dxa"/>
            </w:tcMar>
          </w:tcPr>
          <w:p w14:paraId="6F8EA26D" w14:textId="6E206531" w:rsidR="00294FDB" w:rsidRPr="00DD7CCF" w:rsidRDefault="00294FDB" w:rsidP="00294FDB">
            <w:pPr>
              <w:pStyle w:val="Tabletext"/>
            </w:pPr>
            <w:r>
              <w:t>23</w:t>
            </w:r>
          </w:p>
        </w:tc>
        <w:tc>
          <w:tcPr>
            <w:tcW w:w="865" w:type="pct"/>
            <w:tcBorders>
              <w:top w:val="single" w:sz="8" w:space="0" w:color="auto"/>
              <w:bottom w:val="single" w:sz="8" w:space="0" w:color="000000"/>
              <w:right w:val="single" w:sz="8" w:space="0" w:color="000000"/>
            </w:tcBorders>
            <w:tcMar>
              <w:top w:w="100" w:type="dxa"/>
              <w:left w:w="40" w:type="dxa"/>
              <w:bottom w:w="100" w:type="dxa"/>
              <w:right w:w="40" w:type="dxa"/>
            </w:tcMar>
          </w:tcPr>
          <w:p w14:paraId="4DFA248F" w14:textId="2B7480EA" w:rsidR="00294FDB" w:rsidRPr="00DD7CCF" w:rsidRDefault="00294FDB" w:rsidP="00294FDB">
            <w:pPr>
              <w:pStyle w:val="Tabletext"/>
              <w:rPr>
                <w:noProof/>
              </w:rPr>
            </w:pPr>
            <w:r>
              <w:rPr>
                <w:noProof/>
              </w:rPr>
              <w:t>jagaddhita</w:t>
            </w:r>
            <w:r w:rsidRPr="00F47381">
              <w:rPr>
                <w:rStyle w:val="Lbjegyzet-hivatkozs"/>
              </w:rPr>
              <w:footnoteReference w:id="81"/>
            </w:r>
          </w:p>
        </w:tc>
        <w:tc>
          <w:tcPr>
            <w:tcW w:w="1695" w:type="pct"/>
            <w:tcBorders>
              <w:top w:val="single" w:sz="8" w:space="0" w:color="auto"/>
              <w:bottom w:val="single" w:sz="8" w:space="0" w:color="000000"/>
              <w:right w:val="single" w:sz="8" w:space="0" w:color="000000"/>
            </w:tcBorders>
            <w:tcMar>
              <w:top w:w="100" w:type="dxa"/>
              <w:left w:w="40" w:type="dxa"/>
              <w:bottom w:w="100" w:type="dxa"/>
              <w:right w:w="40" w:type="dxa"/>
            </w:tcMar>
          </w:tcPr>
          <w:p w14:paraId="1059709F" w14:textId="584E3609" w:rsidR="00294FDB" w:rsidRPr="00847076" w:rsidRDefault="00294FDB" w:rsidP="00294FDB">
            <w:pPr>
              <w:pStyle w:val="Tabletext"/>
              <w:rPr>
                <w:rStyle w:val="MetreCode"/>
              </w:rPr>
            </w:pPr>
            <w:r>
              <w:rPr>
                <w:rStyle w:val="MetreCode"/>
              </w:rPr>
              <w:t>+++--+-+---+------+-+-+</w:t>
            </w:r>
          </w:p>
        </w:tc>
        <w:tc>
          <w:tcPr>
            <w:tcW w:w="1836" w:type="pct"/>
            <w:tcBorders>
              <w:top w:val="single" w:sz="8" w:space="0" w:color="auto"/>
              <w:bottom w:val="single" w:sz="8" w:space="0" w:color="000000"/>
              <w:right w:val="single" w:sz="8" w:space="0" w:color="000000"/>
            </w:tcBorders>
            <w:tcMar>
              <w:top w:w="20" w:type="dxa"/>
              <w:left w:w="20" w:type="dxa"/>
              <w:bottom w:w="20" w:type="dxa"/>
              <w:right w:w="20" w:type="dxa"/>
            </w:tcMar>
          </w:tcPr>
          <w:p w14:paraId="5242421A" w14:textId="734EAC45" w:rsidR="00294FDB" w:rsidRPr="00263A70" w:rsidRDefault="00294FDB" w:rsidP="00294FDB">
            <w:pPr>
              <w:pStyle w:val="Tabletext"/>
              <w:rPr>
                <w:rStyle w:val="MetreCode"/>
              </w:rPr>
            </w:pPr>
            <w:r>
              <w:rPr>
                <w:rStyle w:val="MetreCode"/>
              </w:rPr>
              <w:t>–––⏑⏑–⏑–⏑⏑⏑–⏑⏑⏑⏑⏑⏑–⏑–⏑–</w:t>
            </w:r>
          </w:p>
        </w:tc>
      </w:tr>
    </w:tbl>
    <w:p w14:paraId="302C9FEF" w14:textId="77777777" w:rsidR="006436FD" w:rsidRPr="00DD7CCF" w:rsidRDefault="006436FD" w:rsidP="00D4342A">
      <w:pPr>
        <w:pStyle w:val="Cmsor3"/>
        <w:numPr>
          <w:ilvl w:val="2"/>
          <w:numId w:val="9"/>
        </w:numPr>
      </w:pPr>
      <w:bookmarkStart w:id="729" w:name="_2qn1tcnogd7u" w:colFirst="0" w:colLast="0"/>
      <w:bookmarkStart w:id="730" w:name="_Ref56418748"/>
      <w:bookmarkStart w:id="731" w:name="_Toc74733620"/>
      <w:bookmarkStart w:id="732" w:name="_Ref43991783"/>
      <w:bookmarkEnd w:id="729"/>
      <w:r>
        <w:t>M</w:t>
      </w:r>
      <w:r w:rsidRPr="00DD7CCF">
        <w:t>oraic metres</w:t>
      </w:r>
      <w:bookmarkEnd w:id="730"/>
      <w:bookmarkEnd w:id="731"/>
    </w:p>
    <w:p w14:paraId="3FFA206D" w14:textId="77777777" w:rsidR="009633E9" w:rsidRDefault="006436FD" w:rsidP="006436FD">
      <w:pPr>
        <w:pStyle w:val="Lista"/>
      </w:pPr>
      <w:r w:rsidRPr="00DD7CCF">
        <w:t xml:space="preserve">the metres of the </w:t>
      </w:r>
      <w:r w:rsidRPr="00DD7CCF">
        <w:rPr>
          <w:rStyle w:val="Foreign"/>
        </w:rPr>
        <w:t xml:space="preserve">āryā </w:t>
      </w:r>
      <w:r w:rsidRPr="00DD7CCF">
        <w:t xml:space="preserve">or </w:t>
      </w:r>
      <w:r w:rsidRPr="00DD7CCF">
        <w:rPr>
          <w:rStyle w:val="Foreign"/>
        </w:rPr>
        <w:t xml:space="preserve">gāthā </w:t>
      </w:r>
      <w:r w:rsidRPr="00DD7CCF">
        <w:t>family consist of two hemistichs, each comprised of eight feet</w:t>
      </w:r>
    </w:p>
    <w:p w14:paraId="3CF5BB71" w14:textId="53FDB796" w:rsidR="009633E9" w:rsidRDefault="00935813" w:rsidP="006436FD">
      <w:pPr>
        <w:pStyle w:val="Lista"/>
      </w:pPr>
      <w:r>
        <w:t>in the basic form of these hemistichs</w:t>
      </w:r>
      <w:r w:rsidR="009633E9">
        <w:t xml:space="preserve">, the first seven feet </w:t>
      </w:r>
      <w:r w:rsidR="006436FD" w:rsidRPr="00DD7CCF">
        <w:t xml:space="preserve">are tetramoraic </w:t>
      </w:r>
      <w:r w:rsidR="009633E9">
        <w:t>(consist of 4 morae) and the eighth is bimoraic (consists of two morae), which means that a hemistich consists by default of 30 morae</w:t>
      </w:r>
    </w:p>
    <w:p w14:paraId="34D5F6CA" w14:textId="72F49D96" w:rsidR="009633E9" w:rsidRDefault="009633E9" w:rsidP="009633E9">
      <w:pPr>
        <w:pStyle w:val="Lista2"/>
      </w:pPr>
      <w:r>
        <w:t xml:space="preserve">in one </w:t>
      </w:r>
      <w:r w:rsidR="00935813">
        <w:t>alternative form</w:t>
      </w:r>
      <w:r>
        <w:t xml:space="preserve"> of the standard hemistich, the sixth foot is reduced to a single mora, resulting in a hemistich of 27 morae</w:t>
      </w:r>
    </w:p>
    <w:p w14:paraId="092E5F3C" w14:textId="630B3618" w:rsidR="009633E9" w:rsidRDefault="009633E9" w:rsidP="009633E9">
      <w:pPr>
        <w:pStyle w:val="Lista2"/>
      </w:pPr>
      <w:r>
        <w:t xml:space="preserve">in another </w:t>
      </w:r>
      <w:r w:rsidR="00935813">
        <w:t>alternative form</w:t>
      </w:r>
      <w:r>
        <w:t>, the eighth foot is extended to four morae, resulting in a hemistich of 32 morae</w:t>
      </w:r>
    </w:p>
    <w:p w14:paraId="26783062" w14:textId="68510265" w:rsidR="009633E9" w:rsidRDefault="00935813" w:rsidP="009633E9">
      <w:pPr>
        <w:pStyle w:val="Lista2"/>
      </w:pPr>
      <w:r w:rsidRPr="00DD7CCF">
        <w:t xml:space="preserve">the full detail of permitted </w:t>
      </w:r>
      <w:r>
        <w:t>prosodic patterns</w:t>
      </w:r>
      <w:r w:rsidRPr="00DD7CCF">
        <w:t xml:space="preserve"> </w:t>
      </w:r>
      <w:r w:rsidR="009633E9">
        <w:t xml:space="preserve">for these three hemistich </w:t>
      </w:r>
      <w:r>
        <w:t>forms</w:t>
      </w:r>
      <w:r w:rsidR="009633E9">
        <w:t xml:space="preserve"> is shown </w:t>
      </w:r>
      <w:r w:rsidR="009633E9" w:rsidRPr="00DD7CCF">
        <w:t>in</w:t>
      </w:r>
      <w:r w:rsidR="009633E9">
        <w:t xml:space="preserve"> </w:t>
      </w:r>
      <w:r w:rsidR="009633E9">
        <w:fldChar w:fldCharType="begin"/>
      </w:r>
      <w:r w:rsidR="009633E9">
        <w:instrText xml:space="preserve"> REF _Ref48034862 \h </w:instrText>
      </w:r>
      <w:r w:rsidR="009633E9">
        <w:fldChar w:fldCharType="separate"/>
      </w:r>
      <w:r w:rsidR="00E90D07">
        <w:t xml:space="preserve">Table </w:t>
      </w:r>
      <w:r w:rsidR="00E90D07">
        <w:rPr>
          <w:noProof/>
        </w:rPr>
        <w:t>5</w:t>
      </w:r>
      <w:r w:rsidR="009633E9">
        <w:fldChar w:fldCharType="end"/>
      </w:r>
      <w:r w:rsidR="009633E9" w:rsidRPr="00DD7CCF">
        <w:t xml:space="preserve"> below</w:t>
      </w:r>
    </w:p>
    <w:p w14:paraId="7D24F394" w14:textId="5FAAE23B" w:rsidR="00935813" w:rsidRDefault="00935813" w:rsidP="009633E9">
      <w:pPr>
        <w:pStyle w:val="Lista2"/>
      </w:pPr>
      <w:r>
        <w:t xml:space="preserve">in addition to the three forms, there are two variations that may occur in any of the three forms, as also shown in </w:t>
      </w:r>
      <w:r>
        <w:fldChar w:fldCharType="begin"/>
      </w:r>
      <w:r>
        <w:instrText xml:space="preserve"> REF _Ref48034862 \h </w:instrText>
      </w:r>
      <w:r>
        <w:fldChar w:fldCharType="separate"/>
      </w:r>
      <w:r w:rsidR="00E90D07">
        <w:t xml:space="preserve">Table </w:t>
      </w:r>
      <w:r w:rsidR="00E90D07">
        <w:rPr>
          <w:noProof/>
        </w:rPr>
        <w:t>5</w:t>
      </w:r>
      <w:r>
        <w:fldChar w:fldCharType="end"/>
      </w:r>
    </w:p>
    <w:p w14:paraId="0A784FF6" w14:textId="118115F6" w:rsidR="00935813" w:rsidRDefault="00935813" w:rsidP="00935813">
      <w:pPr>
        <w:pStyle w:val="Lista3"/>
      </w:pPr>
      <w:r>
        <w:t xml:space="preserve">a hemistich without such a variation is called a </w:t>
      </w:r>
      <w:r>
        <w:rPr>
          <w:rStyle w:val="Foreign"/>
        </w:rPr>
        <w:t>pathyā</w:t>
      </w:r>
      <w:r>
        <w:t xml:space="preserve"> hemistich and is never encoded in any special way</w:t>
      </w:r>
    </w:p>
    <w:p w14:paraId="1076D9F8" w14:textId="7053B9B8" w:rsidR="00935813" w:rsidRPr="00DD7CCF" w:rsidRDefault="00935813" w:rsidP="00935813">
      <w:pPr>
        <w:pStyle w:val="Lista3"/>
      </w:pPr>
      <w:r w:rsidRPr="00DD7CCF">
        <w:t xml:space="preserve">a hemistich in which the caesura after the third foot is ignored or displaced is called a </w:t>
      </w:r>
      <w:r w:rsidRPr="00DD7CCF">
        <w:rPr>
          <w:rStyle w:val="Foreign"/>
        </w:rPr>
        <w:t>vipulā</w:t>
      </w:r>
      <w:r w:rsidRPr="00DD7CCF">
        <w:t xml:space="preserve">, which may be marked up as an unobserved caesura </w:t>
      </w:r>
      <w:r w:rsidRPr="00E24F87">
        <w:rPr>
          <w:noProof/>
        </w:rPr>
        <w:t>(</w:t>
      </w:r>
      <w:r w:rsidRPr="00DD7CCF">
        <w:t>§</w:t>
      </w:r>
      <w:r w:rsidRPr="00DD7CCF">
        <w:fldChar w:fldCharType="begin"/>
      </w:r>
      <w:r w:rsidRPr="00DD7CCF">
        <w:instrText xml:space="preserve"> REF _Ref43981361 \r \h </w:instrText>
      </w:r>
      <w:r>
        <w:instrText xml:space="preserve"> \* MERGEFORMAT </w:instrText>
      </w:r>
      <w:r w:rsidRPr="00DD7CCF">
        <w:fldChar w:fldCharType="separate"/>
      </w:r>
      <w:r w:rsidR="00DE73FC">
        <w:t>2.3.2</w:t>
      </w:r>
      <w:r w:rsidRPr="00DD7CCF">
        <w:fldChar w:fldCharType="end"/>
      </w:r>
      <w:r w:rsidRPr="00DD7CCF">
        <w:t>)</w:t>
      </w:r>
    </w:p>
    <w:p w14:paraId="708E3E88" w14:textId="06EAC843" w:rsidR="00935813" w:rsidRPr="00DD7CCF" w:rsidRDefault="00935813" w:rsidP="00935813">
      <w:pPr>
        <w:pStyle w:val="Lista3"/>
      </w:pPr>
      <w:r w:rsidRPr="00DD7CCF">
        <w:t xml:space="preserve">a hemistich with a special constraint applied to the first 5 feet is called a </w:t>
      </w:r>
      <w:r w:rsidRPr="00DD7CCF">
        <w:rPr>
          <w:rStyle w:val="Foreign"/>
        </w:rPr>
        <w:t>capalā</w:t>
      </w:r>
      <w:r>
        <w:t xml:space="preserve"> and may be marked up by adding </w:t>
      </w:r>
      <w:r>
        <w:rPr>
          <w:rStyle w:val="Codeattribute"/>
        </w:rPr>
        <w:t>@</w:t>
      </w:r>
      <w:r w:rsidR="006024F5">
        <w:rPr>
          <w:rStyle w:val="Codeattribute"/>
        </w:rPr>
        <w:t>real</w:t>
      </w:r>
      <w:r>
        <w:t xml:space="preserve"> to the corresponding </w:t>
      </w:r>
      <w:r w:rsidRPr="00DD7CCF">
        <w:rPr>
          <w:rStyle w:val="Code"/>
        </w:rPr>
        <w:t>&lt;l&gt;</w:t>
      </w:r>
      <w:r w:rsidRPr="00DD7CCF">
        <w:t xml:space="preserve"> element</w:t>
      </w:r>
      <w:r w:rsidR="006024F5">
        <w:t xml:space="preserve"> (§</w:t>
      </w:r>
      <w:r w:rsidR="006024F5">
        <w:fldChar w:fldCharType="begin"/>
      </w:r>
      <w:r w:rsidR="006024F5">
        <w:instrText xml:space="preserve"> REF _Ref43980303 \r \h </w:instrText>
      </w:r>
      <w:r w:rsidR="006024F5">
        <w:fldChar w:fldCharType="separate"/>
      </w:r>
      <w:r w:rsidR="00DE73FC">
        <w:t>2.3.5</w:t>
      </w:r>
      <w:r w:rsidR="006024F5">
        <w:fldChar w:fldCharType="end"/>
      </w:r>
      <w:r w:rsidR="006024F5">
        <w:t>)</w:t>
      </w:r>
    </w:p>
    <w:p w14:paraId="48E98EF1" w14:textId="1969E374" w:rsidR="009633E9" w:rsidRDefault="009633E9" w:rsidP="00935813">
      <w:pPr>
        <w:pStyle w:val="Lista"/>
      </w:pPr>
      <w:r>
        <w:t>metres of this family bear different names depending on which combination of the three above variations is found in their hemistichs</w:t>
      </w:r>
    </w:p>
    <w:p w14:paraId="369C9BE4" w14:textId="23298E68" w:rsidR="001E1C88" w:rsidRDefault="006436FD" w:rsidP="001E1C88">
      <w:pPr>
        <w:pStyle w:val="Lista2"/>
      </w:pPr>
      <w:r w:rsidRPr="00DD7CCF">
        <w:t xml:space="preserve">the metre names </w:t>
      </w:r>
      <w:r w:rsidR="006024F5">
        <w:t>pertaining</w:t>
      </w:r>
      <w:r w:rsidR="001E1C88">
        <w:t xml:space="preserve"> to the combinations known to occur are </w:t>
      </w:r>
      <w:r w:rsidRPr="00DD7CCF">
        <w:t xml:space="preserve">listed </w:t>
      </w:r>
      <w:r w:rsidR="009633E9" w:rsidRPr="00DD7CCF">
        <w:t>in</w:t>
      </w:r>
      <w:r w:rsidR="009633E9">
        <w:t xml:space="preserve"> </w:t>
      </w:r>
      <w:r w:rsidR="001E1C88">
        <w:fldChar w:fldCharType="begin"/>
      </w:r>
      <w:r w:rsidR="001E1C88">
        <w:instrText xml:space="preserve"> REF _Ref48034870 \h </w:instrText>
      </w:r>
      <w:r w:rsidR="001E1C88">
        <w:fldChar w:fldCharType="separate"/>
      </w:r>
      <w:r w:rsidR="00E90D07">
        <w:t xml:space="preserve">Table </w:t>
      </w:r>
      <w:r w:rsidR="00E90D07">
        <w:rPr>
          <w:noProof/>
        </w:rPr>
        <w:t>4</w:t>
      </w:r>
      <w:r w:rsidR="001E1C88">
        <w:fldChar w:fldCharType="end"/>
      </w:r>
      <w:r w:rsidR="001E1C88">
        <w:t xml:space="preserve"> below</w:t>
      </w:r>
    </w:p>
    <w:p w14:paraId="15FF172F" w14:textId="3C2E1AD2" w:rsidR="006436FD" w:rsidRDefault="001E1C88" w:rsidP="001E1C88">
      <w:pPr>
        <w:pStyle w:val="Lista3"/>
      </w:pPr>
      <w:r>
        <w:t xml:space="preserve">the names listed there </w:t>
      </w:r>
      <w:r w:rsidR="006436FD" w:rsidRPr="00DD7CCF">
        <w:t xml:space="preserve">are to be used as values of </w:t>
      </w:r>
      <w:r w:rsidR="006436FD" w:rsidRPr="008525C6">
        <w:rPr>
          <w:rStyle w:val="Codeattribute"/>
        </w:rPr>
        <w:t>@met</w:t>
      </w:r>
      <w:r w:rsidR="006436FD" w:rsidRPr="008525C6">
        <w:t xml:space="preserve"> </w:t>
      </w:r>
      <w:r w:rsidR="006436FD" w:rsidRPr="00DD7CCF">
        <w:t xml:space="preserve">in </w:t>
      </w:r>
      <w:r w:rsidR="006436FD" w:rsidRPr="00DD7CCF">
        <w:rPr>
          <w:rStyle w:val="Code"/>
        </w:rPr>
        <w:t>&lt;lg&gt;</w:t>
      </w:r>
    </w:p>
    <w:p w14:paraId="4FC7C2A1" w14:textId="72FED2D4" w:rsidR="001E1C88" w:rsidRDefault="001E1C88" w:rsidP="001E1C88">
      <w:pPr>
        <w:pStyle w:val="Lista2"/>
      </w:pPr>
      <w:r>
        <w:t xml:space="preserve">while all possible combinations of 30-mora and 27-mora hemistichs do occur quite frequently (the most common being the </w:t>
      </w:r>
      <w:r>
        <w:rPr>
          <w:rStyle w:val="Foreign"/>
        </w:rPr>
        <w:t>āryā</w:t>
      </w:r>
      <w:r>
        <w:t xml:space="preserve"> of 30/27 morae), the only common combination involving the 32-mora variation is the </w:t>
      </w:r>
      <w:r>
        <w:rPr>
          <w:rStyle w:val="Foreign"/>
        </w:rPr>
        <w:t>āryāgīti</w:t>
      </w:r>
      <w:r>
        <w:t xml:space="preserve"> of 32/32 morae</w:t>
      </w:r>
    </w:p>
    <w:p w14:paraId="34EAF5E5" w14:textId="2EBE53EC" w:rsidR="001E1C88" w:rsidRPr="00DD7CCF" w:rsidRDefault="001E1C88" w:rsidP="001E1C88">
      <w:pPr>
        <w:pStyle w:val="Lista3"/>
      </w:pPr>
      <w:r>
        <w:t xml:space="preserve">the other combinations with such a variant are shown in </w:t>
      </w:r>
      <w:r>
        <w:fldChar w:fldCharType="begin"/>
      </w:r>
      <w:r>
        <w:instrText xml:space="preserve"> REF _Ref48034870 \h </w:instrText>
      </w:r>
      <w:r>
        <w:fldChar w:fldCharType="separate"/>
      </w:r>
      <w:r w:rsidR="00E90D07">
        <w:t xml:space="preserve">Table </w:t>
      </w:r>
      <w:r w:rsidR="00E90D07">
        <w:rPr>
          <w:noProof/>
        </w:rPr>
        <w:t>4</w:t>
      </w:r>
      <w:r>
        <w:fldChar w:fldCharType="end"/>
      </w:r>
      <w:r>
        <w:t xml:space="preserve"> </w:t>
      </w:r>
      <w:r w:rsidR="006024F5">
        <w:t xml:space="preserve">(on the basis of Warder 1967: 143) </w:t>
      </w:r>
      <w:r>
        <w:t>for the sake of completeness, and because some do have sporadic attestation in epigraphy, but you should not, as a rule, expect to encounter them</w:t>
      </w:r>
    </w:p>
    <w:p w14:paraId="4DC3D298" w14:textId="188352C0" w:rsidR="006024F5" w:rsidRPr="00DD7CCF" w:rsidRDefault="006024F5" w:rsidP="006024F5">
      <w:pPr>
        <w:pStyle w:val="Lista"/>
      </w:pPr>
      <w:r w:rsidRPr="00DD7CCF">
        <w:t xml:space="preserve">keep in mind that by our encoding convention, a hemistich in such a metre is encoded as one </w:t>
      </w:r>
      <w:r w:rsidRPr="00DD7CCF">
        <w:rPr>
          <w:rStyle w:val="Code"/>
        </w:rPr>
        <w:t>&lt;l&gt;</w:t>
      </w:r>
      <w:r w:rsidRPr="00DD7CCF">
        <w:t xml:space="preserve"> element </w:t>
      </w:r>
      <w:r w:rsidRPr="00E24F87">
        <w:rPr>
          <w:noProof/>
        </w:rPr>
        <w:t>(</w:t>
      </w:r>
      <w:r w:rsidRPr="00DD7CCF">
        <w:t>definition of “line” in §</w:t>
      </w:r>
      <w:r w:rsidRPr="00DD7CCF">
        <w:fldChar w:fldCharType="begin"/>
      </w:r>
      <w:r w:rsidRPr="00DD7CCF">
        <w:instrText xml:space="preserve"> REF _Ref43984700 \r \h </w:instrText>
      </w:r>
      <w:r>
        <w:instrText xml:space="preserve"> \* MERGEFORMAT </w:instrText>
      </w:r>
      <w:r w:rsidRPr="00DD7CCF">
        <w:fldChar w:fldCharType="separate"/>
      </w:r>
      <w:r w:rsidR="00DE73FC">
        <w:t>2.3.1</w:t>
      </w:r>
      <w:r w:rsidRPr="00DD7CCF">
        <w:fldChar w:fldCharType="end"/>
      </w:r>
      <w:r w:rsidRPr="00DD7CCF">
        <w:t xml:space="preserve">), with the number </w:t>
      </w:r>
      <w:r w:rsidRPr="00303844">
        <w:rPr>
          <w:rStyle w:val="Codevalue"/>
        </w:rPr>
        <w:t>"ab"</w:t>
      </w:r>
      <w:r w:rsidRPr="00DD7CCF">
        <w:t xml:space="preserve"> or </w:t>
      </w:r>
      <w:r w:rsidRPr="00303844">
        <w:rPr>
          <w:rStyle w:val="Codevalue"/>
        </w:rPr>
        <w:t>"cd"</w:t>
      </w:r>
      <w:r w:rsidRPr="00DD7CCF">
        <w:t xml:space="preserve"> </w:t>
      </w:r>
      <w:r w:rsidRPr="00E24F87">
        <w:rPr>
          <w:noProof/>
        </w:rPr>
        <w:t>(</w:t>
      </w:r>
      <w:r w:rsidRPr="00DD7CCF">
        <w:t>§</w:t>
      </w:r>
      <w:r w:rsidRPr="00DD7CCF">
        <w:fldChar w:fldCharType="begin"/>
      </w:r>
      <w:r w:rsidRPr="00DD7CCF">
        <w:instrText xml:space="preserve"> REF _Ref43981361 \r \h </w:instrText>
      </w:r>
      <w:r>
        <w:instrText xml:space="preserve"> \* MERGEFORMAT </w:instrText>
      </w:r>
      <w:r w:rsidRPr="00DD7CCF">
        <w:fldChar w:fldCharType="separate"/>
      </w:r>
      <w:r w:rsidR="00DE73FC">
        <w:t>2.3.2</w:t>
      </w:r>
      <w:r w:rsidRPr="00DD7CCF">
        <w:fldChar w:fldCharType="end"/>
      </w:r>
      <w:r w:rsidRPr="00DD7CCF">
        <w:t>)</w:t>
      </w:r>
    </w:p>
    <w:p w14:paraId="762919A0" w14:textId="05CCD49B" w:rsidR="006436FD" w:rsidRDefault="006436FD" w:rsidP="006436FD">
      <w:pPr>
        <w:pStyle w:val="Lista"/>
      </w:pPr>
      <w:r w:rsidRPr="00DD7CCF">
        <w:t xml:space="preserve">if you are encoding verse of this type with lacunae, it is not necessary to encode the prosody of lacunae more accurately than the generic template shown in </w:t>
      </w:r>
      <w:r w:rsidR="00991C8A">
        <w:fldChar w:fldCharType="begin"/>
      </w:r>
      <w:r w:rsidR="00991C8A">
        <w:instrText xml:space="preserve"> REF _Ref48034870 \h </w:instrText>
      </w:r>
      <w:r w:rsidR="00991C8A">
        <w:fldChar w:fldCharType="separate"/>
      </w:r>
      <w:r w:rsidR="00E90D07">
        <w:t xml:space="preserve">Table </w:t>
      </w:r>
      <w:r w:rsidR="00E90D07">
        <w:rPr>
          <w:noProof/>
        </w:rPr>
        <w:t>4</w:t>
      </w:r>
      <w:r w:rsidR="00991C8A">
        <w:fldChar w:fldCharType="end"/>
      </w:r>
      <w:r w:rsidR="00991C8A">
        <w:t xml:space="preserve"> </w:t>
      </w:r>
      <w:r w:rsidRPr="00DD7CCF">
        <w:t xml:space="preserve">below </w:t>
      </w:r>
      <w:r w:rsidRPr="00E24F87">
        <w:rPr>
          <w:noProof/>
        </w:rPr>
        <w:t>(</w:t>
      </w:r>
      <w:r w:rsidRPr="00DD7CCF">
        <w:t>but feel free to do so where you can)</w:t>
      </w:r>
    </w:p>
    <w:p w14:paraId="5CE35222" w14:textId="38A86B70" w:rsidR="006436FD" w:rsidRPr="00DD7CCF" w:rsidRDefault="00836F9C" w:rsidP="00935813">
      <w:pPr>
        <w:pStyle w:val="Lista2"/>
      </w:pPr>
      <w:r w:rsidRPr="00836F9C">
        <w:t>keep in mind the encoding instructions given for moraic metres under Prosodic code above</w:t>
      </w:r>
    </w:p>
    <w:p w14:paraId="17D2C230" w14:textId="4A73056E" w:rsidR="006436FD" w:rsidRDefault="006436FD" w:rsidP="006436FD">
      <w:pPr>
        <w:pStyle w:val="Kpalrs"/>
      </w:pPr>
      <w:bookmarkStart w:id="733" w:name="_Ref48034870"/>
      <w:r>
        <w:lastRenderedPageBreak/>
        <w:t xml:space="preserve">Table </w:t>
      </w:r>
      <w:r>
        <w:fldChar w:fldCharType="begin"/>
      </w:r>
      <w:r>
        <w:instrText xml:space="preserve"> SEQ Table \* ARABIC </w:instrText>
      </w:r>
      <w:r>
        <w:fldChar w:fldCharType="separate"/>
      </w:r>
      <w:r w:rsidR="00E90D07">
        <w:rPr>
          <w:noProof/>
        </w:rPr>
        <w:t>4</w:t>
      </w:r>
      <w:r>
        <w:rPr>
          <w:noProof/>
        </w:rPr>
        <w:fldChar w:fldCharType="end"/>
      </w:r>
      <w:bookmarkEnd w:id="733"/>
      <w:r>
        <w:t xml:space="preserve">. </w:t>
      </w:r>
      <w:r w:rsidRPr="00DD7CCF">
        <w:t>Names and general pattern of moraic metres</w:t>
      </w:r>
    </w:p>
    <w:tbl>
      <w:tblPr>
        <w:tblStyle w:val="16"/>
        <w:tblW w:w="5035" w:type="pct"/>
        <w:tblInd w:w="0" w:type="dxa"/>
        <w:tblBorders>
          <w:top w:val="nil"/>
          <w:left w:val="nil"/>
          <w:bottom w:val="nil"/>
          <w:right w:val="nil"/>
          <w:insideH w:val="nil"/>
          <w:insideV w:val="nil"/>
        </w:tblBorders>
        <w:tblLook w:val="0600" w:firstRow="0" w:lastRow="0" w:firstColumn="0" w:lastColumn="0" w:noHBand="1" w:noVBand="1"/>
      </w:tblPr>
      <w:tblGrid>
        <w:gridCol w:w="1365"/>
        <w:gridCol w:w="4161"/>
        <w:gridCol w:w="4159"/>
      </w:tblGrid>
      <w:tr w:rsidR="001E1C88" w:rsidRPr="00DD7CCF" w14:paraId="25FAF739" w14:textId="77777777" w:rsidTr="001E1C88">
        <w:tc>
          <w:tcPr>
            <w:tcW w:w="705" w:type="pct"/>
            <w:tcBorders>
              <w:top w:val="single" w:sz="8" w:space="0" w:color="000000"/>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bottom"/>
          </w:tcPr>
          <w:p w14:paraId="0B706B21" w14:textId="77777777" w:rsidR="001E1C88" w:rsidRPr="003E62E2" w:rsidRDefault="001E1C88" w:rsidP="001E1C88">
            <w:pPr>
              <w:pStyle w:val="Tabletext"/>
              <w:keepNext/>
              <w:rPr>
                <w:noProof/>
              </w:rPr>
            </w:pPr>
            <w:r w:rsidRPr="003E62E2">
              <w:rPr>
                <w:noProof/>
              </w:rPr>
              <w:t xml:space="preserve"> </w:t>
            </w:r>
          </w:p>
        </w:tc>
        <w:tc>
          <w:tcPr>
            <w:tcW w:w="2148" w:type="pct"/>
            <w:tcBorders>
              <w:top w:val="single" w:sz="8" w:space="0" w:color="000000"/>
              <w:bottom w:val="single" w:sz="8" w:space="0" w:color="000000"/>
            </w:tcBorders>
            <w:shd w:val="clear" w:color="auto" w:fill="EAF1DD"/>
          </w:tcPr>
          <w:p w14:paraId="1CC7B0A9" w14:textId="2C550548" w:rsidR="001E1C88" w:rsidRPr="003E62E2" w:rsidRDefault="001E1C88" w:rsidP="001E1C88">
            <w:pPr>
              <w:pStyle w:val="Tabletext"/>
              <w:keepNext/>
            </w:pPr>
            <w:r>
              <w:t>Hemistich combination</w:t>
            </w:r>
          </w:p>
        </w:tc>
        <w:tc>
          <w:tcPr>
            <w:tcW w:w="2147" w:type="pct"/>
            <w:tcBorders>
              <w:top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bottom"/>
          </w:tcPr>
          <w:p w14:paraId="72CA9399" w14:textId="652F6E3F" w:rsidR="001E1C88" w:rsidRPr="003E62E2" w:rsidRDefault="001E1C88" w:rsidP="001E1C88">
            <w:pPr>
              <w:pStyle w:val="Tabletext"/>
              <w:keepNext/>
            </w:pPr>
            <w:r w:rsidRPr="003E62E2">
              <w:t>Moraic feet</w:t>
            </w:r>
            <w:r>
              <w:t xml:space="preserve"> </w:t>
            </w:r>
            <w:r w:rsidRPr="00E24F87">
              <w:rPr>
                <w:noProof/>
              </w:rPr>
              <w:t>(</w:t>
            </w:r>
            <w:r>
              <w:t>detailed template in</w:t>
            </w:r>
            <w:r w:rsidRPr="003E62E2">
              <w:t xml:space="preserve"> </w:t>
            </w:r>
            <w:r>
              <w:fldChar w:fldCharType="begin"/>
            </w:r>
            <w:r>
              <w:instrText xml:space="preserve"> REF _Ref48034862 \h </w:instrText>
            </w:r>
            <w:r>
              <w:fldChar w:fldCharType="separate"/>
            </w:r>
            <w:r w:rsidR="00E90D07">
              <w:t xml:space="preserve">Table </w:t>
            </w:r>
            <w:r w:rsidR="00E90D07">
              <w:rPr>
                <w:noProof/>
              </w:rPr>
              <w:t>5</w:t>
            </w:r>
            <w:r>
              <w:fldChar w:fldCharType="end"/>
            </w:r>
            <w:r w:rsidRPr="003E62E2">
              <w:t>)</w:t>
            </w:r>
          </w:p>
        </w:tc>
      </w:tr>
      <w:tr w:rsidR="001E1C88" w:rsidRPr="00DD7CCF" w14:paraId="5DC5A4A8" w14:textId="77777777" w:rsidTr="001E1C88">
        <w:tc>
          <w:tcPr>
            <w:tcW w:w="5000" w:type="pct"/>
            <w:gridSpan w:val="3"/>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30D7B19D" w14:textId="4DA85EEF" w:rsidR="001E1C88" w:rsidRPr="003E62E2" w:rsidRDefault="001E1C88" w:rsidP="001E1C88">
            <w:pPr>
              <w:pStyle w:val="Tabletext"/>
              <w:keepNext/>
              <w:jc w:val="center"/>
            </w:pPr>
            <w:r>
              <w:t>common combinations</w:t>
            </w:r>
          </w:p>
        </w:tc>
      </w:tr>
      <w:tr w:rsidR="001E1C88" w:rsidRPr="00DD7CCF" w14:paraId="3100B599"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27EB12E3" w14:textId="77777777" w:rsidR="001E1C88" w:rsidRPr="003E62E2" w:rsidRDefault="001E1C88" w:rsidP="001E1C88">
            <w:pPr>
              <w:pStyle w:val="Tabletext"/>
              <w:keepNext/>
              <w:rPr>
                <w:noProof/>
              </w:rPr>
            </w:pPr>
            <w:r w:rsidRPr="003E62E2">
              <w:rPr>
                <w:noProof/>
              </w:rPr>
              <w:t>āryā</w:t>
            </w:r>
          </w:p>
        </w:tc>
        <w:tc>
          <w:tcPr>
            <w:tcW w:w="2148" w:type="pct"/>
            <w:tcBorders>
              <w:bottom w:val="single" w:sz="8" w:space="0" w:color="000000"/>
            </w:tcBorders>
          </w:tcPr>
          <w:p w14:paraId="75339CCE" w14:textId="69F709AC" w:rsidR="001E1C88" w:rsidRPr="003E62E2" w:rsidRDefault="001E1C88" w:rsidP="001E1C88">
            <w:pPr>
              <w:pStyle w:val="Tabletext"/>
              <w:keepNext/>
            </w:pPr>
            <w:r w:rsidRPr="009633E9">
              <w:t xml:space="preserve">30 </w:t>
            </w:r>
            <w:r>
              <w:t xml:space="preserve">/ </w:t>
            </w:r>
            <w:r w:rsidRPr="009633E9">
              <w:t>27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00404564" w14:textId="33D1082E" w:rsidR="001E1C88" w:rsidRPr="003E62E2" w:rsidRDefault="001E1C88" w:rsidP="001E1C88">
            <w:pPr>
              <w:pStyle w:val="Tabletext"/>
              <w:keepNext/>
            </w:pPr>
            <w:r w:rsidRPr="003E62E2">
              <w:t>4|4|4|4|4|4|4|2/</w:t>
            </w:r>
          </w:p>
          <w:p w14:paraId="3CB2C646" w14:textId="7812082E" w:rsidR="001E1C88" w:rsidRPr="00263A70" w:rsidRDefault="001E1C88" w:rsidP="001E1C88">
            <w:pPr>
              <w:pStyle w:val="Tabletext"/>
              <w:keepNext/>
              <w:rPr>
                <w:rStyle w:val="MetreCode"/>
                <w:rFonts w:ascii="Calibri" w:hAnsi="Calibri"/>
              </w:rPr>
            </w:pPr>
            <w:r w:rsidRPr="003E62E2">
              <w:t>4|4|4|4|4|1|4|2</w:t>
            </w:r>
          </w:p>
        </w:tc>
      </w:tr>
      <w:tr w:rsidR="001E1C88" w:rsidRPr="00DD7CCF" w14:paraId="791AC5A2"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03436DD3" w14:textId="77777777" w:rsidR="001E1C88" w:rsidRPr="003E62E2" w:rsidRDefault="001E1C88" w:rsidP="001E1C88">
            <w:pPr>
              <w:pStyle w:val="Tabletext"/>
              <w:keepNext/>
              <w:rPr>
                <w:noProof/>
              </w:rPr>
            </w:pPr>
            <w:r w:rsidRPr="003E62E2">
              <w:rPr>
                <w:noProof/>
              </w:rPr>
              <w:t>gīti</w:t>
            </w:r>
          </w:p>
        </w:tc>
        <w:tc>
          <w:tcPr>
            <w:tcW w:w="2148" w:type="pct"/>
            <w:tcBorders>
              <w:bottom w:val="single" w:sz="8" w:space="0" w:color="000000"/>
            </w:tcBorders>
          </w:tcPr>
          <w:p w14:paraId="01C9A4CC" w14:textId="007F2730" w:rsidR="001E1C88" w:rsidRPr="003E62E2" w:rsidRDefault="001E1C88" w:rsidP="001E1C88">
            <w:pPr>
              <w:pStyle w:val="Tabletext"/>
              <w:keepNext/>
            </w:pPr>
            <w:r w:rsidRPr="009633E9">
              <w:t xml:space="preserve">30 </w:t>
            </w:r>
            <w:r>
              <w:t xml:space="preserve">/ </w:t>
            </w:r>
            <w:r w:rsidRPr="009633E9">
              <w:t>30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4CD8F6D1" w14:textId="581391B5" w:rsidR="001E1C88" w:rsidRPr="003E62E2" w:rsidRDefault="001E1C88" w:rsidP="001E1C88">
            <w:pPr>
              <w:pStyle w:val="Tabletext"/>
              <w:keepNext/>
            </w:pPr>
            <w:r w:rsidRPr="003E62E2">
              <w:t>4|4|4|4|4|4|4|2/</w:t>
            </w:r>
          </w:p>
          <w:p w14:paraId="3A818E7D" w14:textId="712737C9" w:rsidR="001E1C88" w:rsidRPr="00263A70" w:rsidRDefault="001E1C88" w:rsidP="001E1C88">
            <w:pPr>
              <w:pStyle w:val="Tabletext"/>
              <w:keepNext/>
              <w:rPr>
                <w:rStyle w:val="MetreCode"/>
                <w:rFonts w:ascii="Calibri" w:hAnsi="Calibri"/>
              </w:rPr>
            </w:pPr>
            <w:r w:rsidRPr="003E62E2">
              <w:t>4|4|4|4|4|4|4|2</w:t>
            </w:r>
          </w:p>
        </w:tc>
      </w:tr>
      <w:tr w:rsidR="001E1C88" w:rsidRPr="00DD7CCF" w14:paraId="1CB6CDA3"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131CD236" w14:textId="77777777" w:rsidR="001E1C88" w:rsidRPr="003E62E2" w:rsidRDefault="001E1C88" w:rsidP="001E1C88">
            <w:pPr>
              <w:pStyle w:val="Tabletext"/>
              <w:keepNext/>
              <w:rPr>
                <w:noProof/>
              </w:rPr>
            </w:pPr>
            <w:r w:rsidRPr="003E62E2">
              <w:rPr>
                <w:noProof/>
              </w:rPr>
              <w:t>upagīti</w:t>
            </w:r>
          </w:p>
        </w:tc>
        <w:tc>
          <w:tcPr>
            <w:tcW w:w="2148" w:type="pct"/>
            <w:tcBorders>
              <w:bottom w:val="single" w:sz="8" w:space="0" w:color="000000"/>
            </w:tcBorders>
          </w:tcPr>
          <w:p w14:paraId="09F4A4D9" w14:textId="43B9C079" w:rsidR="001E1C88" w:rsidRPr="003E62E2" w:rsidRDefault="001E1C88" w:rsidP="001E1C88">
            <w:pPr>
              <w:pStyle w:val="Tabletext"/>
              <w:keepNext/>
            </w:pPr>
            <w:r w:rsidRPr="009633E9">
              <w:t xml:space="preserve">27 </w:t>
            </w:r>
            <w:r>
              <w:t xml:space="preserve">/ </w:t>
            </w:r>
            <w:r w:rsidRPr="009633E9">
              <w:t>27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53B92CEB" w14:textId="2FC3E9FF" w:rsidR="001E1C88" w:rsidRPr="003E62E2" w:rsidRDefault="001E1C88" w:rsidP="001E1C88">
            <w:pPr>
              <w:pStyle w:val="Tabletext"/>
              <w:keepNext/>
            </w:pPr>
            <w:r w:rsidRPr="003E62E2">
              <w:t>4|4|4|4|4|1|4|2/</w:t>
            </w:r>
          </w:p>
          <w:p w14:paraId="01FD2245" w14:textId="353A68F8" w:rsidR="001E1C88" w:rsidRPr="00263A70" w:rsidRDefault="001E1C88" w:rsidP="001E1C88">
            <w:pPr>
              <w:pStyle w:val="Tabletext"/>
              <w:keepNext/>
              <w:rPr>
                <w:rStyle w:val="MetreCode"/>
                <w:rFonts w:ascii="Calibri" w:hAnsi="Calibri"/>
              </w:rPr>
            </w:pPr>
            <w:r w:rsidRPr="003E62E2">
              <w:t>4|4|4|4|4|1|4|2</w:t>
            </w:r>
          </w:p>
        </w:tc>
      </w:tr>
      <w:tr w:rsidR="001E1C88" w:rsidRPr="00DD7CCF" w14:paraId="4AC702D0"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2BFBB0C5" w14:textId="77777777" w:rsidR="001E1C88" w:rsidRPr="003E62E2" w:rsidRDefault="001E1C88" w:rsidP="001E1C88">
            <w:pPr>
              <w:pStyle w:val="Tabletext"/>
              <w:keepNext/>
              <w:rPr>
                <w:noProof/>
              </w:rPr>
            </w:pPr>
            <w:r w:rsidRPr="003E62E2">
              <w:rPr>
                <w:noProof/>
              </w:rPr>
              <w:t>udgīti</w:t>
            </w:r>
          </w:p>
        </w:tc>
        <w:tc>
          <w:tcPr>
            <w:tcW w:w="2148" w:type="pct"/>
            <w:tcBorders>
              <w:bottom w:val="single" w:sz="8" w:space="0" w:color="000000"/>
            </w:tcBorders>
          </w:tcPr>
          <w:p w14:paraId="7B5AC03B" w14:textId="1C61F89D" w:rsidR="001E1C88" w:rsidRPr="003E62E2" w:rsidRDefault="001E1C88" w:rsidP="001E1C88">
            <w:pPr>
              <w:pStyle w:val="Tabletext"/>
              <w:keepNext/>
            </w:pPr>
            <w:r w:rsidRPr="009633E9">
              <w:t xml:space="preserve">27 </w:t>
            </w:r>
            <w:r>
              <w:t xml:space="preserve">/ </w:t>
            </w:r>
            <w:r w:rsidRPr="009633E9">
              <w:t>30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71B94523" w14:textId="0964CEB6" w:rsidR="001E1C88" w:rsidRPr="003E62E2" w:rsidRDefault="001E1C88" w:rsidP="001E1C88">
            <w:pPr>
              <w:pStyle w:val="Tabletext"/>
              <w:keepNext/>
            </w:pPr>
            <w:r w:rsidRPr="003E62E2">
              <w:t>4|4|4|4|4|1|4|2/</w:t>
            </w:r>
          </w:p>
          <w:p w14:paraId="6B9E4C2B" w14:textId="68E79336" w:rsidR="001E1C88" w:rsidRPr="00263A70" w:rsidRDefault="001E1C88" w:rsidP="001E1C88">
            <w:pPr>
              <w:pStyle w:val="Tabletext"/>
              <w:keepNext/>
              <w:rPr>
                <w:rStyle w:val="MetreCode"/>
                <w:rFonts w:ascii="Calibri" w:hAnsi="Calibri"/>
              </w:rPr>
            </w:pPr>
            <w:r w:rsidRPr="003E62E2">
              <w:t>4|4|4|4|4|1|4|2</w:t>
            </w:r>
          </w:p>
        </w:tc>
      </w:tr>
      <w:tr w:rsidR="001E1C88" w:rsidRPr="00DD7CCF" w14:paraId="67EDCC48"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750DA852" w14:textId="654824FB" w:rsidR="001E1C88" w:rsidRPr="003E62E2" w:rsidRDefault="001E1C88" w:rsidP="001E1C88">
            <w:pPr>
              <w:pStyle w:val="Tabletext"/>
              <w:keepNext/>
              <w:rPr>
                <w:noProof/>
              </w:rPr>
            </w:pPr>
            <w:r w:rsidRPr="003E62E2">
              <w:rPr>
                <w:noProof/>
              </w:rPr>
              <w:t>āryāgīti</w:t>
            </w:r>
          </w:p>
        </w:tc>
        <w:tc>
          <w:tcPr>
            <w:tcW w:w="2148" w:type="pct"/>
            <w:tcBorders>
              <w:bottom w:val="single" w:sz="8" w:space="0" w:color="000000"/>
            </w:tcBorders>
          </w:tcPr>
          <w:p w14:paraId="27FF35D2" w14:textId="1BBF9537" w:rsidR="001E1C88" w:rsidRPr="009633E9" w:rsidRDefault="001E1C88" w:rsidP="001E1C88">
            <w:pPr>
              <w:pStyle w:val="Tabletext"/>
              <w:keepNext/>
            </w:pPr>
            <w:r w:rsidRPr="009633E9">
              <w:t xml:space="preserve">32 </w:t>
            </w:r>
            <w:r>
              <w:t xml:space="preserve">/ </w:t>
            </w:r>
            <w:r w:rsidRPr="009633E9">
              <w:t>32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1FCC2544" w14:textId="77777777" w:rsidR="001E1C88" w:rsidRPr="003E62E2" w:rsidRDefault="001E1C88" w:rsidP="001E1C88">
            <w:pPr>
              <w:pStyle w:val="Tabletext"/>
            </w:pPr>
            <w:r w:rsidRPr="003E62E2">
              <w:t>4|4|4|4|4|4|4|4/</w:t>
            </w:r>
          </w:p>
          <w:p w14:paraId="04C07FA7" w14:textId="75BE63B6" w:rsidR="001E1C88" w:rsidRPr="003E62E2" w:rsidRDefault="001E1C88" w:rsidP="001E1C88">
            <w:pPr>
              <w:pStyle w:val="Tabletext"/>
              <w:keepNext/>
            </w:pPr>
            <w:r w:rsidRPr="003E62E2">
              <w:t>4|4|4|4|4|4|4|4</w:t>
            </w:r>
          </w:p>
        </w:tc>
      </w:tr>
      <w:tr w:rsidR="001E1C88" w:rsidRPr="00DD7CCF" w14:paraId="15D50AD7" w14:textId="77777777" w:rsidTr="001E1C88">
        <w:tc>
          <w:tcPr>
            <w:tcW w:w="5000" w:type="pct"/>
            <w:gridSpan w:val="3"/>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16856088" w14:textId="2CF204E3" w:rsidR="001E1C88" w:rsidRPr="003E62E2" w:rsidRDefault="001E1C88" w:rsidP="001E1C88">
            <w:pPr>
              <w:pStyle w:val="Tabletext"/>
              <w:keepNext/>
              <w:jc w:val="center"/>
            </w:pPr>
            <w:r>
              <w:t>uncommon combinations</w:t>
            </w:r>
          </w:p>
        </w:tc>
      </w:tr>
      <w:tr w:rsidR="001E1C88" w:rsidRPr="00DD7CCF" w14:paraId="53C8FF2D"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12F911CC" w14:textId="520D7B96" w:rsidR="001E1C88" w:rsidRPr="003E62E2" w:rsidRDefault="006024F5" w:rsidP="001E1C88">
            <w:pPr>
              <w:pStyle w:val="Tabletext"/>
              <w:keepNext/>
              <w:rPr>
                <w:noProof/>
              </w:rPr>
            </w:pPr>
            <w:r>
              <w:rPr>
                <w:noProof/>
              </w:rPr>
              <w:t>sugīti</w:t>
            </w:r>
          </w:p>
        </w:tc>
        <w:tc>
          <w:tcPr>
            <w:tcW w:w="2148" w:type="pct"/>
            <w:tcBorders>
              <w:bottom w:val="single" w:sz="8" w:space="0" w:color="000000"/>
            </w:tcBorders>
          </w:tcPr>
          <w:p w14:paraId="782C6CBD" w14:textId="1D17B8B8" w:rsidR="001E1C88" w:rsidRPr="009633E9" w:rsidRDefault="006024F5" w:rsidP="001E1C88">
            <w:pPr>
              <w:pStyle w:val="Tabletext"/>
              <w:keepNext/>
            </w:pPr>
            <w:r>
              <w:t>32 / 27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1E5D6377" w14:textId="77777777" w:rsidR="001E1C88" w:rsidRDefault="006024F5" w:rsidP="001E1C88">
            <w:pPr>
              <w:pStyle w:val="Tabletext"/>
              <w:keepNext/>
            </w:pPr>
            <w:r w:rsidRPr="003E62E2">
              <w:t>4|4|4|4|4|4|4|4/</w:t>
            </w:r>
          </w:p>
          <w:p w14:paraId="5B548040" w14:textId="26D2D228" w:rsidR="006024F5" w:rsidRPr="003E62E2" w:rsidRDefault="006024F5" w:rsidP="001E1C88">
            <w:pPr>
              <w:pStyle w:val="Tabletext"/>
              <w:keepNext/>
            </w:pPr>
            <w:r w:rsidRPr="003E62E2">
              <w:t>4|4|4|4|4|1|4|2</w:t>
            </w:r>
          </w:p>
        </w:tc>
      </w:tr>
      <w:tr w:rsidR="001E1C88" w:rsidRPr="00DD7CCF" w14:paraId="4E42210F"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7CD145DD" w14:textId="454A5903" w:rsidR="001E1C88" w:rsidRPr="003E62E2" w:rsidRDefault="006024F5" w:rsidP="001E1C88">
            <w:pPr>
              <w:pStyle w:val="Tabletext"/>
              <w:keepNext/>
              <w:rPr>
                <w:noProof/>
              </w:rPr>
            </w:pPr>
            <w:r>
              <w:rPr>
                <w:noProof/>
              </w:rPr>
              <w:t>anugīti</w:t>
            </w:r>
          </w:p>
        </w:tc>
        <w:tc>
          <w:tcPr>
            <w:tcW w:w="2148" w:type="pct"/>
            <w:tcBorders>
              <w:bottom w:val="single" w:sz="8" w:space="0" w:color="000000"/>
            </w:tcBorders>
          </w:tcPr>
          <w:p w14:paraId="03723782" w14:textId="072BB204" w:rsidR="001E1C88" w:rsidRPr="009633E9" w:rsidRDefault="006024F5" w:rsidP="001E1C88">
            <w:pPr>
              <w:pStyle w:val="Tabletext"/>
              <w:keepNext/>
            </w:pPr>
            <w:r>
              <w:t>27 / 32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1860130B" w14:textId="344C85F6" w:rsidR="001E1C88" w:rsidRDefault="006024F5" w:rsidP="001E1C88">
            <w:pPr>
              <w:pStyle w:val="Tabletext"/>
              <w:keepNext/>
            </w:pPr>
            <w:r w:rsidRPr="003E62E2">
              <w:t>4|4|4|4|4|1|4|2</w:t>
            </w:r>
            <w:r>
              <w:t>/</w:t>
            </w:r>
          </w:p>
          <w:p w14:paraId="4FC83265" w14:textId="528D8AC3" w:rsidR="006024F5" w:rsidRPr="003E62E2" w:rsidRDefault="006024F5" w:rsidP="001E1C88">
            <w:pPr>
              <w:pStyle w:val="Tabletext"/>
              <w:keepNext/>
            </w:pPr>
            <w:r w:rsidRPr="003E62E2">
              <w:t>4|4|4|4|4|4|4|4</w:t>
            </w:r>
          </w:p>
        </w:tc>
      </w:tr>
      <w:tr w:rsidR="001E1C88" w:rsidRPr="00DD7CCF" w14:paraId="6E0ADD99"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6E2EB0D4" w14:textId="7753F3B2" w:rsidR="001E1C88" w:rsidRPr="003E62E2" w:rsidRDefault="006024F5" w:rsidP="001E1C88">
            <w:pPr>
              <w:pStyle w:val="Tabletext"/>
              <w:keepNext/>
              <w:rPr>
                <w:noProof/>
              </w:rPr>
            </w:pPr>
            <w:r>
              <w:rPr>
                <w:noProof/>
              </w:rPr>
              <w:t>vallarī</w:t>
            </w:r>
          </w:p>
        </w:tc>
        <w:tc>
          <w:tcPr>
            <w:tcW w:w="2148" w:type="pct"/>
            <w:tcBorders>
              <w:bottom w:val="single" w:sz="8" w:space="0" w:color="000000"/>
            </w:tcBorders>
          </w:tcPr>
          <w:p w14:paraId="1042A64F" w14:textId="1C6A1E97" w:rsidR="001E1C88" w:rsidRPr="009633E9" w:rsidRDefault="006024F5" w:rsidP="001E1C88">
            <w:pPr>
              <w:pStyle w:val="Tabletext"/>
              <w:keepNext/>
            </w:pPr>
            <w:r>
              <w:t>32 / 30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413BD411" w14:textId="77777777" w:rsidR="001E1C88" w:rsidRDefault="006024F5" w:rsidP="001E1C88">
            <w:pPr>
              <w:pStyle w:val="Tabletext"/>
              <w:keepNext/>
            </w:pPr>
            <w:r w:rsidRPr="003E62E2">
              <w:t>4|4|4|4|4|4|4|4/</w:t>
            </w:r>
          </w:p>
          <w:p w14:paraId="67F2F0C0" w14:textId="461AB61D" w:rsidR="006024F5" w:rsidRPr="003E62E2" w:rsidRDefault="006024F5" w:rsidP="001E1C88">
            <w:pPr>
              <w:pStyle w:val="Tabletext"/>
              <w:keepNext/>
            </w:pPr>
            <w:r w:rsidRPr="003E62E2">
              <w:t>4|4|4|4|4|4|4|2</w:t>
            </w:r>
          </w:p>
        </w:tc>
      </w:tr>
      <w:tr w:rsidR="001E1C88" w:rsidRPr="00DD7CCF" w14:paraId="4EB6855F"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4FC3C432" w14:textId="25919E98" w:rsidR="001E1C88" w:rsidRPr="003E62E2" w:rsidRDefault="006024F5" w:rsidP="001E1C88">
            <w:pPr>
              <w:pStyle w:val="Tabletext"/>
              <w:rPr>
                <w:noProof/>
              </w:rPr>
            </w:pPr>
            <w:r>
              <w:rPr>
                <w:noProof/>
              </w:rPr>
              <w:t>lalitā</w:t>
            </w:r>
          </w:p>
        </w:tc>
        <w:tc>
          <w:tcPr>
            <w:tcW w:w="2148" w:type="pct"/>
            <w:tcBorders>
              <w:bottom w:val="single" w:sz="8" w:space="0" w:color="000000"/>
            </w:tcBorders>
          </w:tcPr>
          <w:p w14:paraId="4769F7B5" w14:textId="3F7CB970" w:rsidR="001E1C88" w:rsidRPr="003E62E2" w:rsidRDefault="006024F5" w:rsidP="001E1C88">
            <w:pPr>
              <w:pStyle w:val="Tabletext"/>
            </w:pPr>
            <w:r>
              <w:t>30 / 32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781A7915" w14:textId="094B9980" w:rsidR="001E1C88" w:rsidRDefault="006024F5" w:rsidP="001E1C88">
            <w:pPr>
              <w:pStyle w:val="Tabletext"/>
              <w:rPr>
                <w:rStyle w:val="MetreCode"/>
                <w:rFonts w:ascii="Calibri" w:hAnsi="Calibri"/>
              </w:rPr>
            </w:pPr>
            <w:r w:rsidRPr="003E62E2">
              <w:t>4|4|4|4|4|4|4|2</w:t>
            </w:r>
          </w:p>
          <w:p w14:paraId="5D4858BF" w14:textId="7427B4D0" w:rsidR="006024F5" w:rsidRPr="00263A70" w:rsidRDefault="006024F5" w:rsidP="001E1C88">
            <w:pPr>
              <w:pStyle w:val="Tabletext"/>
              <w:rPr>
                <w:rStyle w:val="MetreCode"/>
                <w:rFonts w:ascii="Calibri" w:hAnsi="Calibri"/>
              </w:rPr>
            </w:pPr>
            <w:r w:rsidRPr="003E62E2">
              <w:t>4|4|4|4|4|4|4|4</w:t>
            </w:r>
          </w:p>
        </w:tc>
      </w:tr>
    </w:tbl>
    <w:p w14:paraId="4B277357" w14:textId="77777777" w:rsidR="006436FD" w:rsidRDefault="006436FD" w:rsidP="006436FD">
      <w:bookmarkStart w:id="734" w:name="_Ref44134646"/>
    </w:p>
    <w:p w14:paraId="4380A4AD" w14:textId="601D1B35" w:rsidR="006436FD" w:rsidRDefault="006436FD" w:rsidP="006436FD">
      <w:pPr>
        <w:pStyle w:val="Kpalrs"/>
      </w:pPr>
      <w:bookmarkStart w:id="735" w:name="_Ref48034862"/>
      <w:r>
        <w:t xml:space="preserve">Table </w:t>
      </w:r>
      <w:r>
        <w:fldChar w:fldCharType="begin"/>
      </w:r>
      <w:r>
        <w:instrText xml:space="preserve"> SEQ Table \* ARABIC </w:instrText>
      </w:r>
      <w:r>
        <w:fldChar w:fldCharType="separate"/>
      </w:r>
      <w:r w:rsidR="00E90D07">
        <w:rPr>
          <w:noProof/>
        </w:rPr>
        <w:t>5</w:t>
      </w:r>
      <w:r>
        <w:rPr>
          <w:noProof/>
        </w:rPr>
        <w:fldChar w:fldCharType="end"/>
      </w:r>
      <w:bookmarkEnd w:id="734"/>
      <w:bookmarkEnd w:id="735"/>
      <w:r>
        <w:t xml:space="preserve">. </w:t>
      </w:r>
      <w:r w:rsidRPr="00DD7CCF">
        <w:t>Specifics of moraic metres</w:t>
      </w:r>
    </w:p>
    <w:tbl>
      <w:tblPr>
        <w:tblStyle w:val="15"/>
        <w:tblW w:w="5000" w:type="pct"/>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600" w:firstRow="0" w:lastRow="0" w:firstColumn="0" w:lastColumn="0" w:noHBand="1" w:noVBand="1"/>
      </w:tblPr>
      <w:tblGrid>
        <w:gridCol w:w="1067"/>
        <w:gridCol w:w="1069"/>
        <w:gridCol w:w="1069"/>
        <w:gridCol w:w="1067"/>
        <w:gridCol w:w="1070"/>
        <w:gridCol w:w="1070"/>
        <w:gridCol w:w="1068"/>
        <w:gridCol w:w="1070"/>
        <w:gridCol w:w="1068"/>
      </w:tblGrid>
      <w:tr w:rsidR="006436FD" w:rsidRPr="00263A70" w14:paraId="0854017C" w14:textId="77777777" w:rsidTr="009633E9">
        <w:tc>
          <w:tcPr>
            <w:tcW w:w="555"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393A530B" w14:textId="7137AB23" w:rsidR="006436FD" w:rsidRPr="00263A70" w:rsidRDefault="006436FD" w:rsidP="006436FD">
            <w:pPr>
              <w:pStyle w:val="Tabletext"/>
              <w:rPr>
                <w:noProof/>
              </w:rPr>
            </w:pPr>
            <w:r w:rsidRPr="00263A70">
              <w:rPr>
                <w:noProof/>
              </w:rPr>
              <w:t xml:space="preserve"> </w:t>
            </w:r>
            <w:r w:rsidR="009633E9">
              <w:rPr>
                <w:noProof/>
              </w:rPr>
              <w:t>morae</w:t>
            </w:r>
          </w:p>
        </w:tc>
        <w:tc>
          <w:tcPr>
            <w:tcW w:w="556"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0D90B0CE" w14:textId="77777777" w:rsidR="006436FD" w:rsidRPr="00263A70" w:rsidRDefault="006436FD" w:rsidP="006436FD">
            <w:pPr>
              <w:pStyle w:val="Tabletext"/>
            </w:pPr>
            <w:r w:rsidRPr="00263A70">
              <w:t>1</w:t>
            </w:r>
          </w:p>
        </w:tc>
        <w:tc>
          <w:tcPr>
            <w:tcW w:w="556"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02DB8038" w14:textId="77777777" w:rsidR="006436FD" w:rsidRPr="00263A70" w:rsidRDefault="006436FD" w:rsidP="006436FD">
            <w:pPr>
              <w:pStyle w:val="Tabletext"/>
            </w:pPr>
            <w:r w:rsidRPr="00263A70">
              <w:t>2</w:t>
            </w:r>
          </w:p>
        </w:tc>
        <w:tc>
          <w:tcPr>
            <w:tcW w:w="555"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39D28C5B" w14:textId="77777777" w:rsidR="006436FD" w:rsidRPr="00263A70" w:rsidRDefault="006436FD" w:rsidP="006436FD">
            <w:pPr>
              <w:pStyle w:val="Tabletext"/>
            </w:pPr>
            <w:r w:rsidRPr="00263A70">
              <w:t>3</w:t>
            </w:r>
          </w:p>
        </w:tc>
        <w:tc>
          <w:tcPr>
            <w:tcW w:w="556"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5D5F58C0" w14:textId="77777777" w:rsidR="006436FD" w:rsidRPr="00263A70" w:rsidRDefault="006436FD" w:rsidP="006436FD">
            <w:pPr>
              <w:pStyle w:val="Tabletext"/>
            </w:pPr>
            <w:r w:rsidRPr="00263A70">
              <w:t>4</w:t>
            </w:r>
          </w:p>
        </w:tc>
        <w:tc>
          <w:tcPr>
            <w:tcW w:w="556"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2DDC987D" w14:textId="77777777" w:rsidR="006436FD" w:rsidRPr="00263A70" w:rsidRDefault="006436FD" w:rsidP="006436FD">
            <w:pPr>
              <w:pStyle w:val="Tabletext"/>
            </w:pPr>
            <w:r w:rsidRPr="00263A70">
              <w:t>5</w:t>
            </w:r>
          </w:p>
        </w:tc>
        <w:tc>
          <w:tcPr>
            <w:tcW w:w="555"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02D2CBFB" w14:textId="77777777" w:rsidR="006436FD" w:rsidRPr="00263A70" w:rsidRDefault="006436FD" w:rsidP="006436FD">
            <w:pPr>
              <w:pStyle w:val="Tabletext"/>
            </w:pPr>
            <w:r w:rsidRPr="00263A70">
              <w:t>6</w:t>
            </w:r>
          </w:p>
        </w:tc>
        <w:tc>
          <w:tcPr>
            <w:tcW w:w="556"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6BE8041E" w14:textId="77777777" w:rsidR="006436FD" w:rsidRPr="00263A70" w:rsidRDefault="006436FD" w:rsidP="006436FD">
            <w:pPr>
              <w:pStyle w:val="Tabletext"/>
            </w:pPr>
            <w:r w:rsidRPr="00263A70">
              <w:t>7</w:t>
            </w:r>
          </w:p>
        </w:tc>
        <w:tc>
          <w:tcPr>
            <w:tcW w:w="555"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3EF2EBFC" w14:textId="77777777" w:rsidR="006436FD" w:rsidRPr="00263A70" w:rsidRDefault="006436FD" w:rsidP="006436FD">
            <w:pPr>
              <w:pStyle w:val="Tabletext"/>
            </w:pPr>
            <w:r w:rsidRPr="00263A70">
              <w:t>8</w:t>
            </w:r>
          </w:p>
        </w:tc>
      </w:tr>
      <w:tr w:rsidR="009633E9" w:rsidRPr="00263A70" w14:paraId="1E716371" w14:textId="77777777" w:rsidTr="009633E9">
        <w:tc>
          <w:tcPr>
            <w:tcW w:w="5000" w:type="pct"/>
            <w:gridSpan w:val="9"/>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vAlign w:val="center"/>
          </w:tcPr>
          <w:p w14:paraId="3B5747FC" w14:textId="092AB88E" w:rsidR="009633E9" w:rsidRPr="009633E9" w:rsidRDefault="009633E9" w:rsidP="009633E9">
            <w:pPr>
              <w:pStyle w:val="Tabletext"/>
              <w:jc w:val="center"/>
            </w:pPr>
            <w:r w:rsidRPr="009633E9">
              <w:t>generic templates</w:t>
            </w:r>
          </w:p>
        </w:tc>
      </w:tr>
      <w:tr w:rsidR="006436FD" w:rsidRPr="00263A70" w14:paraId="58431D4E" w14:textId="77777777" w:rsidTr="009633E9">
        <w:tc>
          <w:tcPr>
            <w:tcW w:w="555"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vAlign w:val="center"/>
          </w:tcPr>
          <w:p w14:paraId="19C9AAD8" w14:textId="742EE447" w:rsidR="006436FD" w:rsidRPr="00263A70" w:rsidRDefault="009633E9" w:rsidP="009633E9">
            <w:pPr>
              <w:pStyle w:val="Tabletext"/>
              <w:jc w:val="right"/>
              <w:rPr>
                <w:noProof/>
              </w:rPr>
            </w:pPr>
            <w:r>
              <w:rPr>
                <w:noProof/>
              </w:rPr>
              <w:t>30</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8ABEE2B"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26DCCF53" w14:textId="77777777" w:rsidR="006436FD" w:rsidRPr="003E62E2" w:rsidRDefault="006436FD" w:rsidP="006436FD">
            <w:pPr>
              <w:pStyle w:val="Tabletext"/>
              <w:jc w:val="center"/>
              <w:rPr>
                <w:rStyle w:val="MetreCode"/>
              </w:rPr>
            </w:pPr>
            <w:r w:rsidRPr="003E62E2">
              <w:rPr>
                <w:rStyle w:val="MetreCode"/>
              </w:rPr>
              <w:t>⏑–⏑</w:t>
            </w:r>
          </w:p>
          <w:p w14:paraId="000A659E"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29E9164C"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E09286A" w14:textId="11797716" w:rsidR="006436FD" w:rsidRPr="003E62E2" w:rsidRDefault="00836F9C" w:rsidP="006436FD">
            <w:pPr>
              <w:pStyle w:val="Tabletext"/>
              <w:jc w:val="center"/>
              <w:rPr>
                <w:rStyle w:val="MetreCode"/>
              </w:rPr>
            </w:pPr>
            <w:r>
              <w:rPr>
                <w:rStyle w:val="MetreCode"/>
              </w:rPr>
              <w:t>||</w:t>
            </w:r>
            <w:r w:rsidR="006436FD" w:rsidRPr="003E62E2">
              <w:rPr>
                <w:rStyle w:val="MetreCode"/>
              </w:rPr>
              <w:t>⏑–⏑</w:t>
            </w:r>
          </w:p>
          <w:p w14:paraId="70606AEF" w14:textId="00D91E8D" w:rsidR="006436FD" w:rsidRPr="003E62E2" w:rsidRDefault="00836F9C" w:rsidP="006436FD">
            <w:pPr>
              <w:pStyle w:val="Tabletext"/>
              <w:jc w:val="center"/>
              <w:rPr>
                <w:rStyle w:val="MetreCode"/>
              </w:rPr>
            </w:pPr>
            <w:r>
              <w:rPr>
                <w:rStyle w:val="MetreCode"/>
              </w:rPr>
              <w:t>||</w:t>
            </w:r>
            <w:r w:rsidR="006436FD"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3DF3398D"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36F3B143" w14:textId="77777777" w:rsidR="006436FD" w:rsidRPr="003E62E2" w:rsidRDefault="006436FD" w:rsidP="006436FD">
            <w:pPr>
              <w:pStyle w:val="Tabletext"/>
              <w:jc w:val="center"/>
              <w:rPr>
                <w:rStyle w:val="MetreCode"/>
              </w:rPr>
            </w:pPr>
            <w:r w:rsidRPr="003E62E2">
              <w:rPr>
                <w:rStyle w:val="MetreCode"/>
              </w:rPr>
              <w:t>⏑–⏑</w:t>
            </w:r>
          </w:p>
          <w:p w14:paraId="3DE4256A" w14:textId="5274431D" w:rsidR="006436FD" w:rsidRPr="003E62E2" w:rsidRDefault="006436FD" w:rsidP="006436FD">
            <w:pPr>
              <w:pStyle w:val="Tabletext"/>
              <w:jc w:val="center"/>
              <w:rPr>
                <w:rStyle w:val="MetreCode"/>
              </w:rPr>
            </w:pPr>
            <w:r w:rsidRPr="003E62E2">
              <w:rPr>
                <w:rStyle w:val="MetreCode"/>
              </w:rPr>
              <w:t>⏑</w:t>
            </w:r>
            <w:r w:rsidR="00836F9C">
              <w:rPr>
                <w:rStyle w:val="MetreCode"/>
              </w:rPr>
              <w:t>||</w:t>
            </w: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747C37AF" w14:textId="10F9E1D2" w:rsidR="006436FD" w:rsidRPr="003E62E2" w:rsidRDefault="00836F9C" w:rsidP="006436FD">
            <w:pPr>
              <w:pStyle w:val="Tabletext"/>
              <w:jc w:val="center"/>
              <w:rPr>
                <w:rStyle w:val="MetreCode"/>
              </w:rPr>
            </w:pPr>
            <w:r>
              <w:rPr>
                <w:rStyle w:val="MetreCode"/>
              </w:rPr>
              <w:t>||</w:t>
            </w:r>
            <w:r w:rsidR="006436FD" w:rsidRPr="003E62E2">
              <w:rPr>
                <w:rStyle w:val="MetreCode"/>
              </w:rPr>
              <w:t>⏑⏑⏑⏑</w:t>
            </w:r>
          </w:p>
          <w:p w14:paraId="5C712F28" w14:textId="77777777" w:rsidR="006436FD" w:rsidRPr="003E62E2" w:rsidRDefault="006436FD" w:rsidP="006436FD">
            <w:pPr>
              <w:pStyle w:val="Tabletext"/>
              <w:jc w:val="center"/>
              <w:rPr>
                <w:rStyle w:val="MetreCode"/>
              </w:rPr>
            </w:pPr>
            <w:r w:rsidRPr="003E62E2">
              <w:rPr>
                <w:rStyle w:val="MetreCode"/>
              </w:rPr>
              <w:t>⏑⏑–</w:t>
            </w:r>
          </w:p>
          <w:p w14:paraId="7D2AF1A9" w14:textId="77777777" w:rsidR="006436FD" w:rsidRPr="003E62E2" w:rsidRDefault="006436FD" w:rsidP="006436FD">
            <w:pPr>
              <w:pStyle w:val="Tabletext"/>
              <w:jc w:val="center"/>
              <w:rPr>
                <w:rStyle w:val="MetreCode"/>
              </w:rPr>
            </w:pPr>
            <w:r w:rsidRPr="003E62E2">
              <w:rPr>
                <w:rStyle w:val="MetreCode"/>
              </w:rPr>
              <w:t>–⏑⏑</w:t>
            </w:r>
          </w:p>
          <w:p w14:paraId="7385E251"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72483C6D" w14:textId="77777777" w:rsidR="006436FD" w:rsidRPr="003E62E2" w:rsidRDefault="006436FD" w:rsidP="006436FD">
            <w:pPr>
              <w:pStyle w:val="Tabletext"/>
              <w:jc w:val="center"/>
              <w:rPr>
                <w:rStyle w:val="MetreCode"/>
              </w:rPr>
            </w:pPr>
            <w:r w:rsidRPr="003E62E2">
              <w:rPr>
                <w:rStyle w:val="MetreCode"/>
              </w:rPr>
              <w:t>⏓</w:t>
            </w:r>
          </w:p>
        </w:tc>
      </w:tr>
      <w:tr w:rsidR="006436FD" w:rsidRPr="00263A70" w14:paraId="3476F363" w14:textId="77777777" w:rsidTr="009633E9">
        <w:tc>
          <w:tcPr>
            <w:tcW w:w="555"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vAlign w:val="center"/>
          </w:tcPr>
          <w:p w14:paraId="21C80EFB" w14:textId="333337BF" w:rsidR="006436FD" w:rsidRPr="00263A70" w:rsidRDefault="009633E9" w:rsidP="009633E9">
            <w:pPr>
              <w:pStyle w:val="Tabletext"/>
              <w:jc w:val="right"/>
              <w:rPr>
                <w:noProof/>
              </w:rPr>
            </w:pPr>
            <w:r>
              <w:rPr>
                <w:noProof/>
              </w:rPr>
              <w:t>27</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12F37E44"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223FAA55" w14:textId="77777777" w:rsidR="006436FD" w:rsidRPr="003E62E2" w:rsidRDefault="006436FD" w:rsidP="006436FD">
            <w:pPr>
              <w:pStyle w:val="Tabletext"/>
              <w:jc w:val="center"/>
              <w:rPr>
                <w:rStyle w:val="MetreCode"/>
              </w:rPr>
            </w:pPr>
            <w:r w:rsidRPr="003E62E2">
              <w:rPr>
                <w:rStyle w:val="MetreCode"/>
              </w:rPr>
              <w:t>⏑–⏑</w:t>
            </w:r>
          </w:p>
          <w:p w14:paraId="7F76381F"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7553F4C5"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30E21EFB" w14:textId="372B75C6" w:rsidR="006436FD" w:rsidRPr="003E62E2" w:rsidRDefault="00836F9C" w:rsidP="006436FD">
            <w:pPr>
              <w:pStyle w:val="Tabletext"/>
              <w:jc w:val="center"/>
              <w:rPr>
                <w:rStyle w:val="MetreCode"/>
              </w:rPr>
            </w:pPr>
            <w:r>
              <w:rPr>
                <w:rStyle w:val="MetreCode"/>
              </w:rPr>
              <w:t>||</w:t>
            </w:r>
            <w:r w:rsidR="006436FD" w:rsidRPr="003E62E2">
              <w:rPr>
                <w:rStyle w:val="MetreCode"/>
              </w:rPr>
              <w:t>⏑–⏑</w:t>
            </w:r>
          </w:p>
          <w:p w14:paraId="6DCB4EEF" w14:textId="77766C4B" w:rsidR="006436FD" w:rsidRPr="003E62E2" w:rsidRDefault="00836F9C" w:rsidP="006436FD">
            <w:pPr>
              <w:pStyle w:val="Tabletext"/>
              <w:jc w:val="center"/>
              <w:rPr>
                <w:rStyle w:val="MetreCode"/>
              </w:rPr>
            </w:pPr>
            <w:r>
              <w:rPr>
                <w:rStyle w:val="MetreCode"/>
              </w:rPr>
              <w:t>||</w:t>
            </w:r>
            <w:r w:rsidR="006436FD"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2BA0192B" w14:textId="5669A849" w:rsidR="006436FD" w:rsidRPr="003E62E2" w:rsidRDefault="00836F9C" w:rsidP="006436FD">
            <w:pPr>
              <w:pStyle w:val="Tabletext"/>
              <w:jc w:val="center"/>
              <w:rPr>
                <w:rStyle w:val="MetreCode"/>
              </w:rPr>
            </w:pPr>
            <w:r>
              <w:rPr>
                <w:rStyle w:val="MetreCode"/>
              </w:rPr>
              <w:t>||</w:t>
            </w:r>
            <w:r w:rsidR="006436FD" w:rsidRPr="003E62E2">
              <w:rPr>
                <w:rStyle w:val="MetreCode"/>
              </w:rPr>
              <w:t>⏑⏑⏑⏑</w:t>
            </w:r>
          </w:p>
          <w:p w14:paraId="37F2414A" w14:textId="77777777" w:rsidR="006436FD" w:rsidRPr="003E62E2" w:rsidRDefault="006436FD" w:rsidP="006436FD">
            <w:pPr>
              <w:pStyle w:val="Tabletext"/>
              <w:jc w:val="center"/>
              <w:rPr>
                <w:rStyle w:val="MetreCode"/>
              </w:rPr>
            </w:pPr>
            <w:r w:rsidRPr="003E62E2">
              <w:rPr>
                <w:rStyle w:val="MetreCode"/>
              </w:rPr>
              <w:t>⏑⏑–</w:t>
            </w:r>
          </w:p>
          <w:p w14:paraId="63BF9656" w14:textId="77777777" w:rsidR="006436FD" w:rsidRPr="003E62E2" w:rsidRDefault="006436FD" w:rsidP="006436FD">
            <w:pPr>
              <w:pStyle w:val="Tabletext"/>
              <w:jc w:val="center"/>
              <w:rPr>
                <w:rStyle w:val="MetreCode"/>
              </w:rPr>
            </w:pPr>
            <w:r w:rsidRPr="003E62E2">
              <w:rPr>
                <w:rStyle w:val="MetreCode"/>
              </w:rPr>
              <w:t>–⏑⏑</w:t>
            </w:r>
          </w:p>
          <w:p w14:paraId="47F75502"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shd w:val="clear" w:color="auto" w:fill="EEECE1" w:themeFill="background2"/>
            <w:tcMar>
              <w:top w:w="100" w:type="dxa"/>
              <w:left w:w="100" w:type="dxa"/>
              <w:bottom w:w="100" w:type="dxa"/>
              <w:right w:w="100" w:type="dxa"/>
            </w:tcMar>
            <w:vAlign w:val="center"/>
          </w:tcPr>
          <w:p w14:paraId="7684F98D"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6668F88"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079D313F" w14:textId="77777777" w:rsidR="006436FD" w:rsidRPr="003E62E2" w:rsidRDefault="006436FD" w:rsidP="006436FD">
            <w:pPr>
              <w:pStyle w:val="Tabletext"/>
              <w:jc w:val="center"/>
              <w:rPr>
                <w:rStyle w:val="MetreCode"/>
              </w:rPr>
            </w:pPr>
            <w:r w:rsidRPr="003E62E2">
              <w:rPr>
                <w:rStyle w:val="MetreCode"/>
              </w:rPr>
              <w:t>⏓</w:t>
            </w:r>
          </w:p>
        </w:tc>
      </w:tr>
      <w:tr w:rsidR="006436FD" w:rsidRPr="00263A70" w14:paraId="072DF448" w14:textId="77777777" w:rsidTr="009633E9">
        <w:tc>
          <w:tcPr>
            <w:tcW w:w="555"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vAlign w:val="center"/>
          </w:tcPr>
          <w:p w14:paraId="5263EAF7" w14:textId="0AFAC802" w:rsidR="006436FD" w:rsidRPr="00263A70" w:rsidRDefault="009633E9" w:rsidP="009633E9">
            <w:pPr>
              <w:pStyle w:val="Tabletext"/>
              <w:jc w:val="right"/>
              <w:rPr>
                <w:noProof/>
              </w:rPr>
            </w:pPr>
            <w:r>
              <w:rPr>
                <w:noProof/>
              </w:rPr>
              <w:t>32</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5E39E2F1"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DC40FE4" w14:textId="77777777" w:rsidR="006436FD" w:rsidRPr="003E62E2" w:rsidRDefault="006436FD" w:rsidP="006436FD">
            <w:pPr>
              <w:pStyle w:val="Tabletext"/>
              <w:jc w:val="center"/>
              <w:rPr>
                <w:rStyle w:val="MetreCode"/>
              </w:rPr>
            </w:pPr>
            <w:r w:rsidRPr="003E62E2">
              <w:rPr>
                <w:rStyle w:val="MetreCode"/>
              </w:rPr>
              <w:t>⏑–⏑</w:t>
            </w:r>
          </w:p>
          <w:p w14:paraId="15A27D97"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15B8C2BB"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C132E3D" w14:textId="2FCE6188" w:rsidR="006436FD" w:rsidRPr="003E62E2" w:rsidRDefault="00836F9C" w:rsidP="006436FD">
            <w:pPr>
              <w:pStyle w:val="Tabletext"/>
              <w:jc w:val="center"/>
              <w:rPr>
                <w:rStyle w:val="MetreCode"/>
              </w:rPr>
            </w:pPr>
            <w:r>
              <w:rPr>
                <w:rStyle w:val="MetreCode"/>
              </w:rPr>
              <w:t>||</w:t>
            </w:r>
            <w:r w:rsidR="006436FD" w:rsidRPr="003E62E2">
              <w:rPr>
                <w:rStyle w:val="MetreCode"/>
              </w:rPr>
              <w:t>⏑–⏑</w:t>
            </w:r>
          </w:p>
          <w:p w14:paraId="36E1BDBE" w14:textId="27645F29" w:rsidR="006436FD" w:rsidRPr="003E62E2" w:rsidRDefault="00836F9C" w:rsidP="006436FD">
            <w:pPr>
              <w:pStyle w:val="Tabletext"/>
              <w:jc w:val="center"/>
              <w:rPr>
                <w:rStyle w:val="MetreCode"/>
              </w:rPr>
            </w:pPr>
            <w:r>
              <w:rPr>
                <w:rStyle w:val="MetreCode"/>
              </w:rPr>
              <w:t>||</w:t>
            </w:r>
            <w:r w:rsidR="006436FD"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0D38E4F0"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5AB38688" w14:textId="77777777" w:rsidR="006436FD" w:rsidRPr="003E62E2" w:rsidRDefault="006436FD" w:rsidP="006436FD">
            <w:pPr>
              <w:pStyle w:val="Tabletext"/>
              <w:jc w:val="center"/>
              <w:rPr>
                <w:rStyle w:val="MetreCode"/>
              </w:rPr>
            </w:pPr>
            <w:r w:rsidRPr="003E62E2">
              <w:rPr>
                <w:rStyle w:val="MetreCode"/>
              </w:rPr>
              <w:t>⏑–⏑</w:t>
            </w:r>
          </w:p>
          <w:p w14:paraId="343CE3DA" w14:textId="28312373" w:rsidR="006436FD" w:rsidRPr="003E62E2" w:rsidRDefault="006436FD" w:rsidP="006436FD">
            <w:pPr>
              <w:pStyle w:val="Tabletext"/>
              <w:jc w:val="center"/>
              <w:rPr>
                <w:rStyle w:val="MetreCode"/>
              </w:rPr>
            </w:pPr>
            <w:r w:rsidRPr="003E62E2">
              <w:rPr>
                <w:rStyle w:val="MetreCode"/>
              </w:rPr>
              <w:t>⏑</w:t>
            </w:r>
            <w:r w:rsidR="00836F9C">
              <w:rPr>
                <w:rStyle w:val="MetreCode"/>
              </w:rPr>
              <w:t>||</w:t>
            </w: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1EFDF0DF" w14:textId="5C5F94CE" w:rsidR="006436FD" w:rsidRPr="003E62E2" w:rsidRDefault="00836F9C" w:rsidP="006436FD">
            <w:pPr>
              <w:pStyle w:val="Tabletext"/>
              <w:jc w:val="center"/>
              <w:rPr>
                <w:rStyle w:val="MetreCode"/>
              </w:rPr>
            </w:pPr>
            <w:r>
              <w:rPr>
                <w:rStyle w:val="MetreCode"/>
              </w:rPr>
              <w:t>||</w:t>
            </w:r>
            <w:r w:rsidR="006436FD" w:rsidRPr="003E62E2">
              <w:rPr>
                <w:rStyle w:val="MetreCode"/>
              </w:rPr>
              <w:t>⏑⏑⏑⏑</w:t>
            </w:r>
          </w:p>
          <w:p w14:paraId="0F0E6A37" w14:textId="77777777" w:rsidR="006436FD" w:rsidRPr="003E62E2" w:rsidRDefault="006436FD" w:rsidP="006436FD">
            <w:pPr>
              <w:pStyle w:val="Tabletext"/>
              <w:jc w:val="center"/>
              <w:rPr>
                <w:rStyle w:val="MetreCode"/>
              </w:rPr>
            </w:pPr>
            <w:r w:rsidRPr="003E62E2">
              <w:rPr>
                <w:rStyle w:val="MetreCode"/>
              </w:rPr>
              <w:t>⏑⏑–</w:t>
            </w:r>
          </w:p>
          <w:p w14:paraId="370D733B" w14:textId="77777777" w:rsidR="006436FD" w:rsidRPr="003E62E2" w:rsidRDefault="006436FD" w:rsidP="006436FD">
            <w:pPr>
              <w:pStyle w:val="Tabletext"/>
              <w:jc w:val="center"/>
              <w:rPr>
                <w:rStyle w:val="MetreCode"/>
              </w:rPr>
            </w:pPr>
            <w:r w:rsidRPr="003E62E2">
              <w:rPr>
                <w:rStyle w:val="MetreCode"/>
              </w:rPr>
              <w:t>–⏑⏑</w:t>
            </w:r>
          </w:p>
          <w:p w14:paraId="1A0A8191"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shd w:val="clear" w:color="auto" w:fill="EEECE1" w:themeFill="background2"/>
            <w:tcMar>
              <w:top w:w="100" w:type="dxa"/>
              <w:left w:w="100" w:type="dxa"/>
              <w:bottom w:w="100" w:type="dxa"/>
              <w:right w:w="100" w:type="dxa"/>
            </w:tcMar>
            <w:vAlign w:val="center"/>
          </w:tcPr>
          <w:p w14:paraId="20195711" w14:textId="77777777" w:rsidR="006436FD" w:rsidRPr="003E62E2" w:rsidRDefault="006436FD" w:rsidP="006436FD">
            <w:pPr>
              <w:pStyle w:val="Tabletext"/>
              <w:jc w:val="center"/>
              <w:rPr>
                <w:rStyle w:val="MetreCode"/>
              </w:rPr>
            </w:pPr>
            <w:r w:rsidRPr="003E62E2">
              <w:rPr>
                <w:rStyle w:val="MetreCode"/>
              </w:rPr>
              <w:t>⏕⏓</w:t>
            </w:r>
          </w:p>
        </w:tc>
      </w:tr>
      <w:tr w:rsidR="009633E9" w:rsidRPr="00263A70" w14:paraId="2AC1BD63" w14:textId="77777777" w:rsidTr="009633E9">
        <w:tc>
          <w:tcPr>
            <w:tcW w:w="5000" w:type="pct"/>
            <w:gridSpan w:val="9"/>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74F30989" w14:textId="3C8F0FD6" w:rsidR="009633E9" w:rsidRPr="009633E9" w:rsidRDefault="009633E9" w:rsidP="009633E9">
            <w:pPr>
              <w:pStyle w:val="Tabletext"/>
              <w:jc w:val="center"/>
            </w:pPr>
            <w:r w:rsidRPr="009633E9">
              <w:t>specific constrain</w:t>
            </w:r>
            <w:r>
              <w:t>ts</w:t>
            </w:r>
          </w:p>
        </w:tc>
      </w:tr>
      <w:tr w:rsidR="006436FD" w:rsidRPr="00263A70" w14:paraId="6B117673" w14:textId="77777777" w:rsidTr="009633E9">
        <w:tc>
          <w:tcPr>
            <w:tcW w:w="555"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09011E1D" w14:textId="77777777" w:rsidR="006436FD" w:rsidRPr="00263A70" w:rsidRDefault="006436FD" w:rsidP="006436FD">
            <w:pPr>
              <w:pStyle w:val="Tabletext"/>
              <w:rPr>
                <w:noProof/>
              </w:rPr>
            </w:pPr>
            <w:r w:rsidRPr="00263A70">
              <w:rPr>
                <w:noProof/>
              </w:rPr>
              <w:t>capalā</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0AECFB9B"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407D1E35"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1AFCBA3D"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C81679C" w14:textId="7CC160B8" w:rsidR="006436FD" w:rsidRPr="003E62E2" w:rsidRDefault="00836F9C" w:rsidP="006436FD">
            <w:pPr>
              <w:pStyle w:val="Tabletext"/>
              <w:jc w:val="center"/>
              <w:rPr>
                <w:rStyle w:val="MetreCode"/>
              </w:rPr>
            </w:pPr>
            <w:r>
              <w:rPr>
                <w:rStyle w:val="MetreCode"/>
              </w:rPr>
              <w:t>||</w:t>
            </w:r>
            <w:r w:rsidR="006436FD"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3B70C761" w14:textId="035C2C65" w:rsidR="006436FD" w:rsidRPr="003E62E2" w:rsidRDefault="006436FD" w:rsidP="006436FD">
            <w:pPr>
              <w:pStyle w:val="Tabletext"/>
              <w:jc w:val="center"/>
              <w:rPr>
                <w:rStyle w:val="MetreCode"/>
              </w:rPr>
            </w:pPr>
            <w:r w:rsidRPr="003E62E2">
              <w:rPr>
                <w:rStyle w:val="MetreCode"/>
              </w:rPr>
              <w:t>–</w:t>
            </w:r>
            <w:r w:rsidR="00E873A7" w:rsidRPr="00E873A7">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709DA9E1" w14:textId="77777777" w:rsidR="006436FD" w:rsidRPr="00143547" w:rsidRDefault="006436FD" w:rsidP="006436FD">
            <w:pPr>
              <w:pStyle w:val="Tabletext"/>
              <w:jc w:val="center"/>
              <w:rPr>
                <w:rStyle w:val="MetreCode"/>
              </w:rPr>
            </w:pP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B8B0E2D" w14:textId="77777777" w:rsidR="006436FD" w:rsidRPr="00143547" w:rsidRDefault="006436FD" w:rsidP="006436FD">
            <w:pPr>
              <w:pStyle w:val="Tabletext"/>
              <w:jc w:val="center"/>
              <w:rPr>
                <w:rStyle w:val="MetreCode"/>
              </w:rPr>
            </w:pP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50ABD4D9" w14:textId="77777777" w:rsidR="006436FD" w:rsidRPr="00143547" w:rsidRDefault="006436FD" w:rsidP="006436FD">
            <w:pPr>
              <w:pStyle w:val="Tabletext"/>
              <w:jc w:val="center"/>
              <w:rPr>
                <w:rStyle w:val="MetreCode"/>
              </w:rPr>
            </w:pPr>
          </w:p>
        </w:tc>
      </w:tr>
      <w:tr w:rsidR="006436FD" w:rsidRPr="00263A70" w14:paraId="7312E8D7" w14:textId="77777777" w:rsidTr="009633E9">
        <w:tc>
          <w:tcPr>
            <w:tcW w:w="555"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17FA1004" w14:textId="77777777" w:rsidR="006436FD" w:rsidRPr="00263A70" w:rsidRDefault="006436FD" w:rsidP="006436FD">
            <w:pPr>
              <w:pStyle w:val="Tabletext"/>
              <w:rPr>
                <w:noProof/>
              </w:rPr>
            </w:pPr>
            <w:r w:rsidRPr="00263A70">
              <w:rPr>
                <w:noProof/>
              </w:rPr>
              <w:t>vipulā</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F453534" w14:textId="77777777" w:rsidR="006436FD" w:rsidRPr="00143547" w:rsidRDefault="006436FD" w:rsidP="006436FD">
            <w:pPr>
              <w:pStyle w:val="Tabletext"/>
              <w:jc w:val="center"/>
              <w:rPr>
                <w:rStyle w:val="MetreCode"/>
              </w:rPr>
            </w:pP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4D16FE3B" w14:textId="77777777" w:rsidR="006436FD" w:rsidRPr="00143547" w:rsidRDefault="006436FD" w:rsidP="006436FD">
            <w:pPr>
              <w:pStyle w:val="Tabletext"/>
              <w:jc w:val="center"/>
              <w:rPr>
                <w:rStyle w:val="MetreCode"/>
              </w:rPr>
            </w:pP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0623FE78" w14:textId="77777777" w:rsidR="006436FD" w:rsidRPr="00143547" w:rsidRDefault="006436FD" w:rsidP="006436FD">
            <w:pPr>
              <w:pStyle w:val="Tabletext"/>
              <w:jc w:val="center"/>
              <w:rPr>
                <w:rStyle w:val="MetreCode"/>
              </w:rPr>
            </w:pP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2DE5FDB0" w14:textId="77777777" w:rsidR="006436FD" w:rsidRPr="003E62E2" w:rsidRDefault="006436FD" w:rsidP="006436FD">
            <w:pPr>
              <w:pStyle w:val="Tabletext"/>
              <w:jc w:val="center"/>
              <w:rPr>
                <w:rStyle w:val="MetreCode"/>
              </w:rPr>
            </w:pPr>
            <w:r w:rsidRPr="003E62E2">
              <w:rPr>
                <w:rStyle w:val="MetreCode"/>
              </w:rPr>
              <w:t>⏑–⏑</w:t>
            </w:r>
          </w:p>
          <w:p w14:paraId="6B421656" w14:textId="5507D3E7" w:rsidR="006436FD" w:rsidRPr="003E62E2" w:rsidRDefault="006436FD" w:rsidP="006436FD">
            <w:pPr>
              <w:pStyle w:val="Tabletext"/>
              <w:jc w:val="center"/>
              <w:rPr>
                <w:rStyle w:val="MetreCode"/>
              </w:rPr>
            </w:pPr>
            <w:r w:rsidRPr="003E62E2">
              <w:rPr>
                <w:rStyle w:val="MetreCode"/>
              </w:rPr>
              <w:lastRenderedPageBreak/>
              <w:t>⏑</w:t>
            </w:r>
            <w:r w:rsidR="00836F9C">
              <w:rPr>
                <w:rStyle w:val="MetreCode"/>
              </w:rPr>
              <w:t>||</w:t>
            </w: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15FD36E" w14:textId="77777777" w:rsidR="006436FD" w:rsidRPr="00143547" w:rsidRDefault="006436FD" w:rsidP="006436FD">
            <w:pPr>
              <w:pStyle w:val="Tabletext"/>
              <w:jc w:val="center"/>
              <w:rPr>
                <w:rStyle w:val="MetreCode"/>
              </w:rPr>
            </w:pP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343F1C45" w14:textId="77777777" w:rsidR="006436FD" w:rsidRPr="00143547" w:rsidRDefault="006436FD" w:rsidP="006436FD">
            <w:pPr>
              <w:pStyle w:val="Tabletext"/>
              <w:jc w:val="center"/>
              <w:rPr>
                <w:rStyle w:val="MetreCode"/>
              </w:rPr>
            </w:pP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742C5FD3" w14:textId="77777777" w:rsidR="006436FD" w:rsidRPr="00143547" w:rsidRDefault="006436FD" w:rsidP="006436FD">
            <w:pPr>
              <w:pStyle w:val="Tabletext"/>
              <w:jc w:val="center"/>
              <w:rPr>
                <w:rStyle w:val="MetreCode"/>
              </w:rPr>
            </w:pP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65651CE8" w14:textId="77777777" w:rsidR="006436FD" w:rsidRPr="00143547" w:rsidRDefault="006436FD" w:rsidP="006436FD">
            <w:pPr>
              <w:pStyle w:val="Tabletext"/>
              <w:jc w:val="center"/>
              <w:rPr>
                <w:rStyle w:val="MetreCode"/>
              </w:rPr>
            </w:pPr>
          </w:p>
        </w:tc>
      </w:tr>
    </w:tbl>
    <w:p w14:paraId="79F11FEA" w14:textId="095EB6CD" w:rsidR="00C02B8C" w:rsidRPr="00DD7CCF" w:rsidRDefault="006436FD" w:rsidP="00D4342A">
      <w:pPr>
        <w:pStyle w:val="Cmsor3"/>
        <w:numPr>
          <w:ilvl w:val="2"/>
          <w:numId w:val="9"/>
        </w:numPr>
      </w:pPr>
      <w:bookmarkStart w:id="736" w:name="_Ref48034509"/>
      <w:bookmarkStart w:id="737" w:name="_Toc74733621"/>
      <w:r>
        <w:rPr>
          <w:rStyle w:val="Foreign"/>
        </w:rPr>
        <w:t>A</w:t>
      </w:r>
      <w:r w:rsidR="004D2E67" w:rsidRPr="00ED5C86">
        <w:rPr>
          <w:rStyle w:val="Foreign"/>
        </w:rPr>
        <w:t>nuṣṭubh</w:t>
      </w:r>
      <w:bookmarkEnd w:id="732"/>
      <w:r w:rsidR="00991C8A">
        <w:t xml:space="preserve"> details</w:t>
      </w:r>
      <w:bookmarkEnd w:id="736"/>
      <w:bookmarkEnd w:id="737"/>
    </w:p>
    <w:p w14:paraId="32625B68" w14:textId="77777777" w:rsidR="00C02B8C" w:rsidRPr="00DD7CCF" w:rsidRDefault="004D2E67" w:rsidP="006436FD">
      <w:pPr>
        <w:pStyle w:val="Lista"/>
      </w:pPr>
      <w:r w:rsidRPr="00DD7CCF">
        <w:t xml:space="preserve">we use </w:t>
      </w:r>
      <w:r w:rsidRPr="00DD7CCF">
        <w:rPr>
          <w:rStyle w:val="Foreign"/>
        </w:rPr>
        <w:t>anuṣṭubh</w:t>
      </w:r>
      <w:r w:rsidRPr="00DD7CCF">
        <w:t xml:space="preserve"> as an umbrella term and shall not make a distinction between </w:t>
      </w:r>
      <w:r w:rsidR="00ED5C86" w:rsidRPr="00DD7CCF">
        <w:t>Vedic</w:t>
      </w:r>
      <w:r w:rsidRPr="00DD7CCF">
        <w:t xml:space="preserve"> </w:t>
      </w:r>
      <w:r w:rsidRPr="00DD7CCF">
        <w:rPr>
          <w:rStyle w:val="Foreign"/>
        </w:rPr>
        <w:t>anuṣṭubh</w:t>
      </w:r>
      <w:r w:rsidRPr="00DD7CCF">
        <w:t xml:space="preserve">, and classical </w:t>
      </w:r>
      <w:r w:rsidRPr="00DD7CCF">
        <w:rPr>
          <w:rStyle w:val="Foreign"/>
        </w:rPr>
        <w:t>vaktra</w:t>
      </w:r>
      <w:r w:rsidRPr="00DD7CCF">
        <w:t>/</w:t>
      </w:r>
      <w:proofErr w:type="spellStart"/>
      <w:r w:rsidRPr="00DD7CCF">
        <w:rPr>
          <w:rStyle w:val="Foreign"/>
        </w:rPr>
        <w:t>śloka</w:t>
      </w:r>
      <w:proofErr w:type="spellEnd"/>
      <w:r w:rsidRPr="00DD7CCF">
        <w:t xml:space="preserve"> in our classification</w:t>
      </w:r>
    </w:p>
    <w:p w14:paraId="025960F4" w14:textId="2F55890C" w:rsidR="00C02B8C" w:rsidRPr="00DD7CCF" w:rsidRDefault="004D2E67" w:rsidP="006436FD">
      <w:pPr>
        <w:pStyle w:val="Lista"/>
      </w:pPr>
      <w:r w:rsidRPr="00DD7CCF">
        <w:t xml:space="preserve">when encoding the prosody of lost text </w:t>
      </w:r>
      <w:r w:rsidRPr="00E24F87">
        <w:rPr>
          <w:noProof/>
        </w:rPr>
        <w:t>(</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E90D07">
        <w:t>5.4.4</w:t>
      </w:r>
      <w:r w:rsidR="009A6168" w:rsidRPr="00DD7CCF">
        <w:fldChar w:fldCharType="end"/>
      </w:r>
      <w:r w:rsidRPr="00DD7CCF">
        <w:t xml:space="preserve">), </w:t>
      </w:r>
      <w:r w:rsidR="00592239" w:rsidRPr="00592239">
        <w:t xml:space="preserve">apply the XML notation for the generic </w:t>
      </w:r>
      <w:r w:rsidR="00592239" w:rsidRPr="00592239">
        <w:rPr>
          <w:rStyle w:val="Foreign"/>
        </w:rPr>
        <w:t>anuṣṭubh</w:t>
      </w:r>
      <w:r w:rsidR="00592239" w:rsidRPr="00592239">
        <w:t xml:space="preserve"> template shown in </w:t>
      </w:r>
      <w:r w:rsidR="004F36E5">
        <w:fldChar w:fldCharType="begin"/>
      </w:r>
      <w:r w:rsidR="004F36E5">
        <w:instrText xml:space="preserve"> REF _Ref44134196 \h </w:instrText>
      </w:r>
      <w:r w:rsidR="004F36E5">
        <w:fldChar w:fldCharType="separate"/>
      </w:r>
      <w:r w:rsidR="00E90D07">
        <w:t xml:space="preserve">Table </w:t>
      </w:r>
      <w:r w:rsidR="00E90D07">
        <w:rPr>
          <w:noProof/>
        </w:rPr>
        <w:t>3</w:t>
      </w:r>
      <w:r w:rsidR="004F36E5">
        <w:fldChar w:fldCharType="end"/>
      </w:r>
      <w:r w:rsidR="00592239" w:rsidRPr="00592239">
        <w:t xml:space="preserve"> above, i.e. ignore the possibility of </w:t>
      </w:r>
      <w:r w:rsidR="00592239" w:rsidRPr="00592239">
        <w:rPr>
          <w:rStyle w:val="Foreign"/>
        </w:rPr>
        <w:t>vipulā</w:t>
      </w:r>
      <w:r w:rsidR="00592239" w:rsidRPr="00592239">
        <w:t xml:space="preserve"> variation and encode the first four syllables as indeterminate, and the latter four as per the </w:t>
      </w:r>
      <w:r w:rsidR="00592239" w:rsidRPr="00592239">
        <w:rPr>
          <w:rStyle w:val="Foreign"/>
        </w:rPr>
        <w:t>pathyā</w:t>
      </w:r>
      <w:r w:rsidR="00592239" w:rsidRPr="00592239">
        <w:t xml:space="preserve"> pattern for odd or even quarters as applicable</w:t>
      </w:r>
    </w:p>
    <w:p w14:paraId="39E91EA6" w14:textId="530115F1" w:rsidR="00C02B8C" w:rsidRPr="00DD7CCF" w:rsidRDefault="004D2E67" w:rsidP="006436FD">
      <w:pPr>
        <w:pStyle w:val="Lista"/>
      </w:pPr>
      <w:r w:rsidRPr="00DD7CCF">
        <w:t xml:space="preserve">there are in fact some additional restrictions for these syllables, set out in </w:t>
      </w:r>
      <w:r w:rsidR="004C2A93">
        <w:fldChar w:fldCharType="begin"/>
      </w:r>
      <w:r w:rsidR="004C2A93">
        <w:instrText xml:space="preserve"> REF _Ref44134600 \h </w:instrText>
      </w:r>
      <w:r w:rsidR="004C2A93">
        <w:fldChar w:fldCharType="separate"/>
      </w:r>
      <w:r w:rsidR="00E90D07" w:rsidRPr="00ED5C86">
        <w:t xml:space="preserve">Table </w:t>
      </w:r>
      <w:r w:rsidR="00E90D07">
        <w:rPr>
          <w:noProof/>
        </w:rPr>
        <w:t>6</w:t>
      </w:r>
      <w:r w:rsidR="004C2A93">
        <w:fldChar w:fldCharType="end"/>
      </w:r>
      <w:r w:rsidR="004C2A93">
        <w:t xml:space="preserve"> </w:t>
      </w:r>
      <w:r w:rsidRPr="00DD7CCF">
        <w:t>below</w:t>
      </w:r>
    </w:p>
    <w:p w14:paraId="3F498E04" w14:textId="01DE9874" w:rsidR="00C02B8C" w:rsidRPr="00DD7CCF" w:rsidRDefault="004D2E67" w:rsidP="006436FD">
      <w:pPr>
        <w:pStyle w:val="Lista2"/>
      </w:pPr>
      <w:r w:rsidRPr="00DD7CCF">
        <w:t xml:space="preserve">if you wish, feel free to mark up any non-conformant lines as metrically deviant </w:t>
      </w:r>
      <w:r w:rsidRPr="00E24F87">
        <w:rPr>
          <w:noProof/>
        </w:rPr>
        <w:t>(</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DE73FC">
        <w:t>2.3.5</w:t>
      </w:r>
      <w:r w:rsidR="00E078CA" w:rsidRPr="00DD7CCF">
        <w:fldChar w:fldCharType="end"/>
      </w:r>
      <w:r w:rsidRPr="00DD7CCF">
        <w:t>)</w:t>
      </w:r>
    </w:p>
    <w:p w14:paraId="03D9F36B" w14:textId="386CDC9F" w:rsidR="00C02B8C" w:rsidRPr="00DD7CCF" w:rsidRDefault="004D2E67" w:rsidP="006436FD">
      <w:pPr>
        <w:pStyle w:val="Lista"/>
      </w:pPr>
      <w:r w:rsidRPr="00DD7CCF">
        <w:t xml:space="preserve">note that </w:t>
      </w:r>
      <w:r w:rsidRPr="00DD7CCF">
        <w:rPr>
          <w:rStyle w:val="Foreign"/>
        </w:rPr>
        <w:t>vipulā</w:t>
      </w:r>
      <w:r w:rsidRPr="00DD7CCF">
        <w:t xml:space="preserve"> variations </w:t>
      </w:r>
      <w:r w:rsidRPr="00E24F87">
        <w:rPr>
          <w:noProof/>
        </w:rPr>
        <w:t>(</w:t>
      </w:r>
      <w:r w:rsidRPr="00DD7CCF">
        <w:t>alternative cadences in the odd quarters</w:t>
      </w:r>
      <w:r w:rsidR="00991C8A">
        <w:t xml:space="preserve">, listed in </w:t>
      </w:r>
      <w:r w:rsidR="00991C8A">
        <w:fldChar w:fldCharType="begin"/>
      </w:r>
      <w:r w:rsidR="00991C8A">
        <w:instrText xml:space="preserve"> REF _Ref48034860 \h </w:instrText>
      </w:r>
      <w:r w:rsidR="00991C8A">
        <w:fldChar w:fldCharType="separate"/>
      </w:r>
      <w:r w:rsidR="00E90D07" w:rsidRPr="00ED5C86">
        <w:t xml:space="preserve">Table </w:t>
      </w:r>
      <w:r w:rsidR="00E90D07">
        <w:rPr>
          <w:noProof/>
        </w:rPr>
        <w:t>7</w:t>
      </w:r>
      <w:r w:rsidR="00991C8A">
        <w:fldChar w:fldCharType="end"/>
      </w:r>
      <w:r w:rsidR="00991C8A">
        <w:t xml:space="preserve"> below</w:t>
      </w:r>
      <w:r w:rsidRPr="00DD7CCF">
        <w:t xml:space="preserve">) do not require any explicit markup but may be encoded as metrically deviant lines </w:t>
      </w:r>
      <w:r w:rsidRPr="00E24F87">
        <w:rPr>
          <w:noProof/>
        </w:rPr>
        <w:t>(</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DE73FC">
        <w:t>2.3.5</w:t>
      </w:r>
      <w:r w:rsidR="00E078CA" w:rsidRPr="00DD7CCF">
        <w:fldChar w:fldCharType="end"/>
      </w:r>
      <w:r w:rsidR="002F2410">
        <w:t>, §</w:t>
      </w:r>
      <w:r w:rsidR="002F2410" w:rsidRPr="00DD7CCF">
        <w:fldChar w:fldCharType="begin"/>
      </w:r>
      <w:r w:rsidR="002F2410" w:rsidRPr="00DD7CCF">
        <w:instrText xml:space="preserve"> REF _Ref43980303 \r \h </w:instrText>
      </w:r>
      <w:r w:rsidR="002F2410">
        <w:instrText xml:space="preserve"> \* MERGEFORMAT </w:instrText>
      </w:r>
      <w:r w:rsidR="002F2410" w:rsidRPr="00DD7CCF">
        <w:fldChar w:fldCharType="separate"/>
      </w:r>
      <w:r w:rsidR="00DE73FC">
        <w:t>2.3.5</w:t>
      </w:r>
      <w:r w:rsidR="002F2410" w:rsidRPr="00DD7CCF">
        <w:fldChar w:fldCharType="end"/>
      </w:r>
      <w:r w:rsidRPr="00DD7CCF">
        <w:t>)</w:t>
      </w:r>
    </w:p>
    <w:p w14:paraId="5B5BF9AE" w14:textId="476312B6" w:rsidR="00177FFC" w:rsidRDefault="00177FFC" w:rsidP="006436FD">
      <w:pPr>
        <w:pStyle w:val="Kpalrs"/>
      </w:pPr>
      <w:bookmarkStart w:id="738" w:name="_Ref44134600"/>
      <w:r w:rsidRPr="00ED5C86">
        <w:t xml:space="preserve">Table </w:t>
      </w:r>
      <w:r>
        <w:fldChar w:fldCharType="begin"/>
      </w:r>
      <w:r>
        <w:instrText xml:space="preserve"> SEQ Table \* ARABIC </w:instrText>
      </w:r>
      <w:r>
        <w:fldChar w:fldCharType="separate"/>
      </w:r>
      <w:r w:rsidR="00E90D07">
        <w:rPr>
          <w:noProof/>
        </w:rPr>
        <w:t>6</w:t>
      </w:r>
      <w:r>
        <w:rPr>
          <w:noProof/>
        </w:rPr>
        <w:fldChar w:fldCharType="end"/>
      </w:r>
      <w:bookmarkEnd w:id="738"/>
      <w:r w:rsidRPr="00ED5C86">
        <w:t xml:space="preserve">. Permitted patterns in </w:t>
      </w:r>
      <w:r w:rsidRPr="00DD7CCF">
        <w:rPr>
          <w:rStyle w:val="Foreign"/>
        </w:rPr>
        <w:t>pathyā</w:t>
      </w:r>
      <w:r w:rsidRPr="00DD7CCF">
        <w:t xml:space="preserve"> </w:t>
      </w:r>
      <w:r w:rsidRPr="00DD7CCF">
        <w:rPr>
          <w:rStyle w:val="Foreign"/>
        </w:rPr>
        <w:t>anuṣṭubh</w:t>
      </w:r>
    </w:p>
    <w:tbl>
      <w:tblPr>
        <w:tblStyle w:val="17"/>
        <w:tblW w:w="5000" w:type="pct"/>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600" w:firstRow="0" w:lastRow="0" w:firstColumn="0" w:lastColumn="0" w:noHBand="1" w:noVBand="1"/>
      </w:tblPr>
      <w:tblGrid>
        <w:gridCol w:w="1374"/>
        <w:gridCol w:w="1374"/>
        <w:gridCol w:w="1374"/>
        <w:gridCol w:w="1374"/>
        <w:gridCol w:w="1374"/>
        <w:gridCol w:w="1374"/>
        <w:gridCol w:w="1374"/>
      </w:tblGrid>
      <w:tr w:rsidR="00C02B8C" w:rsidRPr="00DD7CCF" w14:paraId="2FDD2B8E" w14:textId="77777777" w:rsidTr="00847076">
        <w:tc>
          <w:tcPr>
            <w:tcW w:w="714"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72866FAF" w14:textId="77777777" w:rsidR="00C02B8C" w:rsidRPr="00263A70" w:rsidRDefault="004D2E67" w:rsidP="006436FD">
            <w:pPr>
              <w:pStyle w:val="Tabletext"/>
            </w:pPr>
            <w:r w:rsidRPr="00263A70">
              <w:t xml:space="preserve"> </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2A7786DC" w14:textId="77777777" w:rsidR="00C02B8C" w:rsidRPr="00263A70" w:rsidRDefault="004D2E67" w:rsidP="006436FD">
            <w:pPr>
              <w:pStyle w:val="Tabletext"/>
            </w:pPr>
            <w:r w:rsidRPr="00263A70">
              <w:t>1</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467D6A2E" w14:textId="77777777" w:rsidR="00C02B8C" w:rsidRPr="00263A70" w:rsidRDefault="004D2E67" w:rsidP="006436FD">
            <w:pPr>
              <w:pStyle w:val="Tabletext"/>
            </w:pPr>
            <w:r w:rsidRPr="00263A70">
              <w:t>2–4</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545F52C2" w14:textId="77777777" w:rsidR="00C02B8C" w:rsidRPr="00263A70" w:rsidRDefault="004D2E67" w:rsidP="006436FD">
            <w:pPr>
              <w:pStyle w:val="Tabletext"/>
            </w:pPr>
            <w:r w:rsidRPr="00263A70">
              <w:t>5</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67F6B377" w14:textId="77777777" w:rsidR="00C02B8C" w:rsidRPr="00263A70" w:rsidRDefault="004D2E67" w:rsidP="006436FD">
            <w:pPr>
              <w:pStyle w:val="Tabletext"/>
            </w:pPr>
            <w:r w:rsidRPr="00263A70">
              <w:t>6</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7E4FD802" w14:textId="77777777" w:rsidR="00C02B8C" w:rsidRPr="00263A70" w:rsidRDefault="004D2E67" w:rsidP="006436FD">
            <w:pPr>
              <w:pStyle w:val="Tabletext"/>
            </w:pPr>
            <w:r w:rsidRPr="00263A70">
              <w:t>7</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581EC7A0" w14:textId="77777777" w:rsidR="00C02B8C" w:rsidRPr="00263A70" w:rsidRDefault="004D2E67" w:rsidP="006436FD">
            <w:pPr>
              <w:pStyle w:val="Tabletext"/>
            </w:pPr>
            <w:r w:rsidRPr="00263A70">
              <w:t>8</w:t>
            </w:r>
          </w:p>
        </w:tc>
      </w:tr>
      <w:tr w:rsidR="00C02B8C" w:rsidRPr="00DD7CCF" w14:paraId="1013DC2E" w14:textId="77777777" w:rsidTr="00847076">
        <w:tc>
          <w:tcPr>
            <w:tcW w:w="714"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52DCA5AD" w14:textId="77777777" w:rsidR="00C02B8C" w:rsidRPr="00263A70" w:rsidRDefault="004D2E67" w:rsidP="006436FD">
            <w:pPr>
              <w:pStyle w:val="Tabletext"/>
            </w:pPr>
            <w:r w:rsidRPr="00263A70">
              <w:t>odd</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14:paraId="75CCB570" w14:textId="77777777" w:rsidR="00C02B8C" w:rsidRPr="003E62E2" w:rsidRDefault="004D2E67" w:rsidP="006436FD">
            <w:pPr>
              <w:pStyle w:val="Tabletext"/>
              <w:jc w:val="center"/>
              <w:rPr>
                <w:rStyle w:val="MetreCode"/>
              </w:rPr>
            </w:pPr>
            <w:r w:rsidRPr="003E62E2">
              <w:rPr>
                <w:rStyle w:val="MetreCode"/>
              </w:rPr>
              <w:t>⏓</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14:paraId="4959707D" w14:textId="77777777" w:rsidR="00C02B8C" w:rsidRPr="003E62E2" w:rsidRDefault="004D2E67" w:rsidP="006436FD">
            <w:pPr>
              <w:pStyle w:val="Tabletext"/>
              <w:jc w:val="center"/>
              <w:rPr>
                <w:rStyle w:val="MetreCode"/>
              </w:rPr>
            </w:pPr>
            <w:r w:rsidRPr="003E62E2">
              <w:rPr>
                <w:rStyle w:val="MetreCode"/>
              </w:rPr>
              <w:t>––⏓</w:t>
            </w:r>
          </w:p>
          <w:p w14:paraId="073D4D58" w14:textId="77777777" w:rsidR="00C02B8C" w:rsidRPr="003E62E2" w:rsidRDefault="004D2E67" w:rsidP="006436FD">
            <w:pPr>
              <w:pStyle w:val="Tabletext"/>
              <w:jc w:val="center"/>
              <w:rPr>
                <w:rStyle w:val="MetreCode"/>
              </w:rPr>
            </w:pPr>
            <w:r w:rsidRPr="003E62E2">
              <w:rPr>
                <w:rStyle w:val="MetreCode"/>
              </w:rPr>
              <w:t>⏑–⏓</w:t>
            </w:r>
          </w:p>
          <w:p w14:paraId="55CCEBF4" w14:textId="77777777" w:rsidR="00C02B8C" w:rsidRPr="003E62E2" w:rsidRDefault="004D2E67" w:rsidP="006436FD">
            <w:pPr>
              <w:pStyle w:val="Tabletext"/>
              <w:jc w:val="center"/>
              <w:rPr>
                <w:rStyle w:val="MetreCode"/>
              </w:rPr>
            </w:pPr>
            <w:r w:rsidRPr="003E62E2">
              <w:rPr>
                <w:rStyle w:val="MetreCode"/>
              </w:rPr>
              <w:t>–⏑⏓</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14:paraId="3184D851" w14:textId="77777777" w:rsidR="00C02B8C" w:rsidRPr="003E62E2" w:rsidRDefault="004D2E67" w:rsidP="006436FD">
            <w:pPr>
              <w:pStyle w:val="Tabletext"/>
              <w:jc w:val="center"/>
              <w:rPr>
                <w:rStyle w:val="MetreCode"/>
              </w:rPr>
            </w:pPr>
            <w:r w:rsidRPr="003E62E2">
              <w:rPr>
                <w:rStyle w:val="MetreCode"/>
              </w:rPr>
              <w:t>⏑</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14:paraId="506B6BC0" w14:textId="77777777" w:rsidR="00C02B8C" w:rsidRPr="003E62E2" w:rsidRDefault="004D2E67" w:rsidP="006436FD">
            <w:pPr>
              <w:pStyle w:val="Tabletext"/>
              <w:jc w:val="center"/>
              <w:rPr>
                <w:rStyle w:val="MetreCode"/>
              </w:rPr>
            </w:pPr>
            <w:r w:rsidRPr="003E62E2">
              <w:rPr>
                <w:rStyle w:val="MetreCode"/>
              </w:rPr>
              <w:t>–</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14:paraId="441173CD" w14:textId="77777777" w:rsidR="00C02B8C" w:rsidRPr="003E62E2" w:rsidRDefault="004D2E67" w:rsidP="006436FD">
            <w:pPr>
              <w:pStyle w:val="Tabletext"/>
              <w:jc w:val="center"/>
              <w:rPr>
                <w:rStyle w:val="MetreCode"/>
              </w:rPr>
            </w:pPr>
            <w:r w:rsidRPr="003E62E2">
              <w:rPr>
                <w:rStyle w:val="MetreCode"/>
              </w:rPr>
              <w:t>–</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14:paraId="6C944B26" w14:textId="77777777" w:rsidR="00C02B8C" w:rsidRPr="003E62E2" w:rsidRDefault="004D2E67" w:rsidP="006436FD">
            <w:pPr>
              <w:pStyle w:val="Tabletext"/>
              <w:jc w:val="center"/>
              <w:rPr>
                <w:rStyle w:val="MetreCode"/>
              </w:rPr>
            </w:pPr>
            <w:r w:rsidRPr="003E62E2">
              <w:rPr>
                <w:rStyle w:val="MetreCode"/>
              </w:rPr>
              <w:t>⏓</w:t>
            </w:r>
          </w:p>
        </w:tc>
      </w:tr>
      <w:tr w:rsidR="00C02B8C" w:rsidRPr="00DD7CCF" w14:paraId="7BDF2F6C" w14:textId="77777777"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14:paraId="64F28F6D" w14:textId="77777777" w:rsidR="00C02B8C" w:rsidRPr="00263A70" w:rsidRDefault="004D2E67" w:rsidP="006436FD">
            <w:pPr>
              <w:pStyle w:val="Tabletext"/>
            </w:pPr>
            <w:r w:rsidRPr="00263A70">
              <w:t>even</w:t>
            </w:r>
          </w:p>
        </w:tc>
        <w:tc>
          <w:tcPr>
            <w:tcW w:w="714" w:type="pct"/>
            <w:tcBorders>
              <w:right w:val="single" w:sz="8" w:space="0" w:color="000000"/>
            </w:tcBorders>
            <w:tcMar>
              <w:top w:w="100" w:type="dxa"/>
              <w:left w:w="100" w:type="dxa"/>
              <w:bottom w:w="100" w:type="dxa"/>
              <w:right w:w="100" w:type="dxa"/>
            </w:tcMar>
            <w:vAlign w:val="center"/>
          </w:tcPr>
          <w:p w14:paraId="487523B6" w14:textId="77777777" w:rsidR="00C02B8C" w:rsidRPr="003E62E2" w:rsidRDefault="004D2E67"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50E7D229" w14:textId="77777777" w:rsidR="00C02B8C" w:rsidRPr="003E62E2" w:rsidRDefault="004D2E67" w:rsidP="006436FD">
            <w:pPr>
              <w:pStyle w:val="Tabletext"/>
              <w:jc w:val="center"/>
              <w:rPr>
                <w:rStyle w:val="MetreCode"/>
              </w:rPr>
            </w:pPr>
            <w:r w:rsidRPr="003E62E2">
              <w:rPr>
                <w:rStyle w:val="MetreCode"/>
              </w:rPr>
              <w:t>––⏓</w:t>
            </w:r>
          </w:p>
          <w:p w14:paraId="68764EF3" w14:textId="77777777" w:rsidR="00C02B8C" w:rsidRPr="003E62E2" w:rsidRDefault="004D2E67" w:rsidP="006436FD">
            <w:pPr>
              <w:pStyle w:val="Tabletext"/>
              <w:jc w:val="center"/>
              <w:rPr>
                <w:rStyle w:val="MetreCode"/>
              </w:rPr>
            </w:pPr>
            <w:r w:rsidRPr="003E62E2">
              <w:rPr>
                <w:rStyle w:val="MetreCode"/>
              </w:rPr>
              <w:t>⏑–⏓</w:t>
            </w:r>
          </w:p>
          <w:p w14:paraId="1DBFBB3D" w14:textId="77777777" w:rsidR="00C02B8C" w:rsidRPr="003E62E2" w:rsidRDefault="004D2E67"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5F7EC968" w14:textId="77777777" w:rsidR="00C02B8C" w:rsidRPr="003E62E2" w:rsidRDefault="004D2E67"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E01881B" w14:textId="77777777" w:rsidR="00C02B8C" w:rsidRPr="003E62E2" w:rsidRDefault="004D2E67"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3BCF27CF" w14:textId="77777777" w:rsidR="00C02B8C" w:rsidRPr="003E62E2" w:rsidRDefault="004D2E67"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5370C4A" w14:textId="77777777" w:rsidR="00C02B8C" w:rsidRPr="003E62E2" w:rsidRDefault="004D2E67" w:rsidP="006436FD">
            <w:pPr>
              <w:pStyle w:val="Tabletext"/>
              <w:jc w:val="center"/>
              <w:rPr>
                <w:rStyle w:val="MetreCode"/>
              </w:rPr>
            </w:pPr>
            <w:r w:rsidRPr="003E62E2">
              <w:rPr>
                <w:rStyle w:val="MetreCode"/>
              </w:rPr>
              <w:t>⏓</w:t>
            </w:r>
          </w:p>
        </w:tc>
      </w:tr>
    </w:tbl>
    <w:p w14:paraId="3C2B3972" w14:textId="77777777" w:rsidR="004C2A93" w:rsidRDefault="004C2A93" w:rsidP="006436FD"/>
    <w:p w14:paraId="6147A3F4" w14:textId="1951F830" w:rsidR="00177FFC" w:rsidRDefault="00177FFC" w:rsidP="006436FD">
      <w:pPr>
        <w:pStyle w:val="Kpalrs"/>
      </w:pPr>
      <w:bookmarkStart w:id="739" w:name="_Ref48034860"/>
      <w:bookmarkStart w:id="740" w:name="_Ref48034859"/>
      <w:r w:rsidRPr="00ED5C86">
        <w:t xml:space="preserve">Table </w:t>
      </w:r>
      <w:r>
        <w:fldChar w:fldCharType="begin"/>
      </w:r>
      <w:r>
        <w:instrText xml:space="preserve"> SEQ Table \* ARABIC </w:instrText>
      </w:r>
      <w:r>
        <w:fldChar w:fldCharType="separate"/>
      </w:r>
      <w:r w:rsidR="00E90D07">
        <w:rPr>
          <w:noProof/>
        </w:rPr>
        <w:t>7</w:t>
      </w:r>
      <w:r>
        <w:rPr>
          <w:noProof/>
        </w:rPr>
        <w:fldChar w:fldCharType="end"/>
      </w:r>
      <w:bookmarkEnd w:id="739"/>
      <w:r w:rsidRPr="00ED5C86">
        <w:t xml:space="preserve">. Recognised </w:t>
      </w:r>
      <w:r w:rsidRPr="00ED5C86">
        <w:rPr>
          <w:rStyle w:val="Foreign"/>
        </w:rPr>
        <w:t>vipulā anuṣṭubh</w:t>
      </w:r>
      <w:r w:rsidRPr="00ED5C86">
        <w:t xml:space="preserve"> patterns (even lines only)</w:t>
      </w:r>
      <w:bookmarkEnd w:id="740"/>
    </w:p>
    <w:tbl>
      <w:tblPr>
        <w:tblStyle w:val="17"/>
        <w:tblW w:w="5000" w:type="pct"/>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600" w:firstRow="0" w:lastRow="0" w:firstColumn="0" w:lastColumn="0" w:noHBand="1" w:noVBand="1"/>
      </w:tblPr>
      <w:tblGrid>
        <w:gridCol w:w="1374"/>
        <w:gridCol w:w="1374"/>
        <w:gridCol w:w="1374"/>
        <w:gridCol w:w="1374"/>
        <w:gridCol w:w="1374"/>
        <w:gridCol w:w="1374"/>
        <w:gridCol w:w="1374"/>
      </w:tblGrid>
      <w:tr w:rsidR="00263A70" w:rsidRPr="00DD7CCF" w14:paraId="26D5521D" w14:textId="77777777"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14:paraId="1469A3CE" w14:textId="77777777" w:rsidR="00263A70" w:rsidRPr="00263A70" w:rsidRDefault="00263A70" w:rsidP="006436FD">
            <w:pPr>
              <w:pStyle w:val="Tabletext"/>
              <w:keepNext/>
              <w:rPr>
                <w:noProof/>
              </w:rPr>
            </w:pPr>
            <w:r w:rsidRPr="00263A70">
              <w:rPr>
                <w:noProof/>
              </w:rPr>
              <w:t xml:space="preserve"> </w:t>
            </w:r>
          </w:p>
        </w:tc>
        <w:tc>
          <w:tcPr>
            <w:tcW w:w="714" w:type="pct"/>
            <w:tcBorders>
              <w:right w:val="single" w:sz="8" w:space="0" w:color="000000"/>
            </w:tcBorders>
            <w:shd w:val="clear" w:color="auto" w:fill="EAF1DD"/>
            <w:tcMar>
              <w:top w:w="100" w:type="dxa"/>
              <w:left w:w="100" w:type="dxa"/>
              <w:bottom w:w="100" w:type="dxa"/>
              <w:right w:w="100" w:type="dxa"/>
            </w:tcMar>
          </w:tcPr>
          <w:p w14:paraId="33BDD959" w14:textId="77777777" w:rsidR="00263A70" w:rsidRPr="00263A70" w:rsidRDefault="00263A70" w:rsidP="006436FD">
            <w:pPr>
              <w:pStyle w:val="Tabletext"/>
              <w:keepNext/>
            </w:pPr>
            <w:r w:rsidRPr="00263A70">
              <w:t>1</w:t>
            </w:r>
          </w:p>
        </w:tc>
        <w:tc>
          <w:tcPr>
            <w:tcW w:w="714" w:type="pct"/>
            <w:tcBorders>
              <w:right w:val="single" w:sz="8" w:space="0" w:color="000000"/>
            </w:tcBorders>
            <w:shd w:val="clear" w:color="auto" w:fill="EAF1DD"/>
            <w:tcMar>
              <w:top w:w="100" w:type="dxa"/>
              <w:left w:w="100" w:type="dxa"/>
              <w:bottom w:w="100" w:type="dxa"/>
              <w:right w:w="100" w:type="dxa"/>
            </w:tcMar>
          </w:tcPr>
          <w:p w14:paraId="1547F810" w14:textId="77777777" w:rsidR="00263A70" w:rsidRPr="00263A70" w:rsidRDefault="00263A70" w:rsidP="006436FD">
            <w:pPr>
              <w:pStyle w:val="Tabletext"/>
              <w:keepNext/>
            </w:pPr>
            <w:r w:rsidRPr="00263A70">
              <w:t>2–4</w:t>
            </w:r>
          </w:p>
        </w:tc>
        <w:tc>
          <w:tcPr>
            <w:tcW w:w="714" w:type="pct"/>
            <w:tcBorders>
              <w:right w:val="single" w:sz="8" w:space="0" w:color="000000"/>
            </w:tcBorders>
            <w:shd w:val="clear" w:color="auto" w:fill="EAF1DD"/>
            <w:tcMar>
              <w:top w:w="100" w:type="dxa"/>
              <w:left w:w="100" w:type="dxa"/>
              <w:bottom w:w="100" w:type="dxa"/>
              <w:right w:w="100" w:type="dxa"/>
            </w:tcMar>
          </w:tcPr>
          <w:p w14:paraId="0504314B" w14:textId="77777777" w:rsidR="00263A70" w:rsidRPr="00263A70" w:rsidRDefault="00263A70" w:rsidP="006436FD">
            <w:pPr>
              <w:pStyle w:val="Tabletext"/>
              <w:keepNext/>
            </w:pPr>
            <w:r w:rsidRPr="00263A70">
              <w:t>5</w:t>
            </w:r>
          </w:p>
        </w:tc>
        <w:tc>
          <w:tcPr>
            <w:tcW w:w="714" w:type="pct"/>
            <w:tcBorders>
              <w:right w:val="single" w:sz="8" w:space="0" w:color="000000"/>
            </w:tcBorders>
            <w:shd w:val="clear" w:color="auto" w:fill="EAF1DD"/>
            <w:tcMar>
              <w:top w:w="100" w:type="dxa"/>
              <w:left w:w="100" w:type="dxa"/>
              <w:bottom w:w="100" w:type="dxa"/>
              <w:right w:w="100" w:type="dxa"/>
            </w:tcMar>
          </w:tcPr>
          <w:p w14:paraId="0CE3B58F" w14:textId="77777777" w:rsidR="00263A70" w:rsidRPr="00263A70" w:rsidRDefault="00263A70" w:rsidP="006436FD">
            <w:pPr>
              <w:pStyle w:val="Tabletext"/>
              <w:keepNext/>
            </w:pPr>
            <w:r w:rsidRPr="00263A70">
              <w:t>6</w:t>
            </w:r>
          </w:p>
        </w:tc>
        <w:tc>
          <w:tcPr>
            <w:tcW w:w="714" w:type="pct"/>
            <w:tcBorders>
              <w:right w:val="single" w:sz="8" w:space="0" w:color="000000"/>
            </w:tcBorders>
            <w:shd w:val="clear" w:color="auto" w:fill="EAF1DD"/>
            <w:tcMar>
              <w:top w:w="100" w:type="dxa"/>
              <w:left w:w="100" w:type="dxa"/>
              <w:bottom w:w="100" w:type="dxa"/>
              <w:right w:w="100" w:type="dxa"/>
            </w:tcMar>
          </w:tcPr>
          <w:p w14:paraId="16B8E1FA" w14:textId="77777777" w:rsidR="00263A70" w:rsidRPr="00263A70" w:rsidRDefault="00263A70" w:rsidP="006436FD">
            <w:pPr>
              <w:pStyle w:val="Tabletext"/>
              <w:keepNext/>
            </w:pPr>
            <w:r w:rsidRPr="00263A70">
              <w:t>7</w:t>
            </w:r>
          </w:p>
        </w:tc>
        <w:tc>
          <w:tcPr>
            <w:tcW w:w="714" w:type="pct"/>
            <w:tcBorders>
              <w:right w:val="single" w:sz="8" w:space="0" w:color="000000"/>
            </w:tcBorders>
            <w:shd w:val="clear" w:color="auto" w:fill="EAF1DD"/>
            <w:tcMar>
              <w:top w:w="100" w:type="dxa"/>
              <w:left w:w="100" w:type="dxa"/>
              <w:bottom w:w="100" w:type="dxa"/>
              <w:right w:w="100" w:type="dxa"/>
            </w:tcMar>
          </w:tcPr>
          <w:p w14:paraId="4DC2020C" w14:textId="77777777" w:rsidR="00263A70" w:rsidRPr="00263A70" w:rsidRDefault="00263A70" w:rsidP="006436FD">
            <w:pPr>
              <w:pStyle w:val="Tabletext"/>
              <w:keepNext/>
            </w:pPr>
            <w:r w:rsidRPr="00263A70">
              <w:t>8</w:t>
            </w:r>
          </w:p>
        </w:tc>
      </w:tr>
      <w:tr w:rsidR="00263A70" w:rsidRPr="00DD7CCF" w14:paraId="1E0ACB9A" w14:textId="77777777"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14:paraId="60BBEE83" w14:textId="77777777" w:rsidR="00263A70" w:rsidRPr="00263A70" w:rsidRDefault="00263A70" w:rsidP="006436FD">
            <w:pPr>
              <w:pStyle w:val="Tabletext"/>
              <w:keepNext/>
              <w:rPr>
                <w:noProof/>
              </w:rPr>
            </w:pPr>
            <w:r w:rsidRPr="00263A70">
              <w:rPr>
                <w:noProof/>
              </w:rPr>
              <w:t>na-vipulā</w:t>
            </w:r>
          </w:p>
        </w:tc>
        <w:tc>
          <w:tcPr>
            <w:tcW w:w="714" w:type="pct"/>
            <w:tcBorders>
              <w:right w:val="single" w:sz="8" w:space="0" w:color="000000"/>
            </w:tcBorders>
            <w:tcMar>
              <w:top w:w="100" w:type="dxa"/>
              <w:left w:w="100" w:type="dxa"/>
              <w:bottom w:w="100" w:type="dxa"/>
              <w:right w:w="100" w:type="dxa"/>
            </w:tcMar>
            <w:vAlign w:val="center"/>
          </w:tcPr>
          <w:p w14:paraId="24B9F879"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0D7E0E7B" w14:textId="77777777" w:rsidR="00263A70" w:rsidRPr="003E62E2" w:rsidRDefault="00263A70" w:rsidP="006436FD">
            <w:pPr>
              <w:pStyle w:val="Tabletext"/>
              <w:keepNext/>
              <w:jc w:val="center"/>
              <w:rPr>
                <w:rStyle w:val="MetreCode"/>
              </w:rPr>
            </w:pPr>
            <w:r w:rsidRPr="003E62E2">
              <w:rPr>
                <w:rStyle w:val="MetreCode"/>
              </w:rPr>
              <w:t>–––</w:t>
            </w:r>
          </w:p>
          <w:p w14:paraId="37FE33F7" w14:textId="77777777" w:rsidR="00263A70" w:rsidRPr="003E62E2" w:rsidRDefault="00263A70" w:rsidP="006436FD">
            <w:pPr>
              <w:pStyle w:val="Tabletext"/>
              <w:keepNext/>
              <w:jc w:val="center"/>
              <w:rPr>
                <w:rStyle w:val="MetreCode"/>
              </w:rPr>
            </w:pPr>
            <w:r w:rsidRPr="003E62E2">
              <w:rPr>
                <w:rStyle w:val="MetreCode"/>
              </w:rPr>
              <w:t>⏑––</w:t>
            </w:r>
          </w:p>
          <w:p w14:paraId="2E1C55CF"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014C031"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071DD10D"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DE98A82"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23736C34" w14:textId="77777777" w:rsidR="00263A70" w:rsidRPr="003E62E2" w:rsidRDefault="00263A70" w:rsidP="006436FD">
            <w:pPr>
              <w:pStyle w:val="Tabletext"/>
              <w:keepNext/>
              <w:jc w:val="center"/>
              <w:rPr>
                <w:rStyle w:val="MetreCode"/>
              </w:rPr>
            </w:pPr>
            <w:r w:rsidRPr="003E62E2">
              <w:rPr>
                <w:rStyle w:val="MetreCode"/>
              </w:rPr>
              <w:t>⏓</w:t>
            </w:r>
          </w:p>
        </w:tc>
      </w:tr>
      <w:tr w:rsidR="00263A70" w:rsidRPr="00DD7CCF" w14:paraId="702DBF0A" w14:textId="77777777"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14:paraId="1F319C14" w14:textId="77777777" w:rsidR="00263A70" w:rsidRPr="00263A70" w:rsidRDefault="00263A70" w:rsidP="006436FD">
            <w:pPr>
              <w:pStyle w:val="Tabletext"/>
              <w:keepNext/>
              <w:rPr>
                <w:noProof/>
              </w:rPr>
            </w:pPr>
            <w:r w:rsidRPr="00263A70">
              <w:rPr>
                <w:noProof/>
              </w:rPr>
              <w:t>bha-vipulā</w:t>
            </w:r>
          </w:p>
        </w:tc>
        <w:tc>
          <w:tcPr>
            <w:tcW w:w="714" w:type="pct"/>
            <w:tcBorders>
              <w:right w:val="single" w:sz="8" w:space="0" w:color="000000"/>
            </w:tcBorders>
            <w:tcMar>
              <w:top w:w="100" w:type="dxa"/>
              <w:left w:w="100" w:type="dxa"/>
              <w:bottom w:w="100" w:type="dxa"/>
              <w:right w:w="100" w:type="dxa"/>
            </w:tcMar>
            <w:vAlign w:val="center"/>
          </w:tcPr>
          <w:p w14:paraId="4D3D6988"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48065E12"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3753C64F"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23EBA283"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21C63EF4"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4D69D56E" w14:textId="77777777" w:rsidR="00263A70" w:rsidRPr="003E62E2" w:rsidRDefault="00263A70" w:rsidP="006436FD">
            <w:pPr>
              <w:pStyle w:val="Tabletext"/>
              <w:keepNext/>
              <w:jc w:val="center"/>
              <w:rPr>
                <w:rStyle w:val="MetreCode"/>
              </w:rPr>
            </w:pPr>
            <w:r w:rsidRPr="003E62E2">
              <w:rPr>
                <w:rStyle w:val="MetreCode"/>
              </w:rPr>
              <w:t>⏓</w:t>
            </w:r>
          </w:p>
        </w:tc>
      </w:tr>
      <w:tr w:rsidR="00263A70" w:rsidRPr="00DD7CCF" w14:paraId="640BD9F1" w14:textId="77777777"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14:paraId="2606D9EC" w14:textId="77777777" w:rsidR="00263A70" w:rsidRPr="00263A70" w:rsidRDefault="00263A70" w:rsidP="006436FD">
            <w:pPr>
              <w:pStyle w:val="Tabletext"/>
              <w:keepNext/>
              <w:rPr>
                <w:noProof/>
              </w:rPr>
            </w:pPr>
            <w:r w:rsidRPr="00263A70">
              <w:rPr>
                <w:noProof/>
              </w:rPr>
              <w:t>ma-vipulā</w:t>
            </w:r>
          </w:p>
        </w:tc>
        <w:tc>
          <w:tcPr>
            <w:tcW w:w="714" w:type="pct"/>
            <w:tcBorders>
              <w:right w:val="single" w:sz="8" w:space="0" w:color="000000"/>
            </w:tcBorders>
            <w:tcMar>
              <w:top w:w="100" w:type="dxa"/>
              <w:left w:w="100" w:type="dxa"/>
              <w:bottom w:w="100" w:type="dxa"/>
              <w:right w:w="100" w:type="dxa"/>
            </w:tcMar>
            <w:vAlign w:val="center"/>
          </w:tcPr>
          <w:p w14:paraId="6FE2ECCD"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6FA36BE8"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6B6F91CC" w14:textId="7FF4D383" w:rsidR="00263A70" w:rsidRPr="003E62E2" w:rsidRDefault="00263A70" w:rsidP="006436FD">
            <w:pPr>
              <w:pStyle w:val="Tabletext"/>
              <w:keepNext/>
              <w:jc w:val="center"/>
              <w:rPr>
                <w:rStyle w:val="MetreCode"/>
              </w:rPr>
            </w:pPr>
            <w:r w:rsidRPr="003E62E2">
              <w:rPr>
                <w:rStyle w:val="MetreCode"/>
              </w:rPr>
              <w:t>–</w:t>
            </w:r>
            <w:r w:rsidR="00836F9C">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32393C51"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58CBB6FB"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A37A6EF" w14:textId="77777777" w:rsidR="00263A70" w:rsidRPr="003E62E2" w:rsidRDefault="00263A70" w:rsidP="006436FD">
            <w:pPr>
              <w:pStyle w:val="Tabletext"/>
              <w:keepNext/>
              <w:jc w:val="center"/>
              <w:rPr>
                <w:rStyle w:val="MetreCode"/>
              </w:rPr>
            </w:pPr>
            <w:r w:rsidRPr="003E62E2">
              <w:rPr>
                <w:rStyle w:val="MetreCode"/>
              </w:rPr>
              <w:t>⏓</w:t>
            </w:r>
          </w:p>
        </w:tc>
      </w:tr>
      <w:tr w:rsidR="00263A70" w:rsidRPr="00DD7CCF" w14:paraId="3AAB1892" w14:textId="77777777"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14:paraId="35B4D874" w14:textId="77777777" w:rsidR="00263A70" w:rsidRPr="00263A70" w:rsidRDefault="00263A70" w:rsidP="006436FD">
            <w:pPr>
              <w:pStyle w:val="Tabletext"/>
              <w:rPr>
                <w:noProof/>
              </w:rPr>
            </w:pPr>
            <w:r w:rsidRPr="00263A70">
              <w:rPr>
                <w:noProof/>
              </w:rPr>
              <w:t>ra-vipulā</w:t>
            </w:r>
          </w:p>
        </w:tc>
        <w:tc>
          <w:tcPr>
            <w:tcW w:w="714" w:type="pct"/>
            <w:tcBorders>
              <w:right w:val="single" w:sz="8" w:space="0" w:color="000000"/>
            </w:tcBorders>
            <w:tcMar>
              <w:top w:w="100" w:type="dxa"/>
              <w:left w:w="100" w:type="dxa"/>
              <w:bottom w:w="100" w:type="dxa"/>
              <w:right w:w="100" w:type="dxa"/>
            </w:tcMar>
            <w:vAlign w:val="center"/>
          </w:tcPr>
          <w:p w14:paraId="75E0B52D" w14:textId="77777777" w:rsidR="00263A70" w:rsidRPr="003E62E2" w:rsidRDefault="00263A70"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489373C9" w14:textId="77777777" w:rsidR="00263A70" w:rsidRPr="003E62E2" w:rsidRDefault="00263A70" w:rsidP="006436FD">
            <w:pPr>
              <w:pStyle w:val="Tabletext"/>
              <w:jc w:val="center"/>
              <w:rPr>
                <w:rStyle w:val="MetreCode"/>
              </w:rPr>
            </w:pPr>
            <w:r w:rsidRPr="003E62E2">
              <w:rPr>
                <w:rStyle w:val="MetreCode"/>
              </w:rPr>
              <w:t>–––</w:t>
            </w:r>
          </w:p>
          <w:p w14:paraId="5BCDCA59" w14:textId="77777777" w:rsidR="00263A70" w:rsidRPr="003E62E2" w:rsidRDefault="00263A70" w:rsidP="006436FD">
            <w:pPr>
              <w:pStyle w:val="Tabletext"/>
              <w:jc w:val="center"/>
              <w:rPr>
                <w:rStyle w:val="MetreCode"/>
              </w:rPr>
            </w:pPr>
            <w:r w:rsidRPr="003E62E2">
              <w:rPr>
                <w:rStyle w:val="MetreCode"/>
              </w:rPr>
              <w:t>⏑––</w:t>
            </w:r>
          </w:p>
          <w:p w14:paraId="00D89A7E" w14:textId="77777777" w:rsidR="00263A70" w:rsidRPr="003E62E2" w:rsidRDefault="00263A70"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0AB854E" w14:textId="730338DF" w:rsidR="00263A70" w:rsidRPr="003E62E2" w:rsidRDefault="00836F9C" w:rsidP="006436FD">
            <w:pPr>
              <w:pStyle w:val="Tabletext"/>
              <w:jc w:val="center"/>
              <w:rPr>
                <w:rStyle w:val="MetreCode"/>
              </w:rPr>
            </w:pPr>
            <w:r>
              <w:rPr>
                <w:rStyle w:val="MetreCode"/>
              </w:rPr>
              <w:t>||</w:t>
            </w:r>
            <w:r w:rsidR="00263A70"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F25B74A" w14:textId="77777777" w:rsidR="00263A70" w:rsidRPr="003E62E2" w:rsidRDefault="00263A70"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04F54879" w14:textId="77777777" w:rsidR="00263A70" w:rsidRPr="003E62E2" w:rsidRDefault="00263A70"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50E9F6BA" w14:textId="77777777" w:rsidR="00263A70" w:rsidRPr="003E62E2" w:rsidRDefault="00263A70" w:rsidP="006436FD">
            <w:pPr>
              <w:pStyle w:val="Tabletext"/>
              <w:jc w:val="center"/>
              <w:rPr>
                <w:rStyle w:val="MetreCode"/>
              </w:rPr>
            </w:pPr>
            <w:r w:rsidRPr="003E62E2">
              <w:rPr>
                <w:rStyle w:val="MetreCode"/>
              </w:rPr>
              <w:t>⏓</w:t>
            </w:r>
          </w:p>
        </w:tc>
      </w:tr>
    </w:tbl>
    <w:p w14:paraId="50DA76D9" w14:textId="7BA9D719" w:rsidR="004F4C63" w:rsidRPr="00DD7CCF" w:rsidRDefault="006436FD" w:rsidP="00D4342A">
      <w:pPr>
        <w:pStyle w:val="Cmsor3"/>
        <w:numPr>
          <w:ilvl w:val="2"/>
          <w:numId w:val="9"/>
        </w:numPr>
      </w:pPr>
      <w:bookmarkStart w:id="741" w:name="_n2qlg5gxi1qw" w:colFirst="0" w:colLast="0"/>
      <w:bookmarkStart w:id="742" w:name="_Ref43991920"/>
      <w:bookmarkStart w:id="743" w:name="_Toc74733622"/>
      <w:bookmarkEnd w:id="741"/>
      <w:r>
        <w:t>T</w:t>
      </w:r>
      <w:r w:rsidR="004D2E67" w:rsidRPr="00DD7CCF">
        <w:t xml:space="preserve">he </w:t>
      </w:r>
      <w:r w:rsidR="004D2E67" w:rsidRPr="00ED5C86">
        <w:rPr>
          <w:rStyle w:val="Foreign"/>
        </w:rPr>
        <w:t>upajāti</w:t>
      </w:r>
      <w:r w:rsidR="004D2E67" w:rsidRPr="00DD7CCF">
        <w:t xml:space="preserve"> family</w:t>
      </w:r>
      <w:bookmarkEnd w:id="742"/>
      <w:bookmarkEnd w:id="743"/>
    </w:p>
    <w:p w14:paraId="680E4C8E" w14:textId="77777777" w:rsidR="00C02B8C" w:rsidRPr="00DD7CCF" w:rsidRDefault="004D2E67" w:rsidP="006436FD">
      <w:pPr>
        <w:pStyle w:val="Lista"/>
      </w:pPr>
      <w:r w:rsidRPr="00DD7CCF">
        <w:t>this family of metres includes 11 and 12-syllable metres which vary in the length of the first syllable and thus give rise to ambiguities concerning classification</w:t>
      </w:r>
    </w:p>
    <w:p w14:paraId="079BC8BE" w14:textId="77777777" w:rsidR="00C02B8C" w:rsidRPr="00DD7CCF" w:rsidRDefault="004D2E67" w:rsidP="006436FD">
      <w:pPr>
        <w:pStyle w:val="Lista2"/>
      </w:pPr>
      <w:r w:rsidRPr="00DD7CCF">
        <w:rPr>
          <w:rStyle w:val="Foreign"/>
        </w:rPr>
        <w:t>upajāti</w:t>
      </w:r>
      <w:r w:rsidRPr="00DD7CCF">
        <w:t xml:space="preserve"> or </w:t>
      </w:r>
      <w:r w:rsidRPr="00DD7CCF">
        <w:rPr>
          <w:rStyle w:val="Foreign"/>
        </w:rPr>
        <w:t>triṣṭubh upajāti</w:t>
      </w:r>
      <w:r w:rsidRPr="00DD7CCF">
        <w:t xml:space="preserve">, a free mix of </w:t>
      </w:r>
      <w:r w:rsidRPr="00DD7CCF">
        <w:rPr>
          <w:rStyle w:val="Foreign"/>
        </w:rPr>
        <w:t>indravajrā</w:t>
      </w:r>
      <w:r w:rsidRPr="00DD7CCF">
        <w:t xml:space="preserve"> and </w:t>
      </w:r>
      <w:r w:rsidRPr="00DD7CCF">
        <w:rPr>
          <w:rStyle w:val="Foreign"/>
        </w:rPr>
        <w:t>upendravajrā</w:t>
      </w:r>
    </w:p>
    <w:p w14:paraId="7E70DCBD" w14:textId="276910B2" w:rsidR="00C02B8C" w:rsidRPr="00DD7CCF" w:rsidRDefault="004D2E67" w:rsidP="006436FD">
      <w:pPr>
        <w:pStyle w:val="Lista2"/>
      </w:pPr>
      <w:r w:rsidRPr="00DD7CCF">
        <w:rPr>
          <w:rStyle w:val="Foreign"/>
        </w:rPr>
        <w:t>va</w:t>
      </w:r>
      <w:r w:rsidR="00C6268C">
        <w:rPr>
          <w:rStyle w:val="Foreign"/>
        </w:rPr>
        <w:t>ṁ</w:t>
      </w:r>
      <w:r w:rsidRPr="00DD7CCF">
        <w:rPr>
          <w:rStyle w:val="Foreign"/>
        </w:rPr>
        <w:t>śamālā</w:t>
      </w:r>
      <w:r w:rsidRPr="00DD7CCF">
        <w:t xml:space="preserve"> or </w:t>
      </w:r>
      <w:r w:rsidRPr="00DD7CCF">
        <w:rPr>
          <w:rStyle w:val="Foreign"/>
        </w:rPr>
        <w:t>jagatī upajāti</w:t>
      </w:r>
      <w:r w:rsidRPr="00DD7CCF">
        <w:t xml:space="preserve">, a free mix of </w:t>
      </w:r>
      <w:r w:rsidRPr="00DD7CCF">
        <w:rPr>
          <w:rStyle w:val="Foreign"/>
        </w:rPr>
        <w:t>indrava</w:t>
      </w:r>
      <w:r w:rsidR="00C6268C">
        <w:rPr>
          <w:rStyle w:val="Foreign"/>
        </w:rPr>
        <w:t>ṁ</w:t>
      </w:r>
      <w:r w:rsidRPr="00DD7CCF">
        <w:rPr>
          <w:rStyle w:val="Foreign"/>
        </w:rPr>
        <w:t>ś</w:t>
      </w:r>
      <w:r w:rsidR="003C75BD">
        <w:rPr>
          <w:rStyle w:val="Foreign"/>
        </w:rPr>
        <w:t>ā</w:t>
      </w:r>
      <w:r w:rsidRPr="00DD7CCF">
        <w:t xml:space="preserve"> and </w:t>
      </w:r>
      <w:r w:rsidRPr="00DD7CCF">
        <w:rPr>
          <w:rStyle w:val="Foreign"/>
        </w:rPr>
        <w:t>va</w:t>
      </w:r>
      <w:r w:rsidR="00C6268C">
        <w:rPr>
          <w:rStyle w:val="Foreign"/>
        </w:rPr>
        <w:t>ṁ</w:t>
      </w:r>
      <w:r w:rsidRPr="00DD7CCF">
        <w:rPr>
          <w:rStyle w:val="Foreign"/>
        </w:rPr>
        <w:t>śastha</w:t>
      </w:r>
    </w:p>
    <w:p w14:paraId="4AD135F2" w14:textId="77777777" w:rsidR="00C02B8C" w:rsidRPr="00DD7CCF" w:rsidRDefault="004D2E67" w:rsidP="006436FD">
      <w:pPr>
        <w:pStyle w:val="Lista"/>
      </w:pPr>
      <w:r w:rsidRPr="00DD7CCF">
        <w:t xml:space="preserve">when every line of a stanza is in one of the “pure” metres </w:t>
      </w:r>
      <w:r w:rsidRPr="00E24F87">
        <w:rPr>
          <w:noProof/>
        </w:rPr>
        <w:t>(</w:t>
      </w:r>
      <w:r w:rsidRPr="00DD7CCF">
        <w:t xml:space="preserve">e.g. </w:t>
      </w:r>
      <w:r w:rsidRPr="00DD7CCF">
        <w:rPr>
          <w:rStyle w:val="Foreign"/>
        </w:rPr>
        <w:t>indravajrā</w:t>
      </w:r>
      <w:r w:rsidRPr="00DD7CCF">
        <w:t xml:space="preserve">), that stanza should normally be classified as that pure metre, whereas stanzas with one or more lines in the other child metre should be classified as the “mixed metre” </w:t>
      </w:r>
      <w:r w:rsidRPr="00E24F87">
        <w:rPr>
          <w:noProof/>
        </w:rPr>
        <w:t>(</w:t>
      </w:r>
      <w:r w:rsidRPr="00DD7CCF">
        <w:t xml:space="preserve">e.g. </w:t>
      </w:r>
      <w:r w:rsidRPr="00DD7CCF">
        <w:rPr>
          <w:rStyle w:val="Foreign"/>
        </w:rPr>
        <w:t>upajāti</w:t>
      </w:r>
      <w:r w:rsidRPr="00DD7CCF">
        <w:t>)</w:t>
      </w:r>
    </w:p>
    <w:p w14:paraId="570F6558" w14:textId="77777777" w:rsidR="00C02B8C" w:rsidRPr="00DD7CCF" w:rsidRDefault="004D2E67" w:rsidP="006436FD">
      <w:pPr>
        <w:pStyle w:val="Lista"/>
      </w:pPr>
      <w:r w:rsidRPr="00DD7CCF">
        <w:t>however, the mixed metres are more widely used than the pure ones, therefore</w:t>
      </w:r>
    </w:p>
    <w:p w14:paraId="04AFD869" w14:textId="77777777" w:rsidR="00C02B8C" w:rsidRPr="00DD7CCF" w:rsidRDefault="004D2E67" w:rsidP="006436FD">
      <w:pPr>
        <w:pStyle w:val="Lista2"/>
      </w:pPr>
      <w:r w:rsidRPr="00DD7CCF">
        <w:t>if an inscription includes several successive stanzas of a mixed metre among which one or a few stanzas are in a pure metre, then it makes better sense to classify the pure stanza</w:t>
      </w:r>
      <w:r w:rsidRPr="00E24F87">
        <w:rPr>
          <w:noProof/>
        </w:rPr>
        <w:t>(</w:t>
      </w:r>
      <w:r w:rsidRPr="00DD7CCF">
        <w:t xml:space="preserve">s) as being also of the mixed metre </w:t>
      </w:r>
      <w:r w:rsidRPr="00E24F87">
        <w:rPr>
          <w:noProof/>
        </w:rPr>
        <w:t>(</w:t>
      </w:r>
      <w:r w:rsidRPr="00DD7CCF">
        <w:t>assuming that the poet was composing in the mixed metre and by chance all lines of that particular stanza turned out in one of the pure metres)</w:t>
      </w:r>
    </w:p>
    <w:p w14:paraId="690DD5C9" w14:textId="77777777" w:rsidR="00C02B8C" w:rsidRPr="00DD7CCF" w:rsidRDefault="004D2E67" w:rsidP="006436FD">
      <w:pPr>
        <w:pStyle w:val="Lista2"/>
      </w:pPr>
      <w:r w:rsidRPr="00DD7CCF">
        <w:lastRenderedPageBreak/>
        <w:t>if an inscription includes a stanza in one of these metres with at least one line-initial syllable lost, then it is better to assume the stanza to be in the mixed metre even if all the fully extant lines are in one of the pure metres</w:t>
      </w:r>
    </w:p>
    <w:p w14:paraId="52CF6F36" w14:textId="77777777" w:rsidR="00C02B8C" w:rsidRPr="00DD7CCF" w:rsidRDefault="004D2E67" w:rsidP="006436FD">
      <w:pPr>
        <w:pStyle w:val="Lista2"/>
      </w:pPr>
      <w:r w:rsidRPr="00DD7CCF">
        <w:t>there may always be cases where the above considerations do not apply; for example when a composer shows off his skill by employing a wide variety of metres</w:t>
      </w:r>
    </w:p>
    <w:p w14:paraId="7AEA59BC" w14:textId="509EFFA5" w:rsidR="004F4C63" w:rsidRPr="00DD7CCF" w:rsidRDefault="006436FD" w:rsidP="00D4342A">
      <w:pPr>
        <w:pStyle w:val="Cmsor3"/>
        <w:numPr>
          <w:ilvl w:val="2"/>
          <w:numId w:val="9"/>
        </w:numPr>
      </w:pPr>
      <w:bookmarkStart w:id="744" w:name="_n8vla59yhjha" w:colFirst="0" w:colLast="0"/>
      <w:bookmarkStart w:id="745" w:name="_Ref43991854"/>
      <w:bookmarkStart w:id="746" w:name="_Toc74733623"/>
      <w:bookmarkEnd w:id="744"/>
      <w:r>
        <w:t>T</w:t>
      </w:r>
      <w:r w:rsidR="004D2E67" w:rsidRPr="00DD7CCF">
        <w:t xml:space="preserve">he </w:t>
      </w:r>
      <w:r w:rsidR="004D2E67" w:rsidRPr="00ED5C86">
        <w:rPr>
          <w:rStyle w:val="Foreign"/>
        </w:rPr>
        <w:t>vaitālīya</w:t>
      </w:r>
      <w:r w:rsidR="004D2E67" w:rsidRPr="00DD7CCF">
        <w:t xml:space="preserve"> family</w:t>
      </w:r>
      <w:bookmarkEnd w:id="745"/>
      <w:bookmarkEnd w:id="746"/>
    </w:p>
    <w:p w14:paraId="0B816973" w14:textId="77777777" w:rsidR="00C02B8C" w:rsidRPr="00DD7CCF" w:rsidRDefault="004D2E67" w:rsidP="006436FD">
      <w:pPr>
        <w:pStyle w:val="Lista"/>
      </w:pPr>
      <w:r w:rsidRPr="00DD7CCF">
        <w:t xml:space="preserve">this family of </w:t>
      </w:r>
      <w:r w:rsidRPr="00DD7CCF">
        <w:rPr>
          <w:rStyle w:val="Foreign"/>
        </w:rPr>
        <w:t>ardhasama</w:t>
      </w:r>
      <w:r w:rsidRPr="00DD7CCF">
        <w:t xml:space="preserve"> metres also gives rise to ambiguities of classification because it uses a loose moraic template for the first part of each line and a syllabic template for the cadence </w:t>
      </w:r>
      <w:r w:rsidRPr="00E24F87">
        <w:rPr>
          <w:noProof/>
        </w:rPr>
        <w:t>(</w:t>
      </w:r>
      <w:r w:rsidRPr="00DD7CCF">
        <w:t>final part) of each line:</w:t>
      </w:r>
    </w:p>
    <w:p w14:paraId="7EB726D5" w14:textId="1A252DD6" w:rsidR="00C02B8C" w:rsidRPr="00DD7CCF" w:rsidRDefault="004D2E67" w:rsidP="006436FD">
      <w:pPr>
        <w:pStyle w:val="Lista2"/>
      </w:pPr>
      <w:r w:rsidRPr="00DD7CCF">
        <w:rPr>
          <w:rStyle w:val="Foreign"/>
        </w:rPr>
        <w:t>vaitālīya</w:t>
      </w:r>
      <w:r w:rsidRPr="00DD7CCF">
        <w:t xml:space="preserve">, with the pattern </w:t>
      </w:r>
      <w:r w:rsidR="00FB11E9" w:rsidRPr="00263A70">
        <w:rPr>
          <w:rStyle w:val="MetreCode"/>
        </w:rPr>
        <w:t>⏕</w:t>
      </w:r>
      <w:r w:rsidRPr="00263A70">
        <w:rPr>
          <w:rStyle w:val="MetreCode"/>
        </w:rPr>
        <w:t>⏕⏕–⏑–⏑⏓/⏕⏕⏕⏕–⏑–⏑⏓</w:t>
      </w:r>
    </w:p>
    <w:p w14:paraId="5359B336" w14:textId="77777777" w:rsidR="00C02B8C" w:rsidRPr="00DD7CCF" w:rsidRDefault="004D2E67" w:rsidP="006436FD">
      <w:pPr>
        <w:pStyle w:val="Lista2"/>
      </w:pPr>
      <w:r w:rsidRPr="00ED5C86">
        <w:rPr>
          <w:rStyle w:val="Foreign"/>
        </w:rPr>
        <w:t>aupacchandasika</w:t>
      </w:r>
      <w:r w:rsidRPr="00DD7CCF">
        <w:t xml:space="preserve">, with the pattern </w:t>
      </w:r>
      <w:r w:rsidRPr="00263A70">
        <w:rPr>
          <w:rStyle w:val="MetreCode"/>
        </w:rPr>
        <w:t>⏕⏕⏕–⏑–⏑–⏓/⏕⏕⏕⏕–⏑–⏑–⏓</w:t>
      </w:r>
    </w:p>
    <w:p w14:paraId="333D05F2" w14:textId="77777777" w:rsidR="004F4C63" w:rsidRPr="00DD7CCF" w:rsidRDefault="004D2E67" w:rsidP="006436FD">
      <w:pPr>
        <w:pStyle w:val="Lista2"/>
      </w:pPr>
      <w:r w:rsidRPr="00DD7CCF">
        <w:t xml:space="preserve">and the much rarer </w:t>
      </w:r>
      <w:r w:rsidRPr="00ED5C86">
        <w:rPr>
          <w:rStyle w:val="Foreign"/>
        </w:rPr>
        <w:t>āpātalikā</w:t>
      </w:r>
      <w:r w:rsidRPr="00DD7CCF">
        <w:t xml:space="preserve">, with the pattern </w:t>
      </w:r>
      <w:r w:rsidRPr="00263A70">
        <w:rPr>
          <w:rStyle w:val="MetreCode"/>
        </w:rPr>
        <w:t>⏕⏕⏕–⏑⏑–⏓/⏕⏕⏕⏕–⏑⏑–⏓</w:t>
      </w:r>
    </w:p>
    <w:p w14:paraId="4719DAE6" w14:textId="77777777" w:rsidR="00C02B8C" w:rsidRPr="00DD7CCF" w:rsidRDefault="004D2E67" w:rsidP="006436FD">
      <w:pPr>
        <w:pStyle w:val="Lista"/>
      </w:pPr>
      <w:r w:rsidRPr="00DD7CCF">
        <w:t>in addition, there exist a small number of fully syllabic templates which are specific, constrained instantiations of the above, partly moraic templates:</w:t>
      </w:r>
    </w:p>
    <w:p w14:paraId="45EF760E" w14:textId="1E175D5E" w:rsidR="00C02B8C" w:rsidRPr="00DD7CCF" w:rsidRDefault="004D2E67" w:rsidP="006436FD">
      <w:pPr>
        <w:pStyle w:val="Lista2"/>
      </w:pPr>
      <w:r w:rsidRPr="00DD7CCF">
        <w:rPr>
          <w:rStyle w:val="Foreign"/>
        </w:rPr>
        <w:t>vaitālīya</w:t>
      </w:r>
      <w:r w:rsidRPr="00DD7CCF">
        <w:t xml:space="preserve"> may be realised as </w:t>
      </w:r>
      <w:r w:rsidRPr="00DD7CCF">
        <w:rPr>
          <w:rStyle w:val="Foreign"/>
        </w:rPr>
        <w:t>viyoginī</w:t>
      </w:r>
      <w:r w:rsidRPr="00DD7CCF">
        <w:t xml:space="preserve"> or </w:t>
      </w:r>
      <w:r w:rsidRPr="00DD7CCF">
        <w:rPr>
          <w:rStyle w:val="Foreign"/>
        </w:rPr>
        <w:t>aparavaktra</w:t>
      </w:r>
      <w:r w:rsidRPr="00DD7CCF">
        <w:t xml:space="preserve"> </w:t>
      </w:r>
      <w:r w:rsidRPr="00E24F87">
        <w:rPr>
          <w:noProof/>
        </w:rPr>
        <w:t>(</w:t>
      </w:r>
      <w:r w:rsidRPr="00DD7CCF">
        <w:t xml:space="preserve">see </w:t>
      </w:r>
      <w:r w:rsidR="004C2A93">
        <w:fldChar w:fldCharType="begin"/>
      </w:r>
      <w:r w:rsidR="004C2A93">
        <w:instrText xml:space="preserve"> REF _Ref44134196 \h </w:instrText>
      </w:r>
      <w:r w:rsidR="004C2A93">
        <w:fldChar w:fldCharType="separate"/>
      </w:r>
      <w:r w:rsidR="00E90D07">
        <w:t xml:space="preserve">Table </w:t>
      </w:r>
      <w:r w:rsidR="00E90D07">
        <w:rPr>
          <w:noProof/>
        </w:rPr>
        <w:t>3</w:t>
      </w:r>
      <w:r w:rsidR="004C2A93">
        <w:fldChar w:fldCharType="end"/>
      </w:r>
      <w:r w:rsidRPr="00DD7CCF">
        <w:t xml:space="preserve"> for the </w:t>
      </w:r>
      <w:r w:rsidR="00991C8A">
        <w:t>templates</w:t>
      </w:r>
      <w:r w:rsidRPr="00DD7CCF">
        <w:t>)</w:t>
      </w:r>
    </w:p>
    <w:p w14:paraId="0E90E263" w14:textId="77777777" w:rsidR="00C02B8C" w:rsidRPr="00DD7CCF" w:rsidRDefault="004D2E67" w:rsidP="006436FD">
      <w:pPr>
        <w:pStyle w:val="Lista2"/>
      </w:pPr>
      <w:r w:rsidRPr="00DD7CCF">
        <w:rPr>
          <w:rStyle w:val="Foreign"/>
        </w:rPr>
        <w:t>aupacchandasika</w:t>
      </w:r>
      <w:r w:rsidRPr="00DD7CCF">
        <w:t xml:space="preserve"> may be realised as </w:t>
      </w:r>
      <w:r w:rsidRPr="00DD7CCF">
        <w:rPr>
          <w:rStyle w:val="Foreign"/>
        </w:rPr>
        <w:t>mālabhāriṇī</w:t>
      </w:r>
      <w:r w:rsidRPr="00DD7CCF">
        <w:t xml:space="preserve"> or </w:t>
      </w:r>
      <w:r w:rsidRPr="00DD7CCF">
        <w:rPr>
          <w:rStyle w:val="Foreign"/>
        </w:rPr>
        <w:t>puṣpitāgrā</w:t>
      </w:r>
    </w:p>
    <w:p w14:paraId="6749A7A2" w14:textId="77777777" w:rsidR="00C02B8C" w:rsidRPr="00DD7CCF" w:rsidRDefault="004D2E67" w:rsidP="006436FD">
      <w:pPr>
        <w:pStyle w:val="Lista2"/>
      </w:pPr>
      <w:r w:rsidRPr="00DD7CCF">
        <w:rPr>
          <w:rStyle w:val="Foreign"/>
        </w:rPr>
        <w:t>āpātalikā</w:t>
      </w:r>
      <w:r w:rsidRPr="00DD7CCF">
        <w:t xml:space="preserve"> may be realised as </w:t>
      </w:r>
      <w:r w:rsidRPr="00DD7CCF">
        <w:rPr>
          <w:rStyle w:val="Foreign"/>
        </w:rPr>
        <w:t>vegavatī</w:t>
      </w:r>
    </w:p>
    <w:p w14:paraId="0FB0F07C" w14:textId="77777777" w:rsidR="00C02B8C" w:rsidRPr="00DD7CCF" w:rsidRDefault="004D2E67" w:rsidP="006436FD">
      <w:pPr>
        <w:pStyle w:val="Lista"/>
      </w:pPr>
      <w:r w:rsidRPr="00DD7CCF">
        <w:t>in actual poetic practice, these fully syllabic instantiations are much more common than the less constrained moraic templates</w:t>
      </w:r>
    </w:p>
    <w:p w14:paraId="1206777A" w14:textId="77777777" w:rsidR="00C02B8C" w:rsidRPr="00DD7CCF" w:rsidRDefault="004D2E67" w:rsidP="006436FD">
      <w:pPr>
        <w:pStyle w:val="Lista"/>
      </w:pPr>
      <w:r w:rsidRPr="00DD7CCF">
        <w:t>nonetheless, many editors of Indic texts prefer to classify such stanzas by the generic metre and not by the specific instantiation</w:t>
      </w:r>
    </w:p>
    <w:p w14:paraId="1D22402A" w14:textId="77777777" w:rsidR="00C02B8C" w:rsidRPr="00DD7CCF" w:rsidRDefault="004D2E67" w:rsidP="006436FD">
      <w:pPr>
        <w:pStyle w:val="Lista"/>
      </w:pPr>
      <w:r w:rsidRPr="00DD7CCF">
        <w:t>you should avoid this and, if a previous edition identifies a stanza as one of these generic metres or if you are editing a previously unedited text, check whether the stanza in fact conforms to one of the specific metres, and if it does, mark it up as such</w:t>
      </w:r>
    </w:p>
    <w:p w14:paraId="4604519E" w14:textId="77777777" w:rsidR="00C02B8C" w:rsidRPr="00DD7CCF" w:rsidRDefault="004D2E67" w:rsidP="00D4342A">
      <w:pPr>
        <w:pStyle w:val="Cmsor3"/>
        <w:numPr>
          <w:ilvl w:val="2"/>
          <w:numId w:val="9"/>
        </w:numPr>
      </w:pPr>
      <w:bookmarkStart w:id="747" w:name="_4rj5tl9kxhaa" w:colFirst="0" w:colLast="0"/>
      <w:bookmarkStart w:id="748" w:name="_Ref43991879"/>
      <w:bookmarkStart w:id="749" w:name="_Toc74733624"/>
      <w:bookmarkEnd w:id="747"/>
      <w:r w:rsidRPr="00DD7CCF">
        <w:t>Vedic trimeter</w:t>
      </w:r>
      <w:bookmarkEnd w:id="748"/>
      <w:bookmarkEnd w:id="749"/>
    </w:p>
    <w:p w14:paraId="2EBBE361" w14:textId="24C3DB10" w:rsidR="00C02B8C" w:rsidRPr="00DD7CCF" w:rsidRDefault="004D2E67" w:rsidP="006436FD">
      <w:pPr>
        <w:pStyle w:val="Lista"/>
      </w:pPr>
      <w:r w:rsidRPr="00DD7CCF">
        <w:t xml:space="preserve">though rare in our epigraphic corpus, some stanzas may be composed in lines of 11 or 12 syllables that do not observe any of the strict schemes named in </w:t>
      </w:r>
      <w:r w:rsidR="004C2A93">
        <w:fldChar w:fldCharType="begin"/>
      </w:r>
      <w:r w:rsidR="004C2A93">
        <w:instrText xml:space="preserve"> REF _Ref44134196 \h </w:instrText>
      </w:r>
      <w:r w:rsidR="004C2A93">
        <w:fldChar w:fldCharType="separate"/>
      </w:r>
      <w:r w:rsidR="00E90D07">
        <w:t xml:space="preserve">Table </w:t>
      </w:r>
      <w:r w:rsidR="00E90D07">
        <w:rPr>
          <w:noProof/>
        </w:rPr>
        <w:t>3</w:t>
      </w:r>
      <w:r w:rsidR="004C2A93">
        <w:fldChar w:fldCharType="end"/>
      </w:r>
      <w:r w:rsidR="004C2A93">
        <w:t xml:space="preserve"> </w:t>
      </w:r>
      <w:r w:rsidRPr="00DD7CCF">
        <w:t>above; instead,</w:t>
      </w:r>
    </w:p>
    <w:p w14:paraId="790ED6ED" w14:textId="77777777" w:rsidR="00C02B8C" w:rsidRPr="00DD7CCF" w:rsidRDefault="004D2E67" w:rsidP="006436FD">
      <w:pPr>
        <w:pStyle w:val="Lista2"/>
      </w:pPr>
      <w:r w:rsidRPr="00DD7CCF">
        <w:t>lines consist of 11±1 or 12±1 syllables, with varying line number permitted within a stanza</w:t>
      </w:r>
    </w:p>
    <w:p w14:paraId="4958485E" w14:textId="77777777" w:rsidR="00C02B8C" w:rsidRPr="00DD7CCF" w:rsidRDefault="004D2E67" w:rsidP="006436FD">
      <w:pPr>
        <w:pStyle w:val="Lista2"/>
      </w:pPr>
      <w:r w:rsidRPr="00DD7CCF">
        <w:t xml:space="preserve">the initial colon </w:t>
      </w:r>
      <w:r w:rsidRPr="00E24F87">
        <w:rPr>
          <w:noProof/>
        </w:rPr>
        <w:t>(</w:t>
      </w:r>
      <w:r w:rsidRPr="00DD7CCF">
        <w:t>the “opening”, before a more or less clear caesura) is relatively free, but predominantly trochaic</w:t>
      </w:r>
    </w:p>
    <w:p w14:paraId="5ADD2B2B" w14:textId="77777777" w:rsidR="00C02B8C" w:rsidRPr="00DD7CCF" w:rsidRDefault="004D2E67" w:rsidP="006436FD">
      <w:pPr>
        <w:pStyle w:val="Lista2"/>
      </w:pPr>
      <w:r w:rsidRPr="00DD7CCF">
        <w:t xml:space="preserve">the caesura is generally followed by a pair of short syllables </w:t>
      </w:r>
      <w:r w:rsidRPr="00E24F87">
        <w:rPr>
          <w:noProof/>
        </w:rPr>
        <w:t>(</w:t>
      </w:r>
      <w:r w:rsidRPr="00DD7CCF">
        <w:t>“break”)</w:t>
      </w:r>
    </w:p>
    <w:p w14:paraId="71CDF579" w14:textId="77777777" w:rsidR="00C02B8C" w:rsidRPr="00DD7CCF" w:rsidRDefault="004D2E67" w:rsidP="006436FD">
      <w:pPr>
        <w:pStyle w:val="Lista2"/>
      </w:pPr>
      <w:r w:rsidRPr="00DD7CCF">
        <w:t xml:space="preserve">the final colon </w:t>
      </w:r>
      <w:r w:rsidRPr="00E24F87">
        <w:rPr>
          <w:noProof/>
        </w:rPr>
        <w:t>(</w:t>
      </w:r>
      <w:r w:rsidRPr="00DD7CCF">
        <w:t>cadence) of each line is relatively fixed in a trochaic pattern</w:t>
      </w:r>
    </w:p>
    <w:p w14:paraId="054F0F88" w14:textId="77777777" w:rsidR="00C02B8C" w:rsidRPr="00DD7CCF" w:rsidRDefault="004D2E67" w:rsidP="006436FD">
      <w:pPr>
        <w:pStyle w:val="Lista"/>
      </w:pPr>
      <w:r w:rsidRPr="00DD7CCF">
        <w:t xml:space="preserve">such metres shall be collectively referred to as trimeter, following Arnold </w:t>
      </w:r>
      <w:r w:rsidRPr="00E24F87">
        <w:rPr>
          <w:noProof/>
        </w:rPr>
        <w:t>(</w:t>
      </w:r>
      <w:r w:rsidRPr="00DD7CCF">
        <w:t>1905:7, 11-14)</w:t>
      </w:r>
    </w:p>
    <w:p w14:paraId="45138F86" w14:textId="77777777" w:rsidR="00C02B8C" w:rsidRPr="00DD7CCF" w:rsidRDefault="004D2E67" w:rsidP="006436FD">
      <w:pPr>
        <w:pStyle w:val="Lista"/>
      </w:pPr>
      <w:r w:rsidRPr="00DD7CCF">
        <w:t>we judge that a rough typology of metrical patterns serves our needs better than a detailed encoding that could give due consideration to the intricacies of these metres</w:t>
      </w:r>
    </w:p>
    <w:p w14:paraId="1A75ED96" w14:textId="77777777" w:rsidR="00C02B8C" w:rsidRPr="00DD7CCF" w:rsidRDefault="004D2E67" w:rsidP="006436FD">
      <w:pPr>
        <w:pStyle w:val="Lista"/>
      </w:pPr>
      <w:r w:rsidRPr="00DD7CCF">
        <w:t xml:space="preserve">therefore, use the following values of </w:t>
      </w:r>
      <w:r w:rsidR="008525C6" w:rsidRPr="008525C6">
        <w:rPr>
          <w:rStyle w:val="Codeattribute"/>
        </w:rPr>
        <w:t>@met</w:t>
      </w:r>
      <w:r w:rsidR="008525C6" w:rsidRPr="008525C6">
        <w:t xml:space="preserve"> </w:t>
      </w:r>
      <w:r w:rsidRPr="00DD7CCF">
        <w:t>for stanzas in such metres</w:t>
      </w:r>
    </w:p>
    <w:p w14:paraId="3928482B" w14:textId="77777777" w:rsidR="00C02B8C" w:rsidRPr="00DD7CCF" w:rsidRDefault="00B26C65" w:rsidP="006436FD">
      <w:pPr>
        <w:pStyle w:val="Lista2"/>
      </w:pPr>
      <w:r w:rsidRPr="00B26C65">
        <w:rPr>
          <w:rStyle w:val="Codevalue"/>
        </w:rPr>
        <w:t>"</w:t>
      </w:r>
      <w:r w:rsidR="004D2E67" w:rsidRPr="00B26C65">
        <w:rPr>
          <w:rStyle w:val="Codevalue"/>
        </w:rPr>
        <w:t>triṣṭubh</w:t>
      </w:r>
      <w:r w:rsidRPr="00B26C65">
        <w:rPr>
          <w:rStyle w:val="Codevalue"/>
        </w:rPr>
        <w:t>"</w:t>
      </w:r>
      <w:r w:rsidR="004D2E67" w:rsidRPr="00DD7CCF">
        <w:t xml:space="preserve"> for stanzas of predominantly 11-syllable lines which predominantly conform to either of the following patterns</w:t>
      </w:r>
    </w:p>
    <w:p w14:paraId="596567B2" w14:textId="77777777" w:rsidR="00C02B8C" w:rsidRPr="00263A70" w:rsidRDefault="004D2E67" w:rsidP="006436FD">
      <w:pPr>
        <w:pStyle w:val="Lista3"/>
        <w:rPr>
          <w:rStyle w:val="MetreCode"/>
        </w:rPr>
      </w:pPr>
      <w:r w:rsidRPr="00263A70">
        <w:rPr>
          <w:rStyle w:val="MetreCode"/>
        </w:rPr>
        <w:t>⏓–⏓–||⏑⏑–|–⏑–⏓</w:t>
      </w:r>
    </w:p>
    <w:p w14:paraId="2247FBD8" w14:textId="77777777" w:rsidR="00C02B8C" w:rsidRPr="00263A70" w:rsidRDefault="004D2E67" w:rsidP="006436FD">
      <w:pPr>
        <w:pStyle w:val="Lista3"/>
        <w:rPr>
          <w:rStyle w:val="MetreCode"/>
        </w:rPr>
      </w:pPr>
      <w:r w:rsidRPr="00263A70">
        <w:rPr>
          <w:rStyle w:val="MetreCode"/>
        </w:rPr>
        <w:t>⏓–⏓–⏓||⏑⏑|–⏑–⏓</w:t>
      </w:r>
    </w:p>
    <w:p w14:paraId="3E9561B0" w14:textId="77777777" w:rsidR="00C02B8C" w:rsidRPr="00DD7CCF" w:rsidRDefault="00B26C65" w:rsidP="006436FD">
      <w:pPr>
        <w:pStyle w:val="Lista2"/>
      </w:pPr>
      <w:r w:rsidRPr="00B26C65">
        <w:rPr>
          <w:rStyle w:val="Codevalue"/>
        </w:rPr>
        <w:t>"</w:t>
      </w:r>
      <w:r w:rsidR="004D2E67" w:rsidRPr="00B26C65">
        <w:rPr>
          <w:rStyle w:val="Codevalue"/>
        </w:rPr>
        <w:t>jagatī</w:t>
      </w:r>
      <w:r w:rsidRPr="00B26C65">
        <w:rPr>
          <w:rStyle w:val="Codevalue"/>
        </w:rPr>
        <w:t>"</w:t>
      </w:r>
      <w:r w:rsidR="004D2E67" w:rsidRPr="00DD7CCF">
        <w:t xml:space="preserve"> for stanzas of predominantly 12-syllable lines which predominantly conform to either of the following patterns</w:t>
      </w:r>
    </w:p>
    <w:p w14:paraId="03D17D13" w14:textId="77777777" w:rsidR="00C02B8C" w:rsidRPr="00263A70" w:rsidRDefault="004D2E67" w:rsidP="006436FD">
      <w:pPr>
        <w:pStyle w:val="Lista3"/>
        <w:rPr>
          <w:rStyle w:val="MetreCode"/>
        </w:rPr>
      </w:pPr>
      <w:r w:rsidRPr="00263A70">
        <w:rPr>
          <w:rStyle w:val="MetreCode"/>
        </w:rPr>
        <w:t>⏓–⏓–||⏑⏑–|–⏑–⏑⏓</w:t>
      </w:r>
    </w:p>
    <w:p w14:paraId="16B7F71B" w14:textId="77777777" w:rsidR="00C02B8C" w:rsidRPr="00263A70" w:rsidRDefault="004D2E67" w:rsidP="006436FD">
      <w:pPr>
        <w:pStyle w:val="Lista3"/>
        <w:rPr>
          <w:rStyle w:val="MetreCode"/>
        </w:rPr>
      </w:pPr>
      <w:r w:rsidRPr="00263A70">
        <w:rPr>
          <w:rStyle w:val="MetreCode"/>
        </w:rPr>
        <w:t>⏓–⏓–⏓||⏑⏑|–⏑–⏑⏓</w:t>
      </w:r>
    </w:p>
    <w:p w14:paraId="2A8F78F0" w14:textId="77777777" w:rsidR="00C02B8C" w:rsidRPr="00DD7CCF" w:rsidRDefault="00B26C65" w:rsidP="006436FD">
      <w:pPr>
        <w:pStyle w:val="Lista2"/>
      </w:pPr>
      <w:r w:rsidRPr="00B26C65">
        <w:rPr>
          <w:rStyle w:val="Codevalue"/>
        </w:rPr>
        <w:t>"</w:t>
      </w:r>
      <w:r w:rsidR="004D2E67" w:rsidRPr="00B26C65">
        <w:rPr>
          <w:rStyle w:val="Codevalue"/>
        </w:rPr>
        <w:t>trimeter</w:t>
      </w:r>
      <w:r w:rsidRPr="00B26C65">
        <w:rPr>
          <w:rStyle w:val="Codevalue"/>
        </w:rPr>
        <w:t>"</w:t>
      </w:r>
      <w:r w:rsidR="004D2E67" w:rsidRPr="00DD7CCF">
        <w:t xml:space="preserve"> as a general token for stanzas where the metrical pattern and/or length of the lines varies more than in the more specific metres named above</w:t>
      </w:r>
    </w:p>
    <w:p w14:paraId="5D1F5685" w14:textId="6C75D5F7" w:rsidR="008525C6" w:rsidRPr="00F132CC" w:rsidRDefault="004D2E67" w:rsidP="006436FD">
      <w:pPr>
        <w:pStyle w:val="Lista"/>
        <w:rPr>
          <w:rStyle w:val="Codeattribute"/>
          <w:rFonts w:ascii="Gentium Plus" w:hAnsi="Gentium Plus" w:cs="Arial Unicode MS"/>
          <w:noProof w:val="0"/>
          <w:color w:val="auto"/>
          <w:shd w:val="clear" w:color="auto" w:fill="auto"/>
        </w:rPr>
      </w:pPr>
      <w:r w:rsidRPr="00DD7CCF">
        <w:t xml:space="preserve">depending on the level of your interest in metrical studies, feel free to encode the actual prosody of each line in </w:t>
      </w:r>
      <w:r w:rsidR="008525C6" w:rsidRPr="008525C6">
        <w:rPr>
          <w:rStyle w:val="Codeattribute"/>
        </w:rPr>
        <w:t>@real</w:t>
      </w:r>
      <w:bookmarkStart w:id="750" w:name="_uk4ukgks9biu" w:colFirst="0" w:colLast="0"/>
      <w:bookmarkEnd w:id="750"/>
    </w:p>
    <w:p w14:paraId="7F9E4B3B" w14:textId="7D982462" w:rsidR="00F132CC" w:rsidRDefault="00F132CC" w:rsidP="00D4342A">
      <w:pPr>
        <w:pStyle w:val="Cmsor3"/>
        <w:numPr>
          <w:ilvl w:val="2"/>
          <w:numId w:val="9"/>
        </w:numPr>
      </w:pPr>
      <w:bookmarkStart w:id="751" w:name="_Toc74733625"/>
      <w:r>
        <w:lastRenderedPageBreak/>
        <w:t>Other semi-syllabic metres</w:t>
      </w:r>
      <w:bookmarkEnd w:id="751"/>
    </w:p>
    <w:p w14:paraId="72157A83" w14:textId="3B714FF2" w:rsidR="009505BE" w:rsidRDefault="00E96DB6" w:rsidP="00F132CC">
      <w:pPr>
        <w:pStyle w:val="Lista"/>
      </w:pPr>
      <w:r>
        <w:t xml:space="preserve">a rare epigraphic metre provisionally named </w:t>
      </w:r>
      <w:bookmarkStart w:id="752" w:name="_Hlk47542365"/>
      <w:r w:rsidRPr="00E96DB6">
        <w:rPr>
          <w:rStyle w:val="Foreign"/>
        </w:rPr>
        <w:t>gītikā</w:t>
      </w:r>
      <w:bookmarkEnd w:id="752"/>
      <w:r>
        <w:rPr>
          <w:lang w:eastAsia="hu-HU" w:bidi="sa-IN"/>
        </w:rPr>
        <w:t xml:space="preserve"> consists of four lines, each consisting of nine units, which </w:t>
      </w:r>
      <w:r w:rsidR="009505BE">
        <w:rPr>
          <w:lang w:eastAsia="hu-HU" w:bidi="sa-IN"/>
        </w:rPr>
        <w:t xml:space="preserve">include a combination of </w:t>
      </w:r>
      <w:r>
        <w:rPr>
          <w:lang w:eastAsia="hu-HU" w:bidi="sa-IN"/>
        </w:rPr>
        <w:t xml:space="preserve">syllables of a set quantity, </w:t>
      </w:r>
      <w:r w:rsidR="009505BE">
        <w:rPr>
          <w:lang w:eastAsia="hu-HU" w:bidi="sa-IN"/>
        </w:rPr>
        <w:t>anceps</w:t>
      </w:r>
      <w:r>
        <w:rPr>
          <w:lang w:eastAsia="hu-HU" w:bidi="sa-IN"/>
        </w:rPr>
        <w:t xml:space="preserve"> syllables</w:t>
      </w:r>
      <w:r w:rsidR="009505BE">
        <w:rPr>
          <w:lang w:eastAsia="hu-HU" w:bidi="sa-IN"/>
        </w:rPr>
        <w:t xml:space="preserve"> and bimoraic units that may be two short syllables or a long one, set to the following template:</w:t>
      </w:r>
    </w:p>
    <w:p w14:paraId="7D529C2F" w14:textId="4C9F15BD" w:rsidR="00E96DB6" w:rsidRDefault="00E96DB6" w:rsidP="00E96DB6">
      <w:pPr>
        <w:pStyle w:val="Lista2"/>
      </w:pPr>
      <w:r>
        <w:t xml:space="preserve">odd lines: </w:t>
      </w:r>
      <w:r w:rsidRPr="00E96DB6">
        <w:rPr>
          <w:rStyle w:val="MetreCode"/>
        </w:rPr>
        <w:t>⏕⏑–⏓⏕⏑–⏕⏓</w:t>
      </w:r>
      <w:r w:rsidRPr="00E96DB6">
        <w:t xml:space="preserve"> </w:t>
      </w:r>
      <w:r>
        <w:t xml:space="preserve">(where units 4-5 are never </w:t>
      </w:r>
      <w:r w:rsidRPr="00E96DB6">
        <w:rPr>
          <w:rStyle w:val="MetreCode"/>
        </w:rPr>
        <w:t>⏑⏑⏑</w:t>
      </w:r>
      <w:r>
        <w:t xml:space="preserve">, and 5 is usually </w:t>
      </w:r>
      <w:r w:rsidRPr="00E96DB6">
        <w:rPr>
          <w:rStyle w:val="MetreCode"/>
        </w:rPr>
        <w:t>–</w:t>
      </w:r>
      <w:r>
        <w:t xml:space="preserve">) </w:t>
      </w:r>
    </w:p>
    <w:p w14:paraId="658D6B19" w14:textId="09497028" w:rsidR="00E96DB6" w:rsidRPr="00F132CC" w:rsidRDefault="00E96DB6" w:rsidP="00D4342A">
      <w:pPr>
        <w:pStyle w:val="Lista2"/>
      </w:pPr>
      <w:r>
        <w:t xml:space="preserve">even lines: </w:t>
      </w:r>
      <w:r w:rsidRPr="00E96DB6">
        <w:rPr>
          <w:rStyle w:val="MetreCode"/>
        </w:rPr>
        <w:t>⏕–⏑––⏑–⏑⏓</w:t>
      </w:r>
      <w:r>
        <w:t xml:space="preserve"> (where unit 2 may, very rarely, be </w:t>
      </w:r>
      <w:r w:rsidRPr="00E96DB6">
        <w:rPr>
          <w:rStyle w:val="MetreCode"/>
        </w:rPr>
        <w:t>⏑⏑</w:t>
      </w:r>
      <w:r>
        <w:t xml:space="preserve"> instead of </w:t>
      </w:r>
      <w:r w:rsidRPr="00E96DB6">
        <w:rPr>
          <w:rStyle w:val="MetreCode"/>
        </w:rPr>
        <w:t>–</w:t>
      </w:r>
      <w:r>
        <w:t>)</w:t>
      </w:r>
    </w:p>
    <w:p w14:paraId="2F9E092B" w14:textId="77777777" w:rsidR="00C02B8C" w:rsidRPr="00DD7CCF" w:rsidRDefault="004D2E67" w:rsidP="00D4342A">
      <w:pPr>
        <w:pStyle w:val="Cmsor2"/>
        <w:numPr>
          <w:ilvl w:val="1"/>
          <w:numId w:val="9"/>
        </w:numPr>
      </w:pPr>
      <w:bookmarkStart w:id="753" w:name="_zhjmnze98hpp" w:colFirst="0" w:colLast="0"/>
      <w:bookmarkStart w:id="754" w:name="_Toc74733626"/>
      <w:bookmarkEnd w:id="753"/>
      <w:r w:rsidRPr="00DD7CCF">
        <w:t>Tamil metres</w:t>
      </w:r>
      <w:bookmarkEnd w:id="754"/>
    </w:p>
    <w:p w14:paraId="5CD28D50" w14:textId="6884AEF2" w:rsidR="00C02B8C" w:rsidRPr="00DD7CCF" w:rsidRDefault="004D2E67" w:rsidP="006436FD">
      <w:pPr>
        <w:pStyle w:val="Lista"/>
      </w:pPr>
      <w:r w:rsidRPr="00DD7CCF">
        <w:t xml:space="preserve">due to practical considerations, Tamil metre shall be classified only by major types </w:t>
      </w:r>
      <w:r w:rsidRPr="00E24F87">
        <w:rPr>
          <w:noProof/>
        </w:rPr>
        <w:t>(</w:t>
      </w:r>
      <w:r w:rsidRPr="00DD7CCF">
        <w:rPr>
          <w:rStyle w:val="Foreign"/>
        </w:rPr>
        <w:t>pā</w:t>
      </w:r>
      <w:r w:rsidRPr="00DD7CCF">
        <w:t xml:space="preserve">), as shown in </w:t>
      </w:r>
      <w:r w:rsidR="004C2A93">
        <w:fldChar w:fldCharType="begin"/>
      </w:r>
      <w:r w:rsidR="004C2A93">
        <w:instrText xml:space="preserve"> REF _Ref44134715 \h </w:instrText>
      </w:r>
      <w:r w:rsidR="004C2A93">
        <w:fldChar w:fldCharType="separate"/>
      </w:r>
      <w:r w:rsidR="00E90D07">
        <w:t xml:space="preserve">Table </w:t>
      </w:r>
      <w:r w:rsidR="00E90D07">
        <w:rPr>
          <w:noProof/>
        </w:rPr>
        <w:t>8</w:t>
      </w:r>
      <w:r w:rsidR="004C2A93">
        <w:fldChar w:fldCharType="end"/>
      </w:r>
      <w:r w:rsidR="004C2A93">
        <w:t xml:space="preserve"> </w:t>
      </w:r>
      <w:r w:rsidRPr="00DD7CCF">
        <w:t>below</w:t>
      </w:r>
    </w:p>
    <w:p w14:paraId="148415F9" w14:textId="77777777" w:rsidR="00C02B8C" w:rsidRPr="00DD7CCF" w:rsidRDefault="004D2E67" w:rsidP="006436FD">
      <w:pPr>
        <w:pStyle w:val="Lista"/>
      </w:pPr>
      <w:r w:rsidRPr="00DD7CCF">
        <w:t xml:space="preserve">the names in the first column are to be used </w:t>
      </w:r>
      <w:r w:rsidRPr="005D2B22">
        <w:t xml:space="preserve">as values of </w:t>
      </w:r>
      <w:r w:rsidR="008525C6" w:rsidRPr="008525C6">
        <w:rPr>
          <w:rStyle w:val="Codeattribute"/>
        </w:rPr>
        <w:t>@met</w:t>
      </w:r>
      <w:r w:rsidR="008525C6" w:rsidRPr="008525C6">
        <w:t xml:space="preserve"> </w:t>
      </w:r>
      <w:r w:rsidRPr="005D2B22">
        <w:t xml:space="preserve">in </w:t>
      </w:r>
      <w:r w:rsidRPr="00DD7CCF">
        <w:rPr>
          <w:rStyle w:val="Code"/>
        </w:rPr>
        <w:t>&lt;lg&gt;</w:t>
      </w:r>
    </w:p>
    <w:p w14:paraId="2A4BB81E" w14:textId="4C4BAE3A" w:rsidR="00C02B8C" w:rsidRPr="00DD7CCF" w:rsidRDefault="00177FFC" w:rsidP="006436FD">
      <w:pPr>
        <w:pStyle w:val="Kpalrs"/>
      </w:pPr>
      <w:bookmarkStart w:id="755" w:name="_Ref44134715"/>
      <w:r>
        <w:t xml:space="preserve">Table </w:t>
      </w:r>
      <w:r>
        <w:fldChar w:fldCharType="begin"/>
      </w:r>
      <w:r>
        <w:instrText xml:space="preserve"> SEQ Table \* ARABIC </w:instrText>
      </w:r>
      <w:r>
        <w:fldChar w:fldCharType="separate"/>
      </w:r>
      <w:r w:rsidR="00E90D07">
        <w:rPr>
          <w:noProof/>
        </w:rPr>
        <w:t>8</w:t>
      </w:r>
      <w:r>
        <w:rPr>
          <w:noProof/>
        </w:rPr>
        <w:fldChar w:fldCharType="end"/>
      </w:r>
      <w:bookmarkEnd w:id="755"/>
      <w:r>
        <w:t xml:space="preserve">. Tamil </w:t>
      </w:r>
      <w:r w:rsidRPr="00DD7CCF">
        <w:t>metres</w:t>
      </w:r>
    </w:p>
    <w:tbl>
      <w:tblPr>
        <w:tblStyle w:val="14"/>
        <w:tblW w:w="5000" w:type="pc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1748"/>
        <w:gridCol w:w="4038"/>
        <w:gridCol w:w="3832"/>
      </w:tblGrid>
      <w:tr w:rsidR="00C02B8C" w:rsidRPr="00DD7CCF" w14:paraId="35A97D48" w14:textId="77777777" w:rsidTr="00847076">
        <w:tc>
          <w:tcPr>
            <w:tcW w:w="909" w:type="pct"/>
            <w:shd w:val="clear" w:color="auto" w:fill="EAF1DD"/>
            <w:tcMar>
              <w:top w:w="100" w:type="dxa"/>
              <w:left w:w="100" w:type="dxa"/>
              <w:bottom w:w="100" w:type="dxa"/>
              <w:right w:w="100" w:type="dxa"/>
            </w:tcMar>
          </w:tcPr>
          <w:p w14:paraId="35E31564" w14:textId="77777777" w:rsidR="00C02B8C" w:rsidRPr="00DD7CCF" w:rsidRDefault="00847076" w:rsidP="006436FD">
            <w:pPr>
              <w:pStyle w:val="Tabletext"/>
              <w:rPr>
                <w:noProof/>
              </w:rPr>
            </w:pPr>
            <w:r>
              <w:rPr>
                <w:noProof/>
              </w:rPr>
              <w:t>M</w:t>
            </w:r>
            <w:r w:rsidRPr="00DD7CCF">
              <w:rPr>
                <w:noProof/>
              </w:rPr>
              <w:t xml:space="preserve">ajor </w:t>
            </w:r>
            <w:r w:rsidR="004D2E67" w:rsidRPr="00DD7CCF">
              <w:rPr>
                <w:noProof/>
              </w:rPr>
              <w:t>type</w:t>
            </w:r>
          </w:p>
        </w:tc>
        <w:tc>
          <w:tcPr>
            <w:tcW w:w="2099" w:type="pct"/>
            <w:shd w:val="clear" w:color="auto" w:fill="EAF1DD"/>
            <w:tcMar>
              <w:top w:w="100" w:type="dxa"/>
              <w:left w:w="100" w:type="dxa"/>
              <w:bottom w:w="100" w:type="dxa"/>
              <w:right w:w="100" w:type="dxa"/>
            </w:tcMar>
          </w:tcPr>
          <w:p w14:paraId="63B86389" w14:textId="77777777" w:rsidR="00C02B8C" w:rsidRPr="00DD7CCF" w:rsidRDefault="00847076" w:rsidP="006436FD">
            <w:pPr>
              <w:pStyle w:val="Tabletext"/>
              <w:rPr>
                <w:noProof/>
              </w:rPr>
            </w:pPr>
            <w:r w:rsidRPr="00DD7CCF">
              <w:rPr>
                <w:noProof/>
              </w:rPr>
              <w:t xml:space="preserve">Included </w:t>
            </w:r>
            <w:r w:rsidR="004D2E67" w:rsidRPr="00DD7CCF">
              <w:rPr>
                <w:noProof/>
              </w:rPr>
              <w:t>forms</w:t>
            </w:r>
          </w:p>
        </w:tc>
        <w:tc>
          <w:tcPr>
            <w:tcW w:w="1992" w:type="pct"/>
            <w:shd w:val="clear" w:color="auto" w:fill="EAF1DD"/>
            <w:tcMar>
              <w:top w:w="100" w:type="dxa"/>
              <w:left w:w="100" w:type="dxa"/>
              <w:bottom w:w="100" w:type="dxa"/>
              <w:right w:w="100" w:type="dxa"/>
            </w:tcMar>
          </w:tcPr>
          <w:p w14:paraId="33CF602D" w14:textId="77777777" w:rsidR="00C02B8C" w:rsidRPr="00DD7CCF" w:rsidRDefault="00847076" w:rsidP="006436FD">
            <w:pPr>
              <w:pStyle w:val="Tabletext"/>
              <w:rPr>
                <w:noProof/>
              </w:rPr>
            </w:pPr>
            <w:r w:rsidRPr="00DD7CCF">
              <w:rPr>
                <w:noProof/>
              </w:rPr>
              <w:t xml:space="preserve">Included </w:t>
            </w:r>
            <w:r w:rsidR="004D2E67" w:rsidRPr="00DD7CCF">
              <w:rPr>
                <w:noProof/>
              </w:rPr>
              <w:t xml:space="preserve">subtypes </w:t>
            </w:r>
            <w:r w:rsidR="004D2E67" w:rsidRPr="00E24F87">
              <w:rPr>
                <w:noProof/>
              </w:rPr>
              <w:t>(</w:t>
            </w:r>
            <w:r w:rsidR="004D2E67" w:rsidRPr="00F14096">
              <w:rPr>
                <w:rStyle w:val="Foreign"/>
              </w:rPr>
              <w:t>pāviṉam</w:t>
            </w:r>
            <w:r w:rsidR="004D2E67" w:rsidRPr="00DD7CCF">
              <w:rPr>
                <w:noProof/>
              </w:rPr>
              <w:t>)</w:t>
            </w:r>
          </w:p>
        </w:tc>
      </w:tr>
      <w:tr w:rsidR="00C02B8C" w:rsidRPr="00DD7CCF" w14:paraId="71E31A8C" w14:textId="77777777" w:rsidTr="00847076">
        <w:tc>
          <w:tcPr>
            <w:tcW w:w="909" w:type="pct"/>
            <w:shd w:val="clear" w:color="auto" w:fill="EAF1DD"/>
            <w:tcMar>
              <w:top w:w="100" w:type="dxa"/>
              <w:left w:w="100" w:type="dxa"/>
              <w:bottom w:w="100" w:type="dxa"/>
              <w:right w:w="100" w:type="dxa"/>
            </w:tcMar>
          </w:tcPr>
          <w:p w14:paraId="42381251" w14:textId="77777777" w:rsidR="00C02B8C" w:rsidRPr="00DD7CCF" w:rsidRDefault="004D2E67" w:rsidP="006436FD">
            <w:pPr>
              <w:pStyle w:val="Tabletext"/>
              <w:rPr>
                <w:rFonts w:ascii="Tahoma" w:hAnsi="Tahoma" w:cs="Tahoma"/>
                <w:noProof/>
              </w:rPr>
            </w:pPr>
            <w:r w:rsidRPr="00DD7CCF">
              <w:rPr>
                <w:noProof/>
              </w:rPr>
              <w:t>veṇpā</w:t>
            </w:r>
          </w:p>
        </w:tc>
        <w:tc>
          <w:tcPr>
            <w:tcW w:w="2099" w:type="pct"/>
            <w:shd w:val="clear" w:color="auto" w:fill="auto"/>
            <w:tcMar>
              <w:top w:w="100" w:type="dxa"/>
              <w:left w:w="100" w:type="dxa"/>
              <w:bottom w:w="100" w:type="dxa"/>
              <w:right w:w="100" w:type="dxa"/>
            </w:tcMar>
          </w:tcPr>
          <w:p w14:paraId="7C237B20" w14:textId="77777777" w:rsidR="00C02B8C" w:rsidRPr="00DD7CCF" w:rsidRDefault="004D2E67" w:rsidP="006436FD">
            <w:pPr>
              <w:pStyle w:val="Tabletext"/>
              <w:rPr>
                <w:noProof/>
              </w:rPr>
            </w:pPr>
            <w:r w:rsidRPr="00DD7CCF">
              <w:rPr>
                <w:noProof/>
              </w:rPr>
              <w:t xml:space="preserve">kuṟaḷ-veṇpā </w:t>
            </w:r>
            <w:r w:rsidRPr="00E24F87">
              <w:rPr>
                <w:noProof/>
              </w:rPr>
              <w:t>(</w:t>
            </w:r>
            <w:r w:rsidRPr="00DD7CCF">
              <w:rPr>
                <w:noProof/>
              </w:rPr>
              <w:t xml:space="preserve">2 </w:t>
            </w:r>
            <w:r w:rsidRPr="00DD7CCF">
              <w:rPr>
                <w:rStyle w:val="Foreign"/>
              </w:rPr>
              <w:t>aṭi</w:t>
            </w:r>
            <w:r w:rsidRPr="00DD7CCF">
              <w:rPr>
                <w:noProof/>
              </w:rPr>
              <w:t>s)</w:t>
            </w:r>
          </w:p>
          <w:p w14:paraId="78376253" w14:textId="77777777" w:rsidR="00C02B8C" w:rsidRPr="00DD7CCF" w:rsidRDefault="004D2E67" w:rsidP="006436FD">
            <w:pPr>
              <w:pStyle w:val="Tabletext"/>
              <w:rPr>
                <w:noProof/>
              </w:rPr>
            </w:pPr>
            <w:r w:rsidRPr="00DD7CCF">
              <w:rPr>
                <w:noProof/>
              </w:rPr>
              <w:t xml:space="preserve">nēricai-veṇpā </w:t>
            </w:r>
            <w:r w:rsidRPr="00E24F87">
              <w:rPr>
                <w:noProof/>
              </w:rPr>
              <w:t>(</w:t>
            </w:r>
            <w:r w:rsidRPr="00DD7CCF">
              <w:rPr>
                <w:noProof/>
              </w:rPr>
              <w:t xml:space="preserve">4 </w:t>
            </w:r>
            <w:r w:rsidRPr="00DD7CCF">
              <w:rPr>
                <w:rStyle w:val="Foreign"/>
              </w:rPr>
              <w:t>aṭi</w:t>
            </w:r>
            <w:r w:rsidRPr="00DD7CCF">
              <w:rPr>
                <w:noProof/>
              </w:rPr>
              <w:t>s)</w:t>
            </w:r>
          </w:p>
          <w:p w14:paraId="7FC3F2F9" w14:textId="77777777" w:rsidR="00C02B8C" w:rsidRPr="00DD7CCF" w:rsidRDefault="004D2E67" w:rsidP="006436FD">
            <w:pPr>
              <w:pStyle w:val="Tabletext"/>
              <w:rPr>
                <w:noProof/>
              </w:rPr>
            </w:pPr>
            <w:r w:rsidRPr="00DD7CCF">
              <w:rPr>
                <w:noProof/>
              </w:rPr>
              <w:t xml:space="preserve">iṉṉicai-veṇpā </w:t>
            </w:r>
            <w:r w:rsidRPr="00E24F87">
              <w:rPr>
                <w:noProof/>
              </w:rPr>
              <w:t>(</w:t>
            </w:r>
            <w:r w:rsidRPr="00DD7CCF">
              <w:rPr>
                <w:noProof/>
              </w:rPr>
              <w:t xml:space="preserve">4 </w:t>
            </w:r>
            <w:r w:rsidRPr="00DD7CCF">
              <w:rPr>
                <w:rStyle w:val="Foreign"/>
              </w:rPr>
              <w:t>aṭi</w:t>
            </w:r>
            <w:r w:rsidRPr="00DD7CCF">
              <w:rPr>
                <w:noProof/>
              </w:rPr>
              <w:t>s)</w:t>
            </w:r>
          </w:p>
          <w:p w14:paraId="1B4D3F28" w14:textId="77777777" w:rsidR="00C02B8C" w:rsidRPr="00DD7CCF" w:rsidRDefault="004D2E67" w:rsidP="006436FD">
            <w:pPr>
              <w:pStyle w:val="Tabletext"/>
              <w:rPr>
                <w:noProof/>
              </w:rPr>
            </w:pPr>
            <w:r w:rsidRPr="00DD7CCF">
              <w:rPr>
                <w:noProof/>
              </w:rPr>
              <w:t xml:space="preserve">cintiyal-veṇpā </w:t>
            </w:r>
            <w:r w:rsidRPr="00E24F87">
              <w:rPr>
                <w:noProof/>
              </w:rPr>
              <w:t>(</w:t>
            </w:r>
            <w:r w:rsidRPr="00DD7CCF">
              <w:rPr>
                <w:noProof/>
              </w:rPr>
              <w:t xml:space="preserve">3 </w:t>
            </w:r>
            <w:r w:rsidRPr="00DD7CCF">
              <w:rPr>
                <w:rStyle w:val="Foreign"/>
              </w:rPr>
              <w:t>aṭi</w:t>
            </w:r>
            <w:r w:rsidRPr="00DD7CCF">
              <w:rPr>
                <w:noProof/>
              </w:rPr>
              <w:t>s)</w:t>
            </w:r>
          </w:p>
          <w:p w14:paraId="7D7CAF61" w14:textId="77777777" w:rsidR="00C02B8C" w:rsidRPr="00DD7CCF" w:rsidRDefault="004D2E67" w:rsidP="006436FD">
            <w:pPr>
              <w:pStyle w:val="Tabletext"/>
              <w:rPr>
                <w:rFonts w:ascii="Tahoma" w:hAnsi="Tahoma" w:cs="Tahoma"/>
                <w:noProof/>
              </w:rPr>
            </w:pPr>
            <w:r w:rsidRPr="00DD7CCF">
              <w:rPr>
                <w:noProof/>
              </w:rPr>
              <w:t xml:space="preserve">paḵṟoṭai-veṇpā </w:t>
            </w:r>
            <w:r w:rsidRPr="00E24F87">
              <w:rPr>
                <w:noProof/>
              </w:rPr>
              <w:t>(</w:t>
            </w:r>
            <w:r w:rsidRPr="00DD7CCF">
              <w:rPr>
                <w:noProof/>
              </w:rPr>
              <w:t xml:space="preserve">5 to 12 </w:t>
            </w:r>
            <w:r w:rsidRPr="00DD7CCF">
              <w:rPr>
                <w:rStyle w:val="Foreign"/>
              </w:rPr>
              <w:t>aṭi</w:t>
            </w:r>
            <w:r w:rsidRPr="00DD7CCF">
              <w:rPr>
                <w:noProof/>
              </w:rPr>
              <w:t>s)</w:t>
            </w:r>
          </w:p>
        </w:tc>
        <w:tc>
          <w:tcPr>
            <w:tcW w:w="1992" w:type="pct"/>
            <w:shd w:val="clear" w:color="auto" w:fill="auto"/>
            <w:tcMar>
              <w:top w:w="100" w:type="dxa"/>
              <w:left w:w="100" w:type="dxa"/>
              <w:bottom w:w="100" w:type="dxa"/>
              <w:right w:w="100" w:type="dxa"/>
            </w:tcMar>
          </w:tcPr>
          <w:p w14:paraId="336111E0" w14:textId="77777777" w:rsidR="00C02B8C" w:rsidRPr="00DD7CCF" w:rsidRDefault="004D2E67" w:rsidP="006436FD">
            <w:pPr>
              <w:pStyle w:val="Tabletext"/>
              <w:rPr>
                <w:noProof/>
              </w:rPr>
            </w:pPr>
            <w:r w:rsidRPr="00DD7CCF">
              <w:rPr>
                <w:noProof/>
              </w:rPr>
              <w:t>kuṟaḷ-veṇcentuṟai</w:t>
            </w:r>
          </w:p>
          <w:p w14:paraId="2DF79F1C" w14:textId="77777777" w:rsidR="00C02B8C" w:rsidRPr="00DD7CCF" w:rsidRDefault="004D2E67" w:rsidP="006436FD">
            <w:pPr>
              <w:pStyle w:val="Tabletext"/>
              <w:rPr>
                <w:noProof/>
              </w:rPr>
            </w:pPr>
            <w:r w:rsidRPr="00DD7CCF">
              <w:rPr>
                <w:noProof/>
              </w:rPr>
              <w:t>kuṟaḷ-tāḻicai</w:t>
            </w:r>
          </w:p>
          <w:p w14:paraId="0F9FBBC2" w14:textId="77777777" w:rsidR="00C02B8C" w:rsidRPr="00DD7CCF" w:rsidRDefault="004D2E67" w:rsidP="006436FD">
            <w:pPr>
              <w:pStyle w:val="Tabletext"/>
              <w:rPr>
                <w:noProof/>
              </w:rPr>
            </w:pPr>
            <w:r w:rsidRPr="00DD7CCF">
              <w:rPr>
                <w:noProof/>
              </w:rPr>
              <w:t>veṇ-tāḻicai</w:t>
            </w:r>
          </w:p>
          <w:p w14:paraId="7DF2B8FF" w14:textId="77777777" w:rsidR="00C02B8C" w:rsidRPr="00DD7CCF" w:rsidRDefault="004D2E67" w:rsidP="006436FD">
            <w:pPr>
              <w:pStyle w:val="Tabletext"/>
              <w:rPr>
                <w:noProof/>
              </w:rPr>
            </w:pPr>
            <w:r w:rsidRPr="00DD7CCF">
              <w:rPr>
                <w:noProof/>
              </w:rPr>
              <w:t>veṇ-tuṟai</w:t>
            </w:r>
          </w:p>
          <w:p w14:paraId="63AFFF54" w14:textId="77777777" w:rsidR="00C02B8C" w:rsidRPr="00DD7CCF" w:rsidRDefault="004D2E67" w:rsidP="006436FD">
            <w:pPr>
              <w:pStyle w:val="Tabletext"/>
              <w:rPr>
                <w:noProof/>
              </w:rPr>
            </w:pPr>
            <w:r w:rsidRPr="00DD7CCF">
              <w:rPr>
                <w:noProof/>
              </w:rPr>
              <w:t>veḷi-viruttam</w:t>
            </w:r>
          </w:p>
        </w:tc>
      </w:tr>
      <w:tr w:rsidR="00C02B8C" w:rsidRPr="00DD7CCF" w14:paraId="43EC1D2C" w14:textId="77777777" w:rsidTr="00847076">
        <w:tc>
          <w:tcPr>
            <w:tcW w:w="909" w:type="pct"/>
            <w:shd w:val="clear" w:color="auto" w:fill="EAF1DD"/>
            <w:tcMar>
              <w:top w:w="100" w:type="dxa"/>
              <w:left w:w="100" w:type="dxa"/>
              <w:bottom w:w="100" w:type="dxa"/>
              <w:right w:w="100" w:type="dxa"/>
            </w:tcMar>
          </w:tcPr>
          <w:p w14:paraId="307E4F51" w14:textId="77777777" w:rsidR="00C02B8C" w:rsidRPr="00DD7CCF" w:rsidRDefault="004D2E67" w:rsidP="006436FD">
            <w:pPr>
              <w:pStyle w:val="Tabletext"/>
              <w:rPr>
                <w:noProof/>
              </w:rPr>
            </w:pPr>
            <w:r w:rsidRPr="00DD7CCF">
              <w:rPr>
                <w:noProof/>
              </w:rPr>
              <w:t>āciriyappā</w:t>
            </w:r>
          </w:p>
          <w:p w14:paraId="78B5A3F9" w14:textId="77777777" w:rsidR="00C02B8C" w:rsidRPr="00DD7CCF" w:rsidRDefault="004D2E67" w:rsidP="006436FD">
            <w:pPr>
              <w:pStyle w:val="Tabletext"/>
              <w:rPr>
                <w:noProof/>
              </w:rPr>
            </w:pPr>
            <w:r w:rsidRPr="00E24F87">
              <w:rPr>
                <w:noProof/>
              </w:rPr>
              <w:t>(</w:t>
            </w:r>
            <w:r w:rsidRPr="00DD7CCF">
              <w:rPr>
                <w:noProof/>
              </w:rPr>
              <w:t xml:space="preserve">3 to 1000 </w:t>
            </w:r>
            <w:r w:rsidRPr="00DD7CCF">
              <w:rPr>
                <w:rStyle w:val="Foreign"/>
              </w:rPr>
              <w:t>aṭi</w:t>
            </w:r>
            <w:r w:rsidRPr="00DD7CCF">
              <w:rPr>
                <w:noProof/>
              </w:rPr>
              <w:t>s)</w:t>
            </w:r>
          </w:p>
        </w:tc>
        <w:tc>
          <w:tcPr>
            <w:tcW w:w="2099" w:type="pct"/>
            <w:shd w:val="clear" w:color="auto" w:fill="auto"/>
            <w:tcMar>
              <w:top w:w="100" w:type="dxa"/>
              <w:left w:w="100" w:type="dxa"/>
              <w:bottom w:w="100" w:type="dxa"/>
              <w:right w:w="100" w:type="dxa"/>
            </w:tcMar>
          </w:tcPr>
          <w:p w14:paraId="6B608795" w14:textId="77777777" w:rsidR="00C02B8C" w:rsidRPr="00DD7CCF" w:rsidRDefault="004D2E67" w:rsidP="006436FD">
            <w:pPr>
              <w:pStyle w:val="Tabletext"/>
              <w:rPr>
                <w:noProof/>
              </w:rPr>
            </w:pPr>
            <w:r w:rsidRPr="00DD7CCF">
              <w:rPr>
                <w:noProof/>
              </w:rPr>
              <w:t>nēricai-āciriyappā</w:t>
            </w:r>
          </w:p>
          <w:p w14:paraId="713E5058" w14:textId="77777777" w:rsidR="00C02B8C" w:rsidRPr="00DD7CCF" w:rsidRDefault="004D2E67" w:rsidP="006436FD">
            <w:pPr>
              <w:pStyle w:val="Tabletext"/>
              <w:rPr>
                <w:noProof/>
              </w:rPr>
            </w:pPr>
            <w:r w:rsidRPr="00DD7CCF">
              <w:rPr>
                <w:noProof/>
              </w:rPr>
              <w:t>iṇaikkuṟal-āciriyappā</w:t>
            </w:r>
          </w:p>
          <w:p w14:paraId="7E9D2B7D" w14:textId="77777777" w:rsidR="00C02B8C" w:rsidRPr="00DD7CCF" w:rsidRDefault="004D2E67" w:rsidP="006436FD">
            <w:pPr>
              <w:pStyle w:val="Tabletext"/>
              <w:rPr>
                <w:noProof/>
              </w:rPr>
            </w:pPr>
            <w:r w:rsidRPr="00DD7CCF">
              <w:rPr>
                <w:noProof/>
              </w:rPr>
              <w:t>nilaimaṇṭila-āciriyappā</w:t>
            </w:r>
          </w:p>
          <w:p w14:paraId="6E9A4D6C" w14:textId="77777777" w:rsidR="00C02B8C" w:rsidRPr="00DD7CCF" w:rsidRDefault="004D2E67" w:rsidP="006436FD">
            <w:pPr>
              <w:pStyle w:val="Tabletext"/>
              <w:rPr>
                <w:noProof/>
              </w:rPr>
            </w:pPr>
            <w:r w:rsidRPr="00DD7CCF">
              <w:rPr>
                <w:noProof/>
              </w:rPr>
              <w:t>aṭimaṟimaṇṭila-āciriyappā</w:t>
            </w:r>
          </w:p>
        </w:tc>
        <w:tc>
          <w:tcPr>
            <w:tcW w:w="1992" w:type="pct"/>
            <w:shd w:val="clear" w:color="auto" w:fill="auto"/>
            <w:tcMar>
              <w:top w:w="100" w:type="dxa"/>
              <w:left w:w="100" w:type="dxa"/>
              <w:bottom w:w="100" w:type="dxa"/>
              <w:right w:w="100" w:type="dxa"/>
            </w:tcMar>
          </w:tcPr>
          <w:p w14:paraId="3099218B" w14:textId="77777777" w:rsidR="00C02B8C" w:rsidRPr="00DD7CCF" w:rsidRDefault="004D2E67" w:rsidP="006436FD">
            <w:pPr>
              <w:pStyle w:val="Tabletext"/>
              <w:rPr>
                <w:noProof/>
              </w:rPr>
            </w:pPr>
            <w:r w:rsidRPr="00DD7CCF">
              <w:rPr>
                <w:noProof/>
              </w:rPr>
              <w:t>āciriya-tāḻicai</w:t>
            </w:r>
          </w:p>
          <w:p w14:paraId="7DA8AE54" w14:textId="77777777" w:rsidR="00C02B8C" w:rsidRPr="00DD7CCF" w:rsidRDefault="004D2E67" w:rsidP="006436FD">
            <w:pPr>
              <w:pStyle w:val="Tabletext"/>
              <w:rPr>
                <w:noProof/>
              </w:rPr>
            </w:pPr>
            <w:r w:rsidRPr="00DD7CCF">
              <w:rPr>
                <w:noProof/>
              </w:rPr>
              <w:t>āciriya-tuṟai</w:t>
            </w:r>
          </w:p>
          <w:p w14:paraId="4B34CEBE" w14:textId="77777777" w:rsidR="00C02B8C" w:rsidRPr="00DD7CCF" w:rsidRDefault="004D2E67" w:rsidP="006436FD">
            <w:pPr>
              <w:pStyle w:val="Tabletext"/>
              <w:rPr>
                <w:noProof/>
              </w:rPr>
            </w:pPr>
            <w:r w:rsidRPr="00DD7CCF">
              <w:rPr>
                <w:noProof/>
              </w:rPr>
              <w:t>āciriya-viruttam</w:t>
            </w:r>
          </w:p>
        </w:tc>
      </w:tr>
      <w:tr w:rsidR="00C02B8C" w:rsidRPr="00DD7CCF" w14:paraId="4183E7BA" w14:textId="77777777" w:rsidTr="00847076">
        <w:tc>
          <w:tcPr>
            <w:tcW w:w="909" w:type="pct"/>
            <w:shd w:val="clear" w:color="auto" w:fill="EAF1DD"/>
            <w:tcMar>
              <w:top w:w="100" w:type="dxa"/>
              <w:left w:w="100" w:type="dxa"/>
              <w:bottom w:w="100" w:type="dxa"/>
              <w:right w:w="100" w:type="dxa"/>
            </w:tcMar>
          </w:tcPr>
          <w:p w14:paraId="54280C22" w14:textId="77777777" w:rsidR="00C02B8C" w:rsidRPr="00DD7CCF" w:rsidRDefault="004D2E67" w:rsidP="006436FD">
            <w:pPr>
              <w:pStyle w:val="Tabletext"/>
              <w:rPr>
                <w:noProof/>
              </w:rPr>
            </w:pPr>
            <w:r w:rsidRPr="00DD7CCF">
              <w:rPr>
                <w:noProof/>
              </w:rPr>
              <w:t>kalippā</w:t>
            </w:r>
            <w:r w:rsidRPr="00F47381">
              <w:rPr>
                <w:rStyle w:val="Lbjegyzet-hivatkozs"/>
              </w:rPr>
              <w:footnoteReference w:id="82"/>
            </w:r>
          </w:p>
        </w:tc>
        <w:tc>
          <w:tcPr>
            <w:tcW w:w="2099" w:type="pct"/>
            <w:shd w:val="clear" w:color="auto" w:fill="auto"/>
            <w:tcMar>
              <w:top w:w="100" w:type="dxa"/>
              <w:left w:w="100" w:type="dxa"/>
              <w:bottom w:w="100" w:type="dxa"/>
              <w:right w:w="100" w:type="dxa"/>
            </w:tcMar>
          </w:tcPr>
          <w:p w14:paraId="1F664474" w14:textId="77777777" w:rsidR="00C02B8C" w:rsidRPr="00DD7CCF" w:rsidRDefault="004D2E67" w:rsidP="006436FD">
            <w:pPr>
              <w:pStyle w:val="Tabletext"/>
              <w:rPr>
                <w:noProof/>
              </w:rPr>
            </w:pPr>
            <w:r w:rsidRPr="00DD7CCF">
              <w:rPr>
                <w:noProof/>
              </w:rPr>
              <w:t xml:space="preserve">ottāḻicai-kalippā </w:t>
            </w:r>
            <w:r w:rsidRPr="00E24F87">
              <w:rPr>
                <w:noProof/>
              </w:rPr>
              <w:t>(</w:t>
            </w:r>
            <w:r w:rsidRPr="00DD7CCF">
              <w:rPr>
                <w:noProof/>
              </w:rPr>
              <w:t>with 3 subforms)</w:t>
            </w:r>
          </w:p>
          <w:p w14:paraId="315CD049" w14:textId="77777777" w:rsidR="00C02B8C" w:rsidRPr="00DD7CCF" w:rsidRDefault="004D2E67" w:rsidP="006436FD">
            <w:pPr>
              <w:pStyle w:val="Tabletext"/>
              <w:rPr>
                <w:noProof/>
              </w:rPr>
            </w:pPr>
            <w:r w:rsidRPr="00DD7CCF">
              <w:rPr>
                <w:noProof/>
              </w:rPr>
              <w:t>veṇ-kalippā</w:t>
            </w:r>
          </w:p>
          <w:p w14:paraId="50AF588F" w14:textId="77777777" w:rsidR="00C02B8C" w:rsidRPr="00DD7CCF" w:rsidRDefault="004D2E67" w:rsidP="006436FD">
            <w:pPr>
              <w:pStyle w:val="Tabletext"/>
              <w:rPr>
                <w:noProof/>
              </w:rPr>
            </w:pPr>
            <w:r w:rsidRPr="00DD7CCF">
              <w:rPr>
                <w:noProof/>
              </w:rPr>
              <w:t xml:space="preserve">koccaka </w:t>
            </w:r>
            <w:r w:rsidRPr="00E24F87">
              <w:rPr>
                <w:noProof/>
              </w:rPr>
              <w:t>(</w:t>
            </w:r>
            <w:r w:rsidRPr="00DD7CCF">
              <w:rPr>
                <w:noProof/>
              </w:rPr>
              <w:t>with 5 subforms, the 5th one having 3 subsubforms)</w:t>
            </w:r>
          </w:p>
        </w:tc>
        <w:tc>
          <w:tcPr>
            <w:tcW w:w="1992" w:type="pct"/>
            <w:shd w:val="clear" w:color="auto" w:fill="auto"/>
            <w:tcMar>
              <w:top w:w="100" w:type="dxa"/>
              <w:left w:w="100" w:type="dxa"/>
              <w:bottom w:w="100" w:type="dxa"/>
              <w:right w:w="100" w:type="dxa"/>
            </w:tcMar>
          </w:tcPr>
          <w:p w14:paraId="71E55032" w14:textId="77777777" w:rsidR="00C02B8C" w:rsidRPr="00DD7CCF" w:rsidRDefault="004D2E67" w:rsidP="006436FD">
            <w:pPr>
              <w:pStyle w:val="Tabletext"/>
              <w:rPr>
                <w:noProof/>
              </w:rPr>
            </w:pPr>
            <w:r w:rsidRPr="00DD7CCF">
              <w:rPr>
                <w:noProof/>
              </w:rPr>
              <w:t>kali-tāḻicai</w:t>
            </w:r>
          </w:p>
          <w:p w14:paraId="05427DBC" w14:textId="77777777" w:rsidR="00C02B8C" w:rsidRPr="00DD7CCF" w:rsidRDefault="004D2E67" w:rsidP="006436FD">
            <w:pPr>
              <w:pStyle w:val="Tabletext"/>
              <w:rPr>
                <w:noProof/>
              </w:rPr>
            </w:pPr>
            <w:r w:rsidRPr="00DD7CCF">
              <w:rPr>
                <w:noProof/>
              </w:rPr>
              <w:t>kali-tuṟai</w:t>
            </w:r>
          </w:p>
          <w:p w14:paraId="62DE5A9B" w14:textId="77777777" w:rsidR="00C02B8C" w:rsidRPr="00DD7CCF" w:rsidRDefault="004D2E67" w:rsidP="006436FD">
            <w:pPr>
              <w:pStyle w:val="Tabletext"/>
              <w:rPr>
                <w:noProof/>
              </w:rPr>
            </w:pPr>
            <w:r w:rsidRPr="00DD7CCF">
              <w:rPr>
                <w:noProof/>
              </w:rPr>
              <w:t>kali-viruttam</w:t>
            </w:r>
          </w:p>
          <w:p w14:paraId="0746C6D3" w14:textId="77777777" w:rsidR="00C02B8C" w:rsidRPr="00DD7CCF" w:rsidRDefault="004D2E67" w:rsidP="006436FD">
            <w:pPr>
              <w:pStyle w:val="Tabletext"/>
              <w:rPr>
                <w:noProof/>
              </w:rPr>
            </w:pPr>
            <w:r w:rsidRPr="00DD7CCF">
              <w:rPr>
                <w:noProof/>
              </w:rPr>
              <w:t>kaṭṭalai-kalittuṟai</w:t>
            </w:r>
          </w:p>
          <w:p w14:paraId="41465050" w14:textId="77777777" w:rsidR="00C02B8C" w:rsidRPr="00DD7CCF" w:rsidRDefault="004D2E67" w:rsidP="006436FD">
            <w:pPr>
              <w:pStyle w:val="Tabletext"/>
              <w:rPr>
                <w:noProof/>
              </w:rPr>
            </w:pPr>
            <w:r w:rsidRPr="00DD7CCF">
              <w:rPr>
                <w:noProof/>
              </w:rPr>
              <w:t>kaṭṭalai-kalippā</w:t>
            </w:r>
          </w:p>
        </w:tc>
      </w:tr>
      <w:tr w:rsidR="00C02B8C" w:rsidRPr="00DD7CCF" w14:paraId="113D4653" w14:textId="77777777" w:rsidTr="00847076">
        <w:tc>
          <w:tcPr>
            <w:tcW w:w="909" w:type="pct"/>
            <w:shd w:val="clear" w:color="auto" w:fill="EAF1DD"/>
            <w:tcMar>
              <w:top w:w="100" w:type="dxa"/>
              <w:left w:w="100" w:type="dxa"/>
              <w:bottom w:w="100" w:type="dxa"/>
              <w:right w:w="100" w:type="dxa"/>
            </w:tcMar>
          </w:tcPr>
          <w:p w14:paraId="7C5D9C2A" w14:textId="77777777" w:rsidR="00C02B8C" w:rsidRPr="00DD7CCF" w:rsidRDefault="004D2E67" w:rsidP="006436FD">
            <w:pPr>
              <w:pStyle w:val="Tabletext"/>
              <w:rPr>
                <w:noProof/>
              </w:rPr>
            </w:pPr>
            <w:r w:rsidRPr="00DD7CCF">
              <w:rPr>
                <w:noProof/>
              </w:rPr>
              <w:t>vañcippā</w:t>
            </w:r>
            <w:r w:rsidRPr="00F47381">
              <w:rPr>
                <w:rStyle w:val="Lbjegyzet-hivatkozs"/>
              </w:rPr>
              <w:footnoteReference w:id="83"/>
            </w:r>
          </w:p>
        </w:tc>
        <w:tc>
          <w:tcPr>
            <w:tcW w:w="2099" w:type="pct"/>
            <w:shd w:val="clear" w:color="auto" w:fill="auto"/>
            <w:tcMar>
              <w:top w:w="100" w:type="dxa"/>
              <w:left w:w="100" w:type="dxa"/>
              <w:bottom w:w="100" w:type="dxa"/>
              <w:right w:w="100" w:type="dxa"/>
            </w:tcMar>
          </w:tcPr>
          <w:p w14:paraId="2E3CF00B" w14:textId="77777777" w:rsidR="00C02B8C" w:rsidRPr="00DD7CCF" w:rsidRDefault="004D2E67" w:rsidP="006436FD">
            <w:pPr>
              <w:pStyle w:val="Tabletext"/>
              <w:rPr>
                <w:noProof/>
              </w:rPr>
            </w:pPr>
            <w:r w:rsidRPr="00E24F87">
              <w:rPr>
                <w:noProof/>
              </w:rPr>
              <w:t>(</w:t>
            </w:r>
            <w:r w:rsidRPr="00DD7CCF">
              <w:rPr>
                <w:noProof/>
              </w:rPr>
              <w:t>no forms)</w:t>
            </w:r>
          </w:p>
        </w:tc>
        <w:tc>
          <w:tcPr>
            <w:tcW w:w="1992" w:type="pct"/>
            <w:shd w:val="clear" w:color="auto" w:fill="auto"/>
            <w:tcMar>
              <w:top w:w="100" w:type="dxa"/>
              <w:left w:w="100" w:type="dxa"/>
              <w:bottom w:w="100" w:type="dxa"/>
              <w:right w:w="100" w:type="dxa"/>
            </w:tcMar>
          </w:tcPr>
          <w:p w14:paraId="72D1A857" w14:textId="77777777" w:rsidR="00C02B8C" w:rsidRPr="00DD7CCF" w:rsidRDefault="004D2E67" w:rsidP="006436FD">
            <w:pPr>
              <w:pStyle w:val="Tabletext"/>
              <w:rPr>
                <w:noProof/>
              </w:rPr>
            </w:pPr>
            <w:r w:rsidRPr="00DD7CCF">
              <w:rPr>
                <w:noProof/>
              </w:rPr>
              <w:t>vañci-tāḻicai</w:t>
            </w:r>
          </w:p>
          <w:p w14:paraId="70340358" w14:textId="77777777" w:rsidR="00C02B8C" w:rsidRPr="00DD7CCF" w:rsidRDefault="004D2E67" w:rsidP="006436FD">
            <w:pPr>
              <w:pStyle w:val="Tabletext"/>
              <w:rPr>
                <w:noProof/>
              </w:rPr>
            </w:pPr>
            <w:r w:rsidRPr="00DD7CCF">
              <w:rPr>
                <w:noProof/>
              </w:rPr>
              <w:t>vañci-tuṟai</w:t>
            </w:r>
          </w:p>
          <w:p w14:paraId="16713CFC" w14:textId="77777777" w:rsidR="00C02B8C" w:rsidRPr="00DD7CCF" w:rsidRDefault="004D2E67" w:rsidP="006436FD">
            <w:pPr>
              <w:pStyle w:val="Tabletext"/>
              <w:rPr>
                <w:noProof/>
              </w:rPr>
            </w:pPr>
            <w:r w:rsidRPr="00DD7CCF">
              <w:rPr>
                <w:noProof/>
              </w:rPr>
              <w:t>vañci-viruttam</w:t>
            </w:r>
          </w:p>
        </w:tc>
      </w:tr>
      <w:tr w:rsidR="00C02B8C" w:rsidRPr="00DD7CCF" w14:paraId="70B754B3" w14:textId="77777777" w:rsidTr="00847076">
        <w:tc>
          <w:tcPr>
            <w:tcW w:w="909" w:type="pct"/>
            <w:shd w:val="clear" w:color="auto" w:fill="EAF1DD"/>
            <w:tcMar>
              <w:top w:w="100" w:type="dxa"/>
              <w:left w:w="100" w:type="dxa"/>
              <w:bottom w:w="100" w:type="dxa"/>
              <w:right w:w="100" w:type="dxa"/>
            </w:tcMar>
          </w:tcPr>
          <w:p w14:paraId="76BF8928" w14:textId="77777777" w:rsidR="00C02B8C" w:rsidRPr="00DD7CCF" w:rsidRDefault="004D2E67" w:rsidP="006436FD">
            <w:pPr>
              <w:pStyle w:val="Tabletext"/>
              <w:rPr>
                <w:noProof/>
              </w:rPr>
            </w:pPr>
            <w:r w:rsidRPr="00DD7CCF">
              <w:rPr>
                <w:noProof/>
              </w:rPr>
              <w:t>maruṭpā</w:t>
            </w:r>
          </w:p>
        </w:tc>
        <w:tc>
          <w:tcPr>
            <w:tcW w:w="2099" w:type="pct"/>
            <w:shd w:val="clear" w:color="auto" w:fill="auto"/>
            <w:tcMar>
              <w:top w:w="100" w:type="dxa"/>
              <w:left w:w="100" w:type="dxa"/>
              <w:bottom w:w="100" w:type="dxa"/>
              <w:right w:w="100" w:type="dxa"/>
            </w:tcMar>
          </w:tcPr>
          <w:p w14:paraId="2CFDCDC7" w14:textId="77777777" w:rsidR="00C02B8C" w:rsidRPr="00DD7CCF" w:rsidRDefault="004D2E67" w:rsidP="006436FD">
            <w:pPr>
              <w:pStyle w:val="Tabletext"/>
              <w:rPr>
                <w:noProof/>
              </w:rPr>
            </w:pPr>
            <w:r w:rsidRPr="00DD7CCF">
              <w:rPr>
                <w:noProof/>
              </w:rPr>
              <w:t>composed of elements of veṇpā and āciriyappā</w:t>
            </w:r>
          </w:p>
        </w:tc>
        <w:tc>
          <w:tcPr>
            <w:tcW w:w="1992" w:type="pct"/>
            <w:shd w:val="clear" w:color="auto" w:fill="auto"/>
            <w:tcMar>
              <w:top w:w="100" w:type="dxa"/>
              <w:left w:w="100" w:type="dxa"/>
              <w:bottom w:w="100" w:type="dxa"/>
              <w:right w:w="100" w:type="dxa"/>
            </w:tcMar>
          </w:tcPr>
          <w:p w14:paraId="1FCC03B7" w14:textId="77777777" w:rsidR="00C02B8C" w:rsidRPr="00DD7CCF" w:rsidRDefault="00C02B8C" w:rsidP="006436FD">
            <w:pPr>
              <w:pStyle w:val="Tabletext"/>
              <w:rPr>
                <w:noProof/>
              </w:rPr>
            </w:pPr>
          </w:p>
        </w:tc>
      </w:tr>
    </w:tbl>
    <w:p w14:paraId="44395355" w14:textId="77777777" w:rsidR="00C02B8C" w:rsidRPr="00DD7CCF" w:rsidRDefault="00C02B8C" w:rsidP="006436FD">
      <w:pPr>
        <w:pStyle w:val="Tabletext"/>
      </w:pPr>
    </w:p>
    <w:p w14:paraId="663ECAE7" w14:textId="77E0CD04" w:rsidR="00C02B8C" w:rsidRPr="00DD7CCF" w:rsidRDefault="004D2E67" w:rsidP="00D4342A">
      <w:pPr>
        <w:pStyle w:val="Cmsor1"/>
        <w:numPr>
          <w:ilvl w:val="0"/>
          <w:numId w:val="10"/>
        </w:numPr>
      </w:pPr>
      <w:bookmarkStart w:id="756" w:name="_9d8e21ca9gia" w:colFirst="0" w:colLast="0"/>
      <w:bookmarkStart w:id="757" w:name="_Ref43985466"/>
      <w:bookmarkStart w:id="758" w:name="_Toc74733627"/>
      <w:bookmarkEnd w:id="756"/>
      <w:r w:rsidRPr="00DD7CCF">
        <w:lastRenderedPageBreak/>
        <w:t>“Case Studies” in Encoding Complex Layout</w:t>
      </w:r>
      <w:bookmarkEnd w:id="757"/>
      <w:bookmarkEnd w:id="758"/>
    </w:p>
    <w:p w14:paraId="11FAF6C2" w14:textId="77777777" w:rsidR="00C02B8C" w:rsidRPr="00DD7CCF" w:rsidRDefault="00847076" w:rsidP="006436FD">
      <w:pPr>
        <w:pStyle w:val="Cmsor2"/>
      </w:pPr>
      <w:bookmarkStart w:id="759" w:name="_fxhw8prafv6z" w:colFirst="0" w:colLast="0"/>
      <w:bookmarkStart w:id="760" w:name="_Toc74733628"/>
      <w:bookmarkEnd w:id="759"/>
      <w:r w:rsidRPr="00DD7CCF">
        <w:rPr>
          <w:noProof/>
        </w:rPr>
        <w:drawing>
          <wp:anchor distT="0" distB="0" distL="114300" distR="114300" simplePos="0" relativeHeight="251674624" behindDoc="0" locked="0" layoutInCell="1" allowOverlap="1" wp14:anchorId="3095D075" wp14:editId="7E6AE1DB">
            <wp:simplePos x="0" y="0"/>
            <wp:positionH relativeFrom="margin">
              <wp:posOffset>370840</wp:posOffset>
            </wp:positionH>
            <wp:positionV relativeFrom="paragraph">
              <wp:posOffset>350714</wp:posOffset>
            </wp:positionV>
            <wp:extent cx="5370195" cy="3253105"/>
            <wp:effectExtent l="0" t="0" r="1905" b="4445"/>
            <wp:wrapTopAndBottom/>
            <wp:docPr id="4"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61" cstate="print">
                      <a:extLst>
                        <a:ext uri="{28A0092B-C50C-407E-A947-70E740481C1C}">
                          <a14:useLocalDpi xmlns:a14="http://schemas.microsoft.com/office/drawing/2010/main" val="0"/>
                        </a:ext>
                      </a:extLst>
                    </a:blip>
                    <a:srcRect/>
                    <a:stretch>
                      <a:fillRect/>
                    </a:stretch>
                  </pic:blipFill>
                  <pic:spPr>
                    <a:xfrm>
                      <a:off x="0" y="0"/>
                      <a:ext cx="5370195" cy="3253105"/>
                    </a:xfrm>
                    <a:prstGeom prst="rect">
                      <a:avLst/>
                    </a:prstGeom>
                    <a:ln/>
                  </pic:spPr>
                </pic:pic>
              </a:graphicData>
            </a:graphic>
            <wp14:sizeRelH relativeFrom="margin">
              <wp14:pctWidth>0</wp14:pctWidth>
            </wp14:sizeRelH>
            <wp14:sizeRelV relativeFrom="margin">
              <wp14:pctHeight>0</wp14:pctHeight>
            </wp14:sizeRelV>
          </wp:anchor>
        </w:drawing>
      </w:r>
      <w:r w:rsidR="004D2E67" w:rsidRPr="00DD7CCF">
        <w:t xml:space="preserve">Case study 1: four-faced </w:t>
      </w:r>
      <w:r w:rsidR="00167D32" w:rsidRPr="00DD7CCF">
        <w:t>stele</w:t>
      </w:r>
      <w:bookmarkEnd w:id="760"/>
    </w:p>
    <w:p w14:paraId="63D92719" w14:textId="77777777" w:rsidR="00C02B8C" w:rsidRPr="00DD7CCF" w:rsidRDefault="004D2E67" w:rsidP="006436FD">
      <w:pPr>
        <w:pStyle w:val="Lista"/>
      </w:pPr>
      <w:r w:rsidRPr="00DD7CCF">
        <w:t xml:space="preserve">this imaginary </w:t>
      </w:r>
      <w:r w:rsidR="00167D32" w:rsidRPr="00DD7CCF">
        <w:t>stele</w:t>
      </w:r>
      <w:r w:rsidRPr="00DD7CCF">
        <w:t xml:space="preserve"> is an oblong quadrangle in cross-section</w:t>
      </w:r>
    </w:p>
    <w:p w14:paraId="1CBDD3E2" w14:textId="77777777" w:rsidR="00C02B8C" w:rsidRPr="00DD7CCF" w:rsidRDefault="004D2E67" w:rsidP="006436FD">
      <w:pPr>
        <w:pStyle w:val="Lista"/>
      </w:pPr>
      <w:r w:rsidRPr="00DD7CCF">
        <w:t>all four sides are inscribed, with text starting on one of the broad faces</w:t>
      </w:r>
    </w:p>
    <w:p w14:paraId="39764ADC" w14:textId="77777777" w:rsidR="00C02B8C" w:rsidRPr="00DD7CCF" w:rsidRDefault="004D2E67" w:rsidP="006436FD">
      <w:pPr>
        <w:pStyle w:val="Lista2"/>
      </w:pPr>
      <w:r w:rsidRPr="00DD7CCF">
        <w:t>each line of the text runs across one edge, onto the adjacent narrow face</w:t>
      </w:r>
    </w:p>
    <w:p w14:paraId="0A22B7E3" w14:textId="77777777" w:rsidR="00C02B8C" w:rsidRPr="00DD7CCF" w:rsidRDefault="004D2E67" w:rsidP="006436FD">
      <w:pPr>
        <w:pStyle w:val="Lista2"/>
      </w:pPr>
      <w:r w:rsidRPr="00DD7CCF">
        <w:t>subsequent lines fill up the inscribed field of this pair of faces</w:t>
      </w:r>
    </w:p>
    <w:p w14:paraId="70F52A65" w14:textId="77777777" w:rsidR="00C02B8C" w:rsidRPr="00DD7CCF" w:rsidRDefault="004D2E67" w:rsidP="006436FD">
      <w:pPr>
        <w:pStyle w:val="Lista2"/>
      </w:pPr>
      <w:r w:rsidRPr="00DD7CCF">
        <w:t>the text then flows on to the top of the next broad face and proceeds to fill up that face and the adjacent narrow face in the same way as the first pair of faces</w:t>
      </w:r>
    </w:p>
    <w:p w14:paraId="086867F8" w14:textId="7F0BF9D4" w:rsidR="00C02B8C" w:rsidRPr="00DD7CCF" w:rsidRDefault="004D2E67" w:rsidP="006436FD">
      <w:pPr>
        <w:pStyle w:val="Lista"/>
      </w:pPr>
      <w:r w:rsidRPr="00DD7CCF">
        <w:t xml:space="preserve">thus, the partition between the two pairs is pagelike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E90D07">
        <w:t>3.5</w:t>
      </w:r>
      <w:r w:rsidR="000725A4" w:rsidRPr="00DD7CCF">
        <w:fldChar w:fldCharType="end"/>
      </w:r>
      <w:r w:rsidRPr="00DD7CCF">
        <w:t xml:space="preserve">), therefore the virtual zones must be marked up using pagelike milestone elements </w:t>
      </w:r>
      <w:r w:rsidRPr="00E24F87">
        <w:rPr>
          <w:noProof/>
        </w:rPr>
        <w:t>(</w:t>
      </w:r>
      <w:r w:rsidR="003C3D87" w:rsidRPr="00DD7CCF">
        <w:t>§</w:t>
      </w:r>
      <w:r w:rsidR="000A421D" w:rsidRPr="00DD7CCF">
        <w:fldChar w:fldCharType="begin"/>
      </w:r>
      <w:r w:rsidR="000A421D" w:rsidRPr="00DD7CCF">
        <w:instrText xml:space="preserve"> REF _Ref43986679 \w \h </w:instrText>
      </w:r>
      <w:r w:rsidR="00DD7CCF">
        <w:instrText xml:space="preserve"> \* MERGEFORMAT </w:instrText>
      </w:r>
      <w:r w:rsidR="000A421D" w:rsidRPr="00DD7CCF">
        <w:fldChar w:fldCharType="separate"/>
      </w:r>
      <w:r w:rsidR="00E90D07">
        <w:t>3.5.3</w:t>
      </w:r>
      <w:r w:rsidR="000A421D" w:rsidRPr="00DD7CCF">
        <w:fldChar w:fldCharType="end"/>
      </w:r>
      <w:r w:rsidRPr="00DD7CCF">
        <w:t>)</w:t>
      </w:r>
    </w:p>
    <w:p w14:paraId="28695190" w14:textId="77777777" w:rsidR="00C02B8C" w:rsidRPr="00DD7CCF" w:rsidRDefault="004D2E67" w:rsidP="006436FD">
      <w:pPr>
        <w:pStyle w:val="Lista"/>
      </w:pPr>
      <w:r w:rsidRPr="00DD7CCF">
        <w:t>the boundary between a wide face and the adjacent narrow face comprises a gridlike partition, since the text disregards the physical transition to a new surface</w:t>
      </w:r>
    </w:p>
    <w:p w14:paraId="6B6ACB31" w14:textId="7FFA2F42" w:rsidR="00C02B8C" w:rsidRPr="00DD7CCF" w:rsidRDefault="004D2E67" w:rsidP="006436FD">
      <w:pPr>
        <w:pStyle w:val="Lista2"/>
      </w:pPr>
      <w:r w:rsidRPr="00DD7CCF">
        <w:t xml:space="preserve">such a pair of faces thus constitutes a single virtual zone, whose partition into two physical surfaces may be ignored in the markup or may be encoded by means of a gridlike milestone element </w:t>
      </w:r>
      <w:r w:rsidRPr="00E24F87">
        <w:rPr>
          <w:noProof/>
        </w:rPr>
        <w:t>(</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E90D07">
        <w:t>3.6</w:t>
      </w:r>
      <w:r w:rsidR="00194541" w:rsidRPr="00DD7CCF">
        <w:fldChar w:fldCharType="end"/>
      </w:r>
      <w:r w:rsidRPr="00DD7CCF">
        <w:t>)</w:t>
      </w:r>
    </w:p>
    <w:p w14:paraId="7B01F462" w14:textId="77777777" w:rsidR="00C02B8C" w:rsidRPr="00DD7CCF" w:rsidRDefault="00C02B8C" w:rsidP="006436FD"/>
    <w:p w14:paraId="15094EDD" w14:textId="16C0AFAB" w:rsidR="00E67260" w:rsidRPr="00DD7CCF" w:rsidRDefault="00E67260" w:rsidP="006436FD">
      <w:pPr>
        <w:pStyle w:val="CodeParagraph"/>
        <w:rPr>
          <w:rStyle w:val="Code"/>
        </w:rPr>
      </w:pPr>
      <w:r w:rsidRPr="00DD7CCF">
        <w:rPr>
          <w:rStyle w:val="Code"/>
        </w:rPr>
        <w:t>&lt;p&gt;</w:t>
      </w:r>
      <w:r w:rsidRPr="008608D1">
        <w:rPr>
          <w:rStyle w:val="Codecomment"/>
        </w:rPr>
        <w:t>&lt;!--All milestones come within paragraphs.--&gt;</w:t>
      </w:r>
      <w:r w:rsidRPr="00DD7CCF">
        <w:rPr>
          <w:rStyle w:val="Codetext"/>
        </w:rPr>
        <w:br/>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"faces"</w:t>
      </w:r>
      <w:r w:rsidRPr="00DD7CCF">
        <w:rPr>
          <w:rStyle w:val="Code"/>
        </w:rPr>
        <w:t xml:space="preserve"> </w:t>
      </w:r>
      <w:r w:rsidRPr="00DD7CCF">
        <w:rPr>
          <w:rStyle w:val="Codeattribute"/>
        </w:rPr>
        <w:t>n</w:t>
      </w:r>
      <w:r w:rsidRPr="00DD7CCF">
        <w:rPr>
          <w:rStyle w:val="Code"/>
        </w:rPr>
        <w:t>=</w:t>
      </w:r>
      <w:r w:rsidRPr="0046000E">
        <w:rPr>
          <w:rStyle w:val="Codevalue"/>
        </w:rPr>
        <w:t>"Ab"</w:t>
      </w:r>
      <w:r w:rsidRPr="00DD7CCF">
        <w:rPr>
          <w:rStyle w:val="Code"/>
        </w:rPr>
        <w:t>/&gt;</w:t>
      </w:r>
      <w:r w:rsidRPr="008608D1">
        <w:rPr>
          <w:rStyle w:val="Codecomment"/>
        </w:rPr>
        <w:t>&lt;!--An optional &lt;label&gt; could have been added at this point and for the second facepair, as per §</w:t>
      </w:r>
      <w:r w:rsidRPr="00DD7CCF">
        <w:rPr>
          <w:rStyle w:val="Codecomment"/>
          <w:rFonts w:eastAsia="Arial Unicode MS"/>
        </w:rPr>
        <w:fldChar w:fldCharType="begin"/>
      </w:r>
      <w:r w:rsidRPr="00DD7CCF">
        <w:rPr>
          <w:rStyle w:val="Codecomment"/>
          <w:rFonts w:eastAsia="Arial Unicode MS"/>
        </w:rPr>
        <w:instrText xml:space="preserve"> REF _Ref43986881 \w \h  \* MERGEFORMAT </w:instrText>
      </w:r>
      <w:r w:rsidRPr="00DD7CCF">
        <w:rPr>
          <w:rStyle w:val="Codecomment"/>
          <w:rFonts w:eastAsia="Arial Unicode MS"/>
        </w:rPr>
      </w:r>
      <w:r w:rsidRPr="00DD7CCF">
        <w:rPr>
          <w:rStyle w:val="Codecomment"/>
          <w:rFonts w:eastAsia="Arial Unicode MS"/>
        </w:rPr>
        <w:fldChar w:fldCharType="separate"/>
      </w:r>
      <w:r w:rsidR="00E90D07">
        <w:rPr>
          <w:rStyle w:val="Codecomment"/>
          <w:rFonts w:eastAsia="Arial Unicode MS"/>
        </w:rPr>
        <w:t>3.5.4</w:t>
      </w:r>
      <w:r w:rsidRPr="00DD7CCF">
        <w:rPr>
          <w:rStyle w:val="Codecomment"/>
          <w:rFonts w:eastAsia="Arial Unicode MS"/>
        </w:rPr>
        <w:fldChar w:fldCharType="end"/>
      </w:r>
      <w:r w:rsidRPr="008608D1">
        <w:rPr>
          <w:rStyle w:val="Codecomment"/>
        </w:rPr>
        <w:t>. --&gt;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"Ab1"</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In a hole in the ground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there lived</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"Ab2"</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a hobbit. Not a nasty, dirty,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wet hole,</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"Ab3"</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filled with the ends of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worms and</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"Ab4"</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an oozy smell, nor yet a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dry, bare,</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"Ab5"</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sandy hole with nothing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in it to</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"Ab6"</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sit down on or to eat: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it was a</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"Ab7"</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hobbit-hole, and that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means</w:t>
      </w:r>
      <w:r w:rsidRPr="00DD7CCF">
        <w:rPr>
          <w:rStyle w:val="Codetext"/>
        </w:rPr>
        <w:br/>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"faces"</w:t>
      </w:r>
      <w:r w:rsidRPr="00DD7CCF">
        <w:rPr>
          <w:rStyle w:val="Code"/>
        </w:rPr>
        <w:t xml:space="preserve"> </w:t>
      </w:r>
      <w:r w:rsidRPr="00DD7CCF">
        <w:rPr>
          <w:rStyle w:val="Codeattribute"/>
        </w:rPr>
        <w:t>n</w:t>
      </w:r>
      <w:r w:rsidRPr="00DD7CCF">
        <w:rPr>
          <w:rStyle w:val="Code"/>
        </w:rPr>
        <w:t>=</w:t>
      </w:r>
      <w:r w:rsidRPr="0046000E">
        <w:rPr>
          <w:rStyle w:val="Codevalue"/>
        </w:rPr>
        <w:t>"Cd"</w:t>
      </w:r>
      <w:r w:rsidRPr="00DD7CCF">
        <w:rPr>
          <w:rStyle w:val="Code"/>
        </w:rPr>
        <w:t>/&gt;</w:t>
      </w:r>
    </w:p>
    <w:p w14:paraId="2123201F" w14:textId="5A0ED409" w:rsidR="00E67260" w:rsidRPr="00DD7CCF" w:rsidRDefault="00E67260" w:rsidP="006436FD">
      <w:pPr>
        <w:pStyle w:val="CodeParagraph"/>
        <w:rPr>
          <w:rStyle w:val="Codetext"/>
        </w:rPr>
      </w:pPr>
      <w:r w:rsidRPr="00DD7CCF">
        <w:rPr>
          <w:rStyle w:val="Code"/>
        </w:rPr>
        <w:t xml:space="preserve">&lt;lb </w:t>
      </w:r>
      <w:r w:rsidRPr="00DD7CCF">
        <w:rPr>
          <w:rStyle w:val="Codeattribute"/>
        </w:rPr>
        <w:t>n</w:t>
      </w:r>
      <w:r w:rsidRPr="00DD7CCF">
        <w:rPr>
          <w:rStyle w:val="Code"/>
        </w:rPr>
        <w:t>=</w:t>
      </w:r>
      <w:r w:rsidRPr="0046000E">
        <w:rPr>
          <w:rStyle w:val="Codevalue"/>
        </w:rPr>
        <w:t>"Cd1"</w:t>
      </w:r>
      <w:r w:rsidRPr="00DD7CCF">
        <w:rPr>
          <w:rStyle w:val="Code"/>
        </w:rPr>
        <w:t>/&gt;</w:t>
      </w:r>
      <w:r w:rsidRPr="008608D1">
        <w:rPr>
          <w:rStyle w:val="Codecomment"/>
        </w:rPr>
        <w:t>&lt;!-- This encoding example uses the repetitive scheme of line numbering §</w:t>
      </w:r>
      <w:r w:rsidRPr="00DD7CCF">
        <w:rPr>
          <w:rStyle w:val="Codecomment"/>
          <w:rFonts w:eastAsia="Arial Unicode MS"/>
        </w:rPr>
        <w:fldChar w:fldCharType="begin"/>
      </w:r>
      <w:r w:rsidRPr="00DD7CCF">
        <w:rPr>
          <w:rStyle w:val="Codecomment"/>
          <w:rFonts w:eastAsia="Arial Unicode MS"/>
        </w:rPr>
        <w:instrText xml:space="preserve"> REF _Ref43977936 \r \h  \* MERGEFORMAT </w:instrText>
      </w:r>
      <w:r w:rsidRPr="00DD7CCF">
        <w:rPr>
          <w:rStyle w:val="Codecomment"/>
          <w:rFonts w:eastAsia="Arial Unicode MS"/>
        </w:rPr>
      </w:r>
      <w:r w:rsidRPr="00DD7CCF">
        <w:rPr>
          <w:rStyle w:val="Codecomment"/>
          <w:rFonts w:eastAsia="Arial Unicode MS"/>
        </w:rPr>
        <w:fldChar w:fldCharType="separate"/>
      </w:r>
      <w:r w:rsidR="00E90D07">
        <w:rPr>
          <w:rStyle w:val="Codecomment"/>
          <w:rFonts w:eastAsia="Arial Unicode MS"/>
        </w:rPr>
        <w:t>3.2.2</w:t>
      </w:r>
      <w:r w:rsidRPr="00DD7CCF">
        <w:rPr>
          <w:rStyle w:val="Codecomment"/>
          <w:rFonts w:eastAsia="Arial Unicode MS"/>
        </w:rPr>
        <w:fldChar w:fldCharType="end"/>
      </w:r>
      <w:r w:rsidRPr="008608D1">
        <w:rPr>
          <w:rStyle w:val="Codecomment"/>
        </w:rPr>
        <w:t>, in accordance with SE Asian epigraphic conventions. Alternatively, lines could have been numbered starting from 1 and continuing from 8 on face Cd.--&gt;</w:t>
      </w:r>
      <w:r w:rsidRPr="00DD7CCF">
        <w:rPr>
          <w:rStyle w:val="Codetext"/>
        </w:rPr>
        <w:br/>
      </w:r>
      <w:r w:rsidRPr="00DD7CCF">
        <w:rPr>
          <w:rStyle w:val="Code"/>
        </w:rPr>
        <w:lastRenderedPageBreak/>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comfort.</w:t>
      </w:r>
    </w:p>
    <w:p w14:paraId="5B9402B4" w14:textId="5F333BFF" w:rsidR="00E67260" w:rsidRPr="00DD7CCF" w:rsidRDefault="00E67260" w:rsidP="006436FD">
      <w:pPr>
        <w:pStyle w:val="CodeParagraph"/>
        <w:rPr>
          <w:rStyle w:val="Code"/>
        </w:rPr>
      </w:pPr>
      <w:r w:rsidRPr="00DD7CCF">
        <w:rPr>
          <w:rStyle w:val="Code"/>
        </w:rPr>
        <w:t>&lt;/p&gt;</w:t>
      </w:r>
      <w:r w:rsidRPr="008608D1">
        <w:rPr>
          <w:rStyle w:val="Codecomment"/>
        </w:rPr>
        <w:t>&lt;!-- The text has been broken up into two semantic paragraphs §</w:t>
      </w:r>
      <w:r w:rsidRPr="00DD7CCF">
        <w:rPr>
          <w:rStyle w:val="Codecomment"/>
          <w:rFonts w:eastAsia="Arial Unicode MS"/>
        </w:rPr>
        <w:fldChar w:fldCharType="begin"/>
      </w:r>
      <w:r w:rsidRPr="00DD7CCF">
        <w:rPr>
          <w:rStyle w:val="Codecomment"/>
          <w:rFonts w:eastAsia="Arial Unicode MS"/>
        </w:rPr>
        <w:instrText xml:space="preserve"> REF _Ref43991413 \r \h  \* MERGEFORMAT </w:instrText>
      </w:r>
      <w:r w:rsidRPr="00DD7CCF">
        <w:rPr>
          <w:rStyle w:val="Codecomment"/>
          <w:rFonts w:eastAsia="Arial Unicode MS"/>
        </w:rPr>
      </w:r>
      <w:r w:rsidRPr="00DD7CCF">
        <w:rPr>
          <w:rStyle w:val="Codecomment"/>
          <w:rFonts w:eastAsia="Arial Unicode MS"/>
        </w:rPr>
        <w:fldChar w:fldCharType="separate"/>
      </w:r>
      <w:r w:rsidR="00E90D07">
        <w:rPr>
          <w:rStyle w:val="Codecomment"/>
          <w:rFonts w:eastAsia="Arial Unicode MS"/>
        </w:rPr>
        <w:t>2.2.1</w:t>
      </w:r>
      <w:r w:rsidRPr="00DD7CCF">
        <w:rPr>
          <w:rStyle w:val="Codecomment"/>
          <w:rFonts w:eastAsia="Arial Unicode MS"/>
        </w:rPr>
        <w:fldChar w:fldCharType="end"/>
      </w:r>
      <w:r w:rsidRPr="008608D1">
        <w:rPr>
          <w:rStyle w:val="Codecomment"/>
        </w:rPr>
        <w:t xml:space="preserve"> for the sake of this illustration.--&gt;</w:t>
      </w:r>
    </w:p>
    <w:p w14:paraId="58388B21" w14:textId="77777777" w:rsidR="00E67260" w:rsidRPr="0046000E" w:rsidRDefault="00E67260" w:rsidP="006436FD">
      <w:pPr>
        <w:pStyle w:val="CodeParagraph"/>
      </w:pPr>
      <w:r w:rsidRPr="00DD7CCF">
        <w:rPr>
          <w:rStyle w:val="Code"/>
        </w:rPr>
        <w:t>&lt;p&gt;</w:t>
      </w:r>
      <w:r w:rsidRPr="00DD7CCF">
        <w:rPr>
          <w:rStyle w:val="Codetext"/>
        </w:rPr>
        <w:t xml:space="preserve">It had a perfectly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round door</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"Cd2"</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like a porthole, painted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green, with</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"Cd3"</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a shiny yellow brass knob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in the exact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"Cd4"</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middle. The door opened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on to a</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"Cd5"</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tube-shaped hall like a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tunnel: a</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"Cd6"</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very comfortable tunnel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without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"Cd7"</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smoke.</w:t>
      </w:r>
      <w:r w:rsidRPr="00DD7CCF">
        <w:rPr>
          <w:rStyle w:val="Codetext"/>
        </w:rPr>
        <w:br/>
      </w:r>
      <w:r w:rsidRPr="00DD7CCF">
        <w:rPr>
          <w:rStyle w:val="Code"/>
        </w:rPr>
        <w:t>&lt;/p&gt;</w:t>
      </w:r>
    </w:p>
    <w:p w14:paraId="0C3E65BB" w14:textId="77777777" w:rsidR="00C02B8C" w:rsidRPr="00DD7CCF" w:rsidRDefault="00847076" w:rsidP="006436FD">
      <w:pPr>
        <w:pStyle w:val="Cmsor2"/>
      </w:pPr>
      <w:bookmarkStart w:id="761" w:name="_mqsd94x1tblc" w:colFirst="0" w:colLast="0"/>
      <w:bookmarkStart w:id="762" w:name="_Toc74733629"/>
      <w:bookmarkEnd w:id="761"/>
      <w:r w:rsidRPr="00DD7CCF">
        <w:rPr>
          <w:noProof/>
        </w:rPr>
        <w:drawing>
          <wp:anchor distT="0" distB="0" distL="114300" distR="114300" simplePos="0" relativeHeight="251676672" behindDoc="0" locked="0" layoutInCell="1" allowOverlap="1" wp14:anchorId="65678817" wp14:editId="4FDCCC2C">
            <wp:simplePos x="0" y="0"/>
            <wp:positionH relativeFrom="margin">
              <wp:posOffset>478790</wp:posOffset>
            </wp:positionH>
            <wp:positionV relativeFrom="paragraph">
              <wp:posOffset>344364</wp:posOffset>
            </wp:positionV>
            <wp:extent cx="4819015" cy="5574665"/>
            <wp:effectExtent l="0" t="0" r="635" b="6985"/>
            <wp:wrapTopAndBottom/>
            <wp:docPr id="2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62" cstate="print">
                      <a:extLst>
                        <a:ext uri="{28A0092B-C50C-407E-A947-70E740481C1C}">
                          <a14:useLocalDpi xmlns:a14="http://schemas.microsoft.com/office/drawing/2010/main" val="0"/>
                        </a:ext>
                      </a:extLst>
                    </a:blip>
                    <a:srcRect/>
                    <a:stretch>
                      <a:fillRect/>
                    </a:stretch>
                  </pic:blipFill>
                  <pic:spPr>
                    <a:xfrm>
                      <a:off x="0" y="0"/>
                      <a:ext cx="4819015" cy="5574665"/>
                    </a:xfrm>
                    <a:prstGeom prst="rect">
                      <a:avLst/>
                    </a:prstGeom>
                    <a:ln/>
                  </pic:spPr>
                </pic:pic>
              </a:graphicData>
            </a:graphic>
            <wp14:sizeRelH relativeFrom="margin">
              <wp14:pctWidth>0</wp14:pctWidth>
            </wp14:sizeRelH>
            <wp14:sizeRelV relativeFrom="margin">
              <wp14:pctHeight>0</wp14:pctHeight>
            </wp14:sizeRelV>
          </wp:anchor>
        </w:drawing>
      </w:r>
      <w:r w:rsidR="004D2E67" w:rsidRPr="00DD7CCF">
        <w:t>Case study 2A: copperplate charter with seal and other goodies</w:t>
      </w:r>
      <w:bookmarkEnd w:id="762"/>
    </w:p>
    <w:p w14:paraId="50D16A42" w14:textId="77777777" w:rsidR="00C02B8C" w:rsidRPr="00DD7CCF" w:rsidRDefault="004D2E67" w:rsidP="006436FD">
      <w:pPr>
        <w:pStyle w:val="Lista"/>
      </w:pPr>
      <w:r w:rsidRPr="00DD7CCF">
        <w:t>this imaginary set of copper plates consists of</w:t>
      </w:r>
    </w:p>
    <w:p w14:paraId="0CE65014" w14:textId="77777777" w:rsidR="00C02B8C" w:rsidRPr="00DD7CCF" w:rsidRDefault="004D2E67" w:rsidP="006436FD">
      <w:pPr>
        <w:pStyle w:val="Lista2"/>
      </w:pPr>
      <w:r w:rsidRPr="00DD7CCF">
        <w:t>an inscribed seal</w:t>
      </w:r>
    </w:p>
    <w:p w14:paraId="7A9ACA88" w14:textId="77777777" w:rsidR="00C02B8C" w:rsidRPr="00DD7CCF" w:rsidRDefault="004D2E67" w:rsidP="006436FD">
      <w:pPr>
        <w:pStyle w:val="Lista2"/>
      </w:pPr>
      <w:r w:rsidRPr="00DD7CCF">
        <w:t>three plates, the first and the last inscribed only on their inner faces</w:t>
      </w:r>
    </w:p>
    <w:p w14:paraId="1F58B73F" w14:textId="77777777" w:rsidR="00C02B8C" w:rsidRPr="00DD7CCF" w:rsidRDefault="004D2E67" w:rsidP="006436FD">
      <w:pPr>
        <w:pStyle w:val="Lista3"/>
      </w:pPr>
      <w:r w:rsidRPr="00DD7CCF">
        <w:lastRenderedPageBreak/>
        <w:t>with foliation marks on the recto faces of the second and third plate</w:t>
      </w:r>
    </w:p>
    <w:p w14:paraId="297ABED6" w14:textId="77777777" w:rsidR="00C02B8C" w:rsidRPr="00DD7CCF" w:rsidRDefault="004D2E67" w:rsidP="006436FD">
      <w:pPr>
        <w:pStyle w:val="Lista3"/>
      </w:pPr>
      <w:r w:rsidRPr="00DD7CCF">
        <w:t>with an inset initial text on the first page</w:t>
      </w:r>
    </w:p>
    <w:p w14:paraId="64F7CE23" w14:textId="77777777" w:rsidR="00C02B8C" w:rsidRPr="00DD7CCF" w:rsidRDefault="004D2E67" w:rsidP="006436FD">
      <w:pPr>
        <w:pStyle w:val="Lista3"/>
      </w:pPr>
      <w:r w:rsidRPr="00DD7CCF">
        <w:t>with a visually separated colophon on the last page</w:t>
      </w:r>
    </w:p>
    <w:p w14:paraId="11AC0FFA" w14:textId="2B6C139C" w:rsidR="00C02B8C" w:rsidRPr="00DD7CCF" w:rsidRDefault="004D2E67" w:rsidP="006436FD">
      <w:pPr>
        <w:pStyle w:val="Lista"/>
      </w:pPr>
      <w:r w:rsidRPr="00DD7CCF">
        <w:t xml:space="preserve">the seal and the plates comprise a boxlike partition that must be encoded as two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E90D07">
        <w:t>3.4</w:t>
      </w:r>
      <w:r w:rsidR="00C927BB" w:rsidRPr="00DD7CCF">
        <w:fldChar w:fldCharType="end"/>
      </w:r>
      <w:r w:rsidRPr="00DD7CCF">
        <w:t>)</w:t>
      </w:r>
    </w:p>
    <w:p w14:paraId="10ED9595" w14:textId="648E49DE" w:rsidR="00C02B8C" w:rsidRPr="00DD7CCF" w:rsidRDefault="004D2E67" w:rsidP="006436FD">
      <w:pPr>
        <w:pStyle w:val="Lista"/>
      </w:pPr>
      <w:r w:rsidRPr="00DD7CCF">
        <w:t xml:space="preserve">the second division is a virtual zone subdivided into 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E90D07">
        <w:t>3.5</w:t>
      </w:r>
      <w:r w:rsidR="000725A4" w:rsidRPr="00DD7CCF">
        <w:fldChar w:fldCharType="end"/>
      </w:r>
      <w:r w:rsidRPr="00DD7CCF">
        <w:t xml:space="preserve">), which are actual pages and must thus be encoded as </w:t>
      </w:r>
      <w:r w:rsidRPr="00DD7CCF">
        <w:rPr>
          <w:rStyle w:val="Code"/>
        </w:rPr>
        <w:t>&lt;pb&gt;</w:t>
      </w:r>
      <w:r w:rsidRPr="00DD7CCF">
        <w:t xml:space="preserve"> elements</w:t>
      </w:r>
    </w:p>
    <w:p w14:paraId="05902B9B" w14:textId="4B6C3303" w:rsidR="00C02B8C" w:rsidRPr="00DD7CCF" w:rsidRDefault="004D2E67" w:rsidP="006436FD">
      <w:pPr>
        <w:pStyle w:val="Lista2"/>
      </w:pPr>
      <w:r w:rsidRPr="00DD7CCF">
        <w:t xml:space="preserve">the blank outer pages must also be encoded </w:t>
      </w:r>
      <w:r w:rsidRPr="00E24F87">
        <w:rPr>
          <w:noProof/>
        </w:rPr>
        <w:t>(</w:t>
      </w:r>
      <w:r w:rsidR="003C3D87" w:rsidRPr="00DD7CCF">
        <w:t>§</w:t>
      </w:r>
      <w:r w:rsidR="0082156E" w:rsidRPr="00DD7CCF">
        <w:fldChar w:fldCharType="begin"/>
      </w:r>
      <w:r w:rsidR="0082156E" w:rsidRPr="00DD7CCF">
        <w:instrText xml:space="preserve"> REF _Ref43978346 \w \h </w:instrText>
      </w:r>
      <w:r w:rsidR="00DD7CCF">
        <w:instrText xml:space="preserve"> \* MERGEFORMAT </w:instrText>
      </w:r>
      <w:r w:rsidR="0082156E" w:rsidRPr="00DD7CCF">
        <w:fldChar w:fldCharType="separate"/>
      </w:r>
      <w:r w:rsidR="00E90D07">
        <w:t>3.5.2</w:t>
      </w:r>
      <w:r w:rsidR="0082156E" w:rsidRPr="00DD7CCF">
        <w:fldChar w:fldCharType="end"/>
      </w:r>
      <w:r w:rsidRPr="00DD7CCF">
        <w:t>)</w:t>
      </w:r>
    </w:p>
    <w:p w14:paraId="06E58ED0" w14:textId="77777777" w:rsidR="00C02B8C" w:rsidRPr="00DD7CCF" w:rsidRDefault="004D2E67" w:rsidP="006436FD">
      <w:pPr>
        <w:pStyle w:val="Lista"/>
      </w:pPr>
      <w:r w:rsidRPr="00DD7CCF">
        <w:t>within the second division,</w:t>
      </w:r>
    </w:p>
    <w:p w14:paraId="2FA46933" w14:textId="0DCE6FCF" w:rsidR="00C02B8C" w:rsidRPr="00DD7CCF" w:rsidRDefault="004D2E67" w:rsidP="006436FD">
      <w:pPr>
        <w:pStyle w:val="Lista2"/>
      </w:pPr>
      <w:r w:rsidRPr="00DD7CCF">
        <w:t xml:space="preserve">text begins with a floating incipit, which must be marked up as a special line </w:t>
      </w:r>
      <w:r w:rsidRPr="00E24F87">
        <w:rPr>
          <w:noProof/>
        </w:rPr>
        <w:t>(</w:t>
      </w:r>
      <w:r w:rsidR="003C3D87" w:rsidRPr="00DD7CCF">
        <w:t>§</w:t>
      </w:r>
      <w:r w:rsidR="003C3D87" w:rsidRPr="00DD7CCF">
        <w:fldChar w:fldCharType="begin"/>
      </w:r>
      <w:r w:rsidR="003C3D87" w:rsidRPr="00DD7CCF">
        <w:instrText xml:space="preserve"> REF _Ref43978135 \r \h </w:instrText>
      </w:r>
      <w:r w:rsidR="00DD7CCF">
        <w:instrText xml:space="preserve"> \* MERGEFORMAT </w:instrText>
      </w:r>
      <w:r w:rsidR="003C3D87" w:rsidRPr="00DD7CCF">
        <w:fldChar w:fldCharType="separate"/>
      </w:r>
      <w:r w:rsidR="00E90D07">
        <w:t>3.3.3</w:t>
      </w:r>
      <w:r w:rsidR="003C3D87" w:rsidRPr="00DD7CCF">
        <w:fldChar w:fldCharType="end"/>
      </w:r>
      <w:r w:rsidRPr="00DD7CCF">
        <w:t>)</w:t>
      </w:r>
    </w:p>
    <w:p w14:paraId="5164A6BD" w14:textId="0A579B62" w:rsidR="00C02B8C" w:rsidRPr="00DD7CCF" w:rsidRDefault="004D2E67" w:rsidP="006436FD">
      <w:pPr>
        <w:pStyle w:val="Lista2"/>
      </w:pPr>
      <w:r w:rsidRPr="00DD7CCF">
        <w:t xml:space="preserve">the foliation numbers comprise forme work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E90D07">
        <w:t>3.3.5</w:t>
      </w:r>
      <w:r w:rsidR="00194541" w:rsidRPr="00DD7CCF">
        <w:fldChar w:fldCharType="end"/>
      </w:r>
      <w:r w:rsidRPr="00DD7CCF">
        <w:t>), each attached to the relevant page</w:t>
      </w:r>
    </w:p>
    <w:p w14:paraId="1D5D7901" w14:textId="73CA5382" w:rsidR="00C02B8C" w:rsidRPr="00DD7CCF" w:rsidRDefault="004D2E67" w:rsidP="006436FD">
      <w:pPr>
        <w:pStyle w:val="Lista2"/>
      </w:pPr>
      <w:r w:rsidRPr="00DD7CCF">
        <w:t xml:space="preserve">the special alignment of the colophon may optionally be encoded </w:t>
      </w:r>
      <w:r w:rsidRPr="00E24F87">
        <w:rPr>
          <w:noProof/>
        </w:rPr>
        <w:t>(</w:t>
      </w:r>
      <w:r w:rsidR="003C3D87" w:rsidRPr="00DD7CCF">
        <w:t>§</w:t>
      </w:r>
      <w:r w:rsidR="00B670B4" w:rsidRPr="00DD7CCF">
        <w:fldChar w:fldCharType="begin"/>
      </w:r>
      <w:r w:rsidR="00B670B4" w:rsidRPr="00DD7CCF">
        <w:instrText xml:space="preserve"> REF _Ref43987598 \r \h </w:instrText>
      </w:r>
      <w:r w:rsidR="00DD7CCF">
        <w:instrText xml:space="preserve"> \* MERGEFORMAT </w:instrText>
      </w:r>
      <w:r w:rsidR="00B670B4" w:rsidRPr="00DD7CCF">
        <w:fldChar w:fldCharType="separate"/>
      </w:r>
      <w:r w:rsidR="00E90D07">
        <w:t>7.5.3</w:t>
      </w:r>
      <w:r w:rsidR="00B670B4" w:rsidRPr="00DD7CCF">
        <w:fldChar w:fldCharType="end"/>
      </w:r>
      <w:r w:rsidRPr="00DD7CCF">
        <w:t>)</w:t>
      </w:r>
    </w:p>
    <w:p w14:paraId="25F7D4C3" w14:textId="77777777" w:rsidR="00C02B8C" w:rsidRPr="00DD7CCF" w:rsidRDefault="00C02B8C" w:rsidP="006436FD"/>
    <w:p w14:paraId="2FA9F590" w14:textId="412E48CF" w:rsidR="00E67260" w:rsidRPr="00DD7CCF" w:rsidRDefault="00E67260" w:rsidP="006436FD">
      <w:pPr>
        <w:pStyle w:val="CodeParagraph"/>
        <w:rPr>
          <w:rStyle w:val="Code"/>
        </w:rPr>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Seal</w:t>
      </w:r>
      <w:r w:rsidRPr="00DD7CCF">
        <w:rPr>
          <w:rStyle w:val="Code"/>
        </w:rPr>
        <w:t>&lt;/head&gt;</w:t>
      </w:r>
      <w:r w:rsidRPr="008608D1">
        <w:rPr>
          <w:rStyle w:val="Codecomment"/>
        </w:rPr>
        <w:t>&lt;!--Seal as a division. Since the two divisions are different in nature, @subtype is not used, but a &lt;head&gt; is added for identification §</w:t>
      </w:r>
      <w:r w:rsidRPr="00DD7CCF">
        <w:rPr>
          <w:rStyle w:val="Codecomment"/>
          <w:rFonts w:eastAsia="Arial Unicode MS"/>
        </w:rPr>
        <w:fldChar w:fldCharType="begin"/>
      </w:r>
      <w:r w:rsidRPr="00DD7CCF">
        <w:rPr>
          <w:rStyle w:val="Codecomment"/>
          <w:rFonts w:eastAsia="Arial Unicode MS"/>
        </w:rPr>
        <w:instrText xml:space="preserve"> REF _Ref43984577 \r \h  \* MERGEFORMAT </w:instrText>
      </w:r>
      <w:r w:rsidRPr="00DD7CCF">
        <w:rPr>
          <w:rStyle w:val="Codecomment"/>
          <w:rFonts w:eastAsia="Arial Unicode MS"/>
        </w:rPr>
      </w:r>
      <w:r w:rsidRPr="00DD7CCF">
        <w:rPr>
          <w:rStyle w:val="Codecomment"/>
          <w:rFonts w:eastAsia="Arial Unicode MS"/>
        </w:rPr>
        <w:fldChar w:fldCharType="separate"/>
      </w:r>
      <w:r w:rsidR="00E90D07">
        <w:rPr>
          <w:rStyle w:val="Codecomment"/>
          <w:rFonts w:eastAsia="Arial Unicode MS"/>
        </w:rPr>
        <w:t>3.4.3</w:t>
      </w:r>
      <w:r w:rsidRPr="00DD7CCF">
        <w:rPr>
          <w:rStyle w:val="Codecomment"/>
          <w:rFonts w:eastAsia="Arial Unicode MS"/>
        </w:rPr>
        <w:fldChar w:fldCharType="end"/>
      </w:r>
      <w:r w:rsidRPr="008608D1">
        <w:rPr>
          <w:rStyle w:val="Codecomment"/>
        </w:rPr>
        <w:t>.--&gt;&lt;!--By project convention, the seal is encoded before the text of the plates.--&gt;</w:t>
      </w:r>
      <w:r w:rsidRPr="00DD7CCF">
        <w:rPr>
          <w:rStyle w:val="Codetext"/>
        </w:rPr>
        <w:br/>
        <w:t xml:space="preserve">  </w:t>
      </w:r>
      <w:r w:rsidRPr="00DD7CCF">
        <w:rPr>
          <w:rStyle w:val="Code"/>
        </w:rPr>
        <w:t>&lt;ab&gt;</w:t>
      </w:r>
      <w:r w:rsidRPr="008608D1">
        <w:rPr>
          <w:rStyle w:val="Codecomment"/>
        </w:rPr>
        <w:t>&lt;!--Seal text wrapped in a block-level element, in this case &lt;ab&gt; because it does not qualify as a paragraph §</w:t>
      </w:r>
      <w:r w:rsidRPr="00DD7CCF">
        <w:rPr>
          <w:rStyle w:val="Codecomment"/>
          <w:rFonts w:eastAsia="Arial Unicode MS"/>
        </w:rPr>
        <w:fldChar w:fldCharType="begin"/>
      </w:r>
      <w:r w:rsidRPr="00DD7CCF">
        <w:rPr>
          <w:rStyle w:val="Codecomment"/>
          <w:rFonts w:eastAsia="Arial Unicode MS"/>
        </w:rPr>
        <w:instrText xml:space="preserve"> REF _Ref43981028 \r \h  \* MERGEFORMAT </w:instrText>
      </w:r>
      <w:r w:rsidRPr="00DD7CCF">
        <w:rPr>
          <w:rStyle w:val="Codecomment"/>
          <w:rFonts w:eastAsia="Arial Unicode MS"/>
        </w:rPr>
      </w:r>
      <w:r w:rsidRPr="00DD7CCF">
        <w:rPr>
          <w:rStyle w:val="Codecomment"/>
          <w:rFonts w:eastAsia="Arial Unicode MS"/>
        </w:rPr>
        <w:fldChar w:fldCharType="separate"/>
      </w:r>
      <w:r w:rsidR="00E90D07">
        <w:rPr>
          <w:rStyle w:val="Codecomment"/>
          <w:rFonts w:eastAsia="Arial Unicode MS"/>
        </w:rPr>
        <w:t>2.2.2</w:t>
      </w:r>
      <w:r w:rsidRPr="00DD7CCF">
        <w:rPr>
          <w:rStyle w:val="Codecomment"/>
          <w:rFonts w:eastAsia="Arial Unicode MS"/>
        </w:rPr>
        <w:fldChar w:fldCharType="end"/>
      </w:r>
      <w:r w:rsidRPr="008608D1">
        <w:rPr>
          <w:rStyle w:val="Codecomment"/>
        </w:rPr>
        <w: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J R R</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Tolkien</w:t>
      </w:r>
      <w:r w:rsidRPr="00DD7CCF">
        <w:rPr>
          <w:rStyle w:val="Codetext"/>
        </w:rPr>
        <w:br/>
        <w:t xml:space="preserve">  </w:t>
      </w:r>
      <w:r w:rsidRPr="00DD7CCF">
        <w:rPr>
          <w:rStyle w:val="Code"/>
        </w:rPr>
        <w:t>&lt;/ab&gt;</w:t>
      </w:r>
      <w:r w:rsidRPr="00DD7CCF">
        <w:rPr>
          <w:rStyle w:val="Codetext"/>
        </w:rPr>
        <w:br/>
      </w:r>
      <w:r w:rsidRPr="00DD7CCF">
        <w:rPr>
          <w:rStyle w:val="Code"/>
        </w:rPr>
        <w:t>&lt;/div&gt;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Plates</w:t>
      </w:r>
      <w:r w:rsidRPr="00DD7CCF">
        <w:rPr>
          <w:rStyle w:val="Code"/>
        </w:rPr>
        <w:t>&lt;/head&gt;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r w:rsidRPr="008608D1">
        <w:rPr>
          <w:rStyle w:val="Codecomment"/>
        </w:rPr>
        <w:t>&lt;!--Blank outer page; the page beginning is not inside a block-level element §</w:t>
      </w:r>
      <w:r w:rsidRPr="00DD7CCF">
        <w:rPr>
          <w:rStyle w:val="Codecomment"/>
          <w:rFonts w:eastAsia="Arial Unicode MS"/>
        </w:rPr>
        <w:fldChar w:fldCharType="begin"/>
      </w:r>
      <w:r w:rsidRPr="00DD7CCF">
        <w:rPr>
          <w:rStyle w:val="Codecomment"/>
          <w:rFonts w:eastAsia="Arial Unicode MS"/>
        </w:rPr>
        <w:instrText xml:space="preserve"> REF _Ref43978346 \r \h  \* MERGEFORMAT </w:instrText>
      </w:r>
      <w:r w:rsidRPr="00DD7CCF">
        <w:rPr>
          <w:rStyle w:val="Codecomment"/>
          <w:rFonts w:eastAsia="Arial Unicode MS"/>
        </w:rPr>
      </w:r>
      <w:r w:rsidRPr="00DD7CCF">
        <w:rPr>
          <w:rStyle w:val="Codecomment"/>
          <w:rFonts w:eastAsia="Arial Unicode MS"/>
        </w:rPr>
        <w:fldChar w:fldCharType="separate"/>
      </w:r>
      <w:r w:rsidR="00E90D07">
        <w:rPr>
          <w:rStyle w:val="Codecomment"/>
          <w:rFonts w:eastAsia="Arial Unicode MS"/>
        </w:rPr>
        <w:t>3.5.2</w:t>
      </w:r>
      <w:r w:rsidRPr="00DD7CCF">
        <w:rPr>
          <w:rStyle w:val="Codecomment"/>
          <w:rFonts w:eastAsia="Arial Unicode MS"/>
        </w:rPr>
        <w:fldChar w:fldCharType="end"/>
      </w:r>
      <w:r w:rsidRPr="008608D1">
        <w:rPr>
          <w:rStyle w:val="Codecomment"/>
        </w:rPr>
        <w:t>.--&gt;</w:t>
      </w:r>
      <w:r w:rsidRPr="00DD7CCF">
        <w:rPr>
          <w:rStyle w:val="Codetext"/>
        </w:rPr>
        <w:br/>
        <w:t xml:space="preserve">  </w:t>
      </w:r>
      <w:r w:rsidRPr="00DD7CCF">
        <w:rPr>
          <w:rStyle w:val="Code"/>
        </w:rPr>
        <w:t>&lt;ab&gt;</w:t>
      </w:r>
    </w:p>
    <w:p w14:paraId="263E5C0C" w14:textId="3B49E622" w:rsidR="00E67260" w:rsidRPr="00DD7CCF" w:rsidRDefault="00E67260" w:rsidP="006436FD">
      <w:pPr>
        <w:pStyle w:val="CodeParagraph"/>
        <w:rPr>
          <w:rStyle w:val="Codetext"/>
        </w:rPr>
      </w:pPr>
      <w:r w:rsidRPr="00DD7CCF">
        <w:rPr>
          <w:rStyle w:val="Codetext"/>
        </w:rP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"1v"</w:t>
      </w:r>
      <w:r w:rsidRPr="00DD7CCF">
        <w:rPr>
          <w:rStyle w:val="Code"/>
        </w:rPr>
        <w:t>/&gt;</w:t>
      </w:r>
      <w:r w:rsidRPr="008608D1">
        <w:rPr>
          <w:rStyle w:val="Codecomment"/>
        </w:rPr>
        <w:t>&lt;!--This page beginning is inside the first block-level container of the text, which happens to be the &lt;ab&gt; wrapper for the incipit. This does not imply that the page break is part of that &lt;ab&gt;.--&gt;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"01"</w:t>
      </w:r>
      <w:r w:rsidRPr="00DD7CCF">
        <w:rPr>
          <w:rStyle w:val="Code"/>
        </w:rPr>
        <w:t>/&gt;</w:t>
      </w:r>
      <w:r w:rsidRPr="00DD7CCF">
        <w:rPr>
          <w:rStyle w:val="Codetext"/>
        </w:rPr>
        <w:t>The Hobbit</w:t>
      </w:r>
      <w:r w:rsidRPr="008608D1">
        <w:rPr>
          <w:rStyle w:val="Codecomment"/>
        </w:rPr>
        <w:t>&lt;!--Line numbers are mandatorily restarted in the second textpart §</w:t>
      </w:r>
      <w:r w:rsidRPr="00DD7CCF">
        <w:rPr>
          <w:rStyle w:val="Codecomment"/>
          <w:rFonts w:eastAsia="Arial Unicode MS"/>
        </w:rPr>
        <w:fldChar w:fldCharType="begin"/>
      </w:r>
      <w:r w:rsidRPr="00DD7CCF">
        <w:rPr>
          <w:rStyle w:val="Codecomment"/>
          <w:rFonts w:eastAsia="Arial Unicode MS"/>
        </w:rPr>
        <w:instrText xml:space="preserve"> REF _Ref43986747 \w \h  \* MERGEFORMAT </w:instrText>
      </w:r>
      <w:r w:rsidRPr="00DD7CCF">
        <w:rPr>
          <w:rStyle w:val="Codecomment"/>
          <w:rFonts w:eastAsia="Arial Unicode MS"/>
        </w:rPr>
      </w:r>
      <w:r w:rsidRPr="00DD7CCF">
        <w:rPr>
          <w:rStyle w:val="Codecomment"/>
          <w:rFonts w:eastAsia="Arial Unicode MS"/>
        </w:rPr>
        <w:fldChar w:fldCharType="separate"/>
      </w:r>
      <w:r w:rsidR="00E90D07">
        <w:rPr>
          <w:rStyle w:val="Codecomment"/>
          <w:rFonts w:eastAsia="Arial Unicode MS"/>
        </w:rPr>
        <w:t>3.4.4</w:t>
      </w:r>
      <w:r w:rsidRPr="00DD7CCF">
        <w:rPr>
          <w:rStyle w:val="Codecomment"/>
          <w:rFonts w:eastAsia="Arial Unicode MS"/>
        </w:rPr>
        <w:fldChar w:fldCharType="end"/>
      </w:r>
      <w:r w:rsidRPr="008608D1">
        <w:rPr>
          <w:rStyle w:val="Codecomment"/>
        </w:rPr>
        <w:t>. The specially positioned incipit has the line number 01 §</w:t>
      </w:r>
      <w:r w:rsidRPr="00DD7CCF">
        <w:rPr>
          <w:rStyle w:val="Codecomment"/>
          <w:rFonts w:eastAsia="Arial Unicode MS"/>
        </w:rPr>
        <w:fldChar w:fldCharType="begin"/>
      </w:r>
      <w:r w:rsidRPr="00DD7CCF">
        <w:rPr>
          <w:rStyle w:val="Codecomment"/>
          <w:rFonts w:eastAsia="Arial Unicode MS"/>
        </w:rPr>
        <w:instrText xml:space="preserve"> REF _Ref43978135 \r \h  \* MERGEFORMAT </w:instrText>
      </w:r>
      <w:r w:rsidRPr="00DD7CCF">
        <w:rPr>
          <w:rStyle w:val="Codecomment"/>
          <w:rFonts w:eastAsia="Arial Unicode MS"/>
        </w:rPr>
      </w:r>
      <w:r w:rsidRPr="00DD7CCF">
        <w:rPr>
          <w:rStyle w:val="Codecomment"/>
          <w:rFonts w:eastAsia="Arial Unicode MS"/>
        </w:rPr>
        <w:fldChar w:fldCharType="separate"/>
      </w:r>
      <w:r w:rsidR="00E90D07">
        <w:rPr>
          <w:rStyle w:val="Codecomment"/>
          <w:rFonts w:eastAsia="Arial Unicode MS"/>
        </w:rPr>
        <w:t>3.3.3</w:t>
      </w:r>
      <w:r w:rsidRPr="00DD7CCF">
        <w:rPr>
          <w:rStyle w:val="Codecomment"/>
          <w:rFonts w:eastAsia="Arial Unicode MS"/>
        </w:rPr>
        <w:fldChar w:fldCharType="end"/>
      </w:r>
      <w:r w:rsidRPr="008608D1">
        <w:rPr>
          <w:rStyle w:val="Codecomment"/>
        </w:rPr>
        <w:t>.--&gt;</w:t>
      </w:r>
      <w:r w:rsidRPr="00DD7CCF">
        <w:rPr>
          <w:rStyle w:val="Codetext"/>
        </w:rPr>
        <w:br/>
        <w:t xml:space="preserve">  </w:t>
      </w:r>
      <w:r w:rsidRPr="00DD7CCF">
        <w:rPr>
          <w:rStyle w:val="Code"/>
        </w:rPr>
        <w:t>&lt;/ab&gt;</w:t>
      </w:r>
      <w:r w:rsidRPr="00DD7CCF">
        <w:rPr>
          <w:rStyle w:val="Codetext"/>
        </w:rPr>
        <w:br/>
        <w:t xml:space="preserve">  </w:t>
      </w:r>
      <w:r w:rsidRPr="00DD7CCF">
        <w:rPr>
          <w:rStyle w:val="Code"/>
        </w:rPr>
        <w:t>&lt;p&gt;</w:t>
      </w:r>
      <w:r w:rsidRPr="008608D1">
        <w:rPr>
          <w:rStyle w:val="Codecomment"/>
        </w:rPr>
        <w:t>&lt;!--First semantic paragraph of the text.--&gt;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 hole in the ground there lived a hobbit. Not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a nasty, dirty, wet hole, filled with the ends of worm</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and an oozy smell, nor yet a dry, bare, sandy hole with</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"2r"</w:t>
      </w:r>
      <w:r w:rsidRPr="00DD7CCF">
        <w:rPr>
          <w:rStyle w:val="Code"/>
        </w:rPr>
        <w:t>/&gt;</w:t>
      </w:r>
      <w:r w:rsidRPr="00DD7CCF">
        <w:rPr>
          <w:rStyle w:val="Codetext"/>
        </w:rPr>
        <w:br/>
        <w:t xml:space="preserve">  </w:t>
      </w:r>
      <w:r w:rsidRPr="008608D1">
        <w:rPr>
          <w:rStyle w:val="Codecomment"/>
        </w:rPr>
        <w:t>&lt;!--Within a textpart, line numbers are continued on subsequent pages as recommended under §</w:t>
      </w:r>
      <w:r w:rsidRPr="00DD7CCF">
        <w:rPr>
          <w:rStyle w:val="Codecomment"/>
          <w:rFonts w:eastAsia="Arial Unicode MS"/>
        </w:rPr>
        <w:fldChar w:fldCharType="begin"/>
      </w:r>
      <w:r w:rsidRPr="00DD7CCF">
        <w:rPr>
          <w:rStyle w:val="Codecomment"/>
          <w:rFonts w:eastAsia="Arial Unicode MS"/>
        </w:rPr>
        <w:instrText xml:space="preserve"> REF _Ref43977936 \r \h  \* MERGEFORMAT </w:instrText>
      </w:r>
      <w:r w:rsidRPr="00DD7CCF">
        <w:rPr>
          <w:rStyle w:val="Codecomment"/>
          <w:rFonts w:eastAsia="Arial Unicode MS"/>
        </w:rPr>
      </w:r>
      <w:r w:rsidRPr="00DD7CCF">
        <w:rPr>
          <w:rStyle w:val="Codecomment"/>
          <w:rFonts w:eastAsia="Arial Unicode MS"/>
        </w:rPr>
        <w:fldChar w:fldCharType="separate"/>
      </w:r>
      <w:r w:rsidR="00E90D07">
        <w:rPr>
          <w:rStyle w:val="Codecomment"/>
          <w:rFonts w:eastAsia="Arial Unicode MS"/>
        </w:rPr>
        <w:t>3.2.2</w:t>
      </w:r>
      <w:r w:rsidRPr="00DD7CCF">
        <w:rPr>
          <w:rStyle w:val="Codecomment"/>
          <w:rFonts w:eastAsia="Arial Unicode MS"/>
        </w:rPr>
        <w:fldChar w:fldCharType="end"/>
      </w:r>
      <w:r w:rsidRPr="008608D1">
        <w:rPr>
          <w:rStyle w:val="Codecomment"/>
        </w:rPr>
        <w:t>. Alternatively, they could be reset to 1 on each page, provided that the number of the current page is incorporated into each line number to maintain uniqueness.--&gt;</w:t>
      </w:r>
    </w:p>
    <w:p w14:paraId="415DFDD1" w14:textId="77777777" w:rsidR="00E67260" w:rsidRPr="00DD7CCF" w:rsidRDefault="00E67260" w:rsidP="006436FD">
      <w:pPr>
        <w:pStyle w:val="CodeParagraph"/>
        <w:rPr>
          <w:rStyle w:val="Code"/>
        </w:rPr>
      </w:pPr>
      <w:r w:rsidRPr="00DD7CCF">
        <w:rPr>
          <w:rStyle w:val="Codetext"/>
        </w:rPr>
        <w:t xml:space="preserve">  </w:t>
      </w:r>
      <w:r w:rsidRPr="00DD7CCF">
        <w:rPr>
          <w:rStyle w:val="Code"/>
        </w:rPr>
        <w:t xml:space="preserve">&lt;fw </w:t>
      </w:r>
      <w:r w:rsidRPr="00DD7CCF">
        <w:rPr>
          <w:rStyle w:val="Codeattribute"/>
        </w:rPr>
        <w:t>place</w:t>
      </w:r>
      <w:r w:rsidRPr="00DD7CCF">
        <w:rPr>
          <w:rStyle w:val="Code"/>
        </w:rPr>
        <w:t>=</w:t>
      </w:r>
      <w:r w:rsidRPr="0046000E">
        <w:rPr>
          <w:rStyle w:val="Codevalue"/>
        </w:rPr>
        <w:t>"bot-left"</w:t>
      </w:r>
      <w:r w:rsidRPr="00DD7CCF">
        <w:rPr>
          <w:rStyle w:val="Code"/>
        </w:rPr>
        <w:t xml:space="preserve"> </w:t>
      </w:r>
      <w:r w:rsidRPr="00DD7CCF">
        <w:rPr>
          <w:rStyle w:val="Codeattribute"/>
        </w:rPr>
        <w:t>n</w:t>
      </w:r>
      <w:r w:rsidRPr="00DD7CCF">
        <w:rPr>
          <w:rStyle w:val="Code"/>
        </w:rPr>
        <w:t>=</w:t>
      </w:r>
      <w:r w:rsidRPr="0046000E">
        <w:rPr>
          <w:rStyle w:val="Codevalue"/>
        </w:rPr>
        <w:t>"2r"</w:t>
      </w:r>
      <w:r w:rsidRPr="00DD7CCF">
        <w:rPr>
          <w:rStyle w:val="Code"/>
        </w:rPr>
        <w:t>&gt;</w:t>
      </w:r>
    </w:p>
    <w:p w14:paraId="4DDF2360" w14:textId="4F86D2EA" w:rsidR="00E67260" w:rsidRPr="00DD7CCF" w:rsidRDefault="00E67260" w:rsidP="006436FD">
      <w:pPr>
        <w:pStyle w:val="CodeParagraph"/>
      </w:pPr>
      <w:r w:rsidRPr="008608D1">
        <w:rPr>
          <w:rStyle w:val="Codecomment"/>
        </w:rPr>
        <w:t xml:space="preserve">    &lt;!--Foliation encoded right after the page beginning, §</w:t>
      </w:r>
      <w:r w:rsidRPr="00DD7CCF">
        <w:rPr>
          <w:rStyle w:val="Codecomment"/>
          <w:rFonts w:eastAsia="Arial Unicode MS"/>
        </w:rPr>
        <w:fldChar w:fldCharType="begin"/>
      </w:r>
      <w:r w:rsidRPr="00DD7CCF">
        <w:rPr>
          <w:rStyle w:val="Codecomment"/>
          <w:rFonts w:eastAsia="Arial Unicode MS"/>
        </w:rPr>
        <w:instrText xml:space="preserve"> REF _Ref43984607 \w \h  \* MERGEFORMAT </w:instrText>
      </w:r>
      <w:r w:rsidRPr="00DD7CCF">
        <w:rPr>
          <w:rStyle w:val="Codecomment"/>
          <w:rFonts w:eastAsia="Arial Unicode MS"/>
        </w:rPr>
      </w:r>
      <w:r w:rsidRPr="00DD7CCF">
        <w:rPr>
          <w:rStyle w:val="Codecomment"/>
          <w:rFonts w:eastAsia="Arial Unicode MS"/>
        </w:rPr>
        <w:fldChar w:fldCharType="separate"/>
      </w:r>
      <w:r w:rsidR="00E90D07">
        <w:rPr>
          <w:rStyle w:val="Codecomment"/>
          <w:rFonts w:eastAsia="Arial Unicode MS"/>
        </w:rPr>
        <w:t>3.3.5</w:t>
      </w:r>
      <w:r w:rsidRPr="00DD7CCF">
        <w:rPr>
          <w:rStyle w:val="Codecomment"/>
          <w:rFonts w:eastAsia="Arial Unicode MS"/>
        </w:rPr>
        <w:fldChar w:fldCharType="end"/>
      </w:r>
      <w:r w:rsidRPr="008608D1">
        <w:rPr>
          <w:rStyle w:val="Codecomment"/>
        </w:rPr>
        <w:t>.--&gt;</w:t>
      </w:r>
      <w:r w:rsidRPr="00DD7CCF">
        <w:rPr>
          <w:rStyle w:val="Codetext"/>
        </w:rPr>
        <w:br/>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"2"</w:t>
      </w:r>
      <w:r w:rsidRPr="00DD7CCF">
        <w:rPr>
          <w:rStyle w:val="Code"/>
        </w:rPr>
        <w:t>&gt;</w:t>
      </w:r>
      <w:r w:rsidRPr="00DD7CCF">
        <w:rPr>
          <w:rStyle w:val="Codetext"/>
        </w:rPr>
        <w:t>2</w:t>
      </w:r>
      <w:r w:rsidRPr="00DD7CCF">
        <w:rPr>
          <w:rStyle w:val="Code"/>
        </w:rPr>
        <w:t>&lt;/num&gt;</w:t>
      </w:r>
      <w:r w:rsidRPr="00DD7CCF">
        <w:rPr>
          <w:rStyle w:val="Codetext"/>
        </w:rPr>
        <w:br/>
        <w:t xml:space="preserve">  </w:t>
      </w:r>
      <w:r w:rsidRPr="00DD7CCF">
        <w:rPr>
          <w:rStyle w:val="Code"/>
        </w:rPr>
        <w:t>&lt;/fw&gt;</w:t>
      </w:r>
      <w:r w:rsidRPr="00DD7CCF">
        <w:rPr>
          <w:rStyle w:val="Codetext"/>
        </w:rPr>
        <w:t xml:space="preserve">  </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nothing in it to sit down on or to eat: it was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/&gt;</w:t>
      </w:r>
      <w:r w:rsidRPr="00DD7CCF">
        <w:rPr>
          <w:rStyle w:val="Codetext"/>
        </w:rPr>
        <w:t>hobbit-hole, and that means comfort.</w:t>
      </w:r>
      <w:r w:rsidRPr="00DD7CCF">
        <w:rPr>
          <w:rStyle w:val="Codetext"/>
        </w:rPr>
        <w:br/>
        <w:t xml:space="preserve">  </w:t>
      </w:r>
      <w:r w:rsidRPr="00DD7CCF">
        <w:rPr>
          <w:rStyle w:val="Code"/>
        </w:rPr>
        <w:t>&lt;/p&gt;</w:t>
      </w:r>
      <w:r w:rsidRPr="008608D1">
        <w:rPr>
          <w:rStyle w:val="Codecomment"/>
        </w:rPr>
        <w:t>&lt;!--Ending a semantic paragraph here and starting a new one.--&gt;</w:t>
      </w:r>
      <w:r w:rsidRPr="00DD7CCF">
        <w:rPr>
          <w:rStyle w:val="Codetext"/>
        </w:rPr>
        <w:br/>
        <w:t xml:space="preserve">  </w:t>
      </w:r>
      <w:r w:rsidRPr="00DD7CCF">
        <w:rPr>
          <w:rStyle w:val="Code"/>
        </w:rPr>
        <w:t>&lt;p&gt;</w:t>
      </w:r>
      <w:r w:rsidRPr="00DD7CCF">
        <w:rPr>
          <w:rStyle w:val="Codetext"/>
        </w:rPr>
        <w:t>It had a perfectly</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"6"</w:t>
      </w:r>
      <w:r w:rsidRPr="00DD7CCF">
        <w:rPr>
          <w:rStyle w:val="Code"/>
        </w:rPr>
        <w:t>/&gt;</w:t>
      </w:r>
      <w:r w:rsidRPr="00DD7CCF">
        <w:rPr>
          <w:rStyle w:val="Codetext"/>
        </w:rPr>
        <w:t>round door like a porthole, painted green, with a shiny</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"2v"</w:t>
      </w:r>
      <w:r w:rsidRPr="00DD7CCF">
        <w:rPr>
          <w:rStyle w:val="Code"/>
        </w:rPr>
        <w: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"7"</w:t>
      </w:r>
      <w:r w:rsidRPr="00DD7CCF">
        <w:rPr>
          <w:rStyle w:val="Code"/>
        </w:rPr>
        <w:t>/&gt;</w:t>
      </w:r>
      <w:r w:rsidRPr="00DD7CCF">
        <w:rPr>
          <w:rStyle w:val="Codetext"/>
        </w:rPr>
        <w:t>yellow brass knob in the exact middle. The door opened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"8"</w:t>
      </w:r>
      <w:r w:rsidRPr="00DD7CCF">
        <w:rPr>
          <w:rStyle w:val="Code"/>
        </w:rPr>
        <w:t>/&gt;</w:t>
      </w:r>
      <w:r w:rsidRPr="00DD7CCF">
        <w:rPr>
          <w:rStyle w:val="Codetext"/>
        </w:rPr>
        <w:t>on to a tube-shaped hall like a tunnel: a very</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"9"</w:t>
      </w:r>
      <w:r w:rsidRPr="00DD7CCF">
        <w:rPr>
          <w:rStyle w:val="Code"/>
        </w:rPr>
        <w:t>/&gt;</w:t>
      </w:r>
      <w:r w:rsidRPr="00DD7CCF">
        <w:rPr>
          <w:rStyle w:val="Codetext"/>
        </w:rPr>
        <w:t>comfortable tunnel without smoke, with panelled walls,</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"3r"</w:t>
      </w:r>
      <w:r w:rsidRPr="00DD7CCF">
        <w:rPr>
          <w:rStyle w:val="Code"/>
        </w:rPr>
        <w:t>/&gt;</w:t>
      </w:r>
      <w:r w:rsidRPr="00DD7CCF">
        <w:rPr>
          <w:rStyle w:val="Codetext"/>
        </w:rPr>
        <w:br/>
        <w:t xml:space="preserve">  </w:t>
      </w:r>
      <w:r w:rsidRPr="00DD7CCF">
        <w:rPr>
          <w:rStyle w:val="Code"/>
        </w:rPr>
        <w:t xml:space="preserve">&lt;fw </w:t>
      </w:r>
      <w:r w:rsidRPr="00DD7CCF">
        <w:rPr>
          <w:rStyle w:val="Codeattribute"/>
        </w:rPr>
        <w:t>place</w:t>
      </w:r>
      <w:r w:rsidRPr="00DD7CCF">
        <w:rPr>
          <w:rStyle w:val="Code"/>
        </w:rPr>
        <w:t>=</w:t>
      </w:r>
      <w:r w:rsidRPr="0046000E">
        <w:rPr>
          <w:rStyle w:val="Codevalue"/>
        </w:rPr>
        <w:t>"bot-left"</w:t>
      </w:r>
      <w:r w:rsidRPr="00DD7CCF">
        <w:rPr>
          <w:rStyle w:val="Code"/>
        </w:rPr>
        <w:t xml:space="preserve"> </w:t>
      </w:r>
      <w:r w:rsidRPr="00DD7CCF">
        <w:rPr>
          <w:rStyle w:val="Codeattribute"/>
        </w:rPr>
        <w:t>n</w:t>
      </w:r>
      <w:r w:rsidRPr="00DD7CCF">
        <w:rPr>
          <w:rStyle w:val="Code"/>
        </w:rPr>
        <w:t>=</w:t>
      </w:r>
      <w:r w:rsidRPr="0046000E">
        <w:rPr>
          <w:rStyle w:val="Codevalue"/>
        </w:rPr>
        <w:t>"3r"</w:t>
      </w:r>
      <w:r w:rsidRPr="00DD7CCF">
        <w:rPr>
          <w:rStyle w:val="Code"/>
        </w:rPr>
        <w:t>&gt;</w:t>
      </w:r>
      <w:r w:rsidRPr="00DD7CCF">
        <w:rPr>
          <w:rStyle w:val="Codetext"/>
        </w:rPr>
        <w:br/>
        <w:t xml:space="preserve">    </w:t>
      </w:r>
      <w:r w:rsidRPr="008608D1">
        <w:rPr>
          <w:rStyle w:val="Codecomment"/>
        </w:rPr>
        <w:t>&lt;!--Foliation right after the page beginning.--&gt;</w:t>
      </w:r>
      <w:r w:rsidRPr="00DD7CCF">
        <w:rPr>
          <w:rStyle w:val="Codetext"/>
        </w:rPr>
        <w:br/>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"3"</w:t>
      </w:r>
      <w:r w:rsidRPr="00DD7CCF">
        <w:rPr>
          <w:rStyle w:val="Code"/>
        </w:rPr>
        <w:t>&gt;</w:t>
      </w:r>
      <w:r w:rsidRPr="00DD7CCF">
        <w:rPr>
          <w:rStyle w:val="Codetext"/>
        </w:rPr>
        <w:t>3</w:t>
      </w:r>
      <w:r w:rsidRPr="00DD7CCF">
        <w:rPr>
          <w:rStyle w:val="Code"/>
        </w:rPr>
        <w:t>&lt;/num&gt;</w:t>
      </w:r>
      <w:r w:rsidRPr="00DD7CCF">
        <w:rPr>
          <w:rStyle w:val="Codetext"/>
        </w:rPr>
        <w:br/>
        <w:t xml:space="preserve">  </w:t>
      </w:r>
      <w:r w:rsidRPr="00DD7CCF">
        <w:rPr>
          <w:rStyle w:val="Code"/>
        </w:rPr>
        <w:t>&lt;/fw&gt;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"10"</w:t>
      </w:r>
      <w:r w:rsidRPr="00DD7CCF">
        <w:rPr>
          <w:rStyle w:val="Code"/>
        </w:rPr>
        <w:t>/&gt;</w:t>
      </w:r>
      <w:r w:rsidRPr="00DD7CCF">
        <w:rPr>
          <w:rStyle w:val="Codetext"/>
        </w:rPr>
        <w:t>and floors tiled and carpeted, provided with polished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"11"</w:t>
      </w:r>
      <w:r w:rsidRPr="00DD7CCF">
        <w:rPr>
          <w:rStyle w:val="Code"/>
        </w:rPr>
        <w:t>/&gt;</w:t>
      </w:r>
      <w:r w:rsidRPr="00DD7CCF">
        <w:rPr>
          <w:rStyle w:val="Codetext"/>
        </w:rPr>
        <w:t>chairs, and lots and lots of pegs for hats and coats.</w:t>
      </w:r>
      <w:r w:rsidRPr="00DD7CCF">
        <w:rPr>
          <w:rStyle w:val="Codetext"/>
        </w:rPr>
        <w:br/>
        <w:t xml:space="preserve">  </w:t>
      </w:r>
      <w:r w:rsidRPr="00DD7CCF">
        <w:rPr>
          <w:rStyle w:val="Code"/>
        </w:rPr>
        <w:t>&lt;/p&gt;</w:t>
      </w:r>
      <w:r w:rsidRPr="00DD7CCF">
        <w:rPr>
          <w:rStyle w:val="Codetext"/>
        </w:rPr>
        <w:br/>
        <w:t xml:space="preserve">  </w:t>
      </w:r>
      <w:r w:rsidRPr="00DD7CCF">
        <w:rPr>
          <w:rStyle w:val="Code"/>
        </w:rPr>
        <w:t>&lt;ab&gt;</w:t>
      </w:r>
      <w:r w:rsidRPr="008608D1">
        <w:rPr>
          <w:rStyle w:val="Codecomment"/>
        </w:rPr>
        <w:t>&lt;!--The colophon is an incomplete sentence, so it gets an &lt;ab&gt; wrapper.--&gt;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"12"</w:t>
      </w:r>
      <w:r w:rsidRPr="00DD7CCF">
        <w:rPr>
          <w:rStyle w:val="Code"/>
        </w:rPr>
        <w:t xml:space="preserve"> </w:t>
      </w:r>
      <w:r w:rsidRPr="00DD7CCF">
        <w:rPr>
          <w:rStyle w:val="Codeattribute"/>
        </w:rPr>
        <w:t>style</w:t>
      </w:r>
      <w:r w:rsidRPr="00DD7CCF">
        <w:rPr>
          <w:rStyle w:val="Code"/>
        </w:rPr>
        <w:t>=</w:t>
      </w:r>
      <w:r w:rsidRPr="0046000E">
        <w:rPr>
          <w:rStyle w:val="Codevalue"/>
        </w:rPr>
        <w:t>"text-align: right"</w:t>
      </w:r>
      <w:r w:rsidRPr="00DD7CCF">
        <w:rPr>
          <w:rStyle w:val="Code"/>
        </w:rPr>
        <w:t>/&gt;</w:t>
      </w:r>
      <w:r w:rsidRPr="008608D1">
        <w:rPr>
          <w:rStyle w:val="Codecomment"/>
        </w:rPr>
        <w:t>&lt;!--Optionally marking up right-aligned line.--&gt;</w:t>
      </w:r>
      <w:r w:rsidRPr="00DD7CCF">
        <w:rPr>
          <w:rStyle w:val="Codetext"/>
        </w:rPr>
        <w:br/>
      </w:r>
      <w:r w:rsidRPr="00DD7CCF">
        <w:rPr>
          <w:rStyle w:val="Codetext"/>
        </w:rPr>
        <w:lastRenderedPageBreak/>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"29"</w:t>
      </w:r>
      <w:r w:rsidRPr="00DD7CCF">
        <w:rPr>
          <w:rStyle w:val="Code"/>
        </w:rPr>
        <w:t>&gt;</w:t>
      </w:r>
      <w:r w:rsidRPr="00DD7CCF">
        <w:rPr>
          <w:rStyle w:val="Codetext"/>
        </w:rPr>
        <w:t>29</w:t>
      </w:r>
      <w:r w:rsidRPr="00DD7CCF">
        <w:rPr>
          <w:rStyle w:val="Code"/>
        </w:rPr>
        <w:t>&lt;/num&gt;</w:t>
      </w:r>
      <w:r w:rsidRPr="00DD7CCF">
        <w:rPr>
          <w:rStyle w:val="Codetext"/>
        </w:rPr>
        <w:t xml:space="preserve"> September </w:t>
      </w:r>
      <w:r w:rsidRPr="00DD7CCF">
        <w:rPr>
          <w:rStyle w:val="Code"/>
        </w:rPr>
        <w:t xml:space="preserve">&lt;num </w:t>
      </w:r>
      <w:r w:rsidRPr="00DD7CCF">
        <w:rPr>
          <w:rStyle w:val="Codeattribute"/>
        </w:rPr>
        <w:t>value</w:t>
      </w:r>
      <w:r w:rsidRPr="00DD7CCF">
        <w:rPr>
          <w:rStyle w:val="Code"/>
        </w:rPr>
        <w:t>=</w:t>
      </w:r>
      <w:r w:rsidRPr="0046000E">
        <w:rPr>
          <w:rStyle w:val="Codevalue"/>
        </w:rPr>
        <w:t>"2019"</w:t>
      </w:r>
      <w:r w:rsidRPr="00DD7CCF">
        <w:rPr>
          <w:rStyle w:val="Code"/>
        </w:rPr>
        <w:t>&gt;</w:t>
      </w:r>
      <w:r w:rsidRPr="00DD7CCF">
        <w:rPr>
          <w:rStyle w:val="Codetext"/>
        </w:rPr>
        <w:t>2019</w:t>
      </w:r>
      <w:r w:rsidRPr="00DD7CCF">
        <w:rPr>
          <w:rStyle w:val="Code"/>
        </w:rPr>
        <w:t>&lt;/num&gt;</w:t>
      </w:r>
      <w:r w:rsidRPr="00DD7CCF">
        <w:rPr>
          <w:rStyle w:val="Codetext"/>
        </w:rPr>
        <w:br/>
        <w:t xml:space="preserve">  </w:t>
      </w:r>
      <w:r w:rsidRPr="00DD7CCF">
        <w:rPr>
          <w:rStyle w:val="Code"/>
        </w:rPr>
        <w:t>&lt;/ab&gt;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"3v"</w:t>
      </w:r>
      <w:r w:rsidRPr="00DD7CCF">
        <w:rPr>
          <w:rStyle w:val="Code"/>
        </w:rPr>
        <w:t>/&gt;</w:t>
      </w:r>
      <w:r w:rsidRPr="008608D1">
        <w:rPr>
          <w:rStyle w:val="Codecomment"/>
        </w:rPr>
        <w:t>&lt;!--Blank outer page; the &lt;pb/&gt; element is not inside a block-level container.--&gt;</w:t>
      </w:r>
      <w:r w:rsidRPr="00DD7CCF">
        <w:rPr>
          <w:rStyle w:val="Codetext"/>
        </w:rPr>
        <w:br/>
      </w:r>
      <w:r w:rsidRPr="00DD7CCF">
        <w:rPr>
          <w:rStyle w:val="Code"/>
        </w:rPr>
        <w:t>&lt;/div&gt;</w:t>
      </w:r>
    </w:p>
    <w:p w14:paraId="045CFBA9" w14:textId="77777777" w:rsidR="00C02B8C" w:rsidRPr="00DD7CCF" w:rsidRDefault="00847076" w:rsidP="006436FD">
      <w:pPr>
        <w:pStyle w:val="Cmsor2"/>
      </w:pPr>
      <w:bookmarkStart w:id="763" w:name="_q8mje15sbli5" w:colFirst="0" w:colLast="0"/>
      <w:bookmarkStart w:id="764" w:name="_Toc74733630"/>
      <w:bookmarkEnd w:id="763"/>
      <w:r w:rsidRPr="00DD7CCF">
        <w:rPr>
          <w:noProof/>
        </w:rPr>
        <w:drawing>
          <wp:anchor distT="0" distB="0" distL="114300" distR="114300" simplePos="0" relativeHeight="251678720" behindDoc="0" locked="0" layoutInCell="1" allowOverlap="1" wp14:anchorId="64918A73" wp14:editId="3E794F25">
            <wp:simplePos x="0" y="0"/>
            <wp:positionH relativeFrom="margin">
              <wp:posOffset>548640</wp:posOffset>
            </wp:positionH>
            <wp:positionV relativeFrom="paragraph">
              <wp:posOffset>338649</wp:posOffset>
            </wp:positionV>
            <wp:extent cx="5015865" cy="2399665"/>
            <wp:effectExtent l="0" t="0" r="0" b="635"/>
            <wp:wrapTopAndBottom/>
            <wp:docPr id="2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63" cstate="print">
                      <a:extLst>
                        <a:ext uri="{28A0092B-C50C-407E-A947-70E740481C1C}">
                          <a14:useLocalDpi xmlns:a14="http://schemas.microsoft.com/office/drawing/2010/main" val="0"/>
                        </a:ext>
                      </a:extLst>
                    </a:blip>
                    <a:srcRect/>
                    <a:stretch>
                      <a:fillRect/>
                    </a:stretch>
                  </pic:blipFill>
                  <pic:spPr>
                    <a:xfrm>
                      <a:off x="0" y="0"/>
                      <a:ext cx="5015865" cy="2399665"/>
                    </a:xfrm>
                    <a:prstGeom prst="rect">
                      <a:avLst/>
                    </a:prstGeom>
                    <a:ln/>
                  </pic:spPr>
                </pic:pic>
              </a:graphicData>
            </a:graphic>
            <wp14:sizeRelH relativeFrom="margin">
              <wp14:pctWidth>0</wp14:pctWidth>
            </wp14:sizeRelH>
            <wp14:sizeRelV relativeFrom="margin">
              <wp14:pctHeight>0</wp14:pctHeight>
            </wp14:sizeRelV>
          </wp:anchor>
        </w:drawing>
      </w:r>
      <w:r w:rsidR="004D2E67" w:rsidRPr="00DD7CCF">
        <w:t>Case study 2B: copperplate charter with a lost plate reconstructed</w:t>
      </w:r>
      <w:bookmarkEnd w:id="764"/>
    </w:p>
    <w:p w14:paraId="7E2F3771" w14:textId="77777777" w:rsidR="00C02B8C" w:rsidRPr="00DD7CCF" w:rsidRDefault="004D2E67" w:rsidP="006436FD">
      <w:pPr>
        <w:pStyle w:val="Lista"/>
      </w:pPr>
      <w:r w:rsidRPr="00DD7CCF">
        <w:t>as a variation on Case Study 2A, we now have a partial set of plates where the middle plate is missing along with the seal</w:t>
      </w:r>
    </w:p>
    <w:p w14:paraId="746EDAF7" w14:textId="3F3C25C1" w:rsidR="00C02B8C" w:rsidRPr="00DD7CCF" w:rsidRDefault="004D2E67" w:rsidP="006436FD">
      <w:pPr>
        <w:pStyle w:val="Lista"/>
      </w:pPr>
      <w:r w:rsidRPr="00DD7CCF">
        <w:t xml:space="preserve">from the presence of foliation marks </w:t>
      </w:r>
      <w:r w:rsidRPr="00E24F87">
        <w:rPr>
          <w:noProof/>
        </w:rPr>
        <w:t>(</w:t>
      </w:r>
      <w:r w:rsidRPr="00DD7CCF">
        <w:t xml:space="preserve">and from our intimate knowledge of the Middle Earth copper plate corpus) we can infer that exactly one plate was lost, therefore we include the lost plate in our edition instead of creating textpart divisions </w:t>
      </w:r>
      <w:r w:rsidRPr="00E24F87">
        <w:rPr>
          <w:noProof/>
        </w:rPr>
        <w:t>(</w:t>
      </w:r>
      <w:r w:rsidR="003C3D87" w:rsidRPr="00DD7CCF">
        <w:t>§</w:t>
      </w:r>
      <w:r w:rsidR="00194541" w:rsidRPr="00DD7CCF">
        <w:fldChar w:fldCharType="begin"/>
      </w:r>
      <w:r w:rsidR="00194541" w:rsidRPr="00DD7CCF">
        <w:instrText xml:space="preserve"> REF _Ref43984811 \w \h </w:instrText>
      </w:r>
      <w:r w:rsidR="00DD7CCF">
        <w:instrText xml:space="preserve"> \* MERGEFORMAT </w:instrText>
      </w:r>
      <w:r w:rsidR="00194541" w:rsidRPr="00DD7CCF">
        <w:fldChar w:fldCharType="separate"/>
      </w:r>
      <w:r w:rsidR="00E90D07">
        <w:t>5.4.8</w:t>
      </w:r>
      <w:r w:rsidR="00194541" w:rsidRPr="00DD7CCF">
        <w:fldChar w:fldCharType="end"/>
      </w:r>
      <w:r w:rsidRPr="00DD7CCF">
        <w:t>)</w:t>
      </w:r>
    </w:p>
    <w:p w14:paraId="5BD32BBE" w14:textId="77777777" w:rsidR="00C02B8C" w:rsidRPr="00DD7CCF" w:rsidRDefault="004D2E67" w:rsidP="006436FD">
      <w:pPr>
        <w:pStyle w:val="Lista2"/>
      </w:pPr>
      <w:r w:rsidRPr="00DD7CCF">
        <w:t>we can also infer that the lost plate would have been inscribed with exactly three lines on both faces, so this is also encoded in the edition</w:t>
      </w:r>
    </w:p>
    <w:p w14:paraId="4F41F529" w14:textId="77777777" w:rsidR="00C02B8C" w:rsidRPr="00DD7CCF" w:rsidRDefault="004D2E67" w:rsidP="006436FD">
      <w:pPr>
        <w:pStyle w:val="Lista"/>
      </w:pPr>
      <w:r w:rsidRPr="00DD7CCF">
        <w:t>extant details are encoded as in Case Study 2A above</w:t>
      </w:r>
    </w:p>
    <w:p w14:paraId="3066F745" w14:textId="77777777" w:rsidR="00C02B8C" w:rsidRPr="00DD7CCF" w:rsidRDefault="00C02B8C" w:rsidP="006436FD"/>
    <w:p w14:paraId="7928CF94" w14:textId="7E2888EF" w:rsidR="00E67260" w:rsidRPr="0046000E" w:rsidRDefault="00E67260" w:rsidP="006436FD">
      <w:pPr>
        <w:pStyle w:val="CodeParagraph"/>
      </w:pP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r w:rsidRPr="00DD7CCF">
        <w:rPr>
          <w:rStyle w:val="Codetext"/>
        </w:rPr>
        <w:br/>
      </w:r>
      <w:r w:rsidRPr="00DD7CCF">
        <w:rPr>
          <w:rStyle w:val="Code"/>
        </w:rPr>
        <w:t>&lt;ab&gt;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"1v"</w:t>
      </w:r>
      <w:r w:rsidRPr="00DD7CCF">
        <w:rPr>
          <w:rStyle w:val="Code"/>
        </w:rPr>
        <w: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"1v0"</w:t>
      </w:r>
      <w:r w:rsidRPr="00DD7CCF">
        <w:rPr>
          <w:rStyle w:val="Code"/>
        </w:rPr>
        <w:t>/&gt;</w:t>
      </w:r>
      <w:r w:rsidRPr="00DD7CCF">
        <w:rPr>
          <w:rStyle w:val="Codetext"/>
        </w:rPr>
        <w:t>The Hobbit</w:t>
      </w:r>
      <w:r w:rsidRPr="00DD7CCF">
        <w:rPr>
          <w:rStyle w:val="Codetext"/>
        </w:rPr>
        <w:br/>
      </w:r>
      <w:r w:rsidRPr="00DD7CCF">
        <w:rPr>
          <w:rStyle w:val="Code"/>
        </w:rPr>
        <w:t>&lt;/ab&gt;</w:t>
      </w:r>
      <w:r w:rsidRPr="00DD7CCF">
        <w:rPr>
          <w:rStyle w:val="Codetext"/>
        </w:rPr>
        <w:br/>
      </w:r>
      <w:r w:rsidRPr="008608D1">
        <w:rPr>
          <w:rStyle w:val="Codecomment"/>
        </w:rPr>
        <w:t>&lt;!--In this edition, line numbering is restarted on each page, and page numbers are incorporated in line numbers as per §</w:t>
      </w:r>
      <w:r w:rsidRPr="00DD7CCF">
        <w:rPr>
          <w:rStyle w:val="Codecomment"/>
          <w:rFonts w:eastAsia="Arial Unicode MS"/>
        </w:rPr>
        <w:fldChar w:fldCharType="begin"/>
      </w:r>
      <w:r w:rsidRPr="00DD7CCF">
        <w:rPr>
          <w:rStyle w:val="Codecomment"/>
          <w:rFonts w:eastAsia="Arial Unicode MS"/>
        </w:rPr>
        <w:instrText xml:space="preserve"> REF _Ref43977936 \r \h  \* MERGEFORMAT </w:instrText>
      </w:r>
      <w:r w:rsidRPr="00DD7CCF">
        <w:rPr>
          <w:rStyle w:val="Codecomment"/>
          <w:rFonts w:eastAsia="Arial Unicode MS"/>
        </w:rPr>
      </w:r>
      <w:r w:rsidRPr="00DD7CCF">
        <w:rPr>
          <w:rStyle w:val="Codecomment"/>
          <w:rFonts w:eastAsia="Arial Unicode MS"/>
        </w:rPr>
        <w:fldChar w:fldCharType="separate"/>
      </w:r>
      <w:r w:rsidR="00E90D07">
        <w:rPr>
          <w:rStyle w:val="Codecomment"/>
          <w:rFonts w:eastAsia="Arial Unicode MS"/>
        </w:rPr>
        <w:t>3.2.2</w:t>
      </w:r>
      <w:r w:rsidRPr="00DD7CCF">
        <w:rPr>
          <w:rStyle w:val="Codecomment"/>
          <w:rFonts w:eastAsia="Arial Unicode MS"/>
        </w:rPr>
        <w:fldChar w:fldCharType="end"/>
      </w:r>
      <w:r w:rsidRPr="008608D1">
        <w:rPr>
          <w:rStyle w:val="Codecomment"/>
        </w:rPr>
        <w:t>. Since the number of lines per page is known, we could have opted to number lines consecutively, logically continuing line numbers after the lacuna §</w:t>
      </w:r>
      <w:r w:rsidRPr="00DD7CCF">
        <w:rPr>
          <w:rStyle w:val="Codecomment"/>
          <w:rFonts w:eastAsia="Arial Unicode MS"/>
        </w:rPr>
        <w:fldChar w:fldCharType="begin"/>
      </w:r>
      <w:r w:rsidRPr="00DD7CCF">
        <w:rPr>
          <w:rStyle w:val="Codecomment"/>
          <w:rFonts w:eastAsia="Arial Unicode MS"/>
        </w:rPr>
        <w:instrText xml:space="preserve"> REF _Ref43984811 \w \h  \* MERGEFORMAT </w:instrText>
      </w:r>
      <w:r w:rsidRPr="00DD7CCF">
        <w:rPr>
          <w:rStyle w:val="Codecomment"/>
          <w:rFonts w:eastAsia="Arial Unicode MS"/>
        </w:rPr>
      </w:r>
      <w:r w:rsidRPr="00DD7CCF">
        <w:rPr>
          <w:rStyle w:val="Codecomment"/>
          <w:rFonts w:eastAsia="Arial Unicode MS"/>
        </w:rPr>
        <w:fldChar w:fldCharType="separate"/>
      </w:r>
      <w:r w:rsidR="00E90D07">
        <w:rPr>
          <w:rStyle w:val="Codecomment"/>
          <w:rFonts w:eastAsia="Arial Unicode MS"/>
        </w:rPr>
        <w:t>5.4.8</w:t>
      </w:r>
      <w:r w:rsidRPr="00DD7CCF">
        <w:rPr>
          <w:rStyle w:val="Codecomment"/>
          <w:rFonts w:eastAsia="Arial Unicode MS"/>
        </w:rPr>
        <w:fldChar w:fldCharType="end"/>
      </w:r>
      <w:r w:rsidRPr="008608D1">
        <w:rPr>
          <w:rStyle w:val="Codecomment"/>
        </w:rPr>
        <w:t>.--&gt;</w:t>
      </w:r>
      <w:r w:rsidRPr="00DD7CCF">
        <w:rPr>
          <w:rStyle w:val="Codetext"/>
        </w:rPr>
        <w:br/>
      </w:r>
      <w:r w:rsidRPr="00DD7CCF">
        <w:rPr>
          <w:rStyle w:val="Code"/>
        </w:rPr>
        <w:t xml:space="preserve">&lt;p </w:t>
      </w:r>
      <w:r w:rsidRPr="00DD7CCF">
        <w:rPr>
          <w:rStyle w:val="Codeattribute"/>
        </w:rPr>
        <w:t>part</w:t>
      </w:r>
      <w:r w:rsidRPr="00DD7CCF">
        <w:rPr>
          <w:rStyle w:val="Code"/>
        </w:rPr>
        <w:t>=</w:t>
      </w:r>
      <w:r w:rsidRPr="0046000E">
        <w:rPr>
          <w:rStyle w:val="Codevalue"/>
        </w:rPr>
        <w:t>"I"</w:t>
      </w:r>
      <w:r w:rsidRPr="00DD7CCF">
        <w:rPr>
          <w:rStyle w:val="Code"/>
        </w:rPr>
        <w:t>&gt;</w:t>
      </w:r>
      <w:r w:rsidRPr="008608D1">
        <w:rPr>
          <w:rStyle w:val="Codecomment"/>
        </w:rPr>
        <w:t>&lt;!--The incomplete paragraph is marked as an initial part.--&gt;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"1v1"</w:t>
      </w:r>
      <w:r w:rsidRPr="00DD7CCF">
        <w:rPr>
          <w:rStyle w:val="Code"/>
        </w:rPr>
        <w:t>/&gt;</w:t>
      </w:r>
      <w:r w:rsidRPr="00DD7CCF">
        <w:rPr>
          <w:rStyle w:val="Codetext"/>
        </w:rPr>
        <w:t>In a hole in the ground there lived a hobbit. Not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"1v2"</w:t>
      </w:r>
      <w:r w:rsidRPr="00DD7CCF">
        <w:rPr>
          <w:rStyle w:val="Code"/>
        </w:rPr>
        <w:t>/&gt;</w:t>
      </w:r>
      <w:r w:rsidRPr="00DD7CCF">
        <w:rPr>
          <w:rStyle w:val="Codetext"/>
        </w:rPr>
        <w:t>a nasty, dirty, wet hole, filled with the ends of worm</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"1v3"</w:t>
      </w:r>
      <w:r w:rsidRPr="00DD7CCF">
        <w:rPr>
          <w:rStyle w:val="Code"/>
        </w:rPr>
        <w:t>/&gt;</w:t>
      </w:r>
      <w:r w:rsidRPr="00DD7CCF">
        <w:rPr>
          <w:rStyle w:val="Codetext"/>
        </w:rPr>
        <w:t>and an oozy smell, nor yet a dry, bare, sandy hole with</w:t>
      </w:r>
      <w:r w:rsidRPr="00DD7CCF">
        <w:rPr>
          <w:rStyle w:val="Codetext"/>
        </w:rPr>
        <w:br/>
      </w:r>
      <w:r w:rsidRPr="00DD7CCF">
        <w:rPr>
          <w:rStyle w:val="Code"/>
        </w:rPr>
        <w:t>&lt;/p&gt;</w:t>
      </w:r>
      <w:r w:rsidRPr="008608D1">
        <w:rPr>
          <w:rStyle w:val="Codecomment"/>
        </w:rPr>
        <w:t>&lt;!--The open block-level container is closed before the lacuna.--&gt;</w:t>
      </w:r>
      <w:r w:rsidRPr="00DD7CCF">
        <w:rPr>
          <w:rStyle w:val="Codetext"/>
        </w:rPr>
        <w:br/>
      </w:r>
      <w:r w:rsidRPr="00DD7CCF">
        <w:rPr>
          <w:rStyle w:val="Code"/>
        </w:rPr>
        <w:t xml:space="preserve">&lt;pb </w:t>
      </w:r>
      <w:r w:rsidRPr="00DD7CCF">
        <w:rPr>
          <w:rStyle w:val="Codeattribute"/>
        </w:rPr>
        <w:t>n</w:t>
      </w:r>
      <w:r w:rsidRPr="00DD7CCF">
        <w:rPr>
          <w:rStyle w:val="Code"/>
        </w:rPr>
        <w:t>=</w:t>
      </w:r>
      <w:r w:rsidRPr="0046000E">
        <w:rPr>
          <w:rStyle w:val="Codevalue"/>
        </w:rPr>
        <w:t>"2r"</w:t>
      </w:r>
      <w:r w:rsidRPr="00DD7CCF">
        <w:rPr>
          <w:rStyle w:val="Code"/>
        </w:rPr>
        <w:t>/&gt;</w:t>
      </w:r>
      <w:r w:rsidRPr="008608D1">
        <w:rPr>
          <w:rStyle w:val="Codecomment"/>
        </w:rPr>
        <w:t>&lt;!--Although a foliation mark was in all probability present on the lost plate, we do not restore one.--&gt;</w:t>
      </w:r>
      <w:r w:rsidRPr="00DD7CCF">
        <w:rPr>
          <w:rStyle w:val="Codetext"/>
        </w:rPr>
        <w:br/>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r w:rsidRPr="00DD7CCF">
        <w:rPr>
          <w:rStyle w:val="Codetext"/>
        </w:rPr>
        <w:br/>
      </w:r>
      <w:r w:rsidRPr="008608D1">
        <w:rPr>
          <w:rStyle w:val="Codecomment"/>
        </w:rPr>
        <w:t>&lt;!--Individual line beginnings are not reconstructed on a lost page, only recorded as a lacuna of known size. --&gt;</w:t>
      </w:r>
      <w:r w:rsidRPr="00DD7CCF">
        <w:rPr>
          <w:rStyle w:val="Codetext"/>
        </w:rPr>
        <w:br/>
      </w:r>
      <w:r w:rsidRPr="00DD7CCF">
        <w:rPr>
          <w:rStyle w:val="Code"/>
        </w:rPr>
        <w:t xml:space="preserve">&lt;pb </w:t>
      </w:r>
      <w:r w:rsidRPr="00DD7CCF">
        <w:rPr>
          <w:rStyle w:val="Codeattribute"/>
        </w:rPr>
        <w:t>n</w:t>
      </w:r>
      <w:r w:rsidRPr="00DD7CCF">
        <w:rPr>
          <w:rStyle w:val="Code"/>
        </w:rPr>
        <w:t>=</w:t>
      </w:r>
      <w:r w:rsidRPr="0046000E">
        <w:rPr>
          <w:rStyle w:val="Codevalue"/>
        </w:rPr>
        <w:t>"2v"</w:t>
      </w:r>
      <w:r w:rsidRPr="00DD7CCF">
        <w:rPr>
          <w:rStyle w:val="Code"/>
        </w:rPr>
        <w:t>/&gt;</w:t>
      </w:r>
      <w:r w:rsidRPr="00DD7CCF">
        <w:rPr>
          <w:rStyle w:val="Codetext"/>
        </w:rPr>
        <w:br/>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r w:rsidRPr="00DD7CCF">
        <w:rPr>
          <w:rStyle w:val="Codetext"/>
        </w:rPr>
        <w:br/>
      </w:r>
      <w:r w:rsidRPr="00DD7CCF">
        <w:rPr>
          <w:rStyle w:val="Code"/>
        </w:rPr>
        <w:t xml:space="preserve">&lt;p </w:t>
      </w:r>
      <w:r w:rsidRPr="00DD7CCF">
        <w:rPr>
          <w:rStyle w:val="Codeattribute"/>
        </w:rPr>
        <w:t>part</w:t>
      </w:r>
      <w:r w:rsidRPr="00DD7CCF">
        <w:rPr>
          <w:rStyle w:val="Code"/>
        </w:rPr>
        <w:t>=</w:t>
      </w:r>
      <w:r w:rsidRPr="0046000E">
        <w:rPr>
          <w:rStyle w:val="Codevalue"/>
        </w:rPr>
        <w:t>"F"</w:t>
      </w:r>
      <w:r w:rsidRPr="00DD7CCF">
        <w:rPr>
          <w:rStyle w:val="Code"/>
        </w:rPr>
        <w:t>&gt;</w:t>
      </w:r>
      <w:r w:rsidRPr="008608D1">
        <w:rPr>
          <w:rStyle w:val="Codecomment"/>
        </w:rPr>
        <w:t>&lt;!--A new block-level container, marked as a final part, is opened after the lacuna, before the next extant page beginning.--&gt;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"3r"</w:t>
      </w:r>
      <w:r w:rsidRPr="00DD7CCF">
        <w:rPr>
          <w:rStyle w:val="Code"/>
        </w:rPr>
        <w:t>/&gt;</w:t>
      </w:r>
      <w:r w:rsidRPr="00DD7CCF">
        <w:rPr>
          <w:rStyle w:val="Codetext"/>
        </w:rPr>
        <w:br/>
        <w:t xml:space="preserve">  </w:t>
      </w:r>
      <w:r w:rsidRPr="00DD7CCF">
        <w:rPr>
          <w:rStyle w:val="Code"/>
        </w:rPr>
        <w:t xml:space="preserve">&lt;fw </w:t>
      </w:r>
      <w:r w:rsidRPr="00DD7CCF">
        <w:rPr>
          <w:rStyle w:val="Codeattribute"/>
        </w:rPr>
        <w:t>place</w:t>
      </w:r>
      <w:r w:rsidRPr="00DD7CCF">
        <w:rPr>
          <w:rStyle w:val="Code"/>
        </w:rPr>
        <w:t>=</w:t>
      </w:r>
      <w:r w:rsidRPr="0046000E">
        <w:rPr>
          <w:rStyle w:val="Codevalue"/>
        </w:rPr>
        <w:t>"bot-left"</w:t>
      </w:r>
      <w:r w:rsidRPr="00DD7CCF">
        <w:rPr>
          <w:rStyle w:val="Code"/>
        </w:rPr>
        <w:t xml:space="preserve"> </w:t>
      </w:r>
      <w:r w:rsidRPr="00DD7CCF">
        <w:rPr>
          <w:rStyle w:val="Codeattribute"/>
        </w:rPr>
        <w:t>n</w:t>
      </w:r>
      <w:r w:rsidRPr="00DD7CCF">
        <w:rPr>
          <w:rStyle w:val="Code"/>
        </w:rPr>
        <w:t>=</w:t>
      </w:r>
      <w:r w:rsidRPr="0046000E">
        <w:rPr>
          <w:rStyle w:val="Codevalue"/>
        </w:rPr>
        <w:t>"3r"</w:t>
      </w:r>
      <w:r w:rsidRPr="00DD7CCF">
        <w:rPr>
          <w:rStyle w:val="Code"/>
        </w:rPr>
        <w:t>&gt;</w:t>
      </w:r>
      <w:r w:rsidRPr="00DD7CCF">
        <w:rPr>
          <w:rStyle w:val="Codetext"/>
        </w:rPr>
        <w:br/>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"3"</w:t>
      </w:r>
      <w:r w:rsidRPr="00DD7CCF">
        <w:rPr>
          <w:rStyle w:val="Code"/>
        </w:rPr>
        <w:t>&gt;</w:t>
      </w:r>
      <w:r w:rsidRPr="00DD7CCF">
        <w:rPr>
          <w:rStyle w:val="Codetext"/>
        </w:rPr>
        <w:t>3</w:t>
      </w:r>
      <w:r w:rsidRPr="00DD7CCF">
        <w:rPr>
          <w:rStyle w:val="Code"/>
        </w:rPr>
        <w:t>&lt;/num&gt;</w:t>
      </w:r>
      <w:r w:rsidRPr="00DD7CCF">
        <w:rPr>
          <w:rStyle w:val="Codetext"/>
        </w:rPr>
        <w:br/>
        <w:t xml:space="preserve">  </w:t>
      </w:r>
      <w:r w:rsidRPr="00DD7CCF">
        <w:rPr>
          <w:rStyle w:val="Code"/>
        </w:rPr>
        <w:t>&lt;/fw&gt;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"3r1"</w:t>
      </w:r>
      <w:r w:rsidRPr="00DD7CCF">
        <w:rPr>
          <w:rStyle w:val="Code"/>
        </w:rPr>
        <w:t>/&gt;</w:t>
      </w:r>
      <w:r w:rsidRPr="00DD7CCF">
        <w:rPr>
          <w:rStyle w:val="Codetext"/>
        </w:rPr>
        <w:t>and floors tiled and carpeted, provided with polished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"3r2"</w:t>
      </w:r>
      <w:r w:rsidRPr="00DD7CCF">
        <w:rPr>
          <w:rStyle w:val="Code"/>
        </w:rPr>
        <w:t>/&gt;</w:t>
      </w:r>
      <w:r w:rsidRPr="00DD7CCF">
        <w:rPr>
          <w:rStyle w:val="Codetext"/>
        </w:rPr>
        <w:t>chairs, and lots and lots of pegs for hats and coats.</w:t>
      </w:r>
      <w:r w:rsidRPr="00DD7CCF">
        <w:rPr>
          <w:rStyle w:val="Codetext"/>
        </w:rPr>
        <w:br/>
      </w:r>
      <w:r w:rsidRPr="00DD7CCF">
        <w:rPr>
          <w:rStyle w:val="Code"/>
        </w:rPr>
        <w:lastRenderedPageBreak/>
        <w:t>&lt;/p&gt;</w:t>
      </w:r>
      <w:r w:rsidRPr="00DD7CCF">
        <w:rPr>
          <w:rStyle w:val="Codetext"/>
        </w:rPr>
        <w:br/>
      </w:r>
      <w:r w:rsidRPr="00DD7CCF">
        <w:rPr>
          <w:rStyle w:val="Code"/>
        </w:rPr>
        <w:t>&lt;ab&gt;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"3r3"</w:t>
      </w:r>
      <w:r w:rsidRPr="00DD7CCF">
        <w:rPr>
          <w:rStyle w:val="Code"/>
        </w:rPr>
        <w:t xml:space="preserve"> </w:t>
      </w:r>
      <w:r w:rsidRPr="00DD7CCF">
        <w:rPr>
          <w:rStyle w:val="Codeattribute"/>
        </w:rPr>
        <w:t>style</w:t>
      </w:r>
      <w:r w:rsidRPr="00DD7CCF">
        <w:rPr>
          <w:rStyle w:val="Code"/>
        </w:rPr>
        <w:t>=</w:t>
      </w:r>
      <w:r w:rsidRPr="0046000E">
        <w:rPr>
          <w:rStyle w:val="Codevalue"/>
        </w:rPr>
        <w:t>"text-align: right"</w:t>
      </w:r>
      <w:r w:rsidRPr="00DD7CCF">
        <w:rPr>
          <w:rStyle w:val="Code"/>
        </w:rPr>
        <w:t>/&gt;</w:t>
      </w:r>
      <w:r w:rsidRPr="00DD7CCF">
        <w:rPr>
          <w:rStyle w:val="Codetext"/>
        </w:rPr>
        <w:br/>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"29"</w:t>
      </w:r>
      <w:r w:rsidRPr="00DD7CCF">
        <w:rPr>
          <w:rStyle w:val="Code"/>
        </w:rPr>
        <w:t>&gt;</w:t>
      </w:r>
      <w:r w:rsidRPr="00DD7CCF">
        <w:rPr>
          <w:rStyle w:val="Codetext"/>
        </w:rPr>
        <w:t>29</w:t>
      </w:r>
      <w:r w:rsidRPr="00DD7CCF">
        <w:rPr>
          <w:rStyle w:val="Code"/>
        </w:rPr>
        <w:t>&lt;/num&gt;</w:t>
      </w:r>
      <w:r w:rsidRPr="00DD7CCF">
        <w:rPr>
          <w:rStyle w:val="Codetext"/>
        </w:rPr>
        <w:t xml:space="preserve"> September </w:t>
      </w:r>
      <w:r w:rsidRPr="00DD7CCF">
        <w:rPr>
          <w:rStyle w:val="Code"/>
        </w:rPr>
        <w:t xml:space="preserve">&lt;num </w:t>
      </w:r>
      <w:r w:rsidRPr="00DD7CCF">
        <w:rPr>
          <w:rStyle w:val="Codeattribute"/>
        </w:rPr>
        <w:t>value</w:t>
      </w:r>
      <w:r w:rsidRPr="00DD7CCF">
        <w:rPr>
          <w:rStyle w:val="Code"/>
        </w:rPr>
        <w:t>=</w:t>
      </w:r>
      <w:r w:rsidRPr="0046000E">
        <w:rPr>
          <w:rStyle w:val="Codevalue"/>
        </w:rPr>
        <w:t>"2019"</w:t>
      </w:r>
      <w:r w:rsidRPr="00DD7CCF">
        <w:rPr>
          <w:rStyle w:val="Code"/>
        </w:rPr>
        <w:t>&gt;</w:t>
      </w:r>
      <w:r w:rsidRPr="00DD7CCF">
        <w:rPr>
          <w:rStyle w:val="Codetext"/>
        </w:rPr>
        <w:t>2019</w:t>
      </w:r>
      <w:r w:rsidRPr="00DD7CCF">
        <w:rPr>
          <w:rStyle w:val="Code"/>
        </w:rPr>
        <w:t>&lt;/num&gt;</w:t>
      </w:r>
      <w:r w:rsidRPr="00DD7CCF">
        <w:rPr>
          <w:rStyle w:val="Codetext"/>
        </w:rPr>
        <w:br/>
      </w:r>
      <w:r w:rsidRPr="00DD7CCF">
        <w:rPr>
          <w:rStyle w:val="Code"/>
        </w:rPr>
        <w:t>&lt;/ab&gt;</w:t>
      </w:r>
      <w:r w:rsidRPr="00DD7CCF">
        <w:rPr>
          <w:rStyle w:val="Codetext"/>
        </w:rPr>
        <w:br/>
      </w:r>
      <w:r w:rsidRPr="00DD7CCF">
        <w:rPr>
          <w:rStyle w:val="Code"/>
        </w:rPr>
        <w:t xml:space="preserve">&lt;pb </w:t>
      </w:r>
      <w:r w:rsidRPr="00DD7CCF">
        <w:rPr>
          <w:rStyle w:val="Codeattribute"/>
        </w:rPr>
        <w:t>n</w:t>
      </w:r>
      <w:r w:rsidRPr="00DD7CCF">
        <w:rPr>
          <w:rStyle w:val="Code"/>
        </w:rPr>
        <w:t>=</w:t>
      </w:r>
      <w:r w:rsidRPr="0046000E">
        <w:rPr>
          <w:rStyle w:val="Codevalue"/>
        </w:rPr>
        <w:t>"3v"</w:t>
      </w:r>
      <w:r w:rsidRPr="00DD7CCF">
        <w:rPr>
          <w:rStyle w:val="Code"/>
        </w:rPr>
        <w:t>/&gt;</w:t>
      </w:r>
    </w:p>
    <w:p w14:paraId="2DB065D7" w14:textId="77777777" w:rsidR="00C02B8C" w:rsidRPr="00DD7CCF" w:rsidRDefault="00847076" w:rsidP="006436FD">
      <w:pPr>
        <w:pStyle w:val="Cmsor2"/>
      </w:pPr>
      <w:bookmarkStart w:id="765" w:name="_91l5g3c4663p" w:colFirst="0" w:colLast="0"/>
      <w:bookmarkStart w:id="766" w:name="_Toc74733631"/>
      <w:bookmarkEnd w:id="765"/>
      <w:r w:rsidRPr="00DD7CCF">
        <w:rPr>
          <w:noProof/>
        </w:rPr>
        <w:drawing>
          <wp:anchor distT="0" distB="0" distL="114300" distR="114300" simplePos="0" relativeHeight="251680768" behindDoc="0" locked="0" layoutInCell="1" allowOverlap="1" wp14:anchorId="4EDE1176" wp14:editId="3850BF99">
            <wp:simplePos x="0" y="0"/>
            <wp:positionH relativeFrom="margin">
              <wp:align>center</wp:align>
            </wp:positionH>
            <wp:positionV relativeFrom="paragraph">
              <wp:posOffset>313055</wp:posOffset>
            </wp:positionV>
            <wp:extent cx="5216400" cy="4125600"/>
            <wp:effectExtent l="0" t="0" r="3810" b="8255"/>
            <wp:wrapTopAndBottom/>
            <wp:docPr id="8"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64" cstate="print">
                      <a:extLst>
                        <a:ext uri="{28A0092B-C50C-407E-A947-70E740481C1C}">
                          <a14:useLocalDpi xmlns:a14="http://schemas.microsoft.com/office/drawing/2010/main" val="0"/>
                        </a:ext>
                      </a:extLst>
                    </a:blip>
                    <a:srcRect/>
                    <a:stretch>
                      <a:fillRect/>
                    </a:stretch>
                  </pic:blipFill>
                  <pic:spPr>
                    <a:xfrm>
                      <a:off x="0" y="0"/>
                      <a:ext cx="5216400" cy="4125600"/>
                    </a:xfrm>
                    <a:prstGeom prst="rect">
                      <a:avLst/>
                    </a:prstGeom>
                    <a:ln/>
                  </pic:spPr>
                </pic:pic>
              </a:graphicData>
            </a:graphic>
            <wp14:sizeRelH relativeFrom="margin">
              <wp14:pctWidth>0</wp14:pctWidth>
            </wp14:sizeRelH>
            <wp14:sizeRelV relativeFrom="margin">
              <wp14:pctHeight>0</wp14:pctHeight>
            </wp14:sizeRelV>
          </wp:anchor>
        </w:drawing>
      </w:r>
      <w:r w:rsidR="004D2E67" w:rsidRPr="00DD7CCF">
        <w:t>Case study 2C: copperplate charter with a lost plate not reconstructed</w:t>
      </w:r>
      <w:bookmarkEnd w:id="766"/>
    </w:p>
    <w:p w14:paraId="633FB35C" w14:textId="77777777" w:rsidR="00C02B8C" w:rsidRPr="00DD7CCF" w:rsidRDefault="004D2E67" w:rsidP="006436FD">
      <w:pPr>
        <w:pStyle w:val="Lista"/>
      </w:pPr>
      <w:r w:rsidRPr="00DD7CCF">
        <w:t>as another variation on Case Study 2A, we again have a partial set of plates where the middle plate is missing</w:t>
      </w:r>
    </w:p>
    <w:p w14:paraId="1DD0AA7D" w14:textId="77777777" w:rsidR="00C02B8C" w:rsidRPr="00DD7CCF" w:rsidRDefault="004D2E67" w:rsidP="006436FD">
      <w:pPr>
        <w:pStyle w:val="Lista"/>
      </w:pPr>
      <w:r w:rsidRPr="00DD7CCF">
        <w:t>this time, however, the seal is extant and there are no foliation marks, nor are we sufficiently familiar with any other Middle Earth plates, so we cannot confidently reconstruct the structure of the lost section</w:t>
      </w:r>
    </w:p>
    <w:p w14:paraId="69293D9F" w14:textId="2B75459A" w:rsidR="00C02B8C" w:rsidRPr="00DD7CCF" w:rsidRDefault="004D2E67" w:rsidP="006436FD">
      <w:pPr>
        <w:pStyle w:val="Lista"/>
      </w:pPr>
      <w:r w:rsidRPr="00DD7CCF">
        <w:t xml:space="preserve">our edition must therefore be divided into three textparts: one for the seal, one for the initial plate, and one for the final plate </w:t>
      </w:r>
      <w:r w:rsidRPr="00E24F87">
        <w:rPr>
          <w:noProof/>
        </w:rPr>
        <w:t>(</w:t>
      </w:r>
      <w:r w:rsidR="003C3D87" w:rsidRPr="00DD7CCF">
        <w:t>§</w:t>
      </w:r>
      <w:r w:rsidR="00194541" w:rsidRPr="00DD7CCF">
        <w:fldChar w:fldCharType="begin"/>
      </w:r>
      <w:r w:rsidR="00194541" w:rsidRPr="00DD7CCF">
        <w:instrText xml:space="preserve"> REF _Ref43984811 \w \h </w:instrText>
      </w:r>
      <w:r w:rsidR="00DD7CCF">
        <w:instrText xml:space="preserve"> \* MERGEFORMAT </w:instrText>
      </w:r>
      <w:r w:rsidR="00194541" w:rsidRPr="00DD7CCF">
        <w:fldChar w:fldCharType="separate"/>
      </w:r>
      <w:r w:rsidR="00E90D07">
        <w:t>5.4.8</w:t>
      </w:r>
      <w:r w:rsidR="00194541" w:rsidRPr="00DD7CCF">
        <w:fldChar w:fldCharType="end"/>
      </w:r>
      <w:r w:rsidRPr="00DD7CCF">
        <w:t>)</w:t>
      </w:r>
    </w:p>
    <w:p w14:paraId="6E2DF026" w14:textId="77777777" w:rsidR="00C02B8C" w:rsidRPr="00DD7CCF" w:rsidRDefault="004D2E67" w:rsidP="006436FD">
      <w:pPr>
        <w:pStyle w:val="Lista"/>
      </w:pPr>
      <w:r w:rsidRPr="00DD7CCF">
        <w:t>extant details are encoded as in Case Study 2A above</w:t>
      </w:r>
    </w:p>
    <w:p w14:paraId="7362D784" w14:textId="77777777" w:rsidR="00C02B8C" w:rsidRPr="00DD7CCF" w:rsidRDefault="00C02B8C" w:rsidP="006436FD"/>
    <w:p w14:paraId="31F2CA95" w14:textId="77777777" w:rsidR="00E67260" w:rsidRPr="00DD7CCF" w:rsidRDefault="00E67260" w:rsidP="006436FD">
      <w:pPr>
        <w:pStyle w:val="CodeParagraph"/>
        <w:rPr>
          <w:rStyle w:val="Code"/>
        </w:rPr>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Seal</w:t>
      </w:r>
      <w:r w:rsidRPr="00DD7CCF">
        <w:rPr>
          <w:rStyle w:val="Code"/>
        </w:rPr>
        <w:t>&lt;/head&gt;</w:t>
      </w:r>
      <w:r w:rsidRPr="00DD7CCF">
        <w:rPr>
          <w:rStyle w:val="Codetext"/>
        </w:rPr>
        <w:br/>
        <w:t xml:space="preserve">  </w:t>
      </w:r>
      <w:r w:rsidRPr="00DD7CCF">
        <w:rPr>
          <w:rStyle w:val="Code"/>
        </w:rPr>
        <w:t>&lt;ab&gt;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J R R</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Tolkien</w:t>
      </w:r>
      <w:r w:rsidRPr="00DD7CCF">
        <w:rPr>
          <w:rStyle w:val="Codetext"/>
        </w:rPr>
        <w:br/>
        <w:t xml:space="preserve">  </w:t>
      </w:r>
      <w:r w:rsidRPr="00DD7CCF">
        <w:rPr>
          <w:rStyle w:val="Code"/>
        </w:rPr>
        <w:t>&lt;/ab&gt;</w:t>
      </w:r>
      <w:r w:rsidRPr="00DD7CCF">
        <w:rPr>
          <w:rStyle w:val="Codetext"/>
        </w:rPr>
        <w:br/>
      </w:r>
      <w:r w:rsidRPr="00DD7CCF">
        <w:rPr>
          <w:rStyle w:val="Code"/>
        </w:rPr>
        <w:t>&lt;/div&gt;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8D294D">
        <w:rPr>
          <w:rStyle w:val="Codetext"/>
        </w:rPr>
        <w:t>Initial plate</w:t>
      </w:r>
      <w:r w:rsidRPr="00DD7CCF">
        <w:rPr>
          <w:rStyle w:val="Code"/>
        </w:rPr>
        <w:t>&lt;/head&gt;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r w:rsidRPr="00DD7CCF">
        <w:rPr>
          <w:rStyle w:val="Codetext"/>
        </w:rPr>
        <w:br/>
        <w:t xml:space="preserve">  </w:t>
      </w:r>
      <w:r w:rsidRPr="00DD7CCF">
        <w:rPr>
          <w:rStyle w:val="Code"/>
        </w:rPr>
        <w:t>&lt;ab&gt;</w:t>
      </w:r>
    </w:p>
    <w:p w14:paraId="4A5271B2" w14:textId="77777777" w:rsidR="00E67260" w:rsidRPr="00DD7CCF" w:rsidRDefault="00E67260" w:rsidP="006436FD">
      <w:pPr>
        <w:pStyle w:val="CodeParagraph"/>
        <w:rPr>
          <w:rStyle w:val="Codetext"/>
        </w:rPr>
      </w:pPr>
      <w:r w:rsidRPr="00DD7CCF">
        <w:rPr>
          <w:rStyle w:val="Codetext"/>
        </w:rP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"1v"</w:t>
      </w:r>
      <w:r w:rsidRPr="00DD7CCF">
        <w:rPr>
          <w:rStyle w:val="Code"/>
        </w:rPr>
        <w: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"01"</w:t>
      </w:r>
      <w:r w:rsidRPr="00DD7CCF">
        <w:rPr>
          <w:rStyle w:val="Code"/>
        </w:rPr>
        <w:t>/&gt;</w:t>
      </w:r>
      <w:r w:rsidRPr="00DD7CCF">
        <w:rPr>
          <w:rStyle w:val="Codetext"/>
        </w:rPr>
        <w:t>The Hobbit</w:t>
      </w:r>
      <w:r w:rsidRPr="00DD7CCF">
        <w:rPr>
          <w:rStyle w:val="Codetext"/>
        </w:rPr>
        <w:br/>
        <w:t xml:space="preserve">  </w:t>
      </w:r>
      <w:r w:rsidRPr="00DD7CCF">
        <w:rPr>
          <w:rStyle w:val="Code"/>
        </w:rPr>
        <w:t>&lt;/ab&gt;</w:t>
      </w:r>
      <w:r w:rsidRPr="00DD7CCF">
        <w:rPr>
          <w:rStyle w:val="Codetext"/>
        </w:rPr>
        <w:br/>
        <w:t xml:space="preserve">  </w:t>
      </w:r>
      <w:r w:rsidRPr="00DD7CCF">
        <w:rPr>
          <w:rStyle w:val="Code"/>
        </w:rPr>
        <w:t xml:space="preserve">&lt;p </w:t>
      </w:r>
      <w:r w:rsidRPr="00DD7CCF">
        <w:rPr>
          <w:rStyle w:val="Codeattribute"/>
        </w:rPr>
        <w:t>part</w:t>
      </w:r>
      <w:r w:rsidRPr="00DD7CCF">
        <w:rPr>
          <w:rStyle w:val="Code"/>
        </w:rPr>
        <w:t>=</w:t>
      </w:r>
      <w:r w:rsidRPr="0046000E">
        <w:rPr>
          <w:rStyle w:val="Codevalue"/>
        </w:rPr>
        <w:t>"I"</w:t>
      </w:r>
      <w:r w:rsidRPr="00DD7CCF">
        <w:rPr>
          <w:rStyle w:val="Code"/>
        </w:rPr>
        <w:t>&gt;</w:t>
      </w:r>
      <w:r w:rsidRPr="008608D1">
        <w:rPr>
          <w:rStyle w:val="Codecomment"/>
        </w:rPr>
        <w:t>&lt;!--Incomplete paragraph marked as an initial part. --&gt;</w:t>
      </w:r>
      <w:r w:rsidRPr="00DD7CCF">
        <w:rPr>
          <w:rStyle w:val="Codetext"/>
        </w:rPr>
        <w:br/>
      </w:r>
      <w:r w:rsidRPr="00DD7CCF">
        <w:rPr>
          <w:rStyle w:val="Codetext"/>
        </w:rPr>
        <w:lastRenderedPageBreak/>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 hole in the ground there lived a hobbit. Not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a nasty, dirty, wet hole, filled with the ends of worm</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and an oozy smell, nor yet a dry, bare, sandy hole with</w:t>
      </w:r>
    </w:p>
    <w:p w14:paraId="57E0A303" w14:textId="77777777" w:rsidR="00E67260" w:rsidRPr="00DD7CCF" w:rsidRDefault="00E67260" w:rsidP="006436FD">
      <w:pPr>
        <w:pStyle w:val="CodeParagraph"/>
        <w:rPr>
          <w:rStyle w:val="Code"/>
        </w:rPr>
      </w:pPr>
      <w:r w:rsidRPr="00DD7CCF">
        <w:rPr>
          <w:rStyle w:val="Codetext"/>
        </w:rPr>
        <w:t xml:space="preserve">  </w:t>
      </w:r>
      <w:r w:rsidRPr="00DD7CCF">
        <w:rPr>
          <w:rStyle w:val="Code"/>
        </w:rPr>
        <w:t>&lt;/p&gt;</w:t>
      </w:r>
    </w:p>
    <w:p w14:paraId="5FDA92C3" w14:textId="77777777" w:rsidR="00E67260" w:rsidRPr="00DD7CCF" w:rsidRDefault="00E67260" w:rsidP="006436FD">
      <w:pPr>
        <w:pStyle w:val="CodeParagraph"/>
        <w:rPr>
          <w:rStyle w:val="Code"/>
        </w:rPr>
      </w:pPr>
      <w:r w:rsidRPr="00DD7CCF">
        <w:rPr>
          <w:rStyle w:val="Code"/>
        </w:rPr>
        <w:t>&lt;/div&gt;</w:t>
      </w:r>
      <w:r w:rsidRPr="00DD7CCF">
        <w:rPr>
          <w:rStyle w:val="Codetext"/>
        </w:rPr>
        <w:br/>
      </w:r>
      <w:r w:rsidRPr="008608D1">
        <w:rPr>
          <w:rStyle w:val="Codecomment"/>
        </w:rPr>
        <w:t>&lt;!--Nothing is encoded for the lacuna itself, since the use of textparts makes it clear that text is lost between the two; details go in the layout description and the commentary. --&gt;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8D294D">
        <w:rPr>
          <w:rStyle w:val="Codetext"/>
        </w:rPr>
        <w:t>Final plate</w:t>
      </w:r>
      <w:r w:rsidRPr="00DD7CCF">
        <w:rPr>
          <w:rStyle w:val="Code"/>
        </w:rPr>
        <w:t>&lt;/head&gt;</w:t>
      </w:r>
      <w:r w:rsidRPr="00DD7CCF">
        <w:rPr>
          <w:rStyle w:val="Codetext"/>
        </w:rPr>
        <w:br/>
        <w:t xml:space="preserve">  </w:t>
      </w:r>
      <w:r w:rsidRPr="00DD7CCF">
        <w:rPr>
          <w:rStyle w:val="Code"/>
        </w:rPr>
        <w:t xml:space="preserve">&lt;p </w:t>
      </w:r>
      <w:r w:rsidRPr="00DD7CCF">
        <w:rPr>
          <w:rStyle w:val="Codeattribute"/>
        </w:rPr>
        <w:t>part</w:t>
      </w:r>
      <w:r w:rsidRPr="00DD7CCF">
        <w:rPr>
          <w:rStyle w:val="Code"/>
        </w:rPr>
        <w:t>=</w:t>
      </w:r>
      <w:r w:rsidRPr="0046000E">
        <w:rPr>
          <w:rStyle w:val="Codevalue"/>
        </w:rPr>
        <w:t>"F"</w:t>
      </w:r>
      <w:r w:rsidRPr="00DD7CCF">
        <w:rPr>
          <w:rStyle w:val="Code"/>
        </w:rPr>
        <w:t>&gt;</w:t>
      </w:r>
      <w:r w:rsidRPr="008608D1">
        <w:rPr>
          <w:rStyle w:val="Codecomment"/>
        </w:rPr>
        <w:t>&lt;!--Incomplete paragraph marked as a final part. --&gt;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p>
    <w:p w14:paraId="5F3D3986" w14:textId="778A57CC" w:rsidR="00E67260" w:rsidRPr="0046000E" w:rsidRDefault="00E67260" w:rsidP="006436FD">
      <w:pPr>
        <w:pStyle w:val="CodeParagraph"/>
      </w:pPr>
      <w:r w:rsidRPr="00DD7CCF">
        <w:rPr>
          <w:rStyle w:val="Codetext"/>
        </w:rPr>
        <w:t xml:space="preserve">  </w:t>
      </w:r>
      <w:r w:rsidRPr="008608D1">
        <w:rPr>
          <w:rStyle w:val="Codecomment"/>
        </w:rPr>
        <w:t>&lt;!--Page and line numbering are reset to 1 in the second textpart §</w:t>
      </w:r>
      <w:r w:rsidRPr="00DD7CCF">
        <w:rPr>
          <w:rStyle w:val="Codecomment"/>
          <w:rFonts w:eastAsia="Arial Unicode MS"/>
        </w:rPr>
        <w:fldChar w:fldCharType="begin"/>
      </w:r>
      <w:r w:rsidRPr="00DD7CCF">
        <w:rPr>
          <w:rStyle w:val="Codecomment"/>
          <w:rFonts w:eastAsia="Arial Unicode MS"/>
        </w:rPr>
        <w:instrText xml:space="preserve"> REF _Ref43986747 \w \h  \* MERGEFORMAT </w:instrText>
      </w:r>
      <w:r w:rsidRPr="00DD7CCF">
        <w:rPr>
          <w:rStyle w:val="Codecomment"/>
          <w:rFonts w:eastAsia="Arial Unicode MS"/>
        </w:rPr>
      </w:r>
      <w:r w:rsidRPr="00DD7CCF">
        <w:rPr>
          <w:rStyle w:val="Codecomment"/>
          <w:rFonts w:eastAsia="Arial Unicode MS"/>
        </w:rPr>
        <w:fldChar w:fldCharType="separate"/>
      </w:r>
      <w:r w:rsidR="00E90D07">
        <w:rPr>
          <w:rStyle w:val="Codecomment"/>
          <w:rFonts w:eastAsia="Arial Unicode MS"/>
        </w:rPr>
        <w:t>3.4.4</w:t>
      </w:r>
      <w:r w:rsidRPr="00DD7CCF">
        <w:rPr>
          <w:rStyle w:val="Codecomment"/>
          <w:rFonts w:eastAsia="Arial Unicode MS"/>
        </w:rPr>
        <w:fldChar w:fldCharType="end"/>
      </w:r>
      <w:r w:rsidRPr="008608D1">
        <w:rPr>
          <w:rStyle w:val="Codecomment"/>
        </w:rPr>
        <w:t>. --&gt;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and floors tiled and carpeted, provided with polished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chairs, and lots and lots of pegs for hats and coats.</w:t>
      </w:r>
      <w:r w:rsidRPr="00DD7CCF">
        <w:rPr>
          <w:rStyle w:val="Codetext"/>
        </w:rPr>
        <w:br/>
        <w:t xml:space="preserve">  </w:t>
      </w:r>
      <w:r w:rsidRPr="00DD7CCF">
        <w:rPr>
          <w:rStyle w:val="Code"/>
        </w:rPr>
        <w:t>&lt;/p&gt;</w:t>
      </w:r>
      <w:r w:rsidRPr="00DD7CCF">
        <w:rPr>
          <w:rStyle w:val="Codetext"/>
        </w:rPr>
        <w:br/>
        <w:t xml:space="preserve">  </w:t>
      </w:r>
      <w:r w:rsidRPr="00DD7CCF">
        <w:rPr>
          <w:rStyle w:val="Code"/>
        </w:rPr>
        <w:t>&lt;ab&gt;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 xml:space="preserve"> </w:t>
      </w:r>
      <w:r w:rsidRPr="00DD7CCF">
        <w:rPr>
          <w:rStyle w:val="Codeattribute"/>
        </w:rPr>
        <w:t>style</w:t>
      </w:r>
      <w:r w:rsidRPr="00DD7CCF">
        <w:rPr>
          <w:rStyle w:val="Code"/>
        </w:rPr>
        <w:t>=</w:t>
      </w:r>
      <w:r w:rsidRPr="0046000E">
        <w:rPr>
          <w:rStyle w:val="Codevalue"/>
        </w:rPr>
        <w:t>"text-align: right"</w:t>
      </w:r>
      <w:r w:rsidRPr="00DD7CCF">
        <w:rPr>
          <w:rStyle w:val="Code"/>
        </w:rPr>
        <w:t>/&gt;</w:t>
      </w:r>
      <w:r w:rsidRPr="00DD7CCF">
        <w:rPr>
          <w:rStyle w:val="Codetext"/>
        </w:rPr>
        <w:br/>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"29"</w:t>
      </w:r>
      <w:r w:rsidRPr="00DD7CCF">
        <w:rPr>
          <w:rStyle w:val="Code"/>
        </w:rPr>
        <w:t>&gt;</w:t>
      </w:r>
      <w:r w:rsidRPr="00DD7CCF">
        <w:rPr>
          <w:rStyle w:val="Codetext"/>
        </w:rPr>
        <w:t>29</w:t>
      </w:r>
      <w:r w:rsidRPr="00DD7CCF">
        <w:rPr>
          <w:rStyle w:val="Code"/>
        </w:rPr>
        <w:t>&lt;/num&gt;</w:t>
      </w:r>
      <w:r w:rsidRPr="00DD7CCF">
        <w:rPr>
          <w:rStyle w:val="Codetext"/>
        </w:rPr>
        <w:t xml:space="preserve"> September </w:t>
      </w:r>
      <w:r w:rsidRPr="00DD7CCF">
        <w:rPr>
          <w:rStyle w:val="Code"/>
        </w:rPr>
        <w:t xml:space="preserve">&lt;num </w:t>
      </w:r>
      <w:r w:rsidRPr="00DD7CCF">
        <w:rPr>
          <w:rStyle w:val="Codeattribute"/>
        </w:rPr>
        <w:t>value</w:t>
      </w:r>
      <w:r w:rsidRPr="00DD7CCF">
        <w:rPr>
          <w:rStyle w:val="Code"/>
        </w:rPr>
        <w:t>=</w:t>
      </w:r>
      <w:r w:rsidRPr="0046000E">
        <w:rPr>
          <w:rStyle w:val="Codevalue"/>
        </w:rPr>
        <w:t>"2019"</w:t>
      </w:r>
      <w:r w:rsidRPr="00DD7CCF">
        <w:rPr>
          <w:rStyle w:val="Code"/>
        </w:rPr>
        <w:t>&gt;</w:t>
      </w:r>
      <w:r w:rsidRPr="00DD7CCF">
        <w:rPr>
          <w:rStyle w:val="Codetext"/>
        </w:rPr>
        <w:t>2019</w:t>
      </w:r>
      <w:r w:rsidRPr="00DD7CCF">
        <w:rPr>
          <w:rStyle w:val="Code"/>
        </w:rPr>
        <w:t>&lt;/num&gt;</w:t>
      </w:r>
      <w:r w:rsidRPr="00DD7CCF">
        <w:rPr>
          <w:rStyle w:val="Codetext"/>
        </w:rPr>
        <w:br/>
        <w:t xml:space="preserve">  </w:t>
      </w:r>
      <w:r w:rsidRPr="00DD7CCF">
        <w:rPr>
          <w:rStyle w:val="Code"/>
        </w:rPr>
        <w:t>&lt;/ab&gt;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"1v"</w:t>
      </w:r>
      <w:r w:rsidRPr="00DD7CCF">
        <w:rPr>
          <w:rStyle w:val="Code"/>
        </w:rPr>
        <w:t>/&gt;</w:t>
      </w:r>
      <w:r w:rsidRPr="00DD7CCF">
        <w:rPr>
          <w:rStyle w:val="Codetext"/>
        </w:rPr>
        <w:br/>
      </w:r>
      <w:r w:rsidRPr="00DD7CCF">
        <w:rPr>
          <w:rStyle w:val="Code"/>
        </w:rPr>
        <w:t>&lt;/div&gt;</w:t>
      </w:r>
    </w:p>
    <w:p w14:paraId="4AD4BF18" w14:textId="6F230F4B" w:rsidR="00C02B8C" w:rsidRPr="00DD7CCF" w:rsidRDefault="004D2E67" w:rsidP="00D4342A">
      <w:pPr>
        <w:pStyle w:val="Cmsor1"/>
        <w:numPr>
          <w:ilvl w:val="0"/>
          <w:numId w:val="10"/>
        </w:numPr>
      </w:pPr>
      <w:bookmarkStart w:id="767" w:name="_1h8zsds4qdsf" w:colFirst="0" w:colLast="0"/>
      <w:bookmarkStart w:id="768" w:name="_Ref43989726"/>
      <w:bookmarkStart w:id="769" w:name="_Toc74733632"/>
      <w:bookmarkEnd w:id="767"/>
      <w:r w:rsidRPr="00DD7CCF">
        <w:lastRenderedPageBreak/>
        <w:t xml:space="preserve">Language </w:t>
      </w:r>
      <w:bookmarkEnd w:id="768"/>
      <w:r w:rsidR="00A23873">
        <w:t>Tags</w:t>
      </w:r>
      <w:bookmarkEnd w:id="769"/>
    </w:p>
    <w:p w14:paraId="5EB3C765" w14:textId="11C51CD2" w:rsidR="00C02B8C" w:rsidRPr="00DD7CCF" w:rsidRDefault="00772317" w:rsidP="00DD7CCF">
      <w:pPr>
        <w:pStyle w:val="Lista"/>
      </w:pPr>
      <w:r>
        <w:t>one</w:t>
      </w:r>
      <w:r w:rsidR="004D2E67" w:rsidRPr="00DD7CCF">
        <w:t xml:space="preserve"> of the languages that concern us do</w:t>
      </w:r>
      <w:r>
        <w:t>es</w:t>
      </w:r>
      <w:r w:rsidR="004D2E67" w:rsidRPr="00DD7CCF">
        <w:t xml:space="preserve"> not yet have a language </w:t>
      </w:r>
      <w:r w:rsidR="00A23873">
        <w:t>tag</w:t>
      </w:r>
    </w:p>
    <w:p w14:paraId="31F55911" w14:textId="385776B0" w:rsidR="00C02B8C" w:rsidRPr="00DD7CCF" w:rsidRDefault="004D2E67" w:rsidP="00DD7CCF">
      <w:pPr>
        <w:pStyle w:val="Lista2"/>
      </w:pPr>
      <w:r w:rsidRPr="00DD7CCF">
        <w:t xml:space="preserve">for </w:t>
      </w:r>
      <w:r w:rsidR="00772317">
        <w:t xml:space="preserve">this </w:t>
      </w:r>
      <w:r w:rsidRPr="00DD7CCF">
        <w:t xml:space="preserve">we must use </w:t>
      </w:r>
      <w:r w:rsidR="00772317">
        <w:t xml:space="preserve">a </w:t>
      </w:r>
      <w:r w:rsidRPr="00DD7CCF">
        <w:t xml:space="preserve">provisional </w:t>
      </w:r>
      <w:r w:rsidR="00A23873">
        <w:t>tag</w:t>
      </w:r>
      <w:r w:rsidRPr="00DD7CCF">
        <w:t xml:space="preserve"> </w:t>
      </w:r>
      <w:r w:rsidRPr="00E24F87">
        <w:rPr>
          <w:noProof/>
        </w:rPr>
        <w:t>(</w:t>
      </w:r>
      <w:r w:rsidRPr="00DD7CCF">
        <w:t>starting with x)</w:t>
      </w:r>
    </w:p>
    <w:p w14:paraId="2C669FD1" w14:textId="77777777" w:rsidR="00C02B8C" w:rsidRPr="00DD7CCF" w:rsidRDefault="004D2E67" w:rsidP="00DD7CCF">
      <w:pPr>
        <w:pStyle w:val="Lista"/>
      </w:pPr>
      <w:r w:rsidRPr="00DD7CCF">
        <w:t>note that for Dravidian languages, we do not make a distinction between “Old” and “Modern” varieties</w:t>
      </w:r>
    </w:p>
    <w:p w14:paraId="780DE911" w14:textId="77777777" w:rsidR="00C02B8C" w:rsidRPr="00DD7CCF" w:rsidRDefault="004D2E67" w:rsidP="00DD7CCF">
      <w:pPr>
        <w:pStyle w:val="Lista2"/>
      </w:pPr>
      <w:r w:rsidRPr="00DD7CCF">
        <w:t>by contrast, in the case of all vernacular languages of Southeast Asia, you must make this distinction, although we expect you will only very rarely have the need to use codes for modern Burmese, modern Cam, modern Javanese modern Khmer, or Malay</w:t>
      </w:r>
      <w:r w:rsidRPr="00E24F87">
        <w:rPr>
          <w:noProof/>
        </w:rPr>
        <w:t>(</w:t>
      </w:r>
      <w:proofErr w:type="spellStart"/>
      <w:r w:rsidRPr="00DD7CCF">
        <w:t>sian</w:t>
      </w:r>
      <w:proofErr w:type="spellEnd"/>
      <w:r w:rsidRPr="00DD7CCF">
        <w:t>)/Indonesian.</w:t>
      </w:r>
    </w:p>
    <w:p w14:paraId="48B330B4" w14:textId="6F63F2ED" w:rsidR="00C02B8C" w:rsidRPr="00DD7CCF" w:rsidRDefault="00177FFC" w:rsidP="00177FFC">
      <w:pPr>
        <w:pStyle w:val="Kpalrs"/>
      </w:pPr>
      <w:r>
        <w:t xml:space="preserve">Table </w:t>
      </w:r>
      <w:r>
        <w:fldChar w:fldCharType="begin"/>
      </w:r>
      <w:r>
        <w:instrText xml:space="preserve"> SEQ Table \* ARABIC </w:instrText>
      </w:r>
      <w:r>
        <w:fldChar w:fldCharType="separate"/>
      </w:r>
      <w:r w:rsidR="00E90D07">
        <w:rPr>
          <w:noProof/>
        </w:rPr>
        <w:t>9</w:t>
      </w:r>
      <w:r>
        <w:rPr>
          <w:noProof/>
        </w:rPr>
        <w:fldChar w:fldCharType="end"/>
      </w:r>
      <w:r>
        <w:t xml:space="preserve">. ISO </w:t>
      </w:r>
      <w:r w:rsidRPr="00DD7CCF">
        <w:t>639-3</w:t>
      </w:r>
      <w:r>
        <w:t xml:space="preserve"> language </w:t>
      </w:r>
      <w:r w:rsidR="00A23873">
        <w:t>tags</w:t>
      </w:r>
    </w:p>
    <w:tbl>
      <w:tblPr>
        <w:tblStyle w:val="9"/>
        <w:tblW w:w="5000" w:type="pct"/>
        <w:tblInd w:w="0" w:type="dxa"/>
        <w:tblBorders>
          <w:top w:val="nil"/>
          <w:left w:val="nil"/>
          <w:bottom w:val="nil"/>
          <w:right w:val="nil"/>
          <w:insideH w:val="nil"/>
          <w:insideV w:val="nil"/>
        </w:tblBorders>
        <w:tblLook w:val="0600" w:firstRow="0" w:lastRow="0" w:firstColumn="0" w:lastColumn="0" w:noHBand="1" w:noVBand="1"/>
      </w:tblPr>
      <w:tblGrid>
        <w:gridCol w:w="7397"/>
        <w:gridCol w:w="2225"/>
      </w:tblGrid>
      <w:tr w:rsidR="00C02B8C" w:rsidRPr="00DD7CCF" w14:paraId="3E11FC74" w14:textId="77777777" w:rsidTr="00847076">
        <w:tc>
          <w:tcPr>
            <w:tcW w:w="3844" w:type="pct"/>
            <w:tcBorders>
              <w:top w:val="single" w:sz="6" w:space="0" w:color="000000"/>
              <w:left w:val="single" w:sz="6" w:space="0" w:color="000000"/>
              <w:bottom w:val="single" w:sz="6" w:space="0" w:color="000000"/>
              <w:right w:val="single" w:sz="6" w:space="0" w:color="000000"/>
            </w:tcBorders>
            <w:shd w:val="clear" w:color="auto" w:fill="EAF1DD"/>
            <w:tcMar>
              <w:top w:w="40" w:type="dxa"/>
              <w:left w:w="40" w:type="dxa"/>
              <w:bottom w:w="40" w:type="dxa"/>
              <w:right w:w="40" w:type="dxa"/>
            </w:tcMar>
            <w:vAlign w:val="bottom"/>
          </w:tcPr>
          <w:p w14:paraId="1D60493A" w14:textId="77777777" w:rsidR="00C02B8C" w:rsidRPr="000F7351" w:rsidRDefault="004D2E67" w:rsidP="00F14096">
            <w:pPr>
              <w:pStyle w:val="Tabletext"/>
            </w:pPr>
            <w:r w:rsidRPr="000F7351">
              <w:t xml:space="preserve">Language </w:t>
            </w:r>
            <w:r w:rsidRPr="00E24F87">
              <w:rPr>
                <w:noProof/>
              </w:rPr>
              <w:t>(</w:t>
            </w:r>
            <w:r w:rsidRPr="000F7351">
              <w:t>and script)</w:t>
            </w:r>
          </w:p>
        </w:tc>
        <w:tc>
          <w:tcPr>
            <w:tcW w:w="1156" w:type="pct"/>
            <w:tcBorders>
              <w:top w:val="single" w:sz="6" w:space="0" w:color="000000"/>
              <w:left w:val="single" w:sz="6" w:space="0" w:color="CCCCCC"/>
              <w:bottom w:val="single" w:sz="6" w:space="0" w:color="000000"/>
              <w:right w:val="single" w:sz="6" w:space="0" w:color="000000"/>
            </w:tcBorders>
            <w:shd w:val="clear" w:color="auto" w:fill="EAF1DD"/>
            <w:tcMar>
              <w:top w:w="40" w:type="dxa"/>
              <w:left w:w="40" w:type="dxa"/>
              <w:bottom w:w="40" w:type="dxa"/>
              <w:right w:w="40" w:type="dxa"/>
            </w:tcMar>
            <w:vAlign w:val="bottom"/>
          </w:tcPr>
          <w:p w14:paraId="11E5F5C3" w14:textId="77777777" w:rsidR="00C02B8C" w:rsidRPr="000F7351" w:rsidRDefault="004D2E67" w:rsidP="00F14096">
            <w:pPr>
              <w:pStyle w:val="Tabletext"/>
              <w:rPr>
                <w:noProof/>
              </w:rPr>
            </w:pPr>
            <w:r w:rsidRPr="000F7351">
              <w:rPr>
                <w:noProof/>
              </w:rPr>
              <w:t>code</w:t>
            </w:r>
          </w:p>
        </w:tc>
      </w:tr>
      <w:tr w:rsidR="00C02B8C" w:rsidRPr="00DD7CCF" w14:paraId="0DE86F25"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30EB3F9" w14:textId="77777777" w:rsidR="00C02B8C" w:rsidRPr="000F7351" w:rsidRDefault="004D2E67" w:rsidP="000F7351">
            <w:pPr>
              <w:pStyle w:val="Tabletext"/>
              <w:rPr>
                <w:i/>
                <w:iCs/>
              </w:rPr>
            </w:pPr>
            <w:r w:rsidRPr="000F7351">
              <w:rPr>
                <w:i/>
                <w:iCs/>
              </w:rPr>
              <w:t>Undetermined language</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61B3C62" w14:textId="77777777" w:rsidR="00C02B8C" w:rsidRPr="000F7351" w:rsidRDefault="004D2E67" w:rsidP="00F14096">
            <w:pPr>
              <w:pStyle w:val="Tabletext"/>
              <w:rPr>
                <w:noProof/>
              </w:rPr>
            </w:pPr>
            <w:r w:rsidRPr="000F7351">
              <w:rPr>
                <w:noProof/>
              </w:rPr>
              <w:t>unknown</w:t>
            </w:r>
          </w:p>
        </w:tc>
      </w:tr>
      <w:tr w:rsidR="00772317" w:rsidRPr="00DD7CCF" w14:paraId="2DB27660" w14:textId="77777777" w:rsidTr="00847076">
        <w:tc>
          <w:tcPr>
            <w:tcW w:w="3844"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56DEC499" w14:textId="32D35B1C" w:rsidR="00772317" w:rsidRPr="000F7351" w:rsidRDefault="00772317" w:rsidP="00F14096">
            <w:pPr>
              <w:pStyle w:val="Tabletext"/>
            </w:pPr>
            <w:r>
              <w:t>Arabic</w:t>
            </w:r>
          </w:p>
        </w:tc>
        <w:tc>
          <w:tcPr>
            <w:tcW w:w="1156"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3B28F7AD" w14:textId="5B328BD3" w:rsidR="00772317" w:rsidRPr="000F7351" w:rsidRDefault="00772317" w:rsidP="00F14096">
            <w:pPr>
              <w:pStyle w:val="Tabletext"/>
              <w:rPr>
                <w:noProof/>
              </w:rPr>
            </w:pPr>
            <w:r>
              <w:rPr>
                <w:noProof/>
              </w:rPr>
              <w:t>ara</w:t>
            </w:r>
          </w:p>
        </w:tc>
      </w:tr>
      <w:tr w:rsidR="00FB11E9" w:rsidRPr="00DD7CCF" w14:paraId="0A44E3E3" w14:textId="77777777" w:rsidTr="00847076">
        <w:tc>
          <w:tcPr>
            <w:tcW w:w="3844"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251F6A7C" w14:textId="3E09BE30" w:rsidR="00FB11E9" w:rsidRDefault="00FB11E9" w:rsidP="00FB11E9">
            <w:pPr>
              <w:pStyle w:val="Tabletext"/>
            </w:pPr>
            <w:r>
              <w:t>Balinese, modern</w:t>
            </w:r>
          </w:p>
        </w:tc>
        <w:tc>
          <w:tcPr>
            <w:tcW w:w="1156"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4144DFA7" w14:textId="342503F7" w:rsidR="00FB11E9" w:rsidRDefault="00FB11E9" w:rsidP="00FB11E9">
            <w:pPr>
              <w:pStyle w:val="Tabletext"/>
              <w:rPr>
                <w:noProof/>
              </w:rPr>
            </w:pPr>
            <w:r>
              <w:rPr>
                <w:noProof/>
              </w:rPr>
              <w:t>ban</w:t>
            </w:r>
          </w:p>
        </w:tc>
      </w:tr>
      <w:tr w:rsidR="00FB11E9" w:rsidRPr="00DD7CCF" w14:paraId="4A2AAA3E" w14:textId="77777777" w:rsidTr="00847076">
        <w:tc>
          <w:tcPr>
            <w:tcW w:w="3844"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31C3CAB8" w14:textId="0B15EB35" w:rsidR="00FB11E9" w:rsidRPr="000F7351" w:rsidRDefault="00FB11E9" w:rsidP="00FB11E9">
            <w:pPr>
              <w:pStyle w:val="Tabletext"/>
            </w:pPr>
            <w:r>
              <w:t>Balinese, old</w:t>
            </w:r>
          </w:p>
        </w:tc>
        <w:tc>
          <w:tcPr>
            <w:tcW w:w="1156"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3F44B6EE" w14:textId="73F6CD36" w:rsidR="00FB11E9" w:rsidRPr="000F7351" w:rsidRDefault="00FB11E9" w:rsidP="00FB11E9">
            <w:pPr>
              <w:pStyle w:val="Tabletext"/>
              <w:rPr>
                <w:noProof/>
              </w:rPr>
            </w:pPr>
            <w:r>
              <w:rPr>
                <w:noProof/>
              </w:rPr>
              <w:t>x-oldbalinese</w:t>
            </w:r>
          </w:p>
        </w:tc>
      </w:tr>
      <w:tr w:rsidR="00FB11E9" w:rsidRPr="00DD7CCF" w14:paraId="46C300F0" w14:textId="77777777" w:rsidTr="00847076">
        <w:tc>
          <w:tcPr>
            <w:tcW w:w="3844"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5CD2F07B" w14:textId="214A56C0" w:rsidR="00FB11E9" w:rsidRPr="000F7351" w:rsidRDefault="00FB11E9" w:rsidP="00FB11E9">
            <w:pPr>
              <w:pStyle w:val="Tabletext"/>
            </w:pPr>
            <w:r>
              <w:t>Batak, old or modern</w:t>
            </w:r>
          </w:p>
        </w:tc>
        <w:tc>
          <w:tcPr>
            <w:tcW w:w="1156"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23607707" w14:textId="5B994821" w:rsidR="00FB11E9" w:rsidRPr="000F7351" w:rsidRDefault="00FB11E9" w:rsidP="00FB11E9">
            <w:pPr>
              <w:pStyle w:val="Tabletext"/>
              <w:rPr>
                <w:noProof/>
              </w:rPr>
            </w:pPr>
            <w:r>
              <w:rPr>
                <w:noProof/>
              </w:rPr>
              <w:t>btk</w:t>
            </w:r>
          </w:p>
        </w:tc>
      </w:tr>
      <w:tr w:rsidR="00FB11E9" w:rsidRPr="00DD7CCF" w14:paraId="1E667824" w14:textId="77777777" w:rsidTr="00847076">
        <w:tc>
          <w:tcPr>
            <w:tcW w:w="3844"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28FC9584" w14:textId="77777777" w:rsidR="00FB11E9" w:rsidRPr="00F14096" w:rsidRDefault="00FB11E9" w:rsidP="00FB11E9">
            <w:pPr>
              <w:pStyle w:val="Tabletext"/>
            </w:pPr>
            <w:r w:rsidRPr="000F7351">
              <w:t>Burmese, modern</w:t>
            </w:r>
          </w:p>
        </w:tc>
        <w:tc>
          <w:tcPr>
            <w:tcW w:w="1156"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7D00AFD5" w14:textId="77777777" w:rsidR="00FB11E9" w:rsidRPr="000F7351" w:rsidRDefault="00FB11E9" w:rsidP="00FB11E9">
            <w:pPr>
              <w:pStyle w:val="Tabletext"/>
              <w:rPr>
                <w:noProof/>
              </w:rPr>
            </w:pPr>
            <w:r w:rsidRPr="000F7351">
              <w:rPr>
                <w:noProof/>
              </w:rPr>
              <w:t>mya</w:t>
            </w:r>
          </w:p>
        </w:tc>
      </w:tr>
      <w:tr w:rsidR="00FB11E9" w:rsidRPr="00DD7CCF" w14:paraId="248494F7"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C1BB6FF" w14:textId="77777777" w:rsidR="00FB11E9" w:rsidRPr="000F7351" w:rsidRDefault="00FB11E9" w:rsidP="00FB11E9">
            <w:pPr>
              <w:pStyle w:val="Tabletext"/>
            </w:pPr>
            <w:r w:rsidRPr="000F7351">
              <w:t>Burmese,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E483E23" w14:textId="77777777" w:rsidR="00FB11E9" w:rsidRPr="000F7351" w:rsidRDefault="00FB11E9" w:rsidP="00FB11E9">
            <w:pPr>
              <w:pStyle w:val="Tabletext"/>
              <w:rPr>
                <w:noProof/>
              </w:rPr>
            </w:pPr>
            <w:r w:rsidRPr="000F7351">
              <w:rPr>
                <w:noProof/>
              </w:rPr>
              <w:t>obr</w:t>
            </w:r>
          </w:p>
        </w:tc>
      </w:tr>
      <w:tr w:rsidR="00FB11E9" w:rsidRPr="00DD7CCF" w14:paraId="1F4FC549"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C2F4547" w14:textId="3F3B25C0" w:rsidR="00FB11E9" w:rsidRPr="000F7351" w:rsidRDefault="00FB11E9" w:rsidP="00FB11E9">
            <w:pPr>
              <w:pStyle w:val="Tabletext"/>
            </w:pPr>
            <w:r w:rsidRPr="000F7351">
              <w:t xml:space="preserve">Cham, modern </w:t>
            </w:r>
            <w:r w:rsidRPr="00E24F87">
              <w:rPr>
                <w:noProof/>
              </w:rPr>
              <w:t>(</w:t>
            </w:r>
            <w:r w:rsidRPr="000F7351">
              <w:t xml:space="preserve">of </w:t>
            </w:r>
            <w:r>
              <w:t>Cambodia</w:t>
            </w:r>
            <w:r w:rsidRPr="000F7351">
              <w:t>)</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C818172" w14:textId="78EE7629" w:rsidR="00FB11E9" w:rsidRPr="000F7351" w:rsidRDefault="00FB11E9" w:rsidP="00FB11E9">
            <w:pPr>
              <w:pStyle w:val="Tabletext"/>
              <w:rPr>
                <w:noProof/>
              </w:rPr>
            </w:pPr>
            <w:r>
              <w:rPr>
                <w:noProof/>
              </w:rPr>
              <w:t>cja</w:t>
            </w:r>
          </w:p>
        </w:tc>
      </w:tr>
      <w:tr w:rsidR="00FB11E9" w:rsidRPr="00DD7CCF" w14:paraId="59852A6B"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D538FD1" w14:textId="77777777" w:rsidR="00FB11E9" w:rsidRPr="000F7351" w:rsidRDefault="00FB11E9" w:rsidP="00FB11E9">
            <w:pPr>
              <w:pStyle w:val="Tabletext"/>
            </w:pPr>
            <w:r w:rsidRPr="000F7351">
              <w:t xml:space="preserve">Cham, modern </w:t>
            </w:r>
            <w:r w:rsidRPr="00E24F87">
              <w:rPr>
                <w:noProof/>
              </w:rPr>
              <w:t>(</w:t>
            </w:r>
            <w:r w:rsidRPr="000F7351">
              <w:t xml:space="preserve">of </w:t>
            </w:r>
            <w:proofErr w:type="spellStart"/>
            <w:r w:rsidRPr="000F7351">
              <w:t>Phanrang</w:t>
            </w:r>
            <w:proofErr w:type="spellEnd"/>
            <w:r w:rsidRPr="000F7351">
              <w:t>)</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9C0EE5C" w14:textId="77777777" w:rsidR="00FB11E9" w:rsidRPr="000F7351" w:rsidRDefault="00FB11E9" w:rsidP="00FB11E9">
            <w:pPr>
              <w:pStyle w:val="Tabletext"/>
              <w:rPr>
                <w:noProof/>
              </w:rPr>
            </w:pPr>
            <w:r w:rsidRPr="000F7351">
              <w:rPr>
                <w:noProof/>
              </w:rPr>
              <w:t>cjm</w:t>
            </w:r>
          </w:p>
        </w:tc>
      </w:tr>
      <w:tr w:rsidR="00FB11E9" w:rsidRPr="00DD7CCF" w14:paraId="7AFFD057"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4B93365" w14:textId="69020617" w:rsidR="00FB11E9" w:rsidRPr="000F7351" w:rsidRDefault="00FB11E9" w:rsidP="00FB11E9">
            <w:pPr>
              <w:pStyle w:val="Tabletext"/>
            </w:pPr>
            <w:r w:rsidRPr="000F7351">
              <w:t xml:space="preserve">Cham, old </w:t>
            </w:r>
            <w:r w:rsidRPr="00E24F87">
              <w:rPr>
                <w:noProof/>
              </w:rPr>
              <w:t>(</w:t>
            </w:r>
            <w:r>
              <w:t>also</w:t>
            </w:r>
            <w:r w:rsidRPr="000F7351">
              <w:t xml:space="preserve"> known as “</w:t>
            </w:r>
            <w:r>
              <w:t xml:space="preserve">Old </w:t>
            </w:r>
            <w:r w:rsidRPr="000F7351">
              <w:t>Cam”)</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FF59271" w14:textId="56C80194" w:rsidR="00FB11E9" w:rsidRPr="000F7351" w:rsidRDefault="00FB11E9" w:rsidP="00FB11E9">
            <w:pPr>
              <w:pStyle w:val="Tabletext"/>
              <w:rPr>
                <w:noProof/>
              </w:rPr>
            </w:pPr>
            <w:r>
              <w:rPr>
                <w:noProof/>
              </w:rPr>
              <w:t>ocm</w:t>
            </w:r>
          </w:p>
        </w:tc>
      </w:tr>
      <w:tr w:rsidR="00FB11E9" w:rsidRPr="00DD7CCF" w14:paraId="2BB7D329"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2E88AE6" w14:textId="77777777" w:rsidR="00FB11E9" w:rsidRPr="000F7351" w:rsidRDefault="00FB11E9" w:rsidP="00FB11E9">
            <w:pPr>
              <w:pStyle w:val="Tabletext"/>
            </w:pPr>
            <w:r w:rsidRPr="000F7351">
              <w:t>Dutch</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E25659B" w14:textId="77777777" w:rsidR="00FB11E9" w:rsidRPr="000F7351" w:rsidRDefault="00FB11E9" w:rsidP="00FB11E9">
            <w:pPr>
              <w:pStyle w:val="Tabletext"/>
              <w:rPr>
                <w:noProof/>
              </w:rPr>
            </w:pPr>
            <w:r w:rsidRPr="000F7351">
              <w:rPr>
                <w:noProof/>
              </w:rPr>
              <w:t>ndl</w:t>
            </w:r>
          </w:p>
        </w:tc>
      </w:tr>
      <w:tr w:rsidR="00FB11E9" w:rsidRPr="00DD7CCF" w14:paraId="4E672F0A"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62C9C71" w14:textId="77777777" w:rsidR="00FB11E9" w:rsidRPr="000F7351" w:rsidRDefault="00FB11E9" w:rsidP="00FB11E9">
            <w:pPr>
              <w:pStyle w:val="Tabletext"/>
            </w:pPr>
            <w:r w:rsidRPr="000F7351">
              <w:t>English</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87A7F02" w14:textId="77777777" w:rsidR="00FB11E9" w:rsidRPr="000F7351" w:rsidRDefault="00FB11E9" w:rsidP="00FB11E9">
            <w:pPr>
              <w:pStyle w:val="Tabletext"/>
              <w:rPr>
                <w:noProof/>
              </w:rPr>
            </w:pPr>
            <w:r w:rsidRPr="000F7351">
              <w:rPr>
                <w:noProof/>
              </w:rPr>
              <w:t>eng</w:t>
            </w:r>
          </w:p>
        </w:tc>
      </w:tr>
      <w:tr w:rsidR="00FB11E9" w:rsidRPr="00DD7CCF" w14:paraId="6EA70BA6"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7847F20" w14:textId="77777777" w:rsidR="00FB11E9" w:rsidRPr="000F7351" w:rsidRDefault="00FB11E9" w:rsidP="00FB11E9">
            <w:pPr>
              <w:pStyle w:val="Tabletext"/>
            </w:pPr>
            <w:r w:rsidRPr="000F7351">
              <w:t>French</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10DEF6D" w14:textId="77777777" w:rsidR="00FB11E9" w:rsidRPr="000F7351" w:rsidRDefault="00FB11E9" w:rsidP="00FB11E9">
            <w:pPr>
              <w:pStyle w:val="Tabletext"/>
              <w:rPr>
                <w:noProof/>
              </w:rPr>
            </w:pPr>
            <w:r w:rsidRPr="000F7351">
              <w:rPr>
                <w:noProof/>
              </w:rPr>
              <w:t>fra</w:t>
            </w:r>
          </w:p>
        </w:tc>
      </w:tr>
      <w:tr w:rsidR="00FB11E9" w:rsidRPr="00DD7CCF" w14:paraId="6024216A"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3565B0D" w14:textId="4EA0E2F7" w:rsidR="00FB11E9" w:rsidRPr="000F7351" w:rsidRDefault="00FB11E9" w:rsidP="00FB11E9">
            <w:pPr>
              <w:pStyle w:val="Tabletext"/>
            </w:pPr>
            <w:r>
              <w:t>German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2EFAF48" w14:textId="3C2B1489" w:rsidR="00FB11E9" w:rsidRPr="000F7351" w:rsidRDefault="00FB11E9" w:rsidP="00FB11E9">
            <w:pPr>
              <w:pStyle w:val="Tabletext"/>
              <w:rPr>
                <w:noProof/>
              </w:rPr>
            </w:pPr>
            <w:r>
              <w:rPr>
                <w:noProof/>
              </w:rPr>
              <w:t>deu</w:t>
            </w:r>
          </w:p>
        </w:tc>
      </w:tr>
      <w:tr w:rsidR="00FB11E9" w:rsidRPr="00DD7CCF" w14:paraId="51553099"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976E474" w14:textId="77777777" w:rsidR="00FB11E9" w:rsidRPr="000F7351" w:rsidRDefault="00FB11E9" w:rsidP="00FB11E9">
            <w:pPr>
              <w:pStyle w:val="Tabletext"/>
            </w:pPr>
            <w:r w:rsidRPr="000F7351">
              <w:t>Indonesian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1270771" w14:textId="77777777" w:rsidR="00FB11E9" w:rsidRPr="000F7351" w:rsidRDefault="00FB11E9" w:rsidP="00FB11E9">
            <w:pPr>
              <w:pStyle w:val="Tabletext"/>
              <w:rPr>
                <w:noProof/>
              </w:rPr>
            </w:pPr>
            <w:r w:rsidRPr="000F7351">
              <w:rPr>
                <w:noProof/>
              </w:rPr>
              <w:t>ind</w:t>
            </w:r>
          </w:p>
        </w:tc>
      </w:tr>
      <w:tr w:rsidR="00FB11E9" w:rsidRPr="00DD7CCF" w14:paraId="5B9E3BC3"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C36406A" w14:textId="77777777" w:rsidR="00FB11E9" w:rsidRPr="000F7351" w:rsidRDefault="00FB11E9" w:rsidP="00FB11E9">
            <w:pPr>
              <w:pStyle w:val="Tabletext"/>
            </w:pPr>
            <w:r w:rsidRPr="000F7351">
              <w:t>Japanese</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851F7DA" w14:textId="77777777" w:rsidR="00FB11E9" w:rsidRPr="000F7351" w:rsidRDefault="00FB11E9" w:rsidP="00FB11E9">
            <w:pPr>
              <w:pStyle w:val="Tabletext"/>
              <w:rPr>
                <w:noProof/>
              </w:rPr>
            </w:pPr>
            <w:r w:rsidRPr="000F7351">
              <w:rPr>
                <w:noProof/>
              </w:rPr>
              <w:t>jpn</w:t>
            </w:r>
          </w:p>
        </w:tc>
      </w:tr>
      <w:tr w:rsidR="00FB11E9" w:rsidRPr="00DD7CCF" w14:paraId="39B8A838"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0679250" w14:textId="77777777" w:rsidR="00FB11E9" w:rsidRPr="000F7351" w:rsidRDefault="00FB11E9" w:rsidP="00FB11E9">
            <w:pPr>
              <w:pStyle w:val="Tabletext"/>
            </w:pPr>
            <w:r w:rsidRPr="000F7351">
              <w:t>Javanese, modern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64E52D" w14:textId="77777777" w:rsidR="00FB11E9" w:rsidRPr="000F7351" w:rsidRDefault="00FB11E9" w:rsidP="00FB11E9">
            <w:pPr>
              <w:pStyle w:val="Tabletext"/>
              <w:rPr>
                <w:noProof/>
              </w:rPr>
            </w:pPr>
            <w:r w:rsidRPr="000F7351">
              <w:rPr>
                <w:noProof/>
              </w:rPr>
              <w:t>jav</w:t>
            </w:r>
          </w:p>
        </w:tc>
      </w:tr>
      <w:tr w:rsidR="00FB11E9" w:rsidRPr="00DD7CCF" w14:paraId="3D84B791"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C1A4103" w14:textId="77777777" w:rsidR="00FB11E9" w:rsidRPr="000F7351" w:rsidRDefault="00FB11E9" w:rsidP="00FB11E9">
            <w:pPr>
              <w:pStyle w:val="Tabletext"/>
            </w:pPr>
            <w:r w:rsidRPr="000F7351">
              <w:t>Javanese,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63D020F" w14:textId="77777777" w:rsidR="00FB11E9" w:rsidRPr="000F7351" w:rsidRDefault="00FB11E9" w:rsidP="00FB11E9">
            <w:pPr>
              <w:pStyle w:val="Tabletext"/>
              <w:rPr>
                <w:noProof/>
              </w:rPr>
            </w:pPr>
            <w:r w:rsidRPr="000F7351">
              <w:rPr>
                <w:noProof/>
              </w:rPr>
              <w:t>kaw</w:t>
            </w:r>
          </w:p>
        </w:tc>
      </w:tr>
      <w:tr w:rsidR="00FB11E9" w:rsidRPr="00DD7CCF" w14:paraId="28894106"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782FF68" w14:textId="7FCFE818" w:rsidR="00FB11E9" w:rsidRPr="000F7351" w:rsidRDefault="00FB11E9" w:rsidP="00FB11E9">
            <w:pPr>
              <w:pStyle w:val="Tabletext"/>
            </w:pPr>
            <w:r w:rsidRPr="000F7351">
              <w:t>Kannada</w:t>
            </w:r>
            <w:r>
              <w:t>,</w:t>
            </w:r>
            <w:r w:rsidRPr="000F7351">
              <w:t xml:space="preserve"> </w:t>
            </w:r>
            <w:r>
              <w:t xml:space="preserve">old or </w:t>
            </w:r>
            <w:r w:rsidRPr="000F7351">
              <w:t>modern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78D086E" w14:textId="77777777" w:rsidR="00FB11E9" w:rsidRPr="000F7351" w:rsidRDefault="00FB11E9" w:rsidP="00FB11E9">
            <w:pPr>
              <w:pStyle w:val="Tabletext"/>
              <w:rPr>
                <w:noProof/>
              </w:rPr>
            </w:pPr>
            <w:r w:rsidRPr="000F7351">
              <w:rPr>
                <w:noProof/>
              </w:rPr>
              <w:t>kan</w:t>
            </w:r>
          </w:p>
        </w:tc>
      </w:tr>
      <w:tr w:rsidR="00FB11E9" w:rsidRPr="00DD7CCF" w14:paraId="1A784406"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8E9F093" w14:textId="4FB6BC7B" w:rsidR="00FB11E9" w:rsidRPr="000F7351" w:rsidRDefault="00FB11E9" w:rsidP="00FB11E9">
            <w:pPr>
              <w:pStyle w:val="Tabletext"/>
            </w:pPr>
            <w:r>
              <w:t>Khmer, middle</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1BF143E" w14:textId="41460803" w:rsidR="00FB11E9" w:rsidRPr="000F7351" w:rsidRDefault="00FB11E9" w:rsidP="00FB11E9">
            <w:pPr>
              <w:pStyle w:val="Tabletext"/>
              <w:rPr>
                <w:noProof/>
              </w:rPr>
            </w:pPr>
            <w:r>
              <w:rPr>
                <w:noProof/>
              </w:rPr>
              <w:t>xhm</w:t>
            </w:r>
          </w:p>
        </w:tc>
      </w:tr>
      <w:tr w:rsidR="00FB11E9" w:rsidRPr="00DD7CCF" w14:paraId="72EC1152"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4904D96" w14:textId="77777777" w:rsidR="00FB11E9" w:rsidRPr="000F7351" w:rsidRDefault="00FB11E9" w:rsidP="00FB11E9">
            <w:pPr>
              <w:pStyle w:val="Tabletext"/>
            </w:pPr>
            <w:r w:rsidRPr="000F7351">
              <w:t>Khmer, modern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EFD3522" w14:textId="77777777" w:rsidR="00FB11E9" w:rsidRPr="000F7351" w:rsidRDefault="00FB11E9" w:rsidP="00FB11E9">
            <w:pPr>
              <w:pStyle w:val="Tabletext"/>
              <w:rPr>
                <w:noProof/>
              </w:rPr>
            </w:pPr>
            <w:r w:rsidRPr="000F7351">
              <w:rPr>
                <w:noProof/>
              </w:rPr>
              <w:t>khm</w:t>
            </w:r>
          </w:p>
        </w:tc>
      </w:tr>
      <w:tr w:rsidR="00FB11E9" w:rsidRPr="00DD7CCF" w14:paraId="4773A7A6"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5616AED" w14:textId="77777777" w:rsidR="00FB11E9" w:rsidRPr="000F7351" w:rsidRDefault="00FB11E9" w:rsidP="00FB11E9">
            <w:pPr>
              <w:pStyle w:val="Tabletext"/>
            </w:pPr>
            <w:r w:rsidRPr="000F7351">
              <w:t>Khmer,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54FF4EA" w14:textId="5557F24B" w:rsidR="00FB11E9" w:rsidRPr="000F7351" w:rsidRDefault="00FB11E9" w:rsidP="00FB11E9">
            <w:pPr>
              <w:pStyle w:val="Tabletext"/>
              <w:rPr>
                <w:noProof/>
              </w:rPr>
            </w:pPr>
            <w:r>
              <w:rPr>
                <w:noProof/>
              </w:rPr>
              <w:t>okz</w:t>
            </w:r>
          </w:p>
        </w:tc>
      </w:tr>
      <w:tr w:rsidR="00FB11E9" w:rsidRPr="00DD7CCF" w14:paraId="2F8F40F5"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AF361B3" w14:textId="77777777" w:rsidR="00FB11E9" w:rsidRPr="000F7351" w:rsidRDefault="00FB11E9" w:rsidP="00FB11E9">
            <w:pPr>
              <w:pStyle w:val="Tabletext"/>
            </w:pPr>
            <w:r w:rsidRPr="000F7351">
              <w:t xml:space="preserve">Malay, modern </w:t>
            </w:r>
            <w:r w:rsidRPr="00E24F87">
              <w:rPr>
                <w:noProof/>
              </w:rPr>
              <w:t>(</w:t>
            </w:r>
            <w:r w:rsidRPr="000F7351">
              <w:t>Bahasa Malaysia)</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5F7D410" w14:textId="77777777" w:rsidR="00FB11E9" w:rsidRPr="000F7351" w:rsidRDefault="00FB11E9" w:rsidP="00FB11E9">
            <w:pPr>
              <w:pStyle w:val="Tabletext"/>
              <w:rPr>
                <w:noProof/>
              </w:rPr>
            </w:pPr>
            <w:r w:rsidRPr="000F7351">
              <w:rPr>
                <w:noProof/>
              </w:rPr>
              <w:t>zlm</w:t>
            </w:r>
          </w:p>
        </w:tc>
      </w:tr>
      <w:tr w:rsidR="00FB11E9" w:rsidRPr="00DD7CCF" w14:paraId="50BDBE90"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5BBB3FF" w14:textId="77777777" w:rsidR="00FB11E9" w:rsidRPr="000F7351" w:rsidRDefault="00FB11E9" w:rsidP="00FB11E9">
            <w:pPr>
              <w:pStyle w:val="Tabletext"/>
            </w:pPr>
            <w:r w:rsidRPr="000F7351">
              <w:t>Malay,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CF511EF" w14:textId="1F8E3933" w:rsidR="00FB11E9" w:rsidRPr="000F7351" w:rsidRDefault="00FB11E9" w:rsidP="00FB11E9">
            <w:pPr>
              <w:pStyle w:val="Tabletext"/>
              <w:rPr>
                <w:noProof/>
              </w:rPr>
            </w:pPr>
            <w:r>
              <w:rPr>
                <w:noProof/>
              </w:rPr>
              <w:t>omy</w:t>
            </w:r>
          </w:p>
        </w:tc>
      </w:tr>
      <w:tr w:rsidR="00FB11E9" w:rsidRPr="00DD7CCF" w14:paraId="22A04DFF"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A4471C2" w14:textId="77777777" w:rsidR="00FB11E9" w:rsidRPr="000F7351" w:rsidRDefault="00FB11E9" w:rsidP="00FB11E9">
            <w:pPr>
              <w:pStyle w:val="Tabletext"/>
            </w:pPr>
            <w:r w:rsidRPr="000F7351">
              <w:t>Mon,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ECCD1FA" w14:textId="77777777" w:rsidR="00FB11E9" w:rsidRPr="000F7351" w:rsidRDefault="00FB11E9" w:rsidP="00FB11E9">
            <w:pPr>
              <w:pStyle w:val="Tabletext"/>
              <w:rPr>
                <w:noProof/>
              </w:rPr>
            </w:pPr>
            <w:r w:rsidRPr="000F7351">
              <w:rPr>
                <w:noProof/>
              </w:rPr>
              <w:t>omx</w:t>
            </w:r>
          </w:p>
        </w:tc>
      </w:tr>
      <w:tr w:rsidR="00FB11E9" w:rsidRPr="00DD7CCF" w14:paraId="40C1C42E"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ADCF1DF" w14:textId="77777777" w:rsidR="00FB11E9" w:rsidRPr="000F7351" w:rsidRDefault="00FB11E9" w:rsidP="00FB11E9">
            <w:pPr>
              <w:pStyle w:val="Tabletext"/>
            </w:pPr>
            <w:r w:rsidRPr="000F7351">
              <w:t>Pali</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937E7BC" w14:textId="77777777" w:rsidR="00FB11E9" w:rsidRPr="000F7351" w:rsidRDefault="00FB11E9" w:rsidP="00FB11E9">
            <w:pPr>
              <w:pStyle w:val="Tabletext"/>
              <w:rPr>
                <w:noProof/>
              </w:rPr>
            </w:pPr>
            <w:r w:rsidRPr="000F7351">
              <w:rPr>
                <w:noProof/>
              </w:rPr>
              <w:t>pli</w:t>
            </w:r>
          </w:p>
        </w:tc>
      </w:tr>
      <w:tr w:rsidR="00FB11E9" w:rsidRPr="00DD7CCF" w14:paraId="47574FA0"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48FEAFB" w14:textId="77777777" w:rsidR="00FB11E9" w:rsidRPr="000F7351" w:rsidRDefault="00FB11E9" w:rsidP="00FB11E9">
            <w:pPr>
              <w:pStyle w:val="Tabletext"/>
            </w:pPr>
            <w:r w:rsidRPr="000F7351">
              <w:t>Prakrit</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3689F6" w14:textId="77777777" w:rsidR="00FB11E9" w:rsidRPr="000F7351" w:rsidRDefault="00FB11E9" w:rsidP="00FB11E9">
            <w:pPr>
              <w:pStyle w:val="Tabletext"/>
              <w:rPr>
                <w:noProof/>
              </w:rPr>
            </w:pPr>
            <w:r w:rsidRPr="000F7351">
              <w:rPr>
                <w:noProof/>
              </w:rPr>
              <w:t>pra</w:t>
            </w:r>
          </w:p>
        </w:tc>
      </w:tr>
      <w:tr w:rsidR="00FB11E9" w:rsidRPr="00DD7CCF" w14:paraId="47648F4F"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B967BDF" w14:textId="77777777" w:rsidR="00FB11E9" w:rsidRPr="000F7351" w:rsidRDefault="00FB11E9" w:rsidP="00FB11E9">
            <w:pPr>
              <w:pStyle w:val="Tabletext"/>
            </w:pPr>
            <w:r w:rsidRPr="000F7351">
              <w:t>Pyu</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71B24ED" w14:textId="77777777" w:rsidR="00FB11E9" w:rsidRPr="000F7351" w:rsidRDefault="00FB11E9" w:rsidP="00FB11E9">
            <w:pPr>
              <w:pStyle w:val="Tabletext"/>
              <w:rPr>
                <w:noProof/>
              </w:rPr>
            </w:pPr>
            <w:r w:rsidRPr="000F7351">
              <w:rPr>
                <w:noProof/>
              </w:rPr>
              <w:t>pyx</w:t>
            </w:r>
          </w:p>
        </w:tc>
      </w:tr>
      <w:tr w:rsidR="00FB11E9" w:rsidRPr="00DD7CCF" w14:paraId="69D1C4D8"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7DAA329" w14:textId="77777777" w:rsidR="00FB11E9" w:rsidRPr="000F7351" w:rsidRDefault="00FB11E9" w:rsidP="00FB11E9">
            <w:pPr>
              <w:pStyle w:val="Tabletext"/>
            </w:pPr>
            <w:r w:rsidRPr="000F7351">
              <w:t>Sanskrit</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9B25774" w14:textId="77777777" w:rsidR="00FB11E9" w:rsidRPr="000F7351" w:rsidRDefault="00FB11E9" w:rsidP="00FB11E9">
            <w:pPr>
              <w:pStyle w:val="Tabletext"/>
              <w:rPr>
                <w:noProof/>
              </w:rPr>
            </w:pPr>
            <w:r w:rsidRPr="000F7351">
              <w:rPr>
                <w:noProof/>
              </w:rPr>
              <w:t>san</w:t>
            </w:r>
          </w:p>
        </w:tc>
      </w:tr>
      <w:tr w:rsidR="00FB11E9" w:rsidRPr="00DD7CCF" w14:paraId="2277A943"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BB5EE2E" w14:textId="7BB02414" w:rsidR="00FB11E9" w:rsidRPr="000F7351" w:rsidRDefault="00FB11E9" w:rsidP="00FB11E9">
            <w:pPr>
              <w:pStyle w:val="Tabletext"/>
            </w:pPr>
            <w:r>
              <w:t>Sasak</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D7F29E9" w14:textId="395809C2" w:rsidR="00FB11E9" w:rsidRPr="000F7351" w:rsidRDefault="00FB11E9" w:rsidP="00FB11E9">
            <w:pPr>
              <w:pStyle w:val="Tabletext"/>
              <w:rPr>
                <w:noProof/>
              </w:rPr>
            </w:pPr>
            <w:r>
              <w:rPr>
                <w:noProof/>
              </w:rPr>
              <w:t>sas</w:t>
            </w:r>
          </w:p>
        </w:tc>
      </w:tr>
      <w:tr w:rsidR="00FB11E9" w:rsidRPr="00DD7CCF" w14:paraId="2DF7B56F"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F798C27" w14:textId="77777777" w:rsidR="00FB11E9" w:rsidRPr="000F7351" w:rsidRDefault="00FB11E9" w:rsidP="00FB11E9">
            <w:pPr>
              <w:pStyle w:val="Tabletext"/>
            </w:pPr>
            <w:r w:rsidRPr="000F7351">
              <w:t>Sundanese,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5028D68" w14:textId="5D324353" w:rsidR="00FB11E9" w:rsidRPr="000F7351" w:rsidRDefault="00FB11E9" w:rsidP="00FB11E9">
            <w:pPr>
              <w:pStyle w:val="Tabletext"/>
              <w:rPr>
                <w:noProof/>
              </w:rPr>
            </w:pPr>
            <w:r>
              <w:rPr>
                <w:noProof/>
              </w:rPr>
              <w:t>osn</w:t>
            </w:r>
          </w:p>
        </w:tc>
      </w:tr>
      <w:tr w:rsidR="00FB11E9" w:rsidRPr="00DD7CCF" w14:paraId="58CD52FE"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76E9E67" w14:textId="19DC0A5E" w:rsidR="00FB11E9" w:rsidRPr="000F7351" w:rsidRDefault="00FB11E9" w:rsidP="00FB11E9">
            <w:pPr>
              <w:pStyle w:val="Tabletext"/>
            </w:pPr>
            <w:r>
              <w:t>Tagalog, old or modern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9BFA943" w14:textId="330CDF70" w:rsidR="00FB11E9" w:rsidRDefault="00FB11E9" w:rsidP="00FB11E9">
            <w:pPr>
              <w:pStyle w:val="Tabletext"/>
              <w:rPr>
                <w:noProof/>
              </w:rPr>
            </w:pPr>
            <w:r>
              <w:rPr>
                <w:noProof/>
              </w:rPr>
              <w:t>tgl</w:t>
            </w:r>
          </w:p>
        </w:tc>
      </w:tr>
      <w:tr w:rsidR="00FB11E9" w:rsidRPr="00DD7CCF" w14:paraId="5AC65161"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2F83752" w14:textId="0C54D43F" w:rsidR="00FB11E9" w:rsidRPr="000F7351" w:rsidRDefault="00FB11E9" w:rsidP="00FB11E9">
            <w:pPr>
              <w:pStyle w:val="Tabletext"/>
            </w:pPr>
            <w:r w:rsidRPr="000F7351">
              <w:t>Tamil</w:t>
            </w:r>
            <w:r>
              <w:t>, old or</w:t>
            </w:r>
            <w:r w:rsidRPr="000F7351">
              <w:t xml:space="preserve"> modern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76F1004" w14:textId="77777777" w:rsidR="00FB11E9" w:rsidRPr="000F7351" w:rsidRDefault="00FB11E9" w:rsidP="00FB11E9">
            <w:pPr>
              <w:pStyle w:val="Tabletext"/>
              <w:rPr>
                <w:noProof/>
              </w:rPr>
            </w:pPr>
            <w:r w:rsidRPr="000F7351">
              <w:rPr>
                <w:noProof/>
              </w:rPr>
              <w:t>tam</w:t>
            </w:r>
          </w:p>
        </w:tc>
      </w:tr>
      <w:tr w:rsidR="00FB11E9" w:rsidRPr="00DD7CCF" w14:paraId="677B0A2F"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52CCD9C" w14:textId="7551422F" w:rsidR="00FB11E9" w:rsidRPr="000F7351" w:rsidRDefault="00FB11E9" w:rsidP="00FB11E9">
            <w:pPr>
              <w:pStyle w:val="Tabletext"/>
            </w:pPr>
            <w:r w:rsidRPr="000F7351">
              <w:t>Telugu</w:t>
            </w:r>
            <w:r>
              <w:t xml:space="preserve">, old or </w:t>
            </w:r>
            <w:r w:rsidRPr="000F7351">
              <w:t>modern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2D88535" w14:textId="77777777" w:rsidR="00FB11E9" w:rsidRPr="000F7351" w:rsidRDefault="00FB11E9" w:rsidP="00FB11E9">
            <w:pPr>
              <w:pStyle w:val="Tabletext"/>
              <w:rPr>
                <w:noProof/>
              </w:rPr>
            </w:pPr>
            <w:r w:rsidRPr="000F7351">
              <w:rPr>
                <w:noProof/>
              </w:rPr>
              <w:t>tel</w:t>
            </w:r>
          </w:p>
        </w:tc>
      </w:tr>
      <w:tr w:rsidR="00C76203" w:rsidRPr="00DD7CCF" w14:paraId="04E2B813"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26D43B2" w14:textId="7C26819A" w:rsidR="00C76203" w:rsidRPr="000F7351" w:rsidRDefault="00C76203" w:rsidP="00FB11E9">
            <w:pPr>
              <w:pStyle w:val="Tabletext"/>
            </w:pPr>
            <w:r>
              <w:lastRenderedPageBreak/>
              <w:t>Thai</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4CAD88F" w14:textId="456D8BD8" w:rsidR="00C76203" w:rsidRPr="000F7351" w:rsidRDefault="00C76203" w:rsidP="00FB11E9">
            <w:pPr>
              <w:pStyle w:val="Tabletext"/>
              <w:rPr>
                <w:noProof/>
              </w:rPr>
            </w:pPr>
            <w:r>
              <w:rPr>
                <w:noProof/>
              </w:rPr>
              <w:t>tha</w:t>
            </w:r>
          </w:p>
        </w:tc>
      </w:tr>
      <w:tr w:rsidR="00FB11E9" w:rsidRPr="00DD7CCF" w14:paraId="3D10A7C2"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642954C" w14:textId="77777777" w:rsidR="00FB11E9" w:rsidRPr="000F7351" w:rsidRDefault="00FB11E9" w:rsidP="00FB11E9">
            <w:pPr>
              <w:pStyle w:val="Tabletext"/>
            </w:pPr>
            <w:r w:rsidRPr="000F7351">
              <w:t>Vietnamese</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36677D9" w14:textId="77777777" w:rsidR="00FB11E9" w:rsidRPr="000F7351" w:rsidRDefault="00FB11E9" w:rsidP="00FB11E9">
            <w:pPr>
              <w:pStyle w:val="Tabletext"/>
              <w:rPr>
                <w:noProof/>
              </w:rPr>
            </w:pPr>
            <w:r w:rsidRPr="000F7351">
              <w:rPr>
                <w:noProof/>
              </w:rPr>
              <w:t>vie</w:t>
            </w:r>
          </w:p>
        </w:tc>
      </w:tr>
    </w:tbl>
    <w:p w14:paraId="430094EB" w14:textId="77777777" w:rsidR="00C02B8C" w:rsidRPr="00DD7CCF" w:rsidRDefault="004D2E67" w:rsidP="00D4342A">
      <w:pPr>
        <w:pStyle w:val="Cmsor1"/>
        <w:numPr>
          <w:ilvl w:val="0"/>
          <w:numId w:val="10"/>
        </w:numPr>
      </w:pPr>
      <w:bookmarkStart w:id="770" w:name="_jalh6cgsei8" w:colFirst="0" w:colLast="0"/>
      <w:bookmarkStart w:id="771" w:name="_Ref43990834"/>
      <w:bookmarkStart w:id="772" w:name="_Toc74733633"/>
      <w:bookmarkEnd w:id="770"/>
      <w:r w:rsidRPr="00DD7CCF">
        <w:lastRenderedPageBreak/>
        <w:t>Titling Conventions</w:t>
      </w:r>
      <w:bookmarkEnd w:id="771"/>
      <w:bookmarkEnd w:id="772"/>
    </w:p>
    <w:p w14:paraId="085DD43D" w14:textId="77777777" w:rsidR="00C02B8C" w:rsidRPr="00DD7CCF" w:rsidRDefault="004D2E67" w:rsidP="00DD7CCF">
      <w:pPr>
        <w:pStyle w:val="Lista"/>
      </w:pPr>
      <w:r w:rsidRPr="00DD7CCF">
        <w:t>when assigning a title to the inscription you are encoding, it is in general recommended that you try to remain faithful to established names for inscriptions that have been edited before</w:t>
      </w:r>
    </w:p>
    <w:p w14:paraId="12A3EBF9" w14:textId="77777777" w:rsidR="00C02B8C" w:rsidRPr="00DD7CCF" w:rsidRDefault="004D2E67" w:rsidP="00DD7CCF">
      <w:pPr>
        <w:pStyle w:val="Lista2"/>
      </w:pPr>
      <w:r w:rsidRPr="00DD7CCF">
        <w:t>in cases where established names in a corpus follow significantly varying models, so that the need for some harmonization is felt, the team member</w:t>
      </w:r>
      <w:r w:rsidRPr="00E24F87">
        <w:rPr>
          <w:noProof/>
        </w:rPr>
        <w:t>(</w:t>
      </w:r>
      <w:r w:rsidRPr="00DD7CCF">
        <w:t>s) responsible for the corpus in question has/have the option to design a new system and apply it rigorously to all members of the corpus in question</w:t>
      </w:r>
    </w:p>
    <w:p w14:paraId="35A071B2" w14:textId="77777777" w:rsidR="00C02B8C" w:rsidRPr="00DD7CCF" w:rsidRDefault="004D2E67" w:rsidP="00DD7CCF">
      <w:pPr>
        <w:pStyle w:val="Lista"/>
      </w:pPr>
      <w:r w:rsidRPr="00DD7CCF">
        <w:t>new inscriptions should, as a rule, be named on the analogy of established names within the same corpus</w:t>
      </w:r>
    </w:p>
    <w:p w14:paraId="67368304" w14:textId="77777777" w:rsidR="00C02B8C" w:rsidRPr="00DD7CCF" w:rsidRDefault="004D2E67" w:rsidP="00DD7CCF">
      <w:pPr>
        <w:pStyle w:val="Lista"/>
      </w:pPr>
      <w:r w:rsidRPr="00DD7CCF">
        <w:t xml:space="preserve">in all cases, variant names applied to the inscription in question in previous publications shall be recorded in the metadata spreadsheet </w:t>
      </w:r>
      <w:r w:rsidRPr="00E24F87">
        <w:rPr>
          <w:noProof/>
        </w:rPr>
        <w:t>(</w:t>
      </w:r>
      <w:r w:rsidRPr="00DD7CCF">
        <w:t>and will be made searchable once imported from there into our TEI headers)</w:t>
      </w:r>
    </w:p>
    <w:p w14:paraId="314D29FD" w14:textId="77777777" w:rsidR="00C02B8C" w:rsidRPr="00DD7CCF" w:rsidRDefault="004D2E67" w:rsidP="00DD7CCF">
      <w:pPr>
        <w:pStyle w:val="Lista"/>
      </w:pPr>
      <w:r w:rsidRPr="00DD7CCF">
        <w:t xml:space="preserve">when creating new titles, it is recommended </w:t>
      </w:r>
      <w:r w:rsidRPr="00E24F87">
        <w:rPr>
          <w:noProof/>
        </w:rPr>
        <w:t>(</w:t>
      </w:r>
      <w:r w:rsidRPr="00DD7CCF">
        <w:t>but not mandatory) that you compose your title by combining the following elements, in this order</w:t>
      </w:r>
    </w:p>
    <w:p w14:paraId="78509A36" w14:textId="77777777" w:rsidR="00C02B8C" w:rsidRPr="00DD7CCF" w:rsidRDefault="004D2E67" w:rsidP="00D4342A">
      <w:pPr>
        <w:numPr>
          <w:ilvl w:val="0"/>
          <w:numId w:val="7"/>
        </w:numPr>
        <w:ind w:left="284" w:hanging="284"/>
      </w:pPr>
      <w:r w:rsidRPr="000F7351">
        <w:rPr>
          <w:b/>
          <w:bCs/>
        </w:rPr>
        <w:t>place</w:t>
      </w:r>
      <w:r w:rsidRPr="00DD7CCF">
        <w:t xml:space="preserve">: start your title with a place name, using </w:t>
      </w:r>
      <w:r w:rsidRPr="00E24F87">
        <w:rPr>
          <w:noProof/>
        </w:rPr>
        <w:t>(</w:t>
      </w:r>
      <w:r w:rsidRPr="00DD7CCF">
        <w:t>if possible) one of the following options</w:t>
      </w:r>
    </w:p>
    <w:p w14:paraId="4738F883" w14:textId="77777777" w:rsidR="00C02B8C" w:rsidRPr="00DD7CCF" w:rsidRDefault="004D2E67" w:rsidP="00D4342A">
      <w:pPr>
        <w:numPr>
          <w:ilvl w:val="1"/>
          <w:numId w:val="8"/>
        </w:numPr>
        <w:ind w:left="567" w:hanging="283"/>
      </w:pPr>
      <w:r w:rsidRPr="00DD7CCF">
        <w:t>internal: attempt to identify the name of the place</w:t>
      </w:r>
      <w:r w:rsidRPr="00E24F87">
        <w:rPr>
          <w:noProof/>
        </w:rPr>
        <w:t>(</w:t>
      </w:r>
      <w:r w:rsidRPr="00DD7CCF">
        <w:t xml:space="preserve">s) that is </w:t>
      </w:r>
      <w:r w:rsidRPr="00E24F87">
        <w:rPr>
          <w:noProof/>
        </w:rPr>
        <w:t>(</w:t>
      </w:r>
      <w:r w:rsidRPr="00DD7CCF">
        <w:t>or are) most fundamentally concerned by the transaction recorded in the inscription</w:t>
      </w:r>
    </w:p>
    <w:p w14:paraId="6FA28CD5" w14:textId="77777777" w:rsidR="00C02B8C" w:rsidRPr="00DD7CCF" w:rsidRDefault="004D2E67" w:rsidP="00DD7CCF">
      <w:pPr>
        <w:pStyle w:val="Lista4"/>
      </w:pPr>
      <w:r w:rsidRPr="00DD7CCF">
        <w:t>resort to a less important but more distinctive internal toponym if the toponym resulting from the above test is insufficiently distinctive</w:t>
      </w:r>
    </w:p>
    <w:p w14:paraId="4A01C003" w14:textId="77777777" w:rsidR="00C02B8C" w:rsidRPr="00DD7CCF" w:rsidRDefault="004D2E67" w:rsidP="00DD7CCF">
      <w:pPr>
        <w:pStyle w:val="Lista4"/>
      </w:pPr>
      <w:r w:rsidRPr="00DD7CCF">
        <w:t xml:space="preserve">if you are dealing with Indonesian inscriptions, represent the internal toponym free of diacritics, in EYD spelling </w:t>
      </w:r>
      <w:r w:rsidRPr="00E24F87">
        <w:rPr>
          <w:noProof/>
        </w:rPr>
        <w:t>(</w:t>
      </w:r>
      <w:r w:rsidRPr="00DD7CCF">
        <w:t xml:space="preserve">e.g., </w:t>
      </w:r>
      <w:proofErr w:type="spellStart"/>
      <w:r w:rsidRPr="00DD7CCF">
        <w:t>Sobhamerta</w:t>
      </w:r>
      <w:proofErr w:type="spellEnd"/>
      <w:r w:rsidRPr="00DD7CCF">
        <w:t xml:space="preserve"> for </w:t>
      </w:r>
      <w:r w:rsidRPr="005D2B22">
        <w:rPr>
          <w:rStyle w:val="Foreign"/>
        </w:rPr>
        <w:t>śobhāmr̥ta</w:t>
      </w:r>
      <w:r w:rsidRPr="00DD7CCF">
        <w:t xml:space="preserve">), and for further guidance, see </w:t>
      </w:r>
      <w:proofErr w:type="spellStart"/>
      <w:r w:rsidRPr="00DD7CCF">
        <w:t>Damais</w:t>
      </w:r>
      <w:proofErr w:type="spellEnd"/>
      <w:r w:rsidRPr="00DD7CCF">
        <w:t xml:space="preserve"> 1952: 6-9</w:t>
      </w:r>
    </w:p>
    <w:p w14:paraId="40301E03" w14:textId="77777777" w:rsidR="00C02B8C" w:rsidRPr="00DD7CCF" w:rsidRDefault="004D2E67" w:rsidP="00D4342A">
      <w:pPr>
        <w:numPr>
          <w:ilvl w:val="1"/>
          <w:numId w:val="8"/>
        </w:numPr>
        <w:ind w:left="567" w:hanging="283"/>
      </w:pPr>
      <w:r w:rsidRPr="00DD7CCF">
        <w:t>based on provenance: use the name of the findspot, e.g. “Nalanda”</w:t>
      </w:r>
    </w:p>
    <w:p w14:paraId="10FC3AA6" w14:textId="77777777" w:rsidR="00C02B8C" w:rsidRPr="00DD7CCF" w:rsidRDefault="004D2E67" w:rsidP="00DD7CCF">
      <w:pPr>
        <w:pStyle w:val="Lista4"/>
      </w:pPr>
      <w:r w:rsidRPr="00DD7CCF">
        <w:t>provenance-based places may, if necessary, include the specification of a topographic feature or a monument, e.g. “rock”, “cliff”, “victory pillar”, “Cave 16”, “</w:t>
      </w:r>
      <w:proofErr w:type="spellStart"/>
      <w:r w:rsidRPr="00DD7CCF">
        <w:t>Vedānteśvara</w:t>
      </w:r>
      <w:proofErr w:type="spellEnd"/>
      <w:r w:rsidRPr="00DD7CCF">
        <w:t xml:space="preserve"> temple pillars”, etc.</w:t>
      </w:r>
    </w:p>
    <w:p w14:paraId="3762B8D0" w14:textId="77777777" w:rsidR="00C02B8C" w:rsidRPr="00DD7CCF" w:rsidRDefault="004D2E67" w:rsidP="00D4342A">
      <w:pPr>
        <w:numPr>
          <w:ilvl w:val="1"/>
          <w:numId w:val="8"/>
        </w:numPr>
        <w:ind w:left="567" w:hanging="283"/>
      </w:pPr>
      <w:r w:rsidRPr="00DD7CCF">
        <w:t xml:space="preserve">based on custody: a reference to the place or institution where the support is currently kept. E.g. BBRAS plates of </w:t>
      </w:r>
      <w:proofErr w:type="spellStart"/>
      <w:r w:rsidRPr="00DD7CCF">
        <w:t>Dhruvasena</w:t>
      </w:r>
      <w:proofErr w:type="spellEnd"/>
      <w:r w:rsidRPr="00DD7CCF">
        <w:t xml:space="preserve"> I, year 210</w:t>
      </w:r>
    </w:p>
    <w:p w14:paraId="6158DA7A" w14:textId="77777777" w:rsidR="00C02B8C" w:rsidRPr="00DD7CCF" w:rsidRDefault="004D2E67" w:rsidP="00DD7CCF">
      <w:pPr>
        <w:pStyle w:val="Lista4"/>
      </w:pPr>
      <w:r w:rsidRPr="00DD7CCF">
        <w:t>place names based on custody should only be employed if neither a provenance-based, nor an internal place name is available</w:t>
      </w:r>
    </w:p>
    <w:p w14:paraId="28C26F23" w14:textId="77777777" w:rsidR="00C02B8C" w:rsidRPr="00DD7CCF" w:rsidRDefault="004D2E67" w:rsidP="00D4342A">
      <w:pPr>
        <w:numPr>
          <w:ilvl w:val="0"/>
          <w:numId w:val="7"/>
        </w:numPr>
        <w:ind w:left="284" w:hanging="284"/>
      </w:pPr>
      <w:r w:rsidRPr="000F7351">
        <w:rPr>
          <w:b/>
          <w:bCs/>
        </w:rPr>
        <w:t>artifact type or document type</w:t>
      </w:r>
      <w:r w:rsidRPr="00DD7CCF">
        <w:t>: add a word or two describing the nature of the support or the text, using the cover term “inscription” only if no more satisfactory term can be found.</w:t>
      </w:r>
    </w:p>
    <w:p w14:paraId="462E4C02" w14:textId="77777777" w:rsidR="00C02B8C" w:rsidRPr="00DD7CCF" w:rsidRDefault="004D2E67" w:rsidP="00DD7CCF">
      <w:pPr>
        <w:pStyle w:val="Lista3"/>
      </w:pPr>
      <w:r w:rsidRPr="00DD7CCF">
        <w:t xml:space="preserve">use document type </w:t>
      </w:r>
      <w:r w:rsidRPr="00E24F87">
        <w:rPr>
          <w:noProof/>
        </w:rPr>
        <w:t>(</w:t>
      </w:r>
      <w:r w:rsidRPr="00DD7CCF">
        <w:t>e.g., “grant”, “dedication” or “dedicatory inscription”, “foundation”, “label”, “graffito”, “eulogy”) if the place name used in the title is an internal toponym</w:t>
      </w:r>
    </w:p>
    <w:p w14:paraId="7926CEB3" w14:textId="77777777" w:rsidR="00C02B8C" w:rsidRPr="00DD7CCF" w:rsidRDefault="004D2E67" w:rsidP="00DD7CCF">
      <w:pPr>
        <w:pStyle w:val="Lista4"/>
      </w:pPr>
      <w:r w:rsidRPr="00DD7CCF">
        <w:t>e.g. “</w:t>
      </w:r>
      <w:proofErr w:type="spellStart"/>
      <w:r w:rsidRPr="00DD7CCF">
        <w:t>Raktamālā</w:t>
      </w:r>
      <w:proofErr w:type="spellEnd"/>
      <w:r w:rsidRPr="00DD7CCF">
        <w:t xml:space="preserve"> grant”</w:t>
      </w:r>
    </w:p>
    <w:p w14:paraId="60D4B165" w14:textId="77777777" w:rsidR="00C02B8C" w:rsidRPr="00DD7CCF" w:rsidRDefault="004D2E67" w:rsidP="00DD7CCF">
      <w:pPr>
        <w:pStyle w:val="Lista3"/>
      </w:pPr>
      <w:r w:rsidRPr="00DD7CCF">
        <w:t xml:space="preserve">use artifact type </w:t>
      </w:r>
      <w:r w:rsidRPr="00E24F87">
        <w:rPr>
          <w:noProof/>
        </w:rPr>
        <w:t>(</w:t>
      </w:r>
      <w:r w:rsidRPr="00DD7CCF">
        <w:t xml:space="preserve">e.g., </w:t>
      </w:r>
      <w:r w:rsidR="00303844">
        <w:t>“</w:t>
      </w:r>
      <w:r w:rsidRPr="00DD7CCF">
        <w:t>plate</w:t>
      </w:r>
      <w:r w:rsidR="00303844">
        <w:t>”</w:t>
      </w:r>
      <w:r w:rsidRPr="00DD7CCF">
        <w:t xml:space="preserve">, </w:t>
      </w:r>
      <w:r w:rsidR="00303844">
        <w:t>“</w:t>
      </w:r>
      <w:r w:rsidRPr="00DD7CCF">
        <w:t>stele</w:t>
      </w:r>
      <w:r w:rsidR="00303844">
        <w:t>”</w:t>
      </w:r>
      <w:r w:rsidRPr="00DD7CCF">
        <w:t xml:space="preserve">, </w:t>
      </w:r>
      <w:r w:rsidR="00303844">
        <w:t>“</w:t>
      </w:r>
      <w:r w:rsidRPr="00DD7CCF">
        <w:t>slab</w:t>
      </w:r>
      <w:r w:rsidR="00303844">
        <w:t>”</w:t>
      </w:r>
      <w:r w:rsidRPr="00DD7CCF">
        <w:t xml:space="preserve">, </w:t>
      </w:r>
      <w:r w:rsidR="00303844">
        <w:t>“</w:t>
      </w:r>
      <w:r w:rsidRPr="00DD7CCF">
        <w:t>pillar</w:t>
      </w:r>
      <w:r w:rsidR="00303844">
        <w:t>”</w:t>
      </w:r>
      <w:r w:rsidRPr="00DD7CCF">
        <w:t>, etc.) if the place name used in the title is based on provenance or custody</w:t>
      </w:r>
    </w:p>
    <w:p w14:paraId="5AA66002" w14:textId="77777777" w:rsidR="00C02B8C" w:rsidRPr="00DD7CCF" w:rsidRDefault="004D2E67" w:rsidP="00DD7CCF">
      <w:pPr>
        <w:pStyle w:val="Lista4"/>
      </w:pPr>
      <w:r w:rsidRPr="00DD7CCF">
        <w:t>e.g. “Nalanda plates”, “British Museum pillar”</w:t>
      </w:r>
    </w:p>
    <w:p w14:paraId="3BBE1148" w14:textId="77777777" w:rsidR="00C02B8C" w:rsidRPr="00DD7CCF" w:rsidRDefault="004D2E67" w:rsidP="00D4342A">
      <w:pPr>
        <w:numPr>
          <w:ilvl w:val="0"/>
          <w:numId w:val="7"/>
        </w:numPr>
        <w:ind w:left="284" w:hanging="284"/>
      </w:pPr>
      <w:r w:rsidRPr="000F7351">
        <w:rPr>
          <w:b/>
          <w:bCs/>
        </w:rPr>
        <w:t>the principal protagonist</w:t>
      </w:r>
      <w:r w:rsidRPr="00DD7CCF">
        <w:t xml:space="preserve"> of the inscription, if named in the text</w:t>
      </w:r>
    </w:p>
    <w:p w14:paraId="05A9C7DC" w14:textId="77777777" w:rsidR="00C02B8C" w:rsidRPr="00DD7CCF" w:rsidRDefault="004D2E67" w:rsidP="00DD7CCF">
      <w:pPr>
        <w:pStyle w:val="Lista3"/>
      </w:pPr>
      <w:r w:rsidRPr="00DD7CCF">
        <w:t>this is usually the person who issued/commissioned the inscription and/or the work commemorated in it, but may be another named person, such as the reigning ruler if the commissioner is another person who is not named</w:t>
      </w:r>
    </w:p>
    <w:p w14:paraId="5D64E816" w14:textId="77777777" w:rsidR="00C02B8C" w:rsidRPr="00DD7CCF" w:rsidRDefault="004D2E67" w:rsidP="00DD7CCF">
      <w:pPr>
        <w:pStyle w:val="Lista3"/>
      </w:pPr>
      <w:r w:rsidRPr="00DD7CCF">
        <w:t>preferably, use “of” before the name of the issuer</w:t>
      </w:r>
    </w:p>
    <w:p w14:paraId="0328716F" w14:textId="77777777" w:rsidR="00C02B8C" w:rsidRPr="00DD7CCF" w:rsidRDefault="004D2E67" w:rsidP="00DD7CCF">
      <w:pPr>
        <w:pStyle w:val="Lista3"/>
      </w:pPr>
      <w:r w:rsidRPr="00DD7CCF">
        <w:t>preferably, use “of the time of” before the name of a reigning ruler who is not the protagonist</w:t>
      </w:r>
    </w:p>
    <w:p w14:paraId="41944FD8" w14:textId="77777777" w:rsidR="00C02B8C" w:rsidRPr="000F7351" w:rsidRDefault="004D2E67" w:rsidP="00D4342A">
      <w:pPr>
        <w:numPr>
          <w:ilvl w:val="0"/>
          <w:numId w:val="7"/>
        </w:numPr>
        <w:ind w:left="284" w:hanging="284"/>
      </w:pPr>
      <w:r w:rsidRPr="000F7351">
        <w:rPr>
          <w:b/>
          <w:bCs/>
        </w:rPr>
        <w:t>supplementary details</w:t>
      </w:r>
      <w:r w:rsidRPr="000F7351">
        <w:t>: after the above elements, add further information whenever necessary for disambiguation, potentially including:</w:t>
      </w:r>
    </w:p>
    <w:p w14:paraId="71C7E4DD" w14:textId="77777777" w:rsidR="00C02B8C" w:rsidRPr="00DD7CCF" w:rsidRDefault="004D2E67" w:rsidP="00DD7CCF">
      <w:pPr>
        <w:pStyle w:val="Lista3"/>
      </w:pPr>
      <w:r w:rsidRPr="00DD7CCF">
        <w:t>calendrical or regnal year, if mentioned within the text</w:t>
      </w:r>
    </w:p>
    <w:p w14:paraId="1CA3E980" w14:textId="77777777" w:rsidR="00C02B8C" w:rsidRPr="00DD7CCF" w:rsidRDefault="004D2E67" w:rsidP="00DD7CCF">
      <w:pPr>
        <w:pStyle w:val="Lista4"/>
      </w:pPr>
      <w:r w:rsidRPr="00DD7CCF">
        <w:t>optionally including further dating specifics noted in the text, if necessary for disambiguation, e.g. month and day in the case of several charters of the same provenance, same king, same year, and where a title based on the content does not work</w:t>
      </w:r>
    </w:p>
    <w:p w14:paraId="574186AD" w14:textId="77777777" w:rsidR="00C02B8C" w:rsidRPr="00DD7CCF" w:rsidRDefault="004D2E67" w:rsidP="00DD7CCF">
      <w:pPr>
        <w:pStyle w:val="Lista4"/>
      </w:pPr>
      <w:r w:rsidRPr="00DD7CCF">
        <w:t>optionally using “undetermined year” if a year is mentioned in the text, but is lost or illegible</w:t>
      </w:r>
    </w:p>
    <w:p w14:paraId="07D87703" w14:textId="77777777" w:rsidR="00C02B8C" w:rsidRPr="00DD7CCF" w:rsidRDefault="004D2E67" w:rsidP="00DD7CCF">
      <w:pPr>
        <w:pStyle w:val="Lista3"/>
      </w:pPr>
      <w:r w:rsidRPr="00DD7CCF">
        <w:t>any additional distinction, e.g.</w:t>
      </w:r>
    </w:p>
    <w:p w14:paraId="165A719A" w14:textId="77777777" w:rsidR="00C02B8C" w:rsidRPr="00DD7CCF" w:rsidRDefault="004D2E67" w:rsidP="00DD7CCF">
      <w:pPr>
        <w:pStyle w:val="Lista4"/>
      </w:pPr>
      <w:r w:rsidRPr="00DD7CCF">
        <w:t>“Set 1” and “Set 2” to distinguish two sets of copper plates with the same provenance, issued by the same ruler on the same date</w:t>
      </w:r>
    </w:p>
    <w:p w14:paraId="26C4EDAC" w14:textId="77777777" w:rsidR="00C02B8C" w:rsidRPr="00DD7CCF" w:rsidRDefault="004D2E67" w:rsidP="00DD7CCF">
      <w:pPr>
        <w:pStyle w:val="Lista4"/>
      </w:pPr>
      <w:r w:rsidRPr="00DD7CCF">
        <w:lastRenderedPageBreak/>
        <w:t>“north column” and “south column” to distinguish two copies of an inscription engraved in duplicate</w:t>
      </w:r>
    </w:p>
    <w:p w14:paraId="6BDEB952" w14:textId="77777777" w:rsidR="00C02B8C" w:rsidRPr="00DD7CCF" w:rsidRDefault="004D2E67" w:rsidP="00DD7CCF">
      <w:pPr>
        <w:pStyle w:val="Lista"/>
      </w:pPr>
      <w:r w:rsidRPr="00DD7CCF">
        <w:t>the above items may be listed with commas or connected to one another by short English phrases as seems most suitable</w:t>
      </w:r>
    </w:p>
    <w:p w14:paraId="5A7876D3" w14:textId="77777777" w:rsidR="00C02B8C" w:rsidRPr="00DD7CCF" w:rsidRDefault="004D2E67" w:rsidP="00DD7CCF">
      <w:pPr>
        <w:pStyle w:val="Lista"/>
      </w:pPr>
      <w:r w:rsidRPr="00DD7CCF">
        <w:t>some examples of titles composed or elaborated along the above lines:</w:t>
      </w:r>
    </w:p>
    <w:p w14:paraId="5A735631" w14:textId="77777777" w:rsidR="00C02B8C" w:rsidRPr="00DD7CCF" w:rsidRDefault="004D2E67" w:rsidP="00DD7CCF">
      <w:pPr>
        <w:pStyle w:val="Lista2"/>
      </w:pPr>
      <w:r w:rsidRPr="00DD7CCF">
        <w:t xml:space="preserve">Nalanda plate of Samudragupta </w:t>
      </w:r>
      <w:r w:rsidRPr="00E24F87">
        <w:rPr>
          <w:noProof/>
        </w:rPr>
        <w:t>(</w:t>
      </w:r>
      <w:r w:rsidRPr="00DD7CCF">
        <w:t>provenance, type and issuing ruler)</w:t>
      </w:r>
    </w:p>
    <w:p w14:paraId="15BE71F7" w14:textId="77777777" w:rsidR="00C02B8C" w:rsidRPr="00DD7CCF" w:rsidRDefault="004D2E67" w:rsidP="00DD7CCF">
      <w:pPr>
        <w:pStyle w:val="Lista2"/>
      </w:pPr>
      <w:proofErr w:type="spellStart"/>
      <w:r w:rsidRPr="00DD7CCF">
        <w:t>Raktamālā</w:t>
      </w:r>
      <w:proofErr w:type="spellEnd"/>
      <w:r w:rsidRPr="00DD7CCF">
        <w:t xml:space="preserve"> grant of the time of </w:t>
      </w:r>
      <w:proofErr w:type="spellStart"/>
      <w:r w:rsidRPr="00DD7CCF">
        <w:t>Budhagupta</w:t>
      </w:r>
      <w:proofErr w:type="spellEnd"/>
      <w:r w:rsidRPr="00DD7CCF">
        <w:t xml:space="preserve">, year 159 </w:t>
      </w:r>
      <w:r w:rsidRPr="00E24F87">
        <w:rPr>
          <w:noProof/>
        </w:rPr>
        <w:t>(</w:t>
      </w:r>
      <w:r w:rsidRPr="00DD7CCF">
        <w:t>internal place, type, reigning ruler, date)</w:t>
      </w:r>
    </w:p>
    <w:p w14:paraId="4626D43E" w14:textId="77777777" w:rsidR="00C02B8C" w:rsidRPr="00DD7CCF" w:rsidRDefault="004D2E67" w:rsidP="00DD7CCF">
      <w:pPr>
        <w:pStyle w:val="Lista2"/>
      </w:pPr>
      <w:proofErr w:type="spellStart"/>
      <w:r w:rsidRPr="00DD7CCF">
        <w:t>Vallam</w:t>
      </w:r>
      <w:proofErr w:type="spellEnd"/>
      <w:r w:rsidRPr="00DD7CCF">
        <w:t xml:space="preserve">, </w:t>
      </w:r>
      <w:proofErr w:type="spellStart"/>
      <w:r w:rsidRPr="00DD7CCF">
        <w:t>Vedānteśvara</w:t>
      </w:r>
      <w:proofErr w:type="spellEnd"/>
      <w:r w:rsidRPr="00DD7CCF">
        <w:t xml:space="preserve"> temple pillars, foundation by </w:t>
      </w:r>
      <w:proofErr w:type="spellStart"/>
      <w:r w:rsidRPr="00DD7CCF">
        <w:t>Kantacēṉaṉ</w:t>
      </w:r>
      <w:proofErr w:type="spellEnd"/>
      <w:r w:rsidRPr="00DD7CCF">
        <w:t xml:space="preserve"> of the time of </w:t>
      </w:r>
      <w:proofErr w:type="spellStart"/>
      <w:r w:rsidRPr="00DD7CCF">
        <w:t>Mahendravarman</w:t>
      </w:r>
      <w:proofErr w:type="spellEnd"/>
      <w:r w:rsidRPr="00DD7CCF">
        <w:t xml:space="preserve"> I </w:t>
      </w:r>
      <w:r w:rsidRPr="00E24F87">
        <w:rPr>
          <w:noProof/>
        </w:rPr>
        <w:t>(</w:t>
      </w:r>
      <w:r w:rsidRPr="00DD7CCF">
        <w:t>provenance with monument details, type of inscription, issuing person, reigning ruler)</w:t>
      </w:r>
    </w:p>
    <w:p w14:paraId="5AA91B40" w14:textId="77777777" w:rsidR="00C02B8C" w:rsidRPr="00DD7CCF" w:rsidRDefault="004D2E67" w:rsidP="00DD7CCF">
      <w:pPr>
        <w:pStyle w:val="Lista2"/>
      </w:pPr>
      <w:proofErr w:type="spellStart"/>
      <w:r w:rsidRPr="00DD7CCF">
        <w:t>Uttiramērūr</w:t>
      </w:r>
      <w:proofErr w:type="spellEnd"/>
      <w:r w:rsidRPr="00DD7CCF">
        <w:t xml:space="preserve">, </w:t>
      </w:r>
      <w:proofErr w:type="spellStart"/>
      <w:r w:rsidRPr="00DD7CCF">
        <w:t>Sundaravaradaperumāḷ</w:t>
      </w:r>
      <w:proofErr w:type="spellEnd"/>
      <w:r w:rsidRPr="00DD7CCF">
        <w:t xml:space="preserve"> temple, southern wall of </w:t>
      </w:r>
      <w:r w:rsidRPr="00ED5C86">
        <w:rPr>
          <w:rStyle w:val="Foreign"/>
        </w:rPr>
        <w:t>vimāna</w:t>
      </w:r>
      <w:r w:rsidRPr="00DD7CCF">
        <w:t xml:space="preserve">, donation of the time of Nandivarman II, year 16 </w:t>
      </w:r>
      <w:r w:rsidRPr="00E24F87">
        <w:rPr>
          <w:noProof/>
        </w:rPr>
        <w:t>(</w:t>
      </w:r>
      <w:r w:rsidRPr="00DD7CCF">
        <w:t>provenance with monument details, additional specification of location, type, reigning ruler, regnal year)</w:t>
      </w:r>
    </w:p>
    <w:p w14:paraId="24874017" w14:textId="77777777" w:rsidR="00C02B8C" w:rsidRPr="00DD7CCF" w:rsidRDefault="004D2E67" w:rsidP="00DD7CCF">
      <w:pPr>
        <w:pStyle w:val="Lista2"/>
      </w:pPr>
      <w:proofErr w:type="spellStart"/>
      <w:r w:rsidRPr="00DD7CCF">
        <w:t>Uttiramērūr</w:t>
      </w:r>
      <w:proofErr w:type="spellEnd"/>
      <w:r w:rsidRPr="00DD7CCF">
        <w:t xml:space="preserve">, </w:t>
      </w:r>
      <w:proofErr w:type="spellStart"/>
      <w:r w:rsidRPr="00DD7CCF">
        <w:t>Vaikuṇṭhaperumāḷ</w:t>
      </w:r>
      <w:proofErr w:type="spellEnd"/>
      <w:r w:rsidRPr="00DD7CCF">
        <w:t xml:space="preserve"> temple, larger platform, southern base, inscription of the time of </w:t>
      </w:r>
      <w:proofErr w:type="spellStart"/>
      <w:r w:rsidRPr="00DD7CCF">
        <w:t>Dantivarman</w:t>
      </w:r>
      <w:proofErr w:type="spellEnd"/>
      <w:r w:rsidRPr="00DD7CCF">
        <w:t xml:space="preserve">, year 8, larger platform, southern base </w:t>
      </w:r>
      <w:r w:rsidRPr="00E24F87">
        <w:rPr>
          <w:noProof/>
        </w:rPr>
        <w:t>(</w:t>
      </w:r>
      <w:r w:rsidRPr="00DD7CCF">
        <w:t>provenance with monument details, additional specification of location, no clear text type, reigning ruler, regnal year)</w:t>
      </w:r>
    </w:p>
    <w:p w14:paraId="73B28406" w14:textId="77777777" w:rsidR="00C02B8C" w:rsidRPr="00DD7CCF" w:rsidRDefault="004D2E67" w:rsidP="00DD7CCF">
      <w:pPr>
        <w:pStyle w:val="Lista2"/>
      </w:pPr>
      <w:proofErr w:type="spellStart"/>
      <w:r w:rsidRPr="00DD7CCF">
        <w:t>Gunung</w:t>
      </w:r>
      <w:proofErr w:type="spellEnd"/>
      <w:r w:rsidRPr="00DD7CCF">
        <w:t xml:space="preserve"> </w:t>
      </w:r>
      <w:proofErr w:type="spellStart"/>
      <w:r w:rsidRPr="00DD7CCF">
        <w:t>Wukir</w:t>
      </w:r>
      <w:proofErr w:type="spellEnd"/>
      <w:r w:rsidRPr="00DD7CCF">
        <w:t xml:space="preserve"> stele of </w:t>
      </w:r>
      <w:proofErr w:type="spellStart"/>
      <w:r w:rsidRPr="00DD7CCF">
        <w:t>Sañjaya</w:t>
      </w:r>
      <w:proofErr w:type="spellEnd"/>
    </w:p>
    <w:p w14:paraId="227FD9EF" w14:textId="77777777" w:rsidR="00C02B8C" w:rsidRPr="00DD7CCF" w:rsidRDefault="004D2E67" w:rsidP="00DD7CCF">
      <w:pPr>
        <w:pStyle w:val="Lista2"/>
      </w:pPr>
      <w:proofErr w:type="spellStart"/>
      <w:r w:rsidRPr="00DD7CCF">
        <w:t>Hampran</w:t>
      </w:r>
      <w:proofErr w:type="spellEnd"/>
      <w:r w:rsidRPr="00DD7CCF">
        <w:t xml:space="preserve"> dedication of </w:t>
      </w:r>
      <w:proofErr w:type="spellStart"/>
      <w:r w:rsidRPr="00DD7CCF">
        <w:t>Bhānu</w:t>
      </w:r>
      <w:proofErr w:type="spellEnd"/>
    </w:p>
    <w:p w14:paraId="1DD87420" w14:textId="77777777" w:rsidR="00C02B8C" w:rsidRPr="008608D1" w:rsidRDefault="004D2E67" w:rsidP="00D4342A">
      <w:pPr>
        <w:pStyle w:val="Cmsor1"/>
        <w:numPr>
          <w:ilvl w:val="0"/>
          <w:numId w:val="10"/>
        </w:numPr>
      </w:pPr>
      <w:bookmarkStart w:id="773" w:name="_fkfiw4gv3nvf" w:colFirst="0" w:colLast="0"/>
      <w:bookmarkStart w:id="774" w:name="_Ref43988536"/>
      <w:bookmarkStart w:id="775" w:name="_Toc74733634"/>
      <w:bookmarkEnd w:id="773"/>
      <w:r w:rsidRPr="008608D1">
        <w:lastRenderedPageBreak/>
        <w:t xml:space="preserve">Normalisation </w:t>
      </w:r>
      <w:bookmarkEnd w:id="774"/>
      <w:r w:rsidR="00DE6674">
        <w:t>Suggestions</w:t>
      </w:r>
      <w:bookmarkEnd w:id="775"/>
    </w:p>
    <w:p w14:paraId="13EBC259" w14:textId="77777777" w:rsidR="00C02B8C" w:rsidRPr="00DD7CCF" w:rsidRDefault="004D2E67" w:rsidP="00DD7CCF">
      <w:pPr>
        <w:pStyle w:val="Lista"/>
      </w:pPr>
      <w:r w:rsidRPr="00DD7CCF">
        <w:t>this appendix contains some specific suggestions for encoding non-standard usage in various languages</w:t>
      </w:r>
    </w:p>
    <w:p w14:paraId="568B9830" w14:textId="77777777" w:rsidR="00C02B8C" w:rsidRPr="00DD7CCF" w:rsidRDefault="004D2E67" w:rsidP="00DD7CCF">
      <w:pPr>
        <w:pStyle w:val="Lista"/>
      </w:pPr>
      <w:r w:rsidRPr="00DD7CCF">
        <w:t>all of these are to be understood as no more than suggestions: when encoding any particular text, feel free to apply a stricter or more lenient approach to any phenomenon depending on what seems to be normal in that given text and in related texts</w:t>
      </w:r>
    </w:p>
    <w:p w14:paraId="445A4AB2" w14:textId="7AB00618" w:rsidR="00C02B8C" w:rsidRPr="00DD7CCF" w:rsidRDefault="004D2E67" w:rsidP="00DD7CCF">
      <w:pPr>
        <w:pStyle w:val="Lista"/>
      </w:pPr>
      <w:r w:rsidRPr="00DD7CCF">
        <w:t xml:space="preserve">if the prosody of metrical verse is affected </w:t>
      </w:r>
      <w:r w:rsidRPr="00E24F87">
        <w:rPr>
          <w:noProof/>
        </w:rPr>
        <w:t>(</w:t>
      </w:r>
      <w:r w:rsidRPr="00DD7CCF">
        <w:t xml:space="preserve">either spoiled or corrected) by normalisation, then the considerations outlined in </w:t>
      </w:r>
      <w:r w:rsidR="003C3D87" w:rsidRPr="00DD7CCF">
        <w:t>§</w:t>
      </w:r>
      <w:r w:rsidR="009A6168" w:rsidRPr="00DD7CCF">
        <w:fldChar w:fldCharType="begin"/>
      </w:r>
      <w:r w:rsidR="009A6168" w:rsidRPr="00DD7CCF">
        <w:instrText xml:space="preserve"> REF _Ref43981233 \r \h </w:instrText>
      </w:r>
      <w:r w:rsidR="00DD7CCF" w:rsidRPr="00DD7CCF">
        <w:instrText xml:space="preserve"> \* MERGEFORMAT </w:instrText>
      </w:r>
      <w:r w:rsidR="009A6168" w:rsidRPr="00DD7CCF">
        <w:fldChar w:fldCharType="separate"/>
      </w:r>
      <w:r w:rsidR="00E90D07">
        <w:t>6.1.4</w:t>
      </w:r>
      <w:r w:rsidR="009A6168" w:rsidRPr="00DD7CCF">
        <w:fldChar w:fldCharType="end"/>
      </w:r>
      <w:r w:rsidRPr="00DD7CCF">
        <w:t xml:space="preserve"> overrule the suggestions listed below</w:t>
      </w:r>
    </w:p>
    <w:p w14:paraId="56F05FA9" w14:textId="763F187F" w:rsidR="00177FFC" w:rsidRPr="00DD7CCF" w:rsidRDefault="00177FFC" w:rsidP="00177FFC">
      <w:pPr>
        <w:pStyle w:val="Kpalrs"/>
      </w:pPr>
      <w:r>
        <w:t xml:space="preserve">Table </w:t>
      </w:r>
      <w:r>
        <w:fldChar w:fldCharType="begin"/>
      </w:r>
      <w:r>
        <w:instrText xml:space="preserve"> SEQ Table \* ARABIC </w:instrText>
      </w:r>
      <w:r>
        <w:fldChar w:fldCharType="separate"/>
      </w:r>
      <w:r w:rsidR="00E90D07">
        <w:rPr>
          <w:noProof/>
        </w:rPr>
        <w:t>10</w:t>
      </w:r>
      <w:r>
        <w:rPr>
          <w:noProof/>
        </w:rPr>
        <w:fldChar w:fldCharType="end"/>
      </w:r>
      <w:r>
        <w:t xml:space="preserve">. Normalisation </w:t>
      </w:r>
      <w:r w:rsidR="00DE6674">
        <w:t>suggestions</w:t>
      </w:r>
    </w:p>
    <w:tbl>
      <w:tblPr>
        <w:tblStyle w:val="8"/>
        <w:tblW w:w="5000" w:type="pc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1685"/>
        <w:gridCol w:w="5977"/>
        <w:gridCol w:w="1956"/>
      </w:tblGrid>
      <w:tr w:rsidR="00C02B8C" w:rsidRPr="00DD7CCF" w14:paraId="2F224179" w14:textId="77777777" w:rsidTr="00847076">
        <w:trPr>
          <w:tblHeader/>
        </w:trPr>
        <w:tc>
          <w:tcPr>
            <w:tcW w:w="876" w:type="pct"/>
            <w:shd w:val="clear" w:color="auto" w:fill="EAF1DD"/>
            <w:tcMar>
              <w:top w:w="100" w:type="dxa"/>
              <w:left w:w="100" w:type="dxa"/>
              <w:bottom w:w="100" w:type="dxa"/>
              <w:right w:w="100" w:type="dxa"/>
            </w:tcMar>
          </w:tcPr>
          <w:p w14:paraId="5E92BDCB" w14:textId="77777777" w:rsidR="00C02B8C" w:rsidRPr="00DD7CCF" w:rsidRDefault="004D2E67" w:rsidP="003E62E2">
            <w:pPr>
              <w:pStyle w:val="Tabletext"/>
            </w:pPr>
            <w:r w:rsidRPr="00DD7CCF">
              <w:t>language</w:t>
            </w:r>
          </w:p>
        </w:tc>
        <w:tc>
          <w:tcPr>
            <w:tcW w:w="3107" w:type="pct"/>
            <w:shd w:val="clear" w:color="auto" w:fill="EAF1DD"/>
            <w:tcMar>
              <w:top w:w="100" w:type="dxa"/>
              <w:left w:w="100" w:type="dxa"/>
              <w:bottom w:w="100" w:type="dxa"/>
              <w:right w:w="100" w:type="dxa"/>
            </w:tcMar>
          </w:tcPr>
          <w:p w14:paraId="3E880810" w14:textId="77777777" w:rsidR="00C02B8C" w:rsidRPr="00DD7CCF" w:rsidRDefault="004D2E67" w:rsidP="003E62E2">
            <w:pPr>
              <w:pStyle w:val="Tabletext"/>
            </w:pPr>
            <w:r w:rsidRPr="00DD7CCF">
              <w:t>phenomenon</w:t>
            </w:r>
          </w:p>
        </w:tc>
        <w:tc>
          <w:tcPr>
            <w:tcW w:w="1017" w:type="pct"/>
            <w:shd w:val="clear" w:color="auto" w:fill="EAF1DD"/>
            <w:tcMar>
              <w:top w:w="100" w:type="dxa"/>
              <w:left w:w="100" w:type="dxa"/>
              <w:bottom w:w="100" w:type="dxa"/>
              <w:right w:w="100" w:type="dxa"/>
            </w:tcMar>
          </w:tcPr>
          <w:p w14:paraId="03AA1632" w14:textId="77777777" w:rsidR="00C02B8C" w:rsidRPr="00DD7CCF" w:rsidRDefault="004D2E67" w:rsidP="003E62E2">
            <w:pPr>
              <w:pStyle w:val="Tabletext"/>
            </w:pPr>
            <w:r w:rsidRPr="00DD7CCF">
              <w:t>action</w:t>
            </w:r>
          </w:p>
        </w:tc>
      </w:tr>
      <w:tr w:rsidR="00C02B8C" w:rsidRPr="00DD7CCF" w14:paraId="2C706969" w14:textId="77777777" w:rsidTr="00847076">
        <w:tc>
          <w:tcPr>
            <w:tcW w:w="876" w:type="pct"/>
            <w:shd w:val="clear" w:color="auto" w:fill="EAF1DD"/>
            <w:tcMar>
              <w:top w:w="100" w:type="dxa"/>
              <w:left w:w="100" w:type="dxa"/>
              <w:bottom w:w="100" w:type="dxa"/>
              <w:right w:w="100" w:type="dxa"/>
            </w:tcMar>
          </w:tcPr>
          <w:p w14:paraId="50369978" w14:textId="77777777" w:rsidR="00C02B8C" w:rsidRPr="00DD7CCF" w:rsidRDefault="004D2E67" w:rsidP="003E62E2">
            <w:pPr>
              <w:pStyle w:val="Tabletext"/>
            </w:pPr>
            <w:r w:rsidRPr="00DD7CCF">
              <w:t>Sanskrit in Cambodia</w:t>
            </w:r>
          </w:p>
        </w:tc>
        <w:tc>
          <w:tcPr>
            <w:tcW w:w="3107" w:type="pct"/>
            <w:shd w:val="clear" w:color="auto" w:fill="auto"/>
            <w:tcMar>
              <w:top w:w="100" w:type="dxa"/>
              <w:left w:w="100" w:type="dxa"/>
              <w:bottom w:w="100" w:type="dxa"/>
              <w:right w:w="100" w:type="dxa"/>
            </w:tcMar>
          </w:tcPr>
          <w:p w14:paraId="59AA7A9E" w14:textId="77777777" w:rsidR="00C02B8C" w:rsidRPr="00DD7CCF" w:rsidRDefault="004D2E67" w:rsidP="003E62E2">
            <w:pPr>
              <w:pStyle w:val="Tabletext"/>
            </w:pPr>
            <w:r w:rsidRPr="00DD7CCF">
              <w:t xml:space="preserve">mismatch of dentals with retroflexes in conjuncts </w:t>
            </w:r>
            <w:r w:rsidRPr="00E24F87">
              <w:rPr>
                <w:noProof/>
              </w:rPr>
              <w:t>(</w:t>
            </w:r>
            <w:r w:rsidRPr="00DD7CCF">
              <w:t xml:space="preserve">e.g., </w:t>
            </w:r>
            <w:r w:rsidRPr="00F14096">
              <w:rPr>
                <w:rStyle w:val="Foreign"/>
              </w:rPr>
              <w:t>ṇd</w:t>
            </w:r>
            <w:r w:rsidRPr="00DD7CCF">
              <w:t xml:space="preserve">, </w:t>
            </w:r>
            <w:r w:rsidRPr="00F14096">
              <w:rPr>
                <w:rStyle w:val="Foreign"/>
              </w:rPr>
              <w:t>ṣth</w:t>
            </w:r>
            <w:r w:rsidRPr="00DD7CCF">
              <w:t>)</w:t>
            </w:r>
            <w:r w:rsidRPr="00DD7CCF">
              <w:tab/>
            </w:r>
            <w:r w:rsidRPr="00DD7CCF">
              <w:tab/>
            </w:r>
          </w:p>
        </w:tc>
        <w:tc>
          <w:tcPr>
            <w:tcW w:w="1017" w:type="pct"/>
            <w:shd w:val="clear" w:color="auto" w:fill="auto"/>
            <w:tcMar>
              <w:top w:w="100" w:type="dxa"/>
              <w:left w:w="100" w:type="dxa"/>
              <w:bottom w:w="100" w:type="dxa"/>
              <w:right w:w="100" w:type="dxa"/>
            </w:tcMar>
          </w:tcPr>
          <w:p w14:paraId="7C2EDA0F" w14:textId="77777777" w:rsidR="00C02B8C" w:rsidRPr="00DD7CCF" w:rsidRDefault="004D2E67" w:rsidP="003E62E2">
            <w:pPr>
              <w:pStyle w:val="Tabletext"/>
            </w:pPr>
            <w:r w:rsidRPr="00DD7CCF">
              <w:t>flag or normalise</w:t>
            </w:r>
          </w:p>
        </w:tc>
      </w:tr>
      <w:tr w:rsidR="00C02B8C" w:rsidRPr="00DD7CCF" w14:paraId="006B0EA8" w14:textId="77777777" w:rsidTr="00847076">
        <w:tc>
          <w:tcPr>
            <w:tcW w:w="876" w:type="pct"/>
            <w:shd w:val="clear" w:color="auto" w:fill="EAF1DD"/>
            <w:tcMar>
              <w:top w:w="100" w:type="dxa"/>
              <w:left w:w="100" w:type="dxa"/>
              <w:bottom w:w="100" w:type="dxa"/>
              <w:right w:w="100" w:type="dxa"/>
            </w:tcMar>
          </w:tcPr>
          <w:p w14:paraId="6F88B3A3" w14:textId="77777777" w:rsidR="00C02B8C" w:rsidRPr="00DD7CCF" w:rsidRDefault="004D2E67" w:rsidP="003E62E2">
            <w:pPr>
              <w:pStyle w:val="Tabletext"/>
            </w:pPr>
            <w:r w:rsidRPr="00DD7CCF">
              <w:t>Old Javanese</w:t>
            </w:r>
          </w:p>
        </w:tc>
        <w:tc>
          <w:tcPr>
            <w:tcW w:w="3107" w:type="pct"/>
            <w:shd w:val="clear" w:color="auto" w:fill="auto"/>
            <w:tcMar>
              <w:top w:w="100" w:type="dxa"/>
              <w:left w:w="100" w:type="dxa"/>
              <w:bottom w:w="100" w:type="dxa"/>
              <w:right w:w="100" w:type="dxa"/>
            </w:tcMar>
          </w:tcPr>
          <w:p w14:paraId="6A6073E4" w14:textId="77777777" w:rsidR="00C02B8C" w:rsidRPr="00DD7CCF" w:rsidRDefault="004D2E67" w:rsidP="003E62E2">
            <w:pPr>
              <w:pStyle w:val="Tabletext"/>
            </w:pPr>
            <w:r w:rsidRPr="00DD7CCF">
              <w:t xml:space="preserve">spelling of long </w:t>
            </w:r>
            <w:r w:rsidRPr="00F14096">
              <w:rPr>
                <w:rStyle w:val="Foreign"/>
              </w:rPr>
              <w:t>pepet</w:t>
            </w:r>
            <w:r w:rsidRPr="00DD7CCF">
              <w:t xml:space="preserve"> with </w:t>
            </w:r>
            <w:r w:rsidRPr="00F14096">
              <w:rPr>
                <w:rStyle w:val="Foreign"/>
              </w:rPr>
              <w:t>ǝ</w:t>
            </w:r>
            <w:r w:rsidRPr="00DD7CCF">
              <w:t xml:space="preserve"> plus length mark</w:t>
            </w:r>
            <w:r w:rsidRPr="00F47381">
              <w:rPr>
                <w:rStyle w:val="Lbjegyzet-hivatkozs"/>
              </w:rPr>
              <w:footnoteReference w:id="84"/>
            </w:r>
          </w:p>
        </w:tc>
        <w:tc>
          <w:tcPr>
            <w:tcW w:w="1017" w:type="pct"/>
            <w:shd w:val="clear" w:color="auto" w:fill="auto"/>
            <w:tcMar>
              <w:top w:w="100" w:type="dxa"/>
              <w:left w:w="100" w:type="dxa"/>
              <w:bottom w:w="100" w:type="dxa"/>
              <w:right w:w="100" w:type="dxa"/>
            </w:tcMar>
          </w:tcPr>
          <w:p w14:paraId="114ADF74" w14:textId="77777777" w:rsidR="00C02B8C" w:rsidRPr="00DD7CCF" w:rsidRDefault="004D2E67" w:rsidP="003E62E2">
            <w:pPr>
              <w:pStyle w:val="Tabletext"/>
            </w:pPr>
            <w:r w:rsidRPr="00DD7CCF">
              <w:t>ignore</w:t>
            </w:r>
          </w:p>
        </w:tc>
      </w:tr>
      <w:tr w:rsidR="00C02B8C" w:rsidRPr="00DD7CCF" w14:paraId="519451CC" w14:textId="77777777" w:rsidTr="00847076">
        <w:tc>
          <w:tcPr>
            <w:tcW w:w="876" w:type="pct"/>
            <w:shd w:val="clear" w:color="auto" w:fill="EAF1DD"/>
            <w:tcMar>
              <w:top w:w="100" w:type="dxa"/>
              <w:left w:w="100" w:type="dxa"/>
              <w:bottom w:w="100" w:type="dxa"/>
              <w:right w:w="100" w:type="dxa"/>
            </w:tcMar>
          </w:tcPr>
          <w:p w14:paraId="261DE846" w14:textId="77777777" w:rsidR="00C02B8C" w:rsidRPr="00DD7CCF" w:rsidRDefault="004D2E67" w:rsidP="003E62E2">
            <w:pPr>
              <w:pStyle w:val="Tabletext"/>
            </w:pPr>
            <w:r w:rsidRPr="00DD7CCF">
              <w:t>Old Javanese</w:t>
            </w:r>
          </w:p>
        </w:tc>
        <w:tc>
          <w:tcPr>
            <w:tcW w:w="3107" w:type="pct"/>
            <w:shd w:val="clear" w:color="auto" w:fill="auto"/>
            <w:tcMar>
              <w:top w:w="100" w:type="dxa"/>
              <w:left w:w="100" w:type="dxa"/>
              <w:bottom w:w="100" w:type="dxa"/>
              <w:right w:w="100" w:type="dxa"/>
            </w:tcMar>
          </w:tcPr>
          <w:p w14:paraId="64648378" w14:textId="77777777" w:rsidR="00C02B8C" w:rsidRPr="00DD7CCF" w:rsidRDefault="004D2E67" w:rsidP="003E62E2">
            <w:pPr>
              <w:pStyle w:val="Tabletext"/>
            </w:pPr>
            <w:r w:rsidRPr="00DD7CCF">
              <w:t xml:space="preserve">use of </w:t>
            </w:r>
            <w:r w:rsidRPr="00F14096">
              <w:rPr>
                <w:rStyle w:val="Foreign"/>
              </w:rPr>
              <w:t>R̥</w:t>
            </w:r>
            <w:r w:rsidRPr="00DD7CCF">
              <w:t xml:space="preserve"> or </w:t>
            </w:r>
            <w:r w:rsidRPr="00F14096">
              <w:rPr>
                <w:rStyle w:val="Foreign"/>
              </w:rPr>
              <w:t>L̥</w:t>
            </w:r>
            <w:r w:rsidRPr="00DD7CCF">
              <w:t xml:space="preserve"> </w:t>
            </w:r>
            <w:r w:rsidRPr="00E24F87">
              <w:rPr>
                <w:noProof/>
              </w:rPr>
              <w:t>(</w:t>
            </w:r>
            <w:r w:rsidRPr="00DD7CCF">
              <w:t xml:space="preserve">and </w:t>
            </w:r>
            <w:r w:rsidRPr="00F14096">
              <w:rPr>
                <w:rStyle w:val="Foreign"/>
              </w:rPr>
              <w:t>R̥̄</w:t>
            </w:r>
            <w:r w:rsidRPr="00DD7CCF">
              <w:t xml:space="preserve"> or </w:t>
            </w:r>
            <w:r w:rsidRPr="00F14096">
              <w:rPr>
                <w:rStyle w:val="Foreign"/>
              </w:rPr>
              <w:t>L̥̄</w:t>
            </w:r>
            <w:r w:rsidRPr="00DD7CCF">
              <w:t xml:space="preserve">) in words whose dictionary spelling has </w:t>
            </w:r>
            <w:r w:rsidRPr="00F14096">
              <w:rPr>
                <w:rStyle w:val="Foreign"/>
              </w:rPr>
              <w:t>rǝ</w:t>
            </w:r>
            <w:r w:rsidRPr="00DD7CCF">
              <w:t xml:space="preserve"> or </w:t>
            </w:r>
            <w:r w:rsidRPr="00F14096">
              <w:rPr>
                <w:rStyle w:val="Foreign"/>
              </w:rPr>
              <w:t>lǝ</w:t>
            </w:r>
            <w:r w:rsidRPr="00DD7CCF">
              <w:t xml:space="preserve"> </w:t>
            </w:r>
            <w:r w:rsidRPr="00E24F87">
              <w:rPr>
                <w:noProof/>
              </w:rPr>
              <w:t>(</w:t>
            </w:r>
            <w:r w:rsidRPr="00DD7CCF">
              <w:t xml:space="preserve">or </w:t>
            </w:r>
            <w:r w:rsidRPr="00F14096">
              <w:rPr>
                <w:rStyle w:val="Foreign"/>
              </w:rPr>
              <w:t>rə̄</w:t>
            </w:r>
            <w:r w:rsidRPr="00DD7CCF">
              <w:t xml:space="preserve"> or </w:t>
            </w:r>
            <w:r w:rsidRPr="00F14096">
              <w:rPr>
                <w:rStyle w:val="Foreign"/>
              </w:rPr>
              <w:t>lə̄</w:t>
            </w:r>
            <w:r w:rsidRPr="00DD7CCF">
              <w:t>)</w:t>
            </w:r>
          </w:p>
        </w:tc>
        <w:tc>
          <w:tcPr>
            <w:tcW w:w="1017" w:type="pct"/>
            <w:shd w:val="clear" w:color="auto" w:fill="auto"/>
            <w:tcMar>
              <w:top w:w="100" w:type="dxa"/>
              <w:left w:w="100" w:type="dxa"/>
              <w:bottom w:w="100" w:type="dxa"/>
              <w:right w:w="100" w:type="dxa"/>
            </w:tcMar>
          </w:tcPr>
          <w:p w14:paraId="7F148737" w14:textId="77777777" w:rsidR="00C02B8C" w:rsidRPr="00DD7CCF" w:rsidRDefault="004D2E67" w:rsidP="003E62E2">
            <w:pPr>
              <w:pStyle w:val="Tabletext"/>
            </w:pPr>
            <w:r w:rsidRPr="00DD7CCF">
              <w:t>ignore</w:t>
            </w:r>
          </w:p>
        </w:tc>
      </w:tr>
      <w:tr w:rsidR="00C02B8C" w:rsidRPr="00DD7CCF" w14:paraId="0A0F56FD" w14:textId="77777777" w:rsidTr="00847076">
        <w:tc>
          <w:tcPr>
            <w:tcW w:w="876" w:type="pct"/>
            <w:shd w:val="clear" w:color="auto" w:fill="EAF1DD"/>
            <w:tcMar>
              <w:top w:w="100" w:type="dxa"/>
              <w:left w:w="100" w:type="dxa"/>
              <w:bottom w:w="100" w:type="dxa"/>
              <w:right w:w="100" w:type="dxa"/>
            </w:tcMar>
          </w:tcPr>
          <w:p w14:paraId="4212F306" w14:textId="77777777" w:rsidR="00C02B8C" w:rsidRPr="00DD7CCF" w:rsidRDefault="004D2E67" w:rsidP="003E62E2">
            <w:pPr>
              <w:pStyle w:val="Tabletext"/>
            </w:pPr>
            <w:r w:rsidRPr="00DD7CCF">
              <w:t>Old Khmer</w:t>
            </w:r>
          </w:p>
        </w:tc>
        <w:tc>
          <w:tcPr>
            <w:tcW w:w="3107" w:type="pct"/>
            <w:shd w:val="clear" w:color="auto" w:fill="auto"/>
            <w:tcMar>
              <w:top w:w="100" w:type="dxa"/>
              <w:left w:w="100" w:type="dxa"/>
              <w:bottom w:w="100" w:type="dxa"/>
              <w:right w:w="100" w:type="dxa"/>
            </w:tcMar>
          </w:tcPr>
          <w:p w14:paraId="6C0206F1" w14:textId="77777777" w:rsidR="00C02B8C" w:rsidRPr="00DD7CCF" w:rsidRDefault="004D2E67" w:rsidP="003E62E2">
            <w:pPr>
              <w:pStyle w:val="Tabletext"/>
            </w:pPr>
            <w:r w:rsidRPr="00DD7CCF">
              <w:t xml:space="preserve">absence of </w:t>
            </w:r>
            <w:r w:rsidRPr="00F14096">
              <w:rPr>
                <w:rStyle w:val="Foreign"/>
              </w:rPr>
              <w:t>virāma</w:t>
            </w:r>
          </w:p>
        </w:tc>
        <w:tc>
          <w:tcPr>
            <w:tcW w:w="1017" w:type="pct"/>
            <w:shd w:val="clear" w:color="auto" w:fill="auto"/>
            <w:tcMar>
              <w:top w:w="100" w:type="dxa"/>
              <w:left w:w="100" w:type="dxa"/>
              <w:bottom w:w="100" w:type="dxa"/>
              <w:right w:w="100" w:type="dxa"/>
            </w:tcMar>
          </w:tcPr>
          <w:p w14:paraId="24D13C9F" w14:textId="77777777" w:rsidR="00C02B8C" w:rsidRPr="00DD7CCF" w:rsidRDefault="004D2E67" w:rsidP="003E62E2">
            <w:pPr>
              <w:pStyle w:val="Tabletext"/>
            </w:pPr>
            <w:r w:rsidRPr="00DD7CCF">
              <w:t>ignore</w:t>
            </w:r>
          </w:p>
        </w:tc>
      </w:tr>
      <w:tr w:rsidR="00C02B8C" w:rsidRPr="00DD7CCF" w14:paraId="0ADEDEF4" w14:textId="77777777" w:rsidTr="00847076">
        <w:tc>
          <w:tcPr>
            <w:tcW w:w="876" w:type="pct"/>
            <w:shd w:val="clear" w:color="auto" w:fill="EAF1DD"/>
            <w:tcMar>
              <w:top w:w="100" w:type="dxa"/>
              <w:left w:w="100" w:type="dxa"/>
              <w:bottom w:w="100" w:type="dxa"/>
              <w:right w:w="100" w:type="dxa"/>
            </w:tcMar>
          </w:tcPr>
          <w:p w14:paraId="0988D65F" w14:textId="77777777" w:rsidR="00C02B8C" w:rsidRPr="00DD7CCF" w:rsidRDefault="004D2E67" w:rsidP="003E62E2">
            <w:pPr>
              <w:pStyle w:val="Tabletext"/>
            </w:pPr>
            <w:r w:rsidRPr="00DD7CCF">
              <w:t>Old Khmer</w:t>
            </w:r>
          </w:p>
        </w:tc>
        <w:tc>
          <w:tcPr>
            <w:tcW w:w="3107" w:type="pct"/>
            <w:shd w:val="clear" w:color="auto" w:fill="auto"/>
            <w:tcMar>
              <w:top w:w="100" w:type="dxa"/>
              <w:left w:w="100" w:type="dxa"/>
              <w:bottom w:w="100" w:type="dxa"/>
              <w:right w:w="100" w:type="dxa"/>
            </w:tcMar>
          </w:tcPr>
          <w:p w14:paraId="61949F4D" w14:textId="77777777" w:rsidR="00C02B8C" w:rsidRPr="00DD7CCF" w:rsidRDefault="004D2E67" w:rsidP="003E62E2">
            <w:pPr>
              <w:pStyle w:val="Tabletext"/>
            </w:pPr>
            <w:r w:rsidRPr="00DD7CCF">
              <w:t xml:space="preserve">representation of final consonant </w:t>
            </w:r>
            <w:r w:rsidRPr="00F14096">
              <w:rPr>
                <w:rStyle w:val="Foreign"/>
              </w:rPr>
              <w:t>C</w:t>
            </w:r>
            <w:r w:rsidRPr="00DD7CCF">
              <w:t xml:space="preserve"> by the spelling </w:t>
            </w:r>
            <w:r w:rsidRPr="00F14096">
              <w:rPr>
                <w:rStyle w:val="Foreign"/>
              </w:rPr>
              <w:t>CCa</w:t>
            </w:r>
            <w:r w:rsidRPr="00DD7CCF">
              <w:t xml:space="preserve">, including final /h/ represented as </w:t>
            </w:r>
            <w:r w:rsidRPr="00F14096">
              <w:rPr>
                <w:rStyle w:val="Foreign"/>
              </w:rPr>
              <w:t>ḥha</w:t>
            </w:r>
          </w:p>
        </w:tc>
        <w:tc>
          <w:tcPr>
            <w:tcW w:w="1017" w:type="pct"/>
            <w:shd w:val="clear" w:color="auto" w:fill="auto"/>
            <w:tcMar>
              <w:top w:w="100" w:type="dxa"/>
              <w:left w:w="100" w:type="dxa"/>
              <w:bottom w:w="100" w:type="dxa"/>
              <w:right w:w="100" w:type="dxa"/>
            </w:tcMar>
          </w:tcPr>
          <w:p w14:paraId="1DB02DEF" w14:textId="77777777" w:rsidR="00C02B8C" w:rsidRPr="00DD7CCF" w:rsidRDefault="004D2E67" w:rsidP="003E62E2">
            <w:pPr>
              <w:pStyle w:val="Tabletext"/>
            </w:pPr>
            <w:r w:rsidRPr="00DD7CCF">
              <w:t>ignore</w:t>
            </w:r>
          </w:p>
        </w:tc>
      </w:tr>
      <w:tr w:rsidR="00C02B8C" w:rsidRPr="00DD7CCF" w14:paraId="454377D4" w14:textId="77777777" w:rsidTr="00847076">
        <w:tc>
          <w:tcPr>
            <w:tcW w:w="876" w:type="pct"/>
            <w:shd w:val="clear" w:color="auto" w:fill="EAF1DD"/>
            <w:tcMar>
              <w:top w:w="100" w:type="dxa"/>
              <w:left w:w="100" w:type="dxa"/>
              <w:bottom w:w="100" w:type="dxa"/>
              <w:right w:w="100" w:type="dxa"/>
            </w:tcMar>
          </w:tcPr>
          <w:p w14:paraId="231BE1CD" w14:textId="77777777" w:rsidR="00C02B8C" w:rsidRPr="00DD7CCF" w:rsidRDefault="004D2E67" w:rsidP="003E62E2">
            <w:pPr>
              <w:pStyle w:val="Tabletext"/>
            </w:pPr>
            <w:r w:rsidRPr="00DD7CCF">
              <w:t>Sundanese and Javanese</w:t>
            </w:r>
          </w:p>
        </w:tc>
        <w:tc>
          <w:tcPr>
            <w:tcW w:w="3107" w:type="pct"/>
            <w:shd w:val="clear" w:color="auto" w:fill="auto"/>
            <w:tcMar>
              <w:top w:w="100" w:type="dxa"/>
              <w:left w:w="100" w:type="dxa"/>
              <w:bottom w:w="100" w:type="dxa"/>
              <w:right w:w="100" w:type="dxa"/>
            </w:tcMar>
          </w:tcPr>
          <w:p w14:paraId="7FB240EC" w14:textId="77777777" w:rsidR="00C02B8C" w:rsidRPr="00DD7CCF" w:rsidRDefault="004D2E67" w:rsidP="003E62E2">
            <w:pPr>
              <w:pStyle w:val="Tabletext"/>
            </w:pPr>
            <w:r w:rsidRPr="00DD7CCF">
              <w:t xml:space="preserve">expected </w:t>
            </w:r>
            <w:proofErr w:type="spellStart"/>
            <w:r w:rsidRPr="00DD7CCF">
              <w:t>nasal+stop</w:t>
            </w:r>
            <w:proofErr w:type="spellEnd"/>
            <w:r w:rsidRPr="00DD7CCF">
              <w:t xml:space="preserve"> cluster spelt with only the stop</w:t>
            </w:r>
          </w:p>
        </w:tc>
        <w:tc>
          <w:tcPr>
            <w:tcW w:w="1017" w:type="pct"/>
            <w:shd w:val="clear" w:color="auto" w:fill="auto"/>
            <w:tcMar>
              <w:top w:w="100" w:type="dxa"/>
              <w:left w:w="100" w:type="dxa"/>
              <w:bottom w:w="100" w:type="dxa"/>
              <w:right w:w="100" w:type="dxa"/>
            </w:tcMar>
          </w:tcPr>
          <w:p w14:paraId="74719A90" w14:textId="77777777" w:rsidR="00C02B8C" w:rsidRPr="00DD7CCF" w:rsidRDefault="004D2E67" w:rsidP="003E62E2">
            <w:pPr>
              <w:pStyle w:val="Tabletext"/>
            </w:pPr>
            <w:r w:rsidRPr="00DD7CCF">
              <w:t>normalise</w:t>
            </w:r>
          </w:p>
        </w:tc>
      </w:tr>
      <w:tr w:rsidR="00C02B8C" w:rsidRPr="00DD7CCF" w14:paraId="3A3BA858" w14:textId="77777777" w:rsidTr="00847076">
        <w:tc>
          <w:tcPr>
            <w:tcW w:w="876" w:type="pct"/>
            <w:shd w:val="clear" w:color="auto" w:fill="EAF1DD"/>
            <w:tcMar>
              <w:top w:w="100" w:type="dxa"/>
              <w:left w:w="100" w:type="dxa"/>
              <w:bottom w:w="100" w:type="dxa"/>
              <w:right w:w="100" w:type="dxa"/>
            </w:tcMar>
          </w:tcPr>
          <w:p w14:paraId="4858E10C" w14:textId="77777777" w:rsidR="00C02B8C" w:rsidRPr="00DD7CCF" w:rsidRDefault="004D2E67" w:rsidP="003E62E2">
            <w:pPr>
              <w:pStyle w:val="Tabletext"/>
            </w:pPr>
            <w:r w:rsidRPr="00DD7CCF">
              <w:t>Sanskrit</w:t>
            </w:r>
          </w:p>
        </w:tc>
        <w:tc>
          <w:tcPr>
            <w:tcW w:w="3107" w:type="pct"/>
            <w:shd w:val="clear" w:color="auto" w:fill="auto"/>
            <w:tcMar>
              <w:top w:w="100" w:type="dxa"/>
              <w:left w:w="100" w:type="dxa"/>
              <w:bottom w:w="100" w:type="dxa"/>
              <w:right w:w="100" w:type="dxa"/>
            </w:tcMar>
          </w:tcPr>
          <w:p w14:paraId="14BE6BD1" w14:textId="77777777" w:rsidR="00C02B8C" w:rsidRPr="00DD7CCF" w:rsidRDefault="004D2E67" w:rsidP="003E62E2">
            <w:pPr>
              <w:pStyle w:val="Tabletext"/>
              <w:rPr>
                <w:i/>
              </w:rPr>
            </w:pPr>
            <w:r w:rsidRPr="00DD7CCF">
              <w:t xml:space="preserve">sibilant doubled after </w:t>
            </w:r>
            <w:r w:rsidRPr="00F14096">
              <w:rPr>
                <w:rStyle w:val="Foreign"/>
              </w:rPr>
              <w:t>r</w:t>
            </w:r>
          </w:p>
        </w:tc>
        <w:tc>
          <w:tcPr>
            <w:tcW w:w="1017" w:type="pct"/>
            <w:shd w:val="clear" w:color="auto" w:fill="auto"/>
            <w:tcMar>
              <w:top w:w="100" w:type="dxa"/>
              <w:left w:w="100" w:type="dxa"/>
              <w:bottom w:w="100" w:type="dxa"/>
              <w:right w:w="100" w:type="dxa"/>
            </w:tcMar>
          </w:tcPr>
          <w:p w14:paraId="683AFE53" w14:textId="77777777" w:rsidR="00C02B8C" w:rsidRPr="00DD7CCF" w:rsidRDefault="004D2E67" w:rsidP="003E62E2">
            <w:pPr>
              <w:pStyle w:val="Tabletext"/>
            </w:pPr>
            <w:r w:rsidRPr="00DD7CCF">
              <w:t>ignore or flag</w:t>
            </w:r>
          </w:p>
        </w:tc>
      </w:tr>
      <w:tr w:rsidR="00C02B8C" w:rsidRPr="00DD7CCF" w14:paraId="5AD57A10" w14:textId="77777777" w:rsidTr="00847076">
        <w:tc>
          <w:tcPr>
            <w:tcW w:w="876" w:type="pct"/>
            <w:shd w:val="clear" w:color="auto" w:fill="EAF1DD"/>
            <w:tcMar>
              <w:top w:w="100" w:type="dxa"/>
              <w:left w:w="100" w:type="dxa"/>
              <w:bottom w:w="100" w:type="dxa"/>
              <w:right w:w="100" w:type="dxa"/>
            </w:tcMar>
          </w:tcPr>
          <w:p w14:paraId="1DB60AEB" w14:textId="77777777" w:rsidR="00C02B8C" w:rsidRPr="00DD7CCF" w:rsidRDefault="004D2E67" w:rsidP="003E62E2">
            <w:pPr>
              <w:pStyle w:val="Tabletext"/>
            </w:pPr>
            <w:r w:rsidRPr="00DD7CCF">
              <w:t>Sanskrit</w:t>
            </w:r>
          </w:p>
        </w:tc>
        <w:tc>
          <w:tcPr>
            <w:tcW w:w="3107" w:type="pct"/>
            <w:shd w:val="clear" w:color="auto" w:fill="auto"/>
            <w:tcMar>
              <w:top w:w="100" w:type="dxa"/>
              <w:left w:w="100" w:type="dxa"/>
              <w:bottom w:w="100" w:type="dxa"/>
              <w:right w:w="100" w:type="dxa"/>
            </w:tcMar>
          </w:tcPr>
          <w:p w14:paraId="6BCD8FC4" w14:textId="77777777" w:rsidR="00C02B8C" w:rsidRPr="00DD7CCF" w:rsidRDefault="004D2E67" w:rsidP="003E62E2">
            <w:pPr>
              <w:pStyle w:val="Tabletext"/>
            </w:pPr>
            <w:r w:rsidRPr="00DD7CCF">
              <w:t xml:space="preserve">any consonant doubled before </w:t>
            </w:r>
            <w:r w:rsidRPr="00F14096">
              <w:rPr>
                <w:rStyle w:val="Foreign"/>
              </w:rPr>
              <w:t>r</w:t>
            </w:r>
          </w:p>
        </w:tc>
        <w:tc>
          <w:tcPr>
            <w:tcW w:w="1017" w:type="pct"/>
            <w:shd w:val="clear" w:color="auto" w:fill="auto"/>
            <w:tcMar>
              <w:top w:w="100" w:type="dxa"/>
              <w:left w:w="100" w:type="dxa"/>
              <w:bottom w:w="100" w:type="dxa"/>
              <w:right w:w="100" w:type="dxa"/>
            </w:tcMar>
          </w:tcPr>
          <w:p w14:paraId="48114D76" w14:textId="77777777" w:rsidR="00C02B8C" w:rsidRPr="00DD7CCF" w:rsidRDefault="004D2E67" w:rsidP="003E62E2">
            <w:pPr>
              <w:pStyle w:val="Tabletext"/>
            </w:pPr>
            <w:r w:rsidRPr="00DD7CCF">
              <w:t>ignore or flag</w:t>
            </w:r>
          </w:p>
        </w:tc>
      </w:tr>
      <w:tr w:rsidR="00C02B8C" w:rsidRPr="00DD7CCF" w14:paraId="14DD36D5" w14:textId="77777777" w:rsidTr="00847076">
        <w:tc>
          <w:tcPr>
            <w:tcW w:w="876" w:type="pct"/>
            <w:shd w:val="clear" w:color="auto" w:fill="EAF1DD"/>
            <w:tcMar>
              <w:top w:w="100" w:type="dxa"/>
              <w:left w:w="100" w:type="dxa"/>
              <w:bottom w:w="100" w:type="dxa"/>
              <w:right w:w="100" w:type="dxa"/>
            </w:tcMar>
          </w:tcPr>
          <w:p w14:paraId="4AB89B9E" w14:textId="77777777" w:rsidR="00C02B8C" w:rsidRPr="00DD7CCF" w:rsidRDefault="004D2E67" w:rsidP="003E62E2">
            <w:pPr>
              <w:pStyle w:val="Tabletext"/>
            </w:pPr>
            <w:r w:rsidRPr="00DD7CCF">
              <w:t>Sanskrit</w:t>
            </w:r>
          </w:p>
        </w:tc>
        <w:tc>
          <w:tcPr>
            <w:tcW w:w="3107" w:type="pct"/>
            <w:shd w:val="clear" w:color="auto" w:fill="auto"/>
            <w:tcMar>
              <w:top w:w="100" w:type="dxa"/>
              <w:left w:w="100" w:type="dxa"/>
              <w:bottom w:w="100" w:type="dxa"/>
              <w:right w:w="100" w:type="dxa"/>
            </w:tcMar>
          </w:tcPr>
          <w:p w14:paraId="2736D424" w14:textId="77777777" w:rsidR="00C02B8C" w:rsidRPr="00DD7CCF" w:rsidRDefault="004D2E67" w:rsidP="003E62E2">
            <w:pPr>
              <w:pStyle w:val="Tabletext"/>
            </w:pPr>
            <w:r w:rsidRPr="00DD7CCF">
              <w:t xml:space="preserve">use of </w:t>
            </w:r>
            <w:r w:rsidRPr="00F14096">
              <w:rPr>
                <w:rStyle w:val="Foreign"/>
              </w:rPr>
              <w:t>tv</w:t>
            </w:r>
            <w:r w:rsidRPr="00DD7CCF">
              <w:t xml:space="preserve"> where </w:t>
            </w:r>
            <w:r w:rsidRPr="00F14096">
              <w:rPr>
                <w:rStyle w:val="Foreign"/>
              </w:rPr>
              <w:t>ttv</w:t>
            </w:r>
            <w:r w:rsidRPr="00DD7CCF">
              <w:t xml:space="preserve"> is expected</w:t>
            </w:r>
          </w:p>
        </w:tc>
        <w:tc>
          <w:tcPr>
            <w:tcW w:w="1017" w:type="pct"/>
            <w:shd w:val="clear" w:color="auto" w:fill="auto"/>
            <w:tcMar>
              <w:top w:w="100" w:type="dxa"/>
              <w:left w:w="100" w:type="dxa"/>
              <w:bottom w:w="100" w:type="dxa"/>
              <w:right w:w="100" w:type="dxa"/>
            </w:tcMar>
          </w:tcPr>
          <w:p w14:paraId="7D753773" w14:textId="77777777" w:rsidR="00C02B8C" w:rsidRPr="00DD7CCF" w:rsidRDefault="004D2E67" w:rsidP="003E62E2">
            <w:pPr>
              <w:pStyle w:val="Tabletext"/>
            </w:pPr>
            <w:r w:rsidRPr="00DD7CCF">
              <w:t>ignore or flag</w:t>
            </w:r>
          </w:p>
        </w:tc>
      </w:tr>
      <w:tr w:rsidR="00C02B8C" w:rsidRPr="00DD7CCF" w14:paraId="04F7D016" w14:textId="77777777" w:rsidTr="00847076">
        <w:tc>
          <w:tcPr>
            <w:tcW w:w="876" w:type="pct"/>
            <w:shd w:val="clear" w:color="auto" w:fill="EAF1DD"/>
            <w:tcMar>
              <w:top w:w="100" w:type="dxa"/>
              <w:left w:w="100" w:type="dxa"/>
              <w:bottom w:w="100" w:type="dxa"/>
              <w:right w:w="100" w:type="dxa"/>
            </w:tcMar>
          </w:tcPr>
          <w:p w14:paraId="058D4D31"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18D7130A" w14:textId="77777777" w:rsidR="00C02B8C" w:rsidRPr="00DD7CCF" w:rsidRDefault="004D2E67" w:rsidP="003E62E2">
            <w:pPr>
              <w:pStyle w:val="Tabletext"/>
            </w:pPr>
            <w:r w:rsidRPr="00DD7CCF">
              <w:t xml:space="preserve">use of </w:t>
            </w:r>
            <w:r w:rsidRPr="00F14096">
              <w:rPr>
                <w:rStyle w:val="Foreign"/>
              </w:rPr>
              <w:t>b</w:t>
            </w:r>
            <w:r w:rsidRPr="00DD7CCF">
              <w:t xml:space="preserve"> where </w:t>
            </w:r>
            <w:r w:rsidRPr="00F14096">
              <w:rPr>
                <w:rStyle w:val="Foreign"/>
              </w:rPr>
              <w:t>v</w:t>
            </w:r>
            <w:r w:rsidRPr="00DD7CCF">
              <w:t xml:space="preserve"> is expected, or vice versa</w:t>
            </w:r>
          </w:p>
        </w:tc>
        <w:tc>
          <w:tcPr>
            <w:tcW w:w="1017" w:type="pct"/>
            <w:shd w:val="clear" w:color="auto" w:fill="auto"/>
            <w:tcMar>
              <w:top w:w="100" w:type="dxa"/>
              <w:left w:w="100" w:type="dxa"/>
              <w:bottom w:w="100" w:type="dxa"/>
              <w:right w:w="100" w:type="dxa"/>
            </w:tcMar>
          </w:tcPr>
          <w:p w14:paraId="0E022FFE" w14:textId="77777777" w:rsidR="00C02B8C" w:rsidRPr="00DD7CCF" w:rsidRDefault="004D2E67" w:rsidP="003E62E2">
            <w:pPr>
              <w:pStyle w:val="Tabletext"/>
            </w:pPr>
            <w:r w:rsidRPr="00DD7CCF">
              <w:t>flag</w:t>
            </w:r>
          </w:p>
        </w:tc>
      </w:tr>
      <w:tr w:rsidR="00C02B8C" w:rsidRPr="00DD7CCF" w14:paraId="5027019B" w14:textId="77777777" w:rsidTr="00847076">
        <w:tc>
          <w:tcPr>
            <w:tcW w:w="876" w:type="pct"/>
            <w:shd w:val="clear" w:color="auto" w:fill="EAF1DD"/>
            <w:tcMar>
              <w:top w:w="100" w:type="dxa"/>
              <w:left w:w="100" w:type="dxa"/>
              <w:bottom w:w="100" w:type="dxa"/>
              <w:right w:w="100" w:type="dxa"/>
            </w:tcMar>
          </w:tcPr>
          <w:p w14:paraId="31F680EF"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58BD195B" w14:textId="77777777" w:rsidR="00C02B8C" w:rsidRPr="00DD7CCF" w:rsidRDefault="004D2E67" w:rsidP="003E62E2">
            <w:pPr>
              <w:pStyle w:val="Tabletext"/>
            </w:pPr>
            <w:r w:rsidRPr="00DD7CCF">
              <w:t>infidelity to the correct length of vowels in words borrowed from Sanskrit</w:t>
            </w:r>
            <w:r w:rsidRPr="00F47381">
              <w:rPr>
                <w:rStyle w:val="Lbjegyzet-hivatkozs"/>
              </w:rPr>
              <w:footnoteReference w:id="85"/>
            </w:r>
          </w:p>
        </w:tc>
        <w:tc>
          <w:tcPr>
            <w:tcW w:w="1017" w:type="pct"/>
            <w:shd w:val="clear" w:color="auto" w:fill="auto"/>
            <w:tcMar>
              <w:top w:w="100" w:type="dxa"/>
              <w:left w:w="100" w:type="dxa"/>
              <w:bottom w:w="100" w:type="dxa"/>
              <w:right w:w="100" w:type="dxa"/>
            </w:tcMar>
          </w:tcPr>
          <w:p w14:paraId="69828B4D" w14:textId="77777777" w:rsidR="00C02B8C" w:rsidRPr="00DD7CCF" w:rsidRDefault="004D2E67" w:rsidP="003E62E2">
            <w:pPr>
              <w:pStyle w:val="Tabletext"/>
            </w:pPr>
            <w:r w:rsidRPr="00DD7CCF">
              <w:t>ignore or flag</w:t>
            </w:r>
          </w:p>
        </w:tc>
      </w:tr>
      <w:tr w:rsidR="00C02B8C" w:rsidRPr="00DD7CCF" w14:paraId="1B8EEF2C" w14:textId="77777777" w:rsidTr="00847076">
        <w:tc>
          <w:tcPr>
            <w:tcW w:w="876" w:type="pct"/>
            <w:shd w:val="clear" w:color="auto" w:fill="EAF1DD"/>
            <w:tcMar>
              <w:top w:w="100" w:type="dxa"/>
              <w:left w:w="100" w:type="dxa"/>
              <w:bottom w:w="100" w:type="dxa"/>
              <w:right w:w="100" w:type="dxa"/>
            </w:tcMar>
          </w:tcPr>
          <w:p w14:paraId="03758216"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4E0C3340" w14:textId="77777777" w:rsidR="00C02B8C" w:rsidRPr="00DD7CCF" w:rsidRDefault="004D2E67" w:rsidP="003E62E2">
            <w:pPr>
              <w:pStyle w:val="Tabletext"/>
            </w:pPr>
            <w:r w:rsidRPr="00DD7CCF">
              <w:t xml:space="preserve">use of </w:t>
            </w:r>
            <w:r w:rsidRPr="00F14096">
              <w:rPr>
                <w:rStyle w:val="Foreign"/>
              </w:rPr>
              <w:t>anusvāra</w:t>
            </w:r>
            <w:r w:rsidRPr="00DD7CCF">
              <w:t xml:space="preserve"> in place of a final </w:t>
            </w:r>
            <w:r w:rsidRPr="00F14096">
              <w:rPr>
                <w:rStyle w:val="Foreign"/>
              </w:rPr>
              <w:t>m·</w:t>
            </w:r>
            <w:r w:rsidRPr="00DD7CCF">
              <w:t xml:space="preserve"> or </w:t>
            </w:r>
            <w:r w:rsidRPr="00F14096">
              <w:rPr>
                <w:rStyle w:val="Foreign"/>
              </w:rPr>
              <w:t>M</w:t>
            </w:r>
            <w:r w:rsidRPr="00DD7CCF">
              <w:t xml:space="preserve"> or vice versa</w:t>
            </w:r>
          </w:p>
        </w:tc>
        <w:tc>
          <w:tcPr>
            <w:tcW w:w="1017" w:type="pct"/>
            <w:shd w:val="clear" w:color="auto" w:fill="auto"/>
            <w:tcMar>
              <w:top w:w="100" w:type="dxa"/>
              <w:left w:w="100" w:type="dxa"/>
              <w:bottom w:w="100" w:type="dxa"/>
              <w:right w:w="100" w:type="dxa"/>
            </w:tcMar>
          </w:tcPr>
          <w:p w14:paraId="4516ED00" w14:textId="77777777" w:rsidR="00C02B8C" w:rsidRPr="00DD7CCF" w:rsidRDefault="004D2E67" w:rsidP="003E62E2">
            <w:pPr>
              <w:pStyle w:val="Tabletext"/>
            </w:pPr>
            <w:r w:rsidRPr="00DD7CCF">
              <w:t>ignore or flag</w:t>
            </w:r>
          </w:p>
        </w:tc>
      </w:tr>
      <w:tr w:rsidR="00C02B8C" w:rsidRPr="00DD7CCF" w14:paraId="4D53D825" w14:textId="77777777" w:rsidTr="00847076">
        <w:tc>
          <w:tcPr>
            <w:tcW w:w="876" w:type="pct"/>
            <w:shd w:val="clear" w:color="auto" w:fill="EAF1DD"/>
            <w:tcMar>
              <w:top w:w="100" w:type="dxa"/>
              <w:left w:w="100" w:type="dxa"/>
              <w:bottom w:w="100" w:type="dxa"/>
              <w:right w:w="100" w:type="dxa"/>
            </w:tcMar>
          </w:tcPr>
          <w:p w14:paraId="557A1A1D"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4848AE0A" w14:textId="77777777" w:rsidR="00C02B8C" w:rsidRPr="00DD7CCF" w:rsidRDefault="004D2E67" w:rsidP="003E62E2">
            <w:pPr>
              <w:pStyle w:val="Tabletext"/>
            </w:pPr>
            <w:r w:rsidRPr="00DD7CCF">
              <w:t xml:space="preserve">use of a nasal consonant in place of an </w:t>
            </w:r>
            <w:r w:rsidRPr="00F14096">
              <w:rPr>
                <w:rStyle w:val="Foreign"/>
              </w:rPr>
              <w:t>anusvāra</w:t>
            </w:r>
            <w:r w:rsidRPr="00DD7CCF">
              <w:t xml:space="preserve"> before a sibilant or </w:t>
            </w:r>
            <w:r w:rsidRPr="00F14096">
              <w:rPr>
                <w:rStyle w:val="Foreign"/>
              </w:rPr>
              <w:t>h</w:t>
            </w:r>
          </w:p>
        </w:tc>
        <w:tc>
          <w:tcPr>
            <w:tcW w:w="1017" w:type="pct"/>
            <w:shd w:val="clear" w:color="auto" w:fill="auto"/>
            <w:tcMar>
              <w:top w:w="100" w:type="dxa"/>
              <w:left w:w="100" w:type="dxa"/>
              <w:bottom w:w="100" w:type="dxa"/>
              <w:right w:w="100" w:type="dxa"/>
            </w:tcMar>
          </w:tcPr>
          <w:p w14:paraId="274997DE" w14:textId="77777777" w:rsidR="00C02B8C" w:rsidRPr="00DD7CCF" w:rsidRDefault="004D2E67" w:rsidP="003E62E2">
            <w:pPr>
              <w:pStyle w:val="Tabletext"/>
            </w:pPr>
            <w:r w:rsidRPr="00DD7CCF">
              <w:t>ignore or flag</w:t>
            </w:r>
          </w:p>
        </w:tc>
      </w:tr>
      <w:tr w:rsidR="00C02B8C" w:rsidRPr="00DD7CCF" w14:paraId="2BCDE99F" w14:textId="77777777" w:rsidTr="00847076">
        <w:tc>
          <w:tcPr>
            <w:tcW w:w="876" w:type="pct"/>
            <w:shd w:val="clear" w:color="auto" w:fill="EAF1DD"/>
            <w:tcMar>
              <w:top w:w="100" w:type="dxa"/>
              <w:left w:w="100" w:type="dxa"/>
              <w:bottom w:w="100" w:type="dxa"/>
              <w:right w:w="100" w:type="dxa"/>
            </w:tcMar>
          </w:tcPr>
          <w:p w14:paraId="2497DBA2"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70D1A7AC" w14:textId="77777777" w:rsidR="00C02B8C" w:rsidRPr="00DD7CCF" w:rsidRDefault="004D2E67" w:rsidP="003E62E2">
            <w:pPr>
              <w:pStyle w:val="Tabletext"/>
            </w:pPr>
            <w:r w:rsidRPr="00DD7CCF">
              <w:t>use of one nasal instead of another</w:t>
            </w:r>
          </w:p>
        </w:tc>
        <w:tc>
          <w:tcPr>
            <w:tcW w:w="1017" w:type="pct"/>
            <w:shd w:val="clear" w:color="auto" w:fill="auto"/>
            <w:tcMar>
              <w:top w:w="100" w:type="dxa"/>
              <w:left w:w="100" w:type="dxa"/>
              <w:bottom w:w="100" w:type="dxa"/>
              <w:right w:w="100" w:type="dxa"/>
            </w:tcMar>
          </w:tcPr>
          <w:p w14:paraId="361A58D0" w14:textId="77777777" w:rsidR="00C02B8C" w:rsidRPr="00DD7CCF" w:rsidRDefault="004D2E67" w:rsidP="003E62E2">
            <w:pPr>
              <w:pStyle w:val="Tabletext"/>
            </w:pPr>
            <w:r w:rsidRPr="00DD7CCF">
              <w:t>ignore or flag</w:t>
            </w:r>
          </w:p>
        </w:tc>
      </w:tr>
      <w:tr w:rsidR="00C02B8C" w:rsidRPr="00DD7CCF" w14:paraId="76F6875F" w14:textId="77777777" w:rsidTr="00847076">
        <w:tc>
          <w:tcPr>
            <w:tcW w:w="876" w:type="pct"/>
            <w:shd w:val="clear" w:color="auto" w:fill="EAF1DD"/>
            <w:tcMar>
              <w:top w:w="100" w:type="dxa"/>
              <w:left w:w="100" w:type="dxa"/>
              <w:bottom w:w="100" w:type="dxa"/>
              <w:right w:w="100" w:type="dxa"/>
            </w:tcMar>
          </w:tcPr>
          <w:p w14:paraId="15884C3C"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28E15A9D" w14:textId="77777777" w:rsidR="00C02B8C" w:rsidRPr="00DD7CCF" w:rsidRDefault="004D2E67" w:rsidP="003E62E2">
            <w:pPr>
              <w:pStyle w:val="Tabletext"/>
            </w:pPr>
            <w:r w:rsidRPr="00DD7CCF">
              <w:t>use of an aspirated consonant instead of its unaspirated counterpart or vice versa</w:t>
            </w:r>
          </w:p>
        </w:tc>
        <w:tc>
          <w:tcPr>
            <w:tcW w:w="1017" w:type="pct"/>
            <w:shd w:val="clear" w:color="auto" w:fill="auto"/>
            <w:tcMar>
              <w:top w:w="100" w:type="dxa"/>
              <w:left w:w="100" w:type="dxa"/>
              <w:bottom w:w="100" w:type="dxa"/>
              <w:right w:w="100" w:type="dxa"/>
            </w:tcMar>
          </w:tcPr>
          <w:p w14:paraId="685DF114" w14:textId="77777777" w:rsidR="00C02B8C" w:rsidRPr="00DD7CCF" w:rsidRDefault="004D2E67" w:rsidP="003E62E2">
            <w:pPr>
              <w:pStyle w:val="Tabletext"/>
            </w:pPr>
            <w:r w:rsidRPr="00DD7CCF">
              <w:t>ignore or flag</w:t>
            </w:r>
          </w:p>
        </w:tc>
      </w:tr>
      <w:tr w:rsidR="00C02B8C" w:rsidRPr="00DD7CCF" w14:paraId="16F4E35C" w14:textId="77777777" w:rsidTr="00847076">
        <w:tc>
          <w:tcPr>
            <w:tcW w:w="876" w:type="pct"/>
            <w:shd w:val="clear" w:color="auto" w:fill="EAF1DD"/>
            <w:tcMar>
              <w:top w:w="100" w:type="dxa"/>
              <w:left w:w="100" w:type="dxa"/>
              <w:bottom w:w="100" w:type="dxa"/>
              <w:right w:w="100" w:type="dxa"/>
            </w:tcMar>
          </w:tcPr>
          <w:p w14:paraId="6AB4320F"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1DF14EAE" w14:textId="77777777" w:rsidR="00C02B8C" w:rsidRPr="00DD7CCF" w:rsidRDefault="004D2E67" w:rsidP="003E62E2">
            <w:pPr>
              <w:pStyle w:val="Tabletext"/>
            </w:pPr>
            <w:r w:rsidRPr="00DD7CCF">
              <w:t>use of a dental consonant instead of its retroflex counterpart or vice versa</w:t>
            </w:r>
          </w:p>
        </w:tc>
        <w:tc>
          <w:tcPr>
            <w:tcW w:w="1017" w:type="pct"/>
            <w:shd w:val="clear" w:color="auto" w:fill="auto"/>
            <w:tcMar>
              <w:top w:w="100" w:type="dxa"/>
              <w:left w:w="100" w:type="dxa"/>
              <w:bottom w:w="100" w:type="dxa"/>
              <w:right w:w="100" w:type="dxa"/>
            </w:tcMar>
          </w:tcPr>
          <w:p w14:paraId="4D642BE6" w14:textId="77777777" w:rsidR="00C02B8C" w:rsidRPr="00DD7CCF" w:rsidRDefault="004D2E67" w:rsidP="003E62E2">
            <w:pPr>
              <w:pStyle w:val="Tabletext"/>
            </w:pPr>
            <w:r w:rsidRPr="00DD7CCF">
              <w:t>ignore or flag</w:t>
            </w:r>
          </w:p>
        </w:tc>
      </w:tr>
      <w:tr w:rsidR="00C02B8C" w:rsidRPr="00DD7CCF" w14:paraId="20D2D1F4" w14:textId="77777777" w:rsidTr="00847076">
        <w:tc>
          <w:tcPr>
            <w:tcW w:w="876" w:type="pct"/>
            <w:shd w:val="clear" w:color="auto" w:fill="EAF1DD"/>
            <w:tcMar>
              <w:top w:w="100" w:type="dxa"/>
              <w:left w:w="100" w:type="dxa"/>
              <w:bottom w:w="100" w:type="dxa"/>
              <w:right w:w="100" w:type="dxa"/>
            </w:tcMar>
          </w:tcPr>
          <w:p w14:paraId="4BC2FADE"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121EE434" w14:textId="77777777" w:rsidR="00C02B8C" w:rsidRPr="00DD7CCF" w:rsidRDefault="004D2E67" w:rsidP="003E62E2">
            <w:pPr>
              <w:pStyle w:val="Tabletext"/>
            </w:pPr>
            <w:r w:rsidRPr="00DD7CCF">
              <w:t>use of one sibilant instead of another</w:t>
            </w:r>
          </w:p>
        </w:tc>
        <w:tc>
          <w:tcPr>
            <w:tcW w:w="1017" w:type="pct"/>
            <w:shd w:val="clear" w:color="auto" w:fill="auto"/>
            <w:tcMar>
              <w:top w:w="100" w:type="dxa"/>
              <w:left w:w="100" w:type="dxa"/>
              <w:bottom w:w="100" w:type="dxa"/>
              <w:right w:w="100" w:type="dxa"/>
            </w:tcMar>
          </w:tcPr>
          <w:p w14:paraId="4625524B" w14:textId="77777777" w:rsidR="00C02B8C" w:rsidRPr="00DD7CCF" w:rsidRDefault="004D2E67" w:rsidP="003E62E2">
            <w:pPr>
              <w:pStyle w:val="Tabletext"/>
            </w:pPr>
            <w:r w:rsidRPr="00DD7CCF">
              <w:t>ignore or flag</w:t>
            </w:r>
          </w:p>
        </w:tc>
      </w:tr>
    </w:tbl>
    <w:p w14:paraId="52CD34C9" w14:textId="77777777" w:rsidR="00C02B8C" w:rsidRPr="00DD7CCF" w:rsidRDefault="00C02B8C" w:rsidP="00920D08"/>
    <w:p w14:paraId="256EF73C" w14:textId="77777777" w:rsidR="00C02B8C" w:rsidRPr="00DD7CCF" w:rsidRDefault="004D2E67" w:rsidP="00920D08">
      <w:pPr>
        <w:pStyle w:val="Cmsor1"/>
      </w:pPr>
      <w:bookmarkStart w:id="776" w:name="_td0xcb1s1fvx" w:colFirst="0" w:colLast="0"/>
      <w:bookmarkStart w:id="777" w:name="_Toc74733635"/>
      <w:bookmarkEnd w:id="776"/>
      <w:r w:rsidRPr="00DD7CCF">
        <w:lastRenderedPageBreak/>
        <w:t>References</w:t>
      </w:r>
      <w:bookmarkEnd w:id="777"/>
    </w:p>
    <w:p w14:paraId="2D0F8813" w14:textId="77777777" w:rsidR="00C02B8C" w:rsidRPr="00DD7CCF" w:rsidRDefault="004D2E67" w:rsidP="006E2C5C">
      <w:pPr>
        <w:pStyle w:val="Irodalomjegyzk"/>
      </w:pPr>
      <w:r w:rsidRPr="00DD7CCF">
        <w:t xml:space="preserve">Apte, Vaman Shivaram. 1957. </w:t>
      </w:r>
      <w:r w:rsidRPr="00DD7CCF">
        <w:rPr>
          <w:rStyle w:val="Foreign"/>
        </w:rPr>
        <w:t>Revised and enlarged edition of Prin. V. S. Apte's The practical Sanskrit-English dictionary</w:t>
      </w:r>
      <w:r w:rsidRPr="00DD7CCF">
        <w:t xml:space="preserve">. Edited by P. K. Gode and C. G. Karve. Poona: Prasad </w:t>
      </w:r>
      <w:proofErr w:type="spellStart"/>
      <w:r w:rsidRPr="00DD7CCF">
        <w:t>Prakashan</w:t>
      </w:r>
      <w:proofErr w:type="spellEnd"/>
      <w:r w:rsidRPr="00DD7CCF">
        <w:t>.</w:t>
      </w:r>
    </w:p>
    <w:p w14:paraId="47E3FB1F" w14:textId="77777777" w:rsidR="00C02B8C" w:rsidRPr="00DD7CCF" w:rsidRDefault="004D2E67" w:rsidP="006E2C5C">
      <w:pPr>
        <w:pStyle w:val="Irodalomjegyzk"/>
      </w:pPr>
      <w:r w:rsidRPr="00DD7CCF">
        <w:t xml:space="preserve">Arnold, Edward Vernon. 1905. </w:t>
      </w:r>
      <w:r w:rsidRPr="00DD7CCF">
        <w:rPr>
          <w:rStyle w:val="Foreign"/>
        </w:rPr>
        <w:t>Vedic Metre in Its Historical Development</w:t>
      </w:r>
      <w:r w:rsidRPr="00DD7CCF">
        <w:t>. Cambridge: Cambridge University Press.</w:t>
      </w:r>
    </w:p>
    <w:p w14:paraId="1025B346" w14:textId="77777777" w:rsidR="00C02B8C" w:rsidRPr="00DD7CCF" w:rsidRDefault="004D2E67" w:rsidP="006E2C5C">
      <w:pPr>
        <w:pStyle w:val="Irodalomjegyzk"/>
      </w:pPr>
      <w:r w:rsidRPr="00DD7CCF">
        <w:t xml:space="preserve">Birnbaum, David J. 2015. </w:t>
      </w:r>
      <w:r w:rsidRPr="00DD7CCF">
        <w:rPr>
          <w:rStyle w:val="Foreign"/>
        </w:rPr>
        <w:t>What is XML and why should humanists care? An even gentler introduction to XML</w:t>
      </w:r>
      <w:r w:rsidRPr="00DD7CCF">
        <w:t>. http://dh.obdurodon.org/what-is-xml.xhtml</w:t>
      </w:r>
    </w:p>
    <w:p w14:paraId="115B4432" w14:textId="27A4FFA1" w:rsidR="00C02B8C" w:rsidRPr="00DD7CCF" w:rsidRDefault="004D2E67" w:rsidP="006E2C5C">
      <w:pPr>
        <w:pStyle w:val="Irodalomjegyzk"/>
      </w:pPr>
      <w:r w:rsidRPr="00DD7CCF">
        <w:t xml:space="preserve">Bodard, Gabriel. 2010. ‘EpiDoc: Epigraphic Documents in XML for Publication and Interchange’. In </w:t>
      </w:r>
      <w:r w:rsidRPr="00DD7CCF">
        <w:rPr>
          <w:rStyle w:val="Foreign"/>
        </w:rPr>
        <w:t>Latin on Stone: Epigraphic Research and Electronic Archives</w:t>
      </w:r>
      <w:r w:rsidRPr="00DD7CCF">
        <w:t xml:space="preserve">, edited by Francisca </w:t>
      </w:r>
      <w:proofErr w:type="spellStart"/>
      <w:r w:rsidRPr="00DD7CCF">
        <w:t>Feraudi-Gruénais</w:t>
      </w:r>
      <w:proofErr w:type="spellEnd"/>
      <w:r w:rsidRPr="00DD7CCF">
        <w:t xml:space="preserve">, 101–18. Lanham: Lexington Books. </w:t>
      </w:r>
      <w:hyperlink r:id="rId65">
        <w:r w:rsidRPr="00DD7CCF">
          <w:t>http://www.stoa.org/wordpress/wp-content/uploads/2010/09/Chapter05_EpiDoc_Bodard.pdf</w:t>
        </w:r>
      </w:hyperlink>
    </w:p>
    <w:p w14:paraId="7553FBBE" w14:textId="77777777" w:rsidR="00C02B8C" w:rsidRPr="00DD7CCF" w:rsidRDefault="004D2E67" w:rsidP="006E2C5C">
      <w:pPr>
        <w:pStyle w:val="Irodalomjegyzk"/>
      </w:pPr>
      <w:r w:rsidRPr="00DD7CCF">
        <w:t xml:space="preserve">Colebrooke, Henry Thomas. 1873. </w:t>
      </w:r>
      <w:r w:rsidRPr="00DD7CCF">
        <w:rPr>
          <w:rStyle w:val="Foreign"/>
        </w:rPr>
        <w:t>Miscellaneous Essays</w:t>
      </w:r>
      <w:r w:rsidRPr="00DD7CCF">
        <w:t xml:space="preserve">. Vol. 3. London: </w:t>
      </w:r>
      <w:proofErr w:type="spellStart"/>
      <w:r w:rsidRPr="00DD7CCF">
        <w:t>Trübner</w:t>
      </w:r>
      <w:proofErr w:type="spellEnd"/>
      <w:r w:rsidRPr="00DD7CCF">
        <w:t>.</w:t>
      </w:r>
    </w:p>
    <w:p w14:paraId="31ED901A" w14:textId="7FEF7995" w:rsidR="00C02B8C" w:rsidRPr="00DD7CCF" w:rsidRDefault="004D2E67" w:rsidP="006E2C5C">
      <w:pPr>
        <w:pStyle w:val="Irodalomjegyzk"/>
      </w:pPr>
      <w:proofErr w:type="spellStart"/>
      <w:r w:rsidRPr="00DD7CCF">
        <w:t>Damais</w:t>
      </w:r>
      <w:proofErr w:type="spellEnd"/>
      <w:r w:rsidRPr="00DD7CCF">
        <w:t xml:space="preserve">, Louis-Charles. 1952. ‘Études </w:t>
      </w:r>
      <w:proofErr w:type="spellStart"/>
      <w:r w:rsidRPr="00DD7CCF">
        <w:t>d’épigraphie</w:t>
      </w:r>
      <w:proofErr w:type="spellEnd"/>
      <w:r w:rsidRPr="00DD7CCF">
        <w:t xml:space="preserve"> </w:t>
      </w:r>
      <w:proofErr w:type="spellStart"/>
      <w:r w:rsidRPr="00DD7CCF">
        <w:t>indonésienne</w:t>
      </w:r>
      <w:proofErr w:type="spellEnd"/>
      <w:r w:rsidRPr="00DD7CCF">
        <w:t xml:space="preserve">, III: </w:t>
      </w:r>
      <w:proofErr w:type="spellStart"/>
      <w:r w:rsidRPr="00DD7CCF">
        <w:t>liste</w:t>
      </w:r>
      <w:proofErr w:type="spellEnd"/>
      <w:r w:rsidRPr="00DD7CCF">
        <w:t xml:space="preserve"> des </w:t>
      </w:r>
      <w:proofErr w:type="spellStart"/>
      <w:r w:rsidRPr="00DD7CCF">
        <w:t>principales</w:t>
      </w:r>
      <w:proofErr w:type="spellEnd"/>
      <w:r w:rsidRPr="00DD7CCF">
        <w:t xml:space="preserve"> inscriptions </w:t>
      </w:r>
      <w:proofErr w:type="spellStart"/>
      <w:r w:rsidRPr="00DD7CCF">
        <w:t>datées</w:t>
      </w:r>
      <w:proofErr w:type="spellEnd"/>
      <w:r w:rsidRPr="00DD7CCF">
        <w:t xml:space="preserve"> de </w:t>
      </w:r>
      <w:proofErr w:type="spellStart"/>
      <w:r w:rsidRPr="00DD7CCF">
        <w:t>l’Indonésie</w:t>
      </w:r>
      <w:proofErr w:type="spellEnd"/>
      <w:r w:rsidRPr="00DD7CCF">
        <w:t xml:space="preserve">’. Bulletin de </w:t>
      </w:r>
      <w:proofErr w:type="spellStart"/>
      <w:r w:rsidRPr="00DD7CCF">
        <w:t>l’École</w:t>
      </w:r>
      <w:proofErr w:type="spellEnd"/>
      <w:r w:rsidRPr="00DD7CCF">
        <w:t xml:space="preserve"> française </w:t>
      </w:r>
      <w:proofErr w:type="spellStart"/>
      <w:r w:rsidRPr="00DD7CCF">
        <w:t>d’Extrême</w:t>
      </w:r>
      <w:proofErr w:type="spellEnd"/>
      <w:r w:rsidRPr="00DD7CCF">
        <w:t xml:space="preserve">-Orient 46 </w:t>
      </w:r>
      <w:r w:rsidRPr="00E24F87">
        <w:rPr>
          <w:noProof/>
        </w:rPr>
        <w:t>(</w:t>
      </w:r>
      <w:r w:rsidRPr="00DD7CCF">
        <w:t xml:space="preserve">1): 1–105. </w:t>
      </w:r>
      <w:hyperlink r:id="rId66">
        <w:r w:rsidRPr="00DD7CCF">
          <w:t>https://doi.org/10.3406/befeo.1952.5158</w:t>
        </w:r>
      </w:hyperlink>
    </w:p>
    <w:p w14:paraId="01BDF477" w14:textId="77777777" w:rsidR="00C02B8C" w:rsidRPr="00DD7CCF" w:rsidRDefault="004D2E67" w:rsidP="006E2C5C">
      <w:pPr>
        <w:pStyle w:val="Irodalomjegyzk"/>
      </w:pPr>
      <w:r w:rsidRPr="00DD7CCF">
        <w:t xml:space="preserve">Fleet, John Faithfull. 1888. </w:t>
      </w:r>
      <w:r w:rsidRPr="00DD7CCF">
        <w:rPr>
          <w:rStyle w:val="Foreign"/>
        </w:rPr>
        <w:t>Inscriptions of the Early Gupta Kings and Their Successors</w:t>
      </w:r>
      <w:r w:rsidRPr="00DD7CCF">
        <w:t>. Corpus Inscriptionum Indicarum, III. Calcutta: Superintendent of Government Printing.</w:t>
      </w:r>
    </w:p>
    <w:p w14:paraId="6F58237D" w14:textId="77777777" w:rsidR="00C02B8C" w:rsidRPr="00DD7CCF" w:rsidRDefault="004D2E67" w:rsidP="006E2C5C">
      <w:pPr>
        <w:pStyle w:val="Irodalomjegyzk"/>
      </w:pPr>
      <w:r w:rsidRPr="00DD7CCF">
        <w:t xml:space="preserve">Pollock, Sheldon Ivan. 1977. </w:t>
      </w:r>
      <w:r w:rsidRPr="00DD7CCF">
        <w:rPr>
          <w:rStyle w:val="Foreign"/>
        </w:rPr>
        <w:t>Aspects of Versification in Sanskrit Lyric Poetry</w:t>
      </w:r>
      <w:r w:rsidRPr="00DD7CCF">
        <w:t>. American Oriental Society.</w:t>
      </w:r>
    </w:p>
    <w:p w14:paraId="23565D56" w14:textId="21184EE1" w:rsidR="00C02B8C" w:rsidRPr="00DD7CCF" w:rsidRDefault="004D2E67" w:rsidP="006E2C5C">
      <w:pPr>
        <w:pStyle w:val="Irodalomjegyzk"/>
      </w:pPr>
      <w:proofErr w:type="spellStart"/>
      <w:r w:rsidRPr="00DD7CCF">
        <w:t>Roueché</w:t>
      </w:r>
      <w:proofErr w:type="spellEnd"/>
      <w:r w:rsidRPr="00DD7CCF">
        <w:t xml:space="preserve">, Charlotte and Julia Flanders. </w:t>
      </w:r>
      <w:r w:rsidRPr="00DD7CCF">
        <w:rPr>
          <w:rStyle w:val="Foreign"/>
        </w:rPr>
        <w:t>The Gentle Introduction to Mark-up for Epigraphers</w:t>
      </w:r>
      <w:r w:rsidRPr="00DD7CCF">
        <w:t xml:space="preserve">, </w:t>
      </w:r>
      <w:hyperlink r:id="rId67">
        <w:r w:rsidRPr="00DD7CCF">
          <w:t>http://www.stoa.org/epidoc/gl/latest/intro-eps.html</w:t>
        </w:r>
      </w:hyperlink>
    </w:p>
    <w:p w14:paraId="7E04D9B8" w14:textId="3C4059D8" w:rsidR="00644243" w:rsidRDefault="00644243" w:rsidP="001A239F">
      <w:pPr>
        <w:pStyle w:val="Irodalomjegyzk"/>
      </w:pPr>
      <w:r w:rsidRPr="00644243">
        <w:t xml:space="preserve">Salomon, Richard. 1998. </w:t>
      </w:r>
      <w:r w:rsidRPr="00644243">
        <w:rPr>
          <w:rStyle w:val="Foreign"/>
        </w:rPr>
        <w:t>Indian Epigraphy: A Guide to the Study of Inscriptions in Sanskrit, Prakrit, and the Other Indo-Aryan Languages.</w:t>
      </w:r>
      <w:r w:rsidRPr="00644243">
        <w:t xml:space="preserve"> New York, Oxford: Oxford University Press.</w:t>
      </w:r>
    </w:p>
    <w:p w14:paraId="43477E70" w14:textId="3713648A" w:rsidR="004D145A" w:rsidRDefault="004D2E67" w:rsidP="001A239F">
      <w:pPr>
        <w:pStyle w:val="Irodalomjegyzk"/>
      </w:pPr>
      <w:r w:rsidRPr="00DD7CCF">
        <w:t xml:space="preserve">Velankar, Hari Damodar. 1949. </w:t>
      </w:r>
      <w:r w:rsidRPr="00DD7CCF">
        <w:rPr>
          <w:rStyle w:val="Foreign"/>
        </w:rPr>
        <w:t>Jayadāman A Collection of Ancient Texts on Sanskrit Prosody and a Classified List of Sanskrit Metres with an Alphabetical Index</w:t>
      </w:r>
      <w:r w:rsidRPr="00DD7CCF">
        <w:t xml:space="preserve">. </w:t>
      </w:r>
      <w:proofErr w:type="spellStart"/>
      <w:r w:rsidRPr="00DD7CCF">
        <w:t>Haritoṣamālā</w:t>
      </w:r>
      <w:proofErr w:type="spellEnd"/>
      <w:r w:rsidRPr="00DD7CCF">
        <w:t xml:space="preserve"> 1. Bombay: </w:t>
      </w:r>
      <w:proofErr w:type="spellStart"/>
      <w:r w:rsidRPr="00DD7CCF">
        <w:t>Haritosha</w:t>
      </w:r>
      <w:proofErr w:type="spellEnd"/>
      <w:r w:rsidRPr="00DD7CCF">
        <w:t xml:space="preserve"> Samiti.</w:t>
      </w:r>
    </w:p>
    <w:p w14:paraId="54819266" w14:textId="38854659" w:rsidR="001E1C88" w:rsidRPr="004D145A" w:rsidRDefault="001E1C88" w:rsidP="001A239F">
      <w:pPr>
        <w:pStyle w:val="Irodalomjegyzk"/>
      </w:pPr>
      <w:r w:rsidRPr="001E1C88">
        <w:t xml:space="preserve">Warder, Anthony Kennedy. 1967. </w:t>
      </w:r>
      <w:r w:rsidRPr="001E1C88">
        <w:rPr>
          <w:i/>
          <w:iCs/>
        </w:rPr>
        <w:t>Pali Metre: A Contribution to the History of Indian Literature.</w:t>
      </w:r>
      <w:r w:rsidRPr="001E1C88">
        <w:t xml:space="preserve"> London: The Pali Text Society.</w:t>
      </w:r>
    </w:p>
    <w:sectPr w:rsidR="001E1C88" w:rsidRPr="004D145A" w:rsidSect="005252F3">
      <w:footerReference w:type="even" r:id="rId68"/>
      <w:footerReference w:type="default" r:id="rId69"/>
      <w:pgSz w:w="11906" w:h="16838" w:code="9"/>
      <w:pgMar w:top="1134" w:right="1134" w:bottom="1134" w:left="1134" w:header="709" w:footer="709"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DD0FDD2" w14:textId="77777777" w:rsidR="007D0D87" w:rsidRDefault="007D0D87">
      <w:pPr>
        <w:spacing w:line="240" w:lineRule="auto"/>
      </w:pPr>
      <w:r>
        <w:separator/>
      </w:r>
    </w:p>
  </w:endnote>
  <w:endnote w:type="continuationSeparator" w:id="0">
    <w:p w14:paraId="6C55A0BD" w14:textId="77777777" w:rsidR="007D0D87" w:rsidRDefault="007D0D8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Arial">
    <w:panose1 w:val="020B0604020202020204"/>
    <w:charset w:val="EE"/>
    <w:family w:val="swiss"/>
    <w:pitch w:val="variable"/>
    <w:sig w:usb0="E0002EFF" w:usb1="C000785B" w:usb2="00000009" w:usb3="00000000" w:csb0="000001FF" w:csb1="00000000"/>
  </w:font>
  <w:font w:name="Gentium">
    <w:altName w:val="Bell MT"/>
    <w:panose1 w:val="02000503060000020004"/>
    <w:charset w:val="00"/>
    <w:family w:val="auto"/>
    <w:pitch w:val="variable"/>
    <w:sig w:usb0="E00000FF" w:usb1="00000003" w:usb2="00000000" w:usb3="00000000" w:csb0="0000001B" w:csb1="00000000"/>
  </w:font>
  <w:font w:name="Gentium Plus">
    <w:panose1 w:val="02000503060000020004"/>
    <w:charset w:val="EE"/>
    <w:family w:val="auto"/>
    <w:pitch w:val="variable"/>
    <w:sig w:usb0="E00002FF" w:usb1="5200E1FB" w:usb2="02000029" w:usb3="00000000" w:csb0="0000019F"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EE"/>
    <w:family w:val="swiss"/>
    <w:pitch w:val="variable"/>
    <w:sig w:usb0="E4002EFF" w:usb1="C000247B" w:usb2="00000009" w:usb3="00000000" w:csb0="000001FF" w:csb1="00000000"/>
  </w:font>
  <w:font w:name="Tahoma">
    <w:panose1 w:val="020B0604030504040204"/>
    <w:charset w:val="EE"/>
    <w:family w:val="swiss"/>
    <w:pitch w:val="variable"/>
    <w:sig w:usb0="E1002EFF" w:usb1="C000605B" w:usb2="00000029" w:usb3="00000000" w:csb0="000101FF" w:csb1="00000000"/>
  </w:font>
  <w:font w:name="Mangal">
    <w:panose1 w:val="02040503050203030202"/>
    <w:charset w:val="00"/>
    <w:family w:val="roman"/>
    <w:pitch w:val="variable"/>
    <w:sig w:usb0="00008003" w:usb1="00000000" w:usb2="00000000" w:usb3="00000000" w:csb0="00000001" w:csb1="00000000"/>
  </w:font>
  <w:font w:name="Segoe UI">
    <w:panose1 w:val="020B0502040204020203"/>
    <w:charset w:val="EE"/>
    <w:family w:val="swiss"/>
    <w:pitch w:val="variable"/>
    <w:sig w:usb0="E4002EFF" w:usb1="C000E47F" w:usb2="00000009" w:usb3="00000000" w:csb0="000001FF" w:csb1="00000000"/>
  </w:font>
  <w:font w:name="Consolas">
    <w:panose1 w:val="020B0609020204030204"/>
    <w:charset w:val="EE"/>
    <w:family w:val="modern"/>
    <w:pitch w:val="fixed"/>
    <w:sig w:usb0="E00006FF" w:usb1="0000FCFF" w:usb2="00000001" w:usb3="00000000" w:csb0="0000019F" w:csb1="00000000"/>
  </w:font>
  <w:font w:name="Nirmala UI">
    <w:panose1 w:val="020B0502040204020203"/>
    <w:charset w:val="00"/>
    <w:family w:val="swiss"/>
    <w:pitch w:val="variable"/>
    <w:sig w:usb0="80FF8023" w:usb1="0200004A" w:usb2="00000200" w:usb3="00000000" w:csb0="00000001" w:csb1="00000000"/>
  </w:font>
  <w:font w:name="Noto Sans Balinese">
    <w:panose1 w:val="020B0502040504020204"/>
    <w:charset w:val="00"/>
    <w:family w:val="swiss"/>
    <w:pitch w:val="variable"/>
    <w:sig w:usb0="00000003" w:usb1="00000000" w:usb2="00000000" w:usb3="00000000" w:csb0="00000001" w:csb1="00000000"/>
  </w:font>
  <w:font w:name="Leelawadee UI">
    <w:panose1 w:val="020B0502040204020203"/>
    <w:charset w:val="00"/>
    <w:family w:val="swiss"/>
    <w:pitch w:val="variable"/>
    <w:sig w:usb0="A3000003" w:usb1="00000000" w:usb2="00010000" w:usb3="00000000" w:csb0="00010101" w:csb1="00000000"/>
  </w:font>
  <w:font w:name="Segoe UI Historic">
    <w:panose1 w:val="020B0502040204020203"/>
    <w:charset w:val="00"/>
    <w:family w:val="swiss"/>
    <w:pitch w:val="variable"/>
    <w:sig w:usb0="800001EF" w:usb1="02000002" w:usb2="0060C08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DaunPenh">
    <w:altName w:val="Leelawadee UI"/>
    <w:charset w:val="00"/>
    <w:family w:val="auto"/>
    <w:pitch w:val="variable"/>
    <w:sig w:usb0="80000003" w:usb1="00000000" w:usb2="00010000" w:usb3="00000000" w:csb0="00000001" w:csb1="00000000"/>
  </w:font>
  <w:font w:name="Cardo">
    <w:panose1 w:val="02020600000000000000"/>
    <w:charset w:val="EE"/>
    <w:family w:val="roman"/>
    <w:pitch w:val="variable"/>
    <w:sig w:usb0="E40008FF" w:usb1="5201E0FB" w:usb2="04608000" w:usb3="00000000" w:csb0="000000BB" w:csb1="00000000"/>
  </w:font>
  <w:font w:name="PMingLiU">
    <w:altName w:val="新細明體"/>
    <w:panose1 w:val="02010601000101010101"/>
    <w:charset w:val="88"/>
    <w:family w:val="roman"/>
    <w:pitch w:val="variable"/>
    <w:sig w:usb0="A00002FF" w:usb1="28CFFCFA" w:usb2="00000016" w:usb3="00000000" w:csb0="00100001" w:csb1="00000000"/>
  </w:font>
  <w:font w:name="Noto Sans Grantha">
    <w:panose1 w:val="020B0502040504020204"/>
    <w:charset w:val="00"/>
    <w:family w:val="swiss"/>
    <w:notTrueType/>
    <w:pitch w:val="variable"/>
    <w:sig w:usb0="80108003" w:usb1="02002004" w:usb2="00000000" w:usb3="00000000" w:csb0="00000001" w:csb1="00000000"/>
  </w:font>
  <w:font w:name="Cambria">
    <w:panose1 w:val="02040503050406030204"/>
    <w:charset w:val="EE"/>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Myanmar Text">
    <w:panose1 w:val="020B0502040204020203"/>
    <w:charset w:val="00"/>
    <w:family w:val="swiss"/>
    <w:pitch w:val="variable"/>
    <w:sig w:usb0="80000003" w:usb1="00000000" w:usb2="00000400" w:usb3="00000000" w:csb0="00000001" w:csb1="00000000"/>
  </w:font>
  <w:font w:name="Noto Sans Med">
    <w:panose1 w:val="020B0602040504020204"/>
    <w:charset w:val="01"/>
    <w:family w:val="swiss"/>
    <w:pitch w:val="variable"/>
    <w:sig w:usb0="E00002FF" w:usb1="4000001F" w:usb2="08000029" w:usb3="00000000" w:csb0="00000000" w:csb1="00000000"/>
  </w:font>
  <w:font w:name="Noto Serif">
    <w:panose1 w:val="02020502060505020204"/>
    <w:charset w:val="01"/>
    <w:family w:val="roman"/>
    <w:pitch w:val="variable"/>
    <w:sig w:usb0="E00002FF" w:usb1="4000001F" w:usb2="08000029" w:usb3="00000000" w:csb0="00000000" w:csb1="00000000"/>
  </w:font>
  <w:font w:name="Noto Sans">
    <w:panose1 w:val="020B0502040504020204"/>
    <w:charset w:val="01"/>
    <w:family w:val="swiss"/>
    <w:pitch w:val="variable"/>
    <w:sig w:usb0="E00002FF" w:usb1="4000001F" w:usb2="08000029" w:usb3="00000000" w:csb0="00000000" w:csb1="00000000"/>
  </w:font>
  <w:font w:name="Cambria Math">
    <w:panose1 w:val="02040503050406030204"/>
    <w:charset w:val="EE"/>
    <w:family w:val="roman"/>
    <w:pitch w:val="variable"/>
    <w:sig w:usb0="E00006FF" w:usb1="420024FF" w:usb2="02000000" w:usb3="00000000" w:csb0="0000019F" w:csb1="00000000"/>
  </w:font>
  <w:font w:name="Kokila">
    <w:panose1 w:val="020B0604020202020204"/>
    <w:charset w:val="00"/>
    <w:family w:val="swiss"/>
    <w:pitch w:val="variable"/>
    <w:sig w:usb0="00008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E7CC2F" w14:textId="77777777" w:rsidR="00070594" w:rsidRDefault="00070594">
    <w:pPr>
      <w:pStyle w:val="llb"/>
    </w:pPr>
    <w:r>
      <w:fldChar w:fldCharType="begin"/>
    </w:r>
    <w:r>
      <w:instrText>PAGE</w:instrText>
    </w:r>
    <w:r>
      <w:fldChar w:fldCharType="separate"/>
    </w:r>
    <w: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73E38B" w14:textId="77777777" w:rsidR="00070594" w:rsidRDefault="00070594">
    <w:pPr>
      <w:jc w:val="right"/>
    </w:pPr>
    <w:r>
      <w:rPr>
        <w:sz w:val="20"/>
        <w:szCs w:val="20"/>
      </w:rPr>
      <w:t xml:space="preserve">      </w:t>
    </w:r>
    <w:r>
      <w:fldChar w:fldCharType="begin"/>
    </w:r>
    <w:r>
      <w:instrText>PAGE</w:instrText>
    </w:r>
    <w:r>
      <w:fldChar w:fldCharType="separate"/>
    </w:r>
    <w:r>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3C2224F" w14:textId="77777777" w:rsidR="007D0D87" w:rsidRDefault="007D0D87">
      <w:pPr>
        <w:spacing w:line="240" w:lineRule="auto"/>
      </w:pPr>
      <w:r>
        <w:separator/>
      </w:r>
    </w:p>
  </w:footnote>
  <w:footnote w:type="continuationSeparator" w:id="0">
    <w:p w14:paraId="5FD777CA" w14:textId="77777777" w:rsidR="007D0D87" w:rsidRDefault="007D0D87">
      <w:pPr>
        <w:spacing w:line="240" w:lineRule="auto"/>
      </w:pPr>
      <w:r>
        <w:continuationSeparator/>
      </w:r>
    </w:p>
  </w:footnote>
  <w:footnote w:id="1">
    <w:p w14:paraId="6C1DEFD6" w14:textId="3C96CA0E" w:rsidR="00070594" w:rsidRPr="00CF217C" w:rsidRDefault="00070594" w:rsidP="00CF217C">
      <w:pPr>
        <w:pStyle w:val="Lbjegyzetszveg"/>
        <w:rPr>
          <w:lang w:val="hu-HU"/>
        </w:rPr>
      </w:pPr>
      <w:r w:rsidRPr="00F47381">
        <w:rPr>
          <w:rStyle w:val="Lbjegyzet-hivatkozs"/>
        </w:rPr>
        <w:tab/>
      </w:r>
      <w:r>
        <w:rPr>
          <w:rStyle w:val="Lbjegyzet-hivatkozs"/>
        </w:rPr>
        <w:footnoteRef/>
      </w:r>
      <w:r>
        <w:tab/>
      </w:r>
      <w:r w:rsidRPr="00CF217C">
        <w:t xml:space="preserve">Current draft at </w:t>
      </w:r>
      <w:hyperlink r:id="rId1" w:history="1">
        <w:r w:rsidRPr="00B76977">
          <w:rPr>
            <w:rStyle w:val="Hiperhivatkozs"/>
          </w:rPr>
          <w:t>https://docs.google.com/document/d/15HFxHJTOzIU1UDyVrB2yQYJ5wI6JyEshEkYgg5qwj8M/edit?usp=sharing</w:t>
        </w:r>
      </w:hyperlink>
      <w:r>
        <w:t xml:space="preserve"> </w:t>
      </w:r>
    </w:p>
  </w:footnote>
  <w:footnote w:id="2">
    <w:p w14:paraId="72B3CD61" w14:textId="7FD25D63" w:rsidR="00070594" w:rsidRPr="00CF217C" w:rsidRDefault="00070594">
      <w:pPr>
        <w:pStyle w:val="Lbjegyzetszveg"/>
        <w:rPr>
          <w:lang w:val="hu-HU"/>
        </w:rPr>
      </w:pPr>
      <w:r>
        <w:tab/>
      </w:r>
      <w:r w:rsidRPr="00F47381">
        <w:rPr>
          <w:rStyle w:val="Lbjegyzet-hivatkozs"/>
        </w:rPr>
        <w:footnoteRef/>
      </w:r>
      <w:r>
        <w:tab/>
        <w:t xml:space="preserve">An online copy, with ongoing modifications toward a subsequent version, is available at </w:t>
      </w:r>
      <w:hyperlink r:id="rId2" w:history="1">
        <w:r w:rsidRPr="00B76977">
          <w:rPr>
            <w:rStyle w:val="Hiperhivatkozs"/>
          </w:rPr>
          <w:t>https://docs.google.com/document/d/1hjWrrwRZQp4hmEqw4jBhhqoXdwJvRlw3EWboJteOPw0/edit?usp=sharing</w:t>
        </w:r>
      </w:hyperlink>
      <w:r>
        <w:t>.</w:t>
      </w:r>
    </w:p>
  </w:footnote>
  <w:footnote w:id="3">
    <w:p w14:paraId="7AD35DA1" w14:textId="2593F1AD" w:rsidR="00070594" w:rsidRDefault="00070594" w:rsidP="002519B3">
      <w:pPr>
        <w:pStyle w:val="Lbjegyzetszveg"/>
      </w:pPr>
      <w:r>
        <w:tab/>
      </w:r>
      <w:r w:rsidRPr="00F47381">
        <w:rPr>
          <w:rStyle w:val="Lbjegyzet-hivatkozs"/>
        </w:rPr>
        <w:footnoteRef/>
      </w:r>
      <w:r>
        <w:tab/>
        <w:t xml:space="preserve">Find the latest release version at </w:t>
      </w:r>
      <w:hyperlink r:id="rId3">
        <w:r>
          <w:rPr>
            <w:color w:val="1155CC"/>
            <w:u w:val="single"/>
          </w:rPr>
          <w:t>https://halshs.archives-ouvertes.fr/halshs-02272407</w:t>
        </w:r>
      </w:hyperlink>
      <w:r>
        <w:t xml:space="preserve">, and the latest internal </w:t>
      </w:r>
      <w:r w:rsidRPr="00E24F87">
        <w:rPr>
          <w:noProof/>
        </w:rPr>
        <w:t>(</w:t>
      </w:r>
      <w:r>
        <w:t xml:space="preserve">draft) version at </w:t>
      </w:r>
      <w:hyperlink r:id="rId4">
        <w:r>
          <w:rPr>
            <w:color w:val="1155CC"/>
            <w:u w:val="single"/>
          </w:rPr>
          <w:t>https://github.com/erc-dharma/project-documentation/tree/master/guides/transliteration</w:t>
        </w:r>
      </w:hyperlink>
      <w:r>
        <w:t>. The references to the TG in this document pertain to TG version 3, released simultaneously with EGD version 1.</w:t>
      </w:r>
    </w:p>
  </w:footnote>
  <w:footnote w:id="4">
    <w:p w14:paraId="19BBD3BD" w14:textId="37AB5303" w:rsidR="00070594" w:rsidRDefault="00070594" w:rsidP="002519B3">
      <w:pPr>
        <w:pStyle w:val="Lbjegyzetszveg"/>
      </w:pPr>
      <w:r>
        <w:tab/>
      </w:r>
      <w:r w:rsidRPr="00F47381">
        <w:rPr>
          <w:rStyle w:val="Lbjegyzet-hivatkozs"/>
        </w:rPr>
        <w:footnoteRef/>
      </w:r>
      <w:r>
        <w:tab/>
        <w:t xml:space="preserve">Find the latest internal version at </w:t>
      </w:r>
      <w:hyperlink r:id="rId5">
        <w:r>
          <w:rPr>
            <w:color w:val="1155CC"/>
            <w:u w:val="single"/>
          </w:rPr>
          <w:t>https://github.com/erc-dharma/project-documentation/tree/master/guides/zotero</w:t>
        </w:r>
      </w:hyperlink>
      <w:r>
        <w:t>.</w:t>
      </w:r>
    </w:p>
  </w:footnote>
  <w:footnote w:id="5">
    <w:p w14:paraId="55B6C304" w14:textId="429C79C6" w:rsidR="00070594" w:rsidRDefault="00070594" w:rsidP="002519B3">
      <w:pPr>
        <w:pStyle w:val="Lbjegyzetszveg"/>
      </w:pPr>
      <w:r>
        <w:tab/>
      </w:r>
      <w:r w:rsidRPr="00F47381">
        <w:rPr>
          <w:rStyle w:val="Lbjegyzet-hivatkozs"/>
        </w:rPr>
        <w:footnoteRef/>
      </w:r>
      <w:r>
        <w:tab/>
      </w:r>
      <w:hyperlink r:id="rId6">
        <w:r>
          <w:rPr>
            <w:color w:val="1155CC"/>
            <w:u w:val="single"/>
          </w:rPr>
          <w:t>https://tei-c.org/release/doc/tei-p5-doc/en/html/SG.html</w:t>
        </w:r>
      </w:hyperlink>
      <w:r>
        <w:t xml:space="preserve"> accessed 29 June 2020</w:t>
      </w:r>
    </w:p>
  </w:footnote>
  <w:footnote w:id="6">
    <w:p w14:paraId="5F64439F" w14:textId="77777777" w:rsidR="00070594" w:rsidRDefault="00070594" w:rsidP="002519B3">
      <w:pPr>
        <w:pStyle w:val="Lbjegyzetszveg"/>
      </w:pPr>
      <w:r>
        <w:tab/>
      </w:r>
      <w:r w:rsidRPr="00F47381">
        <w:rPr>
          <w:rStyle w:val="Lbjegyzet-hivatkozs"/>
        </w:rPr>
        <w:footnoteRef/>
      </w:r>
      <w:r>
        <w:tab/>
        <w:t xml:space="preserve">The use of single quote marks </w:t>
      </w:r>
      <w:r w:rsidRPr="00E24F87">
        <w:rPr>
          <w:noProof/>
        </w:rPr>
        <w:t>(</w:t>
      </w:r>
      <w:r>
        <w:t>' apostrophe) is also permitted by the XML standard. However, for the sake of consistency, we shall always use double quote marks.</w:t>
      </w:r>
    </w:p>
  </w:footnote>
  <w:footnote w:id="7">
    <w:p w14:paraId="24831C6E" w14:textId="77777777" w:rsidR="00070594" w:rsidRDefault="00070594" w:rsidP="002519B3">
      <w:pPr>
        <w:pStyle w:val="Lbjegyzetszveg"/>
      </w:pPr>
      <w:r>
        <w:tab/>
      </w:r>
      <w:r w:rsidRPr="00F47381">
        <w:rPr>
          <w:rStyle w:val="Lbjegyzet-hivatkozs"/>
        </w:rPr>
        <w:footnoteRef/>
      </w:r>
      <w:r>
        <w:tab/>
        <w:t xml:space="preserve">In Oxygen, press CTRL + SHIFT + , </w:t>
      </w:r>
      <w:r w:rsidRPr="00E24F87">
        <w:rPr>
          <w:noProof/>
        </w:rPr>
        <w:t>(</w:t>
      </w:r>
      <w:r>
        <w:t>comma) to turn selected text into a comment or to uncomment text around the cursor.</w:t>
      </w:r>
    </w:p>
  </w:footnote>
  <w:footnote w:id="8">
    <w:p w14:paraId="54E6707E" w14:textId="77777777" w:rsidR="00070594" w:rsidRDefault="00070594" w:rsidP="002519B3">
      <w:pPr>
        <w:pStyle w:val="Lbjegyzetszveg"/>
      </w:pPr>
      <w:r>
        <w:tab/>
      </w:r>
      <w:r w:rsidRPr="00F47381">
        <w:rPr>
          <w:rStyle w:val="Lbjegyzet-hivatkozs"/>
        </w:rPr>
        <w:footnoteRef/>
      </w:r>
      <w:r>
        <w:tab/>
        <w:t xml:space="preserve">You are probably aware that advanced WYSIWIG word processing software usually also provides such a facility </w:t>
      </w:r>
      <w:r w:rsidRPr="00E24F87">
        <w:rPr>
          <w:noProof/>
        </w:rPr>
        <w:t>(</w:t>
      </w:r>
      <w:r>
        <w:t>the use of styles), which is indeed conceptual markup.</w:t>
      </w:r>
    </w:p>
  </w:footnote>
  <w:footnote w:id="9">
    <w:p w14:paraId="27766505" w14:textId="77777777" w:rsidR="00070594" w:rsidRDefault="00070594" w:rsidP="002519B3">
      <w:pPr>
        <w:pStyle w:val="Lbjegyzetszveg"/>
      </w:pPr>
      <w:r>
        <w:tab/>
      </w:r>
      <w:r w:rsidRPr="00F47381">
        <w:rPr>
          <w:rStyle w:val="Lbjegyzet-hivatkozs"/>
        </w:rPr>
        <w:footnoteRef/>
      </w:r>
      <w:r>
        <w:tab/>
        <w:t xml:space="preserve">When representing original documents in TEI, the element </w:t>
      </w:r>
      <w:r w:rsidRPr="002519B3">
        <w:rPr>
          <w:rStyle w:val="Code"/>
        </w:rPr>
        <w:t>&lt;p&gt;</w:t>
      </w:r>
      <w:r>
        <w:t xml:space="preserve"> is normally used for paragraphs visually demarcated as such in the original physical manifestation of a text </w:t>
      </w:r>
      <w:r w:rsidRPr="00E24F87">
        <w:rPr>
          <w:noProof/>
        </w:rPr>
        <w:t>(</w:t>
      </w:r>
      <w:r>
        <w:t xml:space="preserve">i.e. units that start in a new line and may begin with an indent). Since our inscriptions seldom employ such visual paragraphs, yet often contain longer sections of coherent prose that lends itself to such segmentation, we refer to such units as semantic paragraphs and encode them with </w:t>
      </w:r>
      <w:r w:rsidRPr="002519B3">
        <w:rPr>
          <w:rStyle w:val="Code"/>
        </w:rPr>
        <w:t>&lt;p&gt;</w:t>
      </w:r>
      <w:r>
        <w:t xml:space="preserve">. This editorial segmentation is analogous to segmenting </w:t>
      </w:r>
      <w:r w:rsidRPr="00BE1CA8">
        <w:rPr>
          <w:rStyle w:val="Foreign"/>
        </w:rPr>
        <w:t>scripto continua</w:t>
      </w:r>
      <w:r>
        <w:t xml:space="preserve"> with editorial spaces and will be likewise helpful in display and interpretation.</w:t>
      </w:r>
    </w:p>
  </w:footnote>
  <w:footnote w:id="10">
    <w:p w14:paraId="040E4317" w14:textId="77777777" w:rsidR="00070594" w:rsidRDefault="00070594" w:rsidP="002519B3">
      <w:pPr>
        <w:pStyle w:val="Lbjegyzetszveg"/>
      </w:pPr>
      <w:r>
        <w:tab/>
      </w:r>
      <w:r w:rsidRPr="00F47381">
        <w:rPr>
          <w:rStyle w:val="Lbjegyzet-hivatkozs"/>
        </w:rPr>
        <w:footnoteRef/>
      </w:r>
      <w:r>
        <w:tab/>
        <w:t xml:space="preserve">The TEI element </w:t>
      </w:r>
      <w:r w:rsidRPr="002519B3">
        <w:rPr>
          <w:rStyle w:val="Code"/>
        </w:rPr>
        <w:t>&lt;caesura&gt;</w:t>
      </w:r>
      <w:r>
        <w:t xml:space="preserve"> does not take the attribute </w:t>
      </w:r>
      <w:r w:rsidRPr="008525C6">
        <w:rPr>
          <w:rStyle w:val="Codeattribute"/>
        </w:rPr>
        <w:t>@break</w:t>
      </w:r>
      <w:r w:rsidRPr="008525C6">
        <w:t xml:space="preserve"> </w:t>
      </w:r>
      <w:r w:rsidRPr="00E24F87">
        <w:rPr>
          <w:noProof/>
        </w:rPr>
        <w:t>(</w:t>
      </w:r>
      <w:r>
        <w:t xml:space="preserve">nor </w:t>
      </w:r>
      <w:r w:rsidRPr="008525C6">
        <w:rPr>
          <w:rStyle w:val="Codeattribute"/>
        </w:rPr>
        <w:t>@type</w:t>
      </w:r>
      <w:r w:rsidRPr="008525C6">
        <w:t>)</w:t>
      </w:r>
      <w:r>
        <w:t xml:space="preserve">. Since our use of conventional metre names leaves open the possibility to automatically determine the location of caesuras at the prescribed points, the only reason why we might want to encode them is to facilitate research on non-standard caesuras and </w:t>
      </w:r>
      <w:r w:rsidRPr="00BE1CA8">
        <w:rPr>
          <w:rStyle w:val="Foreign"/>
        </w:rPr>
        <w:t>yatibhaṅga</w:t>
      </w:r>
      <w:r>
        <w:t xml:space="preserve">, hence our suggestion to use </w:t>
      </w:r>
      <w:r w:rsidRPr="002519B3">
        <w:rPr>
          <w:rStyle w:val="Code"/>
        </w:rPr>
        <w:t>&lt;milestone&gt;</w:t>
      </w:r>
      <w:r>
        <w:t>.</w:t>
      </w:r>
    </w:p>
  </w:footnote>
  <w:footnote w:id="11">
    <w:p w14:paraId="32308DC4" w14:textId="77777777" w:rsidR="00070594" w:rsidRDefault="00070594" w:rsidP="002519B3">
      <w:pPr>
        <w:pStyle w:val="Lbjegyzetszveg"/>
      </w:pPr>
      <w:r>
        <w:tab/>
      </w:r>
      <w:r w:rsidRPr="00F47381">
        <w:rPr>
          <w:rStyle w:val="Lbjegyzet-hivatkozs"/>
        </w:rPr>
        <w:footnoteRef/>
      </w:r>
      <w:r>
        <w:tab/>
        <w:t>This will not be the case if you follow the numbering schemes recommended by this Guide, but other numbering schemes are permitted for all kinds of partition when there is good reason for their use.</w:t>
      </w:r>
    </w:p>
  </w:footnote>
  <w:footnote w:id="12">
    <w:p w14:paraId="0BBB6BD4" w14:textId="77777777" w:rsidR="00070594" w:rsidRDefault="00070594" w:rsidP="002519B3">
      <w:pPr>
        <w:pStyle w:val="Lbjegyzetszveg"/>
      </w:pPr>
      <w:r>
        <w:tab/>
      </w:r>
      <w:r w:rsidRPr="00F47381">
        <w:rPr>
          <w:rStyle w:val="Lbjegyzet-hivatkozs"/>
        </w:rPr>
        <w:footnoteRef/>
      </w:r>
      <w:r>
        <w:tab/>
        <w:t>It is possible in TEI to encode uncertainty regarding the location of a line beginning in a machine-readable way, but the required markup is somewhat complex and we deem that the benefit is not worth the effort.</w:t>
      </w:r>
    </w:p>
  </w:footnote>
  <w:footnote w:id="13">
    <w:p w14:paraId="30244C67" w14:textId="77777777" w:rsidR="00070594" w:rsidRDefault="00070594" w:rsidP="002519B3">
      <w:pPr>
        <w:pStyle w:val="Lbjegyzetszveg"/>
      </w:pPr>
      <w:r>
        <w:tab/>
      </w:r>
      <w:r w:rsidRPr="00F47381">
        <w:rPr>
          <w:rStyle w:val="Lbjegyzet-hivatkozs"/>
        </w:rPr>
        <w:footnoteRef/>
      </w:r>
      <w:r>
        <w:tab/>
        <w:t>Should you come across a multi-line foliation mark, contact the authors and the XML-TEI Data Manager with the details to devise a solution.</w:t>
      </w:r>
    </w:p>
  </w:footnote>
  <w:footnote w:id="14">
    <w:p w14:paraId="7B93E195" w14:textId="62488C36" w:rsidR="00070594" w:rsidRDefault="00070594" w:rsidP="002519B3">
      <w:pPr>
        <w:pStyle w:val="Lbjegyzetszveg"/>
      </w:pPr>
      <w:r>
        <w:tab/>
      </w:r>
      <w:r w:rsidRPr="00F47381">
        <w:rPr>
          <w:rStyle w:val="Lbjegyzet-hivatkozs"/>
        </w:rPr>
        <w:footnoteRef/>
      </w:r>
      <w:r>
        <w:tab/>
        <w:t xml:space="preserve">Pages may occur in more than one textpart in copperplate sets divided into textparts because of an unknown number of lost medial plates </w:t>
      </w:r>
      <w:r w:rsidRPr="00E24F87">
        <w:rPr>
          <w:noProof/>
        </w:rPr>
        <w:t>(</w:t>
      </w:r>
      <w:r>
        <w:t>§</w:t>
      </w:r>
      <w:r>
        <w:fldChar w:fldCharType="begin"/>
      </w:r>
      <w:r>
        <w:instrText xml:space="preserve"> REF _Ref43984811 \r \h  \* MERGEFORMAT </w:instrText>
      </w:r>
      <w:r>
        <w:fldChar w:fldCharType="separate"/>
      </w:r>
      <w:r>
        <w:t>5.4.8</w:t>
      </w:r>
      <w:r>
        <w:fldChar w:fldCharType="end"/>
      </w:r>
      <w:r>
        <w:t>). Another theoretically possible scenario might be two sets of copper plates bound with a single ring and edited as a single text.</w:t>
      </w:r>
    </w:p>
  </w:footnote>
  <w:footnote w:id="15">
    <w:p w14:paraId="73420CFC" w14:textId="77777777" w:rsidR="00070594" w:rsidRDefault="00070594" w:rsidP="002519B3">
      <w:pPr>
        <w:pStyle w:val="Lbjegyzetszveg"/>
      </w:pPr>
      <w:r>
        <w:tab/>
      </w:r>
      <w:r w:rsidRPr="00F47381">
        <w:rPr>
          <w:rStyle w:val="Lbjegyzet-hivatkozs"/>
        </w:rPr>
        <w:footnoteRef/>
      </w:r>
      <w:r>
        <w:tab/>
        <w:t>In this section and elsewhere when discussing copper plates, “plate” is used in reference to one discrete physical item; “face” for one side of a plate as a physical surface; “page” as a unit of text that is inscribed on one face of a plate; and “folio” as an abstract unit of text comprised of two pages that belong to a single plate. Of these terms, only “page” has an exact markup equivalent.</w:t>
      </w:r>
    </w:p>
  </w:footnote>
  <w:footnote w:id="16">
    <w:p w14:paraId="36F9CBE6" w14:textId="77777777" w:rsidR="00070594" w:rsidRDefault="00070594" w:rsidP="002519B3">
      <w:pPr>
        <w:pStyle w:val="Lbjegyzetszveg"/>
      </w:pPr>
      <w:r>
        <w:tab/>
      </w:r>
      <w:r w:rsidRPr="00F47381">
        <w:rPr>
          <w:rStyle w:val="Lbjegyzet-hivatkozs"/>
        </w:rPr>
        <w:footnoteRef/>
      </w:r>
      <w:r>
        <w:tab/>
        <w:t>The markup alternative described here is not expressly limited to the cases discussed in the TG, but is redundant in normal circumstances. If you encounter any other situations where you think its use is warranted, feel free to employ it, but please inform the authors of this Guide and the XML-TEI Data Manager about the details.</w:t>
      </w:r>
    </w:p>
  </w:footnote>
  <w:footnote w:id="17">
    <w:p w14:paraId="28101843" w14:textId="77777777" w:rsidR="00070594" w:rsidRDefault="00070594" w:rsidP="002519B3">
      <w:pPr>
        <w:pStyle w:val="Lbjegyzetszveg"/>
      </w:pPr>
      <w:r>
        <w:tab/>
      </w:r>
      <w:r w:rsidRPr="00F47381">
        <w:rPr>
          <w:rStyle w:val="Lbjegyzet-hivatkozs"/>
        </w:rPr>
        <w:footnoteRef/>
      </w:r>
      <w:r>
        <w:tab/>
        <w:t xml:space="preserve">We must resort to this compromise because the internal logic of EpiDoc does not permit </w:t>
      </w:r>
      <w:r>
        <w:rPr>
          <w:rFonts w:ascii="Consolas" w:eastAsia="Consolas" w:hAnsi="Consolas" w:cs="Consolas"/>
          <w:color w:val="000080"/>
          <w:shd w:val="clear" w:color="auto" w:fill="F8F8F8"/>
        </w:rPr>
        <w:t>&lt;space&gt;</w:t>
      </w:r>
      <w:r>
        <w:t xml:space="preserve"> or </w:t>
      </w:r>
      <w:r>
        <w:rPr>
          <w:rFonts w:ascii="Consolas" w:eastAsia="Consolas" w:hAnsi="Consolas" w:cs="Consolas"/>
          <w:color w:val="000080"/>
          <w:shd w:val="clear" w:color="auto" w:fill="F8F8F8"/>
        </w:rPr>
        <w:t>&lt;lb&gt;</w:t>
      </w:r>
      <w:r>
        <w:t xml:space="preserve"> elements inside </w:t>
      </w:r>
      <w:r>
        <w:rPr>
          <w:rFonts w:ascii="Consolas" w:eastAsia="Consolas" w:hAnsi="Consolas" w:cs="Consolas"/>
          <w:color w:val="000080"/>
          <w:shd w:val="clear" w:color="auto" w:fill="F8F8F8"/>
        </w:rPr>
        <w:t>&lt;unclear&gt;</w:t>
      </w:r>
      <w:r>
        <w:t>, so it is not possible to encode alternative readings which include an interruption, even if the location of that interruption with respect to the text is different in the alternatives.</w:t>
      </w:r>
    </w:p>
  </w:footnote>
  <w:footnote w:id="18">
    <w:p w14:paraId="0C7F96CA" w14:textId="1437DF11" w:rsidR="00070594" w:rsidRDefault="00070594" w:rsidP="002519B3">
      <w:pPr>
        <w:pStyle w:val="Lbjegyzetszveg"/>
      </w:pPr>
      <w:r>
        <w:tab/>
      </w:r>
      <w:r w:rsidRPr="00F47381">
        <w:rPr>
          <w:rStyle w:val="Lbjegyzet-hivatkozs"/>
        </w:rPr>
        <w:footnoteRef/>
      </w:r>
      <w:r>
        <w:tab/>
      </w:r>
      <w:hyperlink r:id="rId7">
        <w:r>
          <w:rPr>
            <w:color w:val="1155CC"/>
            <w:u w:val="single"/>
          </w:rPr>
          <w:t>https://en.wiktionary.org/wiki/gaiji</w:t>
        </w:r>
      </w:hyperlink>
      <w:r>
        <w:t xml:space="preserve"> </w:t>
      </w:r>
    </w:p>
  </w:footnote>
  <w:footnote w:id="19">
    <w:p w14:paraId="15C86BB2" w14:textId="77777777" w:rsidR="00070594" w:rsidRDefault="00070594" w:rsidP="002519B3">
      <w:pPr>
        <w:pStyle w:val="Lbjegyzetszveg"/>
      </w:pPr>
      <w:r>
        <w:tab/>
      </w:r>
      <w:r w:rsidRPr="00F47381">
        <w:rPr>
          <w:rStyle w:val="Lbjegyzet-hivatkozs"/>
        </w:rPr>
        <w:footnoteRef/>
      </w:r>
      <w:r>
        <w:tab/>
        <w:t xml:space="preserve">Notwithstanding the fact that for a so-called ‘independent vowel’ </w:t>
      </w:r>
      <w:r w:rsidRPr="00BE1CA8">
        <w:rPr>
          <w:rStyle w:val="Foreign"/>
        </w:rPr>
        <w:t>i</w:t>
      </w:r>
      <w:r>
        <w:t xml:space="preserve"> you would normally use </w:t>
      </w:r>
      <w:r w:rsidRPr="00BE1CA8">
        <w:rPr>
          <w:rStyle w:val="Foreign"/>
        </w:rPr>
        <w:t>qi</w:t>
      </w:r>
      <w:r>
        <w:t xml:space="preserve"> rather than </w:t>
      </w:r>
      <w:r w:rsidRPr="00BE1CA8">
        <w:rPr>
          <w:rStyle w:val="Foreign"/>
        </w:rPr>
        <w:t>I</w:t>
      </w:r>
      <w:r>
        <w:t xml:space="preserve"> in Cambodian inscriptions </w:t>
      </w:r>
      <w:r w:rsidRPr="00E24F87">
        <w:rPr>
          <w:noProof/>
        </w:rPr>
        <w:t>(</w:t>
      </w:r>
      <w:r>
        <w:t xml:space="preserve">TG §3.3.4), the use of </w:t>
      </w:r>
      <w:r w:rsidRPr="00BE1CA8">
        <w:rPr>
          <w:rStyle w:val="Foreign"/>
        </w:rPr>
        <w:t>I</w:t>
      </w:r>
      <w:r>
        <w:t xml:space="preserve"> for numerals without this explicit markup would create an inconsistency in the corpus as a whole.</w:t>
      </w:r>
    </w:p>
  </w:footnote>
  <w:footnote w:id="20">
    <w:p w14:paraId="44D85ADD" w14:textId="3E7554C9" w:rsidR="00070594" w:rsidRDefault="00070594" w:rsidP="002519B3">
      <w:pPr>
        <w:pStyle w:val="Lbjegyzetszveg"/>
      </w:pPr>
      <w:r>
        <w:tab/>
      </w:r>
      <w:r w:rsidRPr="00F47381">
        <w:rPr>
          <w:rStyle w:val="Lbjegyzet-hivatkozs"/>
        </w:rPr>
        <w:footnoteRef/>
      </w:r>
      <w:r>
        <w:tab/>
      </w:r>
      <w:hyperlink r:id="rId8">
        <w:r>
          <w:rPr>
            <w:color w:val="1155CC"/>
            <w:u w:val="single"/>
          </w:rPr>
          <w:t>https://docs.google.com/document/d/1glfyQnFqPrbVOYzegfjKIOVrc-vMgznEQ1iNsFf7DE8/edit?usp=sharing</w:t>
        </w:r>
      </w:hyperlink>
    </w:p>
  </w:footnote>
  <w:footnote w:id="21">
    <w:p w14:paraId="3B22A9E6" w14:textId="3642730B" w:rsidR="00070594" w:rsidRDefault="00070594" w:rsidP="002519B3">
      <w:pPr>
        <w:pStyle w:val="Lbjegyzetszveg"/>
      </w:pPr>
      <w:r>
        <w:tab/>
      </w:r>
      <w:r w:rsidRPr="00F47381">
        <w:rPr>
          <w:rStyle w:val="Lbjegyzet-hivatkozs"/>
        </w:rPr>
        <w:footnoteRef/>
      </w:r>
      <w:r>
        <w:tab/>
      </w:r>
      <w:hyperlink r:id="rId9">
        <w:r>
          <w:rPr>
            <w:color w:val="1155CC"/>
            <w:u w:val="single"/>
          </w:rPr>
          <w:t>https://docs.google.com/document/d/1glfyQnFqPrbVOYzegfjKIOVrc-vMgznEQ1iNsFf7DE8/edit?usp=sharing</w:t>
        </w:r>
      </w:hyperlink>
    </w:p>
  </w:footnote>
  <w:footnote w:id="22">
    <w:p w14:paraId="3BDCBFAF" w14:textId="77777777" w:rsidR="00070594" w:rsidRDefault="00070594" w:rsidP="002519B3">
      <w:pPr>
        <w:pStyle w:val="Lbjegyzetszveg"/>
      </w:pPr>
      <w:r>
        <w:tab/>
      </w:r>
      <w:r w:rsidRPr="00F47381">
        <w:rPr>
          <w:rStyle w:val="Lbjegyzet-hivatkozs"/>
        </w:rPr>
        <w:footnoteRef/>
      </w:r>
      <w:r>
        <w:tab/>
        <w:t>TEI allows the semantic tagging of characters as punctuation marks. We may at a later stage decide to add such tags automatically, but at present we see no advantage to doing so.</w:t>
      </w:r>
    </w:p>
  </w:footnote>
  <w:footnote w:id="23">
    <w:p w14:paraId="1EB28254" w14:textId="2E444689" w:rsidR="00070594" w:rsidRDefault="00070594" w:rsidP="002519B3">
      <w:pPr>
        <w:pStyle w:val="Lbjegyzetszveg"/>
      </w:pPr>
      <w:r>
        <w:tab/>
      </w:r>
      <w:r w:rsidRPr="00F47381">
        <w:rPr>
          <w:rStyle w:val="Lbjegyzet-hivatkozs"/>
        </w:rPr>
        <w:footnoteRef/>
      </w:r>
      <w:r>
        <w:tab/>
      </w:r>
      <w:hyperlink r:id="rId10" w:anchor="PHSP">
        <w:r>
          <w:rPr>
            <w:color w:val="1155CC"/>
            <w:u w:val="single"/>
          </w:rPr>
          <w:t>https://www.tei-c.org/release/doc/tei-p5-doc/en/html/PH.html#PHSP</w:t>
        </w:r>
      </w:hyperlink>
    </w:p>
  </w:footnote>
  <w:footnote w:id="24">
    <w:p w14:paraId="1A318CB8" w14:textId="604C8155" w:rsidR="00070594" w:rsidRDefault="00070594" w:rsidP="002519B3">
      <w:pPr>
        <w:pStyle w:val="Lbjegyzetszveg"/>
      </w:pPr>
      <w:r>
        <w:tab/>
      </w:r>
      <w:r w:rsidRPr="00F47381">
        <w:rPr>
          <w:rStyle w:val="Lbjegyzet-hivatkozs"/>
        </w:rPr>
        <w:footnoteRef/>
      </w:r>
      <w:r>
        <w:tab/>
        <w:t xml:space="preserve">As the table makes clear, EpiDoc does not allow the use of </w:t>
      </w:r>
      <w:r w:rsidRPr="00C53BF3">
        <w:rPr>
          <w:rStyle w:val="Code"/>
        </w:rPr>
        <w:t xml:space="preserve">&lt;supplied </w:t>
      </w:r>
      <w:r w:rsidRPr="00C53BF3">
        <w:rPr>
          <w:rStyle w:val="Codeattribute"/>
        </w:rPr>
        <w:t>reason</w:t>
      </w:r>
      <w:r w:rsidRPr="00C53BF3">
        <w:rPr>
          <w:rStyle w:val="Code"/>
        </w:rPr>
        <w:t>=</w:t>
      </w:r>
      <w:r w:rsidRPr="00C53BF3">
        <w:rPr>
          <w:rStyle w:val="Codevalue"/>
        </w:rPr>
        <w:t>"illegible"</w:t>
      </w:r>
      <w:r w:rsidRPr="00C53BF3">
        <w:rPr>
          <w:rStyle w:val="Code"/>
        </w:rPr>
        <w:t>&gt;</w:t>
      </w:r>
      <w:r>
        <w:t xml:space="preserve">, which would be expected in the middle column. The rationale behind this is that if any vestiges remain, and these can be reconstructed on the basis of context, then they meet the definition of </w:t>
      </w:r>
      <w:r w:rsidRPr="002519B3">
        <w:rPr>
          <w:rStyle w:val="Code"/>
        </w:rPr>
        <w:t>&lt;unclear&gt;</w:t>
      </w:r>
      <w:r>
        <w:t xml:space="preserve"> </w:t>
      </w:r>
      <w:r w:rsidRPr="00E24F87">
        <w:rPr>
          <w:noProof/>
        </w:rPr>
        <w:t>(</w:t>
      </w:r>
      <w:r>
        <w:t>see §</w:t>
      </w:r>
      <w:r>
        <w:fldChar w:fldCharType="begin"/>
      </w:r>
      <w:r>
        <w:instrText xml:space="preserve"> REF _Ref43987289 \r \h  \* MERGEFORMAT </w:instrText>
      </w:r>
      <w:r>
        <w:fldChar w:fldCharType="separate"/>
      </w:r>
      <w:r>
        <w:t>5.3.1</w:t>
      </w:r>
      <w:r>
        <w:fldChar w:fldCharType="end"/>
      </w:r>
      <w:r>
        <w:t xml:space="preserve">) and ought to be marked up as such. While one could argue for a distinction between “conjecturally restored text not explicitly ruled out by vestiges” and “text restored on the basis of vestiges,” our encoding practice shall follow established EpiDoc convention. Note also that the tradition of epigraphic editions in India is actually quite in line with the EpiDoc approach. Even in the </w:t>
      </w:r>
      <w:r w:rsidRPr="00BE1CA8">
        <w:rPr>
          <w:rStyle w:val="Foreign"/>
        </w:rPr>
        <w:t>Corpus inscriptionum indicarum</w:t>
      </w:r>
      <w:r>
        <w:t xml:space="preserve">, Fleet </w:t>
      </w:r>
      <w:r w:rsidRPr="00E24F87">
        <w:rPr>
          <w:noProof/>
        </w:rPr>
        <w:t>(</w:t>
      </w:r>
      <w:r>
        <w:t>1888,194) uses the same editorial markup for “letters which are much damaged and nearly illegible in the original, or which, being wholly illegible, can be supplied with certainty.''</w:t>
      </w:r>
    </w:p>
  </w:footnote>
  <w:footnote w:id="25">
    <w:p w14:paraId="79F02BE8" w14:textId="720A8CF7" w:rsidR="00070594" w:rsidRDefault="00070594" w:rsidP="002519B3">
      <w:pPr>
        <w:pStyle w:val="Lbjegyzetszveg"/>
      </w:pPr>
      <w:r>
        <w:tab/>
      </w:r>
      <w:r w:rsidRPr="00F47381">
        <w:rPr>
          <w:rStyle w:val="Lbjegyzet-hivatkozs"/>
        </w:rPr>
        <w:footnoteRef/>
      </w:r>
      <w:r>
        <w:tab/>
      </w:r>
      <w:hyperlink r:id="rId11">
        <w:r>
          <w:rPr>
            <w:color w:val="1155CC"/>
            <w:u w:val="single"/>
          </w:rPr>
          <w:t>http://www.stoa.org/epidoc/gl/latest/trans-ambiguous.html</w:t>
        </w:r>
      </w:hyperlink>
      <w:r>
        <w:t xml:space="preserve"> accessed May 2020</w:t>
      </w:r>
    </w:p>
  </w:footnote>
  <w:footnote w:id="26">
    <w:p w14:paraId="0DD164E9" w14:textId="77777777" w:rsidR="00070594" w:rsidRDefault="00070594" w:rsidP="002519B3">
      <w:pPr>
        <w:pStyle w:val="Lbjegyzetszveg"/>
      </w:pPr>
      <w:r>
        <w:tab/>
      </w:r>
      <w:r w:rsidRPr="00F47381">
        <w:rPr>
          <w:rStyle w:val="Lbjegyzet-hivatkozs"/>
        </w:rPr>
        <w:footnoteRef/>
      </w:r>
      <w:r>
        <w:tab/>
        <w:t xml:space="preserve">In the interest of preserving your sanity, it is advised that you avoid encoding the full spectrum of possibilities, </w:t>
      </w:r>
      <w:r>
        <w:rPr>
          <w:rFonts w:ascii="Consolas" w:eastAsia="Consolas" w:hAnsi="Consolas" w:cs="Consolas"/>
          <w:color w:val="333333"/>
          <w:shd w:val="clear" w:color="auto" w:fill="F8F8F8"/>
        </w:rPr>
        <w:t>k</w:t>
      </w:r>
      <w:r>
        <w:rPr>
          <w:rFonts w:ascii="Consolas" w:eastAsia="Consolas" w:hAnsi="Consolas" w:cs="Consolas"/>
          <w:color w:val="000080"/>
          <w:shd w:val="clear" w:color="auto" w:fill="F8F8F8"/>
        </w:rPr>
        <w:t>&lt;choice&gt;&lt;unclear&gt;</w:t>
      </w:r>
      <w:r>
        <w:rPr>
          <w:rFonts w:ascii="Consolas" w:eastAsia="Consolas" w:hAnsi="Consolas" w:cs="Consolas"/>
          <w:color w:val="333333"/>
          <w:shd w:val="clear" w:color="auto" w:fill="F8F8F8"/>
        </w:rPr>
        <w:t>ā</w:t>
      </w:r>
      <w:r>
        <w:rPr>
          <w:rFonts w:ascii="Consolas" w:eastAsia="Consolas" w:hAnsi="Consolas" w:cs="Consolas"/>
          <w:color w:val="000080"/>
          <w:shd w:val="clear" w:color="auto" w:fill="F8F8F8"/>
        </w:rPr>
        <w:t>&lt;/unclear&gt;&lt;unclear&gt;</w:t>
      </w:r>
      <w:r>
        <w:rPr>
          <w:rFonts w:ascii="Consolas" w:eastAsia="Consolas" w:hAnsi="Consolas" w:cs="Consolas"/>
          <w:color w:val="333333"/>
          <w:shd w:val="clear" w:color="auto" w:fill="F8F8F8"/>
        </w:rPr>
        <w:t>ara</w:t>
      </w:r>
      <w:r>
        <w:rPr>
          <w:rFonts w:ascii="Consolas" w:eastAsia="Consolas" w:hAnsi="Consolas" w:cs="Consolas"/>
          <w:color w:val="000080"/>
          <w:shd w:val="clear" w:color="auto" w:fill="F8F8F8"/>
        </w:rPr>
        <w:t>&lt;/unclear&gt;&lt;unclear&gt;</w:t>
      </w:r>
      <w:r>
        <w:rPr>
          <w:rFonts w:ascii="Consolas" w:eastAsia="Consolas" w:hAnsi="Consolas" w:cs="Consolas"/>
          <w:color w:val="333333"/>
          <w:shd w:val="clear" w:color="auto" w:fill="F8F8F8"/>
        </w:rPr>
        <w:t>ar</w:t>
      </w:r>
      <w:r>
        <w:rPr>
          <w:rFonts w:ascii="Consolas" w:eastAsia="Consolas" w:hAnsi="Consolas" w:cs="Consolas"/>
          <w:color w:val="000080"/>
          <w:shd w:val="clear" w:color="auto" w:fill="F8F8F8"/>
        </w:rPr>
        <w:t>&lt;/unclear&gt;&lt;unclear&gt;</w:t>
      </w:r>
      <w:r>
        <w:rPr>
          <w:rFonts w:ascii="Consolas" w:eastAsia="Consolas" w:hAnsi="Consolas" w:cs="Consolas"/>
          <w:color w:val="333333"/>
          <w:shd w:val="clear" w:color="auto" w:fill="F8F8F8"/>
        </w:rPr>
        <w:t>ra</w:t>
      </w:r>
      <w:r>
        <w:rPr>
          <w:rFonts w:ascii="Consolas" w:eastAsia="Consolas" w:hAnsi="Consolas" w:cs="Consolas"/>
          <w:color w:val="000080"/>
          <w:shd w:val="clear" w:color="auto" w:fill="F8F8F8"/>
        </w:rPr>
        <w:t>&lt;/unclear&gt;&lt;/choice&gt;</w:t>
      </w:r>
      <w:r>
        <w:t xml:space="preserve"> unless all are indeed plausible and worth recording.</w:t>
      </w:r>
    </w:p>
  </w:footnote>
  <w:footnote w:id="27">
    <w:p w14:paraId="3518FB6A" w14:textId="19CEDFEF" w:rsidR="00070594" w:rsidRDefault="00070594" w:rsidP="002519B3">
      <w:pPr>
        <w:pStyle w:val="Lbjegyzetszveg"/>
      </w:pPr>
      <w:r>
        <w:tab/>
      </w:r>
      <w:r w:rsidRPr="00F47381">
        <w:rPr>
          <w:rStyle w:val="Lbjegyzet-hivatkozs"/>
        </w:rPr>
        <w:footnoteRef/>
      </w:r>
      <w:r>
        <w:tab/>
      </w:r>
      <w:hyperlink r:id="rId12">
        <w:r>
          <w:rPr>
            <w:color w:val="1155CC"/>
            <w:u w:val="single"/>
          </w:rPr>
          <w:t>https://www.tei-c.org/release/doc/tei-p5-doc/en/html/ref-gap.html</w:t>
        </w:r>
      </w:hyperlink>
      <w:r>
        <w:t xml:space="preserve"> accessed 28 August 2019. This definition uses the term “transcription” in a generic sense of the transposition of text from one medium to another, not in the specific sense in which it is distinct from transliteration </w:t>
      </w:r>
      <w:r w:rsidRPr="00E24F87">
        <w:rPr>
          <w:noProof/>
        </w:rPr>
        <w:t>(</w:t>
      </w:r>
      <w:r>
        <w:t>see TG §1.4.3).</w:t>
      </w:r>
    </w:p>
  </w:footnote>
  <w:footnote w:id="28">
    <w:p w14:paraId="1A71D0E6" w14:textId="77777777" w:rsidR="00070594" w:rsidRPr="00EF69A7" w:rsidRDefault="00070594">
      <w:pPr>
        <w:pStyle w:val="Lbjegyzetszveg"/>
      </w:pPr>
      <w:r>
        <w:tab/>
      </w:r>
      <w:r w:rsidRPr="00F47381">
        <w:rPr>
          <w:rStyle w:val="Lbjegyzet-hivatkozs"/>
        </w:rPr>
        <w:footnoteRef/>
      </w:r>
      <w:r>
        <w:tab/>
        <w:t xml:space="preserve">The EpiDoc schema permits the use of </w:t>
      </w:r>
      <w:r w:rsidRPr="008525C6">
        <w:rPr>
          <w:rStyle w:val="Codeattribute"/>
        </w:rPr>
        <w:t>@extent</w:t>
      </w:r>
      <w:r>
        <w:t xml:space="preserve"> without </w:t>
      </w:r>
      <w:r w:rsidRPr="008525C6">
        <w:rPr>
          <w:rStyle w:val="Codeattribute"/>
        </w:rPr>
        <w:t>@</w:t>
      </w:r>
      <w:r>
        <w:rPr>
          <w:rStyle w:val="Codeattribute"/>
        </w:rPr>
        <w:t>unit</w:t>
      </w:r>
      <w:r>
        <w:t xml:space="preserve">, but in our practice, </w:t>
      </w:r>
      <w:r w:rsidRPr="008525C6">
        <w:rPr>
          <w:rStyle w:val="Codeattribute"/>
        </w:rPr>
        <w:t>@</w:t>
      </w:r>
      <w:r>
        <w:rPr>
          <w:rStyle w:val="Codeattribute"/>
        </w:rPr>
        <w:t>unit</w:t>
      </w:r>
      <w:r>
        <w:t xml:space="preserve"> shall always be specified.</w:t>
      </w:r>
    </w:p>
  </w:footnote>
  <w:footnote w:id="29">
    <w:p w14:paraId="1B67D4A9" w14:textId="36A67C4D" w:rsidR="00070594" w:rsidRDefault="00070594" w:rsidP="002519B3">
      <w:pPr>
        <w:pStyle w:val="Lbjegyzetszveg"/>
      </w:pPr>
      <w:r>
        <w:tab/>
      </w:r>
      <w:r w:rsidRPr="00F47381">
        <w:rPr>
          <w:rStyle w:val="Lbjegyzet-hivatkozs"/>
        </w:rPr>
        <w:footnoteRef/>
      </w:r>
      <w:r>
        <w:tab/>
        <w:t xml:space="preserve">This was not permitted in earlier versions of the EpiDoc schema, </w:t>
      </w:r>
      <w:r w:rsidRPr="00912CDD">
        <w:t>but has been added at our request and is  available as of 13 October 2020.</w:t>
      </w:r>
    </w:p>
  </w:footnote>
  <w:footnote w:id="30">
    <w:p w14:paraId="79560758" w14:textId="77777777" w:rsidR="00070594" w:rsidRDefault="00070594" w:rsidP="002519B3">
      <w:pPr>
        <w:pStyle w:val="Lbjegyzetszveg"/>
      </w:pPr>
      <w:r>
        <w:tab/>
      </w:r>
      <w:r w:rsidRPr="00F47381">
        <w:rPr>
          <w:rStyle w:val="Lbjegyzet-hivatkozs"/>
        </w:rPr>
        <w:footnoteRef/>
      </w:r>
      <w:r>
        <w:tab/>
        <w:t>In Sanskrit quantitative verse, the number of lost syllables may be estimated at 75% of the number of missing morae. Thus, if a 12-mora chunk is missing from a verse line, estimate the length of the lacuna at 9 characters if you have no better indication. This figure is based on a quick statistical look at a small sample; feel free to use a better approximation if you can, and do not worry too much about the accuracy of the character count.</w:t>
      </w:r>
    </w:p>
  </w:footnote>
  <w:footnote w:id="31">
    <w:p w14:paraId="7464C4C2" w14:textId="77777777" w:rsidR="00070594" w:rsidRDefault="00070594" w:rsidP="002519B3">
      <w:pPr>
        <w:pStyle w:val="Lbjegyzetszveg"/>
      </w:pPr>
      <w:r>
        <w:tab/>
      </w:r>
      <w:r w:rsidRPr="00F47381">
        <w:rPr>
          <w:rStyle w:val="Lbjegyzet-hivatkozs"/>
        </w:rPr>
        <w:footnoteRef/>
      </w:r>
      <w:r>
        <w:tab/>
        <w:t>Keep in mind that the markup should reflect the positional value of the vowel and not its length by nature: if a vowel is followed by more than one consonant, then it is positionally long even if it is a short vowel by nature.</w:t>
      </w:r>
    </w:p>
  </w:footnote>
  <w:footnote w:id="32">
    <w:p w14:paraId="58DD482D" w14:textId="77777777" w:rsidR="00070594" w:rsidRDefault="00070594" w:rsidP="003A541C">
      <w:pPr>
        <w:pStyle w:val="Lbjegyzetszveg"/>
      </w:pPr>
      <w:r>
        <w:tab/>
      </w:r>
      <w:r w:rsidRPr="00F47381">
        <w:rPr>
          <w:rStyle w:val="Lbjegyzet-hivatkozs"/>
        </w:rPr>
        <w:footnoteRef/>
      </w:r>
      <w:r>
        <w:tab/>
        <w:t>Or, in principle, lines possibly illegible. But such a situation seems unlikely: if vestiges are so scant that you cannot even tell whether there ever was writing in a certain area, then that text is for all purposes better marked up as “possibly lost” instead of “possibly illegible”.</w:t>
      </w:r>
    </w:p>
  </w:footnote>
  <w:footnote w:id="33">
    <w:p w14:paraId="3C26D05F" w14:textId="08980D2B" w:rsidR="00070594" w:rsidRDefault="00070594" w:rsidP="002519B3">
      <w:pPr>
        <w:pStyle w:val="Lbjegyzetszveg"/>
      </w:pPr>
      <w:r>
        <w:tab/>
      </w:r>
      <w:r w:rsidRPr="00F47381">
        <w:rPr>
          <w:rStyle w:val="Lbjegyzet-hivatkozs"/>
        </w:rPr>
        <w:footnoteRef/>
      </w:r>
      <w:r>
        <w:tab/>
        <w:t xml:space="preserve">See </w:t>
      </w:r>
      <w:r>
        <w:fldChar w:fldCharType="begin"/>
      </w:r>
      <w:r>
        <w:instrText xml:space="preserve"> REF _Ref44077741 \h </w:instrText>
      </w:r>
      <w:r>
        <w:fldChar w:fldCharType="separate"/>
      </w:r>
      <w:r w:rsidRPr="00DD7CCF">
        <w:t xml:space="preserve">Example </w:t>
      </w:r>
      <w:r>
        <w:rPr>
          <w:noProof/>
        </w:rPr>
        <w:t>3.4.5</w:t>
      </w:r>
      <w:r w:rsidRPr="00DD7CCF">
        <w:t>.</w:t>
      </w:r>
      <w:r>
        <w:rPr>
          <w:noProof/>
        </w:rPr>
        <w:t>A</w:t>
      </w:r>
      <w:r>
        <w:fldChar w:fldCharType="end"/>
      </w:r>
      <w:r>
        <w:t xml:space="preserve"> for an illustration of such encoding.</w:t>
      </w:r>
    </w:p>
  </w:footnote>
  <w:footnote w:id="34">
    <w:p w14:paraId="40921C17" w14:textId="7EF97A2B" w:rsidR="00070594" w:rsidRPr="00FF5EF5" w:rsidRDefault="00070594">
      <w:pPr>
        <w:pStyle w:val="Lbjegyzetszveg"/>
        <w:rPr>
          <w:lang w:val="hu-HU"/>
        </w:rPr>
      </w:pPr>
      <w:r>
        <w:tab/>
      </w:r>
      <w:r w:rsidRPr="00F47381">
        <w:rPr>
          <w:rStyle w:val="Lbjegyzet-hivatkozs"/>
        </w:rPr>
        <w:footnoteRef/>
      </w:r>
      <w:r>
        <w:tab/>
      </w:r>
      <w:r w:rsidRPr="00FF5EF5">
        <w:t xml:space="preserve"> See §</w:t>
      </w:r>
      <w:r>
        <w:fldChar w:fldCharType="begin"/>
      </w:r>
      <w:r>
        <w:instrText xml:space="preserve"> REF _Ref43988445 \r \h </w:instrText>
      </w:r>
      <w:r>
        <w:fldChar w:fldCharType="separate"/>
      </w:r>
      <w:r>
        <w:t>6.2.6</w:t>
      </w:r>
      <w:r>
        <w:fldChar w:fldCharType="end"/>
      </w:r>
      <w:r w:rsidRPr="00FF5EF5">
        <w:t xml:space="preserve"> above for various ways of encoding the editorial suppression of the inherent </w:t>
      </w:r>
      <w:r w:rsidRPr="00FF5EF5">
        <w:rPr>
          <w:rStyle w:val="Foreign"/>
        </w:rPr>
        <w:t>a</w:t>
      </w:r>
      <w:r w:rsidRPr="00FF5EF5">
        <w:t xml:space="preserve"> of an </w:t>
      </w:r>
      <w:r w:rsidRPr="00FF5EF5">
        <w:rPr>
          <w:rStyle w:val="Foreign"/>
        </w:rPr>
        <w:t>akṣara</w:t>
      </w:r>
      <w:r w:rsidRPr="00FF5EF5">
        <w:t xml:space="preserve"> depending on the way in which vowelless consonants are normally written in a given inscription.</w:t>
      </w:r>
    </w:p>
  </w:footnote>
  <w:footnote w:id="35">
    <w:p w14:paraId="3814A72D" w14:textId="77777777" w:rsidR="00070594" w:rsidRDefault="00070594" w:rsidP="002519B3">
      <w:pPr>
        <w:pStyle w:val="Lbjegyzetszveg"/>
      </w:pPr>
      <w:r>
        <w:tab/>
      </w:r>
      <w:r w:rsidRPr="00F47381">
        <w:rPr>
          <w:rStyle w:val="Lbjegyzet-hivatkozs"/>
        </w:rPr>
        <w:footnoteRef/>
      </w:r>
      <w:r>
        <w:tab/>
        <w:t>The rationale behind the choice of attribute value is that punctuation is implied by the semantic context, so in a way, a punctuation mark is “subaudible” to the native or informed reader.</w:t>
      </w:r>
    </w:p>
  </w:footnote>
  <w:footnote w:id="36">
    <w:p w14:paraId="0B5E3AF3" w14:textId="77777777" w:rsidR="00070594" w:rsidRDefault="00070594" w:rsidP="002519B3">
      <w:pPr>
        <w:pStyle w:val="Lbjegyzetszveg"/>
      </w:pPr>
      <w:r>
        <w:tab/>
      </w:r>
      <w:r w:rsidRPr="00F47381">
        <w:rPr>
          <w:rStyle w:val="Lbjegyzet-hivatkozs"/>
        </w:rPr>
        <w:footnoteRef/>
      </w:r>
      <w:r>
        <w:tab/>
        <w:t xml:space="preserve">The rationale behind the choice of attribute value is that the presence of an </w:t>
      </w:r>
      <w:r w:rsidRPr="00BE1CA8">
        <w:rPr>
          <w:rStyle w:val="Foreign"/>
        </w:rPr>
        <w:t>avagraha</w:t>
      </w:r>
      <w:r>
        <w:t xml:space="preserve"> is implied by the phonetic and lexical context, so in a way, an </w:t>
      </w:r>
      <w:r w:rsidRPr="00BE1CA8">
        <w:rPr>
          <w:rStyle w:val="Foreign"/>
        </w:rPr>
        <w:t>avagraha</w:t>
      </w:r>
      <w:r>
        <w:t xml:space="preserve"> is “subaudible” to the native or informed reader. Alternative encoding choices would imply that the scribe made an error or used non-standard language, which is not the case.</w:t>
      </w:r>
    </w:p>
  </w:footnote>
  <w:footnote w:id="37">
    <w:p w14:paraId="39082856" w14:textId="77777777" w:rsidR="00070594" w:rsidRDefault="00070594" w:rsidP="002519B3">
      <w:pPr>
        <w:pStyle w:val="Lbjegyzetszveg"/>
      </w:pPr>
      <w:r>
        <w:tab/>
      </w:r>
      <w:r w:rsidRPr="00F47381">
        <w:rPr>
          <w:rStyle w:val="Lbjegyzet-hivatkozs"/>
        </w:rPr>
        <w:footnoteRef/>
      </w:r>
      <w:r>
        <w:tab/>
        <w:t>Whichever method you use, possible values and their relative probabilities may be elaborated in your commentary to the edition.</w:t>
      </w:r>
    </w:p>
  </w:footnote>
  <w:footnote w:id="38">
    <w:p w14:paraId="09003D98" w14:textId="43D0CD57" w:rsidR="00070594" w:rsidRDefault="00070594" w:rsidP="002519B3">
      <w:pPr>
        <w:pStyle w:val="Lbjegyzetszveg"/>
      </w:pPr>
      <w:r>
        <w:tab/>
      </w:r>
      <w:r w:rsidRPr="00F47381">
        <w:rPr>
          <w:rStyle w:val="Lbjegyzet-hivatkozs"/>
        </w:rPr>
        <w:footnoteRef/>
      </w:r>
      <w:r>
        <w:tab/>
        <w:t xml:space="preserve">The EpiDoc Guidelines offer a further method for dealing with partly lost numerals whose range of possible values is not sequential </w:t>
      </w:r>
      <w:r w:rsidRPr="00E24F87">
        <w:rPr>
          <w:noProof/>
        </w:rPr>
        <w:t>(</w:t>
      </w:r>
      <w:hyperlink r:id="rId13">
        <w:r>
          <w:rPr>
            <w:color w:val="1155CC"/>
            <w:u w:val="single"/>
          </w:rPr>
          <w:t>http://www.stoa.org/epidoc/gl/latest/trans-numnoncongruent.html</w:t>
        </w:r>
      </w:hyperlink>
      <w:r>
        <w:t>). We discourage the use of this method because we do not foresee that our project would benefit from the increased accuracy to an extent that would justify the complexity of the markup involved.</w:t>
      </w:r>
    </w:p>
  </w:footnote>
  <w:footnote w:id="39">
    <w:p w14:paraId="59798215" w14:textId="77777777" w:rsidR="00094A21" w:rsidRDefault="00094A21" w:rsidP="00094A21">
      <w:pPr>
        <w:pStyle w:val="Lbjegyzetszveg"/>
      </w:pPr>
      <w:r>
        <w:tab/>
      </w:r>
      <w:r w:rsidRPr="00F47381">
        <w:rPr>
          <w:rStyle w:val="Lbjegyzet-hivatkozs"/>
        </w:rPr>
        <w:footnoteRef/>
      </w:r>
      <w:r>
        <w:tab/>
      </w:r>
      <w:r w:rsidRPr="00094A21">
        <w:t xml:space="preserve">We have not yet come across such an abbreviation in an Indic epigraphic context and use a Latin example adapted from the EpiDoc guidelines. A comparable English abbreviation would be </w:t>
      </w:r>
      <w:r w:rsidRPr="00094A21">
        <w:rPr>
          <w:rStyle w:val="Foreign"/>
        </w:rPr>
        <w:t>pp.</w:t>
      </w:r>
      <w:r w:rsidRPr="00094A21">
        <w:t xml:space="preserve"> abbreviating </w:t>
      </w:r>
      <w:r w:rsidRPr="00094A21">
        <w:rPr>
          <w:rStyle w:val="Foreign"/>
        </w:rPr>
        <w:t>pages</w:t>
      </w:r>
      <w:r w:rsidRPr="00094A21">
        <w:t>. If you have a project-relevant example, contact the authors of this guide to include it here.</w:t>
      </w:r>
    </w:p>
  </w:footnote>
  <w:footnote w:id="40">
    <w:p w14:paraId="61EFE79D" w14:textId="1BA800D7" w:rsidR="00094A21" w:rsidRDefault="00094A21">
      <w:pPr>
        <w:pStyle w:val="Lbjegyzetszveg"/>
      </w:pPr>
      <w:r>
        <w:tab/>
      </w:r>
      <w:r w:rsidRPr="00F47381">
        <w:rPr>
          <w:rStyle w:val="Lbjegyzet-hivatkozs"/>
        </w:rPr>
        <w:footnoteRef/>
      </w:r>
      <w:r>
        <w:tab/>
      </w:r>
      <w:r w:rsidRPr="00094A21">
        <w:t xml:space="preserve"> If you have a project-relevant example, contact the authors of this guide to include it here.</w:t>
      </w:r>
    </w:p>
  </w:footnote>
  <w:footnote w:id="41">
    <w:p w14:paraId="4356C7FA" w14:textId="77777777" w:rsidR="00070594" w:rsidRDefault="00070594" w:rsidP="00926092">
      <w:pPr>
        <w:pStyle w:val="Lbjegyzetszveg"/>
      </w:pPr>
      <w:r>
        <w:tab/>
      </w:r>
      <w:r w:rsidRPr="00F47381">
        <w:rPr>
          <w:rStyle w:val="Lbjegyzet-hivatkozs"/>
        </w:rPr>
        <w:footnoteRef/>
      </w:r>
      <w:r>
        <w:tab/>
        <w:t>The reason why the attribute is named “new” is presumably the fact that it identifies the new hand, i.e. the one taking over at the shift. TEI guidelines note that this attribute may be renamed in a subsequent major release.</w:t>
      </w:r>
    </w:p>
  </w:footnote>
  <w:footnote w:id="42">
    <w:p w14:paraId="6947953B" w14:textId="3C62570D" w:rsidR="00070594" w:rsidRDefault="00070594" w:rsidP="002519B3">
      <w:pPr>
        <w:pStyle w:val="Lbjegyzetszveg"/>
      </w:pPr>
      <w:r>
        <w:tab/>
      </w:r>
      <w:r w:rsidRPr="00F47381">
        <w:rPr>
          <w:rStyle w:val="Lbjegyzet-hivatkozs"/>
        </w:rPr>
        <w:footnoteRef/>
      </w:r>
      <w:r>
        <w:tab/>
        <w:t xml:space="preserve">Though this element is not a container, by EpiDoc convention “Any rend or numbering attributes on … lb refer to all text between the current and the following line-break” </w:t>
      </w:r>
      <w:r w:rsidRPr="00E24F87">
        <w:rPr>
          <w:noProof/>
        </w:rPr>
        <w:t>(</w:t>
      </w:r>
      <w:hyperlink r:id="rId14">
        <w:r>
          <w:rPr>
            <w:color w:val="1155CC"/>
            <w:u w:val="single"/>
          </w:rPr>
          <w:t>http://www.stoa.org/epidoc/gl/latest/trans-linebreak.html</w:t>
        </w:r>
      </w:hyperlink>
      <w:r>
        <w:t>.)</w:t>
      </w:r>
    </w:p>
  </w:footnote>
  <w:footnote w:id="43">
    <w:p w14:paraId="7A34EE4B" w14:textId="0C8F8442" w:rsidR="00070594" w:rsidRDefault="00070594" w:rsidP="002519B3">
      <w:pPr>
        <w:pStyle w:val="Lbjegyzetszveg"/>
      </w:pPr>
      <w:r>
        <w:tab/>
      </w:r>
      <w:r w:rsidRPr="00F47381">
        <w:rPr>
          <w:rStyle w:val="Lbjegyzet-hivatkozs"/>
        </w:rPr>
        <w:footnoteRef/>
      </w:r>
      <w:r>
        <w:tab/>
        <w:t xml:space="preserve">This element is intended in TEI to encode highlighted text, defined as words or phrases graphically distinct from the surrounding text </w:t>
      </w:r>
      <w:r w:rsidRPr="00E24F87">
        <w:rPr>
          <w:noProof/>
        </w:rPr>
        <w:t>(</w:t>
      </w:r>
      <w:hyperlink r:id="rId15">
        <w:r>
          <w:rPr>
            <w:color w:val="1155CC"/>
            <w:u w:val="single"/>
          </w:rPr>
          <w:t>https://www.tei-c.org/release/doc/tei-p5-doc/en/html/ref-hi.html</w:t>
        </w:r>
      </w:hyperlink>
      <w:r>
        <w:t xml:space="preserve">). EpiDoc generalises the use of this element to characters with distinguishing graphical features regardless of whether or not these serve the purpose of highlighting </w:t>
      </w:r>
      <w:r w:rsidRPr="00E24F87">
        <w:rPr>
          <w:noProof/>
        </w:rPr>
        <w:t>(</w:t>
      </w:r>
      <w:hyperlink r:id="rId16">
        <w:r>
          <w:rPr>
            <w:color w:val="1155CC"/>
            <w:u w:val="single"/>
          </w:rPr>
          <w:t>http://www.stoa.org/epidoc/gl/latest/trans-charactershighlighted.html</w:t>
        </w:r>
      </w:hyperlink>
      <w:r>
        <w:t>).</w:t>
      </w:r>
    </w:p>
  </w:footnote>
  <w:footnote w:id="44">
    <w:p w14:paraId="5BA6A8BB" w14:textId="78D18B39" w:rsidR="00070594" w:rsidRDefault="00070594" w:rsidP="002519B3">
      <w:pPr>
        <w:pStyle w:val="Lbjegyzetszveg"/>
      </w:pPr>
      <w:r>
        <w:tab/>
      </w:r>
      <w:r w:rsidRPr="00F47381">
        <w:rPr>
          <w:rStyle w:val="Lbjegyzet-hivatkozs"/>
        </w:rPr>
        <w:footnoteRef/>
      </w:r>
      <w:r>
        <w:tab/>
        <w:t xml:space="preserve">Although the TEI guidelines </w:t>
      </w:r>
      <w:r w:rsidRPr="00E24F87">
        <w:rPr>
          <w:noProof/>
        </w:rPr>
        <w:t>(</w:t>
      </w:r>
      <w:hyperlink r:id="rId17" w:anchor="WDWMEG">
        <w:r>
          <w:rPr>
            <w:color w:val="1155CC"/>
            <w:u w:val="single"/>
          </w:rPr>
          <w:t>https://www.tei-c.org/release/doc/tei-p5-doc/en/html/WD.html#WDWMEG</w:t>
        </w:r>
      </w:hyperlink>
      <w:r>
        <w:t xml:space="preserve">) recommend the use of CSS styling instructions to encode text directionality and orientation, these instructions provide no clear solution for handling case C in the illustration below and handle cases A and B very differently from D. To minimise complexity, we prefer to introduce custom values of </w:t>
      </w:r>
      <w:r w:rsidRPr="008525C6">
        <w:rPr>
          <w:rStyle w:val="Codeattribute"/>
        </w:rPr>
        <w:t>@rend</w:t>
      </w:r>
      <w:r w:rsidRPr="008525C6">
        <w:t xml:space="preserve"> </w:t>
      </w:r>
      <w:r>
        <w:t>for this purpose, since our objective is to document the way the original text was written, and not to create machine-actionable code for reproducing the original orientation on screen or in print.</w:t>
      </w:r>
    </w:p>
  </w:footnote>
  <w:footnote w:id="45">
    <w:p w14:paraId="1B9197EE" w14:textId="25FAECDC" w:rsidR="00070594" w:rsidRDefault="00070594">
      <w:pPr>
        <w:pStyle w:val="Lbjegyzetszveg"/>
      </w:pPr>
      <w:r>
        <w:tab/>
      </w:r>
      <w:r w:rsidRPr="00F47381">
        <w:rPr>
          <w:rStyle w:val="Lbjegyzet-hivatkozs"/>
        </w:rPr>
        <w:footnoteRef/>
      </w:r>
      <w:r>
        <w:tab/>
      </w:r>
      <w:hyperlink r:id="rId18" w:history="1">
        <w:r w:rsidRPr="007434B4">
          <w:rPr>
            <w:rStyle w:val="Hiperhivatkozs"/>
          </w:rPr>
          <w:t>https://opentheso5.mom.fr/opentheso5/?idg=G593&amp;idt=th52</w:t>
        </w:r>
      </w:hyperlink>
      <w:r>
        <w:t xml:space="preserve"> </w:t>
      </w:r>
    </w:p>
  </w:footnote>
  <w:footnote w:id="46">
    <w:p w14:paraId="041FE0E7" w14:textId="381E6746" w:rsidR="00070594" w:rsidRDefault="00070594">
      <w:pPr>
        <w:pStyle w:val="Lbjegyzetszveg"/>
      </w:pPr>
      <w:r>
        <w:tab/>
      </w:r>
      <w:r w:rsidRPr="00F47381">
        <w:rPr>
          <w:rStyle w:val="Lbjegyzet-hivatkozs"/>
        </w:rPr>
        <w:footnoteRef/>
      </w:r>
      <w:r>
        <w:tab/>
      </w:r>
      <w:hyperlink r:id="rId19" w:history="1">
        <w:r w:rsidRPr="007434B4">
          <w:rPr>
            <w:rStyle w:val="Hiperhivatkozs"/>
          </w:rPr>
          <w:t>https://opentheso5.mom.fr/opentheso5/?idg=G812&amp;idt=th52</w:t>
        </w:r>
      </w:hyperlink>
      <w:r>
        <w:t xml:space="preserve"> </w:t>
      </w:r>
    </w:p>
  </w:footnote>
  <w:footnote w:id="47">
    <w:p w14:paraId="23A406F2" w14:textId="19D71334" w:rsidR="00070594" w:rsidRDefault="00070594" w:rsidP="002519B3">
      <w:pPr>
        <w:pStyle w:val="Lbjegyzetszveg"/>
      </w:pPr>
      <w:r>
        <w:tab/>
      </w:r>
      <w:r w:rsidRPr="00F47381">
        <w:rPr>
          <w:rStyle w:val="Lbjegyzet-hivatkozs"/>
        </w:rPr>
        <w:footnoteRef/>
      </w:r>
      <w:r>
        <w:tab/>
        <w:t xml:space="preserve">See </w:t>
      </w:r>
      <w:hyperlink r:id="rId20">
        <w:r>
          <w:rPr>
            <w:color w:val="1155CC"/>
            <w:u w:val="single"/>
          </w:rPr>
          <w:t>https://wiki.tei-c.org/index.php/XML_Whitespace</w:t>
        </w:r>
      </w:hyperlink>
      <w:r>
        <w:t xml:space="preserve"> for a more detailed discussion of white space in XML.</w:t>
      </w:r>
    </w:p>
  </w:footnote>
  <w:footnote w:id="48">
    <w:p w14:paraId="66AB32CD" w14:textId="77777777" w:rsidR="00070594" w:rsidRDefault="00070594" w:rsidP="002519B3">
      <w:pPr>
        <w:pStyle w:val="Lbjegyzetszveg"/>
      </w:pPr>
      <w:r>
        <w:tab/>
      </w:r>
      <w:r w:rsidRPr="00F47381">
        <w:rPr>
          <w:rStyle w:val="Lbjegyzet-hivatkozs"/>
        </w:rPr>
        <w:footnoteRef/>
      </w:r>
      <w:r>
        <w:tab/>
        <w:t xml:space="preserve">This is not a technical requirement and its violation does not result in your code becoming invalid. However, since in many cases these elements will </w:t>
      </w:r>
      <w:r w:rsidRPr="00BE1CA8">
        <w:rPr>
          <w:rStyle w:val="Foreign"/>
        </w:rPr>
        <w:t>have to</w:t>
      </w:r>
      <w:r>
        <w:t xml:space="preserve"> appear within block-level containers, we consider it better practice to always place them so, for consistency’s sake.</w:t>
      </w:r>
    </w:p>
  </w:footnote>
  <w:footnote w:id="49">
    <w:p w14:paraId="41A7C6D2" w14:textId="77777777" w:rsidR="00070594" w:rsidRDefault="00070594" w:rsidP="002519B3">
      <w:pPr>
        <w:pStyle w:val="Lbjegyzetszveg"/>
      </w:pPr>
      <w:r>
        <w:tab/>
      </w:r>
      <w:r w:rsidRPr="00F47381">
        <w:rPr>
          <w:rStyle w:val="Lbjegyzet-hivatkozs"/>
        </w:rPr>
        <w:footnoteRef/>
      </w:r>
      <w:r>
        <w:tab/>
        <w:t>If you feel your translation needs any further markup, please consult the authors of the Guide and the project’s XML-TEI Data Manager.</w:t>
      </w:r>
    </w:p>
  </w:footnote>
  <w:footnote w:id="50">
    <w:p w14:paraId="5C832AD9" w14:textId="3DF18421" w:rsidR="00070594" w:rsidRDefault="00070594" w:rsidP="002519B3">
      <w:pPr>
        <w:pStyle w:val="Lbjegyzetszveg"/>
      </w:pPr>
      <w:r>
        <w:tab/>
      </w:r>
      <w:r w:rsidRPr="00F47381">
        <w:rPr>
          <w:rStyle w:val="Lbjegyzet-hivatkozs"/>
        </w:rPr>
        <w:footnoteRef/>
      </w:r>
      <w:r>
        <w:tab/>
        <w:t>Note that this tag is also applicable to short segments of text meaningless in and of themselves, see §</w:t>
      </w:r>
      <w:r>
        <w:fldChar w:fldCharType="begin"/>
      </w:r>
      <w:r>
        <w:instrText xml:space="preserve"> REF _Ref43986658 \r \h  \* MERGEFORMAT </w:instrText>
      </w:r>
      <w:r>
        <w:fldChar w:fldCharType="separate"/>
      </w:r>
      <w:r>
        <w:t>10.3.3</w:t>
      </w:r>
      <w:r>
        <w:fldChar w:fldCharType="end"/>
      </w:r>
      <w:r>
        <w:t>.</w:t>
      </w:r>
    </w:p>
  </w:footnote>
  <w:footnote w:id="51">
    <w:p w14:paraId="2F0FA864" w14:textId="00BA86A0" w:rsidR="00070594" w:rsidRDefault="00070594" w:rsidP="002519B3">
      <w:pPr>
        <w:pStyle w:val="Lbjegyzetszveg"/>
      </w:pPr>
      <w:r>
        <w:tab/>
      </w:r>
      <w:r w:rsidRPr="00F47381">
        <w:rPr>
          <w:rStyle w:val="Lbjegyzet-hivatkozs"/>
        </w:rPr>
        <w:footnoteRef/>
      </w:r>
      <w:r>
        <w:tab/>
        <w:t>See §</w:t>
      </w:r>
      <w:r>
        <w:fldChar w:fldCharType="begin"/>
      </w:r>
      <w:r>
        <w:instrText xml:space="preserve"> REF _Ref43989046 \r \h  \* MERGEFORMAT </w:instrText>
      </w:r>
      <w:r>
        <w:fldChar w:fldCharType="separate"/>
      </w:r>
      <w:r>
        <w:t>7.5.1</w:t>
      </w:r>
      <w:r>
        <w:fldChar w:fldCharType="end"/>
      </w:r>
      <w:r>
        <w:t xml:space="preserve"> about the use of </w:t>
      </w:r>
      <w:r>
        <w:rPr>
          <w:rFonts w:ascii="Consolas" w:eastAsia="Consolas" w:hAnsi="Consolas" w:cs="Consolas"/>
          <w:color w:val="000080"/>
          <w:shd w:val="clear" w:color="auto" w:fill="F8F8F8"/>
        </w:rPr>
        <w:t>&lt;hi&gt;</w:t>
      </w:r>
      <w:r>
        <w:t xml:space="preserve"> in the edition.</w:t>
      </w:r>
    </w:p>
  </w:footnote>
  <w:footnote w:id="52">
    <w:p w14:paraId="06BBCAD7" w14:textId="0ECB516A" w:rsidR="00070594" w:rsidRDefault="00070594" w:rsidP="002519B3">
      <w:pPr>
        <w:pStyle w:val="Lbjegyzetszveg"/>
      </w:pPr>
      <w:r>
        <w:tab/>
      </w:r>
      <w:r w:rsidRPr="00F47381">
        <w:rPr>
          <w:rStyle w:val="Lbjegyzet-hivatkozs"/>
        </w:rPr>
        <w:footnoteRef/>
      </w:r>
      <w:r>
        <w:tab/>
      </w:r>
      <w:hyperlink r:id="rId21">
        <w:r>
          <w:rPr>
            <w:color w:val="1155CC"/>
            <w:u w:val="single"/>
          </w:rPr>
          <w:t>https://iso639-3.sil.org/</w:t>
        </w:r>
      </w:hyperlink>
    </w:p>
  </w:footnote>
  <w:footnote w:id="53">
    <w:p w14:paraId="6D614AA8" w14:textId="28FF0635" w:rsidR="00070594" w:rsidRDefault="00070594" w:rsidP="002519B3">
      <w:pPr>
        <w:pStyle w:val="Lbjegyzetszveg"/>
        <w:rPr>
          <w:b/>
        </w:rPr>
      </w:pPr>
      <w:r>
        <w:tab/>
      </w:r>
      <w:r w:rsidRPr="00F47381">
        <w:rPr>
          <w:rStyle w:val="Lbjegyzet-hivatkozs"/>
        </w:rPr>
        <w:footnoteRef/>
      </w:r>
      <w:r>
        <w:tab/>
      </w:r>
      <w:hyperlink r:id="rId22">
        <w:r>
          <w:rPr>
            <w:color w:val="1155CC"/>
            <w:u w:val="single"/>
          </w:rPr>
          <w:t>https://en.wikipedia.org/wiki/ISO_15924</w:t>
        </w:r>
      </w:hyperlink>
    </w:p>
  </w:footnote>
  <w:footnote w:id="54">
    <w:p w14:paraId="487A03D8" w14:textId="78D2F62D" w:rsidR="00070594" w:rsidRDefault="00070594" w:rsidP="002519B3">
      <w:pPr>
        <w:pStyle w:val="Lbjegyzetszveg"/>
      </w:pPr>
      <w:r>
        <w:tab/>
      </w:r>
      <w:r w:rsidRPr="00F47381">
        <w:rPr>
          <w:rStyle w:val="Lbjegyzet-hivatkozs"/>
        </w:rPr>
        <w:footnoteRef/>
      </w:r>
      <w:r>
        <w:tab/>
        <w:t xml:space="preserve">It is, in principle, possible to add </w:t>
      </w:r>
      <w:r w:rsidRPr="008525C6">
        <w:rPr>
          <w:rStyle w:val="Codeattribute"/>
        </w:rPr>
        <w:t>@source</w:t>
      </w:r>
      <w:r w:rsidRPr="008525C6">
        <w:t xml:space="preserve"> </w:t>
      </w:r>
      <w:r w:rsidRPr="00E24F87">
        <w:rPr>
          <w:noProof/>
        </w:rPr>
        <w:t>(</w:t>
      </w:r>
      <w:r>
        <w:t>§</w:t>
      </w:r>
      <w:r>
        <w:fldChar w:fldCharType="begin"/>
      </w:r>
      <w:r>
        <w:instrText xml:space="preserve"> REF _Ref43989551 \r \h  \* MERGEFORMAT </w:instrText>
      </w:r>
      <w:r>
        <w:fldChar w:fldCharType="separate"/>
      </w:r>
      <w:r>
        <w:t>10.6.2</w:t>
      </w:r>
      <w:r>
        <w:fldChar w:fldCharType="end"/>
      </w:r>
      <w:r>
        <w:t xml:space="preserve">) to a </w:t>
      </w:r>
      <w:r>
        <w:rPr>
          <w:rFonts w:ascii="Consolas" w:eastAsia="Consolas" w:hAnsi="Consolas" w:cs="Consolas"/>
          <w:color w:val="000080"/>
          <w:shd w:val="clear" w:color="auto" w:fill="F8F8F8"/>
        </w:rPr>
        <w:t>&lt;quote&gt;</w:t>
      </w:r>
      <w:r>
        <w:t xml:space="preserve"> element, but this would not be sufficient in many cases, because it does not allow referring to a page. We shall therefore refrain from doing so and always use a full citation.</w:t>
      </w:r>
    </w:p>
  </w:footnote>
  <w:footnote w:id="55">
    <w:p w14:paraId="0BF25634" w14:textId="09D7C6D2" w:rsidR="00070594" w:rsidRDefault="00070594" w:rsidP="002519B3">
      <w:pPr>
        <w:pStyle w:val="Lbjegyzetszveg"/>
      </w:pPr>
      <w:r>
        <w:tab/>
      </w:r>
      <w:r w:rsidRPr="00F47381">
        <w:rPr>
          <w:rStyle w:val="Lbjegyzet-hivatkozs"/>
        </w:rPr>
        <w:footnoteRef/>
      </w:r>
      <w:r>
        <w:tab/>
        <w:t xml:space="preserve">Our personal identifiers are available at </w:t>
      </w:r>
      <w:hyperlink r:id="rId23" w:history="1">
        <w:r w:rsidR="00C76203" w:rsidRPr="00A46F02">
          <w:rPr>
            <w:rStyle w:val="Hiperhivatkozs"/>
          </w:rPr>
          <w:t>https://github.com/erc-dharma/project-documentation/blob/master/DHARMA_idListMembers_v01.xml</w:t>
        </w:r>
      </w:hyperlink>
    </w:p>
  </w:footnote>
  <w:footnote w:id="56">
    <w:p w14:paraId="6AE1CF79" w14:textId="077DF67E" w:rsidR="00070594" w:rsidRDefault="00070594" w:rsidP="002519B3">
      <w:pPr>
        <w:pStyle w:val="Lbjegyzetszveg"/>
      </w:pPr>
      <w:r>
        <w:tab/>
      </w:r>
      <w:r w:rsidRPr="00F47381">
        <w:rPr>
          <w:rStyle w:val="Lbjegyzet-hivatkozs"/>
        </w:rPr>
        <w:footnoteRef/>
      </w:r>
      <w:r>
        <w:tab/>
        <w:t xml:space="preserve">Our personal identifiers are available at </w:t>
      </w:r>
      <w:hyperlink r:id="rId24">
        <w:r>
          <w:rPr>
            <w:color w:val="1155CC"/>
            <w:u w:val="single"/>
          </w:rPr>
          <w:t>https://github.com/erc-dharma/project-documentation/blob/master/DHARMA_IdListMembers_v01.xml</w:t>
        </w:r>
      </w:hyperlink>
    </w:p>
  </w:footnote>
  <w:footnote w:id="57">
    <w:p w14:paraId="73E132D7" w14:textId="0665F37A" w:rsidR="00070594" w:rsidRDefault="00070594" w:rsidP="002519B3">
      <w:pPr>
        <w:pStyle w:val="Lbjegyzetszveg"/>
      </w:pPr>
      <w:r>
        <w:tab/>
      </w:r>
      <w:r w:rsidRPr="00F47381">
        <w:rPr>
          <w:rStyle w:val="Lbjegyzet-hivatkozs"/>
        </w:rPr>
        <w:footnoteRef/>
      </w:r>
      <w:r>
        <w:tab/>
        <w:t xml:space="preserve">Available under </w:t>
      </w:r>
      <w:hyperlink r:id="rId25">
        <w:r>
          <w:rPr>
            <w:color w:val="1155CC"/>
            <w:u w:val="single"/>
          </w:rPr>
          <w:t>https://github.com/erc-dharma/project-documentation/tree/master/templates</w:t>
        </w:r>
      </w:hyperlink>
    </w:p>
  </w:footnote>
  <w:footnote w:id="58">
    <w:p w14:paraId="216852E0" w14:textId="77777777" w:rsidR="00070594" w:rsidRDefault="00070594" w:rsidP="002519B3">
      <w:pPr>
        <w:pStyle w:val="Lbjegyzetszveg"/>
      </w:pPr>
      <w:r>
        <w:tab/>
      </w:r>
      <w:r w:rsidRPr="00F47381">
        <w:rPr>
          <w:rStyle w:val="Lbjegyzet-hivatkozs"/>
        </w:rPr>
        <w:footnoteRef/>
      </w:r>
      <w:r>
        <w:tab/>
        <w:t>The precise details to be recorded here are still in flux at the time of finalising this version of the EGD. You can expect more detailed instructions either here in a future version or in the template itself.</w:t>
      </w:r>
    </w:p>
  </w:footnote>
  <w:footnote w:id="59">
    <w:p w14:paraId="3A401D16" w14:textId="103A4F89" w:rsidR="00070594" w:rsidRDefault="00070594" w:rsidP="002519B3">
      <w:pPr>
        <w:pStyle w:val="Lbjegyzetszveg"/>
      </w:pPr>
      <w:r>
        <w:tab/>
      </w:r>
      <w:r w:rsidRPr="00F47381">
        <w:rPr>
          <w:rStyle w:val="Lbjegyzet-hivatkozs"/>
        </w:rPr>
        <w:footnoteRef/>
      </w:r>
      <w:r>
        <w:tab/>
        <w:t xml:space="preserve">Our personal identifiers are available at </w:t>
      </w:r>
      <w:hyperlink r:id="rId26">
        <w:r>
          <w:rPr>
            <w:color w:val="1155CC"/>
            <w:u w:val="single"/>
          </w:rPr>
          <w:t>https://github.com/erc-dharma/project-documentation/blob/master/DHARMA_IdListMembers_v01.xml</w:t>
        </w:r>
      </w:hyperlink>
    </w:p>
  </w:footnote>
  <w:footnote w:id="60">
    <w:p w14:paraId="48A8BA4C" w14:textId="77777777" w:rsidR="00070594" w:rsidRDefault="00070594" w:rsidP="002519B3">
      <w:pPr>
        <w:pStyle w:val="Lbjegyzetszveg"/>
      </w:pPr>
      <w:r>
        <w:tab/>
      </w:r>
      <w:r w:rsidRPr="00F47381">
        <w:rPr>
          <w:rStyle w:val="Lbjegyzet-hivatkozs"/>
        </w:rPr>
        <w:footnoteRef/>
      </w:r>
      <w:r>
        <w:tab/>
        <w:t xml:space="preserve">Double hyphens are used in CII convention to indicate non-compound word separation where the end of the first and the beginning of the second word belong to the same </w:t>
      </w:r>
      <w:proofErr w:type="spellStart"/>
      <w:r>
        <w:t>akṣara</w:t>
      </w:r>
      <w:proofErr w:type="spellEnd"/>
      <w:r>
        <w:t xml:space="preserve"> of the original. Their primary function is to distinguish regular </w:t>
      </w:r>
      <w:proofErr w:type="spellStart"/>
      <w:r w:rsidRPr="00BE1CA8">
        <w:rPr>
          <w:rStyle w:val="Foreign"/>
        </w:rPr>
        <w:t>akṣara</w:t>
      </w:r>
      <w:r>
        <w:t>s</w:t>
      </w:r>
      <w:proofErr w:type="spellEnd"/>
      <w:r>
        <w:t xml:space="preserve"> from </w:t>
      </w:r>
      <w:r w:rsidRPr="00BE1CA8">
        <w:rPr>
          <w:rStyle w:val="Foreign"/>
        </w:rPr>
        <w:t>halanta</w:t>
      </w:r>
      <w:r>
        <w:t xml:space="preserve"> consonants and initial vowels </w:t>
      </w:r>
      <w:r w:rsidRPr="00E24F87">
        <w:rPr>
          <w:noProof/>
        </w:rPr>
        <w:t>(</w:t>
      </w:r>
      <w:r>
        <w:t xml:space="preserve">e.g. </w:t>
      </w:r>
      <w:r w:rsidRPr="00ED5C86">
        <w:rPr>
          <w:rStyle w:val="ForeignDevanagariScript"/>
          <w:rFonts w:ascii="Kokila" w:hAnsi="Kokila" w:cs="Kokila"/>
        </w:rPr>
        <w:t>तदाहुः</w:t>
      </w:r>
      <w:r>
        <w:t xml:space="preserve"> &gt; </w:t>
      </w:r>
      <w:r w:rsidRPr="00BE1CA8">
        <w:rPr>
          <w:rStyle w:val="Foreign"/>
        </w:rPr>
        <w:t>tad=āhuḥ</w:t>
      </w:r>
      <w:r>
        <w:t xml:space="preserve">; </w:t>
      </w:r>
      <w:r w:rsidRPr="00ED5C86">
        <w:rPr>
          <w:rStyle w:val="ForeignDevanagariScript"/>
          <w:rFonts w:ascii="Kokila" w:hAnsi="Kokila" w:cs="Kokila"/>
        </w:rPr>
        <w:t>तद्</w:t>
      </w:r>
      <w:r w:rsidRPr="00ED5C86">
        <w:rPr>
          <w:rStyle w:val="ForeignDevanagariScript"/>
        </w:rPr>
        <w:t xml:space="preserve"> </w:t>
      </w:r>
      <w:r w:rsidRPr="00ED5C86">
        <w:rPr>
          <w:rStyle w:val="ForeignDevanagariScript"/>
          <w:rFonts w:ascii="Kokila" w:hAnsi="Kokila" w:cs="Kokila"/>
        </w:rPr>
        <w:t>आहुः</w:t>
      </w:r>
      <w:r>
        <w:t xml:space="preserve"> &gt; </w:t>
      </w:r>
      <w:r w:rsidRPr="00BE1CA8">
        <w:rPr>
          <w:rStyle w:val="Foreign"/>
        </w:rPr>
        <w:t>tad āhuḥ</w:t>
      </w:r>
      <w:r>
        <w:t xml:space="preserve">). We achieve this distinction by means of uppercase characters </w:t>
      </w:r>
      <w:r w:rsidRPr="00E24F87">
        <w:rPr>
          <w:noProof/>
        </w:rPr>
        <w:t>(</w:t>
      </w:r>
      <w:r>
        <w:t>TG §3.3.1 and §3.3.3).</w:t>
      </w:r>
    </w:p>
  </w:footnote>
  <w:footnote w:id="61">
    <w:p w14:paraId="0BFFBF44" w14:textId="77777777" w:rsidR="00070594" w:rsidRDefault="00070594" w:rsidP="002519B3">
      <w:pPr>
        <w:pStyle w:val="Lbjegyzetszveg"/>
      </w:pPr>
      <w:r>
        <w:tab/>
      </w:r>
      <w:r w:rsidRPr="00F47381">
        <w:rPr>
          <w:rStyle w:val="Lbjegyzet-hivatkozs"/>
        </w:rPr>
        <w:footnoteRef/>
      </w:r>
      <w:r>
        <w:tab/>
        <w:t>Two iterations of | [U+007C Vertical Line], not a ‖ double vertical bar character.</w:t>
      </w:r>
    </w:p>
  </w:footnote>
  <w:footnote w:id="62">
    <w:p w14:paraId="6D595C62" w14:textId="77777777" w:rsidR="00070594" w:rsidRDefault="00070594" w:rsidP="002519B3">
      <w:pPr>
        <w:pStyle w:val="Lbjegyzetszveg"/>
      </w:pPr>
      <w:r>
        <w:tab/>
      </w:r>
      <w:r w:rsidRPr="00F47381">
        <w:rPr>
          <w:rStyle w:val="Lbjegyzet-hivatkozs"/>
        </w:rPr>
        <w:footnoteRef/>
      </w:r>
      <w:r>
        <w:tab/>
        <w:t xml:space="preserve">Use only in </w:t>
      </w:r>
      <w:r w:rsidRPr="008525C6">
        <w:rPr>
          <w:rStyle w:val="Codeattribute"/>
        </w:rPr>
        <w:t>@met</w:t>
      </w:r>
      <w:r w:rsidRPr="008525C6">
        <w:t xml:space="preserve"> </w:t>
      </w:r>
      <w:r>
        <w:t xml:space="preserve">for stanzas where a conventional metre name is not available and the metre has a different template for odd and even lines </w:t>
      </w:r>
      <w:r w:rsidRPr="00E24F87">
        <w:rPr>
          <w:noProof/>
        </w:rPr>
        <w:t>(</w:t>
      </w:r>
      <w:r w:rsidRPr="00BE1CA8">
        <w:rPr>
          <w:rStyle w:val="Foreign"/>
        </w:rPr>
        <w:t>ardhasamavr̥tta</w:t>
      </w:r>
      <w:r>
        <w:t>).</w:t>
      </w:r>
    </w:p>
  </w:footnote>
  <w:footnote w:id="63">
    <w:p w14:paraId="1839FCC9" w14:textId="77777777" w:rsidR="00070594" w:rsidRDefault="00070594" w:rsidP="002519B3">
      <w:pPr>
        <w:pStyle w:val="Lbjegyzetszveg"/>
      </w:pPr>
      <w:r>
        <w:tab/>
      </w:r>
      <w:r w:rsidRPr="00F47381">
        <w:rPr>
          <w:rStyle w:val="Lbjegyzet-hivatkozs"/>
        </w:rPr>
        <w:footnoteRef/>
      </w:r>
      <w:r>
        <w:tab/>
        <w:t xml:space="preserve">In assigning a name to this very rare metre, we follow </w:t>
      </w:r>
      <w:proofErr w:type="spellStart"/>
      <w:r>
        <w:t>Damais</w:t>
      </w:r>
      <w:proofErr w:type="spellEnd"/>
      <w:r>
        <w:t xml:space="preserve"> </w:t>
      </w:r>
      <w:r w:rsidRPr="00E24F87">
        <w:rPr>
          <w:noProof/>
        </w:rPr>
        <w:t>(</w:t>
      </w:r>
      <w:r>
        <w:t xml:space="preserve">1952: 25) who in turn relies on an editorial </w:t>
      </w:r>
      <w:r w:rsidRPr="00E24F87">
        <w:rPr>
          <w:noProof/>
        </w:rPr>
        <w:t>(</w:t>
      </w:r>
      <w:r>
        <w:t xml:space="preserve">correction) to a list of metres in Colebrooke </w:t>
      </w:r>
      <w:r w:rsidRPr="00E24F87">
        <w:rPr>
          <w:noProof/>
        </w:rPr>
        <w:t>(</w:t>
      </w:r>
      <w:r>
        <w:t xml:space="preserve">1873: 141, n.1). It appears from Velankar </w:t>
      </w:r>
      <w:r w:rsidRPr="00E24F87">
        <w:rPr>
          <w:noProof/>
        </w:rPr>
        <w:t>(</w:t>
      </w:r>
      <w:r>
        <w:t xml:space="preserve">1949: </w:t>
      </w:r>
      <w:r>
        <w:rPr>
          <w:rFonts w:ascii="Kokila" w:hAnsi="Kokila" w:cs="Kokila"/>
        </w:rPr>
        <w:t>१२१</w:t>
      </w:r>
      <w:r>
        <w:t xml:space="preserve">) that no two traditional authorities agree on a name for this metre. The names cited there from treaties on poetics are: </w:t>
      </w:r>
      <w:r w:rsidRPr="00BE1CA8">
        <w:rPr>
          <w:rStyle w:val="Foreign"/>
        </w:rPr>
        <w:t>uṣṇih</w:t>
      </w:r>
      <w:r>
        <w:t xml:space="preserve"> </w:t>
      </w:r>
      <w:r w:rsidRPr="00E24F87">
        <w:rPr>
          <w:noProof/>
        </w:rPr>
        <w:t>(</w:t>
      </w:r>
      <w:r>
        <w:t xml:space="preserve">which is also the class name for 7-syllable </w:t>
      </w:r>
      <w:proofErr w:type="spellStart"/>
      <w:r w:rsidRPr="00BE1CA8">
        <w:rPr>
          <w:rStyle w:val="Foreign"/>
        </w:rPr>
        <w:t>samav</w:t>
      </w:r>
      <w:r>
        <w:rPr>
          <w:rStyle w:val="Foreign"/>
        </w:rPr>
        <w:t>r̥</w:t>
      </w:r>
      <w:r w:rsidRPr="00BE1CA8">
        <w:rPr>
          <w:rStyle w:val="Foreign"/>
        </w:rPr>
        <w:t>tta</w:t>
      </w:r>
      <w:r>
        <w:t>s</w:t>
      </w:r>
      <w:proofErr w:type="spellEnd"/>
      <w:r>
        <w:t xml:space="preserve">), </w:t>
      </w:r>
      <w:r w:rsidRPr="00BE1CA8">
        <w:rPr>
          <w:rStyle w:val="Foreign"/>
        </w:rPr>
        <w:t>kāminī</w:t>
      </w:r>
      <w:r>
        <w:t xml:space="preserve">, </w:t>
      </w:r>
      <w:r w:rsidRPr="00BE1CA8">
        <w:rPr>
          <w:rStyle w:val="Foreign"/>
        </w:rPr>
        <w:t>kheṭaka</w:t>
      </w:r>
      <w:r>
        <w:t xml:space="preserve">, </w:t>
      </w:r>
      <w:r w:rsidRPr="00BE1CA8">
        <w:rPr>
          <w:rStyle w:val="Foreign"/>
        </w:rPr>
        <w:t>gominī</w:t>
      </w:r>
      <w:r>
        <w:t xml:space="preserve">, </w:t>
      </w:r>
      <w:r w:rsidRPr="00BE1CA8">
        <w:rPr>
          <w:rStyle w:val="Foreign"/>
        </w:rPr>
        <w:t>raktā</w:t>
      </w:r>
      <w:r>
        <w:t xml:space="preserve">, </w:t>
      </w:r>
      <w:r w:rsidRPr="00BE1CA8">
        <w:rPr>
          <w:rStyle w:val="Foreign"/>
        </w:rPr>
        <w:t>śikhā</w:t>
      </w:r>
      <w:r>
        <w:t xml:space="preserve"> and </w:t>
      </w:r>
      <w:r w:rsidRPr="00BE1CA8">
        <w:rPr>
          <w:rStyle w:val="Foreign"/>
        </w:rPr>
        <w:t>samānikā</w:t>
      </w:r>
      <w:r>
        <w:t>.</w:t>
      </w:r>
    </w:p>
  </w:footnote>
  <w:footnote w:id="64">
    <w:p w14:paraId="03A37521" w14:textId="23D9EC76" w:rsidR="00070594" w:rsidRDefault="00070594" w:rsidP="002519B3">
      <w:pPr>
        <w:pStyle w:val="Lbjegyzetszveg"/>
      </w:pPr>
      <w:r>
        <w:tab/>
      </w:r>
      <w:r w:rsidRPr="00F47381">
        <w:rPr>
          <w:rStyle w:val="Lbjegyzet-hivatkozs"/>
        </w:rPr>
        <w:footnoteRef/>
      </w:r>
      <w:r>
        <w:tab/>
        <w:t xml:space="preserve">Also known as </w:t>
      </w:r>
      <w:r w:rsidRPr="00BE1CA8">
        <w:rPr>
          <w:rStyle w:val="Foreign"/>
        </w:rPr>
        <w:t>śloka</w:t>
      </w:r>
      <w:r>
        <w:t xml:space="preserve">, </w:t>
      </w:r>
      <w:r w:rsidRPr="00BE1CA8">
        <w:rPr>
          <w:rStyle w:val="Foreign"/>
        </w:rPr>
        <w:t>vaktra</w:t>
      </w:r>
      <w:r>
        <w:t xml:space="preserve">. See also </w:t>
      </w:r>
      <w:r>
        <w:fldChar w:fldCharType="begin"/>
      </w:r>
      <w:r>
        <w:instrText xml:space="preserve"> REF _Ref48034509 \r \h </w:instrText>
      </w:r>
      <w:r>
        <w:fldChar w:fldCharType="separate"/>
      </w:r>
      <w:r>
        <w:t>Appendix B.4.3</w:t>
      </w:r>
      <w:r>
        <w:fldChar w:fldCharType="end"/>
      </w:r>
      <w:r>
        <w:t xml:space="preserve"> below.</w:t>
      </w:r>
    </w:p>
  </w:footnote>
  <w:footnote w:id="65">
    <w:p w14:paraId="30D118C1" w14:textId="1713EFFA" w:rsidR="00070594" w:rsidRDefault="00070594" w:rsidP="002519B3">
      <w:pPr>
        <w:pStyle w:val="Lbjegyzetszveg"/>
      </w:pPr>
      <w:r>
        <w:tab/>
      </w:r>
      <w:r w:rsidRPr="00F47381">
        <w:rPr>
          <w:rStyle w:val="Lbjegyzet-hivatkozs"/>
        </w:rPr>
        <w:footnoteRef/>
      </w:r>
      <w:r>
        <w:tab/>
        <w:t xml:space="preserve">If a verse matches this template, do not classify it as </w:t>
      </w:r>
      <w:r w:rsidRPr="00BE1CA8">
        <w:rPr>
          <w:rStyle w:val="Foreign"/>
        </w:rPr>
        <w:t>vaitālīya</w:t>
      </w:r>
      <w:r>
        <w:t xml:space="preserve">; see </w:t>
      </w:r>
      <w:r>
        <w:fldChar w:fldCharType="begin"/>
      </w:r>
      <w:r>
        <w:instrText xml:space="preserve"> REF _Ref43991854 \r \h </w:instrText>
      </w:r>
      <w:r>
        <w:fldChar w:fldCharType="separate"/>
      </w:r>
      <w:r>
        <w:t>Appendix B.4.5</w:t>
      </w:r>
      <w:r>
        <w:fldChar w:fldCharType="end"/>
      </w:r>
      <w:r>
        <w:t xml:space="preserve"> below.</w:t>
      </w:r>
    </w:p>
  </w:footnote>
  <w:footnote w:id="66">
    <w:p w14:paraId="60AF6C91" w14:textId="178FC84C" w:rsidR="00070594" w:rsidRDefault="00070594" w:rsidP="002519B3">
      <w:pPr>
        <w:pStyle w:val="Lbjegyzetszveg"/>
      </w:pPr>
      <w:r>
        <w:tab/>
      </w:r>
      <w:r w:rsidRPr="00F47381">
        <w:rPr>
          <w:rStyle w:val="Lbjegyzet-hivatkozs"/>
        </w:rPr>
        <w:footnoteRef/>
      </w:r>
      <w:r>
        <w:tab/>
        <w:t xml:space="preserve">Used as an umbrella term for 11-syllable metres not conforming to one of the specific schemes listed here; see </w:t>
      </w:r>
      <w:r>
        <w:fldChar w:fldCharType="begin"/>
      </w:r>
      <w:r>
        <w:instrText xml:space="preserve"> REF _Ref43991879 \r \h </w:instrText>
      </w:r>
      <w:r>
        <w:fldChar w:fldCharType="separate"/>
      </w:r>
      <w:r>
        <w:t>Appendix B.4.6</w:t>
      </w:r>
      <w:r>
        <w:fldChar w:fldCharType="end"/>
      </w:r>
      <w:r>
        <w:t xml:space="preserve"> below.</w:t>
      </w:r>
    </w:p>
  </w:footnote>
  <w:footnote w:id="67">
    <w:p w14:paraId="70796AD0" w14:textId="68F3D08D" w:rsidR="00070594" w:rsidRDefault="00070594" w:rsidP="007245BB">
      <w:pPr>
        <w:pStyle w:val="Lbjegyzetszveg"/>
      </w:pPr>
      <w:r>
        <w:tab/>
      </w:r>
      <w:r w:rsidRPr="00F47381">
        <w:rPr>
          <w:rStyle w:val="Lbjegyzet-hivatkozs"/>
        </w:rPr>
        <w:footnoteRef/>
      </w:r>
      <w:r>
        <w:tab/>
        <w:t xml:space="preserve">Also known as </w:t>
      </w:r>
      <w:r w:rsidRPr="00BE1CA8">
        <w:rPr>
          <w:rStyle w:val="Foreign"/>
        </w:rPr>
        <w:t>triṣṭubh upajāti</w:t>
      </w:r>
      <w:r>
        <w:t xml:space="preserve">; see </w:t>
      </w:r>
      <w:r>
        <w:fldChar w:fldCharType="begin"/>
      </w:r>
      <w:r>
        <w:instrText xml:space="preserve"> REF _Ref43991920 \r \h </w:instrText>
      </w:r>
      <w:r>
        <w:fldChar w:fldCharType="separate"/>
      </w:r>
      <w:r>
        <w:t>Appendix B.4.4</w:t>
      </w:r>
      <w:r>
        <w:fldChar w:fldCharType="end"/>
      </w:r>
      <w:r>
        <w:t xml:space="preserve"> below.</w:t>
      </w:r>
    </w:p>
  </w:footnote>
  <w:footnote w:id="68">
    <w:p w14:paraId="1CD79ED2" w14:textId="77777777" w:rsidR="00070594" w:rsidRDefault="00070594" w:rsidP="002519B3">
      <w:pPr>
        <w:pStyle w:val="Lbjegyzetszveg"/>
      </w:pPr>
      <w:r>
        <w:tab/>
      </w:r>
      <w:r w:rsidRPr="00F47381">
        <w:rPr>
          <w:rStyle w:val="Lbjegyzet-hivatkozs"/>
        </w:rPr>
        <w:footnoteRef/>
      </w:r>
      <w:r>
        <w:tab/>
        <w:t>All lines contain 11 syllables, but the rhythm of the odd lines is different from the rhythm of the even lines.</w:t>
      </w:r>
    </w:p>
  </w:footnote>
  <w:footnote w:id="69">
    <w:p w14:paraId="16F4A254" w14:textId="77777777" w:rsidR="00070594" w:rsidRDefault="00070594" w:rsidP="002519B3">
      <w:pPr>
        <w:pStyle w:val="Lbjegyzetszveg"/>
      </w:pPr>
      <w:r>
        <w:tab/>
      </w:r>
      <w:r w:rsidRPr="00F47381">
        <w:rPr>
          <w:rStyle w:val="Lbjegyzet-hivatkozs"/>
        </w:rPr>
        <w:footnoteRef/>
      </w:r>
      <w:r>
        <w:tab/>
        <w:t xml:space="preserve">The rhythm of the first line of the </w:t>
      </w:r>
      <w:r w:rsidRPr="00BE1CA8">
        <w:rPr>
          <w:rStyle w:val="Foreign"/>
        </w:rPr>
        <w:t>hariṇaplutā</w:t>
      </w:r>
      <w:r>
        <w:t xml:space="preserve"> is the same as that of the </w:t>
      </w:r>
      <w:r w:rsidRPr="00BE1CA8">
        <w:rPr>
          <w:rStyle w:val="Foreign"/>
        </w:rPr>
        <w:t>upacitra</w:t>
      </w:r>
      <w:r>
        <w:t>.</w:t>
      </w:r>
    </w:p>
  </w:footnote>
  <w:footnote w:id="70">
    <w:p w14:paraId="4204214B" w14:textId="30BFEDF4" w:rsidR="00070594" w:rsidRDefault="00070594" w:rsidP="002519B3">
      <w:pPr>
        <w:pStyle w:val="Lbjegyzetszveg"/>
      </w:pPr>
      <w:r>
        <w:tab/>
      </w:r>
      <w:r w:rsidRPr="00F47381">
        <w:rPr>
          <w:rStyle w:val="Lbjegyzet-hivatkozs"/>
        </w:rPr>
        <w:footnoteRef/>
      </w:r>
      <w:r>
        <w:tab/>
        <w:t xml:space="preserve">If </w:t>
      </w:r>
      <w:r w:rsidR="006A7CCA">
        <w:t xml:space="preserve">the whole of a stanza </w:t>
      </w:r>
      <w:r>
        <w:t xml:space="preserve">matches this template, do not classify it as </w:t>
      </w:r>
      <w:r w:rsidRPr="00BE1CA8">
        <w:rPr>
          <w:rStyle w:val="Foreign"/>
        </w:rPr>
        <w:t>aupacchandasika</w:t>
      </w:r>
      <w:r>
        <w:t>.</w:t>
      </w:r>
    </w:p>
  </w:footnote>
  <w:footnote w:id="71">
    <w:p w14:paraId="4DD722E8" w14:textId="1F8FC977" w:rsidR="00070594" w:rsidRDefault="00070594" w:rsidP="007245BB">
      <w:pPr>
        <w:pStyle w:val="Lbjegyzetszveg"/>
      </w:pPr>
      <w:r>
        <w:tab/>
      </w:r>
      <w:r w:rsidRPr="00F47381">
        <w:rPr>
          <w:rStyle w:val="Lbjegyzet-hivatkozs"/>
        </w:rPr>
        <w:footnoteRef/>
      </w:r>
      <w:r>
        <w:tab/>
        <w:t>Used as an umbrella term for 12-syllable metres not conforming to one of the specific schemes listed here; see</w:t>
      </w:r>
      <w:r w:rsidRPr="00FF712C">
        <w:t xml:space="preserve"> </w:t>
      </w:r>
      <w:r>
        <w:fldChar w:fldCharType="begin"/>
      </w:r>
      <w:r>
        <w:instrText xml:space="preserve"> REF _Ref43991879 \r \h </w:instrText>
      </w:r>
      <w:r>
        <w:fldChar w:fldCharType="separate"/>
      </w:r>
      <w:r>
        <w:t>Appendix B.4.6</w:t>
      </w:r>
      <w:r>
        <w:fldChar w:fldCharType="end"/>
      </w:r>
      <w:r w:rsidRPr="00FF712C">
        <w:t xml:space="preserve"> b</w:t>
      </w:r>
      <w:r>
        <w:t>elow.</w:t>
      </w:r>
    </w:p>
  </w:footnote>
  <w:footnote w:id="72">
    <w:p w14:paraId="243C827B" w14:textId="652919DF" w:rsidR="00070594" w:rsidRDefault="00070594" w:rsidP="007245BB">
      <w:pPr>
        <w:pStyle w:val="Lbjegyzetszveg"/>
      </w:pPr>
      <w:r>
        <w:tab/>
      </w:r>
      <w:r w:rsidRPr="00F47381">
        <w:rPr>
          <w:rStyle w:val="Lbjegyzet-hivatkozs"/>
        </w:rPr>
        <w:footnoteRef/>
      </w:r>
      <w:r>
        <w:tab/>
        <w:t xml:space="preserve">Also known as </w:t>
      </w:r>
      <w:r w:rsidRPr="00BE1CA8">
        <w:rPr>
          <w:rStyle w:val="Foreign"/>
        </w:rPr>
        <w:t>jagatī upajāti</w:t>
      </w:r>
      <w:r>
        <w:t xml:space="preserve">; see </w:t>
      </w:r>
      <w:r>
        <w:fldChar w:fldCharType="begin"/>
      </w:r>
      <w:r>
        <w:instrText xml:space="preserve"> REF _Ref43991920 \r \h </w:instrText>
      </w:r>
      <w:r>
        <w:fldChar w:fldCharType="separate"/>
      </w:r>
      <w:r>
        <w:t>Appendix B.4.4</w:t>
      </w:r>
      <w:r>
        <w:fldChar w:fldCharType="end"/>
      </w:r>
      <w:r>
        <w:t xml:space="preserve"> below.</w:t>
      </w:r>
    </w:p>
  </w:footnote>
  <w:footnote w:id="73">
    <w:p w14:paraId="406669B9" w14:textId="77777777" w:rsidR="00070594" w:rsidRDefault="00070594" w:rsidP="007245BB">
      <w:pPr>
        <w:pStyle w:val="Lbjegyzetszveg"/>
      </w:pPr>
      <w:r>
        <w:tab/>
      </w:r>
      <w:r w:rsidRPr="00F47381">
        <w:rPr>
          <w:rStyle w:val="Lbjegyzet-hivatkozs"/>
        </w:rPr>
        <w:footnoteRef/>
      </w:r>
      <w:r>
        <w:tab/>
        <w:t xml:space="preserve">Also known as </w:t>
      </w:r>
      <w:r w:rsidRPr="00BE1CA8">
        <w:rPr>
          <w:rStyle w:val="Foreign"/>
        </w:rPr>
        <w:t>vaṁśasthavila</w:t>
      </w:r>
      <w:r>
        <w:t>.</w:t>
      </w:r>
    </w:p>
  </w:footnote>
  <w:footnote w:id="74">
    <w:p w14:paraId="7BE1EDFC" w14:textId="22B21033" w:rsidR="006A7CCA" w:rsidRPr="006A7CCA" w:rsidRDefault="006A7CCA">
      <w:pPr>
        <w:pStyle w:val="Lbjegyzetszveg"/>
        <w:rPr>
          <w:lang w:val="hu-HU"/>
        </w:rPr>
      </w:pPr>
      <w:r>
        <w:tab/>
      </w:r>
      <w:r w:rsidRPr="00F47381">
        <w:rPr>
          <w:rStyle w:val="Lbjegyzet-hivatkozs"/>
        </w:rPr>
        <w:footnoteRef/>
      </w:r>
      <w:r>
        <w:tab/>
      </w:r>
      <w:r w:rsidRPr="006A7CCA">
        <w:t xml:space="preserve">Called </w:t>
      </w:r>
      <w:r w:rsidRPr="006A7CCA">
        <w:rPr>
          <w:rStyle w:val="Foreign"/>
        </w:rPr>
        <w:t>svādamālinī</w:t>
      </w:r>
      <w:r w:rsidRPr="006A7CCA">
        <w:t xml:space="preserve"> in Javanese poetry.</w:t>
      </w:r>
    </w:p>
  </w:footnote>
  <w:footnote w:id="75">
    <w:p w14:paraId="105299C9" w14:textId="77777777" w:rsidR="00070594" w:rsidRDefault="00070594" w:rsidP="002519B3">
      <w:pPr>
        <w:pStyle w:val="Lbjegyzetszveg"/>
      </w:pPr>
      <w:r>
        <w:tab/>
      </w:r>
      <w:r w:rsidRPr="00F47381">
        <w:rPr>
          <w:rStyle w:val="Lbjegyzet-hivatkozs"/>
        </w:rPr>
        <w:footnoteRef/>
      </w:r>
      <w:r>
        <w:tab/>
        <w:t xml:space="preserve">Also known as </w:t>
      </w:r>
      <w:r w:rsidRPr="00BE1CA8">
        <w:rPr>
          <w:rStyle w:val="Foreign"/>
        </w:rPr>
        <w:t>vasantatilaka</w:t>
      </w:r>
      <w:r>
        <w:t xml:space="preserve">, </w:t>
      </w:r>
      <w:r w:rsidRPr="00BE1CA8">
        <w:rPr>
          <w:rStyle w:val="Foreign"/>
        </w:rPr>
        <w:t>uddharṣiṇī</w:t>
      </w:r>
      <w:r>
        <w:t xml:space="preserve">, </w:t>
      </w:r>
      <w:r w:rsidRPr="00BE1CA8">
        <w:rPr>
          <w:rStyle w:val="Foreign"/>
        </w:rPr>
        <w:t>siṁhonnatā</w:t>
      </w:r>
      <w:r>
        <w:t xml:space="preserve">. Though not explicitly prescribed in any extant metrical treatise, poets often observe a caesura after the 8th syllable of a </w:t>
      </w:r>
      <w:r w:rsidRPr="00BE1CA8">
        <w:rPr>
          <w:rStyle w:val="Foreign"/>
        </w:rPr>
        <w:t>vasantatilakā</w:t>
      </w:r>
      <w:r>
        <w:t xml:space="preserve"> line. </w:t>
      </w:r>
      <w:r w:rsidRPr="00E24F87">
        <w:rPr>
          <w:noProof/>
        </w:rPr>
        <w:t>(</w:t>
      </w:r>
      <w:r>
        <w:t>For further discussion see Pollock 1977, 73-74.)</w:t>
      </w:r>
    </w:p>
  </w:footnote>
  <w:footnote w:id="76">
    <w:p w14:paraId="4BE26699" w14:textId="77777777" w:rsidR="00070594" w:rsidRDefault="00070594" w:rsidP="002519B3">
      <w:pPr>
        <w:pStyle w:val="Lbjegyzetszveg"/>
      </w:pPr>
      <w:r>
        <w:tab/>
      </w:r>
      <w:r w:rsidRPr="00F47381">
        <w:rPr>
          <w:rStyle w:val="Lbjegyzet-hivatkozs"/>
        </w:rPr>
        <w:footnoteRef/>
      </w:r>
      <w:r>
        <w:tab/>
        <w:t xml:space="preserve">The caesura in </w:t>
      </w:r>
      <w:r w:rsidRPr="00BE1CA8">
        <w:rPr>
          <w:rStyle w:val="Foreign"/>
        </w:rPr>
        <w:t>pr̥thvī</w:t>
      </w:r>
      <w:r>
        <w:t xml:space="preserve"> is not observed by all poets.</w:t>
      </w:r>
    </w:p>
  </w:footnote>
  <w:footnote w:id="77">
    <w:p w14:paraId="0C2BED85" w14:textId="609DA24D" w:rsidR="00D955CA" w:rsidRPr="00D955CA" w:rsidRDefault="00D955CA">
      <w:pPr>
        <w:pStyle w:val="Lbjegyzetszveg"/>
        <w:rPr>
          <w:lang w:val="hu-HU"/>
        </w:rPr>
      </w:pPr>
      <w:r>
        <w:tab/>
      </w:r>
      <w:r w:rsidRPr="00F47381">
        <w:rPr>
          <w:rStyle w:val="Lbjegyzet-hivatkozs"/>
        </w:rPr>
        <w:footnoteRef/>
      </w:r>
      <w:r>
        <w:tab/>
      </w:r>
      <w:r w:rsidRPr="00D955CA">
        <w:t xml:space="preserve">Called </w:t>
      </w:r>
      <w:r w:rsidRPr="00D955CA">
        <w:rPr>
          <w:rStyle w:val="Foreign"/>
        </w:rPr>
        <w:t>viśvalalita</w:t>
      </w:r>
      <w:r w:rsidRPr="00D955CA">
        <w:t xml:space="preserve"> in Old Javanese.</w:t>
      </w:r>
    </w:p>
  </w:footnote>
  <w:footnote w:id="78">
    <w:p w14:paraId="48B93D2F" w14:textId="3891BA8B" w:rsidR="00D955CA" w:rsidRPr="00D955CA" w:rsidRDefault="00D955CA">
      <w:pPr>
        <w:pStyle w:val="Lbjegyzetszveg"/>
      </w:pPr>
      <w:r>
        <w:tab/>
      </w:r>
      <w:r w:rsidRPr="00F47381">
        <w:rPr>
          <w:rStyle w:val="Lbjegyzet-hivatkozs"/>
        </w:rPr>
        <w:footnoteRef/>
      </w:r>
      <w:r w:rsidRPr="00D955CA">
        <w:tab/>
        <w:t xml:space="preserve">This metre is not found in Indian metrical treatises (as per Apte’s appendix), but attested in Old Javanese. Like the related </w:t>
      </w:r>
      <w:r w:rsidRPr="00D955CA">
        <w:rPr>
          <w:rStyle w:val="Foreign"/>
        </w:rPr>
        <w:t>śārdūlavikrīḍita</w:t>
      </w:r>
      <w:r w:rsidRPr="00D955CA">
        <w:t>, it may have a caesura after the 12</w:t>
      </w:r>
      <w:r w:rsidRPr="00D955CA">
        <w:rPr>
          <w:vertAlign w:val="superscript"/>
        </w:rPr>
        <w:t>th</w:t>
      </w:r>
      <w:r>
        <w:t xml:space="preserve"> </w:t>
      </w:r>
      <w:r w:rsidRPr="00D955CA">
        <w:t>syllable.</w:t>
      </w:r>
    </w:p>
  </w:footnote>
  <w:footnote w:id="79">
    <w:p w14:paraId="63372360" w14:textId="614A4457" w:rsidR="00D955CA" w:rsidRPr="00D955CA" w:rsidRDefault="00D955CA">
      <w:pPr>
        <w:pStyle w:val="Lbjegyzetszveg"/>
        <w:rPr>
          <w:lang w:val="hu-HU"/>
        </w:rPr>
      </w:pPr>
      <w:r>
        <w:tab/>
      </w:r>
      <w:r w:rsidRPr="00F47381">
        <w:rPr>
          <w:rStyle w:val="Lbjegyzet-hivatkozs"/>
        </w:rPr>
        <w:footnoteRef/>
      </w:r>
      <w:r>
        <w:tab/>
      </w:r>
      <w:r w:rsidRPr="00D955CA">
        <w:t xml:space="preserve">Not found in Indian metrical treatises (as per Apte’s appendix), but attested in Old Javanese, also by the name </w:t>
      </w:r>
      <w:r w:rsidRPr="00D955CA">
        <w:rPr>
          <w:rStyle w:val="Foreign"/>
        </w:rPr>
        <w:t>kendragati</w:t>
      </w:r>
      <w:r>
        <w:t>.</w:t>
      </w:r>
    </w:p>
  </w:footnote>
  <w:footnote w:id="80">
    <w:p w14:paraId="697EFAD2" w14:textId="16A7D333" w:rsidR="00070594" w:rsidRDefault="00070594">
      <w:pPr>
        <w:pStyle w:val="Lbjegyzetszveg"/>
      </w:pPr>
      <w:r>
        <w:tab/>
      </w:r>
      <w:r w:rsidRPr="00F47381">
        <w:rPr>
          <w:rStyle w:val="Lbjegyzet-hivatkozs"/>
        </w:rPr>
        <w:footnoteRef/>
      </w:r>
      <w:r>
        <w:tab/>
      </w:r>
      <w:r w:rsidRPr="00294FDB">
        <w:t xml:space="preserve">This metre is rare in Sanskrit, though it is known (by multiple names) to several </w:t>
      </w:r>
      <w:proofErr w:type="spellStart"/>
      <w:r w:rsidRPr="00294FDB">
        <w:t>poeticians</w:t>
      </w:r>
      <w:proofErr w:type="spellEnd"/>
      <w:r w:rsidRPr="00294FDB">
        <w:t>. It is popular in Telugu, where caesuras are not observed, but additional rules govern assonance within and across the lines.</w:t>
      </w:r>
    </w:p>
  </w:footnote>
  <w:footnote w:id="81">
    <w:p w14:paraId="2F825771" w14:textId="7B244FF5" w:rsidR="00070594" w:rsidRPr="00F11F32" w:rsidRDefault="00070594">
      <w:pPr>
        <w:pStyle w:val="Lbjegyzetszveg"/>
      </w:pPr>
      <w:r>
        <w:tab/>
      </w:r>
      <w:r w:rsidRPr="00F47381">
        <w:rPr>
          <w:rStyle w:val="Lbjegyzet-hivatkozs"/>
        </w:rPr>
        <w:footnoteRef/>
      </w:r>
      <w:r w:rsidRPr="00F11F32">
        <w:tab/>
        <w:t>This</w:t>
      </w:r>
      <w:r>
        <w:t xml:space="preserve"> Javanese metre may have a caesura after the 12</w:t>
      </w:r>
      <w:r w:rsidRPr="00F11F32">
        <w:rPr>
          <w:vertAlign w:val="superscript"/>
        </w:rPr>
        <w:t>th</w:t>
      </w:r>
      <w:r>
        <w:t xml:space="preserve"> syllable (like the </w:t>
      </w:r>
      <w:r>
        <w:rPr>
          <w:rStyle w:val="Foreign"/>
        </w:rPr>
        <w:t>śārdūlavikrīḍita</w:t>
      </w:r>
      <w:r>
        <w:t>, to which it is identical up to this point), but this is not strictly observed.</w:t>
      </w:r>
    </w:p>
  </w:footnote>
  <w:footnote w:id="82">
    <w:p w14:paraId="4786C65C" w14:textId="77777777" w:rsidR="00070594" w:rsidRDefault="00070594" w:rsidP="002519B3">
      <w:pPr>
        <w:pStyle w:val="Lbjegyzetszveg"/>
      </w:pPr>
      <w:r>
        <w:tab/>
      </w:r>
      <w:r w:rsidRPr="00F47381">
        <w:rPr>
          <w:rStyle w:val="Lbjegyzet-hivatkozs"/>
        </w:rPr>
        <w:footnoteRef/>
      </w:r>
      <w:r>
        <w:tab/>
        <w:t xml:space="preserve">Contains up to 6 different types of elements which are: </w:t>
      </w:r>
      <w:r w:rsidRPr="00BE1CA8">
        <w:rPr>
          <w:rStyle w:val="Foreign"/>
        </w:rPr>
        <w:t>taravu</w:t>
      </w:r>
      <w:r>
        <w:t xml:space="preserve">, </w:t>
      </w:r>
      <w:r w:rsidRPr="00BE1CA8">
        <w:rPr>
          <w:rStyle w:val="Foreign"/>
        </w:rPr>
        <w:t>tāḻicai</w:t>
      </w:r>
      <w:r>
        <w:t xml:space="preserve">, </w:t>
      </w:r>
      <w:r w:rsidRPr="00BE1CA8">
        <w:rPr>
          <w:rStyle w:val="Foreign"/>
        </w:rPr>
        <w:t>arākam</w:t>
      </w:r>
      <w:r>
        <w:t xml:space="preserve">, </w:t>
      </w:r>
      <w:r w:rsidRPr="00BE1CA8">
        <w:rPr>
          <w:rStyle w:val="Foreign"/>
        </w:rPr>
        <w:t>ampōtaraṅkam</w:t>
      </w:r>
      <w:r>
        <w:t xml:space="preserve">, </w:t>
      </w:r>
      <w:r w:rsidRPr="00BE1CA8">
        <w:rPr>
          <w:rStyle w:val="Foreign"/>
        </w:rPr>
        <w:t>taṉiccol</w:t>
      </w:r>
      <w:r>
        <w:t xml:space="preserve">, </w:t>
      </w:r>
      <w:r w:rsidRPr="00BE1CA8">
        <w:rPr>
          <w:rStyle w:val="Foreign"/>
        </w:rPr>
        <w:t>curitakam</w:t>
      </w:r>
      <w:r>
        <w:t>.</w:t>
      </w:r>
    </w:p>
  </w:footnote>
  <w:footnote w:id="83">
    <w:p w14:paraId="18749BE7" w14:textId="77777777" w:rsidR="00070594" w:rsidRDefault="00070594" w:rsidP="002519B3">
      <w:pPr>
        <w:pStyle w:val="Lbjegyzetszveg"/>
      </w:pPr>
      <w:r>
        <w:tab/>
      </w:r>
      <w:r w:rsidRPr="00F47381">
        <w:rPr>
          <w:rStyle w:val="Lbjegyzet-hivatkozs"/>
        </w:rPr>
        <w:footnoteRef/>
      </w:r>
      <w:r>
        <w:tab/>
        <w:t xml:space="preserve">Contains elements which are: </w:t>
      </w:r>
      <w:r w:rsidRPr="00BE1CA8">
        <w:rPr>
          <w:rStyle w:val="Foreign"/>
        </w:rPr>
        <w:t>taṉiccol</w:t>
      </w:r>
      <w:r>
        <w:t xml:space="preserve">, </w:t>
      </w:r>
      <w:r w:rsidRPr="00BE1CA8">
        <w:rPr>
          <w:rStyle w:val="Foreign"/>
        </w:rPr>
        <w:t>akaval-curitakam</w:t>
      </w:r>
      <w:r>
        <w:t>.</w:t>
      </w:r>
    </w:p>
  </w:footnote>
  <w:footnote w:id="84">
    <w:p w14:paraId="4C8DB6A6" w14:textId="77777777" w:rsidR="00070594" w:rsidRDefault="00070594" w:rsidP="002519B3">
      <w:pPr>
        <w:pStyle w:val="Lbjegyzetszveg"/>
      </w:pPr>
      <w:r>
        <w:tab/>
      </w:r>
      <w:r w:rsidRPr="00F47381">
        <w:rPr>
          <w:rStyle w:val="Lbjegyzet-hivatkozs"/>
        </w:rPr>
        <w:footnoteRef/>
      </w:r>
      <w:r>
        <w:tab/>
        <w:t xml:space="preserve">To be represented as </w:t>
      </w:r>
      <w:r w:rsidRPr="00BE1CA8">
        <w:rPr>
          <w:rStyle w:val="Foreign"/>
        </w:rPr>
        <w:t>ǝ:</w:t>
      </w:r>
      <w:r>
        <w:t xml:space="preserve"> as per TG §3.3.6.</w:t>
      </w:r>
    </w:p>
  </w:footnote>
  <w:footnote w:id="85">
    <w:p w14:paraId="73A4CDF3" w14:textId="462C8217" w:rsidR="00070594" w:rsidRDefault="00070594" w:rsidP="002519B3">
      <w:pPr>
        <w:pStyle w:val="Lbjegyzetszveg"/>
      </w:pPr>
      <w:r>
        <w:tab/>
      </w:r>
      <w:r w:rsidRPr="00F47381">
        <w:rPr>
          <w:rStyle w:val="Lbjegyzet-hivatkozs"/>
        </w:rPr>
        <w:footnoteRef/>
      </w:r>
      <w:r>
        <w:tab/>
        <w:t>See also TG §3.3.7 and EGD §</w:t>
      </w:r>
      <w:r>
        <w:fldChar w:fldCharType="begin"/>
      </w:r>
      <w:r>
        <w:instrText xml:space="preserve"> REF _Ref43991983 \r \h </w:instrText>
      </w:r>
      <w:r>
        <w:fldChar w:fldCharType="separate"/>
      </w:r>
      <w:r>
        <w:t>6.3.7</w:t>
      </w:r>
      <w:r>
        <w:fldChar w:fldCharType="end"/>
      </w:r>
      <w: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27288F66"/>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64A0AFE2"/>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CD107C06"/>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16FAD3CC"/>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57C6DDD0"/>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E5F81476"/>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51ACBC2E"/>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16B8004A"/>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F732FFF6"/>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F3A4765C"/>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20776C2"/>
    <w:multiLevelType w:val="hybridMultilevel"/>
    <w:tmpl w:val="F97A8352"/>
    <w:lvl w:ilvl="0" w:tplc="B96038A8">
      <w:start w:val="1"/>
      <w:numFmt w:val="bullet"/>
      <w:pStyle w:val="TableNote"/>
      <w:lvlText w:val=""/>
      <w:lvlJc w:val="left"/>
      <w:pPr>
        <w:ind w:left="36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02FD5A07"/>
    <w:multiLevelType w:val="multilevel"/>
    <w:tmpl w:val="2CAC25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5F23320"/>
    <w:multiLevelType w:val="hybridMultilevel"/>
    <w:tmpl w:val="0C9E69A4"/>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3" w15:restartNumberingAfterBreak="0">
    <w:nsid w:val="101660B9"/>
    <w:multiLevelType w:val="multilevel"/>
    <w:tmpl w:val="A37A18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1976F1F"/>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5" w15:restartNumberingAfterBreak="0">
    <w:nsid w:val="128232C3"/>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6" w15:restartNumberingAfterBreak="0">
    <w:nsid w:val="18E42628"/>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7" w15:restartNumberingAfterBreak="0">
    <w:nsid w:val="20923986"/>
    <w:multiLevelType w:val="multilevel"/>
    <w:tmpl w:val="29A4DA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4602D14"/>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9" w15:restartNumberingAfterBreak="0">
    <w:nsid w:val="24FF06EF"/>
    <w:multiLevelType w:val="multilevel"/>
    <w:tmpl w:val="C5E45C34"/>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0" w15:restartNumberingAfterBreak="0">
    <w:nsid w:val="25C0657B"/>
    <w:multiLevelType w:val="multilevel"/>
    <w:tmpl w:val="98BC025C"/>
    <w:lvl w:ilvl="0">
      <w:start w:val="1"/>
      <w:numFmt w:val="bullet"/>
      <w:pStyle w:val="Lista"/>
      <w:lvlText w:val="–"/>
      <w:lvlJc w:val="left"/>
      <w:pPr>
        <w:ind w:left="170" w:hanging="170"/>
      </w:pPr>
      <w:rPr>
        <w:rFonts w:ascii="Arial" w:hAnsi="Arial" w:hint="default"/>
      </w:rPr>
    </w:lvl>
    <w:lvl w:ilvl="1">
      <w:start w:val="1"/>
      <w:numFmt w:val="bullet"/>
      <w:pStyle w:val="Lista2"/>
      <w:lvlText w:val="–"/>
      <w:lvlJc w:val="left"/>
      <w:pPr>
        <w:ind w:left="340" w:hanging="170"/>
      </w:pPr>
      <w:rPr>
        <w:rFonts w:ascii="Arial" w:hAnsi="Arial" w:hint="default"/>
      </w:rPr>
    </w:lvl>
    <w:lvl w:ilvl="2">
      <w:start w:val="1"/>
      <w:numFmt w:val="bullet"/>
      <w:pStyle w:val="Lista3"/>
      <w:lvlText w:val="–"/>
      <w:lvlJc w:val="left"/>
      <w:pPr>
        <w:ind w:left="510" w:hanging="170"/>
      </w:pPr>
      <w:rPr>
        <w:rFonts w:ascii="Arial" w:hAnsi="Arial" w:hint="default"/>
      </w:rPr>
    </w:lvl>
    <w:lvl w:ilvl="3">
      <w:start w:val="1"/>
      <w:numFmt w:val="bullet"/>
      <w:pStyle w:val="Lista4"/>
      <w:lvlText w:val="–"/>
      <w:lvlJc w:val="left"/>
      <w:pPr>
        <w:ind w:left="680" w:hanging="170"/>
      </w:pPr>
      <w:rPr>
        <w:rFonts w:ascii="Arial" w:hAnsi="Arial" w:hint="default"/>
      </w:rPr>
    </w:lvl>
    <w:lvl w:ilvl="4">
      <w:start w:val="1"/>
      <w:numFmt w:val="bullet"/>
      <w:pStyle w:val="Lista5"/>
      <w:lvlText w:val="–"/>
      <w:lvlJc w:val="left"/>
      <w:pPr>
        <w:ind w:left="850" w:hanging="170"/>
      </w:pPr>
      <w:rPr>
        <w:rFonts w:ascii="Arial" w:hAnsi="Arial" w:hint="default"/>
      </w:rPr>
    </w:lvl>
    <w:lvl w:ilvl="5">
      <w:start w:val="1"/>
      <w:numFmt w:val="lowerRoman"/>
      <w:lvlText w:val="(%6)"/>
      <w:lvlJc w:val="left"/>
      <w:pPr>
        <w:ind w:left="1020" w:hanging="170"/>
      </w:pPr>
      <w:rPr>
        <w:rFonts w:hint="default"/>
      </w:rPr>
    </w:lvl>
    <w:lvl w:ilvl="6">
      <w:start w:val="1"/>
      <w:numFmt w:val="decimal"/>
      <w:lvlText w:val="%7."/>
      <w:lvlJc w:val="left"/>
      <w:pPr>
        <w:ind w:left="1190" w:hanging="170"/>
      </w:pPr>
      <w:rPr>
        <w:rFonts w:hint="default"/>
      </w:rPr>
    </w:lvl>
    <w:lvl w:ilvl="7">
      <w:start w:val="1"/>
      <w:numFmt w:val="lowerLetter"/>
      <w:lvlText w:val="%8."/>
      <w:lvlJc w:val="left"/>
      <w:pPr>
        <w:ind w:left="1360" w:hanging="170"/>
      </w:pPr>
      <w:rPr>
        <w:rFonts w:hint="default"/>
      </w:rPr>
    </w:lvl>
    <w:lvl w:ilvl="8">
      <w:start w:val="1"/>
      <w:numFmt w:val="lowerRoman"/>
      <w:lvlText w:val="%9."/>
      <w:lvlJc w:val="left"/>
      <w:pPr>
        <w:ind w:left="1530" w:hanging="170"/>
      </w:pPr>
      <w:rPr>
        <w:rFonts w:hint="default"/>
      </w:rPr>
    </w:lvl>
  </w:abstractNum>
  <w:abstractNum w:abstractNumId="21" w15:restartNumberingAfterBreak="0">
    <w:nsid w:val="25F607E2"/>
    <w:multiLevelType w:val="multilevel"/>
    <w:tmpl w:val="2B92DE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6FE20B5"/>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3" w15:restartNumberingAfterBreak="0">
    <w:nsid w:val="2B7A2E39"/>
    <w:multiLevelType w:val="multilevel"/>
    <w:tmpl w:val="09AA10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CCF4B47"/>
    <w:multiLevelType w:val="multilevel"/>
    <w:tmpl w:val="56E27C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E90127F"/>
    <w:multiLevelType w:val="hybridMultilevel"/>
    <w:tmpl w:val="BA0CE19C"/>
    <w:lvl w:ilvl="0" w:tplc="C04012B0">
      <w:start w:val="1"/>
      <w:numFmt w:val="bullet"/>
      <w:lvlText w:val="–"/>
      <w:lvlJc w:val="left"/>
      <w:pPr>
        <w:ind w:left="720" w:hanging="360"/>
      </w:pPr>
      <w:rPr>
        <w:rFonts w:ascii="Arial" w:hAnsi="Aria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6" w15:restartNumberingAfterBreak="0">
    <w:nsid w:val="33C674BD"/>
    <w:multiLevelType w:val="multilevel"/>
    <w:tmpl w:val="8C0E9F44"/>
    <w:lvl w:ilvl="0">
      <w:start w:val="1"/>
      <w:numFmt w:val="upperLetter"/>
      <w:suff w:val="space"/>
      <w:lvlText w:val="Appendix %1."/>
      <w:lvlJc w:val="left"/>
      <w:pPr>
        <w:ind w:left="0" w:firstLine="0"/>
      </w:pPr>
      <w:rPr>
        <w:rFonts w:hint="default"/>
      </w:rPr>
    </w:lvl>
    <w:lvl w:ilvl="1">
      <w:start w:val="1"/>
      <w:numFmt w:val="decimal"/>
      <w:suff w:val="space"/>
      <w:lvlText w:val="Appendix %1.%2."/>
      <w:lvlJc w:val="left"/>
      <w:pPr>
        <w:ind w:left="0" w:firstLine="0"/>
      </w:pPr>
      <w:rPr>
        <w:rFonts w:hint="default"/>
      </w:rPr>
    </w:lvl>
    <w:lvl w:ilvl="2">
      <w:start w:val="1"/>
      <w:numFmt w:val="decimal"/>
      <w:suff w:val="space"/>
      <w:lvlText w:val="Appendix %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righ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right"/>
      <w:pPr>
        <w:ind w:left="0" w:firstLine="0"/>
      </w:pPr>
      <w:rPr>
        <w:rFonts w:hint="default"/>
      </w:rPr>
    </w:lvl>
  </w:abstractNum>
  <w:abstractNum w:abstractNumId="27" w15:restartNumberingAfterBreak="0">
    <w:nsid w:val="36BD2E59"/>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8" w15:restartNumberingAfterBreak="0">
    <w:nsid w:val="385C5177"/>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9" w15:restartNumberingAfterBreak="0">
    <w:nsid w:val="3BF2672F"/>
    <w:multiLevelType w:val="multilevel"/>
    <w:tmpl w:val="6DE09A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15:restartNumberingAfterBreak="0">
    <w:nsid w:val="4089003F"/>
    <w:multiLevelType w:val="multilevel"/>
    <w:tmpl w:val="C69AAC88"/>
    <w:lvl w:ilvl="0">
      <w:start w:val="1"/>
      <w:numFmt w:val="bullet"/>
      <w:lvlText w:val="–"/>
      <w:lvlJc w:val="left"/>
      <w:pPr>
        <w:ind w:left="170" w:hanging="170"/>
      </w:pPr>
      <w:rPr>
        <w:rFonts w:ascii="Arial" w:hAnsi="Arial"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49296B4C"/>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2" w15:restartNumberingAfterBreak="0">
    <w:nsid w:val="49712D0C"/>
    <w:multiLevelType w:val="multilevel"/>
    <w:tmpl w:val="C57E0F84"/>
    <w:lvl w:ilvl="0">
      <w:start w:val="1"/>
      <w:numFmt w:val="bullet"/>
      <w:lvlText w:val="–"/>
      <w:lvlJc w:val="left"/>
      <w:pPr>
        <w:ind w:left="170" w:hanging="170"/>
      </w:pPr>
      <w:rPr>
        <w:rFonts w:ascii="Arial" w:eastAsia="Arial" w:hAnsi="Arial" w:cs="Arial"/>
      </w:rPr>
    </w:lvl>
    <w:lvl w:ilvl="1">
      <w:start w:val="1"/>
      <w:numFmt w:val="bullet"/>
      <w:lvlText w:val="–"/>
      <w:lvlJc w:val="left"/>
      <w:pPr>
        <w:ind w:left="340" w:hanging="170"/>
      </w:pPr>
      <w:rPr>
        <w:rFonts w:ascii="Arial" w:eastAsia="Arial" w:hAnsi="Arial" w:cs="Arial"/>
      </w:rPr>
    </w:lvl>
    <w:lvl w:ilvl="2">
      <w:start w:val="1"/>
      <w:numFmt w:val="bullet"/>
      <w:lvlText w:val="–"/>
      <w:lvlJc w:val="left"/>
      <w:pPr>
        <w:ind w:left="510" w:hanging="170"/>
      </w:pPr>
      <w:rPr>
        <w:rFonts w:ascii="Arial" w:eastAsia="Arial" w:hAnsi="Arial" w:cs="Arial"/>
      </w:rPr>
    </w:lvl>
    <w:lvl w:ilvl="3">
      <w:start w:val="1"/>
      <w:numFmt w:val="bullet"/>
      <w:lvlText w:val="–"/>
      <w:lvlJc w:val="left"/>
      <w:pPr>
        <w:ind w:left="680" w:hanging="170"/>
      </w:pPr>
      <w:rPr>
        <w:rFonts w:ascii="Arial" w:eastAsia="Arial" w:hAnsi="Arial" w:cs="Arial"/>
      </w:rPr>
    </w:lvl>
    <w:lvl w:ilvl="4">
      <w:start w:val="1"/>
      <w:numFmt w:val="bullet"/>
      <w:lvlText w:val="–"/>
      <w:lvlJc w:val="left"/>
      <w:pPr>
        <w:ind w:left="850" w:hanging="170"/>
      </w:pPr>
      <w:rPr>
        <w:rFonts w:ascii="Arial" w:eastAsia="Arial" w:hAnsi="Arial" w:cs="Arial"/>
      </w:rPr>
    </w:lvl>
    <w:lvl w:ilvl="5">
      <w:start w:val="1"/>
      <w:numFmt w:val="lowerRoman"/>
      <w:lvlText w:val="(%6)"/>
      <w:lvlJc w:val="left"/>
      <w:pPr>
        <w:ind w:left="1020" w:hanging="170"/>
      </w:pPr>
    </w:lvl>
    <w:lvl w:ilvl="6">
      <w:start w:val="1"/>
      <w:numFmt w:val="decimal"/>
      <w:lvlText w:val="%7."/>
      <w:lvlJc w:val="left"/>
      <w:pPr>
        <w:ind w:left="1190" w:hanging="170"/>
      </w:pPr>
    </w:lvl>
    <w:lvl w:ilvl="7">
      <w:start w:val="1"/>
      <w:numFmt w:val="lowerLetter"/>
      <w:lvlText w:val="%8."/>
      <w:lvlJc w:val="left"/>
      <w:pPr>
        <w:ind w:left="1360" w:hanging="170"/>
      </w:pPr>
    </w:lvl>
    <w:lvl w:ilvl="8">
      <w:start w:val="1"/>
      <w:numFmt w:val="lowerRoman"/>
      <w:lvlText w:val="%9."/>
      <w:lvlJc w:val="left"/>
      <w:pPr>
        <w:ind w:left="1530" w:hanging="170"/>
      </w:pPr>
    </w:lvl>
  </w:abstractNum>
  <w:abstractNum w:abstractNumId="33" w15:restartNumberingAfterBreak="0">
    <w:nsid w:val="511970C4"/>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4" w15:restartNumberingAfterBreak="0">
    <w:nsid w:val="59B4142A"/>
    <w:multiLevelType w:val="hybridMultilevel"/>
    <w:tmpl w:val="9612D1C8"/>
    <w:lvl w:ilvl="0" w:tplc="ED1A94BC">
      <w:start w:val="1"/>
      <w:numFmt w:val="decimal"/>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59B66AEB"/>
    <w:multiLevelType w:val="multilevel"/>
    <w:tmpl w:val="ABEE7108"/>
    <w:lvl w:ilvl="0">
      <w:start w:val="1"/>
      <w:numFmt w:val="decimal"/>
      <w:lvlText w:val="%1."/>
      <w:lvlJc w:val="left"/>
      <w:pPr>
        <w:ind w:left="720" w:hanging="360"/>
      </w:pPr>
      <w:rPr>
        <w:rFonts w:hint="default"/>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36" w15:restartNumberingAfterBreak="0">
    <w:nsid w:val="5DB12BE4"/>
    <w:multiLevelType w:val="multilevel"/>
    <w:tmpl w:val="C5E45C34"/>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7" w15:restartNumberingAfterBreak="0">
    <w:nsid w:val="5F477591"/>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8" w15:restartNumberingAfterBreak="0">
    <w:nsid w:val="6526364B"/>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9" w15:restartNumberingAfterBreak="0">
    <w:nsid w:val="6AD70B07"/>
    <w:multiLevelType w:val="multilevel"/>
    <w:tmpl w:val="6DE09A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0" w15:restartNumberingAfterBreak="0">
    <w:nsid w:val="73600D11"/>
    <w:multiLevelType w:val="multilevel"/>
    <w:tmpl w:val="E850C304"/>
    <w:lvl w:ilvl="0">
      <w:start w:val="1"/>
      <w:numFmt w:val="decimal"/>
      <w:pStyle w:val="Cmsor1"/>
      <w:suff w:val="space"/>
      <w:lvlText w:val="%1."/>
      <w:lvlJc w:val="left"/>
      <w:pPr>
        <w:ind w:left="0" w:firstLine="0"/>
      </w:pPr>
      <w:rPr>
        <w:rFonts w:hint="default"/>
      </w:rPr>
    </w:lvl>
    <w:lvl w:ilvl="1">
      <w:start w:val="1"/>
      <w:numFmt w:val="decimal"/>
      <w:pStyle w:val="Cmsor2"/>
      <w:suff w:val="space"/>
      <w:lvlText w:val="%1.%2."/>
      <w:lvlJc w:val="left"/>
      <w:pPr>
        <w:ind w:left="0" w:firstLine="0"/>
      </w:pPr>
      <w:rPr>
        <w:rFonts w:hint="default"/>
      </w:rPr>
    </w:lvl>
    <w:lvl w:ilvl="2">
      <w:start w:val="1"/>
      <w:numFmt w:val="decimal"/>
      <w:pStyle w:val="Cmsor3"/>
      <w:suff w:val="space"/>
      <w:lvlText w:val="%1.%2.%3."/>
      <w:lvlJc w:val="left"/>
      <w:pPr>
        <w:ind w:left="0" w:firstLine="0"/>
      </w:pPr>
      <w:rPr>
        <w:rFonts w:hint="default"/>
      </w:rPr>
    </w:lvl>
    <w:lvl w:ilvl="3">
      <w:start w:val="1"/>
      <w:numFmt w:val="decimal"/>
      <w:pStyle w:val="Cmsor4"/>
      <w:suff w:val="space"/>
      <w:lvlText w:val="%1.%2.%3.%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41" w15:restartNumberingAfterBreak="0">
    <w:nsid w:val="7A456903"/>
    <w:multiLevelType w:val="multilevel"/>
    <w:tmpl w:val="F9D2A0A2"/>
    <w:lvl w:ilvl="0">
      <w:start w:val="3"/>
      <w:numFmt w:val="upperLetter"/>
      <w:suff w:val="space"/>
      <w:lvlText w:val="Appendix %1."/>
      <w:lvlJc w:val="left"/>
      <w:pPr>
        <w:ind w:left="0" w:firstLine="0"/>
      </w:pPr>
      <w:rPr>
        <w:rFonts w:hint="default"/>
      </w:rPr>
    </w:lvl>
    <w:lvl w:ilvl="1">
      <w:start w:val="1"/>
      <w:numFmt w:val="decimal"/>
      <w:suff w:val="space"/>
      <w:lvlText w:val="Appendix %1.%2."/>
      <w:lvlJc w:val="left"/>
      <w:pPr>
        <w:ind w:left="0" w:firstLine="0"/>
      </w:pPr>
      <w:rPr>
        <w:rFonts w:hint="default"/>
      </w:rPr>
    </w:lvl>
    <w:lvl w:ilvl="2">
      <w:start w:val="1"/>
      <w:numFmt w:val="decimal"/>
      <w:suff w:val="space"/>
      <w:lvlText w:val="Appendix %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righ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right"/>
      <w:pPr>
        <w:ind w:left="0" w:firstLine="0"/>
      </w:pPr>
      <w:rPr>
        <w:rFonts w:hint="default"/>
      </w:rPr>
    </w:lvl>
  </w:abstractNum>
  <w:abstractNum w:abstractNumId="42" w15:restartNumberingAfterBreak="0">
    <w:nsid w:val="7F6E0493"/>
    <w:multiLevelType w:val="hybridMultilevel"/>
    <w:tmpl w:val="4CB8B6D8"/>
    <w:lvl w:ilvl="0" w:tplc="40381EE0">
      <w:start w:val="1"/>
      <w:numFmt w:val="bullet"/>
      <w:lvlText w:val="–"/>
      <w:lvlJc w:val="left"/>
      <w:pPr>
        <w:tabs>
          <w:tab w:val="num" w:pos="720"/>
        </w:tabs>
        <w:ind w:left="720" w:hanging="360"/>
      </w:pPr>
      <w:rPr>
        <w:rFonts w:ascii="Arial" w:hAnsi="Arial" w:hint="default"/>
      </w:rPr>
    </w:lvl>
    <w:lvl w:ilvl="1" w:tplc="040E0003" w:tentative="1">
      <w:start w:val="1"/>
      <w:numFmt w:val="bullet"/>
      <w:lvlText w:val="o"/>
      <w:lvlJc w:val="left"/>
      <w:pPr>
        <w:tabs>
          <w:tab w:val="num" w:pos="1440"/>
        </w:tabs>
        <w:ind w:left="1440" w:hanging="360"/>
      </w:pPr>
      <w:rPr>
        <w:rFonts w:ascii="Courier New" w:hAnsi="Courier New" w:cs="Courier New" w:hint="default"/>
      </w:rPr>
    </w:lvl>
    <w:lvl w:ilvl="2" w:tplc="040E0005" w:tentative="1">
      <w:start w:val="1"/>
      <w:numFmt w:val="bullet"/>
      <w:lvlText w:val=""/>
      <w:lvlJc w:val="left"/>
      <w:pPr>
        <w:tabs>
          <w:tab w:val="num" w:pos="2160"/>
        </w:tabs>
        <w:ind w:left="2160" w:hanging="360"/>
      </w:pPr>
      <w:rPr>
        <w:rFonts w:ascii="Wingdings" w:hAnsi="Wingdings" w:hint="default"/>
      </w:rPr>
    </w:lvl>
    <w:lvl w:ilvl="3" w:tplc="040E0001" w:tentative="1">
      <w:start w:val="1"/>
      <w:numFmt w:val="bullet"/>
      <w:lvlText w:val=""/>
      <w:lvlJc w:val="left"/>
      <w:pPr>
        <w:tabs>
          <w:tab w:val="num" w:pos="2880"/>
        </w:tabs>
        <w:ind w:left="2880" w:hanging="360"/>
      </w:pPr>
      <w:rPr>
        <w:rFonts w:ascii="Symbol" w:hAnsi="Symbol" w:hint="default"/>
      </w:rPr>
    </w:lvl>
    <w:lvl w:ilvl="4" w:tplc="040E0003" w:tentative="1">
      <w:start w:val="1"/>
      <w:numFmt w:val="bullet"/>
      <w:lvlText w:val="o"/>
      <w:lvlJc w:val="left"/>
      <w:pPr>
        <w:tabs>
          <w:tab w:val="num" w:pos="3600"/>
        </w:tabs>
        <w:ind w:left="3600" w:hanging="360"/>
      </w:pPr>
      <w:rPr>
        <w:rFonts w:ascii="Courier New" w:hAnsi="Courier New" w:cs="Courier New" w:hint="default"/>
      </w:rPr>
    </w:lvl>
    <w:lvl w:ilvl="5" w:tplc="040E0005" w:tentative="1">
      <w:start w:val="1"/>
      <w:numFmt w:val="bullet"/>
      <w:lvlText w:val=""/>
      <w:lvlJc w:val="left"/>
      <w:pPr>
        <w:tabs>
          <w:tab w:val="num" w:pos="4320"/>
        </w:tabs>
        <w:ind w:left="4320" w:hanging="360"/>
      </w:pPr>
      <w:rPr>
        <w:rFonts w:ascii="Wingdings" w:hAnsi="Wingdings" w:hint="default"/>
      </w:rPr>
    </w:lvl>
    <w:lvl w:ilvl="6" w:tplc="040E0001" w:tentative="1">
      <w:start w:val="1"/>
      <w:numFmt w:val="bullet"/>
      <w:lvlText w:val=""/>
      <w:lvlJc w:val="left"/>
      <w:pPr>
        <w:tabs>
          <w:tab w:val="num" w:pos="5040"/>
        </w:tabs>
        <w:ind w:left="5040" w:hanging="360"/>
      </w:pPr>
      <w:rPr>
        <w:rFonts w:ascii="Symbol" w:hAnsi="Symbol" w:hint="default"/>
      </w:rPr>
    </w:lvl>
    <w:lvl w:ilvl="7" w:tplc="040E0003" w:tentative="1">
      <w:start w:val="1"/>
      <w:numFmt w:val="bullet"/>
      <w:lvlText w:val="o"/>
      <w:lvlJc w:val="left"/>
      <w:pPr>
        <w:tabs>
          <w:tab w:val="num" w:pos="5760"/>
        </w:tabs>
        <w:ind w:left="5760" w:hanging="360"/>
      </w:pPr>
      <w:rPr>
        <w:rFonts w:ascii="Courier New" w:hAnsi="Courier New" w:cs="Courier New" w:hint="default"/>
      </w:rPr>
    </w:lvl>
    <w:lvl w:ilvl="8" w:tplc="040E0005" w:tentative="1">
      <w:start w:val="1"/>
      <w:numFmt w:val="bullet"/>
      <w:lvlText w:val=""/>
      <w:lvlJc w:val="left"/>
      <w:pPr>
        <w:tabs>
          <w:tab w:val="num" w:pos="6480"/>
        </w:tabs>
        <w:ind w:left="6480" w:hanging="360"/>
      </w:pPr>
      <w:rPr>
        <w:rFonts w:ascii="Wingdings" w:hAnsi="Wingdings" w:hint="default"/>
      </w:rPr>
    </w:lvl>
  </w:abstractNum>
  <w:num w:numId="1" w16cid:durableId="1116635012">
    <w:abstractNumId w:val="29"/>
  </w:num>
  <w:num w:numId="2" w16cid:durableId="470831567">
    <w:abstractNumId w:val="20"/>
  </w:num>
  <w:num w:numId="3" w16cid:durableId="470900572">
    <w:abstractNumId w:val="40"/>
  </w:num>
  <w:num w:numId="4" w16cid:durableId="245846342">
    <w:abstractNumId w:val="38"/>
  </w:num>
  <w:num w:numId="5" w16cid:durableId="1564366576">
    <w:abstractNumId w:val="19"/>
  </w:num>
  <w:num w:numId="6" w16cid:durableId="781068546">
    <w:abstractNumId w:val="10"/>
  </w:num>
  <w:num w:numId="7" w16cid:durableId="1239250680">
    <w:abstractNumId w:val="35"/>
  </w:num>
  <w:num w:numId="8" w16cid:durableId="615983934">
    <w:abstractNumId w:val="39"/>
  </w:num>
  <w:num w:numId="9" w16cid:durableId="1304502234">
    <w:abstractNumId w:val="26"/>
  </w:num>
  <w:num w:numId="10" w16cid:durableId="750782075">
    <w:abstractNumId w:val="41"/>
  </w:num>
  <w:num w:numId="11" w16cid:durableId="825514312">
    <w:abstractNumId w:val="32"/>
  </w:num>
  <w:num w:numId="12" w16cid:durableId="1610506998">
    <w:abstractNumId w:val="42"/>
  </w:num>
  <w:num w:numId="13" w16cid:durableId="1692143725">
    <w:abstractNumId w:val="25"/>
  </w:num>
  <w:num w:numId="14" w16cid:durableId="1283146514">
    <w:abstractNumId w:val="30"/>
  </w:num>
  <w:num w:numId="15" w16cid:durableId="1791820191">
    <w:abstractNumId w:val="9"/>
  </w:num>
  <w:num w:numId="16" w16cid:durableId="19358051">
    <w:abstractNumId w:val="7"/>
  </w:num>
  <w:num w:numId="17" w16cid:durableId="201290582">
    <w:abstractNumId w:val="6"/>
  </w:num>
  <w:num w:numId="18" w16cid:durableId="973635200">
    <w:abstractNumId w:val="5"/>
  </w:num>
  <w:num w:numId="19" w16cid:durableId="923338233">
    <w:abstractNumId w:val="4"/>
  </w:num>
  <w:num w:numId="20" w16cid:durableId="1221331257">
    <w:abstractNumId w:val="8"/>
  </w:num>
  <w:num w:numId="21" w16cid:durableId="557326020">
    <w:abstractNumId w:val="3"/>
  </w:num>
  <w:num w:numId="22" w16cid:durableId="1394890479">
    <w:abstractNumId w:val="2"/>
  </w:num>
  <w:num w:numId="23" w16cid:durableId="1990592880">
    <w:abstractNumId w:val="1"/>
  </w:num>
  <w:num w:numId="24" w16cid:durableId="285552286">
    <w:abstractNumId w:val="0"/>
  </w:num>
  <w:num w:numId="25" w16cid:durableId="958994705">
    <w:abstractNumId w:val="27"/>
  </w:num>
  <w:num w:numId="26" w16cid:durableId="1881740333">
    <w:abstractNumId w:val="34"/>
  </w:num>
  <w:num w:numId="27" w16cid:durableId="2012414905">
    <w:abstractNumId w:val="18"/>
  </w:num>
  <w:num w:numId="28" w16cid:durableId="319888552">
    <w:abstractNumId w:val="37"/>
  </w:num>
  <w:num w:numId="29" w16cid:durableId="995648885">
    <w:abstractNumId w:val="28"/>
  </w:num>
  <w:num w:numId="30" w16cid:durableId="1665204863">
    <w:abstractNumId w:val="22"/>
  </w:num>
  <w:num w:numId="31" w16cid:durableId="1941178984">
    <w:abstractNumId w:val="15"/>
  </w:num>
  <w:num w:numId="32" w16cid:durableId="1615287088">
    <w:abstractNumId w:val="17"/>
  </w:num>
  <w:num w:numId="33" w16cid:durableId="1335256744">
    <w:abstractNumId w:val="24"/>
  </w:num>
  <w:num w:numId="34" w16cid:durableId="601378644">
    <w:abstractNumId w:val="21"/>
  </w:num>
  <w:num w:numId="35" w16cid:durableId="328870561">
    <w:abstractNumId w:val="16"/>
  </w:num>
  <w:num w:numId="36" w16cid:durableId="118494773">
    <w:abstractNumId w:val="11"/>
  </w:num>
  <w:num w:numId="37" w16cid:durableId="631521227">
    <w:abstractNumId w:val="23"/>
  </w:num>
  <w:num w:numId="38" w16cid:durableId="1581331366">
    <w:abstractNumId w:val="31"/>
  </w:num>
  <w:num w:numId="39" w16cid:durableId="56975256">
    <w:abstractNumId w:val="17"/>
  </w:num>
  <w:num w:numId="40" w16cid:durableId="1300768085">
    <w:abstractNumId w:val="24"/>
  </w:num>
  <w:num w:numId="41" w16cid:durableId="2020765345">
    <w:abstractNumId w:val="21"/>
  </w:num>
  <w:num w:numId="42" w16cid:durableId="1982341757">
    <w:abstractNumId w:val="11"/>
  </w:num>
  <w:num w:numId="43" w16cid:durableId="1180003633">
    <w:abstractNumId w:val="23"/>
  </w:num>
  <w:num w:numId="44" w16cid:durableId="854032196">
    <w:abstractNumId w:val="14"/>
  </w:num>
  <w:num w:numId="45" w16cid:durableId="22246871">
    <w:abstractNumId w:val="33"/>
  </w:num>
  <w:num w:numId="46" w16cid:durableId="1699087307">
    <w:abstractNumId w:val="36"/>
  </w:num>
  <w:num w:numId="47" w16cid:durableId="2028826506">
    <w:abstractNumId w:val="13"/>
  </w:num>
  <w:num w:numId="48" w16cid:durableId="17005602">
    <w:abstractNumId w:val="13"/>
  </w:num>
  <w:num w:numId="49" w16cid:durableId="30419433">
    <w:abstractNumId w:val="12"/>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attachedTemplate r:id="rId1"/>
  <w:linkStyles/>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SavedView" w:val="3"/>
    <w:docVar w:name="varZoom" w:val="140"/>
  </w:docVars>
  <w:rsids>
    <w:rsidRoot w:val="00C02B8C"/>
    <w:rsid w:val="00011B8A"/>
    <w:rsid w:val="000123EA"/>
    <w:rsid w:val="00025303"/>
    <w:rsid w:val="00040B2F"/>
    <w:rsid w:val="00043915"/>
    <w:rsid w:val="00051701"/>
    <w:rsid w:val="00060C45"/>
    <w:rsid w:val="00062C66"/>
    <w:rsid w:val="00070594"/>
    <w:rsid w:val="000725A4"/>
    <w:rsid w:val="00074E9C"/>
    <w:rsid w:val="000931D1"/>
    <w:rsid w:val="00094A21"/>
    <w:rsid w:val="00095A6A"/>
    <w:rsid w:val="00095CCC"/>
    <w:rsid w:val="000A1304"/>
    <w:rsid w:val="000A421D"/>
    <w:rsid w:val="000B047B"/>
    <w:rsid w:val="000B1132"/>
    <w:rsid w:val="000B26E4"/>
    <w:rsid w:val="000B4450"/>
    <w:rsid w:val="000C46BE"/>
    <w:rsid w:val="000D1ACC"/>
    <w:rsid w:val="000E1BB0"/>
    <w:rsid w:val="000E2953"/>
    <w:rsid w:val="000E77DD"/>
    <w:rsid w:val="000F2AF9"/>
    <w:rsid w:val="000F3114"/>
    <w:rsid w:val="000F7351"/>
    <w:rsid w:val="001001F6"/>
    <w:rsid w:val="0010288F"/>
    <w:rsid w:val="001079C3"/>
    <w:rsid w:val="00113DD6"/>
    <w:rsid w:val="00123FF7"/>
    <w:rsid w:val="001240A6"/>
    <w:rsid w:val="001250A0"/>
    <w:rsid w:val="00132DCD"/>
    <w:rsid w:val="001362F9"/>
    <w:rsid w:val="0013797B"/>
    <w:rsid w:val="00140B8F"/>
    <w:rsid w:val="001431A8"/>
    <w:rsid w:val="00143547"/>
    <w:rsid w:val="00143A4A"/>
    <w:rsid w:val="001663CE"/>
    <w:rsid w:val="00167D32"/>
    <w:rsid w:val="00175FC3"/>
    <w:rsid w:val="00177FFC"/>
    <w:rsid w:val="00183969"/>
    <w:rsid w:val="00194541"/>
    <w:rsid w:val="00194C53"/>
    <w:rsid w:val="001A0A54"/>
    <w:rsid w:val="001A1D3C"/>
    <w:rsid w:val="001A239F"/>
    <w:rsid w:val="001A5981"/>
    <w:rsid w:val="001B469C"/>
    <w:rsid w:val="001B4C8D"/>
    <w:rsid w:val="001B5398"/>
    <w:rsid w:val="001B645B"/>
    <w:rsid w:val="001B68E2"/>
    <w:rsid w:val="001B761D"/>
    <w:rsid w:val="001C1063"/>
    <w:rsid w:val="001C7A33"/>
    <w:rsid w:val="001D5003"/>
    <w:rsid w:val="001E133B"/>
    <w:rsid w:val="001E1C88"/>
    <w:rsid w:val="001F11CA"/>
    <w:rsid w:val="001F5F16"/>
    <w:rsid w:val="00203C04"/>
    <w:rsid w:val="00203DC6"/>
    <w:rsid w:val="0020644F"/>
    <w:rsid w:val="0021054A"/>
    <w:rsid w:val="00211133"/>
    <w:rsid w:val="002519B3"/>
    <w:rsid w:val="00251E0D"/>
    <w:rsid w:val="0025691E"/>
    <w:rsid w:val="002573BE"/>
    <w:rsid w:val="00263A70"/>
    <w:rsid w:val="00284D70"/>
    <w:rsid w:val="00294FDB"/>
    <w:rsid w:val="002A2387"/>
    <w:rsid w:val="002A24E4"/>
    <w:rsid w:val="002D1DE4"/>
    <w:rsid w:val="002E030E"/>
    <w:rsid w:val="002E3FB1"/>
    <w:rsid w:val="002E7083"/>
    <w:rsid w:val="002F1369"/>
    <w:rsid w:val="002F2410"/>
    <w:rsid w:val="00302A26"/>
    <w:rsid w:val="00303844"/>
    <w:rsid w:val="00333B39"/>
    <w:rsid w:val="00335EA3"/>
    <w:rsid w:val="00364120"/>
    <w:rsid w:val="00371412"/>
    <w:rsid w:val="00371F9A"/>
    <w:rsid w:val="003802C1"/>
    <w:rsid w:val="003A541C"/>
    <w:rsid w:val="003A5A77"/>
    <w:rsid w:val="003B5E4F"/>
    <w:rsid w:val="003C329F"/>
    <w:rsid w:val="003C3D87"/>
    <w:rsid w:val="003C75BD"/>
    <w:rsid w:val="003E62E2"/>
    <w:rsid w:val="003F08AC"/>
    <w:rsid w:val="003F2742"/>
    <w:rsid w:val="003F3732"/>
    <w:rsid w:val="00403216"/>
    <w:rsid w:val="004071B1"/>
    <w:rsid w:val="0041246A"/>
    <w:rsid w:val="004217C2"/>
    <w:rsid w:val="00435F8C"/>
    <w:rsid w:val="0044294E"/>
    <w:rsid w:val="0044366B"/>
    <w:rsid w:val="0046000E"/>
    <w:rsid w:val="00461FC6"/>
    <w:rsid w:val="00464C07"/>
    <w:rsid w:val="004678DF"/>
    <w:rsid w:val="004735D3"/>
    <w:rsid w:val="00482D20"/>
    <w:rsid w:val="00487280"/>
    <w:rsid w:val="004920E9"/>
    <w:rsid w:val="0049640D"/>
    <w:rsid w:val="004A54F9"/>
    <w:rsid w:val="004B08F9"/>
    <w:rsid w:val="004B2007"/>
    <w:rsid w:val="004B6305"/>
    <w:rsid w:val="004B66AB"/>
    <w:rsid w:val="004C2A93"/>
    <w:rsid w:val="004C2E1A"/>
    <w:rsid w:val="004D145A"/>
    <w:rsid w:val="004D2E67"/>
    <w:rsid w:val="004E0F4A"/>
    <w:rsid w:val="004E103D"/>
    <w:rsid w:val="004F09E4"/>
    <w:rsid w:val="004F125D"/>
    <w:rsid w:val="004F36E5"/>
    <w:rsid w:val="004F4805"/>
    <w:rsid w:val="004F4C63"/>
    <w:rsid w:val="004F69EF"/>
    <w:rsid w:val="00503032"/>
    <w:rsid w:val="00517D87"/>
    <w:rsid w:val="005252F3"/>
    <w:rsid w:val="0053341E"/>
    <w:rsid w:val="00542B51"/>
    <w:rsid w:val="00543A88"/>
    <w:rsid w:val="00547335"/>
    <w:rsid w:val="00547689"/>
    <w:rsid w:val="0057218C"/>
    <w:rsid w:val="00575BEF"/>
    <w:rsid w:val="00581CF1"/>
    <w:rsid w:val="00582A9C"/>
    <w:rsid w:val="00592239"/>
    <w:rsid w:val="00593A37"/>
    <w:rsid w:val="005A173B"/>
    <w:rsid w:val="005A3370"/>
    <w:rsid w:val="005B02D4"/>
    <w:rsid w:val="005C339A"/>
    <w:rsid w:val="005D2B22"/>
    <w:rsid w:val="005D4F65"/>
    <w:rsid w:val="005E54AD"/>
    <w:rsid w:val="005E67E7"/>
    <w:rsid w:val="00601B76"/>
    <w:rsid w:val="006024F5"/>
    <w:rsid w:val="0061037D"/>
    <w:rsid w:val="006112BA"/>
    <w:rsid w:val="00621999"/>
    <w:rsid w:val="006436FD"/>
    <w:rsid w:val="00644243"/>
    <w:rsid w:val="00644A27"/>
    <w:rsid w:val="006762C0"/>
    <w:rsid w:val="00681126"/>
    <w:rsid w:val="00695285"/>
    <w:rsid w:val="006A05BF"/>
    <w:rsid w:val="006A7CCA"/>
    <w:rsid w:val="006B29E3"/>
    <w:rsid w:val="006D5583"/>
    <w:rsid w:val="006D6AD5"/>
    <w:rsid w:val="006E1074"/>
    <w:rsid w:val="006E2C5C"/>
    <w:rsid w:val="006F0FAF"/>
    <w:rsid w:val="006F3B68"/>
    <w:rsid w:val="00701662"/>
    <w:rsid w:val="00703543"/>
    <w:rsid w:val="0070755A"/>
    <w:rsid w:val="007245BB"/>
    <w:rsid w:val="007346F4"/>
    <w:rsid w:val="00760457"/>
    <w:rsid w:val="007611CD"/>
    <w:rsid w:val="00772317"/>
    <w:rsid w:val="00780A5D"/>
    <w:rsid w:val="00786A51"/>
    <w:rsid w:val="00787182"/>
    <w:rsid w:val="00792581"/>
    <w:rsid w:val="00792A73"/>
    <w:rsid w:val="0079360D"/>
    <w:rsid w:val="00796BEE"/>
    <w:rsid w:val="007A3AE5"/>
    <w:rsid w:val="007B25A7"/>
    <w:rsid w:val="007C2BAA"/>
    <w:rsid w:val="007D0D87"/>
    <w:rsid w:val="007D7C37"/>
    <w:rsid w:val="007E3164"/>
    <w:rsid w:val="007F3E53"/>
    <w:rsid w:val="00817FFE"/>
    <w:rsid w:val="0082156E"/>
    <w:rsid w:val="0082423C"/>
    <w:rsid w:val="00836F9C"/>
    <w:rsid w:val="00837BA5"/>
    <w:rsid w:val="00842BEA"/>
    <w:rsid w:val="00847076"/>
    <w:rsid w:val="00850812"/>
    <w:rsid w:val="008525C6"/>
    <w:rsid w:val="008608D1"/>
    <w:rsid w:val="00860A9D"/>
    <w:rsid w:val="00866C8A"/>
    <w:rsid w:val="00871865"/>
    <w:rsid w:val="00871D92"/>
    <w:rsid w:val="00876E54"/>
    <w:rsid w:val="008840DC"/>
    <w:rsid w:val="00894E6E"/>
    <w:rsid w:val="00895A8E"/>
    <w:rsid w:val="008A501C"/>
    <w:rsid w:val="008C4BD1"/>
    <w:rsid w:val="008D294D"/>
    <w:rsid w:val="008E1E02"/>
    <w:rsid w:val="008E24A9"/>
    <w:rsid w:val="008F3C3F"/>
    <w:rsid w:val="00900BF7"/>
    <w:rsid w:val="009023B1"/>
    <w:rsid w:val="00907FC8"/>
    <w:rsid w:val="009119AC"/>
    <w:rsid w:val="00912CDD"/>
    <w:rsid w:val="00920D08"/>
    <w:rsid w:val="00926092"/>
    <w:rsid w:val="009279F6"/>
    <w:rsid w:val="009337FE"/>
    <w:rsid w:val="00934AD5"/>
    <w:rsid w:val="00934E01"/>
    <w:rsid w:val="00935813"/>
    <w:rsid w:val="009407D8"/>
    <w:rsid w:val="00940A9B"/>
    <w:rsid w:val="009430EC"/>
    <w:rsid w:val="0094785D"/>
    <w:rsid w:val="009505BE"/>
    <w:rsid w:val="00951194"/>
    <w:rsid w:val="009633E9"/>
    <w:rsid w:val="009803C2"/>
    <w:rsid w:val="00987CEC"/>
    <w:rsid w:val="00991C8A"/>
    <w:rsid w:val="009A1A4A"/>
    <w:rsid w:val="009A6168"/>
    <w:rsid w:val="009D3F9D"/>
    <w:rsid w:val="009D5B35"/>
    <w:rsid w:val="009D6CED"/>
    <w:rsid w:val="009F2799"/>
    <w:rsid w:val="009F585E"/>
    <w:rsid w:val="00A23873"/>
    <w:rsid w:val="00A25D88"/>
    <w:rsid w:val="00A30A7D"/>
    <w:rsid w:val="00A3613C"/>
    <w:rsid w:val="00A40FB9"/>
    <w:rsid w:val="00A45C53"/>
    <w:rsid w:val="00A573AC"/>
    <w:rsid w:val="00A67081"/>
    <w:rsid w:val="00A77327"/>
    <w:rsid w:val="00A938E4"/>
    <w:rsid w:val="00AA2B07"/>
    <w:rsid w:val="00AA796A"/>
    <w:rsid w:val="00AA7B2B"/>
    <w:rsid w:val="00AB1EB2"/>
    <w:rsid w:val="00AC3DB3"/>
    <w:rsid w:val="00AC6975"/>
    <w:rsid w:val="00AD797B"/>
    <w:rsid w:val="00AE1029"/>
    <w:rsid w:val="00AE1C19"/>
    <w:rsid w:val="00AE23C3"/>
    <w:rsid w:val="00AE5296"/>
    <w:rsid w:val="00AF2DF5"/>
    <w:rsid w:val="00AF54D4"/>
    <w:rsid w:val="00AF7A33"/>
    <w:rsid w:val="00AF7C48"/>
    <w:rsid w:val="00B015E6"/>
    <w:rsid w:val="00B134CA"/>
    <w:rsid w:val="00B2626B"/>
    <w:rsid w:val="00B26C65"/>
    <w:rsid w:val="00B30777"/>
    <w:rsid w:val="00B3351B"/>
    <w:rsid w:val="00B34641"/>
    <w:rsid w:val="00B36E2E"/>
    <w:rsid w:val="00B44F11"/>
    <w:rsid w:val="00B45DBE"/>
    <w:rsid w:val="00B63A76"/>
    <w:rsid w:val="00B670B4"/>
    <w:rsid w:val="00B706F5"/>
    <w:rsid w:val="00B734FA"/>
    <w:rsid w:val="00B74614"/>
    <w:rsid w:val="00B802DC"/>
    <w:rsid w:val="00B81CD5"/>
    <w:rsid w:val="00B900E5"/>
    <w:rsid w:val="00BA13EC"/>
    <w:rsid w:val="00BA2FFB"/>
    <w:rsid w:val="00BA4DF0"/>
    <w:rsid w:val="00BB504D"/>
    <w:rsid w:val="00BD4ADC"/>
    <w:rsid w:val="00BE1CA8"/>
    <w:rsid w:val="00BE45D5"/>
    <w:rsid w:val="00C00308"/>
    <w:rsid w:val="00C011E1"/>
    <w:rsid w:val="00C02B8C"/>
    <w:rsid w:val="00C15DAE"/>
    <w:rsid w:val="00C22BBD"/>
    <w:rsid w:val="00C5363C"/>
    <w:rsid w:val="00C53BF3"/>
    <w:rsid w:val="00C6268C"/>
    <w:rsid w:val="00C76203"/>
    <w:rsid w:val="00C87D94"/>
    <w:rsid w:val="00C927BB"/>
    <w:rsid w:val="00CA38BD"/>
    <w:rsid w:val="00CB51D1"/>
    <w:rsid w:val="00CC33B4"/>
    <w:rsid w:val="00CD25A4"/>
    <w:rsid w:val="00CE4CAF"/>
    <w:rsid w:val="00CF217C"/>
    <w:rsid w:val="00CF3484"/>
    <w:rsid w:val="00CF633F"/>
    <w:rsid w:val="00D05501"/>
    <w:rsid w:val="00D17B6A"/>
    <w:rsid w:val="00D22BA6"/>
    <w:rsid w:val="00D3108A"/>
    <w:rsid w:val="00D35E03"/>
    <w:rsid w:val="00D35F43"/>
    <w:rsid w:val="00D4342A"/>
    <w:rsid w:val="00D52C89"/>
    <w:rsid w:val="00D64EE1"/>
    <w:rsid w:val="00D701A6"/>
    <w:rsid w:val="00D71C0D"/>
    <w:rsid w:val="00D73AD0"/>
    <w:rsid w:val="00D7565D"/>
    <w:rsid w:val="00D772C1"/>
    <w:rsid w:val="00D955CA"/>
    <w:rsid w:val="00DA3359"/>
    <w:rsid w:val="00DA49DF"/>
    <w:rsid w:val="00DA61F4"/>
    <w:rsid w:val="00DA6CDB"/>
    <w:rsid w:val="00DC1E87"/>
    <w:rsid w:val="00DD0596"/>
    <w:rsid w:val="00DD5901"/>
    <w:rsid w:val="00DD7CCF"/>
    <w:rsid w:val="00DE2935"/>
    <w:rsid w:val="00DE4BF5"/>
    <w:rsid w:val="00DE6674"/>
    <w:rsid w:val="00DE73FC"/>
    <w:rsid w:val="00DF0F07"/>
    <w:rsid w:val="00DF1634"/>
    <w:rsid w:val="00DF2B61"/>
    <w:rsid w:val="00E00D10"/>
    <w:rsid w:val="00E06A57"/>
    <w:rsid w:val="00E078CA"/>
    <w:rsid w:val="00E11DE8"/>
    <w:rsid w:val="00E13ECF"/>
    <w:rsid w:val="00E24F87"/>
    <w:rsid w:val="00E26C03"/>
    <w:rsid w:val="00E2714A"/>
    <w:rsid w:val="00E51559"/>
    <w:rsid w:val="00E527DC"/>
    <w:rsid w:val="00E5306D"/>
    <w:rsid w:val="00E65EF9"/>
    <w:rsid w:val="00E67260"/>
    <w:rsid w:val="00E74574"/>
    <w:rsid w:val="00E83110"/>
    <w:rsid w:val="00E863A6"/>
    <w:rsid w:val="00E873A7"/>
    <w:rsid w:val="00E90D07"/>
    <w:rsid w:val="00E96DB6"/>
    <w:rsid w:val="00EA17FA"/>
    <w:rsid w:val="00EA37AC"/>
    <w:rsid w:val="00EB3547"/>
    <w:rsid w:val="00ED3579"/>
    <w:rsid w:val="00ED5C86"/>
    <w:rsid w:val="00EE57DB"/>
    <w:rsid w:val="00EE683E"/>
    <w:rsid w:val="00EE6E30"/>
    <w:rsid w:val="00EE7E86"/>
    <w:rsid w:val="00EF69A7"/>
    <w:rsid w:val="00F04F4C"/>
    <w:rsid w:val="00F11F32"/>
    <w:rsid w:val="00F11F52"/>
    <w:rsid w:val="00F132CC"/>
    <w:rsid w:val="00F14096"/>
    <w:rsid w:val="00F305BD"/>
    <w:rsid w:val="00F422F8"/>
    <w:rsid w:val="00F47381"/>
    <w:rsid w:val="00F57F31"/>
    <w:rsid w:val="00F62461"/>
    <w:rsid w:val="00F62939"/>
    <w:rsid w:val="00F66DE4"/>
    <w:rsid w:val="00F67963"/>
    <w:rsid w:val="00F80E90"/>
    <w:rsid w:val="00F948A9"/>
    <w:rsid w:val="00F94D39"/>
    <w:rsid w:val="00FA0F72"/>
    <w:rsid w:val="00FA11ED"/>
    <w:rsid w:val="00FA7791"/>
    <w:rsid w:val="00FB0167"/>
    <w:rsid w:val="00FB11E9"/>
    <w:rsid w:val="00FB5DD1"/>
    <w:rsid w:val="00FC1483"/>
    <w:rsid w:val="00FC2F40"/>
    <w:rsid w:val="00FC6961"/>
    <w:rsid w:val="00FD2F17"/>
    <w:rsid w:val="00FD390F"/>
    <w:rsid w:val="00FE4C29"/>
    <w:rsid w:val="00FE7AC5"/>
    <w:rsid w:val="00FF3631"/>
    <w:rsid w:val="00FF5EF5"/>
    <w:rsid w:val="00FF712C"/>
  </w:rsids>
  <m:mathPr>
    <m:mathFont m:val="Cambria Math"/>
    <m:brkBin m:val="before"/>
    <m:brkBinSub m:val="--"/>
    <m:smallFrac m:val="0"/>
    <m:dispDef/>
    <m:lMargin m:val="0"/>
    <m:rMargin m:val="0"/>
    <m:defJc m:val="centerGroup"/>
    <m:wrapIndent m:val="1440"/>
    <m:intLim m:val="subSup"/>
    <m:naryLim m:val="undOvr"/>
  </m:mathPr>
  <w:themeFontLang w:val="en-GB" w:eastAsia="zh-TW" w:bidi="hi-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33C807E"/>
  <w15:docId w15:val="{9D51553F-46BB-44F5-8D61-679A0F21A8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Gentium" w:eastAsia="Gentium" w:hAnsi="Gentium" w:cs="Gentium"/>
        <w:sz w:val="24"/>
        <w:szCs w:val="24"/>
        <w:lang w:val="en-GB" w:eastAsia="zh-TW" w:bidi="hi-IN"/>
      </w:rPr>
    </w:rPrDefault>
    <w:pPrDefault>
      <w:pPr>
        <w:widowControl w:val="0"/>
        <w:ind w:left="170"/>
        <w:jc w:val="both"/>
      </w:pPr>
    </w:pPrDefault>
  </w:docDefaults>
  <w:latentStyles w:defLockedState="0" w:defUIPriority="99" w:defSemiHidden="0" w:defUnhideWhenUsed="0" w:defQFormat="0" w:count="376">
    <w:lsdException w:name="Normal" w:uiPriority="0" w:qFormat="1"/>
    <w:lsdException w:name="heading 1" w:uiPriority="4" w:qFormat="1"/>
    <w:lsdException w:name="heading 2" w:semiHidden="1" w:uiPriority="4" w:unhideWhenUsed="1" w:qFormat="1"/>
    <w:lsdException w:name="heading 3" w:semiHidden="1" w:uiPriority="4" w:unhideWhenUsed="1" w:qFormat="1"/>
    <w:lsdException w:name="heading 4" w:semiHidden="1" w:uiPriority="4" w:unhideWhenUsed="1" w:qFormat="1"/>
    <w:lsdException w:name="heading 5" w:semiHidden="1" w:uiPriority="4"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24" w:unhideWhenUsed="1" w:qFormat="1"/>
    <w:lsdException w:name="footer" w:semiHidden="1" w:uiPriority="24"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7" w:unhideWhenUsed="1" w:qFormat="1"/>
    <w:lsdException w:name="List Bullet" w:semiHidden="1" w:unhideWhenUsed="1"/>
    <w:lsdException w:name="List Number" w:semiHidden="1" w:unhideWhenUsed="1"/>
    <w:lsdException w:name="List 2" w:semiHidden="1" w:uiPriority="7" w:unhideWhenUsed="1"/>
    <w:lsdException w:name="List 3" w:semiHidden="1" w:uiPriority="7" w:unhideWhenUsed="1"/>
    <w:lsdException w:name="List 4" w:semiHidden="1" w:uiPriority="7" w:unhideWhenUsed="1"/>
    <w:lsdException w:name="List 5" w:semiHidden="1" w:uiPriority="7"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9"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9"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rsid w:val="005B02D4"/>
    <w:pPr>
      <w:autoSpaceDE w:val="0"/>
      <w:autoSpaceDN w:val="0"/>
      <w:spacing w:line="280" w:lineRule="exact"/>
      <w:ind w:left="0"/>
      <w:jc w:val="left"/>
    </w:pPr>
    <w:rPr>
      <w:rFonts w:ascii="Gentium Plus" w:eastAsia="Arial Unicode MS" w:hAnsi="Gentium Plus" w:cs="Arial Unicode MS"/>
      <w:sz w:val="22"/>
      <w:szCs w:val="22"/>
      <w:lang w:eastAsia="en-US" w:bidi="ar-SA"/>
    </w:rPr>
  </w:style>
  <w:style w:type="paragraph" w:styleId="Cmsor1">
    <w:name w:val="heading 1"/>
    <w:basedOn w:val="Norml"/>
    <w:next w:val="Norml"/>
    <w:link w:val="Cmsor1Char"/>
    <w:uiPriority w:val="4"/>
    <w:qFormat/>
    <w:rsid w:val="005B02D4"/>
    <w:pPr>
      <w:keepNext/>
      <w:pageBreakBefore/>
      <w:numPr>
        <w:numId w:val="3"/>
      </w:numPr>
      <w:tabs>
        <w:tab w:val="left" w:pos="425"/>
      </w:tabs>
      <w:spacing w:before="240" w:after="60" w:line="360" w:lineRule="exact"/>
      <w:jc w:val="center"/>
      <w:outlineLvl w:val="0"/>
    </w:pPr>
    <w:rPr>
      <w:rFonts w:ascii="Calibri" w:hAnsi="Calibri"/>
      <w:b/>
      <w:bCs/>
      <w:kern w:val="32"/>
      <w:sz w:val="32"/>
      <w:szCs w:val="30"/>
    </w:rPr>
  </w:style>
  <w:style w:type="paragraph" w:styleId="Cmsor2">
    <w:name w:val="heading 2"/>
    <w:basedOn w:val="Cmsor1"/>
    <w:next w:val="Norml"/>
    <w:link w:val="Cmsor2Char"/>
    <w:uiPriority w:val="4"/>
    <w:qFormat/>
    <w:rsid w:val="005B02D4"/>
    <w:pPr>
      <w:pageBreakBefore w:val="0"/>
      <w:numPr>
        <w:ilvl w:val="1"/>
      </w:numPr>
      <w:tabs>
        <w:tab w:val="left" w:pos="567"/>
      </w:tabs>
      <w:jc w:val="left"/>
      <w:outlineLvl w:val="1"/>
    </w:pPr>
    <w:rPr>
      <w:b w:val="0"/>
      <w:bCs w:val="0"/>
      <w:sz w:val="28"/>
      <w:szCs w:val="26"/>
    </w:rPr>
  </w:style>
  <w:style w:type="paragraph" w:styleId="Cmsor3">
    <w:name w:val="heading 3"/>
    <w:basedOn w:val="Cmsor1"/>
    <w:next w:val="Norml"/>
    <w:link w:val="Cmsor3Char"/>
    <w:uiPriority w:val="4"/>
    <w:qFormat/>
    <w:rsid w:val="005B02D4"/>
    <w:pPr>
      <w:pageBreakBefore w:val="0"/>
      <w:numPr>
        <w:ilvl w:val="2"/>
      </w:numPr>
      <w:tabs>
        <w:tab w:val="left" w:pos="709"/>
      </w:tabs>
      <w:spacing w:before="120"/>
      <w:jc w:val="left"/>
      <w:outlineLvl w:val="2"/>
    </w:pPr>
    <w:rPr>
      <w:b w:val="0"/>
      <w:bCs w:val="0"/>
      <w:sz w:val="24"/>
      <w:szCs w:val="24"/>
    </w:rPr>
  </w:style>
  <w:style w:type="paragraph" w:styleId="Cmsor4">
    <w:name w:val="heading 4"/>
    <w:basedOn w:val="Cmsor3"/>
    <w:next w:val="Norml"/>
    <w:link w:val="Cmsor4Char"/>
    <w:uiPriority w:val="4"/>
    <w:qFormat/>
    <w:rsid w:val="005B02D4"/>
    <w:pPr>
      <w:numPr>
        <w:ilvl w:val="3"/>
      </w:numPr>
      <w:spacing w:before="240"/>
      <w:outlineLvl w:val="3"/>
    </w:pPr>
  </w:style>
  <w:style w:type="paragraph" w:styleId="Cmsor5">
    <w:name w:val="heading 5"/>
    <w:basedOn w:val="Norml"/>
    <w:next w:val="Cmsor3"/>
    <w:link w:val="Cmsor5Char"/>
    <w:uiPriority w:val="4"/>
    <w:qFormat/>
    <w:rsid w:val="005B02D4"/>
    <w:pPr>
      <w:spacing w:before="120" w:after="60"/>
      <w:outlineLvl w:val="4"/>
    </w:pPr>
    <w:rPr>
      <w:rFonts w:ascii="Tahoma" w:hAnsi="Tahoma"/>
    </w:rPr>
  </w:style>
  <w:style w:type="paragraph" w:styleId="Cmsor6">
    <w:name w:val="heading 6"/>
    <w:basedOn w:val="Norml"/>
    <w:next w:val="Norml"/>
    <w:uiPriority w:val="9"/>
    <w:semiHidden/>
    <w:unhideWhenUsed/>
    <w:qFormat/>
    <w:rsid w:val="005B02D4"/>
    <w:pPr>
      <w:keepNext/>
      <w:keepLines/>
      <w:spacing w:before="200" w:after="40"/>
      <w:outlineLvl w:val="5"/>
    </w:pPr>
    <w:rPr>
      <w:b/>
      <w:sz w:val="20"/>
      <w:szCs w:val="20"/>
    </w:rPr>
  </w:style>
  <w:style w:type="character" w:default="1" w:styleId="Bekezdsalapbettpusa">
    <w:name w:val="Default Paragraph Font"/>
    <w:uiPriority w:val="1"/>
    <w:semiHidden/>
    <w:unhideWhenUsed/>
    <w:rsid w:val="005B02D4"/>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rsid w:val="005B02D4"/>
  </w:style>
  <w:style w:type="character" w:customStyle="1" w:styleId="Cmsor1Char">
    <w:name w:val="Címsor 1 Char"/>
    <w:basedOn w:val="Bekezdsalapbettpusa"/>
    <w:link w:val="Cmsor1"/>
    <w:uiPriority w:val="4"/>
    <w:rsid w:val="005B02D4"/>
    <w:rPr>
      <w:rFonts w:ascii="Calibri" w:eastAsia="Arial Unicode MS" w:hAnsi="Calibri" w:cs="Arial Unicode MS"/>
      <w:b/>
      <w:bCs/>
      <w:kern w:val="32"/>
      <w:sz w:val="32"/>
      <w:szCs w:val="30"/>
      <w:lang w:eastAsia="en-US" w:bidi="ar-SA"/>
    </w:rPr>
  </w:style>
  <w:style w:type="character" w:customStyle="1" w:styleId="Cmsor2Char">
    <w:name w:val="Címsor 2 Char"/>
    <w:basedOn w:val="Bekezdsalapbettpusa"/>
    <w:link w:val="Cmsor2"/>
    <w:uiPriority w:val="4"/>
    <w:rsid w:val="005B02D4"/>
    <w:rPr>
      <w:rFonts w:ascii="Calibri" w:eastAsia="Arial Unicode MS" w:hAnsi="Calibri" w:cs="Arial Unicode MS"/>
      <w:kern w:val="32"/>
      <w:sz w:val="28"/>
      <w:szCs w:val="26"/>
      <w:lang w:eastAsia="en-US" w:bidi="ar-SA"/>
    </w:rPr>
  </w:style>
  <w:style w:type="character" w:customStyle="1" w:styleId="Cmsor3Char">
    <w:name w:val="Címsor 3 Char"/>
    <w:basedOn w:val="Bekezdsalapbettpusa"/>
    <w:link w:val="Cmsor3"/>
    <w:uiPriority w:val="4"/>
    <w:rsid w:val="005B02D4"/>
    <w:rPr>
      <w:rFonts w:ascii="Calibri" w:eastAsia="Arial Unicode MS" w:hAnsi="Calibri" w:cs="Arial Unicode MS"/>
      <w:kern w:val="32"/>
      <w:lang w:eastAsia="en-US" w:bidi="ar-SA"/>
    </w:rPr>
  </w:style>
  <w:style w:type="character" w:customStyle="1" w:styleId="Cmsor4Char">
    <w:name w:val="Címsor 4 Char"/>
    <w:basedOn w:val="Bekezdsalapbettpusa"/>
    <w:link w:val="Cmsor4"/>
    <w:uiPriority w:val="4"/>
    <w:rsid w:val="005B02D4"/>
    <w:rPr>
      <w:rFonts w:ascii="Calibri" w:eastAsia="Arial Unicode MS" w:hAnsi="Calibri" w:cs="Arial Unicode MS"/>
      <w:kern w:val="32"/>
      <w:lang w:eastAsia="en-US" w:bidi="ar-SA"/>
    </w:rPr>
  </w:style>
  <w:style w:type="character" w:customStyle="1" w:styleId="Cmsor5Char">
    <w:name w:val="Címsor 5 Char"/>
    <w:basedOn w:val="Bekezdsalapbettpusa"/>
    <w:link w:val="Cmsor5"/>
    <w:uiPriority w:val="4"/>
    <w:rsid w:val="005B02D4"/>
    <w:rPr>
      <w:rFonts w:ascii="Tahoma" w:eastAsia="Arial Unicode MS" w:hAnsi="Tahoma" w:cs="Arial Unicode MS"/>
      <w:sz w:val="22"/>
      <w:szCs w:val="22"/>
      <w:lang w:eastAsia="en-US" w:bidi="ar-SA"/>
    </w:rPr>
  </w:style>
  <w:style w:type="table" w:customStyle="1" w:styleId="TableNormal">
    <w:name w:val="Table Normal"/>
    <w:rsid w:val="005B02D4"/>
    <w:pPr>
      <w:ind w:left="0"/>
    </w:pPr>
    <w:rPr>
      <w:rFonts w:ascii="Gentium Plus" w:eastAsia="Arial Unicode MS" w:hAnsi="Gentium Plus" w:cs="Arial Unicode MS"/>
      <w:lang w:eastAsia="en-GB"/>
    </w:rPr>
    <w:tblPr>
      <w:tblCellMar>
        <w:top w:w="0" w:type="dxa"/>
        <w:left w:w="0" w:type="dxa"/>
        <w:bottom w:w="0" w:type="dxa"/>
        <w:right w:w="0" w:type="dxa"/>
      </w:tblCellMar>
    </w:tblPr>
  </w:style>
  <w:style w:type="paragraph" w:styleId="Cm">
    <w:name w:val="Title"/>
    <w:basedOn w:val="Norml"/>
    <w:link w:val="CmChar"/>
    <w:uiPriority w:val="9"/>
    <w:qFormat/>
    <w:rsid w:val="005B02D4"/>
    <w:pPr>
      <w:pageBreakBefore/>
      <w:spacing w:after="240" w:line="240" w:lineRule="auto"/>
      <w:jc w:val="center"/>
      <w:outlineLvl w:val="0"/>
    </w:pPr>
    <w:rPr>
      <w:rFonts w:ascii="Calibri" w:hAnsi="Calibri"/>
      <w:b/>
      <w:bCs/>
      <w:kern w:val="28"/>
      <w:sz w:val="96"/>
      <w:szCs w:val="32"/>
    </w:rPr>
  </w:style>
  <w:style w:type="character" w:customStyle="1" w:styleId="CmChar">
    <w:name w:val="Cím Char"/>
    <w:basedOn w:val="Bekezdsalapbettpusa"/>
    <w:link w:val="Cm"/>
    <w:uiPriority w:val="9"/>
    <w:rsid w:val="005B02D4"/>
    <w:rPr>
      <w:rFonts w:ascii="Calibri" w:eastAsia="Arial Unicode MS" w:hAnsi="Calibri" w:cs="Arial Unicode MS"/>
      <w:b/>
      <w:bCs/>
      <w:kern w:val="28"/>
      <w:sz w:val="96"/>
      <w:szCs w:val="32"/>
      <w:lang w:eastAsia="en-US" w:bidi="ar-SA"/>
    </w:rPr>
  </w:style>
  <w:style w:type="paragraph" w:styleId="Alcm">
    <w:name w:val="Subtitle"/>
    <w:basedOn w:val="Norml"/>
    <w:link w:val="AlcmChar"/>
    <w:uiPriority w:val="9"/>
    <w:qFormat/>
    <w:rsid w:val="005B02D4"/>
    <w:pPr>
      <w:spacing w:before="480" w:after="240" w:line="240" w:lineRule="auto"/>
      <w:jc w:val="center"/>
      <w:outlineLvl w:val="1"/>
    </w:pPr>
    <w:rPr>
      <w:rFonts w:ascii="Calibri" w:hAnsi="Calibri"/>
      <w:sz w:val="28"/>
      <w:szCs w:val="26"/>
    </w:rPr>
  </w:style>
  <w:style w:type="character" w:customStyle="1" w:styleId="AlcmChar">
    <w:name w:val="Alcím Char"/>
    <w:basedOn w:val="Bekezdsalapbettpusa"/>
    <w:link w:val="Alcm"/>
    <w:uiPriority w:val="9"/>
    <w:rsid w:val="005B02D4"/>
    <w:rPr>
      <w:rFonts w:ascii="Calibri" w:eastAsia="Arial Unicode MS" w:hAnsi="Calibri" w:cs="Arial Unicode MS"/>
      <w:sz w:val="28"/>
      <w:szCs w:val="26"/>
      <w:lang w:eastAsia="en-US" w:bidi="ar-SA"/>
    </w:rPr>
  </w:style>
  <w:style w:type="table" w:customStyle="1" w:styleId="84">
    <w:name w:val="84"/>
    <w:basedOn w:val="TableNormal"/>
    <w:tblPr>
      <w:tblStyleRowBandSize w:val="1"/>
      <w:tblStyleColBandSize w:val="1"/>
      <w:tblCellMar>
        <w:top w:w="100" w:type="dxa"/>
        <w:left w:w="100" w:type="dxa"/>
        <w:bottom w:w="100" w:type="dxa"/>
        <w:right w:w="100" w:type="dxa"/>
      </w:tblCellMar>
    </w:tblPr>
  </w:style>
  <w:style w:type="table" w:customStyle="1" w:styleId="83">
    <w:name w:val="83"/>
    <w:basedOn w:val="TableNormal"/>
    <w:tblPr>
      <w:tblStyleRowBandSize w:val="1"/>
      <w:tblStyleColBandSize w:val="1"/>
      <w:tblCellMar>
        <w:top w:w="100" w:type="dxa"/>
        <w:left w:w="100" w:type="dxa"/>
        <w:bottom w:w="100" w:type="dxa"/>
        <w:right w:w="100" w:type="dxa"/>
      </w:tblCellMar>
    </w:tblPr>
  </w:style>
  <w:style w:type="table" w:customStyle="1" w:styleId="82">
    <w:name w:val="82"/>
    <w:basedOn w:val="TableNormal"/>
    <w:tblPr>
      <w:tblStyleRowBandSize w:val="1"/>
      <w:tblStyleColBandSize w:val="1"/>
      <w:tblCellMar>
        <w:top w:w="100" w:type="dxa"/>
        <w:left w:w="100" w:type="dxa"/>
        <w:bottom w:w="100" w:type="dxa"/>
        <w:right w:w="100" w:type="dxa"/>
      </w:tblCellMar>
    </w:tblPr>
  </w:style>
  <w:style w:type="table" w:customStyle="1" w:styleId="81">
    <w:name w:val="81"/>
    <w:basedOn w:val="TableNormal"/>
    <w:tblPr>
      <w:tblStyleRowBandSize w:val="1"/>
      <w:tblStyleColBandSize w:val="1"/>
      <w:tblCellMar>
        <w:top w:w="100" w:type="dxa"/>
        <w:left w:w="100" w:type="dxa"/>
        <w:bottom w:w="100" w:type="dxa"/>
        <w:right w:w="100" w:type="dxa"/>
      </w:tblCellMar>
    </w:tblPr>
  </w:style>
  <w:style w:type="table" w:customStyle="1" w:styleId="80">
    <w:name w:val="80"/>
    <w:basedOn w:val="TableNormal"/>
    <w:tblPr>
      <w:tblStyleRowBandSize w:val="1"/>
      <w:tblStyleColBandSize w:val="1"/>
      <w:tblCellMar>
        <w:top w:w="100" w:type="dxa"/>
        <w:left w:w="100" w:type="dxa"/>
        <w:bottom w:w="100" w:type="dxa"/>
        <w:right w:w="100" w:type="dxa"/>
      </w:tblCellMar>
    </w:tblPr>
  </w:style>
  <w:style w:type="table" w:customStyle="1" w:styleId="79">
    <w:name w:val="79"/>
    <w:basedOn w:val="TableNormal"/>
    <w:tblPr>
      <w:tblStyleRowBandSize w:val="1"/>
      <w:tblStyleColBandSize w:val="1"/>
      <w:tblCellMar>
        <w:top w:w="100" w:type="dxa"/>
        <w:left w:w="100" w:type="dxa"/>
        <w:bottom w:w="100" w:type="dxa"/>
        <w:right w:w="100" w:type="dxa"/>
      </w:tblCellMar>
    </w:tblPr>
  </w:style>
  <w:style w:type="table" w:customStyle="1" w:styleId="78">
    <w:name w:val="78"/>
    <w:basedOn w:val="TableNormal"/>
    <w:tblPr>
      <w:tblStyleRowBandSize w:val="1"/>
      <w:tblStyleColBandSize w:val="1"/>
      <w:tblCellMar>
        <w:top w:w="100" w:type="dxa"/>
        <w:left w:w="100" w:type="dxa"/>
        <w:bottom w:w="100" w:type="dxa"/>
        <w:right w:w="100" w:type="dxa"/>
      </w:tblCellMar>
    </w:tblPr>
  </w:style>
  <w:style w:type="table" w:customStyle="1" w:styleId="77">
    <w:name w:val="77"/>
    <w:basedOn w:val="TableNormal"/>
    <w:tblPr>
      <w:tblStyleRowBandSize w:val="1"/>
      <w:tblStyleColBandSize w:val="1"/>
      <w:tblCellMar>
        <w:top w:w="100" w:type="dxa"/>
        <w:left w:w="100" w:type="dxa"/>
        <w:bottom w:w="100" w:type="dxa"/>
        <w:right w:w="100" w:type="dxa"/>
      </w:tblCellMar>
    </w:tblPr>
  </w:style>
  <w:style w:type="table" w:customStyle="1" w:styleId="76">
    <w:name w:val="76"/>
    <w:basedOn w:val="TableNormal"/>
    <w:tblPr>
      <w:tblStyleRowBandSize w:val="1"/>
      <w:tblStyleColBandSize w:val="1"/>
      <w:tblCellMar>
        <w:top w:w="100" w:type="dxa"/>
        <w:left w:w="100" w:type="dxa"/>
        <w:bottom w:w="100" w:type="dxa"/>
        <w:right w:w="100" w:type="dxa"/>
      </w:tblCellMar>
    </w:tblPr>
  </w:style>
  <w:style w:type="table" w:customStyle="1" w:styleId="75">
    <w:name w:val="75"/>
    <w:basedOn w:val="TableNormal"/>
    <w:tblPr>
      <w:tblStyleRowBandSize w:val="1"/>
      <w:tblStyleColBandSize w:val="1"/>
      <w:tblCellMar>
        <w:top w:w="100" w:type="dxa"/>
        <w:left w:w="100" w:type="dxa"/>
        <w:bottom w:w="100" w:type="dxa"/>
        <w:right w:w="100" w:type="dxa"/>
      </w:tblCellMar>
    </w:tblPr>
  </w:style>
  <w:style w:type="table" w:customStyle="1" w:styleId="74">
    <w:name w:val="74"/>
    <w:basedOn w:val="TableNormal"/>
    <w:tblPr>
      <w:tblStyleRowBandSize w:val="1"/>
      <w:tblStyleColBandSize w:val="1"/>
      <w:tblCellMar>
        <w:top w:w="100" w:type="dxa"/>
        <w:left w:w="100" w:type="dxa"/>
        <w:bottom w:w="100" w:type="dxa"/>
        <w:right w:w="100" w:type="dxa"/>
      </w:tblCellMar>
    </w:tblPr>
  </w:style>
  <w:style w:type="table" w:customStyle="1" w:styleId="73">
    <w:name w:val="73"/>
    <w:basedOn w:val="TableNormal"/>
    <w:tblPr>
      <w:tblStyleRowBandSize w:val="1"/>
      <w:tblStyleColBandSize w:val="1"/>
      <w:tblCellMar>
        <w:top w:w="100" w:type="dxa"/>
        <w:left w:w="100" w:type="dxa"/>
        <w:bottom w:w="100" w:type="dxa"/>
        <w:right w:w="100" w:type="dxa"/>
      </w:tblCellMar>
    </w:tblPr>
  </w:style>
  <w:style w:type="table" w:customStyle="1" w:styleId="72">
    <w:name w:val="72"/>
    <w:basedOn w:val="TableNormal"/>
    <w:tblPr>
      <w:tblStyleRowBandSize w:val="1"/>
      <w:tblStyleColBandSize w:val="1"/>
      <w:tblCellMar>
        <w:top w:w="100" w:type="dxa"/>
        <w:left w:w="100" w:type="dxa"/>
        <w:bottom w:w="100" w:type="dxa"/>
        <w:right w:w="100" w:type="dxa"/>
      </w:tblCellMar>
    </w:tblPr>
  </w:style>
  <w:style w:type="table" w:customStyle="1" w:styleId="71">
    <w:name w:val="71"/>
    <w:basedOn w:val="TableNormal"/>
    <w:tblPr>
      <w:tblStyleRowBandSize w:val="1"/>
      <w:tblStyleColBandSize w:val="1"/>
      <w:tblCellMar>
        <w:top w:w="100" w:type="dxa"/>
        <w:left w:w="100" w:type="dxa"/>
        <w:bottom w:w="100" w:type="dxa"/>
        <w:right w:w="100" w:type="dxa"/>
      </w:tblCellMar>
    </w:tblPr>
  </w:style>
  <w:style w:type="table" w:customStyle="1" w:styleId="70">
    <w:name w:val="70"/>
    <w:basedOn w:val="TableNormal"/>
    <w:tblPr>
      <w:tblStyleRowBandSize w:val="1"/>
      <w:tblStyleColBandSize w:val="1"/>
      <w:tblCellMar>
        <w:top w:w="100" w:type="dxa"/>
        <w:left w:w="100" w:type="dxa"/>
        <w:bottom w:w="100" w:type="dxa"/>
        <w:right w:w="100" w:type="dxa"/>
      </w:tblCellMar>
    </w:tblPr>
  </w:style>
  <w:style w:type="table" w:customStyle="1" w:styleId="69">
    <w:name w:val="69"/>
    <w:basedOn w:val="TableNormal"/>
    <w:tblPr>
      <w:tblStyleRowBandSize w:val="1"/>
      <w:tblStyleColBandSize w:val="1"/>
      <w:tblCellMar>
        <w:top w:w="100" w:type="dxa"/>
        <w:left w:w="100" w:type="dxa"/>
        <w:bottom w:w="100" w:type="dxa"/>
        <w:right w:w="100" w:type="dxa"/>
      </w:tblCellMar>
    </w:tblPr>
  </w:style>
  <w:style w:type="table" w:customStyle="1" w:styleId="68">
    <w:name w:val="68"/>
    <w:basedOn w:val="TableNormal"/>
    <w:tblPr>
      <w:tblStyleRowBandSize w:val="1"/>
      <w:tblStyleColBandSize w:val="1"/>
      <w:tblCellMar>
        <w:top w:w="100" w:type="dxa"/>
        <w:left w:w="100" w:type="dxa"/>
        <w:bottom w:w="100" w:type="dxa"/>
        <w:right w:w="100" w:type="dxa"/>
      </w:tblCellMar>
    </w:tblPr>
  </w:style>
  <w:style w:type="table" w:customStyle="1" w:styleId="67">
    <w:name w:val="67"/>
    <w:basedOn w:val="TableNormal"/>
    <w:tblPr>
      <w:tblStyleRowBandSize w:val="1"/>
      <w:tblStyleColBandSize w:val="1"/>
      <w:tblCellMar>
        <w:top w:w="100" w:type="dxa"/>
        <w:left w:w="100" w:type="dxa"/>
        <w:bottom w:w="100" w:type="dxa"/>
        <w:right w:w="100" w:type="dxa"/>
      </w:tblCellMar>
    </w:tblPr>
  </w:style>
  <w:style w:type="table" w:customStyle="1" w:styleId="66">
    <w:name w:val="66"/>
    <w:basedOn w:val="TableNormal"/>
    <w:tblPr>
      <w:tblStyleRowBandSize w:val="1"/>
      <w:tblStyleColBandSize w:val="1"/>
      <w:tblCellMar>
        <w:top w:w="100" w:type="dxa"/>
        <w:left w:w="100" w:type="dxa"/>
        <w:bottom w:w="100" w:type="dxa"/>
        <w:right w:w="100" w:type="dxa"/>
      </w:tblCellMar>
    </w:tblPr>
  </w:style>
  <w:style w:type="table" w:customStyle="1" w:styleId="65">
    <w:name w:val="65"/>
    <w:basedOn w:val="TableNormal"/>
    <w:tblPr>
      <w:tblStyleRowBandSize w:val="1"/>
      <w:tblStyleColBandSize w:val="1"/>
      <w:tblCellMar>
        <w:top w:w="100" w:type="dxa"/>
        <w:left w:w="100" w:type="dxa"/>
        <w:bottom w:w="100" w:type="dxa"/>
        <w:right w:w="100" w:type="dxa"/>
      </w:tblCellMar>
    </w:tblPr>
  </w:style>
  <w:style w:type="table" w:customStyle="1" w:styleId="64">
    <w:name w:val="64"/>
    <w:basedOn w:val="TableNormal"/>
    <w:tblPr>
      <w:tblStyleRowBandSize w:val="1"/>
      <w:tblStyleColBandSize w:val="1"/>
      <w:tblCellMar>
        <w:top w:w="100" w:type="dxa"/>
        <w:left w:w="100" w:type="dxa"/>
        <w:bottom w:w="100" w:type="dxa"/>
        <w:right w:w="100" w:type="dxa"/>
      </w:tblCellMar>
    </w:tblPr>
  </w:style>
  <w:style w:type="table" w:customStyle="1" w:styleId="63">
    <w:name w:val="63"/>
    <w:basedOn w:val="TableNormal"/>
    <w:tblPr>
      <w:tblStyleRowBandSize w:val="1"/>
      <w:tblStyleColBandSize w:val="1"/>
      <w:tblCellMar>
        <w:top w:w="100" w:type="dxa"/>
        <w:left w:w="100" w:type="dxa"/>
        <w:bottom w:w="100" w:type="dxa"/>
        <w:right w:w="100" w:type="dxa"/>
      </w:tblCellMar>
    </w:tblPr>
  </w:style>
  <w:style w:type="table" w:customStyle="1" w:styleId="62">
    <w:name w:val="62"/>
    <w:basedOn w:val="TableNormal"/>
    <w:tblPr>
      <w:tblStyleRowBandSize w:val="1"/>
      <w:tblStyleColBandSize w:val="1"/>
      <w:tblCellMar>
        <w:top w:w="100" w:type="dxa"/>
        <w:left w:w="100" w:type="dxa"/>
        <w:bottom w:w="100" w:type="dxa"/>
        <w:right w:w="100" w:type="dxa"/>
      </w:tblCellMar>
    </w:tblPr>
  </w:style>
  <w:style w:type="table" w:customStyle="1" w:styleId="61">
    <w:name w:val="61"/>
    <w:basedOn w:val="TableNormal"/>
    <w:tblPr>
      <w:tblStyleRowBandSize w:val="1"/>
      <w:tblStyleColBandSize w:val="1"/>
      <w:tblCellMar>
        <w:top w:w="100" w:type="dxa"/>
        <w:left w:w="100" w:type="dxa"/>
        <w:bottom w:w="100" w:type="dxa"/>
        <w:right w:w="100" w:type="dxa"/>
      </w:tblCellMar>
    </w:tblPr>
  </w:style>
  <w:style w:type="table" w:customStyle="1" w:styleId="60">
    <w:name w:val="60"/>
    <w:basedOn w:val="TableNormal"/>
    <w:tblPr>
      <w:tblStyleRowBandSize w:val="1"/>
      <w:tblStyleColBandSize w:val="1"/>
      <w:tblCellMar>
        <w:top w:w="100" w:type="dxa"/>
        <w:left w:w="100" w:type="dxa"/>
        <w:bottom w:w="100" w:type="dxa"/>
        <w:right w:w="100" w:type="dxa"/>
      </w:tblCellMar>
    </w:tblPr>
  </w:style>
  <w:style w:type="table" w:customStyle="1" w:styleId="59">
    <w:name w:val="59"/>
    <w:basedOn w:val="TableNormal"/>
    <w:tblPr>
      <w:tblStyleRowBandSize w:val="1"/>
      <w:tblStyleColBandSize w:val="1"/>
      <w:tblCellMar>
        <w:top w:w="100" w:type="dxa"/>
        <w:left w:w="100" w:type="dxa"/>
        <w:bottom w:w="100" w:type="dxa"/>
        <w:right w:w="100" w:type="dxa"/>
      </w:tblCellMar>
    </w:tblPr>
  </w:style>
  <w:style w:type="table" w:customStyle="1" w:styleId="58">
    <w:name w:val="58"/>
    <w:basedOn w:val="TableNormal"/>
    <w:tblPr>
      <w:tblStyleRowBandSize w:val="1"/>
      <w:tblStyleColBandSize w:val="1"/>
      <w:tblCellMar>
        <w:top w:w="100" w:type="dxa"/>
        <w:left w:w="100" w:type="dxa"/>
        <w:bottom w:w="100" w:type="dxa"/>
        <w:right w:w="100" w:type="dxa"/>
      </w:tblCellMar>
    </w:tblPr>
  </w:style>
  <w:style w:type="table" w:customStyle="1" w:styleId="57">
    <w:name w:val="57"/>
    <w:basedOn w:val="TableNormal"/>
    <w:tblPr>
      <w:tblStyleRowBandSize w:val="1"/>
      <w:tblStyleColBandSize w:val="1"/>
      <w:tblCellMar>
        <w:top w:w="100" w:type="dxa"/>
        <w:left w:w="100" w:type="dxa"/>
        <w:bottom w:w="100" w:type="dxa"/>
        <w:right w:w="100" w:type="dxa"/>
      </w:tblCellMar>
    </w:tblPr>
  </w:style>
  <w:style w:type="table" w:customStyle="1" w:styleId="56">
    <w:name w:val="56"/>
    <w:basedOn w:val="TableNormal"/>
    <w:tblPr>
      <w:tblStyleRowBandSize w:val="1"/>
      <w:tblStyleColBandSize w:val="1"/>
      <w:tblCellMar>
        <w:top w:w="100" w:type="dxa"/>
        <w:left w:w="100" w:type="dxa"/>
        <w:bottom w:w="100" w:type="dxa"/>
        <w:right w:w="100" w:type="dxa"/>
      </w:tblCellMar>
    </w:tblPr>
  </w:style>
  <w:style w:type="table" w:customStyle="1" w:styleId="55">
    <w:name w:val="55"/>
    <w:basedOn w:val="TableNormal"/>
    <w:tblPr>
      <w:tblStyleRowBandSize w:val="1"/>
      <w:tblStyleColBandSize w:val="1"/>
      <w:tblCellMar>
        <w:top w:w="100" w:type="dxa"/>
        <w:left w:w="100" w:type="dxa"/>
        <w:bottom w:w="100" w:type="dxa"/>
        <w:right w:w="100" w:type="dxa"/>
      </w:tblCellMar>
    </w:tblPr>
  </w:style>
  <w:style w:type="table" w:customStyle="1" w:styleId="54">
    <w:name w:val="54"/>
    <w:basedOn w:val="TableNormal"/>
    <w:tblPr>
      <w:tblStyleRowBandSize w:val="1"/>
      <w:tblStyleColBandSize w:val="1"/>
      <w:tblCellMar>
        <w:top w:w="100" w:type="dxa"/>
        <w:left w:w="100" w:type="dxa"/>
        <w:bottom w:w="100" w:type="dxa"/>
        <w:right w:w="100" w:type="dxa"/>
      </w:tblCellMar>
    </w:tblPr>
  </w:style>
  <w:style w:type="table" w:customStyle="1" w:styleId="53">
    <w:name w:val="53"/>
    <w:basedOn w:val="TableNormal"/>
    <w:tblPr>
      <w:tblStyleRowBandSize w:val="1"/>
      <w:tblStyleColBandSize w:val="1"/>
      <w:tblCellMar>
        <w:top w:w="100" w:type="dxa"/>
        <w:left w:w="100" w:type="dxa"/>
        <w:bottom w:w="100" w:type="dxa"/>
        <w:right w:w="100" w:type="dxa"/>
      </w:tblCellMar>
    </w:tblPr>
  </w:style>
  <w:style w:type="table" w:customStyle="1" w:styleId="52">
    <w:name w:val="52"/>
    <w:basedOn w:val="TableNormal"/>
    <w:tblPr>
      <w:tblStyleRowBandSize w:val="1"/>
      <w:tblStyleColBandSize w:val="1"/>
      <w:tblCellMar>
        <w:top w:w="100" w:type="dxa"/>
        <w:left w:w="100" w:type="dxa"/>
        <w:bottom w:w="100" w:type="dxa"/>
        <w:right w:w="100" w:type="dxa"/>
      </w:tblCellMar>
    </w:tblPr>
  </w:style>
  <w:style w:type="table" w:customStyle="1" w:styleId="51">
    <w:name w:val="51"/>
    <w:basedOn w:val="TableNormal"/>
    <w:tblPr>
      <w:tblStyleRowBandSize w:val="1"/>
      <w:tblStyleColBandSize w:val="1"/>
      <w:tblCellMar>
        <w:top w:w="100" w:type="dxa"/>
        <w:left w:w="100" w:type="dxa"/>
        <w:bottom w:w="100" w:type="dxa"/>
        <w:right w:w="100" w:type="dxa"/>
      </w:tblCellMar>
    </w:tblPr>
  </w:style>
  <w:style w:type="table" w:customStyle="1" w:styleId="50">
    <w:name w:val="50"/>
    <w:basedOn w:val="TableNormal"/>
    <w:tblPr>
      <w:tblStyleRowBandSize w:val="1"/>
      <w:tblStyleColBandSize w:val="1"/>
      <w:tblCellMar>
        <w:top w:w="100" w:type="dxa"/>
        <w:left w:w="100" w:type="dxa"/>
        <w:bottom w:w="100" w:type="dxa"/>
        <w:right w:w="100" w:type="dxa"/>
      </w:tblCellMar>
    </w:tblPr>
  </w:style>
  <w:style w:type="table" w:customStyle="1" w:styleId="49">
    <w:name w:val="49"/>
    <w:basedOn w:val="TableNormal"/>
    <w:tblPr>
      <w:tblStyleRowBandSize w:val="1"/>
      <w:tblStyleColBandSize w:val="1"/>
      <w:tblCellMar>
        <w:top w:w="100" w:type="dxa"/>
        <w:left w:w="100" w:type="dxa"/>
        <w:bottom w:w="100" w:type="dxa"/>
        <w:right w:w="100" w:type="dxa"/>
      </w:tblCellMar>
    </w:tblPr>
  </w:style>
  <w:style w:type="table" w:customStyle="1" w:styleId="48">
    <w:name w:val="48"/>
    <w:basedOn w:val="TableNormal"/>
    <w:tblPr>
      <w:tblStyleRowBandSize w:val="1"/>
      <w:tblStyleColBandSize w:val="1"/>
      <w:tblCellMar>
        <w:top w:w="100" w:type="dxa"/>
        <w:left w:w="100" w:type="dxa"/>
        <w:bottom w:w="100" w:type="dxa"/>
        <w:right w:w="100" w:type="dxa"/>
      </w:tblCellMar>
    </w:tblPr>
  </w:style>
  <w:style w:type="table" w:customStyle="1" w:styleId="47">
    <w:name w:val="47"/>
    <w:basedOn w:val="TableNormal"/>
    <w:tblPr>
      <w:tblStyleRowBandSize w:val="1"/>
      <w:tblStyleColBandSize w:val="1"/>
      <w:tblCellMar>
        <w:top w:w="100" w:type="dxa"/>
        <w:left w:w="100" w:type="dxa"/>
        <w:bottom w:w="100" w:type="dxa"/>
        <w:right w:w="100" w:type="dxa"/>
      </w:tblCellMar>
    </w:tblPr>
  </w:style>
  <w:style w:type="table" w:customStyle="1" w:styleId="46">
    <w:name w:val="46"/>
    <w:basedOn w:val="TableNormal"/>
    <w:tblPr>
      <w:tblStyleRowBandSize w:val="1"/>
      <w:tblStyleColBandSize w:val="1"/>
      <w:tblCellMar>
        <w:top w:w="100" w:type="dxa"/>
        <w:left w:w="100" w:type="dxa"/>
        <w:bottom w:w="100" w:type="dxa"/>
        <w:right w:w="100" w:type="dxa"/>
      </w:tblCellMar>
    </w:tblPr>
  </w:style>
  <w:style w:type="table" w:customStyle="1" w:styleId="45">
    <w:name w:val="45"/>
    <w:basedOn w:val="TableNormal"/>
    <w:tblPr>
      <w:tblStyleRowBandSize w:val="1"/>
      <w:tblStyleColBandSize w:val="1"/>
      <w:tblCellMar>
        <w:top w:w="100" w:type="dxa"/>
        <w:left w:w="100" w:type="dxa"/>
        <w:bottom w:w="100" w:type="dxa"/>
        <w:right w:w="100" w:type="dxa"/>
      </w:tblCellMar>
    </w:tblPr>
  </w:style>
  <w:style w:type="table" w:customStyle="1" w:styleId="44">
    <w:name w:val="44"/>
    <w:basedOn w:val="TableNormal"/>
    <w:tblPr>
      <w:tblStyleRowBandSize w:val="1"/>
      <w:tblStyleColBandSize w:val="1"/>
      <w:tblCellMar>
        <w:top w:w="100" w:type="dxa"/>
        <w:left w:w="100" w:type="dxa"/>
        <w:bottom w:w="100" w:type="dxa"/>
        <w:right w:w="100" w:type="dxa"/>
      </w:tblCellMar>
    </w:tblPr>
  </w:style>
  <w:style w:type="table" w:customStyle="1" w:styleId="43">
    <w:name w:val="43"/>
    <w:basedOn w:val="TableNormal"/>
    <w:tblPr>
      <w:tblStyleRowBandSize w:val="1"/>
      <w:tblStyleColBandSize w:val="1"/>
      <w:tblCellMar>
        <w:top w:w="100" w:type="dxa"/>
        <w:left w:w="100" w:type="dxa"/>
        <w:bottom w:w="100" w:type="dxa"/>
        <w:right w:w="100" w:type="dxa"/>
      </w:tblCellMar>
    </w:tblPr>
  </w:style>
  <w:style w:type="table" w:customStyle="1" w:styleId="42">
    <w:name w:val="42"/>
    <w:basedOn w:val="TableNormal"/>
    <w:tblPr>
      <w:tblStyleRowBandSize w:val="1"/>
      <w:tblStyleColBandSize w:val="1"/>
      <w:tblCellMar>
        <w:top w:w="100" w:type="dxa"/>
        <w:left w:w="100" w:type="dxa"/>
        <w:bottom w:w="100" w:type="dxa"/>
        <w:right w:w="100" w:type="dxa"/>
      </w:tblCellMar>
    </w:tblPr>
  </w:style>
  <w:style w:type="table" w:customStyle="1" w:styleId="41">
    <w:name w:val="41"/>
    <w:basedOn w:val="TableNormal"/>
    <w:tblPr>
      <w:tblStyleRowBandSize w:val="1"/>
      <w:tblStyleColBandSize w:val="1"/>
      <w:tblCellMar>
        <w:top w:w="100" w:type="dxa"/>
        <w:left w:w="100" w:type="dxa"/>
        <w:bottom w:w="100" w:type="dxa"/>
        <w:right w:w="100" w:type="dxa"/>
      </w:tblCellMar>
    </w:tblPr>
  </w:style>
  <w:style w:type="table" w:customStyle="1" w:styleId="40">
    <w:name w:val="40"/>
    <w:basedOn w:val="TableNormal"/>
    <w:tblPr>
      <w:tblStyleRowBandSize w:val="1"/>
      <w:tblStyleColBandSize w:val="1"/>
      <w:tblCellMar>
        <w:top w:w="100" w:type="dxa"/>
        <w:left w:w="100" w:type="dxa"/>
        <w:bottom w:w="100" w:type="dxa"/>
        <w:right w:w="100" w:type="dxa"/>
      </w:tblCellMar>
    </w:tblPr>
  </w:style>
  <w:style w:type="table" w:customStyle="1" w:styleId="39">
    <w:name w:val="39"/>
    <w:basedOn w:val="TableNormal"/>
    <w:tblPr>
      <w:tblStyleRowBandSize w:val="1"/>
      <w:tblStyleColBandSize w:val="1"/>
      <w:tblCellMar>
        <w:top w:w="100" w:type="dxa"/>
        <w:left w:w="100" w:type="dxa"/>
        <w:bottom w:w="100" w:type="dxa"/>
        <w:right w:w="100" w:type="dxa"/>
      </w:tblCellMar>
    </w:tblPr>
  </w:style>
  <w:style w:type="table" w:customStyle="1" w:styleId="38">
    <w:name w:val="38"/>
    <w:basedOn w:val="TableNormal"/>
    <w:tblPr>
      <w:tblStyleRowBandSize w:val="1"/>
      <w:tblStyleColBandSize w:val="1"/>
      <w:tblCellMar>
        <w:top w:w="100" w:type="dxa"/>
        <w:left w:w="100" w:type="dxa"/>
        <w:bottom w:w="100" w:type="dxa"/>
        <w:right w:w="100" w:type="dxa"/>
      </w:tblCellMar>
    </w:tblPr>
  </w:style>
  <w:style w:type="table" w:customStyle="1" w:styleId="37">
    <w:name w:val="37"/>
    <w:basedOn w:val="TableNormal"/>
    <w:tblPr>
      <w:tblStyleRowBandSize w:val="1"/>
      <w:tblStyleColBandSize w:val="1"/>
      <w:tblCellMar>
        <w:top w:w="100" w:type="dxa"/>
        <w:left w:w="100" w:type="dxa"/>
        <w:bottom w:w="100" w:type="dxa"/>
        <w:right w:w="100" w:type="dxa"/>
      </w:tblCellMar>
    </w:tblPr>
  </w:style>
  <w:style w:type="table" w:customStyle="1" w:styleId="36">
    <w:name w:val="36"/>
    <w:basedOn w:val="TableNormal"/>
    <w:tblPr>
      <w:tblStyleRowBandSize w:val="1"/>
      <w:tblStyleColBandSize w:val="1"/>
      <w:tblCellMar>
        <w:top w:w="100" w:type="dxa"/>
        <w:left w:w="100" w:type="dxa"/>
        <w:bottom w:w="100" w:type="dxa"/>
        <w:right w:w="100" w:type="dxa"/>
      </w:tblCellMar>
    </w:tblPr>
  </w:style>
  <w:style w:type="table" w:customStyle="1" w:styleId="35">
    <w:name w:val="35"/>
    <w:basedOn w:val="TableNormal"/>
    <w:tblPr>
      <w:tblStyleRowBandSize w:val="1"/>
      <w:tblStyleColBandSize w:val="1"/>
      <w:tblCellMar>
        <w:top w:w="100" w:type="dxa"/>
        <w:left w:w="100" w:type="dxa"/>
        <w:bottom w:w="100" w:type="dxa"/>
        <w:right w:w="100" w:type="dxa"/>
      </w:tblCellMar>
    </w:tblPr>
  </w:style>
  <w:style w:type="table" w:customStyle="1" w:styleId="34">
    <w:name w:val="34"/>
    <w:basedOn w:val="TableNormal"/>
    <w:tblPr>
      <w:tblStyleRowBandSize w:val="1"/>
      <w:tblStyleColBandSize w:val="1"/>
      <w:tblCellMar>
        <w:top w:w="100" w:type="dxa"/>
        <w:left w:w="100" w:type="dxa"/>
        <w:bottom w:w="100" w:type="dxa"/>
        <w:right w:w="100" w:type="dxa"/>
      </w:tblCellMar>
    </w:tblPr>
  </w:style>
  <w:style w:type="table" w:customStyle="1" w:styleId="33">
    <w:name w:val="33"/>
    <w:basedOn w:val="TableNormal"/>
    <w:tblPr>
      <w:tblStyleRowBandSize w:val="1"/>
      <w:tblStyleColBandSize w:val="1"/>
      <w:tblCellMar>
        <w:top w:w="100" w:type="dxa"/>
        <w:left w:w="100" w:type="dxa"/>
        <w:bottom w:w="100" w:type="dxa"/>
        <w:right w:w="100" w:type="dxa"/>
      </w:tblCellMar>
    </w:tblPr>
  </w:style>
  <w:style w:type="table" w:customStyle="1" w:styleId="32">
    <w:name w:val="32"/>
    <w:basedOn w:val="TableNormal"/>
    <w:tblPr>
      <w:tblStyleRowBandSize w:val="1"/>
      <w:tblStyleColBandSize w:val="1"/>
      <w:tblCellMar>
        <w:top w:w="100" w:type="dxa"/>
        <w:left w:w="100" w:type="dxa"/>
        <w:bottom w:w="100" w:type="dxa"/>
        <w:right w:w="100" w:type="dxa"/>
      </w:tblCellMar>
    </w:tblPr>
  </w:style>
  <w:style w:type="table" w:customStyle="1" w:styleId="31">
    <w:name w:val="31"/>
    <w:basedOn w:val="TableNormal"/>
    <w:tblPr>
      <w:tblStyleRowBandSize w:val="1"/>
      <w:tblStyleColBandSize w:val="1"/>
      <w:tblCellMar>
        <w:top w:w="100" w:type="dxa"/>
        <w:left w:w="100" w:type="dxa"/>
        <w:bottom w:w="100" w:type="dxa"/>
        <w:right w:w="100" w:type="dxa"/>
      </w:tblCellMar>
    </w:tblPr>
  </w:style>
  <w:style w:type="table" w:customStyle="1" w:styleId="30">
    <w:name w:val="30"/>
    <w:basedOn w:val="TableNormal"/>
    <w:tblPr>
      <w:tblStyleRowBandSize w:val="1"/>
      <w:tblStyleColBandSize w:val="1"/>
      <w:tblCellMar>
        <w:top w:w="100" w:type="dxa"/>
        <w:left w:w="100" w:type="dxa"/>
        <w:bottom w:w="100" w:type="dxa"/>
        <w:right w:w="100" w:type="dxa"/>
      </w:tblCellMar>
    </w:tblPr>
  </w:style>
  <w:style w:type="table" w:customStyle="1" w:styleId="29">
    <w:name w:val="29"/>
    <w:basedOn w:val="TableNormal"/>
    <w:tblPr>
      <w:tblStyleRowBandSize w:val="1"/>
      <w:tblStyleColBandSize w:val="1"/>
      <w:tblCellMar>
        <w:top w:w="100" w:type="dxa"/>
        <w:left w:w="100" w:type="dxa"/>
        <w:bottom w:w="100" w:type="dxa"/>
        <w:right w:w="100" w:type="dxa"/>
      </w:tblCellMar>
    </w:tblPr>
  </w:style>
  <w:style w:type="table" w:customStyle="1" w:styleId="28">
    <w:name w:val="28"/>
    <w:basedOn w:val="TableNormal"/>
    <w:tblPr>
      <w:tblStyleRowBandSize w:val="1"/>
      <w:tblStyleColBandSize w:val="1"/>
      <w:tblCellMar>
        <w:top w:w="100" w:type="dxa"/>
        <w:left w:w="100" w:type="dxa"/>
        <w:bottom w:w="100" w:type="dxa"/>
        <w:right w:w="100" w:type="dxa"/>
      </w:tblCellMar>
    </w:tblPr>
  </w:style>
  <w:style w:type="table" w:customStyle="1" w:styleId="27">
    <w:name w:val="27"/>
    <w:basedOn w:val="TableNormal"/>
    <w:tblPr>
      <w:tblStyleRowBandSize w:val="1"/>
      <w:tblStyleColBandSize w:val="1"/>
      <w:tblCellMar>
        <w:top w:w="100" w:type="dxa"/>
        <w:left w:w="100" w:type="dxa"/>
        <w:bottom w:w="100" w:type="dxa"/>
        <w:right w:w="100" w:type="dxa"/>
      </w:tblCellMar>
    </w:tblPr>
  </w:style>
  <w:style w:type="table" w:customStyle="1" w:styleId="26">
    <w:name w:val="26"/>
    <w:basedOn w:val="TableNormal"/>
    <w:tblPr>
      <w:tblStyleRowBandSize w:val="1"/>
      <w:tblStyleColBandSize w:val="1"/>
      <w:tblCellMar>
        <w:top w:w="100" w:type="dxa"/>
        <w:left w:w="100" w:type="dxa"/>
        <w:bottom w:w="100" w:type="dxa"/>
        <w:right w:w="100" w:type="dxa"/>
      </w:tblCellMar>
    </w:tblPr>
  </w:style>
  <w:style w:type="table" w:customStyle="1" w:styleId="25">
    <w:name w:val="25"/>
    <w:basedOn w:val="TableNormal"/>
    <w:tblPr>
      <w:tblStyleRowBandSize w:val="1"/>
      <w:tblStyleColBandSize w:val="1"/>
      <w:tblCellMar>
        <w:top w:w="100" w:type="dxa"/>
        <w:left w:w="100" w:type="dxa"/>
        <w:bottom w:w="100" w:type="dxa"/>
        <w:right w:w="100" w:type="dxa"/>
      </w:tblCellMar>
    </w:tblPr>
  </w:style>
  <w:style w:type="table" w:customStyle="1" w:styleId="24">
    <w:name w:val="24"/>
    <w:basedOn w:val="TableNormal"/>
    <w:tblPr>
      <w:tblStyleRowBandSize w:val="1"/>
      <w:tblStyleColBandSize w:val="1"/>
      <w:tblCellMar>
        <w:top w:w="100" w:type="dxa"/>
        <w:left w:w="100" w:type="dxa"/>
        <w:bottom w:w="100" w:type="dxa"/>
        <w:right w:w="100" w:type="dxa"/>
      </w:tblCellMar>
    </w:tblPr>
  </w:style>
  <w:style w:type="table" w:customStyle="1" w:styleId="23">
    <w:name w:val="23"/>
    <w:basedOn w:val="TableNormal"/>
    <w:tblPr>
      <w:tblStyleRowBandSize w:val="1"/>
      <w:tblStyleColBandSize w:val="1"/>
      <w:tblCellMar>
        <w:top w:w="100" w:type="dxa"/>
        <w:left w:w="100" w:type="dxa"/>
        <w:bottom w:w="100" w:type="dxa"/>
        <w:right w:w="100" w:type="dxa"/>
      </w:tblCellMar>
    </w:tblPr>
  </w:style>
  <w:style w:type="table" w:customStyle="1" w:styleId="22">
    <w:name w:val="22"/>
    <w:basedOn w:val="TableNormal"/>
    <w:tblPr>
      <w:tblStyleRowBandSize w:val="1"/>
      <w:tblStyleColBandSize w:val="1"/>
      <w:tblCellMar>
        <w:top w:w="100" w:type="dxa"/>
        <w:left w:w="100" w:type="dxa"/>
        <w:bottom w:w="100" w:type="dxa"/>
        <w:right w:w="100" w:type="dxa"/>
      </w:tblCellMar>
    </w:tblPr>
  </w:style>
  <w:style w:type="table" w:customStyle="1" w:styleId="21">
    <w:name w:val="21"/>
    <w:basedOn w:val="TableNormal"/>
    <w:tblPr>
      <w:tblStyleRowBandSize w:val="1"/>
      <w:tblStyleColBandSize w:val="1"/>
      <w:tblCellMar>
        <w:top w:w="100" w:type="dxa"/>
        <w:left w:w="100" w:type="dxa"/>
        <w:bottom w:w="100" w:type="dxa"/>
        <w:right w:w="100" w:type="dxa"/>
      </w:tblCellMar>
    </w:tblPr>
  </w:style>
  <w:style w:type="table" w:customStyle="1" w:styleId="20">
    <w:name w:val="20"/>
    <w:basedOn w:val="TableNormal"/>
    <w:tblPr>
      <w:tblStyleRowBandSize w:val="1"/>
      <w:tblStyleColBandSize w:val="1"/>
      <w:tblCellMar>
        <w:top w:w="100" w:type="dxa"/>
        <w:left w:w="100" w:type="dxa"/>
        <w:bottom w:w="100" w:type="dxa"/>
        <w:right w:w="100" w:type="dxa"/>
      </w:tblCellMar>
    </w:tblPr>
  </w:style>
  <w:style w:type="table" w:customStyle="1" w:styleId="19">
    <w:name w:val="19"/>
    <w:basedOn w:val="TableNormal"/>
    <w:tblPr>
      <w:tblStyleRowBandSize w:val="1"/>
      <w:tblStyleColBandSize w:val="1"/>
      <w:tblCellMar>
        <w:top w:w="100" w:type="dxa"/>
        <w:left w:w="100" w:type="dxa"/>
        <w:bottom w:w="100" w:type="dxa"/>
        <w:right w:w="100" w:type="dxa"/>
      </w:tblCellMar>
    </w:tblPr>
  </w:style>
  <w:style w:type="table" w:customStyle="1" w:styleId="18">
    <w:name w:val="18"/>
    <w:basedOn w:val="TableNormal"/>
    <w:tblPr>
      <w:tblStyleRowBandSize w:val="1"/>
      <w:tblStyleColBandSize w:val="1"/>
      <w:tblCellMar>
        <w:top w:w="100" w:type="dxa"/>
        <w:left w:w="100" w:type="dxa"/>
        <w:bottom w:w="100" w:type="dxa"/>
        <w:right w:w="100" w:type="dxa"/>
      </w:tblCellMar>
    </w:tblPr>
  </w:style>
  <w:style w:type="table" w:customStyle="1" w:styleId="17">
    <w:name w:val="17"/>
    <w:basedOn w:val="TableNormal"/>
    <w:tblPr>
      <w:tblStyleRowBandSize w:val="1"/>
      <w:tblStyleColBandSize w:val="1"/>
      <w:tblCellMar>
        <w:top w:w="100" w:type="dxa"/>
        <w:left w:w="100" w:type="dxa"/>
        <w:bottom w:w="100" w:type="dxa"/>
        <w:right w:w="100" w:type="dxa"/>
      </w:tblCellMar>
    </w:tblPr>
  </w:style>
  <w:style w:type="table" w:customStyle="1" w:styleId="16">
    <w:name w:val="16"/>
    <w:basedOn w:val="TableNormal"/>
    <w:tblPr>
      <w:tblStyleRowBandSize w:val="1"/>
      <w:tblStyleColBandSize w:val="1"/>
      <w:tblCellMar>
        <w:top w:w="100" w:type="dxa"/>
        <w:left w:w="100" w:type="dxa"/>
        <w:bottom w:w="100" w:type="dxa"/>
        <w:right w:w="100" w:type="dxa"/>
      </w:tblCellMar>
    </w:tblPr>
  </w:style>
  <w:style w:type="table" w:customStyle="1" w:styleId="15">
    <w:name w:val="15"/>
    <w:basedOn w:val="TableNormal"/>
    <w:tblPr>
      <w:tblStyleRowBandSize w:val="1"/>
      <w:tblStyleColBandSize w:val="1"/>
      <w:tblCellMar>
        <w:top w:w="100" w:type="dxa"/>
        <w:left w:w="100" w:type="dxa"/>
        <w:bottom w:w="100" w:type="dxa"/>
        <w:right w:w="100" w:type="dxa"/>
      </w:tblCellMar>
    </w:tblPr>
  </w:style>
  <w:style w:type="table" w:customStyle="1" w:styleId="14">
    <w:name w:val="14"/>
    <w:basedOn w:val="TableNormal"/>
    <w:tblPr>
      <w:tblStyleRowBandSize w:val="1"/>
      <w:tblStyleColBandSize w:val="1"/>
      <w:tblCellMar>
        <w:top w:w="100" w:type="dxa"/>
        <w:left w:w="100" w:type="dxa"/>
        <w:bottom w:w="100" w:type="dxa"/>
        <w:right w:w="100" w:type="dxa"/>
      </w:tblCellMar>
    </w:tblPr>
  </w:style>
  <w:style w:type="table" w:customStyle="1" w:styleId="13">
    <w:name w:val="13"/>
    <w:basedOn w:val="TableNormal"/>
    <w:tblPr>
      <w:tblStyleRowBandSize w:val="1"/>
      <w:tblStyleColBandSize w:val="1"/>
      <w:tblCellMar>
        <w:top w:w="100" w:type="dxa"/>
        <w:left w:w="100" w:type="dxa"/>
        <w:bottom w:w="100" w:type="dxa"/>
        <w:right w:w="100" w:type="dxa"/>
      </w:tblCellMar>
    </w:tblPr>
  </w:style>
  <w:style w:type="table" w:customStyle="1" w:styleId="12">
    <w:name w:val="12"/>
    <w:basedOn w:val="TableNormal"/>
    <w:tblPr>
      <w:tblStyleRowBandSize w:val="1"/>
      <w:tblStyleColBandSize w:val="1"/>
      <w:tblCellMar>
        <w:top w:w="100" w:type="dxa"/>
        <w:left w:w="100" w:type="dxa"/>
        <w:bottom w:w="100" w:type="dxa"/>
        <w:right w:w="100" w:type="dxa"/>
      </w:tblCellMar>
    </w:tblPr>
  </w:style>
  <w:style w:type="table" w:customStyle="1" w:styleId="11">
    <w:name w:val="11"/>
    <w:basedOn w:val="TableNormal"/>
    <w:tblPr>
      <w:tblStyleRowBandSize w:val="1"/>
      <w:tblStyleColBandSize w:val="1"/>
      <w:tblCellMar>
        <w:top w:w="100" w:type="dxa"/>
        <w:left w:w="100" w:type="dxa"/>
        <w:bottom w:w="100" w:type="dxa"/>
        <w:right w:w="100" w:type="dxa"/>
      </w:tblCellMar>
    </w:tblPr>
  </w:style>
  <w:style w:type="table" w:customStyle="1" w:styleId="10">
    <w:name w:val="10"/>
    <w:basedOn w:val="TableNormal"/>
    <w:tblPr>
      <w:tblStyleRowBandSize w:val="1"/>
      <w:tblStyleColBandSize w:val="1"/>
      <w:tblCellMar>
        <w:top w:w="100" w:type="dxa"/>
        <w:left w:w="100" w:type="dxa"/>
        <w:bottom w:w="100" w:type="dxa"/>
        <w:right w:w="100" w:type="dxa"/>
      </w:tblCellMar>
    </w:tblPr>
  </w:style>
  <w:style w:type="table" w:customStyle="1" w:styleId="9">
    <w:name w:val="9"/>
    <w:basedOn w:val="TableNormal"/>
    <w:tblPr>
      <w:tblStyleRowBandSize w:val="1"/>
      <w:tblStyleColBandSize w:val="1"/>
      <w:tblCellMar>
        <w:top w:w="100" w:type="dxa"/>
        <w:left w:w="100" w:type="dxa"/>
        <w:bottom w:w="100" w:type="dxa"/>
        <w:right w:w="100" w:type="dxa"/>
      </w:tblCellMar>
    </w:tblPr>
  </w:style>
  <w:style w:type="table" w:customStyle="1" w:styleId="8">
    <w:name w:val="8"/>
    <w:basedOn w:val="TableNormal"/>
    <w:tblPr>
      <w:tblStyleRowBandSize w:val="1"/>
      <w:tblStyleColBandSize w:val="1"/>
      <w:tblCellMar>
        <w:top w:w="100" w:type="dxa"/>
        <w:left w:w="100" w:type="dxa"/>
        <w:bottom w:w="100" w:type="dxa"/>
        <w:right w:w="100" w:type="dxa"/>
      </w:tblCellMar>
    </w:tblPr>
  </w:style>
  <w:style w:type="table" w:customStyle="1" w:styleId="7">
    <w:name w:val="7"/>
    <w:basedOn w:val="TableNormal"/>
    <w:tblPr>
      <w:tblStyleRowBandSize w:val="1"/>
      <w:tblStyleColBandSize w:val="1"/>
      <w:tblCellMar>
        <w:top w:w="100" w:type="dxa"/>
        <w:left w:w="100" w:type="dxa"/>
        <w:bottom w:w="100" w:type="dxa"/>
        <w:right w:w="100" w:type="dxa"/>
      </w:tblCellMar>
    </w:tblPr>
  </w:style>
  <w:style w:type="table" w:customStyle="1" w:styleId="6">
    <w:name w:val="6"/>
    <w:basedOn w:val="TableNormal"/>
    <w:tblPr>
      <w:tblStyleRowBandSize w:val="1"/>
      <w:tblStyleColBandSize w:val="1"/>
      <w:tblCellMar>
        <w:top w:w="100" w:type="dxa"/>
        <w:left w:w="100" w:type="dxa"/>
        <w:bottom w:w="100" w:type="dxa"/>
        <w:right w:w="100" w:type="dxa"/>
      </w:tblCellMar>
    </w:tblPr>
  </w:style>
  <w:style w:type="table" w:customStyle="1" w:styleId="5">
    <w:name w:val="5"/>
    <w:basedOn w:val="TableNormal"/>
    <w:tblPr>
      <w:tblStyleRowBandSize w:val="1"/>
      <w:tblStyleColBandSize w:val="1"/>
      <w:tblCellMar>
        <w:top w:w="100" w:type="dxa"/>
        <w:left w:w="100" w:type="dxa"/>
        <w:bottom w:w="100" w:type="dxa"/>
        <w:right w:w="100" w:type="dxa"/>
      </w:tblCellMar>
    </w:tblPr>
  </w:style>
  <w:style w:type="table" w:customStyle="1" w:styleId="4">
    <w:name w:val="4"/>
    <w:basedOn w:val="TableNormal"/>
    <w:tblPr>
      <w:tblStyleRowBandSize w:val="1"/>
      <w:tblStyleColBandSize w:val="1"/>
      <w:tblCellMar>
        <w:top w:w="100" w:type="dxa"/>
        <w:left w:w="100" w:type="dxa"/>
        <w:bottom w:w="100" w:type="dxa"/>
        <w:right w:w="100" w:type="dxa"/>
      </w:tblCellMar>
    </w:tblPr>
  </w:style>
  <w:style w:type="table" w:customStyle="1" w:styleId="3">
    <w:name w:val="3"/>
    <w:basedOn w:val="TableNormal"/>
    <w:tblPr>
      <w:tblStyleRowBandSize w:val="1"/>
      <w:tblStyleColBandSize w:val="1"/>
      <w:tblCellMar>
        <w:top w:w="100" w:type="dxa"/>
        <w:left w:w="100" w:type="dxa"/>
        <w:bottom w:w="100" w:type="dxa"/>
        <w:right w:w="100" w:type="dxa"/>
      </w:tblCellMar>
    </w:tblPr>
  </w:style>
  <w:style w:type="table" w:customStyle="1" w:styleId="2">
    <w:name w:val="2"/>
    <w:basedOn w:val="TableNormal"/>
    <w:tblPr>
      <w:tblStyleRowBandSize w:val="1"/>
      <w:tblStyleColBandSize w:val="1"/>
      <w:tblCellMar>
        <w:top w:w="100" w:type="dxa"/>
        <w:left w:w="100" w:type="dxa"/>
        <w:bottom w:w="100" w:type="dxa"/>
        <w:right w:w="100" w:type="dxa"/>
      </w:tblCellMar>
    </w:tblPr>
  </w:style>
  <w:style w:type="table" w:customStyle="1" w:styleId="1">
    <w:name w:val="1"/>
    <w:basedOn w:val="TableNormal"/>
    <w:tblPr>
      <w:tblStyleRowBandSize w:val="1"/>
      <w:tblStyleColBandSize w:val="1"/>
      <w:tblCellMar>
        <w:top w:w="100" w:type="dxa"/>
        <w:left w:w="100" w:type="dxa"/>
        <w:bottom w:w="100" w:type="dxa"/>
        <w:right w:w="100" w:type="dxa"/>
      </w:tblCellMar>
    </w:tblPr>
  </w:style>
  <w:style w:type="paragraph" w:styleId="Jegyzetszveg">
    <w:name w:val="annotation text"/>
    <w:basedOn w:val="Norml"/>
    <w:link w:val="JegyzetszvegChar"/>
    <w:uiPriority w:val="99"/>
    <w:unhideWhenUsed/>
    <w:rsid w:val="005B02D4"/>
    <w:rPr>
      <w:rFonts w:cs="Mangal"/>
      <w:sz w:val="20"/>
      <w:szCs w:val="18"/>
    </w:rPr>
  </w:style>
  <w:style w:type="character" w:customStyle="1" w:styleId="JegyzetszvegChar">
    <w:name w:val="Jegyzetszöveg Char"/>
    <w:basedOn w:val="Bekezdsalapbettpusa"/>
    <w:link w:val="Jegyzetszveg"/>
    <w:uiPriority w:val="99"/>
    <w:rsid w:val="005B02D4"/>
    <w:rPr>
      <w:rFonts w:ascii="Gentium Plus" w:eastAsia="Arial Unicode MS" w:hAnsi="Gentium Plus" w:cs="Mangal"/>
      <w:sz w:val="20"/>
      <w:szCs w:val="18"/>
      <w:lang w:eastAsia="en-US" w:bidi="ar-SA"/>
    </w:rPr>
  </w:style>
  <w:style w:type="character" w:styleId="Jegyzethivatkozs">
    <w:name w:val="annotation reference"/>
    <w:basedOn w:val="Bekezdsalapbettpusa"/>
    <w:uiPriority w:val="99"/>
    <w:semiHidden/>
    <w:unhideWhenUsed/>
    <w:rsid w:val="005B02D4"/>
    <w:rPr>
      <w:sz w:val="16"/>
      <w:szCs w:val="16"/>
    </w:rPr>
  </w:style>
  <w:style w:type="paragraph" w:styleId="Buborkszveg">
    <w:name w:val="Balloon Text"/>
    <w:basedOn w:val="Norml"/>
    <w:link w:val="BuborkszvegChar"/>
    <w:uiPriority w:val="99"/>
    <w:semiHidden/>
    <w:unhideWhenUsed/>
    <w:rsid w:val="005B02D4"/>
    <w:rPr>
      <w:rFonts w:ascii="Segoe UI" w:hAnsi="Segoe UI" w:cs="Mangal"/>
      <w:sz w:val="18"/>
      <w:szCs w:val="16"/>
    </w:rPr>
  </w:style>
  <w:style w:type="character" w:customStyle="1" w:styleId="BuborkszvegChar">
    <w:name w:val="Buborékszöveg Char"/>
    <w:basedOn w:val="Bekezdsalapbettpusa"/>
    <w:link w:val="Buborkszveg"/>
    <w:uiPriority w:val="99"/>
    <w:semiHidden/>
    <w:rsid w:val="005B02D4"/>
    <w:rPr>
      <w:rFonts w:ascii="Segoe UI" w:eastAsia="Arial Unicode MS" w:hAnsi="Segoe UI" w:cs="Mangal"/>
      <w:sz w:val="18"/>
      <w:szCs w:val="16"/>
      <w:lang w:eastAsia="en-US" w:bidi="ar-SA"/>
    </w:rPr>
  </w:style>
  <w:style w:type="paragraph" w:styleId="llb">
    <w:name w:val="footer"/>
    <w:basedOn w:val="Norml"/>
    <w:link w:val="llbChar"/>
    <w:uiPriority w:val="24"/>
    <w:rsid w:val="005B02D4"/>
    <w:pPr>
      <w:tabs>
        <w:tab w:val="center" w:pos="4536"/>
        <w:tab w:val="right" w:pos="9072"/>
      </w:tabs>
    </w:pPr>
  </w:style>
  <w:style w:type="character" w:customStyle="1" w:styleId="llbChar">
    <w:name w:val="Élőláb Char"/>
    <w:basedOn w:val="Bekezdsalapbettpusa"/>
    <w:link w:val="llb"/>
    <w:uiPriority w:val="24"/>
    <w:rsid w:val="005B02D4"/>
    <w:rPr>
      <w:rFonts w:ascii="Gentium Plus" w:eastAsia="Arial Unicode MS" w:hAnsi="Gentium Plus" w:cs="Arial Unicode MS"/>
      <w:sz w:val="22"/>
      <w:szCs w:val="22"/>
      <w:lang w:eastAsia="en-US" w:bidi="ar-SA"/>
    </w:rPr>
  </w:style>
  <w:style w:type="character" w:customStyle="1" w:styleId="Foreign">
    <w:name w:val="Foreign"/>
    <w:basedOn w:val="Bekezdsalapbettpusa"/>
    <w:uiPriority w:val="1"/>
    <w:rsid w:val="005B02D4"/>
    <w:rPr>
      <w:i/>
      <w:noProof/>
    </w:rPr>
  </w:style>
  <w:style w:type="paragraph" w:styleId="Lista">
    <w:name w:val="List"/>
    <w:basedOn w:val="Norml"/>
    <w:uiPriority w:val="7"/>
    <w:qFormat/>
    <w:rsid w:val="005B02D4"/>
    <w:pPr>
      <w:keepLines/>
      <w:widowControl/>
      <w:numPr>
        <w:numId w:val="2"/>
      </w:numPr>
    </w:pPr>
  </w:style>
  <w:style w:type="paragraph" w:styleId="Lista2">
    <w:name w:val="List 2"/>
    <w:basedOn w:val="Lista"/>
    <w:uiPriority w:val="7"/>
    <w:rsid w:val="005B02D4"/>
    <w:pPr>
      <w:numPr>
        <w:ilvl w:val="1"/>
      </w:numPr>
    </w:pPr>
  </w:style>
  <w:style w:type="paragraph" w:styleId="Lista3">
    <w:name w:val="List 3"/>
    <w:basedOn w:val="Lista"/>
    <w:uiPriority w:val="7"/>
    <w:rsid w:val="005B02D4"/>
    <w:pPr>
      <w:numPr>
        <w:ilvl w:val="2"/>
      </w:numPr>
    </w:pPr>
  </w:style>
  <w:style w:type="paragraph" w:styleId="Lista4">
    <w:name w:val="List 4"/>
    <w:basedOn w:val="Lista"/>
    <w:uiPriority w:val="7"/>
    <w:rsid w:val="005B02D4"/>
    <w:pPr>
      <w:numPr>
        <w:ilvl w:val="3"/>
      </w:numPr>
    </w:pPr>
  </w:style>
  <w:style w:type="paragraph" w:styleId="Lista5">
    <w:name w:val="List 5"/>
    <w:basedOn w:val="Lista"/>
    <w:uiPriority w:val="7"/>
    <w:rsid w:val="005B02D4"/>
    <w:pPr>
      <w:numPr>
        <w:ilvl w:val="4"/>
      </w:numPr>
    </w:pPr>
  </w:style>
  <w:style w:type="character" w:customStyle="1" w:styleId="Nv">
    <w:name w:val="Név"/>
    <w:basedOn w:val="Bekezdsalapbettpusa"/>
    <w:uiPriority w:val="1"/>
    <w:rsid w:val="005B02D4"/>
    <w:rPr>
      <w:smallCaps/>
      <w:noProof/>
    </w:rPr>
  </w:style>
  <w:style w:type="paragraph" w:styleId="lfej">
    <w:name w:val="header"/>
    <w:basedOn w:val="Norml"/>
    <w:link w:val="lfejChar"/>
    <w:uiPriority w:val="24"/>
    <w:qFormat/>
    <w:rsid w:val="005B02D4"/>
    <w:pPr>
      <w:tabs>
        <w:tab w:val="center" w:pos="4536"/>
        <w:tab w:val="right" w:pos="9072"/>
      </w:tabs>
    </w:pPr>
  </w:style>
  <w:style w:type="character" w:customStyle="1" w:styleId="lfejChar">
    <w:name w:val="Élőfej Char"/>
    <w:basedOn w:val="Bekezdsalapbettpusa"/>
    <w:link w:val="lfej"/>
    <w:uiPriority w:val="24"/>
    <w:rsid w:val="005B02D4"/>
    <w:rPr>
      <w:rFonts w:ascii="Gentium Plus" w:eastAsia="Arial Unicode MS" w:hAnsi="Gentium Plus" w:cs="Arial Unicode MS"/>
      <w:sz w:val="22"/>
      <w:szCs w:val="22"/>
      <w:lang w:eastAsia="en-US" w:bidi="ar-SA"/>
    </w:rPr>
  </w:style>
  <w:style w:type="paragraph" w:styleId="Irodalomjegyzk">
    <w:name w:val="Bibliography"/>
    <w:aliases w:val="Bibliography"/>
    <w:basedOn w:val="Norml"/>
    <w:uiPriority w:val="37"/>
    <w:unhideWhenUsed/>
    <w:rsid w:val="005B02D4"/>
    <w:pPr>
      <w:ind w:left="720" w:hanging="720"/>
    </w:pPr>
  </w:style>
  <w:style w:type="character" w:customStyle="1" w:styleId="Code">
    <w:name w:val="Code"/>
    <w:uiPriority w:val="1"/>
    <w:qFormat/>
    <w:rsid w:val="005B02D4"/>
    <w:rPr>
      <w:rFonts w:ascii="Consolas" w:eastAsia="Arial Unicode MS" w:hAnsi="Consolas" w:cs="Consolas"/>
      <w:noProof/>
      <w:color w:val="002060"/>
      <w:bdr w:val="none" w:sz="0" w:space="0" w:color="auto"/>
      <w:shd w:val="clear" w:color="auto" w:fill="F2F2F2" w:themeFill="background1" w:themeFillShade="F2"/>
      <w:lang w:val="en-GB"/>
    </w:rPr>
  </w:style>
  <w:style w:type="character" w:customStyle="1" w:styleId="Comment">
    <w:name w:val="Comment"/>
    <w:basedOn w:val="Bekezdsalapbettpusa"/>
    <w:uiPriority w:val="1"/>
    <w:qFormat/>
    <w:rsid w:val="001B761D"/>
    <w:rPr>
      <w:rFonts w:ascii="Tahoma" w:hAnsi="Tahoma"/>
      <w:noProof/>
      <w:color w:val="00B050"/>
      <w:sz w:val="20"/>
      <w:lang w:val="en-GB"/>
    </w:rPr>
  </w:style>
  <w:style w:type="paragraph" w:styleId="Lbjegyzetszveg">
    <w:name w:val="footnote text"/>
    <w:basedOn w:val="Norml"/>
    <w:link w:val="LbjegyzetszvegChar"/>
    <w:uiPriority w:val="99"/>
    <w:unhideWhenUsed/>
    <w:rsid w:val="005B02D4"/>
    <w:pPr>
      <w:tabs>
        <w:tab w:val="right" w:pos="227"/>
        <w:tab w:val="left" w:pos="284"/>
      </w:tabs>
      <w:spacing w:line="220" w:lineRule="exact"/>
      <w:ind w:left="284" w:hanging="284"/>
    </w:pPr>
    <w:rPr>
      <w:sz w:val="18"/>
      <w:szCs w:val="16"/>
    </w:rPr>
  </w:style>
  <w:style w:type="character" w:customStyle="1" w:styleId="LbjegyzetszvegChar">
    <w:name w:val="Lábjegyzetszöveg Char"/>
    <w:basedOn w:val="Bekezdsalapbettpusa"/>
    <w:link w:val="Lbjegyzetszveg"/>
    <w:uiPriority w:val="99"/>
    <w:rsid w:val="005B02D4"/>
    <w:rPr>
      <w:rFonts w:ascii="Gentium Plus" w:eastAsia="Arial Unicode MS" w:hAnsi="Gentium Plus" w:cs="Arial Unicode MS"/>
      <w:sz w:val="18"/>
      <w:szCs w:val="16"/>
      <w:lang w:eastAsia="en-US" w:bidi="ar-SA"/>
    </w:rPr>
  </w:style>
  <w:style w:type="character" w:styleId="Lbjegyzet-hivatkozs">
    <w:name w:val="footnote reference"/>
    <w:basedOn w:val="Bekezdsalapbettpusa"/>
    <w:uiPriority w:val="99"/>
    <w:unhideWhenUsed/>
    <w:rsid w:val="005B02D4"/>
    <w:rPr>
      <w:vertAlign w:val="superscript"/>
    </w:rPr>
  </w:style>
  <w:style w:type="character" w:customStyle="1" w:styleId="ForeignKannadaScript">
    <w:name w:val="Foreign: KannadaScript"/>
    <w:basedOn w:val="Foreign"/>
    <w:uiPriority w:val="1"/>
    <w:qFormat/>
    <w:rsid w:val="005B02D4"/>
    <w:rPr>
      <w:rFonts w:ascii="Gentium Plus" w:hAnsi="Gentium Plus" w:cs="Arial Unicode MS"/>
      <w:b w:val="0"/>
      <w:i w:val="0"/>
      <w:noProof/>
    </w:rPr>
  </w:style>
  <w:style w:type="character" w:customStyle="1" w:styleId="ForeignTamilScript">
    <w:name w:val="Foreign: TamilScript"/>
    <w:basedOn w:val="Foreign"/>
    <w:uiPriority w:val="1"/>
    <w:qFormat/>
    <w:rsid w:val="005B02D4"/>
    <w:rPr>
      <w:rFonts w:ascii="Gentium Plus" w:hAnsi="Gentium Plus" w:cs="Nirmala UI"/>
      <w:b w:val="0"/>
      <w:i w:val="0"/>
      <w:noProof/>
      <w:szCs w:val="24"/>
    </w:rPr>
  </w:style>
  <w:style w:type="character" w:customStyle="1" w:styleId="ForeignBalineseScript">
    <w:name w:val="Foreign: BalineseScript"/>
    <w:basedOn w:val="Foreign"/>
    <w:uiPriority w:val="1"/>
    <w:qFormat/>
    <w:rsid w:val="005B02D4"/>
    <w:rPr>
      <w:rFonts w:ascii="Noto Sans Balinese" w:hAnsi="Noto Sans Balinese" w:cs="Gentium"/>
      <w:i w:val="0"/>
      <w:noProof/>
      <w:position w:val="0"/>
      <w:szCs w:val="24"/>
    </w:rPr>
  </w:style>
  <w:style w:type="character" w:customStyle="1" w:styleId="ForeignThaiScript">
    <w:name w:val="Foreign: ThaiScript"/>
    <w:basedOn w:val="Foreign"/>
    <w:uiPriority w:val="1"/>
    <w:qFormat/>
    <w:rsid w:val="005B02D4"/>
    <w:rPr>
      <w:rFonts w:ascii="Leelawadee UI" w:hAnsi="Leelawadee UI" w:cs="Leelawadee UI"/>
      <w:i w:val="0"/>
      <w:noProof/>
    </w:rPr>
  </w:style>
  <w:style w:type="character" w:customStyle="1" w:styleId="ForeignBrahmiScript">
    <w:name w:val="Foreign: BrahmiScript"/>
    <w:basedOn w:val="Foreign"/>
    <w:uiPriority w:val="1"/>
    <w:qFormat/>
    <w:rsid w:val="005B02D4"/>
    <w:rPr>
      <w:rFonts w:ascii="Segoe UI Historic" w:hAnsi="Segoe UI Historic" w:cs="Segoe UI Historic"/>
      <w:i w:val="0"/>
      <w:noProof/>
    </w:rPr>
  </w:style>
  <w:style w:type="character" w:customStyle="1" w:styleId="ForeignOriyaScript">
    <w:name w:val="Foreign: OriyaScript"/>
    <w:basedOn w:val="Foreign"/>
    <w:uiPriority w:val="1"/>
    <w:qFormat/>
    <w:rsid w:val="005B02D4"/>
    <w:rPr>
      <w:rFonts w:ascii="Arial Unicode MS" w:hAnsi="Arial Unicode MS" w:cs="Nirmala UI"/>
      <w:i w:val="0"/>
      <w:noProof/>
    </w:rPr>
  </w:style>
  <w:style w:type="paragraph" w:styleId="NormlWeb">
    <w:name w:val="Normal (Web)"/>
    <w:basedOn w:val="Norml"/>
    <w:uiPriority w:val="99"/>
    <w:semiHidden/>
    <w:unhideWhenUsed/>
    <w:rsid w:val="005B02D4"/>
    <w:pPr>
      <w:widowControl/>
      <w:autoSpaceDE/>
      <w:autoSpaceDN/>
      <w:spacing w:before="100" w:beforeAutospacing="1" w:after="100" w:afterAutospacing="1" w:line="240" w:lineRule="auto"/>
    </w:pPr>
    <w:rPr>
      <w:rFonts w:ascii="Times New Roman" w:hAnsi="Times New Roman" w:cs="Times New Roman"/>
      <w:szCs w:val="24"/>
      <w:lang w:eastAsia="en-GB" w:bidi="hi-IN"/>
    </w:rPr>
  </w:style>
  <w:style w:type="paragraph" w:customStyle="1" w:styleId="Legend">
    <w:name w:val="Legend"/>
    <w:basedOn w:val="Norml"/>
    <w:qFormat/>
    <w:rsid w:val="005B02D4"/>
    <w:pPr>
      <w:tabs>
        <w:tab w:val="right" w:pos="851"/>
        <w:tab w:val="left" w:pos="1134"/>
      </w:tabs>
    </w:pPr>
    <w:rPr>
      <w:lang w:eastAsia="en-GB" w:bidi="hi-IN"/>
    </w:rPr>
  </w:style>
  <w:style w:type="character" w:styleId="Hiperhivatkozs">
    <w:name w:val="Hyperlink"/>
    <w:basedOn w:val="Bekezdsalapbettpusa"/>
    <w:uiPriority w:val="99"/>
    <w:unhideWhenUsed/>
    <w:rsid w:val="005B02D4"/>
    <w:rPr>
      <w:color w:val="0000FF" w:themeColor="hyperlink"/>
      <w:u w:val="single"/>
    </w:rPr>
  </w:style>
  <w:style w:type="character" w:styleId="Feloldatlanmegemlts">
    <w:name w:val="Unresolved Mention"/>
    <w:basedOn w:val="Bekezdsalapbettpusa"/>
    <w:uiPriority w:val="99"/>
    <w:semiHidden/>
    <w:unhideWhenUsed/>
    <w:rsid w:val="005B02D4"/>
    <w:rPr>
      <w:color w:val="605E5C"/>
      <w:shd w:val="clear" w:color="auto" w:fill="E1DFDD"/>
    </w:rPr>
  </w:style>
  <w:style w:type="character" w:styleId="Mrltotthiperhivatkozs">
    <w:name w:val="FollowedHyperlink"/>
    <w:basedOn w:val="Bekezdsalapbettpusa"/>
    <w:uiPriority w:val="99"/>
    <w:semiHidden/>
    <w:unhideWhenUsed/>
    <w:rsid w:val="005B02D4"/>
    <w:rPr>
      <w:color w:val="800080" w:themeColor="followedHyperlink"/>
      <w:u w:val="single"/>
    </w:rPr>
  </w:style>
  <w:style w:type="table" w:styleId="Rcsostblzat">
    <w:name w:val="Table Grid"/>
    <w:basedOn w:val="Normltblzat"/>
    <w:uiPriority w:val="39"/>
    <w:rsid w:val="005B02D4"/>
    <w:pPr>
      <w:ind w:left="0" w:firstLine="567"/>
    </w:pPr>
    <w:rPr>
      <w:rFonts w:eastAsia="MS Mincho"/>
      <w:lang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text">
    <w:name w:val="Tabletext"/>
    <w:basedOn w:val="Norml"/>
    <w:qFormat/>
    <w:rsid w:val="005B02D4"/>
    <w:pPr>
      <w:spacing w:line="240" w:lineRule="auto"/>
    </w:pPr>
    <w:rPr>
      <w:rFonts w:ascii="Calibri" w:hAnsi="Calibri"/>
      <w:sz w:val="20"/>
      <w:szCs w:val="20"/>
    </w:rPr>
  </w:style>
  <w:style w:type="character" w:customStyle="1" w:styleId="ImageInsetSundanese">
    <w:name w:val="ImageInsetSundanese"/>
    <w:basedOn w:val="Bekezdsalapbettpusa"/>
    <w:uiPriority w:val="1"/>
    <w:qFormat/>
    <w:rsid w:val="005B02D4"/>
    <w:rPr>
      <w:noProof/>
      <w:position w:val="-10"/>
      <w:lang w:val="en-GB" w:eastAsia="fr-FR"/>
    </w:rPr>
  </w:style>
  <w:style w:type="character" w:customStyle="1" w:styleId="ForeignKhmerScript">
    <w:name w:val="Foreign: KhmerScript"/>
    <w:basedOn w:val="Bekezdsalapbettpusa"/>
    <w:uiPriority w:val="1"/>
    <w:qFormat/>
    <w:rsid w:val="005B02D4"/>
    <w:rPr>
      <w:rFonts w:ascii="Gentium Plus" w:hAnsi="Gentium Plus" w:cs="DaunPenh"/>
      <w:szCs w:val="36"/>
      <w:lang w:bidi="km-KH"/>
    </w:rPr>
  </w:style>
  <w:style w:type="character" w:customStyle="1" w:styleId="MetreCode">
    <w:name w:val="MetreCode"/>
    <w:basedOn w:val="Bekezdsalapbettpusa"/>
    <w:uiPriority w:val="1"/>
    <w:qFormat/>
    <w:rsid w:val="005B02D4"/>
    <w:rPr>
      <w:rFonts w:ascii="Cardo" w:eastAsia="Arial Unicode MS" w:hAnsi="Cardo" w:cs="Arial Unicode MS"/>
      <w:spacing w:val="30"/>
    </w:rPr>
  </w:style>
  <w:style w:type="paragraph" w:styleId="Tartalomjegyzkcmsora">
    <w:name w:val="TOC Heading"/>
    <w:basedOn w:val="Cmsor1"/>
    <w:next w:val="Norml"/>
    <w:uiPriority w:val="39"/>
    <w:unhideWhenUsed/>
    <w:qFormat/>
    <w:rsid w:val="001B761D"/>
    <w:pPr>
      <w:keepLines/>
      <w:widowControl/>
      <w:autoSpaceDE/>
      <w:autoSpaceDN/>
      <w:spacing w:after="0" w:line="259" w:lineRule="auto"/>
      <w:jc w:val="left"/>
      <w:outlineLvl w:val="9"/>
    </w:pPr>
    <w:rPr>
      <w:rFonts w:asciiTheme="majorHAnsi" w:eastAsiaTheme="majorEastAsia" w:hAnsiTheme="majorHAnsi" w:cstheme="majorBidi"/>
      <w:b w:val="0"/>
      <w:bCs w:val="0"/>
      <w:color w:val="365F91" w:themeColor="accent1" w:themeShade="BF"/>
      <w:kern w:val="0"/>
      <w:szCs w:val="32"/>
      <w:lang w:eastAsia="en-GB" w:bidi="hi-IN"/>
    </w:rPr>
  </w:style>
  <w:style w:type="paragraph" w:styleId="TJ1">
    <w:name w:val="toc 1"/>
    <w:basedOn w:val="Norml"/>
    <w:next w:val="Norml"/>
    <w:uiPriority w:val="39"/>
    <w:unhideWhenUsed/>
    <w:rsid w:val="005B02D4"/>
    <w:pPr>
      <w:pBdr>
        <w:bottom w:val="single" w:sz="12" w:space="1" w:color="auto"/>
      </w:pBdr>
      <w:tabs>
        <w:tab w:val="left" w:pos="284"/>
        <w:tab w:val="right" w:pos="9639"/>
      </w:tabs>
      <w:spacing w:before="60" w:line="240" w:lineRule="exact"/>
    </w:pPr>
    <w:rPr>
      <w:rFonts w:ascii="Calibri" w:hAnsi="Calibri"/>
      <w:b/>
    </w:rPr>
  </w:style>
  <w:style w:type="paragraph" w:styleId="TJ2">
    <w:name w:val="toc 2"/>
    <w:basedOn w:val="Norml"/>
    <w:next w:val="Norml"/>
    <w:uiPriority w:val="39"/>
    <w:unhideWhenUsed/>
    <w:rsid w:val="005B02D4"/>
    <w:pPr>
      <w:tabs>
        <w:tab w:val="left" w:pos="567"/>
        <w:tab w:val="right" w:leader="dot" w:pos="9639"/>
      </w:tabs>
      <w:spacing w:line="220" w:lineRule="exact"/>
      <w:ind w:left="227"/>
    </w:pPr>
    <w:rPr>
      <w:rFonts w:asciiTheme="majorHAnsi" w:hAnsiTheme="majorHAnsi"/>
      <w:sz w:val="18"/>
      <w:szCs w:val="18"/>
    </w:rPr>
  </w:style>
  <w:style w:type="paragraph" w:styleId="TJ3">
    <w:name w:val="toc 3"/>
    <w:basedOn w:val="Norml"/>
    <w:next w:val="Norml"/>
    <w:uiPriority w:val="39"/>
    <w:unhideWhenUsed/>
    <w:rsid w:val="005B02D4"/>
    <w:pPr>
      <w:tabs>
        <w:tab w:val="left" w:pos="1134"/>
        <w:tab w:val="right" w:pos="9639"/>
      </w:tabs>
      <w:spacing w:line="220" w:lineRule="exact"/>
      <w:ind w:left="567"/>
    </w:pPr>
    <w:rPr>
      <w:rFonts w:asciiTheme="majorHAnsi" w:hAnsiTheme="majorHAnsi"/>
      <w:sz w:val="18"/>
    </w:rPr>
  </w:style>
  <w:style w:type="paragraph" w:styleId="Vltozat">
    <w:name w:val="Revision"/>
    <w:hidden/>
    <w:uiPriority w:val="99"/>
    <w:semiHidden/>
    <w:rsid w:val="005B02D4"/>
    <w:pPr>
      <w:widowControl/>
      <w:ind w:left="0"/>
      <w:jc w:val="left"/>
    </w:pPr>
    <w:rPr>
      <w:rFonts w:ascii="Gentium Plus" w:eastAsia="Times New Roman" w:hAnsi="Gentium Plus" w:cs="Arial Unicode MS"/>
      <w:szCs w:val="22"/>
      <w:lang w:eastAsia="en-US" w:bidi="ar-SA"/>
    </w:rPr>
  </w:style>
  <w:style w:type="character" w:customStyle="1" w:styleId="Codeattribute">
    <w:name w:val="Code_attribute"/>
    <w:basedOn w:val="Code"/>
    <w:uiPriority w:val="1"/>
    <w:qFormat/>
    <w:rsid w:val="005B02D4"/>
    <w:rPr>
      <w:rFonts w:ascii="Consolas" w:eastAsia="Arial Unicode MS" w:hAnsi="Consolas" w:cs="Consolas"/>
      <w:noProof/>
      <w:color w:val="008080"/>
      <w:bdr w:val="none" w:sz="0" w:space="0" w:color="auto"/>
      <w:shd w:val="clear" w:color="auto" w:fill="F2F2F2" w:themeFill="background1" w:themeFillShade="F2"/>
      <w:lang w:val="en-GB"/>
    </w:rPr>
  </w:style>
  <w:style w:type="character" w:customStyle="1" w:styleId="Codevalue">
    <w:name w:val="Code_value"/>
    <w:basedOn w:val="Code"/>
    <w:uiPriority w:val="1"/>
    <w:qFormat/>
    <w:rsid w:val="005B02D4"/>
    <w:rPr>
      <w:rFonts w:ascii="Consolas" w:eastAsia="Consolas" w:hAnsi="Consolas" w:cs="Consolas"/>
      <w:noProof/>
      <w:color w:val="C00000"/>
      <w:bdr w:val="none" w:sz="0" w:space="0" w:color="auto"/>
      <w:shd w:val="clear" w:color="auto" w:fill="F2F2F2" w:themeFill="background1" w:themeFillShade="F2"/>
      <w:lang w:val="en-GB"/>
    </w:rPr>
  </w:style>
  <w:style w:type="character" w:customStyle="1" w:styleId="Codecomment">
    <w:name w:val="Code_comment"/>
    <w:basedOn w:val="Code"/>
    <w:uiPriority w:val="1"/>
    <w:qFormat/>
    <w:rsid w:val="005B02D4"/>
    <w:rPr>
      <w:rFonts w:ascii="Consolas" w:eastAsia="Consolas" w:hAnsi="Consolas" w:cs="Consolas"/>
      <w:i/>
      <w:iCs/>
      <w:noProof/>
      <w:color w:val="999988"/>
      <w:bdr w:val="none" w:sz="0" w:space="0" w:color="auto"/>
      <w:shd w:val="clear" w:color="auto" w:fill="F2F2F2" w:themeFill="background1" w:themeFillShade="F2"/>
      <w:lang w:val="en-GB"/>
    </w:rPr>
  </w:style>
  <w:style w:type="character" w:customStyle="1" w:styleId="Codeinstruction">
    <w:name w:val="Code_instruction"/>
    <w:basedOn w:val="Code"/>
    <w:uiPriority w:val="1"/>
    <w:qFormat/>
    <w:rsid w:val="005B02D4"/>
    <w:rPr>
      <w:rFonts w:ascii="Consolas" w:eastAsia="Consolas" w:hAnsi="Consolas" w:cs="Consolas"/>
      <w:b/>
      <w:bCs/>
      <w:noProof/>
      <w:color w:val="969696"/>
      <w:bdr w:val="none" w:sz="0" w:space="0" w:color="auto"/>
      <w:shd w:val="clear" w:color="auto" w:fill="F2F2F2" w:themeFill="background1" w:themeFillShade="F2"/>
      <w:lang w:val="en-GB"/>
    </w:rPr>
  </w:style>
  <w:style w:type="character" w:customStyle="1" w:styleId="Codetext">
    <w:name w:val="Code_text"/>
    <w:basedOn w:val="Code"/>
    <w:uiPriority w:val="1"/>
    <w:qFormat/>
    <w:rsid w:val="005B02D4"/>
    <w:rPr>
      <w:rFonts w:ascii="Consolas" w:eastAsia="Arial Unicode MS" w:hAnsi="Consolas" w:cs="Consolas"/>
      <w:noProof/>
      <w:color w:val="000000" w:themeColor="text1"/>
      <w:bdr w:val="none" w:sz="0" w:space="0" w:color="auto"/>
      <w:shd w:val="clear" w:color="auto" w:fill="F2F2F2" w:themeFill="background1" w:themeFillShade="F2"/>
      <w:lang w:val="en-GB"/>
    </w:rPr>
  </w:style>
  <w:style w:type="paragraph" w:styleId="Kpalrs">
    <w:name w:val="caption"/>
    <w:basedOn w:val="Norml"/>
    <w:next w:val="Norml"/>
    <w:uiPriority w:val="35"/>
    <w:unhideWhenUsed/>
    <w:qFormat/>
    <w:rsid w:val="005B02D4"/>
    <w:pPr>
      <w:keepNext/>
      <w:spacing w:before="40" w:after="40" w:line="240" w:lineRule="auto"/>
      <w:jc w:val="center"/>
    </w:pPr>
    <w:rPr>
      <w:rFonts w:ascii="Calibri" w:hAnsi="Calibri"/>
      <w:b/>
      <w:iCs/>
      <w:sz w:val="18"/>
      <w:szCs w:val="18"/>
    </w:rPr>
  </w:style>
  <w:style w:type="table" w:customStyle="1" w:styleId="CodeSampleTable">
    <w:name w:val="CodeSampleTable"/>
    <w:basedOn w:val="Normltblzat"/>
    <w:uiPriority w:val="99"/>
    <w:rsid w:val="005B02D4"/>
    <w:pPr>
      <w:widowControl/>
      <w:ind w:left="0"/>
      <w:jc w:val="left"/>
    </w:pPr>
    <w:rPr>
      <w:sz w:val="18"/>
    </w:rPr>
    <w:tblPr>
      <w:tblBorders>
        <w:top w:val="single" w:sz="6" w:space="0" w:color="auto"/>
        <w:left w:val="single" w:sz="6" w:space="0" w:color="auto"/>
        <w:bottom w:val="single" w:sz="6" w:space="0" w:color="auto"/>
        <w:right w:val="single" w:sz="6" w:space="0" w:color="auto"/>
      </w:tblBorders>
      <w:tblCellMar>
        <w:left w:w="0" w:type="dxa"/>
        <w:right w:w="0" w:type="dxa"/>
      </w:tblCellMar>
    </w:tblPr>
    <w:trPr>
      <w:cantSplit/>
    </w:trPr>
    <w:tcPr>
      <w:shd w:val="clear" w:color="auto" w:fill="auto"/>
    </w:tcPr>
    <w:tblStylePr w:type="firstRow">
      <w:rPr>
        <w:rFonts w:asciiTheme="majorHAnsi" w:hAnsiTheme="majorHAnsi"/>
        <w:sz w:val="18"/>
      </w:rPr>
      <w:tblPr/>
      <w:tcPr>
        <w:tcBorders>
          <w:bottom w:val="single" w:sz="4" w:space="0" w:color="auto"/>
        </w:tcBorders>
        <w:shd w:val="clear" w:color="auto" w:fill="EAF1DD" w:themeFill="accent3" w:themeFillTint="33"/>
      </w:tcPr>
    </w:tblStylePr>
  </w:style>
  <w:style w:type="paragraph" w:customStyle="1" w:styleId="CodeParagraph">
    <w:name w:val="CodeParagraph"/>
    <w:basedOn w:val="Norml"/>
    <w:qFormat/>
    <w:rsid w:val="005B02D4"/>
    <w:pPr>
      <w:shd w:val="clear" w:color="auto" w:fill="F2F2F2" w:themeFill="background1" w:themeFillShade="F2"/>
      <w:spacing w:line="220" w:lineRule="exact"/>
    </w:pPr>
    <w:rPr>
      <w:sz w:val="18"/>
      <w:szCs w:val="18"/>
    </w:rPr>
  </w:style>
  <w:style w:type="paragraph" w:customStyle="1" w:styleId="TableNote">
    <w:name w:val="TableNote"/>
    <w:basedOn w:val="Tabletext"/>
    <w:qFormat/>
    <w:rsid w:val="005B02D4"/>
    <w:pPr>
      <w:widowControl/>
      <w:numPr>
        <w:numId w:val="6"/>
      </w:numPr>
      <w:spacing w:before="60"/>
      <w:contextualSpacing/>
    </w:pPr>
  </w:style>
  <w:style w:type="character" w:customStyle="1" w:styleId="ForeignTamilGrantha">
    <w:name w:val="Foreign:TamilGrantha"/>
    <w:basedOn w:val="ForeignTamilScript"/>
    <w:uiPriority w:val="1"/>
    <w:qFormat/>
    <w:rsid w:val="005B02D4"/>
    <w:rPr>
      <w:rFonts w:ascii="Noto Sans Grantha" w:hAnsi="Noto Sans Grantha" w:cs="Noto Sans Grantha"/>
      <w:b w:val="0"/>
      <w:i w:val="0"/>
      <w:noProof/>
      <w:szCs w:val="24"/>
    </w:rPr>
  </w:style>
  <w:style w:type="character" w:customStyle="1" w:styleId="ForeignDevanagariScript">
    <w:name w:val="Foreign:DevanagariScript"/>
    <w:basedOn w:val="ForeignKannadaScript"/>
    <w:uiPriority w:val="1"/>
    <w:qFormat/>
    <w:rsid w:val="005B02D4"/>
    <w:rPr>
      <w:rFonts w:ascii="Gentium Plus" w:hAnsi="Gentium Plus" w:cs="Arial Unicode MS"/>
      <w:b w:val="0"/>
      <w:i w:val="0"/>
      <w:noProof/>
    </w:rPr>
  </w:style>
  <w:style w:type="paragraph" w:styleId="TJ4">
    <w:name w:val="toc 4"/>
    <w:basedOn w:val="TJ3"/>
    <w:next w:val="Norml"/>
    <w:autoRedefine/>
    <w:uiPriority w:val="39"/>
    <w:unhideWhenUsed/>
    <w:rsid w:val="005B02D4"/>
    <w:pPr>
      <w:widowControl/>
      <w:tabs>
        <w:tab w:val="clear" w:pos="1134"/>
        <w:tab w:val="clear" w:pos="9639"/>
        <w:tab w:val="left" w:pos="1928"/>
        <w:tab w:val="left" w:pos="1985"/>
        <w:tab w:val="right" w:pos="9628"/>
      </w:tabs>
      <w:autoSpaceDE/>
      <w:autoSpaceDN/>
      <w:spacing w:line="240" w:lineRule="auto"/>
      <w:ind w:left="1134"/>
    </w:pPr>
    <w:rPr>
      <w:lang w:eastAsia="zh-CN" w:bidi="hi-IN"/>
    </w:rPr>
  </w:style>
  <w:style w:type="paragraph" w:styleId="TJ5">
    <w:name w:val="toc 5"/>
    <w:basedOn w:val="Norml"/>
    <w:next w:val="Norml"/>
    <w:autoRedefine/>
    <w:uiPriority w:val="39"/>
    <w:unhideWhenUsed/>
    <w:rsid w:val="00900BF7"/>
    <w:pPr>
      <w:widowControl/>
      <w:autoSpaceDE/>
      <w:autoSpaceDN/>
      <w:spacing w:after="100" w:line="259" w:lineRule="auto"/>
      <w:ind w:left="880"/>
    </w:pPr>
    <w:rPr>
      <w:rFonts w:asciiTheme="minorHAnsi" w:eastAsia="SimSun" w:hAnsiTheme="minorHAnsi" w:cstheme="minorBidi"/>
      <w:szCs w:val="20"/>
      <w:lang w:val="hu-HU" w:eastAsia="zh-CN" w:bidi="hi-IN"/>
    </w:rPr>
  </w:style>
  <w:style w:type="paragraph" w:styleId="TJ6">
    <w:name w:val="toc 6"/>
    <w:basedOn w:val="Norml"/>
    <w:next w:val="Norml"/>
    <w:autoRedefine/>
    <w:uiPriority w:val="39"/>
    <w:unhideWhenUsed/>
    <w:rsid w:val="00900BF7"/>
    <w:pPr>
      <w:widowControl/>
      <w:autoSpaceDE/>
      <w:autoSpaceDN/>
      <w:spacing w:after="100" w:line="259" w:lineRule="auto"/>
      <w:ind w:left="1100"/>
    </w:pPr>
    <w:rPr>
      <w:rFonts w:asciiTheme="minorHAnsi" w:eastAsia="SimSun" w:hAnsiTheme="minorHAnsi" w:cstheme="minorBidi"/>
      <w:szCs w:val="20"/>
      <w:lang w:val="hu-HU" w:eastAsia="zh-CN" w:bidi="hi-IN"/>
    </w:rPr>
  </w:style>
  <w:style w:type="paragraph" w:styleId="TJ7">
    <w:name w:val="toc 7"/>
    <w:basedOn w:val="Norml"/>
    <w:next w:val="Norml"/>
    <w:autoRedefine/>
    <w:uiPriority w:val="39"/>
    <w:unhideWhenUsed/>
    <w:rsid w:val="00900BF7"/>
    <w:pPr>
      <w:widowControl/>
      <w:autoSpaceDE/>
      <w:autoSpaceDN/>
      <w:spacing w:after="100" w:line="259" w:lineRule="auto"/>
      <w:ind w:left="1320"/>
    </w:pPr>
    <w:rPr>
      <w:rFonts w:asciiTheme="minorHAnsi" w:eastAsia="SimSun" w:hAnsiTheme="minorHAnsi" w:cstheme="minorBidi"/>
      <w:szCs w:val="20"/>
      <w:lang w:val="hu-HU" w:eastAsia="zh-CN" w:bidi="hi-IN"/>
    </w:rPr>
  </w:style>
  <w:style w:type="paragraph" w:styleId="TJ8">
    <w:name w:val="toc 8"/>
    <w:basedOn w:val="Norml"/>
    <w:next w:val="Norml"/>
    <w:autoRedefine/>
    <w:uiPriority w:val="39"/>
    <w:unhideWhenUsed/>
    <w:rsid w:val="00900BF7"/>
    <w:pPr>
      <w:widowControl/>
      <w:autoSpaceDE/>
      <w:autoSpaceDN/>
      <w:spacing w:after="100" w:line="259" w:lineRule="auto"/>
      <w:ind w:left="1540"/>
    </w:pPr>
    <w:rPr>
      <w:rFonts w:asciiTheme="minorHAnsi" w:eastAsia="SimSun" w:hAnsiTheme="minorHAnsi" w:cstheme="minorBidi"/>
      <w:szCs w:val="20"/>
      <w:lang w:val="hu-HU" w:eastAsia="zh-CN" w:bidi="hi-IN"/>
    </w:rPr>
  </w:style>
  <w:style w:type="paragraph" w:styleId="TJ9">
    <w:name w:val="toc 9"/>
    <w:basedOn w:val="Norml"/>
    <w:next w:val="Norml"/>
    <w:autoRedefine/>
    <w:uiPriority w:val="39"/>
    <w:unhideWhenUsed/>
    <w:rsid w:val="00900BF7"/>
    <w:pPr>
      <w:widowControl/>
      <w:autoSpaceDE/>
      <w:autoSpaceDN/>
      <w:spacing w:after="100" w:line="259" w:lineRule="auto"/>
      <w:ind w:left="1760"/>
    </w:pPr>
    <w:rPr>
      <w:rFonts w:asciiTheme="minorHAnsi" w:eastAsia="SimSun" w:hAnsiTheme="minorHAnsi" w:cstheme="minorBidi"/>
      <w:szCs w:val="20"/>
      <w:lang w:val="hu-HU" w:eastAsia="zh-CN" w:bidi="hi-IN"/>
    </w:rPr>
  </w:style>
  <w:style w:type="paragraph" w:customStyle="1" w:styleId="Frontmatter">
    <w:name w:val="Frontmatter"/>
    <w:basedOn w:val="Norml"/>
    <w:qFormat/>
    <w:rsid w:val="005B02D4"/>
    <w:pPr>
      <w:spacing w:line="360" w:lineRule="exact"/>
      <w:jc w:val="center"/>
    </w:pPr>
    <w:rPr>
      <w:rFonts w:ascii="Calibri" w:hAnsi="Calibri"/>
      <w:sz w:val="28"/>
      <w:szCs w:val="28"/>
    </w:rPr>
  </w:style>
  <w:style w:type="paragraph" w:styleId="Megjegyzstrgya">
    <w:name w:val="annotation subject"/>
    <w:basedOn w:val="Jegyzetszveg"/>
    <w:next w:val="Jegyzetszveg"/>
    <w:link w:val="MegjegyzstrgyaChar"/>
    <w:uiPriority w:val="99"/>
    <w:semiHidden/>
    <w:unhideWhenUsed/>
    <w:rsid w:val="00D22BA6"/>
    <w:pPr>
      <w:spacing w:line="240" w:lineRule="auto"/>
    </w:pPr>
    <w:rPr>
      <w:rFonts w:cs="Arial Unicode MS"/>
      <w:b/>
      <w:bCs/>
      <w:szCs w:val="20"/>
    </w:rPr>
  </w:style>
  <w:style w:type="character" w:customStyle="1" w:styleId="MegjegyzstrgyaChar">
    <w:name w:val="Megjegyzés tárgya Char"/>
    <w:basedOn w:val="JegyzetszvegChar"/>
    <w:link w:val="Megjegyzstrgya"/>
    <w:uiPriority w:val="99"/>
    <w:semiHidden/>
    <w:rsid w:val="00D22BA6"/>
    <w:rPr>
      <w:rFonts w:ascii="Gentium Plus" w:eastAsia="Arial Unicode MS" w:hAnsi="Gentium Plus" w:cs="Arial Unicode MS"/>
      <w:b/>
      <w:bCs/>
      <w:sz w:val="20"/>
      <w:szCs w:val="20"/>
      <w:lang w:eastAsia="en-US" w:bidi="ar-SA"/>
    </w:rPr>
  </w:style>
  <w:style w:type="character" w:customStyle="1" w:styleId="Metrum">
    <w:name w:val="Metrum"/>
    <w:rsid w:val="009633E9"/>
    <w:rPr>
      <w:rFonts w:ascii="Cardo" w:hAnsi="Cardo"/>
      <w:noProof/>
      <w:lang w:val="en-GB"/>
    </w:rPr>
  </w:style>
  <w:style w:type="character" w:customStyle="1" w:styleId="ForeignBurmeseScript">
    <w:name w:val="Foreign: BurmeseScript"/>
    <w:basedOn w:val="Foreign"/>
    <w:uiPriority w:val="1"/>
    <w:qFormat/>
    <w:rsid w:val="005B02D4"/>
    <w:rPr>
      <w:rFonts w:ascii="Myanmar Text" w:hAnsi="Myanmar Text" w:cs="Myanmar Text"/>
      <w:i w:val="0"/>
      <w:noProof/>
    </w:rPr>
  </w:style>
  <w:style w:type="character" w:styleId="Vgjegyzet-hivatkozs">
    <w:name w:val="endnote reference"/>
    <w:basedOn w:val="Bekezdsalapbettpusa"/>
    <w:uiPriority w:val="99"/>
    <w:semiHidden/>
    <w:unhideWhenUsed/>
    <w:rsid w:val="00F47381"/>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903290">
      <w:bodyDiv w:val="1"/>
      <w:marLeft w:val="0"/>
      <w:marRight w:val="0"/>
      <w:marTop w:val="0"/>
      <w:marBottom w:val="0"/>
      <w:divBdr>
        <w:top w:val="none" w:sz="0" w:space="0" w:color="auto"/>
        <w:left w:val="none" w:sz="0" w:space="0" w:color="auto"/>
        <w:bottom w:val="none" w:sz="0" w:space="0" w:color="auto"/>
        <w:right w:val="none" w:sz="0" w:space="0" w:color="auto"/>
      </w:divBdr>
    </w:div>
    <w:div w:id="45421345">
      <w:bodyDiv w:val="1"/>
      <w:marLeft w:val="0"/>
      <w:marRight w:val="0"/>
      <w:marTop w:val="0"/>
      <w:marBottom w:val="0"/>
      <w:divBdr>
        <w:top w:val="none" w:sz="0" w:space="0" w:color="auto"/>
        <w:left w:val="none" w:sz="0" w:space="0" w:color="auto"/>
        <w:bottom w:val="none" w:sz="0" w:space="0" w:color="auto"/>
        <w:right w:val="none" w:sz="0" w:space="0" w:color="auto"/>
      </w:divBdr>
    </w:div>
    <w:div w:id="53621731">
      <w:bodyDiv w:val="1"/>
      <w:marLeft w:val="0"/>
      <w:marRight w:val="0"/>
      <w:marTop w:val="0"/>
      <w:marBottom w:val="0"/>
      <w:divBdr>
        <w:top w:val="none" w:sz="0" w:space="0" w:color="auto"/>
        <w:left w:val="none" w:sz="0" w:space="0" w:color="auto"/>
        <w:bottom w:val="none" w:sz="0" w:space="0" w:color="auto"/>
        <w:right w:val="none" w:sz="0" w:space="0" w:color="auto"/>
      </w:divBdr>
    </w:div>
    <w:div w:id="102959600">
      <w:bodyDiv w:val="1"/>
      <w:marLeft w:val="0"/>
      <w:marRight w:val="0"/>
      <w:marTop w:val="0"/>
      <w:marBottom w:val="0"/>
      <w:divBdr>
        <w:top w:val="none" w:sz="0" w:space="0" w:color="auto"/>
        <w:left w:val="none" w:sz="0" w:space="0" w:color="auto"/>
        <w:bottom w:val="none" w:sz="0" w:space="0" w:color="auto"/>
        <w:right w:val="none" w:sz="0" w:space="0" w:color="auto"/>
      </w:divBdr>
    </w:div>
    <w:div w:id="105395730">
      <w:bodyDiv w:val="1"/>
      <w:marLeft w:val="0"/>
      <w:marRight w:val="0"/>
      <w:marTop w:val="0"/>
      <w:marBottom w:val="0"/>
      <w:divBdr>
        <w:top w:val="none" w:sz="0" w:space="0" w:color="auto"/>
        <w:left w:val="none" w:sz="0" w:space="0" w:color="auto"/>
        <w:bottom w:val="none" w:sz="0" w:space="0" w:color="auto"/>
        <w:right w:val="none" w:sz="0" w:space="0" w:color="auto"/>
      </w:divBdr>
    </w:div>
    <w:div w:id="109521671">
      <w:bodyDiv w:val="1"/>
      <w:marLeft w:val="0"/>
      <w:marRight w:val="0"/>
      <w:marTop w:val="0"/>
      <w:marBottom w:val="0"/>
      <w:divBdr>
        <w:top w:val="none" w:sz="0" w:space="0" w:color="auto"/>
        <w:left w:val="none" w:sz="0" w:space="0" w:color="auto"/>
        <w:bottom w:val="none" w:sz="0" w:space="0" w:color="auto"/>
        <w:right w:val="none" w:sz="0" w:space="0" w:color="auto"/>
      </w:divBdr>
    </w:div>
    <w:div w:id="110049882">
      <w:bodyDiv w:val="1"/>
      <w:marLeft w:val="0"/>
      <w:marRight w:val="0"/>
      <w:marTop w:val="0"/>
      <w:marBottom w:val="0"/>
      <w:divBdr>
        <w:top w:val="none" w:sz="0" w:space="0" w:color="auto"/>
        <w:left w:val="none" w:sz="0" w:space="0" w:color="auto"/>
        <w:bottom w:val="none" w:sz="0" w:space="0" w:color="auto"/>
        <w:right w:val="none" w:sz="0" w:space="0" w:color="auto"/>
      </w:divBdr>
    </w:div>
    <w:div w:id="132603217">
      <w:bodyDiv w:val="1"/>
      <w:marLeft w:val="0"/>
      <w:marRight w:val="0"/>
      <w:marTop w:val="0"/>
      <w:marBottom w:val="0"/>
      <w:divBdr>
        <w:top w:val="none" w:sz="0" w:space="0" w:color="auto"/>
        <w:left w:val="none" w:sz="0" w:space="0" w:color="auto"/>
        <w:bottom w:val="none" w:sz="0" w:space="0" w:color="auto"/>
        <w:right w:val="none" w:sz="0" w:space="0" w:color="auto"/>
      </w:divBdr>
    </w:div>
    <w:div w:id="155801925">
      <w:bodyDiv w:val="1"/>
      <w:marLeft w:val="0"/>
      <w:marRight w:val="0"/>
      <w:marTop w:val="0"/>
      <w:marBottom w:val="0"/>
      <w:divBdr>
        <w:top w:val="none" w:sz="0" w:space="0" w:color="auto"/>
        <w:left w:val="none" w:sz="0" w:space="0" w:color="auto"/>
        <w:bottom w:val="none" w:sz="0" w:space="0" w:color="auto"/>
        <w:right w:val="none" w:sz="0" w:space="0" w:color="auto"/>
      </w:divBdr>
    </w:div>
    <w:div w:id="157312634">
      <w:bodyDiv w:val="1"/>
      <w:marLeft w:val="0"/>
      <w:marRight w:val="0"/>
      <w:marTop w:val="0"/>
      <w:marBottom w:val="0"/>
      <w:divBdr>
        <w:top w:val="none" w:sz="0" w:space="0" w:color="auto"/>
        <w:left w:val="none" w:sz="0" w:space="0" w:color="auto"/>
        <w:bottom w:val="none" w:sz="0" w:space="0" w:color="auto"/>
        <w:right w:val="none" w:sz="0" w:space="0" w:color="auto"/>
      </w:divBdr>
    </w:div>
    <w:div w:id="183329715">
      <w:bodyDiv w:val="1"/>
      <w:marLeft w:val="0"/>
      <w:marRight w:val="0"/>
      <w:marTop w:val="0"/>
      <w:marBottom w:val="0"/>
      <w:divBdr>
        <w:top w:val="none" w:sz="0" w:space="0" w:color="auto"/>
        <w:left w:val="none" w:sz="0" w:space="0" w:color="auto"/>
        <w:bottom w:val="none" w:sz="0" w:space="0" w:color="auto"/>
        <w:right w:val="none" w:sz="0" w:space="0" w:color="auto"/>
      </w:divBdr>
    </w:div>
    <w:div w:id="193005767">
      <w:bodyDiv w:val="1"/>
      <w:marLeft w:val="0"/>
      <w:marRight w:val="0"/>
      <w:marTop w:val="0"/>
      <w:marBottom w:val="0"/>
      <w:divBdr>
        <w:top w:val="none" w:sz="0" w:space="0" w:color="auto"/>
        <w:left w:val="none" w:sz="0" w:space="0" w:color="auto"/>
        <w:bottom w:val="none" w:sz="0" w:space="0" w:color="auto"/>
        <w:right w:val="none" w:sz="0" w:space="0" w:color="auto"/>
      </w:divBdr>
    </w:div>
    <w:div w:id="264776259">
      <w:bodyDiv w:val="1"/>
      <w:marLeft w:val="0"/>
      <w:marRight w:val="0"/>
      <w:marTop w:val="0"/>
      <w:marBottom w:val="0"/>
      <w:divBdr>
        <w:top w:val="none" w:sz="0" w:space="0" w:color="auto"/>
        <w:left w:val="none" w:sz="0" w:space="0" w:color="auto"/>
        <w:bottom w:val="none" w:sz="0" w:space="0" w:color="auto"/>
        <w:right w:val="none" w:sz="0" w:space="0" w:color="auto"/>
      </w:divBdr>
    </w:div>
    <w:div w:id="279192214">
      <w:bodyDiv w:val="1"/>
      <w:marLeft w:val="0"/>
      <w:marRight w:val="0"/>
      <w:marTop w:val="0"/>
      <w:marBottom w:val="0"/>
      <w:divBdr>
        <w:top w:val="none" w:sz="0" w:space="0" w:color="auto"/>
        <w:left w:val="none" w:sz="0" w:space="0" w:color="auto"/>
        <w:bottom w:val="none" w:sz="0" w:space="0" w:color="auto"/>
        <w:right w:val="none" w:sz="0" w:space="0" w:color="auto"/>
      </w:divBdr>
    </w:div>
    <w:div w:id="315038910">
      <w:bodyDiv w:val="1"/>
      <w:marLeft w:val="0"/>
      <w:marRight w:val="0"/>
      <w:marTop w:val="0"/>
      <w:marBottom w:val="0"/>
      <w:divBdr>
        <w:top w:val="none" w:sz="0" w:space="0" w:color="auto"/>
        <w:left w:val="none" w:sz="0" w:space="0" w:color="auto"/>
        <w:bottom w:val="none" w:sz="0" w:space="0" w:color="auto"/>
        <w:right w:val="none" w:sz="0" w:space="0" w:color="auto"/>
      </w:divBdr>
    </w:div>
    <w:div w:id="338628468">
      <w:bodyDiv w:val="1"/>
      <w:marLeft w:val="0"/>
      <w:marRight w:val="0"/>
      <w:marTop w:val="0"/>
      <w:marBottom w:val="0"/>
      <w:divBdr>
        <w:top w:val="none" w:sz="0" w:space="0" w:color="auto"/>
        <w:left w:val="none" w:sz="0" w:space="0" w:color="auto"/>
        <w:bottom w:val="none" w:sz="0" w:space="0" w:color="auto"/>
        <w:right w:val="none" w:sz="0" w:space="0" w:color="auto"/>
      </w:divBdr>
    </w:div>
    <w:div w:id="430588830">
      <w:bodyDiv w:val="1"/>
      <w:marLeft w:val="0"/>
      <w:marRight w:val="0"/>
      <w:marTop w:val="0"/>
      <w:marBottom w:val="0"/>
      <w:divBdr>
        <w:top w:val="none" w:sz="0" w:space="0" w:color="auto"/>
        <w:left w:val="none" w:sz="0" w:space="0" w:color="auto"/>
        <w:bottom w:val="none" w:sz="0" w:space="0" w:color="auto"/>
        <w:right w:val="none" w:sz="0" w:space="0" w:color="auto"/>
      </w:divBdr>
    </w:div>
    <w:div w:id="437071191">
      <w:bodyDiv w:val="1"/>
      <w:marLeft w:val="0"/>
      <w:marRight w:val="0"/>
      <w:marTop w:val="0"/>
      <w:marBottom w:val="0"/>
      <w:divBdr>
        <w:top w:val="none" w:sz="0" w:space="0" w:color="auto"/>
        <w:left w:val="none" w:sz="0" w:space="0" w:color="auto"/>
        <w:bottom w:val="none" w:sz="0" w:space="0" w:color="auto"/>
        <w:right w:val="none" w:sz="0" w:space="0" w:color="auto"/>
      </w:divBdr>
    </w:div>
    <w:div w:id="471562700">
      <w:bodyDiv w:val="1"/>
      <w:marLeft w:val="0"/>
      <w:marRight w:val="0"/>
      <w:marTop w:val="0"/>
      <w:marBottom w:val="0"/>
      <w:divBdr>
        <w:top w:val="none" w:sz="0" w:space="0" w:color="auto"/>
        <w:left w:val="none" w:sz="0" w:space="0" w:color="auto"/>
        <w:bottom w:val="none" w:sz="0" w:space="0" w:color="auto"/>
        <w:right w:val="none" w:sz="0" w:space="0" w:color="auto"/>
      </w:divBdr>
    </w:div>
    <w:div w:id="485707158">
      <w:bodyDiv w:val="1"/>
      <w:marLeft w:val="0"/>
      <w:marRight w:val="0"/>
      <w:marTop w:val="0"/>
      <w:marBottom w:val="0"/>
      <w:divBdr>
        <w:top w:val="none" w:sz="0" w:space="0" w:color="auto"/>
        <w:left w:val="none" w:sz="0" w:space="0" w:color="auto"/>
        <w:bottom w:val="none" w:sz="0" w:space="0" w:color="auto"/>
        <w:right w:val="none" w:sz="0" w:space="0" w:color="auto"/>
      </w:divBdr>
    </w:div>
    <w:div w:id="509568200">
      <w:bodyDiv w:val="1"/>
      <w:marLeft w:val="0"/>
      <w:marRight w:val="0"/>
      <w:marTop w:val="0"/>
      <w:marBottom w:val="0"/>
      <w:divBdr>
        <w:top w:val="none" w:sz="0" w:space="0" w:color="auto"/>
        <w:left w:val="none" w:sz="0" w:space="0" w:color="auto"/>
        <w:bottom w:val="none" w:sz="0" w:space="0" w:color="auto"/>
        <w:right w:val="none" w:sz="0" w:space="0" w:color="auto"/>
      </w:divBdr>
    </w:div>
    <w:div w:id="540214831">
      <w:bodyDiv w:val="1"/>
      <w:marLeft w:val="0"/>
      <w:marRight w:val="0"/>
      <w:marTop w:val="0"/>
      <w:marBottom w:val="0"/>
      <w:divBdr>
        <w:top w:val="none" w:sz="0" w:space="0" w:color="auto"/>
        <w:left w:val="none" w:sz="0" w:space="0" w:color="auto"/>
        <w:bottom w:val="none" w:sz="0" w:space="0" w:color="auto"/>
        <w:right w:val="none" w:sz="0" w:space="0" w:color="auto"/>
      </w:divBdr>
    </w:div>
    <w:div w:id="565577944">
      <w:bodyDiv w:val="1"/>
      <w:marLeft w:val="0"/>
      <w:marRight w:val="0"/>
      <w:marTop w:val="0"/>
      <w:marBottom w:val="0"/>
      <w:divBdr>
        <w:top w:val="none" w:sz="0" w:space="0" w:color="auto"/>
        <w:left w:val="none" w:sz="0" w:space="0" w:color="auto"/>
        <w:bottom w:val="none" w:sz="0" w:space="0" w:color="auto"/>
        <w:right w:val="none" w:sz="0" w:space="0" w:color="auto"/>
      </w:divBdr>
    </w:div>
    <w:div w:id="574362720">
      <w:bodyDiv w:val="1"/>
      <w:marLeft w:val="0"/>
      <w:marRight w:val="0"/>
      <w:marTop w:val="0"/>
      <w:marBottom w:val="0"/>
      <w:divBdr>
        <w:top w:val="none" w:sz="0" w:space="0" w:color="auto"/>
        <w:left w:val="none" w:sz="0" w:space="0" w:color="auto"/>
        <w:bottom w:val="none" w:sz="0" w:space="0" w:color="auto"/>
        <w:right w:val="none" w:sz="0" w:space="0" w:color="auto"/>
      </w:divBdr>
    </w:div>
    <w:div w:id="575744209">
      <w:bodyDiv w:val="1"/>
      <w:marLeft w:val="0"/>
      <w:marRight w:val="0"/>
      <w:marTop w:val="0"/>
      <w:marBottom w:val="0"/>
      <w:divBdr>
        <w:top w:val="none" w:sz="0" w:space="0" w:color="auto"/>
        <w:left w:val="none" w:sz="0" w:space="0" w:color="auto"/>
        <w:bottom w:val="none" w:sz="0" w:space="0" w:color="auto"/>
        <w:right w:val="none" w:sz="0" w:space="0" w:color="auto"/>
      </w:divBdr>
    </w:div>
    <w:div w:id="597524147">
      <w:bodyDiv w:val="1"/>
      <w:marLeft w:val="0"/>
      <w:marRight w:val="0"/>
      <w:marTop w:val="0"/>
      <w:marBottom w:val="0"/>
      <w:divBdr>
        <w:top w:val="none" w:sz="0" w:space="0" w:color="auto"/>
        <w:left w:val="none" w:sz="0" w:space="0" w:color="auto"/>
        <w:bottom w:val="none" w:sz="0" w:space="0" w:color="auto"/>
        <w:right w:val="none" w:sz="0" w:space="0" w:color="auto"/>
      </w:divBdr>
    </w:div>
    <w:div w:id="609238002">
      <w:bodyDiv w:val="1"/>
      <w:marLeft w:val="0"/>
      <w:marRight w:val="0"/>
      <w:marTop w:val="0"/>
      <w:marBottom w:val="0"/>
      <w:divBdr>
        <w:top w:val="none" w:sz="0" w:space="0" w:color="auto"/>
        <w:left w:val="none" w:sz="0" w:space="0" w:color="auto"/>
        <w:bottom w:val="none" w:sz="0" w:space="0" w:color="auto"/>
        <w:right w:val="none" w:sz="0" w:space="0" w:color="auto"/>
      </w:divBdr>
    </w:div>
    <w:div w:id="612976669">
      <w:bodyDiv w:val="1"/>
      <w:marLeft w:val="0"/>
      <w:marRight w:val="0"/>
      <w:marTop w:val="0"/>
      <w:marBottom w:val="0"/>
      <w:divBdr>
        <w:top w:val="none" w:sz="0" w:space="0" w:color="auto"/>
        <w:left w:val="none" w:sz="0" w:space="0" w:color="auto"/>
        <w:bottom w:val="none" w:sz="0" w:space="0" w:color="auto"/>
        <w:right w:val="none" w:sz="0" w:space="0" w:color="auto"/>
      </w:divBdr>
      <w:divsChild>
        <w:div w:id="23212860">
          <w:marLeft w:val="480"/>
          <w:marRight w:val="0"/>
          <w:marTop w:val="0"/>
          <w:marBottom w:val="0"/>
          <w:divBdr>
            <w:top w:val="none" w:sz="0" w:space="0" w:color="auto"/>
            <w:left w:val="none" w:sz="0" w:space="0" w:color="auto"/>
            <w:bottom w:val="none" w:sz="0" w:space="0" w:color="auto"/>
            <w:right w:val="none" w:sz="0" w:space="0" w:color="auto"/>
          </w:divBdr>
          <w:divsChild>
            <w:div w:id="1934435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436736">
      <w:bodyDiv w:val="1"/>
      <w:marLeft w:val="0"/>
      <w:marRight w:val="0"/>
      <w:marTop w:val="0"/>
      <w:marBottom w:val="0"/>
      <w:divBdr>
        <w:top w:val="none" w:sz="0" w:space="0" w:color="auto"/>
        <w:left w:val="none" w:sz="0" w:space="0" w:color="auto"/>
        <w:bottom w:val="none" w:sz="0" w:space="0" w:color="auto"/>
        <w:right w:val="none" w:sz="0" w:space="0" w:color="auto"/>
      </w:divBdr>
    </w:div>
    <w:div w:id="664747324">
      <w:bodyDiv w:val="1"/>
      <w:marLeft w:val="0"/>
      <w:marRight w:val="0"/>
      <w:marTop w:val="0"/>
      <w:marBottom w:val="0"/>
      <w:divBdr>
        <w:top w:val="none" w:sz="0" w:space="0" w:color="auto"/>
        <w:left w:val="none" w:sz="0" w:space="0" w:color="auto"/>
        <w:bottom w:val="none" w:sz="0" w:space="0" w:color="auto"/>
        <w:right w:val="none" w:sz="0" w:space="0" w:color="auto"/>
      </w:divBdr>
    </w:div>
    <w:div w:id="665136187">
      <w:bodyDiv w:val="1"/>
      <w:marLeft w:val="0"/>
      <w:marRight w:val="0"/>
      <w:marTop w:val="0"/>
      <w:marBottom w:val="0"/>
      <w:divBdr>
        <w:top w:val="none" w:sz="0" w:space="0" w:color="auto"/>
        <w:left w:val="none" w:sz="0" w:space="0" w:color="auto"/>
        <w:bottom w:val="none" w:sz="0" w:space="0" w:color="auto"/>
        <w:right w:val="none" w:sz="0" w:space="0" w:color="auto"/>
      </w:divBdr>
    </w:div>
    <w:div w:id="696613784">
      <w:bodyDiv w:val="1"/>
      <w:marLeft w:val="0"/>
      <w:marRight w:val="0"/>
      <w:marTop w:val="0"/>
      <w:marBottom w:val="0"/>
      <w:divBdr>
        <w:top w:val="none" w:sz="0" w:space="0" w:color="auto"/>
        <w:left w:val="none" w:sz="0" w:space="0" w:color="auto"/>
        <w:bottom w:val="none" w:sz="0" w:space="0" w:color="auto"/>
        <w:right w:val="none" w:sz="0" w:space="0" w:color="auto"/>
      </w:divBdr>
    </w:div>
    <w:div w:id="704526947">
      <w:bodyDiv w:val="1"/>
      <w:marLeft w:val="0"/>
      <w:marRight w:val="0"/>
      <w:marTop w:val="0"/>
      <w:marBottom w:val="0"/>
      <w:divBdr>
        <w:top w:val="none" w:sz="0" w:space="0" w:color="auto"/>
        <w:left w:val="none" w:sz="0" w:space="0" w:color="auto"/>
        <w:bottom w:val="none" w:sz="0" w:space="0" w:color="auto"/>
        <w:right w:val="none" w:sz="0" w:space="0" w:color="auto"/>
      </w:divBdr>
    </w:div>
    <w:div w:id="725030592">
      <w:bodyDiv w:val="1"/>
      <w:marLeft w:val="0"/>
      <w:marRight w:val="0"/>
      <w:marTop w:val="0"/>
      <w:marBottom w:val="0"/>
      <w:divBdr>
        <w:top w:val="none" w:sz="0" w:space="0" w:color="auto"/>
        <w:left w:val="none" w:sz="0" w:space="0" w:color="auto"/>
        <w:bottom w:val="none" w:sz="0" w:space="0" w:color="auto"/>
        <w:right w:val="none" w:sz="0" w:space="0" w:color="auto"/>
      </w:divBdr>
    </w:div>
    <w:div w:id="757599133">
      <w:bodyDiv w:val="1"/>
      <w:marLeft w:val="0"/>
      <w:marRight w:val="0"/>
      <w:marTop w:val="0"/>
      <w:marBottom w:val="0"/>
      <w:divBdr>
        <w:top w:val="none" w:sz="0" w:space="0" w:color="auto"/>
        <w:left w:val="none" w:sz="0" w:space="0" w:color="auto"/>
        <w:bottom w:val="none" w:sz="0" w:space="0" w:color="auto"/>
        <w:right w:val="none" w:sz="0" w:space="0" w:color="auto"/>
      </w:divBdr>
    </w:div>
    <w:div w:id="801309072">
      <w:bodyDiv w:val="1"/>
      <w:marLeft w:val="0"/>
      <w:marRight w:val="0"/>
      <w:marTop w:val="0"/>
      <w:marBottom w:val="0"/>
      <w:divBdr>
        <w:top w:val="none" w:sz="0" w:space="0" w:color="auto"/>
        <w:left w:val="none" w:sz="0" w:space="0" w:color="auto"/>
        <w:bottom w:val="none" w:sz="0" w:space="0" w:color="auto"/>
        <w:right w:val="none" w:sz="0" w:space="0" w:color="auto"/>
      </w:divBdr>
    </w:div>
    <w:div w:id="819157559">
      <w:bodyDiv w:val="1"/>
      <w:marLeft w:val="0"/>
      <w:marRight w:val="0"/>
      <w:marTop w:val="0"/>
      <w:marBottom w:val="0"/>
      <w:divBdr>
        <w:top w:val="none" w:sz="0" w:space="0" w:color="auto"/>
        <w:left w:val="none" w:sz="0" w:space="0" w:color="auto"/>
        <w:bottom w:val="none" w:sz="0" w:space="0" w:color="auto"/>
        <w:right w:val="none" w:sz="0" w:space="0" w:color="auto"/>
      </w:divBdr>
    </w:div>
    <w:div w:id="882331959">
      <w:bodyDiv w:val="1"/>
      <w:marLeft w:val="0"/>
      <w:marRight w:val="0"/>
      <w:marTop w:val="0"/>
      <w:marBottom w:val="0"/>
      <w:divBdr>
        <w:top w:val="none" w:sz="0" w:space="0" w:color="auto"/>
        <w:left w:val="none" w:sz="0" w:space="0" w:color="auto"/>
        <w:bottom w:val="none" w:sz="0" w:space="0" w:color="auto"/>
        <w:right w:val="none" w:sz="0" w:space="0" w:color="auto"/>
      </w:divBdr>
    </w:div>
    <w:div w:id="910775207">
      <w:bodyDiv w:val="1"/>
      <w:marLeft w:val="0"/>
      <w:marRight w:val="0"/>
      <w:marTop w:val="0"/>
      <w:marBottom w:val="0"/>
      <w:divBdr>
        <w:top w:val="none" w:sz="0" w:space="0" w:color="auto"/>
        <w:left w:val="none" w:sz="0" w:space="0" w:color="auto"/>
        <w:bottom w:val="none" w:sz="0" w:space="0" w:color="auto"/>
        <w:right w:val="none" w:sz="0" w:space="0" w:color="auto"/>
      </w:divBdr>
    </w:div>
    <w:div w:id="916087369">
      <w:bodyDiv w:val="1"/>
      <w:marLeft w:val="0"/>
      <w:marRight w:val="0"/>
      <w:marTop w:val="0"/>
      <w:marBottom w:val="0"/>
      <w:divBdr>
        <w:top w:val="none" w:sz="0" w:space="0" w:color="auto"/>
        <w:left w:val="none" w:sz="0" w:space="0" w:color="auto"/>
        <w:bottom w:val="none" w:sz="0" w:space="0" w:color="auto"/>
        <w:right w:val="none" w:sz="0" w:space="0" w:color="auto"/>
      </w:divBdr>
    </w:div>
    <w:div w:id="948009768">
      <w:bodyDiv w:val="1"/>
      <w:marLeft w:val="0"/>
      <w:marRight w:val="0"/>
      <w:marTop w:val="0"/>
      <w:marBottom w:val="0"/>
      <w:divBdr>
        <w:top w:val="none" w:sz="0" w:space="0" w:color="auto"/>
        <w:left w:val="none" w:sz="0" w:space="0" w:color="auto"/>
        <w:bottom w:val="none" w:sz="0" w:space="0" w:color="auto"/>
        <w:right w:val="none" w:sz="0" w:space="0" w:color="auto"/>
      </w:divBdr>
    </w:div>
    <w:div w:id="972053480">
      <w:bodyDiv w:val="1"/>
      <w:marLeft w:val="0"/>
      <w:marRight w:val="0"/>
      <w:marTop w:val="0"/>
      <w:marBottom w:val="0"/>
      <w:divBdr>
        <w:top w:val="none" w:sz="0" w:space="0" w:color="auto"/>
        <w:left w:val="none" w:sz="0" w:space="0" w:color="auto"/>
        <w:bottom w:val="none" w:sz="0" w:space="0" w:color="auto"/>
        <w:right w:val="none" w:sz="0" w:space="0" w:color="auto"/>
      </w:divBdr>
    </w:div>
    <w:div w:id="1002901293">
      <w:bodyDiv w:val="1"/>
      <w:marLeft w:val="0"/>
      <w:marRight w:val="0"/>
      <w:marTop w:val="0"/>
      <w:marBottom w:val="0"/>
      <w:divBdr>
        <w:top w:val="none" w:sz="0" w:space="0" w:color="auto"/>
        <w:left w:val="none" w:sz="0" w:space="0" w:color="auto"/>
        <w:bottom w:val="none" w:sz="0" w:space="0" w:color="auto"/>
        <w:right w:val="none" w:sz="0" w:space="0" w:color="auto"/>
      </w:divBdr>
    </w:div>
    <w:div w:id="1055202144">
      <w:bodyDiv w:val="1"/>
      <w:marLeft w:val="0"/>
      <w:marRight w:val="0"/>
      <w:marTop w:val="0"/>
      <w:marBottom w:val="0"/>
      <w:divBdr>
        <w:top w:val="none" w:sz="0" w:space="0" w:color="auto"/>
        <w:left w:val="none" w:sz="0" w:space="0" w:color="auto"/>
        <w:bottom w:val="none" w:sz="0" w:space="0" w:color="auto"/>
        <w:right w:val="none" w:sz="0" w:space="0" w:color="auto"/>
      </w:divBdr>
    </w:div>
    <w:div w:id="1065179567">
      <w:bodyDiv w:val="1"/>
      <w:marLeft w:val="0"/>
      <w:marRight w:val="0"/>
      <w:marTop w:val="0"/>
      <w:marBottom w:val="0"/>
      <w:divBdr>
        <w:top w:val="none" w:sz="0" w:space="0" w:color="auto"/>
        <w:left w:val="none" w:sz="0" w:space="0" w:color="auto"/>
        <w:bottom w:val="none" w:sz="0" w:space="0" w:color="auto"/>
        <w:right w:val="none" w:sz="0" w:space="0" w:color="auto"/>
      </w:divBdr>
    </w:div>
    <w:div w:id="1129861277">
      <w:bodyDiv w:val="1"/>
      <w:marLeft w:val="0"/>
      <w:marRight w:val="0"/>
      <w:marTop w:val="0"/>
      <w:marBottom w:val="0"/>
      <w:divBdr>
        <w:top w:val="none" w:sz="0" w:space="0" w:color="auto"/>
        <w:left w:val="none" w:sz="0" w:space="0" w:color="auto"/>
        <w:bottom w:val="none" w:sz="0" w:space="0" w:color="auto"/>
        <w:right w:val="none" w:sz="0" w:space="0" w:color="auto"/>
      </w:divBdr>
    </w:div>
    <w:div w:id="1132090427">
      <w:bodyDiv w:val="1"/>
      <w:marLeft w:val="0"/>
      <w:marRight w:val="0"/>
      <w:marTop w:val="0"/>
      <w:marBottom w:val="0"/>
      <w:divBdr>
        <w:top w:val="none" w:sz="0" w:space="0" w:color="auto"/>
        <w:left w:val="none" w:sz="0" w:space="0" w:color="auto"/>
        <w:bottom w:val="none" w:sz="0" w:space="0" w:color="auto"/>
        <w:right w:val="none" w:sz="0" w:space="0" w:color="auto"/>
      </w:divBdr>
    </w:div>
    <w:div w:id="1142430154">
      <w:bodyDiv w:val="1"/>
      <w:marLeft w:val="0"/>
      <w:marRight w:val="0"/>
      <w:marTop w:val="0"/>
      <w:marBottom w:val="0"/>
      <w:divBdr>
        <w:top w:val="none" w:sz="0" w:space="0" w:color="auto"/>
        <w:left w:val="none" w:sz="0" w:space="0" w:color="auto"/>
        <w:bottom w:val="none" w:sz="0" w:space="0" w:color="auto"/>
        <w:right w:val="none" w:sz="0" w:space="0" w:color="auto"/>
      </w:divBdr>
    </w:div>
    <w:div w:id="1166827826">
      <w:bodyDiv w:val="1"/>
      <w:marLeft w:val="0"/>
      <w:marRight w:val="0"/>
      <w:marTop w:val="0"/>
      <w:marBottom w:val="0"/>
      <w:divBdr>
        <w:top w:val="none" w:sz="0" w:space="0" w:color="auto"/>
        <w:left w:val="none" w:sz="0" w:space="0" w:color="auto"/>
        <w:bottom w:val="none" w:sz="0" w:space="0" w:color="auto"/>
        <w:right w:val="none" w:sz="0" w:space="0" w:color="auto"/>
      </w:divBdr>
    </w:div>
    <w:div w:id="1181776373">
      <w:bodyDiv w:val="1"/>
      <w:marLeft w:val="0"/>
      <w:marRight w:val="0"/>
      <w:marTop w:val="0"/>
      <w:marBottom w:val="0"/>
      <w:divBdr>
        <w:top w:val="none" w:sz="0" w:space="0" w:color="auto"/>
        <w:left w:val="none" w:sz="0" w:space="0" w:color="auto"/>
        <w:bottom w:val="none" w:sz="0" w:space="0" w:color="auto"/>
        <w:right w:val="none" w:sz="0" w:space="0" w:color="auto"/>
      </w:divBdr>
    </w:div>
    <w:div w:id="1186793211">
      <w:bodyDiv w:val="1"/>
      <w:marLeft w:val="0"/>
      <w:marRight w:val="0"/>
      <w:marTop w:val="0"/>
      <w:marBottom w:val="0"/>
      <w:divBdr>
        <w:top w:val="none" w:sz="0" w:space="0" w:color="auto"/>
        <w:left w:val="none" w:sz="0" w:space="0" w:color="auto"/>
        <w:bottom w:val="none" w:sz="0" w:space="0" w:color="auto"/>
        <w:right w:val="none" w:sz="0" w:space="0" w:color="auto"/>
      </w:divBdr>
      <w:divsChild>
        <w:div w:id="1690522852">
          <w:marLeft w:val="-20"/>
          <w:marRight w:val="0"/>
          <w:marTop w:val="0"/>
          <w:marBottom w:val="0"/>
          <w:divBdr>
            <w:top w:val="none" w:sz="0" w:space="0" w:color="auto"/>
            <w:left w:val="none" w:sz="0" w:space="0" w:color="auto"/>
            <w:bottom w:val="none" w:sz="0" w:space="0" w:color="auto"/>
            <w:right w:val="none" w:sz="0" w:space="0" w:color="auto"/>
          </w:divBdr>
        </w:div>
      </w:divsChild>
    </w:div>
    <w:div w:id="1200823290">
      <w:bodyDiv w:val="1"/>
      <w:marLeft w:val="0"/>
      <w:marRight w:val="0"/>
      <w:marTop w:val="0"/>
      <w:marBottom w:val="0"/>
      <w:divBdr>
        <w:top w:val="none" w:sz="0" w:space="0" w:color="auto"/>
        <w:left w:val="none" w:sz="0" w:space="0" w:color="auto"/>
        <w:bottom w:val="none" w:sz="0" w:space="0" w:color="auto"/>
        <w:right w:val="none" w:sz="0" w:space="0" w:color="auto"/>
      </w:divBdr>
    </w:div>
    <w:div w:id="1204363142">
      <w:bodyDiv w:val="1"/>
      <w:marLeft w:val="0"/>
      <w:marRight w:val="0"/>
      <w:marTop w:val="0"/>
      <w:marBottom w:val="0"/>
      <w:divBdr>
        <w:top w:val="none" w:sz="0" w:space="0" w:color="auto"/>
        <w:left w:val="none" w:sz="0" w:space="0" w:color="auto"/>
        <w:bottom w:val="none" w:sz="0" w:space="0" w:color="auto"/>
        <w:right w:val="none" w:sz="0" w:space="0" w:color="auto"/>
      </w:divBdr>
    </w:div>
    <w:div w:id="1224608296">
      <w:bodyDiv w:val="1"/>
      <w:marLeft w:val="0"/>
      <w:marRight w:val="0"/>
      <w:marTop w:val="0"/>
      <w:marBottom w:val="0"/>
      <w:divBdr>
        <w:top w:val="none" w:sz="0" w:space="0" w:color="auto"/>
        <w:left w:val="none" w:sz="0" w:space="0" w:color="auto"/>
        <w:bottom w:val="none" w:sz="0" w:space="0" w:color="auto"/>
        <w:right w:val="none" w:sz="0" w:space="0" w:color="auto"/>
      </w:divBdr>
    </w:div>
    <w:div w:id="1247305847">
      <w:bodyDiv w:val="1"/>
      <w:marLeft w:val="0"/>
      <w:marRight w:val="0"/>
      <w:marTop w:val="0"/>
      <w:marBottom w:val="0"/>
      <w:divBdr>
        <w:top w:val="none" w:sz="0" w:space="0" w:color="auto"/>
        <w:left w:val="none" w:sz="0" w:space="0" w:color="auto"/>
        <w:bottom w:val="none" w:sz="0" w:space="0" w:color="auto"/>
        <w:right w:val="none" w:sz="0" w:space="0" w:color="auto"/>
      </w:divBdr>
    </w:div>
    <w:div w:id="1250115219">
      <w:bodyDiv w:val="1"/>
      <w:marLeft w:val="0"/>
      <w:marRight w:val="0"/>
      <w:marTop w:val="0"/>
      <w:marBottom w:val="0"/>
      <w:divBdr>
        <w:top w:val="none" w:sz="0" w:space="0" w:color="auto"/>
        <w:left w:val="none" w:sz="0" w:space="0" w:color="auto"/>
        <w:bottom w:val="none" w:sz="0" w:space="0" w:color="auto"/>
        <w:right w:val="none" w:sz="0" w:space="0" w:color="auto"/>
      </w:divBdr>
    </w:div>
    <w:div w:id="1279488718">
      <w:bodyDiv w:val="1"/>
      <w:marLeft w:val="0"/>
      <w:marRight w:val="0"/>
      <w:marTop w:val="0"/>
      <w:marBottom w:val="0"/>
      <w:divBdr>
        <w:top w:val="none" w:sz="0" w:space="0" w:color="auto"/>
        <w:left w:val="none" w:sz="0" w:space="0" w:color="auto"/>
        <w:bottom w:val="none" w:sz="0" w:space="0" w:color="auto"/>
        <w:right w:val="none" w:sz="0" w:space="0" w:color="auto"/>
      </w:divBdr>
    </w:div>
    <w:div w:id="1291745147">
      <w:bodyDiv w:val="1"/>
      <w:marLeft w:val="0"/>
      <w:marRight w:val="0"/>
      <w:marTop w:val="0"/>
      <w:marBottom w:val="0"/>
      <w:divBdr>
        <w:top w:val="none" w:sz="0" w:space="0" w:color="auto"/>
        <w:left w:val="none" w:sz="0" w:space="0" w:color="auto"/>
        <w:bottom w:val="none" w:sz="0" w:space="0" w:color="auto"/>
        <w:right w:val="none" w:sz="0" w:space="0" w:color="auto"/>
      </w:divBdr>
    </w:div>
    <w:div w:id="1315719046">
      <w:bodyDiv w:val="1"/>
      <w:marLeft w:val="0"/>
      <w:marRight w:val="0"/>
      <w:marTop w:val="0"/>
      <w:marBottom w:val="0"/>
      <w:divBdr>
        <w:top w:val="none" w:sz="0" w:space="0" w:color="auto"/>
        <w:left w:val="none" w:sz="0" w:space="0" w:color="auto"/>
        <w:bottom w:val="none" w:sz="0" w:space="0" w:color="auto"/>
        <w:right w:val="none" w:sz="0" w:space="0" w:color="auto"/>
      </w:divBdr>
    </w:div>
    <w:div w:id="1329554844">
      <w:bodyDiv w:val="1"/>
      <w:marLeft w:val="0"/>
      <w:marRight w:val="0"/>
      <w:marTop w:val="0"/>
      <w:marBottom w:val="0"/>
      <w:divBdr>
        <w:top w:val="none" w:sz="0" w:space="0" w:color="auto"/>
        <w:left w:val="none" w:sz="0" w:space="0" w:color="auto"/>
        <w:bottom w:val="none" w:sz="0" w:space="0" w:color="auto"/>
        <w:right w:val="none" w:sz="0" w:space="0" w:color="auto"/>
      </w:divBdr>
    </w:div>
    <w:div w:id="1352874006">
      <w:bodyDiv w:val="1"/>
      <w:marLeft w:val="0"/>
      <w:marRight w:val="0"/>
      <w:marTop w:val="0"/>
      <w:marBottom w:val="0"/>
      <w:divBdr>
        <w:top w:val="none" w:sz="0" w:space="0" w:color="auto"/>
        <w:left w:val="none" w:sz="0" w:space="0" w:color="auto"/>
        <w:bottom w:val="none" w:sz="0" w:space="0" w:color="auto"/>
        <w:right w:val="none" w:sz="0" w:space="0" w:color="auto"/>
      </w:divBdr>
    </w:div>
    <w:div w:id="1368872382">
      <w:bodyDiv w:val="1"/>
      <w:marLeft w:val="0"/>
      <w:marRight w:val="0"/>
      <w:marTop w:val="0"/>
      <w:marBottom w:val="0"/>
      <w:divBdr>
        <w:top w:val="none" w:sz="0" w:space="0" w:color="auto"/>
        <w:left w:val="none" w:sz="0" w:space="0" w:color="auto"/>
        <w:bottom w:val="none" w:sz="0" w:space="0" w:color="auto"/>
        <w:right w:val="none" w:sz="0" w:space="0" w:color="auto"/>
      </w:divBdr>
    </w:div>
    <w:div w:id="1402944226">
      <w:bodyDiv w:val="1"/>
      <w:marLeft w:val="0"/>
      <w:marRight w:val="0"/>
      <w:marTop w:val="0"/>
      <w:marBottom w:val="0"/>
      <w:divBdr>
        <w:top w:val="none" w:sz="0" w:space="0" w:color="auto"/>
        <w:left w:val="none" w:sz="0" w:space="0" w:color="auto"/>
        <w:bottom w:val="none" w:sz="0" w:space="0" w:color="auto"/>
        <w:right w:val="none" w:sz="0" w:space="0" w:color="auto"/>
      </w:divBdr>
    </w:div>
    <w:div w:id="1414426317">
      <w:bodyDiv w:val="1"/>
      <w:marLeft w:val="0"/>
      <w:marRight w:val="0"/>
      <w:marTop w:val="0"/>
      <w:marBottom w:val="0"/>
      <w:divBdr>
        <w:top w:val="none" w:sz="0" w:space="0" w:color="auto"/>
        <w:left w:val="none" w:sz="0" w:space="0" w:color="auto"/>
        <w:bottom w:val="none" w:sz="0" w:space="0" w:color="auto"/>
        <w:right w:val="none" w:sz="0" w:space="0" w:color="auto"/>
      </w:divBdr>
    </w:div>
    <w:div w:id="1423448894">
      <w:bodyDiv w:val="1"/>
      <w:marLeft w:val="0"/>
      <w:marRight w:val="0"/>
      <w:marTop w:val="0"/>
      <w:marBottom w:val="0"/>
      <w:divBdr>
        <w:top w:val="none" w:sz="0" w:space="0" w:color="auto"/>
        <w:left w:val="none" w:sz="0" w:space="0" w:color="auto"/>
        <w:bottom w:val="none" w:sz="0" w:space="0" w:color="auto"/>
        <w:right w:val="none" w:sz="0" w:space="0" w:color="auto"/>
      </w:divBdr>
    </w:div>
    <w:div w:id="1449007817">
      <w:bodyDiv w:val="1"/>
      <w:marLeft w:val="0"/>
      <w:marRight w:val="0"/>
      <w:marTop w:val="0"/>
      <w:marBottom w:val="0"/>
      <w:divBdr>
        <w:top w:val="none" w:sz="0" w:space="0" w:color="auto"/>
        <w:left w:val="none" w:sz="0" w:space="0" w:color="auto"/>
        <w:bottom w:val="none" w:sz="0" w:space="0" w:color="auto"/>
        <w:right w:val="none" w:sz="0" w:space="0" w:color="auto"/>
      </w:divBdr>
    </w:div>
    <w:div w:id="1467510145">
      <w:bodyDiv w:val="1"/>
      <w:marLeft w:val="0"/>
      <w:marRight w:val="0"/>
      <w:marTop w:val="0"/>
      <w:marBottom w:val="0"/>
      <w:divBdr>
        <w:top w:val="none" w:sz="0" w:space="0" w:color="auto"/>
        <w:left w:val="none" w:sz="0" w:space="0" w:color="auto"/>
        <w:bottom w:val="none" w:sz="0" w:space="0" w:color="auto"/>
        <w:right w:val="none" w:sz="0" w:space="0" w:color="auto"/>
      </w:divBdr>
    </w:div>
    <w:div w:id="1491628735">
      <w:bodyDiv w:val="1"/>
      <w:marLeft w:val="0"/>
      <w:marRight w:val="0"/>
      <w:marTop w:val="0"/>
      <w:marBottom w:val="0"/>
      <w:divBdr>
        <w:top w:val="none" w:sz="0" w:space="0" w:color="auto"/>
        <w:left w:val="none" w:sz="0" w:space="0" w:color="auto"/>
        <w:bottom w:val="none" w:sz="0" w:space="0" w:color="auto"/>
        <w:right w:val="none" w:sz="0" w:space="0" w:color="auto"/>
      </w:divBdr>
    </w:div>
    <w:div w:id="1554464516">
      <w:bodyDiv w:val="1"/>
      <w:marLeft w:val="0"/>
      <w:marRight w:val="0"/>
      <w:marTop w:val="0"/>
      <w:marBottom w:val="0"/>
      <w:divBdr>
        <w:top w:val="none" w:sz="0" w:space="0" w:color="auto"/>
        <w:left w:val="none" w:sz="0" w:space="0" w:color="auto"/>
        <w:bottom w:val="none" w:sz="0" w:space="0" w:color="auto"/>
        <w:right w:val="none" w:sz="0" w:space="0" w:color="auto"/>
      </w:divBdr>
      <w:divsChild>
        <w:div w:id="128253981">
          <w:marLeft w:val="480"/>
          <w:marRight w:val="0"/>
          <w:marTop w:val="0"/>
          <w:marBottom w:val="0"/>
          <w:divBdr>
            <w:top w:val="none" w:sz="0" w:space="0" w:color="auto"/>
            <w:left w:val="none" w:sz="0" w:space="0" w:color="auto"/>
            <w:bottom w:val="none" w:sz="0" w:space="0" w:color="auto"/>
            <w:right w:val="none" w:sz="0" w:space="0" w:color="auto"/>
          </w:divBdr>
          <w:divsChild>
            <w:div w:id="921140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272174">
      <w:bodyDiv w:val="1"/>
      <w:marLeft w:val="0"/>
      <w:marRight w:val="0"/>
      <w:marTop w:val="0"/>
      <w:marBottom w:val="0"/>
      <w:divBdr>
        <w:top w:val="none" w:sz="0" w:space="0" w:color="auto"/>
        <w:left w:val="none" w:sz="0" w:space="0" w:color="auto"/>
        <w:bottom w:val="none" w:sz="0" w:space="0" w:color="auto"/>
        <w:right w:val="none" w:sz="0" w:space="0" w:color="auto"/>
      </w:divBdr>
    </w:div>
    <w:div w:id="1606696698">
      <w:bodyDiv w:val="1"/>
      <w:marLeft w:val="0"/>
      <w:marRight w:val="0"/>
      <w:marTop w:val="0"/>
      <w:marBottom w:val="0"/>
      <w:divBdr>
        <w:top w:val="none" w:sz="0" w:space="0" w:color="auto"/>
        <w:left w:val="none" w:sz="0" w:space="0" w:color="auto"/>
        <w:bottom w:val="none" w:sz="0" w:space="0" w:color="auto"/>
        <w:right w:val="none" w:sz="0" w:space="0" w:color="auto"/>
      </w:divBdr>
    </w:div>
    <w:div w:id="1655404465">
      <w:bodyDiv w:val="1"/>
      <w:marLeft w:val="0"/>
      <w:marRight w:val="0"/>
      <w:marTop w:val="0"/>
      <w:marBottom w:val="0"/>
      <w:divBdr>
        <w:top w:val="none" w:sz="0" w:space="0" w:color="auto"/>
        <w:left w:val="none" w:sz="0" w:space="0" w:color="auto"/>
        <w:bottom w:val="none" w:sz="0" w:space="0" w:color="auto"/>
        <w:right w:val="none" w:sz="0" w:space="0" w:color="auto"/>
      </w:divBdr>
    </w:div>
    <w:div w:id="1656567996">
      <w:bodyDiv w:val="1"/>
      <w:marLeft w:val="0"/>
      <w:marRight w:val="0"/>
      <w:marTop w:val="0"/>
      <w:marBottom w:val="0"/>
      <w:divBdr>
        <w:top w:val="none" w:sz="0" w:space="0" w:color="auto"/>
        <w:left w:val="none" w:sz="0" w:space="0" w:color="auto"/>
        <w:bottom w:val="none" w:sz="0" w:space="0" w:color="auto"/>
        <w:right w:val="none" w:sz="0" w:space="0" w:color="auto"/>
      </w:divBdr>
    </w:div>
    <w:div w:id="1692216623">
      <w:bodyDiv w:val="1"/>
      <w:marLeft w:val="0"/>
      <w:marRight w:val="0"/>
      <w:marTop w:val="0"/>
      <w:marBottom w:val="0"/>
      <w:divBdr>
        <w:top w:val="none" w:sz="0" w:space="0" w:color="auto"/>
        <w:left w:val="none" w:sz="0" w:space="0" w:color="auto"/>
        <w:bottom w:val="none" w:sz="0" w:space="0" w:color="auto"/>
        <w:right w:val="none" w:sz="0" w:space="0" w:color="auto"/>
      </w:divBdr>
    </w:div>
    <w:div w:id="1693602554">
      <w:bodyDiv w:val="1"/>
      <w:marLeft w:val="0"/>
      <w:marRight w:val="0"/>
      <w:marTop w:val="0"/>
      <w:marBottom w:val="0"/>
      <w:divBdr>
        <w:top w:val="none" w:sz="0" w:space="0" w:color="auto"/>
        <w:left w:val="none" w:sz="0" w:space="0" w:color="auto"/>
        <w:bottom w:val="none" w:sz="0" w:space="0" w:color="auto"/>
        <w:right w:val="none" w:sz="0" w:space="0" w:color="auto"/>
      </w:divBdr>
      <w:divsChild>
        <w:div w:id="1184594118">
          <w:marLeft w:val="-20"/>
          <w:marRight w:val="0"/>
          <w:marTop w:val="0"/>
          <w:marBottom w:val="0"/>
          <w:divBdr>
            <w:top w:val="none" w:sz="0" w:space="0" w:color="auto"/>
            <w:left w:val="none" w:sz="0" w:space="0" w:color="auto"/>
            <w:bottom w:val="none" w:sz="0" w:space="0" w:color="auto"/>
            <w:right w:val="none" w:sz="0" w:space="0" w:color="auto"/>
          </w:divBdr>
        </w:div>
      </w:divsChild>
    </w:div>
    <w:div w:id="1706369682">
      <w:bodyDiv w:val="1"/>
      <w:marLeft w:val="0"/>
      <w:marRight w:val="0"/>
      <w:marTop w:val="0"/>
      <w:marBottom w:val="0"/>
      <w:divBdr>
        <w:top w:val="none" w:sz="0" w:space="0" w:color="auto"/>
        <w:left w:val="none" w:sz="0" w:space="0" w:color="auto"/>
        <w:bottom w:val="none" w:sz="0" w:space="0" w:color="auto"/>
        <w:right w:val="none" w:sz="0" w:space="0" w:color="auto"/>
      </w:divBdr>
    </w:div>
    <w:div w:id="1712076084">
      <w:bodyDiv w:val="1"/>
      <w:marLeft w:val="0"/>
      <w:marRight w:val="0"/>
      <w:marTop w:val="0"/>
      <w:marBottom w:val="0"/>
      <w:divBdr>
        <w:top w:val="none" w:sz="0" w:space="0" w:color="auto"/>
        <w:left w:val="none" w:sz="0" w:space="0" w:color="auto"/>
        <w:bottom w:val="none" w:sz="0" w:space="0" w:color="auto"/>
        <w:right w:val="none" w:sz="0" w:space="0" w:color="auto"/>
      </w:divBdr>
    </w:div>
    <w:div w:id="1714883744">
      <w:bodyDiv w:val="1"/>
      <w:marLeft w:val="0"/>
      <w:marRight w:val="0"/>
      <w:marTop w:val="0"/>
      <w:marBottom w:val="0"/>
      <w:divBdr>
        <w:top w:val="none" w:sz="0" w:space="0" w:color="auto"/>
        <w:left w:val="none" w:sz="0" w:space="0" w:color="auto"/>
        <w:bottom w:val="none" w:sz="0" w:space="0" w:color="auto"/>
        <w:right w:val="none" w:sz="0" w:space="0" w:color="auto"/>
      </w:divBdr>
    </w:div>
    <w:div w:id="1721052387">
      <w:bodyDiv w:val="1"/>
      <w:marLeft w:val="0"/>
      <w:marRight w:val="0"/>
      <w:marTop w:val="0"/>
      <w:marBottom w:val="0"/>
      <w:divBdr>
        <w:top w:val="none" w:sz="0" w:space="0" w:color="auto"/>
        <w:left w:val="none" w:sz="0" w:space="0" w:color="auto"/>
        <w:bottom w:val="none" w:sz="0" w:space="0" w:color="auto"/>
        <w:right w:val="none" w:sz="0" w:space="0" w:color="auto"/>
      </w:divBdr>
    </w:div>
    <w:div w:id="1740402044">
      <w:bodyDiv w:val="1"/>
      <w:marLeft w:val="0"/>
      <w:marRight w:val="0"/>
      <w:marTop w:val="0"/>
      <w:marBottom w:val="0"/>
      <w:divBdr>
        <w:top w:val="none" w:sz="0" w:space="0" w:color="auto"/>
        <w:left w:val="none" w:sz="0" w:space="0" w:color="auto"/>
        <w:bottom w:val="none" w:sz="0" w:space="0" w:color="auto"/>
        <w:right w:val="none" w:sz="0" w:space="0" w:color="auto"/>
      </w:divBdr>
    </w:div>
    <w:div w:id="1760788204">
      <w:bodyDiv w:val="1"/>
      <w:marLeft w:val="0"/>
      <w:marRight w:val="0"/>
      <w:marTop w:val="0"/>
      <w:marBottom w:val="0"/>
      <w:divBdr>
        <w:top w:val="none" w:sz="0" w:space="0" w:color="auto"/>
        <w:left w:val="none" w:sz="0" w:space="0" w:color="auto"/>
        <w:bottom w:val="none" w:sz="0" w:space="0" w:color="auto"/>
        <w:right w:val="none" w:sz="0" w:space="0" w:color="auto"/>
      </w:divBdr>
    </w:div>
    <w:div w:id="1784615747">
      <w:bodyDiv w:val="1"/>
      <w:marLeft w:val="0"/>
      <w:marRight w:val="0"/>
      <w:marTop w:val="0"/>
      <w:marBottom w:val="0"/>
      <w:divBdr>
        <w:top w:val="none" w:sz="0" w:space="0" w:color="auto"/>
        <w:left w:val="none" w:sz="0" w:space="0" w:color="auto"/>
        <w:bottom w:val="none" w:sz="0" w:space="0" w:color="auto"/>
        <w:right w:val="none" w:sz="0" w:space="0" w:color="auto"/>
      </w:divBdr>
    </w:div>
    <w:div w:id="1794323378">
      <w:bodyDiv w:val="1"/>
      <w:marLeft w:val="0"/>
      <w:marRight w:val="0"/>
      <w:marTop w:val="0"/>
      <w:marBottom w:val="0"/>
      <w:divBdr>
        <w:top w:val="none" w:sz="0" w:space="0" w:color="auto"/>
        <w:left w:val="none" w:sz="0" w:space="0" w:color="auto"/>
        <w:bottom w:val="none" w:sz="0" w:space="0" w:color="auto"/>
        <w:right w:val="none" w:sz="0" w:space="0" w:color="auto"/>
      </w:divBdr>
    </w:div>
    <w:div w:id="1805001580">
      <w:bodyDiv w:val="1"/>
      <w:marLeft w:val="0"/>
      <w:marRight w:val="0"/>
      <w:marTop w:val="0"/>
      <w:marBottom w:val="0"/>
      <w:divBdr>
        <w:top w:val="none" w:sz="0" w:space="0" w:color="auto"/>
        <w:left w:val="none" w:sz="0" w:space="0" w:color="auto"/>
        <w:bottom w:val="none" w:sz="0" w:space="0" w:color="auto"/>
        <w:right w:val="none" w:sz="0" w:space="0" w:color="auto"/>
      </w:divBdr>
    </w:div>
    <w:div w:id="1836450937">
      <w:bodyDiv w:val="1"/>
      <w:marLeft w:val="0"/>
      <w:marRight w:val="0"/>
      <w:marTop w:val="0"/>
      <w:marBottom w:val="0"/>
      <w:divBdr>
        <w:top w:val="none" w:sz="0" w:space="0" w:color="auto"/>
        <w:left w:val="none" w:sz="0" w:space="0" w:color="auto"/>
        <w:bottom w:val="none" w:sz="0" w:space="0" w:color="auto"/>
        <w:right w:val="none" w:sz="0" w:space="0" w:color="auto"/>
      </w:divBdr>
    </w:div>
    <w:div w:id="1841893421">
      <w:bodyDiv w:val="1"/>
      <w:marLeft w:val="0"/>
      <w:marRight w:val="0"/>
      <w:marTop w:val="0"/>
      <w:marBottom w:val="0"/>
      <w:divBdr>
        <w:top w:val="none" w:sz="0" w:space="0" w:color="auto"/>
        <w:left w:val="none" w:sz="0" w:space="0" w:color="auto"/>
        <w:bottom w:val="none" w:sz="0" w:space="0" w:color="auto"/>
        <w:right w:val="none" w:sz="0" w:space="0" w:color="auto"/>
      </w:divBdr>
    </w:div>
    <w:div w:id="1895770001">
      <w:bodyDiv w:val="1"/>
      <w:marLeft w:val="0"/>
      <w:marRight w:val="0"/>
      <w:marTop w:val="0"/>
      <w:marBottom w:val="0"/>
      <w:divBdr>
        <w:top w:val="none" w:sz="0" w:space="0" w:color="auto"/>
        <w:left w:val="none" w:sz="0" w:space="0" w:color="auto"/>
        <w:bottom w:val="none" w:sz="0" w:space="0" w:color="auto"/>
        <w:right w:val="none" w:sz="0" w:space="0" w:color="auto"/>
      </w:divBdr>
    </w:div>
    <w:div w:id="1912227252">
      <w:bodyDiv w:val="1"/>
      <w:marLeft w:val="0"/>
      <w:marRight w:val="0"/>
      <w:marTop w:val="0"/>
      <w:marBottom w:val="0"/>
      <w:divBdr>
        <w:top w:val="none" w:sz="0" w:space="0" w:color="auto"/>
        <w:left w:val="none" w:sz="0" w:space="0" w:color="auto"/>
        <w:bottom w:val="none" w:sz="0" w:space="0" w:color="auto"/>
        <w:right w:val="none" w:sz="0" w:space="0" w:color="auto"/>
      </w:divBdr>
    </w:div>
    <w:div w:id="1941907623">
      <w:bodyDiv w:val="1"/>
      <w:marLeft w:val="0"/>
      <w:marRight w:val="0"/>
      <w:marTop w:val="0"/>
      <w:marBottom w:val="0"/>
      <w:divBdr>
        <w:top w:val="none" w:sz="0" w:space="0" w:color="auto"/>
        <w:left w:val="none" w:sz="0" w:space="0" w:color="auto"/>
        <w:bottom w:val="none" w:sz="0" w:space="0" w:color="auto"/>
        <w:right w:val="none" w:sz="0" w:space="0" w:color="auto"/>
      </w:divBdr>
    </w:div>
    <w:div w:id="1957102964">
      <w:bodyDiv w:val="1"/>
      <w:marLeft w:val="0"/>
      <w:marRight w:val="0"/>
      <w:marTop w:val="0"/>
      <w:marBottom w:val="0"/>
      <w:divBdr>
        <w:top w:val="none" w:sz="0" w:space="0" w:color="auto"/>
        <w:left w:val="none" w:sz="0" w:space="0" w:color="auto"/>
        <w:bottom w:val="none" w:sz="0" w:space="0" w:color="auto"/>
        <w:right w:val="none" w:sz="0" w:space="0" w:color="auto"/>
      </w:divBdr>
    </w:div>
    <w:div w:id="1963343730">
      <w:bodyDiv w:val="1"/>
      <w:marLeft w:val="0"/>
      <w:marRight w:val="0"/>
      <w:marTop w:val="0"/>
      <w:marBottom w:val="0"/>
      <w:divBdr>
        <w:top w:val="none" w:sz="0" w:space="0" w:color="auto"/>
        <w:left w:val="none" w:sz="0" w:space="0" w:color="auto"/>
        <w:bottom w:val="none" w:sz="0" w:space="0" w:color="auto"/>
        <w:right w:val="none" w:sz="0" w:space="0" w:color="auto"/>
      </w:divBdr>
    </w:div>
    <w:div w:id="1968389594">
      <w:bodyDiv w:val="1"/>
      <w:marLeft w:val="0"/>
      <w:marRight w:val="0"/>
      <w:marTop w:val="0"/>
      <w:marBottom w:val="0"/>
      <w:divBdr>
        <w:top w:val="none" w:sz="0" w:space="0" w:color="auto"/>
        <w:left w:val="none" w:sz="0" w:space="0" w:color="auto"/>
        <w:bottom w:val="none" w:sz="0" w:space="0" w:color="auto"/>
        <w:right w:val="none" w:sz="0" w:space="0" w:color="auto"/>
      </w:divBdr>
    </w:div>
    <w:div w:id="2036802956">
      <w:bodyDiv w:val="1"/>
      <w:marLeft w:val="0"/>
      <w:marRight w:val="0"/>
      <w:marTop w:val="0"/>
      <w:marBottom w:val="0"/>
      <w:divBdr>
        <w:top w:val="none" w:sz="0" w:space="0" w:color="auto"/>
        <w:left w:val="none" w:sz="0" w:space="0" w:color="auto"/>
        <w:bottom w:val="none" w:sz="0" w:space="0" w:color="auto"/>
        <w:right w:val="none" w:sz="0" w:space="0" w:color="auto"/>
      </w:divBdr>
    </w:div>
    <w:div w:id="2041934335">
      <w:bodyDiv w:val="1"/>
      <w:marLeft w:val="0"/>
      <w:marRight w:val="0"/>
      <w:marTop w:val="0"/>
      <w:marBottom w:val="0"/>
      <w:divBdr>
        <w:top w:val="none" w:sz="0" w:space="0" w:color="auto"/>
        <w:left w:val="none" w:sz="0" w:space="0" w:color="auto"/>
        <w:bottom w:val="none" w:sz="0" w:space="0" w:color="auto"/>
        <w:right w:val="none" w:sz="0" w:space="0" w:color="auto"/>
      </w:divBdr>
    </w:div>
    <w:div w:id="2087265611">
      <w:bodyDiv w:val="1"/>
      <w:marLeft w:val="0"/>
      <w:marRight w:val="0"/>
      <w:marTop w:val="0"/>
      <w:marBottom w:val="0"/>
      <w:divBdr>
        <w:top w:val="none" w:sz="0" w:space="0" w:color="auto"/>
        <w:left w:val="none" w:sz="0" w:space="0" w:color="auto"/>
        <w:bottom w:val="none" w:sz="0" w:space="0" w:color="auto"/>
        <w:right w:val="none" w:sz="0" w:space="0" w:color="auto"/>
      </w:divBdr>
    </w:div>
    <w:div w:id="210418312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4.png"/><Relationship Id="rId42" Type="http://schemas.openxmlformats.org/officeDocument/2006/relationships/image" Target="media/image25.jpeg"/><Relationship Id="rId47" Type="http://schemas.openxmlformats.org/officeDocument/2006/relationships/image" Target="media/image30.png"/><Relationship Id="rId63" Type="http://schemas.openxmlformats.org/officeDocument/2006/relationships/image" Target="media/image43.jpeg"/><Relationship Id="rId68"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https://erc-dharma.github.io/project-documentation/visual-code/UsingVS_v01" TargetMode="External"/><Relationship Id="rId29" Type="http://schemas.openxmlformats.org/officeDocument/2006/relationships/image" Target="media/image12.png"/><Relationship Id="rId11" Type="http://schemas.openxmlformats.org/officeDocument/2006/relationships/hyperlink" Target="http://dh.obdurodon.org/what-is-xml.xhtml" TargetMode="Externa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jpe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hyperlink" Target="https://sanskritmetres.appspot.com/" TargetMode="External"/><Relationship Id="rId66" Type="http://schemas.openxmlformats.org/officeDocument/2006/relationships/hyperlink" Target="https://doi.org/10.3406/befeo.1952.5158" TargetMode="External"/><Relationship Id="rId5" Type="http://schemas.openxmlformats.org/officeDocument/2006/relationships/webSettings" Target="webSettings.xml"/><Relationship Id="rId61" Type="http://schemas.openxmlformats.org/officeDocument/2006/relationships/image" Target="media/image41.png"/><Relationship Id="rId19" Type="http://schemas.openxmlformats.org/officeDocument/2006/relationships/hyperlink" Target="https://github.com/erc-dharma/project-documentation/blob/master/templates/DHARMA_EncodingTemplateInscription_v02.xml" TargetMode="External"/><Relationship Id="rId14" Type="http://schemas.openxmlformats.org/officeDocument/2006/relationships/hyperlink" Target="http://www.stoa.org/epidoc/gl/latest/index.html" TargetMode="Externa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jpe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4.jpeg"/><Relationship Id="rId69" Type="http://schemas.openxmlformats.org/officeDocument/2006/relationships/footer" Target="footer2.xml"/><Relationship Id="rId8" Type="http://schemas.openxmlformats.org/officeDocument/2006/relationships/image" Target="media/image1.emf"/><Relationship Id="rId51" Type="http://schemas.openxmlformats.org/officeDocument/2006/relationships/image" Target="media/image34.jpg"/><Relationship Id="rId3" Type="http://schemas.openxmlformats.org/officeDocument/2006/relationships/styles" Target="styles.xml"/><Relationship Id="rId12" Type="http://schemas.openxmlformats.org/officeDocument/2006/relationships/hyperlink" Target="https://www.tei-c.org/release/doc/tei-p5-doc/en/html/SG.html" TargetMode="External"/><Relationship Id="rId17" Type="http://schemas.openxmlformats.org/officeDocument/2006/relationships/hyperlink" Target="https://github.com/erc-dharma/project-documentation/blob/66167c20f4be621256460be1640cb7a727104854/schema/README.md" TargetMode="Externa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jpg"/><Relationship Id="rId46" Type="http://schemas.openxmlformats.org/officeDocument/2006/relationships/image" Target="media/image29.png"/><Relationship Id="rId59" Type="http://schemas.openxmlformats.org/officeDocument/2006/relationships/hyperlink" Target="http://sanskritlibrary.org:8080/MeterIdentification/" TargetMode="External"/><Relationship Id="rId67" Type="http://schemas.openxmlformats.org/officeDocument/2006/relationships/hyperlink" Target="http://www.stoa.org/epidoc/gl/latest/intro-eps.html" TargetMode="External"/><Relationship Id="rId20" Type="http://schemas.openxmlformats.org/officeDocument/2006/relationships/image" Target="media/image3.jpeg"/><Relationship Id="rId41" Type="http://schemas.openxmlformats.org/officeDocument/2006/relationships/image" Target="media/image24.jpeg"/><Relationship Id="rId54" Type="http://schemas.openxmlformats.org/officeDocument/2006/relationships/image" Target="media/image37.png"/><Relationship Id="rId62" Type="http://schemas.openxmlformats.org/officeDocument/2006/relationships/image" Target="media/image42.jpe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tei-c.org/guidelines/" TargetMode="Externa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jpeg"/><Relationship Id="rId10" Type="http://schemas.openxmlformats.org/officeDocument/2006/relationships/hyperlink" Target="http://www.stoa.org/epidoc/gl/latest/intro-eps.html" TargetMode="Externa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hyperlink" Target="https://skrutable.pythonanywhere.com/" TargetMode="External"/><Relationship Id="rId65" Type="http://schemas.openxmlformats.org/officeDocument/2006/relationships/hyperlink" Target="http://www.stoa.org/wordpress/wp-content/uploads/2010/09/Chapter05_EpiDoc_Bodard.pdf"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www.stoa.org/wordpress/wp-content/uploads/2010/09/Chapter05_EpiDoc_Bodard.pdf" TargetMode="External"/><Relationship Id="rId18" Type="http://schemas.openxmlformats.org/officeDocument/2006/relationships/hyperlink" Target="https://github.com/erc-dharma/project-documentation/blob/master/stylesheets/README.md" TargetMode="External"/><Relationship Id="rId39" Type="http://schemas.openxmlformats.org/officeDocument/2006/relationships/image" Target="media/image22.png"/><Relationship Id="rId34" Type="http://schemas.openxmlformats.org/officeDocument/2006/relationships/image" Target="media/image17.jpg"/><Relationship Id="rId50" Type="http://schemas.openxmlformats.org/officeDocument/2006/relationships/image" Target="media/image33.png"/><Relationship Id="rId55" Type="http://schemas.openxmlformats.org/officeDocument/2006/relationships/image" Target="media/image38.jpeg"/></Relationships>
</file>

<file path=word/_rels/footnotes.xml.rels><?xml version="1.0" encoding="UTF-8" standalone="yes"?>
<Relationships xmlns="http://schemas.openxmlformats.org/package/2006/relationships"><Relationship Id="rId8" Type="http://schemas.openxmlformats.org/officeDocument/2006/relationships/hyperlink" Target="https://docs.google.com/document/d/1glfyQnFqPrbVOYzegfjKIOVrc-vMgznEQ1iNsFf7DE8/edit?usp=sharing" TargetMode="External"/><Relationship Id="rId13" Type="http://schemas.openxmlformats.org/officeDocument/2006/relationships/hyperlink" Target="http://www.stoa.org/epidoc/gl/latest/trans-numnoncongruent.html" TargetMode="External"/><Relationship Id="rId18" Type="http://schemas.openxmlformats.org/officeDocument/2006/relationships/hyperlink" Target="https://opentheso5.mom.fr/opentheso5/?idg=G593&amp;idt=th52" TargetMode="External"/><Relationship Id="rId26" Type="http://schemas.openxmlformats.org/officeDocument/2006/relationships/hyperlink" Target="https://github.com/erc-dharma/project-documentation/blob/master/DHARMA_IdListMembers_v01.xml" TargetMode="External"/><Relationship Id="rId3" Type="http://schemas.openxmlformats.org/officeDocument/2006/relationships/hyperlink" Target="https://halshs.archives-ouvertes.fr/halshs-02272407" TargetMode="External"/><Relationship Id="rId21" Type="http://schemas.openxmlformats.org/officeDocument/2006/relationships/hyperlink" Target="https://iso639-3.sil.org/" TargetMode="External"/><Relationship Id="rId7" Type="http://schemas.openxmlformats.org/officeDocument/2006/relationships/hyperlink" Target="https://en.wiktionary.org/wiki/gaiji" TargetMode="External"/><Relationship Id="rId12" Type="http://schemas.openxmlformats.org/officeDocument/2006/relationships/hyperlink" Target="https://www.tei-c.org/release/doc/tei-p5-doc/en/html/ref-gap.html" TargetMode="External"/><Relationship Id="rId17" Type="http://schemas.openxmlformats.org/officeDocument/2006/relationships/hyperlink" Target="https://www.tei-c.org/release/doc/tei-p5-doc/en/html/WD.html" TargetMode="External"/><Relationship Id="rId25" Type="http://schemas.openxmlformats.org/officeDocument/2006/relationships/hyperlink" Target="https://github.com/erc-dharma/project-documentation/tree/master/templates" TargetMode="External"/><Relationship Id="rId2" Type="http://schemas.openxmlformats.org/officeDocument/2006/relationships/hyperlink" Target="https://docs.google.com/document/d/1hjWrrwRZQp4hmEqw4jBhhqoXdwJvRlw3EWboJteOPw0/edit?usp=sharing" TargetMode="External"/><Relationship Id="rId16" Type="http://schemas.openxmlformats.org/officeDocument/2006/relationships/hyperlink" Target="http://www.stoa.org/epidoc/gl/latest/trans-charactershighlighted.html" TargetMode="External"/><Relationship Id="rId20" Type="http://schemas.openxmlformats.org/officeDocument/2006/relationships/hyperlink" Target="https://wiki.tei-c.org/index.php/XML_Whitespace" TargetMode="External"/><Relationship Id="rId1" Type="http://schemas.openxmlformats.org/officeDocument/2006/relationships/hyperlink" Target="https://docs.google.com/document/d/15HFxHJTOzIU1UDyVrB2yQYJ5wI6JyEshEkYgg5qwj8M/edit?usp=sharing" TargetMode="External"/><Relationship Id="rId6" Type="http://schemas.openxmlformats.org/officeDocument/2006/relationships/hyperlink" Target="https://tei-c.org/release/doc/tei-p5-doc/en/html/SG.html" TargetMode="External"/><Relationship Id="rId11" Type="http://schemas.openxmlformats.org/officeDocument/2006/relationships/hyperlink" Target="http://www.stoa.org/epidoc/gl/latest/trans-ambiguous.html" TargetMode="External"/><Relationship Id="rId24" Type="http://schemas.openxmlformats.org/officeDocument/2006/relationships/hyperlink" Target="https://github.com/erc-dharma/project-documentation/blob/master/DHARMA_IdListMembers_v01.xml" TargetMode="External"/><Relationship Id="rId5" Type="http://schemas.openxmlformats.org/officeDocument/2006/relationships/hyperlink" Target="https://github.com/erc-dharma/project-documentation/tree/master/guides/zotero" TargetMode="External"/><Relationship Id="rId15" Type="http://schemas.openxmlformats.org/officeDocument/2006/relationships/hyperlink" Target="https://www.tei-c.org/release/doc/tei-p5-doc/en/html/ref-hi.html" TargetMode="External"/><Relationship Id="rId23" Type="http://schemas.openxmlformats.org/officeDocument/2006/relationships/hyperlink" Target="https://github.com/erc-dharma/project-documentation/blob/master/DHARMA_idListMembers_v01.xml" TargetMode="External"/><Relationship Id="rId10" Type="http://schemas.openxmlformats.org/officeDocument/2006/relationships/hyperlink" Target="https://www.tei-c.org/release/doc/tei-p5-doc/en/html/PH.html" TargetMode="External"/><Relationship Id="rId19" Type="http://schemas.openxmlformats.org/officeDocument/2006/relationships/hyperlink" Target="https://opentheso5.mom.fr/opentheso5/?idg=G812&amp;idt=th52" TargetMode="External"/><Relationship Id="rId4" Type="http://schemas.openxmlformats.org/officeDocument/2006/relationships/hyperlink" Target="https://github.com/erc-dharma/project-documentation/tree/master/guides/transliteration" TargetMode="External"/><Relationship Id="rId9" Type="http://schemas.openxmlformats.org/officeDocument/2006/relationships/hyperlink" Target="https://docs.google.com/document/d/1glfyQnFqPrbVOYzegfjKIOVrc-vMgznEQ1iNsFf7DE8/edit?usp=sharing" TargetMode="External"/><Relationship Id="rId14" Type="http://schemas.openxmlformats.org/officeDocument/2006/relationships/hyperlink" Target="http://www.stoa.org/epidoc/gl/latest/trans-linebreak.html" TargetMode="External"/><Relationship Id="rId22" Type="http://schemas.openxmlformats.org/officeDocument/2006/relationships/hyperlink" Target="https://en.wikipedia.org/wiki/ISO_15924"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GoogleDrive\Handy%20stuff\Templates\DHARMA%20guid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D6407D8-CDDA-4D87-8D8B-EFDDA1938B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DHARMA guide.dotx</Template>
  <TotalTime>643</TotalTime>
  <Pages>169</Pages>
  <Words>66330</Words>
  <Characters>457679</Characters>
  <Application>Microsoft Office Word</Application>
  <DocSecurity>0</DocSecurity>
  <Lines>3813</Lines>
  <Paragraphs>1045</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522964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Dániel Balogh</dc:creator>
  <cp:keywords/>
  <dc:description/>
  <cp:lastModifiedBy>Dániel Balogh</cp:lastModifiedBy>
  <cp:revision>109</cp:revision>
  <cp:lastPrinted>2020-06-29T07:48:00Z</cp:lastPrinted>
  <dcterms:created xsi:type="dcterms:W3CDTF">2020-06-25T08:32:00Z</dcterms:created>
  <dcterms:modified xsi:type="dcterms:W3CDTF">2023-06-16T15:12:00Z</dcterms:modified>
</cp:coreProperties>
</file>