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72E038" w14:textId="77777777" w:rsidR="00117379" w:rsidRDefault="00000000">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14:anchorId="61285CA4" wp14:editId="6476EDCC">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14:paraId="0D10B005" w14:textId="77777777" w:rsidR="00117379" w:rsidRDefault="00000000">
      <w:pPr>
        <w:pStyle w:val="Frontmatter"/>
      </w:pPr>
      <w:bookmarkStart w:id="3" w:name="_nlm3dlptfwlj" w:colFirst="0" w:colLast="0"/>
      <w:bookmarkStart w:id="4" w:name="_Toc17811404"/>
      <w:bookmarkStart w:id="5" w:name="_Toc17811459"/>
      <w:bookmarkEnd w:id="3"/>
      <w:r>
        <w:t>Dániel Balogh &amp; Arlo Griffiths</w:t>
      </w:r>
      <w:bookmarkEnd w:id="4"/>
      <w:bookmarkEnd w:id="5"/>
    </w:p>
    <w:p w14:paraId="543D640A" w14:textId="77777777" w:rsidR="00117379" w:rsidRDefault="00117379">
      <w:pPr>
        <w:pStyle w:val="Frontmatter"/>
      </w:pPr>
    </w:p>
    <w:p w14:paraId="5233C4A0" w14:textId="77777777" w:rsidR="00117379" w:rsidRDefault="00000000">
      <w:pPr>
        <w:pStyle w:val="Frontmatter"/>
      </w:pPr>
      <w:bookmarkStart w:id="6" w:name="_Toc17811403"/>
      <w:bookmarkStart w:id="7" w:name="_Toc17811458"/>
      <w:r>
        <w:rPr>
          <w:highlight w:val="yellow"/>
        </w:rPr>
        <w:t>Release Version 4 DRAFT, 2026-</w:t>
      </w:r>
      <w:bookmarkEnd w:id="6"/>
      <w:bookmarkEnd w:id="7"/>
      <w:r>
        <w:rPr>
          <w:highlight w:val="yellow"/>
        </w:rPr>
        <w:t>##-##</w:t>
      </w:r>
    </w:p>
    <w:p w14:paraId="270B04AB" w14:textId="77777777" w:rsidR="00117379" w:rsidRDefault="00117379">
      <w:pPr>
        <w:pStyle w:val="Frontmatter"/>
      </w:pPr>
    </w:p>
    <w:p w14:paraId="6CBEE617" w14:textId="77777777" w:rsidR="00117379" w:rsidRDefault="00000000">
      <w:pPr>
        <w:pStyle w:val="Frontmatter"/>
      </w:pPr>
      <w:r>
        <w:rPr>
          <w:noProof/>
          <w:highlight w:val="yellow"/>
        </w:rPr>
        <w:drawing>
          <wp:anchor distT="0" distB="0" distL="114300" distR="114300" simplePos="0" relativeHeight="251664384" behindDoc="1" locked="0" layoutInCell="1" allowOverlap="1" wp14:anchorId="418D8C5E" wp14:editId="6E4EC325">
            <wp:simplePos x="0" y="0"/>
            <wp:positionH relativeFrom="margin">
              <wp:posOffset>1856105</wp:posOffset>
            </wp:positionH>
            <wp:positionV relativeFrom="bottomMargin">
              <wp:posOffset>-3306776</wp:posOffset>
            </wp:positionV>
            <wp:extent cx="2407920" cy="241554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8DF59E" w14:textId="77777777" w:rsidR="00117379" w:rsidRDefault="00117379">
      <w:pPr>
        <w:pStyle w:val="Frontmatter"/>
      </w:pPr>
    </w:p>
    <w:p w14:paraId="4B149294" w14:textId="77777777" w:rsidR="00117379" w:rsidRDefault="00117379">
      <w:pPr>
        <w:pStyle w:val="Frontmatter"/>
      </w:pPr>
    </w:p>
    <w:p w14:paraId="6F480C0F" w14:textId="77777777" w:rsidR="00117379" w:rsidRDefault="00117379">
      <w:pPr>
        <w:pStyle w:val="Frontmatter"/>
      </w:pPr>
    </w:p>
    <w:p w14:paraId="3A03828D" w14:textId="77777777" w:rsidR="00117379" w:rsidRDefault="00117379">
      <w:pPr>
        <w:pStyle w:val="Frontmatter"/>
      </w:pPr>
    </w:p>
    <w:p w14:paraId="33B432AA" w14:textId="77777777" w:rsidR="00117379" w:rsidRDefault="00117379">
      <w:pPr>
        <w:pStyle w:val="Frontmatter"/>
      </w:pPr>
    </w:p>
    <w:p w14:paraId="23087CA0" w14:textId="77777777" w:rsidR="00117379" w:rsidRDefault="00117379">
      <w:pPr>
        <w:pStyle w:val="Frontmatter"/>
      </w:pPr>
    </w:p>
    <w:p w14:paraId="17A1C9F0" w14:textId="77777777" w:rsidR="00117379" w:rsidRDefault="00117379">
      <w:pPr>
        <w:pStyle w:val="Frontmatter"/>
      </w:pPr>
    </w:p>
    <w:p w14:paraId="34CCBE6D" w14:textId="77777777" w:rsidR="00117379" w:rsidRDefault="00117379">
      <w:pPr>
        <w:pStyle w:val="Frontmatter"/>
      </w:pPr>
    </w:p>
    <w:p w14:paraId="2DB224F4" w14:textId="77777777" w:rsidR="00117379" w:rsidRDefault="00117379">
      <w:pPr>
        <w:pStyle w:val="Frontmatter"/>
      </w:pPr>
    </w:p>
    <w:p w14:paraId="264077D0" w14:textId="77777777" w:rsidR="00117379" w:rsidRDefault="00117379">
      <w:pPr>
        <w:pStyle w:val="Frontmatter"/>
      </w:pPr>
    </w:p>
    <w:p w14:paraId="124131DE" w14:textId="77777777" w:rsidR="00117379" w:rsidRDefault="00117379">
      <w:pPr>
        <w:pStyle w:val="Frontmatter"/>
      </w:pPr>
    </w:p>
    <w:p w14:paraId="6A22DA2D" w14:textId="77777777" w:rsidR="00117379" w:rsidRDefault="00000000">
      <w:pPr>
        <w:pStyle w:val="Frontmatter"/>
      </w:pPr>
      <w:r>
        <w:t>This project has received funding from the European Research Council (ERC)</w:t>
      </w:r>
      <w:r>
        <w:br/>
        <w:t>under the European Union’s Horizon 2020 research and innovation programme</w:t>
      </w:r>
      <w:r>
        <w:br/>
        <w:t>(grant agreement No 809994).</w:t>
      </w:r>
    </w:p>
    <w:p w14:paraId="5618E9F5" w14:textId="77777777" w:rsidR="00117379" w:rsidRDefault="00117379">
      <w:pPr>
        <w:pStyle w:val="Cm"/>
        <w:sectPr w:rsidR="00117379">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14:paraId="14D42E47" w14:textId="77777777" w:rsidR="00117379" w:rsidRDefault="00000000">
      <w:pPr>
        <w:pStyle w:val="Cm"/>
      </w:pPr>
      <w:r>
        <w:lastRenderedPageBreak/>
        <w:t>Contents</w:t>
      </w:r>
      <w:bookmarkEnd w:id="8"/>
      <w:bookmarkEnd w:id="9"/>
    </w:p>
    <w:p w14:paraId="79ACC05C" w14:textId="625B66BB" w:rsidR="009B1F96" w:rsidRDefault="00000000">
      <w:pPr>
        <w:pStyle w:val="TJ1"/>
        <w:rPr>
          <w:rFonts w:asciiTheme="minorHAnsi" w:hAnsiTheme="minorHAnsi" w:cstheme="minorBidi"/>
          <w:b w:val="0"/>
          <w:noProof/>
          <w:sz w:val="24"/>
          <w:szCs w:val="21"/>
          <w:lang w:eastAsia="en-GB" w:bidi="sa-IN"/>
        </w:rPr>
      </w:pPr>
      <w:r>
        <w:fldChar w:fldCharType="begin"/>
      </w:r>
      <w:r>
        <w:instrText xml:space="preserve"> TOC \o "3-5" \h \z \t "Címsor 1,1,Címsor 2,2" </w:instrText>
      </w:r>
      <w:r>
        <w:fldChar w:fldCharType="separate"/>
      </w:r>
      <w:hyperlink w:anchor="_Toc221291399" w:history="1">
        <w:r w:rsidR="009B1F96" w:rsidRPr="003947AB">
          <w:rPr>
            <w:rStyle w:val="Hiperhivatkozs"/>
            <w:noProof/>
            <w:lang w:bidi="ar-SA"/>
          </w:rPr>
          <w:t>1. Introduction</w:t>
        </w:r>
        <w:r w:rsidR="009B1F96">
          <w:rPr>
            <w:noProof/>
            <w:webHidden/>
          </w:rPr>
          <w:tab/>
        </w:r>
        <w:r w:rsidR="009B1F96">
          <w:rPr>
            <w:noProof/>
            <w:webHidden/>
          </w:rPr>
          <w:fldChar w:fldCharType="begin"/>
        </w:r>
        <w:r w:rsidR="009B1F96">
          <w:rPr>
            <w:noProof/>
            <w:webHidden/>
          </w:rPr>
          <w:instrText xml:space="preserve"> PAGEREF _Toc221291399 \h </w:instrText>
        </w:r>
        <w:r w:rsidR="009B1F96">
          <w:rPr>
            <w:noProof/>
            <w:webHidden/>
          </w:rPr>
        </w:r>
        <w:r w:rsidR="009B1F96">
          <w:rPr>
            <w:noProof/>
            <w:webHidden/>
          </w:rPr>
          <w:fldChar w:fldCharType="separate"/>
        </w:r>
        <w:r w:rsidR="009B1F96">
          <w:rPr>
            <w:noProof/>
            <w:webHidden/>
          </w:rPr>
          <w:t>1</w:t>
        </w:r>
        <w:r w:rsidR="009B1F96">
          <w:rPr>
            <w:noProof/>
            <w:webHidden/>
          </w:rPr>
          <w:fldChar w:fldCharType="end"/>
        </w:r>
      </w:hyperlink>
    </w:p>
    <w:p w14:paraId="735C71DE" w14:textId="58C13001" w:rsidR="009B1F96" w:rsidRDefault="009B1F96">
      <w:pPr>
        <w:pStyle w:val="TJ2"/>
        <w:rPr>
          <w:rFonts w:asciiTheme="minorHAnsi" w:hAnsiTheme="minorHAnsi" w:cstheme="minorBidi"/>
          <w:noProof/>
          <w:sz w:val="24"/>
          <w:szCs w:val="21"/>
          <w:lang w:eastAsia="en-GB" w:bidi="sa-IN"/>
        </w:rPr>
      </w:pPr>
      <w:hyperlink w:anchor="_Toc221291400" w:history="1">
        <w:r w:rsidRPr="003947AB">
          <w:rPr>
            <w:rStyle w:val="Hiperhivatkozs"/>
            <w:noProof/>
            <w:lang w:bidi="ar-SA"/>
          </w:rPr>
          <w:t>1.1. Version History</w:t>
        </w:r>
        <w:r>
          <w:rPr>
            <w:noProof/>
            <w:webHidden/>
          </w:rPr>
          <w:tab/>
        </w:r>
        <w:r>
          <w:rPr>
            <w:noProof/>
            <w:webHidden/>
          </w:rPr>
          <w:fldChar w:fldCharType="begin"/>
        </w:r>
        <w:r>
          <w:rPr>
            <w:noProof/>
            <w:webHidden/>
          </w:rPr>
          <w:instrText xml:space="preserve"> PAGEREF _Toc221291400 \h </w:instrText>
        </w:r>
        <w:r>
          <w:rPr>
            <w:noProof/>
            <w:webHidden/>
          </w:rPr>
        </w:r>
        <w:r>
          <w:rPr>
            <w:noProof/>
            <w:webHidden/>
          </w:rPr>
          <w:fldChar w:fldCharType="separate"/>
        </w:r>
        <w:r>
          <w:rPr>
            <w:noProof/>
            <w:webHidden/>
          </w:rPr>
          <w:t>1</w:t>
        </w:r>
        <w:r>
          <w:rPr>
            <w:noProof/>
            <w:webHidden/>
          </w:rPr>
          <w:fldChar w:fldCharType="end"/>
        </w:r>
      </w:hyperlink>
    </w:p>
    <w:p w14:paraId="3C8959F2" w14:textId="7FDA8ACE" w:rsidR="009B1F96" w:rsidRDefault="009B1F96">
      <w:pPr>
        <w:pStyle w:val="TJ2"/>
        <w:rPr>
          <w:rFonts w:asciiTheme="minorHAnsi" w:hAnsiTheme="minorHAnsi" w:cstheme="minorBidi"/>
          <w:noProof/>
          <w:sz w:val="24"/>
          <w:szCs w:val="21"/>
          <w:lang w:eastAsia="en-GB" w:bidi="sa-IN"/>
        </w:rPr>
      </w:pPr>
      <w:hyperlink w:anchor="_Toc221291401" w:history="1">
        <w:r w:rsidRPr="003947AB">
          <w:rPr>
            <w:rStyle w:val="Hiperhivatkozs"/>
            <w:noProof/>
            <w:lang w:bidi="ar-SA"/>
          </w:rPr>
          <w:t>1.2. Coverage</w:t>
        </w:r>
        <w:r>
          <w:rPr>
            <w:noProof/>
            <w:webHidden/>
          </w:rPr>
          <w:tab/>
        </w:r>
        <w:r>
          <w:rPr>
            <w:noProof/>
            <w:webHidden/>
          </w:rPr>
          <w:fldChar w:fldCharType="begin"/>
        </w:r>
        <w:r>
          <w:rPr>
            <w:noProof/>
            <w:webHidden/>
          </w:rPr>
          <w:instrText xml:space="preserve"> PAGEREF _Toc221291401 \h </w:instrText>
        </w:r>
        <w:r>
          <w:rPr>
            <w:noProof/>
            <w:webHidden/>
          </w:rPr>
        </w:r>
        <w:r>
          <w:rPr>
            <w:noProof/>
            <w:webHidden/>
          </w:rPr>
          <w:fldChar w:fldCharType="separate"/>
        </w:r>
        <w:r>
          <w:rPr>
            <w:noProof/>
            <w:webHidden/>
          </w:rPr>
          <w:t>1</w:t>
        </w:r>
        <w:r>
          <w:rPr>
            <w:noProof/>
            <w:webHidden/>
          </w:rPr>
          <w:fldChar w:fldCharType="end"/>
        </w:r>
      </w:hyperlink>
    </w:p>
    <w:p w14:paraId="7C4C5BF9" w14:textId="2D48D1B0" w:rsidR="009B1F96" w:rsidRDefault="009B1F96">
      <w:pPr>
        <w:pStyle w:val="TJ2"/>
        <w:rPr>
          <w:rFonts w:asciiTheme="minorHAnsi" w:hAnsiTheme="minorHAnsi" w:cstheme="minorBidi"/>
          <w:noProof/>
          <w:sz w:val="24"/>
          <w:szCs w:val="21"/>
          <w:lang w:eastAsia="en-GB" w:bidi="sa-IN"/>
        </w:rPr>
      </w:pPr>
      <w:hyperlink w:anchor="_Toc221291402" w:history="1">
        <w:r w:rsidRPr="003947AB">
          <w:rPr>
            <w:rStyle w:val="Hiperhivatkozs"/>
            <w:noProof/>
            <w:lang w:bidi="ar-SA"/>
          </w:rPr>
          <w:t>1.3. Abbreviations</w:t>
        </w:r>
        <w:r>
          <w:rPr>
            <w:noProof/>
            <w:webHidden/>
          </w:rPr>
          <w:tab/>
        </w:r>
        <w:r>
          <w:rPr>
            <w:noProof/>
            <w:webHidden/>
          </w:rPr>
          <w:fldChar w:fldCharType="begin"/>
        </w:r>
        <w:r>
          <w:rPr>
            <w:noProof/>
            <w:webHidden/>
          </w:rPr>
          <w:instrText xml:space="preserve"> PAGEREF _Toc221291402 \h </w:instrText>
        </w:r>
        <w:r>
          <w:rPr>
            <w:noProof/>
            <w:webHidden/>
          </w:rPr>
        </w:r>
        <w:r>
          <w:rPr>
            <w:noProof/>
            <w:webHidden/>
          </w:rPr>
          <w:fldChar w:fldCharType="separate"/>
        </w:r>
        <w:r>
          <w:rPr>
            <w:noProof/>
            <w:webHidden/>
          </w:rPr>
          <w:t>1</w:t>
        </w:r>
        <w:r>
          <w:rPr>
            <w:noProof/>
            <w:webHidden/>
          </w:rPr>
          <w:fldChar w:fldCharType="end"/>
        </w:r>
      </w:hyperlink>
    </w:p>
    <w:p w14:paraId="18714F1A" w14:textId="0A92EF62" w:rsidR="009B1F96" w:rsidRDefault="009B1F96">
      <w:pPr>
        <w:pStyle w:val="TJ2"/>
        <w:rPr>
          <w:rFonts w:asciiTheme="minorHAnsi" w:hAnsiTheme="minorHAnsi" w:cstheme="minorBidi"/>
          <w:noProof/>
          <w:sz w:val="24"/>
          <w:szCs w:val="21"/>
          <w:lang w:eastAsia="en-GB" w:bidi="sa-IN"/>
        </w:rPr>
      </w:pPr>
      <w:hyperlink w:anchor="_Toc221291403" w:history="1">
        <w:r w:rsidRPr="003947AB">
          <w:rPr>
            <w:rStyle w:val="Hiperhivatkozs"/>
            <w:noProof/>
            <w:lang w:bidi="ar-SA"/>
          </w:rPr>
          <w:t>1.4. Brackets for linguistic notation</w:t>
        </w:r>
        <w:r>
          <w:rPr>
            <w:noProof/>
            <w:webHidden/>
          </w:rPr>
          <w:tab/>
        </w:r>
        <w:r>
          <w:rPr>
            <w:noProof/>
            <w:webHidden/>
          </w:rPr>
          <w:fldChar w:fldCharType="begin"/>
        </w:r>
        <w:r>
          <w:rPr>
            <w:noProof/>
            <w:webHidden/>
          </w:rPr>
          <w:instrText xml:space="preserve"> PAGEREF _Toc221291403 \h </w:instrText>
        </w:r>
        <w:r>
          <w:rPr>
            <w:noProof/>
            <w:webHidden/>
          </w:rPr>
        </w:r>
        <w:r>
          <w:rPr>
            <w:noProof/>
            <w:webHidden/>
          </w:rPr>
          <w:fldChar w:fldCharType="separate"/>
        </w:r>
        <w:r>
          <w:rPr>
            <w:noProof/>
            <w:webHidden/>
          </w:rPr>
          <w:t>2</w:t>
        </w:r>
        <w:r>
          <w:rPr>
            <w:noProof/>
            <w:webHidden/>
          </w:rPr>
          <w:fldChar w:fldCharType="end"/>
        </w:r>
      </w:hyperlink>
    </w:p>
    <w:p w14:paraId="4DF464CC" w14:textId="1C99B98B" w:rsidR="009B1F96" w:rsidRDefault="009B1F96">
      <w:pPr>
        <w:pStyle w:val="TJ2"/>
        <w:rPr>
          <w:rFonts w:asciiTheme="minorHAnsi" w:hAnsiTheme="minorHAnsi" w:cstheme="minorBidi"/>
          <w:noProof/>
          <w:sz w:val="24"/>
          <w:szCs w:val="21"/>
          <w:lang w:eastAsia="en-GB" w:bidi="sa-IN"/>
        </w:rPr>
      </w:pPr>
      <w:hyperlink w:anchor="_Toc221291404" w:history="1">
        <w:r w:rsidRPr="003947AB">
          <w:rPr>
            <w:rStyle w:val="Hiperhivatkozs"/>
            <w:noProof/>
            <w:lang w:bidi="ar-SA"/>
          </w:rPr>
          <w:t>1.5. Terms and definitions</w:t>
        </w:r>
        <w:r>
          <w:rPr>
            <w:noProof/>
            <w:webHidden/>
          </w:rPr>
          <w:tab/>
        </w:r>
        <w:r>
          <w:rPr>
            <w:noProof/>
            <w:webHidden/>
          </w:rPr>
          <w:fldChar w:fldCharType="begin"/>
        </w:r>
        <w:r>
          <w:rPr>
            <w:noProof/>
            <w:webHidden/>
          </w:rPr>
          <w:instrText xml:space="preserve"> PAGEREF _Toc221291404 \h </w:instrText>
        </w:r>
        <w:r>
          <w:rPr>
            <w:noProof/>
            <w:webHidden/>
          </w:rPr>
        </w:r>
        <w:r>
          <w:rPr>
            <w:noProof/>
            <w:webHidden/>
          </w:rPr>
          <w:fldChar w:fldCharType="separate"/>
        </w:r>
        <w:r>
          <w:rPr>
            <w:noProof/>
            <w:webHidden/>
          </w:rPr>
          <w:t>2</w:t>
        </w:r>
        <w:r>
          <w:rPr>
            <w:noProof/>
            <w:webHidden/>
          </w:rPr>
          <w:fldChar w:fldCharType="end"/>
        </w:r>
      </w:hyperlink>
    </w:p>
    <w:p w14:paraId="33CBC379" w14:textId="6E46395D" w:rsidR="009B1F96" w:rsidRDefault="009B1F96">
      <w:pPr>
        <w:pStyle w:val="TJ2"/>
        <w:rPr>
          <w:rFonts w:asciiTheme="minorHAnsi" w:hAnsiTheme="minorHAnsi" w:cstheme="minorBidi"/>
          <w:noProof/>
          <w:sz w:val="24"/>
          <w:szCs w:val="21"/>
          <w:lang w:eastAsia="en-GB" w:bidi="sa-IN"/>
        </w:rPr>
      </w:pPr>
      <w:hyperlink w:anchor="_Toc221291405" w:history="1">
        <w:r w:rsidRPr="003947AB">
          <w:rPr>
            <w:rStyle w:val="Hiperhivatkozs"/>
            <w:noProof/>
            <w:lang w:bidi="ar-SA"/>
          </w:rPr>
          <w:t>1.6. Working with Unicode</w:t>
        </w:r>
        <w:r>
          <w:rPr>
            <w:noProof/>
            <w:webHidden/>
          </w:rPr>
          <w:tab/>
        </w:r>
        <w:r>
          <w:rPr>
            <w:noProof/>
            <w:webHidden/>
          </w:rPr>
          <w:fldChar w:fldCharType="begin"/>
        </w:r>
        <w:r>
          <w:rPr>
            <w:noProof/>
            <w:webHidden/>
          </w:rPr>
          <w:instrText xml:space="preserve"> PAGEREF _Toc221291405 \h </w:instrText>
        </w:r>
        <w:r>
          <w:rPr>
            <w:noProof/>
            <w:webHidden/>
          </w:rPr>
        </w:r>
        <w:r>
          <w:rPr>
            <w:noProof/>
            <w:webHidden/>
          </w:rPr>
          <w:fldChar w:fldCharType="separate"/>
        </w:r>
        <w:r>
          <w:rPr>
            <w:noProof/>
            <w:webHidden/>
          </w:rPr>
          <w:t>3</w:t>
        </w:r>
        <w:r>
          <w:rPr>
            <w:noProof/>
            <w:webHidden/>
          </w:rPr>
          <w:fldChar w:fldCharType="end"/>
        </w:r>
      </w:hyperlink>
    </w:p>
    <w:p w14:paraId="2B16B8DF" w14:textId="62D94744" w:rsidR="009B1F96" w:rsidRDefault="009B1F96">
      <w:pPr>
        <w:pStyle w:val="TJ3"/>
        <w:rPr>
          <w:rFonts w:asciiTheme="minorHAnsi" w:hAnsiTheme="minorHAnsi" w:cstheme="minorBidi"/>
          <w:noProof/>
          <w:sz w:val="24"/>
          <w:szCs w:val="21"/>
          <w:lang w:eastAsia="en-GB" w:bidi="sa-IN"/>
        </w:rPr>
      </w:pPr>
      <w:hyperlink w:anchor="_Toc221291406" w:history="1">
        <w:r w:rsidRPr="003947AB">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_Toc221291406 \h </w:instrText>
        </w:r>
        <w:r>
          <w:rPr>
            <w:noProof/>
            <w:webHidden/>
          </w:rPr>
        </w:r>
        <w:r>
          <w:rPr>
            <w:noProof/>
            <w:webHidden/>
          </w:rPr>
          <w:fldChar w:fldCharType="separate"/>
        </w:r>
        <w:r>
          <w:rPr>
            <w:noProof/>
            <w:webHidden/>
          </w:rPr>
          <w:t>3</w:t>
        </w:r>
        <w:r>
          <w:rPr>
            <w:noProof/>
            <w:webHidden/>
          </w:rPr>
          <w:fldChar w:fldCharType="end"/>
        </w:r>
      </w:hyperlink>
    </w:p>
    <w:p w14:paraId="21BF1A88" w14:textId="5F13CF3E" w:rsidR="009B1F96" w:rsidRDefault="009B1F96">
      <w:pPr>
        <w:pStyle w:val="TJ3"/>
        <w:rPr>
          <w:rFonts w:asciiTheme="minorHAnsi" w:hAnsiTheme="minorHAnsi" w:cstheme="minorBidi"/>
          <w:noProof/>
          <w:sz w:val="24"/>
          <w:szCs w:val="21"/>
          <w:lang w:eastAsia="en-GB" w:bidi="sa-IN"/>
        </w:rPr>
      </w:pPr>
      <w:hyperlink w:anchor="_Toc221291407" w:history="1">
        <w:r w:rsidRPr="003947AB">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_Toc221291407 \h </w:instrText>
        </w:r>
        <w:r>
          <w:rPr>
            <w:noProof/>
            <w:webHidden/>
          </w:rPr>
        </w:r>
        <w:r>
          <w:rPr>
            <w:noProof/>
            <w:webHidden/>
          </w:rPr>
          <w:fldChar w:fldCharType="separate"/>
        </w:r>
        <w:r>
          <w:rPr>
            <w:noProof/>
            <w:webHidden/>
          </w:rPr>
          <w:t>4</w:t>
        </w:r>
        <w:r>
          <w:rPr>
            <w:noProof/>
            <w:webHidden/>
          </w:rPr>
          <w:fldChar w:fldCharType="end"/>
        </w:r>
      </w:hyperlink>
    </w:p>
    <w:p w14:paraId="3B698CE0" w14:textId="7387F4D3" w:rsidR="009B1F96" w:rsidRDefault="009B1F96">
      <w:pPr>
        <w:pStyle w:val="TJ3"/>
        <w:rPr>
          <w:rFonts w:asciiTheme="minorHAnsi" w:hAnsiTheme="minorHAnsi" w:cstheme="minorBidi"/>
          <w:noProof/>
          <w:sz w:val="24"/>
          <w:szCs w:val="21"/>
          <w:lang w:eastAsia="en-GB" w:bidi="sa-IN"/>
        </w:rPr>
      </w:pPr>
      <w:hyperlink w:anchor="_Toc221291408" w:history="1">
        <w:r w:rsidRPr="003947AB">
          <w:rPr>
            <w:rStyle w:val="Hiperhivatkozs"/>
            <w:noProof/>
            <w:lang w:bidi="ar-SA"/>
          </w:rPr>
          <w:t>1.6.3. Precomposed characters</w:t>
        </w:r>
        <w:r>
          <w:rPr>
            <w:noProof/>
            <w:webHidden/>
          </w:rPr>
          <w:tab/>
        </w:r>
        <w:r>
          <w:rPr>
            <w:noProof/>
            <w:webHidden/>
          </w:rPr>
          <w:fldChar w:fldCharType="begin"/>
        </w:r>
        <w:r>
          <w:rPr>
            <w:noProof/>
            <w:webHidden/>
          </w:rPr>
          <w:instrText xml:space="preserve"> PAGEREF _Toc221291408 \h </w:instrText>
        </w:r>
        <w:r>
          <w:rPr>
            <w:noProof/>
            <w:webHidden/>
          </w:rPr>
        </w:r>
        <w:r>
          <w:rPr>
            <w:noProof/>
            <w:webHidden/>
          </w:rPr>
          <w:fldChar w:fldCharType="separate"/>
        </w:r>
        <w:r>
          <w:rPr>
            <w:noProof/>
            <w:webHidden/>
          </w:rPr>
          <w:t>4</w:t>
        </w:r>
        <w:r>
          <w:rPr>
            <w:noProof/>
            <w:webHidden/>
          </w:rPr>
          <w:fldChar w:fldCharType="end"/>
        </w:r>
      </w:hyperlink>
    </w:p>
    <w:p w14:paraId="5B4E536D" w14:textId="38B71461" w:rsidR="009B1F96" w:rsidRDefault="009B1F96">
      <w:pPr>
        <w:pStyle w:val="TJ1"/>
        <w:rPr>
          <w:rFonts w:asciiTheme="minorHAnsi" w:hAnsiTheme="minorHAnsi" w:cstheme="minorBidi"/>
          <w:b w:val="0"/>
          <w:noProof/>
          <w:sz w:val="24"/>
          <w:szCs w:val="21"/>
          <w:lang w:eastAsia="en-GB" w:bidi="sa-IN"/>
        </w:rPr>
      </w:pPr>
      <w:hyperlink w:anchor="_Toc221291409" w:history="1">
        <w:r w:rsidRPr="003947AB">
          <w:rPr>
            <w:rStyle w:val="Hiperhivatkozs"/>
            <w:noProof/>
            <w:lang w:bidi="ar-SA"/>
          </w:rPr>
          <w:t>2. Theoretical framework</w:t>
        </w:r>
        <w:r>
          <w:rPr>
            <w:noProof/>
            <w:webHidden/>
          </w:rPr>
          <w:tab/>
        </w:r>
        <w:r>
          <w:rPr>
            <w:noProof/>
            <w:webHidden/>
          </w:rPr>
          <w:fldChar w:fldCharType="begin"/>
        </w:r>
        <w:r>
          <w:rPr>
            <w:noProof/>
            <w:webHidden/>
          </w:rPr>
          <w:instrText xml:space="preserve"> PAGEREF _Toc221291409 \h </w:instrText>
        </w:r>
        <w:r>
          <w:rPr>
            <w:noProof/>
            <w:webHidden/>
          </w:rPr>
        </w:r>
        <w:r>
          <w:rPr>
            <w:noProof/>
            <w:webHidden/>
          </w:rPr>
          <w:fldChar w:fldCharType="separate"/>
        </w:r>
        <w:r>
          <w:rPr>
            <w:noProof/>
            <w:webHidden/>
          </w:rPr>
          <w:t>6</w:t>
        </w:r>
        <w:r>
          <w:rPr>
            <w:noProof/>
            <w:webHidden/>
          </w:rPr>
          <w:fldChar w:fldCharType="end"/>
        </w:r>
      </w:hyperlink>
    </w:p>
    <w:p w14:paraId="66E36592" w14:textId="23768D96" w:rsidR="009B1F96" w:rsidRDefault="009B1F96">
      <w:pPr>
        <w:pStyle w:val="TJ2"/>
        <w:rPr>
          <w:rFonts w:asciiTheme="minorHAnsi" w:hAnsiTheme="minorHAnsi" w:cstheme="minorBidi"/>
          <w:noProof/>
          <w:sz w:val="24"/>
          <w:szCs w:val="21"/>
          <w:lang w:eastAsia="en-GB" w:bidi="sa-IN"/>
        </w:rPr>
      </w:pPr>
      <w:hyperlink w:anchor="_Toc221291410" w:history="1">
        <w:r w:rsidRPr="003947AB">
          <w:rPr>
            <w:rStyle w:val="Hiperhivatkozs"/>
            <w:noProof/>
            <w:lang w:bidi="ar-SA"/>
          </w:rPr>
          <w:t>2.1. Some basic concepts</w:t>
        </w:r>
        <w:r>
          <w:rPr>
            <w:noProof/>
            <w:webHidden/>
          </w:rPr>
          <w:tab/>
        </w:r>
        <w:r>
          <w:rPr>
            <w:noProof/>
            <w:webHidden/>
          </w:rPr>
          <w:fldChar w:fldCharType="begin"/>
        </w:r>
        <w:r>
          <w:rPr>
            <w:noProof/>
            <w:webHidden/>
          </w:rPr>
          <w:instrText xml:space="preserve"> PAGEREF _Toc221291410 \h </w:instrText>
        </w:r>
        <w:r>
          <w:rPr>
            <w:noProof/>
            <w:webHidden/>
          </w:rPr>
        </w:r>
        <w:r>
          <w:rPr>
            <w:noProof/>
            <w:webHidden/>
          </w:rPr>
          <w:fldChar w:fldCharType="separate"/>
        </w:r>
        <w:r>
          <w:rPr>
            <w:noProof/>
            <w:webHidden/>
          </w:rPr>
          <w:t>6</w:t>
        </w:r>
        <w:r>
          <w:rPr>
            <w:noProof/>
            <w:webHidden/>
          </w:rPr>
          <w:fldChar w:fldCharType="end"/>
        </w:r>
      </w:hyperlink>
    </w:p>
    <w:p w14:paraId="3CBC7E3C" w14:textId="4133E580" w:rsidR="009B1F96" w:rsidRDefault="009B1F96">
      <w:pPr>
        <w:pStyle w:val="TJ2"/>
        <w:rPr>
          <w:rFonts w:asciiTheme="minorHAnsi" w:hAnsiTheme="minorHAnsi" w:cstheme="minorBidi"/>
          <w:noProof/>
          <w:sz w:val="24"/>
          <w:szCs w:val="21"/>
          <w:lang w:eastAsia="en-GB" w:bidi="sa-IN"/>
        </w:rPr>
      </w:pPr>
      <w:hyperlink w:anchor="_Toc221291411" w:history="1">
        <w:r w:rsidRPr="003947AB">
          <w:rPr>
            <w:rStyle w:val="Hiperhivatkozs"/>
            <w:noProof/>
            <w:lang w:bidi="ar-SA"/>
          </w:rPr>
          <w:t>2.2. Scripts and writing systems</w:t>
        </w:r>
        <w:r>
          <w:rPr>
            <w:noProof/>
            <w:webHidden/>
          </w:rPr>
          <w:tab/>
        </w:r>
        <w:r>
          <w:rPr>
            <w:noProof/>
            <w:webHidden/>
          </w:rPr>
          <w:fldChar w:fldCharType="begin"/>
        </w:r>
        <w:r>
          <w:rPr>
            <w:noProof/>
            <w:webHidden/>
          </w:rPr>
          <w:instrText xml:space="preserve"> PAGEREF _Toc221291411 \h </w:instrText>
        </w:r>
        <w:r>
          <w:rPr>
            <w:noProof/>
            <w:webHidden/>
          </w:rPr>
        </w:r>
        <w:r>
          <w:rPr>
            <w:noProof/>
            <w:webHidden/>
          </w:rPr>
          <w:fldChar w:fldCharType="separate"/>
        </w:r>
        <w:r>
          <w:rPr>
            <w:noProof/>
            <w:webHidden/>
          </w:rPr>
          <w:t>7</w:t>
        </w:r>
        <w:r>
          <w:rPr>
            <w:noProof/>
            <w:webHidden/>
          </w:rPr>
          <w:fldChar w:fldCharType="end"/>
        </w:r>
      </w:hyperlink>
    </w:p>
    <w:p w14:paraId="2643A8BA" w14:textId="10895523" w:rsidR="009B1F96" w:rsidRDefault="009B1F96">
      <w:pPr>
        <w:pStyle w:val="TJ3"/>
        <w:rPr>
          <w:rFonts w:asciiTheme="minorHAnsi" w:hAnsiTheme="minorHAnsi" w:cstheme="minorBidi"/>
          <w:noProof/>
          <w:sz w:val="24"/>
          <w:szCs w:val="21"/>
          <w:lang w:eastAsia="en-GB" w:bidi="sa-IN"/>
        </w:rPr>
      </w:pPr>
      <w:hyperlink w:anchor="_Toc221291412" w:history="1">
        <w:r w:rsidRPr="003947AB">
          <w:rPr>
            <w:rStyle w:val="Hiperhivatkozs"/>
            <w:noProof/>
            <w:lang w:bidi="ar-SA"/>
          </w:rPr>
          <w:t>2.2.1. Writing system typology</w:t>
        </w:r>
        <w:r>
          <w:rPr>
            <w:noProof/>
            <w:webHidden/>
          </w:rPr>
          <w:tab/>
        </w:r>
        <w:r>
          <w:rPr>
            <w:noProof/>
            <w:webHidden/>
          </w:rPr>
          <w:fldChar w:fldCharType="begin"/>
        </w:r>
        <w:r>
          <w:rPr>
            <w:noProof/>
            <w:webHidden/>
          </w:rPr>
          <w:instrText xml:space="preserve"> PAGEREF _Toc221291412 \h </w:instrText>
        </w:r>
        <w:r>
          <w:rPr>
            <w:noProof/>
            <w:webHidden/>
          </w:rPr>
        </w:r>
        <w:r>
          <w:rPr>
            <w:noProof/>
            <w:webHidden/>
          </w:rPr>
          <w:fldChar w:fldCharType="separate"/>
        </w:r>
        <w:r>
          <w:rPr>
            <w:noProof/>
            <w:webHidden/>
          </w:rPr>
          <w:t>8</w:t>
        </w:r>
        <w:r>
          <w:rPr>
            <w:noProof/>
            <w:webHidden/>
          </w:rPr>
          <w:fldChar w:fldCharType="end"/>
        </w:r>
      </w:hyperlink>
    </w:p>
    <w:p w14:paraId="0CACB4C0" w14:textId="6894E861" w:rsidR="009B1F96" w:rsidRDefault="009B1F96">
      <w:pPr>
        <w:pStyle w:val="TJ3"/>
        <w:rPr>
          <w:rFonts w:asciiTheme="minorHAnsi" w:hAnsiTheme="minorHAnsi" w:cstheme="minorBidi"/>
          <w:noProof/>
          <w:sz w:val="24"/>
          <w:szCs w:val="21"/>
          <w:lang w:eastAsia="en-GB" w:bidi="sa-IN"/>
        </w:rPr>
      </w:pPr>
      <w:hyperlink w:anchor="_Toc221291413" w:history="1">
        <w:r w:rsidRPr="003947AB">
          <w:rPr>
            <w:rStyle w:val="Hiperhivatkozs"/>
            <w:noProof/>
            <w:lang w:bidi="ar-SA"/>
          </w:rPr>
          <w:t>2.2.2. Conversion between writing systems</w:t>
        </w:r>
        <w:r>
          <w:rPr>
            <w:noProof/>
            <w:webHidden/>
          </w:rPr>
          <w:tab/>
        </w:r>
        <w:r>
          <w:rPr>
            <w:noProof/>
            <w:webHidden/>
          </w:rPr>
          <w:fldChar w:fldCharType="begin"/>
        </w:r>
        <w:r>
          <w:rPr>
            <w:noProof/>
            <w:webHidden/>
          </w:rPr>
          <w:instrText xml:space="preserve"> PAGEREF _Toc221291413 \h </w:instrText>
        </w:r>
        <w:r>
          <w:rPr>
            <w:noProof/>
            <w:webHidden/>
          </w:rPr>
        </w:r>
        <w:r>
          <w:rPr>
            <w:noProof/>
            <w:webHidden/>
          </w:rPr>
          <w:fldChar w:fldCharType="separate"/>
        </w:r>
        <w:r>
          <w:rPr>
            <w:noProof/>
            <w:webHidden/>
          </w:rPr>
          <w:t>8</w:t>
        </w:r>
        <w:r>
          <w:rPr>
            <w:noProof/>
            <w:webHidden/>
          </w:rPr>
          <w:fldChar w:fldCharType="end"/>
        </w:r>
      </w:hyperlink>
    </w:p>
    <w:p w14:paraId="589EE0AC" w14:textId="2CDAC26B" w:rsidR="009B1F96" w:rsidRDefault="009B1F96">
      <w:pPr>
        <w:pStyle w:val="TJ2"/>
        <w:rPr>
          <w:rFonts w:asciiTheme="minorHAnsi" w:hAnsiTheme="minorHAnsi" w:cstheme="minorBidi"/>
          <w:noProof/>
          <w:sz w:val="24"/>
          <w:szCs w:val="21"/>
          <w:lang w:eastAsia="en-GB" w:bidi="sa-IN"/>
        </w:rPr>
      </w:pPr>
      <w:hyperlink w:anchor="_Toc221291414" w:history="1">
        <w:r w:rsidRPr="003947AB">
          <w:rPr>
            <w:rStyle w:val="Hiperhivatkozs"/>
            <w:noProof/>
            <w:lang w:bidi="ar-SA"/>
          </w:rPr>
          <w:t>2.3. The grapheme</w:t>
        </w:r>
        <w:r>
          <w:rPr>
            <w:noProof/>
            <w:webHidden/>
          </w:rPr>
          <w:tab/>
        </w:r>
        <w:r>
          <w:rPr>
            <w:noProof/>
            <w:webHidden/>
          </w:rPr>
          <w:fldChar w:fldCharType="begin"/>
        </w:r>
        <w:r>
          <w:rPr>
            <w:noProof/>
            <w:webHidden/>
          </w:rPr>
          <w:instrText xml:space="preserve"> PAGEREF _Toc221291414 \h </w:instrText>
        </w:r>
        <w:r>
          <w:rPr>
            <w:noProof/>
            <w:webHidden/>
          </w:rPr>
        </w:r>
        <w:r>
          <w:rPr>
            <w:noProof/>
            <w:webHidden/>
          </w:rPr>
          <w:fldChar w:fldCharType="separate"/>
        </w:r>
        <w:r>
          <w:rPr>
            <w:noProof/>
            <w:webHidden/>
          </w:rPr>
          <w:t>9</w:t>
        </w:r>
        <w:r>
          <w:rPr>
            <w:noProof/>
            <w:webHidden/>
          </w:rPr>
          <w:fldChar w:fldCharType="end"/>
        </w:r>
      </w:hyperlink>
    </w:p>
    <w:p w14:paraId="621E05CB" w14:textId="30717A5E" w:rsidR="009B1F96" w:rsidRDefault="009B1F96">
      <w:pPr>
        <w:pStyle w:val="TJ3"/>
        <w:rPr>
          <w:rFonts w:asciiTheme="minorHAnsi" w:hAnsiTheme="minorHAnsi" w:cstheme="minorBidi"/>
          <w:noProof/>
          <w:sz w:val="24"/>
          <w:szCs w:val="21"/>
          <w:lang w:eastAsia="en-GB" w:bidi="sa-IN"/>
        </w:rPr>
      </w:pPr>
      <w:hyperlink w:anchor="_Toc221291415" w:history="1">
        <w:r w:rsidRPr="003947AB">
          <w:rPr>
            <w:rStyle w:val="Hiperhivatkozs"/>
            <w:noProof/>
            <w:lang w:bidi="ar-SA"/>
          </w:rPr>
          <w:t xml:space="preserve">2.3.1. The </w:t>
        </w:r>
        <w:r w:rsidRPr="003947AB">
          <w:rPr>
            <w:rStyle w:val="Hiperhivatkozs"/>
            <w:i/>
            <w:iCs/>
            <w:noProof/>
            <w:lang w:bidi="ar-SA"/>
          </w:rPr>
          <w:t>akṣara</w:t>
        </w:r>
        <w:r w:rsidRPr="003947AB">
          <w:rPr>
            <w:rStyle w:val="Hiperhivatkozs"/>
            <w:noProof/>
            <w:lang w:bidi="ar-SA"/>
          </w:rPr>
          <w:t xml:space="preserve"> is not a grapheme</w:t>
        </w:r>
        <w:r>
          <w:rPr>
            <w:noProof/>
            <w:webHidden/>
          </w:rPr>
          <w:tab/>
        </w:r>
        <w:r>
          <w:rPr>
            <w:noProof/>
            <w:webHidden/>
          </w:rPr>
          <w:fldChar w:fldCharType="begin"/>
        </w:r>
        <w:r>
          <w:rPr>
            <w:noProof/>
            <w:webHidden/>
          </w:rPr>
          <w:instrText xml:space="preserve"> PAGEREF _Toc221291415 \h </w:instrText>
        </w:r>
        <w:r>
          <w:rPr>
            <w:noProof/>
            <w:webHidden/>
          </w:rPr>
        </w:r>
        <w:r>
          <w:rPr>
            <w:noProof/>
            <w:webHidden/>
          </w:rPr>
          <w:fldChar w:fldCharType="separate"/>
        </w:r>
        <w:r>
          <w:rPr>
            <w:noProof/>
            <w:webHidden/>
          </w:rPr>
          <w:t>11</w:t>
        </w:r>
        <w:r>
          <w:rPr>
            <w:noProof/>
            <w:webHidden/>
          </w:rPr>
          <w:fldChar w:fldCharType="end"/>
        </w:r>
      </w:hyperlink>
    </w:p>
    <w:p w14:paraId="34D11862" w14:textId="45B80596" w:rsidR="009B1F96" w:rsidRDefault="009B1F96">
      <w:pPr>
        <w:pStyle w:val="TJ3"/>
        <w:rPr>
          <w:rFonts w:asciiTheme="minorHAnsi" w:hAnsiTheme="minorHAnsi" w:cstheme="minorBidi"/>
          <w:noProof/>
          <w:sz w:val="24"/>
          <w:szCs w:val="21"/>
          <w:lang w:eastAsia="en-GB" w:bidi="sa-IN"/>
        </w:rPr>
      </w:pPr>
      <w:hyperlink w:anchor="_Toc221291416" w:history="1">
        <w:r w:rsidRPr="003947AB">
          <w:rPr>
            <w:rStyle w:val="Hiperhivatkozs"/>
            <w:noProof/>
            <w:lang w:bidi="ar-SA"/>
          </w:rPr>
          <w:t xml:space="preserve">2.3.2. The inherent vowel of an </w:t>
        </w:r>
        <w:r w:rsidRPr="003947AB">
          <w:rPr>
            <w:rStyle w:val="Hiperhivatkozs"/>
            <w:i/>
            <w:iCs/>
            <w:noProof/>
            <w:lang w:bidi="ar-SA"/>
          </w:rPr>
          <w:t>akṣara</w:t>
        </w:r>
        <w:r w:rsidRPr="003947AB">
          <w:rPr>
            <w:rStyle w:val="Hiperhivatkozs"/>
            <w:noProof/>
            <w:lang w:bidi="ar-SA"/>
          </w:rPr>
          <w:t xml:space="preserve"> is a grapheme</w:t>
        </w:r>
        <w:r>
          <w:rPr>
            <w:noProof/>
            <w:webHidden/>
          </w:rPr>
          <w:tab/>
        </w:r>
        <w:r>
          <w:rPr>
            <w:noProof/>
            <w:webHidden/>
          </w:rPr>
          <w:fldChar w:fldCharType="begin"/>
        </w:r>
        <w:r>
          <w:rPr>
            <w:noProof/>
            <w:webHidden/>
          </w:rPr>
          <w:instrText xml:space="preserve"> PAGEREF _Toc221291416 \h </w:instrText>
        </w:r>
        <w:r>
          <w:rPr>
            <w:noProof/>
            <w:webHidden/>
          </w:rPr>
        </w:r>
        <w:r>
          <w:rPr>
            <w:noProof/>
            <w:webHidden/>
          </w:rPr>
          <w:fldChar w:fldCharType="separate"/>
        </w:r>
        <w:r>
          <w:rPr>
            <w:noProof/>
            <w:webHidden/>
          </w:rPr>
          <w:t>11</w:t>
        </w:r>
        <w:r>
          <w:rPr>
            <w:noProof/>
            <w:webHidden/>
          </w:rPr>
          <w:fldChar w:fldCharType="end"/>
        </w:r>
      </w:hyperlink>
    </w:p>
    <w:p w14:paraId="54A1470F" w14:textId="0BB626FB" w:rsidR="009B1F96" w:rsidRDefault="009B1F96">
      <w:pPr>
        <w:pStyle w:val="TJ3"/>
        <w:rPr>
          <w:rFonts w:asciiTheme="minorHAnsi" w:hAnsiTheme="minorHAnsi" w:cstheme="minorBidi"/>
          <w:noProof/>
          <w:sz w:val="24"/>
          <w:szCs w:val="21"/>
          <w:lang w:eastAsia="en-GB" w:bidi="sa-IN"/>
        </w:rPr>
      </w:pPr>
      <w:hyperlink w:anchor="_Toc221291417" w:history="1">
        <w:r w:rsidRPr="003947AB">
          <w:rPr>
            <w:rStyle w:val="Hiperhivatkozs"/>
            <w:noProof/>
            <w:lang w:bidi="ar-SA"/>
          </w:rPr>
          <w:t>2.3.3. Domains of analytic interest</w:t>
        </w:r>
        <w:r>
          <w:rPr>
            <w:noProof/>
            <w:webHidden/>
          </w:rPr>
          <w:tab/>
        </w:r>
        <w:r>
          <w:rPr>
            <w:noProof/>
            <w:webHidden/>
          </w:rPr>
          <w:fldChar w:fldCharType="begin"/>
        </w:r>
        <w:r>
          <w:rPr>
            <w:noProof/>
            <w:webHidden/>
          </w:rPr>
          <w:instrText xml:space="preserve"> PAGEREF _Toc221291417 \h </w:instrText>
        </w:r>
        <w:r>
          <w:rPr>
            <w:noProof/>
            <w:webHidden/>
          </w:rPr>
        </w:r>
        <w:r>
          <w:rPr>
            <w:noProof/>
            <w:webHidden/>
          </w:rPr>
          <w:fldChar w:fldCharType="separate"/>
        </w:r>
        <w:r>
          <w:rPr>
            <w:noProof/>
            <w:webHidden/>
          </w:rPr>
          <w:t>12</w:t>
        </w:r>
        <w:r>
          <w:rPr>
            <w:noProof/>
            <w:webHidden/>
          </w:rPr>
          <w:fldChar w:fldCharType="end"/>
        </w:r>
      </w:hyperlink>
    </w:p>
    <w:p w14:paraId="4A2FF406" w14:textId="7DB1E4C8" w:rsidR="009B1F96" w:rsidRDefault="009B1F96">
      <w:pPr>
        <w:pStyle w:val="TJ3"/>
        <w:rPr>
          <w:rFonts w:asciiTheme="minorHAnsi" w:hAnsiTheme="minorHAnsi" w:cstheme="minorBidi"/>
          <w:noProof/>
          <w:sz w:val="24"/>
          <w:szCs w:val="21"/>
          <w:lang w:eastAsia="en-GB" w:bidi="sa-IN"/>
        </w:rPr>
      </w:pPr>
      <w:hyperlink w:anchor="_Toc221291418" w:history="1">
        <w:r w:rsidRPr="003947AB">
          <w:rPr>
            <w:rStyle w:val="Hiperhivatkozs"/>
            <w:noProof/>
            <w:lang w:bidi="ar-SA"/>
          </w:rPr>
          <w:t>2.3.4. Supplementary graphemes</w:t>
        </w:r>
        <w:r>
          <w:rPr>
            <w:noProof/>
            <w:webHidden/>
          </w:rPr>
          <w:tab/>
        </w:r>
        <w:r>
          <w:rPr>
            <w:noProof/>
            <w:webHidden/>
          </w:rPr>
          <w:fldChar w:fldCharType="begin"/>
        </w:r>
        <w:r>
          <w:rPr>
            <w:noProof/>
            <w:webHidden/>
          </w:rPr>
          <w:instrText xml:space="preserve"> PAGEREF _Toc221291418 \h </w:instrText>
        </w:r>
        <w:r>
          <w:rPr>
            <w:noProof/>
            <w:webHidden/>
          </w:rPr>
        </w:r>
        <w:r>
          <w:rPr>
            <w:noProof/>
            <w:webHidden/>
          </w:rPr>
          <w:fldChar w:fldCharType="separate"/>
        </w:r>
        <w:r>
          <w:rPr>
            <w:noProof/>
            <w:webHidden/>
          </w:rPr>
          <w:t>12</w:t>
        </w:r>
        <w:r>
          <w:rPr>
            <w:noProof/>
            <w:webHidden/>
          </w:rPr>
          <w:fldChar w:fldCharType="end"/>
        </w:r>
      </w:hyperlink>
    </w:p>
    <w:p w14:paraId="2CB16166" w14:textId="7DB398FE" w:rsidR="009B1F96" w:rsidRDefault="009B1F96">
      <w:pPr>
        <w:pStyle w:val="TJ2"/>
        <w:rPr>
          <w:rFonts w:asciiTheme="minorHAnsi" w:hAnsiTheme="minorHAnsi" w:cstheme="minorBidi"/>
          <w:noProof/>
          <w:sz w:val="24"/>
          <w:szCs w:val="21"/>
          <w:lang w:eastAsia="en-GB" w:bidi="sa-IN"/>
        </w:rPr>
      </w:pPr>
      <w:hyperlink w:anchor="_Toc221291419" w:history="1">
        <w:r w:rsidRPr="003947AB">
          <w:rPr>
            <w:rStyle w:val="Hiperhivatkozs"/>
            <w:noProof/>
          </w:rPr>
          <w:t>2.4. Graphetic analysis</w:t>
        </w:r>
        <w:r>
          <w:rPr>
            <w:noProof/>
            <w:webHidden/>
          </w:rPr>
          <w:tab/>
        </w:r>
        <w:r>
          <w:rPr>
            <w:noProof/>
            <w:webHidden/>
          </w:rPr>
          <w:fldChar w:fldCharType="begin"/>
        </w:r>
        <w:r>
          <w:rPr>
            <w:noProof/>
            <w:webHidden/>
          </w:rPr>
          <w:instrText xml:space="preserve"> PAGEREF _Toc221291419 \h </w:instrText>
        </w:r>
        <w:r>
          <w:rPr>
            <w:noProof/>
            <w:webHidden/>
          </w:rPr>
        </w:r>
        <w:r>
          <w:rPr>
            <w:noProof/>
            <w:webHidden/>
          </w:rPr>
          <w:fldChar w:fldCharType="separate"/>
        </w:r>
        <w:r>
          <w:rPr>
            <w:noProof/>
            <w:webHidden/>
          </w:rPr>
          <w:t>13</w:t>
        </w:r>
        <w:r>
          <w:rPr>
            <w:noProof/>
            <w:webHidden/>
          </w:rPr>
          <w:fldChar w:fldCharType="end"/>
        </w:r>
      </w:hyperlink>
    </w:p>
    <w:p w14:paraId="2BF24A04" w14:textId="403839A9" w:rsidR="009B1F96" w:rsidRDefault="009B1F96">
      <w:pPr>
        <w:pStyle w:val="TJ3"/>
        <w:rPr>
          <w:rFonts w:asciiTheme="minorHAnsi" w:hAnsiTheme="minorHAnsi" w:cstheme="minorBidi"/>
          <w:noProof/>
          <w:sz w:val="24"/>
          <w:szCs w:val="21"/>
          <w:lang w:eastAsia="en-GB" w:bidi="sa-IN"/>
        </w:rPr>
      </w:pPr>
      <w:hyperlink w:anchor="_Toc221291420" w:history="1">
        <w:r w:rsidRPr="003947AB">
          <w:rPr>
            <w:rStyle w:val="Hiperhivatkozs"/>
            <w:noProof/>
          </w:rPr>
          <w:t>2.4.1. Characters</w:t>
        </w:r>
        <w:r>
          <w:rPr>
            <w:noProof/>
            <w:webHidden/>
          </w:rPr>
          <w:tab/>
        </w:r>
        <w:r>
          <w:rPr>
            <w:noProof/>
            <w:webHidden/>
          </w:rPr>
          <w:fldChar w:fldCharType="begin"/>
        </w:r>
        <w:r>
          <w:rPr>
            <w:noProof/>
            <w:webHidden/>
          </w:rPr>
          <w:instrText xml:space="preserve"> PAGEREF _Toc221291420 \h </w:instrText>
        </w:r>
        <w:r>
          <w:rPr>
            <w:noProof/>
            <w:webHidden/>
          </w:rPr>
        </w:r>
        <w:r>
          <w:rPr>
            <w:noProof/>
            <w:webHidden/>
          </w:rPr>
          <w:fldChar w:fldCharType="separate"/>
        </w:r>
        <w:r>
          <w:rPr>
            <w:noProof/>
            <w:webHidden/>
          </w:rPr>
          <w:t>13</w:t>
        </w:r>
        <w:r>
          <w:rPr>
            <w:noProof/>
            <w:webHidden/>
          </w:rPr>
          <w:fldChar w:fldCharType="end"/>
        </w:r>
      </w:hyperlink>
    </w:p>
    <w:p w14:paraId="090E4BA1" w14:textId="15D680C0" w:rsidR="009B1F96" w:rsidRDefault="009B1F96">
      <w:pPr>
        <w:pStyle w:val="TJ3"/>
        <w:rPr>
          <w:rFonts w:asciiTheme="minorHAnsi" w:hAnsiTheme="minorHAnsi" w:cstheme="minorBidi"/>
          <w:noProof/>
          <w:sz w:val="24"/>
          <w:szCs w:val="21"/>
          <w:lang w:eastAsia="en-GB" w:bidi="sa-IN"/>
        </w:rPr>
      </w:pPr>
      <w:hyperlink w:anchor="_Toc221291421" w:history="1">
        <w:r w:rsidRPr="003947AB">
          <w:rPr>
            <w:rStyle w:val="Hiperhivatkozs"/>
            <w:noProof/>
            <w:lang w:bidi="ar-SA"/>
          </w:rPr>
          <w:t>2.4.2. Graphs and glyphs</w:t>
        </w:r>
        <w:r>
          <w:rPr>
            <w:noProof/>
            <w:webHidden/>
          </w:rPr>
          <w:tab/>
        </w:r>
        <w:r>
          <w:rPr>
            <w:noProof/>
            <w:webHidden/>
          </w:rPr>
          <w:fldChar w:fldCharType="begin"/>
        </w:r>
        <w:r>
          <w:rPr>
            <w:noProof/>
            <w:webHidden/>
          </w:rPr>
          <w:instrText xml:space="preserve"> PAGEREF _Toc221291421 \h </w:instrText>
        </w:r>
        <w:r>
          <w:rPr>
            <w:noProof/>
            <w:webHidden/>
          </w:rPr>
        </w:r>
        <w:r>
          <w:rPr>
            <w:noProof/>
            <w:webHidden/>
          </w:rPr>
          <w:fldChar w:fldCharType="separate"/>
        </w:r>
        <w:r>
          <w:rPr>
            <w:noProof/>
            <w:webHidden/>
          </w:rPr>
          <w:t>14</w:t>
        </w:r>
        <w:r>
          <w:rPr>
            <w:noProof/>
            <w:webHidden/>
          </w:rPr>
          <w:fldChar w:fldCharType="end"/>
        </w:r>
      </w:hyperlink>
    </w:p>
    <w:p w14:paraId="0478209B" w14:textId="24E42247" w:rsidR="009B1F96" w:rsidRDefault="009B1F96">
      <w:pPr>
        <w:pStyle w:val="TJ3"/>
        <w:rPr>
          <w:rFonts w:asciiTheme="minorHAnsi" w:hAnsiTheme="minorHAnsi" w:cstheme="minorBidi"/>
          <w:noProof/>
          <w:sz w:val="24"/>
          <w:szCs w:val="21"/>
          <w:lang w:eastAsia="en-GB" w:bidi="sa-IN"/>
        </w:rPr>
      </w:pPr>
      <w:hyperlink w:anchor="_Toc221291422" w:history="1">
        <w:r w:rsidRPr="003947AB">
          <w:rPr>
            <w:rStyle w:val="Hiperhivatkozs"/>
            <w:noProof/>
            <w:lang w:bidi="ar-SA"/>
          </w:rPr>
          <w:t>2.4.3. Character and glyph complexity</w:t>
        </w:r>
        <w:r>
          <w:rPr>
            <w:noProof/>
            <w:webHidden/>
          </w:rPr>
          <w:tab/>
        </w:r>
        <w:r>
          <w:rPr>
            <w:noProof/>
            <w:webHidden/>
          </w:rPr>
          <w:fldChar w:fldCharType="begin"/>
        </w:r>
        <w:r>
          <w:rPr>
            <w:noProof/>
            <w:webHidden/>
          </w:rPr>
          <w:instrText xml:space="preserve"> PAGEREF _Toc221291422 \h </w:instrText>
        </w:r>
        <w:r>
          <w:rPr>
            <w:noProof/>
            <w:webHidden/>
          </w:rPr>
        </w:r>
        <w:r>
          <w:rPr>
            <w:noProof/>
            <w:webHidden/>
          </w:rPr>
          <w:fldChar w:fldCharType="separate"/>
        </w:r>
        <w:r>
          <w:rPr>
            <w:noProof/>
            <w:webHidden/>
          </w:rPr>
          <w:t>15</w:t>
        </w:r>
        <w:r>
          <w:rPr>
            <w:noProof/>
            <w:webHidden/>
          </w:rPr>
          <w:fldChar w:fldCharType="end"/>
        </w:r>
      </w:hyperlink>
    </w:p>
    <w:p w14:paraId="0F8787DE" w14:textId="2C9A6B65" w:rsidR="009B1F96" w:rsidRDefault="009B1F96">
      <w:pPr>
        <w:pStyle w:val="TJ4"/>
        <w:rPr>
          <w:rFonts w:asciiTheme="minorHAnsi" w:hAnsiTheme="minorHAnsi" w:cstheme="minorBidi"/>
          <w:noProof/>
          <w:sz w:val="24"/>
          <w:szCs w:val="21"/>
          <w:lang w:eastAsia="en-GB" w:bidi="sa-IN"/>
        </w:rPr>
      </w:pPr>
      <w:hyperlink w:anchor="_Toc221291423" w:history="1">
        <w:r w:rsidRPr="003947AB">
          <w:rPr>
            <w:rStyle w:val="Hiperhivatkozs"/>
            <w:noProof/>
            <w:lang w:bidi="ar-SA"/>
          </w:rPr>
          <w:t>2.4.3.1. Glyph components</w:t>
        </w:r>
        <w:r>
          <w:rPr>
            <w:noProof/>
            <w:webHidden/>
          </w:rPr>
          <w:tab/>
        </w:r>
        <w:r>
          <w:rPr>
            <w:noProof/>
            <w:webHidden/>
          </w:rPr>
          <w:fldChar w:fldCharType="begin"/>
        </w:r>
        <w:r>
          <w:rPr>
            <w:noProof/>
            <w:webHidden/>
          </w:rPr>
          <w:instrText xml:space="preserve"> PAGEREF _Toc221291423 \h </w:instrText>
        </w:r>
        <w:r>
          <w:rPr>
            <w:noProof/>
            <w:webHidden/>
          </w:rPr>
        </w:r>
        <w:r>
          <w:rPr>
            <w:noProof/>
            <w:webHidden/>
          </w:rPr>
          <w:fldChar w:fldCharType="separate"/>
        </w:r>
        <w:r>
          <w:rPr>
            <w:noProof/>
            <w:webHidden/>
          </w:rPr>
          <w:t>15</w:t>
        </w:r>
        <w:r>
          <w:rPr>
            <w:noProof/>
            <w:webHidden/>
          </w:rPr>
          <w:fldChar w:fldCharType="end"/>
        </w:r>
      </w:hyperlink>
    </w:p>
    <w:p w14:paraId="5D7413E8" w14:textId="7375AA2B" w:rsidR="009B1F96" w:rsidRDefault="009B1F96">
      <w:pPr>
        <w:pStyle w:val="TJ4"/>
        <w:rPr>
          <w:rFonts w:asciiTheme="minorHAnsi" w:hAnsiTheme="minorHAnsi" w:cstheme="minorBidi"/>
          <w:noProof/>
          <w:sz w:val="24"/>
          <w:szCs w:val="21"/>
          <w:lang w:eastAsia="en-GB" w:bidi="sa-IN"/>
        </w:rPr>
      </w:pPr>
      <w:hyperlink w:anchor="_Toc221291424" w:history="1">
        <w:r w:rsidRPr="003947AB">
          <w:rPr>
            <w:rStyle w:val="Hiperhivatkozs"/>
            <w:noProof/>
            <w:lang w:bidi="ar-SA"/>
          </w:rPr>
          <w:t>2.4.3.2. Markers</w:t>
        </w:r>
        <w:r>
          <w:rPr>
            <w:noProof/>
            <w:webHidden/>
          </w:rPr>
          <w:tab/>
        </w:r>
        <w:r>
          <w:rPr>
            <w:noProof/>
            <w:webHidden/>
          </w:rPr>
          <w:fldChar w:fldCharType="begin"/>
        </w:r>
        <w:r>
          <w:rPr>
            <w:noProof/>
            <w:webHidden/>
          </w:rPr>
          <w:instrText xml:space="preserve"> PAGEREF _Toc221291424 \h </w:instrText>
        </w:r>
        <w:r>
          <w:rPr>
            <w:noProof/>
            <w:webHidden/>
          </w:rPr>
        </w:r>
        <w:r>
          <w:rPr>
            <w:noProof/>
            <w:webHidden/>
          </w:rPr>
          <w:fldChar w:fldCharType="separate"/>
        </w:r>
        <w:r>
          <w:rPr>
            <w:noProof/>
            <w:webHidden/>
          </w:rPr>
          <w:t>15</w:t>
        </w:r>
        <w:r>
          <w:rPr>
            <w:noProof/>
            <w:webHidden/>
          </w:rPr>
          <w:fldChar w:fldCharType="end"/>
        </w:r>
      </w:hyperlink>
    </w:p>
    <w:p w14:paraId="492C9754" w14:textId="2BD0A67A" w:rsidR="009B1F96" w:rsidRDefault="009B1F96">
      <w:pPr>
        <w:pStyle w:val="TJ3"/>
        <w:rPr>
          <w:rFonts w:asciiTheme="minorHAnsi" w:hAnsiTheme="minorHAnsi" w:cstheme="minorBidi"/>
          <w:noProof/>
          <w:sz w:val="24"/>
          <w:szCs w:val="21"/>
          <w:lang w:eastAsia="en-GB" w:bidi="sa-IN"/>
        </w:rPr>
      </w:pPr>
      <w:hyperlink w:anchor="_Toc221291425" w:history="1">
        <w:r w:rsidRPr="003947AB">
          <w:rPr>
            <w:rStyle w:val="Hiperhivatkozs"/>
            <w:noProof/>
            <w:lang w:bidi="ar-SA"/>
          </w:rPr>
          <w:t>2.4.4. Graphic elements</w:t>
        </w:r>
        <w:r>
          <w:rPr>
            <w:noProof/>
            <w:webHidden/>
          </w:rPr>
          <w:tab/>
        </w:r>
        <w:r>
          <w:rPr>
            <w:noProof/>
            <w:webHidden/>
          </w:rPr>
          <w:fldChar w:fldCharType="begin"/>
        </w:r>
        <w:r>
          <w:rPr>
            <w:noProof/>
            <w:webHidden/>
          </w:rPr>
          <w:instrText xml:space="preserve"> PAGEREF _Toc221291425 \h </w:instrText>
        </w:r>
        <w:r>
          <w:rPr>
            <w:noProof/>
            <w:webHidden/>
          </w:rPr>
        </w:r>
        <w:r>
          <w:rPr>
            <w:noProof/>
            <w:webHidden/>
          </w:rPr>
          <w:fldChar w:fldCharType="separate"/>
        </w:r>
        <w:r>
          <w:rPr>
            <w:noProof/>
            <w:webHidden/>
          </w:rPr>
          <w:t>16</w:t>
        </w:r>
        <w:r>
          <w:rPr>
            <w:noProof/>
            <w:webHidden/>
          </w:rPr>
          <w:fldChar w:fldCharType="end"/>
        </w:r>
      </w:hyperlink>
    </w:p>
    <w:p w14:paraId="4EB64882" w14:textId="5B9E76CE" w:rsidR="009B1F96" w:rsidRDefault="009B1F96">
      <w:pPr>
        <w:pStyle w:val="TJ4"/>
        <w:rPr>
          <w:rFonts w:asciiTheme="minorHAnsi" w:hAnsiTheme="minorHAnsi" w:cstheme="minorBidi"/>
          <w:noProof/>
          <w:sz w:val="24"/>
          <w:szCs w:val="21"/>
          <w:lang w:eastAsia="en-GB" w:bidi="sa-IN"/>
        </w:rPr>
      </w:pPr>
      <w:hyperlink w:anchor="_Toc221291426" w:history="1">
        <w:r w:rsidRPr="003947AB">
          <w:rPr>
            <w:rStyle w:val="Hiperhivatkozs"/>
            <w:noProof/>
            <w:lang w:bidi="ar-SA"/>
          </w:rPr>
          <w:t>2.4.4.1.</w:t>
        </w:r>
        <w:r w:rsidRPr="003947AB">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_Toc221291426 \h </w:instrText>
        </w:r>
        <w:r>
          <w:rPr>
            <w:noProof/>
            <w:webHidden/>
          </w:rPr>
        </w:r>
        <w:r>
          <w:rPr>
            <w:noProof/>
            <w:webHidden/>
          </w:rPr>
          <w:fldChar w:fldCharType="separate"/>
        </w:r>
        <w:r>
          <w:rPr>
            <w:noProof/>
            <w:webHidden/>
          </w:rPr>
          <w:t>16</w:t>
        </w:r>
        <w:r>
          <w:rPr>
            <w:noProof/>
            <w:webHidden/>
          </w:rPr>
          <w:fldChar w:fldCharType="end"/>
        </w:r>
      </w:hyperlink>
    </w:p>
    <w:p w14:paraId="420878A5" w14:textId="6E3778A3" w:rsidR="009B1F96" w:rsidRDefault="009B1F96">
      <w:pPr>
        <w:pStyle w:val="TJ4"/>
        <w:rPr>
          <w:rFonts w:asciiTheme="minorHAnsi" w:hAnsiTheme="minorHAnsi" w:cstheme="minorBidi"/>
          <w:noProof/>
          <w:sz w:val="24"/>
          <w:szCs w:val="21"/>
          <w:lang w:eastAsia="en-GB" w:bidi="sa-IN"/>
        </w:rPr>
      </w:pPr>
      <w:hyperlink w:anchor="_Toc221291427" w:history="1">
        <w:r w:rsidRPr="003947AB">
          <w:rPr>
            <w:rStyle w:val="Hiperhivatkozs"/>
            <w:noProof/>
            <w:lang w:bidi="ar-SA"/>
          </w:rPr>
          <w:t>2.4.4.2. Dual patterning</w:t>
        </w:r>
        <w:r>
          <w:rPr>
            <w:noProof/>
            <w:webHidden/>
          </w:rPr>
          <w:tab/>
        </w:r>
        <w:r>
          <w:rPr>
            <w:noProof/>
            <w:webHidden/>
          </w:rPr>
          <w:fldChar w:fldCharType="begin"/>
        </w:r>
        <w:r>
          <w:rPr>
            <w:noProof/>
            <w:webHidden/>
          </w:rPr>
          <w:instrText xml:space="preserve"> PAGEREF _Toc221291427 \h </w:instrText>
        </w:r>
        <w:r>
          <w:rPr>
            <w:noProof/>
            <w:webHidden/>
          </w:rPr>
        </w:r>
        <w:r>
          <w:rPr>
            <w:noProof/>
            <w:webHidden/>
          </w:rPr>
          <w:fldChar w:fldCharType="separate"/>
        </w:r>
        <w:r>
          <w:rPr>
            <w:noProof/>
            <w:webHidden/>
          </w:rPr>
          <w:t>17</w:t>
        </w:r>
        <w:r>
          <w:rPr>
            <w:noProof/>
            <w:webHidden/>
          </w:rPr>
          <w:fldChar w:fldCharType="end"/>
        </w:r>
      </w:hyperlink>
    </w:p>
    <w:p w14:paraId="5A092E7A" w14:textId="09AFBB24" w:rsidR="009B1F96" w:rsidRDefault="009B1F96">
      <w:pPr>
        <w:pStyle w:val="TJ3"/>
        <w:rPr>
          <w:rFonts w:asciiTheme="minorHAnsi" w:hAnsiTheme="minorHAnsi" w:cstheme="minorBidi"/>
          <w:noProof/>
          <w:sz w:val="24"/>
          <w:szCs w:val="21"/>
          <w:lang w:eastAsia="en-GB" w:bidi="sa-IN"/>
        </w:rPr>
      </w:pPr>
      <w:hyperlink w:anchor="_Toc221291428" w:history="1">
        <w:r w:rsidRPr="003947AB">
          <w:rPr>
            <w:rStyle w:val="Hiperhivatkozs"/>
            <w:noProof/>
            <w:lang w:bidi="ar-SA"/>
          </w:rPr>
          <w:t>2.4.5.</w:t>
        </w:r>
        <w:r w:rsidRPr="003947AB">
          <w:rPr>
            <w:rStyle w:val="Hiperhivatkozs"/>
            <w:i/>
            <w:iCs/>
            <w:noProof/>
            <w:lang w:bidi="ar-SA"/>
          </w:rPr>
          <w:t xml:space="preserve"> Virāma</w:t>
        </w:r>
        <w:r w:rsidRPr="003947AB">
          <w:rPr>
            <w:rStyle w:val="Hiperhivatkozs"/>
            <w:noProof/>
            <w:lang w:bidi="ar-SA"/>
          </w:rPr>
          <w:t>: graph or diacritical mark?</w:t>
        </w:r>
        <w:r>
          <w:rPr>
            <w:noProof/>
            <w:webHidden/>
          </w:rPr>
          <w:tab/>
        </w:r>
        <w:r>
          <w:rPr>
            <w:noProof/>
            <w:webHidden/>
          </w:rPr>
          <w:fldChar w:fldCharType="begin"/>
        </w:r>
        <w:r>
          <w:rPr>
            <w:noProof/>
            <w:webHidden/>
          </w:rPr>
          <w:instrText xml:space="preserve"> PAGEREF _Toc221291428 \h </w:instrText>
        </w:r>
        <w:r>
          <w:rPr>
            <w:noProof/>
            <w:webHidden/>
          </w:rPr>
        </w:r>
        <w:r>
          <w:rPr>
            <w:noProof/>
            <w:webHidden/>
          </w:rPr>
          <w:fldChar w:fldCharType="separate"/>
        </w:r>
        <w:r>
          <w:rPr>
            <w:noProof/>
            <w:webHidden/>
          </w:rPr>
          <w:t>17</w:t>
        </w:r>
        <w:r>
          <w:rPr>
            <w:noProof/>
            <w:webHidden/>
          </w:rPr>
          <w:fldChar w:fldCharType="end"/>
        </w:r>
      </w:hyperlink>
    </w:p>
    <w:p w14:paraId="2D48E4AC" w14:textId="7DA6C03F" w:rsidR="009B1F96" w:rsidRDefault="009B1F96">
      <w:pPr>
        <w:pStyle w:val="TJ2"/>
        <w:rPr>
          <w:rFonts w:asciiTheme="minorHAnsi" w:hAnsiTheme="minorHAnsi" w:cstheme="minorBidi"/>
          <w:noProof/>
          <w:sz w:val="24"/>
          <w:szCs w:val="21"/>
          <w:lang w:eastAsia="en-GB" w:bidi="sa-IN"/>
        </w:rPr>
      </w:pPr>
      <w:hyperlink w:anchor="_Toc221291429" w:history="1">
        <w:r w:rsidRPr="003947AB">
          <w:rPr>
            <w:rStyle w:val="Hiperhivatkozs"/>
            <w:noProof/>
            <w:lang w:bidi="ar-SA"/>
          </w:rPr>
          <w:t>2.5. Complications</w:t>
        </w:r>
        <w:r>
          <w:rPr>
            <w:noProof/>
            <w:webHidden/>
          </w:rPr>
          <w:tab/>
        </w:r>
        <w:r>
          <w:rPr>
            <w:noProof/>
            <w:webHidden/>
          </w:rPr>
          <w:fldChar w:fldCharType="begin"/>
        </w:r>
        <w:r>
          <w:rPr>
            <w:noProof/>
            <w:webHidden/>
          </w:rPr>
          <w:instrText xml:space="preserve"> PAGEREF _Toc221291429 \h </w:instrText>
        </w:r>
        <w:r>
          <w:rPr>
            <w:noProof/>
            <w:webHidden/>
          </w:rPr>
        </w:r>
        <w:r>
          <w:rPr>
            <w:noProof/>
            <w:webHidden/>
          </w:rPr>
          <w:fldChar w:fldCharType="separate"/>
        </w:r>
        <w:r>
          <w:rPr>
            <w:noProof/>
            <w:webHidden/>
          </w:rPr>
          <w:t>18</w:t>
        </w:r>
        <w:r>
          <w:rPr>
            <w:noProof/>
            <w:webHidden/>
          </w:rPr>
          <w:fldChar w:fldCharType="end"/>
        </w:r>
      </w:hyperlink>
    </w:p>
    <w:p w14:paraId="607978F8" w14:textId="48B307A9" w:rsidR="009B1F96" w:rsidRDefault="009B1F96">
      <w:pPr>
        <w:pStyle w:val="TJ3"/>
        <w:rPr>
          <w:rFonts w:asciiTheme="minorHAnsi" w:hAnsiTheme="minorHAnsi" w:cstheme="minorBidi"/>
          <w:noProof/>
          <w:sz w:val="24"/>
          <w:szCs w:val="21"/>
          <w:lang w:eastAsia="en-GB" w:bidi="sa-IN"/>
        </w:rPr>
      </w:pPr>
      <w:hyperlink w:anchor="_Toc221291430" w:history="1">
        <w:r w:rsidRPr="003947AB">
          <w:rPr>
            <w:rStyle w:val="Hiperhivatkozs"/>
            <w:noProof/>
            <w:lang w:bidi="ar-SA"/>
          </w:rPr>
          <w:t>2.5.1. Allography</w:t>
        </w:r>
        <w:r>
          <w:rPr>
            <w:noProof/>
            <w:webHidden/>
          </w:rPr>
          <w:tab/>
        </w:r>
        <w:r>
          <w:rPr>
            <w:noProof/>
            <w:webHidden/>
          </w:rPr>
          <w:fldChar w:fldCharType="begin"/>
        </w:r>
        <w:r>
          <w:rPr>
            <w:noProof/>
            <w:webHidden/>
          </w:rPr>
          <w:instrText xml:space="preserve"> PAGEREF _Toc221291430 \h </w:instrText>
        </w:r>
        <w:r>
          <w:rPr>
            <w:noProof/>
            <w:webHidden/>
          </w:rPr>
        </w:r>
        <w:r>
          <w:rPr>
            <w:noProof/>
            <w:webHidden/>
          </w:rPr>
          <w:fldChar w:fldCharType="separate"/>
        </w:r>
        <w:r>
          <w:rPr>
            <w:noProof/>
            <w:webHidden/>
          </w:rPr>
          <w:t>18</w:t>
        </w:r>
        <w:r>
          <w:rPr>
            <w:noProof/>
            <w:webHidden/>
          </w:rPr>
          <w:fldChar w:fldCharType="end"/>
        </w:r>
      </w:hyperlink>
    </w:p>
    <w:p w14:paraId="2F229DCF" w14:textId="1B246108" w:rsidR="009B1F96" w:rsidRDefault="009B1F96">
      <w:pPr>
        <w:pStyle w:val="TJ4"/>
        <w:rPr>
          <w:rFonts w:asciiTheme="minorHAnsi" w:hAnsiTheme="minorHAnsi" w:cstheme="minorBidi"/>
          <w:noProof/>
          <w:sz w:val="24"/>
          <w:szCs w:val="21"/>
          <w:lang w:eastAsia="en-GB" w:bidi="sa-IN"/>
        </w:rPr>
      </w:pPr>
      <w:hyperlink w:anchor="_Toc221291431" w:history="1">
        <w:r w:rsidRPr="003947AB">
          <w:rPr>
            <w:rStyle w:val="Hiperhivatkozs"/>
            <w:noProof/>
            <w:lang w:bidi="ar-SA"/>
          </w:rPr>
          <w:t>2.5.1.1. Graphotactic allography above the level of graphs</w:t>
        </w:r>
        <w:r>
          <w:rPr>
            <w:noProof/>
            <w:webHidden/>
          </w:rPr>
          <w:tab/>
        </w:r>
        <w:r>
          <w:rPr>
            <w:noProof/>
            <w:webHidden/>
          </w:rPr>
          <w:fldChar w:fldCharType="begin"/>
        </w:r>
        <w:r>
          <w:rPr>
            <w:noProof/>
            <w:webHidden/>
          </w:rPr>
          <w:instrText xml:space="preserve"> PAGEREF _Toc221291431 \h </w:instrText>
        </w:r>
        <w:r>
          <w:rPr>
            <w:noProof/>
            <w:webHidden/>
          </w:rPr>
        </w:r>
        <w:r>
          <w:rPr>
            <w:noProof/>
            <w:webHidden/>
          </w:rPr>
          <w:fldChar w:fldCharType="separate"/>
        </w:r>
        <w:r>
          <w:rPr>
            <w:noProof/>
            <w:webHidden/>
          </w:rPr>
          <w:t>19</w:t>
        </w:r>
        <w:r>
          <w:rPr>
            <w:noProof/>
            <w:webHidden/>
          </w:rPr>
          <w:fldChar w:fldCharType="end"/>
        </w:r>
      </w:hyperlink>
    </w:p>
    <w:p w14:paraId="5E0CCE43" w14:textId="0C47D7F2" w:rsidR="009B1F96" w:rsidRDefault="009B1F96">
      <w:pPr>
        <w:pStyle w:val="TJ3"/>
        <w:rPr>
          <w:rFonts w:asciiTheme="minorHAnsi" w:hAnsiTheme="minorHAnsi" w:cstheme="minorBidi"/>
          <w:noProof/>
          <w:sz w:val="24"/>
          <w:szCs w:val="21"/>
          <w:lang w:eastAsia="en-GB" w:bidi="sa-IN"/>
        </w:rPr>
      </w:pPr>
      <w:hyperlink w:anchor="_Toc221291432" w:history="1">
        <w:r w:rsidRPr="003947AB">
          <w:rPr>
            <w:rStyle w:val="Hiperhivatkozs"/>
            <w:noProof/>
            <w:lang w:bidi="ar-SA"/>
          </w:rPr>
          <w:t>2.5.2. Homography</w:t>
        </w:r>
        <w:r>
          <w:rPr>
            <w:noProof/>
            <w:webHidden/>
          </w:rPr>
          <w:tab/>
        </w:r>
        <w:r>
          <w:rPr>
            <w:noProof/>
            <w:webHidden/>
          </w:rPr>
          <w:fldChar w:fldCharType="begin"/>
        </w:r>
        <w:r>
          <w:rPr>
            <w:noProof/>
            <w:webHidden/>
          </w:rPr>
          <w:instrText xml:space="preserve"> PAGEREF _Toc221291432 \h </w:instrText>
        </w:r>
        <w:r>
          <w:rPr>
            <w:noProof/>
            <w:webHidden/>
          </w:rPr>
        </w:r>
        <w:r>
          <w:rPr>
            <w:noProof/>
            <w:webHidden/>
          </w:rPr>
          <w:fldChar w:fldCharType="separate"/>
        </w:r>
        <w:r>
          <w:rPr>
            <w:noProof/>
            <w:webHidden/>
          </w:rPr>
          <w:t>20</w:t>
        </w:r>
        <w:r>
          <w:rPr>
            <w:noProof/>
            <w:webHidden/>
          </w:rPr>
          <w:fldChar w:fldCharType="end"/>
        </w:r>
      </w:hyperlink>
    </w:p>
    <w:p w14:paraId="2C51C5CB" w14:textId="5875CF34" w:rsidR="009B1F96" w:rsidRDefault="009B1F96">
      <w:pPr>
        <w:pStyle w:val="TJ3"/>
        <w:rPr>
          <w:rFonts w:asciiTheme="minorHAnsi" w:hAnsiTheme="minorHAnsi" w:cstheme="minorBidi"/>
          <w:noProof/>
          <w:sz w:val="24"/>
          <w:szCs w:val="21"/>
          <w:lang w:eastAsia="en-GB" w:bidi="sa-IN"/>
        </w:rPr>
      </w:pPr>
      <w:hyperlink w:anchor="_Toc221291433" w:history="1">
        <w:r w:rsidRPr="003947AB">
          <w:rPr>
            <w:rStyle w:val="Hiperhivatkozs"/>
            <w:noProof/>
          </w:rPr>
          <w:t>2.5.3. Polygraphy</w:t>
        </w:r>
        <w:r>
          <w:rPr>
            <w:noProof/>
            <w:webHidden/>
          </w:rPr>
          <w:tab/>
        </w:r>
        <w:r>
          <w:rPr>
            <w:noProof/>
            <w:webHidden/>
          </w:rPr>
          <w:fldChar w:fldCharType="begin"/>
        </w:r>
        <w:r>
          <w:rPr>
            <w:noProof/>
            <w:webHidden/>
          </w:rPr>
          <w:instrText xml:space="preserve"> PAGEREF _Toc221291433 \h </w:instrText>
        </w:r>
        <w:r>
          <w:rPr>
            <w:noProof/>
            <w:webHidden/>
          </w:rPr>
        </w:r>
        <w:r>
          <w:rPr>
            <w:noProof/>
            <w:webHidden/>
          </w:rPr>
          <w:fldChar w:fldCharType="separate"/>
        </w:r>
        <w:r>
          <w:rPr>
            <w:noProof/>
            <w:webHidden/>
          </w:rPr>
          <w:t>20</w:t>
        </w:r>
        <w:r>
          <w:rPr>
            <w:noProof/>
            <w:webHidden/>
          </w:rPr>
          <w:fldChar w:fldCharType="end"/>
        </w:r>
      </w:hyperlink>
    </w:p>
    <w:p w14:paraId="581DD456" w14:textId="65410557" w:rsidR="009B1F96" w:rsidRDefault="009B1F96">
      <w:pPr>
        <w:pStyle w:val="TJ3"/>
        <w:rPr>
          <w:rFonts w:asciiTheme="minorHAnsi" w:hAnsiTheme="minorHAnsi" w:cstheme="minorBidi"/>
          <w:noProof/>
          <w:sz w:val="24"/>
          <w:szCs w:val="21"/>
          <w:lang w:eastAsia="en-GB" w:bidi="sa-IN"/>
        </w:rPr>
      </w:pPr>
      <w:hyperlink w:anchor="_Toc221291434" w:history="1">
        <w:r w:rsidRPr="003947AB">
          <w:rPr>
            <w:rStyle w:val="Hiperhivatkozs"/>
            <w:noProof/>
            <w:lang w:bidi="ar-SA"/>
          </w:rPr>
          <w:t>2.5.4. Ambivalent classification</w:t>
        </w:r>
        <w:r>
          <w:rPr>
            <w:noProof/>
            <w:webHidden/>
          </w:rPr>
          <w:tab/>
        </w:r>
        <w:r>
          <w:rPr>
            <w:noProof/>
            <w:webHidden/>
          </w:rPr>
          <w:fldChar w:fldCharType="begin"/>
        </w:r>
        <w:r>
          <w:rPr>
            <w:noProof/>
            <w:webHidden/>
          </w:rPr>
          <w:instrText xml:space="preserve"> PAGEREF _Toc221291434 \h </w:instrText>
        </w:r>
        <w:r>
          <w:rPr>
            <w:noProof/>
            <w:webHidden/>
          </w:rPr>
        </w:r>
        <w:r>
          <w:rPr>
            <w:noProof/>
            <w:webHidden/>
          </w:rPr>
          <w:fldChar w:fldCharType="separate"/>
        </w:r>
        <w:r>
          <w:rPr>
            <w:noProof/>
            <w:webHidden/>
          </w:rPr>
          <w:t>21</w:t>
        </w:r>
        <w:r>
          <w:rPr>
            <w:noProof/>
            <w:webHidden/>
          </w:rPr>
          <w:fldChar w:fldCharType="end"/>
        </w:r>
      </w:hyperlink>
    </w:p>
    <w:p w14:paraId="0B67CE0C" w14:textId="09343139" w:rsidR="009B1F96" w:rsidRDefault="009B1F96">
      <w:pPr>
        <w:pStyle w:val="TJ4"/>
        <w:rPr>
          <w:rFonts w:asciiTheme="minorHAnsi" w:hAnsiTheme="minorHAnsi" w:cstheme="minorBidi"/>
          <w:noProof/>
          <w:sz w:val="24"/>
          <w:szCs w:val="21"/>
          <w:lang w:eastAsia="en-GB" w:bidi="sa-IN"/>
        </w:rPr>
      </w:pPr>
      <w:hyperlink w:anchor="_Toc221291435" w:history="1">
        <w:r w:rsidRPr="003947AB">
          <w:rPr>
            <w:rStyle w:val="Hiperhivatkozs"/>
            <w:noProof/>
            <w:lang w:bidi="ar-SA"/>
          </w:rPr>
          <w:t>2.5.4.1. Between independent glyph and dependent graph</w:t>
        </w:r>
        <w:r>
          <w:rPr>
            <w:noProof/>
            <w:webHidden/>
          </w:rPr>
          <w:tab/>
        </w:r>
        <w:r>
          <w:rPr>
            <w:noProof/>
            <w:webHidden/>
          </w:rPr>
          <w:fldChar w:fldCharType="begin"/>
        </w:r>
        <w:r>
          <w:rPr>
            <w:noProof/>
            <w:webHidden/>
          </w:rPr>
          <w:instrText xml:space="preserve"> PAGEREF _Toc221291435 \h </w:instrText>
        </w:r>
        <w:r>
          <w:rPr>
            <w:noProof/>
            <w:webHidden/>
          </w:rPr>
        </w:r>
        <w:r>
          <w:rPr>
            <w:noProof/>
            <w:webHidden/>
          </w:rPr>
          <w:fldChar w:fldCharType="separate"/>
        </w:r>
        <w:r>
          <w:rPr>
            <w:noProof/>
            <w:webHidden/>
          </w:rPr>
          <w:t>21</w:t>
        </w:r>
        <w:r>
          <w:rPr>
            <w:noProof/>
            <w:webHidden/>
          </w:rPr>
          <w:fldChar w:fldCharType="end"/>
        </w:r>
      </w:hyperlink>
    </w:p>
    <w:p w14:paraId="28585DEE" w14:textId="6D0C7A61" w:rsidR="009B1F96" w:rsidRDefault="009B1F96">
      <w:pPr>
        <w:pStyle w:val="TJ4"/>
        <w:rPr>
          <w:rFonts w:asciiTheme="minorHAnsi" w:hAnsiTheme="minorHAnsi" w:cstheme="minorBidi"/>
          <w:noProof/>
          <w:sz w:val="24"/>
          <w:szCs w:val="21"/>
          <w:lang w:eastAsia="en-GB" w:bidi="sa-IN"/>
        </w:rPr>
      </w:pPr>
      <w:hyperlink w:anchor="_Toc221291436" w:history="1">
        <w:r w:rsidRPr="003947AB">
          <w:rPr>
            <w:rStyle w:val="Hiperhivatkozs"/>
            <w:noProof/>
            <w:lang w:bidi="ar-SA"/>
          </w:rPr>
          <w:t>2.5.4.2. Other signs of vague status</w:t>
        </w:r>
        <w:r>
          <w:rPr>
            <w:noProof/>
            <w:webHidden/>
          </w:rPr>
          <w:tab/>
        </w:r>
        <w:r>
          <w:rPr>
            <w:noProof/>
            <w:webHidden/>
          </w:rPr>
          <w:fldChar w:fldCharType="begin"/>
        </w:r>
        <w:r>
          <w:rPr>
            <w:noProof/>
            <w:webHidden/>
          </w:rPr>
          <w:instrText xml:space="preserve"> PAGEREF _Toc221291436 \h </w:instrText>
        </w:r>
        <w:r>
          <w:rPr>
            <w:noProof/>
            <w:webHidden/>
          </w:rPr>
        </w:r>
        <w:r>
          <w:rPr>
            <w:noProof/>
            <w:webHidden/>
          </w:rPr>
          <w:fldChar w:fldCharType="separate"/>
        </w:r>
        <w:r>
          <w:rPr>
            <w:noProof/>
            <w:webHidden/>
          </w:rPr>
          <w:t>21</w:t>
        </w:r>
        <w:r>
          <w:rPr>
            <w:noProof/>
            <w:webHidden/>
          </w:rPr>
          <w:fldChar w:fldCharType="end"/>
        </w:r>
      </w:hyperlink>
    </w:p>
    <w:p w14:paraId="61183672" w14:textId="6124FFE8" w:rsidR="009B1F96" w:rsidRDefault="009B1F96">
      <w:pPr>
        <w:pStyle w:val="TJ1"/>
        <w:rPr>
          <w:rFonts w:asciiTheme="minorHAnsi" w:hAnsiTheme="minorHAnsi" w:cstheme="minorBidi"/>
          <w:b w:val="0"/>
          <w:noProof/>
          <w:sz w:val="24"/>
          <w:szCs w:val="21"/>
          <w:lang w:eastAsia="en-GB" w:bidi="sa-IN"/>
        </w:rPr>
      </w:pPr>
      <w:hyperlink w:anchor="_Toc221291437" w:history="1">
        <w:r w:rsidRPr="003947AB">
          <w:rPr>
            <w:rStyle w:val="Hiperhivatkozs"/>
            <w:noProof/>
            <w:lang w:bidi="ar-SA"/>
          </w:rPr>
          <w:t>3. General principles of the DHARMA transliteration scheme</w:t>
        </w:r>
        <w:r>
          <w:rPr>
            <w:noProof/>
            <w:webHidden/>
          </w:rPr>
          <w:tab/>
        </w:r>
        <w:r>
          <w:rPr>
            <w:noProof/>
            <w:webHidden/>
          </w:rPr>
          <w:fldChar w:fldCharType="begin"/>
        </w:r>
        <w:r>
          <w:rPr>
            <w:noProof/>
            <w:webHidden/>
          </w:rPr>
          <w:instrText xml:space="preserve"> PAGEREF _Toc221291437 \h </w:instrText>
        </w:r>
        <w:r>
          <w:rPr>
            <w:noProof/>
            <w:webHidden/>
          </w:rPr>
        </w:r>
        <w:r>
          <w:rPr>
            <w:noProof/>
            <w:webHidden/>
          </w:rPr>
          <w:fldChar w:fldCharType="separate"/>
        </w:r>
        <w:r>
          <w:rPr>
            <w:noProof/>
            <w:webHidden/>
          </w:rPr>
          <w:t>23</w:t>
        </w:r>
        <w:r>
          <w:rPr>
            <w:noProof/>
            <w:webHidden/>
          </w:rPr>
          <w:fldChar w:fldCharType="end"/>
        </w:r>
      </w:hyperlink>
    </w:p>
    <w:p w14:paraId="78ED9C16" w14:textId="64E1AB44" w:rsidR="009B1F96" w:rsidRDefault="009B1F96">
      <w:pPr>
        <w:pStyle w:val="TJ2"/>
        <w:rPr>
          <w:rFonts w:asciiTheme="minorHAnsi" w:hAnsiTheme="minorHAnsi" w:cstheme="minorBidi"/>
          <w:noProof/>
          <w:sz w:val="24"/>
          <w:szCs w:val="21"/>
          <w:lang w:eastAsia="en-GB" w:bidi="sa-IN"/>
        </w:rPr>
      </w:pPr>
      <w:hyperlink w:anchor="_Toc221291438" w:history="1">
        <w:r w:rsidRPr="003947AB">
          <w:rPr>
            <w:rStyle w:val="Hiperhivatkozs"/>
            <w:noProof/>
            <w:lang w:bidi="ar-SA"/>
          </w:rPr>
          <w:t>3.1. Compatibility with other transliteration systems</w:t>
        </w:r>
        <w:r>
          <w:rPr>
            <w:noProof/>
            <w:webHidden/>
          </w:rPr>
          <w:tab/>
        </w:r>
        <w:r>
          <w:rPr>
            <w:noProof/>
            <w:webHidden/>
          </w:rPr>
          <w:fldChar w:fldCharType="begin"/>
        </w:r>
        <w:r>
          <w:rPr>
            <w:noProof/>
            <w:webHidden/>
          </w:rPr>
          <w:instrText xml:space="preserve"> PAGEREF _Toc221291438 \h </w:instrText>
        </w:r>
        <w:r>
          <w:rPr>
            <w:noProof/>
            <w:webHidden/>
          </w:rPr>
        </w:r>
        <w:r>
          <w:rPr>
            <w:noProof/>
            <w:webHidden/>
          </w:rPr>
          <w:fldChar w:fldCharType="separate"/>
        </w:r>
        <w:r>
          <w:rPr>
            <w:noProof/>
            <w:webHidden/>
          </w:rPr>
          <w:t>23</w:t>
        </w:r>
        <w:r>
          <w:rPr>
            <w:noProof/>
            <w:webHidden/>
          </w:rPr>
          <w:fldChar w:fldCharType="end"/>
        </w:r>
      </w:hyperlink>
    </w:p>
    <w:p w14:paraId="4E89EEAE" w14:textId="47F6B6CA" w:rsidR="009B1F96" w:rsidRDefault="009B1F96">
      <w:pPr>
        <w:pStyle w:val="TJ2"/>
        <w:rPr>
          <w:rFonts w:asciiTheme="minorHAnsi" w:hAnsiTheme="minorHAnsi" w:cstheme="minorBidi"/>
          <w:noProof/>
          <w:sz w:val="24"/>
          <w:szCs w:val="21"/>
          <w:lang w:eastAsia="en-GB" w:bidi="sa-IN"/>
        </w:rPr>
      </w:pPr>
      <w:hyperlink w:anchor="_Toc221291439" w:history="1">
        <w:r w:rsidRPr="003947AB">
          <w:rPr>
            <w:rStyle w:val="Hiperhivatkozs"/>
            <w:noProof/>
            <w:lang w:bidi="ar-SA"/>
          </w:rPr>
          <w:t>3.2. Extensibility</w:t>
        </w:r>
        <w:r>
          <w:rPr>
            <w:noProof/>
            <w:webHidden/>
          </w:rPr>
          <w:tab/>
        </w:r>
        <w:r>
          <w:rPr>
            <w:noProof/>
            <w:webHidden/>
          </w:rPr>
          <w:fldChar w:fldCharType="begin"/>
        </w:r>
        <w:r>
          <w:rPr>
            <w:noProof/>
            <w:webHidden/>
          </w:rPr>
          <w:instrText xml:space="preserve"> PAGEREF _Toc221291439 \h </w:instrText>
        </w:r>
        <w:r>
          <w:rPr>
            <w:noProof/>
            <w:webHidden/>
          </w:rPr>
        </w:r>
        <w:r>
          <w:rPr>
            <w:noProof/>
            <w:webHidden/>
          </w:rPr>
          <w:fldChar w:fldCharType="separate"/>
        </w:r>
        <w:r>
          <w:rPr>
            <w:noProof/>
            <w:webHidden/>
          </w:rPr>
          <w:t>23</w:t>
        </w:r>
        <w:r>
          <w:rPr>
            <w:noProof/>
            <w:webHidden/>
          </w:rPr>
          <w:fldChar w:fldCharType="end"/>
        </w:r>
      </w:hyperlink>
    </w:p>
    <w:p w14:paraId="1C965843" w14:textId="5232856F" w:rsidR="009B1F96" w:rsidRDefault="009B1F96">
      <w:pPr>
        <w:pStyle w:val="TJ2"/>
        <w:rPr>
          <w:rFonts w:asciiTheme="minorHAnsi" w:hAnsiTheme="minorHAnsi" w:cstheme="minorBidi"/>
          <w:noProof/>
          <w:sz w:val="24"/>
          <w:szCs w:val="21"/>
          <w:lang w:eastAsia="en-GB" w:bidi="sa-IN"/>
        </w:rPr>
      </w:pPr>
      <w:hyperlink w:anchor="_Toc221291440" w:history="1">
        <w:r w:rsidRPr="003947AB">
          <w:rPr>
            <w:rStyle w:val="Hiperhivatkozs"/>
            <w:noProof/>
            <w:lang w:bidi="ar-SA"/>
          </w:rPr>
          <w:t>3.3. Graphemic and graphetic entities in transliteration</w:t>
        </w:r>
        <w:r>
          <w:rPr>
            <w:noProof/>
            <w:webHidden/>
          </w:rPr>
          <w:tab/>
        </w:r>
        <w:r>
          <w:rPr>
            <w:noProof/>
            <w:webHidden/>
          </w:rPr>
          <w:fldChar w:fldCharType="begin"/>
        </w:r>
        <w:r>
          <w:rPr>
            <w:noProof/>
            <w:webHidden/>
          </w:rPr>
          <w:instrText xml:space="preserve"> PAGEREF _Toc221291440 \h </w:instrText>
        </w:r>
        <w:r>
          <w:rPr>
            <w:noProof/>
            <w:webHidden/>
          </w:rPr>
        </w:r>
        <w:r>
          <w:rPr>
            <w:noProof/>
            <w:webHidden/>
          </w:rPr>
          <w:fldChar w:fldCharType="separate"/>
        </w:r>
        <w:r>
          <w:rPr>
            <w:noProof/>
            <w:webHidden/>
          </w:rPr>
          <w:t>23</w:t>
        </w:r>
        <w:r>
          <w:rPr>
            <w:noProof/>
            <w:webHidden/>
          </w:rPr>
          <w:fldChar w:fldCharType="end"/>
        </w:r>
      </w:hyperlink>
    </w:p>
    <w:p w14:paraId="4EC4CE04" w14:textId="68AA57CB" w:rsidR="009B1F96" w:rsidRDefault="009B1F96">
      <w:pPr>
        <w:pStyle w:val="TJ3"/>
        <w:rPr>
          <w:rFonts w:asciiTheme="minorHAnsi" w:hAnsiTheme="minorHAnsi" w:cstheme="minorBidi"/>
          <w:noProof/>
          <w:sz w:val="24"/>
          <w:szCs w:val="21"/>
          <w:lang w:eastAsia="en-GB" w:bidi="sa-IN"/>
        </w:rPr>
      </w:pPr>
      <w:hyperlink w:anchor="_Toc221291441" w:history="1">
        <w:r w:rsidRPr="003947AB">
          <w:rPr>
            <w:rStyle w:val="Hiperhivatkozs"/>
            <w:noProof/>
            <w:lang w:bidi="ar-SA"/>
          </w:rPr>
          <w:t>3.3.1. Transliterating graphemes</w:t>
        </w:r>
        <w:r>
          <w:rPr>
            <w:noProof/>
            <w:webHidden/>
          </w:rPr>
          <w:tab/>
        </w:r>
        <w:r>
          <w:rPr>
            <w:noProof/>
            <w:webHidden/>
          </w:rPr>
          <w:fldChar w:fldCharType="begin"/>
        </w:r>
        <w:r>
          <w:rPr>
            <w:noProof/>
            <w:webHidden/>
          </w:rPr>
          <w:instrText xml:space="preserve"> PAGEREF _Toc221291441 \h </w:instrText>
        </w:r>
        <w:r>
          <w:rPr>
            <w:noProof/>
            <w:webHidden/>
          </w:rPr>
        </w:r>
        <w:r>
          <w:rPr>
            <w:noProof/>
            <w:webHidden/>
          </w:rPr>
          <w:fldChar w:fldCharType="separate"/>
        </w:r>
        <w:r>
          <w:rPr>
            <w:noProof/>
            <w:webHidden/>
          </w:rPr>
          <w:t>23</w:t>
        </w:r>
        <w:r>
          <w:rPr>
            <w:noProof/>
            <w:webHidden/>
          </w:rPr>
          <w:fldChar w:fldCharType="end"/>
        </w:r>
      </w:hyperlink>
    </w:p>
    <w:p w14:paraId="6F205AD3" w14:textId="4498EC89" w:rsidR="009B1F96" w:rsidRDefault="009B1F96">
      <w:pPr>
        <w:pStyle w:val="TJ3"/>
        <w:rPr>
          <w:rFonts w:asciiTheme="minorHAnsi" w:hAnsiTheme="minorHAnsi" w:cstheme="minorBidi"/>
          <w:noProof/>
          <w:sz w:val="24"/>
          <w:szCs w:val="21"/>
          <w:lang w:eastAsia="en-GB" w:bidi="sa-IN"/>
        </w:rPr>
      </w:pPr>
      <w:hyperlink w:anchor="_Toc221291442" w:history="1">
        <w:r w:rsidRPr="003947AB">
          <w:rPr>
            <w:rStyle w:val="Hiperhivatkozs"/>
            <w:noProof/>
            <w:lang w:bidi="ar-SA"/>
          </w:rPr>
          <w:t>3.3.2. Representing complex glyphs and allographs</w:t>
        </w:r>
        <w:r>
          <w:rPr>
            <w:noProof/>
            <w:webHidden/>
          </w:rPr>
          <w:tab/>
        </w:r>
        <w:r>
          <w:rPr>
            <w:noProof/>
            <w:webHidden/>
          </w:rPr>
          <w:fldChar w:fldCharType="begin"/>
        </w:r>
        <w:r>
          <w:rPr>
            <w:noProof/>
            <w:webHidden/>
          </w:rPr>
          <w:instrText xml:space="preserve"> PAGEREF _Toc221291442 \h </w:instrText>
        </w:r>
        <w:r>
          <w:rPr>
            <w:noProof/>
            <w:webHidden/>
          </w:rPr>
        </w:r>
        <w:r>
          <w:rPr>
            <w:noProof/>
            <w:webHidden/>
          </w:rPr>
          <w:fldChar w:fldCharType="separate"/>
        </w:r>
        <w:r>
          <w:rPr>
            <w:noProof/>
            <w:webHidden/>
          </w:rPr>
          <w:t>24</w:t>
        </w:r>
        <w:r>
          <w:rPr>
            <w:noProof/>
            <w:webHidden/>
          </w:rPr>
          <w:fldChar w:fldCharType="end"/>
        </w:r>
      </w:hyperlink>
    </w:p>
    <w:p w14:paraId="474935A8" w14:textId="41C0F24B" w:rsidR="009B1F96" w:rsidRDefault="009B1F96">
      <w:pPr>
        <w:pStyle w:val="TJ2"/>
        <w:rPr>
          <w:rFonts w:asciiTheme="minorHAnsi" w:hAnsiTheme="minorHAnsi" w:cstheme="minorBidi"/>
          <w:noProof/>
          <w:sz w:val="24"/>
          <w:szCs w:val="21"/>
          <w:lang w:eastAsia="en-GB" w:bidi="sa-IN"/>
        </w:rPr>
      </w:pPr>
      <w:hyperlink w:anchor="_Toc221291443" w:history="1">
        <w:r w:rsidRPr="003947AB">
          <w:rPr>
            <w:rStyle w:val="Hiperhivatkozs"/>
            <w:noProof/>
            <w:lang w:bidi="ar-SA"/>
          </w:rPr>
          <w:t>3.4. Case sensitivity</w:t>
        </w:r>
        <w:r>
          <w:rPr>
            <w:noProof/>
            <w:webHidden/>
          </w:rPr>
          <w:tab/>
        </w:r>
        <w:r>
          <w:rPr>
            <w:noProof/>
            <w:webHidden/>
          </w:rPr>
          <w:fldChar w:fldCharType="begin"/>
        </w:r>
        <w:r>
          <w:rPr>
            <w:noProof/>
            <w:webHidden/>
          </w:rPr>
          <w:instrText xml:space="preserve"> PAGEREF _Toc221291443 \h </w:instrText>
        </w:r>
        <w:r>
          <w:rPr>
            <w:noProof/>
            <w:webHidden/>
          </w:rPr>
        </w:r>
        <w:r>
          <w:rPr>
            <w:noProof/>
            <w:webHidden/>
          </w:rPr>
          <w:fldChar w:fldCharType="separate"/>
        </w:r>
        <w:r>
          <w:rPr>
            <w:noProof/>
            <w:webHidden/>
          </w:rPr>
          <w:t>25</w:t>
        </w:r>
        <w:r>
          <w:rPr>
            <w:noProof/>
            <w:webHidden/>
          </w:rPr>
          <w:fldChar w:fldCharType="end"/>
        </w:r>
      </w:hyperlink>
    </w:p>
    <w:p w14:paraId="5E9C422D" w14:textId="24549DD8" w:rsidR="009B1F96" w:rsidRDefault="009B1F96">
      <w:pPr>
        <w:pStyle w:val="TJ3"/>
        <w:rPr>
          <w:rFonts w:asciiTheme="minorHAnsi" w:hAnsiTheme="minorHAnsi" w:cstheme="minorBidi"/>
          <w:noProof/>
          <w:sz w:val="24"/>
          <w:szCs w:val="21"/>
          <w:lang w:eastAsia="en-GB" w:bidi="sa-IN"/>
        </w:rPr>
      </w:pPr>
      <w:hyperlink w:anchor="_Toc221291444" w:history="1">
        <w:r w:rsidRPr="003947AB">
          <w:rPr>
            <w:rStyle w:val="Hiperhivatkozs"/>
            <w:noProof/>
            <w:lang w:bidi="ar-SA"/>
          </w:rPr>
          <w:t>3.4.1. A note on the use of uppercase for independent vowels and consonants</w:t>
        </w:r>
        <w:r>
          <w:rPr>
            <w:noProof/>
            <w:webHidden/>
          </w:rPr>
          <w:tab/>
        </w:r>
        <w:r>
          <w:rPr>
            <w:noProof/>
            <w:webHidden/>
          </w:rPr>
          <w:fldChar w:fldCharType="begin"/>
        </w:r>
        <w:r>
          <w:rPr>
            <w:noProof/>
            <w:webHidden/>
          </w:rPr>
          <w:instrText xml:space="preserve"> PAGEREF _Toc221291444 \h </w:instrText>
        </w:r>
        <w:r>
          <w:rPr>
            <w:noProof/>
            <w:webHidden/>
          </w:rPr>
        </w:r>
        <w:r>
          <w:rPr>
            <w:noProof/>
            <w:webHidden/>
          </w:rPr>
          <w:fldChar w:fldCharType="separate"/>
        </w:r>
        <w:r>
          <w:rPr>
            <w:noProof/>
            <w:webHidden/>
          </w:rPr>
          <w:t>25</w:t>
        </w:r>
        <w:r>
          <w:rPr>
            <w:noProof/>
            <w:webHidden/>
          </w:rPr>
          <w:fldChar w:fldCharType="end"/>
        </w:r>
      </w:hyperlink>
    </w:p>
    <w:p w14:paraId="2BA39184" w14:textId="4D9F39E0" w:rsidR="009B1F96" w:rsidRDefault="009B1F96">
      <w:pPr>
        <w:pStyle w:val="TJ2"/>
        <w:rPr>
          <w:rFonts w:asciiTheme="minorHAnsi" w:hAnsiTheme="minorHAnsi" w:cstheme="minorBidi"/>
          <w:noProof/>
          <w:sz w:val="24"/>
          <w:szCs w:val="21"/>
          <w:lang w:eastAsia="en-GB" w:bidi="sa-IN"/>
        </w:rPr>
      </w:pPr>
      <w:hyperlink w:anchor="_Toc221291445" w:history="1">
        <w:r w:rsidRPr="003947AB">
          <w:rPr>
            <w:rStyle w:val="Hiperhivatkozs"/>
            <w:noProof/>
            <w:lang w:bidi="ar-SA"/>
          </w:rPr>
          <w:t>3.5. The accuracy of transliteration</w:t>
        </w:r>
        <w:r>
          <w:rPr>
            <w:noProof/>
            <w:webHidden/>
          </w:rPr>
          <w:tab/>
        </w:r>
        <w:r>
          <w:rPr>
            <w:noProof/>
            <w:webHidden/>
          </w:rPr>
          <w:fldChar w:fldCharType="begin"/>
        </w:r>
        <w:r>
          <w:rPr>
            <w:noProof/>
            <w:webHidden/>
          </w:rPr>
          <w:instrText xml:space="preserve"> PAGEREF _Toc221291445 \h </w:instrText>
        </w:r>
        <w:r>
          <w:rPr>
            <w:noProof/>
            <w:webHidden/>
          </w:rPr>
        </w:r>
        <w:r>
          <w:rPr>
            <w:noProof/>
            <w:webHidden/>
          </w:rPr>
          <w:fldChar w:fldCharType="separate"/>
        </w:r>
        <w:r>
          <w:rPr>
            <w:noProof/>
            <w:webHidden/>
          </w:rPr>
          <w:t>26</w:t>
        </w:r>
        <w:r>
          <w:rPr>
            <w:noProof/>
            <w:webHidden/>
          </w:rPr>
          <w:fldChar w:fldCharType="end"/>
        </w:r>
      </w:hyperlink>
    </w:p>
    <w:p w14:paraId="3D122E46" w14:textId="686207D1" w:rsidR="009B1F96" w:rsidRDefault="009B1F96">
      <w:pPr>
        <w:pStyle w:val="TJ3"/>
        <w:rPr>
          <w:rFonts w:asciiTheme="minorHAnsi" w:hAnsiTheme="minorHAnsi" w:cstheme="minorBidi"/>
          <w:noProof/>
          <w:sz w:val="24"/>
          <w:szCs w:val="21"/>
          <w:lang w:eastAsia="en-GB" w:bidi="sa-IN"/>
        </w:rPr>
      </w:pPr>
      <w:hyperlink w:anchor="_Toc221291446" w:history="1">
        <w:r w:rsidRPr="003947AB">
          <w:rPr>
            <w:rStyle w:val="Hiperhivatkozs"/>
            <w:noProof/>
            <w:lang w:bidi="ar-SA"/>
          </w:rPr>
          <w:t>3.5.1. Strict transliteration</w:t>
        </w:r>
        <w:r>
          <w:rPr>
            <w:noProof/>
            <w:webHidden/>
          </w:rPr>
          <w:tab/>
        </w:r>
        <w:r>
          <w:rPr>
            <w:noProof/>
            <w:webHidden/>
          </w:rPr>
          <w:fldChar w:fldCharType="begin"/>
        </w:r>
        <w:r>
          <w:rPr>
            <w:noProof/>
            <w:webHidden/>
          </w:rPr>
          <w:instrText xml:space="preserve"> PAGEREF _Toc221291446 \h </w:instrText>
        </w:r>
        <w:r>
          <w:rPr>
            <w:noProof/>
            <w:webHidden/>
          </w:rPr>
        </w:r>
        <w:r>
          <w:rPr>
            <w:noProof/>
            <w:webHidden/>
          </w:rPr>
          <w:fldChar w:fldCharType="separate"/>
        </w:r>
        <w:r>
          <w:rPr>
            <w:noProof/>
            <w:webHidden/>
          </w:rPr>
          <w:t>26</w:t>
        </w:r>
        <w:r>
          <w:rPr>
            <w:noProof/>
            <w:webHidden/>
          </w:rPr>
          <w:fldChar w:fldCharType="end"/>
        </w:r>
      </w:hyperlink>
    </w:p>
    <w:p w14:paraId="7D860B8B" w14:textId="1AF012DF" w:rsidR="009B1F96" w:rsidRDefault="009B1F96">
      <w:pPr>
        <w:pStyle w:val="TJ3"/>
        <w:rPr>
          <w:rFonts w:asciiTheme="minorHAnsi" w:hAnsiTheme="minorHAnsi" w:cstheme="minorBidi"/>
          <w:noProof/>
          <w:sz w:val="24"/>
          <w:szCs w:val="21"/>
          <w:lang w:eastAsia="en-GB" w:bidi="sa-IN"/>
        </w:rPr>
      </w:pPr>
      <w:hyperlink w:anchor="_Toc221291447" w:history="1">
        <w:r w:rsidRPr="003947AB">
          <w:rPr>
            <w:rStyle w:val="Hiperhivatkozs"/>
            <w:noProof/>
            <w:lang w:bidi="ar-SA"/>
          </w:rPr>
          <w:t>3.5.2. Loose transliteration</w:t>
        </w:r>
        <w:r>
          <w:rPr>
            <w:noProof/>
            <w:webHidden/>
          </w:rPr>
          <w:tab/>
        </w:r>
        <w:r>
          <w:rPr>
            <w:noProof/>
            <w:webHidden/>
          </w:rPr>
          <w:fldChar w:fldCharType="begin"/>
        </w:r>
        <w:r>
          <w:rPr>
            <w:noProof/>
            <w:webHidden/>
          </w:rPr>
          <w:instrText xml:space="preserve"> PAGEREF _Toc221291447 \h </w:instrText>
        </w:r>
        <w:r>
          <w:rPr>
            <w:noProof/>
            <w:webHidden/>
          </w:rPr>
        </w:r>
        <w:r>
          <w:rPr>
            <w:noProof/>
            <w:webHidden/>
          </w:rPr>
          <w:fldChar w:fldCharType="separate"/>
        </w:r>
        <w:r>
          <w:rPr>
            <w:noProof/>
            <w:webHidden/>
          </w:rPr>
          <w:t>26</w:t>
        </w:r>
        <w:r>
          <w:rPr>
            <w:noProof/>
            <w:webHidden/>
          </w:rPr>
          <w:fldChar w:fldCharType="end"/>
        </w:r>
      </w:hyperlink>
    </w:p>
    <w:p w14:paraId="1A75C4B7" w14:textId="25F14B84" w:rsidR="009B1F96" w:rsidRDefault="009B1F96">
      <w:pPr>
        <w:pStyle w:val="TJ2"/>
        <w:rPr>
          <w:rFonts w:asciiTheme="minorHAnsi" w:hAnsiTheme="minorHAnsi" w:cstheme="minorBidi"/>
          <w:noProof/>
          <w:sz w:val="24"/>
          <w:szCs w:val="21"/>
          <w:lang w:eastAsia="en-GB" w:bidi="sa-IN"/>
        </w:rPr>
      </w:pPr>
      <w:hyperlink w:anchor="_Toc221291448" w:history="1">
        <w:r w:rsidRPr="003947AB">
          <w:rPr>
            <w:rStyle w:val="Hiperhivatkozs"/>
            <w:noProof/>
            <w:lang w:bidi="ar-SA"/>
          </w:rPr>
          <w:t>3.6. Transliteration and markup</w:t>
        </w:r>
        <w:r>
          <w:rPr>
            <w:noProof/>
            <w:webHidden/>
          </w:rPr>
          <w:tab/>
        </w:r>
        <w:r>
          <w:rPr>
            <w:noProof/>
            <w:webHidden/>
          </w:rPr>
          <w:fldChar w:fldCharType="begin"/>
        </w:r>
        <w:r>
          <w:rPr>
            <w:noProof/>
            <w:webHidden/>
          </w:rPr>
          <w:instrText xml:space="preserve"> PAGEREF _Toc221291448 \h </w:instrText>
        </w:r>
        <w:r>
          <w:rPr>
            <w:noProof/>
            <w:webHidden/>
          </w:rPr>
        </w:r>
        <w:r>
          <w:rPr>
            <w:noProof/>
            <w:webHidden/>
          </w:rPr>
          <w:fldChar w:fldCharType="separate"/>
        </w:r>
        <w:r>
          <w:rPr>
            <w:noProof/>
            <w:webHidden/>
          </w:rPr>
          <w:t>27</w:t>
        </w:r>
        <w:r>
          <w:rPr>
            <w:noProof/>
            <w:webHidden/>
          </w:rPr>
          <w:fldChar w:fldCharType="end"/>
        </w:r>
      </w:hyperlink>
    </w:p>
    <w:p w14:paraId="330865A4" w14:textId="2C385D0C" w:rsidR="009B1F96" w:rsidRDefault="009B1F96">
      <w:pPr>
        <w:pStyle w:val="TJ3"/>
        <w:rPr>
          <w:rFonts w:asciiTheme="minorHAnsi" w:hAnsiTheme="minorHAnsi" w:cstheme="minorBidi"/>
          <w:noProof/>
          <w:sz w:val="24"/>
          <w:szCs w:val="21"/>
          <w:lang w:eastAsia="en-GB" w:bidi="sa-IN"/>
        </w:rPr>
      </w:pPr>
      <w:hyperlink w:anchor="_Toc221291449" w:history="1">
        <w:r w:rsidRPr="003947AB">
          <w:rPr>
            <w:rStyle w:val="Hiperhivatkozs"/>
            <w:noProof/>
            <w:lang w:bidi="ar-SA"/>
          </w:rPr>
          <w:t>3.6.1. Disambiguation</w:t>
        </w:r>
        <w:r>
          <w:rPr>
            <w:noProof/>
            <w:webHidden/>
          </w:rPr>
          <w:tab/>
        </w:r>
        <w:r>
          <w:rPr>
            <w:noProof/>
            <w:webHidden/>
          </w:rPr>
          <w:fldChar w:fldCharType="begin"/>
        </w:r>
        <w:r>
          <w:rPr>
            <w:noProof/>
            <w:webHidden/>
          </w:rPr>
          <w:instrText xml:space="preserve"> PAGEREF _Toc221291449 \h </w:instrText>
        </w:r>
        <w:r>
          <w:rPr>
            <w:noProof/>
            <w:webHidden/>
          </w:rPr>
        </w:r>
        <w:r>
          <w:rPr>
            <w:noProof/>
            <w:webHidden/>
          </w:rPr>
          <w:fldChar w:fldCharType="separate"/>
        </w:r>
        <w:r>
          <w:rPr>
            <w:noProof/>
            <w:webHidden/>
          </w:rPr>
          <w:t>27</w:t>
        </w:r>
        <w:r>
          <w:rPr>
            <w:noProof/>
            <w:webHidden/>
          </w:rPr>
          <w:fldChar w:fldCharType="end"/>
        </w:r>
      </w:hyperlink>
    </w:p>
    <w:p w14:paraId="64301127" w14:textId="530913CE" w:rsidR="009B1F96" w:rsidRDefault="009B1F96">
      <w:pPr>
        <w:pStyle w:val="TJ3"/>
        <w:rPr>
          <w:rFonts w:asciiTheme="minorHAnsi" w:hAnsiTheme="minorHAnsi" w:cstheme="minorBidi"/>
          <w:noProof/>
          <w:sz w:val="24"/>
          <w:szCs w:val="21"/>
          <w:lang w:eastAsia="en-GB" w:bidi="sa-IN"/>
        </w:rPr>
      </w:pPr>
      <w:hyperlink w:anchor="_Toc221291450" w:history="1">
        <w:r w:rsidRPr="003947AB">
          <w:rPr>
            <w:rStyle w:val="Hiperhivatkozs"/>
            <w:noProof/>
            <w:lang w:bidi="ar-SA"/>
          </w:rPr>
          <w:t>3.6.2. Segmentation</w:t>
        </w:r>
        <w:r>
          <w:rPr>
            <w:noProof/>
            <w:webHidden/>
          </w:rPr>
          <w:tab/>
        </w:r>
        <w:r>
          <w:rPr>
            <w:noProof/>
            <w:webHidden/>
          </w:rPr>
          <w:fldChar w:fldCharType="begin"/>
        </w:r>
        <w:r>
          <w:rPr>
            <w:noProof/>
            <w:webHidden/>
          </w:rPr>
          <w:instrText xml:space="preserve"> PAGEREF _Toc221291450 \h </w:instrText>
        </w:r>
        <w:r>
          <w:rPr>
            <w:noProof/>
            <w:webHidden/>
          </w:rPr>
        </w:r>
        <w:r>
          <w:rPr>
            <w:noProof/>
            <w:webHidden/>
          </w:rPr>
          <w:fldChar w:fldCharType="separate"/>
        </w:r>
        <w:r>
          <w:rPr>
            <w:noProof/>
            <w:webHidden/>
          </w:rPr>
          <w:t>28</w:t>
        </w:r>
        <w:r>
          <w:rPr>
            <w:noProof/>
            <w:webHidden/>
          </w:rPr>
          <w:fldChar w:fldCharType="end"/>
        </w:r>
      </w:hyperlink>
    </w:p>
    <w:p w14:paraId="230EF770" w14:textId="08548EF9" w:rsidR="009B1F96" w:rsidRDefault="009B1F96">
      <w:pPr>
        <w:pStyle w:val="TJ3"/>
        <w:rPr>
          <w:rFonts w:asciiTheme="minorHAnsi" w:hAnsiTheme="minorHAnsi" w:cstheme="minorBidi"/>
          <w:noProof/>
          <w:sz w:val="24"/>
          <w:szCs w:val="21"/>
          <w:lang w:eastAsia="en-GB" w:bidi="sa-IN"/>
        </w:rPr>
      </w:pPr>
      <w:hyperlink w:anchor="_Toc221291451" w:history="1">
        <w:r w:rsidRPr="003947AB">
          <w:rPr>
            <w:rStyle w:val="Hiperhivatkozs"/>
            <w:noProof/>
            <w:lang w:bidi="ar-SA"/>
          </w:rPr>
          <w:t>3.6.3. Sandhi analysis</w:t>
        </w:r>
        <w:r>
          <w:rPr>
            <w:noProof/>
            <w:webHidden/>
          </w:rPr>
          <w:tab/>
        </w:r>
        <w:r>
          <w:rPr>
            <w:noProof/>
            <w:webHidden/>
          </w:rPr>
          <w:fldChar w:fldCharType="begin"/>
        </w:r>
        <w:r>
          <w:rPr>
            <w:noProof/>
            <w:webHidden/>
          </w:rPr>
          <w:instrText xml:space="preserve"> PAGEREF _Toc221291451 \h </w:instrText>
        </w:r>
        <w:r>
          <w:rPr>
            <w:noProof/>
            <w:webHidden/>
          </w:rPr>
        </w:r>
        <w:r>
          <w:rPr>
            <w:noProof/>
            <w:webHidden/>
          </w:rPr>
          <w:fldChar w:fldCharType="separate"/>
        </w:r>
        <w:r>
          <w:rPr>
            <w:noProof/>
            <w:webHidden/>
          </w:rPr>
          <w:t>28</w:t>
        </w:r>
        <w:r>
          <w:rPr>
            <w:noProof/>
            <w:webHidden/>
          </w:rPr>
          <w:fldChar w:fldCharType="end"/>
        </w:r>
      </w:hyperlink>
    </w:p>
    <w:p w14:paraId="1037373E" w14:textId="52F2ECE4" w:rsidR="009B1F96" w:rsidRDefault="009B1F96">
      <w:pPr>
        <w:pStyle w:val="TJ3"/>
        <w:rPr>
          <w:rFonts w:asciiTheme="minorHAnsi" w:hAnsiTheme="minorHAnsi" w:cstheme="minorBidi"/>
          <w:noProof/>
          <w:sz w:val="24"/>
          <w:szCs w:val="21"/>
          <w:lang w:eastAsia="en-GB" w:bidi="sa-IN"/>
        </w:rPr>
      </w:pPr>
      <w:hyperlink w:anchor="_Toc221291452" w:history="1">
        <w:r w:rsidRPr="003947AB">
          <w:rPr>
            <w:rStyle w:val="Hiperhivatkozs"/>
            <w:noProof/>
            <w:lang w:bidi="ar-SA"/>
          </w:rPr>
          <w:t>3.6.4. Truncation</w:t>
        </w:r>
        <w:r>
          <w:rPr>
            <w:noProof/>
            <w:webHidden/>
          </w:rPr>
          <w:tab/>
        </w:r>
        <w:r>
          <w:rPr>
            <w:noProof/>
            <w:webHidden/>
          </w:rPr>
          <w:fldChar w:fldCharType="begin"/>
        </w:r>
        <w:r>
          <w:rPr>
            <w:noProof/>
            <w:webHidden/>
          </w:rPr>
          <w:instrText xml:space="preserve"> PAGEREF _Toc221291452 \h </w:instrText>
        </w:r>
        <w:r>
          <w:rPr>
            <w:noProof/>
            <w:webHidden/>
          </w:rPr>
        </w:r>
        <w:r>
          <w:rPr>
            <w:noProof/>
            <w:webHidden/>
          </w:rPr>
          <w:fldChar w:fldCharType="separate"/>
        </w:r>
        <w:r>
          <w:rPr>
            <w:noProof/>
            <w:webHidden/>
          </w:rPr>
          <w:t>29</w:t>
        </w:r>
        <w:r>
          <w:rPr>
            <w:noProof/>
            <w:webHidden/>
          </w:rPr>
          <w:fldChar w:fldCharType="end"/>
        </w:r>
      </w:hyperlink>
    </w:p>
    <w:p w14:paraId="314EF7CD" w14:textId="03D2A5E6" w:rsidR="009B1F96" w:rsidRDefault="009B1F96">
      <w:pPr>
        <w:pStyle w:val="TJ3"/>
        <w:rPr>
          <w:rFonts w:asciiTheme="minorHAnsi" w:hAnsiTheme="minorHAnsi" w:cstheme="minorBidi"/>
          <w:noProof/>
          <w:sz w:val="24"/>
          <w:szCs w:val="21"/>
          <w:lang w:eastAsia="en-GB" w:bidi="sa-IN"/>
        </w:rPr>
      </w:pPr>
      <w:hyperlink w:anchor="_Toc221291453" w:history="1">
        <w:r w:rsidRPr="003947AB">
          <w:rPr>
            <w:rStyle w:val="Hiperhivatkozs"/>
            <w:noProof/>
            <w:lang w:bidi="ar-SA"/>
          </w:rPr>
          <w:t xml:space="preserve">3.6.5. Placeholders for split </w:t>
        </w:r>
        <w:r w:rsidRPr="003947AB">
          <w:rPr>
            <w:rStyle w:val="Hiperhivatkozs"/>
            <w:i/>
            <w:iCs/>
            <w:noProof/>
            <w:lang w:bidi="ar-SA"/>
          </w:rPr>
          <w:t>akṣara</w:t>
        </w:r>
        <w:r w:rsidRPr="003947AB">
          <w:rPr>
            <w:rStyle w:val="Hiperhivatkozs"/>
            <w:noProof/>
            <w:lang w:bidi="ar-SA"/>
          </w:rPr>
          <w:t>s</w:t>
        </w:r>
        <w:r>
          <w:rPr>
            <w:noProof/>
            <w:webHidden/>
          </w:rPr>
          <w:tab/>
        </w:r>
        <w:r>
          <w:rPr>
            <w:noProof/>
            <w:webHidden/>
          </w:rPr>
          <w:fldChar w:fldCharType="begin"/>
        </w:r>
        <w:r>
          <w:rPr>
            <w:noProof/>
            <w:webHidden/>
          </w:rPr>
          <w:instrText xml:space="preserve"> PAGEREF _Toc221291453 \h </w:instrText>
        </w:r>
        <w:r>
          <w:rPr>
            <w:noProof/>
            <w:webHidden/>
          </w:rPr>
        </w:r>
        <w:r>
          <w:rPr>
            <w:noProof/>
            <w:webHidden/>
          </w:rPr>
          <w:fldChar w:fldCharType="separate"/>
        </w:r>
        <w:r>
          <w:rPr>
            <w:noProof/>
            <w:webHidden/>
          </w:rPr>
          <w:t>29</w:t>
        </w:r>
        <w:r>
          <w:rPr>
            <w:noProof/>
            <w:webHidden/>
          </w:rPr>
          <w:fldChar w:fldCharType="end"/>
        </w:r>
      </w:hyperlink>
    </w:p>
    <w:p w14:paraId="3D8548BE" w14:textId="1B626999" w:rsidR="009B1F96" w:rsidRDefault="009B1F96">
      <w:pPr>
        <w:pStyle w:val="TJ3"/>
        <w:rPr>
          <w:rFonts w:asciiTheme="minorHAnsi" w:hAnsiTheme="minorHAnsi" w:cstheme="minorBidi"/>
          <w:noProof/>
          <w:sz w:val="24"/>
          <w:szCs w:val="21"/>
          <w:lang w:eastAsia="en-GB" w:bidi="sa-IN"/>
        </w:rPr>
      </w:pPr>
      <w:hyperlink w:anchor="_Toc221291454" w:history="1">
        <w:r w:rsidRPr="003947AB">
          <w:rPr>
            <w:rStyle w:val="Hiperhivatkozs"/>
            <w:noProof/>
            <w:lang w:bidi="ar-SA"/>
          </w:rPr>
          <w:t>3.6.6. Shorthand</w:t>
        </w:r>
        <w:r>
          <w:rPr>
            <w:noProof/>
            <w:webHidden/>
          </w:rPr>
          <w:tab/>
        </w:r>
        <w:r>
          <w:rPr>
            <w:noProof/>
            <w:webHidden/>
          </w:rPr>
          <w:fldChar w:fldCharType="begin"/>
        </w:r>
        <w:r>
          <w:rPr>
            <w:noProof/>
            <w:webHidden/>
          </w:rPr>
          <w:instrText xml:space="preserve"> PAGEREF _Toc221291454 \h </w:instrText>
        </w:r>
        <w:r>
          <w:rPr>
            <w:noProof/>
            <w:webHidden/>
          </w:rPr>
        </w:r>
        <w:r>
          <w:rPr>
            <w:noProof/>
            <w:webHidden/>
          </w:rPr>
          <w:fldChar w:fldCharType="separate"/>
        </w:r>
        <w:r>
          <w:rPr>
            <w:noProof/>
            <w:webHidden/>
          </w:rPr>
          <w:t>29</w:t>
        </w:r>
        <w:r>
          <w:rPr>
            <w:noProof/>
            <w:webHidden/>
          </w:rPr>
          <w:fldChar w:fldCharType="end"/>
        </w:r>
      </w:hyperlink>
    </w:p>
    <w:p w14:paraId="3D446FA0" w14:textId="40C3F2B5" w:rsidR="009B1F96" w:rsidRDefault="009B1F96">
      <w:pPr>
        <w:pStyle w:val="TJ4"/>
        <w:rPr>
          <w:rFonts w:asciiTheme="minorHAnsi" w:hAnsiTheme="minorHAnsi" w:cstheme="minorBidi"/>
          <w:noProof/>
          <w:sz w:val="24"/>
          <w:szCs w:val="21"/>
          <w:lang w:eastAsia="en-GB" w:bidi="sa-IN"/>
        </w:rPr>
      </w:pPr>
      <w:hyperlink w:anchor="_Toc221291455" w:history="1">
        <w:r w:rsidRPr="003947AB">
          <w:rPr>
            <w:rStyle w:val="Hiperhivatkozs"/>
            <w:noProof/>
            <w:lang w:bidi="ar-SA"/>
          </w:rPr>
          <w:t>3.6.6.1. Private shorthand</w:t>
        </w:r>
        <w:r>
          <w:rPr>
            <w:noProof/>
            <w:webHidden/>
          </w:rPr>
          <w:tab/>
        </w:r>
        <w:r>
          <w:rPr>
            <w:noProof/>
            <w:webHidden/>
          </w:rPr>
          <w:fldChar w:fldCharType="begin"/>
        </w:r>
        <w:r>
          <w:rPr>
            <w:noProof/>
            <w:webHidden/>
          </w:rPr>
          <w:instrText xml:space="preserve"> PAGEREF _Toc221291455 \h </w:instrText>
        </w:r>
        <w:r>
          <w:rPr>
            <w:noProof/>
            <w:webHidden/>
          </w:rPr>
        </w:r>
        <w:r>
          <w:rPr>
            <w:noProof/>
            <w:webHidden/>
          </w:rPr>
          <w:fldChar w:fldCharType="separate"/>
        </w:r>
        <w:r>
          <w:rPr>
            <w:noProof/>
            <w:webHidden/>
          </w:rPr>
          <w:t>30</w:t>
        </w:r>
        <w:r>
          <w:rPr>
            <w:noProof/>
            <w:webHidden/>
          </w:rPr>
          <w:fldChar w:fldCharType="end"/>
        </w:r>
      </w:hyperlink>
    </w:p>
    <w:p w14:paraId="057B155C" w14:textId="7744E55B" w:rsidR="009B1F96" w:rsidRDefault="009B1F96">
      <w:pPr>
        <w:pStyle w:val="TJ4"/>
        <w:rPr>
          <w:rFonts w:asciiTheme="minorHAnsi" w:hAnsiTheme="minorHAnsi" w:cstheme="minorBidi"/>
          <w:noProof/>
          <w:sz w:val="24"/>
          <w:szCs w:val="21"/>
          <w:lang w:eastAsia="en-GB" w:bidi="sa-IN"/>
        </w:rPr>
      </w:pPr>
      <w:hyperlink w:anchor="_Toc221291456" w:history="1">
        <w:r w:rsidRPr="003947AB">
          <w:rPr>
            <w:rStyle w:val="Hiperhivatkozs"/>
            <w:noProof/>
            <w:lang w:bidi="ar-SA"/>
          </w:rPr>
          <w:t>3.6.6.2. Public shorthand</w:t>
        </w:r>
        <w:r>
          <w:rPr>
            <w:noProof/>
            <w:webHidden/>
          </w:rPr>
          <w:tab/>
        </w:r>
        <w:r>
          <w:rPr>
            <w:noProof/>
            <w:webHidden/>
          </w:rPr>
          <w:fldChar w:fldCharType="begin"/>
        </w:r>
        <w:r>
          <w:rPr>
            <w:noProof/>
            <w:webHidden/>
          </w:rPr>
          <w:instrText xml:space="preserve"> PAGEREF _Toc221291456 \h </w:instrText>
        </w:r>
        <w:r>
          <w:rPr>
            <w:noProof/>
            <w:webHidden/>
          </w:rPr>
        </w:r>
        <w:r>
          <w:rPr>
            <w:noProof/>
            <w:webHidden/>
          </w:rPr>
          <w:fldChar w:fldCharType="separate"/>
        </w:r>
        <w:r>
          <w:rPr>
            <w:noProof/>
            <w:webHidden/>
          </w:rPr>
          <w:t>30</w:t>
        </w:r>
        <w:r>
          <w:rPr>
            <w:noProof/>
            <w:webHidden/>
          </w:rPr>
          <w:fldChar w:fldCharType="end"/>
        </w:r>
      </w:hyperlink>
    </w:p>
    <w:p w14:paraId="5DEF21CB" w14:textId="44166BFC" w:rsidR="009B1F96" w:rsidRDefault="009B1F96">
      <w:pPr>
        <w:pStyle w:val="TJ4"/>
        <w:rPr>
          <w:rFonts w:asciiTheme="minorHAnsi" w:hAnsiTheme="minorHAnsi" w:cstheme="minorBidi"/>
          <w:noProof/>
          <w:sz w:val="24"/>
          <w:szCs w:val="21"/>
          <w:lang w:eastAsia="en-GB" w:bidi="sa-IN"/>
        </w:rPr>
      </w:pPr>
      <w:hyperlink w:anchor="_Toc221291457" w:history="1">
        <w:r w:rsidRPr="003947AB">
          <w:rPr>
            <w:rStyle w:val="Hiperhivatkozs"/>
            <w:noProof/>
            <w:lang w:bidi="ar-SA"/>
          </w:rPr>
          <w:t>3.6.6.3. Optional shorthand</w:t>
        </w:r>
        <w:r>
          <w:rPr>
            <w:noProof/>
            <w:webHidden/>
          </w:rPr>
          <w:tab/>
        </w:r>
        <w:r>
          <w:rPr>
            <w:noProof/>
            <w:webHidden/>
          </w:rPr>
          <w:fldChar w:fldCharType="begin"/>
        </w:r>
        <w:r>
          <w:rPr>
            <w:noProof/>
            <w:webHidden/>
          </w:rPr>
          <w:instrText xml:space="preserve"> PAGEREF _Toc221291457 \h </w:instrText>
        </w:r>
        <w:r>
          <w:rPr>
            <w:noProof/>
            <w:webHidden/>
          </w:rPr>
        </w:r>
        <w:r>
          <w:rPr>
            <w:noProof/>
            <w:webHidden/>
          </w:rPr>
          <w:fldChar w:fldCharType="separate"/>
        </w:r>
        <w:r>
          <w:rPr>
            <w:noProof/>
            <w:webHidden/>
          </w:rPr>
          <w:t>31</w:t>
        </w:r>
        <w:r>
          <w:rPr>
            <w:noProof/>
            <w:webHidden/>
          </w:rPr>
          <w:fldChar w:fldCharType="end"/>
        </w:r>
      </w:hyperlink>
    </w:p>
    <w:p w14:paraId="39F04B81" w14:textId="57B35025" w:rsidR="009B1F96" w:rsidRDefault="009B1F96">
      <w:pPr>
        <w:pStyle w:val="TJ2"/>
        <w:rPr>
          <w:rFonts w:asciiTheme="minorHAnsi" w:hAnsiTheme="minorHAnsi" w:cstheme="minorBidi"/>
          <w:noProof/>
          <w:sz w:val="24"/>
          <w:szCs w:val="21"/>
          <w:lang w:eastAsia="en-GB" w:bidi="sa-IN"/>
        </w:rPr>
      </w:pPr>
      <w:hyperlink w:anchor="_Toc221291458" w:history="1">
        <w:r w:rsidRPr="003947AB">
          <w:rPr>
            <w:rStyle w:val="Hiperhivatkozs"/>
            <w:noProof/>
            <w:lang w:bidi="ar-SA"/>
          </w:rPr>
          <w:t>3.7. Non-graphemic entities and transliteration</w:t>
        </w:r>
        <w:r>
          <w:rPr>
            <w:noProof/>
            <w:webHidden/>
          </w:rPr>
          <w:tab/>
        </w:r>
        <w:r>
          <w:rPr>
            <w:noProof/>
            <w:webHidden/>
          </w:rPr>
          <w:fldChar w:fldCharType="begin"/>
        </w:r>
        <w:r>
          <w:rPr>
            <w:noProof/>
            <w:webHidden/>
          </w:rPr>
          <w:instrText xml:space="preserve"> PAGEREF _Toc221291458 \h </w:instrText>
        </w:r>
        <w:r>
          <w:rPr>
            <w:noProof/>
            <w:webHidden/>
          </w:rPr>
        </w:r>
        <w:r>
          <w:rPr>
            <w:noProof/>
            <w:webHidden/>
          </w:rPr>
          <w:fldChar w:fldCharType="separate"/>
        </w:r>
        <w:r>
          <w:rPr>
            <w:noProof/>
            <w:webHidden/>
          </w:rPr>
          <w:t>31</w:t>
        </w:r>
        <w:r>
          <w:rPr>
            <w:noProof/>
            <w:webHidden/>
          </w:rPr>
          <w:fldChar w:fldCharType="end"/>
        </w:r>
      </w:hyperlink>
    </w:p>
    <w:p w14:paraId="528D56C6" w14:textId="1A1F7703" w:rsidR="009B1F96" w:rsidRDefault="009B1F96">
      <w:pPr>
        <w:pStyle w:val="TJ3"/>
        <w:rPr>
          <w:rFonts w:asciiTheme="minorHAnsi" w:hAnsiTheme="minorHAnsi" w:cstheme="minorBidi"/>
          <w:noProof/>
          <w:sz w:val="24"/>
          <w:szCs w:val="21"/>
          <w:lang w:eastAsia="en-GB" w:bidi="sa-IN"/>
        </w:rPr>
      </w:pPr>
      <w:hyperlink w:anchor="_Toc221291459" w:history="1">
        <w:r w:rsidRPr="003947AB">
          <w:rPr>
            <w:rStyle w:val="Hiperhivatkozs"/>
            <w:noProof/>
            <w:lang w:bidi="ar-SA"/>
          </w:rPr>
          <w:t>3.7.1. Marks and imagery peripheral to the text</w:t>
        </w:r>
        <w:r>
          <w:rPr>
            <w:noProof/>
            <w:webHidden/>
          </w:rPr>
          <w:tab/>
        </w:r>
        <w:r>
          <w:rPr>
            <w:noProof/>
            <w:webHidden/>
          </w:rPr>
          <w:fldChar w:fldCharType="begin"/>
        </w:r>
        <w:r>
          <w:rPr>
            <w:noProof/>
            <w:webHidden/>
          </w:rPr>
          <w:instrText xml:space="preserve"> PAGEREF _Toc221291459 \h </w:instrText>
        </w:r>
        <w:r>
          <w:rPr>
            <w:noProof/>
            <w:webHidden/>
          </w:rPr>
        </w:r>
        <w:r>
          <w:rPr>
            <w:noProof/>
            <w:webHidden/>
          </w:rPr>
          <w:fldChar w:fldCharType="separate"/>
        </w:r>
        <w:r>
          <w:rPr>
            <w:noProof/>
            <w:webHidden/>
          </w:rPr>
          <w:t>31</w:t>
        </w:r>
        <w:r>
          <w:rPr>
            <w:noProof/>
            <w:webHidden/>
          </w:rPr>
          <w:fldChar w:fldCharType="end"/>
        </w:r>
      </w:hyperlink>
    </w:p>
    <w:p w14:paraId="1346CBA4" w14:textId="69FFDF21" w:rsidR="009B1F96" w:rsidRDefault="009B1F96">
      <w:pPr>
        <w:pStyle w:val="TJ4"/>
        <w:rPr>
          <w:rFonts w:asciiTheme="minorHAnsi" w:hAnsiTheme="minorHAnsi" w:cstheme="minorBidi"/>
          <w:noProof/>
          <w:sz w:val="24"/>
          <w:szCs w:val="21"/>
          <w:lang w:eastAsia="en-GB" w:bidi="sa-IN"/>
        </w:rPr>
      </w:pPr>
      <w:hyperlink w:anchor="_Toc221291460" w:history="1">
        <w:r w:rsidRPr="003947AB">
          <w:rPr>
            <w:rStyle w:val="Hiperhivatkozs"/>
            <w:noProof/>
            <w:lang w:bidi="ar-SA"/>
          </w:rPr>
          <w:t>3.7.1.1. Scribal marks</w:t>
        </w:r>
        <w:r>
          <w:rPr>
            <w:noProof/>
            <w:webHidden/>
          </w:rPr>
          <w:tab/>
        </w:r>
        <w:r>
          <w:rPr>
            <w:noProof/>
            <w:webHidden/>
          </w:rPr>
          <w:fldChar w:fldCharType="begin"/>
        </w:r>
        <w:r>
          <w:rPr>
            <w:noProof/>
            <w:webHidden/>
          </w:rPr>
          <w:instrText xml:space="preserve"> PAGEREF _Toc221291460 \h </w:instrText>
        </w:r>
        <w:r>
          <w:rPr>
            <w:noProof/>
            <w:webHidden/>
          </w:rPr>
        </w:r>
        <w:r>
          <w:rPr>
            <w:noProof/>
            <w:webHidden/>
          </w:rPr>
          <w:fldChar w:fldCharType="separate"/>
        </w:r>
        <w:r>
          <w:rPr>
            <w:noProof/>
            <w:webHidden/>
          </w:rPr>
          <w:t>31</w:t>
        </w:r>
        <w:r>
          <w:rPr>
            <w:noProof/>
            <w:webHidden/>
          </w:rPr>
          <w:fldChar w:fldCharType="end"/>
        </w:r>
      </w:hyperlink>
    </w:p>
    <w:p w14:paraId="1DFF00A9" w14:textId="1A312B74" w:rsidR="009B1F96" w:rsidRDefault="009B1F96">
      <w:pPr>
        <w:pStyle w:val="TJ4"/>
        <w:rPr>
          <w:rFonts w:asciiTheme="minorHAnsi" w:hAnsiTheme="minorHAnsi" w:cstheme="minorBidi"/>
          <w:noProof/>
          <w:sz w:val="24"/>
          <w:szCs w:val="21"/>
          <w:lang w:eastAsia="en-GB" w:bidi="sa-IN"/>
        </w:rPr>
      </w:pPr>
      <w:hyperlink w:anchor="_Toc221291461" w:history="1">
        <w:r w:rsidRPr="003947AB">
          <w:rPr>
            <w:rStyle w:val="Hiperhivatkozs"/>
            <w:noProof/>
            <w:lang w:bidi="ar-SA"/>
          </w:rPr>
          <w:t>3.7.1.2. Decorative features</w:t>
        </w:r>
        <w:r>
          <w:rPr>
            <w:noProof/>
            <w:webHidden/>
          </w:rPr>
          <w:tab/>
        </w:r>
        <w:r>
          <w:rPr>
            <w:noProof/>
            <w:webHidden/>
          </w:rPr>
          <w:fldChar w:fldCharType="begin"/>
        </w:r>
        <w:r>
          <w:rPr>
            <w:noProof/>
            <w:webHidden/>
          </w:rPr>
          <w:instrText xml:space="preserve"> PAGEREF _Toc221291461 \h </w:instrText>
        </w:r>
        <w:r>
          <w:rPr>
            <w:noProof/>
            <w:webHidden/>
          </w:rPr>
        </w:r>
        <w:r>
          <w:rPr>
            <w:noProof/>
            <w:webHidden/>
          </w:rPr>
          <w:fldChar w:fldCharType="separate"/>
        </w:r>
        <w:r>
          <w:rPr>
            <w:noProof/>
            <w:webHidden/>
          </w:rPr>
          <w:t>32</w:t>
        </w:r>
        <w:r>
          <w:rPr>
            <w:noProof/>
            <w:webHidden/>
          </w:rPr>
          <w:fldChar w:fldCharType="end"/>
        </w:r>
      </w:hyperlink>
    </w:p>
    <w:p w14:paraId="5AC92211" w14:textId="60BA69DA" w:rsidR="009B1F96" w:rsidRDefault="009B1F96">
      <w:pPr>
        <w:pStyle w:val="TJ3"/>
        <w:rPr>
          <w:rFonts w:asciiTheme="minorHAnsi" w:hAnsiTheme="minorHAnsi" w:cstheme="minorBidi"/>
          <w:noProof/>
          <w:sz w:val="24"/>
          <w:szCs w:val="21"/>
          <w:lang w:eastAsia="en-GB" w:bidi="sa-IN"/>
        </w:rPr>
      </w:pPr>
      <w:hyperlink w:anchor="_Toc221291462" w:history="1">
        <w:r w:rsidRPr="003947AB">
          <w:rPr>
            <w:rStyle w:val="Hiperhivatkozs"/>
            <w:noProof/>
            <w:lang w:bidi="ar-SA"/>
          </w:rPr>
          <w:t>3.7.2. The materiality of the support</w:t>
        </w:r>
        <w:r>
          <w:rPr>
            <w:noProof/>
            <w:webHidden/>
          </w:rPr>
          <w:tab/>
        </w:r>
        <w:r>
          <w:rPr>
            <w:noProof/>
            <w:webHidden/>
          </w:rPr>
          <w:fldChar w:fldCharType="begin"/>
        </w:r>
        <w:r>
          <w:rPr>
            <w:noProof/>
            <w:webHidden/>
          </w:rPr>
          <w:instrText xml:space="preserve"> PAGEREF _Toc221291462 \h </w:instrText>
        </w:r>
        <w:r>
          <w:rPr>
            <w:noProof/>
            <w:webHidden/>
          </w:rPr>
        </w:r>
        <w:r>
          <w:rPr>
            <w:noProof/>
            <w:webHidden/>
          </w:rPr>
          <w:fldChar w:fldCharType="separate"/>
        </w:r>
        <w:r>
          <w:rPr>
            <w:noProof/>
            <w:webHidden/>
          </w:rPr>
          <w:t>32</w:t>
        </w:r>
        <w:r>
          <w:rPr>
            <w:noProof/>
            <w:webHidden/>
          </w:rPr>
          <w:fldChar w:fldCharType="end"/>
        </w:r>
      </w:hyperlink>
    </w:p>
    <w:p w14:paraId="712CDBBC" w14:textId="25762A19" w:rsidR="009B1F96" w:rsidRDefault="009B1F96">
      <w:pPr>
        <w:pStyle w:val="TJ1"/>
        <w:rPr>
          <w:rFonts w:asciiTheme="minorHAnsi" w:hAnsiTheme="minorHAnsi" w:cstheme="minorBidi"/>
          <w:b w:val="0"/>
          <w:noProof/>
          <w:sz w:val="24"/>
          <w:szCs w:val="21"/>
          <w:lang w:eastAsia="en-GB" w:bidi="sa-IN"/>
        </w:rPr>
      </w:pPr>
      <w:hyperlink w:anchor="_Toc221291463" w:history="1">
        <w:r w:rsidRPr="003947AB">
          <w:rPr>
            <w:rStyle w:val="Hiperhivatkozs"/>
            <w:noProof/>
            <w:lang w:bidi="ar-SA"/>
          </w:rPr>
          <w:t>4. Alphabetic graphemes</w:t>
        </w:r>
        <w:r>
          <w:rPr>
            <w:noProof/>
            <w:webHidden/>
          </w:rPr>
          <w:tab/>
        </w:r>
        <w:r>
          <w:rPr>
            <w:noProof/>
            <w:webHidden/>
          </w:rPr>
          <w:fldChar w:fldCharType="begin"/>
        </w:r>
        <w:r>
          <w:rPr>
            <w:noProof/>
            <w:webHidden/>
          </w:rPr>
          <w:instrText xml:space="preserve"> PAGEREF _Toc221291463 \h </w:instrText>
        </w:r>
        <w:r>
          <w:rPr>
            <w:noProof/>
            <w:webHidden/>
          </w:rPr>
        </w:r>
        <w:r>
          <w:rPr>
            <w:noProof/>
            <w:webHidden/>
          </w:rPr>
          <w:fldChar w:fldCharType="separate"/>
        </w:r>
        <w:r>
          <w:rPr>
            <w:noProof/>
            <w:webHidden/>
          </w:rPr>
          <w:t>33</w:t>
        </w:r>
        <w:r>
          <w:rPr>
            <w:noProof/>
            <w:webHidden/>
          </w:rPr>
          <w:fldChar w:fldCharType="end"/>
        </w:r>
      </w:hyperlink>
    </w:p>
    <w:p w14:paraId="60F6BB46" w14:textId="61687A3C" w:rsidR="009B1F96" w:rsidRDefault="009B1F96">
      <w:pPr>
        <w:pStyle w:val="TJ2"/>
        <w:rPr>
          <w:rFonts w:asciiTheme="minorHAnsi" w:hAnsiTheme="minorHAnsi" w:cstheme="minorBidi"/>
          <w:noProof/>
          <w:sz w:val="24"/>
          <w:szCs w:val="21"/>
          <w:lang w:eastAsia="en-GB" w:bidi="sa-IN"/>
        </w:rPr>
      </w:pPr>
      <w:hyperlink w:anchor="_Toc221291464" w:history="1">
        <w:r w:rsidRPr="003947AB">
          <w:rPr>
            <w:rStyle w:val="Hiperhivatkozs"/>
            <w:noProof/>
            <w:lang w:bidi="ar-SA"/>
          </w:rPr>
          <w:t>4.1. Overview</w:t>
        </w:r>
        <w:r>
          <w:rPr>
            <w:noProof/>
            <w:webHidden/>
          </w:rPr>
          <w:tab/>
        </w:r>
        <w:r>
          <w:rPr>
            <w:noProof/>
            <w:webHidden/>
          </w:rPr>
          <w:fldChar w:fldCharType="begin"/>
        </w:r>
        <w:r>
          <w:rPr>
            <w:noProof/>
            <w:webHidden/>
          </w:rPr>
          <w:instrText xml:space="preserve"> PAGEREF _Toc221291464 \h </w:instrText>
        </w:r>
        <w:r>
          <w:rPr>
            <w:noProof/>
            <w:webHidden/>
          </w:rPr>
        </w:r>
        <w:r>
          <w:rPr>
            <w:noProof/>
            <w:webHidden/>
          </w:rPr>
          <w:fldChar w:fldCharType="separate"/>
        </w:r>
        <w:r>
          <w:rPr>
            <w:noProof/>
            <w:webHidden/>
          </w:rPr>
          <w:t>33</w:t>
        </w:r>
        <w:r>
          <w:rPr>
            <w:noProof/>
            <w:webHidden/>
          </w:rPr>
          <w:fldChar w:fldCharType="end"/>
        </w:r>
      </w:hyperlink>
    </w:p>
    <w:p w14:paraId="747B4F8F" w14:textId="569EBB47" w:rsidR="009B1F96" w:rsidRDefault="009B1F96">
      <w:pPr>
        <w:pStyle w:val="TJ2"/>
        <w:rPr>
          <w:rFonts w:asciiTheme="minorHAnsi" w:hAnsiTheme="minorHAnsi" w:cstheme="minorBidi"/>
          <w:noProof/>
          <w:sz w:val="24"/>
          <w:szCs w:val="21"/>
          <w:lang w:eastAsia="en-GB" w:bidi="sa-IN"/>
        </w:rPr>
      </w:pPr>
      <w:hyperlink w:anchor="_Toc221291465" w:history="1">
        <w:r w:rsidRPr="003947AB">
          <w:rPr>
            <w:rStyle w:val="Hiperhivatkozs"/>
            <w:noProof/>
            <w:lang w:bidi="ar-SA"/>
          </w:rPr>
          <w:t>4.2. The basic inventory of Indic graphemes for Old Indo-Aryan</w:t>
        </w:r>
        <w:r>
          <w:rPr>
            <w:noProof/>
            <w:webHidden/>
          </w:rPr>
          <w:tab/>
        </w:r>
        <w:r>
          <w:rPr>
            <w:noProof/>
            <w:webHidden/>
          </w:rPr>
          <w:fldChar w:fldCharType="begin"/>
        </w:r>
        <w:r>
          <w:rPr>
            <w:noProof/>
            <w:webHidden/>
          </w:rPr>
          <w:instrText xml:space="preserve"> PAGEREF _Toc221291465 \h </w:instrText>
        </w:r>
        <w:r>
          <w:rPr>
            <w:noProof/>
            <w:webHidden/>
          </w:rPr>
        </w:r>
        <w:r>
          <w:rPr>
            <w:noProof/>
            <w:webHidden/>
          </w:rPr>
          <w:fldChar w:fldCharType="separate"/>
        </w:r>
        <w:r>
          <w:rPr>
            <w:noProof/>
            <w:webHidden/>
          </w:rPr>
          <w:t>33</w:t>
        </w:r>
        <w:r>
          <w:rPr>
            <w:noProof/>
            <w:webHidden/>
          </w:rPr>
          <w:fldChar w:fldCharType="end"/>
        </w:r>
      </w:hyperlink>
    </w:p>
    <w:p w14:paraId="39A806B4" w14:textId="2866D1D7" w:rsidR="009B1F96" w:rsidRDefault="009B1F96">
      <w:pPr>
        <w:pStyle w:val="TJ3"/>
        <w:rPr>
          <w:rFonts w:asciiTheme="minorHAnsi" w:hAnsiTheme="minorHAnsi" w:cstheme="minorBidi"/>
          <w:noProof/>
          <w:sz w:val="24"/>
          <w:szCs w:val="21"/>
          <w:lang w:eastAsia="en-GB" w:bidi="sa-IN"/>
        </w:rPr>
      </w:pPr>
      <w:hyperlink w:anchor="_Toc221291466" w:history="1">
        <w:r w:rsidRPr="003947AB">
          <w:rPr>
            <w:rStyle w:val="Hiperhivatkozs"/>
            <w:noProof/>
            <w:lang w:bidi="ar-SA"/>
          </w:rPr>
          <w:t>4.2.1. Digraphs in the transliteration</w:t>
        </w:r>
        <w:r>
          <w:rPr>
            <w:noProof/>
            <w:webHidden/>
          </w:rPr>
          <w:tab/>
        </w:r>
        <w:r>
          <w:rPr>
            <w:noProof/>
            <w:webHidden/>
          </w:rPr>
          <w:fldChar w:fldCharType="begin"/>
        </w:r>
        <w:r>
          <w:rPr>
            <w:noProof/>
            <w:webHidden/>
          </w:rPr>
          <w:instrText xml:space="preserve"> PAGEREF _Toc221291466 \h </w:instrText>
        </w:r>
        <w:r>
          <w:rPr>
            <w:noProof/>
            <w:webHidden/>
          </w:rPr>
        </w:r>
        <w:r>
          <w:rPr>
            <w:noProof/>
            <w:webHidden/>
          </w:rPr>
          <w:fldChar w:fldCharType="separate"/>
        </w:r>
        <w:r>
          <w:rPr>
            <w:noProof/>
            <w:webHidden/>
          </w:rPr>
          <w:t>33</w:t>
        </w:r>
        <w:r>
          <w:rPr>
            <w:noProof/>
            <w:webHidden/>
          </w:rPr>
          <w:fldChar w:fldCharType="end"/>
        </w:r>
      </w:hyperlink>
    </w:p>
    <w:p w14:paraId="7E15F4A3" w14:textId="394BB08A" w:rsidR="009B1F96" w:rsidRDefault="009B1F96">
      <w:pPr>
        <w:pStyle w:val="TJ3"/>
        <w:rPr>
          <w:rFonts w:asciiTheme="minorHAnsi" w:hAnsiTheme="minorHAnsi" w:cstheme="minorBidi"/>
          <w:noProof/>
          <w:sz w:val="24"/>
          <w:szCs w:val="21"/>
          <w:lang w:eastAsia="en-GB" w:bidi="sa-IN"/>
        </w:rPr>
      </w:pPr>
      <w:hyperlink w:anchor="_Toc221291467" w:history="1">
        <w:r w:rsidRPr="003947AB">
          <w:rPr>
            <w:rStyle w:val="Hiperhivatkozs"/>
            <w:noProof/>
            <w:lang w:bidi="ar-SA"/>
          </w:rPr>
          <w:t xml:space="preserve">4.2.2. Vocalic </w:t>
        </w:r>
        <w:r w:rsidRPr="003947AB">
          <w:rPr>
            <w:rStyle w:val="Hiperhivatkozs"/>
            <w:i/>
            <w:iCs/>
            <w:noProof/>
            <w:lang w:bidi="ar-SA"/>
          </w:rPr>
          <w:t>r</w:t>
        </w:r>
        <w:r w:rsidRPr="003947AB">
          <w:rPr>
            <w:rStyle w:val="Hiperhivatkozs"/>
            <w:noProof/>
            <w:lang w:bidi="ar-SA"/>
          </w:rPr>
          <w:t xml:space="preserve"> and </w:t>
        </w:r>
        <w:r w:rsidRPr="003947AB">
          <w:rPr>
            <w:rStyle w:val="Hiperhivatkozs"/>
            <w:i/>
            <w:iCs/>
            <w:noProof/>
            <w:lang w:bidi="ar-SA"/>
          </w:rPr>
          <w:t>l</w:t>
        </w:r>
        <w:r>
          <w:rPr>
            <w:noProof/>
            <w:webHidden/>
          </w:rPr>
          <w:tab/>
        </w:r>
        <w:r>
          <w:rPr>
            <w:noProof/>
            <w:webHidden/>
          </w:rPr>
          <w:fldChar w:fldCharType="begin"/>
        </w:r>
        <w:r>
          <w:rPr>
            <w:noProof/>
            <w:webHidden/>
          </w:rPr>
          <w:instrText xml:space="preserve"> PAGEREF _Toc221291467 \h </w:instrText>
        </w:r>
        <w:r>
          <w:rPr>
            <w:noProof/>
            <w:webHidden/>
          </w:rPr>
        </w:r>
        <w:r>
          <w:rPr>
            <w:noProof/>
            <w:webHidden/>
          </w:rPr>
          <w:fldChar w:fldCharType="separate"/>
        </w:r>
        <w:r>
          <w:rPr>
            <w:noProof/>
            <w:webHidden/>
          </w:rPr>
          <w:t>33</w:t>
        </w:r>
        <w:r>
          <w:rPr>
            <w:noProof/>
            <w:webHidden/>
          </w:rPr>
          <w:fldChar w:fldCharType="end"/>
        </w:r>
      </w:hyperlink>
    </w:p>
    <w:p w14:paraId="2B571BD5" w14:textId="1A46857B" w:rsidR="009B1F96" w:rsidRDefault="009B1F96">
      <w:pPr>
        <w:pStyle w:val="TJ3"/>
        <w:rPr>
          <w:rFonts w:asciiTheme="minorHAnsi" w:hAnsiTheme="minorHAnsi" w:cstheme="minorBidi"/>
          <w:noProof/>
          <w:sz w:val="24"/>
          <w:szCs w:val="21"/>
          <w:lang w:eastAsia="en-GB" w:bidi="sa-IN"/>
        </w:rPr>
      </w:pPr>
      <w:hyperlink w:anchor="_Toc221291468" w:history="1">
        <w:r w:rsidRPr="003947AB">
          <w:rPr>
            <w:rStyle w:val="Hiperhivatkozs"/>
            <w:noProof/>
            <w:lang w:bidi="ar-SA"/>
          </w:rPr>
          <w:t xml:space="preserve">4.2.3. Transliteration of </w:t>
        </w:r>
        <w:r w:rsidRPr="003947AB">
          <w:rPr>
            <w:rStyle w:val="Hiperhivatkozs"/>
            <w:i/>
            <w:iCs/>
            <w:noProof/>
            <w:lang w:bidi="ar-SA"/>
          </w:rPr>
          <w:t>e</w:t>
        </w:r>
        <w:r w:rsidRPr="003947AB">
          <w:rPr>
            <w:rStyle w:val="Hiperhivatkozs"/>
            <w:rFonts w:eastAsia="Gentium"/>
            <w:noProof/>
            <w:lang w:bidi="ar-SA"/>
          </w:rPr>
          <w:t xml:space="preserve"> and </w:t>
        </w:r>
        <w:r w:rsidRPr="003947AB">
          <w:rPr>
            <w:rStyle w:val="Hiperhivatkozs"/>
            <w:i/>
            <w:iCs/>
            <w:noProof/>
            <w:lang w:bidi="ar-SA"/>
          </w:rPr>
          <w:t>o</w:t>
        </w:r>
        <w:r>
          <w:rPr>
            <w:noProof/>
            <w:webHidden/>
          </w:rPr>
          <w:tab/>
        </w:r>
        <w:r>
          <w:rPr>
            <w:noProof/>
            <w:webHidden/>
          </w:rPr>
          <w:fldChar w:fldCharType="begin"/>
        </w:r>
        <w:r>
          <w:rPr>
            <w:noProof/>
            <w:webHidden/>
          </w:rPr>
          <w:instrText xml:space="preserve"> PAGEREF _Toc221291468 \h </w:instrText>
        </w:r>
        <w:r>
          <w:rPr>
            <w:noProof/>
            <w:webHidden/>
          </w:rPr>
        </w:r>
        <w:r>
          <w:rPr>
            <w:noProof/>
            <w:webHidden/>
          </w:rPr>
          <w:fldChar w:fldCharType="separate"/>
        </w:r>
        <w:r>
          <w:rPr>
            <w:noProof/>
            <w:webHidden/>
          </w:rPr>
          <w:t>33</w:t>
        </w:r>
        <w:r>
          <w:rPr>
            <w:noProof/>
            <w:webHidden/>
          </w:rPr>
          <w:fldChar w:fldCharType="end"/>
        </w:r>
      </w:hyperlink>
    </w:p>
    <w:p w14:paraId="47D395B7" w14:textId="03E35C34" w:rsidR="009B1F96" w:rsidRDefault="009B1F96">
      <w:pPr>
        <w:pStyle w:val="TJ3"/>
        <w:rPr>
          <w:rFonts w:asciiTheme="minorHAnsi" w:hAnsiTheme="minorHAnsi" w:cstheme="minorBidi"/>
          <w:noProof/>
          <w:sz w:val="24"/>
          <w:szCs w:val="21"/>
          <w:lang w:eastAsia="en-GB" w:bidi="sa-IN"/>
        </w:rPr>
      </w:pPr>
      <w:hyperlink w:anchor="_Toc221291469" w:history="1">
        <w:r w:rsidRPr="003947AB">
          <w:rPr>
            <w:rStyle w:val="Hiperhivatkozs"/>
            <w:noProof/>
            <w:lang w:bidi="ar-SA"/>
          </w:rPr>
          <w:t>4.2.4.</w:t>
        </w:r>
        <w:r w:rsidRPr="003947AB">
          <w:rPr>
            <w:rStyle w:val="Hiperhivatkozs"/>
            <w:i/>
            <w:iCs/>
            <w:noProof/>
            <w:lang w:bidi="ar-SA"/>
          </w:rPr>
          <w:t xml:space="preserve"> Anusvāra</w:t>
        </w:r>
        <w:r w:rsidRPr="003947AB">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_Toc221291469 \h </w:instrText>
        </w:r>
        <w:r>
          <w:rPr>
            <w:noProof/>
            <w:webHidden/>
          </w:rPr>
        </w:r>
        <w:r>
          <w:rPr>
            <w:noProof/>
            <w:webHidden/>
          </w:rPr>
          <w:fldChar w:fldCharType="separate"/>
        </w:r>
        <w:r>
          <w:rPr>
            <w:noProof/>
            <w:webHidden/>
          </w:rPr>
          <w:t>34</w:t>
        </w:r>
        <w:r>
          <w:rPr>
            <w:noProof/>
            <w:webHidden/>
          </w:rPr>
          <w:fldChar w:fldCharType="end"/>
        </w:r>
      </w:hyperlink>
    </w:p>
    <w:p w14:paraId="1B23776F" w14:textId="0A4257B8" w:rsidR="009B1F96" w:rsidRDefault="009B1F96">
      <w:pPr>
        <w:pStyle w:val="TJ4"/>
        <w:rPr>
          <w:rFonts w:asciiTheme="minorHAnsi" w:hAnsiTheme="minorHAnsi" w:cstheme="minorBidi"/>
          <w:noProof/>
          <w:sz w:val="24"/>
          <w:szCs w:val="21"/>
          <w:lang w:eastAsia="en-GB" w:bidi="sa-IN"/>
        </w:rPr>
      </w:pPr>
      <w:hyperlink w:anchor="_Toc221291470" w:history="1">
        <w:r w:rsidRPr="003947AB">
          <w:rPr>
            <w:rStyle w:val="Hiperhivatkozs"/>
            <w:noProof/>
            <w:lang w:bidi="ar-SA"/>
          </w:rPr>
          <w:t>4.2.4.1.</w:t>
        </w:r>
        <w:r w:rsidRPr="003947AB">
          <w:rPr>
            <w:rStyle w:val="Hiperhivatkozs"/>
            <w:i/>
            <w:iCs/>
            <w:noProof/>
            <w:lang w:bidi="ar-SA"/>
          </w:rPr>
          <w:t xml:space="preserve"> Anunāsika</w:t>
        </w:r>
        <w:r w:rsidRPr="003947AB">
          <w:rPr>
            <w:rStyle w:val="Hiperhivatkozs"/>
            <w:noProof/>
            <w:lang w:bidi="ar-SA"/>
          </w:rPr>
          <w:t xml:space="preserve"> or </w:t>
        </w:r>
        <w:r w:rsidRPr="003947AB">
          <w:rPr>
            <w:rStyle w:val="Hiperhivatkozs"/>
            <w:i/>
            <w:iCs/>
            <w:noProof/>
            <w:lang w:bidi="ar-SA"/>
          </w:rPr>
          <w:t>candrabindu</w:t>
        </w:r>
        <w:r>
          <w:rPr>
            <w:noProof/>
            <w:webHidden/>
          </w:rPr>
          <w:tab/>
        </w:r>
        <w:r>
          <w:rPr>
            <w:noProof/>
            <w:webHidden/>
          </w:rPr>
          <w:fldChar w:fldCharType="begin"/>
        </w:r>
        <w:r>
          <w:rPr>
            <w:noProof/>
            <w:webHidden/>
          </w:rPr>
          <w:instrText xml:space="preserve"> PAGEREF _Toc221291470 \h </w:instrText>
        </w:r>
        <w:r>
          <w:rPr>
            <w:noProof/>
            <w:webHidden/>
          </w:rPr>
        </w:r>
        <w:r>
          <w:rPr>
            <w:noProof/>
            <w:webHidden/>
          </w:rPr>
          <w:fldChar w:fldCharType="separate"/>
        </w:r>
        <w:r>
          <w:rPr>
            <w:noProof/>
            <w:webHidden/>
          </w:rPr>
          <w:t>34</w:t>
        </w:r>
        <w:r>
          <w:rPr>
            <w:noProof/>
            <w:webHidden/>
          </w:rPr>
          <w:fldChar w:fldCharType="end"/>
        </w:r>
      </w:hyperlink>
    </w:p>
    <w:p w14:paraId="3AA98AA8" w14:textId="64251BD2" w:rsidR="009B1F96" w:rsidRDefault="009B1F96">
      <w:pPr>
        <w:pStyle w:val="TJ4"/>
        <w:rPr>
          <w:rFonts w:asciiTheme="minorHAnsi" w:hAnsiTheme="minorHAnsi" w:cstheme="minorBidi"/>
          <w:noProof/>
          <w:sz w:val="24"/>
          <w:szCs w:val="21"/>
          <w:lang w:eastAsia="en-GB" w:bidi="sa-IN"/>
        </w:rPr>
      </w:pPr>
      <w:hyperlink w:anchor="_Toc221291471" w:history="1">
        <w:r w:rsidRPr="003947AB">
          <w:rPr>
            <w:rStyle w:val="Hiperhivatkozs"/>
            <w:noProof/>
            <w:lang w:bidi="ar-SA"/>
          </w:rPr>
          <w:t xml:space="preserve">4.2.4.2. Other </w:t>
        </w:r>
        <w:r w:rsidRPr="003947AB">
          <w:rPr>
            <w:rStyle w:val="Hiperhivatkozs"/>
            <w:i/>
            <w:iCs/>
            <w:noProof/>
            <w:lang w:bidi="ar-SA"/>
          </w:rPr>
          <w:t>anusvāra</w:t>
        </w:r>
        <w:r w:rsidRPr="003947AB">
          <w:rPr>
            <w:rStyle w:val="Hiperhivatkozs"/>
            <w:noProof/>
            <w:lang w:bidi="ar-SA"/>
          </w:rPr>
          <w:t xml:space="preserve"> variants</w:t>
        </w:r>
        <w:r>
          <w:rPr>
            <w:noProof/>
            <w:webHidden/>
          </w:rPr>
          <w:tab/>
        </w:r>
        <w:r>
          <w:rPr>
            <w:noProof/>
            <w:webHidden/>
          </w:rPr>
          <w:fldChar w:fldCharType="begin"/>
        </w:r>
        <w:r>
          <w:rPr>
            <w:noProof/>
            <w:webHidden/>
          </w:rPr>
          <w:instrText xml:space="preserve"> PAGEREF _Toc221291471 \h </w:instrText>
        </w:r>
        <w:r>
          <w:rPr>
            <w:noProof/>
            <w:webHidden/>
          </w:rPr>
        </w:r>
        <w:r>
          <w:rPr>
            <w:noProof/>
            <w:webHidden/>
          </w:rPr>
          <w:fldChar w:fldCharType="separate"/>
        </w:r>
        <w:r>
          <w:rPr>
            <w:noProof/>
            <w:webHidden/>
          </w:rPr>
          <w:t>35</w:t>
        </w:r>
        <w:r>
          <w:rPr>
            <w:noProof/>
            <w:webHidden/>
          </w:rPr>
          <w:fldChar w:fldCharType="end"/>
        </w:r>
      </w:hyperlink>
    </w:p>
    <w:p w14:paraId="153924C1" w14:textId="3DE68CEE" w:rsidR="009B1F96" w:rsidRDefault="009B1F96">
      <w:pPr>
        <w:pStyle w:val="TJ3"/>
        <w:rPr>
          <w:rFonts w:asciiTheme="minorHAnsi" w:hAnsiTheme="minorHAnsi" w:cstheme="minorBidi"/>
          <w:noProof/>
          <w:sz w:val="24"/>
          <w:szCs w:val="21"/>
          <w:lang w:eastAsia="en-GB" w:bidi="sa-IN"/>
        </w:rPr>
      </w:pPr>
      <w:hyperlink w:anchor="_Toc221291472" w:history="1">
        <w:r w:rsidRPr="003947AB">
          <w:rPr>
            <w:rStyle w:val="Hiperhivatkozs"/>
            <w:noProof/>
            <w:lang w:bidi="ar-SA"/>
          </w:rPr>
          <w:t>4.2.5.</w:t>
        </w:r>
        <w:r w:rsidRPr="003947AB">
          <w:rPr>
            <w:rStyle w:val="Hiperhivatkozs"/>
            <w:i/>
            <w:iCs/>
            <w:noProof/>
            <w:lang w:bidi="ar-SA"/>
          </w:rPr>
          <w:t xml:space="preserve"> Visarga</w:t>
        </w:r>
        <w:r w:rsidRPr="003947AB">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_Toc221291472 \h </w:instrText>
        </w:r>
        <w:r>
          <w:rPr>
            <w:noProof/>
            <w:webHidden/>
          </w:rPr>
        </w:r>
        <w:r>
          <w:rPr>
            <w:noProof/>
            <w:webHidden/>
          </w:rPr>
          <w:fldChar w:fldCharType="separate"/>
        </w:r>
        <w:r>
          <w:rPr>
            <w:noProof/>
            <w:webHidden/>
          </w:rPr>
          <w:t>35</w:t>
        </w:r>
        <w:r>
          <w:rPr>
            <w:noProof/>
            <w:webHidden/>
          </w:rPr>
          <w:fldChar w:fldCharType="end"/>
        </w:r>
      </w:hyperlink>
    </w:p>
    <w:p w14:paraId="4C43ABCC" w14:textId="72D2BA17" w:rsidR="009B1F96" w:rsidRDefault="009B1F96">
      <w:pPr>
        <w:pStyle w:val="TJ2"/>
        <w:rPr>
          <w:rFonts w:asciiTheme="minorHAnsi" w:hAnsiTheme="minorHAnsi" w:cstheme="minorBidi"/>
          <w:noProof/>
          <w:sz w:val="24"/>
          <w:szCs w:val="21"/>
          <w:lang w:eastAsia="en-GB" w:bidi="sa-IN"/>
        </w:rPr>
      </w:pPr>
      <w:hyperlink w:anchor="_Toc221291473" w:history="1">
        <w:r w:rsidRPr="003947AB">
          <w:rPr>
            <w:rStyle w:val="Hiperhivatkozs"/>
            <w:noProof/>
            <w:lang w:bidi="ar-SA"/>
          </w:rPr>
          <w:t>4.3. Graphemes extending the basic repertoire</w:t>
        </w:r>
        <w:r>
          <w:rPr>
            <w:noProof/>
            <w:webHidden/>
          </w:rPr>
          <w:tab/>
        </w:r>
        <w:r>
          <w:rPr>
            <w:noProof/>
            <w:webHidden/>
          </w:rPr>
          <w:fldChar w:fldCharType="begin"/>
        </w:r>
        <w:r>
          <w:rPr>
            <w:noProof/>
            <w:webHidden/>
          </w:rPr>
          <w:instrText xml:space="preserve"> PAGEREF _Toc221291473 \h </w:instrText>
        </w:r>
        <w:r>
          <w:rPr>
            <w:noProof/>
            <w:webHidden/>
          </w:rPr>
        </w:r>
        <w:r>
          <w:rPr>
            <w:noProof/>
            <w:webHidden/>
          </w:rPr>
          <w:fldChar w:fldCharType="separate"/>
        </w:r>
        <w:r>
          <w:rPr>
            <w:noProof/>
            <w:webHidden/>
          </w:rPr>
          <w:t>36</w:t>
        </w:r>
        <w:r>
          <w:rPr>
            <w:noProof/>
            <w:webHidden/>
          </w:rPr>
          <w:fldChar w:fldCharType="end"/>
        </w:r>
      </w:hyperlink>
    </w:p>
    <w:p w14:paraId="5B2286FA" w14:textId="6013079C" w:rsidR="009B1F96" w:rsidRDefault="009B1F96">
      <w:pPr>
        <w:pStyle w:val="TJ3"/>
        <w:rPr>
          <w:rFonts w:asciiTheme="minorHAnsi" w:hAnsiTheme="minorHAnsi" w:cstheme="minorBidi"/>
          <w:noProof/>
          <w:sz w:val="24"/>
          <w:szCs w:val="21"/>
          <w:lang w:eastAsia="en-GB" w:bidi="sa-IN"/>
        </w:rPr>
      </w:pPr>
      <w:hyperlink w:anchor="_Toc221291474" w:history="1">
        <w:r w:rsidRPr="003947AB">
          <w:rPr>
            <w:rStyle w:val="Hiperhivatkozs"/>
            <w:noProof/>
            <w:lang w:bidi="ar-SA"/>
          </w:rPr>
          <w:t>4.3.1. Graphemes of other Indian writing systems</w:t>
        </w:r>
        <w:r>
          <w:rPr>
            <w:noProof/>
            <w:webHidden/>
          </w:rPr>
          <w:tab/>
        </w:r>
        <w:r>
          <w:rPr>
            <w:noProof/>
            <w:webHidden/>
          </w:rPr>
          <w:fldChar w:fldCharType="begin"/>
        </w:r>
        <w:r>
          <w:rPr>
            <w:noProof/>
            <w:webHidden/>
          </w:rPr>
          <w:instrText xml:space="preserve"> PAGEREF _Toc221291474 \h </w:instrText>
        </w:r>
        <w:r>
          <w:rPr>
            <w:noProof/>
            <w:webHidden/>
          </w:rPr>
        </w:r>
        <w:r>
          <w:rPr>
            <w:noProof/>
            <w:webHidden/>
          </w:rPr>
          <w:fldChar w:fldCharType="separate"/>
        </w:r>
        <w:r>
          <w:rPr>
            <w:noProof/>
            <w:webHidden/>
          </w:rPr>
          <w:t>36</w:t>
        </w:r>
        <w:r>
          <w:rPr>
            <w:noProof/>
            <w:webHidden/>
          </w:rPr>
          <w:fldChar w:fldCharType="end"/>
        </w:r>
      </w:hyperlink>
    </w:p>
    <w:p w14:paraId="56A104CD" w14:textId="101A3510" w:rsidR="009B1F96" w:rsidRDefault="009B1F96">
      <w:pPr>
        <w:pStyle w:val="TJ3"/>
        <w:rPr>
          <w:rFonts w:asciiTheme="minorHAnsi" w:hAnsiTheme="minorHAnsi" w:cstheme="minorBidi"/>
          <w:noProof/>
          <w:sz w:val="24"/>
          <w:szCs w:val="21"/>
          <w:lang w:eastAsia="en-GB" w:bidi="sa-IN"/>
        </w:rPr>
      </w:pPr>
      <w:hyperlink w:anchor="_Toc221291475" w:history="1">
        <w:r w:rsidRPr="003947AB">
          <w:rPr>
            <w:rStyle w:val="Hiperhivatkozs"/>
            <w:noProof/>
            <w:lang w:bidi="ar-SA"/>
          </w:rPr>
          <w:t>4.3.2. Graphemes of Southeast Asian writing systems</w:t>
        </w:r>
        <w:r>
          <w:rPr>
            <w:noProof/>
            <w:webHidden/>
          </w:rPr>
          <w:tab/>
        </w:r>
        <w:r>
          <w:rPr>
            <w:noProof/>
            <w:webHidden/>
          </w:rPr>
          <w:fldChar w:fldCharType="begin"/>
        </w:r>
        <w:r>
          <w:rPr>
            <w:noProof/>
            <w:webHidden/>
          </w:rPr>
          <w:instrText xml:space="preserve"> PAGEREF _Toc221291475 \h </w:instrText>
        </w:r>
        <w:r>
          <w:rPr>
            <w:noProof/>
            <w:webHidden/>
          </w:rPr>
        </w:r>
        <w:r>
          <w:rPr>
            <w:noProof/>
            <w:webHidden/>
          </w:rPr>
          <w:fldChar w:fldCharType="separate"/>
        </w:r>
        <w:r>
          <w:rPr>
            <w:noProof/>
            <w:webHidden/>
          </w:rPr>
          <w:t>36</w:t>
        </w:r>
        <w:r>
          <w:rPr>
            <w:noProof/>
            <w:webHidden/>
          </w:rPr>
          <w:fldChar w:fldCharType="end"/>
        </w:r>
      </w:hyperlink>
    </w:p>
    <w:p w14:paraId="7A422075" w14:textId="34B9C92B" w:rsidR="009B1F96" w:rsidRDefault="009B1F96">
      <w:pPr>
        <w:pStyle w:val="TJ4"/>
        <w:rPr>
          <w:rFonts w:asciiTheme="minorHAnsi" w:hAnsiTheme="minorHAnsi" w:cstheme="minorBidi"/>
          <w:noProof/>
          <w:sz w:val="24"/>
          <w:szCs w:val="21"/>
          <w:lang w:eastAsia="en-GB" w:bidi="sa-IN"/>
        </w:rPr>
      </w:pPr>
      <w:hyperlink w:anchor="_Toc221291476" w:history="1">
        <w:r w:rsidRPr="003947AB">
          <w:rPr>
            <w:rStyle w:val="Hiperhivatkozs"/>
            <w:noProof/>
            <w:lang w:bidi="ar-SA"/>
          </w:rPr>
          <w:t>4.3.2.1. Graphemic combination of the vowel markers |u| and |i|</w:t>
        </w:r>
        <w:r>
          <w:rPr>
            <w:noProof/>
            <w:webHidden/>
          </w:rPr>
          <w:tab/>
        </w:r>
        <w:r>
          <w:rPr>
            <w:noProof/>
            <w:webHidden/>
          </w:rPr>
          <w:fldChar w:fldCharType="begin"/>
        </w:r>
        <w:r>
          <w:rPr>
            <w:noProof/>
            <w:webHidden/>
          </w:rPr>
          <w:instrText xml:space="preserve"> PAGEREF _Toc221291476 \h </w:instrText>
        </w:r>
        <w:r>
          <w:rPr>
            <w:noProof/>
            <w:webHidden/>
          </w:rPr>
        </w:r>
        <w:r>
          <w:rPr>
            <w:noProof/>
            <w:webHidden/>
          </w:rPr>
          <w:fldChar w:fldCharType="separate"/>
        </w:r>
        <w:r>
          <w:rPr>
            <w:noProof/>
            <w:webHidden/>
          </w:rPr>
          <w:t>37</w:t>
        </w:r>
        <w:r>
          <w:rPr>
            <w:noProof/>
            <w:webHidden/>
          </w:rPr>
          <w:fldChar w:fldCharType="end"/>
        </w:r>
      </w:hyperlink>
    </w:p>
    <w:p w14:paraId="55E42F99" w14:textId="55416822" w:rsidR="009B1F96" w:rsidRDefault="009B1F96">
      <w:pPr>
        <w:pStyle w:val="TJ2"/>
        <w:rPr>
          <w:rFonts w:asciiTheme="minorHAnsi" w:hAnsiTheme="minorHAnsi" w:cstheme="minorBidi"/>
          <w:noProof/>
          <w:sz w:val="24"/>
          <w:szCs w:val="21"/>
          <w:lang w:eastAsia="en-GB" w:bidi="sa-IN"/>
        </w:rPr>
      </w:pPr>
      <w:hyperlink w:anchor="_Toc221291477" w:history="1">
        <w:r w:rsidRPr="003947AB">
          <w:rPr>
            <w:rStyle w:val="Hiperhivatkozs"/>
            <w:noProof/>
            <w:lang w:bidi="ar-SA"/>
          </w:rPr>
          <w:t>4.4. Vowelless consonants</w:t>
        </w:r>
        <w:r>
          <w:rPr>
            <w:noProof/>
            <w:webHidden/>
          </w:rPr>
          <w:tab/>
        </w:r>
        <w:r>
          <w:rPr>
            <w:noProof/>
            <w:webHidden/>
          </w:rPr>
          <w:fldChar w:fldCharType="begin"/>
        </w:r>
        <w:r>
          <w:rPr>
            <w:noProof/>
            <w:webHidden/>
          </w:rPr>
          <w:instrText xml:space="preserve"> PAGEREF _Toc221291477 \h </w:instrText>
        </w:r>
        <w:r>
          <w:rPr>
            <w:noProof/>
            <w:webHidden/>
          </w:rPr>
        </w:r>
        <w:r>
          <w:rPr>
            <w:noProof/>
            <w:webHidden/>
          </w:rPr>
          <w:fldChar w:fldCharType="separate"/>
        </w:r>
        <w:r>
          <w:rPr>
            <w:noProof/>
            <w:webHidden/>
          </w:rPr>
          <w:t>37</w:t>
        </w:r>
        <w:r>
          <w:rPr>
            <w:noProof/>
            <w:webHidden/>
          </w:rPr>
          <w:fldChar w:fldCharType="end"/>
        </w:r>
      </w:hyperlink>
    </w:p>
    <w:p w14:paraId="2E02ED9B" w14:textId="6CB05B15" w:rsidR="009B1F96" w:rsidRDefault="009B1F96">
      <w:pPr>
        <w:pStyle w:val="TJ3"/>
        <w:rPr>
          <w:rFonts w:asciiTheme="minorHAnsi" w:hAnsiTheme="minorHAnsi" w:cstheme="minorBidi"/>
          <w:noProof/>
          <w:sz w:val="24"/>
          <w:szCs w:val="21"/>
          <w:lang w:eastAsia="en-GB" w:bidi="sa-IN"/>
        </w:rPr>
      </w:pPr>
      <w:hyperlink w:anchor="_Toc221291478" w:history="1">
        <w:r w:rsidRPr="003947AB">
          <w:rPr>
            <w:rStyle w:val="Hiperhivatkozs"/>
            <w:noProof/>
            <w:lang w:bidi="ar-SA"/>
          </w:rPr>
          <w:t>4.4.1. Distinguishing final forms from characters with a vowel killer</w:t>
        </w:r>
        <w:r>
          <w:rPr>
            <w:noProof/>
            <w:webHidden/>
          </w:rPr>
          <w:tab/>
        </w:r>
        <w:r>
          <w:rPr>
            <w:noProof/>
            <w:webHidden/>
          </w:rPr>
          <w:fldChar w:fldCharType="begin"/>
        </w:r>
        <w:r>
          <w:rPr>
            <w:noProof/>
            <w:webHidden/>
          </w:rPr>
          <w:instrText xml:space="preserve"> PAGEREF _Toc221291478 \h </w:instrText>
        </w:r>
        <w:r>
          <w:rPr>
            <w:noProof/>
            <w:webHidden/>
          </w:rPr>
        </w:r>
        <w:r>
          <w:rPr>
            <w:noProof/>
            <w:webHidden/>
          </w:rPr>
          <w:fldChar w:fldCharType="separate"/>
        </w:r>
        <w:r>
          <w:rPr>
            <w:noProof/>
            <w:webHidden/>
          </w:rPr>
          <w:t>37</w:t>
        </w:r>
        <w:r>
          <w:rPr>
            <w:noProof/>
            <w:webHidden/>
          </w:rPr>
          <w:fldChar w:fldCharType="end"/>
        </w:r>
      </w:hyperlink>
    </w:p>
    <w:p w14:paraId="416211CD" w14:textId="4243172A" w:rsidR="009B1F96" w:rsidRDefault="009B1F96">
      <w:pPr>
        <w:pStyle w:val="TJ3"/>
        <w:rPr>
          <w:rFonts w:asciiTheme="minorHAnsi" w:hAnsiTheme="minorHAnsi" w:cstheme="minorBidi"/>
          <w:noProof/>
          <w:sz w:val="24"/>
          <w:szCs w:val="21"/>
          <w:lang w:eastAsia="en-GB" w:bidi="sa-IN"/>
        </w:rPr>
      </w:pPr>
      <w:hyperlink w:anchor="_Toc221291479" w:history="1">
        <w:r w:rsidRPr="003947AB">
          <w:rPr>
            <w:rStyle w:val="Hiperhivatkozs"/>
            <w:noProof/>
            <w:lang w:bidi="ar-SA"/>
          </w:rPr>
          <w:t>4.4.2. Final consonants as simplex glyphs</w:t>
        </w:r>
        <w:r>
          <w:rPr>
            <w:noProof/>
            <w:webHidden/>
          </w:rPr>
          <w:tab/>
        </w:r>
        <w:r>
          <w:rPr>
            <w:noProof/>
            <w:webHidden/>
          </w:rPr>
          <w:fldChar w:fldCharType="begin"/>
        </w:r>
        <w:r>
          <w:rPr>
            <w:noProof/>
            <w:webHidden/>
          </w:rPr>
          <w:instrText xml:space="preserve"> PAGEREF _Toc221291479 \h </w:instrText>
        </w:r>
        <w:r>
          <w:rPr>
            <w:noProof/>
            <w:webHidden/>
          </w:rPr>
        </w:r>
        <w:r>
          <w:rPr>
            <w:noProof/>
            <w:webHidden/>
          </w:rPr>
          <w:fldChar w:fldCharType="separate"/>
        </w:r>
        <w:r>
          <w:rPr>
            <w:noProof/>
            <w:webHidden/>
          </w:rPr>
          <w:t>38</w:t>
        </w:r>
        <w:r>
          <w:rPr>
            <w:noProof/>
            <w:webHidden/>
          </w:rPr>
          <w:fldChar w:fldCharType="end"/>
        </w:r>
      </w:hyperlink>
    </w:p>
    <w:p w14:paraId="6A51ABAE" w14:textId="02391917" w:rsidR="009B1F96" w:rsidRDefault="009B1F96">
      <w:pPr>
        <w:pStyle w:val="TJ3"/>
        <w:rPr>
          <w:rFonts w:asciiTheme="minorHAnsi" w:hAnsiTheme="minorHAnsi" w:cstheme="minorBidi"/>
          <w:noProof/>
          <w:sz w:val="24"/>
          <w:szCs w:val="21"/>
          <w:lang w:eastAsia="en-GB" w:bidi="sa-IN"/>
        </w:rPr>
      </w:pPr>
      <w:hyperlink w:anchor="_Toc221291480" w:history="1">
        <w:r w:rsidRPr="003947AB">
          <w:rPr>
            <w:rStyle w:val="Hiperhivatkozs"/>
            <w:noProof/>
            <w:lang w:bidi="ar-SA"/>
          </w:rPr>
          <w:t>4.4.3. Independent consonants as complex glyphs involving a vowel killer</w:t>
        </w:r>
        <w:r>
          <w:rPr>
            <w:noProof/>
            <w:webHidden/>
          </w:rPr>
          <w:tab/>
        </w:r>
        <w:r>
          <w:rPr>
            <w:noProof/>
            <w:webHidden/>
          </w:rPr>
          <w:fldChar w:fldCharType="begin"/>
        </w:r>
        <w:r>
          <w:rPr>
            <w:noProof/>
            <w:webHidden/>
          </w:rPr>
          <w:instrText xml:space="preserve"> PAGEREF _Toc221291480 \h </w:instrText>
        </w:r>
        <w:r>
          <w:rPr>
            <w:noProof/>
            <w:webHidden/>
          </w:rPr>
        </w:r>
        <w:r>
          <w:rPr>
            <w:noProof/>
            <w:webHidden/>
          </w:rPr>
          <w:fldChar w:fldCharType="separate"/>
        </w:r>
        <w:r>
          <w:rPr>
            <w:noProof/>
            <w:webHidden/>
          </w:rPr>
          <w:t>38</w:t>
        </w:r>
        <w:r>
          <w:rPr>
            <w:noProof/>
            <w:webHidden/>
          </w:rPr>
          <w:fldChar w:fldCharType="end"/>
        </w:r>
      </w:hyperlink>
    </w:p>
    <w:p w14:paraId="5A34139E" w14:textId="64B79932" w:rsidR="009B1F96" w:rsidRDefault="009B1F96">
      <w:pPr>
        <w:pStyle w:val="TJ3"/>
        <w:rPr>
          <w:rFonts w:asciiTheme="minorHAnsi" w:hAnsiTheme="minorHAnsi" w:cstheme="minorBidi"/>
          <w:noProof/>
          <w:sz w:val="24"/>
          <w:szCs w:val="21"/>
          <w:lang w:eastAsia="en-GB" w:bidi="sa-IN"/>
        </w:rPr>
      </w:pPr>
      <w:hyperlink w:anchor="_Toc221291481" w:history="1">
        <w:r w:rsidRPr="003947AB">
          <w:rPr>
            <w:rStyle w:val="Hiperhivatkozs"/>
            <w:noProof/>
            <w:lang w:bidi="ar-SA"/>
          </w:rPr>
          <w:t xml:space="preserve">4.4.4. Regular consonant signs for vowelless consonants: the “implicit </w:t>
        </w:r>
        <w:r w:rsidRPr="003947AB">
          <w:rPr>
            <w:rStyle w:val="Hiperhivatkozs"/>
            <w:i/>
            <w:iCs/>
            <w:noProof/>
            <w:lang w:bidi="ar-SA"/>
          </w:rPr>
          <w:t>puḷḷi</w:t>
        </w:r>
        <w:r w:rsidRPr="003947AB">
          <w:rPr>
            <w:rStyle w:val="Hiperhivatkozs"/>
            <w:noProof/>
            <w:lang w:bidi="ar-SA"/>
          </w:rPr>
          <w:t>”</w:t>
        </w:r>
        <w:r>
          <w:rPr>
            <w:noProof/>
            <w:webHidden/>
          </w:rPr>
          <w:tab/>
        </w:r>
        <w:r>
          <w:rPr>
            <w:noProof/>
            <w:webHidden/>
          </w:rPr>
          <w:fldChar w:fldCharType="begin"/>
        </w:r>
        <w:r>
          <w:rPr>
            <w:noProof/>
            <w:webHidden/>
          </w:rPr>
          <w:instrText xml:space="preserve"> PAGEREF _Toc221291481 \h </w:instrText>
        </w:r>
        <w:r>
          <w:rPr>
            <w:noProof/>
            <w:webHidden/>
          </w:rPr>
        </w:r>
        <w:r>
          <w:rPr>
            <w:noProof/>
            <w:webHidden/>
          </w:rPr>
          <w:fldChar w:fldCharType="separate"/>
        </w:r>
        <w:r>
          <w:rPr>
            <w:noProof/>
            <w:webHidden/>
          </w:rPr>
          <w:t>38</w:t>
        </w:r>
        <w:r>
          <w:rPr>
            <w:noProof/>
            <w:webHidden/>
          </w:rPr>
          <w:fldChar w:fldCharType="end"/>
        </w:r>
      </w:hyperlink>
    </w:p>
    <w:p w14:paraId="1AE17356" w14:textId="401B3453" w:rsidR="009B1F96" w:rsidRDefault="009B1F96">
      <w:pPr>
        <w:pStyle w:val="TJ2"/>
        <w:rPr>
          <w:rFonts w:asciiTheme="minorHAnsi" w:hAnsiTheme="minorHAnsi" w:cstheme="minorBidi"/>
          <w:noProof/>
          <w:sz w:val="24"/>
          <w:szCs w:val="21"/>
          <w:lang w:eastAsia="en-GB" w:bidi="sa-IN"/>
        </w:rPr>
      </w:pPr>
      <w:hyperlink w:anchor="_Toc221291482" w:history="1">
        <w:r w:rsidRPr="003947AB">
          <w:rPr>
            <w:rStyle w:val="Hiperhivatkozs"/>
            <w:noProof/>
            <w:lang w:bidi="ar-SA"/>
          </w:rPr>
          <w:t>4.5. Independent vowels</w:t>
        </w:r>
        <w:r>
          <w:rPr>
            <w:noProof/>
            <w:webHidden/>
          </w:rPr>
          <w:tab/>
        </w:r>
        <w:r>
          <w:rPr>
            <w:noProof/>
            <w:webHidden/>
          </w:rPr>
          <w:fldChar w:fldCharType="begin"/>
        </w:r>
        <w:r>
          <w:rPr>
            <w:noProof/>
            <w:webHidden/>
          </w:rPr>
          <w:instrText xml:space="preserve"> PAGEREF _Toc221291482 \h </w:instrText>
        </w:r>
        <w:r>
          <w:rPr>
            <w:noProof/>
            <w:webHidden/>
          </w:rPr>
        </w:r>
        <w:r>
          <w:rPr>
            <w:noProof/>
            <w:webHidden/>
          </w:rPr>
          <w:fldChar w:fldCharType="separate"/>
        </w:r>
        <w:r>
          <w:rPr>
            <w:noProof/>
            <w:webHidden/>
          </w:rPr>
          <w:t>39</w:t>
        </w:r>
        <w:r>
          <w:rPr>
            <w:noProof/>
            <w:webHidden/>
          </w:rPr>
          <w:fldChar w:fldCharType="end"/>
        </w:r>
      </w:hyperlink>
    </w:p>
    <w:p w14:paraId="56126309" w14:textId="6BC731A2" w:rsidR="009B1F96" w:rsidRDefault="009B1F96">
      <w:pPr>
        <w:pStyle w:val="TJ3"/>
        <w:rPr>
          <w:rFonts w:asciiTheme="minorHAnsi" w:hAnsiTheme="minorHAnsi" w:cstheme="minorBidi"/>
          <w:noProof/>
          <w:sz w:val="24"/>
          <w:szCs w:val="21"/>
          <w:lang w:eastAsia="en-GB" w:bidi="sa-IN"/>
        </w:rPr>
      </w:pPr>
      <w:hyperlink w:anchor="_Toc221291483" w:history="1">
        <w:r w:rsidRPr="003947AB">
          <w:rPr>
            <w:rStyle w:val="Hiperhivatkozs"/>
            <w:noProof/>
            <w:lang w:bidi="ar-SA"/>
          </w:rPr>
          <w:t>4.5.1. Independent vowels as simplex glyphs</w:t>
        </w:r>
        <w:r>
          <w:rPr>
            <w:noProof/>
            <w:webHidden/>
          </w:rPr>
          <w:tab/>
        </w:r>
        <w:r>
          <w:rPr>
            <w:noProof/>
            <w:webHidden/>
          </w:rPr>
          <w:fldChar w:fldCharType="begin"/>
        </w:r>
        <w:r>
          <w:rPr>
            <w:noProof/>
            <w:webHidden/>
          </w:rPr>
          <w:instrText xml:space="preserve"> PAGEREF _Toc221291483 \h </w:instrText>
        </w:r>
        <w:r>
          <w:rPr>
            <w:noProof/>
            <w:webHidden/>
          </w:rPr>
        </w:r>
        <w:r>
          <w:rPr>
            <w:noProof/>
            <w:webHidden/>
          </w:rPr>
          <w:fldChar w:fldCharType="separate"/>
        </w:r>
        <w:r>
          <w:rPr>
            <w:noProof/>
            <w:webHidden/>
          </w:rPr>
          <w:t>39</w:t>
        </w:r>
        <w:r>
          <w:rPr>
            <w:noProof/>
            <w:webHidden/>
          </w:rPr>
          <w:fldChar w:fldCharType="end"/>
        </w:r>
      </w:hyperlink>
    </w:p>
    <w:p w14:paraId="1A6E4456" w14:textId="3971DFFA" w:rsidR="009B1F96" w:rsidRDefault="009B1F96">
      <w:pPr>
        <w:pStyle w:val="TJ3"/>
        <w:rPr>
          <w:rFonts w:asciiTheme="minorHAnsi" w:hAnsiTheme="minorHAnsi" w:cstheme="minorBidi"/>
          <w:noProof/>
          <w:sz w:val="24"/>
          <w:szCs w:val="21"/>
          <w:lang w:eastAsia="en-GB" w:bidi="sa-IN"/>
        </w:rPr>
      </w:pPr>
      <w:hyperlink w:anchor="_Toc221291484" w:history="1">
        <w:r w:rsidRPr="003947AB">
          <w:rPr>
            <w:rStyle w:val="Hiperhivatkozs"/>
            <w:noProof/>
            <w:lang w:bidi="ar-SA"/>
          </w:rPr>
          <w:t>4.5.2. Independent vowels involving a vowel support</w:t>
        </w:r>
        <w:r>
          <w:rPr>
            <w:noProof/>
            <w:webHidden/>
          </w:rPr>
          <w:tab/>
        </w:r>
        <w:r>
          <w:rPr>
            <w:noProof/>
            <w:webHidden/>
          </w:rPr>
          <w:fldChar w:fldCharType="begin"/>
        </w:r>
        <w:r>
          <w:rPr>
            <w:noProof/>
            <w:webHidden/>
          </w:rPr>
          <w:instrText xml:space="preserve"> PAGEREF _Toc221291484 \h </w:instrText>
        </w:r>
        <w:r>
          <w:rPr>
            <w:noProof/>
            <w:webHidden/>
          </w:rPr>
        </w:r>
        <w:r>
          <w:rPr>
            <w:noProof/>
            <w:webHidden/>
          </w:rPr>
          <w:fldChar w:fldCharType="separate"/>
        </w:r>
        <w:r>
          <w:rPr>
            <w:noProof/>
            <w:webHidden/>
          </w:rPr>
          <w:t>40</w:t>
        </w:r>
        <w:r>
          <w:rPr>
            <w:noProof/>
            <w:webHidden/>
          </w:rPr>
          <w:fldChar w:fldCharType="end"/>
        </w:r>
      </w:hyperlink>
    </w:p>
    <w:p w14:paraId="13405895" w14:textId="0149ECB8" w:rsidR="009B1F96" w:rsidRDefault="009B1F96">
      <w:pPr>
        <w:pStyle w:val="TJ2"/>
        <w:rPr>
          <w:rFonts w:asciiTheme="minorHAnsi" w:hAnsiTheme="minorHAnsi" w:cstheme="minorBidi"/>
          <w:noProof/>
          <w:sz w:val="24"/>
          <w:szCs w:val="21"/>
          <w:lang w:eastAsia="en-GB" w:bidi="sa-IN"/>
        </w:rPr>
      </w:pPr>
      <w:hyperlink w:anchor="_Toc221291485" w:history="1">
        <w:r w:rsidRPr="003947AB">
          <w:rPr>
            <w:rStyle w:val="Hiperhivatkozs"/>
            <w:noProof/>
            <w:lang w:bidi="ar-SA"/>
          </w:rPr>
          <w:t>4.6. Systemic innovations in the Indic writing system</w:t>
        </w:r>
        <w:r>
          <w:rPr>
            <w:noProof/>
            <w:webHidden/>
          </w:rPr>
          <w:tab/>
        </w:r>
        <w:r>
          <w:rPr>
            <w:noProof/>
            <w:webHidden/>
          </w:rPr>
          <w:fldChar w:fldCharType="begin"/>
        </w:r>
        <w:r>
          <w:rPr>
            <w:noProof/>
            <w:webHidden/>
          </w:rPr>
          <w:instrText xml:space="preserve"> PAGEREF _Toc221291485 \h </w:instrText>
        </w:r>
        <w:r>
          <w:rPr>
            <w:noProof/>
            <w:webHidden/>
          </w:rPr>
        </w:r>
        <w:r>
          <w:rPr>
            <w:noProof/>
            <w:webHidden/>
          </w:rPr>
          <w:fldChar w:fldCharType="separate"/>
        </w:r>
        <w:r>
          <w:rPr>
            <w:noProof/>
            <w:webHidden/>
          </w:rPr>
          <w:t>42</w:t>
        </w:r>
        <w:r>
          <w:rPr>
            <w:noProof/>
            <w:webHidden/>
          </w:rPr>
          <w:fldChar w:fldCharType="end"/>
        </w:r>
      </w:hyperlink>
    </w:p>
    <w:p w14:paraId="26930E98" w14:textId="1AAA54E4" w:rsidR="009B1F96" w:rsidRDefault="009B1F96">
      <w:pPr>
        <w:pStyle w:val="TJ3"/>
        <w:rPr>
          <w:rFonts w:asciiTheme="minorHAnsi" w:hAnsiTheme="minorHAnsi" w:cstheme="minorBidi"/>
          <w:noProof/>
          <w:sz w:val="24"/>
          <w:szCs w:val="21"/>
          <w:lang w:eastAsia="en-GB" w:bidi="sa-IN"/>
        </w:rPr>
      </w:pPr>
      <w:hyperlink w:anchor="_Toc221291486" w:history="1">
        <w:r w:rsidRPr="003947AB">
          <w:rPr>
            <w:rStyle w:val="Hiperhivatkozs"/>
            <w:noProof/>
            <w:lang w:bidi="ar-SA"/>
          </w:rPr>
          <w:t>4.6.1. Borderline diacritical marks</w:t>
        </w:r>
        <w:r>
          <w:rPr>
            <w:noProof/>
            <w:webHidden/>
          </w:rPr>
          <w:tab/>
        </w:r>
        <w:r>
          <w:rPr>
            <w:noProof/>
            <w:webHidden/>
          </w:rPr>
          <w:fldChar w:fldCharType="begin"/>
        </w:r>
        <w:r>
          <w:rPr>
            <w:noProof/>
            <w:webHidden/>
          </w:rPr>
          <w:instrText xml:space="preserve"> PAGEREF _Toc221291486 \h </w:instrText>
        </w:r>
        <w:r>
          <w:rPr>
            <w:noProof/>
            <w:webHidden/>
          </w:rPr>
        </w:r>
        <w:r>
          <w:rPr>
            <w:noProof/>
            <w:webHidden/>
          </w:rPr>
          <w:fldChar w:fldCharType="separate"/>
        </w:r>
        <w:r>
          <w:rPr>
            <w:noProof/>
            <w:webHidden/>
          </w:rPr>
          <w:t>43</w:t>
        </w:r>
        <w:r>
          <w:rPr>
            <w:noProof/>
            <w:webHidden/>
          </w:rPr>
          <w:fldChar w:fldCharType="end"/>
        </w:r>
      </w:hyperlink>
    </w:p>
    <w:p w14:paraId="72A3951D" w14:textId="4E137214" w:rsidR="009B1F96" w:rsidRDefault="009B1F96">
      <w:pPr>
        <w:pStyle w:val="TJ4"/>
        <w:rPr>
          <w:rFonts w:asciiTheme="minorHAnsi" w:hAnsiTheme="minorHAnsi" w:cstheme="minorBidi"/>
          <w:noProof/>
          <w:sz w:val="24"/>
          <w:szCs w:val="21"/>
          <w:lang w:eastAsia="en-GB" w:bidi="sa-IN"/>
        </w:rPr>
      </w:pPr>
      <w:hyperlink w:anchor="_Toc221291487" w:history="1">
        <w:r w:rsidRPr="003947AB">
          <w:rPr>
            <w:rStyle w:val="Hiperhivatkozs"/>
            <w:noProof/>
            <w:lang w:bidi="ar-SA"/>
          </w:rPr>
          <w:t>4.6.1.1. The |ā| graph as a signifier of length in maritime Southeast Asia</w:t>
        </w:r>
        <w:r>
          <w:rPr>
            <w:noProof/>
            <w:webHidden/>
          </w:rPr>
          <w:tab/>
        </w:r>
        <w:r>
          <w:rPr>
            <w:noProof/>
            <w:webHidden/>
          </w:rPr>
          <w:fldChar w:fldCharType="begin"/>
        </w:r>
        <w:r>
          <w:rPr>
            <w:noProof/>
            <w:webHidden/>
          </w:rPr>
          <w:instrText xml:space="preserve"> PAGEREF _Toc221291487 \h </w:instrText>
        </w:r>
        <w:r>
          <w:rPr>
            <w:noProof/>
            <w:webHidden/>
          </w:rPr>
        </w:r>
        <w:r>
          <w:rPr>
            <w:noProof/>
            <w:webHidden/>
          </w:rPr>
          <w:fldChar w:fldCharType="separate"/>
        </w:r>
        <w:r>
          <w:rPr>
            <w:noProof/>
            <w:webHidden/>
          </w:rPr>
          <w:t>43</w:t>
        </w:r>
        <w:r>
          <w:rPr>
            <w:noProof/>
            <w:webHidden/>
          </w:rPr>
          <w:fldChar w:fldCharType="end"/>
        </w:r>
      </w:hyperlink>
    </w:p>
    <w:p w14:paraId="089C66B6" w14:textId="002DE7BF" w:rsidR="009B1F96" w:rsidRDefault="009B1F96">
      <w:pPr>
        <w:pStyle w:val="TJ4"/>
        <w:rPr>
          <w:rFonts w:asciiTheme="minorHAnsi" w:hAnsiTheme="minorHAnsi" w:cstheme="minorBidi"/>
          <w:noProof/>
          <w:sz w:val="24"/>
          <w:szCs w:val="21"/>
          <w:lang w:eastAsia="en-GB" w:bidi="sa-IN"/>
        </w:rPr>
      </w:pPr>
      <w:hyperlink w:anchor="_Toc221291488" w:history="1">
        <w:r w:rsidRPr="003947AB">
          <w:rPr>
            <w:rStyle w:val="Hiperhivatkozs"/>
            <w:noProof/>
            <w:lang w:bidi="ar-SA"/>
          </w:rPr>
          <w:t xml:space="preserve">4.6.1.2. Underdotted </w:t>
        </w:r>
        <w:r w:rsidRPr="003947AB">
          <w:rPr>
            <w:rStyle w:val="Hiperhivatkozs"/>
            <w:i/>
            <w:iCs/>
            <w:noProof/>
            <w:lang w:bidi="ar-SA"/>
          </w:rPr>
          <w:t>akṣara</w:t>
        </w:r>
        <w:r w:rsidRPr="003947AB">
          <w:rPr>
            <w:rStyle w:val="Hiperhivatkozs"/>
            <w:noProof/>
            <w:lang w:bidi="ar-SA"/>
          </w:rPr>
          <w:t>s in mainland Southeast Asia</w:t>
        </w:r>
        <w:r>
          <w:rPr>
            <w:noProof/>
            <w:webHidden/>
          </w:rPr>
          <w:tab/>
        </w:r>
        <w:r>
          <w:rPr>
            <w:noProof/>
            <w:webHidden/>
          </w:rPr>
          <w:fldChar w:fldCharType="begin"/>
        </w:r>
        <w:r>
          <w:rPr>
            <w:noProof/>
            <w:webHidden/>
          </w:rPr>
          <w:instrText xml:space="preserve"> PAGEREF _Toc221291488 \h </w:instrText>
        </w:r>
        <w:r>
          <w:rPr>
            <w:noProof/>
            <w:webHidden/>
          </w:rPr>
        </w:r>
        <w:r>
          <w:rPr>
            <w:noProof/>
            <w:webHidden/>
          </w:rPr>
          <w:fldChar w:fldCharType="separate"/>
        </w:r>
        <w:r>
          <w:rPr>
            <w:noProof/>
            <w:webHidden/>
          </w:rPr>
          <w:t>44</w:t>
        </w:r>
        <w:r>
          <w:rPr>
            <w:noProof/>
            <w:webHidden/>
          </w:rPr>
          <w:fldChar w:fldCharType="end"/>
        </w:r>
      </w:hyperlink>
    </w:p>
    <w:p w14:paraId="731CFA41" w14:textId="79DB7103" w:rsidR="009B1F96" w:rsidRDefault="009B1F96">
      <w:pPr>
        <w:pStyle w:val="TJ3"/>
        <w:rPr>
          <w:rFonts w:asciiTheme="minorHAnsi" w:hAnsiTheme="minorHAnsi" w:cstheme="minorBidi"/>
          <w:noProof/>
          <w:sz w:val="24"/>
          <w:szCs w:val="21"/>
          <w:lang w:eastAsia="en-GB" w:bidi="sa-IN"/>
        </w:rPr>
      </w:pPr>
      <w:hyperlink w:anchor="_Toc221291489" w:history="1">
        <w:r w:rsidRPr="003947AB">
          <w:rPr>
            <w:rStyle w:val="Hiperhivatkozs"/>
            <w:noProof/>
            <w:lang w:bidi="ar-SA"/>
          </w:rPr>
          <w:t>4.6.2. Repurposed graphic signs</w:t>
        </w:r>
        <w:r>
          <w:rPr>
            <w:noProof/>
            <w:webHidden/>
          </w:rPr>
          <w:tab/>
        </w:r>
        <w:r>
          <w:rPr>
            <w:noProof/>
            <w:webHidden/>
          </w:rPr>
          <w:fldChar w:fldCharType="begin"/>
        </w:r>
        <w:r>
          <w:rPr>
            <w:noProof/>
            <w:webHidden/>
          </w:rPr>
          <w:instrText xml:space="preserve"> PAGEREF _Toc221291489 \h </w:instrText>
        </w:r>
        <w:r>
          <w:rPr>
            <w:noProof/>
            <w:webHidden/>
          </w:rPr>
        </w:r>
        <w:r>
          <w:rPr>
            <w:noProof/>
            <w:webHidden/>
          </w:rPr>
          <w:fldChar w:fldCharType="separate"/>
        </w:r>
        <w:r>
          <w:rPr>
            <w:noProof/>
            <w:webHidden/>
          </w:rPr>
          <w:t>44</w:t>
        </w:r>
        <w:r>
          <w:rPr>
            <w:noProof/>
            <w:webHidden/>
          </w:rPr>
          <w:fldChar w:fldCharType="end"/>
        </w:r>
      </w:hyperlink>
    </w:p>
    <w:p w14:paraId="39B97AE9" w14:textId="68FFBA72" w:rsidR="009B1F96" w:rsidRDefault="009B1F96">
      <w:pPr>
        <w:pStyle w:val="TJ4"/>
        <w:rPr>
          <w:rFonts w:asciiTheme="minorHAnsi" w:hAnsiTheme="minorHAnsi" w:cstheme="minorBidi"/>
          <w:noProof/>
          <w:sz w:val="24"/>
          <w:szCs w:val="21"/>
          <w:lang w:eastAsia="en-GB" w:bidi="sa-IN"/>
        </w:rPr>
      </w:pPr>
      <w:hyperlink w:anchor="_Toc221291490" w:history="1">
        <w:r w:rsidRPr="003947AB">
          <w:rPr>
            <w:rStyle w:val="Hiperhivatkozs"/>
            <w:noProof/>
            <w:lang w:bidi="ar-SA"/>
          </w:rPr>
          <w:t>4.6.2.1. Signs with a secondary phonographic function</w:t>
        </w:r>
        <w:r>
          <w:rPr>
            <w:noProof/>
            <w:webHidden/>
          </w:rPr>
          <w:tab/>
        </w:r>
        <w:r>
          <w:rPr>
            <w:noProof/>
            <w:webHidden/>
          </w:rPr>
          <w:fldChar w:fldCharType="begin"/>
        </w:r>
        <w:r>
          <w:rPr>
            <w:noProof/>
            <w:webHidden/>
          </w:rPr>
          <w:instrText xml:space="preserve"> PAGEREF _Toc221291490 \h </w:instrText>
        </w:r>
        <w:r>
          <w:rPr>
            <w:noProof/>
            <w:webHidden/>
          </w:rPr>
        </w:r>
        <w:r>
          <w:rPr>
            <w:noProof/>
            <w:webHidden/>
          </w:rPr>
          <w:fldChar w:fldCharType="separate"/>
        </w:r>
        <w:r>
          <w:rPr>
            <w:noProof/>
            <w:webHidden/>
          </w:rPr>
          <w:t>44</w:t>
        </w:r>
        <w:r>
          <w:rPr>
            <w:noProof/>
            <w:webHidden/>
          </w:rPr>
          <w:fldChar w:fldCharType="end"/>
        </w:r>
      </w:hyperlink>
    </w:p>
    <w:p w14:paraId="1BAD1AAF" w14:textId="6B125AB2" w:rsidR="009B1F96" w:rsidRDefault="009B1F96">
      <w:pPr>
        <w:pStyle w:val="TJ3"/>
        <w:rPr>
          <w:rFonts w:asciiTheme="minorHAnsi" w:hAnsiTheme="minorHAnsi" w:cstheme="minorBidi"/>
          <w:noProof/>
          <w:sz w:val="24"/>
          <w:szCs w:val="21"/>
          <w:lang w:eastAsia="en-GB" w:bidi="sa-IN"/>
        </w:rPr>
      </w:pPr>
      <w:hyperlink w:anchor="_Toc221291491" w:history="1">
        <w:r w:rsidRPr="003947AB">
          <w:rPr>
            <w:rStyle w:val="Hiperhivatkozs"/>
            <w:noProof/>
            <w:lang w:bidi="ar-SA"/>
          </w:rPr>
          <w:t>4.6.3. Variation in glyph composition</w:t>
        </w:r>
        <w:r>
          <w:rPr>
            <w:noProof/>
            <w:webHidden/>
          </w:rPr>
          <w:tab/>
        </w:r>
        <w:r>
          <w:rPr>
            <w:noProof/>
            <w:webHidden/>
          </w:rPr>
          <w:fldChar w:fldCharType="begin"/>
        </w:r>
        <w:r>
          <w:rPr>
            <w:noProof/>
            <w:webHidden/>
          </w:rPr>
          <w:instrText xml:space="preserve"> PAGEREF _Toc221291491 \h </w:instrText>
        </w:r>
        <w:r>
          <w:rPr>
            <w:noProof/>
            <w:webHidden/>
          </w:rPr>
        </w:r>
        <w:r>
          <w:rPr>
            <w:noProof/>
            <w:webHidden/>
          </w:rPr>
          <w:fldChar w:fldCharType="separate"/>
        </w:r>
        <w:r>
          <w:rPr>
            <w:noProof/>
            <w:webHidden/>
          </w:rPr>
          <w:t>46</w:t>
        </w:r>
        <w:r>
          <w:rPr>
            <w:noProof/>
            <w:webHidden/>
          </w:rPr>
          <w:fldChar w:fldCharType="end"/>
        </w:r>
      </w:hyperlink>
    </w:p>
    <w:p w14:paraId="5AE55D7A" w14:textId="1C682586" w:rsidR="009B1F96" w:rsidRDefault="009B1F96">
      <w:pPr>
        <w:pStyle w:val="TJ4"/>
        <w:rPr>
          <w:rFonts w:asciiTheme="minorHAnsi" w:hAnsiTheme="minorHAnsi" w:cstheme="minorBidi"/>
          <w:noProof/>
          <w:sz w:val="24"/>
          <w:szCs w:val="21"/>
          <w:lang w:eastAsia="en-GB" w:bidi="sa-IN"/>
        </w:rPr>
      </w:pPr>
      <w:hyperlink w:anchor="_Toc221291492" w:history="1">
        <w:r w:rsidRPr="003947AB">
          <w:rPr>
            <w:rStyle w:val="Hiperhivatkozs"/>
            <w:noProof/>
            <w:lang w:bidi="ar-SA"/>
          </w:rPr>
          <w:t>4.6.3.1. Optional shorthand for complex glyphs</w:t>
        </w:r>
        <w:r>
          <w:rPr>
            <w:noProof/>
            <w:webHidden/>
          </w:rPr>
          <w:tab/>
        </w:r>
        <w:r>
          <w:rPr>
            <w:noProof/>
            <w:webHidden/>
          </w:rPr>
          <w:fldChar w:fldCharType="begin"/>
        </w:r>
        <w:r>
          <w:rPr>
            <w:noProof/>
            <w:webHidden/>
          </w:rPr>
          <w:instrText xml:space="preserve"> PAGEREF _Toc221291492 \h </w:instrText>
        </w:r>
        <w:r>
          <w:rPr>
            <w:noProof/>
            <w:webHidden/>
          </w:rPr>
        </w:r>
        <w:r>
          <w:rPr>
            <w:noProof/>
            <w:webHidden/>
          </w:rPr>
          <w:fldChar w:fldCharType="separate"/>
        </w:r>
        <w:r>
          <w:rPr>
            <w:noProof/>
            <w:webHidden/>
          </w:rPr>
          <w:t>46</w:t>
        </w:r>
        <w:r>
          <w:rPr>
            <w:noProof/>
            <w:webHidden/>
          </w:rPr>
          <w:fldChar w:fldCharType="end"/>
        </w:r>
      </w:hyperlink>
    </w:p>
    <w:p w14:paraId="2C3FEA1D" w14:textId="21A74F59" w:rsidR="009B1F96" w:rsidRDefault="009B1F96">
      <w:pPr>
        <w:pStyle w:val="TJ4"/>
        <w:rPr>
          <w:rFonts w:asciiTheme="minorHAnsi" w:hAnsiTheme="minorHAnsi" w:cstheme="minorBidi"/>
          <w:noProof/>
          <w:sz w:val="24"/>
          <w:szCs w:val="21"/>
          <w:lang w:eastAsia="en-GB" w:bidi="sa-IN"/>
        </w:rPr>
      </w:pPr>
      <w:hyperlink w:anchor="_Toc221291493" w:history="1">
        <w:r w:rsidRPr="003947AB">
          <w:rPr>
            <w:rStyle w:val="Hiperhivatkozs"/>
            <w:noProof/>
            <w:lang w:bidi="ar-SA"/>
          </w:rPr>
          <w:t>4.6.3.2. Conjunct consonants in writing systems where they are not the norm</w:t>
        </w:r>
        <w:r>
          <w:rPr>
            <w:noProof/>
            <w:webHidden/>
          </w:rPr>
          <w:tab/>
        </w:r>
        <w:r>
          <w:rPr>
            <w:noProof/>
            <w:webHidden/>
          </w:rPr>
          <w:fldChar w:fldCharType="begin"/>
        </w:r>
        <w:r>
          <w:rPr>
            <w:noProof/>
            <w:webHidden/>
          </w:rPr>
          <w:instrText xml:space="preserve"> PAGEREF _Toc221291493 \h </w:instrText>
        </w:r>
        <w:r>
          <w:rPr>
            <w:noProof/>
            <w:webHidden/>
          </w:rPr>
        </w:r>
        <w:r>
          <w:rPr>
            <w:noProof/>
            <w:webHidden/>
          </w:rPr>
          <w:fldChar w:fldCharType="separate"/>
        </w:r>
        <w:r>
          <w:rPr>
            <w:noProof/>
            <w:webHidden/>
          </w:rPr>
          <w:t>46</w:t>
        </w:r>
        <w:r>
          <w:rPr>
            <w:noProof/>
            <w:webHidden/>
          </w:rPr>
          <w:fldChar w:fldCharType="end"/>
        </w:r>
      </w:hyperlink>
    </w:p>
    <w:p w14:paraId="2B051761" w14:textId="38728BA6" w:rsidR="009B1F96" w:rsidRDefault="009B1F96">
      <w:pPr>
        <w:pStyle w:val="TJ4"/>
        <w:rPr>
          <w:rFonts w:asciiTheme="minorHAnsi" w:hAnsiTheme="minorHAnsi" w:cstheme="minorBidi"/>
          <w:noProof/>
          <w:sz w:val="24"/>
          <w:szCs w:val="21"/>
          <w:lang w:eastAsia="en-GB" w:bidi="sa-IN"/>
        </w:rPr>
      </w:pPr>
      <w:hyperlink w:anchor="_Toc221291494" w:history="1">
        <w:r w:rsidRPr="003947AB">
          <w:rPr>
            <w:rStyle w:val="Hiperhivatkozs"/>
            <w:noProof/>
            <w:lang w:bidi="ar-SA"/>
          </w:rPr>
          <w:t xml:space="preserve">4.6.3.3. Double </w:t>
        </w:r>
        <w:r w:rsidRPr="003947AB">
          <w:rPr>
            <w:rStyle w:val="Hiperhivatkozs"/>
            <w:i/>
            <w:iCs/>
            <w:noProof/>
            <w:lang w:bidi="ar-SA"/>
          </w:rPr>
          <w:t>kāl</w:t>
        </w:r>
        <w:r w:rsidRPr="003947AB">
          <w:rPr>
            <w:rStyle w:val="Hiperhivatkozs"/>
            <w:noProof/>
            <w:lang w:bidi="ar-SA"/>
          </w:rPr>
          <w:t xml:space="preserve"> in Tamil</w:t>
        </w:r>
        <w:r>
          <w:rPr>
            <w:noProof/>
            <w:webHidden/>
          </w:rPr>
          <w:tab/>
        </w:r>
        <w:r>
          <w:rPr>
            <w:noProof/>
            <w:webHidden/>
          </w:rPr>
          <w:fldChar w:fldCharType="begin"/>
        </w:r>
        <w:r>
          <w:rPr>
            <w:noProof/>
            <w:webHidden/>
          </w:rPr>
          <w:instrText xml:space="preserve"> PAGEREF _Toc221291494 \h </w:instrText>
        </w:r>
        <w:r>
          <w:rPr>
            <w:noProof/>
            <w:webHidden/>
          </w:rPr>
        </w:r>
        <w:r>
          <w:rPr>
            <w:noProof/>
            <w:webHidden/>
          </w:rPr>
          <w:fldChar w:fldCharType="separate"/>
        </w:r>
        <w:r>
          <w:rPr>
            <w:noProof/>
            <w:webHidden/>
          </w:rPr>
          <w:t>47</w:t>
        </w:r>
        <w:r>
          <w:rPr>
            <w:noProof/>
            <w:webHidden/>
          </w:rPr>
          <w:fldChar w:fldCharType="end"/>
        </w:r>
      </w:hyperlink>
    </w:p>
    <w:p w14:paraId="7D5EAA98" w14:textId="29A06A3A" w:rsidR="009B1F96" w:rsidRDefault="009B1F96">
      <w:pPr>
        <w:pStyle w:val="TJ4"/>
        <w:rPr>
          <w:rFonts w:asciiTheme="minorHAnsi" w:hAnsiTheme="minorHAnsi" w:cstheme="minorBidi"/>
          <w:noProof/>
          <w:sz w:val="24"/>
          <w:szCs w:val="21"/>
          <w:lang w:eastAsia="en-GB" w:bidi="sa-IN"/>
        </w:rPr>
      </w:pPr>
      <w:hyperlink w:anchor="_Toc221291495" w:history="1">
        <w:r w:rsidRPr="003947AB">
          <w:rPr>
            <w:rStyle w:val="Hiperhivatkozs"/>
            <w:noProof/>
            <w:lang w:bidi="ar-SA"/>
          </w:rPr>
          <w:t xml:space="preserve">4.6.3.4. Independent and dependent </w:t>
        </w:r>
        <w:r w:rsidRPr="003947AB">
          <w:rPr>
            <w:rStyle w:val="Hiperhivatkozs"/>
            <w:i/>
            <w:iCs/>
            <w:noProof/>
            <w:lang w:bidi="ar-SA"/>
          </w:rPr>
          <w:t>upadhmānīya</w:t>
        </w:r>
        <w:r w:rsidRPr="003947AB">
          <w:rPr>
            <w:rStyle w:val="Hiperhivatkozs"/>
            <w:noProof/>
            <w:lang w:bidi="ar-SA"/>
          </w:rPr>
          <w:t xml:space="preserve"> and </w:t>
        </w:r>
        <w:r w:rsidRPr="003947AB">
          <w:rPr>
            <w:rStyle w:val="Hiperhivatkozs"/>
            <w:i/>
            <w:iCs/>
            <w:noProof/>
            <w:lang w:bidi="ar-SA"/>
          </w:rPr>
          <w:t>jihvāmūlīya</w:t>
        </w:r>
        <w:r>
          <w:rPr>
            <w:noProof/>
            <w:webHidden/>
          </w:rPr>
          <w:tab/>
        </w:r>
        <w:r>
          <w:rPr>
            <w:noProof/>
            <w:webHidden/>
          </w:rPr>
          <w:fldChar w:fldCharType="begin"/>
        </w:r>
        <w:r>
          <w:rPr>
            <w:noProof/>
            <w:webHidden/>
          </w:rPr>
          <w:instrText xml:space="preserve"> PAGEREF _Toc221291495 \h </w:instrText>
        </w:r>
        <w:r>
          <w:rPr>
            <w:noProof/>
            <w:webHidden/>
          </w:rPr>
        </w:r>
        <w:r>
          <w:rPr>
            <w:noProof/>
            <w:webHidden/>
          </w:rPr>
          <w:fldChar w:fldCharType="separate"/>
        </w:r>
        <w:r>
          <w:rPr>
            <w:noProof/>
            <w:webHidden/>
          </w:rPr>
          <w:t>47</w:t>
        </w:r>
        <w:r>
          <w:rPr>
            <w:noProof/>
            <w:webHidden/>
          </w:rPr>
          <w:fldChar w:fldCharType="end"/>
        </w:r>
      </w:hyperlink>
    </w:p>
    <w:p w14:paraId="33C37890" w14:textId="54755DB1" w:rsidR="009B1F96" w:rsidRDefault="009B1F96">
      <w:pPr>
        <w:pStyle w:val="TJ4"/>
        <w:rPr>
          <w:rFonts w:asciiTheme="minorHAnsi" w:hAnsiTheme="minorHAnsi" w:cstheme="minorBidi"/>
          <w:noProof/>
          <w:sz w:val="24"/>
          <w:szCs w:val="21"/>
          <w:lang w:eastAsia="en-GB" w:bidi="sa-IN"/>
        </w:rPr>
      </w:pPr>
      <w:hyperlink w:anchor="_Toc221291496" w:history="1">
        <w:r w:rsidRPr="003947AB">
          <w:rPr>
            <w:rStyle w:val="Hiperhivatkozs"/>
            <w:noProof/>
            <w:lang w:bidi="ar-SA"/>
          </w:rPr>
          <w:t>4.6.3.5. Alternative behaviour of the superscript |r|</w:t>
        </w:r>
        <w:r>
          <w:rPr>
            <w:noProof/>
            <w:webHidden/>
          </w:rPr>
          <w:tab/>
        </w:r>
        <w:r>
          <w:rPr>
            <w:noProof/>
            <w:webHidden/>
          </w:rPr>
          <w:fldChar w:fldCharType="begin"/>
        </w:r>
        <w:r>
          <w:rPr>
            <w:noProof/>
            <w:webHidden/>
          </w:rPr>
          <w:instrText xml:space="preserve"> PAGEREF _Toc221291496 \h </w:instrText>
        </w:r>
        <w:r>
          <w:rPr>
            <w:noProof/>
            <w:webHidden/>
          </w:rPr>
        </w:r>
        <w:r>
          <w:rPr>
            <w:noProof/>
            <w:webHidden/>
          </w:rPr>
          <w:fldChar w:fldCharType="separate"/>
        </w:r>
        <w:r>
          <w:rPr>
            <w:noProof/>
            <w:webHidden/>
          </w:rPr>
          <w:t>47</w:t>
        </w:r>
        <w:r>
          <w:rPr>
            <w:noProof/>
            <w:webHidden/>
          </w:rPr>
          <w:fldChar w:fldCharType="end"/>
        </w:r>
      </w:hyperlink>
    </w:p>
    <w:p w14:paraId="6CF50327" w14:textId="299FF98E" w:rsidR="009B1F96" w:rsidRDefault="009B1F96">
      <w:pPr>
        <w:pStyle w:val="TJ4"/>
        <w:rPr>
          <w:rFonts w:asciiTheme="minorHAnsi" w:hAnsiTheme="minorHAnsi" w:cstheme="minorBidi"/>
          <w:noProof/>
          <w:sz w:val="24"/>
          <w:szCs w:val="21"/>
          <w:lang w:eastAsia="en-GB" w:bidi="sa-IN"/>
        </w:rPr>
      </w:pPr>
      <w:hyperlink w:anchor="_Toc221291497" w:history="1">
        <w:r w:rsidRPr="003947AB">
          <w:rPr>
            <w:rStyle w:val="Hiperhivatkozs"/>
            <w:noProof/>
            <w:lang w:bidi="ar-SA"/>
          </w:rPr>
          <w:t>4.6.3.6. Multiple vowel markers within a complex glyph</w:t>
        </w:r>
        <w:r>
          <w:rPr>
            <w:noProof/>
            <w:webHidden/>
          </w:rPr>
          <w:tab/>
        </w:r>
        <w:r>
          <w:rPr>
            <w:noProof/>
            <w:webHidden/>
          </w:rPr>
          <w:fldChar w:fldCharType="begin"/>
        </w:r>
        <w:r>
          <w:rPr>
            <w:noProof/>
            <w:webHidden/>
          </w:rPr>
          <w:instrText xml:space="preserve"> PAGEREF _Toc221291497 \h </w:instrText>
        </w:r>
        <w:r>
          <w:rPr>
            <w:noProof/>
            <w:webHidden/>
          </w:rPr>
        </w:r>
        <w:r>
          <w:rPr>
            <w:noProof/>
            <w:webHidden/>
          </w:rPr>
          <w:fldChar w:fldCharType="separate"/>
        </w:r>
        <w:r>
          <w:rPr>
            <w:noProof/>
            <w:webHidden/>
          </w:rPr>
          <w:t>48</w:t>
        </w:r>
        <w:r>
          <w:rPr>
            <w:noProof/>
            <w:webHidden/>
          </w:rPr>
          <w:fldChar w:fldCharType="end"/>
        </w:r>
      </w:hyperlink>
    </w:p>
    <w:p w14:paraId="0E86DD04" w14:textId="13077CC1" w:rsidR="009B1F96" w:rsidRDefault="009B1F96">
      <w:pPr>
        <w:pStyle w:val="TJ4"/>
        <w:rPr>
          <w:rFonts w:asciiTheme="minorHAnsi" w:hAnsiTheme="minorHAnsi" w:cstheme="minorBidi"/>
          <w:noProof/>
          <w:sz w:val="24"/>
          <w:szCs w:val="21"/>
          <w:lang w:eastAsia="en-GB" w:bidi="sa-IN"/>
        </w:rPr>
      </w:pPr>
      <w:hyperlink w:anchor="_Toc221291498" w:history="1">
        <w:r w:rsidRPr="003947AB">
          <w:rPr>
            <w:rStyle w:val="Hiperhivatkozs"/>
            <w:noProof/>
            <w:lang w:bidi="ar-SA"/>
          </w:rPr>
          <w:t>4.6.3.7. Independent vowel signs as parts of complex glyphs</w:t>
        </w:r>
        <w:r>
          <w:rPr>
            <w:noProof/>
            <w:webHidden/>
          </w:rPr>
          <w:tab/>
        </w:r>
        <w:r>
          <w:rPr>
            <w:noProof/>
            <w:webHidden/>
          </w:rPr>
          <w:fldChar w:fldCharType="begin"/>
        </w:r>
        <w:r>
          <w:rPr>
            <w:noProof/>
            <w:webHidden/>
          </w:rPr>
          <w:instrText xml:space="preserve"> PAGEREF _Toc221291498 \h </w:instrText>
        </w:r>
        <w:r>
          <w:rPr>
            <w:noProof/>
            <w:webHidden/>
          </w:rPr>
        </w:r>
        <w:r>
          <w:rPr>
            <w:noProof/>
            <w:webHidden/>
          </w:rPr>
          <w:fldChar w:fldCharType="separate"/>
        </w:r>
        <w:r>
          <w:rPr>
            <w:noProof/>
            <w:webHidden/>
          </w:rPr>
          <w:t>48</w:t>
        </w:r>
        <w:r>
          <w:rPr>
            <w:noProof/>
            <w:webHidden/>
          </w:rPr>
          <w:fldChar w:fldCharType="end"/>
        </w:r>
      </w:hyperlink>
    </w:p>
    <w:p w14:paraId="66D9A104" w14:textId="22B5CC9D" w:rsidR="009B1F96" w:rsidRDefault="009B1F96">
      <w:pPr>
        <w:pStyle w:val="TJ2"/>
        <w:rPr>
          <w:rFonts w:asciiTheme="minorHAnsi" w:hAnsiTheme="minorHAnsi" w:cstheme="minorBidi"/>
          <w:noProof/>
          <w:sz w:val="24"/>
          <w:szCs w:val="21"/>
          <w:lang w:eastAsia="en-GB" w:bidi="sa-IN"/>
        </w:rPr>
      </w:pPr>
      <w:hyperlink w:anchor="_Toc221291499" w:history="1">
        <w:r w:rsidRPr="003947AB">
          <w:rPr>
            <w:rStyle w:val="Hiperhivatkozs"/>
            <w:noProof/>
            <w:lang w:bidi="ar-SA"/>
          </w:rPr>
          <w:t>4.7. Editorial interpretation</w:t>
        </w:r>
        <w:r>
          <w:rPr>
            <w:noProof/>
            <w:webHidden/>
          </w:rPr>
          <w:tab/>
        </w:r>
        <w:r>
          <w:rPr>
            <w:noProof/>
            <w:webHidden/>
          </w:rPr>
          <w:fldChar w:fldCharType="begin"/>
        </w:r>
        <w:r>
          <w:rPr>
            <w:noProof/>
            <w:webHidden/>
          </w:rPr>
          <w:instrText xml:space="preserve"> PAGEREF _Toc221291499 \h </w:instrText>
        </w:r>
        <w:r>
          <w:rPr>
            <w:noProof/>
            <w:webHidden/>
          </w:rPr>
        </w:r>
        <w:r>
          <w:rPr>
            <w:noProof/>
            <w:webHidden/>
          </w:rPr>
          <w:fldChar w:fldCharType="separate"/>
        </w:r>
        <w:r>
          <w:rPr>
            <w:noProof/>
            <w:webHidden/>
          </w:rPr>
          <w:t>49</w:t>
        </w:r>
        <w:r>
          <w:rPr>
            <w:noProof/>
            <w:webHidden/>
          </w:rPr>
          <w:fldChar w:fldCharType="end"/>
        </w:r>
      </w:hyperlink>
    </w:p>
    <w:p w14:paraId="460309FE" w14:textId="09747542" w:rsidR="009B1F96" w:rsidRDefault="009B1F96">
      <w:pPr>
        <w:pStyle w:val="TJ3"/>
        <w:rPr>
          <w:rFonts w:asciiTheme="minorHAnsi" w:hAnsiTheme="minorHAnsi" w:cstheme="minorBidi"/>
          <w:noProof/>
          <w:sz w:val="24"/>
          <w:szCs w:val="21"/>
          <w:lang w:eastAsia="en-GB" w:bidi="sa-IN"/>
        </w:rPr>
      </w:pPr>
      <w:hyperlink w:anchor="_Toc221291500" w:history="1">
        <w:r w:rsidRPr="003947AB">
          <w:rPr>
            <w:rStyle w:val="Hiperhivatkozs"/>
            <w:noProof/>
            <w:lang w:bidi="ar-SA"/>
          </w:rPr>
          <w:t>4.7.1. Silent identification of homographs</w:t>
        </w:r>
        <w:r>
          <w:rPr>
            <w:noProof/>
            <w:webHidden/>
          </w:rPr>
          <w:tab/>
        </w:r>
        <w:r>
          <w:rPr>
            <w:noProof/>
            <w:webHidden/>
          </w:rPr>
          <w:fldChar w:fldCharType="begin"/>
        </w:r>
        <w:r>
          <w:rPr>
            <w:noProof/>
            <w:webHidden/>
          </w:rPr>
          <w:instrText xml:space="preserve"> PAGEREF _Toc221291500 \h </w:instrText>
        </w:r>
        <w:r>
          <w:rPr>
            <w:noProof/>
            <w:webHidden/>
          </w:rPr>
        </w:r>
        <w:r>
          <w:rPr>
            <w:noProof/>
            <w:webHidden/>
          </w:rPr>
          <w:fldChar w:fldCharType="separate"/>
        </w:r>
        <w:r>
          <w:rPr>
            <w:noProof/>
            <w:webHidden/>
          </w:rPr>
          <w:t>49</w:t>
        </w:r>
        <w:r>
          <w:rPr>
            <w:noProof/>
            <w:webHidden/>
          </w:rPr>
          <w:fldChar w:fldCharType="end"/>
        </w:r>
      </w:hyperlink>
    </w:p>
    <w:p w14:paraId="7DA3328E" w14:textId="7F62A23D" w:rsidR="009B1F96" w:rsidRDefault="009B1F96">
      <w:pPr>
        <w:pStyle w:val="TJ3"/>
        <w:rPr>
          <w:rFonts w:asciiTheme="minorHAnsi" w:hAnsiTheme="minorHAnsi" w:cstheme="minorBidi"/>
          <w:noProof/>
          <w:sz w:val="24"/>
          <w:szCs w:val="21"/>
          <w:lang w:eastAsia="en-GB" w:bidi="sa-IN"/>
        </w:rPr>
      </w:pPr>
      <w:hyperlink w:anchor="_Toc221291501" w:history="1">
        <w:r w:rsidRPr="003947AB">
          <w:rPr>
            <w:rStyle w:val="Hiperhivatkozs"/>
            <w:noProof/>
            <w:lang w:bidi="ar-SA"/>
          </w:rPr>
          <w:t>4.7.2. Poorly legible text</w:t>
        </w:r>
        <w:r>
          <w:rPr>
            <w:noProof/>
            <w:webHidden/>
          </w:rPr>
          <w:tab/>
        </w:r>
        <w:r>
          <w:rPr>
            <w:noProof/>
            <w:webHidden/>
          </w:rPr>
          <w:fldChar w:fldCharType="begin"/>
        </w:r>
        <w:r>
          <w:rPr>
            <w:noProof/>
            <w:webHidden/>
          </w:rPr>
          <w:instrText xml:space="preserve"> PAGEREF _Toc221291501 \h </w:instrText>
        </w:r>
        <w:r>
          <w:rPr>
            <w:noProof/>
            <w:webHidden/>
          </w:rPr>
        </w:r>
        <w:r>
          <w:rPr>
            <w:noProof/>
            <w:webHidden/>
          </w:rPr>
          <w:fldChar w:fldCharType="separate"/>
        </w:r>
        <w:r>
          <w:rPr>
            <w:noProof/>
            <w:webHidden/>
          </w:rPr>
          <w:t>49</w:t>
        </w:r>
        <w:r>
          <w:rPr>
            <w:noProof/>
            <w:webHidden/>
          </w:rPr>
          <w:fldChar w:fldCharType="end"/>
        </w:r>
      </w:hyperlink>
    </w:p>
    <w:p w14:paraId="78D77741" w14:textId="6FC284F1" w:rsidR="009B1F96" w:rsidRDefault="009B1F96">
      <w:pPr>
        <w:pStyle w:val="TJ4"/>
        <w:rPr>
          <w:rFonts w:asciiTheme="minorHAnsi" w:hAnsiTheme="minorHAnsi" w:cstheme="minorBidi"/>
          <w:noProof/>
          <w:sz w:val="24"/>
          <w:szCs w:val="21"/>
          <w:lang w:eastAsia="en-GB" w:bidi="sa-IN"/>
        </w:rPr>
      </w:pPr>
      <w:hyperlink w:anchor="_Toc221291502" w:history="1">
        <w:r w:rsidRPr="003947AB">
          <w:rPr>
            <w:rStyle w:val="Hiperhivatkozs"/>
            <w:noProof/>
            <w:lang w:bidi="ar-SA"/>
          </w:rPr>
          <w:t>4.7.2.1. Wildcards for unidentified consonants and vowels</w:t>
        </w:r>
        <w:r>
          <w:rPr>
            <w:noProof/>
            <w:webHidden/>
          </w:rPr>
          <w:tab/>
        </w:r>
        <w:r>
          <w:rPr>
            <w:noProof/>
            <w:webHidden/>
          </w:rPr>
          <w:fldChar w:fldCharType="begin"/>
        </w:r>
        <w:r>
          <w:rPr>
            <w:noProof/>
            <w:webHidden/>
          </w:rPr>
          <w:instrText xml:space="preserve"> PAGEREF _Toc221291502 \h </w:instrText>
        </w:r>
        <w:r>
          <w:rPr>
            <w:noProof/>
            <w:webHidden/>
          </w:rPr>
        </w:r>
        <w:r>
          <w:rPr>
            <w:noProof/>
            <w:webHidden/>
          </w:rPr>
          <w:fldChar w:fldCharType="separate"/>
        </w:r>
        <w:r>
          <w:rPr>
            <w:noProof/>
            <w:webHidden/>
          </w:rPr>
          <w:t>50</w:t>
        </w:r>
        <w:r>
          <w:rPr>
            <w:noProof/>
            <w:webHidden/>
          </w:rPr>
          <w:fldChar w:fldCharType="end"/>
        </w:r>
      </w:hyperlink>
    </w:p>
    <w:p w14:paraId="7D06FA9C" w14:textId="1D9C8984" w:rsidR="009B1F96" w:rsidRDefault="009B1F96">
      <w:pPr>
        <w:pStyle w:val="TJ3"/>
        <w:rPr>
          <w:rFonts w:asciiTheme="minorHAnsi" w:hAnsiTheme="minorHAnsi" w:cstheme="minorBidi"/>
          <w:noProof/>
          <w:sz w:val="24"/>
          <w:szCs w:val="21"/>
          <w:lang w:eastAsia="en-GB" w:bidi="sa-IN"/>
        </w:rPr>
      </w:pPr>
      <w:hyperlink w:anchor="_Toc221291503" w:history="1">
        <w:r w:rsidRPr="003947AB">
          <w:rPr>
            <w:rStyle w:val="Hiperhivatkozs"/>
            <w:noProof/>
            <w:lang w:bidi="ar-SA"/>
          </w:rPr>
          <w:t xml:space="preserve">4.7.3. Distinction of long </w:t>
        </w:r>
        <w:r w:rsidRPr="003947AB">
          <w:rPr>
            <w:rStyle w:val="Hiperhivatkozs"/>
            <w:i/>
            <w:iCs/>
            <w:noProof/>
            <w:lang w:bidi="ar-SA"/>
          </w:rPr>
          <w:t>ē</w:t>
        </w:r>
        <w:r w:rsidRPr="003947AB">
          <w:rPr>
            <w:rStyle w:val="Hiperhivatkozs"/>
            <w:noProof/>
            <w:lang w:bidi="ar-SA"/>
          </w:rPr>
          <w:t xml:space="preserve"> and </w:t>
        </w:r>
        <w:r w:rsidRPr="003947AB">
          <w:rPr>
            <w:rStyle w:val="Hiperhivatkozs"/>
            <w:i/>
            <w:iCs/>
            <w:noProof/>
            <w:lang w:bidi="ar-SA"/>
          </w:rPr>
          <w:t>ō</w:t>
        </w:r>
        <w:r w:rsidRPr="003947AB">
          <w:rPr>
            <w:rStyle w:val="Hiperhivatkozs"/>
            <w:noProof/>
            <w:lang w:bidi="ar-SA"/>
          </w:rPr>
          <w:t xml:space="preserve"> from short </w:t>
        </w:r>
        <w:r w:rsidRPr="003947AB">
          <w:rPr>
            <w:rStyle w:val="Hiperhivatkozs"/>
            <w:i/>
            <w:iCs/>
            <w:noProof/>
            <w:lang w:bidi="ar-SA"/>
          </w:rPr>
          <w:t>e</w:t>
        </w:r>
        <w:r w:rsidRPr="003947AB">
          <w:rPr>
            <w:rStyle w:val="Hiperhivatkozs"/>
            <w:noProof/>
            <w:lang w:bidi="ar-SA"/>
          </w:rPr>
          <w:t xml:space="preserve"> and </w:t>
        </w:r>
        <w:r w:rsidRPr="003947AB">
          <w:rPr>
            <w:rStyle w:val="Hiperhivatkozs"/>
            <w:i/>
            <w:iCs/>
            <w:noProof/>
            <w:lang w:bidi="ar-SA"/>
          </w:rPr>
          <w:t>o</w:t>
        </w:r>
        <w:r>
          <w:rPr>
            <w:noProof/>
            <w:webHidden/>
          </w:rPr>
          <w:tab/>
        </w:r>
        <w:r>
          <w:rPr>
            <w:noProof/>
            <w:webHidden/>
          </w:rPr>
          <w:fldChar w:fldCharType="begin"/>
        </w:r>
        <w:r>
          <w:rPr>
            <w:noProof/>
            <w:webHidden/>
          </w:rPr>
          <w:instrText xml:space="preserve"> PAGEREF _Toc221291503 \h </w:instrText>
        </w:r>
        <w:r>
          <w:rPr>
            <w:noProof/>
            <w:webHidden/>
          </w:rPr>
        </w:r>
        <w:r>
          <w:rPr>
            <w:noProof/>
            <w:webHidden/>
          </w:rPr>
          <w:fldChar w:fldCharType="separate"/>
        </w:r>
        <w:r>
          <w:rPr>
            <w:noProof/>
            <w:webHidden/>
          </w:rPr>
          <w:t>50</w:t>
        </w:r>
        <w:r>
          <w:rPr>
            <w:noProof/>
            <w:webHidden/>
          </w:rPr>
          <w:fldChar w:fldCharType="end"/>
        </w:r>
      </w:hyperlink>
    </w:p>
    <w:p w14:paraId="0FC93892" w14:textId="5132A261" w:rsidR="009B1F96" w:rsidRDefault="009B1F96">
      <w:pPr>
        <w:pStyle w:val="TJ3"/>
        <w:rPr>
          <w:rFonts w:asciiTheme="minorHAnsi" w:hAnsiTheme="minorHAnsi" w:cstheme="minorBidi"/>
          <w:noProof/>
          <w:sz w:val="24"/>
          <w:szCs w:val="21"/>
          <w:lang w:eastAsia="en-GB" w:bidi="sa-IN"/>
        </w:rPr>
      </w:pPr>
      <w:hyperlink w:anchor="_Toc221291504" w:history="1">
        <w:r w:rsidRPr="003947AB">
          <w:rPr>
            <w:rStyle w:val="Hiperhivatkozs"/>
            <w:noProof/>
            <w:lang w:bidi="ar-SA"/>
          </w:rPr>
          <w:t>4.7.4. Short vowel written where a corresponding long vowel is expected</w:t>
        </w:r>
        <w:r>
          <w:rPr>
            <w:noProof/>
            <w:webHidden/>
          </w:rPr>
          <w:tab/>
        </w:r>
        <w:r>
          <w:rPr>
            <w:noProof/>
            <w:webHidden/>
          </w:rPr>
          <w:fldChar w:fldCharType="begin"/>
        </w:r>
        <w:r>
          <w:rPr>
            <w:noProof/>
            <w:webHidden/>
          </w:rPr>
          <w:instrText xml:space="preserve"> PAGEREF _Toc221291504 \h </w:instrText>
        </w:r>
        <w:r>
          <w:rPr>
            <w:noProof/>
            <w:webHidden/>
          </w:rPr>
        </w:r>
        <w:r>
          <w:rPr>
            <w:noProof/>
            <w:webHidden/>
          </w:rPr>
          <w:fldChar w:fldCharType="separate"/>
        </w:r>
        <w:r>
          <w:rPr>
            <w:noProof/>
            <w:webHidden/>
          </w:rPr>
          <w:t>50</w:t>
        </w:r>
        <w:r>
          <w:rPr>
            <w:noProof/>
            <w:webHidden/>
          </w:rPr>
          <w:fldChar w:fldCharType="end"/>
        </w:r>
      </w:hyperlink>
    </w:p>
    <w:p w14:paraId="358C034B" w14:textId="08C1AF65" w:rsidR="009B1F96" w:rsidRDefault="009B1F96">
      <w:pPr>
        <w:pStyle w:val="TJ3"/>
        <w:rPr>
          <w:rFonts w:asciiTheme="minorHAnsi" w:hAnsiTheme="minorHAnsi" w:cstheme="minorBidi"/>
          <w:noProof/>
          <w:sz w:val="24"/>
          <w:szCs w:val="21"/>
          <w:lang w:eastAsia="en-GB" w:bidi="sa-IN"/>
        </w:rPr>
      </w:pPr>
      <w:hyperlink w:anchor="_Toc221291505" w:history="1">
        <w:r w:rsidRPr="003947AB">
          <w:rPr>
            <w:rStyle w:val="Hiperhivatkozs"/>
            <w:noProof/>
            <w:lang w:bidi="ar-SA"/>
          </w:rPr>
          <w:t>4.7.5. Sandhi analysis</w:t>
        </w:r>
        <w:r>
          <w:rPr>
            <w:noProof/>
            <w:webHidden/>
          </w:rPr>
          <w:tab/>
        </w:r>
        <w:r>
          <w:rPr>
            <w:noProof/>
            <w:webHidden/>
          </w:rPr>
          <w:fldChar w:fldCharType="begin"/>
        </w:r>
        <w:r>
          <w:rPr>
            <w:noProof/>
            <w:webHidden/>
          </w:rPr>
          <w:instrText xml:space="preserve"> PAGEREF _Toc221291505 \h </w:instrText>
        </w:r>
        <w:r>
          <w:rPr>
            <w:noProof/>
            <w:webHidden/>
          </w:rPr>
        </w:r>
        <w:r>
          <w:rPr>
            <w:noProof/>
            <w:webHidden/>
          </w:rPr>
          <w:fldChar w:fldCharType="separate"/>
        </w:r>
        <w:r>
          <w:rPr>
            <w:noProof/>
            <w:webHidden/>
          </w:rPr>
          <w:t>51</w:t>
        </w:r>
        <w:r>
          <w:rPr>
            <w:noProof/>
            <w:webHidden/>
          </w:rPr>
          <w:fldChar w:fldCharType="end"/>
        </w:r>
      </w:hyperlink>
    </w:p>
    <w:p w14:paraId="57672E4F" w14:textId="03311FB4" w:rsidR="009B1F96" w:rsidRDefault="009B1F96">
      <w:pPr>
        <w:pStyle w:val="TJ4"/>
        <w:rPr>
          <w:rFonts w:asciiTheme="minorHAnsi" w:hAnsiTheme="minorHAnsi" w:cstheme="minorBidi"/>
          <w:noProof/>
          <w:sz w:val="24"/>
          <w:szCs w:val="21"/>
          <w:lang w:eastAsia="en-GB" w:bidi="sa-IN"/>
        </w:rPr>
      </w:pPr>
      <w:hyperlink w:anchor="_Toc221291506" w:history="1">
        <w:r w:rsidRPr="003947AB">
          <w:rPr>
            <w:rStyle w:val="Hiperhivatkozs"/>
            <w:noProof/>
            <w:lang w:bidi="ar-SA"/>
          </w:rPr>
          <w:t>4.7.5.1. Epenthetic consonants</w:t>
        </w:r>
        <w:r>
          <w:rPr>
            <w:noProof/>
            <w:webHidden/>
          </w:rPr>
          <w:tab/>
        </w:r>
        <w:r>
          <w:rPr>
            <w:noProof/>
            <w:webHidden/>
          </w:rPr>
          <w:fldChar w:fldCharType="begin"/>
        </w:r>
        <w:r>
          <w:rPr>
            <w:noProof/>
            <w:webHidden/>
          </w:rPr>
          <w:instrText xml:space="preserve"> PAGEREF _Toc221291506 \h </w:instrText>
        </w:r>
        <w:r>
          <w:rPr>
            <w:noProof/>
            <w:webHidden/>
          </w:rPr>
        </w:r>
        <w:r>
          <w:rPr>
            <w:noProof/>
            <w:webHidden/>
          </w:rPr>
          <w:fldChar w:fldCharType="separate"/>
        </w:r>
        <w:r>
          <w:rPr>
            <w:noProof/>
            <w:webHidden/>
          </w:rPr>
          <w:t>51</w:t>
        </w:r>
        <w:r>
          <w:rPr>
            <w:noProof/>
            <w:webHidden/>
          </w:rPr>
          <w:fldChar w:fldCharType="end"/>
        </w:r>
      </w:hyperlink>
    </w:p>
    <w:p w14:paraId="2C687347" w14:textId="450F2CBE" w:rsidR="009B1F96" w:rsidRDefault="009B1F96">
      <w:pPr>
        <w:pStyle w:val="TJ4"/>
        <w:rPr>
          <w:rFonts w:asciiTheme="minorHAnsi" w:hAnsiTheme="minorHAnsi" w:cstheme="minorBidi"/>
          <w:noProof/>
          <w:sz w:val="24"/>
          <w:szCs w:val="21"/>
          <w:lang w:eastAsia="en-GB" w:bidi="sa-IN"/>
        </w:rPr>
      </w:pPr>
      <w:hyperlink w:anchor="_Toc221291507" w:history="1">
        <w:r w:rsidRPr="003947AB">
          <w:rPr>
            <w:rStyle w:val="Hiperhivatkozs"/>
            <w:noProof/>
            <w:lang w:bidi="ar-SA"/>
          </w:rPr>
          <w:t>4.7.5.2. Elision of final vowels</w:t>
        </w:r>
        <w:r>
          <w:rPr>
            <w:noProof/>
            <w:webHidden/>
          </w:rPr>
          <w:tab/>
        </w:r>
        <w:r>
          <w:rPr>
            <w:noProof/>
            <w:webHidden/>
          </w:rPr>
          <w:fldChar w:fldCharType="begin"/>
        </w:r>
        <w:r>
          <w:rPr>
            <w:noProof/>
            <w:webHidden/>
          </w:rPr>
          <w:instrText xml:space="preserve"> PAGEREF _Toc221291507 \h </w:instrText>
        </w:r>
        <w:r>
          <w:rPr>
            <w:noProof/>
            <w:webHidden/>
          </w:rPr>
        </w:r>
        <w:r>
          <w:rPr>
            <w:noProof/>
            <w:webHidden/>
          </w:rPr>
          <w:fldChar w:fldCharType="separate"/>
        </w:r>
        <w:r>
          <w:rPr>
            <w:noProof/>
            <w:webHidden/>
          </w:rPr>
          <w:t>51</w:t>
        </w:r>
        <w:r>
          <w:rPr>
            <w:noProof/>
            <w:webHidden/>
          </w:rPr>
          <w:fldChar w:fldCharType="end"/>
        </w:r>
      </w:hyperlink>
    </w:p>
    <w:p w14:paraId="3E1B37D2" w14:textId="5AE2100B" w:rsidR="009B1F96" w:rsidRDefault="009B1F96">
      <w:pPr>
        <w:pStyle w:val="TJ3"/>
        <w:rPr>
          <w:rFonts w:asciiTheme="minorHAnsi" w:hAnsiTheme="minorHAnsi" w:cstheme="minorBidi"/>
          <w:noProof/>
          <w:sz w:val="24"/>
          <w:szCs w:val="21"/>
          <w:lang w:eastAsia="en-GB" w:bidi="sa-IN"/>
        </w:rPr>
      </w:pPr>
      <w:hyperlink w:anchor="_Toc221291508" w:history="1">
        <w:r w:rsidRPr="003947AB">
          <w:rPr>
            <w:rStyle w:val="Hiperhivatkozs"/>
            <w:noProof/>
            <w:lang w:bidi="ar-SA"/>
          </w:rPr>
          <w:t>4.7.6. Free annotation</w:t>
        </w:r>
        <w:r>
          <w:rPr>
            <w:noProof/>
            <w:webHidden/>
          </w:rPr>
          <w:tab/>
        </w:r>
        <w:r>
          <w:rPr>
            <w:noProof/>
            <w:webHidden/>
          </w:rPr>
          <w:fldChar w:fldCharType="begin"/>
        </w:r>
        <w:r>
          <w:rPr>
            <w:noProof/>
            <w:webHidden/>
          </w:rPr>
          <w:instrText xml:space="preserve"> PAGEREF _Toc221291508 \h </w:instrText>
        </w:r>
        <w:r>
          <w:rPr>
            <w:noProof/>
            <w:webHidden/>
          </w:rPr>
        </w:r>
        <w:r>
          <w:rPr>
            <w:noProof/>
            <w:webHidden/>
          </w:rPr>
          <w:fldChar w:fldCharType="separate"/>
        </w:r>
        <w:r>
          <w:rPr>
            <w:noProof/>
            <w:webHidden/>
          </w:rPr>
          <w:t>52</w:t>
        </w:r>
        <w:r>
          <w:rPr>
            <w:noProof/>
            <w:webHidden/>
          </w:rPr>
          <w:fldChar w:fldCharType="end"/>
        </w:r>
      </w:hyperlink>
    </w:p>
    <w:p w14:paraId="353942A4" w14:textId="49B5FE1A" w:rsidR="009B1F96" w:rsidRDefault="009B1F96">
      <w:pPr>
        <w:pStyle w:val="TJ1"/>
        <w:rPr>
          <w:rFonts w:asciiTheme="minorHAnsi" w:hAnsiTheme="minorHAnsi" w:cstheme="minorBidi"/>
          <w:b w:val="0"/>
          <w:noProof/>
          <w:sz w:val="24"/>
          <w:szCs w:val="21"/>
          <w:lang w:eastAsia="en-GB" w:bidi="sa-IN"/>
        </w:rPr>
      </w:pPr>
      <w:hyperlink w:anchor="_Toc221291509" w:history="1">
        <w:r w:rsidRPr="003947AB">
          <w:rPr>
            <w:rStyle w:val="Hiperhivatkozs"/>
            <w:noProof/>
            <w:lang w:bidi="ar-SA"/>
          </w:rPr>
          <w:t>5. Numeral signs</w:t>
        </w:r>
        <w:r>
          <w:rPr>
            <w:noProof/>
            <w:webHidden/>
          </w:rPr>
          <w:tab/>
        </w:r>
        <w:r>
          <w:rPr>
            <w:noProof/>
            <w:webHidden/>
          </w:rPr>
          <w:fldChar w:fldCharType="begin"/>
        </w:r>
        <w:r>
          <w:rPr>
            <w:noProof/>
            <w:webHidden/>
          </w:rPr>
          <w:instrText xml:space="preserve"> PAGEREF _Toc221291509 \h </w:instrText>
        </w:r>
        <w:r>
          <w:rPr>
            <w:noProof/>
            <w:webHidden/>
          </w:rPr>
        </w:r>
        <w:r>
          <w:rPr>
            <w:noProof/>
            <w:webHidden/>
          </w:rPr>
          <w:fldChar w:fldCharType="separate"/>
        </w:r>
        <w:r>
          <w:rPr>
            <w:noProof/>
            <w:webHidden/>
          </w:rPr>
          <w:t>53</w:t>
        </w:r>
        <w:r>
          <w:rPr>
            <w:noProof/>
            <w:webHidden/>
          </w:rPr>
          <w:fldChar w:fldCharType="end"/>
        </w:r>
      </w:hyperlink>
    </w:p>
    <w:p w14:paraId="70BE4EC3" w14:textId="29C0E0E7" w:rsidR="009B1F96" w:rsidRDefault="009B1F96">
      <w:pPr>
        <w:pStyle w:val="TJ2"/>
        <w:rPr>
          <w:rFonts w:asciiTheme="minorHAnsi" w:hAnsiTheme="minorHAnsi" w:cstheme="minorBidi"/>
          <w:noProof/>
          <w:sz w:val="24"/>
          <w:szCs w:val="21"/>
          <w:lang w:eastAsia="en-GB" w:bidi="sa-IN"/>
        </w:rPr>
      </w:pPr>
      <w:hyperlink w:anchor="_Toc221291510" w:history="1">
        <w:r w:rsidRPr="003947AB">
          <w:rPr>
            <w:rStyle w:val="Hiperhivatkozs"/>
            <w:noProof/>
            <w:lang w:bidi="ar-SA"/>
          </w:rPr>
          <w:t>5.1. Overview</w:t>
        </w:r>
        <w:r>
          <w:rPr>
            <w:noProof/>
            <w:webHidden/>
          </w:rPr>
          <w:tab/>
        </w:r>
        <w:r>
          <w:rPr>
            <w:noProof/>
            <w:webHidden/>
          </w:rPr>
          <w:fldChar w:fldCharType="begin"/>
        </w:r>
        <w:r>
          <w:rPr>
            <w:noProof/>
            <w:webHidden/>
          </w:rPr>
          <w:instrText xml:space="preserve"> PAGEREF _Toc221291510 \h </w:instrText>
        </w:r>
        <w:r>
          <w:rPr>
            <w:noProof/>
            <w:webHidden/>
          </w:rPr>
        </w:r>
        <w:r>
          <w:rPr>
            <w:noProof/>
            <w:webHidden/>
          </w:rPr>
          <w:fldChar w:fldCharType="separate"/>
        </w:r>
        <w:r>
          <w:rPr>
            <w:noProof/>
            <w:webHidden/>
          </w:rPr>
          <w:t>53</w:t>
        </w:r>
        <w:r>
          <w:rPr>
            <w:noProof/>
            <w:webHidden/>
          </w:rPr>
          <w:fldChar w:fldCharType="end"/>
        </w:r>
      </w:hyperlink>
    </w:p>
    <w:p w14:paraId="4FE09017" w14:textId="514A2888" w:rsidR="009B1F96" w:rsidRDefault="009B1F96">
      <w:pPr>
        <w:pStyle w:val="TJ2"/>
        <w:rPr>
          <w:rFonts w:asciiTheme="minorHAnsi" w:hAnsiTheme="minorHAnsi" w:cstheme="minorBidi"/>
          <w:noProof/>
          <w:sz w:val="24"/>
          <w:szCs w:val="21"/>
          <w:lang w:eastAsia="en-GB" w:bidi="sa-IN"/>
        </w:rPr>
      </w:pPr>
      <w:hyperlink w:anchor="_Toc221291511" w:history="1">
        <w:r w:rsidRPr="003947AB">
          <w:rPr>
            <w:rStyle w:val="Hiperhivatkozs"/>
            <w:noProof/>
            <w:lang w:bidi="ar-SA"/>
          </w:rPr>
          <w:t>5.2. The digits 0 to 9</w:t>
        </w:r>
        <w:r>
          <w:rPr>
            <w:noProof/>
            <w:webHidden/>
          </w:rPr>
          <w:tab/>
        </w:r>
        <w:r>
          <w:rPr>
            <w:noProof/>
            <w:webHidden/>
          </w:rPr>
          <w:fldChar w:fldCharType="begin"/>
        </w:r>
        <w:r>
          <w:rPr>
            <w:noProof/>
            <w:webHidden/>
          </w:rPr>
          <w:instrText xml:space="preserve"> PAGEREF _Toc221291511 \h </w:instrText>
        </w:r>
        <w:r>
          <w:rPr>
            <w:noProof/>
            <w:webHidden/>
          </w:rPr>
        </w:r>
        <w:r>
          <w:rPr>
            <w:noProof/>
            <w:webHidden/>
          </w:rPr>
          <w:fldChar w:fldCharType="separate"/>
        </w:r>
        <w:r>
          <w:rPr>
            <w:noProof/>
            <w:webHidden/>
          </w:rPr>
          <w:t>53</w:t>
        </w:r>
        <w:r>
          <w:rPr>
            <w:noProof/>
            <w:webHidden/>
          </w:rPr>
          <w:fldChar w:fldCharType="end"/>
        </w:r>
      </w:hyperlink>
    </w:p>
    <w:p w14:paraId="7504A8EE" w14:textId="51C2C181" w:rsidR="009B1F96" w:rsidRDefault="009B1F96">
      <w:pPr>
        <w:pStyle w:val="TJ2"/>
        <w:rPr>
          <w:rFonts w:asciiTheme="minorHAnsi" w:hAnsiTheme="minorHAnsi" w:cstheme="minorBidi"/>
          <w:noProof/>
          <w:sz w:val="24"/>
          <w:szCs w:val="21"/>
          <w:lang w:eastAsia="en-GB" w:bidi="sa-IN"/>
        </w:rPr>
      </w:pPr>
      <w:hyperlink w:anchor="_Toc221291512" w:history="1">
        <w:r w:rsidRPr="003947AB">
          <w:rPr>
            <w:rStyle w:val="Hiperhivatkozs"/>
            <w:noProof/>
            <w:lang w:bidi="ar-SA"/>
          </w:rPr>
          <w:t>5.3. Other numeral signs</w:t>
        </w:r>
        <w:r>
          <w:rPr>
            <w:noProof/>
            <w:webHidden/>
          </w:rPr>
          <w:tab/>
        </w:r>
        <w:r>
          <w:rPr>
            <w:noProof/>
            <w:webHidden/>
          </w:rPr>
          <w:fldChar w:fldCharType="begin"/>
        </w:r>
        <w:r>
          <w:rPr>
            <w:noProof/>
            <w:webHidden/>
          </w:rPr>
          <w:instrText xml:space="preserve"> PAGEREF _Toc221291512 \h </w:instrText>
        </w:r>
        <w:r>
          <w:rPr>
            <w:noProof/>
            <w:webHidden/>
          </w:rPr>
        </w:r>
        <w:r>
          <w:rPr>
            <w:noProof/>
            <w:webHidden/>
          </w:rPr>
          <w:fldChar w:fldCharType="separate"/>
        </w:r>
        <w:r>
          <w:rPr>
            <w:noProof/>
            <w:webHidden/>
          </w:rPr>
          <w:t>53</w:t>
        </w:r>
        <w:r>
          <w:rPr>
            <w:noProof/>
            <w:webHidden/>
          </w:rPr>
          <w:fldChar w:fldCharType="end"/>
        </w:r>
      </w:hyperlink>
    </w:p>
    <w:p w14:paraId="4ED1A5DA" w14:textId="361E898C" w:rsidR="009B1F96" w:rsidRDefault="009B1F96">
      <w:pPr>
        <w:pStyle w:val="TJ3"/>
        <w:rPr>
          <w:rFonts w:asciiTheme="minorHAnsi" w:hAnsiTheme="minorHAnsi" w:cstheme="minorBidi"/>
          <w:noProof/>
          <w:sz w:val="24"/>
          <w:szCs w:val="21"/>
          <w:lang w:eastAsia="en-GB" w:bidi="sa-IN"/>
        </w:rPr>
      </w:pPr>
      <w:hyperlink w:anchor="_Toc221291513" w:history="1">
        <w:r w:rsidRPr="003947AB">
          <w:rPr>
            <w:rStyle w:val="Hiperhivatkozs"/>
            <w:noProof/>
            <w:lang w:bidi="ar-SA"/>
          </w:rPr>
          <w:t>5.3.1. Markup for numeral signs transliterated with more than one target character</w:t>
        </w:r>
        <w:r>
          <w:rPr>
            <w:noProof/>
            <w:webHidden/>
          </w:rPr>
          <w:tab/>
        </w:r>
        <w:r>
          <w:rPr>
            <w:noProof/>
            <w:webHidden/>
          </w:rPr>
          <w:fldChar w:fldCharType="begin"/>
        </w:r>
        <w:r>
          <w:rPr>
            <w:noProof/>
            <w:webHidden/>
          </w:rPr>
          <w:instrText xml:space="preserve"> PAGEREF _Toc221291513 \h </w:instrText>
        </w:r>
        <w:r>
          <w:rPr>
            <w:noProof/>
            <w:webHidden/>
          </w:rPr>
        </w:r>
        <w:r>
          <w:rPr>
            <w:noProof/>
            <w:webHidden/>
          </w:rPr>
          <w:fldChar w:fldCharType="separate"/>
        </w:r>
        <w:r>
          <w:rPr>
            <w:noProof/>
            <w:webHidden/>
          </w:rPr>
          <w:t>53</w:t>
        </w:r>
        <w:r>
          <w:rPr>
            <w:noProof/>
            <w:webHidden/>
          </w:rPr>
          <w:fldChar w:fldCharType="end"/>
        </w:r>
      </w:hyperlink>
    </w:p>
    <w:p w14:paraId="5BD46B8B" w14:textId="397E96ED" w:rsidR="009B1F96" w:rsidRDefault="009B1F96">
      <w:pPr>
        <w:pStyle w:val="TJ3"/>
        <w:rPr>
          <w:rFonts w:asciiTheme="minorHAnsi" w:hAnsiTheme="minorHAnsi" w:cstheme="minorBidi"/>
          <w:noProof/>
          <w:sz w:val="24"/>
          <w:szCs w:val="21"/>
          <w:lang w:eastAsia="en-GB" w:bidi="sa-IN"/>
        </w:rPr>
      </w:pPr>
      <w:hyperlink w:anchor="_Toc221291514" w:history="1">
        <w:r w:rsidRPr="003947AB">
          <w:rPr>
            <w:rStyle w:val="Hiperhivatkozs"/>
            <w:noProof/>
            <w:lang w:bidi="ar-SA"/>
          </w:rPr>
          <w:t>5.3.2. Signs for numbers greater than 9</w:t>
        </w:r>
        <w:r>
          <w:rPr>
            <w:noProof/>
            <w:webHidden/>
          </w:rPr>
          <w:tab/>
        </w:r>
        <w:r>
          <w:rPr>
            <w:noProof/>
            <w:webHidden/>
          </w:rPr>
          <w:fldChar w:fldCharType="begin"/>
        </w:r>
        <w:r>
          <w:rPr>
            <w:noProof/>
            <w:webHidden/>
          </w:rPr>
          <w:instrText xml:space="preserve"> PAGEREF _Toc221291514 \h </w:instrText>
        </w:r>
        <w:r>
          <w:rPr>
            <w:noProof/>
            <w:webHidden/>
          </w:rPr>
        </w:r>
        <w:r>
          <w:rPr>
            <w:noProof/>
            <w:webHidden/>
          </w:rPr>
          <w:fldChar w:fldCharType="separate"/>
        </w:r>
        <w:r>
          <w:rPr>
            <w:noProof/>
            <w:webHidden/>
          </w:rPr>
          <w:t>54</w:t>
        </w:r>
        <w:r>
          <w:rPr>
            <w:noProof/>
            <w:webHidden/>
          </w:rPr>
          <w:fldChar w:fldCharType="end"/>
        </w:r>
      </w:hyperlink>
    </w:p>
    <w:p w14:paraId="7F2E9B0B" w14:textId="2E394646" w:rsidR="009B1F96" w:rsidRDefault="009B1F96">
      <w:pPr>
        <w:pStyle w:val="TJ3"/>
        <w:rPr>
          <w:rFonts w:asciiTheme="minorHAnsi" w:hAnsiTheme="minorHAnsi" w:cstheme="minorBidi"/>
          <w:noProof/>
          <w:sz w:val="24"/>
          <w:szCs w:val="21"/>
          <w:lang w:eastAsia="en-GB" w:bidi="sa-IN"/>
        </w:rPr>
      </w:pPr>
      <w:hyperlink w:anchor="_Toc221291515" w:history="1">
        <w:r w:rsidRPr="003947AB">
          <w:rPr>
            <w:rStyle w:val="Hiperhivatkozs"/>
            <w:noProof/>
            <w:lang w:bidi="ar-SA"/>
          </w:rPr>
          <w:t>5.3.3. Numbers denoted by bars</w:t>
        </w:r>
        <w:r>
          <w:rPr>
            <w:noProof/>
            <w:webHidden/>
          </w:rPr>
          <w:tab/>
        </w:r>
        <w:r>
          <w:rPr>
            <w:noProof/>
            <w:webHidden/>
          </w:rPr>
          <w:fldChar w:fldCharType="begin"/>
        </w:r>
        <w:r>
          <w:rPr>
            <w:noProof/>
            <w:webHidden/>
          </w:rPr>
          <w:instrText xml:space="preserve"> PAGEREF _Toc221291515 \h </w:instrText>
        </w:r>
        <w:r>
          <w:rPr>
            <w:noProof/>
            <w:webHidden/>
          </w:rPr>
        </w:r>
        <w:r>
          <w:rPr>
            <w:noProof/>
            <w:webHidden/>
          </w:rPr>
          <w:fldChar w:fldCharType="separate"/>
        </w:r>
        <w:r>
          <w:rPr>
            <w:noProof/>
            <w:webHidden/>
          </w:rPr>
          <w:t>55</w:t>
        </w:r>
        <w:r>
          <w:rPr>
            <w:noProof/>
            <w:webHidden/>
          </w:rPr>
          <w:fldChar w:fldCharType="end"/>
        </w:r>
      </w:hyperlink>
    </w:p>
    <w:p w14:paraId="39FEF640" w14:textId="338FA2DD" w:rsidR="009B1F96" w:rsidRDefault="009B1F96">
      <w:pPr>
        <w:pStyle w:val="TJ3"/>
        <w:rPr>
          <w:rFonts w:asciiTheme="minorHAnsi" w:hAnsiTheme="minorHAnsi" w:cstheme="minorBidi"/>
          <w:noProof/>
          <w:sz w:val="24"/>
          <w:szCs w:val="21"/>
          <w:lang w:eastAsia="en-GB" w:bidi="sa-IN"/>
        </w:rPr>
      </w:pPr>
      <w:hyperlink w:anchor="_Toc221291516" w:history="1">
        <w:r w:rsidRPr="003947AB">
          <w:rPr>
            <w:rStyle w:val="Hiperhivatkozs"/>
            <w:noProof/>
            <w:lang w:bidi="ar-SA"/>
          </w:rPr>
          <w:t>5.3.4. Fraction signs</w:t>
        </w:r>
        <w:r>
          <w:rPr>
            <w:noProof/>
            <w:webHidden/>
          </w:rPr>
          <w:tab/>
        </w:r>
        <w:r>
          <w:rPr>
            <w:noProof/>
            <w:webHidden/>
          </w:rPr>
          <w:fldChar w:fldCharType="begin"/>
        </w:r>
        <w:r>
          <w:rPr>
            <w:noProof/>
            <w:webHidden/>
          </w:rPr>
          <w:instrText xml:space="preserve"> PAGEREF _Toc221291516 \h </w:instrText>
        </w:r>
        <w:r>
          <w:rPr>
            <w:noProof/>
            <w:webHidden/>
          </w:rPr>
        </w:r>
        <w:r>
          <w:rPr>
            <w:noProof/>
            <w:webHidden/>
          </w:rPr>
          <w:fldChar w:fldCharType="separate"/>
        </w:r>
        <w:r>
          <w:rPr>
            <w:noProof/>
            <w:webHidden/>
          </w:rPr>
          <w:t>55</w:t>
        </w:r>
        <w:r>
          <w:rPr>
            <w:noProof/>
            <w:webHidden/>
          </w:rPr>
          <w:fldChar w:fldCharType="end"/>
        </w:r>
      </w:hyperlink>
    </w:p>
    <w:p w14:paraId="0539B578" w14:textId="32CF5D78" w:rsidR="009B1F96" w:rsidRDefault="009B1F96">
      <w:pPr>
        <w:pStyle w:val="TJ1"/>
        <w:rPr>
          <w:rFonts w:asciiTheme="minorHAnsi" w:hAnsiTheme="minorHAnsi" w:cstheme="minorBidi"/>
          <w:b w:val="0"/>
          <w:noProof/>
          <w:sz w:val="24"/>
          <w:szCs w:val="21"/>
          <w:lang w:eastAsia="en-GB" w:bidi="sa-IN"/>
        </w:rPr>
      </w:pPr>
      <w:hyperlink w:anchor="_Toc221291517" w:history="1">
        <w:r w:rsidRPr="003947AB">
          <w:rPr>
            <w:rStyle w:val="Hiperhivatkozs"/>
            <w:noProof/>
            <w:lang w:bidi="ar-SA"/>
          </w:rPr>
          <w:t>6. Non-alphanumeric signs</w:t>
        </w:r>
        <w:r>
          <w:rPr>
            <w:noProof/>
            <w:webHidden/>
          </w:rPr>
          <w:tab/>
        </w:r>
        <w:r>
          <w:rPr>
            <w:noProof/>
            <w:webHidden/>
          </w:rPr>
          <w:fldChar w:fldCharType="begin"/>
        </w:r>
        <w:r>
          <w:rPr>
            <w:noProof/>
            <w:webHidden/>
          </w:rPr>
          <w:instrText xml:space="preserve"> PAGEREF _Toc221291517 \h </w:instrText>
        </w:r>
        <w:r>
          <w:rPr>
            <w:noProof/>
            <w:webHidden/>
          </w:rPr>
        </w:r>
        <w:r>
          <w:rPr>
            <w:noProof/>
            <w:webHidden/>
          </w:rPr>
          <w:fldChar w:fldCharType="separate"/>
        </w:r>
        <w:r>
          <w:rPr>
            <w:noProof/>
            <w:webHidden/>
          </w:rPr>
          <w:t>56</w:t>
        </w:r>
        <w:r>
          <w:rPr>
            <w:noProof/>
            <w:webHidden/>
          </w:rPr>
          <w:fldChar w:fldCharType="end"/>
        </w:r>
      </w:hyperlink>
    </w:p>
    <w:p w14:paraId="11F36343" w14:textId="676525A2" w:rsidR="009B1F96" w:rsidRDefault="009B1F96">
      <w:pPr>
        <w:pStyle w:val="TJ2"/>
        <w:rPr>
          <w:rFonts w:asciiTheme="minorHAnsi" w:hAnsiTheme="minorHAnsi" w:cstheme="minorBidi"/>
          <w:noProof/>
          <w:sz w:val="24"/>
          <w:szCs w:val="21"/>
          <w:lang w:eastAsia="en-GB" w:bidi="sa-IN"/>
        </w:rPr>
      </w:pPr>
      <w:hyperlink w:anchor="_Toc221291518" w:history="1">
        <w:r w:rsidRPr="003947AB">
          <w:rPr>
            <w:rStyle w:val="Hiperhivatkozs"/>
            <w:noProof/>
            <w:lang w:bidi="ar-SA"/>
          </w:rPr>
          <w:t>6.1. Overview</w:t>
        </w:r>
        <w:r>
          <w:rPr>
            <w:noProof/>
            <w:webHidden/>
          </w:rPr>
          <w:tab/>
        </w:r>
        <w:r>
          <w:rPr>
            <w:noProof/>
            <w:webHidden/>
          </w:rPr>
          <w:fldChar w:fldCharType="begin"/>
        </w:r>
        <w:r>
          <w:rPr>
            <w:noProof/>
            <w:webHidden/>
          </w:rPr>
          <w:instrText xml:space="preserve"> PAGEREF _Toc221291518 \h </w:instrText>
        </w:r>
        <w:r>
          <w:rPr>
            <w:noProof/>
            <w:webHidden/>
          </w:rPr>
        </w:r>
        <w:r>
          <w:rPr>
            <w:noProof/>
            <w:webHidden/>
          </w:rPr>
          <w:fldChar w:fldCharType="separate"/>
        </w:r>
        <w:r>
          <w:rPr>
            <w:noProof/>
            <w:webHidden/>
          </w:rPr>
          <w:t>56</w:t>
        </w:r>
        <w:r>
          <w:rPr>
            <w:noProof/>
            <w:webHidden/>
          </w:rPr>
          <w:fldChar w:fldCharType="end"/>
        </w:r>
      </w:hyperlink>
    </w:p>
    <w:p w14:paraId="4133AA53" w14:textId="73E4D984" w:rsidR="009B1F96" w:rsidRDefault="009B1F96">
      <w:pPr>
        <w:pStyle w:val="TJ3"/>
        <w:rPr>
          <w:rFonts w:asciiTheme="minorHAnsi" w:hAnsiTheme="minorHAnsi" w:cstheme="minorBidi"/>
          <w:noProof/>
          <w:sz w:val="24"/>
          <w:szCs w:val="21"/>
          <w:lang w:eastAsia="en-GB" w:bidi="sa-IN"/>
        </w:rPr>
      </w:pPr>
      <w:hyperlink w:anchor="_Toc221291519" w:history="1">
        <w:r w:rsidRPr="003947AB">
          <w:rPr>
            <w:rStyle w:val="Hiperhivatkozs"/>
            <w:noProof/>
            <w:lang w:bidi="ar-SA"/>
          </w:rPr>
          <w:t>6.1.1. Classification and representation of non-alphanumeric signs</w:t>
        </w:r>
        <w:r>
          <w:rPr>
            <w:noProof/>
            <w:webHidden/>
          </w:rPr>
          <w:tab/>
        </w:r>
        <w:r>
          <w:rPr>
            <w:noProof/>
            <w:webHidden/>
          </w:rPr>
          <w:fldChar w:fldCharType="begin"/>
        </w:r>
        <w:r>
          <w:rPr>
            <w:noProof/>
            <w:webHidden/>
          </w:rPr>
          <w:instrText xml:space="preserve"> PAGEREF _Toc221291519 \h </w:instrText>
        </w:r>
        <w:r>
          <w:rPr>
            <w:noProof/>
            <w:webHidden/>
          </w:rPr>
        </w:r>
        <w:r>
          <w:rPr>
            <w:noProof/>
            <w:webHidden/>
          </w:rPr>
          <w:fldChar w:fldCharType="separate"/>
        </w:r>
        <w:r>
          <w:rPr>
            <w:noProof/>
            <w:webHidden/>
          </w:rPr>
          <w:t>56</w:t>
        </w:r>
        <w:r>
          <w:rPr>
            <w:noProof/>
            <w:webHidden/>
          </w:rPr>
          <w:fldChar w:fldCharType="end"/>
        </w:r>
      </w:hyperlink>
    </w:p>
    <w:p w14:paraId="761A19B3" w14:textId="2CF3A043" w:rsidR="009B1F96" w:rsidRDefault="009B1F96">
      <w:pPr>
        <w:pStyle w:val="TJ3"/>
        <w:rPr>
          <w:rFonts w:asciiTheme="minorHAnsi" w:hAnsiTheme="minorHAnsi" w:cstheme="minorBidi"/>
          <w:noProof/>
          <w:sz w:val="24"/>
          <w:szCs w:val="21"/>
          <w:lang w:eastAsia="en-GB" w:bidi="sa-IN"/>
        </w:rPr>
      </w:pPr>
      <w:hyperlink w:anchor="_Toc221291520" w:history="1">
        <w:r w:rsidRPr="003947AB">
          <w:rPr>
            <w:rStyle w:val="Hiperhivatkozs"/>
            <w:noProof/>
            <w:lang w:bidi="ar-SA"/>
          </w:rPr>
          <w:t>6.1.2. Symbol markup and tokens</w:t>
        </w:r>
        <w:r>
          <w:rPr>
            <w:noProof/>
            <w:webHidden/>
          </w:rPr>
          <w:tab/>
        </w:r>
        <w:r>
          <w:rPr>
            <w:noProof/>
            <w:webHidden/>
          </w:rPr>
          <w:fldChar w:fldCharType="begin"/>
        </w:r>
        <w:r>
          <w:rPr>
            <w:noProof/>
            <w:webHidden/>
          </w:rPr>
          <w:instrText xml:space="preserve"> PAGEREF _Toc221291520 \h </w:instrText>
        </w:r>
        <w:r>
          <w:rPr>
            <w:noProof/>
            <w:webHidden/>
          </w:rPr>
        </w:r>
        <w:r>
          <w:rPr>
            <w:noProof/>
            <w:webHidden/>
          </w:rPr>
          <w:fldChar w:fldCharType="separate"/>
        </w:r>
        <w:r>
          <w:rPr>
            <w:noProof/>
            <w:webHidden/>
          </w:rPr>
          <w:t>57</w:t>
        </w:r>
        <w:r>
          <w:rPr>
            <w:noProof/>
            <w:webHidden/>
          </w:rPr>
          <w:fldChar w:fldCharType="end"/>
        </w:r>
      </w:hyperlink>
    </w:p>
    <w:p w14:paraId="6258E947" w14:textId="607A0C52" w:rsidR="009B1F96" w:rsidRDefault="009B1F96">
      <w:pPr>
        <w:pStyle w:val="TJ2"/>
        <w:rPr>
          <w:rFonts w:asciiTheme="minorHAnsi" w:hAnsiTheme="minorHAnsi" w:cstheme="minorBidi"/>
          <w:noProof/>
          <w:sz w:val="24"/>
          <w:szCs w:val="21"/>
          <w:lang w:eastAsia="en-GB" w:bidi="sa-IN"/>
        </w:rPr>
      </w:pPr>
      <w:hyperlink w:anchor="_Toc221291521" w:history="1">
        <w:r w:rsidRPr="003947AB">
          <w:rPr>
            <w:rStyle w:val="Hiperhivatkozs"/>
            <w:noProof/>
            <w:lang w:bidi="ar-SA"/>
          </w:rPr>
          <w:t>6.2. What is not a non-alphanumeric sign?</w:t>
        </w:r>
        <w:r>
          <w:rPr>
            <w:noProof/>
            <w:webHidden/>
          </w:rPr>
          <w:tab/>
        </w:r>
        <w:r>
          <w:rPr>
            <w:noProof/>
            <w:webHidden/>
          </w:rPr>
          <w:fldChar w:fldCharType="begin"/>
        </w:r>
        <w:r>
          <w:rPr>
            <w:noProof/>
            <w:webHidden/>
          </w:rPr>
          <w:instrText xml:space="preserve"> PAGEREF _Toc221291521 \h </w:instrText>
        </w:r>
        <w:r>
          <w:rPr>
            <w:noProof/>
            <w:webHidden/>
          </w:rPr>
        </w:r>
        <w:r>
          <w:rPr>
            <w:noProof/>
            <w:webHidden/>
          </w:rPr>
          <w:fldChar w:fldCharType="separate"/>
        </w:r>
        <w:r>
          <w:rPr>
            <w:noProof/>
            <w:webHidden/>
          </w:rPr>
          <w:t>57</w:t>
        </w:r>
        <w:r>
          <w:rPr>
            <w:noProof/>
            <w:webHidden/>
          </w:rPr>
          <w:fldChar w:fldCharType="end"/>
        </w:r>
      </w:hyperlink>
    </w:p>
    <w:p w14:paraId="07FA2F60" w14:textId="009A8D76" w:rsidR="009B1F96" w:rsidRDefault="009B1F96">
      <w:pPr>
        <w:pStyle w:val="TJ3"/>
        <w:rPr>
          <w:rFonts w:asciiTheme="minorHAnsi" w:hAnsiTheme="minorHAnsi" w:cstheme="minorBidi"/>
          <w:noProof/>
          <w:sz w:val="24"/>
          <w:szCs w:val="21"/>
          <w:lang w:eastAsia="en-GB" w:bidi="sa-IN"/>
        </w:rPr>
      </w:pPr>
      <w:hyperlink w:anchor="_Toc221291522" w:history="1">
        <w:r w:rsidRPr="003947AB">
          <w:rPr>
            <w:rStyle w:val="Hiperhivatkozs"/>
            <w:noProof/>
            <w:lang w:bidi="ar-SA"/>
          </w:rPr>
          <w:t>6.2.1. Ambiguously alphanumeric signs</w:t>
        </w:r>
        <w:r>
          <w:rPr>
            <w:noProof/>
            <w:webHidden/>
          </w:rPr>
          <w:tab/>
        </w:r>
        <w:r>
          <w:rPr>
            <w:noProof/>
            <w:webHidden/>
          </w:rPr>
          <w:fldChar w:fldCharType="begin"/>
        </w:r>
        <w:r>
          <w:rPr>
            <w:noProof/>
            <w:webHidden/>
          </w:rPr>
          <w:instrText xml:space="preserve"> PAGEREF _Toc221291522 \h </w:instrText>
        </w:r>
        <w:r>
          <w:rPr>
            <w:noProof/>
            <w:webHidden/>
          </w:rPr>
        </w:r>
        <w:r>
          <w:rPr>
            <w:noProof/>
            <w:webHidden/>
          </w:rPr>
          <w:fldChar w:fldCharType="separate"/>
        </w:r>
        <w:r>
          <w:rPr>
            <w:noProof/>
            <w:webHidden/>
          </w:rPr>
          <w:t>57</w:t>
        </w:r>
        <w:r>
          <w:rPr>
            <w:noProof/>
            <w:webHidden/>
          </w:rPr>
          <w:fldChar w:fldCharType="end"/>
        </w:r>
      </w:hyperlink>
    </w:p>
    <w:p w14:paraId="23F81C8A" w14:textId="3E2FAFFF" w:rsidR="009B1F96" w:rsidRDefault="009B1F96">
      <w:pPr>
        <w:pStyle w:val="TJ3"/>
        <w:rPr>
          <w:rFonts w:asciiTheme="minorHAnsi" w:hAnsiTheme="minorHAnsi" w:cstheme="minorBidi"/>
          <w:noProof/>
          <w:sz w:val="24"/>
          <w:szCs w:val="21"/>
          <w:lang w:eastAsia="en-GB" w:bidi="sa-IN"/>
        </w:rPr>
      </w:pPr>
      <w:hyperlink w:anchor="_Toc221291523" w:history="1">
        <w:r w:rsidRPr="003947AB">
          <w:rPr>
            <w:rStyle w:val="Hiperhivatkozs"/>
            <w:noProof/>
            <w:lang w:bidi="ar-SA"/>
          </w:rPr>
          <w:t>6.2.2. Graphic elements peripheral to the text</w:t>
        </w:r>
        <w:r>
          <w:rPr>
            <w:noProof/>
            <w:webHidden/>
          </w:rPr>
          <w:tab/>
        </w:r>
        <w:r>
          <w:rPr>
            <w:noProof/>
            <w:webHidden/>
          </w:rPr>
          <w:fldChar w:fldCharType="begin"/>
        </w:r>
        <w:r>
          <w:rPr>
            <w:noProof/>
            <w:webHidden/>
          </w:rPr>
          <w:instrText xml:space="preserve"> PAGEREF _Toc221291523 \h </w:instrText>
        </w:r>
        <w:r>
          <w:rPr>
            <w:noProof/>
            <w:webHidden/>
          </w:rPr>
        </w:r>
        <w:r>
          <w:rPr>
            <w:noProof/>
            <w:webHidden/>
          </w:rPr>
          <w:fldChar w:fldCharType="separate"/>
        </w:r>
        <w:r>
          <w:rPr>
            <w:noProof/>
            <w:webHidden/>
          </w:rPr>
          <w:t>58</w:t>
        </w:r>
        <w:r>
          <w:rPr>
            <w:noProof/>
            <w:webHidden/>
          </w:rPr>
          <w:fldChar w:fldCharType="end"/>
        </w:r>
      </w:hyperlink>
    </w:p>
    <w:p w14:paraId="006BA97C" w14:textId="283F618C" w:rsidR="009B1F96" w:rsidRDefault="009B1F96">
      <w:pPr>
        <w:pStyle w:val="TJ2"/>
        <w:rPr>
          <w:rFonts w:asciiTheme="minorHAnsi" w:hAnsiTheme="minorHAnsi" w:cstheme="minorBidi"/>
          <w:noProof/>
          <w:sz w:val="24"/>
          <w:szCs w:val="21"/>
          <w:lang w:eastAsia="en-GB" w:bidi="sa-IN"/>
        </w:rPr>
      </w:pPr>
      <w:hyperlink w:anchor="_Toc221291524" w:history="1">
        <w:r w:rsidRPr="003947AB">
          <w:rPr>
            <w:rStyle w:val="Hiperhivatkozs"/>
            <w:noProof/>
            <w:lang w:bidi="ar-SA"/>
          </w:rPr>
          <w:t>6.3. Ideograms</w:t>
        </w:r>
        <w:r>
          <w:rPr>
            <w:noProof/>
            <w:webHidden/>
          </w:rPr>
          <w:tab/>
        </w:r>
        <w:r>
          <w:rPr>
            <w:noProof/>
            <w:webHidden/>
          </w:rPr>
          <w:fldChar w:fldCharType="begin"/>
        </w:r>
        <w:r>
          <w:rPr>
            <w:noProof/>
            <w:webHidden/>
          </w:rPr>
          <w:instrText xml:space="preserve"> PAGEREF _Toc221291524 \h </w:instrText>
        </w:r>
        <w:r>
          <w:rPr>
            <w:noProof/>
            <w:webHidden/>
          </w:rPr>
        </w:r>
        <w:r>
          <w:rPr>
            <w:noProof/>
            <w:webHidden/>
          </w:rPr>
          <w:fldChar w:fldCharType="separate"/>
        </w:r>
        <w:r>
          <w:rPr>
            <w:noProof/>
            <w:webHidden/>
          </w:rPr>
          <w:t>58</w:t>
        </w:r>
        <w:r>
          <w:rPr>
            <w:noProof/>
            <w:webHidden/>
          </w:rPr>
          <w:fldChar w:fldCharType="end"/>
        </w:r>
      </w:hyperlink>
    </w:p>
    <w:p w14:paraId="3D51BB3C" w14:textId="3DC8A308" w:rsidR="009B1F96" w:rsidRDefault="009B1F96">
      <w:pPr>
        <w:pStyle w:val="TJ3"/>
        <w:rPr>
          <w:rFonts w:asciiTheme="minorHAnsi" w:hAnsiTheme="minorHAnsi" w:cstheme="minorBidi"/>
          <w:noProof/>
          <w:sz w:val="24"/>
          <w:szCs w:val="21"/>
          <w:lang w:eastAsia="en-GB" w:bidi="sa-IN"/>
        </w:rPr>
      </w:pPr>
      <w:hyperlink w:anchor="_Toc221291525" w:history="1">
        <w:r w:rsidRPr="003947AB">
          <w:rPr>
            <w:rStyle w:val="Hiperhivatkozs"/>
            <w:noProof/>
            <w:lang w:bidi="ar-SA"/>
          </w:rPr>
          <w:t>6.3.1. Auspicious signs</w:t>
        </w:r>
        <w:r>
          <w:rPr>
            <w:noProof/>
            <w:webHidden/>
          </w:rPr>
          <w:tab/>
        </w:r>
        <w:r>
          <w:rPr>
            <w:noProof/>
            <w:webHidden/>
          </w:rPr>
          <w:fldChar w:fldCharType="begin"/>
        </w:r>
        <w:r>
          <w:rPr>
            <w:noProof/>
            <w:webHidden/>
          </w:rPr>
          <w:instrText xml:space="preserve"> PAGEREF _Toc221291525 \h </w:instrText>
        </w:r>
        <w:r>
          <w:rPr>
            <w:noProof/>
            <w:webHidden/>
          </w:rPr>
        </w:r>
        <w:r>
          <w:rPr>
            <w:noProof/>
            <w:webHidden/>
          </w:rPr>
          <w:fldChar w:fldCharType="separate"/>
        </w:r>
        <w:r>
          <w:rPr>
            <w:noProof/>
            <w:webHidden/>
          </w:rPr>
          <w:t>58</w:t>
        </w:r>
        <w:r>
          <w:rPr>
            <w:noProof/>
            <w:webHidden/>
          </w:rPr>
          <w:fldChar w:fldCharType="end"/>
        </w:r>
      </w:hyperlink>
    </w:p>
    <w:p w14:paraId="0388C7B1" w14:textId="415E70ED" w:rsidR="009B1F96" w:rsidRDefault="009B1F96">
      <w:pPr>
        <w:pStyle w:val="TJ3"/>
        <w:rPr>
          <w:rFonts w:asciiTheme="minorHAnsi" w:hAnsiTheme="minorHAnsi" w:cstheme="minorBidi"/>
          <w:noProof/>
          <w:sz w:val="24"/>
          <w:szCs w:val="21"/>
          <w:lang w:eastAsia="en-GB" w:bidi="sa-IN"/>
        </w:rPr>
      </w:pPr>
      <w:hyperlink w:anchor="_Toc221291526" w:history="1">
        <w:r w:rsidRPr="003947AB">
          <w:rPr>
            <w:rStyle w:val="Hiperhivatkozs"/>
            <w:noProof/>
            <w:lang w:bidi="ar-SA"/>
          </w:rPr>
          <w:t>6.3.2. Tamil ideograms</w:t>
        </w:r>
        <w:r>
          <w:rPr>
            <w:noProof/>
            <w:webHidden/>
          </w:rPr>
          <w:tab/>
        </w:r>
        <w:r>
          <w:rPr>
            <w:noProof/>
            <w:webHidden/>
          </w:rPr>
          <w:fldChar w:fldCharType="begin"/>
        </w:r>
        <w:r>
          <w:rPr>
            <w:noProof/>
            <w:webHidden/>
          </w:rPr>
          <w:instrText xml:space="preserve"> PAGEREF _Toc221291526 \h </w:instrText>
        </w:r>
        <w:r>
          <w:rPr>
            <w:noProof/>
            <w:webHidden/>
          </w:rPr>
        </w:r>
        <w:r>
          <w:rPr>
            <w:noProof/>
            <w:webHidden/>
          </w:rPr>
          <w:fldChar w:fldCharType="separate"/>
        </w:r>
        <w:r>
          <w:rPr>
            <w:noProof/>
            <w:webHidden/>
          </w:rPr>
          <w:t>59</w:t>
        </w:r>
        <w:r>
          <w:rPr>
            <w:noProof/>
            <w:webHidden/>
          </w:rPr>
          <w:fldChar w:fldCharType="end"/>
        </w:r>
      </w:hyperlink>
    </w:p>
    <w:p w14:paraId="3161768B" w14:textId="4504C642" w:rsidR="009B1F96" w:rsidRDefault="009B1F96">
      <w:pPr>
        <w:pStyle w:val="TJ3"/>
        <w:rPr>
          <w:rFonts w:asciiTheme="minorHAnsi" w:hAnsiTheme="minorHAnsi" w:cstheme="minorBidi"/>
          <w:noProof/>
          <w:sz w:val="24"/>
          <w:szCs w:val="21"/>
          <w:lang w:eastAsia="en-GB" w:bidi="sa-IN"/>
        </w:rPr>
      </w:pPr>
      <w:hyperlink w:anchor="_Toc221291527" w:history="1">
        <w:r w:rsidRPr="003947AB">
          <w:rPr>
            <w:rStyle w:val="Hiperhivatkozs"/>
            <w:noProof/>
            <w:lang w:bidi="ar-SA"/>
          </w:rPr>
          <w:t>6.3.3. Burmese ideograms</w:t>
        </w:r>
        <w:r>
          <w:rPr>
            <w:noProof/>
            <w:webHidden/>
          </w:rPr>
          <w:tab/>
        </w:r>
        <w:r>
          <w:rPr>
            <w:noProof/>
            <w:webHidden/>
          </w:rPr>
          <w:fldChar w:fldCharType="begin"/>
        </w:r>
        <w:r>
          <w:rPr>
            <w:noProof/>
            <w:webHidden/>
          </w:rPr>
          <w:instrText xml:space="preserve"> PAGEREF _Toc221291527 \h </w:instrText>
        </w:r>
        <w:r>
          <w:rPr>
            <w:noProof/>
            <w:webHidden/>
          </w:rPr>
        </w:r>
        <w:r>
          <w:rPr>
            <w:noProof/>
            <w:webHidden/>
          </w:rPr>
          <w:fldChar w:fldCharType="separate"/>
        </w:r>
        <w:r>
          <w:rPr>
            <w:noProof/>
            <w:webHidden/>
          </w:rPr>
          <w:t>59</w:t>
        </w:r>
        <w:r>
          <w:rPr>
            <w:noProof/>
            <w:webHidden/>
          </w:rPr>
          <w:fldChar w:fldCharType="end"/>
        </w:r>
      </w:hyperlink>
    </w:p>
    <w:p w14:paraId="030D708A" w14:textId="41595A65" w:rsidR="009B1F96" w:rsidRDefault="009B1F96">
      <w:pPr>
        <w:pStyle w:val="TJ2"/>
        <w:rPr>
          <w:rFonts w:asciiTheme="minorHAnsi" w:hAnsiTheme="minorHAnsi" w:cstheme="minorBidi"/>
          <w:noProof/>
          <w:sz w:val="24"/>
          <w:szCs w:val="21"/>
          <w:lang w:eastAsia="en-GB" w:bidi="sa-IN"/>
        </w:rPr>
      </w:pPr>
      <w:hyperlink w:anchor="_Toc221291528" w:history="1">
        <w:r w:rsidRPr="003947AB">
          <w:rPr>
            <w:rStyle w:val="Hiperhivatkozs"/>
            <w:noProof/>
            <w:lang w:bidi="ar-SA"/>
          </w:rPr>
          <w:t>6.4. Functional signs</w:t>
        </w:r>
        <w:r>
          <w:rPr>
            <w:noProof/>
            <w:webHidden/>
          </w:rPr>
          <w:tab/>
        </w:r>
        <w:r>
          <w:rPr>
            <w:noProof/>
            <w:webHidden/>
          </w:rPr>
          <w:fldChar w:fldCharType="begin"/>
        </w:r>
        <w:r>
          <w:rPr>
            <w:noProof/>
            <w:webHidden/>
          </w:rPr>
          <w:instrText xml:space="preserve"> PAGEREF _Toc221291528 \h </w:instrText>
        </w:r>
        <w:r>
          <w:rPr>
            <w:noProof/>
            <w:webHidden/>
          </w:rPr>
        </w:r>
        <w:r>
          <w:rPr>
            <w:noProof/>
            <w:webHidden/>
          </w:rPr>
          <w:fldChar w:fldCharType="separate"/>
        </w:r>
        <w:r>
          <w:rPr>
            <w:noProof/>
            <w:webHidden/>
          </w:rPr>
          <w:t>59</w:t>
        </w:r>
        <w:r>
          <w:rPr>
            <w:noProof/>
            <w:webHidden/>
          </w:rPr>
          <w:fldChar w:fldCharType="end"/>
        </w:r>
      </w:hyperlink>
    </w:p>
    <w:p w14:paraId="35A320E5" w14:textId="06E33961" w:rsidR="009B1F96" w:rsidRDefault="009B1F96">
      <w:pPr>
        <w:pStyle w:val="TJ3"/>
        <w:rPr>
          <w:rFonts w:asciiTheme="minorHAnsi" w:hAnsiTheme="minorHAnsi" w:cstheme="minorBidi"/>
          <w:noProof/>
          <w:sz w:val="24"/>
          <w:szCs w:val="21"/>
          <w:lang w:eastAsia="en-GB" w:bidi="sa-IN"/>
        </w:rPr>
      </w:pPr>
      <w:hyperlink w:anchor="_Toc221291529" w:history="1">
        <w:r w:rsidRPr="003947AB">
          <w:rPr>
            <w:rStyle w:val="Hiperhivatkozs"/>
            <w:noProof/>
            <w:lang w:bidi="ar-SA"/>
          </w:rPr>
          <w:t>6.4.1.</w:t>
        </w:r>
        <w:r w:rsidRPr="003947AB">
          <w:rPr>
            <w:rStyle w:val="Hiperhivatkozs"/>
            <w:i/>
            <w:iCs/>
            <w:noProof/>
            <w:lang w:bidi="ar-SA"/>
          </w:rPr>
          <w:t xml:space="preserve"> Avagraha</w:t>
        </w:r>
        <w:r>
          <w:rPr>
            <w:noProof/>
            <w:webHidden/>
          </w:rPr>
          <w:tab/>
        </w:r>
        <w:r>
          <w:rPr>
            <w:noProof/>
            <w:webHidden/>
          </w:rPr>
          <w:fldChar w:fldCharType="begin"/>
        </w:r>
        <w:r>
          <w:rPr>
            <w:noProof/>
            <w:webHidden/>
          </w:rPr>
          <w:instrText xml:space="preserve"> PAGEREF _Toc221291529 \h </w:instrText>
        </w:r>
        <w:r>
          <w:rPr>
            <w:noProof/>
            <w:webHidden/>
          </w:rPr>
        </w:r>
        <w:r>
          <w:rPr>
            <w:noProof/>
            <w:webHidden/>
          </w:rPr>
          <w:fldChar w:fldCharType="separate"/>
        </w:r>
        <w:r>
          <w:rPr>
            <w:noProof/>
            <w:webHidden/>
          </w:rPr>
          <w:t>59</w:t>
        </w:r>
        <w:r>
          <w:rPr>
            <w:noProof/>
            <w:webHidden/>
          </w:rPr>
          <w:fldChar w:fldCharType="end"/>
        </w:r>
      </w:hyperlink>
    </w:p>
    <w:p w14:paraId="4E31C4F7" w14:textId="2CB46AB6" w:rsidR="009B1F96" w:rsidRDefault="009B1F96">
      <w:pPr>
        <w:pStyle w:val="TJ4"/>
        <w:rPr>
          <w:rFonts w:asciiTheme="minorHAnsi" w:hAnsiTheme="minorHAnsi" w:cstheme="minorBidi"/>
          <w:noProof/>
          <w:sz w:val="24"/>
          <w:szCs w:val="21"/>
          <w:lang w:eastAsia="en-GB" w:bidi="sa-IN"/>
        </w:rPr>
      </w:pPr>
      <w:hyperlink w:anchor="_Toc221291530" w:history="1">
        <w:r w:rsidRPr="003947AB">
          <w:rPr>
            <w:rStyle w:val="Hiperhivatkozs"/>
            <w:i/>
            <w:iCs/>
            <w:noProof/>
            <w:lang w:bidi="ar-SA"/>
          </w:rPr>
          <w:t>6.4.1.1.</w:t>
        </w:r>
        <w:r w:rsidRPr="003947AB">
          <w:rPr>
            <w:rStyle w:val="Hiperhivatkozs"/>
            <w:noProof/>
            <w:lang w:bidi="ar-SA"/>
          </w:rPr>
          <w:t xml:space="preserve"> Editorial </w:t>
        </w:r>
        <w:r w:rsidRPr="003947AB">
          <w:rPr>
            <w:rStyle w:val="Hiperhivatkozs"/>
            <w:i/>
            <w:iCs/>
            <w:noProof/>
            <w:lang w:bidi="ar-SA"/>
          </w:rPr>
          <w:t>avagraha</w:t>
        </w:r>
        <w:r>
          <w:rPr>
            <w:noProof/>
            <w:webHidden/>
          </w:rPr>
          <w:tab/>
        </w:r>
        <w:r>
          <w:rPr>
            <w:noProof/>
            <w:webHidden/>
          </w:rPr>
          <w:fldChar w:fldCharType="begin"/>
        </w:r>
        <w:r>
          <w:rPr>
            <w:noProof/>
            <w:webHidden/>
          </w:rPr>
          <w:instrText xml:space="preserve"> PAGEREF _Toc221291530 \h </w:instrText>
        </w:r>
        <w:r>
          <w:rPr>
            <w:noProof/>
            <w:webHidden/>
          </w:rPr>
        </w:r>
        <w:r>
          <w:rPr>
            <w:noProof/>
            <w:webHidden/>
          </w:rPr>
          <w:fldChar w:fldCharType="separate"/>
        </w:r>
        <w:r>
          <w:rPr>
            <w:noProof/>
            <w:webHidden/>
          </w:rPr>
          <w:t>60</w:t>
        </w:r>
        <w:r>
          <w:rPr>
            <w:noProof/>
            <w:webHidden/>
          </w:rPr>
          <w:fldChar w:fldCharType="end"/>
        </w:r>
      </w:hyperlink>
    </w:p>
    <w:p w14:paraId="665E050E" w14:textId="4AAD7AB3" w:rsidR="009B1F96" w:rsidRDefault="009B1F96">
      <w:pPr>
        <w:pStyle w:val="TJ3"/>
        <w:rPr>
          <w:rFonts w:asciiTheme="minorHAnsi" w:hAnsiTheme="minorHAnsi" w:cstheme="minorBidi"/>
          <w:noProof/>
          <w:sz w:val="24"/>
          <w:szCs w:val="21"/>
          <w:lang w:eastAsia="en-GB" w:bidi="sa-IN"/>
        </w:rPr>
      </w:pPr>
      <w:hyperlink w:anchor="_Toc221291531" w:history="1">
        <w:r w:rsidRPr="003947AB">
          <w:rPr>
            <w:rStyle w:val="Hiperhivatkozs"/>
            <w:noProof/>
            <w:lang w:bidi="ar-SA"/>
          </w:rPr>
          <w:t>6.4.2. Abbreviation marks</w:t>
        </w:r>
        <w:r>
          <w:rPr>
            <w:noProof/>
            <w:webHidden/>
          </w:rPr>
          <w:tab/>
        </w:r>
        <w:r>
          <w:rPr>
            <w:noProof/>
            <w:webHidden/>
          </w:rPr>
          <w:fldChar w:fldCharType="begin"/>
        </w:r>
        <w:r>
          <w:rPr>
            <w:noProof/>
            <w:webHidden/>
          </w:rPr>
          <w:instrText xml:space="preserve"> PAGEREF _Toc221291531 \h </w:instrText>
        </w:r>
        <w:r>
          <w:rPr>
            <w:noProof/>
            <w:webHidden/>
          </w:rPr>
        </w:r>
        <w:r>
          <w:rPr>
            <w:noProof/>
            <w:webHidden/>
          </w:rPr>
          <w:fldChar w:fldCharType="separate"/>
        </w:r>
        <w:r>
          <w:rPr>
            <w:noProof/>
            <w:webHidden/>
          </w:rPr>
          <w:t>60</w:t>
        </w:r>
        <w:r>
          <w:rPr>
            <w:noProof/>
            <w:webHidden/>
          </w:rPr>
          <w:fldChar w:fldCharType="end"/>
        </w:r>
      </w:hyperlink>
    </w:p>
    <w:p w14:paraId="3FF4D54F" w14:textId="17945A41" w:rsidR="009B1F96" w:rsidRDefault="009B1F96">
      <w:pPr>
        <w:pStyle w:val="TJ2"/>
        <w:rPr>
          <w:rFonts w:asciiTheme="minorHAnsi" w:hAnsiTheme="minorHAnsi" w:cstheme="minorBidi"/>
          <w:noProof/>
          <w:sz w:val="24"/>
          <w:szCs w:val="21"/>
          <w:lang w:eastAsia="en-GB" w:bidi="sa-IN"/>
        </w:rPr>
      </w:pPr>
      <w:hyperlink w:anchor="_Toc221291532" w:history="1">
        <w:r w:rsidRPr="003947AB">
          <w:rPr>
            <w:rStyle w:val="Hiperhivatkozs"/>
            <w:noProof/>
            <w:lang w:bidi="ar-SA"/>
          </w:rPr>
          <w:t>6.5. Functional symbols</w:t>
        </w:r>
        <w:r>
          <w:rPr>
            <w:noProof/>
            <w:webHidden/>
          </w:rPr>
          <w:tab/>
        </w:r>
        <w:r>
          <w:rPr>
            <w:noProof/>
            <w:webHidden/>
          </w:rPr>
          <w:fldChar w:fldCharType="begin"/>
        </w:r>
        <w:r>
          <w:rPr>
            <w:noProof/>
            <w:webHidden/>
          </w:rPr>
          <w:instrText xml:space="preserve"> PAGEREF _Toc221291532 \h </w:instrText>
        </w:r>
        <w:r>
          <w:rPr>
            <w:noProof/>
            <w:webHidden/>
          </w:rPr>
        </w:r>
        <w:r>
          <w:rPr>
            <w:noProof/>
            <w:webHidden/>
          </w:rPr>
          <w:fldChar w:fldCharType="separate"/>
        </w:r>
        <w:r>
          <w:rPr>
            <w:noProof/>
            <w:webHidden/>
          </w:rPr>
          <w:t>61</w:t>
        </w:r>
        <w:r>
          <w:rPr>
            <w:noProof/>
            <w:webHidden/>
          </w:rPr>
          <w:fldChar w:fldCharType="end"/>
        </w:r>
      </w:hyperlink>
    </w:p>
    <w:p w14:paraId="2EA80EC4" w14:textId="787C68EB" w:rsidR="009B1F96" w:rsidRDefault="009B1F96">
      <w:pPr>
        <w:pStyle w:val="TJ3"/>
        <w:rPr>
          <w:rFonts w:asciiTheme="minorHAnsi" w:hAnsiTheme="minorHAnsi" w:cstheme="minorBidi"/>
          <w:noProof/>
          <w:sz w:val="24"/>
          <w:szCs w:val="21"/>
          <w:lang w:eastAsia="en-GB" w:bidi="sa-IN"/>
        </w:rPr>
      </w:pPr>
      <w:hyperlink w:anchor="_Toc221291533" w:history="1">
        <w:r w:rsidRPr="003947AB">
          <w:rPr>
            <w:rStyle w:val="Hiperhivatkozs"/>
            <w:noProof/>
            <w:lang w:bidi="ar-SA"/>
          </w:rPr>
          <w:t>6.5.1. Punctuation signs</w:t>
        </w:r>
        <w:r>
          <w:rPr>
            <w:noProof/>
            <w:webHidden/>
          </w:rPr>
          <w:tab/>
        </w:r>
        <w:r>
          <w:rPr>
            <w:noProof/>
            <w:webHidden/>
          </w:rPr>
          <w:fldChar w:fldCharType="begin"/>
        </w:r>
        <w:r>
          <w:rPr>
            <w:noProof/>
            <w:webHidden/>
          </w:rPr>
          <w:instrText xml:space="preserve"> PAGEREF _Toc221291533 \h </w:instrText>
        </w:r>
        <w:r>
          <w:rPr>
            <w:noProof/>
            <w:webHidden/>
          </w:rPr>
        </w:r>
        <w:r>
          <w:rPr>
            <w:noProof/>
            <w:webHidden/>
          </w:rPr>
          <w:fldChar w:fldCharType="separate"/>
        </w:r>
        <w:r>
          <w:rPr>
            <w:noProof/>
            <w:webHidden/>
          </w:rPr>
          <w:t>61</w:t>
        </w:r>
        <w:r>
          <w:rPr>
            <w:noProof/>
            <w:webHidden/>
          </w:rPr>
          <w:fldChar w:fldCharType="end"/>
        </w:r>
      </w:hyperlink>
    </w:p>
    <w:p w14:paraId="004B5198" w14:textId="2DFBBF83" w:rsidR="009B1F96" w:rsidRDefault="009B1F96">
      <w:pPr>
        <w:pStyle w:val="TJ4"/>
        <w:rPr>
          <w:rFonts w:asciiTheme="minorHAnsi" w:hAnsiTheme="minorHAnsi" w:cstheme="minorBidi"/>
          <w:noProof/>
          <w:sz w:val="24"/>
          <w:szCs w:val="21"/>
          <w:lang w:eastAsia="en-GB" w:bidi="sa-IN"/>
        </w:rPr>
      </w:pPr>
      <w:hyperlink w:anchor="_Toc221291534" w:history="1">
        <w:r w:rsidRPr="003947AB">
          <w:rPr>
            <w:rStyle w:val="Hiperhivatkozs"/>
            <w:noProof/>
            <w:lang w:bidi="ar-SA"/>
          </w:rPr>
          <w:t>6.5.1.1. Transliterating punctuation signs</w:t>
        </w:r>
        <w:r>
          <w:rPr>
            <w:noProof/>
            <w:webHidden/>
          </w:rPr>
          <w:tab/>
        </w:r>
        <w:r>
          <w:rPr>
            <w:noProof/>
            <w:webHidden/>
          </w:rPr>
          <w:fldChar w:fldCharType="begin"/>
        </w:r>
        <w:r>
          <w:rPr>
            <w:noProof/>
            <w:webHidden/>
          </w:rPr>
          <w:instrText xml:space="preserve"> PAGEREF _Toc221291534 \h </w:instrText>
        </w:r>
        <w:r>
          <w:rPr>
            <w:noProof/>
            <w:webHidden/>
          </w:rPr>
        </w:r>
        <w:r>
          <w:rPr>
            <w:noProof/>
            <w:webHidden/>
          </w:rPr>
          <w:fldChar w:fldCharType="separate"/>
        </w:r>
        <w:r>
          <w:rPr>
            <w:noProof/>
            <w:webHidden/>
          </w:rPr>
          <w:t>62</w:t>
        </w:r>
        <w:r>
          <w:rPr>
            <w:noProof/>
            <w:webHidden/>
          </w:rPr>
          <w:fldChar w:fldCharType="end"/>
        </w:r>
      </w:hyperlink>
    </w:p>
    <w:p w14:paraId="6485E645" w14:textId="3FA15617" w:rsidR="009B1F96" w:rsidRDefault="009B1F96">
      <w:pPr>
        <w:pStyle w:val="TJ4"/>
        <w:rPr>
          <w:rFonts w:asciiTheme="minorHAnsi" w:hAnsiTheme="minorHAnsi" w:cstheme="minorBidi"/>
          <w:noProof/>
          <w:sz w:val="24"/>
          <w:szCs w:val="21"/>
          <w:lang w:eastAsia="en-GB" w:bidi="sa-IN"/>
        </w:rPr>
      </w:pPr>
      <w:hyperlink w:anchor="_Toc221291535" w:history="1">
        <w:r w:rsidRPr="003947AB">
          <w:rPr>
            <w:rStyle w:val="Hiperhivatkozs"/>
            <w:noProof/>
            <w:lang w:bidi="ar-SA"/>
          </w:rPr>
          <w:t>6.5.1.2. Supplying punctuation</w:t>
        </w:r>
        <w:r>
          <w:rPr>
            <w:noProof/>
            <w:webHidden/>
          </w:rPr>
          <w:tab/>
        </w:r>
        <w:r>
          <w:rPr>
            <w:noProof/>
            <w:webHidden/>
          </w:rPr>
          <w:fldChar w:fldCharType="begin"/>
        </w:r>
        <w:r>
          <w:rPr>
            <w:noProof/>
            <w:webHidden/>
          </w:rPr>
          <w:instrText xml:space="preserve"> PAGEREF _Toc221291535 \h </w:instrText>
        </w:r>
        <w:r>
          <w:rPr>
            <w:noProof/>
            <w:webHidden/>
          </w:rPr>
        </w:r>
        <w:r>
          <w:rPr>
            <w:noProof/>
            <w:webHidden/>
          </w:rPr>
          <w:fldChar w:fldCharType="separate"/>
        </w:r>
        <w:r>
          <w:rPr>
            <w:noProof/>
            <w:webHidden/>
          </w:rPr>
          <w:t>62</w:t>
        </w:r>
        <w:r>
          <w:rPr>
            <w:noProof/>
            <w:webHidden/>
          </w:rPr>
          <w:fldChar w:fldCharType="end"/>
        </w:r>
      </w:hyperlink>
    </w:p>
    <w:p w14:paraId="7FDFCBCA" w14:textId="179D8FE6" w:rsidR="009B1F96" w:rsidRDefault="009B1F96">
      <w:pPr>
        <w:pStyle w:val="TJ3"/>
        <w:rPr>
          <w:rFonts w:asciiTheme="minorHAnsi" w:hAnsiTheme="minorHAnsi" w:cstheme="minorBidi"/>
          <w:noProof/>
          <w:sz w:val="24"/>
          <w:szCs w:val="21"/>
          <w:lang w:eastAsia="en-GB" w:bidi="sa-IN"/>
        </w:rPr>
      </w:pPr>
      <w:hyperlink w:anchor="_Toc221291536" w:history="1">
        <w:r w:rsidRPr="003947AB">
          <w:rPr>
            <w:rStyle w:val="Hiperhivatkozs"/>
            <w:noProof/>
            <w:lang w:bidi="ar-SA"/>
          </w:rPr>
          <w:t>6.5.2. Space filler signs</w:t>
        </w:r>
        <w:r>
          <w:rPr>
            <w:noProof/>
            <w:webHidden/>
          </w:rPr>
          <w:tab/>
        </w:r>
        <w:r>
          <w:rPr>
            <w:noProof/>
            <w:webHidden/>
          </w:rPr>
          <w:fldChar w:fldCharType="begin"/>
        </w:r>
        <w:r>
          <w:rPr>
            <w:noProof/>
            <w:webHidden/>
          </w:rPr>
          <w:instrText xml:space="preserve"> PAGEREF _Toc221291536 \h </w:instrText>
        </w:r>
        <w:r>
          <w:rPr>
            <w:noProof/>
            <w:webHidden/>
          </w:rPr>
        </w:r>
        <w:r>
          <w:rPr>
            <w:noProof/>
            <w:webHidden/>
          </w:rPr>
          <w:fldChar w:fldCharType="separate"/>
        </w:r>
        <w:r>
          <w:rPr>
            <w:noProof/>
            <w:webHidden/>
          </w:rPr>
          <w:t>63</w:t>
        </w:r>
        <w:r>
          <w:rPr>
            <w:noProof/>
            <w:webHidden/>
          </w:rPr>
          <w:fldChar w:fldCharType="end"/>
        </w:r>
      </w:hyperlink>
    </w:p>
    <w:p w14:paraId="479A1418" w14:textId="0C05B19F" w:rsidR="009B1F96" w:rsidRDefault="009B1F96">
      <w:pPr>
        <w:pStyle w:val="TJ3"/>
        <w:rPr>
          <w:rFonts w:asciiTheme="minorHAnsi" w:hAnsiTheme="minorHAnsi" w:cstheme="minorBidi"/>
          <w:noProof/>
          <w:sz w:val="24"/>
          <w:szCs w:val="21"/>
          <w:lang w:eastAsia="en-GB" w:bidi="sa-IN"/>
        </w:rPr>
      </w:pPr>
      <w:hyperlink w:anchor="_Toc221291537" w:history="1">
        <w:r w:rsidRPr="003947AB">
          <w:rPr>
            <w:rStyle w:val="Hiperhivatkozs"/>
            <w:noProof/>
            <w:lang w:bidi="ar-SA"/>
          </w:rPr>
          <w:t>6.5.3. Word joiner signs</w:t>
        </w:r>
        <w:r>
          <w:rPr>
            <w:noProof/>
            <w:webHidden/>
          </w:rPr>
          <w:tab/>
        </w:r>
        <w:r>
          <w:rPr>
            <w:noProof/>
            <w:webHidden/>
          </w:rPr>
          <w:fldChar w:fldCharType="begin"/>
        </w:r>
        <w:r>
          <w:rPr>
            <w:noProof/>
            <w:webHidden/>
          </w:rPr>
          <w:instrText xml:space="preserve"> PAGEREF _Toc221291537 \h </w:instrText>
        </w:r>
        <w:r>
          <w:rPr>
            <w:noProof/>
            <w:webHidden/>
          </w:rPr>
        </w:r>
        <w:r>
          <w:rPr>
            <w:noProof/>
            <w:webHidden/>
          </w:rPr>
          <w:fldChar w:fldCharType="separate"/>
        </w:r>
        <w:r>
          <w:rPr>
            <w:noProof/>
            <w:webHidden/>
          </w:rPr>
          <w:t>63</w:t>
        </w:r>
        <w:r>
          <w:rPr>
            <w:noProof/>
            <w:webHidden/>
          </w:rPr>
          <w:fldChar w:fldCharType="end"/>
        </w:r>
      </w:hyperlink>
    </w:p>
    <w:p w14:paraId="7D01C58A" w14:textId="180288E5" w:rsidR="009B1F96" w:rsidRDefault="009B1F96">
      <w:pPr>
        <w:pStyle w:val="TJ2"/>
        <w:rPr>
          <w:rFonts w:asciiTheme="minorHAnsi" w:hAnsiTheme="minorHAnsi" w:cstheme="minorBidi"/>
          <w:noProof/>
          <w:sz w:val="24"/>
          <w:szCs w:val="21"/>
          <w:lang w:eastAsia="en-GB" w:bidi="sa-IN"/>
        </w:rPr>
      </w:pPr>
      <w:hyperlink w:anchor="_Toc221291538" w:history="1">
        <w:r w:rsidRPr="003947AB">
          <w:rPr>
            <w:rStyle w:val="Hiperhivatkozs"/>
            <w:noProof/>
            <w:lang w:bidi="ar-SA"/>
          </w:rPr>
          <w:t>6.6. Generic symbols</w:t>
        </w:r>
        <w:r>
          <w:rPr>
            <w:noProof/>
            <w:webHidden/>
          </w:rPr>
          <w:tab/>
        </w:r>
        <w:r>
          <w:rPr>
            <w:noProof/>
            <w:webHidden/>
          </w:rPr>
          <w:fldChar w:fldCharType="begin"/>
        </w:r>
        <w:r>
          <w:rPr>
            <w:noProof/>
            <w:webHidden/>
          </w:rPr>
          <w:instrText xml:space="preserve"> PAGEREF _Toc221291538 \h </w:instrText>
        </w:r>
        <w:r>
          <w:rPr>
            <w:noProof/>
            <w:webHidden/>
          </w:rPr>
        </w:r>
        <w:r>
          <w:rPr>
            <w:noProof/>
            <w:webHidden/>
          </w:rPr>
          <w:fldChar w:fldCharType="separate"/>
        </w:r>
        <w:r>
          <w:rPr>
            <w:noProof/>
            <w:webHidden/>
          </w:rPr>
          <w:t>63</w:t>
        </w:r>
        <w:r>
          <w:rPr>
            <w:noProof/>
            <w:webHidden/>
          </w:rPr>
          <w:fldChar w:fldCharType="end"/>
        </w:r>
      </w:hyperlink>
    </w:p>
    <w:p w14:paraId="480443C1" w14:textId="25BC135B" w:rsidR="009B1F96" w:rsidRDefault="009B1F96">
      <w:pPr>
        <w:pStyle w:val="TJ1"/>
        <w:rPr>
          <w:rFonts w:asciiTheme="minorHAnsi" w:hAnsiTheme="minorHAnsi" w:cstheme="minorBidi"/>
          <w:b w:val="0"/>
          <w:noProof/>
          <w:sz w:val="24"/>
          <w:szCs w:val="21"/>
          <w:lang w:eastAsia="en-GB" w:bidi="sa-IN"/>
        </w:rPr>
      </w:pPr>
      <w:hyperlink w:anchor="_Toc221291539" w:history="1">
        <w:r w:rsidRPr="003947AB">
          <w:rPr>
            <w:rStyle w:val="Hiperhivatkozs"/>
            <w:noProof/>
            <w:lang w:bidi="ar-SA"/>
          </w:rPr>
          <w:t>7. Layout and transliteration</w:t>
        </w:r>
        <w:r>
          <w:rPr>
            <w:noProof/>
            <w:webHidden/>
          </w:rPr>
          <w:tab/>
        </w:r>
        <w:r>
          <w:rPr>
            <w:noProof/>
            <w:webHidden/>
          </w:rPr>
          <w:fldChar w:fldCharType="begin"/>
        </w:r>
        <w:r>
          <w:rPr>
            <w:noProof/>
            <w:webHidden/>
          </w:rPr>
          <w:instrText xml:space="preserve"> PAGEREF _Toc221291539 \h </w:instrText>
        </w:r>
        <w:r>
          <w:rPr>
            <w:noProof/>
            <w:webHidden/>
          </w:rPr>
        </w:r>
        <w:r>
          <w:rPr>
            <w:noProof/>
            <w:webHidden/>
          </w:rPr>
          <w:fldChar w:fldCharType="separate"/>
        </w:r>
        <w:r>
          <w:rPr>
            <w:noProof/>
            <w:webHidden/>
          </w:rPr>
          <w:t>64</w:t>
        </w:r>
        <w:r>
          <w:rPr>
            <w:noProof/>
            <w:webHidden/>
          </w:rPr>
          <w:fldChar w:fldCharType="end"/>
        </w:r>
      </w:hyperlink>
    </w:p>
    <w:p w14:paraId="66A8306E" w14:textId="07A67A3A" w:rsidR="009B1F96" w:rsidRDefault="009B1F96">
      <w:pPr>
        <w:pStyle w:val="TJ2"/>
        <w:rPr>
          <w:rFonts w:asciiTheme="minorHAnsi" w:hAnsiTheme="minorHAnsi" w:cstheme="minorBidi"/>
          <w:noProof/>
          <w:sz w:val="24"/>
          <w:szCs w:val="21"/>
          <w:lang w:eastAsia="en-GB" w:bidi="sa-IN"/>
        </w:rPr>
      </w:pPr>
      <w:hyperlink w:anchor="_Toc221291540" w:history="1">
        <w:r w:rsidRPr="003947AB">
          <w:rPr>
            <w:rStyle w:val="Hiperhivatkozs"/>
            <w:noProof/>
            <w:lang w:bidi="ar-SA"/>
          </w:rPr>
          <w:t>7.1. Lines and blocks</w:t>
        </w:r>
        <w:r>
          <w:rPr>
            <w:noProof/>
            <w:webHidden/>
          </w:rPr>
          <w:tab/>
        </w:r>
        <w:r>
          <w:rPr>
            <w:noProof/>
            <w:webHidden/>
          </w:rPr>
          <w:fldChar w:fldCharType="begin"/>
        </w:r>
        <w:r>
          <w:rPr>
            <w:noProof/>
            <w:webHidden/>
          </w:rPr>
          <w:instrText xml:space="preserve"> PAGEREF _Toc221291540 \h </w:instrText>
        </w:r>
        <w:r>
          <w:rPr>
            <w:noProof/>
            <w:webHidden/>
          </w:rPr>
        </w:r>
        <w:r>
          <w:rPr>
            <w:noProof/>
            <w:webHidden/>
          </w:rPr>
          <w:fldChar w:fldCharType="separate"/>
        </w:r>
        <w:r>
          <w:rPr>
            <w:noProof/>
            <w:webHidden/>
          </w:rPr>
          <w:t>64</w:t>
        </w:r>
        <w:r>
          <w:rPr>
            <w:noProof/>
            <w:webHidden/>
          </w:rPr>
          <w:fldChar w:fldCharType="end"/>
        </w:r>
      </w:hyperlink>
    </w:p>
    <w:p w14:paraId="5D56ECB0" w14:textId="0C1CE657" w:rsidR="009B1F96" w:rsidRDefault="009B1F96">
      <w:pPr>
        <w:pStyle w:val="TJ2"/>
        <w:rPr>
          <w:rFonts w:asciiTheme="minorHAnsi" w:hAnsiTheme="minorHAnsi" w:cstheme="minorBidi"/>
          <w:noProof/>
          <w:sz w:val="24"/>
          <w:szCs w:val="21"/>
          <w:lang w:eastAsia="en-GB" w:bidi="sa-IN"/>
        </w:rPr>
      </w:pPr>
      <w:hyperlink w:anchor="_Toc221291541" w:history="1">
        <w:r w:rsidRPr="003947AB">
          <w:rPr>
            <w:rStyle w:val="Hiperhivatkozs"/>
            <w:noProof/>
            <w:lang w:bidi="ar-SA"/>
          </w:rPr>
          <w:t>7.2. Blank space</w:t>
        </w:r>
        <w:r>
          <w:rPr>
            <w:noProof/>
            <w:webHidden/>
          </w:rPr>
          <w:tab/>
        </w:r>
        <w:r>
          <w:rPr>
            <w:noProof/>
            <w:webHidden/>
          </w:rPr>
          <w:fldChar w:fldCharType="begin"/>
        </w:r>
        <w:r>
          <w:rPr>
            <w:noProof/>
            <w:webHidden/>
          </w:rPr>
          <w:instrText xml:space="preserve"> PAGEREF _Toc221291541 \h </w:instrText>
        </w:r>
        <w:r>
          <w:rPr>
            <w:noProof/>
            <w:webHidden/>
          </w:rPr>
        </w:r>
        <w:r>
          <w:rPr>
            <w:noProof/>
            <w:webHidden/>
          </w:rPr>
          <w:fldChar w:fldCharType="separate"/>
        </w:r>
        <w:r>
          <w:rPr>
            <w:noProof/>
            <w:webHidden/>
          </w:rPr>
          <w:t>64</w:t>
        </w:r>
        <w:r>
          <w:rPr>
            <w:noProof/>
            <w:webHidden/>
          </w:rPr>
          <w:fldChar w:fldCharType="end"/>
        </w:r>
      </w:hyperlink>
    </w:p>
    <w:p w14:paraId="6AC2F806" w14:textId="3871D0BE" w:rsidR="009B1F96" w:rsidRDefault="009B1F96">
      <w:pPr>
        <w:pStyle w:val="TJ2"/>
        <w:rPr>
          <w:rFonts w:asciiTheme="minorHAnsi" w:hAnsiTheme="minorHAnsi" w:cstheme="minorBidi"/>
          <w:noProof/>
          <w:sz w:val="24"/>
          <w:szCs w:val="21"/>
          <w:lang w:eastAsia="en-GB" w:bidi="sa-IN"/>
        </w:rPr>
      </w:pPr>
      <w:hyperlink w:anchor="_Toc221291542" w:history="1">
        <w:r w:rsidRPr="003947AB">
          <w:rPr>
            <w:rStyle w:val="Hiperhivatkozs"/>
            <w:noProof/>
            <w:lang w:bidi="ar-SA"/>
          </w:rPr>
          <w:t>7.3. Glyphs or graphs split by an intervening feature</w:t>
        </w:r>
        <w:r>
          <w:rPr>
            <w:noProof/>
            <w:webHidden/>
          </w:rPr>
          <w:tab/>
        </w:r>
        <w:r>
          <w:rPr>
            <w:noProof/>
            <w:webHidden/>
          </w:rPr>
          <w:fldChar w:fldCharType="begin"/>
        </w:r>
        <w:r>
          <w:rPr>
            <w:noProof/>
            <w:webHidden/>
          </w:rPr>
          <w:instrText xml:space="preserve"> PAGEREF _Toc221291542 \h </w:instrText>
        </w:r>
        <w:r>
          <w:rPr>
            <w:noProof/>
            <w:webHidden/>
          </w:rPr>
        </w:r>
        <w:r>
          <w:rPr>
            <w:noProof/>
            <w:webHidden/>
          </w:rPr>
          <w:fldChar w:fldCharType="separate"/>
        </w:r>
        <w:r>
          <w:rPr>
            <w:noProof/>
            <w:webHidden/>
          </w:rPr>
          <w:t>64</w:t>
        </w:r>
        <w:r>
          <w:rPr>
            <w:noProof/>
            <w:webHidden/>
          </w:rPr>
          <w:fldChar w:fldCharType="end"/>
        </w:r>
      </w:hyperlink>
    </w:p>
    <w:p w14:paraId="54B1E116" w14:textId="1FA893BB" w:rsidR="009B1F96" w:rsidRDefault="009B1F96">
      <w:pPr>
        <w:pStyle w:val="TJ1"/>
        <w:rPr>
          <w:rFonts w:asciiTheme="minorHAnsi" w:hAnsiTheme="minorHAnsi" w:cstheme="minorBidi"/>
          <w:b w:val="0"/>
          <w:noProof/>
          <w:sz w:val="24"/>
          <w:szCs w:val="21"/>
          <w:lang w:eastAsia="en-GB" w:bidi="sa-IN"/>
        </w:rPr>
      </w:pPr>
      <w:hyperlink w:anchor="_Toc221291543" w:history="1">
        <w:r w:rsidRPr="003947AB">
          <w:rPr>
            <w:rStyle w:val="Hiperhivatkozs"/>
            <w:noProof/>
            <w:lang w:bidi="ar-SA"/>
          </w:rPr>
          <w:t>8. Editorial segmentation of transliterated text</w:t>
        </w:r>
        <w:r>
          <w:rPr>
            <w:noProof/>
            <w:webHidden/>
          </w:rPr>
          <w:tab/>
        </w:r>
        <w:r>
          <w:rPr>
            <w:noProof/>
            <w:webHidden/>
          </w:rPr>
          <w:fldChar w:fldCharType="begin"/>
        </w:r>
        <w:r>
          <w:rPr>
            <w:noProof/>
            <w:webHidden/>
          </w:rPr>
          <w:instrText xml:space="preserve"> PAGEREF _Toc221291543 \h </w:instrText>
        </w:r>
        <w:r>
          <w:rPr>
            <w:noProof/>
            <w:webHidden/>
          </w:rPr>
        </w:r>
        <w:r>
          <w:rPr>
            <w:noProof/>
            <w:webHidden/>
          </w:rPr>
          <w:fldChar w:fldCharType="separate"/>
        </w:r>
        <w:r>
          <w:rPr>
            <w:noProof/>
            <w:webHidden/>
          </w:rPr>
          <w:t>67</w:t>
        </w:r>
        <w:r>
          <w:rPr>
            <w:noProof/>
            <w:webHidden/>
          </w:rPr>
          <w:fldChar w:fldCharType="end"/>
        </w:r>
      </w:hyperlink>
    </w:p>
    <w:p w14:paraId="4714D9D7" w14:textId="05312BEE" w:rsidR="009B1F96" w:rsidRDefault="009B1F96">
      <w:pPr>
        <w:pStyle w:val="TJ2"/>
        <w:rPr>
          <w:rFonts w:asciiTheme="minorHAnsi" w:hAnsiTheme="minorHAnsi" w:cstheme="minorBidi"/>
          <w:noProof/>
          <w:sz w:val="24"/>
          <w:szCs w:val="21"/>
          <w:lang w:eastAsia="en-GB" w:bidi="sa-IN"/>
        </w:rPr>
      </w:pPr>
      <w:hyperlink w:anchor="_Toc221291544" w:history="1">
        <w:r w:rsidRPr="003947AB">
          <w:rPr>
            <w:rStyle w:val="Hiperhivatkozs"/>
            <w:noProof/>
            <w:lang w:bidi="ar-SA"/>
          </w:rPr>
          <w:t>8.1. Descriptive and interpretive blocks</w:t>
        </w:r>
        <w:r>
          <w:rPr>
            <w:noProof/>
            <w:webHidden/>
          </w:rPr>
          <w:tab/>
        </w:r>
        <w:r>
          <w:rPr>
            <w:noProof/>
            <w:webHidden/>
          </w:rPr>
          <w:fldChar w:fldCharType="begin"/>
        </w:r>
        <w:r>
          <w:rPr>
            <w:noProof/>
            <w:webHidden/>
          </w:rPr>
          <w:instrText xml:space="preserve"> PAGEREF _Toc221291544 \h </w:instrText>
        </w:r>
        <w:r>
          <w:rPr>
            <w:noProof/>
            <w:webHidden/>
          </w:rPr>
        </w:r>
        <w:r>
          <w:rPr>
            <w:noProof/>
            <w:webHidden/>
          </w:rPr>
          <w:fldChar w:fldCharType="separate"/>
        </w:r>
        <w:r>
          <w:rPr>
            <w:noProof/>
            <w:webHidden/>
          </w:rPr>
          <w:t>67</w:t>
        </w:r>
        <w:r>
          <w:rPr>
            <w:noProof/>
            <w:webHidden/>
          </w:rPr>
          <w:fldChar w:fldCharType="end"/>
        </w:r>
      </w:hyperlink>
    </w:p>
    <w:p w14:paraId="05F5E693" w14:textId="1CFD5B0B" w:rsidR="009B1F96" w:rsidRDefault="009B1F96">
      <w:pPr>
        <w:pStyle w:val="TJ2"/>
        <w:rPr>
          <w:rFonts w:asciiTheme="minorHAnsi" w:hAnsiTheme="minorHAnsi" w:cstheme="minorBidi"/>
          <w:noProof/>
          <w:sz w:val="24"/>
          <w:szCs w:val="21"/>
          <w:lang w:eastAsia="en-GB" w:bidi="sa-IN"/>
        </w:rPr>
      </w:pPr>
      <w:hyperlink w:anchor="_Toc221291545" w:history="1">
        <w:r w:rsidRPr="003947AB">
          <w:rPr>
            <w:rStyle w:val="Hiperhivatkozs"/>
            <w:noProof/>
            <w:lang w:bidi="ar-SA"/>
          </w:rPr>
          <w:t xml:space="preserve">8.2. Segmentation versus </w:t>
        </w:r>
        <w:r w:rsidRPr="003947AB">
          <w:rPr>
            <w:rStyle w:val="Hiperhivatkozs"/>
            <w:i/>
            <w:iCs/>
            <w:noProof/>
            <w:lang w:bidi="ar-SA"/>
          </w:rPr>
          <w:t>akṣara</w:t>
        </w:r>
        <w:r w:rsidRPr="003947AB">
          <w:rPr>
            <w:rStyle w:val="Hiperhivatkozs"/>
            <w:noProof/>
            <w:lang w:bidi="ar-SA"/>
          </w:rPr>
          <w:t xml:space="preserve">s and </w:t>
        </w:r>
        <w:r w:rsidRPr="003947AB">
          <w:rPr>
            <w:rStyle w:val="Hiperhivatkozs"/>
            <w:i/>
            <w:iCs/>
            <w:noProof/>
            <w:lang w:bidi="ar-SA"/>
          </w:rPr>
          <w:t>sandhi</w:t>
        </w:r>
        <w:r>
          <w:rPr>
            <w:noProof/>
            <w:webHidden/>
          </w:rPr>
          <w:tab/>
        </w:r>
        <w:r>
          <w:rPr>
            <w:noProof/>
            <w:webHidden/>
          </w:rPr>
          <w:fldChar w:fldCharType="begin"/>
        </w:r>
        <w:r>
          <w:rPr>
            <w:noProof/>
            <w:webHidden/>
          </w:rPr>
          <w:instrText xml:space="preserve"> PAGEREF _Toc221291545 \h </w:instrText>
        </w:r>
        <w:r>
          <w:rPr>
            <w:noProof/>
            <w:webHidden/>
          </w:rPr>
        </w:r>
        <w:r>
          <w:rPr>
            <w:noProof/>
            <w:webHidden/>
          </w:rPr>
          <w:fldChar w:fldCharType="separate"/>
        </w:r>
        <w:r>
          <w:rPr>
            <w:noProof/>
            <w:webHidden/>
          </w:rPr>
          <w:t>67</w:t>
        </w:r>
        <w:r>
          <w:rPr>
            <w:noProof/>
            <w:webHidden/>
          </w:rPr>
          <w:fldChar w:fldCharType="end"/>
        </w:r>
      </w:hyperlink>
    </w:p>
    <w:p w14:paraId="459B443C" w14:textId="44256173" w:rsidR="009B1F96" w:rsidRDefault="009B1F96">
      <w:pPr>
        <w:pStyle w:val="TJ2"/>
        <w:rPr>
          <w:rFonts w:asciiTheme="minorHAnsi" w:hAnsiTheme="minorHAnsi" w:cstheme="minorBidi"/>
          <w:noProof/>
          <w:sz w:val="24"/>
          <w:szCs w:val="21"/>
          <w:lang w:eastAsia="en-GB" w:bidi="sa-IN"/>
        </w:rPr>
      </w:pPr>
      <w:hyperlink w:anchor="_Toc221291546" w:history="1">
        <w:r w:rsidRPr="003947AB">
          <w:rPr>
            <w:rStyle w:val="Hiperhivatkozs"/>
            <w:noProof/>
            <w:lang w:bidi="ar-SA"/>
          </w:rPr>
          <w:t>8.3. Editorial spacing</w:t>
        </w:r>
        <w:r>
          <w:rPr>
            <w:noProof/>
            <w:webHidden/>
          </w:rPr>
          <w:tab/>
        </w:r>
        <w:r>
          <w:rPr>
            <w:noProof/>
            <w:webHidden/>
          </w:rPr>
          <w:fldChar w:fldCharType="begin"/>
        </w:r>
        <w:r>
          <w:rPr>
            <w:noProof/>
            <w:webHidden/>
          </w:rPr>
          <w:instrText xml:space="preserve"> PAGEREF _Toc221291546 \h </w:instrText>
        </w:r>
        <w:r>
          <w:rPr>
            <w:noProof/>
            <w:webHidden/>
          </w:rPr>
        </w:r>
        <w:r>
          <w:rPr>
            <w:noProof/>
            <w:webHidden/>
          </w:rPr>
          <w:fldChar w:fldCharType="separate"/>
        </w:r>
        <w:r>
          <w:rPr>
            <w:noProof/>
            <w:webHidden/>
          </w:rPr>
          <w:t>68</w:t>
        </w:r>
        <w:r>
          <w:rPr>
            <w:noProof/>
            <w:webHidden/>
          </w:rPr>
          <w:fldChar w:fldCharType="end"/>
        </w:r>
      </w:hyperlink>
    </w:p>
    <w:p w14:paraId="7095796D" w14:textId="6420B4D6" w:rsidR="009B1F96" w:rsidRDefault="009B1F96">
      <w:pPr>
        <w:pStyle w:val="TJ3"/>
        <w:rPr>
          <w:rFonts w:asciiTheme="minorHAnsi" w:hAnsiTheme="minorHAnsi" w:cstheme="minorBidi"/>
          <w:noProof/>
          <w:sz w:val="24"/>
          <w:szCs w:val="21"/>
          <w:lang w:eastAsia="en-GB" w:bidi="sa-IN"/>
        </w:rPr>
      </w:pPr>
      <w:hyperlink w:anchor="_Toc221291547" w:history="1">
        <w:r w:rsidRPr="003947AB">
          <w:rPr>
            <w:rStyle w:val="Hiperhivatkozs"/>
            <w:noProof/>
            <w:lang w:bidi="ar-SA"/>
          </w:rPr>
          <w:t>8.3.1. Good practice in editorial spacing</w:t>
        </w:r>
        <w:r>
          <w:rPr>
            <w:noProof/>
            <w:webHidden/>
          </w:rPr>
          <w:tab/>
        </w:r>
        <w:r>
          <w:rPr>
            <w:noProof/>
            <w:webHidden/>
          </w:rPr>
          <w:fldChar w:fldCharType="begin"/>
        </w:r>
        <w:r>
          <w:rPr>
            <w:noProof/>
            <w:webHidden/>
          </w:rPr>
          <w:instrText xml:space="preserve"> PAGEREF _Toc221291547 \h </w:instrText>
        </w:r>
        <w:r>
          <w:rPr>
            <w:noProof/>
            <w:webHidden/>
          </w:rPr>
        </w:r>
        <w:r>
          <w:rPr>
            <w:noProof/>
            <w:webHidden/>
          </w:rPr>
          <w:fldChar w:fldCharType="separate"/>
        </w:r>
        <w:r>
          <w:rPr>
            <w:noProof/>
            <w:webHidden/>
          </w:rPr>
          <w:t>69</w:t>
        </w:r>
        <w:r>
          <w:rPr>
            <w:noProof/>
            <w:webHidden/>
          </w:rPr>
          <w:fldChar w:fldCharType="end"/>
        </w:r>
      </w:hyperlink>
    </w:p>
    <w:p w14:paraId="31603D50" w14:textId="384BC63C" w:rsidR="009B1F96" w:rsidRDefault="009B1F96">
      <w:pPr>
        <w:pStyle w:val="TJ4"/>
        <w:rPr>
          <w:rFonts w:asciiTheme="minorHAnsi" w:hAnsiTheme="minorHAnsi" w:cstheme="minorBidi"/>
          <w:noProof/>
          <w:sz w:val="24"/>
          <w:szCs w:val="21"/>
          <w:lang w:eastAsia="en-GB" w:bidi="sa-IN"/>
        </w:rPr>
      </w:pPr>
      <w:hyperlink w:anchor="_Toc221291548" w:history="1">
        <w:r w:rsidRPr="003947AB">
          <w:rPr>
            <w:rStyle w:val="Hiperhivatkozs"/>
            <w:noProof/>
            <w:lang w:bidi="ar-SA"/>
          </w:rPr>
          <w:t>8.3.1.1. Space and numerals</w:t>
        </w:r>
        <w:r>
          <w:rPr>
            <w:noProof/>
            <w:webHidden/>
          </w:rPr>
          <w:tab/>
        </w:r>
        <w:r>
          <w:rPr>
            <w:noProof/>
            <w:webHidden/>
          </w:rPr>
          <w:fldChar w:fldCharType="begin"/>
        </w:r>
        <w:r>
          <w:rPr>
            <w:noProof/>
            <w:webHidden/>
          </w:rPr>
          <w:instrText xml:space="preserve"> PAGEREF _Toc221291548 \h </w:instrText>
        </w:r>
        <w:r>
          <w:rPr>
            <w:noProof/>
            <w:webHidden/>
          </w:rPr>
        </w:r>
        <w:r>
          <w:rPr>
            <w:noProof/>
            <w:webHidden/>
          </w:rPr>
          <w:fldChar w:fldCharType="separate"/>
        </w:r>
        <w:r>
          <w:rPr>
            <w:noProof/>
            <w:webHidden/>
          </w:rPr>
          <w:t>69</w:t>
        </w:r>
        <w:r>
          <w:rPr>
            <w:noProof/>
            <w:webHidden/>
          </w:rPr>
          <w:fldChar w:fldCharType="end"/>
        </w:r>
      </w:hyperlink>
    </w:p>
    <w:p w14:paraId="541D037F" w14:textId="0E96B0CC" w:rsidR="009B1F96" w:rsidRDefault="009B1F96">
      <w:pPr>
        <w:pStyle w:val="TJ4"/>
        <w:rPr>
          <w:rFonts w:asciiTheme="minorHAnsi" w:hAnsiTheme="minorHAnsi" w:cstheme="minorBidi"/>
          <w:noProof/>
          <w:sz w:val="24"/>
          <w:szCs w:val="21"/>
          <w:lang w:eastAsia="en-GB" w:bidi="sa-IN"/>
        </w:rPr>
      </w:pPr>
      <w:hyperlink w:anchor="_Toc221291549" w:history="1">
        <w:r w:rsidRPr="003947AB">
          <w:rPr>
            <w:rStyle w:val="Hiperhivatkozs"/>
            <w:noProof/>
            <w:lang w:bidi="ar-SA"/>
          </w:rPr>
          <w:t xml:space="preserve">8.3.1.2. Space and </w:t>
        </w:r>
        <w:r w:rsidRPr="003947AB">
          <w:rPr>
            <w:rStyle w:val="Hiperhivatkozs"/>
            <w:i/>
            <w:iCs/>
            <w:noProof/>
            <w:lang w:bidi="ar-SA"/>
          </w:rPr>
          <w:t>avagraha</w:t>
        </w:r>
        <w:r>
          <w:rPr>
            <w:noProof/>
            <w:webHidden/>
          </w:rPr>
          <w:tab/>
        </w:r>
        <w:r>
          <w:rPr>
            <w:noProof/>
            <w:webHidden/>
          </w:rPr>
          <w:fldChar w:fldCharType="begin"/>
        </w:r>
        <w:r>
          <w:rPr>
            <w:noProof/>
            <w:webHidden/>
          </w:rPr>
          <w:instrText xml:space="preserve"> PAGEREF _Toc221291549 \h </w:instrText>
        </w:r>
        <w:r>
          <w:rPr>
            <w:noProof/>
            <w:webHidden/>
          </w:rPr>
        </w:r>
        <w:r>
          <w:rPr>
            <w:noProof/>
            <w:webHidden/>
          </w:rPr>
          <w:fldChar w:fldCharType="separate"/>
        </w:r>
        <w:r>
          <w:rPr>
            <w:noProof/>
            <w:webHidden/>
          </w:rPr>
          <w:t>69</w:t>
        </w:r>
        <w:r>
          <w:rPr>
            <w:noProof/>
            <w:webHidden/>
          </w:rPr>
          <w:fldChar w:fldCharType="end"/>
        </w:r>
      </w:hyperlink>
    </w:p>
    <w:p w14:paraId="781C0C61" w14:textId="68DB3E5D" w:rsidR="009B1F96" w:rsidRDefault="009B1F96">
      <w:pPr>
        <w:pStyle w:val="TJ4"/>
        <w:rPr>
          <w:rFonts w:asciiTheme="minorHAnsi" w:hAnsiTheme="minorHAnsi" w:cstheme="minorBidi"/>
          <w:noProof/>
          <w:sz w:val="24"/>
          <w:szCs w:val="21"/>
          <w:lang w:eastAsia="en-GB" w:bidi="sa-IN"/>
        </w:rPr>
      </w:pPr>
      <w:hyperlink w:anchor="_Toc221291550" w:history="1">
        <w:r w:rsidRPr="003947AB">
          <w:rPr>
            <w:rStyle w:val="Hiperhivatkozs"/>
            <w:noProof/>
            <w:lang w:bidi="ar-SA"/>
          </w:rPr>
          <w:t>8.3.1.3. Space and punctuation marks</w:t>
        </w:r>
        <w:r>
          <w:rPr>
            <w:noProof/>
            <w:webHidden/>
          </w:rPr>
          <w:tab/>
        </w:r>
        <w:r>
          <w:rPr>
            <w:noProof/>
            <w:webHidden/>
          </w:rPr>
          <w:fldChar w:fldCharType="begin"/>
        </w:r>
        <w:r>
          <w:rPr>
            <w:noProof/>
            <w:webHidden/>
          </w:rPr>
          <w:instrText xml:space="preserve"> PAGEREF _Toc221291550 \h </w:instrText>
        </w:r>
        <w:r>
          <w:rPr>
            <w:noProof/>
            <w:webHidden/>
          </w:rPr>
        </w:r>
        <w:r>
          <w:rPr>
            <w:noProof/>
            <w:webHidden/>
          </w:rPr>
          <w:fldChar w:fldCharType="separate"/>
        </w:r>
        <w:r>
          <w:rPr>
            <w:noProof/>
            <w:webHidden/>
          </w:rPr>
          <w:t>69</w:t>
        </w:r>
        <w:r>
          <w:rPr>
            <w:noProof/>
            <w:webHidden/>
          </w:rPr>
          <w:fldChar w:fldCharType="end"/>
        </w:r>
      </w:hyperlink>
    </w:p>
    <w:p w14:paraId="6713DEFF" w14:textId="6234CC8F" w:rsidR="009B1F96" w:rsidRDefault="009B1F96">
      <w:pPr>
        <w:pStyle w:val="TJ4"/>
        <w:rPr>
          <w:rFonts w:asciiTheme="minorHAnsi" w:hAnsiTheme="minorHAnsi" w:cstheme="minorBidi"/>
          <w:noProof/>
          <w:sz w:val="24"/>
          <w:szCs w:val="21"/>
          <w:lang w:eastAsia="en-GB" w:bidi="sa-IN"/>
        </w:rPr>
      </w:pPr>
      <w:hyperlink w:anchor="_Toc221291551" w:history="1">
        <w:r w:rsidRPr="003947AB">
          <w:rPr>
            <w:rStyle w:val="Hiperhivatkozs"/>
            <w:noProof/>
            <w:lang w:bidi="ar-SA"/>
          </w:rPr>
          <w:t>8.3.1.4. Space and symbols</w:t>
        </w:r>
        <w:r>
          <w:rPr>
            <w:noProof/>
            <w:webHidden/>
          </w:rPr>
          <w:tab/>
        </w:r>
        <w:r>
          <w:rPr>
            <w:noProof/>
            <w:webHidden/>
          </w:rPr>
          <w:fldChar w:fldCharType="begin"/>
        </w:r>
        <w:r>
          <w:rPr>
            <w:noProof/>
            <w:webHidden/>
          </w:rPr>
          <w:instrText xml:space="preserve"> PAGEREF _Toc221291551 \h </w:instrText>
        </w:r>
        <w:r>
          <w:rPr>
            <w:noProof/>
            <w:webHidden/>
          </w:rPr>
        </w:r>
        <w:r>
          <w:rPr>
            <w:noProof/>
            <w:webHidden/>
          </w:rPr>
          <w:fldChar w:fldCharType="separate"/>
        </w:r>
        <w:r>
          <w:rPr>
            <w:noProof/>
            <w:webHidden/>
          </w:rPr>
          <w:t>70</w:t>
        </w:r>
        <w:r>
          <w:rPr>
            <w:noProof/>
            <w:webHidden/>
          </w:rPr>
          <w:fldChar w:fldCharType="end"/>
        </w:r>
      </w:hyperlink>
    </w:p>
    <w:p w14:paraId="005EBCEC" w14:textId="5C0FF650" w:rsidR="009B1F96" w:rsidRDefault="009B1F96">
      <w:pPr>
        <w:pStyle w:val="TJ4"/>
        <w:rPr>
          <w:rFonts w:asciiTheme="minorHAnsi" w:hAnsiTheme="minorHAnsi" w:cstheme="minorBidi"/>
          <w:noProof/>
          <w:sz w:val="24"/>
          <w:szCs w:val="21"/>
          <w:lang w:eastAsia="en-GB" w:bidi="sa-IN"/>
        </w:rPr>
      </w:pPr>
      <w:hyperlink w:anchor="_Toc221291552" w:history="1">
        <w:r w:rsidRPr="003947AB">
          <w:rPr>
            <w:rStyle w:val="Hiperhivatkozs"/>
            <w:noProof/>
            <w:lang w:bidi="ar-SA"/>
          </w:rPr>
          <w:t>8.3.1.5. Space and original space</w:t>
        </w:r>
        <w:r>
          <w:rPr>
            <w:noProof/>
            <w:webHidden/>
          </w:rPr>
          <w:tab/>
        </w:r>
        <w:r>
          <w:rPr>
            <w:noProof/>
            <w:webHidden/>
          </w:rPr>
          <w:fldChar w:fldCharType="begin"/>
        </w:r>
        <w:r>
          <w:rPr>
            <w:noProof/>
            <w:webHidden/>
          </w:rPr>
          <w:instrText xml:space="preserve"> PAGEREF _Toc221291552 \h </w:instrText>
        </w:r>
        <w:r>
          <w:rPr>
            <w:noProof/>
            <w:webHidden/>
          </w:rPr>
        </w:r>
        <w:r>
          <w:rPr>
            <w:noProof/>
            <w:webHidden/>
          </w:rPr>
          <w:fldChar w:fldCharType="separate"/>
        </w:r>
        <w:r>
          <w:rPr>
            <w:noProof/>
            <w:webHidden/>
          </w:rPr>
          <w:t>70</w:t>
        </w:r>
        <w:r>
          <w:rPr>
            <w:noProof/>
            <w:webHidden/>
          </w:rPr>
          <w:fldChar w:fldCharType="end"/>
        </w:r>
      </w:hyperlink>
    </w:p>
    <w:p w14:paraId="4D826CDF" w14:textId="421605F0" w:rsidR="009B1F96" w:rsidRDefault="009B1F96">
      <w:pPr>
        <w:pStyle w:val="TJ2"/>
        <w:rPr>
          <w:rFonts w:asciiTheme="minorHAnsi" w:hAnsiTheme="minorHAnsi" w:cstheme="minorBidi"/>
          <w:noProof/>
          <w:sz w:val="24"/>
          <w:szCs w:val="21"/>
          <w:lang w:eastAsia="en-GB" w:bidi="sa-IN"/>
        </w:rPr>
      </w:pPr>
      <w:hyperlink w:anchor="_Toc221291553" w:history="1">
        <w:r w:rsidRPr="003947AB">
          <w:rPr>
            <w:rStyle w:val="Hiperhivatkozs"/>
            <w:noProof/>
            <w:lang w:bidi="ar-SA"/>
          </w:rPr>
          <w:t>8.4. Editorial hyphenation</w:t>
        </w:r>
        <w:r>
          <w:rPr>
            <w:noProof/>
            <w:webHidden/>
          </w:rPr>
          <w:tab/>
        </w:r>
        <w:r>
          <w:rPr>
            <w:noProof/>
            <w:webHidden/>
          </w:rPr>
          <w:fldChar w:fldCharType="begin"/>
        </w:r>
        <w:r>
          <w:rPr>
            <w:noProof/>
            <w:webHidden/>
          </w:rPr>
          <w:instrText xml:space="preserve"> PAGEREF _Toc221291553 \h </w:instrText>
        </w:r>
        <w:r>
          <w:rPr>
            <w:noProof/>
            <w:webHidden/>
          </w:rPr>
        </w:r>
        <w:r>
          <w:rPr>
            <w:noProof/>
            <w:webHidden/>
          </w:rPr>
          <w:fldChar w:fldCharType="separate"/>
        </w:r>
        <w:r>
          <w:rPr>
            <w:noProof/>
            <w:webHidden/>
          </w:rPr>
          <w:t>70</w:t>
        </w:r>
        <w:r>
          <w:rPr>
            <w:noProof/>
            <w:webHidden/>
          </w:rPr>
          <w:fldChar w:fldCharType="end"/>
        </w:r>
      </w:hyperlink>
    </w:p>
    <w:p w14:paraId="1F977744" w14:textId="1B323390" w:rsidR="009B1F96" w:rsidRDefault="009B1F96">
      <w:pPr>
        <w:pStyle w:val="TJ3"/>
        <w:rPr>
          <w:rFonts w:asciiTheme="minorHAnsi" w:hAnsiTheme="minorHAnsi" w:cstheme="minorBidi"/>
          <w:noProof/>
          <w:sz w:val="24"/>
          <w:szCs w:val="21"/>
          <w:lang w:eastAsia="en-GB" w:bidi="sa-IN"/>
        </w:rPr>
      </w:pPr>
      <w:hyperlink w:anchor="_Toc221291554" w:history="1">
        <w:r w:rsidRPr="003947AB">
          <w:rPr>
            <w:rStyle w:val="Hiperhivatkozs"/>
            <w:noProof/>
            <w:lang w:bidi="ar-SA"/>
          </w:rPr>
          <w:t>8.4.1. Good practice in editorial hyphenation</w:t>
        </w:r>
        <w:r>
          <w:rPr>
            <w:noProof/>
            <w:webHidden/>
          </w:rPr>
          <w:tab/>
        </w:r>
        <w:r>
          <w:rPr>
            <w:noProof/>
            <w:webHidden/>
          </w:rPr>
          <w:fldChar w:fldCharType="begin"/>
        </w:r>
        <w:r>
          <w:rPr>
            <w:noProof/>
            <w:webHidden/>
          </w:rPr>
          <w:instrText xml:space="preserve"> PAGEREF _Toc221291554 \h </w:instrText>
        </w:r>
        <w:r>
          <w:rPr>
            <w:noProof/>
            <w:webHidden/>
          </w:rPr>
        </w:r>
        <w:r>
          <w:rPr>
            <w:noProof/>
            <w:webHidden/>
          </w:rPr>
          <w:fldChar w:fldCharType="separate"/>
        </w:r>
        <w:r>
          <w:rPr>
            <w:noProof/>
            <w:webHidden/>
          </w:rPr>
          <w:t>70</w:t>
        </w:r>
        <w:r>
          <w:rPr>
            <w:noProof/>
            <w:webHidden/>
          </w:rPr>
          <w:fldChar w:fldCharType="end"/>
        </w:r>
      </w:hyperlink>
    </w:p>
    <w:p w14:paraId="10C71BCF" w14:textId="04EC250A" w:rsidR="009B1F96" w:rsidRDefault="009B1F96">
      <w:pPr>
        <w:pStyle w:val="TJ2"/>
        <w:rPr>
          <w:rFonts w:asciiTheme="minorHAnsi" w:hAnsiTheme="minorHAnsi" w:cstheme="minorBidi"/>
          <w:noProof/>
          <w:sz w:val="24"/>
          <w:szCs w:val="21"/>
          <w:lang w:eastAsia="en-GB" w:bidi="sa-IN"/>
        </w:rPr>
      </w:pPr>
      <w:hyperlink w:anchor="_Toc221291555" w:history="1">
        <w:r w:rsidRPr="003947AB">
          <w:rPr>
            <w:rStyle w:val="Hiperhivatkozs"/>
            <w:noProof/>
            <w:lang w:bidi="ar-SA"/>
          </w:rPr>
          <w:t>8.5. Segmentation guidelines</w:t>
        </w:r>
        <w:r>
          <w:rPr>
            <w:noProof/>
            <w:webHidden/>
          </w:rPr>
          <w:tab/>
        </w:r>
        <w:r>
          <w:rPr>
            <w:noProof/>
            <w:webHidden/>
          </w:rPr>
          <w:fldChar w:fldCharType="begin"/>
        </w:r>
        <w:r>
          <w:rPr>
            <w:noProof/>
            <w:webHidden/>
          </w:rPr>
          <w:instrText xml:space="preserve"> PAGEREF _Toc221291555 \h </w:instrText>
        </w:r>
        <w:r>
          <w:rPr>
            <w:noProof/>
            <w:webHidden/>
          </w:rPr>
        </w:r>
        <w:r>
          <w:rPr>
            <w:noProof/>
            <w:webHidden/>
          </w:rPr>
          <w:fldChar w:fldCharType="separate"/>
        </w:r>
        <w:r>
          <w:rPr>
            <w:noProof/>
            <w:webHidden/>
          </w:rPr>
          <w:t>70</w:t>
        </w:r>
        <w:r>
          <w:rPr>
            <w:noProof/>
            <w:webHidden/>
          </w:rPr>
          <w:fldChar w:fldCharType="end"/>
        </w:r>
      </w:hyperlink>
    </w:p>
    <w:p w14:paraId="41829F34" w14:textId="5C68821E" w:rsidR="009B1F96" w:rsidRDefault="009B1F96">
      <w:pPr>
        <w:pStyle w:val="TJ3"/>
        <w:rPr>
          <w:rFonts w:asciiTheme="minorHAnsi" w:hAnsiTheme="minorHAnsi" w:cstheme="minorBidi"/>
          <w:noProof/>
          <w:sz w:val="24"/>
          <w:szCs w:val="21"/>
          <w:lang w:eastAsia="en-GB" w:bidi="sa-IN"/>
        </w:rPr>
      </w:pPr>
      <w:hyperlink w:anchor="_Toc221291556" w:history="1">
        <w:r w:rsidRPr="003947AB">
          <w:rPr>
            <w:rStyle w:val="Hiperhivatkozs"/>
            <w:noProof/>
            <w:lang w:bidi="ar-SA"/>
          </w:rPr>
          <w:t>8.5.1. Phrases</w:t>
        </w:r>
        <w:r>
          <w:rPr>
            <w:noProof/>
            <w:webHidden/>
          </w:rPr>
          <w:tab/>
        </w:r>
        <w:r>
          <w:rPr>
            <w:noProof/>
            <w:webHidden/>
          </w:rPr>
          <w:fldChar w:fldCharType="begin"/>
        </w:r>
        <w:r>
          <w:rPr>
            <w:noProof/>
            <w:webHidden/>
          </w:rPr>
          <w:instrText xml:space="preserve"> PAGEREF _Toc221291556 \h </w:instrText>
        </w:r>
        <w:r>
          <w:rPr>
            <w:noProof/>
            <w:webHidden/>
          </w:rPr>
        </w:r>
        <w:r>
          <w:rPr>
            <w:noProof/>
            <w:webHidden/>
          </w:rPr>
          <w:fldChar w:fldCharType="separate"/>
        </w:r>
        <w:r>
          <w:rPr>
            <w:noProof/>
            <w:webHidden/>
          </w:rPr>
          <w:t>71</w:t>
        </w:r>
        <w:r>
          <w:rPr>
            <w:noProof/>
            <w:webHidden/>
          </w:rPr>
          <w:fldChar w:fldCharType="end"/>
        </w:r>
      </w:hyperlink>
    </w:p>
    <w:p w14:paraId="4B2260E9" w14:textId="373DB1F4" w:rsidR="009B1F96" w:rsidRDefault="009B1F96">
      <w:pPr>
        <w:pStyle w:val="TJ3"/>
        <w:rPr>
          <w:rFonts w:asciiTheme="minorHAnsi" w:hAnsiTheme="minorHAnsi" w:cstheme="minorBidi"/>
          <w:noProof/>
          <w:sz w:val="24"/>
          <w:szCs w:val="21"/>
          <w:lang w:eastAsia="en-GB" w:bidi="sa-IN"/>
        </w:rPr>
      </w:pPr>
      <w:hyperlink w:anchor="_Toc221291557" w:history="1">
        <w:r w:rsidRPr="003947AB">
          <w:rPr>
            <w:rStyle w:val="Hiperhivatkozs"/>
            <w:noProof/>
            <w:lang w:bidi="ar-SA"/>
          </w:rPr>
          <w:t>8.5.2. Grammaticalised structures</w:t>
        </w:r>
        <w:r>
          <w:rPr>
            <w:noProof/>
            <w:webHidden/>
          </w:rPr>
          <w:tab/>
        </w:r>
        <w:r>
          <w:rPr>
            <w:noProof/>
            <w:webHidden/>
          </w:rPr>
          <w:fldChar w:fldCharType="begin"/>
        </w:r>
        <w:r>
          <w:rPr>
            <w:noProof/>
            <w:webHidden/>
          </w:rPr>
          <w:instrText xml:space="preserve"> PAGEREF _Toc221291557 \h </w:instrText>
        </w:r>
        <w:r>
          <w:rPr>
            <w:noProof/>
            <w:webHidden/>
          </w:rPr>
        </w:r>
        <w:r>
          <w:rPr>
            <w:noProof/>
            <w:webHidden/>
          </w:rPr>
          <w:fldChar w:fldCharType="separate"/>
        </w:r>
        <w:r>
          <w:rPr>
            <w:noProof/>
            <w:webHidden/>
          </w:rPr>
          <w:t>71</w:t>
        </w:r>
        <w:r>
          <w:rPr>
            <w:noProof/>
            <w:webHidden/>
          </w:rPr>
          <w:fldChar w:fldCharType="end"/>
        </w:r>
      </w:hyperlink>
    </w:p>
    <w:p w14:paraId="00ECAE61" w14:textId="4BE5FB9D" w:rsidR="009B1F96" w:rsidRDefault="009B1F96">
      <w:pPr>
        <w:pStyle w:val="TJ3"/>
        <w:rPr>
          <w:rFonts w:asciiTheme="minorHAnsi" w:hAnsiTheme="minorHAnsi" w:cstheme="minorBidi"/>
          <w:noProof/>
          <w:sz w:val="24"/>
          <w:szCs w:val="21"/>
          <w:lang w:eastAsia="en-GB" w:bidi="sa-IN"/>
        </w:rPr>
      </w:pPr>
      <w:hyperlink w:anchor="_Toc221291558" w:history="1">
        <w:r w:rsidRPr="003947AB">
          <w:rPr>
            <w:rStyle w:val="Hiperhivatkozs"/>
            <w:noProof/>
            <w:lang w:bidi="ar-SA"/>
          </w:rPr>
          <w:t>8.5.3. Multiple function words</w:t>
        </w:r>
        <w:r>
          <w:rPr>
            <w:noProof/>
            <w:webHidden/>
          </w:rPr>
          <w:tab/>
        </w:r>
        <w:r>
          <w:rPr>
            <w:noProof/>
            <w:webHidden/>
          </w:rPr>
          <w:fldChar w:fldCharType="begin"/>
        </w:r>
        <w:r>
          <w:rPr>
            <w:noProof/>
            <w:webHidden/>
          </w:rPr>
          <w:instrText xml:space="preserve"> PAGEREF _Toc221291558 \h </w:instrText>
        </w:r>
        <w:r>
          <w:rPr>
            <w:noProof/>
            <w:webHidden/>
          </w:rPr>
        </w:r>
        <w:r>
          <w:rPr>
            <w:noProof/>
            <w:webHidden/>
          </w:rPr>
          <w:fldChar w:fldCharType="separate"/>
        </w:r>
        <w:r>
          <w:rPr>
            <w:noProof/>
            <w:webHidden/>
          </w:rPr>
          <w:t>71</w:t>
        </w:r>
        <w:r>
          <w:rPr>
            <w:noProof/>
            <w:webHidden/>
          </w:rPr>
          <w:fldChar w:fldCharType="end"/>
        </w:r>
      </w:hyperlink>
    </w:p>
    <w:p w14:paraId="12EA69A7" w14:textId="05B1489A" w:rsidR="009B1F96" w:rsidRDefault="009B1F96">
      <w:pPr>
        <w:pStyle w:val="TJ3"/>
        <w:rPr>
          <w:rFonts w:asciiTheme="minorHAnsi" w:hAnsiTheme="minorHAnsi" w:cstheme="minorBidi"/>
          <w:noProof/>
          <w:sz w:val="24"/>
          <w:szCs w:val="21"/>
          <w:lang w:eastAsia="en-GB" w:bidi="sa-IN"/>
        </w:rPr>
      </w:pPr>
      <w:hyperlink w:anchor="_Toc221291559" w:history="1">
        <w:r w:rsidRPr="003947AB">
          <w:rPr>
            <w:rStyle w:val="Hiperhivatkozs"/>
            <w:noProof/>
            <w:lang w:bidi="ar-SA"/>
          </w:rPr>
          <w:t>8.5.4. Repetitive structures</w:t>
        </w:r>
        <w:r>
          <w:rPr>
            <w:noProof/>
            <w:webHidden/>
          </w:rPr>
          <w:tab/>
        </w:r>
        <w:r>
          <w:rPr>
            <w:noProof/>
            <w:webHidden/>
          </w:rPr>
          <w:fldChar w:fldCharType="begin"/>
        </w:r>
        <w:r>
          <w:rPr>
            <w:noProof/>
            <w:webHidden/>
          </w:rPr>
          <w:instrText xml:space="preserve"> PAGEREF _Toc221291559 \h </w:instrText>
        </w:r>
        <w:r>
          <w:rPr>
            <w:noProof/>
            <w:webHidden/>
          </w:rPr>
        </w:r>
        <w:r>
          <w:rPr>
            <w:noProof/>
            <w:webHidden/>
          </w:rPr>
          <w:fldChar w:fldCharType="separate"/>
        </w:r>
        <w:r>
          <w:rPr>
            <w:noProof/>
            <w:webHidden/>
          </w:rPr>
          <w:t>71</w:t>
        </w:r>
        <w:r>
          <w:rPr>
            <w:noProof/>
            <w:webHidden/>
          </w:rPr>
          <w:fldChar w:fldCharType="end"/>
        </w:r>
      </w:hyperlink>
    </w:p>
    <w:p w14:paraId="45E3D7CD" w14:textId="57F1A010" w:rsidR="009B1F96" w:rsidRDefault="009B1F96">
      <w:pPr>
        <w:pStyle w:val="TJ3"/>
        <w:rPr>
          <w:rFonts w:asciiTheme="minorHAnsi" w:hAnsiTheme="minorHAnsi" w:cstheme="minorBidi"/>
          <w:noProof/>
          <w:sz w:val="24"/>
          <w:szCs w:val="21"/>
          <w:lang w:eastAsia="en-GB" w:bidi="sa-IN"/>
        </w:rPr>
      </w:pPr>
      <w:hyperlink w:anchor="_Toc221291560" w:history="1">
        <w:r w:rsidRPr="003947AB">
          <w:rPr>
            <w:rStyle w:val="Hiperhivatkozs"/>
            <w:noProof/>
            <w:lang w:bidi="ar-SA"/>
          </w:rPr>
          <w:t>8.5.5. Quasi-compounds</w:t>
        </w:r>
        <w:r>
          <w:rPr>
            <w:noProof/>
            <w:webHidden/>
          </w:rPr>
          <w:tab/>
        </w:r>
        <w:r>
          <w:rPr>
            <w:noProof/>
            <w:webHidden/>
          </w:rPr>
          <w:fldChar w:fldCharType="begin"/>
        </w:r>
        <w:r>
          <w:rPr>
            <w:noProof/>
            <w:webHidden/>
          </w:rPr>
          <w:instrText xml:space="preserve"> PAGEREF _Toc221291560 \h </w:instrText>
        </w:r>
        <w:r>
          <w:rPr>
            <w:noProof/>
            <w:webHidden/>
          </w:rPr>
        </w:r>
        <w:r>
          <w:rPr>
            <w:noProof/>
            <w:webHidden/>
          </w:rPr>
          <w:fldChar w:fldCharType="separate"/>
        </w:r>
        <w:r>
          <w:rPr>
            <w:noProof/>
            <w:webHidden/>
          </w:rPr>
          <w:t>72</w:t>
        </w:r>
        <w:r>
          <w:rPr>
            <w:noProof/>
            <w:webHidden/>
          </w:rPr>
          <w:fldChar w:fldCharType="end"/>
        </w:r>
      </w:hyperlink>
    </w:p>
    <w:p w14:paraId="50DAB84A" w14:textId="035ED5A7" w:rsidR="009B1F96" w:rsidRDefault="009B1F96">
      <w:pPr>
        <w:pStyle w:val="TJ3"/>
        <w:rPr>
          <w:rFonts w:asciiTheme="minorHAnsi" w:hAnsiTheme="minorHAnsi" w:cstheme="minorBidi"/>
          <w:noProof/>
          <w:sz w:val="24"/>
          <w:szCs w:val="21"/>
          <w:lang w:eastAsia="en-GB" w:bidi="sa-IN"/>
        </w:rPr>
      </w:pPr>
      <w:hyperlink w:anchor="_Toc221291561" w:history="1">
        <w:r w:rsidRPr="003947AB">
          <w:rPr>
            <w:rStyle w:val="Hiperhivatkozs"/>
            <w:noProof/>
            <w:lang w:bidi="ar-SA"/>
          </w:rPr>
          <w:t>8.5.6. Verbal formations</w:t>
        </w:r>
        <w:r>
          <w:rPr>
            <w:noProof/>
            <w:webHidden/>
          </w:rPr>
          <w:tab/>
        </w:r>
        <w:r>
          <w:rPr>
            <w:noProof/>
            <w:webHidden/>
          </w:rPr>
          <w:fldChar w:fldCharType="begin"/>
        </w:r>
        <w:r>
          <w:rPr>
            <w:noProof/>
            <w:webHidden/>
          </w:rPr>
          <w:instrText xml:space="preserve"> PAGEREF _Toc221291561 \h </w:instrText>
        </w:r>
        <w:r>
          <w:rPr>
            <w:noProof/>
            <w:webHidden/>
          </w:rPr>
        </w:r>
        <w:r>
          <w:rPr>
            <w:noProof/>
            <w:webHidden/>
          </w:rPr>
          <w:fldChar w:fldCharType="separate"/>
        </w:r>
        <w:r>
          <w:rPr>
            <w:noProof/>
            <w:webHidden/>
          </w:rPr>
          <w:t>72</w:t>
        </w:r>
        <w:r>
          <w:rPr>
            <w:noProof/>
            <w:webHidden/>
          </w:rPr>
          <w:fldChar w:fldCharType="end"/>
        </w:r>
      </w:hyperlink>
    </w:p>
    <w:p w14:paraId="71DCC4BF" w14:textId="26A01A87" w:rsidR="009B1F96" w:rsidRDefault="009B1F96">
      <w:pPr>
        <w:pStyle w:val="TJ3"/>
        <w:rPr>
          <w:rFonts w:asciiTheme="minorHAnsi" w:hAnsiTheme="minorHAnsi" w:cstheme="minorBidi"/>
          <w:noProof/>
          <w:sz w:val="24"/>
          <w:szCs w:val="21"/>
          <w:lang w:eastAsia="en-GB" w:bidi="sa-IN"/>
        </w:rPr>
      </w:pPr>
      <w:hyperlink w:anchor="_Toc221291562" w:history="1">
        <w:r w:rsidRPr="003947AB">
          <w:rPr>
            <w:rStyle w:val="Hiperhivatkozs"/>
            <w:noProof/>
            <w:lang w:bidi="ar-SA"/>
          </w:rPr>
          <w:t>8.5.7. Nominal compounds</w:t>
        </w:r>
        <w:r>
          <w:rPr>
            <w:noProof/>
            <w:webHidden/>
          </w:rPr>
          <w:tab/>
        </w:r>
        <w:r>
          <w:rPr>
            <w:noProof/>
            <w:webHidden/>
          </w:rPr>
          <w:fldChar w:fldCharType="begin"/>
        </w:r>
        <w:r>
          <w:rPr>
            <w:noProof/>
            <w:webHidden/>
          </w:rPr>
          <w:instrText xml:space="preserve"> PAGEREF _Toc221291562 \h </w:instrText>
        </w:r>
        <w:r>
          <w:rPr>
            <w:noProof/>
            <w:webHidden/>
          </w:rPr>
        </w:r>
        <w:r>
          <w:rPr>
            <w:noProof/>
            <w:webHidden/>
          </w:rPr>
          <w:fldChar w:fldCharType="separate"/>
        </w:r>
        <w:r>
          <w:rPr>
            <w:noProof/>
            <w:webHidden/>
          </w:rPr>
          <w:t>73</w:t>
        </w:r>
        <w:r>
          <w:rPr>
            <w:noProof/>
            <w:webHidden/>
          </w:rPr>
          <w:fldChar w:fldCharType="end"/>
        </w:r>
      </w:hyperlink>
    </w:p>
    <w:p w14:paraId="3D74D9BC" w14:textId="487F46E6" w:rsidR="009B1F96" w:rsidRDefault="009B1F96">
      <w:pPr>
        <w:pStyle w:val="TJ4"/>
        <w:rPr>
          <w:rFonts w:asciiTheme="minorHAnsi" w:hAnsiTheme="minorHAnsi" w:cstheme="minorBidi"/>
          <w:noProof/>
          <w:sz w:val="24"/>
          <w:szCs w:val="21"/>
          <w:lang w:eastAsia="en-GB" w:bidi="sa-IN"/>
        </w:rPr>
      </w:pPr>
      <w:hyperlink w:anchor="_Toc221291563" w:history="1">
        <w:r w:rsidRPr="003947AB">
          <w:rPr>
            <w:rStyle w:val="Hiperhivatkozs"/>
            <w:noProof/>
            <w:lang w:bidi="ar-SA"/>
          </w:rPr>
          <w:t>8.5.7.1. Basic compounds</w:t>
        </w:r>
        <w:r>
          <w:rPr>
            <w:noProof/>
            <w:webHidden/>
          </w:rPr>
          <w:tab/>
        </w:r>
        <w:r>
          <w:rPr>
            <w:noProof/>
            <w:webHidden/>
          </w:rPr>
          <w:fldChar w:fldCharType="begin"/>
        </w:r>
        <w:r>
          <w:rPr>
            <w:noProof/>
            <w:webHidden/>
          </w:rPr>
          <w:instrText xml:space="preserve"> PAGEREF _Toc221291563 \h </w:instrText>
        </w:r>
        <w:r>
          <w:rPr>
            <w:noProof/>
            <w:webHidden/>
          </w:rPr>
        </w:r>
        <w:r>
          <w:rPr>
            <w:noProof/>
            <w:webHidden/>
          </w:rPr>
          <w:fldChar w:fldCharType="separate"/>
        </w:r>
        <w:r>
          <w:rPr>
            <w:noProof/>
            <w:webHidden/>
          </w:rPr>
          <w:t>73</w:t>
        </w:r>
        <w:r>
          <w:rPr>
            <w:noProof/>
            <w:webHidden/>
          </w:rPr>
          <w:fldChar w:fldCharType="end"/>
        </w:r>
      </w:hyperlink>
    </w:p>
    <w:p w14:paraId="46D1CEFF" w14:textId="1EC8CD89" w:rsidR="009B1F96" w:rsidRDefault="009B1F96">
      <w:pPr>
        <w:pStyle w:val="TJ4"/>
        <w:rPr>
          <w:rFonts w:asciiTheme="minorHAnsi" w:hAnsiTheme="minorHAnsi" w:cstheme="minorBidi"/>
          <w:noProof/>
          <w:sz w:val="24"/>
          <w:szCs w:val="21"/>
          <w:lang w:eastAsia="en-GB" w:bidi="sa-IN"/>
        </w:rPr>
      </w:pPr>
      <w:hyperlink w:anchor="_Toc221291564" w:history="1">
        <w:r w:rsidRPr="003947AB">
          <w:rPr>
            <w:rStyle w:val="Hiperhivatkozs"/>
            <w:noProof/>
            <w:lang w:bidi="ar-SA"/>
          </w:rPr>
          <w:t>8.5.7.2. Proper names and styles</w:t>
        </w:r>
        <w:r>
          <w:rPr>
            <w:noProof/>
            <w:webHidden/>
          </w:rPr>
          <w:tab/>
        </w:r>
        <w:r>
          <w:rPr>
            <w:noProof/>
            <w:webHidden/>
          </w:rPr>
          <w:fldChar w:fldCharType="begin"/>
        </w:r>
        <w:r>
          <w:rPr>
            <w:noProof/>
            <w:webHidden/>
          </w:rPr>
          <w:instrText xml:space="preserve"> PAGEREF _Toc221291564 \h </w:instrText>
        </w:r>
        <w:r>
          <w:rPr>
            <w:noProof/>
            <w:webHidden/>
          </w:rPr>
        </w:r>
        <w:r>
          <w:rPr>
            <w:noProof/>
            <w:webHidden/>
          </w:rPr>
          <w:fldChar w:fldCharType="separate"/>
        </w:r>
        <w:r>
          <w:rPr>
            <w:noProof/>
            <w:webHidden/>
          </w:rPr>
          <w:t>74</w:t>
        </w:r>
        <w:r>
          <w:rPr>
            <w:noProof/>
            <w:webHidden/>
          </w:rPr>
          <w:fldChar w:fldCharType="end"/>
        </w:r>
      </w:hyperlink>
    </w:p>
    <w:p w14:paraId="79FEF456" w14:textId="47A9AFFC" w:rsidR="009B1F96" w:rsidRDefault="009B1F96">
      <w:pPr>
        <w:pStyle w:val="TJ3"/>
        <w:rPr>
          <w:rFonts w:asciiTheme="minorHAnsi" w:hAnsiTheme="minorHAnsi" w:cstheme="minorBidi"/>
          <w:noProof/>
          <w:sz w:val="24"/>
          <w:szCs w:val="21"/>
          <w:lang w:eastAsia="en-GB" w:bidi="sa-IN"/>
        </w:rPr>
      </w:pPr>
      <w:hyperlink w:anchor="_Toc221291565" w:history="1">
        <w:r w:rsidRPr="003947AB">
          <w:rPr>
            <w:rStyle w:val="Hiperhivatkozs"/>
            <w:noProof/>
            <w:lang w:bidi="ar-SA"/>
          </w:rPr>
          <w:t>8.5.8. Derivatives of compounds</w:t>
        </w:r>
        <w:r>
          <w:rPr>
            <w:noProof/>
            <w:webHidden/>
          </w:rPr>
          <w:tab/>
        </w:r>
        <w:r>
          <w:rPr>
            <w:noProof/>
            <w:webHidden/>
          </w:rPr>
          <w:fldChar w:fldCharType="begin"/>
        </w:r>
        <w:r>
          <w:rPr>
            <w:noProof/>
            <w:webHidden/>
          </w:rPr>
          <w:instrText xml:space="preserve"> PAGEREF _Toc221291565 \h </w:instrText>
        </w:r>
        <w:r>
          <w:rPr>
            <w:noProof/>
            <w:webHidden/>
          </w:rPr>
        </w:r>
        <w:r>
          <w:rPr>
            <w:noProof/>
            <w:webHidden/>
          </w:rPr>
          <w:fldChar w:fldCharType="separate"/>
        </w:r>
        <w:r>
          <w:rPr>
            <w:noProof/>
            <w:webHidden/>
          </w:rPr>
          <w:t>74</w:t>
        </w:r>
        <w:r>
          <w:rPr>
            <w:noProof/>
            <w:webHidden/>
          </w:rPr>
          <w:fldChar w:fldCharType="end"/>
        </w:r>
      </w:hyperlink>
    </w:p>
    <w:p w14:paraId="44F07011" w14:textId="19402E67" w:rsidR="009B1F96" w:rsidRDefault="009B1F96">
      <w:pPr>
        <w:pStyle w:val="TJ3"/>
        <w:rPr>
          <w:rFonts w:asciiTheme="minorHAnsi" w:hAnsiTheme="minorHAnsi" w:cstheme="minorBidi"/>
          <w:noProof/>
          <w:sz w:val="24"/>
          <w:szCs w:val="21"/>
          <w:lang w:eastAsia="en-GB" w:bidi="sa-IN"/>
        </w:rPr>
      </w:pPr>
      <w:hyperlink w:anchor="_Toc221291566" w:history="1">
        <w:r w:rsidRPr="003947AB">
          <w:rPr>
            <w:rStyle w:val="Hiperhivatkozs"/>
            <w:noProof/>
            <w:lang w:bidi="ar-SA"/>
          </w:rPr>
          <w:t>8.5.9. Affixes and clitics</w:t>
        </w:r>
        <w:r>
          <w:rPr>
            <w:noProof/>
            <w:webHidden/>
          </w:rPr>
          <w:tab/>
        </w:r>
        <w:r>
          <w:rPr>
            <w:noProof/>
            <w:webHidden/>
          </w:rPr>
          <w:fldChar w:fldCharType="begin"/>
        </w:r>
        <w:r>
          <w:rPr>
            <w:noProof/>
            <w:webHidden/>
          </w:rPr>
          <w:instrText xml:space="preserve"> PAGEREF _Toc221291566 \h </w:instrText>
        </w:r>
        <w:r>
          <w:rPr>
            <w:noProof/>
            <w:webHidden/>
          </w:rPr>
        </w:r>
        <w:r>
          <w:rPr>
            <w:noProof/>
            <w:webHidden/>
          </w:rPr>
          <w:fldChar w:fldCharType="separate"/>
        </w:r>
        <w:r>
          <w:rPr>
            <w:noProof/>
            <w:webHidden/>
          </w:rPr>
          <w:t>74</w:t>
        </w:r>
        <w:r>
          <w:rPr>
            <w:noProof/>
            <w:webHidden/>
          </w:rPr>
          <w:fldChar w:fldCharType="end"/>
        </w:r>
      </w:hyperlink>
    </w:p>
    <w:p w14:paraId="57081A82" w14:textId="283261D9" w:rsidR="009B1F96" w:rsidRDefault="009B1F96">
      <w:pPr>
        <w:pStyle w:val="TJ1"/>
        <w:rPr>
          <w:rFonts w:asciiTheme="minorHAnsi" w:hAnsiTheme="minorHAnsi" w:cstheme="minorBidi"/>
          <w:b w:val="0"/>
          <w:noProof/>
          <w:sz w:val="24"/>
          <w:szCs w:val="21"/>
          <w:lang w:eastAsia="en-GB" w:bidi="sa-IN"/>
        </w:rPr>
      </w:pPr>
      <w:hyperlink w:anchor="_Toc221291567" w:history="1">
        <w:r w:rsidRPr="003947AB">
          <w:rPr>
            <w:rStyle w:val="Hiperhivatkozs"/>
            <w:noProof/>
            <w:lang w:bidi="ar-SA"/>
          </w:rPr>
          <w:t>References</w:t>
        </w:r>
        <w:r>
          <w:rPr>
            <w:noProof/>
            <w:webHidden/>
          </w:rPr>
          <w:tab/>
        </w:r>
        <w:r>
          <w:rPr>
            <w:noProof/>
            <w:webHidden/>
          </w:rPr>
          <w:fldChar w:fldCharType="begin"/>
        </w:r>
        <w:r>
          <w:rPr>
            <w:noProof/>
            <w:webHidden/>
          </w:rPr>
          <w:instrText xml:space="preserve"> PAGEREF _Toc221291567 \h </w:instrText>
        </w:r>
        <w:r>
          <w:rPr>
            <w:noProof/>
            <w:webHidden/>
          </w:rPr>
        </w:r>
        <w:r>
          <w:rPr>
            <w:noProof/>
            <w:webHidden/>
          </w:rPr>
          <w:fldChar w:fldCharType="separate"/>
        </w:r>
        <w:r>
          <w:rPr>
            <w:noProof/>
            <w:webHidden/>
          </w:rPr>
          <w:t>76</w:t>
        </w:r>
        <w:r>
          <w:rPr>
            <w:noProof/>
            <w:webHidden/>
          </w:rPr>
          <w:fldChar w:fldCharType="end"/>
        </w:r>
      </w:hyperlink>
    </w:p>
    <w:p w14:paraId="70684292" w14:textId="6CEDE15D" w:rsidR="00117379" w:rsidRDefault="00000000">
      <w:pPr>
        <w:sectPr w:rsidR="00117379">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14:paraId="6ACED4CC" w14:textId="77777777" w:rsidR="00117379" w:rsidRDefault="00000000">
      <w:pPr>
        <w:pStyle w:val="Cmsor1"/>
      </w:pPr>
      <w:bookmarkStart w:id="12" w:name="_Toc221291399"/>
      <w:r>
        <w:lastRenderedPageBreak/>
        <w:t>Introduction</w:t>
      </w:r>
      <w:bookmarkEnd w:id="10"/>
      <w:bookmarkEnd w:id="11"/>
      <w:bookmarkEnd w:id="12"/>
    </w:p>
    <w:p w14:paraId="1BC67665" w14:textId="77777777" w:rsidR="00117379" w:rsidRDefault="00000000">
      <w:pPr>
        <w:pStyle w:val="Cmsor2"/>
      </w:pPr>
      <w:bookmarkStart w:id="13" w:name="_Toc17811407"/>
      <w:bookmarkStart w:id="14" w:name="_Toc17811462"/>
      <w:bookmarkStart w:id="15" w:name="_Toc221291400"/>
      <w:r>
        <w:t xml:space="preserve">Version </w:t>
      </w:r>
      <w:bookmarkEnd w:id="13"/>
      <w:bookmarkEnd w:id="14"/>
      <w:r>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117379" w14:paraId="71703E29" w14:textId="77777777">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B8C3E7" w14:textId="77777777" w:rsidR="00117379" w:rsidRDefault="00000000">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6404C22" w14:textId="77777777" w:rsidR="00117379" w:rsidRDefault="00000000">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1BB59EAD" w14:textId="77777777" w:rsidR="00117379" w:rsidRDefault="00000000">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1952319" w14:textId="77777777" w:rsidR="00117379" w:rsidRDefault="00000000">
            <w:pPr>
              <w:pStyle w:val="Tabletext"/>
            </w:pPr>
            <w:r>
              <w:t>Date</w:t>
            </w:r>
          </w:p>
        </w:tc>
      </w:tr>
      <w:tr w:rsidR="00117379" w14:paraId="0658EBA1"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DA10E" w14:textId="77777777" w:rsidR="00117379"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88128" w14:textId="77777777" w:rsidR="00117379" w:rsidRDefault="00000000">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FCB1A" w14:textId="77777777" w:rsidR="00117379" w:rsidRDefault="00000000">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F69C1" w14:textId="77777777" w:rsidR="00117379" w:rsidRDefault="00000000">
            <w:pPr>
              <w:pStyle w:val="Tabletext"/>
            </w:pPr>
            <w:r>
              <w:t>2019-07</w:t>
            </w:r>
          </w:p>
        </w:tc>
      </w:tr>
      <w:tr w:rsidR="00117379" w14:paraId="3BA9030E"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44327" w14:textId="77777777" w:rsidR="00117379"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0E377" w14:textId="77777777" w:rsidR="00117379" w:rsidRDefault="00000000">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34431" w14:textId="77777777" w:rsidR="00117379" w:rsidRDefault="00000000">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BDE3A" w14:textId="77777777" w:rsidR="00117379" w:rsidRDefault="00000000">
            <w:pPr>
              <w:pStyle w:val="Tabletext"/>
            </w:pPr>
            <w:r>
              <w:t>2019-09</w:t>
            </w:r>
          </w:p>
        </w:tc>
      </w:tr>
      <w:tr w:rsidR="00117379" w14:paraId="2BCF7179"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6FB76" w14:textId="77777777" w:rsidR="00117379" w:rsidRDefault="00000000">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9D3BC" w14:textId="77777777" w:rsidR="00117379" w:rsidRDefault="00000000">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C7C10" w14:textId="77777777" w:rsidR="00117379" w:rsidRDefault="00000000">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01E18" w14:textId="77777777" w:rsidR="00117379" w:rsidRDefault="00000000">
            <w:pPr>
              <w:pStyle w:val="Tabletext"/>
            </w:pPr>
            <w:r>
              <w:t>2019-12</w:t>
            </w:r>
          </w:p>
        </w:tc>
      </w:tr>
      <w:tr w:rsidR="00117379" w14:paraId="3DAE4778"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0FCA8" w14:textId="77777777" w:rsidR="00117379" w:rsidRDefault="00000000">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9A0BB" w14:textId="77777777" w:rsidR="00117379" w:rsidRDefault="00000000">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0EC3" w14:textId="77777777" w:rsidR="00117379" w:rsidRDefault="00000000">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B06BC" w14:textId="77777777" w:rsidR="00117379" w:rsidRDefault="00000000">
            <w:pPr>
              <w:pStyle w:val="Tabletext"/>
            </w:pPr>
            <w:r>
              <w:t>2020-07-05</w:t>
            </w:r>
          </w:p>
        </w:tc>
      </w:tr>
      <w:tr w:rsidR="00117379" w14:paraId="366632A4" w14:textId="77777777">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89318" w14:textId="77777777" w:rsidR="00117379" w:rsidRDefault="00000000">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FEB05" w14:textId="77777777" w:rsidR="00117379" w:rsidRDefault="00000000">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D67E" w14:textId="77777777" w:rsidR="00117379" w:rsidRDefault="00000000">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C51AE" w14:textId="77777777" w:rsidR="00117379" w:rsidRDefault="00000000">
            <w:pPr>
              <w:pStyle w:val="Tabletext"/>
            </w:pPr>
            <w:r>
              <w:rPr>
                <w:highlight w:val="yellow"/>
              </w:rPr>
              <w:t>####-##-##</w:t>
            </w:r>
          </w:p>
        </w:tc>
      </w:tr>
    </w:tbl>
    <w:p w14:paraId="09B185ED" w14:textId="77777777" w:rsidR="00117379" w:rsidRDefault="00000000">
      <w:bookmarkStart w:id="16" w:name="_a9wj7qi56duc" w:colFirst="0" w:colLast="0"/>
      <w:bookmarkStart w:id="17" w:name="_bgl7tnsokoh7" w:colFirst="0" w:colLast="0"/>
      <w:bookmarkStart w:id="18" w:name="_Toc17811408"/>
      <w:bookmarkStart w:id="19" w:name="_Toc17811463"/>
      <w:bookmarkEnd w:id="16"/>
      <w:bookmarkEnd w:id="17"/>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14:paraId="7A6B83B3" w14:textId="77777777" w:rsidR="00117379" w:rsidRDefault="00000000">
      <w:r>
        <w:rPr>
          <w:highlight w:val="yellow"/>
        </w:rPr>
        <w:t>but if shorthand is made fully private, that will need to be noted here</w:t>
      </w:r>
    </w:p>
    <w:p w14:paraId="09A8697C" w14:textId="77777777" w:rsidR="00117379" w:rsidRDefault="00000000">
      <w:pPr>
        <w:pStyle w:val="Cmsor2"/>
      </w:pPr>
      <w:bookmarkStart w:id="20" w:name="_Toc221291401"/>
      <w:r>
        <w:t>Coverage</w:t>
      </w:r>
      <w:bookmarkEnd w:id="18"/>
      <w:bookmarkEnd w:id="19"/>
      <w:bookmarkEnd w:id="20"/>
    </w:p>
    <w:p w14:paraId="1CE36C7A" w14:textId="77777777" w:rsidR="00117379" w:rsidRDefault="00000000">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14:paraId="5BC54129" w14:textId="558A751F" w:rsidR="00117379" w:rsidRDefault="00000000">
      <w:pPr>
        <w:pStyle w:val="Normlbehzs"/>
      </w:pPr>
      <w:r>
        <w:t xml:space="preserve">The contents of this Guide are primarily applicable to digital editions of the text of inscriptions and manuscripts for preservation, dissemination and computer-aided research. Digital editions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rsidR="009B1F96">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14:paraId="3961AE9E" w14:textId="77777777" w:rsidR="00117379" w:rsidRDefault="00000000">
      <w:pPr>
        <w:pStyle w:val="Cmsor2"/>
      </w:pPr>
      <w:bookmarkStart w:id="21" w:name="_8zuhy999k8nd" w:colFirst="0" w:colLast="0"/>
      <w:bookmarkStart w:id="22" w:name="_gl2dmgl6ludx" w:colFirst="0" w:colLast="0"/>
      <w:bookmarkStart w:id="23" w:name="_Ref15635331"/>
      <w:bookmarkStart w:id="24" w:name="_Ref15636593"/>
      <w:bookmarkStart w:id="25" w:name="_Toc17811411"/>
      <w:bookmarkStart w:id="26" w:name="_Toc17811466"/>
      <w:bookmarkStart w:id="27" w:name="_Toc221291402"/>
      <w:bookmarkEnd w:id="21"/>
      <w:bookmarkEnd w:id="22"/>
      <w:r>
        <w:t>Abbreviations</w:t>
      </w:r>
      <w:bookmarkEnd w:id="27"/>
    </w:p>
    <w:p w14:paraId="7374AC60" w14:textId="77777777" w:rsidR="00117379" w:rsidRDefault="00000000">
      <w:pPr>
        <w:rPr>
          <w:lang w:eastAsia="en-GB"/>
        </w:rPr>
      </w:pPr>
      <w:r>
        <w:rPr>
          <w:lang w:eastAsia="en-GB"/>
        </w:rPr>
        <w:t>In addition to common abbreviations, this Guide uses:</w:t>
      </w:r>
    </w:p>
    <w:p w14:paraId="5E05DBEE" w14:textId="77777777" w:rsidR="00117379" w:rsidRDefault="00000000">
      <w:pPr>
        <w:pStyle w:val="Legend"/>
      </w:pPr>
      <w:r>
        <w:tab/>
        <w:t>TG</w:t>
      </w:r>
      <w:r>
        <w:tab/>
        <w:t>for the DHARMA Transliteration Guide (the present document)</w:t>
      </w:r>
    </w:p>
    <w:p w14:paraId="21D31972" w14:textId="77777777" w:rsidR="00117379" w:rsidRDefault="00000000">
      <w:pPr>
        <w:pStyle w:val="Legend"/>
      </w:pPr>
      <w:r>
        <w:tab/>
        <w:t>EGD</w:t>
      </w:r>
      <w:r>
        <w:tab/>
        <w:t>for the DHARMA Encoding Guide for Documentary Editions (version 1.0)</w:t>
      </w:r>
      <w:r>
        <w:rPr>
          <w:rStyle w:val="Lbjegyzet-hivatkozs"/>
        </w:rPr>
        <w:footnoteReference w:id="2"/>
      </w:r>
    </w:p>
    <w:p w14:paraId="3A83F80A" w14:textId="77777777" w:rsidR="00117379" w:rsidRDefault="00000000">
      <w:pPr>
        <w:pStyle w:val="Cmsor2"/>
      </w:pPr>
      <w:bookmarkStart w:id="28" w:name="_Ref199757286"/>
      <w:bookmarkStart w:id="29" w:name="_Toc221291403"/>
      <w:r>
        <w:lastRenderedPageBreak/>
        <w:t>Brackets for linguistic notation</w:t>
      </w:r>
      <w:bookmarkEnd w:id="29"/>
    </w:p>
    <w:p w14:paraId="73CF785D" w14:textId="34FABE45" w:rsidR="00117379" w:rsidRDefault="00000000">
      <w:r>
        <w:t>The concepts indicated by these brackets are introduced in §</w:t>
      </w:r>
      <w:r>
        <w:fldChar w:fldCharType="begin"/>
      </w:r>
      <w:r>
        <w:instrText xml:space="preserve"> REF _Ref199757675 \r \h </w:instrText>
      </w:r>
      <w:r>
        <w:fldChar w:fldCharType="separate"/>
      </w:r>
      <w:r w:rsidR="009B1F96">
        <w:rPr>
          <w:b/>
          <w:bCs/>
          <w:lang w:val="hu-HU"/>
        </w:rPr>
        <w:t>Hiba! A hivatkozási forrás nem található.</w:t>
      </w:r>
      <w:r>
        <w:fldChar w:fldCharType="end"/>
      </w:r>
      <w:r>
        <w:t>.</w:t>
      </w:r>
    </w:p>
    <w:p w14:paraId="794974BA" w14:textId="77777777" w:rsidR="00117379" w:rsidRDefault="00000000">
      <w:pPr>
        <w:pStyle w:val="Legend"/>
      </w:pPr>
      <w:r>
        <w:tab/>
        <w:t>/a/, /</w:t>
      </w:r>
      <w:r>
        <w:rPr>
          <w:rFonts w:cs="Gentium"/>
        </w:rPr>
        <w:t>ɑ</w:t>
      </w:r>
      <w:r>
        <w:rPr>
          <w:rFonts w:hint="cs"/>
        </w:rPr>
        <w:t>ː</w:t>
      </w:r>
      <w:r>
        <w:t>/</w:t>
      </w:r>
      <w:r>
        <w:tab/>
      </w:r>
      <w:r>
        <w:rPr>
          <w:b/>
          <w:bCs/>
        </w:rPr>
        <w:t>slashes</w:t>
      </w:r>
      <w:r>
        <w:t xml:space="preserve"> indicate phonemic entities</w:t>
      </w:r>
    </w:p>
    <w:p w14:paraId="121007F9" w14:textId="77777777" w:rsidR="00117379" w:rsidRDefault="00000000">
      <w:pPr>
        <w:pStyle w:val="Legend"/>
      </w:pPr>
      <w:r>
        <w:tab/>
        <w:t>[</w:t>
      </w:r>
      <w:r>
        <w:rPr>
          <w:rFonts w:cs="Gentium"/>
        </w:rPr>
        <w:t>ɑ</w:t>
      </w:r>
      <w:r>
        <w:rPr>
          <w:rFonts w:hint="cs"/>
        </w:rPr>
        <w:t>ː</w:t>
      </w:r>
      <w:r>
        <w:t>], [ɐ]</w:t>
      </w:r>
      <w:r>
        <w:tab/>
      </w:r>
      <w:r>
        <w:rPr>
          <w:b/>
          <w:bCs/>
        </w:rPr>
        <w:t>square brackets</w:t>
      </w:r>
      <w:r>
        <w:t xml:space="preserve"> indicate phonetic entities</w:t>
      </w:r>
    </w:p>
    <w:p w14:paraId="0C0E8D70" w14:textId="77777777" w:rsidR="00117379" w:rsidRDefault="00000000">
      <w:pPr>
        <w:pStyle w:val="Legend"/>
      </w:pPr>
      <w:r>
        <w:tab/>
        <w:t>&lt;a&gt;, &lt;k&gt;</w:t>
      </w:r>
      <w:r>
        <w:tab/>
      </w:r>
      <w:r>
        <w:rPr>
          <w:b/>
          <w:bCs/>
        </w:rPr>
        <w:t>angle brackets</w:t>
      </w:r>
      <w:r>
        <w:t xml:space="preserve"> indicate graphemic entities</w:t>
      </w:r>
    </w:p>
    <w:p w14:paraId="2554BB16" w14:textId="77777777" w:rsidR="00117379" w:rsidRDefault="00000000">
      <w:pPr>
        <w:pStyle w:val="Legend"/>
      </w:pPr>
      <w:r>
        <w:tab/>
        <w:t>|</w:t>
      </w:r>
      <w:r>
        <w:rPr>
          <w:rStyle w:val="ForeignDevanagariScript"/>
          <w:rFonts w:hint="cs"/>
          <w:cs/>
        </w:rPr>
        <w:t>र</w:t>
      </w:r>
      <w:r>
        <w:t>|, |</w:t>
      </w:r>
      <w:r>
        <w:rPr>
          <w:rFonts w:ascii="Old English Text MT" w:hAnsi="Old English Text MT"/>
        </w:rPr>
        <w:t>a</w:t>
      </w:r>
      <w:r>
        <w:t>|</w:t>
      </w:r>
      <w:r>
        <w:tab/>
      </w:r>
      <w:r>
        <w:rPr>
          <w:b/>
          <w:bCs/>
        </w:rPr>
        <w:t>vertical bars</w:t>
      </w:r>
      <w:r>
        <w:t xml:space="preserve"> indicate graphetic entities</w:t>
      </w:r>
    </w:p>
    <w:p w14:paraId="3E99F3B7" w14:textId="77777777" w:rsidR="00117379" w:rsidRDefault="00000000">
      <w:pPr>
        <w:pStyle w:val="Cmsor2"/>
      </w:pPr>
      <w:bookmarkStart w:id="30" w:name="_Toc221291404"/>
      <w:r>
        <w:t>Terms and definitions</w:t>
      </w:r>
      <w:bookmarkEnd w:id="28"/>
      <w:bookmarkEnd w:id="30"/>
    </w:p>
    <w:p w14:paraId="33277A37" w14:textId="0BFDDBB9" w:rsidR="00117379" w:rsidRDefault="00000000">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sidR="009B1F96">
        <w:rPr>
          <w:lang w:eastAsia="en-US" w:bidi="ar-SA"/>
        </w:rPr>
        <w:t>1.6</w:t>
      </w:r>
      <w:r>
        <w:rPr>
          <w:lang w:eastAsia="en-US" w:bidi="ar-SA"/>
        </w:rPr>
        <w:fldChar w:fldCharType="end"/>
      </w:r>
      <w:r>
        <w:rPr>
          <w:lang w:eastAsia="en-US" w:bidi="ar-SA"/>
        </w:rPr>
        <w:t xml:space="preserve"> before reading the contents of this section.</w:t>
      </w:r>
    </w:p>
    <w:p w14:paraId="0C885571" w14:textId="511C92EC" w:rsidR="00117379" w:rsidRDefault="00000000">
      <w:pPr>
        <w:pStyle w:val="Lista"/>
      </w:pPr>
      <w:r>
        <w:t>script and writing (§</w:t>
      </w:r>
      <w:r>
        <w:fldChar w:fldCharType="begin"/>
      </w:r>
      <w:r>
        <w:instrText xml:space="preserve"> REF _Ref199836098 \r \h </w:instrText>
      </w:r>
      <w:r>
        <w:fldChar w:fldCharType="separate"/>
      </w:r>
      <w:r w:rsidR="009B1F96">
        <w:rPr>
          <w:b/>
          <w:bCs/>
          <w:lang w:val="hu-HU"/>
        </w:rPr>
        <w:t>Hiba! A hivatkozási forrás nem található.</w:t>
      </w:r>
      <w:r>
        <w:fldChar w:fldCharType="end"/>
      </w:r>
      <w:r>
        <w:t>)</w:t>
      </w:r>
    </w:p>
    <w:p w14:paraId="65429223" w14:textId="77777777" w:rsidR="00117379" w:rsidRDefault="00000000">
      <w:pPr>
        <w:pStyle w:val="Lista2"/>
      </w:pPr>
      <w:r>
        <w:rPr>
          <w:b/>
          <w:bCs/>
        </w:rPr>
        <w:t>writing</w:t>
      </w:r>
      <w:r>
        <w:t xml:space="preserve"> is the graphic representation of language</w:t>
      </w:r>
    </w:p>
    <w:p w14:paraId="45ED2A7F" w14:textId="77777777" w:rsidR="00117379" w:rsidRDefault="00000000">
      <w:pPr>
        <w:pStyle w:val="Lista2"/>
      </w:pPr>
      <w:r>
        <w:t xml:space="preserve">a </w:t>
      </w:r>
      <w:r>
        <w:rPr>
          <w:b/>
          <w:bCs/>
        </w:rPr>
        <w:t>script</w:t>
      </w:r>
      <w:r>
        <w:t xml:space="preserve"> is an inventory of graphic signs which can be used conventionally for writing</w:t>
      </w:r>
    </w:p>
    <w:p w14:paraId="3684258D" w14:textId="77777777" w:rsidR="00117379" w:rsidRDefault="00000000">
      <w:pPr>
        <w:pStyle w:val="Lista2"/>
      </w:pPr>
      <w:r>
        <w:t xml:space="preserve">a </w:t>
      </w:r>
      <w:r>
        <w:rPr>
          <w:b/>
          <w:bCs/>
        </w:rPr>
        <w:t>writing system</w:t>
      </w:r>
      <w:r>
        <w:t xml:space="preserve"> is a system of rules governing how certain aspects of a particular language can be recorded by means of a particular script</w:t>
      </w:r>
    </w:p>
    <w:p w14:paraId="06A15CC8" w14:textId="5B7C19E1" w:rsidR="00117379" w:rsidRDefault="00000000">
      <w:pPr>
        <w:pStyle w:val="Lista"/>
      </w:pPr>
      <w:r>
        <w:t>typology of writing systems (§</w:t>
      </w:r>
      <w:r>
        <w:fldChar w:fldCharType="begin"/>
      </w:r>
      <w:r>
        <w:instrText xml:space="preserve"> REF _Ref199836122 \r \h </w:instrText>
      </w:r>
      <w:r>
        <w:fldChar w:fldCharType="separate"/>
      </w:r>
      <w:r w:rsidR="009B1F96">
        <w:t>2.2.1</w:t>
      </w:r>
      <w:r>
        <w:fldChar w:fldCharType="end"/>
      </w:r>
      <w:r>
        <w:t>)</w:t>
      </w:r>
    </w:p>
    <w:p w14:paraId="77710DDD" w14:textId="77777777" w:rsidR="00117379" w:rsidRDefault="00000000">
      <w:pPr>
        <w:pStyle w:val="Lista2"/>
      </w:pPr>
      <w:r>
        <w:t xml:space="preserve">a </w:t>
      </w:r>
      <w:r>
        <w:rPr>
          <w:b/>
          <w:bCs/>
        </w:rPr>
        <w:t>phonographic</w:t>
      </w:r>
      <w:r>
        <w:t xml:space="preserve"> writing system is one which predominantly records language by representing (an abstraction of) speech sound</w:t>
      </w:r>
    </w:p>
    <w:p w14:paraId="472DD3BE" w14:textId="77777777" w:rsidR="00117379" w:rsidRDefault="00000000">
      <w:pPr>
        <w:pStyle w:val="Lista2"/>
      </w:pPr>
      <w:r>
        <w:t xml:space="preserve">an </w:t>
      </w:r>
      <w:r>
        <w:rPr>
          <w:b/>
          <w:bCs/>
        </w:rPr>
        <w:t>alphabetic</w:t>
      </w:r>
      <w:r>
        <w:t xml:space="preserve"> writing system is a phonographic system which represents every archetypal phoneme by a visually independent graphic sign</w:t>
      </w:r>
    </w:p>
    <w:p w14:paraId="4420EEA0" w14:textId="77777777" w:rsidR="00117379" w:rsidRDefault="00000000">
      <w:pPr>
        <w:pStyle w:val="Lista3"/>
      </w:pPr>
      <w:r>
        <w:t xml:space="preserve">an </w:t>
      </w:r>
      <w:r>
        <w:rPr>
          <w:b/>
          <w:bCs/>
        </w:rPr>
        <w:t>aksharic</w:t>
      </w:r>
      <w:r>
        <w:t xml:space="preserve"> writing system is a phonographic system where the graphic signs representing archetypal phonemes are often visually dependent on primary signs, so that only their combinations are visually independent; moreover, primary consonant signs by default also indicate an ‘inherent’ vowel</w:t>
      </w:r>
    </w:p>
    <w:p w14:paraId="3E6F385B" w14:textId="30906327" w:rsidR="00117379" w:rsidRDefault="00000000">
      <w:pPr>
        <w:pStyle w:val="Lista"/>
      </w:pPr>
      <w:r>
        <w:t>in conversion between writing systems (§</w:t>
      </w:r>
      <w:r>
        <w:fldChar w:fldCharType="begin"/>
      </w:r>
      <w:r>
        <w:instrText xml:space="preserve"> REF _Ref199836165 \r \h </w:instrText>
      </w:r>
      <w:r>
        <w:fldChar w:fldCharType="separate"/>
      </w:r>
      <w:r w:rsidR="009B1F96">
        <w:rPr>
          <w:b/>
          <w:bCs/>
          <w:lang w:val="hu-HU"/>
        </w:rPr>
        <w:t>Hiba! A hivatkozási forrás nem található.</w:t>
      </w:r>
      <w:r>
        <w:fldChar w:fldCharType="end"/>
      </w:r>
      <w:r>
        <w:t>),</w:t>
      </w:r>
    </w:p>
    <w:p w14:paraId="4BD1D8CB" w14:textId="77777777" w:rsidR="00117379" w:rsidRDefault="00000000">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14:paraId="4C76C680" w14:textId="77777777" w:rsidR="00117379" w:rsidRDefault="00000000">
      <w:pPr>
        <w:pStyle w:val="Lista2"/>
      </w:pPr>
      <w:r>
        <w:rPr>
          <w:b/>
          <w:bCs/>
          <w:u w:val="single"/>
        </w:rPr>
        <w:t>transcription</w:t>
      </w:r>
      <w:r>
        <w:t xml:space="preserve"> is the use of a target writing system to represent how something sounds in a source language, so that target graphemes correspond to source phonemes or phones</w:t>
      </w:r>
    </w:p>
    <w:p w14:paraId="03AA05C7" w14:textId="77777777" w:rsidR="00117379" w:rsidRDefault="00000000">
      <w:pPr>
        <w:pStyle w:val="Lista2"/>
      </w:pPr>
      <w:r>
        <w:rPr>
          <w:b/>
          <w:bCs/>
        </w:rPr>
        <w:t>Romanisation</w:t>
      </w:r>
      <w:r>
        <w:t xml:space="preserve"> is transliteration or transcription with Roman as a target writing system</w:t>
      </w:r>
    </w:p>
    <w:p w14:paraId="2CAC5EA3" w14:textId="100016EE" w:rsidR="00117379" w:rsidRDefault="00000000">
      <w:pPr>
        <w:pStyle w:val="Lista"/>
      </w:pPr>
      <w:r>
        <w:rPr>
          <w:b/>
          <w:bCs/>
          <w:u w:val="single"/>
        </w:rPr>
        <w:t>graphemes</w:t>
      </w:r>
      <w:r>
        <w:t xml:space="preserve"> (§</w:t>
      </w:r>
      <w:r>
        <w:fldChar w:fldCharType="begin"/>
      </w:r>
      <w:r>
        <w:instrText xml:space="preserve"> REF _Ref199836484 \r \h </w:instrText>
      </w:r>
      <w:r>
        <w:fldChar w:fldCharType="separate"/>
      </w:r>
      <w:r w:rsidR="009B1F96">
        <w:rPr>
          <w:b/>
          <w:bCs/>
          <w:lang w:val="hu-HU"/>
        </w:rPr>
        <w:t>Hiba! A hivatkozási forrás nem található.</w:t>
      </w:r>
      <w:r>
        <w:fldChar w:fldCharType="end"/>
      </w:r>
      <w:r>
        <w:t>, §</w:t>
      </w:r>
      <w:r>
        <w:fldChar w:fldCharType="begin"/>
      </w:r>
      <w:r>
        <w:instrText xml:space="preserve"> REF _Ref199836416 \r \h </w:instrText>
      </w:r>
      <w:r>
        <w:fldChar w:fldCharType="separate"/>
      </w:r>
      <w:r w:rsidR="009B1F96">
        <w:t>2.3</w:t>
      </w:r>
      <w:r>
        <w:fldChar w:fldCharType="end"/>
      </w:r>
      <w:r>
        <w:t>) are a finite set of the minimal functional units of a writing system, conceived of as signs with a graphic feature as their signifier and an abstract linguistic unit as their signified</w:t>
      </w:r>
    </w:p>
    <w:p w14:paraId="6BB767A8" w14:textId="77777777" w:rsidR="00117379" w:rsidRDefault="00000000">
      <w:pPr>
        <w:pStyle w:val="Lista2"/>
      </w:pPr>
      <w:r>
        <w:rPr>
          <w:b/>
          <w:bCs/>
        </w:rPr>
        <w:t>graphemics</w:t>
      </w:r>
      <w:r>
        <w:t xml:space="preserve"> is the study of graphemes</w:t>
      </w:r>
    </w:p>
    <w:p w14:paraId="76108D11" w14:textId="4912911A" w:rsidR="00117379" w:rsidRDefault="00000000">
      <w:pPr>
        <w:pStyle w:val="Lista"/>
      </w:pPr>
      <w:r>
        <w:rPr>
          <w:b/>
          <w:bCs/>
          <w:u w:val="single"/>
        </w:rPr>
        <w:t>graphs</w:t>
      </w:r>
      <w:r>
        <w:t xml:space="preserve"> (§</w:t>
      </w:r>
      <w:r>
        <w:fldChar w:fldCharType="begin"/>
      </w:r>
      <w:r>
        <w:instrText xml:space="preserve"> REF _Ref199836484 \r \h </w:instrText>
      </w:r>
      <w:r>
        <w:fldChar w:fldCharType="separate"/>
      </w:r>
      <w:r w:rsidR="009B1F96">
        <w:rPr>
          <w:b/>
          <w:bCs/>
          <w:lang w:val="hu-HU"/>
        </w:rPr>
        <w:t>Hiba! A hivatkozási forrás nem található.</w:t>
      </w:r>
      <w:r>
        <w:fldChar w:fldCharType="end"/>
      </w:r>
      <w:r>
        <w:t>, §</w:t>
      </w:r>
      <w:r>
        <w:fldChar w:fldCharType="begin"/>
      </w:r>
      <w:r>
        <w:instrText xml:space="preserve"> REF _Ref199836496 \r \h </w:instrText>
      </w:r>
      <w:r>
        <w:fldChar w:fldCharType="separate"/>
      </w:r>
      <w:r w:rsidR="009B1F96">
        <w:t>2.4.1</w:t>
      </w:r>
      <w:r>
        <w:fldChar w:fldCharType="end"/>
      </w:r>
      <w:r>
        <w:t>) are an infinite set of the concrete graphic instantiations of individual graphemes, such as |A|, |</w:t>
      </w:r>
      <w:r>
        <w:rPr>
          <w:rFonts w:ascii="Old English Text MT" w:hAnsi="Old English Text MT"/>
        </w:rPr>
        <w:t>A</w:t>
      </w:r>
      <w:r>
        <w:t>|, |</w:t>
      </w:r>
      <w:r>
        <w:rPr>
          <w:rStyle w:val="ForeignDevanagariScript"/>
          <w:rFonts w:hint="cs"/>
          <w:cs/>
        </w:rPr>
        <w:t>अ</w:t>
      </w:r>
      <w:r>
        <w:t>|, |</w:t>
      </w:r>
      <w:r>
        <w:rPr>
          <w:rStyle w:val="ForeignDevanagariAlt"/>
          <w:cs/>
        </w:rPr>
        <w:t>अ</w:t>
      </w:r>
      <w:r>
        <w:t>|</w:t>
      </w:r>
    </w:p>
    <w:p w14:paraId="7400BAE3" w14:textId="77777777" w:rsidR="00117379" w:rsidRDefault="00000000">
      <w:pPr>
        <w:pStyle w:val="Lista2"/>
      </w:pPr>
      <w:r>
        <w:rPr>
          <w:b/>
          <w:bCs/>
        </w:rPr>
        <w:t>graphetics</w:t>
      </w:r>
      <w:r>
        <w:t xml:space="preserve"> is the study of graphs</w:t>
      </w:r>
    </w:p>
    <w:p w14:paraId="5B0E7E17" w14:textId="26A8DF36" w:rsidR="00117379" w:rsidRDefault="00000000">
      <w:pPr>
        <w:pStyle w:val="Lista"/>
      </w:pPr>
      <w:r>
        <w:rPr>
          <w:b/>
          <w:bCs/>
          <w:u w:val="single"/>
        </w:rPr>
        <w:t>allographs</w:t>
      </w:r>
      <w:r>
        <w:t xml:space="preserve">  (§</w:t>
      </w:r>
      <w:r>
        <w:fldChar w:fldCharType="begin"/>
      </w:r>
      <w:r>
        <w:instrText xml:space="preserve"> REF _Ref199836484 \r \h </w:instrText>
      </w:r>
      <w:r>
        <w:fldChar w:fldCharType="separate"/>
      </w:r>
      <w:r w:rsidR="009B1F96">
        <w:rPr>
          <w:b/>
          <w:bCs/>
          <w:lang w:val="hu-HU"/>
        </w:rPr>
        <w:t>Hiba! A hivatkozási forrás nem található.</w:t>
      </w:r>
      <w:r>
        <w:fldChar w:fldCharType="end"/>
      </w:r>
      <w:r>
        <w:t>, §</w:t>
      </w:r>
      <w:r>
        <w:fldChar w:fldCharType="begin"/>
      </w:r>
      <w:r>
        <w:instrText xml:space="preserve"> REF _Ref199778013 \r \h </w:instrText>
      </w:r>
      <w:r>
        <w:fldChar w:fldCharType="separate"/>
      </w:r>
      <w:r w:rsidR="009B1F96">
        <w:t>2.4.4</w:t>
      </w:r>
      <w:r>
        <w:fldChar w:fldCharType="end"/>
      </w:r>
      <w:r>
        <w:t>) are graphs which instantiate the same grapheme</w:t>
      </w:r>
    </w:p>
    <w:p w14:paraId="56081A49" w14:textId="77777777" w:rsidR="00117379" w:rsidRDefault="00000000">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Style w:val="ForeignDevanagariAlt"/>
          <w:cs/>
        </w:rPr>
        <w:t>अ</w:t>
      </w:r>
      <w:r>
        <w:t>|</w:t>
      </w:r>
    </w:p>
    <w:p w14:paraId="0FE54BDF" w14:textId="77777777" w:rsidR="00117379" w:rsidRDefault="00000000">
      <w:pPr>
        <w:pStyle w:val="Lista2"/>
      </w:pPr>
      <w:r>
        <w:rPr>
          <w:b/>
          <w:bCs/>
        </w:rPr>
        <w:t>graphotactic allographs</w:t>
      </w:r>
      <w:r>
        <w:t xml:space="preserve"> are allographs of which only one is permitted in a given graphemic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14:paraId="6A9C6C52" w14:textId="77777777" w:rsidR="00117379" w:rsidRDefault="00000000">
      <w:pPr>
        <w:pStyle w:val="Lista2"/>
      </w:pPr>
      <w:r>
        <w:rPr>
          <w:b/>
          <w:bCs/>
          <w:u w:val="single"/>
        </w:rPr>
        <w:t>graphemic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14:paraId="0DF47C7B" w14:textId="55FECD74" w:rsidR="00117379" w:rsidRDefault="00000000">
      <w:pPr>
        <w:pStyle w:val="Lista"/>
      </w:pPr>
      <w:r>
        <w:rPr>
          <w:b/>
          <w:bCs/>
        </w:rPr>
        <w:t>homographs</w:t>
      </w:r>
      <w:r>
        <w:t xml:space="preserve"> (§</w:t>
      </w:r>
      <w:r>
        <w:fldChar w:fldCharType="begin"/>
      </w:r>
      <w:r>
        <w:instrText xml:space="preserve"> REF _Ref199837510 \r \h </w:instrText>
      </w:r>
      <w:r>
        <w:fldChar w:fldCharType="separate"/>
      </w:r>
      <w:r w:rsidR="009B1F96">
        <w:rPr>
          <w:b/>
          <w:bCs/>
          <w:lang w:val="hu-HU"/>
        </w:rPr>
        <w:t>Hiba! A hivatkozási forrás nem található.</w:t>
      </w:r>
      <w:r>
        <w:fldChar w:fldCharType="end"/>
      </w:r>
      <w:r>
        <w:t>) are identical or nearly identical graphs which instantiate different graphemes</w:t>
      </w:r>
    </w:p>
    <w:p w14:paraId="7758235E" w14:textId="4AF6B864" w:rsidR="00117379" w:rsidRDefault="00000000">
      <w:pPr>
        <w:pStyle w:val="Lista"/>
      </w:pPr>
      <w:r>
        <w:rPr>
          <w:b/>
          <w:bCs/>
        </w:rPr>
        <w:lastRenderedPageBreak/>
        <w:t>polygraphs</w:t>
      </w:r>
      <w:r>
        <w:t xml:space="preserve"> (§</w:t>
      </w:r>
      <w:r>
        <w:fldChar w:fldCharType="begin"/>
      </w:r>
      <w:r>
        <w:instrText xml:space="preserve"> REF _Ref199839785 \r \h </w:instrText>
      </w:r>
      <w:r>
        <w:fldChar w:fldCharType="separate"/>
      </w:r>
      <w:r w:rsidR="009B1F96">
        <w:rPr>
          <w:b/>
          <w:bCs/>
          <w:lang w:val="hu-HU"/>
        </w:rPr>
        <w:t>Hiba! A hivatkozási forrás nem található.</w:t>
      </w:r>
      <w:r>
        <w:fldChar w:fldCharType="end"/>
      </w:r>
      <w:r>
        <w:t>) are groups of two or more graphemes that together conventionally indicate a particular phoneme</w:t>
      </w:r>
    </w:p>
    <w:p w14:paraId="0B51BF31" w14:textId="629335FC" w:rsidR="00117379" w:rsidRDefault="00000000">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rsidR="009B1F96">
        <w:t>2.4.1</w:t>
      </w:r>
      <w:r>
        <w:fldChar w:fldCharType="end"/>
      </w:r>
      <w:r>
        <w:t>)is the minimal graphetically autonomous unit of a writing system comprised of one or more graphemes</w:t>
      </w:r>
    </w:p>
    <w:p w14:paraId="5A207FF5" w14:textId="77777777" w:rsidR="00117379" w:rsidRDefault="00000000">
      <w:pPr>
        <w:pStyle w:val="Lista2"/>
      </w:pPr>
      <w:r>
        <w:t>for example, &lt;A&gt;, &lt;T&gt;, &lt;t</w:t>
      </w:r>
      <w:r>
        <w:rPr>
          <w:rStyle w:val="Foreign"/>
        </w:rPr>
        <w:t>·</w:t>
      </w:r>
      <w:r>
        <w:t>&gt;, &lt;ka&gt;, &lt;kha&gt; and &lt;</w:t>
      </w:r>
      <w:proofErr w:type="spellStart"/>
      <w:r>
        <w:t>rtsnyai</w:t>
      </w:r>
      <w:proofErr w:type="spellEnd"/>
      <w:r>
        <w:t>&gt; are characters of the Indic writing system</w:t>
      </w:r>
    </w:p>
    <w:p w14:paraId="2BD9CCF2" w14:textId="2253A1AB" w:rsidR="00117379" w:rsidRDefault="00000000">
      <w:pPr>
        <w:pStyle w:val="Lista"/>
      </w:pPr>
      <w:r>
        <w:t xml:space="preserve">a </w:t>
      </w:r>
      <w:r>
        <w:rPr>
          <w:b/>
          <w:bCs/>
          <w:u w:val="single"/>
        </w:rPr>
        <w:t>glyph</w:t>
      </w:r>
      <w:r>
        <w:t xml:space="preserve"> (§</w:t>
      </w:r>
      <w:r>
        <w:fldChar w:fldCharType="begin"/>
      </w:r>
      <w:r>
        <w:instrText xml:space="preserve"> REF _Ref199836546 \r \h </w:instrText>
      </w:r>
      <w:r>
        <w:fldChar w:fldCharType="separate"/>
      </w:r>
      <w:r w:rsidR="009B1F96">
        <w:t>2.4.1</w:t>
      </w:r>
      <w:r>
        <w:fldChar w:fldCharType="end"/>
      </w:r>
      <w:r>
        <w:t>) is the concrete manifestation of a character, for example, |</w:t>
      </w:r>
      <w:r>
        <w:rPr>
          <w:rStyle w:val="ForeignDevanagariScript"/>
          <w:rFonts w:hint="cs"/>
          <w:cs/>
        </w:rPr>
        <w:t>अ</w:t>
      </w:r>
      <w:r>
        <w:t>|, |</w:t>
      </w:r>
      <w:r>
        <w:rPr>
          <w:rStyle w:val="ForeignDevanagariScript"/>
          <w:rFonts w:hint="cs"/>
          <w:cs/>
        </w:rPr>
        <w:t>त्</w:t>
      </w:r>
      <w:r>
        <w:t>|, |</w:t>
      </w:r>
      <w:r>
        <w:rPr>
          <w:rStyle w:val="ForeignDevanagariScript"/>
          <w:rFonts w:hint="cs"/>
          <w:cs/>
        </w:rPr>
        <w:t>क</w:t>
      </w:r>
      <w:r>
        <w:t>| and |</w:t>
      </w:r>
      <w:r>
        <w:rPr>
          <w:rStyle w:val="ForeignDevanagariScript"/>
          <w:rFonts w:hint="cs"/>
          <w:cs/>
        </w:rPr>
        <w:t>र्त्स्न्यै</w:t>
      </w:r>
      <w:r>
        <w:t>| are glyphs of the Devanagari script</w:t>
      </w:r>
    </w:p>
    <w:p w14:paraId="5D982BD1" w14:textId="08ABBBFC" w:rsidR="00117379" w:rsidRDefault="00000000">
      <w:pPr>
        <w:pStyle w:val="Lista"/>
      </w:pPr>
      <w:r>
        <w:t>glyphs may be comprised of one or more graphs (§</w:t>
      </w:r>
      <w:r>
        <w:fldChar w:fldCharType="begin"/>
      </w:r>
      <w:r>
        <w:instrText xml:space="preserve"> REF _Ref199836617 \r \h </w:instrText>
      </w:r>
      <w:r>
        <w:fldChar w:fldCharType="separate"/>
      </w:r>
      <w:r w:rsidR="009B1F96">
        <w:rPr>
          <w:b/>
          <w:bCs/>
          <w:lang w:val="hu-HU"/>
        </w:rPr>
        <w:t>Hiba! A hivatkozási forrás nem található.</w:t>
      </w:r>
      <w:r>
        <w:fldChar w:fldCharType="end"/>
      </w:r>
      <w:r>
        <w:t>)</w:t>
      </w:r>
    </w:p>
    <w:p w14:paraId="31D5CAD7" w14:textId="77777777" w:rsidR="00117379" w:rsidRDefault="00000000">
      <w:pPr>
        <w:pStyle w:val="Lista2"/>
      </w:pPr>
      <w:r>
        <w:t xml:space="preserve">a </w:t>
      </w:r>
      <w:r>
        <w:rPr>
          <w:b/>
          <w:bCs/>
          <w:u w:val="single"/>
        </w:rPr>
        <w:t>simplex glyph</w:t>
      </w:r>
      <w:r>
        <w:t xml:space="preserve"> is a glyph comprised of a single graph, such as such as Devanagari |</w:t>
      </w:r>
      <w:r>
        <w:rPr>
          <w:rStyle w:val="ForeignDevanagariScript"/>
          <w:cs/>
        </w:rPr>
        <w:t>अ</w:t>
      </w:r>
      <w:r>
        <w:t>| and Bengali |</w:t>
      </w:r>
      <w:r>
        <w:rPr>
          <w:rFonts w:cs="Vrinda"/>
          <w:cs/>
          <w:lang w:bidi="bn-IN"/>
        </w:rPr>
        <w:t>ৎ</w:t>
      </w:r>
      <w:r>
        <w:t>| as well as Devanagari |</w:t>
      </w:r>
      <w:r>
        <w:rPr>
          <w:rStyle w:val="ForeignDevanagariScript"/>
          <w:rFonts w:hint="cs"/>
          <w:cs/>
        </w:rPr>
        <w:t>त</w:t>
      </w:r>
      <w:r>
        <w:t>|</w:t>
      </w:r>
    </w:p>
    <w:p w14:paraId="71D372BE" w14:textId="77777777" w:rsidR="00117379" w:rsidRDefault="00000000">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14:paraId="57E5DEA7" w14:textId="77777777" w:rsidR="00117379" w:rsidRDefault="00000000">
      <w:pPr>
        <w:pStyle w:val="Lista2"/>
      </w:pPr>
      <w:r>
        <w:t>the terms ‘simplex character’ and ‘complex character’ may be used as shorter expressions for ‘character manifesting as a simplex/complex glyph’, so for instance &lt;A&gt;, &lt;T&gt; and &lt;ta&gt; are simplex characters, while &lt;</w:t>
      </w:r>
      <w:proofErr w:type="spellStart"/>
      <w:r>
        <w:t>te</w:t>
      </w:r>
      <w:proofErr w:type="spellEnd"/>
      <w:r>
        <w:t>&gt; and &lt;</w:t>
      </w:r>
      <w:proofErr w:type="spellStart"/>
      <w:r>
        <w:t>kla</w:t>
      </w:r>
      <w:proofErr w:type="spellEnd"/>
      <w:r>
        <w:t>&gt; are complex characters in the Indic writing system</w:t>
      </w:r>
    </w:p>
    <w:p w14:paraId="289BA1C8" w14:textId="77777777" w:rsidR="00117379" w:rsidRDefault="00000000">
      <w:pPr>
        <w:pStyle w:val="Lista3"/>
      </w:pPr>
      <w:r>
        <w:t>@or better avoid this</w:t>
      </w:r>
    </w:p>
    <w:p w14:paraId="759A4BD2" w14:textId="77777777" w:rsidR="00117379" w:rsidRDefault="00000000">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14:paraId="3B5BB325" w14:textId="7F8D0C45" w:rsidR="00117379" w:rsidRDefault="00000000">
      <w:pPr>
        <w:pStyle w:val="Lista"/>
      </w:pPr>
      <w:r>
        <w:t>terminology for the constituent parts of glyphs, also applicable to characters (§</w:t>
      </w:r>
      <w:r>
        <w:fldChar w:fldCharType="begin"/>
      </w:r>
      <w:r>
        <w:instrText xml:space="preserve"> REF _Ref201138161 \r \h </w:instrText>
      </w:r>
      <w:r>
        <w:fldChar w:fldCharType="separate"/>
      </w:r>
      <w:r w:rsidR="009B1F96">
        <w:rPr>
          <w:b/>
          <w:bCs/>
          <w:lang w:val="hu-HU"/>
        </w:rPr>
        <w:t>Hiba! A hivatkozási forrás nem található.</w:t>
      </w:r>
      <w:r>
        <w:fldChar w:fldCharType="end"/>
      </w:r>
      <w:r>
        <w:t>)</w:t>
      </w:r>
    </w:p>
    <w:p w14:paraId="47F47605" w14:textId="77777777" w:rsidR="00117379" w:rsidRDefault="00000000">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14:paraId="08608705" w14:textId="77777777" w:rsidR="00117379" w:rsidRDefault="00000000">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14:paraId="7A287F30" w14:textId="77777777" w:rsidR="00117379" w:rsidRDefault="00000000">
      <w:pPr>
        <w:pStyle w:val="Lista3"/>
      </w:pPr>
      <w:r>
        <w:t xml:space="preserve">we primarily use this term for the Indic writing system’s vowel markers and </w:t>
      </w:r>
      <w:r>
        <w:rPr>
          <w:rStyle w:val="Foreign"/>
        </w:rPr>
        <w:t>virāma</w:t>
      </w:r>
      <w:r>
        <w:t>, but it also includes the dependent graphs for consonants</w:t>
      </w:r>
    </w:p>
    <w:p w14:paraId="7EA4535D" w14:textId="77777777" w:rsidR="00117379" w:rsidRDefault="00000000">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w:t>
      </w:r>
    </w:p>
    <w:p w14:paraId="011F0B9A" w14:textId="77777777" w:rsidR="00117379" w:rsidRDefault="00000000">
      <w:pPr>
        <w:pStyle w:val="Lista3"/>
      </w:pPr>
      <w:r>
        <w:t xml:space="preserve">a </w:t>
      </w:r>
      <w:r>
        <w:rPr>
          <w:b/>
          <w:bCs/>
          <w:u w:val="single"/>
        </w:rPr>
        <w:t>stroke</w:t>
      </w:r>
      <w:r>
        <w:t xml:space="preserve"> is a graphic element which may be conceived of as a single stroke of the writing instrument</w:t>
      </w:r>
    </w:p>
    <w:p w14:paraId="1F0CCD51" w14:textId="7310F36F" w:rsidR="00117379" w:rsidRDefault="00000000">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rsidR="009B1F96">
        <w:rPr>
          <w:b/>
          <w:bCs/>
          <w:lang w:val="hu-HU"/>
        </w:rPr>
        <w:t>Hiba! A hivatkozási forrás nem található.</w:t>
      </w:r>
      <w:r>
        <w:fldChar w:fldCharType="end"/>
      </w:r>
      <w:r>
        <w:t>) is for our purposes nothing more than a kind of element which can be added a graph and thereby change the grapheme associated with that graph</w:t>
      </w:r>
    </w:p>
    <w:p w14:paraId="492D6302" w14:textId="588AA3B7" w:rsidR="00117379" w:rsidRDefault="00000000">
      <w:pPr>
        <w:pStyle w:val="Lista"/>
      </w:pPr>
      <w:r>
        <w:t>terminology for graphic signs signifying various kinds of information (§</w:t>
      </w:r>
      <w:r>
        <w:fldChar w:fldCharType="begin"/>
      </w:r>
      <w:r>
        <w:instrText xml:space="preserve"> REF _Ref199757158 \r \h </w:instrText>
      </w:r>
      <w:r>
        <w:fldChar w:fldCharType="separate"/>
      </w:r>
      <w:r w:rsidR="009B1F96">
        <w:rPr>
          <w:b/>
          <w:bCs/>
          <w:lang w:val="hu-HU"/>
        </w:rPr>
        <w:t>Hiba! A hivatkozási forrás nem található.</w:t>
      </w:r>
      <w:r>
        <w:fldChar w:fldCharType="end"/>
      </w:r>
      <w:r>
        <w:t>)</w:t>
      </w:r>
    </w:p>
    <w:p w14:paraId="6D3C2D1C" w14:textId="77777777" w:rsidR="00117379" w:rsidRDefault="00000000">
      <w:pPr>
        <w:pStyle w:val="Lista2"/>
      </w:pPr>
      <w:r>
        <w:t xml:space="preserve">an </w:t>
      </w:r>
      <w:r>
        <w:rPr>
          <w:b/>
          <w:bCs/>
          <w:u w:val="single"/>
        </w:rPr>
        <w:t>alphabetic sign</w:t>
      </w:r>
      <w:r>
        <w:t xml:space="preserve"> is one that represents speech sounds in any phonographic writing system</w:t>
      </w:r>
    </w:p>
    <w:p w14:paraId="389B8A8D" w14:textId="77777777" w:rsidR="00117379" w:rsidRDefault="00000000">
      <w:pPr>
        <w:pStyle w:val="Lista2"/>
      </w:pPr>
      <w:r>
        <w:t xml:space="preserve">a </w:t>
      </w:r>
      <w:r>
        <w:rPr>
          <w:b/>
          <w:bCs/>
          <w:u w:val="single"/>
        </w:rPr>
        <w:t>numeral sign</w:t>
      </w:r>
      <w:r>
        <w:t xml:space="preserve"> or cipher is one that denotes a number</w:t>
      </w:r>
    </w:p>
    <w:p w14:paraId="421F14F8" w14:textId="77777777" w:rsidR="00117379" w:rsidRDefault="00000000">
      <w:pPr>
        <w:pStyle w:val="Lista2"/>
      </w:pPr>
      <w:r>
        <w:t xml:space="preserve">a </w:t>
      </w:r>
      <w:r>
        <w:rPr>
          <w:b/>
          <w:bCs/>
          <w:u w:val="single"/>
        </w:rPr>
        <w:t>non-alphanumeric sign</w:t>
      </w:r>
      <w:r>
        <w:t xml:space="preserve"> is a graphic sign that is neither alphabetic nor numeric</w:t>
      </w:r>
    </w:p>
    <w:p w14:paraId="3D744E74" w14:textId="77777777" w:rsidR="00117379" w:rsidRDefault="00000000">
      <w:pPr>
        <w:pStyle w:val="Cmsor2"/>
      </w:pPr>
      <w:bookmarkStart w:id="31" w:name="_oiuqq1mop1lk" w:colFirst="0" w:colLast="0"/>
      <w:bookmarkStart w:id="32" w:name="_Ref199757349"/>
      <w:bookmarkStart w:id="33" w:name="_Toc221291405"/>
      <w:bookmarkEnd w:id="31"/>
      <w:r>
        <w:t>Working with Unicode</w:t>
      </w:r>
      <w:bookmarkEnd w:id="33"/>
    </w:p>
    <w:p w14:paraId="31F2823F" w14:textId="77777777" w:rsidR="00117379" w:rsidRDefault="00000000">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in the format </w:t>
      </w:r>
      <w:r>
        <w:rPr>
          <w:rStyle w:val="Code"/>
        </w:rPr>
        <w:t>U+####</w:t>
      </w:r>
      <w:r>
        <w:t>, where #### stands for a four-digit hexadecimal code.</w:t>
      </w:r>
    </w:p>
    <w:p w14:paraId="3F7B7704" w14:textId="77777777" w:rsidR="00117379" w:rsidRDefault="00000000">
      <w:pPr>
        <w:pStyle w:val="Cmsor3"/>
      </w:pPr>
      <w:bookmarkStart w:id="34" w:name="_Ref203743469"/>
      <w:bookmarkStart w:id="35" w:name="_Ref203743483"/>
      <w:bookmarkStart w:id="36" w:name="_Toc221291406"/>
      <w:r>
        <w:t>Fonts and supported characters</w:t>
      </w:r>
      <w:bookmarkEnd w:id="34"/>
      <w:bookmarkEnd w:id="35"/>
      <w:bookmarkEnd w:id="36"/>
    </w:p>
    <w:p w14:paraId="7E919CE8" w14:textId="77777777" w:rsidR="00117379" w:rsidRDefault="00000000">
      <w:r>
        <w:t xml:space="preserve">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w:t>
      </w:r>
      <w:r>
        <w:lastRenderedPageBreak/>
        <w:t>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14:paraId="333D62EC" w14:textId="5AD8EB5C" w:rsidR="00117379" w:rsidRDefault="00000000">
      <w:pPr>
        <w:pStyle w:val="Normlbehzs"/>
      </w:pPr>
      <w:r>
        <w:t>Some publishers require using a specific font, which may or may not support all the special characters you require. If persuasion does not work, feel free to make any necessary compromises and substitute more widely supported characters for the problematic ones, i.e. to use public transliteration shorthand (§</w:t>
      </w:r>
      <w:r>
        <w:fldChar w:fldCharType="begin"/>
      </w:r>
      <w:r>
        <w:instrText xml:space="preserve"> REF _Ref203732403 \r \h </w:instrText>
      </w:r>
      <w:r>
        <w:fldChar w:fldCharType="separate"/>
      </w:r>
      <w:r w:rsidR="009B1F96">
        <w:t>3.6.6.2</w:t>
      </w:r>
      <w:r>
        <w:fldChar w:fldCharType="end"/>
      </w:r>
      <w:r>
        <w:t>).</w:t>
      </w:r>
    </w:p>
    <w:p w14:paraId="5508CE47" w14:textId="77777777" w:rsidR="00117379" w:rsidRDefault="00000000">
      <w:pPr>
        <w:ind w:firstLine="170"/>
      </w:pPr>
      <w:r>
        <w:t>Of the fonts shipped with current versions of Windows and Mac OS, Times New Roman, Tahoma, Arial and Calibri are fair choices, but we preferentially recommend one of the following free fonts:</w:t>
      </w:r>
    </w:p>
    <w:p w14:paraId="4DDE4BC4" w14:textId="6F7675FC" w:rsidR="00117379" w:rsidRDefault="00000000">
      <w:pPr>
        <w:pStyle w:val="Lista"/>
      </w:pPr>
      <w:r>
        <w:t xml:space="preserve">Gentium by SIL, </w:t>
      </w:r>
      <w:hyperlink r:id="rId12">
        <w:r>
          <w:rPr>
            <w:color w:val="1155CC"/>
            <w:u w:val="single"/>
          </w:rPr>
          <w:t>https://software.sil.org/gentium/</w:t>
        </w:r>
      </w:hyperlink>
      <w:r>
        <w:t xml:space="preserve"> (in which the body text of this Guide is typeset)</w:t>
      </w:r>
    </w:p>
    <w:p w14:paraId="640D6D1A" w14:textId="468B071E" w:rsidR="00117379" w:rsidRDefault="00000000">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14:paraId="721F628C" w14:textId="77777777" w:rsidR="00117379" w:rsidRDefault="00000000">
      <w:pPr>
        <w:pStyle w:val="Cmsor3"/>
      </w:pPr>
      <w:bookmarkStart w:id="37" w:name="_Toc221291407"/>
      <w:r>
        <w:t>Entering Unicode characters</w:t>
      </w:r>
      <w:bookmarkEnd w:id="37"/>
    </w:p>
    <w:p w14:paraId="39148879" w14:textId="77777777" w:rsidR="00117379" w:rsidRDefault="00000000">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14:paraId="63C46E49" w14:textId="77777777" w:rsidR="00117379" w:rsidRDefault="00000000">
      <w:pPr>
        <w:pStyle w:val="Lista"/>
      </w:pPr>
      <w:r>
        <w:t>for out-of-the-box solutions,</w:t>
      </w:r>
    </w:p>
    <w:p w14:paraId="01C7C8AE" w14:textId="77777777" w:rsidR="00117379" w:rsidRDefault="00000000">
      <w:pPr>
        <w:pStyle w:val="Lista2"/>
      </w:pPr>
      <w:r>
        <w:t>on a Mac, try the layouts Easy Unicode or ABC Extended (formerly US Extended)</w:t>
      </w:r>
    </w:p>
    <w:p w14:paraId="686A6CBD" w14:textId="452FABF1" w:rsidR="00117379" w:rsidRDefault="00000000">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14:paraId="55DA6AF9" w14:textId="5A699E6B" w:rsidR="00117379" w:rsidRDefault="00000000">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14:paraId="3746BAE8" w14:textId="77777777" w:rsidR="00117379" w:rsidRDefault="00117379"/>
    <w:p w14:paraId="2F7D3810" w14:textId="77777777" w:rsidR="00117379" w:rsidRDefault="00000000">
      <w:pPr>
        <w:rPr>
          <w:rFonts w:eastAsia="Arial"/>
        </w:rPr>
      </w:pPr>
      <w:r>
        <w:t>If you can access most of the characters you need via your keyboard, but there are a few that you need occasionally and cannot access, one of the following solutions may help:</w:t>
      </w:r>
    </w:p>
    <w:p w14:paraId="71DC9939" w14:textId="77777777" w:rsidR="00117379" w:rsidRDefault="00000000">
      <w:pPr>
        <w:pStyle w:val="Lista"/>
      </w:pPr>
      <w:r>
        <w:t>assign a shortcut key or sequence to the inaccessible characters in your editing software</w:t>
      </w:r>
    </w:p>
    <w:p w14:paraId="36EF10A0" w14:textId="77777777" w:rsidR="00117379" w:rsidRDefault="00000000">
      <w:pPr>
        <w:pStyle w:val="Lista"/>
      </w:pPr>
      <w:r>
        <w:t>insert them from a table of available characters</w:t>
      </w:r>
    </w:p>
    <w:p w14:paraId="0C5D99C7" w14:textId="77777777" w:rsidR="00117379" w:rsidRDefault="00000000">
      <w:pPr>
        <w:pStyle w:val="Lista2"/>
      </w:pPr>
      <w:r>
        <w:t>in MS Office, use Insert Symbol</w:t>
      </w:r>
    </w:p>
    <w:p w14:paraId="7DE11DFD" w14:textId="77777777" w:rsidR="00117379" w:rsidRDefault="00000000">
      <w:pPr>
        <w:pStyle w:val="Lista2"/>
      </w:pPr>
      <w:r>
        <w:t>on Mac OS (systemwide), use the Character Table</w:t>
      </w:r>
    </w:p>
    <w:p w14:paraId="404863AD" w14:textId="77777777" w:rsidR="00117379" w:rsidRDefault="00000000">
      <w:pPr>
        <w:pStyle w:val="Lista"/>
      </w:pPr>
      <w:r>
        <w:t>copy and paste the inaccessible characters from this guide (or from a file you keep at your fingertips, listing each of those characters) each time you need one of them</w:t>
      </w:r>
    </w:p>
    <w:p w14:paraId="3424CBED" w14:textId="77777777" w:rsidR="00117379" w:rsidRDefault="00000000">
      <w:pPr>
        <w:pStyle w:val="Lista"/>
        <w:rPr>
          <w:rFonts w:eastAsia="Arial"/>
        </w:rPr>
      </w:pPr>
      <w:r>
        <w:t>use Unicode codes to enter special characters</w:t>
      </w:r>
    </w:p>
    <w:p w14:paraId="02B0020B" w14:textId="77777777" w:rsidR="00117379" w:rsidRDefault="00000000">
      <w:pPr>
        <w:pStyle w:val="Lista2"/>
      </w:pPr>
      <w:r>
        <w:t>in MS Office you can type the code, then press ALT + x to convert the code into the corresponding character</w:t>
      </w:r>
    </w:p>
    <w:p w14:paraId="354B034A" w14:textId="77777777" w:rsidR="00117379" w:rsidRDefault="00000000">
      <w:pPr>
        <w:pStyle w:val="Lista3"/>
      </w:pPr>
      <w:r>
        <w:t>you can enter the code with or without the prefix U+, but using it will make certain the software recognises where the code begins, so the last characters you typed before the code will not interfere with what you want to produce</w:t>
      </w:r>
    </w:p>
    <w:p w14:paraId="19C9F691" w14:textId="77777777" w:rsidR="00117379" w:rsidRDefault="00000000">
      <w:pPr>
        <w:pStyle w:val="Lista2"/>
        <w:rPr>
          <w:rFonts w:eastAsia="Arial"/>
        </w:rPr>
      </w:pPr>
      <w:r>
        <w:t>on Mac OS (systemwide), you need to enable Unicode Hex Input in Language Preferences</w:t>
      </w:r>
    </w:p>
    <w:p w14:paraId="7404EA7F" w14:textId="77777777" w:rsidR="00117379" w:rsidRDefault="00000000">
      <w:pPr>
        <w:pStyle w:val="Lista3"/>
        <w:rPr>
          <w:rFonts w:eastAsia="Arial"/>
        </w:rPr>
      </w:pPr>
      <w:r>
        <w:t>once you have done this, whenever you switch to this keyboard layout, you can press and hold Option while you type the character code (without the prefix U+) then release Option</w:t>
      </w:r>
    </w:p>
    <w:p w14:paraId="7BA4F176" w14:textId="3940D96E" w:rsidR="00117379" w:rsidRDefault="00000000">
      <w:pPr>
        <w:pStyle w:val="Lista"/>
        <w:rPr>
          <w:rFonts w:eastAsia="Arial"/>
        </w:rPr>
      </w:pPr>
      <w:bookmarkStart w:id="38" w:name="_Hlk203729293"/>
      <w:r>
        <w:t>if all else fails, use private transliteration shorthand (§</w:t>
      </w:r>
      <w:r>
        <w:fldChar w:fldCharType="begin"/>
      </w:r>
      <w:r>
        <w:instrText xml:space="preserve"> REF _Ref203732264 \r \h </w:instrText>
      </w:r>
      <w:r>
        <w:fldChar w:fldCharType="separate"/>
      </w:r>
      <w:r w:rsidR="009B1F96">
        <w:t>3.6.6.1</w:t>
      </w:r>
      <w:r>
        <w:fldChar w:fldCharType="end"/>
      </w:r>
      <w:r>
        <w:t>)</w:t>
      </w:r>
    </w:p>
    <w:p w14:paraId="01D0284B" w14:textId="77777777" w:rsidR="00117379" w:rsidRDefault="00000000">
      <w:pPr>
        <w:pStyle w:val="Cmsor3"/>
      </w:pPr>
      <w:bookmarkStart w:id="39" w:name="_Ref17798779"/>
      <w:bookmarkStart w:id="40" w:name="_Toc17811416"/>
      <w:bookmarkStart w:id="41" w:name="_Toc17811471"/>
      <w:bookmarkStart w:id="42" w:name="_Toc221291408"/>
      <w:bookmarkEnd w:id="38"/>
      <w:r>
        <w:t>Precomposed characters</w:t>
      </w:r>
      <w:bookmarkEnd w:id="42"/>
    </w:p>
    <w:p w14:paraId="29A6726E" w14:textId="77777777" w:rsidR="00117379" w:rsidRDefault="00000000">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w:t>
      </w:r>
      <w:r>
        <w:lastRenderedPageBreak/>
        <w:t>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14:paraId="7180ADBE" w14:textId="77777777" w:rsidR="00117379" w:rsidRDefault="00000000">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p w14:paraId="70964350" w14:textId="77777777" w:rsidR="00117379" w:rsidRDefault="00000000">
      <w:pPr>
        <w:pStyle w:val="Cmsor1"/>
      </w:pPr>
      <w:bookmarkStart w:id="43" w:name="_Toc221291409"/>
      <w:bookmarkEnd w:id="39"/>
      <w:bookmarkEnd w:id="40"/>
      <w:bookmarkEnd w:id="41"/>
      <w:r>
        <w:lastRenderedPageBreak/>
        <w:t xml:space="preserve">Theoretical </w:t>
      </w:r>
      <w:bookmarkEnd w:id="32"/>
      <w:r>
        <w:t>framework</w:t>
      </w:r>
      <w:bookmarkEnd w:id="43"/>
    </w:p>
    <w:p w14:paraId="4FA1467A" w14:textId="72DED277" w:rsidR="00117379" w:rsidRDefault="00000000">
      <w:bookmarkStart w:id="44" w:name="_Ref199150822"/>
      <w:r>
        <w:t xml:space="preserve">The study of written language will be called </w:t>
      </w:r>
      <w:r>
        <w:rPr>
          <w:i/>
          <w:iCs/>
        </w:rPr>
        <w:t>grapholinguistics</w:t>
      </w:r>
      <w:r>
        <w:t xml:space="preserve"> </w:t>
      </w:r>
      <w:r>
        <w:fldChar w:fldCharType="begin"/>
      </w:r>
      <w:r>
        <w:instrText xml:space="preserve"> ADDIN ZOTERO_ITEM CSL_CITATION {"citationID":"7GuWV7eX","properties":{"formattedCitation":"(Meletis 2020a, 3)","plainCitation":"(Meletis 2020a, 3)","noteIndex":0},"citationItems":[{"id":40992,"uris":["http://zotero.org/groups/1633743/items/F5UMNY45"],"itemData":{"id":40992,"type":"book","collection-number":"3","collection-title":"Grapholinguistics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w:t>
      </w:r>
      <w:proofErr w:type="spellStart"/>
      <w:r>
        <w:rPr>
          <w:rFonts w:cs="Gentium"/>
        </w:rPr>
        <w:t>Meletis</w:t>
      </w:r>
      <w:proofErr w:type="spellEnd"/>
      <w:r>
        <w:rPr>
          <w:rFonts w:cs="Gentium"/>
        </w:rPr>
        <w:t xml:space="preserve"> 2020a, 3)</w:t>
      </w:r>
      <w:r>
        <w:fldChar w:fldCharType="end"/>
      </w:r>
      <w:r>
        <w:t xml:space="preserve"> in this Guide. Like many areas of linguistics, grapholinguistics has been approached by theoreticians in various ways, and many of the relevant technical terms refer to (sometimes radically) different concepts depending on approach. Many of its scholars have worked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rsidR="009B1F96">
        <w:t>1.4</w:t>
      </w:r>
      <w:r>
        <w:fldChar w:fldCharType="end"/>
      </w:r>
      <w:r>
        <w:t xml:space="preserve"> shall suffice.</w:t>
      </w:r>
    </w:p>
    <w:p w14:paraId="79199E3E" w14:textId="77777777" w:rsidR="00117379" w:rsidRDefault="00000000">
      <w:pPr>
        <w:pStyle w:val="Cmsor2"/>
      </w:pPr>
      <w:bookmarkStart w:id="45" w:name="_Ref221113787"/>
      <w:bookmarkStart w:id="46" w:name="_Toc221291410"/>
      <w:r>
        <w:t>Some basic concepts</w:t>
      </w:r>
      <w:bookmarkEnd w:id="45"/>
      <w:bookmarkEnd w:id="46"/>
    </w:p>
    <w:p w14:paraId="66D8AE40" w14:textId="77777777" w:rsidR="00117379" w:rsidRDefault="00000000">
      <w:r>
        <w:t xml:space="preserve">A distinction between so-called </w:t>
      </w:r>
      <w:r>
        <w:rPr>
          <w:b/>
          <w:bCs/>
        </w:rPr>
        <w:t>etic</w:t>
      </w:r>
      <w:r>
        <w:t xml:space="preserve"> and </w:t>
      </w:r>
      <w:r>
        <w:rPr>
          <w:b/>
          <w:bCs/>
        </w:rPr>
        <w:t>emic</w:t>
      </w:r>
      <w:r>
        <w:t xml:space="preserve"> aspects has been fruitful in several subfields of linguistics and will be important for our discussion of grapholinguistics. The former term concerns variable concrete realisations, while the latter pertains to invariant abstractions on the basis of shared function.</w:t>
      </w:r>
      <w:r>
        <w:rPr>
          <w:rStyle w:val="Lbjegyzet-hivatkozs"/>
        </w:rPr>
        <w:footnoteReference w:id="4"/>
      </w:r>
      <w:r>
        <w:t xml:space="preserve"> Since our readers will be already familiar with the basic concepts of phonology, we begin by summarising some of these as useful analogies to several grapholinguistic concepts.</w:t>
      </w:r>
    </w:p>
    <w:p w14:paraId="21A1C5A9" w14:textId="77777777" w:rsidR="00117379" w:rsidRDefault="00000000">
      <w:pPr>
        <w:pStyle w:val="Normlbehzs"/>
      </w:pPr>
      <w:r>
        <w:t xml:space="preserve">The concrete speech sounds constituting spoken language come in a practically infinite continuum. These etic sounds are referred to as </w:t>
      </w:r>
      <w:r>
        <w:rPr>
          <w:b/>
          <w:bCs/>
        </w:rPr>
        <w:t>phones</w:t>
      </w:r>
      <w:r>
        <w:t xml:space="preserve">. The study of their characteristics is called </w:t>
      </w:r>
      <w:r>
        <w:rPr>
          <w:b/>
          <w:bCs/>
        </w:rPr>
        <w:t>phonetics</w:t>
      </w:r>
      <w:r>
        <w:t>. According to widespread convention, we use square brackets to represent phones in written discussion, e.g. [ɐ].</w:t>
      </w:r>
      <w:r>
        <w:rPr>
          <w:rStyle w:val="Lbjegyzet-hivatkozs"/>
        </w:rPr>
        <w:footnoteReference w:id="5"/>
      </w:r>
      <w:r>
        <w:t xml:space="preserve"> The phones of any language can be sorted into a limited number of emic entities termed </w:t>
      </w:r>
      <w:r>
        <w:rPr>
          <w:b/>
          <w:bCs/>
        </w:rPr>
        <w:t>phonemes</w:t>
      </w:r>
      <w:r>
        <w:t>, on the basis of shared linguistic function.</w:t>
      </w:r>
      <w:r>
        <w:rPr>
          <w:rStyle w:val="Lbjegyzet-hivatkozs"/>
          <w:color w:val="000000" w:themeColor="text1"/>
        </w:rPr>
        <w:footnoteReference w:id="6"/>
      </w:r>
      <w:r>
        <w:t xml:space="preserve"> The study of phonemes is called </w:t>
      </w:r>
      <w:r>
        <w:rPr>
          <w:b/>
          <w:bCs/>
        </w:rPr>
        <w:t>phonemics</w:t>
      </w:r>
      <w:r>
        <w:t>.</w:t>
      </w:r>
      <w:r>
        <w:rPr>
          <w:rStyle w:val="Lbjegyzet-hivatkozs"/>
        </w:rPr>
        <w:footnoteReference w:id="7"/>
      </w:r>
      <w:r>
        <w:t xml:space="preserve"> To represent phonemes in written discussion, we enclose them in slashes, e.g. /a/.</w:t>
      </w:r>
      <w:r>
        <w:rPr>
          <w:rStyle w:val="Lbjegyzet-hivatkozs"/>
        </w:rPr>
        <w:footnoteReference w:id="8"/>
      </w:r>
      <w:r>
        <w:t xml:space="preserve"> The diverse phones which may manifest a given phoneme are known as </w:t>
      </w:r>
      <w:r>
        <w:rPr>
          <w:b/>
          <w:bCs/>
        </w:rPr>
        <w:t>allophones</w:t>
      </w:r>
      <w:r>
        <w:rPr>
          <w:color w:val="000000" w:themeColor="text1"/>
        </w:rPr>
        <w:t xml:space="preserve">. </w:t>
      </w:r>
      <w:r>
        <w:rPr>
          <w:b/>
          <w:bCs/>
        </w:rPr>
        <w:t>Homophony</w:t>
      </w:r>
      <w:r>
        <w:t xml:space="preserve"> is the situation where two linguistic units (e.g. words) are identical with regard to speech sounds, yet have different meanings. </w:t>
      </w:r>
      <w:r>
        <w:rPr>
          <w:b/>
          <w:bCs/>
        </w:rPr>
        <w:t>Phonotactics</w:t>
      </w:r>
      <w:r>
        <w:t xml:space="preserve"> is (the study of) the rules governing how phonemes and phones may combine into sequences in a particular language.</w:t>
      </w:r>
    </w:p>
    <w:p w14:paraId="5628BA43" w14:textId="77777777" w:rsidR="00117379" w:rsidRDefault="00000000">
      <w:pPr>
        <w:pStyle w:val="Normlbehzs"/>
      </w:pPr>
      <w:r>
        <w:t xml:space="preserve">In grapholinguistics, </w:t>
      </w:r>
      <w:r>
        <w:rPr>
          <w:b/>
          <w:bCs/>
        </w:rPr>
        <w:t>graphs</w:t>
      </w:r>
      <w:r>
        <w:t xml:space="preserve"> are infinitely variable etic signs that can be used for the representation of linguistic information. The study of graphs is called </w:t>
      </w:r>
      <w:r>
        <w:rPr>
          <w:b/>
          <w:bCs/>
        </w:rPr>
        <w:t>graphetics</w:t>
      </w:r>
      <w:r>
        <w:t>. In written discussion, graphs are enclosed in vertical bars, e.g. |</w:t>
      </w:r>
      <w:r>
        <w:rPr>
          <w:rFonts w:ascii="Old English Text MT" w:hAnsi="Old English Text MT"/>
        </w:rPr>
        <w:t>a</w:t>
      </w:r>
      <w:r>
        <w:t>|.</w:t>
      </w:r>
      <w:r>
        <w:rPr>
          <w:rStyle w:val="Lbjegyzet-hivatkozs"/>
        </w:rPr>
        <w:footnoteReference w:id="9"/>
      </w:r>
      <w:r>
        <w:t xml:space="preserve"> Their emic counterparts, </w:t>
      </w:r>
      <w:r>
        <w:rPr>
          <w:b/>
          <w:bCs/>
        </w:rPr>
        <w:t>graphemes</w:t>
      </w:r>
      <w:r>
        <w:t>, are a limited number of discrete abstract entities systematised on the basis of their shared function in representing language.</w:t>
      </w:r>
      <w:r>
        <w:rPr>
          <w:rStyle w:val="Lbjegyzet-hivatkozs"/>
        </w:rPr>
        <w:footnoteReference w:id="10"/>
      </w:r>
      <w:r>
        <w:t xml:space="preserve"> The field of their study </w:t>
      </w:r>
      <w:r>
        <w:lastRenderedPageBreak/>
        <w:t xml:space="preserve">is </w:t>
      </w:r>
      <w:r>
        <w:rPr>
          <w:b/>
          <w:bCs/>
        </w:rPr>
        <w:t>graphemics</w:t>
      </w:r>
      <w:r>
        <w:t>.</w:t>
      </w:r>
      <w:r>
        <w:rPr>
          <w:rStyle w:val="Lbjegyzet-hivatkozs"/>
        </w:rPr>
        <w:footnoteReference w:id="11"/>
      </w:r>
      <w:r>
        <w:t xml:space="preserve"> In discussion, we enclose graphemes in angle brackets, e.g. &lt;a&gt;.</w:t>
      </w:r>
      <w:r>
        <w:rPr>
          <w:rStyle w:val="Lbjegyzet-hivatkozs"/>
        </w:rPr>
        <w:footnoteReference w:id="12"/>
      </w:r>
      <w:r>
        <w:t xml:space="preserve">  Diverse graphic signs which signify the same linguistic information are known as </w:t>
      </w:r>
      <w:r>
        <w:rPr>
          <w:b/>
          <w:bCs/>
        </w:rPr>
        <w:t>allographs</w:t>
      </w:r>
      <w:r>
        <w:t xml:space="preserve">. </w:t>
      </w:r>
      <w:r>
        <w:rPr>
          <w:b/>
          <w:bCs/>
        </w:rPr>
        <w:t>Homography</w:t>
      </w:r>
      <w:r>
        <w:t xml:space="preserve"> is the situation where two graphic entities are visually identical, but have different significations. </w:t>
      </w:r>
      <w:proofErr w:type="spellStart"/>
      <w:r>
        <w:rPr>
          <w:b/>
          <w:bCs/>
        </w:rPr>
        <w:t>Graphotactics</w:t>
      </w:r>
      <w:proofErr w:type="spellEnd"/>
      <w:r>
        <w:t xml:space="preserve"> is (the study of) the rules governing how graphemes and graphs may combine into sequences</w:t>
      </w:r>
      <w:r>
        <w:rPr>
          <w:rStyle w:val="Lbjegyzet-hivatkozs"/>
        </w:rPr>
        <w:footnoteReference w:id="13"/>
      </w:r>
      <w:r>
        <w:t xml:space="preserve"> in a particular language.</w:t>
      </w:r>
    </w:p>
    <w:p w14:paraId="5A441B59" w14:textId="77777777" w:rsidR="00EF5AC5" w:rsidRDefault="00000000">
      <w:pPr>
        <w:pStyle w:val="Normlbehzs"/>
      </w:pPr>
      <w:r>
        <w:t>Thus, the Sanskrit phoneme /a/ may be instantiated phonetically by several allophones such as [a], [ɐ] or [ə]. This phoneme corresponds to the grapheme &lt;a&gt; in Indic writing systems. In the particular writing system that associates modern Devanagari with Sanskrit, this grapheme can be instantiated graphetically by several allographs such as |</w:t>
      </w:r>
      <w:r>
        <w:rPr>
          <w:rStyle w:val="ForeignDevanagariScript"/>
          <w:cs/>
        </w:rPr>
        <w:t>अ</w:t>
      </w:r>
      <w:r>
        <w:t>| or |</w:t>
      </w:r>
      <w:r>
        <w:rPr>
          <w:rStyle w:val="ForeignDevanagariAlt"/>
          <w:cs/>
        </w:rPr>
        <w:t>अ</w:t>
      </w:r>
      <w:r>
        <w:t>|. In the DHARMA transliteration scheme, which is in fact another particular writing system that associates Indic languages with the Roman script, the same grapheme can be instantiated by allographs such as |a|, |A|, |</w:t>
      </w:r>
      <w:r>
        <w:rPr>
          <w:i/>
          <w:iCs/>
        </w:rPr>
        <w:t>a</w:t>
      </w:r>
      <w:r>
        <w:t>| or |</w:t>
      </w:r>
      <w:r>
        <w:rPr>
          <w:rFonts w:ascii="Old English Text MT" w:hAnsi="Old English Text MT"/>
        </w:rPr>
        <w:t>a</w:t>
      </w:r>
      <w:r>
        <w:t>|.</w:t>
      </w:r>
    </w:p>
    <w:p w14:paraId="737E7C52" w14:textId="67310AFC" w:rsidR="00117379" w:rsidRDefault="00000000">
      <w:pPr>
        <w:pStyle w:val="Normlbehzs"/>
        <w:rPr>
          <w:lang w:bidi="sa-IN"/>
        </w:rPr>
      </w:pPr>
      <w:r>
        <w:t xml:space="preserve">This basic sketch might be all we needed </w:t>
      </w:r>
      <w:r>
        <w:rPr>
          <w:lang w:bidi="sa-IN"/>
        </w:rPr>
        <w:t>if we worked only with ideal alphabetic writing systems where each and every phoneme of the language exactly corresponds to one grapheme of the writing system and vice versa. This, alas, is not the case, so</w:t>
      </w:r>
      <w:r w:rsidR="00EF5AC5">
        <w:rPr>
          <w:lang w:bidi="sa-IN"/>
        </w:rPr>
        <w:t xml:space="preserve"> several of the concepts outlined above, and in particular that </w:t>
      </w:r>
      <w:r>
        <w:rPr>
          <w:lang w:bidi="sa-IN"/>
        </w:rPr>
        <w:t>of the grapheme</w:t>
      </w:r>
      <w:r w:rsidR="00EF5AC5">
        <w:rPr>
          <w:lang w:bidi="sa-IN"/>
        </w:rPr>
        <w:t>,</w:t>
      </w:r>
      <w:r>
        <w:rPr>
          <w:lang w:bidi="sa-IN"/>
        </w:rPr>
        <w:t xml:space="preserve"> will require elaboration further on.</w:t>
      </w:r>
      <w:r w:rsidR="00EF5AC5">
        <w:rPr>
          <w:lang w:bidi="sa-IN"/>
        </w:rPr>
        <w:t xml:space="preserve"> </w:t>
      </w:r>
      <w:r w:rsidR="00EF5AC5">
        <w:t xml:space="preserve">It is important to keep in mind that entities </w:t>
      </w:r>
      <w:r w:rsidR="00EF5AC5">
        <w:t xml:space="preserve">such as </w:t>
      </w:r>
      <w:r w:rsidR="00EF5AC5">
        <w:t xml:space="preserve">the </w:t>
      </w:r>
      <w:r w:rsidR="00EF5AC5">
        <w:t xml:space="preserve">grapheme and </w:t>
      </w:r>
      <w:r w:rsidR="00EF5AC5">
        <w:t xml:space="preserve">the </w:t>
      </w:r>
      <w:r w:rsidR="00EF5AC5">
        <w:t>graph are analytical constructs we employ in order to systematise</w:t>
      </w:r>
      <w:r w:rsidR="00EF5AC5">
        <w:t>,</w:t>
      </w:r>
      <w:r w:rsidR="00EF5AC5">
        <w:t xml:space="preserve"> and </w:t>
      </w:r>
      <w:r w:rsidR="00EF5AC5">
        <w:t xml:space="preserve">thereby inevitably </w:t>
      </w:r>
      <w:r w:rsidR="00EF5AC5">
        <w:t>simplify</w:t>
      </w:r>
      <w:r w:rsidR="00EF5AC5">
        <w:t xml:space="preserve">, a complex and often chaotic reality where smooth spectra are more typical than sharp distinctions. Therefore, in spite of our best efforts to carve nature at its joints, many of our concepts </w:t>
      </w:r>
      <w:r w:rsidR="00095FFF">
        <w:t xml:space="preserve">will </w:t>
      </w:r>
      <w:r w:rsidR="00EF5AC5">
        <w:t>have fuzzy boundaries</w:t>
      </w:r>
      <w:r w:rsidR="000310AB">
        <w:t xml:space="preserve"> (§</w:t>
      </w:r>
      <w:r w:rsidR="000310AB">
        <w:fldChar w:fldCharType="begin"/>
      </w:r>
      <w:r w:rsidR="000310AB">
        <w:instrText xml:space="preserve"> REF _Ref221288598 \r \h </w:instrText>
      </w:r>
      <w:r w:rsidR="000310AB">
        <w:fldChar w:fldCharType="separate"/>
      </w:r>
      <w:r w:rsidR="009B1F96">
        <w:t>2.5.4</w:t>
      </w:r>
      <w:r w:rsidR="000310AB">
        <w:fldChar w:fldCharType="end"/>
      </w:r>
      <w:r w:rsidR="000310AB">
        <w:t>)</w:t>
      </w:r>
      <w:r w:rsidR="00EF5AC5">
        <w:t xml:space="preserve">, and </w:t>
      </w:r>
      <w:r w:rsidR="00095FFF">
        <w:t xml:space="preserve">some </w:t>
      </w:r>
      <w:r w:rsidR="00EF5AC5">
        <w:t xml:space="preserve">of the </w:t>
      </w:r>
      <w:r w:rsidR="00095FFF">
        <w:t>phenomena we must deal with in transliterating Indic writing systems will fit our classification poorly.</w:t>
      </w:r>
    </w:p>
    <w:p w14:paraId="567449C7" w14:textId="77777777" w:rsidR="00117379" w:rsidRDefault="00000000">
      <w:pPr>
        <w:pStyle w:val="Cmsor2"/>
      </w:pPr>
      <w:bookmarkStart w:id="47" w:name="_Toc221291411"/>
      <w:r>
        <w:t>Scripts and writing systems</w:t>
      </w:r>
      <w:bookmarkEnd w:id="47"/>
    </w:p>
    <w:p w14:paraId="463F3806" w14:textId="36CB62B2" w:rsidR="00117379" w:rsidRDefault="00000000">
      <w:r>
        <w:t xml:space="preserve">We start out from the premise that </w:t>
      </w:r>
      <w:r>
        <w:rPr>
          <w:b/>
          <w:bCs/>
        </w:rPr>
        <w:t>writing</w:t>
      </w:r>
      <w:r>
        <w:t xml:space="preserve"> is the graphic representation of language.</w:t>
      </w:r>
      <w:bookmarkStart w:id="48" w:name="_Ref201763628"/>
      <w:r>
        <w:rPr>
          <w:rStyle w:val="Lbjegyzet-hivatkozs"/>
        </w:rPr>
        <w:footnoteReference w:id="14"/>
      </w:r>
      <w:bookmarkEnd w:id="48"/>
      <w:r>
        <w:t xml:space="preserve"> The representation of meaning as independent from language (called </w:t>
      </w:r>
      <w:r>
        <w:rPr>
          <w:i/>
          <w:iCs/>
        </w:rPr>
        <w:t>semasiography</w:t>
      </w:r>
      <w:r>
        <w:t>)</w:t>
      </w:r>
      <w:r>
        <w:rPr>
          <w:rStyle w:val="Lbjegyzet-hivatkozs"/>
        </w:rPr>
        <w:footnoteReference w:id="15"/>
      </w:r>
      <w:r>
        <w:t xml:space="preserve"> is thus excluded by default, although we must eventually take it in our stride to some extent (§</w:t>
      </w:r>
      <w:r>
        <w:fldChar w:fldCharType="begin"/>
      </w:r>
      <w:r>
        <w:instrText xml:space="preserve"> REF _Ref199757158 \r \h </w:instrText>
      </w:r>
      <w:r>
        <w:fldChar w:fldCharType="separate"/>
      </w:r>
      <w:r w:rsidR="009B1F96">
        <w:rPr>
          <w:b/>
          <w:bCs/>
          <w:lang w:val="hu-HU"/>
        </w:rPr>
        <w:t>Hiba! A hivatkozási forrás nem található.</w:t>
      </w:r>
      <w:r>
        <w:fldChar w:fldCharType="end"/>
      </w:r>
      <w:r>
        <w:t xml:space="preserve">). A </w:t>
      </w:r>
      <w:r>
        <w:rPr>
          <w:b/>
          <w:bCs/>
        </w:rPr>
        <w:t>script</w:t>
      </w:r>
      <w:r>
        <w:t xml:space="preserve"> is an inventory of graphic signs used conventionally for the representation of linguistic information.</w:t>
      </w:r>
      <w:r>
        <w:rPr>
          <w:rStyle w:val="Lbjegyzet-hivatkozs"/>
        </w:rPr>
        <w:footnoteReference w:id="16"/>
      </w:r>
      <w:r>
        <w:t xml:space="preserve"> A </w:t>
      </w:r>
      <w:r>
        <w:rPr>
          <w:b/>
          <w:bCs/>
        </w:rPr>
        <w:t>writing system</w:t>
      </w:r>
      <w:r>
        <w:t xml:space="preserve"> is a set of rules governing how certain aspects of a particular language can be recorded by means of a particular script.</w:t>
      </w:r>
      <w:r>
        <w:rPr>
          <w:rStyle w:val="Lbjegyzet-hivatkozs"/>
        </w:rPr>
        <w:footnoteReference w:id="17"/>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18"/>
      </w:r>
      <w:r>
        <w:t xml:space="preserve"> </w:t>
      </w:r>
    </w:p>
    <w:p w14:paraId="02552B21" w14:textId="77777777" w:rsidR="00117379" w:rsidRDefault="00000000">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often do, is already a generalisation relative to more specific systems.</w:t>
      </w:r>
      <w:r>
        <w:rPr>
          <w:rStyle w:val="Lbjegyzet-hivatkozs"/>
        </w:rPr>
        <w:footnoteReference w:id="19"/>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scripts derived from that of ancient Rome,</w:t>
      </w:r>
      <w:r>
        <w:rPr>
          <w:rStyle w:val="Lbjegyzet-hivatkozs"/>
        </w:rPr>
        <w:footnoteReference w:id="20"/>
      </w:r>
      <w:r>
        <w:t xml:space="preserve"> and likewise </w:t>
      </w:r>
      <w:r>
        <w:rPr>
          <w:b/>
          <w:bCs/>
        </w:rPr>
        <w:t xml:space="preserve">Indic </w:t>
      </w:r>
      <w:r>
        <w:rPr>
          <w:b/>
          <w:bCs/>
        </w:rPr>
        <w:lastRenderedPageBreak/>
        <w:t>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14:paraId="18644883" w14:textId="77777777" w:rsidR="00117379" w:rsidRDefault="00000000">
      <w:pPr>
        <w:pStyle w:val="Cmsor3"/>
      </w:pPr>
      <w:bookmarkStart w:id="49" w:name="_Toc199757533"/>
      <w:bookmarkStart w:id="50" w:name="_Ref199836122"/>
      <w:bookmarkStart w:id="51" w:name="_Ref204178820"/>
      <w:bookmarkStart w:id="52" w:name="_Ref204178825"/>
      <w:bookmarkStart w:id="53" w:name="_Toc221291412"/>
      <w:r>
        <w:t>Writing system typology</w:t>
      </w:r>
      <w:bookmarkEnd w:id="49"/>
      <w:bookmarkEnd w:id="50"/>
      <w:bookmarkEnd w:id="51"/>
      <w:bookmarkEnd w:id="52"/>
      <w:bookmarkEnd w:id="53"/>
    </w:p>
    <w:p w14:paraId="5A3E93EB" w14:textId="22EAF535" w:rsidR="00117379" w:rsidRDefault="00000000">
      <w:r>
        <w:t>Writing systems may be divided into major classes depending on the level of language at which they typically establish correspondences between graphic signs and linguistic information.</w:t>
      </w:r>
      <w:r>
        <w:rPr>
          <w:rStyle w:val="Lbjegyzet-hivatkozs"/>
        </w:rPr>
        <w:footnoteReference w:id="21"/>
      </w:r>
      <w:r>
        <w:t xml:space="preserve">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2022, 212, 216)</w:t>
      </w:r>
      <w:r>
        <w:fldChar w:fldCharType="end"/>
      </w:r>
      <w:r>
        <w:t xml:space="preserve">. The writing systems we are concerned with here are </w:t>
      </w:r>
      <w:r>
        <w:rPr>
          <w:b/>
          <w:bCs/>
        </w:rPr>
        <w:t>phonographic</w:t>
      </w:r>
      <w:r>
        <w:t xml:space="preserve"> or ‘sound-writing.’ Phonographic writing systems may be further classified as alphabetic, aksharic, abjadic or syllabographic.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22"/>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rsidR="009B1F96">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23"/>
      </w:r>
      <w:r>
        <w:t xml:space="preserve"> Other kinds of phonographic writing systems are only relevant to us inasmuch as they serve as useful contrasts to some aspects of aksharic systems. In a nutshell, the key feature of </w:t>
      </w:r>
      <w:r>
        <w:rPr>
          <w:b/>
          <w:bCs/>
        </w:rPr>
        <w:t>abjadic</w:t>
      </w:r>
      <w:r>
        <w:t xml:space="preserve"> systems — as the Arabic one — is that not all of the relevant language’s phonemes are represented in writing: typically only the consonants are written.</w:t>
      </w:r>
    </w:p>
    <w:p w14:paraId="2DBD9668" w14:textId="77777777" w:rsidR="00117379" w:rsidRDefault="00000000">
      <w:pPr>
        <w:pStyle w:val="Normlbehzs"/>
      </w:pPr>
      <w:r>
        <w:t xml:space="preserve">The dominant level of representational mapping for each of the above kinds is that of phonemes. Conversely, </w:t>
      </w:r>
      <w:r>
        <w:rPr>
          <w:b/>
          <w:bCs/>
        </w:rPr>
        <w:t>syllabographic</w:t>
      </w:r>
      <w:r>
        <w:t xml:space="preserve"> systems — like the Japanese kana systems — are also phonographic, but they employ signs that represent clusters of speech sounds (“syllables”</w:t>
      </w:r>
      <w:r>
        <w:rPr>
          <w:rStyle w:val="Lbjegyzet-hivatkozs"/>
        </w:rPr>
        <w:footnoteReference w:id="24"/>
      </w:r>
      <w:r>
        <w:t xml:space="preserve">). What distinguishes these from abjads and abugidas, which also operate with signs that correspond to “syllables,” is that syllabographic signs cannot be broken down into graphic components that individually represent individual phonemes. Finally, non-phonographic writing systems predominantly represent language at the level of words or concepts and may accordingly be called </w:t>
      </w:r>
      <w:r>
        <w:rPr>
          <w:i/>
          <w:iCs/>
        </w:rPr>
        <w:t>logographic</w:t>
      </w:r>
      <w:r>
        <w:t xml:space="preserve"> or </w:t>
      </w:r>
      <w:r>
        <w:rPr>
          <w:i/>
          <w:iCs/>
        </w:rPr>
        <w:t>ideographic</w:t>
      </w:r>
      <w:r>
        <w:t>.</w:t>
      </w:r>
      <w:r>
        <w:rPr>
          <w:rStyle w:val="Lbjegyzet-hivatkozs"/>
        </w:rPr>
        <w:footnoteReference w:id="25"/>
      </w:r>
    </w:p>
    <w:p w14:paraId="5D3FED2B" w14:textId="77777777" w:rsidR="00117379" w:rsidRDefault="00000000">
      <w:pPr>
        <w:pStyle w:val="Cmsor3"/>
      </w:pPr>
      <w:bookmarkStart w:id="54" w:name="_Toc221291413"/>
      <w:r>
        <w:t>Conversion between writing systems</w:t>
      </w:r>
      <w:bookmarkEnd w:id="54"/>
    </w:p>
    <w:p w14:paraId="787A7F35" w14:textId="77777777" w:rsidR="00117379" w:rsidRDefault="00000000">
      <w:r>
        <w:t xml:space="preserve">For the conversion of one writing system to another, the terms ‘transliteration’ and ‘transcription’ are sometimes used interchangeably. Moreover, ‘transcription’ is widely prevalent in epigraphic and manuscript studies for the process of re-recording (using any writing system) the written text witnessed on an artefact. Notably, this usage is present throughout TEI and EpiDoc documentation. In a more general sense, the term is also used in many contexts for that of writing down a text witnessed in a different medium, primarily </w:t>
      </w:r>
      <w:r>
        <w:lastRenderedPageBreak/>
        <w:t>audio. In this guide, however, we use and encourage using these terms in specialised sense.</w:t>
      </w:r>
      <w:r>
        <w:rPr>
          <w:rStyle w:val="Lbjegyzet-hivatkozs"/>
        </w:rPr>
        <w:footnoteReference w:id="26"/>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Style w:val="ForeignDevanagariScript"/>
          <w:rFonts w:hint="cs"/>
          <w:cs/>
        </w:rPr>
        <w:t>बलदेव</w:t>
      </w:r>
      <w:r>
        <w:t xml:space="preserve"> may be transcribed (in loose Anglicisation) as Baldev or even </w:t>
      </w:r>
      <w:proofErr w:type="spellStart"/>
      <w:r>
        <w:t>Buldeo</w:t>
      </w:r>
      <w:proofErr w:type="spellEnd"/>
      <w:r>
        <w:t xml:space="preserve"> and (in IPA) as [</w:t>
      </w:r>
      <w:proofErr w:type="spellStart"/>
      <w:r>
        <w:t>bɐldeːɔ</w:t>
      </w:r>
      <w:proofErr w:type="spellEnd"/>
      <w:r>
        <w:t xml:space="preserve">],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w:t>
      </w:r>
    </w:p>
    <w:p w14:paraId="0E6F0660" w14:textId="77777777" w:rsidR="00117379" w:rsidRDefault="00000000">
      <w:pPr>
        <w:pStyle w:val="Normlbehzs"/>
        <w:rPr>
          <w:lang w:bidi="sa-IN"/>
        </w:rPr>
      </w:pPr>
      <w:r>
        <w:t xml:space="preserve">In a nutshell, transcription is essentially concerned with the phones or phonemes of a spoken language, without regard to how they might be written in a source script; conversely, 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 xml:space="preserve">. </w:t>
      </w:r>
      <w:r>
        <w:rPr>
          <w:lang w:bidi="sa-IN"/>
        </w:rPr>
        <w:t>But with this, we come to muddier waters, and we will have to take a closer look at the question of what actually a grapheme is.</w:t>
      </w:r>
    </w:p>
    <w:p w14:paraId="54543690" w14:textId="77777777" w:rsidR="00117379" w:rsidRDefault="00000000">
      <w:pPr>
        <w:pStyle w:val="Cmsor2"/>
      </w:pPr>
      <w:bookmarkStart w:id="55" w:name="_Ref221113449"/>
      <w:bookmarkStart w:id="56" w:name="_Toc199757537"/>
      <w:bookmarkStart w:id="57" w:name="_Ref199836416"/>
      <w:bookmarkStart w:id="58" w:name="_Hlk197440259"/>
      <w:bookmarkStart w:id="59" w:name="_Toc221291414"/>
      <w:bookmarkEnd w:id="44"/>
      <w:r>
        <w:t>The grapheme</w:t>
      </w:r>
      <w:bookmarkEnd w:id="55"/>
      <w:bookmarkEnd w:id="59"/>
    </w:p>
    <w:p w14:paraId="3DBE1A2A" w14:textId="512B5FE5" w:rsidR="00117379" w:rsidRDefault="00000000">
      <w:r>
        <w:t xml:space="preserve">Our purpose in transliterating original texts is to facilitate their reading and editing, and to do so in such a way that it remains theoretically possible (with a thorough knowledge of the specific writing system and script employed in the original) to produce a reasonably accurate reconstruction of the original from the transliteration. Obviously, transliteration cannot possibly aim to represent each and every graphic detail of the source. What, then, counts as reasonably accurate? As Wellisch </w:t>
      </w:r>
      <w:r>
        <w:fldChar w:fldCharType="begin"/>
      </w:r>
      <w:r>
        <w:instrText xml:space="preserve"> ADDIN ZOTERO_ITEM CSL_CITATION {"citationID":"Fo46xNJv","properties":{"formattedCitation":"(1978, 314)","plainCitation":"(1978, 314)","noteIndex":0},"citationItems":[{"id":3786,"uris":["http://zotero.org/users/2534519/items/WS2NPWQZ"],"itemData":{"id":3786,"type":"book","abstract":"\"A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p>
    <w:p w14:paraId="40FE8DA8" w14:textId="1326AAC7" w:rsidR="00117379" w:rsidRDefault="00000000">
      <w:pPr>
        <w:pStyle w:val="Normlbehzs"/>
      </w:pPr>
      <w:r>
        <w:rPr>
          <w:lang w:bidi="sa-IN"/>
        </w:rPr>
        <w:t xml:space="preserve">Unfortunately, Wellisch </w:t>
      </w:r>
      <w:r>
        <w:t>conveniently neglects to define what a grapheme is. The grapholinguistic literature is replete with mutually incompatible, indeed often contradictory, definitions,</w:t>
      </w:r>
      <w:r>
        <w:rPr>
          <w:rStyle w:val="Lbjegyzet-hivatkozs"/>
        </w:rPr>
        <w:footnoteReference w:id="27"/>
      </w:r>
      <w:r>
        <w:t xml:space="preserve"> to the extent that some leading theorists question the usefulness of this concept altogether.</w:t>
      </w:r>
      <w:r>
        <w:rPr>
          <w:rStyle w:val="Lbjegyzet-hivatkozs"/>
        </w:rPr>
        <w:footnoteReference w:id="28"/>
      </w:r>
      <w:r>
        <w:t xml:space="preserve"> A purely practical definition, for us as well as (presumably) for Wellisch, could be “the basic unit of transliteration,” but  this would not help us decide what things our transliteration should arrange into a one-to-one relationship. Conversely, there seems to be no grapheme definition “out there” that would correspond to the entities we feel a transliteration system for Indic writing systems ought to represent. We therefore offer a working definition of our own: </w:t>
      </w:r>
      <w:r>
        <w:rPr>
          <w:b/>
          <w:bCs/>
        </w:rPr>
        <w:t xml:space="preserve">a grapheme is a sign comprised of a signifier that is a graphic feature and a signified that is a minimal unit of abstract linguistic information pertaining to a particular </w:t>
      </w:r>
      <w:r w:rsidR="00E0689A">
        <w:rPr>
          <w:b/>
          <w:bCs/>
        </w:rPr>
        <w:t xml:space="preserve">domain of </w:t>
      </w:r>
      <w:r>
        <w:rPr>
          <w:b/>
          <w:bCs/>
        </w:rPr>
        <w:t>analytic interest</w:t>
      </w:r>
      <w:r>
        <w:t xml:space="preserve">. Our approach has much in common with that advocated by </w:t>
      </w:r>
      <w:proofErr w:type="spellStart"/>
      <w:r>
        <w:t>Meletis</w:t>
      </w:r>
      <w:proofErr w:type="spellEnd"/>
      <w:r>
        <w:t xml:space="preserve"> </w:t>
      </w:r>
      <w:r>
        <w:fldChar w:fldCharType="begin"/>
      </w:r>
      <w:r>
        <w:instrText xml:space="preserve"> ADDIN ZOTERO_ITEM CSL_CITATION {"citationID":"CGATEbgm","properties":{"formattedCitation":"(e.g. 2019)","plainCitation":"(e.g. 2019)","noteIndex":0},"citationItems":[{"id":41078,"uris":["http://zotero.org/groups/1633743/items/SI8VKQ4J"],"itemData":{"id":41078,"type":"article-journal","abstract":"The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xml:space="preserve">, but we have adapted some of his notions in altered form, and reject others. Discussion of where, how and why we agree or disagree with him and other </w:t>
      </w:r>
      <w:proofErr w:type="spellStart"/>
      <w:r>
        <w:t>grapholinguists</w:t>
      </w:r>
      <w:proofErr w:type="spellEnd"/>
      <w:r>
        <w:t xml:space="preserve"> will be kept to a minimum in order to be able to proceed as quickly as possible to our actual subject matter.</w:t>
      </w:r>
    </w:p>
    <w:p w14:paraId="008D3C0E" w14:textId="77777777" w:rsidR="00117379" w:rsidRDefault="00000000">
      <w:pPr>
        <w:pStyle w:val="Normlbehzs"/>
      </w:pPr>
      <w:r>
        <w:t xml:space="preserve">Graphemes are </w:t>
      </w:r>
      <w:r>
        <w:rPr>
          <w:b/>
          <w:bCs/>
        </w:rPr>
        <w:t>analogous</w:t>
      </w:r>
      <w:r>
        <w:t xml:space="preserve"> to phonemes inasmuch as they are abstractions of graphic signs, while phonemes are abstractions of speech sounds. </w:t>
      </w:r>
      <w:r>
        <w:rPr>
          <w:color w:val="000000" w:themeColor="text1"/>
        </w:rPr>
        <w:t>Taking the analogy further, some theorists</w:t>
      </w:r>
      <w:r>
        <w:rPr>
          <w:rStyle w:val="Lbjegyzet-hivatkozs"/>
          <w:color w:val="000000" w:themeColor="text1"/>
        </w:rPr>
        <w:footnoteReference w:id="29"/>
      </w:r>
      <w:r>
        <w:rPr>
          <w:color w:val="000000" w:themeColor="text1"/>
        </w:rPr>
        <w:t xml:space="preserve"> posit that graphemes</w:t>
      </w:r>
      <w:r>
        <w:t xml:space="preserve"> must be capable of distinguishing semantic meaning</w:t>
      </w:r>
      <w:r>
        <w:rPr>
          <w:color w:val="000000" w:themeColor="text1"/>
        </w:rPr>
        <w:t>. We prefer not to do so</w:t>
      </w:r>
      <w:r>
        <w:rPr>
          <w:rStyle w:val="Lbjegyzet-hivatkozs"/>
          <w:color w:val="000000" w:themeColor="text1"/>
        </w:rPr>
        <w:footnoteReference w:id="30"/>
      </w:r>
      <w:r>
        <w:rPr>
          <w:color w:val="000000" w:themeColor="text1"/>
        </w:rPr>
        <w:t xml:space="preserve"> because of the </w:t>
      </w:r>
      <w:r>
        <w:rPr>
          <w:color w:val="000000" w:themeColor="text1"/>
        </w:rPr>
        <w:lastRenderedPageBreak/>
        <w:t xml:space="preserve">complications this would entail, chief among which are a dependence on a lexicon (a component of language that is difficult to delineate and is extraneous to the writing system) for finding minimal pairs, and the impossibility of reconciliation </w:t>
      </w:r>
      <w:r>
        <w:t>with the synchronic and diachronic scope of our subject matter.</w:t>
      </w:r>
    </w:p>
    <w:p w14:paraId="45458647" w14:textId="77777777" w:rsidR="00117379" w:rsidRDefault="00000000">
      <w:pPr>
        <w:pStyle w:val="Normlbehzs"/>
        <w:rPr>
          <w:lang w:eastAsia="en-US" w:bidi="ar-SA"/>
        </w:rPr>
      </w:pPr>
      <w:r>
        <w:t xml:space="preserve">Graphemes, being elements of a writing system, straddle the gap between the disparate domains of language and script. In this respect they are </w:t>
      </w:r>
      <w:r>
        <w:rPr>
          <w:b/>
          <w:bCs/>
        </w:rPr>
        <w:t>referential</w:t>
      </w:r>
      <w:r>
        <w:t>, establishing a connection from writing to language. We, broadly in agreement with numerous theorists,</w:t>
      </w:r>
      <w:r>
        <w:rPr>
          <w:rStyle w:val="Lbjegyzet-hivatkozs"/>
        </w:rPr>
        <w:footnoteReference w:id="31"/>
      </w:r>
      <w:r>
        <w:t xml:space="preserve"> conceive of the grapheme as a sign</w:t>
      </w:r>
      <w:r>
        <w:rPr>
          <w:rStyle w:val="Lbjegyzet-hivatkozs"/>
        </w:rPr>
        <w:footnoteReference w:id="32"/>
      </w:r>
      <w:r>
        <w:t xml:space="preserve"> comprised of a linguistic aspect as its signified and a graphic aspect as its signifier. </w:t>
      </w:r>
    </w:p>
    <w:p w14:paraId="7D4D386B" w14:textId="7337EF57" w:rsidR="00E0689A" w:rsidRDefault="00000000">
      <w:pPr>
        <w:pStyle w:val="Normlbehzs"/>
      </w:pPr>
      <w:r>
        <w:t xml:space="preserve">As regards their </w:t>
      </w:r>
      <w:r>
        <w:rPr>
          <w:b/>
          <w:bCs/>
        </w:rPr>
        <w:t>linguistic signification</w:t>
      </w:r>
      <w:r>
        <w:t xml:space="preserve">, the graphemes of an ideal alphabetic writing system correspond to phonemes. However, many other kinds of linguistic information can be, and are, represented graphically. The graphemes of syllabographic writing systems tend to represent syllables, while those of a morphographic system tend to signify morphemes. Certain marks can indicate a particular feature of a linguistic unit signified by another grapheme. Numeral signs as well as signs such as % and $ represent morphemes or concepts, punctuation marks signify information pertaining to syntax, and there are features of writing that have even less concrete, but nonetheless at least marginally linguistic, significations, such as word spacing, paragraph indentation, italics and so on. All of these, and more, are therefore graphemic functions, and arguably all of the associated features are graphemes, but such a profusion of multifarious and often overlapping graphemes would be all but impossible to systematise and certainly impossible to transliterate. In order to avoid this, we restrict graphemes to graphic features whose linguistic signification pertains to a specific </w:t>
      </w:r>
      <w:r w:rsidR="00E0689A">
        <w:t xml:space="preserve">domain of </w:t>
      </w:r>
      <w:r>
        <w:t>analytic interest</w:t>
      </w:r>
      <w:r w:rsidR="00E0689A">
        <w:t>,</w:t>
      </w:r>
      <w:r w:rsidR="00E0689A">
        <w:rPr>
          <w:rStyle w:val="Lbjegyzet-hivatkozs"/>
        </w:rPr>
        <w:footnoteReference w:id="33"/>
      </w:r>
      <w:r w:rsidR="00E0689A">
        <w:t xml:space="preserve"> which we discuss further in §</w:t>
      </w:r>
      <w:r w:rsidR="00E0689A">
        <w:fldChar w:fldCharType="begin"/>
      </w:r>
      <w:r w:rsidR="00E0689A">
        <w:instrText xml:space="preserve"> REF _Ref221267644 \r \h </w:instrText>
      </w:r>
      <w:r w:rsidR="00E0689A">
        <w:fldChar w:fldCharType="separate"/>
      </w:r>
      <w:r w:rsidR="009B1F96">
        <w:t>2.3.3</w:t>
      </w:r>
      <w:r w:rsidR="00E0689A">
        <w:fldChar w:fldCharType="end"/>
      </w:r>
      <w:r>
        <w:t xml:space="preserve">. </w:t>
      </w:r>
    </w:p>
    <w:p w14:paraId="236EC415" w14:textId="77777777" w:rsidR="00117379" w:rsidRDefault="00000000">
      <w:pPr>
        <w:pStyle w:val="Normlbehzs"/>
      </w:pPr>
      <w:r>
        <w:t xml:space="preserve">We must, however, emphasise that what a grapheme signifies is normally not an actual linguistic unit (such as a phoneme), but rather an </w:t>
      </w:r>
      <w:r>
        <w:rPr>
          <w:b/>
          <w:bCs/>
        </w:rPr>
        <w:t>archetypal notion of a linguistic unit</w:t>
      </w:r>
      <w:r>
        <w:t>. Grapheme-phoneme correspondence, i.e. the manner in which the archetypal phonemes inherent in a grapheme correspond to the actual phonemes of spoken language, is a subfield separate from the study of graphemes themselves.</w:t>
      </w:r>
      <w:r>
        <w:rPr>
          <w:rStyle w:val="Lbjegyzet-hivatkozs"/>
        </w:rPr>
        <w:footnoteReference w:id="34"/>
      </w:r>
      <w:r>
        <w:t xml:space="preserve"> This correspondence can be complicated and fuzzy, especially when a pre-existing script is adopted with little or no change for a language whose phoneme inventory differs from that of the language for which the script had been originally used (for example, Old English written in the Roman script, Old Khmer written in late Brāhmī), and when a language continues to evolve while conventional orthography corresponds more closely to an earlier phonology (e.g. modern English in the Roman script, modern Hindi in a Brāhmī-derived script). Even when correspondence is relatively straightforward, it may be under-specific</w:t>
      </w:r>
      <w:r>
        <w:rPr>
          <w:rStyle w:val="Lbjegyzet-hivatkozs"/>
        </w:rPr>
        <w:footnoteReference w:id="35"/>
      </w:r>
      <w:r>
        <w:t xml:space="preserve"> or over-specific.</w:t>
      </w:r>
      <w:r>
        <w:rPr>
          <w:rStyle w:val="Lbjegyzet-hivatkozs"/>
        </w:rPr>
        <w:footnoteReference w:id="36"/>
      </w:r>
      <w:r>
        <w:t xml:space="preserve"> The reconstruction of actual speech from writing is a complex process involving contingency on other graphemic units in the context, and often also reciprocal interaction with higher levels of language processing (such as morphology and the lexicon). When for the sake of brevity we speak of graphemes as signifying phonemes, we always mean archetypal phonemes, which may not correspond consistently to the spoken phonemes of the language being written.</w:t>
      </w:r>
      <w:bookmarkStart w:id="60" w:name="_Ref198645319"/>
      <w:r>
        <w:rPr>
          <w:rStyle w:val="Lbjegyzet-hivatkozs"/>
        </w:rPr>
        <w:footnoteReference w:id="37"/>
      </w:r>
      <w:bookmarkEnd w:id="60"/>
    </w:p>
    <w:p w14:paraId="6B651126" w14:textId="35D95EA3" w:rsidR="00117379" w:rsidRDefault="00000000">
      <w:bookmarkStart w:id="61" w:name="_Ref199774168"/>
      <w:r>
        <w:rPr>
          <w:lang w:eastAsia="en-US" w:bidi="ar-SA"/>
        </w:rPr>
        <w:t xml:space="preserve">A grapheme’s </w:t>
      </w:r>
      <w:r>
        <w:rPr>
          <w:b/>
          <w:bCs/>
          <w:lang w:eastAsia="en-US" w:bidi="ar-SA"/>
        </w:rPr>
        <w:t>linguistic signification must be minimal</w:t>
      </w:r>
      <w:r>
        <w:rPr>
          <w:lang w:eastAsia="en-US" w:bidi="ar-SA"/>
        </w:rPr>
        <w:t>,</w:t>
      </w:r>
      <w:r>
        <w:rPr>
          <w:rStyle w:val="Lbjegyzet-hivatkozs"/>
        </w:rPr>
        <w:footnoteReference w:id="38"/>
      </w:r>
      <w:r>
        <w:t xml:space="preserve"> meaning that a grapheme cannot be subdivided into smaller units which themselves represent linguistic information </w:t>
      </w:r>
      <w:r w:rsidR="00E0689A">
        <w:t xml:space="preserve">in the same domain </w:t>
      </w:r>
      <w:r>
        <w:t xml:space="preserve">of analytic interest. </w:t>
      </w:r>
      <w:r>
        <w:lastRenderedPageBreak/>
        <w:t xml:space="preserve">What this entails is that there is no such thing as a complex grapheme, although graphemic units </w:t>
      </w:r>
      <w:r w:rsidR="00E0689A">
        <w:t xml:space="preserve">in different domains </w:t>
      </w:r>
      <w:r>
        <w:t>of analytic interest may be incorporated in or overlap one another.</w:t>
      </w:r>
      <w:r>
        <w:rPr>
          <w:rStyle w:val="Lbjegyzet-hivatkozs"/>
        </w:rPr>
        <w:footnoteReference w:id="39"/>
      </w:r>
    </w:p>
    <w:bookmarkEnd w:id="61"/>
    <w:p w14:paraId="1F4FCF80" w14:textId="327E968F" w:rsidR="00117379" w:rsidRDefault="00000000">
      <w:pPr>
        <w:pStyle w:val="Normlbehzs"/>
      </w:pPr>
      <w:r>
        <w:t xml:space="preserve">The </w:t>
      </w:r>
      <w:r>
        <w:rPr>
          <w:b/>
          <w:bCs/>
        </w:rPr>
        <w:t>graphic aspect of a grapheme</w:t>
      </w:r>
      <w:r>
        <w:t xml:space="preserve"> may be any graphic feature </w:t>
      </w:r>
      <w:r>
        <w:rPr>
          <w:lang w:bidi="sa-IN"/>
        </w:rPr>
        <w:t xml:space="preserve">that conventionally signifies a certain item of linguistic information, provided that it does so solely by the conventions of the writing system in question, i.e. without </w:t>
      </w:r>
      <w:r>
        <w:t xml:space="preserve">requiring interaction with components of the language system, such as the lexicon. As a consequence, we </w:t>
      </w:r>
      <w:r>
        <w:rPr>
          <w:b/>
          <w:bCs/>
        </w:rPr>
        <w:t>do not require</w:t>
      </w:r>
      <w:r>
        <w:t xml:space="preserve"> the graphic manifestation of a grapheme to be </w:t>
      </w:r>
      <w:r>
        <w:rPr>
          <w:b/>
          <w:bCs/>
        </w:rPr>
        <w:t>segmental</w:t>
      </w:r>
      <w:r>
        <w:t xml:space="preserve"> (isolable in the linear flow of the script) or </w:t>
      </w:r>
      <w:r>
        <w:rPr>
          <w:b/>
          <w:bCs/>
        </w:rPr>
        <w:t>autonomous</w:t>
      </w:r>
      <w:r>
        <w:t xml:space="preserve"> (independently combinable).</w:t>
      </w:r>
      <w:r>
        <w:rPr>
          <w:rStyle w:val="Lbjegyzet-hivatkozs"/>
        </w:rPr>
        <w:footnoteReference w:id="40"/>
      </w:r>
      <w:r>
        <w:t xml:space="preserve"> As another consequence, we do not even require the graphic aspect of a grapheme to be an overt, </w:t>
      </w:r>
      <w:r>
        <w:rPr>
          <w:b/>
          <w:bCs/>
        </w:rPr>
        <w:t>visually discrete graphic sign</w:t>
      </w:r>
      <w:r>
        <w:t>,</w:t>
      </w:r>
      <w:r>
        <w:rPr>
          <w:rStyle w:val="Lbjegyzet-hivatkozs"/>
        </w:rPr>
        <w:footnoteReference w:id="41"/>
      </w:r>
      <w:r>
        <w:t xml:space="preserve"> meaning that holistic features such as the manner in which graphetic elements are arranged can also constitute graphemes if they signify linguistic information</w:t>
      </w:r>
      <w:r w:rsidR="00126BF6">
        <w:t xml:space="preserve"> without needing input from the language system</w:t>
      </w:r>
      <w:r>
        <w:t xml:space="preserve">. Defining the graphic aspect acceptable for a grapheme in this manner is in our opinion necessary in order to be able to deal satisfactorily with some peculiarities of aksharic writing, which will be addressed in more </w:t>
      </w:r>
      <w:r w:rsidRPr="00DC18AC">
        <w:t>detail in §</w:t>
      </w:r>
      <w:r w:rsidR="00DC18AC">
        <w:fldChar w:fldCharType="begin"/>
      </w:r>
      <w:r w:rsidR="00DC18AC">
        <w:instrText xml:space="preserve"> REF _Ref221290885 \r \h </w:instrText>
      </w:r>
      <w:r w:rsidR="00DC18AC">
        <w:fldChar w:fldCharType="separate"/>
      </w:r>
      <w:r w:rsidR="009B1F96">
        <w:t>2.3.1</w:t>
      </w:r>
      <w:r w:rsidR="00DC18AC">
        <w:fldChar w:fldCharType="end"/>
      </w:r>
      <w:r w:rsidR="00DC18AC">
        <w:t xml:space="preserve"> and §</w:t>
      </w:r>
      <w:r w:rsidR="00DC18AC">
        <w:fldChar w:fldCharType="begin"/>
      </w:r>
      <w:r w:rsidR="00DC18AC">
        <w:instrText xml:space="preserve"> REF _Ref221182383 \r \h </w:instrText>
      </w:r>
      <w:r w:rsidR="00DC18AC">
        <w:fldChar w:fldCharType="separate"/>
      </w:r>
      <w:r w:rsidR="009B1F96">
        <w:t>2.3.2</w:t>
      </w:r>
      <w:r w:rsidR="00DC18AC">
        <w:fldChar w:fldCharType="end"/>
      </w:r>
      <w:r w:rsidRPr="00DC18AC">
        <w:t xml:space="preserve"> below.</w:t>
      </w:r>
    </w:p>
    <w:p w14:paraId="53D81C2B" w14:textId="77777777" w:rsidR="00117379" w:rsidRDefault="00000000">
      <w:pPr>
        <w:pStyle w:val="Cmsor3"/>
      </w:pPr>
      <w:bookmarkStart w:id="62" w:name="_Hlk197676370"/>
      <w:bookmarkStart w:id="63" w:name="_Ref221290885"/>
      <w:bookmarkStart w:id="64" w:name="_Toc221291415"/>
      <w:bookmarkEnd w:id="56"/>
      <w:bookmarkEnd w:id="57"/>
      <w:r>
        <w:t xml:space="preserve">The </w:t>
      </w:r>
      <w:r>
        <w:rPr>
          <w:rStyle w:val="Foreign"/>
        </w:rPr>
        <w:t>akṣara</w:t>
      </w:r>
      <w:r>
        <w:t xml:space="preserve"> is not a grapheme</w:t>
      </w:r>
      <w:bookmarkEnd w:id="63"/>
      <w:bookmarkEnd w:id="64"/>
    </w:p>
    <w:p w14:paraId="24BD8014" w14:textId="375B5677" w:rsidR="00117379" w:rsidRDefault="00000000">
      <w:r>
        <w:t xml:space="preserve">Some discussions of writing systems and Indic palaeography refer to </w:t>
      </w:r>
      <w:proofErr w:type="spellStart"/>
      <w:r>
        <w:rPr>
          <w:rStyle w:val="Foreign"/>
        </w:rPr>
        <w:t>akṣara</w:t>
      </w:r>
      <w:r>
        <w:t>s</w:t>
      </w:r>
      <w:proofErr w:type="spellEnd"/>
      <w:r>
        <w:t xml:space="preserve"> as graphemes. However, </w:t>
      </w:r>
      <w:proofErr w:type="spellStart"/>
      <w:r>
        <w:rPr>
          <w:rStyle w:val="Foreign"/>
        </w:rPr>
        <w:t>akṣara</w:t>
      </w:r>
      <w:r>
        <w:t>s</w:t>
      </w:r>
      <w:proofErr w:type="spellEnd"/>
      <w:r>
        <w:t xml:space="preserve"> such as </w:t>
      </w:r>
      <w:r>
        <w:rPr>
          <w:rStyle w:val="Foreign"/>
        </w:rPr>
        <w:t>ke</w:t>
      </w:r>
      <w:r>
        <w:t xml:space="preserve"> |</w:t>
      </w:r>
      <w:r>
        <w:rPr>
          <w:rFonts w:hint="cs"/>
          <w:cs/>
          <w:lang w:bidi="sa-IN"/>
        </w:rPr>
        <w:t>के</w:t>
      </w:r>
      <w:r>
        <w:t xml:space="preserve">| and </w:t>
      </w:r>
      <w:r>
        <w:rPr>
          <w:rStyle w:val="Foreign"/>
        </w:rPr>
        <w:t>kta</w:t>
      </w:r>
      <w:r>
        <w:t xml:space="preserve"> |</w:t>
      </w:r>
      <w:r>
        <w:rPr>
          <w:rFonts w:hint="cs"/>
          <w:cs/>
        </w:rPr>
        <w:t>क्त</w:t>
      </w:r>
      <w:r>
        <w:t>| fail to satisfy our minimality criterion (§</w:t>
      </w:r>
      <w:r>
        <w:fldChar w:fldCharType="begin"/>
      </w:r>
      <w:r>
        <w:instrText xml:space="preserve"> REF _Ref220683665 \r \h </w:instrText>
      </w:r>
      <w:r>
        <w:fldChar w:fldCharType="separate"/>
      </w:r>
      <w:r w:rsidR="009B1F96">
        <w:rPr>
          <w:b/>
          <w:bCs/>
          <w:lang w:val="hu-HU"/>
        </w:rPr>
        <w:t>Hiba! A hivatkozási forrás nem található.</w:t>
      </w:r>
      <w:r>
        <w:fldChar w:fldCharType="end"/>
      </w:r>
      <w:r>
        <w:t xml:space="preserve">): their constituents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szCs w:val="24"/>
        </w:rPr>
        <w:t>(</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2022, 130)</w:t>
      </w:r>
      <w:r>
        <w:fldChar w:fldCharType="end"/>
      </w:r>
      <w:r>
        <w:t xml:space="preserve">, </w:t>
      </w:r>
      <w:bookmarkStart w:id="65" w:name="_Ref198646201"/>
      <w:r>
        <w:t xml:space="preserve">notwithstanding the fact that they are graphetically dependent on the primary forms and usually occupy no separate segmental space. Denying grapheme status to such constituents would give rise to the awkward notion of the ‘sub-grapheme’ occasionally used for the constituents of such </w:t>
      </w:r>
      <w:proofErr w:type="spellStart"/>
      <w:r>
        <w:rPr>
          <w:rStyle w:val="Foreign"/>
        </w:rPr>
        <w:t>akṣara</w:t>
      </w:r>
      <w:r>
        <w:t>s</w:t>
      </w:r>
      <w:proofErr w:type="spellEnd"/>
      <w:r>
        <w:t>,</w:t>
      </w:r>
      <w:r>
        <w:rPr>
          <w:rStyle w:val="Lbjegyzet-hivatkozs"/>
        </w:rPr>
        <w:footnoteReference w:id="42"/>
      </w:r>
      <w:r>
        <w:t xml:space="preserve"> while awarding grapheme status to </w:t>
      </w:r>
      <w:proofErr w:type="spellStart"/>
      <w:r>
        <w:rPr>
          <w:rStyle w:val="Foreign"/>
        </w:rPr>
        <w:t>akṣara</w:t>
      </w:r>
      <w:r>
        <w:t>s</w:t>
      </w:r>
      <w:proofErr w:type="spellEnd"/>
      <w:r>
        <w:t xml:space="preserve"> involving such constituents would obscure the pivotal difference between aksharic writing systems and syllabographic ones.</w:t>
      </w:r>
      <w:r>
        <w:rPr>
          <w:rStyle w:val="Lbjegyzet-hivatkozs"/>
        </w:rPr>
        <w:footnoteReference w:id="43"/>
      </w:r>
      <w:bookmarkEnd w:id="65"/>
      <w:r>
        <w:t xml:space="preserve"> We find it preferable instead to recognise that graphemes need not necessarily coincide with autonomous graphetic segments. We shall refer to the latter as characters (§</w:t>
      </w:r>
      <w:r>
        <w:fldChar w:fldCharType="begin"/>
      </w:r>
      <w:r>
        <w:instrText xml:space="preserve"> REF _Ref220686261 \r \h </w:instrText>
      </w:r>
      <w:r>
        <w:fldChar w:fldCharType="separate"/>
      </w:r>
      <w:r w:rsidR="009B1F96">
        <w:t>2.4.1</w:t>
      </w:r>
      <w:r>
        <w:fldChar w:fldCharType="end"/>
      </w:r>
      <w:r>
        <w:t>) in their emic aspect and glyphs (§</w:t>
      </w:r>
      <w:r>
        <w:fldChar w:fldCharType="begin"/>
      </w:r>
      <w:r>
        <w:instrText xml:space="preserve"> REF _Ref221093746 \r \h </w:instrText>
      </w:r>
      <w:r>
        <w:fldChar w:fldCharType="separate"/>
      </w:r>
      <w:r w:rsidR="009B1F96">
        <w:t>2.4.2</w:t>
      </w:r>
      <w:r>
        <w:fldChar w:fldCharType="end"/>
      </w:r>
      <w:r>
        <w:t>) in their etic instantiations.</w:t>
      </w:r>
    </w:p>
    <w:p w14:paraId="14E74CAB" w14:textId="77777777" w:rsidR="00117379" w:rsidRDefault="00000000">
      <w:pPr>
        <w:pStyle w:val="Cmsor3"/>
      </w:pPr>
      <w:bookmarkStart w:id="66" w:name="_Ref221182383"/>
      <w:bookmarkStart w:id="67" w:name="_Toc221291416"/>
      <w:r>
        <w:t xml:space="preserve">The inherent vowel of an </w:t>
      </w:r>
      <w:r>
        <w:rPr>
          <w:rStyle w:val="Foreign"/>
        </w:rPr>
        <w:t>akṣara</w:t>
      </w:r>
      <w:r>
        <w:t xml:space="preserve"> is a grapheme</w:t>
      </w:r>
      <w:bookmarkEnd w:id="66"/>
      <w:bookmarkEnd w:id="67"/>
    </w:p>
    <w:p w14:paraId="087507F4" w14:textId="4B1EE335" w:rsidR="00117379" w:rsidRDefault="00000000">
      <w:r>
        <w:t>The inherent vowel (typically, /a/) of aksharic systems comprises a bona fide grapheme. This position is not normally taken in grapholinguistic circles,</w:t>
      </w:r>
      <w:r>
        <w:rPr>
          <w:rStyle w:val="Lbjegyzet-hivatkozs"/>
        </w:rPr>
        <w:footnoteReference w:id="44"/>
      </w:r>
      <w:r>
        <w:t xml:space="preserve"> but it is a straightforward corollary of our grapheme definition. Linguistically, the inherent vowel is a unit </w:t>
      </w:r>
      <w:r w:rsidR="00126BF6">
        <w:t>belonging to our domain</w:t>
      </w:r>
      <w:r>
        <w:t xml:space="preserve"> of analytic interest, while graphically, it </w:t>
      </w:r>
      <w:r>
        <w:rPr>
          <w:lang w:bidi="sa-IN"/>
        </w:rPr>
        <w:t xml:space="preserve">is unequivocally signified by a graphic feature, namely the presence of an integral consonant-based </w:t>
      </w:r>
      <w:r>
        <w:rPr>
          <w:rStyle w:val="Foreign"/>
        </w:rPr>
        <w:t>akṣara</w:t>
      </w:r>
      <w:r>
        <w:t xml:space="preserve"> that has no additional components which would negate that vowel or replace it with a different one. Denying grapheme status to the inherent vowel would also make it difficult to demarcate aksharic systems from other types of writing systems. On the one hand, doing so would force us to see </w:t>
      </w:r>
      <w:proofErr w:type="spellStart"/>
      <w:r>
        <w:rPr>
          <w:rStyle w:val="Foreign"/>
        </w:rPr>
        <w:t>akṣara</w:t>
      </w:r>
      <w:r>
        <w:t>s</w:t>
      </w:r>
      <w:proofErr w:type="spellEnd"/>
      <w:r>
        <w:t xml:space="preserve"> involving the inherent vowel as syllabographic graphemes. On the other hand, it would make us lose sight of a key difference between aksharic systems and abjads. A consonantal grapheme in an abjad can signify either the consonant alone or the consonant and an unspecified vowel, so whether a vowel is present (and if yes, then which vowel) can only be determined by referring to other modules of the language system (in particular, the lexicon). </w:t>
      </w:r>
      <w:r>
        <w:lastRenderedPageBreak/>
        <w:t>Conversely, in an aksharic system, the writing alone is sufficient for determining whether the default vowel is present or not.</w:t>
      </w:r>
      <w:r>
        <w:rPr>
          <w:rStyle w:val="Lbjegyzet-hivatkozs"/>
        </w:rPr>
        <w:footnoteReference w:id="45"/>
      </w:r>
    </w:p>
    <w:p w14:paraId="4C118968" w14:textId="7E728829" w:rsidR="00126BF6" w:rsidRDefault="0039449F" w:rsidP="00126BF6">
      <w:pPr>
        <w:pStyle w:val="Cmsor3"/>
      </w:pPr>
      <w:bookmarkStart w:id="68" w:name="_Ref221267644"/>
      <w:bookmarkStart w:id="69" w:name="_Toc221291417"/>
      <w:r>
        <w:t>D</w:t>
      </w:r>
      <w:r w:rsidR="00126BF6">
        <w:t>omain</w:t>
      </w:r>
      <w:r>
        <w:t>s</w:t>
      </w:r>
      <w:r w:rsidR="00126BF6">
        <w:t xml:space="preserve"> of analytic interest</w:t>
      </w:r>
      <w:bookmarkEnd w:id="68"/>
      <w:bookmarkEnd w:id="69"/>
    </w:p>
    <w:p w14:paraId="18296DB8" w14:textId="77777777" w:rsidR="0039449F" w:rsidRDefault="00126BF6" w:rsidP="00302110">
      <w:proofErr w:type="spellStart"/>
      <w:r>
        <w:t>Meletis</w:t>
      </w:r>
      <w:proofErr w:type="spellEnd"/>
      <w:r>
        <w:t xml:space="preserve"> </w:t>
      </w:r>
      <w:r>
        <w:fldChar w:fldCharType="begin"/>
      </w:r>
      <w:r>
        <w:instrText xml:space="preserve"> ADDIN ZOTERO_ITEM CSL_CITATION {"citationID":"c8To6JJ1","properties":{"formattedCitation":"(e.g. 2019, 36; Meletis and D\\uc0\\u252{}rscheid 2022, 127)","plainCitation":"(e.g. 2019, 36; Meletis and Dürscheid 2022, 127)","noteIndex":32},"citationItems":[{"id":41078,"uris":["http://zotero.org/groups/1633743/items/SI8VKQ4J"],"itemData":{"id":41078,"type":"article-journal","abstract":"The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 xml:space="preserve">(e.g. 2019, 36; </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2022, 127)</w:t>
      </w:r>
      <w:r>
        <w:fldChar w:fldCharType="end"/>
      </w:r>
      <w:r>
        <w:t xml:space="preserve">, defines a ‘default grapheme’ as one that signifies a linguistic unit at the writing system’s dominant level of representational mapping, i.e. a phoneme in alphabetic, </w:t>
      </w:r>
      <w:proofErr w:type="spellStart"/>
      <w:r>
        <w:t>abugidic</w:t>
      </w:r>
      <w:proofErr w:type="spellEnd"/>
      <w:r>
        <w:t xml:space="preserve"> and aksharic systems, a “syllable” in syllabographic ones, and a morpheme in morphographic ones. </w:t>
      </w:r>
      <w:r w:rsidR="0039449F">
        <w:t xml:space="preserve">He recognises the existence of non-default graphemes or grapheme-like entities, but relegates them to a separate stage of analysis </w:t>
      </w:r>
      <w:r w:rsidR="0039449F">
        <w:fldChar w:fldCharType="begin"/>
      </w:r>
      <w:r w:rsidR="0039449F">
        <w:instrText xml:space="preserve"> ADDIN ZOTERO_ITEM CSL_CITATION {"citationID":"dxCQ30Wj","properties":{"formattedCitation":"(Meletis 2020a, 148; Meletis and D\\uc0\\u252{}rscheid 2022, 132)","plainCitation":"(Meletis 2020a, 148; Meletis and Dürscheid 2022, 132)","noteIndex":32},"citationItems":[{"id":40992,"uris":["http://zotero.org/groups/1633743/items/F5UMNY45"],"itemData":{"id":40992,"type":"book","collection-number":"3","collection-title":"Grapholinguistics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148","label":"page"},{"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rsidR="0039449F">
        <w:fldChar w:fldCharType="separate"/>
      </w:r>
      <w:r w:rsidR="0039449F">
        <w:rPr>
          <w:rFonts w:cs="Gentium"/>
          <w:kern w:val="0"/>
          <w:szCs w:val="24"/>
        </w:rPr>
        <w:t>(</w:t>
      </w:r>
      <w:proofErr w:type="spellStart"/>
      <w:r w:rsidR="0039449F">
        <w:rPr>
          <w:rFonts w:cs="Gentium"/>
          <w:kern w:val="0"/>
          <w:szCs w:val="24"/>
        </w:rPr>
        <w:t>Meletis</w:t>
      </w:r>
      <w:proofErr w:type="spellEnd"/>
      <w:r w:rsidR="0039449F">
        <w:rPr>
          <w:rFonts w:cs="Gentium"/>
          <w:kern w:val="0"/>
          <w:szCs w:val="24"/>
        </w:rPr>
        <w:t xml:space="preserve"> 2020a, 148; </w:t>
      </w:r>
      <w:proofErr w:type="spellStart"/>
      <w:r w:rsidR="0039449F">
        <w:rPr>
          <w:rFonts w:cs="Gentium"/>
          <w:kern w:val="0"/>
          <w:szCs w:val="24"/>
        </w:rPr>
        <w:t>Meletis</w:t>
      </w:r>
      <w:proofErr w:type="spellEnd"/>
      <w:r w:rsidR="0039449F">
        <w:rPr>
          <w:rFonts w:cs="Gentium"/>
          <w:kern w:val="0"/>
          <w:szCs w:val="24"/>
        </w:rPr>
        <w:t xml:space="preserve"> and </w:t>
      </w:r>
      <w:proofErr w:type="spellStart"/>
      <w:r w:rsidR="0039449F">
        <w:rPr>
          <w:rFonts w:cs="Gentium"/>
          <w:kern w:val="0"/>
          <w:szCs w:val="24"/>
        </w:rPr>
        <w:t>Dürscheid</w:t>
      </w:r>
      <w:proofErr w:type="spellEnd"/>
      <w:r w:rsidR="0039449F">
        <w:rPr>
          <w:rFonts w:cs="Gentium"/>
          <w:kern w:val="0"/>
          <w:szCs w:val="24"/>
        </w:rPr>
        <w:t xml:space="preserve"> 2022, 132)</w:t>
      </w:r>
      <w:r w:rsidR="0039449F">
        <w:fldChar w:fldCharType="end"/>
      </w:r>
      <w:r w:rsidR="0039449F">
        <w:t xml:space="preserve"> and treats them much less extensively.</w:t>
      </w:r>
    </w:p>
    <w:p w14:paraId="57D13D50" w14:textId="0E89A993" w:rsidR="00126BF6" w:rsidRPr="0028365F" w:rsidRDefault="00126BF6" w:rsidP="0039449F">
      <w:pPr>
        <w:pStyle w:val="Normlbehzs"/>
      </w:pPr>
      <w:r>
        <w:t xml:space="preserve">From the perspective of transliteration, we prefer to </w:t>
      </w:r>
      <w:r w:rsidR="0039449F">
        <w:t>demarcate</w:t>
      </w:r>
      <w:r>
        <w:t xml:space="preserve"> the linguistic signification of the grapheme in broader terms, as belonging to </w:t>
      </w:r>
      <w:r w:rsidR="0039449F">
        <w:t>a</w:t>
      </w:r>
      <w:r>
        <w:t xml:space="preserve"> domain of analytic interest. Our primary analytic interest is in phonological units, </w:t>
      </w:r>
      <w:r w:rsidR="00302110">
        <w:t xml:space="preserve">hence our primary graphemes coincide with </w:t>
      </w:r>
      <w:proofErr w:type="spellStart"/>
      <w:r w:rsidR="00302110">
        <w:t>Meletis’s</w:t>
      </w:r>
      <w:proofErr w:type="spellEnd"/>
      <w:r w:rsidR="00302110">
        <w:t xml:space="preserve"> default graphemes. </w:t>
      </w:r>
      <w:r w:rsidR="0028365F">
        <w:t xml:space="preserve">However, lifting the restriction that graphemes must signify phonological units allows us to grant grapheme status to other features in the domain of speech sound, such as the </w:t>
      </w:r>
      <w:r w:rsidR="0028365F">
        <w:rPr>
          <w:rStyle w:val="Foreign"/>
        </w:rPr>
        <w:t>virāma</w:t>
      </w:r>
      <w:r w:rsidR="0028365F">
        <w:t xml:space="preserve"> (which suppresses a phonological unit, §###), graphemic allographs (which have additional linguistic signification beyond phonological units, §###) and some features of Indic writing systems that resist a clear classification (§###). It also provides a way to include other domains of analytic interest in our scope, as discussed in §</w:t>
      </w:r>
      <w:r w:rsidR="0028365F">
        <w:fldChar w:fldCharType="begin"/>
      </w:r>
      <w:r w:rsidR="0028365F">
        <w:instrText xml:space="preserve"> REF _Ref221269409 \r \h </w:instrText>
      </w:r>
      <w:r w:rsidR="0028365F">
        <w:fldChar w:fldCharType="separate"/>
      </w:r>
      <w:r w:rsidR="009B1F96">
        <w:t>2.3.4</w:t>
      </w:r>
      <w:r w:rsidR="0028365F">
        <w:fldChar w:fldCharType="end"/>
      </w:r>
      <w:r w:rsidR="0028365F">
        <w:t xml:space="preserve"> below.</w:t>
      </w:r>
    </w:p>
    <w:p w14:paraId="0CBEC83A" w14:textId="77777777" w:rsidR="00117379" w:rsidRDefault="00000000">
      <w:pPr>
        <w:pStyle w:val="Cmsor3"/>
      </w:pPr>
      <w:bookmarkStart w:id="70" w:name="_Ref221269409"/>
      <w:bookmarkStart w:id="71" w:name="_Toc221291418"/>
      <w:r>
        <w:t>Supplementary graphemes</w:t>
      </w:r>
      <w:bookmarkEnd w:id="70"/>
      <w:bookmarkEnd w:id="71"/>
    </w:p>
    <w:p w14:paraId="0E140F79" w14:textId="77777777" w:rsidR="00117379" w:rsidRDefault="00000000">
      <w:r>
        <w:t xml:space="preserve">Texts written in any writing system can include graphic signs which signify information at a level other than the given system’s dominant level of representational mapping.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 the percent sign |%| or currency signs like |$| and |€|.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14:paraId="32A2437D" w14:textId="68EC7427" w:rsidR="00117379" w:rsidRDefault="00000000">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szCs w:val="24"/>
        </w:rPr>
        <w:t xml:space="preserve">(cf. </w:t>
      </w:r>
      <w:proofErr w:type="spellStart"/>
      <w:r>
        <w:rPr>
          <w:rFonts w:cs="Gentium"/>
          <w:szCs w:val="24"/>
        </w:rPr>
        <w:t>Meletis</w:t>
      </w:r>
      <w:proofErr w:type="spellEnd"/>
      <w:r>
        <w:rPr>
          <w:rFonts w:cs="Gentium"/>
          <w:szCs w:val="24"/>
        </w:rPr>
        <w:t xml:space="preserve"> and </w:t>
      </w:r>
      <w:proofErr w:type="spellStart"/>
      <w:r>
        <w:rPr>
          <w:rFonts w:cs="Gentium"/>
          <w:szCs w:val="24"/>
        </w:rPr>
        <w:t>Dürscheid</w:t>
      </w:r>
      <w:proofErr w:type="spellEnd"/>
      <w:r>
        <w:rPr>
          <w:rFonts w:cs="Gentium"/>
          <w:szCs w:val="24"/>
        </w:rPr>
        <w:t xml:space="preserve"> 2022, 132–33)</w:t>
      </w:r>
      <w:r>
        <w:fldChar w:fldCharType="end"/>
      </w:r>
      <w:r>
        <w:t>. We feel that the best way to reconcile such signs with the framework presented above is to understand them as graphemes belonging to one or more supplementary writing systems, which are conceptually separate from (though generally associated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r w:rsidR="008974FD">
        <w:t>, and to do so, we treat their signification as additional domains of analytic interest, supplementing the domain of speech sound.</w:t>
      </w:r>
    </w:p>
    <w:p w14:paraId="1603E489" w14:textId="2B7B7D42" w:rsidR="00117379" w:rsidRDefault="00000000">
      <w:pPr>
        <w:pStyle w:val="Normlbehzs"/>
      </w:pPr>
      <w:r>
        <w:t xml:space="preserve">It would, however, not be practicable to give full justice to the practically infinite variety of </w:t>
      </w:r>
      <w:r w:rsidR="008974FD">
        <w:t>supplementary</w:t>
      </w:r>
      <w:r>
        <w:t xml:space="preserve"> signs by transliterating each with a different target grapheme. We therefore classify written signs along the following lines.</w:t>
      </w:r>
      <w:r>
        <w:rPr>
          <w:rStyle w:val="Lbjegyzet-hivatkozs"/>
        </w:rPr>
        <w:footnoteReference w:id="46"/>
      </w:r>
      <w:r>
        <w:t xml:space="preserve"> </w:t>
      </w:r>
      <w:r>
        <w:rPr>
          <w:b/>
          <w:bCs/>
        </w:rPr>
        <w:t>Alphabetic signs</w:t>
      </w:r>
      <w:r>
        <w:t xml:space="preserve"> or alphabetic graphemes are the primary graphemes of a phonographic writing system, representing speech sounds. Thus, ‘alphabetic’ in this phrase does not necessarily imply an alphabetic writing system. Among non-alphabetic signs, </w:t>
      </w:r>
      <w:r>
        <w:rPr>
          <w:b/>
          <w:bCs/>
        </w:rPr>
        <w:t>numeral signs</w:t>
      </w:r>
      <w:r>
        <w:t xml:space="preserve"> or </w:t>
      </w:r>
      <w:r>
        <w:rPr>
          <w:b/>
          <w:bCs/>
        </w:rPr>
        <w:t>ciphers</w:t>
      </w:r>
      <w:r>
        <w:t xml:space="preserve"> are those that denote numbers, transliterated as per #§. Alphabetic and numeral signs together are referred to as </w:t>
      </w:r>
      <w:r>
        <w:rPr>
          <w:b/>
          <w:bCs/>
        </w:rPr>
        <w:t>alphanumeric signs</w:t>
      </w:r>
      <w:r>
        <w:t xml:space="preserve">. Among non-alphanumeric signs, we distinguish the following categories. </w:t>
      </w:r>
      <w:r>
        <w:rPr>
          <w:b/>
          <w:bCs/>
        </w:rPr>
        <w:lastRenderedPageBreak/>
        <w:t>Functional signs</w:t>
      </w:r>
      <w:r>
        <w:t xml:space="preserve"> (§</w:t>
      </w:r>
      <w:r>
        <w:fldChar w:fldCharType="begin"/>
      </w:r>
      <w:r>
        <w:instrText xml:space="preserve"> REF _Ref220336910 \r \h </w:instrText>
      </w:r>
      <w:r>
        <w:fldChar w:fldCharType="separate"/>
      </w:r>
      <w:r w:rsidR="009B1F96">
        <w:t>6.4</w:t>
      </w:r>
      <w:r>
        <w:fldChar w:fldCharType="end"/>
      </w:r>
      <w:r>
        <w:t xml:space="preserve">) are those that serve well-defined special graphemic functions, including punctuation marks (§###) as well as the </w:t>
      </w:r>
      <w:r>
        <w:rPr>
          <w:rStyle w:val="Foreign"/>
        </w:rPr>
        <w:t>avagraha</w:t>
      </w:r>
      <w:r>
        <w:t xml:space="preserve"> (§</w:t>
      </w:r>
      <w:r>
        <w:fldChar w:fldCharType="begin"/>
      </w:r>
      <w:r>
        <w:instrText xml:space="preserve"> REF _Ref201846134 \r \h </w:instrText>
      </w:r>
      <w:r>
        <w:fldChar w:fldCharType="separate"/>
      </w:r>
      <w:r w:rsidR="009B1F96">
        <w:t>6.4.1</w:t>
      </w:r>
      <w:r>
        <w:fldChar w:fldCharType="end"/>
      </w:r>
      <w:r>
        <w:t xml:space="preserve">).  </w:t>
      </w:r>
      <w:r>
        <w:rPr>
          <w:b/>
          <w:bCs/>
          <w:highlight w:val="yellow"/>
        </w:rPr>
        <w:t>Ideographic signs</w:t>
      </w:r>
      <w:r>
        <w:rPr>
          <w:highlight w:val="yellow"/>
        </w:rPr>
        <w:t xml:space="preserve"> @@@</w:t>
      </w:r>
      <w:r>
        <w:t xml:space="preserve">. We refer collectively to all other signs as </w:t>
      </w:r>
      <w:r>
        <w:rPr>
          <w:b/>
          <w:bCs/>
        </w:rPr>
        <w:t>symbols</w:t>
      </w:r>
      <w:r>
        <w:t xml:space="preserve"> (§</w:t>
      </w:r>
      <w:r>
        <w:fldChar w:fldCharType="begin"/>
      </w:r>
      <w:r>
        <w:instrText xml:space="preserve"> REF _Ref201845615 \r \h </w:instrText>
      </w:r>
      <w:r>
        <w:fldChar w:fldCharType="separate"/>
      </w:r>
      <w:r w:rsidR="009B1F96">
        <w:t>6.5</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14:paraId="2E63123E" w14:textId="77777777" w:rsidR="00117379" w:rsidRDefault="00000000">
      <w:pPr>
        <w:pStyle w:val="Cmsor2"/>
        <w:rPr>
          <w:lang w:bidi="sa-IN"/>
        </w:rPr>
      </w:pPr>
      <w:bookmarkStart w:id="72" w:name="_Toc221291419"/>
      <w:r>
        <w:rPr>
          <w:lang w:bidi="sa-IN"/>
        </w:rPr>
        <w:t>Graphetic analysis</w:t>
      </w:r>
      <w:bookmarkEnd w:id="72"/>
    </w:p>
    <w:p w14:paraId="29BFB063" w14:textId="7410371C" w:rsidR="00117379" w:rsidRDefault="00000000">
      <w:pPr>
        <w:rPr>
          <w:lang w:bidi="sa-IN"/>
        </w:rPr>
      </w:pPr>
      <w:r>
        <w:rPr>
          <w:lang w:bidi="sa-IN"/>
        </w:rPr>
        <w:t xml:space="preserve">Having arrived at a concept of the grapheme that appears to be feasible in general and practicable for our purposes, we now need to investigate the status of salient graphic entities which are not graphemes by our definition. As illustrated in </w:t>
      </w:r>
      <w:r>
        <w:rPr>
          <w:lang w:bidi="sa-IN"/>
        </w:rPr>
        <w:fldChar w:fldCharType="begin"/>
      </w:r>
      <w:r>
        <w:rPr>
          <w:lang w:bidi="sa-IN"/>
        </w:rPr>
        <w:instrText xml:space="preserve"> REF _Ref220942682 \h </w:instrText>
      </w:r>
      <w:r>
        <w:rPr>
          <w:lang w:bidi="sa-IN"/>
        </w:rPr>
      </w:r>
      <w:r>
        <w:rPr>
          <w:lang w:bidi="sa-IN"/>
        </w:rPr>
        <w:fldChar w:fldCharType="separate"/>
      </w:r>
      <w:r w:rsidR="009B1F96">
        <w:t xml:space="preserve">Figure </w:t>
      </w:r>
      <w:r w:rsidR="009B1F96">
        <w:rPr>
          <w:noProof/>
        </w:rPr>
        <w:t>2.4</w:t>
      </w:r>
      <w:r w:rsidR="009B1F96">
        <w:t>.</w:t>
      </w:r>
      <w:r w:rsidR="009B1F96">
        <w:rPr>
          <w:noProof/>
        </w:rPr>
        <w:t>A</w:t>
      </w:r>
      <w:r>
        <w:rPr>
          <w:lang w:bidi="sa-IN"/>
        </w:rPr>
        <w:fldChar w:fldCharType="end"/>
      </w:r>
      <w:r>
        <w:rPr>
          <w:lang w:bidi="sa-IN"/>
        </w:rPr>
        <w:t xml:space="preserve">, a </w:t>
      </w:r>
      <w:r>
        <w:rPr>
          <w:b/>
          <w:bCs/>
          <w:lang w:bidi="sa-IN"/>
        </w:rPr>
        <w:t>glyph</w:t>
      </w:r>
      <w:r>
        <w:rPr>
          <w:lang w:bidi="sa-IN"/>
        </w:rPr>
        <w:t xml:space="preserve"> is a discrete and autonomous graphetic unit, whose graphemic counterpart we call a </w:t>
      </w:r>
      <w:r>
        <w:rPr>
          <w:b/>
          <w:bCs/>
          <w:lang w:bidi="sa-IN"/>
        </w:rPr>
        <w:t>character</w:t>
      </w:r>
      <w:r>
        <w:rPr>
          <w:lang w:bidi="sa-IN"/>
        </w:rPr>
        <w:t xml:space="preserve">. Glyphs may consist of one or more graphs and characters may consist of one or more graphemes; in the latter case, we refer to the individual entities as </w:t>
      </w:r>
      <w:r>
        <w:rPr>
          <w:b/>
          <w:bCs/>
          <w:lang w:bidi="sa-IN"/>
        </w:rPr>
        <w:t>components</w:t>
      </w:r>
      <w:r>
        <w:rPr>
          <w:lang w:bidi="sa-IN"/>
        </w:rPr>
        <w:t xml:space="preserve">. On the purely graphetic level, each graph is made up of one or more graphic </w:t>
      </w:r>
      <w:r>
        <w:rPr>
          <w:b/>
          <w:bCs/>
          <w:lang w:bidi="sa-IN"/>
        </w:rPr>
        <w:t>elements</w:t>
      </w:r>
      <w:r>
        <w:rPr>
          <w:lang w:bidi="sa-IN"/>
        </w:rPr>
        <w:t>, which are in themselves “meaningless,” i.e. they do not have a graphemic counterpart.</w:t>
      </w:r>
    </w:p>
    <w:p w14:paraId="39DE93F7" w14:textId="77777777" w:rsidR="00117379" w:rsidRDefault="00000000">
      <w:pPr>
        <w:pStyle w:val="Normlbehzs"/>
      </w:pPr>
      <w:r>
        <w:rPr>
          <w:lang w:bidi="sa-IN"/>
        </w:rPr>
        <w:t xml:space="preserve">The following subsections elaborate these concepts. Some of the terms and definitions we advance here may not be </w:t>
      </w:r>
      <w:r>
        <w:t>relevant to graphemics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tbl>
      <w:tblPr>
        <w:tblStyle w:val="FigureTable"/>
        <w:tblW w:w="9639" w:type="dxa"/>
        <w:tblLook w:val="04A0" w:firstRow="1" w:lastRow="0" w:firstColumn="1" w:lastColumn="0" w:noHBand="0" w:noVBand="1"/>
      </w:tblPr>
      <w:tblGrid>
        <w:gridCol w:w="1134"/>
        <w:gridCol w:w="1134"/>
        <w:gridCol w:w="5103"/>
        <w:gridCol w:w="1134"/>
        <w:gridCol w:w="1134"/>
      </w:tblGrid>
      <w:tr w:rsidR="00117379" w14:paraId="52D7C0E4" w14:textId="77777777" w:rsidTr="00117379">
        <w:trPr>
          <w:cnfStyle w:val="100000000000" w:firstRow="1" w:lastRow="0" w:firstColumn="0" w:lastColumn="0" w:oddVBand="0" w:evenVBand="0" w:oddHBand="0" w:evenHBand="0" w:firstRowFirstColumn="0" w:firstRowLastColumn="0" w:lastRowFirstColumn="0" w:lastRowLastColumn="0"/>
        </w:trPr>
        <w:tc>
          <w:tcPr>
            <w:tcW w:w="9639" w:type="dxa"/>
            <w:gridSpan w:val="5"/>
          </w:tcPr>
          <w:p w14:paraId="2ADF47F1" w14:textId="5BA479EA" w:rsidR="00117379" w:rsidRDefault="00000000">
            <w:pPr>
              <w:pStyle w:val="Kpalrs"/>
            </w:pPr>
            <w:bookmarkStart w:id="73" w:name="_Ref220942682"/>
            <w:r>
              <w:t xml:space="preserve">Figure </w:t>
            </w:r>
            <w:r>
              <w:fldChar w:fldCharType="begin"/>
            </w:r>
            <w:r>
              <w:instrText xml:space="preserve"> STYLEREF 2 \s </w:instrText>
            </w:r>
            <w:r>
              <w:fldChar w:fldCharType="separate"/>
            </w:r>
            <w:r w:rsidR="009B1F96">
              <w:rPr>
                <w:noProof/>
              </w:rPr>
              <w:t>2.4</w:t>
            </w:r>
            <w:r>
              <w:rPr>
                <w:noProof/>
              </w:rPr>
              <w:fldChar w:fldCharType="end"/>
            </w:r>
            <w:r>
              <w:t>.</w:t>
            </w:r>
            <w:r>
              <w:fldChar w:fldCharType="begin"/>
            </w:r>
            <w:r>
              <w:instrText xml:space="preserve"> SEQ Figure \* ALPHABETIC \s 2 </w:instrText>
            </w:r>
            <w:r>
              <w:fldChar w:fldCharType="separate"/>
            </w:r>
            <w:r w:rsidR="009B1F96">
              <w:rPr>
                <w:noProof/>
              </w:rPr>
              <w:t>A</w:t>
            </w:r>
            <w:r>
              <w:rPr>
                <w:noProof/>
              </w:rPr>
              <w:fldChar w:fldCharType="end"/>
            </w:r>
            <w:bookmarkEnd w:id="73"/>
            <w:r>
              <w:t>. Graphetic entities in the Devanagari glyph |</w:t>
            </w:r>
            <w:proofErr w:type="spellStart"/>
            <w:r>
              <w:t>klau</w:t>
            </w:r>
            <w:proofErr w:type="spellEnd"/>
            <w:r>
              <w:t>|</w:t>
            </w:r>
          </w:p>
        </w:tc>
      </w:tr>
      <w:tr w:rsidR="00117379" w14:paraId="2AB7E380" w14:textId="77777777" w:rsidTr="00117379">
        <w:tc>
          <w:tcPr>
            <w:tcW w:w="2268" w:type="dxa"/>
            <w:gridSpan w:val="2"/>
            <w:shd w:val="clear" w:color="auto" w:fill="F0F7D7"/>
            <w:vAlign w:val="center"/>
          </w:tcPr>
          <w:p w14:paraId="3A0FCA96" w14:textId="77777777" w:rsidR="00117379" w:rsidRDefault="00000000">
            <w:pPr>
              <w:keepNext/>
              <w:jc w:val="center"/>
            </w:pPr>
            <w:r>
              <w:t>graphemic comp.</w:t>
            </w:r>
          </w:p>
        </w:tc>
        <w:tc>
          <w:tcPr>
            <w:tcW w:w="7371" w:type="dxa"/>
            <w:gridSpan w:val="3"/>
            <w:shd w:val="clear" w:color="auto" w:fill="F0F7D7"/>
            <w:vAlign w:val="center"/>
          </w:tcPr>
          <w:p w14:paraId="0ADBBB94" w14:textId="77777777" w:rsidR="00117379" w:rsidRDefault="00000000">
            <w:pPr>
              <w:keepNext/>
              <w:jc w:val="center"/>
            </w:pPr>
            <w:r>
              <w:t>graphetic composition</w:t>
            </w:r>
          </w:p>
        </w:tc>
      </w:tr>
      <w:tr w:rsidR="00117379" w14:paraId="5F9C4666" w14:textId="77777777" w:rsidTr="00117379">
        <w:tc>
          <w:tcPr>
            <w:tcW w:w="1134" w:type="dxa"/>
            <w:vAlign w:val="center"/>
          </w:tcPr>
          <w:p w14:paraId="6B9F6AF5" w14:textId="77777777" w:rsidR="00117379" w:rsidRDefault="00000000">
            <w:pPr>
              <w:keepNext/>
              <w:jc w:val="center"/>
              <w:rPr>
                <w:color w:val="92D050"/>
              </w:rPr>
            </w:pPr>
            <w:r>
              <w:rPr>
                <w:color w:val="92D050"/>
              </w:rPr>
              <w:t>grapheme</w:t>
            </w:r>
          </w:p>
        </w:tc>
        <w:tc>
          <w:tcPr>
            <w:tcW w:w="1134" w:type="dxa"/>
            <w:vAlign w:val="center"/>
          </w:tcPr>
          <w:p w14:paraId="5DD72174" w14:textId="77777777" w:rsidR="00117379" w:rsidRDefault="00000000">
            <w:pPr>
              <w:keepNext/>
              <w:jc w:val="center"/>
            </w:pPr>
            <w:r>
              <w:rPr>
                <w:color w:val="3333FF"/>
              </w:rPr>
              <w:t>character</w:t>
            </w:r>
          </w:p>
        </w:tc>
        <w:tc>
          <w:tcPr>
            <w:tcW w:w="5103" w:type="dxa"/>
            <w:shd w:val="clear" w:color="auto" w:fill="3333FF"/>
            <w:vAlign w:val="center"/>
          </w:tcPr>
          <w:p w14:paraId="212B4113" w14:textId="77777777" w:rsidR="00117379" w:rsidRDefault="00000000">
            <w:pPr>
              <w:keepNext/>
              <w:jc w:val="center"/>
            </w:pPr>
            <w:r>
              <w:rPr>
                <w:color w:val="FFFFFF" w:themeColor="background1"/>
              </w:rPr>
              <w:t>glyph |</w:t>
            </w:r>
            <w:proofErr w:type="spellStart"/>
            <w:r>
              <w:rPr>
                <w:color w:val="FFFFFF" w:themeColor="background1"/>
              </w:rPr>
              <w:t>klau</w:t>
            </w:r>
            <w:proofErr w:type="spellEnd"/>
            <w:r>
              <w:rPr>
                <w:color w:val="FFFFFF" w:themeColor="background1"/>
              </w:rPr>
              <w:t>|</w:t>
            </w:r>
          </w:p>
        </w:tc>
        <w:tc>
          <w:tcPr>
            <w:tcW w:w="1134" w:type="dxa"/>
            <w:shd w:val="clear" w:color="auto" w:fill="66FF66"/>
            <w:vAlign w:val="center"/>
          </w:tcPr>
          <w:p w14:paraId="136C38E4" w14:textId="77777777" w:rsidR="00117379" w:rsidRDefault="00000000">
            <w:pPr>
              <w:keepNext/>
              <w:jc w:val="center"/>
            </w:pPr>
            <w:r>
              <w:t>graph</w:t>
            </w:r>
          </w:p>
        </w:tc>
        <w:tc>
          <w:tcPr>
            <w:tcW w:w="1134" w:type="dxa"/>
            <w:shd w:val="clear" w:color="auto" w:fill="FFFF66"/>
            <w:vAlign w:val="center"/>
          </w:tcPr>
          <w:p w14:paraId="39CF4524" w14:textId="77777777" w:rsidR="00117379" w:rsidRDefault="00000000">
            <w:pPr>
              <w:keepNext/>
              <w:jc w:val="center"/>
            </w:pPr>
            <w:r>
              <w:t>element</w:t>
            </w:r>
          </w:p>
        </w:tc>
      </w:tr>
      <w:tr w:rsidR="00117379" w14:paraId="3CD17294" w14:textId="77777777" w:rsidTr="00117379">
        <w:trPr>
          <w:trHeight w:hRule="exact" w:val="340"/>
        </w:trPr>
        <w:tc>
          <w:tcPr>
            <w:tcW w:w="1134" w:type="dxa"/>
            <w:vMerge w:val="restart"/>
            <w:vAlign w:val="center"/>
          </w:tcPr>
          <w:p w14:paraId="0945AC79" w14:textId="77777777" w:rsidR="00117379" w:rsidRDefault="00000000">
            <w:pPr>
              <w:keepNext/>
              <w:jc w:val="center"/>
              <w:rPr>
                <w:color w:val="92D050"/>
              </w:rPr>
            </w:pPr>
            <w:r>
              <w:rPr>
                <w:color w:val="92D050"/>
              </w:rPr>
              <w:t>&lt;k&gt;</w:t>
            </w:r>
          </w:p>
        </w:tc>
        <w:tc>
          <w:tcPr>
            <w:tcW w:w="1134" w:type="dxa"/>
            <w:vMerge w:val="restart"/>
            <w:vAlign w:val="center"/>
          </w:tcPr>
          <w:p w14:paraId="50F64345" w14:textId="77777777" w:rsidR="00117379" w:rsidRDefault="00000000">
            <w:pPr>
              <w:keepNext/>
              <w:jc w:val="center"/>
              <w:rPr>
                <w:color w:val="3333FF"/>
              </w:rPr>
            </w:pPr>
            <w:r>
              <w:rPr>
                <w:color w:val="3333FF"/>
              </w:rPr>
              <w:t>&lt;</w:t>
            </w:r>
            <w:proofErr w:type="spellStart"/>
            <w:r>
              <w:rPr>
                <w:color w:val="3333FF"/>
              </w:rPr>
              <w:t>klau</w:t>
            </w:r>
            <w:proofErr w:type="spellEnd"/>
            <w:r>
              <w:rPr>
                <w:color w:val="3333FF"/>
              </w:rPr>
              <w:t>&gt;</w:t>
            </w:r>
          </w:p>
        </w:tc>
        <w:tc>
          <w:tcPr>
            <w:tcW w:w="5103" w:type="dxa"/>
            <w:vMerge w:val="restart"/>
            <w:vAlign w:val="bottom"/>
          </w:tcPr>
          <w:p w14:paraId="127F9971" w14:textId="77777777" w:rsidR="00117379" w:rsidRDefault="00000000">
            <w:pPr>
              <w:keepNext/>
              <w:jc w:val="center"/>
            </w:pPr>
            <w:r>
              <w:rPr>
                <w:noProof/>
              </w:rPr>
              <w:drawing>
                <wp:inline distT="0" distB="0" distL="0" distR="0" wp14:anchorId="5EA149D7" wp14:editId="6C9AB06B">
                  <wp:extent cx="3056400" cy="2309798"/>
                  <wp:effectExtent l="0" t="0" r="0" b="0"/>
                  <wp:docPr id="11237931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3156" name="Kép 2"/>
                          <pic:cNvPicPr>
                            <a:picLocks noChangeAspect="1" noChangeArrowheads="1"/>
                          </pic:cNvPicPr>
                        </pic:nvPicPr>
                        <pic:blipFill>
                          <a:blip r:embed="rId16"/>
                          <a:stretch>
                            <a:fillRect/>
                          </a:stretch>
                        </pic:blipFill>
                        <pic:spPr bwMode="auto">
                          <a:xfrm>
                            <a:off x="0" y="0"/>
                            <a:ext cx="3056400" cy="2309798"/>
                          </a:xfrm>
                          <a:prstGeom prst="rect">
                            <a:avLst/>
                          </a:prstGeom>
                          <a:noFill/>
                          <a:ln>
                            <a:noFill/>
                          </a:ln>
                        </pic:spPr>
                      </pic:pic>
                    </a:graphicData>
                  </a:graphic>
                </wp:inline>
              </w:drawing>
            </w:r>
          </w:p>
        </w:tc>
        <w:tc>
          <w:tcPr>
            <w:tcW w:w="1134" w:type="dxa"/>
            <w:vMerge w:val="restart"/>
            <w:shd w:val="clear" w:color="auto" w:fill="66FF66"/>
            <w:vAlign w:val="center"/>
          </w:tcPr>
          <w:p w14:paraId="442E42B1" w14:textId="77777777" w:rsidR="00117379" w:rsidRDefault="00000000">
            <w:pPr>
              <w:keepNext/>
              <w:jc w:val="center"/>
            </w:pPr>
            <w:r>
              <w:t>1 |k|</w:t>
            </w:r>
          </w:p>
        </w:tc>
        <w:tc>
          <w:tcPr>
            <w:tcW w:w="1134" w:type="dxa"/>
            <w:shd w:val="clear" w:color="auto" w:fill="FFFF66"/>
            <w:vAlign w:val="center"/>
          </w:tcPr>
          <w:p w14:paraId="3DC15472" w14:textId="77777777" w:rsidR="00117379" w:rsidRDefault="00000000">
            <w:pPr>
              <w:keepNext/>
              <w:jc w:val="center"/>
            </w:pPr>
            <w:r>
              <w:t>A</w:t>
            </w:r>
          </w:p>
        </w:tc>
      </w:tr>
      <w:tr w:rsidR="00117379" w14:paraId="22F65848" w14:textId="77777777" w:rsidTr="00117379">
        <w:trPr>
          <w:trHeight w:hRule="exact" w:val="340"/>
        </w:trPr>
        <w:tc>
          <w:tcPr>
            <w:tcW w:w="1134" w:type="dxa"/>
            <w:vMerge/>
            <w:vAlign w:val="center"/>
          </w:tcPr>
          <w:p w14:paraId="4A257773" w14:textId="77777777" w:rsidR="00117379" w:rsidRDefault="00117379">
            <w:pPr>
              <w:keepNext/>
              <w:jc w:val="center"/>
              <w:rPr>
                <w:color w:val="92D050"/>
              </w:rPr>
            </w:pPr>
          </w:p>
        </w:tc>
        <w:tc>
          <w:tcPr>
            <w:tcW w:w="1134" w:type="dxa"/>
            <w:vMerge/>
            <w:vAlign w:val="center"/>
          </w:tcPr>
          <w:p w14:paraId="1A644EE5" w14:textId="77777777" w:rsidR="00117379" w:rsidRDefault="00117379">
            <w:pPr>
              <w:keepNext/>
              <w:jc w:val="center"/>
            </w:pPr>
          </w:p>
        </w:tc>
        <w:tc>
          <w:tcPr>
            <w:tcW w:w="5103" w:type="dxa"/>
            <w:vMerge/>
            <w:vAlign w:val="center"/>
          </w:tcPr>
          <w:p w14:paraId="1533720C" w14:textId="77777777" w:rsidR="00117379" w:rsidRDefault="00117379">
            <w:pPr>
              <w:keepNext/>
              <w:jc w:val="center"/>
            </w:pPr>
          </w:p>
        </w:tc>
        <w:tc>
          <w:tcPr>
            <w:tcW w:w="1134" w:type="dxa"/>
            <w:vMerge/>
            <w:shd w:val="clear" w:color="auto" w:fill="66FF66"/>
            <w:vAlign w:val="center"/>
          </w:tcPr>
          <w:p w14:paraId="71AAFB71" w14:textId="77777777" w:rsidR="00117379" w:rsidRDefault="00117379">
            <w:pPr>
              <w:keepNext/>
              <w:jc w:val="center"/>
            </w:pPr>
          </w:p>
        </w:tc>
        <w:tc>
          <w:tcPr>
            <w:tcW w:w="1134" w:type="dxa"/>
            <w:shd w:val="clear" w:color="auto" w:fill="FFFF66"/>
            <w:vAlign w:val="center"/>
          </w:tcPr>
          <w:p w14:paraId="477D0A06" w14:textId="77777777" w:rsidR="00117379" w:rsidRDefault="00000000">
            <w:pPr>
              <w:keepNext/>
              <w:jc w:val="center"/>
            </w:pPr>
            <w:r>
              <w:t>B</w:t>
            </w:r>
          </w:p>
        </w:tc>
      </w:tr>
      <w:tr w:rsidR="00117379" w14:paraId="2D9616A8" w14:textId="77777777" w:rsidTr="00117379">
        <w:trPr>
          <w:trHeight w:hRule="exact" w:val="340"/>
        </w:trPr>
        <w:tc>
          <w:tcPr>
            <w:tcW w:w="1134" w:type="dxa"/>
            <w:vMerge/>
            <w:vAlign w:val="center"/>
          </w:tcPr>
          <w:p w14:paraId="5FA57C4D" w14:textId="77777777" w:rsidR="00117379" w:rsidRDefault="00117379">
            <w:pPr>
              <w:keepNext/>
              <w:jc w:val="center"/>
              <w:rPr>
                <w:color w:val="92D050"/>
              </w:rPr>
            </w:pPr>
          </w:p>
        </w:tc>
        <w:tc>
          <w:tcPr>
            <w:tcW w:w="1134" w:type="dxa"/>
            <w:vMerge/>
            <w:vAlign w:val="center"/>
          </w:tcPr>
          <w:p w14:paraId="6A9E6E03" w14:textId="77777777" w:rsidR="00117379" w:rsidRDefault="00117379">
            <w:pPr>
              <w:keepNext/>
              <w:jc w:val="center"/>
            </w:pPr>
          </w:p>
        </w:tc>
        <w:tc>
          <w:tcPr>
            <w:tcW w:w="5103" w:type="dxa"/>
            <w:vMerge/>
            <w:vAlign w:val="center"/>
          </w:tcPr>
          <w:p w14:paraId="5AEF5356" w14:textId="77777777" w:rsidR="00117379" w:rsidRDefault="00117379">
            <w:pPr>
              <w:keepNext/>
              <w:jc w:val="center"/>
            </w:pPr>
          </w:p>
        </w:tc>
        <w:tc>
          <w:tcPr>
            <w:tcW w:w="1134" w:type="dxa"/>
            <w:vMerge/>
            <w:shd w:val="clear" w:color="auto" w:fill="66FF66"/>
            <w:vAlign w:val="center"/>
          </w:tcPr>
          <w:p w14:paraId="2A5CF9D0" w14:textId="77777777" w:rsidR="00117379" w:rsidRDefault="00117379">
            <w:pPr>
              <w:keepNext/>
              <w:jc w:val="center"/>
            </w:pPr>
          </w:p>
        </w:tc>
        <w:tc>
          <w:tcPr>
            <w:tcW w:w="1134" w:type="dxa"/>
            <w:shd w:val="clear" w:color="auto" w:fill="FFFF66"/>
            <w:vAlign w:val="center"/>
          </w:tcPr>
          <w:p w14:paraId="4BE865CC" w14:textId="77777777" w:rsidR="00117379" w:rsidRDefault="00000000">
            <w:pPr>
              <w:keepNext/>
              <w:jc w:val="center"/>
            </w:pPr>
            <w:r>
              <w:t>C</w:t>
            </w:r>
          </w:p>
        </w:tc>
      </w:tr>
      <w:tr w:rsidR="00117379" w14:paraId="65BD8F47" w14:textId="77777777" w:rsidTr="00117379">
        <w:trPr>
          <w:trHeight w:hRule="exact" w:val="340"/>
        </w:trPr>
        <w:tc>
          <w:tcPr>
            <w:tcW w:w="1134" w:type="dxa"/>
            <w:vMerge/>
            <w:vAlign w:val="center"/>
          </w:tcPr>
          <w:p w14:paraId="71EFF2CF" w14:textId="77777777" w:rsidR="00117379" w:rsidRDefault="00117379">
            <w:pPr>
              <w:keepNext/>
              <w:jc w:val="center"/>
              <w:rPr>
                <w:color w:val="92D050"/>
              </w:rPr>
            </w:pPr>
          </w:p>
        </w:tc>
        <w:tc>
          <w:tcPr>
            <w:tcW w:w="1134" w:type="dxa"/>
            <w:vMerge/>
            <w:vAlign w:val="center"/>
          </w:tcPr>
          <w:p w14:paraId="1D42EFDB" w14:textId="77777777" w:rsidR="00117379" w:rsidRDefault="00117379">
            <w:pPr>
              <w:keepNext/>
              <w:jc w:val="center"/>
            </w:pPr>
          </w:p>
        </w:tc>
        <w:tc>
          <w:tcPr>
            <w:tcW w:w="5103" w:type="dxa"/>
            <w:vMerge/>
            <w:vAlign w:val="center"/>
          </w:tcPr>
          <w:p w14:paraId="2BF85364" w14:textId="77777777" w:rsidR="00117379" w:rsidRDefault="00117379">
            <w:pPr>
              <w:keepNext/>
              <w:jc w:val="center"/>
            </w:pPr>
          </w:p>
        </w:tc>
        <w:tc>
          <w:tcPr>
            <w:tcW w:w="1134" w:type="dxa"/>
            <w:vMerge/>
            <w:shd w:val="clear" w:color="auto" w:fill="66FF66"/>
            <w:vAlign w:val="center"/>
          </w:tcPr>
          <w:p w14:paraId="70A3EAF5" w14:textId="77777777" w:rsidR="00117379" w:rsidRDefault="00117379">
            <w:pPr>
              <w:keepNext/>
              <w:jc w:val="center"/>
            </w:pPr>
          </w:p>
        </w:tc>
        <w:tc>
          <w:tcPr>
            <w:tcW w:w="1134" w:type="dxa"/>
            <w:shd w:val="clear" w:color="auto" w:fill="FFFF66"/>
            <w:vAlign w:val="center"/>
          </w:tcPr>
          <w:p w14:paraId="5B79ABB8" w14:textId="77777777" w:rsidR="00117379" w:rsidRDefault="00000000">
            <w:pPr>
              <w:keepNext/>
              <w:jc w:val="center"/>
            </w:pPr>
            <w:r>
              <w:t>D</w:t>
            </w:r>
          </w:p>
        </w:tc>
      </w:tr>
      <w:tr w:rsidR="00117379" w14:paraId="36A2E3C0" w14:textId="77777777" w:rsidTr="00117379">
        <w:trPr>
          <w:trHeight w:hRule="exact" w:val="340"/>
        </w:trPr>
        <w:tc>
          <w:tcPr>
            <w:tcW w:w="1134" w:type="dxa"/>
            <w:vMerge w:val="restart"/>
            <w:vAlign w:val="center"/>
          </w:tcPr>
          <w:p w14:paraId="342E840A" w14:textId="77777777" w:rsidR="00117379" w:rsidRDefault="00000000">
            <w:pPr>
              <w:keepNext/>
              <w:jc w:val="center"/>
              <w:rPr>
                <w:color w:val="92D050"/>
              </w:rPr>
            </w:pPr>
            <w:r>
              <w:rPr>
                <w:color w:val="92D050"/>
              </w:rPr>
              <w:t>&lt;l&gt;</w:t>
            </w:r>
          </w:p>
        </w:tc>
        <w:tc>
          <w:tcPr>
            <w:tcW w:w="1134" w:type="dxa"/>
            <w:vMerge/>
            <w:vAlign w:val="center"/>
          </w:tcPr>
          <w:p w14:paraId="778C4706" w14:textId="77777777" w:rsidR="00117379" w:rsidRDefault="00117379">
            <w:pPr>
              <w:keepNext/>
              <w:jc w:val="center"/>
            </w:pPr>
          </w:p>
        </w:tc>
        <w:tc>
          <w:tcPr>
            <w:tcW w:w="5103" w:type="dxa"/>
            <w:vMerge/>
            <w:vAlign w:val="center"/>
          </w:tcPr>
          <w:p w14:paraId="5B8DB7C0" w14:textId="77777777" w:rsidR="00117379" w:rsidRDefault="00117379">
            <w:pPr>
              <w:keepNext/>
              <w:jc w:val="center"/>
            </w:pPr>
          </w:p>
        </w:tc>
        <w:tc>
          <w:tcPr>
            <w:tcW w:w="1134" w:type="dxa"/>
            <w:vMerge w:val="restart"/>
            <w:shd w:val="clear" w:color="auto" w:fill="66FF66"/>
            <w:vAlign w:val="center"/>
          </w:tcPr>
          <w:p w14:paraId="66CF2347" w14:textId="77777777" w:rsidR="00117379" w:rsidRDefault="00000000">
            <w:pPr>
              <w:keepNext/>
              <w:jc w:val="center"/>
            </w:pPr>
            <w:r>
              <w:t>2 |l|</w:t>
            </w:r>
          </w:p>
        </w:tc>
        <w:tc>
          <w:tcPr>
            <w:tcW w:w="1134" w:type="dxa"/>
            <w:shd w:val="clear" w:color="auto" w:fill="FFFF66"/>
            <w:vAlign w:val="center"/>
          </w:tcPr>
          <w:p w14:paraId="33895587" w14:textId="77777777" w:rsidR="00117379" w:rsidRDefault="00000000">
            <w:pPr>
              <w:keepNext/>
              <w:jc w:val="center"/>
            </w:pPr>
            <w:r>
              <w:t>E</w:t>
            </w:r>
          </w:p>
        </w:tc>
      </w:tr>
      <w:tr w:rsidR="00117379" w14:paraId="665105EF" w14:textId="77777777" w:rsidTr="00117379">
        <w:trPr>
          <w:trHeight w:hRule="exact" w:val="340"/>
        </w:trPr>
        <w:tc>
          <w:tcPr>
            <w:tcW w:w="1134" w:type="dxa"/>
            <w:vMerge/>
            <w:vAlign w:val="center"/>
          </w:tcPr>
          <w:p w14:paraId="22081013" w14:textId="77777777" w:rsidR="00117379" w:rsidRDefault="00117379">
            <w:pPr>
              <w:keepNext/>
              <w:jc w:val="center"/>
              <w:rPr>
                <w:color w:val="92D050"/>
              </w:rPr>
            </w:pPr>
          </w:p>
        </w:tc>
        <w:tc>
          <w:tcPr>
            <w:tcW w:w="1134" w:type="dxa"/>
            <w:vMerge/>
            <w:vAlign w:val="center"/>
          </w:tcPr>
          <w:p w14:paraId="2A5D5BC8" w14:textId="77777777" w:rsidR="00117379" w:rsidRDefault="00117379">
            <w:pPr>
              <w:keepNext/>
              <w:jc w:val="center"/>
            </w:pPr>
          </w:p>
        </w:tc>
        <w:tc>
          <w:tcPr>
            <w:tcW w:w="5103" w:type="dxa"/>
            <w:vMerge/>
            <w:vAlign w:val="center"/>
          </w:tcPr>
          <w:p w14:paraId="5A96C7F2" w14:textId="77777777" w:rsidR="00117379" w:rsidRDefault="00117379">
            <w:pPr>
              <w:keepNext/>
              <w:jc w:val="center"/>
            </w:pPr>
          </w:p>
        </w:tc>
        <w:tc>
          <w:tcPr>
            <w:tcW w:w="1134" w:type="dxa"/>
            <w:vMerge/>
            <w:shd w:val="clear" w:color="auto" w:fill="66FF66"/>
            <w:vAlign w:val="center"/>
          </w:tcPr>
          <w:p w14:paraId="658162E8" w14:textId="77777777" w:rsidR="00117379" w:rsidRDefault="00117379">
            <w:pPr>
              <w:keepNext/>
              <w:jc w:val="center"/>
            </w:pPr>
          </w:p>
        </w:tc>
        <w:tc>
          <w:tcPr>
            <w:tcW w:w="1134" w:type="dxa"/>
            <w:shd w:val="clear" w:color="auto" w:fill="FFFF66"/>
            <w:vAlign w:val="center"/>
          </w:tcPr>
          <w:p w14:paraId="2FBC4FE0" w14:textId="77777777" w:rsidR="00117379" w:rsidRDefault="00000000">
            <w:pPr>
              <w:keepNext/>
              <w:jc w:val="center"/>
            </w:pPr>
            <w:r>
              <w:t>F</w:t>
            </w:r>
          </w:p>
        </w:tc>
      </w:tr>
      <w:tr w:rsidR="00117379" w14:paraId="529B79B9" w14:textId="77777777" w:rsidTr="00117379">
        <w:trPr>
          <w:trHeight w:hRule="exact" w:val="340"/>
        </w:trPr>
        <w:tc>
          <w:tcPr>
            <w:tcW w:w="1134" w:type="dxa"/>
            <w:vMerge w:val="restart"/>
            <w:vAlign w:val="center"/>
          </w:tcPr>
          <w:p w14:paraId="4D5D9F8E" w14:textId="77777777" w:rsidR="00117379" w:rsidRDefault="00000000">
            <w:pPr>
              <w:keepNext/>
              <w:jc w:val="center"/>
              <w:rPr>
                <w:color w:val="92D050"/>
              </w:rPr>
            </w:pPr>
            <w:r>
              <w:rPr>
                <w:color w:val="92D050"/>
              </w:rPr>
              <w:t>&lt;au&gt;</w:t>
            </w:r>
          </w:p>
        </w:tc>
        <w:tc>
          <w:tcPr>
            <w:tcW w:w="1134" w:type="dxa"/>
            <w:vMerge/>
            <w:vAlign w:val="center"/>
          </w:tcPr>
          <w:p w14:paraId="1BBEDC7C" w14:textId="77777777" w:rsidR="00117379" w:rsidRDefault="00117379">
            <w:pPr>
              <w:keepNext/>
              <w:jc w:val="center"/>
            </w:pPr>
          </w:p>
        </w:tc>
        <w:tc>
          <w:tcPr>
            <w:tcW w:w="5103" w:type="dxa"/>
            <w:vMerge/>
            <w:vAlign w:val="center"/>
          </w:tcPr>
          <w:p w14:paraId="041D48FB" w14:textId="77777777" w:rsidR="00117379" w:rsidRDefault="00117379">
            <w:pPr>
              <w:keepNext/>
              <w:jc w:val="center"/>
            </w:pPr>
          </w:p>
        </w:tc>
        <w:tc>
          <w:tcPr>
            <w:tcW w:w="1134" w:type="dxa"/>
            <w:vMerge w:val="restart"/>
            <w:shd w:val="clear" w:color="auto" w:fill="66FF66"/>
            <w:vAlign w:val="center"/>
          </w:tcPr>
          <w:p w14:paraId="7285870B" w14:textId="77777777" w:rsidR="00117379" w:rsidRDefault="00000000">
            <w:pPr>
              <w:keepNext/>
              <w:jc w:val="center"/>
            </w:pPr>
            <w:r>
              <w:t>3 |au|</w:t>
            </w:r>
          </w:p>
        </w:tc>
        <w:tc>
          <w:tcPr>
            <w:tcW w:w="1134" w:type="dxa"/>
            <w:shd w:val="clear" w:color="auto" w:fill="FFFF66"/>
            <w:vAlign w:val="center"/>
          </w:tcPr>
          <w:p w14:paraId="079AA43D" w14:textId="77777777" w:rsidR="00117379" w:rsidRDefault="00000000">
            <w:pPr>
              <w:keepNext/>
              <w:jc w:val="center"/>
            </w:pPr>
            <w:r>
              <w:t>G</w:t>
            </w:r>
          </w:p>
        </w:tc>
      </w:tr>
      <w:tr w:rsidR="00117379" w14:paraId="37611834" w14:textId="77777777" w:rsidTr="00117379">
        <w:trPr>
          <w:trHeight w:hRule="exact" w:val="340"/>
        </w:trPr>
        <w:tc>
          <w:tcPr>
            <w:tcW w:w="1134" w:type="dxa"/>
            <w:vMerge/>
            <w:vAlign w:val="center"/>
          </w:tcPr>
          <w:p w14:paraId="31998593" w14:textId="77777777" w:rsidR="00117379" w:rsidRDefault="00117379">
            <w:pPr>
              <w:keepNext/>
              <w:jc w:val="center"/>
            </w:pPr>
          </w:p>
        </w:tc>
        <w:tc>
          <w:tcPr>
            <w:tcW w:w="1134" w:type="dxa"/>
            <w:vMerge/>
            <w:vAlign w:val="center"/>
          </w:tcPr>
          <w:p w14:paraId="69A62A4C" w14:textId="77777777" w:rsidR="00117379" w:rsidRDefault="00117379">
            <w:pPr>
              <w:keepNext/>
              <w:jc w:val="center"/>
            </w:pPr>
          </w:p>
        </w:tc>
        <w:tc>
          <w:tcPr>
            <w:tcW w:w="5103" w:type="dxa"/>
            <w:vMerge/>
            <w:vAlign w:val="center"/>
          </w:tcPr>
          <w:p w14:paraId="26B193E8" w14:textId="77777777" w:rsidR="00117379" w:rsidRDefault="00117379">
            <w:pPr>
              <w:keepNext/>
              <w:jc w:val="center"/>
            </w:pPr>
          </w:p>
        </w:tc>
        <w:tc>
          <w:tcPr>
            <w:tcW w:w="1134" w:type="dxa"/>
            <w:vMerge/>
            <w:shd w:val="clear" w:color="auto" w:fill="66FF66"/>
            <w:vAlign w:val="center"/>
          </w:tcPr>
          <w:p w14:paraId="0583ED26" w14:textId="77777777" w:rsidR="00117379" w:rsidRDefault="00117379">
            <w:pPr>
              <w:keepNext/>
              <w:jc w:val="center"/>
            </w:pPr>
          </w:p>
        </w:tc>
        <w:tc>
          <w:tcPr>
            <w:tcW w:w="1134" w:type="dxa"/>
            <w:shd w:val="clear" w:color="auto" w:fill="FFFF66"/>
            <w:vAlign w:val="center"/>
          </w:tcPr>
          <w:p w14:paraId="312D7152" w14:textId="77777777" w:rsidR="00117379" w:rsidRDefault="00000000">
            <w:pPr>
              <w:keepNext/>
              <w:jc w:val="center"/>
            </w:pPr>
            <w:r>
              <w:t>H</w:t>
            </w:r>
          </w:p>
        </w:tc>
      </w:tr>
      <w:tr w:rsidR="00117379" w14:paraId="5F0BE59D" w14:textId="77777777" w:rsidTr="00117379">
        <w:trPr>
          <w:trHeight w:hRule="exact" w:val="340"/>
        </w:trPr>
        <w:tc>
          <w:tcPr>
            <w:tcW w:w="1134" w:type="dxa"/>
            <w:vMerge/>
            <w:vAlign w:val="center"/>
          </w:tcPr>
          <w:p w14:paraId="22EA4C53" w14:textId="77777777" w:rsidR="00117379" w:rsidRDefault="00117379">
            <w:pPr>
              <w:keepNext/>
              <w:jc w:val="center"/>
            </w:pPr>
          </w:p>
        </w:tc>
        <w:tc>
          <w:tcPr>
            <w:tcW w:w="1134" w:type="dxa"/>
            <w:vMerge/>
            <w:vAlign w:val="center"/>
          </w:tcPr>
          <w:p w14:paraId="117EBFEE" w14:textId="77777777" w:rsidR="00117379" w:rsidRDefault="00117379">
            <w:pPr>
              <w:keepNext/>
              <w:jc w:val="center"/>
            </w:pPr>
          </w:p>
        </w:tc>
        <w:tc>
          <w:tcPr>
            <w:tcW w:w="5103" w:type="dxa"/>
            <w:vMerge/>
            <w:vAlign w:val="center"/>
          </w:tcPr>
          <w:p w14:paraId="4695D4A5" w14:textId="77777777" w:rsidR="00117379" w:rsidRDefault="00117379">
            <w:pPr>
              <w:keepNext/>
              <w:jc w:val="center"/>
            </w:pPr>
          </w:p>
        </w:tc>
        <w:tc>
          <w:tcPr>
            <w:tcW w:w="1134" w:type="dxa"/>
            <w:vMerge/>
            <w:shd w:val="clear" w:color="auto" w:fill="66FF66"/>
            <w:vAlign w:val="center"/>
          </w:tcPr>
          <w:p w14:paraId="7D0B86D8" w14:textId="77777777" w:rsidR="00117379" w:rsidRDefault="00117379">
            <w:pPr>
              <w:keepNext/>
              <w:jc w:val="center"/>
            </w:pPr>
          </w:p>
        </w:tc>
        <w:tc>
          <w:tcPr>
            <w:tcW w:w="1134" w:type="dxa"/>
            <w:shd w:val="clear" w:color="auto" w:fill="FFFF66"/>
            <w:vAlign w:val="center"/>
          </w:tcPr>
          <w:p w14:paraId="3E41028E" w14:textId="77777777" w:rsidR="00117379" w:rsidRDefault="00000000">
            <w:pPr>
              <w:keepNext/>
              <w:jc w:val="center"/>
            </w:pPr>
            <w:r>
              <w:t>I</w:t>
            </w:r>
          </w:p>
        </w:tc>
      </w:tr>
      <w:tr w:rsidR="00117379" w14:paraId="54EB1AE5" w14:textId="77777777" w:rsidTr="00117379">
        <w:trPr>
          <w:trHeight w:hRule="exact" w:val="340"/>
        </w:trPr>
        <w:tc>
          <w:tcPr>
            <w:tcW w:w="1134" w:type="dxa"/>
            <w:vMerge/>
            <w:vAlign w:val="center"/>
          </w:tcPr>
          <w:p w14:paraId="6674A4AE" w14:textId="77777777" w:rsidR="00117379" w:rsidRDefault="00117379">
            <w:pPr>
              <w:jc w:val="center"/>
            </w:pPr>
          </w:p>
        </w:tc>
        <w:tc>
          <w:tcPr>
            <w:tcW w:w="1134" w:type="dxa"/>
            <w:vMerge/>
            <w:vAlign w:val="center"/>
          </w:tcPr>
          <w:p w14:paraId="23DE8F97" w14:textId="77777777" w:rsidR="00117379" w:rsidRDefault="00117379">
            <w:pPr>
              <w:jc w:val="center"/>
            </w:pPr>
          </w:p>
        </w:tc>
        <w:tc>
          <w:tcPr>
            <w:tcW w:w="5103" w:type="dxa"/>
            <w:vMerge/>
            <w:vAlign w:val="center"/>
          </w:tcPr>
          <w:p w14:paraId="2C37484F" w14:textId="77777777" w:rsidR="00117379" w:rsidRDefault="00117379">
            <w:pPr>
              <w:jc w:val="center"/>
            </w:pPr>
          </w:p>
        </w:tc>
        <w:tc>
          <w:tcPr>
            <w:tcW w:w="1134" w:type="dxa"/>
            <w:vMerge/>
            <w:shd w:val="clear" w:color="auto" w:fill="66FF66"/>
            <w:vAlign w:val="center"/>
          </w:tcPr>
          <w:p w14:paraId="5FDDB7DE" w14:textId="77777777" w:rsidR="00117379" w:rsidRDefault="00117379">
            <w:pPr>
              <w:jc w:val="center"/>
            </w:pPr>
          </w:p>
        </w:tc>
        <w:tc>
          <w:tcPr>
            <w:tcW w:w="1134" w:type="dxa"/>
            <w:shd w:val="clear" w:color="auto" w:fill="FFFF66"/>
            <w:vAlign w:val="center"/>
          </w:tcPr>
          <w:p w14:paraId="57E3B031" w14:textId="77777777" w:rsidR="00117379" w:rsidRDefault="00000000">
            <w:pPr>
              <w:jc w:val="center"/>
            </w:pPr>
            <w:r>
              <w:t>J</w:t>
            </w:r>
          </w:p>
        </w:tc>
      </w:tr>
    </w:tbl>
    <w:p w14:paraId="5A73ADE3" w14:textId="77777777" w:rsidR="00117379" w:rsidRDefault="00117379"/>
    <w:p w14:paraId="22E2D07B" w14:textId="77777777" w:rsidR="00117379" w:rsidRDefault="00000000">
      <w:pPr>
        <w:pStyle w:val="Cmsor3"/>
        <w:rPr>
          <w:lang w:bidi="sa-IN"/>
        </w:rPr>
      </w:pPr>
      <w:bookmarkStart w:id="74" w:name="_Toc199757538"/>
      <w:bookmarkStart w:id="75" w:name="_Ref199758726"/>
      <w:bookmarkStart w:id="76" w:name="_Ref199770899"/>
      <w:bookmarkStart w:id="77" w:name="_Ref199836496"/>
      <w:bookmarkStart w:id="78" w:name="_Ref199836546"/>
      <w:bookmarkStart w:id="79" w:name="_Ref201310961"/>
      <w:bookmarkStart w:id="80" w:name="_Ref201313503"/>
      <w:bookmarkStart w:id="81" w:name="_Ref201313506"/>
      <w:bookmarkStart w:id="82" w:name="_Ref201587721"/>
      <w:bookmarkStart w:id="83" w:name="_Ref220686261"/>
      <w:bookmarkStart w:id="84" w:name="_Ref221116626"/>
      <w:bookmarkStart w:id="85" w:name="_Toc221291420"/>
      <w:r>
        <w:rPr>
          <w:lang w:bidi="sa-IN"/>
        </w:rPr>
        <w:t>Characters</w:t>
      </w:r>
      <w:bookmarkEnd w:id="74"/>
      <w:bookmarkEnd w:id="75"/>
      <w:bookmarkEnd w:id="76"/>
      <w:bookmarkEnd w:id="77"/>
      <w:bookmarkEnd w:id="78"/>
      <w:bookmarkEnd w:id="79"/>
      <w:bookmarkEnd w:id="80"/>
      <w:bookmarkEnd w:id="81"/>
      <w:bookmarkEnd w:id="82"/>
      <w:bookmarkEnd w:id="83"/>
      <w:bookmarkEnd w:id="84"/>
      <w:bookmarkEnd w:id="85"/>
    </w:p>
    <w:p w14:paraId="7264D18D" w14:textId="14EB2BA4" w:rsidR="00117379" w:rsidRDefault="00000000">
      <w:r>
        <w:t xml:space="preserve">We define a </w:t>
      </w:r>
      <w:r>
        <w:rPr>
          <w:b/>
          <w:bCs/>
        </w:rPr>
        <w:t>character</w:t>
      </w:r>
      <w:r>
        <w:t xml:space="preserve"> as a minimal graphetically autonomous unit of a writing system, meaning that the character cannot be broken down into graphetically autonomous parts that, together, have the same graphemic signification as the character. In alphabetic writing systems, characters (as a rule) coincide with </w:t>
      </w:r>
      <w:r>
        <w:lastRenderedPageBreak/>
        <w:t>graphemes,</w:t>
      </w:r>
      <w:bookmarkStart w:id="86" w:name="_Ref199837795"/>
      <w:r>
        <w:rPr>
          <w:rStyle w:val="Lbjegyzet-hivatkozs"/>
        </w:rPr>
        <w:footnoteReference w:id="47"/>
      </w:r>
      <w:bookmarkEnd w:id="86"/>
      <w:r>
        <w:t xml:space="preserve"> but this is not necessarily so in other types of writing systems.</w:t>
      </w:r>
      <w:r>
        <w:rPr>
          <w:rStyle w:val="Lbjegyzet-hivatkozs"/>
        </w:rPr>
        <w:footnoteReference w:id="48"/>
      </w:r>
      <w:r>
        <w:t xml:space="preserve"> In aksharic systems, some characters coincide with graphemes, as in the case of independent (typically initial) vowel signs such as Devanagari |</w:t>
      </w:r>
      <w:r>
        <w:rPr>
          <w:rStyle w:val="ForeignDevanagariScript"/>
          <w:cs/>
        </w:rPr>
        <w:t>अ</w:t>
      </w:r>
      <w:r>
        <w:t>| (which represents the character and grapheme &lt;A&gt;), and independent (typically final) consonant signs such as Bengali |</w:t>
      </w:r>
      <w:r>
        <w:rPr>
          <w:rFonts w:cs="Vrinda"/>
          <w:cs/>
          <w:lang w:bidi="bn-IN"/>
        </w:rPr>
        <w:t>ৎ</w:t>
      </w:r>
      <w:r>
        <w:t xml:space="preserve">| (representing &lt;T&gt;). In most cases, however, </w:t>
      </w:r>
      <w:proofErr w:type="spellStart"/>
      <w:r>
        <w:rPr>
          <w:rStyle w:val="Foreign"/>
        </w:rPr>
        <w:t>akṣara</w:t>
      </w:r>
      <w:r>
        <w:t>s</w:t>
      </w:r>
      <w:proofErr w:type="spellEnd"/>
      <w:r>
        <w:t xml:space="preserve"> are clusters of graphemes. Thus, in </w:t>
      </w:r>
      <w:r>
        <w:rPr>
          <w:lang w:bidi="sa-IN"/>
        </w:rPr>
        <w:fldChar w:fldCharType="begin"/>
      </w:r>
      <w:r>
        <w:rPr>
          <w:lang w:bidi="sa-IN"/>
        </w:rPr>
        <w:instrText xml:space="preserve"> REF _Ref220942682 \h </w:instrText>
      </w:r>
      <w:r>
        <w:rPr>
          <w:lang w:bidi="sa-IN"/>
        </w:rPr>
      </w:r>
      <w:r>
        <w:rPr>
          <w:lang w:bidi="sa-IN"/>
        </w:rPr>
        <w:fldChar w:fldCharType="separate"/>
      </w:r>
      <w:r w:rsidR="009B1F96">
        <w:t xml:space="preserve">Figure </w:t>
      </w:r>
      <w:r w:rsidR="009B1F96">
        <w:rPr>
          <w:noProof/>
        </w:rPr>
        <w:t>2.4</w:t>
      </w:r>
      <w:r w:rsidR="009B1F96">
        <w:t>.</w:t>
      </w:r>
      <w:r w:rsidR="009B1F96">
        <w:rPr>
          <w:noProof/>
        </w:rPr>
        <w:t>A</w:t>
      </w:r>
      <w:r>
        <w:rPr>
          <w:lang w:bidi="sa-IN"/>
        </w:rPr>
        <w:fldChar w:fldCharType="end"/>
      </w:r>
      <w:r>
        <w:rPr>
          <w:lang w:bidi="sa-IN"/>
        </w:rPr>
        <w:t xml:space="preserve"> above, &lt;</w:t>
      </w:r>
      <w:proofErr w:type="spellStart"/>
      <w:r>
        <w:rPr>
          <w:lang w:bidi="sa-IN"/>
        </w:rPr>
        <w:t>klau</w:t>
      </w:r>
      <w:proofErr w:type="spellEnd"/>
      <w:r>
        <w:rPr>
          <w:lang w:bidi="sa-IN"/>
        </w:rPr>
        <w:t xml:space="preserve">&gt; is a single character in an Indic writing system, which consists of the graphemes &lt;k&gt;, &lt;l&gt; and &lt;au&gt;.  </w:t>
      </w:r>
      <w:r>
        <w:t>Characters are emic units of a writing system in spite of being graphetically determined, and therefore we use angle brackets for representing them.</w:t>
      </w:r>
    </w:p>
    <w:p w14:paraId="20C80A62" w14:textId="77777777" w:rsidR="00117379" w:rsidRDefault="00000000">
      <w:pPr>
        <w:pStyle w:val="Normlbehzs"/>
      </w:pPr>
      <w:r>
        <w:t>The term ‘character’ is widely used in a vague non-technical sense, and is rarely defined in a rigorous manner.</w:t>
      </w:r>
      <w:r>
        <w:rPr>
          <w:rStyle w:val="Lbjegyzet-hivatkozs"/>
        </w:rPr>
        <w:footnoteReference w:id="49"/>
      </w:r>
      <w:r>
        <w:t xml:space="preserve"> The grapholinguistic literature rarely uses this term,</w:t>
      </w:r>
      <w:r>
        <w:rPr>
          <w:rStyle w:val="Lbjegyzet-hivatkozs"/>
        </w:rPr>
        <w:footnoteReference w:id="50"/>
      </w:r>
      <w:r>
        <w:t xml:space="preserve"> and tends to deal with the character — as defined by us — under the blanket term ‘segment’. Importantly, a ‘character’ in information technology, specifically in the Unicode standard,</w:t>
      </w:r>
      <w:bookmarkStart w:id="87" w:name="_Ref199852369"/>
      <w:r>
        <w:rPr>
          <w:rStyle w:val="Lbjegyzet-hivatkozs"/>
        </w:rPr>
        <w:footnoteReference w:id="51"/>
      </w:r>
      <w:bookmarkEnd w:id="87"/>
      <w:r>
        <w:t xml:space="preserve"> is </w:t>
      </w:r>
      <w:r>
        <w:rPr>
          <w:i/>
          <w:iCs/>
        </w:rPr>
        <w:t>not</w:t>
      </w:r>
      <w:r>
        <w:t xml:space="preserve"> what we define as a character.</w:t>
      </w:r>
    </w:p>
    <w:p w14:paraId="35430454" w14:textId="77777777" w:rsidR="00117379" w:rsidRDefault="00000000">
      <w:pPr>
        <w:pStyle w:val="Cmsor3"/>
      </w:pPr>
      <w:bookmarkStart w:id="88" w:name="_Ref221093746"/>
      <w:bookmarkStart w:id="89" w:name="_Toc221291421"/>
      <w:r>
        <w:t>Graphs and glyphs</w:t>
      </w:r>
      <w:bookmarkEnd w:id="88"/>
      <w:bookmarkEnd w:id="89"/>
    </w:p>
    <w:p w14:paraId="6709E33B" w14:textId="7FA94F73" w:rsidR="00117379" w:rsidRDefault="00000000">
      <w:r>
        <w:t>We have already observed (§</w:t>
      </w:r>
      <w:r>
        <w:fldChar w:fldCharType="begin"/>
      </w:r>
      <w:r>
        <w:instrText xml:space="preserve"> REF _Ref220923650 \r \h </w:instrText>
      </w:r>
      <w:r>
        <w:fldChar w:fldCharType="separate"/>
      </w:r>
      <w:r w:rsidR="009B1F96">
        <w:rPr>
          <w:b/>
          <w:bCs/>
          <w:lang w:val="hu-HU"/>
        </w:rPr>
        <w:t>Hiba! A hivatkozási forrás nem található.</w:t>
      </w:r>
      <w:r>
        <w:fldChar w:fldCharType="end"/>
      </w:r>
      <w:r>
        <w:t xml:space="preserve">) that graphs are the concrete graphic signs that can be used for the representation of linguistic information. We now make this more concrete and posit that a </w:t>
      </w:r>
      <w:r>
        <w:rPr>
          <w:b/>
          <w:bCs/>
        </w:rPr>
        <w:t>graph</w:t>
      </w:r>
      <w:r>
        <w:t xml:space="preserve"> is a graphic sign that corresponds to one grapheme. Having differentiated the grapheme from the character, we introduce the term </w:t>
      </w:r>
      <w:r>
        <w:rPr>
          <w:b/>
          <w:bCs/>
        </w:rPr>
        <w:t>glyph</w:t>
      </w:r>
      <w:r>
        <w:t xml:space="preserve"> for the graphic manifestation of a character. Where the distinction between glyphs and graphs is irrelevant, we use the umbrella term </w:t>
      </w:r>
      <w:r>
        <w:rPr>
          <w:b/>
          <w:bCs/>
        </w:rPr>
        <w:t>graphic sign</w:t>
      </w:r>
      <w:r>
        <w:t>.</w:t>
      </w:r>
      <w:r>
        <w:rPr>
          <w:rStyle w:val="Lbjegyzet-hivatkozs"/>
        </w:rPr>
        <w:footnoteReference w:id="52"/>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क्लौ</w:t>
      </w:r>
      <w:r>
        <w:t>| (corresponding to the character &lt;</w:t>
      </w:r>
      <w:proofErr w:type="spellStart"/>
      <w:r>
        <w:t>klau</w:t>
      </w:r>
      <w:proofErr w:type="spellEnd"/>
      <w:r>
        <w:t xml:space="preserve">&gt;) in </w:t>
      </w:r>
      <w:r>
        <w:rPr>
          <w:lang w:bidi="sa-IN"/>
        </w:rPr>
        <w:fldChar w:fldCharType="begin"/>
      </w:r>
      <w:r>
        <w:rPr>
          <w:lang w:bidi="sa-IN"/>
        </w:rPr>
        <w:instrText xml:space="preserve"> REF _Ref220942682 \h </w:instrText>
      </w:r>
      <w:r>
        <w:rPr>
          <w:lang w:bidi="sa-IN"/>
        </w:rPr>
      </w:r>
      <w:r>
        <w:rPr>
          <w:lang w:bidi="sa-IN"/>
        </w:rPr>
        <w:fldChar w:fldCharType="separate"/>
      </w:r>
      <w:r w:rsidR="009B1F96">
        <w:t xml:space="preserve">Figure </w:t>
      </w:r>
      <w:r w:rsidR="009B1F96">
        <w:rPr>
          <w:noProof/>
        </w:rPr>
        <w:t>2.4</w:t>
      </w:r>
      <w:r w:rsidR="009B1F96">
        <w:t>.</w:t>
      </w:r>
      <w:r w:rsidR="009B1F96">
        <w:rPr>
          <w:noProof/>
        </w:rPr>
        <w:t>A</w:t>
      </w:r>
      <w:r>
        <w:rPr>
          <w:lang w:bidi="sa-IN"/>
        </w:rPr>
        <w:fldChar w:fldCharType="end"/>
      </w:r>
      <w:r>
        <w:t xml:space="preserve"> is constituted of three graphs (|k|,</w:t>
      </w:r>
      <w:r>
        <w:rPr>
          <w:lang w:bidi="sa-IN"/>
        </w:rPr>
        <w:t xml:space="preserve"> </w:t>
      </w:r>
      <w:r>
        <w:t>|l| and |au|, which individually correspond to the graphemes &lt;k&gt;, &lt;l&gt; and &lt;au&gt;). As is the case with ‘character’, the term ‘glyph’ is rarely used in a technical sense and, when used, is rarely distinguished from ‘graph’.</w:t>
      </w:r>
      <w:bookmarkStart w:id="90" w:name="_Ref198909201"/>
      <w:r>
        <w:rPr>
          <w:rStyle w:val="Lbjegyzet-hivatkozs"/>
        </w:rPr>
        <w:footnoteReference w:id="53"/>
      </w:r>
      <w:bookmarkEnd w:id="90"/>
    </w:p>
    <w:p w14:paraId="015F2AAD" w14:textId="5260BD99" w:rsidR="00117379" w:rsidRDefault="00000000">
      <w:pPr>
        <w:pStyle w:val="Normlbehzs"/>
      </w:pPr>
      <w:r>
        <w:t>As noted in general for graphs (§</w:t>
      </w:r>
      <w:r>
        <w:fldChar w:fldCharType="begin"/>
      </w:r>
      <w:r>
        <w:instrText xml:space="preserve"> REF _Ref220923650 \r \h </w:instrText>
      </w:r>
      <w:r>
        <w:fldChar w:fldCharType="separate"/>
      </w:r>
      <w:r w:rsidR="009B1F96">
        <w:rPr>
          <w:b/>
          <w:bCs/>
          <w:lang w:val="hu-HU"/>
        </w:rPr>
        <w:t>Hiba! A hivatkozási forrás nem található.</w:t>
      </w:r>
      <w:r>
        <w:fldChar w:fldCharType="end"/>
      </w:r>
      <w:r>
        <w:t xml:space="preserve">), we endorse referring to glyphs and graphs with the transliteration of the corresponding graphemes, especially when the visual </w:t>
      </w:r>
      <w:r>
        <w:lastRenderedPageBreak/>
        <w:t>appearance of the glyph or graph is irrelevant to the discussion or difficult to represent in Unicode. Thus, it is fully acceptable to use phrases such as “the graph |r| in the glyph |</w:t>
      </w:r>
      <w:proofErr w:type="spellStart"/>
      <w:r>
        <w:t>rddhe</w:t>
      </w:r>
      <w:proofErr w:type="spellEnd"/>
      <w:r>
        <w:t>|.”</w:t>
      </w:r>
    </w:p>
    <w:p w14:paraId="3AF4D2F7" w14:textId="77777777" w:rsidR="00117379" w:rsidRDefault="00000000">
      <w:pPr>
        <w:pStyle w:val="Cmsor3"/>
      </w:pPr>
      <w:bookmarkStart w:id="91" w:name="_Ref221181689"/>
      <w:bookmarkStart w:id="92" w:name="_Ref199836662"/>
      <w:bookmarkStart w:id="93" w:name="_Toc221291422"/>
      <w:r>
        <w:t>Character and glyph complexity</w:t>
      </w:r>
      <w:bookmarkEnd w:id="91"/>
      <w:bookmarkEnd w:id="93"/>
    </w:p>
    <w:p w14:paraId="5D4E1656" w14:textId="4D966962" w:rsidR="00117379" w:rsidRDefault="00000000">
      <w:r>
        <w:rPr>
          <w:b/>
          <w:bCs/>
        </w:rPr>
        <w:t>Characters</w:t>
      </w:r>
      <w:r>
        <w:t xml:space="preserve"> may be </w:t>
      </w:r>
      <w:r>
        <w:rPr>
          <w:b/>
          <w:bCs/>
        </w:rPr>
        <w:t>simplex</w:t>
      </w:r>
      <w:r>
        <w:t xml:space="preserve"> when they consist of a single grapheme, and </w:t>
      </w:r>
      <w:r>
        <w:rPr>
          <w:b/>
          <w:bCs/>
        </w:rPr>
        <w:t>complex</w:t>
      </w:r>
      <w:r>
        <w:t xml:space="preserve"> when they consist of more than one grapheme. Likewise, </w:t>
      </w:r>
      <w:r>
        <w:rPr>
          <w:b/>
          <w:bCs/>
        </w:rPr>
        <w:t>glyphs</w:t>
      </w:r>
      <w:r>
        <w:t xml:space="preserve"> may be </w:t>
      </w:r>
      <w:r>
        <w:rPr>
          <w:b/>
          <w:bCs/>
        </w:rPr>
        <w:t>simplex</w:t>
      </w:r>
      <w:r>
        <w:t xml:space="preserve"> when they consist of a single graph, and </w:t>
      </w:r>
      <w:r>
        <w:rPr>
          <w:b/>
          <w:bCs/>
        </w:rPr>
        <w:t>complex</w:t>
      </w:r>
      <w:r>
        <w:t xml:space="preserve"> when they consist of more than one graph. Devanagari |</w:t>
      </w:r>
      <w:r>
        <w:rPr>
          <w:rStyle w:val="ForeignDevanagariScript"/>
          <w:cs/>
        </w:rPr>
        <w:t>अ</w:t>
      </w:r>
      <w:r>
        <w:t>| and Roman |A| are simplex graphs corresponding to simplex characters,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rsidR="009B1F96">
        <w:t xml:space="preserve">Figure </w:t>
      </w:r>
      <w:r w:rsidR="009B1F96">
        <w:rPr>
          <w:noProof/>
        </w:rPr>
        <w:t>2.4</w:t>
      </w:r>
      <w:r w:rsidR="009B1F96">
        <w:t>.</w:t>
      </w:r>
      <w:r w:rsidR="009B1F96">
        <w:rPr>
          <w:noProof/>
        </w:rPr>
        <w:t>A</w:t>
      </w:r>
      <w:r>
        <w:rPr>
          <w:lang w:bidi="sa-IN"/>
        </w:rPr>
        <w:fldChar w:fldCharType="end"/>
      </w:r>
      <w:r>
        <w:rPr>
          <w:lang w:bidi="sa-IN"/>
        </w:rPr>
        <w:t xml:space="preserve"> is a complex graph </w:t>
      </w:r>
      <w:r>
        <w:t>corresponding to the complex character &lt;</w:t>
      </w:r>
      <w:proofErr w:type="spellStart"/>
      <w:r>
        <w:t>klau</w:t>
      </w:r>
      <w:proofErr w:type="spellEnd"/>
      <w:r>
        <w:t>&gt;.</w:t>
      </w:r>
    </w:p>
    <w:p w14:paraId="17BBC6EC" w14:textId="77777777" w:rsidR="00117379" w:rsidRDefault="00000000">
      <w:pPr>
        <w:pStyle w:val="Normlbehzs"/>
      </w:pPr>
      <w:r>
        <w:t xml:space="preserve">A complex glyph is thus not quite the same as a </w:t>
      </w:r>
      <w:r>
        <w:rPr>
          <w:b/>
          <w:bCs/>
        </w:rPr>
        <w:t>conjunct</w:t>
      </w:r>
      <w:r>
        <w:t xml:space="preserve"> or </w:t>
      </w:r>
      <w:r>
        <w:rPr>
          <w:b/>
          <w:bCs/>
        </w:rPr>
        <w:t>ligature</w:t>
      </w:r>
      <w:r>
        <w:t xml:space="preserve"> in an aksharic writing system:</w:t>
      </w:r>
      <w:r>
        <w:rPr>
          <w:rStyle w:val="Lbjegyzet-hivatkozs"/>
        </w:rPr>
        <w:footnoteReference w:id="54"/>
      </w:r>
      <w:r>
        <w:t xml:space="preserve"> a conjunct is always a complex glyph because it involves two or more consonant components, but a complex glyph is not necessarily a conjunct as it may consist of a consonant and a vowel component.</w:t>
      </w:r>
    </w:p>
    <w:p w14:paraId="19CB11DF" w14:textId="79BFBD90" w:rsidR="00117379" w:rsidRDefault="00000000">
      <w:pPr>
        <w:pStyle w:val="Normlbehzs"/>
      </w:pPr>
      <w:r>
        <w:t>Graphemic and graphetic complexity do not fully overlap in an aksharic writing system</w:t>
      </w:r>
      <w:r w:rsidR="00933D19">
        <w:t>, chiefly</w:t>
      </w:r>
      <w:r>
        <w:t xml:space="preserve"> because the inherent vowel has no isolable graphetic counterpart (§#). In </w:t>
      </w:r>
      <w:r>
        <w:fldChar w:fldCharType="begin"/>
      </w:r>
      <w:r>
        <w:instrText xml:space="preserve"> REF _Ref220922257 \h </w:instrText>
      </w:r>
      <w:r>
        <w:fldChar w:fldCharType="separate"/>
      </w:r>
      <w:r w:rsidR="009B1F96">
        <w:t xml:space="preserve">Figure </w:t>
      </w:r>
      <w:r w:rsidR="009B1F96">
        <w:rPr>
          <w:noProof/>
        </w:rPr>
        <w:t>2.4</w:t>
      </w:r>
      <w:r w:rsidR="009B1F96">
        <w:t>.</w:t>
      </w:r>
      <w:r w:rsidR="009B1F96">
        <w:rPr>
          <w:noProof/>
        </w:rPr>
        <w:t>B</w:t>
      </w:r>
      <w:r>
        <w:fldChar w:fldCharType="end"/>
      </w:r>
      <w:r>
        <w:t xml:space="preserve">, rows 1 and 2 show graphemically and graphetically simplex elements of Roman and Devanagari script. Rows 3 and 4 show graphemically complex elements of Devanagari, of which 3 is graphetically simplex, while 4 is graphetically complex. </w:t>
      </w:r>
      <w:r w:rsidR="00933D19">
        <w:t>Row 5 shows a special case in Devanagari, with a graphetically simplex graphotactic allograph (§</w:t>
      </w:r>
      <w:r w:rsidR="00933D19">
        <w:fldChar w:fldCharType="begin"/>
      </w:r>
      <w:r w:rsidR="00933D19">
        <w:instrText xml:space="preserve"> REF _Ref221284926 \r \h </w:instrText>
      </w:r>
      <w:r w:rsidR="00933D19">
        <w:fldChar w:fldCharType="separate"/>
      </w:r>
      <w:r w:rsidR="009B1F96">
        <w:t>2.5.1.1</w:t>
      </w:r>
      <w:r w:rsidR="00933D19">
        <w:fldChar w:fldCharType="end"/>
      </w:r>
      <w:r w:rsidR="00933D19">
        <w:t>) of a complex glyph where none of the three graphemes present in the character have an isolable graphetic counterpart.</w:t>
      </w:r>
    </w:p>
    <w:p w14:paraId="1E794C17" w14:textId="77777777" w:rsidR="00117379" w:rsidRDefault="00117379">
      <w:pPr>
        <w:pStyle w:val="Normlbehzs"/>
      </w:pPr>
    </w:p>
    <w:tbl>
      <w:tblPr>
        <w:tblStyle w:val="FigureTable"/>
        <w:tblW w:w="9634" w:type="dxa"/>
        <w:tblLook w:val="04A0" w:firstRow="1" w:lastRow="0" w:firstColumn="1" w:lastColumn="0" w:noHBand="0" w:noVBand="1"/>
      </w:tblPr>
      <w:tblGrid>
        <w:gridCol w:w="454"/>
        <w:gridCol w:w="1134"/>
        <w:gridCol w:w="1134"/>
        <w:gridCol w:w="1134"/>
        <w:gridCol w:w="1134"/>
        <w:gridCol w:w="4644"/>
      </w:tblGrid>
      <w:tr w:rsidR="00117379" w14:paraId="05426A26" w14:textId="77777777" w:rsidTr="00117379">
        <w:trPr>
          <w:cnfStyle w:val="100000000000" w:firstRow="1" w:lastRow="0" w:firstColumn="0" w:lastColumn="0" w:oddVBand="0" w:evenVBand="0" w:oddHBand="0" w:evenHBand="0" w:firstRowFirstColumn="0" w:firstRowLastColumn="0" w:lastRowFirstColumn="0" w:lastRowLastColumn="0"/>
        </w:trPr>
        <w:tc>
          <w:tcPr>
            <w:tcW w:w="9634" w:type="dxa"/>
            <w:gridSpan w:val="6"/>
          </w:tcPr>
          <w:p w14:paraId="2E68CB0C" w14:textId="3A2829A1" w:rsidR="00117379" w:rsidRDefault="00000000">
            <w:pPr>
              <w:pStyle w:val="Kpalrs"/>
              <w:keepNext/>
            </w:pPr>
            <w:bookmarkStart w:id="94" w:name="_Ref220922257"/>
            <w:r>
              <w:t xml:space="preserve">Figure </w:t>
            </w:r>
            <w:r>
              <w:fldChar w:fldCharType="begin"/>
            </w:r>
            <w:r>
              <w:instrText xml:space="preserve"> STYLEREF 2 \s </w:instrText>
            </w:r>
            <w:r>
              <w:fldChar w:fldCharType="separate"/>
            </w:r>
            <w:r w:rsidR="009B1F96">
              <w:rPr>
                <w:noProof/>
              </w:rPr>
              <w:t>2.4</w:t>
            </w:r>
            <w:r>
              <w:rPr>
                <w:noProof/>
              </w:rPr>
              <w:fldChar w:fldCharType="end"/>
            </w:r>
            <w:r>
              <w:t>.</w:t>
            </w:r>
            <w:r>
              <w:fldChar w:fldCharType="begin"/>
            </w:r>
            <w:r>
              <w:instrText xml:space="preserve"> SEQ Figure \* ALPHABETIC \s 2 </w:instrText>
            </w:r>
            <w:r>
              <w:fldChar w:fldCharType="separate"/>
            </w:r>
            <w:r w:rsidR="009B1F96">
              <w:rPr>
                <w:noProof/>
              </w:rPr>
              <w:t>B</w:t>
            </w:r>
            <w:r>
              <w:rPr>
                <w:noProof/>
              </w:rPr>
              <w:fldChar w:fldCharType="end"/>
            </w:r>
            <w:bookmarkEnd w:id="94"/>
            <w:r>
              <w:t>. Character and glyph complexity</w:t>
            </w:r>
          </w:p>
        </w:tc>
      </w:tr>
      <w:tr w:rsidR="00117379" w14:paraId="526E3667" w14:textId="77777777" w:rsidTr="00117379">
        <w:tc>
          <w:tcPr>
            <w:tcW w:w="454" w:type="dxa"/>
            <w:shd w:val="clear" w:color="auto" w:fill="F0F7D7"/>
          </w:tcPr>
          <w:p w14:paraId="5FEEDEA9" w14:textId="77777777" w:rsidR="00117379" w:rsidRDefault="00117379">
            <w:pPr>
              <w:keepNext/>
              <w:jc w:val="center"/>
            </w:pPr>
          </w:p>
        </w:tc>
        <w:tc>
          <w:tcPr>
            <w:tcW w:w="1134" w:type="dxa"/>
            <w:shd w:val="clear" w:color="auto" w:fill="F0F7D7"/>
          </w:tcPr>
          <w:p w14:paraId="69E0F5B3" w14:textId="77777777" w:rsidR="00117379" w:rsidRDefault="00000000">
            <w:pPr>
              <w:keepNext/>
              <w:jc w:val="center"/>
            </w:pPr>
            <w:r>
              <w:t>grapheme</w:t>
            </w:r>
          </w:p>
        </w:tc>
        <w:tc>
          <w:tcPr>
            <w:tcW w:w="1134" w:type="dxa"/>
            <w:shd w:val="clear" w:color="auto" w:fill="F0F7D7"/>
          </w:tcPr>
          <w:p w14:paraId="763EBAFA" w14:textId="77777777" w:rsidR="00117379" w:rsidRDefault="00000000">
            <w:pPr>
              <w:keepNext/>
              <w:jc w:val="center"/>
            </w:pPr>
            <w:r>
              <w:t>character</w:t>
            </w:r>
          </w:p>
        </w:tc>
        <w:tc>
          <w:tcPr>
            <w:tcW w:w="1134" w:type="dxa"/>
            <w:shd w:val="clear" w:color="auto" w:fill="F0F7D7"/>
          </w:tcPr>
          <w:p w14:paraId="5F97F8B0" w14:textId="77777777" w:rsidR="00117379" w:rsidRDefault="00000000">
            <w:pPr>
              <w:keepNext/>
              <w:jc w:val="center"/>
            </w:pPr>
            <w:r>
              <w:t>glyph</w:t>
            </w:r>
          </w:p>
        </w:tc>
        <w:tc>
          <w:tcPr>
            <w:tcW w:w="1134" w:type="dxa"/>
            <w:shd w:val="clear" w:color="auto" w:fill="F0F7D7"/>
          </w:tcPr>
          <w:p w14:paraId="642C591E" w14:textId="77777777" w:rsidR="00117379" w:rsidRDefault="00000000">
            <w:pPr>
              <w:keepNext/>
              <w:jc w:val="center"/>
            </w:pPr>
            <w:r>
              <w:t>graph</w:t>
            </w:r>
          </w:p>
        </w:tc>
        <w:tc>
          <w:tcPr>
            <w:tcW w:w="4644" w:type="dxa"/>
            <w:shd w:val="clear" w:color="auto" w:fill="F0F7D7"/>
          </w:tcPr>
          <w:p w14:paraId="1463C44B" w14:textId="77777777" w:rsidR="00117379" w:rsidRDefault="00000000">
            <w:pPr>
              <w:keepNext/>
            </w:pPr>
            <w:r>
              <w:t>comment</w:t>
            </w:r>
          </w:p>
        </w:tc>
      </w:tr>
      <w:tr w:rsidR="00117379" w14:paraId="38881B53" w14:textId="77777777" w:rsidTr="00117379">
        <w:tc>
          <w:tcPr>
            <w:tcW w:w="454" w:type="dxa"/>
            <w:vAlign w:val="center"/>
          </w:tcPr>
          <w:p w14:paraId="692A005B" w14:textId="77777777" w:rsidR="00117379" w:rsidRDefault="00000000">
            <w:pPr>
              <w:keepNext/>
              <w:jc w:val="center"/>
            </w:pPr>
            <w:r>
              <w:t>1</w:t>
            </w:r>
          </w:p>
        </w:tc>
        <w:tc>
          <w:tcPr>
            <w:tcW w:w="1134" w:type="dxa"/>
            <w:vAlign w:val="center"/>
          </w:tcPr>
          <w:p w14:paraId="0B5C9554" w14:textId="77777777" w:rsidR="00117379" w:rsidRDefault="00000000">
            <w:pPr>
              <w:keepNext/>
              <w:jc w:val="center"/>
            </w:pPr>
            <w:r>
              <w:t>&lt;a&gt;</w:t>
            </w:r>
          </w:p>
        </w:tc>
        <w:tc>
          <w:tcPr>
            <w:tcW w:w="1134" w:type="dxa"/>
            <w:vAlign w:val="center"/>
          </w:tcPr>
          <w:p w14:paraId="79D96B10" w14:textId="77777777" w:rsidR="00117379" w:rsidRDefault="00000000">
            <w:pPr>
              <w:keepNext/>
              <w:jc w:val="center"/>
            </w:pPr>
            <w:r>
              <w:t>&lt;a&gt;</w:t>
            </w:r>
          </w:p>
        </w:tc>
        <w:tc>
          <w:tcPr>
            <w:tcW w:w="1134" w:type="dxa"/>
            <w:vAlign w:val="center"/>
          </w:tcPr>
          <w:p w14:paraId="24ED43D1" w14:textId="77777777" w:rsidR="00117379" w:rsidRDefault="00000000">
            <w:pPr>
              <w:keepNext/>
              <w:jc w:val="center"/>
            </w:pPr>
            <w:r>
              <w:t>|A|</w:t>
            </w:r>
          </w:p>
        </w:tc>
        <w:tc>
          <w:tcPr>
            <w:tcW w:w="1134" w:type="dxa"/>
            <w:vAlign w:val="center"/>
          </w:tcPr>
          <w:p w14:paraId="3D4F7E45" w14:textId="77777777" w:rsidR="00117379" w:rsidRDefault="00000000">
            <w:pPr>
              <w:keepNext/>
              <w:jc w:val="center"/>
            </w:pPr>
            <w:r>
              <w:t>|A|</w:t>
            </w:r>
          </w:p>
        </w:tc>
        <w:tc>
          <w:tcPr>
            <w:tcW w:w="4644" w:type="dxa"/>
            <w:vAlign w:val="center"/>
          </w:tcPr>
          <w:p w14:paraId="2DABF2A3" w14:textId="77777777" w:rsidR="00117379" w:rsidRDefault="00000000">
            <w:pPr>
              <w:keepNext/>
            </w:pPr>
            <w:r>
              <w:t>simplex character, simplex glyph</w:t>
            </w:r>
          </w:p>
        </w:tc>
      </w:tr>
      <w:tr w:rsidR="00117379" w14:paraId="417DA1DB" w14:textId="77777777" w:rsidTr="00117379">
        <w:tc>
          <w:tcPr>
            <w:tcW w:w="454" w:type="dxa"/>
            <w:vAlign w:val="center"/>
          </w:tcPr>
          <w:p w14:paraId="588D1D43" w14:textId="77777777" w:rsidR="00117379" w:rsidRDefault="00000000">
            <w:pPr>
              <w:keepNext/>
              <w:jc w:val="center"/>
            </w:pPr>
            <w:r>
              <w:t>2</w:t>
            </w:r>
          </w:p>
        </w:tc>
        <w:tc>
          <w:tcPr>
            <w:tcW w:w="1134" w:type="dxa"/>
            <w:vAlign w:val="center"/>
          </w:tcPr>
          <w:p w14:paraId="38A87293" w14:textId="77777777" w:rsidR="00117379" w:rsidRDefault="00000000">
            <w:pPr>
              <w:keepNext/>
              <w:jc w:val="center"/>
            </w:pPr>
            <w:r>
              <w:t>&lt;a&gt;</w:t>
            </w:r>
          </w:p>
        </w:tc>
        <w:tc>
          <w:tcPr>
            <w:tcW w:w="1134" w:type="dxa"/>
            <w:vAlign w:val="center"/>
          </w:tcPr>
          <w:p w14:paraId="31404613" w14:textId="77777777" w:rsidR="00117379" w:rsidRDefault="00000000">
            <w:pPr>
              <w:keepNext/>
              <w:jc w:val="center"/>
            </w:pPr>
            <w:r>
              <w:t>&lt;a&gt;</w:t>
            </w:r>
          </w:p>
        </w:tc>
        <w:tc>
          <w:tcPr>
            <w:tcW w:w="1134" w:type="dxa"/>
            <w:vAlign w:val="center"/>
          </w:tcPr>
          <w:p w14:paraId="09CD041F" w14:textId="77777777" w:rsidR="00117379" w:rsidRDefault="00000000">
            <w:pPr>
              <w:keepNext/>
              <w:jc w:val="center"/>
            </w:pPr>
            <w:r>
              <w:t>|</w:t>
            </w:r>
            <w:r>
              <w:rPr>
                <w:rStyle w:val="ForeignDevanagariScript"/>
                <w:rFonts w:hint="cs"/>
                <w:cs/>
              </w:rPr>
              <w:t>अ</w:t>
            </w:r>
            <w:r>
              <w:t>|</w:t>
            </w:r>
          </w:p>
        </w:tc>
        <w:tc>
          <w:tcPr>
            <w:tcW w:w="1134" w:type="dxa"/>
            <w:vAlign w:val="center"/>
          </w:tcPr>
          <w:p w14:paraId="1923DC1A" w14:textId="77777777" w:rsidR="00117379" w:rsidRDefault="00000000">
            <w:pPr>
              <w:keepNext/>
              <w:jc w:val="center"/>
            </w:pPr>
            <w:r>
              <w:t>|</w:t>
            </w:r>
            <w:r>
              <w:rPr>
                <w:rStyle w:val="ForeignDevanagariScript"/>
                <w:rFonts w:hint="cs"/>
                <w:cs/>
              </w:rPr>
              <w:t>अ</w:t>
            </w:r>
            <w:r>
              <w:t>|</w:t>
            </w:r>
          </w:p>
        </w:tc>
        <w:tc>
          <w:tcPr>
            <w:tcW w:w="4644" w:type="dxa"/>
            <w:vAlign w:val="center"/>
          </w:tcPr>
          <w:p w14:paraId="0FBF85D3" w14:textId="77777777" w:rsidR="00117379" w:rsidRDefault="00000000">
            <w:pPr>
              <w:keepNext/>
            </w:pPr>
            <w:r>
              <w:t>simplex character, simplex glyph</w:t>
            </w:r>
          </w:p>
        </w:tc>
      </w:tr>
      <w:tr w:rsidR="00117379" w14:paraId="36FFF19E" w14:textId="77777777" w:rsidTr="00117379">
        <w:tc>
          <w:tcPr>
            <w:tcW w:w="454" w:type="dxa"/>
            <w:vMerge w:val="restart"/>
            <w:vAlign w:val="center"/>
          </w:tcPr>
          <w:p w14:paraId="0BB71CDD" w14:textId="77777777" w:rsidR="00117379" w:rsidRDefault="00000000">
            <w:pPr>
              <w:keepNext/>
              <w:jc w:val="center"/>
            </w:pPr>
            <w:r>
              <w:t>3</w:t>
            </w:r>
          </w:p>
        </w:tc>
        <w:tc>
          <w:tcPr>
            <w:tcW w:w="1134" w:type="dxa"/>
            <w:vAlign w:val="center"/>
          </w:tcPr>
          <w:p w14:paraId="0ADAF6A5" w14:textId="77777777" w:rsidR="00117379" w:rsidRDefault="00000000">
            <w:pPr>
              <w:keepNext/>
              <w:jc w:val="center"/>
            </w:pPr>
            <w:r>
              <w:t>&lt;k&gt;</w:t>
            </w:r>
          </w:p>
        </w:tc>
        <w:tc>
          <w:tcPr>
            <w:tcW w:w="1134" w:type="dxa"/>
            <w:vMerge w:val="restart"/>
            <w:vAlign w:val="center"/>
          </w:tcPr>
          <w:p w14:paraId="0D34DFCD" w14:textId="77777777" w:rsidR="00117379" w:rsidRDefault="00000000">
            <w:pPr>
              <w:keepNext/>
              <w:jc w:val="center"/>
            </w:pPr>
            <w:r>
              <w:t>&lt;ka&gt;</w:t>
            </w:r>
          </w:p>
        </w:tc>
        <w:tc>
          <w:tcPr>
            <w:tcW w:w="1134" w:type="dxa"/>
            <w:vMerge w:val="restart"/>
            <w:vAlign w:val="center"/>
          </w:tcPr>
          <w:p w14:paraId="407A765E" w14:textId="77777777" w:rsidR="00117379" w:rsidRDefault="00000000">
            <w:pPr>
              <w:keepNext/>
              <w:jc w:val="center"/>
            </w:pPr>
            <w:r>
              <w:t>|</w:t>
            </w:r>
            <w:r>
              <w:rPr>
                <w:rStyle w:val="ForeignDevanagariScript"/>
                <w:rFonts w:hint="cs"/>
                <w:cs/>
              </w:rPr>
              <w:t>क</w:t>
            </w:r>
            <w:r>
              <w:t>|</w:t>
            </w:r>
          </w:p>
        </w:tc>
        <w:tc>
          <w:tcPr>
            <w:tcW w:w="1134" w:type="dxa"/>
            <w:vAlign w:val="center"/>
          </w:tcPr>
          <w:p w14:paraId="351BC526" w14:textId="77777777" w:rsidR="00117379" w:rsidRDefault="00000000">
            <w:pPr>
              <w:keepNext/>
              <w:jc w:val="center"/>
            </w:pPr>
            <w:r>
              <w:t>|</w:t>
            </w:r>
            <w:r>
              <w:rPr>
                <w:rStyle w:val="ForeignDevanagariScript"/>
                <w:rFonts w:hint="cs"/>
                <w:cs/>
              </w:rPr>
              <w:t>क</w:t>
            </w:r>
            <w:r>
              <w:t>|</w:t>
            </w:r>
          </w:p>
        </w:tc>
        <w:tc>
          <w:tcPr>
            <w:tcW w:w="4644" w:type="dxa"/>
            <w:vMerge w:val="restart"/>
            <w:vAlign w:val="center"/>
          </w:tcPr>
          <w:p w14:paraId="056703D9" w14:textId="77777777" w:rsidR="00117379" w:rsidRDefault="00000000">
            <w:pPr>
              <w:keepNext/>
            </w:pPr>
            <w:r>
              <w:t>complex character, simplex glyph</w:t>
            </w:r>
          </w:p>
          <w:p w14:paraId="5C0B426B" w14:textId="77777777" w:rsidR="00117379" w:rsidRDefault="00000000">
            <w:pPr>
              <w:keepNext/>
            </w:pPr>
            <w:r>
              <w:t>(vowel grapheme represented holistically)</w:t>
            </w:r>
          </w:p>
        </w:tc>
      </w:tr>
      <w:tr w:rsidR="00117379" w14:paraId="211EE7E2" w14:textId="77777777" w:rsidTr="00117379">
        <w:tc>
          <w:tcPr>
            <w:tcW w:w="454" w:type="dxa"/>
            <w:vMerge/>
            <w:vAlign w:val="center"/>
          </w:tcPr>
          <w:p w14:paraId="13E4FFB6" w14:textId="77777777" w:rsidR="00117379" w:rsidRDefault="00117379">
            <w:pPr>
              <w:keepNext/>
              <w:jc w:val="center"/>
            </w:pPr>
          </w:p>
        </w:tc>
        <w:tc>
          <w:tcPr>
            <w:tcW w:w="1134" w:type="dxa"/>
            <w:vAlign w:val="center"/>
          </w:tcPr>
          <w:p w14:paraId="53329D44" w14:textId="77777777" w:rsidR="00117379" w:rsidRDefault="00000000">
            <w:pPr>
              <w:keepNext/>
              <w:jc w:val="center"/>
            </w:pPr>
            <w:r>
              <w:t>&lt;a&gt;</w:t>
            </w:r>
          </w:p>
        </w:tc>
        <w:tc>
          <w:tcPr>
            <w:tcW w:w="1134" w:type="dxa"/>
            <w:vMerge/>
            <w:vAlign w:val="center"/>
          </w:tcPr>
          <w:p w14:paraId="57C823BA" w14:textId="77777777" w:rsidR="00117379" w:rsidRDefault="00117379">
            <w:pPr>
              <w:keepNext/>
              <w:jc w:val="center"/>
            </w:pPr>
          </w:p>
        </w:tc>
        <w:tc>
          <w:tcPr>
            <w:tcW w:w="1134" w:type="dxa"/>
            <w:vMerge/>
            <w:vAlign w:val="center"/>
          </w:tcPr>
          <w:p w14:paraId="340F713C" w14:textId="77777777" w:rsidR="00117379" w:rsidRDefault="00117379">
            <w:pPr>
              <w:keepNext/>
              <w:jc w:val="center"/>
            </w:pPr>
          </w:p>
        </w:tc>
        <w:tc>
          <w:tcPr>
            <w:tcW w:w="1134" w:type="dxa"/>
            <w:vAlign w:val="center"/>
          </w:tcPr>
          <w:p w14:paraId="4F77DC65" w14:textId="77777777" w:rsidR="00117379" w:rsidRDefault="00000000">
            <w:pPr>
              <w:keepNext/>
              <w:jc w:val="center"/>
            </w:pPr>
            <w:r>
              <w:t>—</w:t>
            </w:r>
          </w:p>
        </w:tc>
        <w:tc>
          <w:tcPr>
            <w:tcW w:w="4644" w:type="dxa"/>
            <w:vMerge/>
            <w:vAlign w:val="center"/>
          </w:tcPr>
          <w:p w14:paraId="444EE11D" w14:textId="77777777" w:rsidR="00117379" w:rsidRDefault="00117379">
            <w:pPr>
              <w:keepNext/>
            </w:pPr>
          </w:p>
        </w:tc>
      </w:tr>
      <w:tr w:rsidR="00117379" w14:paraId="5B38E3F8" w14:textId="77777777" w:rsidTr="00117379">
        <w:tc>
          <w:tcPr>
            <w:tcW w:w="454" w:type="dxa"/>
            <w:vMerge w:val="restart"/>
            <w:vAlign w:val="center"/>
          </w:tcPr>
          <w:p w14:paraId="39B2947B" w14:textId="77777777" w:rsidR="00117379" w:rsidRDefault="00000000">
            <w:pPr>
              <w:jc w:val="center"/>
            </w:pPr>
            <w:r>
              <w:t>4</w:t>
            </w:r>
          </w:p>
        </w:tc>
        <w:tc>
          <w:tcPr>
            <w:tcW w:w="1134" w:type="dxa"/>
            <w:vAlign w:val="center"/>
          </w:tcPr>
          <w:p w14:paraId="12F70230" w14:textId="77777777" w:rsidR="00117379" w:rsidRDefault="00000000">
            <w:pPr>
              <w:keepNext/>
              <w:jc w:val="center"/>
            </w:pPr>
            <w:r>
              <w:t>&lt;k&gt;</w:t>
            </w:r>
          </w:p>
        </w:tc>
        <w:tc>
          <w:tcPr>
            <w:tcW w:w="1134" w:type="dxa"/>
            <w:vMerge w:val="restart"/>
            <w:vAlign w:val="center"/>
          </w:tcPr>
          <w:p w14:paraId="291B9433" w14:textId="77777777" w:rsidR="00117379" w:rsidRDefault="00000000">
            <w:pPr>
              <w:keepNext/>
              <w:jc w:val="center"/>
            </w:pPr>
            <w:r>
              <w:t>&lt;</w:t>
            </w:r>
            <w:proofErr w:type="spellStart"/>
            <w:r>
              <w:t>ku</w:t>
            </w:r>
            <w:proofErr w:type="spellEnd"/>
            <w:r>
              <w:t>&gt;</w:t>
            </w:r>
          </w:p>
        </w:tc>
        <w:tc>
          <w:tcPr>
            <w:tcW w:w="1134" w:type="dxa"/>
            <w:vMerge w:val="restart"/>
            <w:vAlign w:val="center"/>
          </w:tcPr>
          <w:p w14:paraId="22113B2D" w14:textId="77777777" w:rsidR="00117379" w:rsidRDefault="00000000">
            <w:pPr>
              <w:jc w:val="center"/>
            </w:pPr>
            <w:r>
              <w:t>|</w:t>
            </w:r>
            <w:r>
              <w:rPr>
                <w:rFonts w:hint="cs"/>
                <w:cs/>
              </w:rPr>
              <w:t>कु</w:t>
            </w:r>
            <w:r>
              <w:t>|</w:t>
            </w:r>
          </w:p>
        </w:tc>
        <w:tc>
          <w:tcPr>
            <w:tcW w:w="1134" w:type="dxa"/>
            <w:vAlign w:val="center"/>
          </w:tcPr>
          <w:p w14:paraId="0A17EE3D" w14:textId="77777777" w:rsidR="00117379" w:rsidRDefault="00000000">
            <w:pPr>
              <w:keepNext/>
              <w:jc w:val="center"/>
            </w:pPr>
            <w:r>
              <w:t>|</w:t>
            </w:r>
            <w:r>
              <w:rPr>
                <w:rStyle w:val="ForeignDevanagariScript"/>
                <w:rFonts w:hint="cs"/>
                <w:cs/>
              </w:rPr>
              <w:t>क</w:t>
            </w:r>
            <w:r>
              <w:t>|</w:t>
            </w:r>
          </w:p>
        </w:tc>
        <w:tc>
          <w:tcPr>
            <w:tcW w:w="4644" w:type="dxa"/>
            <w:vAlign w:val="center"/>
          </w:tcPr>
          <w:p w14:paraId="531B592D" w14:textId="77777777" w:rsidR="00117379" w:rsidRDefault="00000000">
            <w:pPr>
              <w:keepNext/>
            </w:pPr>
            <w:r>
              <w:t>complex character, complex glyph</w:t>
            </w:r>
          </w:p>
        </w:tc>
      </w:tr>
      <w:tr w:rsidR="00117379" w14:paraId="1E455CCE" w14:textId="77777777" w:rsidTr="00117379">
        <w:tc>
          <w:tcPr>
            <w:tcW w:w="454" w:type="dxa"/>
            <w:vMerge/>
          </w:tcPr>
          <w:p w14:paraId="308E8C05" w14:textId="77777777" w:rsidR="00117379" w:rsidRDefault="00117379">
            <w:pPr>
              <w:jc w:val="center"/>
            </w:pPr>
          </w:p>
        </w:tc>
        <w:tc>
          <w:tcPr>
            <w:tcW w:w="1134" w:type="dxa"/>
            <w:vAlign w:val="center"/>
          </w:tcPr>
          <w:p w14:paraId="679E5702" w14:textId="77777777" w:rsidR="00117379" w:rsidRDefault="00000000">
            <w:pPr>
              <w:jc w:val="center"/>
            </w:pPr>
            <w:r>
              <w:t>&lt;u&gt;</w:t>
            </w:r>
          </w:p>
        </w:tc>
        <w:tc>
          <w:tcPr>
            <w:tcW w:w="1134" w:type="dxa"/>
            <w:vMerge/>
            <w:vAlign w:val="center"/>
          </w:tcPr>
          <w:p w14:paraId="407CD499" w14:textId="77777777" w:rsidR="00117379" w:rsidRDefault="00117379">
            <w:pPr>
              <w:jc w:val="center"/>
            </w:pPr>
          </w:p>
        </w:tc>
        <w:tc>
          <w:tcPr>
            <w:tcW w:w="1134" w:type="dxa"/>
            <w:vMerge/>
            <w:vAlign w:val="center"/>
          </w:tcPr>
          <w:p w14:paraId="0FF4C881" w14:textId="77777777" w:rsidR="00117379" w:rsidRDefault="00117379">
            <w:pPr>
              <w:jc w:val="center"/>
            </w:pPr>
          </w:p>
        </w:tc>
        <w:tc>
          <w:tcPr>
            <w:tcW w:w="1134" w:type="dxa"/>
            <w:vAlign w:val="center"/>
          </w:tcPr>
          <w:p w14:paraId="3CBCA4F3" w14:textId="77777777" w:rsidR="00117379" w:rsidRDefault="00000000">
            <w:pPr>
              <w:jc w:val="center"/>
            </w:pPr>
            <w:r>
              <w:t>|</w:t>
            </w:r>
            <w:r>
              <w:rPr>
                <w:rStyle w:val="ForeignDevanagariScript"/>
                <w:rFonts w:hint="cs"/>
                <w:cs/>
              </w:rPr>
              <w:t>ु</w:t>
            </w:r>
            <w:r>
              <w:t>|</w:t>
            </w:r>
          </w:p>
        </w:tc>
        <w:tc>
          <w:tcPr>
            <w:tcW w:w="4644" w:type="dxa"/>
            <w:vAlign w:val="center"/>
          </w:tcPr>
          <w:p w14:paraId="2C10DEF0" w14:textId="77777777" w:rsidR="00117379" w:rsidRDefault="00000000">
            <w:r>
              <w:t>(vowel grapheme represented discretely)</w:t>
            </w:r>
          </w:p>
        </w:tc>
      </w:tr>
      <w:tr w:rsidR="00933D19" w14:paraId="2D1DE1F3" w14:textId="77777777" w:rsidTr="00E21232">
        <w:tc>
          <w:tcPr>
            <w:tcW w:w="454" w:type="dxa"/>
            <w:vMerge w:val="restart"/>
            <w:vAlign w:val="center"/>
          </w:tcPr>
          <w:p w14:paraId="534A3169" w14:textId="4814697B" w:rsidR="00933D19" w:rsidRDefault="00933D19" w:rsidP="00E21232">
            <w:pPr>
              <w:keepNext/>
              <w:jc w:val="center"/>
            </w:pPr>
            <w:r>
              <w:t>5</w:t>
            </w:r>
          </w:p>
        </w:tc>
        <w:tc>
          <w:tcPr>
            <w:tcW w:w="1134" w:type="dxa"/>
            <w:vAlign w:val="center"/>
          </w:tcPr>
          <w:p w14:paraId="605671F8" w14:textId="77777777" w:rsidR="00933D19" w:rsidRDefault="00933D19" w:rsidP="00E21232">
            <w:pPr>
              <w:keepNext/>
              <w:jc w:val="center"/>
            </w:pPr>
            <w:r>
              <w:t>&lt;k&gt;</w:t>
            </w:r>
          </w:p>
        </w:tc>
        <w:tc>
          <w:tcPr>
            <w:tcW w:w="1134" w:type="dxa"/>
            <w:vMerge w:val="restart"/>
            <w:vAlign w:val="center"/>
          </w:tcPr>
          <w:p w14:paraId="6F5F155A" w14:textId="77777777" w:rsidR="00933D19" w:rsidRDefault="00933D19" w:rsidP="00E21232">
            <w:pPr>
              <w:keepNext/>
              <w:jc w:val="center"/>
            </w:pPr>
            <w:r>
              <w:t>&lt;</w:t>
            </w:r>
            <w:proofErr w:type="spellStart"/>
            <w:r>
              <w:t>kṣa</w:t>
            </w:r>
            <w:proofErr w:type="spellEnd"/>
            <w:r>
              <w:t>&gt;</w:t>
            </w:r>
          </w:p>
        </w:tc>
        <w:tc>
          <w:tcPr>
            <w:tcW w:w="1134" w:type="dxa"/>
            <w:vMerge w:val="restart"/>
            <w:vAlign w:val="center"/>
          </w:tcPr>
          <w:p w14:paraId="2DC30ADE" w14:textId="77777777" w:rsidR="00933D19" w:rsidRDefault="00933D19" w:rsidP="00E21232">
            <w:pPr>
              <w:keepNext/>
              <w:jc w:val="center"/>
            </w:pPr>
            <w:r>
              <w:t>|</w:t>
            </w:r>
            <w:r>
              <w:rPr>
                <w:rFonts w:hint="cs"/>
                <w:cs/>
              </w:rPr>
              <w:t>क्ष</w:t>
            </w:r>
            <w:r>
              <w:t>|</w:t>
            </w:r>
          </w:p>
        </w:tc>
        <w:tc>
          <w:tcPr>
            <w:tcW w:w="1134" w:type="dxa"/>
            <w:vAlign w:val="center"/>
          </w:tcPr>
          <w:p w14:paraId="2E84B327" w14:textId="47A6C0FA" w:rsidR="00933D19" w:rsidRDefault="00933D19" w:rsidP="00E21232">
            <w:pPr>
              <w:keepNext/>
              <w:jc w:val="center"/>
            </w:pPr>
            <w:r>
              <w:t>—</w:t>
            </w:r>
          </w:p>
        </w:tc>
        <w:tc>
          <w:tcPr>
            <w:tcW w:w="4644" w:type="dxa"/>
            <w:vMerge w:val="restart"/>
            <w:vAlign w:val="center"/>
          </w:tcPr>
          <w:p w14:paraId="33D9A41A" w14:textId="77777777" w:rsidR="00933D19" w:rsidRDefault="00933D19" w:rsidP="00E21232">
            <w:pPr>
              <w:keepNext/>
            </w:pPr>
            <w:r>
              <w:t>graphotactic allograph for complex glyph</w:t>
            </w:r>
          </w:p>
          <w:p w14:paraId="3F79577B" w14:textId="77777777" w:rsidR="00933D19" w:rsidRDefault="00933D19" w:rsidP="00E21232">
            <w:pPr>
              <w:keepNext/>
            </w:pPr>
            <w:r>
              <w:t>(vowel grapheme represented holistically)</w:t>
            </w:r>
          </w:p>
        </w:tc>
      </w:tr>
      <w:tr w:rsidR="00933D19" w14:paraId="57510203" w14:textId="77777777" w:rsidTr="00E21232">
        <w:tc>
          <w:tcPr>
            <w:tcW w:w="454" w:type="dxa"/>
            <w:vMerge/>
          </w:tcPr>
          <w:p w14:paraId="6E720011" w14:textId="77777777" w:rsidR="00933D19" w:rsidRDefault="00933D19" w:rsidP="00E21232">
            <w:pPr>
              <w:keepNext/>
              <w:jc w:val="center"/>
            </w:pPr>
          </w:p>
        </w:tc>
        <w:tc>
          <w:tcPr>
            <w:tcW w:w="1134" w:type="dxa"/>
            <w:vAlign w:val="center"/>
          </w:tcPr>
          <w:p w14:paraId="26796F62" w14:textId="77777777" w:rsidR="00933D19" w:rsidRDefault="00933D19" w:rsidP="00E21232">
            <w:pPr>
              <w:keepNext/>
              <w:jc w:val="center"/>
            </w:pPr>
            <w:r>
              <w:t>&lt;ṣ&gt;</w:t>
            </w:r>
          </w:p>
        </w:tc>
        <w:tc>
          <w:tcPr>
            <w:tcW w:w="1134" w:type="dxa"/>
            <w:vMerge/>
            <w:vAlign w:val="center"/>
          </w:tcPr>
          <w:p w14:paraId="1BB2C8F6" w14:textId="77777777" w:rsidR="00933D19" w:rsidRDefault="00933D19" w:rsidP="00E21232">
            <w:pPr>
              <w:keepNext/>
              <w:jc w:val="center"/>
            </w:pPr>
          </w:p>
        </w:tc>
        <w:tc>
          <w:tcPr>
            <w:tcW w:w="1134" w:type="dxa"/>
            <w:vMerge/>
            <w:vAlign w:val="center"/>
          </w:tcPr>
          <w:p w14:paraId="34D44E59" w14:textId="77777777" w:rsidR="00933D19" w:rsidRDefault="00933D19" w:rsidP="00E21232">
            <w:pPr>
              <w:keepNext/>
              <w:jc w:val="center"/>
            </w:pPr>
          </w:p>
        </w:tc>
        <w:tc>
          <w:tcPr>
            <w:tcW w:w="1134" w:type="dxa"/>
            <w:vAlign w:val="center"/>
          </w:tcPr>
          <w:p w14:paraId="4FCE8306" w14:textId="0F76120A" w:rsidR="00933D19" w:rsidRDefault="00933D19" w:rsidP="00E21232">
            <w:pPr>
              <w:keepNext/>
              <w:jc w:val="center"/>
            </w:pPr>
            <w:r>
              <w:t>—</w:t>
            </w:r>
          </w:p>
        </w:tc>
        <w:tc>
          <w:tcPr>
            <w:tcW w:w="4644" w:type="dxa"/>
            <w:vMerge/>
            <w:vAlign w:val="center"/>
          </w:tcPr>
          <w:p w14:paraId="40855D17" w14:textId="77777777" w:rsidR="00933D19" w:rsidRDefault="00933D19" w:rsidP="00E21232">
            <w:pPr>
              <w:keepNext/>
            </w:pPr>
          </w:p>
        </w:tc>
      </w:tr>
      <w:tr w:rsidR="00933D19" w14:paraId="14746C45" w14:textId="77777777" w:rsidTr="00E21232">
        <w:tc>
          <w:tcPr>
            <w:tcW w:w="454" w:type="dxa"/>
            <w:vMerge/>
          </w:tcPr>
          <w:p w14:paraId="59C711F1" w14:textId="77777777" w:rsidR="00933D19" w:rsidRDefault="00933D19" w:rsidP="00E21232">
            <w:pPr>
              <w:keepNext/>
              <w:jc w:val="center"/>
            </w:pPr>
          </w:p>
        </w:tc>
        <w:tc>
          <w:tcPr>
            <w:tcW w:w="1134" w:type="dxa"/>
            <w:vAlign w:val="center"/>
          </w:tcPr>
          <w:p w14:paraId="4508371F" w14:textId="77777777" w:rsidR="00933D19" w:rsidRDefault="00933D19" w:rsidP="00E21232">
            <w:pPr>
              <w:keepNext/>
              <w:jc w:val="center"/>
            </w:pPr>
            <w:r>
              <w:t>&lt;a&gt;</w:t>
            </w:r>
          </w:p>
        </w:tc>
        <w:tc>
          <w:tcPr>
            <w:tcW w:w="1134" w:type="dxa"/>
            <w:vMerge/>
            <w:vAlign w:val="center"/>
          </w:tcPr>
          <w:p w14:paraId="673781AB" w14:textId="77777777" w:rsidR="00933D19" w:rsidRDefault="00933D19" w:rsidP="00E21232">
            <w:pPr>
              <w:keepNext/>
              <w:jc w:val="center"/>
            </w:pPr>
          </w:p>
        </w:tc>
        <w:tc>
          <w:tcPr>
            <w:tcW w:w="1134" w:type="dxa"/>
            <w:vMerge/>
            <w:vAlign w:val="center"/>
          </w:tcPr>
          <w:p w14:paraId="57765C0E" w14:textId="77777777" w:rsidR="00933D19" w:rsidRDefault="00933D19" w:rsidP="00E21232">
            <w:pPr>
              <w:keepNext/>
              <w:jc w:val="center"/>
            </w:pPr>
          </w:p>
        </w:tc>
        <w:tc>
          <w:tcPr>
            <w:tcW w:w="1134" w:type="dxa"/>
            <w:vAlign w:val="center"/>
          </w:tcPr>
          <w:p w14:paraId="72B6643E" w14:textId="77777777" w:rsidR="00933D19" w:rsidRDefault="00933D19" w:rsidP="00E21232">
            <w:pPr>
              <w:keepNext/>
              <w:jc w:val="center"/>
            </w:pPr>
            <w:r>
              <w:t>—</w:t>
            </w:r>
          </w:p>
        </w:tc>
        <w:tc>
          <w:tcPr>
            <w:tcW w:w="4644" w:type="dxa"/>
            <w:vMerge/>
            <w:vAlign w:val="center"/>
          </w:tcPr>
          <w:p w14:paraId="5A309296" w14:textId="77777777" w:rsidR="00933D19" w:rsidRDefault="00933D19" w:rsidP="00E21232">
            <w:pPr>
              <w:keepNext/>
            </w:pPr>
          </w:p>
        </w:tc>
      </w:tr>
    </w:tbl>
    <w:p w14:paraId="6606067A" w14:textId="77777777" w:rsidR="00117379" w:rsidRDefault="00117379"/>
    <w:p w14:paraId="103366A4" w14:textId="77777777" w:rsidR="00117379" w:rsidRDefault="00000000">
      <w:pPr>
        <w:pStyle w:val="Cmsor4"/>
      </w:pPr>
      <w:bookmarkStart w:id="95" w:name="_Toc221291423"/>
      <w:r>
        <w:t>Glyph components</w:t>
      </w:r>
      <w:bookmarkEnd w:id="95"/>
    </w:p>
    <w:p w14:paraId="1EF55FC5" w14:textId="026D4F30" w:rsidR="00117379" w:rsidRDefault="00000000">
      <w:pPr>
        <w:rPr>
          <w:lang w:bidi="sa-IN"/>
        </w:rPr>
      </w:pPr>
      <w:r>
        <w:t xml:space="preserve">We use the term </w:t>
      </w:r>
      <w:r>
        <w:rPr>
          <w:b/>
          <w:bCs/>
        </w:rPr>
        <w:t>component</w:t>
      </w:r>
      <w:r>
        <w:t xml:space="preserve"> (or, for explicitness, </w:t>
      </w:r>
      <w:r>
        <w:rPr>
          <w:b/>
          <w:bCs/>
        </w:rPr>
        <w:t>glyph component</w:t>
      </w:r>
      <w:r>
        <w:t>) for a visually isolable graph that is part of a graphetically complex glyph. Roman |A|, Devanagari |</w:t>
      </w:r>
      <w:r>
        <w:rPr>
          <w:rStyle w:val="ForeignDevanagariScript"/>
          <w:cs/>
        </w:rPr>
        <w:t>अ</w:t>
      </w:r>
      <w:r>
        <w:t>|=|a| and Devanagari |</w:t>
      </w:r>
      <w:r>
        <w:rPr>
          <w:rStyle w:val="ForeignDevanagariScript"/>
          <w:rFonts w:hint="cs"/>
          <w:cs/>
        </w:rPr>
        <w:t>क</w:t>
      </w:r>
      <w:r>
        <w:t>|=|ka| have no components because they are graphetically simplex, while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rsidR="009B1F96">
        <w:t xml:space="preserve">Figure </w:t>
      </w:r>
      <w:r w:rsidR="009B1F96">
        <w:rPr>
          <w:noProof/>
        </w:rPr>
        <w:t>2.4</w:t>
      </w:r>
      <w:r w:rsidR="009B1F96">
        <w:t>.</w:t>
      </w:r>
      <w:r w:rsidR="009B1F96">
        <w:rPr>
          <w:noProof/>
        </w:rPr>
        <w:t>A</w:t>
      </w:r>
      <w:r>
        <w:rPr>
          <w:lang w:bidi="sa-IN"/>
        </w:rPr>
        <w:fldChar w:fldCharType="end"/>
      </w:r>
      <w:r>
        <w:rPr>
          <w:lang w:bidi="sa-IN"/>
        </w:rPr>
        <w:t xml:space="preserve"> consists of three components (1 |k|, 2 |l| and 3 |au|). In </w:t>
      </w:r>
      <w:r>
        <w:t>Devanagari |</w:t>
      </w:r>
      <w:r>
        <w:rPr>
          <w:rStyle w:val="ForeignDevanagariScript"/>
          <w:rFonts w:hint="cs"/>
          <w:cs/>
        </w:rPr>
        <w:t>क्ल</w:t>
      </w:r>
      <w:r>
        <w:t>|=|</w:t>
      </w:r>
      <w:proofErr w:type="spellStart"/>
      <w:r>
        <w:t>kla</w:t>
      </w:r>
      <w:proofErr w:type="spellEnd"/>
      <w:r>
        <w:t>|, only |k| and |l| are components, because &lt;a&gt; is represented holistically rather than by a visually isolable graph.</w:t>
      </w:r>
    </w:p>
    <w:p w14:paraId="4667D944" w14:textId="77777777" w:rsidR="00117379" w:rsidRDefault="00000000">
      <w:pPr>
        <w:pStyle w:val="Cmsor4"/>
      </w:pPr>
      <w:bookmarkStart w:id="96" w:name="_Ref220945460"/>
      <w:bookmarkStart w:id="97" w:name="_Toc221291424"/>
      <w:r>
        <w:t>Markers</w:t>
      </w:r>
      <w:bookmarkEnd w:id="96"/>
      <w:bookmarkEnd w:id="97"/>
    </w:p>
    <w:p w14:paraId="1906D13C" w14:textId="4014B03D" w:rsidR="00117379" w:rsidRDefault="00000000">
      <w:r>
        <w:t xml:space="preserve">A </w:t>
      </w:r>
      <w:r>
        <w:rPr>
          <w:b/>
          <w:bCs/>
        </w:rPr>
        <w:t>marker</w:t>
      </w:r>
      <w:r>
        <w:t xml:space="preserve"> is our name for a special set of components that can only appear in a graphetically dependent position, i.e. which can never manifest as autonomous glyphs. ‘Marker’ is not an established term in </w:t>
      </w:r>
      <w:r>
        <w:lastRenderedPageBreak/>
        <w:t>grapholinguistics,</w:t>
      </w:r>
      <w:r>
        <w:rPr>
          <w:rStyle w:val="Lbjegyzet-hivatkozs"/>
        </w:rPr>
        <w:footnoteReference w:id="55"/>
      </w:r>
      <w:r>
        <w:t xml:space="preserve"> but is defined here in agreement with </w:t>
      </w:r>
      <w:proofErr w:type="spellStart"/>
      <w:r>
        <w:t>Ollett</w:t>
      </w:r>
      <w:proofErr w:type="spellEnd"/>
      <w:r>
        <w:t xml:space="preserve"> and Taylor </w:t>
      </w:r>
      <w:r>
        <w:fldChar w:fldCharType="begin"/>
      </w:r>
      <w:r>
        <w:instrText xml:space="preserve"> ADDIN ZOTERO_ITEM CSL_CITATION {"citationID":"PM7pJjgh","properties":{"formattedCitation":"(forthcoming)","plainCitation":"(forthcoming)","noteIndex":0},"citationItems":[{"id":42366,"uris":["http://zotero.org/groups/1633743/items/95PFNJ4Q"],"itemData":{"id":42366,"type":"document","title":"Representing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w:t>
      </w:r>
      <w:r w:rsidR="00E0689A">
        <w:t xml:space="preserve">prefer to speak of consonantal “markers” </w:t>
      </w:r>
      <w:r w:rsidR="00E0689A">
        <w:t xml:space="preserve">simply </w:t>
      </w:r>
      <w:r w:rsidR="00E0689A">
        <w:t>as dependent consonants</w:t>
      </w:r>
      <w:r w:rsidR="00E0689A">
        <w:t xml:space="preserve">, and reserve the term </w:t>
      </w:r>
      <w:r>
        <w:t xml:space="preserve">‘marker’ </w:t>
      </w:r>
      <w:r w:rsidR="00E0689A">
        <w:t>primarily for</w:t>
      </w:r>
      <w:r>
        <w:t xml:space="preserve"> </w:t>
      </w:r>
      <w:r w:rsidR="00E0689A">
        <w:t>other kinds of markers, primarily the dependent vowels.</w:t>
      </w:r>
      <w:r>
        <w:rPr>
          <w:rStyle w:val="Lbjegyzet-hivatkozs"/>
        </w:rPr>
        <w:footnoteReference w:id="56"/>
      </w:r>
    </w:p>
    <w:p w14:paraId="3595A1DF" w14:textId="77777777" w:rsidR="00117379" w:rsidRDefault="00000000">
      <w:pPr>
        <w:pStyle w:val="Cmsor3"/>
      </w:pPr>
      <w:bookmarkStart w:id="98" w:name="_Ref199778013"/>
      <w:bookmarkStart w:id="99" w:name="_Toc221291425"/>
      <w:r>
        <w:t>Graphic elements</w:t>
      </w:r>
      <w:bookmarkEnd w:id="99"/>
    </w:p>
    <w:p w14:paraId="486FAEE5" w14:textId="6E600EB4" w:rsidR="00117379" w:rsidRDefault="00000000">
      <w:r>
        <w:t xml:space="preserve">Even </w:t>
      </w:r>
      <w:r w:rsidR="00BF6D6C">
        <w:t xml:space="preserve">graphetically </w:t>
      </w:r>
      <w:r>
        <w:t>simplex graphs may be quite complex</w:t>
      </w:r>
      <w:r w:rsidR="00BF6D6C">
        <w:t xml:space="preserve"> shapes</w:t>
      </w:r>
      <w:r>
        <w:t>, for instance Devanagari |</w:t>
      </w:r>
      <w:r>
        <w:rPr>
          <w:rStyle w:val="ForeignDevanagariScript"/>
          <w:rFonts w:hint="cs"/>
          <w:cs/>
        </w:rPr>
        <w:t>औ</w:t>
      </w:r>
      <w:r>
        <w:t>|=|Au| and Tamil |</w:t>
      </w:r>
      <w:r>
        <w:rPr>
          <w:rFonts w:ascii="Tiro Tamil" w:hAnsi="Tiro Tamil" w:cs="Tiro Tamil"/>
          <w:cs/>
          <w:lang w:bidi="ta-IN"/>
        </w:rPr>
        <w:t>ொ</w:t>
      </w:r>
      <w:r>
        <w:t xml:space="preserve">|=|o|. </w:t>
      </w:r>
      <w:r w:rsidR="00BF6D6C">
        <w:t xml:space="preserve">Graphic complexity </w:t>
      </w:r>
      <w:r w:rsidR="00904EEB">
        <w:t xml:space="preserve">thus </w:t>
      </w:r>
      <w:r w:rsidR="00544F57">
        <w:t>does not necessarily indicate</w:t>
      </w:r>
      <w:r w:rsidR="00904EEB">
        <w:t xml:space="preserve"> graphetic complexity.</w:t>
      </w:r>
      <w:r w:rsidR="00BF6D6C">
        <w:t xml:space="preserve"> </w:t>
      </w:r>
      <w:r>
        <w:t xml:space="preserve">Palaeographic discussion often needs to refer to the parts of graphs, and we need a term for such parts that is distinct from ‘component,’ which is restricted to graphs (i.e. manifestations of graphemes) in a complex glyph. We therefore recommend the term </w:t>
      </w:r>
      <w:r>
        <w:rPr>
          <w:b/>
          <w:bCs/>
        </w:rPr>
        <w:t>element</w:t>
      </w:r>
      <w:r>
        <w:t xml:space="preserve"> — or, for extra clarity, graphic element — for any visually discrete constituent parts of individual graphs, i.e. for salient shapes which are not themselves graphs. Elements can be 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w:t>
      </w:r>
      <w:proofErr w:type="spellStart"/>
      <w:r>
        <w:t>ra</w:t>
      </w:r>
      <w:proofErr w:type="spellEnd"/>
      <w:r>
        <w:t>&gt; or Roman |E| from |F| — but they do not in themselves carry linguistic information.</w:t>
      </w:r>
    </w:p>
    <w:p w14:paraId="7F955A95" w14:textId="6256D99C" w:rsidR="00117379" w:rsidRDefault="00000000">
      <w:pPr>
        <w:pStyle w:val="Normlbehzs"/>
      </w:pPr>
      <w:r>
        <w:t>Graphically simple graphs, such as Devanagari |</w:t>
      </w:r>
      <w:r>
        <w:rPr>
          <w:rStyle w:val="ForeignDevanagariScript"/>
          <w:rFonts w:hint="cs"/>
          <w:cs/>
        </w:rPr>
        <w:t>े</w:t>
      </w:r>
      <w:r>
        <w:t>|=|e|, cannot be broken down into elements.</w:t>
      </w:r>
      <w:r>
        <w:rPr>
          <w:rStyle w:val="Lbjegyzet-hivatkozs"/>
        </w:rPr>
        <w:footnoteReference w:id="57"/>
      </w:r>
      <w:r>
        <w:t xml:space="preserve"> When a graph is made up of several elements, these may be contiguous (as in Devanagari |</w:t>
      </w:r>
      <w:r>
        <w:rPr>
          <w:rStyle w:val="ForeignDevanagariScript"/>
          <w:rFonts w:hint="cs"/>
          <w:cs/>
        </w:rPr>
        <w:t>ो</w:t>
      </w:r>
      <w:r>
        <w:t>|=|o|) or disjoined (as in Tamil |</w:t>
      </w:r>
      <w:r>
        <w:rPr>
          <w:rFonts w:ascii="Tiro Tamil" w:hAnsi="Tiro Tamil" w:cs="Tiro Tamil"/>
          <w:cs/>
          <w:lang w:bidi="ta-IN"/>
        </w:rPr>
        <w:t>ொ</w:t>
      </w:r>
      <w:r>
        <w:t>|=|o|).</w:t>
      </w:r>
      <w:r>
        <w:rPr>
          <w:rStyle w:val="Lbjegyzet-hivatkozs"/>
        </w:rPr>
        <w:footnoteReference w:id="58"/>
      </w:r>
      <w:r>
        <w:t xml:space="preserve"> A graphically complex element may be spoken of as consisting of multiple simpler elements. When discussing the parts that make up Devanagari |</w:t>
      </w:r>
      <w:r>
        <w:rPr>
          <w:rStyle w:val="ForeignDevanagariScript"/>
          <w:rFonts w:hint="cs"/>
          <w:cs/>
        </w:rPr>
        <w:t>क्लौ</w:t>
      </w:r>
      <w:r>
        <w:t xml:space="preserve">| in </w:t>
      </w:r>
      <w:r>
        <w:rPr>
          <w:lang w:bidi="sa-IN"/>
        </w:rPr>
        <w:fldChar w:fldCharType="begin"/>
      </w:r>
      <w:r>
        <w:rPr>
          <w:lang w:bidi="sa-IN"/>
        </w:rPr>
        <w:instrText xml:space="preserve"> REF _Ref220942682 \h </w:instrText>
      </w:r>
      <w:r>
        <w:rPr>
          <w:lang w:bidi="sa-IN"/>
        </w:rPr>
      </w:r>
      <w:r>
        <w:rPr>
          <w:lang w:bidi="sa-IN"/>
        </w:rPr>
        <w:fldChar w:fldCharType="separate"/>
      </w:r>
      <w:r w:rsidR="009B1F96">
        <w:t xml:space="preserve">Figure </w:t>
      </w:r>
      <w:r w:rsidR="009B1F96">
        <w:rPr>
          <w:noProof/>
        </w:rPr>
        <w:t>2.4</w:t>
      </w:r>
      <w:r w:rsidR="009B1F96">
        <w:t>.</w:t>
      </w:r>
      <w:r w:rsidR="009B1F96">
        <w:rPr>
          <w:noProof/>
        </w:rPr>
        <w:t>A</w:t>
      </w:r>
      <w:r>
        <w:rPr>
          <w:lang w:bidi="sa-IN"/>
        </w:rPr>
        <w:fldChar w:fldCharType="end"/>
      </w:r>
      <w:r>
        <w:rPr>
          <w:lang w:bidi="sa-IN"/>
        </w:rPr>
        <w:t>, i</w:t>
      </w:r>
      <w:r>
        <w:t xml:space="preserve">t may, for instance, make sense to refer to the body of |k| (shown as elements B, C and D in the figure) as a single element. At the simplest level, we recommend the term </w:t>
      </w:r>
      <w:r>
        <w:rPr>
          <w:b/>
          <w:bCs/>
        </w:rPr>
        <w:t>stroke</w:t>
      </w:r>
      <w:r>
        <w:t xml:space="preserve"> for elements which are uninterrupted lines and may be conceived of as a single stroke of the writing instrument. All the lettered elements in </w:t>
      </w:r>
      <w:r>
        <w:rPr>
          <w:lang w:bidi="sa-IN"/>
        </w:rPr>
        <w:fldChar w:fldCharType="begin"/>
      </w:r>
      <w:r>
        <w:rPr>
          <w:lang w:bidi="sa-IN"/>
        </w:rPr>
        <w:instrText xml:space="preserve"> REF _Ref220942682 \h </w:instrText>
      </w:r>
      <w:r>
        <w:rPr>
          <w:lang w:bidi="sa-IN"/>
        </w:rPr>
      </w:r>
      <w:r>
        <w:rPr>
          <w:lang w:bidi="sa-IN"/>
        </w:rPr>
        <w:fldChar w:fldCharType="separate"/>
      </w:r>
      <w:r w:rsidR="009B1F96">
        <w:t xml:space="preserve">Figure </w:t>
      </w:r>
      <w:r w:rsidR="009B1F96">
        <w:rPr>
          <w:noProof/>
        </w:rPr>
        <w:t>2.4</w:t>
      </w:r>
      <w:r w:rsidR="009B1F96">
        <w:t>.</w:t>
      </w:r>
      <w:r w:rsidR="009B1F96">
        <w:rPr>
          <w:noProof/>
        </w:rPr>
        <w:t>A</w:t>
      </w:r>
      <w:r>
        <w:rPr>
          <w:lang w:bidi="sa-IN"/>
        </w:rPr>
        <w:fldChar w:fldCharType="end"/>
      </w:r>
      <w:r>
        <w:rPr>
          <w:lang w:bidi="sa-IN"/>
        </w:rPr>
        <w:t xml:space="preserve"> are thus in fact strokes.</w:t>
      </w:r>
    </w:p>
    <w:p w14:paraId="1FC10CB4" w14:textId="77777777" w:rsidR="00117379" w:rsidRDefault="00000000">
      <w:pPr>
        <w:pStyle w:val="Normlbehzs"/>
        <w:rPr>
          <w:lang w:bidi="sa-IN"/>
        </w:rPr>
      </w:pPr>
      <w:r>
        <w:t xml:space="preserve">In referring to the details of a graph, chiefly in palaeographic description or a discussion of reading difficulties, we encourage you to use the terms ‘element’ and ‘stroke’ constructively. For pointing to particular graphic elements, also make use of intuitive biological and architectural analogues such as arm, leg, wing, tail, stem, lobe, arch, base, etc. </w:t>
      </w:r>
    </w:p>
    <w:p w14:paraId="4C11118F" w14:textId="77777777" w:rsidR="00117379" w:rsidRDefault="00000000">
      <w:pPr>
        <w:pStyle w:val="Cmsor4"/>
        <w:rPr>
          <w:rStyle w:val="Foreign"/>
          <w:i w:val="0"/>
          <w:iCs w:val="0"/>
        </w:rPr>
      </w:pPr>
      <w:bookmarkStart w:id="100" w:name="_Ref221191819"/>
      <w:bookmarkStart w:id="101" w:name="_Toc221291426"/>
      <w:r>
        <w:rPr>
          <w:rStyle w:val="Foreign"/>
        </w:rPr>
        <w:t>Diacritical marks</w:t>
      </w:r>
      <w:bookmarkEnd w:id="100"/>
      <w:bookmarkEnd w:id="101"/>
    </w:p>
    <w:p w14:paraId="45DB6F52" w14:textId="727E9122" w:rsidR="00117379" w:rsidRDefault="00000000">
      <w:r>
        <w:rPr>
          <w:b/>
          <w:bCs/>
        </w:rPr>
        <w:t>Diacritical marks</w:t>
      </w:r>
      <w:r>
        <w:t xml:space="preserve"> (or, in short, diacritics) are, in our terms, a special class of element (§</w:t>
      </w:r>
      <w:r>
        <w:fldChar w:fldCharType="begin"/>
      </w:r>
      <w:r>
        <w:instrText xml:space="preserve"> REF _Ref199836662 \r \h </w:instrText>
      </w:r>
      <w:r>
        <w:fldChar w:fldCharType="separate"/>
      </w:r>
      <w:r w:rsidR="009B1F96">
        <w:t>2.4.3</w:t>
      </w:r>
      <w:r>
        <w:fldChar w:fldCharType="end"/>
      </w:r>
      <w:r>
        <w:t xml:space="preserve">) which can combine with certain graphs to alter their graphemic signification. Most diacritical marks can be added to a range of graphs and often (though not always) alter the signification of those graphs in a somewhat consistent manner. For instance, in the DHARMA transliteration, the macron changes the unmarked short state of vowels to long, and the underdot changes the unmarked dental state of certain consonants to retroflex. Diacritical marks thus arguably have a graphemic function. However, what they </w:t>
      </w:r>
      <w:r w:rsidR="00544F57">
        <w:t>signify</w:t>
      </w:r>
      <w:r>
        <w:t xml:space="preserve"> is only a feature of a phoneme whose presence is signified by a grapheme at that level. </w:t>
      </w:r>
      <w:r w:rsidR="00544F57">
        <w:t>Features of phonological units fall outside our domain of analytic interest, so</w:t>
      </w:r>
      <w:r>
        <w:t xml:space="preserve"> from our perspective, a graph with a diacritical mark corresponds to a single grapheme</w:t>
      </w:r>
      <w:r w:rsidR="00904EEB">
        <w:t>, and is graphetically simplex in spite of its graphic complexity.</w:t>
      </w:r>
      <w:r>
        <w:t xml:space="preserve"> </w:t>
      </w:r>
    </w:p>
    <w:p w14:paraId="0E4A6480" w14:textId="0FC4C7A9" w:rsidR="00117379" w:rsidRDefault="00000000">
      <w:pPr>
        <w:pStyle w:val="Normlbehzs"/>
      </w:pPr>
      <w:r>
        <w:t xml:space="preserve">As such, diacritical marks have no special relevance to transliteration: like any distinctive element, they only </w:t>
      </w:r>
      <w:r w:rsidR="00544F57">
        <w:t xml:space="preserve">matter </w:t>
      </w:r>
      <w:r>
        <w:t>inasmuch as they distinguish one graph from another.</w:t>
      </w:r>
      <w:bookmarkStart w:id="102" w:name="_Ref201072554"/>
      <w:r>
        <w:rPr>
          <w:rStyle w:val="Lbjegyzet-hivatkozs"/>
        </w:rPr>
        <w:footnoteReference w:id="59"/>
      </w:r>
      <w:bookmarkEnd w:id="102"/>
      <w:r>
        <w:t xml:space="preserve"> If a source grapheme is distinguished from another source grapheme</w:t>
      </w:r>
      <w:r w:rsidR="00544F57" w:rsidRPr="00544F57">
        <w:t xml:space="preserve"> </w:t>
      </w:r>
      <w:r w:rsidR="00544F57">
        <w:t>by a diacritical mark</w:t>
      </w:r>
      <w:r>
        <w:t xml:space="preserve">, then the distinction itself must be preserved in </w:t>
      </w:r>
      <w:r>
        <w:lastRenderedPageBreak/>
        <w:t>transliteration, but it need not involve a diacritical mark, just as diacritical marks in the transliteration must indicate distinctions in the source, but not actual diacritical marks in the source.</w:t>
      </w:r>
      <w:r>
        <w:rPr>
          <w:rStyle w:val="Lbjegyzet-hivatkozs"/>
        </w:rPr>
        <w:footnoteReference w:id="60"/>
      </w:r>
    </w:p>
    <w:p w14:paraId="56FE2F75" w14:textId="6642CCF4" w:rsidR="00117379" w:rsidRDefault="00000000">
      <w:pPr>
        <w:pStyle w:val="Normlbehzs"/>
      </w:pPr>
      <w:r>
        <w:t>Conversely, we emphasise that the markers of the Indic writing system (as defined in §</w:t>
      </w:r>
      <w:r>
        <w:fldChar w:fldCharType="begin"/>
      </w:r>
      <w:r>
        <w:instrText xml:space="preserve"> REF _Ref220945460 \r \h </w:instrText>
      </w:r>
      <w:r>
        <w:fldChar w:fldCharType="separate"/>
      </w:r>
      <w:r w:rsidR="009B1F96">
        <w:t>2.4.3.2</w:t>
      </w:r>
      <w:r>
        <w:fldChar w:fldCharType="end"/>
      </w:r>
      <w:r>
        <w:t xml:space="preserve"> above) are </w:t>
      </w:r>
      <w:r>
        <w:rPr>
          <w:i/>
          <w:iCs/>
        </w:rPr>
        <w:t>not</w:t>
      </w:r>
      <w:r>
        <w:t xml:space="preserve"> diacritical marks by our definition (even though secondary literature often refers to them as such), since they do represent graphemes at the same analytic level as the base signs.</w:t>
      </w:r>
    </w:p>
    <w:p w14:paraId="51E4248F" w14:textId="551A59AE" w:rsidR="00362354" w:rsidRDefault="00362354" w:rsidP="00362354">
      <w:pPr>
        <w:pStyle w:val="Cmsor4"/>
      </w:pPr>
      <w:bookmarkStart w:id="103" w:name="_Ref221265672"/>
      <w:bookmarkStart w:id="104" w:name="_Toc221291427"/>
      <w:r>
        <w:t>Dual patterning</w:t>
      </w:r>
      <w:bookmarkEnd w:id="103"/>
      <w:bookmarkEnd w:id="104"/>
    </w:p>
    <w:p w14:paraId="72266DE1" w14:textId="2194E615" w:rsidR="00362354" w:rsidRDefault="00362354" w:rsidP="00362354">
      <w:pPr>
        <w:rPr>
          <w:rFonts w:cs="Latha"/>
          <w:lang w:bidi="ta-IN"/>
        </w:rPr>
      </w:pPr>
      <w:r>
        <w:rPr>
          <w:rFonts w:cs="Latha"/>
          <w:lang w:bidi="ta-IN"/>
        </w:rPr>
        <w:t>S</w:t>
      </w:r>
      <w:r>
        <w:rPr>
          <w:rFonts w:cs="Latha"/>
          <w:lang w:bidi="ta-IN"/>
        </w:rPr>
        <w:t>ome morphemes (i.e. semantically meaningful units) consist of a single phoneme (e.g. English “I” or “o!”), but the same phonemes (in themselves meaningless) can be constituents of other morphemes (e.g. “hi” or “go”).</w:t>
      </w:r>
      <w:r w:rsidR="00121AFE">
        <w:rPr>
          <w:rFonts w:cs="Latha"/>
          <w:lang w:bidi="ta-IN"/>
        </w:rPr>
        <w:t xml:space="preserve"> This feature of language is called dual patterning, and it is also applicable to grapholinguistics, where it is a particular case of homography (§</w:t>
      </w:r>
      <w:r w:rsidR="00121AFE">
        <w:rPr>
          <w:rFonts w:cs="Latha"/>
          <w:lang w:bidi="ta-IN"/>
        </w:rPr>
        <w:fldChar w:fldCharType="begin"/>
      </w:r>
      <w:r w:rsidR="00121AFE">
        <w:rPr>
          <w:rFonts w:cs="Latha"/>
          <w:lang w:bidi="ta-IN"/>
        </w:rPr>
        <w:instrText xml:space="preserve"> REF _Ref221265726 \r \h </w:instrText>
      </w:r>
      <w:r w:rsidR="00121AFE">
        <w:rPr>
          <w:rFonts w:cs="Latha"/>
          <w:lang w:bidi="ta-IN"/>
        </w:rPr>
      </w:r>
      <w:r w:rsidR="00121AFE">
        <w:rPr>
          <w:rFonts w:cs="Latha"/>
          <w:lang w:bidi="ta-IN"/>
        </w:rPr>
        <w:fldChar w:fldCharType="separate"/>
      </w:r>
      <w:r w:rsidR="009B1F96">
        <w:rPr>
          <w:rFonts w:cs="Latha"/>
          <w:lang w:bidi="ta-IN"/>
        </w:rPr>
        <w:t>2.5.2</w:t>
      </w:r>
      <w:r w:rsidR="00121AFE">
        <w:rPr>
          <w:rFonts w:cs="Latha"/>
          <w:lang w:bidi="ta-IN"/>
        </w:rPr>
        <w:fldChar w:fldCharType="end"/>
      </w:r>
      <w:r w:rsidR="00121AFE">
        <w:rPr>
          <w:rFonts w:cs="Latha"/>
          <w:lang w:bidi="ta-IN"/>
        </w:rPr>
        <w:t xml:space="preserve">). </w:t>
      </w:r>
      <w:r>
        <w:rPr>
          <w:rFonts w:cs="Latha"/>
          <w:lang w:bidi="ta-IN"/>
        </w:rPr>
        <w:t xml:space="preserve">Most sign inventories utilise some recurring graphic </w:t>
      </w:r>
      <w:r w:rsidR="00121AFE">
        <w:rPr>
          <w:rFonts w:cs="Latha"/>
          <w:lang w:bidi="ta-IN"/>
        </w:rPr>
        <w:t>shapes</w:t>
      </w:r>
      <w:r>
        <w:rPr>
          <w:rFonts w:cs="Latha"/>
          <w:lang w:bidi="ta-IN"/>
        </w:rPr>
        <w:t xml:space="preserve"> that can occur </w:t>
      </w:r>
      <w:r w:rsidR="00121AFE">
        <w:rPr>
          <w:rFonts w:cs="Latha"/>
          <w:lang w:bidi="ta-IN"/>
        </w:rPr>
        <w:t>as graphs</w:t>
      </w:r>
      <w:r w:rsidR="00121AFE">
        <w:rPr>
          <w:rFonts w:cs="Latha"/>
          <w:lang w:bidi="ta-IN"/>
        </w:rPr>
        <w:t xml:space="preserve"> on their own,</w:t>
      </w:r>
      <w:r>
        <w:rPr>
          <w:rFonts w:cs="Latha"/>
          <w:lang w:bidi="ta-IN"/>
        </w:rPr>
        <w:t xml:space="preserve"> or </w:t>
      </w:r>
      <w:r w:rsidR="00121AFE">
        <w:rPr>
          <w:rFonts w:cs="Latha"/>
          <w:lang w:bidi="ta-IN"/>
        </w:rPr>
        <w:t xml:space="preserve">as graphic elements </w:t>
      </w:r>
      <w:r>
        <w:rPr>
          <w:rFonts w:cs="Latha"/>
          <w:lang w:bidi="ta-IN"/>
        </w:rPr>
        <w:t xml:space="preserve">in various combinations </w:t>
      </w:r>
      <w:r w:rsidR="00121AFE">
        <w:rPr>
          <w:rFonts w:cs="Latha"/>
          <w:lang w:bidi="ta-IN"/>
        </w:rPr>
        <w:t>with other shapes</w:t>
      </w:r>
      <w:r>
        <w:rPr>
          <w:rFonts w:cs="Latha"/>
          <w:lang w:bidi="ta-IN"/>
        </w:rPr>
        <w:t xml:space="preserve">. Importantly, even if such a </w:t>
      </w:r>
      <w:r w:rsidR="00121AFE">
        <w:rPr>
          <w:rFonts w:cs="Latha"/>
          <w:lang w:bidi="ta-IN"/>
        </w:rPr>
        <w:t>shape</w:t>
      </w:r>
      <w:r>
        <w:rPr>
          <w:rFonts w:cs="Latha"/>
          <w:lang w:bidi="ta-IN"/>
        </w:rPr>
        <w:t xml:space="preserve">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xml:space="preserve">, </w:t>
      </w:r>
      <w:r w:rsidR="00121AFE">
        <w:rPr>
          <w:rFonts w:cs="Latha"/>
          <w:lang w:bidi="ta-IN"/>
        </w:rPr>
        <w:t>that shape</w:t>
      </w:r>
      <w:r>
        <w:rPr>
          <w:rFonts w:cs="Latha"/>
          <w:lang w:bidi="ta-IN"/>
        </w:rPr>
        <w:t xml:space="preserve">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61"/>
      </w:r>
      <w:r>
        <w:rPr>
          <w:rFonts w:cs="Latha"/>
          <w:lang w:bidi="ta-IN"/>
        </w:rPr>
        <w:t xml:space="preserve"> In other words, Devanagari |</w:t>
      </w:r>
      <w:r>
        <w:rPr>
          <w:rStyle w:val="ForeignDevanagariScript"/>
          <w:rFonts w:hint="cs"/>
          <w:cs/>
        </w:rPr>
        <w:t>ओ</w:t>
      </w:r>
      <w:r>
        <w:rPr>
          <w:rFonts w:cs="Latha"/>
          <w:lang w:bidi="ta-IN"/>
        </w:rPr>
        <w:t>| is graphemically simplex in spite of its graphetic complexity. It is not a combination of the graphemes &lt;Ā&gt; and &lt;e&gt;, merely of elements which, incidentally, manifest those graphemes when they are not combined with other elements.</w:t>
      </w:r>
      <w:bookmarkStart w:id="105" w:name="_Ref201326319"/>
      <w:r>
        <w:rPr>
          <w:rStyle w:val="Lbjegyzet-hivatkozs"/>
        </w:rPr>
        <w:footnoteReference w:id="62"/>
      </w:r>
      <w:bookmarkEnd w:id="105"/>
      <w:r>
        <w:rPr>
          <w:rFonts w:cs="Latha"/>
          <w:lang w:bidi="ta-IN"/>
        </w:rPr>
        <w:t xml:space="preserve"> </w:t>
      </w:r>
    </w:p>
    <w:p w14:paraId="5021C81A" w14:textId="77777777" w:rsidR="00453789" w:rsidRDefault="00453789" w:rsidP="00453789">
      <w:pPr>
        <w:pStyle w:val="Cmsor3"/>
      </w:pPr>
      <w:bookmarkStart w:id="106" w:name="_Toc199757542"/>
      <w:bookmarkStart w:id="107" w:name="_Ref199774821"/>
      <w:bookmarkStart w:id="108" w:name="_Ref199777633"/>
      <w:bookmarkStart w:id="109" w:name="_Ref199778443"/>
      <w:bookmarkStart w:id="110" w:name="_Ref201135816"/>
      <w:bookmarkStart w:id="111" w:name="_Ref201159962"/>
      <w:bookmarkStart w:id="112" w:name="_Ref221290351"/>
      <w:bookmarkStart w:id="113" w:name="_Toc221291428"/>
      <w:r w:rsidRPr="00AA1399">
        <w:rPr>
          <w:rStyle w:val="Foreign"/>
        </w:rPr>
        <w:t>Virāma</w:t>
      </w:r>
      <w:r>
        <w:t>: graph or diacritical mark</w:t>
      </w:r>
      <w:bookmarkEnd w:id="106"/>
      <w:bookmarkEnd w:id="107"/>
      <w:bookmarkEnd w:id="108"/>
      <w:bookmarkEnd w:id="109"/>
      <w:bookmarkEnd w:id="110"/>
      <w:bookmarkEnd w:id="111"/>
      <w:r>
        <w:t>?</w:t>
      </w:r>
      <w:bookmarkEnd w:id="112"/>
      <w:bookmarkEnd w:id="113"/>
    </w:p>
    <w:p w14:paraId="3B066ABB" w14:textId="1CAE9071" w:rsidR="00453789" w:rsidRDefault="00453789" w:rsidP="00453789">
      <w:r>
        <w:t xml:space="preserve">The </w:t>
      </w:r>
      <w:r>
        <w:rPr>
          <w:rStyle w:val="Foreign"/>
        </w:rPr>
        <w:t>virāma</w:t>
      </w:r>
      <w:r>
        <w:t xml:space="preserve">, the “vowel killer” sign of aksharic writing systems, negates the inherent vowel of an </w:t>
      </w:r>
      <w:r>
        <w:rPr>
          <w:rStyle w:val="Foreign"/>
        </w:rPr>
        <w:t>akṣara</w:t>
      </w:r>
      <w:r>
        <w:t xml:space="preserve">, contributing nothing positive regarding a phoneme, so it is difficult to recognise it as a graph representing a grapheme at the writing system’s dominant level of representational mapping. Simultaneously, it is also difficult to classify as a </w:t>
      </w:r>
      <w:r>
        <w:t xml:space="preserve">mere </w:t>
      </w:r>
      <w:r>
        <w:t>diacritical mark,</w:t>
      </w:r>
      <w:r>
        <w:rPr>
          <w:rStyle w:val="Lbjegyzet-hivatkozs"/>
        </w:rPr>
        <w:footnoteReference w:id="63"/>
      </w:r>
      <w:r>
        <w:t xml:space="preserve"> as it serves not to distinguish one grapheme from another, but to suppress a grapheme whose presence is indicated by another graphic feature.</w:t>
      </w:r>
      <w:r>
        <w:rPr>
          <w:rStyle w:val="Lbjegyzet-hivatkozs"/>
        </w:rPr>
        <w:footnoteReference w:id="64"/>
      </w:r>
      <w:r>
        <w:t xml:space="preserve"> A regular </w:t>
      </w:r>
      <w:r>
        <w:rPr>
          <w:rStyle w:val="Foreign"/>
        </w:rPr>
        <w:t>akṣara</w:t>
      </w:r>
      <w:r>
        <w:t xml:space="preserve"> </w:t>
      </w:r>
      <w:r>
        <w:lastRenderedPageBreak/>
        <w:t xml:space="preserve">without a </w:t>
      </w:r>
      <w:r>
        <w:rPr>
          <w:rStyle w:val="Foreign"/>
        </w:rPr>
        <w:t>virāma</w:t>
      </w:r>
      <w:r>
        <w:t xml:space="preserve"> is comprised of one or more consonant graphemes</w:t>
      </w:r>
      <w:r>
        <w:rPr>
          <w:rStyle w:val="Lbjegyzet-hivatkozs"/>
        </w:rPr>
        <w:footnoteReference w:id="65"/>
      </w:r>
      <w:r>
        <w:t xml:space="preserve"> and the inherent vowel grapheme. If a </w:t>
      </w:r>
      <w:r>
        <w:rPr>
          <w:rStyle w:val="Foreign"/>
        </w:rPr>
        <w:t>virāma</w:t>
      </w:r>
      <w:r>
        <w:t xml:space="preserve"> is added to that </w:t>
      </w:r>
      <w:r>
        <w:rPr>
          <w:rStyle w:val="Foreign"/>
        </w:rPr>
        <w:t>akṣara</w:t>
      </w:r>
      <w:r>
        <w:t>, none of these graphemes are changed to a different grapheme, but the signification of the vowel grapheme is negated.</w:t>
      </w:r>
    </w:p>
    <w:p w14:paraId="0039673F" w14:textId="306600FB" w:rsidR="00453789" w:rsidRDefault="00453789" w:rsidP="00453789">
      <w:pPr>
        <w:pStyle w:val="Normlbehzs"/>
      </w:pPr>
      <w:r>
        <w:t xml:space="preserve">All things considered, we deem it best to grant grapheme status to the </w:t>
      </w:r>
      <w:r>
        <w:rPr>
          <w:rStyle w:val="Foreign"/>
        </w:rPr>
        <w:t>virāma</w:t>
      </w:r>
      <w:r>
        <w:t>, and permitting graphemes to represent any linguistic information pertaining to a domain of analytic interest (§</w:t>
      </w:r>
      <w:r>
        <w:fldChar w:fldCharType="begin"/>
      </w:r>
      <w:r>
        <w:instrText xml:space="preserve"> REF _Ref221267644 \r \h </w:instrText>
      </w:r>
      <w:r>
        <w:fldChar w:fldCharType="separate"/>
      </w:r>
      <w:r w:rsidR="009B1F96">
        <w:t>2.3.3</w:t>
      </w:r>
      <w:r>
        <w:fldChar w:fldCharType="end"/>
      </w:r>
      <w:r>
        <w:t xml:space="preserve">) allows us to do so even though it does not represent a phonological unit. Our practical reason is that it is essential for a transliteration scheme used in philology and palaeography to make a distinction between a vowelless consonant expressed using a </w:t>
      </w:r>
      <w:r>
        <w:rPr>
          <w:rStyle w:val="Foreign"/>
        </w:rPr>
        <w:t>virāma</w:t>
      </w:r>
      <w:r>
        <w:t xml:space="preserve"> and one expressed in a different way. For a rationale, we emphasise that functionally the </w:t>
      </w:r>
      <w:r w:rsidRPr="00F26F66">
        <w:rPr>
          <w:rStyle w:val="Foreign"/>
        </w:rPr>
        <w:t>virāma</w:t>
      </w:r>
      <w:r>
        <w:t xml:space="preserve">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p>
    <w:p w14:paraId="353A9129" w14:textId="77777777" w:rsidR="00453789" w:rsidRDefault="00453789" w:rsidP="00453789">
      <w:pPr>
        <w:pStyle w:val="Normlbehzs"/>
      </w:pPr>
      <w:r>
        <w:t>It follows from the above that a basic consonant graph combined with a vowel killer is an autonomous and integral character (</w:t>
      </w:r>
      <w:proofErr w:type="spellStart"/>
      <w:r>
        <w:rPr>
          <w:rStyle w:val="Foreign"/>
        </w:rPr>
        <w:t>akṣara</w:t>
      </w:r>
      <w:proofErr w:type="spellEnd"/>
      <w:r>
        <w:t>), even if it is employed in a non-final position as an alternative to part of a ligature and thus does not correspond to a phonological syllable.</w:t>
      </w:r>
      <w:r>
        <w:rPr>
          <w:rStyle w:val="Lbjegyzet-hivatkozs"/>
        </w:rPr>
        <w:footnoteReference w:id="66"/>
      </w:r>
      <w:r>
        <w:t xml:space="preserve">  That is to say, combinations such as Devanagari |</w:t>
      </w:r>
      <w:r>
        <w:rPr>
          <w:rStyle w:val="ForeignDevanagariScript"/>
          <w:rFonts w:hint="cs"/>
          <w:cs/>
        </w:rPr>
        <w:t>द्</w:t>
      </w:r>
      <w:r>
        <w:rPr>
          <w:rStyle w:val="ForeignDevanagariScript"/>
          <w:cs/>
        </w:rPr>
        <w:t>‍</w:t>
      </w:r>
      <w:r>
        <w:rPr>
          <w:rStyle w:val="ForeignDevanagariScript"/>
          <w:rFonts w:hint="cs"/>
          <w:cs/>
        </w:rPr>
        <w:t>म</w:t>
      </w:r>
      <w:r>
        <w:t>| &lt;</w:t>
      </w:r>
      <w:proofErr w:type="spellStart"/>
      <w:r>
        <w:t>dma</w:t>
      </w:r>
      <w:proofErr w:type="spellEnd"/>
      <w:r>
        <w:t>&gt; and Tamil |</w:t>
      </w:r>
      <w:r>
        <w:rPr>
          <w:rStyle w:val="ForeignTamilScript"/>
          <w:rFonts w:hint="cs"/>
          <w:cs/>
          <w:lang w:bidi="ta-IN"/>
        </w:rPr>
        <w:t>க்க</w:t>
      </w:r>
      <w:r>
        <w:t>| &lt;</w:t>
      </w:r>
      <w:proofErr w:type="spellStart"/>
      <w:r>
        <w:t>kka</w:t>
      </w:r>
      <w:proofErr w:type="spellEnd"/>
      <w:r>
        <w:t xml:space="preserve">&gt;) are not </w:t>
      </w:r>
      <w:proofErr w:type="spellStart"/>
      <w:r>
        <w:rPr>
          <w:rStyle w:val="Foreign"/>
        </w:rPr>
        <w:t>akṣara</w:t>
      </w:r>
      <w:r>
        <w:t>s</w:t>
      </w:r>
      <w:proofErr w:type="spellEnd"/>
      <w:r>
        <w:t xml:space="preserve"> but sequences of two </w:t>
      </w:r>
      <w:proofErr w:type="spellStart"/>
      <w:r>
        <w:rPr>
          <w:rStyle w:val="Foreign"/>
        </w:rPr>
        <w:t>akṣara</w:t>
      </w:r>
      <w:r>
        <w:t>s</w:t>
      </w:r>
      <w:proofErr w:type="spellEnd"/>
      <w:r>
        <w:t xml:space="preserve"> each.</w:t>
      </w:r>
    </w:p>
    <w:p w14:paraId="4720ED83" w14:textId="77777777" w:rsidR="002B2524" w:rsidRDefault="002B2524" w:rsidP="002B2524">
      <w:pPr>
        <w:pStyle w:val="Cmsor2"/>
      </w:pPr>
      <w:bookmarkStart w:id="114" w:name="_Toc221291429"/>
      <w:r>
        <w:t>Complications</w:t>
      </w:r>
      <w:bookmarkEnd w:id="114"/>
    </w:p>
    <w:p w14:paraId="55448B49" w14:textId="77777777" w:rsidR="002B2524" w:rsidRDefault="002B2524" w:rsidP="002B2524">
      <w:pPr>
        <w:pStyle w:val="Cmsor3"/>
      </w:pPr>
      <w:bookmarkStart w:id="115" w:name="_Toc221291430"/>
      <w:r>
        <w:t>Allography</w:t>
      </w:r>
      <w:bookmarkEnd w:id="115"/>
    </w:p>
    <w:p w14:paraId="41A06169" w14:textId="16B092D8" w:rsidR="002B2524" w:rsidRDefault="002B2524" w:rsidP="002B2524">
      <w:r>
        <w:t>We have briefly defined allographs above (§</w:t>
      </w:r>
      <w:r>
        <w:fldChar w:fldCharType="begin"/>
      </w:r>
      <w:r>
        <w:instrText xml:space="preserve"> REF _Ref220923650 \r \h </w:instrText>
      </w:r>
      <w:r>
        <w:fldChar w:fldCharType="separate"/>
      </w:r>
      <w:r w:rsidR="009B1F96">
        <w:rPr>
          <w:b/>
          <w:bCs/>
          <w:lang w:val="hu-HU"/>
        </w:rPr>
        <w:t>Hiba! A hivatkozási forrás nem található.</w:t>
      </w:r>
      <w:r>
        <w:fldChar w:fldCharType="end"/>
      </w:r>
      <w:r>
        <w:t>) as diverse graphic signs which signify the same linguistic information. With the stricter definition of the graph as the etic counterpart of a grapheme (§</w:t>
      </w:r>
      <w:r>
        <w:fldChar w:fldCharType="begin"/>
      </w:r>
      <w:r>
        <w:instrText xml:space="preserve"> REF _Ref221093746 \r \h </w:instrText>
      </w:r>
      <w:r>
        <w:fldChar w:fldCharType="separate"/>
      </w:r>
      <w:r w:rsidR="009B1F96">
        <w:t>2.4.2</w:t>
      </w:r>
      <w:r>
        <w:fldChar w:fldCharType="end"/>
      </w:r>
      <w:r>
        <w:t xml:space="preserve">), this primarily means that </w:t>
      </w:r>
      <w:r>
        <w:rPr>
          <w:b/>
          <w:bCs/>
        </w:rPr>
        <w:t>allographs</w:t>
      </w:r>
      <w:r>
        <w:t xml:space="preserve"> are graphs which manifest the same grapheme. However, even more so than with allophones in phonology, there are several different levels at which allography can occur, from the most superficial variation between one handwritten |a| and another, all the way to the striking variation found for instance in the graphs </w:t>
      </w:r>
      <w:r>
        <w:rPr>
          <w:lang w:bidi="sa-IN"/>
        </w:rPr>
        <w:t xml:space="preserve">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w:t>
      </w:r>
      <w:proofErr w:type="spellStart"/>
      <w:r>
        <w:rPr>
          <w:lang w:bidi="sa-IN"/>
        </w:rPr>
        <w:t>ku</w:t>
      </w:r>
      <w:proofErr w:type="spellEnd"/>
      <w:r>
        <w:rPr>
          <w:lang w:bidi="sa-IN"/>
        </w:rPr>
        <w:t>&gt;)</w:t>
      </w:r>
      <w:r>
        <w:t xml:space="preserve"> and |</w:t>
      </w:r>
      <w:r>
        <w:rPr>
          <w:rStyle w:val="ForeignDevanagariScript"/>
          <w:rFonts w:hint="cs"/>
          <w:cs/>
        </w:rPr>
        <w:t>रु</w:t>
      </w:r>
      <w:r>
        <w:t xml:space="preserve">| </w:t>
      </w:r>
      <w:r>
        <w:rPr>
          <w:lang w:bidi="sa-IN"/>
        </w:rPr>
        <w:t>(&lt;</w:t>
      </w:r>
      <w:proofErr w:type="spellStart"/>
      <w:r>
        <w:rPr>
          <w:lang w:bidi="sa-IN"/>
        </w:rPr>
        <w:t>ru</w:t>
      </w:r>
      <w:proofErr w:type="spellEnd"/>
      <w:r>
        <w:rPr>
          <w:lang w:bidi="sa-IN"/>
        </w:rPr>
        <w:t xml:space="preserve">&gt;). </w:t>
      </w:r>
      <w:r>
        <w:t>The distinction between the levels of allography might be grasped in terms of supplementary linguistic information carried by the graphs in question, as well as in terms of the conditions that determine the choice of one form or another. Accordingly, we propose distinguishing three kinds of allography: graphetic, graphotactic and graphemic.</w:t>
      </w:r>
      <w:r>
        <w:rPr>
          <w:rStyle w:val="Lbjegyzet-hivatkozs"/>
        </w:rPr>
        <w:footnoteReference w:id="67"/>
      </w:r>
    </w:p>
    <w:p w14:paraId="40C5D695" w14:textId="77777777" w:rsidR="002B2524" w:rsidRDefault="002B2524" w:rsidP="002B2524">
      <w:pPr>
        <w:pStyle w:val="Normlbehzs"/>
      </w:pPr>
      <w:r>
        <w:rPr>
          <w:b/>
          <w:bCs/>
        </w:rPr>
        <w:t>Graphetic allographs</w:t>
      </w:r>
      <w:r>
        <w:t xml:space="preserve"> are alternative graphs which do not signify any linguistic information other than that contained in the grapheme, as in Roman |a| - |</w:t>
      </w:r>
      <w:r>
        <w:rPr>
          <w:rFonts w:ascii="Old English Text MT" w:hAnsi="Old English Text MT"/>
        </w:rPr>
        <w:t>a</w:t>
      </w:r>
      <w:r>
        <w:t>| - |</w:t>
      </w:r>
      <w:r>
        <w:rPr>
          <w:i/>
          <w:iCs/>
        </w:rPr>
        <w:t>a</w:t>
      </w:r>
      <w:r>
        <w:t>| and in Devanagari |</w:t>
      </w:r>
      <w:r>
        <w:rPr>
          <w:rStyle w:val="ForeignDevanagariScript"/>
          <w:cs/>
        </w:rPr>
        <w:t>अ</w:t>
      </w:r>
      <w:r>
        <w:t>| - |</w:t>
      </w:r>
      <w:r>
        <w:rPr>
          <w:rStyle w:val="ForeignDevanagariAlt"/>
          <w:rFonts w:asciiTheme="majorBidi" w:hAnsiTheme="majorBidi" w:cstheme="majorBidi"/>
          <w:cs/>
        </w:rPr>
        <w:t>अ</w:t>
      </w:r>
      <w:r>
        <w:t>| - |</w:t>
      </w:r>
      <w:r>
        <w:rPr>
          <w:rStyle w:val="ForeignDevanagariScript"/>
          <w:cs/>
        </w:rPr>
        <w:t>अ</w:t>
      </w:r>
      <w:r>
        <w:t>| or |</w:t>
      </w:r>
      <w:r>
        <w:rPr>
          <w:rStyle w:val="ForeignDevanagariScript"/>
          <w:rFonts w:hint="cs"/>
          <w:cs/>
        </w:rPr>
        <w:t>झ</w:t>
      </w:r>
      <w:r>
        <w:t>| - |</w:t>
      </w:r>
      <w:r>
        <w:rPr>
          <w:rStyle w:val="ForeignDevanagariAlt"/>
          <w:rFonts w:asciiTheme="majorBidi" w:hAnsiTheme="majorBidi" w:cstheme="majorBidi"/>
          <w:cs/>
        </w:rPr>
        <w:t>झ</w:t>
      </w:r>
      <w:r>
        <w:t>| - |</w:t>
      </w:r>
      <w:r>
        <w:rPr>
          <w:rStyle w:val="ForeignDevanagariAlt"/>
          <w:rFonts w:hint="cs"/>
          <w:cs/>
        </w:rPr>
        <w:t>झ</w:t>
      </w:r>
      <w:r>
        <w:t xml:space="preserve">|. The scope of our term ‘graphetic allography’ also includes the trivial variation between instances of a particular graph written in the same hand or printed in the same font, although in other contexts of research it may be useful to treat this most superficial kind of allography separately. The choice between graphetic allographs is </w:t>
      </w:r>
      <w:r>
        <w:rPr>
          <w:i/>
          <w:iCs/>
        </w:rPr>
        <w:t>paradigmatic</w:t>
      </w:r>
      <w:r>
        <w:t xml:space="preserve">, meaning that any one of a set can be freely swapped for any other.  Their alternation may be essentially random, or it may be governed by aesthetic considerations. </w:t>
      </w:r>
    </w:p>
    <w:p w14:paraId="00C5D904" w14:textId="455D086F" w:rsidR="002B2524" w:rsidRDefault="002B2524" w:rsidP="002B2524">
      <w:pPr>
        <w:pStyle w:val="Normlbehzs"/>
      </w:pPr>
      <w:r>
        <w:rPr>
          <w:b/>
          <w:bCs/>
        </w:rPr>
        <w:t>Graphotactic allographs</w:t>
      </w:r>
      <w:r>
        <w:t xml:space="preserve"> are alternative graphs whose occurrence is governed by graphotactic context, as in the |r| of </w:t>
      </w:r>
      <w:r>
        <w:rPr>
          <w:lang w:bidi="sa-IN"/>
        </w:rPr>
        <w:t>|</w:t>
      </w:r>
      <w:r>
        <w:rPr>
          <w:rStyle w:val="ForeignDevanagariScript"/>
          <w:rFonts w:hint="cs"/>
          <w:cs/>
        </w:rPr>
        <w:t>र्क</w:t>
      </w:r>
      <w:r>
        <w:rPr>
          <w:lang w:bidi="sa-IN"/>
        </w:rPr>
        <w:t>|=|</w:t>
      </w:r>
      <w:proofErr w:type="spellStart"/>
      <w:r>
        <w:rPr>
          <w:lang w:bidi="sa-IN"/>
        </w:rPr>
        <w:t>rka</w:t>
      </w:r>
      <w:proofErr w:type="spellEnd"/>
      <w:r>
        <w:rPr>
          <w:lang w:bidi="sa-IN"/>
        </w:rPr>
        <w:t>| and |</w:t>
      </w:r>
      <w:r>
        <w:rPr>
          <w:rStyle w:val="ForeignDevanagariScript"/>
          <w:rFonts w:hint="cs"/>
          <w:cs/>
        </w:rPr>
        <w:t>क्र</w:t>
      </w:r>
      <w:r>
        <w:rPr>
          <w:lang w:bidi="sa-IN"/>
        </w:rPr>
        <w:t>|=|</w:t>
      </w:r>
      <w:proofErr w:type="spellStart"/>
      <w:r>
        <w:rPr>
          <w:lang w:bidi="sa-IN"/>
        </w:rPr>
        <w:t>kra</w:t>
      </w:r>
      <w:proofErr w:type="spellEnd"/>
      <w:r>
        <w:rPr>
          <w:lang w:bidi="sa-IN"/>
        </w:rPr>
        <w:t xml:space="preserve">| or the |u| of </w:t>
      </w:r>
      <w:r>
        <w:t>|</w:t>
      </w:r>
      <w:r>
        <w:rPr>
          <w:rStyle w:val="ForeignDevanagariScript"/>
          <w:rFonts w:hint="cs"/>
          <w:cs/>
        </w:rPr>
        <w:t>कु</w:t>
      </w:r>
      <w:r>
        <w:t>|=|</w:t>
      </w:r>
      <w:proofErr w:type="spellStart"/>
      <w:r>
        <w:t>ku</w:t>
      </w:r>
      <w:proofErr w:type="spellEnd"/>
      <w:r>
        <w:t>| and |</w:t>
      </w:r>
      <w:r>
        <w:rPr>
          <w:rStyle w:val="ForeignDevanagariScript"/>
          <w:rFonts w:hint="cs"/>
          <w:cs/>
        </w:rPr>
        <w:t>रु</w:t>
      </w:r>
      <w:r>
        <w:t>|=|</w:t>
      </w:r>
      <w:proofErr w:type="spellStart"/>
      <w:r>
        <w:t>ru</w:t>
      </w:r>
      <w:proofErr w:type="spellEnd"/>
      <w:r>
        <w:t xml:space="preserve">|. Examples from non-aksharic writing systems might include Greek |σ| and |ς| (allographs for the grapheme &lt;s&gt;, the former being used in medial </w:t>
      </w:r>
      <w:r>
        <w:lastRenderedPageBreak/>
        <w:t xml:space="preserve">positions, the latter in final positions), or the isolated, initial, medial and final forms of Arabic script. The choice between graphotactic allographs is </w:t>
      </w:r>
      <w:r>
        <w:rPr>
          <w:i/>
          <w:iCs/>
        </w:rPr>
        <w:t>syntagmatic</w:t>
      </w:r>
      <w:r>
        <w:t>, meaning that it is determined by the position of the graph in a sequence of other graphs and by the nature of the other graphs in that sequence. Consequently, graphotactic allographs carry implicit information about their surroundings, which may provide clues for reconstructing the context of a legible graph in a damaged inscription. We discuss graphotactic allography further in §</w:t>
      </w:r>
      <w:r>
        <w:fldChar w:fldCharType="begin"/>
      </w:r>
      <w:r>
        <w:instrText xml:space="preserve"> REF _Ref221179449 \r \h </w:instrText>
      </w:r>
      <w:r>
        <w:fldChar w:fldCharType="separate"/>
      </w:r>
      <w:r w:rsidR="009B1F96">
        <w:rPr>
          <w:b/>
          <w:bCs/>
          <w:lang w:val="hu-HU"/>
        </w:rPr>
        <w:t>Hiba! A hivatkozási forrás nem található.</w:t>
      </w:r>
      <w:r>
        <w:fldChar w:fldCharType="end"/>
      </w:r>
      <w:r w:rsidR="00933D19">
        <w:t xml:space="preserve"> below</w:t>
      </w:r>
      <w:r>
        <w:t>.</w:t>
      </w:r>
    </w:p>
    <w:p w14:paraId="41231B7C" w14:textId="77777777" w:rsidR="002B2524" w:rsidRDefault="002B2524" w:rsidP="002B2524">
      <w:pPr>
        <w:pStyle w:val="Normlbehzs"/>
        <w:rPr>
          <w:lang w:bidi="sa-IN"/>
        </w:rPr>
      </w:pPr>
      <w:r>
        <w:t xml:space="preserve">Finally, </w:t>
      </w:r>
      <w:r>
        <w:rPr>
          <w:b/>
          <w:bCs/>
        </w:rPr>
        <w:t>graphemic allographs</w:t>
      </w:r>
      <w:r>
        <w:t xml:space="preserve"> are alternative graphs which typically signify linguistic information in addition to, and at a different level than, that inherent in the grapheme, as in Devanagari |r| in |</w:t>
      </w:r>
      <w:r>
        <w:rPr>
          <w:rStyle w:val="ForeignDevanagariScript"/>
          <w:rFonts w:hint="cs"/>
          <w:cs/>
        </w:rPr>
        <w:t>र</w:t>
      </w:r>
      <w:r>
        <w:rPr>
          <w:lang w:bidi="sa-IN"/>
        </w:rPr>
        <w:t>| (|versus |r| in |</w:t>
      </w:r>
      <w:r>
        <w:rPr>
          <w:rStyle w:val="ForeignDevanagariScript"/>
          <w:rFonts w:hint="cs"/>
          <w:cs/>
        </w:rPr>
        <w:t>र्क</w:t>
      </w:r>
      <w:r>
        <w:rPr>
          <w:lang w:bidi="sa-IN"/>
        </w:rPr>
        <w:t>| and |</w:t>
      </w:r>
      <w:r>
        <w:rPr>
          <w:rStyle w:val="ForeignDevanagariScript"/>
          <w:rFonts w:hint="cs"/>
          <w:cs/>
        </w:rPr>
        <w:t>क्र</w:t>
      </w:r>
      <w:r>
        <w:rPr>
          <w:lang w:bidi="sa-IN"/>
        </w:rPr>
        <w:t xml:space="preserve">|) or |u| in </w:t>
      </w:r>
      <w:r>
        <w:t>|</w:t>
      </w:r>
      <w:r>
        <w:rPr>
          <w:rStyle w:val="ForeignDevanagariScript"/>
          <w:cs/>
        </w:rPr>
        <w:t>उ</w:t>
      </w:r>
      <w:r>
        <w:t>| versus (|u| in |</w:t>
      </w:r>
      <w:r>
        <w:rPr>
          <w:rStyle w:val="ForeignDevanagariScript"/>
          <w:rFonts w:hint="cs"/>
          <w:cs/>
        </w:rPr>
        <w:t>कु</w:t>
      </w:r>
      <w:r>
        <w:t>| and |</w:t>
      </w:r>
      <w:r>
        <w:rPr>
          <w:rStyle w:val="ForeignDevanagariScript"/>
          <w:rFonts w:hint="cs"/>
          <w:cs/>
        </w:rPr>
        <w:t>रु</w:t>
      </w:r>
      <w:r>
        <w:t>|), and in Bengali |t| in |</w:t>
      </w:r>
      <w:r>
        <w:rPr>
          <w:rStyle w:val="ForeignDevanagariScript"/>
          <w:rFonts w:cs="Vrinda" w:hint="cs"/>
          <w:cs/>
          <w:lang w:bidi="bn-IN"/>
        </w:rPr>
        <w:t>ত</w:t>
      </w:r>
      <w:r>
        <w:t>|</w:t>
      </w:r>
      <w:r>
        <w:rPr>
          <w:lang w:bidi="sa-IN"/>
        </w:rPr>
        <w:t>=|ta|</w:t>
      </w:r>
      <w:r>
        <w:t xml:space="preserve"> versus |</w:t>
      </w:r>
      <w:r>
        <w:rPr>
          <w:rStyle w:val="ForeignBengaliScript"/>
          <w:rFonts w:ascii="Nirmala UI" w:hAnsi="Nirmala UI" w:cs="Nirmala UI" w:hint="cs"/>
          <w:cs/>
        </w:rPr>
        <w:t>ৎ</w:t>
      </w:r>
      <w:r>
        <w:t xml:space="preserve">| </w:t>
      </w:r>
      <w:r>
        <w:rPr>
          <w:lang w:bidi="sa-IN"/>
        </w:rPr>
        <w:t>(final |t|)</w:t>
      </w:r>
      <w:r>
        <w:t xml:space="preserve">. The distinction between upper and lower case (e.g. Roman |a| versus |A|) is also a case of graphemic allography in our view, although the additional linguistic information carried in these allographs is of course different from that represented by our Indic examples. The choice between graphemic allographs is neither free and random, nor deterministic on the basis of graphotactic context. Instead, it is driven by linguistic context pertaining to a level other than that represented in the graphemes themselves. Consider the Sanskrit words </w:t>
      </w:r>
      <w:r>
        <w:rPr>
          <w:rStyle w:val="Foreign"/>
        </w:rPr>
        <w:t>kr̥tam etat</w:t>
      </w:r>
      <w:r>
        <w:t xml:space="preserve"> written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 Both are legitimate alternatives in the writing system, but the former carries additional linguistic information: it implies a pause (and hence, a syntactical or semantic boundary analogous to that expressed by punctuation and/or spacing) between the two words. Likewise, the use of a Roman capital letter instead of a lowercase one can, among other things, indicate the beginning of a sentence or the beginning of a proper name.</w:t>
      </w:r>
    </w:p>
    <w:p w14:paraId="7AE24441" w14:textId="77777777" w:rsidR="002B2524" w:rsidRDefault="002B2524" w:rsidP="002B2524">
      <w:pPr>
        <w:pStyle w:val="Normlbehzs"/>
      </w:pPr>
      <w:r>
        <w:t xml:space="preserve">As usual, our definitions leave us with fuzzy borderline cases. To be sure, practically any graphic feature can be a </w:t>
      </w:r>
      <w:r>
        <w:rPr>
          <w:i/>
          <w:iCs/>
        </w:rPr>
        <w:t>potential</w:t>
      </w:r>
      <w:r>
        <w:t xml:space="preserve"> carrier of additional linguistic (or quasi-linguistic) information, and thus have a graphemic role. Switching to a different graph inventory — such as italics for emphasis in a Roman text, Grantha for a Sanskrit word in a Tamil text, or a more ornate script for the royal signature on an Indic inscription — often does have a graphemic function. With </w:t>
      </w:r>
      <w:proofErr w:type="spellStart"/>
      <w:r>
        <w:t>Meletis</w:t>
      </w:r>
      <w:proofErr w:type="spellEnd"/>
      <w:r>
        <w:t xml:space="preserve"> </w:t>
      </w:r>
      <w:r>
        <w:fldChar w:fldCharType="begin"/>
      </w:r>
      <w:r>
        <w:instrText xml:space="preserve"> ADDIN ZOTERO_ITEM CSL_CITATION {"citationID":"lN3vxjir","properties":{"formattedCitation":"(2020b, 256\\uc0\\u8211{}57)","plainCitation":"(2020b, 256–57)","noteIndex":0},"citationItems":[{"id":41112,"uris":["http://zotero.org/groups/1633743/items/2FVI2WXH"],"itemData":{"id":41112,"type":"article-journal","container-title":"Open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68"/>
      </w:r>
      <w:r>
        <w:t xml:space="preserve"> Epigraphic examples of graphetic allography on or below the level of segments include the use of alternate glyphs (e.g. a northern-class Middle Brāhmī |ma| in one spot while other instances of that grapheme in the same inscription are southern-class glyphs; or the use of a cursive form of |lo| while other instances of that grapheme involve a separable consonant base and vowel marker), as well as the use of alternate glyph composition (e.g. the conjunct character &lt;rya&gt; written with the body allograph of |r| and a subscript |y| instead of the standard superscript |r| and body |y|). The semantic implications of such variation, if any, are vague and unlikely to be expressible in terms of language. On the whole, therefore, the only phenomenon we recognise as graphemic allography in the Indic writing system is the alternation of in-</w:t>
      </w:r>
      <w:proofErr w:type="spellStart"/>
      <w:r>
        <w:rPr>
          <w:rStyle w:val="Foreign"/>
        </w:rPr>
        <w:t>akṣara</w:t>
      </w:r>
      <w:proofErr w:type="spellEnd"/>
      <w:r>
        <w:t xml:space="preserve"> allographs with independent allographs.</w:t>
      </w:r>
    </w:p>
    <w:p w14:paraId="55615F9B" w14:textId="77777777" w:rsidR="002B2524" w:rsidRDefault="002B2524" w:rsidP="002B2524">
      <w:pPr>
        <w:pStyle w:val="Cmsor4"/>
      </w:pPr>
      <w:bookmarkStart w:id="116" w:name="_Hlk198560684"/>
      <w:bookmarkStart w:id="117" w:name="_Ref221284926"/>
      <w:bookmarkStart w:id="118" w:name="_Ref221286107"/>
      <w:bookmarkStart w:id="119" w:name="_Ref221286821"/>
      <w:bookmarkStart w:id="120" w:name="_Toc221291431"/>
      <w:r>
        <w:t>Graphotactic allography above the level of graphs</w:t>
      </w:r>
      <w:bookmarkEnd w:id="117"/>
      <w:bookmarkEnd w:id="118"/>
      <w:bookmarkEnd w:id="119"/>
      <w:bookmarkEnd w:id="120"/>
    </w:p>
    <w:p w14:paraId="139DB007" w14:textId="718EF7A7" w:rsidR="002B2524" w:rsidRDefault="002B2524" w:rsidP="002B2524">
      <w:r>
        <w:t>Graphotactic allography is most relevant to us because of the systematic alternation of independent and in-</w:t>
      </w:r>
      <w:proofErr w:type="spellStart"/>
      <w:r>
        <w:rPr>
          <w:rStyle w:val="Foreign"/>
        </w:rPr>
        <w:t>akṣara</w:t>
      </w:r>
      <w:proofErr w:type="spellEnd"/>
      <w:r>
        <w:t xml:space="preserve"> graphs in aksharic writing systems. However, we find that the idea of graphotactic allography can be usefully extended to cases where graphotactic context requires or favours certain allographic formations at levels above that of individual graphs. In aksharic writing systems, this can explain the occurrence of special glyphs such as Devanagari </w:t>
      </w:r>
      <w:r>
        <w:rPr>
          <w:lang w:bidi="sa-IN"/>
        </w:rPr>
        <w:t>|</w:t>
      </w:r>
      <w:r>
        <w:rPr>
          <w:rStyle w:val="ForeignDevanagariScript"/>
          <w:rFonts w:hint="eastAsia"/>
          <w:cs/>
        </w:rPr>
        <w:t>क्ष</w:t>
      </w:r>
      <w:r>
        <w:t>|</w:t>
      </w:r>
      <w:r w:rsidR="00933D19">
        <w:t>=|</w:t>
      </w:r>
      <w:proofErr w:type="spellStart"/>
      <w:r>
        <w:t>kṣa</w:t>
      </w:r>
      <w:proofErr w:type="spellEnd"/>
      <w:r w:rsidR="00933D19">
        <w:t>|</w:t>
      </w:r>
      <w:r w:rsidR="00CA2AA2" w:rsidRPr="00CA2AA2">
        <w:t xml:space="preserve"> </w:t>
      </w:r>
      <w:r w:rsidR="00CA2AA2">
        <w:t xml:space="preserve">and </w:t>
      </w:r>
      <w:r w:rsidR="00CA2AA2">
        <w:rPr>
          <w:lang w:bidi="sa-IN"/>
        </w:rPr>
        <w:t>|</w:t>
      </w:r>
      <w:r w:rsidR="00CA2AA2">
        <w:rPr>
          <w:rStyle w:val="ForeignDevanagariScript"/>
          <w:rFonts w:hint="cs"/>
          <w:cs/>
          <w:lang w:bidi="sa-IN"/>
        </w:rPr>
        <w:t>ज्ञ</w:t>
      </w:r>
      <w:r w:rsidR="00CA2AA2">
        <w:t>|=|</w:t>
      </w:r>
      <w:proofErr w:type="spellStart"/>
      <w:r w:rsidR="00CA2AA2">
        <w:t>jña</w:t>
      </w:r>
      <w:proofErr w:type="spellEnd"/>
      <w:r w:rsidR="00CA2AA2">
        <w:t>|</w:t>
      </w:r>
      <w:r>
        <w:t>, which are graphetically simplex (i.e. they cannot be analysed into graphic elements) while being graphemically complex (and not only because of the presence of the inherent vowel, discussed in §</w:t>
      </w:r>
      <w:r>
        <w:fldChar w:fldCharType="begin"/>
      </w:r>
      <w:r>
        <w:instrText xml:space="preserve"> REF _Ref221181689 \r \h </w:instrText>
      </w:r>
      <w:r>
        <w:fldChar w:fldCharType="separate"/>
      </w:r>
      <w:r w:rsidR="009B1F96">
        <w:t>2.4.3</w:t>
      </w:r>
      <w:r>
        <w:fldChar w:fldCharType="end"/>
      </w:r>
      <w:r>
        <w:t xml:space="preserve"> above). Additionally, it seems to be a suitable way to deal with cases </w:t>
      </w:r>
      <w:r>
        <w:lastRenderedPageBreak/>
        <w:t>in alphabetic writing systems written in cursive handwriting or with typographic ligatures such as |</w:t>
      </w:r>
      <w:r>
        <w:rPr>
          <w:rFonts w:ascii="Cardo" w:hAnsi="Cardo"/>
        </w:rPr>
        <w:t>ﬁ</w:t>
      </w:r>
      <w:r>
        <w:t>| and |</w:t>
      </w:r>
      <w:r>
        <w:rPr>
          <w:rFonts w:ascii="Cardo" w:hAnsi="Cardo"/>
        </w:rPr>
        <w:t>ﬃ</w:t>
      </w:r>
      <w:r>
        <w:t>|, where certain sequences of graphs combine into a visual whole involving special forms of the individual graphs.</w:t>
      </w:r>
    </w:p>
    <w:p w14:paraId="2376B38B" w14:textId="190AB5F4" w:rsidR="002B2524" w:rsidRDefault="002B2524" w:rsidP="002B2524">
      <w:pPr>
        <w:pStyle w:val="Normlbehzs"/>
      </w:pPr>
      <w:r>
        <w:t xml:space="preserve">It would be theoretically possible to perceive </w:t>
      </w:r>
      <w:r w:rsidR="002A3452">
        <w:t>higher</w:t>
      </w:r>
      <w:r>
        <w:t xml:space="preserve">-level graphotactic allographs like </w:t>
      </w:r>
      <w:r>
        <w:rPr>
          <w:lang w:bidi="sa-IN"/>
        </w:rPr>
        <w:t>|</w:t>
      </w:r>
      <w:r>
        <w:rPr>
          <w:rStyle w:val="ForeignDevanagariScript"/>
          <w:rFonts w:hint="eastAsia"/>
          <w:cs/>
        </w:rPr>
        <w:t>क्ष</w:t>
      </w:r>
      <w:r>
        <w:t>| as syllabographic graphemes in an otherwise aksharic systems, and to perceive sequence-level graphotactic allographs like |</w:t>
      </w:r>
      <w:r>
        <w:rPr>
          <w:rFonts w:ascii="Cardo" w:hAnsi="Cardo"/>
        </w:rPr>
        <w:t>ﬁ</w:t>
      </w:r>
      <w:r>
        <w:t>| as complex characters in an otherwise alphabetic system.</w:t>
      </w:r>
      <w:r w:rsidR="00AE66B7">
        <w:rPr>
          <w:rStyle w:val="Lbjegyzet-hivatkozs"/>
        </w:rPr>
        <w:footnoteReference w:id="69"/>
      </w:r>
      <w:r>
        <w:t xml:space="preserve"> However, just as in the case of the inherent vowel of aksharic systems (§</w:t>
      </w:r>
      <w:r>
        <w:fldChar w:fldCharType="begin"/>
      </w:r>
      <w:r>
        <w:instrText xml:space="preserve"> REF _Ref221182383 \r \h </w:instrText>
      </w:r>
      <w:r>
        <w:fldChar w:fldCharType="separate"/>
      </w:r>
      <w:r w:rsidR="009B1F96">
        <w:t>2.3.2</w:t>
      </w:r>
      <w:r>
        <w:fldChar w:fldCharType="end"/>
      </w:r>
      <w:r>
        <w:t>), we prefer to interpret all features of a writing system at the given system’s dominant level of representational mapping.</w:t>
      </w:r>
      <w:r w:rsidR="002A3452">
        <w:t xml:space="preserve"> Additionally, higher</w:t>
      </w:r>
      <w:r w:rsidR="002A3452">
        <w:t xml:space="preserve">-level graphotactic allography does not necessarily </w:t>
      </w:r>
      <w:r w:rsidR="002A3452">
        <w:t xml:space="preserve">produce </w:t>
      </w:r>
      <w:r w:rsidR="002A3452">
        <w:t xml:space="preserve">graphetic simplicity; in Devanagari </w:t>
      </w:r>
      <w:r w:rsidR="002A3452">
        <w:rPr>
          <w:lang w:bidi="sa-IN"/>
        </w:rPr>
        <w:t>|</w:t>
      </w:r>
      <w:r w:rsidR="002A3452">
        <w:rPr>
          <w:rStyle w:val="ForeignDevanagariScript"/>
          <w:rFonts w:hint="cs"/>
          <w:cs/>
          <w:lang w:bidi="sa-IN"/>
        </w:rPr>
        <w:t>श्र</w:t>
      </w:r>
      <w:r w:rsidR="002A3452">
        <w:t>|=|</w:t>
      </w:r>
      <w:proofErr w:type="spellStart"/>
      <w:r w:rsidR="002A3452">
        <w:t>śra</w:t>
      </w:r>
      <w:proofErr w:type="spellEnd"/>
      <w:r w:rsidR="002A3452">
        <w:t>|, for instance, the graphs for |ś| and |r| are isolable even though neither is identical to the base graph for these graphemes. The graphetically simplex graphotactic allographs are palaeographically derivable from graphetically complex forms, and are thus just an unusual combination of the standard rules and processes of the writing system, not a special case requiring separate rules.</w:t>
      </w:r>
      <w:r>
        <w:t xml:space="preserve"> We therefore advance that the relevant graphemes are individually present in such graphetically simplex </w:t>
      </w:r>
      <w:proofErr w:type="spellStart"/>
      <w:r>
        <w:rPr>
          <w:rStyle w:val="Foreign"/>
        </w:rPr>
        <w:t>akṣara</w:t>
      </w:r>
      <w:r>
        <w:t>s</w:t>
      </w:r>
      <w:proofErr w:type="spellEnd"/>
      <w:r>
        <w:t>,</w:t>
      </w:r>
      <w:bookmarkStart w:id="121" w:name="_Ref198651090"/>
      <w:r>
        <w:rPr>
          <w:rStyle w:val="Lbjegyzet-hivatkozs"/>
        </w:rPr>
        <w:footnoteReference w:id="70"/>
      </w:r>
      <w:bookmarkEnd w:id="121"/>
      <w:r>
        <w:t xml:space="preserve"> and that</w:t>
      </w:r>
      <w:r w:rsidR="002A3452">
        <w:t>, analogously,</w:t>
      </w:r>
      <w:r>
        <w:t xml:space="preserve"> the cursive or ligated units of alphabetic writing systems are series of simplex characters rather than complex characters.</w:t>
      </w:r>
    </w:p>
    <w:p w14:paraId="348815D5" w14:textId="77777777" w:rsidR="002B2524" w:rsidRDefault="002B2524" w:rsidP="002B2524">
      <w:pPr>
        <w:pStyle w:val="Cmsor3"/>
      </w:pPr>
      <w:bookmarkStart w:id="122" w:name="_Ref221265726"/>
      <w:bookmarkStart w:id="123" w:name="_Toc221291432"/>
      <w:r>
        <w:t>Homography</w:t>
      </w:r>
      <w:bookmarkEnd w:id="122"/>
      <w:bookmarkEnd w:id="123"/>
    </w:p>
    <w:p w14:paraId="63BA5848" w14:textId="6B795AA4" w:rsidR="002B2524" w:rsidRDefault="002B2524" w:rsidP="002B2524">
      <w:r>
        <w:t>In our quick terminological sketch (§</w:t>
      </w:r>
      <w:r>
        <w:fldChar w:fldCharType="begin"/>
      </w:r>
      <w:r>
        <w:instrText xml:space="preserve"> REF _Ref221113787 \r \h </w:instrText>
      </w:r>
      <w:r>
        <w:fldChar w:fldCharType="separate"/>
      </w:r>
      <w:r w:rsidR="009B1F96">
        <w:t>2.1</w:t>
      </w:r>
      <w:r>
        <w:fldChar w:fldCharType="end"/>
      </w:r>
      <w:r>
        <w:t>) we have defined homography as a situation where two graphic entities are visually identical, but signify different things. Homography may take place at the level of words: for instance, English ‘read’ (present tense) and ‘read’ (past tense) are homographs, as they consist of the same graphs, but have different meanings. This kind of homography has no relevance to transliteration, because it also involves the same sequence of graphemes, and the difference becomes manifest only in the mapping of graphemes to phonemes and to meaning. However, full or partial homography can also involve graphs and glyphs, where the difference between homographs becomes manifest in the corresponding graphemes.</w:t>
      </w:r>
    </w:p>
    <w:p w14:paraId="7ED99C11" w14:textId="77777777" w:rsidR="002B2524" w:rsidRDefault="002B2524" w:rsidP="002B2524">
      <w:pPr>
        <w:pStyle w:val="Normlbehzs"/>
      </w:pPr>
      <w:r>
        <w:t>The scripts we work with employ a relatively limited repertoire of graphic elements. Each combination of these elements into graphs, graph sequences, glyphs and glyph sequences sits in a fuzzy cloud of allographs, and some of these clouds overlap. Examples include Roman |l| - |I| - |1| (lowercase L, uppercase I and the numeral one) or |O| - |0| (the letter O and the digit zero) at the level of graphs, and (especially handwritten) Roman |</w:t>
      </w:r>
      <w:r>
        <w:rPr>
          <w:i/>
          <w:iCs/>
        </w:rPr>
        <w:t>k</w:t>
      </w:r>
      <w:r>
        <w:t>| - |</w:t>
      </w:r>
      <w:r>
        <w:rPr>
          <w:i/>
          <w:iCs/>
        </w:rPr>
        <w:t>lc</w:t>
      </w:r>
      <w:r>
        <w:t>| or |</w:t>
      </w:r>
      <w:r>
        <w:rPr>
          <w:i/>
          <w:iCs/>
        </w:rPr>
        <w:t>nu</w:t>
      </w:r>
      <w:r>
        <w:t>| - |</w:t>
      </w:r>
      <w:r>
        <w:rPr>
          <w:i/>
          <w:iCs/>
        </w:rPr>
        <w:t>un</w:t>
      </w:r>
      <w:r>
        <w:t>|, or Devanagari  |</w:t>
      </w:r>
      <w:r>
        <w:rPr>
          <w:rStyle w:val="ForeignDevanagariScript"/>
          <w:rFonts w:hint="cs"/>
          <w:cs/>
        </w:rPr>
        <w:t>ख</w:t>
      </w:r>
      <w:r>
        <w:t>|=|kha| - |</w:t>
      </w:r>
      <w:r>
        <w:rPr>
          <w:rStyle w:val="ForeignDevanagariScript"/>
          <w:rFonts w:hint="cs"/>
          <w:cs/>
        </w:rPr>
        <w:t>रव</w:t>
      </w:r>
      <w:r>
        <w:t>|=|</w:t>
      </w:r>
      <w:proofErr w:type="spellStart"/>
      <w:r>
        <w:t>rava</w:t>
      </w:r>
      <w:proofErr w:type="spellEnd"/>
      <w:r>
        <w:t>|.</w:t>
      </w:r>
      <w:r>
        <w:rPr>
          <w:rStyle w:val="Lbjegyzet-hivatkozs"/>
        </w:rPr>
        <w:footnoteReference w:id="71"/>
      </w:r>
      <w:r>
        <w:t xml:space="preserve"> As a result, the graphemic interpretation of graphs sometimes requires input from context.</w:t>
      </w:r>
    </w:p>
    <w:p w14:paraId="7D45372D" w14:textId="77777777" w:rsidR="002B2524" w:rsidRDefault="002B2524" w:rsidP="002B2524">
      <w:pPr>
        <w:pStyle w:val="Cmsor3"/>
        <w:rPr>
          <w:lang w:bidi="sa-IN"/>
        </w:rPr>
      </w:pPr>
      <w:bookmarkStart w:id="124" w:name="_Toc221291433"/>
      <w:bookmarkEnd w:id="116"/>
      <w:r>
        <w:rPr>
          <w:lang w:bidi="sa-IN"/>
        </w:rPr>
        <w:t>Polygraphy</w:t>
      </w:r>
      <w:bookmarkEnd w:id="124"/>
    </w:p>
    <w:p w14:paraId="6362B50D" w14:textId="65AD87FF" w:rsidR="002B2524" w:rsidRDefault="002B2524" w:rsidP="002B2524">
      <w:r>
        <w:rPr>
          <w:lang w:bidi="sa-IN"/>
        </w:rPr>
        <w:t>Many writing systems</w:t>
      </w:r>
      <w:r>
        <w:rPr>
          <w:rStyle w:val="Lbjegyzet-hivatkozs"/>
          <w:lang w:bidi="sa-IN"/>
        </w:rPr>
        <w:footnoteReference w:id="72"/>
      </w:r>
      <w:r>
        <w:rPr>
          <w:lang w:bidi="sa-IN"/>
        </w:rPr>
        <w:t xml:space="preserve"> employ established sequences of signs with a conventionally associated graphemic function, such as English |</w:t>
      </w:r>
      <w:proofErr w:type="spellStart"/>
      <w:r>
        <w:t>sh</w:t>
      </w:r>
      <w:proofErr w:type="spellEnd"/>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Polygraphs are common in alphabetic writing systems, though rare in other phonographic systems</w:t>
      </w:r>
      <w:bookmarkStart w:id="125" w:name="_Ref202267690"/>
      <w:r>
        <w:t>,</w:t>
      </w:r>
      <w:r>
        <w:rPr>
          <w:rStyle w:val="Lbjegyzet-hivatkozs"/>
        </w:rPr>
        <w:footnoteReference w:id="73"/>
      </w:r>
      <w:bookmarkEnd w:id="125"/>
      <w:r>
        <w:t xml:space="preserve"> and have been recognised as graphemes in some approaches.</w:t>
      </w:r>
      <w:r>
        <w:rPr>
          <w:rStyle w:val="Lbjegyzet-hivatkozs"/>
        </w:rPr>
        <w:footnoteReference w:id="74"/>
      </w:r>
      <w:r>
        <w:t xml:space="preserve"> Our definition of the grapheme as a minimal unit </w:t>
      </w:r>
      <w:r>
        <w:lastRenderedPageBreak/>
        <w:t>(§</w:t>
      </w:r>
      <w:r>
        <w:fldChar w:fldCharType="begin"/>
      </w:r>
      <w:r>
        <w:instrText xml:space="preserve"> REF _Ref220683554 \r \h </w:instrText>
      </w:r>
      <w:r>
        <w:fldChar w:fldCharType="separate"/>
      </w:r>
      <w:r w:rsidR="009B1F96">
        <w:rPr>
          <w:b/>
          <w:bCs/>
          <w:lang w:val="hu-HU"/>
        </w:rPr>
        <w:t>Hiba! A hivatkozási forrás nem található.</w:t>
      </w:r>
      <w:r>
        <w:fldChar w:fldCharType="end"/>
      </w:r>
      <w:r>
        <w:t>) precludes this: polygraphs can always be broken down into individual graphemes (such as &lt;s&gt; and &lt;h&gt;) belonging to the same domain of analytic interest. The phenomenon that these graphemes together correspond to a single phoneme is a matter of complicated grapheme to phoneme mapping.</w:t>
      </w:r>
    </w:p>
    <w:p w14:paraId="706F74BE" w14:textId="57C7285D" w:rsidR="00117379" w:rsidRDefault="000310AB" w:rsidP="009B1F96">
      <w:pPr>
        <w:pStyle w:val="Cmsor3"/>
      </w:pPr>
      <w:bookmarkStart w:id="126" w:name="_Ref221286003"/>
      <w:bookmarkStart w:id="127" w:name="_Ref221288598"/>
      <w:bookmarkStart w:id="128" w:name="_Ref221290180"/>
      <w:bookmarkStart w:id="129" w:name="_Toc221291434"/>
      <w:r>
        <w:t xml:space="preserve">Ambivalent </w:t>
      </w:r>
      <w:r w:rsidR="00AA1399">
        <w:t>classification</w:t>
      </w:r>
      <w:bookmarkEnd w:id="126"/>
      <w:bookmarkEnd w:id="127"/>
      <w:bookmarkEnd w:id="128"/>
      <w:bookmarkEnd w:id="129"/>
    </w:p>
    <w:p w14:paraId="681F03AE" w14:textId="4DF5F7A6" w:rsidR="000310AB" w:rsidRDefault="000310AB" w:rsidP="009B1F96">
      <w:r>
        <w:t xml:space="preserve">Every now and then, real-life writing systems </w:t>
      </w:r>
      <w:r>
        <w:t>inevitably exhibit a smooth transiti</w:t>
      </w:r>
      <w:r>
        <w:t>on from</w:t>
      </w:r>
      <w:r>
        <w:t xml:space="preserve"> the class of complex glyphs</w:t>
      </w:r>
      <w:r>
        <w:t xml:space="preserve"> </w:t>
      </w:r>
      <w:r>
        <w:t>to sequences of discrete glyphs</w:t>
      </w:r>
      <w:r w:rsidRPr="000310AB">
        <w:t xml:space="preserve"> </w:t>
      </w:r>
      <w:r>
        <w:t>on one side, and to simplex glyphs</w:t>
      </w:r>
      <w:r w:rsidRPr="000310AB">
        <w:t xml:space="preserve"> </w:t>
      </w:r>
      <w:r>
        <w:t xml:space="preserve">on the other side. </w:t>
      </w:r>
      <w:r>
        <w:t>I</w:t>
      </w:r>
      <w:r>
        <w:t xml:space="preserve">t can </w:t>
      </w:r>
      <w:r>
        <w:t xml:space="preserve">therefore </w:t>
      </w:r>
      <w:r>
        <w:t>be difficult on one side to decide whether a certain sequence of graphemes should be interpreted as one character or several, and on the other side to judge whether a certain character should be interpreted as a single grapheme or several.</w:t>
      </w:r>
      <w:r>
        <w:t xml:space="preserve"> We have no choice but to live with the fact that our </w:t>
      </w:r>
      <w:r>
        <w:t xml:space="preserve">analytical constructs are not always an ideal fit for </w:t>
      </w:r>
      <w:r>
        <w:t xml:space="preserve">the </w:t>
      </w:r>
      <w:r>
        <w:t xml:space="preserve">ground truth, especially when a writing system in the broad sense is considered with an extensive diachronic and/or synchronic </w:t>
      </w:r>
      <w:r w:rsidR="0099394C">
        <w:t>scope</w:t>
      </w:r>
      <w:r>
        <w:t>.</w:t>
      </w:r>
    </w:p>
    <w:p w14:paraId="4E8C1CF6" w14:textId="77777777" w:rsidR="00453789" w:rsidRDefault="000310AB" w:rsidP="009B1F96">
      <w:pPr>
        <w:pStyle w:val="Normlbehzs"/>
      </w:pPr>
      <w:r>
        <w:t>F</w:t>
      </w:r>
      <w:r>
        <w:t xml:space="preserve">uzzy boundaries are </w:t>
      </w:r>
      <w:r>
        <w:t>conspicuous</w:t>
      </w:r>
      <w:r>
        <w:t xml:space="preserve"> in alphabetic writing systems, with spectra such as |</w:t>
      </w:r>
      <w:proofErr w:type="spellStart"/>
      <w:r>
        <w:t>oe</w:t>
      </w:r>
      <w:proofErr w:type="spellEnd"/>
      <w:r>
        <w:t>| - |œ| - |oͤ| - |ö| from sequence to complex glyph to simplex glyph with diacritical mark, and [</w:t>
      </w:r>
      <w:proofErr w:type="spellStart"/>
      <w:r>
        <w:t>sz</w:t>
      </w:r>
      <w:proofErr w:type="spellEnd"/>
      <w:r>
        <w:t>] - |</w:t>
      </w:r>
      <w:proofErr w:type="spellStart"/>
      <w:r>
        <w:t>ſʒ</w:t>
      </w:r>
      <w:proofErr w:type="spellEnd"/>
      <w:r>
        <w:t>| - |ß| from sequence to simplex glyph.</w:t>
      </w:r>
      <w:r>
        <w:t xml:space="preserve"> The tilde |◌̃|</w:t>
      </w:r>
      <w:r>
        <w:t xml:space="preserve"> </w:t>
      </w:r>
      <w:r>
        <w:t xml:space="preserve">as a diacritical mark </w:t>
      </w:r>
      <w:r w:rsidR="0099394C">
        <w:t>indicating nasalisation is sometimes a small |</w:t>
      </w:r>
      <w:r w:rsidR="0099394C" w:rsidRPr="0099394C">
        <w:rPr>
          <w:vertAlign w:val="superscript"/>
        </w:rPr>
        <w:t>n</w:t>
      </w:r>
      <w:r w:rsidR="0099394C">
        <w:t>| written above another letter. Such variations fall outside our purview, but we believe that the intermediate forms could be analysed both as single graphemes and as complex characters, and that this must be judged according to the domain of analytic interest.</w:t>
      </w:r>
    </w:p>
    <w:p w14:paraId="0D5F7814" w14:textId="1595E8A6" w:rsidR="000310AB" w:rsidRPr="00DC18AC" w:rsidRDefault="000310AB" w:rsidP="009B1F96">
      <w:pPr>
        <w:pStyle w:val="Normlbehzs"/>
      </w:pPr>
      <w:r>
        <w:t xml:space="preserve">In Indic writing systems, </w:t>
      </w:r>
      <w:r w:rsidR="00DC18AC">
        <w:t xml:space="preserve">special </w:t>
      </w:r>
      <w:r>
        <w:t xml:space="preserve">conjuncts such as </w:t>
      </w:r>
      <w:r>
        <w:rPr>
          <w:lang w:bidi="sa-IN"/>
        </w:rPr>
        <w:t>|</w:t>
      </w:r>
      <w:r>
        <w:rPr>
          <w:rStyle w:val="ForeignDevanagariScript"/>
          <w:rFonts w:hint="eastAsia"/>
          <w:cs/>
        </w:rPr>
        <w:t>क्ष</w:t>
      </w:r>
      <w:r>
        <w:t>|=|</w:t>
      </w:r>
      <w:proofErr w:type="spellStart"/>
      <w:r>
        <w:t>kṣa</w:t>
      </w:r>
      <w:proofErr w:type="spellEnd"/>
      <w:r>
        <w:t xml:space="preserve">| and </w:t>
      </w:r>
      <w:r>
        <w:rPr>
          <w:lang w:bidi="sa-IN"/>
        </w:rPr>
        <w:t>|</w:t>
      </w:r>
      <w:r>
        <w:rPr>
          <w:rStyle w:val="ForeignDevanagariScript"/>
          <w:rFonts w:hint="cs"/>
          <w:cs/>
          <w:lang w:bidi="sa-IN"/>
        </w:rPr>
        <w:t>ज्ञ</w:t>
      </w:r>
      <w:r>
        <w:t>|=|</w:t>
      </w:r>
      <w:proofErr w:type="spellStart"/>
      <w:r>
        <w:t>jña</w:t>
      </w:r>
      <w:proofErr w:type="spellEnd"/>
      <w:r>
        <w:t xml:space="preserve">| are sometimes added to alphabetic lists, implying that they are perceived </w:t>
      </w:r>
      <w:r w:rsidR="00453789">
        <w:t xml:space="preserve">by at least some of their users </w:t>
      </w:r>
      <w:r>
        <w:t>as simplex glyphs</w:t>
      </w:r>
      <w:r w:rsidR="00453789">
        <w:t>. We nonetheless feel that they are best fitted into the system as</w:t>
      </w:r>
      <w:r w:rsidR="00DC18AC">
        <w:t xml:space="preserve"> graphetically simplex</w:t>
      </w:r>
      <w:r w:rsidR="00453789">
        <w:t xml:space="preserve"> </w:t>
      </w:r>
      <w:r>
        <w:t>graphotactic allographs of complex glyphs (</w:t>
      </w:r>
      <w:r w:rsidR="00453789">
        <w:t xml:space="preserve">as addressed in </w:t>
      </w:r>
      <w:r>
        <w:t>§</w:t>
      </w:r>
      <w:r>
        <w:fldChar w:fldCharType="begin"/>
      </w:r>
      <w:r>
        <w:instrText xml:space="preserve"> REF _Ref221286821 \r \h </w:instrText>
      </w:r>
      <w:r>
        <w:fldChar w:fldCharType="separate"/>
      </w:r>
      <w:r w:rsidR="009B1F96">
        <w:t>2.5.1.1</w:t>
      </w:r>
      <w:r>
        <w:fldChar w:fldCharType="end"/>
      </w:r>
      <w:r>
        <w:t>)</w:t>
      </w:r>
      <w:r w:rsidR="00453789">
        <w:t xml:space="preserve">. The </w:t>
      </w:r>
      <w:r w:rsidR="00453789">
        <w:rPr>
          <w:rStyle w:val="Foreign"/>
        </w:rPr>
        <w:t>virāma</w:t>
      </w:r>
      <w:r w:rsidR="00453789">
        <w:t xml:space="preserve"> behaves in some respects like a diacritical mark, and has certainly evolved </w:t>
      </w:r>
      <w:r w:rsidR="00453789">
        <w:t xml:space="preserve">out of graphic elements which do not qualify as graphs. </w:t>
      </w:r>
      <w:r w:rsidR="00453789">
        <w:t xml:space="preserve">We have chosen to recognise </w:t>
      </w:r>
      <w:r w:rsidR="00DC18AC">
        <w:t xml:space="preserve">the fully-fledged </w:t>
      </w:r>
      <w:r w:rsidR="00DC18AC">
        <w:rPr>
          <w:rStyle w:val="Foreign"/>
        </w:rPr>
        <w:t>virāma</w:t>
      </w:r>
      <w:r w:rsidR="00DC18AC">
        <w:t xml:space="preserve"> as a graph (§</w:t>
      </w:r>
      <w:r w:rsidR="00DC18AC">
        <w:fldChar w:fldCharType="begin"/>
      </w:r>
      <w:r w:rsidR="00DC18AC">
        <w:instrText xml:space="preserve"> REF _Ref221290351 \r \h </w:instrText>
      </w:r>
      <w:r w:rsidR="00DC18AC">
        <w:fldChar w:fldCharType="separate"/>
      </w:r>
      <w:r w:rsidR="009B1F96">
        <w:t>2.4.5</w:t>
      </w:r>
      <w:r w:rsidR="00DC18AC">
        <w:fldChar w:fldCharType="end"/>
      </w:r>
      <w:r w:rsidR="00DC18AC">
        <w:t>), and</w:t>
      </w:r>
      <w:r w:rsidR="00453789">
        <w:t xml:space="preserve"> </w:t>
      </w:r>
      <w:r w:rsidR="00DC18AC">
        <w:t>w</w:t>
      </w:r>
      <w:r w:rsidR="00453789">
        <w:t xml:space="preserve">e discuss </w:t>
      </w:r>
      <w:r w:rsidR="00DC18AC">
        <w:t>transliteration</w:t>
      </w:r>
      <w:r w:rsidR="00453789">
        <w:t xml:space="preserve"> practice pertaining to proto-</w:t>
      </w:r>
      <w:proofErr w:type="spellStart"/>
      <w:r w:rsidR="00453789">
        <w:rPr>
          <w:rStyle w:val="Foreign"/>
        </w:rPr>
        <w:t>virāma</w:t>
      </w:r>
      <w:r w:rsidR="00453789">
        <w:rPr>
          <w:rStyle w:val="Foreign"/>
          <w:i w:val="0"/>
          <w:iCs w:val="0"/>
        </w:rPr>
        <w:t>s</w:t>
      </w:r>
      <w:proofErr w:type="spellEnd"/>
      <w:r w:rsidR="00453789">
        <w:t xml:space="preserve"> in §</w:t>
      </w:r>
      <w:r w:rsidR="00453789">
        <w:fldChar w:fldCharType="begin"/>
      </w:r>
      <w:r w:rsidR="00453789">
        <w:instrText xml:space="preserve"> REF _Ref201160114 \r \h </w:instrText>
      </w:r>
      <w:r w:rsidR="00453789">
        <w:fldChar w:fldCharType="separate"/>
      </w:r>
      <w:r w:rsidR="009B1F96">
        <w:t>4.4.1</w:t>
      </w:r>
      <w:r w:rsidR="00453789">
        <w:fldChar w:fldCharType="end"/>
      </w:r>
      <w:r w:rsidR="00453789">
        <w:t>.</w:t>
      </w:r>
      <w:r w:rsidR="00DC18AC">
        <w:t xml:space="preserve"> </w:t>
      </w:r>
      <w:r w:rsidR="00DC18AC">
        <w:t xml:space="preserve">The </w:t>
      </w:r>
      <w:r w:rsidR="00DC18AC">
        <w:rPr>
          <w:rStyle w:val="Foreign"/>
        </w:rPr>
        <w:t>anusvāra</w:t>
      </w:r>
      <w:r w:rsidR="00DC18AC">
        <w:t xml:space="preserve"> and the </w:t>
      </w:r>
      <w:r w:rsidR="00DC18AC">
        <w:rPr>
          <w:rStyle w:val="Foreign"/>
        </w:rPr>
        <w:t>visarga</w:t>
      </w:r>
      <w:r w:rsidR="00DC18AC">
        <w:t xml:space="preserve"> may be interpreted either as graphs in complex glyphs or as autonomous glyphs, as discussed in §</w:t>
      </w:r>
      <w:r w:rsidR="00DC18AC">
        <w:fldChar w:fldCharType="begin"/>
      </w:r>
      <w:r w:rsidR="00DC18AC">
        <w:instrText xml:space="preserve"> REF _Ref221290691 \r \h </w:instrText>
      </w:r>
      <w:r w:rsidR="00DC18AC">
        <w:fldChar w:fldCharType="separate"/>
      </w:r>
      <w:r w:rsidR="009B1F96">
        <w:t>2.5.4.1</w:t>
      </w:r>
      <w:r w:rsidR="00DC18AC">
        <w:fldChar w:fldCharType="end"/>
      </w:r>
      <w:r w:rsidR="00DC18AC">
        <w:t xml:space="preserve"> below. Finally, §</w:t>
      </w:r>
      <w:r w:rsidR="00DC18AC">
        <w:fldChar w:fldCharType="begin"/>
      </w:r>
      <w:r w:rsidR="00DC18AC">
        <w:instrText xml:space="preserve"> REF _Ref221290710 \r \h </w:instrText>
      </w:r>
      <w:r w:rsidR="00DC18AC">
        <w:fldChar w:fldCharType="separate"/>
      </w:r>
      <w:r w:rsidR="009B1F96">
        <w:t>2.5.4.2</w:t>
      </w:r>
      <w:r w:rsidR="00DC18AC">
        <w:fldChar w:fldCharType="end"/>
      </w:r>
      <w:r w:rsidR="00DC18AC">
        <w:t xml:space="preserve"> mentions some other phenomena that are difficult to classify.</w:t>
      </w:r>
    </w:p>
    <w:p w14:paraId="02127C3F" w14:textId="7CD24787" w:rsidR="00117379" w:rsidRPr="009B1F96" w:rsidRDefault="009B1F96" w:rsidP="009B1F96">
      <w:pPr>
        <w:pStyle w:val="Cmsor4"/>
      </w:pPr>
      <w:bookmarkStart w:id="130" w:name="_Ref221290691"/>
      <w:bookmarkStart w:id="131" w:name="_Toc221291435"/>
      <w:r w:rsidRPr="009B1F96">
        <w:t>Between</w:t>
      </w:r>
      <w:r w:rsidR="002B2524" w:rsidRPr="009B1F96">
        <w:t xml:space="preserve"> independent </w:t>
      </w:r>
      <w:r w:rsidR="002B2524" w:rsidRPr="009B1F96">
        <w:t xml:space="preserve">glyph </w:t>
      </w:r>
      <w:r>
        <w:t>and</w:t>
      </w:r>
      <w:r w:rsidR="002B2524" w:rsidRPr="009B1F96">
        <w:t xml:space="preserve"> dependent graph</w:t>
      </w:r>
      <w:bookmarkEnd w:id="130"/>
      <w:bookmarkEnd w:id="131"/>
    </w:p>
    <w:p w14:paraId="1A352A85" w14:textId="092FEE2A" w:rsidR="00117379" w:rsidRDefault="00000000" w:rsidP="009B1F96">
      <w:r>
        <w:t xml:space="preserve">The </w:t>
      </w:r>
      <w:r w:rsidR="00DC18AC">
        <w:rPr>
          <w:rStyle w:val="Foreign"/>
        </w:rPr>
        <w:t>anusvāra</w:t>
      </w:r>
      <w:r w:rsidR="00DC18AC">
        <w:t xml:space="preserve"> </w:t>
      </w:r>
      <w:r w:rsidR="00DC18AC">
        <w:t xml:space="preserve">and the </w:t>
      </w:r>
      <w:r>
        <w:rPr>
          <w:rStyle w:val="Foreign"/>
        </w:rPr>
        <w:t>visarga</w:t>
      </w:r>
      <w:r>
        <w:t xml:space="preserve"> are traditionally considered to be dependent on </w:t>
      </w:r>
      <w:proofErr w:type="spellStart"/>
      <w:r>
        <w:rPr>
          <w:rStyle w:val="Foreign"/>
        </w:rPr>
        <w:t>akṣara</w:t>
      </w:r>
      <w:r>
        <w:t>s</w:t>
      </w:r>
      <w:proofErr w:type="spellEnd"/>
      <w:r>
        <w:t xml:space="preserve">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glyph with the preceding </w:t>
      </w:r>
      <w:r>
        <w:rPr>
          <w:rStyle w:val="Foreign"/>
        </w:rPr>
        <w:t>akṣara</w:t>
      </w:r>
      <w:r>
        <w:t xml:space="preserve">), while for the latter reason it may be contended that they are independent simplex glyphs. </w:t>
      </w:r>
      <w:r w:rsidR="00095FFF">
        <w:t>We slightly prefer viewing them as components of complex entities, but a</w:t>
      </w:r>
      <w:r>
        <w:t>s far as transliteration is concerned, the question is irrelevant: in either case they are graphemes in their own right, and are thus represented in transliteration by an equivalent grapheme, which in turn is always an independent segment in Romanised transliteration.</w:t>
      </w:r>
    </w:p>
    <w:p w14:paraId="6CA852A6" w14:textId="73A3397B" w:rsidR="009B1F96" w:rsidRDefault="009B1F96" w:rsidP="009B1F96">
      <w:pPr>
        <w:pStyle w:val="Normlbehzs"/>
      </w:pPr>
      <w:r>
        <w:t xml:space="preserve">Similar considerations apply to </w:t>
      </w:r>
      <w:r>
        <w:t xml:space="preserve">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r>
        <w:t>, while their evolutionary origins are in autonomous glyphs. The difference is, again, irrelevant to transliteration.</w:t>
      </w:r>
    </w:p>
    <w:p w14:paraId="05CFEDD0" w14:textId="77777777" w:rsidR="00117379" w:rsidRDefault="00000000" w:rsidP="009B1F96">
      <w:pPr>
        <w:pStyle w:val="Cmsor4"/>
      </w:pPr>
      <w:bookmarkStart w:id="132" w:name="_Toc199757544"/>
      <w:bookmarkStart w:id="133" w:name="_Toc199757546"/>
      <w:bookmarkStart w:id="134" w:name="_Ref199772431"/>
      <w:bookmarkStart w:id="135" w:name="_Ref199772437"/>
      <w:bookmarkStart w:id="136" w:name="_Ref199774907"/>
      <w:bookmarkStart w:id="137" w:name="_Ref199838036"/>
      <w:bookmarkStart w:id="138" w:name="_Ref201068928"/>
      <w:bookmarkStart w:id="139" w:name="_Ref221290710"/>
      <w:bookmarkStart w:id="140" w:name="_Toc221291436"/>
      <w:r>
        <w:t>Other signs of vague status</w:t>
      </w:r>
      <w:bookmarkEnd w:id="132"/>
      <w:bookmarkEnd w:id="139"/>
      <w:bookmarkEnd w:id="140"/>
    </w:p>
    <w:p w14:paraId="403BCF4B" w14:textId="57F9233B" w:rsidR="009F7D41" w:rsidRDefault="00D70A76" w:rsidP="009F7D41">
      <w:r>
        <w:t xml:space="preserve">Particular Indic writing systems include further graphic signs which are difficult to classify </w:t>
      </w:r>
      <w:r>
        <w:t>vis-à-vis graphemes</w:t>
      </w:r>
      <w:r>
        <w:t>, characters, graphs and glyphs</w:t>
      </w:r>
      <w:r w:rsidR="009F7D41">
        <w:t xml:space="preserve">, especially when their range of possible significations is </w:t>
      </w:r>
      <w:r w:rsidR="000310AB">
        <w:t>diverse</w:t>
      </w:r>
      <w:r w:rsidR="009F7D41">
        <w:t xml:space="preserve"> or when their signification is poorly understood</w:t>
      </w:r>
      <w:r>
        <w:t xml:space="preserve">. </w:t>
      </w:r>
      <w:r w:rsidR="00F26F66">
        <w:t>As a general rule of thumb</w:t>
      </w:r>
      <w:r w:rsidR="009F7D41">
        <w:t>,</w:t>
      </w:r>
      <w:r w:rsidR="00F26F66">
        <w:t xml:space="preserve"> </w:t>
      </w:r>
      <w:r w:rsidR="009F7D41">
        <w:t xml:space="preserve">we prefer to err </w:t>
      </w:r>
      <w:r w:rsidR="009F7D41">
        <w:t xml:space="preserve">on the side of </w:t>
      </w:r>
      <w:r w:rsidR="009F7D41">
        <w:lastRenderedPageBreak/>
        <w:t>caution and recognise such signs as graphs</w:t>
      </w:r>
      <w:r w:rsidR="009F7D41">
        <w:t xml:space="preserve"> (and thus as graphemes, rather than as elements without graphemic status) on the grounds that they fall within our domain of analytic interest even if they do not unequivocally represent a phonological unit and might, from a different perspective, rather qualify as diacritical marks. </w:t>
      </w:r>
      <w:r w:rsidR="00D1690A">
        <w:t xml:space="preserve">This approach allows us to </w:t>
      </w:r>
      <w:r w:rsidR="00D1690A">
        <w:t xml:space="preserve">transliterate </w:t>
      </w:r>
      <w:r w:rsidR="00D1690A">
        <w:t xml:space="preserve">the problematic sign with a consistent target grapheme, instead of having to introduce a series of target graphemes for each combination of the problematic sign with a </w:t>
      </w:r>
      <w:r w:rsidR="00D1690A">
        <w:t xml:space="preserve">primary </w:t>
      </w:r>
      <w:r w:rsidR="00D1690A">
        <w:t>grapheme.</w:t>
      </w:r>
      <w:r w:rsidR="00D1690A">
        <w:t xml:space="preserve"> </w:t>
      </w:r>
      <w:r w:rsidR="009F7D41">
        <w:t xml:space="preserve">Among such problematic signs, our guide </w:t>
      </w:r>
      <w:r w:rsidR="00DC18AC">
        <w:t>explicitly</w:t>
      </w:r>
      <w:r w:rsidR="009F7D41">
        <w:t xml:space="preserve"> addresses </w:t>
      </w:r>
      <w:r w:rsidR="009F7D41" w:rsidRPr="009F7D41">
        <w:rPr>
          <w:rStyle w:val="Foreign"/>
        </w:rPr>
        <w:t>anusvāra</w:t>
      </w:r>
      <w:r w:rsidR="009F7D41">
        <w:t>-relatives (§</w:t>
      </w:r>
      <w:r w:rsidR="009F7D41">
        <w:fldChar w:fldCharType="begin"/>
      </w:r>
      <w:r w:rsidR="009F7D41">
        <w:instrText xml:space="preserve"> REF _Ref221273896 \r \h </w:instrText>
      </w:r>
      <w:r w:rsidR="009F7D41">
        <w:fldChar w:fldCharType="separate"/>
      </w:r>
      <w:r w:rsidR="009B1F96">
        <w:t>4.2.4</w:t>
      </w:r>
      <w:r w:rsidR="009F7D41">
        <w:fldChar w:fldCharType="end"/>
      </w:r>
      <w:r w:rsidR="009F7D41">
        <w:t>),</w:t>
      </w:r>
      <w:r w:rsidR="009F7D41" w:rsidRPr="009F7D41">
        <w:t xml:space="preserve"> </w:t>
      </w:r>
      <w:r w:rsidR="009F7D41" w:rsidRPr="009F7D41">
        <w:rPr>
          <w:rStyle w:val="Foreign"/>
        </w:rPr>
        <w:t>visarga</w:t>
      </w:r>
      <w:r w:rsidR="009F7D41">
        <w:t>-relatives (§</w:t>
      </w:r>
      <w:r w:rsidR="009F7D41">
        <w:fldChar w:fldCharType="begin"/>
      </w:r>
      <w:r w:rsidR="009F7D41">
        <w:instrText xml:space="preserve"> REF _Ref201582281 \r \h </w:instrText>
      </w:r>
      <w:r w:rsidR="009F7D41">
        <w:fldChar w:fldCharType="separate"/>
      </w:r>
      <w:r w:rsidR="009B1F96">
        <w:t>4.2.5</w:t>
      </w:r>
      <w:r w:rsidR="009F7D41">
        <w:fldChar w:fldCharType="end"/>
      </w:r>
      <w:r w:rsidR="009F7D41">
        <w:t>), the phenomenon of vowel support graphs (</w:t>
      </w:r>
      <w:r w:rsidR="009F7D41">
        <w:t>§</w:t>
      </w:r>
      <w:r w:rsidR="009F7D41">
        <w:fldChar w:fldCharType="begin"/>
      </w:r>
      <w:r w:rsidR="009F7D41">
        <w:instrText xml:space="preserve"> REF _Ref221266107 \r \h </w:instrText>
      </w:r>
      <w:r w:rsidR="009F7D41">
        <w:fldChar w:fldCharType="separate"/>
      </w:r>
      <w:r w:rsidR="009B1F96">
        <w:t>4.5.2</w:t>
      </w:r>
      <w:r w:rsidR="009F7D41">
        <w:fldChar w:fldCharType="end"/>
      </w:r>
      <w:r w:rsidR="009F7D41">
        <w:t>), the use of the |ā| marker to indicate length (</w:t>
      </w:r>
      <w:r w:rsidR="009F7D41">
        <w:t>§</w:t>
      </w:r>
      <w:r w:rsidR="009F7D41">
        <w:fldChar w:fldCharType="begin"/>
      </w:r>
      <w:r w:rsidR="009F7D41">
        <w:instrText xml:space="preserve"> REF _Ref201587086 \r \h </w:instrText>
      </w:r>
      <w:r w:rsidR="009F7D41">
        <w:fldChar w:fldCharType="separate"/>
      </w:r>
      <w:r w:rsidR="009B1F96">
        <w:t>4.6.1.1</w:t>
      </w:r>
      <w:r w:rsidR="009F7D41">
        <w:fldChar w:fldCharType="end"/>
      </w:r>
      <w:r w:rsidR="009F7D41">
        <w:t>)</w:t>
      </w:r>
      <w:r w:rsidR="00D1690A">
        <w:t xml:space="preserve">, and the underdot “diacritic” added to </w:t>
      </w:r>
      <w:proofErr w:type="spellStart"/>
      <w:r w:rsidR="00D1690A" w:rsidRPr="00D1690A">
        <w:rPr>
          <w:rStyle w:val="Foreign"/>
        </w:rPr>
        <w:t>akṣara</w:t>
      </w:r>
      <w:r w:rsidR="00D1690A">
        <w:t>s</w:t>
      </w:r>
      <w:proofErr w:type="spellEnd"/>
      <w:r w:rsidR="00D1690A">
        <w:t xml:space="preserve"> (§</w:t>
      </w:r>
      <w:r w:rsidR="00D1690A">
        <w:fldChar w:fldCharType="begin"/>
      </w:r>
      <w:r w:rsidR="00D1690A">
        <w:instrText xml:space="preserve"> REF _Ref221274202 \r \h </w:instrText>
      </w:r>
      <w:r w:rsidR="00D1690A">
        <w:fldChar w:fldCharType="separate"/>
      </w:r>
      <w:r w:rsidR="009B1F96">
        <w:t>4.6.1.2</w:t>
      </w:r>
      <w:r w:rsidR="00D1690A">
        <w:fldChar w:fldCharType="end"/>
      </w:r>
      <w:r w:rsidR="00D1690A">
        <w:t>)</w:t>
      </w:r>
      <w:r w:rsidR="00DC18AC">
        <w:t>; further such signs encountered in specific writing systems may be added as extensions (§</w:t>
      </w:r>
      <w:r w:rsidR="00DC18AC">
        <w:fldChar w:fldCharType="begin"/>
      </w:r>
      <w:r w:rsidR="00DC18AC">
        <w:instrText xml:space="preserve"> REF _Ref221290523 \r \h </w:instrText>
      </w:r>
      <w:r w:rsidR="00DC18AC">
        <w:fldChar w:fldCharType="separate"/>
      </w:r>
      <w:r w:rsidR="009B1F96">
        <w:t>3.2</w:t>
      </w:r>
      <w:r w:rsidR="00DC18AC">
        <w:fldChar w:fldCharType="end"/>
      </w:r>
      <w:r w:rsidR="00DC18AC">
        <w:t>) to the DHARMA conventions.</w:t>
      </w:r>
    </w:p>
    <w:p w14:paraId="6441FB08" w14:textId="77777777" w:rsidR="00117379" w:rsidRDefault="00000000">
      <w:pPr>
        <w:pStyle w:val="Cmsor1"/>
      </w:pPr>
      <w:bookmarkStart w:id="141" w:name="_57r22m5k1jra" w:colFirst="0" w:colLast="0"/>
      <w:bookmarkStart w:id="142" w:name="_xkwt6pqamcvz" w:colFirst="0" w:colLast="0"/>
      <w:bookmarkStart w:id="143" w:name="_Toc17811419"/>
      <w:bookmarkStart w:id="144" w:name="_Toc17811474"/>
      <w:bookmarkStart w:id="145" w:name="_Toc221291437"/>
      <w:bookmarkEnd w:id="23"/>
      <w:bookmarkEnd w:id="24"/>
      <w:bookmarkEnd w:id="25"/>
      <w:bookmarkEnd w:id="26"/>
      <w:bookmarkEnd w:id="58"/>
      <w:bookmarkEnd w:id="62"/>
      <w:bookmarkEnd w:id="92"/>
      <w:bookmarkEnd w:id="98"/>
      <w:bookmarkEnd w:id="133"/>
      <w:bookmarkEnd w:id="134"/>
      <w:bookmarkEnd w:id="135"/>
      <w:bookmarkEnd w:id="136"/>
      <w:bookmarkEnd w:id="137"/>
      <w:bookmarkEnd w:id="138"/>
      <w:bookmarkEnd w:id="141"/>
      <w:bookmarkEnd w:id="142"/>
      <w:r>
        <w:lastRenderedPageBreak/>
        <w:t>General principles</w:t>
      </w:r>
      <w:bookmarkStart w:id="146" w:name="_Ref199919606"/>
      <w:r>
        <w:t xml:space="preserve"> of the DHARMA transliteration scheme</w:t>
      </w:r>
      <w:bookmarkEnd w:id="145"/>
    </w:p>
    <w:p w14:paraId="52485692" w14:textId="77777777" w:rsidR="00117379" w:rsidRDefault="00000000">
      <w:pPr>
        <w:pStyle w:val="Cmsor2"/>
      </w:pPr>
      <w:bookmarkStart w:id="147" w:name="_Toc221291438"/>
      <w:r>
        <w:t>Compatibility with other transliteration systems</w:t>
      </w:r>
      <w:bookmarkEnd w:id="147"/>
    </w:p>
    <w:p w14:paraId="3C2DF1C3" w14:textId="656FC873" w:rsidR="00117379" w:rsidRDefault="00000000">
      <w:r>
        <w:t>Aside from increasingly obsolete ASCII-based transliteration schemes optimised for early computer processing, the only internationally prevalent schemes for the Romanisation of Indic scripts are ISO-15919 and IAST (the International Alphabet of Sanskrit Transliteration).</w:t>
      </w:r>
      <w:r>
        <w:rPr>
          <w:rStyle w:val="Lbjegyzet-hivatkozs"/>
        </w:rPr>
        <w:footnoteReference w:id="75"/>
      </w:r>
      <w:r>
        <w:t xml:space="preserve"> The latter is the most widely used among Sanskritists, but does not cater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graphemic allographs (§</w:t>
      </w:r>
      <w:r>
        <w:fldChar w:fldCharType="begin"/>
      </w:r>
      <w:r>
        <w:instrText xml:space="preserve"> REF _Ref201566179 \r \h </w:instrText>
      </w:r>
      <w:r>
        <w:fldChar w:fldCharType="separate"/>
      </w:r>
      <w:r w:rsidR="009B1F96">
        <w:t>3.3.2</w:t>
      </w:r>
      <w:r>
        <w:fldChar w:fldCharType="end"/>
      </w:r>
      <w:r>
        <w:t>) and editorial markup (§</w:t>
      </w:r>
      <w:r>
        <w:fldChar w:fldCharType="begin"/>
      </w:r>
      <w:r>
        <w:instrText xml:space="preserve"> REF _Ref203985519 \r \h </w:instrText>
      </w:r>
      <w:r>
        <w:fldChar w:fldCharType="separate"/>
      </w:r>
      <w:r w:rsidR="009B1F96">
        <w:t>3.6</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forthcoming)","noteIndex":0},"citationItems":[{"id":42366,"uris":["http://zotero.org/groups/1633743/items/95PFNJ4Q"],"itemData":{"id":42366,"type":"document","title":"Representing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w:t>
      </w:r>
      <w:proofErr w:type="spellStart"/>
      <w:r>
        <w:rPr>
          <w:rFonts w:cs="Gentium"/>
        </w:rPr>
        <w:t>Ollett</w:t>
      </w:r>
      <w:proofErr w:type="spellEnd"/>
      <w:r>
        <w:rPr>
          <w:rFonts w:cs="Gentium"/>
        </w:rPr>
        <w:t xml:space="preserve">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14:paraId="49A08DB2" w14:textId="77777777" w:rsidR="00117379" w:rsidRDefault="00000000">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14:paraId="0915E38D" w14:textId="35104376" w:rsidR="00D1690A" w:rsidRDefault="00D1690A" w:rsidP="00D1690A">
      <w:pPr>
        <w:pStyle w:val="Cmsor2"/>
      </w:pPr>
      <w:bookmarkStart w:id="148" w:name="_Ref221290523"/>
      <w:bookmarkStart w:id="149" w:name="_Toc221291439"/>
      <w:r>
        <w:t>Extensibility</w:t>
      </w:r>
      <w:bookmarkEnd w:id="148"/>
      <w:bookmarkEnd w:id="149"/>
    </w:p>
    <w:p w14:paraId="5D4E812F" w14:textId="27BED519" w:rsidR="00D1690A" w:rsidRDefault="00D1690A" w:rsidP="00D1690A">
      <w:pPr>
        <w:rPr>
          <w:lang w:eastAsia="en-US" w:bidi="ar-SA"/>
        </w:rPr>
      </w:pPr>
      <w:r>
        <w:t xml:space="preserve">The DHARMA transliteration scheme does not include a provision for the Gurmukhi </w:t>
      </w:r>
      <w:r>
        <w:rPr>
          <w:rStyle w:val="Foreign"/>
        </w:rPr>
        <w:t>addak</w:t>
      </w:r>
      <w:r>
        <w:t>, a sign whose graphemic function is difficult to describe.</w:t>
      </w:r>
      <w:r>
        <w:rPr>
          <w:rStyle w:val="Lbjegyzet-hivatkozs"/>
        </w:rPr>
        <w:footnoteReference w:id="76"/>
      </w:r>
      <w:r>
        <w:t xml:space="preserve"> and is open to extension with additional target graphemes (often already conventionalised in the relevant subfield) for use in any linguistic or regional context that we have not yet catered for.</w:t>
      </w:r>
    </w:p>
    <w:p w14:paraId="15EAFBE2" w14:textId="5570A3F3" w:rsidR="00D1690A" w:rsidRDefault="00D1690A" w:rsidP="00D1690A">
      <w:pPr>
        <w:rPr>
          <w:lang w:eastAsia="en-US" w:bidi="ar-SA"/>
        </w:rPr>
      </w:pPr>
      <w:r>
        <w:rPr>
          <w:lang w:eastAsia="en-US" w:bidi="ar-SA"/>
        </w:rPr>
        <w:t>@</w:t>
      </w:r>
      <w:r>
        <w:rPr>
          <w:lang w:eastAsia="en-US" w:bidi="ar-SA"/>
        </w:rPr>
        <w:t xml:space="preserve">In addition to the transliteration signs </w:t>
      </w:r>
      <w:r w:rsidRPr="00D1690A">
        <w:rPr>
          <w:highlight w:val="yellow"/>
          <w:lang w:eastAsia="en-US" w:bidi="ar-SA"/>
        </w:rPr>
        <w:t>listed below</w:t>
      </w:r>
      <w:r>
        <w:rPr>
          <w:lang w:eastAsia="en-US" w:bidi="ar-SA"/>
        </w:rPr>
        <w:t>, which are relevant to the DHARMA project, the inventory of transliteration equivalences may be expanded freely according to the needs of future projects. While adding new signs to the inventory, the following rules of thumb should be considered.</w:t>
      </w:r>
    </w:p>
    <w:p w14:paraId="72CDC332" w14:textId="77777777" w:rsidR="00D1690A" w:rsidRDefault="00D1690A" w:rsidP="00D1690A">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14:paraId="5AC65AE9" w14:textId="77777777" w:rsidR="00D1690A" w:rsidRDefault="00D1690A" w:rsidP="00D1690A">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14:paraId="069A7F54" w14:textId="77777777" w:rsidR="00D1690A" w:rsidRDefault="00D1690A" w:rsidP="00D1690A">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14:paraId="2F68C6EC" w14:textId="77777777" w:rsidR="00117379" w:rsidRDefault="00000000">
      <w:pPr>
        <w:pStyle w:val="Cmsor2"/>
      </w:pPr>
      <w:bookmarkStart w:id="150" w:name="_lop6n9htgo3f" w:colFirst="0" w:colLast="0"/>
      <w:bookmarkStart w:id="151" w:name="_Toc221291440"/>
      <w:bookmarkEnd w:id="150"/>
      <w:r>
        <w:t>Graphemic and graphetic entities in transliteration</w:t>
      </w:r>
      <w:bookmarkEnd w:id="151"/>
    </w:p>
    <w:p w14:paraId="61A41CBB" w14:textId="77777777" w:rsidR="00117379" w:rsidRDefault="00000000">
      <w:pPr>
        <w:pStyle w:val="Cmsor3"/>
      </w:pPr>
      <w:bookmarkStart w:id="152" w:name="_Toc221291441"/>
      <w:r>
        <w:t>Transliterating graphemes</w:t>
      </w:r>
      <w:bookmarkEnd w:id="146"/>
      <w:bookmarkEnd w:id="152"/>
    </w:p>
    <w:p w14:paraId="6FEF1955" w14:textId="0EC4721D" w:rsidR="00117379" w:rsidRDefault="00000000">
      <w:r>
        <w:t>As stated in §</w:t>
      </w:r>
      <w:r>
        <w:fldChar w:fldCharType="begin"/>
      </w:r>
      <w:r>
        <w:instrText xml:space="preserve"> REF _Ref201566348 \r \h </w:instrText>
      </w:r>
      <w:r>
        <w:fldChar w:fldCharType="separate"/>
      </w:r>
      <w:r w:rsidR="009B1F96">
        <w:rPr>
          <w:b/>
          <w:bCs/>
          <w:lang w:val="hu-HU"/>
        </w:rPr>
        <w:t>Hiba! A hivatkozási forrás nem található.</w:t>
      </w:r>
      <w:r>
        <w:fldChar w:fldCharType="end"/>
      </w:r>
      <w:r>
        <w:t xml:space="preserve">, the basic unit of transliteration is the grapheme, and the aim of transliteration is to faithfully reflect the graphemes of the source. That said, transliteration </w:t>
      </w:r>
      <w:r>
        <w:lastRenderedPageBreak/>
        <w:t>systems in actual practice include a number of transcription-like features, at least for the sake of pronounceability and ease of acquisition.</w:t>
      </w:r>
      <w:r>
        <w:rPr>
          <w:rStyle w:val="Lbjegyzet-hivatkozs"/>
        </w:rPr>
        <w:footnoteReference w:id="77"/>
      </w:r>
      <w:r>
        <w:t xml:space="preserve"> Moreover, transliteration cannot practicably aim to represent each and every graphic detail of the source. As Wellisch </w:t>
      </w:r>
      <w:r>
        <w:fldChar w:fldCharType="begin"/>
      </w:r>
      <w:r>
        <w:instrText xml:space="preserve"> ADDIN ZOTERO_ITEM CSL_CITATION {"citationID":"FM1HIV7o","properties":{"formattedCitation":"(1978, 314)","plainCitation":"(1978, 314)","noteIndex":0},"citationItems":[{"id":3786,"uris":["http://zotero.org/users/2534519/items/WS2NPWQZ"],"itemData":{"id":3786,"type":"book","abstract":"\"A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{"citationID":"FZdh9Gq7","properties":{"formattedCitation":"(Wellisch 1978, 322)","plainCitation":"(Wellisch 1978, 322)","noteIndex":0},"citationItems":[{"id":3786,"uris":["http://zotero.org/users/2534519/items/WS2NPWQZ"],"itemData":{"id":3786,"type":"book","abstract":"\"A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78"/>
      </w:r>
    </w:p>
    <w:p w14:paraId="42ABC532" w14:textId="77777777" w:rsidR="00117379" w:rsidRDefault="00000000">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14:paraId="52B8D79E" w14:textId="77777777" w:rsidR="00117379" w:rsidRDefault="00000000">
      <w:pPr>
        <w:pStyle w:val="Cmsor3"/>
      </w:pPr>
      <w:bookmarkStart w:id="153" w:name="_Ref199923780"/>
      <w:bookmarkStart w:id="154" w:name="_Ref201566179"/>
      <w:bookmarkStart w:id="155" w:name="_Ref201568207"/>
      <w:bookmarkStart w:id="156" w:name="_Toc221291442"/>
      <w:r>
        <w:t>Representing complex glyphs and allograph</w:t>
      </w:r>
      <w:bookmarkEnd w:id="153"/>
      <w:bookmarkEnd w:id="154"/>
      <w:r>
        <w:t>s</w:t>
      </w:r>
      <w:bookmarkEnd w:id="155"/>
      <w:bookmarkEnd w:id="156"/>
    </w:p>
    <w:p w14:paraId="1834BB0B" w14:textId="77777777" w:rsidR="00117379" w:rsidRDefault="00000000">
      <w:pPr>
        <w:rPr>
          <w:lang w:eastAsia="en-US" w:bidi="ar-SA"/>
        </w:rPr>
      </w:pPr>
      <w:r>
        <w:rPr>
          <w:lang w:eastAsia="en-US" w:bidi="ar-SA"/>
        </w:rPr>
        <w:t>The Indic writing system by default employs complex glyphs for the representation of certain phonological sequences, while the Roman writing system of our transliteration lacks complex glyphs. Which adjacent graphemes combine into a complex glyph, and how that complex glyph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14:paraId="39F84507" w14:textId="1FE359A0" w:rsidR="00117379" w:rsidRDefault="00000000">
      <w:pPr>
        <w:pStyle w:val="Normlbehzs"/>
      </w:pPr>
      <w:r>
        <w:t>Most importantly, the independent graphemic allographs (as defined in §</w:t>
      </w:r>
      <w:r>
        <w:fldChar w:fldCharType="begin"/>
      </w:r>
      <w:r>
        <w:instrText xml:space="preserve"> REF _Ref199778013 \r \h </w:instrText>
      </w:r>
      <w:r>
        <w:fldChar w:fldCharType="separate"/>
      </w:r>
      <w:r w:rsidR="009B1F96">
        <w:t>2.4.4</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proofErr w:type="spellStart"/>
      <w:r>
        <w:rPr>
          <w:rStyle w:val="Foreign"/>
        </w:rPr>
        <w:t>akṣara</w:t>
      </w:r>
      <w:proofErr w:type="spellEnd"/>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rsidR="009B1F96">
        <w:t>3.4.1</w:t>
      </w:r>
      <w:r>
        <w:fldChar w:fldCharType="end"/>
      </w:r>
      <w:r>
        <w:t xml:space="preserve">). </w:t>
      </w:r>
    </w:p>
    <w:p w14:paraId="047CE195" w14:textId="0AD2E7DD" w:rsidR="00117379" w:rsidRDefault="00000000">
      <w:pPr>
        <w:pStyle w:val="Normlbehzs"/>
      </w:pPr>
      <w:r>
        <w:t>The Indic writing system at large has strictly deterministic rules for the grapheme sequences that can combine into a complex glyph, and for the selection of graphotactic allographs (§</w:t>
      </w:r>
      <w:r>
        <w:fldChar w:fldCharType="begin"/>
      </w:r>
      <w:r>
        <w:instrText xml:space="preserve"> REF _Ref199778013 \r \h </w:instrText>
      </w:r>
      <w:r>
        <w:fldChar w:fldCharType="separate"/>
      </w:r>
      <w:r w:rsidR="009B1F96">
        <w:t>2.4.4</w:t>
      </w:r>
      <w:r>
        <w:fldChar w:fldCharType="end"/>
      </w:r>
      <w:r>
        <w:t>) depending on position within a complex glyph.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rsidR="009B1F96">
        <w:t>4.6.3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rsidR="009B1F96">
        <w:t xml:space="preserve">Figure </w:t>
      </w:r>
      <w:r w:rsidR="009B1F96">
        <w:rPr>
          <w:noProof/>
        </w:rPr>
        <w:t>3.3</w:t>
      </w:r>
      <w:r w:rsidR="009B1F96">
        <w:t>.</w:t>
      </w:r>
      <w:r w:rsidR="009B1F96">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rsidR="009B1F96">
        <w:t xml:space="preserve">Figure </w:t>
      </w:r>
      <w:r w:rsidR="009B1F96">
        <w:rPr>
          <w:noProof/>
        </w:rPr>
        <w:t>3.3</w:t>
      </w:r>
      <w:r w:rsidR="009B1F96">
        <w:t>.</w:t>
      </w:r>
      <w:r w:rsidR="009B1F96">
        <w:rPr>
          <w:noProof/>
        </w:rPr>
        <w:t>A</w:t>
      </w:r>
      <w:r>
        <w:fldChar w:fldCharType="end"/>
      </w:r>
      <w:r>
        <w:t>/2, where a prescript &lt;g&gt; has been joined to the left of a body &lt;</w:t>
      </w:r>
      <w:proofErr w:type="spellStart"/>
      <w:r>
        <w:t>gh</w:t>
      </w:r>
      <w:proofErr w:type="spellEnd"/>
      <w:r>
        <w:t>&gt; instead of joining a subscript &lt;</w:t>
      </w:r>
      <w:proofErr w:type="spellStart"/>
      <w:r>
        <w:t>gh</w:t>
      </w:r>
      <w:proofErr w:type="spellEnd"/>
      <w:r>
        <w:t>&gt; to a body &lt;g&gt;).</w:t>
      </w:r>
    </w:p>
    <w:p w14:paraId="45E6C1E8" w14:textId="39520379" w:rsidR="00117379" w:rsidRDefault="00000000">
      <w:pPr>
        <w:pStyle w:val="Normlbehzs"/>
      </w:pPr>
      <w:r>
        <w:t>Attempting to reflect graphetic allography (§</w:t>
      </w:r>
      <w:r>
        <w:fldChar w:fldCharType="begin"/>
      </w:r>
      <w:r>
        <w:instrText xml:space="preserve"> REF _Ref199778013 \r \h </w:instrText>
      </w:r>
      <w:r>
        <w:fldChar w:fldCharType="separate"/>
      </w:r>
      <w:r w:rsidR="009B1F96">
        <w:t>2.4.4</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glyph, or different forms of a vowel marker which may be attached to a consonant in different ways (as in </w:t>
      </w:r>
      <w:r>
        <w:fldChar w:fldCharType="begin"/>
      </w:r>
      <w:r>
        <w:instrText xml:space="preserve"> REF _Ref202259785 \h </w:instrText>
      </w:r>
      <w:r>
        <w:fldChar w:fldCharType="separate"/>
      </w:r>
      <w:r w:rsidR="009B1F96">
        <w:t xml:space="preserve">Figure </w:t>
      </w:r>
      <w:r w:rsidR="009B1F96">
        <w:rPr>
          <w:noProof/>
        </w:rPr>
        <w:t>3.3</w:t>
      </w:r>
      <w:r w:rsidR="009B1F96">
        <w:t>.</w:t>
      </w:r>
      <w:r w:rsidR="009B1F96">
        <w:rPr>
          <w:noProof/>
        </w:rPr>
        <w:t>A</w:t>
      </w:r>
      <w:r>
        <w:fldChar w:fldCharType="end"/>
      </w:r>
      <w:r>
        <w:t xml:space="preserve">/3, 4). When deemed interesting or potentially relevant to scholarly study, such allographic variation </w:t>
      </w:r>
      <w:r>
        <w:lastRenderedPageBreak/>
        <w:t>can be noted in your palaeographic description, but will not be directly represented in the transliteration or the markup.</w:t>
      </w:r>
    </w:p>
    <w:p w14:paraId="40A9C4A3" w14:textId="77777777" w:rsidR="00117379" w:rsidRDefault="00117379"/>
    <w:tbl>
      <w:tblPr>
        <w:tblStyle w:val="FigureTable"/>
        <w:tblW w:w="0" w:type="auto"/>
        <w:jc w:val="center"/>
        <w:tblLook w:val="04A0" w:firstRow="1" w:lastRow="0" w:firstColumn="1" w:lastColumn="0" w:noHBand="0" w:noVBand="1"/>
      </w:tblPr>
      <w:tblGrid>
        <w:gridCol w:w="1227"/>
        <w:gridCol w:w="1393"/>
        <w:gridCol w:w="2735"/>
        <w:gridCol w:w="4273"/>
      </w:tblGrid>
      <w:tr w:rsidR="00117379" w14:paraId="564DE354" w14:textId="77777777" w:rsidTr="00117379">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14:paraId="4BE97582" w14:textId="43998BB9" w:rsidR="00117379" w:rsidRDefault="00000000">
            <w:pPr>
              <w:pStyle w:val="Kpalrs"/>
              <w:keepNext/>
            </w:pPr>
            <w:bookmarkStart w:id="157" w:name="_Ref202259785"/>
            <w:r>
              <w:t xml:space="preserve">Figure </w:t>
            </w:r>
            <w:r>
              <w:fldChar w:fldCharType="begin"/>
            </w:r>
            <w:r>
              <w:instrText xml:space="preserve"> STYLEREF 2 \s </w:instrText>
            </w:r>
            <w:r>
              <w:fldChar w:fldCharType="separate"/>
            </w:r>
            <w:r w:rsidR="009B1F96">
              <w:rPr>
                <w:noProof/>
              </w:rPr>
              <w:t>3.3</w:t>
            </w:r>
            <w:r>
              <w:rPr>
                <w:noProof/>
              </w:rPr>
              <w:fldChar w:fldCharType="end"/>
            </w:r>
            <w:r>
              <w:t>.</w:t>
            </w:r>
            <w:r>
              <w:fldChar w:fldCharType="begin"/>
            </w:r>
            <w:r>
              <w:instrText xml:space="preserve"> SEQ Figure \* ALPHABETIC \s 2 </w:instrText>
            </w:r>
            <w:r>
              <w:fldChar w:fldCharType="separate"/>
            </w:r>
            <w:r w:rsidR="009B1F96">
              <w:rPr>
                <w:noProof/>
              </w:rPr>
              <w:t>A</w:t>
            </w:r>
            <w:r>
              <w:rPr>
                <w:noProof/>
              </w:rPr>
              <w:fldChar w:fldCharType="end"/>
            </w:r>
            <w:bookmarkEnd w:id="157"/>
            <w:r>
              <w:t>. Allographs ignored in transliteration</w:t>
            </w:r>
          </w:p>
        </w:tc>
      </w:tr>
      <w:tr w:rsidR="00117379" w14:paraId="4BE1E12F" w14:textId="77777777" w:rsidTr="00117379">
        <w:trPr>
          <w:jc w:val="center"/>
        </w:trPr>
        <w:tc>
          <w:tcPr>
            <w:tcW w:w="1227" w:type="dxa"/>
            <w:shd w:val="clear" w:color="auto" w:fill="F0F7D7"/>
          </w:tcPr>
          <w:p w14:paraId="0516E4F6" w14:textId="77777777" w:rsidR="00117379" w:rsidRDefault="00000000">
            <w:pPr>
              <w:pStyle w:val="Image"/>
            </w:pPr>
            <w:r>
              <w:t>1</w:t>
            </w:r>
          </w:p>
        </w:tc>
        <w:tc>
          <w:tcPr>
            <w:tcW w:w="1393" w:type="dxa"/>
            <w:shd w:val="clear" w:color="auto" w:fill="F0F7D7"/>
          </w:tcPr>
          <w:p w14:paraId="5A5A63DE" w14:textId="77777777" w:rsidR="00117379" w:rsidRDefault="00000000">
            <w:pPr>
              <w:pStyle w:val="Image"/>
            </w:pPr>
            <w:r>
              <w:t>2</w:t>
            </w:r>
          </w:p>
        </w:tc>
        <w:tc>
          <w:tcPr>
            <w:tcW w:w="2735" w:type="dxa"/>
            <w:shd w:val="clear" w:color="auto" w:fill="F0F7D7"/>
          </w:tcPr>
          <w:p w14:paraId="58B625D2" w14:textId="77777777" w:rsidR="00117379" w:rsidRDefault="00000000">
            <w:pPr>
              <w:pStyle w:val="Image"/>
            </w:pPr>
            <w:r>
              <w:t>3</w:t>
            </w:r>
          </w:p>
        </w:tc>
        <w:tc>
          <w:tcPr>
            <w:tcW w:w="4273" w:type="dxa"/>
            <w:shd w:val="clear" w:color="auto" w:fill="F0F7D7"/>
          </w:tcPr>
          <w:p w14:paraId="5ED5D1E3" w14:textId="77777777" w:rsidR="00117379" w:rsidRDefault="00000000">
            <w:pPr>
              <w:pStyle w:val="Image"/>
            </w:pPr>
            <w:r>
              <w:t>4</w:t>
            </w:r>
          </w:p>
        </w:tc>
      </w:tr>
      <w:tr w:rsidR="00117379" w14:paraId="005AC4E7" w14:textId="77777777" w:rsidTr="00117379">
        <w:trPr>
          <w:jc w:val="center"/>
        </w:trPr>
        <w:tc>
          <w:tcPr>
            <w:tcW w:w="1227" w:type="dxa"/>
            <w:vAlign w:val="center"/>
          </w:tcPr>
          <w:p w14:paraId="33889B3F" w14:textId="77777777" w:rsidR="00117379" w:rsidRDefault="00000000">
            <w:pPr>
              <w:pStyle w:val="Image"/>
            </w:pPr>
            <w:r>
              <w:drawing>
                <wp:inline distT="0" distB="0" distL="0" distR="0" wp14:anchorId="056EE79E" wp14:editId="0AB85DDC">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14:paraId="1AB88B31" w14:textId="77777777" w:rsidR="00117379" w:rsidRDefault="00000000">
            <w:pPr>
              <w:pStyle w:val="Image"/>
            </w:pPr>
            <w:r>
              <w:drawing>
                <wp:inline distT="0" distB="0" distL="0" distR="0" wp14:anchorId="5DF58302" wp14:editId="2EAFC582">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14:paraId="34C09F55" w14:textId="77777777" w:rsidR="00117379" w:rsidRDefault="00000000">
            <w:pPr>
              <w:pStyle w:val="Image"/>
            </w:pPr>
            <w:r>
              <w:drawing>
                <wp:inline distT="0" distB="0" distL="0" distR="0" wp14:anchorId="2838E7A4" wp14:editId="2A1B4922">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14:paraId="5CAD531F" w14:textId="77777777" w:rsidR="00117379" w:rsidRDefault="00000000">
            <w:pPr>
              <w:pStyle w:val="Image"/>
            </w:pPr>
            <w:r>
              <w:drawing>
                <wp:inline distT="0" distB="0" distL="0" distR="0" wp14:anchorId="73D16CEC" wp14:editId="444C9631">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rsidR="00117379" w14:paraId="33EBA8A1" w14:textId="77777777" w:rsidTr="00117379">
        <w:trPr>
          <w:jc w:val="center"/>
        </w:trPr>
        <w:tc>
          <w:tcPr>
            <w:tcW w:w="1227" w:type="dxa"/>
          </w:tcPr>
          <w:p w14:paraId="35406FF7" w14:textId="77777777" w:rsidR="00117379" w:rsidRDefault="00000000">
            <w:pPr>
              <w:pStyle w:val="Normlbehzs"/>
              <w:ind w:firstLine="0"/>
              <w:jc w:val="center"/>
            </w:pPr>
            <w:r>
              <w:rPr>
                <w:rStyle w:val="Foreign"/>
              </w:rPr>
              <w:t>rya</w:t>
            </w:r>
          </w:p>
        </w:tc>
        <w:tc>
          <w:tcPr>
            <w:tcW w:w="1393" w:type="dxa"/>
          </w:tcPr>
          <w:p w14:paraId="04142A5B" w14:textId="77777777" w:rsidR="00117379" w:rsidRDefault="00000000">
            <w:pPr>
              <w:pStyle w:val="Normlbehzs"/>
              <w:ind w:firstLine="0"/>
              <w:jc w:val="center"/>
              <w:rPr>
                <w:rStyle w:val="Foreign"/>
              </w:rPr>
            </w:pPr>
            <w:r>
              <w:rPr>
                <w:rStyle w:val="Foreign"/>
              </w:rPr>
              <w:t>rggha</w:t>
            </w:r>
          </w:p>
        </w:tc>
        <w:tc>
          <w:tcPr>
            <w:tcW w:w="2735" w:type="dxa"/>
          </w:tcPr>
          <w:p w14:paraId="14A99BD6" w14:textId="77777777" w:rsidR="00117379" w:rsidRDefault="00000000">
            <w:pPr>
              <w:pStyle w:val="Normlbehzs"/>
              <w:ind w:firstLine="0"/>
              <w:jc w:val="center"/>
              <w:rPr>
                <w:rStyle w:val="Foreign"/>
              </w:rPr>
            </w:pPr>
            <w:r>
              <w:rPr>
                <w:rStyle w:val="Foreign"/>
              </w:rPr>
              <w:t>ko</w:t>
            </w:r>
          </w:p>
        </w:tc>
        <w:tc>
          <w:tcPr>
            <w:tcW w:w="4273" w:type="dxa"/>
          </w:tcPr>
          <w:p w14:paraId="49CC0BC0" w14:textId="77777777" w:rsidR="00117379" w:rsidRDefault="00000000">
            <w:pPr>
              <w:pStyle w:val="Normlbehzs"/>
              <w:ind w:firstLine="0"/>
              <w:jc w:val="center"/>
              <w:rPr>
                <w:rStyle w:val="Foreign"/>
              </w:rPr>
            </w:pPr>
            <w:r>
              <w:rPr>
                <w:rStyle w:val="Foreign"/>
              </w:rPr>
              <w:t>mo</w:t>
            </w:r>
          </w:p>
        </w:tc>
      </w:tr>
    </w:tbl>
    <w:p w14:paraId="72B10732" w14:textId="77777777" w:rsidR="00117379" w:rsidRDefault="00000000">
      <w:pPr>
        <w:pStyle w:val="Cmsor2"/>
      </w:pPr>
      <w:bookmarkStart w:id="158" w:name="_Toc17811420"/>
      <w:bookmarkStart w:id="159" w:name="_Toc17811475"/>
      <w:bookmarkStart w:id="160" w:name="_Ref201234004"/>
      <w:bookmarkStart w:id="161" w:name="_Toc221291443"/>
      <w:r>
        <w:t>Case sensitivity</w:t>
      </w:r>
      <w:bookmarkEnd w:id="158"/>
      <w:bookmarkEnd w:id="159"/>
      <w:bookmarkEnd w:id="161"/>
    </w:p>
    <w:p w14:paraId="0C6DF9C9" w14:textId="58BD141E" w:rsidR="00117379" w:rsidRDefault="00000000">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szCs w:val="24"/>
        </w:rPr>
        <w:t>(International Organization for Standardization 2001, 16, §8.1.1)</w:t>
      </w:r>
      <w:r>
        <w:fldChar w:fldCharType="end"/>
      </w:r>
      <w:r>
        <w:t>. Strict DHARMA transliteration, in contrast, is case sensitive in order to give distinction to graphemic allographs in transliteration. Uppercase letters in our scheme stand for the independent forms of Indic graphemes, while lowercase letters represent only the in-</w:t>
      </w:r>
      <w:proofErr w:type="spellStart"/>
      <w:r>
        <w:rPr>
          <w:rStyle w:val="Foreign"/>
        </w:rPr>
        <w:t>akṣara</w:t>
      </w:r>
      <w:proofErr w:type="spellEnd"/>
      <w:r>
        <w:t xml:space="preserve"> forms. The advantage of this is not only that a potentially graphemic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rsidR="009B1F96">
        <w:t>3.6.1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14:paraId="721447CB" w14:textId="77777777" w:rsidR="00117379" w:rsidRDefault="00000000">
      <w:pPr>
        <w:pStyle w:val="Cmsor3"/>
      </w:pPr>
      <w:bookmarkStart w:id="162" w:name="_Ref26431293"/>
      <w:bookmarkStart w:id="163" w:name="_Toc199757554"/>
      <w:bookmarkStart w:id="164" w:name="_Toc221291444"/>
      <w:r>
        <w:t>A note on the use of uppercase for independent vowels and consonants</w:t>
      </w:r>
      <w:bookmarkEnd w:id="162"/>
      <w:bookmarkEnd w:id="163"/>
      <w:bookmarkEnd w:id="164"/>
    </w:p>
    <w:p w14:paraId="0F13244B" w14:textId="77777777" w:rsidR="00117379" w:rsidRDefault="00000000">
      <w:r>
        <w:t>Some of DHARMA’s predecessor projects have used a the character ° (degree sign) before transliterated vowels and/or after transliterated consonants to denote their special independent forms. DHARMA has decided on a projectwide level to discontinue using that notation, and to endorse and propagate the use of uppercase Roman letters instead. Intellectual considerations in favour of doing so include the following:</w:t>
      </w:r>
    </w:p>
    <w:p w14:paraId="6C641A4C" w14:textId="355EAD98" w:rsidR="00117379" w:rsidRDefault="00000000">
      <w:pPr>
        <w:pStyle w:val="Lista"/>
      </w:pPr>
      <w:r>
        <w:t>unlike final consonants written with a vowel killer graph (transliterated with a middle dot · as per §</w:t>
      </w:r>
      <w:r>
        <w:fldChar w:fldCharType="begin"/>
      </w:r>
      <w:r>
        <w:instrText xml:space="preserve"> REF _Ref199857275 \r \h </w:instrText>
      </w:r>
      <w:r>
        <w:fldChar w:fldCharType="separate"/>
      </w:r>
      <w:r w:rsidR="009B1F96">
        <w:t>0</w:t>
      </w:r>
      <w:r>
        <w:fldChar w:fldCharType="end"/>
      </w:r>
      <w:r>
        <w:t>), the special independent forms do not involve an additional grapheme, so it is better to use a single character for their transliteration</w:t>
      </w:r>
    </w:p>
    <w:p w14:paraId="5751D9A2" w14:textId="77777777" w:rsidR="00117379" w:rsidRDefault="00000000">
      <w:pPr>
        <w:pStyle w:val="Lista"/>
      </w:pPr>
      <w:r>
        <w:t>the default (unmarked) allographs of Indic graphemes are the in-</w:t>
      </w:r>
      <w:proofErr w:type="spellStart"/>
      <w:r>
        <w:rPr>
          <w:rStyle w:val="Foreign"/>
        </w:rPr>
        <w:t>akṣara</w:t>
      </w:r>
      <w:proofErr w:type="spellEnd"/>
      <w:r>
        <w:t xml:space="preserve"> forms, while the independent forms are the exception from the norm (marked), and this situation is superficially analogous to that of lowercase and uppercase letters in modern Roman writing</w:t>
      </w:r>
    </w:p>
    <w:p w14:paraId="7A16F7C9" w14:textId="77777777" w:rsidR="00117379" w:rsidRDefault="00000000">
      <w:pPr>
        <w:pStyle w:val="Lista"/>
      </w:pPr>
      <w:r>
        <w:t>uppercase letters are easy to enter on any keyboard, so their inclusion in the transliteration scheme helps productivity</w:t>
      </w:r>
    </w:p>
    <w:p w14:paraId="5E2CD55A" w14:textId="77777777" w:rsidR="00117379" w:rsidRDefault="00000000">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14:paraId="7901B6EF" w14:textId="5E8057BD" w:rsidR="00117379" w:rsidRDefault="00000000">
      <w:pPr>
        <w:pStyle w:val="Lista"/>
      </w:pPr>
      <w:r>
        <w:t>using uppercase letters for the special forms allows us to keep the ° sign free for conventional use as a marker of truncation (§</w:t>
      </w:r>
      <w:r>
        <w:fldChar w:fldCharType="begin"/>
      </w:r>
      <w:r>
        <w:instrText xml:space="preserve"> REF _Ref203722660 \r \h </w:instrText>
      </w:r>
      <w:r>
        <w:fldChar w:fldCharType="separate"/>
      </w:r>
      <w:r w:rsidR="009B1F96">
        <w:t>3.6.2</w:t>
      </w:r>
      <w:r>
        <w:fldChar w:fldCharType="end"/>
      </w:r>
      <w:r>
        <w:t>)</w:t>
      </w:r>
    </w:p>
    <w:p w14:paraId="51D3D57A" w14:textId="77777777" w:rsidR="00117379" w:rsidRDefault="00000000">
      <w:pPr>
        <w:pStyle w:val="Cmsor2"/>
      </w:pPr>
      <w:bookmarkStart w:id="165" w:name="_Toc221291445"/>
      <w:r>
        <w:lastRenderedPageBreak/>
        <w:t>The accuracy of transliteration</w:t>
      </w:r>
      <w:bookmarkEnd w:id="160"/>
      <w:bookmarkEnd w:id="165"/>
    </w:p>
    <w:p w14:paraId="46B17D77" w14:textId="77777777" w:rsidR="00117379" w:rsidRDefault="00000000">
      <w:pPr>
        <w:pStyle w:val="Cmsor3"/>
      </w:pPr>
      <w:bookmarkStart w:id="166" w:name="_Ref201051366"/>
      <w:bookmarkStart w:id="167" w:name="_Toc221291446"/>
      <w:r>
        <w:t>Strict transliteration</w:t>
      </w:r>
      <w:bookmarkEnd w:id="166"/>
      <w:bookmarkEnd w:id="167"/>
    </w:p>
    <w:p w14:paraId="22271766" w14:textId="77777777" w:rsidR="00117379" w:rsidRDefault="00000000">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14:paraId="50B95D60" w14:textId="6CBB3EA0" w:rsidR="00117379" w:rsidRDefault="00000000">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sidR="009B1F96">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rsidR="009B1F96">
        <w:rPr>
          <w:b/>
          <w:bCs/>
          <w:lang w:val="hu-HU"/>
        </w:rPr>
        <w:t>Hiba! A hivatkozási forrás nem található.</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w:t>
      </w:r>
      <w:proofErr w:type="spellStart"/>
      <w:r>
        <w:t>th</w:t>
      </w:r>
      <w:proofErr w:type="spellEnd"/>
      <w:r>
        <w:t>&gt; is a single grapheme which, in Sanskrit, corresponds to the phoneme [</w:t>
      </w:r>
      <w:proofErr w:type="spellStart"/>
      <w:r>
        <w:t>tʱ</w:t>
      </w:r>
      <w:proofErr w:type="spellEnd"/>
      <w:r>
        <w:t xml:space="preserve">].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rsidR="009B1F96">
        <w:t>3.6.1</w:t>
      </w:r>
      <w:r>
        <w:fldChar w:fldCharType="end"/>
      </w:r>
      <w:r>
        <w:t>) target graphemes which can appear in digraphs but are present on rare occasions in their individual roles.</w:t>
      </w:r>
    </w:p>
    <w:p w14:paraId="724003FD" w14:textId="77777777" w:rsidR="00117379" w:rsidRDefault="00000000">
      <w:pPr>
        <w:pStyle w:val="Normlbehzs"/>
      </w:pPr>
      <w:r>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14:paraId="1CE5F221" w14:textId="77777777" w:rsidR="00117379" w:rsidRDefault="00000000">
      <w:pPr>
        <w:pStyle w:val="Cmsor3"/>
      </w:pPr>
      <w:bookmarkStart w:id="168" w:name="_Ref201561859"/>
      <w:bookmarkStart w:id="169" w:name="_Toc221291447"/>
      <w:r>
        <w:t>Loose transliteration</w:t>
      </w:r>
      <w:bookmarkEnd w:id="168"/>
      <w:bookmarkEnd w:id="169"/>
    </w:p>
    <w:p w14:paraId="3C86A126" w14:textId="77777777" w:rsidR="00117379" w:rsidRDefault="00000000">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14:paraId="13E0FB62" w14:textId="77777777" w:rsidR="00117379" w:rsidRDefault="00000000">
      <w:pPr>
        <w:pStyle w:val="Normlbehzs"/>
      </w:pPr>
      <w:r>
        <w:t>As a baseline, in any context where the graphic details of a particular written instance are irrelevant, loose transliteration dispenses with the distinction between the independent and in-</w:t>
      </w:r>
      <w:proofErr w:type="spellStart"/>
      <w:r>
        <w:rPr>
          <w:rStyle w:val="Foreign"/>
        </w:rPr>
        <w:t>akṣara</w:t>
      </w:r>
      <w:proofErr w:type="spellEnd"/>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14:paraId="3918AA81" w14:textId="77777777" w:rsidR="00117379" w:rsidRDefault="00000000">
      <w:pPr>
        <w:pStyle w:val="Normlbehzs"/>
      </w:pPr>
      <w:r>
        <w:t>Over and above this, depending on your own judgement of the context, relevance and the specific subfield, loose transliteration may involve leniency in further details, such as those below.</w:t>
      </w:r>
    </w:p>
    <w:p w14:paraId="0251F0C8" w14:textId="77777777" w:rsidR="00117379" w:rsidRDefault="00000000">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14:paraId="1C8EDAF0" w14:textId="77777777" w:rsidR="00117379" w:rsidRDefault="00000000">
      <w:pPr>
        <w:pStyle w:val="Lista2"/>
      </w:pPr>
      <w:r>
        <w:t xml:space="preserve">substitution of the class nasal for </w:t>
      </w:r>
      <w:r>
        <w:rPr>
          <w:rStyle w:val="Foreign"/>
        </w:rPr>
        <w:t>anusvāra</w:t>
      </w:r>
      <w:r>
        <w:t xml:space="preserve"> or vice versa</w:t>
      </w:r>
    </w:p>
    <w:p w14:paraId="2F71D819" w14:textId="77777777" w:rsidR="00117379" w:rsidRDefault="00000000">
      <w:pPr>
        <w:pStyle w:val="Lista2"/>
      </w:pPr>
      <w:r>
        <w:t xml:space="preserve">Old Javanese </w:t>
      </w:r>
      <w:r>
        <w:rPr>
          <w:rStyle w:val="Foreign"/>
        </w:rPr>
        <w:t>vvaṁ/vvaṅ</w:t>
      </w:r>
      <w:r>
        <w:t xml:space="preserve"> merged into </w:t>
      </w:r>
      <w:r>
        <w:rPr>
          <w:rStyle w:val="Foreign"/>
        </w:rPr>
        <w:t xml:space="preserve">vvaṅ </w:t>
      </w:r>
      <w:r>
        <w:t>(phonologically /</w:t>
      </w:r>
      <w:proofErr w:type="spellStart"/>
      <w:r>
        <w:t>wwaŋ</w:t>
      </w:r>
      <w:proofErr w:type="spellEnd"/>
      <w:r>
        <w:t xml:space="preserve">/), </w:t>
      </w:r>
      <w:r>
        <w:rPr>
          <w:rStyle w:val="Foreign"/>
        </w:rPr>
        <w:t>luraḥ/lurah</w:t>
      </w:r>
      <w:r>
        <w:t xml:space="preserve"> merged into </w:t>
      </w:r>
      <w:r>
        <w:rPr>
          <w:rStyle w:val="Foreign"/>
        </w:rPr>
        <w:t>lurah</w:t>
      </w:r>
      <w:r>
        <w:t xml:space="preserve"> (phonologically /</w:t>
      </w:r>
      <w:proofErr w:type="spellStart"/>
      <w:r>
        <w:t>lurah</w:t>
      </w:r>
      <w:proofErr w:type="spellEnd"/>
      <w:r>
        <w:t>/)</w:t>
      </w:r>
    </w:p>
    <w:p w14:paraId="3D7BF652" w14:textId="77777777" w:rsidR="00117379" w:rsidRDefault="00000000">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14:paraId="57A58D51" w14:textId="77777777" w:rsidR="00117379" w:rsidRDefault="00000000">
      <w:pPr>
        <w:pStyle w:val="Lista"/>
      </w:pPr>
      <w:bookmarkStart w:id="170" w:name="_qpap16rwdsff" w:colFirst="0" w:colLast="0"/>
      <w:bookmarkEnd w:id="170"/>
      <w:r>
        <w:t>interpretive transcription where a writing system uses a script sign in more than graphemic function, e.g.</w:t>
      </w:r>
    </w:p>
    <w:p w14:paraId="052B3AFD" w14:textId="6367191A" w:rsidR="00117379" w:rsidRDefault="00000000">
      <w:pPr>
        <w:pStyle w:val="Lista2"/>
      </w:pPr>
      <w:r>
        <w:lastRenderedPageBreak/>
        <w:t xml:space="preserve">Old Sundanese </w:t>
      </w:r>
      <w:r>
        <w:rPr>
          <w:rStyle w:val="Foreign"/>
        </w:rPr>
        <w:t>sastra</w:t>
      </w:r>
      <w:r>
        <w:t xml:space="preserve">, </w:t>
      </w:r>
      <w:r>
        <w:rPr>
          <w:rStyle w:val="Foreign"/>
        </w:rPr>
        <w:t>rahiyaṅ</w:t>
      </w:r>
      <w:r>
        <w:t xml:space="preserve"> and </w:t>
      </w:r>
      <w:r>
        <w:rPr>
          <w:rStyle w:val="Foreign"/>
        </w:rPr>
        <w:t>ku nu reya</w:t>
      </w:r>
      <w:r>
        <w:t xml:space="preserve"> (when written as </w:t>
      </w:r>
      <w:r>
        <w:rPr>
          <w:rStyle w:val="Foreign"/>
        </w:rPr>
        <w:t>sasṭā</w:t>
      </w:r>
      <w:r>
        <w:t xml:space="preserve">, </w:t>
      </w:r>
      <w:r>
        <w:rPr>
          <w:rStyle w:val="Foreign"/>
        </w:rPr>
        <w:t>ku nu rye</w:t>
      </w:r>
      <w:r>
        <w:t xml:space="preserve"> and </w:t>
      </w:r>
      <w:r>
        <w:rPr>
          <w:rStyle w:val="Foreign"/>
        </w:rPr>
        <w:t>rahyiṁ</w:t>
      </w:r>
      <w:r>
        <w:t xml:space="preserve"> as in §</w:t>
      </w:r>
      <w:r>
        <w:fldChar w:fldCharType="begin"/>
      </w:r>
      <w:r>
        <w:instrText xml:space="preserve"> REF _Ref201564845 \r \h </w:instrText>
      </w:r>
      <w:r>
        <w:fldChar w:fldCharType="separate"/>
      </w:r>
      <w:r w:rsidR="009B1F96">
        <w:rPr>
          <w:b/>
          <w:bCs/>
          <w:lang w:val="hu-HU"/>
        </w:rPr>
        <w:t>Hiba! A hivatkozási forrás nem található.</w:t>
      </w:r>
      <w:r>
        <w:fldChar w:fldCharType="end"/>
      </w:r>
      <w:r>
        <w:t>)</w:t>
      </w:r>
    </w:p>
    <w:p w14:paraId="6682B83A" w14:textId="77777777" w:rsidR="00117379" w:rsidRDefault="00000000">
      <w:pPr>
        <w:pStyle w:val="Lista"/>
      </w:pPr>
      <w:r>
        <w:t>normalisation of orthography, e.g.</w:t>
      </w:r>
    </w:p>
    <w:p w14:paraId="3FE26B60" w14:textId="77777777" w:rsidR="00117379" w:rsidRDefault="00000000">
      <w:pPr>
        <w:pStyle w:val="Lista2"/>
      </w:pPr>
      <w:r>
        <w:t xml:space="preserve">simplification of consonants doubled in conjunction with </w:t>
      </w:r>
      <w:r>
        <w:rPr>
          <w:rStyle w:val="Foreign"/>
        </w:rPr>
        <w:t>r</w:t>
      </w:r>
      <w:r>
        <w:t xml:space="preserve"> in Sanskrit</w:t>
      </w:r>
    </w:p>
    <w:p w14:paraId="6C3E27B3" w14:textId="77777777" w:rsidR="00117379" w:rsidRDefault="00000000">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14:paraId="2785F876" w14:textId="77777777" w:rsidR="00117379" w:rsidRDefault="00000000">
      <w:pPr>
        <w:pStyle w:val="Lista2"/>
      </w:pPr>
      <w:r>
        <w:t xml:space="preserve">distinction of </w:t>
      </w:r>
      <w:r>
        <w:rPr>
          <w:rStyle w:val="Foreign"/>
        </w:rPr>
        <w:t>e/ē</w:t>
      </w:r>
      <w:r>
        <w:t xml:space="preserve"> and </w:t>
      </w:r>
      <w:r>
        <w:rPr>
          <w:rStyle w:val="Foreign"/>
        </w:rPr>
        <w:t>o/ō</w:t>
      </w:r>
      <w:r>
        <w:t xml:space="preserve"> even if not present in the original writing</w:t>
      </w:r>
    </w:p>
    <w:p w14:paraId="59999936" w14:textId="77777777" w:rsidR="00117379" w:rsidRDefault="00000000">
      <w:pPr>
        <w:pStyle w:val="Cmsor2"/>
      </w:pPr>
      <w:bookmarkStart w:id="171" w:name="_dl6swhvlsuez" w:colFirst="0" w:colLast="0"/>
      <w:bookmarkStart w:id="172" w:name="_h0qcxcudl6x2" w:colFirst="0" w:colLast="0"/>
      <w:bookmarkStart w:id="173" w:name="_Ref203985519"/>
      <w:bookmarkStart w:id="174" w:name="_Toc17811422"/>
      <w:bookmarkStart w:id="175" w:name="_Toc17811477"/>
      <w:bookmarkStart w:id="176" w:name="_Ref199854844"/>
      <w:bookmarkStart w:id="177" w:name="_Toc199757553"/>
      <w:bookmarkStart w:id="178" w:name="_Toc221291448"/>
      <w:bookmarkEnd w:id="143"/>
      <w:bookmarkEnd w:id="144"/>
      <w:bookmarkEnd w:id="171"/>
      <w:bookmarkEnd w:id="172"/>
      <w:r>
        <w:t>Transliteration and markup</w:t>
      </w:r>
      <w:bookmarkEnd w:id="173"/>
      <w:bookmarkEnd w:id="178"/>
    </w:p>
    <w:p w14:paraId="74979E5B" w14:textId="77777777" w:rsidR="00117379" w:rsidRDefault="00000000">
      <w:r>
        <w:t xml:space="preserve">When creating a digital edition,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introduced in the Encoding Guides.</w:t>
      </w:r>
      <w:r>
        <w:rPr>
          <w:rStyle w:val="Lbjegyzet-hivatkozs"/>
        </w:rPr>
        <w:footnoteReference w:id="79"/>
      </w:r>
      <w:r>
        <w:t xml:space="preserve"> The terms ‘markup’ and ‘encoding’ are fully synonymous in the context of digital editions, but elsewhere, ‘markup’ can also mean a non-electronic annotation system, such as the various brackets employed in printed epigraphic editions and the use of footnotes.</w:t>
      </w:r>
    </w:p>
    <w:p w14:paraId="77A2FEEB" w14:textId="164C270D" w:rsidR="00117379" w:rsidRDefault="00000000">
      <w:pPr>
        <w:pStyle w:val="Normlbehzs"/>
      </w:pPr>
      <w:r>
        <w:t>Ideally, this separation of concerns should be complete: no issues pertaining to the description of the physical manifestation of a text should be recorded in the transliterated text itself; and likewise, no issues pertaining to the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graphemic allographs — is addressed at the level of target graphemes (§</w:t>
      </w:r>
      <w:r>
        <w:fldChar w:fldCharType="begin"/>
      </w:r>
      <w:r>
        <w:instrText xml:space="preserve"> REF _Ref201568207 \r \h </w:instrText>
      </w:r>
      <w:r>
        <w:fldChar w:fldCharType="separate"/>
      </w:r>
      <w:r w:rsidR="009B1F96">
        <w:t>3.3.2</w:t>
      </w:r>
      <w:r>
        <w:fldChar w:fldCharType="end"/>
      </w:r>
      <w:r>
        <w:t>). Less tangible details are normally dealt with in markup, and our transliteration scheme includes some elements of “low-level markup” (i.e. markup comprised of characters at the level of the transliterated text rather than on the separate tier of XML encoding). Such markup may pertain to the transliteration itself (disambiguation, §</w:t>
      </w:r>
      <w:r>
        <w:fldChar w:fldCharType="begin"/>
      </w:r>
      <w:r>
        <w:instrText xml:space="preserve"> REF _Ref15558380 \r \h </w:instrText>
      </w:r>
      <w:r>
        <w:fldChar w:fldCharType="separate"/>
      </w:r>
      <w:r w:rsidR="009B1F96">
        <w:t>3.6.1</w:t>
      </w:r>
      <w:r>
        <w:fldChar w:fldCharType="end"/>
      </w:r>
      <w:r>
        <w:t>), to the editorial interpretation of the transliterated text (segmentation, §</w:t>
      </w:r>
      <w:r>
        <w:fldChar w:fldCharType="begin"/>
      </w:r>
      <w:r>
        <w:instrText xml:space="preserve"> REF _Ref203723420 \r \h </w:instrText>
      </w:r>
      <w:r>
        <w:fldChar w:fldCharType="separate"/>
      </w:r>
      <w:r w:rsidR="009B1F96">
        <w:t>3.6.2</w:t>
      </w:r>
      <w:r>
        <w:fldChar w:fldCharType="end"/>
      </w:r>
      <w:r>
        <w:t>; sandhi analysis, §</w:t>
      </w:r>
      <w:r>
        <w:fldChar w:fldCharType="begin"/>
      </w:r>
      <w:r>
        <w:instrText xml:space="preserve"> REF _Ref203728899 \r \h </w:instrText>
      </w:r>
      <w:r>
        <w:fldChar w:fldCharType="separate"/>
      </w:r>
      <w:r w:rsidR="009B1F96">
        <w:t>3.6.3</w:t>
      </w:r>
      <w:r>
        <w:fldChar w:fldCharType="end"/>
      </w:r>
      <w:r>
        <w:t>; and the truncation of words extracted from the source, §</w:t>
      </w:r>
      <w:r>
        <w:fldChar w:fldCharType="begin"/>
      </w:r>
      <w:r>
        <w:instrText xml:space="preserve"> REF _Ref203980665 \r \h </w:instrText>
      </w:r>
      <w:r>
        <w:fldChar w:fldCharType="separate"/>
      </w:r>
      <w:r w:rsidR="009B1F96">
        <w:t>3.6.4</w:t>
      </w:r>
      <w:r>
        <w:fldChar w:fldCharType="end"/>
      </w:r>
      <w:r>
        <w:t xml:space="preserve">), or to the description of the physical arrangement of the source (split </w:t>
      </w:r>
      <w:proofErr w:type="spellStart"/>
      <w:r>
        <w:rPr>
          <w:rStyle w:val="Foreign"/>
        </w:rPr>
        <w:t>akṣara</w:t>
      </w:r>
      <w:r>
        <w:t>s</w:t>
      </w:r>
      <w:proofErr w:type="spellEnd"/>
      <w:r>
        <w:t>, §</w:t>
      </w:r>
      <w:r>
        <w:fldChar w:fldCharType="begin"/>
      </w:r>
      <w:r>
        <w:instrText xml:space="preserve"> REF _Ref203980710 \r \h </w:instrText>
      </w:r>
      <w:r>
        <w:fldChar w:fldCharType="separate"/>
      </w:r>
      <w:r w:rsidR="009B1F96">
        <w:t>3.6.5</w:t>
      </w:r>
      <w:r>
        <w:fldChar w:fldCharType="end"/>
      </w:r>
      <w:r>
        <w:t>). In addition, we foresee that our transliteration scheme will also be used in situations where TEI markup is not applicable, and therefore suggest some text-based markup alternatives (shorthand, §</w:t>
      </w:r>
      <w:r>
        <w:fldChar w:fldCharType="begin"/>
      </w:r>
      <w:r>
        <w:instrText xml:space="preserve"> REF _Ref201052141 \r \h </w:instrText>
      </w:r>
      <w:r>
        <w:fldChar w:fldCharType="separate"/>
      </w:r>
      <w:r w:rsidR="009B1F96">
        <w:t>3.6.6</w:t>
      </w:r>
      <w:r>
        <w:fldChar w:fldCharType="end"/>
      </w:r>
      <w:r>
        <w:t>) for certain phenomena.</w:t>
      </w:r>
    </w:p>
    <w:p w14:paraId="431A72EF" w14:textId="77777777" w:rsidR="00117379" w:rsidRDefault="00000000">
      <w:pPr>
        <w:pStyle w:val="Cmsor3"/>
      </w:pPr>
      <w:bookmarkStart w:id="179" w:name="_Ref15558380"/>
      <w:bookmarkStart w:id="180" w:name="_Toc17811421"/>
      <w:bookmarkStart w:id="181" w:name="_Toc17811476"/>
      <w:bookmarkStart w:id="182" w:name="_Ref15564928"/>
      <w:bookmarkStart w:id="183" w:name="_Toc17811423"/>
      <w:bookmarkStart w:id="184" w:name="_Toc17811478"/>
      <w:bookmarkStart w:id="185" w:name="_Toc199757555"/>
      <w:bookmarkStart w:id="186" w:name="_Toc221291449"/>
      <w:r>
        <w:t>Disambiguation</w:t>
      </w:r>
      <w:bookmarkEnd w:id="179"/>
      <w:bookmarkEnd w:id="180"/>
      <w:bookmarkEnd w:id="181"/>
      <w:bookmarkEnd w:id="186"/>
    </w:p>
    <w:p w14:paraId="68B81483" w14:textId="3E600E5A" w:rsidR="00117379" w:rsidRDefault="00000000">
      <w:r>
        <w:t>Since our transliteration scheme involves some digraphs (§</w:t>
      </w:r>
      <w:r>
        <w:fldChar w:fldCharType="begin"/>
      </w:r>
      <w:r>
        <w:instrText xml:space="preserve"> REF _Ref201051366 \r \h </w:instrText>
      </w:r>
      <w:r>
        <w:fldChar w:fldCharType="separate"/>
      </w:r>
      <w:r w:rsidR="009B1F96">
        <w:t>3.5.1</w:t>
      </w:r>
      <w:r>
        <w:fldChar w:fldCharType="end"/>
      </w:r>
      <w:r>
        <w:t xml:space="preserve">), it is conceivable that in some cases the target graphemes constituting these digraphs might appear together in their own individual functions, rather than as a digraph. The ISO-15919 scheme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szCs w:val="24"/>
        </w:rPr>
        <w:t>(International Organization for Standardization 2001, 17, §8.1.15)</w:t>
      </w:r>
      <w:r>
        <w:fldChar w:fldCharType="end"/>
      </w:r>
      <w:r>
        <w:t xml:space="preserve"> employs the colon : as a disambiguation sign in such situations, as well as in sundry contexts where the graphetic composition of an original </w:t>
      </w:r>
      <w:r>
        <w:rPr>
          <w:rStyle w:val="Foreign"/>
        </w:rPr>
        <w:t>akṣara</w:t>
      </w:r>
      <w:r>
        <w:t xml:space="preserve"> is unusual. The latter is in our perception a very different kind of situation, for which we prefer a different notation (§</w:t>
      </w:r>
      <w:r>
        <w:fldChar w:fldCharType="begin"/>
      </w:r>
      <w:r>
        <w:instrText xml:space="preserve"> REF _Ref201332101 \r \h </w:instrText>
      </w:r>
      <w:r>
        <w:fldChar w:fldCharType="separate"/>
      </w:r>
      <w:r w:rsidR="009B1F96">
        <w:t>4.6.3</w:t>
      </w:r>
      <w:r>
        <w:fldChar w:fldCharType="end"/>
      </w:r>
      <w:r>
        <w:t>). As for the former, the need to distinguish vowels in hiatus from diphthongs is eliminated by our use of uppercase for independent vowels in strict transliteration. The disambiguation colon is therefore only needed in the exceedingly rare cases where an &lt;h&gt; follows a stop consonant grapheme, in order to indicate that it is this combination, and not the aspirated consonant grapheme, that is present in the original.</w:t>
      </w:r>
      <w:r>
        <w:rPr>
          <w:rStyle w:val="Lbjegyzet-hivatkozs"/>
        </w:rPr>
        <w:footnoteReference w:id="80"/>
      </w:r>
    </w:p>
    <w:p w14:paraId="78F7CFAF" w14:textId="77777777" w:rsidR="00117379" w:rsidRDefault="00000000">
      <w:pPr>
        <w:pStyle w:val="Lista"/>
      </w:pPr>
      <w:r>
        <w:lastRenderedPageBreak/>
        <w:t xml:space="preserve">in strict transliteration, use the colon to disambiguate any occurrences of </w:t>
      </w:r>
      <w:r>
        <w:rPr>
          <w:rStyle w:val="Foreign"/>
        </w:rPr>
        <w:t>h</w:t>
      </w:r>
      <w:r>
        <w:t xml:space="preserve"> preceded by a non-aspirated consonant which has an aspirated counterpart</w:t>
      </w:r>
    </w:p>
    <w:p w14:paraId="55E77491" w14:textId="77777777" w:rsidR="00117379" w:rsidRDefault="00000000">
      <w:pPr>
        <w:pStyle w:val="Lista2"/>
        <w:rPr>
          <w:rStyle w:val="Foreign"/>
          <w:i w:val="0"/>
          <w:iCs w:val="0"/>
          <w:noProof w:val="0"/>
        </w:rPr>
      </w:pPr>
      <w:r>
        <w:t xml:space="preserve">e.g. </w:t>
      </w:r>
      <w:r>
        <w:rPr>
          <w:rStyle w:val="Foreign"/>
        </w:rPr>
        <w:t>p:h</w:t>
      </w:r>
      <w:r>
        <w:t xml:space="preserve"> as opposed to </w:t>
      </w:r>
      <w:r>
        <w:rPr>
          <w:rStyle w:val="Foreign"/>
        </w:rPr>
        <w:t>ph</w:t>
      </w:r>
    </w:p>
    <w:p w14:paraId="2B6FD297" w14:textId="77777777" w:rsidR="00117379" w:rsidRDefault="00000000">
      <w:pPr>
        <w:pStyle w:val="Lista2"/>
      </w:pPr>
      <w:r>
        <w:t>the disambiguation colon is not necessary and should not be used for the disambiguation of vowel clusters in strict transliteration, where vowels in hiatus are represented by uppercase target vowels</w:t>
      </w:r>
    </w:p>
    <w:p w14:paraId="7BEEC49E" w14:textId="77777777" w:rsidR="00117379" w:rsidRDefault="00000000">
      <w:pPr>
        <w:pStyle w:val="Lista3"/>
      </w:pPr>
      <w:r>
        <w:t xml:space="preserve">e.g. </w:t>
      </w:r>
      <w:r>
        <w:rPr>
          <w:rStyle w:val="Foreign"/>
        </w:rPr>
        <w:t>praUga</w:t>
      </w:r>
      <w:r>
        <w:t xml:space="preserve">, </w:t>
      </w:r>
      <w:r>
        <w:rPr>
          <w:rStyle w:val="Foreign"/>
        </w:rPr>
        <w:t>caUttho</w:t>
      </w:r>
      <w:r>
        <w:t xml:space="preserve"> and </w:t>
      </w:r>
      <w:r>
        <w:rPr>
          <w:rStyle w:val="Foreign"/>
        </w:rPr>
        <w:t>daIĀ</w:t>
      </w:r>
      <w:r>
        <w:t xml:space="preserve"> rather than </w:t>
      </w:r>
      <w:r>
        <w:rPr>
          <w:rStyle w:val="Foreign"/>
        </w:rPr>
        <w:t>pra:uga</w:t>
      </w:r>
      <w:r>
        <w:t xml:space="preserve">, </w:t>
      </w:r>
      <w:r>
        <w:rPr>
          <w:rStyle w:val="Foreign"/>
        </w:rPr>
        <w:t>ca:uttho</w:t>
      </w:r>
      <w:r>
        <w:t xml:space="preserve"> and </w:t>
      </w:r>
      <w:r>
        <w:rPr>
          <w:rStyle w:val="Foreign"/>
        </w:rPr>
        <w:t>da:iā</w:t>
      </w:r>
      <w:r>
        <w:t xml:space="preserve"> as in ISO-15919</w:t>
      </w:r>
    </w:p>
    <w:p w14:paraId="11F9D278" w14:textId="77777777" w:rsidR="00117379" w:rsidRDefault="00000000">
      <w:pPr>
        <w:pStyle w:val="Lista"/>
      </w:pPr>
      <w:r>
        <w:t>in loose transliteration, the colon may also be employed for the disambiguation of the diphthongs &lt;ai&gt; and &lt;au&gt; from the corresponding vowel clusters</w:t>
      </w:r>
    </w:p>
    <w:p w14:paraId="380BFCD1" w14:textId="77777777" w:rsidR="00117379" w:rsidRDefault="00000000">
      <w:pPr>
        <w:pStyle w:val="Lista2"/>
      </w:pPr>
      <w:r>
        <w:t>but we recommend instead that you follow the established convention of using a diaeresis (pair of dots) above the second vowel in settings where you do not use uppercase for independent vowel graphemes</w:t>
      </w:r>
    </w:p>
    <w:p w14:paraId="3EEEB2BF" w14:textId="77777777" w:rsidR="00117379" w:rsidRDefault="00000000">
      <w:pPr>
        <w:pStyle w:val="Lista3"/>
        <w:rPr>
          <w:rStyle w:val="Foreign"/>
          <w:i w:val="0"/>
          <w:iCs w:val="0"/>
          <w:noProof w:val="0"/>
        </w:rPr>
      </w:pPr>
      <w:r>
        <w:t xml:space="preserve">e.g. </w:t>
      </w:r>
      <w:r>
        <w:rPr>
          <w:rStyle w:val="Foreign"/>
        </w:rPr>
        <w:t>praüga</w:t>
      </w:r>
      <w:r>
        <w:t xml:space="preserve">, </w:t>
      </w:r>
      <w:r>
        <w:rPr>
          <w:rStyle w:val="Foreign"/>
        </w:rPr>
        <w:t>caüttho</w:t>
      </w:r>
      <w:r>
        <w:t xml:space="preserve"> and </w:t>
      </w:r>
      <w:r>
        <w:rPr>
          <w:rStyle w:val="Foreign"/>
        </w:rPr>
        <w:t>daïā</w:t>
      </w:r>
    </w:p>
    <w:p w14:paraId="664C148A" w14:textId="77777777" w:rsidR="00117379" w:rsidRDefault="00000000">
      <w:pPr>
        <w:pStyle w:val="Lista2"/>
      </w:pPr>
      <w:r>
        <w:t>do not use the diaeresis (or any other disambiguation) when one of the vowels has a macron, since in this case there is no ambiguity</w:t>
      </w:r>
    </w:p>
    <w:p w14:paraId="0FBCD318" w14:textId="77777777" w:rsidR="00117379" w:rsidRDefault="00000000">
      <w:pPr>
        <w:pStyle w:val="Lista3"/>
      </w:pPr>
      <w:r>
        <w:t xml:space="preserve">e.g. </w:t>
      </w:r>
      <w:r>
        <w:rPr>
          <w:rStyle w:val="Foreign"/>
        </w:rPr>
        <w:t>āicca</w:t>
      </w:r>
      <w:r>
        <w:t xml:space="preserve"> (strict </w:t>
      </w:r>
      <w:r>
        <w:rPr>
          <w:rStyle w:val="Foreign"/>
        </w:rPr>
        <w:t>āIcca</w:t>
      </w:r>
      <w:r>
        <w:t xml:space="preserve">), not </w:t>
      </w:r>
      <w:r>
        <w:rPr>
          <w:rStyle w:val="Foreign"/>
        </w:rPr>
        <w:t>āïcca</w:t>
      </w:r>
    </w:p>
    <w:p w14:paraId="59FAF4D7" w14:textId="30408C13" w:rsidR="00117379" w:rsidRDefault="00000000">
      <w:pPr>
        <w:pStyle w:val="Lista"/>
      </w:pPr>
      <w:r>
        <w:t>in both strict and loose transliteration, the disambiguation colon and the diaeresis are both unnecessary and must not be used wherever editorial segmentation (§</w:t>
      </w:r>
      <w:r>
        <w:fldChar w:fldCharType="begin"/>
      </w:r>
      <w:r>
        <w:instrText xml:space="preserve"> REF _Ref203726002 \r \h </w:instrText>
      </w:r>
      <w:r>
        <w:fldChar w:fldCharType="separate"/>
      </w:r>
      <w:r w:rsidR="009B1F96">
        <w:t>3.6.2</w:t>
      </w:r>
      <w:r>
        <w:fldChar w:fldCharType="end"/>
      </w:r>
      <w:r>
        <w:t>) by a space or hyphen intervenes between the target graphemes that might otherwise be read as a digraph, e.g.</w:t>
      </w:r>
    </w:p>
    <w:p w14:paraId="0B8FD3FF" w14:textId="77777777" w:rsidR="00117379" w:rsidRDefault="00000000">
      <w:pPr>
        <w:pStyle w:val="Lista2"/>
        <w:rPr>
          <w:rStyle w:val="Foreign"/>
          <w:i w:val="0"/>
          <w:iCs w:val="0"/>
          <w:noProof w:val="0"/>
        </w:rPr>
      </w:pPr>
      <w:r>
        <w:t xml:space="preserve">strict </w:t>
      </w:r>
      <w:r>
        <w:rPr>
          <w:rStyle w:val="Foreign"/>
        </w:rPr>
        <w:t>mr̥ta Iva</w:t>
      </w:r>
      <w:r>
        <w:t xml:space="preserve">, loose </w:t>
      </w:r>
      <w:r>
        <w:rPr>
          <w:rStyle w:val="Foreign"/>
        </w:rPr>
        <w:t>mr̥ta iva</w:t>
      </w:r>
      <w:r>
        <w:t xml:space="preserve">; never </w:t>
      </w:r>
      <w:r>
        <w:rPr>
          <w:rStyle w:val="Foreign"/>
        </w:rPr>
        <w:t>mr̥ta: iva</w:t>
      </w:r>
      <w:r>
        <w:t xml:space="preserve"> or </w:t>
      </w:r>
      <w:r>
        <w:rPr>
          <w:rStyle w:val="Foreign"/>
        </w:rPr>
        <w:t>mr̥ta ïva</w:t>
      </w:r>
    </w:p>
    <w:p w14:paraId="27C482BA" w14:textId="77777777" w:rsidR="00117379" w:rsidRDefault="00000000">
      <w:pPr>
        <w:pStyle w:val="Lista2"/>
      </w:pPr>
      <w:r>
        <w:t xml:space="preserve">strict </w:t>
      </w:r>
      <w:r>
        <w:rPr>
          <w:rStyle w:val="Foreign"/>
        </w:rPr>
        <w:t>mana-Icchā</w:t>
      </w:r>
      <w:r>
        <w:t xml:space="preserve">, loose </w:t>
      </w:r>
      <w:r>
        <w:rPr>
          <w:rStyle w:val="Foreign"/>
        </w:rPr>
        <w:t>mana-icchā</w:t>
      </w:r>
      <w:r>
        <w:t xml:space="preserve">; never </w:t>
      </w:r>
      <w:r>
        <w:rPr>
          <w:rStyle w:val="Foreign"/>
        </w:rPr>
        <w:t>mana:-icchā</w:t>
      </w:r>
      <w:r>
        <w:t xml:space="preserve"> or </w:t>
      </w:r>
      <w:r>
        <w:rPr>
          <w:rStyle w:val="Foreign"/>
        </w:rPr>
        <w:t>mana-ïcchā</w:t>
      </w:r>
    </w:p>
    <w:p w14:paraId="38D7F00A" w14:textId="77777777" w:rsidR="00117379" w:rsidRDefault="00000000">
      <w:pPr>
        <w:pStyle w:val="Cmsor3"/>
      </w:pPr>
      <w:bookmarkStart w:id="187" w:name="_Ref203723420"/>
      <w:bookmarkStart w:id="188" w:name="_Ref203724352"/>
      <w:bookmarkStart w:id="189" w:name="_Ref203726002"/>
      <w:bookmarkStart w:id="190" w:name="_Ref203722660"/>
      <w:bookmarkStart w:id="191" w:name="_Ref15566181"/>
      <w:bookmarkStart w:id="192" w:name="_Toc17811425"/>
      <w:bookmarkStart w:id="193" w:name="_Toc17811480"/>
      <w:bookmarkStart w:id="194" w:name="_Toc199757557"/>
      <w:bookmarkStart w:id="195" w:name="_Toc221291450"/>
      <w:r>
        <w:t>Segmentation</w:t>
      </w:r>
      <w:bookmarkEnd w:id="187"/>
      <w:bookmarkEnd w:id="188"/>
      <w:bookmarkEnd w:id="189"/>
      <w:bookmarkEnd w:id="195"/>
    </w:p>
    <w:p w14:paraId="4F207AA3" w14:textId="1E0AE372" w:rsidR="00117379" w:rsidRDefault="00000000">
      <w:pPr>
        <w:rPr>
          <w:lang w:eastAsia="en-US" w:bidi="ar-SA"/>
        </w:rPr>
      </w:pPr>
      <w:r>
        <w:t xml:space="preserve">The editorial segmentation of transliterated texts is strongly recommended in order to help the reader and to show how you analyse the text into words. </w:t>
      </w:r>
      <w:r>
        <w:rPr>
          <w:lang w:eastAsia="en-US" w:bidi="ar-SA"/>
        </w:rPr>
        <w:t xml:space="preserve">Since the texts we work with typically use </w:t>
      </w:r>
      <w:proofErr w:type="spellStart"/>
      <w:r>
        <w:rPr>
          <w:i/>
          <w:iCs/>
          <w:lang w:eastAsia="en-US" w:bidi="ar-SA"/>
        </w:rPr>
        <w:t>scripto</w:t>
      </w:r>
      <w:proofErr w:type="spellEnd"/>
      <w:r>
        <w:rPr>
          <w:i/>
          <w:iCs/>
          <w:lang w:eastAsia="en-US" w:bidi="ar-SA"/>
        </w:rPr>
        <w:t xml:space="preserve"> continua</w:t>
      </w:r>
      <w:r>
        <w:t xml:space="preserve"> — i.e. continuous writing without interword spaces — any and all spaces in our transliterated texts will be considered editorial. In other words, the spaces in our texts constitute interpretive markup. The same applies to hyphens — which have no equivalent in the source writing systems</w:t>
      </w:r>
      <w:r>
        <w:rPr>
          <w:rStyle w:val="Lbjegyzet-hivatkozs"/>
        </w:rPr>
        <w:footnoteReference w:id="81"/>
      </w:r>
      <w:r>
        <w:t xml:space="preserve"> — and to new lines. The technical details and semantics of editorial segmentation will be discussed in §</w:t>
      </w:r>
      <w:r>
        <w:fldChar w:fldCharType="begin"/>
      </w:r>
      <w:r>
        <w:instrText xml:space="preserve"> REF _Ref203723763 \r \h </w:instrText>
      </w:r>
      <w:r>
        <w:fldChar w:fldCharType="separate"/>
      </w:r>
      <w:r w:rsidR="009B1F96">
        <w:t>7.2</w:t>
      </w:r>
      <w:r>
        <w:fldChar w:fldCharType="end"/>
      </w:r>
      <w:r>
        <w:t>, the essence of which is summarised here.</w:t>
      </w:r>
    </w:p>
    <w:p w14:paraId="2C0D923D" w14:textId="41198ECB" w:rsidR="00117379" w:rsidRDefault="00000000">
      <w:pPr>
        <w:pStyle w:val="Lista"/>
      </w:pPr>
      <w:r>
        <w:t>in transliterated text which is not marked up in XML, new lines (§</w:t>
      </w:r>
      <w:r>
        <w:fldChar w:fldCharType="begin"/>
      </w:r>
      <w:r>
        <w:instrText xml:space="preserve"> REF _Ref203484611 \r \h </w:instrText>
      </w:r>
      <w:r>
        <w:fldChar w:fldCharType="separate"/>
      </w:r>
      <w:r w:rsidR="009B1F96">
        <w:t>8.1</w:t>
      </w:r>
      <w:r>
        <w:fldChar w:fldCharType="end"/>
      </w:r>
      <w:r>
        <w:t>) may be created</w:t>
      </w:r>
    </w:p>
    <w:p w14:paraId="1FAFEB87" w14:textId="77777777" w:rsidR="00117379" w:rsidRDefault="00000000">
      <w:pPr>
        <w:pStyle w:val="Lista2"/>
      </w:pPr>
      <w:r>
        <w:t>to correspond to original inscribed lines</w:t>
      </w:r>
    </w:p>
    <w:p w14:paraId="3AEB6AD1" w14:textId="77777777" w:rsidR="00117379" w:rsidRDefault="00000000">
      <w:pPr>
        <w:pStyle w:val="Lista2"/>
      </w:pPr>
      <w:r>
        <w:t>to reflect the semantic or prosodic structure of the text</w:t>
      </w:r>
    </w:p>
    <w:p w14:paraId="746DA66B" w14:textId="77777777" w:rsidR="00117379" w:rsidRDefault="00000000">
      <w:pPr>
        <w:pStyle w:val="Lista2"/>
      </w:pPr>
      <w:r>
        <w:t>in XML documents, both of these functions are served by computer markup</w:t>
      </w:r>
    </w:p>
    <w:p w14:paraId="2D96568D" w14:textId="77777777" w:rsidR="00117379" w:rsidRDefault="00000000">
      <w:pPr>
        <w:pStyle w:val="Lista"/>
      </w:pPr>
      <w:r>
        <w:t>in all texts, with or without XML markup,</w:t>
      </w:r>
    </w:p>
    <w:p w14:paraId="7B83267A" w14:textId="51424F35" w:rsidR="00117379" w:rsidRDefault="00000000">
      <w:pPr>
        <w:pStyle w:val="Lista2"/>
      </w:pPr>
      <w:r>
        <w:t>editorial spaces (§</w:t>
      </w:r>
      <w:r>
        <w:fldChar w:fldCharType="begin"/>
      </w:r>
      <w:r>
        <w:instrText xml:space="preserve"> REF _Ref203484724 \r \h </w:instrText>
      </w:r>
      <w:r>
        <w:fldChar w:fldCharType="separate"/>
      </w:r>
      <w:r w:rsidR="009B1F96">
        <w:t>8.3</w:t>
      </w:r>
      <w:r>
        <w:fldChar w:fldCharType="end"/>
      </w:r>
      <w:r>
        <w:t>) should always be inserted between independent words wherever possible</w:t>
      </w:r>
    </w:p>
    <w:p w14:paraId="71680C8E" w14:textId="3DCF261A" w:rsidR="00117379" w:rsidRDefault="00000000">
      <w:pPr>
        <w:pStyle w:val="Lista2"/>
      </w:pPr>
      <w:r>
        <w:t>editorial hyphens (§</w:t>
      </w:r>
      <w:r>
        <w:fldChar w:fldCharType="begin"/>
      </w:r>
      <w:r>
        <w:instrText xml:space="preserve"> REF _Ref203484736 \r \h </w:instrText>
      </w:r>
      <w:r>
        <w:fldChar w:fldCharType="separate"/>
      </w:r>
      <w:r w:rsidR="009B1F96">
        <w:t>8.4</w:t>
      </w:r>
      <w:r>
        <w:fldChar w:fldCharType="end"/>
      </w:r>
      <w:r>
        <w:t>) should be inserted between words in compound where expedient</w:t>
      </w:r>
    </w:p>
    <w:p w14:paraId="3FB695B4" w14:textId="3C70C43F" w:rsidR="00117379" w:rsidRDefault="00000000">
      <w:pPr>
        <w:pStyle w:val="Lista2"/>
      </w:pPr>
      <w:r>
        <w:t>editorial hyphens coinciding with a line break must be placed after the break (§</w:t>
      </w:r>
      <w:r>
        <w:fldChar w:fldCharType="begin"/>
      </w:r>
      <w:r>
        <w:instrText xml:space="preserve"> REF _Ref203483098 \r \h </w:instrText>
      </w:r>
      <w:r>
        <w:fldChar w:fldCharType="separate"/>
      </w:r>
      <w:r w:rsidR="009B1F96">
        <w:t>8.4.1</w:t>
      </w:r>
      <w:r>
        <w:fldChar w:fldCharType="end"/>
      </w:r>
      <w:r>
        <w:t>)</w:t>
      </w:r>
    </w:p>
    <w:p w14:paraId="5A99E671" w14:textId="2FA717D5" w:rsidR="00117379" w:rsidRDefault="00000000">
      <w:pPr>
        <w:pStyle w:val="Lista"/>
      </w:pPr>
      <w:r>
        <w:t>as discussed further in §</w:t>
      </w:r>
      <w:r>
        <w:fldChar w:fldCharType="begin"/>
      </w:r>
      <w:r>
        <w:instrText xml:space="preserve"> REF _Ref203485860 \r \h </w:instrText>
      </w:r>
      <w:r>
        <w:fldChar w:fldCharType="separate"/>
      </w:r>
      <w:r w:rsidR="009B1F96">
        <w:t>8.2</w:t>
      </w:r>
      <w:r>
        <w:fldChar w:fldCharType="end"/>
      </w:r>
      <w:r>
        <w:t>, editorial spacing and hyphenation</w:t>
      </w:r>
    </w:p>
    <w:p w14:paraId="5D2A64E6" w14:textId="77777777" w:rsidR="00117379" w:rsidRDefault="00000000">
      <w:pPr>
        <w:pStyle w:val="Lista2"/>
      </w:pPr>
      <w:r>
        <w:t xml:space="preserve">can and should be used between transliterated characters whose corresponding source graphemes belong to the same </w:t>
      </w:r>
      <w:r>
        <w:rPr>
          <w:rStyle w:val="Foreign"/>
        </w:rPr>
        <w:t>akṣara</w:t>
      </w:r>
    </w:p>
    <w:p w14:paraId="3E6DC251" w14:textId="77777777" w:rsidR="00117379" w:rsidRDefault="00000000">
      <w:pPr>
        <w:pStyle w:val="Lista2"/>
      </w:pPr>
      <w:r>
        <w:t>cannot be used and must be avoided at word boundaries which are obscured by sandhi involving the complete fusion of one word’s final vowel with the next word’s initial vowel</w:t>
      </w:r>
    </w:p>
    <w:p w14:paraId="13C47372" w14:textId="77777777" w:rsidR="00117379" w:rsidRDefault="00000000">
      <w:pPr>
        <w:pStyle w:val="Cmsor3"/>
      </w:pPr>
      <w:bookmarkStart w:id="196" w:name="_Ref203728899"/>
      <w:bookmarkStart w:id="197" w:name="_Toc221291451"/>
      <w:bookmarkEnd w:id="190"/>
      <w:bookmarkEnd w:id="191"/>
      <w:bookmarkEnd w:id="192"/>
      <w:bookmarkEnd w:id="193"/>
      <w:bookmarkEnd w:id="194"/>
      <w:r>
        <w:t>Sandhi analysis</w:t>
      </w:r>
      <w:bookmarkEnd w:id="196"/>
      <w:bookmarkEnd w:id="197"/>
    </w:p>
    <w:p w14:paraId="728DA3F8" w14:textId="0F191224" w:rsidR="00117379" w:rsidRDefault="00000000">
      <w:r>
        <w:rPr>
          <w:lang w:eastAsia="en-US" w:bidi="ar-SA"/>
        </w:rPr>
        <w:t xml:space="preserve">Since transliteration is concerned with the graphemes found in the source text, sandhi should not normally be resolved. Phonographic graphemes must never be added, removed or altered in the process of transliteration. However, to accommodate the conventions of specific subfields, we permit adding </w:t>
      </w:r>
      <w:r>
        <w:t>a hyphen or an apostrophe to indicate the presence of particular kinds of sandhi, as detailed in §</w:t>
      </w:r>
      <w:r>
        <w:fldChar w:fldCharType="begin"/>
      </w:r>
      <w:r>
        <w:instrText xml:space="preserve"> REF _Ref203727852 \r \h </w:instrText>
      </w:r>
      <w:r>
        <w:fldChar w:fldCharType="separate"/>
      </w:r>
      <w:r w:rsidR="009B1F96">
        <w:t>4.7.5</w:t>
      </w:r>
      <w:r>
        <w:fldChar w:fldCharType="end"/>
      </w:r>
      <w:r>
        <w:t>.</w:t>
      </w:r>
    </w:p>
    <w:p w14:paraId="3ED84CD7" w14:textId="77777777" w:rsidR="00117379" w:rsidRDefault="00000000">
      <w:pPr>
        <w:pStyle w:val="Cmsor3"/>
      </w:pPr>
      <w:bookmarkStart w:id="198" w:name="_Ref203980665"/>
      <w:bookmarkStart w:id="199" w:name="_Toc221291452"/>
      <w:r>
        <w:lastRenderedPageBreak/>
        <w:t>Truncation</w:t>
      </w:r>
      <w:bookmarkEnd w:id="198"/>
      <w:bookmarkEnd w:id="199"/>
    </w:p>
    <w:p w14:paraId="0B08B5BE" w14:textId="77777777" w:rsidR="00117379" w:rsidRDefault="00000000">
      <w:r>
        <w:t>In accordance with widespread convention, we endorse the use of ° (</w:t>
      </w:r>
      <w:r>
        <w:rPr>
          <w:rStyle w:val="Code"/>
        </w:rPr>
        <w:t>U+00B0</w:t>
      </w:r>
      <w:r>
        <w:t xml:space="preserve"> Degree Sign) as a marker of truncation, primarily when citing individual words verbatim from a source text, in discussion or a critical apparatus (EGD §###).</w:t>
      </w:r>
    </w:p>
    <w:p w14:paraId="6830E122" w14:textId="77777777" w:rsidR="00117379" w:rsidRDefault="00000000">
      <w:pPr>
        <w:pStyle w:val="Lista"/>
      </w:pPr>
      <w:r>
        <w:t>truncation is not applicable in actual editions of source texts, only in strings extracted from the source</w:t>
      </w:r>
    </w:p>
    <w:p w14:paraId="3639CE83" w14:textId="69E502C6" w:rsidR="00117379" w:rsidRDefault="00000000">
      <w:pPr>
        <w:pStyle w:val="Lista2"/>
      </w:pPr>
      <w:r>
        <w:t>see §</w:t>
      </w:r>
      <w:r>
        <w:fldChar w:fldCharType="begin"/>
      </w:r>
      <w:r>
        <w:instrText xml:space="preserve"> REF _Ref26431293 \r \h </w:instrText>
      </w:r>
      <w:r>
        <w:fldChar w:fldCharType="separate"/>
      </w:r>
      <w:r w:rsidR="009B1F96">
        <w:t>3.4.1</w:t>
      </w:r>
      <w:r>
        <w:fldChar w:fldCharType="end"/>
      </w:r>
      <w:r>
        <w:t xml:space="preserve"> for a deprecated use of ° in transliteration by some of DHARMA’s predecessor projects</w:t>
      </w:r>
    </w:p>
    <w:p w14:paraId="62B4466A" w14:textId="03B0C00C" w:rsidR="00117379" w:rsidRDefault="00000000">
      <w:pPr>
        <w:pStyle w:val="Lista2"/>
      </w:pPr>
      <w:r>
        <w:t>see §</w:t>
      </w:r>
      <w:r>
        <w:fldChar w:fldCharType="begin"/>
      </w:r>
      <w:r>
        <w:instrText xml:space="preserve"> REF _Ref204175528 \r \h </w:instrText>
      </w:r>
      <w:r>
        <w:fldChar w:fldCharType="separate"/>
      </w:r>
      <w:r w:rsidR="009B1F96">
        <w:t>6.4.2</w:t>
      </w:r>
      <w:r>
        <w:fldChar w:fldCharType="end"/>
      </w:r>
      <w:r>
        <w:t xml:space="preserve"> for the endorsed use of ° to transliterate abbreviation signs</w:t>
      </w:r>
    </w:p>
    <w:p w14:paraId="38FE2DA5" w14:textId="37CC5DB2" w:rsidR="00117379" w:rsidRDefault="00000000">
      <w:pPr>
        <w:pStyle w:val="Lista"/>
      </w:pPr>
      <w:r>
        <w:t>the degree sign for truncation should be used when a string of characters must be cut at a point where segmentation with a space or hyphen (§</w:t>
      </w:r>
      <w:r>
        <w:fldChar w:fldCharType="begin"/>
      </w:r>
      <w:r>
        <w:instrText xml:space="preserve"> REF _Ref203724352 \r \h </w:instrText>
      </w:r>
      <w:r>
        <w:fldChar w:fldCharType="separate"/>
      </w:r>
      <w:r w:rsidR="009B1F96">
        <w:t>3.6.2</w:t>
      </w:r>
      <w:r>
        <w:fldChar w:fldCharType="end"/>
      </w:r>
      <w:r>
        <w:t>) is not applicable, i.e.</w:t>
      </w:r>
    </w:p>
    <w:p w14:paraId="0A29E451" w14:textId="77777777" w:rsidR="00117379" w:rsidRDefault="00000000">
      <w:pPr>
        <w:pStyle w:val="Lista2"/>
      </w:pPr>
      <w:r>
        <w:t>when only part of a word is lifted from a text, for example at the beginning or end of a line</w:t>
      </w:r>
    </w:p>
    <w:p w14:paraId="0428B4F2" w14:textId="77777777" w:rsidR="00117379" w:rsidRDefault="00000000">
      <w:pPr>
        <w:pStyle w:val="Lista3"/>
      </w:pPr>
      <w:r>
        <w:t xml:space="preserve">e.g. </w:t>
      </w:r>
      <w:r>
        <w:rPr>
          <w:rStyle w:val="Foreign"/>
        </w:rPr>
        <w:t>pari°</w:t>
      </w:r>
      <w:r>
        <w:t xml:space="preserve"> (cited as a lemma from the word </w:t>
      </w:r>
      <w:r>
        <w:rPr>
          <w:rStyle w:val="Foreign"/>
        </w:rPr>
        <w:t>parihāra</w:t>
      </w:r>
      <w:r>
        <w:t xml:space="preserve"> broken across epigraphic lines)</w:t>
      </w:r>
    </w:p>
    <w:p w14:paraId="28B26043" w14:textId="77777777" w:rsidR="00117379" w:rsidRDefault="00000000">
      <w:pPr>
        <w:pStyle w:val="Lista2"/>
      </w:pPr>
      <w:r>
        <w:t>when a word lifted from a text is fused in vowel sandhi to an adjacent word</w:t>
      </w:r>
    </w:p>
    <w:p w14:paraId="5E23B498" w14:textId="77777777" w:rsidR="00117379" w:rsidRDefault="00000000">
      <w:pPr>
        <w:pStyle w:val="Lista3"/>
      </w:pPr>
      <w:r>
        <w:t xml:space="preserve">e.g. </w:t>
      </w:r>
      <w:r>
        <w:rPr>
          <w:rStyle w:val="Foreign"/>
        </w:rPr>
        <w:t>°oddyotita</w:t>
      </w:r>
      <w:r>
        <w:t xml:space="preserve"> (for the word </w:t>
      </w:r>
      <w:r>
        <w:rPr>
          <w:rStyle w:val="Foreign"/>
        </w:rPr>
        <w:t>uddyotita</w:t>
      </w:r>
      <w:r>
        <w:t xml:space="preserve"> fused in vowel sandhi to a preceding </w:t>
      </w:r>
      <w:r>
        <w:rPr>
          <w:rStyle w:val="Foreign"/>
        </w:rPr>
        <w:t>a</w:t>
      </w:r>
      <w:r>
        <w:t>)</w:t>
      </w:r>
    </w:p>
    <w:p w14:paraId="1AD40549" w14:textId="77777777" w:rsidR="00117379" w:rsidRDefault="00000000">
      <w:pPr>
        <w:pStyle w:val="Lista"/>
      </w:pPr>
      <w:r>
        <w:t>when words in source languages are cited in a modern-language discussion, it is fully acceptable to cite them without a truncation sign in stem (“dictionary”) form whenever the focus is on the word as a lexical item rather than on the verbatim received reading</w:t>
      </w:r>
    </w:p>
    <w:p w14:paraId="52DB81BB" w14:textId="77777777" w:rsidR="00117379" w:rsidRDefault="00000000">
      <w:pPr>
        <w:pStyle w:val="Cmsor3"/>
      </w:pPr>
      <w:bookmarkStart w:id="200" w:name="_Ref203980710"/>
      <w:bookmarkStart w:id="201" w:name="_Toc221291453"/>
      <w:r>
        <w:t xml:space="preserve">Placeholders for split </w:t>
      </w:r>
      <w:proofErr w:type="spellStart"/>
      <w:r>
        <w:rPr>
          <w:rStyle w:val="Foreign"/>
        </w:rPr>
        <w:t>akṣara</w:t>
      </w:r>
      <w:r>
        <w:t>s</w:t>
      </w:r>
      <w:bookmarkEnd w:id="200"/>
      <w:bookmarkEnd w:id="201"/>
      <w:proofErr w:type="spellEnd"/>
    </w:p>
    <w:p w14:paraId="4A0CD653" w14:textId="659B4648" w:rsidR="00117379" w:rsidRDefault="00000000">
      <w:r>
        <w:t xml:space="preserve">An </w:t>
      </w:r>
      <w:r>
        <w:rPr>
          <w:rStyle w:val="Foreign"/>
        </w:rPr>
        <w:t>akṣara</w:t>
      </w:r>
      <w:r>
        <w:t xml:space="preserve"> is normally an atomic unit of the Indic writing system. However, </w:t>
      </w:r>
      <w:r>
        <w:rPr>
          <w:rStyle w:val="Foreign"/>
        </w:rPr>
        <w:t>akṣaras</w:t>
      </w:r>
      <w:r>
        <w:t xml:space="preserve"> interacting with a material feature of the support (such as a line break, or a defect or other feature on the writing surface) are sometimes graphetically separated into their constituent parts. When separation occurs in a way that cannot be reflected through the separation of the corresponding transliterated graphemes, we introduce dedicated characters we call placeholders. The placeholder characters ⌈ (left ceiling, </w:t>
      </w:r>
      <w:r>
        <w:rPr>
          <w:rStyle w:val="Code"/>
        </w:rPr>
        <w:t>U+2308</w:t>
      </w:r>
      <w:r>
        <w:t xml:space="preserve">) and ⌉ (right ceiling, </w:t>
      </w:r>
      <w:r>
        <w:rPr>
          <w:rStyle w:val="Code"/>
        </w:rPr>
        <w:t>U+2309</w:t>
      </w:r>
      <w:r>
        <w:t xml:space="preserve">) stand for detached parts of </w:t>
      </w:r>
      <w:proofErr w:type="spellStart"/>
      <w:r>
        <w:rPr>
          <w:rStyle w:val="Foreign"/>
        </w:rPr>
        <w:t>akṣara</w:t>
      </w:r>
      <w:r>
        <w:t>s</w:t>
      </w:r>
      <w:proofErr w:type="spellEnd"/>
      <w:r>
        <w:t xml:space="preserve"> which cannot be transliterated on their own. Their use is  discussed and illustrated in §</w:t>
      </w:r>
      <w:r>
        <w:fldChar w:fldCharType="begin"/>
      </w:r>
      <w:r>
        <w:instrText xml:space="preserve"> REF _Ref203047671 \r \h </w:instrText>
      </w:r>
      <w:r>
        <w:fldChar w:fldCharType="separate"/>
      </w:r>
      <w:r w:rsidR="009B1F96">
        <w:t>7.3</w:t>
      </w:r>
      <w:r>
        <w:fldChar w:fldCharType="end"/>
      </w:r>
      <w:r>
        <w:t>.</w:t>
      </w:r>
    </w:p>
    <w:p w14:paraId="6986FD80" w14:textId="77777777" w:rsidR="00117379" w:rsidRDefault="00000000">
      <w:pPr>
        <w:pStyle w:val="Cmsor3"/>
      </w:pPr>
      <w:bookmarkStart w:id="202" w:name="_Ref201052141"/>
      <w:bookmarkStart w:id="203" w:name="_Toc17811427"/>
      <w:bookmarkStart w:id="204" w:name="_Toc17811482"/>
      <w:bookmarkStart w:id="205" w:name="_Toc221291454"/>
      <w:bookmarkEnd w:id="174"/>
      <w:bookmarkEnd w:id="175"/>
      <w:bookmarkEnd w:id="176"/>
      <w:bookmarkEnd w:id="177"/>
      <w:bookmarkEnd w:id="182"/>
      <w:bookmarkEnd w:id="183"/>
      <w:bookmarkEnd w:id="184"/>
      <w:bookmarkEnd w:id="185"/>
      <w:r>
        <w:t>Shorthand</w:t>
      </w:r>
      <w:bookmarkEnd w:id="202"/>
      <w:bookmarkEnd w:id="205"/>
    </w:p>
    <w:p w14:paraId="7AB7FF0C" w14:textId="29B6DDCE" w:rsidR="00117379" w:rsidRDefault="00000000">
      <w:r>
        <w:t>In the context of this Guide, ‘shorthand’ refers to the provisional use of something simple in place of something more complex. Specifically, transliteration shorthand refers to an accessible substitute for a special character that you cannot easily produce on your keyboard. Markup shorthand refers to simple text-based markup in place of more complicated TEI encoding. Shorthand can be helpful for productivity because it takes less time to enter and because markup shorthand can be scanned more easily by the human reader than computer markup. Indeed, the practices introduced in §</w:t>
      </w:r>
      <w:r>
        <w:fldChar w:fldCharType="begin"/>
      </w:r>
      <w:r>
        <w:instrText xml:space="preserve"> REF _Ref15558380 \r \h </w:instrText>
      </w:r>
      <w:r>
        <w:fldChar w:fldCharType="separate"/>
      </w:r>
      <w:r w:rsidR="009B1F96">
        <w:t>3.6.1</w:t>
      </w:r>
      <w:r>
        <w:fldChar w:fldCharType="end"/>
      </w:r>
      <w:r>
        <w:t xml:space="preserve"> to §</w:t>
      </w:r>
      <w:r>
        <w:fldChar w:fldCharType="begin"/>
      </w:r>
      <w:r>
        <w:instrText xml:space="preserve"> REF _Ref203728899 \r \h </w:instrText>
      </w:r>
      <w:r>
        <w:fldChar w:fldCharType="separate"/>
      </w:r>
      <w:r w:rsidR="009B1F96">
        <w:t>3.6.3</w:t>
      </w:r>
      <w:r>
        <w:fldChar w:fldCharType="end"/>
      </w:r>
      <w:r>
        <w:t xml:space="preserve"> are also a kind of shorthand inasmuch as the phenomena they represent could also be represented in XML markup. We call them ‘essential shorthand’, because — for the time being at least — they constitute an essential part of our transliteration scheme. We have not devised XML encoding solutions for these (although this could be done in the future) because requiring them to be encoded would complicate our XML editions inordinately.</w:t>
      </w:r>
    </w:p>
    <w:p w14:paraId="7FC0709B" w14:textId="190F6C39" w:rsidR="00117379" w:rsidRDefault="00000000">
      <w:pPr>
        <w:pStyle w:val="Normlbehzs"/>
      </w:pPr>
      <w:r>
        <w:t>Conversely, the shorthand practices introduced in this section always have a “proper” alternative. This latter should be used whenever feasible, while the shorthand alternative may be used when warranted by circumstances. Depending on these circumstances, we distinguish between ‘private shorthand’ (§</w:t>
      </w:r>
      <w:r>
        <w:fldChar w:fldCharType="begin"/>
      </w:r>
      <w:r>
        <w:instrText xml:space="preserve"> REF _Ref203732264 \r \h </w:instrText>
      </w:r>
      <w:r>
        <w:fldChar w:fldCharType="separate"/>
      </w:r>
      <w:r w:rsidR="009B1F96">
        <w:t>3.6.6.1</w:t>
      </w:r>
      <w:r>
        <w:fldChar w:fldCharType="end"/>
      </w:r>
      <w:r>
        <w:t>), which may be used in the production stage but must always be replaced with the proper alternative; ‘public shorthand’ (§</w:t>
      </w:r>
      <w:r>
        <w:fldChar w:fldCharType="begin"/>
      </w:r>
      <w:r>
        <w:instrText xml:space="preserve"> REF _Ref203732403 \r \h </w:instrText>
      </w:r>
      <w:r>
        <w:fldChar w:fldCharType="separate"/>
      </w:r>
      <w:r w:rsidR="009B1F96">
        <w:t>3.6.6.2</w:t>
      </w:r>
      <w:r>
        <w:fldChar w:fldCharType="end"/>
      </w:r>
      <w:r>
        <w:t>), which may be used in the production stage and in contexts not involving XML markup, but must always be replaced with the proper alternative in XML editions; and ‘optional shorthand’ (§</w:t>
      </w:r>
      <w:r>
        <w:fldChar w:fldCharType="begin"/>
      </w:r>
      <w:r>
        <w:instrText xml:space="preserve"> REF _Ref203732457 \r \h </w:instrText>
      </w:r>
      <w:r>
        <w:fldChar w:fldCharType="separate"/>
      </w:r>
      <w:r w:rsidR="009B1F96">
        <w:t>3.6.6.3</w:t>
      </w:r>
      <w:r>
        <w:fldChar w:fldCharType="end"/>
      </w:r>
      <w:r>
        <w:t>) which may be used in any context including XML editions in order to reduce code clutter and ease your work. No shorthand is mandatory: you are always welcome to stick to the proper solutions.</w:t>
      </w:r>
    </w:p>
    <w:p w14:paraId="14ACF740" w14:textId="77777777" w:rsidR="00117379" w:rsidRDefault="00000000">
      <w:pPr>
        <w:pStyle w:val="Normlbehzs"/>
      </w:pPr>
      <w:r>
        <w:t xml:space="preserve">Since a proper alternative always exists for shorthand, the recommended shorthand solutions are intended to be unambiguous or minimally ambiguous in order to facilitate their conversion to the proper alternative by batch search-and-replace operations involving no or minimum human attention. In order for this to be possible, shorthand must be used rigorously in the proposed format. If you deviate from the recommendations or create your own private shorthand, make every effort to ensure that it can be likewise </w:t>
      </w:r>
      <w:r>
        <w:lastRenderedPageBreak/>
        <w:t xml:space="preserve">replaced efficiently. The specific shorthand solutions recommended by us are distributed in the main part of this Guide, but it is important that you familiarise yourself with the concept of shorthand and its private, public and optional varieties introduced below. </w:t>
      </w:r>
    </w:p>
    <w:p w14:paraId="4A961F5A" w14:textId="77777777" w:rsidR="00117379" w:rsidRDefault="00000000">
      <w:pPr>
        <w:pStyle w:val="Cmsor4"/>
      </w:pPr>
      <w:bookmarkStart w:id="206" w:name="_Ref203732264"/>
      <w:bookmarkStart w:id="207" w:name="_Toc221291455"/>
      <w:r>
        <w:t>Private shorthand</w:t>
      </w:r>
      <w:bookmarkEnd w:id="206"/>
      <w:bookmarkEnd w:id="207"/>
    </w:p>
    <w:p w14:paraId="7C3D9602" w14:textId="77777777" w:rsidR="00117379" w:rsidRDefault="00000000">
      <w:r>
        <w:t xml:space="preserve">Private shorthand may be used in the production stage to speed up the preparation of electronic texts, including collaborative text preparation, but it must always be eventually replaced with the proper transliteration or XML encoding. If any special character required for transliterating your texts is not easily accessible in your editing environment, feel free to substitute a character or sequence that is simple to enter on your keyboard. The substitute character or sequence should never occur in your documents in any other function. If it does, then it should only occur in contexts which clearly differentiate it from occurrences in another function.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private shorthand, shown with a red label in the relevant sections:</w:t>
      </w:r>
    </w:p>
    <w:p w14:paraId="61B0D485" w14:textId="77777777" w:rsidR="00117379" w:rsidRDefault="00000000">
      <w:pPr>
        <w:pStyle w:val="Lista"/>
      </w:pPr>
      <w:r>
        <w:rPr>
          <w:rStyle w:val="LabelEmph"/>
        </w:rPr>
        <w:t>private shorthand</w:t>
      </w:r>
      <w:r>
        <w:t xml:space="preserve"> for transliteration</w:t>
      </w:r>
    </w:p>
    <w:p w14:paraId="57D5CDA7" w14:textId="3F32D397" w:rsidR="00117379" w:rsidRDefault="00000000">
      <w:pPr>
        <w:pStyle w:val="Lista2"/>
      </w:pPr>
      <w:r>
        <w:rPr>
          <w:rStyle w:val="Foreign"/>
        </w:rPr>
        <w:t>ĕ</w:t>
      </w:r>
      <w:r>
        <w:t xml:space="preserve"> instead of </w:t>
      </w:r>
      <w:r>
        <w:rPr>
          <w:rStyle w:val="Foreign"/>
          <w:rFonts w:eastAsia="Arial"/>
        </w:rPr>
        <w:t>ə</w:t>
      </w:r>
      <w:r>
        <w:t xml:space="preserve"> (§</w:t>
      </w:r>
      <w:r>
        <w:fldChar w:fldCharType="begin"/>
      </w:r>
      <w:r>
        <w:instrText xml:space="preserve"> REF _Ref203742663 \r \h </w:instrText>
      </w:r>
      <w:r>
        <w:fldChar w:fldCharType="separate"/>
      </w:r>
      <w:r w:rsidR="009B1F96">
        <w:t>4.3.2</w:t>
      </w:r>
      <w:r>
        <w:fldChar w:fldCharType="end"/>
      </w:r>
      <w:r>
        <w:t xml:space="preserve">) </w:t>
      </w:r>
      <w:r>
        <w:rPr>
          <w:highlight w:val="yellow"/>
        </w:rPr>
        <w:t>DO WE REALLY NEED THIS? IF YES, SHOULD IT BE PUBLIC SHORTHAND?</w:t>
      </w:r>
    </w:p>
    <w:p w14:paraId="403F699E" w14:textId="498E2119" w:rsidR="00117379" w:rsidRDefault="00000000">
      <w:pPr>
        <w:pStyle w:val="Lista2"/>
      </w:pPr>
      <w:r>
        <w:rPr>
          <w:rStyle w:val="Foreign"/>
        </w:rPr>
        <w:t>*</w:t>
      </w:r>
      <w:r>
        <w:t xml:space="preserve"> instead of </w:t>
      </w:r>
      <w:r>
        <w:rPr>
          <w:rStyle w:val="Foreign"/>
        </w:rPr>
        <w:t>·</w:t>
      </w:r>
      <w:r>
        <w:t xml:space="preserve"> (§</w:t>
      </w:r>
      <w:r>
        <w:fldChar w:fldCharType="begin"/>
      </w:r>
      <w:r>
        <w:instrText xml:space="preserve"> REF _Ref201133679 \r \h </w:instrText>
      </w:r>
      <w:r>
        <w:fldChar w:fldCharType="separate"/>
      </w:r>
      <w:r w:rsidR="009B1F96">
        <w:t>4.4.3</w:t>
      </w:r>
      <w:r>
        <w:fldChar w:fldCharType="end"/>
      </w:r>
      <w:r>
        <w:t>)</w:t>
      </w:r>
    </w:p>
    <w:p w14:paraId="5BC3A618" w14:textId="77777777" w:rsidR="00117379" w:rsidRDefault="00000000">
      <w:pPr>
        <w:pStyle w:val="Lista"/>
      </w:pPr>
      <w:r>
        <w:rPr>
          <w:rStyle w:val="LabelEmph"/>
        </w:rPr>
        <w:t>private shorthand</w:t>
      </w:r>
      <w:r>
        <w:t xml:space="preserve"> for markup</w:t>
      </w:r>
    </w:p>
    <w:p w14:paraId="7BC7BC6F" w14:textId="240D8E1D" w:rsidR="00117379" w:rsidRDefault="00000000">
      <w:pPr>
        <w:pStyle w:val="Lista2"/>
      </w:pPr>
      <w:r>
        <w:rPr>
          <w:rStyle w:val="Foreign"/>
        </w:rPr>
        <w:t>’</w:t>
      </w:r>
      <w:r>
        <w:t xml:space="preserve"> or </w:t>
      </w:r>
      <w:r>
        <w:rPr>
          <w:rStyle w:val="Foreign"/>
        </w:rPr>
        <w:t>'</w:t>
      </w:r>
      <w:r>
        <w:t xml:space="preserve"> or </w:t>
      </w:r>
      <w:r>
        <w:rPr>
          <w:rStyle w:val="Foreign"/>
        </w:rPr>
        <w:t>+’</w:t>
      </w:r>
      <w:r>
        <w:t xml:space="preserve"> for editorial </w:t>
      </w:r>
      <w:r>
        <w:rPr>
          <w:rStyle w:val="Foreign"/>
        </w:rPr>
        <w:t>avagraha</w:t>
      </w:r>
      <w:r>
        <w:t xml:space="preserve"> (§</w:t>
      </w:r>
      <w:r>
        <w:fldChar w:fldCharType="begin"/>
      </w:r>
      <w:r>
        <w:instrText xml:space="preserve"> REF _Ref203468448 \r \h </w:instrText>
      </w:r>
      <w:r>
        <w:fldChar w:fldCharType="separate"/>
      </w:r>
      <w:r w:rsidR="009B1F96">
        <w:t>6.4.1.1</w:t>
      </w:r>
      <w:r>
        <w:fldChar w:fldCharType="end"/>
      </w:r>
      <w:r>
        <w:t>; see also §</w:t>
      </w:r>
      <w:r>
        <w:fldChar w:fldCharType="begin"/>
      </w:r>
      <w:r>
        <w:instrText xml:space="preserve"> REF _Ref201847243 \r \h </w:instrText>
      </w:r>
      <w:r>
        <w:fldChar w:fldCharType="separate"/>
      </w:r>
      <w:r w:rsidR="009B1F96">
        <w:t>6.4.1</w:t>
      </w:r>
      <w:r>
        <w:fldChar w:fldCharType="end"/>
      </w:r>
      <w:r>
        <w:t>)</w:t>
      </w:r>
    </w:p>
    <w:p w14:paraId="3894E6BC" w14:textId="3FD3A176" w:rsidR="00117379" w:rsidRDefault="00000000">
      <w:pPr>
        <w:pStyle w:val="Lista2"/>
      </w:pPr>
      <w:r>
        <w:t>. (full stop) for supplied punctuation (§</w:t>
      </w:r>
      <w:r>
        <w:fldChar w:fldCharType="begin"/>
      </w:r>
      <w:r>
        <w:instrText xml:space="preserve"> REF _Ref201842298 \r \h </w:instrText>
      </w:r>
      <w:r>
        <w:fldChar w:fldCharType="separate"/>
      </w:r>
      <w:r w:rsidR="009B1F96">
        <w:t>6.5.1.2</w:t>
      </w:r>
      <w:r>
        <w:fldChar w:fldCharType="end"/>
      </w:r>
      <w:r>
        <w:t>)</w:t>
      </w:r>
    </w:p>
    <w:p w14:paraId="4364903D" w14:textId="77DD3DC4" w:rsidR="00117379" w:rsidRDefault="00000000">
      <w:pPr>
        <w:pStyle w:val="Lista2"/>
        <w:rPr>
          <w:i/>
          <w:iCs/>
          <w:noProof/>
        </w:rPr>
      </w:pPr>
      <w:r>
        <w:rPr>
          <w:rStyle w:val="Foreign"/>
        </w:rPr>
        <w:t>§abc</w:t>
      </w:r>
      <w:r>
        <w:t xml:space="preserve"> for space fillers with </w:t>
      </w:r>
      <w:r>
        <w:rPr>
          <w:rStyle w:val="Foreign"/>
        </w:rPr>
        <w:t>abc</w:t>
      </w:r>
      <w:r>
        <w:t xml:space="preserve"> replaced by a symbol token (§</w:t>
      </w:r>
      <w:r>
        <w:fldChar w:fldCharType="begin"/>
      </w:r>
      <w:r>
        <w:instrText xml:space="preserve"> REF _Ref203487364 \r \h </w:instrText>
      </w:r>
      <w:r>
        <w:fldChar w:fldCharType="separate"/>
      </w:r>
      <w:r w:rsidR="009B1F96">
        <w:t>6.5.2</w:t>
      </w:r>
      <w:r>
        <w:fldChar w:fldCharType="end"/>
      </w:r>
      <w:r>
        <w:t xml:space="preserve">) </w:t>
      </w:r>
      <w:r>
        <w:rPr>
          <w:highlight w:val="yellow"/>
        </w:rPr>
        <w:t>I WOULD PREFER TO DEPRECATE THIS</w:t>
      </w:r>
    </w:p>
    <w:p w14:paraId="03FE5B1E" w14:textId="3A0B0783" w:rsidR="00117379" w:rsidRDefault="00000000">
      <w:pPr>
        <w:pStyle w:val="Lista3"/>
      </w:pPr>
      <w:r>
        <w:t xml:space="preserve">to be distinguished from the public shorthand </w:t>
      </w:r>
      <w:r>
        <w:rPr>
          <w:rStyle w:val="Foreign"/>
        </w:rPr>
        <w:t>§</w:t>
      </w:r>
      <w:r>
        <w:t xml:space="preserve"> (§</w:t>
      </w:r>
      <w:r>
        <w:fldChar w:fldCharType="begin"/>
      </w:r>
      <w:r>
        <w:instrText xml:space="preserve"> REF _Ref203487364 \r \h </w:instrText>
      </w:r>
      <w:r>
        <w:fldChar w:fldCharType="separate"/>
      </w:r>
      <w:r w:rsidR="009B1F96">
        <w:t>6.5.2</w:t>
      </w:r>
      <w:r>
        <w:fldChar w:fldCharType="end"/>
      </w:r>
      <w:r>
        <w:t>)</w:t>
      </w:r>
    </w:p>
    <w:p w14:paraId="4FFA310A" w14:textId="3530DBF7" w:rsidR="00117379" w:rsidRDefault="00000000">
      <w:pPr>
        <w:pStyle w:val="Lista2"/>
      </w:pPr>
      <w:r>
        <w:rPr>
          <w:rStyle w:val="Foreign"/>
        </w:rPr>
        <w:t>$abc</w:t>
      </w:r>
      <w:r>
        <w:t xml:space="preserve"> for symbols with </w:t>
      </w:r>
      <w:r>
        <w:rPr>
          <w:rStyle w:val="Foreign"/>
        </w:rPr>
        <w:t>abc</w:t>
      </w:r>
      <w:r>
        <w:t xml:space="preserve"> replaced by a symbol token (§</w:t>
      </w:r>
      <w:r>
        <w:fldChar w:fldCharType="begin"/>
      </w:r>
      <w:r>
        <w:instrText xml:space="preserve"> REF _Ref203031519 \r \h </w:instrText>
      </w:r>
      <w:r>
        <w:fldChar w:fldCharType="separate"/>
      </w:r>
      <w:r w:rsidR="009B1F96">
        <w:t>6.6</w:t>
      </w:r>
      <w:r>
        <w:fldChar w:fldCharType="end"/>
      </w:r>
      <w:r>
        <w:t xml:space="preserve">) </w:t>
      </w:r>
      <w:r>
        <w:rPr>
          <w:highlight w:val="yellow"/>
        </w:rPr>
        <w:t>I WOULD PREFER TO DEPRECATE THIS</w:t>
      </w:r>
    </w:p>
    <w:p w14:paraId="4C382DBD" w14:textId="77777777" w:rsidR="00117379" w:rsidRDefault="00000000">
      <w:pPr>
        <w:pStyle w:val="Cmsor4"/>
      </w:pPr>
      <w:bookmarkStart w:id="208" w:name="_Ref203732403"/>
      <w:bookmarkStart w:id="209" w:name="_Toc221291456"/>
      <w:r>
        <w:t>Public shorthand</w:t>
      </w:r>
      <w:bookmarkEnd w:id="208"/>
      <w:bookmarkEnd w:id="209"/>
    </w:p>
    <w:p w14:paraId="223F9516" w14:textId="1C32F90F" w:rsidR="00117379" w:rsidRDefault="00000000">
      <w:r>
        <w:t>Public shorthand may be used in the production stage to speed up work, and is also applicable in contexts not involving XML markup. Public transliteration shorthand may be necessary in the course of publication in an environment where a font supporting all the required special characters is not available (§</w:t>
      </w:r>
      <w:r>
        <w:fldChar w:fldCharType="begin"/>
      </w:r>
      <w:r>
        <w:instrText xml:space="preserve"> REF _Ref203743483 \r \h </w:instrText>
      </w:r>
      <w:r>
        <w:fldChar w:fldCharType="separate"/>
      </w:r>
      <w:r w:rsidR="009B1F96">
        <w:t>1.6.1</w:t>
      </w:r>
      <w:r>
        <w:fldChar w:fldCharType="end"/>
      </w:r>
      <w:r>
        <w:t xml:space="preserve">). Public markup shorthand is intended mainly for print or on-screen publications not involving XML markup (and to some degree imitates the standard display rendering of our XML editions). All public shorthand must always be replaced with the proper alternative in XML editions. It is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 This Guide contains recommendations for the following kinds of public shorthand, shown with a blue label in the relevant sections:</w:t>
      </w:r>
    </w:p>
    <w:p w14:paraId="7C473645" w14:textId="77777777" w:rsidR="00117379" w:rsidRDefault="00000000">
      <w:pPr>
        <w:pStyle w:val="Lista"/>
      </w:pPr>
      <w:r>
        <w:rPr>
          <w:rStyle w:val="Label"/>
        </w:rPr>
        <w:t>public shorthand</w:t>
      </w:r>
      <w:r>
        <w:t xml:space="preserve"> for transliteration</w:t>
      </w:r>
    </w:p>
    <w:p w14:paraId="52F9E7A2" w14:textId="37BD5A3B" w:rsidR="00117379" w:rsidRDefault="00000000">
      <w:pPr>
        <w:pStyle w:val="Lista2"/>
        <w:rPr>
          <w:i/>
          <w:iCs/>
        </w:rPr>
      </w:pPr>
      <w:r>
        <w:t>underdot instead of undercircle diacritic (§</w:t>
      </w:r>
      <w:r>
        <w:fldChar w:fldCharType="begin"/>
      </w:r>
      <w:r>
        <w:instrText xml:space="preserve"> REF _Ref203752581 \r \h </w:instrText>
      </w:r>
      <w:r>
        <w:fldChar w:fldCharType="separate"/>
      </w:r>
      <w:r w:rsidR="009B1F96">
        <w:t>4.2.2</w:t>
      </w:r>
      <w:r>
        <w:fldChar w:fldCharType="end"/>
      </w:r>
      <w:r>
        <w:t>)</w:t>
      </w:r>
    </w:p>
    <w:p w14:paraId="58380159" w14:textId="5F39C7A7" w:rsidR="00117379" w:rsidRDefault="00000000">
      <w:pPr>
        <w:pStyle w:val="Lista2"/>
        <w:rPr>
          <w:rStyle w:val="Foreign"/>
          <w:noProof w:val="0"/>
        </w:rPr>
      </w:pPr>
      <w:r>
        <w:rPr>
          <w:rStyle w:val="Foreign"/>
        </w:rPr>
        <w:t>f</w:t>
      </w:r>
      <w:r>
        <w:t xml:space="preserve"> and </w:t>
      </w:r>
      <w:r>
        <w:rPr>
          <w:rStyle w:val="Foreign"/>
        </w:rPr>
        <w:t>x</w:t>
      </w:r>
      <w:r>
        <w:t xml:space="preserve"> instead of ḫ (</w:t>
      </w:r>
      <w:proofErr w:type="spellStart"/>
      <w:r>
        <w:rPr>
          <w:rStyle w:val="Foreign"/>
        </w:rPr>
        <w:t>upadhmānīya</w:t>
      </w:r>
      <w:proofErr w:type="spellEnd"/>
      <w:r>
        <w:t>) and ẖ (</w:t>
      </w:r>
      <w:proofErr w:type="spellStart"/>
      <w:r>
        <w:rPr>
          <w:rStyle w:val="Foreign"/>
        </w:rPr>
        <w:t>jihvāmūlīya</w:t>
      </w:r>
      <w:proofErr w:type="spellEnd"/>
      <w:r>
        <w:t>) (§</w:t>
      </w:r>
      <w:r>
        <w:fldChar w:fldCharType="begin"/>
      </w:r>
      <w:r>
        <w:instrText xml:space="preserve"> REF _Ref201582281 \r \h </w:instrText>
      </w:r>
      <w:r>
        <w:fldChar w:fldCharType="separate"/>
      </w:r>
      <w:r w:rsidR="009B1F96">
        <w:t>4.2.5</w:t>
      </w:r>
      <w:r>
        <w:fldChar w:fldCharType="end"/>
      </w:r>
      <w:r>
        <w:t>)</w:t>
      </w:r>
    </w:p>
    <w:p w14:paraId="7798A8D1" w14:textId="77777777" w:rsidR="00117379" w:rsidRDefault="00000000">
      <w:pPr>
        <w:pStyle w:val="Lista"/>
      </w:pPr>
      <w:r>
        <w:rPr>
          <w:rStyle w:val="Label"/>
        </w:rPr>
        <w:t>public shorthand</w:t>
      </w:r>
      <w:r>
        <w:t xml:space="preserve"> for markup</w:t>
      </w:r>
    </w:p>
    <w:p w14:paraId="369152F0" w14:textId="7E08D946" w:rsidR="00117379" w:rsidRDefault="00000000">
      <w:pPr>
        <w:pStyle w:val="Lista2"/>
      </w:pPr>
      <w:r>
        <w:rPr>
          <w:rStyle w:val="Foreign"/>
        </w:rPr>
        <w:t>+</w:t>
      </w:r>
      <w:r>
        <w:t xml:space="preserve"> to mark up numeral signs transliterated with more than one target character (§</w:t>
      </w:r>
      <w:r>
        <w:fldChar w:fldCharType="begin"/>
      </w:r>
      <w:r>
        <w:instrText xml:space="preserve"> REF _Ref201745374 \r \h </w:instrText>
      </w:r>
      <w:r>
        <w:fldChar w:fldCharType="separate"/>
      </w:r>
      <w:r w:rsidR="009B1F96">
        <w:t>5.3.1</w:t>
      </w:r>
      <w:r>
        <w:fldChar w:fldCharType="end"/>
      </w:r>
      <w:r>
        <w:t>)</w:t>
      </w:r>
    </w:p>
    <w:p w14:paraId="00278228" w14:textId="1BF226D7" w:rsidR="00117379" w:rsidRDefault="00000000">
      <w:pPr>
        <w:pStyle w:val="Lista2"/>
      </w:pPr>
      <w:r>
        <w:rPr>
          <w:rStyle w:val="Foreign"/>
        </w:rPr>
        <w:t>*abc</w:t>
      </w:r>
      <w:r>
        <w:t xml:space="preserve"> for ideograms (§</w:t>
      </w:r>
      <w:r>
        <w:fldChar w:fldCharType="begin"/>
      </w:r>
      <w:r>
        <w:instrText xml:space="preserve"> REF _Ref204178048 \r \h </w:instrText>
      </w:r>
      <w:r>
        <w:fldChar w:fldCharType="separate"/>
      </w:r>
      <w:r w:rsidR="009B1F96">
        <w:rPr>
          <w:b/>
          <w:bCs/>
          <w:lang w:val="hu-HU"/>
        </w:rPr>
        <w:t>Hiba! A hivatkozási forrás nem található.</w:t>
      </w:r>
      <w:r>
        <w:fldChar w:fldCharType="end"/>
      </w:r>
      <w:r>
        <w:t xml:space="preserve">) </w:t>
      </w:r>
      <w:r>
        <w:rPr>
          <w:highlight w:val="yellow"/>
        </w:rPr>
        <w:t>[PENDING DISCUSSION, BUT I THINK MY PROPOSAL WORKS]</w:t>
      </w:r>
    </w:p>
    <w:p w14:paraId="06B8D828" w14:textId="37984E63" w:rsidR="00117379" w:rsidRDefault="00000000">
      <w:pPr>
        <w:pStyle w:val="Lista2"/>
      </w:pPr>
      <w:r>
        <w:rPr>
          <w:rStyle w:val="Foreign"/>
        </w:rPr>
        <w:t>|</w:t>
      </w:r>
      <w:r>
        <w:t xml:space="preserve"> (vertical bar) and other graphetically similar Unicode characters for punctuation marks (§</w:t>
      </w:r>
      <w:r>
        <w:fldChar w:fldCharType="begin"/>
      </w:r>
      <w:r>
        <w:instrText xml:space="preserve"> REF _Ref203378653 \r \h </w:instrText>
      </w:r>
      <w:r>
        <w:fldChar w:fldCharType="separate"/>
      </w:r>
      <w:r w:rsidR="009B1F96">
        <w:t>6.5.1.1</w:t>
      </w:r>
      <w:r>
        <w:fldChar w:fldCharType="end"/>
      </w:r>
      <w:r>
        <w:t xml:space="preserve">) </w:t>
      </w:r>
      <w:r>
        <w:rPr>
          <w:highlight w:val="yellow"/>
        </w:rPr>
        <w:t>IF ALL OF THESE ARE PUBLIC SHORTHAND, THAT MEANS WE’LL HAVE TO REPLACE ALL SUCH SIGNS INCLUDING PLAIN | WITH MARKUP IN OUR XML EDITIONS – MAKE SOME OR ALL OF THESE OPTIONAL INSTEAD?</w:t>
      </w:r>
    </w:p>
    <w:p w14:paraId="7C491CAB" w14:textId="588256FA" w:rsidR="00117379" w:rsidRDefault="00000000">
      <w:pPr>
        <w:pStyle w:val="Lista2"/>
      </w:pPr>
      <w:r>
        <w:rPr>
          <w:rStyle w:val="Foreign"/>
        </w:rPr>
        <w:t>§</w:t>
      </w:r>
      <w:r>
        <w:t xml:space="preserve"> for space filler symbols (§</w:t>
      </w:r>
      <w:r>
        <w:fldChar w:fldCharType="begin"/>
      </w:r>
      <w:r>
        <w:instrText xml:space="preserve"> REF _Ref203487364 \r \h </w:instrText>
      </w:r>
      <w:r>
        <w:fldChar w:fldCharType="separate"/>
      </w:r>
      <w:r w:rsidR="009B1F96">
        <w:t>6.5.2</w:t>
      </w:r>
      <w:r>
        <w:fldChar w:fldCharType="end"/>
      </w:r>
      <w:r>
        <w:t>)</w:t>
      </w:r>
    </w:p>
    <w:p w14:paraId="1BDDC5CC" w14:textId="77777777" w:rsidR="00117379" w:rsidRDefault="00000000">
      <w:pPr>
        <w:pStyle w:val="Lista3"/>
      </w:pPr>
      <w:r>
        <w:t xml:space="preserve">to be distinguished from the public shorthand </w:t>
      </w:r>
      <w:r>
        <w:rPr>
          <w:rStyle w:val="Foreign"/>
        </w:rPr>
        <w:t>§</w:t>
      </w:r>
      <w:r>
        <w:t xml:space="preserve"> </w:t>
      </w:r>
      <w:r>
        <w:rPr>
          <w:highlight w:val="yellow"/>
        </w:rPr>
        <w:t>IF RETAINING THAT</w:t>
      </w:r>
    </w:p>
    <w:p w14:paraId="25F9ED37" w14:textId="1F6746A0" w:rsidR="00117379" w:rsidRDefault="00000000">
      <w:pPr>
        <w:pStyle w:val="Lista2"/>
      </w:pPr>
      <w:r>
        <w:rPr>
          <w:rStyle w:val="Foreign"/>
        </w:rPr>
        <w:t>¬</w:t>
      </w:r>
      <w:r>
        <w:t xml:space="preserve"> (</w:t>
      </w:r>
      <w:r>
        <w:rPr>
          <w:rStyle w:val="Code"/>
        </w:rPr>
        <w:t>U+00AC</w:t>
      </w:r>
      <w:r>
        <w:t xml:space="preserve"> Not Sign) for word joiner signs (§</w:t>
      </w:r>
      <w:r>
        <w:fldChar w:fldCharType="begin"/>
      </w:r>
      <w:r>
        <w:instrText xml:space="preserve"> REF _Ref201845887 \r \h </w:instrText>
      </w:r>
      <w:r>
        <w:fldChar w:fldCharType="separate"/>
      </w:r>
      <w:r w:rsidR="009B1F96">
        <w:rPr>
          <w:b/>
          <w:bCs/>
          <w:lang w:val="hu-HU"/>
        </w:rPr>
        <w:t>Hiba! A hivatkozási forrás nem található.</w:t>
      </w:r>
      <w:r>
        <w:fldChar w:fldCharType="end"/>
      </w:r>
      <w:r>
        <w:t xml:space="preserve">) </w:t>
      </w:r>
      <w:r>
        <w:rPr>
          <w:highlight w:val="yellow"/>
        </w:rPr>
        <w:t>NEWLY INTRODUCED, MAY OR MAY NOT WANT IT</w:t>
      </w:r>
    </w:p>
    <w:p w14:paraId="000E231D" w14:textId="0E805FBA" w:rsidR="00117379" w:rsidRDefault="00000000">
      <w:pPr>
        <w:pStyle w:val="Lista2"/>
      </w:pPr>
      <w:r>
        <w:lastRenderedPageBreak/>
        <w:t>graphetically similar Unicode dingbats for generic symbols (§</w:t>
      </w:r>
      <w:r>
        <w:fldChar w:fldCharType="begin"/>
      </w:r>
      <w:r>
        <w:instrText xml:space="preserve"> REF _Ref203031519 \r \h </w:instrText>
      </w:r>
      <w:r>
        <w:fldChar w:fldCharType="separate"/>
      </w:r>
      <w:r w:rsidR="009B1F96">
        <w:t>6.6</w:t>
      </w:r>
      <w:r>
        <w:fldChar w:fldCharType="end"/>
      </w:r>
      <w:r>
        <w:t xml:space="preserve">) </w:t>
      </w:r>
    </w:p>
    <w:p w14:paraId="3965B1A1" w14:textId="08D9388B" w:rsidR="00117379" w:rsidRDefault="00000000">
      <w:pPr>
        <w:pStyle w:val="Lista2"/>
      </w:pPr>
      <w:r>
        <w:rPr>
          <w:rStyle w:val="Foreign"/>
        </w:rPr>
        <w:t>_</w:t>
      </w:r>
      <w:r>
        <w:t xml:space="preserve"> (underscore) for original space (§</w:t>
      </w:r>
      <w:r>
        <w:fldChar w:fldCharType="begin"/>
      </w:r>
      <w:r>
        <w:instrText xml:space="preserve"> REF _Ref203115812 \r \h </w:instrText>
      </w:r>
      <w:r>
        <w:fldChar w:fldCharType="separate"/>
      </w:r>
      <w:r w:rsidR="009B1F96">
        <w:t>7.2</w:t>
      </w:r>
      <w:r>
        <w:fldChar w:fldCharType="end"/>
      </w:r>
      <w:r>
        <w:t>)</w:t>
      </w:r>
    </w:p>
    <w:p w14:paraId="0D5C39C5" w14:textId="09D35F2F" w:rsidR="00117379" w:rsidRDefault="00000000">
      <w:pPr>
        <w:pStyle w:val="Lista2"/>
      </w:pPr>
      <w:r>
        <w:t xml:space="preserve">uppercase </w:t>
      </w:r>
      <w:r>
        <w:rPr>
          <w:rStyle w:val="Foreign"/>
        </w:rPr>
        <w:t>C</w:t>
      </w:r>
      <w:r>
        <w:t xml:space="preserve"> and </w:t>
      </w:r>
      <w:r>
        <w:rPr>
          <w:rStyle w:val="Foreign"/>
        </w:rPr>
        <w:t>V</w:t>
      </w:r>
      <w:r>
        <w:t xml:space="preserve"> for illegible consonant and vowel (§</w:t>
      </w:r>
      <w:r>
        <w:fldChar w:fldCharType="begin"/>
      </w:r>
      <w:r>
        <w:instrText xml:space="preserve"> REF _Ref203989507 \r \h </w:instrText>
      </w:r>
      <w:r>
        <w:fldChar w:fldCharType="separate"/>
      </w:r>
      <w:r w:rsidR="009B1F96">
        <w:t>4.7.2.1</w:t>
      </w:r>
      <w:r>
        <w:fldChar w:fldCharType="end"/>
      </w:r>
      <w:r>
        <w:t>)</w:t>
      </w:r>
    </w:p>
    <w:p w14:paraId="2620F83C" w14:textId="04DF8CCB" w:rsidR="00117379" w:rsidRDefault="00000000">
      <w:pPr>
        <w:pStyle w:val="Lista2"/>
      </w:pPr>
      <w:r>
        <w:t>- (hyphen) for words cut across inscribed lines (§</w:t>
      </w:r>
      <w:r>
        <w:fldChar w:fldCharType="begin"/>
      </w:r>
      <w:r>
        <w:instrText xml:space="preserve"> REF _Ref203484611 \r \h </w:instrText>
      </w:r>
      <w:r>
        <w:fldChar w:fldCharType="separate"/>
      </w:r>
      <w:r w:rsidR="009B1F96">
        <w:t>8.1</w:t>
      </w:r>
      <w:r>
        <w:fldChar w:fldCharType="end"/>
      </w:r>
      <w:r>
        <w:t>)</w:t>
      </w:r>
    </w:p>
    <w:p w14:paraId="59DFDC14" w14:textId="77777777" w:rsidR="00117379" w:rsidRDefault="00000000">
      <w:pPr>
        <w:pStyle w:val="Cmsor4"/>
      </w:pPr>
      <w:bookmarkStart w:id="210" w:name="_Ref203732457"/>
      <w:bookmarkStart w:id="211" w:name="_Toc221291457"/>
      <w:r>
        <w:t>Optional shorthand</w:t>
      </w:r>
      <w:bookmarkEnd w:id="210"/>
      <w:bookmarkEnd w:id="211"/>
    </w:p>
    <w:p w14:paraId="7C0AD3A3" w14:textId="77777777" w:rsidR="00117379" w:rsidRDefault="00000000">
      <w:r>
        <w:t>Optional shorthand may be used in any context including XML editions in order to reduce code clutter and ease your work. Although proper alternatives for these shorthand solutions do exist and are preferred, the slight inconsistency resulting from their use is acceptable if they make your work easier. You do not have to replace optional shorthand with the proper implementation. In the future, we may make a projectwide decision to make these replacements automatically. This Guide contains recommendations for the following kinds of optional shorthand, shown with a green label in the relevant sections:</w:t>
      </w:r>
    </w:p>
    <w:p w14:paraId="46661564" w14:textId="77777777" w:rsidR="00117379" w:rsidRDefault="00000000">
      <w:pPr>
        <w:pStyle w:val="Lista"/>
      </w:pPr>
      <w:r>
        <w:rPr>
          <w:rStyle w:val="LabelGreen"/>
        </w:rPr>
        <w:t>optional shorthand</w:t>
      </w:r>
      <w:r>
        <w:t xml:space="preserve"> for transliteration</w:t>
      </w:r>
    </w:p>
    <w:p w14:paraId="554F7CDC" w14:textId="496E02B9" w:rsidR="00117379" w:rsidRDefault="00000000">
      <w:pPr>
        <w:pStyle w:val="Lista2"/>
      </w:pPr>
      <w:r>
        <w:rPr>
          <w:rStyle w:val="Foreign"/>
        </w:rPr>
        <w:t>'</w:t>
      </w:r>
      <w:r>
        <w:t xml:space="preserve"> (</w:t>
      </w:r>
      <w:r>
        <w:rPr>
          <w:rStyle w:val="Code"/>
        </w:rPr>
        <w:t>U+0027</w:t>
      </w:r>
      <w:r>
        <w:t xml:space="preserve"> Apostrophe) instead of right single quote (§</w:t>
      </w:r>
      <w:r>
        <w:fldChar w:fldCharType="begin"/>
      </w:r>
      <w:r>
        <w:instrText xml:space="preserve"> REF _Ref203486126 \r \h </w:instrText>
      </w:r>
      <w:r>
        <w:fldChar w:fldCharType="separate"/>
      </w:r>
      <w:r w:rsidR="009B1F96">
        <w:rPr>
          <w:b/>
          <w:bCs/>
          <w:lang w:val="hu-HU"/>
        </w:rPr>
        <w:t>Hiba! A hivatkozási forrás nem található.</w:t>
      </w:r>
      <w:r>
        <w:fldChar w:fldCharType="end"/>
      </w:r>
      <w:r>
        <w:t xml:space="preserve"> in the analysis of Dravidian sandhi; §</w:t>
      </w:r>
      <w:r>
        <w:fldChar w:fldCharType="begin"/>
      </w:r>
      <w:r>
        <w:instrText xml:space="preserve"> REF _Ref201846134 \r \h </w:instrText>
      </w:r>
      <w:r>
        <w:fldChar w:fldCharType="separate"/>
      </w:r>
      <w:r w:rsidR="009B1F96">
        <w:t>6.4.1</w:t>
      </w:r>
      <w:r>
        <w:fldChar w:fldCharType="end"/>
      </w:r>
      <w:r>
        <w:t xml:space="preserve"> as transliteration for the </w:t>
      </w:r>
      <w:r>
        <w:rPr>
          <w:rStyle w:val="Foreign"/>
        </w:rPr>
        <w:t>avagraha</w:t>
      </w:r>
      <w:r>
        <w:t>)</w:t>
      </w:r>
    </w:p>
    <w:p w14:paraId="6575F476" w14:textId="77777777" w:rsidR="00117379" w:rsidRDefault="00000000">
      <w:pPr>
        <w:pStyle w:val="Lista3"/>
      </w:pPr>
      <w:commentRangeStart w:id="212"/>
      <w:r>
        <w:t xml:space="preserve">this will be processed </w:t>
      </w:r>
      <w:commentRangeEnd w:id="212"/>
      <w:r>
        <w:rPr>
          <w:rStyle w:val="Jegyzethivatkozs"/>
          <w:sz w:val="22"/>
          <w:szCs w:val="22"/>
        </w:rPr>
        <w:commentReference w:id="212"/>
      </w:r>
      <w:r>
        <w:t>in the same way as the right single quotation mark and may also be displayed as such</w:t>
      </w:r>
    </w:p>
    <w:p w14:paraId="79304C53" w14:textId="77777777" w:rsidR="00117379" w:rsidRDefault="00000000">
      <w:pPr>
        <w:pStyle w:val="Lista3"/>
      </w:pPr>
      <w:r>
        <w:t>but for the sake of rigorous homogeneity in our editions, it is preferable to replace this sign with the right single quotation mark when finalising a digital edition</w:t>
      </w:r>
    </w:p>
    <w:p w14:paraId="4CECF6DA" w14:textId="77777777" w:rsidR="00117379" w:rsidRDefault="00000000">
      <w:pPr>
        <w:pStyle w:val="Lista"/>
      </w:pPr>
      <w:r>
        <w:rPr>
          <w:rStyle w:val="LabelGreen"/>
        </w:rPr>
        <w:t>optional shorthand</w:t>
      </w:r>
      <w:r>
        <w:t xml:space="preserve"> for markup</w:t>
      </w:r>
    </w:p>
    <w:p w14:paraId="39C6D5D9" w14:textId="5C4DBD5C" w:rsidR="00117379" w:rsidRDefault="00000000">
      <w:pPr>
        <w:pStyle w:val="Lista2"/>
      </w:pPr>
      <w:r>
        <w:t xml:space="preserve">= (the equals sign) to indicate that a pair of transliterated characters belong to the same </w:t>
      </w:r>
      <w:r>
        <w:rPr>
          <w:rStyle w:val="Foreign"/>
        </w:rPr>
        <w:t>akṣara</w:t>
      </w:r>
      <w:r>
        <w:t xml:space="preserve"> in the source (§</w:t>
      </w:r>
      <w:r>
        <w:fldChar w:fldCharType="begin"/>
      </w:r>
      <w:r>
        <w:instrText xml:space="preserve"> REF _Ref203980380 \r \h </w:instrText>
      </w:r>
      <w:r>
        <w:fldChar w:fldCharType="separate"/>
      </w:r>
      <w:r w:rsidR="009B1F96">
        <w:t>4.6.3.1</w:t>
      </w:r>
      <w:r>
        <w:fldChar w:fldCharType="end"/>
      </w:r>
      <w:r>
        <w:t>)</w:t>
      </w:r>
    </w:p>
    <w:p w14:paraId="1C06B8B5" w14:textId="77777777" w:rsidR="00117379" w:rsidRDefault="00000000">
      <w:pPr>
        <w:pStyle w:val="Lista3"/>
      </w:pPr>
      <w:r>
        <w:t>there is therefore no straightforward way for automatic conversion between this shorthand and XML markup</w:t>
      </w:r>
    </w:p>
    <w:p w14:paraId="48E8A72F" w14:textId="47ED3EFF" w:rsidR="00117379" w:rsidRDefault="00000000">
      <w:pPr>
        <w:pStyle w:val="Lista3"/>
      </w:pPr>
      <w:r>
        <w:t>as a baseline, we recommend using the = sign in the specific situations addressed in §</w:t>
      </w:r>
      <w:r>
        <w:fldChar w:fldCharType="begin"/>
      </w:r>
      <w:r>
        <w:instrText xml:space="preserve"> REF _Ref201332101 \r \h </w:instrText>
      </w:r>
      <w:r>
        <w:fldChar w:fldCharType="separate"/>
      </w:r>
      <w:r w:rsidR="009B1F96">
        <w:t>4.6.3</w:t>
      </w:r>
      <w:r>
        <w:fldChar w:fldCharType="end"/>
      </w:r>
      <w:r>
        <w:t xml:space="preserve"> and the XML encoding elsewhere</w:t>
      </w:r>
    </w:p>
    <w:p w14:paraId="20628F17" w14:textId="71E125F5" w:rsidR="00117379" w:rsidRDefault="00000000">
      <w:pPr>
        <w:pStyle w:val="Lista2"/>
      </w:pPr>
      <w:r>
        <w:rPr>
          <w:rStyle w:val="Foreign"/>
        </w:rPr>
        <w:t>ē</w:t>
      </w:r>
      <w:r>
        <w:t xml:space="preserve"> and </w:t>
      </w:r>
      <w:r>
        <w:rPr>
          <w:rStyle w:val="Foreign"/>
        </w:rPr>
        <w:t>ō</w:t>
      </w:r>
      <w:r>
        <w:t xml:space="preserve"> in Dravidian languages where long and short versions of these phonemes are not distinguished in writing (§</w:t>
      </w:r>
      <w:r>
        <w:fldChar w:fldCharType="begin"/>
      </w:r>
      <w:r>
        <w:instrText xml:space="preserve"> REF _Ref203991057 \r \h </w:instrText>
      </w:r>
      <w:r>
        <w:fldChar w:fldCharType="separate"/>
      </w:r>
      <w:r w:rsidR="009B1F96">
        <w:t>4.7.3</w:t>
      </w:r>
      <w:r>
        <w:fldChar w:fldCharType="end"/>
      </w:r>
      <w:r>
        <w:t>)</w:t>
      </w:r>
    </w:p>
    <w:p w14:paraId="0018371B" w14:textId="77777777" w:rsidR="00117379" w:rsidRDefault="00000000">
      <w:pPr>
        <w:pStyle w:val="Lista3"/>
      </w:pPr>
      <w:r>
        <w:t>since graphic distinction of this kind is rare in the texts we work with, we choose to add explicit XML markup only where the distinction is actually present in the source</w:t>
      </w:r>
    </w:p>
    <w:p w14:paraId="3C06C0CE" w14:textId="180F65E7" w:rsidR="00117379" w:rsidRDefault="00000000">
      <w:pPr>
        <w:pStyle w:val="Lista2"/>
        <w:rPr>
          <w:i/>
          <w:iCs/>
        </w:rPr>
      </w:pPr>
      <w:r>
        <w:rPr>
          <w:rStyle w:val="Foreign"/>
        </w:rPr>
        <w:t>ă</w:t>
      </w:r>
      <w:r>
        <w:t xml:space="preserve">, </w:t>
      </w:r>
      <w:r>
        <w:rPr>
          <w:rStyle w:val="Foreign"/>
        </w:rPr>
        <w:t>ĭ</w:t>
      </w:r>
      <w:r>
        <w:t xml:space="preserve"> or </w:t>
      </w:r>
      <w:r>
        <w:rPr>
          <w:rStyle w:val="Foreign"/>
        </w:rPr>
        <w:t>ŭ</w:t>
      </w:r>
      <w:r>
        <w:t xml:space="preserve"> in Southeast Asian languages, where a short vowel is written instead of an expected long vowel (§</w:t>
      </w:r>
      <w:r>
        <w:fldChar w:fldCharType="begin"/>
      </w:r>
      <w:r>
        <w:instrText xml:space="preserve"> REF _Ref203985345 \r \h </w:instrText>
      </w:r>
      <w:r>
        <w:fldChar w:fldCharType="separate"/>
      </w:r>
      <w:r w:rsidR="009B1F96">
        <w:t>4.7.4</w:t>
      </w:r>
      <w:r>
        <w:fldChar w:fldCharType="end"/>
      </w:r>
      <w:r>
        <w:t xml:space="preserve">) </w:t>
      </w:r>
      <w:r>
        <w:rPr>
          <w:highlight w:val="yellow"/>
        </w:rPr>
        <w:t>[OLD TG PROMISED AUTO-CONVERSION FOR THESE]</w:t>
      </w:r>
    </w:p>
    <w:p w14:paraId="6A1F68F0" w14:textId="77777777" w:rsidR="00117379" w:rsidRDefault="00000000">
      <w:pPr>
        <w:pStyle w:val="Cmsor2"/>
      </w:pPr>
      <w:bookmarkStart w:id="213" w:name="_Toc221291458"/>
      <w:r>
        <w:t>Non-graphemic entities and transliteration</w:t>
      </w:r>
      <w:bookmarkEnd w:id="213"/>
    </w:p>
    <w:p w14:paraId="5209BF50" w14:textId="77777777" w:rsidR="00117379" w:rsidRDefault="00000000">
      <w:pPr>
        <w:pStyle w:val="Cmsor3"/>
      </w:pPr>
      <w:bookmarkStart w:id="214" w:name="_Ref201761298"/>
      <w:bookmarkStart w:id="215" w:name="_Ref203034528"/>
      <w:bookmarkStart w:id="216" w:name="_Toc221291459"/>
      <w:r>
        <w:t xml:space="preserve">Marks and imagery </w:t>
      </w:r>
      <w:bookmarkEnd w:id="214"/>
      <w:r>
        <w:t>peripheral to the text</w:t>
      </w:r>
      <w:bookmarkEnd w:id="215"/>
      <w:bookmarkEnd w:id="216"/>
    </w:p>
    <w:p w14:paraId="5AFD5121" w14:textId="36CCC832" w:rsidR="00117379" w:rsidRDefault="00000000">
      <w:pPr>
        <w:rPr>
          <w:lang w:eastAsia="en-US" w:bidi="ar-SA"/>
        </w:rPr>
      </w:pPr>
      <w:r>
        <w:rPr>
          <w:lang w:eastAsia="en-US" w:bidi="ar-SA"/>
        </w:rPr>
        <w:t>Non-alphanumeric symbols integrated into the normal flow of text, i.e. occupying the same kind of segmental space as alphanumeric signs, are to be treated in the same way as graphemes proper (§</w:t>
      </w:r>
      <w:r>
        <w:rPr>
          <w:lang w:eastAsia="en-US" w:bidi="ar-SA"/>
        </w:rPr>
        <w:fldChar w:fldCharType="begin"/>
      </w:r>
      <w:r>
        <w:rPr>
          <w:lang w:eastAsia="en-US" w:bidi="ar-SA"/>
        </w:rPr>
        <w:instrText xml:space="preserve"> REF _Ref199757158 \r \h </w:instrText>
      </w:r>
      <w:r>
        <w:rPr>
          <w:lang w:eastAsia="en-US" w:bidi="ar-SA"/>
        </w:rPr>
        <w:fldChar w:fldCharType="separate"/>
      </w:r>
      <w:r w:rsidR="009B1F96">
        <w:rPr>
          <w:b/>
          <w:bCs/>
          <w:lang w:val="hu-HU" w:eastAsia="en-US" w:bidi="ar-SA"/>
        </w:rPr>
        <w:t>Hiba! A hivatkozási forrás nem található.</w:t>
      </w:r>
      <w:r>
        <w:rPr>
          <w:lang w:eastAsia="en-US" w:bidi="ar-SA"/>
        </w:rPr>
        <w:fldChar w:fldCharType="end"/>
      </w:r>
      <w:r>
        <w:rPr>
          <w:lang w:eastAsia="en-US" w:bidi="ar-SA"/>
        </w:rPr>
        <w:t>) and represented accordingly in transliteration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sidR="009B1F96">
        <w:rPr>
          <w:lang w:eastAsia="en-US" w:bidi="ar-SA"/>
        </w:rPr>
        <w:t>6.5</w:t>
      </w:r>
      <w:r>
        <w:rPr>
          <w:lang w:eastAsia="en-US" w:bidi="ar-SA"/>
        </w:rPr>
        <w:fldChar w:fldCharType="end"/>
      </w:r>
      <w:r>
        <w:rPr>
          <w:lang w:eastAsia="en-US" w:bidi="ar-SA"/>
        </w:rPr>
        <w:t>). However, signs peripheral to the inscribed text, including scribal marks and decorative imagery, belong to a separate layer and may be represented in XML markup (§</w:t>
      </w:r>
      <w:r>
        <w:rPr>
          <w:lang w:eastAsia="en-US" w:bidi="ar-SA"/>
        </w:rPr>
        <w:fldChar w:fldCharType="begin"/>
      </w:r>
      <w:r>
        <w:rPr>
          <w:lang w:eastAsia="en-US" w:bidi="ar-SA"/>
        </w:rPr>
        <w:instrText xml:space="preserve"> REF _Ref203985519 \r \h </w:instrText>
      </w:r>
      <w:r>
        <w:rPr>
          <w:lang w:eastAsia="en-US" w:bidi="ar-SA"/>
        </w:rPr>
      </w:r>
      <w:r>
        <w:rPr>
          <w:lang w:eastAsia="en-US" w:bidi="ar-SA"/>
        </w:rPr>
        <w:fldChar w:fldCharType="separate"/>
      </w:r>
      <w:r w:rsidR="009B1F96">
        <w:rPr>
          <w:lang w:eastAsia="en-US" w:bidi="ar-SA"/>
        </w:rPr>
        <w:t>3.6</w:t>
      </w:r>
      <w:r>
        <w:rPr>
          <w:lang w:eastAsia="en-US" w:bidi="ar-SA"/>
        </w:rPr>
        <w:fldChar w:fldCharType="end"/>
      </w:r>
      <w:r>
        <w:rPr>
          <w:lang w:eastAsia="en-US" w:bidi="ar-SA"/>
        </w:rPr>
        <w:t>) or described outside the transliterated text.</w:t>
      </w:r>
    </w:p>
    <w:p w14:paraId="431E3C80" w14:textId="77777777" w:rsidR="00117379" w:rsidRDefault="00000000">
      <w:pPr>
        <w:pStyle w:val="Cmsor4"/>
      </w:pPr>
      <w:bookmarkStart w:id="217" w:name="_Ref203985718"/>
      <w:bookmarkStart w:id="218" w:name="_Toc221291460"/>
      <w:r>
        <w:t>Scribal marks</w:t>
      </w:r>
      <w:bookmarkEnd w:id="217"/>
      <w:bookmarkEnd w:id="218"/>
    </w:p>
    <w:p w14:paraId="7A03C859" w14:textId="77777777" w:rsidR="00117379" w:rsidRDefault="00000000">
      <w:r>
        <w:t>Written documents may contain graphic elements which serve to inform the reader how the text should be read, rather than forming part of the actual content of the document. Such marks added to a source text by a premodern scribe shall not be represented in transliteration. When scribal deletion or insertion involves marks, this fact is to be encoded in XML as per EGD §###.</w:t>
      </w:r>
    </w:p>
    <w:p w14:paraId="7E29F3F7" w14:textId="77777777" w:rsidR="00117379" w:rsidRDefault="00000000">
      <w:pPr>
        <w:pStyle w:val="Cmsor4"/>
      </w:pPr>
      <w:bookmarkStart w:id="219" w:name="_Toc221291461"/>
      <w:r>
        <w:lastRenderedPageBreak/>
        <w:t>Decorative features</w:t>
      </w:r>
      <w:bookmarkEnd w:id="219"/>
    </w:p>
    <w:p w14:paraId="2A8151D4" w14:textId="77777777" w:rsidR="00117379" w:rsidRDefault="00000000">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14:paraId="3E2CF8AC" w14:textId="77777777" w:rsidR="00117379" w:rsidRDefault="00000000">
      <w:pPr>
        <w:pStyle w:val="Cmsor3"/>
      </w:pPr>
      <w:bookmarkStart w:id="220" w:name="_Toc221291462"/>
      <w:r>
        <w:t>The materiality of the support</w:t>
      </w:r>
      <w:bookmarkEnd w:id="220"/>
    </w:p>
    <w:p w14:paraId="5E4CC356" w14:textId="15DC9D8A" w:rsidR="00117379" w:rsidRDefault="00000000">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This Guide contains some instructions pertaining to layout (§</w:t>
      </w:r>
      <w:r>
        <w:rPr>
          <w:lang w:eastAsia="en-US" w:bidi="ar-SA"/>
        </w:rPr>
        <w:fldChar w:fldCharType="begin"/>
      </w:r>
      <w:r>
        <w:rPr>
          <w:lang w:eastAsia="en-US" w:bidi="ar-SA"/>
        </w:rPr>
        <w:instrText xml:space="preserve"> REF _Ref203484611 \r \h </w:instrText>
      </w:r>
      <w:r>
        <w:rPr>
          <w:lang w:eastAsia="en-US" w:bidi="ar-SA"/>
        </w:rPr>
      </w:r>
      <w:r>
        <w:rPr>
          <w:lang w:eastAsia="en-US" w:bidi="ar-SA"/>
        </w:rPr>
        <w:fldChar w:fldCharType="separate"/>
      </w:r>
      <w:r w:rsidR="009B1F96">
        <w:rPr>
          <w:lang w:eastAsia="en-US" w:bidi="ar-SA"/>
        </w:rPr>
        <w:t>8.1</w:t>
      </w:r>
      <w:r>
        <w:rPr>
          <w:lang w:eastAsia="en-US" w:bidi="ar-SA"/>
        </w:rPr>
        <w:fldChar w:fldCharType="end"/>
      </w:r>
      <w:r>
        <w:rPr>
          <w:lang w:eastAsia="en-US" w:bidi="ar-SA"/>
        </w:rPr>
        <w:t>) and specifically addresses the special case where complex glyphs are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sidR="009B1F96">
        <w:rPr>
          <w:lang w:eastAsia="en-US" w:bidi="ar-SA"/>
        </w:rPr>
        <w:t>7.3</w:t>
      </w:r>
      <w:r>
        <w:rPr>
          <w:lang w:eastAsia="en-US" w:bidi="ar-SA"/>
        </w:rPr>
        <w:fldChar w:fldCharType="end"/>
      </w:r>
      <w:r>
        <w:rPr>
          <w:lang w:eastAsia="en-US" w:bidi="ar-SA"/>
        </w:rPr>
        <w:t>).</w:t>
      </w:r>
    </w:p>
    <w:p w14:paraId="41EEA6D0" w14:textId="77777777" w:rsidR="00117379" w:rsidRDefault="00000000">
      <w:pPr>
        <w:pStyle w:val="Cmsor1"/>
      </w:pPr>
      <w:bookmarkStart w:id="221" w:name="_Toc221291463"/>
      <w:r>
        <w:lastRenderedPageBreak/>
        <w:t xml:space="preserve">Alphabetic </w:t>
      </w:r>
      <w:bookmarkEnd w:id="203"/>
      <w:bookmarkEnd w:id="204"/>
      <w:r>
        <w:t>graphemes</w:t>
      </w:r>
      <w:bookmarkEnd w:id="221"/>
    </w:p>
    <w:p w14:paraId="7B825AF7" w14:textId="77777777" w:rsidR="00117379" w:rsidRDefault="00000000">
      <w:pPr>
        <w:pStyle w:val="Cmsor2"/>
      </w:pPr>
      <w:bookmarkStart w:id="222" w:name="_Toc221291464"/>
      <w:r>
        <w:t>Overview</w:t>
      </w:r>
      <w:bookmarkEnd w:id="222"/>
    </w:p>
    <w:p w14:paraId="52E8BB07" w14:textId="77777777" w:rsidR="00117379" w:rsidRDefault="00000000">
      <w:pPr>
        <w:rPr>
          <w:lang w:eastAsia="en-US" w:bidi="ar-SA"/>
        </w:rPr>
      </w:pPr>
      <w:r>
        <w:rPr>
          <w:lang w:eastAsia="en-US" w:bidi="ar-SA"/>
        </w:rPr>
        <w:t>@@@add an overview</w:t>
      </w:r>
    </w:p>
    <w:p w14:paraId="455BDAC7" w14:textId="77777777" w:rsidR="00117379" w:rsidRDefault="00000000">
      <w:pPr>
        <w:pStyle w:val="Cmsor2"/>
      </w:pPr>
      <w:bookmarkStart w:id="223" w:name="_941zz4vcrjax" w:colFirst="0" w:colLast="0"/>
      <w:bookmarkStart w:id="224" w:name="_Toc221291465"/>
      <w:bookmarkEnd w:id="223"/>
      <w:r>
        <w:t>The basic inventory of Indic graphemes for Old Indo-Aryan</w:t>
      </w:r>
      <w:bookmarkEnd w:id="224"/>
    </w:p>
    <w:p w14:paraId="6FE4D8F6" w14:textId="65FE714A" w:rsidR="00117379" w:rsidRDefault="00000000">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rsidR="009B1F96">
        <w:t xml:space="preserve">Figure </w:t>
      </w:r>
      <w:r w:rsidR="009B1F96">
        <w:rPr>
          <w:noProof/>
        </w:rPr>
        <w:t>4.2</w:t>
      </w:r>
      <w:r w:rsidR="009B1F96">
        <w:t>.</w:t>
      </w:r>
      <w:r w:rsidR="009B1F96">
        <w:rPr>
          <w:noProof/>
        </w:rPr>
        <w:t>A</w:t>
      </w:r>
      <w:r>
        <w:fldChar w:fldCharType="end"/>
      </w:r>
      <w:r>
        <w:t xml:space="preserve"> below. Additional considerations applicable to this basic repertoire are discussed in the following subsections.</w:t>
      </w:r>
    </w:p>
    <w:p w14:paraId="396438F3" w14:textId="77777777" w:rsidR="00117379" w:rsidRDefault="00117379"/>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rsidR="00117379" w14:paraId="1DA76425" w14:textId="77777777" w:rsidTr="00117379">
        <w:trPr>
          <w:cnfStyle w:val="100000000000" w:firstRow="1" w:lastRow="0" w:firstColumn="0" w:lastColumn="0" w:oddVBand="0" w:evenVBand="0" w:oddHBand="0" w:evenHBand="0" w:firstRowFirstColumn="0" w:firstRowLastColumn="0" w:lastRowFirstColumn="0" w:lastRowLastColumn="0"/>
        </w:trPr>
        <w:tc>
          <w:tcPr>
            <w:tcW w:w="9623" w:type="dxa"/>
            <w:gridSpan w:val="12"/>
          </w:tcPr>
          <w:p w14:paraId="54E98530" w14:textId="652CF6FA" w:rsidR="00117379" w:rsidRDefault="00000000">
            <w:pPr>
              <w:pStyle w:val="Kpalrs"/>
              <w:keepNext/>
              <w:rPr>
                <w:rStyle w:val="ForeignIndic"/>
                <w:noProof w:val="0"/>
              </w:rPr>
            </w:pPr>
            <w:bookmarkStart w:id="225" w:name="_Ref201058649"/>
            <w:r>
              <w:t xml:space="preserve">Figure </w:t>
            </w:r>
            <w:r>
              <w:fldChar w:fldCharType="begin"/>
            </w:r>
            <w:r>
              <w:instrText xml:space="preserve"> STYLEREF 2 \s </w:instrText>
            </w:r>
            <w:r>
              <w:fldChar w:fldCharType="separate"/>
            </w:r>
            <w:r w:rsidR="009B1F96">
              <w:rPr>
                <w:noProof/>
              </w:rPr>
              <w:t>4.2</w:t>
            </w:r>
            <w:r>
              <w:rPr>
                <w:noProof/>
              </w:rPr>
              <w:fldChar w:fldCharType="end"/>
            </w:r>
            <w:r>
              <w:t>.</w:t>
            </w:r>
            <w:r>
              <w:fldChar w:fldCharType="begin"/>
            </w:r>
            <w:r>
              <w:instrText xml:space="preserve"> SEQ Figure \* ALPHABETIC \s 2 </w:instrText>
            </w:r>
            <w:r>
              <w:fldChar w:fldCharType="separate"/>
            </w:r>
            <w:r w:rsidR="009B1F96">
              <w:rPr>
                <w:noProof/>
              </w:rPr>
              <w:t>A</w:t>
            </w:r>
            <w:r>
              <w:rPr>
                <w:noProof/>
              </w:rPr>
              <w:fldChar w:fldCharType="end"/>
            </w:r>
            <w:bookmarkEnd w:id="225"/>
            <w:r>
              <w:t>. The basic inventory of Indic graphemes</w:t>
            </w:r>
          </w:p>
        </w:tc>
      </w:tr>
      <w:tr w:rsidR="00117379" w14:paraId="5AACB48E" w14:textId="77777777" w:rsidTr="00117379">
        <w:tc>
          <w:tcPr>
            <w:tcW w:w="801" w:type="dxa"/>
          </w:tcPr>
          <w:p w14:paraId="39B9B3E3" w14:textId="77777777" w:rsidR="00117379" w:rsidRDefault="00000000">
            <w:pPr>
              <w:keepNext/>
              <w:jc w:val="center"/>
              <w:rPr>
                <w:rStyle w:val="ForeignIndic"/>
              </w:rPr>
            </w:pPr>
            <w:r>
              <w:rPr>
                <w:rStyle w:val="ForeignIndic"/>
              </w:rPr>
              <w:t>a</w:t>
            </w:r>
          </w:p>
        </w:tc>
        <w:tc>
          <w:tcPr>
            <w:tcW w:w="801" w:type="dxa"/>
          </w:tcPr>
          <w:p w14:paraId="2436DA24" w14:textId="77777777" w:rsidR="00117379" w:rsidRDefault="00000000">
            <w:pPr>
              <w:keepNext/>
              <w:jc w:val="center"/>
              <w:rPr>
                <w:rStyle w:val="ForeignIndic"/>
              </w:rPr>
            </w:pPr>
            <w:r>
              <w:rPr>
                <w:rStyle w:val="ForeignIndic"/>
              </w:rPr>
              <w:t>ā</w:t>
            </w:r>
          </w:p>
        </w:tc>
        <w:tc>
          <w:tcPr>
            <w:tcW w:w="801" w:type="dxa"/>
          </w:tcPr>
          <w:p w14:paraId="675B6646" w14:textId="77777777" w:rsidR="00117379" w:rsidRDefault="00000000">
            <w:pPr>
              <w:keepNext/>
              <w:jc w:val="center"/>
              <w:rPr>
                <w:rStyle w:val="ForeignIndic"/>
              </w:rPr>
            </w:pPr>
            <w:r>
              <w:rPr>
                <w:rStyle w:val="ForeignIndic"/>
              </w:rPr>
              <w:t>i</w:t>
            </w:r>
          </w:p>
        </w:tc>
        <w:tc>
          <w:tcPr>
            <w:tcW w:w="801" w:type="dxa"/>
          </w:tcPr>
          <w:p w14:paraId="386F8B68" w14:textId="77777777" w:rsidR="00117379" w:rsidRDefault="00000000">
            <w:pPr>
              <w:keepNext/>
              <w:jc w:val="center"/>
              <w:rPr>
                <w:rStyle w:val="ForeignIndic"/>
              </w:rPr>
            </w:pPr>
            <w:r>
              <w:rPr>
                <w:rStyle w:val="ForeignIndic"/>
              </w:rPr>
              <w:t>ī</w:t>
            </w:r>
          </w:p>
        </w:tc>
        <w:tc>
          <w:tcPr>
            <w:tcW w:w="801" w:type="dxa"/>
          </w:tcPr>
          <w:p w14:paraId="2A43F7EA" w14:textId="77777777" w:rsidR="00117379" w:rsidRDefault="00000000">
            <w:pPr>
              <w:keepNext/>
              <w:jc w:val="center"/>
              <w:rPr>
                <w:rStyle w:val="ForeignIndic"/>
              </w:rPr>
            </w:pPr>
            <w:r>
              <w:rPr>
                <w:rStyle w:val="ForeignIndic"/>
              </w:rPr>
              <w:t>u</w:t>
            </w:r>
          </w:p>
        </w:tc>
        <w:tc>
          <w:tcPr>
            <w:tcW w:w="802" w:type="dxa"/>
          </w:tcPr>
          <w:p w14:paraId="0C8A8B67" w14:textId="77777777" w:rsidR="00117379" w:rsidRDefault="00000000">
            <w:pPr>
              <w:keepNext/>
              <w:jc w:val="center"/>
              <w:rPr>
                <w:rStyle w:val="ForeignIndic"/>
              </w:rPr>
            </w:pPr>
            <w:r>
              <w:rPr>
                <w:rStyle w:val="ForeignIndic"/>
              </w:rPr>
              <w:t>ū</w:t>
            </w:r>
          </w:p>
        </w:tc>
        <w:tc>
          <w:tcPr>
            <w:tcW w:w="802" w:type="dxa"/>
          </w:tcPr>
          <w:p w14:paraId="3A129528" w14:textId="77777777" w:rsidR="00117379" w:rsidRDefault="00000000">
            <w:pPr>
              <w:keepNext/>
              <w:jc w:val="center"/>
              <w:rPr>
                <w:rStyle w:val="ForeignIndic"/>
              </w:rPr>
            </w:pPr>
            <w:r>
              <w:rPr>
                <w:rStyle w:val="ForeignIndic"/>
              </w:rPr>
              <w:t>r̥, r̥̄</w:t>
            </w:r>
          </w:p>
        </w:tc>
        <w:tc>
          <w:tcPr>
            <w:tcW w:w="802" w:type="dxa"/>
          </w:tcPr>
          <w:p w14:paraId="75F0F5D8" w14:textId="77777777" w:rsidR="00117379" w:rsidRDefault="00000000">
            <w:pPr>
              <w:keepNext/>
              <w:jc w:val="center"/>
              <w:rPr>
                <w:rStyle w:val="ForeignIndic"/>
              </w:rPr>
            </w:pPr>
            <w:r>
              <w:rPr>
                <w:rStyle w:val="ForeignIndic"/>
              </w:rPr>
              <w:t>l̥, l̥̄</w:t>
            </w:r>
          </w:p>
        </w:tc>
        <w:tc>
          <w:tcPr>
            <w:tcW w:w="803" w:type="dxa"/>
          </w:tcPr>
          <w:p w14:paraId="38146943" w14:textId="77777777" w:rsidR="00117379" w:rsidRDefault="00000000">
            <w:pPr>
              <w:keepNext/>
              <w:jc w:val="center"/>
              <w:rPr>
                <w:rStyle w:val="ForeignIndic"/>
              </w:rPr>
            </w:pPr>
            <w:r>
              <w:rPr>
                <w:rStyle w:val="ForeignIndic"/>
              </w:rPr>
              <w:t>e (ē)</w:t>
            </w:r>
          </w:p>
        </w:tc>
        <w:tc>
          <w:tcPr>
            <w:tcW w:w="803" w:type="dxa"/>
          </w:tcPr>
          <w:p w14:paraId="02170AAE" w14:textId="77777777" w:rsidR="00117379" w:rsidRDefault="00000000">
            <w:pPr>
              <w:keepNext/>
              <w:jc w:val="center"/>
              <w:rPr>
                <w:rStyle w:val="ForeignIndic"/>
              </w:rPr>
            </w:pPr>
            <w:r>
              <w:rPr>
                <w:rStyle w:val="ForeignIndic"/>
              </w:rPr>
              <w:t>ai</w:t>
            </w:r>
          </w:p>
        </w:tc>
        <w:tc>
          <w:tcPr>
            <w:tcW w:w="803" w:type="dxa"/>
          </w:tcPr>
          <w:p w14:paraId="490178CC" w14:textId="77777777" w:rsidR="00117379" w:rsidRDefault="00000000">
            <w:pPr>
              <w:keepNext/>
              <w:jc w:val="center"/>
              <w:rPr>
                <w:rStyle w:val="ForeignIndic"/>
              </w:rPr>
            </w:pPr>
            <w:r>
              <w:rPr>
                <w:rStyle w:val="ForeignIndic"/>
              </w:rPr>
              <w:t>o (ō)</w:t>
            </w:r>
          </w:p>
        </w:tc>
        <w:tc>
          <w:tcPr>
            <w:tcW w:w="803" w:type="dxa"/>
          </w:tcPr>
          <w:p w14:paraId="5883FDCE" w14:textId="77777777" w:rsidR="00117379" w:rsidRDefault="00000000">
            <w:pPr>
              <w:keepNext/>
              <w:jc w:val="center"/>
              <w:rPr>
                <w:rStyle w:val="ForeignIndic"/>
              </w:rPr>
            </w:pPr>
            <w:r>
              <w:rPr>
                <w:rStyle w:val="ForeignIndic"/>
              </w:rPr>
              <w:t>au</w:t>
            </w:r>
          </w:p>
        </w:tc>
      </w:tr>
      <w:tr w:rsidR="00117379" w14:paraId="45C7A74E" w14:textId="77777777" w:rsidTr="00117379">
        <w:tc>
          <w:tcPr>
            <w:tcW w:w="801" w:type="dxa"/>
          </w:tcPr>
          <w:p w14:paraId="2E979AEE" w14:textId="77777777" w:rsidR="00117379" w:rsidRDefault="00000000">
            <w:pPr>
              <w:keepNext/>
              <w:jc w:val="center"/>
              <w:rPr>
                <w:rStyle w:val="ForeignIndic"/>
              </w:rPr>
            </w:pPr>
            <w:r>
              <w:rPr>
                <w:rStyle w:val="ForeignIndic"/>
              </w:rPr>
              <w:t>k</w:t>
            </w:r>
          </w:p>
        </w:tc>
        <w:tc>
          <w:tcPr>
            <w:tcW w:w="801" w:type="dxa"/>
          </w:tcPr>
          <w:p w14:paraId="091F7328" w14:textId="77777777" w:rsidR="00117379" w:rsidRDefault="00000000">
            <w:pPr>
              <w:keepNext/>
              <w:jc w:val="center"/>
              <w:rPr>
                <w:rStyle w:val="ForeignIndic"/>
              </w:rPr>
            </w:pPr>
            <w:r>
              <w:rPr>
                <w:rStyle w:val="ForeignIndic"/>
              </w:rPr>
              <w:t>kh</w:t>
            </w:r>
          </w:p>
        </w:tc>
        <w:tc>
          <w:tcPr>
            <w:tcW w:w="801" w:type="dxa"/>
          </w:tcPr>
          <w:p w14:paraId="16917F14" w14:textId="77777777" w:rsidR="00117379" w:rsidRDefault="00000000">
            <w:pPr>
              <w:keepNext/>
              <w:jc w:val="center"/>
              <w:rPr>
                <w:rStyle w:val="ForeignIndic"/>
              </w:rPr>
            </w:pPr>
            <w:r>
              <w:rPr>
                <w:rStyle w:val="ForeignIndic"/>
              </w:rPr>
              <w:t>g</w:t>
            </w:r>
          </w:p>
        </w:tc>
        <w:tc>
          <w:tcPr>
            <w:tcW w:w="801" w:type="dxa"/>
          </w:tcPr>
          <w:p w14:paraId="66C4E8EC" w14:textId="77777777" w:rsidR="00117379" w:rsidRDefault="00000000">
            <w:pPr>
              <w:keepNext/>
              <w:jc w:val="center"/>
              <w:rPr>
                <w:rStyle w:val="ForeignIndic"/>
              </w:rPr>
            </w:pPr>
            <w:r>
              <w:rPr>
                <w:rStyle w:val="ForeignIndic"/>
              </w:rPr>
              <w:t>gh</w:t>
            </w:r>
          </w:p>
        </w:tc>
        <w:tc>
          <w:tcPr>
            <w:tcW w:w="801" w:type="dxa"/>
          </w:tcPr>
          <w:p w14:paraId="2B288A97" w14:textId="77777777" w:rsidR="00117379" w:rsidRDefault="00000000">
            <w:pPr>
              <w:keepNext/>
              <w:jc w:val="center"/>
              <w:rPr>
                <w:rStyle w:val="ForeignIndic"/>
              </w:rPr>
            </w:pPr>
            <w:r>
              <w:rPr>
                <w:rStyle w:val="ForeignIndic"/>
              </w:rPr>
              <w:t>ṅ</w:t>
            </w:r>
          </w:p>
        </w:tc>
        <w:tc>
          <w:tcPr>
            <w:tcW w:w="802" w:type="dxa"/>
          </w:tcPr>
          <w:p w14:paraId="4D598910" w14:textId="77777777" w:rsidR="00117379" w:rsidRDefault="00117379">
            <w:pPr>
              <w:keepNext/>
              <w:jc w:val="center"/>
              <w:rPr>
                <w:rStyle w:val="ForeignIndic"/>
              </w:rPr>
            </w:pPr>
          </w:p>
        </w:tc>
        <w:tc>
          <w:tcPr>
            <w:tcW w:w="802" w:type="dxa"/>
          </w:tcPr>
          <w:p w14:paraId="7EEC0C37" w14:textId="77777777" w:rsidR="00117379" w:rsidRDefault="00000000">
            <w:pPr>
              <w:keepNext/>
              <w:jc w:val="center"/>
              <w:rPr>
                <w:rStyle w:val="ForeignIndic"/>
              </w:rPr>
            </w:pPr>
            <w:r>
              <w:rPr>
                <w:rStyle w:val="ForeignIndic"/>
              </w:rPr>
              <w:t>c</w:t>
            </w:r>
          </w:p>
        </w:tc>
        <w:tc>
          <w:tcPr>
            <w:tcW w:w="802" w:type="dxa"/>
          </w:tcPr>
          <w:p w14:paraId="409D9F47" w14:textId="77777777" w:rsidR="00117379" w:rsidRDefault="00000000">
            <w:pPr>
              <w:keepNext/>
              <w:jc w:val="center"/>
              <w:rPr>
                <w:rStyle w:val="ForeignIndic"/>
              </w:rPr>
            </w:pPr>
            <w:r>
              <w:rPr>
                <w:rStyle w:val="ForeignIndic"/>
              </w:rPr>
              <w:t>ch</w:t>
            </w:r>
          </w:p>
        </w:tc>
        <w:tc>
          <w:tcPr>
            <w:tcW w:w="803" w:type="dxa"/>
          </w:tcPr>
          <w:p w14:paraId="79F44606" w14:textId="77777777" w:rsidR="00117379" w:rsidRDefault="00000000">
            <w:pPr>
              <w:keepNext/>
              <w:jc w:val="center"/>
              <w:rPr>
                <w:rStyle w:val="ForeignIndic"/>
              </w:rPr>
            </w:pPr>
            <w:r>
              <w:rPr>
                <w:rStyle w:val="ForeignIndic"/>
              </w:rPr>
              <w:t>j</w:t>
            </w:r>
          </w:p>
        </w:tc>
        <w:tc>
          <w:tcPr>
            <w:tcW w:w="803" w:type="dxa"/>
          </w:tcPr>
          <w:p w14:paraId="2B2F4F37" w14:textId="77777777" w:rsidR="00117379" w:rsidRDefault="00000000">
            <w:pPr>
              <w:keepNext/>
              <w:jc w:val="center"/>
              <w:rPr>
                <w:rStyle w:val="ForeignIndic"/>
              </w:rPr>
            </w:pPr>
            <w:r>
              <w:rPr>
                <w:rStyle w:val="ForeignIndic"/>
              </w:rPr>
              <w:t>jh</w:t>
            </w:r>
          </w:p>
        </w:tc>
        <w:tc>
          <w:tcPr>
            <w:tcW w:w="803" w:type="dxa"/>
          </w:tcPr>
          <w:p w14:paraId="50FEAE59" w14:textId="77777777" w:rsidR="00117379" w:rsidRDefault="00000000">
            <w:pPr>
              <w:keepNext/>
              <w:jc w:val="center"/>
              <w:rPr>
                <w:rStyle w:val="ForeignIndic"/>
              </w:rPr>
            </w:pPr>
            <w:r>
              <w:rPr>
                <w:rStyle w:val="ForeignIndic"/>
              </w:rPr>
              <w:t>ñ</w:t>
            </w:r>
          </w:p>
        </w:tc>
        <w:tc>
          <w:tcPr>
            <w:tcW w:w="803" w:type="dxa"/>
          </w:tcPr>
          <w:p w14:paraId="55735D1B" w14:textId="77777777" w:rsidR="00117379" w:rsidRDefault="00117379">
            <w:pPr>
              <w:keepNext/>
              <w:jc w:val="center"/>
              <w:rPr>
                <w:rStyle w:val="ForeignIndic"/>
              </w:rPr>
            </w:pPr>
          </w:p>
        </w:tc>
      </w:tr>
      <w:tr w:rsidR="00117379" w14:paraId="401DF988" w14:textId="77777777" w:rsidTr="00117379">
        <w:tc>
          <w:tcPr>
            <w:tcW w:w="801" w:type="dxa"/>
          </w:tcPr>
          <w:p w14:paraId="176A34A7" w14:textId="77777777" w:rsidR="00117379" w:rsidRDefault="00000000">
            <w:pPr>
              <w:keepNext/>
              <w:jc w:val="center"/>
              <w:rPr>
                <w:rStyle w:val="ForeignIndic"/>
              </w:rPr>
            </w:pPr>
            <w:r>
              <w:rPr>
                <w:rStyle w:val="ForeignIndic"/>
              </w:rPr>
              <w:t>ṭ</w:t>
            </w:r>
          </w:p>
        </w:tc>
        <w:tc>
          <w:tcPr>
            <w:tcW w:w="801" w:type="dxa"/>
          </w:tcPr>
          <w:p w14:paraId="6072B1EC" w14:textId="77777777" w:rsidR="00117379" w:rsidRDefault="00000000">
            <w:pPr>
              <w:keepNext/>
              <w:jc w:val="center"/>
              <w:rPr>
                <w:rStyle w:val="ForeignIndic"/>
              </w:rPr>
            </w:pPr>
            <w:r>
              <w:rPr>
                <w:rStyle w:val="ForeignIndic"/>
              </w:rPr>
              <w:t>ṭh</w:t>
            </w:r>
          </w:p>
        </w:tc>
        <w:tc>
          <w:tcPr>
            <w:tcW w:w="801" w:type="dxa"/>
          </w:tcPr>
          <w:p w14:paraId="2B20A0F9" w14:textId="77777777" w:rsidR="00117379" w:rsidRDefault="00000000">
            <w:pPr>
              <w:keepNext/>
              <w:jc w:val="center"/>
              <w:rPr>
                <w:rStyle w:val="ForeignIndic"/>
              </w:rPr>
            </w:pPr>
            <w:r>
              <w:rPr>
                <w:rStyle w:val="ForeignIndic"/>
              </w:rPr>
              <w:t>ḍ</w:t>
            </w:r>
          </w:p>
        </w:tc>
        <w:tc>
          <w:tcPr>
            <w:tcW w:w="801" w:type="dxa"/>
          </w:tcPr>
          <w:p w14:paraId="1DCC3C10" w14:textId="77777777" w:rsidR="00117379" w:rsidRDefault="00000000">
            <w:pPr>
              <w:keepNext/>
              <w:jc w:val="center"/>
              <w:rPr>
                <w:rStyle w:val="ForeignIndic"/>
              </w:rPr>
            </w:pPr>
            <w:r>
              <w:rPr>
                <w:rStyle w:val="ForeignIndic"/>
              </w:rPr>
              <w:t>ḍh</w:t>
            </w:r>
          </w:p>
        </w:tc>
        <w:tc>
          <w:tcPr>
            <w:tcW w:w="801" w:type="dxa"/>
          </w:tcPr>
          <w:p w14:paraId="3F28EFDA" w14:textId="77777777" w:rsidR="00117379" w:rsidRDefault="00000000">
            <w:pPr>
              <w:keepNext/>
              <w:jc w:val="center"/>
              <w:rPr>
                <w:rStyle w:val="ForeignIndic"/>
              </w:rPr>
            </w:pPr>
            <w:r>
              <w:rPr>
                <w:rStyle w:val="ForeignIndic"/>
              </w:rPr>
              <w:t>ṇ</w:t>
            </w:r>
          </w:p>
        </w:tc>
        <w:tc>
          <w:tcPr>
            <w:tcW w:w="802" w:type="dxa"/>
          </w:tcPr>
          <w:p w14:paraId="20866752" w14:textId="77777777" w:rsidR="00117379" w:rsidRDefault="00117379">
            <w:pPr>
              <w:keepNext/>
              <w:jc w:val="center"/>
              <w:rPr>
                <w:rStyle w:val="ForeignIndic"/>
              </w:rPr>
            </w:pPr>
          </w:p>
        </w:tc>
        <w:tc>
          <w:tcPr>
            <w:tcW w:w="802" w:type="dxa"/>
          </w:tcPr>
          <w:p w14:paraId="5F36888F" w14:textId="77777777" w:rsidR="00117379" w:rsidRDefault="00000000">
            <w:pPr>
              <w:keepNext/>
              <w:jc w:val="center"/>
              <w:rPr>
                <w:rStyle w:val="ForeignIndic"/>
              </w:rPr>
            </w:pPr>
            <w:r>
              <w:rPr>
                <w:rStyle w:val="ForeignIndic"/>
              </w:rPr>
              <w:t>t</w:t>
            </w:r>
          </w:p>
        </w:tc>
        <w:tc>
          <w:tcPr>
            <w:tcW w:w="802" w:type="dxa"/>
          </w:tcPr>
          <w:p w14:paraId="4A21B2A3" w14:textId="77777777" w:rsidR="00117379" w:rsidRDefault="00000000">
            <w:pPr>
              <w:keepNext/>
              <w:jc w:val="center"/>
              <w:rPr>
                <w:rStyle w:val="ForeignIndic"/>
              </w:rPr>
            </w:pPr>
            <w:r>
              <w:rPr>
                <w:rStyle w:val="ForeignIndic"/>
              </w:rPr>
              <w:t>th</w:t>
            </w:r>
          </w:p>
        </w:tc>
        <w:tc>
          <w:tcPr>
            <w:tcW w:w="803" w:type="dxa"/>
          </w:tcPr>
          <w:p w14:paraId="09CEE525" w14:textId="77777777" w:rsidR="00117379" w:rsidRDefault="00000000">
            <w:pPr>
              <w:keepNext/>
              <w:jc w:val="center"/>
              <w:rPr>
                <w:rStyle w:val="ForeignIndic"/>
              </w:rPr>
            </w:pPr>
            <w:r>
              <w:rPr>
                <w:rStyle w:val="ForeignIndic"/>
              </w:rPr>
              <w:t>d</w:t>
            </w:r>
          </w:p>
        </w:tc>
        <w:tc>
          <w:tcPr>
            <w:tcW w:w="803" w:type="dxa"/>
          </w:tcPr>
          <w:p w14:paraId="61396C52" w14:textId="77777777" w:rsidR="00117379" w:rsidRDefault="00000000">
            <w:pPr>
              <w:keepNext/>
              <w:jc w:val="center"/>
              <w:rPr>
                <w:rStyle w:val="ForeignIndic"/>
              </w:rPr>
            </w:pPr>
            <w:r>
              <w:rPr>
                <w:rStyle w:val="ForeignIndic"/>
              </w:rPr>
              <w:t>dh</w:t>
            </w:r>
          </w:p>
        </w:tc>
        <w:tc>
          <w:tcPr>
            <w:tcW w:w="803" w:type="dxa"/>
          </w:tcPr>
          <w:p w14:paraId="72FD623F" w14:textId="77777777" w:rsidR="00117379" w:rsidRDefault="00000000">
            <w:pPr>
              <w:keepNext/>
              <w:jc w:val="center"/>
              <w:rPr>
                <w:rStyle w:val="ForeignIndic"/>
              </w:rPr>
            </w:pPr>
            <w:r>
              <w:rPr>
                <w:rStyle w:val="ForeignIndic"/>
              </w:rPr>
              <w:t>n</w:t>
            </w:r>
          </w:p>
        </w:tc>
        <w:tc>
          <w:tcPr>
            <w:tcW w:w="803" w:type="dxa"/>
          </w:tcPr>
          <w:p w14:paraId="7DAF10A1" w14:textId="77777777" w:rsidR="00117379" w:rsidRDefault="00117379">
            <w:pPr>
              <w:keepNext/>
              <w:jc w:val="center"/>
              <w:rPr>
                <w:rStyle w:val="ForeignIndic"/>
              </w:rPr>
            </w:pPr>
          </w:p>
        </w:tc>
      </w:tr>
      <w:tr w:rsidR="00117379" w14:paraId="44A73491" w14:textId="77777777" w:rsidTr="00117379">
        <w:tc>
          <w:tcPr>
            <w:tcW w:w="801" w:type="dxa"/>
          </w:tcPr>
          <w:p w14:paraId="58FAB8C9" w14:textId="77777777" w:rsidR="00117379" w:rsidRDefault="00000000">
            <w:pPr>
              <w:keepNext/>
              <w:jc w:val="center"/>
              <w:rPr>
                <w:rStyle w:val="ForeignIndic"/>
              </w:rPr>
            </w:pPr>
            <w:r>
              <w:rPr>
                <w:rStyle w:val="ForeignIndic"/>
              </w:rPr>
              <w:t>p</w:t>
            </w:r>
          </w:p>
        </w:tc>
        <w:tc>
          <w:tcPr>
            <w:tcW w:w="801" w:type="dxa"/>
          </w:tcPr>
          <w:p w14:paraId="258FE3D1" w14:textId="77777777" w:rsidR="00117379" w:rsidRDefault="00000000">
            <w:pPr>
              <w:keepNext/>
              <w:jc w:val="center"/>
              <w:rPr>
                <w:rStyle w:val="ForeignIndic"/>
              </w:rPr>
            </w:pPr>
            <w:r>
              <w:rPr>
                <w:rStyle w:val="ForeignIndic"/>
              </w:rPr>
              <w:t>ph</w:t>
            </w:r>
          </w:p>
        </w:tc>
        <w:tc>
          <w:tcPr>
            <w:tcW w:w="801" w:type="dxa"/>
          </w:tcPr>
          <w:p w14:paraId="1C2398E0" w14:textId="77777777" w:rsidR="00117379" w:rsidRDefault="00000000">
            <w:pPr>
              <w:keepNext/>
              <w:jc w:val="center"/>
              <w:rPr>
                <w:rStyle w:val="ForeignIndic"/>
              </w:rPr>
            </w:pPr>
            <w:r>
              <w:rPr>
                <w:rStyle w:val="ForeignIndic"/>
              </w:rPr>
              <w:t>b</w:t>
            </w:r>
          </w:p>
        </w:tc>
        <w:tc>
          <w:tcPr>
            <w:tcW w:w="801" w:type="dxa"/>
          </w:tcPr>
          <w:p w14:paraId="1CAC9BF3" w14:textId="77777777" w:rsidR="00117379" w:rsidRDefault="00000000">
            <w:pPr>
              <w:keepNext/>
              <w:jc w:val="center"/>
              <w:rPr>
                <w:rStyle w:val="ForeignIndic"/>
              </w:rPr>
            </w:pPr>
            <w:r>
              <w:rPr>
                <w:rStyle w:val="ForeignIndic"/>
              </w:rPr>
              <w:t>bh</w:t>
            </w:r>
          </w:p>
        </w:tc>
        <w:tc>
          <w:tcPr>
            <w:tcW w:w="801" w:type="dxa"/>
          </w:tcPr>
          <w:p w14:paraId="24E77333" w14:textId="77777777" w:rsidR="00117379" w:rsidRDefault="00000000">
            <w:pPr>
              <w:keepNext/>
              <w:jc w:val="center"/>
              <w:rPr>
                <w:rStyle w:val="ForeignIndic"/>
              </w:rPr>
            </w:pPr>
            <w:r>
              <w:rPr>
                <w:rStyle w:val="ForeignIndic"/>
              </w:rPr>
              <w:t>m</w:t>
            </w:r>
          </w:p>
        </w:tc>
        <w:tc>
          <w:tcPr>
            <w:tcW w:w="802" w:type="dxa"/>
          </w:tcPr>
          <w:p w14:paraId="5E3B2EA9" w14:textId="77777777" w:rsidR="00117379" w:rsidRDefault="00117379">
            <w:pPr>
              <w:keepNext/>
              <w:jc w:val="center"/>
              <w:rPr>
                <w:rStyle w:val="ForeignIndic"/>
              </w:rPr>
            </w:pPr>
          </w:p>
        </w:tc>
        <w:tc>
          <w:tcPr>
            <w:tcW w:w="802" w:type="dxa"/>
          </w:tcPr>
          <w:p w14:paraId="1F7A0002" w14:textId="77777777" w:rsidR="00117379" w:rsidRDefault="00000000">
            <w:pPr>
              <w:keepNext/>
              <w:jc w:val="center"/>
              <w:rPr>
                <w:rStyle w:val="ForeignIndic"/>
              </w:rPr>
            </w:pPr>
            <w:r>
              <w:rPr>
                <w:rStyle w:val="ForeignIndic"/>
              </w:rPr>
              <w:t>y</w:t>
            </w:r>
          </w:p>
        </w:tc>
        <w:tc>
          <w:tcPr>
            <w:tcW w:w="802" w:type="dxa"/>
          </w:tcPr>
          <w:p w14:paraId="265F14CF" w14:textId="77777777" w:rsidR="00117379" w:rsidRDefault="00000000">
            <w:pPr>
              <w:keepNext/>
              <w:jc w:val="center"/>
              <w:rPr>
                <w:rStyle w:val="ForeignIndic"/>
              </w:rPr>
            </w:pPr>
            <w:r>
              <w:rPr>
                <w:rStyle w:val="ForeignIndic"/>
              </w:rPr>
              <w:t>r</w:t>
            </w:r>
          </w:p>
        </w:tc>
        <w:tc>
          <w:tcPr>
            <w:tcW w:w="803" w:type="dxa"/>
          </w:tcPr>
          <w:p w14:paraId="28AE1900" w14:textId="77777777" w:rsidR="00117379" w:rsidRDefault="00000000">
            <w:pPr>
              <w:keepNext/>
              <w:jc w:val="center"/>
              <w:rPr>
                <w:rStyle w:val="ForeignIndic"/>
              </w:rPr>
            </w:pPr>
            <w:r>
              <w:rPr>
                <w:rStyle w:val="ForeignIndic"/>
              </w:rPr>
              <w:t>l</w:t>
            </w:r>
          </w:p>
        </w:tc>
        <w:tc>
          <w:tcPr>
            <w:tcW w:w="803" w:type="dxa"/>
          </w:tcPr>
          <w:p w14:paraId="3A01D9A3" w14:textId="77777777" w:rsidR="00117379" w:rsidRDefault="00000000">
            <w:pPr>
              <w:keepNext/>
              <w:jc w:val="center"/>
              <w:rPr>
                <w:rStyle w:val="ForeignIndic"/>
              </w:rPr>
            </w:pPr>
            <w:r>
              <w:rPr>
                <w:rStyle w:val="ForeignIndic"/>
              </w:rPr>
              <w:t>v</w:t>
            </w:r>
          </w:p>
        </w:tc>
        <w:tc>
          <w:tcPr>
            <w:tcW w:w="803" w:type="dxa"/>
          </w:tcPr>
          <w:p w14:paraId="74070460" w14:textId="77777777" w:rsidR="00117379" w:rsidRDefault="00117379">
            <w:pPr>
              <w:keepNext/>
              <w:jc w:val="center"/>
              <w:rPr>
                <w:rStyle w:val="ForeignIndic"/>
              </w:rPr>
            </w:pPr>
          </w:p>
        </w:tc>
        <w:tc>
          <w:tcPr>
            <w:tcW w:w="803" w:type="dxa"/>
          </w:tcPr>
          <w:p w14:paraId="4C3FBFA0" w14:textId="77777777" w:rsidR="00117379" w:rsidRDefault="00117379">
            <w:pPr>
              <w:keepNext/>
              <w:jc w:val="center"/>
              <w:rPr>
                <w:rStyle w:val="ForeignIndic"/>
              </w:rPr>
            </w:pPr>
          </w:p>
        </w:tc>
      </w:tr>
      <w:tr w:rsidR="00117379" w14:paraId="3F55AB81" w14:textId="77777777" w:rsidTr="00117379">
        <w:tc>
          <w:tcPr>
            <w:tcW w:w="801" w:type="dxa"/>
          </w:tcPr>
          <w:p w14:paraId="5D98778A" w14:textId="77777777" w:rsidR="00117379" w:rsidRDefault="00000000">
            <w:pPr>
              <w:jc w:val="center"/>
              <w:rPr>
                <w:rStyle w:val="ForeignIndic"/>
              </w:rPr>
            </w:pPr>
            <w:r>
              <w:rPr>
                <w:rStyle w:val="ForeignIndic"/>
              </w:rPr>
              <w:t>ś</w:t>
            </w:r>
          </w:p>
        </w:tc>
        <w:tc>
          <w:tcPr>
            <w:tcW w:w="801" w:type="dxa"/>
          </w:tcPr>
          <w:p w14:paraId="3D2ED34F" w14:textId="77777777" w:rsidR="00117379" w:rsidRDefault="00000000">
            <w:pPr>
              <w:jc w:val="center"/>
              <w:rPr>
                <w:rStyle w:val="ForeignIndic"/>
              </w:rPr>
            </w:pPr>
            <w:r>
              <w:rPr>
                <w:rStyle w:val="ForeignIndic"/>
              </w:rPr>
              <w:t>ṣ</w:t>
            </w:r>
          </w:p>
        </w:tc>
        <w:tc>
          <w:tcPr>
            <w:tcW w:w="801" w:type="dxa"/>
          </w:tcPr>
          <w:p w14:paraId="486D3FF0" w14:textId="77777777" w:rsidR="00117379" w:rsidRDefault="00000000">
            <w:pPr>
              <w:jc w:val="center"/>
              <w:rPr>
                <w:rStyle w:val="ForeignIndic"/>
              </w:rPr>
            </w:pPr>
            <w:r>
              <w:rPr>
                <w:rStyle w:val="ForeignIndic"/>
              </w:rPr>
              <w:t>s</w:t>
            </w:r>
          </w:p>
        </w:tc>
        <w:tc>
          <w:tcPr>
            <w:tcW w:w="801" w:type="dxa"/>
          </w:tcPr>
          <w:p w14:paraId="223AA38B" w14:textId="77777777" w:rsidR="00117379" w:rsidRDefault="00000000">
            <w:pPr>
              <w:jc w:val="center"/>
              <w:rPr>
                <w:rStyle w:val="ForeignIndic"/>
              </w:rPr>
            </w:pPr>
            <w:r>
              <w:rPr>
                <w:rStyle w:val="ForeignIndic"/>
              </w:rPr>
              <w:t>h</w:t>
            </w:r>
          </w:p>
        </w:tc>
        <w:tc>
          <w:tcPr>
            <w:tcW w:w="801" w:type="dxa"/>
          </w:tcPr>
          <w:p w14:paraId="3EA0DEAB" w14:textId="77777777" w:rsidR="00117379" w:rsidRDefault="00117379">
            <w:pPr>
              <w:jc w:val="center"/>
              <w:rPr>
                <w:rStyle w:val="ForeignIndic"/>
              </w:rPr>
            </w:pPr>
          </w:p>
        </w:tc>
        <w:tc>
          <w:tcPr>
            <w:tcW w:w="802" w:type="dxa"/>
          </w:tcPr>
          <w:p w14:paraId="3C8B116D" w14:textId="77777777" w:rsidR="00117379" w:rsidRDefault="00117379">
            <w:pPr>
              <w:jc w:val="center"/>
              <w:rPr>
                <w:rStyle w:val="ForeignIndic"/>
              </w:rPr>
            </w:pPr>
          </w:p>
        </w:tc>
        <w:tc>
          <w:tcPr>
            <w:tcW w:w="802" w:type="dxa"/>
          </w:tcPr>
          <w:p w14:paraId="3E284B21" w14:textId="77777777" w:rsidR="00117379" w:rsidRDefault="00000000">
            <w:pPr>
              <w:jc w:val="center"/>
              <w:rPr>
                <w:rStyle w:val="ForeignIndic"/>
              </w:rPr>
            </w:pPr>
            <w:r>
              <w:rPr>
                <w:rStyle w:val="ForeignIndic"/>
              </w:rPr>
              <w:t>ṁ</w:t>
            </w:r>
          </w:p>
        </w:tc>
        <w:tc>
          <w:tcPr>
            <w:tcW w:w="802" w:type="dxa"/>
          </w:tcPr>
          <w:p w14:paraId="2AD7043C" w14:textId="77777777" w:rsidR="00117379" w:rsidRDefault="00000000">
            <w:pPr>
              <w:jc w:val="center"/>
              <w:rPr>
                <w:rStyle w:val="ForeignIndic"/>
              </w:rPr>
            </w:pPr>
            <w:r>
              <w:rPr>
                <w:rStyle w:val="ForeignIndic"/>
              </w:rPr>
              <w:t>ḥ</w:t>
            </w:r>
          </w:p>
        </w:tc>
        <w:tc>
          <w:tcPr>
            <w:tcW w:w="803" w:type="dxa"/>
          </w:tcPr>
          <w:p w14:paraId="15CA4412" w14:textId="77777777" w:rsidR="00117379" w:rsidRDefault="00117379">
            <w:pPr>
              <w:jc w:val="center"/>
              <w:rPr>
                <w:rStyle w:val="ForeignIndic"/>
              </w:rPr>
            </w:pPr>
          </w:p>
        </w:tc>
        <w:tc>
          <w:tcPr>
            <w:tcW w:w="803" w:type="dxa"/>
          </w:tcPr>
          <w:p w14:paraId="0BA22AF4" w14:textId="77777777" w:rsidR="00117379" w:rsidRDefault="00117379">
            <w:pPr>
              <w:jc w:val="center"/>
              <w:rPr>
                <w:rStyle w:val="ForeignIndic"/>
              </w:rPr>
            </w:pPr>
          </w:p>
        </w:tc>
        <w:tc>
          <w:tcPr>
            <w:tcW w:w="803" w:type="dxa"/>
          </w:tcPr>
          <w:p w14:paraId="67567FE5" w14:textId="77777777" w:rsidR="00117379" w:rsidRDefault="00117379">
            <w:pPr>
              <w:jc w:val="center"/>
              <w:rPr>
                <w:rStyle w:val="ForeignIndic"/>
              </w:rPr>
            </w:pPr>
          </w:p>
        </w:tc>
        <w:tc>
          <w:tcPr>
            <w:tcW w:w="803" w:type="dxa"/>
          </w:tcPr>
          <w:p w14:paraId="7C75694D" w14:textId="77777777" w:rsidR="00117379" w:rsidRDefault="00117379">
            <w:pPr>
              <w:jc w:val="center"/>
              <w:rPr>
                <w:rStyle w:val="ForeignIndic"/>
              </w:rPr>
            </w:pPr>
          </w:p>
        </w:tc>
      </w:tr>
    </w:tbl>
    <w:p w14:paraId="54A14981" w14:textId="77777777" w:rsidR="00117379" w:rsidRDefault="00000000">
      <w:pPr>
        <w:pStyle w:val="Cmsor3"/>
        <w:rPr>
          <w:rStyle w:val="Foreign"/>
          <w:i w:val="0"/>
          <w:iCs w:val="0"/>
          <w:noProof w:val="0"/>
        </w:rPr>
      </w:pPr>
      <w:bookmarkStart w:id="226" w:name="_Ref199856693"/>
      <w:bookmarkStart w:id="227" w:name="_Toc221291466"/>
      <w:r>
        <w:rPr>
          <w:rStyle w:val="Foreign"/>
          <w:i w:val="0"/>
          <w:iCs w:val="0"/>
          <w:noProof w:val="0"/>
        </w:rPr>
        <w:t>Digraphs in the transliteration</w:t>
      </w:r>
      <w:bookmarkEnd w:id="227"/>
    </w:p>
    <w:p w14:paraId="4A8DCB4E" w14:textId="1419EB17" w:rsidR="00117379" w:rsidRDefault="00000000">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fldChar w:fldCharType="separate"/>
      </w:r>
      <w:r w:rsidR="009B1F96">
        <w:rPr>
          <w:b/>
          <w:bCs/>
          <w:lang w:val="hu-HU" w:eastAsia="en-US" w:bidi="ar-SA"/>
        </w:rPr>
        <w:t>Hiba! A hivatkozási forrás nem található.</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rsidR="009B1F96">
        <w:t>3.5.1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sidR="009B1F96">
        <w:rPr>
          <w:lang w:eastAsia="en-US" w:bidi="ar-SA"/>
        </w:rPr>
        <w:t>3.6.1</w:t>
      </w:r>
      <w:r>
        <w:rPr>
          <w:lang w:eastAsia="en-US" w:bidi="ar-SA"/>
        </w:rPr>
        <w:fldChar w:fldCharType="end"/>
      </w:r>
      <w:r>
        <w:rPr>
          <w:lang w:eastAsia="en-US" w:bidi="ar-SA"/>
        </w:rPr>
        <w:t>).</w:t>
      </w:r>
    </w:p>
    <w:p w14:paraId="3CBD4953" w14:textId="77777777" w:rsidR="00117379" w:rsidRDefault="00000000">
      <w:pPr>
        <w:pStyle w:val="Cmsor3"/>
      </w:pPr>
      <w:bookmarkStart w:id="228" w:name="_Ref203752581"/>
      <w:bookmarkStart w:id="229" w:name="_Toc221291467"/>
      <w:r>
        <w:t xml:space="preserve">Vocalic </w:t>
      </w:r>
      <w:r>
        <w:rPr>
          <w:rStyle w:val="Foreign"/>
        </w:rPr>
        <w:t>r</w:t>
      </w:r>
      <w:r>
        <w:t xml:space="preserve"> and </w:t>
      </w:r>
      <w:r>
        <w:rPr>
          <w:rStyle w:val="Foreign"/>
        </w:rPr>
        <w:t>l</w:t>
      </w:r>
      <w:bookmarkEnd w:id="226"/>
      <w:bookmarkEnd w:id="228"/>
      <w:bookmarkEnd w:id="229"/>
    </w:p>
    <w:p w14:paraId="44B2D4C3" w14:textId="010155EA" w:rsidR="00117379" w:rsidRDefault="00000000">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rsidR="009B1F96">
        <w:t xml:space="preserve">Figure </w:t>
      </w:r>
      <w:r w:rsidR="009B1F96">
        <w:rPr>
          <w:noProof/>
        </w:rPr>
        <w:t>4.2</w:t>
      </w:r>
      <w:r w:rsidR="009B1F96">
        <w:t>.</w:t>
      </w:r>
      <w:r w:rsidR="009B1F96">
        <w:rPr>
          <w:noProof/>
        </w:rPr>
        <w:t>A</w:t>
      </w:r>
      <w:r>
        <w:fldChar w:fldCharType="end"/>
      </w:r>
      <w:r>
        <w:t xml:space="preserve"> above, or use shorthand (§</w:t>
      </w:r>
      <w:r>
        <w:fldChar w:fldCharType="begin"/>
      </w:r>
      <w:r>
        <w:instrText xml:space="preserve"> REF _Ref201052141 \r \h </w:instrText>
      </w:r>
      <w:r>
        <w:fldChar w:fldCharType="separate"/>
      </w:r>
      <w:r w:rsidR="009B1F96">
        <w:t>3.6.6</w:t>
      </w:r>
      <w:r>
        <w:fldChar w:fldCharType="end"/>
      </w:r>
      <w:r>
        <w:t>).</w:t>
      </w:r>
    </w:p>
    <w:p w14:paraId="1B990DFD" w14:textId="77777777" w:rsidR="00117379" w:rsidRDefault="00000000">
      <w:pPr>
        <w:pStyle w:val="Lista"/>
      </w:pPr>
      <w:r>
        <w:t>if necessary, you may use underdots instead of undercircles</w:t>
      </w:r>
      <w:bookmarkStart w:id="230" w:name="_Hlk203729367"/>
      <w:r>
        <w:t xml:space="preserve"> as </w:t>
      </w:r>
      <w:r>
        <w:rPr>
          <w:rStyle w:val="Label"/>
        </w:rPr>
        <w:t>public shorthand</w:t>
      </w:r>
      <w:r>
        <w:t xml:space="preserve"> for vocalic </w:t>
      </w:r>
      <w:r>
        <w:rPr>
          <w:rStyle w:val="Foreign"/>
        </w:rPr>
        <w:t>r</w:t>
      </w:r>
      <w:r>
        <w:t xml:space="preserve"> and </w:t>
      </w:r>
      <w:r>
        <w:rPr>
          <w:rStyle w:val="Foreign"/>
        </w:rPr>
        <w:t>l</w:t>
      </w:r>
      <w:bookmarkEnd w:id="230"/>
      <w:r>
        <w:t xml:space="preserve">, i.e. </w:t>
      </w:r>
    </w:p>
    <w:p w14:paraId="59BA71E2" w14:textId="77777777" w:rsidR="00117379" w:rsidRDefault="00000000">
      <w:pPr>
        <w:pStyle w:val="Lista2"/>
      </w:pPr>
      <w:r>
        <w:rPr>
          <w:rStyle w:val="Foreign"/>
        </w:rPr>
        <w:t>ṛ</w:t>
      </w:r>
      <w:r>
        <w:t xml:space="preserve"> instead of </w:t>
      </w:r>
      <w:r>
        <w:rPr>
          <w:rStyle w:val="Foreign"/>
        </w:rPr>
        <w:t>r̥</w:t>
      </w:r>
    </w:p>
    <w:p w14:paraId="60AFD62C" w14:textId="77777777" w:rsidR="00117379" w:rsidRDefault="00000000">
      <w:pPr>
        <w:pStyle w:val="Lista2"/>
      </w:pPr>
      <w:r>
        <w:rPr>
          <w:rStyle w:val="Foreign"/>
        </w:rPr>
        <w:t>ṝ</w:t>
      </w:r>
      <w:r>
        <w:t xml:space="preserve"> instead of </w:t>
      </w:r>
      <w:r>
        <w:rPr>
          <w:rStyle w:val="Foreign"/>
        </w:rPr>
        <w:t>r̥̄</w:t>
      </w:r>
      <w:r>
        <w:t xml:space="preserve"> </w:t>
      </w:r>
    </w:p>
    <w:p w14:paraId="54B8457A" w14:textId="77777777" w:rsidR="00117379" w:rsidRDefault="00000000">
      <w:pPr>
        <w:pStyle w:val="Lista2"/>
      </w:pPr>
      <w:r>
        <w:rPr>
          <w:rStyle w:val="Foreign"/>
        </w:rPr>
        <w:t>ḷ</w:t>
      </w:r>
      <w:r>
        <w:t xml:space="preserve"> instead of </w:t>
      </w:r>
      <w:r>
        <w:rPr>
          <w:rStyle w:val="Foreign"/>
        </w:rPr>
        <w:t>l̥</w:t>
      </w:r>
    </w:p>
    <w:p w14:paraId="3C4E3DF3" w14:textId="77777777" w:rsidR="00117379" w:rsidRDefault="00000000">
      <w:pPr>
        <w:pStyle w:val="Lista2"/>
      </w:pPr>
      <w:r>
        <w:rPr>
          <w:rStyle w:val="Foreign"/>
        </w:rPr>
        <w:t>ḹ</w:t>
      </w:r>
      <w:r>
        <w:t xml:space="preserve"> instead of </w:t>
      </w:r>
      <w:r>
        <w:rPr>
          <w:rStyle w:val="Foreign"/>
        </w:rPr>
        <w:t>l̥̄</w:t>
      </w:r>
    </w:p>
    <w:p w14:paraId="20AB6AF2" w14:textId="4236450A" w:rsidR="00117379" w:rsidRDefault="00000000">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rsidR="009B1F96">
        <w:t>4.3.1</w:t>
      </w:r>
      <w:r>
        <w:fldChar w:fldCharType="end"/>
      </w:r>
      <w:r>
        <w:t>)</w:t>
      </w:r>
    </w:p>
    <w:p w14:paraId="6B328D52" w14:textId="77777777" w:rsidR="00117379" w:rsidRDefault="00000000">
      <w:pPr>
        <w:pStyle w:val="Lista2"/>
        <w:rPr>
          <w:rStyle w:val="Foreign"/>
          <w:rFonts w:eastAsia="Arial"/>
          <w:i w:val="0"/>
          <w:iCs w:val="0"/>
        </w:rPr>
      </w:pPr>
      <w:r>
        <w:rPr>
          <w:rStyle w:val="Foreign"/>
          <w:rFonts w:eastAsia="Arial"/>
          <w:i w:val="0"/>
          <w:iCs w:val="0"/>
        </w:rPr>
        <w:t>if you use shorthand, it is your responsibility to avoid ambiguity</w:t>
      </w:r>
    </w:p>
    <w:p w14:paraId="0D64609A" w14:textId="77777777" w:rsidR="00117379" w:rsidRDefault="00000000">
      <w:pPr>
        <w:pStyle w:val="Cmsor3"/>
      </w:pPr>
      <w:bookmarkStart w:id="231" w:name="_Ref17290022"/>
      <w:bookmarkStart w:id="232" w:name="_Toc17811429"/>
      <w:bookmarkStart w:id="233" w:name="_Toc17811484"/>
      <w:bookmarkStart w:id="234" w:name="_Toc221291468"/>
      <w:r>
        <w:t xml:space="preserve">Transliteration of </w:t>
      </w:r>
      <w:r>
        <w:rPr>
          <w:rStyle w:val="Foreign"/>
        </w:rPr>
        <w:t>e</w:t>
      </w:r>
      <w:r>
        <w:rPr>
          <w:rFonts w:eastAsia="Gentium"/>
        </w:rPr>
        <w:t xml:space="preserve"> and </w:t>
      </w:r>
      <w:r>
        <w:rPr>
          <w:rStyle w:val="Foreign"/>
        </w:rPr>
        <w:t>o</w:t>
      </w:r>
      <w:bookmarkEnd w:id="231"/>
      <w:bookmarkEnd w:id="232"/>
      <w:bookmarkEnd w:id="233"/>
      <w:bookmarkEnd w:id="234"/>
    </w:p>
    <w:p w14:paraId="5EDAB74E" w14:textId="1B1F4E40" w:rsidR="00117379" w:rsidRDefault="00000000">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w:t>
      </w:r>
      <w:r>
        <w:lastRenderedPageBreak/>
        <w:t xml:space="preserve">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are usually palaeographically derived from the original signs for the generic —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 See also §</w:t>
      </w:r>
      <w:r>
        <w:fldChar w:fldCharType="begin"/>
      </w:r>
      <w:r>
        <w:instrText xml:space="preserve"> REF _Ref201054401 \r \h </w:instrText>
      </w:r>
      <w:r>
        <w:fldChar w:fldCharType="separate"/>
      </w:r>
      <w:r w:rsidR="009B1F96">
        <w:t>4.7.2</w:t>
      </w:r>
      <w:r>
        <w:fldChar w:fldCharType="end"/>
      </w:r>
      <w:r>
        <w:t xml:space="preserve"> about the editorial distinction of the long phonemes /ē/ and /ō/ when written with the basic graphemes &lt;e&gt; and &lt;o&gt;.</w:t>
      </w:r>
    </w:p>
    <w:p w14:paraId="07B7107E" w14:textId="77777777" w:rsidR="00117379" w:rsidRDefault="00000000">
      <w:pPr>
        <w:pStyle w:val="Cmsor3"/>
      </w:pPr>
      <w:bookmarkStart w:id="235" w:name="_Ref15558357"/>
      <w:bookmarkStart w:id="236" w:name="_Toc17811431"/>
      <w:bookmarkStart w:id="237" w:name="_Toc17811486"/>
      <w:bookmarkStart w:id="238" w:name="_Toc199757562"/>
      <w:bookmarkStart w:id="239" w:name="_Ref221273896"/>
      <w:bookmarkStart w:id="240" w:name="_Toc221291469"/>
      <w:r>
        <w:rPr>
          <w:rStyle w:val="Foreign"/>
        </w:rPr>
        <w:t>Anusvāra</w:t>
      </w:r>
      <w:r>
        <w:t xml:space="preserve"> and its relatives</w:t>
      </w:r>
      <w:bookmarkEnd w:id="239"/>
      <w:bookmarkEnd w:id="240"/>
    </w:p>
    <w:p w14:paraId="15006D7F" w14:textId="77777777" w:rsidR="00117379" w:rsidRDefault="00000000">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p w14:paraId="472EC14F" w14:textId="67BABF60" w:rsidR="00BC3DFB" w:rsidRDefault="00BC3DFB">
      <w:r>
        <w:t>@</w:t>
      </w:r>
    </w:p>
    <w:p w14:paraId="4E28E77C" w14:textId="77777777" w:rsidR="00BC3DFB" w:rsidRDefault="00BC3DFB" w:rsidP="00BC3DFB">
      <w:r>
        <w:t xml:space="preserve">The default function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qualify as a diacritical mark representing the nasal quality of a vowel whose presence is signified by a grapheme. Some standardised modern writing systems employ distinct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14:paraId="12454FB3" w14:textId="77777777" w:rsidR="00BC3DFB" w:rsidRDefault="00BC3DFB" w:rsidP="00BC3DFB">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82"/>
      </w:r>
    </w:p>
    <w:p w14:paraId="5338A2E4" w14:textId="77777777" w:rsidR="00BC3DFB" w:rsidRDefault="00BC3DFB"/>
    <w:tbl>
      <w:tblPr>
        <w:tblStyle w:val="FigureTable"/>
        <w:tblW w:w="0" w:type="auto"/>
        <w:tblLook w:val="04A0" w:firstRow="1" w:lastRow="0" w:firstColumn="1" w:lastColumn="0" w:noHBand="0" w:noVBand="1"/>
      </w:tblPr>
      <w:tblGrid>
        <w:gridCol w:w="1925"/>
        <w:gridCol w:w="1925"/>
        <w:gridCol w:w="1926"/>
        <w:gridCol w:w="1926"/>
        <w:gridCol w:w="1926"/>
      </w:tblGrid>
      <w:tr w:rsidR="00117379" w14:paraId="4AE5CC19" w14:textId="77777777" w:rsidTr="00117379">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4C754BB2" w14:textId="77964CF2" w:rsidR="00117379" w:rsidRDefault="00000000">
            <w:pPr>
              <w:pStyle w:val="Kpalrs"/>
              <w:keepNext/>
            </w:pPr>
            <w:bookmarkStart w:id="241" w:name="_Ref201062139"/>
            <w:r>
              <w:t xml:space="preserve">Figure </w:t>
            </w:r>
            <w:r>
              <w:fldChar w:fldCharType="begin"/>
            </w:r>
            <w:r>
              <w:instrText xml:space="preserve"> STYLEREF 2 \s </w:instrText>
            </w:r>
            <w:r>
              <w:fldChar w:fldCharType="separate"/>
            </w:r>
            <w:r w:rsidR="009B1F96">
              <w:rPr>
                <w:noProof/>
              </w:rPr>
              <w:t>4.2</w:t>
            </w:r>
            <w:r>
              <w:rPr>
                <w:noProof/>
              </w:rPr>
              <w:fldChar w:fldCharType="end"/>
            </w:r>
            <w:r>
              <w:t>.</w:t>
            </w:r>
            <w:r>
              <w:fldChar w:fldCharType="begin"/>
            </w:r>
            <w:r>
              <w:instrText xml:space="preserve"> SEQ Figure \* ALPHABETIC \s 2 </w:instrText>
            </w:r>
            <w:r>
              <w:fldChar w:fldCharType="separate"/>
            </w:r>
            <w:r w:rsidR="009B1F96">
              <w:rPr>
                <w:noProof/>
              </w:rPr>
              <w:t>B</w:t>
            </w:r>
            <w:r>
              <w:rPr>
                <w:noProof/>
              </w:rPr>
              <w:fldChar w:fldCharType="end"/>
            </w:r>
            <w:bookmarkEnd w:id="241"/>
            <w:r>
              <w:t xml:space="preserve">. </w:t>
            </w:r>
            <w:proofErr w:type="spellStart"/>
            <w:r>
              <w:t>Anusvāra</w:t>
            </w:r>
            <w:proofErr w:type="spellEnd"/>
            <w:r>
              <w:t xml:space="preserve"> relatives</w:t>
            </w:r>
          </w:p>
        </w:tc>
      </w:tr>
      <w:tr w:rsidR="00117379" w14:paraId="672F7FA3" w14:textId="77777777" w:rsidTr="00117379">
        <w:tc>
          <w:tcPr>
            <w:tcW w:w="1925" w:type="dxa"/>
            <w:shd w:val="clear" w:color="auto" w:fill="F0F7D7"/>
          </w:tcPr>
          <w:p w14:paraId="6CD3AC27" w14:textId="77777777" w:rsidR="00117379" w:rsidRDefault="00000000">
            <w:pPr>
              <w:keepNext/>
              <w:jc w:val="center"/>
            </w:pPr>
            <w:r>
              <w:t>1</w:t>
            </w:r>
          </w:p>
        </w:tc>
        <w:tc>
          <w:tcPr>
            <w:tcW w:w="1925" w:type="dxa"/>
            <w:shd w:val="clear" w:color="auto" w:fill="F0F7D7"/>
          </w:tcPr>
          <w:p w14:paraId="0F80428A" w14:textId="77777777" w:rsidR="00117379" w:rsidRDefault="00000000">
            <w:pPr>
              <w:keepNext/>
              <w:jc w:val="center"/>
            </w:pPr>
            <w:r>
              <w:t>2</w:t>
            </w:r>
          </w:p>
        </w:tc>
        <w:tc>
          <w:tcPr>
            <w:tcW w:w="1926" w:type="dxa"/>
            <w:shd w:val="clear" w:color="auto" w:fill="F0F7D7"/>
          </w:tcPr>
          <w:p w14:paraId="4685710A" w14:textId="77777777" w:rsidR="00117379" w:rsidRDefault="00000000">
            <w:pPr>
              <w:keepNext/>
              <w:jc w:val="center"/>
            </w:pPr>
            <w:r>
              <w:t>3</w:t>
            </w:r>
          </w:p>
        </w:tc>
        <w:tc>
          <w:tcPr>
            <w:tcW w:w="1926" w:type="dxa"/>
            <w:shd w:val="clear" w:color="auto" w:fill="F0F7D7"/>
          </w:tcPr>
          <w:p w14:paraId="084E5C5C" w14:textId="77777777" w:rsidR="00117379" w:rsidRDefault="00000000">
            <w:pPr>
              <w:keepNext/>
              <w:jc w:val="center"/>
            </w:pPr>
            <w:r>
              <w:t>4</w:t>
            </w:r>
          </w:p>
        </w:tc>
        <w:tc>
          <w:tcPr>
            <w:tcW w:w="1926" w:type="dxa"/>
            <w:shd w:val="clear" w:color="auto" w:fill="F0F7D7"/>
          </w:tcPr>
          <w:p w14:paraId="4139F317" w14:textId="77777777" w:rsidR="00117379" w:rsidRDefault="00000000">
            <w:pPr>
              <w:keepNext/>
              <w:jc w:val="center"/>
            </w:pPr>
            <w:r>
              <w:t>5</w:t>
            </w:r>
          </w:p>
        </w:tc>
      </w:tr>
      <w:tr w:rsidR="00117379" w14:paraId="3BE31FE4" w14:textId="77777777" w:rsidTr="00117379">
        <w:tc>
          <w:tcPr>
            <w:tcW w:w="1925" w:type="dxa"/>
          </w:tcPr>
          <w:p w14:paraId="24407898" w14:textId="77777777" w:rsidR="00117379" w:rsidRDefault="00000000">
            <w:pPr>
              <w:keepNext/>
              <w:jc w:val="center"/>
            </w:pPr>
            <w:r>
              <w:rPr>
                <w:rStyle w:val="Foreign"/>
              </w:rPr>
              <w:t>anusvāra</w:t>
            </w:r>
          </w:p>
        </w:tc>
        <w:tc>
          <w:tcPr>
            <w:tcW w:w="1925" w:type="dxa"/>
          </w:tcPr>
          <w:p w14:paraId="585F13AB" w14:textId="77777777" w:rsidR="00117379" w:rsidRDefault="00000000">
            <w:pPr>
              <w:keepNext/>
              <w:jc w:val="center"/>
            </w:pPr>
            <w:r>
              <w:rPr>
                <w:rStyle w:val="Foreign"/>
              </w:rPr>
              <w:t>anunāsika</w:t>
            </w:r>
            <w:r>
              <w:t xml:space="preserve">/ </w:t>
            </w:r>
            <w:r>
              <w:rPr>
                <w:rStyle w:val="Foreign"/>
              </w:rPr>
              <w:t>candrabindu</w:t>
            </w:r>
          </w:p>
        </w:tc>
        <w:tc>
          <w:tcPr>
            <w:tcW w:w="1926" w:type="dxa"/>
          </w:tcPr>
          <w:p w14:paraId="528266A7" w14:textId="77777777" w:rsidR="00117379" w:rsidRDefault="00000000">
            <w:pPr>
              <w:keepNext/>
              <w:jc w:val="center"/>
              <w:rPr>
                <w:rStyle w:val="Foreign"/>
              </w:rPr>
            </w:pPr>
            <w:r>
              <w:rPr>
                <w:rStyle w:val="Foreign"/>
              </w:rPr>
              <w:t>ulu ricem</w:t>
            </w:r>
          </w:p>
        </w:tc>
        <w:tc>
          <w:tcPr>
            <w:tcW w:w="1926" w:type="dxa"/>
          </w:tcPr>
          <w:p w14:paraId="6FA90535" w14:textId="77777777" w:rsidR="00117379" w:rsidRDefault="00000000">
            <w:pPr>
              <w:keepNext/>
              <w:jc w:val="center"/>
              <w:rPr>
                <w:rStyle w:val="Foreign"/>
              </w:rPr>
            </w:pPr>
            <w:r>
              <w:rPr>
                <w:rStyle w:val="Foreign"/>
              </w:rPr>
              <w:t>anusvāra-candra</w:t>
            </w:r>
          </w:p>
        </w:tc>
        <w:tc>
          <w:tcPr>
            <w:tcW w:w="1926" w:type="dxa"/>
          </w:tcPr>
          <w:p w14:paraId="4239BBB6" w14:textId="77777777" w:rsidR="00117379" w:rsidRDefault="00000000">
            <w:pPr>
              <w:keepNext/>
              <w:jc w:val="center"/>
            </w:pPr>
            <w:r>
              <w:t xml:space="preserve">Bengali variant </w:t>
            </w:r>
            <w:r>
              <w:rPr>
                <w:rStyle w:val="Foreign"/>
              </w:rPr>
              <w:t>anusvāra</w:t>
            </w:r>
          </w:p>
        </w:tc>
      </w:tr>
      <w:tr w:rsidR="00117379" w14:paraId="2AC13115" w14:textId="77777777" w:rsidTr="00117379">
        <w:trPr>
          <w:trHeight w:val="1134"/>
        </w:trPr>
        <w:tc>
          <w:tcPr>
            <w:tcW w:w="1925" w:type="dxa"/>
            <w:vAlign w:val="bottom"/>
          </w:tcPr>
          <w:p w14:paraId="134B4173" w14:textId="77777777" w:rsidR="00117379" w:rsidRDefault="00000000">
            <w:pPr>
              <w:pStyle w:val="Image"/>
              <w:widowControl/>
              <w:spacing w:after="0"/>
              <w:rPr>
                <w:cs/>
              </w:rPr>
            </w:pPr>
            <w:r>
              <w:rPr>
                <w:rFonts w:hint="cs"/>
                <w:cs/>
              </w:rPr>
              <w:drawing>
                <wp:inline distT="0" distB="0" distL="0" distR="0" wp14:anchorId="492AA466" wp14:editId="03F1CBA7">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14:paraId="491AA787" w14:textId="77777777" w:rsidR="00117379" w:rsidRDefault="00000000">
            <w:pPr>
              <w:pStyle w:val="Image"/>
              <w:widowControl/>
              <w:spacing w:after="0"/>
            </w:pPr>
            <w:r>
              <w:drawing>
                <wp:inline distT="0" distB="0" distL="0" distR="0" wp14:anchorId="6E1E7D0A" wp14:editId="22AFCB64">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14:paraId="1E99BC36" w14:textId="77777777" w:rsidR="00117379" w:rsidRDefault="00000000">
            <w:pPr>
              <w:pStyle w:val="Image"/>
              <w:widowControl/>
              <w:spacing w:after="0"/>
            </w:pPr>
            <w:r>
              <w:drawing>
                <wp:inline distT="0" distB="0" distL="0" distR="0" wp14:anchorId="4D1A7E63" wp14:editId="0C6F8B9D">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14:paraId="0AD6391D" w14:textId="77777777" w:rsidR="00117379" w:rsidRDefault="00000000">
            <w:pPr>
              <w:pStyle w:val="Image"/>
              <w:widowControl/>
              <w:spacing w:after="0"/>
            </w:pPr>
            <w:r>
              <w:drawing>
                <wp:inline distT="0" distB="0" distL="0" distR="0" wp14:anchorId="2E4BABE0" wp14:editId="280D7FCD">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14:paraId="5759CAAD" w14:textId="77777777" w:rsidR="00117379" w:rsidRDefault="00000000">
            <w:pPr>
              <w:pStyle w:val="Image"/>
              <w:widowControl/>
              <w:spacing w:after="0"/>
            </w:pPr>
            <w:r>
              <w:drawing>
                <wp:inline distT="0" distB="0" distL="0" distR="0" wp14:anchorId="28ECA3A1" wp14:editId="194E2E42">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rsidR="00117379" w14:paraId="064312BC" w14:textId="77777777" w:rsidTr="00117379">
        <w:tc>
          <w:tcPr>
            <w:tcW w:w="1925" w:type="dxa"/>
          </w:tcPr>
          <w:p w14:paraId="5084AB20" w14:textId="77777777" w:rsidR="00117379" w:rsidRDefault="00000000">
            <w:pPr>
              <w:jc w:val="center"/>
            </w:pPr>
            <w:r>
              <w:rPr>
                <w:rStyle w:val="Foreign"/>
              </w:rPr>
              <w:t>saṁ</w:t>
            </w:r>
          </w:p>
        </w:tc>
        <w:tc>
          <w:tcPr>
            <w:tcW w:w="1925" w:type="dxa"/>
          </w:tcPr>
          <w:p w14:paraId="0CA5C2D2" w14:textId="77777777" w:rsidR="00117379" w:rsidRDefault="00000000">
            <w:pPr>
              <w:jc w:val="center"/>
            </w:pPr>
            <w:r>
              <w:rPr>
                <w:rStyle w:val="Foreign"/>
                <w:rFonts w:eastAsia="Gentium"/>
              </w:rPr>
              <w:t>Om̐</w:t>
            </w:r>
          </w:p>
        </w:tc>
        <w:tc>
          <w:tcPr>
            <w:tcW w:w="1926" w:type="dxa"/>
          </w:tcPr>
          <w:p w14:paraId="4E2F9DBF" w14:textId="77777777" w:rsidR="00117379" w:rsidRDefault="00000000">
            <w:pPr>
              <w:jc w:val="center"/>
            </w:pPr>
            <w:r>
              <w:rPr>
                <w:rStyle w:val="Foreign"/>
              </w:rPr>
              <w:t>vr̥ttaṁ*</w:t>
            </w:r>
          </w:p>
        </w:tc>
        <w:tc>
          <w:tcPr>
            <w:tcW w:w="1926" w:type="dxa"/>
          </w:tcPr>
          <w:p w14:paraId="13C38FB7" w14:textId="77777777" w:rsidR="00117379" w:rsidRDefault="00000000">
            <w:pPr>
              <w:jc w:val="center"/>
            </w:pPr>
            <w:r>
              <w:rPr>
                <w:rStyle w:val="Foreign"/>
              </w:rPr>
              <w:t>tad-vam̃śe</w:t>
            </w:r>
          </w:p>
        </w:tc>
        <w:tc>
          <w:tcPr>
            <w:tcW w:w="1926" w:type="dxa"/>
          </w:tcPr>
          <w:p w14:paraId="506D2576" w14:textId="77777777" w:rsidR="00117379" w:rsidRDefault="00000000">
            <w:pPr>
              <w:jc w:val="center"/>
            </w:pPr>
            <w:r>
              <w:rPr>
                <w:rStyle w:val="Foreign"/>
              </w:rPr>
              <w:t>m*</w:t>
            </w:r>
          </w:p>
        </w:tc>
      </w:tr>
    </w:tbl>
    <w:p w14:paraId="56327B3B" w14:textId="77777777" w:rsidR="00117379" w:rsidRDefault="00000000">
      <w:pPr>
        <w:pStyle w:val="Cmsor4"/>
      </w:pPr>
      <w:bookmarkStart w:id="242" w:name="_Ref201060162"/>
      <w:bookmarkStart w:id="243" w:name="_Ref201220163"/>
      <w:bookmarkStart w:id="244" w:name="_Toc221291470"/>
      <w:r>
        <w:rPr>
          <w:rStyle w:val="Foreign"/>
        </w:rPr>
        <w:t>Anunāsika</w:t>
      </w:r>
      <w:r>
        <w:t xml:space="preserve"> or </w:t>
      </w:r>
      <w:r>
        <w:rPr>
          <w:rStyle w:val="Foreign"/>
        </w:rPr>
        <w:t>candrabindu</w:t>
      </w:r>
      <w:bookmarkEnd w:id="242"/>
      <w:bookmarkEnd w:id="243"/>
      <w:bookmarkEnd w:id="244"/>
    </w:p>
    <w:p w14:paraId="69AE6477" w14:textId="24B542CB" w:rsidR="00117379" w:rsidRDefault="00000000">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rsidR="009B1F96">
        <w:t xml:space="preserve">Figure </w:t>
      </w:r>
      <w:r w:rsidR="009B1F96">
        <w:rPr>
          <w:noProof/>
        </w:rPr>
        <w:t>4.2</w:t>
      </w:r>
      <w:r w:rsidR="009B1F96">
        <w:t>.</w:t>
      </w:r>
      <w:r w:rsidR="009B1F96">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graphemically </w:t>
      </w:r>
      <w:r>
        <w:lastRenderedPageBreak/>
        <w:t xml:space="preserve">relevant (i.e. to represent vowel nasalisation or a nasal sound other than the standard Indic nasal consonants), then distinguish it from the </w:t>
      </w:r>
      <w:proofErr w:type="spellStart"/>
      <w:r>
        <w:t>anusvāra</w:t>
      </w:r>
      <w:proofErr w:type="spellEnd"/>
      <w:r>
        <w:t xml:space="preserve"> in your transliteration:</w:t>
      </w:r>
    </w:p>
    <w:p w14:paraId="625127DC" w14:textId="77777777" w:rsidR="00117379" w:rsidRDefault="00000000">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14:paraId="5E72FBB6" w14:textId="77777777" w:rsidR="00117379" w:rsidRDefault="00000000">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w:t>
      </w:r>
      <w:proofErr w:type="spellStart"/>
      <w:r>
        <w:t>Candrabindu</w:t>
      </w:r>
      <w:proofErr w:type="spellEnd"/>
      <w:r>
        <w:t>)</w:t>
      </w:r>
    </w:p>
    <w:p w14:paraId="7C2F5852" w14:textId="77777777" w:rsidR="00117379" w:rsidRDefault="00000000">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14:paraId="3F5C2E83" w14:textId="77777777" w:rsidR="00117379" w:rsidRDefault="00000000">
      <w:pPr>
        <w:pStyle w:val="Cmsor4"/>
      </w:pPr>
      <w:bookmarkStart w:id="245" w:name="_Ref40103880"/>
      <w:bookmarkStart w:id="246" w:name="_Toc199757569"/>
      <w:bookmarkStart w:id="247" w:name="_Ref203729563"/>
      <w:bookmarkStart w:id="248" w:name="_Toc221291471"/>
      <w:r>
        <w:t xml:space="preserve">Other </w:t>
      </w:r>
      <w:r>
        <w:rPr>
          <w:rStyle w:val="Foreign"/>
        </w:rPr>
        <w:t>anusvāra</w:t>
      </w:r>
      <w:bookmarkEnd w:id="245"/>
      <w:bookmarkEnd w:id="246"/>
      <w:r>
        <w:t xml:space="preserve"> variants</w:t>
      </w:r>
      <w:bookmarkEnd w:id="247"/>
      <w:bookmarkEnd w:id="248"/>
    </w:p>
    <w:p w14:paraId="4E7120A5" w14:textId="1FAD8ACF" w:rsidR="00117379" w:rsidRDefault="00000000">
      <w:pPr>
        <w:rPr>
          <w:rStyle w:val="Foreign"/>
          <w:i w:val="0"/>
          <w:iCs w:val="0"/>
          <w:noProof w:val="0"/>
        </w:rPr>
      </w:pPr>
      <w:r>
        <w:rPr>
          <w:rStyle w:val="Foreign"/>
          <w:i w:val="0"/>
          <w:iCs w:val="0"/>
          <w:noProof w:val="0"/>
          <w:highlight w:val="yellow"/>
        </w:rPr>
        <w:t xml:space="preserve">pending </w:t>
      </w:r>
      <w:hyperlink r:id="rId29" w:history="1">
        <w:r>
          <w:rPr>
            <w:rStyle w:val="Hiperhivatkozs"/>
            <w:highlight w:val="yellow"/>
          </w:rPr>
          <w:t>https://github.com/erc-dharma/project-documentation/issues/387</w:t>
        </w:r>
      </w:hyperlink>
      <w:r>
        <w:rPr>
          <w:rStyle w:val="Foreign"/>
          <w:i w:val="0"/>
          <w:iCs w:val="0"/>
          <w:noProof w:val="0"/>
        </w:rPr>
        <w:t xml:space="preserve"> </w:t>
      </w:r>
    </w:p>
    <w:p w14:paraId="64FE379A" w14:textId="77777777" w:rsidR="00117379" w:rsidRDefault="00000000">
      <w:pPr>
        <w:pStyle w:val="Lista"/>
      </w:pPr>
      <w:r>
        <w:rPr>
          <w:b/>
          <w:bCs/>
        </w:rPr>
        <w:t xml:space="preserve">Cam </w:t>
      </w:r>
      <w:r>
        <w:rPr>
          <w:rStyle w:val="Foreign"/>
          <w:b/>
          <w:bCs/>
        </w:rPr>
        <w:t>anusvāra-candra</w:t>
      </w:r>
      <w:r>
        <w:t xml:space="preserve"> </w:t>
      </w:r>
      <w:r>
        <w:rPr>
          <w:rFonts w:cs="Gentium"/>
        </w:rPr>
        <w:t xml:space="preserve">→ </w:t>
      </w:r>
      <w:r>
        <w:rPr>
          <w:rStyle w:val="Foreign"/>
        </w:rPr>
        <w:t>m̃</w:t>
      </w:r>
    </w:p>
    <w:p w14:paraId="07A7EABC" w14:textId="77777777" w:rsidR="00117379" w:rsidRDefault="00000000">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14:paraId="4FE4F554" w14:textId="77777777" w:rsidR="00117379" w:rsidRDefault="00000000">
      <w:pPr>
        <w:pStyle w:val="Lista2"/>
        <w:rPr>
          <w:rFonts w:eastAsia="Arial"/>
        </w:rPr>
      </w:pPr>
      <w:bookmarkStart w:id="249" w:name="_Hlk201070903"/>
      <w:r>
        <w:rPr>
          <w:rStyle w:val="Label"/>
        </w:rPr>
        <w:t>not covered by ISO-15919</w:t>
      </w:r>
    </w:p>
    <w:bookmarkEnd w:id="249"/>
    <w:p w14:paraId="1DA478DA" w14:textId="77777777" w:rsidR="00117379" w:rsidRDefault="00000000">
      <w:pPr>
        <w:pStyle w:val="Lista"/>
      </w:pPr>
      <w:r>
        <w:t xml:space="preserve">if your text employs a special glyph for (a kind of) </w:t>
      </w:r>
      <w:r>
        <w:rPr>
          <w:rStyle w:val="Foreign"/>
        </w:rPr>
        <w:t>anusvāra</w:t>
      </w:r>
      <w:r>
        <w:t xml:space="preserve"> in addition to the regular form, then occurrences of the special glyph shall be transliterated as </w:t>
      </w:r>
      <w:r>
        <w:rPr>
          <w:rStyle w:val="Foreign"/>
        </w:rPr>
        <w:t>ṁ*</w:t>
      </w:r>
      <w:r>
        <w:t>, including in particular</w:t>
      </w:r>
    </w:p>
    <w:p w14:paraId="49BCF4CC" w14:textId="77777777" w:rsidR="00117379" w:rsidRDefault="00000000">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14:paraId="71081963" w14:textId="77777777" w:rsidR="00117379" w:rsidRDefault="00000000">
      <w:pPr>
        <w:pStyle w:val="Lista2"/>
      </w:pPr>
      <w:r>
        <w:t xml:space="preserve">the alternative </w:t>
      </w:r>
      <w:r>
        <w:rPr>
          <w:rStyle w:val="Foreign"/>
        </w:rPr>
        <w:t>anusvāra</w:t>
      </w:r>
      <w:r>
        <w:t xml:space="preserve"> character used in some mediaeval Bengali documents, shown in the image on the right</w:t>
      </w:r>
    </w:p>
    <w:p w14:paraId="5EC2DEA7" w14:textId="523E54A5" w:rsidR="00117379" w:rsidRDefault="00000000">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rsidR="009B1F96">
        <w:t>4.3.2.1</w:t>
      </w:r>
      <w:r>
        <w:fldChar w:fldCharType="end"/>
      </w:r>
      <w:r>
        <w:t>)</w:t>
      </w:r>
    </w:p>
    <w:p w14:paraId="74E497E3" w14:textId="77777777" w:rsidR="00117379" w:rsidRDefault="00000000">
      <w:pPr>
        <w:pStyle w:val="Lista"/>
      </w:pPr>
      <w:r>
        <w:t>extension to others not covered in our corpora, e.g.</w:t>
      </w:r>
    </w:p>
    <w:p w14:paraId="00A3DCE6" w14:textId="77777777" w:rsidR="00117379" w:rsidRDefault="00000000">
      <w:pPr>
        <w:pStyle w:val="Lista2"/>
      </w:pPr>
      <w:r>
        <w:t xml:space="preserve">Gurmukhi </w:t>
      </w:r>
      <w:proofErr w:type="spellStart"/>
      <w:r>
        <w:t>ṭippī</w:t>
      </w:r>
      <w:proofErr w:type="spellEnd"/>
    </w:p>
    <w:p w14:paraId="295E19BB" w14:textId="1E9FF518" w:rsidR="00117379" w:rsidRDefault="00000000">
      <w:pPr>
        <w:pStyle w:val="Lista2"/>
      </w:pPr>
      <w:r>
        <w:t>Telugu half-</w:t>
      </w:r>
      <w:proofErr w:type="spellStart"/>
      <w:r>
        <w:t>anusvāra</w:t>
      </w:r>
      <w:proofErr w:type="spellEnd"/>
      <w:r>
        <w:t xml:space="preserve"> (also called </w:t>
      </w:r>
      <w:proofErr w:type="spellStart"/>
      <w:r>
        <w:t>candrabindu</w:t>
      </w:r>
      <w:proofErr w:type="spellEnd"/>
      <w:r>
        <w:t xml:space="preserve">, but it is not an </w:t>
      </w:r>
      <w:proofErr w:type="spellStart"/>
      <w:r>
        <w:t>anunāsika</w:t>
      </w:r>
      <w:proofErr w:type="spellEnd"/>
      <w:r>
        <w:t xml:space="preserve">, does not have a </w:t>
      </w:r>
      <w:proofErr w:type="spellStart"/>
      <w:r>
        <w:t>candra+bindu</w:t>
      </w:r>
      <w:proofErr w:type="spellEnd"/>
      <w:r>
        <w:t xml:space="preserve"> shape, and can co-occur with proper </w:t>
      </w:r>
      <w:proofErr w:type="spellStart"/>
      <w:r>
        <w:t>candrabindu</w:t>
      </w:r>
      <w:proofErr w:type="spellEnd"/>
      <w:r>
        <w:t xml:space="preserve"> in some texts, </w:t>
      </w:r>
      <w:hyperlink r:id="rId30" w:history="1">
        <w:r>
          <w:rPr>
            <w:rStyle w:val="Hiperhivatkozs"/>
          </w:rPr>
          <w:t>https://unicode.org/L2/L2010/10392r2-chandrabindus.pdf</w:t>
        </w:r>
      </w:hyperlink>
      <w:r>
        <w:t xml:space="preserve"> )</w:t>
      </w:r>
    </w:p>
    <w:p w14:paraId="1A0DDAED" w14:textId="77777777" w:rsidR="00117379" w:rsidRDefault="00000000">
      <w:pPr>
        <w:pStyle w:val="Cmsor3"/>
      </w:pPr>
      <w:bookmarkStart w:id="250" w:name="_Ref201582281"/>
      <w:bookmarkStart w:id="251" w:name="_Toc221291472"/>
      <w:r>
        <w:rPr>
          <w:rStyle w:val="Foreign"/>
        </w:rPr>
        <w:t>Visarga</w:t>
      </w:r>
      <w:r>
        <w:t xml:space="preserve"> and its relatives</w:t>
      </w:r>
      <w:bookmarkEnd w:id="250"/>
      <w:bookmarkEnd w:id="251"/>
    </w:p>
    <w:p w14:paraId="209479B9" w14:textId="16F5716C" w:rsidR="00117379" w:rsidRDefault="00000000">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rsidR="009B1F96">
        <w:t xml:space="preserve">Figure </w:t>
      </w:r>
      <w:r w:rsidR="009B1F96">
        <w:rPr>
          <w:noProof/>
        </w:rPr>
        <w:t>4.2</w:t>
      </w:r>
      <w:r w:rsidR="009B1F96">
        <w:t>.</w:t>
      </w:r>
      <w:r w:rsidR="009B1F96">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14:paraId="7B0E7234" w14:textId="77777777" w:rsidR="00117379" w:rsidRDefault="00000000">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14:paraId="74401BBA" w14:textId="77777777" w:rsidR="00117379" w:rsidRDefault="00000000">
      <w:pPr>
        <w:pStyle w:val="Lista2"/>
      </w:pPr>
      <w:r>
        <w:t>(</w:t>
      </w:r>
      <w:r>
        <w:rPr>
          <w:rStyle w:val="Code"/>
        </w:rPr>
        <w:t>U+1E2B</w:t>
      </w:r>
      <w:r>
        <w:t xml:space="preserve"> Latin Small Letter H with Breve Below)</w:t>
      </w:r>
    </w:p>
    <w:p w14:paraId="5A74A747" w14:textId="77777777" w:rsidR="00117379" w:rsidRDefault="00000000">
      <w:pPr>
        <w:pStyle w:val="Lista2"/>
      </w:pPr>
      <w:r>
        <w:t xml:space="preserve">the </w:t>
      </w:r>
      <w:r>
        <w:rPr>
          <w:rStyle w:val="Label"/>
        </w:rPr>
        <w:t>public shorthand</w:t>
      </w:r>
      <w:r>
        <w:t xml:space="preserve"> </w:t>
      </w:r>
      <w:r>
        <w:rPr>
          <w:rStyle w:val="Foreign"/>
        </w:rPr>
        <w:t>f</w:t>
      </w:r>
      <w:r>
        <w:t xml:space="preserve"> may, when necessary, be used instead</w:t>
      </w:r>
    </w:p>
    <w:p w14:paraId="4842409C" w14:textId="77777777" w:rsidR="00117379" w:rsidRDefault="00000000">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14:paraId="30B57724" w14:textId="77777777" w:rsidR="00117379" w:rsidRDefault="00000000">
      <w:pPr>
        <w:pStyle w:val="Lista2"/>
      </w:pPr>
      <w:r>
        <w:t>(</w:t>
      </w:r>
      <w:r>
        <w:rPr>
          <w:rStyle w:val="Code"/>
        </w:rPr>
        <w:t>U+1E96</w:t>
      </w:r>
      <w:r>
        <w:t xml:space="preserve"> Latin Small Letter H with Line Below)</w:t>
      </w:r>
    </w:p>
    <w:p w14:paraId="3CA86B15" w14:textId="77777777" w:rsidR="00117379" w:rsidRDefault="00000000">
      <w:pPr>
        <w:pStyle w:val="Lista2"/>
      </w:pPr>
      <w:r>
        <w:t xml:space="preserve">the </w:t>
      </w:r>
      <w:r>
        <w:rPr>
          <w:rStyle w:val="Label"/>
        </w:rPr>
        <w:t>public shorthand</w:t>
      </w:r>
      <w:r>
        <w:t xml:space="preserve"> </w:t>
      </w:r>
      <w:r>
        <w:rPr>
          <w:rStyle w:val="Foreign"/>
        </w:rPr>
        <w:t>x</w:t>
      </w:r>
      <w:r>
        <w:t xml:space="preserve"> may, when necessary, be used instead</w:t>
      </w:r>
    </w:p>
    <w:p w14:paraId="2420D7A7" w14:textId="77777777" w:rsidR="00117379" w:rsidRDefault="00117379"/>
    <w:tbl>
      <w:tblPr>
        <w:tblStyle w:val="FigureTable"/>
        <w:tblW w:w="0" w:type="auto"/>
        <w:tblLook w:val="04A0" w:firstRow="1" w:lastRow="0" w:firstColumn="1" w:lastColumn="0" w:noHBand="0" w:noVBand="1"/>
      </w:tblPr>
      <w:tblGrid>
        <w:gridCol w:w="1901"/>
        <w:gridCol w:w="1907"/>
        <w:gridCol w:w="1923"/>
        <w:gridCol w:w="1903"/>
        <w:gridCol w:w="1994"/>
      </w:tblGrid>
      <w:tr w:rsidR="00117379" w14:paraId="18622D0C" w14:textId="77777777" w:rsidTr="00117379">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1AFDDF09" w14:textId="09D9E466" w:rsidR="00117379" w:rsidRDefault="00000000">
            <w:pPr>
              <w:pStyle w:val="Kpalrs"/>
              <w:keepNext/>
            </w:pPr>
            <w:bookmarkStart w:id="252" w:name="_Ref201066762"/>
            <w:r>
              <w:t xml:space="preserve">Figure </w:t>
            </w:r>
            <w:r>
              <w:fldChar w:fldCharType="begin"/>
            </w:r>
            <w:r>
              <w:instrText xml:space="preserve"> STYLEREF 2 \s </w:instrText>
            </w:r>
            <w:r>
              <w:fldChar w:fldCharType="separate"/>
            </w:r>
            <w:r w:rsidR="009B1F96">
              <w:rPr>
                <w:noProof/>
              </w:rPr>
              <w:t>4.2</w:t>
            </w:r>
            <w:r>
              <w:rPr>
                <w:noProof/>
              </w:rPr>
              <w:fldChar w:fldCharType="end"/>
            </w:r>
            <w:r>
              <w:t>.</w:t>
            </w:r>
            <w:r>
              <w:fldChar w:fldCharType="begin"/>
            </w:r>
            <w:r>
              <w:instrText xml:space="preserve"> SEQ Figure \* ALPHABETIC \s 2 </w:instrText>
            </w:r>
            <w:r>
              <w:fldChar w:fldCharType="separate"/>
            </w:r>
            <w:r w:rsidR="009B1F96">
              <w:rPr>
                <w:noProof/>
              </w:rPr>
              <w:t>C</w:t>
            </w:r>
            <w:r>
              <w:rPr>
                <w:noProof/>
              </w:rPr>
              <w:fldChar w:fldCharType="end"/>
            </w:r>
            <w:bookmarkEnd w:id="252"/>
            <w:r>
              <w:t>. Visarga relatives</w:t>
            </w:r>
          </w:p>
        </w:tc>
      </w:tr>
      <w:tr w:rsidR="00117379" w14:paraId="191E3E4B" w14:textId="77777777" w:rsidTr="00117379">
        <w:tc>
          <w:tcPr>
            <w:tcW w:w="1901" w:type="dxa"/>
          </w:tcPr>
          <w:p w14:paraId="0966D17F" w14:textId="77777777" w:rsidR="00117379" w:rsidRDefault="00000000">
            <w:pPr>
              <w:keepNext/>
              <w:jc w:val="center"/>
            </w:pPr>
            <w:bookmarkStart w:id="253" w:name="_w9lp3wb1umde" w:colFirst="0" w:colLast="0"/>
            <w:bookmarkStart w:id="254" w:name="_h0qofzr3l3f2" w:colFirst="0" w:colLast="0"/>
            <w:bookmarkEnd w:id="253"/>
            <w:bookmarkEnd w:id="254"/>
            <w:r>
              <w:t>1</w:t>
            </w:r>
          </w:p>
        </w:tc>
        <w:tc>
          <w:tcPr>
            <w:tcW w:w="1907" w:type="dxa"/>
          </w:tcPr>
          <w:p w14:paraId="487FA816" w14:textId="77777777" w:rsidR="00117379" w:rsidRDefault="00000000">
            <w:pPr>
              <w:keepNext/>
              <w:jc w:val="center"/>
            </w:pPr>
            <w:r>
              <w:t>2</w:t>
            </w:r>
          </w:p>
        </w:tc>
        <w:tc>
          <w:tcPr>
            <w:tcW w:w="1923" w:type="dxa"/>
          </w:tcPr>
          <w:p w14:paraId="6460419C" w14:textId="77777777" w:rsidR="00117379" w:rsidRDefault="00000000">
            <w:pPr>
              <w:keepNext/>
              <w:jc w:val="center"/>
            </w:pPr>
            <w:r>
              <w:t>3</w:t>
            </w:r>
          </w:p>
        </w:tc>
        <w:tc>
          <w:tcPr>
            <w:tcW w:w="1903" w:type="dxa"/>
          </w:tcPr>
          <w:p w14:paraId="5BC1F3E8" w14:textId="77777777" w:rsidR="00117379" w:rsidRDefault="00000000">
            <w:pPr>
              <w:keepNext/>
              <w:jc w:val="center"/>
            </w:pPr>
            <w:r>
              <w:t>4</w:t>
            </w:r>
          </w:p>
        </w:tc>
        <w:tc>
          <w:tcPr>
            <w:tcW w:w="1994" w:type="dxa"/>
          </w:tcPr>
          <w:p w14:paraId="3AB6FD3F" w14:textId="77777777" w:rsidR="00117379" w:rsidRDefault="00000000">
            <w:pPr>
              <w:keepNext/>
              <w:jc w:val="center"/>
            </w:pPr>
            <w:r>
              <w:t>5</w:t>
            </w:r>
          </w:p>
        </w:tc>
      </w:tr>
      <w:tr w:rsidR="00117379" w14:paraId="0BDD0B31" w14:textId="77777777" w:rsidTr="00117379">
        <w:tc>
          <w:tcPr>
            <w:tcW w:w="1901" w:type="dxa"/>
          </w:tcPr>
          <w:p w14:paraId="38488602" w14:textId="77777777" w:rsidR="00117379" w:rsidRDefault="00000000">
            <w:pPr>
              <w:keepNext/>
              <w:jc w:val="center"/>
            </w:pPr>
            <w:r>
              <w:rPr>
                <w:rStyle w:val="Foreign"/>
              </w:rPr>
              <w:t>visarga</w:t>
            </w:r>
          </w:p>
        </w:tc>
        <w:tc>
          <w:tcPr>
            <w:tcW w:w="1907" w:type="dxa"/>
          </w:tcPr>
          <w:p w14:paraId="5149CE7F" w14:textId="77777777" w:rsidR="00117379" w:rsidRDefault="00000000">
            <w:pPr>
              <w:keepNext/>
              <w:jc w:val="center"/>
            </w:pPr>
            <w:r>
              <w:t>combining</w:t>
            </w:r>
            <w:r>
              <w:rPr>
                <w:rStyle w:val="Foreign"/>
              </w:rPr>
              <w:t xml:space="preserve"> upadhmānīya</w:t>
            </w:r>
          </w:p>
        </w:tc>
        <w:tc>
          <w:tcPr>
            <w:tcW w:w="1923" w:type="dxa"/>
          </w:tcPr>
          <w:p w14:paraId="1783BAD3" w14:textId="77777777" w:rsidR="00117379" w:rsidRDefault="00000000">
            <w:pPr>
              <w:keepNext/>
              <w:jc w:val="center"/>
              <w:rPr>
                <w:rStyle w:val="Foreign"/>
              </w:rPr>
            </w:pPr>
            <w:r>
              <w:t>combining</w:t>
            </w:r>
            <w:r>
              <w:rPr>
                <w:rStyle w:val="Foreign"/>
              </w:rPr>
              <w:t xml:space="preserve"> jihvāmūlīya</w:t>
            </w:r>
          </w:p>
        </w:tc>
        <w:tc>
          <w:tcPr>
            <w:tcW w:w="1903" w:type="dxa"/>
          </w:tcPr>
          <w:p w14:paraId="33A2FE94" w14:textId="77777777" w:rsidR="00117379" w:rsidRDefault="00000000">
            <w:pPr>
              <w:keepNext/>
              <w:jc w:val="center"/>
              <w:rPr>
                <w:rStyle w:val="Foreign"/>
              </w:rPr>
            </w:pPr>
            <w:r>
              <w:t xml:space="preserve">inline </w:t>
            </w:r>
            <w:r>
              <w:rPr>
                <w:rStyle w:val="Foreign"/>
              </w:rPr>
              <w:t>upadhmānīya</w:t>
            </w:r>
          </w:p>
        </w:tc>
        <w:tc>
          <w:tcPr>
            <w:tcW w:w="1994" w:type="dxa"/>
          </w:tcPr>
          <w:p w14:paraId="0F0D4A03" w14:textId="77777777" w:rsidR="00117379" w:rsidRDefault="00000000">
            <w:pPr>
              <w:keepNext/>
              <w:jc w:val="center"/>
            </w:pPr>
            <w:r>
              <w:t xml:space="preserve">inline </w:t>
            </w:r>
            <w:r>
              <w:rPr>
                <w:rStyle w:val="Foreign"/>
              </w:rPr>
              <w:t>jihvāmūlīya</w:t>
            </w:r>
          </w:p>
        </w:tc>
      </w:tr>
      <w:tr w:rsidR="00117379" w14:paraId="3E89F3D0" w14:textId="77777777" w:rsidTr="00117379">
        <w:trPr>
          <w:trHeight w:val="1134"/>
        </w:trPr>
        <w:tc>
          <w:tcPr>
            <w:tcW w:w="1901" w:type="dxa"/>
            <w:vAlign w:val="bottom"/>
          </w:tcPr>
          <w:p w14:paraId="3A030FD2" w14:textId="77777777" w:rsidR="00117379" w:rsidRDefault="00000000">
            <w:pPr>
              <w:pStyle w:val="Image"/>
              <w:rPr>
                <w:sz w:val="96"/>
                <w:szCs w:val="96"/>
                <w:cs/>
                <w:lang w:val="de-DE"/>
              </w:rPr>
            </w:pPr>
            <w:r>
              <w:rPr>
                <w:sz w:val="96"/>
                <w:szCs w:val="96"/>
                <w:lang w:val="de-DE"/>
              </w:rPr>
              <w:drawing>
                <wp:inline distT="0" distB="0" distL="0" distR="0" wp14:anchorId="67515A7D" wp14:editId="3709565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14:paraId="2282CDE6" w14:textId="77777777" w:rsidR="00117379" w:rsidRDefault="00000000">
            <w:pPr>
              <w:pStyle w:val="Image"/>
              <w:rPr>
                <w:rStyle w:val="ForeignDevanagariScript"/>
                <w:rFonts w:ascii="Gentium" w:hAnsi="Gentium"/>
                <w:i/>
                <w:iCs/>
              </w:rPr>
            </w:pPr>
            <w:r>
              <w:rPr>
                <w:rStyle w:val="Foreign"/>
              </w:rPr>
              <w:drawing>
                <wp:inline distT="0" distB="0" distL="0" distR="0" wp14:anchorId="7C40F9ED" wp14:editId="63C0E225">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14:paraId="0F21A588" w14:textId="77777777" w:rsidR="00117379" w:rsidRDefault="00000000">
            <w:pPr>
              <w:pStyle w:val="Image"/>
              <w:rPr>
                <w:i/>
                <w:iCs/>
              </w:rPr>
            </w:pPr>
            <w:r>
              <w:drawing>
                <wp:inline distT="0" distB="0" distL="0" distR="0" wp14:anchorId="79B098C1" wp14:editId="06E112DC">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14:paraId="18D815FF" w14:textId="77777777" w:rsidR="00117379" w:rsidRDefault="00000000">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14:paraId="34D084F8" w14:textId="77777777" w:rsidR="00117379" w:rsidRDefault="00000000">
            <w:pPr>
              <w:pStyle w:val="Image"/>
              <w:rPr>
                <w:rStyle w:val="Foreign"/>
                <w:i w:val="0"/>
                <w:iCs w:val="0"/>
              </w:rPr>
            </w:pPr>
            <w:r>
              <w:drawing>
                <wp:inline distT="0" distB="0" distL="0" distR="0" wp14:anchorId="039D4762" wp14:editId="43C83CB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rsidR="00117379" w14:paraId="32742617" w14:textId="77777777" w:rsidTr="00117379">
        <w:tc>
          <w:tcPr>
            <w:tcW w:w="1901" w:type="dxa"/>
          </w:tcPr>
          <w:p w14:paraId="4D5B449C" w14:textId="77777777" w:rsidR="00117379" w:rsidRDefault="00000000">
            <w:pPr>
              <w:jc w:val="center"/>
              <w:rPr>
                <w:rStyle w:val="Foreign"/>
              </w:rPr>
            </w:pPr>
            <w:r>
              <w:rPr>
                <w:rStyle w:val="Foreign"/>
              </w:rPr>
              <w:t>yaḥ</w:t>
            </w:r>
          </w:p>
        </w:tc>
        <w:tc>
          <w:tcPr>
            <w:tcW w:w="1907" w:type="dxa"/>
          </w:tcPr>
          <w:p w14:paraId="4163EA8A" w14:textId="77777777" w:rsidR="00117379" w:rsidRDefault="00000000">
            <w:pPr>
              <w:jc w:val="center"/>
            </w:pPr>
            <w:r>
              <w:rPr>
                <w:rStyle w:val="Foreign"/>
              </w:rPr>
              <w:t>ḫpu</w:t>
            </w:r>
          </w:p>
        </w:tc>
        <w:tc>
          <w:tcPr>
            <w:tcW w:w="1923" w:type="dxa"/>
          </w:tcPr>
          <w:p w14:paraId="3129901E" w14:textId="77777777" w:rsidR="00117379" w:rsidRDefault="00000000">
            <w:pPr>
              <w:jc w:val="center"/>
            </w:pPr>
            <w:r>
              <w:rPr>
                <w:rStyle w:val="Foreign"/>
              </w:rPr>
              <w:t>traẖka</w:t>
            </w:r>
          </w:p>
        </w:tc>
        <w:tc>
          <w:tcPr>
            <w:tcW w:w="1903" w:type="dxa"/>
          </w:tcPr>
          <w:p w14:paraId="228A9C87" w14:textId="77777777" w:rsidR="00117379" w:rsidRDefault="00000000">
            <w:pPr>
              <w:jc w:val="center"/>
            </w:pPr>
            <w:r>
              <w:rPr>
                <w:rStyle w:val="Foreign"/>
              </w:rPr>
              <w:t>ḫ</w:t>
            </w:r>
          </w:p>
        </w:tc>
        <w:tc>
          <w:tcPr>
            <w:tcW w:w="1994" w:type="dxa"/>
          </w:tcPr>
          <w:p w14:paraId="3AA3A16A" w14:textId="77777777" w:rsidR="00117379" w:rsidRDefault="00000000">
            <w:pPr>
              <w:jc w:val="center"/>
            </w:pPr>
            <w:r>
              <w:rPr>
                <w:rStyle w:val="Foreign"/>
              </w:rPr>
              <w:t>yoẖka</w:t>
            </w:r>
          </w:p>
        </w:tc>
      </w:tr>
    </w:tbl>
    <w:p w14:paraId="2CE61E3E" w14:textId="77777777" w:rsidR="00117379" w:rsidRDefault="00117379">
      <w:bookmarkStart w:id="255" w:name="_Ref201243572"/>
      <w:bookmarkStart w:id="256" w:name="_Ref201331980"/>
    </w:p>
    <w:p w14:paraId="1322FADB" w14:textId="78AD6936" w:rsidR="00117379" w:rsidRDefault="00000000">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rsidR="009B1F96">
        <w:rPr>
          <w:b/>
          <w:bCs/>
          <w:lang w:val="hu-HU"/>
        </w:rPr>
        <w:t>Hiba! A hivatkozási forrás nem található.</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rsidR="009B1F96">
        <w:t xml:space="preserve">Figure </w:t>
      </w:r>
      <w:r w:rsidR="009B1F96">
        <w:rPr>
          <w:noProof/>
        </w:rPr>
        <w:t>4.2</w:t>
      </w:r>
      <w:r w:rsidR="009B1F96">
        <w:t>.</w:t>
      </w:r>
      <w:r w:rsidR="009B1F96">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rsidR="009B1F96">
        <w:t xml:space="preserve">Figure </w:t>
      </w:r>
      <w:r w:rsidR="009B1F96">
        <w:rPr>
          <w:noProof/>
        </w:rPr>
        <w:t>4.2</w:t>
      </w:r>
      <w:r w:rsidR="009B1F96">
        <w:t>.</w:t>
      </w:r>
      <w:r w:rsidR="009B1F96">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behaviours is present in a given source text. However, whenever deemed expedient, the markup described in §</w:t>
      </w:r>
      <w:r>
        <w:fldChar w:fldCharType="begin"/>
      </w:r>
      <w:r>
        <w:instrText xml:space="preserve"> REF _Ref201067237 \r \h </w:instrText>
      </w:r>
      <w:r>
        <w:fldChar w:fldCharType="separate"/>
      </w:r>
      <w:r w:rsidR="009B1F96">
        <w:t>4.6.3.4</w:t>
      </w:r>
      <w:r>
        <w:fldChar w:fldCharType="end"/>
      </w:r>
      <w:r>
        <w:t xml:space="preserve"> may be used to represent deviations from the expected behaviour.</w:t>
      </w:r>
    </w:p>
    <w:p w14:paraId="3FFE5E3A" w14:textId="77777777" w:rsidR="00117379" w:rsidRDefault="00000000">
      <w:pPr>
        <w:pStyle w:val="Cmsor2"/>
      </w:pPr>
      <w:bookmarkStart w:id="257" w:name="_Toc221291473"/>
      <w:r>
        <w:t>Graphemes extending the basic repertoire</w:t>
      </w:r>
      <w:bookmarkEnd w:id="255"/>
      <w:bookmarkEnd w:id="256"/>
      <w:bookmarkEnd w:id="257"/>
    </w:p>
    <w:p w14:paraId="1C71B987" w14:textId="2D45E025" w:rsidR="00117379" w:rsidRDefault="00000000">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sidR="009B1F96">
        <w:rPr>
          <w:lang w:eastAsia="en-US" w:bidi="ar-SA"/>
        </w:rPr>
        <w:t>4.6</w:t>
      </w:r>
      <w:r>
        <w:rPr>
          <w:lang w:eastAsia="en-US" w:bidi="ar-SA"/>
        </w:rPr>
        <w:fldChar w:fldCharType="end"/>
      </w:r>
      <w:r>
        <w:rPr>
          <w:lang w:eastAsia="en-US" w:bidi="ar-SA"/>
        </w:rPr>
        <w:t>.</w:t>
      </w:r>
    </w:p>
    <w:p w14:paraId="1DD5E71B" w14:textId="77777777" w:rsidR="00117379" w:rsidRDefault="00000000">
      <w:pPr>
        <w:pStyle w:val="Cmsor3"/>
      </w:pPr>
      <w:bookmarkStart w:id="258" w:name="_Ref201052587"/>
      <w:bookmarkStart w:id="259" w:name="_Toc221291474"/>
      <w:r>
        <w:t>Graphemes of other Indian writing systems</w:t>
      </w:r>
      <w:bookmarkEnd w:id="258"/>
      <w:bookmarkEnd w:id="259"/>
    </w:p>
    <w:p w14:paraId="320FB094" w14:textId="77777777" w:rsidR="00117379" w:rsidRDefault="00000000">
      <w:pPr>
        <w:rPr>
          <w:lang w:eastAsia="en-US" w:bidi="ar-SA"/>
        </w:rPr>
      </w:pPr>
      <w:r>
        <w:rPr>
          <w:lang w:eastAsia="en-US" w:bidi="ar-SA"/>
        </w:rPr>
        <w:t>The transliteration equivalences listed in this section are conformant with ISO-15919.</w:t>
      </w:r>
    </w:p>
    <w:p w14:paraId="1EF5F955" w14:textId="69C57D95" w:rsidR="00117379" w:rsidRDefault="00000000">
      <w:pPr>
        <w:pStyle w:val="Lista"/>
      </w:pPr>
      <w:r>
        <w:rPr>
          <w:b/>
          <w:bCs/>
        </w:rPr>
        <w:t xml:space="preserve">Dravidian (and other) short </w:t>
      </w:r>
      <w:r>
        <w:rPr>
          <w:rStyle w:val="Foreign"/>
          <w:b/>
          <w:bCs/>
        </w:rPr>
        <w:t>e</w:t>
      </w:r>
      <w:r>
        <w:rPr>
          <w:b/>
          <w:bCs/>
        </w:rPr>
        <w:t xml:space="preserve"> and </w:t>
      </w:r>
      <w:r>
        <w:rPr>
          <w:rStyle w:val="Foreign"/>
          <w:b/>
          <w:bCs/>
        </w:rPr>
        <w:t>o</w:t>
      </w:r>
      <w:r>
        <w:t xml:space="preserve">, as distinct from long </w:t>
      </w:r>
      <w:r>
        <w:rPr>
          <w:rStyle w:val="Foreign"/>
        </w:rPr>
        <w:t>ē</w:t>
      </w:r>
      <w:r>
        <w:t xml:space="preserve"> and </w:t>
      </w:r>
      <w:r>
        <w:rPr>
          <w:rStyle w:val="Foreign"/>
        </w:rPr>
        <w:t>ō</w:t>
      </w:r>
      <w:r>
        <w:t>, are discussed in §</w:t>
      </w:r>
      <w:r>
        <w:fldChar w:fldCharType="begin"/>
      </w:r>
      <w:r>
        <w:instrText xml:space="preserve"> REF _Ref17290022 \r \h </w:instrText>
      </w:r>
      <w:r>
        <w:fldChar w:fldCharType="separate"/>
      </w:r>
      <w:r w:rsidR="009B1F96">
        <w:t>4.2.3</w:t>
      </w:r>
      <w:r>
        <w:fldChar w:fldCharType="end"/>
      </w:r>
      <w:r>
        <w:t xml:space="preserve"> above</w:t>
      </w:r>
    </w:p>
    <w:p w14:paraId="5D6AE401" w14:textId="4ECE196F" w:rsidR="00117379"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9B1F96">
        <w:t>4.2.4.2</w:t>
      </w:r>
      <w:r>
        <w:fldChar w:fldCharType="end"/>
      </w:r>
      <w:r>
        <w:t xml:space="preserve"> above</w:t>
      </w:r>
    </w:p>
    <w:p w14:paraId="68B9E80E" w14:textId="77777777" w:rsidR="00117379" w:rsidRDefault="00000000">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14:paraId="3F085E4B" w14:textId="77777777" w:rsidR="00117379" w:rsidRDefault="00000000">
      <w:pPr>
        <w:pStyle w:val="Lista2"/>
        <w:rPr>
          <w:rStyle w:val="Foreign"/>
        </w:rPr>
      </w:pPr>
      <w:r>
        <w:t>(</w:t>
      </w:r>
      <w:r>
        <w:rPr>
          <w:rStyle w:val="Code"/>
        </w:rPr>
        <w:t>U+1E35</w:t>
      </w:r>
      <w:r>
        <w:t xml:space="preserve"> Latin Small Letter K with Line Below)</w:t>
      </w:r>
    </w:p>
    <w:p w14:paraId="3F162ABA" w14:textId="77777777" w:rsidR="00117379" w:rsidRDefault="00000000">
      <w:pPr>
        <w:pStyle w:val="Lista"/>
      </w:pPr>
      <w:r>
        <w:rPr>
          <w:b/>
          <w:bCs/>
        </w:rPr>
        <w:t xml:space="preserve">Dravidian </w:t>
      </w:r>
      <w:commentRangeStart w:id="260"/>
      <w:r>
        <w:rPr>
          <w:b/>
          <w:bCs/>
        </w:rPr>
        <w:t>alveolar nasal</w:t>
      </w:r>
      <w:commentRangeEnd w:id="260"/>
      <w:r>
        <w:rPr>
          <w:rStyle w:val="Jegyzethivatkozs"/>
          <w:sz w:val="22"/>
          <w:szCs w:val="22"/>
        </w:rPr>
        <w:commentReference w:id="260"/>
      </w:r>
      <w:r>
        <w:t>, Tamil |</w:t>
      </w:r>
      <w:r>
        <w:rPr>
          <w:rStyle w:val="ForeignTamilScript"/>
          <w:rFonts w:hint="cs"/>
          <w:cs/>
          <w:lang w:bidi="ta-IN"/>
        </w:rPr>
        <w:t>ன</w:t>
      </w:r>
      <w:r>
        <w:t xml:space="preserve">| → </w:t>
      </w:r>
      <w:r>
        <w:rPr>
          <w:rStyle w:val="Foreign"/>
        </w:rPr>
        <w:t>ṉ</w:t>
      </w:r>
    </w:p>
    <w:p w14:paraId="50720659" w14:textId="77777777" w:rsidR="00117379" w:rsidRDefault="00000000">
      <w:pPr>
        <w:pStyle w:val="Lista2"/>
      </w:pPr>
      <w:r>
        <w:t>(</w:t>
      </w:r>
      <w:r>
        <w:rPr>
          <w:rStyle w:val="Code"/>
        </w:rPr>
        <w:t>U+1E49</w:t>
      </w:r>
      <w:r>
        <w:t xml:space="preserve"> Latin Small Letter N with Line Below)</w:t>
      </w:r>
    </w:p>
    <w:p w14:paraId="416A69EF" w14:textId="77777777" w:rsidR="00117379" w:rsidRDefault="00000000">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14:paraId="2A6EDB5B" w14:textId="77777777" w:rsidR="00117379" w:rsidRDefault="00000000">
      <w:pPr>
        <w:pStyle w:val="Lista2"/>
      </w:pPr>
      <w:r>
        <w:t>(</w:t>
      </w:r>
      <w:r>
        <w:rPr>
          <w:rStyle w:val="Code"/>
        </w:rPr>
        <w:t>U+1E37</w:t>
      </w:r>
      <w:r>
        <w:t xml:space="preserve"> Latin Small Letter L with Dot Below)</w:t>
      </w:r>
    </w:p>
    <w:p w14:paraId="79E1EA40" w14:textId="77777777" w:rsidR="00117379" w:rsidRDefault="00000000">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14:paraId="6AE4A24B" w14:textId="77777777" w:rsidR="00117379" w:rsidRDefault="00000000">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14:paraId="6032F9A0" w14:textId="77777777" w:rsidR="00117379" w:rsidRDefault="00000000">
      <w:pPr>
        <w:pStyle w:val="Lista2"/>
      </w:pPr>
      <w:r>
        <w:t>(</w:t>
      </w:r>
      <w:r>
        <w:rPr>
          <w:rStyle w:val="Code"/>
        </w:rPr>
        <w:t>U+1E3B</w:t>
      </w:r>
      <w:r>
        <w:t xml:space="preserve"> Latin Small Letter L with Line Below)</w:t>
      </w:r>
    </w:p>
    <w:p w14:paraId="1E9F5C00" w14:textId="77777777" w:rsidR="00117379" w:rsidRDefault="00000000">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14:paraId="62991C8D" w14:textId="77777777" w:rsidR="00117379" w:rsidRDefault="00000000">
      <w:pPr>
        <w:pStyle w:val="Lista2"/>
      </w:pPr>
      <w:r>
        <w:t>(</w:t>
      </w:r>
      <w:r>
        <w:rPr>
          <w:rStyle w:val="Code"/>
        </w:rPr>
        <w:t>U+1E5F</w:t>
      </w:r>
      <w:r>
        <w:t xml:space="preserve"> Latin Small Letter R with Line Below)</w:t>
      </w:r>
    </w:p>
    <w:p w14:paraId="26E9420A" w14:textId="77777777" w:rsidR="00117379" w:rsidRDefault="00000000">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14:paraId="5D9733ED" w14:textId="77777777" w:rsidR="00117379" w:rsidRDefault="00000000">
      <w:pPr>
        <w:pStyle w:val="Lista2"/>
      </w:pPr>
      <w:bookmarkStart w:id="261" w:name="_Toc199757561"/>
      <w:bookmarkStart w:id="262" w:name="_Ref199857175"/>
      <w:r>
        <w:t>(</w:t>
      </w:r>
      <w:r>
        <w:rPr>
          <w:rStyle w:val="Code"/>
        </w:rPr>
        <w:t>U+1E5</w:t>
      </w:r>
      <w:r>
        <w:rPr>
          <w:rStyle w:val="Code"/>
          <w:rFonts w:cs="Mangal"/>
          <w:szCs w:val="20"/>
        </w:rPr>
        <w:t>B</w:t>
      </w:r>
      <w:r>
        <w:t xml:space="preserve"> Latin Small Letter R with Dot Below)</w:t>
      </w:r>
    </w:p>
    <w:p w14:paraId="0CAFF114" w14:textId="77777777" w:rsidR="00117379" w:rsidRDefault="00000000">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14:paraId="54C047E8" w14:textId="77777777" w:rsidR="00117379" w:rsidRDefault="00000000">
      <w:pPr>
        <w:pStyle w:val="Cmsor3"/>
      </w:pPr>
      <w:bookmarkStart w:id="263" w:name="_Ref203742663"/>
      <w:bookmarkStart w:id="264" w:name="_Toc221291475"/>
      <w:r>
        <w:t xml:space="preserve">Graphemes of Southeast Asian </w:t>
      </w:r>
      <w:bookmarkEnd w:id="261"/>
      <w:bookmarkEnd w:id="262"/>
      <w:r>
        <w:t>writing systems</w:t>
      </w:r>
      <w:bookmarkEnd w:id="263"/>
      <w:bookmarkEnd w:id="264"/>
    </w:p>
    <w:p w14:paraId="6F937F99" w14:textId="77777777" w:rsidR="00117379" w:rsidRDefault="00000000">
      <w:pPr>
        <w:rPr>
          <w:lang w:eastAsia="en-US" w:bidi="ar-SA"/>
        </w:rPr>
      </w:pPr>
      <w:r>
        <w:rPr>
          <w:lang w:eastAsia="en-US" w:bidi="ar-SA"/>
        </w:rPr>
        <w:t>The transliteration equivalences listed in this section are not covered by ISO-15919 (which is targeted at Indian writing systems).</w:t>
      </w:r>
    </w:p>
    <w:p w14:paraId="0892F524" w14:textId="053B4124" w:rsidR="00117379" w:rsidRDefault="00000000">
      <w:pPr>
        <w:pStyle w:val="Lista"/>
      </w:pPr>
      <w:r>
        <w:rPr>
          <w:b/>
          <w:bCs/>
        </w:rPr>
        <w:t xml:space="preserve">special variants of the </w:t>
      </w:r>
      <w:r>
        <w:rPr>
          <w:rStyle w:val="Foreign"/>
          <w:b/>
          <w:bCs/>
        </w:rPr>
        <w:t>anusvāra</w:t>
      </w:r>
      <w:r>
        <w:t xml:space="preserve"> are discussed in §</w:t>
      </w:r>
      <w:r>
        <w:fldChar w:fldCharType="begin"/>
      </w:r>
      <w:r>
        <w:instrText xml:space="preserve"> REF _Ref203729563 \r \h </w:instrText>
      </w:r>
      <w:r>
        <w:fldChar w:fldCharType="separate"/>
      </w:r>
      <w:r w:rsidR="009B1F96">
        <w:t>4.2.4.2</w:t>
      </w:r>
      <w:r>
        <w:fldChar w:fldCharType="end"/>
      </w:r>
      <w:r>
        <w:t xml:space="preserve"> above</w:t>
      </w:r>
    </w:p>
    <w:p w14:paraId="08D31091" w14:textId="77777777" w:rsidR="00117379" w:rsidRDefault="00000000">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14:paraId="242F3DC7" w14:textId="77777777" w:rsidR="00117379" w:rsidRDefault="00000000">
      <w:pPr>
        <w:pStyle w:val="Lista2"/>
      </w:pPr>
      <w:r>
        <w:rPr>
          <w:rStyle w:val="Code"/>
        </w:rPr>
        <w:t>U+0259</w:t>
      </w:r>
      <w:r>
        <w:t xml:space="preserve"> Latin Small Letter Schwa</w:t>
      </w:r>
    </w:p>
    <w:p w14:paraId="4361D07D" w14:textId="77777777" w:rsidR="00117379" w:rsidRDefault="00000000">
      <w:pPr>
        <w:pStyle w:val="Lista2"/>
      </w:pPr>
      <w:bookmarkStart w:id="265" w:name="_Hlk203729643"/>
      <w:r>
        <w:t xml:space="preserve">if this character is difficult to produce, you may use the </w:t>
      </w:r>
      <w:commentRangeStart w:id="266"/>
      <w:r>
        <w:rPr>
          <w:rStyle w:val="LabelEmph"/>
        </w:rPr>
        <w:t>private</w:t>
      </w:r>
      <w:commentRangeEnd w:id="266"/>
      <w:r>
        <w:rPr>
          <w:rStyle w:val="Jegyzethivatkozs"/>
          <w:rFonts w:ascii="Calibri" w:hAnsi="Calibri" w:cs="Consolas"/>
          <w:noProof/>
          <w:color w:val="FF0000"/>
          <w:sz w:val="22"/>
          <w:szCs w:val="22"/>
          <w:bdr w:val="single" w:sz="4" w:space="0" w:color="auto"/>
        </w:rPr>
        <w:commentReference w:id="266"/>
      </w:r>
      <w:r>
        <w:rPr>
          <w:rStyle w:val="LabelEmph"/>
        </w:rPr>
        <w:t xml:space="preserve"> shorthand</w:t>
      </w:r>
      <w:r>
        <w:t xml:space="preserve"> </w:t>
      </w:r>
      <w:r>
        <w:rPr>
          <w:rStyle w:val="Foreign"/>
        </w:rPr>
        <w:t>ĕ</w:t>
      </w:r>
      <w:r>
        <w:t xml:space="preserve"> </w:t>
      </w:r>
      <w:bookmarkEnd w:id="265"/>
    </w:p>
    <w:p w14:paraId="1A88130B" w14:textId="77777777" w:rsidR="00117379" w:rsidRDefault="00000000">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14:paraId="714F5958" w14:textId="77777777" w:rsidR="00117379" w:rsidRDefault="00000000">
      <w:pPr>
        <w:pStyle w:val="Lista2"/>
      </w:pPr>
      <w:r>
        <w:rPr>
          <w:rStyle w:val="Code"/>
        </w:rPr>
        <w:t>U+0259</w:t>
      </w:r>
      <w:r>
        <w:t xml:space="preserve"> followed by a colon</w:t>
      </w:r>
      <w:r>
        <w:rPr>
          <w:rStyle w:val="Lbjegyzet-hivatkozs"/>
        </w:rPr>
        <w:footnoteReference w:id="83"/>
      </w:r>
    </w:p>
    <w:p w14:paraId="0C2388B2" w14:textId="77777777" w:rsidR="00117379" w:rsidRDefault="00000000">
      <w:pPr>
        <w:pStyle w:val="Lista2"/>
      </w:pPr>
      <w:r>
        <w:t xml:space="preserve">in loose transliteration, </w:t>
      </w:r>
      <w:r>
        <w:rPr>
          <w:rStyle w:val="Foreign"/>
          <w:rFonts w:eastAsia="Arial"/>
        </w:rPr>
        <w:t>ə̄</w:t>
      </w:r>
      <w:r>
        <w:t xml:space="preserve"> may be used instead</w:t>
      </w:r>
    </w:p>
    <w:p w14:paraId="4A3FD4BA" w14:textId="77777777" w:rsidR="00117379" w:rsidRDefault="00000000">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14:paraId="0DD0C907" w14:textId="77777777" w:rsidR="00117379" w:rsidRDefault="00000000">
      <w:pPr>
        <w:pStyle w:val="Lista"/>
        <w:rPr>
          <w:rStyle w:val="Foreign"/>
          <w:i w:val="0"/>
          <w:iCs w:val="0"/>
          <w:noProof w:val="0"/>
        </w:rPr>
      </w:pPr>
      <w:r>
        <w:rPr>
          <w:b/>
          <w:bCs/>
        </w:rPr>
        <w:lastRenderedPageBreak/>
        <w:t xml:space="preserve">Khmer (and Mon-Burmese) </w:t>
      </w:r>
      <w:r>
        <w:rPr>
          <w:rFonts w:eastAsia="Arial"/>
          <w:b/>
          <w:bCs/>
        </w:rPr>
        <w:t>glottal stop</w:t>
      </w:r>
      <w:r>
        <w:t xml:space="preserve"> </w:t>
      </w:r>
      <w:r>
        <w:rPr>
          <w:rFonts w:cs="Gentium"/>
        </w:rPr>
        <w:t xml:space="preserve">→ </w:t>
      </w:r>
      <w:r>
        <w:rPr>
          <w:rStyle w:val="Foreign"/>
        </w:rPr>
        <w:t>q</w:t>
      </w:r>
    </w:p>
    <w:p w14:paraId="1DBCC2C6" w14:textId="77777777" w:rsidR="00117379" w:rsidRDefault="00000000">
      <w:pPr>
        <w:pStyle w:val="Lista2"/>
      </w:pPr>
      <w:r>
        <w:t>the Roman letter q</w:t>
      </w:r>
    </w:p>
    <w:p w14:paraId="6D88E65E" w14:textId="77777777" w:rsidR="00117379" w:rsidRDefault="00000000">
      <w:pPr>
        <w:pStyle w:val="Lista2"/>
      </w:pPr>
      <w:r>
        <w:t>see also §### about the representation of independent vowels involving this component and §### about its use as a consonantal grapheme</w:t>
      </w:r>
    </w:p>
    <w:p w14:paraId="37FA8615" w14:textId="77777777" w:rsidR="00117379" w:rsidRDefault="00000000">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14:paraId="20F696B1" w14:textId="77777777" w:rsidR="00117379" w:rsidRDefault="00000000">
      <w:pPr>
        <w:pStyle w:val="Lista2"/>
      </w:pPr>
      <w:r>
        <w:rPr>
          <w:rStyle w:val="Code"/>
        </w:rPr>
        <w:t>U+1E05</w:t>
      </w:r>
      <w:r>
        <w:t xml:space="preserve"> Latin Small Letter B with Dot Below</w:t>
      </w:r>
    </w:p>
    <w:p w14:paraId="2EFFCD95" w14:textId="77777777" w:rsidR="00117379" w:rsidRDefault="00000000">
      <w:pPr>
        <w:pStyle w:val="Cmsor4"/>
      </w:pPr>
      <w:bookmarkStart w:id="267" w:name="_Ref201310107"/>
      <w:bookmarkStart w:id="268" w:name="_Toc17811436"/>
      <w:bookmarkStart w:id="269" w:name="_Toc17811491"/>
      <w:bookmarkStart w:id="270" w:name="_Ref15558460"/>
      <w:bookmarkStart w:id="271" w:name="_Ref201134430"/>
      <w:bookmarkStart w:id="272" w:name="_Ref17800758"/>
      <w:bookmarkStart w:id="273" w:name="_Toc17811432"/>
      <w:bookmarkStart w:id="274" w:name="_Toc17811487"/>
      <w:bookmarkStart w:id="275" w:name="_Toc199757563"/>
      <w:bookmarkStart w:id="276" w:name="_Toc221291476"/>
      <w:bookmarkEnd w:id="235"/>
      <w:bookmarkEnd w:id="236"/>
      <w:bookmarkEnd w:id="237"/>
      <w:bookmarkEnd w:id="238"/>
      <w:r>
        <w:t>Graphemic combination of the vowel markers |u| and |</w:t>
      </w:r>
      <w:proofErr w:type="spellStart"/>
      <w:r>
        <w:t>i</w:t>
      </w:r>
      <w:proofErr w:type="spellEnd"/>
      <w:r>
        <w:t>|</w:t>
      </w:r>
      <w:bookmarkEnd w:id="267"/>
      <w:bookmarkEnd w:id="276"/>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rsidR="00117379" w14:paraId="61CD214D" w14:textId="77777777" w:rsidTr="00117379">
        <w:trPr>
          <w:cnfStyle w:val="100000000000" w:firstRow="1" w:lastRow="0" w:firstColumn="0" w:lastColumn="0" w:oddVBand="0" w:evenVBand="0" w:oddHBand="0" w:evenHBand="0" w:firstRowFirstColumn="0" w:firstRowLastColumn="0" w:lastRowFirstColumn="0" w:lastRowLastColumn="0"/>
        </w:trPr>
        <w:tc>
          <w:tcPr>
            <w:tcW w:w="2830" w:type="dxa"/>
            <w:vAlign w:val="bottom"/>
          </w:tcPr>
          <w:p w14:paraId="267E9955" w14:textId="61AD9B40" w:rsidR="00117379" w:rsidRDefault="00000000">
            <w:pPr>
              <w:pStyle w:val="Kpalrs"/>
              <w:keepNext/>
            </w:pPr>
            <w:bookmarkStart w:id="277" w:name="_Ref201309456"/>
            <w:r>
              <w:t xml:space="preserve">Figure </w:t>
            </w:r>
            <w:r>
              <w:fldChar w:fldCharType="begin"/>
            </w:r>
            <w:r>
              <w:instrText xml:space="preserve"> STYLEREF 2 \s </w:instrText>
            </w:r>
            <w:r>
              <w:fldChar w:fldCharType="separate"/>
            </w:r>
            <w:r w:rsidR="009B1F96">
              <w:rPr>
                <w:noProof/>
              </w:rPr>
              <w:t>4.3</w:t>
            </w:r>
            <w:r>
              <w:rPr>
                <w:noProof/>
              </w:rPr>
              <w:fldChar w:fldCharType="end"/>
            </w:r>
            <w:r>
              <w:t>.</w:t>
            </w:r>
            <w:r>
              <w:fldChar w:fldCharType="begin"/>
            </w:r>
            <w:r>
              <w:instrText xml:space="preserve"> SEQ Figure \* ALPHABETIC \s 2 </w:instrText>
            </w:r>
            <w:r>
              <w:fldChar w:fldCharType="separate"/>
            </w:r>
            <w:r w:rsidR="009B1F96">
              <w:rPr>
                <w:noProof/>
              </w:rPr>
              <w:t>A</w:t>
            </w:r>
            <w:r>
              <w:rPr>
                <w:noProof/>
              </w:rPr>
              <w:fldChar w:fldCharType="end"/>
            </w:r>
            <w:bookmarkEnd w:id="277"/>
            <w:r>
              <w:t xml:space="preserve">. Combined </w:t>
            </w:r>
            <w:r>
              <w:rPr>
                <w:rStyle w:val="Foreign"/>
              </w:rPr>
              <w:t>ui</w:t>
            </w:r>
          </w:p>
        </w:tc>
      </w:tr>
      <w:tr w:rsidR="00117379" w14:paraId="6F3F398A" w14:textId="77777777" w:rsidTr="00117379">
        <w:tc>
          <w:tcPr>
            <w:tcW w:w="2830" w:type="dxa"/>
          </w:tcPr>
          <w:p w14:paraId="1583757F" w14:textId="77777777" w:rsidR="00117379" w:rsidRDefault="00000000">
            <w:pPr>
              <w:pStyle w:val="Image"/>
            </w:pPr>
            <w:r>
              <w:drawing>
                <wp:inline distT="0" distB="0" distL="0" distR="0" wp14:anchorId="73CD0DB7" wp14:editId="1C942742">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rsidR="00117379" w14:paraId="7F1717B3" w14:textId="77777777" w:rsidTr="00117379">
        <w:tc>
          <w:tcPr>
            <w:tcW w:w="2830" w:type="dxa"/>
          </w:tcPr>
          <w:p w14:paraId="678F4A02" w14:textId="77777777" w:rsidR="00117379" w:rsidRDefault="00000000">
            <w:pPr>
              <w:pStyle w:val="Normlbehzs"/>
              <w:ind w:firstLine="0"/>
              <w:jc w:val="center"/>
            </w:pPr>
            <w:commentRangeStart w:id="278"/>
            <w:r>
              <w:rPr>
                <w:rStyle w:val="Foreign"/>
              </w:rPr>
              <w:t>gui</w:t>
            </w:r>
            <w:commentRangeEnd w:id="278"/>
            <w:r>
              <w:rPr>
                <w:rStyle w:val="Jegyzethivatkozs"/>
                <w:sz w:val="22"/>
                <w:szCs w:val="22"/>
              </w:rPr>
              <w:commentReference w:id="278"/>
            </w:r>
          </w:p>
        </w:tc>
      </w:tr>
    </w:tbl>
    <w:p w14:paraId="33F51A3A" w14:textId="27EAF4AC" w:rsidR="00117379" w:rsidRDefault="00000000">
      <w:r>
        <w:t>In Khmer, Burmese and Mon, the vowel markers which independently signify &lt;u&gt; or &lt;ū&gt; and &lt;</w:t>
      </w:r>
      <w:proofErr w:type="spellStart"/>
      <w:r>
        <w:t>i</w:t>
      </w:r>
      <w:proofErr w:type="spellEnd"/>
      <w:r>
        <w:t>&gt;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rsidR="009B1F96">
        <w:rPr>
          <w:b/>
          <w:bCs/>
          <w:lang w:val="hu-HU"/>
        </w:rPr>
        <w:t>Hiba! A hivatkozási forrás nem található.</w:t>
      </w:r>
      <w:r>
        <w:fldChar w:fldCharType="end"/>
      </w:r>
      <w:r>
        <w:rPr>
          <w:rStyle w:val="Lbjegyzet-hivatkozs"/>
        </w:rPr>
        <w:footnoteReference w:id="84"/>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14:paraId="5CFBE1A2" w14:textId="77777777" w:rsidR="00117379" w:rsidRDefault="00000000">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14:paraId="460BF764" w14:textId="77777777" w:rsidR="00117379" w:rsidRDefault="00000000">
      <w:pPr>
        <w:pStyle w:val="Lista"/>
      </w:pPr>
      <w:r>
        <w:t>the vowel marker |u| or |ū| used in combination with the marker |</w:t>
      </w:r>
      <w:proofErr w:type="spellStart"/>
      <w:r>
        <w:t>i</w:t>
      </w:r>
      <w:proofErr w:type="spellEnd"/>
      <w:r>
        <w:t xml:space="preserve">| to represent a phoneme shall be transliterated as </w:t>
      </w:r>
      <w:r>
        <w:rPr>
          <w:rStyle w:val="Foreign"/>
        </w:rPr>
        <w:t>ui</w:t>
      </w:r>
      <w:r>
        <w:t xml:space="preserve"> and </w:t>
      </w:r>
      <w:r>
        <w:rPr>
          <w:rStyle w:val="Foreign"/>
        </w:rPr>
        <w:t>ūi</w:t>
      </w:r>
    </w:p>
    <w:p w14:paraId="541E949D" w14:textId="20363EB8" w:rsidR="00117379" w:rsidRDefault="00000000">
      <w:pPr>
        <w:pStyle w:val="Lista2"/>
      </w:pPr>
      <w:r>
        <w:t xml:space="preserve">for example, the Khmer glyph in </w:t>
      </w:r>
      <w:r>
        <w:fldChar w:fldCharType="begin"/>
      </w:r>
      <w:r>
        <w:instrText xml:space="preserve"> REF _Ref201309456 \h </w:instrText>
      </w:r>
      <w:r>
        <w:fldChar w:fldCharType="separate"/>
      </w:r>
      <w:r w:rsidR="009B1F96">
        <w:t xml:space="preserve">Figure </w:t>
      </w:r>
      <w:r w:rsidR="009B1F96">
        <w:rPr>
          <w:noProof/>
        </w:rPr>
        <w:t>4.3</w:t>
      </w:r>
      <w:r w:rsidR="009B1F96">
        <w:t>.</w:t>
      </w:r>
      <w:r w:rsidR="009B1F96">
        <w:rPr>
          <w:noProof/>
        </w:rPr>
        <w:t>A</w:t>
      </w:r>
      <w:r>
        <w:fldChar w:fldCharType="end"/>
      </w:r>
      <w:r>
        <w:t xml:space="preserve"> is transliterated </w:t>
      </w:r>
      <w:r>
        <w:rPr>
          <w:rStyle w:val="Foreign"/>
        </w:rPr>
        <w:t>gui</w:t>
      </w:r>
    </w:p>
    <w:p w14:paraId="34382A58" w14:textId="77777777" w:rsidR="00117379" w:rsidRDefault="00000000">
      <w:pPr>
        <w:pStyle w:val="Lista"/>
      </w:pPr>
      <w:r>
        <w:t>note that in certain writing traditions, a combination of the markers |u| and |</w:t>
      </w:r>
      <w:proofErr w:type="spellStart"/>
      <w:r>
        <w:t>i</w:t>
      </w:r>
      <w:proofErr w:type="spellEnd"/>
      <w:r>
        <w:t>| may signify scribal deletion</w:t>
      </w:r>
    </w:p>
    <w:p w14:paraId="69BD4D9B" w14:textId="50BB92B3" w:rsidR="00117379" w:rsidRDefault="00000000">
      <w:pPr>
        <w:pStyle w:val="Lista2"/>
      </w:pPr>
      <w:r>
        <w:t>scribal marks (§</w:t>
      </w:r>
      <w:r>
        <w:fldChar w:fldCharType="begin"/>
      </w:r>
      <w:r>
        <w:instrText xml:space="preserve"> REF _Ref201309645 \r \h </w:instrText>
      </w:r>
      <w:r>
        <w:fldChar w:fldCharType="separate"/>
      </w:r>
      <w:r w:rsidR="009B1F96">
        <w:t>6.6</w:t>
      </w:r>
      <w:r>
        <w:fldChar w:fldCharType="end"/>
      </w:r>
      <w:r>
        <w:t>) are not alphabetic graphemes and must not be transliterated as such, only represented in XML markup</w:t>
      </w:r>
    </w:p>
    <w:p w14:paraId="1E5712C5" w14:textId="297125D6" w:rsidR="00117379" w:rsidRDefault="00000000">
      <w:pPr>
        <w:pStyle w:val="Lista"/>
      </w:pPr>
      <w:r>
        <w:t>see also §</w:t>
      </w:r>
      <w:r>
        <w:fldChar w:fldCharType="begin"/>
      </w:r>
      <w:r>
        <w:instrText xml:space="preserve"> REF _Ref201309720 \r \h </w:instrText>
      </w:r>
      <w:r>
        <w:fldChar w:fldCharType="separate"/>
      </w:r>
      <w:r w:rsidR="009B1F96">
        <w:t>4.6.3.6</w:t>
      </w:r>
      <w:r>
        <w:fldChar w:fldCharType="end"/>
      </w:r>
      <w:r>
        <w:t xml:space="preserve"> about other circumstances in which an </w:t>
      </w:r>
      <w:r>
        <w:rPr>
          <w:rStyle w:val="Foreign"/>
        </w:rPr>
        <w:t>akṣara</w:t>
      </w:r>
      <w:r>
        <w:t xml:space="preserve"> may have more than one vowel marker</w:t>
      </w:r>
    </w:p>
    <w:p w14:paraId="0D77D2C8" w14:textId="77777777" w:rsidR="00117379" w:rsidRDefault="00000000">
      <w:pPr>
        <w:pStyle w:val="Cmsor2"/>
      </w:pPr>
      <w:bookmarkStart w:id="279" w:name="_Toc221291477"/>
      <w:bookmarkEnd w:id="268"/>
      <w:bookmarkEnd w:id="269"/>
      <w:bookmarkEnd w:id="270"/>
      <w:r>
        <w:t>Vowelless consonants</w:t>
      </w:r>
      <w:bookmarkEnd w:id="271"/>
      <w:bookmarkEnd w:id="279"/>
    </w:p>
    <w:p w14:paraId="48DDF382" w14:textId="420D57BD" w:rsidR="00117379" w:rsidRDefault="00000000">
      <w:pPr>
        <w:rPr>
          <w:lang w:eastAsia="en-US" w:bidi="ar-SA"/>
        </w:rPr>
      </w:pPr>
      <w:bookmarkStart w:id="280" w:name="_Toc199757560"/>
      <w:bookmarkStart w:id="281" w:name="_Ref17810731"/>
      <w:bookmarkStart w:id="282" w:name="_Toc17811434"/>
      <w:bookmarkStart w:id="283" w:name="_Toc17811489"/>
      <w:bookmarkStart w:id="284" w:name="_Ref22203423"/>
      <w:bookmarkStart w:id="285" w:name="_Ref22208509"/>
      <w:bookmarkStart w:id="286" w:name="_Toc199757565"/>
      <w:bookmarkStart w:id="287" w:name="_Ref199857275"/>
      <w:r>
        <w:rPr>
          <w:lang w:eastAsia="en-US" w:bidi="ar-SA"/>
        </w:rPr>
        <w:t>Many historic variants of the Indic writing system employ special final (</w:t>
      </w:r>
      <w:proofErr w:type="spellStart"/>
      <w:r>
        <w:rPr>
          <w:rStyle w:val="Foreign"/>
        </w:rPr>
        <w:t>halanta</w:t>
      </w:r>
      <w:proofErr w:type="spellEnd"/>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9B1F96">
        <w:t xml:space="preserve">Figure </w:t>
      </w:r>
      <w:r w:rsidR="009B1F96">
        <w:rPr>
          <w:noProof/>
        </w:rPr>
        <w:t>4.4</w:t>
      </w:r>
      <w:r w:rsidR="009B1F96">
        <w:t>.</w:t>
      </w:r>
      <w:r w:rsidR="009B1F96">
        <w:rPr>
          <w:noProof/>
        </w:rPr>
        <w:t>A</w:t>
      </w:r>
      <w:r>
        <w:rPr>
          <w:lang w:eastAsia="en-US" w:bidi="ar-SA"/>
        </w:rPr>
        <w:fldChar w:fldCharType="end"/>
      </w:r>
      <w:r>
        <w:rPr>
          <w:lang w:eastAsia="en-US" w:bidi="ar-SA"/>
        </w:rPr>
        <w:t>). We consider these to be 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9B1F96">
        <w:rPr>
          <w:lang w:eastAsia="en-US" w:bidi="ar-SA"/>
        </w:rPr>
        <w:t>2.4.4</w:t>
      </w:r>
      <w:r>
        <w:rPr>
          <w:lang w:eastAsia="en-US" w:bidi="ar-SA"/>
        </w:rPr>
        <w:fldChar w:fldCharType="end"/>
      </w:r>
      <w:r>
        <w:rPr>
          <w:lang w:eastAsia="en-US" w:bidi="ar-SA"/>
        </w:rPr>
        <w:t>) of the consonant graphemes and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9B1F96">
        <w:t>3.3.2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9B1F96">
        <w:rPr>
          <w:lang w:eastAsia="en-US" w:bidi="ar-SA"/>
        </w:rPr>
        <w:t>4.4.2</w:t>
      </w:r>
      <w:r>
        <w:rPr>
          <w:lang w:eastAsia="en-US" w:bidi="ar-SA"/>
        </w:rPr>
        <w:fldChar w:fldCharType="end"/>
      </w:r>
      <w:r>
        <w:rPr>
          <w:lang w:eastAsia="en-US" w:bidi="ar-SA"/>
        </w:rPr>
        <w:t xml:space="preserve">. Conversely, many Indic writing systems (especially more recent ones) employ an </w:t>
      </w:r>
      <w:r>
        <w:t>explicit zero vowel marker (</w:t>
      </w:r>
      <w:proofErr w:type="spellStart"/>
      <w:r>
        <w:rPr>
          <w:rStyle w:val="Foreign"/>
        </w:rPr>
        <w:t>virāma</w:t>
      </w:r>
      <w:proofErr w:type="spellEnd"/>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rsidR="009B1F96">
        <w:t>2.4.5</w:t>
      </w:r>
      <w:r>
        <w:fldChar w:fldCharType="end"/>
      </w:r>
      <w:r>
        <w:t>), which must thus be transliterated with a corresponding target grapheme as per §</w:t>
      </w:r>
      <w:r>
        <w:fldChar w:fldCharType="begin"/>
      </w:r>
      <w:r>
        <w:instrText xml:space="preserve"> REF _Ref201133679 \r \h </w:instrText>
      </w:r>
      <w:r>
        <w:fldChar w:fldCharType="separate"/>
      </w:r>
      <w:r w:rsidR="009B1F96">
        <w:t>4.4.3</w:t>
      </w:r>
      <w:r>
        <w:fldChar w:fldCharType="end"/>
      </w:r>
      <w:r>
        <w:t>. Representing zero vowel markers by a separate character in the transliteration has the added advantage of allowing the application of markup to that sign.</w:t>
      </w:r>
      <w:r>
        <w:rPr>
          <w:rStyle w:val="Lbjegyzet-hivatkozs"/>
        </w:rPr>
        <w:footnoteReference w:id="85"/>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rsidR="009B1F96">
        <w:t>4.4.1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sidR="009B1F96">
        <w:rPr>
          <w:lang w:eastAsia="en-US" w:bidi="ar-SA"/>
        </w:rPr>
        <w:t>4.4.4</w:t>
      </w:r>
      <w:r>
        <w:rPr>
          <w:lang w:eastAsia="en-US" w:bidi="ar-SA"/>
        </w:rPr>
        <w:fldChar w:fldCharType="end"/>
      </w:r>
      <w:r>
        <w:rPr>
          <w:lang w:eastAsia="en-US" w:bidi="ar-SA"/>
        </w:rPr>
        <w:t>.</w:t>
      </w:r>
    </w:p>
    <w:p w14:paraId="05D3AC8E" w14:textId="77777777" w:rsidR="00117379" w:rsidRDefault="00000000">
      <w:pPr>
        <w:pStyle w:val="Cmsor3"/>
      </w:pPr>
      <w:bookmarkStart w:id="288" w:name="_Ref201135481"/>
      <w:bookmarkStart w:id="289" w:name="_Ref201135974"/>
      <w:bookmarkStart w:id="290" w:name="_Ref201160114"/>
      <w:bookmarkStart w:id="291" w:name="_Toc221291478"/>
      <w:r>
        <w:t>Distinguishing final forms from characters with a vowel killer</w:t>
      </w:r>
      <w:bookmarkEnd w:id="288"/>
      <w:bookmarkEnd w:id="289"/>
      <w:bookmarkEnd w:id="290"/>
      <w:bookmarkEnd w:id="291"/>
    </w:p>
    <w:p w14:paraId="248F6D66" w14:textId="311BD699" w:rsidR="00117379" w:rsidRDefault="00000000">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 xml:space="preserve">any combination of size reduction, subscript positioning, stroke simplification and the absence of a headmark. Final consonant forms often also involve an additional “diacritical” stroke — such as a horizontal dash, a vertical squiggle above the primary </w:t>
      </w:r>
      <w:r>
        <w:rPr>
          <w:lang w:eastAsia="en-US" w:bidi="ar-SA"/>
        </w:rPr>
        <w:lastRenderedPageBreak/>
        <w:t>graph, or a curl below it — which may be interpreted as a proto-</w:t>
      </w:r>
      <w:proofErr w:type="spellStart"/>
      <w:r>
        <w:rPr>
          <w:rStyle w:val="Foreign"/>
        </w:rPr>
        <w:t>virāma</w:t>
      </w:r>
      <w:proofErr w:type="spellEnd"/>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rsidR="009B1F96">
        <w:t xml:space="preserve">Figure </w:t>
      </w:r>
      <w:r w:rsidR="009B1F96">
        <w:rPr>
          <w:noProof/>
        </w:rPr>
        <w:t>4.4</w:t>
      </w:r>
      <w:r w:rsidR="009B1F96">
        <w:t>.</w:t>
      </w:r>
      <w:r w:rsidR="009B1F96">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glyphs.</w:t>
      </w:r>
    </w:p>
    <w:p w14:paraId="2D64A32B" w14:textId="5F19887F" w:rsidR="00117379" w:rsidRDefault="00000000">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proofErr w:type="spellStart"/>
      <w:r>
        <w:rPr>
          <w:rStyle w:val="Foreign"/>
        </w:rPr>
        <w:t>akṣara</w:t>
      </w:r>
      <w:r>
        <w:rPr>
          <w:lang w:eastAsia="en-US" w:bidi="ar-SA"/>
        </w:rPr>
        <w:t>s</w:t>
      </w:r>
      <w:proofErr w:type="spellEnd"/>
      <w:r>
        <w:rPr>
          <w:lang w:eastAsia="en-US" w:bidi="ar-SA"/>
        </w:rPr>
        <w:t xml:space="preserve">. If it is, and a stroke that may be interpreted as a zero-vowel marker is present, then transliterate it as a complex glyph with a </w:t>
      </w:r>
      <w:r>
        <w:rPr>
          <w:rStyle w:val="Foreign"/>
        </w:rPr>
        <w:t>virāma</w:t>
      </w:r>
      <w:r>
        <w:t xml:space="preserve"> (§</w:t>
      </w:r>
      <w:r>
        <w:fldChar w:fldCharType="begin"/>
      </w:r>
      <w:r>
        <w:instrText xml:space="preserve"> REF _Ref201133679 \r \h </w:instrText>
      </w:r>
      <w:r>
        <w:fldChar w:fldCharType="separate"/>
      </w:r>
      <w:r w:rsidR="009B1F96">
        <w:t>4.4.3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sidR="009B1F96">
        <w:rPr>
          <w:lang w:eastAsia="en-US" w:bidi="ar-SA"/>
        </w:rPr>
        <w:t>4.4.2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proofErr w:type="spellStart"/>
      <w:r>
        <w:rPr>
          <w:rStyle w:val="Foreign"/>
        </w:rPr>
        <w:t>virāma</w:t>
      </w:r>
      <w:r>
        <w:rPr>
          <w:lang w:eastAsia="en-US" w:bidi="ar-SA"/>
        </w:rPr>
        <w:t>s</w:t>
      </w:r>
      <w:proofErr w:type="spellEnd"/>
      <w:r>
        <w:rPr>
          <w:lang w:eastAsia="en-US" w:bidi="ar-SA"/>
        </w:rPr>
        <w:t>.</w:t>
      </w:r>
    </w:p>
    <w:p w14:paraId="08D47C8B" w14:textId="77777777" w:rsidR="00117379" w:rsidRDefault="00000000">
      <w:pPr>
        <w:pStyle w:val="Cmsor3"/>
      </w:pPr>
      <w:bookmarkStart w:id="292" w:name="_Ref201133902"/>
      <w:bookmarkStart w:id="293" w:name="_Toc221291479"/>
      <w:r>
        <w:t>Final consonants as simplex glyphs</w:t>
      </w:r>
      <w:bookmarkEnd w:id="292"/>
      <w:bookmarkEnd w:id="293"/>
    </w:p>
    <w:p w14:paraId="5ABAA4C1" w14:textId="77777777" w:rsidR="00117379" w:rsidRDefault="00000000">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14:paraId="454F6C29" w14:textId="77777777" w:rsidR="00117379" w:rsidRDefault="00000000">
      <w:pPr>
        <w:pStyle w:val="Lista2"/>
      </w:pPr>
      <w:r>
        <w:t xml:space="preserve">should you encounter simplex final forms of consonants for which our transliteration uses digraphs, use uppercase only for the first letter of the digraph, e.g. </w:t>
      </w:r>
      <w:r>
        <w:rPr>
          <w:rStyle w:val="Foreign"/>
        </w:rPr>
        <w:t>Th</w:t>
      </w:r>
    </w:p>
    <w:p w14:paraId="12F537E4" w14:textId="2F69D8EE" w:rsidR="00117379" w:rsidRDefault="00000000">
      <w:pPr>
        <w:pStyle w:val="Lista2"/>
      </w:pPr>
      <w:r>
        <w:t>guidelines for deciding what constitutes a special final form are given in §</w:t>
      </w:r>
      <w:r>
        <w:fldChar w:fldCharType="begin"/>
      </w:r>
      <w:r>
        <w:instrText xml:space="preserve"> REF _Ref201135481 \r \h </w:instrText>
      </w:r>
      <w:r>
        <w:fldChar w:fldCharType="separate"/>
      </w:r>
      <w:r w:rsidR="009B1F96">
        <w:t>4.4.1</w:t>
      </w:r>
      <w:r>
        <w:fldChar w:fldCharType="end"/>
      </w:r>
      <w:r>
        <w:t xml:space="preserve"> above</w:t>
      </w:r>
    </w:p>
    <w:p w14:paraId="646DD4E2" w14:textId="77777777" w:rsidR="00117379" w:rsidRDefault="00117379"/>
    <w:tbl>
      <w:tblPr>
        <w:tblStyle w:val="FigureTable"/>
        <w:tblW w:w="0" w:type="auto"/>
        <w:tblLook w:val="04A0" w:firstRow="1" w:lastRow="0" w:firstColumn="1" w:lastColumn="0" w:noHBand="0" w:noVBand="1"/>
      </w:tblPr>
      <w:tblGrid>
        <w:gridCol w:w="1901"/>
        <w:gridCol w:w="1907"/>
        <w:gridCol w:w="1923"/>
        <w:gridCol w:w="1903"/>
        <w:gridCol w:w="1994"/>
      </w:tblGrid>
      <w:tr w:rsidR="00117379" w14:paraId="067A5992" w14:textId="77777777" w:rsidTr="00117379">
        <w:trPr>
          <w:cnfStyle w:val="100000000000" w:firstRow="1" w:lastRow="0" w:firstColumn="0" w:lastColumn="0" w:oddVBand="0" w:evenVBand="0" w:oddHBand="0" w:evenHBand="0" w:firstRowFirstColumn="0" w:firstRowLastColumn="0" w:lastRowFirstColumn="0" w:lastRowLastColumn="0"/>
        </w:trPr>
        <w:tc>
          <w:tcPr>
            <w:tcW w:w="9628" w:type="dxa"/>
            <w:gridSpan w:val="5"/>
          </w:tcPr>
          <w:p w14:paraId="648CBEA3" w14:textId="214A92E9" w:rsidR="00117379" w:rsidRDefault="00000000">
            <w:pPr>
              <w:pStyle w:val="Kpalrs"/>
              <w:keepNext/>
            </w:pPr>
            <w:bookmarkStart w:id="294" w:name="_Ref201133441"/>
            <w:r>
              <w:t xml:space="preserve">Figure </w:t>
            </w:r>
            <w:r>
              <w:fldChar w:fldCharType="begin"/>
            </w:r>
            <w:r>
              <w:instrText xml:space="preserve"> STYLEREF 2 \s </w:instrText>
            </w:r>
            <w:r>
              <w:fldChar w:fldCharType="separate"/>
            </w:r>
            <w:r w:rsidR="009B1F96">
              <w:rPr>
                <w:noProof/>
              </w:rPr>
              <w:t>4.4</w:t>
            </w:r>
            <w:r>
              <w:rPr>
                <w:noProof/>
              </w:rPr>
              <w:fldChar w:fldCharType="end"/>
            </w:r>
            <w:r>
              <w:t>.</w:t>
            </w:r>
            <w:r>
              <w:fldChar w:fldCharType="begin"/>
            </w:r>
            <w:r>
              <w:instrText xml:space="preserve"> SEQ Figure \* ALPHABETIC \s 2 </w:instrText>
            </w:r>
            <w:r>
              <w:fldChar w:fldCharType="separate"/>
            </w:r>
            <w:r w:rsidR="009B1F96">
              <w:rPr>
                <w:noProof/>
              </w:rPr>
              <w:t>A</w:t>
            </w:r>
            <w:r>
              <w:rPr>
                <w:noProof/>
              </w:rPr>
              <w:fldChar w:fldCharType="end"/>
            </w:r>
            <w:bookmarkEnd w:id="294"/>
            <w:r>
              <w:t>. Final consonant graphs</w:t>
            </w:r>
          </w:p>
        </w:tc>
      </w:tr>
      <w:tr w:rsidR="00117379" w14:paraId="272F487C" w14:textId="77777777" w:rsidTr="00117379">
        <w:tc>
          <w:tcPr>
            <w:tcW w:w="1901" w:type="dxa"/>
          </w:tcPr>
          <w:p w14:paraId="1ECAEE2A" w14:textId="77777777" w:rsidR="00117379" w:rsidRDefault="00000000">
            <w:pPr>
              <w:keepNext/>
              <w:jc w:val="center"/>
            </w:pPr>
            <w:r>
              <w:t>1</w:t>
            </w:r>
          </w:p>
        </w:tc>
        <w:tc>
          <w:tcPr>
            <w:tcW w:w="1907" w:type="dxa"/>
          </w:tcPr>
          <w:p w14:paraId="6A1F769B" w14:textId="77777777" w:rsidR="00117379" w:rsidRDefault="00000000">
            <w:pPr>
              <w:keepNext/>
              <w:jc w:val="center"/>
            </w:pPr>
            <w:r>
              <w:t>2</w:t>
            </w:r>
          </w:p>
        </w:tc>
        <w:tc>
          <w:tcPr>
            <w:tcW w:w="1923" w:type="dxa"/>
          </w:tcPr>
          <w:p w14:paraId="5415FEBC" w14:textId="77777777" w:rsidR="00117379" w:rsidRDefault="00000000">
            <w:pPr>
              <w:keepNext/>
              <w:jc w:val="center"/>
            </w:pPr>
            <w:r>
              <w:t>3</w:t>
            </w:r>
          </w:p>
        </w:tc>
        <w:tc>
          <w:tcPr>
            <w:tcW w:w="1903" w:type="dxa"/>
          </w:tcPr>
          <w:p w14:paraId="6ADA57BF" w14:textId="77777777" w:rsidR="00117379" w:rsidRDefault="00000000">
            <w:pPr>
              <w:keepNext/>
              <w:jc w:val="center"/>
            </w:pPr>
            <w:r>
              <w:t>4</w:t>
            </w:r>
          </w:p>
        </w:tc>
        <w:tc>
          <w:tcPr>
            <w:tcW w:w="1994" w:type="dxa"/>
          </w:tcPr>
          <w:p w14:paraId="55653857" w14:textId="77777777" w:rsidR="00117379" w:rsidRDefault="00000000">
            <w:pPr>
              <w:keepNext/>
              <w:jc w:val="center"/>
            </w:pPr>
            <w:r>
              <w:t>5</w:t>
            </w:r>
          </w:p>
        </w:tc>
      </w:tr>
      <w:tr w:rsidR="00117379" w14:paraId="43CA4D71" w14:textId="77777777" w:rsidTr="00117379">
        <w:trPr>
          <w:trHeight w:val="1134"/>
        </w:trPr>
        <w:tc>
          <w:tcPr>
            <w:tcW w:w="1901" w:type="dxa"/>
          </w:tcPr>
          <w:p w14:paraId="5BFC7F95" w14:textId="77777777" w:rsidR="00117379" w:rsidRDefault="00000000">
            <w:pPr>
              <w:pStyle w:val="Image"/>
              <w:rPr>
                <w:sz w:val="96"/>
                <w:szCs w:val="96"/>
                <w:cs/>
                <w:lang w:val="de-DE"/>
              </w:rPr>
            </w:pPr>
            <w:r>
              <w:rPr>
                <w:sz w:val="96"/>
                <w:szCs w:val="96"/>
                <w:lang w:val="de-DE"/>
              </w:rPr>
              <w:drawing>
                <wp:inline distT="0" distB="0" distL="0" distR="0" wp14:anchorId="7AB2D987" wp14:editId="3A5005FB">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14:paraId="00B75C5C" w14:textId="77777777" w:rsidR="00117379" w:rsidRDefault="00000000">
            <w:pPr>
              <w:pStyle w:val="Image"/>
              <w:rPr>
                <w:rStyle w:val="ForeignDevanagariScript"/>
                <w:rFonts w:ascii="Gentium" w:hAnsi="Gentium"/>
                <w:i/>
                <w:iCs/>
              </w:rPr>
            </w:pPr>
            <w:r>
              <w:rPr>
                <w:rStyle w:val="Foreign"/>
              </w:rPr>
              <w:drawing>
                <wp:inline distT="0" distB="0" distL="0" distR="0" wp14:anchorId="2B02446D" wp14:editId="1107E61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14:paraId="155EF81C" w14:textId="77777777" w:rsidR="00117379" w:rsidRDefault="00000000">
            <w:pPr>
              <w:pStyle w:val="Image"/>
              <w:rPr>
                <w:i/>
                <w:iCs/>
              </w:rPr>
            </w:pPr>
            <w:r>
              <w:rPr>
                <w:rStyle w:val="Foreign"/>
              </w:rPr>
              <w:drawing>
                <wp:inline distT="0" distB="0" distL="0" distR="0" wp14:anchorId="7711ACD4" wp14:editId="7C2049FB">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14:paraId="776116F9" w14:textId="77777777" w:rsidR="00117379" w:rsidRDefault="00000000">
            <w:pPr>
              <w:pStyle w:val="Image"/>
              <w:rPr>
                <w:sz w:val="96"/>
                <w:szCs w:val="96"/>
                <w:lang w:val="de-DE"/>
              </w:rPr>
            </w:pPr>
            <w:r>
              <w:rPr>
                <w:sz w:val="96"/>
                <w:szCs w:val="96"/>
                <w:lang w:val="de-DE"/>
              </w:rPr>
              <w:drawing>
                <wp:inline distT="0" distB="0" distL="0" distR="0" wp14:anchorId="7DC323E2" wp14:editId="42447F2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14:paraId="62BB3AC4" w14:textId="77777777" w:rsidR="00117379" w:rsidRDefault="00000000">
            <w:pPr>
              <w:pStyle w:val="Image"/>
              <w:rPr>
                <w:rStyle w:val="Foreign"/>
                <w:i w:val="0"/>
                <w:iCs w:val="0"/>
              </w:rPr>
            </w:pPr>
            <w:r>
              <w:drawing>
                <wp:inline distT="0" distB="0" distL="0" distR="0" wp14:anchorId="58CDC95D" wp14:editId="69B2CD59">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rsidR="00117379" w14:paraId="4ADF3122" w14:textId="77777777" w:rsidTr="00117379">
        <w:tc>
          <w:tcPr>
            <w:tcW w:w="1901" w:type="dxa"/>
          </w:tcPr>
          <w:p w14:paraId="4309B288" w14:textId="77777777" w:rsidR="00117379" w:rsidRDefault="00000000">
            <w:pPr>
              <w:jc w:val="center"/>
            </w:pPr>
            <w:r>
              <w:rPr>
                <w:rStyle w:val="Foreign"/>
              </w:rPr>
              <w:t>yaN</w:t>
            </w:r>
          </w:p>
        </w:tc>
        <w:tc>
          <w:tcPr>
            <w:tcW w:w="1907" w:type="dxa"/>
          </w:tcPr>
          <w:p w14:paraId="6612D403" w14:textId="77777777" w:rsidR="00117379" w:rsidRDefault="00000000">
            <w:pPr>
              <w:jc w:val="center"/>
            </w:pPr>
            <w:r>
              <w:rPr>
                <w:rStyle w:val="Foreign"/>
              </w:rPr>
              <w:t>dattaM</w:t>
            </w:r>
          </w:p>
        </w:tc>
        <w:tc>
          <w:tcPr>
            <w:tcW w:w="1923" w:type="dxa"/>
          </w:tcPr>
          <w:p w14:paraId="7B5C514D" w14:textId="77777777" w:rsidR="00117379" w:rsidRDefault="00000000">
            <w:pPr>
              <w:jc w:val="center"/>
              <w:rPr>
                <w:rStyle w:val="Foreign"/>
              </w:rPr>
            </w:pPr>
            <w:r>
              <w:rPr>
                <w:rStyle w:val="Foreign"/>
              </w:rPr>
              <w:t>ṇāM||</w:t>
            </w:r>
          </w:p>
        </w:tc>
        <w:tc>
          <w:tcPr>
            <w:tcW w:w="1903" w:type="dxa"/>
          </w:tcPr>
          <w:p w14:paraId="1FA7EB7D" w14:textId="77777777" w:rsidR="00117379" w:rsidRDefault="00000000">
            <w:pPr>
              <w:jc w:val="center"/>
              <w:rPr>
                <w:rStyle w:val="Foreign"/>
              </w:rPr>
            </w:pPr>
            <w:r>
              <w:rPr>
                <w:rStyle w:val="Foreign"/>
              </w:rPr>
              <w:t>yaT</w:t>
            </w:r>
          </w:p>
        </w:tc>
        <w:tc>
          <w:tcPr>
            <w:tcW w:w="1994" w:type="dxa"/>
          </w:tcPr>
          <w:p w14:paraId="0801DF46" w14:textId="77777777" w:rsidR="00117379" w:rsidRDefault="00000000">
            <w:pPr>
              <w:jc w:val="center"/>
            </w:pPr>
            <w:r>
              <w:rPr>
                <w:rStyle w:val="Foreign"/>
              </w:rPr>
              <w:t>dr̥K</w:t>
            </w:r>
          </w:p>
        </w:tc>
      </w:tr>
    </w:tbl>
    <w:p w14:paraId="6F6CC1BC" w14:textId="77777777" w:rsidR="00117379" w:rsidRDefault="00000000">
      <w:pPr>
        <w:pStyle w:val="Cmsor3"/>
      </w:pPr>
      <w:bookmarkStart w:id="295" w:name="_Ref201133679"/>
      <w:bookmarkStart w:id="296" w:name="_Toc221291480"/>
      <w:bookmarkEnd w:id="280"/>
      <w:bookmarkEnd w:id="281"/>
      <w:bookmarkEnd w:id="282"/>
      <w:bookmarkEnd w:id="283"/>
      <w:bookmarkEnd w:id="284"/>
      <w:bookmarkEnd w:id="285"/>
      <w:bookmarkEnd w:id="286"/>
      <w:r>
        <w:t xml:space="preserve">Independent consonants </w:t>
      </w:r>
      <w:bookmarkEnd w:id="272"/>
      <w:bookmarkEnd w:id="273"/>
      <w:bookmarkEnd w:id="274"/>
      <w:bookmarkEnd w:id="275"/>
      <w:bookmarkEnd w:id="287"/>
      <w:r>
        <w:t>as complex glyphs involving a vowel killer</w:t>
      </w:r>
      <w:bookmarkEnd w:id="295"/>
      <w:bookmarkEnd w:id="296"/>
    </w:p>
    <w:p w14:paraId="3A514814" w14:textId="77777777" w:rsidR="00117379" w:rsidRDefault="00000000">
      <w:pPr>
        <w:pStyle w:val="Lista"/>
      </w:pPr>
      <w:r>
        <w:t>complex glyphs involving a regular consonant form and an explicit zero vowel marker must always be transliterated as follows</w:t>
      </w:r>
    </w:p>
    <w:p w14:paraId="5B46E7A1" w14:textId="77777777" w:rsidR="00117379" w:rsidRDefault="00000000">
      <w:pPr>
        <w:pStyle w:val="Lista2"/>
      </w:pPr>
      <w:r>
        <w:t>transliterate the consonant component normally (with the lowercase equivalent)</w:t>
      </w:r>
    </w:p>
    <w:p w14:paraId="4A30E673" w14:textId="77777777" w:rsidR="00117379" w:rsidRDefault="00000000">
      <w:pPr>
        <w:pStyle w:val="Lista2"/>
      </w:pPr>
      <w:r>
        <w:t>transliterate the vowel killer as ·</w:t>
      </w:r>
    </w:p>
    <w:p w14:paraId="5105B73F" w14:textId="77777777" w:rsidR="00117379" w:rsidRDefault="00000000">
      <w:pPr>
        <w:pStyle w:val="Lista3"/>
      </w:pPr>
      <w:r>
        <w:rPr>
          <w:rStyle w:val="Code"/>
        </w:rPr>
        <w:t>U+00B7</w:t>
      </w:r>
      <w:r>
        <w:t xml:space="preserve"> Middle Dot</w:t>
      </w:r>
    </w:p>
    <w:p w14:paraId="6353D42F" w14:textId="77777777" w:rsidR="00117379" w:rsidRDefault="00000000">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14:paraId="22000949" w14:textId="77777777" w:rsidR="00117379" w:rsidRDefault="00000000">
      <w:pPr>
        <w:pStyle w:val="Lista2"/>
      </w:pPr>
      <w:bookmarkStart w:id="297" w:name="_Hlk203729991"/>
      <w:r>
        <w:t xml:space="preserve">if you need to transliterate vowel killers frequently but have difficulty entering the middle dot, you may use an asterisk * </w:t>
      </w:r>
      <w:bookmarkEnd w:id="297"/>
      <w:r>
        <w:t xml:space="preserve">as </w:t>
      </w:r>
      <w:r>
        <w:rPr>
          <w:rStyle w:val="LabelEmph"/>
        </w:rPr>
        <w:t>private shorthand</w:t>
      </w:r>
    </w:p>
    <w:p w14:paraId="7670F2CF" w14:textId="77F62F35" w:rsidR="00117379" w:rsidRDefault="00000000">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rsidR="009B1F96">
        <w:t>4.2.4.2</w:t>
      </w:r>
      <w:r>
        <w:fldChar w:fldCharType="end"/>
      </w:r>
    </w:p>
    <w:p w14:paraId="661FDF5D" w14:textId="0BFCF69B" w:rsidR="00117379" w:rsidRDefault="00000000">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rsidR="009B1F96">
        <w:t>4.4.4</w:t>
      </w:r>
      <w:r>
        <w:fldChar w:fldCharType="end"/>
      </w:r>
      <w:r>
        <w:t>), is not to be treated differently from other vowel killers</w:t>
      </w:r>
    </w:p>
    <w:p w14:paraId="6FC8EFD6" w14:textId="77777777" w:rsidR="00117379" w:rsidRDefault="00000000">
      <w:pPr>
        <w:pStyle w:val="Lista2"/>
      </w:pPr>
      <w:r>
        <w:t>e.g. |</w:t>
      </w:r>
      <w:r>
        <w:rPr>
          <w:rStyle w:val="ForeignTamilScript"/>
          <w:rFonts w:hint="cs"/>
          <w:cs/>
        </w:rPr>
        <w:t>த்த</w:t>
      </w:r>
      <w:r>
        <w:t xml:space="preserve">| </w:t>
      </w:r>
      <w:r>
        <w:rPr>
          <w:rFonts w:cs="Gentium"/>
        </w:rPr>
        <w:t xml:space="preserve">→ </w:t>
      </w:r>
      <w:r>
        <w:rPr>
          <w:rStyle w:val="Foreign"/>
        </w:rPr>
        <w:t>t·ta</w:t>
      </w:r>
    </w:p>
    <w:p w14:paraId="0AA5EB04" w14:textId="77777777" w:rsidR="00117379" w:rsidRDefault="00000000">
      <w:pPr>
        <w:pStyle w:val="Cmsor3"/>
      </w:pPr>
      <w:bookmarkStart w:id="298" w:name="_Ref201135281"/>
      <w:bookmarkStart w:id="299" w:name="_Ref201136540"/>
      <w:bookmarkStart w:id="300" w:name="_Toc221291481"/>
      <w:r>
        <w:t xml:space="preserve">Regular consonant signs for vowelless consonants: the “implicit </w:t>
      </w:r>
      <w:r>
        <w:rPr>
          <w:rStyle w:val="Foreign"/>
        </w:rPr>
        <w:t>puḷḷi</w:t>
      </w:r>
      <w:r>
        <w:t>”</w:t>
      </w:r>
      <w:bookmarkEnd w:id="298"/>
      <w:bookmarkEnd w:id="299"/>
      <w:bookmarkEnd w:id="300"/>
    </w:p>
    <w:p w14:paraId="1A35BF1D" w14:textId="0D877D26" w:rsidR="00117379" w:rsidRDefault="00000000">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rsidR="009B1F96">
        <w:t xml:space="preserve">Figure </w:t>
      </w:r>
      <w:r w:rsidR="009B1F96">
        <w:rPr>
          <w:noProof/>
        </w:rPr>
        <w:t>4.4</w:t>
      </w:r>
      <w:r w:rsidR="009B1F96">
        <w:t>.</w:t>
      </w:r>
      <w:r w:rsidR="009B1F96">
        <w:rPr>
          <w:noProof/>
        </w:rPr>
        <w:t>B</w:t>
      </w:r>
      <w:r>
        <w:fldChar w:fldCharType="end"/>
      </w:r>
      <w:r>
        <w:t xml:space="preserve">/1. For complete accuracy </w:t>
      </w:r>
      <w:r>
        <w:lastRenderedPageBreak/>
        <w:t xml:space="preserve">in the spirit of a universal transliteration of all Indic writing systems, these instances should be transliterated so that the inherent vowel is present in the transliteration. However, because this practice is widely prevalent, while conjunct </w:t>
      </w:r>
      <w:proofErr w:type="spellStart"/>
      <w:r>
        <w:rPr>
          <w:rStyle w:val="Foreign"/>
        </w:rPr>
        <w:t>akṣara</w:t>
      </w:r>
      <w:r>
        <w:t>s</w:t>
      </w:r>
      <w:proofErr w:type="spellEnd"/>
      <w:r>
        <w:t xml:space="preserve"> (ligatures) are rare in Tamil, we choose to make an exception for primary sources in this particular language,</w:t>
      </w:r>
      <w:r>
        <w:rPr>
          <w:rStyle w:val="Lbjegyzet-hivatkozs"/>
        </w:rPr>
        <w:footnoteReference w:id="86"/>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proofErr w:type="spellStart"/>
      <w:r>
        <w:rPr>
          <w:rStyle w:val="Foreign"/>
        </w:rPr>
        <w:t>akṣara</w:t>
      </w:r>
      <w:proofErr w:type="spellEnd"/>
      <w:r>
        <w:t xml:space="preserve">-constituting) consonant glyphs. As a consequence of this decision, any cases where a consonant cluster is written differently in the source must be made explicit in the transliteration. </w:t>
      </w:r>
    </w:p>
    <w:p w14:paraId="1AF17A07" w14:textId="306BCD02" w:rsidR="00117379" w:rsidRDefault="00000000">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rsidR="009B1F96">
        <w:t xml:space="preserve">Figure </w:t>
      </w:r>
      <w:r w:rsidR="009B1F96">
        <w:rPr>
          <w:noProof/>
        </w:rPr>
        <w:t>4.4</w:t>
      </w:r>
      <w:r w:rsidR="009B1F96">
        <w:t>.</w:t>
      </w:r>
      <w:r w:rsidR="009B1F96">
        <w:rPr>
          <w:noProof/>
        </w:rPr>
        <w:t>B</w:t>
      </w:r>
      <w:r>
        <w:fldChar w:fldCharType="end"/>
      </w:r>
      <w:r>
        <w:t>/1, simply transliterate the consonant cluster without any additional characters</w:t>
      </w:r>
    </w:p>
    <w:p w14:paraId="3CE324C0" w14:textId="77777777" w:rsidR="00117379" w:rsidRDefault="00000000">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w:t>
      </w:r>
      <w:proofErr w:type="spellStart"/>
      <w:r>
        <w:t>tta</w:t>
      </w:r>
      <w:proofErr w:type="spellEnd"/>
      <w:r>
        <w:t xml:space="preserve">/) </w:t>
      </w:r>
      <w:r>
        <w:rPr>
          <w:rFonts w:cs="Gentium"/>
        </w:rPr>
        <w:t>→</w:t>
      </w:r>
      <w:r>
        <w:t xml:space="preserve"> </w:t>
      </w:r>
      <w:r>
        <w:rPr>
          <w:rStyle w:val="Foreign"/>
        </w:rPr>
        <w:t>tta</w:t>
      </w:r>
    </w:p>
    <w:p w14:paraId="7105BB27" w14:textId="29AD88E7" w:rsidR="00117379" w:rsidRDefault="00000000">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rsidR="009B1F96">
        <w:t xml:space="preserve">Figure </w:t>
      </w:r>
      <w:r w:rsidR="009B1F96">
        <w:rPr>
          <w:noProof/>
        </w:rPr>
        <w:t>4.4</w:t>
      </w:r>
      <w:r w:rsidR="009B1F96">
        <w:t>.</w:t>
      </w:r>
      <w:r w:rsidR="009B1F96">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rsidR="009B1F96">
        <w:t>4.4.3</w:t>
      </w:r>
      <w:r>
        <w:fldChar w:fldCharType="end"/>
      </w:r>
      <w:r>
        <w:t>)</w:t>
      </w:r>
    </w:p>
    <w:p w14:paraId="03E9CC78" w14:textId="6B526815" w:rsidR="00117379" w:rsidRDefault="00000000">
      <w:pPr>
        <w:pStyle w:val="Lista"/>
      </w:pPr>
      <w:r>
        <w:t xml:space="preserve">when an actual ligature occurs in Tamil script, as in </w:t>
      </w:r>
      <w:r>
        <w:fldChar w:fldCharType="begin"/>
      </w:r>
      <w:r>
        <w:instrText xml:space="preserve"> REF _Ref201572483 \h </w:instrText>
      </w:r>
      <w:r>
        <w:fldChar w:fldCharType="separate"/>
      </w:r>
      <w:r w:rsidR="009B1F96">
        <w:t xml:space="preserve">Figure </w:t>
      </w:r>
      <w:r w:rsidR="009B1F96">
        <w:rPr>
          <w:noProof/>
        </w:rPr>
        <w:t>4.4</w:t>
      </w:r>
      <w:r w:rsidR="009B1F96">
        <w:t>.</w:t>
      </w:r>
      <w:r w:rsidR="009B1F96">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rsidR="009B1F96">
        <w:t>4.6.3.2</w:t>
      </w:r>
      <w:r>
        <w:fldChar w:fldCharType="end"/>
      </w:r>
      <w:r>
        <w:t xml:space="preserve"> </w:t>
      </w:r>
    </w:p>
    <w:p w14:paraId="3B55D077" w14:textId="77777777" w:rsidR="00117379" w:rsidRDefault="00117379"/>
    <w:tbl>
      <w:tblPr>
        <w:tblStyle w:val="FigureTable"/>
        <w:tblW w:w="0" w:type="auto"/>
        <w:jc w:val="center"/>
        <w:tblLook w:val="04A0" w:firstRow="1" w:lastRow="0" w:firstColumn="1" w:lastColumn="0" w:noHBand="0" w:noVBand="1"/>
      </w:tblPr>
      <w:tblGrid>
        <w:gridCol w:w="2214"/>
        <w:gridCol w:w="2431"/>
        <w:gridCol w:w="2353"/>
      </w:tblGrid>
      <w:tr w:rsidR="00117379" w14:paraId="23591023" w14:textId="77777777" w:rsidTr="00117379">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14:paraId="662B39E6" w14:textId="2DD80C7A" w:rsidR="00117379" w:rsidRDefault="00000000">
            <w:pPr>
              <w:pStyle w:val="Kpalrs"/>
              <w:keepNext/>
            </w:pPr>
            <w:bookmarkStart w:id="301" w:name="_Ref201572483"/>
            <w:r>
              <w:t xml:space="preserve">Figure </w:t>
            </w:r>
            <w:r>
              <w:fldChar w:fldCharType="begin"/>
            </w:r>
            <w:r>
              <w:instrText xml:space="preserve"> STYLEREF 2 \s </w:instrText>
            </w:r>
            <w:r>
              <w:fldChar w:fldCharType="separate"/>
            </w:r>
            <w:r w:rsidR="009B1F96">
              <w:rPr>
                <w:noProof/>
              </w:rPr>
              <w:t>4.4</w:t>
            </w:r>
            <w:r>
              <w:rPr>
                <w:noProof/>
              </w:rPr>
              <w:fldChar w:fldCharType="end"/>
            </w:r>
            <w:r>
              <w:t>.</w:t>
            </w:r>
            <w:r>
              <w:fldChar w:fldCharType="begin"/>
            </w:r>
            <w:r>
              <w:instrText xml:space="preserve"> SEQ Figure \* ALPHABETIC \s 2 </w:instrText>
            </w:r>
            <w:r>
              <w:fldChar w:fldCharType="separate"/>
            </w:r>
            <w:r w:rsidR="009B1F96">
              <w:rPr>
                <w:noProof/>
              </w:rPr>
              <w:t>B</w:t>
            </w:r>
            <w:r>
              <w:rPr>
                <w:noProof/>
              </w:rPr>
              <w:fldChar w:fldCharType="end"/>
            </w:r>
            <w:bookmarkEnd w:id="301"/>
            <w:r>
              <w:t>. Consonant clusters in Tamil</w:t>
            </w:r>
          </w:p>
        </w:tc>
      </w:tr>
      <w:tr w:rsidR="00117379" w14:paraId="22628820" w14:textId="77777777" w:rsidTr="00117379">
        <w:trPr>
          <w:jc w:val="center"/>
        </w:trPr>
        <w:tc>
          <w:tcPr>
            <w:tcW w:w="2214" w:type="dxa"/>
            <w:shd w:val="clear" w:color="auto" w:fill="F0F7D7"/>
          </w:tcPr>
          <w:p w14:paraId="2ACCD18D" w14:textId="77777777" w:rsidR="00117379" w:rsidRDefault="00000000">
            <w:pPr>
              <w:jc w:val="center"/>
            </w:pPr>
            <w:r>
              <w:t>1</w:t>
            </w:r>
          </w:p>
        </w:tc>
        <w:tc>
          <w:tcPr>
            <w:tcW w:w="2431" w:type="dxa"/>
            <w:shd w:val="clear" w:color="auto" w:fill="F0F7D7"/>
          </w:tcPr>
          <w:p w14:paraId="0E8FE8F7" w14:textId="77777777" w:rsidR="00117379" w:rsidRDefault="00000000">
            <w:pPr>
              <w:jc w:val="center"/>
            </w:pPr>
            <w:r>
              <w:t>2</w:t>
            </w:r>
          </w:p>
        </w:tc>
        <w:tc>
          <w:tcPr>
            <w:tcW w:w="2353" w:type="dxa"/>
            <w:shd w:val="clear" w:color="auto" w:fill="F0F7D7"/>
          </w:tcPr>
          <w:p w14:paraId="41E8FDEF" w14:textId="77777777" w:rsidR="00117379" w:rsidRDefault="00000000">
            <w:pPr>
              <w:jc w:val="center"/>
            </w:pPr>
            <w:r>
              <w:t>3</w:t>
            </w:r>
          </w:p>
        </w:tc>
      </w:tr>
      <w:tr w:rsidR="00117379" w14:paraId="19B6B3AA" w14:textId="77777777" w:rsidTr="00117379">
        <w:trPr>
          <w:jc w:val="center"/>
        </w:trPr>
        <w:tc>
          <w:tcPr>
            <w:tcW w:w="2214" w:type="dxa"/>
            <w:vAlign w:val="center"/>
          </w:tcPr>
          <w:p w14:paraId="390D0659" w14:textId="77777777" w:rsidR="00117379" w:rsidRDefault="00000000">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302" w:name="_Hlk201584061"/>
            <w:r>
              <w:rPr>
                <w:rStyle w:val="ForeignTamilScript"/>
                <w:rFonts w:hint="cs"/>
                <w:sz w:val="48"/>
                <w:szCs w:val="48"/>
                <w:cs/>
                <w:lang w:bidi="ta-IN"/>
              </w:rPr>
              <w:t>கக</w:t>
            </w:r>
            <w:bookmarkEnd w:id="302"/>
          </w:p>
        </w:tc>
        <w:tc>
          <w:tcPr>
            <w:tcW w:w="2431" w:type="dxa"/>
            <w:vAlign w:val="center"/>
          </w:tcPr>
          <w:p w14:paraId="43B94C30" w14:textId="77777777" w:rsidR="00117379" w:rsidRDefault="00000000">
            <w:pPr>
              <w:pStyle w:val="Image"/>
              <w:rPr>
                <w:rStyle w:val="ForeignTamilScript"/>
                <w:sz w:val="48"/>
                <w:szCs w:val="48"/>
              </w:rPr>
            </w:pPr>
            <w:bookmarkStart w:id="303" w:name="_Hlk201584031"/>
            <w:r>
              <w:rPr>
                <w:rStyle w:val="ForeignTamilScript"/>
                <w:rFonts w:hint="cs"/>
                <w:sz w:val="48"/>
                <w:szCs w:val="48"/>
                <w:cs/>
                <w:lang w:bidi="ta-IN"/>
              </w:rPr>
              <w:t>ந்ந</w:t>
            </w:r>
            <w:bookmarkEnd w:id="303"/>
            <w:r>
              <w:rPr>
                <w:rStyle w:val="ForeignTamilScript"/>
                <w:sz w:val="48"/>
                <w:szCs w:val="48"/>
                <w:lang w:bidi="ta-IN"/>
              </w:rPr>
              <w:t xml:space="preserve"> </w:t>
            </w:r>
            <w:r>
              <w:rPr>
                <w:rStyle w:val="ForeignTamilScript"/>
                <w:rFonts w:hint="cs"/>
                <w:sz w:val="48"/>
                <w:szCs w:val="48"/>
                <w:cs/>
                <w:lang w:bidi="ta-IN"/>
              </w:rPr>
              <w:t>க்க</w:t>
            </w:r>
          </w:p>
        </w:tc>
        <w:tc>
          <w:tcPr>
            <w:tcW w:w="2353" w:type="dxa"/>
          </w:tcPr>
          <w:p w14:paraId="36ACAEB2" w14:textId="77777777" w:rsidR="00117379" w:rsidRDefault="00000000">
            <w:pPr>
              <w:pStyle w:val="Image"/>
            </w:pPr>
            <w:r>
              <w:rPr>
                <w:b/>
                <w:bCs/>
              </w:rPr>
              <w:drawing>
                <wp:inline distT="0" distB="0" distL="0" distR="0" wp14:anchorId="0B7CC400" wp14:editId="4C77E05B">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rsidR="00117379" w14:paraId="7ED8D578" w14:textId="77777777" w:rsidTr="00117379">
        <w:trPr>
          <w:jc w:val="center"/>
        </w:trPr>
        <w:tc>
          <w:tcPr>
            <w:tcW w:w="2214" w:type="dxa"/>
          </w:tcPr>
          <w:p w14:paraId="111741CC" w14:textId="77777777" w:rsidR="00117379" w:rsidRDefault="00000000">
            <w:pPr>
              <w:rPr>
                <w:rStyle w:val="Foreign"/>
              </w:rPr>
            </w:pPr>
            <w:r>
              <w:rPr>
                <w:rStyle w:val="Foreign"/>
              </w:rPr>
              <w:t>nna, kka</w:t>
            </w:r>
          </w:p>
        </w:tc>
        <w:tc>
          <w:tcPr>
            <w:tcW w:w="2431" w:type="dxa"/>
          </w:tcPr>
          <w:p w14:paraId="4443FC10" w14:textId="77777777" w:rsidR="00117379" w:rsidRDefault="00000000">
            <w:pPr>
              <w:rPr>
                <w:rStyle w:val="Foreign"/>
              </w:rPr>
            </w:pPr>
            <w:r>
              <w:rPr>
                <w:rStyle w:val="Foreign"/>
              </w:rPr>
              <w:t>n·na, k·ka</w:t>
            </w:r>
          </w:p>
        </w:tc>
        <w:tc>
          <w:tcPr>
            <w:tcW w:w="2353" w:type="dxa"/>
          </w:tcPr>
          <w:p w14:paraId="7F29BA31" w14:textId="77777777" w:rsidR="00117379" w:rsidRDefault="00000000">
            <w:pPr>
              <w:rPr>
                <w:rStyle w:val="Foreign"/>
              </w:rPr>
            </w:pPr>
            <w:r>
              <w:rPr>
                <w:rStyle w:val="Foreign"/>
              </w:rPr>
              <w:t>n=na, k=ka</w:t>
            </w:r>
          </w:p>
        </w:tc>
      </w:tr>
    </w:tbl>
    <w:p w14:paraId="5F825D8B" w14:textId="77777777" w:rsidR="00117379" w:rsidRDefault="00000000">
      <w:pPr>
        <w:pStyle w:val="Cmsor2"/>
      </w:pPr>
      <w:bookmarkStart w:id="304" w:name="_Toc221291482"/>
      <w:r>
        <w:t>Independent vowels</w:t>
      </w:r>
      <w:bookmarkEnd w:id="304"/>
    </w:p>
    <w:p w14:paraId="274B8E91" w14:textId="77777777" w:rsidR="00117379" w:rsidRDefault="00000000">
      <w:pPr>
        <w:pStyle w:val="Cmsor3"/>
      </w:pPr>
      <w:bookmarkStart w:id="305" w:name="_Ref201138628"/>
      <w:bookmarkStart w:id="306" w:name="_Ref201221319"/>
      <w:bookmarkStart w:id="307" w:name="_Toc221291483"/>
      <w:r>
        <w:t>Independent vowels as simplex glyphs</w:t>
      </w:r>
      <w:bookmarkEnd w:id="305"/>
      <w:bookmarkEnd w:id="306"/>
      <w:bookmarkEnd w:id="307"/>
      <w:r>
        <w:t xml:space="preserve"> </w:t>
      </w:r>
    </w:p>
    <w:p w14:paraId="18A907D3" w14:textId="27D3D49D" w:rsidR="00117379" w:rsidRDefault="00000000">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rsidR="009B1F96">
        <w:rPr>
          <w:b/>
          <w:bCs/>
          <w:lang w:val="hu-HU"/>
        </w:rPr>
        <w:t>Hiba! A hivatkozási forrás nem található.</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rsidR="009B1F96">
        <w:t>4.3.2.1</w:t>
      </w:r>
      <w:r>
        <w:fldChar w:fldCharType="end"/>
      </w:r>
      <w:r>
        <w:t xml:space="preserve">), these independent vowels are in our view </w:t>
      </w:r>
      <w:r>
        <w:rPr>
          <w:lang w:eastAsia="en-US" w:bidi="ar-SA"/>
        </w:rPr>
        <w:t>graphemic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sidR="009B1F96">
        <w:rPr>
          <w:lang w:eastAsia="en-US" w:bidi="ar-SA"/>
        </w:rPr>
        <w:t>2.4.4</w:t>
      </w:r>
      <w:r>
        <w:rPr>
          <w:lang w:eastAsia="en-US" w:bidi="ar-SA"/>
        </w:rPr>
        <w:fldChar w:fldCharType="end"/>
      </w:r>
      <w:r>
        <w:rPr>
          <w:lang w:eastAsia="en-US" w:bidi="ar-SA"/>
        </w:rPr>
        <w:t>) of the vowel graphemes, and we deem it important to distinguish them from the default in-</w:t>
      </w:r>
      <w:proofErr w:type="spellStart"/>
      <w:r>
        <w:rPr>
          <w:rStyle w:val="Foreign"/>
        </w:rPr>
        <w:t>akṣara</w:t>
      </w:r>
      <w:proofErr w:type="spellEnd"/>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rsidR="009B1F96">
        <w:t>3.3.2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sidR="009B1F96">
        <w:rPr>
          <w:lang w:eastAsia="en-US" w:bidi="ar-SA"/>
        </w:rPr>
        <w:t>4.5.1</w:t>
      </w:r>
      <w:r>
        <w:rPr>
          <w:lang w:eastAsia="en-US" w:bidi="ar-SA"/>
        </w:rPr>
        <w:fldChar w:fldCharType="end"/>
      </w:r>
      <w:r>
        <w:rPr>
          <w:lang w:eastAsia="en-US" w:bidi="ar-SA"/>
        </w:rPr>
        <w:t>.</w:t>
      </w:r>
    </w:p>
    <w:p w14:paraId="279DF781" w14:textId="77777777" w:rsidR="00117379" w:rsidRDefault="00000000">
      <w:pPr>
        <w:pStyle w:val="Lista"/>
      </w:pPr>
      <w:r>
        <w:t xml:space="preserve">if the original script employs a distinct character for vowel-only </w:t>
      </w:r>
      <w:proofErr w:type="spellStart"/>
      <w:r>
        <w:rPr>
          <w:rStyle w:val="Foreign"/>
        </w:rPr>
        <w:t>akṣara</w:t>
      </w:r>
      <w:r>
        <w:t>s</w:t>
      </w:r>
      <w:proofErr w:type="spellEnd"/>
      <w:r>
        <w:t xml:space="preserve"> (initial vowels and vowels in hiatus), these shall be mandatorily transliterated as follows</w:t>
      </w:r>
    </w:p>
    <w:p w14:paraId="722CDF22" w14:textId="77777777" w:rsidR="00117379" w:rsidRDefault="00000000">
      <w:pPr>
        <w:pStyle w:val="Lista2"/>
      </w:pPr>
      <w:r>
        <w:t>enter the corresponding uppercase Roman consonant, e.g. A</w:t>
      </w:r>
    </w:p>
    <w:p w14:paraId="3E79224C" w14:textId="77777777" w:rsidR="00117379" w:rsidRDefault="00000000">
      <w:pPr>
        <w:pStyle w:val="Lista3"/>
      </w:pPr>
      <w:r>
        <w:t xml:space="preserve">thus, </w:t>
      </w:r>
      <w:r>
        <w:rPr>
          <w:rStyle w:val="ForeignDevanagariScript"/>
          <w:rFonts w:hint="cs"/>
          <w:cs/>
        </w:rPr>
        <w:t>इति</w:t>
      </w:r>
      <w:r>
        <w:t xml:space="preserve"> </w:t>
      </w:r>
      <w:r>
        <w:rPr>
          <w:rFonts w:cs="Gentium"/>
        </w:rPr>
        <w:t>→</w:t>
      </w:r>
      <w:r>
        <w:t xml:space="preserve"> </w:t>
      </w:r>
      <w:r>
        <w:rPr>
          <w:rStyle w:val="Foreign"/>
        </w:rPr>
        <w:t>Iti</w:t>
      </w:r>
      <w:r>
        <w:t xml:space="preserve">, whereas </w:t>
      </w:r>
      <w:r>
        <w:rPr>
          <w:rStyle w:val="ForeignDevanagariScript"/>
          <w:rFonts w:hint="cs"/>
          <w:cs/>
        </w:rPr>
        <w:t>कृतमिति</w:t>
      </w:r>
      <w:r>
        <w:rPr>
          <w:cs/>
        </w:rPr>
        <w:t xml:space="preserve"> </w:t>
      </w:r>
      <w:r>
        <w:rPr>
          <w:rFonts w:cs="Gentium"/>
        </w:rPr>
        <w:t>→</w:t>
      </w:r>
      <w:r>
        <w:t xml:space="preserve"> </w:t>
      </w:r>
      <w:r>
        <w:rPr>
          <w:rStyle w:val="Foreign"/>
        </w:rPr>
        <w:t>kr̥tam iti</w:t>
      </w:r>
    </w:p>
    <w:p w14:paraId="48259CB1" w14:textId="77777777" w:rsidR="00117379" w:rsidRDefault="00000000">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Style w:val="ForeignDevanagariScript"/>
          <w:rFonts w:hint="cs"/>
          <w:cs/>
        </w:rPr>
        <w:t>अइ</w:t>
      </w:r>
      <w:r>
        <w:rPr>
          <w:rFonts w:hint="cs"/>
          <w:cs/>
        </w:rPr>
        <w:t xml:space="preserve"> </w:t>
      </w:r>
      <w:r>
        <w:t xml:space="preserve">and </w:t>
      </w:r>
      <w:r>
        <w:rPr>
          <w:rStyle w:val="ForeignDevanagariScript"/>
          <w:rFonts w:hint="cs"/>
          <w:cs/>
        </w:rPr>
        <w:t>अउ</w:t>
      </w:r>
      <w:r>
        <w:t>, should these combinations occur)</w:t>
      </w:r>
    </w:p>
    <w:p w14:paraId="65F91F65" w14:textId="77777777" w:rsidR="00117379" w:rsidRDefault="00000000">
      <w:pPr>
        <w:pStyle w:val="Cmsor3"/>
      </w:pPr>
      <w:bookmarkStart w:id="308" w:name="_Ref201245507"/>
      <w:bookmarkStart w:id="309" w:name="_Ref221266107"/>
      <w:bookmarkStart w:id="310" w:name="_Toc221291484"/>
      <w:r>
        <w:lastRenderedPageBreak/>
        <w:t xml:space="preserve">Independent vowels involving a </w:t>
      </w:r>
      <w:commentRangeStart w:id="311"/>
      <w:r>
        <w:t>vowel support</w:t>
      </w:r>
      <w:bookmarkEnd w:id="308"/>
      <w:commentRangeEnd w:id="311"/>
      <w:r>
        <w:rPr>
          <w:rStyle w:val="Jegyzethivatkozs"/>
          <w:sz w:val="24"/>
          <w:szCs w:val="24"/>
        </w:rPr>
        <w:commentReference w:id="311"/>
      </w:r>
      <w:bookmarkEnd w:id="309"/>
      <w:bookmarkEnd w:id="310"/>
    </w:p>
    <w:p w14:paraId="54585090" w14:textId="5B179886" w:rsidR="00AA1399" w:rsidRDefault="00AA1399">
      <w:r>
        <w:t>In specific Southeast Asian systems, the original graph for the independent vowel &lt;A&gt; has evolved into a sign representing a “zero consonant” or a “minimal consonant” (a glottal stop or a /h/-like glottal fricative).</w:t>
      </w:r>
      <w:r>
        <w:rPr>
          <w:rStyle w:val="Lbjegyzet-hivatkozs"/>
        </w:rPr>
        <w:footnoteReference w:id="8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14:paraId="4F4471BC" w14:textId="0FCC1F6D" w:rsidR="00AA1399" w:rsidRDefault="00AA1399">
      <w:r>
        <w:t>@</w:t>
      </w:r>
    </w:p>
    <w:p w14:paraId="21365184" w14:textId="1B1F8CFC" w:rsidR="00117379" w:rsidRDefault="00000000">
      <w:r>
        <w:t>As noted in §</w:t>
      </w:r>
      <w:r>
        <w:fldChar w:fldCharType="begin"/>
      </w:r>
      <w:r>
        <w:instrText xml:space="preserve"> REF _Ref201151444 \r \h </w:instrText>
      </w:r>
      <w:r>
        <w:fldChar w:fldCharType="separate"/>
      </w:r>
      <w:r w:rsidR="009B1F96">
        <w:rPr>
          <w:b/>
          <w:bCs/>
          <w:lang w:val="hu-HU"/>
        </w:rPr>
        <w:t>Hiba! A hivatkozási forrás nem található.</w:t>
      </w:r>
      <w:r>
        <w:fldChar w:fldCharType="end"/>
      </w:r>
      <w:r>
        <w:t>,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88"/>
      </w:r>
    </w:p>
    <w:p w14:paraId="3BE1F70A" w14:textId="57701ABB" w:rsidR="00117379" w:rsidRDefault="00000000">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rsidR="009B1F96">
        <w:t>3.4</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rsidR="009B1F96">
        <w:t xml:space="preserve">Figure </w:t>
      </w:r>
      <w:r w:rsidR="009B1F96">
        <w:rPr>
          <w:noProof/>
        </w:rPr>
        <w:t>4.5</w:t>
      </w:r>
      <w:r w:rsidR="009B1F96">
        <w:t>.</w:t>
      </w:r>
      <w:r w:rsidR="009B1F96">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rsidR="00117379" w14:paraId="3281E9EC" w14:textId="77777777" w:rsidTr="00117379">
        <w:trPr>
          <w:cnfStyle w:val="100000000000" w:firstRow="1" w:lastRow="0" w:firstColumn="0" w:lastColumn="0" w:oddVBand="0" w:evenVBand="0" w:oddHBand="0" w:evenHBand="0" w:firstRowFirstColumn="0" w:firstRowLastColumn="0" w:lastRowFirstColumn="0" w:lastRowLastColumn="0"/>
        </w:trPr>
        <w:tc>
          <w:tcPr>
            <w:tcW w:w="3537" w:type="dxa"/>
            <w:vAlign w:val="bottom"/>
          </w:tcPr>
          <w:p w14:paraId="66CF1C6A" w14:textId="2C3F5695" w:rsidR="00117379" w:rsidRDefault="00000000">
            <w:pPr>
              <w:pStyle w:val="Kpalrs"/>
              <w:keepNext/>
            </w:pPr>
            <w:bookmarkStart w:id="312" w:name="_Ref201229585"/>
            <w:r>
              <w:t xml:space="preserve">Figure </w:t>
            </w:r>
            <w:r>
              <w:fldChar w:fldCharType="begin"/>
            </w:r>
            <w:r>
              <w:instrText xml:space="preserve"> STYLEREF 2 \s </w:instrText>
            </w:r>
            <w:r>
              <w:fldChar w:fldCharType="separate"/>
            </w:r>
            <w:r w:rsidR="009B1F96">
              <w:rPr>
                <w:noProof/>
              </w:rPr>
              <w:t>4.5</w:t>
            </w:r>
            <w:r>
              <w:rPr>
                <w:noProof/>
              </w:rPr>
              <w:fldChar w:fldCharType="end"/>
            </w:r>
            <w:r>
              <w:t>.</w:t>
            </w:r>
            <w:r>
              <w:fldChar w:fldCharType="begin"/>
            </w:r>
            <w:r>
              <w:instrText xml:space="preserve"> SEQ Figure \* ALPHABETIC \s 2 </w:instrText>
            </w:r>
            <w:r>
              <w:fldChar w:fldCharType="separate"/>
            </w:r>
            <w:r w:rsidR="009B1F96">
              <w:rPr>
                <w:noProof/>
              </w:rPr>
              <w:t>A</w:t>
            </w:r>
            <w:r>
              <w:rPr>
                <w:noProof/>
              </w:rPr>
              <w:fldChar w:fldCharType="end"/>
            </w:r>
            <w:bookmarkEnd w:id="312"/>
            <w:r>
              <w:t>. Vowel support</w:t>
            </w:r>
          </w:p>
        </w:tc>
      </w:tr>
      <w:tr w:rsidR="00117379" w14:paraId="098B5F76" w14:textId="77777777" w:rsidTr="00117379">
        <w:tc>
          <w:tcPr>
            <w:tcW w:w="3537" w:type="dxa"/>
          </w:tcPr>
          <w:p w14:paraId="3CF7CD4A" w14:textId="77777777" w:rsidR="00117379" w:rsidRDefault="00000000">
            <w:pPr>
              <w:pStyle w:val="Image"/>
            </w:pPr>
            <w:r>
              <w:drawing>
                <wp:inline distT="0" distB="0" distL="0" distR="0" wp14:anchorId="2DE6F148" wp14:editId="0FC3120E">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42"/>
                          <a:stretch>
                            <a:fillRect/>
                          </a:stretch>
                        </pic:blipFill>
                        <pic:spPr bwMode="auto">
                          <a:xfrm>
                            <a:off x="0" y="0"/>
                            <a:ext cx="2032578" cy="694800"/>
                          </a:xfrm>
                          <a:prstGeom prst="rect">
                            <a:avLst/>
                          </a:prstGeom>
                          <a:noFill/>
                          <a:ln>
                            <a:noFill/>
                          </a:ln>
                        </pic:spPr>
                      </pic:pic>
                    </a:graphicData>
                  </a:graphic>
                </wp:inline>
              </w:drawing>
            </w:r>
          </w:p>
        </w:tc>
      </w:tr>
      <w:tr w:rsidR="00117379" w14:paraId="3BB0791C" w14:textId="77777777" w:rsidTr="00117379">
        <w:tc>
          <w:tcPr>
            <w:tcW w:w="3537" w:type="dxa"/>
          </w:tcPr>
          <w:p w14:paraId="42D9E199" w14:textId="77777777" w:rsidR="00117379" w:rsidRDefault="00000000">
            <w:pPr>
              <w:pStyle w:val="Normlbehzs"/>
              <w:ind w:firstLine="0"/>
              <w:jc w:val="center"/>
            </w:pPr>
            <w:r>
              <w:rPr>
                <w:rStyle w:val="Foreign"/>
              </w:rPr>
              <w:t>qət r̥ṅyəkən tikiṁ</w:t>
            </w:r>
          </w:p>
        </w:tc>
      </w:tr>
    </w:tbl>
    <w:p w14:paraId="7C22E86E" w14:textId="77777777" w:rsidR="00117379" w:rsidRDefault="00000000">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14:paraId="623BCC2E" w14:textId="27B59CCA" w:rsidR="00117379" w:rsidRDefault="00000000">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rsidR="009B1F96">
        <w:t xml:space="preserve">Figure </w:t>
      </w:r>
      <w:r w:rsidR="009B1F96">
        <w:rPr>
          <w:noProof/>
        </w:rPr>
        <w:t>4.5</w:t>
      </w:r>
      <w:r w:rsidR="009B1F96">
        <w:t>.</w:t>
      </w:r>
      <w:r w:rsidR="009B1F96">
        <w:rPr>
          <w:noProof/>
        </w:rPr>
        <w:t>A</w:t>
      </w:r>
      <w:r>
        <w:fldChar w:fldCharType="end"/>
      </w:r>
    </w:p>
    <w:p w14:paraId="2B14E33E" w14:textId="77777777" w:rsidR="00117379" w:rsidRDefault="00000000">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14:paraId="5B5E95E4" w14:textId="77777777" w:rsidR="00117379" w:rsidRDefault="00000000">
      <w:pPr>
        <w:pStyle w:val="Lista2"/>
      </w:pPr>
      <w:r>
        <w:t>likewise, independent vowel graphs which do not involve a vowel support must always be transliterated with the corresponding uppercase vowel, even if they clearly signify a consonant phoneme in addition to the vowel</w:t>
      </w:r>
    </w:p>
    <w:p w14:paraId="56A939E6" w14:textId="77777777" w:rsidR="00117379" w:rsidRDefault="00000000">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14:paraId="351EFFE0" w14:textId="77777777" w:rsidR="00117379" w:rsidRDefault="00000000">
      <w:pPr>
        <w:pStyle w:val="Lista"/>
      </w:pPr>
      <w:r>
        <w:t>the same transliteration is to be used when the graph representing the glottal stop combines into a ligature with other consonantal graphs</w:t>
      </w:r>
    </w:p>
    <w:p w14:paraId="014B0D9E" w14:textId="77777777" w:rsidR="00117379" w:rsidRDefault="00000000">
      <w:pPr>
        <w:pStyle w:val="Lista2"/>
      </w:pPr>
      <w:r>
        <w:t>in a syllable-initial position, e.g. |</w:t>
      </w:r>
      <w:r>
        <w:rPr>
          <w:rStyle w:val="ForeignKhmerScript"/>
          <w:rFonts w:hint="cs"/>
          <w:cs/>
        </w:rPr>
        <w:t>អ្នក</w:t>
      </w:r>
      <w:r>
        <w:t xml:space="preserve">| → </w:t>
      </w:r>
      <w:r>
        <w:rPr>
          <w:rStyle w:val="Foreign"/>
        </w:rPr>
        <w:t>qnaka</w:t>
      </w:r>
    </w:p>
    <w:p w14:paraId="375626B0" w14:textId="77777777" w:rsidR="00117379" w:rsidRDefault="00000000">
      <w:pPr>
        <w:pStyle w:val="Lista2"/>
      </w:pPr>
      <w:r>
        <w:t>in post-consonantal position, e.g.</w:t>
      </w:r>
    </w:p>
    <w:p w14:paraId="7F1701EE" w14:textId="77777777" w:rsidR="00117379" w:rsidRDefault="00000000">
      <w:pPr>
        <w:pStyle w:val="Lista3"/>
      </w:pPr>
      <w:r>
        <w:t>|</w:t>
      </w:r>
      <w:r>
        <w:rPr>
          <w:rStyle w:val="ForeignKhmerScript"/>
          <w:rFonts w:hint="cs"/>
          <w:cs/>
        </w:rPr>
        <w:t>ផ្អក</w:t>
      </w:r>
      <w:r>
        <w:t xml:space="preserve">| → </w:t>
      </w:r>
      <w:r>
        <w:rPr>
          <w:rStyle w:val="Foreign"/>
        </w:rPr>
        <w:t>phqaka</w:t>
      </w:r>
    </w:p>
    <w:p w14:paraId="30B20484" w14:textId="77777777" w:rsidR="00117379" w:rsidRDefault="00000000">
      <w:pPr>
        <w:pStyle w:val="Lista3"/>
      </w:pPr>
      <w:r>
        <w:lastRenderedPageBreak/>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14:paraId="38641BF0" w14:textId="77777777" w:rsidR="00117379" w:rsidRDefault="00000000">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14:paraId="739093CF" w14:textId="77777777" w:rsidR="00117379" w:rsidRDefault="00000000">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89"/>
      </w:r>
      <w:r>
        <w:t>)</w:t>
      </w:r>
    </w:p>
    <w:p w14:paraId="0C83734C" w14:textId="77777777" w:rsidR="00117379" w:rsidRDefault="00000000">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14:paraId="29EAF145" w14:textId="5714FD9D" w:rsidR="00117379" w:rsidRDefault="00000000">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rsidR="009B1F96">
        <w:t xml:space="preserve">Figure </w:t>
      </w:r>
      <w:r w:rsidR="009B1F96">
        <w:rPr>
          <w:noProof/>
        </w:rPr>
        <w:t>4.5</w:t>
      </w:r>
      <w:r w:rsidR="009B1F96">
        <w:t>.</w:t>
      </w:r>
      <w:r w:rsidR="009B1F96">
        <w:rPr>
          <w:noProof/>
        </w:rPr>
        <w:t>B</w:t>
      </w:r>
      <w:r>
        <w:fldChar w:fldCharType="end"/>
      </w:r>
      <w:r>
        <w:t>, ignore it in loose transliteration and simply transcribe the relevant vowels</w:t>
      </w:r>
    </w:p>
    <w:p w14:paraId="3536A28F" w14:textId="77777777" w:rsidR="00117379" w:rsidRDefault="00000000">
      <w:pPr>
        <w:pStyle w:val="Lista3"/>
      </w:pPr>
      <w:r>
        <w:t>e.g. Balinese |</w:t>
      </w:r>
      <w:r>
        <w:rPr>
          <w:rStyle w:val="ForeignBalineseScript"/>
          <w:sz w:val="28"/>
          <w:szCs w:val="28"/>
        </w:rPr>
        <w:t>ᬅᬾ</w:t>
      </w:r>
      <w:r>
        <w:t>| &lt;</w:t>
      </w:r>
      <w:proofErr w:type="spellStart"/>
      <w:r>
        <w:t>qe</w:t>
      </w:r>
      <w:proofErr w:type="spellEnd"/>
      <w:r>
        <w:t xml:space="preserve">&gt; </w:t>
      </w:r>
      <w:r>
        <w:rPr>
          <w:rFonts w:cs="Gentium"/>
        </w:rPr>
        <w:t xml:space="preserve">→ </w:t>
      </w:r>
      <w:r>
        <w:rPr>
          <w:rStyle w:val="Foreign"/>
        </w:rPr>
        <w:t>e</w:t>
      </w:r>
    </w:p>
    <w:p w14:paraId="0C070E29" w14:textId="3384003E" w:rsidR="00117379" w:rsidRDefault="00000000">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rsidR="009B1F96">
        <w:t xml:space="preserve">Figure </w:t>
      </w:r>
      <w:r w:rsidR="009B1F96">
        <w:rPr>
          <w:noProof/>
        </w:rPr>
        <w:t>4.5</w:t>
      </w:r>
      <w:r w:rsidR="009B1F96">
        <w:t>.</w:t>
      </w:r>
      <w:r w:rsidR="009B1F96">
        <w:rPr>
          <w:noProof/>
        </w:rPr>
        <w:t>B</w:t>
      </w:r>
      <w:r>
        <w:fldChar w:fldCharType="end"/>
      </w:r>
      <w:r>
        <w:t>, always transcribe it explicitly</w:t>
      </w:r>
    </w:p>
    <w:p w14:paraId="05B6F5F1" w14:textId="77777777" w:rsidR="00117379" w:rsidRDefault="00000000">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14:paraId="5705D71F" w14:textId="77777777" w:rsidR="00117379" w:rsidRDefault="00000000">
      <w:pPr>
        <w:pStyle w:val="Lista3"/>
      </w:pPr>
      <w:r>
        <w:t>note that this sound should be transcribed even when the vowel support is on its own (representing the independent vowel &lt;A&gt;)</w:t>
      </w:r>
    </w:p>
    <w:p w14:paraId="161A9F6C" w14:textId="77777777" w:rsidR="00117379" w:rsidRDefault="00000000">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14:paraId="1662BFF0" w14:textId="77777777" w:rsidR="00117379" w:rsidRDefault="00000000">
      <w:pPr>
        <w:pStyle w:val="Lista3"/>
      </w:pPr>
      <w:r>
        <w:t xml:space="preserve">except for Sanskrit names and loanwords occurring in an Old Khmer text, whose loose transliteration should transcribe the Sanskrit and not involve the glottal stop (e.g. </w:t>
      </w:r>
      <w:proofErr w:type="spellStart"/>
      <w:r>
        <w:t>Amoghapura</w:t>
      </w:r>
      <w:proofErr w:type="spellEnd"/>
      <w:r>
        <w:t xml:space="preserve"> rather than </w:t>
      </w:r>
      <w:proofErr w:type="spellStart"/>
      <w:r>
        <w:t>qAmoghapura</w:t>
      </w:r>
      <w:proofErr w:type="spellEnd"/>
      <w:r>
        <w:t xml:space="preserve"> or ’</w:t>
      </w:r>
      <w:proofErr w:type="spellStart"/>
      <w:r>
        <w:t>Amoghapura</w:t>
      </w:r>
      <w:proofErr w:type="spellEnd"/>
      <w:r>
        <w:t>)</w:t>
      </w:r>
    </w:p>
    <w:p w14:paraId="656A1B86" w14:textId="77777777" w:rsidR="00117379" w:rsidRDefault="00000000">
      <w:pPr>
        <w:pStyle w:val="Lista4"/>
      </w:pPr>
      <w:r>
        <w:t>even though Khmer speakers would have pronounced a glottal stop in these names and words</w:t>
      </w:r>
    </w:p>
    <w:p w14:paraId="32AECC81" w14:textId="77777777" w:rsidR="00117379" w:rsidRDefault="00117379"/>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rsidR="00117379" w14:paraId="4930456F" w14:textId="77777777" w:rsidTr="00117379">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14:paraId="76E84F1F" w14:textId="0474E342" w:rsidR="00117379" w:rsidRDefault="00000000">
            <w:pPr>
              <w:pStyle w:val="Kpalrs"/>
              <w:keepNext/>
            </w:pPr>
            <w:bookmarkStart w:id="313" w:name="_Ref201229654"/>
            <w:r>
              <w:lastRenderedPageBreak/>
              <w:t xml:space="preserve">Figure </w:t>
            </w:r>
            <w:r>
              <w:fldChar w:fldCharType="begin"/>
            </w:r>
            <w:r>
              <w:instrText xml:space="preserve"> STYLEREF 2 \s </w:instrText>
            </w:r>
            <w:r>
              <w:fldChar w:fldCharType="separate"/>
            </w:r>
            <w:r w:rsidR="009B1F96">
              <w:rPr>
                <w:noProof/>
              </w:rPr>
              <w:t>4.5</w:t>
            </w:r>
            <w:r>
              <w:rPr>
                <w:noProof/>
              </w:rPr>
              <w:fldChar w:fldCharType="end"/>
            </w:r>
            <w:r>
              <w:t>.</w:t>
            </w:r>
            <w:r>
              <w:fldChar w:fldCharType="begin"/>
            </w:r>
            <w:r>
              <w:instrText xml:space="preserve"> SEQ Figure \* ALPHABETIC \s 2 </w:instrText>
            </w:r>
            <w:r>
              <w:fldChar w:fldCharType="separate"/>
            </w:r>
            <w:r w:rsidR="009B1F96">
              <w:rPr>
                <w:noProof/>
              </w:rPr>
              <w:t>B</w:t>
            </w:r>
            <w:r>
              <w:rPr>
                <w:noProof/>
              </w:rPr>
              <w:fldChar w:fldCharType="end"/>
            </w:r>
            <w:bookmarkEnd w:id="313"/>
            <w:r>
              <w:t>. Independent vowels composed with a vowel support</w:t>
            </w:r>
          </w:p>
        </w:tc>
      </w:tr>
      <w:tr w:rsidR="00117379" w14:paraId="0D0EF78B" w14:textId="77777777" w:rsidTr="00117379">
        <w:tc>
          <w:tcPr>
            <w:tcW w:w="503" w:type="pct"/>
            <w:vMerge w:val="restart"/>
            <w:shd w:val="clear" w:color="auto" w:fill="F0F7D7"/>
            <w:vAlign w:val="bottom"/>
          </w:tcPr>
          <w:p w14:paraId="5BE47FD3" w14:textId="77777777" w:rsidR="00117379" w:rsidRDefault="00000000">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14:paraId="6808ACF3" w14:textId="77777777" w:rsidR="00117379" w:rsidRDefault="00000000">
            <w:pPr>
              <w:pStyle w:val="Tabletext"/>
              <w:keepNext/>
              <w:rPr>
                <w:rFonts w:ascii="Gentium" w:hAnsi="Gentium" w:cs="Gentium"/>
              </w:rPr>
            </w:pPr>
            <w:r>
              <w:rPr>
                <w:rFonts w:ascii="Gentium" w:hAnsi="Gentium" w:cs="Gentium"/>
              </w:rPr>
              <w:t>IPA</w:t>
            </w:r>
          </w:p>
          <w:p w14:paraId="2FDFC450" w14:textId="77777777" w:rsidR="00117379" w:rsidRDefault="00000000">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14:paraId="367B0954" w14:textId="77777777" w:rsidR="00117379" w:rsidRDefault="00000000">
            <w:pPr>
              <w:pStyle w:val="Tabletext"/>
              <w:keepNext/>
              <w:jc w:val="center"/>
              <w:rPr>
                <w:rFonts w:ascii="Gentium" w:hAnsi="Gentium" w:cs="Gentium"/>
              </w:rPr>
            </w:pPr>
            <w:r>
              <w:rPr>
                <w:rFonts w:ascii="Gentium" w:hAnsi="Gentium" w:cs="Gentium"/>
              </w:rPr>
              <w:t>simplex glyph</w:t>
            </w:r>
          </w:p>
        </w:tc>
        <w:tc>
          <w:tcPr>
            <w:tcW w:w="2570" w:type="pct"/>
            <w:gridSpan w:val="5"/>
            <w:tcBorders>
              <w:left w:val="single" w:sz="4" w:space="0" w:color="auto"/>
            </w:tcBorders>
            <w:shd w:val="clear" w:color="auto" w:fill="F0F7D7"/>
            <w:vAlign w:val="bottom"/>
          </w:tcPr>
          <w:p w14:paraId="2921B44F" w14:textId="77777777" w:rsidR="00117379" w:rsidRDefault="00000000">
            <w:pPr>
              <w:pStyle w:val="Tabletext"/>
              <w:keepNext/>
              <w:jc w:val="center"/>
              <w:rPr>
                <w:rFonts w:ascii="Gentium" w:hAnsi="Gentium" w:cs="Gentium"/>
              </w:rPr>
            </w:pPr>
            <w:r>
              <w:rPr>
                <w:rFonts w:ascii="Gentium" w:hAnsi="Gentium" w:cs="Gentium"/>
              </w:rPr>
              <w:t>complex glyph</w:t>
            </w:r>
          </w:p>
        </w:tc>
      </w:tr>
      <w:tr w:rsidR="00117379" w14:paraId="6365BB74" w14:textId="77777777" w:rsidTr="00117379">
        <w:tc>
          <w:tcPr>
            <w:tcW w:w="503" w:type="pct"/>
            <w:vMerge/>
            <w:shd w:val="clear" w:color="auto" w:fill="F0F7D7"/>
            <w:vAlign w:val="bottom"/>
          </w:tcPr>
          <w:p w14:paraId="123B55DB" w14:textId="77777777" w:rsidR="00117379" w:rsidRDefault="00117379">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09597B8B" w14:textId="77777777" w:rsidR="00117379" w:rsidRDefault="00117379">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14:paraId="48E533D3" w14:textId="77777777" w:rsidR="00117379" w:rsidRDefault="00000000">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14:paraId="1C020590" w14:textId="77777777" w:rsidR="00117379" w:rsidRDefault="00000000">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14:paraId="149C2BF9" w14:textId="77777777" w:rsidR="00117379" w:rsidRDefault="00000000">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14:paraId="464FADF2" w14:textId="77777777" w:rsidR="00117379" w:rsidRDefault="00000000">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14:paraId="79D1097B" w14:textId="77777777" w:rsidR="00117379" w:rsidRDefault="00000000">
            <w:pPr>
              <w:pStyle w:val="Tabletext"/>
              <w:keepNext/>
              <w:jc w:val="center"/>
              <w:rPr>
                <w:rFonts w:ascii="Gentium" w:hAnsi="Gentium" w:cs="Gentium"/>
              </w:rPr>
            </w:pPr>
            <w:r>
              <w:rPr>
                <w:rFonts w:ascii="Gentium" w:hAnsi="Gentium" w:cs="Gentium"/>
              </w:rPr>
              <w:t>transliteration</w:t>
            </w:r>
          </w:p>
        </w:tc>
      </w:tr>
      <w:tr w:rsidR="00117379" w14:paraId="6F517E66" w14:textId="77777777" w:rsidTr="00117379">
        <w:trPr>
          <w:trHeight w:val="167"/>
        </w:trPr>
        <w:tc>
          <w:tcPr>
            <w:tcW w:w="503" w:type="pct"/>
            <w:vMerge/>
            <w:shd w:val="clear" w:color="auto" w:fill="F0F7D7"/>
            <w:vAlign w:val="bottom"/>
          </w:tcPr>
          <w:p w14:paraId="50D53013" w14:textId="77777777" w:rsidR="00117379" w:rsidRDefault="00117379">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1DA22810" w14:textId="77777777" w:rsidR="00117379" w:rsidRDefault="00117379">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70E7BB83" w14:textId="77777777" w:rsidR="00117379" w:rsidRDefault="00117379">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14:paraId="0511784B" w14:textId="77777777" w:rsidR="00117379" w:rsidRDefault="00117379">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14:paraId="0A4097B6" w14:textId="77777777" w:rsidR="00117379" w:rsidRDefault="00117379">
            <w:pPr>
              <w:pStyle w:val="Tabletext"/>
              <w:keepNext/>
              <w:jc w:val="center"/>
              <w:rPr>
                <w:rFonts w:ascii="Gentium" w:hAnsi="Gentium" w:cs="Gentium"/>
              </w:rPr>
            </w:pPr>
          </w:p>
        </w:tc>
        <w:tc>
          <w:tcPr>
            <w:tcW w:w="644" w:type="pct"/>
            <w:vMerge/>
            <w:shd w:val="clear" w:color="auto" w:fill="F0F7D7"/>
            <w:vAlign w:val="bottom"/>
          </w:tcPr>
          <w:p w14:paraId="6B08D903" w14:textId="77777777" w:rsidR="00117379" w:rsidRDefault="00117379">
            <w:pPr>
              <w:pStyle w:val="Tabletext"/>
              <w:keepNext/>
              <w:rPr>
                <w:rFonts w:ascii="Gentium" w:hAnsi="Gentium" w:cs="Gentium"/>
              </w:rPr>
            </w:pPr>
          </w:p>
        </w:tc>
        <w:tc>
          <w:tcPr>
            <w:tcW w:w="421" w:type="pct"/>
            <w:vMerge w:val="restart"/>
            <w:shd w:val="clear" w:color="auto" w:fill="F0F7D7"/>
            <w:vAlign w:val="bottom"/>
          </w:tcPr>
          <w:p w14:paraId="4D7A3543" w14:textId="77777777" w:rsidR="00117379" w:rsidRDefault="00000000">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14:paraId="645A17D7" w14:textId="77777777" w:rsidR="00117379" w:rsidRDefault="00000000">
            <w:pPr>
              <w:pStyle w:val="Tabletext"/>
              <w:keepNext/>
              <w:jc w:val="center"/>
              <w:rPr>
                <w:rFonts w:ascii="Gentium" w:hAnsi="Gentium" w:cs="Gentium"/>
              </w:rPr>
            </w:pPr>
            <w:r>
              <w:rPr>
                <w:rFonts w:ascii="Gentium" w:hAnsi="Gentium" w:cs="Gentium"/>
              </w:rPr>
              <w:t>loose</w:t>
            </w:r>
          </w:p>
        </w:tc>
      </w:tr>
      <w:tr w:rsidR="00117379" w14:paraId="53349DE1" w14:textId="77777777" w:rsidTr="00117379">
        <w:tc>
          <w:tcPr>
            <w:tcW w:w="503" w:type="pct"/>
            <w:vMerge/>
            <w:shd w:val="clear" w:color="auto" w:fill="F0F7D7"/>
            <w:vAlign w:val="bottom"/>
          </w:tcPr>
          <w:p w14:paraId="246B1374" w14:textId="77777777" w:rsidR="00117379" w:rsidRDefault="00117379">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14:paraId="3AD6217B" w14:textId="77777777" w:rsidR="00117379" w:rsidRDefault="00117379">
            <w:pPr>
              <w:pStyle w:val="Tabletext"/>
              <w:keepNext/>
              <w:rPr>
                <w:rFonts w:ascii="Gentium" w:hAnsi="Gentium" w:cs="Gentium"/>
              </w:rPr>
            </w:pPr>
          </w:p>
        </w:tc>
        <w:tc>
          <w:tcPr>
            <w:tcW w:w="422" w:type="pct"/>
            <w:vMerge/>
            <w:tcBorders>
              <w:left w:val="single" w:sz="4" w:space="0" w:color="auto"/>
            </w:tcBorders>
            <w:shd w:val="clear" w:color="auto" w:fill="F0F7D7"/>
            <w:vAlign w:val="bottom"/>
          </w:tcPr>
          <w:p w14:paraId="43CF4B71" w14:textId="77777777" w:rsidR="00117379" w:rsidRDefault="00117379">
            <w:pPr>
              <w:pStyle w:val="Tabletext"/>
              <w:keepNext/>
              <w:jc w:val="center"/>
              <w:rPr>
                <w:rFonts w:ascii="Gentium" w:hAnsi="Gentium" w:cs="Gentium"/>
              </w:rPr>
            </w:pPr>
          </w:p>
        </w:tc>
        <w:tc>
          <w:tcPr>
            <w:tcW w:w="486" w:type="pct"/>
            <w:shd w:val="clear" w:color="auto" w:fill="F0F7D7"/>
            <w:vAlign w:val="bottom"/>
          </w:tcPr>
          <w:p w14:paraId="028E0D24" w14:textId="77777777" w:rsidR="00117379" w:rsidRDefault="00000000">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14:paraId="1E9ABE73" w14:textId="77777777" w:rsidR="00117379" w:rsidRDefault="00000000">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14:paraId="3189073D" w14:textId="77777777" w:rsidR="00117379" w:rsidRDefault="00117379">
            <w:pPr>
              <w:pStyle w:val="Tabletext"/>
              <w:keepNext/>
              <w:jc w:val="center"/>
              <w:rPr>
                <w:rFonts w:ascii="Gentium" w:hAnsi="Gentium" w:cs="Gentium"/>
              </w:rPr>
            </w:pPr>
          </w:p>
        </w:tc>
        <w:tc>
          <w:tcPr>
            <w:tcW w:w="644" w:type="pct"/>
            <w:vMerge/>
            <w:shd w:val="clear" w:color="auto" w:fill="F0F7D7"/>
            <w:vAlign w:val="bottom"/>
          </w:tcPr>
          <w:p w14:paraId="70E7883F" w14:textId="77777777" w:rsidR="00117379" w:rsidRDefault="00117379">
            <w:pPr>
              <w:pStyle w:val="Tabletext"/>
              <w:keepNext/>
              <w:rPr>
                <w:rFonts w:ascii="Gentium" w:hAnsi="Gentium" w:cs="Gentium"/>
              </w:rPr>
            </w:pPr>
          </w:p>
        </w:tc>
        <w:tc>
          <w:tcPr>
            <w:tcW w:w="421" w:type="pct"/>
            <w:vMerge/>
            <w:shd w:val="clear" w:color="auto" w:fill="F0F7D7"/>
            <w:vAlign w:val="bottom"/>
          </w:tcPr>
          <w:p w14:paraId="7D62D7F6" w14:textId="77777777" w:rsidR="00117379" w:rsidRDefault="00117379">
            <w:pPr>
              <w:pStyle w:val="Tabletext"/>
              <w:keepNext/>
              <w:jc w:val="center"/>
              <w:rPr>
                <w:rFonts w:ascii="Gentium" w:hAnsi="Gentium" w:cs="Gentium"/>
              </w:rPr>
            </w:pPr>
          </w:p>
        </w:tc>
        <w:tc>
          <w:tcPr>
            <w:tcW w:w="537" w:type="pct"/>
            <w:shd w:val="clear" w:color="auto" w:fill="F0F7D7"/>
            <w:vAlign w:val="bottom"/>
            <w:hideMark/>
          </w:tcPr>
          <w:p w14:paraId="5403FAF7" w14:textId="77777777" w:rsidR="00117379" w:rsidRDefault="00000000">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14:paraId="37BFC6A6" w14:textId="77777777" w:rsidR="00117379" w:rsidRDefault="00000000">
            <w:pPr>
              <w:pStyle w:val="Tabletext"/>
              <w:keepNext/>
              <w:jc w:val="center"/>
              <w:rPr>
                <w:rFonts w:ascii="Gentium" w:hAnsi="Gentium" w:cs="Gentium"/>
              </w:rPr>
            </w:pPr>
            <w:r>
              <w:rPr>
                <w:rFonts w:ascii="Gentium" w:hAnsi="Gentium" w:cs="Gentium"/>
              </w:rPr>
              <w:t>uppercase</w:t>
            </w:r>
          </w:p>
        </w:tc>
      </w:tr>
      <w:tr w:rsidR="00117379" w14:paraId="162DCF38" w14:textId="77777777" w:rsidTr="00117379">
        <w:tc>
          <w:tcPr>
            <w:tcW w:w="503" w:type="pct"/>
            <w:vAlign w:val="center"/>
          </w:tcPr>
          <w:p w14:paraId="249996D5" w14:textId="77777777" w:rsidR="00117379"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333C37E8" w14:textId="77777777" w:rsidR="00117379" w:rsidRDefault="00000000">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14:paraId="2839808C" w14:textId="77777777" w:rsidR="00117379" w:rsidRDefault="00000000">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14:paraId="4105365A" w14:textId="77777777" w:rsidR="00117379" w:rsidRDefault="00000000">
            <w:pPr>
              <w:pStyle w:val="Tabletext"/>
              <w:keepNext/>
              <w:jc w:val="center"/>
              <w:rPr>
                <w:rFonts w:ascii="Gentium" w:hAnsi="Gentium" w:cs="Gentium"/>
              </w:rPr>
            </w:pPr>
            <w:r>
              <w:rPr>
                <w:rFonts w:ascii="Gentium" w:hAnsi="Gentium" w:cs="Gentium"/>
              </w:rPr>
              <w:t>|A|</w:t>
            </w:r>
          </w:p>
        </w:tc>
        <w:tc>
          <w:tcPr>
            <w:tcW w:w="421" w:type="pct"/>
            <w:vMerge w:val="restart"/>
            <w:vAlign w:val="center"/>
          </w:tcPr>
          <w:p w14:paraId="0002FD15" w14:textId="77777777" w:rsidR="00117379" w:rsidRDefault="00000000">
            <w:pPr>
              <w:pStyle w:val="Tabletext"/>
              <w:keepNext/>
              <w:jc w:val="center"/>
              <w:rPr>
                <w:rFonts w:ascii="Gentium" w:hAnsi="Gentium" w:cs="Gentium"/>
                <w:noProof/>
              </w:rPr>
            </w:pPr>
            <w:r>
              <w:rPr>
                <w:rFonts w:ascii="Gentium" w:hAnsi="Gentium" w:cs="Gentium"/>
                <w:noProof/>
              </w:rPr>
              <w:t>A</w:t>
            </w:r>
          </w:p>
        </w:tc>
        <w:tc>
          <w:tcPr>
            <w:tcW w:w="537" w:type="pct"/>
            <w:vAlign w:val="center"/>
            <w:hideMark/>
          </w:tcPr>
          <w:p w14:paraId="0DB3AEB4" w14:textId="77777777" w:rsidR="00117379" w:rsidRDefault="00000000">
            <w:pPr>
              <w:pStyle w:val="Tabletext"/>
              <w:keepNext/>
              <w:jc w:val="center"/>
              <w:rPr>
                <w:rFonts w:ascii="Gentium" w:hAnsi="Gentium" w:cs="Gentium"/>
                <w:noProof/>
              </w:rPr>
            </w:pPr>
            <w:r>
              <w:rPr>
                <w:rFonts w:ascii="Gentium" w:hAnsi="Gentium" w:cs="Gentium"/>
                <w:noProof/>
              </w:rPr>
              <w:t>qa / ’a</w:t>
            </w:r>
          </w:p>
        </w:tc>
        <w:tc>
          <w:tcPr>
            <w:tcW w:w="552" w:type="pct"/>
            <w:vAlign w:val="center"/>
          </w:tcPr>
          <w:p w14:paraId="4141D8FA" w14:textId="77777777" w:rsidR="00117379" w:rsidRDefault="00000000">
            <w:pPr>
              <w:pStyle w:val="Tabletext"/>
              <w:keepNext/>
              <w:jc w:val="center"/>
              <w:rPr>
                <w:rFonts w:ascii="Gentium" w:hAnsi="Gentium" w:cs="Gentium"/>
                <w:noProof/>
              </w:rPr>
            </w:pPr>
            <w:r>
              <w:rPr>
                <w:rFonts w:ascii="Gentium" w:hAnsi="Gentium" w:cs="Gentium"/>
                <w:noProof/>
              </w:rPr>
              <w:t>qA / ’A</w:t>
            </w:r>
          </w:p>
        </w:tc>
      </w:tr>
      <w:tr w:rsidR="00117379" w14:paraId="32734930" w14:textId="77777777" w:rsidTr="00117379">
        <w:tc>
          <w:tcPr>
            <w:tcW w:w="503" w:type="pct"/>
            <w:vAlign w:val="center"/>
          </w:tcPr>
          <w:p w14:paraId="767351C9" w14:textId="77777777" w:rsidR="0011737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41157FEF" w14:textId="77777777" w:rsidR="00117379" w:rsidRDefault="00000000">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14:paraId="70D9CDA9" w14:textId="77777777" w:rsidR="00117379" w:rsidRDefault="00000000">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14:paraId="6EB3C46D" w14:textId="77777777" w:rsidR="00117379" w:rsidRDefault="00117379">
            <w:pPr>
              <w:pStyle w:val="Tabletext"/>
              <w:keepNext/>
              <w:jc w:val="center"/>
              <w:rPr>
                <w:rFonts w:ascii="Gentium" w:hAnsi="Gentium" w:cs="Gentium"/>
              </w:rPr>
            </w:pPr>
          </w:p>
        </w:tc>
        <w:tc>
          <w:tcPr>
            <w:tcW w:w="421" w:type="pct"/>
            <w:vMerge/>
            <w:vAlign w:val="center"/>
          </w:tcPr>
          <w:p w14:paraId="01838981" w14:textId="77777777" w:rsidR="00117379" w:rsidRDefault="00117379">
            <w:pPr>
              <w:pStyle w:val="Tabletext"/>
              <w:keepNext/>
              <w:jc w:val="center"/>
              <w:rPr>
                <w:rFonts w:ascii="Gentium" w:hAnsi="Gentium" w:cs="Gentium"/>
                <w:noProof/>
              </w:rPr>
            </w:pPr>
          </w:p>
        </w:tc>
        <w:tc>
          <w:tcPr>
            <w:tcW w:w="537" w:type="pct"/>
            <w:vAlign w:val="center"/>
          </w:tcPr>
          <w:p w14:paraId="2E3ECFBD" w14:textId="77777777" w:rsidR="00117379" w:rsidRDefault="00000000">
            <w:pPr>
              <w:pStyle w:val="Tabletext"/>
              <w:keepNext/>
              <w:jc w:val="center"/>
              <w:rPr>
                <w:rFonts w:ascii="Gentium" w:hAnsi="Gentium" w:cs="Gentium"/>
                <w:noProof/>
              </w:rPr>
            </w:pPr>
            <w:r>
              <w:rPr>
                <w:rFonts w:ascii="Gentium" w:hAnsi="Gentium" w:cs="Gentium"/>
                <w:noProof/>
              </w:rPr>
              <w:t>a</w:t>
            </w:r>
          </w:p>
        </w:tc>
        <w:tc>
          <w:tcPr>
            <w:tcW w:w="552" w:type="pct"/>
            <w:vAlign w:val="center"/>
          </w:tcPr>
          <w:p w14:paraId="3AB45024" w14:textId="77777777" w:rsidR="00117379" w:rsidRDefault="00000000">
            <w:pPr>
              <w:pStyle w:val="Tabletext"/>
              <w:keepNext/>
              <w:jc w:val="center"/>
              <w:rPr>
                <w:rFonts w:ascii="Gentium" w:hAnsi="Gentium" w:cs="Gentium"/>
                <w:noProof/>
              </w:rPr>
            </w:pPr>
            <w:r>
              <w:rPr>
                <w:rFonts w:ascii="Gentium" w:hAnsi="Gentium" w:cs="Gentium"/>
                <w:noProof/>
              </w:rPr>
              <w:t>A</w:t>
            </w:r>
          </w:p>
        </w:tc>
      </w:tr>
      <w:tr w:rsidR="00117379" w14:paraId="33F35C13" w14:textId="77777777" w:rsidTr="00117379">
        <w:tc>
          <w:tcPr>
            <w:tcW w:w="503" w:type="pct"/>
            <w:vAlign w:val="center"/>
          </w:tcPr>
          <w:p w14:paraId="0BCB78FA" w14:textId="77777777" w:rsidR="00117379"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17ECCDB0" w14:textId="77777777" w:rsidR="00117379" w:rsidRDefault="00000000">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14:paraId="729B9B9F" w14:textId="77777777" w:rsidR="00117379" w:rsidRDefault="00000000">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14:paraId="56AE15ED" w14:textId="77777777" w:rsidR="00117379" w:rsidRDefault="00000000">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14:paraId="6F8C05FA" w14:textId="77777777" w:rsidR="00117379" w:rsidRDefault="00117379">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69CE42B3" w14:textId="77777777" w:rsidR="00117379"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28E1C909" w14:textId="77777777" w:rsidR="00117379" w:rsidRDefault="00000000">
            <w:pPr>
              <w:pStyle w:val="Tabletext"/>
              <w:keepNext/>
              <w:jc w:val="center"/>
              <w:rPr>
                <w:rFonts w:ascii="Gentium" w:hAnsi="Gentium" w:cs="Gentium"/>
              </w:rPr>
            </w:pPr>
            <w:r>
              <w:rPr>
                <w:rFonts w:ascii="Gentium" w:hAnsi="Gentium" w:cs="Gentium"/>
              </w:rPr>
              <w:t>|A| + |</w:t>
            </w:r>
            <w:proofErr w:type="spellStart"/>
            <w:r>
              <w:rPr>
                <w:rFonts w:ascii="Gentium" w:hAnsi="Gentium" w:cs="Gentium"/>
              </w:rPr>
              <w:t>i</w:t>
            </w:r>
            <w:proofErr w:type="spellEnd"/>
            <w:r>
              <w:rPr>
                <w:rFonts w:ascii="Gentium" w:hAnsi="Gentium" w:cs="Gentium"/>
              </w:rPr>
              <w:t>|</w:t>
            </w:r>
          </w:p>
        </w:tc>
        <w:tc>
          <w:tcPr>
            <w:tcW w:w="421" w:type="pct"/>
            <w:vMerge w:val="restart"/>
            <w:vAlign w:val="center"/>
          </w:tcPr>
          <w:p w14:paraId="78EA2958" w14:textId="77777777" w:rsidR="00117379" w:rsidRDefault="00000000">
            <w:pPr>
              <w:pStyle w:val="Tabletext"/>
              <w:keepNext/>
              <w:jc w:val="center"/>
              <w:rPr>
                <w:rFonts w:ascii="Gentium" w:hAnsi="Gentium" w:cs="Gentium"/>
                <w:noProof/>
              </w:rPr>
            </w:pPr>
            <w:r>
              <w:rPr>
                <w:rFonts w:ascii="Gentium" w:hAnsi="Gentium" w:cs="Gentium"/>
                <w:noProof/>
              </w:rPr>
              <w:t>qi</w:t>
            </w:r>
          </w:p>
        </w:tc>
        <w:tc>
          <w:tcPr>
            <w:tcW w:w="537" w:type="pct"/>
            <w:vAlign w:val="center"/>
            <w:hideMark/>
          </w:tcPr>
          <w:p w14:paraId="4A411552" w14:textId="77777777" w:rsidR="00117379" w:rsidRDefault="00000000">
            <w:pPr>
              <w:pStyle w:val="Tabletext"/>
              <w:keepNext/>
              <w:jc w:val="center"/>
              <w:rPr>
                <w:rFonts w:ascii="Gentium" w:hAnsi="Gentium" w:cs="Gentium"/>
                <w:noProof/>
              </w:rPr>
            </w:pPr>
            <w:r>
              <w:rPr>
                <w:rFonts w:ascii="Gentium" w:hAnsi="Gentium" w:cs="Gentium"/>
                <w:noProof/>
              </w:rPr>
              <w:t>qi / ’i</w:t>
            </w:r>
          </w:p>
        </w:tc>
        <w:tc>
          <w:tcPr>
            <w:tcW w:w="552" w:type="pct"/>
            <w:vAlign w:val="center"/>
          </w:tcPr>
          <w:p w14:paraId="3DDBCA79" w14:textId="77777777" w:rsidR="00117379" w:rsidRDefault="00000000">
            <w:pPr>
              <w:pStyle w:val="Tabletext"/>
              <w:keepNext/>
              <w:jc w:val="center"/>
              <w:rPr>
                <w:rFonts w:ascii="Gentium" w:hAnsi="Gentium" w:cs="Gentium"/>
                <w:noProof/>
              </w:rPr>
            </w:pPr>
            <w:r>
              <w:rPr>
                <w:rFonts w:ascii="Gentium" w:hAnsi="Gentium" w:cs="Gentium"/>
                <w:noProof/>
              </w:rPr>
              <w:t>qI / ’I</w:t>
            </w:r>
          </w:p>
        </w:tc>
      </w:tr>
      <w:tr w:rsidR="00117379" w14:paraId="03B0B78B" w14:textId="77777777" w:rsidTr="00117379">
        <w:tc>
          <w:tcPr>
            <w:tcW w:w="503" w:type="pct"/>
            <w:vAlign w:val="center"/>
          </w:tcPr>
          <w:p w14:paraId="1A200FC2" w14:textId="77777777" w:rsidR="0011737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B094A8F" w14:textId="77777777" w:rsidR="00117379" w:rsidRDefault="00000000">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14:paraId="0E7E3BED" w14:textId="77777777" w:rsidR="00117379" w:rsidRDefault="00000000">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14:paraId="1BCD9CC3" w14:textId="77777777" w:rsidR="00117379" w:rsidRDefault="00117379">
            <w:pPr>
              <w:pStyle w:val="Tabletext"/>
              <w:keepNext/>
              <w:jc w:val="center"/>
              <w:rPr>
                <w:rFonts w:ascii="Gentium" w:hAnsi="Gentium" w:cs="Gentium"/>
                <w:noProof/>
              </w:rPr>
            </w:pPr>
          </w:p>
        </w:tc>
        <w:tc>
          <w:tcPr>
            <w:tcW w:w="338" w:type="pct"/>
            <w:tcBorders>
              <w:right w:val="single" w:sz="4" w:space="0" w:color="auto"/>
            </w:tcBorders>
          </w:tcPr>
          <w:p w14:paraId="3A039804" w14:textId="77777777" w:rsidR="00117379" w:rsidRDefault="0011737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6EBAD9E" w14:textId="77777777" w:rsidR="00117379"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0A7049EA" w14:textId="77777777" w:rsidR="00117379" w:rsidRDefault="00117379">
            <w:pPr>
              <w:pStyle w:val="Tabletext"/>
              <w:keepNext/>
              <w:jc w:val="center"/>
              <w:rPr>
                <w:rFonts w:ascii="Gentium" w:hAnsi="Gentium" w:cs="Gentium"/>
              </w:rPr>
            </w:pPr>
          </w:p>
        </w:tc>
        <w:tc>
          <w:tcPr>
            <w:tcW w:w="421" w:type="pct"/>
            <w:vMerge/>
            <w:vAlign w:val="center"/>
          </w:tcPr>
          <w:p w14:paraId="10D03C60" w14:textId="77777777" w:rsidR="00117379" w:rsidRDefault="00117379">
            <w:pPr>
              <w:pStyle w:val="Tabletext"/>
              <w:keepNext/>
              <w:jc w:val="center"/>
              <w:rPr>
                <w:rFonts w:ascii="Gentium" w:hAnsi="Gentium" w:cs="Gentium"/>
                <w:noProof/>
              </w:rPr>
            </w:pPr>
          </w:p>
        </w:tc>
        <w:tc>
          <w:tcPr>
            <w:tcW w:w="537" w:type="pct"/>
            <w:vAlign w:val="center"/>
          </w:tcPr>
          <w:p w14:paraId="1FA8E25A" w14:textId="77777777" w:rsidR="00117379" w:rsidRDefault="00000000">
            <w:pPr>
              <w:pStyle w:val="Tabletext"/>
              <w:keepNext/>
              <w:jc w:val="center"/>
              <w:rPr>
                <w:rFonts w:ascii="Gentium" w:hAnsi="Gentium" w:cs="Gentium"/>
                <w:noProof/>
              </w:rPr>
            </w:pPr>
            <w:r>
              <w:rPr>
                <w:rFonts w:ascii="Gentium" w:hAnsi="Gentium" w:cs="Gentium"/>
                <w:noProof/>
              </w:rPr>
              <w:t>i</w:t>
            </w:r>
          </w:p>
        </w:tc>
        <w:tc>
          <w:tcPr>
            <w:tcW w:w="552" w:type="pct"/>
            <w:vAlign w:val="center"/>
          </w:tcPr>
          <w:p w14:paraId="2D00685E" w14:textId="77777777" w:rsidR="00117379" w:rsidRDefault="00000000">
            <w:pPr>
              <w:pStyle w:val="Tabletext"/>
              <w:keepNext/>
              <w:jc w:val="center"/>
              <w:rPr>
                <w:rFonts w:ascii="Gentium" w:hAnsi="Gentium" w:cs="Gentium"/>
                <w:noProof/>
              </w:rPr>
            </w:pPr>
            <w:r>
              <w:rPr>
                <w:rFonts w:ascii="Gentium" w:hAnsi="Gentium" w:cs="Gentium"/>
                <w:noProof/>
              </w:rPr>
              <w:t>I</w:t>
            </w:r>
          </w:p>
        </w:tc>
      </w:tr>
      <w:tr w:rsidR="00117379" w14:paraId="1DC50450" w14:textId="77777777" w:rsidTr="00117379">
        <w:tc>
          <w:tcPr>
            <w:tcW w:w="503" w:type="pct"/>
            <w:vAlign w:val="center"/>
          </w:tcPr>
          <w:p w14:paraId="2D7DF75C" w14:textId="77777777" w:rsidR="00117379"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5487502C" w14:textId="77777777" w:rsidR="00117379" w:rsidRDefault="00000000">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14:paraId="661B9A53" w14:textId="77777777" w:rsidR="00117379" w:rsidRDefault="00000000">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14:paraId="4BFC4309" w14:textId="77777777" w:rsidR="00117379" w:rsidRDefault="00000000">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14:paraId="27A484CA" w14:textId="77777777" w:rsidR="00117379" w:rsidRDefault="00117379">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14:paraId="6D870F06" w14:textId="77777777" w:rsidR="00117379" w:rsidRDefault="00000000">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14:paraId="71584A9E" w14:textId="77777777" w:rsidR="00117379" w:rsidRDefault="00000000">
            <w:pPr>
              <w:pStyle w:val="Tabletext"/>
              <w:keepNext/>
              <w:jc w:val="center"/>
              <w:rPr>
                <w:rFonts w:ascii="Gentium" w:hAnsi="Gentium" w:cs="Gentium"/>
              </w:rPr>
            </w:pPr>
            <w:r>
              <w:rPr>
                <w:rFonts w:ascii="Gentium" w:hAnsi="Gentium" w:cs="Gentium"/>
              </w:rPr>
              <w:t>|A| + |ī|</w:t>
            </w:r>
          </w:p>
        </w:tc>
        <w:tc>
          <w:tcPr>
            <w:tcW w:w="421" w:type="pct"/>
            <w:vAlign w:val="center"/>
          </w:tcPr>
          <w:p w14:paraId="63338FE6" w14:textId="77777777" w:rsidR="00117379" w:rsidRDefault="00000000">
            <w:pPr>
              <w:pStyle w:val="Tabletext"/>
              <w:keepNext/>
              <w:jc w:val="center"/>
              <w:rPr>
                <w:rFonts w:ascii="Gentium" w:hAnsi="Gentium" w:cs="Gentium"/>
                <w:noProof/>
              </w:rPr>
            </w:pPr>
            <w:r>
              <w:rPr>
                <w:rFonts w:ascii="Gentium" w:hAnsi="Gentium" w:cs="Gentium"/>
                <w:noProof/>
              </w:rPr>
              <w:t>qī</w:t>
            </w:r>
          </w:p>
        </w:tc>
        <w:tc>
          <w:tcPr>
            <w:tcW w:w="537" w:type="pct"/>
            <w:vAlign w:val="center"/>
          </w:tcPr>
          <w:p w14:paraId="4C24582D" w14:textId="77777777" w:rsidR="00117379" w:rsidRDefault="00000000">
            <w:pPr>
              <w:pStyle w:val="Tabletext"/>
              <w:keepNext/>
              <w:jc w:val="center"/>
              <w:rPr>
                <w:rFonts w:ascii="Gentium" w:hAnsi="Gentium" w:cs="Gentium"/>
                <w:noProof/>
              </w:rPr>
            </w:pPr>
            <w:r>
              <w:rPr>
                <w:rFonts w:ascii="Gentium" w:hAnsi="Gentium" w:cs="Gentium"/>
                <w:noProof/>
              </w:rPr>
              <w:t>qī / ’ī</w:t>
            </w:r>
          </w:p>
        </w:tc>
        <w:tc>
          <w:tcPr>
            <w:tcW w:w="552" w:type="pct"/>
            <w:vAlign w:val="center"/>
          </w:tcPr>
          <w:p w14:paraId="29578639" w14:textId="77777777" w:rsidR="00117379" w:rsidRDefault="00000000">
            <w:pPr>
              <w:pStyle w:val="Tabletext"/>
              <w:keepNext/>
              <w:jc w:val="center"/>
              <w:rPr>
                <w:rFonts w:ascii="Gentium" w:hAnsi="Gentium" w:cs="Gentium"/>
                <w:noProof/>
              </w:rPr>
            </w:pPr>
            <w:r>
              <w:rPr>
                <w:rFonts w:ascii="Gentium" w:hAnsi="Gentium" w:cs="Gentium"/>
                <w:noProof/>
              </w:rPr>
              <w:t>qĪ / ’Ī</w:t>
            </w:r>
          </w:p>
        </w:tc>
      </w:tr>
      <w:tr w:rsidR="00117379" w14:paraId="7333A526" w14:textId="77777777" w:rsidTr="00117379">
        <w:tc>
          <w:tcPr>
            <w:tcW w:w="503" w:type="pct"/>
            <w:vAlign w:val="center"/>
          </w:tcPr>
          <w:p w14:paraId="2A432F1B" w14:textId="77777777" w:rsidR="00117379"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6E72E191" w14:textId="77777777" w:rsidR="00117379" w:rsidRDefault="00000000">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14:paraId="484471CF" w14:textId="77777777" w:rsidR="00117379" w:rsidRDefault="00000000">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14:paraId="04CEEF0A" w14:textId="77777777" w:rsidR="00117379" w:rsidRDefault="00000000">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14:paraId="11B50823" w14:textId="77777777" w:rsidR="00117379" w:rsidRDefault="00117379">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6905CE5A" w14:textId="77777777" w:rsidR="00117379"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1ECA2FE9" w14:textId="77777777" w:rsidR="00117379" w:rsidRDefault="00000000">
            <w:pPr>
              <w:pStyle w:val="Tabletext"/>
              <w:keepNext/>
              <w:jc w:val="center"/>
              <w:rPr>
                <w:rFonts w:ascii="Gentium" w:hAnsi="Gentium" w:cs="Gentium"/>
              </w:rPr>
            </w:pPr>
            <w:r>
              <w:rPr>
                <w:rFonts w:ascii="Gentium" w:hAnsi="Gentium" w:cs="Gentium"/>
              </w:rPr>
              <w:t>|A| + |u|</w:t>
            </w:r>
          </w:p>
        </w:tc>
        <w:tc>
          <w:tcPr>
            <w:tcW w:w="421" w:type="pct"/>
            <w:vMerge w:val="restart"/>
            <w:vAlign w:val="center"/>
          </w:tcPr>
          <w:p w14:paraId="4D9CAF9F" w14:textId="77777777" w:rsidR="00117379" w:rsidRDefault="00000000">
            <w:pPr>
              <w:pStyle w:val="Tabletext"/>
              <w:keepNext/>
              <w:jc w:val="center"/>
              <w:rPr>
                <w:rFonts w:ascii="Gentium" w:hAnsi="Gentium" w:cs="Gentium"/>
                <w:noProof/>
              </w:rPr>
            </w:pPr>
            <w:r>
              <w:rPr>
                <w:rFonts w:ascii="Gentium" w:hAnsi="Gentium" w:cs="Gentium"/>
                <w:noProof/>
              </w:rPr>
              <w:t>qu</w:t>
            </w:r>
          </w:p>
        </w:tc>
        <w:tc>
          <w:tcPr>
            <w:tcW w:w="537" w:type="pct"/>
            <w:vAlign w:val="center"/>
            <w:hideMark/>
          </w:tcPr>
          <w:p w14:paraId="0F0A4686" w14:textId="77777777" w:rsidR="00117379" w:rsidRDefault="00000000">
            <w:pPr>
              <w:pStyle w:val="Tabletext"/>
              <w:keepNext/>
              <w:jc w:val="center"/>
              <w:rPr>
                <w:rFonts w:ascii="Gentium" w:hAnsi="Gentium" w:cs="Gentium"/>
                <w:noProof/>
              </w:rPr>
            </w:pPr>
            <w:r>
              <w:rPr>
                <w:rFonts w:ascii="Gentium" w:hAnsi="Gentium" w:cs="Gentium"/>
                <w:noProof/>
              </w:rPr>
              <w:t>qu / ’u</w:t>
            </w:r>
          </w:p>
        </w:tc>
        <w:tc>
          <w:tcPr>
            <w:tcW w:w="552" w:type="pct"/>
            <w:vAlign w:val="center"/>
          </w:tcPr>
          <w:p w14:paraId="18403B67" w14:textId="77777777" w:rsidR="00117379" w:rsidRDefault="00000000">
            <w:pPr>
              <w:pStyle w:val="Tabletext"/>
              <w:keepNext/>
              <w:jc w:val="center"/>
              <w:rPr>
                <w:rFonts w:ascii="Gentium" w:hAnsi="Gentium" w:cs="Gentium"/>
                <w:noProof/>
              </w:rPr>
            </w:pPr>
            <w:r>
              <w:rPr>
                <w:rFonts w:ascii="Gentium" w:hAnsi="Gentium" w:cs="Gentium"/>
                <w:noProof/>
              </w:rPr>
              <w:t>qU / ’U</w:t>
            </w:r>
          </w:p>
        </w:tc>
      </w:tr>
      <w:tr w:rsidR="00117379" w14:paraId="3C6FB15A" w14:textId="77777777" w:rsidTr="00117379">
        <w:tc>
          <w:tcPr>
            <w:tcW w:w="503" w:type="pct"/>
            <w:vAlign w:val="center"/>
          </w:tcPr>
          <w:p w14:paraId="1F538EA1" w14:textId="77777777" w:rsidR="0011737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639378A6" w14:textId="77777777" w:rsidR="00117379" w:rsidRDefault="00000000">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14:paraId="2B88610E" w14:textId="77777777" w:rsidR="00117379" w:rsidRDefault="00000000">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14:paraId="2A002D61" w14:textId="77777777" w:rsidR="00117379" w:rsidRDefault="00117379">
            <w:pPr>
              <w:pStyle w:val="Tabletext"/>
              <w:keepNext/>
              <w:jc w:val="center"/>
              <w:rPr>
                <w:rFonts w:ascii="Gentium" w:hAnsi="Gentium" w:cs="Gentium"/>
                <w:noProof/>
              </w:rPr>
            </w:pPr>
          </w:p>
        </w:tc>
        <w:tc>
          <w:tcPr>
            <w:tcW w:w="338" w:type="pct"/>
            <w:tcBorders>
              <w:right w:val="single" w:sz="4" w:space="0" w:color="auto"/>
            </w:tcBorders>
          </w:tcPr>
          <w:p w14:paraId="63D9AD2A" w14:textId="77777777" w:rsidR="00117379" w:rsidRDefault="0011737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0D516AD" w14:textId="77777777" w:rsidR="00117379"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79D3AC55" w14:textId="77777777" w:rsidR="00117379" w:rsidRDefault="00117379">
            <w:pPr>
              <w:pStyle w:val="Tabletext"/>
              <w:keepNext/>
              <w:jc w:val="center"/>
              <w:rPr>
                <w:rFonts w:ascii="Gentium" w:hAnsi="Gentium" w:cs="Gentium"/>
              </w:rPr>
            </w:pPr>
          </w:p>
        </w:tc>
        <w:tc>
          <w:tcPr>
            <w:tcW w:w="421" w:type="pct"/>
            <w:vMerge/>
            <w:vAlign w:val="center"/>
          </w:tcPr>
          <w:p w14:paraId="48872FA4" w14:textId="77777777" w:rsidR="00117379" w:rsidRDefault="00117379">
            <w:pPr>
              <w:pStyle w:val="Tabletext"/>
              <w:keepNext/>
              <w:jc w:val="center"/>
              <w:rPr>
                <w:rFonts w:ascii="Gentium" w:hAnsi="Gentium" w:cs="Gentium"/>
                <w:noProof/>
              </w:rPr>
            </w:pPr>
          </w:p>
        </w:tc>
        <w:tc>
          <w:tcPr>
            <w:tcW w:w="537" w:type="pct"/>
            <w:vAlign w:val="center"/>
          </w:tcPr>
          <w:p w14:paraId="053B7CAD" w14:textId="77777777" w:rsidR="00117379" w:rsidRDefault="00000000">
            <w:pPr>
              <w:pStyle w:val="Tabletext"/>
              <w:keepNext/>
              <w:jc w:val="center"/>
              <w:rPr>
                <w:rFonts w:ascii="Gentium" w:hAnsi="Gentium" w:cs="Gentium"/>
                <w:noProof/>
              </w:rPr>
            </w:pPr>
            <w:r>
              <w:rPr>
                <w:rFonts w:ascii="Gentium" w:hAnsi="Gentium" w:cs="Gentium"/>
                <w:noProof/>
              </w:rPr>
              <w:t>u</w:t>
            </w:r>
          </w:p>
        </w:tc>
        <w:tc>
          <w:tcPr>
            <w:tcW w:w="552" w:type="pct"/>
            <w:vAlign w:val="center"/>
          </w:tcPr>
          <w:p w14:paraId="562AA102" w14:textId="77777777" w:rsidR="00117379" w:rsidRDefault="00000000">
            <w:pPr>
              <w:pStyle w:val="Tabletext"/>
              <w:keepNext/>
              <w:jc w:val="center"/>
              <w:rPr>
                <w:rFonts w:ascii="Gentium" w:hAnsi="Gentium" w:cs="Gentium"/>
                <w:noProof/>
              </w:rPr>
            </w:pPr>
            <w:r>
              <w:rPr>
                <w:rFonts w:ascii="Gentium" w:hAnsi="Gentium" w:cs="Gentium"/>
                <w:noProof/>
              </w:rPr>
              <w:t>U</w:t>
            </w:r>
          </w:p>
        </w:tc>
      </w:tr>
      <w:tr w:rsidR="00117379" w14:paraId="5B67227F" w14:textId="77777777" w:rsidTr="00117379">
        <w:tc>
          <w:tcPr>
            <w:tcW w:w="503" w:type="pct"/>
            <w:vAlign w:val="center"/>
          </w:tcPr>
          <w:p w14:paraId="23F3AB8E" w14:textId="77777777" w:rsidR="00117379"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5609229A" w14:textId="77777777" w:rsidR="00117379" w:rsidRDefault="00000000">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14:paraId="37815ABE" w14:textId="77777777" w:rsidR="00117379" w:rsidRDefault="00000000">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14:paraId="7882FAF8" w14:textId="77777777" w:rsidR="00117379" w:rsidRDefault="00000000">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14:paraId="53E2F507" w14:textId="77777777" w:rsidR="00117379" w:rsidRDefault="0011737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4DEEDFA" w14:textId="77777777" w:rsidR="00117379"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375C60E5" w14:textId="77777777" w:rsidR="00117379" w:rsidRDefault="00000000">
            <w:pPr>
              <w:pStyle w:val="Tabletext"/>
              <w:keepNext/>
              <w:jc w:val="center"/>
              <w:rPr>
                <w:rFonts w:ascii="Gentium" w:hAnsi="Gentium" w:cs="Gentium"/>
              </w:rPr>
            </w:pPr>
            <w:r>
              <w:rPr>
                <w:rFonts w:ascii="Gentium" w:hAnsi="Gentium" w:cs="Gentium"/>
              </w:rPr>
              <w:t>|A| + |ū|</w:t>
            </w:r>
          </w:p>
        </w:tc>
        <w:tc>
          <w:tcPr>
            <w:tcW w:w="421" w:type="pct"/>
            <w:vAlign w:val="center"/>
          </w:tcPr>
          <w:p w14:paraId="6DFDF932" w14:textId="77777777" w:rsidR="00117379" w:rsidRDefault="00000000">
            <w:pPr>
              <w:pStyle w:val="Tabletext"/>
              <w:keepNext/>
              <w:jc w:val="center"/>
              <w:rPr>
                <w:rFonts w:ascii="Gentium" w:hAnsi="Gentium" w:cs="Gentium"/>
                <w:noProof/>
              </w:rPr>
            </w:pPr>
            <w:r>
              <w:rPr>
                <w:rFonts w:ascii="Gentium" w:hAnsi="Gentium" w:cs="Gentium"/>
                <w:noProof/>
              </w:rPr>
              <w:t>qū</w:t>
            </w:r>
          </w:p>
        </w:tc>
        <w:tc>
          <w:tcPr>
            <w:tcW w:w="537" w:type="pct"/>
            <w:vAlign w:val="center"/>
          </w:tcPr>
          <w:p w14:paraId="434DE25C" w14:textId="77777777" w:rsidR="00117379" w:rsidRDefault="00000000">
            <w:pPr>
              <w:pStyle w:val="Tabletext"/>
              <w:keepNext/>
              <w:jc w:val="center"/>
              <w:rPr>
                <w:rFonts w:ascii="Gentium" w:hAnsi="Gentium" w:cs="Gentium"/>
                <w:noProof/>
              </w:rPr>
            </w:pPr>
            <w:r>
              <w:rPr>
                <w:rFonts w:ascii="Gentium" w:hAnsi="Gentium" w:cs="Gentium"/>
                <w:noProof/>
              </w:rPr>
              <w:t>qū / ’ū</w:t>
            </w:r>
          </w:p>
        </w:tc>
        <w:tc>
          <w:tcPr>
            <w:tcW w:w="552" w:type="pct"/>
            <w:vAlign w:val="center"/>
          </w:tcPr>
          <w:p w14:paraId="1DF1AC2E" w14:textId="77777777" w:rsidR="00117379" w:rsidRDefault="00000000">
            <w:pPr>
              <w:pStyle w:val="Tabletext"/>
              <w:keepNext/>
              <w:jc w:val="center"/>
              <w:rPr>
                <w:rFonts w:ascii="Gentium" w:hAnsi="Gentium" w:cs="Gentium"/>
                <w:noProof/>
              </w:rPr>
            </w:pPr>
            <w:r>
              <w:rPr>
                <w:rFonts w:ascii="Gentium" w:hAnsi="Gentium" w:cs="Gentium"/>
                <w:noProof/>
              </w:rPr>
              <w:t>qŪ / ’Ū</w:t>
            </w:r>
          </w:p>
        </w:tc>
      </w:tr>
      <w:tr w:rsidR="00117379" w14:paraId="6D7A637E" w14:textId="77777777" w:rsidTr="00117379">
        <w:tc>
          <w:tcPr>
            <w:tcW w:w="503" w:type="pct"/>
            <w:vAlign w:val="center"/>
          </w:tcPr>
          <w:p w14:paraId="1EA34E69" w14:textId="77777777" w:rsidR="00117379"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7A03D7AD" w14:textId="77777777" w:rsidR="00117379" w:rsidRDefault="00000000">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14:paraId="0075F745" w14:textId="77777777" w:rsidR="00117379" w:rsidRDefault="00000000">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14:paraId="489BC970" w14:textId="77777777" w:rsidR="00117379" w:rsidRDefault="00000000">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14:paraId="1B8BB072" w14:textId="77777777" w:rsidR="00117379" w:rsidRDefault="00117379">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58FCD3CA" w14:textId="77777777" w:rsidR="00117379"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655C612" w14:textId="77777777" w:rsidR="00117379" w:rsidRDefault="00000000">
            <w:pPr>
              <w:pStyle w:val="Tabletext"/>
              <w:keepNext/>
              <w:jc w:val="center"/>
              <w:rPr>
                <w:rFonts w:ascii="Gentium" w:hAnsi="Gentium" w:cs="Gentium"/>
              </w:rPr>
            </w:pPr>
            <w:r>
              <w:rPr>
                <w:rFonts w:ascii="Gentium" w:hAnsi="Gentium" w:cs="Gentium"/>
              </w:rPr>
              <w:t>|A| + |e|</w:t>
            </w:r>
          </w:p>
        </w:tc>
        <w:tc>
          <w:tcPr>
            <w:tcW w:w="421" w:type="pct"/>
            <w:vMerge w:val="restart"/>
            <w:vAlign w:val="center"/>
          </w:tcPr>
          <w:p w14:paraId="539C8AA3" w14:textId="77777777" w:rsidR="00117379" w:rsidRDefault="00000000">
            <w:pPr>
              <w:pStyle w:val="Tabletext"/>
              <w:keepNext/>
              <w:jc w:val="center"/>
              <w:rPr>
                <w:rFonts w:ascii="Gentium" w:hAnsi="Gentium" w:cs="Gentium"/>
                <w:noProof/>
              </w:rPr>
            </w:pPr>
            <w:r>
              <w:rPr>
                <w:rFonts w:ascii="Gentium" w:hAnsi="Gentium" w:cs="Gentium"/>
                <w:noProof/>
              </w:rPr>
              <w:t>qe</w:t>
            </w:r>
          </w:p>
        </w:tc>
        <w:tc>
          <w:tcPr>
            <w:tcW w:w="537" w:type="pct"/>
            <w:vAlign w:val="center"/>
            <w:hideMark/>
          </w:tcPr>
          <w:p w14:paraId="377F70D9" w14:textId="77777777" w:rsidR="00117379" w:rsidRDefault="00000000">
            <w:pPr>
              <w:pStyle w:val="Tabletext"/>
              <w:keepNext/>
              <w:jc w:val="center"/>
              <w:rPr>
                <w:rFonts w:ascii="Gentium" w:hAnsi="Gentium" w:cs="Gentium"/>
                <w:noProof/>
              </w:rPr>
            </w:pPr>
            <w:r>
              <w:rPr>
                <w:rFonts w:ascii="Gentium" w:hAnsi="Gentium" w:cs="Gentium"/>
                <w:noProof/>
              </w:rPr>
              <w:t>qe / ’e</w:t>
            </w:r>
          </w:p>
        </w:tc>
        <w:tc>
          <w:tcPr>
            <w:tcW w:w="552" w:type="pct"/>
            <w:vAlign w:val="center"/>
          </w:tcPr>
          <w:p w14:paraId="2F19024F" w14:textId="77777777" w:rsidR="00117379" w:rsidRDefault="00000000">
            <w:pPr>
              <w:pStyle w:val="Tabletext"/>
              <w:keepNext/>
              <w:jc w:val="center"/>
              <w:rPr>
                <w:rFonts w:ascii="Gentium" w:hAnsi="Gentium" w:cs="Gentium"/>
                <w:noProof/>
              </w:rPr>
            </w:pPr>
            <w:r>
              <w:rPr>
                <w:rFonts w:ascii="Gentium" w:hAnsi="Gentium" w:cs="Gentium"/>
                <w:noProof/>
              </w:rPr>
              <w:t>qE  / ’E</w:t>
            </w:r>
          </w:p>
        </w:tc>
      </w:tr>
      <w:tr w:rsidR="00117379" w14:paraId="30380CF0" w14:textId="77777777" w:rsidTr="00117379">
        <w:tc>
          <w:tcPr>
            <w:tcW w:w="503" w:type="pct"/>
            <w:vAlign w:val="center"/>
          </w:tcPr>
          <w:p w14:paraId="0B47CDF7" w14:textId="77777777" w:rsidR="0011737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CB53380" w14:textId="77777777" w:rsidR="00117379" w:rsidRDefault="00000000">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14:paraId="2E85AD3D" w14:textId="77777777" w:rsidR="00117379" w:rsidRDefault="00000000">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14:paraId="5953BAAD" w14:textId="77777777" w:rsidR="00117379" w:rsidRDefault="00117379">
            <w:pPr>
              <w:pStyle w:val="Tabletext"/>
              <w:keepNext/>
              <w:jc w:val="center"/>
              <w:rPr>
                <w:rFonts w:ascii="Gentium" w:hAnsi="Gentium" w:cs="Gentium"/>
                <w:noProof/>
              </w:rPr>
            </w:pPr>
          </w:p>
        </w:tc>
        <w:tc>
          <w:tcPr>
            <w:tcW w:w="338" w:type="pct"/>
            <w:tcBorders>
              <w:right w:val="single" w:sz="4" w:space="0" w:color="auto"/>
            </w:tcBorders>
          </w:tcPr>
          <w:p w14:paraId="7C2D5D8E" w14:textId="77777777" w:rsidR="00117379" w:rsidRDefault="0011737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736B0133" w14:textId="77777777" w:rsidR="00117379"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6B1A0207" w14:textId="77777777" w:rsidR="00117379" w:rsidRDefault="00117379">
            <w:pPr>
              <w:pStyle w:val="Tabletext"/>
              <w:keepNext/>
              <w:jc w:val="center"/>
              <w:rPr>
                <w:rFonts w:ascii="Gentium" w:hAnsi="Gentium" w:cs="Gentium"/>
              </w:rPr>
            </w:pPr>
          </w:p>
        </w:tc>
        <w:tc>
          <w:tcPr>
            <w:tcW w:w="421" w:type="pct"/>
            <w:vMerge/>
            <w:vAlign w:val="center"/>
          </w:tcPr>
          <w:p w14:paraId="5FCCB429" w14:textId="77777777" w:rsidR="00117379" w:rsidRDefault="00117379">
            <w:pPr>
              <w:pStyle w:val="Tabletext"/>
              <w:keepNext/>
              <w:jc w:val="center"/>
              <w:rPr>
                <w:rFonts w:ascii="Gentium" w:hAnsi="Gentium" w:cs="Gentium"/>
                <w:noProof/>
              </w:rPr>
            </w:pPr>
          </w:p>
        </w:tc>
        <w:tc>
          <w:tcPr>
            <w:tcW w:w="537" w:type="pct"/>
            <w:vAlign w:val="center"/>
          </w:tcPr>
          <w:p w14:paraId="4B287F35" w14:textId="77777777" w:rsidR="00117379" w:rsidRDefault="00000000">
            <w:pPr>
              <w:pStyle w:val="Tabletext"/>
              <w:keepNext/>
              <w:jc w:val="center"/>
              <w:rPr>
                <w:rFonts w:ascii="Gentium" w:hAnsi="Gentium" w:cs="Gentium"/>
                <w:noProof/>
              </w:rPr>
            </w:pPr>
            <w:r>
              <w:rPr>
                <w:rFonts w:ascii="Gentium" w:hAnsi="Gentium" w:cs="Gentium"/>
                <w:noProof/>
              </w:rPr>
              <w:t>e</w:t>
            </w:r>
          </w:p>
        </w:tc>
        <w:tc>
          <w:tcPr>
            <w:tcW w:w="552" w:type="pct"/>
            <w:vAlign w:val="center"/>
          </w:tcPr>
          <w:p w14:paraId="6BA4E6D3" w14:textId="77777777" w:rsidR="00117379" w:rsidRDefault="00000000">
            <w:pPr>
              <w:pStyle w:val="Tabletext"/>
              <w:keepNext/>
              <w:jc w:val="center"/>
              <w:rPr>
                <w:rFonts w:ascii="Gentium" w:hAnsi="Gentium" w:cs="Gentium"/>
                <w:noProof/>
              </w:rPr>
            </w:pPr>
            <w:r>
              <w:rPr>
                <w:rFonts w:ascii="Gentium" w:hAnsi="Gentium" w:cs="Gentium"/>
                <w:noProof/>
              </w:rPr>
              <w:t>E</w:t>
            </w:r>
          </w:p>
        </w:tc>
      </w:tr>
      <w:tr w:rsidR="00117379" w14:paraId="30E567DB" w14:textId="77777777" w:rsidTr="00117379">
        <w:tc>
          <w:tcPr>
            <w:tcW w:w="503" w:type="pct"/>
            <w:vAlign w:val="center"/>
          </w:tcPr>
          <w:p w14:paraId="71551665" w14:textId="77777777" w:rsidR="00117379"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68491E45" w14:textId="77777777" w:rsidR="00117379" w:rsidRDefault="00000000">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14:paraId="581B2763" w14:textId="77777777" w:rsidR="00117379" w:rsidRDefault="00000000">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14:paraId="24C2F781" w14:textId="77777777" w:rsidR="00117379" w:rsidRDefault="00000000">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14:paraId="669DD0F9" w14:textId="77777777" w:rsidR="00117379" w:rsidRDefault="0011737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4F66DABD" w14:textId="77777777" w:rsidR="00117379"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37E26F49" w14:textId="77777777" w:rsidR="00117379" w:rsidRDefault="00000000">
            <w:pPr>
              <w:pStyle w:val="Tabletext"/>
              <w:keepNext/>
              <w:jc w:val="center"/>
              <w:rPr>
                <w:rFonts w:ascii="Gentium" w:hAnsi="Gentium" w:cs="Gentium"/>
              </w:rPr>
            </w:pPr>
            <w:r>
              <w:rPr>
                <w:rFonts w:ascii="Gentium" w:hAnsi="Gentium" w:cs="Gentium"/>
              </w:rPr>
              <w:t>|A| + |ai|</w:t>
            </w:r>
          </w:p>
        </w:tc>
        <w:tc>
          <w:tcPr>
            <w:tcW w:w="421" w:type="pct"/>
            <w:vAlign w:val="center"/>
          </w:tcPr>
          <w:p w14:paraId="04D40935" w14:textId="77777777" w:rsidR="00117379" w:rsidRDefault="00000000">
            <w:pPr>
              <w:pStyle w:val="Tabletext"/>
              <w:keepNext/>
              <w:jc w:val="center"/>
              <w:rPr>
                <w:rFonts w:ascii="Gentium" w:hAnsi="Gentium" w:cs="Gentium"/>
                <w:noProof/>
              </w:rPr>
            </w:pPr>
            <w:r>
              <w:rPr>
                <w:rFonts w:ascii="Gentium" w:hAnsi="Gentium" w:cs="Gentium"/>
                <w:noProof/>
              </w:rPr>
              <w:t>qai</w:t>
            </w:r>
          </w:p>
        </w:tc>
        <w:tc>
          <w:tcPr>
            <w:tcW w:w="537" w:type="pct"/>
            <w:vAlign w:val="center"/>
          </w:tcPr>
          <w:p w14:paraId="5571E6E2" w14:textId="77777777" w:rsidR="00117379" w:rsidRDefault="00000000">
            <w:pPr>
              <w:pStyle w:val="Tabletext"/>
              <w:keepNext/>
              <w:jc w:val="center"/>
              <w:rPr>
                <w:rFonts w:ascii="Gentium" w:hAnsi="Gentium" w:cs="Gentium"/>
                <w:noProof/>
              </w:rPr>
            </w:pPr>
            <w:r>
              <w:rPr>
                <w:rFonts w:ascii="Gentium" w:hAnsi="Gentium" w:cs="Gentium"/>
                <w:noProof/>
              </w:rPr>
              <w:t>qai / ’ai</w:t>
            </w:r>
          </w:p>
        </w:tc>
        <w:tc>
          <w:tcPr>
            <w:tcW w:w="552" w:type="pct"/>
            <w:vAlign w:val="center"/>
          </w:tcPr>
          <w:p w14:paraId="0DB34186" w14:textId="77777777" w:rsidR="00117379" w:rsidRDefault="00000000">
            <w:pPr>
              <w:pStyle w:val="Tabletext"/>
              <w:keepNext/>
              <w:jc w:val="center"/>
              <w:rPr>
                <w:rFonts w:ascii="Gentium" w:hAnsi="Gentium" w:cs="Gentium"/>
                <w:noProof/>
              </w:rPr>
            </w:pPr>
            <w:r>
              <w:rPr>
                <w:rFonts w:ascii="Gentium" w:hAnsi="Gentium" w:cs="Gentium"/>
                <w:noProof/>
              </w:rPr>
              <w:t>qAi / ’Ai</w:t>
            </w:r>
          </w:p>
        </w:tc>
      </w:tr>
      <w:tr w:rsidR="00117379" w14:paraId="20FCA201" w14:textId="77777777" w:rsidTr="00117379">
        <w:tc>
          <w:tcPr>
            <w:tcW w:w="503" w:type="pct"/>
            <w:vAlign w:val="center"/>
          </w:tcPr>
          <w:p w14:paraId="6BCDFC8C" w14:textId="77777777" w:rsidR="00117379" w:rsidRDefault="00000000">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14:paraId="585E6558" w14:textId="77777777" w:rsidR="00117379" w:rsidRDefault="00000000">
            <w:pPr>
              <w:pStyle w:val="Tabletext"/>
              <w:keepNext/>
              <w:rPr>
                <w:rFonts w:ascii="Gentium" w:hAnsi="Gentium" w:cs="Gentium"/>
                <w:noProof/>
              </w:rPr>
            </w:pPr>
            <w:r>
              <w:rPr>
                <w:rFonts w:ascii="Gentium" w:hAnsi="Gentium" w:cs="Gentium"/>
                <w:noProof/>
              </w:rPr>
              <w:t>/ʔo/</w:t>
            </w:r>
          </w:p>
          <w:p w14:paraId="3862BCC2" w14:textId="77777777" w:rsidR="00117379" w:rsidRDefault="00117379">
            <w:pPr>
              <w:pStyle w:val="Tabletext"/>
              <w:keepNext/>
              <w:rPr>
                <w:rFonts w:ascii="Gentium" w:hAnsi="Gentium" w:cs="Gentium"/>
                <w:noProof/>
              </w:rPr>
            </w:pPr>
          </w:p>
        </w:tc>
        <w:tc>
          <w:tcPr>
            <w:tcW w:w="422" w:type="pct"/>
            <w:tcBorders>
              <w:left w:val="single" w:sz="4" w:space="0" w:color="auto"/>
            </w:tcBorders>
          </w:tcPr>
          <w:p w14:paraId="3EF02582" w14:textId="77777777" w:rsidR="00117379" w:rsidRDefault="00000000">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14:paraId="1DDBCD90" w14:textId="77777777" w:rsidR="00117379" w:rsidRDefault="00000000">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14:paraId="1469BEEB" w14:textId="77777777" w:rsidR="00117379" w:rsidRDefault="00117379">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14:paraId="37CDFA4A" w14:textId="77777777" w:rsidR="00117379" w:rsidRDefault="00000000">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14:paraId="7407B635" w14:textId="77777777" w:rsidR="00117379" w:rsidRDefault="00000000">
            <w:pPr>
              <w:pStyle w:val="Tabletext"/>
              <w:keepNext/>
              <w:jc w:val="center"/>
              <w:rPr>
                <w:rFonts w:ascii="Gentium" w:hAnsi="Gentium" w:cs="Gentium"/>
              </w:rPr>
            </w:pPr>
            <w:r>
              <w:rPr>
                <w:rFonts w:ascii="Gentium" w:hAnsi="Gentium" w:cs="Gentium"/>
              </w:rPr>
              <w:t>|A| + |o|</w:t>
            </w:r>
            <w:r>
              <w:rPr>
                <w:rStyle w:val="Lbjegyzet-hivatkozs"/>
              </w:rPr>
              <w:footnoteReference w:id="90"/>
            </w:r>
          </w:p>
        </w:tc>
        <w:tc>
          <w:tcPr>
            <w:tcW w:w="421" w:type="pct"/>
            <w:vMerge w:val="restart"/>
            <w:vAlign w:val="center"/>
          </w:tcPr>
          <w:p w14:paraId="66E5FA79" w14:textId="77777777" w:rsidR="00117379" w:rsidRDefault="00000000">
            <w:pPr>
              <w:pStyle w:val="Tabletext"/>
              <w:keepNext/>
              <w:jc w:val="center"/>
              <w:rPr>
                <w:rFonts w:ascii="Gentium" w:hAnsi="Gentium" w:cs="Gentium"/>
                <w:noProof/>
              </w:rPr>
            </w:pPr>
            <w:r>
              <w:rPr>
                <w:rFonts w:ascii="Gentium" w:hAnsi="Gentium" w:cs="Gentium"/>
                <w:noProof/>
              </w:rPr>
              <w:t>qo</w:t>
            </w:r>
          </w:p>
        </w:tc>
        <w:tc>
          <w:tcPr>
            <w:tcW w:w="537" w:type="pct"/>
            <w:vAlign w:val="center"/>
            <w:hideMark/>
          </w:tcPr>
          <w:p w14:paraId="1FC6F177" w14:textId="77777777" w:rsidR="00117379" w:rsidRDefault="00000000">
            <w:pPr>
              <w:pStyle w:val="Tabletext"/>
              <w:keepNext/>
              <w:jc w:val="center"/>
              <w:rPr>
                <w:rFonts w:ascii="Gentium" w:hAnsi="Gentium" w:cs="Gentium"/>
                <w:noProof/>
              </w:rPr>
            </w:pPr>
            <w:r>
              <w:rPr>
                <w:rFonts w:ascii="Gentium" w:hAnsi="Gentium" w:cs="Gentium"/>
                <w:noProof/>
              </w:rPr>
              <w:t>qo / ’o</w:t>
            </w:r>
          </w:p>
        </w:tc>
        <w:tc>
          <w:tcPr>
            <w:tcW w:w="552" w:type="pct"/>
            <w:vAlign w:val="center"/>
          </w:tcPr>
          <w:p w14:paraId="2E2A1F39" w14:textId="77777777" w:rsidR="00117379" w:rsidRDefault="00000000">
            <w:pPr>
              <w:pStyle w:val="Tabletext"/>
              <w:keepNext/>
              <w:jc w:val="center"/>
              <w:rPr>
                <w:rFonts w:ascii="Gentium" w:hAnsi="Gentium" w:cs="Gentium"/>
                <w:noProof/>
              </w:rPr>
            </w:pPr>
            <w:r>
              <w:rPr>
                <w:rFonts w:ascii="Gentium" w:hAnsi="Gentium" w:cs="Gentium"/>
                <w:noProof/>
              </w:rPr>
              <w:t>qO / ’o</w:t>
            </w:r>
          </w:p>
        </w:tc>
      </w:tr>
      <w:tr w:rsidR="00117379" w14:paraId="2FE29B7B" w14:textId="77777777" w:rsidTr="00117379">
        <w:tc>
          <w:tcPr>
            <w:tcW w:w="503" w:type="pct"/>
            <w:vAlign w:val="center"/>
          </w:tcPr>
          <w:p w14:paraId="16DFC11B" w14:textId="77777777" w:rsidR="0011737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20FFD9E4" w14:textId="77777777" w:rsidR="00117379" w:rsidRDefault="00000000">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14:paraId="1256B255" w14:textId="77777777" w:rsidR="00117379" w:rsidRDefault="00000000">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14:paraId="23042AB1" w14:textId="77777777" w:rsidR="00117379" w:rsidRDefault="00117379">
            <w:pPr>
              <w:pStyle w:val="Tabletext"/>
              <w:keepNext/>
              <w:jc w:val="center"/>
              <w:rPr>
                <w:rFonts w:ascii="Gentium" w:hAnsi="Gentium" w:cs="Gentium"/>
                <w:noProof/>
              </w:rPr>
            </w:pPr>
          </w:p>
        </w:tc>
        <w:tc>
          <w:tcPr>
            <w:tcW w:w="338" w:type="pct"/>
            <w:tcBorders>
              <w:right w:val="single" w:sz="4" w:space="0" w:color="auto"/>
            </w:tcBorders>
          </w:tcPr>
          <w:p w14:paraId="71E68A89" w14:textId="77777777" w:rsidR="00117379" w:rsidRDefault="0011737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345D997D" w14:textId="77777777" w:rsidR="00117379" w:rsidRDefault="00000000">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14:paraId="05D623A9" w14:textId="77777777" w:rsidR="00117379" w:rsidRDefault="00117379">
            <w:pPr>
              <w:pStyle w:val="Tabletext"/>
              <w:keepNext/>
              <w:jc w:val="center"/>
              <w:rPr>
                <w:rFonts w:ascii="Gentium" w:hAnsi="Gentium" w:cs="Gentium"/>
              </w:rPr>
            </w:pPr>
          </w:p>
        </w:tc>
        <w:tc>
          <w:tcPr>
            <w:tcW w:w="421" w:type="pct"/>
            <w:vMerge/>
            <w:vAlign w:val="center"/>
          </w:tcPr>
          <w:p w14:paraId="0322B64E" w14:textId="77777777" w:rsidR="00117379" w:rsidRDefault="00117379">
            <w:pPr>
              <w:pStyle w:val="Tabletext"/>
              <w:keepNext/>
              <w:jc w:val="center"/>
              <w:rPr>
                <w:rFonts w:ascii="Gentium" w:hAnsi="Gentium" w:cs="Gentium"/>
                <w:noProof/>
              </w:rPr>
            </w:pPr>
          </w:p>
        </w:tc>
        <w:tc>
          <w:tcPr>
            <w:tcW w:w="537" w:type="pct"/>
            <w:vAlign w:val="center"/>
          </w:tcPr>
          <w:p w14:paraId="65B892BE" w14:textId="77777777" w:rsidR="00117379" w:rsidRDefault="00000000">
            <w:pPr>
              <w:pStyle w:val="Tabletext"/>
              <w:keepNext/>
              <w:jc w:val="center"/>
              <w:rPr>
                <w:rFonts w:ascii="Gentium" w:hAnsi="Gentium" w:cs="Gentium"/>
                <w:noProof/>
              </w:rPr>
            </w:pPr>
            <w:r>
              <w:rPr>
                <w:rFonts w:ascii="Gentium" w:hAnsi="Gentium" w:cs="Gentium"/>
                <w:noProof/>
              </w:rPr>
              <w:t>o</w:t>
            </w:r>
          </w:p>
        </w:tc>
        <w:tc>
          <w:tcPr>
            <w:tcW w:w="552" w:type="pct"/>
            <w:vAlign w:val="center"/>
          </w:tcPr>
          <w:p w14:paraId="74E27D02" w14:textId="77777777" w:rsidR="00117379" w:rsidRDefault="00000000">
            <w:pPr>
              <w:pStyle w:val="Tabletext"/>
              <w:keepNext/>
              <w:jc w:val="center"/>
              <w:rPr>
                <w:rFonts w:ascii="Gentium" w:hAnsi="Gentium" w:cs="Gentium"/>
                <w:noProof/>
              </w:rPr>
            </w:pPr>
            <w:r>
              <w:rPr>
                <w:rFonts w:ascii="Gentium" w:hAnsi="Gentium" w:cs="Gentium"/>
                <w:noProof/>
              </w:rPr>
              <w:t>O</w:t>
            </w:r>
          </w:p>
        </w:tc>
      </w:tr>
      <w:tr w:rsidR="00117379" w14:paraId="34FFE881" w14:textId="77777777" w:rsidTr="00117379">
        <w:tc>
          <w:tcPr>
            <w:tcW w:w="503" w:type="pct"/>
            <w:vAlign w:val="center"/>
          </w:tcPr>
          <w:p w14:paraId="23738AF0" w14:textId="77777777" w:rsidR="00117379" w:rsidRDefault="00000000">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14:paraId="22A5D715" w14:textId="77777777" w:rsidR="00117379" w:rsidRDefault="00000000">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14:paraId="4F38F574" w14:textId="77777777" w:rsidR="00117379" w:rsidRDefault="00000000">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14:paraId="572D3F27" w14:textId="77777777" w:rsidR="00117379" w:rsidRDefault="00000000">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14:paraId="7DDC971A" w14:textId="77777777" w:rsidR="00117379" w:rsidRDefault="0011737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129DBBC8" w14:textId="77777777" w:rsidR="00117379" w:rsidRDefault="00000000">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14:paraId="48399A88" w14:textId="77777777" w:rsidR="00117379" w:rsidRDefault="00000000">
            <w:pPr>
              <w:pStyle w:val="Tabletext"/>
              <w:keepNext/>
              <w:jc w:val="center"/>
              <w:rPr>
                <w:rFonts w:ascii="Gentium" w:hAnsi="Gentium" w:cs="Gentium"/>
              </w:rPr>
            </w:pPr>
            <w:r>
              <w:rPr>
                <w:rFonts w:ascii="Gentium" w:hAnsi="Gentium" w:cs="Gentium"/>
              </w:rPr>
              <w:t>|A| + |au|</w:t>
            </w:r>
          </w:p>
        </w:tc>
        <w:tc>
          <w:tcPr>
            <w:tcW w:w="421" w:type="pct"/>
            <w:vAlign w:val="center"/>
          </w:tcPr>
          <w:p w14:paraId="64EA3A0E" w14:textId="77777777" w:rsidR="00117379" w:rsidRDefault="00000000">
            <w:pPr>
              <w:pStyle w:val="Tabletext"/>
              <w:keepNext/>
              <w:jc w:val="center"/>
              <w:rPr>
                <w:rFonts w:ascii="Gentium" w:hAnsi="Gentium" w:cs="Gentium"/>
                <w:noProof/>
              </w:rPr>
            </w:pPr>
            <w:r>
              <w:rPr>
                <w:rFonts w:ascii="Gentium" w:hAnsi="Gentium" w:cs="Gentium"/>
                <w:noProof/>
              </w:rPr>
              <w:t>qau</w:t>
            </w:r>
          </w:p>
        </w:tc>
        <w:tc>
          <w:tcPr>
            <w:tcW w:w="537" w:type="pct"/>
            <w:vAlign w:val="center"/>
          </w:tcPr>
          <w:p w14:paraId="08C22573" w14:textId="77777777" w:rsidR="00117379" w:rsidRDefault="00000000">
            <w:pPr>
              <w:pStyle w:val="Tabletext"/>
              <w:keepNext/>
              <w:jc w:val="center"/>
              <w:rPr>
                <w:rFonts w:ascii="Gentium" w:hAnsi="Gentium" w:cs="Gentium"/>
                <w:noProof/>
              </w:rPr>
            </w:pPr>
            <w:r>
              <w:rPr>
                <w:rFonts w:ascii="Gentium" w:hAnsi="Gentium" w:cs="Gentium"/>
                <w:noProof/>
              </w:rPr>
              <w:t>qau / ’au</w:t>
            </w:r>
          </w:p>
        </w:tc>
        <w:tc>
          <w:tcPr>
            <w:tcW w:w="552" w:type="pct"/>
            <w:vAlign w:val="center"/>
          </w:tcPr>
          <w:p w14:paraId="1B2351A5" w14:textId="77777777" w:rsidR="00117379" w:rsidRDefault="00000000">
            <w:pPr>
              <w:pStyle w:val="Tabletext"/>
              <w:keepNext/>
              <w:jc w:val="center"/>
              <w:rPr>
                <w:rFonts w:ascii="Gentium" w:hAnsi="Gentium" w:cs="Gentium"/>
                <w:noProof/>
              </w:rPr>
            </w:pPr>
            <w:r>
              <w:rPr>
                <w:rFonts w:ascii="Gentium" w:hAnsi="Gentium" w:cs="Gentium"/>
                <w:noProof/>
              </w:rPr>
              <w:t>qAu / ’Au</w:t>
            </w:r>
          </w:p>
        </w:tc>
      </w:tr>
      <w:tr w:rsidR="00117379" w14:paraId="5B271D34" w14:textId="77777777" w:rsidTr="00117379">
        <w:tc>
          <w:tcPr>
            <w:tcW w:w="503" w:type="pct"/>
            <w:vAlign w:val="center"/>
          </w:tcPr>
          <w:p w14:paraId="5887743A" w14:textId="77777777" w:rsidR="00117379" w:rsidRDefault="00000000">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5F82CD54" w14:textId="77777777" w:rsidR="00117379" w:rsidRDefault="00000000">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14:paraId="380BFDD0" w14:textId="77777777" w:rsidR="00117379" w:rsidRDefault="00117379">
            <w:pPr>
              <w:pStyle w:val="Tabletext"/>
              <w:keepNext/>
              <w:spacing w:line="480" w:lineRule="exact"/>
              <w:jc w:val="center"/>
              <w:rPr>
                <w:rFonts w:ascii="Gentium" w:hAnsi="Gentium" w:cs="Gentium"/>
                <w:noProof/>
              </w:rPr>
            </w:pPr>
          </w:p>
        </w:tc>
        <w:tc>
          <w:tcPr>
            <w:tcW w:w="486" w:type="pct"/>
            <w:vAlign w:val="center"/>
          </w:tcPr>
          <w:p w14:paraId="3F14D66D" w14:textId="77777777" w:rsidR="00117379" w:rsidRDefault="00117379">
            <w:pPr>
              <w:pStyle w:val="Tabletext"/>
              <w:keepNext/>
              <w:jc w:val="center"/>
              <w:rPr>
                <w:rFonts w:ascii="Gentium" w:hAnsi="Gentium" w:cs="Gentium"/>
                <w:noProof/>
              </w:rPr>
            </w:pPr>
          </w:p>
        </w:tc>
        <w:tc>
          <w:tcPr>
            <w:tcW w:w="338" w:type="pct"/>
            <w:tcBorders>
              <w:right w:val="single" w:sz="4" w:space="0" w:color="auto"/>
            </w:tcBorders>
          </w:tcPr>
          <w:p w14:paraId="1D72E07A" w14:textId="77777777" w:rsidR="00117379" w:rsidRDefault="00117379">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14:paraId="5B1A69BB" w14:textId="77777777" w:rsidR="00117379" w:rsidRDefault="00000000">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14:paraId="1F571ABB" w14:textId="77777777" w:rsidR="00117379" w:rsidRDefault="00000000">
            <w:pPr>
              <w:pStyle w:val="Tabletext"/>
              <w:keepNext/>
              <w:jc w:val="center"/>
              <w:rPr>
                <w:rFonts w:ascii="Gentium" w:hAnsi="Gentium" w:cs="Gentium"/>
              </w:rPr>
            </w:pPr>
            <w:r>
              <w:rPr>
                <w:rFonts w:ascii="Gentium" w:hAnsi="Gentium" w:cs="Gentium"/>
              </w:rPr>
              <w:t>|A| + |ə|</w:t>
            </w:r>
          </w:p>
        </w:tc>
        <w:tc>
          <w:tcPr>
            <w:tcW w:w="421" w:type="pct"/>
            <w:vAlign w:val="center"/>
          </w:tcPr>
          <w:p w14:paraId="6BA92BB5" w14:textId="77777777" w:rsidR="00117379" w:rsidRDefault="00000000">
            <w:pPr>
              <w:pStyle w:val="Tabletext"/>
              <w:keepNext/>
              <w:jc w:val="center"/>
              <w:rPr>
                <w:rFonts w:ascii="Gentium" w:hAnsi="Gentium" w:cs="Gentium"/>
                <w:noProof/>
              </w:rPr>
            </w:pPr>
            <w:r>
              <w:rPr>
                <w:rFonts w:ascii="Gentium" w:hAnsi="Gentium" w:cs="Gentium"/>
                <w:noProof/>
              </w:rPr>
              <w:t>qə</w:t>
            </w:r>
          </w:p>
        </w:tc>
        <w:tc>
          <w:tcPr>
            <w:tcW w:w="537" w:type="pct"/>
            <w:vAlign w:val="center"/>
          </w:tcPr>
          <w:p w14:paraId="53FEAC4C" w14:textId="77777777" w:rsidR="00117379" w:rsidRDefault="00000000">
            <w:pPr>
              <w:pStyle w:val="Tabletext"/>
              <w:keepNext/>
              <w:jc w:val="center"/>
              <w:rPr>
                <w:rFonts w:ascii="Gentium" w:hAnsi="Gentium" w:cs="Gentium"/>
                <w:noProof/>
              </w:rPr>
            </w:pPr>
            <w:r>
              <w:rPr>
                <w:rFonts w:ascii="Gentium" w:hAnsi="Gentium" w:cs="Gentium"/>
                <w:noProof/>
              </w:rPr>
              <w:t>ə</w:t>
            </w:r>
          </w:p>
        </w:tc>
        <w:tc>
          <w:tcPr>
            <w:tcW w:w="552" w:type="pct"/>
            <w:vAlign w:val="center"/>
          </w:tcPr>
          <w:p w14:paraId="6C24CF06" w14:textId="77777777" w:rsidR="00117379" w:rsidRDefault="00000000">
            <w:pPr>
              <w:pStyle w:val="Tabletext"/>
              <w:keepNext/>
              <w:jc w:val="center"/>
              <w:rPr>
                <w:rFonts w:ascii="Gentium" w:hAnsi="Gentium" w:cs="Gentium"/>
                <w:noProof/>
              </w:rPr>
            </w:pPr>
            <w:r>
              <w:rPr>
                <w:rFonts w:ascii="Gentium" w:hAnsi="Gentium" w:cs="Gentium"/>
                <w:noProof/>
              </w:rPr>
              <w:t>Ə</w:t>
            </w:r>
          </w:p>
        </w:tc>
      </w:tr>
      <w:tr w:rsidR="00117379" w14:paraId="221C49B6" w14:textId="77777777" w:rsidTr="00117379">
        <w:tc>
          <w:tcPr>
            <w:tcW w:w="503" w:type="pct"/>
            <w:vAlign w:val="center"/>
          </w:tcPr>
          <w:p w14:paraId="06982FD5" w14:textId="77777777" w:rsidR="00117379" w:rsidRDefault="00000000">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14:paraId="176FACFD" w14:textId="77777777" w:rsidR="00117379" w:rsidRDefault="00000000">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14:paraId="324C18A3" w14:textId="77777777" w:rsidR="00117379" w:rsidRDefault="00117379">
            <w:pPr>
              <w:pStyle w:val="Tabletext"/>
              <w:spacing w:line="480" w:lineRule="exact"/>
              <w:jc w:val="center"/>
              <w:rPr>
                <w:rFonts w:ascii="Gentium" w:hAnsi="Gentium" w:cs="Gentium"/>
                <w:noProof/>
              </w:rPr>
            </w:pPr>
          </w:p>
        </w:tc>
        <w:tc>
          <w:tcPr>
            <w:tcW w:w="486" w:type="pct"/>
            <w:vAlign w:val="center"/>
          </w:tcPr>
          <w:p w14:paraId="2C59FDEE" w14:textId="77777777" w:rsidR="00117379" w:rsidRDefault="00117379">
            <w:pPr>
              <w:pStyle w:val="Tabletext"/>
              <w:jc w:val="center"/>
              <w:rPr>
                <w:rFonts w:ascii="Gentium" w:hAnsi="Gentium" w:cs="Gentium"/>
                <w:noProof/>
              </w:rPr>
            </w:pPr>
          </w:p>
        </w:tc>
        <w:tc>
          <w:tcPr>
            <w:tcW w:w="338" w:type="pct"/>
            <w:tcBorders>
              <w:right w:val="single" w:sz="4" w:space="0" w:color="auto"/>
            </w:tcBorders>
          </w:tcPr>
          <w:p w14:paraId="136F6FB3" w14:textId="77777777" w:rsidR="00117379" w:rsidRDefault="00117379">
            <w:pPr>
              <w:pStyle w:val="Tabletext"/>
              <w:spacing w:line="480" w:lineRule="exact"/>
              <w:jc w:val="center"/>
              <w:rPr>
                <w:rStyle w:val="ForeignBalineseScript"/>
                <w:sz w:val="28"/>
                <w:szCs w:val="28"/>
              </w:rPr>
            </w:pPr>
          </w:p>
        </w:tc>
        <w:tc>
          <w:tcPr>
            <w:tcW w:w="415" w:type="pct"/>
            <w:tcBorders>
              <w:left w:val="single" w:sz="4" w:space="0" w:color="auto"/>
            </w:tcBorders>
            <w:vAlign w:val="center"/>
          </w:tcPr>
          <w:p w14:paraId="351CF082" w14:textId="77777777" w:rsidR="00117379" w:rsidRDefault="00000000">
            <w:pPr>
              <w:pStyle w:val="Tabletext"/>
              <w:spacing w:line="480" w:lineRule="exact"/>
              <w:jc w:val="center"/>
              <w:rPr>
                <w:rStyle w:val="ForeignKhmerScript"/>
                <w:cs/>
              </w:rPr>
            </w:pPr>
            <w:r>
              <w:rPr>
                <w:rStyle w:val="ForeignBalineseScript"/>
                <w:sz w:val="28"/>
                <w:szCs w:val="28"/>
              </w:rPr>
              <w:t>ᬅᭃ</w:t>
            </w:r>
          </w:p>
        </w:tc>
        <w:tc>
          <w:tcPr>
            <w:tcW w:w="644" w:type="pct"/>
            <w:vAlign w:val="center"/>
          </w:tcPr>
          <w:p w14:paraId="324373D5" w14:textId="77777777" w:rsidR="00117379" w:rsidRDefault="00000000">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1"/>
            </w:r>
          </w:p>
        </w:tc>
        <w:tc>
          <w:tcPr>
            <w:tcW w:w="421" w:type="pct"/>
            <w:vAlign w:val="center"/>
          </w:tcPr>
          <w:p w14:paraId="60BF8C97" w14:textId="77777777" w:rsidR="00117379" w:rsidRDefault="00000000">
            <w:pPr>
              <w:pStyle w:val="Tabletext"/>
              <w:jc w:val="center"/>
              <w:rPr>
                <w:rFonts w:ascii="Gentium" w:hAnsi="Gentium" w:cs="Gentium"/>
                <w:noProof/>
              </w:rPr>
            </w:pPr>
            <w:r>
              <w:rPr>
                <w:rFonts w:ascii="Gentium" w:hAnsi="Gentium" w:cs="Gentium"/>
                <w:noProof/>
              </w:rPr>
              <w:t>qə:</w:t>
            </w:r>
          </w:p>
        </w:tc>
        <w:tc>
          <w:tcPr>
            <w:tcW w:w="537" w:type="pct"/>
            <w:vAlign w:val="center"/>
          </w:tcPr>
          <w:p w14:paraId="2F81715F" w14:textId="77777777" w:rsidR="00117379" w:rsidRDefault="00000000">
            <w:pPr>
              <w:pStyle w:val="Tabletext"/>
              <w:jc w:val="center"/>
              <w:rPr>
                <w:rFonts w:ascii="Gentium" w:hAnsi="Gentium" w:cs="Gentium"/>
                <w:noProof/>
              </w:rPr>
            </w:pPr>
            <w:r>
              <w:rPr>
                <w:rFonts w:ascii="Gentium" w:hAnsi="Gentium" w:cs="Gentium"/>
                <w:noProof/>
              </w:rPr>
              <w:t>ə̄</w:t>
            </w:r>
          </w:p>
        </w:tc>
        <w:tc>
          <w:tcPr>
            <w:tcW w:w="552" w:type="pct"/>
            <w:vAlign w:val="center"/>
          </w:tcPr>
          <w:p w14:paraId="13E70E4D" w14:textId="77777777" w:rsidR="00117379" w:rsidRDefault="00000000">
            <w:pPr>
              <w:pStyle w:val="Tabletext"/>
              <w:jc w:val="center"/>
              <w:rPr>
                <w:rFonts w:ascii="Gentium" w:hAnsi="Gentium" w:cs="Gentium"/>
                <w:noProof/>
              </w:rPr>
            </w:pPr>
            <w:r>
              <w:rPr>
                <w:rFonts w:ascii="Gentium" w:hAnsi="Gentium" w:cs="Gentium"/>
                <w:noProof/>
              </w:rPr>
              <w:t>Ə̄</w:t>
            </w:r>
          </w:p>
        </w:tc>
      </w:tr>
    </w:tbl>
    <w:p w14:paraId="32448543" w14:textId="77777777" w:rsidR="00117379" w:rsidRDefault="00117379"/>
    <w:p w14:paraId="09B93362" w14:textId="77777777" w:rsidR="00117379" w:rsidRDefault="00000000">
      <w:pPr>
        <w:pStyle w:val="Cmsor2"/>
      </w:pPr>
      <w:bookmarkStart w:id="314" w:name="_77xvqqxwsyaq" w:colFirst="0" w:colLast="0"/>
      <w:bookmarkStart w:id="315" w:name="_Ref201330924"/>
      <w:bookmarkStart w:id="316" w:name="_Hlk204086395"/>
      <w:bookmarkStart w:id="317" w:name="_Ref201310646"/>
      <w:bookmarkStart w:id="318" w:name="_Toc17811441"/>
      <w:bookmarkStart w:id="319" w:name="_Toc17811496"/>
      <w:bookmarkStart w:id="320" w:name="_Toc221291485"/>
      <w:bookmarkEnd w:id="314"/>
      <w:r>
        <w:t>Systemic innovations in the Indic writing system</w:t>
      </w:r>
      <w:bookmarkEnd w:id="315"/>
      <w:bookmarkEnd w:id="320"/>
    </w:p>
    <w:bookmarkEnd w:id="316"/>
    <w:p w14:paraId="20F4FA7D" w14:textId="4B9004E1" w:rsidR="00117379" w:rsidRDefault="00000000">
      <w:pPr>
        <w:rPr>
          <w:lang w:eastAsia="en-US" w:bidi="ar-SA"/>
        </w:rPr>
      </w:pPr>
      <w:r>
        <w:rPr>
          <w:lang w:eastAsia="en-US" w:bidi="ar-SA"/>
        </w:rPr>
        <w:t xml:space="preserve">The adaptation of the Indic writing system to languages whose phonology and phonotactics differed considerably from Old and Middle Indo-Aryan languages entailed a number of innovations in specific </w:t>
      </w:r>
      <w:r>
        <w:rPr>
          <w:lang w:eastAsia="en-US" w:bidi="ar-SA"/>
        </w:rPr>
        <w:lastRenderedPageBreak/>
        <w:t>varieties of the writing system. We have attempted to group these according to the manner in which we approach their transliteration, which in turn is based on our understanding of their graphemic nature, but many of these innovations are difficult to classify in graphemic terms, so the structuring of this section is not entirely rigorous. Additional graphemes (among which we include the combination of the graphs for |u| and |</w:t>
      </w:r>
      <w:proofErr w:type="spellStart"/>
      <w:r>
        <w:rPr>
          <w:lang w:eastAsia="en-US" w:bidi="ar-SA"/>
        </w:rPr>
        <w:t>i</w:t>
      </w:r>
      <w:proofErr w:type="spellEnd"/>
      <w:r>
        <w:rPr>
          <w:lang w:eastAsia="en-US" w:bidi="ar-SA"/>
        </w:rPr>
        <w:t>|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sidR="009B1F96">
        <w:rPr>
          <w:lang w:eastAsia="en-US" w:bidi="ar-SA"/>
        </w:rPr>
        <w:t>4.3.2.1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sidR="009B1F96">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sidR="009B1F96">
        <w:rPr>
          <w:lang w:eastAsia="en-US" w:bidi="ar-SA"/>
        </w:rPr>
        <w:t>4.6.1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fldChar w:fldCharType="separate"/>
      </w:r>
      <w:r w:rsidR="009B1F96">
        <w:rPr>
          <w:b/>
          <w:bCs/>
          <w:lang w:val="hu-HU" w:eastAsia="en-US" w:bidi="ar-SA"/>
        </w:rPr>
        <w:t>Hiba! A hivatkozási forrás nem található.</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sidR="009B1F96">
        <w:rPr>
          <w:lang w:eastAsia="en-US" w:bidi="ar-SA"/>
        </w:rPr>
        <w:t>4.6.3</w:t>
      </w:r>
      <w:r>
        <w:rPr>
          <w:lang w:eastAsia="en-US" w:bidi="ar-SA"/>
        </w:rPr>
        <w:fldChar w:fldCharType="end"/>
      </w:r>
      <w:r>
        <w:rPr>
          <w:lang w:eastAsia="en-US" w:bidi="ar-SA"/>
        </w:rPr>
        <w:t xml:space="preserve"> discusses what we can do in transliteration to reflect unusual ways of combining graphs into complex glyphs.</w:t>
      </w:r>
    </w:p>
    <w:p w14:paraId="713A569D" w14:textId="77777777" w:rsidR="00117379" w:rsidRDefault="00000000">
      <w:pPr>
        <w:pStyle w:val="Cmsor3"/>
      </w:pPr>
      <w:bookmarkStart w:id="321" w:name="_Ref201331999"/>
      <w:bookmarkStart w:id="322" w:name="_Toc221291486"/>
      <w:r>
        <w:t>Borderline diacritical marks</w:t>
      </w:r>
      <w:bookmarkEnd w:id="321"/>
      <w:bookmarkEnd w:id="322"/>
    </w:p>
    <w:p w14:paraId="6619B0A1" w14:textId="4DD825D4" w:rsidR="00117379" w:rsidRDefault="00000000">
      <w:r>
        <w:t>As explained in §</w:t>
      </w:r>
      <w:r>
        <w:fldChar w:fldCharType="begin"/>
      </w:r>
      <w:r>
        <w:instrText xml:space="preserve"> REF _Ref201243291 \r \h </w:instrText>
      </w:r>
      <w:r>
        <w:fldChar w:fldCharType="separate"/>
      </w:r>
      <w:r w:rsidR="009B1F96">
        <w:rPr>
          <w:b/>
          <w:bCs/>
          <w:lang w:val="hu-HU"/>
        </w:rPr>
        <w:t>Hiba! A hivatkozási forrás nem található.</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rsidR="009B1F96">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2"/>
      </w:r>
      <w:r>
        <w:t xml:space="preserve"> However, as observed in §</w:t>
      </w:r>
      <w:r>
        <w:fldChar w:fldCharType="begin"/>
      </w:r>
      <w:r>
        <w:instrText xml:space="preserve"> REF _Ref201151444 \r \h </w:instrText>
      </w:r>
      <w:r>
        <w:fldChar w:fldCharType="separate"/>
      </w:r>
      <w:r w:rsidR="009B1F96">
        <w:rPr>
          <w:b/>
          <w:bCs/>
          <w:lang w:val="hu-HU"/>
        </w:rPr>
        <w:t>Hiba! A hivatkozási forrás nem található.</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14:paraId="029A0A67" w14:textId="77777777" w:rsidR="00117379" w:rsidRDefault="00000000">
      <w:pPr>
        <w:pStyle w:val="Cmsor4"/>
      </w:pPr>
      <w:bookmarkStart w:id="323" w:name="_Ref201587086"/>
      <w:bookmarkStart w:id="324" w:name="_Toc221291487"/>
      <w:r>
        <w:t>The |ā| graph as a signifier of length in maritime Southeast Asia</w:t>
      </w:r>
      <w:bookmarkEnd w:id="323"/>
      <w:bookmarkEnd w:id="324"/>
    </w:p>
    <w:p w14:paraId="5D8E9C7C" w14:textId="43161F02" w:rsidR="00121AFE" w:rsidRDefault="00121AFE">
      <w:r>
        <w:t>In some Southeast Asian writing systems, we see the evolution of the original vowel marker for the grapheme &lt;ā&gt; into a diacritical mark signifying length in association with any vowel,</w:t>
      </w:r>
      <w:r>
        <w:rPr>
          <w:rStyle w:val="Lbjegyzet-hivatkozs"/>
        </w:rPr>
        <w:footnoteReference w:id="93"/>
      </w:r>
      <w:r>
        <w:t xml:space="preserve"> and even with consonants.</w:t>
      </w:r>
    </w:p>
    <w:p w14:paraId="6D1B552F" w14:textId="4C9FDC51" w:rsidR="00121AFE" w:rsidRDefault="00121AFE">
      <w:r>
        <w:t>@</w:t>
      </w:r>
    </w:p>
    <w:p w14:paraId="6A8DB2D5" w14:textId="2F28905F" w:rsidR="00117379" w:rsidRDefault="00000000">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rsidR="009B1F96">
        <w:t xml:space="preserve">Figure </w:t>
      </w:r>
      <w:r w:rsidR="009B1F96">
        <w:rPr>
          <w:noProof/>
        </w:rPr>
        <w:t>4.6</w:t>
      </w:r>
      <w:r w:rsidR="009B1F96">
        <w:t>.</w:t>
      </w:r>
      <w:r w:rsidR="009B1F96">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graphemic value (like the adaptations discussed in §###) would obscure its function. We therefore grant special treatment to this phenomenon.</w:t>
      </w:r>
    </w:p>
    <w:p w14:paraId="59129608" w14:textId="62419DA9" w:rsidR="00117379" w:rsidRDefault="00000000">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rsidR="009B1F96">
        <w:t>3.6.1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14:paraId="39129D07" w14:textId="77777777" w:rsidR="00117379" w:rsidRDefault="00117379">
      <w:pPr>
        <w:pStyle w:val="Normlbehzs"/>
      </w:pPr>
    </w:p>
    <w:tbl>
      <w:tblPr>
        <w:tblStyle w:val="FigureTable"/>
        <w:tblW w:w="0" w:type="auto"/>
        <w:jc w:val="center"/>
        <w:tblLook w:val="04A0" w:firstRow="1" w:lastRow="0" w:firstColumn="1" w:lastColumn="0" w:noHBand="0" w:noVBand="1"/>
      </w:tblPr>
      <w:tblGrid>
        <w:gridCol w:w="2879"/>
        <w:gridCol w:w="2880"/>
        <w:gridCol w:w="2880"/>
      </w:tblGrid>
      <w:tr w:rsidR="00117379" w14:paraId="30706D29" w14:textId="77777777" w:rsidTr="00117379">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14:paraId="1A1EF381" w14:textId="3A18B1DA" w:rsidR="00117379" w:rsidRDefault="00000000">
            <w:pPr>
              <w:pStyle w:val="Kpalrs"/>
              <w:keepNext/>
            </w:pPr>
            <w:bookmarkStart w:id="325" w:name="_Ref201245033"/>
            <w:r>
              <w:lastRenderedPageBreak/>
              <w:t xml:space="preserve">Figure </w:t>
            </w:r>
            <w:r>
              <w:fldChar w:fldCharType="begin"/>
            </w:r>
            <w:r>
              <w:instrText xml:space="preserve"> STYLEREF 2 \s </w:instrText>
            </w:r>
            <w:r>
              <w:fldChar w:fldCharType="separate"/>
            </w:r>
            <w:r w:rsidR="009B1F96">
              <w:rPr>
                <w:noProof/>
              </w:rPr>
              <w:t>4.6</w:t>
            </w:r>
            <w:r>
              <w:rPr>
                <w:noProof/>
              </w:rPr>
              <w:fldChar w:fldCharType="end"/>
            </w:r>
            <w:r>
              <w:t>.</w:t>
            </w:r>
            <w:r>
              <w:fldChar w:fldCharType="begin"/>
            </w:r>
            <w:r>
              <w:instrText xml:space="preserve"> SEQ Figure \* ALPHABETIC \s 2 </w:instrText>
            </w:r>
            <w:r>
              <w:fldChar w:fldCharType="separate"/>
            </w:r>
            <w:r w:rsidR="009B1F96">
              <w:rPr>
                <w:noProof/>
              </w:rPr>
              <w:t>A</w:t>
            </w:r>
            <w:r>
              <w:rPr>
                <w:noProof/>
              </w:rPr>
              <w:fldChar w:fldCharType="end"/>
            </w:r>
            <w:bookmarkEnd w:id="325"/>
            <w:r>
              <w:t>. The |ā| graph as a signifier of length</w:t>
            </w:r>
          </w:p>
        </w:tc>
      </w:tr>
      <w:tr w:rsidR="00117379" w14:paraId="685FEA95" w14:textId="77777777" w:rsidTr="00117379">
        <w:trPr>
          <w:jc w:val="center"/>
        </w:trPr>
        <w:tc>
          <w:tcPr>
            <w:tcW w:w="2879" w:type="dxa"/>
            <w:shd w:val="clear" w:color="auto" w:fill="F0F7D7"/>
          </w:tcPr>
          <w:p w14:paraId="64189ACE" w14:textId="77777777" w:rsidR="00117379" w:rsidRDefault="00000000">
            <w:pPr>
              <w:pStyle w:val="Image"/>
            </w:pPr>
            <w:r>
              <w:t>1</w:t>
            </w:r>
          </w:p>
        </w:tc>
        <w:tc>
          <w:tcPr>
            <w:tcW w:w="2880" w:type="dxa"/>
            <w:shd w:val="clear" w:color="auto" w:fill="F0F7D7"/>
          </w:tcPr>
          <w:p w14:paraId="1EF7B3AB" w14:textId="77777777" w:rsidR="00117379" w:rsidRDefault="00000000">
            <w:pPr>
              <w:pStyle w:val="Image"/>
            </w:pPr>
            <w:r>
              <w:t>2</w:t>
            </w:r>
          </w:p>
        </w:tc>
        <w:tc>
          <w:tcPr>
            <w:tcW w:w="2880" w:type="dxa"/>
            <w:shd w:val="clear" w:color="auto" w:fill="F0F7D7"/>
          </w:tcPr>
          <w:p w14:paraId="1FB47101" w14:textId="77777777" w:rsidR="00117379" w:rsidRDefault="00000000">
            <w:pPr>
              <w:pStyle w:val="Image"/>
            </w:pPr>
            <w:r>
              <w:t>3</w:t>
            </w:r>
          </w:p>
        </w:tc>
      </w:tr>
      <w:tr w:rsidR="00117379" w14:paraId="264A55AD" w14:textId="77777777" w:rsidTr="00117379">
        <w:trPr>
          <w:jc w:val="center"/>
        </w:trPr>
        <w:tc>
          <w:tcPr>
            <w:tcW w:w="2879" w:type="dxa"/>
            <w:vAlign w:val="center"/>
          </w:tcPr>
          <w:p w14:paraId="42B75150" w14:textId="77777777" w:rsidR="00117379" w:rsidRDefault="00000000">
            <w:pPr>
              <w:pStyle w:val="Image"/>
            </w:pPr>
            <w:r>
              <w:drawing>
                <wp:inline distT="0" distB="0" distL="0" distR="0" wp14:anchorId="49984DB8" wp14:editId="72EA733E">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3"/>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14:paraId="0DB73538" w14:textId="77777777" w:rsidR="00117379" w:rsidRDefault="00000000">
            <w:pPr>
              <w:pStyle w:val="Image"/>
            </w:pPr>
            <w:r>
              <w:rPr>
                <w:rStyle w:val="ImageInsetSundanese"/>
              </w:rPr>
              <w:drawing>
                <wp:inline distT="0" distB="0" distL="0" distR="0" wp14:anchorId="275404D7" wp14:editId="5D4A748F">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14:paraId="48815FF0" w14:textId="77777777" w:rsidR="00117379" w:rsidRDefault="00000000">
            <w:pPr>
              <w:pStyle w:val="Image"/>
            </w:pPr>
            <w:r>
              <w:drawing>
                <wp:inline distT="0" distB="0" distL="0" distR="0" wp14:anchorId="0C668498" wp14:editId="53F96B3F">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rsidR="00117379" w14:paraId="09043B89" w14:textId="77777777" w:rsidTr="00117379">
        <w:trPr>
          <w:jc w:val="center"/>
        </w:trPr>
        <w:tc>
          <w:tcPr>
            <w:tcW w:w="2879" w:type="dxa"/>
          </w:tcPr>
          <w:p w14:paraId="0CC59F60" w14:textId="77777777" w:rsidR="00117379" w:rsidRDefault="00000000">
            <w:pPr>
              <w:pStyle w:val="Normlbehzs"/>
              <w:ind w:firstLine="0"/>
              <w:jc w:val="center"/>
            </w:pPr>
            <w:r>
              <w:rPr>
                <w:rStyle w:val="Foreign"/>
              </w:rPr>
              <w:t>qə:bni pilaṁ</w:t>
            </w:r>
          </w:p>
        </w:tc>
        <w:tc>
          <w:tcPr>
            <w:tcW w:w="2880" w:type="dxa"/>
          </w:tcPr>
          <w:p w14:paraId="147FCAF8" w14:textId="77777777" w:rsidR="00117379" w:rsidRDefault="00000000">
            <w:pPr>
              <w:pStyle w:val="Normlbehzs"/>
              <w:ind w:firstLine="0"/>
              <w:jc w:val="center"/>
              <w:rPr>
                <w:rStyle w:val="Foreign"/>
              </w:rPr>
            </w:pPr>
            <w:r>
              <w:rPr>
                <w:rStyle w:val="Foreign"/>
              </w:rPr>
              <w:t>gnәp:ipitu</w:t>
            </w:r>
          </w:p>
        </w:tc>
        <w:tc>
          <w:tcPr>
            <w:tcW w:w="2880" w:type="dxa"/>
          </w:tcPr>
          <w:p w14:paraId="059A3C34" w14:textId="77777777" w:rsidR="00117379" w:rsidRDefault="00000000">
            <w:pPr>
              <w:pStyle w:val="Normlbehzs"/>
              <w:ind w:firstLine="0"/>
              <w:jc w:val="center"/>
              <w:rPr>
                <w:rStyle w:val="Foreign"/>
              </w:rPr>
            </w:pPr>
            <w:r>
              <w:rPr>
                <w:rStyle w:val="Foreign"/>
              </w:rPr>
              <w:t>turut:vaḥna</w:t>
            </w:r>
          </w:p>
        </w:tc>
      </w:tr>
    </w:tbl>
    <w:p w14:paraId="026CA36E" w14:textId="77777777" w:rsidR="00117379" w:rsidRDefault="00000000">
      <w:pPr>
        <w:pStyle w:val="Lista"/>
      </w:pPr>
      <w:r>
        <w:t>when the graph originally denoting &lt;ā&gt; is used in conjunction with another vowel marker to transform the latter into a long vowel, enter a colon (:) after the short vowel to transliterate the length marker</w:t>
      </w:r>
    </w:p>
    <w:p w14:paraId="1CC67054" w14:textId="243CD68F" w:rsidR="00117379" w:rsidRDefault="00000000">
      <w:pPr>
        <w:pStyle w:val="Lista2"/>
      </w:pPr>
      <w:r>
        <w:t xml:space="preserve">e.g. </w:t>
      </w:r>
      <w:r>
        <w:fldChar w:fldCharType="begin"/>
      </w:r>
      <w:r>
        <w:instrText xml:space="preserve"> REF _Ref201245033 \h </w:instrText>
      </w:r>
      <w:r>
        <w:fldChar w:fldCharType="separate"/>
      </w:r>
      <w:r w:rsidR="009B1F96">
        <w:t xml:space="preserve">Figure </w:t>
      </w:r>
      <w:r w:rsidR="009B1F96">
        <w:rPr>
          <w:noProof/>
        </w:rPr>
        <w:t>4.6</w:t>
      </w:r>
      <w:r w:rsidR="009B1F96">
        <w:t>.</w:t>
      </w:r>
      <w:r w:rsidR="009B1F96">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rsidR="009B1F96">
        <w:t>4.5.2</w:t>
      </w:r>
      <w:r>
        <w:fldChar w:fldCharType="end"/>
      </w:r>
      <w:r>
        <w:t xml:space="preserve"> about the transliteration of the vowel support)</w:t>
      </w:r>
    </w:p>
    <w:p w14:paraId="03D0174B" w14:textId="77777777" w:rsidR="00117379" w:rsidRDefault="00000000">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14:paraId="611A5B61" w14:textId="35979666" w:rsidR="00117379" w:rsidRDefault="00000000">
      <w:pPr>
        <w:pStyle w:val="Lista2"/>
        <w:rPr>
          <w:rFonts w:eastAsia="Tahoma"/>
        </w:rPr>
      </w:pPr>
      <w:r>
        <w:t xml:space="preserve">e.g. </w:t>
      </w:r>
      <w:r>
        <w:fldChar w:fldCharType="begin"/>
      </w:r>
      <w:r>
        <w:instrText xml:space="preserve"> REF _Ref201245033 \h </w:instrText>
      </w:r>
      <w:r>
        <w:fldChar w:fldCharType="separate"/>
      </w:r>
      <w:r w:rsidR="009B1F96">
        <w:t xml:space="preserve">Figure </w:t>
      </w:r>
      <w:r w:rsidR="009B1F96">
        <w:rPr>
          <w:noProof/>
        </w:rPr>
        <w:t>4.6</w:t>
      </w:r>
      <w:r w:rsidR="009B1F96">
        <w:t>.</w:t>
      </w:r>
      <w:r w:rsidR="009B1F96">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326"/>
      <w:r>
        <w:rPr>
          <w:noProof/>
          <w:lang w:val="en-US"/>
        </w:rPr>
        <w:t xml:space="preserve">pronounce </w:t>
      </w:r>
      <w:commentRangeEnd w:id="326"/>
      <w:r>
        <w:rPr>
          <w:rStyle w:val="Jegyzethivatkozs"/>
          <w:noProof/>
          <w:sz w:val="22"/>
          <w:szCs w:val="22"/>
          <w:lang w:val="en-US"/>
        </w:rPr>
        <w:commentReference w:id="326"/>
      </w:r>
      <w:r>
        <w:rPr>
          <w:noProof/>
          <w:lang w:val="en-US"/>
        </w:rPr>
        <w:t>/</w:t>
      </w:r>
      <w:r>
        <w:rPr>
          <w:rStyle w:val="Foreign"/>
        </w:rPr>
        <w:t>gәnәp pipitu</w:t>
      </w:r>
      <w:r>
        <w:t>/, Old Sundanese</w:t>
      </w:r>
      <w:r>
        <w:rPr>
          <w:rFonts w:eastAsia="Tahoma"/>
        </w:rPr>
        <w:t xml:space="preserve"> </w:t>
      </w:r>
      <w:r>
        <w:rPr>
          <w:noProof/>
          <w:lang w:val="en-US"/>
        </w:rPr>
        <w:t>“fully seven”)</w:t>
      </w:r>
    </w:p>
    <w:p w14:paraId="4B308ED9" w14:textId="77777777" w:rsidR="00117379" w:rsidRDefault="00000000">
      <w:pPr>
        <w:pStyle w:val="Lista2"/>
        <w:rPr>
          <w:rFonts w:eastAsia="Tahoma"/>
        </w:rPr>
      </w:pPr>
      <w:r>
        <w:t>the colon shall be next to the transliterated consonant even if it is not adjacent in the original</w:t>
      </w:r>
    </w:p>
    <w:p w14:paraId="20E50947" w14:textId="6B398642" w:rsidR="00117379" w:rsidRDefault="00000000">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rsidR="009B1F96">
        <w:t xml:space="preserve">Figure </w:t>
      </w:r>
      <w:r w:rsidR="009B1F96">
        <w:rPr>
          <w:noProof/>
        </w:rPr>
        <w:t>4.6</w:t>
      </w:r>
      <w:r w:rsidR="009B1F96">
        <w:t>.</w:t>
      </w:r>
      <w:r w:rsidR="009B1F96">
        <w:rPr>
          <w:noProof/>
        </w:rPr>
        <w:t>A</w:t>
      </w:r>
      <w:r>
        <w:fldChar w:fldCharType="end"/>
      </w:r>
      <w:r>
        <w:t xml:space="preserve">/3  </w:t>
      </w:r>
      <w:r>
        <w:rPr>
          <w:rFonts w:cs="Gentium"/>
        </w:rPr>
        <w:t xml:space="preserve">→ </w:t>
      </w:r>
      <w:r>
        <w:rPr>
          <w:rStyle w:val="Foreign"/>
        </w:rPr>
        <w:t>turut:vaḥna</w:t>
      </w:r>
      <w:r>
        <w:t xml:space="preserve"> (pronounce /</w:t>
      </w:r>
      <w:proofErr w:type="spellStart"/>
      <w:r>
        <w:rPr>
          <w:rStyle w:val="Foreign"/>
        </w:rPr>
        <w:t>turut</w:t>
      </w:r>
      <w:proofErr w:type="spellEnd"/>
      <w:r>
        <w:rPr>
          <w:rStyle w:val="Foreign"/>
        </w:rPr>
        <w:t xml:space="preserve"> tvaḥna</w:t>
      </w:r>
      <w:r>
        <w:t>/, “you should follow his behaviour”)</w:t>
      </w:r>
    </w:p>
    <w:p w14:paraId="0DA1B898" w14:textId="77777777" w:rsidR="00117379" w:rsidRDefault="00000000">
      <w:pPr>
        <w:pStyle w:val="Cmsor4"/>
      </w:pPr>
      <w:bookmarkStart w:id="327" w:name="_Ref221274202"/>
      <w:bookmarkStart w:id="328" w:name="_Toc221291488"/>
      <w:r>
        <w:t xml:space="preserve">Underdotted </w:t>
      </w:r>
      <w:proofErr w:type="spellStart"/>
      <w:r>
        <w:rPr>
          <w:rStyle w:val="Foreign"/>
        </w:rPr>
        <w:t>akṣara</w:t>
      </w:r>
      <w:r>
        <w:t>s</w:t>
      </w:r>
      <w:proofErr w:type="spellEnd"/>
      <w:r>
        <w:t xml:space="preserve"> in mainland Southeast Asia</w:t>
      </w:r>
      <w:bookmarkEnd w:id="327"/>
      <w:bookmarkEnd w:id="328"/>
    </w:p>
    <w:p w14:paraId="103363DB" w14:textId="0418731D" w:rsidR="00117379" w:rsidRDefault="00000000">
      <w:r>
        <w:rPr>
          <w:highlight w:val="yellow"/>
        </w:rPr>
        <w:t xml:space="preserve">to be written up once </w:t>
      </w:r>
      <w:hyperlink r:id="rId46" w:history="1">
        <w:r>
          <w:rPr>
            <w:rStyle w:val="Hiperhivatkozs"/>
            <w:highlight w:val="yellow"/>
          </w:rPr>
          <w:t>https://github.com/erc-dharma/project-documentation/issues/387</w:t>
        </w:r>
      </w:hyperlink>
      <w:r>
        <w:rPr>
          <w:highlight w:val="yellow"/>
        </w:rPr>
        <w:t xml:space="preserve"> is decided</w:t>
      </w:r>
    </w:p>
    <w:p w14:paraId="1E8A8AB9" w14:textId="77777777" w:rsidR="00117379" w:rsidRDefault="00000000">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14:paraId="43F89D98" w14:textId="77777777" w:rsidR="00117379" w:rsidRDefault="00000000">
      <w:pPr>
        <w:pStyle w:val="Lista2"/>
      </w:pPr>
      <w:r>
        <w:rPr>
          <w:rStyle w:val="Code"/>
        </w:rPr>
        <w:t>U+1E43</w:t>
      </w:r>
      <w:r>
        <w:t xml:space="preserve"> Latin Small Letter M with Dot Below</w:t>
      </w:r>
    </w:p>
    <w:p w14:paraId="33C2A783" w14:textId="77777777" w:rsidR="00117379" w:rsidRDefault="00000000">
      <w:pPr>
        <w:pStyle w:val="Lista2"/>
        <w:rPr>
          <w:highlight w:val="yellow"/>
        </w:rPr>
      </w:pPr>
      <w:r>
        <w:rPr>
          <w:highlight w:val="yellow"/>
        </w:rPr>
        <w:t xml:space="preserve">to be added where? after the </w:t>
      </w:r>
      <w:proofErr w:type="spellStart"/>
      <w:r>
        <w:rPr>
          <w:highlight w:val="yellow"/>
        </w:rPr>
        <w:t>akṣara</w:t>
      </w:r>
      <w:proofErr w:type="spellEnd"/>
      <w:r>
        <w:rPr>
          <w:highlight w:val="yellow"/>
        </w:rPr>
        <w:t>? after the consonant? e.g.?</w:t>
      </w:r>
    </w:p>
    <w:p w14:paraId="4DA11785" w14:textId="77777777" w:rsidR="00117379" w:rsidRDefault="00000000">
      <w:pPr>
        <w:pStyle w:val="Lista2"/>
      </w:pPr>
      <w:r>
        <w:t>because the function of this underdot is poorly understood, we prefer to transliterate it as if it were a separate grapheme, even though it may be merely a diacritical mark</w:t>
      </w:r>
    </w:p>
    <w:p w14:paraId="3810155F" w14:textId="77777777" w:rsidR="00117379" w:rsidRDefault="00000000">
      <w:pPr>
        <w:pStyle w:val="Cmsor3"/>
      </w:pPr>
      <w:bookmarkStart w:id="329" w:name="_Hlk204086433"/>
      <w:bookmarkStart w:id="330" w:name="_Toc221291489"/>
      <w:r>
        <w:t>Repurposed graphic signs</w:t>
      </w:r>
      <w:bookmarkEnd w:id="329"/>
      <w:bookmarkEnd w:id="330"/>
    </w:p>
    <w:p w14:paraId="5C109EFF" w14:textId="3C65D68F" w:rsidR="00117379" w:rsidRDefault="00000000">
      <w:pPr>
        <w:rPr>
          <w:lang w:eastAsia="en-US" w:bidi="ar-SA"/>
        </w:rPr>
      </w:pPr>
      <w:r>
        <w:rPr>
          <w:lang w:eastAsia="en-US" w:bidi="ar-SA"/>
        </w:rPr>
        <w:t>Certain signs (graphs or glyphs) in certain varieties of the Indic writing system have taken on a secondary signification as a context-dependent alternative to their primary signification shared in all varieties of the Indic system. Situations where an identical graphic representation corresponds to several different graphemic significations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sidR="009B1F96">
        <w:rPr>
          <w:b/>
          <w:bCs/>
          <w:lang w:val="hu-HU" w:eastAsia="en-US" w:bidi="ar-SA"/>
        </w:rPr>
        <w:t>Hiba! A hivatkozási forrás nem található.</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9B1F96">
        <w:rPr>
          <w:lang w:eastAsia="en-US" w:bidi="ar-SA"/>
        </w:rPr>
        <w:t>4.7.1</w:t>
      </w:r>
      <w:r>
        <w:rPr>
          <w:lang w:eastAsia="en-US" w:bidi="ar-SA"/>
        </w:rPr>
        <w:fldChar w:fldCharType="end"/>
      </w:r>
      <w:r>
        <w:rPr>
          <w:lang w:eastAsia="en-US" w:bidi="ar-SA"/>
        </w:rPr>
        <w:t>).</w:t>
      </w:r>
    </w:p>
    <w:p w14:paraId="04B09367" w14:textId="77777777" w:rsidR="00117379" w:rsidRDefault="00000000">
      <w:pPr>
        <w:rPr>
          <w:lang w:eastAsia="en-US" w:bidi="ar-SA"/>
        </w:rPr>
      </w:pPr>
      <w:r>
        <w:rPr>
          <w:highlight w:val="yellow"/>
          <w:lang w:eastAsia="en-US" w:bidi="ar-SA"/>
        </w:rPr>
        <w:t>@homography now largely removed from theoretical background, may need to reintroduce somewhere</w:t>
      </w:r>
    </w:p>
    <w:p w14:paraId="05138614" w14:textId="77777777" w:rsidR="00117379" w:rsidRDefault="00000000">
      <w:pPr>
        <w:pStyle w:val="Cmsor4"/>
      </w:pPr>
      <w:bookmarkStart w:id="331" w:name="_Hlk204086438"/>
      <w:bookmarkStart w:id="332" w:name="_Toc221291490"/>
      <w:r>
        <w:t>Signs with a secondary phonographic function</w:t>
      </w:r>
      <w:bookmarkEnd w:id="331"/>
      <w:bookmarkEnd w:id="332"/>
    </w:p>
    <w:p w14:paraId="590B4E75" w14:textId="77777777" w:rsidR="00117379" w:rsidRDefault="00000000">
      <w:pPr>
        <w:rPr>
          <w:lang w:eastAsia="en-US" w:bidi="ar-SA"/>
        </w:rPr>
      </w:pPr>
      <w:r>
        <w:rPr>
          <w:lang w:eastAsia="en-US" w:bidi="ar-SA"/>
        </w:rPr>
        <w:t xml:space="preserve">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w:t>
      </w:r>
    </w:p>
    <w:p w14:paraId="21CDCA41" w14:textId="77777777" w:rsidR="00117379" w:rsidRDefault="00000000">
      <w:pPr>
        <w:rPr>
          <w:lang w:eastAsia="en-US" w:bidi="ar-SA"/>
        </w:rPr>
      </w:pPr>
      <w:r>
        <w:rPr>
          <w:lang w:eastAsia="en-US" w:bidi="ar-SA"/>
        </w:rPr>
        <w:t>@part of homography moved to top</w:t>
      </w:r>
    </w:p>
    <w:p w14:paraId="6ED4DABB" w14:textId="77777777" w:rsidR="00117379" w:rsidRDefault="00000000">
      <w:pPr>
        <w:rPr>
          <w:lang w:eastAsia="en-US" w:bidi="ar-SA"/>
        </w:rPr>
      </w:pPr>
      <w:r>
        <w:rPr>
          <w:lang w:eastAsia="en-US" w:bidi="ar-SA"/>
        </w:rPr>
        <w:t>@but if moving the alphanumeric signs down to the symbol section, then rearrange so there is no subsection here</w:t>
      </w:r>
    </w:p>
    <w:p w14:paraId="76D81DD5" w14:textId="70C15754" w:rsidR="00117379" w:rsidRDefault="00000000">
      <w:pPr>
        <w:rPr>
          <w:lang w:eastAsia="en-US" w:bidi="ar-SA"/>
        </w:rPr>
      </w:pPr>
      <w:r>
        <w:rPr>
          <w:lang w:eastAsia="en-US" w:bidi="ar-SA"/>
        </w:rPr>
        <w:t>Situations where an identical graphic representation corresponds to several different graphemic significations (the way |2| can mean either the number 2 or the phonemes /</w:t>
      </w:r>
      <w:proofErr w:type="spellStart"/>
      <w:r>
        <w:rPr>
          <w:lang w:eastAsia="en-US" w:bidi="ar-SA"/>
        </w:rPr>
        <w:t>tʊ</w:t>
      </w:r>
      <w:proofErr w:type="spellEnd"/>
      <w:r>
        <w:rPr>
          <w:lang w:eastAsia="en-US" w:bidi="ar-SA"/>
        </w:rPr>
        <w:t>/) may be regarded as homography (§</w:t>
      </w:r>
      <w:r>
        <w:rPr>
          <w:lang w:eastAsia="en-US" w:bidi="ar-SA"/>
        </w:rPr>
        <w:fldChar w:fldCharType="begin"/>
      </w:r>
      <w:r>
        <w:rPr>
          <w:lang w:eastAsia="en-US" w:bidi="ar-SA"/>
        </w:rPr>
        <w:instrText xml:space="preserve"> REF _Ref201314318 \r \h </w:instrText>
      </w:r>
      <w:r>
        <w:rPr>
          <w:lang w:eastAsia="en-US" w:bidi="ar-SA"/>
        </w:rPr>
        <w:fldChar w:fldCharType="separate"/>
      </w:r>
      <w:r w:rsidR="009B1F96">
        <w:rPr>
          <w:b/>
          <w:bCs/>
          <w:lang w:val="hu-HU" w:eastAsia="en-US" w:bidi="ar-SA"/>
        </w:rPr>
        <w:t>Hiba! A hivatkozási forrás nem található.</w:t>
      </w:r>
      <w:r>
        <w:rPr>
          <w:lang w:eastAsia="en-US" w:bidi="ar-SA"/>
        </w:rPr>
        <w:fldChar w:fldCharType="end"/>
      </w:r>
      <w:r>
        <w:rPr>
          <w:lang w:eastAsia="en-US" w:bidi="ar-SA"/>
        </w:rPr>
        <w:t xml:space="preserve">). Proper homographs are essentially different </w:t>
      </w:r>
      <w:r>
        <w:rPr>
          <w:lang w:eastAsia="en-US" w:bidi="ar-SA"/>
        </w:rPr>
        <w:lastRenderedPageBreak/>
        <w:t>graphemes which are, incidentally, manifested by identical graphs, and should accordingly be transliterated on the basis of their graphemic value (cf. §</w:t>
      </w:r>
      <w:r>
        <w:rPr>
          <w:lang w:eastAsia="en-US" w:bidi="ar-SA"/>
        </w:rPr>
        <w:fldChar w:fldCharType="begin"/>
      </w:r>
      <w:r>
        <w:rPr>
          <w:lang w:eastAsia="en-US" w:bidi="ar-SA"/>
        </w:rPr>
        <w:instrText xml:space="preserve"> REF _Ref203987453 \r \h </w:instrText>
      </w:r>
      <w:r>
        <w:rPr>
          <w:lang w:eastAsia="en-US" w:bidi="ar-SA"/>
        </w:rPr>
      </w:r>
      <w:r>
        <w:rPr>
          <w:lang w:eastAsia="en-US" w:bidi="ar-SA"/>
        </w:rPr>
        <w:fldChar w:fldCharType="separate"/>
      </w:r>
      <w:r w:rsidR="009B1F96">
        <w:rPr>
          <w:lang w:eastAsia="en-US" w:bidi="ar-SA"/>
        </w:rPr>
        <w:t>4.7.1</w:t>
      </w:r>
      <w:r>
        <w:rPr>
          <w:lang w:eastAsia="en-US" w:bidi="ar-SA"/>
        </w:rPr>
        <w:fldChar w:fldCharType="end"/>
      </w:r>
      <w:r>
        <w:rPr>
          <w:lang w:eastAsia="en-US" w:bidi="ar-SA"/>
        </w:rPr>
        <w:t>).</w:t>
      </w:r>
    </w:p>
    <w:p w14:paraId="5BFD75C7" w14:textId="77777777" w:rsidR="00117379" w:rsidRDefault="00117379">
      <w:pPr>
        <w:rPr>
          <w:lang w:eastAsia="en-US" w:bidi="ar-SA"/>
        </w:rPr>
      </w:pPr>
    </w:p>
    <w:p w14:paraId="259C47CF" w14:textId="77777777" w:rsidR="00117379" w:rsidRDefault="00000000">
      <w:pPr>
        <w:rPr>
          <w:lang w:eastAsia="en-US" w:bidi="ar-SA"/>
        </w:rPr>
      </w:pPr>
      <w:r>
        <w:rPr>
          <w:lang w:eastAsia="en-US" w:bidi="ar-SA"/>
        </w:rPr>
        <w:t>However, in this case homography is combined with heterography, meaning that a single graphemic value can be expressed in two ways: the conventional (complex) way and the innovative (simpler) way which is homographic to a different signification. Transliterating only the graphemic value  would entail loss of information (equating “together” to “2gether”) about the alternative that was employed in any given instance in a source text.</w:t>
      </w:r>
    </w:p>
    <w:p w14:paraId="777B94FB" w14:textId="5982045F" w:rsidR="00117379" w:rsidRDefault="00000000">
      <w:pPr>
        <w:pStyle w:val="Normlbehzs"/>
        <w:rPr>
          <w:lang w:eastAsia="en-US" w:bidi="ar-SA"/>
        </w:rPr>
      </w:pPr>
      <w:r>
        <w:rPr>
          <w:lang w:eastAsia="en-US" w:bidi="ar-SA"/>
        </w:rPr>
        <w:t>In view of this complication, in the strict transliteration of such graphemes we choose to adhere to the primary graphemic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fldChar w:fldCharType="separate"/>
      </w:r>
      <w:r w:rsidR="009B1F96">
        <w:rPr>
          <w:b/>
          <w:bCs/>
          <w:lang w:val="hu-HU" w:eastAsia="en-US" w:bidi="ar-SA"/>
        </w:rPr>
        <w:t>Hiba! A hivatkozási forrás nem található.</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sidR="009B1F96">
        <w:rPr>
          <w:lang w:eastAsia="en-US" w:bidi="ar-SA"/>
        </w:rPr>
        <w:t>3.5.2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signification may be normalised through computer markup (EGD §###) to the transcribed secondary signification. </w:t>
      </w:r>
    </w:p>
    <w:p w14:paraId="5B0F57A5" w14:textId="468E9189" w:rsidR="00117379" w:rsidRDefault="00000000">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9B1F96">
        <w:t xml:space="preserve">Figure </w:t>
      </w:r>
      <w:r w:rsidR="009B1F96">
        <w:rPr>
          <w:noProof/>
        </w:rPr>
        <w:t>4.6</w:t>
      </w:r>
      <w:r w:rsidR="009B1F96">
        <w:t>.</w:t>
      </w:r>
      <w:r w:rsidR="009B1F96">
        <w:rPr>
          <w:noProof/>
        </w:rPr>
        <w:t>B</w:t>
      </w:r>
      <w:r>
        <w:rPr>
          <w:lang w:eastAsia="en-US" w:bidi="ar-SA"/>
        </w:rPr>
        <w:fldChar w:fldCharType="end"/>
      </w:r>
      <w:r>
        <w:rPr>
          <w:lang w:eastAsia="en-US" w:bidi="ar-SA"/>
        </w:rPr>
        <w:t>) are all Old Sundanese, but analogous phenomena in other specific writing systems should be handled in the same way.</w:t>
      </w:r>
    </w:p>
    <w:p w14:paraId="76A23585" w14:textId="77777777" w:rsidR="00117379" w:rsidRDefault="00117379">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rsidR="00117379" w14:paraId="4BAE2A10" w14:textId="77777777" w:rsidTr="00117379">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14:paraId="47EC34B0" w14:textId="07E974AE" w:rsidR="00117379" w:rsidRDefault="00000000">
            <w:pPr>
              <w:pStyle w:val="Kpalrs"/>
              <w:keepNext/>
            </w:pPr>
            <w:bookmarkStart w:id="333" w:name="_Ref201563753"/>
            <w:r>
              <w:t xml:space="preserve">Figure </w:t>
            </w:r>
            <w:r>
              <w:fldChar w:fldCharType="begin"/>
            </w:r>
            <w:r>
              <w:instrText xml:space="preserve"> STYLEREF 2 \s </w:instrText>
            </w:r>
            <w:r>
              <w:fldChar w:fldCharType="separate"/>
            </w:r>
            <w:r w:rsidR="009B1F96">
              <w:rPr>
                <w:noProof/>
              </w:rPr>
              <w:t>4.6</w:t>
            </w:r>
            <w:r>
              <w:rPr>
                <w:noProof/>
              </w:rPr>
              <w:fldChar w:fldCharType="end"/>
            </w:r>
            <w:r>
              <w:t>.</w:t>
            </w:r>
            <w:r>
              <w:fldChar w:fldCharType="begin"/>
            </w:r>
            <w:r>
              <w:instrText xml:space="preserve"> SEQ Figure \* ALPHABETIC \s 2 </w:instrText>
            </w:r>
            <w:r>
              <w:fldChar w:fldCharType="separate"/>
            </w:r>
            <w:r w:rsidR="009B1F96">
              <w:rPr>
                <w:noProof/>
              </w:rPr>
              <w:t>B</w:t>
            </w:r>
            <w:r>
              <w:rPr>
                <w:noProof/>
              </w:rPr>
              <w:fldChar w:fldCharType="end"/>
            </w:r>
            <w:bookmarkEnd w:id="333"/>
            <w:r>
              <w:t>. Repurposed graphic signs</w:t>
            </w:r>
          </w:p>
        </w:tc>
      </w:tr>
      <w:tr w:rsidR="00117379" w14:paraId="71000A49" w14:textId="77777777" w:rsidTr="00117379">
        <w:trPr>
          <w:jc w:val="center"/>
        </w:trPr>
        <w:tc>
          <w:tcPr>
            <w:tcW w:w="478" w:type="pct"/>
            <w:shd w:val="clear" w:color="auto" w:fill="F0F7D7"/>
          </w:tcPr>
          <w:p w14:paraId="739097C1" w14:textId="77777777" w:rsidR="00117379" w:rsidRDefault="00117379">
            <w:pPr>
              <w:pStyle w:val="Image"/>
              <w:jc w:val="right"/>
            </w:pPr>
          </w:p>
        </w:tc>
        <w:tc>
          <w:tcPr>
            <w:tcW w:w="784" w:type="pct"/>
            <w:shd w:val="clear" w:color="auto" w:fill="F0F7D7"/>
          </w:tcPr>
          <w:p w14:paraId="0D1AAF31" w14:textId="77777777" w:rsidR="00117379" w:rsidRDefault="00000000">
            <w:pPr>
              <w:pStyle w:val="Image"/>
            </w:pPr>
            <w:r>
              <w:t>1</w:t>
            </w:r>
          </w:p>
        </w:tc>
        <w:tc>
          <w:tcPr>
            <w:tcW w:w="2185" w:type="pct"/>
            <w:shd w:val="clear" w:color="auto" w:fill="F0F7D7"/>
          </w:tcPr>
          <w:p w14:paraId="53BFA9D1" w14:textId="77777777" w:rsidR="00117379" w:rsidRDefault="00000000">
            <w:pPr>
              <w:pStyle w:val="Image"/>
            </w:pPr>
            <w:r>
              <w:t>2</w:t>
            </w:r>
          </w:p>
        </w:tc>
        <w:tc>
          <w:tcPr>
            <w:tcW w:w="1018" w:type="pct"/>
            <w:shd w:val="clear" w:color="auto" w:fill="F0F7D7"/>
          </w:tcPr>
          <w:p w14:paraId="7AE2878C" w14:textId="77777777" w:rsidR="00117379" w:rsidRDefault="00000000">
            <w:pPr>
              <w:pStyle w:val="Image"/>
            </w:pPr>
            <w:r>
              <w:t>3</w:t>
            </w:r>
          </w:p>
        </w:tc>
        <w:tc>
          <w:tcPr>
            <w:tcW w:w="535" w:type="pct"/>
            <w:shd w:val="clear" w:color="auto" w:fill="F0F7D7"/>
          </w:tcPr>
          <w:p w14:paraId="5F76F0C8" w14:textId="77777777" w:rsidR="00117379" w:rsidRDefault="00000000">
            <w:pPr>
              <w:pStyle w:val="Image"/>
            </w:pPr>
            <w:r>
              <w:t>4</w:t>
            </w:r>
          </w:p>
        </w:tc>
      </w:tr>
      <w:tr w:rsidR="00117379" w14:paraId="44853573" w14:textId="77777777" w:rsidTr="00117379">
        <w:trPr>
          <w:jc w:val="center"/>
        </w:trPr>
        <w:tc>
          <w:tcPr>
            <w:tcW w:w="478" w:type="pct"/>
            <w:vAlign w:val="center"/>
          </w:tcPr>
          <w:p w14:paraId="2997865C" w14:textId="77777777" w:rsidR="00117379" w:rsidRDefault="00117379">
            <w:pPr>
              <w:pStyle w:val="Image"/>
              <w:jc w:val="right"/>
            </w:pPr>
          </w:p>
        </w:tc>
        <w:tc>
          <w:tcPr>
            <w:tcW w:w="784" w:type="pct"/>
          </w:tcPr>
          <w:p w14:paraId="350A4A5E" w14:textId="77777777" w:rsidR="00117379" w:rsidRDefault="00000000">
            <w:pPr>
              <w:pStyle w:val="Image"/>
              <w:rPr>
                <w:rStyle w:val="ImageInsetSundanese"/>
              </w:rPr>
            </w:pPr>
            <w:r>
              <w:rPr>
                <w:rStyle w:val="ImageInsetSundanese"/>
              </w:rPr>
              <w:drawing>
                <wp:inline distT="0" distB="0" distL="0" distR="0" wp14:anchorId="22943A49" wp14:editId="2B8CD9AA">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14:paraId="66D3D4E8" w14:textId="77777777" w:rsidR="00117379" w:rsidRDefault="00000000">
            <w:pPr>
              <w:pStyle w:val="Image"/>
            </w:pPr>
            <w:r>
              <w:rPr>
                <w:rStyle w:val="ImageInsetSundanese"/>
              </w:rPr>
              <w:drawing>
                <wp:inline distT="0" distB="0" distL="0" distR="0" wp14:anchorId="55870BC0" wp14:editId="38DA990C">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14:paraId="679BC389" w14:textId="77777777" w:rsidR="00117379" w:rsidRDefault="00000000">
            <w:pPr>
              <w:pStyle w:val="Image"/>
            </w:pPr>
            <w:r>
              <w:rPr>
                <w:rStyle w:val="ImageInsetSundanese"/>
              </w:rPr>
              <w:drawing>
                <wp:inline distT="0" distB="0" distL="0" distR="0" wp14:anchorId="352E2219" wp14:editId="45DEF086">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14:paraId="5DA95741" w14:textId="77777777" w:rsidR="00117379" w:rsidRDefault="00000000">
            <w:pPr>
              <w:pStyle w:val="Image"/>
            </w:pPr>
            <w:r>
              <w:drawing>
                <wp:inline distT="0" distB="0" distL="0" distR="0" wp14:anchorId="14BE1D8C" wp14:editId="5C8047AB">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rsidR="00117379" w14:paraId="77553BC0" w14:textId="77777777" w:rsidTr="00117379">
        <w:trPr>
          <w:jc w:val="center"/>
        </w:trPr>
        <w:tc>
          <w:tcPr>
            <w:tcW w:w="478" w:type="pct"/>
          </w:tcPr>
          <w:p w14:paraId="456058A4" w14:textId="77777777" w:rsidR="00117379" w:rsidRDefault="00000000">
            <w:pPr>
              <w:pStyle w:val="Normlbehzs"/>
              <w:ind w:firstLine="0"/>
              <w:jc w:val="right"/>
            </w:pPr>
            <w:r>
              <w:t>strict</w:t>
            </w:r>
          </w:p>
        </w:tc>
        <w:tc>
          <w:tcPr>
            <w:tcW w:w="784" w:type="pct"/>
          </w:tcPr>
          <w:p w14:paraId="1C355995" w14:textId="77777777" w:rsidR="00117379" w:rsidRDefault="00000000">
            <w:pPr>
              <w:pStyle w:val="Normlbehzs"/>
              <w:ind w:firstLine="0"/>
              <w:jc w:val="center"/>
              <w:rPr>
                <w:rStyle w:val="Foreign"/>
              </w:rPr>
            </w:pPr>
            <w:r>
              <w:rPr>
                <w:rStyle w:val="Foreign"/>
              </w:rPr>
              <w:t>sasṭā</w:t>
            </w:r>
          </w:p>
        </w:tc>
        <w:tc>
          <w:tcPr>
            <w:tcW w:w="2185" w:type="pct"/>
          </w:tcPr>
          <w:p w14:paraId="45BA5FFA" w14:textId="77777777" w:rsidR="00117379" w:rsidRDefault="00000000">
            <w:pPr>
              <w:pStyle w:val="Normlbehzs"/>
              <w:ind w:firstLine="0"/>
              <w:jc w:val="center"/>
              <w:rPr>
                <w:rStyle w:val="Foreign"/>
              </w:rPr>
            </w:pPr>
            <w:r>
              <w:rPr>
                <w:rStyle w:val="Foreign"/>
              </w:rPr>
              <w:t>di jә2niṁ vavaṁṅun:an·</w:t>
            </w:r>
          </w:p>
        </w:tc>
        <w:tc>
          <w:tcPr>
            <w:tcW w:w="1018" w:type="pct"/>
          </w:tcPr>
          <w:p w14:paraId="1A00D22A" w14:textId="77777777" w:rsidR="00117379" w:rsidRDefault="00000000">
            <w:pPr>
              <w:pStyle w:val="Normlbehzs"/>
              <w:ind w:firstLine="0"/>
              <w:jc w:val="center"/>
              <w:rPr>
                <w:rStyle w:val="Foreign"/>
              </w:rPr>
            </w:pPr>
            <w:r>
              <w:rPr>
                <w:rStyle w:val="Foreign"/>
              </w:rPr>
              <w:t>ku nu rye</w:t>
            </w:r>
          </w:p>
        </w:tc>
        <w:tc>
          <w:tcPr>
            <w:tcW w:w="535" w:type="pct"/>
          </w:tcPr>
          <w:p w14:paraId="2C8B4EA8" w14:textId="77777777" w:rsidR="00117379" w:rsidRDefault="00000000">
            <w:pPr>
              <w:pStyle w:val="Normlbehzs"/>
              <w:ind w:firstLine="0"/>
              <w:jc w:val="center"/>
              <w:rPr>
                <w:rStyle w:val="Foreign"/>
              </w:rPr>
            </w:pPr>
            <w:r>
              <w:rPr>
                <w:rStyle w:val="Foreign"/>
              </w:rPr>
              <w:t>rahyiṁ</w:t>
            </w:r>
          </w:p>
        </w:tc>
      </w:tr>
      <w:tr w:rsidR="00117379" w14:paraId="20A585C1" w14:textId="77777777" w:rsidTr="00117379">
        <w:trPr>
          <w:jc w:val="center"/>
        </w:trPr>
        <w:tc>
          <w:tcPr>
            <w:tcW w:w="478" w:type="pct"/>
          </w:tcPr>
          <w:p w14:paraId="1BE221D9" w14:textId="77777777" w:rsidR="00117379" w:rsidRDefault="00000000">
            <w:pPr>
              <w:pStyle w:val="Normlbehzs"/>
              <w:ind w:firstLine="0"/>
              <w:jc w:val="right"/>
            </w:pPr>
            <w:r>
              <w:t>loose</w:t>
            </w:r>
          </w:p>
        </w:tc>
        <w:tc>
          <w:tcPr>
            <w:tcW w:w="784" w:type="pct"/>
          </w:tcPr>
          <w:p w14:paraId="4D39474A" w14:textId="77777777" w:rsidR="00117379" w:rsidRDefault="00000000">
            <w:pPr>
              <w:pStyle w:val="Normlbehzs"/>
              <w:ind w:firstLine="0"/>
              <w:jc w:val="center"/>
              <w:rPr>
                <w:rStyle w:val="Foreign"/>
              </w:rPr>
            </w:pPr>
            <w:r>
              <w:rPr>
                <w:rStyle w:val="Foreign"/>
              </w:rPr>
              <w:t>sastra</w:t>
            </w:r>
          </w:p>
        </w:tc>
        <w:tc>
          <w:tcPr>
            <w:tcW w:w="2185" w:type="pct"/>
          </w:tcPr>
          <w:p w14:paraId="2970CA56" w14:textId="77777777" w:rsidR="00117379" w:rsidRDefault="00000000">
            <w:pPr>
              <w:pStyle w:val="Normlbehzs"/>
              <w:ind w:firstLine="0"/>
              <w:jc w:val="center"/>
              <w:rPr>
                <w:rStyle w:val="Foreign"/>
              </w:rPr>
            </w:pPr>
            <w:r>
              <w:rPr>
                <w:rStyle w:val="Foreign"/>
                <w:lang w:val="en-US"/>
              </w:rPr>
              <w:t>di jәroniṅ vavaṅunan</w:t>
            </w:r>
          </w:p>
        </w:tc>
        <w:tc>
          <w:tcPr>
            <w:tcW w:w="1018" w:type="pct"/>
          </w:tcPr>
          <w:p w14:paraId="670F00A9" w14:textId="77777777" w:rsidR="00117379" w:rsidRDefault="00000000">
            <w:pPr>
              <w:pStyle w:val="Normlbehzs"/>
              <w:ind w:firstLine="0"/>
              <w:jc w:val="center"/>
              <w:rPr>
                <w:rStyle w:val="Foreign"/>
              </w:rPr>
            </w:pPr>
            <w:r>
              <w:rPr>
                <w:rStyle w:val="Foreign"/>
              </w:rPr>
              <w:t>ku nu reya</w:t>
            </w:r>
          </w:p>
        </w:tc>
        <w:tc>
          <w:tcPr>
            <w:tcW w:w="535" w:type="pct"/>
          </w:tcPr>
          <w:p w14:paraId="45992ECF" w14:textId="77777777" w:rsidR="00117379" w:rsidRDefault="00000000">
            <w:pPr>
              <w:pStyle w:val="Normlbehzs"/>
              <w:ind w:firstLine="0"/>
              <w:jc w:val="center"/>
              <w:rPr>
                <w:rStyle w:val="Foreign"/>
              </w:rPr>
            </w:pPr>
            <w:r>
              <w:rPr>
                <w:rStyle w:val="Foreign"/>
              </w:rPr>
              <w:t>rahiyaṅ</w:t>
            </w:r>
          </w:p>
        </w:tc>
      </w:tr>
    </w:tbl>
    <w:p w14:paraId="09090CB1" w14:textId="77777777" w:rsidR="00117379" w:rsidRDefault="00117379">
      <w:pPr>
        <w:rPr>
          <w:lang w:eastAsia="en-US" w:bidi="ar-SA"/>
        </w:rPr>
      </w:pPr>
    </w:p>
    <w:p w14:paraId="3B389208" w14:textId="77777777" w:rsidR="00117379" w:rsidRDefault="00000000">
      <w:pPr>
        <w:pStyle w:val="Lista"/>
      </w:pPr>
      <w:bookmarkStart w:id="334" w:name="_y9z6zgvtcr89" w:colFirst="0" w:colLast="0"/>
      <w:bookmarkStart w:id="335" w:name="_gd5taio96c5" w:colFirst="0" w:colLast="0"/>
      <w:bookmarkStart w:id="336" w:name="_ehbz2lfh7tyw" w:colFirst="0" w:colLast="0"/>
      <w:bookmarkStart w:id="337" w:name="_3d3e9odqzwx0" w:colFirst="0" w:colLast="0"/>
      <w:bookmarkStart w:id="338" w:name="_8gpvi1clotas" w:colFirst="0" w:colLast="0"/>
      <w:bookmarkEnd w:id="334"/>
      <w:bookmarkEnd w:id="335"/>
      <w:bookmarkEnd w:id="336"/>
      <w:bookmarkEnd w:id="337"/>
      <w:bookmarkEnd w:id="338"/>
      <w:r>
        <w:t xml:space="preserve">when the glyph </w:t>
      </w:r>
      <w:r>
        <w:rPr>
          <w:rStyle w:val="ImageInsetSundanese"/>
        </w:rPr>
        <w:drawing>
          <wp:inline distT="0" distB="0" distL="0" distR="0" wp14:anchorId="404A53B9" wp14:editId="7E7AA98F">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w:t>
      </w:r>
    </w:p>
    <w:p w14:paraId="04470B6F" w14:textId="77777777" w:rsidR="00117379" w:rsidRDefault="00000000">
      <w:pPr>
        <w:pStyle w:val="Lista2"/>
        <w:rPr>
          <w:rStyle w:val="Foreign"/>
          <w:i w:val="0"/>
          <w:iCs w:val="0"/>
          <w:noProof w:val="0"/>
        </w:rPr>
      </w:pPr>
      <w:r>
        <w:t xml:space="preserve">transliterate it as </w:t>
      </w:r>
      <w:r>
        <w:rPr>
          <w:rStyle w:val="Foreign"/>
        </w:rPr>
        <w:t>ṭā</w:t>
      </w:r>
    </w:p>
    <w:p w14:paraId="348E6296" w14:textId="77777777" w:rsidR="00117379" w:rsidRDefault="00000000">
      <w:pPr>
        <w:pStyle w:val="Lista2"/>
        <w:rPr>
          <w:rStyle w:val="Foreign"/>
          <w:i w:val="0"/>
          <w:iCs w:val="0"/>
          <w:noProof w:val="0"/>
        </w:rPr>
      </w:pPr>
      <w:r>
        <w:t xml:space="preserve">in loose transliteration, transcribe it as </w:t>
      </w:r>
      <w:r>
        <w:rPr>
          <w:rStyle w:val="Foreign"/>
        </w:rPr>
        <w:t>tra</w:t>
      </w:r>
    </w:p>
    <w:p w14:paraId="5568F659" w14:textId="4D7A7084" w:rsidR="00117379"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9B1F96">
        <w:t xml:space="preserve">Figure </w:t>
      </w:r>
      <w:r w:rsidR="009B1F96">
        <w:rPr>
          <w:noProof/>
        </w:rPr>
        <w:t>4.6</w:t>
      </w:r>
      <w:r w:rsidR="009B1F96">
        <w:t>.</w:t>
      </w:r>
      <w:r w:rsidR="009B1F96">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14:paraId="36BF96B7" w14:textId="77777777" w:rsidR="00117379" w:rsidRDefault="00000000">
      <w:pPr>
        <w:pStyle w:val="Lista"/>
      </w:pPr>
      <w:r>
        <w:t xml:space="preserve">when </w:t>
      </w:r>
      <w:bookmarkStart w:id="339" w:name="_Hlk44319749"/>
      <w:r>
        <w:t>the numeral sign |2| is used in Old Sundanese to represent the phonemes /</w:t>
      </w:r>
      <w:proofErr w:type="spellStart"/>
      <w:r>
        <w:t>ro</w:t>
      </w:r>
      <w:proofErr w:type="spellEnd"/>
      <w:r>
        <w:t>/</w:t>
      </w:r>
      <w:bookmarkEnd w:id="339"/>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14:paraId="6F05B0E9" w14:textId="77777777" w:rsidR="00117379" w:rsidRDefault="00000000">
      <w:pPr>
        <w:pStyle w:val="Lista2"/>
      </w:pPr>
      <w:r>
        <w:t>transliterate it as 2</w:t>
      </w:r>
    </w:p>
    <w:p w14:paraId="4860D0F5" w14:textId="77777777" w:rsidR="00117379" w:rsidRDefault="00000000">
      <w:pPr>
        <w:pStyle w:val="Lista3"/>
      </w:pPr>
      <w:r>
        <w:t>since the sign does not represent a number in this case, the XML markup for numbers (EGD §###) must not be used</w:t>
      </w:r>
    </w:p>
    <w:p w14:paraId="453D19A6" w14:textId="77777777" w:rsidR="00117379" w:rsidRDefault="00000000">
      <w:pPr>
        <w:pStyle w:val="Lista2"/>
      </w:pPr>
      <w:r>
        <w:t xml:space="preserve">in loose transliteration transcribe it as </w:t>
      </w:r>
      <w:r>
        <w:rPr>
          <w:rStyle w:val="Foreign"/>
        </w:rPr>
        <w:t>ro</w:t>
      </w:r>
      <w:r>
        <w:t xml:space="preserve"> </w:t>
      </w:r>
    </w:p>
    <w:p w14:paraId="540DDC8E" w14:textId="3B97267E" w:rsidR="00117379"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9B1F96">
        <w:t xml:space="preserve">Figure </w:t>
      </w:r>
      <w:r w:rsidR="009B1F96">
        <w:rPr>
          <w:noProof/>
        </w:rPr>
        <w:t>4.6</w:t>
      </w:r>
      <w:r w:rsidR="009B1F96">
        <w:t>.</w:t>
      </w:r>
      <w:r w:rsidR="009B1F96">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4"/>
      </w:r>
    </w:p>
    <w:bookmarkEnd w:id="317"/>
    <w:p w14:paraId="32D318F7" w14:textId="77777777" w:rsidR="00117379" w:rsidRDefault="00000000">
      <w:pPr>
        <w:pStyle w:val="Lista"/>
      </w:pPr>
      <w:r>
        <w:t xml:space="preserve">when subscript &lt;y&gt; is used in Old Sundanese to make an </w:t>
      </w:r>
      <w:r>
        <w:rPr>
          <w:rStyle w:val="Foreign"/>
        </w:rPr>
        <w:t>akṣara</w:t>
      </w:r>
      <w:r>
        <w:t xml:space="preserve"> </w:t>
      </w:r>
      <w:proofErr w:type="spellStart"/>
      <w:r>
        <w:t>bisyllabic</w:t>
      </w:r>
      <w:proofErr w:type="spellEnd"/>
      <w:r>
        <w:t xml:space="preserve"> (so that the body consonant and the attached vowel marker are to be pronounced first, followed by /</w:t>
      </w:r>
      <w:proofErr w:type="spellStart"/>
      <w:r>
        <w:t>ya</w:t>
      </w:r>
      <w:proofErr w:type="spellEnd"/>
      <w:r>
        <w:t>/)</w:t>
      </w:r>
    </w:p>
    <w:p w14:paraId="67718C5A" w14:textId="77777777" w:rsidR="00117379" w:rsidRDefault="00000000">
      <w:pPr>
        <w:pStyle w:val="Lista2"/>
      </w:pPr>
      <w:r>
        <w:t>transliterate this as dictated by the default logic of the writing system at large, i.e. transliterate only the vowel marker and place it after the &lt;y&gt;</w:t>
      </w:r>
    </w:p>
    <w:p w14:paraId="0A22439F" w14:textId="77777777" w:rsidR="00117379" w:rsidRDefault="00000000">
      <w:pPr>
        <w:pStyle w:val="Lista2"/>
      </w:pPr>
      <w:r>
        <w:t>in loose transliteration, follow the sequence of the pronunciation</w:t>
      </w:r>
    </w:p>
    <w:p w14:paraId="5F88E5F4" w14:textId="5D3C9AED" w:rsidR="00117379" w:rsidRDefault="00000000">
      <w:pPr>
        <w:pStyle w:val="Lista2"/>
      </w:pPr>
      <w:r>
        <w:lastRenderedPageBreak/>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9B1F96">
        <w:t xml:space="preserve">Figure </w:t>
      </w:r>
      <w:r w:rsidR="009B1F96">
        <w:rPr>
          <w:noProof/>
        </w:rPr>
        <w:t>4.6</w:t>
      </w:r>
      <w:r w:rsidR="009B1F96">
        <w:t>.</w:t>
      </w:r>
      <w:r w:rsidR="009B1F96">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14:paraId="21EAAE83" w14:textId="3C7D183D" w:rsidR="00117379" w:rsidRDefault="00000000">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rsidR="009B1F96">
        <w:t xml:space="preserve">Figure </w:t>
      </w:r>
      <w:r w:rsidR="009B1F96">
        <w:rPr>
          <w:noProof/>
        </w:rPr>
        <w:t>4.6</w:t>
      </w:r>
      <w:r w:rsidR="009B1F96">
        <w:t>.</w:t>
      </w:r>
      <w:r w:rsidR="009B1F96">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95"/>
      </w:r>
    </w:p>
    <w:p w14:paraId="4335AE82" w14:textId="77777777" w:rsidR="00117379" w:rsidRDefault="00000000">
      <w:pPr>
        <w:pStyle w:val="Cmsor3"/>
      </w:pPr>
      <w:bookmarkStart w:id="340" w:name="_Ref201332101"/>
      <w:bookmarkStart w:id="341" w:name="_Hlk204086461"/>
      <w:bookmarkStart w:id="342" w:name="_Toc221291491"/>
      <w:r>
        <w:t>Variation in glyph composition</w:t>
      </w:r>
      <w:bookmarkEnd w:id="340"/>
      <w:bookmarkEnd w:id="341"/>
      <w:bookmarkEnd w:id="342"/>
    </w:p>
    <w:p w14:paraId="7D747FAC" w14:textId="74410B9A" w:rsidR="00117379"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sidR="009B1F96">
        <w:rPr>
          <w:lang w:eastAsia="en-US" w:bidi="ar-SA"/>
        </w:rPr>
        <w:t>3.3.2</w:t>
      </w:r>
      <w:r>
        <w:rPr>
          <w:lang w:eastAsia="en-US" w:bidi="ar-SA"/>
        </w:rPr>
        <w:fldChar w:fldCharType="end"/>
      </w:r>
      <w:r>
        <w:rPr>
          <w:lang w:eastAsia="en-US" w:bidi="ar-SA"/>
        </w:rPr>
        <w:t xml:space="preserve">, the universal rules of the Indic writing system determine which graphemes combine into a single complex glyph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14:paraId="7952F081" w14:textId="77777777" w:rsidR="00117379" w:rsidRDefault="00000000">
      <w:pPr>
        <w:rPr>
          <w:lang w:eastAsia="en-US" w:bidi="ar-SA"/>
        </w:rPr>
      </w:pPr>
      <w:r>
        <w:rPr>
          <w:lang w:eastAsia="en-US" w:bidi="ar-SA"/>
        </w:rPr>
        <w:t xml:space="preserve">@perhaps elaborate, here and/or in the basic principles mention of the = sign: we basically use the = for </w:t>
      </w:r>
      <w:proofErr w:type="spellStart"/>
      <w:r>
        <w:rPr>
          <w:lang w:eastAsia="en-US" w:bidi="ar-SA"/>
        </w:rPr>
        <w:t>akṣara</w:t>
      </w:r>
      <w:proofErr w:type="spellEnd"/>
      <w:r>
        <w:rPr>
          <w:lang w:eastAsia="en-US" w:bidi="ar-SA"/>
        </w:rPr>
        <w:t xml:space="preserve"> composition that differs from the general Indic rule but is systemic in specific writing systems [or maybe not… consider and write up or discard]</w:t>
      </w:r>
    </w:p>
    <w:p w14:paraId="7DE16AFD" w14:textId="77777777" w:rsidR="00117379" w:rsidRDefault="00000000">
      <w:pPr>
        <w:pStyle w:val="Cmsor4"/>
      </w:pPr>
      <w:bookmarkStart w:id="343" w:name="_Ref203980380"/>
      <w:bookmarkStart w:id="344" w:name="_Toc221291492"/>
      <w:r>
        <w:t>Optional shorthand for complex glyphs</w:t>
      </w:r>
      <w:bookmarkEnd w:id="343"/>
      <w:bookmarkEnd w:id="344"/>
    </w:p>
    <w:p w14:paraId="4BD25BED" w14:textId="77777777" w:rsidR="00117379" w:rsidRDefault="00000000">
      <w:pPr>
        <w:rPr>
          <w:lang w:eastAsia="en-US" w:bidi="ar-SA"/>
        </w:rPr>
      </w:pPr>
      <w:r>
        <w:rPr>
          <w:lang w:eastAsia="en-US" w:bidi="ar-SA"/>
        </w:rPr>
        <w:t xml:space="preserve">We use the = (equals) sign as </w:t>
      </w:r>
      <w:r>
        <w:rPr>
          <w:rStyle w:val="LabelGreen"/>
        </w:rPr>
        <w:t>optional shorthand</w:t>
      </w:r>
      <w:r>
        <w:rPr>
          <w:lang w:eastAsia="en-US" w:bidi="ar-SA"/>
        </w:rPr>
        <w:t xml:space="preserve">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 based on the convention of using an = sign (a double hyphen) instead of a space to indicate that the end of one transliterated word and the beginning of the next belong to a single source </w:t>
      </w:r>
      <w:r>
        <w:rPr>
          <w:rStyle w:val="Foreign"/>
        </w:rPr>
        <w:t>akṣara</w:t>
      </w:r>
      <w:r>
        <w:rPr>
          <w:lang w:eastAsia="en-US" w:bidi="ar-SA"/>
        </w:rPr>
        <w:t xml:space="preserve"> — is a simple alternative to the XML-based markup introduced in EGD §###. The latter can replace the former in any function and has a broader scope than the shorthand. Nonetheless, because the shorthand is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14:paraId="601D8237" w14:textId="77777777" w:rsidR="00117379" w:rsidRDefault="00000000">
      <w:pPr>
        <w:pStyle w:val="Lista"/>
      </w:pPr>
      <w:r>
        <w:rPr>
          <w:lang w:eastAsia="en-US" w:bidi="ar-SA"/>
        </w:rPr>
        <w:t xml:space="preserve">when the character joiner sign is placed between two graphemes which are separated by an editorial space (§###) or hyphen, always put </w:t>
      </w:r>
      <w:r>
        <w:t>the = sign first, and the space or hyphen second</w:t>
      </w:r>
    </w:p>
    <w:p w14:paraId="67196021" w14:textId="77777777" w:rsidR="00117379" w:rsidRDefault="00000000">
      <w:pPr>
        <w:pStyle w:val="Cmsor4"/>
      </w:pPr>
      <w:bookmarkStart w:id="345" w:name="_Ref201134366"/>
      <w:bookmarkStart w:id="346" w:name="_Ref162445252"/>
      <w:bookmarkStart w:id="347" w:name="_Toc199757570"/>
      <w:bookmarkStart w:id="348" w:name="_Toc221291493"/>
      <w:r>
        <w:t>Conjunct consonants in writing systems where they are not the norm</w:t>
      </w:r>
      <w:bookmarkEnd w:id="345"/>
      <w:bookmarkEnd w:id="348"/>
    </w:p>
    <w:p w14:paraId="5389BE42" w14:textId="4ACD614D" w:rsidR="00117379" w:rsidRDefault="00000000">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proofErr w:type="spellStart"/>
      <w:r>
        <w:rPr>
          <w:rStyle w:val="Foreign"/>
        </w:rPr>
        <w:t>puḷḷi</w:t>
      </w:r>
      <w:proofErr w:type="spellEnd"/>
      <w:r>
        <w:t>). As per §</w:t>
      </w:r>
      <w:r>
        <w:fldChar w:fldCharType="begin"/>
      </w:r>
      <w:r>
        <w:instrText xml:space="preserve"> REF _Ref201135281 \r \h </w:instrText>
      </w:r>
      <w:r>
        <w:fldChar w:fldCharType="separate"/>
      </w:r>
      <w:r w:rsidR="009B1F96">
        <w:t>4.4.4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rsidR="009B1F96">
        <w:t xml:space="preserve">Figure </w:t>
      </w:r>
      <w:r w:rsidR="009B1F96">
        <w:rPr>
          <w:noProof/>
        </w:rPr>
        <w:t>4.4</w:t>
      </w:r>
      <w:r w:rsidR="009B1F96">
        <w:t>.</w:t>
      </w:r>
      <w:r w:rsidR="009B1F96">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14:paraId="6654D5DF" w14:textId="3FA88237" w:rsidR="00117379" w:rsidRDefault="00000000">
      <w:pPr>
        <w:pStyle w:val="Lista"/>
      </w:pPr>
      <w:r>
        <w:t xml:space="preserve">where a Tamil text written in Tamil script employs a ligature, as in </w:t>
      </w:r>
      <w:r>
        <w:fldChar w:fldCharType="begin"/>
      </w:r>
      <w:r>
        <w:instrText xml:space="preserve"> REF _Ref201572483 \h </w:instrText>
      </w:r>
      <w:r>
        <w:fldChar w:fldCharType="separate"/>
      </w:r>
      <w:r w:rsidR="009B1F96">
        <w:t xml:space="preserve">Figure </w:t>
      </w:r>
      <w:r w:rsidR="009B1F96">
        <w:rPr>
          <w:noProof/>
        </w:rPr>
        <w:t>4.4</w:t>
      </w:r>
      <w:r w:rsidR="009B1F96">
        <w:t>.</w:t>
      </w:r>
      <w:r w:rsidR="009B1F96">
        <w:rPr>
          <w:noProof/>
        </w:rPr>
        <w:t>B</w:t>
      </w:r>
      <w:r>
        <w:fldChar w:fldCharType="end"/>
      </w:r>
      <w:r>
        <w:t>/3</w:t>
      </w:r>
    </w:p>
    <w:p w14:paraId="5F9DBB6E" w14:textId="77777777" w:rsidR="00117379" w:rsidRDefault="00000000">
      <w:pPr>
        <w:pStyle w:val="Lista2"/>
      </w:pPr>
      <w:r>
        <w:t>use the = sign between the corresponding transliterated consonants to distinguish the ligature from the script’s default method of writing conjunct consonants as two glyphs with an explicit or implicit zero vowel marker, e.g.</w:t>
      </w:r>
    </w:p>
    <w:p w14:paraId="412C489F" w14:textId="77777777" w:rsidR="00117379" w:rsidRDefault="00000000">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14:paraId="5AEAD78C" w14:textId="77777777" w:rsidR="00117379" w:rsidRDefault="00000000">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14:paraId="7E5C0340" w14:textId="77777777" w:rsidR="00117379" w:rsidRDefault="00000000">
      <w:pPr>
        <w:pStyle w:val="Lista"/>
      </w:pPr>
      <w:r>
        <w:t>Tamil ligatures should be made explicit in this manner whenever feasible</w:t>
      </w:r>
    </w:p>
    <w:p w14:paraId="2AF5B5F2" w14:textId="77777777" w:rsidR="00117379" w:rsidRDefault="00000000">
      <w:pPr>
        <w:pStyle w:val="Lista"/>
      </w:pPr>
      <w:r>
        <w:t>however, the = sign must never be used in ligatures of a writing system where conjoining is the default method of representing consonant clusters, and this includes Tamil written in Grantha</w:t>
      </w:r>
    </w:p>
    <w:p w14:paraId="2F51DCF5" w14:textId="77777777" w:rsidR="00117379" w:rsidRDefault="00000000">
      <w:pPr>
        <w:pStyle w:val="Cmsor4"/>
      </w:pPr>
      <w:bookmarkStart w:id="349" w:name="_Toc221291494"/>
      <w:r>
        <w:lastRenderedPageBreak/>
        <w:t xml:space="preserve">Double </w:t>
      </w:r>
      <w:r>
        <w:rPr>
          <w:rStyle w:val="Foreign"/>
        </w:rPr>
        <w:t>kāl</w:t>
      </w:r>
      <w:r>
        <w:t xml:space="preserve"> in Tamil</w:t>
      </w:r>
      <w:bookmarkEnd w:id="349"/>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629"/>
        <w:gridCol w:w="1629"/>
      </w:tblGrid>
      <w:tr w:rsidR="00117379" w14:paraId="0EF60209" w14:textId="77777777" w:rsidTr="00117379">
        <w:trPr>
          <w:cnfStyle w:val="100000000000" w:firstRow="1" w:lastRow="0" w:firstColumn="0" w:lastColumn="0" w:oddVBand="0" w:evenVBand="0" w:oddHBand="0" w:evenHBand="0" w:firstRowFirstColumn="0" w:firstRowLastColumn="0" w:lastRowFirstColumn="0" w:lastRowLastColumn="0"/>
        </w:trPr>
        <w:tc>
          <w:tcPr>
            <w:tcW w:w="3258" w:type="dxa"/>
            <w:gridSpan w:val="2"/>
            <w:vAlign w:val="bottom"/>
          </w:tcPr>
          <w:p w14:paraId="729666E3" w14:textId="31E4E0EE" w:rsidR="00117379" w:rsidRDefault="00000000">
            <w:pPr>
              <w:pStyle w:val="Kpalrs"/>
              <w:keepNext/>
            </w:pPr>
            <w:bookmarkStart w:id="350" w:name="_Ref203986885"/>
            <w:r>
              <w:t xml:space="preserve">Figure </w:t>
            </w:r>
            <w:r>
              <w:fldChar w:fldCharType="begin"/>
            </w:r>
            <w:r>
              <w:instrText xml:space="preserve"> STYLEREF 2 \s </w:instrText>
            </w:r>
            <w:r>
              <w:fldChar w:fldCharType="separate"/>
            </w:r>
            <w:r w:rsidR="009B1F96">
              <w:rPr>
                <w:noProof/>
              </w:rPr>
              <w:t>4.6</w:t>
            </w:r>
            <w:r>
              <w:rPr>
                <w:noProof/>
              </w:rPr>
              <w:fldChar w:fldCharType="end"/>
            </w:r>
            <w:r>
              <w:t>.</w:t>
            </w:r>
            <w:r>
              <w:fldChar w:fldCharType="begin"/>
            </w:r>
            <w:r>
              <w:instrText xml:space="preserve"> SEQ Figure \* ALPHABETIC \s 2 </w:instrText>
            </w:r>
            <w:r>
              <w:fldChar w:fldCharType="separate"/>
            </w:r>
            <w:r w:rsidR="009B1F96">
              <w:rPr>
                <w:noProof/>
              </w:rPr>
              <w:t>C</w:t>
            </w:r>
            <w:r>
              <w:rPr>
                <w:noProof/>
              </w:rPr>
              <w:fldChar w:fldCharType="end"/>
            </w:r>
            <w:bookmarkEnd w:id="350"/>
            <w:r>
              <w:t xml:space="preserve">. Double </w:t>
            </w:r>
            <w:r>
              <w:rPr>
                <w:rStyle w:val="Foreign"/>
              </w:rPr>
              <w:t>kāl</w:t>
            </w:r>
          </w:p>
        </w:tc>
      </w:tr>
      <w:tr w:rsidR="00117379" w14:paraId="64598047" w14:textId="77777777" w:rsidTr="00117379">
        <w:tc>
          <w:tcPr>
            <w:tcW w:w="3258" w:type="dxa"/>
            <w:gridSpan w:val="2"/>
          </w:tcPr>
          <w:p w14:paraId="0EB8D895" w14:textId="77777777" w:rsidR="00117379" w:rsidRDefault="00000000">
            <w:pPr>
              <w:pStyle w:val="Image"/>
            </w:pPr>
            <w:r>
              <w:drawing>
                <wp:inline distT="0" distB="0" distL="0" distR="0" wp14:anchorId="42C7CC7C" wp14:editId="05FC7C81">
                  <wp:extent cx="964800" cy="720000"/>
                  <wp:effectExtent l="0" t="0" r="6985" b="4445"/>
                  <wp:docPr id="452692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64800" cy="720000"/>
                          </a:xfrm>
                          <a:prstGeom prst="rect">
                            <a:avLst/>
                          </a:prstGeom>
                          <a:noFill/>
                          <a:ln>
                            <a:noFill/>
                          </a:ln>
                        </pic:spPr>
                      </pic:pic>
                    </a:graphicData>
                  </a:graphic>
                </wp:inline>
              </w:drawing>
            </w:r>
          </w:p>
        </w:tc>
      </w:tr>
      <w:tr w:rsidR="00117379" w14:paraId="460DA374" w14:textId="77777777" w:rsidTr="00117379">
        <w:tc>
          <w:tcPr>
            <w:tcW w:w="1629" w:type="dxa"/>
          </w:tcPr>
          <w:p w14:paraId="589B0DD1" w14:textId="77777777" w:rsidR="00117379" w:rsidRDefault="00000000">
            <w:pPr>
              <w:pStyle w:val="Normlbehzs"/>
              <w:ind w:firstLine="0"/>
              <w:jc w:val="center"/>
            </w:pPr>
            <w:r>
              <w:rPr>
                <w:rStyle w:val="Foreign"/>
              </w:rPr>
              <w:t>rā</w:t>
            </w:r>
            <w:r>
              <w:t xml:space="preserve">, </w:t>
            </w:r>
            <w:r>
              <w:rPr>
                <w:rStyle w:val="Foreign"/>
              </w:rPr>
              <w:t>r=ā</w:t>
            </w:r>
          </w:p>
        </w:tc>
        <w:tc>
          <w:tcPr>
            <w:tcW w:w="1629" w:type="dxa"/>
          </w:tcPr>
          <w:p w14:paraId="4F6DE597" w14:textId="77777777" w:rsidR="00117379" w:rsidRDefault="00000000">
            <w:pPr>
              <w:pStyle w:val="Normlbehzs"/>
              <w:ind w:firstLine="0"/>
              <w:jc w:val="center"/>
              <w:rPr>
                <w:rStyle w:val="Foreign"/>
              </w:rPr>
            </w:pPr>
            <w:r>
              <w:rPr>
                <w:rStyle w:val="Foreign"/>
              </w:rPr>
              <w:t>ā=r</w:t>
            </w:r>
          </w:p>
        </w:tc>
      </w:tr>
    </w:tbl>
    <w:p w14:paraId="14446B91" w14:textId="3C66AB4E" w:rsidR="00117379" w:rsidRDefault="00000000">
      <w:pPr>
        <w:pStyle w:val="Lista"/>
      </w:pPr>
      <w:r>
        <w:t xml:space="preserve">when in Tamil script a fusion of two </w:t>
      </w:r>
      <w:r>
        <w:rPr>
          <w:rStyle w:val="Foreign"/>
        </w:rPr>
        <w:t>kāl</w:t>
      </w:r>
      <w:r>
        <w:t xml:space="preserve"> signs appears, as in </w:t>
      </w:r>
      <w:r>
        <w:fldChar w:fldCharType="begin"/>
      </w:r>
      <w:r>
        <w:instrText xml:space="preserve"> REF _Ref203986885 \h </w:instrText>
      </w:r>
      <w:r>
        <w:fldChar w:fldCharType="separate"/>
      </w:r>
      <w:r w:rsidR="009B1F96">
        <w:t xml:space="preserve">Figure </w:t>
      </w:r>
      <w:r w:rsidR="009B1F96">
        <w:rPr>
          <w:noProof/>
        </w:rPr>
        <w:t>4.6</w:t>
      </w:r>
      <w:r w:rsidR="009B1F96">
        <w:t>.</w:t>
      </w:r>
      <w:r w:rsidR="009B1F96">
        <w:rPr>
          <w:noProof/>
        </w:rPr>
        <w:t>C</w:t>
      </w:r>
      <w:r>
        <w:fldChar w:fldCharType="end"/>
      </w:r>
      <w:r>
        <w:t>, which may be interpreted either as &lt;</w:t>
      </w:r>
      <w:proofErr w:type="spellStart"/>
      <w:r>
        <w:t>rā</w:t>
      </w:r>
      <w:proofErr w:type="spellEnd"/>
      <w:r>
        <w:t>&gt; or as &lt;</w:t>
      </w:r>
      <w:proofErr w:type="spellStart"/>
      <w:r>
        <w:t>ār</w:t>
      </w:r>
      <w:proofErr w:type="spellEnd"/>
      <w:r>
        <w:t>&gt;, proceed as follows</w:t>
      </w:r>
    </w:p>
    <w:p w14:paraId="1FDF45A9" w14:textId="63582BE9" w:rsidR="00117379" w:rsidRDefault="00000000">
      <w:pPr>
        <w:pStyle w:val="Lista2"/>
      </w:pPr>
      <w:r>
        <w:t>make an interpretive decision as to what grapheme sequence was intended (§</w:t>
      </w:r>
      <w:r>
        <w:fldChar w:fldCharType="begin"/>
      </w:r>
      <w:r>
        <w:instrText xml:space="preserve"> REF _Ref203987453 \r \h </w:instrText>
      </w:r>
      <w:r>
        <w:fldChar w:fldCharType="separate"/>
      </w:r>
      <w:r w:rsidR="009B1F96">
        <w:t>4.7.1</w:t>
      </w:r>
      <w:r>
        <w:fldChar w:fldCharType="end"/>
      </w:r>
      <w:r>
        <w:t>)</w:t>
      </w:r>
    </w:p>
    <w:p w14:paraId="53802FC6" w14:textId="77777777" w:rsidR="00117379" w:rsidRDefault="00000000">
      <w:pPr>
        <w:pStyle w:val="Lista2"/>
      </w:pPr>
      <w:r>
        <w:t>transliterate that sequence as follows</w:t>
      </w:r>
    </w:p>
    <w:p w14:paraId="77B58E6D" w14:textId="77777777" w:rsidR="00117379" w:rsidRDefault="00000000">
      <w:pPr>
        <w:pStyle w:val="Lista3"/>
      </w:pPr>
      <w:r>
        <w:t>for &lt;</w:t>
      </w:r>
      <w:proofErr w:type="spellStart"/>
      <w:r>
        <w:t>ār</w:t>
      </w:r>
      <w:proofErr w:type="spellEnd"/>
      <w:r>
        <w:t>&gt;, add the character joiner sign to indicate that these graphemes belong to a single glyph in original</w:t>
      </w:r>
    </w:p>
    <w:p w14:paraId="0B25E117" w14:textId="77777777" w:rsidR="00117379" w:rsidRDefault="00000000">
      <w:pPr>
        <w:pStyle w:val="Lista3"/>
        <w:rPr>
          <w:rStyle w:val="Foreign"/>
          <w:i w:val="0"/>
          <w:iCs w:val="0"/>
          <w:noProof w:val="0"/>
        </w:rPr>
      </w:pPr>
      <w:r>
        <w:t>for &lt;</w:t>
      </w:r>
      <w:proofErr w:type="spellStart"/>
      <w:r>
        <w:t>rā</w:t>
      </w:r>
      <w:proofErr w:type="spellEnd"/>
      <w:r>
        <w:t xml:space="preserve">&gt;, the joiner sign is not necessary, since these graphemes would naturally constitute one </w:t>
      </w:r>
      <w:r>
        <w:rPr>
          <w:rStyle w:val="Foreign"/>
        </w:rPr>
        <w:t>akṣara</w:t>
      </w:r>
    </w:p>
    <w:p w14:paraId="4738DBA3" w14:textId="77777777" w:rsidR="00117379" w:rsidRDefault="00000000">
      <w:pPr>
        <w:pStyle w:val="Lista4"/>
      </w:pPr>
      <w:r>
        <w:t xml:space="preserve">but you may choose to add the = sign nonetheless to make it explicit that a fused double </w:t>
      </w:r>
      <w:r>
        <w:rPr>
          <w:rStyle w:val="Foreign"/>
        </w:rPr>
        <w:t>kāl</w:t>
      </w:r>
      <w:r>
        <w:t xml:space="preserve"> is present</w:t>
      </w:r>
    </w:p>
    <w:p w14:paraId="6B4EE377" w14:textId="77777777" w:rsidR="00117379" w:rsidRDefault="00000000">
      <w:pPr>
        <w:pStyle w:val="Lista2"/>
      </w:pPr>
      <w:r>
        <w:t>if ambiguity is present, then record it (in an apparatus note or through XML encoding)</w:t>
      </w:r>
    </w:p>
    <w:p w14:paraId="4C79319C" w14:textId="77777777" w:rsidR="00117379" w:rsidRDefault="00000000">
      <w:pPr>
        <w:pStyle w:val="Cmsor4"/>
      </w:pPr>
      <w:bookmarkStart w:id="351" w:name="_Ref201067237"/>
      <w:bookmarkStart w:id="352" w:name="_Ref162447839"/>
      <w:bookmarkStart w:id="353" w:name="_Toc199757571"/>
      <w:bookmarkStart w:id="354" w:name="_Toc221291495"/>
      <w:r>
        <w:t xml:space="preserve">Independent and dependent </w:t>
      </w:r>
      <w:r>
        <w:rPr>
          <w:rStyle w:val="Foreign"/>
        </w:rPr>
        <w:t>upadhmānīya</w:t>
      </w:r>
      <w:r>
        <w:t xml:space="preserve"> and </w:t>
      </w:r>
      <w:r>
        <w:rPr>
          <w:rStyle w:val="Foreign"/>
        </w:rPr>
        <w:t>jihvāmūlīya</w:t>
      </w:r>
      <w:bookmarkEnd w:id="351"/>
      <w:bookmarkEnd w:id="354"/>
    </w:p>
    <w:p w14:paraId="6070FE5E" w14:textId="5A91A4E6" w:rsidR="00117379" w:rsidRDefault="00000000">
      <w:r>
        <w:t>As noted in  §</w:t>
      </w:r>
      <w:r>
        <w:fldChar w:fldCharType="begin"/>
      </w:r>
      <w:r>
        <w:instrText xml:space="preserve"> REF _Ref201582281 \r \h </w:instrText>
      </w:r>
      <w:r>
        <w:fldChar w:fldCharType="separate"/>
      </w:r>
      <w:r w:rsidR="009B1F96">
        <w:t>4.2.5</w:t>
      </w:r>
      <w:r>
        <w:fldChar w:fldCharType="end"/>
      </w:r>
      <w:r>
        <w:t xml:space="preserve"> (with </w:t>
      </w:r>
      <w:r>
        <w:fldChar w:fldCharType="begin"/>
      </w:r>
      <w:r>
        <w:instrText xml:space="preserve"> REF _Ref201066762 \h </w:instrText>
      </w:r>
      <w:r>
        <w:fldChar w:fldCharType="separate"/>
      </w:r>
      <w:r w:rsidR="009B1F96">
        <w:t xml:space="preserve">Figure </w:t>
      </w:r>
      <w:r w:rsidR="009B1F96">
        <w:rPr>
          <w:noProof/>
        </w:rPr>
        <w:t>4.2</w:t>
      </w:r>
      <w:r w:rsidR="009B1F96">
        <w:t>.</w:t>
      </w:r>
      <w:r w:rsidR="009B1F96">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14:paraId="69DB4E0A" w14:textId="77777777" w:rsidR="00117379" w:rsidRDefault="00000000">
      <w:r>
        <w:t>@it may, after all, be more logical to avoid the = sign and use uppercase for the independent forms</w:t>
      </w:r>
    </w:p>
    <w:p w14:paraId="1D4DB312" w14:textId="77777777" w:rsidR="00117379" w:rsidRDefault="00000000">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14:paraId="48DB806C" w14:textId="5B4365F2" w:rsidR="00117379" w:rsidRDefault="00000000">
      <w:pPr>
        <w:pStyle w:val="Lista2"/>
      </w:pPr>
      <w:r>
        <w:t xml:space="preserve">e.g. </w:t>
      </w:r>
      <w:r>
        <w:fldChar w:fldCharType="begin"/>
      </w:r>
      <w:r>
        <w:instrText xml:space="preserve"> REF _Ref201066762 \h </w:instrText>
      </w:r>
      <w:r>
        <w:fldChar w:fldCharType="separate"/>
      </w:r>
      <w:r w:rsidR="009B1F96">
        <w:t xml:space="preserve">Figure </w:t>
      </w:r>
      <w:r w:rsidR="009B1F96">
        <w:rPr>
          <w:noProof/>
        </w:rPr>
        <w:t>4.2</w:t>
      </w:r>
      <w:r w:rsidR="009B1F96">
        <w:t>.</w:t>
      </w:r>
      <w:r w:rsidR="009B1F96">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rsidR="009B1F96">
        <w:t xml:space="preserve">Figure </w:t>
      </w:r>
      <w:r w:rsidR="009B1F96">
        <w:rPr>
          <w:noProof/>
        </w:rPr>
        <w:t>4.2</w:t>
      </w:r>
      <w:r w:rsidR="009B1F96">
        <w:t>.</w:t>
      </w:r>
      <w:r w:rsidR="009B1F96">
        <w:rPr>
          <w:noProof/>
        </w:rPr>
        <w:t>C</w:t>
      </w:r>
      <w:r>
        <w:fldChar w:fldCharType="end"/>
      </w:r>
      <w:r>
        <w:t xml:space="preserve">/3: </w:t>
      </w:r>
      <w:r>
        <w:rPr>
          <w:rStyle w:val="Foreign"/>
        </w:rPr>
        <w:t>traẖ= ka</w:t>
      </w:r>
    </w:p>
    <w:p w14:paraId="27DA82A2" w14:textId="77777777" w:rsidR="00117379" w:rsidRDefault="00000000">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14:paraId="04D23AB3" w14:textId="1019EF09" w:rsidR="00117379" w:rsidRDefault="00000000">
      <w:pPr>
        <w:pStyle w:val="Lista2"/>
      </w:pPr>
      <w:r>
        <w:t xml:space="preserve">e.g. </w:t>
      </w:r>
      <w:r>
        <w:fldChar w:fldCharType="begin"/>
      </w:r>
      <w:r>
        <w:instrText xml:space="preserve"> REF _Ref201066762 \h </w:instrText>
      </w:r>
      <w:r>
        <w:fldChar w:fldCharType="separate"/>
      </w:r>
      <w:r w:rsidR="009B1F96">
        <w:t xml:space="preserve">Figure </w:t>
      </w:r>
      <w:r w:rsidR="009B1F96">
        <w:rPr>
          <w:noProof/>
        </w:rPr>
        <w:t>4.2</w:t>
      </w:r>
      <w:r w:rsidR="009B1F96">
        <w:t>.</w:t>
      </w:r>
      <w:r w:rsidR="009B1F96">
        <w:rPr>
          <w:noProof/>
        </w:rPr>
        <w:t>C</w:t>
      </w:r>
      <w:r>
        <w:fldChar w:fldCharType="end"/>
      </w:r>
      <w:r>
        <w:t xml:space="preserve">/5: </w:t>
      </w:r>
      <w:r>
        <w:rPr>
          <w:rStyle w:val="Foreign"/>
        </w:rPr>
        <w:t>yo=ẖ ka</w:t>
      </w:r>
    </w:p>
    <w:p w14:paraId="1022A133" w14:textId="77777777" w:rsidR="00117379" w:rsidRDefault="00000000">
      <w:pPr>
        <w:pStyle w:val="Cmsor4"/>
      </w:pPr>
      <w:bookmarkStart w:id="355" w:name="_Ref23844494"/>
      <w:bookmarkStart w:id="356" w:name="_Toc221291496"/>
      <w:r>
        <w:t>Alternative behaviour of the superscript |r|</w:t>
      </w:r>
      <w:bookmarkEnd w:id="356"/>
    </w:p>
    <w:p w14:paraId="1B8ECF89" w14:textId="2C3D0E6D" w:rsidR="00117379" w:rsidRDefault="00000000">
      <w:r>
        <w:t>In most varieties of the Indic writing system, the grapheme &lt;r&gt; has, in addition to its basic form, two graphotactic allographs (§</w:t>
      </w:r>
      <w:r>
        <w:fldChar w:fldCharType="begin"/>
      </w:r>
      <w:r>
        <w:instrText xml:space="preserve"> REF _Ref199778013 \r \h </w:instrText>
      </w:r>
      <w:r>
        <w:fldChar w:fldCharType="separate"/>
      </w:r>
      <w:r w:rsidR="009B1F96">
        <w:t>2.4.4</w:t>
      </w:r>
      <w:r>
        <w:fldChar w:fldCharType="end"/>
      </w:r>
      <w:r>
        <w:t>) for use in complex glyphs. The superscript |r| (e.g. in Devanagari |</w:t>
      </w:r>
      <w:r>
        <w:rPr>
          <w:rStyle w:val="ForeignDevanagariScript"/>
          <w:rFonts w:hint="cs"/>
          <w:cs/>
        </w:rPr>
        <w:t>र्क</w:t>
      </w:r>
      <w:r>
        <w:t>| &lt;</w:t>
      </w:r>
      <w:proofErr w:type="spellStart"/>
      <w:r>
        <w:t>rka</w:t>
      </w:r>
      <w:proofErr w:type="spellEnd"/>
      <w:r>
        <w:t xml:space="preserve">&gt;) 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&lt;</w:t>
      </w:r>
      <w:proofErr w:type="spellStart"/>
      <w:r>
        <w:t>kra</w:t>
      </w:r>
      <w:proofErr w:type="spellEnd"/>
      <w:r>
        <w:t xml:space="preserve">&gt;)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proofErr w:type="spellStart"/>
      <w:r>
        <w:rPr>
          <w:rFonts w:cs="Gentium Plus"/>
          <w:i/>
          <w:iCs/>
          <w:lang w:eastAsia="en-GB"/>
        </w:rPr>
        <w:t>samar</w:t>
      </w:r>
      <w:proofErr w:type="spellEnd"/>
      <w:r>
        <w:t xml:space="preserve">&gt; and in </w:t>
      </w:r>
      <w:r>
        <w:fldChar w:fldCharType="begin"/>
      </w:r>
      <w:r>
        <w:instrText xml:space="preserve"> REF _Ref201584290 \h </w:instrText>
      </w:r>
      <w:r>
        <w:fldChar w:fldCharType="separate"/>
      </w:r>
      <w:r w:rsidR="009B1F96">
        <w:t xml:space="preserve">Figure </w:t>
      </w:r>
      <w:r w:rsidR="009B1F96">
        <w:rPr>
          <w:noProof/>
        </w:rPr>
        <w:t>4.6</w:t>
      </w:r>
      <w:r w:rsidR="009B1F96">
        <w:t>.</w:t>
      </w:r>
      <w:r w:rsidR="009B1F96">
        <w:rPr>
          <w:noProof/>
        </w:rPr>
        <w:t>D</w:t>
      </w:r>
      <w:r>
        <w:fldChar w:fldCharType="end"/>
      </w:r>
      <w:r>
        <w:t>. We shall refer to this as the Indonesian mode, as distinct from the Indian mode where the subscript |r| is to be interpreted in the traditional way, as in |</w:t>
      </w:r>
      <w:r>
        <w:rPr>
          <w:rStyle w:val="ForeignBalineseScript"/>
        </w:rPr>
        <w:t>ᬲᬯᬃ</w:t>
      </w:r>
      <w:r>
        <w:t>| &lt;</w:t>
      </w:r>
      <w:proofErr w:type="spellStart"/>
      <w:r>
        <w:rPr>
          <w:i/>
          <w:iCs/>
          <w:lang w:eastAsia="en-GB"/>
        </w:rPr>
        <w:t>sarva</w:t>
      </w:r>
      <w:proofErr w:type="spellEnd"/>
      <w:r>
        <w:t>&gt;.</w:t>
      </w:r>
    </w:p>
    <w:p w14:paraId="50BC827A" w14:textId="77777777" w:rsidR="00117379" w:rsidRDefault="00000000">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rsidR="00117379" w14:paraId="21704DD2" w14:textId="77777777" w:rsidTr="00117379">
        <w:trPr>
          <w:cnfStyle w:val="100000000000" w:firstRow="1" w:lastRow="0" w:firstColumn="0" w:lastColumn="0" w:oddVBand="0" w:evenVBand="0" w:oddHBand="0" w:evenHBand="0" w:firstRowFirstColumn="0" w:firstRowLastColumn="0" w:lastRowFirstColumn="0" w:lastRowLastColumn="0"/>
        </w:trPr>
        <w:tc>
          <w:tcPr>
            <w:tcW w:w="3258" w:type="dxa"/>
            <w:vAlign w:val="bottom"/>
          </w:tcPr>
          <w:p w14:paraId="6AE655A3" w14:textId="4B1B6035" w:rsidR="00117379" w:rsidRDefault="00000000">
            <w:pPr>
              <w:pStyle w:val="Kpalrs"/>
              <w:keepNext/>
            </w:pPr>
            <w:bookmarkStart w:id="357" w:name="_Ref201584290"/>
            <w:r>
              <w:lastRenderedPageBreak/>
              <w:t xml:space="preserve">Figure </w:t>
            </w:r>
            <w:r>
              <w:fldChar w:fldCharType="begin"/>
            </w:r>
            <w:r>
              <w:instrText xml:space="preserve"> STYLEREF 2 \s </w:instrText>
            </w:r>
            <w:r>
              <w:fldChar w:fldCharType="separate"/>
            </w:r>
            <w:r w:rsidR="009B1F96">
              <w:rPr>
                <w:noProof/>
              </w:rPr>
              <w:t>4.6</w:t>
            </w:r>
            <w:r>
              <w:rPr>
                <w:noProof/>
              </w:rPr>
              <w:fldChar w:fldCharType="end"/>
            </w:r>
            <w:r>
              <w:t>.</w:t>
            </w:r>
            <w:r>
              <w:fldChar w:fldCharType="begin"/>
            </w:r>
            <w:r>
              <w:instrText xml:space="preserve"> SEQ Figure \* ALPHABETIC \s 2 </w:instrText>
            </w:r>
            <w:r>
              <w:fldChar w:fldCharType="separate"/>
            </w:r>
            <w:r w:rsidR="009B1F96">
              <w:rPr>
                <w:noProof/>
              </w:rPr>
              <w:t>D</w:t>
            </w:r>
            <w:r>
              <w:rPr>
                <w:noProof/>
              </w:rPr>
              <w:fldChar w:fldCharType="end"/>
            </w:r>
            <w:bookmarkEnd w:id="357"/>
            <w:r>
              <w:t>. Indonesian superscript |r|</w:t>
            </w:r>
          </w:p>
        </w:tc>
      </w:tr>
      <w:tr w:rsidR="00117379" w14:paraId="278BAEA2" w14:textId="77777777" w:rsidTr="00117379">
        <w:tc>
          <w:tcPr>
            <w:tcW w:w="3258" w:type="dxa"/>
          </w:tcPr>
          <w:p w14:paraId="6C6631A6" w14:textId="77777777" w:rsidR="00117379" w:rsidRDefault="00000000">
            <w:pPr>
              <w:pStyle w:val="Image"/>
            </w:pPr>
            <w:r>
              <w:drawing>
                <wp:inline distT="0" distB="0" distL="0" distR="0" wp14:anchorId="424110F8" wp14:editId="5534C519">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rsidR="00117379" w14:paraId="75BCB60B" w14:textId="77777777" w:rsidTr="00117379">
        <w:tc>
          <w:tcPr>
            <w:tcW w:w="3258" w:type="dxa"/>
          </w:tcPr>
          <w:p w14:paraId="34B7441C" w14:textId="77777777" w:rsidR="00117379" w:rsidRDefault="00000000">
            <w:pPr>
              <w:pStyle w:val="Normlbehzs"/>
              <w:ind w:firstLine="0"/>
              <w:jc w:val="center"/>
            </w:pPr>
            <w:r>
              <w:rPr>
                <w:rStyle w:val="Foreign"/>
              </w:rPr>
              <w:t>Ina=rpaṇakan·</w:t>
            </w:r>
          </w:p>
        </w:tc>
      </w:tr>
    </w:tbl>
    <w:p w14:paraId="63A0B5F6" w14:textId="77777777" w:rsidR="00117379" w:rsidRDefault="00000000">
      <w:pPr>
        <w:pStyle w:val="Lista"/>
        <w:rPr>
          <w:i/>
          <w:iCs/>
          <w:noProof/>
        </w:rPr>
      </w:pPr>
      <w:r>
        <w:t>if the Indonesian mode is dominant in a text,</w:t>
      </w:r>
    </w:p>
    <w:p w14:paraId="277182D9" w14:textId="77777777" w:rsidR="00117379" w:rsidRDefault="00000000">
      <w:pPr>
        <w:pStyle w:val="Lista2"/>
        <w:rPr>
          <w:i/>
          <w:iCs/>
          <w:noProof/>
        </w:rPr>
      </w:pPr>
      <w:r>
        <w:t>preferably add = to instances of the Indian mode</w:t>
      </w:r>
    </w:p>
    <w:p w14:paraId="48B58890" w14:textId="77777777" w:rsidR="00117379" w:rsidRDefault="00000000">
      <w:pPr>
        <w:pStyle w:val="Lista3"/>
        <w:rPr>
          <w:i/>
          <w:iCs/>
          <w:noProof/>
        </w:rPr>
      </w:pPr>
      <w:r>
        <w:t xml:space="preserve">e.g. </w:t>
      </w:r>
      <w:r>
        <w:rPr>
          <w:rStyle w:val="ForeignBalineseScript"/>
        </w:rPr>
        <w:t>ᬲᬯᬃ</w:t>
      </w:r>
      <w:r>
        <w:t xml:space="preserve"> → </w:t>
      </w:r>
      <w:r>
        <w:rPr>
          <w:rStyle w:val="Foreign"/>
        </w:rPr>
        <w:t>sar=va</w:t>
      </w:r>
    </w:p>
    <w:p w14:paraId="7744CBF5" w14:textId="77777777" w:rsidR="00117379" w:rsidRDefault="00000000">
      <w:pPr>
        <w:pStyle w:val="Lista2"/>
      </w:pPr>
      <w:r>
        <w:t>for maximum precision, optionally also add = to instances of the Indonesian mode</w:t>
      </w:r>
    </w:p>
    <w:p w14:paraId="2551796E" w14:textId="77777777" w:rsidR="00117379" w:rsidRDefault="00000000">
      <w:pPr>
        <w:pStyle w:val="Lista3"/>
      </w:pPr>
      <w:r>
        <w:t xml:space="preserve">e.g. </w:t>
      </w:r>
      <w:r>
        <w:rPr>
          <w:rStyle w:val="ForeignBalineseScript"/>
        </w:rPr>
        <w:t>ᬲᬫᬃ</w:t>
      </w:r>
      <w:r>
        <w:t xml:space="preserve"> → </w:t>
      </w:r>
      <w:r>
        <w:rPr>
          <w:rStyle w:val="Foreign"/>
        </w:rPr>
        <w:t>sama=r</w:t>
      </w:r>
    </w:p>
    <w:p w14:paraId="41AC3B84" w14:textId="77777777" w:rsidR="00117379" w:rsidRDefault="00000000">
      <w:pPr>
        <w:pStyle w:val="Lista"/>
        <w:rPr>
          <w:i/>
          <w:iCs/>
          <w:noProof/>
        </w:rPr>
      </w:pPr>
      <w:r>
        <w:t>if the Indian mode is dominant in a text,</w:t>
      </w:r>
    </w:p>
    <w:p w14:paraId="07740688" w14:textId="77777777" w:rsidR="00117379" w:rsidRDefault="00000000">
      <w:pPr>
        <w:pStyle w:val="Lista2"/>
      </w:pPr>
      <w:r>
        <w:t>preferably add = to instances of the Indonesian mode</w:t>
      </w:r>
    </w:p>
    <w:p w14:paraId="092B3F24" w14:textId="77777777" w:rsidR="00117379" w:rsidRDefault="00000000">
      <w:pPr>
        <w:pStyle w:val="Lista3"/>
        <w:rPr>
          <w:i/>
          <w:iCs/>
          <w:noProof/>
        </w:rPr>
      </w:pPr>
      <w:r>
        <w:t xml:space="preserve">e.g. </w:t>
      </w:r>
      <w:r>
        <w:rPr>
          <w:rStyle w:val="ForeignBalineseScript"/>
        </w:rPr>
        <w:t>ᬲᬫᬃ</w:t>
      </w:r>
      <w:r>
        <w:t xml:space="preserve"> → </w:t>
      </w:r>
      <w:r>
        <w:rPr>
          <w:rStyle w:val="Foreign"/>
        </w:rPr>
        <w:t>sama=r</w:t>
      </w:r>
      <w:r>
        <w:t xml:space="preserve"> </w:t>
      </w:r>
    </w:p>
    <w:p w14:paraId="5B21F03D" w14:textId="141E1220" w:rsidR="00117379" w:rsidRDefault="00000000">
      <w:pPr>
        <w:pStyle w:val="Lista3"/>
      </w:pPr>
      <w:r>
        <w:t xml:space="preserve">e.g. </w:t>
      </w:r>
      <w:r>
        <w:fldChar w:fldCharType="begin"/>
      </w:r>
      <w:r>
        <w:instrText xml:space="preserve"> REF _Ref201584290 \h </w:instrText>
      </w:r>
      <w:r>
        <w:fldChar w:fldCharType="separate"/>
      </w:r>
      <w:r w:rsidR="009B1F96">
        <w:t xml:space="preserve">Figure </w:t>
      </w:r>
      <w:r w:rsidR="009B1F96">
        <w:rPr>
          <w:noProof/>
        </w:rPr>
        <w:t>4.6</w:t>
      </w:r>
      <w:r w:rsidR="009B1F96">
        <w:t>.</w:t>
      </w:r>
      <w:r w:rsidR="009B1F96">
        <w:rPr>
          <w:noProof/>
        </w:rPr>
        <w:t>D</w:t>
      </w:r>
      <w:r>
        <w:fldChar w:fldCharType="end"/>
      </w:r>
      <w:r>
        <w:t xml:space="preserve"> → </w:t>
      </w:r>
      <w:r>
        <w:rPr>
          <w:rStyle w:val="Foreign"/>
        </w:rPr>
        <w:t>Ina=rpaṇakan·</w:t>
      </w:r>
    </w:p>
    <w:p w14:paraId="400A3BC9" w14:textId="77777777" w:rsidR="00117379" w:rsidRDefault="00000000">
      <w:pPr>
        <w:pStyle w:val="Lista2"/>
        <w:rPr>
          <w:i/>
          <w:iCs/>
          <w:noProof/>
        </w:rPr>
      </w:pPr>
      <w:r>
        <w:t>for maximum precision, optionally also add = to instances of the Indian mode</w:t>
      </w:r>
    </w:p>
    <w:p w14:paraId="63A46FE0" w14:textId="77777777" w:rsidR="00117379" w:rsidRDefault="00000000">
      <w:pPr>
        <w:pStyle w:val="Lista3"/>
        <w:rPr>
          <w:i/>
          <w:iCs/>
          <w:noProof/>
        </w:rPr>
      </w:pPr>
      <w:r>
        <w:t xml:space="preserve">e.g. </w:t>
      </w:r>
      <w:r>
        <w:rPr>
          <w:rStyle w:val="ForeignBalineseScript"/>
        </w:rPr>
        <w:t>ᬲᬯᬃ</w:t>
      </w:r>
      <w:r>
        <w:t xml:space="preserve"> → </w:t>
      </w:r>
      <w:r>
        <w:rPr>
          <w:rStyle w:val="Foreign"/>
        </w:rPr>
        <w:t>sar=va</w:t>
      </w:r>
    </w:p>
    <w:p w14:paraId="3664C6C2" w14:textId="77777777" w:rsidR="00117379" w:rsidRDefault="00000000">
      <w:pPr>
        <w:pStyle w:val="Cmsor4"/>
      </w:pPr>
      <w:bookmarkStart w:id="358" w:name="_Ref201309720"/>
      <w:bookmarkStart w:id="359" w:name="_Toc221291497"/>
      <w:bookmarkEnd w:id="352"/>
      <w:bookmarkEnd w:id="353"/>
      <w:bookmarkEnd w:id="355"/>
      <w:r>
        <w:t xml:space="preserve">Multiple vowel markers within a </w:t>
      </w:r>
      <w:bookmarkEnd w:id="346"/>
      <w:bookmarkEnd w:id="347"/>
      <w:bookmarkEnd w:id="358"/>
      <w:r>
        <w:t>complex glyph</w:t>
      </w:r>
      <w:bookmarkEnd w:id="359"/>
    </w:p>
    <w:p w14:paraId="5329C6E9" w14:textId="5F46BB46" w:rsidR="00117379" w:rsidRDefault="00000000">
      <w:r>
        <w:t>The only systematic usage of more than one vowel marker graph in a complex glyph in our scope is the simultaneous presence of |u| and |</w:t>
      </w:r>
      <w:proofErr w:type="spellStart"/>
      <w:r>
        <w:t>i</w:t>
      </w:r>
      <w:proofErr w:type="spellEnd"/>
      <w:r>
        <w:t>| in some writing systems of Mainland Southeast Asia. Since we prefer to see this as an established graphic sign for the distinct grapheme &lt;</w:t>
      </w:r>
      <w:proofErr w:type="spellStart"/>
      <w:r>
        <w:t>ui</w:t>
      </w:r>
      <w:proofErr w:type="spellEnd"/>
      <w:r>
        <w:t>&gt;, it has been treated above under §</w:t>
      </w:r>
      <w:r>
        <w:fldChar w:fldCharType="begin"/>
      </w:r>
      <w:r>
        <w:instrText xml:space="preserve"> REF _Ref201310107 \r \h </w:instrText>
      </w:r>
      <w:r>
        <w:fldChar w:fldCharType="separate"/>
      </w:r>
      <w:r w:rsidR="009B1F96">
        <w:t>4.3.2.1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_Ref203985718 \r \h </w:instrText>
      </w:r>
      <w:r>
        <w:fldChar w:fldCharType="separate"/>
      </w:r>
      <w:r w:rsidR="009B1F96">
        <w:t>3.7.1.1</w:t>
      </w:r>
      <w:r>
        <w:fldChar w:fldCharType="end"/>
      </w:r>
      <w:r>
        <w:t>.</w:t>
      </w:r>
    </w:p>
    <w:p w14:paraId="04C0A899" w14:textId="77777777" w:rsidR="00117379" w:rsidRDefault="00000000">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rsidR="00117379" w14:paraId="0F1BA2AB" w14:textId="77777777" w:rsidTr="00117379">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14:paraId="6E10A1CA" w14:textId="4269A1FF" w:rsidR="00117379" w:rsidRDefault="00000000">
            <w:pPr>
              <w:pStyle w:val="Kpalrs"/>
              <w:keepNext/>
            </w:pPr>
            <w:bookmarkStart w:id="360" w:name="_Ref201585568"/>
            <w:r>
              <w:t xml:space="preserve">Figure </w:t>
            </w:r>
            <w:r>
              <w:fldChar w:fldCharType="begin"/>
            </w:r>
            <w:r>
              <w:instrText xml:space="preserve"> STYLEREF 2 \s </w:instrText>
            </w:r>
            <w:r>
              <w:fldChar w:fldCharType="separate"/>
            </w:r>
            <w:r w:rsidR="009B1F96">
              <w:rPr>
                <w:noProof/>
              </w:rPr>
              <w:t>4.6</w:t>
            </w:r>
            <w:r>
              <w:rPr>
                <w:noProof/>
              </w:rPr>
              <w:fldChar w:fldCharType="end"/>
            </w:r>
            <w:r>
              <w:t>.</w:t>
            </w:r>
            <w:r>
              <w:fldChar w:fldCharType="begin"/>
            </w:r>
            <w:r>
              <w:instrText xml:space="preserve"> SEQ Figure \* ALPHABETIC \s 2 </w:instrText>
            </w:r>
            <w:r>
              <w:fldChar w:fldCharType="separate"/>
            </w:r>
            <w:r w:rsidR="009B1F96">
              <w:rPr>
                <w:noProof/>
              </w:rPr>
              <w:t>E</w:t>
            </w:r>
            <w:r>
              <w:rPr>
                <w:noProof/>
              </w:rPr>
              <w:fldChar w:fldCharType="end"/>
            </w:r>
            <w:bookmarkEnd w:id="360"/>
            <w:r>
              <w:t>. Multiple vowel markers</w:t>
            </w:r>
          </w:p>
        </w:tc>
      </w:tr>
      <w:tr w:rsidR="00117379" w14:paraId="2CA82C0B" w14:textId="77777777" w:rsidTr="00117379">
        <w:tc>
          <w:tcPr>
            <w:tcW w:w="1588" w:type="dxa"/>
          </w:tcPr>
          <w:p w14:paraId="323C3D55" w14:textId="77777777" w:rsidR="00117379" w:rsidRDefault="00000000">
            <w:pPr>
              <w:pStyle w:val="Image"/>
              <w:rPr>
                <w:rFonts w:eastAsia="Tahoma"/>
              </w:rPr>
            </w:pPr>
            <w:r>
              <w:rPr>
                <w:rFonts w:eastAsia="Tahoma"/>
              </w:rPr>
              <w:t>1</w:t>
            </w:r>
          </w:p>
        </w:tc>
        <w:tc>
          <w:tcPr>
            <w:tcW w:w="1588" w:type="dxa"/>
          </w:tcPr>
          <w:p w14:paraId="4C09BD18" w14:textId="77777777" w:rsidR="00117379" w:rsidRDefault="00000000">
            <w:pPr>
              <w:pStyle w:val="Image"/>
            </w:pPr>
            <w:r>
              <w:t>2</w:t>
            </w:r>
          </w:p>
        </w:tc>
      </w:tr>
      <w:tr w:rsidR="00117379" w14:paraId="4B6F6A00" w14:textId="77777777" w:rsidTr="00117379">
        <w:tc>
          <w:tcPr>
            <w:tcW w:w="1588" w:type="dxa"/>
          </w:tcPr>
          <w:p w14:paraId="4AAE722B" w14:textId="77777777" w:rsidR="00117379" w:rsidRDefault="00000000">
            <w:pPr>
              <w:pStyle w:val="Image"/>
            </w:pPr>
            <w:r>
              <w:rPr>
                <w:rFonts w:eastAsia="Tahoma"/>
              </w:rPr>
              <w:drawing>
                <wp:inline distT="0" distB="0" distL="0" distR="0" wp14:anchorId="647A231A" wp14:editId="3CA1802D">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14:paraId="215EC319" w14:textId="77777777" w:rsidR="00117379" w:rsidRDefault="00000000">
            <w:pPr>
              <w:pStyle w:val="Image"/>
            </w:pPr>
            <w:r>
              <w:drawing>
                <wp:inline distT="0" distB="0" distL="0" distR="0" wp14:anchorId="1ABF0F1F" wp14:editId="2EB3EAC2">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rsidR="00117379" w14:paraId="29C20B31" w14:textId="77777777" w:rsidTr="00117379">
        <w:tc>
          <w:tcPr>
            <w:tcW w:w="1588" w:type="dxa"/>
          </w:tcPr>
          <w:p w14:paraId="0C426CA0" w14:textId="77777777" w:rsidR="00117379" w:rsidRDefault="00000000">
            <w:pPr>
              <w:pStyle w:val="Normlbehzs"/>
              <w:ind w:firstLine="0"/>
              <w:jc w:val="center"/>
            </w:pPr>
            <w:r>
              <w:rPr>
                <w:rStyle w:val="Foreign"/>
              </w:rPr>
              <w:t>du=ā</w:t>
            </w:r>
          </w:p>
        </w:tc>
        <w:tc>
          <w:tcPr>
            <w:tcW w:w="1588" w:type="dxa"/>
          </w:tcPr>
          <w:p w14:paraId="6B4DFBCE" w14:textId="77777777" w:rsidR="00117379" w:rsidRDefault="00000000">
            <w:pPr>
              <w:pStyle w:val="Normlbehzs"/>
              <w:ind w:firstLine="0"/>
              <w:jc w:val="center"/>
              <w:rPr>
                <w:rStyle w:val="Foreign"/>
              </w:rPr>
            </w:pPr>
            <w:r>
              <w:rPr>
                <w:rStyle w:val="Foreign"/>
              </w:rPr>
              <w:t>mr̥=i</w:t>
            </w:r>
          </w:p>
        </w:tc>
      </w:tr>
    </w:tbl>
    <w:p w14:paraId="14342C4C" w14:textId="25EC2FAF" w:rsidR="00117379" w:rsidRDefault="00000000">
      <w:pPr>
        <w:pStyle w:val="Lista"/>
      </w:pPr>
      <w:r>
        <w:fldChar w:fldCharType="begin"/>
      </w:r>
      <w:r>
        <w:instrText xml:space="preserve"> REF _Ref201585568 \h </w:instrText>
      </w:r>
      <w:r>
        <w:fldChar w:fldCharType="separate"/>
      </w:r>
      <w:r w:rsidR="009B1F96">
        <w:t xml:space="preserve">Figure </w:t>
      </w:r>
      <w:r w:rsidR="009B1F96">
        <w:rPr>
          <w:noProof/>
        </w:rPr>
        <w:t>4.6</w:t>
      </w:r>
      <w:r w:rsidR="009B1F96">
        <w:t>.</w:t>
      </w:r>
      <w:r w:rsidR="009B1F96">
        <w:rPr>
          <w:noProof/>
        </w:rPr>
        <w:t>E</w:t>
      </w:r>
      <w:r>
        <w:fldChar w:fldCharType="end"/>
      </w:r>
      <w:r>
        <w:t xml:space="preserve">/1 → </w:t>
      </w:r>
      <w:r>
        <w:rPr>
          <w:rStyle w:val="Foreign"/>
        </w:rPr>
        <w:t>du=ā</w:t>
      </w:r>
    </w:p>
    <w:p w14:paraId="30941CC1" w14:textId="77777777" w:rsidR="00117379" w:rsidRDefault="00000000">
      <w:pPr>
        <w:pStyle w:val="Lista2"/>
      </w:pPr>
      <w:r>
        <w:t xml:space="preserve">this instance is probably a scribal mistake for an intended </w:t>
      </w:r>
      <w:r>
        <w:rPr>
          <w:rStyle w:val="Foreign"/>
        </w:rPr>
        <w:t>ddhā</w:t>
      </w:r>
      <w:r>
        <w:t>, and its editorial correction is to be encoded as per EGD §###</w:t>
      </w:r>
    </w:p>
    <w:p w14:paraId="3D1FD3FB" w14:textId="409CA9BE" w:rsidR="00117379" w:rsidRDefault="00000000">
      <w:pPr>
        <w:pStyle w:val="Lista"/>
      </w:pPr>
      <w:r>
        <w:fldChar w:fldCharType="begin"/>
      </w:r>
      <w:r>
        <w:instrText xml:space="preserve"> REF _Ref201585568 \h </w:instrText>
      </w:r>
      <w:r>
        <w:fldChar w:fldCharType="separate"/>
      </w:r>
      <w:r w:rsidR="009B1F96">
        <w:t xml:space="preserve">Figure </w:t>
      </w:r>
      <w:r w:rsidR="009B1F96">
        <w:rPr>
          <w:noProof/>
        </w:rPr>
        <w:t>4.6</w:t>
      </w:r>
      <w:r w:rsidR="009B1F96">
        <w:t>.</w:t>
      </w:r>
      <w:r w:rsidR="009B1F96">
        <w:rPr>
          <w:noProof/>
        </w:rPr>
        <w:t>E</w:t>
      </w:r>
      <w:r>
        <w:fldChar w:fldCharType="end"/>
      </w:r>
      <w:r>
        <w:t xml:space="preserve">/1 → </w:t>
      </w:r>
      <w:r>
        <w:rPr>
          <w:rStyle w:val="Foreign"/>
        </w:rPr>
        <w:t>mr̥=i</w:t>
      </w:r>
    </w:p>
    <w:p w14:paraId="0914230C" w14:textId="77777777" w:rsidR="00117379" w:rsidRDefault="00000000">
      <w:pPr>
        <w:pStyle w:val="Lista2"/>
      </w:pPr>
      <w:r>
        <w:t>the simultaneous use of the vowel markers |r̥| and |</w:t>
      </w:r>
      <w:proofErr w:type="spellStart"/>
      <w:r>
        <w:t>i</w:t>
      </w:r>
      <w:proofErr w:type="spellEnd"/>
      <w:r>
        <w:t>| (as well as of subscript |r| and the |</w:t>
      </w:r>
      <w:proofErr w:type="spellStart"/>
      <w:r>
        <w:t>i</w:t>
      </w:r>
      <w:proofErr w:type="spellEnd"/>
      <w:r>
        <w:t>| marker) to represent the sonant /r̥/ is not uncommon, so we prefer to perceive it as non-standard orthography (rather than a scribal mistake), and encode its normalisation as per EGD §###</w:t>
      </w:r>
    </w:p>
    <w:p w14:paraId="6491352F" w14:textId="77777777" w:rsidR="00117379" w:rsidRDefault="00000000">
      <w:pPr>
        <w:pStyle w:val="Cmsor4"/>
      </w:pPr>
      <w:bookmarkStart w:id="361" w:name="_Toc221291498"/>
      <w:r>
        <w:t>Independent vowel signs as parts of complex glyphs</w:t>
      </w:r>
      <w:bookmarkEnd w:id="361"/>
    </w:p>
    <w:p w14:paraId="31B24443" w14:textId="5C1EF2C5" w:rsidR="00117379" w:rsidRDefault="00000000">
      <w:r>
        <w:t>In some Southeast Asian varieties of the Indic writing system, some of the graphs which traditionally represent independent vowels can combine into complex glyphs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rsidR="009B1F96">
        <w:t>4.5.2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rsidR="009B1F96">
        <w:t xml:space="preserve">Figure </w:t>
      </w:r>
      <w:r w:rsidR="009B1F96">
        <w:rPr>
          <w:noProof/>
        </w:rPr>
        <w:t>4.6</w:t>
      </w:r>
      <w:r w:rsidR="009B1F96">
        <w:t>.</w:t>
      </w:r>
      <w:r w:rsidR="009B1F96">
        <w:rPr>
          <w:noProof/>
        </w:rPr>
        <w:t>F</w:t>
      </w:r>
      <w:r>
        <w:fldChar w:fldCharType="end"/>
      </w:r>
      <w:r>
        <w:t>.</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rsidR="00117379" w14:paraId="31AD9952" w14:textId="77777777" w:rsidTr="00117379">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14:paraId="1EF17F4E" w14:textId="3E41052B" w:rsidR="00117379" w:rsidRDefault="00000000">
            <w:pPr>
              <w:pStyle w:val="Kpalrs"/>
              <w:keepNext/>
            </w:pPr>
            <w:bookmarkStart w:id="362" w:name="_Ref201588812"/>
            <w:r>
              <w:lastRenderedPageBreak/>
              <w:t xml:space="preserve">Figure </w:t>
            </w:r>
            <w:r>
              <w:fldChar w:fldCharType="begin"/>
            </w:r>
            <w:r>
              <w:instrText xml:space="preserve"> STYLEREF 2 \s </w:instrText>
            </w:r>
            <w:r>
              <w:fldChar w:fldCharType="separate"/>
            </w:r>
            <w:r w:rsidR="009B1F96">
              <w:rPr>
                <w:noProof/>
              </w:rPr>
              <w:t>4.6</w:t>
            </w:r>
            <w:r>
              <w:rPr>
                <w:noProof/>
              </w:rPr>
              <w:fldChar w:fldCharType="end"/>
            </w:r>
            <w:r>
              <w:t>.</w:t>
            </w:r>
            <w:r>
              <w:fldChar w:fldCharType="begin"/>
            </w:r>
            <w:r>
              <w:instrText xml:space="preserve"> SEQ Figure \* ALPHABETIC \s 2 </w:instrText>
            </w:r>
            <w:r>
              <w:fldChar w:fldCharType="separate"/>
            </w:r>
            <w:r w:rsidR="009B1F96">
              <w:rPr>
                <w:noProof/>
              </w:rPr>
              <w:t>F</w:t>
            </w:r>
            <w:r>
              <w:rPr>
                <w:noProof/>
              </w:rPr>
              <w:fldChar w:fldCharType="end"/>
            </w:r>
            <w:bookmarkEnd w:id="362"/>
            <w:r>
              <w:t>. Independent vowel graphs in ligatures</w:t>
            </w:r>
          </w:p>
        </w:tc>
      </w:tr>
      <w:tr w:rsidR="00117379" w14:paraId="6BF4BFBE" w14:textId="77777777" w:rsidTr="00117379">
        <w:tc>
          <w:tcPr>
            <w:tcW w:w="2552" w:type="dxa"/>
          </w:tcPr>
          <w:p w14:paraId="6BDFAB4A" w14:textId="77777777" w:rsidR="00117379" w:rsidRDefault="00000000">
            <w:pPr>
              <w:pStyle w:val="Image"/>
              <w:rPr>
                <w:rFonts w:eastAsia="Tahoma"/>
              </w:rPr>
            </w:pPr>
            <w:r>
              <w:rPr>
                <w:rFonts w:eastAsia="Tahoma"/>
              </w:rPr>
              <w:t>1</w:t>
            </w:r>
          </w:p>
        </w:tc>
        <w:tc>
          <w:tcPr>
            <w:tcW w:w="2552" w:type="dxa"/>
          </w:tcPr>
          <w:p w14:paraId="7EBB212D" w14:textId="77777777" w:rsidR="00117379" w:rsidRDefault="00000000">
            <w:pPr>
              <w:pStyle w:val="Image"/>
            </w:pPr>
            <w:r>
              <w:t>2</w:t>
            </w:r>
          </w:p>
        </w:tc>
      </w:tr>
      <w:tr w:rsidR="00117379" w14:paraId="0F78FE92" w14:textId="77777777" w:rsidTr="00117379">
        <w:tc>
          <w:tcPr>
            <w:tcW w:w="2552" w:type="dxa"/>
            <w:vAlign w:val="center"/>
          </w:tcPr>
          <w:p w14:paraId="276CDABB" w14:textId="77777777" w:rsidR="00117379" w:rsidRDefault="00000000">
            <w:pPr>
              <w:pStyle w:val="Image"/>
            </w:pPr>
            <w:r>
              <w:rPr>
                <w:b/>
                <w:bCs/>
              </w:rPr>
              <w:drawing>
                <wp:inline distT="0" distB="0" distL="0" distR="0" wp14:anchorId="4741EDCA" wp14:editId="474C4C01">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6"/>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14:paraId="160FF168" w14:textId="77777777" w:rsidR="00117379" w:rsidRDefault="00000000">
            <w:pPr>
              <w:pStyle w:val="Image"/>
            </w:pPr>
            <w:r>
              <w:drawing>
                <wp:inline distT="0" distB="0" distL="0" distR="0" wp14:anchorId="550C923C" wp14:editId="5E52F9C3">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7"/>
                          <a:stretch>
                            <a:fillRect/>
                          </a:stretch>
                        </pic:blipFill>
                        <pic:spPr bwMode="auto">
                          <a:xfrm>
                            <a:off x="0" y="0"/>
                            <a:ext cx="1096337" cy="540000"/>
                          </a:xfrm>
                          <a:prstGeom prst="rect">
                            <a:avLst/>
                          </a:prstGeom>
                          <a:noFill/>
                          <a:ln>
                            <a:noFill/>
                          </a:ln>
                        </pic:spPr>
                      </pic:pic>
                    </a:graphicData>
                  </a:graphic>
                </wp:inline>
              </w:drawing>
            </w:r>
          </w:p>
          <w:p w14:paraId="7CACE278" w14:textId="77777777" w:rsidR="00117379" w:rsidRDefault="00000000">
            <w:pPr>
              <w:pStyle w:val="Image"/>
            </w:pPr>
            <w:r>
              <w:drawing>
                <wp:inline distT="0" distB="0" distL="0" distR="0" wp14:anchorId="3044923F" wp14:editId="51AB3DA6">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rsidR="00117379" w14:paraId="3393539E" w14:textId="77777777" w:rsidTr="00117379">
        <w:tc>
          <w:tcPr>
            <w:tcW w:w="2552" w:type="dxa"/>
          </w:tcPr>
          <w:p w14:paraId="2FCAECF3" w14:textId="77777777" w:rsidR="00117379" w:rsidRDefault="00000000">
            <w:pPr>
              <w:pStyle w:val="Normlbehzs"/>
              <w:ind w:firstLine="0"/>
              <w:jc w:val="center"/>
            </w:pPr>
            <w:r>
              <w:rPr>
                <w:rStyle w:val="Foreign"/>
              </w:rPr>
              <w:t>maR̥k= R̥mpva</w:t>
            </w:r>
          </w:p>
        </w:tc>
        <w:tc>
          <w:tcPr>
            <w:tcW w:w="2552" w:type="dxa"/>
          </w:tcPr>
          <w:p w14:paraId="16F0EBD0" w14:textId="77777777" w:rsidR="00117379" w:rsidRDefault="00000000">
            <w:pPr>
              <w:pStyle w:val="Normlbehzs"/>
              <w:ind w:firstLine="0"/>
              <w:jc w:val="center"/>
              <w:rPr>
                <w:rStyle w:val="Foreign"/>
              </w:rPr>
            </w:pPr>
            <w:r>
              <w:rPr>
                <w:rStyle w:val="Foreign"/>
              </w:rPr>
              <w:t>Umiṅsor= I</w:t>
            </w:r>
          </w:p>
        </w:tc>
      </w:tr>
    </w:tbl>
    <w:p w14:paraId="35FBB20F" w14:textId="323FFEEE" w:rsidR="00117379" w:rsidRDefault="00000000">
      <w:pPr>
        <w:pStyle w:val="Normlbehzs"/>
      </w:pPr>
      <w:r>
        <w:t>Our transliteration scheme represents such graphs with uppercase Roman characters (§</w:t>
      </w:r>
      <w:r>
        <w:fldChar w:fldCharType="begin"/>
      </w:r>
      <w:r>
        <w:instrText xml:space="preserve"> REF _Ref201138628 \r \h </w:instrText>
      </w:r>
      <w:r>
        <w:fldChar w:fldCharType="separate"/>
      </w:r>
      <w:r w:rsidR="009B1F96">
        <w:t>4.5.1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rsidR="009B1F96">
        <w:t>2.4.1</w:t>
      </w:r>
      <w:r>
        <w:fldChar w:fldCharType="end"/>
      </w:r>
      <w:r>
        <w:t>), it is preferable in this case to indicate with the character joiner sign that they form a complex glyph with an adjacent grapheme.</w:t>
      </w:r>
    </w:p>
    <w:p w14:paraId="13EAC53D" w14:textId="77777777" w:rsidR="00117379" w:rsidRDefault="00000000">
      <w:pPr>
        <w:pStyle w:val="Lista"/>
      </w:pPr>
      <w:r>
        <w:t>where an independent vowel graph is combined with regular a consonant graph or a superscript |r| graph to form a complex glyph</w:t>
      </w:r>
    </w:p>
    <w:p w14:paraId="309D7C32" w14:textId="77777777" w:rsidR="00117379" w:rsidRDefault="00000000">
      <w:pPr>
        <w:pStyle w:val="Lista2"/>
      </w:pPr>
      <w:r>
        <w:t>transliterate the vowel in uppercase as usual</w:t>
      </w:r>
    </w:p>
    <w:p w14:paraId="24B24522" w14:textId="77777777" w:rsidR="00117379" w:rsidRDefault="00000000">
      <w:pPr>
        <w:pStyle w:val="Lista2"/>
      </w:pPr>
      <w:r>
        <w:t xml:space="preserve">preferably add the = sign between the consonant and the vowel sign to indicate that the two belong to the same </w:t>
      </w:r>
      <w:r>
        <w:rPr>
          <w:rStyle w:val="Foreign"/>
        </w:rPr>
        <w:t>akṣara</w:t>
      </w:r>
    </w:p>
    <w:p w14:paraId="66130151" w14:textId="6D27FB87" w:rsidR="00117379" w:rsidRDefault="00000000">
      <w:pPr>
        <w:pStyle w:val="Lista2"/>
      </w:pPr>
      <w:r>
        <w:t xml:space="preserve">e.g. </w:t>
      </w:r>
      <w:r>
        <w:fldChar w:fldCharType="begin"/>
      </w:r>
      <w:r>
        <w:instrText xml:space="preserve"> REF _Ref201588812 \h </w:instrText>
      </w:r>
      <w:r>
        <w:fldChar w:fldCharType="separate"/>
      </w:r>
      <w:r w:rsidR="009B1F96">
        <w:t xml:space="preserve">Figure </w:t>
      </w:r>
      <w:r w:rsidR="009B1F96">
        <w:rPr>
          <w:noProof/>
        </w:rPr>
        <w:t>4.6</w:t>
      </w:r>
      <w:r w:rsidR="009B1F96">
        <w:t>.</w:t>
      </w:r>
      <w:r w:rsidR="009B1F96">
        <w:rPr>
          <w:noProof/>
        </w:rPr>
        <w:t>F</w:t>
      </w:r>
      <w:r>
        <w:fldChar w:fldCharType="end"/>
      </w:r>
      <w:r>
        <w:t xml:space="preserve">/1 → </w:t>
      </w:r>
      <w:r>
        <w:rPr>
          <w:rStyle w:val="Foreign"/>
        </w:rPr>
        <w:t>maR̥k= R̥mpva</w:t>
      </w:r>
    </w:p>
    <w:p w14:paraId="022663B6" w14:textId="37ACEC55" w:rsidR="00117379" w:rsidRDefault="00000000">
      <w:pPr>
        <w:pStyle w:val="Lista2"/>
      </w:pPr>
      <w:r>
        <w:t xml:space="preserve">e.g. </w:t>
      </w:r>
      <w:r>
        <w:fldChar w:fldCharType="begin"/>
      </w:r>
      <w:r>
        <w:instrText xml:space="preserve"> REF _Ref201588812 \h </w:instrText>
      </w:r>
      <w:r>
        <w:fldChar w:fldCharType="separate"/>
      </w:r>
      <w:r w:rsidR="009B1F96">
        <w:t xml:space="preserve">Figure </w:t>
      </w:r>
      <w:r w:rsidR="009B1F96">
        <w:rPr>
          <w:noProof/>
        </w:rPr>
        <w:t>4.6</w:t>
      </w:r>
      <w:r w:rsidR="009B1F96">
        <w:t>.</w:t>
      </w:r>
      <w:r w:rsidR="009B1F96">
        <w:rPr>
          <w:noProof/>
        </w:rPr>
        <w:t>F</w:t>
      </w:r>
      <w:r>
        <w:fldChar w:fldCharType="end"/>
      </w:r>
      <w:r>
        <w:t xml:space="preserve">/2 → </w:t>
      </w:r>
      <w:r>
        <w:rPr>
          <w:rStyle w:val="Foreign"/>
        </w:rPr>
        <w:t>Umiṅsor= I</w:t>
      </w:r>
    </w:p>
    <w:p w14:paraId="15CBE415" w14:textId="77777777" w:rsidR="00117379" w:rsidRDefault="00000000">
      <w:pPr>
        <w:pStyle w:val="Cmsor2"/>
      </w:pPr>
      <w:bookmarkStart w:id="363" w:name="_Toc221291499"/>
      <w:r>
        <w:t>Editorial interpretation</w:t>
      </w:r>
      <w:bookmarkEnd w:id="363"/>
    </w:p>
    <w:p w14:paraId="49F9BE7D" w14:textId="77777777" w:rsidR="00117379" w:rsidRDefault="00000000">
      <w:pPr>
        <w:rPr>
          <w:lang w:eastAsia="en-US" w:bidi="ar-SA"/>
        </w:rPr>
      </w:pPr>
      <w:r>
        <w:rPr>
          <w:lang w:eastAsia="en-US" w:bidi="ar-SA"/>
        </w:rPr>
        <w:t>Transliteration is ideally a mechanical representation of the source graphemes, to be kept clearly apart from any editorial interpretation. However, the identification of those source graphemes is in fact already an interpretive act, and in the specific cases discussed below, we endorse adding a limited amount of editorial interpretation to the transliterated text.</w:t>
      </w:r>
    </w:p>
    <w:p w14:paraId="0D0DAF7C" w14:textId="77777777" w:rsidR="00117379" w:rsidRDefault="00000000">
      <w:pPr>
        <w:rPr>
          <w:lang w:eastAsia="en-US" w:bidi="ar-SA"/>
        </w:rPr>
      </w:pPr>
      <w:r>
        <w:rPr>
          <w:lang w:eastAsia="en-US" w:bidi="ar-SA"/>
        </w:rPr>
        <w:t>@make this a top section after layout?</w:t>
      </w:r>
    </w:p>
    <w:p w14:paraId="6111D501" w14:textId="77777777" w:rsidR="00117379" w:rsidRDefault="00000000">
      <w:pPr>
        <w:pStyle w:val="Cmsor3"/>
      </w:pPr>
      <w:bookmarkStart w:id="364" w:name="_Ref203987453"/>
      <w:bookmarkStart w:id="365" w:name="_Toc221291500"/>
      <w:r>
        <w:t>Silent identification of homographs</w:t>
      </w:r>
      <w:bookmarkEnd w:id="364"/>
      <w:bookmarkEnd w:id="365"/>
    </w:p>
    <w:p w14:paraId="0425609B" w14:textId="77777777" w:rsidR="00117379" w:rsidRDefault="00000000">
      <w:pPr>
        <w:rPr>
          <w:lang w:eastAsia="en-US" w:bidi="ar-SA"/>
        </w:rPr>
      </w:pPr>
      <w:r>
        <w:rPr>
          <w:lang w:eastAsia="en-US" w:bidi="ar-SA"/>
        </w:rPr>
        <w:t>When determining the graphemic function of a graphic sign, it is sometimes impossible to collapse the solution space to a single point. The best practice in such cases is to establish the most likely reading and transliterate it, then address alternatives and uncertainties in XML markup (EGD §###) and/or a commentary (apparatus note), as applicable.</w:t>
      </w:r>
    </w:p>
    <w:p w14:paraId="28F7DA99" w14:textId="77777777" w:rsidR="00117379" w:rsidRDefault="00000000">
      <w:r>
        <w:rPr>
          <w:lang w:eastAsia="en-US" w:bidi="ar-SA"/>
        </w:rPr>
        <w:t xml:space="preserve">@move all repurposed signs, or only the </w:t>
      </w:r>
      <w:proofErr w:type="spellStart"/>
      <w:r>
        <w:rPr>
          <w:lang w:eastAsia="en-US" w:bidi="ar-SA"/>
        </w:rPr>
        <w:t>tha</w:t>
      </w:r>
      <w:proofErr w:type="spellEnd"/>
      <w:r>
        <w:rPr>
          <w:lang w:eastAsia="en-US" w:bidi="ar-SA"/>
        </w:rPr>
        <w:t>/cha/1, back somewhere here?</w:t>
      </w:r>
    </w:p>
    <w:p w14:paraId="4789F394" w14:textId="77777777" w:rsidR="00117379" w:rsidRDefault="00000000">
      <w:pPr>
        <w:pStyle w:val="Lista"/>
        <w:rPr>
          <w:lang w:eastAsia="en-US" w:bidi="ar-SA"/>
        </w:rPr>
      </w:pPr>
      <w:r>
        <w:t>note that alternative readings of a graphic sign may be graphemically disparate, such as</w:t>
      </w:r>
    </w:p>
    <w:p w14:paraId="12523FFF" w14:textId="77777777" w:rsidR="00117379" w:rsidRDefault="00000000">
      <w:pPr>
        <w:pStyle w:val="Lista2"/>
        <w:rPr>
          <w:lang w:eastAsia="en-US" w:bidi="ar-SA"/>
        </w:rPr>
      </w:pPr>
      <w:r>
        <w:t xml:space="preserve">the Tamil postscript vowel marker </w:t>
      </w:r>
      <w:r>
        <w:rPr>
          <w:rStyle w:val="Foreign"/>
        </w:rPr>
        <w:t>kāl</w:t>
      </w:r>
      <w:r>
        <w:t xml:space="preserve"> |</w:t>
      </w:r>
      <w:r>
        <w:rPr>
          <w:rStyle w:val="ForeignTamilScript"/>
          <w:cs/>
        </w:rPr>
        <w:t>ா</w:t>
      </w:r>
      <w:r>
        <w:t>| or the character &lt;</w:t>
      </w:r>
      <w:proofErr w:type="spellStart"/>
      <w:r>
        <w:t>ra</w:t>
      </w:r>
      <w:proofErr w:type="spellEnd"/>
      <w:r>
        <w:t>&gt; |</w:t>
      </w:r>
      <w:r>
        <w:rPr>
          <w:rStyle w:val="ForeignTamilScript"/>
          <w:rFonts w:hint="eastAsia"/>
          <w:cs/>
        </w:rPr>
        <w:t>ர</w:t>
      </w:r>
      <w:r>
        <w:t>|</w:t>
      </w:r>
    </w:p>
    <w:p w14:paraId="786DDB32" w14:textId="77777777" w:rsidR="00117379" w:rsidRDefault="00000000">
      <w:pPr>
        <w:pStyle w:val="Lista2"/>
        <w:rPr>
          <w:lang w:eastAsia="en-US" w:bidi="ar-SA"/>
        </w:rPr>
      </w:pPr>
      <w:r>
        <w:t>in several historic scripts, the complex glyph for &lt;</w:t>
      </w:r>
      <w:proofErr w:type="spellStart"/>
      <w:r>
        <w:t>su</w:t>
      </w:r>
      <w:proofErr w:type="spellEnd"/>
      <w:r>
        <w:t>&gt; or the simplex glyph for &lt;A&gt;</w:t>
      </w:r>
    </w:p>
    <w:p w14:paraId="297F0AE5" w14:textId="77777777" w:rsidR="00117379" w:rsidRDefault="00000000">
      <w:pPr>
        <w:pStyle w:val="Lista2"/>
        <w:rPr>
          <w:lang w:eastAsia="en-US" w:bidi="ar-SA"/>
        </w:rPr>
      </w:pPr>
      <w:r>
        <w:t xml:space="preserve">a </w:t>
      </w:r>
      <w:r>
        <w:rPr>
          <w:rStyle w:val="Foreign"/>
        </w:rPr>
        <w:t>visarga</w:t>
      </w:r>
      <w:r>
        <w:t xml:space="preserve"> or a punctuation mark</w:t>
      </w:r>
    </w:p>
    <w:p w14:paraId="09D1C53E" w14:textId="77777777" w:rsidR="00117379" w:rsidRDefault="00000000">
      <w:pPr>
        <w:pStyle w:val="Lista2"/>
        <w:rPr>
          <w:lang w:eastAsia="en-US" w:bidi="ar-SA"/>
        </w:rPr>
      </w:pPr>
      <w:r>
        <w:t xml:space="preserve">a consonant glyph with innate </w:t>
      </w:r>
      <w:r>
        <w:rPr>
          <w:rStyle w:val="Foreign"/>
        </w:rPr>
        <w:t>a</w:t>
      </w:r>
      <w:r>
        <w:t xml:space="preserve"> or a final consonant</w:t>
      </w:r>
    </w:p>
    <w:p w14:paraId="4F888B07" w14:textId="77777777" w:rsidR="00117379" w:rsidRDefault="00000000">
      <w:pPr>
        <w:pStyle w:val="Lista"/>
        <w:rPr>
          <w:lang w:eastAsia="en-US" w:bidi="ar-SA"/>
        </w:rPr>
      </w:pPr>
      <w:r>
        <w:rPr>
          <w:lang w:eastAsia="en-US" w:bidi="ar-SA"/>
        </w:rPr>
        <w:t>when interpreting homographs and near-homographs, we recommend that you prioritise the alternative which is (in your, sometimes subjective, judgement) the most appropriate to the context</w:t>
      </w:r>
    </w:p>
    <w:p w14:paraId="444A6B87" w14:textId="77777777" w:rsidR="00117379" w:rsidRDefault="00000000">
      <w:pPr>
        <w:pStyle w:val="Lista2"/>
      </w:pPr>
      <w:r>
        <w:t>this includes extending the benefit of doubt to the scribe or engraver in the case of homographs and near-homographs such as</w:t>
      </w:r>
    </w:p>
    <w:p w14:paraId="760BE7AA" w14:textId="77777777" w:rsidR="00117379" w:rsidRDefault="00000000">
      <w:pPr>
        <w:pStyle w:val="Lista3"/>
      </w:pPr>
      <w:r>
        <w:t xml:space="preserve">dependent short or long </w:t>
      </w:r>
      <w:r>
        <w:rPr>
          <w:rStyle w:val="Foreign"/>
        </w:rPr>
        <w:t>i</w:t>
      </w:r>
    </w:p>
    <w:p w14:paraId="41C36BDB" w14:textId="77777777" w:rsidR="00117379" w:rsidRDefault="00000000">
      <w:pPr>
        <w:pStyle w:val="Lista3"/>
      </w:pPr>
      <w:r>
        <w:t xml:space="preserve">subscript </w:t>
      </w:r>
      <w:r>
        <w:rPr>
          <w:rStyle w:val="Foreign"/>
        </w:rPr>
        <w:t>ṇ</w:t>
      </w:r>
      <w:r>
        <w:t xml:space="preserve"> or </w:t>
      </w:r>
      <w:r>
        <w:rPr>
          <w:rStyle w:val="Foreign"/>
        </w:rPr>
        <w:t>n</w:t>
      </w:r>
    </w:p>
    <w:p w14:paraId="010D7738" w14:textId="77777777" w:rsidR="00117379" w:rsidRDefault="00000000">
      <w:pPr>
        <w:pStyle w:val="Lista2"/>
      </w:pPr>
      <w:r>
        <w:t>in such cases, prefer to transliterate the grapheme expected in the context unless the distinction is clearly made by the same scribe elsewhere in the original</w:t>
      </w:r>
    </w:p>
    <w:p w14:paraId="7CA35DD5" w14:textId="77777777" w:rsidR="00117379" w:rsidRDefault="00000000">
      <w:pPr>
        <w:pStyle w:val="Lista3"/>
      </w:pPr>
      <w:r>
        <w:t>in the latter case, transliterate the inferior grapheme and encode editorial correction (EGD §###)</w:t>
      </w:r>
    </w:p>
    <w:p w14:paraId="2253A0F4" w14:textId="77777777" w:rsidR="00117379" w:rsidRDefault="00000000">
      <w:pPr>
        <w:pStyle w:val="Cmsor3"/>
      </w:pPr>
      <w:bookmarkStart w:id="366" w:name="_Ref201054401"/>
      <w:bookmarkStart w:id="367" w:name="_Ref203755073"/>
      <w:bookmarkStart w:id="368" w:name="_Toc221291501"/>
      <w:r>
        <w:t>Poorly legible text</w:t>
      </w:r>
      <w:bookmarkEnd w:id="368"/>
    </w:p>
    <w:p w14:paraId="7D52774B" w14:textId="77777777" w:rsidR="00117379" w:rsidRDefault="00000000">
      <w:r>
        <w:t xml:space="preserve">When transliterating text that is ambiguous or not confidently legible in the original due to damage to the support or unusual execution of graphic signs, the most likely reading must be selected as primary and </w:t>
      </w:r>
      <w:r>
        <w:lastRenderedPageBreak/>
        <w:t xml:space="preserve">transliterated. All uncertainty in reading is to be encoded in XML as per EGD §###. For partially legible </w:t>
      </w:r>
      <w:proofErr w:type="spellStart"/>
      <w:r>
        <w:rPr>
          <w:rStyle w:val="Foreign"/>
        </w:rPr>
        <w:t>akṣara</w:t>
      </w:r>
      <w:r>
        <w:t>s</w:t>
      </w:r>
      <w:proofErr w:type="spellEnd"/>
      <w:r>
        <w:t>, feel free to use the shorthand introduced below.</w:t>
      </w:r>
    </w:p>
    <w:p w14:paraId="5FB78376" w14:textId="77777777" w:rsidR="00117379" w:rsidRDefault="00000000">
      <w:pPr>
        <w:pStyle w:val="Cmsor4"/>
      </w:pPr>
      <w:bookmarkStart w:id="369" w:name="_Ref203989507"/>
      <w:bookmarkStart w:id="370" w:name="_Toc221291502"/>
      <w:r>
        <w:t>Wildcards for unidentified consonants and vowels</w:t>
      </w:r>
      <w:bookmarkEnd w:id="369"/>
      <w:bookmarkEnd w:id="370"/>
    </w:p>
    <w:p w14:paraId="1E3B3297" w14:textId="77777777" w:rsidR="00117379" w:rsidRDefault="00000000">
      <w:pPr>
        <w:pStyle w:val="Lista"/>
      </w:pPr>
      <w:r>
        <w:t xml:space="preserve">as </w:t>
      </w:r>
      <w:r>
        <w:rPr>
          <w:rStyle w:val="Label"/>
        </w:rPr>
        <w:t>public shorthand</w:t>
      </w:r>
      <w:r>
        <w:t xml:space="preserve">, you may use uppercase C for an illegible consonant component and uppercase V for an illegible vowel component of an </w:t>
      </w:r>
      <w:r>
        <w:rPr>
          <w:rStyle w:val="Foreign"/>
        </w:rPr>
        <w:t>akṣara</w:t>
      </w:r>
    </w:p>
    <w:p w14:paraId="601093D6" w14:textId="77777777" w:rsidR="00117379" w:rsidRDefault="00000000">
      <w:pPr>
        <w:pStyle w:val="Lista2"/>
      </w:pPr>
      <w:r>
        <w:t>since final &lt;c&gt; and &lt;v&gt; are extremely unlikely to occur in the texts, this will not interfere with our use of uppercase Roman letters for final consonants</w:t>
      </w:r>
    </w:p>
    <w:p w14:paraId="77044F6E" w14:textId="77777777" w:rsidR="00117379" w:rsidRDefault="00000000">
      <w:pPr>
        <w:pStyle w:val="Lista2"/>
      </w:pPr>
      <w:r>
        <w:t>nonetheless, in documents encoded in XML, this shorthand must be converted to the appropriate encoding (EGD §###)</w:t>
      </w:r>
    </w:p>
    <w:p w14:paraId="7B68353B" w14:textId="77777777" w:rsidR="00117379" w:rsidRDefault="00000000">
      <w:pPr>
        <w:pStyle w:val="Cmsor3"/>
      </w:pPr>
      <w:bookmarkStart w:id="371" w:name="_Ref203991057"/>
      <w:bookmarkStart w:id="372" w:name="_Toc221291503"/>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366"/>
      <w:bookmarkEnd w:id="371"/>
      <w:bookmarkEnd w:id="372"/>
    </w:p>
    <w:p w14:paraId="67CF0574" w14:textId="35DB8174" w:rsidR="00117379" w:rsidRDefault="00000000">
      <w:pPr>
        <w:rPr>
          <w:lang w:eastAsia="en-US" w:bidi="ar-SA"/>
        </w:rPr>
      </w:pPr>
      <w:r>
        <w:rPr>
          <w:lang w:eastAsia="en-US" w:bidi="ar-SA"/>
        </w:rPr>
        <w:t>As noted in §</w:t>
      </w:r>
      <w:r>
        <w:rPr>
          <w:lang w:eastAsia="en-US" w:bidi="ar-SA"/>
        </w:rPr>
        <w:fldChar w:fldCharType="begin"/>
      </w:r>
      <w:r>
        <w:rPr>
          <w:lang w:eastAsia="en-US" w:bidi="ar-SA"/>
        </w:rPr>
        <w:instrText xml:space="preserve"> REF _Ref17290022 \r \h </w:instrText>
      </w:r>
      <w:r>
        <w:rPr>
          <w:lang w:eastAsia="en-US" w:bidi="ar-SA"/>
        </w:rPr>
      </w:r>
      <w:r>
        <w:rPr>
          <w:lang w:eastAsia="en-US" w:bidi="ar-SA"/>
        </w:rPr>
        <w:fldChar w:fldCharType="separate"/>
      </w:r>
      <w:r w:rsidR="009B1F96">
        <w:rPr>
          <w:lang w:eastAsia="en-US" w:bidi="ar-SA"/>
        </w:rPr>
        <w:t>4.2.3</w:t>
      </w:r>
      <w:r>
        <w:rPr>
          <w:lang w:eastAsia="en-US" w:bidi="ar-SA"/>
        </w:rPr>
        <w:fldChar w:fldCharType="end"/>
      </w:r>
      <w:r>
        <w:rPr>
          <w:lang w:eastAsia="en-US" w:bidi="ar-SA"/>
        </w:rPr>
        <w:t xml:space="preserve">, writing systems of the period we work with very rarely make a graphic distinction between the short and long versions of /e/ and /o/, even when this is a phonemic distinction in the language being written. When the palaeographically primary graph is employed for writing a phoneme known to be long, the rigorous approach would be to transliterate the primary (short) grapheme and optionally add an editorial normalisation in XML (EGD §###). However, since distinct graphs for the long counterparts of these vowels do not, as a rule, occur in the texts in our purview, we have made a projectwide decision to adopt </w:t>
      </w:r>
      <w:r>
        <w:t xml:space="preserve">shorthand involving transliteration with a macron. The target graphemes </w:t>
      </w:r>
      <w:r>
        <w:rPr>
          <w:rStyle w:val="Foreign"/>
        </w:rPr>
        <w:t>ē</w:t>
      </w:r>
      <w:r>
        <w:t xml:space="preserve"> and </w:t>
      </w:r>
      <w:r>
        <w:rPr>
          <w:rStyle w:val="Foreign"/>
        </w:rPr>
        <w:t>ō</w:t>
      </w:r>
      <w:r>
        <w:t xml:space="preserve"> will therefore always be understood in our practice as editorial, equivalent to the XML markup for the normalisation of an originally written short vowel. As a consequence, any graphically distinct long vowels present in the source will have to be marked up explicitly as such in XML. This makes the editing of texts that do make this distinction more cumbersome, but greatly simplifies the editorial markup of the majority of the texts we edit.</w:t>
      </w:r>
    </w:p>
    <w:p w14:paraId="0C111813" w14:textId="77777777" w:rsidR="00117379" w:rsidRDefault="00000000">
      <w:pPr>
        <w:pStyle w:val="Lista"/>
        <w:rPr>
          <w:highlight w:val="yellow"/>
        </w:rPr>
      </w:pPr>
      <w:r>
        <w:rPr>
          <w:highlight w:val="yellow"/>
        </w:rPr>
        <w:t xml:space="preserve">pending decision on </w:t>
      </w:r>
      <w:proofErr w:type="spellStart"/>
      <w:r>
        <w:rPr>
          <w:highlight w:val="yellow"/>
        </w:rPr>
        <w:t>github</w:t>
      </w:r>
      <w:proofErr w:type="spellEnd"/>
      <w:r>
        <w:rPr>
          <w:highlight w:val="yellow"/>
        </w:rPr>
        <w:t xml:space="preserve"> shorthand issue</w:t>
      </w:r>
    </w:p>
    <w:p w14:paraId="06D537B8" w14:textId="77777777" w:rsidR="00117379" w:rsidRDefault="00000000">
      <w:pPr>
        <w:pStyle w:val="Lista"/>
      </w:pPr>
      <w:r>
        <w:rPr>
          <w:rStyle w:val="LabelGreen"/>
        </w:rPr>
        <w:t>optional shorthand</w:t>
      </w:r>
      <w:r>
        <w:t xml:space="preserve"> for cases where the generic (short) graph for |e| or |o| stands for the long phoneme /ē/ or /ō/ in a language where the length of these vowels is a phonemic distinction that has no graphic reflection in the writing system</w:t>
      </w:r>
    </w:p>
    <w:p w14:paraId="3CC744C4" w14:textId="77777777" w:rsidR="00117379" w:rsidRDefault="00000000">
      <w:pPr>
        <w:pStyle w:val="Lista2"/>
      </w:pPr>
      <w:r>
        <w:t xml:space="preserve">use </w:t>
      </w:r>
      <w:r>
        <w:rPr>
          <w:rStyle w:val="Foreign"/>
        </w:rPr>
        <w:t>ē</w:t>
      </w:r>
      <w:r>
        <w:t xml:space="preserve"> or </w:t>
      </w:r>
      <w:r>
        <w:rPr>
          <w:rStyle w:val="Foreign"/>
        </w:rPr>
        <w:t>ō</w:t>
      </w:r>
      <w:r>
        <w:t xml:space="preserve"> instead of </w:t>
      </w:r>
      <w:r>
        <w:rPr>
          <w:rStyle w:val="Foreign"/>
        </w:rPr>
        <w:t>e</w:t>
      </w:r>
      <w:r>
        <w:t xml:space="preserve"> or </w:t>
      </w:r>
      <w:r>
        <w:rPr>
          <w:rStyle w:val="Foreign"/>
        </w:rPr>
        <w:t>o</w:t>
      </w:r>
      <w:r>
        <w:t xml:space="preserve"> to transliterate (actually, transcribe) these instances</w:t>
      </w:r>
    </w:p>
    <w:p w14:paraId="43A5F283" w14:textId="77777777" w:rsidR="00117379" w:rsidRDefault="00000000">
      <w:pPr>
        <w:pStyle w:val="Lista"/>
      </w:pPr>
      <w:r>
        <w:rPr>
          <w:b/>
          <w:bCs/>
        </w:rPr>
        <w:t>if the distinction is absent in the source</w:t>
      </w:r>
      <w:r>
        <w:t>, i.e. the graphs representing the phonemes /ē/ or /ō/ are graphically indistinguishable from those representing the phonemes /e/ or /o/, then</w:t>
      </w:r>
    </w:p>
    <w:p w14:paraId="5055673A" w14:textId="77777777" w:rsidR="00117379" w:rsidRDefault="00000000">
      <w:pPr>
        <w:pStyle w:val="Lista2"/>
      </w:pPr>
      <w:r>
        <w:t xml:space="preserve">the default transliteration for all instances of the generic graph is </w:t>
      </w:r>
      <w:r>
        <w:rPr>
          <w:rStyle w:val="Foreign"/>
        </w:rPr>
        <w:t>e</w:t>
      </w:r>
      <w:r>
        <w:t xml:space="preserve"> or </w:t>
      </w:r>
      <w:r>
        <w:rPr>
          <w:rStyle w:val="Foreign"/>
        </w:rPr>
        <w:t>o</w:t>
      </w:r>
    </w:p>
    <w:p w14:paraId="7765FB87" w14:textId="77777777" w:rsidR="00117379" w:rsidRDefault="00000000">
      <w:pPr>
        <w:pStyle w:val="Lista2"/>
      </w:pPr>
      <w:r>
        <w:t>for any instances of the generic graph which in your opinion represent the long phoneme, you may choose to add editorial markup, which may take the form of</w:t>
      </w:r>
    </w:p>
    <w:p w14:paraId="1E6F539F" w14:textId="77777777" w:rsidR="00117379" w:rsidRDefault="00000000">
      <w:pPr>
        <w:pStyle w:val="Lista3"/>
      </w:pPr>
      <w:r>
        <w:t xml:space="preserve">either the above </w:t>
      </w:r>
      <w:r>
        <w:rPr>
          <w:rStyle w:val="LabelGreen"/>
        </w:rPr>
        <w:t>optional shorthand</w:t>
      </w:r>
    </w:p>
    <w:p w14:paraId="2FE7ABB1" w14:textId="77777777" w:rsidR="00117379" w:rsidRDefault="00000000">
      <w:pPr>
        <w:pStyle w:val="Lista3"/>
      </w:pPr>
      <w:r>
        <w:t>or XML markup for editorial normalisation of a short vowel to a long one (EGD §###)</w:t>
      </w:r>
    </w:p>
    <w:p w14:paraId="65B2703A" w14:textId="77777777" w:rsidR="00117379" w:rsidRDefault="00000000">
      <w:pPr>
        <w:pStyle w:val="Lista"/>
      </w:pPr>
      <w:r>
        <w:rPr>
          <w:b/>
          <w:bCs/>
        </w:rPr>
        <w:t>if the distinction is present in the source</w:t>
      </w:r>
      <w:r>
        <w:t xml:space="preserve">, i.e. the graphemes &lt;ē&gt; or &lt;ō&gt; are graphically distinguishable from the graphemes &lt;e&gt; or &lt;o&gt;, then </w:t>
      </w:r>
    </w:p>
    <w:p w14:paraId="0988537D" w14:textId="77777777" w:rsidR="00117379" w:rsidRDefault="00000000">
      <w:pPr>
        <w:pStyle w:val="Lista2"/>
      </w:pPr>
      <w:r>
        <w:t>the observation that the distinction is present must be explicitly made in the palaeographic description of the text</w:t>
      </w:r>
    </w:p>
    <w:p w14:paraId="4DF7A3E6" w14:textId="77777777" w:rsidR="00117379" w:rsidRDefault="00000000">
      <w:pPr>
        <w:pStyle w:val="Lista2"/>
      </w:pPr>
      <w:r>
        <w:t xml:space="preserve">the default transliteration for all instances of the (theoretically) short grapheme is </w:t>
      </w:r>
      <w:r>
        <w:rPr>
          <w:rStyle w:val="Foreign"/>
        </w:rPr>
        <w:t>e</w:t>
      </w:r>
      <w:r>
        <w:t xml:space="preserve"> or </w:t>
      </w:r>
      <w:r>
        <w:rPr>
          <w:rStyle w:val="Foreign"/>
        </w:rPr>
        <w:t>o</w:t>
      </w:r>
    </w:p>
    <w:p w14:paraId="30577EF4" w14:textId="77777777" w:rsidR="00117379" w:rsidRDefault="00000000">
      <w:pPr>
        <w:pStyle w:val="Lista2"/>
      </w:pPr>
      <w:r>
        <w:t>for any instances of the (theoretically) short grapheme which in your opinion represent the long phoneme, you may choose to add editorial markup, which may take the form of</w:t>
      </w:r>
    </w:p>
    <w:p w14:paraId="27AE2CA9" w14:textId="77777777" w:rsidR="00117379" w:rsidRDefault="00000000">
      <w:pPr>
        <w:pStyle w:val="Lista3"/>
      </w:pPr>
      <w:r>
        <w:t xml:space="preserve">either the above </w:t>
      </w:r>
      <w:r>
        <w:rPr>
          <w:rStyle w:val="LabelGreen"/>
        </w:rPr>
        <w:t>optional shorthand</w:t>
      </w:r>
    </w:p>
    <w:p w14:paraId="5FF416F3" w14:textId="77777777" w:rsidR="00117379" w:rsidRDefault="00000000">
      <w:pPr>
        <w:pStyle w:val="Lista3"/>
      </w:pPr>
      <w:r>
        <w:t>or XML markup for editorial normalisation of a short vowel to a long one (EGD §###)</w:t>
      </w:r>
    </w:p>
    <w:p w14:paraId="32215407" w14:textId="77777777" w:rsidR="00117379" w:rsidRDefault="00000000">
      <w:pPr>
        <w:pStyle w:val="Lista2"/>
      </w:pPr>
      <w:r>
        <w:t xml:space="preserve">all instances of the long grapheme (whatever phoneme it may represent) must be transliterated with </w:t>
      </w:r>
      <w:r>
        <w:rPr>
          <w:rStyle w:val="Foreign"/>
        </w:rPr>
        <w:t>ē</w:t>
      </w:r>
      <w:r>
        <w:t xml:space="preserve"> or </w:t>
      </w:r>
      <w:r>
        <w:rPr>
          <w:rStyle w:val="Foreign"/>
        </w:rPr>
        <w:t>ō</w:t>
      </w:r>
      <w:r>
        <w:t xml:space="preserve"> and </w:t>
      </w:r>
      <w:r>
        <w:rPr>
          <w:b/>
          <w:bCs/>
        </w:rPr>
        <w:t>mandatorily marked up</w:t>
      </w:r>
      <w:r>
        <w:t xml:space="preserve"> in XML as original (EGD §###)</w:t>
      </w:r>
    </w:p>
    <w:p w14:paraId="43A14BA9" w14:textId="77777777" w:rsidR="00117379" w:rsidRDefault="00000000">
      <w:pPr>
        <w:pStyle w:val="Cmsor3"/>
      </w:pPr>
      <w:bookmarkStart w:id="373" w:name="_Ref203985345"/>
      <w:bookmarkStart w:id="374" w:name="_Toc221291504"/>
      <w:r>
        <w:t>Short vowel written where a corresponding long vowel is expected</w:t>
      </w:r>
      <w:bookmarkEnd w:id="367"/>
      <w:bookmarkEnd w:id="373"/>
      <w:bookmarkEnd w:id="374"/>
    </w:p>
    <w:p w14:paraId="1DE0784D" w14:textId="77777777" w:rsidR="00117379" w:rsidRDefault="00000000">
      <w:r>
        <w:t xml:space="preserve">Where a short vowel is written in place of an otherwise identical long vowel, you may choose to add a breve to the transliterated short vowel as shorthand indicating that the short vowel in question is the original spelling (and not a typographic mistake in your edition). This is especially recommended for Sanskrit </w:t>
      </w:r>
      <w:r>
        <w:lastRenderedPageBreak/>
        <w:t xml:space="preserve">loanwords in Indonesian vernacular documents, following </w:t>
      </w:r>
      <w:proofErr w:type="spellStart"/>
      <w:r>
        <w:t>Damais</w:t>
      </w:r>
      <w:proofErr w:type="spellEnd"/>
      <w:r>
        <w:t xml:space="preserve"> (1955, 15), but need not be applied in such documents if they never make a graphic distinction between short vowels and their long counterparts. This shorthand is equivalent to XML markup for originally inscribed non-standard usage (EGD §###).</w:t>
      </w:r>
    </w:p>
    <w:p w14:paraId="4773D6A6" w14:textId="77777777" w:rsidR="00117379" w:rsidRDefault="00000000">
      <w:pPr>
        <w:pStyle w:val="Lista"/>
      </w:pPr>
      <w:r>
        <w:rPr>
          <w:rStyle w:val="LabelGreen"/>
        </w:rPr>
        <w:t>optional shorthand</w:t>
      </w:r>
      <w:r>
        <w:t xml:space="preserve"> for short vowels written where a corresponding long vowel is expected</w:t>
      </w:r>
    </w:p>
    <w:p w14:paraId="41FE6C61" w14:textId="77777777" w:rsidR="00117379" w:rsidRDefault="00000000">
      <w:pPr>
        <w:pStyle w:val="Lista2"/>
      </w:pPr>
      <w:bookmarkStart w:id="375" w:name="_Hlk203730035"/>
      <w:r>
        <w:t xml:space="preserve">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instead of expected </w:t>
      </w:r>
      <w:r>
        <w:rPr>
          <w:rStyle w:val="Foreign"/>
        </w:rPr>
        <w:t>ā</w:t>
      </w:r>
      <w:r>
        <w:t xml:space="preserve">, </w:t>
      </w:r>
      <w:r>
        <w:rPr>
          <w:rStyle w:val="Foreign"/>
        </w:rPr>
        <w:t>ī</w:t>
      </w:r>
      <w:r>
        <w:t xml:space="preserve"> or </w:t>
      </w:r>
      <w:r>
        <w:rPr>
          <w:rStyle w:val="Foreign"/>
        </w:rPr>
        <w:t>ū</w:t>
      </w:r>
      <w:bookmarkEnd w:id="375"/>
    </w:p>
    <w:p w14:paraId="5890A96B" w14:textId="77777777" w:rsidR="00117379" w:rsidRDefault="00000000">
      <w:pPr>
        <w:pStyle w:val="Cmsor3"/>
      </w:pPr>
      <w:bookmarkStart w:id="376" w:name="_Ref203727852"/>
      <w:bookmarkStart w:id="377" w:name="_Toc221291505"/>
      <w:r>
        <w:t>Sandhi analysis</w:t>
      </w:r>
      <w:bookmarkEnd w:id="376"/>
      <w:bookmarkEnd w:id="377"/>
    </w:p>
    <w:p w14:paraId="40C04217" w14:textId="07135F1B" w:rsidR="00117379" w:rsidRDefault="00000000">
      <w:r>
        <w:t>Since we are concerned with the transliteration of what is written in an original source, sandhi should, as a rule, never be resolved in our texts. However, when the addition of simple text-based markup can serve to highlight the presence of certain kinds of sandhi, we approve of using hyphens to indicate epenthesis (§</w:t>
      </w:r>
      <w:r>
        <w:fldChar w:fldCharType="begin"/>
      </w:r>
      <w:r>
        <w:instrText xml:space="preserve"> REF _Ref204002752 \r \h </w:instrText>
      </w:r>
      <w:r>
        <w:fldChar w:fldCharType="separate"/>
      </w:r>
      <w:r w:rsidR="009B1F96">
        <w:t>4.7.5.1</w:t>
      </w:r>
      <w:r>
        <w:fldChar w:fldCharType="end"/>
      </w:r>
      <w:r>
        <w:t>) and apostrophes to indicate elision (§</w:t>
      </w:r>
      <w:r>
        <w:fldChar w:fldCharType="begin"/>
      </w:r>
      <w:r>
        <w:instrText xml:space="preserve"> REF _Ref204002714 \r \h </w:instrText>
      </w:r>
      <w:r>
        <w:fldChar w:fldCharType="separate"/>
      </w:r>
      <w:r w:rsidR="009B1F96">
        <w:t>4.7.5.2</w:t>
      </w:r>
      <w:r>
        <w:fldChar w:fldCharType="end"/>
      </w:r>
      <w:r>
        <w:t>) when such markup is in accordance with the conventions of the subfield.</w:t>
      </w:r>
    </w:p>
    <w:p w14:paraId="2AB44C7D" w14:textId="77777777" w:rsidR="00117379" w:rsidRDefault="00000000">
      <w:pPr>
        <w:pStyle w:val="Cmsor4"/>
      </w:pPr>
      <w:bookmarkStart w:id="378" w:name="_Ref204002752"/>
      <w:bookmarkStart w:id="379" w:name="_Toc221291506"/>
      <w:r>
        <w:t>Epenthetic consonants</w:t>
      </w:r>
      <w:bookmarkEnd w:id="378"/>
      <w:bookmarkEnd w:id="379"/>
    </w:p>
    <w:p w14:paraId="61E732F9" w14:textId="21BA5176" w:rsidR="00117379" w:rsidRDefault="00000000">
      <w:r>
        <w:t>When an epenthetic consonant is inserted into certain sequences, you may use a hyphen joining that consonant to the preceding grapheme. The use of this analytical hyphen is optional. The epenthetic consonant is regarded as belonging to the former word, and should be separated from the next word by a space (§</w:t>
      </w:r>
      <w:r>
        <w:fldChar w:fldCharType="begin"/>
      </w:r>
      <w:r>
        <w:instrText xml:space="preserve"> REF _Ref203484724 \r \h </w:instrText>
      </w:r>
      <w:r>
        <w:fldChar w:fldCharType="separate"/>
      </w:r>
      <w:r w:rsidR="009B1F96">
        <w:t>8.3</w:t>
      </w:r>
      <w:r>
        <w:fldChar w:fldCharType="end"/>
      </w:r>
      <w:r>
        <w:t>) or, if in compound, by a hyphen (§</w:t>
      </w:r>
      <w:r>
        <w:fldChar w:fldCharType="begin"/>
      </w:r>
      <w:r>
        <w:instrText xml:space="preserve"> REF _Ref203484736 \r \h </w:instrText>
      </w:r>
      <w:r>
        <w:fldChar w:fldCharType="separate"/>
      </w:r>
      <w:r w:rsidR="009B1F96">
        <w:t>8.4</w:t>
      </w:r>
      <w:r>
        <w:fldChar w:fldCharType="end"/>
      </w:r>
      <w:r>
        <w:t>) or, optionally, nothing.</w:t>
      </w:r>
    </w:p>
    <w:p w14:paraId="7D9B52F2" w14:textId="77777777" w:rsidR="00117379" w:rsidRDefault="00000000">
      <w:pPr>
        <w:pStyle w:val="Lista"/>
      </w:pPr>
      <w:r>
        <w:t>examples in Tamil:</w:t>
      </w:r>
    </w:p>
    <w:p w14:paraId="4AC9FB9C" w14:textId="77777777" w:rsidR="00117379" w:rsidRDefault="00000000">
      <w:pPr>
        <w:pStyle w:val="Lista2"/>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14:paraId="41C66684" w14:textId="77777777" w:rsidR="00117379" w:rsidRDefault="00000000">
      <w:pPr>
        <w:pStyle w:val="Lista2"/>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 āṭa</w:t>
      </w:r>
      <w:r>
        <w:t>)</w:t>
      </w:r>
    </w:p>
    <w:p w14:paraId="73579D6F" w14:textId="77777777" w:rsidR="00117379" w:rsidRDefault="00000000">
      <w:pPr>
        <w:pStyle w:val="Lista"/>
      </w:pPr>
      <w:r>
        <w:t xml:space="preserve">example in Kannada: </w:t>
      </w:r>
      <w:r>
        <w:rPr>
          <w:rStyle w:val="Foreign"/>
        </w:rPr>
        <w:t>samavr̥tti-y appavōl</w:t>
      </w:r>
      <w:r>
        <w:rPr>
          <w:rFonts w:cs="Tunga" w:hint="cs"/>
          <w:cs/>
          <w:lang w:bidi="kn-IN"/>
        </w:rPr>
        <w:t xml:space="preserve"> </w:t>
      </w:r>
      <w:r>
        <w:rPr>
          <w:rFonts w:cs="Tunga"/>
          <w:lang w:bidi="kn-IN"/>
        </w:rPr>
        <w:t>(</w:t>
      </w:r>
      <w:r>
        <w:rPr>
          <w:rStyle w:val="ForeignKannadaScript"/>
          <w:rFonts w:hint="cs"/>
          <w:cs/>
          <w:lang w:bidi="kn-IN"/>
        </w:rPr>
        <w:t>ಸಮವೃತ್ತಿಯಪ್ಪವೋಲ್</w:t>
      </w:r>
      <w:r>
        <w:rPr>
          <w:rFonts w:cs="Tunga"/>
          <w:cs/>
          <w:lang w:bidi="kn-IN"/>
        </w:rPr>
        <w:t xml:space="preserve"> </w:t>
      </w:r>
      <w:r>
        <w:rPr>
          <w:rStyle w:val="Foreign"/>
        </w:rPr>
        <w:t>samavr̥tti + appavōl</w:t>
      </w:r>
      <w:r>
        <w:t>)</w:t>
      </w:r>
    </w:p>
    <w:p w14:paraId="033F901B" w14:textId="77777777" w:rsidR="00117379" w:rsidRDefault="00000000">
      <w:pPr>
        <w:pStyle w:val="Lista"/>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w:t>
      </w:r>
    </w:p>
    <w:p w14:paraId="38881B20" w14:textId="77777777" w:rsidR="00117379" w:rsidRDefault="00000000">
      <w:pPr>
        <w:pStyle w:val="Lista2"/>
        <w:rPr>
          <w:rStyle w:val="Foreign"/>
          <w:i w:val="0"/>
          <w:iCs w:val="0"/>
          <w:noProof w:val="0"/>
        </w:rPr>
      </w:pPr>
      <w:r>
        <w:rPr>
          <w:rStyle w:val="Foreign"/>
        </w:rPr>
        <w:t>paṁca-s-triṁśottaratame</w:t>
      </w:r>
    </w:p>
    <w:p w14:paraId="588560C2" w14:textId="77777777" w:rsidR="00117379" w:rsidRDefault="00000000">
      <w:pPr>
        <w:pStyle w:val="Lista2"/>
        <w:rPr>
          <w:rStyle w:val="Foreign"/>
          <w:i w:val="0"/>
          <w:iCs w:val="0"/>
          <w:noProof w:val="0"/>
        </w:rPr>
      </w:pPr>
      <w:r>
        <w:rPr>
          <w:rStyle w:val="Foreign"/>
        </w:rPr>
        <w:t>mleccha-rājye-m apūjitaḥ</w:t>
      </w:r>
    </w:p>
    <w:p w14:paraId="0FDDE3EC" w14:textId="77777777" w:rsidR="00117379" w:rsidRDefault="00000000">
      <w:pPr>
        <w:pStyle w:val="Lista"/>
      </w:pPr>
      <w:r>
        <w:t>note the above hyphenation must not be used in the following cases</w:t>
      </w:r>
    </w:p>
    <w:p w14:paraId="4E7D885C" w14:textId="77777777" w:rsidR="00117379" w:rsidRDefault="00000000">
      <w:pPr>
        <w:pStyle w:val="Lista2"/>
      </w:pPr>
      <w:r>
        <w:t xml:space="preserve">when epenthesis takes place on the phonological level, but its graphic reflection involves the alteration of graphemes rather than the insertion of an additional grapheme (as in Sanskrit </w:t>
      </w:r>
      <w:r>
        <w:rPr>
          <w:rStyle w:val="Foreign"/>
        </w:rPr>
        <w:t>tad dhi</w:t>
      </w:r>
      <w:r>
        <w:t xml:space="preserve"> from </w:t>
      </w:r>
      <w:r>
        <w:rPr>
          <w:rStyle w:val="Foreign"/>
        </w:rPr>
        <w:t>tat + hi</w:t>
      </w:r>
      <w:r>
        <w:t>), then we have no choice but to treat the altered grapheme as part of the latter word, and an analytical hyphen must not be inserted</w:t>
      </w:r>
    </w:p>
    <w:p w14:paraId="40E51108" w14:textId="77777777" w:rsidR="00117379" w:rsidRDefault="00000000">
      <w:pPr>
        <w:pStyle w:val="Lista2"/>
      </w:pPr>
      <w:r>
        <w:t xml:space="preserve">when a normally single consonant is doubled in non-standard Sanskrit orthography when in conjunction with an </w:t>
      </w:r>
      <w:r>
        <w:rPr>
          <w:rStyle w:val="Foreign"/>
        </w:rPr>
        <w:t>r</w:t>
      </w:r>
      <w:r>
        <w:t xml:space="preserve"> (or, occasionally, in other formations), this is not regarded as epenthesis; analytical hyphenation is not applicable, and the doubled consonant is understood to belong with the word to which the single consonant belongs</w:t>
      </w:r>
    </w:p>
    <w:p w14:paraId="2ECB310E" w14:textId="77777777" w:rsidR="00117379" w:rsidRDefault="00000000">
      <w:pPr>
        <w:pStyle w:val="Lista3"/>
      </w:pPr>
      <w:r>
        <w:t xml:space="preserve">e.g. </w:t>
      </w:r>
      <w:r>
        <w:rPr>
          <w:rStyle w:val="Foreign"/>
        </w:rPr>
        <w:t>tair ggatvā</w:t>
      </w:r>
    </w:p>
    <w:p w14:paraId="4425B50F" w14:textId="77777777" w:rsidR="00117379" w:rsidRDefault="00000000">
      <w:pPr>
        <w:pStyle w:val="Cmsor4"/>
      </w:pPr>
      <w:bookmarkStart w:id="380" w:name="_Ref204002714"/>
      <w:bookmarkStart w:id="381" w:name="_Toc199757567"/>
      <w:bookmarkStart w:id="382" w:name="_Toc221291507"/>
      <w:r>
        <w:t>Elision of final vowels</w:t>
      </w:r>
      <w:bookmarkEnd w:id="380"/>
      <w:bookmarkEnd w:id="382"/>
    </w:p>
    <w:p w14:paraId="759FEB85" w14:textId="69EA3F8B" w:rsidR="00117379" w:rsidRDefault="00000000">
      <w:r>
        <w:t>The elision of a final vowel, in particular of the “</w:t>
      </w:r>
      <w:proofErr w:type="spellStart"/>
      <w:r>
        <w:t>overshort</w:t>
      </w:r>
      <w:proofErr w:type="spellEnd"/>
      <w:r>
        <w:t xml:space="preserve">” final </w:t>
      </w:r>
      <w:r>
        <w:rPr>
          <w:rStyle w:val="Foreign"/>
        </w:rPr>
        <w:t>u</w:t>
      </w:r>
      <w:r>
        <w:t xml:space="preserve"> of Tamil and short final vowels of other Dravidian languages (</w:t>
      </w:r>
      <w:proofErr w:type="spellStart"/>
      <w:r>
        <w:rPr>
          <w:rStyle w:val="Foreign"/>
        </w:rPr>
        <w:t>lōpasandhi</w:t>
      </w:r>
      <w:proofErr w:type="spellEnd"/>
      <w:r>
        <w:t>), may be indicated by adding an apostrophe in place of the elided vowel. The use of this analytical apostrophe is optional. The elided vowel is regarded as belonging to the former word, and so the apostrophe should be separated from the next word by a space (§</w:t>
      </w:r>
      <w:r>
        <w:fldChar w:fldCharType="begin"/>
      </w:r>
      <w:r>
        <w:instrText xml:space="preserve"> REF _Ref203484724 \r \h </w:instrText>
      </w:r>
      <w:r>
        <w:fldChar w:fldCharType="separate"/>
      </w:r>
      <w:r w:rsidR="009B1F96">
        <w:t>8.3</w:t>
      </w:r>
      <w:r>
        <w:fldChar w:fldCharType="end"/>
      </w:r>
      <w:r>
        <w:t>) or, if in compound, by a hyphen (§</w:t>
      </w:r>
      <w:r>
        <w:fldChar w:fldCharType="begin"/>
      </w:r>
      <w:r>
        <w:instrText xml:space="preserve"> REF _Ref203484736 \r \h </w:instrText>
      </w:r>
      <w:r>
        <w:fldChar w:fldCharType="separate"/>
      </w:r>
      <w:r w:rsidR="009B1F96">
        <w:t>8.4</w:t>
      </w:r>
      <w:r>
        <w:fldChar w:fldCharType="end"/>
      </w:r>
      <w:r>
        <w:t>). The apostrophe should not be used if elision takes place inside a compound that you do not segment with hyphens.</w:t>
      </w:r>
    </w:p>
    <w:p w14:paraId="131B3CD0" w14:textId="1294EA15" w:rsidR="00117379" w:rsidRDefault="00000000">
      <w:pPr>
        <w:pStyle w:val="Normlbehzs"/>
      </w:pPr>
      <w:r>
        <w:t xml:space="preserve">The mandatory use of a space after this apostrophe also serves as a mechanistic distinction from the apostrophe used for the </w:t>
      </w:r>
      <w:r>
        <w:rPr>
          <w:rStyle w:val="Foreign"/>
        </w:rPr>
        <w:t>avagraha</w:t>
      </w:r>
      <w:r>
        <w:t xml:space="preserve"> (§</w:t>
      </w:r>
      <w:r>
        <w:fldChar w:fldCharType="begin"/>
      </w:r>
      <w:r>
        <w:instrText xml:space="preserve"> REF _Ref201846134 \r \h </w:instrText>
      </w:r>
      <w:r>
        <w:fldChar w:fldCharType="separate"/>
      </w:r>
      <w:r w:rsidR="009B1F96">
        <w:t>6.4.1</w:t>
      </w:r>
      <w:r>
        <w:fldChar w:fldCharType="end"/>
      </w:r>
      <w:r>
        <w:t>). Such a distinction is important because the apostrophe representing elision is a feature of linguistic analysis and constitute essential markup shorthand (§</w:t>
      </w:r>
      <w:r>
        <w:fldChar w:fldCharType="begin"/>
      </w:r>
      <w:r>
        <w:instrText xml:space="preserve"> REF _Ref201052141 \r \h </w:instrText>
      </w:r>
      <w:r>
        <w:fldChar w:fldCharType="separate"/>
      </w:r>
      <w:r w:rsidR="009B1F96">
        <w:t>3.6.6</w:t>
      </w:r>
      <w:r>
        <w:fldChar w:fldCharType="end"/>
      </w:r>
      <w:r>
        <w:t xml:space="preserve">), whereas the </w:t>
      </w:r>
      <w:r>
        <w:rPr>
          <w:rStyle w:val="Foreign"/>
        </w:rPr>
        <w:t>avagraha</w:t>
      </w:r>
      <w:r>
        <w:t xml:space="preserve"> in Sanskrit is an actual grapheme which could conceivably be present in the original, and absent, it may be supplied by the editor for the sake of normalisation</w:t>
      </w:r>
    </w:p>
    <w:p w14:paraId="16F8B5D5" w14:textId="77777777" w:rsidR="00117379" w:rsidRDefault="00000000">
      <w:pPr>
        <w:pStyle w:val="Lista"/>
      </w:pPr>
      <w:r>
        <w:t xml:space="preserve">example in Tamil: </w:t>
      </w:r>
      <w:r>
        <w:rPr>
          <w:rStyle w:val="Foreign"/>
        </w:rPr>
        <w:t>arit’ eṉṟu</w:t>
      </w:r>
      <w:r>
        <w:t xml:space="preserve"> (</w:t>
      </w:r>
      <w:r>
        <w:rPr>
          <w:rStyle w:val="ForeignTamilScript"/>
          <w:rFonts w:hint="cs"/>
          <w:cs/>
          <w:lang w:bidi="ta-IN"/>
        </w:rPr>
        <w:t>அரிதென்று</w:t>
      </w:r>
      <w:r>
        <w:rPr>
          <w:cs/>
          <w:lang w:bidi="ta-IN"/>
        </w:rPr>
        <w:t xml:space="preserve"> </w:t>
      </w:r>
      <w:r>
        <w:rPr>
          <w:rStyle w:val="Foreign"/>
        </w:rPr>
        <w:t>aritu + eṉṟu</w:t>
      </w:r>
      <w:r>
        <w:t xml:space="preserve">) </w:t>
      </w:r>
    </w:p>
    <w:p w14:paraId="5E645DAE" w14:textId="77777777" w:rsidR="00117379" w:rsidRDefault="00000000">
      <w:pPr>
        <w:pStyle w:val="Lista"/>
      </w:pPr>
      <w:r>
        <w:t>examples in Kannada:</w:t>
      </w:r>
    </w:p>
    <w:p w14:paraId="4B6AC9FB" w14:textId="77777777" w:rsidR="00117379" w:rsidRDefault="00000000">
      <w:pPr>
        <w:pStyle w:val="Lista2"/>
      </w:pPr>
      <w:r>
        <w:rPr>
          <w:rStyle w:val="Foreign"/>
        </w:rPr>
        <w:t>enag’ īge</w:t>
      </w:r>
      <w:r>
        <w:rPr>
          <w:rFonts w:cs="Tunga" w:hint="cs"/>
          <w:cs/>
          <w:lang w:bidi="kn-IN"/>
        </w:rPr>
        <w:t xml:space="preserve"> </w:t>
      </w:r>
      <w:r>
        <w:rPr>
          <w:rFonts w:cs="Tunga"/>
          <w:lang w:bidi="kn-IN"/>
        </w:rPr>
        <w:t>(</w:t>
      </w:r>
      <w:r>
        <w:rPr>
          <w:rStyle w:val="ForeignKannadaScript"/>
          <w:rFonts w:hint="cs"/>
          <w:cs/>
          <w:lang w:bidi="kn-IN"/>
        </w:rPr>
        <w:t>ಎನಗೀಗೆ</w:t>
      </w:r>
      <w:r>
        <w:rPr>
          <w:rFonts w:cs="Tunga"/>
          <w:cs/>
          <w:lang w:bidi="kn-IN"/>
        </w:rPr>
        <w:t xml:space="preserve"> </w:t>
      </w:r>
      <w:r>
        <w:rPr>
          <w:rStyle w:val="Foreign"/>
        </w:rPr>
        <w:t>enage + īge</w:t>
      </w:r>
      <w:r>
        <w:t>)</w:t>
      </w:r>
    </w:p>
    <w:p w14:paraId="5AD37FFE" w14:textId="77777777" w:rsidR="00117379" w:rsidRDefault="00000000">
      <w:pPr>
        <w:pStyle w:val="Lista2"/>
      </w:pPr>
      <w:r>
        <w:rPr>
          <w:rStyle w:val="Foreign"/>
        </w:rPr>
        <w:lastRenderedPageBreak/>
        <w:t>aṁt’ āgi</w:t>
      </w:r>
      <w:r>
        <w:rPr>
          <w:rFonts w:cs="Tunga" w:hint="cs"/>
          <w:cs/>
          <w:lang w:bidi="kn-IN"/>
        </w:rPr>
        <w:t xml:space="preserve"> </w:t>
      </w:r>
      <w:r>
        <w:rPr>
          <w:rFonts w:cs="Tunga"/>
          <w:lang w:bidi="kn-IN"/>
        </w:rPr>
        <w:t>(</w:t>
      </w:r>
      <w:r>
        <w:rPr>
          <w:rStyle w:val="ForeignKannadaScript"/>
          <w:rFonts w:hint="cs"/>
          <w:cs/>
          <w:lang w:bidi="kn-IN"/>
        </w:rPr>
        <w:t>ಅಂತಾಗಿ</w:t>
      </w:r>
      <w:r>
        <w:rPr>
          <w:rFonts w:cs="Tunga"/>
          <w:cs/>
          <w:lang w:bidi="kn-IN"/>
        </w:rPr>
        <w:t xml:space="preserve"> </w:t>
      </w:r>
      <w:r>
        <w:rPr>
          <w:rStyle w:val="Foreign"/>
        </w:rPr>
        <w:t>aṁtu + āgi</w:t>
      </w:r>
      <w:r>
        <w:t>)</w:t>
      </w:r>
    </w:p>
    <w:p w14:paraId="7EE21CFE" w14:textId="77777777" w:rsidR="00117379" w:rsidRDefault="00000000">
      <w:pPr>
        <w:pStyle w:val="Lista"/>
      </w:pPr>
      <w:r>
        <w:t xml:space="preserve">do not use the apostrophe in lexicalised compounds, as well as in any compounds you choose not to segment with hyphens </w:t>
      </w:r>
    </w:p>
    <w:p w14:paraId="437F47CA" w14:textId="77777777" w:rsidR="00117379" w:rsidRDefault="00000000">
      <w:pPr>
        <w:pStyle w:val="Lista2"/>
      </w:pPr>
      <w:r>
        <w:t xml:space="preserve">e.g. in Tamil, </w:t>
      </w:r>
      <w:r>
        <w:rPr>
          <w:rStyle w:val="Foreign"/>
        </w:rPr>
        <w:t xml:space="preserve">koṇṭ-āṭu </w:t>
      </w:r>
      <w:r>
        <w:t>(</w:t>
      </w:r>
      <w:r>
        <w:rPr>
          <w:rStyle w:val="ForeignTamilScript"/>
          <w:rFonts w:hint="cs"/>
          <w:cs/>
        </w:rPr>
        <w:t>கொண்டாடு</w:t>
      </w:r>
      <w:r>
        <w:rPr>
          <w:noProof/>
        </w:rPr>
        <w:t xml:space="preserve"> </w:t>
      </w:r>
      <w:r>
        <w:rPr>
          <w:rStyle w:val="Foreign"/>
        </w:rPr>
        <w:t>koṇṭu + āṭu</w:t>
      </w:r>
      <w:r>
        <w:t>)</w:t>
      </w:r>
    </w:p>
    <w:p w14:paraId="04F1F29E" w14:textId="77777777" w:rsidR="00117379" w:rsidRDefault="00000000">
      <w:pPr>
        <w:pStyle w:val="Lista"/>
      </w:pPr>
      <w:r>
        <w:t>the apostrophe should preferably be ’ (</w:t>
      </w:r>
      <w:r>
        <w:rPr>
          <w:rStyle w:val="Code"/>
        </w:rPr>
        <w:t>U+2019</w:t>
      </w:r>
      <w:r>
        <w:t xml:space="preserve"> Right Single Quotation Mark)</w:t>
      </w:r>
    </w:p>
    <w:p w14:paraId="50F54FE5" w14:textId="77777777" w:rsidR="00117379" w:rsidRDefault="00000000">
      <w:pPr>
        <w:pStyle w:val="Lista2"/>
      </w:pPr>
      <w:r>
        <w:t xml:space="preserve">if necessary, the </w:t>
      </w:r>
      <w:r>
        <w:rPr>
          <w:rStyle w:val="LabelGreen"/>
        </w:rPr>
        <w:t>optional shorthand</w:t>
      </w:r>
      <w:r>
        <w:t xml:space="preserve"> ' (</w:t>
      </w:r>
      <w:r>
        <w:rPr>
          <w:rStyle w:val="Code"/>
        </w:rPr>
        <w:t>U+0027</w:t>
      </w:r>
      <w:r>
        <w:t xml:space="preserve"> Apostrophe), which is accessible on most keyboards, may be used as an alternative</w:t>
      </w:r>
    </w:p>
    <w:p w14:paraId="6E06DC61" w14:textId="77777777" w:rsidR="00117379" w:rsidRDefault="00000000">
      <w:pPr>
        <w:pStyle w:val="Cmsor3"/>
      </w:pPr>
      <w:bookmarkStart w:id="383" w:name="_Toc221291508"/>
      <w:r>
        <w:t>Free annotation</w:t>
      </w:r>
      <w:bookmarkEnd w:id="383"/>
    </w:p>
    <w:p w14:paraId="18416D6D" w14:textId="77777777" w:rsidR="00117379" w:rsidRDefault="00000000">
      <w:r>
        <w:t>@@@write here a few lines about the palaeographic description, the critical apparatus and the commentary</w:t>
      </w:r>
    </w:p>
    <w:p w14:paraId="210FAF90" w14:textId="77777777" w:rsidR="00117379" w:rsidRDefault="00000000">
      <w:pPr>
        <w:pStyle w:val="Cmsor1"/>
      </w:pPr>
      <w:bookmarkStart w:id="384" w:name="_Ref199858079"/>
      <w:bookmarkStart w:id="385" w:name="_Toc221291509"/>
      <w:bookmarkEnd w:id="381"/>
      <w:r>
        <w:lastRenderedPageBreak/>
        <w:t>Numeral signs</w:t>
      </w:r>
      <w:bookmarkEnd w:id="384"/>
      <w:bookmarkEnd w:id="385"/>
    </w:p>
    <w:p w14:paraId="71CEED4B" w14:textId="77777777" w:rsidR="00117379" w:rsidRDefault="00000000">
      <w:pPr>
        <w:pStyle w:val="Cmsor2"/>
      </w:pPr>
      <w:bookmarkStart w:id="386" w:name="_Toc221291510"/>
      <w:r>
        <w:t>Overview</w:t>
      </w:r>
      <w:bookmarkEnd w:id="386"/>
    </w:p>
    <w:p w14:paraId="2A72491D" w14:textId="69C54459" w:rsidR="00117379" w:rsidRDefault="00000000">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fldChar w:fldCharType="separate"/>
      </w:r>
      <w:r w:rsidR="009B1F96">
        <w:rPr>
          <w:b/>
          <w:bCs/>
          <w:lang w:val="hu-HU" w:eastAsia="en-US" w:bidi="ar-SA"/>
        </w:rPr>
        <w:t>Hiba! A hivatkozási forrás nem található.</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96"/>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97"/>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sidR="009B1F96">
        <w:rPr>
          <w:lang w:eastAsia="en-US" w:bidi="ar-SA"/>
        </w:rPr>
        <w:t>5.2</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sidR="009B1F96">
        <w:rPr>
          <w:lang w:eastAsia="en-US" w:bidi="ar-SA"/>
        </w:rPr>
        <w:t>5.3.2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9B1F96">
        <w:rPr>
          <w:lang w:eastAsia="en-US" w:bidi="ar-SA"/>
        </w:rPr>
        <w:t>5.3.4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sidR="009B1F96">
        <w:rPr>
          <w:lang w:eastAsia="en-US" w:bidi="ar-SA"/>
        </w:rPr>
        <w:t>5.3.3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9B1F96">
        <w:rPr>
          <w:lang w:eastAsia="en-US" w:bidi="ar-SA"/>
        </w:rPr>
        <w:t>5.3.1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sidR="009B1F96">
        <w:rPr>
          <w:lang w:eastAsia="en-US" w:bidi="ar-SA"/>
        </w:rPr>
        <w:t>8.3.1.1</w:t>
      </w:r>
      <w:r>
        <w:rPr>
          <w:lang w:eastAsia="en-US" w:bidi="ar-SA"/>
        </w:rPr>
        <w:fldChar w:fldCharType="end"/>
      </w:r>
      <w:r>
        <w:rPr>
          <w:lang w:eastAsia="en-US" w:bidi="ar-SA"/>
        </w:rPr>
        <w:t>) around numerals, regardless of whether their representation involves encoding, shorthand, or neither.</w:t>
      </w:r>
    </w:p>
    <w:p w14:paraId="7D6BA28A" w14:textId="478A6979" w:rsidR="00117379" w:rsidRDefault="00000000">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w:t>
      </w:r>
      <w:proofErr w:type="spellStart"/>
      <w:r>
        <w:rPr>
          <w:lang w:eastAsia="en-US" w:bidi="ar-SA"/>
        </w:rPr>
        <w:t>ro</w:t>
      </w:r>
      <w:proofErr w:type="spellEnd"/>
      <w:r>
        <w:rPr>
          <w:lang w:eastAsia="en-US" w:bidi="ar-SA"/>
        </w:rPr>
        <w:t>/ (§</w:t>
      </w:r>
      <w:r>
        <w:rPr>
          <w:lang w:eastAsia="en-US" w:bidi="ar-SA"/>
        </w:rPr>
        <w:fldChar w:fldCharType="begin"/>
      </w:r>
      <w:r>
        <w:rPr>
          <w:lang w:eastAsia="en-US" w:bidi="ar-SA"/>
        </w:rPr>
        <w:instrText xml:space="preserve"> REF _Ref201564845 \r \h </w:instrText>
      </w:r>
      <w:r>
        <w:rPr>
          <w:lang w:eastAsia="en-US" w:bidi="ar-SA"/>
        </w:rPr>
        <w:fldChar w:fldCharType="separate"/>
      </w:r>
      <w:r w:rsidR="009B1F96">
        <w:rPr>
          <w:b/>
          <w:bCs/>
          <w:lang w:val="hu-HU" w:eastAsia="en-US" w:bidi="ar-SA"/>
        </w:rPr>
        <w:t>Hiba! A hivatkozási forrás nem található.</w:t>
      </w:r>
      <w:r>
        <w:rPr>
          <w:lang w:eastAsia="en-US" w:bidi="ar-SA"/>
        </w:rPr>
        <w:fldChar w:fldCharType="end"/>
      </w:r>
      <w:r>
        <w:rPr>
          <w:lang w:eastAsia="en-US" w:bidi="ar-SA"/>
        </w:rPr>
        <w:t>) and the cipher &lt;1&gt; used as an auspicious symbol (§###).</w:t>
      </w:r>
    </w:p>
    <w:p w14:paraId="25479380" w14:textId="77777777" w:rsidR="00117379" w:rsidRDefault="00000000">
      <w:pPr>
        <w:pStyle w:val="Cmsor2"/>
      </w:pPr>
      <w:bookmarkStart w:id="387" w:name="_Ref201744264"/>
      <w:bookmarkStart w:id="388" w:name="_Ref201745191"/>
      <w:bookmarkStart w:id="389" w:name="_Toc221291511"/>
      <w:r>
        <w:t>The digits 0 to 9</w:t>
      </w:r>
      <w:bookmarkEnd w:id="387"/>
      <w:bookmarkEnd w:id="388"/>
      <w:bookmarkEnd w:id="389"/>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rsidR="00117379" w14:paraId="7FCBB81A" w14:textId="77777777" w:rsidTr="00117379">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5F269A5" w14:textId="477D04D1" w:rsidR="00117379" w:rsidRDefault="00000000">
            <w:pPr>
              <w:pStyle w:val="Kpalrs"/>
              <w:keepNext/>
            </w:pPr>
            <w:bookmarkStart w:id="390" w:name="_Ref201743246"/>
            <w:r>
              <w:t xml:space="preserve">Figure </w:t>
            </w:r>
            <w:r>
              <w:fldChar w:fldCharType="begin"/>
            </w:r>
            <w:r>
              <w:instrText xml:space="preserve"> STYLEREF 2 \s </w:instrText>
            </w:r>
            <w:r>
              <w:fldChar w:fldCharType="separate"/>
            </w:r>
            <w:r w:rsidR="009B1F96">
              <w:rPr>
                <w:noProof/>
              </w:rPr>
              <w:t>5.2</w:t>
            </w:r>
            <w:r>
              <w:rPr>
                <w:noProof/>
              </w:rPr>
              <w:fldChar w:fldCharType="end"/>
            </w:r>
            <w:r>
              <w:t>.</w:t>
            </w:r>
            <w:r>
              <w:fldChar w:fldCharType="begin"/>
            </w:r>
            <w:r>
              <w:instrText xml:space="preserve"> SEQ Figure \* ALPHABETIC \s 2 </w:instrText>
            </w:r>
            <w:r>
              <w:fldChar w:fldCharType="separate"/>
            </w:r>
            <w:r w:rsidR="009B1F96">
              <w:rPr>
                <w:noProof/>
              </w:rPr>
              <w:t>A</w:t>
            </w:r>
            <w:r>
              <w:rPr>
                <w:noProof/>
              </w:rPr>
              <w:fldChar w:fldCharType="end"/>
            </w:r>
            <w:bookmarkEnd w:id="390"/>
            <w:r>
              <w:t>. Numeral signs 0-9</w:t>
            </w:r>
          </w:p>
        </w:tc>
      </w:tr>
      <w:tr w:rsidR="00117379" w14:paraId="0CB0258E" w14:textId="77777777" w:rsidTr="00117379">
        <w:tc>
          <w:tcPr>
            <w:tcW w:w="0" w:type="auto"/>
            <w:shd w:val="clear" w:color="auto" w:fill="F0F7D7"/>
          </w:tcPr>
          <w:p w14:paraId="4562C37E" w14:textId="77777777" w:rsidR="00117379" w:rsidRDefault="00000000">
            <w:pPr>
              <w:keepNext/>
              <w:jc w:val="center"/>
            </w:pPr>
            <w:r>
              <w:t>1</w:t>
            </w:r>
          </w:p>
        </w:tc>
        <w:tc>
          <w:tcPr>
            <w:tcW w:w="0" w:type="auto"/>
            <w:shd w:val="clear" w:color="auto" w:fill="F0F7D7"/>
          </w:tcPr>
          <w:p w14:paraId="78F290F6" w14:textId="77777777" w:rsidR="00117379" w:rsidRDefault="00000000">
            <w:pPr>
              <w:keepNext/>
              <w:jc w:val="center"/>
            </w:pPr>
            <w:r>
              <w:t>2</w:t>
            </w:r>
          </w:p>
        </w:tc>
      </w:tr>
      <w:tr w:rsidR="00117379" w14:paraId="3FA8A9C2" w14:textId="77777777" w:rsidTr="00117379">
        <w:trPr>
          <w:trHeight w:val="1134"/>
        </w:trPr>
        <w:tc>
          <w:tcPr>
            <w:tcW w:w="0" w:type="auto"/>
          </w:tcPr>
          <w:p w14:paraId="5C9D798C" w14:textId="77777777" w:rsidR="00117379" w:rsidRDefault="00000000">
            <w:pPr>
              <w:pStyle w:val="Image"/>
            </w:pPr>
            <w:r>
              <w:drawing>
                <wp:inline distT="0" distB="0" distL="0" distR="0" wp14:anchorId="3168DD13" wp14:editId="1EF5FE97">
                  <wp:extent cx="1796400" cy="720000"/>
                  <wp:effectExtent l="0" t="0" r="0" b="4445"/>
                  <wp:docPr id="110543599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14:paraId="204CDC35" w14:textId="77777777" w:rsidR="00117379" w:rsidRDefault="00000000">
            <w:pPr>
              <w:pStyle w:val="Image"/>
            </w:pPr>
            <w:r>
              <w:drawing>
                <wp:inline distT="0" distB="0" distL="0" distR="0" wp14:anchorId="5E34B4C8" wp14:editId="270832E7">
                  <wp:extent cx="406800" cy="720000"/>
                  <wp:effectExtent l="0" t="0" r="0" b="4445"/>
                  <wp:docPr id="227264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rsidR="00117379" w14:paraId="213BCAFB" w14:textId="77777777" w:rsidTr="00117379">
        <w:tc>
          <w:tcPr>
            <w:tcW w:w="0" w:type="auto"/>
          </w:tcPr>
          <w:p w14:paraId="44853C69" w14:textId="77777777" w:rsidR="00117379" w:rsidRDefault="00000000">
            <w:pPr>
              <w:jc w:val="center"/>
            </w:pPr>
            <w:r>
              <w:rPr>
                <w:lang w:eastAsia="en-US" w:bidi="ar-SA"/>
              </w:rPr>
              <w:t>1218</w:t>
            </w:r>
          </w:p>
        </w:tc>
        <w:tc>
          <w:tcPr>
            <w:tcW w:w="0" w:type="auto"/>
          </w:tcPr>
          <w:p w14:paraId="466B662E" w14:textId="77777777" w:rsidR="00117379" w:rsidRDefault="00000000">
            <w:pPr>
              <w:jc w:val="center"/>
              <w:rPr>
                <w:lang w:eastAsia="en-US" w:bidi="ar-SA"/>
              </w:rPr>
            </w:pPr>
            <w:r>
              <w:rPr>
                <w:lang w:eastAsia="en-US" w:bidi="ar-SA"/>
              </w:rPr>
              <w:t>8</w:t>
            </w:r>
          </w:p>
        </w:tc>
      </w:tr>
    </w:tbl>
    <w:p w14:paraId="0DE6B19D" w14:textId="59BC19E9" w:rsidR="00117379" w:rsidRDefault="00000000">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9B1F96">
        <w:t xml:space="preserve">Figure </w:t>
      </w:r>
      <w:r w:rsidR="009B1F96">
        <w:rPr>
          <w:noProof/>
        </w:rPr>
        <w:t>5.2</w:t>
      </w:r>
      <w:r w:rsidR="009B1F96">
        <w:t>.</w:t>
      </w:r>
      <w:r w:rsidR="009B1F96">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9B1F96">
        <w:t xml:space="preserve">Figure </w:t>
      </w:r>
      <w:r w:rsidR="009B1F96">
        <w:rPr>
          <w:noProof/>
        </w:rPr>
        <w:t>5.2</w:t>
      </w:r>
      <w:r w:rsidR="009B1F96">
        <w:t>.</w:t>
      </w:r>
      <w:r w:rsidR="009B1F96">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9B1F96">
        <w:t xml:space="preserve">Figure </w:t>
      </w:r>
      <w:r w:rsidR="009B1F96">
        <w:rPr>
          <w:noProof/>
        </w:rPr>
        <w:t>5.3</w:t>
      </w:r>
      <w:r w:rsidR="009B1F96">
        <w:t>.</w:t>
      </w:r>
      <w:r w:rsidR="009B1F96">
        <w:rPr>
          <w:noProof/>
        </w:rPr>
        <w:t>A</w:t>
      </w:r>
      <w:r>
        <w:rPr>
          <w:lang w:eastAsia="en-US" w:bidi="ar-SA"/>
        </w:rPr>
        <w:fldChar w:fldCharType="end"/>
      </w:r>
      <w:r>
        <w:rPr>
          <w:lang w:eastAsia="en-US" w:bidi="ar-SA"/>
        </w:rPr>
        <w:t>/2,3,5).</w:t>
      </w:r>
    </w:p>
    <w:p w14:paraId="663890E0" w14:textId="77777777" w:rsidR="00117379" w:rsidRDefault="00000000">
      <w:pPr>
        <w:pStyle w:val="Cmsor2"/>
      </w:pPr>
      <w:bookmarkStart w:id="391" w:name="_Ref203467878"/>
      <w:bookmarkStart w:id="392" w:name="_Toc221291512"/>
      <w:r>
        <w:t>Other numeral signs</w:t>
      </w:r>
      <w:bookmarkEnd w:id="391"/>
      <w:bookmarkEnd w:id="392"/>
    </w:p>
    <w:p w14:paraId="231ACE19" w14:textId="55846800" w:rsidR="00117379" w:rsidRDefault="00000000">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sidR="009B1F96">
        <w:rPr>
          <w:lang w:eastAsia="en-US" w:bidi="ar-SA"/>
        </w:rPr>
        <w:t>5.3.4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sidR="009B1F96">
        <w:rPr>
          <w:lang w:eastAsia="en-US" w:bidi="ar-SA"/>
        </w:rPr>
        <w:t>5.3.1</w:t>
      </w:r>
      <w:r>
        <w:rPr>
          <w:lang w:eastAsia="en-US" w:bidi="ar-SA"/>
        </w:rPr>
        <w:fldChar w:fldCharType="end"/>
      </w:r>
      <w:r>
        <w:rPr>
          <w:lang w:eastAsia="en-US" w:bidi="ar-SA"/>
        </w:rPr>
        <w:t>) in order to disambiguate them from sequences of graphemes. The various kinds of such numeral signs in our scope are discussed in the following subsections along with the relevant instructions.</w:t>
      </w:r>
    </w:p>
    <w:p w14:paraId="56615E10" w14:textId="77777777" w:rsidR="00117379" w:rsidRDefault="00000000">
      <w:pPr>
        <w:pStyle w:val="Cmsor3"/>
      </w:pPr>
      <w:bookmarkStart w:id="393" w:name="_Ref201745374"/>
      <w:bookmarkStart w:id="394" w:name="_Toc221291513"/>
      <w:r>
        <w:t>Markup for numeral signs transliterated with more than one target character</w:t>
      </w:r>
      <w:bookmarkEnd w:id="393"/>
      <w:bookmarkEnd w:id="394"/>
    </w:p>
    <w:p w14:paraId="70626280" w14:textId="77777777" w:rsidR="00117379" w:rsidRDefault="00000000">
      <w:pPr>
        <w:rPr>
          <w:lang w:eastAsia="en-US" w:bidi="ar-SA"/>
        </w:rPr>
      </w:pPr>
      <w:r>
        <w:rPr>
          <w:lang w:eastAsia="en-US" w:bidi="ar-SA"/>
        </w:rPr>
        <w:t xml:space="preserve">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w:t>
      </w:r>
      <w:r>
        <w:rPr>
          <w:lang w:eastAsia="en-US" w:bidi="ar-SA"/>
        </w:rPr>
        <w:lastRenderedPageBreak/>
        <w:t>involved (including the preparatory stage of XML editions, if desired), we recommend using the + (plus) sign for this purpose.</w:t>
      </w:r>
    </w:p>
    <w:p w14:paraId="0969CEC6" w14:textId="77777777" w:rsidR="00117379" w:rsidRDefault="00000000">
      <w:pPr>
        <w:pStyle w:val="Lista"/>
        <w:rPr>
          <w:lang w:eastAsia="en-US" w:bidi="ar-SA"/>
        </w:rPr>
      </w:pPr>
      <w:bookmarkStart w:id="395" w:name="_Hlk203730198"/>
      <w:r>
        <w:t xml:space="preserve">as </w:t>
      </w:r>
      <w:r>
        <w:rPr>
          <w:rStyle w:val="Label"/>
        </w:rPr>
        <w:t>public shorthand</w:t>
      </w:r>
      <w:r>
        <w:t xml:space="preserve">, use the + (plus) sign </w:t>
      </w:r>
      <w:bookmarkEnd w:id="395"/>
      <w:r>
        <w:t>after any group of target characters which together represent a single numeral grapheme of the source</w:t>
      </w:r>
    </w:p>
    <w:p w14:paraId="3B2E4896" w14:textId="77777777" w:rsidR="00117379" w:rsidRDefault="00000000">
      <w:pPr>
        <w:pStyle w:val="Lista2"/>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14:paraId="79A38758" w14:textId="77777777" w:rsidR="00117379" w:rsidRDefault="00000000">
      <w:pPr>
        <w:pStyle w:val="Cmsor3"/>
      </w:pPr>
      <w:bookmarkStart w:id="396" w:name="_Ref201744249"/>
      <w:bookmarkStart w:id="397" w:name="_Toc221291514"/>
      <w:r>
        <w:t xml:space="preserve">Signs for numbers greater than </w:t>
      </w:r>
      <w:bookmarkEnd w:id="396"/>
      <w:r>
        <w:t>9</w:t>
      </w:r>
      <w:bookmarkEnd w:id="397"/>
    </w:p>
    <w:p w14:paraId="118C278B" w14:textId="77777777" w:rsidR="00117379" w:rsidRDefault="00000000">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98"/>
      </w:r>
    </w:p>
    <w:tbl>
      <w:tblPr>
        <w:tblStyle w:val="FigureTable"/>
        <w:tblW w:w="5000" w:type="pct"/>
        <w:tblLook w:val="04A0" w:firstRow="1" w:lastRow="0" w:firstColumn="1" w:lastColumn="0" w:noHBand="0" w:noVBand="1"/>
      </w:tblPr>
      <w:tblGrid>
        <w:gridCol w:w="1154"/>
        <w:gridCol w:w="2238"/>
        <w:gridCol w:w="908"/>
        <w:gridCol w:w="1474"/>
        <w:gridCol w:w="3854"/>
      </w:tblGrid>
      <w:tr w:rsidR="00117379" w14:paraId="4A64FEF0" w14:textId="77777777" w:rsidTr="00117379">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48D5BA9D" w14:textId="164C9515" w:rsidR="00117379" w:rsidRDefault="00000000">
            <w:pPr>
              <w:pStyle w:val="Kpalrs"/>
            </w:pPr>
            <w:bookmarkStart w:id="398" w:name="_Ref201743650"/>
            <w:r>
              <w:t xml:space="preserve">Figure </w:t>
            </w:r>
            <w:r>
              <w:fldChar w:fldCharType="begin"/>
            </w:r>
            <w:r>
              <w:instrText xml:space="preserve"> STYLEREF 2 \s </w:instrText>
            </w:r>
            <w:r>
              <w:fldChar w:fldCharType="separate"/>
            </w:r>
            <w:r w:rsidR="009B1F96">
              <w:rPr>
                <w:noProof/>
              </w:rPr>
              <w:t>5.3</w:t>
            </w:r>
            <w:r>
              <w:rPr>
                <w:noProof/>
              </w:rPr>
              <w:fldChar w:fldCharType="end"/>
            </w:r>
            <w:r>
              <w:t>.</w:t>
            </w:r>
            <w:r>
              <w:fldChar w:fldCharType="begin"/>
            </w:r>
            <w:r>
              <w:instrText xml:space="preserve"> SEQ Figure \* ALPHABETIC \s 2 </w:instrText>
            </w:r>
            <w:r>
              <w:fldChar w:fldCharType="separate"/>
            </w:r>
            <w:r w:rsidR="009B1F96">
              <w:rPr>
                <w:noProof/>
              </w:rPr>
              <w:t>A</w:t>
            </w:r>
            <w:r>
              <w:rPr>
                <w:noProof/>
              </w:rPr>
              <w:fldChar w:fldCharType="end"/>
            </w:r>
            <w:bookmarkEnd w:id="398"/>
            <w:r>
              <w:t>. Numbers greater than 9</w:t>
            </w:r>
          </w:p>
        </w:tc>
      </w:tr>
      <w:tr w:rsidR="00117379" w14:paraId="0B719911" w14:textId="77777777" w:rsidTr="00117379">
        <w:tc>
          <w:tcPr>
            <w:tcW w:w="752" w:type="pct"/>
            <w:shd w:val="clear" w:color="auto" w:fill="F0F7D7"/>
          </w:tcPr>
          <w:p w14:paraId="1F95183A" w14:textId="77777777" w:rsidR="00117379" w:rsidRDefault="00000000">
            <w:pPr>
              <w:keepNext/>
              <w:jc w:val="center"/>
            </w:pPr>
            <w:r>
              <w:t>1</w:t>
            </w:r>
          </w:p>
        </w:tc>
        <w:tc>
          <w:tcPr>
            <w:tcW w:w="1315" w:type="pct"/>
            <w:shd w:val="clear" w:color="auto" w:fill="F0F7D7"/>
          </w:tcPr>
          <w:p w14:paraId="35CF3726" w14:textId="77777777" w:rsidR="00117379" w:rsidRDefault="00000000">
            <w:pPr>
              <w:keepNext/>
              <w:jc w:val="center"/>
            </w:pPr>
            <w:r>
              <w:t>2</w:t>
            </w:r>
          </w:p>
        </w:tc>
        <w:tc>
          <w:tcPr>
            <w:tcW w:w="624" w:type="pct"/>
            <w:shd w:val="clear" w:color="auto" w:fill="F0F7D7"/>
          </w:tcPr>
          <w:p w14:paraId="69836A9E" w14:textId="77777777" w:rsidR="00117379" w:rsidRDefault="00000000">
            <w:pPr>
              <w:keepNext/>
              <w:jc w:val="center"/>
            </w:pPr>
            <w:r>
              <w:t>3</w:t>
            </w:r>
          </w:p>
        </w:tc>
        <w:tc>
          <w:tcPr>
            <w:tcW w:w="918" w:type="pct"/>
            <w:shd w:val="clear" w:color="auto" w:fill="F0F7D7"/>
          </w:tcPr>
          <w:p w14:paraId="719E29FA" w14:textId="77777777" w:rsidR="00117379" w:rsidRDefault="00000000">
            <w:pPr>
              <w:keepNext/>
              <w:jc w:val="center"/>
            </w:pPr>
            <w:r>
              <w:t>4</w:t>
            </w:r>
          </w:p>
        </w:tc>
        <w:tc>
          <w:tcPr>
            <w:tcW w:w="1390" w:type="pct"/>
            <w:shd w:val="clear" w:color="auto" w:fill="F0F7D7"/>
          </w:tcPr>
          <w:p w14:paraId="5BBD6251" w14:textId="77777777" w:rsidR="00117379" w:rsidRDefault="00000000">
            <w:pPr>
              <w:keepNext/>
              <w:jc w:val="center"/>
            </w:pPr>
            <w:r>
              <w:t>5</w:t>
            </w:r>
          </w:p>
        </w:tc>
      </w:tr>
      <w:tr w:rsidR="00117379" w14:paraId="651AF176" w14:textId="77777777" w:rsidTr="00117379">
        <w:trPr>
          <w:trHeight w:val="1134"/>
        </w:trPr>
        <w:tc>
          <w:tcPr>
            <w:tcW w:w="752" w:type="pct"/>
            <w:vAlign w:val="center"/>
          </w:tcPr>
          <w:p w14:paraId="2009DA46" w14:textId="77777777" w:rsidR="00117379" w:rsidRDefault="00000000">
            <w:pPr>
              <w:pStyle w:val="Image"/>
            </w:pPr>
            <w:r>
              <w:drawing>
                <wp:inline distT="0" distB="0" distL="0" distR="0" wp14:anchorId="00957E05" wp14:editId="02103ED7">
                  <wp:extent cx="676800" cy="540000"/>
                  <wp:effectExtent l="0" t="0" r="9525" b="0"/>
                  <wp:docPr id="8013688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14:paraId="350772A4" w14:textId="77777777" w:rsidR="00117379" w:rsidRDefault="00000000">
            <w:pPr>
              <w:pStyle w:val="Image"/>
            </w:pPr>
            <w:r>
              <w:drawing>
                <wp:inline distT="0" distB="0" distL="0" distR="0" wp14:anchorId="44477A59" wp14:editId="052D8F2C">
                  <wp:extent cx="1188000" cy="540000"/>
                  <wp:effectExtent l="0" t="0" r="0" b="0"/>
                  <wp:docPr id="81961110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14:paraId="79C5D4CB" w14:textId="77777777" w:rsidR="00117379"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3FDA4641" wp14:editId="33C5F917">
                  <wp:extent cx="565200" cy="540000"/>
                  <wp:effectExtent l="0" t="0" r="6350" b="0"/>
                  <wp:docPr id="69188068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3"/>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14:paraId="35815A12" w14:textId="77777777" w:rsidR="00117379" w:rsidRDefault="00000000">
            <w:pPr>
              <w:pStyle w:val="Image"/>
              <w:rPr>
                <w:rStyle w:val="ForeignTamilScript"/>
                <w:sz w:val="48"/>
                <w:szCs w:val="48"/>
                <w:cs/>
                <w:lang w:bidi="ta-IN"/>
              </w:rPr>
            </w:pPr>
            <w:r>
              <w:rPr>
                <w:rStyle w:val="ForeignTamilScript"/>
                <w:rFonts w:hint="cs"/>
                <w:sz w:val="48"/>
                <w:szCs w:val="48"/>
                <w:lang w:bidi="ta-IN"/>
              </w:rPr>
              <w:drawing>
                <wp:inline distT="0" distB="0" distL="0" distR="0" wp14:anchorId="4CF1BA27" wp14:editId="707F38FD">
                  <wp:extent cx="828000" cy="540000"/>
                  <wp:effectExtent l="0" t="0" r="0" b="0"/>
                  <wp:docPr id="10974967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14:paraId="3E6934CA" w14:textId="77777777" w:rsidR="00117379" w:rsidRDefault="00000000">
            <w:pPr>
              <w:pStyle w:val="Image"/>
              <w:rPr>
                <w:sz w:val="48"/>
                <w:szCs w:val="48"/>
              </w:rPr>
            </w:pPr>
            <w:r>
              <w:rPr>
                <w:sz w:val="48"/>
                <w:szCs w:val="48"/>
              </w:rPr>
              <w:drawing>
                <wp:inline distT="0" distB="0" distL="0" distR="0" wp14:anchorId="5BBA4568" wp14:editId="14059E98">
                  <wp:extent cx="2444400" cy="540000"/>
                  <wp:effectExtent l="0" t="0" r="0" b="0"/>
                  <wp:docPr id="313652507" name="Kép 31365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rsidR="00117379" w14:paraId="247BC435" w14:textId="77777777" w:rsidTr="00117379">
        <w:tc>
          <w:tcPr>
            <w:tcW w:w="752" w:type="pct"/>
          </w:tcPr>
          <w:p w14:paraId="55AE3207" w14:textId="77777777" w:rsidR="00117379" w:rsidRDefault="00000000">
            <w:pPr>
              <w:jc w:val="center"/>
              <w:rPr>
                <w:rStyle w:val="Foreign"/>
              </w:rPr>
            </w:pPr>
            <w:r>
              <w:rPr>
                <w:lang w:eastAsia="en-US" w:bidi="ar-SA"/>
              </w:rPr>
              <w:t>10+</w:t>
            </w:r>
          </w:p>
        </w:tc>
        <w:tc>
          <w:tcPr>
            <w:tcW w:w="1315" w:type="pct"/>
          </w:tcPr>
          <w:p w14:paraId="16C2218B" w14:textId="77777777" w:rsidR="00117379" w:rsidRDefault="00000000">
            <w:pPr>
              <w:jc w:val="center"/>
              <w:rPr>
                <w:rStyle w:val="Foreign"/>
              </w:rPr>
            </w:pPr>
            <w:r>
              <w:rPr>
                <w:lang w:eastAsia="en-US" w:bidi="ar-SA"/>
              </w:rPr>
              <w:t>80+ 2</w:t>
            </w:r>
          </w:p>
        </w:tc>
        <w:tc>
          <w:tcPr>
            <w:tcW w:w="624" w:type="pct"/>
          </w:tcPr>
          <w:p w14:paraId="308D93A9" w14:textId="77777777" w:rsidR="00117379" w:rsidRDefault="00000000">
            <w:pPr>
              <w:jc w:val="center"/>
            </w:pPr>
            <w:r>
              <w:t>200+ 80+ 2</w:t>
            </w:r>
          </w:p>
        </w:tc>
        <w:tc>
          <w:tcPr>
            <w:tcW w:w="918" w:type="pct"/>
          </w:tcPr>
          <w:p w14:paraId="42667CC8" w14:textId="77777777" w:rsidR="00117379" w:rsidRDefault="00000000">
            <w:pPr>
              <w:jc w:val="center"/>
            </w:pPr>
            <w:r>
              <w:t>100+ 20+</w:t>
            </w:r>
          </w:p>
        </w:tc>
        <w:tc>
          <w:tcPr>
            <w:tcW w:w="1390" w:type="pct"/>
          </w:tcPr>
          <w:p w14:paraId="70CDDBF2" w14:textId="77777777" w:rsidR="00117379" w:rsidRDefault="00000000">
            <w:pPr>
              <w:jc w:val="center"/>
              <w:rPr>
                <w:lang w:eastAsia="en-US" w:bidi="ar-SA"/>
              </w:rPr>
            </w:pPr>
            <w:r>
              <w:t>1000+ 4 100+ 4 10+</w:t>
            </w:r>
          </w:p>
        </w:tc>
      </w:tr>
    </w:tbl>
    <w:p w14:paraId="3B22F14F" w14:textId="30250A94" w:rsidR="00117379"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9B1F96">
        <w:t xml:space="preserve">Figure </w:t>
      </w:r>
      <w:r w:rsidR="009B1F96">
        <w:rPr>
          <w:noProof/>
        </w:rPr>
        <w:t>5.3</w:t>
      </w:r>
      <w:r w:rsidR="009B1F96">
        <w:t>.</w:t>
      </w:r>
      <w:r w:rsidR="009B1F96">
        <w:rPr>
          <w:noProof/>
        </w:rPr>
        <w:t>A</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14:paraId="46902530" w14:textId="77777777" w:rsidR="00117379" w:rsidRDefault="00000000">
      <w:pPr>
        <w:pStyle w:val="Lista2"/>
      </w:pPr>
      <w:r>
        <w:t>note that the + must be present even though nothing is added to this 10</w:t>
      </w:r>
    </w:p>
    <w:p w14:paraId="22EF72D6" w14:textId="4634CC1F" w:rsidR="00117379"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9B1F96">
        <w:t xml:space="preserve">Figure </w:t>
      </w:r>
      <w:r w:rsidR="009B1F96">
        <w:rPr>
          <w:noProof/>
        </w:rPr>
        <w:t>5.3</w:t>
      </w:r>
      <w:r w:rsidR="009B1F96">
        <w:t>.</w:t>
      </w:r>
      <w:r w:rsidR="009B1F96">
        <w:rPr>
          <w:noProof/>
        </w:rPr>
        <w:t>A</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14:paraId="571551C2" w14:textId="33DEA8E8" w:rsidR="00117379"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9B1F96">
        <w:t xml:space="preserve">Figure </w:t>
      </w:r>
      <w:r w:rsidR="009B1F96">
        <w:rPr>
          <w:noProof/>
        </w:rPr>
        <w:t>5.3</w:t>
      </w:r>
      <w:r w:rsidR="009B1F96">
        <w:t>.</w:t>
      </w:r>
      <w:r w:rsidR="009B1F96">
        <w:rPr>
          <w:noProof/>
        </w:rPr>
        <w:t>A</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14:paraId="67EE6D65" w14:textId="7F6A825B" w:rsidR="00117379"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9B1F96">
        <w:t xml:space="preserve">Figure </w:t>
      </w:r>
      <w:r w:rsidR="009B1F96">
        <w:rPr>
          <w:noProof/>
        </w:rPr>
        <w:t>5.3</w:t>
      </w:r>
      <w:r w:rsidR="009B1F96">
        <w:t>.</w:t>
      </w:r>
      <w:r w:rsidR="009B1F96">
        <w:rPr>
          <w:noProof/>
        </w:rPr>
        <w:t>A</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14:paraId="40E7A770" w14:textId="77777777" w:rsidR="00117379" w:rsidRDefault="00000000">
      <w:pPr>
        <w:pStyle w:val="Lista2"/>
      </w:pPr>
      <w:r>
        <w:t>note that the + must be present after 10</w:t>
      </w:r>
    </w:p>
    <w:p w14:paraId="120F552C" w14:textId="77777777" w:rsidR="00117379" w:rsidRDefault="00000000">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14:paraId="71433885" w14:textId="77777777" w:rsidR="00117379" w:rsidRDefault="00000000">
      <w:pPr>
        <w:pStyle w:val="Lista2"/>
      </w:pPr>
      <w:r>
        <w:t>note that the + must be present after 10</w:t>
      </w:r>
    </w:p>
    <w:p w14:paraId="3ADC47B8" w14:textId="1C9F6076" w:rsidR="00117379" w:rsidRDefault="00000000">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9B1F96">
        <w:t xml:space="preserve">Figure </w:t>
      </w:r>
      <w:r w:rsidR="009B1F96">
        <w:rPr>
          <w:noProof/>
        </w:rPr>
        <w:t>5.3</w:t>
      </w:r>
      <w:r w:rsidR="009B1F96">
        <w:t>.</w:t>
      </w:r>
      <w:r w:rsidR="009B1F96">
        <w:rPr>
          <w:noProof/>
        </w:rPr>
        <w:t>A</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14:paraId="2FB82BFF" w14:textId="77777777" w:rsidR="00117379" w:rsidRDefault="00000000">
      <w:pPr>
        <w:pStyle w:val="Lista2"/>
      </w:pPr>
      <w:r>
        <w:t>note that the + must be present after 100, 100 and 10, but not after the instances of 4</w:t>
      </w:r>
    </w:p>
    <w:p w14:paraId="477C9A6C" w14:textId="3DC59835" w:rsidR="00117379" w:rsidRDefault="00000000">
      <w:pPr>
        <w:pStyle w:val="Lista"/>
      </w:pPr>
      <w:r>
        <w:t>for the editorial spacing of such numbers, see §</w:t>
      </w:r>
      <w:r>
        <w:fldChar w:fldCharType="begin"/>
      </w:r>
      <w:r>
        <w:instrText xml:space="preserve"> REF _Ref201745374 \r \h </w:instrText>
      </w:r>
      <w:r>
        <w:fldChar w:fldCharType="separate"/>
      </w:r>
      <w:r w:rsidR="009B1F96">
        <w:t>5.3.1</w:t>
      </w:r>
      <w:r>
        <w:fldChar w:fldCharType="end"/>
      </w:r>
    </w:p>
    <w:p w14:paraId="123CF156" w14:textId="77777777" w:rsidR="00117379" w:rsidRDefault="00000000">
      <w:pPr>
        <w:pStyle w:val="Cmsor3"/>
      </w:pPr>
      <w:bookmarkStart w:id="399" w:name="_Toc199757573"/>
      <w:bookmarkStart w:id="400" w:name="_Ref201744279"/>
      <w:bookmarkStart w:id="401" w:name="_Ref201745349"/>
      <w:bookmarkStart w:id="402" w:name="_Toc221291515"/>
      <w:r>
        <w:lastRenderedPageBreak/>
        <w:t>Numbers denoted by bars</w:t>
      </w:r>
      <w:bookmarkEnd w:id="399"/>
      <w:bookmarkEnd w:id="400"/>
      <w:bookmarkEnd w:id="401"/>
      <w:bookmarkEnd w:id="402"/>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rsidR="00117379" w14:paraId="5F7DF001" w14:textId="77777777" w:rsidTr="00117379">
        <w:trPr>
          <w:cnfStyle w:val="100000000000" w:firstRow="1" w:lastRow="0" w:firstColumn="0" w:lastColumn="0" w:oddVBand="0" w:evenVBand="0" w:oddHBand="0" w:evenHBand="0" w:firstRowFirstColumn="0" w:firstRowLastColumn="0" w:lastRowFirstColumn="0" w:lastRowLastColumn="0"/>
          <w:jc w:val="right"/>
        </w:trPr>
        <w:tc>
          <w:tcPr>
            <w:tcW w:w="5000" w:type="pct"/>
          </w:tcPr>
          <w:p w14:paraId="47032A63" w14:textId="67C9DB8E" w:rsidR="00117379" w:rsidRDefault="00000000">
            <w:pPr>
              <w:pStyle w:val="Kpalrs"/>
            </w:pPr>
            <w:bookmarkStart w:id="403" w:name="_Ref201760007"/>
            <w:r>
              <w:t xml:space="preserve">Figure </w:t>
            </w:r>
            <w:r>
              <w:fldChar w:fldCharType="begin"/>
            </w:r>
            <w:r>
              <w:instrText xml:space="preserve"> STYLEREF 2 \s </w:instrText>
            </w:r>
            <w:r>
              <w:fldChar w:fldCharType="separate"/>
            </w:r>
            <w:r w:rsidR="009B1F96">
              <w:rPr>
                <w:noProof/>
              </w:rPr>
              <w:t>5.3</w:t>
            </w:r>
            <w:r>
              <w:rPr>
                <w:noProof/>
              </w:rPr>
              <w:fldChar w:fldCharType="end"/>
            </w:r>
            <w:r>
              <w:t>.</w:t>
            </w:r>
            <w:r>
              <w:fldChar w:fldCharType="begin"/>
            </w:r>
            <w:r>
              <w:instrText xml:space="preserve"> SEQ Figure \* ALPHABETIC \s 2 </w:instrText>
            </w:r>
            <w:r>
              <w:fldChar w:fldCharType="separate"/>
            </w:r>
            <w:r w:rsidR="009B1F96">
              <w:rPr>
                <w:noProof/>
              </w:rPr>
              <w:t>B</w:t>
            </w:r>
            <w:r>
              <w:rPr>
                <w:noProof/>
              </w:rPr>
              <w:fldChar w:fldCharType="end"/>
            </w:r>
            <w:bookmarkEnd w:id="403"/>
            <w:r>
              <w:t>. Number bars</w:t>
            </w:r>
          </w:p>
        </w:tc>
      </w:tr>
      <w:tr w:rsidR="00117379" w14:paraId="6354903D" w14:textId="77777777" w:rsidTr="00117379">
        <w:trPr>
          <w:trHeight w:val="1134"/>
          <w:jc w:val="right"/>
        </w:trPr>
        <w:tc>
          <w:tcPr>
            <w:tcW w:w="5000" w:type="pct"/>
          </w:tcPr>
          <w:p w14:paraId="7D6D409C" w14:textId="77777777" w:rsidR="00117379" w:rsidRDefault="00000000">
            <w:pPr>
              <w:pStyle w:val="Image"/>
            </w:pPr>
            <w:r>
              <w:drawing>
                <wp:inline distT="0" distB="0" distL="0" distR="0" wp14:anchorId="36A1F1B4" wp14:editId="7DC260FA">
                  <wp:extent cx="738000" cy="720000"/>
                  <wp:effectExtent l="0" t="0" r="5080" b="4445"/>
                  <wp:docPr id="328824431" name="Kép 32882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rsidR="00117379" w14:paraId="141F48E5" w14:textId="77777777" w:rsidTr="00117379">
        <w:trPr>
          <w:jc w:val="right"/>
        </w:trPr>
        <w:tc>
          <w:tcPr>
            <w:tcW w:w="5000" w:type="pct"/>
          </w:tcPr>
          <w:p w14:paraId="3E2E5FD5" w14:textId="77777777" w:rsidR="00117379" w:rsidRDefault="00000000">
            <w:pPr>
              <w:jc w:val="center"/>
              <w:rPr>
                <w:rStyle w:val="Foreign"/>
              </w:rPr>
            </w:pPr>
            <w:r>
              <w:rPr>
                <w:lang w:eastAsia="en-US" w:bidi="ar-SA"/>
              </w:rPr>
              <w:t>III+</w:t>
            </w:r>
          </w:p>
        </w:tc>
      </w:tr>
    </w:tbl>
    <w:p w14:paraId="0F3C3CDB" w14:textId="77777777" w:rsidR="00117379" w:rsidRDefault="00000000">
      <w:r>
        <w:t>Cambodian inscriptions may denote numbers by groups of vertical bars (</w:t>
      </w:r>
      <w:proofErr w:type="spellStart"/>
      <w:r>
        <w:rPr>
          <w:rStyle w:val="Foreign"/>
        </w:rPr>
        <w:t>daṇḍa</w:t>
      </w:r>
      <w:proofErr w:type="spellEnd"/>
      <w:r>
        <w:t xml:space="preserve">). This notation shall be transliterated by an identical number of I (uppercase </w:t>
      </w:r>
      <w:proofErr w:type="spellStart"/>
      <w:r>
        <w:t>i</w:t>
      </w:r>
      <w:proofErr w:type="spellEnd"/>
      <w:r>
        <w:t>)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14:paraId="14F751DD" w14:textId="3DA00A90" w:rsidR="00117379" w:rsidRDefault="00000000">
      <w:pPr>
        <w:pStyle w:val="Lista"/>
      </w:pPr>
      <w:r>
        <w:t xml:space="preserve">in </w:t>
      </w:r>
      <w:r>
        <w:fldChar w:fldCharType="begin"/>
      </w:r>
      <w:r>
        <w:instrText xml:space="preserve"> REF _Ref201760007 \h </w:instrText>
      </w:r>
      <w:r>
        <w:fldChar w:fldCharType="separate"/>
      </w:r>
      <w:r w:rsidR="009B1F96">
        <w:t xml:space="preserve">Figure </w:t>
      </w:r>
      <w:r w:rsidR="009B1F96">
        <w:rPr>
          <w:noProof/>
        </w:rPr>
        <w:t>5.3</w:t>
      </w:r>
      <w:r w:rsidR="009B1F96">
        <w:t>.</w:t>
      </w:r>
      <w:r w:rsidR="009B1F96">
        <w:rPr>
          <w:noProof/>
        </w:rPr>
        <w:t>B</w:t>
      </w:r>
      <w:r>
        <w:fldChar w:fldCharType="end"/>
      </w:r>
      <w:r>
        <w:t>, three vertical bars denoting the number three → III+</w:t>
      </w:r>
    </w:p>
    <w:p w14:paraId="6F0C3684" w14:textId="13DB4F5E" w:rsidR="00117379" w:rsidRDefault="00000000">
      <w:pPr>
        <w:pStyle w:val="Lista"/>
      </w:pPr>
      <w:r>
        <w:t>for the editorial spacing of such numbers, see §</w:t>
      </w:r>
      <w:r>
        <w:fldChar w:fldCharType="begin"/>
      </w:r>
      <w:r>
        <w:instrText xml:space="preserve"> REF _Ref201745374 \r \h </w:instrText>
      </w:r>
      <w:r>
        <w:fldChar w:fldCharType="separate"/>
      </w:r>
      <w:r w:rsidR="009B1F96">
        <w:t>5.3.1</w:t>
      </w:r>
      <w:r>
        <w:fldChar w:fldCharType="end"/>
      </w:r>
    </w:p>
    <w:p w14:paraId="42945EBD" w14:textId="77777777" w:rsidR="00117379" w:rsidRDefault="00117379"/>
    <w:p w14:paraId="51034B01" w14:textId="77777777" w:rsidR="00117379" w:rsidRDefault="00000000">
      <w:pPr>
        <w:pStyle w:val="Cmsor3"/>
      </w:pPr>
      <w:bookmarkStart w:id="404" w:name="_Ref23770948"/>
      <w:bookmarkStart w:id="405" w:name="_Toc199757574"/>
      <w:bookmarkStart w:id="406" w:name="_Toc221291516"/>
      <w:r>
        <w:t>Fraction signs</w:t>
      </w:r>
      <w:bookmarkEnd w:id="404"/>
      <w:bookmarkEnd w:id="405"/>
      <w:bookmarkEnd w:id="406"/>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rsidR="00117379" w14:paraId="5F57764E" w14:textId="77777777" w:rsidTr="00117379">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14:paraId="0661571C" w14:textId="0A4D4061" w:rsidR="00117379" w:rsidRDefault="00000000">
            <w:pPr>
              <w:pStyle w:val="Kpalrs"/>
            </w:pPr>
            <w:bookmarkStart w:id="407" w:name="_Ref201760597"/>
            <w:r>
              <w:t xml:space="preserve">Figure </w:t>
            </w:r>
            <w:r>
              <w:fldChar w:fldCharType="begin"/>
            </w:r>
            <w:r>
              <w:instrText xml:space="preserve"> STYLEREF 2 \s </w:instrText>
            </w:r>
            <w:r>
              <w:fldChar w:fldCharType="separate"/>
            </w:r>
            <w:r w:rsidR="009B1F96">
              <w:rPr>
                <w:noProof/>
              </w:rPr>
              <w:t>5.3</w:t>
            </w:r>
            <w:r>
              <w:rPr>
                <w:noProof/>
              </w:rPr>
              <w:fldChar w:fldCharType="end"/>
            </w:r>
            <w:r>
              <w:t>.</w:t>
            </w:r>
            <w:r>
              <w:fldChar w:fldCharType="begin"/>
            </w:r>
            <w:r>
              <w:instrText xml:space="preserve"> SEQ Figure \* ALPHABETIC \s 2 </w:instrText>
            </w:r>
            <w:r>
              <w:fldChar w:fldCharType="separate"/>
            </w:r>
            <w:r w:rsidR="009B1F96">
              <w:rPr>
                <w:noProof/>
              </w:rPr>
              <w:t>C</w:t>
            </w:r>
            <w:r>
              <w:rPr>
                <w:noProof/>
              </w:rPr>
              <w:fldChar w:fldCharType="end"/>
            </w:r>
            <w:bookmarkEnd w:id="407"/>
            <w:r>
              <w:t>. Numbers greater than 9</w:t>
            </w:r>
          </w:p>
        </w:tc>
      </w:tr>
      <w:tr w:rsidR="00117379" w14:paraId="1093074E" w14:textId="77777777" w:rsidTr="00117379">
        <w:trPr>
          <w:jc w:val="right"/>
        </w:trPr>
        <w:tc>
          <w:tcPr>
            <w:tcW w:w="984" w:type="dxa"/>
            <w:shd w:val="clear" w:color="auto" w:fill="F0F7D7"/>
          </w:tcPr>
          <w:p w14:paraId="396283D3" w14:textId="77777777" w:rsidR="00117379" w:rsidRDefault="00000000">
            <w:pPr>
              <w:keepNext/>
              <w:jc w:val="center"/>
            </w:pPr>
            <w:r>
              <w:t>1</w:t>
            </w:r>
          </w:p>
        </w:tc>
        <w:tc>
          <w:tcPr>
            <w:tcW w:w="0" w:type="auto"/>
            <w:shd w:val="clear" w:color="auto" w:fill="F0F7D7"/>
          </w:tcPr>
          <w:p w14:paraId="1368084D" w14:textId="77777777" w:rsidR="00117379" w:rsidRDefault="00000000">
            <w:pPr>
              <w:keepNext/>
              <w:jc w:val="center"/>
            </w:pPr>
            <w:r>
              <w:t>2</w:t>
            </w:r>
          </w:p>
        </w:tc>
        <w:tc>
          <w:tcPr>
            <w:tcW w:w="0" w:type="auto"/>
            <w:shd w:val="clear" w:color="auto" w:fill="F0F7D7"/>
          </w:tcPr>
          <w:p w14:paraId="191332DD" w14:textId="77777777" w:rsidR="00117379" w:rsidRDefault="00000000">
            <w:pPr>
              <w:keepNext/>
              <w:jc w:val="center"/>
            </w:pPr>
            <w:r>
              <w:t>3</w:t>
            </w:r>
          </w:p>
        </w:tc>
      </w:tr>
      <w:tr w:rsidR="00117379" w14:paraId="6A43BC97" w14:textId="77777777" w:rsidTr="00117379">
        <w:trPr>
          <w:trHeight w:val="1134"/>
          <w:jc w:val="right"/>
        </w:trPr>
        <w:tc>
          <w:tcPr>
            <w:tcW w:w="984" w:type="dxa"/>
          </w:tcPr>
          <w:p w14:paraId="738BE598" w14:textId="77777777" w:rsidR="00117379" w:rsidRDefault="00000000">
            <w:pPr>
              <w:pStyle w:val="Image"/>
            </w:pPr>
            <w:r>
              <w:drawing>
                <wp:inline distT="0" distB="0" distL="0" distR="0" wp14:anchorId="250F47D0" wp14:editId="5642CD1B">
                  <wp:extent cx="579600" cy="720000"/>
                  <wp:effectExtent l="0" t="0" r="0" b="4445"/>
                  <wp:docPr id="1869870172" name="Kép 186987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14:paraId="58F3E324" w14:textId="77777777" w:rsidR="00117379" w:rsidRDefault="00000000">
            <w:pPr>
              <w:pStyle w:val="Image"/>
            </w:pPr>
            <w:r>
              <w:drawing>
                <wp:inline distT="0" distB="0" distL="0" distR="0" wp14:anchorId="5BC356C7" wp14:editId="6FE5058E">
                  <wp:extent cx="1076400" cy="720000"/>
                  <wp:effectExtent l="0" t="0" r="0" b="4445"/>
                  <wp:docPr id="1480982264" name="Kép 148098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14:paraId="1F5DBDB6" w14:textId="77777777" w:rsidR="00117379" w:rsidRDefault="00000000">
            <w:pPr>
              <w:pStyle w:val="Image"/>
            </w:pPr>
            <w:r>
              <w:drawing>
                <wp:inline distT="0" distB="0" distL="0" distR="0" wp14:anchorId="4012FCB1" wp14:editId="3374DF8E">
                  <wp:extent cx="720000" cy="720000"/>
                  <wp:effectExtent l="0" t="0" r="4445" b="4445"/>
                  <wp:docPr id="1692863421" name="Kép 16928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117379" w14:paraId="72FB21E8" w14:textId="77777777" w:rsidTr="00117379">
        <w:trPr>
          <w:jc w:val="right"/>
        </w:trPr>
        <w:tc>
          <w:tcPr>
            <w:tcW w:w="984" w:type="dxa"/>
          </w:tcPr>
          <w:p w14:paraId="43A6E604" w14:textId="77777777" w:rsidR="00117379" w:rsidRDefault="00000000">
            <w:pPr>
              <w:jc w:val="center"/>
              <w:rPr>
                <w:rStyle w:val="Foreign"/>
              </w:rPr>
            </w:pPr>
            <w:r>
              <w:t>½</w:t>
            </w:r>
          </w:p>
        </w:tc>
        <w:tc>
          <w:tcPr>
            <w:tcW w:w="0" w:type="auto"/>
          </w:tcPr>
          <w:p w14:paraId="74D2F646" w14:textId="77777777" w:rsidR="00117379" w:rsidRDefault="00000000">
            <w:pPr>
              <w:jc w:val="center"/>
            </w:pPr>
            <w:r>
              <w:t>½</w:t>
            </w:r>
          </w:p>
        </w:tc>
        <w:tc>
          <w:tcPr>
            <w:tcW w:w="0" w:type="auto"/>
          </w:tcPr>
          <w:p w14:paraId="5C3EDEED" w14:textId="77777777" w:rsidR="00117379" w:rsidRDefault="00000000">
            <w:pPr>
              <w:jc w:val="center"/>
            </w:pPr>
            <w:r>
              <w:t>1/40+</w:t>
            </w:r>
          </w:p>
        </w:tc>
      </w:tr>
    </w:tbl>
    <w:p w14:paraId="2750AC21" w14:textId="77777777" w:rsidR="00117379" w:rsidRDefault="00000000">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14:paraId="5CE848BA" w14:textId="77777777" w:rsidR="00117379" w:rsidRDefault="00000000">
      <w:pPr>
        <w:pStyle w:val="Lista"/>
      </w:pPr>
      <w:r>
        <w:t>use the vulgar fraction signs for the following fractions:</w:t>
      </w:r>
    </w:p>
    <w:p w14:paraId="563AE022" w14:textId="1761851E" w:rsidR="00117379" w:rsidRDefault="00000000">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rsidR="009B1F96">
        <w:t xml:space="preserve">Figure </w:t>
      </w:r>
      <w:r w:rsidR="009B1F96">
        <w:rPr>
          <w:noProof/>
        </w:rPr>
        <w:t>5.3</w:t>
      </w:r>
      <w:r w:rsidR="009B1F96">
        <w:t>.</w:t>
      </w:r>
      <w:r w:rsidR="009B1F96">
        <w:rPr>
          <w:noProof/>
        </w:rPr>
        <w:t>C</w:t>
      </w:r>
      <w:r>
        <w:fldChar w:fldCharType="end"/>
      </w:r>
      <w:r>
        <w:t>/1</w:t>
      </w:r>
    </w:p>
    <w:p w14:paraId="2BB56D04" w14:textId="2271F936" w:rsidR="00117379" w:rsidRDefault="00000000">
      <w:pPr>
        <w:pStyle w:val="Lista3"/>
      </w:pPr>
      <w:r>
        <w:t xml:space="preserve">double-barred variants of the cross-shaped Khmer fraction sign, as in </w:t>
      </w:r>
      <w:r>
        <w:fldChar w:fldCharType="begin"/>
      </w:r>
      <w:r>
        <w:instrText xml:space="preserve"> REF _Ref201760597 \h </w:instrText>
      </w:r>
      <w:r>
        <w:fldChar w:fldCharType="separate"/>
      </w:r>
      <w:r w:rsidR="009B1F96">
        <w:t xml:space="preserve">Figure </w:t>
      </w:r>
      <w:r w:rsidR="009B1F96">
        <w:rPr>
          <w:noProof/>
        </w:rPr>
        <w:t>5.3</w:t>
      </w:r>
      <w:r w:rsidR="009B1F96">
        <w:t>.</w:t>
      </w:r>
      <w:r w:rsidR="009B1F96">
        <w:rPr>
          <w:noProof/>
        </w:rPr>
        <w:t>C</w:t>
      </w:r>
      <w:r>
        <w:fldChar w:fldCharType="end"/>
      </w:r>
      <w:r>
        <w:t>/2, shall always be transliterated likewise, as ½</w:t>
      </w:r>
    </w:p>
    <w:p w14:paraId="6A24052C" w14:textId="77777777" w:rsidR="00117379" w:rsidRDefault="00000000">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14:paraId="02E75735" w14:textId="77777777" w:rsidR="00117379" w:rsidRDefault="00000000">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14:paraId="00094727" w14:textId="77777777" w:rsidR="00117379" w:rsidRDefault="00000000">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14:paraId="7EFB4DCD" w14:textId="77777777" w:rsidR="00117379" w:rsidRDefault="00000000">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14:paraId="09E4AFE0" w14:textId="77777777" w:rsidR="00117379" w:rsidRDefault="00000000">
      <w:pPr>
        <w:pStyle w:val="Lista"/>
      </w:pPr>
      <w:r>
        <w:t>for any fraction signs other than the above, transliterate as a common fraction using a slash, and add a + sign after the denominator, e.g.</w:t>
      </w:r>
    </w:p>
    <w:p w14:paraId="253BD767" w14:textId="77777777" w:rsidR="00117379" w:rsidRDefault="00000000">
      <w:pPr>
        <w:pStyle w:val="Lista2"/>
      </w:pPr>
      <w:r>
        <w:t xml:space="preserve">one eighth  → 1/8+ </w:t>
      </w:r>
    </w:p>
    <w:p w14:paraId="03C358A6" w14:textId="4F040D04" w:rsidR="00117379" w:rsidRDefault="00000000">
      <w:pPr>
        <w:pStyle w:val="Lista2"/>
      </w:pPr>
      <w:r>
        <w:t xml:space="preserve">one fortieth → 1/40+  as in the Tamil fraction sign of </w:t>
      </w:r>
      <w:r>
        <w:fldChar w:fldCharType="begin"/>
      </w:r>
      <w:r>
        <w:instrText xml:space="preserve"> REF _Ref201760597 \h </w:instrText>
      </w:r>
      <w:r>
        <w:fldChar w:fldCharType="separate"/>
      </w:r>
      <w:r w:rsidR="009B1F96">
        <w:t xml:space="preserve">Figure </w:t>
      </w:r>
      <w:r w:rsidR="009B1F96">
        <w:rPr>
          <w:noProof/>
        </w:rPr>
        <w:t>5.3</w:t>
      </w:r>
      <w:r w:rsidR="009B1F96">
        <w:t>.</w:t>
      </w:r>
      <w:r w:rsidR="009B1F96">
        <w:rPr>
          <w:noProof/>
        </w:rPr>
        <w:t>C</w:t>
      </w:r>
      <w:r>
        <w:fldChar w:fldCharType="end"/>
      </w:r>
      <w:r>
        <w:t>/1</w:t>
      </w:r>
    </w:p>
    <w:p w14:paraId="782C7DB1" w14:textId="28BD0BF4" w:rsidR="00117379" w:rsidRDefault="00000000">
      <w:pPr>
        <w:pStyle w:val="Lista"/>
      </w:pPr>
      <w:bookmarkStart w:id="408" w:name="_fxkp7m4gvcim" w:colFirst="0" w:colLast="0"/>
      <w:bookmarkEnd w:id="408"/>
      <w:r>
        <w:t>for the editorial spacing of such numbers, see §</w:t>
      </w:r>
      <w:r>
        <w:fldChar w:fldCharType="begin"/>
      </w:r>
      <w:r>
        <w:instrText xml:space="preserve"> REF _Ref201745374 \r \h </w:instrText>
      </w:r>
      <w:r>
        <w:fldChar w:fldCharType="separate"/>
      </w:r>
      <w:r w:rsidR="009B1F96">
        <w:t>5.3.1</w:t>
      </w:r>
      <w:r>
        <w:fldChar w:fldCharType="end"/>
      </w:r>
    </w:p>
    <w:p w14:paraId="5DDEE1A4" w14:textId="77777777" w:rsidR="00117379" w:rsidRDefault="00000000">
      <w:pPr>
        <w:pStyle w:val="Cmsor1"/>
      </w:pPr>
      <w:bookmarkStart w:id="409" w:name="_Toc221291517"/>
      <w:r>
        <w:lastRenderedPageBreak/>
        <w:t>Non-alphanumeric signs</w:t>
      </w:r>
      <w:bookmarkEnd w:id="318"/>
      <w:bookmarkEnd w:id="319"/>
      <w:bookmarkEnd w:id="409"/>
    </w:p>
    <w:p w14:paraId="4A83319C" w14:textId="77777777" w:rsidR="00117379" w:rsidRDefault="00000000">
      <w:pPr>
        <w:pStyle w:val="Cmsor2"/>
      </w:pPr>
      <w:bookmarkStart w:id="410" w:name="_Toc221291518"/>
      <w:r>
        <w:t>Overview</w:t>
      </w:r>
      <w:bookmarkEnd w:id="410"/>
    </w:p>
    <w:p w14:paraId="26131021" w14:textId="3137F330" w:rsidR="00117379" w:rsidRDefault="00000000">
      <w:r>
        <w:t>For our purposes, a non-alphanumeric sign is a graphetically independent glyph</w:t>
      </w:r>
      <w:r>
        <w:rPr>
          <w:rStyle w:val="Lbjegyzet-hivatkozs"/>
        </w:rPr>
        <w:footnoteReference w:id="99"/>
      </w:r>
      <w:r>
        <w:t xml:space="preserve"> that forms an integral part of a written text but does not constitute an alphabetic or numeric grapheme. Further considerations are given below for distinguishing non-alphanumeric signs from alphanumeric graphemes (§</w:t>
      </w:r>
      <w:r>
        <w:fldChar w:fldCharType="begin"/>
      </w:r>
      <w:r>
        <w:instrText xml:space="preserve"> REF _Ref204244825 \r \h </w:instrText>
      </w:r>
      <w:r>
        <w:fldChar w:fldCharType="separate"/>
      </w:r>
      <w:r w:rsidR="009B1F96">
        <w:t>6.2.1</w:t>
      </w:r>
      <w:r>
        <w:fldChar w:fldCharType="end"/>
      </w:r>
      <w:r>
        <w:t>) and peripheral graphic elements (§</w:t>
      </w:r>
      <w:r>
        <w:fldChar w:fldCharType="begin"/>
      </w:r>
      <w:r>
        <w:instrText xml:space="preserve"> REF _Ref204244841 \r \h </w:instrText>
      </w:r>
      <w:r>
        <w:fldChar w:fldCharType="separate"/>
      </w:r>
      <w:r w:rsidR="009B1F96">
        <w:t>6.2.2</w:t>
      </w:r>
      <w:r>
        <w:fldChar w:fldCharType="end"/>
      </w:r>
      <w:r>
        <w:t>).</w:t>
      </w:r>
    </w:p>
    <w:p w14:paraId="445E8F64" w14:textId="77777777" w:rsidR="00117379" w:rsidRDefault="00000000">
      <w:r>
        <w:t>@@@20250725: leaving the arrangement of this section (and the corresponding intro text) unfinished and messy, pending agreement on symbol encoding and related issues</w:t>
      </w:r>
    </w:p>
    <w:p w14:paraId="7AAFBB27" w14:textId="77777777" w:rsidR="00117379" w:rsidRDefault="00000000">
      <w:pPr>
        <w:rPr>
          <w:lang w:eastAsia="en-US" w:bidi="ar-SA"/>
        </w:rPr>
      </w:pPr>
      <w:r>
        <w:t>@start using ‘secondary grapheme’ for functional signs and perhaps more?</w:t>
      </w:r>
    </w:p>
    <w:p w14:paraId="42ABC07A" w14:textId="77777777" w:rsidR="00117379" w:rsidRDefault="00000000">
      <w:pPr>
        <w:pStyle w:val="Cmsor3"/>
      </w:pPr>
      <w:bookmarkStart w:id="411" w:name="_Toc221291519"/>
      <w:r>
        <w:t>Classification and representation of non-alphanumeric signs</w:t>
      </w:r>
      <w:bookmarkEnd w:id="411"/>
    </w:p>
    <w:p w14:paraId="5203E528" w14:textId="10DB7BFF" w:rsidR="00117379" w:rsidRDefault="00000000">
      <w:pPr>
        <w:rPr>
          <w:lang w:eastAsia="en-US" w:bidi="ar-SA"/>
        </w:rPr>
      </w:pPr>
      <w:r>
        <w:rPr>
          <w:lang w:eastAsia="en-US" w:bidi="ar-SA"/>
        </w:rPr>
        <w:t xml:space="preserve">We classify non-alphanumeric signs on a pragmatic basis, namely that of the extent to which we wish in our editions to represent on the one hand their function, and on the other hand their phenomenal (graphetic) appearance. This classification is summarised in </w:t>
      </w:r>
      <w:r>
        <w:rPr>
          <w:lang w:eastAsia="en-US" w:bidi="ar-SA"/>
        </w:rPr>
        <w:fldChar w:fldCharType="begin"/>
      </w:r>
      <w:r>
        <w:rPr>
          <w:lang w:eastAsia="en-US" w:bidi="ar-SA"/>
        </w:rPr>
        <w:instrText xml:space="preserve"> REF _Ref204246515 \h </w:instrText>
      </w:r>
      <w:r>
        <w:rPr>
          <w:lang w:eastAsia="en-US" w:bidi="ar-SA"/>
        </w:rPr>
      </w:r>
      <w:r>
        <w:rPr>
          <w:lang w:eastAsia="en-US" w:bidi="ar-SA"/>
        </w:rPr>
        <w:fldChar w:fldCharType="separate"/>
      </w:r>
      <w:r w:rsidR="009B1F96">
        <w:t xml:space="preserve">Figure </w:t>
      </w:r>
      <w:r w:rsidR="009B1F96">
        <w:rPr>
          <w:noProof/>
        </w:rPr>
        <w:t>6.1</w:t>
      </w:r>
      <w:r w:rsidR="009B1F96">
        <w:t>.</w:t>
      </w:r>
      <w:r w:rsidR="009B1F96">
        <w:rPr>
          <w:noProof/>
        </w:rPr>
        <w:t>A</w:t>
      </w:r>
      <w:r>
        <w:rPr>
          <w:lang w:eastAsia="en-US" w:bidi="ar-SA"/>
        </w:rPr>
        <w:fldChar w:fldCharType="end"/>
      </w:r>
      <w:r>
        <w:rPr>
          <w:lang w:eastAsia="en-US" w:bidi="ar-SA"/>
        </w:rPr>
        <w:t>. Self-evidently, wherever a non-alphanumeric sign is present in the source, it must likewise be present in the transliteration of the source text. However, because of the tremendous variety of such signs, it would be utterly impracticable to dedicate a transliteration equivalent to each one, as we do in the case of alphabetic graphemes and numeral digits. Therefore, to represent most such signs, we must resort to markup (XML as per EGD §### or shorthand as introduced in the relevant subsections below). For the classification of signs represented through markup, we use short tags called symbol tokens (§</w:t>
      </w:r>
      <w:r>
        <w:rPr>
          <w:lang w:eastAsia="en-US" w:bidi="ar-SA"/>
        </w:rPr>
        <w:fldChar w:fldCharType="begin"/>
      </w:r>
      <w:r>
        <w:rPr>
          <w:lang w:eastAsia="en-US" w:bidi="ar-SA"/>
        </w:rPr>
        <w:instrText xml:space="preserve"> REF _Ref204261599 \r \h </w:instrText>
      </w:r>
      <w:r>
        <w:rPr>
          <w:lang w:eastAsia="en-US" w:bidi="ar-SA"/>
        </w:rPr>
      </w:r>
      <w:r>
        <w:rPr>
          <w:lang w:eastAsia="en-US" w:bidi="ar-SA"/>
        </w:rPr>
        <w:fldChar w:fldCharType="separate"/>
      </w:r>
      <w:r w:rsidR="009B1F96">
        <w:rPr>
          <w:lang w:eastAsia="en-US" w:bidi="ar-SA"/>
        </w:rPr>
        <w:t>6.1.2</w:t>
      </w:r>
      <w:r>
        <w:rPr>
          <w:lang w:eastAsia="en-US" w:bidi="ar-SA"/>
        </w:rPr>
        <w:fldChar w:fldCharType="end"/>
      </w:r>
      <w:r>
        <w:rPr>
          <w:lang w:eastAsia="en-US" w:bidi="ar-SA"/>
        </w:rPr>
        <w:t>). Whenever the broad classification afforded by symbol tokens is deemed insufficient, the phenomenal aspect of non-alphanumeric signs may be described more extensively in annotation outside the edition, and this of course also applies to signs for which we use no symbol tokens.</w:t>
      </w:r>
    </w:p>
    <w:p w14:paraId="7A7B0B64" w14:textId="3BDBEBE5" w:rsidR="00117379" w:rsidRDefault="00000000">
      <w:pPr>
        <w:pStyle w:val="Normlbehzs"/>
        <w:rPr>
          <w:lang w:eastAsia="en-US" w:bidi="ar-SA"/>
        </w:rPr>
      </w:pPr>
      <w:r>
        <w:rPr>
          <w:lang w:eastAsia="en-US" w:bidi="ar-SA"/>
        </w:rPr>
        <w:t>Certain non-alphanumeric signs have a clearly established graphemic function that pertains concretely to the linguistic meaning of the written text (§</w:t>
      </w:r>
      <w:r>
        <w:rPr>
          <w:lang w:eastAsia="en-US" w:bidi="ar-SA"/>
        </w:rPr>
        <w:fldChar w:fldCharType="begin"/>
      </w:r>
      <w:r>
        <w:rPr>
          <w:lang w:eastAsia="en-US" w:bidi="ar-SA"/>
        </w:rPr>
        <w:instrText xml:space="preserve"> REF _Ref204243240 \r \h </w:instrText>
      </w:r>
      <w:r>
        <w:rPr>
          <w:lang w:eastAsia="en-US" w:bidi="ar-SA"/>
        </w:rPr>
      </w:r>
      <w:r>
        <w:rPr>
          <w:lang w:eastAsia="en-US" w:bidi="ar-SA"/>
        </w:rPr>
        <w:fldChar w:fldCharType="separate"/>
      </w:r>
      <w:r w:rsidR="009B1F96">
        <w:rPr>
          <w:lang w:eastAsia="en-US" w:bidi="ar-SA"/>
        </w:rPr>
        <w:t>6.3</w:t>
      </w:r>
      <w:r>
        <w:rPr>
          <w:lang w:eastAsia="en-US" w:bidi="ar-SA"/>
        </w:rPr>
        <w:fldChar w:fldCharType="end"/>
      </w:r>
      <w:r>
        <w:rPr>
          <w:lang w:eastAsia="en-US" w:bidi="ar-SA"/>
        </w:rPr>
        <w:t xml:space="preserve">). Such signs, which together we designate as </w:t>
      </w:r>
      <w:r>
        <w:rPr>
          <w:b/>
          <w:bCs/>
          <w:lang w:eastAsia="en-US" w:bidi="ar-SA"/>
        </w:rPr>
        <w:t>functional signs</w:t>
      </w:r>
      <w:r>
        <w:rPr>
          <w:lang w:eastAsia="en-US" w:bidi="ar-SA"/>
        </w:rPr>
        <w:t xml:space="preserve">, include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9B1F96">
        <w:rPr>
          <w:lang w:eastAsia="en-US" w:bidi="ar-SA"/>
        </w:rPr>
        <w:t>6.4.1</w:t>
      </w:r>
      <w:r>
        <w:rPr>
          <w:lang w:eastAsia="en-US" w:bidi="ar-SA"/>
        </w:rPr>
        <w:fldChar w:fldCharType="end"/>
      </w:r>
      <w:r>
        <w:rPr>
          <w:lang w:eastAsia="en-US" w:bidi="ar-SA"/>
        </w:rPr>
        <w:t>) and the abbreviation mark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9B1F96">
        <w:rPr>
          <w:lang w:eastAsia="en-US" w:bidi="ar-SA"/>
        </w:rPr>
        <w:t>6.4.2</w:t>
      </w:r>
      <w:r>
        <w:rPr>
          <w:lang w:eastAsia="en-US" w:bidi="ar-SA"/>
        </w:rPr>
        <w:fldChar w:fldCharType="end"/>
      </w:r>
      <w:r>
        <w:rPr>
          <w:lang w:eastAsia="en-US" w:bidi="ar-SA"/>
        </w:rPr>
        <w:t>). Because there are only a few kinds of such signs, and because their graphemic function is clear, functional signs are represented in our transliteration by a dedicated target character which establishes their function as well as their presence, while their phenomenal aspect is ignored. This treatment is identical to our treatment of alphabetic graphemes and numeral digits.</w:t>
      </w:r>
    </w:p>
    <w:p w14:paraId="5D70EFB1" w14:textId="7DF40160" w:rsidR="00117379" w:rsidRDefault="00000000">
      <w:pPr>
        <w:pStyle w:val="Normlbehzs"/>
        <w:rPr>
          <w:lang w:eastAsia="en-US" w:bidi="ar-SA"/>
        </w:rPr>
      </w:pPr>
      <w:r>
        <w:rPr>
          <w:lang w:eastAsia="en-US" w:bidi="ar-SA"/>
        </w:rPr>
        <w:t>Some varieties of the Indic writing system include special signs that conventionally denote a particular word, morpheme or concept (§</w:t>
      </w:r>
      <w:r>
        <w:rPr>
          <w:lang w:eastAsia="en-US" w:bidi="ar-SA"/>
        </w:rPr>
        <w:fldChar w:fldCharType="begin"/>
      </w:r>
      <w:r>
        <w:rPr>
          <w:lang w:eastAsia="en-US" w:bidi="ar-SA"/>
        </w:rPr>
        <w:instrText xml:space="preserve"> REF _Ref204257593 \r \h </w:instrText>
      </w:r>
      <w:r>
        <w:rPr>
          <w:lang w:eastAsia="en-US" w:bidi="ar-SA"/>
        </w:rPr>
      </w:r>
      <w:r>
        <w:rPr>
          <w:lang w:eastAsia="en-US" w:bidi="ar-SA"/>
        </w:rPr>
        <w:fldChar w:fldCharType="separate"/>
      </w:r>
      <w:r w:rsidR="009B1F96">
        <w:rPr>
          <w:lang w:eastAsia="en-US" w:bidi="ar-SA"/>
        </w:rPr>
        <w:t>6.3</w:t>
      </w:r>
      <w:r>
        <w:rPr>
          <w:lang w:eastAsia="en-US" w:bidi="ar-SA"/>
        </w:rPr>
        <w:fldChar w:fldCharType="end"/>
      </w:r>
      <w:r>
        <w:rPr>
          <w:lang w:eastAsia="en-US" w:bidi="ar-SA"/>
        </w:rPr>
        <w:t xml:space="preserve">). As a label of convenience, we refer to these as </w:t>
      </w:r>
      <w:r>
        <w:rPr>
          <w:b/>
          <w:bCs/>
        </w:rPr>
        <w:t>ideogram</w:t>
      </w:r>
      <w:r>
        <w:rPr>
          <w:b/>
          <w:bCs/>
          <w:lang w:eastAsia="en-US" w:bidi="ar-SA"/>
        </w:rPr>
        <w:t>s</w:t>
      </w:r>
      <w:r>
        <w:rPr>
          <w:lang w:eastAsia="en-US" w:bidi="ar-SA"/>
        </w:rPr>
        <w:t xml:space="preserve"> (cf. §</w:t>
      </w:r>
      <w:r>
        <w:rPr>
          <w:lang w:eastAsia="en-US" w:bidi="ar-SA"/>
        </w:rPr>
        <w:fldChar w:fldCharType="begin"/>
      </w:r>
      <w:r>
        <w:rPr>
          <w:lang w:eastAsia="en-US" w:bidi="ar-SA"/>
        </w:rPr>
        <w:instrText xml:space="preserve"> REF _Ref204178825 \r \h </w:instrText>
      </w:r>
      <w:r>
        <w:rPr>
          <w:lang w:eastAsia="en-US" w:bidi="ar-SA"/>
        </w:rPr>
      </w:r>
      <w:r>
        <w:rPr>
          <w:lang w:eastAsia="en-US" w:bidi="ar-SA"/>
        </w:rPr>
        <w:fldChar w:fldCharType="separate"/>
      </w:r>
      <w:r w:rsidR="009B1F96">
        <w:rPr>
          <w:lang w:eastAsia="en-US" w:bidi="ar-SA"/>
        </w:rPr>
        <w:t>2.2.1</w:t>
      </w:r>
      <w:r>
        <w:rPr>
          <w:lang w:eastAsia="en-US" w:bidi="ar-SA"/>
        </w:rPr>
        <w:fldChar w:fldCharType="end"/>
      </w:r>
      <w:r>
        <w:rPr>
          <w:lang w:eastAsia="en-US" w:bidi="ar-SA"/>
        </w:rPr>
        <w:t>). Varieties occurring in our corpora are auspicious signs (§</w:t>
      </w:r>
      <w:r>
        <w:rPr>
          <w:lang w:eastAsia="en-US" w:bidi="ar-SA"/>
        </w:rPr>
        <w:fldChar w:fldCharType="begin"/>
      </w:r>
      <w:r>
        <w:rPr>
          <w:lang w:eastAsia="en-US" w:bidi="ar-SA"/>
        </w:rPr>
        <w:instrText xml:space="preserve"> REF _Ref204261343 \r \h </w:instrText>
      </w:r>
      <w:r>
        <w:rPr>
          <w:lang w:eastAsia="en-US" w:bidi="ar-SA"/>
        </w:rPr>
      </w:r>
      <w:r>
        <w:rPr>
          <w:lang w:eastAsia="en-US" w:bidi="ar-SA"/>
        </w:rPr>
        <w:fldChar w:fldCharType="separate"/>
      </w:r>
      <w:r w:rsidR="009B1F96">
        <w:rPr>
          <w:lang w:eastAsia="en-US" w:bidi="ar-SA"/>
        </w:rPr>
        <w:t>6.3.1</w:t>
      </w:r>
      <w:r>
        <w:rPr>
          <w:lang w:eastAsia="en-US" w:bidi="ar-SA"/>
        </w:rPr>
        <w:fldChar w:fldCharType="end"/>
      </w:r>
      <w:r>
        <w:rPr>
          <w:lang w:eastAsia="en-US" w:bidi="ar-SA"/>
        </w:rPr>
        <w:t>) and special word or concept “abbreviations” in Tamil (§</w:t>
      </w:r>
      <w:r>
        <w:rPr>
          <w:lang w:eastAsia="en-US" w:bidi="ar-SA"/>
        </w:rPr>
        <w:fldChar w:fldCharType="begin"/>
      </w:r>
      <w:r>
        <w:rPr>
          <w:lang w:eastAsia="en-US" w:bidi="ar-SA"/>
        </w:rPr>
        <w:instrText xml:space="preserve"> REF _Ref204261378 \r \h </w:instrText>
      </w:r>
      <w:r>
        <w:rPr>
          <w:lang w:eastAsia="en-US" w:bidi="ar-SA"/>
        </w:rPr>
      </w:r>
      <w:r>
        <w:rPr>
          <w:lang w:eastAsia="en-US" w:bidi="ar-SA"/>
        </w:rPr>
        <w:fldChar w:fldCharType="separate"/>
      </w:r>
      <w:r w:rsidR="009B1F96">
        <w:rPr>
          <w:lang w:eastAsia="en-US" w:bidi="ar-SA"/>
        </w:rPr>
        <w:t>6.3.2</w:t>
      </w:r>
      <w:r>
        <w:rPr>
          <w:lang w:eastAsia="en-US" w:bidi="ar-SA"/>
        </w:rPr>
        <w:fldChar w:fldCharType="end"/>
      </w:r>
      <w:r>
        <w:rPr>
          <w:lang w:eastAsia="en-US" w:bidi="ar-SA"/>
        </w:rPr>
        <w:t>) and Burmese (§</w:t>
      </w:r>
      <w:r>
        <w:rPr>
          <w:lang w:eastAsia="en-US" w:bidi="ar-SA"/>
        </w:rPr>
        <w:fldChar w:fldCharType="begin"/>
      </w:r>
      <w:r>
        <w:rPr>
          <w:lang w:eastAsia="en-US" w:bidi="ar-SA"/>
        </w:rPr>
        <w:instrText xml:space="preserve"> REF _Ref204261389 \r \h </w:instrText>
      </w:r>
      <w:r>
        <w:rPr>
          <w:lang w:eastAsia="en-US" w:bidi="ar-SA"/>
        </w:rPr>
      </w:r>
      <w:r>
        <w:rPr>
          <w:lang w:eastAsia="en-US" w:bidi="ar-SA"/>
        </w:rPr>
        <w:fldChar w:fldCharType="separate"/>
      </w:r>
      <w:r w:rsidR="009B1F96">
        <w:rPr>
          <w:lang w:eastAsia="en-US" w:bidi="ar-SA"/>
        </w:rPr>
        <w:t>6.3.3</w:t>
      </w:r>
      <w:r>
        <w:rPr>
          <w:lang w:eastAsia="en-US" w:bidi="ar-SA"/>
        </w:rPr>
        <w:fldChar w:fldCharType="end"/>
      </w:r>
      <w:r>
        <w:rPr>
          <w:lang w:eastAsia="en-US" w:bidi="ar-SA"/>
        </w:rPr>
        <w:t>). In modern international writing systems, examples of ideograms include glyphs such as the percent sign |%|, the dollar sign |$| or the ampersand |&amp;|. Many ideograms, like the latter two examples, are derived from alphanumeric signs, so it may be difficult to establish whether a particular glyph is alphanumeric or ideographic (§</w:t>
      </w:r>
      <w:r>
        <w:rPr>
          <w:lang w:eastAsia="en-US" w:bidi="ar-SA"/>
        </w:rPr>
        <w:fldChar w:fldCharType="begin"/>
      </w:r>
      <w:r>
        <w:rPr>
          <w:lang w:eastAsia="en-US" w:bidi="ar-SA"/>
        </w:rPr>
        <w:instrText xml:space="preserve"> REF _Ref204258318 \r \h </w:instrText>
      </w:r>
      <w:r>
        <w:rPr>
          <w:lang w:eastAsia="en-US" w:bidi="ar-SA"/>
        </w:rPr>
      </w:r>
      <w:r>
        <w:rPr>
          <w:lang w:eastAsia="en-US" w:bidi="ar-SA"/>
        </w:rPr>
        <w:fldChar w:fldCharType="separate"/>
      </w:r>
      <w:r w:rsidR="009B1F96">
        <w:rPr>
          <w:lang w:eastAsia="en-US" w:bidi="ar-SA"/>
        </w:rPr>
        <w:t>6.2.1</w:t>
      </w:r>
      <w:r>
        <w:rPr>
          <w:lang w:eastAsia="en-US" w:bidi="ar-SA"/>
        </w:rPr>
        <w:fldChar w:fldCharType="end"/>
      </w:r>
      <w:r>
        <w:rPr>
          <w:lang w:eastAsia="en-US" w:bidi="ar-SA"/>
        </w:rPr>
        <w:t>). The graphemic function of ideograms is usually clear, but due to their large number it is not feasible to dedicate transliteration characters to them, as we do for functional signs. Instead, we represent them through markup, and identify them with symbol tokens. The tokens, typically the emic names of these glyphs in the particular writing systems where they occur, simultaneously identify the functional and the phenomenal aspect of ideograms.</w:t>
      </w:r>
    </w:p>
    <w:p w14:paraId="50A83696" w14:textId="77777777" w:rsidR="00117379" w:rsidRDefault="00000000">
      <w:pPr>
        <w:pStyle w:val="Normlbehzs"/>
      </w:pPr>
      <w:r>
        <w:rPr>
          <w:lang w:eastAsia="en-US" w:bidi="ar-SA"/>
        </w:rPr>
        <w:t xml:space="preserve">Other non-alphanumeric signs fulfil a graphemic function that is less circumscribed and/or pertains to a more abstract level of the text’s linguistic content. We use the umbrella term </w:t>
      </w:r>
      <w:r>
        <w:rPr>
          <w:b/>
          <w:bCs/>
          <w:lang w:eastAsia="en-US" w:bidi="ar-SA"/>
        </w:rPr>
        <w:t>symbol</w:t>
      </w:r>
      <w:r>
        <w:t xml:space="preserve"> for such signs. What distinguishes symbols from other non-alphanumeric graphemes is that </w:t>
      </w:r>
    </w:p>
    <w:p w14:paraId="6042F7CD" w14:textId="77777777" w:rsidR="00117379" w:rsidRDefault="00000000">
      <w:pPr>
        <w:pStyle w:val="Normlbehzs"/>
      </w:pPr>
      <w:r>
        <w:lastRenderedPageBreak/>
        <w:t>since the graphemic function of symbols cannot always be established precisely (or at all), and a specific function is not consistently correlated with a specific glyph, we always represent symbols through markup involving tokens which specify their phenomenal aspect.</w:t>
      </w:r>
    </w:p>
    <w:p w14:paraId="04294F1D" w14:textId="77777777" w:rsidR="00117379" w:rsidRDefault="00117379">
      <w:pPr>
        <w:pStyle w:val="Normlbehzs"/>
      </w:pPr>
    </w:p>
    <w:p w14:paraId="3FCCC4A1" w14:textId="6B807099" w:rsidR="00117379" w:rsidRDefault="00000000">
      <w:pPr>
        <w:pStyle w:val="Normlbehzs"/>
      </w:pPr>
      <w:r>
        <w:t xml:space="preserve"> Among symbols, we distinguish </w:t>
      </w:r>
      <w:r>
        <w:rPr>
          <w:b/>
          <w:bCs/>
          <w:lang w:eastAsia="en-US" w:bidi="ar-SA"/>
        </w:rPr>
        <w:t>functional symbols</w:t>
      </w:r>
      <w:r>
        <w:rPr>
          <w:lang w:eastAsia="en-US" w:bidi="ar-SA"/>
        </w:rPr>
        <w:t xml:space="preserve"> (§</w:t>
      </w:r>
      <w:r>
        <w:rPr>
          <w:lang w:eastAsia="en-US" w:bidi="ar-SA"/>
        </w:rPr>
        <w:fldChar w:fldCharType="begin"/>
      </w:r>
      <w:r>
        <w:rPr>
          <w:lang w:eastAsia="en-US" w:bidi="ar-SA"/>
        </w:rPr>
        <w:instrText xml:space="preserve"> REF _Ref204156523 \r \h </w:instrText>
      </w:r>
      <w:r>
        <w:rPr>
          <w:lang w:eastAsia="en-US" w:bidi="ar-SA"/>
        </w:rPr>
      </w:r>
      <w:r>
        <w:rPr>
          <w:lang w:eastAsia="en-US" w:bidi="ar-SA"/>
        </w:rPr>
        <w:fldChar w:fldCharType="separate"/>
      </w:r>
      <w:r w:rsidR="009B1F96">
        <w:rPr>
          <w:lang w:eastAsia="en-US" w:bidi="ar-SA"/>
        </w:rPr>
        <w:t>6.5</w:t>
      </w:r>
      <w:r>
        <w:rPr>
          <w:lang w:eastAsia="en-US" w:bidi="ar-SA"/>
        </w:rPr>
        <w:fldChar w:fldCharType="end"/>
      </w:r>
      <w:r>
        <w:rPr>
          <w:lang w:eastAsia="en-US" w:bidi="ar-SA"/>
        </w:rPr>
        <w:t xml:space="preserve">), for which it is possible to establish a graphemic function with some accuracy and confidence, and </w:t>
      </w:r>
      <w:r>
        <w:rPr>
          <w:b/>
          <w:bCs/>
          <w:lang w:eastAsia="en-US" w:bidi="ar-SA"/>
        </w:rPr>
        <w:t>generic symbols</w:t>
      </w:r>
      <w:r>
        <w:t xml:space="preserve"> (§</w:t>
      </w:r>
      <w:r>
        <w:fldChar w:fldCharType="begin"/>
      </w:r>
      <w:r>
        <w:instrText xml:space="preserve"> REF _Ref203031519 \r \h </w:instrText>
      </w:r>
      <w:r>
        <w:fldChar w:fldCharType="separate"/>
      </w:r>
      <w:r w:rsidR="009B1F96">
        <w:t>6.6</w:t>
      </w:r>
      <w:r>
        <w:fldChar w:fldCharType="end"/>
      </w:r>
      <w:r>
        <w:t xml:space="preserve">) whose graphemic function can only be described in vague terms or not at all. Accordingly, the markup representing symbols includes an identification of the function for the former class, but not for the latter. Functional symbols are thus much like the functional signs introduced above. Indeed, our assignment of specific kinds of signs to one of these classes or the other is somewhat arbitrary. </w:t>
      </w:r>
    </w:p>
    <w:p w14:paraId="2DA03E10" w14:textId="77777777" w:rsidR="00117379" w:rsidRDefault="00117379">
      <w:pPr>
        <w:pStyle w:val="Normlbehzs"/>
      </w:pPr>
    </w:p>
    <w:p w14:paraId="7779C307" w14:textId="77777777" w:rsidR="00117379" w:rsidRDefault="00000000">
      <w:pPr>
        <w:pStyle w:val="Normlbehzs"/>
      </w:pPr>
      <w:r>
        <w:t xml:space="preserve">The practical difference between them is that we use dedicated target characters for functional signs and markup for functional symbols. </w:t>
      </w:r>
    </w:p>
    <w:p w14:paraId="153BCDDF" w14:textId="27CDDDB3" w:rsidR="00117379" w:rsidRDefault="00000000">
      <w:pPr>
        <w:pStyle w:val="Normlbehzs"/>
        <w:rPr>
          <w:lang w:eastAsia="en-US" w:bidi="ar-SA"/>
        </w:rPr>
      </w:pPr>
      <w:r>
        <w:rPr>
          <w:lang w:eastAsia="en-US" w:bidi="ar-SA"/>
        </w:rPr>
        <w:t>is determinable. The most prominent members of this class are punctuation signs (§</w:t>
      </w:r>
      <w:r>
        <w:rPr>
          <w:lang w:eastAsia="en-US" w:bidi="ar-SA"/>
        </w:rPr>
        <w:fldChar w:fldCharType="begin"/>
      </w:r>
      <w:r>
        <w:rPr>
          <w:lang w:eastAsia="en-US" w:bidi="ar-SA"/>
        </w:rPr>
        <w:instrText xml:space="preserve"> REF _Ref203468812 \r \h </w:instrText>
      </w:r>
      <w:r>
        <w:rPr>
          <w:lang w:eastAsia="en-US" w:bidi="ar-SA"/>
        </w:rPr>
      </w:r>
      <w:r>
        <w:rPr>
          <w:lang w:eastAsia="en-US" w:bidi="ar-SA"/>
        </w:rPr>
        <w:fldChar w:fldCharType="separate"/>
      </w:r>
      <w:r w:rsidR="009B1F96">
        <w:rPr>
          <w:lang w:eastAsia="en-US" w:bidi="ar-SA"/>
        </w:rPr>
        <w:t>6.5.1</w:t>
      </w:r>
      <w:r>
        <w:rPr>
          <w:lang w:eastAsia="en-US" w:bidi="ar-SA"/>
        </w:rPr>
        <w:fldChar w:fldCharType="end"/>
      </w:r>
      <w:r>
        <w:rPr>
          <w:lang w:eastAsia="en-US" w:bidi="ar-SA"/>
        </w:rPr>
        <w:t>). Other functional symbols serve to fill up uninscribed space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9B1F96">
        <w:rPr>
          <w:lang w:eastAsia="en-US" w:bidi="ar-SA"/>
        </w:rPr>
        <w:t>6.5.2</w:t>
      </w:r>
      <w:r>
        <w:rPr>
          <w:lang w:eastAsia="en-US" w:bidi="ar-SA"/>
        </w:rPr>
        <w:fldChar w:fldCharType="end"/>
      </w:r>
      <w:r>
        <w:rPr>
          <w:lang w:eastAsia="en-US" w:bidi="ar-SA"/>
        </w:rPr>
        <w:t>), to indicate words broken by a physical feature such as a line end (§</w:t>
      </w:r>
      <w:r>
        <w:rPr>
          <w:lang w:eastAsia="en-US" w:bidi="ar-SA"/>
        </w:rPr>
        <w:fldChar w:fldCharType="begin"/>
      </w:r>
      <w:r>
        <w:rPr>
          <w:lang w:eastAsia="en-US" w:bidi="ar-SA"/>
        </w:rPr>
        <w:instrText xml:space="preserve"> REF _Ref204156662 \r \h </w:instrText>
      </w:r>
      <w:r>
        <w:rPr>
          <w:lang w:eastAsia="en-US" w:bidi="ar-SA"/>
        </w:rPr>
      </w:r>
      <w:r>
        <w:rPr>
          <w:lang w:eastAsia="en-US" w:bidi="ar-SA"/>
        </w:rPr>
        <w:fldChar w:fldCharType="separate"/>
      </w:r>
      <w:r w:rsidR="009B1F96">
        <w:rPr>
          <w:lang w:eastAsia="en-US" w:bidi="ar-SA"/>
        </w:rPr>
        <w:t>6.5.3</w:t>
      </w:r>
      <w:r>
        <w:rPr>
          <w:lang w:eastAsia="en-US" w:bidi="ar-SA"/>
        </w:rPr>
        <w:fldChar w:fldCharType="end"/>
      </w:r>
      <w:r>
        <w:rPr>
          <w:lang w:eastAsia="en-US" w:bidi="ar-SA"/>
        </w:rPr>
        <w:t>), and to tag abbreviations (§</w:t>
      </w:r>
      <w:r>
        <w:rPr>
          <w:lang w:eastAsia="en-US" w:bidi="ar-SA"/>
        </w:rPr>
        <w:fldChar w:fldCharType="begin"/>
      </w:r>
      <w:r>
        <w:rPr>
          <w:lang w:eastAsia="en-US" w:bidi="ar-SA"/>
        </w:rPr>
        <w:instrText xml:space="preserve"> REF _Ref204156689 \r \h </w:instrText>
      </w:r>
      <w:r>
        <w:rPr>
          <w:lang w:eastAsia="en-US" w:bidi="ar-SA"/>
        </w:rPr>
      </w:r>
      <w:r>
        <w:rPr>
          <w:lang w:eastAsia="en-US" w:bidi="ar-SA"/>
        </w:rPr>
        <w:fldChar w:fldCharType="separate"/>
      </w:r>
      <w:r w:rsidR="009B1F96">
        <w:rPr>
          <w:lang w:eastAsia="en-US" w:bidi="ar-SA"/>
        </w:rPr>
        <w:t>6.4.2</w:t>
      </w:r>
      <w:r>
        <w:rPr>
          <w:lang w:eastAsia="en-US" w:bidi="ar-SA"/>
        </w:rPr>
        <w:fldChar w:fldCharType="end"/>
      </w:r>
      <w:r>
        <w:rPr>
          <w:lang w:eastAsia="en-US" w:bidi="ar-SA"/>
        </w:rPr>
        <w:t>).</w:t>
      </w:r>
    </w:p>
    <w:tbl>
      <w:tblPr>
        <w:tblStyle w:val="FigureTable"/>
        <w:tblW w:w="5000" w:type="pct"/>
        <w:tblLook w:val="04A0" w:firstRow="1" w:lastRow="0" w:firstColumn="1" w:lastColumn="0" w:noHBand="0" w:noVBand="1"/>
      </w:tblPr>
      <w:tblGrid>
        <w:gridCol w:w="2547"/>
        <w:gridCol w:w="2361"/>
        <w:gridCol w:w="2361"/>
        <w:gridCol w:w="2359"/>
      </w:tblGrid>
      <w:tr w:rsidR="00117379" w14:paraId="173178A3" w14:textId="77777777" w:rsidTr="00117379">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32558DE6" w14:textId="71D01676" w:rsidR="00117379" w:rsidRDefault="00000000">
            <w:pPr>
              <w:pStyle w:val="Kpalrs"/>
              <w:rPr>
                <w:lang w:eastAsia="en-US" w:bidi="ar-SA"/>
              </w:rPr>
            </w:pPr>
            <w:bookmarkStart w:id="412" w:name="_Ref204246515"/>
            <w:bookmarkStart w:id="413" w:name="_Ref204246512"/>
            <w:r>
              <w:t xml:space="preserve">Figure </w:t>
            </w:r>
            <w:r>
              <w:fldChar w:fldCharType="begin"/>
            </w:r>
            <w:r>
              <w:instrText xml:space="preserve"> STYLEREF 2 \s </w:instrText>
            </w:r>
            <w:r>
              <w:fldChar w:fldCharType="separate"/>
            </w:r>
            <w:r w:rsidR="009B1F96">
              <w:rPr>
                <w:noProof/>
              </w:rPr>
              <w:t>6.1</w:t>
            </w:r>
            <w:r>
              <w:rPr>
                <w:noProof/>
              </w:rPr>
              <w:fldChar w:fldCharType="end"/>
            </w:r>
            <w:r>
              <w:t>.</w:t>
            </w:r>
            <w:r>
              <w:fldChar w:fldCharType="begin"/>
            </w:r>
            <w:r>
              <w:instrText xml:space="preserve"> SEQ Figure \* ALPHABETIC \s 2 </w:instrText>
            </w:r>
            <w:r>
              <w:fldChar w:fldCharType="separate"/>
            </w:r>
            <w:r w:rsidR="009B1F96">
              <w:rPr>
                <w:noProof/>
              </w:rPr>
              <w:t>A</w:t>
            </w:r>
            <w:r>
              <w:rPr>
                <w:noProof/>
              </w:rPr>
              <w:fldChar w:fldCharType="end"/>
            </w:r>
            <w:bookmarkEnd w:id="412"/>
            <w:r>
              <w:t>. Classification of non-alphanumeric signs</w:t>
            </w:r>
            <w:bookmarkEnd w:id="413"/>
          </w:p>
        </w:tc>
      </w:tr>
      <w:tr w:rsidR="00117379" w14:paraId="66D54FAE" w14:textId="77777777" w:rsidTr="00117379">
        <w:tc>
          <w:tcPr>
            <w:tcW w:w="1323" w:type="pct"/>
            <w:shd w:val="clear" w:color="auto" w:fill="F0F7D7"/>
          </w:tcPr>
          <w:p w14:paraId="5FEDD503" w14:textId="77777777" w:rsidR="00117379" w:rsidRDefault="00117379">
            <w:pPr>
              <w:rPr>
                <w:lang w:eastAsia="en-US" w:bidi="ar-SA"/>
              </w:rPr>
            </w:pPr>
          </w:p>
        </w:tc>
        <w:tc>
          <w:tcPr>
            <w:tcW w:w="1226" w:type="pct"/>
            <w:shd w:val="clear" w:color="auto" w:fill="F0F7D7"/>
          </w:tcPr>
          <w:p w14:paraId="4211BF16" w14:textId="77777777" w:rsidR="00117379" w:rsidRDefault="00000000">
            <w:pPr>
              <w:jc w:val="center"/>
              <w:rPr>
                <w:lang w:eastAsia="en-US" w:bidi="ar-SA"/>
              </w:rPr>
            </w:pPr>
            <w:r>
              <w:rPr>
                <w:lang w:eastAsia="en-US" w:bidi="ar-SA"/>
              </w:rPr>
              <w:t>presence</w:t>
            </w:r>
          </w:p>
        </w:tc>
        <w:tc>
          <w:tcPr>
            <w:tcW w:w="1226" w:type="pct"/>
            <w:shd w:val="clear" w:color="auto" w:fill="F0F7D7"/>
          </w:tcPr>
          <w:p w14:paraId="3DDC9785" w14:textId="77777777" w:rsidR="00117379" w:rsidRDefault="00000000">
            <w:pPr>
              <w:jc w:val="center"/>
              <w:rPr>
                <w:lang w:eastAsia="en-US" w:bidi="ar-SA"/>
              </w:rPr>
            </w:pPr>
            <w:r>
              <w:rPr>
                <w:lang w:eastAsia="en-US" w:bidi="ar-SA"/>
              </w:rPr>
              <w:t>functional aspect</w:t>
            </w:r>
          </w:p>
        </w:tc>
        <w:tc>
          <w:tcPr>
            <w:tcW w:w="1225" w:type="pct"/>
            <w:shd w:val="clear" w:color="auto" w:fill="F0F7D7"/>
          </w:tcPr>
          <w:p w14:paraId="52AD8BB4" w14:textId="77777777" w:rsidR="00117379" w:rsidRDefault="00000000">
            <w:pPr>
              <w:jc w:val="center"/>
              <w:rPr>
                <w:lang w:eastAsia="en-US" w:bidi="ar-SA"/>
              </w:rPr>
            </w:pPr>
            <w:r>
              <w:rPr>
                <w:lang w:eastAsia="en-US" w:bidi="ar-SA"/>
              </w:rPr>
              <w:t>phenomenal aspect</w:t>
            </w:r>
          </w:p>
        </w:tc>
      </w:tr>
      <w:tr w:rsidR="00117379" w14:paraId="74159378" w14:textId="77777777" w:rsidTr="00117379">
        <w:tc>
          <w:tcPr>
            <w:tcW w:w="1323" w:type="pct"/>
          </w:tcPr>
          <w:p w14:paraId="205EB781" w14:textId="77777777" w:rsidR="00117379" w:rsidRDefault="00000000">
            <w:pPr>
              <w:rPr>
                <w:lang w:eastAsia="en-US" w:bidi="ar-SA"/>
              </w:rPr>
            </w:pPr>
            <w:r>
              <w:rPr>
                <w:lang w:eastAsia="en-US" w:bidi="ar-SA"/>
              </w:rPr>
              <w:t>functional signs</w:t>
            </w:r>
          </w:p>
        </w:tc>
        <w:tc>
          <w:tcPr>
            <w:tcW w:w="2452" w:type="pct"/>
            <w:gridSpan w:val="2"/>
          </w:tcPr>
          <w:p w14:paraId="6CB29BEA" w14:textId="77777777" w:rsidR="00117379" w:rsidRDefault="00000000">
            <w:pPr>
              <w:jc w:val="center"/>
              <w:rPr>
                <w:lang w:eastAsia="en-US" w:bidi="ar-SA"/>
              </w:rPr>
            </w:pPr>
            <w:r>
              <w:rPr>
                <w:lang w:eastAsia="en-US" w:bidi="ar-SA"/>
              </w:rPr>
              <w:t>dedicated transliteration character</w:t>
            </w:r>
          </w:p>
        </w:tc>
        <w:tc>
          <w:tcPr>
            <w:tcW w:w="1225" w:type="pct"/>
          </w:tcPr>
          <w:p w14:paraId="1B1447DC" w14:textId="77777777" w:rsidR="00117379" w:rsidRDefault="00000000">
            <w:pPr>
              <w:jc w:val="center"/>
              <w:rPr>
                <w:lang w:eastAsia="en-US" w:bidi="ar-SA"/>
              </w:rPr>
            </w:pPr>
            <w:r>
              <w:rPr>
                <w:lang w:eastAsia="en-US" w:bidi="ar-SA"/>
              </w:rPr>
              <w:t>—</w:t>
            </w:r>
          </w:p>
        </w:tc>
      </w:tr>
      <w:tr w:rsidR="00117379" w14:paraId="009320CC" w14:textId="77777777" w:rsidTr="00117379">
        <w:tc>
          <w:tcPr>
            <w:tcW w:w="1323" w:type="pct"/>
          </w:tcPr>
          <w:p w14:paraId="7AC7468B" w14:textId="77777777" w:rsidR="00117379" w:rsidRDefault="00000000">
            <w:pPr>
              <w:rPr>
                <w:lang w:eastAsia="en-US" w:bidi="ar-SA"/>
              </w:rPr>
            </w:pPr>
            <w:r>
              <w:rPr>
                <w:lang w:eastAsia="en-US" w:bidi="ar-SA"/>
              </w:rPr>
              <w:t>ideograms</w:t>
            </w:r>
          </w:p>
        </w:tc>
        <w:tc>
          <w:tcPr>
            <w:tcW w:w="1226" w:type="pct"/>
          </w:tcPr>
          <w:p w14:paraId="49EA4EB0" w14:textId="77777777" w:rsidR="00117379" w:rsidRDefault="00000000">
            <w:pPr>
              <w:jc w:val="center"/>
              <w:rPr>
                <w:lang w:eastAsia="en-US" w:bidi="ar-SA"/>
              </w:rPr>
            </w:pPr>
            <w:r>
              <w:rPr>
                <w:lang w:eastAsia="en-US" w:bidi="ar-SA"/>
              </w:rPr>
              <w:t>markup</w:t>
            </w:r>
          </w:p>
        </w:tc>
        <w:tc>
          <w:tcPr>
            <w:tcW w:w="2451" w:type="pct"/>
            <w:gridSpan w:val="2"/>
          </w:tcPr>
          <w:p w14:paraId="3CD98A15" w14:textId="77777777" w:rsidR="00117379" w:rsidRDefault="00000000">
            <w:pPr>
              <w:jc w:val="center"/>
              <w:rPr>
                <w:lang w:eastAsia="en-US" w:bidi="ar-SA"/>
              </w:rPr>
            </w:pPr>
            <w:r>
              <w:rPr>
                <w:lang w:eastAsia="en-US" w:bidi="ar-SA"/>
              </w:rPr>
              <w:t>symbol token</w:t>
            </w:r>
          </w:p>
        </w:tc>
      </w:tr>
      <w:tr w:rsidR="00117379" w14:paraId="3BFB9388" w14:textId="77777777" w:rsidTr="00117379">
        <w:tc>
          <w:tcPr>
            <w:tcW w:w="1323" w:type="pct"/>
          </w:tcPr>
          <w:p w14:paraId="275DEB6E" w14:textId="77777777" w:rsidR="00117379" w:rsidRDefault="00000000">
            <w:pPr>
              <w:rPr>
                <w:lang w:eastAsia="en-US" w:bidi="ar-SA"/>
              </w:rPr>
            </w:pPr>
            <w:r>
              <w:rPr>
                <w:lang w:eastAsia="en-US" w:bidi="ar-SA"/>
              </w:rPr>
              <w:t>functional symbols</w:t>
            </w:r>
          </w:p>
        </w:tc>
        <w:tc>
          <w:tcPr>
            <w:tcW w:w="2452" w:type="pct"/>
            <w:gridSpan w:val="2"/>
          </w:tcPr>
          <w:p w14:paraId="591DB314" w14:textId="77777777" w:rsidR="00117379" w:rsidRDefault="00000000">
            <w:pPr>
              <w:jc w:val="center"/>
              <w:rPr>
                <w:lang w:eastAsia="en-US" w:bidi="ar-SA"/>
              </w:rPr>
            </w:pPr>
            <w:r>
              <w:rPr>
                <w:lang w:eastAsia="en-US" w:bidi="ar-SA"/>
              </w:rPr>
              <w:t>markup</w:t>
            </w:r>
          </w:p>
        </w:tc>
        <w:tc>
          <w:tcPr>
            <w:tcW w:w="1225" w:type="pct"/>
          </w:tcPr>
          <w:p w14:paraId="636BDC9E" w14:textId="77777777" w:rsidR="00117379" w:rsidRDefault="00000000">
            <w:pPr>
              <w:jc w:val="center"/>
              <w:rPr>
                <w:lang w:eastAsia="en-US" w:bidi="ar-SA"/>
              </w:rPr>
            </w:pPr>
            <w:r>
              <w:rPr>
                <w:lang w:eastAsia="en-US" w:bidi="ar-SA"/>
              </w:rPr>
              <w:t>symbol token</w:t>
            </w:r>
          </w:p>
        </w:tc>
      </w:tr>
      <w:tr w:rsidR="00117379" w14:paraId="42671527" w14:textId="77777777" w:rsidTr="00117379">
        <w:tc>
          <w:tcPr>
            <w:tcW w:w="1323" w:type="pct"/>
          </w:tcPr>
          <w:p w14:paraId="3D57A518" w14:textId="77777777" w:rsidR="00117379" w:rsidRDefault="00000000">
            <w:pPr>
              <w:rPr>
                <w:lang w:eastAsia="en-US" w:bidi="ar-SA"/>
              </w:rPr>
            </w:pPr>
            <w:r>
              <w:rPr>
                <w:lang w:eastAsia="en-US" w:bidi="ar-SA"/>
              </w:rPr>
              <w:t>generic symbols</w:t>
            </w:r>
          </w:p>
        </w:tc>
        <w:tc>
          <w:tcPr>
            <w:tcW w:w="1226" w:type="pct"/>
          </w:tcPr>
          <w:p w14:paraId="666557A4" w14:textId="77777777" w:rsidR="00117379" w:rsidRDefault="00000000">
            <w:pPr>
              <w:jc w:val="center"/>
              <w:rPr>
                <w:lang w:eastAsia="en-US" w:bidi="ar-SA"/>
              </w:rPr>
            </w:pPr>
            <w:r>
              <w:rPr>
                <w:lang w:eastAsia="en-US" w:bidi="ar-SA"/>
              </w:rPr>
              <w:t>markup</w:t>
            </w:r>
          </w:p>
        </w:tc>
        <w:tc>
          <w:tcPr>
            <w:tcW w:w="1226" w:type="pct"/>
          </w:tcPr>
          <w:p w14:paraId="58E02B2F" w14:textId="77777777" w:rsidR="00117379" w:rsidRDefault="00000000">
            <w:pPr>
              <w:jc w:val="center"/>
              <w:rPr>
                <w:lang w:eastAsia="en-US" w:bidi="ar-SA"/>
              </w:rPr>
            </w:pPr>
            <w:r>
              <w:rPr>
                <w:lang w:eastAsia="en-US" w:bidi="ar-SA"/>
              </w:rPr>
              <w:t>—</w:t>
            </w:r>
          </w:p>
        </w:tc>
        <w:tc>
          <w:tcPr>
            <w:tcW w:w="1225" w:type="pct"/>
          </w:tcPr>
          <w:p w14:paraId="2AE5868A" w14:textId="77777777" w:rsidR="00117379" w:rsidRDefault="00000000">
            <w:pPr>
              <w:jc w:val="center"/>
              <w:rPr>
                <w:lang w:eastAsia="en-US" w:bidi="ar-SA"/>
              </w:rPr>
            </w:pPr>
            <w:r>
              <w:rPr>
                <w:lang w:eastAsia="en-US" w:bidi="ar-SA"/>
              </w:rPr>
              <w:t>symbol token</w:t>
            </w:r>
          </w:p>
        </w:tc>
      </w:tr>
    </w:tbl>
    <w:p w14:paraId="07A35BC7" w14:textId="77777777" w:rsidR="00117379" w:rsidRDefault="00000000">
      <w:pPr>
        <w:pStyle w:val="Cmsor3"/>
      </w:pPr>
      <w:bookmarkStart w:id="414" w:name="_Ref204261599"/>
      <w:bookmarkStart w:id="415" w:name="_Toc221291520"/>
      <w:r>
        <w:t>Symbol markup and tokens</w:t>
      </w:r>
      <w:bookmarkEnd w:id="414"/>
      <w:bookmarkEnd w:id="415"/>
    </w:p>
    <w:p w14:paraId="21049645" w14:textId="77777777" w:rsidR="00117379" w:rsidRDefault="00000000">
      <w:pPr>
        <w:rPr>
          <w:lang w:eastAsia="en-US" w:bidi="ar-SA"/>
        </w:rPr>
      </w:pPr>
      <w:r>
        <w:rPr>
          <w:lang w:eastAsia="en-US" w:bidi="ar-SA"/>
        </w:rPr>
        <w:t>@@@</w:t>
      </w:r>
    </w:p>
    <w:p w14:paraId="480598A7" w14:textId="77777777" w:rsidR="00117379" w:rsidRDefault="00000000">
      <w:pPr>
        <w:pStyle w:val="Cmsor2"/>
      </w:pPr>
      <w:bookmarkStart w:id="416" w:name="_Toc221291521"/>
      <w:r>
        <w:t>What is not a non-alphanumeric sign?</w:t>
      </w:r>
      <w:bookmarkEnd w:id="416"/>
    </w:p>
    <w:p w14:paraId="19BE125E" w14:textId="77777777" w:rsidR="00117379" w:rsidRDefault="00000000">
      <w:pPr>
        <w:pStyle w:val="Cmsor3"/>
      </w:pPr>
      <w:bookmarkStart w:id="417" w:name="_Ref204244825"/>
      <w:bookmarkStart w:id="418" w:name="_Ref204258318"/>
      <w:bookmarkStart w:id="419" w:name="_Toc221291522"/>
      <w:r>
        <w:t>Ambiguously alphanumeric signs</w:t>
      </w:r>
      <w:bookmarkEnd w:id="417"/>
      <w:bookmarkEnd w:id="418"/>
      <w:bookmarkEnd w:id="419"/>
    </w:p>
    <w:p w14:paraId="2BD34F81" w14:textId="77777777" w:rsidR="00117379" w:rsidRDefault="00000000">
      <w:pPr>
        <w:pStyle w:val="Lista"/>
        <w:rPr>
          <w:lang w:eastAsia="en-US" w:bidi="ar-SA"/>
        </w:rPr>
      </w:pPr>
      <w:r>
        <w:rPr>
          <w:lang w:eastAsia="en-US" w:bidi="ar-SA"/>
        </w:rPr>
        <w:t xml:space="preserve">note that </w:t>
      </w:r>
      <w:r>
        <w:t xml:space="preserve">ideograms </w:t>
      </w:r>
      <w:r>
        <w:rPr>
          <w:b/>
          <w:bCs/>
        </w:rPr>
        <w:t>do</w:t>
      </w:r>
      <w:r>
        <w:t xml:space="preserve"> </w:t>
      </w:r>
      <w:r>
        <w:rPr>
          <w:b/>
          <w:bCs/>
        </w:rPr>
        <w:t>not include</w:t>
      </w:r>
      <w:r>
        <w:t xml:space="preserve"> the following</w:t>
      </w:r>
    </w:p>
    <w:p w14:paraId="649DD9E8" w14:textId="77777777" w:rsidR="00117379" w:rsidRDefault="00000000">
      <w:pPr>
        <w:pStyle w:val="Lista2"/>
        <w:rPr>
          <w:lang w:eastAsia="en-US" w:bidi="ar-SA"/>
        </w:rPr>
      </w:pPr>
      <w:r>
        <w:rPr>
          <w:lang w:eastAsia="en-US" w:bidi="ar-SA"/>
        </w:rPr>
        <w:t>regular alphanumeric graphs of the writing system in question, in any combination and including ornamental renditions, are to be transliterated normally and not treated any differently from regular text</w:t>
      </w:r>
    </w:p>
    <w:p w14:paraId="16BD9584" w14:textId="79F12E14" w:rsidR="00117379" w:rsidRDefault="00000000">
      <w:pPr>
        <w:pStyle w:val="Lista3"/>
        <w:rPr>
          <w:lang w:eastAsia="en-US" w:bidi="ar-SA"/>
        </w:rPr>
      </w:pPr>
      <w:r>
        <w:rPr>
          <w:lang w:eastAsia="en-US" w:bidi="ar-SA"/>
        </w:rPr>
        <w:t>when alphanumeric graphs are followed by a graphetically separate abbreviation mark, treat the abbreviation mark as per §</w:t>
      </w:r>
      <w:r>
        <w:rPr>
          <w:lang w:eastAsia="en-US" w:bidi="ar-SA"/>
        </w:rPr>
        <w:fldChar w:fldCharType="begin"/>
      </w:r>
      <w:r>
        <w:rPr>
          <w:lang w:eastAsia="en-US" w:bidi="ar-SA"/>
        </w:rPr>
        <w:instrText xml:space="preserve"> REF _Ref204175528 \r \h </w:instrText>
      </w:r>
      <w:r>
        <w:rPr>
          <w:lang w:eastAsia="en-US" w:bidi="ar-SA"/>
        </w:rPr>
      </w:r>
      <w:r>
        <w:rPr>
          <w:lang w:eastAsia="en-US" w:bidi="ar-SA"/>
        </w:rPr>
        <w:fldChar w:fldCharType="separate"/>
      </w:r>
      <w:r w:rsidR="009B1F96">
        <w:rPr>
          <w:lang w:eastAsia="en-US" w:bidi="ar-SA"/>
        </w:rPr>
        <w:t>6.4.2</w:t>
      </w:r>
      <w:r>
        <w:rPr>
          <w:lang w:eastAsia="en-US" w:bidi="ar-SA"/>
        </w:rPr>
        <w:fldChar w:fldCharType="end"/>
      </w:r>
    </w:p>
    <w:p w14:paraId="021DA294" w14:textId="77777777" w:rsidR="00117379" w:rsidRDefault="00000000">
      <w:pPr>
        <w:pStyle w:val="Lista3"/>
        <w:rPr>
          <w:lang w:eastAsia="en-US" w:bidi="ar-SA"/>
        </w:rPr>
      </w:pPr>
      <w:r>
        <w:rPr>
          <w:lang w:eastAsia="en-US" w:bidi="ar-SA"/>
        </w:rPr>
        <w:t>when an alphabetic or numeric glyph (such as that for &lt;1&gt;, &lt;</w:t>
      </w:r>
      <w:proofErr w:type="spellStart"/>
      <w:r>
        <w:rPr>
          <w:lang w:eastAsia="en-US" w:bidi="ar-SA"/>
        </w:rPr>
        <w:t>tha</w:t>
      </w:r>
      <w:proofErr w:type="spellEnd"/>
      <w:r>
        <w:rPr>
          <w:lang w:eastAsia="en-US" w:bidi="ar-SA"/>
        </w:rPr>
        <w:t>&gt; or &lt;cha&gt;) is used in a context where its alphanumeric function is irrelevant and an auspicious function is likely, the glyph should nonetheless be transliterated normally</w:t>
      </w:r>
    </w:p>
    <w:p w14:paraId="45F2AF07" w14:textId="77777777" w:rsidR="00117379" w:rsidRDefault="00000000">
      <w:pPr>
        <w:pStyle w:val="Lista2"/>
        <w:rPr>
          <w:lang w:eastAsia="en-US" w:bidi="ar-SA"/>
        </w:rPr>
      </w:pPr>
      <w:r>
        <w:t>here, “special sign” means that the sing being employed is not identical to the glyphs that normally represent a combination of the graphemes &lt;O&gt; or &lt;Au&gt; with &lt;ṁ&gt; or &lt;m̐&gt;  in the writing system in question</w:t>
      </w:r>
    </w:p>
    <w:p w14:paraId="0A318048" w14:textId="77777777" w:rsidR="00117379" w:rsidRDefault="00000000">
      <w:pPr>
        <w:pStyle w:val="Lista3"/>
        <w:rPr>
          <w:lang w:eastAsia="en-US" w:bidi="ar-SA"/>
        </w:rPr>
      </w:pPr>
      <w:r>
        <w:t>as for instance the Devanagari sign |</w:t>
      </w:r>
      <w:r>
        <w:rPr>
          <w:rStyle w:val="ForeignDevanagariAlt"/>
          <w:rFonts w:hint="cs"/>
          <w:cs/>
        </w:rPr>
        <w:t>ॐ</w:t>
      </w:r>
      <w:r>
        <w:t>| is not identical to |</w:t>
      </w:r>
      <w:r>
        <w:rPr>
          <w:rFonts w:hint="cs"/>
          <w:cs/>
          <w:lang w:bidi="sa-IN"/>
        </w:rPr>
        <w:t>ओं</w:t>
      </w:r>
      <w:r>
        <w:t>|, etc.</w:t>
      </w:r>
    </w:p>
    <w:p w14:paraId="28130161" w14:textId="77777777" w:rsidR="00117379" w:rsidRDefault="00000000">
      <w:pPr>
        <w:pStyle w:val="Lista2"/>
        <w:rPr>
          <w:lang w:eastAsia="en-US" w:bidi="ar-SA"/>
        </w:rPr>
      </w:pPr>
      <w:r>
        <w:t xml:space="preserve">if you are uncertain whether a glyph for </w:t>
      </w:r>
      <w:r>
        <w:rPr>
          <w:rStyle w:val="Foreign"/>
        </w:rPr>
        <w:t>oṁ</w:t>
      </w:r>
      <w:r>
        <w:t xml:space="preserve"> (etc.) is an ornamental rendition of the regular graphs or a special sign, choose at your discretion</w:t>
      </w:r>
    </w:p>
    <w:p w14:paraId="7C28BB0E" w14:textId="77777777" w:rsidR="00117379" w:rsidRDefault="00000000">
      <w:pPr>
        <w:pStyle w:val="Lista3"/>
        <w:rPr>
          <w:lang w:eastAsia="en-US" w:bidi="ar-SA"/>
        </w:rPr>
      </w:pPr>
      <w:r>
        <w:t xml:space="preserve">in general, we recommend identifying glyphs as special only when they </w:t>
      </w:r>
    </w:p>
    <w:p w14:paraId="419CF99A" w14:textId="77777777" w:rsidR="00117379" w:rsidRDefault="00000000">
      <w:pPr>
        <w:pStyle w:val="Lista4"/>
        <w:rPr>
          <w:lang w:eastAsia="en-US" w:bidi="ar-SA"/>
        </w:rPr>
      </w:pPr>
      <w:r>
        <w:t>are palaeographically older</w:t>
      </w:r>
    </w:p>
    <w:p w14:paraId="3E2069FA" w14:textId="77777777" w:rsidR="00117379" w:rsidRDefault="00000000">
      <w:pPr>
        <w:pStyle w:val="Lista4"/>
        <w:rPr>
          <w:lang w:eastAsia="en-US" w:bidi="ar-SA"/>
        </w:rPr>
      </w:pPr>
      <w:r>
        <w:t>belong to a clearly different script inventory</w:t>
      </w:r>
    </w:p>
    <w:p w14:paraId="7C8E7E46" w14:textId="77777777" w:rsidR="00117379" w:rsidRDefault="00000000">
      <w:pPr>
        <w:pStyle w:val="Lista4"/>
        <w:rPr>
          <w:lang w:eastAsia="en-US" w:bidi="ar-SA"/>
        </w:rPr>
      </w:pPr>
      <w:r>
        <w:lastRenderedPageBreak/>
        <w:t>or are cursively simplified</w:t>
      </w:r>
    </w:p>
    <w:p w14:paraId="018F3733" w14:textId="77777777" w:rsidR="00117379" w:rsidRDefault="00000000">
      <w:pPr>
        <w:pStyle w:val="Lista"/>
        <w:rPr>
          <w:lang w:eastAsia="en-US" w:bidi="ar-SA"/>
        </w:rPr>
      </w:pPr>
      <w:r>
        <w:rPr>
          <w:lang w:eastAsia="en-US" w:bidi="ar-SA"/>
        </w:rPr>
        <w:t xml:space="preserve">@still need somewhere to treat alphanumeric signs repurposed as symbols, e.g. </w:t>
      </w:r>
      <w:proofErr w:type="spellStart"/>
      <w:r>
        <w:rPr>
          <w:lang w:eastAsia="en-US" w:bidi="ar-SA"/>
        </w:rPr>
        <w:t>tha</w:t>
      </w:r>
      <w:proofErr w:type="spellEnd"/>
      <w:r>
        <w:rPr>
          <w:lang w:eastAsia="en-US" w:bidi="ar-SA"/>
        </w:rPr>
        <w:t>, cha and 1 as closers or auspicious marks</w:t>
      </w:r>
    </w:p>
    <w:p w14:paraId="6E454510" w14:textId="77777777" w:rsidR="00117379" w:rsidRDefault="00000000">
      <w:pPr>
        <w:pStyle w:val="Lista2"/>
        <w:rPr>
          <w:lang w:eastAsia="en-US" w:bidi="ar-SA"/>
        </w:rPr>
      </w:pPr>
      <w:r>
        <w:rPr>
          <w:lang w:eastAsia="en-US" w:bidi="ar-SA"/>
        </w:rPr>
        <w:t>put this in 5.2, repurposed graphic signs?</w:t>
      </w:r>
    </w:p>
    <w:p w14:paraId="72777717" w14:textId="77777777" w:rsidR="00117379" w:rsidRDefault="00000000">
      <w:pPr>
        <w:pStyle w:val="Lista3"/>
        <w:rPr>
          <w:lang w:eastAsia="en-US" w:bidi="ar-SA"/>
        </w:rPr>
      </w:pPr>
      <w:r>
        <w:rPr>
          <w:lang w:eastAsia="en-US" w:bidi="ar-SA"/>
        </w:rPr>
        <w:t>but then it’s increasingly ill-placed before the numeral signs</w:t>
      </w:r>
    </w:p>
    <w:p w14:paraId="6C209188" w14:textId="77777777" w:rsidR="00117379" w:rsidRDefault="00000000">
      <w:pPr>
        <w:pStyle w:val="Lista3"/>
        <w:rPr>
          <w:lang w:eastAsia="en-US" w:bidi="ar-SA"/>
        </w:rPr>
      </w:pPr>
      <w:r>
        <w:rPr>
          <w:lang w:eastAsia="en-US" w:bidi="ar-SA"/>
        </w:rPr>
        <w:t>so move numeral signs to a top-level section, and create another top-level section for special graphemic functions after that, which would then include all repurposed graphemes, 2-ro as well as these?</w:t>
      </w:r>
    </w:p>
    <w:p w14:paraId="387C0911" w14:textId="77777777" w:rsidR="00117379" w:rsidRDefault="00000000">
      <w:pPr>
        <w:pStyle w:val="Lista2"/>
        <w:rPr>
          <w:lang w:eastAsia="en-US" w:bidi="ar-SA"/>
        </w:rPr>
      </w:pPr>
      <w:r>
        <w:rPr>
          <w:lang w:eastAsia="en-US" w:bidi="ar-SA"/>
        </w:rPr>
        <w:t>if they are in the same script as the rest of the text, then they are to be transliterated at face value regardless of assumed function</w:t>
      </w:r>
    </w:p>
    <w:p w14:paraId="097491FE" w14:textId="77777777" w:rsidR="00117379" w:rsidRDefault="00000000">
      <w:pPr>
        <w:pStyle w:val="Lista3"/>
        <w:rPr>
          <w:lang w:eastAsia="en-US" w:bidi="ar-SA"/>
        </w:rPr>
      </w:pPr>
      <w:r>
        <w:rPr>
          <w:lang w:eastAsia="en-US" w:bidi="ar-SA"/>
        </w:rPr>
        <w:t xml:space="preserve">if they are in a different script (including ornamental modifications), then they are to be treated as logograms like </w:t>
      </w:r>
      <w:proofErr w:type="spellStart"/>
      <w:r>
        <w:rPr>
          <w:lang w:eastAsia="en-US" w:bidi="ar-SA"/>
        </w:rPr>
        <w:t>oṁ</w:t>
      </w:r>
      <w:proofErr w:type="spellEnd"/>
    </w:p>
    <w:p w14:paraId="58117552" w14:textId="77777777" w:rsidR="00117379" w:rsidRDefault="00000000">
      <w:pPr>
        <w:pStyle w:val="Lista"/>
        <w:rPr>
          <w:lang w:eastAsia="en-US" w:bidi="ar-SA"/>
        </w:rPr>
      </w:pPr>
      <w:proofErr w:type="spellStart"/>
      <w:r>
        <w:rPr>
          <w:lang w:eastAsia="en-US" w:bidi="ar-SA"/>
        </w:rPr>
        <w:t>fff</w:t>
      </w:r>
      <w:proofErr w:type="spellEnd"/>
    </w:p>
    <w:p w14:paraId="30CE9F89" w14:textId="77777777" w:rsidR="00117379" w:rsidRDefault="00000000">
      <w:pPr>
        <w:pStyle w:val="Cmsor3"/>
      </w:pPr>
      <w:bookmarkStart w:id="420" w:name="_Ref204244841"/>
      <w:bookmarkStart w:id="421" w:name="_Toc221291523"/>
      <w:r>
        <w:t>Graphic elements peripheral to the text</w:t>
      </w:r>
      <w:bookmarkEnd w:id="420"/>
      <w:bookmarkEnd w:id="421"/>
    </w:p>
    <w:p w14:paraId="01CB0EF5" w14:textId="6E805552" w:rsidR="00117379" w:rsidRDefault="00000000">
      <w:pPr>
        <w:rPr>
          <w:lang w:eastAsia="en-US" w:bidi="ar-SA"/>
        </w:rPr>
      </w:pPr>
      <w:r>
        <w:t>When transliterating a source text, we are only concerned with signs which are either known to belong to the conventional inventory of its script, or are integral to the text. Graphic elements peripheral to the text of an inscription or manuscript, chiefly decorative features and premodern editorial marks, are to be ignored (§</w:t>
      </w:r>
      <w:r>
        <w:fldChar w:fldCharType="begin"/>
      </w:r>
      <w:r>
        <w:instrText xml:space="preserve"> REF _Ref203034528 \r \h </w:instrText>
      </w:r>
      <w:r>
        <w:fldChar w:fldCharType="separate"/>
      </w:r>
      <w:r w:rsidR="009B1F96">
        <w:t>3.7.1</w:t>
      </w:r>
      <w:r>
        <w:fldChar w:fldCharType="end"/>
      </w:r>
      <w:r>
        <w:t>). Conversely, signs which do not differ conspicuously in size from, and are smoothly integrated into the linear flow of, alphanumeric glyphs (i.e. which occupy the same kind of segmental space as alphanumeric signs) are considered on a par with proper graphemes and must be represented explicitly in transliteration, even if their precise graphemic function may not be definable.</w:t>
      </w:r>
    </w:p>
    <w:p w14:paraId="66098BB8" w14:textId="77777777" w:rsidR="00117379" w:rsidRDefault="00117379">
      <w:pPr>
        <w:rPr>
          <w:lang w:eastAsia="en-US" w:bidi="ar-SA"/>
        </w:rPr>
      </w:pPr>
    </w:p>
    <w:p w14:paraId="1741ECF6" w14:textId="77777777" w:rsidR="00117379" w:rsidRDefault="00117379">
      <w:pPr>
        <w:pStyle w:val="Lista"/>
        <w:rPr>
          <w:lang w:eastAsia="en-US" w:bidi="ar-SA"/>
        </w:rPr>
      </w:pPr>
    </w:p>
    <w:p w14:paraId="572C5F0D" w14:textId="77777777" w:rsidR="00117379" w:rsidRDefault="00000000">
      <w:pPr>
        <w:pStyle w:val="Cmsor2"/>
      </w:pPr>
      <w:bookmarkStart w:id="422" w:name="_lskh4nb1o2vy" w:colFirst="0" w:colLast="0"/>
      <w:bookmarkStart w:id="423" w:name="_Ref204257593"/>
      <w:bookmarkStart w:id="424" w:name="_Ref204243240"/>
      <w:bookmarkStart w:id="425" w:name="_Toc17811443"/>
      <w:bookmarkStart w:id="426" w:name="_Toc17811498"/>
      <w:bookmarkStart w:id="427" w:name="_Ref24531259"/>
      <w:bookmarkStart w:id="428" w:name="_Toc221291524"/>
      <w:bookmarkEnd w:id="422"/>
      <w:r>
        <w:t>Ideograms</w:t>
      </w:r>
      <w:bookmarkEnd w:id="423"/>
      <w:bookmarkEnd w:id="428"/>
    </w:p>
    <w:p w14:paraId="5C474CB7" w14:textId="77777777" w:rsidR="00117379" w:rsidRDefault="00000000">
      <w:pPr>
        <w:rPr>
          <w:lang w:eastAsia="en-US" w:bidi="ar-SA"/>
        </w:rPr>
      </w:pPr>
      <w:r>
        <w:rPr>
          <w:lang w:eastAsia="en-US" w:bidi="ar-SA"/>
        </w:rPr>
        <w:t xml:space="preserve">Many such signs can be derived from (clusters of) alphabetic graphs, but this is not necessarily the case, and even when it is, there is not always a clear correspondence between the phonemes represented by those graphs and the morpheme represented by the sign. Due to the open-ended variety of such signs, it would be pointless to dedicate target characters to each. Instead, </w:t>
      </w:r>
      <w:r>
        <w:t>ideogram</w:t>
      </w:r>
      <w:r>
        <w:rPr>
          <w:lang w:eastAsia="en-US" w:bidi="ar-SA"/>
        </w:rPr>
        <w:t xml:space="preserve">s are to be encoded in XML, and for contexts not involving XML we propose a generic shorthand. Specific examples of </w:t>
      </w:r>
      <w:r>
        <w:t>ideogram</w:t>
      </w:r>
      <w:r>
        <w:rPr>
          <w:lang w:eastAsia="en-US" w:bidi="ar-SA"/>
        </w:rPr>
        <w:t>s are treated in the subsections below.</w:t>
      </w:r>
    </w:p>
    <w:p w14:paraId="3656DDE6" w14:textId="77777777" w:rsidR="00117379" w:rsidRDefault="00000000">
      <w:pPr>
        <w:pStyle w:val="Normlbehzs"/>
        <w:rPr>
          <w:lang w:eastAsia="en-US" w:bidi="ar-SA"/>
        </w:rPr>
      </w:pPr>
      <w:r>
        <w:rPr>
          <w:lang w:eastAsia="en-US" w:bidi="ar-SA"/>
        </w:rPr>
        <w:t>The shape of ideograms is usually difficult to describe, but most have their own names in the particular writing systems where they are used. Therefore, the tokens</w:t>
      </w:r>
    </w:p>
    <w:p w14:paraId="3D8B9D17" w14:textId="77777777" w:rsidR="00117379" w:rsidRDefault="00117379">
      <w:pPr>
        <w:rPr>
          <w:lang w:eastAsia="en-US" w:bidi="ar-SA"/>
        </w:rPr>
      </w:pPr>
    </w:p>
    <w:p w14:paraId="301661B5" w14:textId="77777777" w:rsidR="00117379" w:rsidRDefault="00000000">
      <w:pPr>
        <w:rPr>
          <w:lang w:eastAsia="en-US" w:bidi="ar-SA"/>
        </w:rPr>
      </w:pPr>
      <w:r>
        <w:rPr>
          <w:lang w:eastAsia="en-US" w:bidi="ar-SA"/>
        </w:rPr>
        <w:t>@numerals too</w:t>
      </w:r>
    </w:p>
    <w:p w14:paraId="65AF3B3D" w14:textId="77777777" w:rsidR="00117379" w:rsidRDefault="00000000">
      <w:pPr>
        <w:pStyle w:val="Lista"/>
        <w:rPr>
          <w:lang w:eastAsia="en-US" w:bidi="ar-SA"/>
        </w:rPr>
      </w:pPr>
      <w:r>
        <w:rPr>
          <w:rStyle w:val="Label"/>
        </w:rPr>
        <w:t>public shorthand</w:t>
      </w:r>
      <w:r>
        <w:t xml:space="preserve"> for ideograms</w:t>
      </w:r>
    </w:p>
    <w:p w14:paraId="0E806EE0" w14:textId="77777777" w:rsidR="00117379" w:rsidRDefault="00000000">
      <w:pPr>
        <w:pStyle w:val="Lista2"/>
        <w:rPr>
          <w:lang w:eastAsia="en-US" w:bidi="ar-SA"/>
        </w:rPr>
      </w:pPr>
      <w:r>
        <w:rPr>
          <w:lang w:eastAsia="en-US" w:bidi="ar-SA"/>
        </w:rPr>
        <w:t>use the * (asterisk) character followed (without an intervening space) by the token for the sign in question</w:t>
      </w:r>
    </w:p>
    <w:p w14:paraId="702A4770" w14:textId="77777777" w:rsidR="00117379" w:rsidRDefault="00000000">
      <w:pPr>
        <w:pStyle w:val="Lista2"/>
        <w:rPr>
          <w:lang w:eastAsia="en-US" w:bidi="ar-SA"/>
        </w:rPr>
      </w:pPr>
      <w:r>
        <w:rPr>
          <w:lang w:eastAsia="en-US" w:bidi="ar-SA"/>
        </w:rPr>
        <w:t>the authorised tokens for specific signs are given in the following subsections</w:t>
      </w:r>
    </w:p>
    <w:p w14:paraId="21037925" w14:textId="77777777" w:rsidR="00117379" w:rsidRDefault="00000000">
      <w:pPr>
        <w:pStyle w:val="Lista"/>
        <w:rPr>
          <w:lang w:eastAsia="en-US" w:bidi="ar-SA"/>
        </w:rPr>
      </w:pPr>
      <w:r>
        <w:rPr>
          <w:lang w:eastAsia="en-US" w:bidi="ar-SA"/>
        </w:rPr>
        <w:t xml:space="preserve">with the present scope of the DHARMA project, we see no need to explicitly distinguish any </w:t>
      </w:r>
      <w:r>
        <w:t>ideogram</w:t>
      </w:r>
      <w:r>
        <w:rPr>
          <w:lang w:eastAsia="en-US" w:bidi="ar-SA"/>
        </w:rPr>
        <w:t xml:space="preserve">s other than those listed below, but as and when the need arises, further </w:t>
      </w:r>
      <w:r>
        <w:t>ideogram</w:t>
      </w:r>
      <w:r>
        <w:rPr>
          <w:lang w:eastAsia="en-US" w:bidi="ar-SA"/>
        </w:rPr>
        <w:t>s may be introduced, provided that they can be confidently identified in a given writing system</w:t>
      </w:r>
    </w:p>
    <w:p w14:paraId="1D4B31D2" w14:textId="77777777" w:rsidR="00117379" w:rsidRDefault="00000000">
      <w:pPr>
        <w:pStyle w:val="Lista2"/>
        <w:rPr>
          <w:lang w:eastAsia="en-US" w:bidi="ar-SA"/>
        </w:rPr>
      </w:pPr>
      <w:r>
        <w:rPr>
          <w:lang w:eastAsia="en-US" w:bidi="ar-SA"/>
        </w:rPr>
        <w:t xml:space="preserve">tokens used in an XML edition must be included in the </w:t>
      </w:r>
      <w:commentRangeStart w:id="429"/>
      <w:r>
        <w:rPr>
          <w:lang w:eastAsia="en-US" w:bidi="ar-SA"/>
        </w:rPr>
        <w:t>authority file</w:t>
      </w:r>
      <w:commentRangeEnd w:id="429"/>
      <w:r>
        <w:rPr>
          <w:rStyle w:val="Jegyzethivatkozs"/>
          <w:sz w:val="22"/>
          <w:szCs w:val="22"/>
          <w:lang w:eastAsia="en-US" w:bidi="ar-SA"/>
        </w:rPr>
        <w:commentReference w:id="429"/>
      </w:r>
      <w:r>
        <w:rPr>
          <w:lang w:eastAsia="en-US" w:bidi="ar-SA"/>
        </w:rPr>
        <w:t xml:space="preserve"> for symbol taxonomy (EGD §###)</w:t>
      </w:r>
    </w:p>
    <w:p w14:paraId="68C313A9" w14:textId="77777777" w:rsidR="00117379" w:rsidRDefault="00000000">
      <w:pPr>
        <w:pStyle w:val="Lista2"/>
        <w:rPr>
          <w:lang w:eastAsia="en-US" w:bidi="ar-SA"/>
        </w:rPr>
      </w:pPr>
      <w:r>
        <w:rPr>
          <w:lang w:eastAsia="en-US" w:bidi="ar-SA"/>
        </w:rPr>
        <w:t>for strictly non-XML contexts, new tokens may be used as needed, but adding any new tokens to the authority file is nonetheless recommended</w:t>
      </w:r>
    </w:p>
    <w:p w14:paraId="1ED63A73" w14:textId="77777777" w:rsidR="00117379" w:rsidRDefault="00000000">
      <w:pPr>
        <w:pStyle w:val="Cmsor3"/>
        <w:rPr>
          <w:rStyle w:val="Foreign"/>
          <w:i w:val="0"/>
          <w:iCs w:val="0"/>
          <w:noProof w:val="0"/>
        </w:rPr>
      </w:pPr>
      <w:bookmarkStart w:id="430" w:name="_Ref204261343"/>
      <w:bookmarkStart w:id="431" w:name="_Toc221291525"/>
      <w:r>
        <w:rPr>
          <w:rStyle w:val="Foreign"/>
          <w:i w:val="0"/>
          <w:iCs w:val="0"/>
          <w:noProof w:val="0"/>
        </w:rPr>
        <w:t>Auspicious signs</w:t>
      </w:r>
      <w:bookmarkEnd w:id="430"/>
      <w:bookmarkEnd w:id="431"/>
    </w:p>
    <w:p w14:paraId="1B8D1184" w14:textId="159A08C8" w:rsidR="00117379" w:rsidRDefault="00000000">
      <w:pPr>
        <w:rPr>
          <w:lang w:eastAsia="en-US" w:bidi="ar-SA"/>
        </w:rPr>
      </w:pPr>
      <w:r>
        <w:rPr>
          <w:lang w:eastAsia="en-US" w:bidi="ar-SA"/>
        </w:rPr>
        <w:t>Symbols whose graphemic function is not clearly understood are often referred to as “auspicious”. In our transliteration and encoding, however, these must be represented as generic symbols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9B1F96">
        <w:rPr>
          <w:lang w:eastAsia="en-US" w:bidi="ar-SA"/>
        </w:rPr>
        <w:t>6.6</w:t>
      </w:r>
      <w:r>
        <w:rPr>
          <w:lang w:eastAsia="en-US" w:bidi="ar-SA"/>
        </w:rPr>
        <w:fldChar w:fldCharType="end"/>
      </w:r>
      <w:r>
        <w:rPr>
          <w:lang w:eastAsia="en-US" w:bidi="ar-SA"/>
        </w:rPr>
        <w:t xml:space="preserve">), while this </w:t>
      </w:r>
      <w:r>
        <w:rPr>
          <w:lang w:eastAsia="en-US" w:bidi="ar-SA"/>
        </w:rPr>
        <w:lastRenderedPageBreak/>
        <w:t xml:space="preserve">subsection is concerned only with signs which are confidentially identified as representing an auspicious word or, in a particular variety of the Indic writing system, are known to conventionally represent auspiciousness as their only signification. </w:t>
      </w:r>
    </w:p>
    <w:p w14:paraId="0DE5B03A" w14:textId="77777777" w:rsidR="00117379" w:rsidRDefault="00000000">
      <w:pPr>
        <w:pStyle w:val="Lista"/>
        <w:rPr>
          <w:lang w:eastAsia="en-US" w:bidi="ar-SA"/>
        </w:rPr>
      </w:pPr>
      <w:r>
        <w:rPr>
          <w:lang w:eastAsia="en-US" w:bidi="ar-SA"/>
        </w:rPr>
        <w:t xml:space="preserve">special signs for the word </w:t>
      </w:r>
      <w:r>
        <w:rPr>
          <w:rStyle w:val="Foreign"/>
        </w:rPr>
        <w:t>oṁ</w:t>
      </w:r>
      <w:r>
        <w:t xml:space="preserve">: </w:t>
      </w:r>
      <w:r>
        <w:rPr>
          <w:rStyle w:val="Label"/>
        </w:rPr>
        <w:t>public shorthand</w:t>
      </w:r>
      <w:r>
        <w:t xml:space="preserve"> *</w:t>
      </w:r>
      <w:proofErr w:type="spellStart"/>
      <w:r>
        <w:t>oṁ</w:t>
      </w:r>
      <w:proofErr w:type="spellEnd"/>
    </w:p>
    <w:p w14:paraId="3FA6482F" w14:textId="77777777" w:rsidR="00117379" w:rsidRDefault="00000000">
      <w:pPr>
        <w:pStyle w:val="Cmsor3"/>
      </w:pPr>
      <w:bookmarkStart w:id="432" w:name="_Ref204261378"/>
      <w:bookmarkStart w:id="433" w:name="_Toc221291526"/>
      <w:r>
        <w:t>Tamil ideograms</w:t>
      </w:r>
      <w:bookmarkEnd w:id="432"/>
      <w:bookmarkEnd w:id="433"/>
    </w:p>
    <w:p w14:paraId="692C05DE" w14:textId="77777777" w:rsidR="00117379" w:rsidRDefault="00117379">
      <w:pPr>
        <w:pStyle w:val="Lista"/>
        <w:rPr>
          <w:lang w:eastAsia="en-US" w:bidi="ar-SA"/>
        </w:rPr>
      </w:pPr>
    </w:p>
    <w:p w14:paraId="58EA0AD6" w14:textId="77777777" w:rsidR="00117379" w:rsidRDefault="00000000">
      <w:pPr>
        <w:pStyle w:val="Cmsor3"/>
      </w:pPr>
      <w:bookmarkStart w:id="434" w:name="_Ref204261389"/>
      <w:bookmarkStart w:id="435" w:name="_Toc221291527"/>
      <w:r>
        <w:t>Burmese ideograms</w:t>
      </w:r>
      <w:bookmarkEnd w:id="434"/>
      <w:bookmarkEnd w:id="435"/>
    </w:p>
    <w:p w14:paraId="25AE90E1" w14:textId="77777777" w:rsidR="00117379" w:rsidRDefault="00000000">
      <w:pPr>
        <w:pStyle w:val="Lista"/>
      </w:pPr>
      <w:r>
        <w:t>@better switch back to *n etc. as per the referenced guide, this would work better as generic shorthand for logograms such as *</w:t>
      </w:r>
      <w:proofErr w:type="spellStart"/>
      <w:r>
        <w:t>oṁ</w:t>
      </w:r>
      <w:proofErr w:type="spellEnd"/>
    </w:p>
    <w:p w14:paraId="34F8D91D" w14:textId="77777777" w:rsidR="00117379" w:rsidRDefault="00000000">
      <w:pPr>
        <w:pStyle w:val="Lista2"/>
      </w:pPr>
      <w:r>
        <w:t>or not: the numeral signs have the + after them, but the shorthand for other symbols (if retained) start with the sign</w:t>
      </w:r>
    </w:p>
    <w:p w14:paraId="49ADEB0D" w14:textId="77777777" w:rsidR="00117379" w:rsidRDefault="00000000">
      <w:pPr>
        <w:pStyle w:val="Lista"/>
      </w:pPr>
      <w:r>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3)","noteIndex":0},"citationItems":[{"id":37270,"uris":["http://zotero.org/groups/1633743/items/VH5AH5BT"],"itemData":{"id":37270,"type":"post-weblog","language":"English","title":"Standardized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14:paraId="301F306F" w14:textId="77777777" w:rsidR="00117379" w:rsidRDefault="00000000">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14:paraId="3791DC94" w14:textId="77777777" w:rsidR="00117379"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71C7F3D4" w14:textId="77777777" w:rsidR="00117379"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14:paraId="1EE1F298" w14:textId="77777777" w:rsidR="00117379" w:rsidRDefault="00000000">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14:paraId="5D247E52" w14:textId="77777777" w:rsidR="00117379" w:rsidRDefault="00000000">
      <w:pPr>
        <w:pStyle w:val="Lista"/>
      </w:pPr>
      <w:r>
        <w:t>if such abbreviations occur in your corpus, especially within the same text, then you must be careful in using the asterisk as shorthand for any other function</w:t>
      </w:r>
    </w:p>
    <w:p w14:paraId="5C0EE61B" w14:textId="7496B229" w:rsidR="00117379" w:rsidRDefault="00000000">
      <w:pPr>
        <w:pStyle w:val="Lista"/>
      </w:pPr>
      <w:r>
        <w:t>@add reference to spacing (§</w:t>
      </w:r>
      <w:r>
        <w:fldChar w:fldCharType="begin"/>
      </w:r>
      <w:r>
        <w:instrText xml:space="preserve"> REF _Ref203487198 \r \h </w:instrText>
      </w:r>
      <w:r>
        <w:fldChar w:fldCharType="separate"/>
      </w:r>
      <w:r w:rsidR="009B1F96">
        <w:t>8.3.1.4</w:t>
      </w:r>
      <w:r>
        <w:fldChar w:fldCharType="end"/>
      </w:r>
      <w:r>
        <w:t>) once the status of ideograms has been sorted out</w:t>
      </w:r>
    </w:p>
    <w:p w14:paraId="429E7D3D" w14:textId="77777777" w:rsidR="00117379" w:rsidRDefault="00000000">
      <w:pPr>
        <w:pStyle w:val="Cmsor2"/>
      </w:pPr>
      <w:bookmarkStart w:id="436" w:name="_Ref220336910"/>
      <w:bookmarkStart w:id="437" w:name="_Toc221291528"/>
      <w:r>
        <w:t>Functional signs</w:t>
      </w:r>
      <w:bookmarkEnd w:id="424"/>
      <w:bookmarkEnd w:id="436"/>
      <w:bookmarkEnd w:id="437"/>
    </w:p>
    <w:p w14:paraId="5537686C" w14:textId="27A9DA78" w:rsidR="00117379" w:rsidRDefault="00000000">
      <w:r>
        <w:rPr>
          <w:lang w:eastAsia="en-US" w:bidi="ar-SA"/>
        </w:rPr>
        <w:t xml:space="preserve">Functional signs are glyphs unambiguously associated with a graphemic function that pertains to the morphological or lexical level of the linguistic content of the written text. To this we assign the </w:t>
      </w:r>
      <w:r>
        <w:rPr>
          <w:rStyle w:val="Foreign"/>
        </w:rPr>
        <w:t>avagraha</w:t>
      </w:r>
      <w:r>
        <w:t xml:space="preserve"> (§</w:t>
      </w:r>
      <w:r>
        <w:fldChar w:fldCharType="begin"/>
      </w:r>
      <w:r>
        <w:instrText xml:space="preserve"> REF _Ref201846134 \r \h </w:instrText>
      </w:r>
      <w:r>
        <w:fldChar w:fldCharType="separate"/>
      </w:r>
      <w:r w:rsidR="009B1F96">
        <w:t>6.4.1</w:t>
      </w:r>
      <w:r>
        <w:fldChar w:fldCharType="end"/>
      </w:r>
      <w:r>
        <w:t>), a special grapheme in many varieties of the Indic writing system, on the grounds that its function is to help the identification of morphemes that would be otherwise homographic (§</w:t>
      </w:r>
      <w:r>
        <w:fldChar w:fldCharType="begin"/>
      </w:r>
      <w:r>
        <w:instrText xml:space="preserve"> REF _Ref204174956 \r \h </w:instrText>
      </w:r>
      <w:r>
        <w:fldChar w:fldCharType="separate"/>
      </w:r>
      <w:r w:rsidR="009B1F96">
        <w:rPr>
          <w:b/>
          <w:bCs/>
          <w:lang w:val="hu-HU"/>
        </w:rPr>
        <w:t>Hiba! A hivatkozási forrás nem található.</w:t>
      </w:r>
      <w:r>
        <w:fldChar w:fldCharType="end"/>
      </w:r>
      <w:r>
        <w:t>). Another concrete graphemic sign is the abbreviation mark found in some varieties of the Indic writing system (§</w:t>
      </w:r>
      <w:r>
        <w:fldChar w:fldCharType="begin"/>
      </w:r>
      <w:r>
        <w:instrText xml:space="preserve"> REF _Ref204175528 \r \h </w:instrText>
      </w:r>
      <w:r>
        <w:fldChar w:fldCharType="separate"/>
      </w:r>
      <w:r w:rsidR="009B1F96">
        <w:t>6.4.2</w:t>
      </w:r>
      <w:r>
        <w:fldChar w:fldCharType="end"/>
      </w:r>
      <w:r>
        <w:t xml:space="preserve">), which is used in conjunction with a sequence of alphabetic graphemes (which may or may not be otherwise meaningful) to indicate that they comprise an abbreviation standing for a word that is not fully written. Abbreviation marks, thus, also support the identification of morphemes. Finally, some varieties of the Indic writing system include ideograms, which directly </w:t>
      </w:r>
      <w:r>
        <w:rPr>
          <w:lang w:eastAsia="en-US" w:bidi="ar-SA"/>
        </w:rPr>
        <w:t>represent a word, morpheme or concept (§</w:t>
      </w:r>
      <w:r>
        <w:rPr>
          <w:lang w:eastAsia="en-US" w:bidi="ar-SA"/>
        </w:rPr>
        <w:fldChar w:fldCharType="begin"/>
      </w:r>
      <w:r>
        <w:rPr>
          <w:lang w:eastAsia="en-US" w:bidi="ar-SA"/>
        </w:rPr>
        <w:instrText xml:space="preserve"> REF _Ref204154813 \r \h </w:instrText>
      </w:r>
      <w:r>
        <w:rPr>
          <w:lang w:eastAsia="en-US" w:bidi="ar-SA"/>
        </w:rPr>
      </w:r>
      <w:r>
        <w:rPr>
          <w:lang w:eastAsia="en-US" w:bidi="ar-SA"/>
        </w:rPr>
        <w:fldChar w:fldCharType="separate"/>
      </w:r>
      <w:r w:rsidR="009B1F96">
        <w:rPr>
          <w:lang w:eastAsia="en-US" w:bidi="ar-SA"/>
        </w:rPr>
        <w:t>6.4.2</w:t>
      </w:r>
      <w:r>
        <w:rPr>
          <w:lang w:eastAsia="en-US" w:bidi="ar-SA"/>
        </w:rPr>
        <w:fldChar w:fldCharType="end"/>
      </w:r>
      <w:r>
        <w:rPr>
          <w:lang w:eastAsia="en-US" w:bidi="ar-SA"/>
        </w:rPr>
        <w:t>). The graphetic appearance of functional signs may vary from script to script, but since their graphemic function is unequivocal, we represent only that function in transliteration, by a dedicated target character or shorthand. This treatment is analogous to that of alphanumeric graphemes. Their graphetic details, when of palaeographic interest, can be described for human readers outside the edition.</w:t>
      </w:r>
    </w:p>
    <w:p w14:paraId="49ADDA37" w14:textId="77777777" w:rsidR="00117379" w:rsidRDefault="00000000">
      <w:pPr>
        <w:pStyle w:val="Cmsor3"/>
      </w:pPr>
      <w:bookmarkStart w:id="438" w:name="_Ref201846134"/>
      <w:bookmarkStart w:id="439" w:name="_Ref201846166"/>
      <w:bookmarkStart w:id="440" w:name="_Ref201847243"/>
      <w:bookmarkStart w:id="441" w:name="_Toc221291529"/>
      <w:r>
        <w:rPr>
          <w:rStyle w:val="Foreign"/>
        </w:rPr>
        <w:t>Avagraha</w:t>
      </w:r>
      <w:bookmarkEnd w:id="438"/>
      <w:bookmarkEnd w:id="439"/>
      <w:bookmarkEnd w:id="440"/>
      <w:bookmarkEnd w:id="441"/>
    </w:p>
    <w:p w14:paraId="2D9947CC" w14:textId="70B7D090" w:rsidR="00117379" w:rsidRDefault="00000000">
      <w:pPr>
        <w:rPr>
          <w:lang w:eastAsia="en-US" w:bidi="ar-SA"/>
        </w:rPr>
      </w:pPr>
      <w:r>
        <w:rPr>
          <w:lang w:eastAsia="en-US" w:bidi="ar-SA"/>
        </w:rPr>
        <w:t xml:space="preserve">A sign identified in the source as an </w:t>
      </w:r>
      <w:r>
        <w:rPr>
          <w:rStyle w:val="Foreign"/>
        </w:rPr>
        <w:t>avagraha</w:t>
      </w:r>
      <w:r>
        <w:t xml:space="preserve"> </w:t>
      </w:r>
      <w:r>
        <w:rPr>
          <w:lang w:eastAsia="en-US" w:bidi="ar-SA"/>
        </w:rPr>
        <w:t xml:space="preserve">must always be transliterated. </w:t>
      </w:r>
      <w:r>
        <w:rPr>
          <w:rStyle w:val="Foreign"/>
        </w:rPr>
        <w:t>Avagraha</w:t>
      </w:r>
      <w:r>
        <w:rPr>
          <w:lang w:eastAsia="en-US" w:bidi="ar-SA"/>
        </w:rPr>
        <w:t>s not present in the source but expected in modern standard spelling may be supplied by the editor,</w:t>
      </w:r>
      <w:r>
        <w:t xml:space="preserve"> marked up in XML as editorial (§</w:t>
      </w:r>
      <w:r>
        <w:fldChar w:fldCharType="begin"/>
      </w:r>
      <w:r>
        <w:instrText xml:space="preserve"> REF _Ref203468448 \r \h </w:instrText>
      </w:r>
      <w:r>
        <w:fldChar w:fldCharType="separate"/>
      </w:r>
      <w:r w:rsidR="009B1F96">
        <w:t>6.4.1.1</w:t>
      </w:r>
      <w:r>
        <w:fldChar w:fldCharType="end"/>
      </w:r>
      <w:r>
        <w:t xml:space="preserve">). Be mindful of spaces around </w:t>
      </w:r>
      <w:proofErr w:type="spellStart"/>
      <w:r>
        <w:rPr>
          <w:rStyle w:val="Foreign"/>
        </w:rPr>
        <w:t>avagraha</w:t>
      </w:r>
      <w:r>
        <w:t>s</w:t>
      </w:r>
      <w:proofErr w:type="spellEnd"/>
      <w:r>
        <w:t xml:space="preserve"> (both original and editorial), as instructed in §</w:t>
      </w:r>
      <w:r>
        <w:fldChar w:fldCharType="begin"/>
      </w:r>
      <w:r>
        <w:instrText xml:space="preserve"> REF _Ref203486595 \r \h </w:instrText>
      </w:r>
      <w:r>
        <w:fldChar w:fldCharType="separate"/>
      </w:r>
      <w:r w:rsidR="009B1F96">
        <w:t>8.3.1.2</w:t>
      </w:r>
      <w:r>
        <w:fldChar w:fldCharType="end"/>
      </w:r>
      <w:r>
        <w:t>.</w:t>
      </w:r>
    </w:p>
    <w:p w14:paraId="6C643273" w14:textId="77777777" w:rsidR="00117379" w:rsidRDefault="00000000">
      <w:pPr>
        <w:pStyle w:val="Lista"/>
      </w:pPr>
      <w:bookmarkStart w:id="442" w:name="_Ref201846378"/>
      <w:r>
        <w:t>use the transliteration ’ (</w:t>
      </w:r>
      <w:r>
        <w:rPr>
          <w:rStyle w:val="Code"/>
        </w:rPr>
        <w:t>U+2019</w:t>
      </w:r>
      <w:r>
        <w:t xml:space="preserve"> Right Single Quotation Mark) to represent original </w:t>
      </w:r>
      <w:r>
        <w:rPr>
          <w:rStyle w:val="Foreign"/>
        </w:rPr>
        <w:t>avagraha</w:t>
      </w:r>
    </w:p>
    <w:p w14:paraId="5AF061B5" w14:textId="77777777" w:rsidR="00117379" w:rsidRDefault="00000000">
      <w:pPr>
        <w:pStyle w:val="Lista2"/>
      </w:pPr>
      <w:r>
        <w:t>e.g. Devanagari |</w:t>
      </w:r>
      <w:r>
        <w:rPr>
          <w:rStyle w:val="ForeignDevanagariScript"/>
          <w:rFonts w:hint="cs"/>
          <w:cs/>
        </w:rPr>
        <w:t>ऽ</w:t>
      </w:r>
      <w:r>
        <w:t xml:space="preserve">| </w:t>
      </w:r>
      <w:r>
        <w:rPr>
          <w:rFonts w:cs="Gentium"/>
        </w:rPr>
        <w:t xml:space="preserve">→ </w:t>
      </w:r>
      <w:r>
        <w:t>’</w:t>
      </w:r>
    </w:p>
    <w:p w14:paraId="52E14760" w14:textId="77777777" w:rsidR="00117379" w:rsidRDefault="00000000">
      <w:pPr>
        <w:pStyle w:val="Lista2"/>
      </w:pPr>
      <w:bookmarkStart w:id="443" w:name="_Hlk203730247"/>
      <w:r>
        <w:t xml:space="preserve">if necessary, the </w:t>
      </w:r>
      <w:r>
        <w:rPr>
          <w:rStyle w:val="LabelGreen"/>
        </w:rPr>
        <w:t>optional shorthand</w:t>
      </w:r>
      <w:r>
        <w:t xml:space="preserve"> ' (</w:t>
      </w:r>
      <w:r>
        <w:rPr>
          <w:rStyle w:val="Code"/>
        </w:rPr>
        <w:t>U+0027</w:t>
      </w:r>
      <w:r>
        <w:t xml:space="preserve"> Apostrophe)</w:t>
      </w:r>
      <w:bookmarkEnd w:id="443"/>
      <w:r>
        <w:t>, which is accessible on most keyboards, may be used as an alternative</w:t>
      </w:r>
    </w:p>
    <w:p w14:paraId="277C19EC" w14:textId="77777777" w:rsidR="00117379" w:rsidRDefault="00000000">
      <w:pPr>
        <w:pStyle w:val="Lista"/>
      </w:pPr>
      <w:r>
        <w:t xml:space="preserve">original </w:t>
      </w:r>
      <w:proofErr w:type="spellStart"/>
      <w:r>
        <w:rPr>
          <w:rStyle w:val="Foreign"/>
        </w:rPr>
        <w:t>avagraha</w:t>
      </w:r>
      <w:r>
        <w:t>s</w:t>
      </w:r>
      <w:proofErr w:type="spellEnd"/>
      <w:r>
        <w:t xml:space="preserve"> must be transliterated regardless of whether their usage conforms to modern conventions</w:t>
      </w:r>
    </w:p>
    <w:p w14:paraId="5EFB49B9" w14:textId="77777777" w:rsidR="00117379" w:rsidRDefault="00000000">
      <w:pPr>
        <w:pStyle w:val="Lista2"/>
      </w:pPr>
      <w:r>
        <w:lastRenderedPageBreak/>
        <w:t>when it does not, XML markup may be used to normalise the spelling (EGD §###)</w:t>
      </w:r>
    </w:p>
    <w:p w14:paraId="694839FD" w14:textId="77777777" w:rsidR="00117379" w:rsidRDefault="00000000">
      <w:pPr>
        <w:pStyle w:val="Cmsor4"/>
        <w:rPr>
          <w:rStyle w:val="Foreign"/>
        </w:rPr>
      </w:pPr>
      <w:bookmarkStart w:id="444" w:name="_Ref203468448"/>
      <w:bookmarkStart w:id="445" w:name="_Ref203486444"/>
      <w:bookmarkStart w:id="446" w:name="_Toc221291530"/>
      <w:r>
        <w:t xml:space="preserve">Editorial </w:t>
      </w:r>
      <w:r>
        <w:rPr>
          <w:rStyle w:val="Foreign"/>
        </w:rPr>
        <w:t>avagraha</w:t>
      </w:r>
      <w:bookmarkEnd w:id="442"/>
      <w:bookmarkEnd w:id="444"/>
      <w:bookmarkEnd w:id="445"/>
      <w:bookmarkEnd w:id="446"/>
    </w:p>
    <w:p w14:paraId="12E57B73" w14:textId="77777777" w:rsidR="00117379" w:rsidRDefault="00000000">
      <w:pPr>
        <w:rPr>
          <w:lang w:eastAsia="en-US" w:bidi="ar-SA"/>
        </w:rPr>
      </w:pPr>
      <w:r>
        <w:t xml:space="preserve">According to modern spelling convention, the </w:t>
      </w:r>
      <w:r>
        <w:rPr>
          <w:rStyle w:val="Foreign"/>
        </w:rPr>
        <w:t>avagraha</w:t>
      </w:r>
      <w:r>
        <w:t xml:space="preserve"> is used in Sanskrit when an initial short /a/ is elided due to sandhi after a final /e/ or /o/. Where an </w:t>
      </w:r>
      <w:r>
        <w:rPr>
          <w:rStyle w:val="Foreign"/>
        </w:rPr>
        <w:t>avagraha</w:t>
      </w:r>
      <w:r>
        <w:rPr>
          <w:lang w:eastAsia="en-US" w:bidi="ar-SA"/>
        </w:rPr>
        <w:t xml:space="preserve"> is expected according to this convention</w:t>
      </w:r>
      <w:r>
        <w:t xml:space="preserve">, but none is </w:t>
      </w:r>
      <w:r>
        <w:rPr>
          <w:lang w:eastAsia="en-US" w:bidi="ar-SA"/>
        </w:rPr>
        <w:t xml:space="preserve">present in the source, it may be supplied by the editor in order to facilitate the interpretation of the edited text. Editorial </w:t>
      </w:r>
      <w:proofErr w:type="spellStart"/>
      <w:r>
        <w:rPr>
          <w:rStyle w:val="Foreign"/>
        </w:rPr>
        <w:t>avagraha</w:t>
      </w:r>
      <w:r>
        <w:t>s</w:t>
      </w:r>
      <w:proofErr w:type="spellEnd"/>
      <w:r>
        <w:t xml:space="preserve"> in principle require XML markup as per EGD §###, but since the texts in our scope hardly ever contain an original </w:t>
      </w:r>
      <w:r>
        <w:rPr>
          <w:rStyle w:val="Foreign"/>
        </w:rPr>
        <w:t>avagraha</w:t>
      </w:r>
      <w:r>
        <w:t>, you may choose to use shorthand instead.</w:t>
      </w:r>
    </w:p>
    <w:p w14:paraId="08BDAAC5" w14:textId="77777777" w:rsidR="00117379" w:rsidRDefault="00000000">
      <w:r>
        <w:t xml:space="preserve">Guidelines for supplying </w:t>
      </w:r>
      <w:r>
        <w:rPr>
          <w:rStyle w:val="Foreign"/>
        </w:rPr>
        <w:t>avagraha</w:t>
      </w:r>
      <w:r>
        <w:t>:</w:t>
      </w:r>
    </w:p>
    <w:p w14:paraId="6F4CFFAF" w14:textId="77777777" w:rsidR="00117379" w:rsidRDefault="00000000">
      <w:pPr>
        <w:pStyle w:val="Lista"/>
      </w:pPr>
      <w:r>
        <w:t xml:space="preserve">supply </w:t>
      </w:r>
      <w:r>
        <w:rPr>
          <w:rStyle w:val="Foreign"/>
        </w:rPr>
        <w:t>avagraha</w:t>
      </w:r>
      <w:r>
        <w:t xml:space="preserve"> only to indicate the elision of initial &lt;a&gt; after &lt;e&gt; or &lt;o&gt; in sandhi</w:t>
      </w:r>
    </w:p>
    <w:p w14:paraId="77F9DEA6" w14:textId="77777777" w:rsidR="00117379" w:rsidRDefault="00000000">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14:paraId="47DF6CBB" w14:textId="15F4351D" w:rsidR="00117379" w:rsidRDefault="00000000">
      <w:pPr>
        <w:pStyle w:val="Lista2"/>
      </w:pPr>
      <w:r>
        <w:t>note that the use of the apostrophe for certain kinds of sandhi analysis (§</w:t>
      </w:r>
      <w:r>
        <w:fldChar w:fldCharType="begin"/>
      </w:r>
      <w:r>
        <w:instrText xml:space="preserve"> REF _Ref204002714 \r \h </w:instrText>
      </w:r>
      <w:r>
        <w:fldChar w:fldCharType="separate"/>
      </w:r>
      <w:r w:rsidR="009B1F96">
        <w:t>4.7.5.2</w:t>
      </w:r>
      <w:r>
        <w:fldChar w:fldCharType="end"/>
      </w:r>
      <w:r>
        <w:t xml:space="preserve">) is superficially similar to the supplying of </w:t>
      </w:r>
      <w:r>
        <w:rPr>
          <w:rStyle w:val="Foreign"/>
        </w:rPr>
        <w:t>avagraha</w:t>
      </w:r>
      <w:r>
        <w:t xml:space="preserve">, but essentially different because the </w:t>
      </w:r>
      <w:r>
        <w:rPr>
          <w:rStyle w:val="Foreign"/>
        </w:rPr>
        <w:t>avagraha</w:t>
      </w:r>
      <w:r>
        <w:t xml:space="preserve"> is an actual grapheme of the Indic writing system that may or may not be present in the source and may be supplied by the editor when it is not, while the apostrophe for sandhi analysis is editorial markup (§</w:t>
      </w:r>
      <w:r>
        <w:fldChar w:fldCharType="begin"/>
      </w:r>
      <w:r>
        <w:instrText xml:space="preserve"> REF _Ref203728899 \r \h </w:instrText>
      </w:r>
      <w:r>
        <w:fldChar w:fldCharType="separate"/>
      </w:r>
      <w:r w:rsidR="009B1F96">
        <w:t>3.6.3</w:t>
      </w:r>
      <w:r>
        <w:fldChar w:fldCharType="end"/>
      </w:r>
      <w:r>
        <w:t>)</w:t>
      </w:r>
    </w:p>
    <w:p w14:paraId="615B2776" w14:textId="77777777" w:rsidR="00117379" w:rsidRDefault="00000000">
      <w:pPr>
        <w:pStyle w:val="Lista"/>
      </w:pPr>
      <w:r>
        <w:t xml:space="preserve">supplying </w:t>
      </w:r>
      <w:r>
        <w:rPr>
          <w:rStyle w:val="Foreign"/>
        </w:rPr>
        <w:t>avagraha</w:t>
      </w:r>
      <w:r>
        <w:t xml:space="preserve"> is recommended in general, and especially in cases where the received text would be meaningful (and often contradictory in meaning) both with and without an </w:t>
      </w:r>
      <w:r>
        <w:rPr>
          <w:rStyle w:val="Foreign"/>
        </w:rPr>
        <w:t>avagraha</w:t>
      </w:r>
    </w:p>
    <w:p w14:paraId="0105B86E" w14:textId="77777777" w:rsidR="00117379" w:rsidRDefault="00000000">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14:paraId="53811047" w14:textId="77777777" w:rsidR="00117379" w:rsidRDefault="00000000">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195A561A" w14:textId="0D943EDB" w:rsidR="00117379" w:rsidRDefault="00000000">
      <w:pPr>
        <w:pStyle w:val="Lista"/>
      </w:pPr>
      <w:r>
        <w:t xml:space="preserve">the recommendation of supplying </w:t>
      </w:r>
      <w:r>
        <w:rPr>
          <w:rStyle w:val="Foreign"/>
        </w:rPr>
        <w:t>avagraha</w:t>
      </w:r>
      <w:r>
        <w:t xml:space="preserve"> applies likewise to words in compound, whether hyphenated (§</w:t>
      </w:r>
      <w:r>
        <w:fldChar w:fldCharType="begin"/>
      </w:r>
      <w:r>
        <w:instrText xml:space="preserve"> REF _Ref203484736 \r \h </w:instrText>
      </w:r>
      <w:r>
        <w:fldChar w:fldCharType="separate"/>
      </w:r>
      <w:r w:rsidR="009B1F96">
        <w:t>8.4</w:t>
      </w:r>
      <w:r>
        <w:fldChar w:fldCharType="end"/>
      </w:r>
      <w:r>
        <w:t>) or not</w:t>
      </w:r>
    </w:p>
    <w:p w14:paraId="39A5EE60" w14:textId="77777777" w:rsidR="00117379" w:rsidRDefault="00000000">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14:paraId="2DB6A4EE" w14:textId="1B4EF51F" w:rsidR="00117379" w:rsidRDefault="00000000">
      <w:pPr>
        <w:pStyle w:val="Lista"/>
      </w:pPr>
      <w:bookmarkStart w:id="447" w:name="_Hlk203730304"/>
      <w:r>
        <w:t xml:space="preserve">as </w:t>
      </w:r>
      <w:r>
        <w:rPr>
          <w:rStyle w:val="LabelEmph"/>
        </w:rPr>
        <w:t>private shorthand</w:t>
      </w:r>
      <w:r>
        <w:t>, you may use only ’ or ' (§</w:t>
      </w:r>
      <w:r>
        <w:fldChar w:fldCharType="begin"/>
      </w:r>
      <w:r>
        <w:instrText xml:space="preserve"> REF _Ref201847243 \r \h </w:instrText>
      </w:r>
      <w:r>
        <w:fldChar w:fldCharType="separate"/>
      </w:r>
      <w:r w:rsidR="009B1F96">
        <w:t>6.4.1</w:t>
      </w:r>
      <w:r>
        <w:fldChar w:fldCharType="end"/>
      </w:r>
      <w:r>
        <w:t xml:space="preserve">) for editorial </w:t>
      </w:r>
      <w:proofErr w:type="spellStart"/>
      <w:r>
        <w:rPr>
          <w:rStyle w:val="Foreign"/>
        </w:rPr>
        <w:t>avagraha</w:t>
      </w:r>
      <w:r>
        <w:t>s</w:t>
      </w:r>
      <w:bookmarkEnd w:id="447"/>
      <w:proofErr w:type="spellEnd"/>
      <w:r>
        <w:t>, and eventually supplement them with XML markup</w:t>
      </w:r>
    </w:p>
    <w:p w14:paraId="52E1FFF3" w14:textId="77777777" w:rsidR="00117379" w:rsidRDefault="00000000">
      <w:pPr>
        <w:pStyle w:val="Lista2"/>
      </w:pPr>
      <w:r>
        <w:t xml:space="preserve">if original </w:t>
      </w:r>
      <w:proofErr w:type="spellStart"/>
      <w:r>
        <w:rPr>
          <w:rStyle w:val="Foreign"/>
        </w:rPr>
        <w:t>avagraha</w:t>
      </w:r>
      <w:r>
        <w:t>s</w:t>
      </w:r>
      <w:proofErr w:type="spellEnd"/>
      <w:r>
        <w:t xml:space="preserve"> may also be present, then we recommend that you use</w:t>
      </w:r>
    </w:p>
    <w:p w14:paraId="4324DDAD" w14:textId="77777777" w:rsidR="00117379" w:rsidRDefault="00000000">
      <w:pPr>
        <w:pStyle w:val="Lista3"/>
      </w:pPr>
      <w:r>
        <w:t xml:space="preserve">either </w:t>
      </w:r>
      <w:bookmarkStart w:id="448" w:name="_Hlk203730361"/>
      <w:r>
        <w:t xml:space="preserve">+’ for editorial </w:t>
      </w:r>
      <w:proofErr w:type="spellStart"/>
      <w:r>
        <w:rPr>
          <w:rStyle w:val="Foreign"/>
        </w:rPr>
        <w:t>avagraha</w:t>
      </w:r>
      <w:r>
        <w:t>s</w:t>
      </w:r>
      <w:bookmarkEnd w:id="448"/>
      <w:proofErr w:type="spellEnd"/>
    </w:p>
    <w:p w14:paraId="78590BDD" w14:textId="77777777" w:rsidR="00117379" w:rsidRDefault="00000000">
      <w:pPr>
        <w:pStyle w:val="Lista3"/>
      </w:pPr>
      <w:r>
        <w:t xml:space="preserve">or ’! for original </w:t>
      </w:r>
      <w:r>
        <w:rPr>
          <w:rStyle w:val="Foreign"/>
        </w:rPr>
        <w:t>avagraha</w:t>
      </w:r>
      <w:r>
        <w:rPr>
          <w:rStyle w:val="Foreign"/>
          <w:i w:val="0"/>
          <w:iCs w:val="0"/>
        </w:rPr>
        <w:t>s</w:t>
      </w:r>
      <w:r>
        <w:t xml:space="preserve"> </w:t>
      </w:r>
    </w:p>
    <w:p w14:paraId="0B290B35" w14:textId="77777777" w:rsidR="00117379" w:rsidRDefault="00000000">
      <w:pPr>
        <w:pStyle w:val="Lista3"/>
      </w:pPr>
      <w:r>
        <w:t>or both</w:t>
      </w:r>
    </w:p>
    <w:p w14:paraId="409FB5B6" w14:textId="77777777" w:rsidR="00117379" w:rsidRDefault="00000000">
      <w:pPr>
        <w:pStyle w:val="Lista2"/>
      </w:pPr>
      <w:r>
        <w:t xml:space="preserve">should your text, or some of the texts you work with, also contain apostrophes in other functions, be especially careful when replacing editorial </w:t>
      </w:r>
      <w:proofErr w:type="spellStart"/>
      <w:r>
        <w:rPr>
          <w:rStyle w:val="Foreign"/>
        </w:rPr>
        <w:t>avagraha</w:t>
      </w:r>
      <w:r>
        <w:t>s</w:t>
      </w:r>
      <w:proofErr w:type="spellEnd"/>
      <w:r>
        <w:t xml:space="preserve"> with markup</w:t>
      </w:r>
    </w:p>
    <w:p w14:paraId="4A0AEF91" w14:textId="0E61EB6D" w:rsidR="00117379" w:rsidRDefault="00000000">
      <w:pPr>
        <w:pStyle w:val="Lista3"/>
      </w:pPr>
      <w:r>
        <w:t>if the apostrophe for Dravidian elision sandhi (§</w:t>
      </w:r>
      <w:r>
        <w:fldChar w:fldCharType="begin"/>
      </w:r>
      <w:r>
        <w:instrText xml:space="preserve"> REF _Ref204002714 \r \h </w:instrText>
      </w:r>
      <w:r>
        <w:fldChar w:fldCharType="separate"/>
      </w:r>
      <w:r w:rsidR="009B1F96">
        <w:t>4.7.5.2</w:t>
      </w:r>
      <w:r>
        <w:fldChar w:fldCharType="end"/>
      </w:r>
      <w:r>
        <w:t xml:space="preserve">)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14:paraId="20956F76" w14:textId="77777777" w:rsidR="00117379" w:rsidRDefault="00000000">
      <w:pPr>
        <w:pStyle w:val="Cmsor3"/>
      </w:pPr>
      <w:bookmarkStart w:id="449" w:name="_Ref204156689"/>
      <w:bookmarkStart w:id="450" w:name="_Ref204175528"/>
      <w:bookmarkStart w:id="451" w:name="_Ref204154813"/>
      <w:bookmarkStart w:id="452" w:name="_Toc221291531"/>
      <w:r>
        <w:t xml:space="preserve">Abbreviation </w:t>
      </w:r>
      <w:bookmarkEnd w:id="449"/>
      <w:r>
        <w:t>marks</w:t>
      </w:r>
      <w:bookmarkEnd w:id="450"/>
      <w:bookmarkEnd w:id="452"/>
    </w:p>
    <w:p w14:paraId="1FE1B6EB" w14:textId="71A76A8C" w:rsidR="00117379" w:rsidRDefault="00000000">
      <w:pPr>
        <w:rPr>
          <w:lang w:eastAsia="en-US" w:bidi="ar-SA"/>
        </w:rPr>
      </w:pPr>
      <w:r>
        <w:rPr>
          <w:lang w:eastAsia="en-US" w:bidi="ar-SA"/>
        </w:rPr>
        <w:t>Certain varieties of the Indic writing system employ an abbreviation mark, such as Devanagari |</w:t>
      </w:r>
      <w:r>
        <w:rPr>
          <w:rStyle w:val="ForeignDevanagariScript"/>
          <w:rFonts w:hint="cs"/>
          <w:cs/>
        </w:rPr>
        <w:t>॰</w:t>
      </w:r>
      <w:r>
        <w:t xml:space="preserve">| (also called the </w:t>
      </w:r>
      <w:r>
        <w:rPr>
          <w:rStyle w:val="Foreign"/>
        </w:rPr>
        <w:t>lāghava</w:t>
      </w:r>
      <w:r>
        <w:t xml:space="preserve"> sign</w:t>
      </w:r>
      <w:r>
        <w:rPr>
          <w:lang w:eastAsia="en-US" w:bidi="ar-SA"/>
        </w:rPr>
        <w:t xml:space="preserve">). The abbreviation mark flags a sequence of one or more alphabetic graphemes as an abbreviation of a word, but does not in itself constitute an abbreviation (unlike </w:t>
      </w:r>
      <w:r>
        <w:t>ideogram</w:t>
      </w:r>
      <w:r>
        <w:rPr>
          <w:lang w:eastAsia="en-US" w:bidi="ar-SA"/>
        </w:rPr>
        <w:t>s, §</w:t>
      </w:r>
      <w:r>
        <w:rPr>
          <w:lang w:eastAsia="en-US" w:bidi="ar-SA"/>
        </w:rPr>
        <w:fldChar w:fldCharType="begin"/>
      </w:r>
      <w:r>
        <w:rPr>
          <w:lang w:eastAsia="en-US" w:bidi="ar-SA"/>
        </w:rPr>
        <w:instrText xml:space="preserve"> REF _Ref204178048 \r \h </w:instrText>
      </w:r>
      <w:r>
        <w:rPr>
          <w:lang w:eastAsia="en-US" w:bidi="ar-SA"/>
        </w:rPr>
        <w:fldChar w:fldCharType="separate"/>
      </w:r>
      <w:r w:rsidR="009B1F96">
        <w:rPr>
          <w:b/>
          <w:bCs/>
          <w:lang w:val="hu-HU" w:eastAsia="en-US" w:bidi="ar-SA"/>
        </w:rPr>
        <w:t>Hiba! A hivatkozási forrás nem található.</w:t>
      </w:r>
      <w:r>
        <w:rPr>
          <w:lang w:eastAsia="en-US" w:bidi="ar-SA"/>
        </w:rPr>
        <w:fldChar w:fldCharType="end"/>
      </w:r>
      <w:r>
        <w:rPr>
          <w:lang w:eastAsia="en-US" w:bidi="ar-SA"/>
        </w:rPr>
        <w:t>). We are not aware of any occurrence of such a sign in our corpus so far, but in order to provide for the eventuality, we propose the following approach.</w:t>
      </w:r>
    </w:p>
    <w:p w14:paraId="31331FED" w14:textId="77777777" w:rsidR="00117379" w:rsidRDefault="00000000">
      <w:pPr>
        <w:pStyle w:val="Lista"/>
        <w:rPr>
          <w:lang w:eastAsia="en-US" w:bidi="ar-SA"/>
        </w:rPr>
      </w:pPr>
      <w:r>
        <w:rPr>
          <w:lang w:eastAsia="en-US" w:bidi="ar-SA"/>
        </w:rPr>
        <w:t xml:space="preserve">a symbol confidently identified as an abbreviation mark, regardless of its graphetic appearance, shall be transliterated as ° </w:t>
      </w:r>
      <w:r>
        <w:t>(</w:t>
      </w:r>
      <w:r>
        <w:rPr>
          <w:rStyle w:val="Code"/>
        </w:rPr>
        <w:t>U+00B0</w:t>
      </w:r>
      <w:r>
        <w:t xml:space="preserve"> Degree Sign)</w:t>
      </w:r>
    </w:p>
    <w:p w14:paraId="115C96AD" w14:textId="6B69770F" w:rsidR="00117379" w:rsidRDefault="00000000">
      <w:pPr>
        <w:pStyle w:val="Lista2"/>
        <w:rPr>
          <w:lang w:eastAsia="en-US" w:bidi="ar-SA"/>
        </w:rPr>
      </w:pPr>
      <w:r>
        <w:rPr>
          <w:lang w:eastAsia="en-US" w:bidi="ar-SA"/>
        </w:rPr>
        <w:t>the same target character is used outside editions as text-based markup indicating truncation (§</w:t>
      </w:r>
      <w:r>
        <w:rPr>
          <w:lang w:eastAsia="en-US" w:bidi="ar-SA"/>
        </w:rPr>
        <w:fldChar w:fldCharType="begin"/>
      </w:r>
      <w:r>
        <w:rPr>
          <w:lang w:eastAsia="en-US" w:bidi="ar-SA"/>
        </w:rPr>
        <w:instrText xml:space="preserve"> REF _Ref203980665 \r \h </w:instrText>
      </w:r>
      <w:r>
        <w:rPr>
          <w:lang w:eastAsia="en-US" w:bidi="ar-SA"/>
        </w:rPr>
      </w:r>
      <w:r>
        <w:rPr>
          <w:lang w:eastAsia="en-US" w:bidi="ar-SA"/>
        </w:rPr>
        <w:fldChar w:fldCharType="separate"/>
      </w:r>
      <w:r w:rsidR="009B1F96">
        <w:rPr>
          <w:lang w:eastAsia="en-US" w:bidi="ar-SA"/>
        </w:rPr>
        <w:t>3.6.4</w:t>
      </w:r>
      <w:r>
        <w:rPr>
          <w:lang w:eastAsia="en-US" w:bidi="ar-SA"/>
        </w:rPr>
        <w:fldChar w:fldCharType="end"/>
      </w:r>
      <w:r>
        <w:rPr>
          <w:lang w:eastAsia="en-US" w:bidi="ar-SA"/>
        </w:rPr>
        <w:t>)</w:t>
      </w:r>
    </w:p>
    <w:p w14:paraId="280D1A94" w14:textId="77777777" w:rsidR="00117379" w:rsidRDefault="00000000">
      <w:pPr>
        <w:pStyle w:val="Lista2"/>
        <w:rPr>
          <w:lang w:eastAsia="en-US" w:bidi="ar-SA"/>
        </w:rPr>
      </w:pPr>
      <w:r>
        <w:rPr>
          <w:lang w:eastAsia="en-US" w:bidi="ar-SA"/>
        </w:rPr>
        <w:t>in order to disambiguate these two usages of the degree sign, abbreviation marks must always be marked up as such in XML editions (EGD §###)</w:t>
      </w:r>
    </w:p>
    <w:p w14:paraId="19C16E4B" w14:textId="2DE71386" w:rsidR="00117379" w:rsidRDefault="00000000">
      <w:pPr>
        <w:pStyle w:val="Lista"/>
        <w:rPr>
          <w:lang w:eastAsia="en-US" w:bidi="ar-SA"/>
        </w:rPr>
      </w:pPr>
      <w:r>
        <w:rPr>
          <w:lang w:eastAsia="en-US" w:bidi="ar-SA"/>
        </w:rPr>
        <w:lastRenderedPageBreak/>
        <w:t>when a symbol’s identification as an abbreviation mark is doubtful, it is preferable to transliterate or encode it as a generic symbol (§</w:t>
      </w:r>
      <w:r>
        <w:rPr>
          <w:lang w:eastAsia="en-US" w:bidi="ar-SA"/>
        </w:rPr>
        <w:fldChar w:fldCharType="begin"/>
      </w:r>
      <w:r>
        <w:rPr>
          <w:lang w:eastAsia="en-US" w:bidi="ar-SA"/>
        </w:rPr>
        <w:instrText xml:space="preserve"> REF _Ref203031519 \r \h </w:instrText>
      </w:r>
      <w:r>
        <w:rPr>
          <w:lang w:eastAsia="en-US" w:bidi="ar-SA"/>
        </w:rPr>
      </w:r>
      <w:r>
        <w:rPr>
          <w:lang w:eastAsia="en-US" w:bidi="ar-SA"/>
        </w:rPr>
        <w:fldChar w:fldCharType="separate"/>
      </w:r>
      <w:r w:rsidR="009B1F96">
        <w:rPr>
          <w:lang w:eastAsia="en-US" w:bidi="ar-SA"/>
        </w:rPr>
        <w:t>6.6</w:t>
      </w:r>
      <w:r>
        <w:rPr>
          <w:lang w:eastAsia="en-US" w:bidi="ar-SA"/>
        </w:rPr>
        <w:fldChar w:fldCharType="end"/>
      </w:r>
      <w:r>
        <w:rPr>
          <w:lang w:eastAsia="en-US" w:bidi="ar-SA"/>
        </w:rPr>
        <w:t>) and to address its possible function in an apparatus note or other commentary</w:t>
      </w:r>
    </w:p>
    <w:p w14:paraId="2CB0F483" w14:textId="77777777" w:rsidR="00117379" w:rsidRDefault="00000000">
      <w:pPr>
        <w:pStyle w:val="Cmsor2"/>
      </w:pPr>
      <w:bookmarkStart w:id="453" w:name="_Ref201845615"/>
      <w:bookmarkStart w:id="454" w:name="_Ref204156523"/>
      <w:bookmarkStart w:id="455" w:name="_Toc221291532"/>
      <w:bookmarkEnd w:id="451"/>
      <w:r>
        <w:t>Functional symbols</w:t>
      </w:r>
      <w:bookmarkEnd w:id="453"/>
      <w:bookmarkEnd w:id="454"/>
      <w:bookmarkEnd w:id="455"/>
    </w:p>
    <w:p w14:paraId="1BA10116" w14:textId="77777777" w:rsidR="00117379" w:rsidRDefault="00000000">
      <w:pPr>
        <w:rPr>
          <w:lang w:eastAsia="en-US" w:bidi="ar-SA"/>
        </w:rPr>
      </w:pPr>
      <w:r>
        <w:t xml:space="preserve">In the usage of this Guide, ‘symbol’ specifically means a graphic sign which is neither alphanumeric nor unequivocally associated with a definable graphemic function </w:t>
      </w:r>
      <w:r>
        <w:rPr>
          <w:lang w:eastAsia="en-US" w:bidi="ar-SA"/>
        </w:rPr>
        <w:t>directly pertinent to the linguistic content of the text. This does not mean that symbols have no graphemic function, but when they do</w:t>
      </w:r>
    </w:p>
    <w:p w14:paraId="0AB36503" w14:textId="77777777" w:rsidR="00117379" w:rsidRDefault="00000000">
      <w:pPr>
        <w:rPr>
          <w:lang w:eastAsia="en-US" w:bidi="ar-SA"/>
        </w:rPr>
      </w:pPr>
      <w:r>
        <w:rPr>
          <w:lang w:eastAsia="en-US" w:bidi="ar-SA"/>
        </w:rPr>
        <w:t>When some kind of graphemic function can be assigned to a symbol, we speak of a functional symbol. The correspondence between specific glyphs and specific graphemic functions is often vague and may vary not only from one writing system to another, but also within a writing system or even within a single text. Consequently, we foreground their graphetic appearance, even if in a specific text or subcorpus a distinctive sign is consistently associated with a definable function.</w:t>
      </w:r>
    </w:p>
    <w:p w14:paraId="1F36EA86" w14:textId="77777777" w:rsidR="00117379" w:rsidRDefault="00000000">
      <w:r>
        <w:rPr>
          <w:lang w:eastAsia="en-US" w:bidi="ar-SA"/>
        </w:rPr>
        <w:t>@@@</w:t>
      </w:r>
    </w:p>
    <w:p w14:paraId="18CFE6A2" w14:textId="1A605685" w:rsidR="00117379" w:rsidRDefault="00000000">
      <w:pPr>
        <w:pStyle w:val="Normlbehzs"/>
      </w:pPr>
      <w:r>
        <w:t>Symbols integral to the text exhibit great graphic diversity in the source texts and can serve a variety of graphemic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rsidR="009B1F96">
        <w:t>6.5.1</w:t>
      </w:r>
      <w:r>
        <w:fldChar w:fldCharType="end"/>
      </w:r>
      <w:r>
        <w:t>), functional symbols (§</w:t>
      </w:r>
      <w:r>
        <w:fldChar w:fldCharType="begin"/>
      </w:r>
      <w:r>
        <w:instrText xml:space="preserve"> REF _Ref203031518 \r \h </w:instrText>
      </w:r>
      <w:r>
        <w:fldChar w:fldCharType="separate"/>
      </w:r>
      <w:r w:rsidR="009B1F96">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rsidR="009B1F96">
        <w:t>6.6</w:t>
      </w:r>
      <w:r>
        <w:fldChar w:fldCharType="end"/>
      </w:r>
      <w:r>
        <w:t>).</w:t>
      </w:r>
    </w:p>
    <w:p w14:paraId="7ACF810E" w14:textId="6F8A5C18" w:rsidR="00117379" w:rsidRDefault="00000000">
      <w:pPr>
        <w:pStyle w:val="Normlbehzs"/>
        <w:rPr>
          <w:lang w:eastAsia="en-US" w:bidi="ar-SA"/>
        </w:rPr>
      </w:pPr>
      <w:r>
        <w:rPr>
          <w:lang w:eastAsia="en-US" w:bidi="ar-SA"/>
        </w:rPr>
        <w:t>To the category of ‘functional symbols’, we assign non-alphanumeric signs which have a confidently identifiable graphemic function</w:t>
      </w:r>
      <w:r>
        <w:rPr>
          <w:rStyle w:val="Lbjegyzet-hivatkozs"/>
          <w:lang w:eastAsia="en-US" w:bidi="ar-SA"/>
        </w:rPr>
        <w:footnoteReference w:id="100"/>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sidR="009B1F96">
        <w:rPr>
          <w:lang w:eastAsia="en-US" w:bidi="ar-SA"/>
        </w:rPr>
        <w:t>6.5.2</w:t>
      </w:r>
      <w:r>
        <w:rPr>
          <w:lang w:eastAsia="en-US" w:bidi="ar-SA"/>
        </w:rPr>
        <w:fldChar w:fldCharType="end"/>
      </w:r>
      <w:r>
        <w:rPr>
          <w:lang w:eastAsia="en-US" w:bidi="ar-SA"/>
        </w:rPr>
        <w:t>) and word joiners (§</w:t>
      </w:r>
      <w:r>
        <w:rPr>
          <w:lang w:eastAsia="en-US" w:bidi="ar-SA"/>
        </w:rPr>
        <w:fldChar w:fldCharType="begin"/>
      </w:r>
      <w:r>
        <w:rPr>
          <w:lang w:eastAsia="en-US" w:bidi="ar-SA"/>
        </w:rPr>
        <w:instrText xml:space="preserve"> REF _Ref201845887 \r \h </w:instrText>
      </w:r>
      <w:r>
        <w:rPr>
          <w:lang w:eastAsia="en-US" w:bidi="ar-SA"/>
        </w:rPr>
        <w:fldChar w:fldCharType="separate"/>
      </w:r>
      <w:r w:rsidR="009B1F96">
        <w:rPr>
          <w:b/>
          <w:bCs/>
          <w:lang w:val="hu-HU" w:eastAsia="en-US" w:bidi="ar-SA"/>
        </w:rPr>
        <w:t>Hiba! A hivatkozási forrás nem található.</w:t>
      </w:r>
      <w:r>
        <w:rPr>
          <w:lang w:eastAsia="en-US" w:bidi="ar-SA"/>
        </w:rPr>
        <w:fldChar w:fldCharType="end"/>
      </w:r>
      <w:r>
        <w:rPr>
          <w:lang w:eastAsia="en-US" w:bidi="ar-SA"/>
        </w:rPr>
        <w:t xml:space="preserve">). Our treatment of such symbols </w:t>
      </w:r>
      <w:commentRangeStart w:id="456"/>
      <w:r>
        <w:rPr>
          <w:lang w:eastAsia="en-US" w:bidi="ar-SA"/>
        </w:rPr>
        <w:t xml:space="preserve">differs from </w:t>
      </w:r>
      <w:commentRangeEnd w:id="456"/>
      <w:r>
        <w:rPr>
          <w:rStyle w:val="Jegyzethivatkozs"/>
          <w:sz w:val="22"/>
          <w:szCs w:val="22"/>
          <w:lang w:eastAsia="en-US" w:bidi="ar-SA"/>
        </w:rPr>
        <w:commentReference w:id="456"/>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sidR="009B1F96">
        <w:rPr>
          <w:lang w:eastAsia="en-US" w:bidi="ar-SA"/>
        </w:rPr>
        <w:t>6.4.1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9B1F96">
        <w:rPr>
          <w:lang w:eastAsia="en-US" w:bidi="ar-SA"/>
        </w:rPr>
        <w:t>8.3.1.4</w:t>
      </w:r>
      <w:r>
        <w:rPr>
          <w:lang w:eastAsia="en-US" w:bidi="ar-SA"/>
        </w:rPr>
        <w:fldChar w:fldCharType="end"/>
      </w:r>
      <w:r>
        <w:rPr>
          <w:lang w:eastAsia="en-US" w:bidi="ar-SA"/>
        </w:rPr>
        <w:t>), bearing in mind that space fillers may, and word joiners by default do, occur inside words.</w:t>
      </w:r>
    </w:p>
    <w:p w14:paraId="0596FCBC" w14:textId="77777777" w:rsidR="00117379" w:rsidRDefault="00117379">
      <w:pPr>
        <w:pStyle w:val="Normlbehzs"/>
      </w:pPr>
    </w:p>
    <w:p w14:paraId="0C6A7B83" w14:textId="77777777" w:rsidR="00117379" w:rsidRDefault="00000000">
      <w:pPr>
        <w:pStyle w:val="Cmsor3"/>
      </w:pPr>
      <w:bookmarkStart w:id="457" w:name="_Toc199757575"/>
      <w:bookmarkStart w:id="458" w:name="_Ref199858162"/>
      <w:bookmarkStart w:id="459" w:name="_Ref201762157"/>
      <w:bookmarkStart w:id="460" w:name="_Ref201763012"/>
      <w:bookmarkStart w:id="461" w:name="_Ref203468812"/>
      <w:bookmarkStart w:id="462" w:name="_Ref203488115"/>
      <w:bookmarkStart w:id="463" w:name="_Toc221291533"/>
      <w:bookmarkEnd w:id="425"/>
      <w:bookmarkEnd w:id="426"/>
      <w:r>
        <w:t xml:space="preserve">Punctuation </w:t>
      </w:r>
      <w:bookmarkEnd w:id="427"/>
      <w:bookmarkEnd w:id="457"/>
      <w:bookmarkEnd w:id="458"/>
      <w:bookmarkEnd w:id="459"/>
      <w:bookmarkEnd w:id="460"/>
      <w:bookmarkEnd w:id="461"/>
      <w:bookmarkEnd w:id="462"/>
      <w:r>
        <w:t>signs</w:t>
      </w:r>
      <w:bookmarkEnd w:id="463"/>
    </w:p>
    <w:p w14:paraId="6C110171" w14:textId="77777777" w:rsidR="00117379" w:rsidRDefault="00000000">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14:paraId="6371365F" w14:textId="77777777" w:rsidR="00117379" w:rsidRDefault="00000000">
      <w:pPr>
        <w:pStyle w:val="Lista"/>
      </w:pPr>
      <w:r>
        <w:t xml:space="preserve">the scope of punctuation marks </w:t>
      </w:r>
      <w:r>
        <w:rPr>
          <w:b/>
          <w:bCs/>
        </w:rPr>
        <w:t>generally includes</w:t>
      </w:r>
      <w:r>
        <w:t xml:space="preserve"> signs</w:t>
      </w:r>
    </w:p>
    <w:p w14:paraId="093FD120" w14:textId="77777777" w:rsidR="00117379" w:rsidRDefault="00000000">
      <w:pPr>
        <w:pStyle w:val="Lista2"/>
      </w:pPr>
      <w:r>
        <w:t>whose shape is simple and abstract (non-figural), such as the vertical bars, dots, circles and dashes used widely for punctuation in the Indic writing system</w:t>
      </w:r>
    </w:p>
    <w:p w14:paraId="704680B4" w14:textId="77777777" w:rsidR="00117379" w:rsidRDefault="00000000">
      <w:pPr>
        <w:pStyle w:val="Lista3"/>
      </w:pPr>
      <w:r>
        <w:t>or which are ornamental elaborations of such shapes</w:t>
      </w:r>
    </w:p>
    <w:p w14:paraId="5BC46F8D" w14:textId="77777777" w:rsidR="00117379" w:rsidRDefault="00000000">
      <w:pPr>
        <w:pStyle w:val="Lista2"/>
      </w:pPr>
      <w:r>
        <w:t>whose linguistic function is primarily to segment the text into relatively small units such as sentences, clauses, list items or metrical units</w:t>
      </w:r>
    </w:p>
    <w:p w14:paraId="19F85F4C" w14:textId="77777777" w:rsidR="00117379" w:rsidRDefault="00000000">
      <w:pPr>
        <w:pStyle w:val="Lista2"/>
      </w:pPr>
      <w:r>
        <w:t>which occur repeatedly in the body of a single text</w:t>
      </w:r>
    </w:p>
    <w:p w14:paraId="686CAFBD" w14:textId="77777777" w:rsidR="00117379" w:rsidRDefault="00000000">
      <w:pPr>
        <w:pStyle w:val="Lista"/>
      </w:pPr>
      <w:r>
        <w:t xml:space="preserve">the scope of punctuation marks </w:t>
      </w:r>
      <w:r>
        <w:rPr>
          <w:b/>
          <w:bCs/>
        </w:rPr>
        <w:t>generally excludes</w:t>
      </w:r>
      <w:r>
        <w:t xml:space="preserve"> signs</w:t>
      </w:r>
    </w:p>
    <w:p w14:paraId="2C9ECA4A" w14:textId="77777777" w:rsidR="00117379" w:rsidRDefault="00000000">
      <w:pPr>
        <w:pStyle w:val="Lista2"/>
      </w:pPr>
      <w:r>
        <w:t>whose shape is figural or complexly ornamental, and is not derived from one of the simple basic shapes used for punctuation</w:t>
      </w:r>
    </w:p>
    <w:p w14:paraId="62C3508C" w14:textId="77777777" w:rsidR="00117379" w:rsidRDefault="00000000">
      <w:pPr>
        <w:pStyle w:val="Lista2"/>
      </w:pPr>
      <w:r>
        <w:t>whose linguistic function may be to mark the beginning or end of an entire inscription or to segment a text into a small number of large units</w:t>
      </w:r>
    </w:p>
    <w:p w14:paraId="79F5F8A0" w14:textId="76D8E02F" w:rsidR="00117379" w:rsidRDefault="00000000">
      <w:pPr>
        <w:pStyle w:val="Lista3"/>
      </w:pPr>
      <w:r>
        <w:lastRenderedPageBreak/>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rsidR="009B1F96">
        <w:t>14</w:t>
      </w:r>
      <w:r>
        <w:fldChar w:fldCharType="end"/>
      </w:r>
      <w:r>
        <w:t xml:space="preserve"> in section §</w:t>
      </w:r>
      <w:r>
        <w:fldChar w:fldCharType="begin"/>
      </w:r>
      <w:r>
        <w:instrText xml:space="preserve"> REF _Ref199836098 \r \h </w:instrText>
      </w:r>
      <w:r>
        <w:fldChar w:fldCharType="separate"/>
      </w:r>
      <w:r w:rsidR="009B1F96">
        <w:rPr>
          <w:b/>
          <w:bCs/>
          <w:lang w:val="hu-HU"/>
        </w:rPr>
        <w:t>Hiba! A hivatkozási forrás nem található.</w:t>
      </w:r>
      <w:r>
        <w:fldChar w:fldCharType="end"/>
      </w:r>
      <w:r>
        <w:t>) meaning such as auspiciousness, or serve as decorative elements</w:t>
      </w:r>
    </w:p>
    <w:p w14:paraId="6C50164C" w14:textId="77777777" w:rsidR="00117379" w:rsidRDefault="00000000">
      <w:pPr>
        <w:pStyle w:val="Lista2"/>
      </w:pPr>
      <w:r>
        <w:t>which occur only once per text or once per major section of text</w:t>
      </w:r>
    </w:p>
    <w:p w14:paraId="57744B55" w14:textId="7A0DC480" w:rsidR="00117379" w:rsidRDefault="00000000">
      <w:pPr>
        <w:pStyle w:val="Lista2"/>
      </w:pPr>
      <w:r>
        <w:t>signs of this nature are to be treated as generic symbols (§</w:t>
      </w:r>
      <w:r>
        <w:fldChar w:fldCharType="begin"/>
      </w:r>
      <w:r>
        <w:instrText xml:space="preserve"> REF _Ref203031519 \r \h </w:instrText>
      </w:r>
      <w:r>
        <w:fldChar w:fldCharType="separate"/>
      </w:r>
      <w:r w:rsidR="009B1F96">
        <w:t>6.6</w:t>
      </w:r>
      <w:r>
        <w:fldChar w:fldCharType="end"/>
      </w:r>
      <w:r>
        <w:t>)</w:t>
      </w:r>
    </w:p>
    <w:p w14:paraId="237AE11C" w14:textId="77777777" w:rsidR="00117379" w:rsidRDefault="00000000">
      <w:pPr>
        <w:pStyle w:val="Cmsor4"/>
      </w:pPr>
      <w:bookmarkStart w:id="464" w:name="_Ref203378653"/>
      <w:bookmarkStart w:id="465" w:name="_Toc221291534"/>
      <w:commentRangeStart w:id="466"/>
      <w:r>
        <w:t>Transliterating punctuation signs</w:t>
      </w:r>
      <w:bookmarkEnd w:id="464"/>
      <w:commentRangeEnd w:id="466"/>
      <w:r>
        <w:rPr>
          <w:rStyle w:val="Jegyzethivatkozs"/>
          <w:sz w:val="22"/>
          <w:szCs w:val="24"/>
        </w:rPr>
        <w:commentReference w:id="466"/>
      </w:r>
      <w:bookmarkEnd w:id="465"/>
    </w:p>
    <w:p w14:paraId="3C1AB1DC" w14:textId="1361438B" w:rsidR="00117379" w:rsidRDefault="00000000">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sidR="009B1F96">
        <w:rPr>
          <w:lang w:eastAsia="en-US" w:bidi="ar-SA"/>
        </w:rPr>
        <w:t>6.5.1.2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sidR="009B1F96">
        <w:rPr>
          <w:lang w:eastAsia="en-US" w:bidi="ar-SA"/>
        </w:rPr>
        <w:t>8.3.1.3</w:t>
      </w:r>
      <w:r>
        <w:rPr>
          <w:lang w:eastAsia="en-US" w:bidi="ar-SA"/>
        </w:rPr>
        <w:fldChar w:fldCharType="end"/>
      </w:r>
      <w:r>
        <w:rPr>
          <w:lang w:eastAsia="en-US" w:bidi="ar-SA"/>
        </w:rPr>
        <w:t>).</w:t>
      </w:r>
    </w:p>
    <w:p w14:paraId="672611B9" w14:textId="77777777" w:rsidR="00117379" w:rsidRDefault="00000000">
      <w:pPr>
        <w:pStyle w:val="Lista"/>
      </w:pPr>
      <w:r>
        <w:t>editorial punctuation may, however, be supplied using XML markup, see EGD §6.3.6</w:t>
      </w:r>
    </w:p>
    <w:p w14:paraId="3A82C704" w14:textId="77777777" w:rsidR="00117379" w:rsidRDefault="00000000">
      <w:pPr>
        <w:pStyle w:val="Lista"/>
      </w:pPr>
      <w:r>
        <w:t>as outlined in the introduction to this section, punctuation marks shall be represented</w:t>
      </w:r>
    </w:p>
    <w:p w14:paraId="4619B201" w14:textId="77777777" w:rsidR="00117379" w:rsidRDefault="00000000">
      <w:pPr>
        <w:pStyle w:val="Lista2"/>
      </w:pPr>
      <w:r>
        <w:t>1. at the level of transliteration, by the dedicated character . (full stop, period), which by our convention shall be understood as an abstract punctuation mark without any assertion as to its physical appearance</w:t>
      </w:r>
    </w:p>
    <w:p w14:paraId="62CEAA20" w14:textId="77777777" w:rsidR="00117379" w:rsidRDefault="00000000">
      <w:pPr>
        <w:pStyle w:val="Lista2"/>
      </w:pPr>
      <w:r>
        <w:t>2. at the level of XML encoding, with a relatively simple classification of their shapes</w:t>
      </w:r>
    </w:p>
    <w:p w14:paraId="2D617EB1" w14:textId="77777777" w:rsidR="00117379" w:rsidRDefault="00000000">
      <w:pPr>
        <w:pStyle w:val="Lista2"/>
      </w:pPr>
      <w:r>
        <w:t>3. at the level of human-readable metadata, in additional human-readable detail</w:t>
      </w:r>
    </w:p>
    <w:p w14:paraId="104629D1" w14:textId="77777777" w:rsidR="00117379" w:rsidRDefault="00000000">
      <w:pPr>
        <w:pStyle w:val="Lista"/>
      </w:pPr>
      <w:r>
        <w:t>as an intermediate step between levels 1 and 2 above, we recommend the use of shorthand markup for the basic forms of common punctuation characters, as follows:</w:t>
      </w:r>
    </w:p>
    <w:p w14:paraId="6EBEDE69" w14:textId="77777777" w:rsidR="00117379" w:rsidRDefault="00000000">
      <w:pPr>
        <w:pStyle w:val="Lista2"/>
      </w:pPr>
      <w:r>
        <w:t>all of the following shorthand characters should be followed by a space in transliteration, but not preceded by one</w:t>
      </w:r>
    </w:p>
    <w:p w14:paraId="2B6757C9" w14:textId="77777777" w:rsidR="00117379" w:rsidRDefault="00000000">
      <w:pPr>
        <w:pStyle w:val="Lista2"/>
        <w:rPr>
          <w:rFonts w:eastAsia="Arial"/>
        </w:rPr>
      </w:pPr>
      <w:r>
        <w:t>| (</w:t>
      </w:r>
      <w:r>
        <w:rPr>
          <w:rStyle w:val="Code"/>
        </w:rPr>
        <w:t>U+007C</w:t>
      </w:r>
      <w:r>
        <w:t xml:space="preserve"> Vertical Line): for signs comprised of a single plain vertical bar (corresponding to the symbol token “</w:t>
      </w:r>
      <w:proofErr w:type="spellStart"/>
      <w:r>
        <w:t>danda</w:t>
      </w:r>
      <w:proofErr w:type="spellEnd"/>
      <w:r>
        <w:t>”)</w:t>
      </w:r>
    </w:p>
    <w:p w14:paraId="369F7464" w14:textId="77777777" w:rsidR="00117379" w:rsidRDefault="00000000">
      <w:pPr>
        <w:pStyle w:val="Lista3"/>
      </w:pPr>
      <w:r>
        <w:rPr>
          <w:rFonts w:eastAsia="Arial"/>
        </w:rPr>
        <w:t xml:space="preserve">when transliterating two or more iterations of single vertical lines, make sure you add a space between them to differentiate them from double </w:t>
      </w:r>
      <w:proofErr w:type="spellStart"/>
      <w:r>
        <w:rPr>
          <w:rStyle w:val="Foreign"/>
          <w:rFonts w:eastAsia="Arial"/>
        </w:rPr>
        <w:t>daṇḍa</w:t>
      </w:r>
      <w:r>
        <w:rPr>
          <w:rFonts w:eastAsia="Arial"/>
        </w:rPr>
        <w:t>s</w:t>
      </w:r>
      <w:proofErr w:type="spellEnd"/>
    </w:p>
    <w:p w14:paraId="1E40E6EA" w14:textId="77777777" w:rsidR="00117379" w:rsidRDefault="00000000">
      <w:pPr>
        <w:pStyle w:val="Lista2"/>
        <w:rPr>
          <w:rFonts w:eastAsia="Arial"/>
        </w:rPr>
      </w:pPr>
      <w:r>
        <w:t>|| (</w:t>
      </w:r>
      <w:r>
        <w:rPr>
          <w:rStyle w:val="Code"/>
        </w:rPr>
        <w:t>U+007C</w:t>
      </w:r>
      <w:r>
        <w:t xml:space="preserve"> Vertical Line, twice): for signs comprised of a double plain vertical bar (corresponding to the symbol token “</w:t>
      </w:r>
      <w:proofErr w:type="spellStart"/>
      <w:r>
        <w:t>ddanda</w:t>
      </w:r>
      <w:proofErr w:type="spellEnd"/>
      <w:r>
        <w:t>”)</w:t>
      </w:r>
    </w:p>
    <w:p w14:paraId="3AE75688" w14:textId="77777777" w:rsidR="00117379" w:rsidRDefault="00000000">
      <w:pPr>
        <w:pStyle w:val="Lista2"/>
      </w:pPr>
      <w:r>
        <w:t>/ (regular slash): for signs comprised of a single vertical bar with a hook, crossbar or ornamental addition (corresponding to the symbol token “</w:t>
      </w:r>
      <w:proofErr w:type="spellStart"/>
      <w:r>
        <w:t>dandaOrnate</w:t>
      </w:r>
      <w:proofErr w:type="spellEnd"/>
      <w:r>
        <w:t>”)</w:t>
      </w:r>
    </w:p>
    <w:p w14:paraId="57EF69BC" w14:textId="77777777" w:rsidR="00117379" w:rsidRDefault="00000000">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16B83255" w14:textId="77777777" w:rsidR="00117379" w:rsidRDefault="00000000">
      <w:pPr>
        <w:pStyle w:val="Lista2"/>
      </w:pPr>
      <w:r>
        <w:t xml:space="preserve">, (comma): for short, predominantly vertical and often curved strokes normally floating at or above median height, including half-sized </w:t>
      </w:r>
      <w:proofErr w:type="spellStart"/>
      <w:r>
        <w:rPr>
          <w:rStyle w:val="Foreign"/>
        </w:rPr>
        <w:t>daṇḍa</w:t>
      </w:r>
      <w:r>
        <w:t>s</w:t>
      </w:r>
      <w:proofErr w:type="spellEnd"/>
      <w:r>
        <w:t xml:space="preserve"> and the raised comma-like sign that is the basic punctuation mark on Java and Bali (modern Balinese </w:t>
      </w:r>
      <w:r>
        <w:rPr>
          <w:rStyle w:val="ForeignBalineseScript"/>
        </w:rPr>
        <w:t>᭞</w:t>
      </w:r>
      <w:r>
        <w:t>) (corresponding to the symbol token “comma”)</w:t>
      </w:r>
    </w:p>
    <w:p w14:paraId="336FA2F9" w14:textId="77777777" w:rsidR="00117379" w:rsidRDefault="00000000">
      <w:pPr>
        <w:pStyle w:val="Lista2"/>
      </w:pPr>
      <w:r>
        <w:t>~ (</w:t>
      </w:r>
      <w:r>
        <w:rPr>
          <w:rStyle w:val="Code"/>
        </w:rPr>
        <w:t>U+223C</w:t>
      </w:r>
      <w:r>
        <w:t xml:space="preserve"> Tilde Operator): for signs comprised of a single horizontal dash, plain or with ornamentation (corresponding to the symbol token “dash”)</w:t>
      </w:r>
    </w:p>
    <w:p w14:paraId="5CCBF7DB" w14:textId="77777777" w:rsidR="00117379" w:rsidRDefault="00000000">
      <w:pPr>
        <w:pStyle w:val="Lista2"/>
      </w:pPr>
      <w:r>
        <w:t>@ (“at” sign) for any punctuation mark that does not easily fall under any of the above categories (such as more or less complex dots and circles)</w:t>
      </w:r>
    </w:p>
    <w:p w14:paraId="17F07EC1" w14:textId="77777777" w:rsidR="00117379" w:rsidRDefault="00000000">
      <w:pPr>
        <w:pStyle w:val="Lista3"/>
      </w:pPr>
      <w:r>
        <w:t>the transformation of this character into XML markup will definitely not be automated and will have to be handled by you manually if you use this shorthand</w:t>
      </w:r>
    </w:p>
    <w:p w14:paraId="003B5EB3" w14:textId="77777777" w:rsidR="00117379" w:rsidRDefault="00000000">
      <w:pPr>
        <w:pStyle w:val="Cmsor4"/>
      </w:pPr>
      <w:bookmarkStart w:id="467" w:name="_Ref201842298"/>
      <w:bookmarkStart w:id="468" w:name="_Toc221291535"/>
      <w:r>
        <w:t>Supplying punctuation</w:t>
      </w:r>
      <w:bookmarkEnd w:id="467"/>
      <w:bookmarkEnd w:id="468"/>
    </w:p>
    <w:p w14:paraId="00ACAF6E" w14:textId="77777777" w:rsidR="00117379" w:rsidRDefault="00000000">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14:paraId="7BD2BD7D" w14:textId="77777777" w:rsidR="00117379" w:rsidRDefault="00000000">
      <w:pPr>
        <w:pStyle w:val="Lista"/>
      </w:pPr>
      <w:bookmarkStart w:id="469" w:name="_Hlk203730514"/>
      <w:r>
        <w:t xml:space="preserve">as </w:t>
      </w:r>
      <w:r>
        <w:rPr>
          <w:rStyle w:val="LabelEmph"/>
        </w:rPr>
        <w:t>private shorthand</w:t>
      </w:r>
      <w:r>
        <w:t xml:space="preserve">, you may use a . (full stop, period) for supplied punctuation </w:t>
      </w:r>
      <w:bookmarkEnd w:id="469"/>
      <w:r>
        <w:t>while preparing your edition, then convert it to the proper encoding</w:t>
      </w:r>
    </w:p>
    <w:p w14:paraId="5EBC6B44" w14:textId="77777777" w:rsidR="00117379" w:rsidRDefault="00000000">
      <w:pPr>
        <w:pStyle w:val="Cmsor3"/>
      </w:pPr>
      <w:bookmarkStart w:id="470" w:name="_118t60ako401" w:colFirst="0" w:colLast="0"/>
      <w:bookmarkStart w:id="471" w:name="_Toc17811444"/>
      <w:bookmarkStart w:id="472" w:name="_Toc17811499"/>
      <w:bookmarkStart w:id="473" w:name="_Toc199757576"/>
      <w:bookmarkStart w:id="474" w:name="_Ref199858237"/>
      <w:bookmarkStart w:id="475" w:name="_Ref201845440"/>
      <w:bookmarkStart w:id="476" w:name="_Ref203487364"/>
      <w:bookmarkStart w:id="477" w:name="_Ref201763071"/>
      <w:bookmarkStart w:id="478" w:name="_Toc221291536"/>
      <w:bookmarkEnd w:id="470"/>
      <w:commentRangeStart w:id="479"/>
      <w:r>
        <w:lastRenderedPageBreak/>
        <w:t xml:space="preserve">Space filler </w:t>
      </w:r>
      <w:bookmarkEnd w:id="471"/>
      <w:bookmarkEnd w:id="472"/>
      <w:bookmarkEnd w:id="473"/>
      <w:bookmarkEnd w:id="474"/>
      <w:bookmarkEnd w:id="475"/>
      <w:r>
        <w:t>signs</w:t>
      </w:r>
      <w:bookmarkEnd w:id="476"/>
      <w:commentRangeEnd w:id="479"/>
      <w:r>
        <w:rPr>
          <w:rStyle w:val="Jegyzethivatkozs"/>
          <w:sz w:val="24"/>
          <w:szCs w:val="24"/>
        </w:rPr>
        <w:commentReference w:id="479"/>
      </w:r>
      <w:bookmarkEnd w:id="478"/>
    </w:p>
    <w:p w14:paraId="7D6C02DD" w14:textId="77777777" w:rsidR="00117379" w:rsidRDefault="00000000">
      <w:r>
        <w:t>@write when symbol encoding finalised</w:t>
      </w:r>
    </w:p>
    <w:p w14:paraId="33B6DF75" w14:textId="77777777" w:rsidR="00117379" w:rsidRDefault="00000000">
      <w:pPr>
        <w:pStyle w:val="Lista"/>
      </w:pPr>
      <w:r>
        <w:t>in the terms of this Guide, “</w:t>
      </w:r>
      <w:r>
        <w:rPr>
          <w:b/>
          <w:bCs/>
        </w:rPr>
        <w:t>space filler</w:t>
      </w:r>
      <w:r>
        <w:t>” is used in a sense restricted to symbols whose function is clearly and unambiguously to fill up space in a line to the binding-hole or margin</w:t>
      </w:r>
    </w:p>
    <w:p w14:paraId="09A7590F" w14:textId="77777777" w:rsidR="00117379" w:rsidRDefault="00000000">
      <w:pPr>
        <w:pStyle w:val="Lista2"/>
      </w:pPr>
      <w:r>
        <w:t>symbols that do not meet this functional criterion shall be encoded as generic symbols even if they are identical in visual appearance to symbols used as space fillers elsewhere in the document or the corpus</w:t>
      </w:r>
    </w:p>
    <w:p w14:paraId="741047D9" w14:textId="77777777" w:rsidR="00117379" w:rsidRDefault="00000000">
      <w:pPr>
        <w:pStyle w:val="Lista2"/>
      </w:pPr>
      <w:r>
        <w:t>@keep or discard §</w:t>
      </w:r>
      <w:proofErr w:type="spellStart"/>
      <w:r>
        <w:t>abc</w:t>
      </w:r>
      <w:proofErr w:type="spellEnd"/>
      <w:r>
        <w:t xml:space="preserve"> as shorthand</w:t>
      </w:r>
    </w:p>
    <w:p w14:paraId="2FA140E6" w14:textId="77777777" w:rsidR="00117379" w:rsidRDefault="00000000">
      <w:pPr>
        <w:pStyle w:val="Lista3"/>
      </w:pPr>
      <w:r>
        <w:rPr>
          <w:highlight w:val="yellow"/>
        </w:rPr>
        <w:t>ADD PRIVATE SHORTHAND LABEL IF NOT DISCARDING</w:t>
      </w:r>
    </w:p>
    <w:p w14:paraId="58439524" w14:textId="77777777" w:rsidR="00117379" w:rsidRDefault="00117379">
      <w:pPr>
        <w:pStyle w:val="Lista3"/>
      </w:pPr>
    </w:p>
    <w:p w14:paraId="33BD5AE6" w14:textId="77777777" w:rsidR="00117379" w:rsidRDefault="00000000">
      <w:pPr>
        <w:pStyle w:val="Lista2"/>
      </w:pPr>
      <w:r>
        <w:t xml:space="preserve">instead or in addition, introduce § as </w:t>
      </w:r>
      <w:r>
        <w:rPr>
          <w:rStyle w:val="Label"/>
        </w:rPr>
        <w:t>public shorthand</w:t>
      </w:r>
    </w:p>
    <w:p w14:paraId="0254F4B6" w14:textId="77777777" w:rsidR="00117379" w:rsidRDefault="00000000">
      <w:pPr>
        <w:pStyle w:val="Cmsor3"/>
      </w:pPr>
      <w:bookmarkStart w:id="480" w:name="_Ref204156662"/>
      <w:bookmarkStart w:id="481" w:name="_Toc221291537"/>
      <w:r>
        <w:t xml:space="preserve">Word joiner </w:t>
      </w:r>
      <w:bookmarkEnd w:id="480"/>
      <w:r>
        <w:t>signs</w:t>
      </w:r>
      <w:bookmarkEnd w:id="481"/>
    </w:p>
    <w:p w14:paraId="103CA4B7" w14:textId="77777777" w:rsidR="00117379" w:rsidRDefault="00000000">
      <w:r>
        <w:t>@write when symbol encoding finalised</w:t>
      </w:r>
    </w:p>
    <w:p w14:paraId="0187B59C" w14:textId="77777777" w:rsidR="00117379" w:rsidRDefault="00000000">
      <w:pPr>
        <w:pStyle w:val="Lista"/>
        <w:rPr>
          <w:lang w:eastAsia="en-US" w:bidi="ar-SA"/>
        </w:rPr>
      </w:pPr>
      <w:r>
        <w:rPr>
          <w:lang w:eastAsia="en-US" w:bidi="ar-SA"/>
        </w:rPr>
        <w:t>see discussion in Taxonomy</w:t>
      </w:r>
    </w:p>
    <w:p w14:paraId="4E4EE3D5" w14:textId="77777777" w:rsidR="00117379" w:rsidRDefault="00000000">
      <w:pPr>
        <w:pStyle w:val="Lista"/>
        <w:rPr>
          <w:lang w:eastAsia="en-US" w:bidi="ar-SA"/>
        </w:rPr>
      </w:pPr>
      <w:r>
        <w:rPr>
          <w:lang w:eastAsia="en-US" w:bidi="ar-SA"/>
        </w:rPr>
        <w:t>difficult to distinguish from space fillers</w:t>
      </w:r>
    </w:p>
    <w:p w14:paraId="43874B21" w14:textId="77777777" w:rsidR="00117379" w:rsidRDefault="00000000">
      <w:pPr>
        <w:pStyle w:val="Lista2"/>
        <w:rPr>
          <w:lang w:eastAsia="en-US" w:bidi="ar-SA"/>
        </w:rPr>
      </w:pPr>
      <w:r>
        <w:rPr>
          <w:lang w:eastAsia="en-US" w:bidi="ar-SA"/>
        </w:rPr>
        <w:t>if the same sign occurs in unbroken words, space filler</w:t>
      </w:r>
    </w:p>
    <w:p w14:paraId="385A13BF" w14:textId="77777777" w:rsidR="00117379" w:rsidRDefault="00000000">
      <w:pPr>
        <w:pStyle w:val="Lista2"/>
        <w:rPr>
          <w:lang w:eastAsia="en-US" w:bidi="ar-SA"/>
        </w:rPr>
      </w:pPr>
      <w:r>
        <w:rPr>
          <w:lang w:eastAsia="en-US" w:bidi="ar-SA"/>
        </w:rPr>
        <w:t>if narrow sign, probably word joiner</w:t>
      </w:r>
    </w:p>
    <w:p w14:paraId="72B4494B" w14:textId="77777777" w:rsidR="00117379" w:rsidRDefault="00000000">
      <w:pPr>
        <w:pStyle w:val="Lista"/>
        <w:rPr>
          <w:lang w:eastAsia="en-US" w:bidi="ar-SA"/>
        </w:rPr>
      </w:pPr>
      <w:r>
        <w:rPr>
          <w:lang w:eastAsia="en-US" w:bidi="ar-SA"/>
        </w:rPr>
        <w:t xml:space="preserve">@introduce </w:t>
      </w:r>
      <w:r>
        <w:rPr>
          <w:rStyle w:val="Label"/>
        </w:rPr>
        <w:t>public shorthand</w:t>
      </w:r>
      <w:r>
        <w:t xml:space="preserve"> ¬ (</w:t>
      </w:r>
      <w:r>
        <w:rPr>
          <w:rStyle w:val="Code"/>
        </w:rPr>
        <w:t>U+00AC</w:t>
      </w:r>
      <w:r>
        <w:t xml:space="preserve"> Not Sign) for this purpose instead of former editorial hyphen at end of line or use ⸗ </w:t>
      </w:r>
      <w:r>
        <w:rPr>
          <w:rStyle w:val="Code"/>
        </w:rPr>
        <w:t>U+2E17</w:t>
      </w:r>
      <w:r>
        <w:t xml:space="preserve"> Double Oblique Hyphen</w:t>
      </w:r>
    </w:p>
    <w:p w14:paraId="096CCA52" w14:textId="77777777" w:rsidR="00117379" w:rsidRDefault="00000000">
      <w:pPr>
        <w:pStyle w:val="Cmsor2"/>
      </w:pPr>
      <w:bookmarkStart w:id="482" w:name="_Ref203031519"/>
      <w:bookmarkStart w:id="483" w:name="_Toc199757577"/>
      <w:bookmarkStart w:id="484" w:name="_Ref199858345"/>
      <w:bookmarkStart w:id="485" w:name="_Toc17811446"/>
      <w:bookmarkStart w:id="486" w:name="_Toc17811501"/>
      <w:bookmarkStart w:id="487" w:name="_Ref22719364"/>
      <w:bookmarkStart w:id="488" w:name="_Ref201309645"/>
      <w:bookmarkStart w:id="489" w:name="_Toc221291538"/>
      <w:bookmarkEnd w:id="477"/>
      <w:r>
        <w:t>Generic symbols</w:t>
      </w:r>
      <w:bookmarkEnd w:id="482"/>
      <w:bookmarkEnd w:id="489"/>
    </w:p>
    <w:p w14:paraId="2D9A59DF" w14:textId="77777777" w:rsidR="00117379" w:rsidRDefault="00000000">
      <w:r>
        <w:t>@write when symbol encoding finalised</w:t>
      </w:r>
    </w:p>
    <w:p w14:paraId="15768EB0" w14:textId="0FD51F42" w:rsidR="00117379" w:rsidRDefault="00000000">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rsidR="009B1F96">
        <w:t>6.5.1</w:t>
      </w:r>
      <w:r>
        <w:fldChar w:fldCharType="end"/>
      </w:r>
      <w:r>
        <w:t>) or other functional symbol (§</w:t>
      </w:r>
      <w:r>
        <w:fldChar w:fldCharType="begin"/>
      </w:r>
      <w:r>
        <w:instrText xml:space="preserve"> REF _Ref203031518 \r \h </w:instrText>
      </w:r>
      <w:r>
        <w:fldChar w:fldCharType="separate"/>
      </w:r>
      <w:r w:rsidR="009B1F96">
        <w:rPr>
          <w:b/>
          <w:bCs/>
          <w:lang w:val="hu-HU"/>
        </w:rPr>
        <w:t>Hiba! A hivatkozási forrás nem található.</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sidR="009B1F96">
        <w:rPr>
          <w:lang w:eastAsia="en-US" w:bidi="ar-SA"/>
        </w:rPr>
        <w:t>8.3.1.4</w:t>
      </w:r>
      <w:r>
        <w:rPr>
          <w:lang w:eastAsia="en-US" w:bidi="ar-SA"/>
        </w:rPr>
        <w:fldChar w:fldCharType="end"/>
      </w:r>
      <w:r>
        <w:rPr>
          <w:lang w:eastAsia="en-US" w:bidi="ar-SA"/>
        </w:rPr>
        <w:t>).</w:t>
      </w:r>
    </w:p>
    <w:p w14:paraId="004CC524" w14:textId="77777777" w:rsidR="00117379" w:rsidRDefault="00000000">
      <w:pPr>
        <w:pStyle w:val="Lista"/>
      </w:pPr>
      <w:r>
        <w:t>note that auspicious (</w:t>
      </w:r>
      <w:proofErr w:type="spellStart"/>
      <w:r>
        <w:rPr>
          <w:rStyle w:val="Foreign"/>
        </w:rPr>
        <w:t>maṅgala</w:t>
      </w:r>
      <w:proofErr w:type="spellEnd"/>
      <w:r>
        <w:t xml:space="preserve">) symbols should never be transliterated as the words </w:t>
      </w:r>
      <w:r>
        <w:rPr>
          <w:rStyle w:val="Foreign"/>
        </w:rPr>
        <w:t>siddham</w:t>
      </w:r>
      <w:r>
        <w:t xml:space="preserve"> or </w:t>
      </w:r>
      <w:r>
        <w:rPr>
          <w:rStyle w:val="Foreign"/>
        </w:rPr>
        <w:t>om̐</w:t>
      </w:r>
    </w:p>
    <w:p w14:paraId="1C33A955" w14:textId="77777777" w:rsidR="00117379" w:rsidRDefault="00000000">
      <w:pPr>
        <w:pStyle w:val="Lista"/>
      </w:pPr>
      <w:r>
        <w:t>as outlined in the introduction to this section, generic symbols shall not be represented at the level of transliteration and should ideally always be handled in XML markup (supplemented by human-readable description)</w:t>
      </w:r>
    </w:p>
    <w:p w14:paraId="04F3DEA7" w14:textId="77777777" w:rsidR="00117379" w:rsidRDefault="00000000">
      <w:pPr>
        <w:pStyle w:val="Lista2"/>
      </w:pPr>
      <w:r>
        <w:t>the essential feature of the relevant XML markup is the use of symbol tokens (EGD §4.2.3)</w:t>
      </w:r>
    </w:p>
    <w:p w14:paraId="1AB15415" w14:textId="77777777" w:rsidR="00117379" w:rsidRDefault="00000000">
      <w:pPr>
        <w:pStyle w:val="Lista"/>
      </w:pPr>
      <w:r>
        <w:t>to simplify your work, especially when you are creating an e-text that will not (yet) be marked up in XML, you may choose either of the following shorthand methods for representing generic symbols</w:t>
      </w:r>
    </w:p>
    <w:p w14:paraId="1FF371F0" w14:textId="77777777" w:rsidR="00117379" w:rsidRDefault="00000000">
      <w:pPr>
        <w:pStyle w:val="Lista2"/>
      </w:pPr>
      <w:r>
        <w:t xml:space="preserve">as tokens, using </w:t>
      </w:r>
      <w:bookmarkStart w:id="490" w:name="_Hlk203730551"/>
      <w:r>
        <w:t>$</w:t>
      </w:r>
      <w:proofErr w:type="spellStart"/>
      <w:r>
        <w:t>abc</w:t>
      </w:r>
      <w:bookmarkEnd w:id="490"/>
      <w:proofErr w:type="spellEnd"/>
    </w:p>
    <w:p w14:paraId="5966C287" w14:textId="77777777" w:rsidR="00117379" w:rsidRDefault="00000000">
      <w:pPr>
        <w:pStyle w:val="Lista3"/>
      </w:pPr>
      <w:r>
        <w:t>where “</w:t>
      </w:r>
      <w:proofErr w:type="spellStart"/>
      <w:r>
        <w:t>abc</w:t>
      </w:r>
      <w:proofErr w:type="spellEnd"/>
      <w:r>
        <w:t>” (any sequence of letters, followed by a space) will be converted into a symbol token in the XML tag representing the symbol</w:t>
      </w:r>
    </w:p>
    <w:p w14:paraId="564193AD" w14:textId="77777777" w:rsidR="00117379" w:rsidRDefault="00000000">
      <w:pPr>
        <w:pStyle w:val="Lista3"/>
      </w:pPr>
      <w:r>
        <w:rPr>
          <w:highlight w:val="yellow"/>
        </w:rPr>
        <w:t>ADD PRIVATE SHORTHAND LABEL IF NOT DISCARDING</w:t>
      </w:r>
    </w:p>
    <w:p w14:paraId="2CCB3D7F" w14:textId="77777777" w:rsidR="00117379" w:rsidRDefault="00000000">
      <w:pPr>
        <w:pStyle w:val="Lista2"/>
      </w:pPr>
      <w:r>
        <w:t xml:space="preserve">as </w:t>
      </w:r>
      <w:r>
        <w:rPr>
          <w:rStyle w:val="Label"/>
        </w:rPr>
        <w:t>public shorthand</w:t>
      </w:r>
      <w:r>
        <w:t xml:space="preserve">, feel free to use dingbats of your choice, i.e. any Unicode character approximating the original glyph (e.g. ◊ </w:t>
      </w:r>
      <w:r>
        <w:rPr>
          <w:rFonts w:ascii="Segoe UI Symbol" w:hAnsi="Segoe UI Symbol"/>
        </w:rPr>
        <w:t>卐</w:t>
      </w:r>
      <w:r>
        <w:rPr>
          <w:rFonts w:ascii="Segoe UI Symbol" w:hAnsi="Segoe UI Symbol"/>
        </w:rPr>
        <w:t xml:space="preserve"> </w:t>
      </w:r>
      <w:r>
        <w:rPr>
          <w:rFonts w:ascii="Segoe UI Symbol" w:hAnsi="Segoe UI Symbol" w:cs="Segoe UI Symbol"/>
        </w:rPr>
        <w:t>✤ ⁜</w:t>
      </w:r>
      <w:r>
        <w:t>)</w:t>
      </w:r>
    </w:p>
    <w:p w14:paraId="0C030F53" w14:textId="77777777" w:rsidR="00117379" w:rsidRDefault="00000000">
      <w:pPr>
        <w:pStyle w:val="Cmsor1"/>
      </w:pPr>
      <w:bookmarkStart w:id="491" w:name="_Toc221291539"/>
      <w:r>
        <w:lastRenderedPageBreak/>
        <w:t>Layout and transliteration</w:t>
      </w:r>
      <w:bookmarkEnd w:id="491"/>
    </w:p>
    <w:p w14:paraId="6C6FA2FD" w14:textId="77777777" w:rsidR="00117379" w:rsidRDefault="00000000">
      <w:pPr>
        <w:pStyle w:val="Cmsor2"/>
      </w:pPr>
      <w:bookmarkStart w:id="492" w:name="_Toc221291540"/>
      <w:r>
        <w:t>Lines and blocks</w:t>
      </w:r>
      <w:bookmarkEnd w:id="492"/>
    </w:p>
    <w:p w14:paraId="11CCBAD3" w14:textId="77777777" w:rsidR="00117379" w:rsidRDefault="00000000">
      <w:pPr>
        <w:rPr>
          <w:lang w:eastAsia="en-US" w:bidi="ar-SA"/>
        </w:rPr>
      </w:pPr>
      <w:r>
        <w:rPr>
          <w:lang w:eastAsia="en-US" w:bidi="ar-SA"/>
        </w:rPr>
        <w:t>@@@move stuff from descriptive and interpretive blocks</w:t>
      </w:r>
    </w:p>
    <w:p w14:paraId="7627EE51" w14:textId="77777777" w:rsidR="00117379" w:rsidRDefault="00117379">
      <w:pPr>
        <w:rPr>
          <w:lang w:eastAsia="en-US" w:bidi="ar-SA"/>
        </w:rPr>
      </w:pPr>
    </w:p>
    <w:p w14:paraId="74EE8612" w14:textId="77777777" w:rsidR="00117379" w:rsidRDefault="00000000">
      <w:pPr>
        <w:pStyle w:val="Cmsor2"/>
      </w:pPr>
      <w:bookmarkStart w:id="493" w:name="_Ref203115812"/>
      <w:bookmarkStart w:id="494" w:name="_Ref203723763"/>
      <w:bookmarkStart w:id="495" w:name="_Toc221291541"/>
      <w:r>
        <w:t>Blank space</w:t>
      </w:r>
      <w:bookmarkEnd w:id="493"/>
      <w:bookmarkEnd w:id="495"/>
    </w:p>
    <w:p w14:paraId="7D9A4910" w14:textId="7A3B0E97" w:rsidR="00117379" w:rsidRDefault="00000000">
      <w:r>
        <w:rPr>
          <w:lang w:eastAsia="en-US" w:bidi="ar-SA"/>
        </w:rPr>
        <w:t>As noted in §</w:t>
      </w:r>
      <w:r>
        <w:rPr>
          <w:lang w:eastAsia="en-US" w:bidi="ar-SA"/>
        </w:rPr>
        <w:fldChar w:fldCharType="begin"/>
      </w:r>
      <w:r>
        <w:rPr>
          <w:lang w:eastAsia="en-US" w:bidi="ar-SA"/>
        </w:rPr>
        <w:instrText xml:space="preserve"> REF _Ref203723420 \r \h </w:instrText>
      </w:r>
      <w:r>
        <w:rPr>
          <w:lang w:eastAsia="en-US" w:bidi="ar-SA"/>
        </w:rPr>
      </w:r>
      <w:r>
        <w:rPr>
          <w:lang w:eastAsia="en-US" w:bidi="ar-SA"/>
        </w:rPr>
        <w:fldChar w:fldCharType="separate"/>
      </w:r>
      <w:r w:rsidR="009B1F96">
        <w:rPr>
          <w:lang w:eastAsia="en-US" w:bidi="ar-SA"/>
        </w:rPr>
        <w:t>3.6.2</w:t>
      </w:r>
      <w:r>
        <w:rPr>
          <w:lang w:eastAsia="en-US" w:bidi="ar-SA"/>
        </w:rPr>
        <w:fldChar w:fldCharType="end"/>
      </w:r>
      <w:r>
        <w:rPr>
          <w:lang w:eastAsia="en-US" w:bidi="ar-SA"/>
        </w:rPr>
        <w:t xml:space="preserve">, </w:t>
      </w:r>
      <w:r>
        <w:t xml:space="preserve">all spaces in our transliterated texts will be considered editorial. </w:t>
      </w:r>
      <w:r>
        <w:rPr>
          <w:lang w:eastAsia="en-US" w:bidi="ar-SA"/>
        </w:rPr>
        <w:t>Conversely, s</w:t>
      </w:r>
      <w:r>
        <w:t xml:space="preserve">paces present in the source and deemed significant must always be represented in XML markup as per EGD §###. To speed up work and to provide a means of representing original spaces in text that will not be encoded in XML, we suggest using the _ (underscore) sign as shorthand. </w:t>
      </w:r>
      <w:r>
        <w:rPr>
          <w:lang w:eastAsia="en-US" w:bidi="ar-SA"/>
        </w:rPr>
        <w:t xml:space="preserve">Be mindful of the use of editorial spaces </w:t>
      </w:r>
      <w:r>
        <w:t xml:space="preserve"> (§</w:t>
      </w:r>
      <w:r>
        <w:fldChar w:fldCharType="begin"/>
      </w:r>
      <w:r>
        <w:instrText xml:space="preserve"> REF _Ref203983021 \r \h </w:instrText>
      </w:r>
      <w:r>
        <w:fldChar w:fldCharType="separate"/>
      </w:r>
      <w:r w:rsidR="009B1F96">
        <w:t>8.3.1.5</w:t>
      </w:r>
      <w:r>
        <w:fldChar w:fldCharType="end"/>
      </w:r>
      <w:r>
        <w:t>) around both encoded and shorthand representations of original space.</w:t>
      </w:r>
    </w:p>
    <w:p w14:paraId="22F1D3A4" w14:textId="77777777" w:rsidR="00117379" w:rsidRDefault="00000000">
      <w:r>
        <w:t>@add note about interlinear space</w:t>
      </w:r>
    </w:p>
    <w:p w14:paraId="3250F28D" w14:textId="77777777" w:rsidR="00117379" w:rsidRDefault="00000000">
      <w:pPr>
        <w:pStyle w:val="Lista"/>
      </w:pPr>
      <w:r>
        <w:t>whether a space in the source is significant is up to your discretion, but here are some rules of thumb</w:t>
      </w:r>
    </w:p>
    <w:p w14:paraId="6675D8FF" w14:textId="77777777" w:rsidR="00117379" w:rsidRDefault="00000000">
      <w:pPr>
        <w:pStyle w:val="Lista2"/>
      </w:pPr>
      <w:r>
        <w:t>spaces for layout are never significant, including</w:t>
      </w:r>
    </w:p>
    <w:p w14:paraId="52129D4E" w14:textId="77777777" w:rsidR="00117379" w:rsidRDefault="00000000">
      <w:pPr>
        <w:pStyle w:val="Lista3"/>
      </w:pPr>
      <w:r>
        <w:t>blank space at the left of a right-aligned line or at the right of a left-aligned line</w:t>
      </w:r>
    </w:p>
    <w:p w14:paraId="2F299E0A" w14:textId="77777777" w:rsidR="00117379" w:rsidRDefault="00000000">
      <w:pPr>
        <w:pStyle w:val="Lista3"/>
      </w:pPr>
      <w:r>
        <w:t>spacing between most or all characters of a line justified to the two margins</w:t>
      </w:r>
    </w:p>
    <w:p w14:paraId="6AA0C444" w14:textId="77777777" w:rsidR="00117379" w:rsidRDefault="00000000">
      <w:pPr>
        <w:pStyle w:val="Lista3"/>
      </w:pPr>
      <w:r>
        <w:t>spacing between metrical units when these result in a column-like arrangement for an entire text or section</w:t>
      </w:r>
    </w:p>
    <w:p w14:paraId="34964E5A" w14:textId="77777777" w:rsidR="00117379" w:rsidRDefault="00000000">
      <w:pPr>
        <w:pStyle w:val="Lista3"/>
      </w:pPr>
      <w:r>
        <w:t>layout may be represented by various encoding methods (EGD §###)</w:t>
      </w:r>
    </w:p>
    <w:p w14:paraId="0548B0E2" w14:textId="77777777" w:rsidR="00117379" w:rsidRDefault="00000000">
      <w:pPr>
        <w:pStyle w:val="Lista2"/>
      </w:pPr>
      <w:r>
        <w:t>small spaces (less than a typical character width) around numerals, punctuation marks and other symbols are generally not significant</w:t>
      </w:r>
    </w:p>
    <w:p w14:paraId="50B68DF1" w14:textId="77777777" w:rsidR="00117379" w:rsidRDefault="00000000">
      <w:pPr>
        <w:pStyle w:val="Lista2"/>
      </w:pPr>
      <w:r>
        <w:t>spaces (including small spaces) used in lieu of punctuation (i.e. for semantic segmentation) are generally significant</w:t>
      </w:r>
    </w:p>
    <w:p w14:paraId="0670271A" w14:textId="77777777" w:rsidR="00117379" w:rsidRDefault="00000000">
      <w:pPr>
        <w:pStyle w:val="Lista"/>
      </w:pPr>
      <w:bookmarkStart w:id="496" w:name="_Hlk203730581"/>
      <w:r>
        <w:t xml:space="preserve">as </w:t>
      </w:r>
      <w:r>
        <w:rPr>
          <w:rStyle w:val="Label"/>
        </w:rPr>
        <w:t>public shorthand</w:t>
      </w:r>
      <w:r>
        <w:t>, use the _ (underscore) sign to represent original spaces</w:t>
      </w:r>
      <w:bookmarkEnd w:id="496"/>
      <w:r>
        <w:t xml:space="preserve"> in transliterated text</w:t>
      </w:r>
    </w:p>
    <w:p w14:paraId="1798CE0A" w14:textId="77777777" w:rsidR="00117379" w:rsidRDefault="00000000">
      <w:pPr>
        <w:pStyle w:val="Lista2"/>
      </w:pPr>
      <w:r>
        <w:t>if you plan later to batch convert the shorthand to XML encoding, then it is recommended that you use this only for basic interword spaces, which are large enough to be called a space but smaller than the width of two average characters</w:t>
      </w:r>
    </w:p>
    <w:p w14:paraId="5C2514F2" w14:textId="77777777" w:rsidR="00117379" w:rsidRDefault="00000000">
      <w:pPr>
        <w:pStyle w:val="Lista2"/>
      </w:pPr>
      <w:r>
        <w:t>any other spaces — such as space left blank for filling later, or because of a defect or feature of the material — can only be handled in XML</w:t>
      </w:r>
    </w:p>
    <w:p w14:paraId="15A1746A" w14:textId="77777777" w:rsidR="00117379" w:rsidRDefault="00000000">
      <w:pPr>
        <w:pStyle w:val="Lista3"/>
      </w:pPr>
      <w:r>
        <w:t>if you frequently encounter such spaces in your work, feel free to devise and employ private shorthand for them</w:t>
      </w:r>
    </w:p>
    <w:p w14:paraId="6DFBBA95" w14:textId="77777777" w:rsidR="00117379" w:rsidRDefault="00000000">
      <w:pPr>
        <w:pStyle w:val="Cmsor2"/>
      </w:pPr>
      <w:bookmarkStart w:id="497" w:name="_Ref203047671"/>
      <w:bookmarkStart w:id="498" w:name="_Toc221291542"/>
      <w:r>
        <w:t>Glyphs or graphs split by an intervening feature</w:t>
      </w:r>
      <w:bookmarkEnd w:id="497"/>
      <w:bookmarkEnd w:id="498"/>
    </w:p>
    <w:p w14:paraId="6D31C92F" w14:textId="5D41DE1F" w:rsidR="00117379" w:rsidRDefault="00000000">
      <w:r>
        <w:t xml:space="preserve">@finalise as per </w:t>
      </w:r>
      <w:hyperlink r:id="rId70" w:history="1">
        <w:r>
          <w:rPr>
            <w:rStyle w:val="Hiperhivatkozs"/>
          </w:rPr>
          <w:t>https://github.com/erc-dharma/project-documentation/issues/284</w:t>
        </w:r>
      </w:hyperlink>
      <w:r>
        <w:t xml:space="preserve"> </w:t>
      </w:r>
    </w:p>
    <w:p w14:paraId="29FFEF03" w14:textId="04CC2928" w:rsidR="00117379" w:rsidRDefault="00000000">
      <w:r>
        <w:t xml:space="preserve">add mention of eventual encoding alternative as per </w:t>
      </w:r>
      <w:hyperlink r:id="rId71" w:history="1">
        <w:r>
          <w:rPr>
            <w:rStyle w:val="Hiperhivatkozs"/>
          </w:rPr>
          <w:t>https://github.com/erc-dharma/project-documentation/issues/336</w:t>
        </w:r>
      </w:hyperlink>
      <w:r>
        <w:t xml:space="preserve"> </w:t>
      </w:r>
    </w:p>
    <w:p w14:paraId="5A80FEF6" w14:textId="4BF4C37C" w:rsidR="00117379" w:rsidRDefault="00000000">
      <w:r>
        <w:t xml:space="preserve">and also inadvertent splits as in </w:t>
      </w:r>
      <w:hyperlink r:id="rId72" w:history="1">
        <w:r>
          <w:rPr>
            <w:rStyle w:val="Hiperhivatkozs"/>
          </w:rPr>
          <w:t>https://github.com/erc-dharma/project-documentation/issues/237</w:t>
        </w:r>
      </w:hyperlink>
      <w:r>
        <w:t xml:space="preserve"> </w:t>
      </w:r>
    </w:p>
    <w:p w14:paraId="21C1F80A" w14:textId="77777777" w:rsidR="00117379" w:rsidRDefault="00117379"/>
    <w:tbl>
      <w:tblPr>
        <w:tblStyle w:val="FigureTable"/>
        <w:tblW w:w="0" w:type="auto"/>
        <w:tblLook w:val="04A0" w:firstRow="1" w:lastRow="0" w:firstColumn="1" w:lastColumn="0" w:noHBand="0" w:noVBand="1"/>
      </w:tblPr>
      <w:tblGrid>
        <w:gridCol w:w="2028"/>
        <w:gridCol w:w="2252"/>
        <w:gridCol w:w="1680"/>
        <w:gridCol w:w="975"/>
        <w:gridCol w:w="2675"/>
      </w:tblGrid>
      <w:tr w:rsidR="00117379" w14:paraId="49A4F208" w14:textId="77777777" w:rsidTr="00117379">
        <w:trPr>
          <w:cnfStyle w:val="100000000000" w:firstRow="1" w:lastRow="0" w:firstColumn="0" w:lastColumn="0" w:oddVBand="0" w:evenVBand="0" w:oddHBand="0" w:evenHBand="0" w:firstRowFirstColumn="0" w:firstRowLastColumn="0" w:lastRowFirstColumn="0" w:lastRowLastColumn="0"/>
        </w:trPr>
        <w:tc>
          <w:tcPr>
            <w:tcW w:w="0" w:type="auto"/>
            <w:gridSpan w:val="5"/>
          </w:tcPr>
          <w:p w14:paraId="295554DA" w14:textId="19CDEC42" w:rsidR="00117379" w:rsidRDefault="00000000">
            <w:pPr>
              <w:pStyle w:val="Kpalrs"/>
            </w:pPr>
            <w:r>
              <w:t xml:space="preserve">Figure </w:t>
            </w:r>
            <w:r>
              <w:fldChar w:fldCharType="begin"/>
            </w:r>
            <w:r>
              <w:instrText xml:space="preserve"> STYLEREF 2 \s </w:instrText>
            </w:r>
            <w:r>
              <w:fldChar w:fldCharType="separate"/>
            </w:r>
            <w:r w:rsidR="009B1F96">
              <w:rPr>
                <w:noProof/>
              </w:rPr>
              <w:t>7.3</w:t>
            </w:r>
            <w:r>
              <w:rPr>
                <w:noProof/>
              </w:rPr>
              <w:fldChar w:fldCharType="end"/>
            </w:r>
            <w:r>
              <w:t>.</w:t>
            </w:r>
            <w:r>
              <w:fldChar w:fldCharType="begin"/>
            </w:r>
            <w:r>
              <w:instrText xml:space="preserve"> SEQ Figure \* ALPHABETIC \s 2 </w:instrText>
            </w:r>
            <w:r>
              <w:fldChar w:fldCharType="separate"/>
            </w:r>
            <w:r w:rsidR="009B1F96">
              <w:rPr>
                <w:noProof/>
              </w:rPr>
              <w:t>A</w:t>
            </w:r>
            <w:r>
              <w:rPr>
                <w:noProof/>
              </w:rPr>
              <w:fldChar w:fldCharType="end"/>
            </w:r>
            <w:r>
              <w:t>. Split glyphs and graphs</w:t>
            </w:r>
          </w:p>
        </w:tc>
      </w:tr>
      <w:tr w:rsidR="00117379" w14:paraId="3812CAB5" w14:textId="77777777" w:rsidTr="00117379">
        <w:tc>
          <w:tcPr>
            <w:tcW w:w="0" w:type="auto"/>
            <w:shd w:val="clear" w:color="auto" w:fill="F0F7D7"/>
          </w:tcPr>
          <w:p w14:paraId="57E5F7A5" w14:textId="77777777" w:rsidR="00117379" w:rsidRDefault="00000000">
            <w:pPr>
              <w:keepNext/>
              <w:jc w:val="center"/>
            </w:pPr>
            <w:r>
              <w:lastRenderedPageBreak/>
              <w:t>1</w:t>
            </w:r>
          </w:p>
        </w:tc>
        <w:tc>
          <w:tcPr>
            <w:tcW w:w="0" w:type="auto"/>
            <w:shd w:val="clear" w:color="auto" w:fill="F0F7D7"/>
          </w:tcPr>
          <w:p w14:paraId="2C5A4D82" w14:textId="77777777" w:rsidR="00117379" w:rsidRDefault="00000000">
            <w:pPr>
              <w:keepNext/>
              <w:jc w:val="center"/>
            </w:pPr>
            <w:r>
              <w:t>2</w:t>
            </w:r>
          </w:p>
        </w:tc>
        <w:tc>
          <w:tcPr>
            <w:tcW w:w="0" w:type="auto"/>
            <w:shd w:val="clear" w:color="auto" w:fill="F0F7D7"/>
          </w:tcPr>
          <w:p w14:paraId="1F5C4287" w14:textId="77777777" w:rsidR="00117379" w:rsidRDefault="00000000">
            <w:pPr>
              <w:keepNext/>
              <w:jc w:val="center"/>
            </w:pPr>
            <w:r>
              <w:t>3</w:t>
            </w:r>
          </w:p>
        </w:tc>
        <w:tc>
          <w:tcPr>
            <w:tcW w:w="0" w:type="auto"/>
            <w:shd w:val="clear" w:color="auto" w:fill="F0F7D7"/>
          </w:tcPr>
          <w:p w14:paraId="317107C4" w14:textId="77777777" w:rsidR="00117379" w:rsidRDefault="00000000">
            <w:pPr>
              <w:keepNext/>
              <w:jc w:val="center"/>
            </w:pPr>
            <w:r>
              <w:t>4</w:t>
            </w:r>
          </w:p>
        </w:tc>
        <w:tc>
          <w:tcPr>
            <w:tcW w:w="0" w:type="auto"/>
            <w:shd w:val="clear" w:color="auto" w:fill="F0F7D7"/>
          </w:tcPr>
          <w:p w14:paraId="5843B20F" w14:textId="77777777" w:rsidR="00117379" w:rsidRDefault="00000000">
            <w:pPr>
              <w:keepNext/>
              <w:jc w:val="center"/>
            </w:pPr>
            <w:r>
              <w:t>5</w:t>
            </w:r>
          </w:p>
        </w:tc>
      </w:tr>
      <w:tr w:rsidR="00117379" w14:paraId="6E3F020F" w14:textId="77777777" w:rsidTr="00117379">
        <w:trPr>
          <w:trHeight w:val="1134"/>
        </w:trPr>
        <w:tc>
          <w:tcPr>
            <w:tcW w:w="0" w:type="auto"/>
            <w:vAlign w:val="center"/>
          </w:tcPr>
          <w:p w14:paraId="43F752C0" w14:textId="77777777" w:rsidR="00117379" w:rsidRDefault="00000000">
            <w:pPr>
              <w:pStyle w:val="Image"/>
            </w:pPr>
            <w:r>
              <w:drawing>
                <wp:inline distT="0" distB="0" distL="0" distR="0" wp14:anchorId="25B1087B" wp14:editId="139F0B83">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14:paraId="022E7728" w14:textId="77777777" w:rsidR="00117379" w:rsidRDefault="00000000">
            <w:pPr>
              <w:pStyle w:val="Image"/>
            </w:pPr>
            <w:r>
              <w:drawing>
                <wp:inline distT="0" distB="0" distL="0" distR="0" wp14:anchorId="5789563D" wp14:editId="4ABE3E19">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14:paraId="4B9DE01E" w14:textId="77777777" w:rsidR="00117379" w:rsidRDefault="00000000">
            <w:pPr>
              <w:pStyle w:val="Image"/>
              <w:rPr>
                <w:rStyle w:val="ForeignTamilScript"/>
                <w:sz w:val="48"/>
                <w:szCs w:val="48"/>
                <w:cs/>
                <w:lang w:bidi="ta-IN"/>
              </w:rPr>
            </w:pPr>
            <w:r>
              <w:rPr>
                <w:rStyle w:val="ForeignTamilScript"/>
                <w:sz w:val="48"/>
                <w:szCs w:val="48"/>
                <w:lang w:bidi="ta-IN"/>
              </w:rPr>
              <w:drawing>
                <wp:inline distT="0" distB="0" distL="0" distR="0" wp14:anchorId="7F611A0C" wp14:editId="4B313DD0">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14:paraId="02ABCDA6" w14:textId="77777777" w:rsidR="00117379" w:rsidRDefault="00000000">
            <w:pPr>
              <w:pStyle w:val="Image"/>
              <w:rPr>
                <w:rStyle w:val="ForeignTamilScript"/>
                <w:sz w:val="48"/>
                <w:szCs w:val="48"/>
                <w:cs/>
                <w:lang w:bidi="ta-IN"/>
              </w:rPr>
            </w:pPr>
            <w:r>
              <w:rPr>
                <w:rStyle w:val="ForeignTamilScript"/>
                <w:sz w:val="48"/>
                <w:szCs w:val="48"/>
                <w:lang w:bidi="ta-IN"/>
              </w:rPr>
              <w:drawing>
                <wp:inline distT="0" distB="0" distL="0" distR="0" wp14:anchorId="3B1D2D5A" wp14:editId="6961B8E6">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14:paraId="13FD0F42" w14:textId="77777777" w:rsidR="00117379" w:rsidRDefault="00117379">
            <w:pPr>
              <w:pStyle w:val="Image"/>
              <w:rPr>
                <w:sz w:val="48"/>
                <w:szCs w:val="48"/>
              </w:rPr>
            </w:pPr>
          </w:p>
        </w:tc>
      </w:tr>
      <w:tr w:rsidR="00117379" w14:paraId="455D4C5B" w14:textId="77777777" w:rsidTr="00117379">
        <w:tc>
          <w:tcPr>
            <w:tcW w:w="0" w:type="auto"/>
          </w:tcPr>
          <w:p w14:paraId="023EFB4E" w14:textId="77777777" w:rsidR="00117379" w:rsidRDefault="00000000">
            <w:pPr>
              <w:jc w:val="center"/>
              <w:rPr>
                <w:noProof/>
              </w:rPr>
            </w:pPr>
            <w:r>
              <w:rPr>
                <w:noProof/>
              </w:rPr>
              <w:t>malaṁka</w:t>
            </w:r>
          </w:p>
        </w:tc>
        <w:tc>
          <w:tcPr>
            <w:tcW w:w="0" w:type="auto"/>
          </w:tcPr>
          <w:p w14:paraId="453B8A92" w14:textId="77777777" w:rsidR="00117379" w:rsidRDefault="00000000">
            <w:pPr>
              <w:jc w:val="center"/>
              <w:rPr>
                <w:noProof/>
              </w:rPr>
            </w:pPr>
            <w:r>
              <w:rPr>
                <w:noProof/>
              </w:rPr>
              <w:t>dr̥vya</w:t>
            </w:r>
          </w:p>
        </w:tc>
        <w:tc>
          <w:tcPr>
            <w:tcW w:w="0" w:type="auto"/>
          </w:tcPr>
          <w:p w14:paraId="183FD577" w14:textId="77777777" w:rsidR="00117379" w:rsidRDefault="00000000">
            <w:pPr>
              <w:jc w:val="center"/>
              <w:rPr>
                <w:noProof/>
              </w:rPr>
            </w:pPr>
            <w:r>
              <w:rPr>
                <w:noProof/>
              </w:rPr>
              <w:t>sa</w:t>
            </w:r>
          </w:p>
        </w:tc>
        <w:tc>
          <w:tcPr>
            <w:tcW w:w="0" w:type="auto"/>
          </w:tcPr>
          <w:p w14:paraId="63ECF937" w14:textId="77777777" w:rsidR="00117379" w:rsidRDefault="00000000">
            <w:pPr>
              <w:jc w:val="center"/>
              <w:rPr>
                <w:noProof/>
              </w:rPr>
            </w:pPr>
            <w:r>
              <w:rPr>
                <w:noProof/>
              </w:rPr>
              <w:t>ke</w:t>
            </w:r>
          </w:p>
        </w:tc>
        <w:tc>
          <w:tcPr>
            <w:tcW w:w="0" w:type="auto"/>
          </w:tcPr>
          <w:p w14:paraId="15219BA9" w14:textId="77777777" w:rsidR="00117379" w:rsidRDefault="00117379">
            <w:pPr>
              <w:jc w:val="center"/>
              <w:rPr>
                <w:noProof/>
              </w:rPr>
            </w:pPr>
          </w:p>
        </w:tc>
      </w:tr>
      <w:tr w:rsidR="00117379" w14:paraId="778BB14B" w14:textId="77777777" w:rsidTr="00117379">
        <w:trPr>
          <w:trHeight w:val="1134"/>
        </w:trPr>
        <w:tc>
          <w:tcPr>
            <w:tcW w:w="0" w:type="auto"/>
            <w:vAlign w:val="center"/>
          </w:tcPr>
          <w:p w14:paraId="27470E1C" w14:textId="77777777" w:rsidR="00117379" w:rsidRDefault="00000000">
            <w:pPr>
              <w:pStyle w:val="Image"/>
            </w:pPr>
            <w:r>
              <w:drawing>
                <wp:inline distT="0" distB="0" distL="0" distR="0" wp14:anchorId="64FF3C46" wp14:editId="2EB838C6">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14:paraId="6BF513D9" w14:textId="77777777" w:rsidR="00117379" w:rsidRDefault="00000000">
            <w:pPr>
              <w:pStyle w:val="Image"/>
            </w:pPr>
            <w:r>
              <w:drawing>
                <wp:inline distT="0" distB="0" distL="0" distR="0" wp14:anchorId="6C66DA9F" wp14:editId="40DDE5AC">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8"/>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14:paraId="34075735" w14:textId="77777777" w:rsidR="00117379" w:rsidRDefault="00000000">
            <w:pPr>
              <w:pStyle w:val="Image"/>
              <w:rPr>
                <w:rStyle w:val="ForeignTamilScript"/>
                <w:sz w:val="48"/>
                <w:szCs w:val="48"/>
                <w:cs/>
                <w:lang w:bidi="ta-IN"/>
              </w:rPr>
            </w:pPr>
            <w:r>
              <w:rPr>
                <w:rStyle w:val="ForeignTamilScript"/>
                <w:sz w:val="48"/>
                <w:szCs w:val="48"/>
                <w:lang w:bidi="ta-IN"/>
              </w:rPr>
              <w:drawing>
                <wp:inline distT="0" distB="0" distL="0" distR="0" wp14:anchorId="1BC0BE25" wp14:editId="4C4B4FEE">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14:paraId="18A94AF9" w14:textId="77777777" w:rsidR="00117379" w:rsidRDefault="00000000">
            <w:pPr>
              <w:pStyle w:val="Image"/>
              <w:rPr>
                <w:rStyle w:val="ForeignTamilScript"/>
                <w:sz w:val="48"/>
                <w:szCs w:val="48"/>
                <w:cs/>
                <w:lang w:bidi="ta-IN"/>
              </w:rPr>
            </w:pPr>
            <w:r>
              <w:rPr>
                <w:rStyle w:val="ForeignTamilScript"/>
                <w:sz w:val="48"/>
                <w:szCs w:val="48"/>
                <w:lang w:bidi="ta-IN"/>
              </w:rPr>
              <w:drawing>
                <wp:inline distT="0" distB="0" distL="0" distR="0" wp14:anchorId="00464A09" wp14:editId="2392F651">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14:paraId="31ADE735" w14:textId="77777777" w:rsidR="00117379" w:rsidRDefault="00000000">
            <w:pPr>
              <w:pStyle w:val="Image"/>
              <w:rPr>
                <w:sz w:val="48"/>
                <w:szCs w:val="48"/>
              </w:rPr>
            </w:pPr>
            <w:r>
              <w:rPr>
                <w:sz w:val="48"/>
                <w:szCs w:val="48"/>
              </w:rPr>
              <w:drawing>
                <wp:inline distT="0" distB="0" distL="0" distR="0" wp14:anchorId="580039FF" wp14:editId="1BBDD92F">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rsidR="00117379" w14:paraId="5EF4F571" w14:textId="77777777" w:rsidTr="00117379">
        <w:tc>
          <w:tcPr>
            <w:tcW w:w="0" w:type="auto"/>
          </w:tcPr>
          <w:p w14:paraId="451D90AB" w14:textId="77777777" w:rsidR="00117379" w:rsidRDefault="00000000">
            <w:pPr>
              <w:jc w:val="center"/>
              <w:rPr>
                <w:noProof/>
              </w:rPr>
            </w:pPr>
            <w:r>
              <w:rPr>
                <w:noProof/>
              </w:rPr>
              <w:t>mala&lt;&gt;ṁka</w:t>
            </w:r>
          </w:p>
        </w:tc>
        <w:tc>
          <w:tcPr>
            <w:tcW w:w="0" w:type="auto"/>
          </w:tcPr>
          <w:p w14:paraId="1A43C4DE" w14:textId="77777777" w:rsidR="00117379" w:rsidRDefault="00000000">
            <w:pPr>
              <w:jc w:val="center"/>
              <w:rPr>
                <w:noProof/>
              </w:rPr>
            </w:pPr>
            <w:r>
              <w:rPr>
                <w:noProof/>
              </w:rPr>
              <w:t>dr̥v&lt;&gt;ya</w:t>
            </w:r>
          </w:p>
        </w:tc>
        <w:tc>
          <w:tcPr>
            <w:tcW w:w="0" w:type="auto"/>
          </w:tcPr>
          <w:p w14:paraId="34E43CD6" w14:textId="77777777" w:rsidR="00117379" w:rsidRDefault="00000000">
            <w:pPr>
              <w:jc w:val="center"/>
              <w:rPr>
                <w:noProof/>
              </w:rPr>
            </w:pPr>
            <w:r>
              <w:rPr>
                <w:noProof/>
              </w:rPr>
              <w:t>sa&lt;&gt;⌉</w:t>
            </w:r>
          </w:p>
        </w:tc>
        <w:tc>
          <w:tcPr>
            <w:tcW w:w="0" w:type="auto"/>
          </w:tcPr>
          <w:p w14:paraId="32FE9C75" w14:textId="77777777" w:rsidR="00117379" w:rsidRDefault="00000000">
            <w:pPr>
              <w:jc w:val="center"/>
              <w:rPr>
                <w:noProof/>
              </w:rPr>
            </w:pPr>
            <w:r>
              <w:rPr>
                <w:noProof/>
              </w:rPr>
              <w:t>⌈&lt;&gt;ke</w:t>
            </w:r>
          </w:p>
        </w:tc>
        <w:tc>
          <w:tcPr>
            <w:tcW w:w="0" w:type="auto"/>
          </w:tcPr>
          <w:p w14:paraId="6CC50F9D" w14:textId="77777777" w:rsidR="00117379" w:rsidRDefault="00000000">
            <w:pPr>
              <w:jc w:val="center"/>
              <w:rPr>
                <w:noProof/>
              </w:rPr>
            </w:pPr>
            <w:r>
              <w:rPr>
                <w:noProof/>
              </w:rPr>
              <w:t>A⌈&lt;&gt;horātri</w:t>
            </w:r>
          </w:p>
        </w:tc>
      </w:tr>
    </w:tbl>
    <w:p w14:paraId="7678D02E" w14:textId="77777777" w:rsidR="00117379" w:rsidRDefault="00117379"/>
    <w:p w14:paraId="13D776A4" w14:textId="77777777" w:rsidR="00117379" w:rsidRDefault="00000000">
      <w:pPr>
        <w:pStyle w:val="Lista"/>
      </w:pPr>
      <w:r>
        <w:rPr>
          <w:noProof/>
        </w:rPr>
        <w:drawing>
          <wp:anchor distT="0" distB="0" distL="114300" distR="114300" simplePos="0" relativeHeight="251667456" behindDoc="0" locked="0" layoutInCell="1" allowOverlap="1" wp14:anchorId="5D41A8FA" wp14:editId="3AFC74E8">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14:paraId="4BEF23DB" w14:textId="77777777" w:rsidR="00117379" w:rsidRDefault="00000000">
      <w:pPr>
        <w:pStyle w:val="Lista"/>
      </w:pPr>
      <w:r>
        <w:rPr>
          <w:noProof/>
        </w:rPr>
        <w:drawing>
          <wp:anchor distT="0" distB="0" distL="114300" distR="114300" simplePos="0" relativeHeight="251668480" behindDoc="0" locked="0" layoutInCell="1" allowOverlap="1" wp14:anchorId="021DCC51" wp14:editId="4C33DF58">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303F5DD4" w14:textId="77777777" w:rsidR="00117379" w:rsidRDefault="00000000">
      <w:pPr>
        <w:pStyle w:val="Lista"/>
      </w:pPr>
      <w:r>
        <w:t xml:space="preserve">we therefore introduce two </w:t>
      </w:r>
      <w:r>
        <w:rPr>
          <w:i/>
          <w:iCs/>
        </w:rPr>
        <w:t>placeholder characters</w:t>
      </w:r>
      <w:r>
        <w:t xml:space="preserve"> into our transliteration scheme:</w:t>
      </w:r>
    </w:p>
    <w:p w14:paraId="09FF5C9E" w14:textId="77777777" w:rsidR="00117379" w:rsidRDefault="00000000">
      <w:pPr>
        <w:pStyle w:val="Lista2"/>
      </w:pPr>
      <w:r>
        <w:t xml:space="preserve">⌈ (left ceiling, </w:t>
      </w:r>
      <w:r>
        <w:rPr>
          <w:rStyle w:val="Code"/>
        </w:rPr>
        <w:t>U+2308</w:t>
      </w:r>
      <w:r>
        <w:t>) to represent a prescript component split off from the following original character</w:t>
      </w:r>
    </w:p>
    <w:p w14:paraId="2490E1A2" w14:textId="77777777" w:rsidR="00117379" w:rsidRDefault="00000000">
      <w:pPr>
        <w:pStyle w:val="Lista2"/>
      </w:pPr>
      <w:r>
        <w:t xml:space="preserve">⌉ (right ceiling, </w:t>
      </w:r>
      <w:r>
        <w:rPr>
          <w:rStyle w:val="Code"/>
        </w:rPr>
        <w:t>U+2309</w:t>
      </w:r>
      <w:r>
        <w:t>) to represent a postscript component split off from the preceding original character</w:t>
      </w:r>
    </w:p>
    <w:p w14:paraId="652CBB39" w14:textId="77777777" w:rsidR="00117379" w:rsidRDefault="00000000">
      <w:pPr>
        <w:pStyle w:val="Lista2"/>
      </w:pPr>
      <w:r>
        <w:t>if you have difficulty entering these characters, you can instead use [[ and ]] respectively, which will be automatically converted to the above special characters</w:t>
      </w:r>
    </w:p>
    <w:p w14:paraId="00175C77" w14:textId="77777777" w:rsidR="00117379" w:rsidRDefault="00000000">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1B430425" w14:textId="77777777" w:rsidR="00117379" w:rsidRDefault="00000000">
      <w:pPr>
        <w:pStyle w:val="Lista2"/>
      </w:pPr>
      <w:r>
        <w:rPr>
          <w:noProof/>
        </w:rPr>
        <w:drawing>
          <wp:anchor distT="0" distB="0" distL="114300" distR="114300" simplePos="0" relativeHeight="251669504" behindDoc="0" locked="0" layoutInCell="1" allowOverlap="1" wp14:anchorId="7D0C1B58" wp14:editId="5481F0C9">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14:paraId="7502BAC8" w14:textId="77777777" w:rsidR="00117379" w:rsidRDefault="00000000">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proofErr w:type="spellStart"/>
      <w:r>
        <w:rPr>
          <w:rStyle w:val="Foreign"/>
        </w:rPr>
        <w:t>ke</w:t>
      </w:r>
      <w:proofErr w:type="spellEnd"/>
    </w:p>
    <w:p w14:paraId="04C4931B" w14:textId="77777777" w:rsidR="00117379" w:rsidRDefault="00000000">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14:paraId="044C1D72" w14:textId="77777777" w:rsidR="00117379" w:rsidRDefault="00000000">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14:paraId="77125F73" w14:textId="77777777" w:rsidR="00117379" w:rsidRDefault="00000000">
      <w:pPr>
        <w:pStyle w:val="Lista"/>
      </w:pPr>
      <w:r>
        <w:t>in the above examples, ignore the dotted circle representing the body associated with dependent vowel signs</w:t>
      </w:r>
    </w:p>
    <w:p w14:paraId="16E4B218" w14:textId="77777777" w:rsidR="00117379" w:rsidRDefault="00000000">
      <w:pPr>
        <w:pStyle w:val="Lista"/>
      </w:pPr>
      <w:r>
        <w:t>in the above examples, &lt;&gt; represents the interruption, which must be encoded appropriately (or, if you are only creating an e-text for later markup, clearly indicated in the transliteration) as follows:</w:t>
      </w:r>
    </w:p>
    <w:p w14:paraId="5E910B2C" w14:textId="77777777" w:rsidR="00117379" w:rsidRDefault="00000000">
      <w:pPr>
        <w:pStyle w:val="Lista2"/>
      </w:pPr>
      <w:r>
        <w:t>line break: EGD §3.2.1 (if you are not using XML tags, start a new line in the e-text)</w:t>
      </w:r>
    </w:p>
    <w:p w14:paraId="7D66899F" w14:textId="36D264D6" w:rsidR="00117379" w:rsidRDefault="00000000">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9B1F96">
        <w:t>6.6</w:t>
      </w:r>
      <w:r>
        <w:fldChar w:fldCharType="end"/>
      </w:r>
      <w:r>
        <w:t>)</w:t>
      </w:r>
    </w:p>
    <w:p w14:paraId="61BA9584" w14:textId="77777777" w:rsidR="00117379" w:rsidRDefault="00000000">
      <w:pPr>
        <w:pStyle w:val="Lista3"/>
      </w:pPr>
      <w:r>
        <w:t xml:space="preserve">e.g. </w:t>
      </w:r>
      <w:r>
        <w:rPr>
          <w:i/>
          <w:iCs/>
        </w:rPr>
        <w:t>A⌈_</w:t>
      </w:r>
      <w:proofErr w:type="spellStart"/>
      <w:r>
        <w:rPr>
          <w:i/>
          <w:iCs/>
        </w:rPr>
        <w:t>horātri</w:t>
      </w:r>
      <w:proofErr w:type="spellEnd"/>
      <w:r>
        <w:t xml:space="preserve"> for the second line in the above copper-plate image</w:t>
      </w:r>
    </w:p>
    <w:p w14:paraId="4E06D36D" w14:textId="77777777" w:rsidR="00117379" w:rsidRDefault="00000000">
      <w:pPr>
        <w:pStyle w:val="Lista"/>
      </w:pPr>
      <w:r>
        <w:t>if you encounter a character with a split-off part other than a prescript or postscript vowel marker, please contact us to discuss its most suitable representation</w:t>
      </w:r>
    </w:p>
    <w:p w14:paraId="76E9DAB4" w14:textId="77777777" w:rsidR="00117379" w:rsidRDefault="00000000">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14:paraId="047830FE" w14:textId="77777777" w:rsidR="00117379" w:rsidRDefault="00000000">
      <w:pPr>
        <w:pStyle w:val="Lista"/>
      </w:pPr>
      <w:r>
        <w:t xml:space="preserve">the use of these placeholder characters is </w:t>
      </w:r>
      <w:r>
        <w:rPr>
          <w:b/>
          <w:bCs/>
        </w:rPr>
        <w:t>optional, but strongly recommended</w:t>
      </w:r>
      <w:r>
        <w:t xml:space="preserve"> in all cases where you have access to the original or a surrogate</w:t>
      </w:r>
    </w:p>
    <w:p w14:paraId="11FC2EA8" w14:textId="77777777" w:rsidR="00117379" w:rsidRDefault="00000000">
      <w:pPr>
        <w:pStyle w:val="Lista2"/>
        <w:rPr>
          <w:rStyle w:val="Foreign"/>
          <w:i w:val="0"/>
          <w:iCs w:val="0"/>
          <w:noProof w:val="0"/>
        </w:rPr>
      </w:pPr>
      <w:r>
        <w:lastRenderedPageBreak/>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1296A738" w14:textId="77777777" w:rsidR="00117379" w:rsidRDefault="00000000">
      <w:pPr>
        <w:pStyle w:val="Cmsor1"/>
      </w:pPr>
      <w:bookmarkStart w:id="499" w:name="_Toc221291543"/>
      <w:r>
        <w:lastRenderedPageBreak/>
        <w:t>Editorial segmentation of transliterated text</w:t>
      </w:r>
      <w:bookmarkEnd w:id="494"/>
      <w:bookmarkEnd w:id="499"/>
    </w:p>
    <w:p w14:paraId="3899CE0F" w14:textId="0C94EACA" w:rsidR="00117379" w:rsidRDefault="00000000">
      <w:r>
        <w:t>In addition to transliterating a source text, you will usually want to segment it in one or more ways. Division into larger blocks may be descriptive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rsidR="009B1F96">
        <w:t>8.1</w:t>
      </w:r>
      <w:r>
        <w:fldChar w:fldCharType="end"/>
      </w:r>
      <w:r>
        <w:t>.</w:t>
      </w:r>
    </w:p>
    <w:p w14:paraId="7F82F08F" w14:textId="57D6F1C0" w:rsidR="00117379" w:rsidRDefault="00000000">
      <w:pPr>
        <w:pStyle w:val="Normlbehzs"/>
      </w:pPr>
      <w:r>
        <w:t>However, for a lower level of semantic analysis, we prefer simple editorial spacing (§</w:t>
      </w:r>
      <w:r>
        <w:fldChar w:fldCharType="begin"/>
      </w:r>
      <w:r>
        <w:instrText xml:space="preserve"> REF _Ref203484724 \r \h </w:instrText>
      </w:r>
      <w:r>
        <w:fldChar w:fldCharType="separate"/>
      </w:r>
      <w:r w:rsidR="009B1F96">
        <w:t>8.3</w:t>
      </w:r>
      <w:r>
        <w:fldChar w:fldCharType="end"/>
      </w:r>
      <w:r>
        <w:t>) of independent words and hyphenation (§</w:t>
      </w:r>
      <w:r>
        <w:fldChar w:fldCharType="begin"/>
      </w:r>
      <w:r>
        <w:instrText xml:space="preserve"> REF _Ref203484736 \r \h </w:instrText>
      </w:r>
      <w:r>
        <w:fldChar w:fldCharType="separate"/>
      </w:r>
      <w:r w:rsidR="009B1F96">
        <w:t>8.4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basic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14:paraId="5D53995B" w14:textId="1CD2CF0D" w:rsidR="00117379" w:rsidRDefault="00000000">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rsidR="009B1F96">
        <w:t>8.2</w:t>
      </w:r>
      <w:r>
        <w:fldChar w:fldCharType="end"/>
      </w:r>
      <w:r>
        <w:t>. We also provide some general considerations for cases when, and when not, you should use editorial spaces and hyphens (§</w:t>
      </w:r>
      <w:r>
        <w:fldChar w:fldCharType="begin"/>
      </w:r>
      <w:r>
        <w:instrText xml:space="preserve"> REF _Ref203554407 \r \h </w:instrText>
      </w:r>
      <w:r>
        <w:fldChar w:fldCharType="separate"/>
      </w:r>
      <w:r w:rsidR="009B1F96">
        <w:t>8.5</w:t>
      </w:r>
      <w:r>
        <w:fldChar w:fldCharType="end"/>
      </w:r>
      <w:r>
        <w:t>).</w:t>
      </w:r>
    </w:p>
    <w:p w14:paraId="6B2F1830" w14:textId="77777777" w:rsidR="00117379" w:rsidRDefault="00000000">
      <w:pPr>
        <w:pStyle w:val="Cmsor2"/>
      </w:pPr>
      <w:bookmarkStart w:id="500" w:name="_3znysh7" w:colFirst="0" w:colLast="0"/>
      <w:bookmarkStart w:id="501" w:name="_3vicsiwxvh94" w:colFirst="0" w:colLast="0"/>
      <w:bookmarkStart w:id="502" w:name="_hv2uvfxl0lay" w:colFirst="0" w:colLast="0"/>
      <w:bookmarkStart w:id="503" w:name="_ql9phuu609jo" w:colFirst="0" w:colLast="0"/>
      <w:bookmarkStart w:id="504" w:name="_Ref203471366"/>
      <w:bookmarkStart w:id="505" w:name="_Ref203484611"/>
      <w:bookmarkStart w:id="506" w:name="_Ref203398652"/>
      <w:bookmarkStart w:id="507" w:name="_Toc17811447"/>
      <w:bookmarkStart w:id="508" w:name="_Toc17811502"/>
      <w:bookmarkStart w:id="509" w:name="_Toc221291544"/>
      <w:bookmarkEnd w:id="483"/>
      <w:bookmarkEnd w:id="484"/>
      <w:bookmarkEnd w:id="485"/>
      <w:bookmarkEnd w:id="486"/>
      <w:bookmarkEnd w:id="487"/>
      <w:bookmarkEnd w:id="488"/>
      <w:bookmarkEnd w:id="500"/>
      <w:bookmarkEnd w:id="501"/>
      <w:bookmarkEnd w:id="502"/>
      <w:bookmarkEnd w:id="503"/>
      <w:r>
        <w:t xml:space="preserve">Descriptive and interpretive </w:t>
      </w:r>
      <w:bookmarkEnd w:id="504"/>
      <w:r>
        <w:t>blocks</w:t>
      </w:r>
      <w:bookmarkEnd w:id="505"/>
      <w:bookmarkEnd w:id="509"/>
    </w:p>
    <w:p w14:paraId="08BFEB5E" w14:textId="77777777" w:rsidR="00117379" w:rsidRDefault="00000000">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14:paraId="45B5276D" w14:textId="357A5672" w:rsidR="00117379" w:rsidRDefault="00000000">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_Ref203482804 \r \h </w:instrText>
      </w:r>
      <w:r>
        <w:fldChar w:fldCharType="separate"/>
      </w:r>
      <w:r w:rsidR="009B1F96">
        <w:t>8.3.1</w:t>
      </w:r>
      <w:r>
        <w:fldChar w:fldCharType="end"/>
      </w:r>
      <w:r>
        <w:t>) and hyphens (§</w:t>
      </w:r>
      <w:r>
        <w:fldChar w:fldCharType="begin"/>
      </w:r>
      <w:r>
        <w:instrText xml:space="preserve"> REF _Ref203483098 \r \h </w:instrText>
      </w:r>
      <w:r>
        <w:fldChar w:fldCharType="separate"/>
      </w:r>
      <w:r w:rsidR="009B1F96">
        <w:t>8.4.1</w:t>
      </w:r>
      <w:r>
        <w:fldChar w:fldCharType="end"/>
      </w:r>
      <w:r>
        <w:t>) at such points.</w:t>
      </w:r>
    </w:p>
    <w:p w14:paraId="51B655DE" w14:textId="77777777" w:rsidR="00117379" w:rsidRDefault="00000000">
      <w:pPr>
        <w:pStyle w:val="Lista"/>
      </w:pPr>
      <w:r>
        <w:t>when a line break, whether representing extrinsic or intrinsic structure, falls inside a word</w:t>
      </w:r>
    </w:p>
    <w:p w14:paraId="5B08F43F" w14:textId="77777777" w:rsidR="00117379" w:rsidRDefault="00000000">
      <w:pPr>
        <w:pStyle w:val="Lista2"/>
      </w:pPr>
      <w:r>
        <w:t>this must normally be encoded in XML</w:t>
      </w:r>
    </w:p>
    <w:p w14:paraId="018F037C" w14:textId="77777777" w:rsidR="00117379" w:rsidRDefault="00000000">
      <w:pPr>
        <w:pStyle w:val="Lista3"/>
      </w:pPr>
      <w:r>
        <w:t>see EGD §### about inscribed lines cutting words, and §### about verse lines cutting words</w:t>
      </w:r>
    </w:p>
    <w:p w14:paraId="6685636B" w14:textId="77777777" w:rsidR="00117379" w:rsidRDefault="00000000">
      <w:pPr>
        <w:pStyle w:val="Lista2"/>
      </w:pPr>
      <w:r>
        <w:t xml:space="preserve">when XML encoding is not involved, a hyphen may be used as </w:t>
      </w:r>
      <w:r>
        <w:rPr>
          <w:rStyle w:val="Label"/>
        </w:rPr>
        <w:t>public shorthand</w:t>
      </w:r>
      <w:r>
        <w:t xml:space="preserve"> at the end of the former line</w:t>
      </w:r>
    </w:p>
    <w:p w14:paraId="2643E2A1" w14:textId="5F3E054F" w:rsidR="00117379" w:rsidRDefault="00000000">
      <w:pPr>
        <w:pStyle w:val="Lista"/>
      </w:pPr>
      <w:r>
        <w:t>when an editorial hyphen (for compound segmentation) coincides with a line break, put it at the beginning of the latter line (§</w:t>
      </w:r>
      <w:r>
        <w:fldChar w:fldCharType="begin"/>
      </w:r>
      <w:r>
        <w:instrText xml:space="preserve"> REF _Ref203483098 \r \h </w:instrText>
      </w:r>
      <w:r>
        <w:fldChar w:fldCharType="separate"/>
      </w:r>
      <w:r w:rsidR="009B1F96">
        <w:t>8.4.1</w:t>
      </w:r>
      <w:r>
        <w:fldChar w:fldCharType="end"/>
      </w:r>
      <w:r>
        <w:t>)</w:t>
      </w:r>
    </w:p>
    <w:p w14:paraId="155A08DE" w14:textId="77777777" w:rsidR="00117379" w:rsidRDefault="00000000">
      <w:pPr>
        <w:pStyle w:val="Cmsor2"/>
      </w:pPr>
      <w:bookmarkStart w:id="510" w:name="_Ref203485860"/>
      <w:bookmarkStart w:id="511" w:name="_Toc221291545"/>
      <w:r>
        <w:t xml:space="preserve">Segmentation versus </w:t>
      </w:r>
      <w:r>
        <w:rPr>
          <w:rStyle w:val="Foreign"/>
        </w:rPr>
        <w:t>akṣara</w:t>
      </w:r>
      <w:r>
        <w:rPr>
          <w:rStyle w:val="Foreign"/>
          <w:i w:val="0"/>
          <w:iCs w:val="0"/>
        </w:rPr>
        <w:t xml:space="preserve">s and </w:t>
      </w:r>
      <w:r>
        <w:rPr>
          <w:rStyle w:val="Foreign"/>
        </w:rPr>
        <w:t>sandhi</w:t>
      </w:r>
      <w:bookmarkEnd w:id="510"/>
      <w:bookmarkEnd w:id="511"/>
    </w:p>
    <w:p w14:paraId="3A12DFFA" w14:textId="77777777" w:rsidR="00117379" w:rsidRDefault="00000000">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512" w:name="_Hlk203472780"/>
      <w:r>
        <w:t>interpretive segm</w:t>
      </w:r>
      <w:bookmarkEnd w:id="512"/>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14:paraId="01273D8F" w14:textId="77777777" w:rsidR="00117379" w:rsidRDefault="00000000">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14:paraId="59715237" w14:textId="77777777" w:rsidR="00117379" w:rsidRDefault="00000000">
      <w:pPr>
        <w:pStyle w:val="Lista2"/>
      </w:pPr>
      <w:r>
        <w:lastRenderedPageBreak/>
        <w:t xml:space="preserve">independent words, e.g. Sanskrit </w:t>
      </w:r>
      <w:r>
        <w:rPr>
          <w:rStyle w:val="ForeignDevanagariScript"/>
          <w:rFonts w:hint="cs"/>
          <w:cs/>
        </w:rPr>
        <w:t>तदेव</w:t>
      </w:r>
      <w:r>
        <w:t xml:space="preserve"> → </w:t>
      </w:r>
      <w:r>
        <w:rPr>
          <w:rStyle w:val="Foreign"/>
        </w:rPr>
        <w:t>tad eva</w:t>
      </w:r>
    </w:p>
    <w:p w14:paraId="6B6BFBD2" w14:textId="77777777" w:rsidR="00117379" w:rsidRDefault="00000000">
      <w:pPr>
        <w:pStyle w:val="Lista2"/>
      </w:pPr>
      <w:r>
        <w:t xml:space="preserve">words in compound, e.g. Sanskrit </w:t>
      </w:r>
      <w:r>
        <w:rPr>
          <w:rStyle w:val="ForeignDevanagariScript"/>
          <w:rFonts w:hint="cs"/>
          <w:cs/>
        </w:rPr>
        <w:t>तत्पुरु</w:t>
      </w:r>
      <w:r>
        <w:rPr>
          <w:rStyle w:val="ForeignDevanagariScript"/>
          <w:cs/>
        </w:rPr>
        <w:t>ष</w:t>
      </w:r>
      <w:r>
        <w:rPr>
          <w:rFonts w:hint="cs"/>
          <w:cs/>
        </w:rPr>
        <w:t xml:space="preserve"> </w:t>
      </w:r>
      <w:r>
        <w:t xml:space="preserve">→ </w:t>
      </w:r>
      <w:r>
        <w:rPr>
          <w:rStyle w:val="Foreign"/>
        </w:rPr>
        <w:t>tat-puruṣa</w:t>
      </w:r>
    </w:p>
    <w:p w14:paraId="28A8858D" w14:textId="77777777" w:rsidR="00117379" w:rsidRDefault="00000000">
      <w:pPr>
        <w:pStyle w:val="Lista"/>
      </w:pPr>
      <w:r>
        <w:t>this continues to apply if graphemes on either side of the boundary are altered due to sandhi or orthographic convention, so long as the graphemes can be allocated to one side of the boundary or another, including</w:t>
      </w:r>
    </w:p>
    <w:p w14:paraId="6418392E" w14:textId="77777777" w:rsidR="00117379" w:rsidRDefault="00000000">
      <w:pPr>
        <w:pStyle w:val="Lista2"/>
      </w:pPr>
      <w:r>
        <w:t>the reduction of vowels to semivowels, e.g. in Sanskrit</w:t>
      </w:r>
    </w:p>
    <w:p w14:paraId="10567414" w14:textId="77777777" w:rsidR="00117379" w:rsidRDefault="00000000">
      <w:pPr>
        <w:pStyle w:val="Lista3"/>
      </w:pPr>
      <w:r>
        <w:rPr>
          <w:rStyle w:val="ForeignDevanagariScript"/>
          <w:rFonts w:hint="cs"/>
          <w:cs/>
        </w:rPr>
        <w:t>गच्छत्येव</w:t>
      </w:r>
      <w:r>
        <w:rPr>
          <w:rFonts w:hint="cs"/>
          <w:cs/>
        </w:rPr>
        <w:t xml:space="preserve"> </w:t>
      </w:r>
      <w:r>
        <w:t xml:space="preserve">→ </w:t>
      </w:r>
      <w:r>
        <w:rPr>
          <w:rStyle w:val="Foreign"/>
        </w:rPr>
        <w:t>gacchaty eva</w:t>
      </w:r>
      <w:r>
        <w:t xml:space="preserve"> (from </w:t>
      </w:r>
      <w:r>
        <w:rPr>
          <w:rStyle w:val="Foreign"/>
        </w:rPr>
        <w:t>gacchati + eva</w:t>
      </w:r>
      <w:r>
        <w:t>)</w:t>
      </w:r>
    </w:p>
    <w:p w14:paraId="5FAFD8FD" w14:textId="77777777" w:rsidR="00117379" w:rsidRDefault="00000000">
      <w:pPr>
        <w:pStyle w:val="Lista3"/>
      </w:pPr>
      <w:r>
        <w:rPr>
          <w:rStyle w:val="ForeignDevanagariScript"/>
          <w:rFonts w:hint="cs"/>
          <w:cs/>
        </w:rPr>
        <w:t>मन्वादि</w:t>
      </w:r>
      <w:r>
        <w:rPr>
          <w:rFonts w:hint="cs"/>
          <w:cs/>
        </w:rPr>
        <w:t xml:space="preserve"> </w:t>
      </w:r>
      <w:r>
        <w:t xml:space="preserve">→ </w:t>
      </w:r>
      <w:r>
        <w:rPr>
          <w:rStyle w:val="Foreign"/>
        </w:rPr>
        <w:t>manv-ādi</w:t>
      </w:r>
      <w:r>
        <w:t xml:space="preserve"> (from </w:t>
      </w:r>
      <w:r>
        <w:rPr>
          <w:rStyle w:val="Foreign"/>
        </w:rPr>
        <w:t>manu+ādi</w:t>
      </w:r>
      <w:r>
        <w:t>)</w:t>
      </w:r>
    </w:p>
    <w:p w14:paraId="782444D0" w14:textId="77777777" w:rsidR="00117379" w:rsidRDefault="00000000">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14:paraId="2270D6C7" w14:textId="77777777" w:rsidR="00117379" w:rsidRDefault="00000000">
      <w:pPr>
        <w:pStyle w:val="Lista2"/>
      </w:pPr>
      <w:r>
        <w:t xml:space="preserve">the use of the class nasal where standard orthography would employ an </w:t>
      </w:r>
      <w:r>
        <w:rPr>
          <w:rStyle w:val="Foreign"/>
        </w:rPr>
        <w:t>anusvāra</w:t>
      </w:r>
      <w:r>
        <w:t>, e.g. in Sanskrit</w:t>
      </w:r>
    </w:p>
    <w:p w14:paraId="5DEC4378" w14:textId="77777777" w:rsidR="00117379" w:rsidRDefault="00000000">
      <w:pPr>
        <w:pStyle w:val="Lista3"/>
      </w:pPr>
      <w:r>
        <w:rPr>
          <w:rStyle w:val="ForeignDevanagariScript"/>
          <w:cs/>
        </w:rPr>
        <w:t>उ</w:t>
      </w:r>
      <w:r>
        <w:rPr>
          <w:rStyle w:val="ForeignDevanagariScript"/>
          <w:rFonts w:hint="cs"/>
          <w:cs/>
        </w:rPr>
        <w:t>क्त</w:t>
      </w:r>
      <w:r>
        <w:rPr>
          <w:rStyle w:val="ForeignDevanagariScript"/>
          <w:cs/>
        </w:rPr>
        <w:t>ञ</w:t>
      </w:r>
      <w:r>
        <w:rPr>
          <w:rStyle w:val="ForeignDevanagariScript"/>
          <w:rFonts w:hint="cs"/>
          <w:cs/>
        </w:rPr>
        <w:t>्च</w:t>
      </w:r>
      <w:r>
        <w:t xml:space="preserve"> → </w:t>
      </w:r>
      <w:r>
        <w:rPr>
          <w:rStyle w:val="Foreign"/>
        </w:rPr>
        <w:t>Uktañ ca</w:t>
      </w:r>
    </w:p>
    <w:p w14:paraId="4BE52EC1" w14:textId="77777777" w:rsidR="00117379" w:rsidRDefault="00000000">
      <w:pPr>
        <w:pStyle w:val="Lista3"/>
      </w:pPr>
      <w:r>
        <w:rPr>
          <w:rStyle w:val="ForeignDevanagariScript"/>
          <w:rFonts w:hint="cs"/>
          <w:cs/>
        </w:rPr>
        <w:t>शरण</w:t>
      </w:r>
      <w:r>
        <w:rPr>
          <w:rStyle w:val="ForeignDevanagariScript"/>
          <w:cs/>
        </w:rPr>
        <w:t>ङ</w:t>
      </w:r>
      <w:r>
        <w:rPr>
          <w:rStyle w:val="ForeignDevanagariScript"/>
          <w:rFonts w:hint="cs"/>
          <w:cs/>
        </w:rPr>
        <w:t>्गतः</w:t>
      </w:r>
      <w:r>
        <w:rPr>
          <w:rFonts w:hint="cs"/>
          <w:cs/>
        </w:rPr>
        <w:t xml:space="preserve"> </w:t>
      </w:r>
      <w:r>
        <w:t xml:space="preserve">→ </w:t>
      </w:r>
      <w:r>
        <w:rPr>
          <w:rStyle w:val="Foreign"/>
        </w:rPr>
        <w:t>śaraṇaṅ gataḥ</w:t>
      </w:r>
    </w:p>
    <w:p w14:paraId="323F8BFD" w14:textId="77777777" w:rsidR="00117379" w:rsidRDefault="00000000">
      <w:pPr>
        <w:pStyle w:val="Lista2"/>
      </w:pPr>
      <w:r>
        <w:t>the assimilation of initial /h/ to a preceding stop, altering the /h/ to a corresponding aspirate, e.g.</w:t>
      </w:r>
    </w:p>
    <w:p w14:paraId="4AEA35A3" w14:textId="77777777" w:rsidR="00117379" w:rsidRDefault="00000000">
      <w:pPr>
        <w:pStyle w:val="Lista3"/>
      </w:pPr>
      <w:r>
        <w:t>Sanskrit</w:t>
      </w:r>
      <w:r>
        <w:rPr>
          <w:rStyle w:val="Foreign"/>
        </w:rPr>
        <w:t xml:space="preserve"> </w:t>
      </w:r>
      <w:r>
        <w:rPr>
          <w:rStyle w:val="ForeignDevanagariScript"/>
          <w:rFonts w:hint="cs"/>
          <w:cs/>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rPr>
        <w:t>तद्धित</w:t>
      </w:r>
      <w:r>
        <w:rPr>
          <w:rStyle w:val="Foreign"/>
        </w:rPr>
        <w:t xml:space="preserve"> tad-dhita </w:t>
      </w:r>
      <w:r>
        <w:t xml:space="preserve">(for </w:t>
      </w:r>
      <w:r>
        <w:rPr>
          <w:rStyle w:val="Foreign"/>
        </w:rPr>
        <w:t>tat+hita</w:t>
      </w:r>
      <w:r>
        <w:t>)</w:t>
      </w:r>
    </w:p>
    <w:p w14:paraId="1618880F" w14:textId="6C961A88" w:rsidR="00117379" w:rsidRDefault="00000000">
      <w:pPr>
        <w:pStyle w:val="Lista3"/>
      </w:pPr>
      <w:r>
        <w:t xml:space="preserve">Old Javanese </w:t>
      </w:r>
      <w:r>
        <w:rPr>
          <w:rStyle w:val="Foreign"/>
        </w:rPr>
        <w:t>buAt-thajyanya</w:t>
      </w:r>
      <w:r>
        <w:t xml:space="preserve"> (derived from </w:t>
      </w:r>
      <w:r>
        <w:rPr>
          <w:rStyle w:val="Foreign"/>
        </w:rPr>
        <w:t>bvat haji</w:t>
      </w:r>
      <w:r>
        <w:t>, §</w:t>
      </w:r>
      <w:r>
        <w:fldChar w:fldCharType="begin"/>
      </w:r>
      <w:r>
        <w:instrText xml:space="preserve"> REF _Ref203557504 \r \h </w:instrText>
      </w:r>
      <w:r>
        <w:fldChar w:fldCharType="separate"/>
      </w:r>
      <w:r w:rsidR="009B1F96">
        <w:t>8.5.1</w:t>
      </w:r>
      <w:r>
        <w:fldChar w:fldCharType="end"/>
      </w:r>
      <w:r>
        <w:t>)</w:t>
      </w:r>
    </w:p>
    <w:p w14:paraId="462852C2" w14:textId="77777777" w:rsidR="00117379" w:rsidRDefault="00000000">
      <w:pPr>
        <w:pStyle w:val="Lista3"/>
      </w:pPr>
      <w:r>
        <w:t>note that in these cases, the phonetic sequences may be more appropriately segmented into /</w:t>
      </w:r>
      <w:proofErr w:type="spellStart"/>
      <w:r>
        <w:rPr>
          <w:rStyle w:val="Foreign"/>
        </w:rPr>
        <w:t>tadd</w:t>
      </w:r>
      <w:proofErr w:type="spellEnd"/>
      <w:r>
        <w:rPr>
          <w:rStyle w:val="Foreign"/>
        </w:rPr>
        <w:t xml:space="preserve"> hi</w:t>
      </w:r>
      <w:r>
        <w:t>/ and /</w:t>
      </w:r>
      <w:proofErr w:type="spellStart"/>
      <w:r>
        <w:rPr>
          <w:rStyle w:val="Foreign"/>
        </w:rPr>
        <w:t>buatt-hajyanya</w:t>
      </w:r>
      <w:proofErr w:type="spellEnd"/>
      <w:r>
        <w:t>/, but the written form involves the graphemes &lt;dh&gt; and &lt;</w:t>
      </w:r>
      <w:proofErr w:type="spellStart"/>
      <w:r>
        <w:t>th</w:t>
      </w:r>
      <w:proofErr w:type="spellEnd"/>
      <w:r>
        <w:t>&gt;, which, though transliterated by digraphs, are indivisible</w:t>
      </w:r>
    </w:p>
    <w:p w14:paraId="13FBB5DE" w14:textId="77777777" w:rsidR="00117379" w:rsidRDefault="00000000">
      <w:pPr>
        <w:pStyle w:val="Lista2"/>
        <w:rPr>
          <w:noProof/>
        </w:rPr>
      </w:pPr>
      <w:r>
        <w:rPr>
          <w:noProof/>
        </w:rPr>
        <w:t>the generation of graphemes not originally present in either of the morphemes, to be segmented as in the examples below</w:t>
      </w:r>
    </w:p>
    <w:p w14:paraId="3A7CD3E0" w14:textId="77777777" w:rsidR="00117379" w:rsidRDefault="00000000">
      <w:pPr>
        <w:pStyle w:val="Lista3"/>
        <w:rPr>
          <w:i/>
          <w:noProof/>
        </w:rPr>
      </w:pPr>
      <w:r>
        <w:t xml:space="preserve">Sanskrit </w:t>
      </w:r>
      <w:r>
        <w:rPr>
          <w:rStyle w:val="Foreign"/>
        </w:rPr>
        <w:t>putrām̐l lakṣmīḥ</w:t>
      </w:r>
      <w:r>
        <w:t xml:space="preserve"> (from </w:t>
      </w:r>
      <w:r>
        <w:rPr>
          <w:rStyle w:val="Foreign"/>
        </w:rPr>
        <w:t>putrān + lakṣmīḥ</w:t>
      </w:r>
      <w:r>
        <w:t>)</w:t>
      </w:r>
    </w:p>
    <w:p w14:paraId="61D90420" w14:textId="77777777" w:rsidR="00117379" w:rsidRDefault="00000000">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14:paraId="5D8031F7" w14:textId="77777777" w:rsidR="00117379" w:rsidRDefault="00000000">
      <w:pPr>
        <w:pStyle w:val="Lista3"/>
      </w:pPr>
      <w:r>
        <w:t xml:space="preserve">Old Javanese </w:t>
      </w:r>
      <w:r>
        <w:rPr>
          <w:rStyle w:val="Foreign"/>
        </w:rPr>
        <w:t>darpaṇa ryy avakta</w:t>
      </w:r>
      <w:r>
        <w:t xml:space="preserve"> (orthographic variation of </w:t>
      </w:r>
      <w:r>
        <w:rPr>
          <w:rStyle w:val="Foreign"/>
        </w:rPr>
        <w:t>darpaṇa ry avakta</w:t>
      </w:r>
      <w:r>
        <w:t>)</w:t>
      </w:r>
    </w:p>
    <w:p w14:paraId="1A09B19E" w14:textId="77777777" w:rsidR="00117379" w:rsidRDefault="00000000">
      <w:pPr>
        <w:pStyle w:val="Lista3"/>
      </w:pPr>
      <w:r>
        <w:t xml:space="preserve">Old Javanese </w:t>
      </w:r>
      <w:r>
        <w:rPr>
          <w:rStyle w:val="Foreign"/>
        </w:rPr>
        <w:t>tann inaku</w:t>
      </w:r>
      <w:r>
        <w:t xml:space="preserve"> (from </w:t>
      </w:r>
      <w:commentRangeStart w:id="513"/>
      <w:r>
        <w:rPr>
          <w:rStyle w:val="Foreign"/>
        </w:rPr>
        <w:t>tan + inaku</w:t>
      </w:r>
      <w:commentRangeEnd w:id="513"/>
      <w:r>
        <w:rPr>
          <w:rStyle w:val="Jegyzethivatkozs"/>
          <w:sz w:val="22"/>
          <w:szCs w:val="22"/>
        </w:rPr>
        <w:commentReference w:id="513"/>
      </w:r>
      <w:r>
        <w:t>)</w:t>
      </w:r>
    </w:p>
    <w:p w14:paraId="00EFA88F" w14:textId="77777777" w:rsidR="00117379" w:rsidRDefault="00000000">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14:paraId="0522253C" w14:textId="77777777" w:rsidR="00117379" w:rsidRDefault="00000000">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14:paraId="09FB1384" w14:textId="60F6992D" w:rsidR="00117379" w:rsidRDefault="00000000">
      <w:pPr>
        <w:pStyle w:val="Lista4"/>
      </w:pPr>
      <w:commentRangeStart w:id="514"/>
      <w:r>
        <w:t>see §</w:t>
      </w:r>
      <w:r>
        <w:fldChar w:fldCharType="begin"/>
      </w:r>
      <w:r>
        <w:instrText xml:space="preserve"> REF _Ref204002752 \r \h </w:instrText>
      </w:r>
      <w:r>
        <w:fldChar w:fldCharType="separate"/>
      </w:r>
      <w:r w:rsidR="009B1F96">
        <w:t>4.7.5.1</w:t>
      </w:r>
      <w:r>
        <w:fldChar w:fldCharType="end"/>
      </w:r>
      <w:r>
        <w:t xml:space="preserve"> for the use of the hyphen in Tamil sandhi analysis</w:t>
      </w:r>
      <w:commentRangeEnd w:id="514"/>
      <w:r>
        <w:rPr>
          <w:rStyle w:val="Jegyzethivatkozs"/>
          <w:sz w:val="22"/>
          <w:szCs w:val="22"/>
        </w:rPr>
        <w:commentReference w:id="514"/>
      </w:r>
    </w:p>
    <w:p w14:paraId="00286E14" w14:textId="77777777" w:rsidR="00117379" w:rsidRDefault="00000000">
      <w:pPr>
        <w:pStyle w:val="Lista2"/>
      </w:pPr>
      <w:r>
        <w:t>the complete elision of one of the phonemes (and the corresponding grapheme)</w:t>
      </w:r>
    </w:p>
    <w:p w14:paraId="2A13B589" w14:textId="77777777" w:rsidR="00117379" w:rsidRDefault="00000000">
      <w:pPr>
        <w:pStyle w:val="Lista3"/>
      </w:pPr>
      <w:r>
        <w:t xml:space="preserve">Tamil </w:t>
      </w:r>
      <w:r>
        <w:rPr>
          <w:rStyle w:val="Foreign"/>
        </w:rPr>
        <w:t>arit’ eṉṟu</w:t>
      </w:r>
      <w:r>
        <w:t xml:space="preserve"> (for </w:t>
      </w:r>
      <w:r>
        <w:rPr>
          <w:rStyle w:val="Foreign"/>
        </w:rPr>
        <w:t>aritu + eṉṟu</w:t>
      </w:r>
      <w:r>
        <w:t>)</w:t>
      </w:r>
    </w:p>
    <w:p w14:paraId="5128249D" w14:textId="73135822" w:rsidR="00117379" w:rsidRDefault="00000000">
      <w:pPr>
        <w:pStyle w:val="Lista4"/>
      </w:pPr>
      <w:r>
        <w:t>see §</w:t>
      </w:r>
      <w:r>
        <w:fldChar w:fldCharType="begin"/>
      </w:r>
      <w:r>
        <w:instrText xml:space="preserve"> REF _Ref203486126 \r \h </w:instrText>
      </w:r>
      <w:r>
        <w:fldChar w:fldCharType="separate"/>
      </w:r>
      <w:r w:rsidR="009B1F96">
        <w:rPr>
          <w:b/>
          <w:bCs/>
          <w:lang w:val="hu-HU"/>
        </w:rPr>
        <w:t>Hiba! A hivatkozási forrás nem található.</w:t>
      </w:r>
      <w:r>
        <w:fldChar w:fldCharType="end"/>
      </w:r>
      <w:r>
        <w:t xml:space="preserve"> about the elision of final </w:t>
      </w:r>
      <w:r>
        <w:rPr>
          <w:rStyle w:val="Foreign"/>
        </w:rPr>
        <w:t>u</w:t>
      </w:r>
      <w:r>
        <w:t xml:space="preserve"> in Tamil</w:t>
      </w:r>
    </w:p>
    <w:p w14:paraId="0C117F41" w14:textId="77777777" w:rsidR="00117379" w:rsidRDefault="00000000">
      <w:pPr>
        <w:pStyle w:val="Lista3"/>
      </w:pPr>
      <w:r>
        <w:t xml:space="preserve">the </w:t>
      </w:r>
      <w:commentRangeStart w:id="515"/>
      <w:r>
        <w:t xml:space="preserve">elision of initial </w:t>
      </w:r>
      <w:r>
        <w:rPr>
          <w:rStyle w:val="Foreign"/>
        </w:rPr>
        <w:t>a</w:t>
      </w:r>
      <w:commentRangeEnd w:id="515"/>
      <w:r>
        <w:rPr>
          <w:rStyle w:val="Jegyzethivatkozs"/>
          <w:sz w:val="22"/>
          <w:szCs w:val="22"/>
        </w:rPr>
        <w:commentReference w:id="515"/>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14:paraId="164BA51A" w14:textId="77777777" w:rsidR="00117379" w:rsidRDefault="00000000">
      <w:pPr>
        <w:pStyle w:val="Lista"/>
      </w:pPr>
      <w:r>
        <w:t>conversely, the fusion of a final and an initial vowel into a single vowel must be distinguished from elision, and can never be segmented, including the following cases in Sanskrit</w:t>
      </w:r>
    </w:p>
    <w:p w14:paraId="6F098AAB" w14:textId="77777777" w:rsidR="00117379" w:rsidRDefault="00000000">
      <w:pPr>
        <w:pStyle w:val="Lista2"/>
      </w:pPr>
      <w:r>
        <w:rPr>
          <w:rStyle w:val="Foreign"/>
        </w:rPr>
        <w:t>kr̥tārtha</w:t>
      </w:r>
      <w:r>
        <w:t xml:space="preserve"> (from </w:t>
      </w:r>
      <w:r>
        <w:rPr>
          <w:rStyle w:val="Foreign"/>
        </w:rPr>
        <w:t>kr̥ta+artha</w:t>
      </w:r>
      <w:r>
        <w:t xml:space="preserve">) and </w:t>
      </w:r>
      <w:r>
        <w:rPr>
          <w:rStyle w:val="Foreign"/>
        </w:rPr>
        <w:t>sāpi</w:t>
      </w:r>
      <w:r>
        <w:t xml:space="preserve"> (from </w:t>
      </w:r>
      <w:r>
        <w:rPr>
          <w:rStyle w:val="Foreign"/>
        </w:rPr>
        <w:t>sā + api</w:t>
      </w:r>
      <w:r>
        <w:t>)</w:t>
      </w:r>
    </w:p>
    <w:p w14:paraId="5C19B31D" w14:textId="65FD7C57" w:rsidR="00117379" w:rsidRDefault="00000000">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sidR="009B1F96">
        <w:rPr>
          <w:rStyle w:val="Foreign"/>
          <w:i w:val="0"/>
          <w:iCs w:val="0"/>
          <w:noProof w:val="0"/>
        </w:rPr>
        <w:t>6.4.1.1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14:paraId="60F93613" w14:textId="0A33BE49" w:rsidR="00117379" w:rsidRDefault="00000000">
      <w:pPr>
        <w:pStyle w:val="Lista4"/>
        <w:rPr>
          <w:rStyle w:val="Foreign"/>
          <w:i w:val="0"/>
          <w:iCs w:val="0"/>
          <w:noProof w:val="0"/>
        </w:rPr>
      </w:pPr>
      <w:r>
        <w:t xml:space="preserve">should one or two original </w:t>
      </w:r>
      <w:proofErr w:type="spellStart"/>
      <w:r>
        <w:rPr>
          <w:rStyle w:val="Foreign"/>
        </w:rPr>
        <w:t>avagraha</w:t>
      </w:r>
      <w:r>
        <w:t>s</w:t>
      </w:r>
      <w:proofErr w:type="spellEnd"/>
      <w:r>
        <w:t xml:space="preserve"> be present in such a case, they must of course be transliterated (§</w:t>
      </w:r>
      <w:r>
        <w:fldChar w:fldCharType="begin"/>
      </w:r>
      <w:r>
        <w:instrText xml:space="preserve"> REF _Ref201846134 \r \h </w:instrText>
      </w:r>
      <w:r>
        <w:fldChar w:fldCharType="separate"/>
      </w:r>
      <w:r w:rsidR="009B1F96">
        <w:t>6.4.1</w:t>
      </w:r>
      <w:r>
        <w:fldChar w:fldCharType="end"/>
      </w:r>
      <w:r>
        <w:t>)</w:t>
      </w:r>
    </w:p>
    <w:p w14:paraId="539C6F3C" w14:textId="77777777" w:rsidR="00117379" w:rsidRDefault="00000000">
      <w:pPr>
        <w:pStyle w:val="Lista2"/>
      </w:pPr>
      <w:r>
        <w:rPr>
          <w:rStyle w:val="Foreign"/>
        </w:rPr>
        <w:t>gacchatīva</w:t>
      </w:r>
      <w:r>
        <w:t xml:space="preserve"> (from </w:t>
      </w:r>
      <w:r>
        <w:rPr>
          <w:rStyle w:val="Foreign"/>
        </w:rPr>
        <w:t>gacchati + iva</w:t>
      </w:r>
      <w:r>
        <w:t>)</w:t>
      </w:r>
    </w:p>
    <w:p w14:paraId="33644610" w14:textId="77777777" w:rsidR="00117379" w:rsidRDefault="00000000">
      <w:pPr>
        <w:pStyle w:val="Lista2"/>
      </w:pPr>
      <w:r>
        <w:rPr>
          <w:rStyle w:val="Foreign"/>
        </w:rPr>
        <w:t>seyam</w:t>
      </w:r>
      <w:r>
        <w:t xml:space="preserve"> (from </w:t>
      </w:r>
      <w:r>
        <w:rPr>
          <w:rStyle w:val="Foreign"/>
        </w:rPr>
        <w:t>sā + iyam</w:t>
      </w:r>
      <w:r>
        <w:t>)</w:t>
      </w:r>
    </w:p>
    <w:p w14:paraId="28E0918E" w14:textId="77777777" w:rsidR="00117379" w:rsidRDefault="00000000">
      <w:pPr>
        <w:pStyle w:val="Lista2"/>
      </w:pPr>
      <w:r>
        <w:rPr>
          <w:rStyle w:val="Foreign"/>
        </w:rPr>
        <w:t>gataujas</w:t>
      </w:r>
      <w:r>
        <w:t xml:space="preserve"> (from </w:t>
      </w:r>
      <w:r>
        <w:rPr>
          <w:rStyle w:val="Foreign"/>
        </w:rPr>
        <w:t>gata+ojas</w:t>
      </w:r>
      <w:r>
        <w:t>)</w:t>
      </w:r>
    </w:p>
    <w:p w14:paraId="4A3CC1D6" w14:textId="77777777" w:rsidR="00117379" w:rsidRDefault="00000000">
      <w:pPr>
        <w:pStyle w:val="Cmsor2"/>
      </w:pPr>
      <w:bookmarkStart w:id="516" w:name="_Ref203484724"/>
      <w:bookmarkStart w:id="517" w:name="_Toc221291546"/>
      <w:r>
        <w:t>Editorial spacing</w:t>
      </w:r>
      <w:bookmarkEnd w:id="516"/>
      <w:bookmarkEnd w:id="517"/>
    </w:p>
    <w:p w14:paraId="17E51300" w14:textId="07CC1409" w:rsidR="00117379" w:rsidRDefault="00000000">
      <w:pPr>
        <w:rPr>
          <w:lang w:eastAsia="en-US" w:bidi="ar-SA"/>
        </w:rPr>
      </w:pPr>
      <w:bookmarkStart w:id="518" w:name="_Hlk203485409"/>
      <w:r>
        <w:rPr>
          <w:lang w:eastAsia="en-US" w:bidi="ar-SA"/>
        </w:rPr>
        <w:t>Editorial spaces should normally be inserted between words that are not compounded to one another.</w:t>
      </w:r>
      <w:r>
        <w:rPr>
          <w:rStyle w:val="Lbjegyzet-hivatkozs"/>
        </w:rPr>
        <w:footnoteReference w:id="101"/>
      </w:r>
      <w:r>
        <w:rPr>
          <w:lang w:eastAsia="en-US" w:bidi="ar-SA"/>
        </w:rPr>
        <w:t xml:space="preserve"> In addition to obviously independent words — including inflected nouns, finite verbs, verbal derivatives, </w:t>
      </w:r>
      <w:r>
        <w:rPr>
          <w:lang w:eastAsia="en-US" w:bidi="ar-SA"/>
        </w:rPr>
        <w:lastRenderedPageBreak/>
        <w:t>invariant particles, etc. — fixed expressions should in general be regarded as phrases rather than compounds, and their members should accordingly be separated by spaces.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9B1F96">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_Ref203557505 \r \h </w:instrText>
      </w:r>
      <w:r>
        <w:rPr>
          <w:lang w:eastAsia="en-US" w:bidi="ar-SA"/>
        </w:rPr>
      </w:r>
      <w:r>
        <w:rPr>
          <w:lang w:eastAsia="en-US" w:bidi="ar-SA"/>
        </w:rPr>
        <w:fldChar w:fldCharType="separate"/>
      </w:r>
      <w:r w:rsidR="009B1F96">
        <w:rPr>
          <w:lang w:eastAsia="en-US" w:bidi="ar-SA"/>
        </w:rPr>
        <w:t>8.5.1</w:t>
      </w:r>
      <w:r>
        <w:rPr>
          <w:lang w:eastAsia="en-US" w:bidi="ar-SA"/>
        </w:rPr>
        <w:fldChar w:fldCharType="end"/>
      </w:r>
      <w:r>
        <w:rPr>
          <w:lang w:eastAsia="en-US" w:bidi="ar-SA"/>
        </w:rPr>
        <w:t xml:space="preserve"> to §</w:t>
      </w:r>
      <w:r>
        <w:rPr>
          <w:lang w:eastAsia="en-US" w:bidi="ar-SA"/>
        </w:rPr>
        <w:fldChar w:fldCharType="begin"/>
      </w:r>
      <w:r>
        <w:rPr>
          <w:lang w:eastAsia="en-US" w:bidi="ar-SA"/>
        </w:rPr>
        <w:instrText xml:space="preserve"> REF _Ref203555889 \r \h </w:instrText>
      </w:r>
      <w:r>
        <w:rPr>
          <w:lang w:eastAsia="en-US" w:bidi="ar-SA"/>
        </w:rPr>
      </w:r>
      <w:r>
        <w:rPr>
          <w:lang w:eastAsia="en-US" w:bidi="ar-SA"/>
        </w:rPr>
        <w:fldChar w:fldCharType="separate"/>
      </w:r>
      <w:r w:rsidR="009B1F96">
        <w:rPr>
          <w:lang w:eastAsia="en-US" w:bidi="ar-SA"/>
        </w:rPr>
        <w:t>8.5.4</w:t>
      </w:r>
      <w:r>
        <w:rPr>
          <w:lang w:eastAsia="en-US" w:bidi="ar-SA"/>
        </w:rPr>
        <w:fldChar w:fldCharType="end"/>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9B1F96">
        <w:rPr>
          <w:lang w:eastAsia="en-US" w:bidi="ar-SA"/>
        </w:rPr>
        <w:t>8.2</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14:paraId="4A169BD3" w14:textId="3B228006" w:rsidR="00117379"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sidR="009B1F96">
        <w:rPr>
          <w:lang w:eastAsia="en-US" w:bidi="ar-SA"/>
        </w:rPr>
        <w:t>8.3.1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 additional subsections contain practical suggestions and rules for using spaces in various contexts and situations. These apply equally to text which is encoded in XML and to text which is not.</w:t>
      </w:r>
    </w:p>
    <w:p w14:paraId="6064C9AA" w14:textId="77777777" w:rsidR="00117379" w:rsidRDefault="00000000">
      <w:pPr>
        <w:pStyle w:val="Cmsor3"/>
      </w:pPr>
      <w:bookmarkStart w:id="519" w:name="_Ref203482804"/>
      <w:bookmarkStart w:id="520" w:name="_Toc221291547"/>
      <w:bookmarkEnd w:id="518"/>
      <w:r>
        <w:t>Good practice in editorial spacing</w:t>
      </w:r>
      <w:bookmarkEnd w:id="519"/>
      <w:bookmarkEnd w:id="520"/>
    </w:p>
    <w:p w14:paraId="15995AB3" w14:textId="77777777" w:rsidR="00117379" w:rsidRDefault="00000000">
      <w:r>
        <w:t>Avoid redundant spaces; in particular:</w:t>
      </w:r>
    </w:p>
    <w:p w14:paraId="373933A2" w14:textId="77777777" w:rsidR="00117379" w:rsidRDefault="00000000">
      <w:pPr>
        <w:pStyle w:val="Lista"/>
      </w:pPr>
      <w:r>
        <w:t>never start a line with a space</w:t>
      </w:r>
    </w:p>
    <w:p w14:paraId="287EA6F1" w14:textId="77777777" w:rsidR="00117379" w:rsidRDefault="00000000">
      <w:pPr>
        <w:pStyle w:val="Lista2"/>
      </w:pPr>
      <w:r>
        <w:t>when creating a draft for an XML edition, where you simply enter line numbers at the beginning of each line of the source, make sure you remove the intervening space when converting the numbering to XML markup</w:t>
      </w:r>
    </w:p>
    <w:p w14:paraId="1DD74445" w14:textId="77777777" w:rsidR="00117379" w:rsidRDefault="00000000">
      <w:pPr>
        <w:pStyle w:val="Lista"/>
      </w:pPr>
      <w:r>
        <w:t>never use more than one space at any point</w:t>
      </w:r>
    </w:p>
    <w:p w14:paraId="6662C0F0" w14:textId="77777777" w:rsidR="00117379" w:rsidRDefault="00000000">
      <w:pPr>
        <w:pStyle w:val="Cmsor4"/>
      </w:pPr>
      <w:bookmarkStart w:id="521" w:name="_Ref203486895"/>
      <w:bookmarkStart w:id="522" w:name="_Toc221291548"/>
      <w:r>
        <w:t>Space and numerals</w:t>
      </w:r>
      <w:bookmarkEnd w:id="521"/>
      <w:bookmarkEnd w:id="522"/>
    </w:p>
    <w:p w14:paraId="7590A807" w14:textId="77777777" w:rsidR="00117379" w:rsidRDefault="00000000">
      <w:r>
        <w:t>Around numeral signs, use spaces as follows.</w:t>
      </w:r>
    </w:p>
    <w:p w14:paraId="498B0383" w14:textId="60E088F3" w:rsidR="00117379" w:rsidRDefault="00000000">
      <w:pPr>
        <w:pStyle w:val="Lista"/>
      </w:pPr>
      <w:r>
        <w:t>numeral digits 0-9 (§</w:t>
      </w:r>
      <w:r>
        <w:fldChar w:fldCharType="begin"/>
      </w:r>
      <w:r>
        <w:instrText xml:space="preserve"> REF _Ref201744264 \r \h </w:instrText>
      </w:r>
      <w:r>
        <w:fldChar w:fldCharType="separate"/>
      </w:r>
      <w:r w:rsidR="009B1F96">
        <w:t>5.2</w:t>
      </w:r>
      <w:r>
        <w:fldChar w:fldCharType="end"/>
      </w:r>
      <w:r>
        <w:t xml:space="preserve">) </w:t>
      </w:r>
      <w:r>
        <w:rPr>
          <w:lang w:eastAsia="en-US" w:bidi="ar-SA"/>
        </w:rPr>
        <w:t>must be separated by an editorial space from any adjacent text, symbols or numeral signs</w:t>
      </w:r>
    </w:p>
    <w:p w14:paraId="751292E0" w14:textId="2E26063D" w:rsidR="00117379" w:rsidRDefault="00000000">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rsidR="009B1F96">
        <w:t xml:space="preserve">Figure </w:t>
      </w:r>
      <w:r w:rsidR="009B1F96">
        <w:rPr>
          <w:noProof/>
        </w:rPr>
        <w:t>5.2</w:t>
      </w:r>
      <w:r w:rsidR="009B1F96">
        <w:t>.</w:t>
      </w:r>
      <w:r w:rsidR="009B1F96">
        <w:rPr>
          <w:noProof/>
        </w:rPr>
        <w:t>A</w:t>
      </w:r>
      <w:r>
        <w:rPr>
          <w:lang w:eastAsia="en-US" w:bidi="ar-SA"/>
        </w:rPr>
        <w:fldChar w:fldCharType="end"/>
      </w:r>
    </w:p>
    <w:p w14:paraId="649996DB" w14:textId="7A243A6A" w:rsidR="00117379" w:rsidRDefault="00000000">
      <w:pPr>
        <w:pStyle w:val="Lista"/>
      </w:pPr>
      <w:r>
        <w:t>all other numeral signs (§</w:t>
      </w:r>
      <w:r>
        <w:fldChar w:fldCharType="begin"/>
      </w:r>
      <w:r>
        <w:instrText xml:space="preserve"> REF _Ref203467878 \r \h </w:instrText>
      </w:r>
      <w:r>
        <w:fldChar w:fldCharType="separate"/>
      </w:r>
      <w:r w:rsidR="009B1F96">
        <w:t>5.3</w:t>
      </w:r>
      <w:r>
        <w:fldChar w:fldCharType="end"/>
      </w:r>
      <w:r>
        <w:t xml:space="preserve">) </w:t>
      </w:r>
      <w:r>
        <w:rPr>
          <w:lang w:eastAsia="en-US" w:bidi="ar-SA"/>
        </w:rPr>
        <w:t>must be separated by an editorial space from any adjacent text, symbols or numeral signs</w:t>
      </w:r>
    </w:p>
    <w:p w14:paraId="733D3695" w14:textId="79F83456" w:rsidR="00117379" w:rsidRDefault="00000000">
      <w:pPr>
        <w:pStyle w:val="Lista2"/>
      </w:pPr>
      <w:r>
        <w:t xml:space="preserve">this includes groups of numeral signs that represent a number together, as in </w:t>
      </w:r>
      <w:r>
        <w:fldChar w:fldCharType="begin"/>
      </w:r>
      <w:r>
        <w:instrText xml:space="preserve"> REF _Ref201743650 \h </w:instrText>
      </w:r>
      <w:r>
        <w:fldChar w:fldCharType="separate"/>
      </w:r>
      <w:r w:rsidR="009B1F96">
        <w:t xml:space="preserve">Figure </w:t>
      </w:r>
      <w:r w:rsidR="009B1F96">
        <w:rPr>
          <w:noProof/>
        </w:rPr>
        <w:t>5.3</w:t>
      </w:r>
      <w:r w:rsidR="009B1F96">
        <w:t>.</w:t>
      </w:r>
      <w:r w:rsidR="009B1F96">
        <w:rPr>
          <w:noProof/>
        </w:rPr>
        <w:t>A</w:t>
      </w:r>
      <w:r>
        <w:fldChar w:fldCharType="end"/>
      </w:r>
      <w:r>
        <w:t>/2-5</w:t>
      </w:r>
    </w:p>
    <w:p w14:paraId="0E63E8F8" w14:textId="77777777" w:rsidR="00117379" w:rsidRDefault="00000000">
      <w:pPr>
        <w:pStyle w:val="Lista2"/>
      </w:pPr>
      <w:r>
        <w:t>no spaces must be added</w:t>
      </w:r>
    </w:p>
    <w:p w14:paraId="29ED28DE" w14:textId="77777777" w:rsidR="00117379" w:rsidRDefault="00000000">
      <w:pPr>
        <w:pStyle w:val="Lista3"/>
      </w:pPr>
      <w:r>
        <w:t>between the target characters that stand together for a single numeral sign in the source</w:t>
      </w:r>
    </w:p>
    <w:p w14:paraId="0A459E06" w14:textId="171DAD60" w:rsidR="00117379" w:rsidRDefault="00000000">
      <w:pPr>
        <w:pStyle w:val="Lista3"/>
      </w:pPr>
      <w:r>
        <w:t>between the target characters and a + sign used as shorthand (§</w:t>
      </w:r>
      <w:r>
        <w:fldChar w:fldCharType="begin"/>
      </w:r>
      <w:r>
        <w:instrText xml:space="preserve"> REF _Ref201745374 \r \h </w:instrText>
      </w:r>
      <w:r>
        <w:fldChar w:fldCharType="separate"/>
      </w:r>
      <w:r w:rsidR="009B1F96">
        <w:t>5.3.1</w:t>
      </w:r>
      <w:r>
        <w:fldChar w:fldCharType="end"/>
      </w:r>
      <w:r>
        <w:t>)</w:t>
      </w:r>
    </w:p>
    <w:p w14:paraId="2BCC09B3" w14:textId="77777777" w:rsidR="00117379" w:rsidRDefault="00000000">
      <w:pPr>
        <w:pStyle w:val="Cmsor4"/>
      </w:pPr>
      <w:bookmarkStart w:id="523" w:name="_Ref203486595"/>
      <w:bookmarkStart w:id="524" w:name="_Toc221291549"/>
      <w:r>
        <w:t xml:space="preserve">Space and </w:t>
      </w:r>
      <w:r>
        <w:rPr>
          <w:rStyle w:val="Foreign"/>
        </w:rPr>
        <w:t>avagraha</w:t>
      </w:r>
      <w:bookmarkEnd w:id="523"/>
      <w:bookmarkEnd w:id="524"/>
    </w:p>
    <w:p w14:paraId="4D9CD05F" w14:textId="1EFE160C" w:rsidR="00117379" w:rsidRDefault="00000000">
      <w:r>
        <w:t xml:space="preserve">The </w:t>
      </w:r>
      <w:r>
        <w:rPr>
          <w:rStyle w:val="Foreign"/>
        </w:rPr>
        <w:t>avagraha</w:t>
      </w:r>
      <w:r>
        <w:t>, editorial or original (§</w:t>
      </w:r>
      <w:r>
        <w:fldChar w:fldCharType="begin"/>
      </w:r>
      <w:r>
        <w:instrText xml:space="preserve"> REF _Ref201846134 \r \h </w:instrText>
      </w:r>
      <w:r>
        <w:fldChar w:fldCharType="separate"/>
      </w:r>
      <w:r w:rsidR="009B1F96">
        <w:t>6.4.1</w:t>
      </w:r>
      <w:r>
        <w:fldChar w:fldCharType="end"/>
      </w:r>
      <w:r>
        <w:t>), is to be spaced as follows.</w:t>
      </w:r>
    </w:p>
    <w:p w14:paraId="13F2BD22" w14:textId="77777777" w:rsidR="00117379" w:rsidRDefault="00000000">
      <w:pPr>
        <w:pStyle w:val="Lista"/>
      </w:pPr>
      <w:r>
        <w:rPr>
          <w:rStyle w:val="Foreign"/>
        </w:rPr>
        <w:t>avagraha</w:t>
      </w:r>
      <w:r>
        <w:t xml:space="preserve"> must never be separated by a space from the following word, to which the elided vowel belongs</w:t>
      </w:r>
    </w:p>
    <w:p w14:paraId="624E750D" w14:textId="77777777" w:rsidR="00117379" w:rsidRDefault="00000000">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14:paraId="76ED5A4C" w14:textId="77777777" w:rsidR="00117379" w:rsidRDefault="00000000">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14:paraId="0AAE0901" w14:textId="77777777" w:rsidR="00117379" w:rsidRDefault="00000000">
      <w:pPr>
        <w:pStyle w:val="Cmsor4"/>
      </w:pPr>
      <w:bookmarkStart w:id="525" w:name="_Ref203486770"/>
      <w:bookmarkStart w:id="526" w:name="_Toc221291550"/>
      <w:r>
        <w:t>Space and punctuation marks</w:t>
      </w:r>
      <w:bookmarkEnd w:id="525"/>
      <w:bookmarkEnd w:id="526"/>
    </w:p>
    <w:p w14:paraId="519C1459" w14:textId="6C0B2C48" w:rsidR="00117379" w:rsidRDefault="00000000">
      <w:r>
        <w:t>Around punctuation marks (as defined in §</w:t>
      </w:r>
      <w:r>
        <w:fldChar w:fldCharType="begin"/>
      </w:r>
      <w:r>
        <w:instrText xml:space="preserve"> REF _Ref203468812 \r \h </w:instrText>
      </w:r>
      <w:r>
        <w:fldChar w:fldCharType="separate"/>
      </w:r>
      <w:r w:rsidR="009B1F96">
        <w:t>6.5.1</w:t>
      </w:r>
      <w:r>
        <w:fldChar w:fldCharType="end"/>
      </w:r>
      <w:r>
        <w:t>), spaces should be deployed as follows.</w:t>
      </w:r>
    </w:p>
    <w:p w14:paraId="6BC581E1" w14:textId="77777777" w:rsidR="00117379" w:rsidRDefault="00000000">
      <w:pPr>
        <w:pStyle w:val="Lista"/>
      </w:pPr>
      <w:r>
        <w:t>never add a space before a punctuation mark</w:t>
      </w:r>
    </w:p>
    <w:p w14:paraId="131495FE" w14:textId="77777777" w:rsidR="00117379" w:rsidRDefault="00000000">
      <w:pPr>
        <w:pStyle w:val="Lista2"/>
      </w:pPr>
      <w:r>
        <w:t>even though editions of Indic texts (both in transliteration and in Indic scripts) often do so</w:t>
      </w:r>
    </w:p>
    <w:p w14:paraId="17CAF17D" w14:textId="77777777" w:rsidR="00117379" w:rsidRDefault="00000000">
      <w:pPr>
        <w:pStyle w:val="Lista"/>
      </w:pPr>
      <w:r>
        <w:t>always add a space after punctuation marks if they are followed by text</w:t>
      </w:r>
    </w:p>
    <w:p w14:paraId="5F9F156F" w14:textId="77777777" w:rsidR="00117379" w:rsidRDefault="00000000">
      <w:pPr>
        <w:pStyle w:val="Lista2"/>
      </w:pPr>
      <w:r>
        <w:t>except when a punctuation mark is (for whatever reason) inside a word</w:t>
      </w:r>
    </w:p>
    <w:p w14:paraId="75063909" w14:textId="77777777" w:rsidR="00117379" w:rsidRDefault="00000000">
      <w:pPr>
        <w:pStyle w:val="Lista"/>
      </w:pPr>
      <w:r>
        <w:t>should several punctuation marks appear in a group, do add spaces between them</w:t>
      </w:r>
    </w:p>
    <w:p w14:paraId="0AC6F5D3" w14:textId="77777777" w:rsidR="00117379" w:rsidRDefault="00000000">
      <w:pPr>
        <w:pStyle w:val="Lista2"/>
      </w:pPr>
      <w:r>
        <w:t>this is particularly important if you use shorthand to transliterate certain punctuation marks</w:t>
      </w:r>
    </w:p>
    <w:p w14:paraId="0DD15455" w14:textId="77777777" w:rsidR="00117379" w:rsidRDefault="00000000">
      <w:pPr>
        <w:pStyle w:val="Cmsor4"/>
      </w:pPr>
      <w:bookmarkStart w:id="527" w:name="_Ref203487198"/>
      <w:bookmarkStart w:id="528" w:name="_Toc221291551"/>
      <w:r>
        <w:lastRenderedPageBreak/>
        <w:t>Space and symbols</w:t>
      </w:r>
      <w:bookmarkEnd w:id="527"/>
      <w:bookmarkEnd w:id="528"/>
    </w:p>
    <w:p w14:paraId="329CE898" w14:textId="7F9892B3" w:rsidR="00117379" w:rsidRDefault="00000000">
      <w:r>
        <w:t>Around all other symbols including ideograms (§###), functional symbols (§</w:t>
      </w:r>
      <w:r>
        <w:fldChar w:fldCharType="begin"/>
      </w:r>
      <w:r>
        <w:instrText xml:space="preserve"> REF _Ref203031518 \r \h </w:instrText>
      </w:r>
      <w:r>
        <w:fldChar w:fldCharType="separate"/>
      </w:r>
      <w:r w:rsidR="009B1F96">
        <w:rPr>
          <w:b/>
          <w:bCs/>
          <w:lang w:val="hu-HU"/>
        </w:rPr>
        <w:t>Hiba! A hivatkozási forrás nem található.</w:t>
      </w:r>
      <w:r>
        <w:fldChar w:fldCharType="end"/>
      </w:r>
      <w:r>
        <w:t>) and generic symbols (§</w:t>
      </w:r>
      <w:r>
        <w:fldChar w:fldCharType="begin"/>
      </w:r>
      <w:r>
        <w:instrText xml:space="preserve"> REF _Ref203031519 \r \h </w:instrText>
      </w:r>
      <w:r>
        <w:fldChar w:fldCharType="separate"/>
      </w:r>
      <w:r w:rsidR="009B1F96">
        <w:t>6.6</w:t>
      </w:r>
      <w:r>
        <w:fldChar w:fldCharType="end"/>
      </w:r>
      <w:r>
        <w:t>), use spacing as follows.</w:t>
      </w:r>
    </w:p>
    <w:p w14:paraId="4893CD09" w14:textId="77777777" w:rsidR="00117379" w:rsidRDefault="00000000">
      <w:pPr>
        <w:pStyle w:val="Lista2"/>
      </w:pPr>
      <w:r>
        <w:t>symbols must generally be separated by a space from any other characters adjacent on either side</w:t>
      </w:r>
    </w:p>
    <w:p w14:paraId="692DA67D" w14:textId="77777777" w:rsidR="00117379" w:rsidRDefault="00000000">
      <w:pPr>
        <w:pStyle w:val="Lista3"/>
      </w:pPr>
      <w:r>
        <w:t>including alphabetic graphemes, numeral signs and other symbols</w:t>
      </w:r>
    </w:p>
    <w:p w14:paraId="1758E98C" w14:textId="77777777" w:rsidR="00117379" w:rsidRDefault="00000000">
      <w:pPr>
        <w:pStyle w:val="Lista3"/>
      </w:pPr>
      <w:r>
        <w:t>except when a symbol is (for whatever reason) inside a word, in which case there should be no spaces around it</w:t>
      </w:r>
    </w:p>
    <w:p w14:paraId="4904550F" w14:textId="77777777" w:rsidR="00117379" w:rsidRDefault="00000000">
      <w:pPr>
        <w:pStyle w:val="Cmsor4"/>
      </w:pPr>
      <w:bookmarkStart w:id="529" w:name="_Ref203983021"/>
      <w:bookmarkStart w:id="530" w:name="_Toc221291552"/>
      <w:r>
        <w:t>Space and original space</w:t>
      </w:r>
      <w:bookmarkEnd w:id="529"/>
      <w:bookmarkEnd w:id="530"/>
    </w:p>
    <w:p w14:paraId="463FF8F1" w14:textId="23B5E3B3" w:rsidR="00117379" w:rsidRDefault="00000000">
      <w:r>
        <w:t>Around a significant space in the source, whether it is encoded in XML or represented by shorthand (§</w:t>
      </w:r>
      <w:r>
        <w:fldChar w:fldCharType="begin"/>
      </w:r>
      <w:r>
        <w:instrText xml:space="preserve"> REF _Ref203115812 \r \h </w:instrText>
      </w:r>
      <w:r>
        <w:fldChar w:fldCharType="separate"/>
      </w:r>
      <w:r w:rsidR="009B1F96">
        <w:t>7.2</w:t>
      </w:r>
      <w:r>
        <w:fldChar w:fldCharType="end"/>
      </w:r>
      <w:r>
        <w:t>), use editorial spaces as follows.</w:t>
      </w:r>
    </w:p>
    <w:p w14:paraId="1F3DFCE3" w14:textId="77777777" w:rsidR="00117379" w:rsidRDefault="00000000">
      <w:pPr>
        <w:pStyle w:val="Lista"/>
      </w:pPr>
      <w:r>
        <w:t>original spaces must generally be separated by an editorial space from any characters adjacent on either side</w:t>
      </w:r>
    </w:p>
    <w:p w14:paraId="281B40F2" w14:textId="77777777" w:rsidR="00117379" w:rsidRDefault="00000000">
      <w:pPr>
        <w:pStyle w:val="Lista2"/>
      </w:pPr>
      <w:r>
        <w:t>including alphabetic graphemes, numeral signs and other symbols</w:t>
      </w:r>
    </w:p>
    <w:p w14:paraId="38974B65" w14:textId="77777777" w:rsidR="00117379" w:rsidRDefault="00000000">
      <w:pPr>
        <w:pStyle w:val="Lista"/>
      </w:pPr>
      <w:r>
        <w:t>except when an original space is (for whatever reason) inside a word, in which case there should be no editorial spaces around it</w:t>
      </w:r>
    </w:p>
    <w:p w14:paraId="1F344679" w14:textId="77777777" w:rsidR="00117379" w:rsidRDefault="00000000">
      <w:pPr>
        <w:pStyle w:val="Cmsor2"/>
      </w:pPr>
      <w:bookmarkStart w:id="531" w:name="_Ref203484736"/>
      <w:bookmarkStart w:id="532" w:name="_Toc221291553"/>
      <w:r>
        <w:t>Editorial hyphenation</w:t>
      </w:r>
      <w:bookmarkEnd w:id="531"/>
      <w:bookmarkEnd w:id="532"/>
    </w:p>
    <w:p w14:paraId="33804F33" w14:textId="7CF7EFC9" w:rsidR="00117379" w:rsidRDefault="00000000">
      <w:pPr>
        <w:rPr>
          <w:lang w:eastAsia="en-US" w:bidi="ar-SA"/>
        </w:rPr>
      </w:pPr>
      <w:r>
        <w:rPr>
          <w:lang w:eastAsia="en-US" w:bidi="ar-SA"/>
        </w:rPr>
        <w:t xml:space="preserve">Compound words should generally be segmented with hyphens, particularly </w:t>
      </w:r>
      <w:r>
        <w:t xml:space="preserve">in Sanskrit and other compound-heavy languages, </w:t>
      </w:r>
      <w:r>
        <w:rPr>
          <w:lang w:eastAsia="en-US" w:bidi="ar-SA"/>
        </w:rPr>
        <w:t>while complex morphemes other than compounds — such as new words derived by affixation — should not be segmented analytically. Suggestions for segmentation in specific situations are given in §</w:t>
      </w:r>
      <w:r>
        <w:rPr>
          <w:lang w:eastAsia="en-US" w:bidi="ar-SA"/>
        </w:rPr>
        <w:fldChar w:fldCharType="begin"/>
      </w:r>
      <w:r>
        <w:rPr>
          <w:lang w:eastAsia="en-US" w:bidi="ar-SA"/>
        </w:rPr>
        <w:instrText xml:space="preserve"> REF _Ref203554659 \r \h </w:instrText>
      </w:r>
      <w:r>
        <w:rPr>
          <w:lang w:eastAsia="en-US" w:bidi="ar-SA"/>
        </w:rPr>
      </w:r>
      <w:r>
        <w:rPr>
          <w:lang w:eastAsia="en-US" w:bidi="ar-SA"/>
        </w:rPr>
        <w:fldChar w:fldCharType="separate"/>
      </w:r>
      <w:r w:rsidR="009B1F96">
        <w:rPr>
          <w:lang w:eastAsia="en-US" w:bidi="ar-SA"/>
        </w:rPr>
        <w:t>8.5</w:t>
      </w:r>
      <w:r>
        <w:rPr>
          <w:lang w:eastAsia="en-US" w:bidi="ar-SA"/>
        </w:rPr>
        <w:fldChar w:fldCharType="end"/>
      </w:r>
      <w:r>
        <w:rPr>
          <w:lang w:eastAsia="en-US" w:bidi="ar-SA"/>
        </w:rPr>
        <w:t>, especially §</w:t>
      </w:r>
      <w:r>
        <w:rPr>
          <w:lang w:eastAsia="en-US" w:bidi="ar-SA"/>
        </w:rPr>
        <w:fldChar w:fldCharType="begin"/>
      </w:r>
      <w:r>
        <w:rPr>
          <w:lang w:eastAsia="en-US" w:bidi="ar-SA"/>
        </w:rPr>
        <w:instrText xml:space="preserve"> REF _Ref203577559 \r \h </w:instrText>
      </w:r>
      <w:r>
        <w:rPr>
          <w:lang w:eastAsia="en-US" w:bidi="ar-SA"/>
        </w:rPr>
      </w:r>
      <w:r>
        <w:rPr>
          <w:lang w:eastAsia="en-US" w:bidi="ar-SA"/>
        </w:rPr>
        <w:fldChar w:fldCharType="separate"/>
      </w:r>
      <w:r w:rsidR="009B1F96">
        <w:rPr>
          <w:lang w:eastAsia="en-US" w:bidi="ar-SA"/>
        </w:rPr>
        <w:t>8.5.7</w:t>
      </w:r>
      <w:r>
        <w:rPr>
          <w:lang w:eastAsia="en-US" w:bidi="ar-SA"/>
        </w:rPr>
        <w:fldChar w:fldCharType="end"/>
      </w:r>
      <w:r>
        <w:rPr>
          <w:lang w:eastAsia="en-US" w:bidi="ar-SA"/>
        </w:rPr>
        <w:t xml:space="preserve"> on nominal compounds. The hyphenation of compounds is optional (though encouraged) and need not be exhaustive. Hyphenation is primarily intended to help the reader reconstruct how you analyse compounds, and should be used at your discretion. In hyphenating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9B1F96">
        <w:rPr>
          <w:lang w:eastAsia="en-US" w:bidi="ar-SA"/>
        </w:rPr>
        <w:t>8.2</w:t>
      </w:r>
      <w:r>
        <w:rPr>
          <w:lang w:eastAsia="en-US" w:bidi="ar-SA"/>
        </w:rPr>
        <w:fldChar w:fldCharType="end"/>
      </w:r>
      <w:r>
        <w:rPr>
          <w:lang w:eastAsia="en-US" w:bidi="ar-SA"/>
        </w:rPr>
        <w:t xml:space="preserve"> about the interaction of segmentation with </w:t>
      </w:r>
      <w:proofErr w:type="spellStart"/>
      <w:r>
        <w:rPr>
          <w:rStyle w:val="Foreign"/>
        </w:rPr>
        <w:t>akṣara</w:t>
      </w:r>
      <w:r>
        <w:rPr>
          <w:lang w:eastAsia="en-US" w:bidi="ar-SA"/>
        </w:rPr>
        <w:t>s</w:t>
      </w:r>
      <w:proofErr w:type="spellEnd"/>
      <w:r>
        <w:rPr>
          <w:lang w:eastAsia="en-US" w:bidi="ar-SA"/>
        </w:rPr>
        <w:t xml:space="preserve"> and sandhi.</w:t>
      </w:r>
    </w:p>
    <w:p w14:paraId="5C6B16B1" w14:textId="5974BD87" w:rsidR="00117379" w:rsidRDefault="00000000">
      <w:pPr>
        <w:pStyle w:val="Normlbehzs"/>
        <w:rPr>
          <w:lang w:eastAsia="en-US" w:bidi="ar-SA"/>
        </w:rPr>
      </w:pPr>
      <w:r>
        <w:rPr>
          <w:lang w:eastAsia="en-US" w:bidi="ar-SA"/>
        </w:rPr>
        <w:t>The good practice guidelines in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sidR="009B1F96">
        <w:rPr>
          <w:lang w:eastAsia="en-US" w:bidi="ar-SA"/>
        </w:rPr>
        <w:t>8.4.1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 They apply equally to text which is encoded in XML and to text which is not.</w:t>
      </w:r>
    </w:p>
    <w:p w14:paraId="135262DD" w14:textId="77777777" w:rsidR="00117379" w:rsidRDefault="00000000">
      <w:pPr>
        <w:pStyle w:val="Cmsor3"/>
      </w:pPr>
      <w:bookmarkStart w:id="533" w:name="_Ref203483098"/>
      <w:bookmarkStart w:id="534" w:name="_Toc221291554"/>
      <w:r>
        <w:t>Good practice in editorial hyphenation</w:t>
      </w:r>
      <w:bookmarkEnd w:id="533"/>
      <w:bookmarkEnd w:id="534"/>
    </w:p>
    <w:p w14:paraId="5AA7749A" w14:textId="77777777" w:rsidR="00117379" w:rsidRDefault="00000000">
      <w:pPr>
        <w:pStyle w:val="Lista"/>
      </w:pPr>
      <w:r>
        <w:t>use hyphens only for the purposes endorsed by this guide, i.e.</w:t>
      </w:r>
    </w:p>
    <w:p w14:paraId="65311A40" w14:textId="77777777" w:rsidR="00117379" w:rsidRDefault="00000000">
      <w:pPr>
        <w:pStyle w:val="Lista2"/>
      </w:pPr>
      <w:r>
        <w:t>normally, only for the segmentation of compounds</w:t>
      </w:r>
    </w:p>
    <w:p w14:paraId="27C8EF14" w14:textId="4F9B6A6B" w:rsidR="00117379" w:rsidRDefault="00000000">
      <w:pPr>
        <w:pStyle w:val="Lista2"/>
      </w:pPr>
      <w:r>
        <w:t>for a specific kind of sandhi analysis (§</w:t>
      </w:r>
      <w:r>
        <w:fldChar w:fldCharType="begin"/>
      </w:r>
      <w:r>
        <w:instrText xml:space="preserve"> REF _Ref204002752 \r \h </w:instrText>
      </w:r>
      <w:r>
        <w:fldChar w:fldCharType="separate"/>
      </w:r>
      <w:r w:rsidR="009B1F96">
        <w:t>4.7.5.1</w:t>
      </w:r>
      <w:r>
        <w:fldChar w:fldCharType="end"/>
      </w:r>
      <w:r>
        <w:t>)</w:t>
      </w:r>
    </w:p>
    <w:p w14:paraId="6288A655" w14:textId="12DC2765" w:rsidR="00117379" w:rsidRDefault="00000000">
      <w:pPr>
        <w:pStyle w:val="Lista2"/>
      </w:pPr>
      <w:r>
        <w:t>in specific circumstances, as public shorthand for words cut across inscribed lines (§</w:t>
      </w:r>
      <w:r>
        <w:fldChar w:fldCharType="begin"/>
      </w:r>
      <w:r>
        <w:instrText xml:space="preserve"> REF _Ref203471366 \r \h </w:instrText>
      </w:r>
      <w:r>
        <w:fldChar w:fldCharType="separate"/>
      </w:r>
      <w:r w:rsidR="009B1F96">
        <w:t>8.1</w:t>
      </w:r>
      <w:r>
        <w:fldChar w:fldCharType="end"/>
      </w:r>
      <w:r>
        <w:t>)</w:t>
      </w:r>
    </w:p>
    <w:p w14:paraId="2F620371" w14:textId="77777777" w:rsidR="00117379" w:rsidRDefault="00000000">
      <w:pPr>
        <w:pStyle w:val="Lista"/>
      </w:pPr>
      <w:r>
        <w:t>editorial hyphens will normally have alphabetic graphemes on both sides</w:t>
      </w:r>
    </w:p>
    <w:p w14:paraId="5E2AC37E" w14:textId="77777777" w:rsidR="00117379" w:rsidRDefault="00000000">
      <w:pPr>
        <w:pStyle w:val="Lista2"/>
      </w:pPr>
      <w:r>
        <w:t>in rare cases, an editorial hyphen may have to be placed next to a different feature, which is normally represented by XML encoding, but may in some circumstances be represented by shorthand</w:t>
      </w:r>
    </w:p>
    <w:p w14:paraId="299A9084" w14:textId="77777777" w:rsidR="00117379" w:rsidRDefault="00000000">
      <w:pPr>
        <w:pStyle w:val="Lista3"/>
      </w:pPr>
      <w:r>
        <w:t>such features include symbols, original spaces, the ends of epigraphic lines, and the ends of verse lines</w:t>
      </w:r>
    </w:p>
    <w:p w14:paraId="29A6E654" w14:textId="77777777" w:rsidR="00117379" w:rsidRDefault="00000000">
      <w:pPr>
        <w:pStyle w:val="Lista3"/>
      </w:pPr>
      <w:r>
        <w:t>in all of these cases, the editorial hyphen must be placed after the feature</w:t>
      </w:r>
    </w:p>
    <w:p w14:paraId="02DEFE35" w14:textId="77777777" w:rsidR="00117379" w:rsidRDefault="00000000">
      <w:pPr>
        <w:pStyle w:val="Cmsor2"/>
      </w:pPr>
      <w:bookmarkStart w:id="535" w:name="_Ref203554407"/>
      <w:bookmarkStart w:id="536" w:name="_Ref203554659"/>
      <w:bookmarkStart w:id="537" w:name="_Toc221291555"/>
      <w:bookmarkEnd w:id="506"/>
      <w:r>
        <w:t>Segmentation guidelines</w:t>
      </w:r>
      <w:bookmarkEnd w:id="535"/>
      <w:bookmarkEnd w:id="536"/>
      <w:bookmarkEnd w:id="537"/>
    </w:p>
    <w:p w14:paraId="3FCAFAFD" w14:textId="77777777" w:rsidR="00117379" w:rsidRDefault="00000000">
      <w:pPr>
        <w:rPr>
          <w:lang w:eastAsia="en-US" w:bidi="ar-SA"/>
        </w:rPr>
      </w:pPr>
      <w:r>
        <w:rPr>
          <w:lang w:eastAsia="en-US" w:bidi="ar-SA"/>
        </w:rPr>
        <w:t xml:space="preserve">It is in some cases difficult to decide whether certain morphemes of a source language are to be considered dependent (bound) or independent (free), and whether a dependent morpheme is a compound member or an affix. The prevailing conventions vary considerably, so — depending on your background — you may be tempted to segment differently than what we suggest. We cannot provide exhaustive rules, much less a rationale for such rules, but in order to increase homogeneity of practice across the project, we propose some rules of thumb and considerations for editorial analysis and recommend that you override these only </w:t>
      </w:r>
      <w:r>
        <w:rPr>
          <w:lang w:eastAsia="en-US" w:bidi="ar-SA"/>
        </w:rPr>
        <w:lastRenderedPageBreak/>
        <w:t>with good reason. Most of our discussion primarily concerns Sanskrit, while some additional (and partly different) rules are given for Tamil and Old Javanese. When working with other languages, make an informed choice after considering any parallelisms with the guidance given here.</w:t>
      </w:r>
    </w:p>
    <w:p w14:paraId="690B9D8B" w14:textId="77777777" w:rsidR="00117379" w:rsidRDefault="00000000">
      <w:pPr>
        <w:pStyle w:val="Cmsor3"/>
      </w:pPr>
      <w:bookmarkStart w:id="538" w:name="_Ref203557504"/>
      <w:bookmarkStart w:id="539" w:name="_Ref203557505"/>
      <w:bookmarkStart w:id="540" w:name="_Ref203561822"/>
      <w:bookmarkStart w:id="541" w:name="_Ref203570966"/>
      <w:bookmarkStart w:id="542" w:name="_Toc221291556"/>
      <w:r>
        <w:t>Phrases</w:t>
      </w:r>
      <w:bookmarkEnd w:id="538"/>
      <w:bookmarkEnd w:id="539"/>
      <w:bookmarkEnd w:id="540"/>
      <w:bookmarkEnd w:id="541"/>
      <w:bookmarkEnd w:id="542"/>
    </w:p>
    <w:p w14:paraId="7DA7C1F9" w14:textId="77777777" w:rsidR="00117379" w:rsidRDefault="00000000">
      <w:pPr>
        <w:rPr>
          <w:lang w:eastAsia="en-US" w:bidi="ar-SA"/>
        </w:rPr>
      </w:pPr>
      <w:r>
        <w:rPr>
          <w:lang w:eastAsia="en-US" w:bidi="ar-SA"/>
        </w:rPr>
        <w:t>On the whole, words constituting a phrase must always be separated with spaces. However, phrases may become parts of compounds, or may be subject to morphological derivation with affixes. In both of these cases, they are to be treated as compounds. Thus,</w:t>
      </w:r>
    </w:p>
    <w:p w14:paraId="27C95D8D" w14:textId="77777777" w:rsidR="00117379" w:rsidRDefault="00000000">
      <w:pPr>
        <w:pStyle w:val="Lista"/>
      </w:pPr>
      <w:r>
        <w:t>in Sanskrit:</w:t>
      </w:r>
    </w:p>
    <w:p w14:paraId="7316B9DE" w14:textId="77777777" w:rsidR="00117379" w:rsidRDefault="00000000">
      <w:pPr>
        <w:pStyle w:val="Lista2"/>
      </w:pPr>
      <w:r>
        <w:rPr>
          <w:rStyle w:val="Foreign"/>
        </w:rPr>
        <w:t>iti kartavyam</w:t>
      </w:r>
      <w:r>
        <w:t xml:space="preserve"> → </w:t>
      </w:r>
      <w:r>
        <w:rPr>
          <w:rStyle w:val="Foreign"/>
        </w:rPr>
        <w:t>iti-kartavyatā</w:t>
      </w:r>
    </w:p>
    <w:p w14:paraId="49E57D13" w14:textId="77777777" w:rsidR="00117379" w:rsidRDefault="00000000">
      <w:pPr>
        <w:pStyle w:val="Lista"/>
      </w:pPr>
      <w:r>
        <w:t xml:space="preserve">in Old Javanese: </w:t>
      </w:r>
    </w:p>
    <w:p w14:paraId="03FC0C76" w14:textId="77777777" w:rsidR="00117379" w:rsidRDefault="00000000">
      <w:pPr>
        <w:pStyle w:val="Lista2"/>
      </w:pPr>
      <w:r>
        <w:rPr>
          <w:rStyle w:val="Foreign"/>
        </w:rPr>
        <w:t>tahi tikus</w:t>
      </w:r>
      <w:r>
        <w:t xml:space="preserve"> → </w:t>
      </w:r>
      <w:r>
        <w:rPr>
          <w:rStyle w:val="Foreign"/>
        </w:rPr>
        <w:t>manahi-tikusa</w:t>
      </w:r>
    </w:p>
    <w:p w14:paraId="7776B413" w14:textId="77777777" w:rsidR="00117379" w:rsidRDefault="00000000">
      <w:pPr>
        <w:pStyle w:val="Lista2"/>
        <w:rPr>
          <w:rStyle w:val="Foreign"/>
          <w:i w:val="0"/>
          <w:iCs w:val="0"/>
          <w:noProof w:val="0"/>
        </w:rPr>
      </w:pPr>
      <w:r>
        <w:rPr>
          <w:rStyle w:val="Foreign"/>
        </w:rPr>
        <w:t>bvat haji</w:t>
      </w:r>
      <w:r>
        <w:t xml:space="preserve"> → </w:t>
      </w:r>
      <w:r>
        <w:rPr>
          <w:rStyle w:val="Foreign"/>
        </w:rPr>
        <w:t>buAt-thajyanya</w:t>
      </w:r>
    </w:p>
    <w:p w14:paraId="1FE7395C" w14:textId="08880A0D" w:rsidR="00117379" w:rsidRDefault="00000000">
      <w:pPr>
        <w:pStyle w:val="Lista3"/>
      </w:pPr>
      <w:r>
        <w:t>for the positioning of the hyphen in this second example, see also §</w:t>
      </w:r>
      <w:r>
        <w:fldChar w:fldCharType="begin"/>
      </w:r>
      <w:r>
        <w:instrText xml:space="preserve"> REF _Ref203398652 \r \h </w:instrText>
      </w:r>
      <w:r>
        <w:fldChar w:fldCharType="separate"/>
      </w:r>
      <w:r w:rsidR="009B1F96">
        <w:t>8.1</w:t>
      </w:r>
      <w:r>
        <w:fldChar w:fldCharType="end"/>
      </w:r>
    </w:p>
    <w:p w14:paraId="04904D07" w14:textId="77777777" w:rsidR="00117379" w:rsidRDefault="00000000">
      <w:pPr>
        <w:pStyle w:val="Cmsor3"/>
      </w:pPr>
      <w:bookmarkStart w:id="543" w:name="_Ref203561849"/>
      <w:bookmarkStart w:id="544" w:name="_Ref203555873"/>
      <w:bookmarkStart w:id="545" w:name="_Toc221291557"/>
      <w:r>
        <w:t>Grammaticalised structures</w:t>
      </w:r>
      <w:bookmarkEnd w:id="543"/>
      <w:bookmarkEnd w:id="545"/>
    </w:p>
    <w:p w14:paraId="2EE7A769" w14:textId="77777777" w:rsidR="00117379" w:rsidRDefault="00000000">
      <w:r>
        <w:t>Combinations of verbs and substantives with other words should be understood as phrases wherever reasonably possible. This includes grammaticalised structures (performing a function like that of conjugation or declension). For example, in Sanskrit,</w:t>
      </w:r>
    </w:p>
    <w:p w14:paraId="080E44E2" w14:textId="77777777" w:rsidR="00117379" w:rsidRDefault="00000000">
      <w:pPr>
        <w:pStyle w:val="Lista"/>
      </w:pPr>
      <w:r>
        <w:t xml:space="preserve">periphrastic perfects, e.g. </w:t>
      </w:r>
      <w:r>
        <w:rPr>
          <w:rStyle w:val="Foreign"/>
        </w:rPr>
        <w:t>varayāṁ cakāra</w:t>
      </w:r>
    </w:p>
    <w:p w14:paraId="26754E7F" w14:textId="77777777" w:rsidR="00117379" w:rsidRDefault="00000000">
      <w:pPr>
        <w:pStyle w:val="Lista2"/>
      </w:pPr>
      <w:r>
        <w:t xml:space="preserve">especially since other words may intrude inside such a construction, e.g. </w:t>
      </w:r>
      <w:r>
        <w:rPr>
          <w:rStyle w:val="Foreign"/>
        </w:rPr>
        <w:t>saṁraṁjayāṁ ca prakr̥tīr babhūva</w:t>
      </w:r>
    </w:p>
    <w:p w14:paraId="7D51210B" w14:textId="77777777" w:rsidR="00117379" w:rsidRDefault="00000000">
      <w:pPr>
        <w:pStyle w:val="Lista"/>
      </w:pPr>
      <w:r>
        <w:t xml:space="preserve">past tense formed with imperfect and </w:t>
      </w:r>
      <w:r>
        <w:rPr>
          <w:rStyle w:val="Foreign"/>
        </w:rPr>
        <w:t>sma</w:t>
      </w:r>
      <w:r>
        <w:t xml:space="preserve">, e.g. </w:t>
      </w:r>
      <w:r>
        <w:rPr>
          <w:rStyle w:val="Foreign"/>
        </w:rPr>
        <w:t>samādiśati sma</w:t>
      </w:r>
    </w:p>
    <w:p w14:paraId="2C6DAB11" w14:textId="77777777" w:rsidR="00117379" w:rsidRDefault="00000000">
      <w:pPr>
        <w:pStyle w:val="Lista"/>
      </w:pPr>
      <w:r>
        <w:t xml:space="preserve">verbal prefixes used as prepositions with substantives, e.g. </w:t>
      </w:r>
    </w:p>
    <w:p w14:paraId="06487FA0" w14:textId="77777777" w:rsidR="00117379" w:rsidRDefault="00000000">
      <w:pPr>
        <w:pStyle w:val="Lista2"/>
      </w:pPr>
      <w:r>
        <w:rPr>
          <w:rStyle w:val="Foreign"/>
        </w:rPr>
        <w:t>ā samudrāt</w:t>
      </w:r>
    </w:p>
    <w:p w14:paraId="2654C570" w14:textId="77777777" w:rsidR="00117379" w:rsidRDefault="00000000">
      <w:pPr>
        <w:pStyle w:val="Lista2"/>
      </w:pPr>
      <w:r>
        <w:rPr>
          <w:rStyle w:val="Foreign"/>
        </w:rPr>
        <w:t>anu gaṅgām</w:t>
      </w:r>
    </w:p>
    <w:p w14:paraId="1D2728E4" w14:textId="77777777" w:rsidR="00117379" w:rsidRDefault="00000000">
      <w:pPr>
        <w:pStyle w:val="Cmsor3"/>
      </w:pPr>
      <w:bookmarkStart w:id="546" w:name="_Toc221291558"/>
      <w:r>
        <w:t>Multiple function words</w:t>
      </w:r>
      <w:bookmarkEnd w:id="544"/>
      <w:bookmarkEnd w:id="546"/>
    </w:p>
    <w:p w14:paraId="02586615" w14:textId="77777777" w:rsidR="00117379" w:rsidRDefault="00000000">
      <w:r>
        <w:t>Pairs or groups of function words (mainly conjunctions) are to be considered separate, even when frequently used together in a meaning that is not evident from the individual meanings of these words. For example, in Sanskrit,</w:t>
      </w:r>
    </w:p>
    <w:p w14:paraId="1450F066" w14:textId="77777777" w:rsidR="00117379" w:rsidRDefault="00000000">
      <w:pPr>
        <w:pStyle w:val="Lista"/>
        <w:rPr>
          <w:rStyle w:val="Foreign"/>
          <w:i w:val="0"/>
          <w:iCs w:val="0"/>
          <w:noProof w:val="0"/>
        </w:rPr>
      </w:pPr>
      <w:r>
        <w:rPr>
          <w:rStyle w:val="Foreign"/>
        </w:rPr>
        <w:t>atha vā</w:t>
      </w:r>
    </w:p>
    <w:p w14:paraId="00233873" w14:textId="77777777" w:rsidR="00117379" w:rsidRDefault="00000000">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14:paraId="62395184" w14:textId="77777777" w:rsidR="00117379" w:rsidRDefault="00000000">
      <w:pPr>
        <w:pStyle w:val="Lista"/>
        <w:rPr>
          <w:rStyle w:val="Foreign"/>
          <w:i w:val="0"/>
          <w:iCs w:val="0"/>
          <w:noProof w:val="0"/>
        </w:rPr>
      </w:pPr>
      <w:r>
        <w:rPr>
          <w:rStyle w:val="Foreign"/>
        </w:rPr>
        <w:t>api ca</w:t>
      </w:r>
      <w:r>
        <w:t xml:space="preserve"> and </w:t>
      </w:r>
      <w:r>
        <w:rPr>
          <w:rStyle w:val="Foreign"/>
        </w:rPr>
        <w:t>api vā</w:t>
      </w:r>
    </w:p>
    <w:p w14:paraId="4BF92892" w14:textId="77777777" w:rsidR="00117379" w:rsidRDefault="00000000">
      <w:pPr>
        <w:pStyle w:val="Lista"/>
      </w:pPr>
      <w:r>
        <w:rPr>
          <w:rStyle w:val="Foreign"/>
        </w:rPr>
        <w:t>anyac ca</w:t>
      </w:r>
    </w:p>
    <w:p w14:paraId="30963551" w14:textId="77777777" w:rsidR="00117379" w:rsidRDefault="00000000">
      <w:pPr>
        <w:pStyle w:val="Lista"/>
        <w:rPr>
          <w:rStyle w:val="Foreign"/>
          <w:i w:val="0"/>
          <w:iCs w:val="0"/>
          <w:noProof w:val="0"/>
        </w:rPr>
      </w:pPr>
      <w:r>
        <w:rPr>
          <w:rStyle w:val="Foreign"/>
        </w:rPr>
        <w:t>tad</w:t>
      </w:r>
      <w:r>
        <w:t xml:space="preserve"> </w:t>
      </w:r>
      <w:r>
        <w:rPr>
          <w:rStyle w:val="Foreign"/>
        </w:rPr>
        <w:t>yathā</w:t>
      </w:r>
    </w:p>
    <w:p w14:paraId="0D883AD2" w14:textId="77777777" w:rsidR="00117379" w:rsidRDefault="00000000">
      <w:pPr>
        <w:pStyle w:val="Lista"/>
        <w:rPr>
          <w:rStyle w:val="Foreign"/>
          <w:i w:val="0"/>
          <w:iCs w:val="0"/>
          <w:noProof w:val="0"/>
        </w:rPr>
      </w:pPr>
      <w:r>
        <w:rPr>
          <w:rStyle w:val="Foreign"/>
        </w:rPr>
        <w:t>na hi</w:t>
      </w:r>
    </w:p>
    <w:p w14:paraId="3E454E53" w14:textId="77777777" w:rsidR="00117379" w:rsidRDefault="00000000">
      <w:pPr>
        <w:pStyle w:val="Lista"/>
        <w:rPr>
          <w:rStyle w:val="Foreign"/>
          <w:i w:val="0"/>
          <w:iCs w:val="0"/>
          <w:noProof w:val="0"/>
        </w:rPr>
      </w:pPr>
      <w:r>
        <w:t>etc.</w:t>
      </w:r>
    </w:p>
    <w:p w14:paraId="03DA9D4C" w14:textId="77777777" w:rsidR="00117379" w:rsidRDefault="00117379"/>
    <w:p w14:paraId="74D12999" w14:textId="77777777" w:rsidR="00117379" w:rsidRDefault="00000000">
      <w:r>
        <w:t xml:space="preserve">However, for such </w:t>
      </w:r>
      <w:r>
        <w:rPr>
          <w:b/>
          <w:bCs/>
        </w:rPr>
        <w:t>Sanskrit structures borrowed into other languages</w:t>
      </w:r>
      <w:r>
        <w:t>, forego segmentation if the structure is listed as a single word in the relevant dictionaries, where applicable. For example,</w:t>
      </w:r>
    </w:p>
    <w:p w14:paraId="1735CD3E" w14:textId="77777777" w:rsidR="00117379" w:rsidRDefault="00000000">
      <w:pPr>
        <w:pStyle w:val="Lista"/>
      </w:pPr>
      <w:r>
        <w:t xml:space="preserve">Old Javanese </w:t>
      </w:r>
      <w:r>
        <w:rPr>
          <w:rStyle w:val="Foreign"/>
        </w:rPr>
        <w:t>kimuta</w:t>
      </w:r>
    </w:p>
    <w:p w14:paraId="060F8457" w14:textId="77777777" w:rsidR="00117379" w:rsidRDefault="00000000">
      <w:pPr>
        <w:pStyle w:val="Lista"/>
      </w:pPr>
      <w:r>
        <w:t xml:space="preserve">Old Cam </w:t>
      </w:r>
      <w:r>
        <w:rPr>
          <w:rStyle w:val="Foreign"/>
        </w:rPr>
        <w:t>kintu</w:t>
      </w:r>
    </w:p>
    <w:p w14:paraId="1C54B5A8" w14:textId="77777777" w:rsidR="00117379" w:rsidRDefault="00000000">
      <w:pPr>
        <w:pStyle w:val="Cmsor3"/>
      </w:pPr>
      <w:bookmarkStart w:id="547" w:name="_Ref203555889"/>
      <w:bookmarkStart w:id="548" w:name="_Toc221291559"/>
      <w:r>
        <w:t>Repetitive structures</w:t>
      </w:r>
      <w:bookmarkEnd w:id="547"/>
      <w:bookmarkEnd w:id="548"/>
    </w:p>
    <w:p w14:paraId="78C99C69" w14:textId="77777777" w:rsidR="00117379" w:rsidRDefault="00000000">
      <w:r>
        <w:rPr>
          <w:lang w:eastAsia="en-US" w:bidi="ar-SA"/>
        </w:rPr>
        <w:t xml:space="preserve">When words (chiefly pronouns or substantives) are iterated with the same inflectional ending in order to express </w:t>
      </w:r>
      <w:r>
        <w:t>a generalised or distributive meaning, each iteration is to be treated as an independent word. Repetitions of this kind should therefore not be hyphenated, even though they are sometimes classified as a special type of compound (</w:t>
      </w:r>
      <w:proofErr w:type="spellStart"/>
      <w:r>
        <w:rPr>
          <w:rStyle w:val="Foreign"/>
        </w:rPr>
        <w:t>āmreḍita</w:t>
      </w:r>
      <w:proofErr w:type="spellEnd"/>
      <w:r>
        <w:t>).</w:t>
      </w:r>
    </w:p>
    <w:p w14:paraId="698252B1" w14:textId="77777777" w:rsidR="00117379" w:rsidRDefault="00000000">
      <w:pPr>
        <w:pStyle w:val="Lista"/>
        <w:rPr>
          <w:i/>
          <w:iCs/>
          <w:noProof/>
        </w:rPr>
      </w:pPr>
      <w:r>
        <w:t>words iterated with the same inflectional ending shall be spaced, for example</w:t>
      </w:r>
    </w:p>
    <w:p w14:paraId="47AB3587" w14:textId="77777777" w:rsidR="00117379" w:rsidRDefault="00000000">
      <w:pPr>
        <w:pStyle w:val="Lista2"/>
        <w:rPr>
          <w:rStyle w:val="Foreign"/>
        </w:rPr>
      </w:pPr>
      <w:r>
        <w:rPr>
          <w:rStyle w:val="Foreign"/>
        </w:rPr>
        <w:t>yasya yasya</w:t>
      </w:r>
    </w:p>
    <w:p w14:paraId="0E316519" w14:textId="77777777" w:rsidR="00117379" w:rsidRDefault="00000000">
      <w:pPr>
        <w:pStyle w:val="Lista2"/>
      </w:pPr>
      <w:r>
        <w:rPr>
          <w:rStyle w:val="Foreign"/>
        </w:rPr>
        <w:lastRenderedPageBreak/>
        <w:t>dine dine</w:t>
      </w:r>
    </w:p>
    <w:p w14:paraId="18001686" w14:textId="77777777" w:rsidR="00117379" w:rsidRDefault="00000000">
      <w:pPr>
        <w:pStyle w:val="Lista"/>
      </w:pPr>
      <w:r>
        <w:t>when the first iteration does not have an inflectional ending, the formation is of course to be treated as a compound and accordingly hyphenated (if sandhi allows), for example</w:t>
      </w:r>
    </w:p>
    <w:p w14:paraId="566CCD1F" w14:textId="77777777" w:rsidR="00117379" w:rsidRDefault="00000000">
      <w:pPr>
        <w:pStyle w:val="Lista2"/>
        <w:rPr>
          <w:i/>
          <w:iCs/>
          <w:noProof/>
        </w:rPr>
      </w:pPr>
      <w:r>
        <w:rPr>
          <w:rStyle w:val="Foreign"/>
        </w:rPr>
        <w:t>ekaikam</w:t>
      </w:r>
      <w:r>
        <w:t xml:space="preserve"> (from </w:t>
      </w:r>
      <w:r>
        <w:rPr>
          <w:rStyle w:val="Foreign"/>
        </w:rPr>
        <w:t>eka+eka</w:t>
      </w:r>
      <w:r>
        <w:t>, not segmentable)</w:t>
      </w:r>
    </w:p>
    <w:p w14:paraId="2706122D" w14:textId="77777777" w:rsidR="00117379" w:rsidRDefault="00000000">
      <w:pPr>
        <w:pStyle w:val="Lista2"/>
        <w:rPr>
          <w:rStyle w:val="Foreign"/>
        </w:rPr>
      </w:pPr>
      <w:r>
        <w:rPr>
          <w:rStyle w:val="Foreign"/>
        </w:rPr>
        <w:t>pūrva-pūrvāḥ</w:t>
      </w:r>
    </w:p>
    <w:p w14:paraId="2EF4221D" w14:textId="77777777" w:rsidR="00117379" w:rsidRDefault="00000000">
      <w:pPr>
        <w:pStyle w:val="Lista"/>
      </w:pPr>
      <w:r>
        <w:t>in more complicated cases, proceed according to your discretion</w:t>
      </w:r>
    </w:p>
    <w:p w14:paraId="66CD7D3D" w14:textId="77777777" w:rsidR="00117379" w:rsidRDefault="00000000">
      <w:pPr>
        <w:pStyle w:val="Lista2"/>
      </w:pPr>
      <w:r>
        <w:t>hyphenation may be preferred in the following cases</w:t>
      </w:r>
    </w:p>
    <w:p w14:paraId="744A6AAB" w14:textId="77777777" w:rsidR="00117379" w:rsidRDefault="00000000">
      <w:pPr>
        <w:pStyle w:val="Lista3"/>
      </w:pPr>
      <w:r>
        <w:t xml:space="preserve">if the word forms used may be either inflected or uninflected, as in </w:t>
      </w:r>
      <w:r>
        <w:rPr>
          <w:rStyle w:val="Foreign"/>
        </w:rPr>
        <w:t>ahar-ahar</w:t>
      </w:r>
    </w:p>
    <w:p w14:paraId="65EB1655" w14:textId="77777777" w:rsidR="00117379" w:rsidRDefault="00000000">
      <w:pPr>
        <w:pStyle w:val="Lista3"/>
        <w:rPr>
          <w:rStyle w:val="Foreign"/>
          <w:i w:val="0"/>
          <w:iCs w:val="0"/>
          <w:noProof w:val="0"/>
        </w:rPr>
      </w:pPr>
      <w:r>
        <w:t xml:space="preserve">if the iterations have different inflectional endings, as in </w:t>
      </w:r>
      <w:r>
        <w:rPr>
          <w:rStyle w:val="Foreign"/>
        </w:rPr>
        <w:t>ekam-ekāḥ</w:t>
      </w:r>
    </w:p>
    <w:p w14:paraId="06C4B098" w14:textId="77777777" w:rsidR="00117379" w:rsidRDefault="00000000">
      <w:pPr>
        <w:pStyle w:val="Lista2"/>
      </w:pPr>
      <w:r>
        <w:t xml:space="preserve">hyphenation or no segmentation may be preferred when such a doubled word is followed by other compound members or a suffix, e.g. </w:t>
      </w:r>
      <w:r>
        <w:rPr>
          <w:rStyle w:val="Foreign"/>
        </w:rPr>
        <w:t>dinaṁ-dinaṁ-vivardhamāna</w:t>
      </w:r>
    </w:p>
    <w:p w14:paraId="42B77868" w14:textId="77777777" w:rsidR="00117379" w:rsidRDefault="00000000">
      <w:pPr>
        <w:pStyle w:val="Lista2"/>
      </w:pPr>
      <w:r>
        <w:t xml:space="preserve">no segmentation is to be preferred when an iterative formation is well established in a particular meaning, as in </w:t>
      </w:r>
      <w:r>
        <w:rPr>
          <w:rStyle w:val="Foreign"/>
        </w:rPr>
        <w:t>paramparā</w:t>
      </w:r>
    </w:p>
    <w:p w14:paraId="139308AC" w14:textId="028791BA" w:rsidR="00117379" w:rsidRDefault="00000000">
      <w:pPr>
        <w:pStyle w:val="Lista"/>
        <w:rPr>
          <w:rStyle w:val="Foreign"/>
          <w:i w:val="0"/>
          <w:iCs w:val="0"/>
          <w:noProof w:val="0"/>
        </w:rPr>
      </w:pPr>
      <w:r>
        <w:t xml:space="preserve">however, </w:t>
      </w:r>
      <w:r>
        <w:rPr>
          <w:b/>
          <w:bCs/>
        </w:rPr>
        <w:t>repetitions in Old Javanese</w:t>
      </w:r>
      <w:r>
        <w:t xml:space="preserve"> are to be considered compounds (§</w:t>
      </w:r>
      <w:r>
        <w:fldChar w:fldCharType="begin"/>
      </w:r>
      <w:r>
        <w:instrText xml:space="preserve"> REF _Ref203490415 \r \h </w:instrText>
      </w:r>
      <w:r>
        <w:fldChar w:fldCharType="separate"/>
      </w:r>
      <w:r w:rsidR="009B1F96">
        <w:t>8.5.8</w:t>
      </w:r>
      <w:r>
        <w:fldChar w:fldCharType="end"/>
      </w:r>
      <w:r>
        <w:t>)</w:t>
      </w:r>
    </w:p>
    <w:p w14:paraId="0AC06EA0" w14:textId="77777777" w:rsidR="00117379" w:rsidRDefault="00000000">
      <w:pPr>
        <w:pStyle w:val="Cmsor3"/>
      </w:pPr>
      <w:bookmarkStart w:id="549" w:name="_Ref203561898"/>
      <w:bookmarkStart w:id="550" w:name="_Ref203570974"/>
      <w:bookmarkStart w:id="551" w:name="_Ref203555276"/>
      <w:bookmarkStart w:id="552" w:name="_Toc221291560"/>
      <w:r>
        <w:t>Quasi-compounds</w:t>
      </w:r>
      <w:bookmarkEnd w:id="549"/>
      <w:bookmarkEnd w:id="550"/>
      <w:bookmarkEnd w:id="552"/>
    </w:p>
    <w:p w14:paraId="1360B630" w14:textId="77777777" w:rsidR="00117379" w:rsidRDefault="00000000">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14:paraId="0039FC8C" w14:textId="77777777" w:rsidR="00117379" w:rsidRDefault="00000000">
      <w:pPr>
        <w:pStyle w:val="Lista"/>
      </w:pPr>
      <w:r>
        <w:t>for example,</w:t>
      </w:r>
    </w:p>
    <w:p w14:paraId="4B9A47AC" w14:textId="77777777" w:rsidR="00117379" w:rsidRDefault="00000000">
      <w:pPr>
        <w:pStyle w:val="Lista2"/>
        <w:rPr>
          <w:rStyle w:val="Foreign"/>
          <w:i w:val="0"/>
          <w:iCs w:val="0"/>
          <w:noProof w:val="0"/>
        </w:rPr>
      </w:pPr>
      <w:r>
        <w:rPr>
          <w:rStyle w:val="Foreign"/>
        </w:rPr>
        <w:t>lamvoṣṭha dedamita mahādeva guṇṭhaka ity evam-ādibhyo</w:t>
      </w:r>
    </w:p>
    <w:p w14:paraId="78BC6FE4" w14:textId="77777777" w:rsidR="00117379" w:rsidRDefault="00000000">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14:paraId="701D8752" w14:textId="77777777" w:rsidR="00117379" w:rsidRDefault="00000000">
      <w:pPr>
        <w:pStyle w:val="Lista2"/>
        <w:rPr>
          <w:rStyle w:val="Foreign"/>
        </w:rPr>
      </w:pPr>
      <w:r>
        <w:rPr>
          <w:rStyle w:val="Foreign"/>
        </w:rPr>
        <w:t>samrāṬ vākāṭakānāṁ mahārāja śrī-pravarasenasya</w:t>
      </w:r>
    </w:p>
    <w:p w14:paraId="37DD3A9E" w14:textId="77777777" w:rsidR="00117379" w:rsidRDefault="00000000">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14:paraId="3D1E938B" w14:textId="77777777" w:rsidR="00117379" w:rsidRDefault="00000000">
      <w:pPr>
        <w:pStyle w:val="Lista"/>
      </w:pPr>
      <w:r>
        <w:t>do feel free to hyphenate such structures if you feel that this is helpful for the reader</w:t>
      </w:r>
    </w:p>
    <w:p w14:paraId="590F14A9" w14:textId="77777777" w:rsidR="00117379" w:rsidRDefault="00000000">
      <w:pPr>
        <w:pStyle w:val="Lista"/>
      </w:pPr>
      <w:r>
        <w:t>such structures may be normalised or emended in XML markup (EGD §###), but this is only recommended if minor editorial intervention can render them into standard language, or if their interpretation would be ambiguous without intervention</w:t>
      </w:r>
    </w:p>
    <w:p w14:paraId="32987714" w14:textId="77777777" w:rsidR="00117379" w:rsidRDefault="00000000">
      <w:pPr>
        <w:pStyle w:val="Cmsor3"/>
      </w:pPr>
      <w:bookmarkStart w:id="553" w:name="_Ref203561411"/>
      <w:bookmarkStart w:id="554" w:name="_Ref203571919"/>
      <w:bookmarkStart w:id="555" w:name="_Toc221291561"/>
      <w:r>
        <w:t xml:space="preserve">Verbal </w:t>
      </w:r>
      <w:bookmarkEnd w:id="553"/>
      <w:r>
        <w:t>formations</w:t>
      </w:r>
      <w:bookmarkEnd w:id="554"/>
      <w:bookmarkEnd w:id="555"/>
    </w:p>
    <w:p w14:paraId="1E1D1262" w14:textId="77777777" w:rsidR="00117379" w:rsidRDefault="00000000">
      <w:pPr>
        <w:rPr>
          <w:lang w:eastAsia="en-US" w:bidi="ar-SA"/>
        </w:rPr>
      </w:pPr>
      <w:r>
        <w:rPr>
          <w:lang w:eastAsia="en-US" w:bidi="ar-SA"/>
        </w:rPr>
        <w:t xml:space="preserve">Sanskrit structures whose posterior member is a verb (typically from the roots </w:t>
      </w:r>
      <w:r>
        <w:rPr>
          <w:rStyle w:val="Foreign"/>
        </w:rPr>
        <w:t>kr̥</w:t>
      </w:r>
      <w:r>
        <w:t xml:space="preserve">, </w:t>
      </w:r>
      <w:r>
        <w:rPr>
          <w:rStyle w:val="Foreign"/>
        </w:rPr>
        <w:t>as</w:t>
      </w:r>
      <w:r>
        <w:t xml:space="preserve">, </w:t>
      </w:r>
      <w:r>
        <w:rPr>
          <w:rStyle w:val="Foreign"/>
        </w:rPr>
        <w:t>bhū</w:t>
      </w:r>
      <w:r>
        <w:t xml:space="preserve"> and </w:t>
      </w:r>
      <w:r>
        <w:rPr>
          <w:rStyle w:val="Foreign"/>
        </w:rPr>
        <w:t>gam</w:t>
      </w:r>
      <w:r>
        <w:t>) or its derivative</w:t>
      </w:r>
      <w:r>
        <w:rPr>
          <w:lang w:eastAsia="en-US" w:bidi="ar-SA"/>
        </w:rPr>
        <w:t xml:space="preserve"> may often be perceived either as verbs with special prefixes, as compounds involving verbs, or as adverbial phrases. The segmentation of such structures is left to your discretion, based on whether you deem the structure to be separable. We offer the following specific considerations.</w:t>
      </w:r>
    </w:p>
    <w:p w14:paraId="5C570474" w14:textId="77777777" w:rsidR="00117379" w:rsidRDefault="00000000">
      <w:pPr>
        <w:pStyle w:val="Lista"/>
      </w:pPr>
      <w:r>
        <w:t xml:space="preserve">structures whose anterior member is an adverbial morpheme that only occurs when prefixed to verbs — such as </w:t>
      </w:r>
      <w:r>
        <w:rPr>
          <w:rStyle w:val="Foreign"/>
        </w:rPr>
        <w:t>tiras</w:t>
      </w:r>
      <w:r>
        <w:t xml:space="preserve">, </w:t>
      </w:r>
      <w:r>
        <w:rPr>
          <w:rStyle w:val="Foreign"/>
        </w:rPr>
        <w:t>tiras</w:t>
      </w:r>
      <w:r>
        <w:t>,</w:t>
      </w:r>
      <w:r>
        <w:rPr>
          <w:rStyle w:val="Foreign"/>
        </w:rPr>
        <w:t xml:space="preserve"> puras</w:t>
      </w:r>
      <w:r>
        <w:t xml:space="preserve"> and</w:t>
      </w:r>
      <w:r>
        <w:rPr>
          <w:rStyle w:val="Foreign"/>
        </w:rPr>
        <w:t xml:space="preserve"> āvis</w:t>
      </w:r>
      <w:r>
        <w:t xml:space="preserve"> — may be hyphenated or treated like regular verbal prefixes and left unsegmented, e.g.</w:t>
      </w:r>
    </w:p>
    <w:p w14:paraId="1152C197" w14:textId="77777777" w:rsidR="00117379" w:rsidRDefault="00000000">
      <w:pPr>
        <w:pStyle w:val="Lista2"/>
      </w:pPr>
      <w:r>
        <w:rPr>
          <w:rStyle w:val="Foreign"/>
        </w:rPr>
        <w:t>āvir-bhavati</w:t>
      </w:r>
      <w:r>
        <w:t xml:space="preserve"> or </w:t>
      </w:r>
      <w:r>
        <w:rPr>
          <w:rStyle w:val="Foreign"/>
        </w:rPr>
        <w:t>āvirbhavati</w:t>
      </w:r>
    </w:p>
    <w:p w14:paraId="2ED98377" w14:textId="77777777" w:rsidR="00117379" w:rsidRDefault="00000000">
      <w:pPr>
        <w:pStyle w:val="Lista2"/>
      </w:pPr>
      <w:r>
        <w:rPr>
          <w:rStyle w:val="Foreign"/>
        </w:rPr>
        <w:t>tiro-bhūta</w:t>
      </w:r>
      <w:r>
        <w:t xml:space="preserve"> or </w:t>
      </w:r>
      <w:r>
        <w:rPr>
          <w:rStyle w:val="Foreign"/>
        </w:rPr>
        <w:t>tirobhūta</w:t>
      </w:r>
    </w:p>
    <w:p w14:paraId="69953C40" w14:textId="77777777" w:rsidR="00117379" w:rsidRDefault="00000000">
      <w:pPr>
        <w:pStyle w:val="Lista"/>
      </w:pPr>
      <w:r>
        <w:t xml:space="preserve">structures whose anterior member is a noun without any affix — such as </w:t>
      </w:r>
      <w:r>
        <w:rPr>
          <w:rStyle w:val="Foreign"/>
        </w:rPr>
        <w:t>alam</w:t>
      </w:r>
      <w:r>
        <w:t xml:space="preserve">, </w:t>
      </w:r>
      <w:r>
        <w:rPr>
          <w:rStyle w:val="Foreign"/>
        </w:rPr>
        <w:t>namas</w:t>
      </w:r>
      <w:r>
        <w:t xml:space="preserve"> and </w:t>
      </w:r>
      <w:r>
        <w:rPr>
          <w:rStyle w:val="Foreign"/>
        </w:rPr>
        <w:t>śrad</w:t>
      </w:r>
      <w:r>
        <w:t xml:space="preserve"> — should normally be hyphenated</w:t>
      </w:r>
    </w:p>
    <w:p w14:paraId="1D356328" w14:textId="77777777" w:rsidR="00117379" w:rsidRDefault="00000000">
      <w:pPr>
        <w:pStyle w:val="Lista2"/>
        <w:rPr>
          <w:rStyle w:val="Foreign"/>
          <w:i w:val="0"/>
          <w:iCs w:val="0"/>
          <w:noProof w:val="0"/>
        </w:rPr>
      </w:pPr>
      <w:r>
        <w:t xml:space="preserve">e.g. </w:t>
      </w:r>
      <w:r>
        <w:rPr>
          <w:rStyle w:val="Foreign"/>
        </w:rPr>
        <w:t>namas-kr̥tya</w:t>
      </w:r>
      <w:r>
        <w:t xml:space="preserve">, </w:t>
      </w:r>
      <w:r>
        <w:rPr>
          <w:rStyle w:val="Foreign"/>
        </w:rPr>
        <w:t>śrad-dadhāmi</w:t>
      </w:r>
    </w:p>
    <w:p w14:paraId="2429AB55" w14:textId="77777777" w:rsidR="00117379" w:rsidRDefault="00000000">
      <w:pPr>
        <w:pStyle w:val="Lista2"/>
        <w:rPr>
          <w:rStyle w:val="Foreign"/>
          <w:i w:val="0"/>
          <w:iCs w:val="0"/>
          <w:noProof w:val="0"/>
        </w:rPr>
      </w:pPr>
      <w:r>
        <w:rPr>
          <w:rStyle w:val="Foreign"/>
          <w:i w:val="0"/>
          <w:iCs w:val="0"/>
          <w:noProof w:val="0"/>
        </w:rPr>
        <w:t>but may at your discretion be treated as phrases (and thus spaced) when the nominal part could occur without the verbal part</w:t>
      </w:r>
    </w:p>
    <w:p w14:paraId="6D9E9F63" w14:textId="77777777" w:rsidR="00117379" w:rsidRDefault="00000000">
      <w:pPr>
        <w:pStyle w:val="Lista3"/>
      </w:pPr>
      <w:r>
        <w:rPr>
          <w:rStyle w:val="Foreign"/>
          <w:i w:val="0"/>
          <w:iCs w:val="0"/>
          <w:noProof w:val="0"/>
        </w:rPr>
        <w:t xml:space="preserve">e.g. </w:t>
      </w:r>
      <w:r>
        <w:rPr>
          <w:rStyle w:val="Foreign"/>
        </w:rPr>
        <w:t>astaṁ gacchati</w:t>
      </w:r>
      <w:r>
        <w:t xml:space="preserve">, </w:t>
      </w:r>
      <w:r>
        <w:rPr>
          <w:rStyle w:val="Foreign"/>
        </w:rPr>
        <w:t>astaṁ gataḥ</w:t>
      </w:r>
      <w:r>
        <w:t xml:space="preserve"> (compare </w:t>
      </w:r>
      <w:r>
        <w:rPr>
          <w:rStyle w:val="Foreign"/>
        </w:rPr>
        <w:t>astaṁ ca savitā yātaḥ</w:t>
      </w:r>
      <w:r>
        <w:t>)</w:t>
      </w:r>
    </w:p>
    <w:p w14:paraId="79558C0D" w14:textId="77777777" w:rsidR="00117379" w:rsidRDefault="00000000">
      <w:pPr>
        <w:pStyle w:val="Lista"/>
      </w:pPr>
      <w:r>
        <w:t xml:space="preserve">formations expressing becoming or making into something, formed with a nominal anterior member derived with the ending </w:t>
      </w:r>
      <w:r>
        <w:rPr>
          <w:rStyle w:val="Foreign"/>
        </w:rPr>
        <w:t>-ī</w:t>
      </w:r>
      <w:r>
        <w:t xml:space="preserve"> or </w:t>
      </w:r>
      <w:r>
        <w:rPr>
          <w:rStyle w:val="Foreign"/>
        </w:rPr>
        <w:t>-ū</w:t>
      </w:r>
      <w:r>
        <w:t xml:space="preserve"> (the </w:t>
      </w:r>
      <w:r>
        <w:rPr>
          <w:rStyle w:val="Foreign"/>
        </w:rPr>
        <w:t>taddhita</w:t>
      </w:r>
      <w:r>
        <w:t xml:space="preserve"> suffix </w:t>
      </w:r>
      <w:r>
        <w:rPr>
          <w:rStyle w:val="Foreign"/>
        </w:rPr>
        <w:t>cvi</w:t>
      </w:r>
      <w:r>
        <w:t>), should be preferably hyphenated, e.g.</w:t>
      </w:r>
    </w:p>
    <w:p w14:paraId="61EACEEC" w14:textId="77777777" w:rsidR="00117379" w:rsidRDefault="00000000">
      <w:pPr>
        <w:pStyle w:val="Lista2"/>
      </w:pPr>
      <w:r>
        <w:rPr>
          <w:rStyle w:val="Foreign"/>
        </w:rPr>
        <w:t>svī-karoti</w:t>
      </w:r>
      <w:r>
        <w:t xml:space="preserve">, </w:t>
      </w:r>
      <w:r>
        <w:rPr>
          <w:rStyle w:val="Foreign"/>
        </w:rPr>
        <w:t>svī-kr̥tya</w:t>
      </w:r>
    </w:p>
    <w:p w14:paraId="08112BD9" w14:textId="77777777" w:rsidR="00117379" w:rsidRDefault="00000000">
      <w:pPr>
        <w:pStyle w:val="Lista2"/>
        <w:rPr>
          <w:rStyle w:val="Foreign"/>
          <w:i w:val="0"/>
          <w:iCs w:val="0"/>
          <w:noProof w:val="0"/>
        </w:rPr>
      </w:pPr>
      <w:r>
        <w:rPr>
          <w:rStyle w:val="Foreign"/>
        </w:rPr>
        <w:lastRenderedPageBreak/>
        <w:t>vaśī-bhavati</w:t>
      </w:r>
      <w:r>
        <w:t xml:space="preserve">, </w:t>
      </w:r>
      <w:r>
        <w:rPr>
          <w:rStyle w:val="Foreign"/>
        </w:rPr>
        <w:t>vaśī-bhūta</w:t>
      </w:r>
    </w:p>
    <w:p w14:paraId="15CBDDD4" w14:textId="77777777" w:rsidR="00117379" w:rsidRDefault="00000000">
      <w:pPr>
        <w:pStyle w:val="Lista2"/>
        <w:rPr>
          <w:rStyle w:val="Foreign"/>
          <w:i w:val="0"/>
          <w:iCs w:val="0"/>
          <w:noProof w:val="0"/>
        </w:rPr>
      </w:pPr>
      <w:r>
        <w:rPr>
          <w:rStyle w:val="Foreign"/>
        </w:rPr>
        <w:t>tanū-karoti</w:t>
      </w:r>
    </w:p>
    <w:p w14:paraId="4909D81F" w14:textId="77777777" w:rsidR="00117379" w:rsidRDefault="00000000">
      <w:pPr>
        <w:pStyle w:val="Lista"/>
      </w:pPr>
      <w:r>
        <w:t>structures with adverbial anterior members formed from nouns with suffixes (</w:t>
      </w:r>
      <w:proofErr w:type="spellStart"/>
      <w:r>
        <w:rPr>
          <w:rStyle w:val="Foreign"/>
        </w:rPr>
        <w:t>taddhita</w:t>
      </w:r>
      <w:proofErr w:type="spellEnd"/>
      <w:r>
        <w:t>) other than those listed above are best treated as phrases and thus segmented with spaces, e.g.</w:t>
      </w:r>
    </w:p>
    <w:p w14:paraId="19B4E964" w14:textId="77777777" w:rsidR="00117379" w:rsidRDefault="00000000">
      <w:pPr>
        <w:pStyle w:val="Lista2"/>
        <w:rPr>
          <w:rStyle w:val="Foreign"/>
          <w:i w:val="0"/>
          <w:iCs w:val="0"/>
          <w:noProof w:val="0"/>
        </w:rPr>
      </w:pPr>
      <w:r>
        <w:rPr>
          <w:rStyle w:val="Foreign"/>
        </w:rPr>
        <w:t>brāhmaṇasād gatāḥ</w:t>
      </w:r>
    </w:p>
    <w:p w14:paraId="4C6A69C9" w14:textId="77777777" w:rsidR="00117379" w:rsidRDefault="00000000">
      <w:pPr>
        <w:pStyle w:val="Lista2"/>
      </w:pPr>
      <w:r>
        <w:rPr>
          <w:rStyle w:val="Foreign"/>
        </w:rPr>
        <w:t>khaṇḍaśaḥ karoti</w:t>
      </w:r>
    </w:p>
    <w:p w14:paraId="2969104C" w14:textId="77777777" w:rsidR="00117379" w:rsidRDefault="00000000">
      <w:pPr>
        <w:pStyle w:val="Cmsor3"/>
      </w:pPr>
      <w:bookmarkStart w:id="556" w:name="_Ref203577559"/>
      <w:bookmarkStart w:id="557" w:name="_Toc221291562"/>
      <w:bookmarkEnd w:id="551"/>
      <w:r>
        <w:t>Nominal compounds</w:t>
      </w:r>
      <w:bookmarkEnd w:id="556"/>
      <w:bookmarkEnd w:id="557"/>
    </w:p>
    <w:p w14:paraId="3EA30A01" w14:textId="05F2D634" w:rsidR="00117379" w:rsidRDefault="00000000">
      <w:pPr>
        <w:rPr>
          <w:lang w:eastAsia="en-US" w:bidi="ar-SA"/>
        </w:rPr>
      </w:pPr>
      <w:r>
        <w:rPr>
          <w:lang w:eastAsia="en-US" w:bidi="ar-SA"/>
        </w:rPr>
        <w:t>Nominal compounds should, as a rule, be segmented with hyphens unless they are proper names (§</w:t>
      </w:r>
      <w:r>
        <w:rPr>
          <w:lang w:eastAsia="en-US" w:bidi="ar-SA"/>
        </w:rPr>
        <w:fldChar w:fldCharType="begin"/>
      </w:r>
      <w:r>
        <w:rPr>
          <w:lang w:eastAsia="en-US" w:bidi="ar-SA"/>
        </w:rPr>
        <w:instrText xml:space="preserve"> REF _Ref203560676 \r \h </w:instrText>
      </w:r>
      <w:r>
        <w:rPr>
          <w:lang w:eastAsia="en-US" w:bidi="ar-SA"/>
        </w:rPr>
      </w:r>
      <w:r>
        <w:rPr>
          <w:lang w:eastAsia="en-US" w:bidi="ar-SA"/>
        </w:rPr>
        <w:fldChar w:fldCharType="separate"/>
      </w:r>
      <w:r w:rsidR="009B1F96">
        <w:rPr>
          <w:lang w:eastAsia="en-US" w:bidi="ar-SA"/>
        </w:rPr>
        <w:t>8.5.7.2</w:t>
      </w:r>
      <w:r>
        <w:rPr>
          <w:lang w:eastAsia="en-US" w:bidi="ar-SA"/>
        </w:rPr>
        <w:fldChar w:fldCharType="end"/>
      </w:r>
      <w:r>
        <w:rPr>
          <w:lang w:eastAsia="en-US" w:bidi="ar-SA"/>
        </w:rPr>
        <w:t>). Compound hyphenation is optional and intended mainly to help the reader understand the text and follow your interpretation. General considerations for doing so are addressed below, while §</w:t>
      </w:r>
      <w:r>
        <w:rPr>
          <w:lang w:eastAsia="en-US" w:bidi="ar-SA"/>
        </w:rPr>
        <w:fldChar w:fldCharType="begin"/>
      </w:r>
      <w:r>
        <w:rPr>
          <w:lang w:eastAsia="en-US" w:bidi="ar-SA"/>
        </w:rPr>
        <w:instrText xml:space="preserve"> REF _Ref203386387 \r \h </w:instrText>
      </w:r>
      <w:r>
        <w:rPr>
          <w:lang w:eastAsia="en-US" w:bidi="ar-SA"/>
        </w:rPr>
      </w:r>
      <w:r>
        <w:rPr>
          <w:lang w:eastAsia="en-US" w:bidi="ar-SA"/>
        </w:rPr>
        <w:fldChar w:fldCharType="separate"/>
      </w:r>
      <w:r w:rsidR="009B1F96">
        <w:rPr>
          <w:lang w:eastAsia="en-US" w:bidi="ar-SA"/>
        </w:rPr>
        <w:t>8.5.7.1</w:t>
      </w:r>
      <w:r>
        <w:rPr>
          <w:lang w:eastAsia="en-US" w:bidi="ar-SA"/>
        </w:rPr>
        <w:fldChar w:fldCharType="end"/>
      </w:r>
      <w:r>
        <w:rPr>
          <w:lang w:eastAsia="en-US" w:bidi="ar-SA"/>
        </w:rPr>
        <w:t xml:space="preserve"> discusses particular cases where hyphenation is not always desirable. Note that words derived from nominal compounds (§</w:t>
      </w:r>
      <w:r>
        <w:rPr>
          <w:lang w:eastAsia="en-US" w:bidi="ar-SA"/>
        </w:rPr>
        <w:fldChar w:fldCharType="begin"/>
      </w:r>
      <w:r>
        <w:rPr>
          <w:lang w:eastAsia="en-US" w:bidi="ar-SA"/>
        </w:rPr>
        <w:instrText xml:space="preserve"> REF _Ref203571003 \r \h </w:instrText>
      </w:r>
      <w:r>
        <w:rPr>
          <w:lang w:eastAsia="en-US" w:bidi="ar-SA"/>
        </w:rPr>
      </w:r>
      <w:r>
        <w:rPr>
          <w:lang w:eastAsia="en-US" w:bidi="ar-SA"/>
        </w:rPr>
        <w:fldChar w:fldCharType="separate"/>
      </w:r>
      <w:r w:rsidR="009B1F96">
        <w:rPr>
          <w:lang w:eastAsia="en-US" w:bidi="ar-SA"/>
        </w:rPr>
        <w:t>8.5.8</w:t>
      </w:r>
      <w:r>
        <w:rPr>
          <w:lang w:eastAsia="en-US" w:bidi="ar-SA"/>
        </w:rPr>
        <w:fldChar w:fldCharType="end"/>
      </w:r>
      <w:r>
        <w:rPr>
          <w:lang w:eastAsia="en-US" w:bidi="ar-SA"/>
        </w:rPr>
        <w:t>) should be left unsegmented.</w:t>
      </w:r>
    </w:p>
    <w:p w14:paraId="0FC38C67" w14:textId="17E62AF9" w:rsidR="00117379" w:rsidRDefault="00000000">
      <w:pPr>
        <w:pStyle w:val="Lista"/>
      </w:pPr>
      <w:r>
        <w:t>regular nominal compounds are to be segmented with hyphens where sandhi permits (cf. §</w:t>
      </w:r>
      <w:r>
        <w:fldChar w:fldCharType="begin"/>
      </w:r>
      <w:r>
        <w:instrText xml:space="preserve"> REF _Ref203485860 \r \h </w:instrText>
      </w:r>
      <w:r>
        <w:fldChar w:fldCharType="separate"/>
      </w:r>
      <w:r w:rsidR="009B1F96">
        <w:t>8.2</w:t>
      </w:r>
      <w:r>
        <w:fldChar w:fldCharType="end"/>
      </w:r>
      <w:r>
        <w:t>)</w:t>
      </w:r>
    </w:p>
    <w:p w14:paraId="5BEDFC32" w14:textId="77777777" w:rsidR="00117379" w:rsidRDefault="00000000">
      <w:pPr>
        <w:pStyle w:val="Lista2"/>
      </w:pPr>
      <w:r>
        <w:t xml:space="preserve">Sanskrit </w:t>
      </w:r>
      <w:r>
        <w:rPr>
          <w:rStyle w:val="Foreign"/>
        </w:rPr>
        <w:t>mahā-devī</w:t>
      </w:r>
      <w:r>
        <w:t xml:space="preserve">, </w:t>
      </w:r>
      <w:r>
        <w:rPr>
          <w:rStyle w:val="Foreign"/>
        </w:rPr>
        <w:t>nānā-śāstrābhyāsopabr̥ṁhita-niśita-vimala-buddhiḥ</w:t>
      </w:r>
    </w:p>
    <w:p w14:paraId="53F0ED85" w14:textId="77777777" w:rsidR="00117379" w:rsidRDefault="00000000">
      <w:pPr>
        <w:pStyle w:val="Lista2"/>
        <w:rPr>
          <w:rStyle w:val="Foreign"/>
          <w:i w:val="0"/>
          <w:iCs w:val="0"/>
          <w:noProof w:val="0"/>
        </w:rPr>
      </w:pPr>
      <w:r>
        <w:t xml:space="preserve">Tamil </w:t>
      </w:r>
      <w:r>
        <w:rPr>
          <w:rStyle w:val="Foreign"/>
        </w:rPr>
        <w:t>tiru-makaḷ</w:t>
      </w:r>
    </w:p>
    <w:p w14:paraId="5CD4DB9C" w14:textId="77777777" w:rsidR="00117379" w:rsidRDefault="00000000">
      <w:pPr>
        <w:pStyle w:val="Lista"/>
      </w:pPr>
      <w:r>
        <w:rPr>
          <w:rStyle w:val="Foreign"/>
          <w:i w:val="0"/>
          <w:iCs w:val="0"/>
          <w:noProof w:val="0"/>
        </w:rPr>
        <w:t>the scope of Sanskrit nominal compounds includes those where the anterior member retains a declensional ending (</w:t>
      </w:r>
      <w:proofErr w:type="spellStart"/>
      <w:r>
        <w:rPr>
          <w:rStyle w:val="Foreign"/>
        </w:rPr>
        <w:t>aluk</w:t>
      </w:r>
      <w:proofErr w:type="spellEnd"/>
      <w:r>
        <w:rPr>
          <w:rStyle w:val="Foreign"/>
        </w:rPr>
        <w:t xml:space="preserve"> samāsa</w:t>
      </w:r>
      <w:r>
        <w:t>)</w:t>
      </w:r>
    </w:p>
    <w:p w14:paraId="6CF9D6C5" w14:textId="77777777" w:rsidR="00117379" w:rsidRDefault="00000000">
      <w:pPr>
        <w:pStyle w:val="Lista2"/>
      </w:pPr>
      <w:r>
        <w:t xml:space="preserve">e.g. </w:t>
      </w:r>
      <w:r>
        <w:rPr>
          <w:rStyle w:val="Foreign"/>
        </w:rPr>
        <w:t>ante-vāsin</w:t>
      </w:r>
      <w:r>
        <w:t xml:space="preserve">, </w:t>
      </w:r>
      <w:r>
        <w:rPr>
          <w:rStyle w:val="Foreign"/>
        </w:rPr>
        <w:t>bhayaṁ-kara</w:t>
      </w:r>
    </w:p>
    <w:p w14:paraId="47B1415F" w14:textId="2F1EF7B9" w:rsidR="00117379" w:rsidRDefault="00000000">
      <w:pPr>
        <w:pStyle w:val="Lista2"/>
      </w:pPr>
      <w:r>
        <w:t>however, in classical Sanskrit, most such compounds tend to be basic compounds (§</w:t>
      </w:r>
      <w:r>
        <w:fldChar w:fldCharType="begin"/>
      </w:r>
      <w:r>
        <w:instrText xml:space="preserve"> REF _Ref203386387 \r \h </w:instrText>
      </w:r>
      <w:r>
        <w:fldChar w:fldCharType="separate"/>
      </w:r>
      <w:r w:rsidR="009B1F96">
        <w:t>8.5.7.1</w:t>
      </w:r>
      <w:r>
        <w:fldChar w:fldCharType="end"/>
      </w:r>
      <w:r>
        <w:t>) and names (§</w:t>
      </w:r>
      <w:r>
        <w:fldChar w:fldCharType="begin"/>
      </w:r>
      <w:r>
        <w:instrText xml:space="preserve"> REF _Ref203560676 \r \h </w:instrText>
      </w:r>
      <w:r>
        <w:fldChar w:fldCharType="separate"/>
      </w:r>
      <w:r w:rsidR="009B1F96">
        <w:t>8.5.7.2</w:t>
      </w:r>
      <w:r>
        <w:fldChar w:fldCharType="end"/>
      </w:r>
      <w:r>
        <w:t>), so it is often preferable not to segment them</w:t>
      </w:r>
    </w:p>
    <w:p w14:paraId="7625B273" w14:textId="77777777" w:rsidR="00117379" w:rsidRDefault="00000000">
      <w:pPr>
        <w:pStyle w:val="Lista3"/>
        <w:rPr>
          <w:rStyle w:val="Foreign"/>
          <w:i w:val="0"/>
          <w:iCs w:val="0"/>
          <w:noProof w:val="0"/>
        </w:rPr>
      </w:pPr>
      <w:r>
        <w:t xml:space="preserve">e.g. </w:t>
      </w:r>
      <w:r>
        <w:rPr>
          <w:rStyle w:val="Foreign"/>
        </w:rPr>
        <w:t>dhanaṁjaya</w:t>
      </w:r>
      <w:r>
        <w:t xml:space="preserve">, </w:t>
      </w:r>
      <w:r>
        <w:rPr>
          <w:rStyle w:val="Foreign"/>
        </w:rPr>
        <w:t>puraṁdara</w:t>
      </w:r>
    </w:p>
    <w:p w14:paraId="1F3BD6EC" w14:textId="2085D3D9" w:rsidR="00117379" w:rsidRDefault="00000000">
      <w:pPr>
        <w:pStyle w:val="Lista"/>
      </w:pPr>
      <w:r>
        <w:t xml:space="preserve">in </w:t>
      </w:r>
      <w:r>
        <w:rPr>
          <w:b/>
          <w:bCs/>
        </w:rPr>
        <w:t>long compounds</w:t>
      </w:r>
      <w:r>
        <w:t>, it is generally preferable to leave smaller, close-knit subunits — especially basic compounds (§</w:t>
      </w:r>
      <w:r>
        <w:fldChar w:fldCharType="begin"/>
      </w:r>
      <w:r>
        <w:instrText xml:space="preserve"> REF _Ref203386387 \r \h </w:instrText>
      </w:r>
      <w:r>
        <w:fldChar w:fldCharType="separate"/>
      </w:r>
      <w:r w:rsidR="009B1F96">
        <w:t>8.5.7.1</w:t>
      </w:r>
      <w:r>
        <w:fldChar w:fldCharType="end"/>
      </w:r>
      <w:r>
        <w:t>) — without analysis, e.g.</w:t>
      </w:r>
    </w:p>
    <w:p w14:paraId="55B0DA00" w14:textId="77777777" w:rsidR="00117379" w:rsidRDefault="00000000">
      <w:pPr>
        <w:pStyle w:val="Lista2"/>
        <w:rPr>
          <w:i/>
          <w:iCs/>
          <w:noProof/>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14:paraId="7CA809AA" w14:textId="77777777" w:rsidR="00117379" w:rsidRDefault="00000000">
      <w:pPr>
        <w:pStyle w:val="Lista2"/>
        <w:rPr>
          <w:rStyle w:val="Foreign"/>
        </w:rPr>
      </w:pPr>
      <w:r>
        <w:rPr>
          <w:rStyle w:val="Foreign"/>
        </w:rPr>
        <w:t>paramabhaṭṭāraka-mahārājādhirāja-rājaparameśvaraḥ</w:t>
      </w:r>
      <w:r>
        <w:t xml:space="preserve"> (not </w:t>
      </w:r>
      <w:r>
        <w:rPr>
          <w:rStyle w:val="Foreign"/>
        </w:rPr>
        <w:t>parama-bhaṭṭāraka-mahā-rājādhirāja-rāja-parameśvaraḥ</w:t>
      </w:r>
      <w:r>
        <w:t>)</w:t>
      </w:r>
    </w:p>
    <w:p w14:paraId="5587AC87" w14:textId="77777777" w:rsidR="00117379" w:rsidRDefault="00000000">
      <w:pPr>
        <w:pStyle w:val="Lista2"/>
        <w:rPr>
          <w:rStyle w:val="Foreign"/>
          <w:i w:val="0"/>
          <w:iCs w:val="0"/>
          <w:noProof w:val="0"/>
        </w:rPr>
      </w:pPr>
      <w:r>
        <w:rPr>
          <w:rStyle w:val="Foreign"/>
        </w:rPr>
        <w:t>snāna-pavitrīkr̥ta-śirasāṁ</w:t>
      </w:r>
      <w:r>
        <w:t xml:space="preserve"> (not </w:t>
      </w:r>
      <w:r>
        <w:rPr>
          <w:rStyle w:val="Foreign"/>
        </w:rPr>
        <w:t>-pavitrī-kr̥ta-</w:t>
      </w:r>
      <w:r>
        <w:t>)</w:t>
      </w:r>
    </w:p>
    <w:p w14:paraId="50F294ED" w14:textId="77777777" w:rsidR="00117379" w:rsidRDefault="00000000">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14:paraId="054838CB" w14:textId="77777777" w:rsidR="00117379" w:rsidRDefault="00000000">
      <w:pPr>
        <w:pStyle w:val="Lista2"/>
      </w:pPr>
      <w:r>
        <w:t>hyphenating where you would otherwise prefer not to hyphenate, e.g.</w:t>
      </w:r>
    </w:p>
    <w:p w14:paraId="3EB77E6A" w14:textId="77777777" w:rsidR="00117379" w:rsidRDefault="00000000">
      <w:pPr>
        <w:pStyle w:val="Lista3"/>
        <w:rPr>
          <w:rStyle w:val="Foreign"/>
          <w:i w:val="0"/>
          <w:iCs w:val="0"/>
          <w:noProof w:val="0"/>
        </w:rPr>
      </w:pPr>
      <w:r>
        <w:rPr>
          <w:rStyle w:val="Foreign"/>
        </w:rPr>
        <w:t>a-cāṭa-bhaṭa-prāveśya</w:t>
      </w:r>
      <w:r>
        <w:t xml:space="preserve"> (not </w:t>
      </w:r>
      <w:r>
        <w:rPr>
          <w:rStyle w:val="Foreign"/>
        </w:rPr>
        <w:t>acāṭa-</w:t>
      </w:r>
      <w:r>
        <w:t>)</w:t>
      </w:r>
    </w:p>
    <w:p w14:paraId="20798AF7" w14:textId="77777777" w:rsidR="00117379" w:rsidRDefault="00000000">
      <w:pPr>
        <w:pStyle w:val="Lista3"/>
      </w:pPr>
      <w:r>
        <w:rPr>
          <w:rStyle w:val="Foreign"/>
        </w:rPr>
        <w:t xml:space="preserve">aśva-gaja-śāstra-jña </w:t>
      </w:r>
      <w:r>
        <w:t xml:space="preserve">(not </w:t>
      </w:r>
      <w:r>
        <w:rPr>
          <w:rStyle w:val="Foreign"/>
        </w:rPr>
        <w:t>-śāstrajña</w:t>
      </w:r>
      <w:r>
        <w:t>)</w:t>
      </w:r>
    </w:p>
    <w:p w14:paraId="71D4F321" w14:textId="76110FF3" w:rsidR="00117379" w:rsidRDefault="00000000">
      <w:pPr>
        <w:pStyle w:val="Lista3"/>
        <w:rPr>
          <w:rStyle w:val="Foreign"/>
          <w:i w:val="0"/>
          <w:iCs w:val="0"/>
          <w:noProof w:val="0"/>
        </w:rPr>
      </w:pPr>
      <w:r>
        <w:rPr>
          <w:rStyle w:val="Foreign"/>
        </w:rPr>
        <w:t>asi-carman-vat</w:t>
      </w:r>
      <w:r>
        <w:t xml:space="preserve"> (not </w:t>
      </w:r>
      <w:r>
        <w:rPr>
          <w:rStyle w:val="Foreign"/>
        </w:rPr>
        <w:t>-carmanvat</w:t>
      </w:r>
      <w:r>
        <w:t>, cf. §</w:t>
      </w:r>
      <w:r>
        <w:fldChar w:fldCharType="begin"/>
      </w:r>
      <w:r>
        <w:instrText xml:space="preserve"> REF _Ref203561433 \r \h </w:instrText>
      </w:r>
      <w:r>
        <w:fldChar w:fldCharType="separate"/>
      </w:r>
      <w:r w:rsidR="009B1F96">
        <w:t>8.5.8</w:t>
      </w:r>
      <w:r>
        <w:fldChar w:fldCharType="end"/>
      </w:r>
      <w:r>
        <w:t>)</w:t>
      </w:r>
    </w:p>
    <w:p w14:paraId="11802B2F" w14:textId="77777777" w:rsidR="00117379" w:rsidRDefault="00000000">
      <w:pPr>
        <w:pStyle w:val="Lista2"/>
      </w:pPr>
      <w:r>
        <w:t>not hyphenating where you would otherwise prefer to hyphenate</w:t>
      </w:r>
    </w:p>
    <w:p w14:paraId="7D0556A7" w14:textId="77777777" w:rsidR="00117379" w:rsidRDefault="00000000">
      <w:pPr>
        <w:pStyle w:val="Lista3"/>
      </w:pPr>
      <w:r>
        <w:t xml:space="preserve">e.g. </w:t>
      </w:r>
      <w:r>
        <w:rPr>
          <w:rStyle w:val="Foreign"/>
        </w:rPr>
        <w:t>brahmadeyī-kr̥tya</w:t>
      </w:r>
      <w:r>
        <w:t xml:space="preserve"> (not </w:t>
      </w:r>
      <w:r>
        <w:rPr>
          <w:rStyle w:val="Foreign"/>
        </w:rPr>
        <w:t>brahma-deyī-</w:t>
      </w:r>
      <w:r>
        <w:t>)</w:t>
      </w:r>
    </w:p>
    <w:p w14:paraId="50DA47CB" w14:textId="77777777" w:rsidR="00117379" w:rsidRDefault="00000000">
      <w:pPr>
        <w:pStyle w:val="Lista"/>
      </w:pPr>
      <w:r>
        <w:t xml:space="preserve">in a poetic text where a </w:t>
      </w:r>
      <w:r>
        <w:rPr>
          <w:b/>
          <w:bCs/>
        </w:rPr>
        <w:t>bitextual reading</w:t>
      </w:r>
      <w:r>
        <w:t xml:space="preserve"> (</w:t>
      </w:r>
      <w:proofErr w:type="spellStart"/>
      <w:r>
        <w:rPr>
          <w:rStyle w:val="Foreign"/>
        </w:rPr>
        <w:t>śleṣa</w:t>
      </w:r>
      <w:proofErr w:type="spellEnd"/>
      <w:r>
        <w:t>) depends on two alternative segmentations of the same sequence of graphemes, choose one of the following options at your discretion</w:t>
      </w:r>
    </w:p>
    <w:p w14:paraId="61010BCA" w14:textId="77777777" w:rsidR="00117379" w:rsidRDefault="00000000">
      <w:pPr>
        <w:pStyle w:val="Lista2"/>
      </w:pPr>
      <w:r>
        <w:t>forego all or part of the segmentation so as not to impose either segmentation on the text</w:t>
      </w:r>
    </w:p>
    <w:p w14:paraId="002E2472" w14:textId="77777777" w:rsidR="00117379" w:rsidRDefault="00000000">
      <w:pPr>
        <w:pStyle w:val="Lista2"/>
      </w:pPr>
      <w:r>
        <w:t>prioritise the meaning you translate as primary, segment according to that, and optionally mention the alternative segmentation in a note to your translation</w:t>
      </w:r>
    </w:p>
    <w:p w14:paraId="0538D7A6" w14:textId="77777777" w:rsidR="00117379" w:rsidRDefault="00000000">
      <w:pPr>
        <w:pStyle w:val="Cmsor4"/>
      </w:pPr>
      <w:bookmarkStart w:id="558" w:name="_Ref203386387"/>
      <w:bookmarkStart w:id="559" w:name="_Toc221291563"/>
      <w:r>
        <w:t>Basic compounds</w:t>
      </w:r>
      <w:bookmarkEnd w:id="558"/>
      <w:bookmarkEnd w:id="559"/>
    </w:p>
    <w:p w14:paraId="70B5B18D" w14:textId="77777777" w:rsidR="00117379" w:rsidRDefault="00000000">
      <w:r>
        <w:t>By ‘basic’ compounds we refer to short compound nouns whose meaning is either straightforward or widely known. Such compounds do not necessarily have to be analysed into their members, and are in fact better left unsegmented when they are part of a longer compound. They include in particular the following categories.</w:t>
      </w:r>
    </w:p>
    <w:p w14:paraId="056969EB" w14:textId="77777777" w:rsidR="00117379" w:rsidRDefault="00000000">
      <w:pPr>
        <w:pStyle w:val="Lista"/>
      </w:pPr>
      <w:r>
        <w:t>compounds with a conventional meaning that cannot be derived straightforwardly from the meaning of the members, e.g.</w:t>
      </w:r>
    </w:p>
    <w:p w14:paraId="38111B16" w14:textId="77777777" w:rsidR="00117379" w:rsidRDefault="00000000">
      <w:pPr>
        <w:pStyle w:val="Lista2"/>
      </w:pPr>
      <w:r>
        <w:rPr>
          <w:rStyle w:val="Foreign"/>
        </w:rPr>
        <w:t>mahā-rāja</w:t>
      </w:r>
      <w:r>
        <w:t xml:space="preserve"> (‘great king’) or </w:t>
      </w:r>
      <w:r>
        <w:rPr>
          <w:rStyle w:val="Foreign"/>
        </w:rPr>
        <w:t>mahārāja</w:t>
      </w:r>
      <w:r>
        <w:t xml:space="preserve"> (a particular kind of ruler)</w:t>
      </w:r>
    </w:p>
    <w:p w14:paraId="0348F61C" w14:textId="77777777" w:rsidR="00117379" w:rsidRDefault="00000000">
      <w:pPr>
        <w:pStyle w:val="Lista2"/>
      </w:pPr>
      <w:r>
        <w:rPr>
          <w:rStyle w:val="Foreign"/>
        </w:rPr>
        <w:t>nr̥-pati</w:t>
      </w:r>
      <w:r>
        <w:t xml:space="preserve"> (‘man-lord’) or </w:t>
      </w:r>
      <w:r>
        <w:rPr>
          <w:rStyle w:val="Foreign"/>
        </w:rPr>
        <w:t>nr̥pati</w:t>
      </w:r>
      <w:r>
        <w:t xml:space="preserve"> (a king)</w:t>
      </w:r>
    </w:p>
    <w:p w14:paraId="21163EDB" w14:textId="77777777" w:rsidR="00117379" w:rsidRDefault="00000000">
      <w:pPr>
        <w:pStyle w:val="Lista2"/>
      </w:pPr>
      <w:r>
        <w:rPr>
          <w:rStyle w:val="Foreign"/>
        </w:rPr>
        <w:lastRenderedPageBreak/>
        <w:t>dina-maṇi</w:t>
      </w:r>
      <w:r>
        <w:t xml:space="preserve"> (‘day-jewel’) or </w:t>
      </w:r>
      <w:r>
        <w:rPr>
          <w:rStyle w:val="Foreign"/>
        </w:rPr>
        <w:t>dinamaṇi</w:t>
      </w:r>
      <w:r>
        <w:t xml:space="preserve"> (the sun)</w:t>
      </w:r>
    </w:p>
    <w:p w14:paraId="6D761141" w14:textId="77777777" w:rsidR="00117379" w:rsidRDefault="00000000">
      <w:pPr>
        <w:pStyle w:val="Lista2"/>
      </w:pPr>
      <w:r>
        <w:rPr>
          <w:rStyle w:val="Foreign"/>
        </w:rPr>
        <w:t>turaṁ-gama</w:t>
      </w:r>
      <w:r>
        <w:t xml:space="preserve"> (‘quickly-goer’) or </w:t>
      </w:r>
      <w:r>
        <w:rPr>
          <w:rStyle w:val="Foreign"/>
        </w:rPr>
        <w:t>turaṁgama</w:t>
      </w:r>
      <w:r>
        <w:t xml:space="preserve"> (a horse)</w:t>
      </w:r>
    </w:p>
    <w:p w14:paraId="6580D635" w14:textId="77777777" w:rsidR="00117379" w:rsidRDefault="00000000">
      <w:pPr>
        <w:pStyle w:val="Lista"/>
      </w:pPr>
      <w:r>
        <w:t xml:space="preserve">compounds whose anterior member cannot occur on its own and is thus rather a prefix, i.e. </w:t>
      </w:r>
      <w:r>
        <w:rPr>
          <w:rStyle w:val="Foreign"/>
        </w:rPr>
        <w:t>a-/an-</w:t>
      </w:r>
      <w:r>
        <w:t xml:space="preserve">, </w:t>
      </w:r>
      <w:r>
        <w:rPr>
          <w:rStyle w:val="Foreign"/>
        </w:rPr>
        <w:t>sa-</w:t>
      </w:r>
      <w:r>
        <w:t xml:space="preserve">, </w:t>
      </w:r>
      <w:r>
        <w:rPr>
          <w:rStyle w:val="Foreign"/>
        </w:rPr>
        <w:t>su-</w:t>
      </w:r>
      <w:r>
        <w:t xml:space="preserve"> and </w:t>
      </w:r>
      <w:r>
        <w:rPr>
          <w:rStyle w:val="Foreign"/>
        </w:rPr>
        <w:t>ku-</w:t>
      </w:r>
      <w:r>
        <w:t xml:space="preserve"> </w:t>
      </w:r>
    </w:p>
    <w:p w14:paraId="1AA6A92A" w14:textId="77777777" w:rsidR="00117379" w:rsidRDefault="00000000">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14:paraId="06B4780B" w14:textId="77777777" w:rsidR="00117379" w:rsidRDefault="00000000">
      <w:pPr>
        <w:pStyle w:val="Lista"/>
        <w:rPr>
          <w:rStyle w:val="Foreign"/>
          <w:i w:val="0"/>
          <w:iCs w:val="0"/>
          <w:noProof w:val="0"/>
        </w:rPr>
      </w:pPr>
      <w:r>
        <w:t xml:space="preserve">compounds whose posterior member is a verbal root (with or without an explicit </w:t>
      </w:r>
      <w:r>
        <w:rPr>
          <w:rStyle w:val="Foreign"/>
        </w:rPr>
        <w:t>kr̥t</w:t>
      </w:r>
      <w:r>
        <w:t xml:space="preserve"> suffix such as </w:t>
      </w:r>
      <w:r>
        <w:rPr>
          <w:rStyle w:val="Foreign"/>
        </w:rPr>
        <w:t>-t</w:t>
      </w:r>
      <w:r>
        <w:t>)</w:t>
      </w:r>
    </w:p>
    <w:p w14:paraId="546DF1EC" w14:textId="77777777" w:rsidR="00117379" w:rsidRDefault="00000000">
      <w:pPr>
        <w:pStyle w:val="Lista2"/>
        <w:rPr>
          <w:rStyle w:val="Foreign"/>
          <w:i w:val="0"/>
          <w:iCs w:val="0"/>
          <w:noProof w:val="0"/>
        </w:rPr>
      </w:pPr>
      <w:r>
        <w:t xml:space="preserve">e.g. </w:t>
      </w:r>
      <w:r>
        <w:rPr>
          <w:rStyle w:val="Foreign"/>
        </w:rPr>
        <w:t>śāstra-jña</w:t>
      </w:r>
      <w:r>
        <w:t xml:space="preserve">, </w:t>
      </w:r>
      <w:r>
        <w:rPr>
          <w:rStyle w:val="Foreign"/>
        </w:rPr>
        <w:t>śatru-jit</w:t>
      </w:r>
    </w:p>
    <w:p w14:paraId="18E6BFDB" w14:textId="77777777" w:rsidR="00117379" w:rsidRDefault="00000000">
      <w:pPr>
        <w:pStyle w:val="Lista2"/>
        <w:rPr>
          <w:rStyle w:val="Foreign"/>
          <w:i w:val="0"/>
          <w:iCs w:val="0"/>
          <w:noProof w:val="0"/>
        </w:rPr>
      </w:pPr>
      <w:r>
        <w:t>especially if such a compound has a non-evident conventional meaning, e.g.</w:t>
      </w:r>
    </w:p>
    <w:p w14:paraId="675AF538" w14:textId="77777777" w:rsidR="00117379" w:rsidRDefault="00000000">
      <w:pPr>
        <w:pStyle w:val="Lista3"/>
      </w:pPr>
      <w:r>
        <w:rPr>
          <w:rStyle w:val="Foreign"/>
        </w:rPr>
        <w:t>dvi-ja</w:t>
      </w:r>
      <w:r>
        <w:t xml:space="preserve"> (‘twice-born’) or </w:t>
      </w:r>
      <w:r>
        <w:rPr>
          <w:rStyle w:val="Foreign"/>
        </w:rPr>
        <w:t>dvija</w:t>
      </w:r>
      <w:r>
        <w:t xml:space="preserve"> (a bird; a member of the upper classes)</w:t>
      </w:r>
    </w:p>
    <w:p w14:paraId="277E5C2F" w14:textId="77777777" w:rsidR="00117379" w:rsidRDefault="00000000">
      <w:pPr>
        <w:pStyle w:val="Lista3"/>
      </w:pPr>
      <w:r>
        <w:rPr>
          <w:rStyle w:val="Foreign"/>
        </w:rPr>
        <w:t>madhu-kara</w:t>
      </w:r>
      <w:r>
        <w:t xml:space="preserve"> (‘honey-maker’) or </w:t>
      </w:r>
      <w:r>
        <w:rPr>
          <w:rStyle w:val="Foreign"/>
        </w:rPr>
        <w:t>madhukara</w:t>
      </w:r>
      <w:r>
        <w:t xml:space="preserve"> (a bee)</w:t>
      </w:r>
    </w:p>
    <w:p w14:paraId="35A32DB3" w14:textId="77777777" w:rsidR="00117379" w:rsidRDefault="00000000">
      <w:pPr>
        <w:pStyle w:val="Lista"/>
      </w:pPr>
      <w:r>
        <w:t>compound cardinal numerals, e.g.</w:t>
      </w:r>
    </w:p>
    <w:p w14:paraId="501CEF76" w14:textId="77777777" w:rsidR="00117379" w:rsidRDefault="00000000">
      <w:pPr>
        <w:pStyle w:val="Lista2"/>
        <w:rPr>
          <w:rStyle w:val="Foreign"/>
        </w:rPr>
      </w:pPr>
      <w:r>
        <w:rPr>
          <w:rStyle w:val="Foreign"/>
        </w:rPr>
        <w:t>dvā-daśa</w:t>
      </w:r>
    </w:p>
    <w:p w14:paraId="011B6DFE" w14:textId="77777777" w:rsidR="00117379" w:rsidRDefault="00000000">
      <w:pPr>
        <w:pStyle w:val="Lista2"/>
        <w:rPr>
          <w:rStyle w:val="Foreign"/>
          <w:i w:val="0"/>
          <w:iCs w:val="0"/>
          <w:noProof w:val="0"/>
        </w:rPr>
      </w:pPr>
      <w:r>
        <w:rPr>
          <w:rStyle w:val="Foreign"/>
        </w:rPr>
        <w:t>pañca-viṁśati</w:t>
      </w:r>
    </w:p>
    <w:p w14:paraId="145760E0" w14:textId="4F82BB34" w:rsidR="00117379" w:rsidRDefault="00000000">
      <w:pPr>
        <w:pStyle w:val="Lista2"/>
      </w:pPr>
      <w:r>
        <w:t>see also §</w:t>
      </w:r>
      <w:r>
        <w:fldChar w:fldCharType="begin"/>
      </w:r>
      <w:r>
        <w:instrText xml:space="preserve"> REF _Ref203561433 \r \h </w:instrText>
      </w:r>
      <w:r>
        <w:fldChar w:fldCharType="separate"/>
      </w:r>
      <w:r w:rsidR="009B1F96">
        <w:t>8.5.8</w:t>
      </w:r>
      <w:r>
        <w:fldChar w:fldCharType="end"/>
      </w:r>
      <w:r>
        <w:t xml:space="preserve"> about ordinals</w:t>
      </w:r>
    </w:p>
    <w:p w14:paraId="772C1C4F" w14:textId="7ABC8732" w:rsidR="00117379" w:rsidRDefault="00000000">
      <w:pPr>
        <w:pStyle w:val="Lista"/>
      </w:pPr>
      <w:r>
        <w:t>nominal derivatives of verbal formations for which hyphenation is recommended in §</w:t>
      </w:r>
      <w:r>
        <w:fldChar w:fldCharType="begin"/>
      </w:r>
      <w:r>
        <w:instrText xml:space="preserve"> REF _Ref203571919 \r \h </w:instrText>
      </w:r>
      <w:r>
        <w:fldChar w:fldCharType="separate"/>
      </w:r>
      <w:r w:rsidR="009B1F96">
        <w:t>8.5.6</w:t>
      </w:r>
      <w:r>
        <w:fldChar w:fldCharType="end"/>
      </w:r>
      <w:r>
        <w:t>, e.g.</w:t>
      </w:r>
    </w:p>
    <w:p w14:paraId="7246EB1C" w14:textId="77777777" w:rsidR="00117379" w:rsidRDefault="00000000">
      <w:pPr>
        <w:pStyle w:val="Lista2"/>
        <w:rPr>
          <w:rStyle w:val="Foreign"/>
          <w:i w:val="0"/>
          <w:iCs w:val="0"/>
          <w:noProof w:val="0"/>
        </w:rPr>
      </w:pPr>
      <w:r>
        <w:rPr>
          <w:rStyle w:val="Foreign"/>
        </w:rPr>
        <w:t>namas-kr̥ta</w:t>
      </w:r>
    </w:p>
    <w:p w14:paraId="25B682B1" w14:textId="77777777" w:rsidR="00117379" w:rsidRDefault="00000000">
      <w:pPr>
        <w:pStyle w:val="Lista2"/>
        <w:rPr>
          <w:rStyle w:val="Foreign"/>
          <w:i w:val="0"/>
          <w:iCs w:val="0"/>
          <w:noProof w:val="0"/>
        </w:rPr>
      </w:pPr>
      <w:r>
        <w:rPr>
          <w:rStyle w:val="Foreign"/>
        </w:rPr>
        <w:t>āvir-bhūta</w:t>
      </w:r>
    </w:p>
    <w:p w14:paraId="65C07AF8" w14:textId="77777777" w:rsidR="00117379" w:rsidRDefault="00000000">
      <w:pPr>
        <w:pStyle w:val="Lista2"/>
      </w:pPr>
      <w:r>
        <w:rPr>
          <w:rStyle w:val="Foreign"/>
        </w:rPr>
        <w:t>svī-kr̥ta</w:t>
      </w:r>
    </w:p>
    <w:p w14:paraId="243A5E8D" w14:textId="77777777" w:rsidR="00117379" w:rsidRDefault="00000000">
      <w:pPr>
        <w:pStyle w:val="Cmsor4"/>
      </w:pPr>
      <w:bookmarkStart w:id="560" w:name="_Ref203560676"/>
      <w:bookmarkStart w:id="561" w:name="_Toc221291564"/>
      <w:r>
        <w:t xml:space="preserve">Proper names and </w:t>
      </w:r>
      <w:bookmarkEnd w:id="560"/>
      <w:r>
        <w:t>styles</w:t>
      </w:r>
      <w:bookmarkEnd w:id="561"/>
    </w:p>
    <w:p w14:paraId="6E4A149F" w14:textId="77777777" w:rsidR="00117379" w:rsidRDefault="00000000">
      <w:r>
        <w:t>Proper names should not normally be segmented into compound members.</w:t>
      </w:r>
    </w:p>
    <w:p w14:paraId="2B0609F4" w14:textId="77777777" w:rsidR="00117379" w:rsidRDefault="00000000">
      <w:pPr>
        <w:pStyle w:val="Lista"/>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14:paraId="21B8A897" w14:textId="77777777" w:rsidR="00117379" w:rsidRDefault="00000000">
      <w:pPr>
        <w:pStyle w:val="Lista"/>
      </w:pPr>
      <w:r>
        <w:t>compound proper names may be segmented on a case by case basis when this is deemed helpful for interpretation, for example when the literal meaning of a name or part of a name is foregrounded</w:t>
      </w:r>
    </w:p>
    <w:p w14:paraId="44285F41" w14:textId="77777777" w:rsidR="00117379" w:rsidRDefault="00000000">
      <w:pPr>
        <w:pStyle w:val="Lista"/>
      </w:pPr>
      <w:r>
        <w:t>do use hyphens to separate honorifics and titles from names</w:t>
      </w:r>
    </w:p>
    <w:p w14:paraId="5BDB1581" w14:textId="77777777" w:rsidR="00117379" w:rsidRDefault="00000000">
      <w:pPr>
        <w:pStyle w:val="Lista2"/>
      </w:pPr>
      <w:r>
        <w:t xml:space="preserve">e.g. </w:t>
      </w:r>
      <w:r>
        <w:rPr>
          <w:rStyle w:val="Foreign"/>
        </w:rPr>
        <w:t>śrī-jayasiṁha-vallabha</w:t>
      </w:r>
      <w:r>
        <w:t xml:space="preserve">, </w:t>
      </w:r>
      <w:r>
        <w:rPr>
          <w:rStyle w:val="Foreign"/>
        </w:rPr>
        <w:t>viṣṇuvardhana-mahārāja</w:t>
      </w:r>
    </w:p>
    <w:p w14:paraId="7ED4EE58" w14:textId="4053EB1A" w:rsidR="00117379" w:rsidRDefault="00000000">
      <w:pPr>
        <w:pStyle w:val="Lista2"/>
      </w:pPr>
      <w:r>
        <w:t>long sequences of such items may be treated as quasi-compounds (§</w:t>
      </w:r>
      <w:r>
        <w:fldChar w:fldCharType="begin"/>
      </w:r>
      <w:r>
        <w:instrText xml:space="preserve"> REF _Ref203561898 \r \h </w:instrText>
      </w:r>
      <w:r>
        <w:fldChar w:fldCharType="separate"/>
      </w:r>
      <w:r w:rsidR="009B1F96">
        <w:t>8.5.5</w:t>
      </w:r>
      <w:r>
        <w:fldChar w:fldCharType="end"/>
      </w:r>
      <w:r>
        <w:t>)</w:t>
      </w:r>
    </w:p>
    <w:p w14:paraId="49C8A92B" w14:textId="77777777" w:rsidR="00117379" w:rsidRDefault="00000000">
      <w:pPr>
        <w:pStyle w:val="Lista2"/>
      </w:pPr>
      <w:r>
        <w:t>when such words seem to be used as part of a name rather than styles attached to it, segment on the basis of what you interpret to be the name, e.g.</w:t>
      </w:r>
    </w:p>
    <w:p w14:paraId="320EB28F" w14:textId="77777777" w:rsidR="00117379" w:rsidRDefault="00000000">
      <w:pPr>
        <w:pStyle w:val="Lista3"/>
      </w:pPr>
      <w:r>
        <w:rPr>
          <w:rStyle w:val="Foreign"/>
        </w:rPr>
        <w:t>bhīmarājākhyaḥ</w:t>
      </w:r>
      <w:r>
        <w:t xml:space="preserve"> (a person named </w:t>
      </w:r>
      <w:r>
        <w:rPr>
          <w:rStyle w:val="ForeignIndic"/>
        </w:rPr>
        <w:t>Bhīmarāja</w:t>
      </w:r>
      <w:r>
        <w:t xml:space="preserve"> rather than a king named Bhīma)</w:t>
      </w:r>
    </w:p>
    <w:p w14:paraId="78E4ECEA" w14:textId="77777777" w:rsidR="00117379" w:rsidRDefault="00000000">
      <w:pPr>
        <w:pStyle w:val="Lista3"/>
      </w:pPr>
      <w:r>
        <w:rPr>
          <w:rStyle w:val="Foreign"/>
        </w:rPr>
        <w:t>śrīdharaśarman</w:t>
      </w:r>
      <w:r>
        <w:t xml:space="preserve"> (a Brahmin named </w:t>
      </w:r>
      <w:r>
        <w:rPr>
          <w:rStyle w:val="ForeignIndic"/>
        </w:rPr>
        <w:t>Śrīdharaśarman</w:t>
      </w:r>
      <w:r>
        <w:t xml:space="preserve"> rather than ‘the honourable’ </w:t>
      </w:r>
      <w:r>
        <w:rPr>
          <w:rStyle w:val="ForeignIndic"/>
        </w:rPr>
        <w:t>Dharaśarman</w:t>
      </w:r>
      <w:r>
        <w:t>)</w:t>
      </w:r>
    </w:p>
    <w:p w14:paraId="0161CC77" w14:textId="77777777" w:rsidR="00117379" w:rsidRDefault="00000000">
      <w:pPr>
        <w:pStyle w:val="Cmsor3"/>
      </w:pPr>
      <w:bookmarkStart w:id="562" w:name="_Ref203561433"/>
      <w:bookmarkStart w:id="563" w:name="_Ref203571003"/>
      <w:bookmarkStart w:id="564" w:name="_Ref203379825"/>
      <w:bookmarkStart w:id="565" w:name="_Ref203490415"/>
      <w:bookmarkStart w:id="566" w:name="_Ref203556104"/>
      <w:bookmarkStart w:id="567" w:name="_Toc221291565"/>
      <w:r>
        <w:t>Derivatives of compounds</w:t>
      </w:r>
      <w:bookmarkEnd w:id="562"/>
      <w:bookmarkEnd w:id="563"/>
      <w:bookmarkEnd w:id="567"/>
    </w:p>
    <w:p w14:paraId="1FEDA3A9" w14:textId="77777777" w:rsidR="00117379" w:rsidRDefault="00000000">
      <w:r>
        <w:t>Secondary derivatives of Sanskrit compound nouns are not themselves compounds and should therefore not be hyphenated.</w:t>
      </w:r>
    </w:p>
    <w:p w14:paraId="7AAC473C" w14:textId="77777777" w:rsidR="00117379" w:rsidRDefault="00000000">
      <w:pPr>
        <w:pStyle w:val="Lista"/>
      </w:pPr>
      <w:r>
        <w:t xml:space="preserve">for example, </w:t>
      </w:r>
      <w:r>
        <w:rPr>
          <w:rStyle w:val="Foreign"/>
        </w:rPr>
        <w:t>cāturvarṇya</w:t>
      </w:r>
      <w:r>
        <w:t xml:space="preserve"> is not a compound</w:t>
      </w:r>
    </w:p>
    <w:p w14:paraId="3E35C105" w14:textId="77777777" w:rsidR="00117379" w:rsidRDefault="00000000">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14:paraId="2F3AB48F" w14:textId="77777777" w:rsidR="00117379" w:rsidRDefault="00000000">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14:paraId="7A2DA052" w14:textId="77777777" w:rsidR="00117379" w:rsidRDefault="00000000">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14:paraId="436C69D7" w14:textId="372DBC51" w:rsidR="00117379" w:rsidRDefault="00000000">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 (cf. §</w:t>
      </w:r>
      <w:r>
        <w:rPr>
          <w:rStyle w:val="Foreign"/>
          <w:i w:val="0"/>
          <w:iCs w:val="0"/>
          <w:noProof w:val="0"/>
        </w:rPr>
        <w:fldChar w:fldCharType="begin"/>
      </w:r>
      <w:r>
        <w:rPr>
          <w:rStyle w:val="Foreign"/>
          <w:i w:val="0"/>
          <w:iCs w:val="0"/>
          <w:noProof w:val="0"/>
        </w:rPr>
        <w:instrText xml:space="preserve"> REF _Ref203577559 \r \h </w:instrText>
      </w:r>
      <w:r>
        <w:rPr>
          <w:rStyle w:val="Foreign"/>
          <w:i w:val="0"/>
          <w:iCs w:val="0"/>
          <w:noProof w:val="0"/>
        </w:rPr>
      </w:r>
      <w:r>
        <w:rPr>
          <w:rStyle w:val="Foreign"/>
          <w:i w:val="0"/>
          <w:iCs w:val="0"/>
          <w:noProof w:val="0"/>
        </w:rPr>
        <w:fldChar w:fldCharType="separate"/>
      </w:r>
      <w:r w:rsidR="009B1F96">
        <w:rPr>
          <w:rStyle w:val="Foreign"/>
          <w:i w:val="0"/>
          <w:iCs w:val="0"/>
          <w:noProof w:val="0"/>
        </w:rPr>
        <w:t>8.5.7</w:t>
      </w:r>
      <w:r>
        <w:rPr>
          <w:rStyle w:val="Foreign"/>
          <w:i w:val="0"/>
          <w:iCs w:val="0"/>
          <w:noProof w:val="0"/>
        </w:rPr>
        <w:fldChar w:fldCharType="end"/>
      </w:r>
      <w:r>
        <w:rPr>
          <w:rStyle w:val="Foreign"/>
          <w:i w:val="0"/>
          <w:iCs w:val="0"/>
          <w:noProof w:val="0"/>
        </w:rPr>
        <w:t>)</w:t>
      </w:r>
    </w:p>
    <w:p w14:paraId="31254748" w14:textId="77777777" w:rsidR="00117379" w:rsidRDefault="00000000">
      <w:pPr>
        <w:pStyle w:val="Lista"/>
        <w:rPr>
          <w:rStyle w:val="Foreign"/>
          <w:i w:val="0"/>
          <w:iCs w:val="0"/>
          <w:noProof w:val="0"/>
        </w:rPr>
      </w:pPr>
      <w:r>
        <w:rPr>
          <w:rStyle w:val="Foreign"/>
          <w:i w:val="0"/>
          <w:iCs w:val="0"/>
          <w:noProof w:val="0"/>
        </w:rPr>
        <w:t>compound ordinal numbers are also derivatives of compounds and should not be hyphenated, e.g.</w:t>
      </w:r>
    </w:p>
    <w:p w14:paraId="7E2C5764" w14:textId="77777777" w:rsidR="00117379" w:rsidRDefault="00000000">
      <w:pPr>
        <w:pStyle w:val="Lista2"/>
        <w:rPr>
          <w:rStyle w:val="Foreign"/>
        </w:rPr>
      </w:pPr>
      <w:r>
        <w:rPr>
          <w:rStyle w:val="Foreign"/>
        </w:rPr>
        <w:t>caturviṁśa</w:t>
      </w:r>
    </w:p>
    <w:p w14:paraId="0621870D" w14:textId="77777777" w:rsidR="00117379" w:rsidRDefault="00000000">
      <w:pPr>
        <w:pStyle w:val="Lista2"/>
        <w:rPr>
          <w:rStyle w:val="Foreign"/>
          <w:i w:val="0"/>
          <w:iCs w:val="0"/>
          <w:noProof w:val="0"/>
        </w:rPr>
      </w:pPr>
      <w:r>
        <w:rPr>
          <w:rStyle w:val="Foreign"/>
        </w:rPr>
        <w:t>caturviṁśatitama</w:t>
      </w:r>
    </w:p>
    <w:p w14:paraId="4F46AA9B" w14:textId="77777777" w:rsidR="00117379" w:rsidRDefault="00000000">
      <w:pPr>
        <w:pStyle w:val="Cmsor3"/>
      </w:pPr>
      <w:bookmarkStart w:id="568" w:name="_Toc221291566"/>
      <w:r>
        <w:t>Affixes and clitics</w:t>
      </w:r>
      <w:bookmarkEnd w:id="568"/>
    </w:p>
    <w:p w14:paraId="650BCE94" w14:textId="77777777" w:rsidR="00117379" w:rsidRDefault="00000000">
      <w:pPr>
        <w:rPr>
          <w:lang w:eastAsia="en-US" w:bidi="ar-SA"/>
        </w:rPr>
      </w:pPr>
      <w:r>
        <w:rPr>
          <w:lang w:eastAsia="en-US" w:bidi="ar-SA"/>
        </w:rPr>
        <w:t>Morphemes which are not considered independent in a given language should normally not be separated by any segmentation from the word or stem with which they are associated. In particular:</w:t>
      </w:r>
    </w:p>
    <w:p w14:paraId="1100EE8B" w14:textId="77777777" w:rsidR="00117379" w:rsidRDefault="00000000">
      <w:pPr>
        <w:pStyle w:val="Lista"/>
      </w:pPr>
      <w:r>
        <w:lastRenderedPageBreak/>
        <w:t xml:space="preserve">the following Tamil formations </w:t>
      </w:r>
      <w:r>
        <w:rPr>
          <w:b/>
          <w:bCs/>
        </w:rPr>
        <w:t>must not be separated</w:t>
      </w:r>
      <w:r>
        <w:t xml:space="preserve"> from the words to which they are attached</w:t>
      </w:r>
    </w:p>
    <w:p w14:paraId="6BCBF7C0" w14:textId="77777777" w:rsidR="00117379" w:rsidRDefault="00000000">
      <w:pPr>
        <w:pStyle w:val="Lista2"/>
      </w:pPr>
      <w:r>
        <w:t xml:space="preserve">enclitic particles (e.g. </w:t>
      </w:r>
      <w:r>
        <w:rPr>
          <w:rStyle w:val="Foreign"/>
        </w:rPr>
        <w:t>ē</w:t>
      </w:r>
      <w:r>
        <w:t xml:space="preserve">, </w:t>
      </w:r>
      <w:r>
        <w:rPr>
          <w:rStyle w:val="Foreign"/>
        </w:rPr>
        <w:t>ō</w:t>
      </w:r>
      <w:r>
        <w:t xml:space="preserve">) </w:t>
      </w:r>
    </w:p>
    <w:p w14:paraId="0AEC75DE" w14:textId="77777777" w:rsidR="00117379" w:rsidRDefault="00000000">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14:paraId="2C727587" w14:textId="77777777" w:rsidR="00117379" w:rsidRDefault="00000000">
      <w:pPr>
        <w:pStyle w:val="Lista"/>
      </w:pPr>
      <w:r>
        <w:t xml:space="preserve">the following Old Javanese formations </w:t>
      </w:r>
      <w:r>
        <w:rPr>
          <w:b/>
          <w:bCs/>
        </w:rPr>
        <w:t>must not be separated</w:t>
      </w:r>
      <w:r>
        <w:t xml:space="preserve"> from the words to which they are attached</w:t>
      </w:r>
    </w:p>
    <w:p w14:paraId="3E139881" w14:textId="77777777" w:rsidR="00117379" w:rsidRDefault="00000000">
      <w:pPr>
        <w:pStyle w:val="Lista2"/>
      </w:pPr>
      <w:r>
        <w:t>enclitic pronominal suffixes (</w:t>
      </w:r>
      <w:r>
        <w:rPr>
          <w:rStyle w:val="Foreign"/>
        </w:rPr>
        <w:t>-(ṅ)</w:t>
      </w:r>
      <w:proofErr w:type="spellStart"/>
      <w:r>
        <w:rPr>
          <w:rStyle w:val="Foreign"/>
        </w:rPr>
        <w:t>ku</w:t>
      </w:r>
      <w:proofErr w:type="spellEnd"/>
      <w:r>
        <w:t xml:space="preserve"> etc.)</w:t>
      </w:r>
    </w:p>
    <w:p w14:paraId="10CE6C40" w14:textId="77777777" w:rsidR="00117379" w:rsidRDefault="00000000">
      <w:pPr>
        <w:pStyle w:val="Lista2"/>
      </w:pPr>
      <w:r>
        <w:t xml:space="preserve">possessive constructions built with the linker </w:t>
      </w:r>
      <w:r>
        <w:rPr>
          <w:rStyle w:val="Foreign"/>
        </w:rPr>
        <w:t>-ni</w:t>
      </w:r>
      <w:r>
        <w:t xml:space="preserve"> (</w:t>
      </w:r>
      <w:r>
        <w:rPr>
          <w:rStyle w:val="Foreign"/>
        </w:rPr>
        <w:t>-</w:t>
      </w:r>
      <w:proofErr w:type="spellStart"/>
      <w:r>
        <w:rPr>
          <w:rStyle w:val="Foreign"/>
        </w:rPr>
        <w:t>nikaṅ</w:t>
      </w:r>
      <w:proofErr w:type="spellEnd"/>
      <w:r>
        <w:t>, etc.)</w:t>
      </w:r>
    </w:p>
    <w:p w14:paraId="5A1B8F7E" w14:textId="77777777" w:rsidR="00117379" w:rsidRDefault="00000000">
      <w:pPr>
        <w:pStyle w:val="Lista2"/>
      </w:pPr>
      <w:r>
        <w:t>the definite article -</w:t>
      </w:r>
      <w:r>
        <w:rPr>
          <w:i/>
        </w:rPr>
        <w:t>ṅ</w:t>
      </w:r>
    </w:p>
    <w:p w14:paraId="6E5CB01C" w14:textId="77777777" w:rsidR="00117379" w:rsidRDefault="00000000">
      <w:pPr>
        <w:pStyle w:val="Lista2"/>
      </w:pPr>
      <w:r>
        <w:t>the conjunction -</w:t>
      </w:r>
      <w:r>
        <w:rPr>
          <w:i/>
        </w:rPr>
        <w:t>n</w:t>
      </w:r>
      <w:r>
        <w:t xml:space="preserve"> </w:t>
      </w:r>
    </w:p>
    <w:p w14:paraId="74DD0C1E" w14:textId="77777777" w:rsidR="00117379" w:rsidRDefault="00000000">
      <w:pPr>
        <w:pStyle w:val="Cmsor1"/>
        <w:numPr>
          <w:ilvl w:val="0"/>
          <w:numId w:val="0"/>
        </w:numPr>
      </w:pPr>
      <w:bookmarkStart w:id="569" w:name="_Toc221291567"/>
      <w:bookmarkEnd w:id="564"/>
      <w:bookmarkEnd w:id="565"/>
      <w:bookmarkEnd w:id="566"/>
      <w:r>
        <w:lastRenderedPageBreak/>
        <w:t>References</w:t>
      </w:r>
      <w:bookmarkEnd w:id="507"/>
      <w:bookmarkEnd w:id="508"/>
      <w:bookmarkEnd w:id="569"/>
    </w:p>
    <w:p w14:paraId="5F26D51B" w14:textId="77777777" w:rsidR="00117379" w:rsidRDefault="00000000">
      <w:pPr>
        <w:pStyle w:val="Irodalomjegyzk"/>
      </w:pPr>
      <w:r>
        <w:t>@hard old</w:t>
      </w:r>
    </w:p>
    <w:p w14:paraId="6FCA5089" w14:textId="77777777" w:rsidR="00117379" w:rsidRDefault="00000000">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3F808EE8" w14:textId="77777777" w:rsidR="00117379" w:rsidRDefault="00000000">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41F72CED" w14:textId="77777777" w:rsidR="00117379" w:rsidRDefault="00000000">
      <w:pPr>
        <w:pStyle w:val="Irodalomjegyzk"/>
      </w:pPr>
      <w:proofErr w:type="spellStart"/>
      <w:r>
        <w:t>Damais</w:t>
      </w:r>
      <w:proofErr w:type="spellEnd"/>
      <w:r>
        <w:t xml:space="preserve">, Louis-Charles. 1955. ‘II. Etudes </w:t>
      </w:r>
      <w:proofErr w:type="spellStart"/>
      <w:r>
        <w:t>d’épigraphie</w:t>
      </w:r>
      <w:proofErr w:type="spellEnd"/>
      <w:r>
        <w:t xml:space="preserve"> </w:t>
      </w:r>
      <w:proofErr w:type="spellStart"/>
      <w:r>
        <w:t>indonésienne</w:t>
      </w:r>
      <w:proofErr w:type="spellEnd"/>
      <w:r>
        <w:t xml:space="preserve">, IV : Discussion de la date des inscriptions’. </w:t>
      </w:r>
      <w:r>
        <w:rPr>
          <w:i/>
          <w:iCs/>
        </w:rPr>
        <w:t xml:space="preserve">Bulletin de </w:t>
      </w:r>
      <w:proofErr w:type="spellStart"/>
      <w:r>
        <w:rPr>
          <w:i/>
          <w:iCs/>
        </w:rPr>
        <w:t>l’École</w:t>
      </w:r>
      <w:proofErr w:type="spellEnd"/>
      <w:r>
        <w:rPr>
          <w:i/>
          <w:iCs/>
        </w:rPr>
        <w:t xml:space="preserve"> française </w:t>
      </w:r>
      <w:proofErr w:type="spellStart"/>
      <w:r>
        <w:rPr>
          <w:i/>
          <w:iCs/>
        </w:rPr>
        <w:t>d’Extrême</w:t>
      </w:r>
      <w:proofErr w:type="spellEnd"/>
      <w:r>
        <w:rPr>
          <w:i/>
          <w:iCs/>
        </w:rPr>
        <w:t>-Orient</w:t>
      </w:r>
      <w:r>
        <w:t xml:space="preserve"> 47 (1): 7–290. https://doi.org/10.3406/befeo.1955.5406.</w:t>
      </w:r>
    </w:p>
    <w:p w14:paraId="42836759" w14:textId="6D68261F" w:rsidR="00117379" w:rsidRDefault="00000000">
      <w:pPr>
        <w:pStyle w:val="Irodalomjegyzk"/>
      </w:pPr>
      <w:r>
        <w:t>ISO15919:2001 = International Standard ISO 15919. Information and Documentation — Transliteration of Devanagari and Related Indic Scripts into Latin Characters. Geneva: International Organization for Standardization.</w:t>
      </w:r>
      <w:hyperlink r:id="rId85">
        <w:r>
          <w:t xml:space="preserve"> </w:t>
        </w:r>
      </w:hyperlink>
      <w:hyperlink r:id="rId86">
        <w:r>
          <w:rPr>
            <w:color w:val="1155CC"/>
            <w:u w:val="single"/>
          </w:rPr>
          <w:t>https://www.iso.org/standard/28333.html</w:t>
        </w:r>
      </w:hyperlink>
      <w:r>
        <w:t>.</w:t>
      </w:r>
    </w:p>
    <w:p w14:paraId="4620A6B6" w14:textId="49B01C4F" w:rsidR="00117379" w:rsidRDefault="00000000">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7">
        <w:r>
          <w:t xml:space="preserve"> </w:t>
        </w:r>
      </w:hyperlink>
      <w:hyperlink r:id="rId88">
        <w:r>
          <w:rPr>
            <w:color w:val="1155CC"/>
            <w:u w:val="single"/>
          </w:rPr>
          <w:t>https://standards.iso.org/ittf/PubliclyAvailableStandards/c069119_ISO_IEC_10646_2017.zip</w:t>
        </w:r>
      </w:hyperlink>
      <w:r>
        <w:t>.</w:t>
      </w:r>
    </w:p>
    <w:p w14:paraId="6DA864BD" w14:textId="77777777" w:rsidR="00117379" w:rsidRDefault="00000000">
      <w:pPr>
        <w:pStyle w:val="Irodalomjegyzk"/>
      </w:pPr>
      <w:r>
        <w:t xml:space="preserve">Ollett, Andrew &amp; Sarah Pierce Taylor. forthcoming. </w:t>
      </w:r>
      <w:r>
        <w:rPr>
          <w:i/>
        </w:rPr>
        <w:t>Representing Kannada Text</w:t>
      </w:r>
      <w:r>
        <w:t>. [consulted in a draft stage]</w:t>
      </w:r>
    </w:p>
    <w:p w14:paraId="702D9195" w14:textId="77777777" w:rsidR="00117379" w:rsidRDefault="00000000">
      <w:pPr>
        <w:pStyle w:val="Irodalomjegyzk"/>
      </w:pPr>
      <w:r>
        <w:t>Wellisch, Hans H. 1978. The Conversion of Scripts—Its Nature, History, and Utilization. New York: Wiley.</w:t>
      </w:r>
    </w:p>
    <w:p w14:paraId="1F36E2C3" w14:textId="77777777" w:rsidR="00117379" w:rsidRDefault="00000000">
      <w:pPr>
        <w:pStyle w:val="Irodalomjegyzk"/>
      </w:pPr>
      <w:r>
        <w:t>@soft new</w:t>
      </w:r>
    </w:p>
    <w:p w14:paraId="17A62065" w14:textId="77777777" w:rsidR="00117379" w:rsidRDefault="00000000">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14:paraId="5B357617" w14:textId="77777777" w:rsidR="00117379" w:rsidRDefault="00000000">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14:paraId="2D00416C" w14:textId="77777777" w:rsidR="00117379" w:rsidRDefault="00000000">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14:paraId="7DDAA9BE" w14:textId="77777777" w:rsidR="00117379" w:rsidRDefault="00000000">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14:paraId="48AED23D" w14:textId="77777777" w:rsidR="00117379" w:rsidRDefault="00000000">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14:paraId="75C43D82" w14:textId="77777777" w:rsidR="00117379" w:rsidRDefault="00000000">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14:paraId="04788BC8" w14:textId="77777777" w:rsidR="00117379" w:rsidRDefault="00000000">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14:paraId="1F972C55" w14:textId="77777777" w:rsidR="00117379" w:rsidRDefault="00000000">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14:paraId="058C86F5" w14:textId="77777777" w:rsidR="00117379" w:rsidRDefault="00000000">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14:paraId="7B2222D1" w14:textId="77777777" w:rsidR="00117379" w:rsidRDefault="00000000">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14:paraId="679EA682" w14:textId="77777777" w:rsidR="00117379" w:rsidRDefault="00000000">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14:paraId="4C66A95C" w14:textId="77777777" w:rsidR="00117379" w:rsidRDefault="00000000">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14:paraId="197C09FD" w14:textId="77777777" w:rsidR="00117379" w:rsidRDefault="00000000">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14:paraId="4697E10A" w14:textId="77777777" w:rsidR="00117379" w:rsidRDefault="00000000">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14:paraId="4BA103F7" w14:textId="77777777" w:rsidR="00117379" w:rsidRDefault="00000000">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14:paraId="7B21F192" w14:textId="77777777" w:rsidR="00117379" w:rsidRDefault="00000000">
      <w:pPr>
        <w:pStyle w:val="Irodalomjegyzk"/>
        <w:rPr>
          <w:rFonts w:cs="Gentium"/>
        </w:rPr>
      </w:pPr>
      <w:r>
        <w:rPr>
          <w:rFonts w:cs="Gentium"/>
        </w:rPr>
        <w:t>Ollett, Andrew &amp; Sarah Pierce Taylor. forthcoming. ‘Representing Kannada Text’.</w:t>
      </w:r>
    </w:p>
    <w:p w14:paraId="603D5BE2" w14:textId="77777777" w:rsidR="00117379" w:rsidRDefault="00000000">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14:paraId="2CFAD208" w14:textId="77777777" w:rsidR="00117379" w:rsidRDefault="00000000">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14:paraId="2D584A15" w14:textId="77777777" w:rsidR="00117379" w:rsidRDefault="00000000">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14:paraId="2F1EE4EA" w14:textId="77777777" w:rsidR="00117379" w:rsidRDefault="00000000">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14:paraId="4F40C451" w14:textId="77777777" w:rsidR="00117379" w:rsidRDefault="00000000">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14:paraId="02B83311" w14:textId="77777777" w:rsidR="00117379" w:rsidRDefault="00000000">
      <w:pPr>
        <w:pStyle w:val="Irodalomjegyzk"/>
        <w:rPr>
          <w:rFonts w:cs="Gentium"/>
        </w:rPr>
      </w:pPr>
      <w:r>
        <w:rPr>
          <w:rFonts w:cs="Gentium"/>
        </w:rPr>
        <w:t>———. 2025b. ‘ISO 15919’. Wikipedia. [https://en.wikipedia.org/w/index.php?title=ISO_15919&amp;oldid=1292297131].</w:t>
      </w:r>
    </w:p>
    <w:p w14:paraId="6F8BCC45" w14:textId="77777777" w:rsidR="00117379" w:rsidRDefault="00000000">
      <w:pPr>
        <w:pStyle w:val="Irodalomjegyzk"/>
      </w:pPr>
      <w:r>
        <w:fldChar w:fldCharType="end"/>
      </w:r>
    </w:p>
    <w:sectPr w:rsidR="00117379">
      <w:footerReference w:type="even" r:id="rId89"/>
      <w:footerReference w:type="default" r:id="rId90"/>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12" w:author="Dániel Balogh" w:date="2025-06-26T16:15:00Z" w:initials="DB">
    <w:p w14:paraId="17FF2591" w14:textId="77777777" w:rsidR="00117379" w:rsidRDefault="00000000">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260" w:author="Dániel Balogh [2]" w:date="2025-10-31T18:19:00Z" w:initials="DB">
    <w:p w14:paraId="3250D749" w14:textId="77777777" w:rsidR="00117379" w:rsidRDefault="00000000">
      <w:pPr>
        <w:pStyle w:val="Jegyzetszveg"/>
      </w:pPr>
      <w:r>
        <w:rPr>
          <w:rStyle w:val="Jegyzethivatkozs"/>
        </w:rPr>
        <w:annotationRef/>
      </w:r>
      <w:r>
        <w:t>for Manu to check, was not included in old TG</w:t>
      </w:r>
    </w:p>
  </w:comment>
  <w:comment w:id="266" w:author="Dániel Balogh [2]" w:date="2025-07-18T14:51:00Z" w:initials="DB">
    <w:p w14:paraId="625FDA6B" w14:textId="77777777" w:rsidR="00117379" w:rsidRDefault="00000000">
      <w:pPr>
        <w:pStyle w:val="Jegyzetszveg"/>
      </w:pPr>
      <w:r>
        <w:rPr>
          <w:rStyle w:val="Jegyzethivatkozs"/>
        </w:rPr>
        <w:annotationRef/>
      </w:r>
      <w:r>
        <w:t>public?</w:t>
      </w:r>
    </w:p>
  </w:comment>
  <w:comment w:id="278" w:author="Dániel Balogh [2]" w:date="2025-06-20T10:46:00Z" w:initials="DB">
    <w:p w14:paraId="124B1EFA" w14:textId="77777777" w:rsidR="00117379" w:rsidRDefault="00000000">
      <w:pPr>
        <w:pStyle w:val="Jegyzetszveg"/>
      </w:pPr>
      <w:r>
        <w:rPr>
          <w:rStyle w:val="Jegyzethivatkozs"/>
        </w:rPr>
        <w:annotationRef/>
      </w:r>
      <w:r>
        <w:rPr>
          <w:noProof/>
        </w:rPr>
        <w:t>correct?</w:t>
      </w:r>
    </w:p>
  </w:comment>
  <w:comment w:id="311" w:author="Dániel Balogh" w:date="2025-06-19T14:24:00Z" w:initials="DB">
    <w:p w14:paraId="66F02A12" w14:textId="77777777" w:rsidR="00117379" w:rsidRDefault="00000000">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14:paraId="268AD8CC" w14:textId="77777777" w:rsidR="00117379" w:rsidRDefault="00000000">
      <w:pPr>
        <w:pStyle w:val="Jegyzetszveg"/>
      </w:pPr>
      <w:r>
        <w:t>- do I understand correctly that Khmer |</w:t>
      </w:r>
      <w:r>
        <w:rPr>
          <w:rFonts w:cs="DaunPenh" w:hint="cs"/>
          <w:cs/>
          <w:lang w:bidi="km-KH"/>
        </w:rPr>
        <w:t>អ</w:t>
      </w:r>
      <w:r>
        <w:t xml:space="preserve">| is to be transliterated A in strict transliteration, but transcribed </w:t>
      </w:r>
      <w:proofErr w:type="spellStart"/>
      <w:r>
        <w:t>qa</w:t>
      </w:r>
      <w:proofErr w:type="spellEnd"/>
      <w:r>
        <w:t xml:space="preserve"> or ’a in loose transliteration?</w:t>
      </w:r>
    </w:p>
    <w:p w14:paraId="37ABBEEF" w14:textId="77777777" w:rsidR="00117379" w:rsidRDefault="00000000">
      <w:pPr>
        <w:pStyle w:val="Jegyzetszveg"/>
      </w:pPr>
      <w:r>
        <w:t>- let me know if you agree with how I present the issue here and in the intro, and my speculation on evolution in the intro. If you disagree, I’d prefer deleting stuff to adding more detail.</w:t>
      </w:r>
    </w:p>
    <w:p w14:paraId="52C8B2D6" w14:textId="77777777" w:rsidR="00117379" w:rsidRDefault="00000000">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326" w:author="Dániel Balogh [2]" w:date="2025-06-23T09:53:00Z" w:initials="DB">
    <w:p w14:paraId="788197AD" w14:textId="77777777" w:rsidR="00117379" w:rsidRDefault="00000000">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429" w:author="Dániel Balogh [2]" w:date="2025-07-23T16:25:00Z" w:initials="DB">
    <w:p w14:paraId="1EA4C32F" w14:textId="77777777" w:rsidR="00117379" w:rsidRDefault="00000000">
      <w:pPr>
        <w:pStyle w:val="Jegyzetszveg"/>
      </w:pPr>
      <w:r>
        <w:rPr>
          <w:rStyle w:val="Jegyzethivatkozs"/>
        </w:rPr>
        <w:annotationRef/>
      </w:r>
      <w:r>
        <w:t>At the moment I’m thinking that tokens for logographic signs should begin with a 0 to set them clearly apart from regular symbol tokens without making their tokens too complicated. E.g. *</w:t>
      </w:r>
      <w:proofErr w:type="spellStart"/>
      <w:r>
        <w:t>oṁ</w:t>
      </w:r>
      <w:proofErr w:type="spellEnd"/>
      <w:r>
        <w:t xml:space="preserve"> would be converted to ref="0oṁ" etc. </w:t>
      </w:r>
    </w:p>
  </w:comment>
  <w:comment w:id="456" w:author="Dániel Balogh" w:date="2025-07-15T16:02:00Z" w:initials="DB">
    <w:p w14:paraId="31E094F4" w14:textId="77777777" w:rsidR="00117379" w:rsidRDefault="00000000">
      <w:pPr>
        <w:pStyle w:val="Jegyzetszveg"/>
      </w:pPr>
      <w:r>
        <w:rPr>
          <w:rStyle w:val="Jegyzethivatkozs"/>
        </w:rPr>
        <w:annotationRef/>
      </w:r>
      <w:r>
        <w:t>may also differ from some other signs, depending on the fate of logograms - finalise</w:t>
      </w:r>
    </w:p>
  </w:comment>
  <w:comment w:id="466" w:author="Dániel Balogh" w:date="2025-06-26T16:34:00Z" w:initials="DB">
    <w:p w14:paraId="0FBF14EF" w14:textId="77777777" w:rsidR="00117379" w:rsidRDefault="00000000">
      <w:pPr>
        <w:pStyle w:val="Jegyzetszveg"/>
      </w:pPr>
      <w:r>
        <w:rPr>
          <w:rStyle w:val="Jegyzethivatkozs"/>
        </w:rPr>
        <w:annotationRef/>
      </w:r>
      <w:r>
        <w:t>section needs rewrite depending on final symbol encoding approach and taxonomy</w:t>
      </w:r>
    </w:p>
  </w:comment>
  <w:comment w:id="479" w:author="Dániel Balogh" w:date="2025-06-26T16:47:00Z" w:initials="DB">
    <w:p w14:paraId="3092C275" w14:textId="77777777" w:rsidR="00117379" w:rsidRDefault="00000000">
      <w:pPr>
        <w:pStyle w:val="Jegyzetszveg"/>
      </w:pPr>
      <w:r>
        <w:rPr>
          <w:rStyle w:val="Jegyzethivatkozs"/>
        </w:rPr>
        <w:annotationRef/>
      </w:r>
      <w:r>
        <w:t>split into two subsections, one for the classic space filler (to be renamed equaliser? justifier?) and one for placeholders where the scribe could not read the exemplar?</w:t>
      </w:r>
    </w:p>
    <w:p w14:paraId="093ACDBC" w14:textId="77777777" w:rsidR="00117379" w:rsidRDefault="00000000">
      <w:pPr>
        <w:pStyle w:val="Jegyzetszveg"/>
      </w:pPr>
      <w:r>
        <w:t>If yes, then perhaps figure out a category into which both of these, and the word break indicator, can fit</w:t>
      </w:r>
    </w:p>
  </w:comment>
  <w:comment w:id="513" w:author="Dániel Balogh [2]" w:date="2025-07-11T17:32:00Z" w:initials="DB">
    <w:p w14:paraId="2FF366DC" w14:textId="77777777" w:rsidR="00117379" w:rsidRDefault="00000000">
      <w:pPr>
        <w:pStyle w:val="Jegyzetszveg"/>
        <w:rPr>
          <w:noProof/>
        </w:rPr>
      </w:pPr>
      <w:r>
        <w:rPr>
          <w:rStyle w:val="Jegyzethivatkozs"/>
        </w:rPr>
        <w:annotationRef/>
      </w:r>
      <w:r>
        <w:rPr>
          <w:noProof/>
        </w:rPr>
        <w:t>@Aarlo: correct? If not, then please explain the sandhi going on here and I'll move it to the appropriate part.</w:t>
      </w:r>
    </w:p>
    <w:p w14:paraId="27BDDD4A" w14:textId="77777777" w:rsidR="00117379" w:rsidRDefault="00000000">
      <w:pPr>
        <w:pStyle w:val="Jegyzetszveg"/>
      </w:pPr>
      <w:r>
        <w:rPr>
          <w:noProof/>
        </w:rPr>
        <w:t xml:space="preserve">Also check </w:t>
      </w:r>
      <w:r>
        <w:rPr>
          <w:rStyle w:val="Foreign"/>
        </w:rPr>
        <w:t>darpaṇa ryy avakta</w:t>
      </w:r>
      <w:r>
        <w:t xml:space="preserve"> above and correct/explain as needed.</w:t>
      </w:r>
    </w:p>
  </w:comment>
  <w:comment w:id="514" w:author="Dániel Balogh [2]" w:date="2025-07-11T17:34:00Z" w:initials="DB">
    <w:p w14:paraId="39DF31C8" w14:textId="77777777" w:rsidR="00117379" w:rsidRDefault="00000000">
      <w:pPr>
        <w:pStyle w:val="Jegyzetszveg"/>
      </w:pPr>
      <w:r>
        <w:rPr>
          <w:rStyle w:val="Jegyzethivatkozs"/>
        </w:rPr>
        <w:annotationRef/>
      </w:r>
      <w:r>
        <w:rPr>
          <w:noProof/>
        </w:rPr>
        <w:t>may need to clear with Manu: is the sandhi hyphenation mandatory? discuss after sections shorted out.</w:t>
      </w:r>
    </w:p>
  </w:comment>
  <w:comment w:id="515" w:author="Dániel Balogh [2]" w:date="2025-07-11T17:52:00Z" w:initials="DB">
    <w:p w14:paraId="42858D96" w14:textId="77777777" w:rsidR="00117379" w:rsidRDefault="00000000">
      <w:pPr>
        <w:pStyle w:val="Jegyzetszveg"/>
      </w:pPr>
      <w:r>
        <w:rPr>
          <w:rStyle w:val="Jegyzethivatkozs"/>
        </w:rPr>
        <w:annotationRef/>
      </w:r>
      <w:r>
        <w:t xml:space="preserve">add ref to </w:t>
      </w:r>
      <w:proofErr w:type="spellStart"/>
      <w:r>
        <w:t>avagraha</w:t>
      </w:r>
      <w:proofErr w:type="spellEnd"/>
      <w:r>
        <w:t xml:space="preserve"> when original and editorial </w:t>
      </w:r>
      <w:proofErr w:type="spellStart"/>
      <w:r>
        <w:t>avagraha</w:t>
      </w:r>
      <w:proofErr w:type="spellEnd"/>
      <w:r>
        <w:t xml:space="preserve"> are in their final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7FF2591" w15:done="0"/>
  <w15:commentEx w15:paraId="3250D749" w15:done="0"/>
  <w15:commentEx w15:paraId="625FDA6B" w15:done="0"/>
  <w15:commentEx w15:paraId="124B1EFA" w15:done="0"/>
  <w15:commentEx w15:paraId="52C8B2D6" w15:done="0"/>
  <w15:commentEx w15:paraId="788197AD" w15:done="0"/>
  <w15:commentEx w15:paraId="1EA4C32F" w15:done="0"/>
  <w15:commentEx w15:paraId="31E094F4" w15:done="0"/>
  <w15:commentEx w15:paraId="0FBF14EF" w15:done="0"/>
  <w15:commentEx w15:paraId="093ACDBC" w15:done="0"/>
  <w15:commentEx w15:paraId="27BDDD4A" w15:done="0"/>
  <w15:commentEx w15:paraId="39DF31C8" w15:done="0"/>
  <w15:commentEx w15:paraId="42858D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7FF2591" w16cid:durableId="77F62CB5"/>
  <w16cid:commentId w16cid:paraId="3250D749" w16cid:durableId="50A48E13"/>
  <w16cid:commentId w16cid:paraId="625FDA6B" w16cid:durableId="7190E176"/>
  <w16cid:commentId w16cid:paraId="124B1EFA" w16cid:durableId="75FD071A"/>
  <w16cid:commentId w16cid:paraId="52C8B2D6" w16cid:durableId="63FEE296"/>
  <w16cid:commentId w16cid:paraId="788197AD" w16cid:durableId="0A7F7A19"/>
  <w16cid:commentId w16cid:paraId="1EA4C32F" w16cid:durableId="55BE03A8"/>
  <w16cid:commentId w16cid:paraId="31E094F4" w16cid:durableId="364D9961"/>
  <w16cid:commentId w16cid:paraId="0FBF14EF" w16cid:durableId="48CE7E29"/>
  <w16cid:commentId w16cid:paraId="093ACDBC" w16cid:durableId="6F1EF3CC"/>
  <w16cid:commentId w16cid:paraId="27BDDD4A" w16cid:durableId="327ADF49"/>
  <w16cid:commentId w16cid:paraId="39DF31C8" w16cid:durableId="222A06B7"/>
  <w16cid:commentId w16cid:paraId="42858D96" w16cid:durableId="695E2A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9D047C" w14:textId="77777777" w:rsidR="00B437E4" w:rsidRDefault="00B437E4">
      <w:pPr>
        <w:spacing w:line="240" w:lineRule="auto"/>
      </w:pPr>
      <w:r>
        <w:separator/>
      </w:r>
    </w:p>
  </w:endnote>
  <w:endnote w:type="continuationSeparator" w:id="0">
    <w:p w14:paraId="41B97E29" w14:textId="77777777" w:rsidR="00B437E4" w:rsidRDefault="00B437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0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charset w:val="00"/>
    <w:family w:val="swiss"/>
    <w:pitch w:val="variable"/>
    <w:sig w:usb0="80108003" w:usb1="02002004" w:usb2="00000000" w:usb3="00000000" w:csb0="00000001" w:csb1="00000000"/>
  </w:font>
  <w:font w:name="Mangal">
    <w:panose1 w:val="02040503050203030202"/>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Latha">
    <w:panose1 w:val="02000400000000000000"/>
    <w:charset w:val="00"/>
    <w:family w:val="swiss"/>
    <w:pitch w:val="variable"/>
    <w:sig w:usb0="00100003" w:usb1="00000000" w:usb2="00000000" w:usb3="00000000" w:csb0="00000001" w:csb1="00000000"/>
  </w:font>
  <w:font w:name="Sans Serif Collection">
    <w:panose1 w:val="020B0502040504020204"/>
    <w:charset w:val="00"/>
    <w:family w:val="swiss"/>
    <w:pitch w:val="variable"/>
    <w:sig w:usb0="E057A3FF" w:usb1="4200605F" w:usb2="29100029" w:usb3="00000000" w:csb0="000001D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4F2A75" w14:textId="77777777" w:rsidR="00117379" w:rsidRDefault="00000000">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73C8E" w14:textId="77777777" w:rsidR="00117379" w:rsidRDefault="00000000">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DF8A8" w14:textId="77777777" w:rsidR="00117379" w:rsidRDefault="00000000">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F6E53" w14:textId="77777777" w:rsidR="00117379" w:rsidRDefault="00000000">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1CCF81" w14:textId="77777777" w:rsidR="00B437E4" w:rsidRDefault="00B437E4">
      <w:pPr>
        <w:spacing w:line="240" w:lineRule="auto"/>
      </w:pPr>
      <w:r>
        <w:separator/>
      </w:r>
    </w:p>
  </w:footnote>
  <w:footnote w:type="continuationSeparator" w:id="0">
    <w:p w14:paraId="7D06DD95" w14:textId="77777777" w:rsidR="00B437E4" w:rsidRDefault="00B437E4">
      <w:pPr>
        <w:spacing w:line="240" w:lineRule="auto"/>
      </w:pPr>
      <w:r>
        <w:continuationSeparator/>
      </w:r>
    </w:p>
  </w:footnote>
  <w:footnote w:id="1">
    <w:p w14:paraId="46B6848C" w14:textId="77777777" w:rsidR="00117379" w:rsidRDefault="00000000">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14:paraId="6307C7F3" w14:textId="77777777" w:rsidR="00117379" w:rsidRDefault="00000000">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14:paraId="3C8E8DFE" w14:textId="1F71D24B" w:rsidR="00117379" w:rsidRDefault="00000000">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rsidR="009B1F96">
        <w:t>51</w:t>
      </w:r>
      <w:r>
        <w:fldChar w:fldCharType="end"/>
      </w:r>
      <w:r>
        <w:t xml:space="preserve"> about the concept of a Unicode character.</w:t>
      </w:r>
    </w:p>
  </w:footnote>
  <w:footnote w:id="4">
    <w:p w14:paraId="43EA2583" w14:textId="77777777" w:rsidR="00117379" w:rsidRDefault="00000000">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5">
    <w:p w14:paraId="08ADDD13" w14:textId="77777777" w:rsidR="00117379" w:rsidRDefault="00000000">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6">
    <w:p w14:paraId="1106C426" w14:textId="77777777" w:rsidR="00117379" w:rsidRDefault="00000000">
      <w:pPr>
        <w:pStyle w:val="Lbjegyzetszveg"/>
      </w:pPr>
      <w:r>
        <w:tab/>
      </w:r>
      <w:r>
        <w:rPr>
          <w:rStyle w:val="Lbjegyzet-hivatkozs"/>
        </w:rPr>
        <w:footnoteRef/>
      </w:r>
      <w:r>
        <w:tab/>
        <w:t>The linguistic function of phonemes is generally understood to be the distinction of semantic meaning, demonstrable through minimal pairs in a language’s lexicon</w:t>
      </w:r>
      <w:r>
        <w:rPr>
          <w:color w:val="000000" w:themeColor="text1"/>
        </w:rPr>
        <w:t>, i.e. words that have different meanings while differing only in having one or the other phoneme candidate at a certain point.</w:t>
      </w:r>
    </w:p>
  </w:footnote>
  <w:footnote w:id="7">
    <w:p w14:paraId="4B9F99A8" w14:textId="77777777" w:rsidR="00117379" w:rsidRDefault="00000000">
      <w:pPr>
        <w:pStyle w:val="Lbjegyzetszveg"/>
      </w:pPr>
      <w:r>
        <w:tab/>
      </w:r>
      <w:r>
        <w:rPr>
          <w:rStyle w:val="Lbjegyzet-hivatkozs"/>
        </w:rPr>
        <w:footnoteRef/>
      </w:r>
      <w:r>
        <w:tab/>
        <w:t>The term ‘phonology’ is sometimes used in this specific sense, but this leaves us without a technical name for the study of speech sounds encompassing both phonetics and phonemics.</w:t>
      </w:r>
    </w:p>
  </w:footnote>
  <w:footnote w:id="8">
    <w:p w14:paraId="44D6902E" w14:textId="77777777" w:rsidR="00117379" w:rsidRDefault="00000000">
      <w:pPr>
        <w:pStyle w:val="Lbjegyzetszveg"/>
      </w:pPr>
      <w:r>
        <w:tab/>
      </w:r>
      <w:r>
        <w:rPr>
          <w:rStyle w:val="Lbjegyzet-hivatkozs"/>
        </w:rPr>
        <w:footnoteRef/>
      </w:r>
      <w:r>
        <w:tab/>
        <w:t>For representing phonemes, we either use the standard spelling (for English) or DHARMA transliteration (for source languages), or use the IPA equivalent of a representative phone (e.g. /ɔ/), as deemed expedient for the phoneme in question.</w:t>
      </w:r>
    </w:p>
  </w:footnote>
  <w:footnote w:id="9">
    <w:p w14:paraId="76661FDB" w14:textId="77777777" w:rsidR="00117379" w:rsidRDefault="00000000">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w:t>
      </w:r>
      <w:proofErr w:type="spellStart"/>
      <w:r>
        <w:t>rddhe</w:t>
      </w:r>
      <w:proofErr w:type="spellEnd"/>
      <w:r>
        <w:t>|, |r|).</w:t>
      </w:r>
    </w:p>
  </w:footnote>
  <w:footnote w:id="10">
    <w:p w14:paraId="46E10B05" w14:textId="6A3296BA" w:rsidR="00117379" w:rsidRDefault="00000000">
      <w:pPr>
        <w:pStyle w:val="Lbjegyzetszveg"/>
      </w:pPr>
      <w:r>
        <w:tab/>
      </w:r>
      <w:r>
        <w:rPr>
          <w:rStyle w:val="Lbjegyzet-hivatkozs"/>
        </w:rPr>
        <w:footnoteRef/>
      </w:r>
      <w:r>
        <w:tab/>
        <w:t>The function of graphemes will be addressed in more detail below, in several subsections of §</w:t>
      </w:r>
      <w:r>
        <w:fldChar w:fldCharType="begin"/>
      </w:r>
      <w:r>
        <w:instrText xml:space="preserve"> REF _Ref221113449 \r \h </w:instrText>
      </w:r>
      <w:r>
        <w:fldChar w:fldCharType="separate"/>
      </w:r>
      <w:r w:rsidR="009B1F96">
        <w:t>2.3</w:t>
      </w:r>
      <w:r>
        <w:fldChar w:fldCharType="end"/>
      </w:r>
      <w:r>
        <w:t>.</w:t>
      </w:r>
    </w:p>
  </w:footnote>
  <w:footnote w:id="11">
    <w:p w14:paraId="42709F66" w14:textId="77777777" w:rsidR="00117379" w:rsidRDefault="00000000">
      <w:pPr>
        <w:pStyle w:val="Lbjegyzetszveg"/>
      </w:pPr>
      <w:r>
        <w:tab/>
      </w:r>
      <w:r>
        <w:rPr>
          <w:rStyle w:val="Lbjegyzet-hivatkozs"/>
        </w:rPr>
        <w:footnoteRef/>
      </w:r>
      <w:r>
        <w:tab/>
        <w:t xml:space="preserve">The term ‘graphematics’ is perhaps more prevalent in current scholarship, but the two are largely synonymous </w:t>
      </w:r>
      <w:r>
        <w:fldChar w:fldCharType="begin"/>
      </w:r>
      <w:r>
        <w:instrText xml:space="preserve"> ADDIN ZOTERO_ITEM CSL_CITATION {"citationID":"1Oj0QskH","properties":{"formattedCitation":"(Meletis 2020a, 26 n. 29)","plainCitation":"(Meletis 2020a, 26 n. 29)","noteIndex":27},"citationItems":[{"id":40992,"uris":["http://zotero.org/groups/1633743/items/F5UMNY45"],"itemData":{"id":40992,"type":"book","collection-number":"3","collection-title":"Grapholinguistics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Grapholinguistics","title-short":"Meletis2020_01","author":[{"family":"Meletis","given":"Dimitrios"}],"issued":{"date-parts":[["2020"]]}},"locator":"26","label":"page","suffix":"n. 29"}],"schema":"https://github.com/citation-style-language/schema/raw/master/csl-citation.json"} </w:instrText>
      </w:r>
      <w:r>
        <w:fldChar w:fldCharType="separate"/>
      </w:r>
      <w:r>
        <w:rPr>
          <w:rFonts w:cs="Gentium"/>
        </w:rPr>
        <w:t>(Meletis 2020a, 26 n. 29)</w:t>
      </w:r>
      <w:r>
        <w:fldChar w:fldCharType="end"/>
      </w:r>
      <w:r>
        <w:t>, and we see no reason to break the analogy with ‘phonemics’.</w:t>
      </w:r>
    </w:p>
  </w:footnote>
  <w:footnote w:id="12">
    <w:p w14:paraId="759FEB10" w14:textId="77777777" w:rsidR="00117379" w:rsidRDefault="00000000">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9)","noteIndex":28},"citationItems":[{"id":40992,"uris":["http://zotero.org/groups/1633743/items/F5UMNY45"],"itemData":{"id":40992,"type":"book","collection-number":"3","collection-title":"Grapholinguistics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szCs w:val="24"/>
        </w:rPr>
        <w:t>(cf. Meletis 2020a, 252–53, n. 9)</w:t>
      </w:r>
      <w:r>
        <w:fldChar w:fldCharType="end"/>
      </w:r>
      <w:r>
        <w:t>. In this document, we always represent the graphemes of Indic writing systems in transliterated form.</w:t>
      </w:r>
    </w:p>
  </w:footnote>
  <w:footnote w:id="13">
    <w:p w14:paraId="1309AAF1" w14:textId="2A8E34E7" w:rsidR="00117379" w:rsidRDefault="00000000">
      <w:pPr>
        <w:pStyle w:val="Lbjegyzetszveg"/>
      </w:pPr>
      <w:r>
        <w:tab/>
      </w:r>
      <w:r>
        <w:rPr>
          <w:rStyle w:val="Lbjegyzet-hivatkozs"/>
        </w:rPr>
        <w:footnoteRef/>
      </w:r>
      <w:r>
        <w:tab/>
        <w:t>Including complex glyphs, introduced in §</w:t>
      </w:r>
      <w:r>
        <w:fldChar w:fldCharType="begin"/>
      </w:r>
      <w:r>
        <w:instrText xml:space="preserve"> REF _Ref201313503 \r \h </w:instrText>
      </w:r>
      <w:r>
        <w:fldChar w:fldCharType="separate"/>
      </w:r>
      <w:r w:rsidR="009B1F96">
        <w:t>2.4.1</w:t>
      </w:r>
      <w:r>
        <w:fldChar w:fldCharType="end"/>
      </w:r>
      <w:r>
        <w:t>.</w:t>
      </w:r>
    </w:p>
  </w:footnote>
  <w:footnote w:id="14">
    <w:p w14:paraId="74EFA934" w14:textId="77777777" w:rsidR="00117379"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{"citationID":"yOhHW6AF","properties":{"formattedCitation":"(2020a, 20)","plainCitation":"(2020a, 20)","noteIndex":4},"citationItems":[{"id":40992,"uris":["http://zotero.org/groups/1633743/items/F5UMNY45"],"itemData":{"id":40992,"type":"book","collection-number":"3","collection-title":"Grapholinguistics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w:t>
      </w:r>
    </w:p>
  </w:footnote>
  <w:footnote w:id="15">
    <w:p w14:paraId="293B1EF0" w14:textId="77777777" w:rsidR="00117379" w:rsidRDefault="00000000">
      <w:pPr>
        <w:pStyle w:val="Lbjegyzetszveg"/>
      </w:pPr>
      <w:r>
        <w:tab/>
      </w:r>
      <w:r>
        <w:rPr>
          <w:rStyle w:val="Lbjegyzet-hivatkozs"/>
        </w:rPr>
        <w:footnoteRef/>
      </w:r>
      <w:r>
        <w:tab/>
        <w:t>As, for example, through the symbols |</w:t>
      </w:r>
      <w:r>
        <w:rPr>
          <w:rFonts w:ascii="Segoe UI Symbol" w:hAnsi="Segoe UI Symbol" w:cs="Segoe UI Symbol"/>
        </w:rPr>
        <w:t>☢</w:t>
      </w:r>
      <w:r>
        <w:t>|, |</w:t>
      </w:r>
      <w:r>
        <w:rPr>
          <w:rFonts w:ascii="Segoe UI Symbol" w:hAnsi="Segoe UI Symbol" w:cs="Segoe UI Symbol"/>
        </w:rPr>
        <w:t>🎜</w:t>
      </w:r>
      <w:r>
        <w:t>| or |</w:t>
      </w:r>
      <w:r>
        <w:rPr>
          <w:rFonts w:ascii="Segoe UI Emoji" w:hAnsi="Segoe UI Emoji" w:cs="Segoe UI Emoji"/>
        </w:rPr>
        <w:t>👍</w:t>
      </w:r>
      <w:r>
        <w:t>|.</w:t>
      </w:r>
    </w:p>
  </w:footnote>
  <w:footnote w:id="16">
    <w:p w14:paraId="5C1E9828" w14:textId="77777777" w:rsidR="00117379" w:rsidRDefault="00000000">
      <w:pPr>
        <w:pStyle w:val="Lbjegyzetszveg"/>
      </w:pPr>
      <w:r>
        <w:tab/>
      </w:r>
      <w:r>
        <w:rPr>
          <w:rStyle w:val="Lbjegyzet-hivatkozs"/>
        </w:rPr>
        <w:footnoteRef/>
      </w:r>
      <w:r>
        <w:tab/>
        <w:t xml:space="preserve">With e.g. Wellisch </w:t>
      </w:r>
      <w:r>
        <w:fldChar w:fldCharType="begin"/>
      </w:r>
      <w:r>
        <w:instrText xml:space="preserve"> ADDIN ZOTERO_ITEM CSL_CITATION {"citationID":"FG7ehUfz","properties":{"formattedCitation":"(1978, 15)","plainCitation":"(1978, 15)","noteIndex":6},"citationItems":[{"id":3786,"uris":["http://zotero.org/users/2534519/items/WS2NPWQZ"],"itemData":{"id":3786,"type":"book","abstract":"\"A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H."}],"issued":{"date-parts":[["1978"]]}},"locator":"15","label":"page","suppress-author":true}],"schema":"https://github.com/citation-style-language/schema/raw/master/csl-citation.json"} </w:instrText>
      </w:r>
      <w:r>
        <w:fldChar w:fldCharType="separate"/>
      </w:r>
      <w:r>
        <w:rPr>
          <w:rFonts w:cs="Gentium"/>
        </w:rPr>
        <w:t>(1978, 15)</w:t>
      </w:r>
      <w:r>
        <w:fldChar w:fldCharType="end"/>
      </w:r>
      <w:r>
        <w:t xml:space="preserve"> and most theorists.</w:t>
      </w:r>
    </w:p>
  </w:footnote>
  <w:footnote w:id="17">
    <w:p w14:paraId="1CC00E80" w14:textId="77777777" w:rsidR="00117379"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17–18)","noteIndex":7},"citationItems":[{"id":42187,"uris":["http://zotero.org/groups/1633743/items/3JBU4L3M"],"itemData":{"id":42187,"type":"chapter","abstract":"The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szCs w:val="24"/>
        </w:rPr>
        <w:t>(2013, 17–18)</w:t>
      </w:r>
      <w:r>
        <w:fldChar w:fldCharType="end"/>
      </w:r>
      <w:r>
        <w:t xml:space="preserve">, in agreement with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{"citationID":"iIMhMypT","properties":{"formattedCitation":"(2022, 65\\uc0\\u8211{}66)","plainCitation":"(2022, 65–66)","noteIndex":7},"citationItems":[{"id":40991,"uris":["http://zotero.org/groups/1633743/items/2FRSBS2M"],"itemData":{"id":40991,"type":"book","abstract":"Grapholinguistics,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w:t>
      </w:r>
      <w:proofErr w:type="spellStart"/>
      <w:r>
        <w:t>Coulmas</w:t>
      </w:r>
      <w:proofErr w:type="spellEnd"/>
      <w:r>
        <w:t xml:space="preserve"> </w:t>
      </w:r>
      <w:r>
        <w:fldChar w:fldCharType="begin"/>
      </w:r>
      <w:r>
        <w:instrText xml:space="preserve"> ADDIN ZOTERO_ITEM CSL_CITATION {"citationID":"JX7BSX88","properties":{"formattedCitation":"(2003, 35)","plainCitation":"(2003, 35)","noteIndex":7},"citationItems":[{"id":41130,"uris":["http://zotero.org/groups/1633743/items/5G7F9GHA"],"itemData":{"id":41130,"type":"book","ISBN":"978-0-521-78737-6","language":"en","number-of-pages":"294","publisher":"Cambridge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18">
    <w:p w14:paraId="0EF9016C" w14:textId="77777777" w:rsidR="00117379"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18)","noteIndex":8},"citationItems":[{"id":42187,"uris":["http://zotero.org/groups/1633743/items/3JBU4L3M"],"itemData":{"id":42187,"type":"chapter","abstract":"The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19">
    <w:p w14:paraId="01B83334" w14:textId="77777777" w:rsidR="00117379" w:rsidRDefault="00000000">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20">
    <w:p w14:paraId="1290F064" w14:textId="77777777" w:rsidR="00117379" w:rsidRDefault="00000000">
      <w:pPr>
        <w:pStyle w:val="Lbjegyzetszveg"/>
      </w:pPr>
      <w:r>
        <w:tab/>
      </w:r>
      <w:r>
        <w:rPr>
          <w:rStyle w:val="Lbjegyzet-hivatkozs"/>
        </w:rPr>
        <w:footnoteRef/>
      </w:r>
      <w:r>
        <w:tab/>
        <w:t xml:space="preserve">The terms ‘Roman’ and ‘Latin’ are near-synonyms in the context of scripts and writing systems. </w:t>
      </w:r>
      <w:proofErr w:type="spellStart"/>
      <w:r>
        <w:t>Coulmas</w:t>
      </w:r>
      <w:proofErr w:type="spellEnd"/>
      <w:r>
        <w:t xml:space="preserve"> </w:t>
      </w:r>
      <w:r>
        <w:fldChar w:fldCharType="begin"/>
      </w:r>
      <w:r>
        <w:instrText xml:space="preserve"> ADDIN ZOTERO_ITEM CSL_CITATION {"citationID":"x87Sko0u","properties":{"formattedCitation":"(2006, 285\\uc0\\u8211{}87, s.v. Latin alphabet)","plainCitation":"(2006, 285–87, s.v. Latin alphabet)","noteIndex":10},"citationItems":[{"id":41136,"uris":["http://zotero.org/groups/1633743/items/4CFX9MJY"],"itemData":{"id":41136,"type":"book","edition":"4","ISBN":"978-0-631-21481-6","language":"eng","publisher":"Blackwell","publisher-place":"Oxford","title":"The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Systems","title-short":"Coulmas2006_01","author":[{"family":"Coulmas","given":"Florian"}],"issued":{"date-parts":[["2006"]]}},"locator":"285-287, s.v. Latin alphabet","label":"page","suppress-author":true}],"schema":"https://github.com/citation-style-language/schema/raw/master/csl-citation.json"} </w:instrText>
      </w:r>
      <w:r>
        <w:fldChar w:fldCharType="separate"/>
      </w:r>
      <w:r>
        <w:rPr>
          <w:rFonts w:cs="Gentium"/>
          <w:szCs w:val="24"/>
        </w:rPr>
        <w:t>(2006, 285–87, s.v. Latin alphabet)</w:t>
      </w:r>
      <w:r>
        <w:fldChar w:fldCharType="end"/>
      </w:r>
      <w:r>
        <w:t xml:space="preserve"> uses ‘Latin’ specifically for ancient Rome and ‘Roman’ for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alphabet)","noteIndex":10},"citationItems":[{"id":41136,"uris":["http://zotero.org/groups/1633743/items/4CFX9MJY"],"itemData":{"id":41136,"type":"book","edition":"4","ISBN":"978-0-631-21481-6","language":"eng","publisher":"Blackwell","publisher-place":"Oxford","title":"The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szCs w:val="24"/>
        </w:rPr>
        <w:t>(ibid. 2006, 438–39, s.v. Roman alphabet)</w:t>
      </w:r>
      <w:r>
        <w:fldChar w:fldCharType="end"/>
      </w:r>
      <w:r>
        <w:t>. We try to follow suit even though this does not appear intuitively preferable and runs counter to Unicode terminology which identifies all “Roman” letters as Latin.</w:t>
      </w:r>
    </w:p>
  </w:footnote>
  <w:footnote w:id="21">
    <w:p w14:paraId="5D62DD08" w14:textId="77777777" w:rsidR="00117379" w:rsidRDefault="00000000">
      <w:pPr>
        <w:pStyle w:val="Lbjegyzetszveg"/>
      </w:pPr>
      <w:r>
        <w:tab/>
      </w:r>
      <w:r>
        <w:rPr>
          <w:rStyle w:val="Lbjegyzet-hivatkozs"/>
        </w:rPr>
        <w:footnoteRef/>
      </w:r>
      <w:r>
        <w:tab/>
        <w:t xml:space="preserve">There exist various and not entirely compatible typologies of writing systems. We broadly follow </w:t>
      </w:r>
      <w:proofErr w:type="spellStart"/>
      <w:r>
        <w:t>Meletis</w:t>
      </w:r>
      <w:proofErr w:type="spellEnd"/>
      <w:r>
        <w:t xml:space="preserve"> </w:t>
      </w:r>
      <w:r>
        <w:fldChar w:fldCharType="begin"/>
      </w:r>
      <w:r>
        <w:instrText xml:space="preserve"> ADDIN ZOTERO_ITEM CSL_CITATION {"citationID":"Offz7yM4","properties":{"formattedCitation":"(2020a, 142\\uc0\\u8211{}51)","plainCitation":"(2020a, 142–51)","noteIndex":11},"citationItems":[{"id":40992,"uris":["http://zotero.org/groups/1633743/items/F5UMNY45"],"itemData":{"id":40992,"type":"book","collection-number":"3","collection-title":"Grapholinguistics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11},"citationItems":[{"id":42168,"uris":["http://zotero.org/groups/1633743/items/QTCJSLAL"],"itemData":{"id":42168,"type":"book","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22">
    <w:p w14:paraId="34C66F4C" w14:textId="35EC97E1" w:rsidR="00117379" w:rsidRDefault="00000000">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rsidR="009B1F96">
        <w:t>42</w:t>
      </w:r>
      <w:r>
        <w:fldChar w:fldCharType="end"/>
      </w:r>
      <w:r>
        <w:t xml:space="preserve"> below, and see e.g. </w:t>
      </w:r>
      <w:proofErr w:type="spellStart"/>
      <w:r>
        <w:t>Gnanadesikan</w:t>
      </w:r>
      <w:proofErr w:type="spellEnd"/>
      <w:r>
        <w:t xml:space="preserve"> </w:t>
      </w:r>
      <w:r>
        <w:fldChar w:fldCharType="begin"/>
      </w:r>
      <w:r>
        <w:instrText xml:space="preserve"> ADDIN ZOTERO_ITEM CSL_CITATION {"citationID":"n65MoXrI","properties":{"formattedCitation":"(2017)","plainCitation":"(2017)","noteIndex":12},"citationItems":[{"id":42169,"uris":["http://zotero.org/groups/1633743/items/PINAVHJW"],"itemData":{"id":42169,"type":"article-journal","abstract":"This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proofErr w:type="spellStart"/>
      <w:r>
        <w:rPr>
          <w:i/>
          <w:iCs/>
        </w:rPr>
        <w:t>āksharik</w:t>
      </w:r>
      <w:proofErr w:type="spellEnd"/>
      <w:r>
        <w:t>, which we adopt here apart from the spelling, since it fits the system of related terms better  than “</w:t>
      </w:r>
      <w:proofErr w:type="spellStart"/>
      <w:r>
        <w:t>akshara</w:t>
      </w:r>
      <w:proofErr w:type="spellEnd"/>
      <w:r>
        <w:t xml:space="preserve"> script” suggested by Salomon </w:t>
      </w:r>
      <w:r>
        <w:fldChar w:fldCharType="begin"/>
      </w:r>
      <w:r>
        <w:instrText xml:space="preserve"> ADDIN ZOTERO_ITEM CSL_CITATION {"citationID":"1zv6XloY","properties":{"formattedCitation":"(2003, 78)","plainCitation":"(2003, 78)","noteIndex":12},"citationItems":[{"id":42470,"uris":["http://zotero.org/groups/1633743/items/IPZREA89"],"itemData":{"id":42470,"type":"chapter","collection-title":"Routledge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23">
    <w:p w14:paraId="3BA885F6" w14:textId="77777777" w:rsidR="00117379" w:rsidRDefault="00000000">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104)","noteIndex":13},"citationItems":[{"id":1766,"uris":["http://zotero.org/groups/1633743/items/DP8A4QTZ"],"itemData":{"id":1766,"type":"book","collection-title":"South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42470,"uris":["http://zotero.org/groups/1633743/items/IPZREA89"],"itemData":{"id":42470,"type":"chapter","collection-title":"Routledge Language Family Series","container-title":"The Indo-Aryan languages","ISBN":"978-0-7007-1130-7","language":"EN","page":"75-114","publisher":"Routledge","publisher-place":"Oxford","title":"Writing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employs dependent signs for postconsonantal vowels.</w:t>
      </w:r>
    </w:p>
  </w:footnote>
  <w:footnote w:id="24">
    <w:p w14:paraId="4B27EF8E" w14:textId="77777777" w:rsidR="00117379" w:rsidRDefault="00000000">
      <w:pPr>
        <w:pStyle w:val="Lbjegyzetszveg"/>
      </w:pPr>
      <w:r>
        <w:tab/>
      </w:r>
      <w:r>
        <w:rPr>
          <w:rStyle w:val="Lbjegyzet-hivatkozs"/>
        </w:rPr>
        <w:footnoteRef/>
      </w:r>
      <w:r>
        <w:tab/>
        <w:t xml:space="preserve">The </w:t>
      </w:r>
      <w:r>
        <w:rPr>
          <w:i/>
          <w:iCs/>
        </w:rPr>
        <w:t>graphic syllables</w:t>
      </w:r>
      <w:r>
        <w:t xml:space="preserve"> predominantly represented by the signs of syllabographic writing systems do not necessarily correspond to speech syllables; for further discussion, see e.g. </w:t>
      </w:r>
      <w:proofErr w:type="spellStart"/>
      <w:r>
        <w:t>Coulmas</w:t>
      </w:r>
      <w:proofErr w:type="spellEnd"/>
      <w:r>
        <w:t xml:space="preserve"> </w:t>
      </w:r>
      <w:r>
        <w:fldChar w:fldCharType="begin"/>
      </w:r>
      <w:r>
        <w:instrText xml:space="preserve"> ADDIN ZOTERO_ITEM CSL_CITATION {"citationID":"ZVF9WKvz","properties":{"formattedCitation":"(2003, 62\\uc0\\u8211{}66)","plainCitation":"(2003, 62–66)","noteIndex":14},"citationItems":[{"id":41130,"uris":["http://zotero.org/groups/1633743/items/5G7F9GHA"],"itemData":{"id":41130,"type":"book","ISBN":"978-0-521-78737-6","language":"en","number-of-pages":"294","publisher":"Cambridge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szCs w:val="24"/>
        </w:rPr>
        <w:t>(2003, 62–66)</w:t>
      </w:r>
      <w:r>
        <w:fldChar w:fldCharType="end"/>
      </w:r>
      <w:r>
        <w:t xml:space="preserve">;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{"citationID":"ZS2ko059","properties":{"formattedCitation":"(2022, 240\\uc0\\u8211{}42)","plainCitation":"(2022, 240–42)","noteIndex":14},"citationItems":[{"id":40991,"uris":["http://zotero.org/groups/1633743/items/2FRSBS2M"],"itemData":{"id":40991,"type":"book","abstract":"Grapholinguistics,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szCs w:val="24"/>
        </w:rPr>
        <w:t>(2022, 240–42)</w:t>
      </w:r>
      <w:r>
        <w:fldChar w:fldCharType="end"/>
      </w:r>
      <w:r>
        <w:t>.</w:t>
      </w:r>
    </w:p>
  </w:footnote>
  <w:footnote w:id="25">
    <w:p w14:paraId="561DF579" w14:textId="77777777" w:rsidR="00117379" w:rsidRDefault="00000000">
      <w:pPr>
        <w:pStyle w:val="Lbjegyzetszveg"/>
      </w:pPr>
      <w:r>
        <w:tab/>
      </w:r>
      <w:r>
        <w:rPr>
          <w:rStyle w:val="Lbjegyzet-hivatkozs"/>
        </w:rPr>
        <w:footnoteRef/>
      </w:r>
      <w:r>
        <w:tab/>
        <w:t xml:space="preserve">See </w:t>
      </w:r>
      <w:proofErr w:type="spellStart"/>
      <w:r>
        <w:t>Coulmas</w:t>
      </w:r>
      <w:proofErr w:type="spellEnd"/>
      <w:r>
        <w:t xml:space="preserve"> </w:t>
      </w:r>
      <w:r>
        <w:fldChar w:fldCharType="begin"/>
      </w:r>
      <w:r>
        <w:instrText xml:space="preserve"> ADDIN ZOTERO_ITEM CSL_CITATION {"citationID":"o94RcYUU","properties":{"formattedCitation":"(2003, 40\\uc0\\u8211{}41)","plainCitation":"(2003, 40–41)","noteIndex":15},"citationItems":[{"id":41130,"uris":["http://zotero.org/groups/1633743/items/5G7F9GHA"],"itemData":{"id":41130,"type":"book","ISBN":"978-0-521-78737-6","language":"en","number-of-pages":"294","publisher":"Cambridge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Analysis","title-short":"Coulmas2003_01","author":[{"family":"Coulmas","given":"Florian"}],"issued":{"date-parts":[["2003"]]}},"locator":"40-41","label":"page","suppress-author":true}],"schema":"https://github.com/citation-style-language/schema/raw/master/csl-citation.json"} </w:instrText>
      </w:r>
      <w:r>
        <w:fldChar w:fldCharType="separate"/>
      </w:r>
      <w:r>
        <w:rPr>
          <w:rFonts w:cs="Gentium"/>
          <w:szCs w:val="24"/>
        </w:rPr>
        <w:t>(2003, 40–41)</w:t>
      </w:r>
      <w:r>
        <w:fldChar w:fldCharType="end"/>
      </w:r>
      <w:r>
        <w:t xml:space="preserve">. More recently the term </w:t>
      </w:r>
      <w:r>
        <w:rPr>
          <w:i/>
          <w:iCs/>
        </w:rPr>
        <w:t>morphographic</w:t>
      </w:r>
      <w:r>
        <w:t xml:space="preserve">, ‘morpheme-writing’ has gained ground </w:t>
      </w:r>
      <w:r>
        <w:fldChar w:fldCharType="begin"/>
      </w:r>
      <w:r>
        <w:instrText xml:space="preserve"> ADDIN ZOTERO_ITEM CSL_CITATION {"citationID":"6hI5uCdN","properties":{"formattedCitation":"(Meletis and D\\uc0\\u252{}rscheid 2022, 243\\uc0\\u8211{}49)","plainCitation":"(Meletis and Dürscheid 2022, 243–49)","noteIndex":15},"citationItems":[{"id":40991,"uris":["http://zotero.org/groups/1633743/items/2FRSBS2M"],"itemData":{"id":40991,"type":"book","abstract":"Grapholinguistics,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243-249","label":"page"}],"schema":"https://github.com/citation-style-language/schema/raw/master/csl-citation.json"} </w:instrText>
      </w:r>
      <w:r>
        <w:fldChar w:fldCharType="separate"/>
      </w:r>
      <w:r>
        <w:rPr>
          <w:rFonts w:cs="Gentium"/>
          <w:szCs w:val="24"/>
        </w:rPr>
        <w:t>(Meletis and Dürscheid 2022, 243–49)</w:t>
      </w:r>
      <w:r>
        <w:fldChar w:fldCharType="end"/>
      </w:r>
      <w:r>
        <w:t>.</w:t>
      </w:r>
    </w:p>
  </w:footnote>
  <w:footnote w:id="26">
    <w:p w14:paraId="565F0975" w14:textId="77777777" w:rsidR="00117379" w:rsidRDefault="00000000">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18)","noteIndex":17},"citationItems":[{"id":3786,"uris":["http://zotero.org/users/2534519/items/WS2NPWQZ"],"itemData":{"id":3786,"type":"book","abstract":"\"A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w:t>
      </w:r>
      <w:proofErr w:type="spellStart"/>
      <w:r>
        <w:t>Coulmas</w:t>
      </w:r>
      <w:proofErr w:type="spellEnd"/>
      <w:r>
        <w:t xml:space="preserve"> </w:t>
      </w:r>
      <w:r>
        <w:fldChar w:fldCharType="begin"/>
      </w:r>
      <w:r>
        <w:instrText xml:space="preserve"> ADDIN ZOTERO_ITEM CSL_CITATION {"citationID":"tPXwnXgu","properties":{"formattedCitation":"(2003, 36)","plainCitation":"(2003, 36)","noteIndex":17},"citationItems":[{"id":41130,"uris":["http://zotero.org/groups/1633743/items/5G7F9GHA"],"itemData":{"id":41130,"type":"book","ISBN":"978-0-521-78737-6","language":"en","number-of-pages":"294","publisher":"Cambridge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27">
    <w:p w14:paraId="2BBB8C92" w14:textId="77777777" w:rsidR="00117379" w:rsidRDefault="00000000">
      <w:pPr>
        <w:pStyle w:val="Lbjegyzetszveg"/>
      </w:pPr>
      <w:r>
        <w:tab/>
      </w:r>
      <w:r>
        <w:rPr>
          <w:rStyle w:val="Lbjegyzet-hivatkozs"/>
        </w:rPr>
        <w:footnoteRef/>
      </w:r>
      <w:r>
        <w:tab/>
        <w:t xml:space="preserve">See </w:t>
      </w:r>
      <w:proofErr w:type="spellStart"/>
      <w:r>
        <w:t>Meletis</w:t>
      </w:r>
      <w:proofErr w:type="spellEnd"/>
      <w:r>
        <w:t xml:space="preserve"> </w:t>
      </w:r>
      <w:r>
        <w:fldChar w:fldCharType="begin"/>
      </w:r>
      <w:r>
        <w:instrText xml:space="preserve"> ADDIN ZOTERO_ITEM CSL_CITATION {"citationID":"1qe56YNV","properties":{"formattedCitation":"(2019, 27\\uc0\\u8211{}34)","plainCitation":"(2019, 27–34)","noteIndex":19},"citationItems":[{"id":41078,"uris":["http://zotero.org/groups/1633743/items/SI8VKQ4J"],"itemData":{"id":41078,"type":"article-journal","abstract":"The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szCs w:val="24"/>
        </w:rPr>
        <w:t>(2019, 27–34)</w:t>
      </w:r>
      <w:r>
        <w:fldChar w:fldCharType="end"/>
      </w:r>
      <w:r>
        <w:t xml:space="preserve"> </w:t>
      </w:r>
      <w:r>
        <w:rPr>
          <w:rFonts w:cs="Gentium Plus"/>
        </w:rPr>
        <w:t>for an overview.</w:t>
      </w:r>
    </w:p>
  </w:footnote>
  <w:footnote w:id="28">
    <w:p w14:paraId="550C7DDA" w14:textId="77777777" w:rsidR="00117379" w:rsidRDefault="00000000">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164–71)","noteIndex":20},"citationItems":[{"id":42168,"uris":["http://zotero.org/groups/1633743/items/QTCJSLAL"],"itemData":{"id":42168,"type":"book","publisher":"Equinox","publisher-place":"Sheffield","title":"An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szCs w:val="24"/>
        </w:rPr>
        <w:t>(2018, 164–71)</w:t>
      </w:r>
      <w:r>
        <w:fldChar w:fldCharType="end"/>
      </w:r>
      <w:r>
        <w:t>.</w:t>
      </w:r>
    </w:p>
  </w:footnote>
  <w:footnote w:id="29">
    <w:p w14:paraId="5B44F29B" w14:textId="77777777" w:rsidR="00117379" w:rsidRDefault="00000000">
      <w:pPr>
        <w:pStyle w:val="Lbjegyzetszveg"/>
      </w:pPr>
      <w:r>
        <w:tab/>
      </w:r>
      <w:r>
        <w:rPr>
          <w:rStyle w:val="Lbjegyzet-hivatkozs"/>
        </w:rPr>
        <w:footnoteRef/>
      </w:r>
      <w:r>
        <w:tab/>
        <w:t xml:space="preserve">Including </w:t>
      </w:r>
      <w:proofErr w:type="spellStart"/>
      <w:r>
        <w:t>Meletis</w:t>
      </w:r>
      <w:proofErr w:type="spellEnd"/>
      <w:r>
        <w:t xml:space="preserve"> </w:t>
      </w:r>
      <w:r>
        <w:fldChar w:fldCharType="begin"/>
      </w:r>
      <w:r>
        <w:instrText xml:space="preserve"> ADDIN ZOTERO_ITEM CSL_CITATION {"citationID":"lVZPamzP","properties":{"formattedCitation":"(e.g. 2019, 35\\uc0\\u8211{}36)","plainCitation":"(e.g. 2019, 35–36)","noteIndex":36},"citationItems":[{"id":41078,"uris":["http://zotero.org/groups/1633743/items/SI8VKQ4J"],"itemData":{"id":41078,"type":"article-journal","abstract":"The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szCs w:val="24"/>
        </w:rPr>
        <w:t>(e.g. 2019, 35–36)</w:t>
      </w:r>
      <w:r>
        <w:fldChar w:fldCharType="end"/>
      </w:r>
      <w:r>
        <w:t>.</w:t>
      </w:r>
    </w:p>
  </w:footnote>
  <w:footnote w:id="30">
    <w:p w14:paraId="7F1BF90D" w14:textId="77777777" w:rsidR="00117379" w:rsidRDefault="00000000">
      <w:pPr>
        <w:pStyle w:val="Lbjegyzetszveg"/>
      </w:pPr>
      <w:r>
        <w:tab/>
      </w:r>
      <w:r>
        <w:rPr>
          <w:rStyle w:val="Lbjegyzet-hivatkozs"/>
        </w:rPr>
        <w:footnoteRef/>
      </w:r>
      <w:r>
        <w:tab/>
        <w:t xml:space="preserve">With Fedorova </w:t>
      </w:r>
      <w:r>
        <w:fldChar w:fldCharType="begin"/>
      </w:r>
      <w:r>
        <w:instrText xml:space="preserve"> ADDIN ZOTERO_ITEM CSL_CITATION {"citationID":"nb1pziQj","properties":{"formattedCitation":"(2013, 50)","plainCitation":"(2013, 50)","noteIndex":36},"citationItems":[{"id":41137,"uris":["http://zotero.org/groups/1633743/items/I24PTKV2"],"itemData":{"id":41137,"type":"article-journal","abstract":"Abstract\n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{"citationID":"7z7kmGu5","properties":{"formattedCitation":"(2013)","plainCitation":"(2013)","noteIndex":36},"citationItems":[{"id":42187,"uris":["http://zotero.org/groups/1633743/items/3JBU4L3M"],"itemData":{"id":42187,"type":"chapter","abstract":"The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w:t>
      </w:r>
      <w:proofErr w:type="spellStart"/>
      <w:r>
        <w:t>Meletis</w:t>
      </w:r>
      <w:proofErr w:type="spellEnd"/>
      <w:r>
        <w:t xml:space="preserve">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Some approaches to the phoneme also criticise this requirement and prefer to speak of </w:t>
      </w:r>
      <w:proofErr w:type="spellStart"/>
      <w:r>
        <w:t>contrastiveness</w:t>
      </w:r>
      <w:proofErr w:type="spellEnd"/>
      <w:r>
        <w:t xml:space="preserve"> (in the sense of semantic distinctiveness as discussed here) as different from distinctiveness (within a phonological system, without regard to the lexicon).</w:t>
      </w:r>
    </w:p>
  </w:footnote>
  <w:footnote w:id="31">
    <w:p w14:paraId="6F2E5245" w14:textId="77777777" w:rsidR="00117379" w:rsidRDefault="00000000">
      <w:pPr>
        <w:pStyle w:val="Lbjegyzetszveg"/>
      </w:pPr>
      <w:r>
        <w:tab/>
      </w:r>
      <w:r>
        <w:rPr>
          <w:rStyle w:val="Lbjegyzet-hivatkozs"/>
        </w:rPr>
        <w:footnoteRef/>
      </w:r>
      <w:r>
        <w:tab/>
        <w:t xml:space="preserve">Including Fedorova </w:t>
      </w:r>
      <w:r>
        <w:fldChar w:fldCharType="begin"/>
      </w:r>
      <w:r>
        <w:instrText xml:space="preserve"> ADDIN ZOTERO_ITEM CSL_CITATION {"citationID":"JIwuq5LN","properties":{"formattedCitation":"(2013, 50)","plainCitation":"(2013, 50)","noteIndex":29},"citationItems":[{"id":41137,"uris":["http://zotero.org/groups/1633743/items/I24PTKV2"],"itemData":{"id":41137,"type":"article-journal","abstract":"Abstract\n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19)","noteIndex":29},"citationItems":[{"id":42187,"uris":["http://zotero.org/groups/1633743/items/3JBU4L3M"],"itemData":{"id":42187,"type":"chapter","abstract":"The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w:t>
      </w:r>
      <w:proofErr w:type="spellStart"/>
      <w:r>
        <w:t>Meletis</w:t>
      </w:r>
      <w:proofErr w:type="spellEnd"/>
      <w:r>
        <w:t xml:space="preserve"> </w:t>
      </w:r>
      <w:r>
        <w:fldChar w:fldCharType="begin"/>
      </w:r>
      <w:r>
        <w:instrText xml:space="preserve"> ADDIN ZOTERO_ITEM CSL_CITATION {"citationID":"1FKztNgb","properties":{"formattedCitation":"(e.g. 2019, 35)","plainCitation":"(e.g. 2019, 35)","noteIndex":29},"citationItems":[{"id":41078,"uris":["http://zotero.org/groups/1633743/items/SI8VKQ4J"],"itemData":{"id":41078,"type":"article-journal","abstract":"The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2">
    <w:p w14:paraId="5F17064B" w14:textId="77777777" w:rsidR="00117379" w:rsidRDefault="00000000">
      <w:pPr>
        <w:pStyle w:val="Lbjegyzetszveg"/>
      </w:pPr>
      <w:r>
        <w:tab/>
      </w:r>
      <w:r>
        <w:rPr>
          <w:rStyle w:val="Lbjegyzet-hivatkozs"/>
        </w:rPr>
        <w:footnoteRef/>
      </w:r>
      <w:r>
        <w:tab/>
        <w:t xml:space="preserve">In the specific semiotic sense of a dyadic sign, see e.g. </w:t>
      </w:r>
      <w:proofErr w:type="spellStart"/>
      <w:r>
        <w:t>Nöth</w:t>
      </w:r>
      <w:proofErr w:type="spellEnd"/>
      <w:r>
        <w:t xml:space="preserve"> </w:t>
      </w:r>
      <w:r>
        <w:fldChar w:fldCharType="begin"/>
      </w:r>
      <w:r>
        <w:instrText xml:space="preserve"> ADDIN ZOTERO_ITEM CSL_CITATION {"citationID":"P7RgA5P3","properties":{"formattedCitation":"(1990, 59\\uc0\\u8211{}60)","plainCitation":"(1990, 59–60)","noteIndex":30},"citationItems":[{"id":42179,"uris":["http://zotero.org/groups/1633743/items/VKRWGXLK"],"itemData":{"id":42179,"type":"book","abstract":"xii, 575 p. : 26 cm; Enlarged translation of: Handbuch der Semiotik; Includes indexes; Bibliography: p. [481]-550","collection-title":"Advances in Semiotics","ISBN":"978-0-253-34120-4","language":"eng","number-of-pages":"602","publisher":"Indiana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szCs w:val="24"/>
        </w:rPr>
        <w:t>(1990, 59–60)</w:t>
      </w:r>
      <w:r>
        <w:fldChar w:fldCharType="end"/>
      </w:r>
      <w:r>
        <w:t>.</w:t>
      </w:r>
    </w:p>
  </w:footnote>
  <w:footnote w:id="33">
    <w:p w14:paraId="53B11757" w14:textId="2B9F5C5E" w:rsidR="00E0689A" w:rsidRDefault="00E0689A" w:rsidP="00E0689A">
      <w:pPr>
        <w:pStyle w:val="Lbjegyzetszveg"/>
      </w:pPr>
      <w:r>
        <w:tab/>
      </w:r>
      <w:r>
        <w:rPr>
          <w:rStyle w:val="Lbjegyzet-hivatkozs"/>
        </w:rPr>
        <w:footnoteRef/>
      </w:r>
      <w:r>
        <w:tab/>
        <w:t xml:space="preserve">Broadly in agreement with </w:t>
      </w:r>
      <w:proofErr w:type="spellStart"/>
      <w:r>
        <w:t>Meletis</w:t>
      </w:r>
      <w:proofErr w:type="spellEnd"/>
      <w:r>
        <w:t xml:space="preserve"> </w:t>
      </w:r>
      <w:r>
        <w:fldChar w:fldCharType="begin"/>
      </w:r>
      <w:r>
        <w:instrText xml:space="preserve"> ADDIN ZOTERO_ITEM CSL_CITATION {"citationID":"c8To6JJ1","properties":{"formattedCitation":"(e.g. 2019, 36; Meletis and D\\uc0\\u252{}rscheid 2022, 127)","plainCitation":"(e.g. 2019, 36; Meletis and Dürscheid 2022, 127)","noteIndex":32},"citationItems":[{"id":41078,"uris":["http://zotero.org/groups/1633743/items/SI8VKQ4J"],"itemData":{"id":41078,"type":"article-journal","abstract":"The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szCs w:val="24"/>
        </w:rPr>
        <w:t>(e.g. 2019, 36; Meletis and Dürscheid 2022, 127)</w:t>
      </w:r>
      <w:r>
        <w:fldChar w:fldCharType="end"/>
      </w:r>
      <w:r>
        <w:t xml:space="preserve">. </w:t>
      </w:r>
    </w:p>
  </w:footnote>
  <w:footnote w:id="34">
    <w:p w14:paraId="2B069448" w14:textId="77777777" w:rsidR="00117379"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{"citationID":"NWc3WC48","properties":{"formattedCitation":"(e.g. 2020a, 65; Meletis and D\\uc0\\u252{}rscheid 2022, 121)","plainCitation":"(e.g. 2020a, 65; Meletis and Dürscheid 2022, 121)","noteIndex":33},"citationItems":[{"id":40992,"uris":["http://zotero.org/groups/1633743/items/F5UMNY45"],"itemData":{"id":40992,"type":"book","collection-number":"3","collection-title":"Grapholinguistics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65","label":"page","suppress-author":true,"prefix":"e.g."},{"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szCs w:val="24"/>
        </w:rPr>
        <w:t>(e.g. 2020a, 65; Meletis and Dürscheid 2022, 121)</w:t>
      </w:r>
      <w:r>
        <w:fldChar w:fldCharType="end"/>
      </w:r>
      <w:r>
        <w:t>.</w:t>
      </w:r>
    </w:p>
  </w:footnote>
  <w:footnote w:id="35">
    <w:p w14:paraId="36736AD8" w14:textId="77777777" w:rsidR="00117379" w:rsidRDefault="00000000">
      <w:pPr>
        <w:pStyle w:val="Lbjegyzetszveg"/>
      </w:pPr>
      <w:r>
        <w:tab/>
      </w:r>
      <w:r>
        <w:rPr>
          <w:rStyle w:val="Lbjegyzet-hivatkozs"/>
        </w:rPr>
        <w:footnoteRef/>
      </w:r>
      <w:r>
        <w:tab/>
        <w:t>Where a grapheme signifies a set of phonemes which typically share some phonological features, e.g. English &lt;s&gt;, which can stand for /s/ in “bits,” /z/ in “heads” and /ʒ/ in “vision,” as well as for /ʃ/ in certain accents.</w:t>
      </w:r>
    </w:p>
  </w:footnote>
  <w:footnote w:id="36">
    <w:p w14:paraId="04D6AE66" w14:textId="77777777" w:rsidR="00117379" w:rsidRDefault="00000000">
      <w:pPr>
        <w:pStyle w:val="Lbjegyzetszveg"/>
      </w:pPr>
      <w:r>
        <w:tab/>
      </w:r>
      <w:r>
        <w:rPr>
          <w:rStyle w:val="Lbjegyzet-hivatkozs"/>
        </w:rPr>
        <w:footnoteRef/>
      </w:r>
      <w:r>
        <w:tab/>
        <w:t>Where the grapheme identifies a particular allophone rather than a phoneme proper, as in Sanskrit &lt;ñ&gt; and &lt;ṅ&gt; or standard Hindi &lt;ṣ&gt;, which correspond to phones that are (arguably) context-dependent allophones of /n/ and /ś/ respectively.</w:t>
      </w:r>
    </w:p>
  </w:footnote>
  <w:footnote w:id="37">
    <w:p w14:paraId="3AED2EEF" w14:textId="77777777" w:rsidR="00117379" w:rsidRDefault="00000000">
      <w:pPr>
        <w:pStyle w:val="Lbjegyzetszveg"/>
      </w:pPr>
      <w:r>
        <w:tab/>
      </w:r>
      <w:r>
        <w:rPr>
          <w:rStyle w:val="Lbjegyzet-hivatkozs"/>
        </w:rPr>
        <w:footnoteRef/>
      </w:r>
      <w:r>
        <w:tab/>
        <w:t xml:space="preserve">Strangely, </w:t>
      </w:r>
      <w:proofErr w:type="spellStart"/>
      <w:r>
        <w:t>Meletis</w:t>
      </w:r>
      <w:proofErr w:type="spellEnd"/>
      <w:r>
        <w:t xml:space="preserve"> balks from this conclusion while we see it as a logical extension of his thoughts about the separateness of grapheme-phoneme correspondence rules. He considers it crucial for graphemes to be direct (if often under-specified) representations of actual phonemes. His insistence entails complicated (and, frankly, absurd) consequences which we prefer to avoid, such as that in the German writing system, &lt;c&gt; is not a grapheme while &lt;</w:t>
      </w:r>
      <w:proofErr w:type="spellStart"/>
      <w:r>
        <w:t>ch</w:t>
      </w:r>
      <w:proofErr w:type="spellEnd"/>
      <w:r>
        <w:t>&gt; is one, though &lt;</w:t>
      </w:r>
      <w:proofErr w:type="spellStart"/>
      <w:r>
        <w:t>sch</w:t>
      </w:r>
      <w:proofErr w:type="spellEnd"/>
      <w:r>
        <w:t xml:space="preserve">&gt; is not </w:t>
      </w:r>
      <w:r>
        <w:fldChar w:fldCharType="begin"/>
      </w:r>
      <w:r>
        <w:instrText xml:space="preserve"> ADDIN ZOTERO_ITEM CSL_CITATION {"citationID":"pZKWPjGP","properties":{"formattedCitation":"(Meletis 2019, 36\\uc0\\u8211{}38)","plainCitation":"(Meletis 2019, 36–38)","noteIndex":34},"citationItems":[{"id":41078,"uris":["http://zotero.org/groups/1633743/items/SI8VKQ4J"],"itemData":{"id":41078,"type":"article-journal","abstract":"The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szCs w:val="24"/>
        </w:rPr>
        <w:t>(Meletis 2019, 36–38)</w:t>
      </w:r>
      <w:r>
        <w:fldChar w:fldCharType="end"/>
      </w:r>
      <w:r>
        <w:t xml:space="preserve">. </w:t>
      </w:r>
    </w:p>
  </w:footnote>
  <w:footnote w:id="38">
    <w:p w14:paraId="382E6349" w14:textId="77777777" w:rsidR="00117379" w:rsidRDefault="00000000">
      <w:pPr>
        <w:pStyle w:val="Lbjegyzetszveg"/>
      </w:pPr>
      <w:r>
        <w:tab/>
      </w:r>
      <w:r>
        <w:rPr>
          <w:rStyle w:val="Lbjegyzet-hivatkozs"/>
        </w:rPr>
        <w:footnoteRef/>
      </w:r>
      <w:r>
        <w:tab/>
        <w:t xml:space="preserve">Contra Weingarten </w:t>
      </w:r>
      <w:r>
        <w:fldChar w:fldCharType="begin"/>
      </w:r>
      <w:r>
        <w:instrText xml:space="preserve"> ADDIN ZOTERO_ITEM CSL_CITATION {"citationID":"gHhiybeO","properties":{"formattedCitation":"(2013)","plainCitation":"(2013)","noteIndex":35},"citationItems":[{"id":42187,"uris":["http://zotero.org/groups/1633743/items/3JBU4L3M"],"itemData":{"id":42187,"type":"chapter","abstract":"The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more or less with </w:t>
      </w:r>
      <w:proofErr w:type="spellStart"/>
      <w:r>
        <w:t>Meletis</w:t>
      </w:r>
      <w:proofErr w:type="spellEnd"/>
      <w:r>
        <w:t xml:space="preserve"> </w:t>
      </w:r>
      <w:r>
        <w:fldChar w:fldCharType="begin"/>
      </w:r>
      <w:r>
        <w:instrText xml:space="preserve"> ADDIN ZOTERO_ITEM CSL_CITATION {"citationID":"cH3mxQOq","properties":{"formattedCitation":"(e.g. 2019, 35)","plainCitation":"(e.g. 2019, 35)","noteIndex":35},"citationItems":[{"id":41078,"uris":["http://zotero.org/groups/1633743/items/SI8VKQ4J"],"itemData":{"id":41078,"type":"article-journal","abstract":"The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who requires a grapheme to be a minimal unit with both a linguistic value and a capacity to distinguish semantic meaning.</w:t>
      </w:r>
    </w:p>
  </w:footnote>
  <w:footnote w:id="39">
    <w:p w14:paraId="66A3C6E7" w14:textId="77777777" w:rsidR="00117379" w:rsidRDefault="00000000">
      <w:pPr>
        <w:pStyle w:val="Lbjegyzetszveg"/>
      </w:pPr>
      <w:r>
        <w:tab/>
      </w:r>
      <w:r>
        <w:rPr>
          <w:rStyle w:val="Lbjegyzet-hivatkozs"/>
        </w:rPr>
        <w:footnoteRef/>
      </w:r>
      <w:r>
        <w:tab/>
        <w:t>For example, in a word italicised for emphasis and containing a letter involving a diacritical mark.</w:t>
      </w:r>
    </w:p>
  </w:footnote>
  <w:footnote w:id="40">
    <w:p w14:paraId="34126E86" w14:textId="77777777" w:rsidR="00117379" w:rsidRDefault="00000000">
      <w:pPr>
        <w:pStyle w:val="Lbjegyzetszveg"/>
      </w:pPr>
      <w:r>
        <w:tab/>
      </w:r>
      <w:r>
        <w:rPr>
          <w:rStyle w:val="Lbjegyzet-hivatkozs"/>
        </w:rPr>
        <w:footnoteRef/>
      </w:r>
      <w:r>
        <w:tab/>
        <w:t xml:space="preserve">With </w:t>
      </w:r>
      <w:proofErr w:type="spellStart"/>
      <w:r>
        <w:t>Meletis</w:t>
      </w:r>
      <w:proofErr w:type="spellEnd"/>
      <w:r>
        <w:t xml:space="preserve"> </w:t>
      </w:r>
      <w:r>
        <w:fldChar w:fldCharType="begin"/>
      </w:r>
      <w:r>
        <w:instrText xml:space="preserve"> ADDIN ZOTERO_ITEM CSL_CITATION {"citationID":"uKV9loZM","properties":{"formattedCitation":"(e.g. 2019, 41)","plainCitation":"(e.g. 2019, 41)","noteIndex":42},"citationItems":[{"id":41078,"uris":["http://zotero.org/groups/1633743/items/SI8VKQ4J"],"itemData":{"id":41078,"type":"article-journal","abstract":"The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18)","noteIndex":42},"citationItems":[{"id":42187,"uris":["http://zotero.org/groups/1633743/items/3JBU4L3M"],"itemData":{"id":42187,"type":"chapter","abstract":"The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50)","noteIndex":42},"citationItems":[{"id":41137,"uris":["http://zotero.org/groups/1633743/items/I24PTKV2"],"itemData":{"id":41137,"type":"article-journal","abstract":"Abstract\n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14:paraId="4226E604" w14:textId="77777777" w:rsidR="00117379" w:rsidRDefault="00000000">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20)","noteIndex":44},"citationItems":[{"id":42187,"uris":["http://zotero.org/groups/1633743/items/3JBU4L3M"],"itemData":{"id":42187,"type":"chapter","abstract":"The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w:t>
      </w:r>
      <w:proofErr w:type="spellStart"/>
      <w:r>
        <w:t>Meletis</w:t>
      </w:r>
      <w:proofErr w:type="spellEnd"/>
      <w:r>
        <w:t xml:space="preserve"> </w:t>
      </w:r>
      <w:r>
        <w:fldChar w:fldCharType="begin"/>
      </w:r>
      <w:r>
        <w:instrText xml:space="preserve"> ADDIN ZOTERO_ITEM CSL_CITATION {"citationID":"9RrrGrZu","properties":{"formattedCitation":"(e.g. 2019, 35)","plainCitation":"(e.g. 2019, 35)","noteIndex":44},"citationItems":[{"id":41078,"uris":["http://zotero.org/groups/1633743/items/SI8VKQ4J"],"itemData":{"id":41078,"type":"article-journal","abstract":"The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2">
    <w:p w14:paraId="69531166" w14:textId="70CD262D" w:rsidR="00117379" w:rsidRDefault="00000000">
      <w:pPr>
        <w:pStyle w:val="Lbjegyzetszveg"/>
      </w:pPr>
      <w:r>
        <w:tab/>
      </w:r>
      <w:r>
        <w:rPr>
          <w:rStyle w:val="Lbjegyzet-hivatkozs"/>
        </w:rPr>
        <w:footnoteRef/>
      </w:r>
      <w:r>
        <w:tab/>
        <w:t xml:space="preserve">‘Sub-grapheme’ is not a widely current grapholinguistic term and is rarely defined. For Fedorova </w:t>
      </w:r>
      <w:r>
        <w:fldChar w:fldCharType="begin"/>
      </w:r>
      <w:r>
        <w:instrText xml:space="preserve"> ADDIN ZOTERO_ITEM CSL_CITATION {"citationID":"s3YeC3gU","properties":{"formattedCitation":"(2013, 50)","plainCitation":"(2013, 50)","noteIndex":35},"citationItems":[{"id":41137,"uris":["http://zotero.org/groups/1633743/items/I24PTKV2"],"itemData":{"id":41137,"type":"article-journal","abstract":"Abstract\n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it includes both diacritical marks (which we discuss under elements, §</w:t>
      </w:r>
      <w:r>
        <w:fldChar w:fldCharType="begin"/>
      </w:r>
      <w:r>
        <w:instrText xml:space="preserve"> REF _Ref221191819 \r \h </w:instrText>
      </w:r>
      <w:r>
        <w:fldChar w:fldCharType="separate"/>
      </w:r>
      <w:r w:rsidR="009B1F96">
        <w:t>2.4.4.1</w:t>
      </w:r>
      <w:r>
        <w:fldChar w:fldCharType="end"/>
      </w:r>
      <w:r>
        <w:t xml:space="preserve">) and the components of complex </w:t>
      </w:r>
      <w:proofErr w:type="spellStart"/>
      <w:r>
        <w:rPr>
          <w:rStyle w:val="Foreign"/>
        </w:rPr>
        <w:t>akṣara</w:t>
      </w:r>
      <w:r>
        <w:t>s</w:t>
      </w:r>
      <w:proofErr w:type="spellEnd"/>
      <w:r>
        <w:t>. In the technical literature on character recognition, it seems to be more or less identical to what we call elements (§</w:t>
      </w:r>
      <w:r>
        <w:fldChar w:fldCharType="begin"/>
      </w:r>
      <w:r>
        <w:instrText xml:space="preserve"> REF _Ref199836662 \r \h </w:instrText>
      </w:r>
      <w:r>
        <w:fldChar w:fldCharType="separate"/>
      </w:r>
      <w:r w:rsidR="009B1F96">
        <w:t>2.4.3</w:t>
      </w:r>
      <w:r>
        <w:fldChar w:fldCharType="end"/>
      </w:r>
      <w:r>
        <w:t>).</w:t>
      </w:r>
    </w:p>
  </w:footnote>
  <w:footnote w:id="43">
    <w:p w14:paraId="32CF701D" w14:textId="77777777" w:rsidR="00117379" w:rsidRDefault="00000000">
      <w:pPr>
        <w:pStyle w:val="Lbjegyzetszveg"/>
      </w:pPr>
      <w:r>
        <w:tab/>
      </w:r>
      <w:r>
        <w:rPr>
          <w:rStyle w:val="Lbjegyzet-hivatkozs"/>
        </w:rPr>
        <w:footnoteRef/>
      </w:r>
      <w:r>
        <w:tab/>
        <w:t xml:space="preserve">This lack of distinction is implied by the term </w:t>
      </w:r>
      <w:r>
        <w:rPr>
          <w:i/>
          <w:iCs/>
        </w:rPr>
        <w:t>alphasyllabary</w:t>
      </w:r>
      <w:r>
        <w:t>, which we consider inappropriate.</w:t>
      </w:r>
    </w:p>
  </w:footnote>
  <w:footnote w:id="44">
    <w:p w14:paraId="5B0CDE40" w14:textId="3BB4BC3C" w:rsidR="00117379" w:rsidRDefault="00000000">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{"citationID":"LnRx6zXG","properties":{"formattedCitation":"(e.g. 2020a, 100)","plainCitation":"(e.g. 2020a, 100)","noteIndex":47},"citationItems":[{"id":40992,"uris":["http://zotero.org/groups/1633743/items/F5UMNY45"],"itemData":{"id":40992,"type":"book","collection-number":"3","collection-title":"Grapholinguistics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w:t>
      </w:r>
      <w:r>
        <w:rPr>
          <w:highlight w:val="yellow"/>
        </w:rPr>
        <w:t xml:space="preserve">(q.v. note </w:t>
      </w:r>
      <w:r>
        <w:rPr>
          <w:highlight w:val="yellow"/>
        </w:rPr>
        <w:fldChar w:fldCharType="begin"/>
      </w:r>
      <w:r>
        <w:rPr>
          <w:highlight w:val="yellow"/>
        </w:rPr>
        <w:instrText xml:space="preserve"> NOTEREF _Ref198651090 \h  \* MERGEFORMAT </w:instrText>
      </w:r>
      <w:r>
        <w:rPr>
          <w:highlight w:val="yellow"/>
        </w:rPr>
      </w:r>
      <w:r>
        <w:rPr>
          <w:highlight w:val="yellow"/>
        </w:rPr>
        <w:fldChar w:fldCharType="separate"/>
      </w:r>
      <w:r w:rsidR="009B1F96">
        <w:rPr>
          <w:highlight w:val="yellow"/>
        </w:rPr>
        <w:t>70</w:t>
      </w:r>
      <w:r>
        <w:rPr>
          <w:highlight w:val="yellow"/>
        </w:rPr>
        <w:fldChar w:fldCharType="end"/>
      </w:r>
      <w:r>
        <w:rPr>
          <w:highlight w:val="yellow"/>
        </w:rPr>
        <w:t xml:space="preserve"> above).</w:t>
      </w:r>
      <w:r>
        <w:t xml:space="preserve"> Moreover, </w:t>
      </w:r>
      <w:proofErr w:type="spellStart"/>
      <w:r>
        <w:t>Meletis</w:t>
      </w:r>
      <w:proofErr w:type="spellEnd"/>
      <w:r>
        <w:t xml:space="preserve"> and </w:t>
      </w:r>
      <w:proofErr w:type="spellStart"/>
      <w:r>
        <w:t>Dürscheid’s</w:t>
      </w:r>
      <w:proofErr w:type="spellEnd"/>
      <w:r>
        <w:t xml:space="preserve"> </w:t>
      </w:r>
      <w:r>
        <w:fldChar w:fldCharType="begin"/>
      </w:r>
      <w:r>
        <w:instrText xml:space="preserve"> ADDIN ZOTERO_ITEM CSL_CITATION {"citationID":"Mt0geQgl","properties":{"formattedCitation":"(2022, 235\\uc0\\u8211{}36)","plainCitation":"(2022, 235–36)","noteIndex":47},"citationItems":[{"id":40991,"uris":["http://zotero.org/groups/1633743/items/2FRSBS2M"],"itemData":{"id":40991,"type":"book","abstract":"Grapholinguistics,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5">
    <w:p w14:paraId="17B735AA" w14:textId="77777777" w:rsidR="00117379" w:rsidRDefault="00000000">
      <w:pPr>
        <w:pStyle w:val="Lbjegyzetszveg"/>
      </w:pPr>
      <w:r>
        <w:tab/>
      </w:r>
      <w:r>
        <w:rPr>
          <w:rStyle w:val="Lbjegyzet-hivatkozs"/>
        </w:rPr>
        <w:footnoteRef/>
      </w:r>
      <w:r>
        <w:tab/>
        <w:t>The grapheme corresponding to the inherent vowel of an aksharic system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6">
    <w:p w14:paraId="6A926A43" w14:textId="77777777" w:rsidR="00117379" w:rsidRDefault="00000000">
      <w:pPr>
        <w:pStyle w:val="Lbjegyzetszveg"/>
      </w:pPr>
      <w:r>
        <w:tab/>
      </w:r>
      <w:r>
        <w:rPr>
          <w:rStyle w:val="Lbjegyzet-hivatkozs"/>
        </w:rPr>
        <w:footnoteRef/>
      </w:r>
      <w:r>
        <w:tab/>
        <w:t xml:space="preserve">Largely in agreement with e.g. </w:t>
      </w:r>
      <w:proofErr w:type="spellStart"/>
      <w:r>
        <w:t>Coulmas</w:t>
      </w:r>
      <w:proofErr w:type="spellEnd"/>
      <w:r>
        <w:t xml:space="preserve"> </w:t>
      </w:r>
      <w:r>
        <w:fldChar w:fldCharType="begin"/>
      </w:r>
      <w:r>
        <w:instrText xml:space="preserve"> ADDIN ZOTERO_ITEM CSL_CITATION {"citationID":"VIxdgKUA","properties":{"formattedCitation":"(2006, 86, 292, 421; s.vv. cipher 1, letter, punctuation 1)","plainCitation":"(2006, 86, 292, 421; s.vv. cipher 1, letter, punctuation 1)","noteIndex":71},"citationItems":[{"id":41136,"uris":["http://zotero.org/groups/1633743/items/4CFX9MJY"],"itemData":{"id":41136,"type":"book","edition":"4","ISBN":"978-0-631-21481-6","language":"eng","publisher":"Blackwell","publisher-place":"Oxford","title":"The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711)","noteIndex":71},"citationItems":[{"id":41142,"uris":["http://zotero.org/groups/1633743/items/QQH4JU5N"],"itemData":{"id":41142,"type":"article-journal","container-title":"Open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47">
    <w:p w14:paraId="0E036C54" w14:textId="20978D0B" w:rsidR="00117379" w:rsidRDefault="00000000">
      <w:pPr>
        <w:pStyle w:val="Lbjegyzetszveg"/>
      </w:pPr>
      <w:r>
        <w:tab/>
      </w:r>
      <w:r>
        <w:rPr>
          <w:rStyle w:val="Lbjegyzet-hivatkozs"/>
        </w:rPr>
        <w:footnoteRef/>
      </w:r>
      <w:r>
        <w:tab/>
        <w:t xml:space="preserve">The typographic </w:t>
      </w:r>
      <w:r>
        <w:rPr>
          <w:highlight w:val="yellow"/>
        </w:rPr>
        <w:t>ligatures of Roman writing systems (e.g. |</w:t>
      </w:r>
      <w:r>
        <w:rPr>
          <w:rFonts w:ascii="Cardo" w:hAnsi="Cardo"/>
          <w:highlight w:val="yellow"/>
        </w:rPr>
        <w:t>ﬁ</w:t>
      </w:r>
      <w:r>
        <w:rPr>
          <w:highlight w:val="yellow"/>
        </w:rPr>
        <w:t>| and |</w:t>
      </w:r>
      <w:r>
        <w:rPr>
          <w:rFonts w:ascii="Cardo" w:hAnsi="Cardo"/>
          <w:highlight w:val="yellow"/>
        </w:rPr>
        <w:t>ﬃ</w:t>
      </w:r>
      <w:r>
        <w:rPr>
          <w:highlight w:val="yellow"/>
        </w:rPr>
        <w:t>|)</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rsidR="009B1F96">
        <w:rPr>
          <w:b/>
          <w:bCs/>
          <w:lang w:val="hu-HU"/>
        </w:rPr>
        <w:t>Hiba! A könyvjelző nem létezik.</w:t>
      </w:r>
      <w:r>
        <w:fldChar w:fldCharType="end"/>
      </w:r>
      <w:r>
        <w:t>), but the boundary between character sequences and complex glyphs is not always clear (§</w:t>
      </w:r>
      <w:r>
        <w:fldChar w:fldCharType="begin"/>
      </w:r>
      <w:r>
        <w:instrText xml:space="preserve"> REF _Ref199772437 \r \h </w:instrText>
      </w:r>
      <w:r>
        <w:fldChar w:fldCharType="separate"/>
      </w:r>
      <w:r w:rsidR="009B1F96">
        <w:t>2.5.4.2</w:t>
      </w:r>
      <w:r>
        <w:fldChar w:fldCharType="end"/>
      </w:r>
      <w:r>
        <w:t>).</w:t>
      </w:r>
    </w:p>
  </w:footnote>
  <w:footnote w:id="48">
    <w:p w14:paraId="345F79C7" w14:textId="77777777" w:rsidR="00117379" w:rsidRDefault="00000000">
      <w:pPr>
        <w:pStyle w:val="Lbjegyzetszveg"/>
      </w:pPr>
      <w:r>
        <w:tab/>
      </w:r>
      <w:r>
        <w:rPr>
          <w:rStyle w:val="Lbjegyzet-hivatkozs"/>
        </w:rPr>
        <w:footnoteRef/>
      </w:r>
      <w:r>
        <w:tab/>
        <w:t>In true syllabographic systems, graphemes and characters again coincide. Our notion of the character seems difficult to reconcile with cursive abjadic systems such as Arabic, but it could be applied productively to non-cursive abjads such as Hebrew, to typologically complex writing systems such as Korean Hangul and Mayan hieroglyphics, and probably also to morphographic systems.</w:t>
      </w:r>
    </w:p>
  </w:footnote>
  <w:footnote w:id="49">
    <w:p w14:paraId="4DCFA806" w14:textId="77777777" w:rsidR="00117379" w:rsidRDefault="00000000">
      <w:pPr>
        <w:pStyle w:val="Lbjegyzetszveg"/>
      </w:pPr>
      <w:r>
        <w:tab/>
      </w:r>
      <w:r>
        <w:rPr>
          <w:rStyle w:val="Lbjegyzet-hivatkozs"/>
        </w:rPr>
        <w:footnoteRef/>
      </w:r>
      <w:r>
        <w:tab/>
      </w:r>
      <w:proofErr w:type="spellStart"/>
      <w:r>
        <w:t>Ollett</w:t>
      </w:r>
      <w:proofErr w:type="spellEnd"/>
      <w:r>
        <w:t xml:space="preserve"> and Taylor </w:t>
      </w:r>
      <w:r>
        <w:fldChar w:fldCharType="begin"/>
      </w:r>
      <w:r>
        <w:instrText xml:space="preserve"> ADDIN ZOTERO_ITEM CSL_CITATION {"citationID":"fqLezisj","properties":{"formattedCitation":"(forthcoming)","plainCitation":"(forthcoming)","noteIndex":48},"citationItems":[{"id":42366,"uris":["http://zotero.org/groups/1633743/items/95PFNJ4Q"],"itemData":{"id":42366,"type":"document","title":"Representing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50">
    <w:p w14:paraId="326DDB20" w14:textId="77777777" w:rsidR="00117379" w:rsidRDefault="00000000">
      <w:pPr>
        <w:pStyle w:val="Lbjegyzetszveg"/>
      </w:pPr>
      <w:r>
        <w:tab/>
      </w:r>
      <w:r>
        <w:rPr>
          <w:rStyle w:val="Lbjegyzet-hivatkozs"/>
        </w:rPr>
        <w:footnoteRef/>
      </w:r>
      <w:r>
        <w:tab/>
        <w:t xml:space="preserve">Wellisch </w:t>
      </w:r>
      <w:r>
        <w:fldChar w:fldCharType="begin"/>
      </w:r>
      <w:r>
        <w:instrText xml:space="preserve"> ADDIN ZOTERO_ITEM CSL_CITATION {"citationID":"e7k6IpAJ","properties":{"formattedCitation":"(1978, 16)","plainCitation":"(1978, 16)","noteIndex":50},"citationItems":[{"id":3786,"uris":["http://zotero.org/users/2534519/items/WS2NPWQZ"],"itemData":{"id":3786,"type":"book","abstract":"\"A Wiley-Interscience publication.\"; Includes bibliographical references (pages 441-461); Includes indexes; xviii, 509 pages : 24 cm","language":"eng","number-of-pages":"538","publisher":"Wiley","publisher-place":"New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711)","noteIndex":50},"citationItems":[{"id":41142,"uris":["http://zotero.org/groups/1633743/items/QQH4JU5N"],"itemData":{"id":41142,"type":"article-journal","container-title":"Open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{"citationID":"0dxIHKM3","properties":{"formattedCitation":"(2024)","plainCitation":"(2024)","noteIndex":50},"citationItems":[{"id":42493,"uris":["http://zotero.org/groups/1633743/items/TFDXQGCY"],"itemData":{"id":42493,"type":"paper-conference","abstract":"&lt;p&gt;The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basis, which is wholly compatible with our approach, in which ‘character’ is the generalised term for a graphetically determined segment in any writing system.</w:t>
      </w:r>
    </w:p>
  </w:footnote>
  <w:footnote w:id="51">
    <w:p w14:paraId="3B7C3883" w14:textId="77777777" w:rsidR="00117379" w:rsidRDefault="00000000">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§3.5)","noteIndex":49},"citationItems":[{"id":41135,"uris":["http://zotero.org/groups/1633743/items/KZ5TRBQ3"],"itemData":{"id":41135,"type":"book","edition":"6","publisher":"ISO","publisher-place":"Geneva","title":"International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szCs w:val="24"/>
        </w:rPr>
        <w:t>(ISO/IEC 10646 2020, 2, §3.5)</w:t>
      </w:r>
      <w:r>
        <w:fldChar w:fldCharType="end"/>
      </w:r>
      <w:r>
        <w:t xml:space="preserve">.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Devanagari </w:t>
      </w:r>
      <w:r>
        <w:rPr>
          <w:rStyle w:val="ForeignDevanagariScript"/>
          <w:rFonts w:hint="cs"/>
          <w:cs/>
        </w:rPr>
        <w:t>क्त्र</w:t>
      </w:r>
      <w:r>
        <w:t xml:space="preserve"> &lt;</w:t>
      </w:r>
      <w:proofErr w:type="spellStart"/>
      <w:r>
        <w:t>ktra</w:t>
      </w:r>
      <w:proofErr w:type="spellEnd"/>
      <w:r>
        <w:t xml:space="preserve">&gt;, for instance, consists of one each for the graphemes &lt;k&gt;, &lt;t&gt;, &lt;r&gt; and &lt;a&gt;, plus two instances of the Unicode </w:t>
      </w:r>
      <w:r>
        <w:rPr>
          <w:rStyle w:val="Foreign"/>
        </w:rPr>
        <w:t>virāma</w:t>
      </w:r>
      <w:r>
        <w:t xml:space="preserve"> control character (one each after the first two consonants).</w:t>
      </w:r>
    </w:p>
  </w:footnote>
  <w:footnote w:id="52">
    <w:p w14:paraId="2790C3EC" w14:textId="77777777" w:rsidR="00117379" w:rsidRDefault="00000000">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§3.29)","noteIndex":53},"citationItems":[{"id":41135,"uris":["http://zotero.org/groups/1633743/items/KZ5TRBQ3"],"itemData":{"id":41135,"type":"book","edition":"6","publisher":"ISO","publisher-place":"Geneva","title":"International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szCs w:val="24"/>
        </w:rPr>
        <w:t>(ISO/IEC 10646 2020, 5, §3.29)</w:t>
      </w:r>
      <w:r>
        <w:fldChar w:fldCharType="end"/>
      </w:r>
      <w:r>
        <w:t xml:space="preserve"> appears to be identical to our ‘graphic sign’.</w:t>
      </w:r>
    </w:p>
  </w:footnote>
  <w:footnote w:id="53">
    <w:p w14:paraId="77B8EF66" w14:textId="77777777" w:rsidR="00117379" w:rsidRDefault="00000000">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420)","noteIndex":54},"citationItems":[{"id":42493,"uris":["http://zotero.org/groups/1633743/items/TFDXQGCY"],"itemData":{"id":42493,"type":"paper-conference","abstract":"&lt;p&gt;The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in a way we find on the whole compatible with ours. According to </w:t>
      </w:r>
      <w:proofErr w:type="spellStart"/>
      <w:r>
        <w:t>Meletis</w:t>
      </w:r>
      <w:proofErr w:type="spellEnd"/>
      <w:r>
        <w:t xml:space="preserve"> </w:t>
      </w:r>
      <w:r>
        <w:fldChar w:fldCharType="begin"/>
      </w:r>
      <w:r>
        <w:instrText xml:space="preserve"> ADDIN ZOTERO_ITEM CSL_CITATION {"citationID":"T9pzJJQv","properties":{"formattedCitation":"(2020a, 46, n. 57)","plainCitation":"(2020a, 46, n. 57)","noteIndex":54},"citationItems":[{"id":40992,"uris":["http://zotero.org/groups/1633743/items/F5UMNY45"],"itemData":{"id":40992,"type":"book","collection-number":"3","collection-title":"Grapholinguistics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711)","noteIndex":54},"citationItems":[{"id":41142,"uris":["http://zotero.org/groups/1633743/items/QQH4JU5N"],"itemData":{"id":41142,"type":"article-journal","container-title":"Open Linguistics","DOI":"10.1515/opli-2015-0026","ISSN":"2300-9969","issue":"1","language":"en","publisher":"De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only ‘glyph’ and does so in a sense that seems to cover both our graph and our glyph, while </w:t>
      </w:r>
      <w:proofErr w:type="spellStart"/>
      <w:r>
        <w:t>Coulmas</w:t>
      </w:r>
      <w:proofErr w:type="spellEnd"/>
      <w:r>
        <w:t xml:space="preserve"> </w:t>
      </w:r>
      <w:r>
        <w:fldChar w:fldCharType="begin"/>
      </w:r>
      <w:r>
        <w:instrText xml:space="preserve"> ADDIN ZOTERO_ITEM CSL_CITATION {"citationID":"Ta6aPIp7","properties":{"formattedCitation":"(2006, 173\\uc0\\u8211{}74, s.v.)","plainCitation":"(2006, 173–74, s.v.)","noteIndex":54},"citationItems":[{"id":41136,"uris":["http://zotero.org/groups/1633743/items/4CFX9MJY"],"itemData":{"id":41136,"type":"book","edition":"4","ISBN":"978-0-631-21481-6","language":"eng","publisher":"Blackwell","publisher-place":"Oxford","title":"The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s.v.)","noteIndex":54},"citationItems":[{"id":41136,"uris":["http://zotero.org/groups/1633743/items/4CFX9MJY"],"itemData":{"id":41136,"type":"book","edition":"4","ISBN":"978-0-631-21481-6","language":"eng","publisher":"Blackwell","publisher-place":"Oxford","title":"The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4">
    <w:p w14:paraId="0CC524E1" w14:textId="3FC704EE" w:rsidR="00117379" w:rsidRDefault="00000000">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rsidR="009B1F96">
        <w:t>47</w:t>
      </w:r>
      <w:r>
        <w:fldChar w:fldCharType="end"/>
      </w:r>
      <w:r>
        <w:t>).</w:t>
      </w:r>
    </w:p>
  </w:footnote>
  <w:footnote w:id="55">
    <w:p w14:paraId="022472EE" w14:textId="77777777" w:rsidR="00117379" w:rsidRDefault="00000000">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{"citationID":"tjBMdSlc","properties":{"formattedCitation":"(2020a, 100)","plainCitation":"(2020a, 100)","noteIndex":60},"citationItems":[{"id":40992,"uris":["http://zotero.org/groups/1633743/items/F5UMNY45"],"itemData":{"id":40992,"type":"book","collection-number":"3","collection-title":"Grapholinguistics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18)","noteIndex":60},"citationItems":[{"id":42187,"uris":["http://zotero.org/groups/1633743/items/3JBU4L3M"],"itemData":{"id":42187,"type":"chapter","abstract":"The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w:t>
      </w:r>
      <w:proofErr w:type="spellStart"/>
      <w:r>
        <w:t>affigated</w:t>
      </w:r>
      <w:proofErr w:type="spellEnd"/>
      <w:r>
        <w:t xml:space="preserve"> graphemes.</w:t>
      </w:r>
    </w:p>
  </w:footnote>
  <w:footnote w:id="56">
    <w:p w14:paraId="4B59C7DD" w14:textId="499F8F4B" w:rsidR="00117379" w:rsidRDefault="00000000">
      <w:pPr>
        <w:pStyle w:val="Lbjegyzetszveg"/>
      </w:pPr>
      <w:r>
        <w:tab/>
      </w:r>
      <w:r>
        <w:rPr>
          <w:rStyle w:val="Lbjegyzet-hivatkozs"/>
        </w:rPr>
        <w:footnoteRef/>
      </w:r>
      <w:r>
        <w:tab/>
        <w:t xml:space="preserve">To which we might add the </w:t>
      </w:r>
      <w:r>
        <w:rPr>
          <w:rStyle w:val="Foreign"/>
        </w:rPr>
        <w:t>virāma</w:t>
      </w:r>
      <w:r>
        <w:t>, for which see §</w:t>
      </w:r>
      <w:r>
        <w:fldChar w:fldCharType="begin"/>
      </w:r>
      <w:r>
        <w:instrText xml:space="preserve"> REF _Ref199774821 \r \h </w:instrText>
      </w:r>
      <w:r>
        <w:fldChar w:fldCharType="separate"/>
      </w:r>
      <w:r w:rsidR="009B1F96">
        <w:t>2.4.5</w:t>
      </w:r>
      <w:r>
        <w:fldChar w:fldCharType="end"/>
      </w:r>
      <w:r>
        <w:t xml:space="preserve"> See also §</w:t>
      </w:r>
      <w:r>
        <w:fldChar w:fldCharType="begin"/>
      </w:r>
      <w:r>
        <w:instrText xml:space="preserve"> REF _Ref201150752 \r \h </w:instrText>
      </w:r>
      <w:r>
        <w:fldChar w:fldCharType="separate"/>
      </w:r>
      <w:r w:rsidR="009B1F96">
        <w:rPr>
          <w:b/>
          <w:bCs/>
          <w:lang w:val="hu-HU"/>
        </w:rPr>
        <w:t>Hiba! A hivatkozási forrás nem található.</w:t>
      </w:r>
      <w:r>
        <w:fldChar w:fldCharType="end"/>
      </w:r>
      <w:r>
        <w:t xml:space="preserve"> about the </w:t>
      </w:r>
      <w:r>
        <w:rPr>
          <w:rStyle w:val="Foreign"/>
        </w:rPr>
        <w:t>anusvāra</w:t>
      </w:r>
      <w:r>
        <w:t xml:space="preserve"> and </w:t>
      </w:r>
      <w:r>
        <w:rPr>
          <w:rStyle w:val="Foreign"/>
        </w:rPr>
        <w:t>visarga</w:t>
      </w:r>
      <w:r>
        <w:t>.</w:t>
      </w:r>
    </w:p>
  </w:footnote>
  <w:footnote w:id="57">
    <w:p w14:paraId="4E5533FE" w14:textId="77777777" w:rsidR="00117379" w:rsidRDefault="00000000">
      <w:pPr>
        <w:pStyle w:val="Lbjegyzetszveg"/>
      </w:pPr>
      <w:r>
        <w:tab/>
      </w:r>
      <w:r>
        <w:rPr>
          <w:rStyle w:val="Lbjegyzet-hivatkozs"/>
        </w:rPr>
        <w:footnoteRef/>
      </w:r>
      <w:r>
        <w:tab/>
        <w:t>From an alternative viewpoint it might be said that they are simultaneously elements, much in the way that simplex glyphs are simultaneously graphs.</w:t>
      </w:r>
    </w:p>
  </w:footnote>
  <w:footnote w:id="58">
    <w:p w14:paraId="35B8656D" w14:textId="01D327BB" w:rsidR="00117379" w:rsidRDefault="00000000">
      <w:pPr>
        <w:pStyle w:val="Lbjegyzetszveg"/>
      </w:pPr>
      <w:r>
        <w:tab/>
      </w:r>
      <w:r>
        <w:rPr>
          <w:rStyle w:val="Lbjegyzet-hivatkozs"/>
        </w:rPr>
        <w:footnoteRef/>
      </w:r>
      <w:r>
        <w:tab/>
        <w:t>See also §</w:t>
      </w:r>
      <w:r>
        <w:fldChar w:fldCharType="begin"/>
      </w:r>
      <w:r>
        <w:instrText xml:space="preserve"> REF _Ref201151444 \r \h </w:instrText>
      </w:r>
      <w:r>
        <w:fldChar w:fldCharType="separate"/>
      </w:r>
      <w:r w:rsidR="009B1F96">
        <w:rPr>
          <w:b/>
          <w:bCs/>
          <w:lang w:val="hu-HU"/>
        </w:rPr>
        <w:t>Hiba! A hivatkozási forrás nem található.</w:t>
      </w:r>
      <w:r>
        <w:fldChar w:fldCharType="end"/>
      </w:r>
      <w:r>
        <w:t xml:space="preserve"> for further intricacies.</w:t>
      </w:r>
    </w:p>
  </w:footnote>
  <w:footnote w:id="59">
    <w:p w14:paraId="7E17CB61" w14:textId="6E65B3AA" w:rsidR="00117379" w:rsidRDefault="00000000">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&lt;</w:t>
      </w:r>
      <w:proofErr w:type="spellStart"/>
      <w:r>
        <w:t>ra</w:t>
      </w:r>
      <w:proofErr w:type="spellEnd"/>
      <w:r>
        <w:t xml:space="preserve">&gt;. We do, however, treat the length markers used in some Southeast Asian writing systems (see note </w:t>
      </w:r>
      <w:r>
        <w:fldChar w:fldCharType="begin"/>
      </w:r>
      <w:r>
        <w:instrText xml:space="preserve"> NOTEREF _Ref201072554 \h </w:instrText>
      </w:r>
      <w:r>
        <w:fldChar w:fldCharType="separate"/>
      </w:r>
      <w:r w:rsidR="009B1F96">
        <w:t>59</w:t>
      </w:r>
      <w:r>
        <w:fldChar w:fldCharType="end"/>
      </w:r>
      <w:r>
        <w:t xml:space="preserve"> above) differently, as per </w:t>
      </w:r>
      <w:r>
        <w:rPr>
          <w:rFonts w:cs="Latha"/>
          <w:lang w:bidi="ta-IN"/>
        </w:rPr>
        <w:t xml:space="preserve"> (§###).</w:t>
      </w:r>
    </w:p>
  </w:footnote>
  <w:footnote w:id="60">
    <w:p w14:paraId="71E23EB2" w14:textId="77777777" w:rsidR="00117379" w:rsidRDefault="00000000">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stop phoneme represented by the base graph |</w:t>
      </w:r>
      <w:r>
        <w:rPr>
          <w:rStyle w:val="ForeignDevanagariScript"/>
          <w:cs/>
        </w:rPr>
        <w:t>ड</w:t>
      </w:r>
      <w:r>
        <w:t>|; an incidentally identical-looking diacritical mark in the transliteration of both indicates the retroflex quality of both phonemes, but the distinction of the graphemes takes place in the base graph.</w:t>
      </w:r>
    </w:p>
  </w:footnote>
  <w:footnote w:id="61">
    <w:p w14:paraId="47524507" w14:textId="7AC0F61D" w:rsidR="00362354" w:rsidRDefault="00362354" w:rsidP="00362354">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sidR="009B1F96">
        <w:rPr>
          <w:rFonts w:cs="Latha"/>
          <w:lang w:bidi="ta-IN"/>
        </w:rPr>
        <w:t>73</w:t>
      </w:r>
      <w:r>
        <w:rPr>
          <w:rFonts w:cs="Latha"/>
          <w:lang w:bidi="ta-IN"/>
        </w:rPr>
        <w:fldChar w:fldCharType="end"/>
      </w:r>
      <w:r>
        <w:rPr>
          <w:rFonts w:cs="Latha"/>
          <w:lang w:bidi="ta-IN"/>
        </w:rPr>
        <w:t xml:space="preserve"> above.</w:t>
      </w:r>
    </w:p>
  </w:footnote>
  <w:footnote w:id="62">
    <w:p w14:paraId="3A2EF3C9" w14:textId="1EB8CD5B" w:rsidR="00362354" w:rsidRDefault="00362354" w:rsidP="00362354">
      <w:pPr>
        <w:pStyle w:val="Lbjegyzetszveg"/>
      </w:pPr>
      <w:r>
        <w:tab/>
      </w:r>
      <w:r>
        <w:rPr>
          <w:rStyle w:val="Lbjegyzet-hivatkozs"/>
        </w:rPr>
        <w:footnoteRef/>
      </w:r>
      <w:r>
        <w:tab/>
        <w:t xml:space="preserve">We thus emphatically disagree with </w:t>
      </w:r>
      <w:proofErr w:type="spellStart"/>
      <w:r>
        <w:t>Meletis</w:t>
      </w:r>
      <w:proofErr w:type="spellEnd"/>
      <w:r>
        <w:t xml:space="preserve"> </w:t>
      </w:r>
      <w:r>
        <w:fldChar w:fldCharType="begin"/>
      </w:r>
      <w:r>
        <w:instrText xml:space="preserve"> ADDIN ZOTERO_ITEM CSL_CITATION {"citationID":"vEMMb5pN","properties":{"formattedCitation":"(e.g. 2020a, 101)","plainCitation":"(e.g. 2020a, 101)","noteIndex":76},"citationItems":[{"id":40992,"uris":["http://zotero.org/groups/1633743/items/F5UMNY45"],"itemData":{"id":40992,"type":"book","collection-number":"3","collection-title":"Grapholinguistics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be homographic to those comprising the graphs |</w:t>
      </w:r>
      <w:r>
        <w:rPr>
          <w:rStyle w:val="ForeignTamilScript"/>
          <w:rFonts w:hint="cs"/>
          <w:cs/>
        </w:rPr>
        <w:t>ெ</w:t>
      </w:r>
      <w:r>
        <w:t>| and |</w:t>
      </w:r>
      <w:r>
        <w:rPr>
          <w:rStyle w:val="ForeignTamilScript"/>
          <w:cs/>
        </w:rPr>
        <w:t>ா</w:t>
      </w:r>
      <w:r>
        <w:rPr>
          <w:rFonts w:cs="Latha"/>
          <w:lang w:bidi="ta-IN"/>
        </w:rPr>
        <w:t>| &lt;ā&gt;. This is irrelevant to the grapheme status of Tamil &lt;o&gt;, just as the fact that Latin |Y| looks like a combination of |V| and |I| is irrelevant to the grapheme status of &lt;y&gt;. (And this in spite of the history of the graph |Y|, which was in fact deliberately created from the primary graphs for |U| and |I|, originally to represent a vowel phoneme “in between” these two!)</w:t>
      </w:r>
    </w:p>
  </w:footnote>
  <w:footnote w:id="63">
    <w:p w14:paraId="512149B0" w14:textId="4EAFD86D" w:rsidR="00453789" w:rsidRPr="00453789" w:rsidRDefault="00453789">
      <w:pPr>
        <w:pStyle w:val="Lbjegyzetszveg"/>
      </w:pPr>
      <w:r>
        <w:tab/>
      </w:r>
      <w:r>
        <w:rPr>
          <w:rStyle w:val="Lbjegyzet-hivatkozs"/>
        </w:rPr>
        <w:footnoteRef/>
      </w:r>
      <w:r>
        <w:tab/>
        <w:t>See also §</w:t>
      </w:r>
      <w:r>
        <w:fldChar w:fldCharType="begin"/>
      </w:r>
      <w:r>
        <w:instrText xml:space="preserve"> REF _Ref221290180 \r \h </w:instrText>
      </w:r>
      <w:r>
        <w:fldChar w:fldCharType="separate"/>
      </w:r>
      <w:r w:rsidR="009B1F96">
        <w:t>2.5.4</w:t>
      </w:r>
      <w:r>
        <w:fldChar w:fldCharType="end"/>
      </w:r>
      <w:r>
        <w:t xml:space="preserve"> about ambivalent classification, and </w:t>
      </w:r>
      <w:r>
        <w:t>§</w:t>
      </w:r>
      <w:r>
        <w:fldChar w:fldCharType="begin"/>
      </w:r>
      <w:r>
        <w:instrText xml:space="preserve"> REF _Ref201160114 \r \h </w:instrText>
      </w:r>
      <w:r>
        <w:fldChar w:fldCharType="separate"/>
      </w:r>
      <w:r w:rsidR="009B1F96">
        <w:t>4.4.1</w:t>
      </w:r>
      <w:r>
        <w:fldChar w:fldCharType="end"/>
      </w:r>
      <w:r>
        <w:t xml:space="preserve"> for </w:t>
      </w:r>
      <w:r>
        <w:t>good practice pertaining to proto-</w:t>
      </w:r>
      <w:proofErr w:type="spellStart"/>
      <w:r>
        <w:rPr>
          <w:rStyle w:val="Foreign"/>
        </w:rPr>
        <w:t>virāma</w:t>
      </w:r>
      <w:r>
        <w:rPr>
          <w:rStyle w:val="Foreign"/>
          <w:i w:val="0"/>
          <w:iCs w:val="0"/>
        </w:rPr>
        <w:t>s</w:t>
      </w:r>
      <w:proofErr w:type="spellEnd"/>
      <w:r>
        <w:t>.</w:t>
      </w:r>
    </w:p>
  </w:footnote>
  <w:footnote w:id="64">
    <w:p w14:paraId="7AA3C1A7" w14:textId="7C57C199" w:rsidR="00453789" w:rsidRDefault="00453789" w:rsidP="00453789">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18)","noteIndex":66},"citationItems":[{"id":42169,"uris":["http://zotero.org/groups/1633743/items/PINAVHJW"],"itemData":{"id":42169,"type":"article-journal","abstract":"This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syllabographic rather than aksharic (cf. note </w:t>
      </w:r>
      <w:r>
        <w:fldChar w:fldCharType="begin"/>
      </w:r>
      <w:r>
        <w:instrText xml:space="preserve"> NOTEREF _Ref198646201 \h </w:instrText>
      </w:r>
      <w:r>
        <w:fldChar w:fldCharType="separate"/>
      </w:r>
      <w:r w:rsidR="009B1F96">
        <w:t>42</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22)","noteIndex":66},"citationItems":[{"id":42187,"uris":["http://zotero.org/groups/1633743/items/3JBU4L3M"],"itemData":{"id":42187,"type":"chapter","abstract":"The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diacritical marks (cf. note </w:t>
      </w:r>
      <w:r>
        <w:fldChar w:fldCharType="begin"/>
      </w:r>
      <w:r>
        <w:instrText xml:space="preserve"> NOTEREF _Ref198908542 \h </w:instrText>
      </w:r>
      <w:r>
        <w:fldChar w:fldCharType="separate"/>
      </w:r>
      <w:r w:rsidR="009B1F96">
        <w:rPr>
          <w:b/>
          <w:bCs/>
          <w:lang w:val="hu-HU"/>
        </w:rPr>
        <w:t>Hiba! A könyvjelző nem létezik.</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427–28)","noteIndex":66},"citationItems":[{"id":42493,"uris":["http://zotero.org/groups/1633743/items/TFDXQGCY"],"itemData":{"id":42493,"type":"paper-conference","abstract":"&lt;p&gt;The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rsidR="009B1F96">
        <w:t>53</w:t>
      </w:r>
      <w:r>
        <w:fldChar w:fldCharType="end"/>
      </w:r>
      <w:r>
        <w:t xml:space="preserve">), which would imply that on the emic level (which Iyengar dismisses) it is a grapheme. </w:t>
      </w:r>
      <w:proofErr w:type="spellStart"/>
      <w:r>
        <w:t>Meletis</w:t>
      </w:r>
      <w:proofErr w:type="spellEnd"/>
      <w:r>
        <w:t xml:space="preserve"> does not address the status of the </w:t>
      </w:r>
      <w:r>
        <w:rPr>
          <w:rStyle w:val="Foreign"/>
        </w:rPr>
        <w:t>virāma</w:t>
      </w:r>
      <w:r>
        <w:t xml:space="preserve"> as far as we are aware, but </w:t>
      </w:r>
      <w:proofErr w:type="spellStart"/>
      <w:r>
        <w:t>Meletis</w:t>
      </w:r>
      <w:proofErr w:type="spellEnd"/>
      <w:r>
        <w:t xml:space="preserve"> and </w:t>
      </w:r>
      <w:proofErr w:type="spellStart"/>
      <w:r>
        <w:t>Dürscheid</w:t>
      </w:r>
      <w:proofErr w:type="spellEnd"/>
      <w:r>
        <w:t xml:space="preserve"> </w:t>
      </w:r>
      <w:r>
        <w:fldChar w:fldCharType="begin"/>
      </w:r>
      <w:r>
        <w:instrText xml:space="preserve"> ADDIN ZOTERO_ITEM CSL_CITATION {"citationID":"QPGqM8uS","properties":{"formattedCitation":"(2022, 233)","plainCitation":"(2022, 233)","noteIndex":66},"citationItems":[{"id":40991,"uris":["http://zotero.org/groups/1633743/items/2FRSBS2M"],"itemData":{"id":40991,"type":"book","abstract":"Grapholinguistics,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14:paraId="77491C73" w14:textId="77777777" w:rsidR="00453789" w:rsidRDefault="00453789" w:rsidP="00453789">
      <w:pPr>
        <w:pStyle w:val="Lbjegyzetszveg"/>
      </w:pPr>
      <w:r>
        <w:tab/>
      </w:r>
      <w:r>
        <w:rPr>
          <w:rStyle w:val="Lbjegyzet-hivatkozs"/>
        </w:rPr>
        <w:footnoteRef/>
      </w:r>
      <w:r>
        <w:tab/>
        <w:t xml:space="preserve">There is no inherent rule in the Indic writing system that would forbid adding a </w:t>
      </w:r>
      <w:r>
        <w:rPr>
          <w:rStyle w:val="Foreign"/>
        </w:rPr>
        <w:t>virāma</w:t>
      </w:r>
      <w:r>
        <w:t xml:space="preserve"> to a conjunct glyph, and practical examples of this do exist (e.g. Devanagari |</w:t>
      </w:r>
      <w:r>
        <w:rPr>
          <w:rStyle w:val="ForeignDevanagariScript"/>
          <w:cs/>
        </w:rPr>
        <w:t>र्द</w:t>
      </w:r>
      <w:r>
        <w:rPr>
          <w:rStyle w:val="ForeignDevanagariScript"/>
          <w:rFonts w:hint="cs"/>
          <w:cs/>
        </w:rPr>
        <w:t>्</w:t>
      </w:r>
      <w:r>
        <w:t>| &lt;</w:t>
      </w:r>
      <w:proofErr w:type="spellStart"/>
      <w:r>
        <w:t>rd</w:t>
      </w:r>
      <w:proofErr w:type="spellEnd"/>
      <w:r>
        <w:t>·&gt;, Tamil |</w:t>
      </w:r>
      <w:r>
        <w:rPr>
          <w:rStyle w:val="ForeignTamilScript"/>
          <w:rFonts w:hint="cs"/>
          <w:cs/>
        </w:rPr>
        <w:t>க்ஷ்</w:t>
      </w:r>
      <w:r>
        <w:t>| &lt;</w:t>
      </w:r>
      <w:proofErr w:type="spellStart"/>
      <w:r>
        <w:t>kṣ</w:t>
      </w:r>
      <w:proofErr w:type="spellEnd"/>
      <w:r>
        <w:t>·&gt;).</w:t>
      </w:r>
    </w:p>
  </w:footnote>
  <w:footnote w:id="66">
    <w:p w14:paraId="4AD5607D" w14:textId="77777777" w:rsidR="00453789" w:rsidRDefault="00453789" w:rsidP="00453789">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430–31)","noteIndex":68},"citationItems":[{"id":42493,"uris":["http://zotero.org/groups/1633743/items/TFDXQGCY"],"itemData":{"id":42493,"type":"paper-conference","abstract":"&lt;p&gt;The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rPr>
          <w:rFonts w:cs="Gentium"/>
          <w:szCs w:val="24"/>
        </w:rPr>
        <w:t>(2024, 430–31)</w:t>
      </w:r>
      <w:r>
        <w:fldChar w:fldCharType="end"/>
      </w:r>
      <w:r>
        <w:t>.</w:t>
      </w:r>
    </w:p>
  </w:footnote>
  <w:footnote w:id="67">
    <w:p w14:paraId="5CC8AFBA" w14:textId="77777777" w:rsidR="002B2524" w:rsidRDefault="002B2524" w:rsidP="002B2524">
      <w:pPr>
        <w:pStyle w:val="Lbjegyzetszveg"/>
      </w:pPr>
      <w:r>
        <w:tab/>
      </w:r>
      <w:r>
        <w:rPr>
          <w:rStyle w:val="Lbjegyzet-hivatkozs"/>
        </w:rPr>
        <w:footnoteRef/>
      </w:r>
      <w:r>
        <w:tab/>
        <w:t xml:space="preserve">Our distinction between graphemic and graphetic allography is inspired by </w:t>
      </w:r>
      <w:proofErr w:type="spellStart"/>
      <w:r>
        <w:t>Meletis</w:t>
      </w:r>
      <w:proofErr w:type="spellEnd"/>
      <w:r>
        <w:t xml:space="preserve"> </w:t>
      </w:r>
      <w:r>
        <w:fldChar w:fldCharType="begin"/>
      </w:r>
      <w:r>
        <w:instrText xml:space="preserve"> ADDIN ZOTERO_ITEM CSL_CITATION {"citationID":"6R87MBhv","properties":{"formattedCitation":"(e.g. 2020b)","plainCitation":"(e.g. 2020b)","noteIndex":82},"citationItems":[{"id":41112,"uris":["http://zotero.org/groups/1633743/items/2FVI2WXH"],"itemData":{"id":41112,"type":"article-journal","container-title":"Open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64)","noteIndex":82},"citationItems":[{"id":40991,"uris":["http://zotero.org/groups/1633743/items/2FRSBS2M"],"itemData":{"id":40991,"type":"book","abstract":"Grapholinguistics,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discussion.","DOI":"10.1515/9783110757835","ISBN":"978-3-11-075783-5","language":"en","publisher":"De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He further classifies graphetic and graphematic allography in terms of whether the alternation takes place within or between inventories (scripts), and whether the choice between any given set of forms is paradigmatic or syntagmatic. Iyengar </w:t>
      </w:r>
      <w:r>
        <w:fldChar w:fldCharType="begin"/>
      </w:r>
      <w:r>
        <w:instrText xml:space="preserve"> ADDIN ZOTERO_ITEM CSL_CITATION {"citationID":"HCJsGLVI","properties":{"formattedCitation":"(2024, 427\\uc0\\u8211{}28)","plainCitation":"(2024, 427–28)","noteIndex":82},"citationItems":[{"id":42493,"uris":["http://zotero.org/groups/1633743/items/TFDXQGCY"],"itemData":{"id":42493,"type":"paper-conference","abstract":"&lt;p&gt;The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szCs w:val="24"/>
        </w:rPr>
        <w:t>(2024, 427–28)</w:t>
      </w:r>
      <w:r>
        <w:fldChar w:fldCharType="end"/>
      </w:r>
      <w:r>
        <w:t xml:space="preserve"> uses the label ‘homophonous heterography’ for some cases of what we call graphemic allography, but is concerned only with the phonological signification of alternate graphic representations, and ignores their potential graphemic role.</w:t>
      </w:r>
    </w:p>
  </w:footnote>
  <w:footnote w:id="68">
    <w:p w14:paraId="1A0A6404" w14:textId="77777777" w:rsidR="002B2524" w:rsidRDefault="002B2524" w:rsidP="002B2524">
      <w:pPr>
        <w:pStyle w:val="Lbjegyzetszveg"/>
      </w:pPr>
      <w:r>
        <w:tab/>
      </w:r>
      <w:r>
        <w:rPr>
          <w:rStyle w:val="Lbjegyzet-hivatkozs"/>
        </w:rPr>
        <w:footnoteRef/>
      </w:r>
      <w:r>
        <w:tab/>
      </w:r>
      <w:proofErr w:type="spellStart"/>
      <w:r>
        <w:t>Meletis</w:t>
      </w:r>
      <w:proofErr w:type="spellEnd"/>
      <w:r>
        <w:t xml:space="preserve"> </w:t>
      </w:r>
      <w:r>
        <w:fldChar w:fldCharType="begin"/>
      </w:r>
      <w:r>
        <w:instrText xml:space="preserve"> ADDIN ZOTERO_ITEM CSL_CITATION {"citationID":"pQowDTJV","properties":{"formattedCitation":"(2020a, 116)","plainCitation":"(2020a, 116)","noteIndex":88},"citationItems":[{"id":40992,"uris":["http://zotero.org/groups/1633743/items/F5UMNY45"],"itemData":{"id":40992,"type":"book","collection-number":"3","collection-title":"Grapholinguistics and Its Applications","DOI":"10.36824/2020-meletis","publisher":"Fluxus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w:t>
      </w:r>
      <w:proofErr w:type="spellStart"/>
      <w:r>
        <w:t>Meletis’s</w:t>
      </w:r>
      <w:proofErr w:type="spellEnd"/>
      <w:r>
        <w:t xml:space="preserve">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256)","noteIndex":88},"citationItems":[{"id":41112,"uris":["http://zotero.org/groups/1633743/items/2FVI2WXH"],"itemData":{"id":41112,"type":"article-journal","container-title":"Open Linguistics","DOI":"10.1515/opli-2020-0006","ISSN":"2300-9969","issue":"1","language":"en","page":"249-266","publisher":"De Gruyter Open Access","title":"Types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xml:space="preserve">: since a different inventory normally comprises different basic shapes, the switch is by </w:t>
      </w:r>
      <w:proofErr w:type="spellStart"/>
      <w:r>
        <w:t>Meletis’s</w:t>
      </w:r>
      <w:proofErr w:type="spellEnd"/>
      <w:r>
        <w:t xml:space="preserve"> definition not graphetic but graphemic.</w:t>
      </w:r>
    </w:p>
  </w:footnote>
  <w:footnote w:id="69">
    <w:p w14:paraId="129BBFA1" w14:textId="32401B6E" w:rsidR="00AE66B7" w:rsidRDefault="00AE66B7">
      <w:pPr>
        <w:pStyle w:val="Lbjegyzetszveg"/>
      </w:pPr>
      <w:r>
        <w:tab/>
      </w:r>
      <w:r>
        <w:rPr>
          <w:rStyle w:val="Lbjegyzet-hivatkozs"/>
        </w:rPr>
        <w:footnoteRef/>
      </w:r>
      <w:r>
        <w:tab/>
        <w:t>See also §</w:t>
      </w:r>
      <w:r>
        <w:fldChar w:fldCharType="begin"/>
      </w:r>
      <w:r>
        <w:instrText xml:space="preserve"> REF _Ref221286003 \r \h </w:instrText>
      </w:r>
      <w:r>
        <w:fldChar w:fldCharType="separate"/>
      </w:r>
      <w:r w:rsidR="009B1F96">
        <w:t>2.5.4</w:t>
      </w:r>
      <w:r>
        <w:fldChar w:fldCharType="end"/>
      </w:r>
      <w:r>
        <w:t xml:space="preserve"> about the inevitable fuzziness of classification.</w:t>
      </w:r>
    </w:p>
  </w:footnote>
  <w:footnote w:id="70">
    <w:p w14:paraId="1BABA115" w14:textId="77777777" w:rsidR="002B2524" w:rsidRDefault="002B2524" w:rsidP="002B2524">
      <w:pPr>
        <w:pStyle w:val="Lbjegyzetszveg"/>
      </w:pPr>
      <w:r>
        <w:tab/>
      </w:r>
      <w:r>
        <w:rPr>
          <w:rStyle w:val="Lbjegyzet-hivatkozs"/>
        </w:rPr>
        <w:footnoteRef/>
      </w:r>
      <w:r>
        <w:tab/>
        <w:t xml:space="preserve">Largely in agreement with </w:t>
      </w:r>
      <w:proofErr w:type="spellStart"/>
      <w:r>
        <w:t>Meletis</w:t>
      </w:r>
      <w:proofErr w:type="spellEnd"/>
      <w:r>
        <w:t xml:space="preserve"> </w:t>
      </w:r>
      <w:r>
        <w:fldChar w:fldCharType="begin"/>
      </w:r>
      <w:r>
        <w:instrText xml:space="preserve"> ADDIN ZOTERO_ITEM CSL_CITATION {"citationID":"cX4fmPRq","properties":{"formattedCitation":"(2019, 41, 45\\uc0\\u8211{}46 n. 32)","plainCitation":"(2019, 41, 45–46 n. 32)","noteIndex":45},"citationItems":[{"id":41078,"uris":["http://zotero.org/groups/1633743/items/SI8VKQ4J"],"itemData":{"id":41078,"type":"article-journal","abstract":"The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71">
    <w:p w14:paraId="224F5BE0" w14:textId="3BB5C9A8" w:rsidR="002B2524" w:rsidRDefault="002B2524" w:rsidP="002B2524">
      <w:pPr>
        <w:pStyle w:val="Lbjegyzetszveg"/>
      </w:pPr>
      <w:r>
        <w:tab/>
      </w:r>
      <w:r>
        <w:rPr>
          <w:rStyle w:val="Lbjegyzet-hivatkozs"/>
        </w:rPr>
        <w:footnoteRef/>
      </w:r>
      <w:r>
        <w:tab/>
        <w:t>See also §</w:t>
      </w:r>
      <w:r>
        <w:fldChar w:fldCharType="begin"/>
      </w:r>
      <w:r>
        <w:instrText xml:space="preserve"> REF _Ref221265672 \r \h </w:instrText>
      </w:r>
      <w:r>
        <w:fldChar w:fldCharType="separate"/>
      </w:r>
      <w:r w:rsidR="009B1F96">
        <w:t>2.4.4.2</w:t>
      </w:r>
      <w:r>
        <w:fldChar w:fldCharType="end"/>
      </w:r>
      <w:r>
        <w:t xml:space="preserve"> for a separate discussion of graphic elements homographic to graphs. </w:t>
      </w:r>
    </w:p>
  </w:footnote>
  <w:footnote w:id="72">
    <w:p w14:paraId="59847185" w14:textId="286A398F" w:rsidR="002B2524" w:rsidRDefault="002B2524" w:rsidP="002B2524">
      <w:pPr>
        <w:pStyle w:val="Lbjegyzetszveg"/>
      </w:pPr>
      <w:r>
        <w:tab/>
      </w:r>
      <w:r>
        <w:rPr>
          <w:rStyle w:val="Lbjegyzet-hivatkozs"/>
        </w:rPr>
        <w:footnoteRef/>
      </w:r>
      <w:r>
        <w:tab/>
        <w:t>The DHARMA transliteration system is no exception here, §</w:t>
      </w:r>
      <w:r>
        <w:fldChar w:fldCharType="begin"/>
      </w:r>
      <w:r>
        <w:instrText xml:space="preserve"> REF _Ref201051366 \r \h </w:instrText>
      </w:r>
      <w:r>
        <w:fldChar w:fldCharType="separate"/>
      </w:r>
      <w:r w:rsidR="009B1F96">
        <w:t>3.5.1</w:t>
      </w:r>
      <w:r>
        <w:fldChar w:fldCharType="end"/>
      </w:r>
      <w:r>
        <w:t>.</w:t>
      </w:r>
    </w:p>
  </w:footnote>
  <w:footnote w:id="73">
    <w:p w14:paraId="4903F0A7" w14:textId="77777777" w:rsidR="002B2524" w:rsidRDefault="002B2524" w:rsidP="002B2524">
      <w:pPr>
        <w:pStyle w:val="Lbjegyzetszveg"/>
      </w:pPr>
      <w:r>
        <w:tab/>
      </w:r>
      <w:r>
        <w:rPr>
          <w:rStyle w:val="Lbjegyzet-hivatkozs"/>
        </w:rPr>
        <w:footnoteRef/>
      </w:r>
      <w:r>
        <w:tab/>
        <w:t>Examples can, however, be found even in the Indic system, such as the use of |</w:t>
      </w:r>
      <w:r>
        <w:rPr>
          <w:rStyle w:val="ForeignDevanagariScript"/>
          <w:rFonts w:hint="cs"/>
          <w:cs/>
        </w:rPr>
        <w:t>ळ्ह</w:t>
      </w:r>
      <w:r>
        <w:t>| for [</w:t>
      </w:r>
      <w:proofErr w:type="spellStart"/>
      <w:r>
        <w:t>ḷh</w:t>
      </w:r>
      <w:proofErr w:type="spellEnd"/>
      <w:r>
        <w:t>], a Vedic allophone of /</w:t>
      </w:r>
      <w:proofErr w:type="spellStart"/>
      <w:r>
        <w:t>ḍh</w:t>
      </w:r>
      <w:proofErr w:type="spellEnd"/>
      <w:r>
        <w:t>/; the use of the combination &lt;</w:t>
      </w:r>
      <w:proofErr w:type="spellStart"/>
      <w:r>
        <w:t>ys</w:t>
      </w:r>
      <w:proofErr w:type="spellEnd"/>
      <w:r>
        <w:t>&gt; in some North Indian scripts of the first millennium CE to represent the phoneme /z/, which does not occur in Sanskrit; or, arguably, the simultaneous use of the dependent vowels &lt;</w:t>
      </w:r>
      <w:proofErr w:type="spellStart"/>
      <w:r>
        <w:t>ui</w:t>
      </w:r>
      <w:proofErr w:type="spellEnd"/>
      <w:r>
        <w:t>&gt; in Khmer, Burmese and Mon to represent a vowel phoneme alien to Sanskrit.</w:t>
      </w:r>
    </w:p>
  </w:footnote>
  <w:footnote w:id="74">
    <w:p w14:paraId="373421BE" w14:textId="3A82501E" w:rsidR="002B2524" w:rsidRDefault="002B2524" w:rsidP="002B2524">
      <w:pPr>
        <w:pStyle w:val="Lbjegyzetszveg"/>
      </w:pPr>
      <w:r>
        <w:tab/>
      </w:r>
      <w:r>
        <w:rPr>
          <w:rStyle w:val="Lbjegyzet-hivatkozs"/>
        </w:rPr>
        <w:footnoteRef/>
      </w:r>
      <w:r>
        <w:tab/>
      </w:r>
      <w:proofErr w:type="spellStart"/>
      <w:r>
        <w:t>Coulmas</w:t>
      </w:r>
      <w:proofErr w:type="spellEnd"/>
      <w:r>
        <w:t xml:space="preserve"> </w:t>
      </w:r>
      <w:r>
        <w:fldChar w:fldCharType="begin"/>
      </w:r>
      <w:r>
        <w:instrText xml:space="preserve"> ADDIN ZOTERO_ITEM CSL_CITATION {"citationID":"0vLGNdvr","properties":{"formattedCitation":"(2006, 129, s.v. digraph 1)","plainCitation":"(2006, 129, s.v. digraph 1)","noteIndex":55},"citationItems":[{"id":41136,"uris":["http://zotero.org/groups/1633743/items/4CFX9MJY"],"itemData":{"id":41136,"type":"book","edition":"4","ISBN":"978-0-631-21481-6","language":"eng","publisher":"Blackwell","publisher-place":"Oxford","title":"The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w:t>
      </w:r>
      <w:proofErr w:type="spellStart"/>
      <w:r>
        <w:t>Meletis</w:t>
      </w:r>
      <w:proofErr w:type="spellEnd"/>
      <w:r>
        <w:t xml:space="preserve"> and </w:t>
      </w:r>
      <w:proofErr w:type="spellStart"/>
      <w:r>
        <w:t>Dürscheid</w:t>
      </w:r>
      <w:proofErr w:type="spellEnd"/>
      <w:r>
        <w:t xml:space="preserve"> (2022, 128–29) classify certain polygraphs as “complex graphemes” (cf. note </w:t>
      </w:r>
      <w:r>
        <w:fldChar w:fldCharType="begin"/>
      </w:r>
      <w:r>
        <w:instrText xml:space="preserve"> NOTEREF _Ref198645319 \h </w:instrText>
      </w:r>
      <w:r>
        <w:fldChar w:fldCharType="separate"/>
      </w:r>
      <w:r w:rsidR="009B1F96">
        <w:t>37</w:t>
      </w:r>
      <w:r>
        <w:fldChar w:fldCharType="end"/>
      </w:r>
      <w:r>
        <w:t>), but deny grapheme status to most. By our definitions, a polygraph always involves more than one individual grapheme, which may or may not manifest as separate characters.</w:t>
      </w:r>
    </w:p>
  </w:footnote>
  <w:footnote w:id="75">
    <w:p w14:paraId="38127A41" w14:textId="77777777" w:rsidR="00117379" w:rsidRDefault="00000000">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2001)","noteIndex":89},"citationItems":[{"id":2986,"uris":["http://zotero.org/groups/1633743/items/P2JEJ9R5"],"itemData":{"id":2986,"type":"book","language":"English","note":"OCLC: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w:t>
      </w:r>
      <w:proofErr w:type="spellStart"/>
      <w:r>
        <w:t>Sharedocs</w:t>
      </w:r>
      <w:proofErr w:type="spellEnd"/>
      <w:r>
        <w:t xml:space="preserve"> repository. A summary is freely available on Wikipedia </w:t>
      </w:r>
      <w:r>
        <w:fldChar w:fldCharType="begin"/>
      </w:r>
      <w:r>
        <w:instrText xml:space="preserve"> ADDIN ZOTERO_ITEM CSL_CITATION {"citationID":"A7e89JCS","properties":{"formattedCitation":"(2025b)","plainCitation":"(2025b)","noteIndex":89},"citationItems":[{"id":42585,"uris":["http://zotero.org/groups/1633743/items/HRQBSSCH"],"itemData":{"id":42585,"type":"webpage","abstract":"ISO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{"citationID":"NAjpHbxn","properties":{"formattedCitation":"(2025a)","plainCitation":"(2025a)","noteIndex":89},"citationItems":[{"id":42583,"uris":["http://zotero.org/groups/1633743/items/KBJQXL88"],"itemData":{"id":42583,"type":"webpage","abstract":"The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76">
    <w:p w14:paraId="5F01DE92" w14:textId="77777777" w:rsidR="00D1690A" w:rsidRDefault="00D1690A" w:rsidP="00D1690A">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for the preceding vowel. </w:t>
      </w:r>
    </w:p>
  </w:footnote>
  <w:footnote w:id="77">
    <w:p w14:paraId="37E8D2E6" w14:textId="77777777" w:rsidR="00117379" w:rsidRDefault="00000000">
      <w:pPr>
        <w:pStyle w:val="Lbjegyzetszveg"/>
      </w:pPr>
      <w:r>
        <w:tab/>
      </w:r>
      <w:r>
        <w:rPr>
          <w:rStyle w:val="Lbjegyzet-hivatkozs"/>
        </w:rPr>
        <w:footnoteRef/>
      </w:r>
      <w:r>
        <w:tab/>
        <w:t xml:space="preserve">There is no hard reason why we should not transliterate </w:t>
      </w:r>
      <w:r>
        <w:rPr>
          <w:rStyle w:val="ForeignDevanagariScript"/>
          <w:rFonts w:hint="cs"/>
          <w:cs/>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78">
    <w:p w14:paraId="79EF9FBD" w14:textId="0B73EE77" w:rsidR="00117379" w:rsidRDefault="00000000">
      <w:pPr>
        <w:pStyle w:val="Lbjegyzetszveg"/>
      </w:pPr>
      <w:r>
        <w:tab/>
      </w:r>
      <w:r>
        <w:rPr>
          <w:rStyle w:val="Lbjegyzet-hivatkozs"/>
        </w:rPr>
        <w:footnoteRef/>
      </w:r>
      <w:r>
        <w:tab/>
        <w:t>As noted in §</w:t>
      </w:r>
      <w:r>
        <w:fldChar w:fldCharType="begin"/>
      </w:r>
      <w:r>
        <w:instrText xml:space="preserve"> REF _Ref199919844 \r \h </w:instrText>
      </w:r>
      <w:r>
        <w:fldChar w:fldCharType="separate"/>
      </w:r>
      <w:r w:rsidR="009B1F96">
        <w:rPr>
          <w:b/>
          <w:bCs/>
          <w:lang w:val="hu-HU"/>
        </w:rPr>
        <w:t>Hiba! A hivatkozási forrás nem található.</w:t>
      </w:r>
      <w:r>
        <w:fldChar w:fldCharType="end"/>
      </w:r>
      <w:r>
        <w:t>, Wellisch does not define what a grapheme is. His statements about transliteration are, however, fully compatible with our grapheme definition.</w:t>
      </w:r>
    </w:p>
  </w:footnote>
  <w:footnote w:id="79">
    <w:p w14:paraId="78CFFBDC" w14:textId="77777777" w:rsidR="00117379" w:rsidRDefault="00000000">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0">
    <w:p w14:paraId="5DFE1DD5" w14:textId="25A0E69E" w:rsidR="00117379" w:rsidRDefault="00000000">
      <w:pPr>
        <w:pStyle w:val="Lbjegyzetszveg"/>
      </w:pPr>
      <w:r>
        <w:tab/>
      </w:r>
      <w:r>
        <w:rPr>
          <w:rStyle w:val="Lbjegyzet-hivatkozs"/>
        </w:rPr>
        <w:footnoteRef/>
      </w:r>
      <w:r>
        <w:tab/>
        <w:t xml:space="preserve">Since the disambiguation colon hardly ever occurs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_Ref201587086 \r \h </w:instrText>
      </w:r>
      <w:r>
        <w:fldChar w:fldCharType="separate"/>
      </w:r>
      <w:r w:rsidR="009B1F96">
        <w:t>4.6.1.1</w:t>
      </w:r>
      <w:r>
        <w:fldChar w:fldCharType="end"/>
      </w:r>
      <w:r>
        <w:t>)</w:t>
      </w:r>
    </w:p>
  </w:footnote>
  <w:footnote w:id="81">
    <w:p w14:paraId="78CB5868" w14:textId="77777777" w:rsidR="00117379" w:rsidRDefault="00000000">
      <w:pPr>
        <w:pStyle w:val="Lbjegyzetszveg"/>
      </w:pPr>
      <w:r>
        <w:tab/>
      </w:r>
      <w:r>
        <w:rPr>
          <w:rStyle w:val="Lbjegyzet-hivatkozs"/>
        </w:rPr>
        <w:footnoteRef/>
      </w:r>
      <w:r>
        <w:tab/>
        <w:t>See §### about the transliteration of word joiner signs.</w:t>
      </w:r>
    </w:p>
  </w:footnote>
  <w:footnote w:id="82">
    <w:p w14:paraId="080F3CBB" w14:textId="4CEA577F" w:rsidR="00BC3DFB" w:rsidRDefault="00BC3DFB" w:rsidP="00BC3DFB">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rsidR="009B1F96">
        <w:t>3.5.2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83">
    <w:p w14:paraId="2C0B7A6E" w14:textId="77777777" w:rsidR="00117379" w:rsidRDefault="00000000">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84">
    <w:p w14:paraId="4F64901F" w14:textId="7EABA868" w:rsidR="00117379" w:rsidRDefault="00000000">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rsidR="009B1F96">
        <w:t>62</w:t>
      </w:r>
      <w:r>
        <w:fldChar w:fldCharType="end"/>
      </w:r>
      <w:r>
        <w:t xml:space="preserve"> to that section.</w:t>
      </w:r>
    </w:p>
  </w:footnote>
  <w:footnote w:id="85">
    <w:p w14:paraId="5FF9DE03" w14:textId="77777777" w:rsidR="00117379" w:rsidRDefault="00000000">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86">
    <w:p w14:paraId="0FC6F062" w14:textId="77777777" w:rsidR="00117379" w:rsidRDefault="00000000">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w:t>
      </w:r>
      <w:proofErr w:type="spellStart"/>
      <w:r>
        <w:t>Bhaṭṭiprōḷu</w:t>
      </w:r>
      <w:proofErr w:type="spellEnd"/>
      <w:r>
        <w:t xml:space="preserve"> inscriptions </w:t>
      </w:r>
      <w:r>
        <w:fldChar w:fldCharType="begin"/>
      </w:r>
      <w:r>
        <w:instrText xml:space="preserve"> ADDIN ZOTERO_ITEM CSL_CITATION {"citationID":"ieokuW44","properties":{"formattedCitation":"(Salomon 1998, 35)","plainCitation":"(Salomon 1998, 35)","noteIndex":98},"citationItems":[{"id":1766,"uris":["http://zotero.org/groups/1633743/items/DP8A4QTZ"],"itemData":{"id":1766,"type":"book","collection-title":"South Asia Research","ISBN":"978-0-19-509984-3","language":"English","number-of-pages":"378","publisher":"Oxford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87">
    <w:p w14:paraId="33434251" w14:textId="77777777" w:rsidR="00AA1399" w:rsidRDefault="00AA1399" w:rsidP="00AA1399">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88">
    <w:p w14:paraId="5E00AA87" w14:textId="77777777" w:rsidR="00117379" w:rsidRDefault="00000000">
      <w:pPr>
        <w:pStyle w:val="Lbjegyzetszveg"/>
      </w:pPr>
      <w:r>
        <w:tab/>
      </w:r>
      <w:r>
        <w:rPr>
          <w:rStyle w:val="Lbjegyzet-hivatkozs"/>
        </w:rPr>
        <w:footnoteRef/>
      </w:r>
      <w:r>
        <w:tab/>
        <w:t xml:space="preserve">According to Ida Bagus Komang </w:t>
      </w:r>
      <w:proofErr w:type="spellStart"/>
      <w:r>
        <w:t>Sudarma</w:t>
      </w:r>
      <w:proofErr w:type="spellEnd"/>
      <w:r>
        <w:t xml:space="preserve">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89">
    <w:p w14:paraId="5A9AEF75" w14:textId="37CFBD55" w:rsidR="00117379" w:rsidRDefault="00000000">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rsidR="009B1F96">
        <w:t>4.3.2.1</w:t>
      </w:r>
      <w:r>
        <w:fldChar w:fldCharType="end"/>
      </w:r>
      <w:r>
        <w:t>).</w:t>
      </w:r>
    </w:p>
  </w:footnote>
  <w:footnote w:id="90">
    <w:p w14:paraId="04E1435C" w14:textId="28456520" w:rsidR="00117379" w:rsidRDefault="00000000">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rsidR="009B1F96">
        <w:rPr>
          <w:b/>
          <w:bCs/>
          <w:lang w:val="hu-HU"/>
        </w:rPr>
        <w:t>Hiba! A hivatkozási forrás nem található.</w:t>
      </w:r>
      <w:r>
        <w:fldChar w:fldCharType="end"/>
      </w:r>
      <w:r>
        <w:t>.</w:t>
      </w:r>
    </w:p>
  </w:footnote>
  <w:footnote w:id="91">
    <w:p w14:paraId="50E1CA75" w14:textId="43AB698F" w:rsidR="00117379" w:rsidRDefault="00000000">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rsidR="009B1F96">
        <w:t>4.6.1.1</w:t>
      </w:r>
      <w:r>
        <w:fldChar w:fldCharType="end"/>
      </w:r>
      <w:r>
        <w:t>.</w:t>
      </w:r>
    </w:p>
  </w:footnote>
  <w:footnote w:id="92">
    <w:p w14:paraId="0120C087" w14:textId="77777777" w:rsidR="00117379" w:rsidRDefault="00000000">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3">
    <w:p w14:paraId="42B06106" w14:textId="77777777" w:rsidR="00121AFE" w:rsidRDefault="00121AFE" w:rsidP="00121AFE">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94">
    <w:p w14:paraId="60869C3C" w14:textId="77777777" w:rsidR="00117379" w:rsidRDefault="00000000">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w:t>
      </w:r>
      <w:proofErr w:type="spellStart"/>
      <w:r>
        <w:t>nn</w:t>
      </w:r>
      <w:proofErr w:type="spellEnd"/>
      <w:r>
        <w:t xml:space="preserve">/) is simplified to </w:t>
      </w:r>
      <w:r>
        <w:rPr>
          <w:rStyle w:val="Foreign"/>
        </w:rPr>
        <w:t>n</w:t>
      </w:r>
      <w:r>
        <w:t xml:space="preserve">, and </w:t>
      </w:r>
      <w:r>
        <w:rPr>
          <w:rStyle w:val="Foreign"/>
        </w:rPr>
        <w:t>ṁṅ</w:t>
      </w:r>
      <w:r>
        <w:t xml:space="preserve"> (theoretically /</w:t>
      </w:r>
      <w:proofErr w:type="spellStart"/>
      <w:r>
        <w:t>ṅṅ</w:t>
      </w:r>
      <w:proofErr w:type="spellEnd"/>
      <w:r>
        <w:t xml:space="preserve">/) is simplified to </w:t>
      </w:r>
      <w:r>
        <w:rPr>
          <w:rStyle w:val="Foreign"/>
        </w:rPr>
        <w:t>ṅ</w:t>
      </w:r>
      <w:r>
        <w:t>, because consonant gemination is not considered to be a phonemic feature of the language, but rather an orthographic peculiarity.</w:t>
      </w:r>
    </w:p>
  </w:footnote>
  <w:footnote w:id="95">
    <w:p w14:paraId="2724958C" w14:textId="77777777" w:rsidR="00117379" w:rsidRDefault="00000000">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96">
    <w:p w14:paraId="4189E271" w14:textId="77777777" w:rsidR="00117379" w:rsidRDefault="00000000">
      <w:pPr>
        <w:pStyle w:val="Lbjegyzetszveg"/>
      </w:pPr>
      <w:r>
        <w:tab/>
      </w:r>
      <w:r>
        <w:rPr>
          <w:rStyle w:val="Lbjegyzet-hivatkozs"/>
        </w:rPr>
        <w:footnoteRef/>
      </w:r>
      <w:r>
        <w:tab/>
        <w:t>Throughout this guide, the term ‘Arabic numeral’ refers to the modern international numeral signs.</w:t>
      </w:r>
    </w:p>
  </w:footnote>
  <w:footnote w:id="97">
    <w:p w14:paraId="61C0E6EF" w14:textId="77777777" w:rsidR="00117379" w:rsidRDefault="00000000">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98">
    <w:p w14:paraId="40684F84" w14:textId="4EE93C8B" w:rsidR="00117379" w:rsidRDefault="00000000">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rsidR="009B1F96">
        <w:t xml:space="preserve">Figure </w:t>
      </w:r>
      <w:r w:rsidR="009B1F96">
        <w:rPr>
          <w:noProof/>
        </w:rPr>
        <w:t>5.3</w:t>
      </w:r>
      <w:r w:rsidR="009B1F96">
        <w:t>.</w:t>
      </w:r>
      <w:r w:rsidR="009B1F96">
        <w:rPr>
          <w:noProof/>
        </w:rPr>
        <w:t>A</w:t>
      </w:r>
      <w:r>
        <w:rPr>
          <w:lang w:eastAsia="en-US" w:bidi="ar-SA"/>
        </w:rPr>
        <w:fldChar w:fldCharType="end"/>
      </w:r>
      <w:r>
        <w:rPr>
          <w:lang w:eastAsia="en-US" w:bidi="ar-SA"/>
        </w:rPr>
        <w:t xml:space="preserve">/5, but these are </w:t>
      </w:r>
      <w:r>
        <w:t>visually separate.</w:t>
      </w:r>
    </w:p>
  </w:footnote>
  <w:footnote w:id="99">
    <w:p w14:paraId="7CBF5BFB" w14:textId="5F96326C" w:rsidR="00117379" w:rsidRDefault="00000000">
      <w:pPr>
        <w:pStyle w:val="Lbjegyzetszveg"/>
      </w:pPr>
      <w:r>
        <w:tab/>
      </w:r>
      <w:r>
        <w:rPr>
          <w:rStyle w:val="Lbjegyzet-hivatkozs"/>
        </w:rPr>
        <w:footnoteRef/>
      </w:r>
      <w:r>
        <w:tab/>
        <w:t>Thus, diacritical marks and diacritic-like signs (§</w:t>
      </w:r>
      <w:r>
        <w:fldChar w:fldCharType="begin"/>
      </w:r>
      <w:r>
        <w:instrText xml:space="preserve"> REF _Ref201331999 \r \h </w:instrText>
      </w:r>
      <w:r>
        <w:fldChar w:fldCharType="separate"/>
      </w:r>
      <w:r w:rsidR="009B1F96">
        <w:t>4.6.1</w:t>
      </w:r>
      <w:r>
        <w:fldChar w:fldCharType="end"/>
      </w:r>
      <w:r>
        <w:t>) that modify the signification of alphabetic graphemes are excluded.</w:t>
      </w:r>
    </w:p>
  </w:footnote>
  <w:footnote w:id="100">
    <w:p w14:paraId="5438B500" w14:textId="77777777" w:rsidR="00117379" w:rsidRDefault="00000000">
      <w:pPr>
        <w:pStyle w:val="Lbjegyzetszveg"/>
      </w:pPr>
      <w:r>
        <w:tab/>
      </w:r>
      <w:r>
        <w:rPr>
          <w:rStyle w:val="Lbjegyzet-hivatkozs"/>
        </w:rPr>
        <w:footnoteRef/>
      </w:r>
      <w:r>
        <w:tab/>
      </w:r>
      <w:r>
        <w:rPr>
          <w:lang w:eastAsia="en-US" w:bidi="ar-SA"/>
        </w:rPr>
        <w:t>If you have doubts concerning the function of a symbol, encode it as a generic symbol rather than a functional one.</w:t>
      </w:r>
    </w:p>
  </w:footnote>
  <w:footnote w:id="101">
    <w:p w14:paraId="1E84B4EB" w14:textId="41FF1BF3" w:rsidR="00117379" w:rsidRDefault="00000000">
      <w:pPr>
        <w:pStyle w:val="Lbjegyzetszveg"/>
      </w:pPr>
      <w:r>
        <w:tab/>
      </w:r>
      <w:r>
        <w:rPr>
          <w:rStyle w:val="Lbjegyzet-hivatkozs"/>
        </w:rPr>
        <w:footnoteRef/>
      </w:r>
      <w:r>
        <w:tab/>
        <w:t xml:space="preserve">Note that while some editions of Sanskrit epigraphic texts employ an </w:t>
      </w:r>
      <w:r>
        <w:rPr>
          <w:lang w:eastAsia="en-US" w:bidi="ar-SA"/>
        </w:rPr>
        <w:t xml:space="preserve">= sign (double hyphen) to indicate that the end of one transliterated word and the beginning of the next belong to a single source </w:t>
      </w:r>
      <w:r>
        <w:rPr>
          <w:rStyle w:val="Foreign"/>
        </w:rPr>
        <w:t>akṣara</w:t>
      </w:r>
      <w:r>
        <w:rPr>
          <w:lang w:eastAsia="en-US" w:bidi="ar-SA"/>
        </w:rPr>
        <w:t xml:space="preserve">, we always use a space in such a situation. The fact that the letters separated by a space comprise one </w:t>
      </w:r>
      <w:r>
        <w:rPr>
          <w:rStyle w:val="Foreign"/>
        </w:rPr>
        <w:t>akṣara</w:t>
      </w:r>
      <w:r>
        <w:rPr>
          <w:lang w:eastAsia="en-US" w:bidi="ar-SA"/>
        </w:rPr>
        <w:t xml:space="preserve"> is indicated by their lowercase spelling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sidR="009B1F96">
        <w:rPr>
          <w:lang w:eastAsia="en-US" w:bidi="ar-SA"/>
        </w:rPr>
        <w:t>8.2</w:t>
      </w:r>
      <w:r>
        <w:rPr>
          <w:lang w:eastAsia="en-US" w:bidi="ar-SA"/>
        </w:rPr>
        <w:fldChar w:fldCharType="end"/>
      </w:r>
      <w:r>
        <w:rPr>
          <w:lang w:eastAsia="en-US" w:bidi="ar-SA"/>
        </w:rPr>
        <w:t xml:space="preserve">), while the = sign is used to highlight instances where certain source graphemes comprise a single </w:t>
      </w:r>
      <w:r>
        <w:rPr>
          <w:rStyle w:val="Foreign"/>
        </w:rPr>
        <w:t>akṣara</w:t>
      </w:r>
      <w:r>
        <w:t xml:space="preserve"> even though they should not by the standard graphotactic convention of the writing system in question (§</w:t>
      </w:r>
      <w:r>
        <w:fldChar w:fldCharType="begin"/>
      </w:r>
      <w:r>
        <w:instrText xml:space="preserve"> REF _Hlk204086461 \r \h </w:instrText>
      </w:r>
      <w:r>
        <w:fldChar w:fldCharType="separate"/>
      </w:r>
      <w:r w:rsidR="009B1F96">
        <w:t>4.6.3</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397897392">
    <w:abstractNumId w:val="18"/>
  </w:num>
  <w:num w:numId="2" w16cid:durableId="370879561">
    <w:abstractNumId w:val="11"/>
  </w:num>
  <w:num w:numId="3" w16cid:durableId="1101225177">
    <w:abstractNumId w:val="27"/>
  </w:num>
  <w:num w:numId="4" w16cid:durableId="1125276394">
    <w:abstractNumId w:val="27"/>
  </w:num>
  <w:num w:numId="5" w16cid:durableId="1325861342">
    <w:abstractNumId w:val="10"/>
  </w:num>
  <w:num w:numId="6" w16cid:durableId="1536428292">
    <w:abstractNumId w:val="26"/>
  </w:num>
  <w:num w:numId="7" w16cid:durableId="145511405">
    <w:abstractNumId w:val="27"/>
  </w:num>
  <w:num w:numId="8" w16cid:durableId="57099422">
    <w:abstractNumId w:val="27"/>
  </w:num>
  <w:num w:numId="9" w16cid:durableId="41247188">
    <w:abstractNumId w:val="27"/>
  </w:num>
  <w:num w:numId="10" w16cid:durableId="1111898661">
    <w:abstractNumId w:val="27"/>
  </w:num>
  <w:num w:numId="11" w16cid:durableId="1227841451">
    <w:abstractNumId w:val="27"/>
  </w:num>
  <w:num w:numId="12" w16cid:durableId="377780740">
    <w:abstractNumId w:val="11"/>
  </w:num>
  <w:num w:numId="13" w16cid:durableId="1219897349">
    <w:abstractNumId w:val="11"/>
  </w:num>
  <w:num w:numId="14" w16cid:durableId="1846045851">
    <w:abstractNumId w:val="11"/>
  </w:num>
  <w:num w:numId="15" w16cid:durableId="711148025">
    <w:abstractNumId w:val="30"/>
  </w:num>
  <w:num w:numId="16" w16cid:durableId="2006081143">
    <w:abstractNumId w:val="33"/>
  </w:num>
  <w:num w:numId="17" w16cid:durableId="1664091662">
    <w:abstractNumId w:val="23"/>
  </w:num>
  <w:num w:numId="18" w16cid:durableId="1902255515">
    <w:abstractNumId w:val="9"/>
  </w:num>
  <w:num w:numId="19" w16cid:durableId="780295577">
    <w:abstractNumId w:val="7"/>
  </w:num>
  <w:num w:numId="20" w16cid:durableId="2045448097">
    <w:abstractNumId w:val="6"/>
  </w:num>
  <w:num w:numId="21" w16cid:durableId="1535071705">
    <w:abstractNumId w:val="5"/>
  </w:num>
  <w:num w:numId="22" w16cid:durableId="1787308701">
    <w:abstractNumId w:val="4"/>
  </w:num>
  <w:num w:numId="23" w16cid:durableId="83385768">
    <w:abstractNumId w:val="8"/>
  </w:num>
  <w:num w:numId="24" w16cid:durableId="954677804">
    <w:abstractNumId w:val="3"/>
  </w:num>
  <w:num w:numId="25" w16cid:durableId="691540607">
    <w:abstractNumId w:val="2"/>
  </w:num>
  <w:num w:numId="26" w16cid:durableId="1761365856">
    <w:abstractNumId w:val="1"/>
  </w:num>
  <w:num w:numId="27" w16cid:durableId="1941256593">
    <w:abstractNumId w:val="0"/>
  </w:num>
  <w:num w:numId="28" w16cid:durableId="1435514673">
    <w:abstractNumId w:val="24"/>
  </w:num>
  <w:num w:numId="29" w16cid:durableId="375544591">
    <w:abstractNumId w:val="31"/>
  </w:num>
  <w:num w:numId="30" w16cid:durableId="143857215">
    <w:abstractNumId w:val="16"/>
  </w:num>
  <w:num w:numId="31" w16cid:durableId="1184782937">
    <w:abstractNumId w:val="32"/>
  </w:num>
  <w:num w:numId="32" w16cid:durableId="2133668626">
    <w:abstractNumId w:val="25"/>
  </w:num>
  <w:num w:numId="33" w16cid:durableId="184439842">
    <w:abstractNumId w:val="20"/>
  </w:num>
  <w:num w:numId="34" w16cid:durableId="1320037656">
    <w:abstractNumId w:val="13"/>
  </w:num>
  <w:num w:numId="35" w16cid:durableId="6905843">
    <w:abstractNumId w:val="15"/>
  </w:num>
  <w:num w:numId="36" w16cid:durableId="282687101">
    <w:abstractNumId w:val="22"/>
  </w:num>
  <w:num w:numId="37" w16cid:durableId="1418747206">
    <w:abstractNumId w:val="19"/>
  </w:num>
  <w:num w:numId="38" w16cid:durableId="2119057563">
    <w:abstractNumId w:val="14"/>
  </w:num>
  <w:num w:numId="39" w16cid:durableId="999309049">
    <w:abstractNumId w:val="12"/>
  </w:num>
  <w:num w:numId="40" w16cid:durableId="434521963">
    <w:abstractNumId w:val="21"/>
  </w:num>
  <w:num w:numId="41" w16cid:durableId="36857005">
    <w:abstractNumId w:val="29"/>
  </w:num>
  <w:num w:numId="42" w16cid:durableId="1668096469">
    <w:abstractNumId w:val="28"/>
  </w:num>
  <w:num w:numId="43" w16cid:durableId="423958332">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Height2" w:val="1085"/>
    <w:docVar w:name="varLeft1" w:val="-5"/>
    <w:docVar w:name="varLeft2" w:val="955"/>
    <w:docVar w:name="varNavHeight" w:val="1238"/>
    <w:docVar w:name="varNavLeft" w:val="0"/>
    <w:docVar w:name="varNavPosition" w:val="0"/>
    <w:docVar w:name="varNavTop" w:val="0"/>
    <w:docVar w:name="varNavVisible" w:val="True"/>
    <w:docVar w:name="varNavWidth" w:val="273"/>
    <w:docVar w:name="varPagination1" w:val="False"/>
    <w:docVar w:name="varPagination2" w:val="False"/>
    <w:docVar w:name="varRevCount1" w:val="3"/>
    <w:docVar w:name="varRevCount2" w:val="3"/>
    <w:docVar w:name="varRevShown1_1" w:val="True"/>
    <w:docVar w:name="varRevShown1_2" w:val="True"/>
    <w:docVar w:name="varRevShown1_3" w:val="True"/>
    <w:docVar w:name="varRevShown2_1" w:val="True"/>
    <w:docVar w:name="varRevShown2_2" w:val="True"/>
    <w:docVar w:name="varRevShown2_3" w:val="True"/>
    <w:docVar w:name="varSavedView1" w:val="3"/>
    <w:docVar w:name="varSavedView2" w:val="3"/>
    <w:docVar w:name="varSelStart1" w:val="88393"/>
    <w:docVar w:name="varSelStart2" w:val="98027"/>
    <w:docVar w:name="varTop1" w:val="0"/>
    <w:docVar w:name="varTop2" w:val="0"/>
    <w:docVar w:name="varWidth1" w:val="971"/>
    <w:docVar w:name="varWidth2" w:val="971"/>
    <w:docVar w:name="varWindowCount" w:val="1"/>
    <w:docVar w:name="varZoom" w:val="140"/>
    <w:docVar w:name="varZoom1" w:val="130"/>
    <w:docVar w:name="varZoom2" w:val="130"/>
  </w:docVars>
  <w:rsids>
    <w:rsidRoot w:val="00117379"/>
    <w:rsid w:val="000310AB"/>
    <w:rsid w:val="00095FFF"/>
    <w:rsid w:val="00117379"/>
    <w:rsid w:val="00121AFE"/>
    <w:rsid w:val="00126BF6"/>
    <w:rsid w:val="0028365F"/>
    <w:rsid w:val="002A3452"/>
    <w:rsid w:val="002B2524"/>
    <w:rsid w:val="00302110"/>
    <w:rsid w:val="00362354"/>
    <w:rsid w:val="0039449F"/>
    <w:rsid w:val="00406392"/>
    <w:rsid w:val="00453789"/>
    <w:rsid w:val="00544F57"/>
    <w:rsid w:val="007C2F29"/>
    <w:rsid w:val="008974FD"/>
    <w:rsid w:val="00904EEB"/>
    <w:rsid w:val="00933D19"/>
    <w:rsid w:val="0099394C"/>
    <w:rsid w:val="009B1F96"/>
    <w:rsid w:val="009F7D41"/>
    <w:rsid w:val="00AA1399"/>
    <w:rsid w:val="00AE66B7"/>
    <w:rsid w:val="00B437E4"/>
    <w:rsid w:val="00BC3DFB"/>
    <w:rsid w:val="00BF6D6C"/>
    <w:rsid w:val="00C52C00"/>
    <w:rsid w:val="00CA2AA2"/>
    <w:rsid w:val="00D1690A"/>
    <w:rsid w:val="00D70A76"/>
    <w:rsid w:val="00DC18AC"/>
    <w:rsid w:val="00E0689A"/>
    <w:rsid w:val="00E508CE"/>
    <w:rsid w:val="00E9058D"/>
    <w:rsid w:val="00EF5AC5"/>
    <w:rsid w:val="00F26F66"/>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6AE405D"/>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F5AC5"/>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rsid w:val="00EF5AC5"/>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EF5AC5"/>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EF5AC5"/>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EF5AC5"/>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EF5AC5"/>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EF5AC5"/>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EF5AC5"/>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EF5AC5"/>
  </w:style>
  <w:style w:type="character" w:customStyle="1" w:styleId="Cmsor1Char">
    <w:name w:val="Címsor 1 Char"/>
    <w:basedOn w:val="Bekezdsalapbettpusa"/>
    <w:link w:val="Cmsor1"/>
    <w:uiPriority w:val="4"/>
    <w:rsid w:val="00EF5AC5"/>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sid w:val="00EF5AC5"/>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sid w:val="00EF5AC5"/>
    <w:rPr>
      <w:rFonts w:ascii="Calibri" w:hAnsi="Calibri" w:cs="Tiro Devanagari Sanskrit"/>
      <w:kern w:val="32"/>
      <w:lang w:eastAsia="en-US" w:bidi="ar-SA"/>
    </w:rPr>
  </w:style>
  <w:style w:type="character" w:customStyle="1" w:styleId="Cmsor4Char">
    <w:name w:val="Címsor 4 Char"/>
    <w:basedOn w:val="Bekezdsalapbettpusa"/>
    <w:link w:val="Cmsor4"/>
    <w:uiPriority w:val="4"/>
    <w:rsid w:val="00EF5AC5"/>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sid w:val="00EF5AC5"/>
    <w:rPr>
      <w:rFonts w:ascii="Tahoma" w:hAnsi="Tahoma" w:cs="Tiro Devanagari Sanskrit"/>
      <w:sz w:val="22"/>
      <w:szCs w:val="22"/>
      <w:lang w:val="hu-HU" w:eastAsia="en-US" w:bidi="ar-SA"/>
    </w:rPr>
  </w:style>
  <w:style w:type="table" w:customStyle="1" w:styleId="TableNormal">
    <w:name w:val="Table Normal"/>
    <w:rsid w:val="00EF5AC5"/>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rsid w:val="00EF5AC5"/>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EF5AC5"/>
    <w:rPr>
      <w:rFonts w:ascii="Calibri" w:hAnsi="Calibri" w:cs="Tiro Devanagari Sanskrit"/>
      <w:b/>
      <w:bCs/>
      <w:kern w:val="28"/>
      <w:sz w:val="96"/>
      <w:szCs w:val="32"/>
      <w:lang w:eastAsia="en-US" w:bidi="ar-SA"/>
    </w:rPr>
  </w:style>
  <w:style w:type="paragraph" w:styleId="Alcm">
    <w:name w:val="Subtitle"/>
    <w:basedOn w:val="Norml"/>
    <w:link w:val="AlcmChar"/>
    <w:uiPriority w:val="9"/>
    <w:qFormat/>
    <w:rsid w:val="00EF5AC5"/>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EF5AC5"/>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sid w:val="00EF5AC5"/>
    <w:rPr>
      <w:rFonts w:cs="Murty Sanskrit"/>
      <w:sz w:val="20"/>
      <w:szCs w:val="18"/>
    </w:rPr>
  </w:style>
  <w:style w:type="character" w:customStyle="1" w:styleId="JegyzetszvegChar">
    <w:name w:val="Jegyzetszöveg Char"/>
    <w:basedOn w:val="Bekezdsalapbettpusa"/>
    <w:link w:val="Jegyzetszveg"/>
    <w:uiPriority w:val="99"/>
    <w:rsid w:val="00EF5AC5"/>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sid w:val="00EF5AC5"/>
    <w:rPr>
      <w:sz w:val="16"/>
      <w:szCs w:val="16"/>
    </w:rPr>
  </w:style>
  <w:style w:type="paragraph" w:styleId="Buborkszveg">
    <w:name w:val="Balloon Text"/>
    <w:basedOn w:val="Norml"/>
    <w:link w:val="BuborkszvegChar"/>
    <w:uiPriority w:val="99"/>
    <w:semiHidden/>
    <w:unhideWhenUsed/>
    <w:rsid w:val="00EF5AC5"/>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EF5AC5"/>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rsid w:val="00EF5AC5"/>
    <w:pPr>
      <w:tabs>
        <w:tab w:val="center" w:pos="4536"/>
        <w:tab w:val="right" w:pos="9072"/>
      </w:tabs>
    </w:pPr>
  </w:style>
  <w:style w:type="character" w:customStyle="1" w:styleId="llbChar">
    <w:name w:val="Élőláb Char"/>
    <w:basedOn w:val="Bekezdsalapbettpusa"/>
    <w:link w:val="llb"/>
    <w:uiPriority w:val="24"/>
    <w:rsid w:val="00EF5AC5"/>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sid w:val="00EF5AC5"/>
    <w:rPr>
      <w:i/>
      <w:iCs/>
      <w:noProof/>
    </w:rPr>
  </w:style>
  <w:style w:type="paragraph" w:styleId="Lista">
    <w:name w:val="List"/>
    <w:basedOn w:val="Norml"/>
    <w:uiPriority w:val="7"/>
    <w:qFormat/>
    <w:rsid w:val="00EF5AC5"/>
    <w:pPr>
      <w:numPr>
        <w:numId w:val="1"/>
      </w:numPr>
      <w:jc w:val="left"/>
    </w:pPr>
  </w:style>
  <w:style w:type="paragraph" w:styleId="Lista2">
    <w:name w:val="List 2"/>
    <w:basedOn w:val="Lista"/>
    <w:uiPriority w:val="7"/>
    <w:rsid w:val="00EF5AC5"/>
    <w:pPr>
      <w:numPr>
        <w:ilvl w:val="1"/>
      </w:numPr>
    </w:pPr>
  </w:style>
  <w:style w:type="paragraph" w:styleId="Lista3">
    <w:name w:val="List 3"/>
    <w:basedOn w:val="Lista"/>
    <w:uiPriority w:val="7"/>
    <w:rsid w:val="00EF5AC5"/>
    <w:pPr>
      <w:numPr>
        <w:ilvl w:val="2"/>
      </w:numPr>
    </w:pPr>
  </w:style>
  <w:style w:type="paragraph" w:styleId="Lista4">
    <w:name w:val="List 4"/>
    <w:basedOn w:val="Lista"/>
    <w:uiPriority w:val="7"/>
    <w:rsid w:val="00EF5AC5"/>
    <w:pPr>
      <w:numPr>
        <w:ilvl w:val="3"/>
      </w:numPr>
    </w:pPr>
  </w:style>
  <w:style w:type="paragraph" w:styleId="Lista5">
    <w:name w:val="List 5"/>
    <w:basedOn w:val="Lista"/>
    <w:uiPriority w:val="7"/>
    <w:rsid w:val="00EF5AC5"/>
    <w:pPr>
      <w:numPr>
        <w:ilvl w:val="4"/>
      </w:numPr>
    </w:pPr>
  </w:style>
  <w:style w:type="character" w:customStyle="1" w:styleId="Nv">
    <w:name w:val="Név"/>
    <w:basedOn w:val="Bekezdsalapbettpusa"/>
    <w:uiPriority w:val="1"/>
    <w:rsid w:val="00EF5AC5"/>
    <w:rPr>
      <w:smallCaps/>
      <w:noProof/>
    </w:rPr>
  </w:style>
  <w:style w:type="paragraph" w:styleId="lfej">
    <w:name w:val="header"/>
    <w:basedOn w:val="Norml"/>
    <w:link w:val="lfejChar"/>
    <w:uiPriority w:val="24"/>
    <w:qFormat/>
    <w:rsid w:val="00EF5AC5"/>
    <w:pPr>
      <w:tabs>
        <w:tab w:val="center" w:pos="4536"/>
        <w:tab w:val="right" w:pos="9072"/>
      </w:tabs>
    </w:pPr>
  </w:style>
  <w:style w:type="character" w:customStyle="1" w:styleId="lfejChar">
    <w:name w:val="Élőfej Char"/>
    <w:basedOn w:val="Bekezdsalapbettpusa"/>
    <w:link w:val="lfej"/>
    <w:uiPriority w:val="24"/>
    <w:rsid w:val="00EF5AC5"/>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rsid w:val="00EF5AC5"/>
    <w:pPr>
      <w:spacing w:line="300" w:lineRule="exact"/>
      <w:ind w:left="720" w:hanging="720"/>
    </w:pPr>
  </w:style>
  <w:style w:type="character" w:customStyle="1" w:styleId="Code">
    <w:name w:val="Code"/>
    <w:uiPriority w:val="1"/>
    <w:qFormat/>
    <w:rsid w:val="00EF5AC5"/>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EF5AC5"/>
    <w:rPr>
      <w:rFonts w:ascii="Tahoma" w:hAnsi="Tahoma"/>
      <w:noProof/>
      <w:color w:val="00B050"/>
      <w:sz w:val="20"/>
    </w:rPr>
  </w:style>
  <w:style w:type="paragraph" w:styleId="Lbjegyzetszveg">
    <w:name w:val="footnote text"/>
    <w:basedOn w:val="Norml"/>
    <w:link w:val="LbjegyzetszvegChar"/>
    <w:rsid w:val="00EF5AC5"/>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EF5AC5"/>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sid w:val="00EF5AC5"/>
    <w:rPr>
      <w:vertAlign w:val="superscript"/>
    </w:rPr>
  </w:style>
  <w:style w:type="character" w:customStyle="1" w:styleId="ForeignKannadaScript">
    <w:name w:val="Foreign: KannadaScript"/>
    <w:basedOn w:val="Foreign"/>
    <w:uiPriority w:val="1"/>
    <w:qFormat/>
    <w:rsid w:val="00EF5AC5"/>
    <w:rPr>
      <w:rFonts w:ascii="Tiro Kannada" w:hAnsi="Tiro Kannada" w:cs="Tiro Kannada"/>
      <w:b w:val="0"/>
      <w:bCs w:val="0"/>
      <w:i w:val="0"/>
      <w:iCs w:val="0"/>
      <w:noProof/>
    </w:rPr>
  </w:style>
  <w:style w:type="character" w:customStyle="1" w:styleId="ForeignTamilScript">
    <w:name w:val="Foreign: TamilScript"/>
    <w:basedOn w:val="Foreign"/>
    <w:uiPriority w:val="1"/>
    <w:qFormat/>
    <w:rsid w:val="00EF5AC5"/>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sid w:val="00EF5AC5"/>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sid w:val="00EF5AC5"/>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EF5AC5"/>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EF5AC5"/>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EF5AC5"/>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EF5AC5"/>
    <w:pPr>
      <w:tabs>
        <w:tab w:val="right" w:pos="851"/>
        <w:tab w:val="left" w:pos="1134"/>
      </w:tabs>
      <w:jc w:val="left"/>
    </w:pPr>
  </w:style>
  <w:style w:type="character" w:styleId="Hiperhivatkozs">
    <w:name w:val="Hyperlink"/>
    <w:basedOn w:val="Bekezdsalapbettpusa"/>
    <w:uiPriority w:val="99"/>
    <w:unhideWhenUsed/>
    <w:rsid w:val="00EF5AC5"/>
    <w:rPr>
      <w:color w:val="002060"/>
      <w:u w:val="single"/>
    </w:rPr>
  </w:style>
  <w:style w:type="character" w:styleId="Feloldatlanmegemlts">
    <w:name w:val="Unresolved Mention"/>
    <w:basedOn w:val="Bekezdsalapbettpusa"/>
    <w:uiPriority w:val="99"/>
    <w:semiHidden/>
    <w:unhideWhenUsed/>
    <w:rsid w:val="00EF5AC5"/>
    <w:rPr>
      <w:color w:val="605E5C"/>
      <w:shd w:val="clear" w:color="auto" w:fill="E1DFDD"/>
    </w:rPr>
  </w:style>
  <w:style w:type="character" w:styleId="Mrltotthiperhivatkozs">
    <w:name w:val="FollowedHyperlink"/>
    <w:basedOn w:val="Bekezdsalapbettpusa"/>
    <w:uiPriority w:val="99"/>
    <w:semiHidden/>
    <w:unhideWhenUsed/>
    <w:rsid w:val="00EF5AC5"/>
    <w:rPr>
      <w:color w:val="800080" w:themeColor="followedHyperlink"/>
      <w:u w:val="single"/>
    </w:rPr>
  </w:style>
  <w:style w:type="table" w:styleId="Rcsostblzat">
    <w:name w:val="Table Grid"/>
    <w:basedOn w:val="Normltblzat"/>
    <w:uiPriority w:val="39"/>
    <w:rsid w:val="00EF5AC5"/>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F5AC5"/>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sid w:val="00EF5AC5"/>
    <w:rPr>
      <w:noProof/>
      <w:position w:val="-10"/>
    </w:rPr>
  </w:style>
  <w:style w:type="character" w:customStyle="1" w:styleId="ForeignKhmerScript">
    <w:name w:val="Foreign: KhmerScript"/>
    <w:basedOn w:val="Bekezdsalapbettpusa"/>
    <w:uiPriority w:val="1"/>
    <w:qFormat/>
    <w:rsid w:val="00EF5AC5"/>
    <w:rPr>
      <w:rFonts w:ascii="DaunPenh" w:hAnsi="DaunPenh" w:cs="DaunPenh"/>
      <w:bCs w:val="0"/>
      <w:iCs w:val="0"/>
      <w:szCs w:val="36"/>
      <w:lang w:bidi="km-KH"/>
    </w:rPr>
  </w:style>
  <w:style w:type="character" w:customStyle="1" w:styleId="MetreCode">
    <w:name w:val="MetreCode"/>
    <w:basedOn w:val="Bekezdsalapbettpusa"/>
    <w:uiPriority w:val="1"/>
    <w:qFormat/>
    <w:rsid w:val="00EF5AC5"/>
    <w:rPr>
      <w:rFonts w:ascii="Cardo" w:hAnsi="Cardo" w:cs="Murty Sanskrit"/>
      <w:spacing w:val="30"/>
    </w:rPr>
  </w:style>
  <w:style w:type="paragraph" w:styleId="Tartalomjegyzkcmsora">
    <w:name w:val="TOC Heading"/>
    <w:basedOn w:val="Cmsor1"/>
    <w:next w:val="Norml"/>
    <w:uiPriority w:val="39"/>
    <w:unhideWhenUsed/>
    <w:qFormat/>
    <w:rsid w:val="00EF5AC5"/>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EF5AC5"/>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EF5AC5"/>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EF5AC5"/>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EF5AC5"/>
    <w:pPr>
      <w:widowControl/>
      <w:ind w:left="0"/>
      <w:jc w:val="left"/>
    </w:pPr>
    <w:rPr>
      <w:szCs w:val="22"/>
    </w:rPr>
  </w:style>
  <w:style w:type="character" w:customStyle="1" w:styleId="Codeattribute">
    <w:name w:val="Code_attribute"/>
    <w:basedOn w:val="Code"/>
    <w:uiPriority w:val="1"/>
    <w:qFormat/>
    <w:rsid w:val="00EF5AC5"/>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EF5AC5"/>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EF5AC5"/>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EF5AC5"/>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EF5AC5"/>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EF5AC5"/>
    <w:pPr>
      <w:spacing w:before="120" w:line="240" w:lineRule="auto"/>
      <w:jc w:val="center"/>
    </w:pPr>
    <w:rPr>
      <w:i/>
      <w:iCs/>
      <w:sz w:val="20"/>
      <w:szCs w:val="18"/>
    </w:rPr>
  </w:style>
  <w:style w:type="table" w:customStyle="1" w:styleId="CodeSampleTable">
    <w:name w:val="CodeSampleTable"/>
    <w:basedOn w:val="Normltblzat"/>
    <w:uiPriority w:val="99"/>
    <w:rsid w:val="00EF5AC5"/>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EF5AC5"/>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EF5AC5"/>
    <w:pPr>
      <w:numPr>
        <w:numId w:val="2"/>
      </w:numPr>
      <w:spacing w:before="60"/>
      <w:contextualSpacing/>
    </w:pPr>
  </w:style>
  <w:style w:type="paragraph" w:styleId="TJ4">
    <w:name w:val="toc 4"/>
    <w:basedOn w:val="TJ3"/>
    <w:next w:val="Norml"/>
    <w:autoRedefine/>
    <w:uiPriority w:val="39"/>
    <w:unhideWhenUsed/>
    <w:rsid w:val="00EF5AC5"/>
    <w:pPr>
      <w:tabs>
        <w:tab w:val="clear" w:pos="1134"/>
      </w:tabs>
      <w:ind w:left="1021"/>
    </w:pPr>
  </w:style>
  <w:style w:type="paragraph" w:styleId="TJ5">
    <w:name w:val="toc 5"/>
    <w:basedOn w:val="Norml"/>
    <w:next w:val="Norml"/>
    <w:autoRedefine/>
    <w:uiPriority w:val="39"/>
    <w:unhideWhenUsed/>
    <w:rsid w:val="00EF5AC5"/>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EF5AC5"/>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EF5AC5"/>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EF5AC5"/>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EF5AC5"/>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EF5AC5"/>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EF5AC5"/>
    <w:pPr>
      <w:spacing w:line="240" w:lineRule="auto"/>
    </w:pPr>
    <w:rPr>
      <w:b/>
      <w:bCs/>
      <w:szCs w:val="20"/>
    </w:rPr>
  </w:style>
  <w:style w:type="character" w:customStyle="1" w:styleId="MegjegyzstrgyaChar">
    <w:name w:val="Megjegyzés tárgya Char"/>
    <w:basedOn w:val="JegyzetszvegChar"/>
    <w:link w:val="Megjegyzstrgya"/>
    <w:uiPriority w:val="99"/>
    <w:semiHidden/>
    <w:rsid w:val="00EF5AC5"/>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sid w:val="00EF5AC5"/>
    <w:rPr>
      <w:rFonts w:ascii="Myanmar Text" w:hAnsi="Myanmar Text" w:cs="Myanmar Text"/>
      <w:bCs w:val="0"/>
      <w:i w:val="0"/>
      <w:iCs w:val="0"/>
      <w:noProof/>
    </w:rPr>
  </w:style>
  <w:style w:type="character" w:styleId="Vgjegyzet-hivatkozs">
    <w:name w:val="endnote reference"/>
    <w:basedOn w:val="Bekezdsalapbettpusa"/>
    <w:uiPriority w:val="99"/>
    <w:semiHidden/>
    <w:unhideWhenUsed/>
    <w:rsid w:val="00EF5AC5"/>
    <w:rPr>
      <w:vertAlign w:val="superscript"/>
    </w:rPr>
  </w:style>
  <w:style w:type="paragraph" w:customStyle="1" w:styleId="BlockImage">
    <w:name w:val="BlockImage"/>
    <w:basedOn w:val="Norml"/>
    <w:qFormat/>
    <w:rsid w:val="00EF5AC5"/>
    <w:pPr>
      <w:spacing w:line="240" w:lineRule="auto"/>
      <w:jc w:val="center"/>
    </w:pPr>
    <w:rPr>
      <w:noProof/>
    </w:rPr>
  </w:style>
  <w:style w:type="paragraph" w:customStyle="1" w:styleId="Image">
    <w:name w:val="Image"/>
    <w:basedOn w:val="Norml"/>
    <w:qFormat/>
    <w:rsid w:val="00EF5AC5"/>
    <w:pPr>
      <w:keepNext/>
      <w:widowControl w:val="0"/>
      <w:spacing w:before="60" w:after="60" w:line="240" w:lineRule="auto"/>
      <w:jc w:val="center"/>
    </w:pPr>
    <w:rPr>
      <w:noProof/>
      <w:sz w:val="20"/>
    </w:rPr>
  </w:style>
  <w:style w:type="paragraph" w:styleId="Szvegtrzs">
    <w:name w:val="Body Text"/>
    <w:basedOn w:val="Norml"/>
    <w:link w:val="SzvegtrzsChar"/>
    <w:uiPriority w:val="74"/>
    <w:rsid w:val="00EF5AC5"/>
    <w:pPr>
      <w:spacing w:before="120" w:after="120"/>
      <w:ind w:left="567" w:right="567"/>
      <w:contextualSpacing/>
    </w:pPr>
  </w:style>
  <w:style w:type="character" w:customStyle="1" w:styleId="SzvegtrzsChar">
    <w:name w:val="Szövegtörzs Char"/>
    <w:basedOn w:val="Bekezdsalapbettpusa"/>
    <w:link w:val="Szvegtrzs"/>
    <w:uiPriority w:val="74"/>
    <w:rsid w:val="00EF5AC5"/>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sid w:val="00EF5AC5"/>
    <w:rPr>
      <w:i w:val="0"/>
      <w:iCs w:val="0"/>
      <w:noProof/>
    </w:rPr>
  </w:style>
  <w:style w:type="paragraph" w:styleId="Idzet">
    <w:name w:val="Quote"/>
    <w:basedOn w:val="Norml"/>
    <w:next w:val="Norml"/>
    <w:link w:val="IdzetChar"/>
    <w:uiPriority w:val="29"/>
    <w:unhideWhenUsed/>
    <w:rsid w:val="00EF5AC5"/>
    <w:pPr>
      <w:spacing w:before="120" w:after="120"/>
      <w:ind w:left="567" w:right="567"/>
    </w:pPr>
  </w:style>
  <w:style w:type="character" w:customStyle="1" w:styleId="IdzetChar">
    <w:name w:val="Idézet Char"/>
    <w:basedOn w:val="Bekezdsalapbettpusa"/>
    <w:link w:val="Idzet"/>
    <w:uiPriority w:val="29"/>
    <w:rsid w:val="00EF5AC5"/>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rsid w:val="00EF5AC5"/>
    <w:pPr>
      <w:ind w:firstLine="425"/>
    </w:pPr>
  </w:style>
  <w:style w:type="paragraph" w:customStyle="1" w:styleId="TableHead">
    <w:name w:val="TableHead"/>
    <w:basedOn w:val="Norml"/>
    <w:qFormat/>
    <w:rsid w:val="00EF5AC5"/>
    <w:pPr>
      <w:jc w:val="left"/>
    </w:pPr>
  </w:style>
  <w:style w:type="character" w:customStyle="1" w:styleId="ForeignTeluguScript">
    <w:name w:val="Foreign: TeluguScript"/>
    <w:basedOn w:val="ForeignKannadaScript"/>
    <w:uiPriority w:val="1"/>
    <w:qFormat/>
    <w:rsid w:val="00EF5AC5"/>
    <w:rPr>
      <w:rFonts w:ascii="Tiro Telugu" w:hAnsi="Tiro Telugu" w:cs="Nirmala UI"/>
      <w:b w:val="0"/>
      <w:bCs w:val="0"/>
      <w:i w:val="0"/>
      <w:iCs w:val="0"/>
      <w:noProof/>
    </w:rPr>
  </w:style>
  <w:style w:type="table" w:customStyle="1" w:styleId="FigureTable">
    <w:name w:val="FigureTable"/>
    <w:basedOn w:val="CodeSampleTable"/>
    <w:uiPriority w:val="99"/>
    <w:rsid w:val="00EF5AC5"/>
    <w:tblPr>
      <w:tblCellMar>
        <w:top w:w="57" w:type="dxa"/>
        <w:bottom w:w="57" w:type="dxa"/>
      </w:tblCellMar>
    </w:tbl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sid w:val="00EF5AC5"/>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sid w:val="00EF5AC5"/>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sid w:val="00EF5AC5"/>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sid w:val="00EF5AC5"/>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rsid w:val="00EF5AC5"/>
    <w:pPr>
      <w:widowControl/>
      <w:ind w:left="0"/>
      <w:jc w:val="left"/>
    </w:pPr>
    <w:tblPr/>
  </w:style>
  <w:style w:type="character" w:customStyle="1" w:styleId="Label">
    <w:name w:val="Label"/>
    <w:basedOn w:val="Code"/>
    <w:uiPriority w:val="1"/>
    <w:qFormat/>
    <w:rsid w:val="00EF5AC5"/>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sid w:val="00EF5AC5"/>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rsid w:val="00EF5AC5"/>
    <w:tblPr>
      <w:tblCellMar>
        <w:top w:w="57" w:type="dxa"/>
        <w:bottom w:w="57" w:type="dxa"/>
      </w:tblCellMar>
    </w:tbl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sid w:val="00EF5AC5"/>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sid w:val="00EF5AC5"/>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 w:type="character" w:customStyle="1" w:styleId="LabelGreen">
    <w:name w:val="LabelGreen"/>
    <w:basedOn w:val="Label"/>
    <w:uiPriority w:val="1"/>
    <w:qFormat/>
    <w:rsid w:val="00EF5AC5"/>
    <w:rPr>
      <w:rFonts w:ascii="Calibri" w:hAnsi="Calibri" w:cs="Consolas"/>
      <w:noProof/>
      <w:color w:val="4F6228" w:themeColor="accent3" w:themeShade="80"/>
      <w:bdr w:val="single" w:sz="4"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comments" Target="comments.xm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jpeg"/><Relationship Id="rId84" Type="http://schemas.openxmlformats.org/officeDocument/2006/relationships/image" Target="media/image62.png"/><Relationship Id="rId89"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oter" Target="footer4.xml"/><Relationship Id="rId22" Type="http://schemas.microsoft.com/office/2011/relationships/commentsExtended" Target="commentsExtended.xml"/><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emf"/><Relationship Id="rId51" Type="http://schemas.openxmlformats.org/officeDocument/2006/relationships/image" Target="media/image32.jpeg"/><Relationship Id="rId72" Type="http://schemas.openxmlformats.org/officeDocument/2006/relationships/hyperlink" Target="https://github.com/erc-dharma/project-documentation/issues/237" TargetMode="External"/><Relationship Id="rId80" Type="http://schemas.openxmlformats.org/officeDocument/2006/relationships/image" Target="media/image58.png"/><Relationship Id="rId85" Type="http://schemas.openxmlformats.org/officeDocument/2006/relationships/hyperlink" Target="https://www.iso.org/standard/28333.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yperlink" Target="https://github.com/erc-dharma/project-documentation/issues/387" TargetMode="External"/><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hyperlink" Target="https://github.com/erc-dharma/project-documentation/issues/284" TargetMode="Externa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standards.iso.org/ittf/PubliclyAvailableStandards/c069119_ISO_IEC_10646_2017.zi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microsoft.com/office/2016/09/relationships/commentsIds" Target="commentsIds.xml"/><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github.com/erc-dharma/project-documentation/issues/336" TargetMode="Externa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https://github.com/erc-dharma/project-documentation/issues/387"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jpeg"/><Relationship Id="rId87" Type="http://schemas.openxmlformats.org/officeDocument/2006/relationships/hyperlink" Target="https://standards.iso.org/ittf/PubliclyAvailableStandards/c069119_ISO_IEC_10646_2017.zip" TargetMode="Externa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6.png"/><Relationship Id="rId14" Type="http://schemas.openxmlformats.org/officeDocument/2006/relationships/hyperlink" Target="http://bombay.indology.info/software/fonts/induni/index.html" TargetMode="External"/><Relationship Id="rId30" Type="http://schemas.openxmlformats.org/officeDocument/2006/relationships/hyperlink" Target="https://unicode.org/L2/L2010/10392r2-chandrabindus.pdf"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466</TotalTime>
  <Pages>83</Pages>
  <Words>42563</Words>
  <Characters>242611</Characters>
  <Application>Microsoft Office Word</Application>
  <DocSecurity>0</DocSecurity>
  <Lines>2021</Lines>
  <Paragraphs>569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284605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220</cp:revision>
  <cp:lastPrinted>2020-06-29T07:48:00Z</cp:lastPrinted>
  <dcterms:created xsi:type="dcterms:W3CDTF">2025-06-04T07:20:00Z</dcterms:created>
  <dcterms:modified xsi:type="dcterms:W3CDTF">2026-02-06T16:29:00Z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id="7zcCk0aW"/&gt;&lt;style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