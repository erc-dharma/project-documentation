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AF606A" w14:textId="77777777" w:rsidR="00ED148F"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05736644" wp14:editId="3726F10E">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161299E1" w14:textId="77777777" w:rsidR="00ED148F"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62A5F845" w14:textId="77777777" w:rsidR="00ED148F" w:rsidRDefault="00ED148F">
      <w:pPr>
        <w:pStyle w:val="Frontmatter"/>
      </w:pPr>
    </w:p>
    <w:p w14:paraId="14325D5D" w14:textId="77777777" w:rsidR="00ED148F" w:rsidRDefault="00000000">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14:anchorId="6BFA8252" wp14:editId="046674A3">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14:paraId="6B347AA5" w14:textId="77777777" w:rsidR="00ED148F" w:rsidRDefault="00ED148F">
      <w:pPr>
        <w:pStyle w:val="Frontmatter"/>
      </w:pPr>
    </w:p>
    <w:p w14:paraId="5751FF2E" w14:textId="77777777" w:rsidR="00ED148F" w:rsidRDefault="00ED148F">
      <w:pPr>
        <w:pStyle w:val="Frontmatter"/>
      </w:pPr>
    </w:p>
    <w:p w14:paraId="7FB76FA2" w14:textId="77777777" w:rsidR="00ED148F" w:rsidRDefault="00ED148F">
      <w:pPr>
        <w:pStyle w:val="Frontmatter"/>
      </w:pPr>
    </w:p>
    <w:p w14:paraId="3B429795" w14:textId="77777777" w:rsidR="00ED148F" w:rsidRDefault="00ED148F">
      <w:pPr>
        <w:pStyle w:val="Frontmatter"/>
      </w:pPr>
    </w:p>
    <w:p w14:paraId="04BE012E" w14:textId="77777777" w:rsidR="00ED148F" w:rsidRDefault="00ED148F">
      <w:pPr>
        <w:pStyle w:val="Frontmatter"/>
      </w:pPr>
    </w:p>
    <w:p w14:paraId="083FF138" w14:textId="77777777" w:rsidR="00ED148F" w:rsidRDefault="00ED148F">
      <w:pPr>
        <w:pStyle w:val="Frontmatter"/>
      </w:pPr>
    </w:p>
    <w:p w14:paraId="1815AAF7" w14:textId="77777777" w:rsidR="00ED148F" w:rsidRDefault="00ED148F">
      <w:pPr>
        <w:pStyle w:val="Frontmatter"/>
      </w:pPr>
    </w:p>
    <w:p w14:paraId="124C935C" w14:textId="77777777" w:rsidR="00ED148F" w:rsidRDefault="00ED148F">
      <w:pPr>
        <w:pStyle w:val="Frontmatter"/>
      </w:pPr>
    </w:p>
    <w:p w14:paraId="1EBDEACB" w14:textId="77777777" w:rsidR="00ED148F" w:rsidRDefault="00ED148F">
      <w:pPr>
        <w:pStyle w:val="Frontmatter"/>
      </w:pPr>
    </w:p>
    <w:p w14:paraId="76E53453" w14:textId="77777777" w:rsidR="00ED148F" w:rsidRDefault="00ED148F">
      <w:pPr>
        <w:pStyle w:val="Frontmatter"/>
      </w:pPr>
    </w:p>
    <w:p w14:paraId="52155866" w14:textId="77777777" w:rsidR="00ED148F" w:rsidRDefault="00ED148F">
      <w:pPr>
        <w:pStyle w:val="Frontmatter"/>
      </w:pPr>
    </w:p>
    <w:p w14:paraId="17ED31D3" w14:textId="77777777" w:rsidR="00ED148F" w:rsidRDefault="00ED148F">
      <w:pPr>
        <w:pStyle w:val="Frontmatter"/>
      </w:pPr>
    </w:p>
    <w:p w14:paraId="019D2D4B" w14:textId="77777777" w:rsidR="00ED148F" w:rsidRDefault="00ED148F">
      <w:pPr>
        <w:pStyle w:val="Frontmatter"/>
      </w:pPr>
    </w:p>
    <w:p w14:paraId="05DF4E39" w14:textId="77777777" w:rsidR="00ED148F"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62C8881E" w14:textId="77777777" w:rsidR="00ED148F" w:rsidRDefault="00ED148F">
      <w:pPr>
        <w:pStyle w:val="Cm"/>
        <w:sectPr w:rsidR="00ED148F">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421AE111" w14:textId="77777777" w:rsidR="00ED148F" w:rsidRDefault="00000000">
      <w:pPr>
        <w:pStyle w:val="Cm"/>
      </w:pPr>
      <w:r>
        <w:lastRenderedPageBreak/>
        <w:t>Contents</w:t>
      </w:r>
      <w:bookmarkEnd w:id="8"/>
      <w:bookmarkEnd w:id="9"/>
    </w:p>
    <w:p w14:paraId="1C390E90" w14:textId="77777777" w:rsidR="00ED148F" w:rsidRDefault="00000000">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04326164" w:history="1">
        <w:r w:rsidR="00ED148F">
          <w:rPr>
            <w:rStyle w:val="Hiperhivatkozs"/>
            <w:noProof/>
            <w:lang w:bidi="ar-SA"/>
          </w:rPr>
          <w:t>1. Introduction</w:t>
        </w:r>
        <w:r w:rsidR="00ED148F">
          <w:rPr>
            <w:noProof/>
            <w:webHidden/>
          </w:rPr>
          <w:tab/>
        </w:r>
        <w:r w:rsidR="00ED148F">
          <w:rPr>
            <w:noProof/>
            <w:webHidden/>
          </w:rPr>
          <w:fldChar w:fldCharType="begin"/>
        </w:r>
        <w:r w:rsidR="00ED148F">
          <w:rPr>
            <w:noProof/>
            <w:webHidden/>
          </w:rPr>
          <w:instrText xml:space="preserve"> PAGEREF _Toc204326164 \h </w:instrText>
        </w:r>
        <w:r w:rsidR="00ED148F">
          <w:rPr>
            <w:noProof/>
            <w:webHidden/>
          </w:rPr>
        </w:r>
        <w:r w:rsidR="00ED148F">
          <w:rPr>
            <w:noProof/>
            <w:webHidden/>
          </w:rPr>
          <w:fldChar w:fldCharType="separate"/>
        </w:r>
        <w:r w:rsidR="00ED148F">
          <w:rPr>
            <w:noProof/>
            <w:webHidden/>
          </w:rPr>
          <w:t>1</w:t>
        </w:r>
        <w:r w:rsidR="00ED148F">
          <w:rPr>
            <w:noProof/>
            <w:webHidden/>
          </w:rPr>
          <w:fldChar w:fldCharType="end"/>
        </w:r>
      </w:hyperlink>
    </w:p>
    <w:p w14:paraId="53F0656E" w14:textId="77777777" w:rsidR="00ED148F" w:rsidRDefault="00ED148F">
      <w:pPr>
        <w:pStyle w:val="TJ2"/>
        <w:rPr>
          <w:rFonts w:asciiTheme="minorHAnsi" w:hAnsiTheme="minorHAnsi" w:cstheme="minorBidi"/>
          <w:noProof/>
          <w:sz w:val="24"/>
          <w:szCs w:val="21"/>
          <w:lang w:eastAsia="en-GB" w:bidi="sa-IN"/>
        </w:rPr>
      </w:pPr>
      <w:hyperlink w:anchor="_Toc204326165" w:history="1">
        <w:r>
          <w:rPr>
            <w:rStyle w:val="Hiperhivatkozs"/>
            <w:noProof/>
            <w:lang w:bidi="ar-SA"/>
          </w:rPr>
          <w:t>1.1. Version History</w:t>
        </w:r>
        <w:r>
          <w:rPr>
            <w:noProof/>
            <w:webHidden/>
          </w:rPr>
          <w:tab/>
        </w:r>
        <w:r>
          <w:rPr>
            <w:noProof/>
            <w:webHidden/>
          </w:rPr>
          <w:fldChar w:fldCharType="begin"/>
        </w:r>
        <w:r>
          <w:rPr>
            <w:noProof/>
            <w:webHidden/>
          </w:rPr>
          <w:instrText xml:space="preserve"> PAGEREF _Toc204326165 \h </w:instrText>
        </w:r>
        <w:r>
          <w:rPr>
            <w:noProof/>
            <w:webHidden/>
          </w:rPr>
        </w:r>
        <w:r>
          <w:rPr>
            <w:noProof/>
            <w:webHidden/>
          </w:rPr>
          <w:fldChar w:fldCharType="separate"/>
        </w:r>
        <w:r>
          <w:rPr>
            <w:noProof/>
            <w:webHidden/>
          </w:rPr>
          <w:t>1</w:t>
        </w:r>
        <w:r>
          <w:rPr>
            <w:noProof/>
            <w:webHidden/>
          </w:rPr>
          <w:fldChar w:fldCharType="end"/>
        </w:r>
      </w:hyperlink>
    </w:p>
    <w:p w14:paraId="487012DD" w14:textId="77777777" w:rsidR="00ED148F" w:rsidRDefault="00ED148F">
      <w:pPr>
        <w:pStyle w:val="TJ2"/>
        <w:rPr>
          <w:rFonts w:asciiTheme="minorHAnsi" w:hAnsiTheme="minorHAnsi" w:cstheme="minorBidi"/>
          <w:noProof/>
          <w:sz w:val="24"/>
          <w:szCs w:val="21"/>
          <w:lang w:eastAsia="en-GB" w:bidi="sa-IN"/>
        </w:rPr>
      </w:pPr>
      <w:hyperlink w:anchor="_Toc204326166" w:history="1">
        <w:r>
          <w:rPr>
            <w:rStyle w:val="Hiperhivatkozs"/>
            <w:noProof/>
            <w:lang w:bidi="ar-SA"/>
          </w:rPr>
          <w:t>1.2. Coverage</w:t>
        </w:r>
        <w:r>
          <w:rPr>
            <w:noProof/>
            <w:webHidden/>
          </w:rPr>
          <w:tab/>
        </w:r>
        <w:r>
          <w:rPr>
            <w:noProof/>
            <w:webHidden/>
          </w:rPr>
          <w:fldChar w:fldCharType="begin"/>
        </w:r>
        <w:r>
          <w:rPr>
            <w:noProof/>
            <w:webHidden/>
          </w:rPr>
          <w:instrText xml:space="preserve"> PAGEREF _Toc204326166 \h </w:instrText>
        </w:r>
        <w:r>
          <w:rPr>
            <w:noProof/>
            <w:webHidden/>
          </w:rPr>
        </w:r>
        <w:r>
          <w:rPr>
            <w:noProof/>
            <w:webHidden/>
          </w:rPr>
          <w:fldChar w:fldCharType="separate"/>
        </w:r>
        <w:r>
          <w:rPr>
            <w:noProof/>
            <w:webHidden/>
          </w:rPr>
          <w:t>1</w:t>
        </w:r>
        <w:r>
          <w:rPr>
            <w:noProof/>
            <w:webHidden/>
          </w:rPr>
          <w:fldChar w:fldCharType="end"/>
        </w:r>
      </w:hyperlink>
    </w:p>
    <w:p w14:paraId="0E908354" w14:textId="77777777" w:rsidR="00ED148F" w:rsidRDefault="00ED148F">
      <w:pPr>
        <w:pStyle w:val="TJ2"/>
        <w:rPr>
          <w:rFonts w:asciiTheme="minorHAnsi" w:hAnsiTheme="minorHAnsi" w:cstheme="minorBidi"/>
          <w:noProof/>
          <w:sz w:val="24"/>
          <w:szCs w:val="21"/>
          <w:lang w:eastAsia="en-GB" w:bidi="sa-IN"/>
        </w:rPr>
      </w:pPr>
      <w:hyperlink w:anchor="_Toc204326167" w:history="1">
        <w:r>
          <w:rPr>
            <w:rStyle w:val="Hiperhivatkozs"/>
            <w:noProof/>
            <w:lang w:bidi="ar-SA"/>
          </w:rPr>
          <w:t>1.3. Abbreviations</w:t>
        </w:r>
        <w:r>
          <w:rPr>
            <w:noProof/>
            <w:webHidden/>
          </w:rPr>
          <w:tab/>
        </w:r>
        <w:r>
          <w:rPr>
            <w:noProof/>
            <w:webHidden/>
          </w:rPr>
          <w:fldChar w:fldCharType="begin"/>
        </w:r>
        <w:r>
          <w:rPr>
            <w:noProof/>
            <w:webHidden/>
          </w:rPr>
          <w:instrText xml:space="preserve"> PAGEREF _Toc204326167 \h </w:instrText>
        </w:r>
        <w:r>
          <w:rPr>
            <w:noProof/>
            <w:webHidden/>
          </w:rPr>
        </w:r>
        <w:r>
          <w:rPr>
            <w:noProof/>
            <w:webHidden/>
          </w:rPr>
          <w:fldChar w:fldCharType="separate"/>
        </w:r>
        <w:r>
          <w:rPr>
            <w:noProof/>
            <w:webHidden/>
          </w:rPr>
          <w:t>1</w:t>
        </w:r>
        <w:r>
          <w:rPr>
            <w:noProof/>
            <w:webHidden/>
          </w:rPr>
          <w:fldChar w:fldCharType="end"/>
        </w:r>
      </w:hyperlink>
    </w:p>
    <w:p w14:paraId="590AD53A" w14:textId="77777777" w:rsidR="00ED148F" w:rsidRDefault="00ED148F">
      <w:pPr>
        <w:pStyle w:val="TJ2"/>
        <w:rPr>
          <w:rFonts w:asciiTheme="minorHAnsi" w:hAnsiTheme="minorHAnsi" w:cstheme="minorBidi"/>
          <w:noProof/>
          <w:sz w:val="24"/>
          <w:szCs w:val="21"/>
          <w:lang w:eastAsia="en-GB" w:bidi="sa-IN"/>
        </w:rPr>
      </w:pPr>
      <w:hyperlink w:anchor="_Toc204326168" w:history="1">
        <w:r>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_Toc204326168 \h </w:instrText>
        </w:r>
        <w:r>
          <w:rPr>
            <w:noProof/>
            <w:webHidden/>
          </w:rPr>
        </w:r>
        <w:r>
          <w:rPr>
            <w:noProof/>
            <w:webHidden/>
          </w:rPr>
          <w:fldChar w:fldCharType="separate"/>
        </w:r>
        <w:r>
          <w:rPr>
            <w:noProof/>
            <w:webHidden/>
          </w:rPr>
          <w:t>2</w:t>
        </w:r>
        <w:r>
          <w:rPr>
            <w:noProof/>
            <w:webHidden/>
          </w:rPr>
          <w:fldChar w:fldCharType="end"/>
        </w:r>
      </w:hyperlink>
    </w:p>
    <w:p w14:paraId="0FA2F641" w14:textId="77777777" w:rsidR="00ED148F" w:rsidRDefault="00ED148F">
      <w:pPr>
        <w:pStyle w:val="TJ2"/>
        <w:rPr>
          <w:rFonts w:asciiTheme="minorHAnsi" w:hAnsiTheme="minorHAnsi" w:cstheme="minorBidi"/>
          <w:noProof/>
          <w:sz w:val="24"/>
          <w:szCs w:val="21"/>
          <w:lang w:eastAsia="en-GB" w:bidi="sa-IN"/>
        </w:rPr>
      </w:pPr>
      <w:hyperlink w:anchor="_Toc204326169" w:history="1">
        <w:r>
          <w:rPr>
            <w:rStyle w:val="Hiperhivatkozs"/>
            <w:noProof/>
            <w:lang w:bidi="ar-SA"/>
          </w:rPr>
          <w:t>1.5. Terms and definitions</w:t>
        </w:r>
        <w:r>
          <w:rPr>
            <w:noProof/>
            <w:webHidden/>
          </w:rPr>
          <w:tab/>
        </w:r>
        <w:r>
          <w:rPr>
            <w:noProof/>
            <w:webHidden/>
          </w:rPr>
          <w:fldChar w:fldCharType="begin"/>
        </w:r>
        <w:r>
          <w:rPr>
            <w:noProof/>
            <w:webHidden/>
          </w:rPr>
          <w:instrText xml:space="preserve"> PAGEREF _Toc204326169 \h </w:instrText>
        </w:r>
        <w:r>
          <w:rPr>
            <w:noProof/>
            <w:webHidden/>
          </w:rPr>
        </w:r>
        <w:r>
          <w:rPr>
            <w:noProof/>
            <w:webHidden/>
          </w:rPr>
          <w:fldChar w:fldCharType="separate"/>
        </w:r>
        <w:r>
          <w:rPr>
            <w:noProof/>
            <w:webHidden/>
          </w:rPr>
          <w:t>2</w:t>
        </w:r>
        <w:r>
          <w:rPr>
            <w:noProof/>
            <w:webHidden/>
          </w:rPr>
          <w:fldChar w:fldCharType="end"/>
        </w:r>
      </w:hyperlink>
    </w:p>
    <w:p w14:paraId="79CDC977" w14:textId="77777777" w:rsidR="00ED148F" w:rsidRDefault="00ED148F">
      <w:pPr>
        <w:pStyle w:val="TJ2"/>
        <w:rPr>
          <w:rFonts w:asciiTheme="minorHAnsi" w:hAnsiTheme="minorHAnsi" w:cstheme="minorBidi"/>
          <w:noProof/>
          <w:sz w:val="24"/>
          <w:szCs w:val="21"/>
          <w:lang w:eastAsia="en-GB" w:bidi="sa-IN"/>
        </w:rPr>
      </w:pPr>
      <w:hyperlink w:anchor="_Toc204326170" w:history="1">
        <w:r>
          <w:rPr>
            <w:rStyle w:val="Hiperhivatkozs"/>
            <w:noProof/>
            <w:lang w:bidi="ar-SA"/>
          </w:rPr>
          <w:t>1.6. Working with Unicode</w:t>
        </w:r>
        <w:r>
          <w:rPr>
            <w:noProof/>
            <w:webHidden/>
          </w:rPr>
          <w:tab/>
        </w:r>
        <w:r>
          <w:rPr>
            <w:noProof/>
            <w:webHidden/>
          </w:rPr>
          <w:fldChar w:fldCharType="begin"/>
        </w:r>
        <w:r>
          <w:rPr>
            <w:noProof/>
            <w:webHidden/>
          </w:rPr>
          <w:instrText xml:space="preserve"> PAGEREF _Toc204326170 \h </w:instrText>
        </w:r>
        <w:r>
          <w:rPr>
            <w:noProof/>
            <w:webHidden/>
          </w:rPr>
        </w:r>
        <w:r>
          <w:rPr>
            <w:noProof/>
            <w:webHidden/>
          </w:rPr>
          <w:fldChar w:fldCharType="separate"/>
        </w:r>
        <w:r>
          <w:rPr>
            <w:noProof/>
            <w:webHidden/>
          </w:rPr>
          <w:t>3</w:t>
        </w:r>
        <w:r>
          <w:rPr>
            <w:noProof/>
            <w:webHidden/>
          </w:rPr>
          <w:fldChar w:fldCharType="end"/>
        </w:r>
      </w:hyperlink>
    </w:p>
    <w:p w14:paraId="66B6E0BA" w14:textId="77777777" w:rsidR="00ED148F" w:rsidRDefault="00ED148F">
      <w:pPr>
        <w:pStyle w:val="TJ3"/>
        <w:rPr>
          <w:rFonts w:asciiTheme="minorHAnsi" w:hAnsiTheme="minorHAnsi" w:cstheme="minorBidi"/>
          <w:noProof/>
          <w:sz w:val="24"/>
          <w:szCs w:val="21"/>
          <w:lang w:eastAsia="en-GB" w:bidi="sa-IN"/>
        </w:rPr>
      </w:pPr>
      <w:hyperlink w:anchor="_Toc204326171"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_Toc204326171 \h </w:instrText>
        </w:r>
        <w:r>
          <w:rPr>
            <w:noProof/>
            <w:webHidden/>
          </w:rPr>
        </w:r>
        <w:r>
          <w:rPr>
            <w:noProof/>
            <w:webHidden/>
          </w:rPr>
          <w:fldChar w:fldCharType="separate"/>
        </w:r>
        <w:r>
          <w:rPr>
            <w:noProof/>
            <w:webHidden/>
          </w:rPr>
          <w:t>3</w:t>
        </w:r>
        <w:r>
          <w:rPr>
            <w:noProof/>
            <w:webHidden/>
          </w:rPr>
          <w:fldChar w:fldCharType="end"/>
        </w:r>
      </w:hyperlink>
    </w:p>
    <w:p w14:paraId="10D81B36" w14:textId="77777777" w:rsidR="00ED148F" w:rsidRDefault="00ED148F">
      <w:pPr>
        <w:pStyle w:val="TJ3"/>
        <w:rPr>
          <w:rFonts w:asciiTheme="minorHAnsi" w:hAnsiTheme="minorHAnsi" w:cstheme="minorBidi"/>
          <w:noProof/>
          <w:sz w:val="24"/>
          <w:szCs w:val="21"/>
          <w:lang w:eastAsia="en-GB" w:bidi="sa-IN"/>
        </w:rPr>
      </w:pPr>
      <w:hyperlink w:anchor="_Toc204326172"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_Toc204326172 \h </w:instrText>
        </w:r>
        <w:r>
          <w:rPr>
            <w:noProof/>
            <w:webHidden/>
          </w:rPr>
        </w:r>
        <w:r>
          <w:rPr>
            <w:noProof/>
            <w:webHidden/>
          </w:rPr>
          <w:fldChar w:fldCharType="separate"/>
        </w:r>
        <w:r>
          <w:rPr>
            <w:noProof/>
            <w:webHidden/>
          </w:rPr>
          <w:t>4</w:t>
        </w:r>
        <w:r>
          <w:rPr>
            <w:noProof/>
            <w:webHidden/>
          </w:rPr>
          <w:fldChar w:fldCharType="end"/>
        </w:r>
      </w:hyperlink>
    </w:p>
    <w:p w14:paraId="4D989FB6" w14:textId="77777777" w:rsidR="00ED148F" w:rsidRDefault="00ED148F">
      <w:pPr>
        <w:pStyle w:val="TJ3"/>
        <w:rPr>
          <w:rFonts w:asciiTheme="minorHAnsi" w:hAnsiTheme="minorHAnsi" w:cstheme="minorBidi"/>
          <w:noProof/>
          <w:sz w:val="24"/>
          <w:szCs w:val="21"/>
          <w:lang w:eastAsia="en-GB" w:bidi="sa-IN"/>
        </w:rPr>
      </w:pPr>
      <w:hyperlink w:anchor="_Toc204326173"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_Toc204326173 \h </w:instrText>
        </w:r>
        <w:r>
          <w:rPr>
            <w:noProof/>
            <w:webHidden/>
          </w:rPr>
        </w:r>
        <w:r>
          <w:rPr>
            <w:noProof/>
            <w:webHidden/>
          </w:rPr>
          <w:fldChar w:fldCharType="separate"/>
        </w:r>
        <w:r>
          <w:rPr>
            <w:noProof/>
            <w:webHidden/>
          </w:rPr>
          <w:t>4</w:t>
        </w:r>
        <w:r>
          <w:rPr>
            <w:noProof/>
            <w:webHidden/>
          </w:rPr>
          <w:fldChar w:fldCharType="end"/>
        </w:r>
      </w:hyperlink>
    </w:p>
    <w:p w14:paraId="7333F2B0" w14:textId="77777777" w:rsidR="00ED148F" w:rsidRDefault="00ED148F">
      <w:pPr>
        <w:pStyle w:val="TJ1"/>
        <w:rPr>
          <w:rFonts w:asciiTheme="minorHAnsi" w:hAnsiTheme="minorHAnsi" w:cstheme="minorBidi"/>
          <w:b w:val="0"/>
          <w:noProof/>
          <w:sz w:val="24"/>
          <w:szCs w:val="21"/>
          <w:lang w:eastAsia="en-GB" w:bidi="sa-IN"/>
        </w:rPr>
      </w:pPr>
      <w:hyperlink w:anchor="_Toc204326174" w:history="1">
        <w:r>
          <w:rPr>
            <w:rStyle w:val="Hiperhivatkozs"/>
            <w:noProof/>
            <w:lang w:bidi="ar-SA"/>
          </w:rPr>
          <w:t>2. Theoretical framework</w:t>
        </w:r>
        <w:r>
          <w:rPr>
            <w:noProof/>
            <w:webHidden/>
          </w:rPr>
          <w:tab/>
        </w:r>
        <w:r>
          <w:rPr>
            <w:noProof/>
            <w:webHidden/>
          </w:rPr>
          <w:fldChar w:fldCharType="begin"/>
        </w:r>
        <w:r>
          <w:rPr>
            <w:noProof/>
            <w:webHidden/>
          </w:rPr>
          <w:instrText xml:space="preserve"> PAGEREF _Toc204326174 \h </w:instrText>
        </w:r>
        <w:r>
          <w:rPr>
            <w:noProof/>
            <w:webHidden/>
          </w:rPr>
        </w:r>
        <w:r>
          <w:rPr>
            <w:noProof/>
            <w:webHidden/>
          </w:rPr>
          <w:fldChar w:fldCharType="separate"/>
        </w:r>
        <w:r>
          <w:rPr>
            <w:noProof/>
            <w:webHidden/>
          </w:rPr>
          <w:t>5</w:t>
        </w:r>
        <w:r>
          <w:rPr>
            <w:noProof/>
            <w:webHidden/>
          </w:rPr>
          <w:fldChar w:fldCharType="end"/>
        </w:r>
      </w:hyperlink>
    </w:p>
    <w:p w14:paraId="2AF24785" w14:textId="77777777" w:rsidR="00ED148F" w:rsidRDefault="00ED148F">
      <w:pPr>
        <w:pStyle w:val="TJ2"/>
        <w:rPr>
          <w:rFonts w:asciiTheme="minorHAnsi" w:hAnsiTheme="minorHAnsi" w:cstheme="minorBidi"/>
          <w:noProof/>
          <w:sz w:val="24"/>
          <w:szCs w:val="21"/>
          <w:lang w:eastAsia="en-GB" w:bidi="sa-IN"/>
        </w:rPr>
      </w:pPr>
      <w:hyperlink w:anchor="_Toc204326175" w:history="1">
        <w:r>
          <w:rPr>
            <w:rStyle w:val="Hiperhivatkozs"/>
            <w:noProof/>
            <w:lang w:bidi="ar-SA"/>
          </w:rPr>
          <w:t>2.1. Scripts and writing systems</w:t>
        </w:r>
        <w:r>
          <w:rPr>
            <w:noProof/>
            <w:webHidden/>
          </w:rPr>
          <w:tab/>
        </w:r>
        <w:r>
          <w:rPr>
            <w:noProof/>
            <w:webHidden/>
          </w:rPr>
          <w:fldChar w:fldCharType="begin"/>
        </w:r>
        <w:r>
          <w:rPr>
            <w:noProof/>
            <w:webHidden/>
          </w:rPr>
          <w:instrText xml:space="preserve"> PAGEREF _Toc204326175 \h </w:instrText>
        </w:r>
        <w:r>
          <w:rPr>
            <w:noProof/>
            <w:webHidden/>
          </w:rPr>
        </w:r>
        <w:r>
          <w:rPr>
            <w:noProof/>
            <w:webHidden/>
          </w:rPr>
          <w:fldChar w:fldCharType="separate"/>
        </w:r>
        <w:r>
          <w:rPr>
            <w:noProof/>
            <w:webHidden/>
          </w:rPr>
          <w:t>5</w:t>
        </w:r>
        <w:r>
          <w:rPr>
            <w:noProof/>
            <w:webHidden/>
          </w:rPr>
          <w:fldChar w:fldCharType="end"/>
        </w:r>
      </w:hyperlink>
    </w:p>
    <w:p w14:paraId="2BAE7D47" w14:textId="77777777" w:rsidR="00ED148F" w:rsidRDefault="00ED148F">
      <w:pPr>
        <w:pStyle w:val="TJ3"/>
        <w:rPr>
          <w:rFonts w:asciiTheme="minorHAnsi" w:hAnsiTheme="minorHAnsi" w:cstheme="minorBidi"/>
          <w:noProof/>
          <w:sz w:val="24"/>
          <w:szCs w:val="21"/>
          <w:lang w:eastAsia="en-GB" w:bidi="sa-IN"/>
        </w:rPr>
      </w:pPr>
      <w:hyperlink w:anchor="_Toc204326176" w:history="1">
        <w:r>
          <w:rPr>
            <w:rStyle w:val="Hiperhivatkozs"/>
            <w:noProof/>
            <w:lang w:bidi="ar-SA"/>
          </w:rPr>
          <w:t>2.1.1. Writing system typology</w:t>
        </w:r>
        <w:r>
          <w:rPr>
            <w:noProof/>
            <w:webHidden/>
          </w:rPr>
          <w:tab/>
        </w:r>
        <w:r>
          <w:rPr>
            <w:noProof/>
            <w:webHidden/>
          </w:rPr>
          <w:fldChar w:fldCharType="begin"/>
        </w:r>
        <w:r>
          <w:rPr>
            <w:noProof/>
            <w:webHidden/>
          </w:rPr>
          <w:instrText xml:space="preserve"> PAGEREF _Toc204326176 \h </w:instrText>
        </w:r>
        <w:r>
          <w:rPr>
            <w:noProof/>
            <w:webHidden/>
          </w:rPr>
        </w:r>
        <w:r>
          <w:rPr>
            <w:noProof/>
            <w:webHidden/>
          </w:rPr>
          <w:fldChar w:fldCharType="separate"/>
        </w:r>
        <w:r>
          <w:rPr>
            <w:noProof/>
            <w:webHidden/>
          </w:rPr>
          <w:t>5</w:t>
        </w:r>
        <w:r>
          <w:rPr>
            <w:noProof/>
            <w:webHidden/>
          </w:rPr>
          <w:fldChar w:fldCharType="end"/>
        </w:r>
      </w:hyperlink>
    </w:p>
    <w:p w14:paraId="6008DCF7" w14:textId="77777777" w:rsidR="00ED148F" w:rsidRDefault="00ED148F">
      <w:pPr>
        <w:pStyle w:val="TJ2"/>
        <w:rPr>
          <w:rFonts w:asciiTheme="minorHAnsi" w:hAnsiTheme="minorHAnsi" w:cstheme="minorBidi"/>
          <w:noProof/>
          <w:sz w:val="24"/>
          <w:szCs w:val="21"/>
          <w:lang w:eastAsia="en-GB" w:bidi="sa-IN"/>
        </w:rPr>
      </w:pPr>
      <w:hyperlink w:anchor="_Toc204326177" w:history="1">
        <w:r>
          <w:rPr>
            <w:rStyle w:val="Hiperhivatkozs"/>
            <w:noProof/>
            <w:lang w:bidi="ar-SA"/>
          </w:rPr>
          <w:t>2.2. Conversion between writing systems</w:t>
        </w:r>
        <w:r>
          <w:rPr>
            <w:noProof/>
            <w:webHidden/>
          </w:rPr>
          <w:tab/>
        </w:r>
        <w:r>
          <w:rPr>
            <w:noProof/>
            <w:webHidden/>
          </w:rPr>
          <w:fldChar w:fldCharType="begin"/>
        </w:r>
        <w:r>
          <w:rPr>
            <w:noProof/>
            <w:webHidden/>
          </w:rPr>
          <w:instrText xml:space="preserve"> PAGEREF _Toc204326177 \h </w:instrText>
        </w:r>
        <w:r>
          <w:rPr>
            <w:noProof/>
            <w:webHidden/>
          </w:rPr>
        </w:r>
        <w:r>
          <w:rPr>
            <w:noProof/>
            <w:webHidden/>
          </w:rPr>
          <w:fldChar w:fldCharType="separate"/>
        </w:r>
        <w:r>
          <w:rPr>
            <w:noProof/>
            <w:webHidden/>
          </w:rPr>
          <w:t>6</w:t>
        </w:r>
        <w:r>
          <w:rPr>
            <w:noProof/>
            <w:webHidden/>
          </w:rPr>
          <w:fldChar w:fldCharType="end"/>
        </w:r>
      </w:hyperlink>
    </w:p>
    <w:p w14:paraId="4F11D735" w14:textId="77777777" w:rsidR="00ED148F" w:rsidRDefault="00ED148F">
      <w:pPr>
        <w:pStyle w:val="TJ3"/>
        <w:rPr>
          <w:rFonts w:asciiTheme="minorHAnsi" w:hAnsiTheme="minorHAnsi" w:cstheme="minorBidi"/>
          <w:noProof/>
          <w:sz w:val="24"/>
          <w:szCs w:val="21"/>
          <w:lang w:eastAsia="en-GB" w:bidi="sa-IN"/>
        </w:rPr>
      </w:pPr>
      <w:hyperlink w:anchor="_Toc204326178" w:history="1">
        <w:r>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_Toc204326178 \h </w:instrText>
        </w:r>
        <w:r>
          <w:rPr>
            <w:noProof/>
            <w:webHidden/>
          </w:rPr>
        </w:r>
        <w:r>
          <w:rPr>
            <w:noProof/>
            <w:webHidden/>
          </w:rPr>
          <w:fldChar w:fldCharType="separate"/>
        </w:r>
        <w:r>
          <w:rPr>
            <w:noProof/>
            <w:webHidden/>
          </w:rPr>
          <w:t>6</w:t>
        </w:r>
        <w:r>
          <w:rPr>
            <w:noProof/>
            <w:webHidden/>
          </w:rPr>
          <w:fldChar w:fldCharType="end"/>
        </w:r>
      </w:hyperlink>
    </w:p>
    <w:p w14:paraId="7A79E02C" w14:textId="77777777" w:rsidR="00ED148F" w:rsidRDefault="00ED148F">
      <w:pPr>
        <w:pStyle w:val="TJ2"/>
        <w:rPr>
          <w:rFonts w:asciiTheme="minorHAnsi" w:hAnsiTheme="minorHAnsi" w:cstheme="minorBidi"/>
          <w:noProof/>
          <w:sz w:val="24"/>
          <w:szCs w:val="21"/>
          <w:lang w:eastAsia="en-GB" w:bidi="sa-IN"/>
        </w:rPr>
      </w:pPr>
      <w:hyperlink w:anchor="_Toc204326179" w:history="1">
        <w:r>
          <w:rPr>
            <w:rStyle w:val="Hiperhivatkozs"/>
            <w:noProof/>
            <w:lang w:bidi="ar-SA"/>
          </w:rPr>
          <w:t>2.3. The elusive grapheme</w:t>
        </w:r>
        <w:r>
          <w:rPr>
            <w:noProof/>
            <w:webHidden/>
          </w:rPr>
          <w:tab/>
        </w:r>
        <w:r>
          <w:rPr>
            <w:noProof/>
            <w:webHidden/>
          </w:rPr>
          <w:fldChar w:fldCharType="begin"/>
        </w:r>
        <w:r>
          <w:rPr>
            <w:noProof/>
            <w:webHidden/>
          </w:rPr>
          <w:instrText xml:space="preserve"> PAGEREF _Toc204326179 \h </w:instrText>
        </w:r>
        <w:r>
          <w:rPr>
            <w:noProof/>
            <w:webHidden/>
          </w:rPr>
        </w:r>
        <w:r>
          <w:rPr>
            <w:noProof/>
            <w:webHidden/>
          </w:rPr>
          <w:fldChar w:fldCharType="separate"/>
        </w:r>
        <w:r>
          <w:rPr>
            <w:noProof/>
            <w:webHidden/>
          </w:rPr>
          <w:t>7</w:t>
        </w:r>
        <w:r>
          <w:rPr>
            <w:noProof/>
            <w:webHidden/>
          </w:rPr>
          <w:fldChar w:fldCharType="end"/>
        </w:r>
      </w:hyperlink>
    </w:p>
    <w:p w14:paraId="3099E29C" w14:textId="77777777" w:rsidR="00ED148F" w:rsidRDefault="00ED148F">
      <w:pPr>
        <w:pStyle w:val="TJ3"/>
        <w:rPr>
          <w:rFonts w:asciiTheme="minorHAnsi" w:hAnsiTheme="minorHAnsi" w:cstheme="minorBidi"/>
          <w:noProof/>
          <w:sz w:val="24"/>
          <w:szCs w:val="21"/>
          <w:lang w:eastAsia="en-GB" w:bidi="sa-IN"/>
        </w:rPr>
      </w:pPr>
      <w:hyperlink w:anchor="_Toc204326180" w:history="1">
        <w:r>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_Toc204326180 \h </w:instrText>
        </w:r>
        <w:r>
          <w:rPr>
            <w:noProof/>
            <w:webHidden/>
          </w:rPr>
        </w:r>
        <w:r>
          <w:rPr>
            <w:noProof/>
            <w:webHidden/>
          </w:rPr>
          <w:fldChar w:fldCharType="separate"/>
        </w:r>
        <w:r>
          <w:rPr>
            <w:noProof/>
            <w:webHidden/>
          </w:rPr>
          <w:t>7</w:t>
        </w:r>
        <w:r>
          <w:rPr>
            <w:noProof/>
            <w:webHidden/>
          </w:rPr>
          <w:fldChar w:fldCharType="end"/>
        </w:r>
      </w:hyperlink>
    </w:p>
    <w:p w14:paraId="1A97406F" w14:textId="77777777" w:rsidR="00ED148F" w:rsidRDefault="00ED148F">
      <w:pPr>
        <w:pStyle w:val="TJ3"/>
        <w:rPr>
          <w:rFonts w:asciiTheme="minorHAnsi" w:hAnsiTheme="minorHAnsi" w:cstheme="minorBidi"/>
          <w:noProof/>
          <w:sz w:val="24"/>
          <w:szCs w:val="21"/>
          <w:lang w:eastAsia="en-GB" w:bidi="sa-IN"/>
        </w:rPr>
      </w:pPr>
      <w:hyperlink w:anchor="_Toc204326181" w:history="1">
        <w:r>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_Toc204326181 \h </w:instrText>
        </w:r>
        <w:r>
          <w:rPr>
            <w:noProof/>
            <w:webHidden/>
          </w:rPr>
        </w:r>
        <w:r>
          <w:rPr>
            <w:noProof/>
            <w:webHidden/>
          </w:rPr>
          <w:fldChar w:fldCharType="separate"/>
        </w:r>
        <w:r>
          <w:rPr>
            <w:noProof/>
            <w:webHidden/>
          </w:rPr>
          <w:t>8</w:t>
        </w:r>
        <w:r>
          <w:rPr>
            <w:noProof/>
            <w:webHidden/>
          </w:rPr>
          <w:fldChar w:fldCharType="end"/>
        </w:r>
      </w:hyperlink>
    </w:p>
    <w:p w14:paraId="378F99EC" w14:textId="77777777" w:rsidR="00ED148F" w:rsidRDefault="00ED148F">
      <w:pPr>
        <w:pStyle w:val="TJ4"/>
        <w:rPr>
          <w:rFonts w:asciiTheme="minorHAnsi" w:hAnsiTheme="minorHAnsi" w:cstheme="minorBidi"/>
          <w:noProof/>
          <w:sz w:val="24"/>
          <w:szCs w:val="21"/>
          <w:lang w:eastAsia="en-GB" w:bidi="sa-IN"/>
        </w:rPr>
      </w:pPr>
      <w:hyperlink w:anchor="_Toc204326182" w:history="1">
        <w:r>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_Toc204326182 \h </w:instrText>
        </w:r>
        <w:r>
          <w:rPr>
            <w:noProof/>
            <w:webHidden/>
          </w:rPr>
        </w:r>
        <w:r>
          <w:rPr>
            <w:noProof/>
            <w:webHidden/>
          </w:rPr>
          <w:fldChar w:fldCharType="separate"/>
        </w:r>
        <w:r>
          <w:rPr>
            <w:noProof/>
            <w:webHidden/>
          </w:rPr>
          <w:t>9</w:t>
        </w:r>
        <w:r>
          <w:rPr>
            <w:noProof/>
            <w:webHidden/>
          </w:rPr>
          <w:fldChar w:fldCharType="end"/>
        </w:r>
      </w:hyperlink>
    </w:p>
    <w:p w14:paraId="1B10C409" w14:textId="77777777" w:rsidR="00ED148F" w:rsidRDefault="00ED148F">
      <w:pPr>
        <w:pStyle w:val="TJ4"/>
        <w:rPr>
          <w:rFonts w:asciiTheme="minorHAnsi" w:hAnsiTheme="minorHAnsi" w:cstheme="minorBidi"/>
          <w:noProof/>
          <w:sz w:val="24"/>
          <w:szCs w:val="21"/>
          <w:lang w:eastAsia="en-GB" w:bidi="sa-IN"/>
        </w:rPr>
      </w:pPr>
      <w:hyperlink w:anchor="_Toc204326183" w:history="1">
        <w:r>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_Toc204326183 \h </w:instrText>
        </w:r>
        <w:r>
          <w:rPr>
            <w:noProof/>
            <w:webHidden/>
          </w:rPr>
        </w:r>
        <w:r>
          <w:rPr>
            <w:noProof/>
            <w:webHidden/>
          </w:rPr>
          <w:fldChar w:fldCharType="separate"/>
        </w:r>
        <w:r>
          <w:rPr>
            <w:noProof/>
            <w:webHidden/>
          </w:rPr>
          <w:t>10</w:t>
        </w:r>
        <w:r>
          <w:rPr>
            <w:noProof/>
            <w:webHidden/>
          </w:rPr>
          <w:fldChar w:fldCharType="end"/>
        </w:r>
      </w:hyperlink>
    </w:p>
    <w:p w14:paraId="6D3D43D1" w14:textId="77777777" w:rsidR="00ED148F" w:rsidRDefault="00ED148F">
      <w:pPr>
        <w:pStyle w:val="TJ2"/>
        <w:rPr>
          <w:rFonts w:asciiTheme="minorHAnsi" w:hAnsiTheme="minorHAnsi" w:cstheme="minorBidi"/>
          <w:noProof/>
          <w:sz w:val="24"/>
          <w:szCs w:val="21"/>
          <w:lang w:eastAsia="en-GB" w:bidi="sa-IN"/>
        </w:rPr>
      </w:pPr>
      <w:hyperlink w:anchor="_Toc204326184" w:history="1">
        <w:r>
          <w:rPr>
            <w:rStyle w:val="Hiperhivatkozs"/>
            <w:noProof/>
          </w:rPr>
          <w:t>2.4. Graphic structures and their elements</w:t>
        </w:r>
        <w:r>
          <w:rPr>
            <w:noProof/>
            <w:webHidden/>
          </w:rPr>
          <w:tab/>
        </w:r>
        <w:r>
          <w:rPr>
            <w:noProof/>
            <w:webHidden/>
          </w:rPr>
          <w:fldChar w:fldCharType="begin"/>
        </w:r>
        <w:r>
          <w:rPr>
            <w:noProof/>
            <w:webHidden/>
          </w:rPr>
          <w:instrText xml:space="preserve"> PAGEREF _Toc204326184 \h </w:instrText>
        </w:r>
        <w:r>
          <w:rPr>
            <w:noProof/>
            <w:webHidden/>
          </w:rPr>
        </w:r>
        <w:r>
          <w:rPr>
            <w:noProof/>
            <w:webHidden/>
          </w:rPr>
          <w:fldChar w:fldCharType="separate"/>
        </w:r>
        <w:r>
          <w:rPr>
            <w:noProof/>
            <w:webHidden/>
          </w:rPr>
          <w:t>11</w:t>
        </w:r>
        <w:r>
          <w:rPr>
            <w:noProof/>
            <w:webHidden/>
          </w:rPr>
          <w:fldChar w:fldCharType="end"/>
        </w:r>
      </w:hyperlink>
    </w:p>
    <w:p w14:paraId="625F8BC1" w14:textId="77777777" w:rsidR="00ED148F" w:rsidRDefault="00ED148F">
      <w:pPr>
        <w:pStyle w:val="TJ3"/>
        <w:rPr>
          <w:rFonts w:asciiTheme="minorHAnsi" w:hAnsiTheme="minorHAnsi" w:cstheme="minorBidi"/>
          <w:noProof/>
          <w:sz w:val="24"/>
          <w:szCs w:val="21"/>
          <w:lang w:eastAsia="en-GB" w:bidi="sa-IN"/>
        </w:rPr>
      </w:pPr>
      <w:hyperlink w:anchor="_Toc204326185" w:history="1">
        <w:r>
          <w:rPr>
            <w:rStyle w:val="Hiperhivatkozs"/>
            <w:noProof/>
          </w:rPr>
          <w:t>2.4.1. Characters and glyphs</w:t>
        </w:r>
        <w:r>
          <w:rPr>
            <w:noProof/>
            <w:webHidden/>
          </w:rPr>
          <w:tab/>
        </w:r>
        <w:r>
          <w:rPr>
            <w:noProof/>
            <w:webHidden/>
          </w:rPr>
          <w:fldChar w:fldCharType="begin"/>
        </w:r>
        <w:r>
          <w:rPr>
            <w:noProof/>
            <w:webHidden/>
          </w:rPr>
          <w:instrText xml:space="preserve"> PAGEREF _Toc204326185 \h </w:instrText>
        </w:r>
        <w:r>
          <w:rPr>
            <w:noProof/>
            <w:webHidden/>
          </w:rPr>
        </w:r>
        <w:r>
          <w:rPr>
            <w:noProof/>
            <w:webHidden/>
          </w:rPr>
          <w:fldChar w:fldCharType="separate"/>
        </w:r>
        <w:r>
          <w:rPr>
            <w:noProof/>
            <w:webHidden/>
          </w:rPr>
          <w:t>11</w:t>
        </w:r>
        <w:r>
          <w:rPr>
            <w:noProof/>
            <w:webHidden/>
          </w:rPr>
          <w:fldChar w:fldCharType="end"/>
        </w:r>
      </w:hyperlink>
    </w:p>
    <w:p w14:paraId="06815B6F" w14:textId="77777777" w:rsidR="00ED148F" w:rsidRDefault="00ED148F">
      <w:pPr>
        <w:pStyle w:val="TJ3"/>
        <w:rPr>
          <w:rFonts w:asciiTheme="minorHAnsi" w:hAnsiTheme="minorHAnsi" w:cstheme="minorBidi"/>
          <w:noProof/>
          <w:sz w:val="24"/>
          <w:szCs w:val="21"/>
          <w:lang w:eastAsia="en-GB" w:bidi="sa-IN"/>
        </w:rPr>
      </w:pPr>
      <w:hyperlink w:anchor="_Toc204326186" w:history="1">
        <w:r>
          <w:rPr>
            <w:rStyle w:val="Hiperhivatkozs"/>
            <w:noProof/>
          </w:rPr>
          <w:t>2.4.2. Polygraphy</w:t>
        </w:r>
        <w:r>
          <w:rPr>
            <w:noProof/>
            <w:webHidden/>
          </w:rPr>
          <w:tab/>
        </w:r>
        <w:r>
          <w:rPr>
            <w:noProof/>
            <w:webHidden/>
          </w:rPr>
          <w:fldChar w:fldCharType="begin"/>
        </w:r>
        <w:r>
          <w:rPr>
            <w:noProof/>
            <w:webHidden/>
          </w:rPr>
          <w:instrText xml:space="preserve"> PAGEREF _Toc204326186 \h </w:instrText>
        </w:r>
        <w:r>
          <w:rPr>
            <w:noProof/>
            <w:webHidden/>
          </w:rPr>
        </w:r>
        <w:r>
          <w:rPr>
            <w:noProof/>
            <w:webHidden/>
          </w:rPr>
          <w:fldChar w:fldCharType="separate"/>
        </w:r>
        <w:r>
          <w:rPr>
            <w:noProof/>
            <w:webHidden/>
          </w:rPr>
          <w:t>12</w:t>
        </w:r>
        <w:r>
          <w:rPr>
            <w:noProof/>
            <w:webHidden/>
          </w:rPr>
          <w:fldChar w:fldCharType="end"/>
        </w:r>
      </w:hyperlink>
    </w:p>
    <w:p w14:paraId="2B9D6F84" w14:textId="77777777" w:rsidR="00ED148F" w:rsidRDefault="00ED148F">
      <w:pPr>
        <w:pStyle w:val="TJ3"/>
        <w:rPr>
          <w:rFonts w:asciiTheme="minorHAnsi" w:hAnsiTheme="minorHAnsi" w:cstheme="minorBidi"/>
          <w:noProof/>
          <w:sz w:val="24"/>
          <w:szCs w:val="21"/>
          <w:lang w:eastAsia="en-GB" w:bidi="sa-IN"/>
        </w:rPr>
      </w:pPr>
      <w:hyperlink w:anchor="_Toc204326187" w:history="1">
        <w:r>
          <w:rPr>
            <w:rStyle w:val="Hiperhivatkozs"/>
            <w:noProof/>
            <w:lang w:bidi="ar-SA"/>
          </w:rPr>
          <w:t>2.4.3. Glyph complexity</w:t>
        </w:r>
        <w:r>
          <w:rPr>
            <w:noProof/>
            <w:webHidden/>
          </w:rPr>
          <w:tab/>
        </w:r>
        <w:r>
          <w:rPr>
            <w:noProof/>
            <w:webHidden/>
          </w:rPr>
          <w:fldChar w:fldCharType="begin"/>
        </w:r>
        <w:r>
          <w:rPr>
            <w:noProof/>
            <w:webHidden/>
          </w:rPr>
          <w:instrText xml:space="preserve"> PAGEREF _Toc204326187 \h </w:instrText>
        </w:r>
        <w:r>
          <w:rPr>
            <w:noProof/>
            <w:webHidden/>
          </w:rPr>
        </w:r>
        <w:r>
          <w:rPr>
            <w:noProof/>
            <w:webHidden/>
          </w:rPr>
          <w:fldChar w:fldCharType="separate"/>
        </w:r>
        <w:r>
          <w:rPr>
            <w:noProof/>
            <w:webHidden/>
          </w:rPr>
          <w:t>12</w:t>
        </w:r>
        <w:r>
          <w:rPr>
            <w:noProof/>
            <w:webHidden/>
          </w:rPr>
          <w:fldChar w:fldCharType="end"/>
        </w:r>
      </w:hyperlink>
    </w:p>
    <w:p w14:paraId="51CBEBA6" w14:textId="77777777" w:rsidR="00ED148F" w:rsidRDefault="00ED148F">
      <w:pPr>
        <w:pStyle w:val="TJ4"/>
        <w:rPr>
          <w:rFonts w:asciiTheme="minorHAnsi" w:hAnsiTheme="minorHAnsi" w:cstheme="minorBidi"/>
          <w:noProof/>
          <w:sz w:val="24"/>
          <w:szCs w:val="21"/>
          <w:lang w:eastAsia="en-GB" w:bidi="sa-IN"/>
        </w:rPr>
      </w:pPr>
      <w:hyperlink w:anchor="_Toc204326188"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_Toc204326188 \h </w:instrText>
        </w:r>
        <w:r>
          <w:rPr>
            <w:noProof/>
            <w:webHidden/>
          </w:rPr>
        </w:r>
        <w:r>
          <w:rPr>
            <w:noProof/>
            <w:webHidden/>
          </w:rPr>
          <w:fldChar w:fldCharType="separate"/>
        </w:r>
        <w:r>
          <w:rPr>
            <w:noProof/>
            <w:webHidden/>
          </w:rPr>
          <w:t>13</w:t>
        </w:r>
        <w:r>
          <w:rPr>
            <w:noProof/>
            <w:webHidden/>
          </w:rPr>
          <w:fldChar w:fldCharType="end"/>
        </w:r>
      </w:hyperlink>
    </w:p>
    <w:p w14:paraId="171C3133" w14:textId="77777777" w:rsidR="00ED148F" w:rsidRDefault="00ED148F">
      <w:pPr>
        <w:pStyle w:val="TJ4"/>
        <w:rPr>
          <w:rFonts w:asciiTheme="minorHAnsi" w:hAnsiTheme="minorHAnsi" w:cstheme="minorBidi"/>
          <w:noProof/>
          <w:sz w:val="24"/>
          <w:szCs w:val="21"/>
          <w:lang w:eastAsia="en-GB" w:bidi="sa-IN"/>
        </w:rPr>
      </w:pPr>
      <w:hyperlink w:anchor="_Toc204326189" w:history="1">
        <w:r>
          <w:rPr>
            <w:rStyle w:val="Hiperhivatkozs"/>
            <w:noProof/>
            <w:lang w:bidi="ar-SA"/>
          </w:rPr>
          <w:t>2.4.3.2. Markers</w:t>
        </w:r>
        <w:r>
          <w:rPr>
            <w:noProof/>
            <w:webHidden/>
          </w:rPr>
          <w:tab/>
        </w:r>
        <w:r>
          <w:rPr>
            <w:noProof/>
            <w:webHidden/>
          </w:rPr>
          <w:fldChar w:fldCharType="begin"/>
        </w:r>
        <w:r>
          <w:rPr>
            <w:noProof/>
            <w:webHidden/>
          </w:rPr>
          <w:instrText xml:space="preserve"> PAGEREF _Toc204326189 \h </w:instrText>
        </w:r>
        <w:r>
          <w:rPr>
            <w:noProof/>
            <w:webHidden/>
          </w:rPr>
        </w:r>
        <w:r>
          <w:rPr>
            <w:noProof/>
            <w:webHidden/>
          </w:rPr>
          <w:fldChar w:fldCharType="separate"/>
        </w:r>
        <w:r>
          <w:rPr>
            <w:noProof/>
            <w:webHidden/>
          </w:rPr>
          <w:t>13</w:t>
        </w:r>
        <w:r>
          <w:rPr>
            <w:noProof/>
            <w:webHidden/>
          </w:rPr>
          <w:fldChar w:fldCharType="end"/>
        </w:r>
      </w:hyperlink>
    </w:p>
    <w:p w14:paraId="2F98289A" w14:textId="77777777" w:rsidR="00ED148F" w:rsidRDefault="00ED148F">
      <w:pPr>
        <w:pStyle w:val="TJ4"/>
        <w:rPr>
          <w:rFonts w:asciiTheme="minorHAnsi" w:hAnsiTheme="minorHAnsi" w:cstheme="minorBidi"/>
          <w:noProof/>
          <w:sz w:val="24"/>
          <w:szCs w:val="21"/>
          <w:lang w:eastAsia="en-GB" w:bidi="sa-IN"/>
        </w:rPr>
      </w:pPr>
      <w:hyperlink w:anchor="_Toc204326190" w:history="1">
        <w:r>
          <w:rPr>
            <w:rStyle w:val="Hiperhivatkozs"/>
            <w:noProof/>
            <w:lang w:bidi="ar-SA"/>
          </w:rPr>
          <w:t>2.4.3.3. Graphic elements</w:t>
        </w:r>
        <w:r>
          <w:rPr>
            <w:noProof/>
            <w:webHidden/>
          </w:rPr>
          <w:tab/>
        </w:r>
        <w:r>
          <w:rPr>
            <w:noProof/>
            <w:webHidden/>
          </w:rPr>
          <w:fldChar w:fldCharType="begin"/>
        </w:r>
        <w:r>
          <w:rPr>
            <w:noProof/>
            <w:webHidden/>
          </w:rPr>
          <w:instrText xml:space="preserve"> PAGEREF _Toc204326190 \h </w:instrText>
        </w:r>
        <w:r>
          <w:rPr>
            <w:noProof/>
            <w:webHidden/>
          </w:rPr>
        </w:r>
        <w:r>
          <w:rPr>
            <w:noProof/>
            <w:webHidden/>
          </w:rPr>
          <w:fldChar w:fldCharType="separate"/>
        </w:r>
        <w:r>
          <w:rPr>
            <w:noProof/>
            <w:webHidden/>
          </w:rPr>
          <w:t>13</w:t>
        </w:r>
        <w:r>
          <w:rPr>
            <w:noProof/>
            <w:webHidden/>
          </w:rPr>
          <w:fldChar w:fldCharType="end"/>
        </w:r>
      </w:hyperlink>
    </w:p>
    <w:p w14:paraId="7B5A62D3" w14:textId="77777777" w:rsidR="00ED148F" w:rsidRDefault="00ED148F">
      <w:pPr>
        <w:pStyle w:val="TJ2"/>
        <w:rPr>
          <w:rFonts w:asciiTheme="minorHAnsi" w:hAnsiTheme="minorHAnsi" w:cstheme="minorBidi"/>
          <w:noProof/>
          <w:sz w:val="24"/>
          <w:szCs w:val="21"/>
          <w:lang w:eastAsia="en-GB" w:bidi="sa-IN"/>
        </w:rPr>
      </w:pPr>
      <w:hyperlink w:anchor="_Toc204326191" w:history="1">
        <w:r>
          <w:rPr>
            <w:rStyle w:val="Hiperhivatkozs"/>
            <w:noProof/>
            <w:lang w:bidi="ar-SA"/>
          </w:rPr>
          <w:t>2.5. Problematic cases: what is a grapheme, and what is not?</w:t>
        </w:r>
        <w:r>
          <w:rPr>
            <w:noProof/>
            <w:webHidden/>
          </w:rPr>
          <w:tab/>
        </w:r>
        <w:r>
          <w:rPr>
            <w:noProof/>
            <w:webHidden/>
          </w:rPr>
          <w:fldChar w:fldCharType="begin"/>
        </w:r>
        <w:r>
          <w:rPr>
            <w:noProof/>
            <w:webHidden/>
          </w:rPr>
          <w:instrText xml:space="preserve"> PAGEREF _Toc204326191 \h </w:instrText>
        </w:r>
        <w:r>
          <w:rPr>
            <w:noProof/>
            <w:webHidden/>
          </w:rPr>
        </w:r>
        <w:r>
          <w:rPr>
            <w:noProof/>
            <w:webHidden/>
          </w:rPr>
          <w:fldChar w:fldCharType="separate"/>
        </w:r>
        <w:r>
          <w:rPr>
            <w:noProof/>
            <w:webHidden/>
          </w:rPr>
          <w:t>14</w:t>
        </w:r>
        <w:r>
          <w:rPr>
            <w:noProof/>
            <w:webHidden/>
          </w:rPr>
          <w:fldChar w:fldCharType="end"/>
        </w:r>
      </w:hyperlink>
    </w:p>
    <w:p w14:paraId="558E3269" w14:textId="77777777" w:rsidR="00ED148F" w:rsidRDefault="00ED148F">
      <w:pPr>
        <w:pStyle w:val="TJ3"/>
        <w:rPr>
          <w:rFonts w:asciiTheme="minorHAnsi" w:hAnsiTheme="minorHAnsi" w:cstheme="minorBidi"/>
          <w:noProof/>
          <w:sz w:val="24"/>
          <w:szCs w:val="21"/>
          <w:lang w:eastAsia="en-GB" w:bidi="sa-IN"/>
        </w:rPr>
      </w:pPr>
      <w:hyperlink w:anchor="_Toc204326192" w:history="1">
        <w:r>
          <w:rPr>
            <w:rStyle w:val="Hiperhivatkozs"/>
            <w:noProof/>
            <w:lang w:bidi="ar-SA"/>
          </w:rPr>
          <w:t>2.5.1.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_Toc204326192 \h </w:instrText>
        </w:r>
        <w:r>
          <w:rPr>
            <w:noProof/>
            <w:webHidden/>
          </w:rPr>
        </w:r>
        <w:r>
          <w:rPr>
            <w:noProof/>
            <w:webHidden/>
          </w:rPr>
          <w:fldChar w:fldCharType="separate"/>
        </w:r>
        <w:r>
          <w:rPr>
            <w:noProof/>
            <w:webHidden/>
          </w:rPr>
          <w:t>14</w:t>
        </w:r>
        <w:r>
          <w:rPr>
            <w:noProof/>
            <w:webHidden/>
          </w:rPr>
          <w:fldChar w:fldCharType="end"/>
        </w:r>
      </w:hyperlink>
    </w:p>
    <w:p w14:paraId="4B30C66D" w14:textId="77777777" w:rsidR="00ED148F" w:rsidRDefault="00ED148F">
      <w:pPr>
        <w:pStyle w:val="TJ3"/>
        <w:rPr>
          <w:rFonts w:asciiTheme="minorHAnsi" w:hAnsiTheme="minorHAnsi" w:cstheme="minorBidi"/>
          <w:noProof/>
          <w:sz w:val="24"/>
          <w:szCs w:val="21"/>
          <w:lang w:eastAsia="en-GB" w:bidi="sa-IN"/>
        </w:rPr>
      </w:pPr>
      <w:hyperlink w:anchor="_Toc204326193" w:history="1">
        <w:r>
          <w:rPr>
            <w:rStyle w:val="Hiperhivatkozs"/>
            <w:noProof/>
            <w:lang w:bidi="ar-SA"/>
          </w:rPr>
          <w:t>2.5.2.</w:t>
        </w:r>
        <w:r>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_Toc204326193 \h </w:instrText>
        </w:r>
        <w:r>
          <w:rPr>
            <w:noProof/>
            <w:webHidden/>
          </w:rPr>
        </w:r>
        <w:r>
          <w:rPr>
            <w:noProof/>
            <w:webHidden/>
          </w:rPr>
          <w:fldChar w:fldCharType="separate"/>
        </w:r>
        <w:r>
          <w:rPr>
            <w:noProof/>
            <w:webHidden/>
          </w:rPr>
          <w:t>14</w:t>
        </w:r>
        <w:r>
          <w:rPr>
            <w:noProof/>
            <w:webHidden/>
          </w:rPr>
          <w:fldChar w:fldCharType="end"/>
        </w:r>
      </w:hyperlink>
    </w:p>
    <w:p w14:paraId="29392D19" w14:textId="77777777" w:rsidR="00ED148F" w:rsidRDefault="00ED148F">
      <w:pPr>
        <w:pStyle w:val="TJ3"/>
        <w:rPr>
          <w:rFonts w:asciiTheme="minorHAnsi" w:hAnsiTheme="minorHAnsi" w:cstheme="minorBidi"/>
          <w:noProof/>
          <w:sz w:val="24"/>
          <w:szCs w:val="21"/>
          <w:lang w:eastAsia="en-GB" w:bidi="sa-IN"/>
        </w:rPr>
      </w:pPr>
      <w:hyperlink w:anchor="_Toc204326194" w:history="1">
        <w:r>
          <w:rPr>
            <w:rStyle w:val="Hiperhivatkozs"/>
            <w:noProof/>
            <w:lang w:bidi="ar-SA"/>
          </w:rPr>
          <w:t>2.5.3.</w:t>
        </w:r>
        <w:r>
          <w:rPr>
            <w:rStyle w:val="Hiperhivatkozs"/>
            <w:i/>
            <w:iCs/>
            <w:noProof/>
            <w:lang w:bidi="ar-SA"/>
          </w:rPr>
          <w:t xml:space="preserve"> Anusvāra</w:t>
        </w:r>
        <w:r>
          <w:rPr>
            <w:rStyle w:val="Hiperhivatkozs"/>
            <w:noProof/>
            <w:lang w:bidi="ar-SA"/>
          </w:rPr>
          <w:t xml:space="preserve"> relatives</w:t>
        </w:r>
        <w:r>
          <w:rPr>
            <w:noProof/>
            <w:webHidden/>
          </w:rPr>
          <w:tab/>
        </w:r>
        <w:r>
          <w:rPr>
            <w:noProof/>
            <w:webHidden/>
          </w:rPr>
          <w:fldChar w:fldCharType="begin"/>
        </w:r>
        <w:r>
          <w:rPr>
            <w:noProof/>
            <w:webHidden/>
          </w:rPr>
          <w:instrText xml:space="preserve"> PAGEREF _Toc204326194 \h </w:instrText>
        </w:r>
        <w:r>
          <w:rPr>
            <w:noProof/>
            <w:webHidden/>
          </w:rPr>
        </w:r>
        <w:r>
          <w:rPr>
            <w:noProof/>
            <w:webHidden/>
          </w:rPr>
          <w:fldChar w:fldCharType="separate"/>
        </w:r>
        <w:r>
          <w:rPr>
            <w:noProof/>
            <w:webHidden/>
          </w:rPr>
          <w:t>15</w:t>
        </w:r>
        <w:r>
          <w:rPr>
            <w:noProof/>
            <w:webHidden/>
          </w:rPr>
          <w:fldChar w:fldCharType="end"/>
        </w:r>
      </w:hyperlink>
    </w:p>
    <w:p w14:paraId="1183E855" w14:textId="77777777" w:rsidR="00ED148F" w:rsidRDefault="00ED148F">
      <w:pPr>
        <w:pStyle w:val="TJ3"/>
        <w:rPr>
          <w:rFonts w:asciiTheme="minorHAnsi" w:hAnsiTheme="minorHAnsi" w:cstheme="minorBidi"/>
          <w:noProof/>
          <w:sz w:val="24"/>
          <w:szCs w:val="21"/>
          <w:lang w:eastAsia="en-GB" w:bidi="sa-IN"/>
        </w:rPr>
      </w:pPr>
      <w:hyperlink w:anchor="_Toc204326195" w:history="1">
        <w:r>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_Toc204326195 \h </w:instrText>
        </w:r>
        <w:r>
          <w:rPr>
            <w:noProof/>
            <w:webHidden/>
          </w:rPr>
        </w:r>
        <w:r>
          <w:rPr>
            <w:noProof/>
            <w:webHidden/>
          </w:rPr>
          <w:fldChar w:fldCharType="separate"/>
        </w:r>
        <w:r>
          <w:rPr>
            <w:noProof/>
            <w:webHidden/>
          </w:rPr>
          <w:t>16</w:t>
        </w:r>
        <w:r>
          <w:rPr>
            <w:noProof/>
            <w:webHidden/>
          </w:rPr>
          <w:fldChar w:fldCharType="end"/>
        </w:r>
      </w:hyperlink>
    </w:p>
    <w:p w14:paraId="0C74CCF7" w14:textId="77777777" w:rsidR="00ED148F" w:rsidRDefault="00ED148F">
      <w:pPr>
        <w:pStyle w:val="TJ3"/>
        <w:rPr>
          <w:rFonts w:asciiTheme="minorHAnsi" w:hAnsiTheme="minorHAnsi" w:cstheme="minorBidi"/>
          <w:noProof/>
          <w:sz w:val="24"/>
          <w:szCs w:val="21"/>
          <w:lang w:eastAsia="en-GB" w:bidi="sa-IN"/>
        </w:rPr>
      </w:pPr>
      <w:hyperlink w:anchor="_Toc204326196" w:history="1">
        <w:r>
          <w:rPr>
            <w:rStyle w:val="Hiperhivatkozs"/>
            <w:noProof/>
            <w:lang w:bidi="ar-SA"/>
          </w:rPr>
          <w:t>2.5.5. Non-phonographic signs</w:t>
        </w:r>
        <w:r>
          <w:rPr>
            <w:noProof/>
            <w:webHidden/>
          </w:rPr>
          <w:tab/>
        </w:r>
        <w:r>
          <w:rPr>
            <w:noProof/>
            <w:webHidden/>
          </w:rPr>
          <w:fldChar w:fldCharType="begin"/>
        </w:r>
        <w:r>
          <w:rPr>
            <w:noProof/>
            <w:webHidden/>
          </w:rPr>
          <w:instrText xml:space="preserve"> PAGEREF _Toc204326196 \h </w:instrText>
        </w:r>
        <w:r>
          <w:rPr>
            <w:noProof/>
            <w:webHidden/>
          </w:rPr>
        </w:r>
        <w:r>
          <w:rPr>
            <w:noProof/>
            <w:webHidden/>
          </w:rPr>
          <w:fldChar w:fldCharType="separate"/>
        </w:r>
        <w:r>
          <w:rPr>
            <w:noProof/>
            <w:webHidden/>
          </w:rPr>
          <w:t>16</w:t>
        </w:r>
        <w:r>
          <w:rPr>
            <w:noProof/>
            <w:webHidden/>
          </w:rPr>
          <w:fldChar w:fldCharType="end"/>
        </w:r>
      </w:hyperlink>
    </w:p>
    <w:p w14:paraId="77E7C92A" w14:textId="77777777" w:rsidR="00ED148F" w:rsidRDefault="00ED148F">
      <w:pPr>
        <w:pStyle w:val="TJ3"/>
        <w:rPr>
          <w:rFonts w:asciiTheme="minorHAnsi" w:hAnsiTheme="minorHAnsi" w:cstheme="minorBidi"/>
          <w:noProof/>
          <w:sz w:val="24"/>
          <w:szCs w:val="21"/>
          <w:lang w:eastAsia="en-GB" w:bidi="sa-IN"/>
        </w:rPr>
      </w:pPr>
      <w:hyperlink w:anchor="_Toc204326197" w:history="1">
        <w:r>
          <w:rPr>
            <w:rStyle w:val="Hiperhivatkozs"/>
            <w:noProof/>
            <w:lang w:bidi="ar-SA"/>
          </w:rPr>
          <w:t>2.5.6. Fuzzy segmentation</w:t>
        </w:r>
        <w:r>
          <w:rPr>
            <w:noProof/>
            <w:webHidden/>
          </w:rPr>
          <w:tab/>
        </w:r>
        <w:r>
          <w:rPr>
            <w:noProof/>
            <w:webHidden/>
          </w:rPr>
          <w:fldChar w:fldCharType="begin"/>
        </w:r>
        <w:r>
          <w:rPr>
            <w:noProof/>
            <w:webHidden/>
          </w:rPr>
          <w:instrText xml:space="preserve"> PAGEREF _Toc204326197 \h </w:instrText>
        </w:r>
        <w:r>
          <w:rPr>
            <w:noProof/>
            <w:webHidden/>
          </w:rPr>
        </w:r>
        <w:r>
          <w:rPr>
            <w:noProof/>
            <w:webHidden/>
          </w:rPr>
          <w:fldChar w:fldCharType="separate"/>
        </w:r>
        <w:r>
          <w:rPr>
            <w:noProof/>
            <w:webHidden/>
          </w:rPr>
          <w:t>16</w:t>
        </w:r>
        <w:r>
          <w:rPr>
            <w:noProof/>
            <w:webHidden/>
          </w:rPr>
          <w:fldChar w:fldCharType="end"/>
        </w:r>
      </w:hyperlink>
    </w:p>
    <w:p w14:paraId="121D3B42" w14:textId="77777777" w:rsidR="00ED148F" w:rsidRDefault="00ED148F">
      <w:pPr>
        <w:pStyle w:val="TJ4"/>
        <w:rPr>
          <w:rFonts w:asciiTheme="minorHAnsi" w:hAnsiTheme="minorHAnsi" w:cstheme="minorBidi"/>
          <w:noProof/>
          <w:sz w:val="24"/>
          <w:szCs w:val="21"/>
          <w:lang w:eastAsia="en-GB" w:bidi="sa-IN"/>
        </w:rPr>
      </w:pPr>
      <w:hyperlink w:anchor="_Toc204326198" w:history="1">
        <w:r>
          <w:rPr>
            <w:rStyle w:val="Hiperhivatkozs"/>
            <w:noProof/>
            <w:lang w:bidi="ar-SA"/>
          </w:rPr>
          <w:t>2.5.6.1. Character or component?</w:t>
        </w:r>
        <w:r>
          <w:rPr>
            <w:noProof/>
            <w:webHidden/>
          </w:rPr>
          <w:tab/>
        </w:r>
        <w:r>
          <w:rPr>
            <w:noProof/>
            <w:webHidden/>
          </w:rPr>
          <w:fldChar w:fldCharType="begin"/>
        </w:r>
        <w:r>
          <w:rPr>
            <w:noProof/>
            <w:webHidden/>
          </w:rPr>
          <w:instrText xml:space="preserve"> PAGEREF _Toc204326198 \h </w:instrText>
        </w:r>
        <w:r>
          <w:rPr>
            <w:noProof/>
            <w:webHidden/>
          </w:rPr>
        </w:r>
        <w:r>
          <w:rPr>
            <w:noProof/>
            <w:webHidden/>
          </w:rPr>
          <w:fldChar w:fldCharType="separate"/>
        </w:r>
        <w:r>
          <w:rPr>
            <w:noProof/>
            <w:webHidden/>
          </w:rPr>
          <w:t>17</w:t>
        </w:r>
        <w:r>
          <w:rPr>
            <w:noProof/>
            <w:webHidden/>
          </w:rPr>
          <w:fldChar w:fldCharType="end"/>
        </w:r>
      </w:hyperlink>
    </w:p>
    <w:p w14:paraId="06771524" w14:textId="77777777" w:rsidR="00ED148F" w:rsidRDefault="00ED148F">
      <w:pPr>
        <w:pStyle w:val="TJ4"/>
        <w:rPr>
          <w:rFonts w:asciiTheme="minorHAnsi" w:hAnsiTheme="minorHAnsi" w:cstheme="minorBidi"/>
          <w:noProof/>
          <w:sz w:val="24"/>
          <w:szCs w:val="21"/>
          <w:lang w:eastAsia="en-GB" w:bidi="sa-IN"/>
        </w:rPr>
      </w:pPr>
      <w:hyperlink w:anchor="_Toc204326199" w:history="1">
        <w:r>
          <w:rPr>
            <w:rStyle w:val="Hiperhivatkozs"/>
            <w:noProof/>
            <w:lang w:bidi="ar-SA"/>
          </w:rPr>
          <w:t>2.5.6.2. Component or element?</w:t>
        </w:r>
        <w:r>
          <w:rPr>
            <w:noProof/>
            <w:webHidden/>
          </w:rPr>
          <w:tab/>
        </w:r>
        <w:r>
          <w:rPr>
            <w:noProof/>
            <w:webHidden/>
          </w:rPr>
          <w:fldChar w:fldCharType="begin"/>
        </w:r>
        <w:r>
          <w:rPr>
            <w:noProof/>
            <w:webHidden/>
          </w:rPr>
          <w:instrText xml:space="preserve"> PAGEREF _Toc204326199 \h </w:instrText>
        </w:r>
        <w:r>
          <w:rPr>
            <w:noProof/>
            <w:webHidden/>
          </w:rPr>
        </w:r>
        <w:r>
          <w:rPr>
            <w:noProof/>
            <w:webHidden/>
          </w:rPr>
          <w:fldChar w:fldCharType="separate"/>
        </w:r>
        <w:r>
          <w:rPr>
            <w:noProof/>
            <w:webHidden/>
          </w:rPr>
          <w:t>17</w:t>
        </w:r>
        <w:r>
          <w:rPr>
            <w:noProof/>
            <w:webHidden/>
          </w:rPr>
          <w:fldChar w:fldCharType="end"/>
        </w:r>
      </w:hyperlink>
    </w:p>
    <w:p w14:paraId="2172C877" w14:textId="77777777" w:rsidR="00ED148F" w:rsidRDefault="00ED148F">
      <w:pPr>
        <w:pStyle w:val="TJ2"/>
        <w:rPr>
          <w:rFonts w:asciiTheme="minorHAnsi" w:hAnsiTheme="minorHAnsi" w:cstheme="minorBidi"/>
          <w:noProof/>
          <w:sz w:val="24"/>
          <w:szCs w:val="21"/>
          <w:lang w:eastAsia="en-GB" w:bidi="sa-IN"/>
        </w:rPr>
      </w:pPr>
      <w:hyperlink w:anchor="_Toc204326200" w:history="1">
        <w:r>
          <w:rPr>
            <w:rStyle w:val="Hiperhivatkozs"/>
            <w:noProof/>
            <w:lang w:bidi="ar-SA"/>
          </w:rPr>
          <w:t>2.6. Revisiting allography</w:t>
        </w:r>
        <w:r>
          <w:rPr>
            <w:noProof/>
            <w:webHidden/>
          </w:rPr>
          <w:tab/>
        </w:r>
        <w:r>
          <w:rPr>
            <w:noProof/>
            <w:webHidden/>
          </w:rPr>
          <w:fldChar w:fldCharType="begin"/>
        </w:r>
        <w:r>
          <w:rPr>
            <w:noProof/>
            <w:webHidden/>
          </w:rPr>
          <w:instrText xml:space="preserve"> PAGEREF _Toc204326200 \h </w:instrText>
        </w:r>
        <w:r>
          <w:rPr>
            <w:noProof/>
            <w:webHidden/>
          </w:rPr>
        </w:r>
        <w:r>
          <w:rPr>
            <w:noProof/>
            <w:webHidden/>
          </w:rPr>
          <w:fldChar w:fldCharType="separate"/>
        </w:r>
        <w:r>
          <w:rPr>
            <w:noProof/>
            <w:webHidden/>
          </w:rPr>
          <w:t>18</w:t>
        </w:r>
        <w:r>
          <w:rPr>
            <w:noProof/>
            <w:webHidden/>
          </w:rPr>
          <w:fldChar w:fldCharType="end"/>
        </w:r>
      </w:hyperlink>
    </w:p>
    <w:p w14:paraId="4B815486" w14:textId="77777777" w:rsidR="00ED148F" w:rsidRDefault="00ED148F">
      <w:pPr>
        <w:pStyle w:val="TJ1"/>
        <w:rPr>
          <w:rFonts w:asciiTheme="minorHAnsi" w:hAnsiTheme="minorHAnsi" w:cstheme="minorBidi"/>
          <w:b w:val="0"/>
          <w:noProof/>
          <w:sz w:val="24"/>
          <w:szCs w:val="21"/>
          <w:lang w:eastAsia="en-GB" w:bidi="sa-IN"/>
        </w:rPr>
      </w:pPr>
      <w:hyperlink w:anchor="_Toc204326201" w:history="1">
        <w:r>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_Toc204326201 \h </w:instrText>
        </w:r>
        <w:r>
          <w:rPr>
            <w:noProof/>
            <w:webHidden/>
          </w:rPr>
        </w:r>
        <w:r>
          <w:rPr>
            <w:noProof/>
            <w:webHidden/>
          </w:rPr>
          <w:fldChar w:fldCharType="separate"/>
        </w:r>
        <w:r>
          <w:rPr>
            <w:noProof/>
            <w:webHidden/>
          </w:rPr>
          <w:t>21</w:t>
        </w:r>
        <w:r>
          <w:rPr>
            <w:noProof/>
            <w:webHidden/>
          </w:rPr>
          <w:fldChar w:fldCharType="end"/>
        </w:r>
      </w:hyperlink>
    </w:p>
    <w:p w14:paraId="3B94639C" w14:textId="77777777" w:rsidR="00ED148F" w:rsidRDefault="00ED148F">
      <w:pPr>
        <w:pStyle w:val="TJ2"/>
        <w:rPr>
          <w:rFonts w:asciiTheme="minorHAnsi" w:hAnsiTheme="minorHAnsi" w:cstheme="minorBidi"/>
          <w:noProof/>
          <w:sz w:val="24"/>
          <w:szCs w:val="21"/>
          <w:lang w:eastAsia="en-GB" w:bidi="sa-IN"/>
        </w:rPr>
      </w:pPr>
      <w:hyperlink w:anchor="_Toc204326202" w:history="1">
        <w:r>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_Toc204326202 \h </w:instrText>
        </w:r>
        <w:r>
          <w:rPr>
            <w:noProof/>
            <w:webHidden/>
          </w:rPr>
        </w:r>
        <w:r>
          <w:rPr>
            <w:noProof/>
            <w:webHidden/>
          </w:rPr>
          <w:fldChar w:fldCharType="separate"/>
        </w:r>
        <w:r>
          <w:rPr>
            <w:noProof/>
            <w:webHidden/>
          </w:rPr>
          <w:t>21</w:t>
        </w:r>
        <w:r>
          <w:rPr>
            <w:noProof/>
            <w:webHidden/>
          </w:rPr>
          <w:fldChar w:fldCharType="end"/>
        </w:r>
      </w:hyperlink>
    </w:p>
    <w:p w14:paraId="46BE23B9" w14:textId="77777777" w:rsidR="00ED148F" w:rsidRDefault="00ED148F">
      <w:pPr>
        <w:pStyle w:val="TJ2"/>
        <w:rPr>
          <w:rFonts w:asciiTheme="minorHAnsi" w:hAnsiTheme="minorHAnsi" w:cstheme="minorBidi"/>
          <w:noProof/>
          <w:sz w:val="24"/>
          <w:szCs w:val="21"/>
          <w:lang w:eastAsia="en-GB" w:bidi="sa-IN"/>
        </w:rPr>
      </w:pPr>
      <w:hyperlink w:anchor="_Toc204326203" w:history="1">
        <w:r>
          <w:rPr>
            <w:rStyle w:val="Hiperhivatkozs"/>
            <w:noProof/>
            <w:lang w:bidi="ar-SA"/>
          </w:rPr>
          <w:t>3.2. Graphematic entities in transliteration</w:t>
        </w:r>
        <w:r>
          <w:rPr>
            <w:noProof/>
            <w:webHidden/>
          </w:rPr>
          <w:tab/>
        </w:r>
        <w:r>
          <w:rPr>
            <w:noProof/>
            <w:webHidden/>
          </w:rPr>
          <w:fldChar w:fldCharType="begin"/>
        </w:r>
        <w:r>
          <w:rPr>
            <w:noProof/>
            <w:webHidden/>
          </w:rPr>
          <w:instrText xml:space="preserve"> PAGEREF _Toc204326203 \h </w:instrText>
        </w:r>
        <w:r>
          <w:rPr>
            <w:noProof/>
            <w:webHidden/>
          </w:rPr>
        </w:r>
        <w:r>
          <w:rPr>
            <w:noProof/>
            <w:webHidden/>
          </w:rPr>
          <w:fldChar w:fldCharType="separate"/>
        </w:r>
        <w:r>
          <w:rPr>
            <w:noProof/>
            <w:webHidden/>
          </w:rPr>
          <w:t>21</w:t>
        </w:r>
        <w:r>
          <w:rPr>
            <w:noProof/>
            <w:webHidden/>
          </w:rPr>
          <w:fldChar w:fldCharType="end"/>
        </w:r>
      </w:hyperlink>
    </w:p>
    <w:p w14:paraId="076D5810" w14:textId="77777777" w:rsidR="00ED148F" w:rsidRDefault="00ED148F">
      <w:pPr>
        <w:pStyle w:val="TJ3"/>
        <w:rPr>
          <w:rFonts w:asciiTheme="minorHAnsi" w:hAnsiTheme="minorHAnsi" w:cstheme="minorBidi"/>
          <w:noProof/>
          <w:sz w:val="24"/>
          <w:szCs w:val="21"/>
          <w:lang w:eastAsia="en-GB" w:bidi="sa-IN"/>
        </w:rPr>
      </w:pPr>
      <w:hyperlink w:anchor="_Toc204326204" w:history="1">
        <w:r>
          <w:rPr>
            <w:rStyle w:val="Hiperhivatkozs"/>
            <w:noProof/>
            <w:lang w:bidi="ar-SA"/>
          </w:rPr>
          <w:t>3.2.1. Transliterating graphemes</w:t>
        </w:r>
        <w:r>
          <w:rPr>
            <w:noProof/>
            <w:webHidden/>
          </w:rPr>
          <w:tab/>
        </w:r>
        <w:r>
          <w:rPr>
            <w:noProof/>
            <w:webHidden/>
          </w:rPr>
          <w:fldChar w:fldCharType="begin"/>
        </w:r>
        <w:r>
          <w:rPr>
            <w:noProof/>
            <w:webHidden/>
          </w:rPr>
          <w:instrText xml:space="preserve"> PAGEREF _Toc204326204 \h </w:instrText>
        </w:r>
        <w:r>
          <w:rPr>
            <w:noProof/>
            <w:webHidden/>
          </w:rPr>
        </w:r>
        <w:r>
          <w:rPr>
            <w:noProof/>
            <w:webHidden/>
          </w:rPr>
          <w:fldChar w:fldCharType="separate"/>
        </w:r>
        <w:r>
          <w:rPr>
            <w:noProof/>
            <w:webHidden/>
          </w:rPr>
          <w:t>21</w:t>
        </w:r>
        <w:r>
          <w:rPr>
            <w:noProof/>
            <w:webHidden/>
          </w:rPr>
          <w:fldChar w:fldCharType="end"/>
        </w:r>
      </w:hyperlink>
    </w:p>
    <w:p w14:paraId="08D807DA" w14:textId="77777777" w:rsidR="00ED148F" w:rsidRDefault="00ED148F">
      <w:pPr>
        <w:pStyle w:val="TJ3"/>
        <w:rPr>
          <w:rFonts w:asciiTheme="minorHAnsi" w:hAnsiTheme="minorHAnsi" w:cstheme="minorBidi"/>
          <w:noProof/>
          <w:sz w:val="24"/>
          <w:szCs w:val="21"/>
          <w:lang w:eastAsia="en-GB" w:bidi="sa-IN"/>
        </w:rPr>
      </w:pPr>
      <w:hyperlink w:anchor="_Toc204326205" w:history="1">
        <w:r>
          <w:rPr>
            <w:rStyle w:val="Hiperhivatkozs"/>
            <w:noProof/>
            <w:lang w:bidi="ar-SA"/>
          </w:rPr>
          <w:t>3.2.2. Representing complex characters and allographs</w:t>
        </w:r>
        <w:r>
          <w:rPr>
            <w:noProof/>
            <w:webHidden/>
          </w:rPr>
          <w:tab/>
        </w:r>
        <w:r>
          <w:rPr>
            <w:noProof/>
            <w:webHidden/>
          </w:rPr>
          <w:fldChar w:fldCharType="begin"/>
        </w:r>
        <w:r>
          <w:rPr>
            <w:noProof/>
            <w:webHidden/>
          </w:rPr>
          <w:instrText xml:space="preserve"> PAGEREF _Toc204326205 \h </w:instrText>
        </w:r>
        <w:r>
          <w:rPr>
            <w:noProof/>
            <w:webHidden/>
          </w:rPr>
        </w:r>
        <w:r>
          <w:rPr>
            <w:noProof/>
            <w:webHidden/>
          </w:rPr>
          <w:fldChar w:fldCharType="separate"/>
        </w:r>
        <w:r>
          <w:rPr>
            <w:noProof/>
            <w:webHidden/>
          </w:rPr>
          <w:t>22</w:t>
        </w:r>
        <w:r>
          <w:rPr>
            <w:noProof/>
            <w:webHidden/>
          </w:rPr>
          <w:fldChar w:fldCharType="end"/>
        </w:r>
      </w:hyperlink>
    </w:p>
    <w:p w14:paraId="62B1E5D9" w14:textId="77777777" w:rsidR="00ED148F" w:rsidRDefault="00ED148F">
      <w:pPr>
        <w:pStyle w:val="TJ2"/>
        <w:rPr>
          <w:rFonts w:asciiTheme="minorHAnsi" w:hAnsiTheme="minorHAnsi" w:cstheme="minorBidi"/>
          <w:noProof/>
          <w:sz w:val="24"/>
          <w:szCs w:val="21"/>
          <w:lang w:eastAsia="en-GB" w:bidi="sa-IN"/>
        </w:rPr>
      </w:pPr>
      <w:hyperlink w:anchor="_Toc204326206" w:history="1">
        <w:r>
          <w:rPr>
            <w:rStyle w:val="Hiperhivatkozs"/>
            <w:noProof/>
            <w:lang w:bidi="ar-SA"/>
          </w:rPr>
          <w:t>3.3. Case sensitivity</w:t>
        </w:r>
        <w:r>
          <w:rPr>
            <w:noProof/>
            <w:webHidden/>
          </w:rPr>
          <w:tab/>
        </w:r>
        <w:r>
          <w:rPr>
            <w:noProof/>
            <w:webHidden/>
          </w:rPr>
          <w:fldChar w:fldCharType="begin"/>
        </w:r>
        <w:r>
          <w:rPr>
            <w:noProof/>
            <w:webHidden/>
          </w:rPr>
          <w:instrText xml:space="preserve"> PAGEREF _Toc204326206 \h </w:instrText>
        </w:r>
        <w:r>
          <w:rPr>
            <w:noProof/>
            <w:webHidden/>
          </w:rPr>
        </w:r>
        <w:r>
          <w:rPr>
            <w:noProof/>
            <w:webHidden/>
          </w:rPr>
          <w:fldChar w:fldCharType="separate"/>
        </w:r>
        <w:r>
          <w:rPr>
            <w:noProof/>
            <w:webHidden/>
          </w:rPr>
          <w:t>22</w:t>
        </w:r>
        <w:r>
          <w:rPr>
            <w:noProof/>
            <w:webHidden/>
          </w:rPr>
          <w:fldChar w:fldCharType="end"/>
        </w:r>
      </w:hyperlink>
    </w:p>
    <w:p w14:paraId="5DCBA3C0" w14:textId="77777777" w:rsidR="00ED148F" w:rsidRDefault="00ED148F">
      <w:pPr>
        <w:pStyle w:val="TJ3"/>
        <w:rPr>
          <w:rFonts w:asciiTheme="minorHAnsi" w:hAnsiTheme="minorHAnsi" w:cstheme="minorBidi"/>
          <w:noProof/>
          <w:sz w:val="24"/>
          <w:szCs w:val="21"/>
          <w:lang w:eastAsia="en-GB" w:bidi="sa-IN"/>
        </w:rPr>
      </w:pPr>
      <w:hyperlink w:anchor="_Toc204326207" w:history="1">
        <w:r>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_Toc204326207 \h </w:instrText>
        </w:r>
        <w:r>
          <w:rPr>
            <w:noProof/>
            <w:webHidden/>
          </w:rPr>
        </w:r>
        <w:r>
          <w:rPr>
            <w:noProof/>
            <w:webHidden/>
          </w:rPr>
          <w:fldChar w:fldCharType="separate"/>
        </w:r>
        <w:r>
          <w:rPr>
            <w:noProof/>
            <w:webHidden/>
          </w:rPr>
          <w:t>23</w:t>
        </w:r>
        <w:r>
          <w:rPr>
            <w:noProof/>
            <w:webHidden/>
          </w:rPr>
          <w:fldChar w:fldCharType="end"/>
        </w:r>
      </w:hyperlink>
    </w:p>
    <w:p w14:paraId="6855E87F" w14:textId="77777777" w:rsidR="00ED148F" w:rsidRDefault="00ED148F">
      <w:pPr>
        <w:pStyle w:val="TJ2"/>
        <w:rPr>
          <w:rFonts w:asciiTheme="minorHAnsi" w:hAnsiTheme="minorHAnsi" w:cstheme="minorBidi"/>
          <w:noProof/>
          <w:sz w:val="24"/>
          <w:szCs w:val="21"/>
          <w:lang w:eastAsia="en-GB" w:bidi="sa-IN"/>
        </w:rPr>
      </w:pPr>
      <w:hyperlink w:anchor="_Toc204326208" w:history="1">
        <w:r>
          <w:rPr>
            <w:rStyle w:val="Hiperhivatkozs"/>
            <w:noProof/>
            <w:lang w:bidi="ar-SA"/>
          </w:rPr>
          <w:t>3.4. The accuracy of transliteration</w:t>
        </w:r>
        <w:r>
          <w:rPr>
            <w:noProof/>
            <w:webHidden/>
          </w:rPr>
          <w:tab/>
        </w:r>
        <w:r>
          <w:rPr>
            <w:noProof/>
            <w:webHidden/>
          </w:rPr>
          <w:fldChar w:fldCharType="begin"/>
        </w:r>
        <w:r>
          <w:rPr>
            <w:noProof/>
            <w:webHidden/>
          </w:rPr>
          <w:instrText xml:space="preserve"> PAGEREF _Toc204326208 \h </w:instrText>
        </w:r>
        <w:r>
          <w:rPr>
            <w:noProof/>
            <w:webHidden/>
          </w:rPr>
        </w:r>
        <w:r>
          <w:rPr>
            <w:noProof/>
            <w:webHidden/>
          </w:rPr>
          <w:fldChar w:fldCharType="separate"/>
        </w:r>
        <w:r>
          <w:rPr>
            <w:noProof/>
            <w:webHidden/>
          </w:rPr>
          <w:t>23</w:t>
        </w:r>
        <w:r>
          <w:rPr>
            <w:noProof/>
            <w:webHidden/>
          </w:rPr>
          <w:fldChar w:fldCharType="end"/>
        </w:r>
      </w:hyperlink>
    </w:p>
    <w:p w14:paraId="42C5319E" w14:textId="77777777" w:rsidR="00ED148F" w:rsidRDefault="00ED148F">
      <w:pPr>
        <w:pStyle w:val="TJ3"/>
        <w:rPr>
          <w:rFonts w:asciiTheme="minorHAnsi" w:hAnsiTheme="minorHAnsi" w:cstheme="minorBidi"/>
          <w:noProof/>
          <w:sz w:val="24"/>
          <w:szCs w:val="21"/>
          <w:lang w:eastAsia="en-GB" w:bidi="sa-IN"/>
        </w:rPr>
      </w:pPr>
      <w:hyperlink w:anchor="_Toc204326209" w:history="1">
        <w:r>
          <w:rPr>
            <w:rStyle w:val="Hiperhivatkozs"/>
            <w:noProof/>
            <w:lang w:bidi="ar-SA"/>
          </w:rPr>
          <w:t>3.4.1. Strict transliteration</w:t>
        </w:r>
        <w:r>
          <w:rPr>
            <w:noProof/>
            <w:webHidden/>
          </w:rPr>
          <w:tab/>
        </w:r>
        <w:r>
          <w:rPr>
            <w:noProof/>
            <w:webHidden/>
          </w:rPr>
          <w:fldChar w:fldCharType="begin"/>
        </w:r>
        <w:r>
          <w:rPr>
            <w:noProof/>
            <w:webHidden/>
          </w:rPr>
          <w:instrText xml:space="preserve"> PAGEREF _Toc204326209 \h </w:instrText>
        </w:r>
        <w:r>
          <w:rPr>
            <w:noProof/>
            <w:webHidden/>
          </w:rPr>
        </w:r>
        <w:r>
          <w:rPr>
            <w:noProof/>
            <w:webHidden/>
          </w:rPr>
          <w:fldChar w:fldCharType="separate"/>
        </w:r>
        <w:r>
          <w:rPr>
            <w:noProof/>
            <w:webHidden/>
          </w:rPr>
          <w:t>23</w:t>
        </w:r>
        <w:r>
          <w:rPr>
            <w:noProof/>
            <w:webHidden/>
          </w:rPr>
          <w:fldChar w:fldCharType="end"/>
        </w:r>
      </w:hyperlink>
    </w:p>
    <w:p w14:paraId="220D604E" w14:textId="77777777" w:rsidR="00ED148F" w:rsidRDefault="00ED148F">
      <w:pPr>
        <w:pStyle w:val="TJ3"/>
        <w:rPr>
          <w:rFonts w:asciiTheme="minorHAnsi" w:hAnsiTheme="minorHAnsi" w:cstheme="minorBidi"/>
          <w:noProof/>
          <w:sz w:val="24"/>
          <w:szCs w:val="21"/>
          <w:lang w:eastAsia="en-GB" w:bidi="sa-IN"/>
        </w:rPr>
      </w:pPr>
      <w:hyperlink w:anchor="_Toc204326210" w:history="1">
        <w:r>
          <w:rPr>
            <w:rStyle w:val="Hiperhivatkozs"/>
            <w:noProof/>
            <w:lang w:bidi="ar-SA"/>
          </w:rPr>
          <w:t>3.4.2. Loose transliteration</w:t>
        </w:r>
        <w:r>
          <w:rPr>
            <w:noProof/>
            <w:webHidden/>
          </w:rPr>
          <w:tab/>
        </w:r>
        <w:r>
          <w:rPr>
            <w:noProof/>
            <w:webHidden/>
          </w:rPr>
          <w:fldChar w:fldCharType="begin"/>
        </w:r>
        <w:r>
          <w:rPr>
            <w:noProof/>
            <w:webHidden/>
          </w:rPr>
          <w:instrText xml:space="preserve"> PAGEREF _Toc204326210 \h </w:instrText>
        </w:r>
        <w:r>
          <w:rPr>
            <w:noProof/>
            <w:webHidden/>
          </w:rPr>
        </w:r>
        <w:r>
          <w:rPr>
            <w:noProof/>
            <w:webHidden/>
          </w:rPr>
          <w:fldChar w:fldCharType="separate"/>
        </w:r>
        <w:r>
          <w:rPr>
            <w:noProof/>
            <w:webHidden/>
          </w:rPr>
          <w:t>24</w:t>
        </w:r>
        <w:r>
          <w:rPr>
            <w:noProof/>
            <w:webHidden/>
          </w:rPr>
          <w:fldChar w:fldCharType="end"/>
        </w:r>
      </w:hyperlink>
    </w:p>
    <w:p w14:paraId="76344502" w14:textId="77777777" w:rsidR="00ED148F" w:rsidRDefault="00ED148F">
      <w:pPr>
        <w:pStyle w:val="TJ2"/>
        <w:rPr>
          <w:rFonts w:asciiTheme="minorHAnsi" w:hAnsiTheme="minorHAnsi" w:cstheme="minorBidi"/>
          <w:noProof/>
          <w:sz w:val="24"/>
          <w:szCs w:val="21"/>
          <w:lang w:eastAsia="en-GB" w:bidi="sa-IN"/>
        </w:rPr>
      </w:pPr>
      <w:hyperlink w:anchor="_Toc204326211" w:history="1">
        <w:r>
          <w:rPr>
            <w:rStyle w:val="Hiperhivatkozs"/>
            <w:noProof/>
            <w:lang w:bidi="ar-SA"/>
          </w:rPr>
          <w:t>3.5. Transliteration and markup</w:t>
        </w:r>
        <w:r>
          <w:rPr>
            <w:noProof/>
            <w:webHidden/>
          </w:rPr>
          <w:tab/>
        </w:r>
        <w:r>
          <w:rPr>
            <w:noProof/>
            <w:webHidden/>
          </w:rPr>
          <w:fldChar w:fldCharType="begin"/>
        </w:r>
        <w:r>
          <w:rPr>
            <w:noProof/>
            <w:webHidden/>
          </w:rPr>
          <w:instrText xml:space="preserve"> PAGEREF _Toc204326211 \h </w:instrText>
        </w:r>
        <w:r>
          <w:rPr>
            <w:noProof/>
            <w:webHidden/>
          </w:rPr>
        </w:r>
        <w:r>
          <w:rPr>
            <w:noProof/>
            <w:webHidden/>
          </w:rPr>
          <w:fldChar w:fldCharType="separate"/>
        </w:r>
        <w:r>
          <w:rPr>
            <w:noProof/>
            <w:webHidden/>
          </w:rPr>
          <w:t>24</w:t>
        </w:r>
        <w:r>
          <w:rPr>
            <w:noProof/>
            <w:webHidden/>
          </w:rPr>
          <w:fldChar w:fldCharType="end"/>
        </w:r>
      </w:hyperlink>
    </w:p>
    <w:p w14:paraId="4E48522A" w14:textId="77777777" w:rsidR="00ED148F" w:rsidRDefault="00ED148F">
      <w:pPr>
        <w:pStyle w:val="TJ3"/>
        <w:rPr>
          <w:rFonts w:asciiTheme="minorHAnsi" w:hAnsiTheme="minorHAnsi" w:cstheme="minorBidi"/>
          <w:noProof/>
          <w:sz w:val="24"/>
          <w:szCs w:val="21"/>
          <w:lang w:eastAsia="en-GB" w:bidi="sa-IN"/>
        </w:rPr>
      </w:pPr>
      <w:hyperlink w:anchor="_Toc204326212" w:history="1">
        <w:r>
          <w:rPr>
            <w:rStyle w:val="Hiperhivatkozs"/>
            <w:noProof/>
            <w:lang w:bidi="ar-SA"/>
          </w:rPr>
          <w:t>3.5.1. Disambiguation</w:t>
        </w:r>
        <w:r>
          <w:rPr>
            <w:noProof/>
            <w:webHidden/>
          </w:rPr>
          <w:tab/>
        </w:r>
        <w:r>
          <w:rPr>
            <w:noProof/>
            <w:webHidden/>
          </w:rPr>
          <w:fldChar w:fldCharType="begin"/>
        </w:r>
        <w:r>
          <w:rPr>
            <w:noProof/>
            <w:webHidden/>
          </w:rPr>
          <w:instrText xml:space="preserve"> PAGEREF _Toc204326212 \h </w:instrText>
        </w:r>
        <w:r>
          <w:rPr>
            <w:noProof/>
            <w:webHidden/>
          </w:rPr>
        </w:r>
        <w:r>
          <w:rPr>
            <w:noProof/>
            <w:webHidden/>
          </w:rPr>
          <w:fldChar w:fldCharType="separate"/>
        </w:r>
        <w:r>
          <w:rPr>
            <w:noProof/>
            <w:webHidden/>
          </w:rPr>
          <w:t>25</w:t>
        </w:r>
        <w:r>
          <w:rPr>
            <w:noProof/>
            <w:webHidden/>
          </w:rPr>
          <w:fldChar w:fldCharType="end"/>
        </w:r>
      </w:hyperlink>
    </w:p>
    <w:p w14:paraId="4784F996" w14:textId="77777777" w:rsidR="00ED148F" w:rsidRDefault="00ED148F">
      <w:pPr>
        <w:pStyle w:val="TJ3"/>
        <w:rPr>
          <w:rFonts w:asciiTheme="minorHAnsi" w:hAnsiTheme="minorHAnsi" w:cstheme="minorBidi"/>
          <w:noProof/>
          <w:sz w:val="24"/>
          <w:szCs w:val="21"/>
          <w:lang w:eastAsia="en-GB" w:bidi="sa-IN"/>
        </w:rPr>
      </w:pPr>
      <w:hyperlink w:anchor="_Toc204326213" w:history="1">
        <w:r>
          <w:rPr>
            <w:rStyle w:val="Hiperhivatkozs"/>
            <w:noProof/>
            <w:lang w:bidi="ar-SA"/>
          </w:rPr>
          <w:t>3.5.2. Segmentation</w:t>
        </w:r>
        <w:r>
          <w:rPr>
            <w:noProof/>
            <w:webHidden/>
          </w:rPr>
          <w:tab/>
        </w:r>
        <w:r>
          <w:rPr>
            <w:noProof/>
            <w:webHidden/>
          </w:rPr>
          <w:fldChar w:fldCharType="begin"/>
        </w:r>
        <w:r>
          <w:rPr>
            <w:noProof/>
            <w:webHidden/>
          </w:rPr>
          <w:instrText xml:space="preserve"> PAGEREF _Toc204326213 \h </w:instrText>
        </w:r>
        <w:r>
          <w:rPr>
            <w:noProof/>
            <w:webHidden/>
          </w:rPr>
        </w:r>
        <w:r>
          <w:rPr>
            <w:noProof/>
            <w:webHidden/>
          </w:rPr>
          <w:fldChar w:fldCharType="separate"/>
        </w:r>
        <w:r>
          <w:rPr>
            <w:noProof/>
            <w:webHidden/>
          </w:rPr>
          <w:t>25</w:t>
        </w:r>
        <w:r>
          <w:rPr>
            <w:noProof/>
            <w:webHidden/>
          </w:rPr>
          <w:fldChar w:fldCharType="end"/>
        </w:r>
      </w:hyperlink>
    </w:p>
    <w:p w14:paraId="5367D1A6" w14:textId="77777777" w:rsidR="00ED148F" w:rsidRDefault="00ED148F">
      <w:pPr>
        <w:pStyle w:val="TJ3"/>
        <w:rPr>
          <w:rFonts w:asciiTheme="minorHAnsi" w:hAnsiTheme="minorHAnsi" w:cstheme="minorBidi"/>
          <w:noProof/>
          <w:sz w:val="24"/>
          <w:szCs w:val="21"/>
          <w:lang w:eastAsia="en-GB" w:bidi="sa-IN"/>
        </w:rPr>
      </w:pPr>
      <w:hyperlink w:anchor="_Toc204326214" w:history="1">
        <w:r>
          <w:rPr>
            <w:rStyle w:val="Hiperhivatkozs"/>
            <w:noProof/>
            <w:lang w:bidi="ar-SA"/>
          </w:rPr>
          <w:t>3.5.3. Sandhi analysis</w:t>
        </w:r>
        <w:r>
          <w:rPr>
            <w:noProof/>
            <w:webHidden/>
          </w:rPr>
          <w:tab/>
        </w:r>
        <w:r>
          <w:rPr>
            <w:noProof/>
            <w:webHidden/>
          </w:rPr>
          <w:fldChar w:fldCharType="begin"/>
        </w:r>
        <w:r>
          <w:rPr>
            <w:noProof/>
            <w:webHidden/>
          </w:rPr>
          <w:instrText xml:space="preserve"> PAGEREF _Toc204326214 \h </w:instrText>
        </w:r>
        <w:r>
          <w:rPr>
            <w:noProof/>
            <w:webHidden/>
          </w:rPr>
        </w:r>
        <w:r>
          <w:rPr>
            <w:noProof/>
            <w:webHidden/>
          </w:rPr>
          <w:fldChar w:fldCharType="separate"/>
        </w:r>
        <w:r>
          <w:rPr>
            <w:noProof/>
            <w:webHidden/>
          </w:rPr>
          <w:t>26</w:t>
        </w:r>
        <w:r>
          <w:rPr>
            <w:noProof/>
            <w:webHidden/>
          </w:rPr>
          <w:fldChar w:fldCharType="end"/>
        </w:r>
      </w:hyperlink>
    </w:p>
    <w:p w14:paraId="50E2A532" w14:textId="77777777" w:rsidR="00ED148F" w:rsidRDefault="00ED148F">
      <w:pPr>
        <w:pStyle w:val="TJ3"/>
        <w:rPr>
          <w:rFonts w:asciiTheme="minorHAnsi" w:hAnsiTheme="minorHAnsi" w:cstheme="minorBidi"/>
          <w:noProof/>
          <w:sz w:val="24"/>
          <w:szCs w:val="21"/>
          <w:lang w:eastAsia="en-GB" w:bidi="sa-IN"/>
        </w:rPr>
      </w:pPr>
      <w:hyperlink w:anchor="_Toc204326215" w:history="1">
        <w:r>
          <w:rPr>
            <w:rStyle w:val="Hiperhivatkozs"/>
            <w:noProof/>
            <w:lang w:bidi="ar-SA"/>
          </w:rPr>
          <w:t>3.5.4. Truncation</w:t>
        </w:r>
        <w:r>
          <w:rPr>
            <w:noProof/>
            <w:webHidden/>
          </w:rPr>
          <w:tab/>
        </w:r>
        <w:r>
          <w:rPr>
            <w:noProof/>
            <w:webHidden/>
          </w:rPr>
          <w:fldChar w:fldCharType="begin"/>
        </w:r>
        <w:r>
          <w:rPr>
            <w:noProof/>
            <w:webHidden/>
          </w:rPr>
          <w:instrText xml:space="preserve"> PAGEREF _Toc204326215 \h </w:instrText>
        </w:r>
        <w:r>
          <w:rPr>
            <w:noProof/>
            <w:webHidden/>
          </w:rPr>
        </w:r>
        <w:r>
          <w:rPr>
            <w:noProof/>
            <w:webHidden/>
          </w:rPr>
          <w:fldChar w:fldCharType="separate"/>
        </w:r>
        <w:r>
          <w:rPr>
            <w:noProof/>
            <w:webHidden/>
          </w:rPr>
          <w:t>26</w:t>
        </w:r>
        <w:r>
          <w:rPr>
            <w:noProof/>
            <w:webHidden/>
          </w:rPr>
          <w:fldChar w:fldCharType="end"/>
        </w:r>
      </w:hyperlink>
    </w:p>
    <w:p w14:paraId="21E84B7A" w14:textId="77777777" w:rsidR="00ED148F" w:rsidRDefault="00ED148F">
      <w:pPr>
        <w:pStyle w:val="TJ3"/>
        <w:rPr>
          <w:rFonts w:asciiTheme="minorHAnsi" w:hAnsiTheme="minorHAnsi" w:cstheme="minorBidi"/>
          <w:noProof/>
          <w:sz w:val="24"/>
          <w:szCs w:val="21"/>
          <w:lang w:eastAsia="en-GB" w:bidi="sa-IN"/>
        </w:rPr>
      </w:pPr>
      <w:hyperlink w:anchor="_Toc204326216" w:history="1">
        <w:r>
          <w:rPr>
            <w:rStyle w:val="Hiperhivatkozs"/>
            <w:noProof/>
            <w:lang w:bidi="ar-SA"/>
          </w:rPr>
          <w:t xml:space="preserve">3.5.5. Placeholders for split </w:t>
        </w:r>
        <w:r>
          <w:rPr>
            <w:rStyle w:val="Hiperhivatkozs"/>
            <w:i/>
            <w:iCs/>
            <w:noProof/>
            <w:lang w:bidi="ar-SA"/>
          </w:rPr>
          <w:t>akṣara</w:t>
        </w:r>
        <w:r>
          <w:rPr>
            <w:rStyle w:val="Hiperhivatkozs"/>
            <w:noProof/>
            <w:lang w:bidi="ar-SA"/>
          </w:rPr>
          <w:t>s</w:t>
        </w:r>
        <w:r>
          <w:rPr>
            <w:noProof/>
            <w:webHidden/>
          </w:rPr>
          <w:tab/>
        </w:r>
        <w:r>
          <w:rPr>
            <w:noProof/>
            <w:webHidden/>
          </w:rPr>
          <w:fldChar w:fldCharType="begin"/>
        </w:r>
        <w:r>
          <w:rPr>
            <w:noProof/>
            <w:webHidden/>
          </w:rPr>
          <w:instrText xml:space="preserve"> PAGEREF _Toc204326216 \h </w:instrText>
        </w:r>
        <w:r>
          <w:rPr>
            <w:noProof/>
            <w:webHidden/>
          </w:rPr>
        </w:r>
        <w:r>
          <w:rPr>
            <w:noProof/>
            <w:webHidden/>
          </w:rPr>
          <w:fldChar w:fldCharType="separate"/>
        </w:r>
        <w:r>
          <w:rPr>
            <w:noProof/>
            <w:webHidden/>
          </w:rPr>
          <w:t>26</w:t>
        </w:r>
        <w:r>
          <w:rPr>
            <w:noProof/>
            <w:webHidden/>
          </w:rPr>
          <w:fldChar w:fldCharType="end"/>
        </w:r>
      </w:hyperlink>
    </w:p>
    <w:p w14:paraId="67A458C4" w14:textId="77777777" w:rsidR="00ED148F" w:rsidRDefault="00ED148F">
      <w:pPr>
        <w:pStyle w:val="TJ3"/>
        <w:rPr>
          <w:rFonts w:asciiTheme="minorHAnsi" w:hAnsiTheme="minorHAnsi" w:cstheme="minorBidi"/>
          <w:noProof/>
          <w:sz w:val="24"/>
          <w:szCs w:val="21"/>
          <w:lang w:eastAsia="en-GB" w:bidi="sa-IN"/>
        </w:rPr>
      </w:pPr>
      <w:hyperlink w:anchor="_Toc204326217" w:history="1">
        <w:r>
          <w:rPr>
            <w:rStyle w:val="Hiperhivatkozs"/>
            <w:noProof/>
            <w:lang w:bidi="ar-SA"/>
          </w:rPr>
          <w:t>3.5.6. Shorthand</w:t>
        </w:r>
        <w:r>
          <w:rPr>
            <w:noProof/>
            <w:webHidden/>
          </w:rPr>
          <w:tab/>
        </w:r>
        <w:r>
          <w:rPr>
            <w:noProof/>
            <w:webHidden/>
          </w:rPr>
          <w:fldChar w:fldCharType="begin"/>
        </w:r>
        <w:r>
          <w:rPr>
            <w:noProof/>
            <w:webHidden/>
          </w:rPr>
          <w:instrText xml:space="preserve"> PAGEREF _Toc204326217 \h </w:instrText>
        </w:r>
        <w:r>
          <w:rPr>
            <w:noProof/>
            <w:webHidden/>
          </w:rPr>
        </w:r>
        <w:r>
          <w:rPr>
            <w:noProof/>
            <w:webHidden/>
          </w:rPr>
          <w:fldChar w:fldCharType="separate"/>
        </w:r>
        <w:r>
          <w:rPr>
            <w:noProof/>
            <w:webHidden/>
          </w:rPr>
          <w:t>27</w:t>
        </w:r>
        <w:r>
          <w:rPr>
            <w:noProof/>
            <w:webHidden/>
          </w:rPr>
          <w:fldChar w:fldCharType="end"/>
        </w:r>
      </w:hyperlink>
    </w:p>
    <w:p w14:paraId="26EE420D" w14:textId="77777777" w:rsidR="00ED148F" w:rsidRDefault="00ED148F">
      <w:pPr>
        <w:pStyle w:val="TJ4"/>
        <w:rPr>
          <w:rFonts w:asciiTheme="minorHAnsi" w:hAnsiTheme="minorHAnsi" w:cstheme="minorBidi"/>
          <w:noProof/>
          <w:sz w:val="24"/>
          <w:szCs w:val="21"/>
          <w:lang w:eastAsia="en-GB" w:bidi="sa-IN"/>
        </w:rPr>
      </w:pPr>
      <w:hyperlink w:anchor="_Toc204326218" w:history="1">
        <w:r>
          <w:rPr>
            <w:rStyle w:val="Hiperhivatkozs"/>
            <w:noProof/>
            <w:lang w:bidi="ar-SA"/>
          </w:rPr>
          <w:t>3.5.6.1. Private shorthand</w:t>
        </w:r>
        <w:r>
          <w:rPr>
            <w:noProof/>
            <w:webHidden/>
          </w:rPr>
          <w:tab/>
        </w:r>
        <w:r>
          <w:rPr>
            <w:noProof/>
            <w:webHidden/>
          </w:rPr>
          <w:fldChar w:fldCharType="begin"/>
        </w:r>
        <w:r>
          <w:rPr>
            <w:noProof/>
            <w:webHidden/>
          </w:rPr>
          <w:instrText xml:space="preserve"> PAGEREF _Toc204326218 \h </w:instrText>
        </w:r>
        <w:r>
          <w:rPr>
            <w:noProof/>
            <w:webHidden/>
          </w:rPr>
        </w:r>
        <w:r>
          <w:rPr>
            <w:noProof/>
            <w:webHidden/>
          </w:rPr>
          <w:fldChar w:fldCharType="separate"/>
        </w:r>
        <w:r>
          <w:rPr>
            <w:noProof/>
            <w:webHidden/>
          </w:rPr>
          <w:t>27</w:t>
        </w:r>
        <w:r>
          <w:rPr>
            <w:noProof/>
            <w:webHidden/>
          </w:rPr>
          <w:fldChar w:fldCharType="end"/>
        </w:r>
      </w:hyperlink>
    </w:p>
    <w:p w14:paraId="1D68C750" w14:textId="77777777" w:rsidR="00ED148F" w:rsidRDefault="00ED148F">
      <w:pPr>
        <w:pStyle w:val="TJ4"/>
        <w:rPr>
          <w:rFonts w:asciiTheme="minorHAnsi" w:hAnsiTheme="minorHAnsi" w:cstheme="minorBidi"/>
          <w:noProof/>
          <w:sz w:val="24"/>
          <w:szCs w:val="21"/>
          <w:lang w:eastAsia="en-GB" w:bidi="sa-IN"/>
        </w:rPr>
      </w:pPr>
      <w:hyperlink w:anchor="_Toc204326219" w:history="1">
        <w:r>
          <w:rPr>
            <w:rStyle w:val="Hiperhivatkozs"/>
            <w:noProof/>
            <w:lang w:bidi="ar-SA"/>
          </w:rPr>
          <w:t>3.5.6.2. Public shorthand</w:t>
        </w:r>
        <w:r>
          <w:rPr>
            <w:noProof/>
            <w:webHidden/>
          </w:rPr>
          <w:tab/>
        </w:r>
        <w:r>
          <w:rPr>
            <w:noProof/>
            <w:webHidden/>
          </w:rPr>
          <w:fldChar w:fldCharType="begin"/>
        </w:r>
        <w:r>
          <w:rPr>
            <w:noProof/>
            <w:webHidden/>
          </w:rPr>
          <w:instrText xml:space="preserve"> PAGEREF _Toc204326219 \h </w:instrText>
        </w:r>
        <w:r>
          <w:rPr>
            <w:noProof/>
            <w:webHidden/>
          </w:rPr>
        </w:r>
        <w:r>
          <w:rPr>
            <w:noProof/>
            <w:webHidden/>
          </w:rPr>
          <w:fldChar w:fldCharType="separate"/>
        </w:r>
        <w:r>
          <w:rPr>
            <w:noProof/>
            <w:webHidden/>
          </w:rPr>
          <w:t>28</w:t>
        </w:r>
        <w:r>
          <w:rPr>
            <w:noProof/>
            <w:webHidden/>
          </w:rPr>
          <w:fldChar w:fldCharType="end"/>
        </w:r>
      </w:hyperlink>
    </w:p>
    <w:p w14:paraId="57B312B1" w14:textId="77777777" w:rsidR="00ED148F" w:rsidRDefault="00ED148F">
      <w:pPr>
        <w:pStyle w:val="TJ4"/>
        <w:rPr>
          <w:rFonts w:asciiTheme="minorHAnsi" w:hAnsiTheme="minorHAnsi" w:cstheme="minorBidi"/>
          <w:noProof/>
          <w:sz w:val="24"/>
          <w:szCs w:val="21"/>
          <w:lang w:eastAsia="en-GB" w:bidi="sa-IN"/>
        </w:rPr>
      </w:pPr>
      <w:hyperlink w:anchor="_Toc204326220" w:history="1">
        <w:r>
          <w:rPr>
            <w:rStyle w:val="Hiperhivatkozs"/>
            <w:noProof/>
            <w:lang w:bidi="ar-SA"/>
          </w:rPr>
          <w:t>3.5.6.3. Optional shorthand</w:t>
        </w:r>
        <w:r>
          <w:rPr>
            <w:noProof/>
            <w:webHidden/>
          </w:rPr>
          <w:tab/>
        </w:r>
        <w:r>
          <w:rPr>
            <w:noProof/>
            <w:webHidden/>
          </w:rPr>
          <w:fldChar w:fldCharType="begin"/>
        </w:r>
        <w:r>
          <w:rPr>
            <w:noProof/>
            <w:webHidden/>
          </w:rPr>
          <w:instrText xml:space="preserve"> PAGEREF _Toc204326220 \h </w:instrText>
        </w:r>
        <w:r>
          <w:rPr>
            <w:noProof/>
            <w:webHidden/>
          </w:rPr>
        </w:r>
        <w:r>
          <w:rPr>
            <w:noProof/>
            <w:webHidden/>
          </w:rPr>
          <w:fldChar w:fldCharType="separate"/>
        </w:r>
        <w:r>
          <w:rPr>
            <w:noProof/>
            <w:webHidden/>
          </w:rPr>
          <w:t>28</w:t>
        </w:r>
        <w:r>
          <w:rPr>
            <w:noProof/>
            <w:webHidden/>
          </w:rPr>
          <w:fldChar w:fldCharType="end"/>
        </w:r>
      </w:hyperlink>
    </w:p>
    <w:p w14:paraId="0BE0E6D9" w14:textId="77777777" w:rsidR="00ED148F" w:rsidRDefault="00ED148F">
      <w:pPr>
        <w:pStyle w:val="TJ2"/>
        <w:rPr>
          <w:rFonts w:asciiTheme="minorHAnsi" w:hAnsiTheme="minorHAnsi" w:cstheme="minorBidi"/>
          <w:noProof/>
          <w:sz w:val="24"/>
          <w:szCs w:val="21"/>
          <w:lang w:eastAsia="en-GB" w:bidi="sa-IN"/>
        </w:rPr>
      </w:pPr>
      <w:hyperlink w:anchor="_Toc204326221" w:history="1">
        <w:r>
          <w:rPr>
            <w:rStyle w:val="Hiperhivatkozs"/>
            <w:noProof/>
            <w:lang w:bidi="ar-SA"/>
          </w:rPr>
          <w:t>3.6. Non-graphematic entities and transliteration</w:t>
        </w:r>
        <w:r>
          <w:rPr>
            <w:noProof/>
            <w:webHidden/>
          </w:rPr>
          <w:tab/>
        </w:r>
        <w:r>
          <w:rPr>
            <w:noProof/>
            <w:webHidden/>
          </w:rPr>
          <w:fldChar w:fldCharType="begin"/>
        </w:r>
        <w:r>
          <w:rPr>
            <w:noProof/>
            <w:webHidden/>
          </w:rPr>
          <w:instrText xml:space="preserve"> PAGEREF _Toc204326221 \h </w:instrText>
        </w:r>
        <w:r>
          <w:rPr>
            <w:noProof/>
            <w:webHidden/>
          </w:rPr>
        </w:r>
        <w:r>
          <w:rPr>
            <w:noProof/>
            <w:webHidden/>
          </w:rPr>
          <w:fldChar w:fldCharType="separate"/>
        </w:r>
        <w:r>
          <w:rPr>
            <w:noProof/>
            <w:webHidden/>
          </w:rPr>
          <w:t>29</w:t>
        </w:r>
        <w:r>
          <w:rPr>
            <w:noProof/>
            <w:webHidden/>
          </w:rPr>
          <w:fldChar w:fldCharType="end"/>
        </w:r>
      </w:hyperlink>
    </w:p>
    <w:p w14:paraId="4E04BE71" w14:textId="77777777" w:rsidR="00ED148F" w:rsidRDefault="00ED148F">
      <w:pPr>
        <w:pStyle w:val="TJ3"/>
        <w:rPr>
          <w:rFonts w:asciiTheme="minorHAnsi" w:hAnsiTheme="minorHAnsi" w:cstheme="minorBidi"/>
          <w:noProof/>
          <w:sz w:val="24"/>
          <w:szCs w:val="21"/>
          <w:lang w:eastAsia="en-GB" w:bidi="sa-IN"/>
        </w:rPr>
      </w:pPr>
      <w:hyperlink w:anchor="_Toc204326222" w:history="1">
        <w:r>
          <w:rPr>
            <w:rStyle w:val="Hiperhivatkozs"/>
            <w:noProof/>
            <w:lang w:bidi="ar-SA"/>
          </w:rPr>
          <w:t>3.6.1. Marks and imagery peripheral to the text</w:t>
        </w:r>
        <w:r>
          <w:rPr>
            <w:noProof/>
            <w:webHidden/>
          </w:rPr>
          <w:tab/>
        </w:r>
        <w:r>
          <w:rPr>
            <w:noProof/>
            <w:webHidden/>
          </w:rPr>
          <w:fldChar w:fldCharType="begin"/>
        </w:r>
        <w:r>
          <w:rPr>
            <w:noProof/>
            <w:webHidden/>
          </w:rPr>
          <w:instrText xml:space="preserve"> PAGEREF _Toc204326222 \h </w:instrText>
        </w:r>
        <w:r>
          <w:rPr>
            <w:noProof/>
            <w:webHidden/>
          </w:rPr>
        </w:r>
        <w:r>
          <w:rPr>
            <w:noProof/>
            <w:webHidden/>
          </w:rPr>
          <w:fldChar w:fldCharType="separate"/>
        </w:r>
        <w:r>
          <w:rPr>
            <w:noProof/>
            <w:webHidden/>
          </w:rPr>
          <w:t>29</w:t>
        </w:r>
        <w:r>
          <w:rPr>
            <w:noProof/>
            <w:webHidden/>
          </w:rPr>
          <w:fldChar w:fldCharType="end"/>
        </w:r>
      </w:hyperlink>
    </w:p>
    <w:p w14:paraId="270AC3F4" w14:textId="77777777" w:rsidR="00ED148F" w:rsidRDefault="00ED148F">
      <w:pPr>
        <w:pStyle w:val="TJ4"/>
        <w:rPr>
          <w:rFonts w:asciiTheme="minorHAnsi" w:hAnsiTheme="minorHAnsi" w:cstheme="minorBidi"/>
          <w:noProof/>
          <w:sz w:val="24"/>
          <w:szCs w:val="21"/>
          <w:lang w:eastAsia="en-GB" w:bidi="sa-IN"/>
        </w:rPr>
      </w:pPr>
      <w:hyperlink w:anchor="_Toc204326223" w:history="1">
        <w:r>
          <w:rPr>
            <w:rStyle w:val="Hiperhivatkozs"/>
            <w:noProof/>
            <w:lang w:bidi="ar-SA"/>
          </w:rPr>
          <w:t>3.6.1.1. Scribal marks</w:t>
        </w:r>
        <w:r>
          <w:rPr>
            <w:noProof/>
            <w:webHidden/>
          </w:rPr>
          <w:tab/>
        </w:r>
        <w:r>
          <w:rPr>
            <w:noProof/>
            <w:webHidden/>
          </w:rPr>
          <w:fldChar w:fldCharType="begin"/>
        </w:r>
        <w:r>
          <w:rPr>
            <w:noProof/>
            <w:webHidden/>
          </w:rPr>
          <w:instrText xml:space="preserve"> PAGEREF _Toc204326223 \h </w:instrText>
        </w:r>
        <w:r>
          <w:rPr>
            <w:noProof/>
            <w:webHidden/>
          </w:rPr>
        </w:r>
        <w:r>
          <w:rPr>
            <w:noProof/>
            <w:webHidden/>
          </w:rPr>
          <w:fldChar w:fldCharType="separate"/>
        </w:r>
        <w:r>
          <w:rPr>
            <w:noProof/>
            <w:webHidden/>
          </w:rPr>
          <w:t>29</w:t>
        </w:r>
        <w:r>
          <w:rPr>
            <w:noProof/>
            <w:webHidden/>
          </w:rPr>
          <w:fldChar w:fldCharType="end"/>
        </w:r>
      </w:hyperlink>
    </w:p>
    <w:p w14:paraId="630C2561" w14:textId="77777777" w:rsidR="00ED148F" w:rsidRDefault="00ED148F">
      <w:pPr>
        <w:pStyle w:val="TJ4"/>
        <w:rPr>
          <w:rFonts w:asciiTheme="minorHAnsi" w:hAnsiTheme="minorHAnsi" w:cstheme="minorBidi"/>
          <w:noProof/>
          <w:sz w:val="24"/>
          <w:szCs w:val="21"/>
          <w:lang w:eastAsia="en-GB" w:bidi="sa-IN"/>
        </w:rPr>
      </w:pPr>
      <w:hyperlink w:anchor="_Toc204326224" w:history="1">
        <w:r>
          <w:rPr>
            <w:rStyle w:val="Hiperhivatkozs"/>
            <w:noProof/>
            <w:lang w:bidi="ar-SA"/>
          </w:rPr>
          <w:t>3.6.1.2. Decorative features</w:t>
        </w:r>
        <w:r>
          <w:rPr>
            <w:noProof/>
            <w:webHidden/>
          </w:rPr>
          <w:tab/>
        </w:r>
        <w:r>
          <w:rPr>
            <w:noProof/>
            <w:webHidden/>
          </w:rPr>
          <w:fldChar w:fldCharType="begin"/>
        </w:r>
        <w:r>
          <w:rPr>
            <w:noProof/>
            <w:webHidden/>
          </w:rPr>
          <w:instrText xml:space="preserve"> PAGEREF _Toc204326224 \h </w:instrText>
        </w:r>
        <w:r>
          <w:rPr>
            <w:noProof/>
            <w:webHidden/>
          </w:rPr>
        </w:r>
        <w:r>
          <w:rPr>
            <w:noProof/>
            <w:webHidden/>
          </w:rPr>
          <w:fldChar w:fldCharType="separate"/>
        </w:r>
        <w:r>
          <w:rPr>
            <w:noProof/>
            <w:webHidden/>
          </w:rPr>
          <w:t>29</w:t>
        </w:r>
        <w:r>
          <w:rPr>
            <w:noProof/>
            <w:webHidden/>
          </w:rPr>
          <w:fldChar w:fldCharType="end"/>
        </w:r>
      </w:hyperlink>
    </w:p>
    <w:p w14:paraId="6402EDDA" w14:textId="77777777" w:rsidR="00ED148F" w:rsidRDefault="00ED148F">
      <w:pPr>
        <w:pStyle w:val="TJ3"/>
        <w:rPr>
          <w:rFonts w:asciiTheme="minorHAnsi" w:hAnsiTheme="minorHAnsi" w:cstheme="minorBidi"/>
          <w:noProof/>
          <w:sz w:val="24"/>
          <w:szCs w:val="21"/>
          <w:lang w:eastAsia="en-GB" w:bidi="sa-IN"/>
        </w:rPr>
      </w:pPr>
      <w:hyperlink w:anchor="_Toc204326225" w:history="1">
        <w:r>
          <w:rPr>
            <w:rStyle w:val="Hiperhivatkozs"/>
            <w:noProof/>
            <w:lang w:bidi="ar-SA"/>
          </w:rPr>
          <w:t>3.6.2. The materiality of the support</w:t>
        </w:r>
        <w:r>
          <w:rPr>
            <w:noProof/>
            <w:webHidden/>
          </w:rPr>
          <w:tab/>
        </w:r>
        <w:r>
          <w:rPr>
            <w:noProof/>
            <w:webHidden/>
          </w:rPr>
          <w:fldChar w:fldCharType="begin"/>
        </w:r>
        <w:r>
          <w:rPr>
            <w:noProof/>
            <w:webHidden/>
          </w:rPr>
          <w:instrText xml:space="preserve"> PAGEREF _Toc204326225 \h </w:instrText>
        </w:r>
        <w:r>
          <w:rPr>
            <w:noProof/>
            <w:webHidden/>
          </w:rPr>
        </w:r>
        <w:r>
          <w:rPr>
            <w:noProof/>
            <w:webHidden/>
          </w:rPr>
          <w:fldChar w:fldCharType="separate"/>
        </w:r>
        <w:r>
          <w:rPr>
            <w:noProof/>
            <w:webHidden/>
          </w:rPr>
          <w:t>29</w:t>
        </w:r>
        <w:r>
          <w:rPr>
            <w:noProof/>
            <w:webHidden/>
          </w:rPr>
          <w:fldChar w:fldCharType="end"/>
        </w:r>
      </w:hyperlink>
    </w:p>
    <w:p w14:paraId="5F6BA873" w14:textId="77777777" w:rsidR="00ED148F" w:rsidRDefault="00ED148F">
      <w:pPr>
        <w:pStyle w:val="TJ1"/>
        <w:rPr>
          <w:rFonts w:asciiTheme="minorHAnsi" w:hAnsiTheme="minorHAnsi" w:cstheme="minorBidi"/>
          <w:b w:val="0"/>
          <w:noProof/>
          <w:sz w:val="24"/>
          <w:szCs w:val="21"/>
          <w:lang w:eastAsia="en-GB" w:bidi="sa-IN"/>
        </w:rPr>
      </w:pPr>
      <w:hyperlink w:anchor="_Toc204326226" w:history="1">
        <w:r>
          <w:rPr>
            <w:rStyle w:val="Hiperhivatkozs"/>
            <w:noProof/>
            <w:lang w:bidi="ar-SA"/>
          </w:rPr>
          <w:t>4. Alphabetic graphemes</w:t>
        </w:r>
        <w:r>
          <w:rPr>
            <w:noProof/>
            <w:webHidden/>
          </w:rPr>
          <w:tab/>
        </w:r>
        <w:r>
          <w:rPr>
            <w:noProof/>
            <w:webHidden/>
          </w:rPr>
          <w:fldChar w:fldCharType="begin"/>
        </w:r>
        <w:r>
          <w:rPr>
            <w:noProof/>
            <w:webHidden/>
          </w:rPr>
          <w:instrText xml:space="preserve"> PAGEREF _Toc204326226 \h </w:instrText>
        </w:r>
        <w:r>
          <w:rPr>
            <w:noProof/>
            <w:webHidden/>
          </w:rPr>
        </w:r>
        <w:r>
          <w:rPr>
            <w:noProof/>
            <w:webHidden/>
          </w:rPr>
          <w:fldChar w:fldCharType="separate"/>
        </w:r>
        <w:r>
          <w:rPr>
            <w:noProof/>
            <w:webHidden/>
          </w:rPr>
          <w:t>30</w:t>
        </w:r>
        <w:r>
          <w:rPr>
            <w:noProof/>
            <w:webHidden/>
          </w:rPr>
          <w:fldChar w:fldCharType="end"/>
        </w:r>
      </w:hyperlink>
    </w:p>
    <w:p w14:paraId="402A1EF7" w14:textId="77777777" w:rsidR="00ED148F" w:rsidRDefault="00ED148F">
      <w:pPr>
        <w:pStyle w:val="TJ2"/>
        <w:rPr>
          <w:rFonts w:asciiTheme="minorHAnsi" w:hAnsiTheme="minorHAnsi" w:cstheme="minorBidi"/>
          <w:noProof/>
          <w:sz w:val="24"/>
          <w:szCs w:val="21"/>
          <w:lang w:eastAsia="en-GB" w:bidi="sa-IN"/>
        </w:rPr>
      </w:pPr>
      <w:hyperlink w:anchor="_Toc204326227" w:history="1">
        <w:r>
          <w:rPr>
            <w:rStyle w:val="Hiperhivatkozs"/>
            <w:noProof/>
            <w:lang w:bidi="ar-SA"/>
          </w:rPr>
          <w:t>4.1. Overview</w:t>
        </w:r>
        <w:r>
          <w:rPr>
            <w:noProof/>
            <w:webHidden/>
          </w:rPr>
          <w:tab/>
        </w:r>
        <w:r>
          <w:rPr>
            <w:noProof/>
            <w:webHidden/>
          </w:rPr>
          <w:fldChar w:fldCharType="begin"/>
        </w:r>
        <w:r>
          <w:rPr>
            <w:noProof/>
            <w:webHidden/>
          </w:rPr>
          <w:instrText xml:space="preserve"> PAGEREF _Toc204326227 \h </w:instrText>
        </w:r>
        <w:r>
          <w:rPr>
            <w:noProof/>
            <w:webHidden/>
          </w:rPr>
        </w:r>
        <w:r>
          <w:rPr>
            <w:noProof/>
            <w:webHidden/>
          </w:rPr>
          <w:fldChar w:fldCharType="separate"/>
        </w:r>
        <w:r>
          <w:rPr>
            <w:noProof/>
            <w:webHidden/>
          </w:rPr>
          <w:t>30</w:t>
        </w:r>
        <w:r>
          <w:rPr>
            <w:noProof/>
            <w:webHidden/>
          </w:rPr>
          <w:fldChar w:fldCharType="end"/>
        </w:r>
      </w:hyperlink>
    </w:p>
    <w:p w14:paraId="2AF2C5BE" w14:textId="77777777" w:rsidR="00ED148F" w:rsidRDefault="00ED148F">
      <w:pPr>
        <w:pStyle w:val="TJ2"/>
        <w:rPr>
          <w:rFonts w:asciiTheme="minorHAnsi" w:hAnsiTheme="minorHAnsi" w:cstheme="minorBidi"/>
          <w:noProof/>
          <w:sz w:val="24"/>
          <w:szCs w:val="21"/>
          <w:lang w:eastAsia="en-GB" w:bidi="sa-IN"/>
        </w:rPr>
      </w:pPr>
      <w:hyperlink w:anchor="_Toc204326228" w:history="1">
        <w:r>
          <w:rPr>
            <w:rStyle w:val="Hiperhivatkozs"/>
            <w:noProof/>
            <w:lang w:bidi="ar-SA"/>
          </w:rPr>
          <w:t>4.2. The basic inventory of Indic graphemes for Old Indo-Aryan</w:t>
        </w:r>
        <w:r>
          <w:rPr>
            <w:noProof/>
            <w:webHidden/>
          </w:rPr>
          <w:tab/>
        </w:r>
        <w:r>
          <w:rPr>
            <w:noProof/>
            <w:webHidden/>
          </w:rPr>
          <w:fldChar w:fldCharType="begin"/>
        </w:r>
        <w:r>
          <w:rPr>
            <w:noProof/>
            <w:webHidden/>
          </w:rPr>
          <w:instrText xml:space="preserve"> PAGEREF _Toc204326228 \h </w:instrText>
        </w:r>
        <w:r>
          <w:rPr>
            <w:noProof/>
            <w:webHidden/>
          </w:rPr>
        </w:r>
        <w:r>
          <w:rPr>
            <w:noProof/>
            <w:webHidden/>
          </w:rPr>
          <w:fldChar w:fldCharType="separate"/>
        </w:r>
        <w:r>
          <w:rPr>
            <w:noProof/>
            <w:webHidden/>
          </w:rPr>
          <w:t>30</w:t>
        </w:r>
        <w:r>
          <w:rPr>
            <w:noProof/>
            <w:webHidden/>
          </w:rPr>
          <w:fldChar w:fldCharType="end"/>
        </w:r>
      </w:hyperlink>
    </w:p>
    <w:p w14:paraId="3E98E5F6" w14:textId="77777777" w:rsidR="00ED148F" w:rsidRDefault="00ED148F">
      <w:pPr>
        <w:pStyle w:val="TJ3"/>
        <w:rPr>
          <w:rFonts w:asciiTheme="minorHAnsi" w:hAnsiTheme="minorHAnsi" w:cstheme="minorBidi"/>
          <w:noProof/>
          <w:sz w:val="24"/>
          <w:szCs w:val="21"/>
          <w:lang w:eastAsia="en-GB" w:bidi="sa-IN"/>
        </w:rPr>
      </w:pPr>
      <w:hyperlink w:anchor="_Toc204326229" w:history="1">
        <w:r>
          <w:rPr>
            <w:rStyle w:val="Hiperhivatkozs"/>
            <w:noProof/>
            <w:lang w:bidi="ar-SA"/>
          </w:rPr>
          <w:t>4.2.1. Digraphs in the transliteration</w:t>
        </w:r>
        <w:r>
          <w:rPr>
            <w:noProof/>
            <w:webHidden/>
          </w:rPr>
          <w:tab/>
        </w:r>
        <w:r>
          <w:rPr>
            <w:noProof/>
            <w:webHidden/>
          </w:rPr>
          <w:fldChar w:fldCharType="begin"/>
        </w:r>
        <w:r>
          <w:rPr>
            <w:noProof/>
            <w:webHidden/>
          </w:rPr>
          <w:instrText xml:space="preserve"> PAGEREF _Toc204326229 \h </w:instrText>
        </w:r>
        <w:r>
          <w:rPr>
            <w:noProof/>
            <w:webHidden/>
          </w:rPr>
        </w:r>
        <w:r>
          <w:rPr>
            <w:noProof/>
            <w:webHidden/>
          </w:rPr>
          <w:fldChar w:fldCharType="separate"/>
        </w:r>
        <w:r>
          <w:rPr>
            <w:noProof/>
            <w:webHidden/>
          </w:rPr>
          <w:t>30</w:t>
        </w:r>
        <w:r>
          <w:rPr>
            <w:noProof/>
            <w:webHidden/>
          </w:rPr>
          <w:fldChar w:fldCharType="end"/>
        </w:r>
      </w:hyperlink>
    </w:p>
    <w:p w14:paraId="0ABAE357" w14:textId="77777777" w:rsidR="00ED148F" w:rsidRDefault="00ED148F">
      <w:pPr>
        <w:pStyle w:val="TJ3"/>
        <w:rPr>
          <w:rFonts w:asciiTheme="minorHAnsi" w:hAnsiTheme="minorHAnsi" w:cstheme="minorBidi"/>
          <w:noProof/>
          <w:sz w:val="24"/>
          <w:szCs w:val="21"/>
          <w:lang w:eastAsia="en-GB" w:bidi="sa-IN"/>
        </w:rPr>
      </w:pPr>
      <w:hyperlink w:anchor="_Toc204326230" w:history="1">
        <w:r>
          <w:rPr>
            <w:rStyle w:val="Hiperhivatkozs"/>
            <w:noProof/>
            <w:lang w:bidi="ar-SA"/>
          </w:rPr>
          <w:t xml:space="preserve">4.2.2.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_Toc204326230 \h </w:instrText>
        </w:r>
        <w:r>
          <w:rPr>
            <w:noProof/>
            <w:webHidden/>
          </w:rPr>
        </w:r>
        <w:r>
          <w:rPr>
            <w:noProof/>
            <w:webHidden/>
          </w:rPr>
          <w:fldChar w:fldCharType="separate"/>
        </w:r>
        <w:r>
          <w:rPr>
            <w:noProof/>
            <w:webHidden/>
          </w:rPr>
          <w:t>30</w:t>
        </w:r>
        <w:r>
          <w:rPr>
            <w:noProof/>
            <w:webHidden/>
          </w:rPr>
          <w:fldChar w:fldCharType="end"/>
        </w:r>
      </w:hyperlink>
    </w:p>
    <w:p w14:paraId="3EB03355" w14:textId="77777777" w:rsidR="00ED148F" w:rsidRDefault="00ED148F">
      <w:pPr>
        <w:pStyle w:val="TJ3"/>
        <w:rPr>
          <w:rFonts w:asciiTheme="minorHAnsi" w:hAnsiTheme="minorHAnsi" w:cstheme="minorBidi"/>
          <w:noProof/>
          <w:sz w:val="24"/>
          <w:szCs w:val="21"/>
          <w:lang w:eastAsia="en-GB" w:bidi="sa-IN"/>
        </w:rPr>
      </w:pPr>
      <w:hyperlink w:anchor="_Toc204326231" w:history="1">
        <w:r>
          <w:rPr>
            <w:rStyle w:val="Hiperhivatkozs"/>
            <w:noProof/>
            <w:lang w:bidi="ar-SA"/>
          </w:rPr>
          <w:t xml:space="preserve">4.2.3.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_Toc204326231 \h </w:instrText>
        </w:r>
        <w:r>
          <w:rPr>
            <w:noProof/>
            <w:webHidden/>
          </w:rPr>
        </w:r>
        <w:r>
          <w:rPr>
            <w:noProof/>
            <w:webHidden/>
          </w:rPr>
          <w:fldChar w:fldCharType="separate"/>
        </w:r>
        <w:r>
          <w:rPr>
            <w:noProof/>
            <w:webHidden/>
          </w:rPr>
          <w:t>30</w:t>
        </w:r>
        <w:r>
          <w:rPr>
            <w:noProof/>
            <w:webHidden/>
          </w:rPr>
          <w:fldChar w:fldCharType="end"/>
        </w:r>
      </w:hyperlink>
    </w:p>
    <w:p w14:paraId="08AE1C99" w14:textId="77777777" w:rsidR="00ED148F" w:rsidRDefault="00ED148F">
      <w:pPr>
        <w:pStyle w:val="TJ3"/>
        <w:rPr>
          <w:rFonts w:asciiTheme="minorHAnsi" w:hAnsiTheme="minorHAnsi" w:cstheme="minorBidi"/>
          <w:noProof/>
          <w:sz w:val="24"/>
          <w:szCs w:val="21"/>
          <w:lang w:eastAsia="en-GB" w:bidi="sa-IN"/>
        </w:rPr>
      </w:pPr>
      <w:hyperlink w:anchor="_Toc204326232" w:history="1">
        <w:r>
          <w:rPr>
            <w:rStyle w:val="Hiperhivatkozs"/>
            <w:noProof/>
            <w:lang w:bidi="ar-SA"/>
          </w:rPr>
          <w:t>4.2.4.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_Toc204326232 \h </w:instrText>
        </w:r>
        <w:r>
          <w:rPr>
            <w:noProof/>
            <w:webHidden/>
          </w:rPr>
        </w:r>
        <w:r>
          <w:rPr>
            <w:noProof/>
            <w:webHidden/>
          </w:rPr>
          <w:fldChar w:fldCharType="separate"/>
        </w:r>
        <w:r>
          <w:rPr>
            <w:noProof/>
            <w:webHidden/>
          </w:rPr>
          <w:t>31</w:t>
        </w:r>
        <w:r>
          <w:rPr>
            <w:noProof/>
            <w:webHidden/>
          </w:rPr>
          <w:fldChar w:fldCharType="end"/>
        </w:r>
      </w:hyperlink>
    </w:p>
    <w:p w14:paraId="1A8BCF75" w14:textId="77777777" w:rsidR="00ED148F" w:rsidRDefault="00ED148F">
      <w:pPr>
        <w:pStyle w:val="TJ4"/>
        <w:rPr>
          <w:rFonts w:asciiTheme="minorHAnsi" w:hAnsiTheme="minorHAnsi" w:cstheme="minorBidi"/>
          <w:noProof/>
          <w:sz w:val="24"/>
          <w:szCs w:val="21"/>
          <w:lang w:eastAsia="en-GB" w:bidi="sa-IN"/>
        </w:rPr>
      </w:pPr>
      <w:hyperlink w:anchor="_Toc204326233" w:history="1">
        <w:r>
          <w:rPr>
            <w:rStyle w:val="Hiperhivatkozs"/>
            <w:noProof/>
            <w:lang w:bidi="ar-SA"/>
          </w:rPr>
          <w:t>4.2.4.1.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_Toc204326233 \h </w:instrText>
        </w:r>
        <w:r>
          <w:rPr>
            <w:noProof/>
            <w:webHidden/>
          </w:rPr>
        </w:r>
        <w:r>
          <w:rPr>
            <w:noProof/>
            <w:webHidden/>
          </w:rPr>
          <w:fldChar w:fldCharType="separate"/>
        </w:r>
        <w:r>
          <w:rPr>
            <w:noProof/>
            <w:webHidden/>
          </w:rPr>
          <w:t>31</w:t>
        </w:r>
        <w:r>
          <w:rPr>
            <w:noProof/>
            <w:webHidden/>
          </w:rPr>
          <w:fldChar w:fldCharType="end"/>
        </w:r>
      </w:hyperlink>
    </w:p>
    <w:p w14:paraId="00A285FD" w14:textId="77777777" w:rsidR="00ED148F" w:rsidRDefault="00ED148F">
      <w:pPr>
        <w:pStyle w:val="TJ4"/>
        <w:rPr>
          <w:rFonts w:asciiTheme="minorHAnsi" w:hAnsiTheme="minorHAnsi" w:cstheme="minorBidi"/>
          <w:noProof/>
          <w:sz w:val="24"/>
          <w:szCs w:val="21"/>
          <w:lang w:eastAsia="en-GB" w:bidi="sa-IN"/>
        </w:rPr>
      </w:pPr>
      <w:hyperlink w:anchor="_Toc204326234" w:history="1">
        <w:r>
          <w:rPr>
            <w:rStyle w:val="Hiperhivatkozs"/>
            <w:noProof/>
            <w:lang w:bidi="ar-SA"/>
          </w:rPr>
          <w:t xml:space="preserve">4.2.4.2.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_Toc204326234 \h </w:instrText>
        </w:r>
        <w:r>
          <w:rPr>
            <w:noProof/>
            <w:webHidden/>
          </w:rPr>
        </w:r>
        <w:r>
          <w:rPr>
            <w:noProof/>
            <w:webHidden/>
          </w:rPr>
          <w:fldChar w:fldCharType="separate"/>
        </w:r>
        <w:r>
          <w:rPr>
            <w:noProof/>
            <w:webHidden/>
          </w:rPr>
          <w:t>31</w:t>
        </w:r>
        <w:r>
          <w:rPr>
            <w:noProof/>
            <w:webHidden/>
          </w:rPr>
          <w:fldChar w:fldCharType="end"/>
        </w:r>
      </w:hyperlink>
    </w:p>
    <w:p w14:paraId="75FADD26" w14:textId="77777777" w:rsidR="00ED148F" w:rsidRDefault="00ED148F">
      <w:pPr>
        <w:pStyle w:val="TJ3"/>
        <w:rPr>
          <w:rFonts w:asciiTheme="minorHAnsi" w:hAnsiTheme="minorHAnsi" w:cstheme="minorBidi"/>
          <w:noProof/>
          <w:sz w:val="24"/>
          <w:szCs w:val="21"/>
          <w:lang w:eastAsia="en-GB" w:bidi="sa-IN"/>
        </w:rPr>
      </w:pPr>
      <w:hyperlink w:anchor="_Toc204326235" w:history="1">
        <w:r>
          <w:rPr>
            <w:rStyle w:val="Hiperhivatkozs"/>
            <w:noProof/>
            <w:lang w:bidi="ar-SA"/>
          </w:rPr>
          <w:t>4.2.5.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_Toc204326235 \h </w:instrText>
        </w:r>
        <w:r>
          <w:rPr>
            <w:noProof/>
            <w:webHidden/>
          </w:rPr>
        </w:r>
        <w:r>
          <w:rPr>
            <w:noProof/>
            <w:webHidden/>
          </w:rPr>
          <w:fldChar w:fldCharType="separate"/>
        </w:r>
        <w:r>
          <w:rPr>
            <w:noProof/>
            <w:webHidden/>
          </w:rPr>
          <w:t>32</w:t>
        </w:r>
        <w:r>
          <w:rPr>
            <w:noProof/>
            <w:webHidden/>
          </w:rPr>
          <w:fldChar w:fldCharType="end"/>
        </w:r>
      </w:hyperlink>
    </w:p>
    <w:p w14:paraId="3402FB62" w14:textId="77777777" w:rsidR="00ED148F" w:rsidRDefault="00ED148F">
      <w:pPr>
        <w:pStyle w:val="TJ2"/>
        <w:rPr>
          <w:rFonts w:asciiTheme="minorHAnsi" w:hAnsiTheme="minorHAnsi" w:cstheme="minorBidi"/>
          <w:noProof/>
          <w:sz w:val="24"/>
          <w:szCs w:val="21"/>
          <w:lang w:eastAsia="en-GB" w:bidi="sa-IN"/>
        </w:rPr>
      </w:pPr>
      <w:hyperlink w:anchor="_Toc204326236" w:history="1">
        <w:r>
          <w:rPr>
            <w:rStyle w:val="Hiperhivatkozs"/>
            <w:noProof/>
            <w:lang w:bidi="ar-SA"/>
          </w:rPr>
          <w:t>4.3. Graphemes extending the basic repertoire</w:t>
        </w:r>
        <w:r>
          <w:rPr>
            <w:noProof/>
            <w:webHidden/>
          </w:rPr>
          <w:tab/>
        </w:r>
        <w:r>
          <w:rPr>
            <w:noProof/>
            <w:webHidden/>
          </w:rPr>
          <w:fldChar w:fldCharType="begin"/>
        </w:r>
        <w:r>
          <w:rPr>
            <w:noProof/>
            <w:webHidden/>
          </w:rPr>
          <w:instrText xml:space="preserve"> PAGEREF _Toc204326236 \h </w:instrText>
        </w:r>
        <w:r>
          <w:rPr>
            <w:noProof/>
            <w:webHidden/>
          </w:rPr>
        </w:r>
        <w:r>
          <w:rPr>
            <w:noProof/>
            <w:webHidden/>
          </w:rPr>
          <w:fldChar w:fldCharType="separate"/>
        </w:r>
        <w:r>
          <w:rPr>
            <w:noProof/>
            <w:webHidden/>
          </w:rPr>
          <w:t>32</w:t>
        </w:r>
        <w:r>
          <w:rPr>
            <w:noProof/>
            <w:webHidden/>
          </w:rPr>
          <w:fldChar w:fldCharType="end"/>
        </w:r>
      </w:hyperlink>
    </w:p>
    <w:p w14:paraId="7172B84A" w14:textId="77777777" w:rsidR="00ED148F" w:rsidRDefault="00ED148F">
      <w:pPr>
        <w:pStyle w:val="TJ3"/>
        <w:rPr>
          <w:rFonts w:asciiTheme="minorHAnsi" w:hAnsiTheme="minorHAnsi" w:cstheme="minorBidi"/>
          <w:noProof/>
          <w:sz w:val="24"/>
          <w:szCs w:val="21"/>
          <w:lang w:eastAsia="en-GB" w:bidi="sa-IN"/>
        </w:rPr>
      </w:pPr>
      <w:hyperlink w:anchor="_Toc204326237" w:history="1">
        <w:r>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_Toc204326237 \h </w:instrText>
        </w:r>
        <w:r>
          <w:rPr>
            <w:noProof/>
            <w:webHidden/>
          </w:rPr>
        </w:r>
        <w:r>
          <w:rPr>
            <w:noProof/>
            <w:webHidden/>
          </w:rPr>
          <w:fldChar w:fldCharType="separate"/>
        </w:r>
        <w:r>
          <w:rPr>
            <w:noProof/>
            <w:webHidden/>
          </w:rPr>
          <w:t>33</w:t>
        </w:r>
        <w:r>
          <w:rPr>
            <w:noProof/>
            <w:webHidden/>
          </w:rPr>
          <w:fldChar w:fldCharType="end"/>
        </w:r>
      </w:hyperlink>
    </w:p>
    <w:p w14:paraId="5914D8FB" w14:textId="77777777" w:rsidR="00ED148F" w:rsidRDefault="00ED148F">
      <w:pPr>
        <w:pStyle w:val="TJ3"/>
        <w:rPr>
          <w:rFonts w:asciiTheme="minorHAnsi" w:hAnsiTheme="minorHAnsi" w:cstheme="minorBidi"/>
          <w:noProof/>
          <w:sz w:val="24"/>
          <w:szCs w:val="21"/>
          <w:lang w:eastAsia="en-GB" w:bidi="sa-IN"/>
        </w:rPr>
      </w:pPr>
      <w:hyperlink w:anchor="_Toc204326238" w:history="1">
        <w:r>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_Toc204326238 \h </w:instrText>
        </w:r>
        <w:r>
          <w:rPr>
            <w:noProof/>
            <w:webHidden/>
          </w:rPr>
        </w:r>
        <w:r>
          <w:rPr>
            <w:noProof/>
            <w:webHidden/>
          </w:rPr>
          <w:fldChar w:fldCharType="separate"/>
        </w:r>
        <w:r>
          <w:rPr>
            <w:noProof/>
            <w:webHidden/>
          </w:rPr>
          <w:t>33</w:t>
        </w:r>
        <w:r>
          <w:rPr>
            <w:noProof/>
            <w:webHidden/>
          </w:rPr>
          <w:fldChar w:fldCharType="end"/>
        </w:r>
      </w:hyperlink>
    </w:p>
    <w:p w14:paraId="0FD4F6D2" w14:textId="77777777" w:rsidR="00ED148F" w:rsidRDefault="00ED148F">
      <w:pPr>
        <w:pStyle w:val="TJ4"/>
        <w:rPr>
          <w:rFonts w:asciiTheme="minorHAnsi" w:hAnsiTheme="minorHAnsi" w:cstheme="minorBidi"/>
          <w:noProof/>
          <w:sz w:val="24"/>
          <w:szCs w:val="21"/>
          <w:lang w:eastAsia="en-GB" w:bidi="sa-IN"/>
        </w:rPr>
      </w:pPr>
      <w:hyperlink w:anchor="_Toc204326239" w:history="1">
        <w:r>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_Toc204326239 \h </w:instrText>
        </w:r>
        <w:r>
          <w:rPr>
            <w:noProof/>
            <w:webHidden/>
          </w:rPr>
        </w:r>
        <w:r>
          <w:rPr>
            <w:noProof/>
            <w:webHidden/>
          </w:rPr>
          <w:fldChar w:fldCharType="separate"/>
        </w:r>
        <w:r>
          <w:rPr>
            <w:noProof/>
            <w:webHidden/>
          </w:rPr>
          <w:t>34</w:t>
        </w:r>
        <w:r>
          <w:rPr>
            <w:noProof/>
            <w:webHidden/>
          </w:rPr>
          <w:fldChar w:fldCharType="end"/>
        </w:r>
      </w:hyperlink>
    </w:p>
    <w:p w14:paraId="780D7D66" w14:textId="77777777" w:rsidR="00ED148F" w:rsidRDefault="00ED148F">
      <w:pPr>
        <w:pStyle w:val="TJ2"/>
        <w:rPr>
          <w:rFonts w:asciiTheme="minorHAnsi" w:hAnsiTheme="minorHAnsi" w:cstheme="minorBidi"/>
          <w:noProof/>
          <w:sz w:val="24"/>
          <w:szCs w:val="21"/>
          <w:lang w:eastAsia="en-GB" w:bidi="sa-IN"/>
        </w:rPr>
      </w:pPr>
      <w:hyperlink w:anchor="_Toc204326240" w:history="1">
        <w:r>
          <w:rPr>
            <w:rStyle w:val="Hiperhivatkozs"/>
            <w:noProof/>
            <w:lang w:bidi="ar-SA"/>
          </w:rPr>
          <w:t>4.4. Vowelless consonants</w:t>
        </w:r>
        <w:r>
          <w:rPr>
            <w:noProof/>
            <w:webHidden/>
          </w:rPr>
          <w:tab/>
        </w:r>
        <w:r>
          <w:rPr>
            <w:noProof/>
            <w:webHidden/>
          </w:rPr>
          <w:fldChar w:fldCharType="begin"/>
        </w:r>
        <w:r>
          <w:rPr>
            <w:noProof/>
            <w:webHidden/>
          </w:rPr>
          <w:instrText xml:space="preserve"> PAGEREF _Toc204326240 \h </w:instrText>
        </w:r>
        <w:r>
          <w:rPr>
            <w:noProof/>
            <w:webHidden/>
          </w:rPr>
        </w:r>
        <w:r>
          <w:rPr>
            <w:noProof/>
            <w:webHidden/>
          </w:rPr>
          <w:fldChar w:fldCharType="separate"/>
        </w:r>
        <w:r>
          <w:rPr>
            <w:noProof/>
            <w:webHidden/>
          </w:rPr>
          <w:t>34</w:t>
        </w:r>
        <w:r>
          <w:rPr>
            <w:noProof/>
            <w:webHidden/>
          </w:rPr>
          <w:fldChar w:fldCharType="end"/>
        </w:r>
      </w:hyperlink>
    </w:p>
    <w:p w14:paraId="3890AB37" w14:textId="77777777" w:rsidR="00ED148F" w:rsidRDefault="00ED148F">
      <w:pPr>
        <w:pStyle w:val="TJ3"/>
        <w:rPr>
          <w:rFonts w:asciiTheme="minorHAnsi" w:hAnsiTheme="minorHAnsi" w:cstheme="minorBidi"/>
          <w:noProof/>
          <w:sz w:val="24"/>
          <w:szCs w:val="21"/>
          <w:lang w:eastAsia="en-GB" w:bidi="sa-IN"/>
        </w:rPr>
      </w:pPr>
      <w:hyperlink w:anchor="_Toc204326241" w:history="1">
        <w:r>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_Toc204326241 \h </w:instrText>
        </w:r>
        <w:r>
          <w:rPr>
            <w:noProof/>
            <w:webHidden/>
          </w:rPr>
        </w:r>
        <w:r>
          <w:rPr>
            <w:noProof/>
            <w:webHidden/>
          </w:rPr>
          <w:fldChar w:fldCharType="separate"/>
        </w:r>
        <w:r>
          <w:rPr>
            <w:noProof/>
            <w:webHidden/>
          </w:rPr>
          <w:t>34</w:t>
        </w:r>
        <w:r>
          <w:rPr>
            <w:noProof/>
            <w:webHidden/>
          </w:rPr>
          <w:fldChar w:fldCharType="end"/>
        </w:r>
      </w:hyperlink>
    </w:p>
    <w:p w14:paraId="21052BE2" w14:textId="77777777" w:rsidR="00ED148F" w:rsidRDefault="00ED148F">
      <w:pPr>
        <w:pStyle w:val="TJ3"/>
        <w:rPr>
          <w:rFonts w:asciiTheme="minorHAnsi" w:hAnsiTheme="minorHAnsi" w:cstheme="minorBidi"/>
          <w:noProof/>
          <w:sz w:val="24"/>
          <w:szCs w:val="21"/>
          <w:lang w:eastAsia="en-GB" w:bidi="sa-IN"/>
        </w:rPr>
      </w:pPr>
      <w:hyperlink w:anchor="_Toc204326242" w:history="1">
        <w:r>
          <w:rPr>
            <w:rStyle w:val="Hiperhivatkozs"/>
            <w:noProof/>
            <w:lang w:bidi="ar-SA"/>
          </w:rPr>
          <w:t>4.4.2. Final consonants as simplex characters</w:t>
        </w:r>
        <w:r>
          <w:rPr>
            <w:noProof/>
            <w:webHidden/>
          </w:rPr>
          <w:tab/>
        </w:r>
        <w:r>
          <w:rPr>
            <w:noProof/>
            <w:webHidden/>
          </w:rPr>
          <w:fldChar w:fldCharType="begin"/>
        </w:r>
        <w:r>
          <w:rPr>
            <w:noProof/>
            <w:webHidden/>
          </w:rPr>
          <w:instrText xml:space="preserve"> PAGEREF _Toc204326242 \h </w:instrText>
        </w:r>
        <w:r>
          <w:rPr>
            <w:noProof/>
            <w:webHidden/>
          </w:rPr>
        </w:r>
        <w:r>
          <w:rPr>
            <w:noProof/>
            <w:webHidden/>
          </w:rPr>
          <w:fldChar w:fldCharType="separate"/>
        </w:r>
        <w:r>
          <w:rPr>
            <w:noProof/>
            <w:webHidden/>
          </w:rPr>
          <w:t>35</w:t>
        </w:r>
        <w:r>
          <w:rPr>
            <w:noProof/>
            <w:webHidden/>
          </w:rPr>
          <w:fldChar w:fldCharType="end"/>
        </w:r>
      </w:hyperlink>
    </w:p>
    <w:p w14:paraId="5E713AD7" w14:textId="77777777" w:rsidR="00ED148F" w:rsidRDefault="00ED148F">
      <w:pPr>
        <w:pStyle w:val="TJ3"/>
        <w:rPr>
          <w:rFonts w:asciiTheme="minorHAnsi" w:hAnsiTheme="minorHAnsi" w:cstheme="minorBidi"/>
          <w:noProof/>
          <w:sz w:val="24"/>
          <w:szCs w:val="21"/>
          <w:lang w:eastAsia="en-GB" w:bidi="sa-IN"/>
        </w:rPr>
      </w:pPr>
      <w:hyperlink w:anchor="_Toc204326243" w:history="1">
        <w:r>
          <w:rPr>
            <w:rStyle w:val="Hiperhivatkozs"/>
            <w:noProof/>
            <w:lang w:bidi="ar-SA"/>
          </w:rPr>
          <w:t>4.4.3. Independent consonants as complex characters involving a vowel killer</w:t>
        </w:r>
        <w:r>
          <w:rPr>
            <w:noProof/>
            <w:webHidden/>
          </w:rPr>
          <w:tab/>
        </w:r>
        <w:r>
          <w:rPr>
            <w:noProof/>
            <w:webHidden/>
          </w:rPr>
          <w:fldChar w:fldCharType="begin"/>
        </w:r>
        <w:r>
          <w:rPr>
            <w:noProof/>
            <w:webHidden/>
          </w:rPr>
          <w:instrText xml:space="preserve"> PAGEREF _Toc204326243 \h </w:instrText>
        </w:r>
        <w:r>
          <w:rPr>
            <w:noProof/>
            <w:webHidden/>
          </w:rPr>
        </w:r>
        <w:r>
          <w:rPr>
            <w:noProof/>
            <w:webHidden/>
          </w:rPr>
          <w:fldChar w:fldCharType="separate"/>
        </w:r>
        <w:r>
          <w:rPr>
            <w:noProof/>
            <w:webHidden/>
          </w:rPr>
          <w:t>35</w:t>
        </w:r>
        <w:r>
          <w:rPr>
            <w:noProof/>
            <w:webHidden/>
          </w:rPr>
          <w:fldChar w:fldCharType="end"/>
        </w:r>
      </w:hyperlink>
    </w:p>
    <w:p w14:paraId="38EB3DB8" w14:textId="77777777" w:rsidR="00ED148F" w:rsidRDefault="00ED148F">
      <w:pPr>
        <w:pStyle w:val="TJ3"/>
        <w:rPr>
          <w:rFonts w:asciiTheme="minorHAnsi" w:hAnsiTheme="minorHAnsi" w:cstheme="minorBidi"/>
          <w:noProof/>
          <w:sz w:val="24"/>
          <w:szCs w:val="21"/>
          <w:lang w:eastAsia="en-GB" w:bidi="sa-IN"/>
        </w:rPr>
      </w:pPr>
      <w:hyperlink w:anchor="_Toc204326244" w:history="1">
        <w:r>
          <w:rPr>
            <w:rStyle w:val="Hiperhivatkozs"/>
            <w:noProof/>
            <w:lang w:bidi="ar-SA"/>
          </w:rPr>
          <w:t xml:space="preserve">4.4.4.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_Toc204326244 \h </w:instrText>
        </w:r>
        <w:r>
          <w:rPr>
            <w:noProof/>
            <w:webHidden/>
          </w:rPr>
        </w:r>
        <w:r>
          <w:rPr>
            <w:noProof/>
            <w:webHidden/>
          </w:rPr>
          <w:fldChar w:fldCharType="separate"/>
        </w:r>
        <w:r>
          <w:rPr>
            <w:noProof/>
            <w:webHidden/>
          </w:rPr>
          <w:t>35</w:t>
        </w:r>
        <w:r>
          <w:rPr>
            <w:noProof/>
            <w:webHidden/>
          </w:rPr>
          <w:fldChar w:fldCharType="end"/>
        </w:r>
      </w:hyperlink>
    </w:p>
    <w:p w14:paraId="33ABA019" w14:textId="77777777" w:rsidR="00ED148F" w:rsidRDefault="00ED148F">
      <w:pPr>
        <w:pStyle w:val="TJ2"/>
        <w:rPr>
          <w:rFonts w:asciiTheme="minorHAnsi" w:hAnsiTheme="minorHAnsi" w:cstheme="minorBidi"/>
          <w:noProof/>
          <w:sz w:val="24"/>
          <w:szCs w:val="21"/>
          <w:lang w:eastAsia="en-GB" w:bidi="sa-IN"/>
        </w:rPr>
      </w:pPr>
      <w:hyperlink w:anchor="_Toc204326245" w:history="1">
        <w:r>
          <w:rPr>
            <w:rStyle w:val="Hiperhivatkozs"/>
            <w:noProof/>
            <w:lang w:bidi="ar-SA"/>
          </w:rPr>
          <w:t>4.5. Independent vowels</w:t>
        </w:r>
        <w:r>
          <w:rPr>
            <w:noProof/>
            <w:webHidden/>
          </w:rPr>
          <w:tab/>
        </w:r>
        <w:r>
          <w:rPr>
            <w:noProof/>
            <w:webHidden/>
          </w:rPr>
          <w:fldChar w:fldCharType="begin"/>
        </w:r>
        <w:r>
          <w:rPr>
            <w:noProof/>
            <w:webHidden/>
          </w:rPr>
          <w:instrText xml:space="preserve"> PAGEREF _Toc204326245 \h </w:instrText>
        </w:r>
        <w:r>
          <w:rPr>
            <w:noProof/>
            <w:webHidden/>
          </w:rPr>
        </w:r>
        <w:r>
          <w:rPr>
            <w:noProof/>
            <w:webHidden/>
          </w:rPr>
          <w:fldChar w:fldCharType="separate"/>
        </w:r>
        <w:r>
          <w:rPr>
            <w:noProof/>
            <w:webHidden/>
          </w:rPr>
          <w:t>36</w:t>
        </w:r>
        <w:r>
          <w:rPr>
            <w:noProof/>
            <w:webHidden/>
          </w:rPr>
          <w:fldChar w:fldCharType="end"/>
        </w:r>
      </w:hyperlink>
    </w:p>
    <w:p w14:paraId="5A29BA45" w14:textId="77777777" w:rsidR="00ED148F" w:rsidRDefault="00ED148F">
      <w:pPr>
        <w:pStyle w:val="TJ3"/>
        <w:rPr>
          <w:rFonts w:asciiTheme="minorHAnsi" w:hAnsiTheme="minorHAnsi" w:cstheme="minorBidi"/>
          <w:noProof/>
          <w:sz w:val="24"/>
          <w:szCs w:val="21"/>
          <w:lang w:eastAsia="en-GB" w:bidi="sa-IN"/>
        </w:rPr>
      </w:pPr>
      <w:hyperlink w:anchor="_Toc204326246" w:history="1">
        <w:r>
          <w:rPr>
            <w:rStyle w:val="Hiperhivatkozs"/>
            <w:noProof/>
            <w:lang w:bidi="ar-SA"/>
          </w:rPr>
          <w:t>4.5.1. Independent vowels as simplex characters</w:t>
        </w:r>
        <w:r>
          <w:rPr>
            <w:noProof/>
            <w:webHidden/>
          </w:rPr>
          <w:tab/>
        </w:r>
        <w:r>
          <w:rPr>
            <w:noProof/>
            <w:webHidden/>
          </w:rPr>
          <w:fldChar w:fldCharType="begin"/>
        </w:r>
        <w:r>
          <w:rPr>
            <w:noProof/>
            <w:webHidden/>
          </w:rPr>
          <w:instrText xml:space="preserve"> PAGEREF _Toc204326246 \h </w:instrText>
        </w:r>
        <w:r>
          <w:rPr>
            <w:noProof/>
            <w:webHidden/>
          </w:rPr>
        </w:r>
        <w:r>
          <w:rPr>
            <w:noProof/>
            <w:webHidden/>
          </w:rPr>
          <w:fldChar w:fldCharType="separate"/>
        </w:r>
        <w:r>
          <w:rPr>
            <w:noProof/>
            <w:webHidden/>
          </w:rPr>
          <w:t>36</w:t>
        </w:r>
        <w:r>
          <w:rPr>
            <w:noProof/>
            <w:webHidden/>
          </w:rPr>
          <w:fldChar w:fldCharType="end"/>
        </w:r>
      </w:hyperlink>
    </w:p>
    <w:p w14:paraId="0DDBC515" w14:textId="77777777" w:rsidR="00ED148F" w:rsidRDefault="00ED148F">
      <w:pPr>
        <w:pStyle w:val="TJ3"/>
        <w:rPr>
          <w:rFonts w:asciiTheme="minorHAnsi" w:hAnsiTheme="minorHAnsi" w:cstheme="minorBidi"/>
          <w:noProof/>
          <w:sz w:val="24"/>
          <w:szCs w:val="21"/>
          <w:lang w:eastAsia="en-GB" w:bidi="sa-IN"/>
        </w:rPr>
      </w:pPr>
      <w:hyperlink w:anchor="_Toc204326247" w:history="1">
        <w:r>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_Toc204326247 \h </w:instrText>
        </w:r>
        <w:r>
          <w:rPr>
            <w:noProof/>
            <w:webHidden/>
          </w:rPr>
        </w:r>
        <w:r>
          <w:rPr>
            <w:noProof/>
            <w:webHidden/>
          </w:rPr>
          <w:fldChar w:fldCharType="separate"/>
        </w:r>
        <w:r>
          <w:rPr>
            <w:noProof/>
            <w:webHidden/>
          </w:rPr>
          <w:t>36</w:t>
        </w:r>
        <w:r>
          <w:rPr>
            <w:noProof/>
            <w:webHidden/>
          </w:rPr>
          <w:fldChar w:fldCharType="end"/>
        </w:r>
      </w:hyperlink>
    </w:p>
    <w:p w14:paraId="43246C34" w14:textId="77777777" w:rsidR="00ED148F" w:rsidRDefault="00ED148F">
      <w:pPr>
        <w:pStyle w:val="TJ2"/>
        <w:rPr>
          <w:rFonts w:asciiTheme="minorHAnsi" w:hAnsiTheme="minorHAnsi" w:cstheme="minorBidi"/>
          <w:noProof/>
          <w:sz w:val="24"/>
          <w:szCs w:val="21"/>
          <w:lang w:eastAsia="en-GB" w:bidi="sa-IN"/>
        </w:rPr>
      </w:pPr>
      <w:hyperlink w:anchor="_Toc204326248" w:history="1">
        <w:r>
          <w:rPr>
            <w:rStyle w:val="Hiperhivatkozs"/>
            <w:noProof/>
            <w:lang w:bidi="ar-SA"/>
          </w:rPr>
          <w:t>4.6. Systemic innovations in the Indic writing system</w:t>
        </w:r>
        <w:r>
          <w:rPr>
            <w:noProof/>
            <w:webHidden/>
          </w:rPr>
          <w:tab/>
        </w:r>
        <w:r>
          <w:rPr>
            <w:noProof/>
            <w:webHidden/>
          </w:rPr>
          <w:fldChar w:fldCharType="begin"/>
        </w:r>
        <w:r>
          <w:rPr>
            <w:noProof/>
            <w:webHidden/>
          </w:rPr>
          <w:instrText xml:space="preserve"> PAGEREF _Toc204326248 \h </w:instrText>
        </w:r>
        <w:r>
          <w:rPr>
            <w:noProof/>
            <w:webHidden/>
          </w:rPr>
        </w:r>
        <w:r>
          <w:rPr>
            <w:noProof/>
            <w:webHidden/>
          </w:rPr>
          <w:fldChar w:fldCharType="separate"/>
        </w:r>
        <w:r>
          <w:rPr>
            <w:noProof/>
            <w:webHidden/>
          </w:rPr>
          <w:t>38</w:t>
        </w:r>
        <w:r>
          <w:rPr>
            <w:noProof/>
            <w:webHidden/>
          </w:rPr>
          <w:fldChar w:fldCharType="end"/>
        </w:r>
      </w:hyperlink>
    </w:p>
    <w:p w14:paraId="6757DBDB" w14:textId="77777777" w:rsidR="00ED148F" w:rsidRDefault="00ED148F">
      <w:pPr>
        <w:pStyle w:val="TJ3"/>
        <w:rPr>
          <w:rFonts w:asciiTheme="minorHAnsi" w:hAnsiTheme="minorHAnsi" w:cstheme="minorBidi"/>
          <w:noProof/>
          <w:sz w:val="24"/>
          <w:szCs w:val="21"/>
          <w:lang w:eastAsia="en-GB" w:bidi="sa-IN"/>
        </w:rPr>
      </w:pPr>
      <w:hyperlink w:anchor="_Toc204326249" w:history="1">
        <w:r>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_Toc204326249 \h </w:instrText>
        </w:r>
        <w:r>
          <w:rPr>
            <w:noProof/>
            <w:webHidden/>
          </w:rPr>
        </w:r>
        <w:r>
          <w:rPr>
            <w:noProof/>
            <w:webHidden/>
          </w:rPr>
          <w:fldChar w:fldCharType="separate"/>
        </w:r>
        <w:r>
          <w:rPr>
            <w:noProof/>
            <w:webHidden/>
          </w:rPr>
          <w:t>39</w:t>
        </w:r>
        <w:r>
          <w:rPr>
            <w:noProof/>
            <w:webHidden/>
          </w:rPr>
          <w:fldChar w:fldCharType="end"/>
        </w:r>
      </w:hyperlink>
    </w:p>
    <w:p w14:paraId="309A6003" w14:textId="77777777" w:rsidR="00ED148F" w:rsidRDefault="00ED148F">
      <w:pPr>
        <w:pStyle w:val="TJ4"/>
        <w:rPr>
          <w:rFonts w:asciiTheme="minorHAnsi" w:hAnsiTheme="minorHAnsi" w:cstheme="minorBidi"/>
          <w:noProof/>
          <w:sz w:val="24"/>
          <w:szCs w:val="21"/>
          <w:lang w:eastAsia="en-GB" w:bidi="sa-IN"/>
        </w:rPr>
      </w:pPr>
      <w:hyperlink w:anchor="_Toc204326250" w:history="1">
        <w:r>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_Toc204326250 \h </w:instrText>
        </w:r>
        <w:r>
          <w:rPr>
            <w:noProof/>
            <w:webHidden/>
          </w:rPr>
        </w:r>
        <w:r>
          <w:rPr>
            <w:noProof/>
            <w:webHidden/>
          </w:rPr>
          <w:fldChar w:fldCharType="separate"/>
        </w:r>
        <w:r>
          <w:rPr>
            <w:noProof/>
            <w:webHidden/>
          </w:rPr>
          <w:t>39</w:t>
        </w:r>
        <w:r>
          <w:rPr>
            <w:noProof/>
            <w:webHidden/>
          </w:rPr>
          <w:fldChar w:fldCharType="end"/>
        </w:r>
      </w:hyperlink>
    </w:p>
    <w:p w14:paraId="2D622BCE" w14:textId="77777777" w:rsidR="00ED148F" w:rsidRDefault="00ED148F">
      <w:pPr>
        <w:pStyle w:val="TJ4"/>
        <w:rPr>
          <w:rFonts w:asciiTheme="minorHAnsi" w:hAnsiTheme="minorHAnsi" w:cstheme="minorBidi"/>
          <w:noProof/>
          <w:sz w:val="24"/>
          <w:szCs w:val="21"/>
          <w:lang w:eastAsia="en-GB" w:bidi="sa-IN"/>
        </w:rPr>
      </w:pPr>
      <w:hyperlink w:anchor="_Toc204326251" w:history="1">
        <w:r>
          <w:rPr>
            <w:rStyle w:val="Hiperhivatkozs"/>
            <w:noProof/>
            <w:lang w:bidi="ar-SA"/>
          </w:rPr>
          <w:t xml:space="preserve">4.6.1.2.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_Toc204326251 \h </w:instrText>
        </w:r>
        <w:r>
          <w:rPr>
            <w:noProof/>
            <w:webHidden/>
          </w:rPr>
        </w:r>
        <w:r>
          <w:rPr>
            <w:noProof/>
            <w:webHidden/>
          </w:rPr>
          <w:fldChar w:fldCharType="separate"/>
        </w:r>
        <w:r>
          <w:rPr>
            <w:noProof/>
            <w:webHidden/>
          </w:rPr>
          <w:t>40</w:t>
        </w:r>
        <w:r>
          <w:rPr>
            <w:noProof/>
            <w:webHidden/>
          </w:rPr>
          <w:fldChar w:fldCharType="end"/>
        </w:r>
      </w:hyperlink>
    </w:p>
    <w:p w14:paraId="2A375A13" w14:textId="77777777" w:rsidR="00ED148F" w:rsidRDefault="00ED148F">
      <w:pPr>
        <w:pStyle w:val="TJ3"/>
        <w:rPr>
          <w:rFonts w:asciiTheme="minorHAnsi" w:hAnsiTheme="minorHAnsi" w:cstheme="minorBidi"/>
          <w:noProof/>
          <w:sz w:val="24"/>
          <w:szCs w:val="21"/>
          <w:lang w:eastAsia="en-GB" w:bidi="sa-IN"/>
        </w:rPr>
      </w:pPr>
      <w:hyperlink w:anchor="_Toc204326252" w:history="1">
        <w:r>
          <w:rPr>
            <w:rStyle w:val="Hiperhivatkozs"/>
            <w:noProof/>
            <w:lang w:bidi="ar-SA"/>
          </w:rPr>
          <w:t>4.6.2. Repurposed graphic signs</w:t>
        </w:r>
        <w:r>
          <w:rPr>
            <w:noProof/>
            <w:webHidden/>
          </w:rPr>
          <w:tab/>
        </w:r>
        <w:r>
          <w:rPr>
            <w:noProof/>
            <w:webHidden/>
          </w:rPr>
          <w:fldChar w:fldCharType="begin"/>
        </w:r>
        <w:r>
          <w:rPr>
            <w:noProof/>
            <w:webHidden/>
          </w:rPr>
          <w:instrText xml:space="preserve"> PAGEREF _Toc204326252 \h </w:instrText>
        </w:r>
        <w:r>
          <w:rPr>
            <w:noProof/>
            <w:webHidden/>
          </w:rPr>
        </w:r>
        <w:r>
          <w:rPr>
            <w:noProof/>
            <w:webHidden/>
          </w:rPr>
          <w:fldChar w:fldCharType="separate"/>
        </w:r>
        <w:r>
          <w:rPr>
            <w:noProof/>
            <w:webHidden/>
          </w:rPr>
          <w:t>40</w:t>
        </w:r>
        <w:r>
          <w:rPr>
            <w:noProof/>
            <w:webHidden/>
          </w:rPr>
          <w:fldChar w:fldCharType="end"/>
        </w:r>
      </w:hyperlink>
    </w:p>
    <w:p w14:paraId="28875562" w14:textId="77777777" w:rsidR="00ED148F" w:rsidRDefault="00ED148F">
      <w:pPr>
        <w:pStyle w:val="TJ4"/>
        <w:rPr>
          <w:rFonts w:asciiTheme="minorHAnsi" w:hAnsiTheme="minorHAnsi" w:cstheme="minorBidi"/>
          <w:noProof/>
          <w:sz w:val="24"/>
          <w:szCs w:val="21"/>
          <w:lang w:eastAsia="en-GB" w:bidi="sa-IN"/>
        </w:rPr>
      </w:pPr>
      <w:hyperlink w:anchor="_Toc204326253" w:history="1">
        <w:r>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_Toc204326253 \h </w:instrText>
        </w:r>
        <w:r>
          <w:rPr>
            <w:noProof/>
            <w:webHidden/>
          </w:rPr>
        </w:r>
        <w:r>
          <w:rPr>
            <w:noProof/>
            <w:webHidden/>
          </w:rPr>
          <w:fldChar w:fldCharType="separate"/>
        </w:r>
        <w:r>
          <w:rPr>
            <w:noProof/>
            <w:webHidden/>
          </w:rPr>
          <w:t>40</w:t>
        </w:r>
        <w:r>
          <w:rPr>
            <w:noProof/>
            <w:webHidden/>
          </w:rPr>
          <w:fldChar w:fldCharType="end"/>
        </w:r>
      </w:hyperlink>
    </w:p>
    <w:p w14:paraId="6AE35934" w14:textId="77777777" w:rsidR="00ED148F" w:rsidRDefault="00ED148F">
      <w:pPr>
        <w:pStyle w:val="TJ3"/>
        <w:rPr>
          <w:rFonts w:asciiTheme="minorHAnsi" w:hAnsiTheme="minorHAnsi" w:cstheme="minorBidi"/>
          <w:noProof/>
          <w:sz w:val="24"/>
          <w:szCs w:val="21"/>
          <w:lang w:eastAsia="en-GB" w:bidi="sa-IN"/>
        </w:rPr>
      </w:pPr>
      <w:hyperlink w:anchor="_Toc204326254" w:history="1">
        <w:r>
          <w:rPr>
            <w:rStyle w:val="Hiperhivatkozs"/>
            <w:noProof/>
            <w:lang w:bidi="ar-SA"/>
          </w:rPr>
          <w:t>4.6.3. Variation in glyph composition</w:t>
        </w:r>
        <w:r>
          <w:rPr>
            <w:noProof/>
            <w:webHidden/>
          </w:rPr>
          <w:tab/>
        </w:r>
        <w:r>
          <w:rPr>
            <w:noProof/>
            <w:webHidden/>
          </w:rPr>
          <w:fldChar w:fldCharType="begin"/>
        </w:r>
        <w:r>
          <w:rPr>
            <w:noProof/>
            <w:webHidden/>
          </w:rPr>
          <w:instrText xml:space="preserve"> PAGEREF _Toc204326254 \h </w:instrText>
        </w:r>
        <w:r>
          <w:rPr>
            <w:noProof/>
            <w:webHidden/>
          </w:rPr>
        </w:r>
        <w:r>
          <w:rPr>
            <w:noProof/>
            <w:webHidden/>
          </w:rPr>
          <w:fldChar w:fldCharType="separate"/>
        </w:r>
        <w:r>
          <w:rPr>
            <w:noProof/>
            <w:webHidden/>
          </w:rPr>
          <w:t>41</w:t>
        </w:r>
        <w:r>
          <w:rPr>
            <w:noProof/>
            <w:webHidden/>
          </w:rPr>
          <w:fldChar w:fldCharType="end"/>
        </w:r>
      </w:hyperlink>
    </w:p>
    <w:p w14:paraId="2EE22078" w14:textId="77777777" w:rsidR="00ED148F" w:rsidRDefault="00ED148F">
      <w:pPr>
        <w:pStyle w:val="TJ4"/>
        <w:rPr>
          <w:rFonts w:asciiTheme="minorHAnsi" w:hAnsiTheme="minorHAnsi" w:cstheme="minorBidi"/>
          <w:noProof/>
          <w:sz w:val="24"/>
          <w:szCs w:val="21"/>
          <w:lang w:eastAsia="en-GB" w:bidi="sa-IN"/>
        </w:rPr>
      </w:pPr>
      <w:hyperlink w:anchor="_Toc204326255" w:history="1">
        <w:r>
          <w:rPr>
            <w:rStyle w:val="Hiperhivatkozs"/>
            <w:noProof/>
            <w:lang w:bidi="ar-SA"/>
          </w:rPr>
          <w:t>4.6.3.1. Optional shorthand for complex characters</w:t>
        </w:r>
        <w:r>
          <w:rPr>
            <w:noProof/>
            <w:webHidden/>
          </w:rPr>
          <w:tab/>
        </w:r>
        <w:r>
          <w:rPr>
            <w:noProof/>
            <w:webHidden/>
          </w:rPr>
          <w:fldChar w:fldCharType="begin"/>
        </w:r>
        <w:r>
          <w:rPr>
            <w:noProof/>
            <w:webHidden/>
          </w:rPr>
          <w:instrText xml:space="preserve"> PAGEREF _Toc204326255 \h </w:instrText>
        </w:r>
        <w:r>
          <w:rPr>
            <w:noProof/>
            <w:webHidden/>
          </w:rPr>
        </w:r>
        <w:r>
          <w:rPr>
            <w:noProof/>
            <w:webHidden/>
          </w:rPr>
          <w:fldChar w:fldCharType="separate"/>
        </w:r>
        <w:r>
          <w:rPr>
            <w:noProof/>
            <w:webHidden/>
          </w:rPr>
          <w:t>42</w:t>
        </w:r>
        <w:r>
          <w:rPr>
            <w:noProof/>
            <w:webHidden/>
          </w:rPr>
          <w:fldChar w:fldCharType="end"/>
        </w:r>
      </w:hyperlink>
    </w:p>
    <w:p w14:paraId="340469BF" w14:textId="77777777" w:rsidR="00ED148F" w:rsidRDefault="00ED148F">
      <w:pPr>
        <w:pStyle w:val="TJ4"/>
        <w:rPr>
          <w:rFonts w:asciiTheme="minorHAnsi" w:hAnsiTheme="minorHAnsi" w:cstheme="minorBidi"/>
          <w:noProof/>
          <w:sz w:val="24"/>
          <w:szCs w:val="21"/>
          <w:lang w:eastAsia="en-GB" w:bidi="sa-IN"/>
        </w:rPr>
      </w:pPr>
      <w:hyperlink w:anchor="_Toc204326256" w:history="1">
        <w:r>
          <w:rPr>
            <w:rStyle w:val="Hiperhivatkozs"/>
            <w:noProof/>
            <w:lang w:bidi="ar-SA"/>
          </w:rPr>
          <w:t>4.6.3.2. Conjunct consonants in writing systems where they are not the norm</w:t>
        </w:r>
        <w:r>
          <w:rPr>
            <w:noProof/>
            <w:webHidden/>
          </w:rPr>
          <w:tab/>
        </w:r>
        <w:r>
          <w:rPr>
            <w:noProof/>
            <w:webHidden/>
          </w:rPr>
          <w:fldChar w:fldCharType="begin"/>
        </w:r>
        <w:r>
          <w:rPr>
            <w:noProof/>
            <w:webHidden/>
          </w:rPr>
          <w:instrText xml:space="preserve"> PAGEREF _Toc204326256 \h </w:instrText>
        </w:r>
        <w:r>
          <w:rPr>
            <w:noProof/>
            <w:webHidden/>
          </w:rPr>
        </w:r>
        <w:r>
          <w:rPr>
            <w:noProof/>
            <w:webHidden/>
          </w:rPr>
          <w:fldChar w:fldCharType="separate"/>
        </w:r>
        <w:r>
          <w:rPr>
            <w:noProof/>
            <w:webHidden/>
          </w:rPr>
          <w:t>42</w:t>
        </w:r>
        <w:r>
          <w:rPr>
            <w:noProof/>
            <w:webHidden/>
          </w:rPr>
          <w:fldChar w:fldCharType="end"/>
        </w:r>
      </w:hyperlink>
    </w:p>
    <w:p w14:paraId="2859892C" w14:textId="77777777" w:rsidR="00ED148F" w:rsidRDefault="00ED148F">
      <w:pPr>
        <w:pStyle w:val="TJ4"/>
        <w:rPr>
          <w:rFonts w:asciiTheme="minorHAnsi" w:hAnsiTheme="minorHAnsi" w:cstheme="minorBidi"/>
          <w:noProof/>
          <w:sz w:val="24"/>
          <w:szCs w:val="21"/>
          <w:lang w:eastAsia="en-GB" w:bidi="sa-IN"/>
        </w:rPr>
      </w:pPr>
      <w:hyperlink w:anchor="_Toc204326257" w:history="1">
        <w:r>
          <w:rPr>
            <w:rStyle w:val="Hiperhivatkozs"/>
            <w:noProof/>
            <w:lang w:bidi="ar-SA"/>
          </w:rPr>
          <w:t xml:space="preserve">4.6.3.3. Double </w:t>
        </w:r>
        <w:r>
          <w:rPr>
            <w:rStyle w:val="Hiperhivatkozs"/>
            <w:i/>
            <w:iCs/>
            <w:noProof/>
            <w:lang w:bidi="ar-SA"/>
          </w:rPr>
          <w:t>kāl</w:t>
        </w:r>
        <w:r>
          <w:rPr>
            <w:rStyle w:val="Hiperhivatkozs"/>
            <w:noProof/>
            <w:lang w:bidi="ar-SA"/>
          </w:rPr>
          <w:t xml:space="preserve"> in Tamil</w:t>
        </w:r>
        <w:r>
          <w:rPr>
            <w:noProof/>
            <w:webHidden/>
          </w:rPr>
          <w:tab/>
        </w:r>
        <w:r>
          <w:rPr>
            <w:noProof/>
            <w:webHidden/>
          </w:rPr>
          <w:fldChar w:fldCharType="begin"/>
        </w:r>
        <w:r>
          <w:rPr>
            <w:noProof/>
            <w:webHidden/>
          </w:rPr>
          <w:instrText xml:space="preserve"> PAGEREF _Toc204326257 \h </w:instrText>
        </w:r>
        <w:r>
          <w:rPr>
            <w:noProof/>
            <w:webHidden/>
          </w:rPr>
        </w:r>
        <w:r>
          <w:rPr>
            <w:noProof/>
            <w:webHidden/>
          </w:rPr>
          <w:fldChar w:fldCharType="separate"/>
        </w:r>
        <w:r>
          <w:rPr>
            <w:noProof/>
            <w:webHidden/>
          </w:rPr>
          <w:t>42</w:t>
        </w:r>
        <w:r>
          <w:rPr>
            <w:noProof/>
            <w:webHidden/>
          </w:rPr>
          <w:fldChar w:fldCharType="end"/>
        </w:r>
      </w:hyperlink>
    </w:p>
    <w:p w14:paraId="0DF02D16" w14:textId="77777777" w:rsidR="00ED148F" w:rsidRDefault="00ED148F">
      <w:pPr>
        <w:pStyle w:val="TJ4"/>
        <w:rPr>
          <w:rFonts w:asciiTheme="minorHAnsi" w:hAnsiTheme="minorHAnsi" w:cstheme="minorBidi"/>
          <w:noProof/>
          <w:sz w:val="24"/>
          <w:szCs w:val="21"/>
          <w:lang w:eastAsia="en-GB" w:bidi="sa-IN"/>
        </w:rPr>
      </w:pPr>
      <w:hyperlink w:anchor="_Toc204326258" w:history="1">
        <w:r>
          <w:rPr>
            <w:rStyle w:val="Hiperhivatkozs"/>
            <w:noProof/>
            <w:lang w:bidi="ar-SA"/>
          </w:rPr>
          <w:t xml:space="preserve">4.6.3.4.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_Toc204326258 \h </w:instrText>
        </w:r>
        <w:r>
          <w:rPr>
            <w:noProof/>
            <w:webHidden/>
          </w:rPr>
        </w:r>
        <w:r>
          <w:rPr>
            <w:noProof/>
            <w:webHidden/>
          </w:rPr>
          <w:fldChar w:fldCharType="separate"/>
        </w:r>
        <w:r>
          <w:rPr>
            <w:noProof/>
            <w:webHidden/>
          </w:rPr>
          <w:t>42</w:t>
        </w:r>
        <w:r>
          <w:rPr>
            <w:noProof/>
            <w:webHidden/>
          </w:rPr>
          <w:fldChar w:fldCharType="end"/>
        </w:r>
      </w:hyperlink>
    </w:p>
    <w:p w14:paraId="51FE5F23" w14:textId="77777777" w:rsidR="00ED148F" w:rsidRDefault="00ED148F">
      <w:pPr>
        <w:pStyle w:val="TJ4"/>
        <w:rPr>
          <w:rFonts w:asciiTheme="minorHAnsi" w:hAnsiTheme="minorHAnsi" w:cstheme="minorBidi"/>
          <w:noProof/>
          <w:sz w:val="24"/>
          <w:szCs w:val="21"/>
          <w:lang w:eastAsia="en-GB" w:bidi="sa-IN"/>
        </w:rPr>
      </w:pPr>
      <w:hyperlink w:anchor="_Toc204326259" w:history="1">
        <w:r>
          <w:rPr>
            <w:rStyle w:val="Hiperhivatkozs"/>
            <w:noProof/>
            <w:lang w:bidi="ar-SA"/>
          </w:rPr>
          <w:t>4.6.3.5. Alternative behaviour of the superscript |r|</w:t>
        </w:r>
        <w:r>
          <w:rPr>
            <w:noProof/>
            <w:webHidden/>
          </w:rPr>
          <w:tab/>
        </w:r>
        <w:r>
          <w:rPr>
            <w:noProof/>
            <w:webHidden/>
          </w:rPr>
          <w:fldChar w:fldCharType="begin"/>
        </w:r>
        <w:r>
          <w:rPr>
            <w:noProof/>
            <w:webHidden/>
          </w:rPr>
          <w:instrText xml:space="preserve"> PAGEREF _Toc204326259 \h </w:instrText>
        </w:r>
        <w:r>
          <w:rPr>
            <w:noProof/>
            <w:webHidden/>
          </w:rPr>
        </w:r>
        <w:r>
          <w:rPr>
            <w:noProof/>
            <w:webHidden/>
          </w:rPr>
          <w:fldChar w:fldCharType="separate"/>
        </w:r>
        <w:r>
          <w:rPr>
            <w:noProof/>
            <w:webHidden/>
          </w:rPr>
          <w:t>43</w:t>
        </w:r>
        <w:r>
          <w:rPr>
            <w:noProof/>
            <w:webHidden/>
          </w:rPr>
          <w:fldChar w:fldCharType="end"/>
        </w:r>
      </w:hyperlink>
    </w:p>
    <w:p w14:paraId="269499C2" w14:textId="77777777" w:rsidR="00ED148F" w:rsidRDefault="00ED148F">
      <w:pPr>
        <w:pStyle w:val="TJ4"/>
        <w:rPr>
          <w:rFonts w:asciiTheme="minorHAnsi" w:hAnsiTheme="minorHAnsi" w:cstheme="minorBidi"/>
          <w:noProof/>
          <w:sz w:val="24"/>
          <w:szCs w:val="21"/>
          <w:lang w:eastAsia="en-GB" w:bidi="sa-IN"/>
        </w:rPr>
      </w:pPr>
      <w:hyperlink w:anchor="_Toc204326260" w:history="1">
        <w:r>
          <w:rPr>
            <w:rStyle w:val="Hiperhivatkozs"/>
            <w:noProof/>
            <w:lang w:bidi="ar-SA"/>
          </w:rPr>
          <w:t>4.6.3.6. Multiple vowel markers within a complex glyph</w:t>
        </w:r>
        <w:r>
          <w:rPr>
            <w:noProof/>
            <w:webHidden/>
          </w:rPr>
          <w:tab/>
        </w:r>
        <w:r>
          <w:rPr>
            <w:noProof/>
            <w:webHidden/>
          </w:rPr>
          <w:fldChar w:fldCharType="begin"/>
        </w:r>
        <w:r>
          <w:rPr>
            <w:noProof/>
            <w:webHidden/>
          </w:rPr>
          <w:instrText xml:space="preserve"> PAGEREF _Toc204326260 \h </w:instrText>
        </w:r>
        <w:r>
          <w:rPr>
            <w:noProof/>
            <w:webHidden/>
          </w:rPr>
        </w:r>
        <w:r>
          <w:rPr>
            <w:noProof/>
            <w:webHidden/>
          </w:rPr>
          <w:fldChar w:fldCharType="separate"/>
        </w:r>
        <w:r>
          <w:rPr>
            <w:noProof/>
            <w:webHidden/>
          </w:rPr>
          <w:t>43</w:t>
        </w:r>
        <w:r>
          <w:rPr>
            <w:noProof/>
            <w:webHidden/>
          </w:rPr>
          <w:fldChar w:fldCharType="end"/>
        </w:r>
      </w:hyperlink>
    </w:p>
    <w:p w14:paraId="2DDB6B5D" w14:textId="77777777" w:rsidR="00ED148F" w:rsidRDefault="00ED148F">
      <w:pPr>
        <w:pStyle w:val="TJ4"/>
        <w:rPr>
          <w:rFonts w:asciiTheme="minorHAnsi" w:hAnsiTheme="minorHAnsi" w:cstheme="minorBidi"/>
          <w:noProof/>
          <w:sz w:val="24"/>
          <w:szCs w:val="21"/>
          <w:lang w:eastAsia="en-GB" w:bidi="sa-IN"/>
        </w:rPr>
      </w:pPr>
      <w:hyperlink w:anchor="_Toc204326261" w:history="1">
        <w:r>
          <w:rPr>
            <w:rStyle w:val="Hiperhivatkozs"/>
            <w:noProof/>
            <w:lang w:bidi="ar-SA"/>
          </w:rPr>
          <w:t>4.6.3.7. Independent vowel signs as parts of complex glyphs</w:t>
        </w:r>
        <w:r>
          <w:rPr>
            <w:noProof/>
            <w:webHidden/>
          </w:rPr>
          <w:tab/>
        </w:r>
        <w:r>
          <w:rPr>
            <w:noProof/>
            <w:webHidden/>
          </w:rPr>
          <w:fldChar w:fldCharType="begin"/>
        </w:r>
        <w:r>
          <w:rPr>
            <w:noProof/>
            <w:webHidden/>
          </w:rPr>
          <w:instrText xml:space="preserve"> PAGEREF _Toc204326261 \h </w:instrText>
        </w:r>
        <w:r>
          <w:rPr>
            <w:noProof/>
            <w:webHidden/>
          </w:rPr>
        </w:r>
        <w:r>
          <w:rPr>
            <w:noProof/>
            <w:webHidden/>
          </w:rPr>
          <w:fldChar w:fldCharType="separate"/>
        </w:r>
        <w:r>
          <w:rPr>
            <w:noProof/>
            <w:webHidden/>
          </w:rPr>
          <w:t>44</w:t>
        </w:r>
        <w:r>
          <w:rPr>
            <w:noProof/>
            <w:webHidden/>
          </w:rPr>
          <w:fldChar w:fldCharType="end"/>
        </w:r>
      </w:hyperlink>
    </w:p>
    <w:p w14:paraId="55B297FD" w14:textId="77777777" w:rsidR="00ED148F" w:rsidRDefault="00ED148F">
      <w:pPr>
        <w:pStyle w:val="TJ2"/>
        <w:rPr>
          <w:rFonts w:asciiTheme="minorHAnsi" w:hAnsiTheme="minorHAnsi" w:cstheme="minorBidi"/>
          <w:noProof/>
          <w:sz w:val="24"/>
          <w:szCs w:val="21"/>
          <w:lang w:eastAsia="en-GB" w:bidi="sa-IN"/>
        </w:rPr>
      </w:pPr>
      <w:hyperlink w:anchor="_Toc204326262" w:history="1">
        <w:r>
          <w:rPr>
            <w:rStyle w:val="Hiperhivatkozs"/>
            <w:noProof/>
            <w:lang w:bidi="ar-SA"/>
          </w:rPr>
          <w:t>4.7. Editorial interpretation</w:t>
        </w:r>
        <w:r>
          <w:rPr>
            <w:noProof/>
            <w:webHidden/>
          </w:rPr>
          <w:tab/>
        </w:r>
        <w:r>
          <w:rPr>
            <w:noProof/>
            <w:webHidden/>
          </w:rPr>
          <w:fldChar w:fldCharType="begin"/>
        </w:r>
        <w:r>
          <w:rPr>
            <w:noProof/>
            <w:webHidden/>
          </w:rPr>
          <w:instrText xml:space="preserve"> PAGEREF _Toc204326262 \h </w:instrText>
        </w:r>
        <w:r>
          <w:rPr>
            <w:noProof/>
            <w:webHidden/>
          </w:rPr>
        </w:r>
        <w:r>
          <w:rPr>
            <w:noProof/>
            <w:webHidden/>
          </w:rPr>
          <w:fldChar w:fldCharType="separate"/>
        </w:r>
        <w:r>
          <w:rPr>
            <w:noProof/>
            <w:webHidden/>
          </w:rPr>
          <w:t>45</w:t>
        </w:r>
        <w:r>
          <w:rPr>
            <w:noProof/>
            <w:webHidden/>
          </w:rPr>
          <w:fldChar w:fldCharType="end"/>
        </w:r>
      </w:hyperlink>
    </w:p>
    <w:p w14:paraId="3F7DB082" w14:textId="77777777" w:rsidR="00ED148F" w:rsidRDefault="00ED148F">
      <w:pPr>
        <w:pStyle w:val="TJ3"/>
        <w:rPr>
          <w:rFonts w:asciiTheme="minorHAnsi" w:hAnsiTheme="minorHAnsi" w:cstheme="minorBidi"/>
          <w:noProof/>
          <w:sz w:val="24"/>
          <w:szCs w:val="21"/>
          <w:lang w:eastAsia="en-GB" w:bidi="sa-IN"/>
        </w:rPr>
      </w:pPr>
      <w:hyperlink w:anchor="_Toc204326263" w:history="1">
        <w:r>
          <w:rPr>
            <w:rStyle w:val="Hiperhivatkozs"/>
            <w:noProof/>
            <w:lang w:bidi="ar-SA"/>
          </w:rPr>
          <w:t>4.7.1. Silent identification of homographs</w:t>
        </w:r>
        <w:r>
          <w:rPr>
            <w:noProof/>
            <w:webHidden/>
          </w:rPr>
          <w:tab/>
        </w:r>
        <w:r>
          <w:rPr>
            <w:noProof/>
            <w:webHidden/>
          </w:rPr>
          <w:fldChar w:fldCharType="begin"/>
        </w:r>
        <w:r>
          <w:rPr>
            <w:noProof/>
            <w:webHidden/>
          </w:rPr>
          <w:instrText xml:space="preserve"> PAGEREF _Toc204326263 \h </w:instrText>
        </w:r>
        <w:r>
          <w:rPr>
            <w:noProof/>
            <w:webHidden/>
          </w:rPr>
        </w:r>
        <w:r>
          <w:rPr>
            <w:noProof/>
            <w:webHidden/>
          </w:rPr>
          <w:fldChar w:fldCharType="separate"/>
        </w:r>
        <w:r>
          <w:rPr>
            <w:noProof/>
            <w:webHidden/>
          </w:rPr>
          <w:t>45</w:t>
        </w:r>
        <w:r>
          <w:rPr>
            <w:noProof/>
            <w:webHidden/>
          </w:rPr>
          <w:fldChar w:fldCharType="end"/>
        </w:r>
      </w:hyperlink>
    </w:p>
    <w:p w14:paraId="53E93EC5" w14:textId="77777777" w:rsidR="00ED148F" w:rsidRDefault="00ED148F">
      <w:pPr>
        <w:pStyle w:val="TJ3"/>
        <w:rPr>
          <w:rFonts w:asciiTheme="minorHAnsi" w:hAnsiTheme="minorHAnsi" w:cstheme="minorBidi"/>
          <w:noProof/>
          <w:sz w:val="24"/>
          <w:szCs w:val="21"/>
          <w:lang w:eastAsia="en-GB" w:bidi="sa-IN"/>
        </w:rPr>
      </w:pPr>
      <w:hyperlink w:anchor="_Toc204326264" w:history="1">
        <w:r>
          <w:rPr>
            <w:rStyle w:val="Hiperhivatkozs"/>
            <w:noProof/>
            <w:lang w:bidi="ar-SA"/>
          </w:rPr>
          <w:t>4.7.2. Poorly legible text</w:t>
        </w:r>
        <w:r>
          <w:rPr>
            <w:noProof/>
            <w:webHidden/>
          </w:rPr>
          <w:tab/>
        </w:r>
        <w:r>
          <w:rPr>
            <w:noProof/>
            <w:webHidden/>
          </w:rPr>
          <w:fldChar w:fldCharType="begin"/>
        </w:r>
        <w:r>
          <w:rPr>
            <w:noProof/>
            <w:webHidden/>
          </w:rPr>
          <w:instrText xml:space="preserve"> PAGEREF _Toc204326264 \h </w:instrText>
        </w:r>
        <w:r>
          <w:rPr>
            <w:noProof/>
            <w:webHidden/>
          </w:rPr>
        </w:r>
        <w:r>
          <w:rPr>
            <w:noProof/>
            <w:webHidden/>
          </w:rPr>
          <w:fldChar w:fldCharType="separate"/>
        </w:r>
        <w:r>
          <w:rPr>
            <w:noProof/>
            <w:webHidden/>
          </w:rPr>
          <w:t>45</w:t>
        </w:r>
        <w:r>
          <w:rPr>
            <w:noProof/>
            <w:webHidden/>
          </w:rPr>
          <w:fldChar w:fldCharType="end"/>
        </w:r>
      </w:hyperlink>
    </w:p>
    <w:p w14:paraId="3619F9B6" w14:textId="77777777" w:rsidR="00ED148F" w:rsidRDefault="00ED148F">
      <w:pPr>
        <w:pStyle w:val="TJ4"/>
        <w:rPr>
          <w:rFonts w:asciiTheme="minorHAnsi" w:hAnsiTheme="minorHAnsi" w:cstheme="minorBidi"/>
          <w:noProof/>
          <w:sz w:val="24"/>
          <w:szCs w:val="21"/>
          <w:lang w:eastAsia="en-GB" w:bidi="sa-IN"/>
        </w:rPr>
      </w:pPr>
      <w:hyperlink w:anchor="_Toc204326265" w:history="1">
        <w:r>
          <w:rPr>
            <w:rStyle w:val="Hiperhivatkozs"/>
            <w:noProof/>
            <w:lang w:bidi="ar-SA"/>
          </w:rPr>
          <w:t>4.7.2.1. Wildcards for unidentified consonants and vowels</w:t>
        </w:r>
        <w:r>
          <w:rPr>
            <w:noProof/>
            <w:webHidden/>
          </w:rPr>
          <w:tab/>
        </w:r>
        <w:r>
          <w:rPr>
            <w:noProof/>
            <w:webHidden/>
          </w:rPr>
          <w:fldChar w:fldCharType="begin"/>
        </w:r>
        <w:r>
          <w:rPr>
            <w:noProof/>
            <w:webHidden/>
          </w:rPr>
          <w:instrText xml:space="preserve"> PAGEREF _Toc204326265 \h </w:instrText>
        </w:r>
        <w:r>
          <w:rPr>
            <w:noProof/>
            <w:webHidden/>
          </w:rPr>
        </w:r>
        <w:r>
          <w:rPr>
            <w:noProof/>
            <w:webHidden/>
          </w:rPr>
          <w:fldChar w:fldCharType="separate"/>
        </w:r>
        <w:r>
          <w:rPr>
            <w:noProof/>
            <w:webHidden/>
          </w:rPr>
          <w:t>45</w:t>
        </w:r>
        <w:r>
          <w:rPr>
            <w:noProof/>
            <w:webHidden/>
          </w:rPr>
          <w:fldChar w:fldCharType="end"/>
        </w:r>
      </w:hyperlink>
    </w:p>
    <w:p w14:paraId="1D8D9569" w14:textId="77777777" w:rsidR="00ED148F" w:rsidRDefault="00ED148F">
      <w:pPr>
        <w:pStyle w:val="TJ3"/>
        <w:rPr>
          <w:rFonts w:asciiTheme="minorHAnsi" w:hAnsiTheme="minorHAnsi" w:cstheme="minorBidi"/>
          <w:noProof/>
          <w:sz w:val="24"/>
          <w:szCs w:val="21"/>
          <w:lang w:eastAsia="en-GB" w:bidi="sa-IN"/>
        </w:rPr>
      </w:pPr>
      <w:hyperlink w:anchor="_Toc204326266" w:history="1">
        <w:r>
          <w:rPr>
            <w:rStyle w:val="Hiperhivatkozs"/>
            <w:noProof/>
            <w:lang w:bidi="ar-SA"/>
          </w:rPr>
          <w:t xml:space="preserve">4.7.3. Distinction of long </w:t>
        </w:r>
        <w:r>
          <w:rPr>
            <w:rStyle w:val="Hiperhivatkozs"/>
            <w:i/>
            <w:iCs/>
            <w:noProof/>
            <w:lang w:bidi="ar-SA"/>
          </w:rPr>
          <w:t>ē</w:t>
        </w:r>
        <w:r>
          <w:rPr>
            <w:rStyle w:val="Hiperhivatkozs"/>
            <w:noProof/>
            <w:lang w:bidi="ar-SA"/>
          </w:rPr>
          <w:t xml:space="preserve"> and </w:t>
        </w:r>
        <w:r>
          <w:rPr>
            <w:rStyle w:val="Hiperhivatkozs"/>
            <w:i/>
            <w:iCs/>
            <w:noProof/>
            <w:lang w:bidi="ar-SA"/>
          </w:rPr>
          <w:t>ō</w:t>
        </w:r>
        <w:r>
          <w:rPr>
            <w:rStyle w:val="Hiperhivatkozs"/>
            <w:noProof/>
            <w:lang w:bidi="ar-SA"/>
          </w:rPr>
          <w:t xml:space="preserve"> from short </w:t>
        </w:r>
        <w:r>
          <w:rPr>
            <w:rStyle w:val="Hiperhivatkozs"/>
            <w:i/>
            <w:iCs/>
            <w:noProof/>
            <w:lang w:bidi="ar-SA"/>
          </w:rPr>
          <w:t>e</w:t>
        </w:r>
        <w:r>
          <w:rPr>
            <w:rStyle w:val="Hiperhivatkozs"/>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_Toc204326266 \h </w:instrText>
        </w:r>
        <w:r>
          <w:rPr>
            <w:noProof/>
            <w:webHidden/>
          </w:rPr>
        </w:r>
        <w:r>
          <w:rPr>
            <w:noProof/>
            <w:webHidden/>
          </w:rPr>
          <w:fldChar w:fldCharType="separate"/>
        </w:r>
        <w:r>
          <w:rPr>
            <w:noProof/>
            <w:webHidden/>
          </w:rPr>
          <w:t>45</w:t>
        </w:r>
        <w:r>
          <w:rPr>
            <w:noProof/>
            <w:webHidden/>
          </w:rPr>
          <w:fldChar w:fldCharType="end"/>
        </w:r>
      </w:hyperlink>
    </w:p>
    <w:p w14:paraId="5BA98BE6" w14:textId="77777777" w:rsidR="00ED148F" w:rsidRDefault="00ED148F">
      <w:pPr>
        <w:pStyle w:val="TJ3"/>
        <w:rPr>
          <w:rFonts w:asciiTheme="minorHAnsi" w:hAnsiTheme="minorHAnsi" w:cstheme="minorBidi"/>
          <w:noProof/>
          <w:sz w:val="24"/>
          <w:szCs w:val="21"/>
          <w:lang w:eastAsia="en-GB" w:bidi="sa-IN"/>
        </w:rPr>
      </w:pPr>
      <w:hyperlink w:anchor="_Toc204326267" w:history="1">
        <w:r>
          <w:rPr>
            <w:rStyle w:val="Hiperhivatkozs"/>
            <w:noProof/>
            <w:lang w:bidi="ar-SA"/>
          </w:rPr>
          <w:t>4.7.4. Short vowel written where a corresponding long vowel is expected</w:t>
        </w:r>
        <w:r>
          <w:rPr>
            <w:noProof/>
            <w:webHidden/>
          </w:rPr>
          <w:tab/>
        </w:r>
        <w:r>
          <w:rPr>
            <w:noProof/>
            <w:webHidden/>
          </w:rPr>
          <w:fldChar w:fldCharType="begin"/>
        </w:r>
        <w:r>
          <w:rPr>
            <w:noProof/>
            <w:webHidden/>
          </w:rPr>
          <w:instrText xml:space="preserve"> PAGEREF _Toc204326267 \h </w:instrText>
        </w:r>
        <w:r>
          <w:rPr>
            <w:noProof/>
            <w:webHidden/>
          </w:rPr>
        </w:r>
        <w:r>
          <w:rPr>
            <w:noProof/>
            <w:webHidden/>
          </w:rPr>
          <w:fldChar w:fldCharType="separate"/>
        </w:r>
        <w:r>
          <w:rPr>
            <w:noProof/>
            <w:webHidden/>
          </w:rPr>
          <w:t>46</w:t>
        </w:r>
        <w:r>
          <w:rPr>
            <w:noProof/>
            <w:webHidden/>
          </w:rPr>
          <w:fldChar w:fldCharType="end"/>
        </w:r>
      </w:hyperlink>
    </w:p>
    <w:p w14:paraId="1268DD96" w14:textId="77777777" w:rsidR="00ED148F" w:rsidRDefault="00ED148F">
      <w:pPr>
        <w:pStyle w:val="TJ3"/>
        <w:rPr>
          <w:rFonts w:asciiTheme="minorHAnsi" w:hAnsiTheme="minorHAnsi" w:cstheme="minorBidi"/>
          <w:noProof/>
          <w:sz w:val="24"/>
          <w:szCs w:val="21"/>
          <w:lang w:eastAsia="en-GB" w:bidi="sa-IN"/>
        </w:rPr>
      </w:pPr>
      <w:hyperlink w:anchor="_Toc204326268" w:history="1">
        <w:r>
          <w:rPr>
            <w:rStyle w:val="Hiperhivatkozs"/>
            <w:noProof/>
            <w:lang w:bidi="ar-SA"/>
          </w:rPr>
          <w:t>4.7.5. Sandhi analysis</w:t>
        </w:r>
        <w:r>
          <w:rPr>
            <w:noProof/>
            <w:webHidden/>
          </w:rPr>
          <w:tab/>
        </w:r>
        <w:r>
          <w:rPr>
            <w:noProof/>
            <w:webHidden/>
          </w:rPr>
          <w:fldChar w:fldCharType="begin"/>
        </w:r>
        <w:r>
          <w:rPr>
            <w:noProof/>
            <w:webHidden/>
          </w:rPr>
          <w:instrText xml:space="preserve"> PAGEREF _Toc204326268 \h </w:instrText>
        </w:r>
        <w:r>
          <w:rPr>
            <w:noProof/>
            <w:webHidden/>
          </w:rPr>
        </w:r>
        <w:r>
          <w:rPr>
            <w:noProof/>
            <w:webHidden/>
          </w:rPr>
          <w:fldChar w:fldCharType="separate"/>
        </w:r>
        <w:r>
          <w:rPr>
            <w:noProof/>
            <w:webHidden/>
          </w:rPr>
          <w:t>46</w:t>
        </w:r>
        <w:r>
          <w:rPr>
            <w:noProof/>
            <w:webHidden/>
          </w:rPr>
          <w:fldChar w:fldCharType="end"/>
        </w:r>
      </w:hyperlink>
    </w:p>
    <w:p w14:paraId="5C096D9A" w14:textId="77777777" w:rsidR="00ED148F" w:rsidRDefault="00ED148F">
      <w:pPr>
        <w:pStyle w:val="TJ4"/>
        <w:rPr>
          <w:rFonts w:asciiTheme="minorHAnsi" w:hAnsiTheme="minorHAnsi" w:cstheme="minorBidi"/>
          <w:noProof/>
          <w:sz w:val="24"/>
          <w:szCs w:val="21"/>
          <w:lang w:eastAsia="en-GB" w:bidi="sa-IN"/>
        </w:rPr>
      </w:pPr>
      <w:hyperlink w:anchor="_Toc204326269" w:history="1">
        <w:r>
          <w:rPr>
            <w:rStyle w:val="Hiperhivatkozs"/>
            <w:noProof/>
            <w:lang w:bidi="ar-SA"/>
          </w:rPr>
          <w:t>4.7.5.1. Epenthetic consonants</w:t>
        </w:r>
        <w:r>
          <w:rPr>
            <w:noProof/>
            <w:webHidden/>
          </w:rPr>
          <w:tab/>
        </w:r>
        <w:r>
          <w:rPr>
            <w:noProof/>
            <w:webHidden/>
          </w:rPr>
          <w:fldChar w:fldCharType="begin"/>
        </w:r>
        <w:r>
          <w:rPr>
            <w:noProof/>
            <w:webHidden/>
          </w:rPr>
          <w:instrText xml:space="preserve"> PAGEREF _Toc204326269 \h </w:instrText>
        </w:r>
        <w:r>
          <w:rPr>
            <w:noProof/>
            <w:webHidden/>
          </w:rPr>
        </w:r>
        <w:r>
          <w:rPr>
            <w:noProof/>
            <w:webHidden/>
          </w:rPr>
          <w:fldChar w:fldCharType="separate"/>
        </w:r>
        <w:r>
          <w:rPr>
            <w:noProof/>
            <w:webHidden/>
          </w:rPr>
          <w:t>46</w:t>
        </w:r>
        <w:r>
          <w:rPr>
            <w:noProof/>
            <w:webHidden/>
          </w:rPr>
          <w:fldChar w:fldCharType="end"/>
        </w:r>
      </w:hyperlink>
    </w:p>
    <w:p w14:paraId="70BE89EE" w14:textId="77777777" w:rsidR="00ED148F" w:rsidRDefault="00ED148F">
      <w:pPr>
        <w:pStyle w:val="TJ4"/>
        <w:rPr>
          <w:rFonts w:asciiTheme="minorHAnsi" w:hAnsiTheme="minorHAnsi" w:cstheme="minorBidi"/>
          <w:noProof/>
          <w:sz w:val="24"/>
          <w:szCs w:val="21"/>
          <w:lang w:eastAsia="en-GB" w:bidi="sa-IN"/>
        </w:rPr>
      </w:pPr>
      <w:hyperlink w:anchor="_Toc204326270" w:history="1">
        <w:r>
          <w:rPr>
            <w:rStyle w:val="Hiperhivatkozs"/>
            <w:noProof/>
            <w:lang w:bidi="ar-SA"/>
          </w:rPr>
          <w:t>4.7.5.2. Elision of final vowels</w:t>
        </w:r>
        <w:r>
          <w:rPr>
            <w:noProof/>
            <w:webHidden/>
          </w:rPr>
          <w:tab/>
        </w:r>
        <w:r>
          <w:rPr>
            <w:noProof/>
            <w:webHidden/>
          </w:rPr>
          <w:fldChar w:fldCharType="begin"/>
        </w:r>
        <w:r>
          <w:rPr>
            <w:noProof/>
            <w:webHidden/>
          </w:rPr>
          <w:instrText xml:space="preserve"> PAGEREF _Toc204326270 \h </w:instrText>
        </w:r>
        <w:r>
          <w:rPr>
            <w:noProof/>
            <w:webHidden/>
          </w:rPr>
        </w:r>
        <w:r>
          <w:rPr>
            <w:noProof/>
            <w:webHidden/>
          </w:rPr>
          <w:fldChar w:fldCharType="separate"/>
        </w:r>
        <w:r>
          <w:rPr>
            <w:noProof/>
            <w:webHidden/>
          </w:rPr>
          <w:t>47</w:t>
        </w:r>
        <w:r>
          <w:rPr>
            <w:noProof/>
            <w:webHidden/>
          </w:rPr>
          <w:fldChar w:fldCharType="end"/>
        </w:r>
      </w:hyperlink>
    </w:p>
    <w:p w14:paraId="58BE5942" w14:textId="77777777" w:rsidR="00ED148F" w:rsidRDefault="00ED148F">
      <w:pPr>
        <w:pStyle w:val="TJ3"/>
        <w:rPr>
          <w:rFonts w:asciiTheme="minorHAnsi" w:hAnsiTheme="minorHAnsi" w:cstheme="minorBidi"/>
          <w:noProof/>
          <w:sz w:val="24"/>
          <w:szCs w:val="21"/>
          <w:lang w:eastAsia="en-GB" w:bidi="sa-IN"/>
        </w:rPr>
      </w:pPr>
      <w:hyperlink w:anchor="_Toc204326271" w:history="1">
        <w:r>
          <w:rPr>
            <w:rStyle w:val="Hiperhivatkozs"/>
            <w:noProof/>
            <w:lang w:bidi="ar-SA"/>
          </w:rPr>
          <w:t>4.7.6. Free annotation</w:t>
        </w:r>
        <w:r>
          <w:rPr>
            <w:noProof/>
            <w:webHidden/>
          </w:rPr>
          <w:tab/>
        </w:r>
        <w:r>
          <w:rPr>
            <w:noProof/>
            <w:webHidden/>
          </w:rPr>
          <w:fldChar w:fldCharType="begin"/>
        </w:r>
        <w:r>
          <w:rPr>
            <w:noProof/>
            <w:webHidden/>
          </w:rPr>
          <w:instrText xml:space="preserve"> PAGEREF _Toc204326271 \h </w:instrText>
        </w:r>
        <w:r>
          <w:rPr>
            <w:noProof/>
            <w:webHidden/>
          </w:rPr>
        </w:r>
        <w:r>
          <w:rPr>
            <w:noProof/>
            <w:webHidden/>
          </w:rPr>
          <w:fldChar w:fldCharType="separate"/>
        </w:r>
        <w:r>
          <w:rPr>
            <w:noProof/>
            <w:webHidden/>
          </w:rPr>
          <w:t>47</w:t>
        </w:r>
        <w:r>
          <w:rPr>
            <w:noProof/>
            <w:webHidden/>
          </w:rPr>
          <w:fldChar w:fldCharType="end"/>
        </w:r>
      </w:hyperlink>
    </w:p>
    <w:p w14:paraId="1973251A" w14:textId="77777777" w:rsidR="00ED148F" w:rsidRDefault="00ED148F">
      <w:pPr>
        <w:pStyle w:val="TJ1"/>
        <w:rPr>
          <w:rFonts w:asciiTheme="minorHAnsi" w:hAnsiTheme="minorHAnsi" w:cstheme="minorBidi"/>
          <w:b w:val="0"/>
          <w:noProof/>
          <w:sz w:val="24"/>
          <w:szCs w:val="21"/>
          <w:lang w:eastAsia="en-GB" w:bidi="sa-IN"/>
        </w:rPr>
      </w:pPr>
      <w:hyperlink w:anchor="_Toc204326272" w:history="1">
        <w:r>
          <w:rPr>
            <w:rStyle w:val="Hiperhivatkozs"/>
            <w:noProof/>
            <w:lang w:bidi="ar-SA"/>
          </w:rPr>
          <w:t>5. Numeral signs</w:t>
        </w:r>
        <w:r>
          <w:rPr>
            <w:noProof/>
            <w:webHidden/>
          </w:rPr>
          <w:tab/>
        </w:r>
        <w:r>
          <w:rPr>
            <w:noProof/>
            <w:webHidden/>
          </w:rPr>
          <w:fldChar w:fldCharType="begin"/>
        </w:r>
        <w:r>
          <w:rPr>
            <w:noProof/>
            <w:webHidden/>
          </w:rPr>
          <w:instrText xml:space="preserve"> PAGEREF _Toc204326272 \h </w:instrText>
        </w:r>
        <w:r>
          <w:rPr>
            <w:noProof/>
            <w:webHidden/>
          </w:rPr>
        </w:r>
        <w:r>
          <w:rPr>
            <w:noProof/>
            <w:webHidden/>
          </w:rPr>
          <w:fldChar w:fldCharType="separate"/>
        </w:r>
        <w:r>
          <w:rPr>
            <w:noProof/>
            <w:webHidden/>
          </w:rPr>
          <w:t>48</w:t>
        </w:r>
        <w:r>
          <w:rPr>
            <w:noProof/>
            <w:webHidden/>
          </w:rPr>
          <w:fldChar w:fldCharType="end"/>
        </w:r>
      </w:hyperlink>
    </w:p>
    <w:p w14:paraId="71630E0A" w14:textId="77777777" w:rsidR="00ED148F" w:rsidRDefault="00ED148F">
      <w:pPr>
        <w:pStyle w:val="TJ2"/>
        <w:rPr>
          <w:rFonts w:asciiTheme="minorHAnsi" w:hAnsiTheme="minorHAnsi" w:cstheme="minorBidi"/>
          <w:noProof/>
          <w:sz w:val="24"/>
          <w:szCs w:val="21"/>
          <w:lang w:eastAsia="en-GB" w:bidi="sa-IN"/>
        </w:rPr>
      </w:pPr>
      <w:hyperlink w:anchor="_Toc204326273" w:history="1">
        <w:r>
          <w:rPr>
            <w:rStyle w:val="Hiperhivatkozs"/>
            <w:noProof/>
            <w:lang w:bidi="ar-SA"/>
          </w:rPr>
          <w:t>5.1. Overview</w:t>
        </w:r>
        <w:r>
          <w:rPr>
            <w:noProof/>
            <w:webHidden/>
          </w:rPr>
          <w:tab/>
        </w:r>
        <w:r>
          <w:rPr>
            <w:noProof/>
            <w:webHidden/>
          </w:rPr>
          <w:fldChar w:fldCharType="begin"/>
        </w:r>
        <w:r>
          <w:rPr>
            <w:noProof/>
            <w:webHidden/>
          </w:rPr>
          <w:instrText xml:space="preserve"> PAGEREF _Toc204326273 \h </w:instrText>
        </w:r>
        <w:r>
          <w:rPr>
            <w:noProof/>
            <w:webHidden/>
          </w:rPr>
        </w:r>
        <w:r>
          <w:rPr>
            <w:noProof/>
            <w:webHidden/>
          </w:rPr>
          <w:fldChar w:fldCharType="separate"/>
        </w:r>
        <w:r>
          <w:rPr>
            <w:noProof/>
            <w:webHidden/>
          </w:rPr>
          <w:t>48</w:t>
        </w:r>
        <w:r>
          <w:rPr>
            <w:noProof/>
            <w:webHidden/>
          </w:rPr>
          <w:fldChar w:fldCharType="end"/>
        </w:r>
      </w:hyperlink>
    </w:p>
    <w:p w14:paraId="001E8D4C" w14:textId="77777777" w:rsidR="00ED148F" w:rsidRDefault="00ED148F">
      <w:pPr>
        <w:pStyle w:val="TJ2"/>
        <w:rPr>
          <w:rFonts w:asciiTheme="minorHAnsi" w:hAnsiTheme="minorHAnsi" w:cstheme="minorBidi"/>
          <w:noProof/>
          <w:sz w:val="24"/>
          <w:szCs w:val="21"/>
          <w:lang w:eastAsia="en-GB" w:bidi="sa-IN"/>
        </w:rPr>
      </w:pPr>
      <w:hyperlink w:anchor="_Toc204326274" w:history="1">
        <w:r>
          <w:rPr>
            <w:rStyle w:val="Hiperhivatkozs"/>
            <w:noProof/>
            <w:lang w:bidi="ar-SA"/>
          </w:rPr>
          <w:t>5.2. The digits 0 to 9</w:t>
        </w:r>
        <w:r>
          <w:rPr>
            <w:noProof/>
            <w:webHidden/>
          </w:rPr>
          <w:tab/>
        </w:r>
        <w:r>
          <w:rPr>
            <w:noProof/>
            <w:webHidden/>
          </w:rPr>
          <w:fldChar w:fldCharType="begin"/>
        </w:r>
        <w:r>
          <w:rPr>
            <w:noProof/>
            <w:webHidden/>
          </w:rPr>
          <w:instrText xml:space="preserve"> PAGEREF _Toc204326274 \h </w:instrText>
        </w:r>
        <w:r>
          <w:rPr>
            <w:noProof/>
            <w:webHidden/>
          </w:rPr>
        </w:r>
        <w:r>
          <w:rPr>
            <w:noProof/>
            <w:webHidden/>
          </w:rPr>
          <w:fldChar w:fldCharType="separate"/>
        </w:r>
        <w:r>
          <w:rPr>
            <w:noProof/>
            <w:webHidden/>
          </w:rPr>
          <w:t>48</w:t>
        </w:r>
        <w:r>
          <w:rPr>
            <w:noProof/>
            <w:webHidden/>
          </w:rPr>
          <w:fldChar w:fldCharType="end"/>
        </w:r>
      </w:hyperlink>
    </w:p>
    <w:p w14:paraId="2F1F533C" w14:textId="77777777" w:rsidR="00ED148F" w:rsidRDefault="00ED148F">
      <w:pPr>
        <w:pStyle w:val="TJ2"/>
        <w:rPr>
          <w:rFonts w:asciiTheme="minorHAnsi" w:hAnsiTheme="minorHAnsi" w:cstheme="minorBidi"/>
          <w:noProof/>
          <w:sz w:val="24"/>
          <w:szCs w:val="21"/>
          <w:lang w:eastAsia="en-GB" w:bidi="sa-IN"/>
        </w:rPr>
      </w:pPr>
      <w:hyperlink w:anchor="_Toc204326275" w:history="1">
        <w:r>
          <w:rPr>
            <w:rStyle w:val="Hiperhivatkozs"/>
            <w:noProof/>
            <w:lang w:bidi="ar-SA"/>
          </w:rPr>
          <w:t>5.3. Other numeral signs</w:t>
        </w:r>
        <w:r>
          <w:rPr>
            <w:noProof/>
            <w:webHidden/>
          </w:rPr>
          <w:tab/>
        </w:r>
        <w:r>
          <w:rPr>
            <w:noProof/>
            <w:webHidden/>
          </w:rPr>
          <w:fldChar w:fldCharType="begin"/>
        </w:r>
        <w:r>
          <w:rPr>
            <w:noProof/>
            <w:webHidden/>
          </w:rPr>
          <w:instrText xml:space="preserve"> PAGEREF _Toc204326275 \h </w:instrText>
        </w:r>
        <w:r>
          <w:rPr>
            <w:noProof/>
            <w:webHidden/>
          </w:rPr>
        </w:r>
        <w:r>
          <w:rPr>
            <w:noProof/>
            <w:webHidden/>
          </w:rPr>
          <w:fldChar w:fldCharType="separate"/>
        </w:r>
        <w:r>
          <w:rPr>
            <w:noProof/>
            <w:webHidden/>
          </w:rPr>
          <w:t>48</w:t>
        </w:r>
        <w:r>
          <w:rPr>
            <w:noProof/>
            <w:webHidden/>
          </w:rPr>
          <w:fldChar w:fldCharType="end"/>
        </w:r>
      </w:hyperlink>
    </w:p>
    <w:p w14:paraId="5FC8E83B" w14:textId="77777777" w:rsidR="00ED148F" w:rsidRDefault="00ED148F">
      <w:pPr>
        <w:pStyle w:val="TJ3"/>
        <w:rPr>
          <w:rFonts w:asciiTheme="minorHAnsi" w:hAnsiTheme="minorHAnsi" w:cstheme="minorBidi"/>
          <w:noProof/>
          <w:sz w:val="24"/>
          <w:szCs w:val="21"/>
          <w:lang w:eastAsia="en-GB" w:bidi="sa-IN"/>
        </w:rPr>
      </w:pPr>
      <w:hyperlink w:anchor="_Toc204326276" w:history="1">
        <w:r>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_Toc204326276 \h </w:instrText>
        </w:r>
        <w:r>
          <w:rPr>
            <w:noProof/>
            <w:webHidden/>
          </w:rPr>
        </w:r>
        <w:r>
          <w:rPr>
            <w:noProof/>
            <w:webHidden/>
          </w:rPr>
          <w:fldChar w:fldCharType="separate"/>
        </w:r>
        <w:r>
          <w:rPr>
            <w:noProof/>
            <w:webHidden/>
          </w:rPr>
          <w:t>48</w:t>
        </w:r>
        <w:r>
          <w:rPr>
            <w:noProof/>
            <w:webHidden/>
          </w:rPr>
          <w:fldChar w:fldCharType="end"/>
        </w:r>
      </w:hyperlink>
    </w:p>
    <w:p w14:paraId="398219F1" w14:textId="77777777" w:rsidR="00ED148F" w:rsidRDefault="00ED148F">
      <w:pPr>
        <w:pStyle w:val="TJ3"/>
        <w:rPr>
          <w:rFonts w:asciiTheme="minorHAnsi" w:hAnsiTheme="minorHAnsi" w:cstheme="minorBidi"/>
          <w:noProof/>
          <w:sz w:val="24"/>
          <w:szCs w:val="21"/>
          <w:lang w:eastAsia="en-GB" w:bidi="sa-IN"/>
        </w:rPr>
      </w:pPr>
      <w:hyperlink w:anchor="_Toc204326277" w:history="1">
        <w:r>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_Toc204326277 \h </w:instrText>
        </w:r>
        <w:r>
          <w:rPr>
            <w:noProof/>
            <w:webHidden/>
          </w:rPr>
        </w:r>
        <w:r>
          <w:rPr>
            <w:noProof/>
            <w:webHidden/>
          </w:rPr>
          <w:fldChar w:fldCharType="separate"/>
        </w:r>
        <w:r>
          <w:rPr>
            <w:noProof/>
            <w:webHidden/>
          </w:rPr>
          <w:t>49</w:t>
        </w:r>
        <w:r>
          <w:rPr>
            <w:noProof/>
            <w:webHidden/>
          </w:rPr>
          <w:fldChar w:fldCharType="end"/>
        </w:r>
      </w:hyperlink>
    </w:p>
    <w:p w14:paraId="4F2A0BB7" w14:textId="77777777" w:rsidR="00ED148F" w:rsidRDefault="00ED148F">
      <w:pPr>
        <w:pStyle w:val="TJ3"/>
        <w:rPr>
          <w:rFonts w:asciiTheme="minorHAnsi" w:hAnsiTheme="minorHAnsi" w:cstheme="minorBidi"/>
          <w:noProof/>
          <w:sz w:val="24"/>
          <w:szCs w:val="21"/>
          <w:lang w:eastAsia="en-GB" w:bidi="sa-IN"/>
        </w:rPr>
      </w:pPr>
      <w:hyperlink w:anchor="_Toc204326278" w:history="1">
        <w:r>
          <w:rPr>
            <w:rStyle w:val="Hiperhivatkozs"/>
            <w:noProof/>
            <w:lang w:bidi="ar-SA"/>
          </w:rPr>
          <w:t>5.3.3. Numbers denoted by bars</w:t>
        </w:r>
        <w:r>
          <w:rPr>
            <w:noProof/>
            <w:webHidden/>
          </w:rPr>
          <w:tab/>
        </w:r>
        <w:r>
          <w:rPr>
            <w:noProof/>
            <w:webHidden/>
          </w:rPr>
          <w:fldChar w:fldCharType="begin"/>
        </w:r>
        <w:r>
          <w:rPr>
            <w:noProof/>
            <w:webHidden/>
          </w:rPr>
          <w:instrText xml:space="preserve"> PAGEREF _Toc204326278 \h </w:instrText>
        </w:r>
        <w:r>
          <w:rPr>
            <w:noProof/>
            <w:webHidden/>
          </w:rPr>
        </w:r>
        <w:r>
          <w:rPr>
            <w:noProof/>
            <w:webHidden/>
          </w:rPr>
          <w:fldChar w:fldCharType="separate"/>
        </w:r>
        <w:r>
          <w:rPr>
            <w:noProof/>
            <w:webHidden/>
          </w:rPr>
          <w:t>50</w:t>
        </w:r>
        <w:r>
          <w:rPr>
            <w:noProof/>
            <w:webHidden/>
          </w:rPr>
          <w:fldChar w:fldCharType="end"/>
        </w:r>
      </w:hyperlink>
    </w:p>
    <w:p w14:paraId="1B104B2B" w14:textId="77777777" w:rsidR="00ED148F" w:rsidRDefault="00ED148F">
      <w:pPr>
        <w:pStyle w:val="TJ3"/>
        <w:rPr>
          <w:rFonts w:asciiTheme="minorHAnsi" w:hAnsiTheme="minorHAnsi" w:cstheme="minorBidi"/>
          <w:noProof/>
          <w:sz w:val="24"/>
          <w:szCs w:val="21"/>
          <w:lang w:eastAsia="en-GB" w:bidi="sa-IN"/>
        </w:rPr>
      </w:pPr>
      <w:hyperlink w:anchor="_Toc204326279" w:history="1">
        <w:r>
          <w:rPr>
            <w:rStyle w:val="Hiperhivatkozs"/>
            <w:noProof/>
            <w:lang w:bidi="ar-SA"/>
          </w:rPr>
          <w:t>5.3.4. Fraction signs</w:t>
        </w:r>
        <w:r>
          <w:rPr>
            <w:noProof/>
            <w:webHidden/>
          </w:rPr>
          <w:tab/>
        </w:r>
        <w:r>
          <w:rPr>
            <w:noProof/>
            <w:webHidden/>
          </w:rPr>
          <w:fldChar w:fldCharType="begin"/>
        </w:r>
        <w:r>
          <w:rPr>
            <w:noProof/>
            <w:webHidden/>
          </w:rPr>
          <w:instrText xml:space="preserve"> PAGEREF _Toc204326279 \h </w:instrText>
        </w:r>
        <w:r>
          <w:rPr>
            <w:noProof/>
            <w:webHidden/>
          </w:rPr>
        </w:r>
        <w:r>
          <w:rPr>
            <w:noProof/>
            <w:webHidden/>
          </w:rPr>
          <w:fldChar w:fldCharType="separate"/>
        </w:r>
        <w:r>
          <w:rPr>
            <w:noProof/>
            <w:webHidden/>
          </w:rPr>
          <w:t>50</w:t>
        </w:r>
        <w:r>
          <w:rPr>
            <w:noProof/>
            <w:webHidden/>
          </w:rPr>
          <w:fldChar w:fldCharType="end"/>
        </w:r>
      </w:hyperlink>
    </w:p>
    <w:p w14:paraId="5B20625F" w14:textId="77777777" w:rsidR="00ED148F" w:rsidRDefault="00ED148F">
      <w:pPr>
        <w:pStyle w:val="TJ1"/>
        <w:rPr>
          <w:rFonts w:asciiTheme="minorHAnsi" w:hAnsiTheme="minorHAnsi" w:cstheme="minorBidi"/>
          <w:b w:val="0"/>
          <w:noProof/>
          <w:sz w:val="24"/>
          <w:szCs w:val="21"/>
          <w:lang w:eastAsia="en-GB" w:bidi="sa-IN"/>
        </w:rPr>
      </w:pPr>
      <w:hyperlink w:anchor="_Toc204326280" w:history="1">
        <w:r>
          <w:rPr>
            <w:rStyle w:val="Hiperhivatkozs"/>
            <w:noProof/>
            <w:lang w:bidi="ar-SA"/>
          </w:rPr>
          <w:t>6. Non-alphanumeric signs</w:t>
        </w:r>
        <w:r>
          <w:rPr>
            <w:noProof/>
            <w:webHidden/>
          </w:rPr>
          <w:tab/>
        </w:r>
        <w:r>
          <w:rPr>
            <w:noProof/>
            <w:webHidden/>
          </w:rPr>
          <w:fldChar w:fldCharType="begin"/>
        </w:r>
        <w:r>
          <w:rPr>
            <w:noProof/>
            <w:webHidden/>
          </w:rPr>
          <w:instrText xml:space="preserve"> PAGEREF _Toc204326280 \h </w:instrText>
        </w:r>
        <w:r>
          <w:rPr>
            <w:noProof/>
            <w:webHidden/>
          </w:rPr>
        </w:r>
        <w:r>
          <w:rPr>
            <w:noProof/>
            <w:webHidden/>
          </w:rPr>
          <w:fldChar w:fldCharType="separate"/>
        </w:r>
        <w:r>
          <w:rPr>
            <w:noProof/>
            <w:webHidden/>
          </w:rPr>
          <w:t>51</w:t>
        </w:r>
        <w:r>
          <w:rPr>
            <w:noProof/>
            <w:webHidden/>
          </w:rPr>
          <w:fldChar w:fldCharType="end"/>
        </w:r>
      </w:hyperlink>
    </w:p>
    <w:p w14:paraId="046AC7BB" w14:textId="77777777" w:rsidR="00ED148F" w:rsidRDefault="00ED148F">
      <w:pPr>
        <w:pStyle w:val="TJ2"/>
        <w:rPr>
          <w:rFonts w:asciiTheme="minorHAnsi" w:hAnsiTheme="minorHAnsi" w:cstheme="minorBidi"/>
          <w:noProof/>
          <w:sz w:val="24"/>
          <w:szCs w:val="21"/>
          <w:lang w:eastAsia="en-GB" w:bidi="sa-IN"/>
        </w:rPr>
      </w:pPr>
      <w:hyperlink w:anchor="_Toc204326281" w:history="1">
        <w:r>
          <w:rPr>
            <w:rStyle w:val="Hiperhivatkozs"/>
            <w:noProof/>
            <w:lang w:bidi="ar-SA"/>
          </w:rPr>
          <w:t>6.1. Overview</w:t>
        </w:r>
        <w:r>
          <w:rPr>
            <w:noProof/>
            <w:webHidden/>
          </w:rPr>
          <w:tab/>
        </w:r>
        <w:r>
          <w:rPr>
            <w:noProof/>
            <w:webHidden/>
          </w:rPr>
          <w:fldChar w:fldCharType="begin"/>
        </w:r>
        <w:r>
          <w:rPr>
            <w:noProof/>
            <w:webHidden/>
          </w:rPr>
          <w:instrText xml:space="preserve"> PAGEREF _Toc204326281 \h </w:instrText>
        </w:r>
        <w:r>
          <w:rPr>
            <w:noProof/>
            <w:webHidden/>
          </w:rPr>
        </w:r>
        <w:r>
          <w:rPr>
            <w:noProof/>
            <w:webHidden/>
          </w:rPr>
          <w:fldChar w:fldCharType="separate"/>
        </w:r>
        <w:r>
          <w:rPr>
            <w:noProof/>
            <w:webHidden/>
          </w:rPr>
          <w:t>51</w:t>
        </w:r>
        <w:r>
          <w:rPr>
            <w:noProof/>
            <w:webHidden/>
          </w:rPr>
          <w:fldChar w:fldCharType="end"/>
        </w:r>
      </w:hyperlink>
    </w:p>
    <w:p w14:paraId="0F7D1605" w14:textId="77777777" w:rsidR="00ED148F" w:rsidRDefault="00ED148F">
      <w:pPr>
        <w:pStyle w:val="TJ3"/>
        <w:rPr>
          <w:rFonts w:asciiTheme="minorHAnsi" w:hAnsiTheme="minorHAnsi" w:cstheme="minorBidi"/>
          <w:noProof/>
          <w:sz w:val="24"/>
          <w:szCs w:val="21"/>
          <w:lang w:eastAsia="en-GB" w:bidi="sa-IN"/>
        </w:rPr>
      </w:pPr>
      <w:hyperlink w:anchor="_Toc204326282" w:history="1">
        <w:r>
          <w:rPr>
            <w:rStyle w:val="Hiperhivatkozs"/>
            <w:noProof/>
            <w:lang w:bidi="ar-SA"/>
          </w:rPr>
          <w:t>6.1.1. Classification and representation of non-alphanumeric signs</w:t>
        </w:r>
        <w:r>
          <w:rPr>
            <w:noProof/>
            <w:webHidden/>
          </w:rPr>
          <w:tab/>
        </w:r>
        <w:r>
          <w:rPr>
            <w:noProof/>
            <w:webHidden/>
          </w:rPr>
          <w:fldChar w:fldCharType="begin"/>
        </w:r>
        <w:r>
          <w:rPr>
            <w:noProof/>
            <w:webHidden/>
          </w:rPr>
          <w:instrText xml:space="preserve"> PAGEREF _Toc204326282 \h </w:instrText>
        </w:r>
        <w:r>
          <w:rPr>
            <w:noProof/>
            <w:webHidden/>
          </w:rPr>
        </w:r>
        <w:r>
          <w:rPr>
            <w:noProof/>
            <w:webHidden/>
          </w:rPr>
          <w:fldChar w:fldCharType="separate"/>
        </w:r>
        <w:r>
          <w:rPr>
            <w:noProof/>
            <w:webHidden/>
          </w:rPr>
          <w:t>51</w:t>
        </w:r>
        <w:r>
          <w:rPr>
            <w:noProof/>
            <w:webHidden/>
          </w:rPr>
          <w:fldChar w:fldCharType="end"/>
        </w:r>
      </w:hyperlink>
    </w:p>
    <w:p w14:paraId="4CC2836D" w14:textId="77777777" w:rsidR="00ED148F" w:rsidRDefault="00ED148F">
      <w:pPr>
        <w:pStyle w:val="TJ3"/>
        <w:rPr>
          <w:rFonts w:asciiTheme="minorHAnsi" w:hAnsiTheme="minorHAnsi" w:cstheme="minorBidi"/>
          <w:noProof/>
          <w:sz w:val="24"/>
          <w:szCs w:val="21"/>
          <w:lang w:eastAsia="en-GB" w:bidi="sa-IN"/>
        </w:rPr>
      </w:pPr>
      <w:hyperlink w:anchor="_Toc204326283" w:history="1">
        <w:r>
          <w:rPr>
            <w:rStyle w:val="Hiperhivatkozs"/>
            <w:noProof/>
            <w:lang w:bidi="ar-SA"/>
          </w:rPr>
          <w:t>6.1.2. Symbol markup and tokens</w:t>
        </w:r>
        <w:r>
          <w:rPr>
            <w:noProof/>
            <w:webHidden/>
          </w:rPr>
          <w:tab/>
        </w:r>
        <w:r>
          <w:rPr>
            <w:noProof/>
            <w:webHidden/>
          </w:rPr>
          <w:fldChar w:fldCharType="begin"/>
        </w:r>
        <w:r>
          <w:rPr>
            <w:noProof/>
            <w:webHidden/>
          </w:rPr>
          <w:instrText xml:space="preserve"> PAGEREF _Toc204326283 \h </w:instrText>
        </w:r>
        <w:r>
          <w:rPr>
            <w:noProof/>
            <w:webHidden/>
          </w:rPr>
        </w:r>
        <w:r>
          <w:rPr>
            <w:noProof/>
            <w:webHidden/>
          </w:rPr>
          <w:fldChar w:fldCharType="separate"/>
        </w:r>
        <w:r>
          <w:rPr>
            <w:noProof/>
            <w:webHidden/>
          </w:rPr>
          <w:t>52</w:t>
        </w:r>
        <w:r>
          <w:rPr>
            <w:noProof/>
            <w:webHidden/>
          </w:rPr>
          <w:fldChar w:fldCharType="end"/>
        </w:r>
      </w:hyperlink>
    </w:p>
    <w:p w14:paraId="5D38BC9F" w14:textId="77777777" w:rsidR="00ED148F" w:rsidRDefault="00ED148F">
      <w:pPr>
        <w:pStyle w:val="TJ2"/>
        <w:rPr>
          <w:rFonts w:asciiTheme="minorHAnsi" w:hAnsiTheme="minorHAnsi" w:cstheme="minorBidi"/>
          <w:noProof/>
          <w:sz w:val="24"/>
          <w:szCs w:val="21"/>
          <w:lang w:eastAsia="en-GB" w:bidi="sa-IN"/>
        </w:rPr>
      </w:pPr>
      <w:hyperlink w:anchor="_Toc204326284" w:history="1">
        <w:r>
          <w:rPr>
            <w:rStyle w:val="Hiperhivatkozs"/>
            <w:noProof/>
            <w:lang w:bidi="ar-SA"/>
          </w:rPr>
          <w:t>6.2. What is not a non-alphanumeric sign?</w:t>
        </w:r>
        <w:r>
          <w:rPr>
            <w:noProof/>
            <w:webHidden/>
          </w:rPr>
          <w:tab/>
        </w:r>
        <w:r>
          <w:rPr>
            <w:noProof/>
            <w:webHidden/>
          </w:rPr>
          <w:fldChar w:fldCharType="begin"/>
        </w:r>
        <w:r>
          <w:rPr>
            <w:noProof/>
            <w:webHidden/>
          </w:rPr>
          <w:instrText xml:space="preserve"> PAGEREF _Toc204326284 \h </w:instrText>
        </w:r>
        <w:r>
          <w:rPr>
            <w:noProof/>
            <w:webHidden/>
          </w:rPr>
        </w:r>
        <w:r>
          <w:rPr>
            <w:noProof/>
            <w:webHidden/>
          </w:rPr>
          <w:fldChar w:fldCharType="separate"/>
        </w:r>
        <w:r>
          <w:rPr>
            <w:noProof/>
            <w:webHidden/>
          </w:rPr>
          <w:t>52</w:t>
        </w:r>
        <w:r>
          <w:rPr>
            <w:noProof/>
            <w:webHidden/>
          </w:rPr>
          <w:fldChar w:fldCharType="end"/>
        </w:r>
      </w:hyperlink>
    </w:p>
    <w:p w14:paraId="64A8F94D" w14:textId="77777777" w:rsidR="00ED148F" w:rsidRDefault="00ED148F">
      <w:pPr>
        <w:pStyle w:val="TJ3"/>
        <w:rPr>
          <w:rFonts w:asciiTheme="minorHAnsi" w:hAnsiTheme="minorHAnsi" w:cstheme="minorBidi"/>
          <w:noProof/>
          <w:sz w:val="24"/>
          <w:szCs w:val="21"/>
          <w:lang w:eastAsia="en-GB" w:bidi="sa-IN"/>
        </w:rPr>
      </w:pPr>
      <w:hyperlink w:anchor="_Toc204326285" w:history="1">
        <w:r>
          <w:rPr>
            <w:rStyle w:val="Hiperhivatkozs"/>
            <w:noProof/>
            <w:lang w:bidi="ar-SA"/>
          </w:rPr>
          <w:t>6.2.1. Ambiguously alphanumeric signs</w:t>
        </w:r>
        <w:r>
          <w:rPr>
            <w:noProof/>
            <w:webHidden/>
          </w:rPr>
          <w:tab/>
        </w:r>
        <w:r>
          <w:rPr>
            <w:noProof/>
            <w:webHidden/>
          </w:rPr>
          <w:fldChar w:fldCharType="begin"/>
        </w:r>
        <w:r>
          <w:rPr>
            <w:noProof/>
            <w:webHidden/>
          </w:rPr>
          <w:instrText xml:space="preserve"> PAGEREF _Toc204326285 \h </w:instrText>
        </w:r>
        <w:r>
          <w:rPr>
            <w:noProof/>
            <w:webHidden/>
          </w:rPr>
        </w:r>
        <w:r>
          <w:rPr>
            <w:noProof/>
            <w:webHidden/>
          </w:rPr>
          <w:fldChar w:fldCharType="separate"/>
        </w:r>
        <w:r>
          <w:rPr>
            <w:noProof/>
            <w:webHidden/>
          </w:rPr>
          <w:t>52</w:t>
        </w:r>
        <w:r>
          <w:rPr>
            <w:noProof/>
            <w:webHidden/>
          </w:rPr>
          <w:fldChar w:fldCharType="end"/>
        </w:r>
      </w:hyperlink>
    </w:p>
    <w:p w14:paraId="4170DB22" w14:textId="77777777" w:rsidR="00ED148F" w:rsidRDefault="00ED148F">
      <w:pPr>
        <w:pStyle w:val="TJ3"/>
        <w:rPr>
          <w:rFonts w:asciiTheme="minorHAnsi" w:hAnsiTheme="minorHAnsi" w:cstheme="minorBidi"/>
          <w:noProof/>
          <w:sz w:val="24"/>
          <w:szCs w:val="21"/>
          <w:lang w:eastAsia="en-GB" w:bidi="sa-IN"/>
        </w:rPr>
      </w:pPr>
      <w:hyperlink w:anchor="_Toc204326286" w:history="1">
        <w:r>
          <w:rPr>
            <w:rStyle w:val="Hiperhivatkozs"/>
            <w:noProof/>
            <w:lang w:bidi="ar-SA"/>
          </w:rPr>
          <w:t>6.2.2. Graphic elements peripheral to the text</w:t>
        </w:r>
        <w:r>
          <w:rPr>
            <w:noProof/>
            <w:webHidden/>
          </w:rPr>
          <w:tab/>
        </w:r>
        <w:r>
          <w:rPr>
            <w:noProof/>
            <w:webHidden/>
          </w:rPr>
          <w:fldChar w:fldCharType="begin"/>
        </w:r>
        <w:r>
          <w:rPr>
            <w:noProof/>
            <w:webHidden/>
          </w:rPr>
          <w:instrText xml:space="preserve"> PAGEREF _Toc204326286 \h </w:instrText>
        </w:r>
        <w:r>
          <w:rPr>
            <w:noProof/>
            <w:webHidden/>
          </w:rPr>
        </w:r>
        <w:r>
          <w:rPr>
            <w:noProof/>
            <w:webHidden/>
          </w:rPr>
          <w:fldChar w:fldCharType="separate"/>
        </w:r>
        <w:r>
          <w:rPr>
            <w:noProof/>
            <w:webHidden/>
          </w:rPr>
          <w:t>53</w:t>
        </w:r>
        <w:r>
          <w:rPr>
            <w:noProof/>
            <w:webHidden/>
          </w:rPr>
          <w:fldChar w:fldCharType="end"/>
        </w:r>
      </w:hyperlink>
    </w:p>
    <w:p w14:paraId="2193913A" w14:textId="77777777" w:rsidR="00ED148F" w:rsidRDefault="00ED148F">
      <w:pPr>
        <w:pStyle w:val="TJ2"/>
        <w:rPr>
          <w:rFonts w:asciiTheme="minorHAnsi" w:hAnsiTheme="minorHAnsi" w:cstheme="minorBidi"/>
          <w:noProof/>
          <w:sz w:val="24"/>
          <w:szCs w:val="21"/>
          <w:lang w:eastAsia="en-GB" w:bidi="sa-IN"/>
        </w:rPr>
      </w:pPr>
      <w:hyperlink w:anchor="_Toc204326287" w:history="1">
        <w:r>
          <w:rPr>
            <w:rStyle w:val="Hiperhivatkozs"/>
            <w:noProof/>
            <w:lang w:bidi="ar-SA"/>
          </w:rPr>
          <w:t>6.3. Ideographic signs</w:t>
        </w:r>
        <w:r>
          <w:rPr>
            <w:noProof/>
            <w:webHidden/>
          </w:rPr>
          <w:tab/>
        </w:r>
        <w:r>
          <w:rPr>
            <w:noProof/>
            <w:webHidden/>
          </w:rPr>
          <w:fldChar w:fldCharType="begin"/>
        </w:r>
        <w:r>
          <w:rPr>
            <w:noProof/>
            <w:webHidden/>
          </w:rPr>
          <w:instrText xml:space="preserve"> PAGEREF _Toc204326287 \h </w:instrText>
        </w:r>
        <w:r>
          <w:rPr>
            <w:noProof/>
            <w:webHidden/>
          </w:rPr>
        </w:r>
        <w:r>
          <w:rPr>
            <w:noProof/>
            <w:webHidden/>
          </w:rPr>
          <w:fldChar w:fldCharType="separate"/>
        </w:r>
        <w:r>
          <w:rPr>
            <w:noProof/>
            <w:webHidden/>
          </w:rPr>
          <w:t>53</w:t>
        </w:r>
        <w:r>
          <w:rPr>
            <w:noProof/>
            <w:webHidden/>
          </w:rPr>
          <w:fldChar w:fldCharType="end"/>
        </w:r>
      </w:hyperlink>
    </w:p>
    <w:p w14:paraId="35372ACC" w14:textId="77777777" w:rsidR="00ED148F" w:rsidRDefault="00ED148F">
      <w:pPr>
        <w:pStyle w:val="TJ3"/>
        <w:rPr>
          <w:rFonts w:asciiTheme="minorHAnsi" w:hAnsiTheme="minorHAnsi" w:cstheme="minorBidi"/>
          <w:noProof/>
          <w:sz w:val="24"/>
          <w:szCs w:val="21"/>
          <w:lang w:eastAsia="en-GB" w:bidi="sa-IN"/>
        </w:rPr>
      </w:pPr>
      <w:hyperlink w:anchor="_Toc204326288" w:history="1">
        <w:r>
          <w:rPr>
            <w:rStyle w:val="Hiperhivatkozs"/>
            <w:noProof/>
            <w:lang w:bidi="ar-SA"/>
          </w:rPr>
          <w:t>6.3.1. Auspicious signs</w:t>
        </w:r>
        <w:r>
          <w:rPr>
            <w:noProof/>
            <w:webHidden/>
          </w:rPr>
          <w:tab/>
        </w:r>
        <w:r>
          <w:rPr>
            <w:noProof/>
            <w:webHidden/>
          </w:rPr>
          <w:fldChar w:fldCharType="begin"/>
        </w:r>
        <w:r>
          <w:rPr>
            <w:noProof/>
            <w:webHidden/>
          </w:rPr>
          <w:instrText xml:space="preserve"> PAGEREF _Toc204326288 \h </w:instrText>
        </w:r>
        <w:r>
          <w:rPr>
            <w:noProof/>
            <w:webHidden/>
          </w:rPr>
        </w:r>
        <w:r>
          <w:rPr>
            <w:noProof/>
            <w:webHidden/>
          </w:rPr>
          <w:fldChar w:fldCharType="separate"/>
        </w:r>
        <w:r>
          <w:rPr>
            <w:noProof/>
            <w:webHidden/>
          </w:rPr>
          <w:t>53</w:t>
        </w:r>
        <w:r>
          <w:rPr>
            <w:noProof/>
            <w:webHidden/>
          </w:rPr>
          <w:fldChar w:fldCharType="end"/>
        </w:r>
      </w:hyperlink>
    </w:p>
    <w:p w14:paraId="2071ADF3" w14:textId="77777777" w:rsidR="00ED148F" w:rsidRDefault="00ED148F">
      <w:pPr>
        <w:pStyle w:val="TJ3"/>
        <w:rPr>
          <w:rFonts w:asciiTheme="minorHAnsi" w:hAnsiTheme="minorHAnsi" w:cstheme="minorBidi"/>
          <w:noProof/>
          <w:sz w:val="24"/>
          <w:szCs w:val="21"/>
          <w:lang w:eastAsia="en-GB" w:bidi="sa-IN"/>
        </w:rPr>
      </w:pPr>
      <w:hyperlink w:anchor="_Toc204326289" w:history="1">
        <w:r>
          <w:rPr>
            <w:rStyle w:val="Hiperhivatkozs"/>
            <w:noProof/>
            <w:lang w:bidi="ar-SA"/>
          </w:rPr>
          <w:t>6.3.2. Tamil ideographic signs</w:t>
        </w:r>
        <w:r>
          <w:rPr>
            <w:noProof/>
            <w:webHidden/>
          </w:rPr>
          <w:tab/>
        </w:r>
        <w:r>
          <w:rPr>
            <w:noProof/>
            <w:webHidden/>
          </w:rPr>
          <w:fldChar w:fldCharType="begin"/>
        </w:r>
        <w:r>
          <w:rPr>
            <w:noProof/>
            <w:webHidden/>
          </w:rPr>
          <w:instrText xml:space="preserve"> PAGEREF _Toc204326289 \h </w:instrText>
        </w:r>
        <w:r>
          <w:rPr>
            <w:noProof/>
            <w:webHidden/>
          </w:rPr>
        </w:r>
        <w:r>
          <w:rPr>
            <w:noProof/>
            <w:webHidden/>
          </w:rPr>
          <w:fldChar w:fldCharType="separate"/>
        </w:r>
        <w:r>
          <w:rPr>
            <w:noProof/>
            <w:webHidden/>
          </w:rPr>
          <w:t>54</w:t>
        </w:r>
        <w:r>
          <w:rPr>
            <w:noProof/>
            <w:webHidden/>
          </w:rPr>
          <w:fldChar w:fldCharType="end"/>
        </w:r>
      </w:hyperlink>
    </w:p>
    <w:p w14:paraId="442B14F3" w14:textId="77777777" w:rsidR="00ED148F" w:rsidRDefault="00ED148F">
      <w:pPr>
        <w:pStyle w:val="TJ3"/>
        <w:rPr>
          <w:rFonts w:asciiTheme="minorHAnsi" w:hAnsiTheme="minorHAnsi" w:cstheme="minorBidi"/>
          <w:noProof/>
          <w:sz w:val="24"/>
          <w:szCs w:val="21"/>
          <w:lang w:eastAsia="en-GB" w:bidi="sa-IN"/>
        </w:rPr>
      </w:pPr>
      <w:hyperlink w:anchor="_Toc204326290" w:history="1">
        <w:r>
          <w:rPr>
            <w:rStyle w:val="Hiperhivatkozs"/>
            <w:noProof/>
            <w:lang w:bidi="ar-SA"/>
          </w:rPr>
          <w:t>6.3.3. Burmese ideographic signs</w:t>
        </w:r>
        <w:r>
          <w:rPr>
            <w:noProof/>
            <w:webHidden/>
          </w:rPr>
          <w:tab/>
        </w:r>
        <w:r>
          <w:rPr>
            <w:noProof/>
            <w:webHidden/>
          </w:rPr>
          <w:fldChar w:fldCharType="begin"/>
        </w:r>
        <w:r>
          <w:rPr>
            <w:noProof/>
            <w:webHidden/>
          </w:rPr>
          <w:instrText xml:space="preserve"> PAGEREF _Toc204326290 \h </w:instrText>
        </w:r>
        <w:r>
          <w:rPr>
            <w:noProof/>
            <w:webHidden/>
          </w:rPr>
        </w:r>
        <w:r>
          <w:rPr>
            <w:noProof/>
            <w:webHidden/>
          </w:rPr>
          <w:fldChar w:fldCharType="separate"/>
        </w:r>
        <w:r>
          <w:rPr>
            <w:noProof/>
            <w:webHidden/>
          </w:rPr>
          <w:t>54</w:t>
        </w:r>
        <w:r>
          <w:rPr>
            <w:noProof/>
            <w:webHidden/>
          </w:rPr>
          <w:fldChar w:fldCharType="end"/>
        </w:r>
      </w:hyperlink>
    </w:p>
    <w:p w14:paraId="43CF87AB" w14:textId="77777777" w:rsidR="00ED148F" w:rsidRDefault="00ED148F">
      <w:pPr>
        <w:pStyle w:val="TJ2"/>
        <w:rPr>
          <w:rFonts w:asciiTheme="minorHAnsi" w:hAnsiTheme="minorHAnsi" w:cstheme="minorBidi"/>
          <w:noProof/>
          <w:sz w:val="24"/>
          <w:szCs w:val="21"/>
          <w:lang w:eastAsia="en-GB" w:bidi="sa-IN"/>
        </w:rPr>
      </w:pPr>
      <w:hyperlink w:anchor="_Toc204326291" w:history="1">
        <w:r>
          <w:rPr>
            <w:rStyle w:val="Hiperhivatkozs"/>
            <w:noProof/>
            <w:lang w:bidi="ar-SA"/>
          </w:rPr>
          <w:t>6.4. Functional signs</w:t>
        </w:r>
        <w:r>
          <w:rPr>
            <w:noProof/>
            <w:webHidden/>
          </w:rPr>
          <w:tab/>
        </w:r>
        <w:r>
          <w:rPr>
            <w:noProof/>
            <w:webHidden/>
          </w:rPr>
          <w:fldChar w:fldCharType="begin"/>
        </w:r>
        <w:r>
          <w:rPr>
            <w:noProof/>
            <w:webHidden/>
          </w:rPr>
          <w:instrText xml:space="preserve"> PAGEREF _Toc204326291 \h </w:instrText>
        </w:r>
        <w:r>
          <w:rPr>
            <w:noProof/>
            <w:webHidden/>
          </w:rPr>
        </w:r>
        <w:r>
          <w:rPr>
            <w:noProof/>
            <w:webHidden/>
          </w:rPr>
          <w:fldChar w:fldCharType="separate"/>
        </w:r>
        <w:r>
          <w:rPr>
            <w:noProof/>
            <w:webHidden/>
          </w:rPr>
          <w:t>54</w:t>
        </w:r>
        <w:r>
          <w:rPr>
            <w:noProof/>
            <w:webHidden/>
          </w:rPr>
          <w:fldChar w:fldCharType="end"/>
        </w:r>
      </w:hyperlink>
    </w:p>
    <w:p w14:paraId="0B94795A" w14:textId="77777777" w:rsidR="00ED148F" w:rsidRDefault="00ED148F">
      <w:pPr>
        <w:pStyle w:val="TJ3"/>
        <w:rPr>
          <w:rFonts w:asciiTheme="minorHAnsi" w:hAnsiTheme="minorHAnsi" w:cstheme="minorBidi"/>
          <w:noProof/>
          <w:sz w:val="24"/>
          <w:szCs w:val="21"/>
          <w:lang w:eastAsia="en-GB" w:bidi="sa-IN"/>
        </w:rPr>
      </w:pPr>
      <w:hyperlink w:anchor="_Toc204326292" w:history="1">
        <w:r>
          <w:rPr>
            <w:rStyle w:val="Hiperhivatkozs"/>
            <w:noProof/>
            <w:lang w:bidi="ar-SA"/>
          </w:rPr>
          <w:t>6.4.1.</w:t>
        </w:r>
        <w:r>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_Toc204326292 \h </w:instrText>
        </w:r>
        <w:r>
          <w:rPr>
            <w:noProof/>
            <w:webHidden/>
          </w:rPr>
        </w:r>
        <w:r>
          <w:rPr>
            <w:noProof/>
            <w:webHidden/>
          </w:rPr>
          <w:fldChar w:fldCharType="separate"/>
        </w:r>
        <w:r>
          <w:rPr>
            <w:noProof/>
            <w:webHidden/>
          </w:rPr>
          <w:t>54</w:t>
        </w:r>
        <w:r>
          <w:rPr>
            <w:noProof/>
            <w:webHidden/>
          </w:rPr>
          <w:fldChar w:fldCharType="end"/>
        </w:r>
      </w:hyperlink>
    </w:p>
    <w:p w14:paraId="5A001715" w14:textId="77777777" w:rsidR="00ED148F" w:rsidRDefault="00ED148F">
      <w:pPr>
        <w:pStyle w:val="TJ4"/>
        <w:rPr>
          <w:rFonts w:asciiTheme="minorHAnsi" w:hAnsiTheme="minorHAnsi" w:cstheme="minorBidi"/>
          <w:noProof/>
          <w:sz w:val="24"/>
          <w:szCs w:val="21"/>
          <w:lang w:eastAsia="en-GB" w:bidi="sa-IN"/>
        </w:rPr>
      </w:pPr>
      <w:hyperlink w:anchor="_Toc204326293" w:history="1">
        <w:r>
          <w:rPr>
            <w:rStyle w:val="Hiperhivatkozs"/>
            <w:i/>
            <w:iCs/>
            <w:noProof/>
            <w:lang w:bidi="ar-SA"/>
          </w:rPr>
          <w:t>6.4.1.1.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_Toc204326293 \h </w:instrText>
        </w:r>
        <w:r>
          <w:rPr>
            <w:noProof/>
            <w:webHidden/>
          </w:rPr>
        </w:r>
        <w:r>
          <w:rPr>
            <w:noProof/>
            <w:webHidden/>
          </w:rPr>
          <w:fldChar w:fldCharType="separate"/>
        </w:r>
        <w:r>
          <w:rPr>
            <w:noProof/>
            <w:webHidden/>
          </w:rPr>
          <w:t>54</w:t>
        </w:r>
        <w:r>
          <w:rPr>
            <w:noProof/>
            <w:webHidden/>
          </w:rPr>
          <w:fldChar w:fldCharType="end"/>
        </w:r>
      </w:hyperlink>
    </w:p>
    <w:p w14:paraId="508272F8" w14:textId="77777777" w:rsidR="00ED148F" w:rsidRDefault="00ED148F">
      <w:pPr>
        <w:pStyle w:val="TJ3"/>
        <w:rPr>
          <w:rFonts w:asciiTheme="minorHAnsi" w:hAnsiTheme="minorHAnsi" w:cstheme="minorBidi"/>
          <w:noProof/>
          <w:sz w:val="24"/>
          <w:szCs w:val="21"/>
          <w:lang w:eastAsia="en-GB" w:bidi="sa-IN"/>
        </w:rPr>
      </w:pPr>
      <w:hyperlink w:anchor="_Toc204326294" w:history="1">
        <w:r>
          <w:rPr>
            <w:rStyle w:val="Hiperhivatkozs"/>
            <w:noProof/>
            <w:lang w:bidi="ar-SA"/>
          </w:rPr>
          <w:t>6.4.2. Abbreviation marks</w:t>
        </w:r>
        <w:r>
          <w:rPr>
            <w:noProof/>
            <w:webHidden/>
          </w:rPr>
          <w:tab/>
        </w:r>
        <w:r>
          <w:rPr>
            <w:noProof/>
            <w:webHidden/>
          </w:rPr>
          <w:fldChar w:fldCharType="begin"/>
        </w:r>
        <w:r>
          <w:rPr>
            <w:noProof/>
            <w:webHidden/>
          </w:rPr>
          <w:instrText xml:space="preserve"> PAGEREF _Toc204326294 \h </w:instrText>
        </w:r>
        <w:r>
          <w:rPr>
            <w:noProof/>
            <w:webHidden/>
          </w:rPr>
        </w:r>
        <w:r>
          <w:rPr>
            <w:noProof/>
            <w:webHidden/>
          </w:rPr>
          <w:fldChar w:fldCharType="separate"/>
        </w:r>
        <w:r>
          <w:rPr>
            <w:noProof/>
            <w:webHidden/>
          </w:rPr>
          <w:t>55</w:t>
        </w:r>
        <w:r>
          <w:rPr>
            <w:noProof/>
            <w:webHidden/>
          </w:rPr>
          <w:fldChar w:fldCharType="end"/>
        </w:r>
      </w:hyperlink>
    </w:p>
    <w:p w14:paraId="378174FA" w14:textId="77777777" w:rsidR="00ED148F" w:rsidRDefault="00ED148F">
      <w:pPr>
        <w:pStyle w:val="TJ2"/>
        <w:rPr>
          <w:rFonts w:asciiTheme="minorHAnsi" w:hAnsiTheme="minorHAnsi" w:cstheme="minorBidi"/>
          <w:noProof/>
          <w:sz w:val="24"/>
          <w:szCs w:val="21"/>
          <w:lang w:eastAsia="en-GB" w:bidi="sa-IN"/>
        </w:rPr>
      </w:pPr>
      <w:hyperlink w:anchor="_Toc204326295" w:history="1">
        <w:r>
          <w:rPr>
            <w:rStyle w:val="Hiperhivatkozs"/>
            <w:noProof/>
            <w:lang w:bidi="ar-SA"/>
          </w:rPr>
          <w:t>6.5. Functional symbols</w:t>
        </w:r>
        <w:r>
          <w:rPr>
            <w:noProof/>
            <w:webHidden/>
          </w:rPr>
          <w:tab/>
        </w:r>
        <w:r>
          <w:rPr>
            <w:noProof/>
            <w:webHidden/>
          </w:rPr>
          <w:fldChar w:fldCharType="begin"/>
        </w:r>
        <w:r>
          <w:rPr>
            <w:noProof/>
            <w:webHidden/>
          </w:rPr>
          <w:instrText xml:space="preserve"> PAGEREF _Toc204326295 \h </w:instrText>
        </w:r>
        <w:r>
          <w:rPr>
            <w:noProof/>
            <w:webHidden/>
          </w:rPr>
        </w:r>
        <w:r>
          <w:rPr>
            <w:noProof/>
            <w:webHidden/>
          </w:rPr>
          <w:fldChar w:fldCharType="separate"/>
        </w:r>
        <w:r>
          <w:rPr>
            <w:noProof/>
            <w:webHidden/>
          </w:rPr>
          <w:t>56</w:t>
        </w:r>
        <w:r>
          <w:rPr>
            <w:noProof/>
            <w:webHidden/>
          </w:rPr>
          <w:fldChar w:fldCharType="end"/>
        </w:r>
      </w:hyperlink>
    </w:p>
    <w:p w14:paraId="7C716F56" w14:textId="77777777" w:rsidR="00ED148F" w:rsidRDefault="00ED148F">
      <w:pPr>
        <w:pStyle w:val="TJ3"/>
        <w:rPr>
          <w:rFonts w:asciiTheme="minorHAnsi" w:hAnsiTheme="minorHAnsi" w:cstheme="minorBidi"/>
          <w:noProof/>
          <w:sz w:val="24"/>
          <w:szCs w:val="21"/>
          <w:lang w:eastAsia="en-GB" w:bidi="sa-IN"/>
        </w:rPr>
      </w:pPr>
      <w:hyperlink w:anchor="_Toc204326296" w:history="1">
        <w:r>
          <w:rPr>
            <w:rStyle w:val="Hiperhivatkozs"/>
            <w:noProof/>
            <w:lang w:bidi="ar-SA"/>
          </w:rPr>
          <w:t>6.5.1. Punctuation signs</w:t>
        </w:r>
        <w:r>
          <w:rPr>
            <w:noProof/>
            <w:webHidden/>
          </w:rPr>
          <w:tab/>
        </w:r>
        <w:r>
          <w:rPr>
            <w:noProof/>
            <w:webHidden/>
          </w:rPr>
          <w:fldChar w:fldCharType="begin"/>
        </w:r>
        <w:r>
          <w:rPr>
            <w:noProof/>
            <w:webHidden/>
          </w:rPr>
          <w:instrText xml:space="preserve"> PAGEREF _Toc204326296 \h </w:instrText>
        </w:r>
        <w:r>
          <w:rPr>
            <w:noProof/>
            <w:webHidden/>
          </w:rPr>
        </w:r>
        <w:r>
          <w:rPr>
            <w:noProof/>
            <w:webHidden/>
          </w:rPr>
          <w:fldChar w:fldCharType="separate"/>
        </w:r>
        <w:r>
          <w:rPr>
            <w:noProof/>
            <w:webHidden/>
          </w:rPr>
          <w:t>56</w:t>
        </w:r>
        <w:r>
          <w:rPr>
            <w:noProof/>
            <w:webHidden/>
          </w:rPr>
          <w:fldChar w:fldCharType="end"/>
        </w:r>
      </w:hyperlink>
    </w:p>
    <w:p w14:paraId="26C93240" w14:textId="77777777" w:rsidR="00ED148F" w:rsidRDefault="00ED148F">
      <w:pPr>
        <w:pStyle w:val="TJ4"/>
        <w:rPr>
          <w:rFonts w:asciiTheme="minorHAnsi" w:hAnsiTheme="minorHAnsi" w:cstheme="minorBidi"/>
          <w:noProof/>
          <w:sz w:val="24"/>
          <w:szCs w:val="21"/>
          <w:lang w:eastAsia="en-GB" w:bidi="sa-IN"/>
        </w:rPr>
      </w:pPr>
      <w:hyperlink w:anchor="_Toc204326297" w:history="1">
        <w:r>
          <w:rPr>
            <w:rStyle w:val="Hiperhivatkozs"/>
            <w:noProof/>
            <w:lang w:bidi="ar-SA"/>
          </w:rPr>
          <w:t>6.5.1.1. Transliterating punctuation signs</w:t>
        </w:r>
        <w:r>
          <w:rPr>
            <w:noProof/>
            <w:webHidden/>
          </w:rPr>
          <w:tab/>
        </w:r>
        <w:r>
          <w:rPr>
            <w:noProof/>
            <w:webHidden/>
          </w:rPr>
          <w:fldChar w:fldCharType="begin"/>
        </w:r>
        <w:r>
          <w:rPr>
            <w:noProof/>
            <w:webHidden/>
          </w:rPr>
          <w:instrText xml:space="preserve"> PAGEREF _Toc204326297 \h </w:instrText>
        </w:r>
        <w:r>
          <w:rPr>
            <w:noProof/>
            <w:webHidden/>
          </w:rPr>
        </w:r>
        <w:r>
          <w:rPr>
            <w:noProof/>
            <w:webHidden/>
          </w:rPr>
          <w:fldChar w:fldCharType="separate"/>
        </w:r>
        <w:r>
          <w:rPr>
            <w:noProof/>
            <w:webHidden/>
          </w:rPr>
          <w:t>57</w:t>
        </w:r>
        <w:r>
          <w:rPr>
            <w:noProof/>
            <w:webHidden/>
          </w:rPr>
          <w:fldChar w:fldCharType="end"/>
        </w:r>
      </w:hyperlink>
    </w:p>
    <w:p w14:paraId="0F998C68" w14:textId="77777777" w:rsidR="00ED148F" w:rsidRDefault="00ED148F">
      <w:pPr>
        <w:pStyle w:val="TJ4"/>
        <w:rPr>
          <w:rFonts w:asciiTheme="minorHAnsi" w:hAnsiTheme="minorHAnsi" w:cstheme="minorBidi"/>
          <w:noProof/>
          <w:sz w:val="24"/>
          <w:szCs w:val="21"/>
          <w:lang w:eastAsia="en-GB" w:bidi="sa-IN"/>
        </w:rPr>
      </w:pPr>
      <w:hyperlink w:anchor="_Toc204326298" w:history="1">
        <w:r>
          <w:rPr>
            <w:rStyle w:val="Hiperhivatkozs"/>
            <w:noProof/>
            <w:lang w:bidi="ar-SA"/>
          </w:rPr>
          <w:t>6.5.1.2. Supplying punctuation</w:t>
        </w:r>
        <w:r>
          <w:rPr>
            <w:noProof/>
            <w:webHidden/>
          </w:rPr>
          <w:tab/>
        </w:r>
        <w:r>
          <w:rPr>
            <w:noProof/>
            <w:webHidden/>
          </w:rPr>
          <w:fldChar w:fldCharType="begin"/>
        </w:r>
        <w:r>
          <w:rPr>
            <w:noProof/>
            <w:webHidden/>
          </w:rPr>
          <w:instrText xml:space="preserve"> PAGEREF _Toc204326298 \h </w:instrText>
        </w:r>
        <w:r>
          <w:rPr>
            <w:noProof/>
            <w:webHidden/>
          </w:rPr>
        </w:r>
        <w:r>
          <w:rPr>
            <w:noProof/>
            <w:webHidden/>
          </w:rPr>
          <w:fldChar w:fldCharType="separate"/>
        </w:r>
        <w:r>
          <w:rPr>
            <w:noProof/>
            <w:webHidden/>
          </w:rPr>
          <w:t>57</w:t>
        </w:r>
        <w:r>
          <w:rPr>
            <w:noProof/>
            <w:webHidden/>
          </w:rPr>
          <w:fldChar w:fldCharType="end"/>
        </w:r>
      </w:hyperlink>
    </w:p>
    <w:p w14:paraId="10AC2C61" w14:textId="77777777" w:rsidR="00ED148F" w:rsidRDefault="00ED148F">
      <w:pPr>
        <w:pStyle w:val="TJ3"/>
        <w:rPr>
          <w:rFonts w:asciiTheme="minorHAnsi" w:hAnsiTheme="minorHAnsi" w:cstheme="minorBidi"/>
          <w:noProof/>
          <w:sz w:val="24"/>
          <w:szCs w:val="21"/>
          <w:lang w:eastAsia="en-GB" w:bidi="sa-IN"/>
        </w:rPr>
      </w:pPr>
      <w:hyperlink w:anchor="_Toc204326299" w:history="1">
        <w:r>
          <w:rPr>
            <w:rStyle w:val="Hiperhivatkozs"/>
            <w:noProof/>
            <w:lang w:bidi="ar-SA"/>
          </w:rPr>
          <w:t>6.5.2. Space filler signs</w:t>
        </w:r>
        <w:r>
          <w:rPr>
            <w:noProof/>
            <w:webHidden/>
          </w:rPr>
          <w:tab/>
        </w:r>
        <w:r>
          <w:rPr>
            <w:noProof/>
            <w:webHidden/>
          </w:rPr>
          <w:fldChar w:fldCharType="begin"/>
        </w:r>
        <w:r>
          <w:rPr>
            <w:noProof/>
            <w:webHidden/>
          </w:rPr>
          <w:instrText xml:space="preserve"> PAGEREF _Toc204326299 \h </w:instrText>
        </w:r>
        <w:r>
          <w:rPr>
            <w:noProof/>
            <w:webHidden/>
          </w:rPr>
        </w:r>
        <w:r>
          <w:rPr>
            <w:noProof/>
            <w:webHidden/>
          </w:rPr>
          <w:fldChar w:fldCharType="separate"/>
        </w:r>
        <w:r>
          <w:rPr>
            <w:noProof/>
            <w:webHidden/>
          </w:rPr>
          <w:t>57</w:t>
        </w:r>
        <w:r>
          <w:rPr>
            <w:noProof/>
            <w:webHidden/>
          </w:rPr>
          <w:fldChar w:fldCharType="end"/>
        </w:r>
      </w:hyperlink>
    </w:p>
    <w:p w14:paraId="382F3A5D" w14:textId="77777777" w:rsidR="00ED148F" w:rsidRDefault="00ED148F">
      <w:pPr>
        <w:pStyle w:val="TJ3"/>
        <w:rPr>
          <w:rFonts w:asciiTheme="minorHAnsi" w:hAnsiTheme="minorHAnsi" w:cstheme="minorBidi"/>
          <w:noProof/>
          <w:sz w:val="24"/>
          <w:szCs w:val="21"/>
          <w:lang w:eastAsia="en-GB" w:bidi="sa-IN"/>
        </w:rPr>
      </w:pPr>
      <w:hyperlink w:anchor="_Toc204326300" w:history="1">
        <w:r>
          <w:rPr>
            <w:rStyle w:val="Hiperhivatkozs"/>
            <w:noProof/>
            <w:lang w:bidi="ar-SA"/>
          </w:rPr>
          <w:t>6.5.3. Word breaker signs</w:t>
        </w:r>
        <w:r>
          <w:rPr>
            <w:noProof/>
            <w:webHidden/>
          </w:rPr>
          <w:tab/>
        </w:r>
        <w:r>
          <w:rPr>
            <w:noProof/>
            <w:webHidden/>
          </w:rPr>
          <w:fldChar w:fldCharType="begin"/>
        </w:r>
        <w:r>
          <w:rPr>
            <w:noProof/>
            <w:webHidden/>
          </w:rPr>
          <w:instrText xml:space="preserve"> PAGEREF _Toc204326300 \h </w:instrText>
        </w:r>
        <w:r>
          <w:rPr>
            <w:noProof/>
            <w:webHidden/>
          </w:rPr>
        </w:r>
        <w:r>
          <w:rPr>
            <w:noProof/>
            <w:webHidden/>
          </w:rPr>
          <w:fldChar w:fldCharType="separate"/>
        </w:r>
        <w:r>
          <w:rPr>
            <w:noProof/>
            <w:webHidden/>
          </w:rPr>
          <w:t>58</w:t>
        </w:r>
        <w:r>
          <w:rPr>
            <w:noProof/>
            <w:webHidden/>
          </w:rPr>
          <w:fldChar w:fldCharType="end"/>
        </w:r>
      </w:hyperlink>
    </w:p>
    <w:p w14:paraId="06DED350" w14:textId="77777777" w:rsidR="00ED148F" w:rsidRDefault="00ED148F">
      <w:pPr>
        <w:pStyle w:val="TJ2"/>
        <w:rPr>
          <w:rFonts w:asciiTheme="minorHAnsi" w:hAnsiTheme="minorHAnsi" w:cstheme="minorBidi"/>
          <w:noProof/>
          <w:sz w:val="24"/>
          <w:szCs w:val="21"/>
          <w:lang w:eastAsia="en-GB" w:bidi="sa-IN"/>
        </w:rPr>
      </w:pPr>
      <w:hyperlink w:anchor="_Toc204326301" w:history="1">
        <w:r>
          <w:rPr>
            <w:rStyle w:val="Hiperhivatkozs"/>
            <w:noProof/>
            <w:lang w:bidi="ar-SA"/>
          </w:rPr>
          <w:t>6.6. Generic symbols</w:t>
        </w:r>
        <w:r>
          <w:rPr>
            <w:noProof/>
            <w:webHidden/>
          </w:rPr>
          <w:tab/>
        </w:r>
        <w:r>
          <w:rPr>
            <w:noProof/>
            <w:webHidden/>
          </w:rPr>
          <w:fldChar w:fldCharType="begin"/>
        </w:r>
        <w:r>
          <w:rPr>
            <w:noProof/>
            <w:webHidden/>
          </w:rPr>
          <w:instrText xml:space="preserve"> PAGEREF _Toc204326301 \h </w:instrText>
        </w:r>
        <w:r>
          <w:rPr>
            <w:noProof/>
            <w:webHidden/>
          </w:rPr>
        </w:r>
        <w:r>
          <w:rPr>
            <w:noProof/>
            <w:webHidden/>
          </w:rPr>
          <w:fldChar w:fldCharType="separate"/>
        </w:r>
        <w:r>
          <w:rPr>
            <w:noProof/>
            <w:webHidden/>
          </w:rPr>
          <w:t>58</w:t>
        </w:r>
        <w:r>
          <w:rPr>
            <w:noProof/>
            <w:webHidden/>
          </w:rPr>
          <w:fldChar w:fldCharType="end"/>
        </w:r>
      </w:hyperlink>
    </w:p>
    <w:p w14:paraId="2D5D4927" w14:textId="77777777" w:rsidR="00ED148F" w:rsidRDefault="00ED148F">
      <w:pPr>
        <w:pStyle w:val="TJ1"/>
        <w:rPr>
          <w:rFonts w:asciiTheme="minorHAnsi" w:hAnsiTheme="minorHAnsi" w:cstheme="minorBidi"/>
          <w:b w:val="0"/>
          <w:noProof/>
          <w:sz w:val="24"/>
          <w:szCs w:val="21"/>
          <w:lang w:eastAsia="en-GB" w:bidi="sa-IN"/>
        </w:rPr>
      </w:pPr>
      <w:hyperlink w:anchor="_Toc204326302" w:history="1">
        <w:r>
          <w:rPr>
            <w:rStyle w:val="Hiperhivatkozs"/>
            <w:noProof/>
            <w:lang w:bidi="ar-SA"/>
          </w:rPr>
          <w:t>7. Layout and transliteration</w:t>
        </w:r>
        <w:r>
          <w:rPr>
            <w:noProof/>
            <w:webHidden/>
          </w:rPr>
          <w:tab/>
        </w:r>
        <w:r>
          <w:rPr>
            <w:noProof/>
            <w:webHidden/>
          </w:rPr>
          <w:fldChar w:fldCharType="begin"/>
        </w:r>
        <w:r>
          <w:rPr>
            <w:noProof/>
            <w:webHidden/>
          </w:rPr>
          <w:instrText xml:space="preserve"> PAGEREF _Toc204326302 \h </w:instrText>
        </w:r>
        <w:r>
          <w:rPr>
            <w:noProof/>
            <w:webHidden/>
          </w:rPr>
        </w:r>
        <w:r>
          <w:rPr>
            <w:noProof/>
            <w:webHidden/>
          </w:rPr>
          <w:fldChar w:fldCharType="separate"/>
        </w:r>
        <w:r>
          <w:rPr>
            <w:noProof/>
            <w:webHidden/>
          </w:rPr>
          <w:t>59</w:t>
        </w:r>
        <w:r>
          <w:rPr>
            <w:noProof/>
            <w:webHidden/>
          </w:rPr>
          <w:fldChar w:fldCharType="end"/>
        </w:r>
      </w:hyperlink>
    </w:p>
    <w:p w14:paraId="6ECC33A2" w14:textId="77777777" w:rsidR="00ED148F" w:rsidRDefault="00ED148F">
      <w:pPr>
        <w:pStyle w:val="TJ2"/>
        <w:rPr>
          <w:rFonts w:asciiTheme="minorHAnsi" w:hAnsiTheme="minorHAnsi" w:cstheme="minorBidi"/>
          <w:noProof/>
          <w:sz w:val="24"/>
          <w:szCs w:val="21"/>
          <w:lang w:eastAsia="en-GB" w:bidi="sa-IN"/>
        </w:rPr>
      </w:pPr>
      <w:hyperlink w:anchor="_Toc204326303" w:history="1">
        <w:r>
          <w:rPr>
            <w:rStyle w:val="Hiperhivatkozs"/>
            <w:noProof/>
            <w:lang w:bidi="ar-SA"/>
          </w:rPr>
          <w:t>7.1. Lines and blocks</w:t>
        </w:r>
        <w:r>
          <w:rPr>
            <w:noProof/>
            <w:webHidden/>
          </w:rPr>
          <w:tab/>
        </w:r>
        <w:r>
          <w:rPr>
            <w:noProof/>
            <w:webHidden/>
          </w:rPr>
          <w:fldChar w:fldCharType="begin"/>
        </w:r>
        <w:r>
          <w:rPr>
            <w:noProof/>
            <w:webHidden/>
          </w:rPr>
          <w:instrText xml:space="preserve"> PAGEREF _Toc204326303 \h </w:instrText>
        </w:r>
        <w:r>
          <w:rPr>
            <w:noProof/>
            <w:webHidden/>
          </w:rPr>
        </w:r>
        <w:r>
          <w:rPr>
            <w:noProof/>
            <w:webHidden/>
          </w:rPr>
          <w:fldChar w:fldCharType="separate"/>
        </w:r>
        <w:r>
          <w:rPr>
            <w:noProof/>
            <w:webHidden/>
          </w:rPr>
          <w:t>59</w:t>
        </w:r>
        <w:r>
          <w:rPr>
            <w:noProof/>
            <w:webHidden/>
          </w:rPr>
          <w:fldChar w:fldCharType="end"/>
        </w:r>
      </w:hyperlink>
    </w:p>
    <w:p w14:paraId="2AE5BF38" w14:textId="77777777" w:rsidR="00ED148F" w:rsidRDefault="00ED148F">
      <w:pPr>
        <w:pStyle w:val="TJ2"/>
        <w:rPr>
          <w:rFonts w:asciiTheme="minorHAnsi" w:hAnsiTheme="minorHAnsi" w:cstheme="minorBidi"/>
          <w:noProof/>
          <w:sz w:val="24"/>
          <w:szCs w:val="21"/>
          <w:lang w:eastAsia="en-GB" w:bidi="sa-IN"/>
        </w:rPr>
      </w:pPr>
      <w:hyperlink w:anchor="_Toc204326304" w:history="1">
        <w:r>
          <w:rPr>
            <w:rStyle w:val="Hiperhivatkozs"/>
            <w:noProof/>
            <w:lang w:bidi="ar-SA"/>
          </w:rPr>
          <w:t>7.2. Blank space</w:t>
        </w:r>
        <w:r>
          <w:rPr>
            <w:noProof/>
            <w:webHidden/>
          </w:rPr>
          <w:tab/>
        </w:r>
        <w:r>
          <w:rPr>
            <w:noProof/>
            <w:webHidden/>
          </w:rPr>
          <w:fldChar w:fldCharType="begin"/>
        </w:r>
        <w:r>
          <w:rPr>
            <w:noProof/>
            <w:webHidden/>
          </w:rPr>
          <w:instrText xml:space="preserve"> PAGEREF _Toc204326304 \h </w:instrText>
        </w:r>
        <w:r>
          <w:rPr>
            <w:noProof/>
            <w:webHidden/>
          </w:rPr>
        </w:r>
        <w:r>
          <w:rPr>
            <w:noProof/>
            <w:webHidden/>
          </w:rPr>
          <w:fldChar w:fldCharType="separate"/>
        </w:r>
        <w:r>
          <w:rPr>
            <w:noProof/>
            <w:webHidden/>
          </w:rPr>
          <w:t>59</w:t>
        </w:r>
        <w:r>
          <w:rPr>
            <w:noProof/>
            <w:webHidden/>
          </w:rPr>
          <w:fldChar w:fldCharType="end"/>
        </w:r>
      </w:hyperlink>
    </w:p>
    <w:p w14:paraId="4AE59A70" w14:textId="77777777" w:rsidR="00ED148F" w:rsidRDefault="00ED148F">
      <w:pPr>
        <w:pStyle w:val="TJ2"/>
        <w:rPr>
          <w:rFonts w:asciiTheme="minorHAnsi" w:hAnsiTheme="minorHAnsi" w:cstheme="minorBidi"/>
          <w:noProof/>
          <w:sz w:val="24"/>
          <w:szCs w:val="21"/>
          <w:lang w:eastAsia="en-GB" w:bidi="sa-IN"/>
        </w:rPr>
      </w:pPr>
      <w:hyperlink w:anchor="_Toc204326305" w:history="1">
        <w:r>
          <w:rPr>
            <w:rStyle w:val="Hiperhivatkozs"/>
            <w:noProof/>
            <w:lang w:bidi="ar-SA"/>
          </w:rPr>
          <w:t>7.3. Glyphs or graphs split by an intervening feature</w:t>
        </w:r>
        <w:r>
          <w:rPr>
            <w:noProof/>
            <w:webHidden/>
          </w:rPr>
          <w:tab/>
        </w:r>
        <w:r>
          <w:rPr>
            <w:noProof/>
            <w:webHidden/>
          </w:rPr>
          <w:fldChar w:fldCharType="begin"/>
        </w:r>
        <w:r>
          <w:rPr>
            <w:noProof/>
            <w:webHidden/>
          </w:rPr>
          <w:instrText xml:space="preserve"> PAGEREF _Toc204326305 \h </w:instrText>
        </w:r>
        <w:r>
          <w:rPr>
            <w:noProof/>
            <w:webHidden/>
          </w:rPr>
        </w:r>
        <w:r>
          <w:rPr>
            <w:noProof/>
            <w:webHidden/>
          </w:rPr>
          <w:fldChar w:fldCharType="separate"/>
        </w:r>
        <w:r>
          <w:rPr>
            <w:noProof/>
            <w:webHidden/>
          </w:rPr>
          <w:t>59</w:t>
        </w:r>
        <w:r>
          <w:rPr>
            <w:noProof/>
            <w:webHidden/>
          </w:rPr>
          <w:fldChar w:fldCharType="end"/>
        </w:r>
      </w:hyperlink>
    </w:p>
    <w:p w14:paraId="6562A562" w14:textId="77777777" w:rsidR="00ED148F" w:rsidRDefault="00ED148F">
      <w:pPr>
        <w:pStyle w:val="TJ1"/>
        <w:rPr>
          <w:rFonts w:asciiTheme="minorHAnsi" w:hAnsiTheme="minorHAnsi" w:cstheme="minorBidi"/>
          <w:b w:val="0"/>
          <w:noProof/>
          <w:sz w:val="24"/>
          <w:szCs w:val="21"/>
          <w:lang w:eastAsia="en-GB" w:bidi="sa-IN"/>
        </w:rPr>
      </w:pPr>
      <w:hyperlink w:anchor="_Toc204326306" w:history="1">
        <w:r>
          <w:rPr>
            <w:rStyle w:val="Hiperhivatkozs"/>
            <w:noProof/>
            <w:lang w:bidi="ar-SA"/>
          </w:rPr>
          <w:t>8. Editorial segmentation of transliterated text</w:t>
        </w:r>
        <w:r>
          <w:rPr>
            <w:noProof/>
            <w:webHidden/>
          </w:rPr>
          <w:tab/>
        </w:r>
        <w:r>
          <w:rPr>
            <w:noProof/>
            <w:webHidden/>
          </w:rPr>
          <w:fldChar w:fldCharType="begin"/>
        </w:r>
        <w:r>
          <w:rPr>
            <w:noProof/>
            <w:webHidden/>
          </w:rPr>
          <w:instrText xml:space="preserve"> PAGEREF _Toc204326306 \h </w:instrText>
        </w:r>
        <w:r>
          <w:rPr>
            <w:noProof/>
            <w:webHidden/>
          </w:rPr>
        </w:r>
        <w:r>
          <w:rPr>
            <w:noProof/>
            <w:webHidden/>
          </w:rPr>
          <w:fldChar w:fldCharType="separate"/>
        </w:r>
        <w:r>
          <w:rPr>
            <w:noProof/>
            <w:webHidden/>
          </w:rPr>
          <w:t>62</w:t>
        </w:r>
        <w:r>
          <w:rPr>
            <w:noProof/>
            <w:webHidden/>
          </w:rPr>
          <w:fldChar w:fldCharType="end"/>
        </w:r>
      </w:hyperlink>
    </w:p>
    <w:p w14:paraId="146F939F" w14:textId="77777777" w:rsidR="00ED148F" w:rsidRDefault="00ED148F">
      <w:pPr>
        <w:pStyle w:val="TJ2"/>
        <w:rPr>
          <w:rFonts w:asciiTheme="minorHAnsi" w:hAnsiTheme="minorHAnsi" w:cstheme="minorBidi"/>
          <w:noProof/>
          <w:sz w:val="24"/>
          <w:szCs w:val="21"/>
          <w:lang w:eastAsia="en-GB" w:bidi="sa-IN"/>
        </w:rPr>
      </w:pPr>
      <w:hyperlink w:anchor="_Toc204326307" w:history="1">
        <w:r>
          <w:rPr>
            <w:rStyle w:val="Hiperhivatkozs"/>
            <w:noProof/>
            <w:lang w:bidi="ar-SA"/>
          </w:rPr>
          <w:t>8.1. Descriptive and interpretive blocks</w:t>
        </w:r>
        <w:r>
          <w:rPr>
            <w:noProof/>
            <w:webHidden/>
          </w:rPr>
          <w:tab/>
        </w:r>
        <w:r>
          <w:rPr>
            <w:noProof/>
            <w:webHidden/>
          </w:rPr>
          <w:fldChar w:fldCharType="begin"/>
        </w:r>
        <w:r>
          <w:rPr>
            <w:noProof/>
            <w:webHidden/>
          </w:rPr>
          <w:instrText xml:space="preserve"> PAGEREF _Toc204326307 \h </w:instrText>
        </w:r>
        <w:r>
          <w:rPr>
            <w:noProof/>
            <w:webHidden/>
          </w:rPr>
        </w:r>
        <w:r>
          <w:rPr>
            <w:noProof/>
            <w:webHidden/>
          </w:rPr>
          <w:fldChar w:fldCharType="separate"/>
        </w:r>
        <w:r>
          <w:rPr>
            <w:noProof/>
            <w:webHidden/>
          </w:rPr>
          <w:t>62</w:t>
        </w:r>
        <w:r>
          <w:rPr>
            <w:noProof/>
            <w:webHidden/>
          </w:rPr>
          <w:fldChar w:fldCharType="end"/>
        </w:r>
      </w:hyperlink>
    </w:p>
    <w:p w14:paraId="177EE746" w14:textId="77777777" w:rsidR="00ED148F" w:rsidRDefault="00ED148F">
      <w:pPr>
        <w:pStyle w:val="TJ2"/>
        <w:rPr>
          <w:rFonts w:asciiTheme="minorHAnsi" w:hAnsiTheme="minorHAnsi" w:cstheme="minorBidi"/>
          <w:noProof/>
          <w:sz w:val="24"/>
          <w:szCs w:val="21"/>
          <w:lang w:eastAsia="en-GB" w:bidi="sa-IN"/>
        </w:rPr>
      </w:pPr>
      <w:hyperlink w:anchor="_Toc204326308" w:history="1">
        <w:r>
          <w:rPr>
            <w:rStyle w:val="Hiperhivatkozs"/>
            <w:noProof/>
            <w:lang w:bidi="ar-SA"/>
          </w:rPr>
          <w:t xml:space="preserve">8.2. Segmentation versus </w:t>
        </w:r>
        <w:r>
          <w:rPr>
            <w:rStyle w:val="Hiperhivatkozs"/>
            <w:i/>
            <w:iCs/>
            <w:noProof/>
            <w:lang w:bidi="ar-SA"/>
          </w:rPr>
          <w:t>akṣara</w:t>
        </w:r>
        <w:r>
          <w:rPr>
            <w:rStyle w:val="Hiperhivatkozs"/>
            <w:noProof/>
            <w:lang w:bidi="ar-SA"/>
          </w:rPr>
          <w:t xml:space="preserve">s and </w:t>
        </w:r>
        <w:r>
          <w:rPr>
            <w:rStyle w:val="Hiperhivatkozs"/>
            <w:i/>
            <w:iCs/>
            <w:noProof/>
            <w:lang w:bidi="ar-SA"/>
          </w:rPr>
          <w:t>sandhi</w:t>
        </w:r>
        <w:r>
          <w:rPr>
            <w:noProof/>
            <w:webHidden/>
          </w:rPr>
          <w:tab/>
        </w:r>
        <w:r>
          <w:rPr>
            <w:noProof/>
            <w:webHidden/>
          </w:rPr>
          <w:fldChar w:fldCharType="begin"/>
        </w:r>
        <w:r>
          <w:rPr>
            <w:noProof/>
            <w:webHidden/>
          </w:rPr>
          <w:instrText xml:space="preserve"> PAGEREF _Toc204326308 \h </w:instrText>
        </w:r>
        <w:r>
          <w:rPr>
            <w:noProof/>
            <w:webHidden/>
          </w:rPr>
        </w:r>
        <w:r>
          <w:rPr>
            <w:noProof/>
            <w:webHidden/>
          </w:rPr>
          <w:fldChar w:fldCharType="separate"/>
        </w:r>
        <w:r>
          <w:rPr>
            <w:noProof/>
            <w:webHidden/>
          </w:rPr>
          <w:t>62</w:t>
        </w:r>
        <w:r>
          <w:rPr>
            <w:noProof/>
            <w:webHidden/>
          </w:rPr>
          <w:fldChar w:fldCharType="end"/>
        </w:r>
      </w:hyperlink>
    </w:p>
    <w:p w14:paraId="7A7B17DB" w14:textId="77777777" w:rsidR="00ED148F" w:rsidRDefault="00ED148F">
      <w:pPr>
        <w:pStyle w:val="TJ2"/>
        <w:rPr>
          <w:rFonts w:asciiTheme="minorHAnsi" w:hAnsiTheme="minorHAnsi" w:cstheme="minorBidi"/>
          <w:noProof/>
          <w:sz w:val="24"/>
          <w:szCs w:val="21"/>
          <w:lang w:eastAsia="en-GB" w:bidi="sa-IN"/>
        </w:rPr>
      </w:pPr>
      <w:hyperlink w:anchor="_Toc204326309" w:history="1">
        <w:r>
          <w:rPr>
            <w:rStyle w:val="Hiperhivatkozs"/>
            <w:noProof/>
            <w:lang w:bidi="ar-SA"/>
          </w:rPr>
          <w:t>8.3. Editorial spacing</w:t>
        </w:r>
        <w:r>
          <w:rPr>
            <w:noProof/>
            <w:webHidden/>
          </w:rPr>
          <w:tab/>
        </w:r>
        <w:r>
          <w:rPr>
            <w:noProof/>
            <w:webHidden/>
          </w:rPr>
          <w:fldChar w:fldCharType="begin"/>
        </w:r>
        <w:r>
          <w:rPr>
            <w:noProof/>
            <w:webHidden/>
          </w:rPr>
          <w:instrText xml:space="preserve"> PAGEREF _Toc204326309 \h </w:instrText>
        </w:r>
        <w:r>
          <w:rPr>
            <w:noProof/>
            <w:webHidden/>
          </w:rPr>
        </w:r>
        <w:r>
          <w:rPr>
            <w:noProof/>
            <w:webHidden/>
          </w:rPr>
          <w:fldChar w:fldCharType="separate"/>
        </w:r>
        <w:r>
          <w:rPr>
            <w:noProof/>
            <w:webHidden/>
          </w:rPr>
          <w:t>63</w:t>
        </w:r>
        <w:r>
          <w:rPr>
            <w:noProof/>
            <w:webHidden/>
          </w:rPr>
          <w:fldChar w:fldCharType="end"/>
        </w:r>
      </w:hyperlink>
    </w:p>
    <w:p w14:paraId="5F4F2BEF" w14:textId="77777777" w:rsidR="00ED148F" w:rsidRDefault="00ED148F">
      <w:pPr>
        <w:pStyle w:val="TJ3"/>
        <w:rPr>
          <w:rFonts w:asciiTheme="minorHAnsi" w:hAnsiTheme="minorHAnsi" w:cstheme="minorBidi"/>
          <w:noProof/>
          <w:sz w:val="24"/>
          <w:szCs w:val="21"/>
          <w:lang w:eastAsia="en-GB" w:bidi="sa-IN"/>
        </w:rPr>
      </w:pPr>
      <w:hyperlink w:anchor="_Toc204326310" w:history="1">
        <w:r>
          <w:rPr>
            <w:rStyle w:val="Hiperhivatkozs"/>
            <w:noProof/>
            <w:lang w:bidi="ar-SA"/>
          </w:rPr>
          <w:t>8.3.1. Good practice in editorial spacing</w:t>
        </w:r>
        <w:r>
          <w:rPr>
            <w:noProof/>
            <w:webHidden/>
          </w:rPr>
          <w:tab/>
        </w:r>
        <w:r>
          <w:rPr>
            <w:noProof/>
            <w:webHidden/>
          </w:rPr>
          <w:fldChar w:fldCharType="begin"/>
        </w:r>
        <w:r>
          <w:rPr>
            <w:noProof/>
            <w:webHidden/>
          </w:rPr>
          <w:instrText xml:space="preserve"> PAGEREF _Toc204326310 \h </w:instrText>
        </w:r>
        <w:r>
          <w:rPr>
            <w:noProof/>
            <w:webHidden/>
          </w:rPr>
        </w:r>
        <w:r>
          <w:rPr>
            <w:noProof/>
            <w:webHidden/>
          </w:rPr>
          <w:fldChar w:fldCharType="separate"/>
        </w:r>
        <w:r>
          <w:rPr>
            <w:noProof/>
            <w:webHidden/>
          </w:rPr>
          <w:t>64</w:t>
        </w:r>
        <w:r>
          <w:rPr>
            <w:noProof/>
            <w:webHidden/>
          </w:rPr>
          <w:fldChar w:fldCharType="end"/>
        </w:r>
      </w:hyperlink>
    </w:p>
    <w:p w14:paraId="7B5567EE" w14:textId="77777777" w:rsidR="00ED148F" w:rsidRDefault="00ED148F">
      <w:pPr>
        <w:pStyle w:val="TJ4"/>
        <w:rPr>
          <w:rFonts w:asciiTheme="minorHAnsi" w:hAnsiTheme="minorHAnsi" w:cstheme="minorBidi"/>
          <w:noProof/>
          <w:sz w:val="24"/>
          <w:szCs w:val="21"/>
          <w:lang w:eastAsia="en-GB" w:bidi="sa-IN"/>
        </w:rPr>
      </w:pPr>
      <w:hyperlink w:anchor="_Toc204326311" w:history="1">
        <w:r>
          <w:rPr>
            <w:rStyle w:val="Hiperhivatkozs"/>
            <w:noProof/>
            <w:lang w:bidi="ar-SA"/>
          </w:rPr>
          <w:t>8.3.1.1. Space and numerals</w:t>
        </w:r>
        <w:r>
          <w:rPr>
            <w:noProof/>
            <w:webHidden/>
          </w:rPr>
          <w:tab/>
        </w:r>
        <w:r>
          <w:rPr>
            <w:noProof/>
            <w:webHidden/>
          </w:rPr>
          <w:fldChar w:fldCharType="begin"/>
        </w:r>
        <w:r>
          <w:rPr>
            <w:noProof/>
            <w:webHidden/>
          </w:rPr>
          <w:instrText xml:space="preserve"> PAGEREF _Toc204326311 \h </w:instrText>
        </w:r>
        <w:r>
          <w:rPr>
            <w:noProof/>
            <w:webHidden/>
          </w:rPr>
        </w:r>
        <w:r>
          <w:rPr>
            <w:noProof/>
            <w:webHidden/>
          </w:rPr>
          <w:fldChar w:fldCharType="separate"/>
        </w:r>
        <w:r>
          <w:rPr>
            <w:noProof/>
            <w:webHidden/>
          </w:rPr>
          <w:t>64</w:t>
        </w:r>
        <w:r>
          <w:rPr>
            <w:noProof/>
            <w:webHidden/>
          </w:rPr>
          <w:fldChar w:fldCharType="end"/>
        </w:r>
      </w:hyperlink>
    </w:p>
    <w:p w14:paraId="16811C2F" w14:textId="77777777" w:rsidR="00ED148F" w:rsidRDefault="00ED148F">
      <w:pPr>
        <w:pStyle w:val="TJ4"/>
        <w:rPr>
          <w:rFonts w:asciiTheme="minorHAnsi" w:hAnsiTheme="minorHAnsi" w:cstheme="minorBidi"/>
          <w:noProof/>
          <w:sz w:val="24"/>
          <w:szCs w:val="21"/>
          <w:lang w:eastAsia="en-GB" w:bidi="sa-IN"/>
        </w:rPr>
      </w:pPr>
      <w:hyperlink w:anchor="_Toc204326312" w:history="1">
        <w:r>
          <w:rPr>
            <w:rStyle w:val="Hiperhivatkozs"/>
            <w:noProof/>
            <w:lang w:bidi="ar-SA"/>
          </w:rPr>
          <w:t xml:space="preserve">8.3.1.2. Space and </w:t>
        </w:r>
        <w:r>
          <w:rPr>
            <w:rStyle w:val="Hiperhivatkozs"/>
            <w:i/>
            <w:iCs/>
            <w:noProof/>
            <w:lang w:bidi="ar-SA"/>
          </w:rPr>
          <w:t>avagraha</w:t>
        </w:r>
        <w:r>
          <w:rPr>
            <w:noProof/>
            <w:webHidden/>
          </w:rPr>
          <w:tab/>
        </w:r>
        <w:r>
          <w:rPr>
            <w:noProof/>
            <w:webHidden/>
          </w:rPr>
          <w:fldChar w:fldCharType="begin"/>
        </w:r>
        <w:r>
          <w:rPr>
            <w:noProof/>
            <w:webHidden/>
          </w:rPr>
          <w:instrText xml:space="preserve"> PAGEREF _Toc204326312 \h </w:instrText>
        </w:r>
        <w:r>
          <w:rPr>
            <w:noProof/>
            <w:webHidden/>
          </w:rPr>
        </w:r>
        <w:r>
          <w:rPr>
            <w:noProof/>
            <w:webHidden/>
          </w:rPr>
          <w:fldChar w:fldCharType="separate"/>
        </w:r>
        <w:r>
          <w:rPr>
            <w:noProof/>
            <w:webHidden/>
          </w:rPr>
          <w:t>64</w:t>
        </w:r>
        <w:r>
          <w:rPr>
            <w:noProof/>
            <w:webHidden/>
          </w:rPr>
          <w:fldChar w:fldCharType="end"/>
        </w:r>
      </w:hyperlink>
    </w:p>
    <w:p w14:paraId="72230153" w14:textId="77777777" w:rsidR="00ED148F" w:rsidRDefault="00ED148F">
      <w:pPr>
        <w:pStyle w:val="TJ4"/>
        <w:rPr>
          <w:rFonts w:asciiTheme="minorHAnsi" w:hAnsiTheme="minorHAnsi" w:cstheme="minorBidi"/>
          <w:noProof/>
          <w:sz w:val="24"/>
          <w:szCs w:val="21"/>
          <w:lang w:eastAsia="en-GB" w:bidi="sa-IN"/>
        </w:rPr>
      </w:pPr>
      <w:hyperlink w:anchor="_Toc204326313" w:history="1">
        <w:r>
          <w:rPr>
            <w:rStyle w:val="Hiperhivatkozs"/>
            <w:noProof/>
            <w:lang w:bidi="ar-SA"/>
          </w:rPr>
          <w:t>8.3.1.3. Space and punctuation marks</w:t>
        </w:r>
        <w:r>
          <w:rPr>
            <w:noProof/>
            <w:webHidden/>
          </w:rPr>
          <w:tab/>
        </w:r>
        <w:r>
          <w:rPr>
            <w:noProof/>
            <w:webHidden/>
          </w:rPr>
          <w:fldChar w:fldCharType="begin"/>
        </w:r>
        <w:r>
          <w:rPr>
            <w:noProof/>
            <w:webHidden/>
          </w:rPr>
          <w:instrText xml:space="preserve"> PAGEREF _Toc204326313 \h </w:instrText>
        </w:r>
        <w:r>
          <w:rPr>
            <w:noProof/>
            <w:webHidden/>
          </w:rPr>
        </w:r>
        <w:r>
          <w:rPr>
            <w:noProof/>
            <w:webHidden/>
          </w:rPr>
          <w:fldChar w:fldCharType="separate"/>
        </w:r>
        <w:r>
          <w:rPr>
            <w:noProof/>
            <w:webHidden/>
          </w:rPr>
          <w:t>64</w:t>
        </w:r>
        <w:r>
          <w:rPr>
            <w:noProof/>
            <w:webHidden/>
          </w:rPr>
          <w:fldChar w:fldCharType="end"/>
        </w:r>
      </w:hyperlink>
    </w:p>
    <w:p w14:paraId="43F6CD94" w14:textId="77777777" w:rsidR="00ED148F" w:rsidRDefault="00ED148F">
      <w:pPr>
        <w:pStyle w:val="TJ4"/>
        <w:rPr>
          <w:rFonts w:asciiTheme="minorHAnsi" w:hAnsiTheme="minorHAnsi" w:cstheme="minorBidi"/>
          <w:noProof/>
          <w:sz w:val="24"/>
          <w:szCs w:val="21"/>
          <w:lang w:eastAsia="en-GB" w:bidi="sa-IN"/>
        </w:rPr>
      </w:pPr>
      <w:hyperlink w:anchor="_Toc204326314" w:history="1">
        <w:r>
          <w:rPr>
            <w:rStyle w:val="Hiperhivatkozs"/>
            <w:noProof/>
            <w:lang w:bidi="ar-SA"/>
          </w:rPr>
          <w:t>8.3.1.4. Space and symbols</w:t>
        </w:r>
        <w:r>
          <w:rPr>
            <w:noProof/>
            <w:webHidden/>
          </w:rPr>
          <w:tab/>
        </w:r>
        <w:r>
          <w:rPr>
            <w:noProof/>
            <w:webHidden/>
          </w:rPr>
          <w:fldChar w:fldCharType="begin"/>
        </w:r>
        <w:r>
          <w:rPr>
            <w:noProof/>
            <w:webHidden/>
          </w:rPr>
          <w:instrText xml:space="preserve"> PAGEREF _Toc204326314 \h </w:instrText>
        </w:r>
        <w:r>
          <w:rPr>
            <w:noProof/>
            <w:webHidden/>
          </w:rPr>
        </w:r>
        <w:r>
          <w:rPr>
            <w:noProof/>
            <w:webHidden/>
          </w:rPr>
          <w:fldChar w:fldCharType="separate"/>
        </w:r>
        <w:r>
          <w:rPr>
            <w:noProof/>
            <w:webHidden/>
          </w:rPr>
          <w:t>65</w:t>
        </w:r>
        <w:r>
          <w:rPr>
            <w:noProof/>
            <w:webHidden/>
          </w:rPr>
          <w:fldChar w:fldCharType="end"/>
        </w:r>
      </w:hyperlink>
    </w:p>
    <w:p w14:paraId="6E398D7D" w14:textId="77777777" w:rsidR="00ED148F" w:rsidRDefault="00ED148F">
      <w:pPr>
        <w:pStyle w:val="TJ4"/>
        <w:rPr>
          <w:rFonts w:asciiTheme="minorHAnsi" w:hAnsiTheme="minorHAnsi" w:cstheme="minorBidi"/>
          <w:noProof/>
          <w:sz w:val="24"/>
          <w:szCs w:val="21"/>
          <w:lang w:eastAsia="en-GB" w:bidi="sa-IN"/>
        </w:rPr>
      </w:pPr>
      <w:hyperlink w:anchor="_Toc204326315" w:history="1">
        <w:r>
          <w:rPr>
            <w:rStyle w:val="Hiperhivatkozs"/>
            <w:noProof/>
            <w:lang w:bidi="ar-SA"/>
          </w:rPr>
          <w:t>8.3.1.5. Space and original space</w:t>
        </w:r>
        <w:r>
          <w:rPr>
            <w:noProof/>
            <w:webHidden/>
          </w:rPr>
          <w:tab/>
        </w:r>
        <w:r>
          <w:rPr>
            <w:noProof/>
            <w:webHidden/>
          </w:rPr>
          <w:fldChar w:fldCharType="begin"/>
        </w:r>
        <w:r>
          <w:rPr>
            <w:noProof/>
            <w:webHidden/>
          </w:rPr>
          <w:instrText xml:space="preserve"> PAGEREF _Toc204326315 \h </w:instrText>
        </w:r>
        <w:r>
          <w:rPr>
            <w:noProof/>
            <w:webHidden/>
          </w:rPr>
        </w:r>
        <w:r>
          <w:rPr>
            <w:noProof/>
            <w:webHidden/>
          </w:rPr>
          <w:fldChar w:fldCharType="separate"/>
        </w:r>
        <w:r>
          <w:rPr>
            <w:noProof/>
            <w:webHidden/>
          </w:rPr>
          <w:t>65</w:t>
        </w:r>
        <w:r>
          <w:rPr>
            <w:noProof/>
            <w:webHidden/>
          </w:rPr>
          <w:fldChar w:fldCharType="end"/>
        </w:r>
      </w:hyperlink>
    </w:p>
    <w:p w14:paraId="30F5F5BD" w14:textId="77777777" w:rsidR="00ED148F" w:rsidRDefault="00ED148F">
      <w:pPr>
        <w:pStyle w:val="TJ2"/>
        <w:rPr>
          <w:rFonts w:asciiTheme="minorHAnsi" w:hAnsiTheme="minorHAnsi" w:cstheme="minorBidi"/>
          <w:noProof/>
          <w:sz w:val="24"/>
          <w:szCs w:val="21"/>
          <w:lang w:eastAsia="en-GB" w:bidi="sa-IN"/>
        </w:rPr>
      </w:pPr>
      <w:hyperlink w:anchor="_Toc204326316" w:history="1">
        <w:r>
          <w:rPr>
            <w:rStyle w:val="Hiperhivatkozs"/>
            <w:noProof/>
            <w:lang w:bidi="ar-SA"/>
          </w:rPr>
          <w:t>8.4. Editorial hyphenation</w:t>
        </w:r>
        <w:r>
          <w:rPr>
            <w:noProof/>
            <w:webHidden/>
          </w:rPr>
          <w:tab/>
        </w:r>
        <w:r>
          <w:rPr>
            <w:noProof/>
            <w:webHidden/>
          </w:rPr>
          <w:fldChar w:fldCharType="begin"/>
        </w:r>
        <w:r>
          <w:rPr>
            <w:noProof/>
            <w:webHidden/>
          </w:rPr>
          <w:instrText xml:space="preserve"> PAGEREF _Toc204326316 \h </w:instrText>
        </w:r>
        <w:r>
          <w:rPr>
            <w:noProof/>
            <w:webHidden/>
          </w:rPr>
        </w:r>
        <w:r>
          <w:rPr>
            <w:noProof/>
            <w:webHidden/>
          </w:rPr>
          <w:fldChar w:fldCharType="separate"/>
        </w:r>
        <w:r>
          <w:rPr>
            <w:noProof/>
            <w:webHidden/>
          </w:rPr>
          <w:t>65</w:t>
        </w:r>
        <w:r>
          <w:rPr>
            <w:noProof/>
            <w:webHidden/>
          </w:rPr>
          <w:fldChar w:fldCharType="end"/>
        </w:r>
      </w:hyperlink>
    </w:p>
    <w:p w14:paraId="66E11AEA" w14:textId="77777777" w:rsidR="00ED148F" w:rsidRDefault="00ED148F">
      <w:pPr>
        <w:pStyle w:val="TJ3"/>
        <w:rPr>
          <w:rFonts w:asciiTheme="minorHAnsi" w:hAnsiTheme="minorHAnsi" w:cstheme="minorBidi"/>
          <w:noProof/>
          <w:sz w:val="24"/>
          <w:szCs w:val="21"/>
          <w:lang w:eastAsia="en-GB" w:bidi="sa-IN"/>
        </w:rPr>
      </w:pPr>
      <w:hyperlink w:anchor="_Toc204326317" w:history="1">
        <w:r>
          <w:rPr>
            <w:rStyle w:val="Hiperhivatkozs"/>
            <w:noProof/>
            <w:lang w:bidi="ar-SA"/>
          </w:rPr>
          <w:t>8.4.1. Good practice in editorial hyphenation</w:t>
        </w:r>
        <w:r>
          <w:rPr>
            <w:noProof/>
            <w:webHidden/>
          </w:rPr>
          <w:tab/>
        </w:r>
        <w:r>
          <w:rPr>
            <w:noProof/>
            <w:webHidden/>
          </w:rPr>
          <w:fldChar w:fldCharType="begin"/>
        </w:r>
        <w:r>
          <w:rPr>
            <w:noProof/>
            <w:webHidden/>
          </w:rPr>
          <w:instrText xml:space="preserve"> PAGEREF _Toc204326317 \h </w:instrText>
        </w:r>
        <w:r>
          <w:rPr>
            <w:noProof/>
            <w:webHidden/>
          </w:rPr>
        </w:r>
        <w:r>
          <w:rPr>
            <w:noProof/>
            <w:webHidden/>
          </w:rPr>
          <w:fldChar w:fldCharType="separate"/>
        </w:r>
        <w:r>
          <w:rPr>
            <w:noProof/>
            <w:webHidden/>
          </w:rPr>
          <w:t>65</w:t>
        </w:r>
        <w:r>
          <w:rPr>
            <w:noProof/>
            <w:webHidden/>
          </w:rPr>
          <w:fldChar w:fldCharType="end"/>
        </w:r>
      </w:hyperlink>
    </w:p>
    <w:p w14:paraId="64D2793E" w14:textId="77777777" w:rsidR="00ED148F" w:rsidRDefault="00ED148F">
      <w:pPr>
        <w:pStyle w:val="TJ2"/>
        <w:rPr>
          <w:rFonts w:asciiTheme="minorHAnsi" w:hAnsiTheme="minorHAnsi" w:cstheme="minorBidi"/>
          <w:noProof/>
          <w:sz w:val="24"/>
          <w:szCs w:val="21"/>
          <w:lang w:eastAsia="en-GB" w:bidi="sa-IN"/>
        </w:rPr>
      </w:pPr>
      <w:hyperlink w:anchor="_Toc204326318" w:history="1">
        <w:r>
          <w:rPr>
            <w:rStyle w:val="Hiperhivatkozs"/>
            <w:noProof/>
            <w:lang w:bidi="ar-SA"/>
          </w:rPr>
          <w:t>8.5. Segmentation guidelines</w:t>
        </w:r>
        <w:r>
          <w:rPr>
            <w:noProof/>
            <w:webHidden/>
          </w:rPr>
          <w:tab/>
        </w:r>
        <w:r>
          <w:rPr>
            <w:noProof/>
            <w:webHidden/>
          </w:rPr>
          <w:fldChar w:fldCharType="begin"/>
        </w:r>
        <w:r>
          <w:rPr>
            <w:noProof/>
            <w:webHidden/>
          </w:rPr>
          <w:instrText xml:space="preserve"> PAGEREF _Toc204326318 \h </w:instrText>
        </w:r>
        <w:r>
          <w:rPr>
            <w:noProof/>
            <w:webHidden/>
          </w:rPr>
        </w:r>
        <w:r>
          <w:rPr>
            <w:noProof/>
            <w:webHidden/>
          </w:rPr>
          <w:fldChar w:fldCharType="separate"/>
        </w:r>
        <w:r>
          <w:rPr>
            <w:noProof/>
            <w:webHidden/>
          </w:rPr>
          <w:t>65</w:t>
        </w:r>
        <w:r>
          <w:rPr>
            <w:noProof/>
            <w:webHidden/>
          </w:rPr>
          <w:fldChar w:fldCharType="end"/>
        </w:r>
      </w:hyperlink>
    </w:p>
    <w:p w14:paraId="7982317C" w14:textId="77777777" w:rsidR="00ED148F" w:rsidRDefault="00ED148F">
      <w:pPr>
        <w:pStyle w:val="TJ3"/>
        <w:rPr>
          <w:rFonts w:asciiTheme="minorHAnsi" w:hAnsiTheme="minorHAnsi" w:cstheme="minorBidi"/>
          <w:noProof/>
          <w:sz w:val="24"/>
          <w:szCs w:val="21"/>
          <w:lang w:eastAsia="en-GB" w:bidi="sa-IN"/>
        </w:rPr>
      </w:pPr>
      <w:hyperlink w:anchor="_Toc204326319" w:history="1">
        <w:r>
          <w:rPr>
            <w:rStyle w:val="Hiperhivatkozs"/>
            <w:noProof/>
            <w:lang w:bidi="ar-SA"/>
          </w:rPr>
          <w:t>8.5.1. Phrases</w:t>
        </w:r>
        <w:r>
          <w:rPr>
            <w:noProof/>
            <w:webHidden/>
          </w:rPr>
          <w:tab/>
        </w:r>
        <w:r>
          <w:rPr>
            <w:noProof/>
            <w:webHidden/>
          </w:rPr>
          <w:fldChar w:fldCharType="begin"/>
        </w:r>
        <w:r>
          <w:rPr>
            <w:noProof/>
            <w:webHidden/>
          </w:rPr>
          <w:instrText xml:space="preserve"> PAGEREF _Toc204326319 \h </w:instrText>
        </w:r>
        <w:r>
          <w:rPr>
            <w:noProof/>
            <w:webHidden/>
          </w:rPr>
        </w:r>
        <w:r>
          <w:rPr>
            <w:noProof/>
            <w:webHidden/>
          </w:rPr>
          <w:fldChar w:fldCharType="separate"/>
        </w:r>
        <w:r>
          <w:rPr>
            <w:noProof/>
            <w:webHidden/>
          </w:rPr>
          <w:t>66</w:t>
        </w:r>
        <w:r>
          <w:rPr>
            <w:noProof/>
            <w:webHidden/>
          </w:rPr>
          <w:fldChar w:fldCharType="end"/>
        </w:r>
      </w:hyperlink>
    </w:p>
    <w:p w14:paraId="12B16CD1" w14:textId="77777777" w:rsidR="00ED148F" w:rsidRDefault="00ED148F">
      <w:pPr>
        <w:pStyle w:val="TJ3"/>
        <w:rPr>
          <w:rFonts w:asciiTheme="minorHAnsi" w:hAnsiTheme="minorHAnsi" w:cstheme="minorBidi"/>
          <w:noProof/>
          <w:sz w:val="24"/>
          <w:szCs w:val="21"/>
          <w:lang w:eastAsia="en-GB" w:bidi="sa-IN"/>
        </w:rPr>
      </w:pPr>
      <w:hyperlink w:anchor="_Toc204326320" w:history="1">
        <w:r>
          <w:rPr>
            <w:rStyle w:val="Hiperhivatkozs"/>
            <w:noProof/>
            <w:lang w:bidi="ar-SA"/>
          </w:rPr>
          <w:t>8.5.2. Grammaticalised structures</w:t>
        </w:r>
        <w:r>
          <w:rPr>
            <w:noProof/>
            <w:webHidden/>
          </w:rPr>
          <w:tab/>
        </w:r>
        <w:r>
          <w:rPr>
            <w:noProof/>
            <w:webHidden/>
          </w:rPr>
          <w:fldChar w:fldCharType="begin"/>
        </w:r>
        <w:r>
          <w:rPr>
            <w:noProof/>
            <w:webHidden/>
          </w:rPr>
          <w:instrText xml:space="preserve"> PAGEREF _Toc204326320 \h </w:instrText>
        </w:r>
        <w:r>
          <w:rPr>
            <w:noProof/>
            <w:webHidden/>
          </w:rPr>
        </w:r>
        <w:r>
          <w:rPr>
            <w:noProof/>
            <w:webHidden/>
          </w:rPr>
          <w:fldChar w:fldCharType="separate"/>
        </w:r>
        <w:r>
          <w:rPr>
            <w:noProof/>
            <w:webHidden/>
          </w:rPr>
          <w:t>66</w:t>
        </w:r>
        <w:r>
          <w:rPr>
            <w:noProof/>
            <w:webHidden/>
          </w:rPr>
          <w:fldChar w:fldCharType="end"/>
        </w:r>
      </w:hyperlink>
    </w:p>
    <w:p w14:paraId="3BA850B0" w14:textId="77777777" w:rsidR="00ED148F" w:rsidRDefault="00ED148F">
      <w:pPr>
        <w:pStyle w:val="TJ3"/>
        <w:rPr>
          <w:rFonts w:asciiTheme="minorHAnsi" w:hAnsiTheme="minorHAnsi" w:cstheme="minorBidi"/>
          <w:noProof/>
          <w:sz w:val="24"/>
          <w:szCs w:val="21"/>
          <w:lang w:eastAsia="en-GB" w:bidi="sa-IN"/>
        </w:rPr>
      </w:pPr>
      <w:hyperlink w:anchor="_Toc204326321" w:history="1">
        <w:r>
          <w:rPr>
            <w:rStyle w:val="Hiperhivatkozs"/>
            <w:noProof/>
            <w:lang w:bidi="ar-SA"/>
          </w:rPr>
          <w:t>8.5.3. Multiple function words</w:t>
        </w:r>
        <w:r>
          <w:rPr>
            <w:noProof/>
            <w:webHidden/>
          </w:rPr>
          <w:tab/>
        </w:r>
        <w:r>
          <w:rPr>
            <w:noProof/>
            <w:webHidden/>
          </w:rPr>
          <w:fldChar w:fldCharType="begin"/>
        </w:r>
        <w:r>
          <w:rPr>
            <w:noProof/>
            <w:webHidden/>
          </w:rPr>
          <w:instrText xml:space="preserve"> PAGEREF _Toc204326321 \h </w:instrText>
        </w:r>
        <w:r>
          <w:rPr>
            <w:noProof/>
            <w:webHidden/>
          </w:rPr>
        </w:r>
        <w:r>
          <w:rPr>
            <w:noProof/>
            <w:webHidden/>
          </w:rPr>
          <w:fldChar w:fldCharType="separate"/>
        </w:r>
        <w:r>
          <w:rPr>
            <w:noProof/>
            <w:webHidden/>
          </w:rPr>
          <w:t>66</w:t>
        </w:r>
        <w:r>
          <w:rPr>
            <w:noProof/>
            <w:webHidden/>
          </w:rPr>
          <w:fldChar w:fldCharType="end"/>
        </w:r>
      </w:hyperlink>
    </w:p>
    <w:p w14:paraId="432C43B5" w14:textId="77777777" w:rsidR="00ED148F" w:rsidRDefault="00ED148F">
      <w:pPr>
        <w:pStyle w:val="TJ3"/>
        <w:rPr>
          <w:rFonts w:asciiTheme="minorHAnsi" w:hAnsiTheme="minorHAnsi" w:cstheme="minorBidi"/>
          <w:noProof/>
          <w:sz w:val="24"/>
          <w:szCs w:val="21"/>
          <w:lang w:eastAsia="en-GB" w:bidi="sa-IN"/>
        </w:rPr>
      </w:pPr>
      <w:hyperlink w:anchor="_Toc204326322" w:history="1">
        <w:r>
          <w:rPr>
            <w:rStyle w:val="Hiperhivatkozs"/>
            <w:noProof/>
            <w:lang w:bidi="ar-SA"/>
          </w:rPr>
          <w:t>8.5.4. Repetitive structures</w:t>
        </w:r>
        <w:r>
          <w:rPr>
            <w:noProof/>
            <w:webHidden/>
          </w:rPr>
          <w:tab/>
        </w:r>
        <w:r>
          <w:rPr>
            <w:noProof/>
            <w:webHidden/>
          </w:rPr>
          <w:fldChar w:fldCharType="begin"/>
        </w:r>
        <w:r>
          <w:rPr>
            <w:noProof/>
            <w:webHidden/>
          </w:rPr>
          <w:instrText xml:space="preserve"> PAGEREF _Toc204326322 \h </w:instrText>
        </w:r>
        <w:r>
          <w:rPr>
            <w:noProof/>
            <w:webHidden/>
          </w:rPr>
        </w:r>
        <w:r>
          <w:rPr>
            <w:noProof/>
            <w:webHidden/>
          </w:rPr>
          <w:fldChar w:fldCharType="separate"/>
        </w:r>
        <w:r>
          <w:rPr>
            <w:noProof/>
            <w:webHidden/>
          </w:rPr>
          <w:t>66</w:t>
        </w:r>
        <w:r>
          <w:rPr>
            <w:noProof/>
            <w:webHidden/>
          </w:rPr>
          <w:fldChar w:fldCharType="end"/>
        </w:r>
      </w:hyperlink>
    </w:p>
    <w:p w14:paraId="142E5371" w14:textId="77777777" w:rsidR="00ED148F" w:rsidRDefault="00ED148F">
      <w:pPr>
        <w:pStyle w:val="TJ3"/>
        <w:rPr>
          <w:rFonts w:asciiTheme="minorHAnsi" w:hAnsiTheme="minorHAnsi" w:cstheme="minorBidi"/>
          <w:noProof/>
          <w:sz w:val="24"/>
          <w:szCs w:val="21"/>
          <w:lang w:eastAsia="en-GB" w:bidi="sa-IN"/>
        </w:rPr>
      </w:pPr>
      <w:hyperlink w:anchor="_Toc204326323" w:history="1">
        <w:r>
          <w:rPr>
            <w:rStyle w:val="Hiperhivatkozs"/>
            <w:noProof/>
            <w:lang w:bidi="ar-SA"/>
          </w:rPr>
          <w:t>8.5.5. Quasi-compounds</w:t>
        </w:r>
        <w:r>
          <w:rPr>
            <w:noProof/>
            <w:webHidden/>
          </w:rPr>
          <w:tab/>
        </w:r>
        <w:r>
          <w:rPr>
            <w:noProof/>
            <w:webHidden/>
          </w:rPr>
          <w:fldChar w:fldCharType="begin"/>
        </w:r>
        <w:r>
          <w:rPr>
            <w:noProof/>
            <w:webHidden/>
          </w:rPr>
          <w:instrText xml:space="preserve"> PAGEREF _Toc204326323 \h </w:instrText>
        </w:r>
        <w:r>
          <w:rPr>
            <w:noProof/>
            <w:webHidden/>
          </w:rPr>
        </w:r>
        <w:r>
          <w:rPr>
            <w:noProof/>
            <w:webHidden/>
          </w:rPr>
          <w:fldChar w:fldCharType="separate"/>
        </w:r>
        <w:r>
          <w:rPr>
            <w:noProof/>
            <w:webHidden/>
          </w:rPr>
          <w:t>67</w:t>
        </w:r>
        <w:r>
          <w:rPr>
            <w:noProof/>
            <w:webHidden/>
          </w:rPr>
          <w:fldChar w:fldCharType="end"/>
        </w:r>
      </w:hyperlink>
    </w:p>
    <w:p w14:paraId="5043E3FA" w14:textId="77777777" w:rsidR="00ED148F" w:rsidRDefault="00ED148F">
      <w:pPr>
        <w:pStyle w:val="TJ3"/>
        <w:rPr>
          <w:rFonts w:asciiTheme="minorHAnsi" w:hAnsiTheme="minorHAnsi" w:cstheme="minorBidi"/>
          <w:noProof/>
          <w:sz w:val="24"/>
          <w:szCs w:val="21"/>
          <w:lang w:eastAsia="en-GB" w:bidi="sa-IN"/>
        </w:rPr>
      </w:pPr>
      <w:hyperlink w:anchor="_Toc204326324" w:history="1">
        <w:r>
          <w:rPr>
            <w:rStyle w:val="Hiperhivatkozs"/>
            <w:noProof/>
            <w:lang w:bidi="ar-SA"/>
          </w:rPr>
          <w:t>8.5.6. Verbal formations</w:t>
        </w:r>
        <w:r>
          <w:rPr>
            <w:noProof/>
            <w:webHidden/>
          </w:rPr>
          <w:tab/>
        </w:r>
        <w:r>
          <w:rPr>
            <w:noProof/>
            <w:webHidden/>
          </w:rPr>
          <w:fldChar w:fldCharType="begin"/>
        </w:r>
        <w:r>
          <w:rPr>
            <w:noProof/>
            <w:webHidden/>
          </w:rPr>
          <w:instrText xml:space="preserve"> PAGEREF _Toc204326324 \h </w:instrText>
        </w:r>
        <w:r>
          <w:rPr>
            <w:noProof/>
            <w:webHidden/>
          </w:rPr>
        </w:r>
        <w:r>
          <w:rPr>
            <w:noProof/>
            <w:webHidden/>
          </w:rPr>
          <w:fldChar w:fldCharType="separate"/>
        </w:r>
        <w:r>
          <w:rPr>
            <w:noProof/>
            <w:webHidden/>
          </w:rPr>
          <w:t>67</w:t>
        </w:r>
        <w:r>
          <w:rPr>
            <w:noProof/>
            <w:webHidden/>
          </w:rPr>
          <w:fldChar w:fldCharType="end"/>
        </w:r>
      </w:hyperlink>
    </w:p>
    <w:p w14:paraId="578DC410" w14:textId="77777777" w:rsidR="00ED148F" w:rsidRDefault="00ED148F">
      <w:pPr>
        <w:pStyle w:val="TJ3"/>
        <w:rPr>
          <w:rFonts w:asciiTheme="minorHAnsi" w:hAnsiTheme="minorHAnsi" w:cstheme="minorBidi"/>
          <w:noProof/>
          <w:sz w:val="24"/>
          <w:szCs w:val="21"/>
          <w:lang w:eastAsia="en-GB" w:bidi="sa-IN"/>
        </w:rPr>
      </w:pPr>
      <w:hyperlink w:anchor="_Toc204326325" w:history="1">
        <w:r>
          <w:rPr>
            <w:rStyle w:val="Hiperhivatkozs"/>
            <w:noProof/>
            <w:lang w:bidi="ar-SA"/>
          </w:rPr>
          <w:t>8.5.7. Nominal compounds</w:t>
        </w:r>
        <w:r>
          <w:rPr>
            <w:noProof/>
            <w:webHidden/>
          </w:rPr>
          <w:tab/>
        </w:r>
        <w:r>
          <w:rPr>
            <w:noProof/>
            <w:webHidden/>
          </w:rPr>
          <w:fldChar w:fldCharType="begin"/>
        </w:r>
        <w:r>
          <w:rPr>
            <w:noProof/>
            <w:webHidden/>
          </w:rPr>
          <w:instrText xml:space="preserve"> PAGEREF _Toc204326325 \h </w:instrText>
        </w:r>
        <w:r>
          <w:rPr>
            <w:noProof/>
            <w:webHidden/>
          </w:rPr>
        </w:r>
        <w:r>
          <w:rPr>
            <w:noProof/>
            <w:webHidden/>
          </w:rPr>
          <w:fldChar w:fldCharType="separate"/>
        </w:r>
        <w:r>
          <w:rPr>
            <w:noProof/>
            <w:webHidden/>
          </w:rPr>
          <w:t>68</w:t>
        </w:r>
        <w:r>
          <w:rPr>
            <w:noProof/>
            <w:webHidden/>
          </w:rPr>
          <w:fldChar w:fldCharType="end"/>
        </w:r>
      </w:hyperlink>
    </w:p>
    <w:p w14:paraId="74A77645" w14:textId="77777777" w:rsidR="00ED148F" w:rsidRDefault="00ED148F">
      <w:pPr>
        <w:pStyle w:val="TJ4"/>
        <w:rPr>
          <w:rFonts w:asciiTheme="minorHAnsi" w:hAnsiTheme="minorHAnsi" w:cstheme="minorBidi"/>
          <w:noProof/>
          <w:sz w:val="24"/>
          <w:szCs w:val="21"/>
          <w:lang w:eastAsia="en-GB" w:bidi="sa-IN"/>
        </w:rPr>
      </w:pPr>
      <w:hyperlink w:anchor="_Toc204326326" w:history="1">
        <w:r>
          <w:rPr>
            <w:rStyle w:val="Hiperhivatkozs"/>
            <w:noProof/>
            <w:lang w:bidi="ar-SA"/>
          </w:rPr>
          <w:t>8.5.7.1. Basic compounds</w:t>
        </w:r>
        <w:r>
          <w:rPr>
            <w:noProof/>
            <w:webHidden/>
          </w:rPr>
          <w:tab/>
        </w:r>
        <w:r>
          <w:rPr>
            <w:noProof/>
            <w:webHidden/>
          </w:rPr>
          <w:fldChar w:fldCharType="begin"/>
        </w:r>
        <w:r>
          <w:rPr>
            <w:noProof/>
            <w:webHidden/>
          </w:rPr>
          <w:instrText xml:space="preserve"> PAGEREF _Toc204326326 \h </w:instrText>
        </w:r>
        <w:r>
          <w:rPr>
            <w:noProof/>
            <w:webHidden/>
          </w:rPr>
        </w:r>
        <w:r>
          <w:rPr>
            <w:noProof/>
            <w:webHidden/>
          </w:rPr>
          <w:fldChar w:fldCharType="separate"/>
        </w:r>
        <w:r>
          <w:rPr>
            <w:noProof/>
            <w:webHidden/>
          </w:rPr>
          <w:t>68</w:t>
        </w:r>
        <w:r>
          <w:rPr>
            <w:noProof/>
            <w:webHidden/>
          </w:rPr>
          <w:fldChar w:fldCharType="end"/>
        </w:r>
      </w:hyperlink>
    </w:p>
    <w:p w14:paraId="57713AD0" w14:textId="77777777" w:rsidR="00ED148F" w:rsidRDefault="00ED148F">
      <w:pPr>
        <w:pStyle w:val="TJ4"/>
        <w:rPr>
          <w:rFonts w:asciiTheme="minorHAnsi" w:hAnsiTheme="minorHAnsi" w:cstheme="minorBidi"/>
          <w:noProof/>
          <w:sz w:val="24"/>
          <w:szCs w:val="21"/>
          <w:lang w:eastAsia="en-GB" w:bidi="sa-IN"/>
        </w:rPr>
      </w:pPr>
      <w:hyperlink w:anchor="_Toc204326327" w:history="1">
        <w:r>
          <w:rPr>
            <w:rStyle w:val="Hiperhivatkozs"/>
            <w:noProof/>
            <w:lang w:bidi="ar-SA"/>
          </w:rPr>
          <w:t>8.5.7.2. Proper names and styles</w:t>
        </w:r>
        <w:r>
          <w:rPr>
            <w:noProof/>
            <w:webHidden/>
          </w:rPr>
          <w:tab/>
        </w:r>
        <w:r>
          <w:rPr>
            <w:noProof/>
            <w:webHidden/>
          </w:rPr>
          <w:fldChar w:fldCharType="begin"/>
        </w:r>
        <w:r>
          <w:rPr>
            <w:noProof/>
            <w:webHidden/>
          </w:rPr>
          <w:instrText xml:space="preserve"> PAGEREF _Toc204326327 \h </w:instrText>
        </w:r>
        <w:r>
          <w:rPr>
            <w:noProof/>
            <w:webHidden/>
          </w:rPr>
        </w:r>
        <w:r>
          <w:rPr>
            <w:noProof/>
            <w:webHidden/>
          </w:rPr>
          <w:fldChar w:fldCharType="separate"/>
        </w:r>
        <w:r>
          <w:rPr>
            <w:noProof/>
            <w:webHidden/>
          </w:rPr>
          <w:t>69</w:t>
        </w:r>
        <w:r>
          <w:rPr>
            <w:noProof/>
            <w:webHidden/>
          </w:rPr>
          <w:fldChar w:fldCharType="end"/>
        </w:r>
      </w:hyperlink>
    </w:p>
    <w:p w14:paraId="2DEA203F" w14:textId="77777777" w:rsidR="00ED148F" w:rsidRDefault="00ED148F">
      <w:pPr>
        <w:pStyle w:val="TJ3"/>
        <w:rPr>
          <w:rFonts w:asciiTheme="minorHAnsi" w:hAnsiTheme="minorHAnsi" w:cstheme="minorBidi"/>
          <w:noProof/>
          <w:sz w:val="24"/>
          <w:szCs w:val="21"/>
          <w:lang w:eastAsia="en-GB" w:bidi="sa-IN"/>
        </w:rPr>
      </w:pPr>
      <w:hyperlink w:anchor="_Toc204326328" w:history="1">
        <w:r>
          <w:rPr>
            <w:rStyle w:val="Hiperhivatkozs"/>
            <w:noProof/>
            <w:lang w:bidi="ar-SA"/>
          </w:rPr>
          <w:t>8.5.8. Derivatives of compounds</w:t>
        </w:r>
        <w:r>
          <w:rPr>
            <w:noProof/>
            <w:webHidden/>
          </w:rPr>
          <w:tab/>
        </w:r>
        <w:r>
          <w:rPr>
            <w:noProof/>
            <w:webHidden/>
          </w:rPr>
          <w:fldChar w:fldCharType="begin"/>
        </w:r>
        <w:r>
          <w:rPr>
            <w:noProof/>
            <w:webHidden/>
          </w:rPr>
          <w:instrText xml:space="preserve"> PAGEREF _Toc204326328 \h </w:instrText>
        </w:r>
        <w:r>
          <w:rPr>
            <w:noProof/>
            <w:webHidden/>
          </w:rPr>
        </w:r>
        <w:r>
          <w:rPr>
            <w:noProof/>
            <w:webHidden/>
          </w:rPr>
          <w:fldChar w:fldCharType="separate"/>
        </w:r>
        <w:r>
          <w:rPr>
            <w:noProof/>
            <w:webHidden/>
          </w:rPr>
          <w:t>69</w:t>
        </w:r>
        <w:r>
          <w:rPr>
            <w:noProof/>
            <w:webHidden/>
          </w:rPr>
          <w:fldChar w:fldCharType="end"/>
        </w:r>
      </w:hyperlink>
    </w:p>
    <w:p w14:paraId="09E3CCD5" w14:textId="77777777" w:rsidR="00ED148F" w:rsidRDefault="00ED148F">
      <w:pPr>
        <w:pStyle w:val="TJ3"/>
        <w:rPr>
          <w:rFonts w:asciiTheme="minorHAnsi" w:hAnsiTheme="minorHAnsi" w:cstheme="minorBidi"/>
          <w:noProof/>
          <w:sz w:val="24"/>
          <w:szCs w:val="21"/>
          <w:lang w:eastAsia="en-GB" w:bidi="sa-IN"/>
        </w:rPr>
      </w:pPr>
      <w:hyperlink w:anchor="_Toc204326329" w:history="1">
        <w:r>
          <w:rPr>
            <w:rStyle w:val="Hiperhivatkozs"/>
            <w:noProof/>
            <w:lang w:bidi="ar-SA"/>
          </w:rPr>
          <w:t>8.5.9. Affixes and clitics</w:t>
        </w:r>
        <w:r>
          <w:rPr>
            <w:noProof/>
            <w:webHidden/>
          </w:rPr>
          <w:tab/>
        </w:r>
        <w:r>
          <w:rPr>
            <w:noProof/>
            <w:webHidden/>
          </w:rPr>
          <w:fldChar w:fldCharType="begin"/>
        </w:r>
        <w:r>
          <w:rPr>
            <w:noProof/>
            <w:webHidden/>
          </w:rPr>
          <w:instrText xml:space="preserve"> PAGEREF _Toc204326329 \h </w:instrText>
        </w:r>
        <w:r>
          <w:rPr>
            <w:noProof/>
            <w:webHidden/>
          </w:rPr>
        </w:r>
        <w:r>
          <w:rPr>
            <w:noProof/>
            <w:webHidden/>
          </w:rPr>
          <w:fldChar w:fldCharType="separate"/>
        </w:r>
        <w:r>
          <w:rPr>
            <w:noProof/>
            <w:webHidden/>
          </w:rPr>
          <w:t>69</w:t>
        </w:r>
        <w:r>
          <w:rPr>
            <w:noProof/>
            <w:webHidden/>
          </w:rPr>
          <w:fldChar w:fldCharType="end"/>
        </w:r>
      </w:hyperlink>
    </w:p>
    <w:p w14:paraId="0335C6D9" w14:textId="77777777" w:rsidR="00ED148F" w:rsidRDefault="00ED148F">
      <w:pPr>
        <w:pStyle w:val="TJ1"/>
        <w:rPr>
          <w:rFonts w:asciiTheme="minorHAnsi" w:hAnsiTheme="minorHAnsi" w:cstheme="minorBidi"/>
          <w:b w:val="0"/>
          <w:noProof/>
          <w:sz w:val="24"/>
          <w:szCs w:val="21"/>
          <w:lang w:eastAsia="en-GB" w:bidi="sa-IN"/>
        </w:rPr>
      </w:pPr>
      <w:hyperlink w:anchor="_Toc204326330" w:history="1">
        <w:r>
          <w:rPr>
            <w:rStyle w:val="Hiperhivatkozs"/>
            <w:noProof/>
            <w:lang w:bidi="ar-SA"/>
          </w:rPr>
          <w:t>References</w:t>
        </w:r>
        <w:r>
          <w:rPr>
            <w:noProof/>
            <w:webHidden/>
          </w:rPr>
          <w:tab/>
        </w:r>
        <w:r>
          <w:rPr>
            <w:noProof/>
            <w:webHidden/>
          </w:rPr>
          <w:fldChar w:fldCharType="begin"/>
        </w:r>
        <w:r>
          <w:rPr>
            <w:noProof/>
            <w:webHidden/>
          </w:rPr>
          <w:instrText xml:space="preserve"> PAGEREF _Toc204326330 \h </w:instrText>
        </w:r>
        <w:r>
          <w:rPr>
            <w:noProof/>
            <w:webHidden/>
          </w:rPr>
        </w:r>
        <w:r>
          <w:rPr>
            <w:noProof/>
            <w:webHidden/>
          </w:rPr>
          <w:fldChar w:fldCharType="separate"/>
        </w:r>
        <w:r>
          <w:rPr>
            <w:noProof/>
            <w:webHidden/>
          </w:rPr>
          <w:t>71</w:t>
        </w:r>
        <w:r>
          <w:rPr>
            <w:noProof/>
            <w:webHidden/>
          </w:rPr>
          <w:fldChar w:fldCharType="end"/>
        </w:r>
      </w:hyperlink>
    </w:p>
    <w:p w14:paraId="411A208A" w14:textId="77777777" w:rsidR="00ED148F" w:rsidRDefault="00000000">
      <w:pPr>
        <w:sectPr w:rsidR="00ED148F">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225F2055" w14:textId="77777777" w:rsidR="00ED148F" w:rsidRDefault="00000000">
      <w:pPr>
        <w:pStyle w:val="Cmsor1"/>
      </w:pPr>
      <w:bookmarkStart w:id="12" w:name="_Toc204326164"/>
      <w:r>
        <w:lastRenderedPageBreak/>
        <w:t>Introduction</w:t>
      </w:r>
      <w:bookmarkEnd w:id="10"/>
      <w:bookmarkEnd w:id="11"/>
      <w:bookmarkEnd w:id="12"/>
    </w:p>
    <w:p w14:paraId="36683153" w14:textId="77777777" w:rsidR="00ED148F" w:rsidRDefault="00000000">
      <w:pPr>
        <w:pStyle w:val="Cmsor2"/>
      </w:pPr>
      <w:bookmarkStart w:id="13" w:name="_Toc17811407"/>
      <w:bookmarkStart w:id="14" w:name="_Toc17811462"/>
      <w:bookmarkStart w:id="15" w:name="_Toc204326165"/>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ED148F" w14:paraId="5052EC15"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6390BD3" w14:textId="77777777" w:rsidR="00ED148F"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5879336" w14:textId="77777777" w:rsidR="00ED148F"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1D277E99" w14:textId="77777777" w:rsidR="00ED148F"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F30705A" w14:textId="77777777" w:rsidR="00ED148F" w:rsidRDefault="00000000">
            <w:pPr>
              <w:pStyle w:val="Tabletext"/>
            </w:pPr>
            <w:r>
              <w:t>Date</w:t>
            </w:r>
          </w:p>
        </w:tc>
      </w:tr>
      <w:tr w:rsidR="00ED148F" w14:paraId="18215BD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7D519" w14:textId="77777777" w:rsidR="00ED148F"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6D00A" w14:textId="77777777" w:rsidR="00ED148F"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7CCB4" w14:textId="77777777" w:rsidR="00ED148F"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4CA4A" w14:textId="77777777" w:rsidR="00ED148F" w:rsidRDefault="00000000">
            <w:pPr>
              <w:pStyle w:val="Tabletext"/>
            </w:pPr>
            <w:r>
              <w:t>2019-07</w:t>
            </w:r>
          </w:p>
        </w:tc>
      </w:tr>
      <w:tr w:rsidR="00ED148F" w14:paraId="606F48DC"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E051A" w14:textId="77777777" w:rsidR="00ED148F"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68BCA" w14:textId="77777777" w:rsidR="00ED148F"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D99F3" w14:textId="77777777" w:rsidR="00ED148F"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7E9BF" w14:textId="77777777" w:rsidR="00ED148F" w:rsidRDefault="00000000">
            <w:pPr>
              <w:pStyle w:val="Tabletext"/>
            </w:pPr>
            <w:r>
              <w:t>2019-09</w:t>
            </w:r>
          </w:p>
        </w:tc>
      </w:tr>
      <w:tr w:rsidR="00ED148F" w14:paraId="6F243E76"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AFF28" w14:textId="77777777" w:rsidR="00ED148F"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7633" w14:textId="77777777" w:rsidR="00ED148F"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2661B" w14:textId="77777777" w:rsidR="00ED148F"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40303" w14:textId="77777777" w:rsidR="00ED148F" w:rsidRDefault="00000000">
            <w:pPr>
              <w:pStyle w:val="Tabletext"/>
            </w:pPr>
            <w:r>
              <w:t>2019-12</w:t>
            </w:r>
          </w:p>
        </w:tc>
      </w:tr>
      <w:tr w:rsidR="00ED148F" w14:paraId="74113386"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D33CB" w14:textId="77777777" w:rsidR="00ED148F"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8E78F" w14:textId="77777777" w:rsidR="00ED148F"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8399C" w14:textId="77777777" w:rsidR="00ED148F"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6D54A" w14:textId="77777777" w:rsidR="00ED148F" w:rsidRDefault="00000000">
            <w:pPr>
              <w:pStyle w:val="Tabletext"/>
            </w:pPr>
            <w:r>
              <w:t>2020-07-05</w:t>
            </w:r>
          </w:p>
        </w:tc>
      </w:tr>
      <w:tr w:rsidR="00ED148F" w14:paraId="18777642"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28BFF" w14:textId="77777777" w:rsidR="00ED148F"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19A44" w14:textId="77777777" w:rsidR="00ED148F"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7FA5E" w14:textId="77777777" w:rsidR="00ED148F"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CD5EB" w14:textId="77777777" w:rsidR="00ED148F" w:rsidRDefault="00000000">
            <w:pPr>
              <w:pStyle w:val="Tabletext"/>
            </w:pPr>
            <w:r>
              <w:rPr>
                <w:highlight w:val="yellow"/>
              </w:rPr>
              <w:t>####-##-##</w:t>
            </w:r>
          </w:p>
        </w:tc>
      </w:tr>
    </w:tbl>
    <w:p w14:paraId="3A008C4E" w14:textId="77777777" w:rsidR="00ED148F" w:rsidRDefault="00000000">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42136D5E" w14:textId="77777777" w:rsidR="00ED148F" w:rsidRDefault="00000000">
      <w:r>
        <w:rPr>
          <w:highlight w:val="yellow"/>
        </w:rPr>
        <w:t>but if shorthand is made fully private, that will need to be noted here</w:t>
      </w:r>
    </w:p>
    <w:p w14:paraId="7E57919A" w14:textId="77777777" w:rsidR="00ED148F" w:rsidRDefault="00000000">
      <w:pPr>
        <w:pStyle w:val="Cmsor2"/>
      </w:pPr>
      <w:bookmarkStart w:id="20" w:name="_Toc204326166"/>
      <w:r>
        <w:t>Coverage</w:t>
      </w:r>
      <w:bookmarkEnd w:id="18"/>
      <w:bookmarkEnd w:id="19"/>
      <w:bookmarkEnd w:id="20"/>
    </w:p>
    <w:p w14:paraId="0079B4B7" w14:textId="77777777" w:rsidR="00ED148F"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58167605" w14:textId="77777777" w:rsidR="00ED148F" w:rsidRDefault="00000000">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70BA77BB" w14:textId="77777777" w:rsidR="00ED148F" w:rsidRDefault="00000000">
      <w:pPr>
        <w:pStyle w:val="Cmsor2"/>
      </w:pPr>
      <w:bookmarkStart w:id="21" w:name="_8zuhy999k8nd" w:colFirst="0" w:colLast="0"/>
      <w:bookmarkStart w:id="22" w:name="_gl2dmgl6ludx" w:colFirst="0" w:colLast="0"/>
      <w:bookmarkStart w:id="23" w:name="_Toc204326167"/>
      <w:bookmarkStart w:id="24" w:name="_Ref15635331"/>
      <w:bookmarkStart w:id="25" w:name="_Ref15636593"/>
      <w:bookmarkStart w:id="26" w:name="_Toc17811411"/>
      <w:bookmarkStart w:id="27" w:name="_Toc17811466"/>
      <w:bookmarkEnd w:id="21"/>
      <w:bookmarkEnd w:id="22"/>
      <w:r>
        <w:t>Abbreviations</w:t>
      </w:r>
      <w:bookmarkEnd w:id="23"/>
    </w:p>
    <w:p w14:paraId="3C90250A" w14:textId="77777777" w:rsidR="00ED148F" w:rsidRDefault="00000000">
      <w:pPr>
        <w:rPr>
          <w:lang w:eastAsia="en-GB"/>
        </w:rPr>
      </w:pPr>
      <w:r>
        <w:rPr>
          <w:lang w:eastAsia="en-GB"/>
        </w:rPr>
        <w:t>In addition to common abbreviations, this Guide uses:</w:t>
      </w:r>
    </w:p>
    <w:p w14:paraId="00E9BDE3" w14:textId="77777777" w:rsidR="00ED148F" w:rsidRDefault="00000000">
      <w:pPr>
        <w:pStyle w:val="Legend"/>
      </w:pPr>
      <w:r>
        <w:tab/>
        <w:t>TG</w:t>
      </w:r>
      <w:r>
        <w:tab/>
        <w:t>for the DHARMA Transliteration Guide (the present document)</w:t>
      </w:r>
    </w:p>
    <w:p w14:paraId="22266B5C" w14:textId="77777777" w:rsidR="00ED148F" w:rsidRDefault="00000000">
      <w:pPr>
        <w:pStyle w:val="Legend"/>
      </w:pPr>
      <w:r>
        <w:tab/>
        <w:t>EGD</w:t>
      </w:r>
      <w:r>
        <w:tab/>
        <w:t>for the DHARMA Encoding Guide for Documentary Editions (version 1.0)</w:t>
      </w:r>
      <w:r>
        <w:rPr>
          <w:rStyle w:val="Lbjegyzet-hivatkozs"/>
        </w:rPr>
        <w:footnoteReference w:id="2"/>
      </w:r>
    </w:p>
    <w:p w14:paraId="36F15D40" w14:textId="77777777" w:rsidR="00ED148F" w:rsidRDefault="00000000">
      <w:pPr>
        <w:pStyle w:val="Cmsor2"/>
      </w:pPr>
      <w:bookmarkStart w:id="28" w:name="_Toc204326168"/>
      <w:bookmarkStart w:id="29" w:name="_Ref199757286"/>
      <w:r>
        <w:lastRenderedPageBreak/>
        <w:t>Brackets for linguistic notation</w:t>
      </w:r>
      <w:bookmarkEnd w:id="28"/>
    </w:p>
    <w:p w14:paraId="64932166" w14:textId="77777777" w:rsidR="00ED148F" w:rsidRDefault="00000000">
      <w:r>
        <w:t>The concepts indicated by these brackets are introduced in §</w:t>
      </w:r>
      <w:r>
        <w:fldChar w:fldCharType="begin"/>
      </w:r>
      <w:r>
        <w:instrText xml:space="preserve"> REF _Ref199757675 \r \h </w:instrText>
      </w:r>
      <w:r>
        <w:fldChar w:fldCharType="separate"/>
      </w:r>
      <w:r>
        <w:t>2.3.1</w:t>
      </w:r>
      <w:r>
        <w:fldChar w:fldCharType="end"/>
      </w:r>
      <w:r>
        <w:t>.</w:t>
      </w:r>
    </w:p>
    <w:p w14:paraId="7B753099" w14:textId="77777777" w:rsidR="00ED148F" w:rsidRDefault="00000000">
      <w:pPr>
        <w:pStyle w:val="Legend"/>
      </w:pPr>
      <w:r>
        <w:tab/>
        <w:t>/a/, /</w:t>
      </w:r>
      <w:r>
        <w:rPr>
          <w:rFonts w:cs="Gentium"/>
        </w:rPr>
        <w:t>ɑ</w:t>
      </w:r>
      <w:r>
        <w:rPr>
          <w:rFonts w:hint="cs"/>
        </w:rPr>
        <w:t>ː</w:t>
      </w:r>
      <w:r>
        <w:t>/</w:t>
      </w:r>
      <w:r>
        <w:tab/>
      </w:r>
      <w:r>
        <w:rPr>
          <w:b/>
          <w:bCs/>
        </w:rPr>
        <w:t>slashes</w:t>
      </w:r>
      <w:r>
        <w:t xml:space="preserve"> indicate phonemic entities</w:t>
      </w:r>
    </w:p>
    <w:p w14:paraId="59D66906" w14:textId="77777777" w:rsidR="00ED148F"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1187E65F" w14:textId="77777777" w:rsidR="00ED148F" w:rsidRDefault="00000000">
      <w:pPr>
        <w:pStyle w:val="Legend"/>
      </w:pPr>
      <w:r>
        <w:tab/>
        <w:t>&lt;a&gt;, &lt;k&gt;</w:t>
      </w:r>
      <w:r>
        <w:tab/>
      </w:r>
      <w:r>
        <w:rPr>
          <w:b/>
          <w:bCs/>
        </w:rPr>
        <w:t>angle brackets</w:t>
      </w:r>
      <w:r>
        <w:t xml:space="preserve"> indicate graphematic entities</w:t>
      </w:r>
    </w:p>
    <w:p w14:paraId="259D802A" w14:textId="77777777" w:rsidR="00ED148F" w:rsidRDefault="00000000">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14:paraId="264A80D5" w14:textId="77777777" w:rsidR="00ED148F" w:rsidRDefault="00000000">
      <w:pPr>
        <w:pStyle w:val="Cmsor2"/>
      </w:pPr>
      <w:bookmarkStart w:id="30" w:name="_Toc204326169"/>
      <w:r>
        <w:t>Terms and definitions</w:t>
      </w:r>
      <w:bookmarkEnd w:id="29"/>
      <w:bookmarkEnd w:id="30"/>
    </w:p>
    <w:p w14:paraId="133D405A" w14:textId="77777777" w:rsidR="00ED148F"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Pr>
          <w:lang w:eastAsia="en-US" w:bidi="ar-SA"/>
        </w:rPr>
        <w:t>1.6</w:t>
      </w:r>
      <w:r>
        <w:rPr>
          <w:lang w:eastAsia="en-US" w:bidi="ar-SA"/>
        </w:rPr>
        <w:fldChar w:fldCharType="end"/>
      </w:r>
      <w:r>
        <w:rPr>
          <w:lang w:eastAsia="en-US" w:bidi="ar-SA"/>
        </w:rPr>
        <w:t xml:space="preserve"> before reading the contents of this section.</w:t>
      </w:r>
    </w:p>
    <w:p w14:paraId="2FDA6F6C" w14:textId="77777777" w:rsidR="00ED148F" w:rsidRDefault="00000000">
      <w:pPr>
        <w:pStyle w:val="Lista"/>
      </w:pPr>
      <w:r>
        <w:t>script and writing (§</w:t>
      </w:r>
      <w:r>
        <w:fldChar w:fldCharType="begin"/>
      </w:r>
      <w:r>
        <w:instrText xml:space="preserve"> REF _Ref199836098 \r \h </w:instrText>
      </w:r>
      <w:r>
        <w:fldChar w:fldCharType="separate"/>
      </w:r>
      <w:r>
        <w:t>2.1</w:t>
      </w:r>
      <w:r>
        <w:fldChar w:fldCharType="end"/>
      </w:r>
      <w:r>
        <w:t>)</w:t>
      </w:r>
    </w:p>
    <w:p w14:paraId="69F15AF2" w14:textId="77777777" w:rsidR="00ED148F" w:rsidRDefault="00000000">
      <w:pPr>
        <w:pStyle w:val="Lista2"/>
      </w:pPr>
      <w:r>
        <w:rPr>
          <w:b/>
          <w:bCs/>
        </w:rPr>
        <w:t>writing</w:t>
      </w:r>
      <w:r>
        <w:t xml:space="preserve"> is the graphic representation of language</w:t>
      </w:r>
    </w:p>
    <w:p w14:paraId="6B3AF883" w14:textId="77777777" w:rsidR="00ED148F" w:rsidRDefault="00000000">
      <w:pPr>
        <w:pStyle w:val="Lista2"/>
      </w:pPr>
      <w:r>
        <w:t xml:space="preserve">a </w:t>
      </w:r>
      <w:r>
        <w:rPr>
          <w:b/>
          <w:bCs/>
        </w:rPr>
        <w:t>script</w:t>
      </w:r>
      <w:r>
        <w:t xml:space="preserve"> is an inventory of graphic signs which can be used conventionally for writing</w:t>
      </w:r>
    </w:p>
    <w:p w14:paraId="505CAA6E" w14:textId="77777777" w:rsidR="00ED148F"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0E032D15" w14:textId="77777777" w:rsidR="00ED148F" w:rsidRDefault="00000000">
      <w:pPr>
        <w:pStyle w:val="Lista"/>
      </w:pPr>
      <w:r>
        <w:t>typology of writing systems (§</w:t>
      </w:r>
      <w:r>
        <w:fldChar w:fldCharType="begin"/>
      </w:r>
      <w:r>
        <w:instrText xml:space="preserve"> REF _Ref199836122 \r \h </w:instrText>
      </w:r>
      <w:r>
        <w:fldChar w:fldCharType="separate"/>
      </w:r>
      <w:r>
        <w:t>2.1.1</w:t>
      </w:r>
      <w:r>
        <w:fldChar w:fldCharType="end"/>
      </w:r>
      <w:r>
        <w:t>)</w:t>
      </w:r>
    </w:p>
    <w:p w14:paraId="2AE5406B" w14:textId="77777777" w:rsidR="00ED148F" w:rsidRDefault="00000000">
      <w:pPr>
        <w:pStyle w:val="Lista2"/>
      </w:pPr>
      <w:r>
        <w:t xml:space="preserve">a </w:t>
      </w:r>
      <w:r>
        <w:rPr>
          <w:b/>
          <w:bCs/>
        </w:rPr>
        <w:t>phonographic</w:t>
      </w:r>
      <w:r>
        <w:t xml:space="preserve"> writing system is one which predominantly records language by representing (an abstraction of) speech sound</w:t>
      </w:r>
    </w:p>
    <w:p w14:paraId="37E50EC8" w14:textId="77777777" w:rsidR="00ED148F" w:rsidRDefault="00000000">
      <w:pPr>
        <w:pStyle w:val="Lista2"/>
      </w:pPr>
      <w:r>
        <w:t xml:space="preserve">an </w:t>
      </w:r>
      <w:r>
        <w:rPr>
          <w:b/>
          <w:bCs/>
        </w:rPr>
        <w:t>alphabetic</w:t>
      </w:r>
      <w:r>
        <w:t xml:space="preserve"> writing system is a phonographic system which represents every abstract phoneme by a visually independent graphic sign</w:t>
      </w:r>
    </w:p>
    <w:p w14:paraId="6974D430" w14:textId="77777777" w:rsidR="00ED148F" w:rsidRDefault="00000000">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14:paraId="41FD24DB" w14:textId="77777777" w:rsidR="00ED148F" w:rsidRDefault="00000000">
      <w:pPr>
        <w:pStyle w:val="Lista"/>
      </w:pPr>
      <w:r>
        <w:t>in conversion between writing systems (§</w:t>
      </w:r>
      <w:r>
        <w:fldChar w:fldCharType="begin"/>
      </w:r>
      <w:r>
        <w:instrText xml:space="preserve"> REF _Ref199836165 \r \h </w:instrText>
      </w:r>
      <w:r>
        <w:fldChar w:fldCharType="separate"/>
      </w:r>
      <w:r>
        <w:t>2.2.1</w:t>
      </w:r>
      <w:r>
        <w:fldChar w:fldCharType="end"/>
      </w:r>
      <w:r>
        <w:t>),</w:t>
      </w:r>
    </w:p>
    <w:p w14:paraId="277BC339" w14:textId="77777777" w:rsidR="00ED148F"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51FD1721" w14:textId="77777777" w:rsidR="00ED148F"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756D3A61" w14:textId="77777777" w:rsidR="00ED148F" w:rsidRDefault="00000000">
      <w:pPr>
        <w:pStyle w:val="Lista2"/>
      </w:pPr>
      <w:r>
        <w:rPr>
          <w:b/>
          <w:bCs/>
        </w:rPr>
        <w:t>Romanisation</w:t>
      </w:r>
      <w:r>
        <w:t xml:space="preserve"> is transliteration or transcription with Roman as a target writing system</w:t>
      </w:r>
    </w:p>
    <w:p w14:paraId="7A65A2EE" w14:textId="77777777" w:rsidR="00ED148F" w:rsidRDefault="00000000">
      <w:pPr>
        <w:pStyle w:val="Lista"/>
      </w:pPr>
      <w:r>
        <w:rPr>
          <w:b/>
          <w:bCs/>
          <w:u w:val="single"/>
        </w:rPr>
        <w:t>graphemes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_Ref199836416 \r \h </w:instrText>
      </w:r>
      <w:r>
        <w:fldChar w:fldCharType="separate"/>
      </w:r>
      <w:r>
        <w:t>2.3.2</w:t>
      </w:r>
      <w:r>
        <w:fldChar w:fldCharType="end"/>
      </w:r>
      <w:r>
        <w:t>) are a finite set of the minimal functional units of a writing system, conceived of as signs with a graphic feature as their signifier and an abstract linguistic unit as their signified</w:t>
      </w:r>
    </w:p>
    <w:p w14:paraId="282882DE" w14:textId="77777777" w:rsidR="00ED148F" w:rsidRDefault="00000000">
      <w:pPr>
        <w:pStyle w:val="Lista2"/>
      </w:pPr>
      <w:r>
        <w:rPr>
          <w:b/>
          <w:bCs/>
        </w:rPr>
        <w:t>graphematics</w:t>
      </w:r>
      <w:r>
        <w:t xml:space="preserve"> is the study of graphemes</w:t>
      </w:r>
    </w:p>
    <w:p w14:paraId="3531429C" w14:textId="77777777" w:rsidR="00ED148F" w:rsidRDefault="00000000">
      <w:pPr>
        <w:pStyle w:val="Lista"/>
      </w:pPr>
      <w:r>
        <w:rPr>
          <w:b/>
          <w:bCs/>
          <w:u w:val="single"/>
        </w:rPr>
        <w:t>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_Ref199836496 \r \h </w:instrText>
      </w:r>
      <w:r>
        <w:fldChar w:fldCharType="separate"/>
      </w:r>
      <w:r>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14:paraId="3DD52AD8" w14:textId="77777777" w:rsidR="00ED148F" w:rsidRDefault="00000000">
      <w:pPr>
        <w:pStyle w:val="Lista2"/>
      </w:pPr>
      <w:r>
        <w:rPr>
          <w:b/>
          <w:bCs/>
        </w:rPr>
        <w:t>graphetics</w:t>
      </w:r>
      <w:r>
        <w:t xml:space="preserve"> is the study of graphs</w:t>
      </w:r>
    </w:p>
    <w:p w14:paraId="35D987F2" w14:textId="77777777" w:rsidR="00ED148F" w:rsidRDefault="00000000">
      <w:pPr>
        <w:pStyle w:val="Lista"/>
      </w:pPr>
      <w:r>
        <w:rPr>
          <w:b/>
          <w:bCs/>
          <w:u w:val="single"/>
        </w:rPr>
        <w:t>allographs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_Ref199778013 \r \h </w:instrText>
      </w:r>
      <w:r>
        <w:fldChar w:fldCharType="separate"/>
      </w:r>
      <w:r>
        <w:t>2.6</w:t>
      </w:r>
      <w:r>
        <w:fldChar w:fldCharType="end"/>
      </w:r>
      <w:r>
        <w:t>) are graphs which instantiate the same grapheme</w:t>
      </w:r>
    </w:p>
    <w:p w14:paraId="754122D5" w14:textId="77777777" w:rsidR="00ED148F"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14:paraId="5EE23000" w14:textId="77777777" w:rsidR="00ED148F" w:rsidRDefault="00000000">
      <w:pPr>
        <w:pStyle w:val="Lista2"/>
      </w:pPr>
      <w:r>
        <w:rPr>
          <w:b/>
          <w:bCs/>
        </w:rPr>
        <w:t>graphotactic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26585C20" w14:textId="77777777" w:rsidR="00ED148F" w:rsidRDefault="00000000">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14:paraId="26D2EF39" w14:textId="77777777" w:rsidR="00ED148F" w:rsidRDefault="00000000">
      <w:pPr>
        <w:pStyle w:val="Lista"/>
      </w:pPr>
      <w:r>
        <w:rPr>
          <w:b/>
          <w:bCs/>
        </w:rPr>
        <w:t>homographs</w:t>
      </w:r>
      <w:r>
        <w:t xml:space="preserve"> (§</w:t>
      </w:r>
      <w:r>
        <w:fldChar w:fldCharType="begin"/>
      </w:r>
      <w:r>
        <w:instrText xml:space="preserve"> REF _Ref199837510 \r \h </w:instrText>
      </w:r>
      <w:r>
        <w:fldChar w:fldCharType="separate"/>
      </w:r>
      <w:r>
        <w:t>2.3.1</w:t>
      </w:r>
      <w:r>
        <w:fldChar w:fldCharType="end"/>
      </w:r>
      <w:r>
        <w:t>) are identical or nearly identical graphs which instantiate different graphemes</w:t>
      </w:r>
    </w:p>
    <w:p w14:paraId="05302F02" w14:textId="77777777" w:rsidR="00ED148F" w:rsidRDefault="00000000">
      <w:pPr>
        <w:pStyle w:val="Lista"/>
      </w:pPr>
      <w:r>
        <w:rPr>
          <w:b/>
          <w:bCs/>
        </w:rPr>
        <w:t>polygraphs</w:t>
      </w:r>
      <w:r>
        <w:t xml:space="preserve"> (§</w:t>
      </w:r>
      <w:r>
        <w:fldChar w:fldCharType="begin"/>
      </w:r>
      <w:r>
        <w:instrText xml:space="preserve"> REF _Ref199839785 \r \h </w:instrText>
      </w:r>
      <w:r>
        <w:fldChar w:fldCharType="separate"/>
      </w:r>
      <w:r>
        <w:t>2.4.2</w:t>
      </w:r>
      <w:r>
        <w:fldChar w:fldCharType="end"/>
      </w:r>
      <w:r>
        <w:t>) are groups of two or more graphemes that together conventionally indicate a particular phoneme</w:t>
      </w:r>
    </w:p>
    <w:p w14:paraId="24881647" w14:textId="77777777" w:rsidR="00ED148F"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comprised of one or more graphemes</w:t>
      </w:r>
    </w:p>
    <w:p w14:paraId="13CB5E43" w14:textId="77777777" w:rsidR="00ED148F" w:rsidRDefault="00000000">
      <w:pPr>
        <w:pStyle w:val="Lista2"/>
      </w:pPr>
      <w:r>
        <w:lastRenderedPageBreak/>
        <w:t>for example, &lt;A&gt;, &lt;T&gt;, &lt;t</w:t>
      </w:r>
      <w:r>
        <w:rPr>
          <w:rStyle w:val="Foreign"/>
        </w:rPr>
        <w:t>·</w:t>
      </w:r>
      <w:r>
        <w:t>&gt;, &lt;ka&gt;, &lt;kha&gt; and &lt;rtsnyai&gt; are characters of the Indic writing system</w:t>
      </w:r>
    </w:p>
    <w:p w14:paraId="7BEBFA37" w14:textId="77777777" w:rsidR="00ED148F" w:rsidRDefault="00000000">
      <w:pPr>
        <w:pStyle w:val="Lista"/>
      </w:pPr>
      <w:r>
        <w:t xml:space="preserve">a </w:t>
      </w:r>
      <w:r>
        <w:rPr>
          <w:b/>
          <w:bCs/>
          <w:u w:val="single"/>
        </w:rPr>
        <w:t>glyph</w:t>
      </w:r>
      <w:r>
        <w:t xml:space="preserve"> (§</w:t>
      </w:r>
      <w:r>
        <w:fldChar w:fldCharType="begin"/>
      </w:r>
      <w:r>
        <w:instrText xml:space="preserve"> REF _Ref199836546 \r \h </w:instrText>
      </w:r>
      <w:r>
        <w:fldChar w:fldCharType="separate"/>
      </w:r>
      <w:r>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14:paraId="26EB13EE" w14:textId="77777777" w:rsidR="00ED148F" w:rsidRDefault="00000000">
      <w:pPr>
        <w:pStyle w:val="Lista"/>
      </w:pPr>
      <w:r>
        <w:t>glyphs may be comprised of one or more graphs (§</w:t>
      </w:r>
      <w:r>
        <w:fldChar w:fldCharType="begin"/>
      </w:r>
      <w:r>
        <w:instrText xml:space="preserve"> REF _Ref199836617 \r \h </w:instrText>
      </w:r>
      <w:r>
        <w:fldChar w:fldCharType="separate"/>
      </w:r>
      <w:r>
        <w:t>2.4.3</w:t>
      </w:r>
      <w:r>
        <w:fldChar w:fldCharType="end"/>
      </w:r>
      <w:r>
        <w:t>)</w:t>
      </w:r>
    </w:p>
    <w:p w14:paraId="2368665B" w14:textId="77777777" w:rsidR="00ED148F" w:rsidRDefault="00000000">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14:paraId="772B832D" w14:textId="77777777" w:rsidR="00ED148F" w:rsidRDefault="00000000">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5B54588C" w14:textId="77777777" w:rsidR="00ED148F" w:rsidRDefault="00000000">
      <w:pPr>
        <w:pStyle w:val="Lista2"/>
      </w:pPr>
      <w:r>
        <w:t>the terms ‘simplex character’ and ‘complex character’ may be used as shorter expressions for ‘character manifesting as a simplex/complex glyph’, so for instance &lt;A&gt;, &lt;T&gt; and &lt;ta&gt; are simplex characters, while &lt;te&gt; and &lt;kla&gt; are complex characters in the Indic writing system</w:t>
      </w:r>
    </w:p>
    <w:p w14:paraId="4DD5CECC" w14:textId="77777777" w:rsidR="00ED148F"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14:paraId="1E6B3D15" w14:textId="77777777" w:rsidR="00ED148F" w:rsidRDefault="00000000">
      <w:pPr>
        <w:pStyle w:val="Lista"/>
      </w:pPr>
      <w:r>
        <w:t>terminology for the constituent parts of glyphs, also applicable to characters (§</w:t>
      </w:r>
      <w:r>
        <w:fldChar w:fldCharType="begin"/>
      </w:r>
      <w:r>
        <w:instrText xml:space="preserve"> REF _Ref201138161 \r \h </w:instrText>
      </w:r>
      <w:r>
        <w:fldChar w:fldCharType="separate"/>
      </w:r>
      <w:r>
        <w:t>2.4.3</w:t>
      </w:r>
      <w:r>
        <w:fldChar w:fldCharType="end"/>
      </w:r>
      <w:r>
        <w:t>)</w:t>
      </w:r>
    </w:p>
    <w:p w14:paraId="1313015C" w14:textId="77777777" w:rsidR="00ED148F" w:rsidRDefault="00000000">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14:paraId="5B27D8C6" w14:textId="77777777" w:rsidR="00ED148F" w:rsidRDefault="00000000">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14:paraId="22B4002B" w14:textId="77777777" w:rsidR="00ED148F" w:rsidRDefault="00000000">
      <w:pPr>
        <w:pStyle w:val="Lista3"/>
      </w:pPr>
      <w:r>
        <w:t xml:space="preserve">we primarily use this term for the Indic writing system’s vowel markers and </w:t>
      </w:r>
      <w:r>
        <w:rPr>
          <w:rStyle w:val="Foreign"/>
        </w:rPr>
        <w:t>virāma</w:t>
      </w:r>
      <w:r>
        <w:t>, but it also includes the dependent graphs for consonants</w:t>
      </w:r>
    </w:p>
    <w:p w14:paraId="6E773C19" w14:textId="77777777" w:rsidR="00ED148F" w:rsidRDefault="00000000">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&lt;ra&gt;</w:t>
      </w:r>
    </w:p>
    <w:p w14:paraId="6F497A0C" w14:textId="77777777" w:rsidR="00ED148F" w:rsidRDefault="00000000">
      <w:pPr>
        <w:pStyle w:val="Lista3"/>
      </w:pPr>
      <w:r>
        <w:t xml:space="preserve">a </w:t>
      </w:r>
      <w:r>
        <w:rPr>
          <w:b/>
          <w:bCs/>
          <w:u w:val="single"/>
        </w:rPr>
        <w:t>stroke</w:t>
      </w:r>
      <w:r>
        <w:t xml:space="preserve"> is a graphic element which may be conceived of as a single stroke of the writing instrument</w:t>
      </w:r>
    </w:p>
    <w:p w14:paraId="70DC1F02" w14:textId="77777777" w:rsidR="00ED148F" w:rsidRDefault="00000000">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t>2.5.1</w:t>
      </w:r>
      <w:r>
        <w:fldChar w:fldCharType="end"/>
      </w:r>
      <w:r>
        <w:t>) is for our purposes nothing more than a kind of element which can be added a graph and thereby change the grapheme associated with that graph</w:t>
      </w:r>
    </w:p>
    <w:p w14:paraId="479E8B48" w14:textId="77777777" w:rsidR="00ED148F" w:rsidRDefault="00000000">
      <w:pPr>
        <w:pStyle w:val="Lista"/>
      </w:pPr>
      <w:r>
        <w:t>terminology for graphic signs signifying various kinds of information (§</w:t>
      </w:r>
      <w:r>
        <w:fldChar w:fldCharType="begin"/>
      </w:r>
      <w:r>
        <w:instrText xml:space="preserve"> REF _Ref199757158 \r \h </w:instrText>
      </w:r>
      <w:r>
        <w:fldChar w:fldCharType="separate"/>
      </w:r>
      <w:r>
        <w:t>2.5.5</w:t>
      </w:r>
      <w:r>
        <w:fldChar w:fldCharType="end"/>
      </w:r>
      <w:r>
        <w:t>)</w:t>
      </w:r>
    </w:p>
    <w:p w14:paraId="2852373A" w14:textId="77777777" w:rsidR="00ED148F" w:rsidRDefault="00000000">
      <w:pPr>
        <w:pStyle w:val="Lista2"/>
      </w:pPr>
      <w:r>
        <w:t xml:space="preserve">an </w:t>
      </w:r>
      <w:r>
        <w:rPr>
          <w:b/>
          <w:bCs/>
          <w:u w:val="single"/>
        </w:rPr>
        <w:t>alphabetic sign</w:t>
      </w:r>
      <w:r>
        <w:t xml:space="preserve"> is one that represents speech sounds in any phonographic writing system</w:t>
      </w:r>
    </w:p>
    <w:p w14:paraId="751D7F63" w14:textId="77777777" w:rsidR="00ED148F" w:rsidRDefault="00000000">
      <w:pPr>
        <w:pStyle w:val="Lista2"/>
      </w:pPr>
      <w:r>
        <w:t xml:space="preserve">a </w:t>
      </w:r>
      <w:r>
        <w:rPr>
          <w:b/>
          <w:bCs/>
          <w:u w:val="single"/>
        </w:rPr>
        <w:t>numeral sign</w:t>
      </w:r>
      <w:r>
        <w:t xml:space="preserve"> or cipher is one that denotes a number</w:t>
      </w:r>
    </w:p>
    <w:p w14:paraId="07ACF892" w14:textId="77777777" w:rsidR="00ED148F" w:rsidRDefault="00000000">
      <w:pPr>
        <w:pStyle w:val="Lista2"/>
      </w:pPr>
      <w:r>
        <w:t xml:space="preserve">a </w:t>
      </w:r>
      <w:r>
        <w:rPr>
          <w:b/>
          <w:bCs/>
          <w:u w:val="single"/>
        </w:rPr>
        <w:t>non-alphanumeric sign</w:t>
      </w:r>
      <w:r>
        <w:t xml:space="preserve"> is a graphic sign that is neither alphabetic nor numeric</w:t>
      </w:r>
    </w:p>
    <w:p w14:paraId="11C8B968" w14:textId="77777777" w:rsidR="00ED148F" w:rsidRDefault="00000000">
      <w:pPr>
        <w:pStyle w:val="Cmsor2"/>
      </w:pPr>
      <w:bookmarkStart w:id="31" w:name="_oiuqq1mop1lk" w:colFirst="0" w:colLast="0"/>
      <w:bookmarkStart w:id="32" w:name="_Toc204326170"/>
      <w:bookmarkStart w:id="33" w:name="_Ref199757349"/>
      <w:bookmarkEnd w:id="31"/>
      <w:r>
        <w:t>Working with Unicode</w:t>
      </w:r>
      <w:bookmarkEnd w:id="32"/>
    </w:p>
    <w:p w14:paraId="5C7D7F61" w14:textId="77777777" w:rsidR="00ED148F"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14:paraId="558C99B5" w14:textId="77777777" w:rsidR="00ED148F" w:rsidRDefault="00000000">
      <w:pPr>
        <w:pStyle w:val="Cmsor3"/>
      </w:pPr>
      <w:bookmarkStart w:id="34" w:name="_Ref203743469"/>
      <w:bookmarkStart w:id="35" w:name="_Ref203743483"/>
      <w:bookmarkStart w:id="36" w:name="_Toc204326171"/>
      <w:r>
        <w:t>Fonts and supported characters</w:t>
      </w:r>
      <w:bookmarkEnd w:id="34"/>
      <w:bookmarkEnd w:id="35"/>
      <w:bookmarkEnd w:id="36"/>
    </w:p>
    <w:p w14:paraId="0DF19D0F" w14:textId="77777777" w:rsidR="00ED148F" w:rsidRDefault="00000000">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0922F5EF" w14:textId="77777777" w:rsidR="00ED148F" w:rsidRDefault="00000000">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t>3.5.6.2</w:t>
      </w:r>
      <w:r>
        <w:fldChar w:fldCharType="end"/>
      </w:r>
      <w:r>
        <w:t>).</w:t>
      </w:r>
    </w:p>
    <w:p w14:paraId="1D418F1E" w14:textId="77777777" w:rsidR="00ED148F" w:rsidRDefault="00000000">
      <w:pPr>
        <w:ind w:firstLine="170"/>
      </w:pPr>
      <w:r>
        <w:t>Of the fonts shipped with current versions of Windows and Mac OS, Times New Roman, Tahoma, Arial and Calibri are fair choices, but we preferentially recommend one of the following free fonts:</w:t>
      </w:r>
    </w:p>
    <w:p w14:paraId="771C3BB3" w14:textId="77777777" w:rsidR="00ED148F" w:rsidRDefault="00000000">
      <w:pPr>
        <w:pStyle w:val="Lista"/>
      </w:pPr>
      <w:r>
        <w:t xml:space="preserve">Gentium by SIL, </w:t>
      </w:r>
      <w:hyperlink r:id="rId12">
        <w:r w:rsidR="00ED148F">
          <w:rPr>
            <w:color w:val="1155CC"/>
            <w:u w:val="single"/>
          </w:rPr>
          <w:t>https://software.sil.org/gentium/</w:t>
        </w:r>
      </w:hyperlink>
      <w:r>
        <w:t xml:space="preserve"> (in which the body text of this Guide is typeset)</w:t>
      </w:r>
    </w:p>
    <w:p w14:paraId="112B3F03" w14:textId="77777777" w:rsidR="00ED148F"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sidR="00ED148F">
          <w:rPr>
            <w:color w:val="1155CC"/>
            <w:u w:val="single"/>
          </w:rPr>
          <w:t>https://www.google.com/get/noto/</w:t>
        </w:r>
      </w:hyperlink>
      <w:r>
        <w:t xml:space="preserve"> </w:t>
      </w:r>
    </w:p>
    <w:p w14:paraId="431D08AB" w14:textId="77777777" w:rsidR="00ED148F" w:rsidRDefault="00000000">
      <w:pPr>
        <w:pStyle w:val="Cmsor3"/>
      </w:pPr>
      <w:bookmarkStart w:id="37" w:name="_Toc204326172"/>
      <w:r>
        <w:lastRenderedPageBreak/>
        <w:t>Entering Unicode characters</w:t>
      </w:r>
      <w:bookmarkEnd w:id="37"/>
    </w:p>
    <w:p w14:paraId="4BE252E6" w14:textId="77777777" w:rsidR="00ED148F"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44932609" w14:textId="77777777" w:rsidR="00ED148F" w:rsidRDefault="00000000">
      <w:pPr>
        <w:pStyle w:val="Lista"/>
      </w:pPr>
      <w:r>
        <w:t>for out-of-the-box solutions,</w:t>
      </w:r>
    </w:p>
    <w:p w14:paraId="5C26F0FF" w14:textId="77777777" w:rsidR="00ED148F" w:rsidRDefault="00000000">
      <w:pPr>
        <w:pStyle w:val="Lista2"/>
      </w:pPr>
      <w:r>
        <w:t>on a Mac, try the layouts Easy Unicode or ABC Extended (formerly US Extended)</w:t>
      </w:r>
    </w:p>
    <w:p w14:paraId="5CF85CA6" w14:textId="77777777" w:rsidR="00ED148F" w:rsidRDefault="00000000">
      <w:pPr>
        <w:pStyle w:val="Lista2"/>
      </w:pPr>
      <w:r>
        <w:t xml:space="preserve">on Windows, there is no suitable keyboard shipped with the system, but you may be able to use and/or adapt John Smith’s keyboard layout and Word macros, available at </w:t>
      </w:r>
      <w:hyperlink r:id="rId14" w:history="1">
        <w:r w:rsidR="00ED148F">
          <w:rPr>
            <w:rStyle w:val="Hiperhivatkozs"/>
          </w:rPr>
          <w:t>http://bombay.indology.info/software/fonts/induni/index.html</w:t>
        </w:r>
      </w:hyperlink>
    </w:p>
    <w:p w14:paraId="3F07295E" w14:textId="77777777" w:rsidR="00ED148F" w:rsidRDefault="00000000">
      <w:pPr>
        <w:pStyle w:val="Lista"/>
      </w:pPr>
      <w:r>
        <w:t xml:space="preserve">to create your own keyboard for Windows, use the Microsoft Keyboard Layout Creator, </w:t>
      </w:r>
      <w:hyperlink r:id="rId15" w:history="1">
        <w:r w:rsidR="00ED148F">
          <w:rPr>
            <w:rStyle w:val="Hiperhivatkozs"/>
          </w:rPr>
          <w:t>https://www.microsoft.com/en-us/download/details.aspx?id=102134</w:t>
        </w:r>
      </w:hyperlink>
      <w:r>
        <w:t xml:space="preserve"> </w:t>
      </w:r>
    </w:p>
    <w:p w14:paraId="10CAC58E" w14:textId="77777777" w:rsidR="00ED148F" w:rsidRDefault="00ED148F"/>
    <w:p w14:paraId="4E099A39" w14:textId="77777777" w:rsidR="00ED148F" w:rsidRDefault="00000000">
      <w:pPr>
        <w:rPr>
          <w:rFonts w:eastAsia="Arial"/>
        </w:rPr>
      </w:pPr>
      <w:r>
        <w:t>If you can access most of the characters you need via your keyboard, but there are a few that you need occasionally and cannot access, one of the following solutions may help:</w:t>
      </w:r>
    </w:p>
    <w:p w14:paraId="616E5B0A" w14:textId="77777777" w:rsidR="00ED148F" w:rsidRDefault="00000000">
      <w:pPr>
        <w:pStyle w:val="Lista"/>
      </w:pPr>
      <w:r>
        <w:t>assign a shortcut key or sequence to the inaccessible characters in your editing software</w:t>
      </w:r>
    </w:p>
    <w:p w14:paraId="61A782C5" w14:textId="77777777" w:rsidR="00ED148F" w:rsidRDefault="00000000">
      <w:pPr>
        <w:pStyle w:val="Lista"/>
      </w:pPr>
      <w:r>
        <w:t>insert them from a table of available characters</w:t>
      </w:r>
    </w:p>
    <w:p w14:paraId="7250AE3C" w14:textId="77777777" w:rsidR="00ED148F" w:rsidRDefault="00000000">
      <w:pPr>
        <w:pStyle w:val="Lista2"/>
      </w:pPr>
      <w:r>
        <w:t>in MS Office, use Insert Symbol</w:t>
      </w:r>
    </w:p>
    <w:p w14:paraId="1C391881" w14:textId="77777777" w:rsidR="00ED148F" w:rsidRDefault="00000000">
      <w:pPr>
        <w:pStyle w:val="Lista2"/>
      </w:pPr>
      <w:r>
        <w:t>on Mac OS (systemwide), use the Character Table</w:t>
      </w:r>
    </w:p>
    <w:p w14:paraId="556DC522" w14:textId="77777777" w:rsidR="00ED148F" w:rsidRDefault="00000000">
      <w:pPr>
        <w:pStyle w:val="Lista"/>
      </w:pPr>
      <w:r>
        <w:t>copy and paste the inaccessible characters from this guide (or from a file you keep at your fingertips, listing each of those characters) each time you need one of them</w:t>
      </w:r>
    </w:p>
    <w:p w14:paraId="6F3092FF" w14:textId="77777777" w:rsidR="00ED148F" w:rsidRDefault="00000000">
      <w:pPr>
        <w:pStyle w:val="Lista"/>
        <w:rPr>
          <w:rFonts w:eastAsia="Arial"/>
        </w:rPr>
      </w:pPr>
      <w:r>
        <w:t>use Unicode codes to enter special characters</w:t>
      </w:r>
    </w:p>
    <w:p w14:paraId="35844530" w14:textId="77777777" w:rsidR="00ED148F" w:rsidRDefault="00000000">
      <w:pPr>
        <w:pStyle w:val="Lista2"/>
      </w:pPr>
      <w:r>
        <w:t>in MS Office you can type the code, then press ALT + x to convert the code into the corresponding character</w:t>
      </w:r>
    </w:p>
    <w:p w14:paraId="2E5F025A" w14:textId="77777777" w:rsidR="00ED148F"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0DEA0E37" w14:textId="77777777" w:rsidR="00ED148F" w:rsidRDefault="00000000">
      <w:pPr>
        <w:pStyle w:val="Lista2"/>
        <w:rPr>
          <w:rFonts w:eastAsia="Arial"/>
        </w:rPr>
      </w:pPr>
      <w:r>
        <w:t>on Mac OS (systemwide), you need to enable Unicode Hex Input in Language Preferences</w:t>
      </w:r>
    </w:p>
    <w:p w14:paraId="67300D73" w14:textId="77777777" w:rsidR="00ED148F"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3980DAD5" w14:textId="77777777" w:rsidR="00ED148F" w:rsidRDefault="00000000">
      <w:pPr>
        <w:pStyle w:val="Lista"/>
        <w:rPr>
          <w:rFonts w:eastAsia="Arial"/>
        </w:rPr>
      </w:pPr>
      <w:bookmarkStart w:id="38" w:name="_Hlk203729293"/>
      <w:r>
        <w:t>if all else fails, use private transliteration shorthand (§</w:t>
      </w:r>
      <w:r>
        <w:fldChar w:fldCharType="begin"/>
      </w:r>
      <w:r>
        <w:instrText xml:space="preserve"> REF _Ref203732264 \r \h </w:instrText>
      </w:r>
      <w:r>
        <w:fldChar w:fldCharType="separate"/>
      </w:r>
      <w:r>
        <w:t>3.5.6.1</w:t>
      </w:r>
      <w:r>
        <w:fldChar w:fldCharType="end"/>
      </w:r>
      <w:r>
        <w:t>)</w:t>
      </w:r>
    </w:p>
    <w:p w14:paraId="1F57DFFE" w14:textId="77777777" w:rsidR="00ED148F" w:rsidRDefault="00000000">
      <w:pPr>
        <w:pStyle w:val="Cmsor3"/>
      </w:pPr>
      <w:bookmarkStart w:id="39" w:name="_Toc204326173"/>
      <w:bookmarkStart w:id="40" w:name="_Ref17798779"/>
      <w:bookmarkStart w:id="41" w:name="_Toc17811416"/>
      <w:bookmarkStart w:id="42" w:name="_Toc17811471"/>
      <w:bookmarkEnd w:id="38"/>
      <w:r>
        <w:t>Precomposed characters</w:t>
      </w:r>
      <w:bookmarkEnd w:id="39"/>
    </w:p>
    <w:p w14:paraId="0938D91C" w14:textId="77777777" w:rsidR="00ED148F"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64EDC5BC" w14:textId="77777777" w:rsidR="00ED148F"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10C7B0D7" w14:textId="77777777" w:rsidR="00ED148F" w:rsidRDefault="00000000">
      <w:pPr>
        <w:pStyle w:val="Cmsor1"/>
      </w:pPr>
      <w:bookmarkStart w:id="43" w:name="_Toc204326174"/>
      <w:bookmarkEnd w:id="40"/>
      <w:bookmarkEnd w:id="41"/>
      <w:bookmarkEnd w:id="42"/>
      <w:r>
        <w:lastRenderedPageBreak/>
        <w:t xml:space="preserve">Theoretical </w:t>
      </w:r>
      <w:bookmarkEnd w:id="33"/>
      <w:r>
        <w:t>framework</w:t>
      </w:r>
      <w:bookmarkEnd w:id="43"/>
    </w:p>
    <w:p w14:paraId="57D7DF07" w14:textId="77777777" w:rsidR="00ED148F" w:rsidRDefault="00000000">
      <w:bookmarkStart w:id="44" w:name="_Ref199150822"/>
      <w:r>
        <w:rPr>
          <w:highlight w:val="yellow"/>
        </w:rPr>
        <w:t>@shortened and simplified version; the last verbose version is preserved in DHARMA TG v4 DRAFT BAK20260126.docx</w:t>
      </w:r>
    </w:p>
    <w:p w14:paraId="0F93EEDB" w14:textId="5ACC9498" w:rsidR="00ED148F" w:rsidRDefault="00000000">
      <w:r>
        <w:t xml:space="preserve">The study of written language will be called </w:t>
      </w:r>
      <w:r>
        <w:rPr>
          <w:i/>
          <w:iCs/>
        </w:rPr>
        <w:t>grapholinguistics</w:t>
      </w:r>
      <w:r>
        <w:t xml:space="preserve"> </w:t>
      </w:r>
      <w:r>
        <w:fldChar w:fldCharType="begin"/>
      </w:r>
      <w:r w:rsidR="00D77583">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xml:space="preserve"> in this Guide.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t>1.4</w:t>
      </w:r>
      <w:r>
        <w:fldChar w:fldCharType="end"/>
      </w:r>
      <w:r>
        <w:t xml:space="preserve"> shall suffice.</w:t>
      </w:r>
    </w:p>
    <w:p w14:paraId="393EFCD5" w14:textId="77777777" w:rsidR="00ED148F" w:rsidRDefault="00000000">
      <w:pPr>
        <w:pStyle w:val="Cmsor2"/>
      </w:pPr>
      <w:bookmarkStart w:id="45" w:name="_Ref199836098"/>
      <w:bookmarkStart w:id="46" w:name="_Toc204326175"/>
      <w:r>
        <w:t>Scripts and writing systems</w:t>
      </w:r>
      <w:bookmarkEnd w:id="45"/>
      <w:bookmarkEnd w:id="46"/>
    </w:p>
    <w:p w14:paraId="407656D6" w14:textId="77777777" w:rsidR="00ED148F" w:rsidRDefault="00000000">
      <w:r>
        <w:t xml:space="preserve">We start from the premise that </w:t>
      </w:r>
      <w:r>
        <w:rPr>
          <w:b/>
          <w:bCs/>
        </w:rPr>
        <w:t>writing</w:t>
      </w:r>
      <w:r>
        <w:t xml:space="preserve"> is the graphic representation of language.</w:t>
      </w:r>
      <w:bookmarkStart w:id="47" w:name="_Ref201763628"/>
      <w:r>
        <w:rPr>
          <w:rStyle w:val="Lbjegyzet-hivatkozs"/>
        </w:rPr>
        <w:footnoteReference w:id="4"/>
      </w:r>
      <w:bookmarkEnd w:id="47"/>
      <w:r>
        <w:t xml:space="preserve"> The representation of meaning as independent from language</w:t>
      </w:r>
      <w:r>
        <w:rPr>
          <w:rStyle w:val="Lbjegyzet-hivatkozs"/>
        </w:rPr>
        <w:footnoteReference w:id="5"/>
      </w:r>
      <w:r>
        <w:t xml:space="preserve"> is thus excluded by default, although we must eventually deal with it to some extent (§</w:t>
      </w:r>
      <w:r>
        <w:fldChar w:fldCharType="begin"/>
      </w:r>
      <w:r>
        <w:instrText xml:space="preserve"> REF _Ref199757158 \r \h </w:instrText>
      </w:r>
      <w:r>
        <w:fldChar w:fldCharType="separate"/>
      </w:r>
      <w:r>
        <w:t>2.5.5</w:t>
      </w:r>
      <w:r>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8"/>
      </w:r>
      <w:r>
        <w:t xml:space="preserve"> </w:t>
      </w:r>
    </w:p>
    <w:p w14:paraId="16EE3952" w14:textId="77777777" w:rsidR="00ED148F"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10"/>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4C19AFA4" w14:textId="77777777" w:rsidR="00ED148F" w:rsidRDefault="00000000">
      <w:pPr>
        <w:pStyle w:val="Cmsor3"/>
      </w:pPr>
      <w:bookmarkStart w:id="48" w:name="_Toc199757533"/>
      <w:bookmarkStart w:id="49" w:name="_Ref199836122"/>
      <w:bookmarkStart w:id="50" w:name="_Ref204178820"/>
      <w:bookmarkStart w:id="51" w:name="_Ref204178825"/>
      <w:bookmarkStart w:id="52" w:name="_Toc204326176"/>
      <w:r>
        <w:lastRenderedPageBreak/>
        <w:t>Writing system typology</w:t>
      </w:r>
      <w:bookmarkEnd w:id="48"/>
      <w:bookmarkEnd w:id="49"/>
      <w:bookmarkEnd w:id="50"/>
      <w:bookmarkEnd w:id="51"/>
      <w:bookmarkEnd w:id="52"/>
    </w:p>
    <w:p w14:paraId="107410E8" w14:textId="1D413487" w:rsidR="00ED148F" w:rsidRDefault="00000000">
      <w:r>
        <w:t>Writing systems may be divided into major classes depending on the level of language at which they typically establish correspondences between graphic signs and linguistic information.</w:t>
      </w:r>
      <w:r>
        <w:rPr>
          <w:rStyle w:val="Lbjegyzet-hivatkozs"/>
        </w:rPr>
        <w:footnoteReference w:id="11"/>
      </w:r>
      <w:r>
        <w:t xml:space="preserve"> We shall refer to this as the </w:t>
      </w:r>
      <w:r>
        <w:rPr>
          <w:i/>
          <w:iCs/>
        </w:rPr>
        <w:t>dominant level of representational mapping</w:t>
      </w:r>
      <w:r>
        <w:t xml:space="preserve"> </w:t>
      </w:r>
      <w:r>
        <w:fldChar w:fldCharType="begin"/>
      </w:r>
      <w:r w:rsidR="00D77583">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(Meletis and Dürscheid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2"/>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3"/>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14:paraId="4FB93E17" w14:textId="77777777" w:rsidR="00ED148F" w:rsidRDefault="00000000">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14"/>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15"/>
      </w:r>
    </w:p>
    <w:bookmarkEnd w:id="44"/>
    <w:p w14:paraId="108FDFD6" w14:textId="77777777" w:rsidR="00ED148F" w:rsidRDefault="00000000">
      <w:pPr>
        <w:pStyle w:val="Cmsor3"/>
      </w:pPr>
      <w:r>
        <w:t>Conversion between writing systems</w:t>
      </w:r>
    </w:p>
    <w:p w14:paraId="033D2C53" w14:textId="77777777" w:rsidR="00CD5564" w:rsidRDefault="00000000">
      <w:r>
        <w:t>For the conversion of one writing system to another, the terms ‘transliteration’ and ‘transcription’ are sometimes used interchangeably.</w:t>
      </w:r>
      <w:r>
        <w:rPr>
          <w:rStyle w:val="Lbjegyzet-hivatkozs"/>
        </w:rPr>
        <w:footnoteReference w:id="16"/>
      </w:r>
      <w:r>
        <w:t xml:space="preserve">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w:t>
      </w:r>
      <w:r>
        <w:rPr>
          <w:rStyle w:val="Lbjegyzet-hivatkozs"/>
        </w:rPr>
        <w:footnoteReference w:id="17"/>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w:t>
      </w:r>
      <w:r>
        <w:lastRenderedPageBreak/>
        <w:t xml:space="preserve">(in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w:t>
      </w:r>
    </w:p>
    <w:p w14:paraId="7A8AC24C" w14:textId="170B8EDE" w:rsidR="00ED148F" w:rsidRDefault="00000000">
      <w:r>
        <w:t>In a nutshell, transcription is essentially concerned with the</w:t>
      </w:r>
      <w:r w:rsidR="00CD5564">
        <w:t xml:space="preserve"> phones or</w:t>
      </w:r>
      <w:r>
        <w:t xml:space="preserve"> phonemes of a spoken language, without regard to how they might be written in a source script; conversely, transliteration is essentially concerned with the graphemes of a written language, without regard to pronunciation </w:t>
      </w:r>
      <w:r>
        <w:fldChar w:fldCharType="begin"/>
      </w:r>
      <w:r w:rsidR="00D77583">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w:t>
      </w:r>
      <w:r w:rsidR="00CD5564">
        <w:t xml:space="preserve"> </w:t>
      </w:r>
      <w:r w:rsidR="00CD5564">
        <w:rPr>
          <w:lang w:bidi="sa-IN"/>
        </w:rPr>
        <w:t>But with this, we come to muddier waters. The next section addresses the question of what actually a grapheme</w:t>
      </w:r>
      <w:r w:rsidR="00CD5564" w:rsidRPr="00CD5564">
        <w:rPr>
          <w:lang w:bidi="sa-IN"/>
        </w:rPr>
        <w:t xml:space="preserve"> </w:t>
      </w:r>
      <w:r w:rsidR="00CD5564">
        <w:rPr>
          <w:lang w:bidi="sa-IN"/>
        </w:rPr>
        <w:t>is.</w:t>
      </w:r>
    </w:p>
    <w:p w14:paraId="384CC83C" w14:textId="77777777" w:rsidR="00ED148F" w:rsidRDefault="00000000">
      <w:pPr>
        <w:pStyle w:val="Cmsor2"/>
      </w:pPr>
      <w:r>
        <w:t>Graphematics</w:t>
      </w:r>
    </w:p>
    <w:p w14:paraId="72337145" w14:textId="6D61AF83" w:rsidR="00ED148F" w:rsidRDefault="00CD5564">
      <w:pPr>
        <w:pStyle w:val="Cmsor3"/>
      </w:pPr>
      <w:bookmarkStart w:id="53" w:name="_Toc199757537"/>
      <w:bookmarkStart w:id="54" w:name="_Ref199836416"/>
      <w:bookmarkStart w:id="55" w:name="_Toc204326181"/>
      <w:bookmarkStart w:id="56" w:name="_Hlk197440259"/>
      <w:r>
        <w:t>What is a grapheme?</w:t>
      </w:r>
    </w:p>
    <w:p w14:paraId="35E8E9BB" w14:textId="7467A08F" w:rsidR="00CD5564" w:rsidRDefault="00CD5564" w:rsidP="00CD5564">
      <w:r>
        <w:rPr>
          <w:lang w:bidi="sa-IN"/>
        </w:rPr>
        <w:t>Wellisch</w:t>
      </w:r>
      <w:r>
        <w:rPr>
          <w:rStyle w:val="Lbjegyzet-hivatkozs"/>
        </w:rPr>
        <w:footnoteReference w:id="18"/>
      </w:r>
      <w:r>
        <w:rPr>
          <w:lang w:bidi="sa-IN"/>
        </w:rPr>
        <w:t xml:space="preserve"> </w:t>
      </w:r>
      <w:r>
        <w:t>discusses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9"/>
      </w:r>
      <w:r>
        <w:t xml:space="preserve"> to the extent that some leading theorists question the usefulness of this concept altogether.</w:t>
      </w:r>
      <w:r>
        <w:rPr>
          <w:rStyle w:val="Lbjegyzet-hivatkozs"/>
        </w:rPr>
        <w:footnoteReference w:id="20"/>
      </w:r>
      <w:r>
        <w:t xml:space="preserve"> In our opinion the concept of the grapheme, if suitably defined, can be productive for grapholinguistics as an abstract object of scientific inquiry, and is certainly relevant for us as the basic unit of transliteration. </w:t>
      </w:r>
      <w:r w:rsidR="00CA1EB7">
        <w:t xml:space="preserve">In the following subsections we therefore outline a working definition of the grapheme as applicable to our subject. </w:t>
      </w:r>
      <w:r>
        <w:t>Discussion of where, how and why we agree or disagree with grapholinguists will be kept to a minimum in order to be able to proceed as quickly as possible to our actual subject matter.</w:t>
      </w:r>
    </w:p>
    <w:p w14:paraId="1DB7E7B6" w14:textId="1938ADB7" w:rsidR="00CD5564" w:rsidRDefault="00CA1EB7" w:rsidP="00CD5564">
      <w:pPr>
        <w:pStyle w:val="Cmsor4"/>
      </w:pPr>
      <w:r>
        <w:t xml:space="preserve">The grapheme </w:t>
      </w:r>
      <w:r w:rsidR="007B632F">
        <w:t>in</w:t>
      </w:r>
      <w:r>
        <w:t xml:space="preserve"> writing </w:t>
      </w:r>
      <w:r w:rsidR="007B632F">
        <w:t xml:space="preserve">is sort of like </w:t>
      </w:r>
      <w:r>
        <w:t xml:space="preserve">the phoneme </w:t>
      </w:r>
      <w:r w:rsidR="007B632F">
        <w:t xml:space="preserve">in </w:t>
      </w:r>
      <w:r>
        <w:t>speech</w:t>
      </w:r>
    </w:p>
    <w:p w14:paraId="334101F7" w14:textId="77777777" w:rsidR="00CD5564" w:rsidRDefault="00CD5564" w:rsidP="00CD5564">
      <w:r>
        <w:t xml:space="preserve">It is universally agreed that a grapheme is not any actual graphic sign but an abstraction of a set of graphic signs with an identical function. The distinction between these two kinds of things, already fruitfully applied in several subfields of linguistics, is known as the distinction between an </w:t>
      </w:r>
      <w:r>
        <w:rPr>
          <w:b/>
          <w:bCs/>
        </w:rPr>
        <w:t>etic</w:t>
      </w:r>
      <w:r>
        <w:t xml:space="preserve"> and an </w:t>
      </w:r>
      <w:r>
        <w:rPr>
          <w:b/>
          <w:bCs/>
        </w:rPr>
        <w:t>emic</w:t>
      </w:r>
      <w:r>
        <w:t xml:space="preserve"> aspect. The former concerns variable concrete realisations, while the latter pertains to invariant abstractions on the basis of shared function.</w:t>
      </w:r>
      <w:r>
        <w:rPr>
          <w:rStyle w:val="Lbjegyzet-hivatkozs"/>
        </w:rPr>
        <w:footnoteReference w:id="21"/>
      </w:r>
    </w:p>
    <w:p w14:paraId="5FF53A31" w14:textId="4DF7C939" w:rsidR="00CD5564" w:rsidRPr="001A4021" w:rsidRDefault="00CD5564" w:rsidP="00CD5564">
      <w:pPr>
        <w:pStyle w:val="Normlbehzs"/>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2"/>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3"/>
      </w:r>
      <w:r>
        <w:t xml:space="preserve"> To represent phonemes in written discussion, we enclose them in slashes, e.g. /a/.</w:t>
      </w:r>
      <w:r>
        <w:rPr>
          <w:rStyle w:val="Lbjegyzet-hivatkozs"/>
        </w:rPr>
        <w:footnoteReference w:id="24"/>
      </w:r>
      <w:r>
        <w:t xml:space="preserve"> The different phones which may manifest a given phoneme are known as </w:t>
      </w:r>
      <w:r>
        <w:rPr>
          <w:b/>
          <w:bCs/>
        </w:rPr>
        <w:t>allophones</w:t>
      </w:r>
      <w:r>
        <w:rPr>
          <w:color w:val="000000" w:themeColor="text1"/>
        </w:rPr>
        <w:t xml:space="preserve">. </w:t>
      </w:r>
      <w:r w:rsidR="007B632F">
        <w:rPr>
          <w:color w:val="000000" w:themeColor="text1"/>
        </w:rPr>
        <w:t xml:space="preserve">To determine whether two given phones are separate phonemes in a language or merely allophones of the same phoneme, we must look for </w:t>
      </w:r>
      <w:r w:rsidR="007B632F" w:rsidRPr="007B632F">
        <w:rPr>
          <w:i/>
          <w:iCs/>
          <w:color w:val="000000" w:themeColor="text1"/>
        </w:rPr>
        <w:t>minimal pairs</w:t>
      </w:r>
      <w:r w:rsidR="007B632F">
        <w:rPr>
          <w:color w:val="000000" w:themeColor="text1"/>
        </w:rPr>
        <w:t xml:space="preserve">, i.e. words that differ only in having one or </w:t>
      </w:r>
      <w:r w:rsidR="007B632F">
        <w:rPr>
          <w:color w:val="000000" w:themeColor="text1"/>
        </w:rPr>
        <w:lastRenderedPageBreak/>
        <w:t>the other at a certain point and have different meanings. For example, in English, /t/ and /p/ are different phonemes because we can easily find minimal pairs such as “top” and “pop”. On the other hand, the aspirated pronunciation of /t/ is just an allophone of the unaspirated pronunciation. We find both in the language (</w:t>
      </w:r>
      <w:r w:rsidR="001A4021">
        <w:rPr>
          <w:color w:val="000000" w:themeColor="text1"/>
        </w:rPr>
        <w:t xml:space="preserve">e.g. </w:t>
      </w:r>
      <w:r w:rsidR="007B632F">
        <w:rPr>
          <w:color w:val="000000" w:themeColor="text1"/>
        </w:rPr>
        <w:t>“top” [</w:t>
      </w:r>
      <w:r w:rsidR="001A4021" w:rsidRPr="001A4021">
        <w:rPr>
          <w:color w:val="000000" w:themeColor="text1"/>
        </w:rPr>
        <w:t>tʰɔ</w:t>
      </w:r>
      <w:r w:rsidR="001A4021">
        <w:rPr>
          <w:color w:val="000000" w:themeColor="text1"/>
        </w:rPr>
        <w:t>p] vs. “pot” [p</w:t>
      </w:r>
      <w:r w:rsidR="001A4021" w:rsidRPr="001A4021">
        <w:rPr>
          <w:color w:val="000000" w:themeColor="text1"/>
        </w:rPr>
        <w:t>ɔ</w:t>
      </w:r>
      <w:r w:rsidR="001A4021">
        <w:rPr>
          <w:color w:val="000000" w:themeColor="text1"/>
        </w:rPr>
        <w:t xml:space="preserve">t]), but they do not form a semantic contrast: there is no minimal pair where hearing </w:t>
      </w:r>
      <w:r w:rsidR="001A4021">
        <w:rPr>
          <w:color w:val="000000" w:themeColor="text1"/>
        </w:rPr>
        <w:t>[</w:t>
      </w:r>
      <w:r w:rsidR="001A4021" w:rsidRPr="001A4021">
        <w:rPr>
          <w:color w:val="000000" w:themeColor="text1"/>
        </w:rPr>
        <w:t>tʰ</w:t>
      </w:r>
      <w:r w:rsidR="001A4021">
        <w:t xml:space="preserve">] instead of </w:t>
      </w:r>
      <w:r w:rsidR="001A4021">
        <w:rPr>
          <w:color w:val="000000" w:themeColor="text1"/>
        </w:rPr>
        <w:t>[</w:t>
      </w:r>
      <w:r w:rsidR="001A4021" w:rsidRPr="001A4021">
        <w:rPr>
          <w:color w:val="000000" w:themeColor="text1"/>
        </w:rPr>
        <w:t>t</w:t>
      </w:r>
      <w:r w:rsidR="001A4021">
        <w:t>]</w:t>
      </w:r>
      <w:r w:rsidR="001A4021">
        <w:t xml:space="preserve"> constitutes a different meaning. Conversely, in most Indo-Aryan languages, these two phones belong to different phonemes as shown by minimal pairs such as Sanskrit </w:t>
      </w:r>
      <w:r w:rsidR="001A4021" w:rsidRPr="001A4021">
        <w:rPr>
          <w:rStyle w:val="Foreign"/>
        </w:rPr>
        <w:t>pat-</w:t>
      </w:r>
      <w:r w:rsidR="001A4021">
        <w:t xml:space="preserve"> ‘fly, fall’ and </w:t>
      </w:r>
      <w:r w:rsidR="001A4021">
        <w:rPr>
          <w:rStyle w:val="Foreign"/>
        </w:rPr>
        <w:t>path-</w:t>
      </w:r>
      <w:r w:rsidR="001A4021">
        <w:t xml:space="preserve"> ‘move, travel’.</w:t>
      </w:r>
    </w:p>
    <w:p w14:paraId="5DC6655B" w14:textId="5D6327D7" w:rsidR="00CD5564" w:rsidRDefault="00CD5564" w:rsidP="00CD5564">
      <w:pPr>
        <w:pStyle w:val="Normlbehzs"/>
      </w:pPr>
      <w:r>
        <w:t xml:space="preserve">In grapholinguistics, the etic aspect — known as </w:t>
      </w:r>
      <w:r>
        <w:rPr>
          <w:b/>
          <w:bCs/>
        </w:rPr>
        <w:t>graphetics</w:t>
      </w:r>
      <w:r>
        <w:t xml:space="preserve"> — covers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5"/>
      </w:r>
      <w:r>
        <w:t xml:space="preserve"> In the emic aspect, the field of </w:t>
      </w:r>
      <w:r>
        <w:rPr>
          <w:b/>
          <w:bCs/>
        </w:rPr>
        <w:t>graphematics</w:t>
      </w:r>
      <w:r>
        <w:rPr>
          <w:rStyle w:val="Lbjegyzet-hivatkozs"/>
        </w:rPr>
        <w:footnoteReference w:id="26"/>
      </w:r>
      <w:r>
        <w:t xml:space="preserve"> studies </w:t>
      </w:r>
      <w:r>
        <w:rPr>
          <w:b/>
          <w:bCs/>
        </w:rPr>
        <w:t>graphemes</w:t>
      </w:r>
      <w:r>
        <w:t xml:space="preserve">, a limited number of discrete abstract entities systematised on the basis of their </w:t>
      </w:r>
      <w:r w:rsidR="00CA1EB7">
        <w:t>shared function</w:t>
      </w:r>
      <w:r>
        <w:t>. In discussion, we enclose graphemes in angle brackets, e.g. &lt;a&gt;.</w:t>
      </w:r>
      <w:r>
        <w:rPr>
          <w:rStyle w:val="Lbjegyzet-hivatkozs"/>
        </w:rPr>
        <w:footnoteReference w:id="27"/>
      </w:r>
      <w:r>
        <w:t xml:space="preserve">  Diverse graphic signs which signify the same linguistic information are known as </w:t>
      </w:r>
      <w:r>
        <w:rPr>
          <w:b/>
          <w:bCs/>
        </w:rPr>
        <w:t>allographs</w:t>
      </w:r>
      <w:r>
        <w:t>.</w:t>
      </w:r>
    </w:p>
    <w:p w14:paraId="59CC9D81" w14:textId="65837AC2" w:rsidR="00CA1EB7" w:rsidRDefault="00CD5564" w:rsidP="00CD5564">
      <w:pPr>
        <w:pStyle w:val="Normlbehzs"/>
      </w:pPr>
      <w:r>
        <w:t xml:space="preserve">Thus, the Sanskrit phoneme /a/ may be instantiated phonetically by several allophones such as [a], [ɐ] or [ə]. This phoneme </w:t>
      </w:r>
      <w:r w:rsidR="00CA1EB7">
        <w:t xml:space="preserve">corresponds to </w:t>
      </w:r>
      <w:r>
        <w:t>the grapheme &lt;a&gt; in Indic writing systems. In the particular writing system that associates modern Devanagari with Sanskrit, this grapheme can be instantiated graphetically by several allographs such as |</w:t>
      </w:r>
      <w:r>
        <w:rPr>
          <w:rStyle w:val="ForeignDevanagariScript"/>
          <w:cs/>
        </w:rPr>
        <w:t>अ</w:t>
      </w:r>
      <w:r>
        <w:t>| or |</w:t>
      </w:r>
      <w:r>
        <w:rPr>
          <w:rStyle w:val="ForeignDevanagariAlt"/>
          <w:cs/>
        </w:rPr>
        <w:t>अ</w:t>
      </w:r>
      <w:r>
        <w:t>|. In the DHARMA transliteration scheme, which is in fact a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w:t>
      </w:r>
      <w:r w:rsidR="00CA1EB7">
        <w:t xml:space="preserve"> This basic sketch might be all we needed </w:t>
      </w:r>
      <w:r w:rsidR="00CA1EB7">
        <w:rPr>
          <w:lang w:bidi="sa-IN"/>
        </w:rPr>
        <w:t xml:space="preserve">if we worked only with </w:t>
      </w:r>
      <w:r w:rsidR="00CA1EB7">
        <w:rPr>
          <w:lang w:bidi="sa-IN"/>
        </w:rPr>
        <w:t>ideal alphabetic writing system</w:t>
      </w:r>
      <w:r w:rsidR="00CA1EB7">
        <w:rPr>
          <w:lang w:bidi="sa-IN"/>
        </w:rPr>
        <w:t>s where each and every phoneme of the language exactly corresponds to one grapheme of the writing system</w:t>
      </w:r>
      <w:r w:rsidR="00D77583">
        <w:rPr>
          <w:lang w:bidi="sa-IN"/>
        </w:rPr>
        <w:t xml:space="preserve"> and vice versa. This, alas, is not the case, so we must explore some of the complications.</w:t>
      </w:r>
    </w:p>
    <w:p w14:paraId="4D5049C6" w14:textId="45D43AAE" w:rsidR="00A21CEF" w:rsidRDefault="00D77583" w:rsidP="00A21CEF">
      <w:pPr>
        <w:pStyle w:val="Cmsor4"/>
      </w:pPr>
      <w:r>
        <w:t>The grapheme is a sign</w:t>
      </w:r>
    </w:p>
    <w:p w14:paraId="7E2CB525" w14:textId="190007F5" w:rsidR="00D77583" w:rsidRPr="001A4021" w:rsidRDefault="00D77583" w:rsidP="00CD5564">
      <w:pPr>
        <w:rPr>
          <w:lang w:eastAsia="en-US" w:bidi="ar-SA"/>
        </w:rPr>
      </w:pPr>
      <w:r>
        <w:rPr>
          <w:lang w:eastAsia="en-US" w:bidi="ar-SA"/>
        </w:rPr>
        <w:t>Traditional approaches to the grapheme</w:t>
      </w:r>
      <w:r>
        <w:rPr>
          <w:rStyle w:val="Lbjegyzet-hivatkozs"/>
          <w:lang w:eastAsia="en-US" w:bidi="ar-SA"/>
        </w:rPr>
        <w:footnoteReference w:id="28"/>
      </w:r>
      <w:r>
        <w:rPr>
          <w:lang w:eastAsia="en-US" w:bidi="ar-SA"/>
        </w:rPr>
        <w:t xml:space="preserve"> have usually followed one of two approaches. According to the </w:t>
      </w:r>
      <w:r>
        <w:rPr>
          <w:i/>
          <w:iCs/>
          <w:lang w:eastAsia="en-US" w:bidi="ar-SA"/>
        </w:rPr>
        <w:t>analogical</w:t>
      </w:r>
      <w:r>
        <w:rPr>
          <w:lang w:eastAsia="en-US" w:bidi="ar-SA"/>
        </w:rPr>
        <w:t xml:space="preserve"> view, </w:t>
      </w:r>
      <w:r w:rsidR="007B632F">
        <w:rPr>
          <w:lang w:eastAsia="en-US" w:bidi="ar-SA"/>
        </w:rPr>
        <w:t>(semantic) meaning can be derived from writing regardless of language</w:t>
      </w:r>
      <w:r w:rsidR="001A4021">
        <w:rPr>
          <w:lang w:eastAsia="en-US" w:bidi="ar-SA"/>
        </w:rPr>
        <w:t xml:space="preserve">. By this view, a grapheme is the written analogue of the phoneme inasmuch as it must lead to a distinction of semantic meaning. The </w:t>
      </w:r>
      <w:r w:rsidR="001A4021">
        <w:rPr>
          <w:i/>
          <w:iCs/>
          <w:lang w:eastAsia="en-US" w:bidi="ar-SA"/>
        </w:rPr>
        <w:t>referential</w:t>
      </w:r>
      <w:r w:rsidR="001A4021">
        <w:t xml:space="preserve"> view, on the other hand, starts out from the assumption that meaning is derived from writing through language</w:t>
      </w:r>
      <w:r w:rsidR="00EE1111">
        <w:t>. In this view, therefore, a grapheme is something that refers to a particular phoneme of the spoken language.</w:t>
      </w:r>
    </w:p>
    <w:p w14:paraId="604F8960" w14:textId="0F230FEB" w:rsidR="00A21CEF" w:rsidRDefault="00EE1111" w:rsidP="00EE1111">
      <w:pPr>
        <w:pStyle w:val="Normlbehzs"/>
      </w:pPr>
      <w:r>
        <w:rPr>
          <w:lang w:eastAsia="en-US" w:bidi="ar-SA"/>
        </w:rPr>
        <w:t>Both views have their merits, either may be applicable in certain highly specific contexts,</w:t>
      </w:r>
      <w:r w:rsidR="009C2EF7">
        <w:rPr>
          <w:rStyle w:val="Lbjegyzet-hivatkozs"/>
          <w:lang w:eastAsia="en-US" w:bidi="ar-SA"/>
        </w:rPr>
        <w:footnoteReference w:id="29"/>
      </w:r>
      <w:r>
        <w:rPr>
          <w:lang w:eastAsia="en-US" w:bidi="ar-SA"/>
        </w:rPr>
        <w:t xml:space="preserve"> but neither is capable of producing a grapheme concept that can work with a wide variety of real-life writing systems including non-alphabetic ones. Meletis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xml:space="preserve"> has provided a synthesis of the two and worked out many of its implications, but we feel that his approach frays at the edges and is not quite consistent internally. In particular, we emphatically reject his requirement that a grapheme must be semantically distinctive (as per the analogical view).</w:t>
      </w:r>
      <w:r w:rsidR="007A2FF2">
        <w:rPr>
          <w:lang w:eastAsia="en-US" w:bidi="ar-SA"/>
        </w:rPr>
        <w:t xml:space="preserve"> </w:t>
      </w:r>
      <w:r>
        <w:rPr>
          <w:lang w:eastAsia="en-US" w:bidi="ar-SA"/>
        </w:rPr>
        <w:t>There are scholars who do not agree on this requirement</w:t>
      </w:r>
      <w:r w:rsidR="00CD5564">
        <w:rPr>
          <w:lang w:eastAsia="en-US" w:bidi="ar-SA"/>
        </w:rPr>
        <w:t>,</w:t>
      </w:r>
      <w:r w:rsidR="007A2FF2">
        <w:rPr>
          <w:rStyle w:val="Lbjegyzet-hivatkozs"/>
        </w:rPr>
        <w:footnoteReference w:id="30"/>
      </w:r>
      <w:r w:rsidR="007A2FF2">
        <w:rPr>
          <w:lang w:eastAsia="en-US" w:bidi="ar-SA"/>
        </w:rPr>
        <w:t xml:space="preserve"> </w:t>
      </w:r>
      <w:r>
        <w:rPr>
          <w:lang w:eastAsia="en-US" w:bidi="ar-SA"/>
        </w:rPr>
        <w:t xml:space="preserve">it leads to </w:t>
      </w:r>
      <w:r w:rsidR="007A2FF2">
        <w:rPr>
          <w:lang w:eastAsia="en-US" w:bidi="ar-SA"/>
        </w:rPr>
        <w:t>complications (due requiring minimal pairs</w:t>
      </w:r>
      <w:r w:rsidR="00CD5564">
        <w:rPr>
          <w:lang w:eastAsia="en-US" w:bidi="ar-SA"/>
        </w:rPr>
        <w:t xml:space="preserve"> from a particular lexicon in order for something to qualify as a grapheme), </w:t>
      </w:r>
      <w:r>
        <w:rPr>
          <w:lang w:eastAsia="en-US" w:bidi="ar-SA"/>
        </w:rPr>
        <w:t xml:space="preserve">and </w:t>
      </w:r>
      <w:r>
        <w:rPr>
          <w:lang w:eastAsia="en-US" w:bidi="ar-SA"/>
        </w:rPr>
        <w:lastRenderedPageBreak/>
        <w:t xml:space="preserve">moreover, </w:t>
      </w:r>
      <w:r w:rsidR="00CD5564">
        <w:rPr>
          <w:lang w:eastAsia="en-US" w:bidi="ar-SA"/>
        </w:rPr>
        <w:t xml:space="preserve">we find it irreconcilable with </w:t>
      </w:r>
      <w:r>
        <w:rPr>
          <w:lang w:eastAsia="en-US" w:bidi="ar-SA"/>
        </w:rPr>
        <w:t xml:space="preserve">our (as well as Meletis’s) </w:t>
      </w:r>
      <w:r w:rsidR="00CD5564">
        <w:rPr>
          <w:lang w:eastAsia="en-US" w:bidi="ar-SA"/>
        </w:rPr>
        <w:t xml:space="preserve">starting axiom that writing represents language (which in turn represents semantic meaning, but writing on its own does not). </w:t>
      </w:r>
      <w:r w:rsidR="00FB1CE6">
        <w:rPr>
          <w:lang w:eastAsia="en-US" w:bidi="ar-SA"/>
        </w:rPr>
        <w:t>S</w:t>
      </w:r>
      <w:r w:rsidR="00CD5564">
        <w:rPr>
          <w:lang w:eastAsia="en-US" w:bidi="ar-SA"/>
        </w:rPr>
        <w:t xml:space="preserve">uch a </w:t>
      </w:r>
      <w:r w:rsidR="00FB1CE6">
        <w:rPr>
          <w:lang w:eastAsia="en-US" w:bidi="ar-SA"/>
        </w:rPr>
        <w:t xml:space="preserve">criterion </w:t>
      </w:r>
      <w:r w:rsidR="00CD5564">
        <w:rPr>
          <w:lang w:eastAsia="en-US" w:bidi="ar-SA"/>
        </w:rPr>
        <w:t xml:space="preserve">may be productive in the study of one particular writing system, but it would be entirely impractical </w:t>
      </w:r>
      <w:r w:rsidR="00CD5564">
        <w:t xml:space="preserve">in </w:t>
      </w:r>
      <w:r w:rsidR="007A2FF2">
        <w:t>the synchronic and diachronic scope of our subject matter.</w:t>
      </w:r>
    </w:p>
    <w:p w14:paraId="07000B44" w14:textId="0A7DD03C" w:rsidR="00FB1CE6" w:rsidRPr="006740BC" w:rsidRDefault="00FB1CE6" w:rsidP="00EE1111">
      <w:pPr>
        <w:pStyle w:val="Normlbehzs"/>
        <w:rPr>
          <w:lang w:eastAsia="en-US" w:bidi="ar-SA"/>
        </w:rPr>
      </w:pPr>
      <w:r>
        <w:t>We therefore conceive of the grapheme, broadly in accordance with the referential view and in agreement with several theorists,</w:t>
      </w:r>
      <w:r>
        <w:rPr>
          <w:rStyle w:val="Lbjegyzet-hivatkozs"/>
        </w:rPr>
        <w:footnoteReference w:id="31"/>
      </w:r>
      <w:r>
        <w:t xml:space="preserve"> as a sign</w:t>
      </w:r>
      <w:r>
        <w:rPr>
          <w:rStyle w:val="Lbjegyzet-hivatkozs"/>
        </w:rPr>
        <w:footnoteReference w:id="32"/>
      </w:r>
      <w:r>
        <w:t xml:space="preserve"> comprised of a linguistic aspect as its signified and a graphic aspect as its signifier.</w:t>
      </w:r>
      <w:r>
        <w:t xml:space="preserve"> </w:t>
      </w:r>
      <w:r w:rsidR="006740BC">
        <w:t>I</w:t>
      </w:r>
      <w:r w:rsidR="009C2EF7">
        <w:t xml:space="preserve">n order for this conception to be useful, we must </w:t>
      </w:r>
      <w:r w:rsidR="006740BC">
        <w:t xml:space="preserve">deal with the questions of segmentation (how to demarcate </w:t>
      </w:r>
      <w:r w:rsidR="006740BC">
        <w:rPr>
          <w:i/>
          <w:iCs/>
        </w:rPr>
        <w:t>one</w:t>
      </w:r>
      <w:r w:rsidR="006740BC">
        <w:t xml:space="preserve"> grapheme in a written text?) and individuation (what counts as a different grapheme?). We shall do so by defining what linguistic and graphic entities are acceptable for a grapheme, and by imposing the criterion of minimality. @return to this</w:t>
      </w:r>
    </w:p>
    <w:p w14:paraId="14EB384C" w14:textId="620E88DB" w:rsidR="00ED148F" w:rsidRDefault="006740BC">
      <w:pPr>
        <w:pStyle w:val="Cmsor4"/>
      </w:pPr>
      <w:r>
        <w:t>Restricting the linguistic aspect to analytical interest</w:t>
      </w:r>
    </w:p>
    <w:p w14:paraId="1DA38883" w14:textId="6355ADB1" w:rsidR="00380A1F" w:rsidRDefault="00CD5564" w:rsidP="00380A1F">
      <w:r>
        <w:t xml:space="preserve">Many features of writing can have a graphematic function inasmuch as they signify some sort of linguistic (or vaguely language-related) information. Applying the term ‘grapheme’ to anything with </w:t>
      </w:r>
      <w:r w:rsidR="006740BC">
        <w:t xml:space="preserve">a potential </w:t>
      </w:r>
      <w:r>
        <w:t xml:space="preserve">graphematic function may be fruitful </w:t>
      </w:r>
      <w:r w:rsidR="006740BC">
        <w:t>in some lines of research</w:t>
      </w:r>
      <w:r>
        <w:t>,</w:t>
      </w:r>
      <w:r>
        <w:rPr>
          <w:rStyle w:val="Lbjegyzet-hivatkozs"/>
        </w:rPr>
        <w:footnoteReference w:id="33"/>
      </w:r>
      <w:r>
        <w:t xml:space="preserve"> but greatly complicates analysis and is utterly impractical for transliteration. </w:t>
      </w:r>
      <w:r w:rsidR="006740BC">
        <w:t>In alphabetic writing systems, it is straightforward to assume that the linguistic aspect of a grapheme must be a phoneme (or something like it)</w:t>
      </w:r>
      <w:r w:rsidR="00380A1F">
        <w:t xml:space="preserve">. Meletis </w:t>
      </w:r>
      <w:r w:rsidR="00380A1F">
        <w:fldChar w:fldCharType="begin"/>
      </w:r>
      <w:r w:rsidR="00380A1F">
        <w:instrText xml:space="preserve"> ADDIN ZOTERO_ITEM CSL_CITATION {"citationID":"c8To6JJ1","properties":{"formattedCitation":"(e.g. 2019, 36; Meletis and D\\uc0\\u252{}rscheid 2022, 127)","plainCitation":"(e.g. 2019, 36; Meletis and Dürscheid 2022, 127)","noteIndex":32},"citationItems":[{"id":25400,"uris":["http://zotero.org/groups/1633743/items/SI8VKQ4J"],"itemData":{"id":25400,"type":"article-journal","abstract":"The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rsidR="00380A1F">
        <w:fldChar w:fldCharType="separate"/>
      </w:r>
      <w:r w:rsidR="00380A1F">
        <w:rPr>
          <w:rFonts w:cs="Gentium"/>
          <w:szCs w:val="24"/>
        </w:rPr>
        <w:t>(e.g. 2019, 36; Meletis and Dürscheid 2022, 127)</w:t>
      </w:r>
      <w:r w:rsidR="00380A1F">
        <w:fldChar w:fldCharType="end"/>
      </w:r>
      <w:r w:rsidR="00000000">
        <w:t xml:space="preserve"> </w:t>
      </w:r>
      <w:r w:rsidR="00380A1F">
        <w:t xml:space="preserve">generalises this, stating that the linguistic aspect of a </w:t>
      </w:r>
      <w:r w:rsidR="00220FA0">
        <w:t xml:space="preserve">“default </w:t>
      </w:r>
      <w:r w:rsidR="00380A1F">
        <w:t>grapheme</w:t>
      </w:r>
      <w:r w:rsidR="00220FA0">
        <w:t>”</w:t>
      </w:r>
      <w:r w:rsidR="00380A1F">
        <w:t xml:space="preserve"> must be a linguistic unit at the writing system’s dominant level of representational mapping. Thus, </w:t>
      </w:r>
      <w:r w:rsidR="00000000">
        <w:t xml:space="preserve">the </w:t>
      </w:r>
      <w:r w:rsidR="00220FA0">
        <w:t xml:space="preserve">default </w:t>
      </w:r>
      <w:r w:rsidR="00000000">
        <w:t>graphemes of a phonographic writing system are limited to those that signify speech sounds</w:t>
      </w:r>
      <w:r w:rsidR="00380A1F">
        <w:t xml:space="preserve">, specifically phonemes in alphabetic, abugidic and aksharic systems and syllables in syllabographic systems, while </w:t>
      </w:r>
      <w:r w:rsidR="00220FA0">
        <w:t xml:space="preserve">those </w:t>
      </w:r>
      <w:r w:rsidR="00380A1F">
        <w:t xml:space="preserve">of a morphographic system signify morphemes. </w:t>
      </w:r>
      <w:r w:rsidR="00220FA0">
        <w:t xml:space="preserve">He recognises the existence of non-default graphemes or grapheme-like entities (including punctuation marks </w:t>
      </w:r>
      <w:r w:rsidR="00D86831">
        <w:t>as well as</w:t>
      </w:r>
      <w:r w:rsidR="00220FA0">
        <w:t xml:space="preserve"> signs such as %</w:t>
      </w:r>
      <w:r w:rsidR="00D86831">
        <w:t xml:space="preserve"> and $</w:t>
      </w:r>
      <w:r w:rsidR="00220FA0">
        <w:t xml:space="preserve">) as well as other features of writing </w:t>
      </w:r>
      <w:r w:rsidR="00D86831">
        <w:t xml:space="preserve">with a </w:t>
      </w:r>
      <w:r w:rsidR="00D86831">
        <w:t>graphematic</w:t>
      </w:r>
      <w:r w:rsidR="00D86831">
        <w:t xml:space="preserve"> function </w:t>
      </w:r>
      <w:r w:rsidR="00220FA0">
        <w:t xml:space="preserve">(such as italics, indentation, etc.), but </w:t>
      </w:r>
      <w:r w:rsidR="00220FA0">
        <w:t>relegate</w:t>
      </w:r>
      <w:r w:rsidR="00220FA0">
        <w:t>s them</w:t>
      </w:r>
      <w:r w:rsidR="00220FA0">
        <w:t xml:space="preserve"> to a separate stage of analysis</w:t>
      </w:r>
      <w:r w:rsidR="00D86831">
        <w:t xml:space="preserve"> </w:t>
      </w:r>
      <w:r w:rsidR="00D86831">
        <w:fldChar w:fldCharType="begin"/>
      </w:r>
      <w:r w:rsidR="00D86831">
        <w:instrText xml:space="preserve"> ADDIN ZOTERO_ITEM CSL_CITATION {"citationID":"dxCQ30Wj","properties":{"formattedCitation":"(Meletis 2020a, 148; Meletis and D\\uc0\\u252{}rscheid 2022, 132)","plainCitation":"(Meletis 2020a, 148; Meletis and Dürscheid 2022, 132)","noteIndex":0},"citationItems":[{"id":25329,"uris":["http://zotero.org/groups/1633743/items/F5UMNY45"],"itemData":{"id":25329,"type":"book","collection-number":"3","collection-title":"Grapholinguistics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rsidR="00D86831">
        <w:fldChar w:fldCharType="separate"/>
      </w:r>
      <w:r w:rsidR="00D86831" w:rsidRPr="00D86831">
        <w:rPr>
          <w:rFonts w:cs="Gentium"/>
          <w:kern w:val="0"/>
          <w:szCs w:val="24"/>
        </w:rPr>
        <w:t>(Meletis 2020a, 148; Meletis and Dürscheid 2022, 132)</w:t>
      </w:r>
      <w:r w:rsidR="00D86831">
        <w:fldChar w:fldCharType="end"/>
      </w:r>
      <w:r w:rsidR="00220FA0">
        <w:t xml:space="preserve"> </w:t>
      </w:r>
      <w:r w:rsidR="00220FA0">
        <w:t>and treats them much less extensively.</w:t>
      </w:r>
    </w:p>
    <w:p w14:paraId="742EB2FF" w14:textId="700A041B" w:rsidR="00220FA0" w:rsidRDefault="00220FA0" w:rsidP="00220FA0">
      <w:pPr>
        <w:pStyle w:val="Normlbehzs"/>
      </w:pPr>
      <w:r>
        <w:t>We welcome this approach and</w:t>
      </w:r>
      <w:r w:rsidR="00D86831">
        <w:t>, as a slight adaptation,</w:t>
      </w:r>
      <w:r>
        <w:t xml:space="preserve"> </w:t>
      </w:r>
      <w:r w:rsidR="00D86831">
        <w:t>recognise different kinds of graphemes on the basis of the level of analytical interest. Our primary interest here is in the level of phonography, i.e. the dominant level of representational mapping in both the Indic and the Roman writing systems. Most of the graphemes we deal with are thus Meletis’s default graphemes. In addition, we accord grapheme status to elements of the writing system that represent linguistic (or quasi-linguistic) information at different levels, allowing us to treat Meletis’s non-default graphemes in the same manner as the default ones.</w:t>
      </w:r>
    </w:p>
    <w:p w14:paraId="65A894FC" w14:textId="77777777" w:rsidR="00ED148F" w:rsidRDefault="00000000">
      <w:pPr>
        <w:pStyle w:val="Cmsor4"/>
      </w:pPr>
      <w:r>
        <w:t>The notional nature of the signified information</w:t>
      </w:r>
    </w:p>
    <w:p w14:paraId="0F6887C1" w14:textId="4D8064F1" w:rsidR="00ED148F" w:rsidRDefault="00D86831">
      <w:r>
        <w:t>@@@</w:t>
      </w:r>
      <w:r w:rsidR="00000000">
        <w:t>We must, however, emphasise that what a grapheme signifies is not the actual linguistic unit — such as a phoneme — but rather some prototypical notion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sidR="00000000">
        <w:rPr>
          <w:rStyle w:val="Lbjegyzet-hivatkozs"/>
        </w:rPr>
        <w:footnoteReference w:id="34"/>
      </w:r>
      <w:r w:rsidR="00000000">
        <w:t xml:space="preserve"> Depending on this complex process, the phoneme notionally associated with any individual grapheme may be realised in speech as a very different phoneme, or not realised at all. When for the sake of brevity we speak of the graphemes of phonographic writing systems as signifying phonemes, we always mean that they signify abstract </w:t>
      </w:r>
      <w:r w:rsidR="00000000">
        <w:lastRenderedPageBreak/>
        <w:t>prototypical phonemes, which often do not correspond with any consistency to the phonemes of the language being represented.</w:t>
      </w:r>
      <w:bookmarkStart w:id="57" w:name="_Ref198645319"/>
      <w:r w:rsidR="00000000">
        <w:rPr>
          <w:rStyle w:val="Lbjegyzet-hivatkozs"/>
        </w:rPr>
        <w:footnoteReference w:id="35"/>
      </w:r>
      <w:bookmarkEnd w:id="57"/>
    </w:p>
    <w:p w14:paraId="536AC06E" w14:textId="1FBFB90A" w:rsidR="007A2FF2" w:rsidRDefault="007A2FF2">
      <w:r>
        <w:t>“phoneme image” in Meletis?</w:t>
      </w:r>
    </w:p>
    <w:p w14:paraId="757A922C" w14:textId="77777777" w:rsidR="00CD5564" w:rsidRDefault="00CD5564" w:rsidP="00CD5564">
      <w:pPr>
        <w:pStyle w:val="Cmsor4"/>
      </w:pPr>
      <w:r>
        <w:t>Minimality</w:t>
      </w:r>
    </w:p>
    <w:p w14:paraId="7A468DBA" w14:textId="77777777" w:rsidR="00CD5564" w:rsidRDefault="00CD5564" w:rsidP="00CD5564">
      <w:pPr>
        <w:rPr>
          <w:lang w:eastAsia="en-US" w:bidi="ar-SA"/>
        </w:rPr>
      </w:pPr>
      <w:r>
        <w:rPr>
          <w:lang w:eastAsia="en-US" w:bidi="ar-SA"/>
        </w:rPr>
        <w:t>We define a grapheme as minimal,</w:t>
      </w:r>
      <w:r>
        <w:rPr>
          <w:rStyle w:val="Lbjegyzet-hivatkozs"/>
        </w:rPr>
        <w:footnoteReference w:id="36"/>
      </w:r>
      <w:r>
        <w:t xml:space="preserve"> meaning that a grapheme cannot be subdivided into smaller units which themselves satisfy the definition of a grapheme.</w:t>
      </w:r>
    </w:p>
    <w:p w14:paraId="382CA26C" w14:textId="77777777" w:rsidR="00ED148F" w:rsidRDefault="00000000">
      <w:pPr>
        <w:pStyle w:val="Cmsor3"/>
      </w:pPr>
      <w:r>
        <w:t>Refining the concept of the grapheme</w:t>
      </w:r>
      <w:bookmarkEnd w:id="53"/>
      <w:bookmarkEnd w:id="54"/>
      <w:bookmarkEnd w:id="55"/>
    </w:p>
    <w:p w14:paraId="235FE2A0" w14:textId="33EA2609" w:rsidR="00ED148F" w:rsidRDefault="00000000">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systems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Meletis </w:t>
      </w:r>
      <w:r>
        <w:fldChar w:fldCharType="begin"/>
      </w:r>
      <w:r w:rsidR="00D77583">
        <w:instrText xml:space="preserve"> ADDIN ZOTERO_ITEM CSL_CITATION {"citationID":"CGATEbgm","properties":{"formattedCitation":"(e.g.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58" w:name="_Ref198645199"/>
      <w:r>
        <w:rPr>
          <w:rStyle w:val="Lbjegyzet-hivatkozs"/>
        </w:rPr>
        <w:footnoteReference w:id="37"/>
      </w:r>
      <w:bookmarkEnd w:id="58"/>
      <w:r>
        <w:t xml:space="preserve"> Discussion of where, how and why we agree or disagree with him and other grapholinguists will be kept to a minimum here in order to be able to proceed as quickly as possible to our actual subject matter.</w:t>
      </w:r>
    </w:p>
    <w:p w14:paraId="3085E25A" w14:textId="77777777" w:rsidR="00ED148F" w:rsidRDefault="00000000">
      <w:pPr>
        <w:pStyle w:val="Normlbehzs"/>
      </w:pPr>
      <w:r>
        <w:t xml:space="preserve">For our purposes, a </w:t>
      </w:r>
      <w:r>
        <w:rPr>
          <w:b/>
          <w:bCs/>
        </w:rPr>
        <w:t>grapheme</w:t>
      </w:r>
      <w:r>
        <w:t xml:space="preserve"> is a minimal functional unit of a writing system,</w:t>
      </w:r>
      <w:r>
        <w:rPr>
          <w:rStyle w:val="Lbjegyzet-hivatkozs"/>
        </w:rPr>
        <w:footnoteReference w:id="38"/>
      </w:r>
      <w:r>
        <w:t xml:space="preserve"> meaning that a grapheme cannot be subdivided into smaller units which themselves satisfy the definition of a grapheme. The grapheme may be conceptualised as a dyadic sign</w:t>
      </w:r>
      <w:r>
        <w:rPr>
          <w:rStyle w:val="Lbjegyzet-hivatkozs"/>
        </w:rPr>
        <w:footnoteReference w:id="39"/>
      </w:r>
      <w:r>
        <w:t xml:space="preserve"> comprised of a linguistic aspect as its signified and a graphic aspect as its signifier.</w:t>
      </w:r>
      <w:r>
        <w:rPr>
          <w:rStyle w:val="Lbjegyzet-hivatkozs"/>
        </w:rPr>
        <w:footnoteReference w:id="40"/>
      </w:r>
      <w:r>
        <w:t xml:space="preserve"> The linguistic aspect is comprised of abstract information that pertains to the presence of a notional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14:paraId="12E757D6" w14:textId="06DA5B32" w:rsidR="00CA1EB7" w:rsidRDefault="00CA1EB7">
      <w:pPr>
        <w:pStyle w:val="Normlbehzs"/>
      </w:pPr>
      <w:r>
        <w:t xml:space="preserve">For our purposes, a </w:t>
      </w:r>
      <w:r>
        <w:rPr>
          <w:b/>
          <w:bCs/>
        </w:rPr>
        <w:t>grapheme</w:t>
      </w:r>
      <w:r>
        <w:t xml:space="preserve"> is the minimal functional unit of a writing system,</w:t>
      </w:r>
      <w:r>
        <w:rPr>
          <w:rStyle w:val="Lbjegyzet-hivatkozs"/>
        </w:rPr>
        <w:footnoteReference w:id="41"/>
      </w:r>
      <w:r>
        <w:t xml:space="preserve"> namely a dyadic sign</w:t>
      </w:r>
      <w:r>
        <w:rPr>
          <w:rStyle w:val="Lbjegyzet-hivatkozs"/>
        </w:rPr>
        <w:footnoteReference w:id="42"/>
      </w:r>
      <w:r>
        <w:t xml:space="preserve"> that establishes a relationship between a graphic feature as signifier and an item of linguistic information as signified. In the following subsections, we elaborate this definition.</w:t>
      </w:r>
    </w:p>
    <w:p w14:paraId="1B496273" w14:textId="77777777" w:rsidR="00ED148F" w:rsidRDefault="00000000">
      <w:pPr>
        <w:pStyle w:val="Cmsor4"/>
      </w:pPr>
      <w:bookmarkStart w:id="59" w:name="_Ref199774168"/>
      <w:bookmarkStart w:id="60" w:name="_Toc204326183"/>
      <w:bookmarkStart w:id="61" w:name="_Hlk197676370"/>
      <w:r>
        <w:t>The graphic aspect of the grapheme</w:t>
      </w:r>
      <w:bookmarkEnd w:id="59"/>
      <w:bookmarkEnd w:id="60"/>
    </w:p>
    <w:p w14:paraId="6952A1C1" w14:textId="2E314EF0" w:rsidR="00ED148F" w:rsidRDefault="00000000">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3"/>
      </w:r>
      <w:r>
        <w:t xml:space="preserve"> Thus, the components of a complex </w:t>
      </w:r>
      <w:r>
        <w:lastRenderedPageBreak/>
        <w:t xml:space="preserve">Indic </w:t>
      </w:r>
      <w:r>
        <w:rPr>
          <w:rStyle w:val="Foreign"/>
        </w:rPr>
        <w:t>akṣara</w:t>
      </w:r>
      <w:r>
        <w:t xml:space="preserve"> are genuine graphemes, since they signify the same kind of linguistic information as the corresponding independent signs </w:t>
      </w:r>
      <w:r>
        <w:fldChar w:fldCharType="begin"/>
      </w:r>
      <w:r w:rsidR="00D77583">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(Meletis and Dürscheid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62" w:name="_Ref198646201"/>
      <w:r>
        <w:rPr>
          <w:rStyle w:val="Lbjegyzet-hivatkozs"/>
        </w:rPr>
        <w:footnoteReference w:id="44"/>
      </w:r>
      <w:bookmarkEnd w:id="62"/>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t>2.4.1</w:t>
      </w:r>
      <w:r>
        <w:fldChar w:fldCharType="end"/>
      </w:r>
      <w:r>
        <w:t>.</w:t>
      </w:r>
    </w:p>
    <w:p w14:paraId="221449FF" w14:textId="77777777" w:rsidR="00ED148F" w:rsidRDefault="00000000">
      <w:pPr>
        <w:pStyle w:val="Normlbehzs"/>
        <w:rPr>
          <w:b/>
          <w:bCs/>
        </w:rPr>
      </w:pPr>
      <w:r>
        <w:t>Additionally, we do not limit the graphic aspect of a grapheme to an overt, visually isolable unit of script,</w:t>
      </w:r>
      <w:r>
        <w:rPr>
          <w:rStyle w:val="Lbjegyzet-hivatkozs"/>
        </w:rPr>
        <w:footnoteReference w:id="45"/>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&lt;kṣa&gt; — that represent a sequence of graphemes in such a way that no isolable graphic components correspond to its constituent graphemes. We advance</w:t>
      </w:r>
      <w:bookmarkStart w:id="63" w:name="_Ref198651090"/>
      <w:r>
        <w:rPr>
          <w:rStyle w:val="Lbjegyzet-hivatkozs"/>
        </w:rPr>
        <w:footnoteReference w:id="46"/>
      </w:r>
      <w:bookmarkEnd w:id="63"/>
      <w:r>
        <w:t xml:space="preserve"> that the relevant graphemes are individually present in spite of their lack of graphic distinctness, i.e. that we are not dealing with a single syllabographic grapheme. Our rationale is that, unlike syllabographic writing systems, aksharic systems refer to (abstract) phonemes at their dominant level of representational mapping, and by default use complex signs comprised of isolable components. Signs which holistically correspond to a phoneme sequence may be viewed as special cases of this rule (being palaeographically derivable from earlier signs where the components can in fact be isolated), and do not require treatment as syllabographic graphemes.</w:t>
      </w:r>
    </w:p>
    <w:p w14:paraId="7F679027" w14:textId="77777777" w:rsidR="00ED148F" w:rsidRDefault="00000000">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7"/>
      </w:r>
      <w:r>
        <w:t xml:space="preserve"> For the purpose of analysis, we consider it best to recognise the inherent vowel as a grapheme, notwithstanding the fact that the covert 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8"/>
      </w:r>
    </w:p>
    <w:p w14:paraId="4312242D" w14:textId="77777777" w:rsidR="00ED148F" w:rsidRDefault="00000000">
      <w:pPr>
        <w:pStyle w:val="Normlbehzs"/>
      </w:pPr>
      <w:r>
        <w:t xml:space="preserve">In summary, Devanagari </w:t>
      </w:r>
      <w:r>
        <w:rPr>
          <w:lang w:bidi="sa-IN"/>
        </w:rPr>
        <w:t>|</w:t>
      </w:r>
      <w:r>
        <w:rPr>
          <w:rStyle w:val="ForeignDevanagariScript"/>
          <w:rFonts w:hint="eastAsia"/>
          <w:cs/>
        </w:rPr>
        <w:t>क्ष</w:t>
      </w:r>
      <w:r>
        <w:t>| &lt;kṣa&gt; corresponds in our view to not one, not two, but three graphemes, &lt;k&gt;, &lt;ṣ&gt; and &lt;a&gt;. This conclusion may be somewhat surprising, but it is most expedient for the analysis of transliteration, and we feel that it may also be relevant to graphematics in general.</w:t>
      </w:r>
    </w:p>
    <w:p w14:paraId="2A029D81" w14:textId="77777777" w:rsidR="00ED148F" w:rsidRDefault="00000000">
      <w:pPr>
        <w:pStyle w:val="Cmsor2"/>
        <w:rPr>
          <w:lang w:bidi="sa-IN"/>
        </w:rPr>
      </w:pPr>
      <w:bookmarkStart w:id="64" w:name="_Toc204326184"/>
      <w:r>
        <w:rPr>
          <w:lang w:bidi="sa-IN"/>
        </w:rPr>
        <w:lastRenderedPageBreak/>
        <w:t>Graphic structures and their elements</w:t>
      </w:r>
      <w:bookmarkEnd w:id="64"/>
    </w:p>
    <w:p w14:paraId="41611875" w14:textId="77777777" w:rsidR="00ED148F" w:rsidRDefault="00000000">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(segments)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14:paraId="44F41BFE" w14:textId="77777777" w:rsidR="00ED148F" w:rsidRDefault="00000000">
      <w:pPr>
        <w:pStyle w:val="Cmsor3"/>
        <w:rPr>
          <w:lang w:bidi="sa-IN"/>
        </w:rPr>
      </w:pPr>
      <w:bookmarkStart w:id="65" w:name="_Toc199757538"/>
      <w:bookmarkStart w:id="66" w:name="_Ref199758726"/>
      <w:bookmarkStart w:id="67" w:name="_Ref199770899"/>
      <w:bookmarkStart w:id="68" w:name="_Ref199836496"/>
      <w:bookmarkStart w:id="69" w:name="_Ref199836546"/>
      <w:bookmarkStart w:id="70" w:name="_Ref201310961"/>
      <w:bookmarkStart w:id="71" w:name="_Ref201313503"/>
      <w:bookmarkStart w:id="72" w:name="_Ref201313506"/>
      <w:bookmarkStart w:id="73" w:name="_Ref201587721"/>
      <w:bookmarkStart w:id="74" w:name="_Toc204326185"/>
      <w:r>
        <w:rPr>
          <w:lang w:bidi="sa-IN"/>
        </w:rPr>
        <w:t>Characters and glyphs</w:t>
      </w:r>
      <w:bookmarkEnd w:id="65"/>
      <w:bookmarkEnd w:id="66"/>
      <w:bookmarkEnd w:id="67"/>
      <w:bookmarkEnd w:id="68"/>
      <w:bookmarkEnd w:id="69"/>
      <w:bookmarkEnd w:id="70"/>
      <w:bookmarkEnd w:id="71"/>
      <w:bookmarkEnd w:id="72"/>
      <w:bookmarkEnd w:id="73"/>
      <w:bookmarkEnd w:id="74"/>
    </w:p>
    <w:p w14:paraId="63E2B0CB" w14:textId="77777777" w:rsidR="00ED148F" w:rsidRDefault="00000000">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that writing system. Characters are thus graphematic (i.e. emic) units delineated on the basis of graphetic segmentality. </w:t>
      </w:r>
    </w:p>
    <w:p w14:paraId="0AA54D91" w14:textId="77777777" w:rsidR="00ED148F" w:rsidRDefault="00000000">
      <w:pPr>
        <w:pStyle w:val="Normlbehzs"/>
      </w:pPr>
      <w:r>
        <w:t>The term ‘character’ is widely used in a vague non-technical sense, and is rarely defined in a scholarly manner.</w:t>
      </w:r>
      <w:r>
        <w:rPr>
          <w:rStyle w:val="Lbjegyzet-hivatkozs"/>
        </w:rPr>
        <w:footnoteReference w:id="49"/>
      </w:r>
      <w:r>
        <w:t xml:space="preserve"> Importantly, ‘character’ as defined in information technology, specifically in the Unicode standard,</w:t>
      </w:r>
      <w:bookmarkStart w:id="75" w:name="_Ref199852369"/>
      <w:r>
        <w:rPr>
          <w:rStyle w:val="Lbjegyzet-hivatkozs"/>
        </w:rPr>
        <w:footnoteReference w:id="50"/>
      </w:r>
      <w:bookmarkEnd w:id="75"/>
      <w:r>
        <w:t xml:space="preserve"> is </w:t>
      </w:r>
      <w:r>
        <w:rPr>
          <w:i/>
          <w:iCs/>
        </w:rPr>
        <w:t>not</w:t>
      </w:r>
      <w:r>
        <w:t xml:space="preserve"> what we define as a character. The grapholinguistic literature rarely uses this term,</w:t>
      </w:r>
      <w:r>
        <w:rPr>
          <w:rStyle w:val="Lbjegyzet-hivatkozs"/>
        </w:rPr>
        <w:footnoteReference w:id="51"/>
      </w:r>
      <w:r>
        <w:t xml:space="preserve"> and tends to deal with the character — as defined by us — under the blanket term ‘segment’. In alphabetic writing systems, characters (as a rule) coincide with graphemes,</w:t>
      </w:r>
      <w:bookmarkStart w:id="76" w:name="_Ref199837795"/>
      <w:r>
        <w:rPr>
          <w:rStyle w:val="Lbjegyzet-hivatkozs"/>
        </w:rPr>
        <w:footnoteReference w:id="52"/>
      </w:r>
      <w:bookmarkEnd w:id="76"/>
      <w:r>
        <w:t xml:space="preserve"> but this is not necessarily so in other types of writing systems.</w:t>
      </w:r>
      <w:r>
        <w:rPr>
          <w:rStyle w:val="Lbjegyzet-hivatkozs"/>
        </w:rPr>
        <w:footnoteReference w:id="53"/>
      </w:r>
    </w:p>
    <w:p w14:paraId="029D63C9" w14:textId="77777777" w:rsidR="00ED148F" w:rsidRDefault="00000000">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4"/>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xml:space="preserve">| (corresponding to the character &lt;kā&gt;) is constituted of two graphs </w:t>
      </w:r>
      <w:r>
        <w:lastRenderedPageBreak/>
        <w:t>(|</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77" w:name="_Ref198909201"/>
      <w:r>
        <w:rPr>
          <w:rStyle w:val="Lbjegyzet-hivatkozs"/>
        </w:rPr>
        <w:footnoteReference w:id="55"/>
      </w:r>
      <w:bookmarkEnd w:id="77"/>
    </w:p>
    <w:p w14:paraId="6B09BAA8" w14:textId="77777777" w:rsidR="00ED148F" w:rsidRDefault="00000000">
      <w:pPr>
        <w:pStyle w:val="Cmsor3"/>
        <w:rPr>
          <w:lang w:bidi="sa-IN"/>
        </w:rPr>
      </w:pPr>
      <w:bookmarkStart w:id="78" w:name="_Toc199757539"/>
      <w:bookmarkStart w:id="79" w:name="_Ref199770569"/>
      <w:bookmarkStart w:id="80" w:name="_Ref199778699"/>
      <w:bookmarkStart w:id="81" w:name="_Ref199839785"/>
      <w:bookmarkStart w:id="82" w:name="_Ref201051163"/>
      <w:bookmarkStart w:id="83" w:name="_Ref201051179"/>
      <w:bookmarkStart w:id="84" w:name="_Toc204326186"/>
      <w:r>
        <w:rPr>
          <w:lang w:bidi="sa-IN"/>
        </w:rPr>
        <w:t>Polygraphy</w:t>
      </w:r>
      <w:bookmarkEnd w:id="78"/>
      <w:bookmarkEnd w:id="79"/>
      <w:bookmarkEnd w:id="80"/>
      <w:bookmarkEnd w:id="81"/>
      <w:bookmarkEnd w:id="82"/>
      <w:bookmarkEnd w:id="83"/>
      <w:bookmarkEnd w:id="84"/>
    </w:p>
    <w:p w14:paraId="6F4AB86A" w14:textId="77777777" w:rsidR="00ED148F" w:rsidRDefault="00000000">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6"/>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bookmarkStart w:id="85" w:name="_Ref202267690"/>
      <w:r>
        <w:rPr>
          <w:rStyle w:val="Lbjegyzet-hivatkozs"/>
        </w:rPr>
        <w:footnoteReference w:id="57"/>
      </w:r>
      <w:bookmarkEnd w:id="85"/>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t>3.4.1</w:t>
      </w:r>
      <w:r>
        <w:fldChar w:fldCharType="end"/>
      </w:r>
      <w:r>
        <w:t>.</w:t>
      </w:r>
    </w:p>
    <w:p w14:paraId="2091B551" w14:textId="77777777" w:rsidR="00ED148F" w:rsidRDefault="00000000">
      <w:pPr>
        <w:pStyle w:val="Cmsor3"/>
      </w:pPr>
      <w:bookmarkStart w:id="86" w:name="_Toc199757540"/>
      <w:bookmarkStart w:id="87" w:name="_Ref199836617"/>
      <w:bookmarkStart w:id="88" w:name="_Ref201138161"/>
      <w:bookmarkStart w:id="89" w:name="_Ref201235583"/>
      <w:bookmarkStart w:id="90" w:name="_Toc204326187"/>
      <w:r>
        <w:t>Glyph complexity</w:t>
      </w:r>
      <w:bookmarkEnd w:id="86"/>
      <w:bookmarkEnd w:id="87"/>
      <w:bookmarkEnd w:id="88"/>
      <w:bookmarkEnd w:id="89"/>
      <w:bookmarkEnd w:id="90"/>
    </w:p>
    <w:p w14:paraId="10E5B32E" w14:textId="77777777" w:rsidR="00ED148F" w:rsidRDefault="00000000">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mainly because the inherent vowel, though a grapheme, never manifests overtly as a graph. When discussing how the graphs of an Indic writing system are composed into glyphs (and accordingly, how the corresponding graphemes cluster into characters), we find it most useful to prioritise graphetic complexity, as follows.</w:t>
      </w:r>
    </w:p>
    <w:p w14:paraId="57179B84" w14:textId="77777777" w:rsidR="00ED148F" w:rsidRDefault="00000000">
      <w:pPr>
        <w:pStyle w:val="Normlbehzs"/>
      </w:pPr>
      <w:r>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14:paraId="3FB5EC72" w14:textId="77777777" w:rsidR="00ED148F" w:rsidRDefault="00000000">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&lt;te&gt; and |</w:t>
      </w:r>
      <w:r>
        <w:rPr>
          <w:rStyle w:val="ForeignDevanagariScript"/>
          <w:rFonts w:hint="cs"/>
          <w:cs/>
        </w:rPr>
        <w:t>क्ल</w:t>
      </w:r>
      <w:r>
        <w:t>| &lt;kla&gt;.</w:t>
      </w:r>
      <w:r>
        <w:rPr>
          <w:rStyle w:val="Lbjegyzet-hivatkozs"/>
        </w:rPr>
        <w:footnoteReference w:id="58"/>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&lt;kṣa&gt; discussed in §</w:t>
      </w:r>
      <w:r>
        <w:fldChar w:fldCharType="begin"/>
      </w:r>
      <w:r>
        <w:instrText xml:space="preserve"> REF _Ref199774168 \r \h </w:instrText>
      </w:r>
      <w:r>
        <w:fldChar w:fldCharType="separate"/>
      </w:r>
      <w:r>
        <w:t>2.3.2.2</w:t>
      </w:r>
      <w:r>
        <w:fldChar w:fldCharType="end"/>
      </w:r>
      <w:r>
        <w:t xml:space="preserve"> above, are a special case in this regard. Arguably, they are graphetically simplex, yet as already noted, they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w:t>
      </w:r>
      <w:r>
        <w:lastRenderedPageBreak/>
        <w:t xml:space="preserve">not the same as a </w:t>
      </w:r>
      <w:r>
        <w:rPr>
          <w:b/>
          <w:bCs/>
        </w:rPr>
        <w:t>conjunct</w:t>
      </w:r>
      <w:r>
        <w:t xml:space="preserve"> or </w:t>
      </w:r>
      <w:r>
        <w:rPr>
          <w:b/>
          <w:bCs/>
        </w:rPr>
        <w:t>ligature</w:t>
      </w:r>
      <w:r>
        <w:t xml:space="preserve"> in an aksharic writing system,</w:t>
      </w:r>
      <w:r>
        <w:rPr>
          <w:rStyle w:val="Lbjegyzet-hivatkozs"/>
        </w:rPr>
        <w:footnoteReference w:id="59"/>
      </w:r>
      <w:r>
        <w:t xml:space="preserve"> since a conjunct includes two or more consonant components, while a complex glyph may also consist of a consonant and a vowel marker.</w:t>
      </w:r>
    </w:p>
    <w:p w14:paraId="413CB4EB" w14:textId="77777777" w:rsidR="00ED148F" w:rsidRDefault="00000000">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&lt;rdha&gt;”, where the former would be meticulously put as “the Devanagari glyph manifesting the character &lt;ta&gt;”, and the latter as “the character &lt;rdha&gt;, which is represented by a complex glyph”.</w:t>
      </w:r>
    </w:p>
    <w:p w14:paraId="50F57D9A" w14:textId="77777777" w:rsidR="00ED148F" w:rsidRDefault="00000000">
      <w:pPr>
        <w:pStyle w:val="Cmsor4"/>
      </w:pPr>
      <w:bookmarkStart w:id="91" w:name="_Ref199775450"/>
      <w:bookmarkStart w:id="92" w:name="_Toc204326188"/>
      <w:r>
        <w:t>Glyph components</w:t>
      </w:r>
      <w:bookmarkEnd w:id="91"/>
      <w:bookmarkEnd w:id="92"/>
    </w:p>
    <w:p w14:paraId="74E05BCD" w14:textId="77777777" w:rsidR="00ED148F" w:rsidRDefault="00000000">
      <w:r>
        <w:t xml:space="preserve">We use the term </w:t>
      </w:r>
      <w:r>
        <w:rPr>
          <w:b/>
          <w:bCs/>
        </w:rPr>
        <w:t>component</w:t>
      </w:r>
      <w:r>
        <w:t xml:space="preserve"> for a visually discernible graph that is part of a complex glyph.</w:t>
      </w:r>
      <w:r>
        <w:rPr>
          <w:rStyle w:val="Lbjegyzet-hivatkozs"/>
        </w:rPr>
        <w:footnoteReference w:id="60"/>
      </w:r>
      <w:r>
        <w:t xml:space="preserve"> As above, we endorse describing components in graphematic terms even though they are graphetic phenomena. A palaeographic description or a discussion of reading difficulties may thus mention, for instance, “the &lt;dh&gt; component of the glyph &lt;rddhe&gt;” (where a meticulous phrasing would be something like “the component which instantiates the grapheme &lt;dh&gt; within the glyph manifesting &lt;rddhe&gt;”).</w:t>
      </w:r>
    </w:p>
    <w:p w14:paraId="5E2EC606" w14:textId="77777777" w:rsidR="00ED148F" w:rsidRDefault="00000000">
      <w:pPr>
        <w:pStyle w:val="Cmsor4"/>
      </w:pPr>
      <w:bookmarkStart w:id="93" w:name="_Ref201138189"/>
      <w:bookmarkStart w:id="94" w:name="_Toc204326189"/>
      <w:r>
        <w:t>Markers</w:t>
      </w:r>
      <w:bookmarkEnd w:id="93"/>
      <w:bookmarkEnd w:id="94"/>
    </w:p>
    <w:p w14:paraId="436FCC71" w14:textId="20429038" w:rsidR="00ED148F" w:rsidRDefault="00000000">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61"/>
      </w:r>
      <w:r>
        <w:t xml:space="preserve"> but is defined here in agreement with Ollett and Taylor </w:t>
      </w:r>
      <w:r>
        <w:fldChar w:fldCharType="begin"/>
      </w:r>
      <w:r w:rsidR="00D77583">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t>2.5.2</w:t>
      </w:r>
      <w:r>
        <w:fldChar w:fldCharType="end"/>
      </w:r>
      <w:r>
        <w:t>), and prefer to speak of consonantal markers as dependent consonants.</w:t>
      </w:r>
      <w:r>
        <w:rPr>
          <w:rStyle w:val="Lbjegyzet-hivatkozs"/>
        </w:rPr>
        <w:footnoteReference w:id="62"/>
      </w:r>
    </w:p>
    <w:p w14:paraId="3302D2FC" w14:textId="77777777" w:rsidR="00ED148F" w:rsidRDefault="00000000">
      <w:pPr>
        <w:pStyle w:val="Cmsor4"/>
      </w:pPr>
      <w:bookmarkStart w:id="95" w:name="_Ref199836662"/>
      <w:bookmarkStart w:id="96" w:name="_Toc204326190"/>
      <w:r>
        <w:t>Graphic elements</w:t>
      </w:r>
      <w:bookmarkEnd w:id="95"/>
      <w:bookmarkEnd w:id="96"/>
    </w:p>
    <w:p w14:paraId="0E64CF6A" w14:textId="77777777" w:rsidR="00ED148F" w:rsidRDefault="00000000">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&lt;ra&gt;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3"/>
      </w:r>
    </w:p>
    <w:p w14:paraId="4C75BC05" w14:textId="77777777" w:rsidR="00ED148F" w:rsidRDefault="00000000">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14:paraId="5BBAF397" w14:textId="77777777" w:rsidR="00ED148F" w:rsidRDefault="00000000">
      <w:pPr>
        <w:pStyle w:val="Cmsor2"/>
      </w:pPr>
      <w:bookmarkStart w:id="97" w:name="_Toc204326191"/>
      <w:r>
        <w:lastRenderedPageBreak/>
        <w:t>Problematic cases: what is a grapheme, and what is not?</w:t>
      </w:r>
      <w:bookmarkEnd w:id="97"/>
    </w:p>
    <w:p w14:paraId="2E1FD7A6" w14:textId="77777777" w:rsidR="00ED148F" w:rsidRDefault="00000000">
      <w:pPr>
        <w:pStyle w:val="Cmsor3"/>
        <w:rPr>
          <w:rStyle w:val="Foreign"/>
          <w:i w:val="0"/>
          <w:iCs w:val="0"/>
        </w:rPr>
      </w:pPr>
      <w:bookmarkStart w:id="98" w:name="_Toc199757541"/>
      <w:bookmarkStart w:id="99" w:name="_Ref199770578"/>
      <w:bookmarkStart w:id="100" w:name="_Ref199836695"/>
      <w:bookmarkStart w:id="101" w:name="_Ref201243291"/>
      <w:bookmarkStart w:id="102" w:name="_Toc204326192"/>
      <w:r>
        <w:rPr>
          <w:rStyle w:val="Foreign"/>
        </w:rPr>
        <w:t>Diacritical marks</w:t>
      </w:r>
      <w:bookmarkEnd w:id="98"/>
      <w:bookmarkEnd w:id="99"/>
      <w:bookmarkEnd w:id="100"/>
      <w:bookmarkEnd w:id="101"/>
      <w:bookmarkEnd w:id="102"/>
    </w:p>
    <w:p w14:paraId="16A0D572" w14:textId="77777777" w:rsidR="00ED148F" w:rsidRDefault="00000000">
      <w:r>
        <w:rPr>
          <w:b/>
          <w:bCs/>
        </w:rPr>
        <w:t>Diacritical marks</w:t>
      </w:r>
      <w:r>
        <w:t xml:space="preserve"> (or, in short, diacritics) are, in our terms, a special class of element (§</w:t>
      </w:r>
      <w:r>
        <w:fldChar w:fldCharType="begin"/>
      </w:r>
      <w:r>
        <w:instrText xml:space="preserve"> REF _Ref199836662 \r \h </w:instrText>
      </w:r>
      <w:r>
        <w:fldChar w:fldCharType="separate"/>
      </w:r>
      <w:r>
        <w:t>2.4.3.3</w:t>
      </w:r>
      <w:r>
        <w:fldChar w:fldCharType="end"/>
      </w:r>
      <w:r>
        <w:t xml:space="preserve">) which can combine with certain graphs to alter their graphemic connotation. Most diacritical marks can be added to a range of graphs and often (though not always) alter the connotation of those graphs in a somewhat consistent manner. For instance, in the DHARMA transliteration, the macron makes (originally short) vowels long, and the underdot makes (originally dental)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awareness,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also emphasise that the markers of the Indic writing system (as defined in §</w:t>
      </w:r>
      <w:r>
        <w:fldChar w:fldCharType="begin"/>
      </w:r>
      <w:r>
        <w:instrText xml:space="preserve"> REF _Ref201138189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 </w:t>
      </w:r>
    </w:p>
    <w:p w14:paraId="33293D99" w14:textId="77777777" w:rsidR="00ED148F" w:rsidRDefault="00000000">
      <w:pPr>
        <w:pStyle w:val="Normlbehzs"/>
      </w:pPr>
      <w:r>
        <w:t>Diacritical marks thus have no special relevance to transliteration: like any distinctive element, they are only relevant to us inasmuch as they distinguish one graph from another.</w:t>
      </w:r>
      <w:bookmarkStart w:id="103" w:name="_Ref201072554"/>
      <w:r>
        <w:rPr>
          <w:rStyle w:val="Lbjegyzet-hivatkozs"/>
        </w:rPr>
        <w:footnoteReference w:id="64"/>
      </w:r>
      <w:bookmarkEnd w:id="103"/>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5"/>
      </w:r>
    </w:p>
    <w:p w14:paraId="502CDF7D" w14:textId="77777777" w:rsidR="00ED148F" w:rsidRDefault="00000000">
      <w:pPr>
        <w:pStyle w:val="Cmsor3"/>
      </w:pPr>
      <w:bookmarkStart w:id="104" w:name="_Toc199757542"/>
      <w:bookmarkStart w:id="105" w:name="_Ref199774821"/>
      <w:bookmarkStart w:id="106" w:name="_Ref199777633"/>
      <w:bookmarkStart w:id="107" w:name="_Ref199778443"/>
      <w:bookmarkStart w:id="108" w:name="_Ref201135816"/>
      <w:bookmarkStart w:id="109" w:name="_Ref201159962"/>
      <w:bookmarkStart w:id="110" w:name="_Toc204326193"/>
      <w:r>
        <w:rPr>
          <w:rStyle w:val="Foreign"/>
        </w:rPr>
        <w:t>Virāma</w:t>
      </w:r>
      <w:bookmarkEnd w:id="104"/>
      <w:bookmarkEnd w:id="105"/>
      <w:bookmarkEnd w:id="106"/>
      <w:bookmarkEnd w:id="107"/>
      <w:bookmarkEnd w:id="108"/>
      <w:bookmarkEnd w:id="109"/>
      <w:bookmarkEnd w:id="110"/>
    </w:p>
    <w:p w14:paraId="64868E22" w14:textId="77777777" w:rsidR="00ED148F" w:rsidRDefault="00000000">
      <w:r>
        <w:t xml:space="preserve">A moot point we have been carefully avoiding up to now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6"/>
      </w:r>
      <w:r>
        <w:t xml:space="preserve"> and one ceases to be present, but none are changed to a different grapheme.</w:t>
      </w:r>
    </w:p>
    <w:p w14:paraId="19079262" w14:textId="77777777" w:rsidR="00ED148F" w:rsidRDefault="00000000">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t>3.2.2</w:t>
      </w:r>
      <w:r>
        <w:fldChar w:fldCharType="end"/>
      </w:r>
      <w:r>
        <w:t>).</w:t>
      </w:r>
      <w:r>
        <w:rPr>
          <w:rStyle w:val="Lbjegyzet-hivatkozs"/>
        </w:rPr>
        <w:footnoteReference w:id="67"/>
      </w:r>
      <w:r>
        <w:t xml:space="preserve"> In further support for recognising the </w:t>
      </w:r>
      <w:r>
        <w:rPr>
          <w:rStyle w:val="Foreign"/>
        </w:rPr>
        <w:t>virāma</w:t>
      </w:r>
      <w:r>
        <w:t xml:space="preserve"> as a grapheme we emphasise that </w:t>
      </w:r>
      <w:r>
        <w:lastRenderedPageBreak/>
        <w:t xml:space="preserve">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8"/>
      </w:r>
    </w:p>
    <w:p w14:paraId="52877FE2" w14:textId="77777777" w:rsidR="00ED148F" w:rsidRDefault="00000000">
      <w:pPr>
        <w:pStyle w:val="Normlbehzs"/>
      </w:pPr>
      <w:r>
        <w:t>It follows from the above that from a grapholinguistic perspective, a basic consonant graph combined with a vowel killer is an independent and integral character (</w:t>
      </w:r>
      <w:r>
        <w:rPr>
          <w:rStyle w:val="Foreign"/>
        </w:rPr>
        <w:t>akṣara</w:t>
      </w:r>
      <w:r>
        <w:t>), even if it is employed in a non-final position as an alternative to part of a ligature and thus does not correspond to a phonological syllable.</w:t>
      </w:r>
      <w:r>
        <w:rPr>
          <w:rStyle w:val="Lbjegyzet-hivatkozs"/>
        </w:rPr>
        <w:footnoteReference w:id="69"/>
      </w:r>
      <w:r>
        <w:t xml:space="preserve">  That is to say, combinations such as Devanagari |</w:t>
      </w:r>
      <w:r>
        <w:rPr>
          <w:rStyle w:val="ForeignDevanagariScript"/>
          <w:rFonts w:hint="cs"/>
          <w:cs/>
        </w:rPr>
        <w:t>द्</w:t>
      </w:r>
      <w:r>
        <w:rPr>
          <w:rStyle w:val="ForeignDevanagariScript"/>
        </w:rPr>
        <w:t>‍</w:t>
      </w:r>
      <w:r>
        <w:rPr>
          <w:rStyle w:val="ForeignDevanagariScript"/>
          <w:rFonts w:hint="cs"/>
          <w:cs/>
        </w:rPr>
        <w:t>म</w:t>
      </w:r>
      <w:r>
        <w:t>| &lt;dma&gt; and Tamil |</w:t>
      </w:r>
      <w:r>
        <w:rPr>
          <w:rStyle w:val="ForeignTamilScript"/>
          <w:rFonts w:hint="cs"/>
          <w:cs/>
          <w:lang w:bidi="ta-IN"/>
        </w:rPr>
        <w:t>க்க</w:t>
      </w:r>
      <w:r>
        <w:t xml:space="preserve">| &lt;kka&gt;) are not </w:t>
      </w:r>
      <w:r>
        <w:rPr>
          <w:rStyle w:val="Foreign"/>
        </w:rPr>
        <w:t>akṣara</w:t>
      </w:r>
      <w:r>
        <w:t xml:space="preserve">s but sequences of two </w:t>
      </w:r>
      <w:r>
        <w:rPr>
          <w:rStyle w:val="Foreign"/>
        </w:rPr>
        <w:t>akṣara</w:t>
      </w:r>
      <w:r>
        <w:t>s each.</w:t>
      </w:r>
    </w:p>
    <w:p w14:paraId="3341E97A" w14:textId="77777777" w:rsidR="00ED148F" w:rsidRDefault="00000000">
      <w:pPr>
        <w:pStyle w:val="Cmsor3"/>
      </w:pPr>
      <w:bookmarkStart w:id="111" w:name="_Toc199757543"/>
      <w:bookmarkStart w:id="112" w:name="_Toc204326194"/>
      <w:r>
        <w:rPr>
          <w:rStyle w:val="Foreign"/>
        </w:rPr>
        <w:t>Anusvāra</w:t>
      </w:r>
      <w:r>
        <w:t xml:space="preserve"> relatives</w:t>
      </w:r>
      <w:bookmarkEnd w:id="111"/>
      <w:bookmarkEnd w:id="112"/>
    </w:p>
    <w:p w14:paraId="02A6C823" w14:textId="77777777" w:rsidR="00ED148F" w:rsidRDefault="00000000">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whose presence is signified by a grapheme.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53589FE2" w14:textId="77777777" w:rsidR="00ED148F" w:rsidRDefault="00000000">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70"/>
      </w:r>
    </w:p>
    <w:p w14:paraId="09FA91A6" w14:textId="77777777" w:rsidR="00ED148F" w:rsidRDefault="00000000">
      <w:pPr>
        <w:pStyle w:val="Cmsor3"/>
      </w:pPr>
      <w:bookmarkStart w:id="113" w:name="_Toc199757544"/>
      <w:bookmarkStart w:id="114" w:name="_Toc204326195"/>
      <w:r>
        <w:t>Other signs of vague status</w:t>
      </w:r>
      <w:bookmarkEnd w:id="113"/>
      <w:bookmarkEnd w:id="114"/>
    </w:p>
    <w:p w14:paraId="6CB2510A" w14:textId="77777777" w:rsidR="00ED148F" w:rsidRDefault="00000000">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consistent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71"/>
      </w:r>
      <w:r>
        <w:t xml:space="preserve"> The DHARMA transliteration scheme does not include a specific provision for the </w:t>
      </w:r>
      <w:r>
        <w:rPr>
          <w:rStyle w:val="Foreign"/>
        </w:rPr>
        <w:t>addak</w:t>
      </w:r>
      <w:r>
        <w:t xml:space="preserve">, and is open to extension </w:t>
      </w:r>
      <w:r>
        <w:lastRenderedPageBreak/>
        <w:t>with additional target graphemes (often already conventionalised in the relevant subfield) for use in any linguistic or regional context that we have not yet catered for.</w:t>
      </w:r>
    </w:p>
    <w:p w14:paraId="0FDBCE45" w14:textId="77777777" w:rsidR="00ED148F" w:rsidRDefault="00000000">
      <w:pPr>
        <w:pStyle w:val="Cmsor3"/>
      </w:pPr>
      <w:bookmarkStart w:id="115" w:name="_Ref199757158"/>
      <w:bookmarkStart w:id="116" w:name="_Toc199757545"/>
      <w:bookmarkStart w:id="117" w:name="_Toc204326196"/>
      <w:r>
        <w:t>Non-phonographic signs</w:t>
      </w:r>
      <w:bookmarkEnd w:id="115"/>
      <w:bookmarkEnd w:id="116"/>
      <w:bookmarkEnd w:id="117"/>
    </w:p>
    <w:p w14:paraId="7E84D440" w14:textId="77777777" w:rsidR="00ED148F" w:rsidRDefault="00000000">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14:paraId="48CF9B61" w14:textId="3A667ED0" w:rsidR="00ED148F" w:rsidRDefault="00000000">
      <w:pPr>
        <w:pStyle w:val="Normlbehzs"/>
      </w:pPr>
      <w:r>
        <w:t xml:space="preserve">Whether such signs are to be considered graphemes — and if yes, exactly how the grapheme ought to be defined to accommodate them — is a vexed question </w:t>
      </w:r>
      <w:r>
        <w:fldChar w:fldCharType="begin"/>
      </w:r>
      <w:r w:rsidR="00D77583">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(cf. Meletis and Dürscheid 2022, 132–33)</w:t>
      </w:r>
      <w:r>
        <w:fldChar w:fldCharType="end"/>
      </w:r>
      <w:r>
        <w:t>. We feel that the best way to reconcile such signs with the framework presented above is to understand them as graphemes belonging to one or more secondary writing systems, which are separate from (though generally associated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14:paraId="5F88A317" w14:textId="77777777" w:rsidR="00ED148F" w:rsidRDefault="00000000">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72"/>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Among non-alphabetic signs, a </w:t>
      </w:r>
      <w:r>
        <w:rPr>
          <w:b/>
          <w:bCs/>
        </w:rPr>
        <w:t>numeral sign</w:t>
      </w:r>
      <w:r>
        <w:t xml:space="preserve"> or </w:t>
      </w:r>
      <w:r>
        <w:rPr>
          <w:b/>
          <w:bCs/>
        </w:rPr>
        <w:t>cipher</w:t>
      </w:r>
      <w:r>
        <w:t xml:space="preserve"> is one that denotes a number, transliterated as per #§. Alphabetic and numeral signs together are referred to as </w:t>
      </w:r>
      <w:r>
        <w:rPr>
          <w:b/>
          <w:bCs/>
        </w:rPr>
        <w:t>alphanumeric signs</w:t>
      </w:r>
      <w:r>
        <w:t>. Among non-alphanumeric signs, we distinguish functional signs (§</w:t>
      </w:r>
      <w:r>
        <w:fldChar w:fldCharType="begin"/>
      </w:r>
      <w:r>
        <w:instrText xml:space="preserve"> REF _Ref220336910 \r \h </w:instrText>
      </w:r>
      <w:r>
        <w:fldChar w:fldCharType="separate"/>
      </w:r>
      <w:r>
        <w:t>6.4</w:t>
      </w:r>
      <w:r>
        <w:fldChar w:fldCharType="end"/>
      </w:r>
      <w:r>
        <w:t xml:space="preserve">) which serve well-defined special graphematic functions, including the </w:t>
      </w:r>
      <w:r>
        <w:rPr>
          <w:rStyle w:val="Foreign"/>
        </w:rPr>
        <w:t>avagraha</w:t>
      </w:r>
      <w:r>
        <w:t xml:space="preserve"> (§</w:t>
      </w:r>
      <w:r>
        <w:fldChar w:fldCharType="begin"/>
      </w:r>
      <w:r>
        <w:instrText xml:space="preserve"> REF _Ref201846134 \r \h </w:instrText>
      </w:r>
      <w:r>
        <w:fldChar w:fldCharType="separate"/>
      </w:r>
      <w:r>
        <w:t>6.4.1</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t>6.5</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17E594CE" w14:textId="77777777" w:rsidR="00ED148F" w:rsidRDefault="00000000">
      <w:pPr>
        <w:pStyle w:val="Cmsor3"/>
      </w:pPr>
      <w:bookmarkStart w:id="118" w:name="_Toc199757546"/>
      <w:bookmarkStart w:id="119" w:name="_Ref199772431"/>
      <w:bookmarkStart w:id="120" w:name="_Ref199772437"/>
      <w:bookmarkStart w:id="121" w:name="_Ref199774907"/>
      <w:bookmarkStart w:id="122" w:name="_Ref199838036"/>
      <w:bookmarkStart w:id="123" w:name="_Ref201068928"/>
      <w:bookmarkStart w:id="124" w:name="_Toc204326197"/>
      <w:r>
        <w:t>Fuzzy segmentation</w:t>
      </w:r>
      <w:bookmarkEnd w:id="118"/>
      <w:bookmarkEnd w:id="119"/>
      <w:bookmarkEnd w:id="120"/>
      <w:bookmarkEnd w:id="121"/>
      <w:bookmarkEnd w:id="122"/>
      <w:bookmarkEnd w:id="123"/>
      <w:bookmarkEnd w:id="124"/>
    </w:p>
    <w:p w14:paraId="5D8A6871" w14:textId="77777777" w:rsidR="00ED148F" w:rsidRDefault="00000000">
      <w:r>
        <w:t>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always be clearly distinguished from independent characters on one side, and from graphic elements on the other. Such fuzzy boundaries are more prominent in alphabetic writing systems,</w:t>
      </w:r>
      <w:r>
        <w:rPr>
          <w:rStyle w:val="Lbjegyzet-hivatkozs"/>
        </w:rPr>
        <w:footnoteReference w:id="73"/>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14:paraId="21D5AD71" w14:textId="77777777" w:rsidR="00ED148F" w:rsidRDefault="00000000">
      <w:pPr>
        <w:pStyle w:val="Cmsor4"/>
      </w:pPr>
      <w:bookmarkStart w:id="125" w:name="_Ref201150752"/>
      <w:bookmarkStart w:id="126" w:name="_Toc204326198"/>
      <w:r>
        <w:lastRenderedPageBreak/>
        <w:t>Character or component?</w:t>
      </w:r>
      <w:bookmarkEnd w:id="125"/>
      <w:bookmarkEnd w:id="126"/>
    </w:p>
    <w:p w14:paraId="1D6B7B3B" w14:textId="77777777" w:rsidR="00ED148F" w:rsidRDefault="00000000">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contended that they are independent simplex characters.</w:t>
      </w:r>
      <w:r>
        <w:rPr>
          <w:rStyle w:val="Lbjegyzet-hivatkozs"/>
        </w:rPr>
        <w:footnoteReference w:id="74"/>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14:paraId="3F633C3C" w14:textId="77777777" w:rsidR="00ED148F" w:rsidRDefault="00000000">
      <w:pPr>
        <w:pStyle w:val="Cmsor4"/>
      </w:pPr>
      <w:bookmarkStart w:id="127" w:name="_Ref201151444"/>
      <w:bookmarkStart w:id="128" w:name="_Toc204326199"/>
      <w:r>
        <w:t>Component or element?</w:t>
      </w:r>
      <w:bookmarkEnd w:id="127"/>
      <w:bookmarkEnd w:id="128"/>
    </w:p>
    <w:p w14:paraId="5D0A8D4E" w14:textId="77777777" w:rsidR="00ED148F" w:rsidRDefault="00000000">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5"/>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76"/>
      </w:r>
      <w:r>
        <w:rPr>
          <w:rFonts w:cs="Latha"/>
          <w:lang w:bidi="ta-IN"/>
        </w:rPr>
        <w:t xml:space="preserve"> In other words, Devanagari |</w:t>
      </w:r>
      <w:r>
        <w:rPr>
          <w:rStyle w:val="ForeignDevanagariScript"/>
          <w:rFonts w:hint="cs"/>
          <w:cs/>
        </w:rPr>
        <w:t>ओ</w:t>
      </w:r>
      <w:r>
        <w:rPr>
          <w:rFonts w:cs="Latha"/>
          <w:lang w:bidi="ta-IN"/>
        </w:rPr>
        <w:t>| is graphematically simplex in spite of its graphetic complexity. It is not a combination of the graphemes &lt;Ā&gt; and &lt;e&gt;, merely of elements which, incidentally, manifest those graphemes when they are not combined with other elements.</w:t>
      </w:r>
      <w:bookmarkStart w:id="129" w:name="_Ref201326319"/>
      <w:r>
        <w:rPr>
          <w:rStyle w:val="Lbjegyzet-hivatkozs"/>
        </w:rPr>
        <w:footnoteReference w:id="77"/>
      </w:r>
      <w:bookmarkEnd w:id="129"/>
      <w:r>
        <w:rPr>
          <w:rFonts w:cs="Latha"/>
          <w:lang w:bidi="ta-IN"/>
        </w:rPr>
        <w:t xml:space="preserve"> Analogous dual patterning is present in other aspects of language as well: some morphemes (i.e. meaningful</w:t>
      </w:r>
      <w:r>
        <w:rPr>
          <w:rStyle w:val="Lbjegyzet-hivatkozs"/>
        </w:rPr>
        <w:footnoteReference w:id="78"/>
      </w:r>
      <w:r>
        <w:rPr>
          <w:rFonts w:cs="Latha"/>
          <w:lang w:bidi="ta-IN"/>
        </w:rPr>
        <w:t xml:space="preserve"> units) consist of a single phoneme (e.g. English “I” or “o!”), but the same phonemes (in themselves meaningless) can be constituents of other morphemes (e.g. “hi” or “go”).</w:t>
      </w:r>
    </w:p>
    <w:p w14:paraId="78DBDC6C" w14:textId="77777777" w:rsidR="00ED148F" w:rsidRDefault="00000000">
      <w:pPr>
        <w:pStyle w:val="Normlbehzs"/>
      </w:pPr>
      <w:r>
        <w:rPr>
          <w:lang w:bidi="ta-IN"/>
        </w:rPr>
        <w:t>That said, some phenomena in some of the specific writing systems we are concerned with resist a clear classification into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t>4.4.1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9"/>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w:t>
      </w:r>
      <w:r>
        <w:lastRenderedPageBreak/>
        <w:t>or a /h/-like glottal fricative).</w:t>
      </w:r>
      <w:r>
        <w:rPr>
          <w:rStyle w:val="Lbjegyzet-hivatkozs"/>
        </w:rPr>
        <w:footnoteReference w:id="80"/>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25A41B70" w14:textId="77777777" w:rsidR="00ED148F" w:rsidRDefault="00000000">
      <w:pPr>
        <w:pStyle w:val="Cmsor2"/>
      </w:pPr>
      <w:bookmarkStart w:id="130" w:name="_Ref199778013"/>
      <w:bookmarkStart w:id="131" w:name="_Toc204326200"/>
      <w:r>
        <w:t>Revisiting allography</w:t>
      </w:r>
      <w:bookmarkEnd w:id="130"/>
      <w:bookmarkEnd w:id="131"/>
    </w:p>
    <w:p w14:paraId="23BD6970" w14:textId="77777777" w:rsidR="00ED148F" w:rsidRDefault="00000000">
      <w:pPr>
        <w:pStyle w:val="Normlbehzs"/>
      </w:pPr>
      <w:r>
        <w:t>@@@</w:t>
      </w:r>
    </w:p>
    <w:p w14:paraId="3482A7AF" w14:textId="77777777" w:rsidR="00ED148F" w:rsidRDefault="00000000">
      <w:pPr>
        <w:pStyle w:val="Normlbehzs"/>
      </w:pPr>
      <w:r>
        <w:rPr>
          <w:b/>
          <w:bCs/>
        </w:rPr>
        <w:t>Homophony</w:t>
      </w:r>
      <w:r>
        <w:t xml:space="preserve"> is the situation where two linguistic units (e.g. words) are identical with regard to phonemes and/or phones, yet have different meanings. For example, the words “horde” and “hoard” are homophonous in modern standard English. </w:t>
      </w:r>
      <w:r>
        <w:rPr>
          <w:b/>
          <w:bCs/>
        </w:rPr>
        <w:t>Phonotactics</w:t>
      </w:r>
      <w:r>
        <w:t xml:space="preserve"> is (the study of) the rules governing how phonemes may combine into sequences in a particular language.</w:t>
      </w:r>
    </w:p>
    <w:p w14:paraId="1367AEAE" w14:textId="77777777" w:rsidR="00ED148F" w:rsidRDefault="00000000">
      <w:pPr>
        <w:pStyle w:val="Normlbehzs"/>
      </w:pPr>
      <w:r>
        <w:rPr>
          <w:b/>
          <w:bCs/>
        </w:rPr>
        <w:t>Homography</w:t>
      </w:r>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homography on the level of graphs — as in Roman |l| (lowercase L) and |I| (uppercase i) or |O| (the letter O) and |0| (the digit zero) — which have a very similar or fully identical graphic manifestation, but carry different linguistic information, and are thus different graphemes.</w:t>
      </w:r>
      <w:r>
        <w:rPr>
          <w:rStyle w:val="Lbjegyzet-hivatkozs"/>
        </w:rPr>
        <w:footnoteReference w:id="81"/>
      </w:r>
      <w:r>
        <w:t xml:space="preserve"> </w:t>
      </w:r>
      <w:r>
        <w:rPr>
          <w:b/>
          <w:bCs/>
        </w:rPr>
        <w:t>Graphotactics</w:t>
      </w:r>
      <w:r>
        <w:t xml:space="preserve"> is (the study of) the rules governing how graphemes may combine into sequences</w:t>
      </w:r>
      <w:r>
        <w:rPr>
          <w:rStyle w:val="Lbjegyzet-hivatkozs"/>
        </w:rPr>
        <w:footnoteReference w:id="82"/>
      </w:r>
      <w:r>
        <w:t xml:space="preserve"> in a particular language.</w:t>
      </w:r>
    </w:p>
    <w:p w14:paraId="0BA51557" w14:textId="77777777" w:rsidR="00ED148F" w:rsidRDefault="00ED148F">
      <w:pPr>
        <w:pStyle w:val="Normlbehzs"/>
        <w:rPr>
          <w:color w:val="000000" w:themeColor="text1"/>
        </w:rPr>
      </w:pPr>
    </w:p>
    <w:p w14:paraId="5730730F" w14:textId="77777777" w:rsidR="00ED148F" w:rsidRDefault="00ED148F"/>
    <w:p w14:paraId="78BAF916" w14:textId="77777777" w:rsidR="00ED148F" w:rsidRDefault="00000000">
      <w:r>
        <w:t>@@@</w:t>
      </w:r>
    </w:p>
    <w:p w14:paraId="37F2BDC0" w14:textId="77777777" w:rsidR="00ED148F" w:rsidRDefault="00000000">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(&lt;ra&gt;), |</w:t>
      </w:r>
      <w:r>
        <w:rPr>
          <w:rStyle w:val="ForeignDevanagariScript"/>
          <w:rFonts w:hint="cs"/>
          <w:cs/>
        </w:rPr>
        <w:t>र्क</w:t>
      </w:r>
      <w:r>
        <w:rPr>
          <w:lang w:bidi="sa-IN"/>
        </w:rPr>
        <w:t>| (&lt;rka&gt;) and |</w:t>
      </w:r>
      <w:r>
        <w:rPr>
          <w:rStyle w:val="ForeignDevanagariScript"/>
          <w:rFonts w:hint="cs"/>
          <w:cs/>
        </w:rPr>
        <w:t>क्र</w:t>
      </w:r>
      <w:r>
        <w:rPr>
          <w:lang w:bidi="sa-IN"/>
        </w:rPr>
        <w:t xml:space="preserve">| (&lt;kra&gt;),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(&lt;ru&gt;)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“surface”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xml:space="preserve">| (for &lt;jha&gt;). </w:t>
      </w:r>
      <w:bookmarkStart w:id="132"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between the two kinds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14:paraId="766632DB" w14:textId="77777777" w:rsidR="00ED148F" w:rsidRDefault="00000000">
      <w:pPr>
        <w:pStyle w:val="Normlbehzs"/>
        <w:rPr>
          <w:lang w:bidi="sa-IN"/>
        </w:rPr>
      </w:pPr>
      <w:r>
        <w:lastRenderedPageBreak/>
        <w:t>Accordingly, we advance that allography may be viewed as being of three kinds: graphetic, graphotactic and graphematic.</w:t>
      </w:r>
      <w:r>
        <w:rPr>
          <w:rStyle w:val="Lbjegyzet-hivatkozs"/>
        </w:rPr>
        <w:footnoteReference w:id="83"/>
      </w:r>
      <w:r>
        <w:t xml:space="preserve"> </w:t>
      </w:r>
      <w:r>
        <w:rPr>
          <w:b/>
          <w:bCs/>
        </w:rPr>
        <w:t>Graphetic allographs</w:t>
      </w:r>
      <w:r>
        <w:t xml:space="preserve"> are alternative graphs or glyphs</w:t>
      </w:r>
      <w:r>
        <w:rPr>
          <w:rStyle w:val="Lbjegyzet-hivatkozs"/>
        </w:rPr>
        <w:footnoteReference w:id="84"/>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5"/>
      </w:r>
      <w:r>
        <w:t xml:space="preserve"> </w:t>
      </w:r>
      <w:r>
        <w:rPr>
          <w:b/>
          <w:bCs/>
        </w:rPr>
        <w:t>Graphotactic allographs</w:t>
      </w:r>
      <w:r>
        <w:t xml:space="preserve"> are alternative graphs of which the rules of the writing system permit only one in a given graphotactic context, as in the &lt;r&gt; of </w:t>
      </w:r>
      <w:r>
        <w:rPr>
          <w:lang w:bidi="sa-IN"/>
        </w:rPr>
        <w:t>|</w:t>
      </w:r>
      <w:r>
        <w:rPr>
          <w:rStyle w:val="ForeignDevanagariScript"/>
          <w:rFonts w:hint="cs"/>
          <w:cs/>
        </w:rPr>
        <w:t>र्क</w:t>
      </w:r>
      <w:r>
        <w:rPr>
          <w:lang w:bidi="sa-IN"/>
        </w:rPr>
        <w:t>| &lt;rka&gt; and |</w:t>
      </w:r>
      <w:r>
        <w:rPr>
          <w:rStyle w:val="ForeignDevanagariScript"/>
          <w:rFonts w:hint="cs"/>
          <w:cs/>
        </w:rPr>
        <w:t>क्र</w:t>
      </w:r>
      <w:r>
        <w:rPr>
          <w:lang w:bidi="sa-IN"/>
        </w:rPr>
        <w:t xml:space="preserve">| &lt;kra&gt; or the &lt;u&gt; of </w:t>
      </w:r>
      <w:r>
        <w:t>|</w:t>
      </w:r>
      <w:r>
        <w:rPr>
          <w:rStyle w:val="ForeignDevanagariScript"/>
          <w:rFonts w:hint="cs"/>
          <w:cs/>
        </w:rPr>
        <w:t>कु</w:t>
      </w:r>
      <w:r>
        <w:t>| &lt;ku&gt; and |</w:t>
      </w:r>
      <w:r>
        <w:rPr>
          <w:rStyle w:val="ForeignDevanagariScript"/>
          <w:rFonts w:hint="cs"/>
          <w:cs/>
        </w:rPr>
        <w:t>रु</w:t>
      </w:r>
      <w:r>
        <w:t>| &lt;ru&gt;.</w:t>
      </w:r>
      <w:bookmarkStart w:id="133" w:name="_Ref199772349"/>
      <w:r>
        <w:rPr>
          <w:rStyle w:val="Lbjegyzet-hivatkozs"/>
        </w:rPr>
        <w:footnoteReference w:id="86"/>
      </w:r>
      <w:bookmarkEnd w:id="133"/>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graphotactic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versus |A|.</w:t>
      </w:r>
      <w:r>
        <w:rPr>
          <w:rStyle w:val="Lbjegyzet-hivatkozs"/>
        </w:rPr>
        <w:footnoteReference w:id="87"/>
      </w:r>
      <w:r>
        <w:t xml:space="preserve"> This choice is determined (or at least influenced) by linguistic context, but not by the graphematic context. The writer can choose to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8"/>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14:paraId="49BA0008" w14:textId="781BD5C0" w:rsidR="00ED148F" w:rsidRDefault="00000000">
      <w:pPr>
        <w:pStyle w:val="Normlbehzs"/>
      </w:pPr>
      <w:r>
        <w:t xml:space="preserve">As usual, our definitions leave us with fuzzy borderline cases. To be sure, practically any graphic feature can be a </w:t>
      </w:r>
      <w:r>
        <w:rPr>
          <w:i/>
          <w:iCs/>
        </w:rPr>
        <w:t>potential</w:t>
      </w:r>
      <w:r>
        <w:t xml:space="preserve"> carrier of additional linguistic (or quasi-linguistic)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Meletis </w:t>
      </w:r>
      <w:r>
        <w:fldChar w:fldCharType="begin"/>
      </w:r>
      <w:r w:rsidR="00D77583">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szCs w:val="24"/>
        </w:rPr>
        <w:t>(2020b, 256–57)</w:t>
      </w:r>
      <w:r>
        <w:fldChar w:fldCharType="end"/>
      </w:r>
      <w:r>
        <w:t xml:space="preserve"> we consider suprasegmental variation, i.e. the use of a different inventory for chunks larger than a graphetic segment </w:t>
      </w:r>
      <w:r>
        <w:lastRenderedPageBreak/>
        <w:t>(as in all of the above examples), to be outside the domain of allography.</w:t>
      </w:r>
      <w:r>
        <w:rPr>
          <w:rStyle w:val="Lbjegyzet-hivatkozs"/>
        </w:rPr>
        <w:footnoteReference w:id="89"/>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as well as the use of alternate glyph composition (e.g. the conjunct &lt;rya&gt; 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r>
        <w:rPr>
          <w:rStyle w:val="Foreign"/>
        </w:rPr>
        <w:t>akṣara</w:t>
      </w:r>
      <w:r>
        <w:t xml:space="preserve"> allographs with independent allographs.</w:t>
      </w:r>
    </w:p>
    <w:p w14:paraId="7FA01223" w14:textId="77777777" w:rsidR="00ED148F" w:rsidRDefault="00000000">
      <w:pPr>
        <w:pStyle w:val="Cmsor1"/>
      </w:pPr>
      <w:bookmarkStart w:id="134" w:name="_57r22m5k1jra" w:colFirst="0" w:colLast="0"/>
      <w:bookmarkStart w:id="135" w:name="_xkwt6pqamcvz" w:colFirst="0" w:colLast="0"/>
      <w:bookmarkStart w:id="136" w:name="_Toc204326201"/>
      <w:bookmarkStart w:id="137" w:name="_Toc17811419"/>
      <w:bookmarkStart w:id="138" w:name="_Toc17811474"/>
      <w:bookmarkEnd w:id="24"/>
      <w:bookmarkEnd w:id="25"/>
      <w:bookmarkEnd w:id="26"/>
      <w:bookmarkEnd w:id="27"/>
      <w:bookmarkEnd w:id="56"/>
      <w:bookmarkEnd w:id="61"/>
      <w:bookmarkEnd w:id="132"/>
      <w:bookmarkEnd w:id="134"/>
      <w:bookmarkEnd w:id="135"/>
      <w:r>
        <w:lastRenderedPageBreak/>
        <w:t>General principles</w:t>
      </w:r>
      <w:bookmarkStart w:id="139" w:name="_Ref199919606"/>
      <w:r>
        <w:t xml:space="preserve"> of the DHARMA transliteration scheme</w:t>
      </w:r>
      <w:bookmarkEnd w:id="136"/>
    </w:p>
    <w:p w14:paraId="3AE4C3BF" w14:textId="77777777" w:rsidR="00ED148F" w:rsidRDefault="00000000">
      <w:pPr>
        <w:pStyle w:val="Cmsor2"/>
      </w:pPr>
      <w:bookmarkStart w:id="140" w:name="_Toc204326202"/>
      <w:r>
        <w:t>Compatibility with other transliteration systems</w:t>
      </w:r>
      <w:bookmarkEnd w:id="140"/>
    </w:p>
    <w:p w14:paraId="75365A1D" w14:textId="1808E086" w:rsidR="00ED148F" w:rsidRDefault="00000000">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90"/>
      </w:r>
      <w:r>
        <w:t xml:space="preserve"> The latter is the most widely used among Sanskritists, but does not cater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graphematic allographs (§</w:t>
      </w:r>
      <w:r>
        <w:fldChar w:fldCharType="begin"/>
      </w:r>
      <w:r>
        <w:instrText xml:space="preserve"> REF _Ref201566179 \r \h </w:instrText>
      </w:r>
      <w:r>
        <w:fldChar w:fldCharType="separate"/>
      </w:r>
      <w:r>
        <w:t>3.2.2</w:t>
      </w:r>
      <w:r>
        <w:fldChar w:fldCharType="end"/>
      </w:r>
      <w:r>
        <w:t>) and editorial markup (§</w:t>
      </w:r>
      <w:r>
        <w:fldChar w:fldCharType="begin"/>
      </w:r>
      <w:r>
        <w:instrText xml:space="preserve"> REF _Ref203985519 \r \h </w:instrText>
      </w:r>
      <w:r>
        <w:fldChar w:fldCharType="separate"/>
      </w:r>
      <w:r>
        <w:t>3.5</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rsidR="00D77583">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rsidR="00D77583">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412C01AC" w14:textId="77777777" w:rsidR="00ED148F" w:rsidRDefault="00000000">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5048F621" w14:textId="77777777" w:rsidR="00ED148F" w:rsidRDefault="00000000">
      <w:pPr>
        <w:pStyle w:val="Cmsor2"/>
      </w:pPr>
      <w:bookmarkStart w:id="141" w:name="_lop6n9htgo3f" w:colFirst="0" w:colLast="0"/>
      <w:bookmarkStart w:id="142" w:name="_Toc204326203"/>
      <w:bookmarkEnd w:id="141"/>
      <w:r>
        <w:t>Graphematic entities in transliteration</w:t>
      </w:r>
      <w:bookmarkEnd w:id="142"/>
    </w:p>
    <w:p w14:paraId="1A17373E" w14:textId="77777777" w:rsidR="00ED148F" w:rsidRDefault="00000000">
      <w:pPr>
        <w:pStyle w:val="Cmsor3"/>
      </w:pPr>
      <w:bookmarkStart w:id="143" w:name="_Toc204326204"/>
      <w:r>
        <w:t>Transliterating graphemes</w:t>
      </w:r>
      <w:bookmarkEnd w:id="139"/>
      <w:bookmarkEnd w:id="143"/>
    </w:p>
    <w:p w14:paraId="07AF048B" w14:textId="6CCB7D79" w:rsidR="00ED148F" w:rsidRDefault="00000000">
      <w:r>
        <w:t>As stated in §</w:t>
      </w:r>
      <w:r>
        <w:fldChar w:fldCharType="begin"/>
      </w:r>
      <w:r>
        <w:instrText xml:space="preserve"> REF _Ref201566348 \r \h </w:instrText>
      </w:r>
      <w:r>
        <w:fldChar w:fldCharType="separate"/>
      </w:r>
      <w:r>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91"/>
      </w:r>
      <w:r>
        <w:t xml:space="preserve"> Moreover, transliteration cannot practicably aim to represent each and every graphic detail of the source. As Wellisch </w:t>
      </w:r>
      <w:r>
        <w:fldChar w:fldCharType="begin"/>
      </w:r>
      <w:r w:rsidR="00D77583">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rsidR="00D77583">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92"/>
      </w:r>
    </w:p>
    <w:p w14:paraId="604DF2C1" w14:textId="77777777" w:rsidR="00ED148F" w:rsidRDefault="00000000">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14:paraId="2966C10A" w14:textId="77777777" w:rsidR="00ED148F" w:rsidRDefault="00000000">
      <w:pPr>
        <w:pStyle w:val="Cmsor3"/>
      </w:pPr>
      <w:bookmarkStart w:id="144" w:name="_Ref199923780"/>
      <w:bookmarkStart w:id="145" w:name="_Ref201566179"/>
      <w:bookmarkStart w:id="146" w:name="_Ref201568207"/>
      <w:bookmarkStart w:id="147" w:name="_Toc204326205"/>
      <w:r>
        <w:lastRenderedPageBreak/>
        <w:t>Representing complex characters and allograph</w:t>
      </w:r>
      <w:bookmarkEnd w:id="144"/>
      <w:bookmarkEnd w:id="145"/>
      <w:r>
        <w:t>s</w:t>
      </w:r>
      <w:bookmarkEnd w:id="146"/>
      <w:bookmarkEnd w:id="147"/>
    </w:p>
    <w:p w14:paraId="660857D3" w14:textId="77777777" w:rsidR="00ED148F" w:rsidRDefault="00000000">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14:paraId="691E2685" w14:textId="77777777" w:rsidR="00ED148F" w:rsidRDefault="00000000">
      <w:pPr>
        <w:pStyle w:val="Normlbehzs"/>
      </w:pPr>
      <w:r>
        <w:t>Most importantly, the independent graphematic allographs (as defined in §</w:t>
      </w:r>
      <w:r>
        <w:fldChar w:fldCharType="begin"/>
      </w:r>
      <w:r>
        <w:instrText xml:space="preserve"> REF _Ref199778013 \r \h </w:instrText>
      </w:r>
      <w:r>
        <w:fldChar w:fldCharType="separate"/>
      </w:r>
      <w:r>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r>
        <w:rPr>
          <w:rStyle w:val="Foreign"/>
        </w:rPr>
        <w:t>akṣara</w:t>
      </w:r>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t>3.3.1</w:t>
      </w:r>
      <w:r>
        <w:fldChar w:fldCharType="end"/>
      </w:r>
      <w:r>
        <w:t xml:space="preserve">). </w:t>
      </w:r>
    </w:p>
    <w:p w14:paraId="44B8B999" w14:textId="77777777" w:rsidR="00ED148F" w:rsidRDefault="00000000">
      <w:pPr>
        <w:pStyle w:val="Normlbehzs"/>
      </w:pPr>
      <w:r>
        <w:t>The Indic writing system at large has strictly deterministic rules for the grapheme sequences that can combine into a complex character, and for the selection of graphotactic allographs (§</w:t>
      </w:r>
      <w:r>
        <w:fldChar w:fldCharType="begin"/>
      </w:r>
      <w:r>
        <w:instrText xml:space="preserve"> REF _Ref199778013 \r \h </w:instrText>
      </w:r>
      <w:r>
        <w:fldChar w:fldCharType="separate"/>
      </w:r>
      <w:r>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4.6.3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/2, where a prescript &lt;g&gt; has been joined to the left of a body &lt;gh&gt; instead of joining a subscript &lt;gh&gt; to a body &lt;g&gt;).</w:t>
      </w:r>
    </w:p>
    <w:p w14:paraId="7DB4F107" w14:textId="77777777" w:rsidR="00ED148F" w:rsidRDefault="00000000">
      <w:pPr>
        <w:pStyle w:val="Normlbehzs"/>
      </w:pPr>
      <w:r>
        <w:t>Attempting to reflect graphetic allography (§</w:t>
      </w:r>
      <w:r>
        <w:fldChar w:fldCharType="begin"/>
      </w:r>
      <w:r>
        <w:instrText xml:space="preserve"> REF _Ref199778013 \r \h </w:instrText>
      </w:r>
      <w:r>
        <w:fldChar w:fldCharType="separate"/>
      </w:r>
      <w:r>
        <w:t>2.6</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character,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14:paraId="218FA091" w14:textId="77777777" w:rsidR="00ED148F" w:rsidRDefault="00ED148F"/>
    <w:tbl>
      <w:tblPr>
        <w:tblStyle w:val="FigureTable"/>
        <w:tblW w:w="0" w:type="auto"/>
        <w:jc w:val="center"/>
        <w:tblLook w:val="04A0" w:firstRow="1" w:lastRow="0" w:firstColumn="1" w:lastColumn="0" w:noHBand="0" w:noVBand="1"/>
      </w:tblPr>
      <w:tblGrid>
        <w:gridCol w:w="1227"/>
        <w:gridCol w:w="1393"/>
        <w:gridCol w:w="2735"/>
        <w:gridCol w:w="4273"/>
      </w:tblGrid>
      <w:tr w:rsidR="00ED148F" w14:paraId="57A4AAA1" w14:textId="77777777" w:rsidTr="00ED148F">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1E0F9A71" w14:textId="77777777" w:rsidR="00ED148F" w:rsidRDefault="00000000">
            <w:pPr>
              <w:pStyle w:val="Kpalrs"/>
              <w:keepNext/>
            </w:pPr>
            <w:bookmarkStart w:id="148" w:name="_Ref202259785"/>
            <w:r>
              <w:t xml:space="preserve">Figure </w:t>
            </w:r>
            <w:r w:rsidR="00ED148F">
              <w:fldChar w:fldCharType="begin"/>
            </w:r>
            <w:r w:rsidR="00ED148F">
              <w:instrText xml:space="preserve"> STYLEREF 2 \s </w:instrText>
            </w:r>
            <w:r w:rsidR="00ED148F">
              <w:fldChar w:fldCharType="separate"/>
            </w:r>
            <w:r w:rsidR="00ED148F">
              <w:rPr>
                <w:noProof/>
              </w:rPr>
              <w:t>3.2</w:t>
            </w:r>
            <w:r w:rsidR="00ED148F">
              <w:rPr>
                <w:noProof/>
              </w:rPr>
              <w:fldChar w:fldCharType="end"/>
            </w:r>
            <w:r>
              <w:t>.</w:t>
            </w:r>
            <w:r w:rsidR="00ED148F">
              <w:fldChar w:fldCharType="begin"/>
            </w:r>
            <w:r w:rsidR="00ED148F">
              <w:instrText xml:space="preserve"> SEQ Figure \* ALPHABETIC \s 2 </w:instrText>
            </w:r>
            <w:r w:rsidR="00ED148F">
              <w:fldChar w:fldCharType="separate"/>
            </w:r>
            <w:r w:rsidR="00ED148F">
              <w:rPr>
                <w:noProof/>
              </w:rPr>
              <w:t>A</w:t>
            </w:r>
            <w:r w:rsidR="00ED148F">
              <w:rPr>
                <w:noProof/>
              </w:rPr>
              <w:fldChar w:fldCharType="end"/>
            </w:r>
            <w:bookmarkEnd w:id="148"/>
            <w:r>
              <w:t>. Allographs ignored in transliteration</w:t>
            </w:r>
          </w:p>
        </w:tc>
      </w:tr>
      <w:tr w:rsidR="00ED148F" w14:paraId="0665B364" w14:textId="77777777" w:rsidTr="00ED148F">
        <w:trPr>
          <w:jc w:val="center"/>
        </w:trPr>
        <w:tc>
          <w:tcPr>
            <w:tcW w:w="1227" w:type="dxa"/>
            <w:shd w:val="clear" w:color="auto" w:fill="F0F7D7"/>
          </w:tcPr>
          <w:p w14:paraId="6332CA90" w14:textId="77777777" w:rsidR="00ED148F" w:rsidRDefault="00000000">
            <w:pPr>
              <w:pStyle w:val="Image"/>
            </w:pPr>
            <w:r>
              <w:t>1</w:t>
            </w:r>
          </w:p>
        </w:tc>
        <w:tc>
          <w:tcPr>
            <w:tcW w:w="1393" w:type="dxa"/>
            <w:shd w:val="clear" w:color="auto" w:fill="F0F7D7"/>
          </w:tcPr>
          <w:p w14:paraId="2E91DB9E" w14:textId="77777777" w:rsidR="00ED148F" w:rsidRDefault="00000000">
            <w:pPr>
              <w:pStyle w:val="Image"/>
            </w:pPr>
            <w:r>
              <w:t>2</w:t>
            </w:r>
          </w:p>
        </w:tc>
        <w:tc>
          <w:tcPr>
            <w:tcW w:w="2735" w:type="dxa"/>
            <w:shd w:val="clear" w:color="auto" w:fill="F0F7D7"/>
          </w:tcPr>
          <w:p w14:paraId="2CA3060E" w14:textId="77777777" w:rsidR="00ED148F" w:rsidRDefault="00000000">
            <w:pPr>
              <w:pStyle w:val="Image"/>
            </w:pPr>
            <w:r>
              <w:t>3</w:t>
            </w:r>
          </w:p>
        </w:tc>
        <w:tc>
          <w:tcPr>
            <w:tcW w:w="4273" w:type="dxa"/>
            <w:shd w:val="clear" w:color="auto" w:fill="F0F7D7"/>
          </w:tcPr>
          <w:p w14:paraId="052C0FC5" w14:textId="77777777" w:rsidR="00ED148F" w:rsidRDefault="00000000">
            <w:pPr>
              <w:pStyle w:val="Image"/>
            </w:pPr>
            <w:r>
              <w:t>4</w:t>
            </w:r>
          </w:p>
        </w:tc>
      </w:tr>
      <w:tr w:rsidR="00ED148F" w14:paraId="6573EC18" w14:textId="77777777" w:rsidTr="00ED148F">
        <w:trPr>
          <w:jc w:val="center"/>
        </w:trPr>
        <w:tc>
          <w:tcPr>
            <w:tcW w:w="1227" w:type="dxa"/>
            <w:vAlign w:val="center"/>
          </w:tcPr>
          <w:p w14:paraId="069FA6FF" w14:textId="77777777" w:rsidR="00ED148F" w:rsidRDefault="00000000">
            <w:pPr>
              <w:pStyle w:val="Image"/>
            </w:pPr>
            <w:r>
              <w:drawing>
                <wp:inline distT="0" distB="0" distL="0" distR="0" wp14:anchorId="6995339B" wp14:editId="1BE9A976">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35D649CC" w14:textId="77777777" w:rsidR="00ED148F" w:rsidRDefault="00000000">
            <w:pPr>
              <w:pStyle w:val="Image"/>
            </w:pPr>
            <w:r>
              <w:drawing>
                <wp:inline distT="0" distB="0" distL="0" distR="0" wp14:anchorId="6E16D9C6" wp14:editId="7DAD6CD3">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78D9E3AF" w14:textId="77777777" w:rsidR="00ED148F" w:rsidRDefault="00000000">
            <w:pPr>
              <w:pStyle w:val="Image"/>
            </w:pPr>
            <w:r>
              <w:drawing>
                <wp:inline distT="0" distB="0" distL="0" distR="0" wp14:anchorId="0134CA13" wp14:editId="6138F246">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5A00A2D7" w14:textId="77777777" w:rsidR="00ED148F" w:rsidRDefault="00000000">
            <w:pPr>
              <w:pStyle w:val="Image"/>
            </w:pPr>
            <w:r>
              <w:drawing>
                <wp:inline distT="0" distB="0" distL="0" distR="0" wp14:anchorId="60B34A2F" wp14:editId="5931E1D0">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ED148F" w14:paraId="4C3BA1DB" w14:textId="77777777" w:rsidTr="00ED148F">
        <w:trPr>
          <w:jc w:val="center"/>
        </w:trPr>
        <w:tc>
          <w:tcPr>
            <w:tcW w:w="1227" w:type="dxa"/>
          </w:tcPr>
          <w:p w14:paraId="2B353454" w14:textId="77777777" w:rsidR="00ED148F" w:rsidRDefault="00000000">
            <w:pPr>
              <w:pStyle w:val="Normlbehzs"/>
              <w:ind w:firstLine="0"/>
              <w:jc w:val="center"/>
            </w:pPr>
            <w:r>
              <w:rPr>
                <w:rStyle w:val="Foreign"/>
              </w:rPr>
              <w:t>rya</w:t>
            </w:r>
          </w:p>
        </w:tc>
        <w:tc>
          <w:tcPr>
            <w:tcW w:w="1393" w:type="dxa"/>
          </w:tcPr>
          <w:p w14:paraId="33254BAA" w14:textId="77777777" w:rsidR="00ED148F" w:rsidRDefault="00000000">
            <w:pPr>
              <w:pStyle w:val="Normlbehzs"/>
              <w:ind w:firstLine="0"/>
              <w:jc w:val="center"/>
              <w:rPr>
                <w:rStyle w:val="Foreign"/>
              </w:rPr>
            </w:pPr>
            <w:r>
              <w:rPr>
                <w:rStyle w:val="Foreign"/>
              </w:rPr>
              <w:t>rggha</w:t>
            </w:r>
          </w:p>
        </w:tc>
        <w:tc>
          <w:tcPr>
            <w:tcW w:w="2735" w:type="dxa"/>
          </w:tcPr>
          <w:p w14:paraId="38D487BC" w14:textId="77777777" w:rsidR="00ED148F" w:rsidRDefault="00000000">
            <w:pPr>
              <w:pStyle w:val="Normlbehzs"/>
              <w:ind w:firstLine="0"/>
              <w:jc w:val="center"/>
              <w:rPr>
                <w:rStyle w:val="Foreign"/>
              </w:rPr>
            </w:pPr>
            <w:r>
              <w:rPr>
                <w:rStyle w:val="Foreign"/>
              </w:rPr>
              <w:t>ko</w:t>
            </w:r>
          </w:p>
        </w:tc>
        <w:tc>
          <w:tcPr>
            <w:tcW w:w="4273" w:type="dxa"/>
          </w:tcPr>
          <w:p w14:paraId="4C67FC01" w14:textId="77777777" w:rsidR="00ED148F" w:rsidRDefault="00000000">
            <w:pPr>
              <w:pStyle w:val="Normlbehzs"/>
              <w:ind w:firstLine="0"/>
              <w:jc w:val="center"/>
              <w:rPr>
                <w:rStyle w:val="Foreign"/>
              </w:rPr>
            </w:pPr>
            <w:r>
              <w:rPr>
                <w:rStyle w:val="Foreign"/>
              </w:rPr>
              <w:t>mo</w:t>
            </w:r>
          </w:p>
        </w:tc>
      </w:tr>
    </w:tbl>
    <w:p w14:paraId="26BD3330" w14:textId="77777777" w:rsidR="00ED148F" w:rsidRDefault="00000000">
      <w:pPr>
        <w:pStyle w:val="Cmsor2"/>
      </w:pPr>
      <w:bookmarkStart w:id="149" w:name="_Toc17811420"/>
      <w:bookmarkStart w:id="150" w:name="_Toc17811475"/>
      <w:bookmarkStart w:id="151" w:name="_Toc204326206"/>
      <w:bookmarkStart w:id="152" w:name="_Ref201234004"/>
      <w:r>
        <w:t>Case sensitivity</w:t>
      </w:r>
      <w:bookmarkEnd w:id="149"/>
      <w:bookmarkEnd w:id="150"/>
      <w:bookmarkEnd w:id="151"/>
    </w:p>
    <w:p w14:paraId="4361901B" w14:textId="46775FD6" w:rsidR="00ED148F" w:rsidRDefault="00000000">
      <w:r>
        <w:t xml:space="preserve">The ISO-15919 scheme is case-insensitive </w:t>
      </w:r>
      <w:r>
        <w:fldChar w:fldCharType="begin"/>
      </w:r>
      <w:r w:rsidR="00D77583">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xml:space="preserve">. Strict DHARMA transliteration, in contrast, is case sensitive in order to give distinction to graphematic allographs in transliteration. Uppercase letters in our scheme stand for the independent forms of Indic </w:t>
      </w:r>
      <w:r>
        <w:lastRenderedPageBreak/>
        <w:t>graphemes, while lowercase letters represent only the in-</w:t>
      </w:r>
      <w:r>
        <w:rPr>
          <w:rStyle w:val="Foreign"/>
        </w:rPr>
        <w:t>akṣara</w:t>
      </w:r>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3.5.1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14:paraId="10E22338" w14:textId="77777777" w:rsidR="00ED148F" w:rsidRDefault="00000000">
      <w:pPr>
        <w:pStyle w:val="Cmsor3"/>
      </w:pPr>
      <w:bookmarkStart w:id="153" w:name="_Ref26431293"/>
      <w:bookmarkStart w:id="154" w:name="_Toc199757554"/>
      <w:bookmarkStart w:id="155" w:name="_Toc204326207"/>
      <w:r>
        <w:t>A note on the use of uppercase for independent vowels and consonants</w:t>
      </w:r>
      <w:bookmarkEnd w:id="153"/>
      <w:bookmarkEnd w:id="154"/>
      <w:bookmarkEnd w:id="155"/>
    </w:p>
    <w:p w14:paraId="4E6DD2CA" w14:textId="77777777" w:rsidR="00ED148F" w:rsidRDefault="00000000">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14:paraId="663C791B" w14:textId="77777777" w:rsidR="00ED148F" w:rsidRDefault="00000000">
      <w:pPr>
        <w:pStyle w:val="Lista"/>
      </w:pPr>
      <w:r>
        <w:t>unlike final consonants written with a vowel killer graph (transliterated with a middle dot · as per §</w:t>
      </w:r>
      <w:r>
        <w:fldChar w:fldCharType="begin"/>
      </w:r>
      <w:r>
        <w:instrText xml:space="preserve"> REF _Ref199857275 \r \h </w:instrText>
      </w:r>
      <w:r>
        <w:fldChar w:fldCharType="separate"/>
      </w:r>
      <w:r>
        <w:t>0</w:t>
      </w:r>
      <w:r>
        <w:fldChar w:fldCharType="end"/>
      </w:r>
      <w:r>
        <w:t>), the special independent forms do not involve an additional grapheme, so it is better to use a single character for their transliteration</w:t>
      </w:r>
    </w:p>
    <w:p w14:paraId="38FEE5F6" w14:textId="77777777" w:rsidR="00ED148F" w:rsidRDefault="00000000">
      <w:pPr>
        <w:pStyle w:val="Lista"/>
      </w:pPr>
      <w:r>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14:paraId="25C8F073" w14:textId="77777777" w:rsidR="00ED148F" w:rsidRDefault="00000000">
      <w:pPr>
        <w:pStyle w:val="Lista"/>
      </w:pPr>
      <w:r>
        <w:t>uppercase letters are easy to enter on any keyboard, so their inclusion in the transliteration scheme helps productivity</w:t>
      </w:r>
    </w:p>
    <w:p w14:paraId="28BD3CB4" w14:textId="77777777" w:rsidR="00ED148F"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7ECE7F75" w14:textId="77777777" w:rsidR="00ED148F" w:rsidRDefault="00000000">
      <w:pPr>
        <w:pStyle w:val="Lista"/>
      </w:pPr>
      <w:r>
        <w:t>using uppercase letters for the special forms allows us to keep the ° sign free for conventional use as a marker of truncation (§</w:t>
      </w:r>
      <w:r>
        <w:fldChar w:fldCharType="begin"/>
      </w:r>
      <w:r>
        <w:instrText xml:space="preserve"> REF _Ref203722660 \r \h </w:instrText>
      </w:r>
      <w:r>
        <w:fldChar w:fldCharType="separate"/>
      </w:r>
      <w:r>
        <w:t>3.5.2</w:t>
      </w:r>
      <w:r>
        <w:fldChar w:fldCharType="end"/>
      </w:r>
      <w:r>
        <w:t>)</w:t>
      </w:r>
    </w:p>
    <w:p w14:paraId="52FCA2F0" w14:textId="77777777" w:rsidR="00ED148F" w:rsidRDefault="00000000">
      <w:pPr>
        <w:pStyle w:val="Cmsor2"/>
      </w:pPr>
      <w:bookmarkStart w:id="156" w:name="_Toc204326208"/>
      <w:r>
        <w:t>The accuracy of transliteration</w:t>
      </w:r>
      <w:bookmarkEnd w:id="152"/>
      <w:bookmarkEnd w:id="156"/>
    </w:p>
    <w:p w14:paraId="4103BFB5" w14:textId="77777777" w:rsidR="00ED148F" w:rsidRDefault="00000000">
      <w:pPr>
        <w:pStyle w:val="Cmsor3"/>
      </w:pPr>
      <w:bookmarkStart w:id="157" w:name="_Ref201051366"/>
      <w:bookmarkStart w:id="158" w:name="_Toc204326209"/>
      <w:r>
        <w:t>Strict transliteration</w:t>
      </w:r>
      <w:bookmarkEnd w:id="157"/>
      <w:bookmarkEnd w:id="158"/>
    </w:p>
    <w:p w14:paraId="47DE5985" w14:textId="77777777" w:rsidR="00ED148F" w:rsidRDefault="00000000">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14:paraId="381D2A32" w14:textId="77777777" w:rsidR="00ED148F" w:rsidRDefault="00000000">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t>3.5.1</w:t>
      </w:r>
      <w:r>
        <w:fldChar w:fldCharType="end"/>
      </w:r>
      <w:r>
        <w:t>) target graphemes which can appear in digraphs but are present on rare occasions in their individual roles.</w:t>
      </w:r>
    </w:p>
    <w:p w14:paraId="51E882B3" w14:textId="77777777" w:rsidR="00ED148F" w:rsidRDefault="00000000">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14:paraId="5FEAF241" w14:textId="77777777" w:rsidR="00ED148F" w:rsidRDefault="00000000">
      <w:pPr>
        <w:pStyle w:val="Cmsor3"/>
      </w:pPr>
      <w:bookmarkStart w:id="159" w:name="_Ref201561859"/>
      <w:bookmarkStart w:id="160" w:name="_Toc204326210"/>
      <w:r>
        <w:t>Loose transliteration</w:t>
      </w:r>
      <w:bookmarkEnd w:id="159"/>
      <w:bookmarkEnd w:id="160"/>
    </w:p>
    <w:p w14:paraId="535C90A9" w14:textId="77777777" w:rsidR="00ED148F" w:rsidRDefault="00000000">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14:paraId="21269690" w14:textId="77777777" w:rsidR="00ED148F" w:rsidRDefault="00000000">
      <w:pPr>
        <w:pStyle w:val="Normlbehzs"/>
      </w:pPr>
      <w:r>
        <w:t>As a baseline, in any context where the graphic details of a particular written instance are irrelevant, loose transliteration dispenses with the distinction between the independent and in-</w:t>
      </w:r>
      <w:r>
        <w:rPr>
          <w:rStyle w:val="Foreign"/>
        </w:rPr>
        <w:t>akṣara</w:t>
      </w:r>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14:paraId="606ACCC1" w14:textId="77777777" w:rsidR="00ED148F" w:rsidRDefault="00000000">
      <w:pPr>
        <w:pStyle w:val="Normlbehzs"/>
      </w:pPr>
      <w:r>
        <w:t>Over and above this, depending on your own judgement of the context, relevance and the specific subfield, loose transliteration may involve leniency in further details, such as those below.</w:t>
      </w:r>
    </w:p>
    <w:p w14:paraId="7C3DFC06" w14:textId="77777777" w:rsidR="00ED148F" w:rsidRDefault="00000000">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14:paraId="70FA724E" w14:textId="77777777" w:rsidR="00ED148F" w:rsidRDefault="00000000">
      <w:pPr>
        <w:pStyle w:val="Lista2"/>
      </w:pPr>
      <w:r>
        <w:t xml:space="preserve">substitution of the class nasal for </w:t>
      </w:r>
      <w:r>
        <w:rPr>
          <w:rStyle w:val="Foreign"/>
        </w:rPr>
        <w:t>anusvāra</w:t>
      </w:r>
      <w:r>
        <w:t xml:space="preserve"> or vice versa</w:t>
      </w:r>
    </w:p>
    <w:p w14:paraId="53000B8D" w14:textId="77777777" w:rsidR="00ED148F" w:rsidRDefault="00000000">
      <w:pPr>
        <w:pStyle w:val="Lista2"/>
      </w:pPr>
      <w:r>
        <w:t xml:space="preserve">Old Javanese </w:t>
      </w:r>
      <w:r>
        <w:rPr>
          <w:rStyle w:val="Foreign"/>
        </w:rPr>
        <w:t>vvaṁ/vvaṅ</w:t>
      </w:r>
      <w:r>
        <w:t xml:space="preserve"> merged into </w:t>
      </w:r>
      <w:r>
        <w:rPr>
          <w:rStyle w:val="Foreign"/>
        </w:rPr>
        <w:t xml:space="preserve">vvaṅ </w:t>
      </w:r>
      <w:r>
        <w:t xml:space="preserve">(phonologically /wwaŋ/), </w:t>
      </w:r>
      <w:r>
        <w:rPr>
          <w:rStyle w:val="Foreign"/>
        </w:rPr>
        <w:t>luraḥ/lurah</w:t>
      </w:r>
      <w:r>
        <w:t xml:space="preserve"> merged into </w:t>
      </w:r>
      <w:r>
        <w:rPr>
          <w:rStyle w:val="Foreign"/>
        </w:rPr>
        <w:t>lurah</w:t>
      </w:r>
      <w:r>
        <w:t xml:space="preserve"> (phonologically /lurah/)</w:t>
      </w:r>
    </w:p>
    <w:p w14:paraId="43C80BBF" w14:textId="77777777" w:rsidR="00ED148F" w:rsidRDefault="00000000">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14:paraId="6C776AF6" w14:textId="77777777" w:rsidR="00ED148F" w:rsidRDefault="00000000">
      <w:pPr>
        <w:pStyle w:val="Lista"/>
      </w:pPr>
      <w:bookmarkStart w:id="161" w:name="_qpap16rwdsff" w:colFirst="0" w:colLast="0"/>
      <w:bookmarkEnd w:id="161"/>
      <w:r>
        <w:t>interpretive transcription where a writing system uses a script sign in more than graphematic function, e.g.</w:t>
      </w:r>
    </w:p>
    <w:p w14:paraId="3C4F51A2" w14:textId="77777777" w:rsidR="00ED148F" w:rsidRDefault="00000000">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(when written as </w:t>
      </w:r>
      <w:r>
        <w:rPr>
          <w:rStyle w:val="Foreign"/>
        </w:rPr>
        <w:t>sasṭā</w:t>
      </w:r>
      <w:r>
        <w:t xml:space="preserve">, </w:t>
      </w:r>
      <w:r>
        <w:rPr>
          <w:rStyle w:val="Foreign"/>
        </w:rPr>
        <w:t>ku nu rye</w:t>
      </w:r>
      <w:r>
        <w:t xml:space="preserve"> and </w:t>
      </w:r>
      <w:r>
        <w:rPr>
          <w:rStyle w:val="Foreign"/>
        </w:rPr>
        <w:t>rahyiṁ</w:t>
      </w:r>
      <w:r>
        <w:t xml:space="preserve"> as in §</w:t>
      </w:r>
      <w:r>
        <w:fldChar w:fldCharType="begin"/>
      </w:r>
      <w:r>
        <w:instrText xml:space="preserve"> REF _Ref201564845 \r \h </w:instrText>
      </w:r>
      <w:r>
        <w:fldChar w:fldCharType="separate"/>
      </w:r>
      <w:r>
        <w:rPr>
          <w:b/>
          <w:bCs/>
          <w:lang w:val="hu-HU"/>
        </w:rPr>
        <w:t>Hiba! A hivatkozási forrás nem található.</w:t>
      </w:r>
      <w:r>
        <w:fldChar w:fldCharType="end"/>
      </w:r>
      <w:r>
        <w:t>)</w:t>
      </w:r>
    </w:p>
    <w:p w14:paraId="49FB8DD7" w14:textId="77777777" w:rsidR="00ED148F" w:rsidRDefault="00000000">
      <w:pPr>
        <w:pStyle w:val="Lista"/>
      </w:pPr>
      <w:r>
        <w:t>normalisation of orthography, e.g.</w:t>
      </w:r>
    </w:p>
    <w:p w14:paraId="527D50B7" w14:textId="77777777" w:rsidR="00ED148F" w:rsidRDefault="00000000">
      <w:pPr>
        <w:pStyle w:val="Lista2"/>
      </w:pPr>
      <w:r>
        <w:t xml:space="preserve">simplification of consonants doubled in conjunction with </w:t>
      </w:r>
      <w:r>
        <w:rPr>
          <w:rStyle w:val="Foreign"/>
        </w:rPr>
        <w:t>r</w:t>
      </w:r>
      <w:r>
        <w:t xml:space="preserve"> in Sanskrit</w:t>
      </w:r>
    </w:p>
    <w:p w14:paraId="2C8E4DA1" w14:textId="77777777" w:rsidR="00ED148F" w:rsidRDefault="00000000">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6A44E876" w14:textId="77777777" w:rsidR="00ED148F" w:rsidRDefault="00000000">
      <w:pPr>
        <w:pStyle w:val="Lista2"/>
      </w:pPr>
      <w:r>
        <w:t xml:space="preserve">distinction of </w:t>
      </w:r>
      <w:r>
        <w:rPr>
          <w:rStyle w:val="Foreign"/>
        </w:rPr>
        <w:t>e/ē</w:t>
      </w:r>
      <w:r>
        <w:t xml:space="preserve"> and </w:t>
      </w:r>
      <w:r>
        <w:rPr>
          <w:rStyle w:val="Foreign"/>
        </w:rPr>
        <w:t>o/ō</w:t>
      </w:r>
      <w:r>
        <w:t xml:space="preserve"> even if not present in the original writing</w:t>
      </w:r>
    </w:p>
    <w:p w14:paraId="7096E1F0" w14:textId="77777777" w:rsidR="00ED148F" w:rsidRDefault="00000000">
      <w:pPr>
        <w:pStyle w:val="Cmsor2"/>
      </w:pPr>
      <w:bookmarkStart w:id="162" w:name="_dl6swhvlsuez" w:colFirst="0" w:colLast="0"/>
      <w:bookmarkStart w:id="163" w:name="_h0qcxcudl6x2" w:colFirst="0" w:colLast="0"/>
      <w:bookmarkStart w:id="164" w:name="_Ref203985519"/>
      <w:bookmarkStart w:id="165" w:name="_Toc204326211"/>
      <w:bookmarkStart w:id="166" w:name="_Toc17811422"/>
      <w:bookmarkStart w:id="167" w:name="_Toc17811477"/>
      <w:bookmarkStart w:id="168" w:name="_Ref199854844"/>
      <w:bookmarkStart w:id="169" w:name="_Toc199757553"/>
      <w:bookmarkEnd w:id="137"/>
      <w:bookmarkEnd w:id="138"/>
      <w:bookmarkEnd w:id="162"/>
      <w:bookmarkEnd w:id="163"/>
      <w:r>
        <w:t>Transliteration and markup</w:t>
      </w:r>
      <w:bookmarkEnd w:id="164"/>
      <w:bookmarkEnd w:id="165"/>
    </w:p>
    <w:p w14:paraId="6766A3AE" w14:textId="77777777" w:rsidR="00ED148F" w:rsidRDefault="00000000">
      <w:r>
        <w:t xml:space="preserve">When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93"/>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14:paraId="67A22ED6" w14:textId="77777777" w:rsidR="00ED148F" w:rsidRDefault="00000000">
      <w:pPr>
        <w:pStyle w:val="Normlbehzs"/>
      </w:pPr>
      <w:r>
        <w:t xml:space="preserve">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w:t>
      </w:r>
      <w:r>
        <w:lastRenderedPageBreak/>
        <w:t>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r>
        <w:fldChar w:fldCharType="begin"/>
      </w:r>
      <w:r>
        <w:instrText xml:space="preserve"> REF _Ref201568207 \r \h </w:instrText>
      </w:r>
      <w:r>
        <w:fldChar w:fldCharType="separate"/>
      </w:r>
      <w:r>
        <w:t>3.2.2</w:t>
      </w:r>
      <w:r>
        <w:fldChar w:fldCharType="end"/>
      </w:r>
      <w:r>
        <w:t>). Less tangible details are normally dealt with in markup, and our transliteration scheme includes some elements of “low-level markup” (i.e. markup comprised of characters at the level of the transliterated text rather than on the separate tier of XML encoding). Such markup may pertain to the transliteration itself (disambiguation, §</w:t>
      </w:r>
      <w:r>
        <w:fldChar w:fldCharType="begin"/>
      </w:r>
      <w:r>
        <w:instrText xml:space="preserve"> REF _Ref15558380 \r \h </w:instrText>
      </w:r>
      <w:r>
        <w:fldChar w:fldCharType="separate"/>
      </w:r>
      <w:r>
        <w:t>3.5.1</w:t>
      </w:r>
      <w:r>
        <w:fldChar w:fldCharType="end"/>
      </w:r>
      <w:r>
        <w:t>), to the editorial interpretation of the transliterated text (segmentation, §</w:t>
      </w:r>
      <w:r>
        <w:fldChar w:fldCharType="begin"/>
      </w:r>
      <w:r>
        <w:instrText xml:space="preserve"> REF _Ref203723420 \r \h </w:instrText>
      </w:r>
      <w:r>
        <w:fldChar w:fldCharType="separate"/>
      </w:r>
      <w:r>
        <w:t>3.5.2</w:t>
      </w:r>
      <w:r>
        <w:fldChar w:fldCharType="end"/>
      </w:r>
      <w:r>
        <w:t>; sandhi analysis, §</w:t>
      </w:r>
      <w:r>
        <w:fldChar w:fldCharType="begin"/>
      </w:r>
      <w:r>
        <w:instrText xml:space="preserve"> REF _Ref203728899 \r \h </w:instrText>
      </w:r>
      <w:r>
        <w:fldChar w:fldCharType="separate"/>
      </w:r>
      <w:r>
        <w:t>3.5.3</w:t>
      </w:r>
      <w:r>
        <w:fldChar w:fldCharType="end"/>
      </w:r>
      <w:r>
        <w:t>; and the truncation of words extracted from the source, §</w:t>
      </w:r>
      <w:r>
        <w:fldChar w:fldCharType="begin"/>
      </w:r>
      <w:r>
        <w:instrText xml:space="preserve"> REF _Ref203980665 \r \h </w:instrText>
      </w:r>
      <w:r>
        <w:fldChar w:fldCharType="separate"/>
      </w:r>
      <w:r>
        <w:t>3.5.4</w:t>
      </w:r>
      <w:r>
        <w:fldChar w:fldCharType="end"/>
      </w:r>
      <w:r>
        <w:t xml:space="preserve">), or to the description of the physical arrangement of the source (split </w:t>
      </w:r>
      <w:r>
        <w:rPr>
          <w:rStyle w:val="Foreign"/>
        </w:rPr>
        <w:t>akṣara</w:t>
      </w:r>
      <w:r>
        <w:t>s, §</w:t>
      </w:r>
      <w:r>
        <w:fldChar w:fldCharType="begin"/>
      </w:r>
      <w:r>
        <w:instrText xml:space="preserve"> REF _Ref203980710 \r \h </w:instrText>
      </w:r>
      <w:r>
        <w:fldChar w:fldCharType="separate"/>
      </w:r>
      <w:r>
        <w:t>3.5.5</w:t>
      </w:r>
      <w:r>
        <w:fldChar w:fldCharType="end"/>
      </w:r>
      <w:r>
        <w:t>). In addition, we foresee that our transliteration scheme will also be used in situations where TEI markup is not applicable, and therefore suggest some text-based markup alternatives (shorthand, §</w:t>
      </w:r>
      <w:r>
        <w:fldChar w:fldCharType="begin"/>
      </w:r>
      <w:r>
        <w:instrText xml:space="preserve"> REF _Ref201052141 \r \h </w:instrText>
      </w:r>
      <w:r>
        <w:fldChar w:fldCharType="separate"/>
      </w:r>
      <w:r>
        <w:t>3.5.6</w:t>
      </w:r>
      <w:r>
        <w:fldChar w:fldCharType="end"/>
      </w:r>
      <w:r>
        <w:t>) for certain phenomena.</w:t>
      </w:r>
    </w:p>
    <w:p w14:paraId="53EBC5C5" w14:textId="77777777" w:rsidR="00ED148F" w:rsidRDefault="00000000">
      <w:pPr>
        <w:pStyle w:val="Cmsor3"/>
      </w:pPr>
      <w:bookmarkStart w:id="170" w:name="_Ref15558380"/>
      <w:bookmarkStart w:id="171" w:name="_Toc17811421"/>
      <w:bookmarkStart w:id="172" w:name="_Toc17811476"/>
      <w:bookmarkStart w:id="173" w:name="_Toc204326212"/>
      <w:bookmarkStart w:id="174" w:name="_Ref15564928"/>
      <w:bookmarkStart w:id="175" w:name="_Toc17811423"/>
      <w:bookmarkStart w:id="176" w:name="_Toc17811478"/>
      <w:bookmarkStart w:id="177" w:name="_Toc199757555"/>
      <w:r>
        <w:t>Disambiguation</w:t>
      </w:r>
      <w:bookmarkEnd w:id="170"/>
      <w:bookmarkEnd w:id="171"/>
      <w:bookmarkEnd w:id="172"/>
      <w:bookmarkEnd w:id="173"/>
    </w:p>
    <w:p w14:paraId="170F0457" w14:textId="6BABDA47" w:rsidR="00ED148F" w:rsidRDefault="00000000">
      <w:r>
        <w:t>Since our transliteration scheme involves some digraphs (§</w:t>
      </w:r>
      <w:r>
        <w:fldChar w:fldCharType="begin"/>
      </w:r>
      <w:r>
        <w:instrText xml:space="preserve"> REF _Ref201051366 \r \h </w:instrText>
      </w:r>
      <w:r>
        <w:fldChar w:fldCharType="separate"/>
      </w:r>
      <w:r>
        <w:t>3.4.1</w:t>
      </w:r>
      <w:r>
        <w:fldChar w:fldCharType="end"/>
      </w:r>
      <w:r>
        <w:t xml:space="preserve">), it is conceivable that in some cases the target graphemes constituting these digraphs might appear together in their own individual functions, rather than as a digraph. The ISO-15919 scheme </w:t>
      </w:r>
      <w:r>
        <w:fldChar w:fldCharType="begin"/>
      </w:r>
      <w:r w:rsidR="00D77583">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_Ref201332101 \r \h </w:instrText>
      </w:r>
      <w:r>
        <w:fldChar w:fldCharType="separate"/>
      </w:r>
      <w:r>
        <w:t>4.6.3</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94"/>
      </w:r>
    </w:p>
    <w:p w14:paraId="3626350E" w14:textId="77777777" w:rsidR="00ED148F" w:rsidRDefault="00000000">
      <w:pPr>
        <w:pStyle w:val="Lista"/>
      </w:pPr>
      <w:r>
        <w:t xml:space="preserve">in strict transliteration, use the colon to disambiguate any occurrences of </w:t>
      </w:r>
      <w:r>
        <w:rPr>
          <w:rStyle w:val="Foreign"/>
        </w:rPr>
        <w:t>h</w:t>
      </w:r>
      <w:r>
        <w:t xml:space="preserve"> preceded by a non-aspirated consonant which has an aspirated counterpart</w:t>
      </w:r>
    </w:p>
    <w:p w14:paraId="72CE1D72" w14:textId="77777777" w:rsidR="00ED148F" w:rsidRDefault="00000000">
      <w:pPr>
        <w:pStyle w:val="Lista2"/>
        <w:rPr>
          <w:rStyle w:val="Foreign"/>
          <w:i w:val="0"/>
          <w:iCs w:val="0"/>
          <w:noProof w:val="0"/>
        </w:rPr>
      </w:pPr>
      <w:r>
        <w:t xml:space="preserve">e.g. </w:t>
      </w:r>
      <w:r>
        <w:rPr>
          <w:rStyle w:val="Foreign"/>
        </w:rPr>
        <w:t>p:h</w:t>
      </w:r>
      <w:r>
        <w:t xml:space="preserve"> as opposed to </w:t>
      </w:r>
      <w:r>
        <w:rPr>
          <w:rStyle w:val="Foreign"/>
        </w:rPr>
        <w:t>ph</w:t>
      </w:r>
    </w:p>
    <w:p w14:paraId="684C8391" w14:textId="77777777" w:rsidR="00ED148F" w:rsidRDefault="00000000">
      <w:pPr>
        <w:pStyle w:val="Lista2"/>
      </w:pPr>
      <w:r>
        <w:t>the disambiguation colon is not necessary and should not be used for the disambiguation of vowel clusters in strict transliteration, where vowels in hiatus are represented by uppercase target vowels</w:t>
      </w:r>
    </w:p>
    <w:p w14:paraId="5A6033E8" w14:textId="77777777" w:rsidR="00ED148F" w:rsidRDefault="00000000">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ISO-15919</w:t>
      </w:r>
    </w:p>
    <w:p w14:paraId="37B42A24" w14:textId="77777777" w:rsidR="00ED148F" w:rsidRDefault="00000000">
      <w:pPr>
        <w:pStyle w:val="Lista"/>
      </w:pPr>
      <w:r>
        <w:t>in loose transliteration, the colon may also be employed for the disambiguation of the diphthongs &lt;ai&gt; and &lt;au&gt; from the corresponding vowel clusters</w:t>
      </w:r>
    </w:p>
    <w:p w14:paraId="15C17F46" w14:textId="77777777" w:rsidR="00ED148F" w:rsidRDefault="00000000">
      <w:pPr>
        <w:pStyle w:val="Lista2"/>
      </w:pPr>
      <w:r>
        <w:t>but we recommend instead that you follow the established convention of using a diaeresis (pair of dots) above the second vowel in settings where you do not use uppercase for independent vowel graphemes</w:t>
      </w:r>
    </w:p>
    <w:p w14:paraId="3B3C4BE4" w14:textId="77777777" w:rsidR="00ED148F" w:rsidRDefault="00000000">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14:paraId="13382ACB" w14:textId="77777777" w:rsidR="00ED148F" w:rsidRDefault="00000000">
      <w:pPr>
        <w:pStyle w:val="Lista2"/>
      </w:pPr>
      <w:r>
        <w:t>do not use the diaeresis (or any other disambiguation) when one of the vowels has a macron, since in this case there is no ambiguity</w:t>
      </w:r>
    </w:p>
    <w:p w14:paraId="6CCE73BA" w14:textId="77777777" w:rsidR="00ED148F" w:rsidRDefault="00000000">
      <w:pPr>
        <w:pStyle w:val="Lista3"/>
      </w:pPr>
      <w:r>
        <w:t xml:space="preserve">e.g. </w:t>
      </w:r>
      <w:r>
        <w:rPr>
          <w:rStyle w:val="Foreign"/>
        </w:rPr>
        <w:t>āicca</w:t>
      </w:r>
      <w:r>
        <w:t xml:space="preserve"> (strict </w:t>
      </w:r>
      <w:r>
        <w:rPr>
          <w:rStyle w:val="Foreign"/>
        </w:rPr>
        <w:t>āIcca</w:t>
      </w:r>
      <w:r>
        <w:t xml:space="preserve">), not </w:t>
      </w:r>
      <w:r>
        <w:rPr>
          <w:rStyle w:val="Foreign"/>
        </w:rPr>
        <w:t>āïcca</w:t>
      </w:r>
    </w:p>
    <w:p w14:paraId="473A996F" w14:textId="77777777" w:rsidR="00ED148F" w:rsidRDefault="00000000">
      <w:pPr>
        <w:pStyle w:val="Lista"/>
      </w:pPr>
      <w:r>
        <w:t>in both strict and loose transliteration, the disambiguation colon and the diaeresis are both unnecessary and must not be used wherever editorial segmentation (§</w:t>
      </w:r>
      <w:r>
        <w:fldChar w:fldCharType="begin"/>
      </w:r>
      <w:r>
        <w:instrText xml:space="preserve"> REF _Ref203726002 \r \h </w:instrText>
      </w:r>
      <w:r>
        <w:fldChar w:fldCharType="separate"/>
      </w:r>
      <w:r>
        <w:t>3.5.2</w:t>
      </w:r>
      <w:r>
        <w:fldChar w:fldCharType="end"/>
      </w:r>
      <w:r>
        <w:t>) by a space or hyphen intervenes between the target graphemes that might otherwise be read as a digraph, e.g.</w:t>
      </w:r>
    </w:p>
    <w:p w14:paraId="2E1D22B3" w14:textId="77777777" w:rsidR="00ED148F" w:rsidRDefault="00000000">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14:paraId="2EC8EBAB" w14:textId="77777777" w:rsidR="00ED148F" w:rsidRDefault="00000000">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14:paraId="6D05D343" w14:textId="77777777" w:rsidR="00ED148F" w:rsidRDefault="00000000">
      <w:pPr>
        <w:pStyle w:val="Cmsor3"/>
      </w:pPr>
      <w:bookmarkStart w:id="178" w:name="_Ref203723420"/>
      <w:bookmarkStart w:id="179" w:name="_Ref203724352"/>
      <w:bookmarkStart w:id="180" w:name="_Ref203726002"/>
      <w:bookmarkStart w:id="181" w:name="_Toc204326213"/>
      <w:bookmarkStart w:id="182" w:name="_Ref203722660"/>
      <w:bookmarkStart w:id="183" w:name="_Ref15566181"/>
      <w:bookmarkStart w:id="184" w:name="_Toc17811425"/>
      <w:bookmarkStart w:id="185" w:name="_Toc17811480"/>
      <w:bookmarkStart w:id="186" w:name="_Toc199757557"/>
      <w:r>
        <w:t>Segmentation</w:t>
      </w:r>
      <w:bookmarkEnd w:id="178"/>
      <w:bookmarkEnd w:id="179"/>
      <w:bookmarkEnd w:id="180"/>
      <w:bookmarkEnd w:id="181"/>
    </w:p>
    <w:p w14:paraId="1386B0DF" w14:textId="77777777" w:rsidR="00ED148F" w:rsidRDefault="00000000">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r>
        <w:rPr>
          <w:i/>
          <w:iCs/>
          <w:lang w:eastAsia="en-US" w:bidi="ar-SA"/>
        </w:rPr>
        <w:t>scripto continua</w:t>
      </w:r>
      <w:r>
        <w:t xml:space="preserve"> — </w:t>
      </w:r>
      <w:r>
        <w:lastRenderedPageBreak/>
        <w:t>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95"/>
      </w:r>
      <w:r>
        <w:t xml:space="preserve"> — and to new lines. The technical details and semantics of editorial segmentation will be discussed in §</w:t>
      </w:r>
      <w:r>
        <w:fldChar w:fldCharType="begin"/>
      </w:r>
      <w:r>
        <w:instrText xml:space="preserve"> REF _Ref203723763 \r \h </w:instrText>
      </w:r>
      <w:r>
        <w:fldChar w:fldCharType="separate"/>
      </w:r>
      <w:r>
        <w:t>7.2</w:t>
      </w:r>
      <w:r>
        <w:fldChar w:fldCharType="end"/>
      </w:r>
      <w:r>
        <w:t>, the essence of which is summarised here.</w:t>
      </w:r>
    </w:p>
    <w:p w14:paraId="313C147C" w14:textId="77777777" w:rsidR="00ED148F" w:rsidRDefault="00000000">
      <w:pPr>
        <w:pStyle w:val="Lista"/>
      </w:pPr>
      <w:r>
        <w:t>in transliterated text which is not marked up in XML, new lines (§</w:t>
      </w:r>
      <w:r>
        <w:fldChar w:fldCharType="begin"/>
      </w:r>
      <w:r>
        <w:instrText xml:space="preserve"> REF _Ref203484611 \r \h </w:instrText>
      </w:r>
      <w:r>
        <w:fldChar w:fldCharType="separate"/>
      </w:r>
      <w:r>
        <w:t>8.1</w:t>
      </w:r>
      <w:r>
        <w:fldChar w:fldCharType="end"/>
      </w:r>
      <w:r>
        <w:t>) may be created</w:t>
      </w:r>
    </w:p>
    <w:p w14:paraId="68EA98BC" w14:textId="77777777" w:rsidR="00ED148F" w:rsidRDefault="00000000">
      <w:pPr>
        <w:pStyle w:val="Lista2"/>
      </w:pPr>
      <w:r>
        <w:t>to correspond to original inscribed lines</w:t>
      </w:r>
    </w:p>
    <w:p w14:paraId="0AF24D46" w14:textId="77777777" w:rsidR="00ED148F" w:rsidRDefault="00000000">
      <w:pPr>
        <w:pStyle w:val="Lista2"/>
      </w:pPr>
      <w:r>
        <w:t>to reflect the semantic or prosodic structure of the text</w:t>
      </w:r>
    </w:p>
    <w:p w14:paraId="0C8B3C44" w14:textId="77777777" w:rsidR="00ED148F" w:rsidRDefault="00000000">
      <w:pPr>
        <w:pStyle w:val="Lista2"/>
      </w:pPr>
      <w:r>
        <w:t>in XML documents, both of these functions are served by computer markup</w:t>
      </w:r>
    </w:p>
    <w:p w14:paraId="5493BB44" w14:textId="77777777" w:rsidR="00ED148F" w:rsidRDefault="00000000">
      <w:pPr>
        <w:pStyle w:val="Lista"/>
      </w:pPr>
      <w:r>
        <w:t>in all texts, with or without XML markup,</w:t>
      </w:r>
    </w:p>
    <w:p w14:paraId="4284133E" w14:textId="77777777" w:rsidR="00ED148F" w:rsidRDefault="00000000">
      <w:pPr>
        <w:pStyle w:val="Lista2"/>
      </w:pPr>
      <w:r>
        <w:t>editorial spaces (§</w:t>
      </w:r>
      <w:r>
        <w:fldChar w:fldCharType="begin"/>
      </w:r>
      <w:r>
        <w:instrText xml:space="preserve"> REF _Ref203484724 \r \h </w:instrText>
      </w:r>
      <w:r>
        <w:fldChar w:fldCharType="separate"/>
      </w:r>
      <w:r>
        <w:t>8.3</w:t>
      </w:r>
      <w:r>
        <w:fldChar w:fldCharType="end"/>
      </w:r>
      <w:r>
        <w:t>) should always be inserted between independent words wherever possible</w:t>
      </w:r>
    </w:p>
    <w:p w14:paraId="5FE30ECF" w14:textId="77777777" w:rsidR="00ED148F" w:rsidRDefault="00000000">
      <w:pPr>
        <w:pStyle w:val="Lista2"/>
      </w:pPr>
      <w:r>
        <w:t>editorial hyphens (§</w:t>
      </w:r>
      <w:r>
        <w:fldChar w:fldCharType="begin"/>
      </w:r>
      <w:r>
        <w:instrText xml:space="preserve"> REF _Ref203484736 \r \h </w:instrText>
      </w:r>
      <w:r>
        <w:fldChar w:fldCharType="separate"/>
      </w:r>
      <w:r>
        <w:t>8.4</w:t>
      </w:r>
      <w:r>
        <w:fldChar w:fldCharType="end"/>
      </w:r>
      <w:r>
        <w:t>) should be inserted between words in compound where expedient</w:t>
      </w:r>
    </w:p>
    <w:p w14:paraId="24BBFA83" w14:textId="77777777" w:rsidR="00ED148F" w:rsidRDefault="00000000">
      <w:pPr>
        <w:pStyle w:val="Lista2"/>
      </w:pPr>
      <w:r>
        <w:t>editorial hyphens coinciding with a line break must be placed after the break (§</w:t>
      </w:r>
      <w:r>
        <w:fldChar w:fldCharType="begin"/>
      </w:r>
      <w:r>
        <w:instrText xml:space="preserve"> REF _Ref203483098 \r \h </w:instrText>
      </w:r>
      <w:r>
        <w:fldChar w:fldCharType="separate"/>
      </w:r>
      <w:r>
        <w:t>8.4.1</w:t>
      </w:r>
      <w:r>
        <w:fldChar w:fldCharType="end"/>
      </w:r>
      <w:r>
        <w:t>)</w:t>
      </w:r>
    </w:p>
    <w:p w14:paraId="5A8628DD" w14:textId="77777777" w:rsidR="00ED148F" w:rsidRDefault="00000000">
      <w:pPr>
        <w:pStyle w:val="Lista"/>
      </w:pPr>
      <w:r>
        <w:t>as discussed further in §</w:t>
      </w:r>
      <w:r>
        <w:fldChar w:fldCharType="begin"/>
      </w:r>
      <w:r>
        <w:instrText xml:space="preserve"> REF _Ref203485860 \r \h </w:instrText>
      </w:r>
      <w:r>
        <w:fldChar w:fldCharType="separate"/>
      </w:r>
      <w:r>
        <w:t>8.2</w:t>
      </w:r>
      <w:r>
        <w:fldChar w:fldCharType="end"/>
      </w:r>
      <w:r>
        <w:t>, editorial spacing and hyphenation</w:t>
      </w:r>
    </w:p>
    <w:p w14:paraId="67DA85BE" w14:textId="77777777" w:rsidR="00ED148F" w:rsidRDefault="00000000">
      <w:pPr>
        <w:pStyle w:val="Lista2"/>
      </w:pPr>
      <w:r>
        <w:t xml:space="preserve">can and should be used between transliterated characters whose corresponding source graphemes belong to the same </w:t>
      </w:r>
      <w:r>
        <w:rPr>
          <w:rStyle w:val="Foreign"/>
        </w:rPr>
        <w:t>akṣara</w:t>
      </w:r>
    </w:p>
    <w:p w14:paraId="4549B399" w14:textId="77777777" w:rsidR="00ED148F" w:rsidRDefault="00000000">
      <w:pPr>
        <w:pStyle w:val="Lista2"/>
      </w:pPr>
      <w:r>
        <w:t>cannot be used and must be avoided at word boundaries which are obscured by sandhi involving the complete fusion of one word’s final vowel with the next word’s initial vowel</w:t>
      </w:r>
    </w:p>
    <w:p w14:paraId="377BCBCD" w14:textId="77777777" w:rsidR="00ED148F" w:rsidRDefault="00000000">
      <w:pPr>
        <w:pStyle w:val="Cmsor3"/>
      </w:pPr>
      <w:bookmarkStart w:id="187" w:name="_Ref203728899"/>
      <w:bookmarkStart w:id="188" w:name="_Toc204326214"/>
      <w:bookmarkEnd w:id="182"/>
      <w:bookmarkEnd w:id="183"/>
      <w:bookmarkEnd w:id="184"/>
      <w:bookmarkEnd w:id="185"/>
      <w:bookmarkEnd w:id="186"/>
      <w:r>
        <w:t>Sandhi analysis</w:t>
      </w:r>
      <w:bookmarkEnd w:id="187"/>
      <w:bookmarkEnd w:id="188"/>
    </w:p>
    <w:p w14:paraId="23463B6F" w14:textId="77777777" w:rsidR="00ED148F" w:rsidRDefault="00000000">
      <w:r>
        <w:rPr>
          <w:lang w:eastAsia="en-US" w:bidi="ar-SA"/>
        </w:rPr>
        <w:t xml:space="preserve">Since transliteration is concerned with the graphemes found in the source text, sandhi should not normally be resolved. Phonographic graphemes must never be added, removed or altered in the process of transliteration. However, to accommodate the conventions of specific subfields, we permit adding </w:t>
      </w:r>
      <w:r>
        <w:t>a hyphen or an apostrophe to indicate the presence of particular kinds of sandhi, as detailed in §</w:t>
      </w:r>
      <w:r>
        <w:fldChar w:fldCharType="begin"/>
      </w:r>
      <w:r>
        <w:instrText xml:space="preserve"> REF _Ref203727852 \r \h </w:instrText>
      </w:r>
      <w:r>
        <w:fldChar w:fldCharType="separate"/>
      </w:r>
      <w:r>
        <w:t>4.7.5</w:t>
      </w:r>
      <w:r>
        <w:fldChar w:fldCharType="end"/>
      </w:r>
      <w:r>
        <w:t>.</w:t>
      </w:r>
    </w:p>
    <w:p w14:paraId="5862E17F" w14:textId="77777777" w:rsidR="00ED148F" w:rsidRDefault="00000000">
      <w:pPr>
        <w:pStyle w:val="Cmsor3"/>
      </w:pPr>
      <w:bookmarkStart w:id="189" w:name="_Ref203980665"/>
      <w:bookmarkStart w:id="190" w:name="_Toc204326215"/>
      <w:r>
        <w:t>Truncation</w:t>
      </w:r>
      <w:bookmarkEnd w:id="189"/>
      <w:bookmarkEnd w:id="190"/>
    </w:p>
    <w:p w14:paraId="6471AC9C" w14:textId="77777777" w:rsidR="00ED148F" w:rsidRDefault="00000000">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14:paraId="77F7D6F4" w14:textId="77777777" w:rsidR="00ED148F" w:rsidRDefault="00000000">
      <w:pPr>
        <w:pStyle w:val="Lista"/>
      </w:pPr>
      <w:r>
        <w:t>truncation is not applicable in actual editions of source texts, only in strings extracted from the source</w:t>
      </w:r>
    </w:p>
    <w:p w14:paraId="79FE3943" w14:textId="77777777" w:rsidR="00ED148F" w:rsidRDefault="00000000">
      <w:pPr>
        <w:pStyle w:val="Lista2"/>
      </w:pPr>
      <w:r>
        <w:t>see §</w:t>
      </w:r>
      <w:r>
        <w:fldChar w:fldCharType="begin"/>
      </w:r>
      <w:r>
        <w:instrText xml:space="preserve"> REF _Ref26431293 \r \h </w:instrText>
      </w:r>
      <w:r>
        <w:fldChar w:fldCharType="separate"/>
      </w:r>
      <w:r>
        <w:t>3.3.1</w:t>
      </w:r>
      <w:r>
        <w:fldChar w:fldCharType="end"/>
      </w:r>
      <w:r>
        <w:t xml:space="preserve"> for a deprecated use of ° in transliteration by some of DHARMA’s predecessor projects</w:t>
      </w:r>
    </w:p>
    <w:p w14:paraId="28E7AB77" w14:textId="77777777" w:rsidR="00ED148F" w:rsidRDefault="00000000">
      <w:pPr>
        <w:pStyle w:val="Lista2"/>
      </w:pPr>
      <w:r>
        <w:t>see §</w:t>
      </w:r>
      <w:r>
        <w:fldChar w:fldCharType="begin"/>
      </w:r>
      <w:r>
        <w:instrText xml:space="preserve"> REF _Ref204175528 \r \h </w:instrText>
      </w:r>
      <w:r>
        <w:fldChar w:fldCharType="separate"/>
      </w:r>
      <w:r>
        <w:t>6.4.2</w:t>
      </w:r>
      <w:r>
        <w:fldChar w:fldCharType="end"/>
      </w:r>
      <w:r>
        <w:t xml:space="preserve"> for the endorsed use of ° to transliterate abbreviation signs</w:t>
      </w:r>
    </w:p>
    <w:p w14:paraId="5AA9ABE7" w14:textId="77777777" w:rsidR="00ED148F" w:rsidRDefault="00000000">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t>3.5.2</w:t>
      </w:r>
      <w:r>
        <w:fldChar w:fldCharType="end"/>
      </w:r>
      <w:r>
        <w:t>) is not applicable, i.e.</w:t>
      </w:r>
    </w:p>
    <w:p w14:paraId="3A34952F" w14:textId="77777777" w:rsidR="00ED148F" w:rsidRDefault="00000000">
      <w:pPr>
        <w:pStyle w:val="Lista2"/>
      </w:pPr>
      <w:r>
        <w:t>when only part of a word is lifted from a text, for example at the beginning or end of a line</w:t>
      </w:r>
    </w:p>
    <w:p w14:paraId="0E4C04DE" w14:textId="77777777" w:rsidR="00ED148F" w:rsidRDefault="00000000">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14:paraId="1563757E" w14:textId="77777777" w:rsidR="00ED148F" w:rsidRDefault="00000000">
      <w:pPr>
        <w:pStyle w:val="Lista2"/>
      </w:pPr>
      <w:r>
        <w:t>when a word lifted from a text is fused in vowel sandhi to an adjacent word</w:t>
      </w:r>
    </w:p>
    <w:p w14:paraId="239F2922" w14:textId="77777777" w:rsidR="00ED148F" w:rsidRDefault="00000000">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14:paraId="2BF9C655" w14:textId="77777777" w:rsidR="00ED148F" w:rsidRDefault="00000000">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14:paraId="283A8193" w14:textId="77777777" w:rsidR="00ED148F" w:rsidRDefault="00000000">
      <w:pPr>
        <w:pStyle w:val="Cmsor3"/>
      </w:pPr>
      <w:bookmarkStart w:id="191" w:name="_Ref203980710"/>
      <w:bookmarkStart w:id="192" w:name="_Toc204326216"/>
      <w:r>
        <w:t xml:space="preserve">Placeholders for split </w:t>
      </w:r>
      <w:r>
        <w:rPr>
          <w:rStyle w:val="Foreign"/>
        </w:rPr>
        <w:t>akṣara</w:t>
      </w:r>
      <w:r>
        <w:t>s</w:t>
      </w:r>
      <w:bookmarkEnd w:id="191"/>
      <w:bookmarkEnd w:id="192"/>
    </w:p>
    <w:p w14:paraId="67899DF2" w14:textId="77777777" w:rsidR="00ED148F" w:rsidRDefault="00000000">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lastRenderedPageBreak/>
        <w:t>U+2309</w:t>
      </w:r>
      <w:r>
        <w:t xml:space="preserve">) stand for detached parts of </w:t>
      </w:r>
      <w:r>
        <w:rPr>
          <w:rStyle w:val="Foreign"/>
        </w:rPr>
        <w:t>akṣara</w:t>
      </w:r>
      <w:r>
        <w:t>s which cannot be transliterated on their own. Their use is  discussed and illustrated in §</w:t>
      </w:r>
      <w:r>
        <w:fldChar w:fldCharType="begin"/>
      </w:r>
      <w:r>
        <w:instrText xml:space="preserve"> REF _Ref203047671 \r \h </w:instrText>
      </w:r>
      <w:r>
        <w:fldChar w:fldCharType="separate"/>
      </w:r>
      <w:r>
        <w:t>7.3</w:t>
      </w:r>
      <w:r>
        <w:fldChar w:fldCharType="end"/>
      </w:r>
      <w:r>
        <w:t>.</w:t>
      </w:r>
    </w:p>
    <w:p w14:paraId="257D39F0" w14:textId="77777777" w:rsidR="00ED148F" w:rsidRDefault="00000000">
      <w:pPr>
        <w:pStyle w:val="Cmsor3"/>
      </w:pPr>
      <w:bookmarkStart w:id="193" w:name="_Ref201052141"/>
      <w:bookmarkStart w:id="194" w:name="_Toc204326217"/>
      <w:bookmarkStart w:id="195" w:name="_Toc17811427"/>
      <w:bookmarkStart w:id="196" w:name="_Toc17811482"/>
      <w:bookmarkEnd w:id="166"/>
      <w:bookmarkEnd w:id="167"/>
      <w:bookmarkEnd w:id="168"/>
      <w:bookmarkEnd w:id="169"/>
      <w:bookmarkEnd w:id="174"/>
      <w:bookmarkEnd w:id="175"/>
      <w:bookmarkEnd w:id="176"/>
      <w:bookmarkEnd w:id="177"/>
      <w:r>
        <w:t>Shorthand</w:t>
      </w:r>
      <w:bookmarkEnd w:id="193"/>
      <w:bookmarkEnd w:id="194"/>
    </w:p>
    <w:p w14:paraId="50246AAD" w14:textId="77777777" w:rsidR="00ED148F" w:rsidRDefault="00000000">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enter and because markup shorthand can be scanned more easily by the human reader than computer markup. Indeed, the practices introduced in §</w:t>
      </w:r>
      <w:r>
        <w:fldChar w:fldCharType="begin"/>
      </w:r>
      <w:r>
        <w:instrText xml:space="preserve"> REF _Ref15558380 \r \h </w:instrText>
      </w:r>
      <w:r>
        <w:fldChar w:fldCharType="separate"/>
      </w:r>
      <w:r>
        <w:t>3.5.1</w:t>
      </w:r>
      <w:r>
        <w:fldChar w:fldCharType="end"/>
      </w:r>
      <w:r>
        <w:t xml:space="preserve"> to §</w:t>
      </w:r>
      <w:r>
        <w:fldChar w:fldCharType="begin"/>
      </w:r>
      <w:r>
        <w:instrText xml:space="preserve"> REF _Ref203728899 \r \h </w:instrText>
      </w:r>
      <w:r>
        <w:fldChar w:fldCharType="separate"/>
      </w:r>
      <w:r>
        <w:t>3.5.3</w:t>
      </w:r>
      <w:r>
        <w:fldChar w:fldCharType="end"/>
      </w:r>
      <w:r>
        <w:t xml:space="preserve"> are also a kind of shorthand inasmuch as the phenomena they represent could also be represented in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14:paraId="201D5B6C" w14:textId="77777777" w:rsidR="00ED148F" w:rsidRDefault="00000000">
      <w:pPr>
        <w:pStyle w:val="Normlbehzs"/>
      </w:pPr>
      <w:r>
        <w:t>Conversely, the shorthand practices introduced in this section always have a “proper” alternative.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t>3.5.6.1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t>3.5.6.2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t>3.5.6.3</w:t>
      </w:r>
      <w:r>
        <w:fldChar w:fldCharType="end"/>
      </w:r>
      <w:r>
        <w:t>) which may be used in any context including XML editions in order to reduce code clutter and ease your work. No shorthand is mandatory: you are always welcome to stick to the proper solutions.</w:t>
      </w:r>
    </w:p>
    <w:p w14:paraId="2148F948" w14:textId="77777777" w:rsidR="00ED148F" w:rsidRDefault="00000000">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replaced efficiently. The specific shorthand solutions recommended by us are distributed in the main part of this Guide, but it is important that you familiarise yourself with the concept of shorthand and its private, public and optional varieties introduced below. </w:t>
      </w:r>
    </w:p>
    <w:p w14:paraId="078FF7BB" w14:textId="77777777" w:rsidR="00ED148F" w:rsidRDefault="00000000">
      <w:pPr>
        <w:pStyle w:val="Cmsor4"/>
      </w:pPr>
      <w:bookmarkStart w:id="197" w:name="_Ref203732264"/>
      <w:bookmarkStart w:id="198" w:name="_Toc204326218"/>
      <w:r>
        <w:t>Private shorthand</w:t>
      </w:r>
      <w:bookmarkEnd w:id="197"/>
      <w:bookmarkEnd w:id="198"/>
    </w:p>
    <w:p w14:paraId="391F79BB" w14:textId="77777777" w:rsidR="00ED148F" w:rsidRDefault="00000000">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14:paraId="078DC8A3" w14:textId="77777777" w:rsidR="00ED148F" w:rsidRDefault="00000000">
      <w:pPr>
        <w:pStyle w:val="Lista"/>
      </w:pPr>
      <w:r>
        <w:rPr>
          <w:rStyle w:val="LabelEmph"/>
        </w:rPr>
        <w:t>private shorthand</w:t>
      </w:r>
      <w:r>
        <w:t xml:space="preserve"> for transliteration</w:t>
      </w:r>
    </w:p>
    <w:p w14:paraId="6556D68D" w14:textId="77777777" w:rsidR="00ED148F"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t>4.3.2</w:t>
      </w:r>
      <w:r>
        <w:fldChar w:fldCharType="end"/>
      </w:r>
      <w:r>
        <w:t xml:space="preserve">) </w:t>
      </w:r>
      <w:r>
        <w:rPr>
          <w:highlight w:val="yellow"/>
        </w:rPr>
        <w:t>DO WE REALLY NEED THIS? IF YES, SHOULD IT BE PUBLIC SHORTHAND?</w:t>
      </w:r>
    </w:p>
    <w:p w14:paraId="4F71C80C" w14:textId="77777777" w:rsidR="00ED148F"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t>4.4.3</w:t>
      </w:r>
      <w:r>
        <w:fldChar w:fldCharType="end"/>
      </w:r>
      <w:r>
        <w:t>)</w:t>
      </w:r>
    </w:p>
    <w:p w14:paraId="5B14529E" w14:textId="77777777" w:rsidR="00ED148F" w:rsidRDefault="00000000">
      <w:pPr>
        <w:pStyle w:val="Lista"/>
      </w:pPr>
      <w:r>
        <w:rPr>
          <w:rStyle w:val="LabelEmph"/>
        </w:rPr>
        <w:t>private shorthand</w:t>
      </w:r>
      <w:r>
        <w:t xml:space="preserve"> for markup</w:t>
      </w:r>
    </w:p>
    <w:p w14:paraId="35B26492" w14:textId="77777777" w:rsidR="00ED148F" w:rsidRDefault="00000000">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t>6.4.1.1</w:t>
      </w:r>
      <w:r>
        <w:fldChar w:fldCharType="end"/>
      </w:r>
      <w:r>
        <w:t>; see also §</w:t>
      </w:r>
      <w:r>
        <w:fldChar w:fldCharType="begin"/>
      </w:r>
      <w:r>
        <w:instrText xml:space="preserve"> REF _Ref201847243 \r \h </w:instrText>
      </w:r>
      <w:r>
        <w:fldChar w:fldCharType="separate"/>
      </w:r>
      <w:r>
        <w:t>6.4.1</w:t>
      </w:r>
      <w:r>
        <w:fldChar w:fldCharType="end"/>
      </w:r>
      <w:r>
        <w:t>)</w:t>
      </w:r>
    </w:p>
    <w:p w14:paraId="17C90178" w14:textId="77777777" w:rsidR="00ED148F" w:rsidRDefault="00000000">
      <w:pPr>
        <w:pStyle w:val="Lista2"/>
      </w:pPr>
      <w:r>
        <w:t>. (full stop) for supplied punctuation (§</w:t>
      </w:r>
      <w:r>
        <w:fldChar w:fldCharType="begin"/>
      </w:r>
      <w:r>
        <w:instrText xml:space="preserve"> REF _Ref201842298 \r \h </w:instrText>
      </w:r>
      <w:r>
        <w:fldChar w:fldCharType="separate"/>
      </w:r>
      <w:r>
        <w:t>6.5.1.2</w:t>
      </w:r>
      <w:r>
        <w:fldChar w:fldCharType="end"/>
      </w:r>
      <w:r>
        <w:t>)</w:t>
      </w:r>
    </w:p>
    <w:p w14:paraId="154A1690" w14:textId="77777777" w:rsidR="00ED148F" w:rsidRDefault="00000000">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t>6.5.2</w:t>
      </w:r>
      <w:r>
        <w:fldChar w:fldCharType="end"/>
      </w:r>
      <w:r>
        <w:t xml:space="preserve">) </w:t>
      </w:r>
      <w:r>
        <w:rPr>
          <w:highlight w:val="yellow"/>
        </w:rPr>
        <w:t>I WOULD PREFER TO DEPRECATE THIS</w:t>
      </w:r>
    </w:p>
    <w:p w14:paraId="56504E1B" w14:textId="77777777" w:rsidR="00ED148F" w:rsidRDefault="00000000">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t>6.5.2</w:t>
      </w:r>
      <w:r>
        <w:fldChar w:fldCharType="end"/>
      </w:r>
      <w:r>
        <w:t>)</w:t>
      </w:r>
    </w:p>
    <w:p w14:paraId="61D139B3" w14:textId="77777777" w:rsidR="00ED148F" w:rsidRDefault="00000000">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t>6.6</w:t>
      </w:r>
      <w:r>
        <w:fldChar w:fldCharType="end"/>
      </w:r>
      <w:r>
        <w:t xml:space="preserve">) </w:t>
      </w:r>
      <w:r>
        <w:rPr>
          <w:highlight w:val="yellow"/>
        </w:rPr>
        <w:t>I WOULD PREFER TO DEPRECATE THIS</w:t>
      </w:r>
    </w:p>
    <w:p w14:paraId="329F6457" w14:textId="77777777" w:rsidR="00ED148F" w:rsidRDefault="00000000">
      <w:pPr>
        <w:pStyle w:val="Cmsor4"/>
      </w:pPr>
      <w:bookmarkStart w:id="199" w:name="_Ref203732403"/>
      <w:bookmarkStart w:id="200" w:name="_Toc204326219"/>
      <w:r>
        <w:lastRenderedPageBreak/>
        <w:t>Public shorthand</w:t>
      </w:r>
      <w:bookmarkEnd w:id="199"/>
      <w:bookmarkEnd w:id="200"/>
    </w:p>
    <w:p w14:paraId="27D92F0E" w14:textId="77777777" w:rsidR="00ED148F" w:rsidRDefault="00000000">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14:paraId="51EEF092" w14:textId="77777777" w:rsidR="00ED148F" w:rsidRDefault="00000000">
      <w:pPr>
        <w:pStyle w:val="Lista"/>
      </w:pPr>
      <w:r>
        <w:rPr>
          <w:rStyle w:val="Label"/>
        </w:rPr>
        <w:t>public shorthand</w:t>
      </w:r>
      <w:r>
        <w:t xml:space="preserve"> for transliteration</w:t>
      </w:r>
    </w:p>
    <w:p w14:paraId="568FEBA0" w14:textId="77777777" w:rsidR="00ED148F" w:rsidRDefault="00000000">
      <w:pPr>
        <w:pStyle w:val="Lista2"/>
        <w:rPr>
          <w:i/>
          <w:iCs/>
        </w:rPr>
      </w:pPr>
      <w:r>
        <w:t>underdot instead of undercircle diacritic (§</w:t>
      </w:r>
      <w:r>
        <w:fldChar w:fldCharType="begin"/>
      </w:r>
      <w:r>
        <w:instrText xml:space="preserve"> REF _Ref203752581 \r \h </w:instrText>
      </w:r>
      <w:r>
        <w:fldChar w:fldCharType="separate"/>
      </w:r>
      <w:r>
        <w:t>4.2.2</w:t>
      </w:r>
      <w:r>
        <w:fldChar w:fldCharType="end"/>
      </w:r>
      <w:r>
        <w:t>)</w:t>
      </w:r>
    </w:p>
    <w:p w14:paraId="6A4F4A1D" w14:textId="77777777" w:rsidR="00ED148F" w:rsidRDefault="00000000">
      <w:pPr>
        <w:pStyle w:val="Lista2"/>
        <w:rPr>
          <w:rStyle w:val="Foreign"/>
          <w:noProof w:val="0"/>
        </w:rPr>
      </w:pPr>
      <w:r>
        <w:rPr>
          <w:rStyle w:val="Foreign"/>
        </w:rPr>
        <w:t>f</w:t>
      </w:r>
      <w:r>
        <w:t xml:space="preserve"> and </w:t>
      </w:r>
      <w:r>
        <w:rPr>
          <w:rStyle w:val="Foreign"/>
        </w:rPr>
        <w:t>x</w:t>
      </w:r>
      <w:r>
        <w:t xml:space="preserve"> instead of ḫ (</w:t>
      </w:r>
      <w:r>
        <w:rPr>
          <w:rStyle w:val="Foreign"/>
        </w:rPr>
        <w:t>upadhmānīya</w:t>
      </w:r>
      <w:r>
        <w:t>) and ẖ (</w:t>
      </w:r>
      <w:r>
        <w:rPr>
          <w:rStyle w:val="Foreign"/>
        </w:rPr>
        <w:t>jihvāmūlīya</w:t>
      </w:r>
      <w:r>
        <w:t>) (§</w:t>
      </w:r>
      <w:r>
        <w:fldChar w:fldCharType="begin"/>
      </w:r>
      <w:r>
        <w:instrText xml:space="preserve"> REF _Ref201582281 \r \h </w:instrText>
      </w:r>
      <w:r>
        <w:fldChar w:fldCharType="separate"/>
      </w:r>
      <w:r>
        <w:t>4.2.5</w:t>
      </w:r>
      <w:r>
        <w:fldChar w:fldCharType="end"/>
      </w:r>
      <w:r>
        <w:t>)</w:t>
      </w:r>
    </w:p>
    <w:p w14:paraId="7EDB3770" w14:textId="77777777" w:rsidR="00ED148F" w:rsidRDefault="00000000">
      <w:pPr>
        <w:pStyle w:val="Lista"/>
      </w:pPr>
      <w:r>
        <w:rPr>
          <w:rStyle w:val="Label"/>
        </w:rPr>
        <w:t>public shorthand</w:t>
      </w:r>
      <w:r>
        <w:t xml:space="preserve"> for markup</w:t>
      </w:r>
    </w:p>
    <w:p w14:paraId="3AEABC06" w14:textId="77777777" w:rsidR="00ED148F" w:rsidRDefault="00000000">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t>5.3.1</w:t>
      </w:r>
      <w:r>
        <w:fldChar w:fldCharType="end"/>
      </w:r>
      <w:r>
        <w:t>)</w:t>
      </w:r>
    </w:p>
    <w:p w14:paraId="5A3C013A" w14:textId="77777777" w:rsidR="00ED148F" w:rsidRDefault="00000000">
      <w:pPr>
        <w:pStyle w:val="Lista2"/>
      </w:pPr>
      <w:r>
        <w:rPr>
          <w:rStyle w:val="Foreign"/>
        </w:rPr>
        <w:t>*abc</w:t>
      </w:r>
      <w:r>
        <w:t xml:space="preserve"> for ideograms (§</w:t>
      </w:r>
      <w:r>
        <w:fldChar w:fldCharType="begin"/>
      </w:r>
      <w:r>
        <w:instrText xml:space="preserve"> REF _Ref204178048 \r \h </w:instrText>
      </w:r>
      <w:r>
        <w:fldChar w:fldCharType="separate"/>
      </w:r>
      <w:r>
        <w:t>6.3</w:t>
      </w:r>
      <w:r>
        <w:fldChar w:fldCharType="end"/>
      </w:r>
      <w:r>
        <w:t xml:space="preserve">) </w:t>
      </w:r>
      <w:r>
        <w:rPr>
          <w:highlight w:val="yellow"/>
        </w:rPr>
        <w:t>[PENDING DISCUSSION, BUT I THINK MY PROPOSAL WORKS]</w:t>
      </w:r>
    </w:p>
    <w:p w14:paraId="4B08001C" w14:textId="77777777" w:rsidR="00ED148F" w:rsidRDefault="00000000">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14:paraId="0CF91D8C" w14:textId="77777777" w:rsidR="00ED148F" w:rsidRDefault="00000000">
      <w:pPr>
        <w:pStyle w:val="Lista2"/>
      </w:pPr>
      <w:r>
        <w:rPr>
          <w:rStyle w:val="Foreign"/>
        </w:rPr>
        <w:t>§</w:t>
      </w:r>
      <w:r>
        <w:t xml:space="preserve"> for space filler symbols (§</w:t>
      </w:r>
      <w:r>
        <w:fldChar w:fldCharType="begin"/>
      </w:r>
      <w:r>
        <w:instrText xml:space="preserve"> REF _Ref203487364 \r \h </w:instrText>
      </w:r>
      <w:r>
        <w:fldChar w:fldCharType="separate"/>
      </w:r>
      <w:r>
        <w:t>6.5.2</w:t>
      </w:r>
      <w:r>
        <w:fldChar w:fldCharType="end"/>
      </w:r>
      <w:r>
        <w:t>)</w:t>
      </w:r>
    </w:p>
    <w:p w14:paraId="4BEF4280" w14:textId="77777777" w:rsidR="00ED148F" w:rsidRDefault="00000000">
      <w:pPr>
        <w:pStyle w:val="Lista3"/>
      </w:pPr>
      <w:r>
        <w:t xml:space="preserve">to be distinguished from the public shorthand </w:t>
      </w:r>
      <w:r>
        <w:rPr>
          <w:rStyle w:val="Foreign"/>
        </w:rPr>
        <w:t>§</w:t>
      </w:r>
      <w:r>
        <w:t xml:space="preserve"> </w:t>
      </w:r>
      <w:r>
        <w:rPr>
          <w:highlight w:val="yellow"/>
        </w:rPr>
        <w:t>IF RETAINING THAT</w:t>
      </w:r>
    </w:p>
    <w:p w14:paraId="34D6FCA5" w14:textId="77777777" w:rsidR="00ED148F" w:rsidRDefault="00000000">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t>6.5.3</w:t>
      </w:r>
      <w:r>
        <w:fldChar w:fldCharType="end"/>
      </w:r>
      <w:r>
        <w:t xml:space="preserve">) </w:t>
      </w:r>
      <w:r>
        <w:rPr>
          <w:highlight w:val="yellow"/>
        </w:rPr>
        <w:t>NEWLY INTRODUCED, MAY OR MAY NOT WANT IT</w:t>
      </w:r>
    </w:p>
    <w:p w14:paraId="36A71F1B" w14:textId="77777777" w:rsidR="00ED148F" w:rsidRDefault="00000000">
      <w:pPr>
        <w:pStyle w:val="Lista2"/>
      </w:pPr>
      <w:r>
        <w:t>graphetically similar Unicode dingbats for generic symbols (§</w:t>
      </w:r>
      <w:r>
        <w:fldChar w:fldCharType="begin"/>
      </w:r>
      <w:r>
        <w:instrText xml:space="preserve"> REF _Ref203031519 \r \h </w:instrText>
      </w:r>
      <w:r>
        <w:fldChar w:fldCharType="separate"/>
      </w:r>
      <w:r>
        <w:t>6.6</w:t>
      </w:r>
      <w:r>
        <w:fldChar w:fldCharType="end"/>
      </w:r>
      <w:r>
        <w:t xml:space="preserve">) </w:t>
      </w:r>
    </w:p>
    <w:p w14:paraId="44612E7E" w14:textId="77777777" w:rsidR="00ED148F" w:rsidRDefault="00000000">
      <w:pPr>
        <w:pStyle w:val="Lista2"/>
      </w:pPr>
      <w:r>
        <w:rPr>
          <w:rStyle w:val="Foreign"/>
        </w:rPr>
        <w:t>_</w:t>
      </w:r>
      <w:r>
        <w:t xml:space="preserve"> (underscore) for original space (§</w:t>
      </w:r>
      <w:r>
        <w:fldChar w:fldCharType="begin"/>
      </w:r>
      <w:r>
        <w:instrText xml:space="preserve"> REF _Ref203115812 \r \h </w:instrText>
      </w:r>
      <w:r>
        <w:fldChar w:fldCharType="separate"/>
      </w:r>
      <w:r>
        <w:t>7.2</w:t>
      </w:r>
      <w:r>
        <w:fldChar w:fldCharType="end"/>
      </w:r>
      <w:r>
        <w:t>)</w:t>
      </w:r>
    </w:p>
    <w:p w14:paraId="5F416FE3" w14:textId="77777777" w:rsidR="00ED148F" w:rsidRDefault="00000000">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t>4.7.2.1</w:t>
      </w:r>
      <w:r>
        <w:fldChar w:fldCharType="end"/>
      </w:r>
      <w:r>
        <w:t>)</w:t>
      </w:r>
    </w:p>
    <w:p w14:paraId="6C6E48AE" w14:textId="77777777" w:rsidR="00ED148F" w:rsidRDefault="00000000">
      <w:pPr>
        <w:pStyle w:val="Lista2"/>
      </w:pPr>
      <w:r>
        <w:t>- (hyphen) for words cut across inscribed lines (§</w:t>
      </w:r>
      <w:r>
        <w:fldChar w:fldCharType="begin"/>
      </w:r>
      <w:r>
        <w:instrText xml:space="preserve"> REF _Ref203484611 \r \h </w:instrText>
      </w:r>
      <w:r>
        <w:fldChar w:fldCharType="separate"/>
      </w:r>
      <w:r>
        <w:t>8.1</w:t>
      </w:r>
      <w:r>
        <w:fldChar w:fldCharType="end"/>
      </w:r>
      <w:r>
        <w:t>)</w:t>
      </w:r>
    </w:p>
    <w:p w14:paraId="5DE726A8" w14:textId="77777777" w:rsidR="00ED148F" w:rsidRDefault="00000000">
      <w:pPr>
        <w:pStyle w:val="Cmsor4"/>
      </w:pPr>
      <w:bookmarkStart w:id="201" w:name="_Ref203732457"/>
      <w:bookmarkStart w:id="202" w:name="_Toc204326220"/>
      <w:r>
        <w:t>Optional shorthand</w:t>
      </w:r>
      <w:bookmarkEnd w:id="201"/>
      <w:bookmarkEnd w:id="202"/>
    </w:p>
    <w:p w14:paraId="07C2E728" w14:textId="77777777" w:rsidR="00ED148F" w:rsidRDefault="00000000">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14:paraId="5B2AA120" w14:textId="77777777" w:rsidR="00ED148F" w:rsidRDefault="00000000">
      <w:pPr>
        <w:pStyle w:val="Lista"/>
      </w:pPr>
      <w:r>
        <w:rPr>
          <w:rStyle w:val="LabelGreen"/>
        </w:rPr>
        <w:t>optional shorthand</w:t>
      </w:r>
      <w:r>
        <w:t xml:space="preserve"> for transliteration</w:t>
      </w:r>
    </w:p>
    <w:p w14:paraId="0D74404A" w14:textId="77777777" w:rsidR="00ED148F"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t>6.4.1</w:t>
      </w:r>
      <w:r>
        <w:fldChar w:fldCharType="end"/>
      </w:r>
      <w:r>
        <w:t xml:space="preserve"> as transliteration for the </w:t>
      </w:r>
      <w:r>
        <w:rPr>
          <w:rStyle w:val="Foreign"/>
        </w:rPr>
        <w:t>avagraha</w:t>
      </w:r>
      <w:r>
        <w:t>)</w:t>
      </w:r>
    </w:p>
    <w:p w14:paraId="3FD30D6E" w14:textId="77777777" w:rsidR="00ED148F" w:rsidRDefault="00000000">
      <w:pPr>
        <w:pStyle w:val="Lista3"/>
      </w:pPr>
      <w:commentRangeStart w:id="203"/>
      <w:r>
        <w:t xml:space="preserve">this will be processed </w:t>
      </w:r>
      <w:commentRangeEnd w:id="203"/>
      <w:r>
        <w:rPr>
          <w:rStyle w:val="Jegyzethivatkozs"/>
          <w:sz w:val="22"/>
          <w:szCs w:val="22"/>
        </w:rPr>
        <w:commentReference w:id="203"/>
      </w:r>
      <w:r>
        <w:t>in the same way as the right single quotation mark and may also be displayed as such</w:t>
      </w:r>
    </w:p>
    <w:p w14:paraId="1EB717CB" w14:textId="77777777" w:rsidR="00ED148F" w:rsidRDefault="00000000">
      <w:pPr>
        <w:pStyle w:val="Lista3"/>
      </w:pPr>
      <w:r>
        <w:t>but for the sake of rigorous homogeneity in our editions, it is preferable to replace this sign with the right single quotation mark when finalising a digital edition</w:t>
      </w:r>
    </w:p>
    <w:p w14:paraId="7118909F" w14:textId="77777777" w:rsidR="00ED148F" w:rsidRDefault="00000000">
      <w:pPr>
        <w:pStyle w:val="Lista"/>
      </w:pPr>
      <w:r>
        <w:rPr>
          <w:rStyle w:val="LabelGreen"/>
        </w:rPr>
        <w:t>optional shorthand</w:t>
      </w:r>
      <w:r>
        <w:t xml:space="preserve"> for markup</w:t>
      </w:r>
    </w:p>
    <w:p w14:paraId="567127B6" w14:textId="77777777" w:rsidR="00ED148F" w:rsidRDefault="00000000">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t>4.6.3.1</w:t>
      </w:r>
      <w:r>
        <w:fldChar w:fldCharType="end"/>
      </w:r>
      <w:r>
        <w:t>)</w:t>
      </w:r>
    </w:p>
    <w:p w14:paraId="4E0D4603" w14:textId="77777777" w:rsidR="00ED148F" w:rsidRDefault="00000000">
      <w:pPr>
        <w:pStyle w:val="Lista3"/>
      </w:pPr>
      <w:r>
        <w:t>there is therefore no straightforward way for automatic conversion between this shorthand and XML markup</w:t>
      </w:r>
    </w:p>
    <w:p w14:paraId="6E43B335" w14:textId="77777777" w:rsidR="00ED148F" w:rsidRDefault="00000000">
      <w:pPr>
        <w:pStyle w:val="Lista3"/>
      </w:pPr>
      <w:r>
        <w:t>as a baseline, we recommend using the = sign in the specific situations addressed in §</w:t>
      </w:r>
      <w:r>
        <w:fldChar w:fldCharType="begin"/>
      </w:r>
      <w:r>
        <w:instrText xml:space="preserve"> REF _Ref201332101 \r \h </w:instrText>
      </w:r>
      <w:r>
        <w:fldChar w:fldCharType="separate"/>
      </w:r>
      <w:r>
        <w:t>4.6.3</w:t>
      </w:r>
      <w:r>
        <w:fldChar w:fldCharType="end"/>
      </w:r>
      <w:r>
        <w:t xml:space="preserve"> and the XML encoding elsewhere</w:t>
      </w:r>
    </w:p>
    <w:p w14:paraId="363EFB74" w14:textId="77777777" w:rsidR="00ED148F" w:rsidRDefault="00000000">
      <w:pPr>
        <w:pStyle w:val="Lista2"/>
      </w:pPr>
      <w:r>
        <w:rPr>
          <w:rStyle w:val="Foreign"/>
        </w:rPr>
        <w:lastRenderedPageBreak/>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t>4.7.3</w:t>
      </w:r>
      <w:r>
        <w:fldChar w:fldCharType="end"/>
      </w:r>
      <w:r>
        <w:t>)</w:t>
      </w:r>
    </w:p>
    <w:p w14:paraId="29416D14" w14:textId="77777777" w:rsidR="00ED148F" w:rsidRDefault="00000000">
      <w:pPr>
        <w:pStyle w:val="Lista3"/>
      </w:pPr>
      <w:r>
        <w:t>since graphic distinction of this kind is rare in the texts we work with, we choose to add explicit XML markup only where the distinction is actually present in the source</w:t>
      </w:r>
    </w:p>
    <w:p w14:paraId="4E026D3C" w14:textId="77777777" w:rsidR="00ED148F" w:rsidRDefault="00000000">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t>4.7.4</w:t>
      </w:r>
      <w:r>
        <w:fldChar w:fldCharType="end"/>
      </w:r>
      <w:r>
        <w:t xml:space="preserve">) </w:t>
      </w:r>
      <w:r>
        <w:rPr>
          <w:highlight w:val="yellow"/>
        </w:rPr>
        <w:t>[OLD TG PROMISED AUTO-CONVERSION FOR THESE]</w:t>
      </w:r>
    </w:p>
    <w:p w14:paraId="4E256FE3" w14:textId="77777777" w:rsidR="00ED148F" w:rsidRDefault="00000000">
      <w:pPr>
        <w:pStyle w:val="Cmsor2"/>
      </w:pPr>
      <w:bookmarkStart w:id="204" w:name="_Toc204326221"/>
      <w:r>
        <w:t>Non-graphematic entities and transliteration</w:t>
      </w:r>
      <w:bookmarkEnd w:id="204"/>
    </w:p>
    <w:p w14:paraId="0D42302F" w14:textId="77777777" w:rsidR="00ED148F" w:rsidRDefault="00000000">
      <w:pPr>
        <w:pStyle w:val="Cmsor3"/>
      </w:pPr>
      <w:bookmarkStart w:id="205" w:name="_Ref201761298"/>
      <w:bookmarkStart w:id="206" w:name="_Ref203034528"/>
      <w:bookmarkStart w:id="207" w:name="_Toc204326222"/>
      <w:r>
        <w:t xml:space="preserve">Marks and imagery </w:t>
      </w:r>
      <w:bookmarkEnd w:id="205"/>
      <w:r>
        <w:t>peripheral to the text</w:t>
      </w:r>
      <w:bookmarkEnd w:id="206"/>
      <w:bookmarkEnd w:id="207"/>
    </w:p>
    <w:p w14:paraId="3F3F30F3" w14:textId="77777777" w:rsidR="00ED148F" w:rsidRDefault="00000000">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However, signs peripheral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Pr>
          <w:lang w:eastAsia="en-US" w:bidi="ar-SA"/>
        </w:rPr>
        <w:t>3.5</w:t>
      </w:r>
      <w:r>
        <w:rPr>
          <w:lang w:eastAsia="en-US" w:bidi="ar-SA"/>
        </w:rPr>
        <w:fldChar w:fldCharType="end"/>
      </w:r>
      <w:r>
        <w:rPr>
          <w:lang w:eastAsia="en-US" w:bidi="ar-SA"/>
        </w:rPr>
        <w:t>) or described outside the transliterated text.</w:t>
      </w:r>
    </w:p>
    <w:p w14:paraId="7645A4C1" w14:textId="77777777" w:rsidR="00ED148F" w:rsidRDefault="00000000">
      <w:pPr>
        <w:pStyle w:val="Cmsor4"/>
      </w:pPr>
      <w:bookmarkStart w:id="208" w:name="_Ref203985718"/>
      <w:bookmarkStart w:id="209" w:name="_Toc204326223"/>
      <w:r>
        <w:t>Scribal marks</w:t>
      </w:r>
      <w:bookmarkEnd w:id="208"/>
      <w:bookmarkEnd w:id="209"/>
    </w:p>
    <w:p w14:paraId="68CE6F14" w14:textId="77777777" w:rsidR="00ED148F" w:rsidRDefault="00000000">
      <w:r>
        <w:t>Written documents may contain graphic elements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14:paraId="528852EB" w14:textId="77777777" w:rsidR="00ED148F" w:rsidRDefault="00000000">
      <w:pPr>
        <w:pStyle w:val="Cmsor4"/>
      </w:pPr>
      <w:bookmarkStart w:id="210" w:name="_Toc204326224"/>
      <w:r>
        <w:t>Decorative features</w:t>
      </w:r>
      <w:bookmarkEnd w:id="210"/>
    </w:p>
    <w:p w14:paraId="52E1D67D" w14:textId="77777777" w:rsidR="00ED148F" w:rsidRDefault="00000000">
      <w:r>
        <w:t>Large symbols, abstract designs and figural elements which are not integral to the linear flow the inscribed text are to be regarded as decorative features. They are neither to be represented in transliteration, nor encoded in XML editions, only to be described for human readers in the metadata of the text.</w:t>
      </w:r>
    </w:p>
    <w:p w14:paraId="3CEE6070" w14:textId="77777777" w:rsidR="00ED148F" w:rsidRDefault="00000000">
      <w:pPr>
        <w:pStyle w:val="Cmsor3"/>
      </w:pPr>
      <w:bookmarkStart w:id="211" w:name="_Toc204326225"/>
      <w:r>
        <w:t>The materiality of the support</w:t>
      </w:r>
      <w:bookmarkEnd w:id="211"/>
    </w:p>
    <w:p w14:paraId="1FF6792A" w14:textId="77777777" w:rsidR="00ED148F" w:rsidRDefault="00000000">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Pr>
          <w:lang w:eastAsia="en-US" w:bidi="ar-SA"/>
        </w:rPr>
        <w:t>8.1</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Pr>
          <w:lang w:eastAsia="en-US" w:bidi="ar-SA"/>
        </w:rPr>
        <w:t>7.3</w:t>
      </w:r>
      <w:r>
        <w:rPr>
          <w:lang w:eastAsia="en-US" w:bidi="ar-SA"/>
        </w:rPr>
        <w:fldChar w:fldCharType="end"/>
      </w:r>
      <w:r>
        <w:rPr>
          <w:lang w:eastAsia="en-US" w:bidi="ar-SA"/>
        </w:rPr>
        <w:t>).</w:t>
      </w:r>
    </w:p>
    <w:p w14:paraId="4D92F6E1" w14:textId="77777777" w:rsidR="00ED148F" w:rsidRDefault="00000000">
      <w:pPr>
        <w:pStyle w:val="Cmsor1"/>
      </w:pPr>
      <w:bookmarkStart w:id="212" w:name="_Toc204326226"/>
      <w:r>
        <w:lastRenderedPageBreak/>
        <w:t xml:space="preserve">Alphabetic </w:t>
      </w:r>
      <w:bookmarkEnd w:id="195"/>
      <w:bookmarkEnd w:id="196"/>
      <w:r>
        <w:t>graphemes</w:t>
      </w:r>
      <w:bookmarkEnd w:id="212"/>
    </w:p>
    <w:p w14:paraId="1A15FF8A" w14:textId="77777777" w:rsidR="00ED148F" w:rsidRDefault="00000000">
      <w:pPr>
        <w:pStyle w:val="Cmsor2"/>
      </w:pPr>
      <w:bookmarkStart w:id="213" w:name="_Toc204326227"/>
      <w:r>
        <w:t>Overview</w:t>
      </w:r>
      <w:bookmarkEnd w:id="213"/>
    </w:p>
    <w:p w14:paraId="58F916E4" w14:textId="77777777" w:rsidR="00ED148F" w:rsidRDefault="00000000">
      <w:pPr>
        <w:rPr>
          <w:lang w:eastAsia="en-US" w:bidi="ar-SA"/>
        </w:rPr>
      </w:pPr>
      <w:r>
        <w:rPr>
          <w:lang w:eastAsia="en-US" w:bidi="ar-SA"/>
        </w:rPr>
        <w:t>@@@add an overview</w:t>
      </w:r>
    </w:p>
    <w:p w14:paraId="66F006C9" w14:textId="77777777" w:rsidR="00ED148F" w:rsidRDefault="00000000">
      <w:pPr>
        <w:pStyle w:val="Cmsor2"/>
      </w:pPr>
      <w:bookmarkStart w:id="214" w:name="_941zz4vcrjax" w:colFirst="0" w:colLast="0"/>
      <w:bookmarkStart w:id="215" w:name="_Toc204326228"/>
      <w:bookmarkEnd w:id="214"/>
      <w:r>
        <w:t>The basic inventory of Indic graphemes for Old Indo-Aryan</w:t>
      </w:r>
      <w:bookmarkEnd w:id="215"/>
    </w:p>
    <w:p w14:paraId="214144AF" w14:textId="77777777" w:rsidR="00ED148F"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below. Additional considerations applicable to this basic repertoire are discussed in the following subsections.</w:t>
      </w:r>
    </w:p>
    <w:p w14:paraId="5FF4A41F" w14:textId="77777777" w:rsidR="00ED148F" w:rsidRDefault="00ED148F"/>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ED148F" w14:paraId="5AC78E99" w14:textId="77777777" w:rsidTr="00ED148F">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47491C18" w14:textId="77777777" w:rsidR="00ED148F" w:rsidRDefault="00000000">
            <w:pPr>
              <w:pStyle w:val="Kpalrs"/>
              <w:keepNext/>
              <w:rPr>
                <w:rStyle w:val="ForeignIndic"/>
                <w:noProof w:val="0"/>
              </w:rPr>
            </w:pPr>
            <w:bookmarkStart w:id="216" w:name="_Ref201058649"/>
            <w:r>
              <w:t xml:space="preserve">Figure </w:t>
            </w:r>
            <w:r w:rsidR="00ED148F">
              <w:fldChar w:fldCharType="begin"/>
            </w:r>
            <w:r w:rsidR="00ED148F">
              <w:instrText xml:space="preserve"> STYLEREF 2 \s </w:instrText>
            </w:r>
            <w:r w:rsidR="00ED148F">
              <w:fldChar w:fldCharType="separate"/>
            </w:r>
            <w:r w:rsidR="00ED148F">
              <w:rPr>
                <w:noProof/>
              </w:rPr>
              <w:t>4.2</w:t>
            </w:r>
            <w:r w:rsidR="00ED148F">
              <w:rPr>
                <w:noProof/>
              </w:rPr>
              <w:fldChar w:fldCharType="end"/>
            </w:r>
            <w:r>
              <w:t>.</w:t>
            </w:r>
            <w:r w:rsidR="00ED148F">
              <w:fldChar w:fldCharType="begin"/>
            </w:r>
            <w:r w:rsidR="00ED148F">
              <w:instrText xml:space="preserve"> SEQ Figure \* ALPHABETIC \s 2 </w:instrText>
            </w:r>
            <w:r w:rsidR="00ED148F">
              <w:fldChar w:fldCharType="separate"/>
            </w:r>
            <w:r w:rsidR="00ED148F">
              <w:rPr>
                <w:noProof/>
              </w:rPr>
              <w:t>A</w:t>
            </w:r>
            <w:r w:rsidR="00ED148F">
              <w:rPr>
                <w:noProof/>
              </w:rPr>
              <w:fldChar w:fldCharType="end"/>
            </w:r>
            <w:bookmarkEnd w:id="216"/>
            <w:r>
              <w:t>. The basic inventory of Indic graphemes</w:t>
            </w:r>
          </w:p>
        </w:tc>
      </w:tr>
      <w:tr w:rsidR="00ED148F" w14:paraId="6118E626" w14:textId="77777777" w:rsidTr="00ED148F">
        <w:tc>
          <w:tcPr>
            <w:tcW w:w="801" w:type="dxa"/>
          </w:tcPr>
          <w:p w14:paraId="34B6612B" w14:textId="77777777" w:rsidR="00ED148F" w:rsidRDefault="00000000">
            <w:pPr>
              <w:keepNext/>
              <w:jc w:val="center"/>
              <w:rPr>
                <w:rStyle w:val="ForeignIndic"/>
              </w:rPr>
            </w:pPr>
            <w:r>
              <w:rPr>
                <w:rStyle w:val="ForeignIndic"/>
              </w:rPr>
              <w:t>a</w:t>
            </w:r>
          </w:p>
        </w:tc>
        <w:tc>
          <w:tcPr>
            <w:tcW w:w="801" w:type="dxa"/>
          </w:tcPr>
          <w:p w14:paraId="53BA8370" w14:textId="77777777" w:rsidR="00ED148F" w:rsidRDefault="00000000">
            <w:pPr>
              <w:keepNext/>
              <w:jc w:val="center"/>
              <w:rPr>
                <w:rStyle w:val="ForeignIndic"/>
              </w:rPr>
            </w:pPr>
            <w:r>
              <w:rPr>
                <w:rStyle w:val="ForeignIndic"/>
              </w:rPr>
              <w:t>ā</w:t>
            </w:r>
          </w:p>
        </w:tc>
        <w:tc>
          <w:tcPr>
            <w:tcW w:w="801" w:type="dxa"/>
          </w:tcPr>
          <w:p w14:paraId="35515134" w14:textId="77777777" w:rsidR="00ED148F" w:rsidRDefault="00000000">
            <w:pPr>
              <w:keepNext/>
              <w:jc w:val="center"/>
              <w:rPr>
                <w:rStyle w:val="ForeignIndic"/>
              </w:rPr>
            </w:pPr>
            <w:r>
              <w:rPr>
                <w:rStyle w:val="ForeignIndic"/>
              </w:rPr>
              <w:t>i</w:t>
            </w:r>
          </w:p>
        </w:tc>
        <w:tc>
          <w:tcPr>
            <w:tcW w:w="801" w:type="dxa"/>
          </w:tcPr>
          <w:p w14:paraId="0BA518DA" w14:textId="77777777" w:rsidR="00ED148F" w:rsidRDefault="00000000">
            <w:pPr>
              <w:keepNext/>
              <w:jc w:val="center"/>
              <w:rPr>
                <w:rStyle w:val="ForeignIndic"/>
              </w:rPr>
            </w:pPr>
            <w:r>
              <w:rPr>
                <w:rStyle w:val="ForeignIndic"/>
              </w:rPr>
              <w:t>ī</w:t>
            </w:r>
          </w:p>
        </w:tc>
        <w:tc>
          <w:tcPr>
            <w:tcW w:w="801" w:type="dxa"/>
          </w:tcPr>
          <w:p w14:paraId="57B71851" w14:textId="77777777" w:rsidR="00ED148F" w:rsidRDefault="00000000">
            <w:pPr>
              <w:keepNext/>
              <w:jc w:val="center"/>
              <w:rPr>
                <w:rStyle w:val="ForeignIndic"/>
              </w:rPr>
            </w:pPr>
            <w:r>
              <w:rPr>
                <w:rStyle w:val="ForeignIndic"/>
              </w:rPr>
              <w:t>u</w:t>
            </w:r>
          </w:p>
        </w:tc>
        <w:tc>
          <w:tcPr>
            <w:tcW w:w="802" w:type="dxa"/>
          </w:tcPr>
          <w:p w14:paraId="262CD350" w14:textId="77777777" w:rsidR="00ED148F" w:rsidRDefault="00000000">
            <w:pPr>
              <w:keepNext/>
              <w:jc w:val="center"/>
              <w:rPr>
                <w:rStyle w:val="ForeignIndic"/>
              </w:rPr>
            </w:pPr>
            <w:r>
              <w:rPr>
                <w:rStyle w:val="ForeignIndic"/>
              </w:rPr>
              <w:t>ū</w:t>
            </w:r>
          </w:p>
        </w:tc>
        <w:tc>
          <w:tcPr>
            <w:tcW w:w="802" w:type="dxa"/>
          </w:tcPr>
          <w:p w14:paraId="20B36F84" w14:textId="77777777" w:rsidR="00ED148F" w:rsidRDefault="00000000">
            <w:pPr>
              <w:keepNext/>
              <w:jc w:val="center"/>
              <w:rPr>
                <w:rStyle w:val="ForeignIndic"/>
              </w:rPr>
            </w:pPr>
            <w:r>
              <w:rPr>
                <w:rStyle w:val="ForeignIndic"/>
              </w:rPr>
              <w:t>r̥, r̥̄</w:t>
            </w:r>
          </w:p>
        </w:tc>
        <w:tc>
          <w:tcPr>
            <w:tcW w:w="802" w:type="dxa"/>
          </w:tcPr>
          <w:p w14:paraId="1EC9F16C" w14:textId="77777777" w:rsidR="00ED148F" w:rsidRDefault="00000000">
            <w:pPr>
              <w:keepNext/>
              <w:jc w:val="center"/>
              <w:rPr>
                <w:rStyle w:val="ForeignIndic"/>
              </w:rPr>
            </w:pPr>
            <w:r>
              <w:rPr>
                <w:rStyle w:val="ForeignIndic"/>
              </w:rPr>
              <w:t>l̥, l̥̄</w:t>
            </w:r>
          </w:p>
        </w:tc>
        <w:tc>
          <w:tcPr>
            <w:tcW w:w="803" w:type="dxa"/>
          </w:tcPr>
          <w:p w14:paraId="443F873D" w14:textId="77777777" w:rsidR="00ED148F" w:rsidRDefault="00000000">
            <w:pPr>
              <w:keepNext/>
              <w:jc w:val="center"/>
              <w:rPr>
                <w:rStyle w:val="ForeignIndic"/>
              </w:rPr>
            </w:pPr>
            <w:r>
              <w:rPr>
                <w:rStyle w:val="ForeignIndic"/>
              </w:rPr>
              <w:t>e (ē)</w:t>
            </w:r>
          </w:p>
        </w:tc>
        <w:tc>
          <w:tcPr>
            <w:tcW w:w="803" w:type="dxa"/>
          </w:tcPr>
          <w:p w14:paraId="5434022E" w14:textId="77777777" w:rsidR="00ED148F" w:rsidRDefault="00000000">
            <w:pPr>
              <w:keepNext/>
              <w:jc w:val="center"/>
              <w:rPr>
                <w:rStyle w:val="ForeignIndic"/>
              </w:rPr>
            </w:pPr>
            <w:r>
              <w:rPr>
                <w:rStyle w:val="ForeignIndic"/>
              </w:rPr>
              <w:t>ai</w:t>
            </w:r>
          </w:p>
        </w:tc>
        <w:tc>
          <w:tcPr>
            <w:tcW w:w="803" w:type="dxa"/>
          </w:tcPr>
          <w:p w14:paraId="6A448270" w14:textId="77777777" w:rsidR="00ED148F" w:rsidRDefault="00000000">
            <w:pPr>
              <w:keepNext/>
              <w:jc w:val="center"/>
              <w:rPr>
                <w:rStyle w:val="ForeignIndic"/>
              </w:rPr>
            </w:pPr>
            <w:r>
              <w:rPr>
                <w:rStyle w:val="ForeignIndic"/>
              </w:rPr>
              <w:t>o (ō)</w:t>
            </w:r>
          </w:p>
        </w:tc>
        <w:tc>
          <w:tcPr>
            <w:tcW w:w="803" w:type="dxa"/>
          </w:tcPr>
          <w:p w14:paraId="614CF9D2" w14:textId="77777777" w:rsidR="00ED148F" w:rsidRDefault="00000000">
            <w:pPr>
              <w:keepNext/>
              <w:jc w:val="center"/>
              <w:rPr>
                <w:rStyle w:val="ForeignIndic"/>
              </w:rPr>
            </w:pPr>
            <w:r>
              <w:rPr>
                <w:rStyle w:val="ForeignIndic"/>
              </w:rPr>
              <w:t>au</w:t>
            </w:r>
          </w:p>
        </w:tc>
      </w:tr>
      <w:tr w:rsidR="00ED148F" w14:paraId="08F3822C" w14:textId="77777777" w:rsidTr="00ED148F">
        <w:tc>
          <w:tcPr>
            <w:tcW w:w="801" w:type="dxa"/>
          </w:tcPr>
          <w:p w14:paraId="1342191F" w14:textId="77777777" w:rsidR="00ED148F" w:rsidRDefault="00000000">
            <w:pPr>
              <w:keepNext/>
              <w:jc w:val="center"/>
              <w:rPr>
                <w:rStyle w:val="ForeignIndic"/>
              </w:rPr>
            </w:pPr>
            <w:r>
              <w:rPr>
                <w:rStyle w:val="ForeignIndic"/>
              </w:rPr>
              <w:t>k</w:t>
            </w:r>
          </w:p>
        </w:tc>
        <w:tc>
          <w:tcPr>
            <w:tcW w:w="801" w:type="dxa"/>
          </w:tcPr>
          <w:p w14:paraId="69CA8184" w14:textId="77777777" w:rsidR="00ED148F" w:rsidRDefault="00000000">
            <w:pPr>
              <w:keepNext/>
              <w:jc w:val="center"/>
              <w:rPr>
                <w:rStyle w:val="ForeignIndic"/>
              </w:rPr>
            </w:pPr>
            <w:r>
              <w:rPr>
                <w:rStyle w:val="ForeignIndic"/>
              </w:rPr>
              <w:t>kh</w:t>
            </w:r>
          </w:p>
        </w:tc>
        <w:tc>
          <w:tcPr>
            <w:tcW w:w="801" w:type="dxa"/>
          </w:tcPr>
          <w:p w14:paraId="18D79B31" w14:textId="77777777" w:rsidR="00ED148F" w:rsidRDefault="00000000">
            <w:pPr>
              <w:keepNext/>
              <w:jc w:val="center"/>
              <w:rPr>
                <w:rStyle w:val="ForeignIndic"/>
              </w:rPr>
            </w:pPr>
            <w:r>
              <w:rPr>
                <w:rStyle w:val="ForeignIndic"/>
              </w:rPr>
              <w:t>g</w:t>
            </w:r>
          </w:p>
        </w:tc>
        <w:tc>
          <w:tcPr>
            <w:tcW w:w="801" w:type="dxa"/>
          </w:tcPr>
          <w:p w14:paraId="22697268" w14:textId="77777777" w:rsidR="00ED148F" w:rsidRDefault="00000000">
            <w:pPr>
              <w:keepNext/>
              <w:jc w:val="center"/>
              <w:rPr>
                <w:rStyle w:val="ForeignIndic"/>
              </w:rPr>
            </w:pPr>
            <w:r>
              <w:rPr>
                <w:rStyle w:val="ForeignIndic"/>
              </w:rPr>
              <w:t>gh</w:t>
            </w:r>
          </w:p>
        </w:tc>
        <w:tc>
          <w:tcPr>
            <w:tcW w:w="801" w:type="dxa"/>
          </w:tcPr>
          <w:p w14:paraId="4256BDD2" w14:textId="77777777" w:rsidR="00ED148F" w:rsidRDefault="00000000">
            <w:pPr>
              <w:keepNext/>
              <w:jc w:val="center"/>
              <w:rPr>
                <w:rStyle w:val="ForeignIndic"/>
              </w:rPr>
            </w:pPr>
            <w:r>
              <w:rPr>
                <w:rStyle w:val="ForeignIndic"/>
              </w:rPr>
              <w:t>ṅ</w:t>
            </w:r>
          </w:p>
        </w:tc>
        <w:tc>
          <w:tcPr>
            <w:tcW w:w="802" w:type="dxa"/>
          </w:tcPr>
          <w:p w14:paraId="14BD0A6B" w14:textId="77777777" w:rsidR="00ED148F" w:rsidRDefault="00ED148F">
            <w:pPr>
              <w:keepNext/>
              <w:jc w:val="center"/>
              <w:rPr>
                <w:rStyle w:val="ForeignIndic"/>
              </w:rPr>
            </w:pPr>
          </w:p>
        </w:tc>
        <w:tc>
          <w:tcPr>
            <w:tcW w:w="802" w:type="dxa"/>
          </w:tcPr>
          <w:p w14:paraId="33455847" w14:textId="77777777" w:rsidR="00ED148F" w:rsidRDefault="00000000">
            <w:pPr>
              <w:keepNext/>
              <w:jc w:val="center"/>
              <w:rPr>
                <w:rStyle w:val="ForeignIndic"/>
              </w:rPr>
            </w:pPr>
            <w:r>
              <w:rPr>
                <w:rStyle w:val="ForeignIndic"/>
              </w:rPr>
              <w:t>c</w:t>
            </w:r>
          </w:p>
        </w:tc>
        <w:tc>
          <w:tcPr>
            <w:tcW w:w="802" w:type="dxa"/>
          </w:tcPr>
          <w:p w14:paraId="0658787C" w14:textId="77777777" w:rsidR="00ED148F" w:rsidRDefault="00000000">
            <w:pPr>
              <w:keepNext/>
              <w:jc w:val="center"/>
              <w:rPr>
                <w:rStyle w:val="ForeignIndic"/>
              </w:rPr>
            </w:pPr>
            <w:r>
              <w:rPr>
                <w:rStyle w:val="ForeignIndic"/>
              </w:rPr>
              <w:t>ch</w:t>
            </w:r>
          </w:p>
        </w:tc>
        <w:tc>
          <w:tcPr>
            <w:tcW w:w="803" w:type="dxa"/>
          </w:tcPr>
          <w:p w14:paraId="0B12D49D" w14:textId="77777777" w:rsidR="00ED148F" w:rsidRDefault="00000000">
            <w:pPr>
              <w:keepNext/>
              <w:jc w:val="center"/>
              <w:rPr>
                <w:rStyle w:val="ForeignIndic"/>
              </w:rPr>
            </w:pPr>
            <w:r>
              <w:rPr>
                <w:rStyle w:val="ForeignIndic"/>
              </w:rPr>
              <w:t>j</w:t>
            </w:r>
          </w:p>
        </w:tc>
        <w:tc>
          <w:tcPr>
            <w:tcW w:w="803" w:type="dxa"/>
          </w:tcPr>
          <w:p w14:paraId="6C733AE9" w14:textId="77777777" w:rsidR="00ED148F" w:rsidRDefault="00000000">
            <w:pPr>
              <w:keepNext/>
              <w:jc w:val="center"/>
              <w:rPr>
                <w:rStyle w:val="ForeignIndic"/>
              </w:rPr>
            </w:pPr>
            <w:r>
              <w:rPr>
                <w:rStyle w:val="ForeignIndic"/>
              </w:rPr>
              <w:t>jh</w:t>
            </w:r>
          </w:p>
        </w:tc>
        <w:tc>
          <w:tcPr>
            <w:tcW w:w="803" w:type="dxa"/>
          </w:tcPr>
          <w:p w14:paraId="1BA7FF79" w14:textId="77777777" w:rsidR="00ED148F" w:rsidRDefault="00000000">
            <w:pPr>
              <w:keepNext/>
              <w:jc w:val="center"/>
              <w:rPr>
                <w:rStyle w:val="ForeignIndic"/>
              </w:rPr>
            </w:pPr>
            <w:r>
              <w:rPr>
                <w:rStyle w:val="ForeignIndic"/>
              </w:rPr>
              <w:t>ñ</w:t>
            </w:r>
          </w:p>
        </w:tc>
        <w:tc>
          <w:tcPr>
            <w:tcW w:w="803" w:type="dxa"/>
          </w:tcPr>
          <w:p w14:paraId="17007E21" w14:textId="77777777" w:rsidR="00ED148F" w:rsidRDefault="00ED148F">
            <w:pPr>
              <w:keepNext/>
              <w:jc w:val="center"/>
              <w:rPr>
                <w:rStyle w:val="ForeignIndic"/>
              </w:rPr>
            </w:pPr>
          </w:p>
        </w:tc>
      </w:tr>
      <w:tr w:rsidR="00ED148F" w14:paraId="7CF5F1A9" w14:textId="77777777" w:rsidTr="00ED148F">
        <w:tc>
          <w:tcPr>
            <w:tcW w:w="801" w:type="dxa"/>
          </w:tcPr>
          <w:p w14:paraId="00D57EB9" w14:textId="77777777" w:rsidR="00ED148F" w:rsidRDefault="00000000">
            <w:pPr>
              <w:keepNext/>
              <w:jc w:val="center"/>
              <w:rPr>
                <w:rStyle w:val="ForeignIndic"/>
              </w:rPr>
            </w:pPr>
            <w:r>
              <w:rPr>
                <w:rStyle w:val="ForeignIndic"/>
              </w:rPr>
              <w:t>ṭ</w:t>
            </w:r>
          </w:p>
        </w:tc>
        <w:tc>
          <w:tcPr>
            <w:tcW w:w="801" w:type="dxa"/>
          </w:tcPr>
          <w:p w14:paraId="196B1D2E" w14:textId="77777777" w:rsidR="00ED148F" w:rsidRDefault="00000000">
            <w:pPr>
              <w:keepNext/>
              <w:jc w:val="center"/>
              <w:rPr>
                <w:rStyle w:val="ForeignIndic"/>
              </w:rPr>
            </w:pPr>
            <w:r>
              <w:rPr>
                <w:rStyle w:val="ForeignIndic"/>
              </w:rPr>
              <w:t>ṭh</w:t>
            </w:r>
          </w:p>
        </w:tc>
        <w:tc>
          <w:tcPr>
            <w:tcW w:w="801" w:type="dxa"/>
          </w:tcPr>
          <w:p w14:paraId="3D4B3A5D" w14:textId="77777777" w:rsidR="00ED148F" w:rsidRDefault="00000000">
            <w:pPr>
              <w:keepNext/>
              <w:jc w:val="center"/>
              <w:rPr>
                <w:rStyle w:val="ForeignIndic"/>
              </w:rPr>
            </w:pPr>
            <w:r>
              <w:rPr>
                <w:rStyle w:val="ForeignIndic"/>
              </w:rPr>
              <w:t>ḍ</w:t>
            </w:r>
          </w:p>
        </w:tc>
        <w:tc>
          <w:tcPr>
            <w:tcW w:w="801" w:type="dxa"/>
          </w:tcPr>
          <w:p w14:paraId="0A0AE029" w14:textId="77777777" w:rsidR="00ED148F" w:rsidRDefault="00000000">
            <w:pPr>
              <w:keepNext/>
              <w:jc w:val="center"/>
              <w:rPr>
                <w:rStyle w:val="ForeignIndic"/>
              </w:rPr>
            </w:pPr>
            <w:r>
              <w:rPr>
                <w:rStyle w:val="ForeignIndic"/>
              </w:rPr>
              <w:t>ḍh</w:t>
            </w:r>
          </w:p>
        </w:tc>
        <w:tc>
          <w:tcPr>
            <w:tcW w:w="801" w:type="dxa"/>
          </w:tcPr>
          <w:p w14:paraId="5E4642EF" w14:textId="77777777" w:rsidR="00ED148F" w:rsidRDefault="00000000">
            <w:pPr>
              <w:keepNext/>
              <w:jc w:val="center"/>
              <w:rPr>
                <w:rStyle w:val="ForeignIndic"/>
              </w:rPr>
            </w:pPr>
            <w:r>
              <w:rPr>
                <w:rStyle w:val="ForeignIndic"/>
              </w:rPr>
              <w:t>ṇ</w:t>
            </w:r>
          </w:p>
        </w:tc>
        <w:tc>
          <w:tcPr>
            <w:tcW w:w="802" w:type="dxa"/>
          </w:tcPr>
          <w:p w14:paraId="4882B3F3" w14:textId="77777777" w:rsidR="00ED148F" w:rsidRDefault="00ED148F">
            <w:pPr>
              <w:keepNext/>
              <w:jc w:val="center"/>
              <w:rPr>
                <w:rStyle w:val="ForeignIndic"/>
              </w:rPr>
            </w:pPr>
          </w:p>
        </w:tc>
        <w:tc>
          <w:tcPr>
            <w:tcW w:w="802" w:type="dxa"/>
          </w:tcPr>
          <w:p w14:paraId="593E450C" w14:textId="77777777" w:rsidR="00ED148F" w:rsidRDefault="00000000">
            <w:pPr>
              <w:keepNext/>
              <w:jc w:val="center"/>
              <w:rPr>
                <w:rStyle w:val="ForeignIndic"/>
              </w:rPr>
            </w:pPr>
            <w:r>
              <w:rPr>
                <w:rStyle w:val="ForeignIndic"/>
              </w:rPr>
              <w:t>t</w:t>
            </w:r>
          </w:p>
        </w:tc>
        <w:tc>
          <w:tcPr>
            <w:tcW w:w="802" w:type="dxa"/>
          </w:tcPr>
          <w:p w14:paraId="44EBBA0C" w14:textId="77777777" w:rsidR="00ED148F" w:rsidRDefault="00000000">
            <w:pPr>
              <w:keepNext/>
              <w:jc w:val="center"/>
              <w:rPr>
                <w:rStyle w:val="ForeignIndic"/>
              </w:rPr>
            </w:pPr>
            <w:r>
              <w:rPr>
                <w:rStyle w:val="ForeignIndic"/>
              </w:rPr>
              <w:t>th</w:t>
            </w:r>
          </w:p>
        </w:tc>
        <w:tc>
          <w:tcPr>
            <w:tcW w:w="803" w:type="dxa"/>
          </w:tcPr>
          <w:p w14:paraId="224D2C49" w14:textId="77777777" w:rsidR="00ED148F" w:rsidRDefault="00000000">
            <w:pPr>
              <w:keepNext/>
              <w:jc w:val="center"/>
              <w:rPr>
                <w:rStyle w:val="ForeignIndic"/>
              </w:rPr>
            </w:pPr>
            <w:r>
              <w:rPr>
                <w:rStyle w:val="ForeignIndic"/>
              </w:rPr>
              <w:t>d</w:t>
            </w:r>
          </w:p>
        </w:tc>
        <w:tc>
          <w:tcPr>
            <w:tcW w:w="803" w:type="dxa"/>
          </w:tcPr>
          <w:p w14:paraId="05A8C2C4" w14:textId="77777777" w:rsidR="00ED148F" w:rsidRDefault="00000000">
            <w:pPr>
              <w:keepNext/>
              <w:jc w:val="center"/>
              <w:rPr>
                <w:rStyle w:val="ForeignIndic"/>
              </w:rPr>
            </w:pPr>
            <w:r>
              <w:rPr>
                <w:rStyle w:val="ForeignIndic"/>
              </w:rPr>
              <w:t>dh</w:t>
            </w:r>
          </w:p>
        </w:tc>
        <w:tc>
          <w:tcPr>
            <w:tcW w:w="803" w:type="dxa"/>
          </w:tcPr>
          <w:p w14:paraId="36448F4D" w14:textId="77777777" w:rsidR="00ED148F" w:rsidRDefault="00000000">
            <w:pPr>
              <w:keepNext/>
              <w:jc w:val="center"/>
              <w:rPr>
                <w:rStyle w:val="ForeignIndic"/>
              </w:rPr>
            </w:pPr>
            <w:r>
              <w:rPr>
                <w:rStyle w:val="ForeignIndic"/>
              </w:rPr>
              <w:t>n</w:t>
            </w:r>
          </w:p>
        </w:tc>
        <w:tc>
          <w:tcPr>
            <w:tcW w:w="803" w:type="dxa"/>
          </w:tcPr>
          <w:p w14:paraId="7F3A5C5A" w14:textId="77777777" w:rsidR="00ED148F" w:rsidRDefault="00ED148F">
            <w:pPr>
              <w:keepNext/>
              <w:jc w:val="center"/>
              <w:rPr>
                <w:rStyle w:val="ForeignIndic"/>
              </w:rPr>
            </w:pPr>
          </w:p>
        </w:tc>
      </w:tr>
      <w:tr w:rsidR="00ED148F" w14:paraId="5F6BD09B" w14:textId="77777777" w:rsidTr="00ED148F">
        <w:tc>
          <w:tcPr>
            <w:tcW w:w="801" w:type="dxa"/>
          </w:tcPr>
          <w:p w14:paraId="0244E219" w14:textId="77777777" w:rsidR="00ED148F" w:rsidRDefault="00000000">
            <w:pPr>
              <w:keepNext/>
              <w:jc w:val="center"/>
              <w:rPr>
                <w:rStyle w:val="ForeignIndic"/>
              </w:rPr>
            </w:pPr>
            <w:r>
              <w:rPr>
                <w:rStyle w:val="ForeignIndic"/>
              </w:rPr>
              <w:t>p</w:t>
            </w:r>
          </w:p>
        </w:tc>
        <w:tc>
          <w:tcPr>
            <w:tcW w:w="801" w:type="dxa"/>
          </w:tcPr>
          <w:p w14:paraId="27A29CBE" w14:textId="77777777" w:rsidR="00ED148F" w:rsidRDefault="00000000">
            <w:pPr>
              <w:keepNext/>
              <w:jc w:val="center"/>
              <w:rPr>
                <w:rStyle w:val="ForeignIndic"/>
              </w:rPr>
            </w:pPr>
            <w:r>
              <w:rPr>
                <w:rStyle w:val="ForeignIndic"/>
              </w:rPr>
              <w:t>ph</w:t>
            </w:r>
          </w:p>
        </w:tc>
        <w:tc>
          <w:tcPr>
            <w:tcW w:w="801" w:type="dxa"/>
          </w:tcPr>
          <w:p w14:paraId="2463FFB1" w14:textId="77777777" w:rsidR="00ED148F" w:rsidRDefault="00000000">
            <w:pPr>
              <w:keepNext/>
              <w:jc w:val="center"/>
              <w:rPr>
                <w:rStyle w:val="ForeignIndic"/>
              </w:rPr>
            </w:pPr>
            <w:r>
              <w:rPr>
                <w:rStyle w:val="ForeignIndic"/>
              </w:rPr>
              <w:t>b</w:t>
            </w:r>
          </w:p>
        </w:tc>
        <w:tc>
          <w:tcPr>
            <w:tcW w:w="801" w:type="dxa"/>
          </w:tcPr>
          <w:p w14:paraId="2B54EB8A" w14:textId="77777777" w:rsidR="00ED148F" w:rsidRDefault="00000000">
            <w:pPr>
              <w:keepNext/>
              <w:jc w:val="center"/>
              <w:rPr>
                <w:rStyle w:val="ForeignIndic"/>
              </w:rPr>
            </w:pPr>
            <w:r>
              <w:rPr>
                <w:rStyle w:val="ForeignIndic"/>
              </w:rPr>
              <w:t>bh</w:t>
            </w:r>
          </w:p>
        </w:tc>
        <w:tc>
          <w:tcPr>
            <w:tcW w:w="801" w:type="dxa"/>
          </w:tcPr>
          <w:p w14:paraId="73DCD67C" w14:textId="77777777" w:rsidR="00ED148F" w:rsidRDefault="00000000">
            <w:pPr>
              <w:keepNext/>
              <w:jc w:val="center"/>
              <w:rPr>
                <w:rStyle w:val="ForeignIndic"/>
              </w:rPr>
            </w:pPr>
            <w:r>
              <w:rPr>
                <w:rStyle w:val="ForeignIndic"/>
              </w:rPr>
              <w:t>m</w:t>
            </w:r>
          </w:p>
        </w:tc>
        <w:tc>
          <w:tcPr>
            <w:tcW w:w="802" w:type="dxa"/>
          </w:tcPr>
          <w:p w14:paraId="7A1D4C94" w14:textId="77777777" w:rsidR="00ED148F" w:rsidRDefault="00ED148F">
            <w:pPr>
              <w:keepNext/>
              <w:jc w:val="center"/>
              <w:rPr>
                <w:rStyle w:val="ForeignIndic"/>
              </w:rPr>
            </w:pPr>
          </w:p>
        </w:tc>
        <w:tc>
          <w:tcPr>
            <w:tcW w:w="802" w:type="dxa"/>
          </w:tcPr>
          <w:p w14:paraId="510FBB95" w14:textId="77777777" w:rsidR="00ED148F" w:rsidRDefault="00000000">
            <w:pPr>
              <w:keepNext/>
              <w:jc w:val="center"/>
              <w:rPr>
                <w:rStyle w:val="ForeignIndic"/>
              </w:rPr>
            </w:pPr>
            <w:r>
              <w:rPr>
                <w:rStyle w:val="ForeignIndic"/>
              </w:rPr>
              <w:t>y</w:t>
            </w:r>
          </w:p>
        </w:tc>
        <w:tc>
          <w:tcPr>
            <w:tcW w:w="802" w:type="dxa"/>
          </w:tcPr>
          <w:p w14:paraId="639C19AB" w14:textId="77777777" w:rsidR="00ED148F" w:rsidRDefault="00000000">
            <w:pPr>
              <w:keepNext/>
              <w:jc w:val="center"/>
              <w:rPr>
                <w:rStyle w:val="ForeignIndic"/>
              </w:rPr>
            </w:pPr>
            <w:r>
              <w:rPr>
                <w:rStyle w:val="ForeignIndic"/>
              </w:rPr>
              <w:t>r</w:t>
            </w:r>
          </w:p>
        </w:tc>
        <w:tc>
          <w:tcPr>
            <w:tcW w:w="803" w:type="dxa"/>
          </w:tcPr>
          <w:p w14:paraId="7691AD74" w14:textId="77777777" w:rsidR="00ED148F" w:rsidRDefault="00000000">
            <w:pPr>
              <w:keepNext/>
              <w:jc w:val="center"/>
              <w:rPr>
                <w:rStyle w:val="ForeignIndic"/>
              </w:rPr>
            </w:pPr>
            <w:r>
              <w:rPr>
                <w:rStyle w:val="ForeignIndic"/>
              </w:rPr>
              <w:t>l</w:t>
            </w:r>
          </w:p>
        </w:tc>
        <w:tc>
          <w:tcPr>
            <w:tcW w:w="803" w:type="dxa"/>
          </w:tcPr>
          <w:p w14:paraId="4DB83067" w14:textId="77777777" w:rsidR="00ED148F" w:rsidRDefault="00000000">
            <w:pPr>
              <w:keepNext/>
              <w:jc w:val="center"/>
              <w:rPr>
                <w:rStyle w:val="ForeignIndic"/>
              </w:rPr>
            </w:pPr>
            <w:r>
              <w:rPr>
                <w:rStyle w:val="ForeignIndic"/>
              </w:rPr>
              <w:t>v</w:t>
            </w:r>
          </w:p>
        </w:tc>
        <w:tc>
          <w:tcPr>
            <w:tcW w:w="803" w:type="dxa"/>
          </w:tcPr>
          <w:p w14:paraId="2E25C399" w14:textId="77777777" w:rsidR="00ED148F" w:rsidRDefault="00ED148F">
            <w:pPr>
              <w:keepNext/>
              <w:jc w:val="center"/>
              <w:rPr>
                <w:rStyle w:val="ForeignIndic"/>
              </w:rPr>
            </w:pPr>
          </w:p>
        </w:tc>
        <w:tc>
          <w:tcPr>
            <w:tcW w:w="803" w:type="dxa"/>
          </w:tcPr>
          <w:p w14:paraId="79CD98CC" w14:textId="77777777" w:rsidR="00ED148F" w:rsidRDefault="00ED148F">
            <w:pPr>
              <w:keepNext/>
              <w:jc w:val="center"/>
              <w:rPr>
                <w:rStyle w:val="ForeignIndic"/>
              </w:rPr>
            </w:pPr>
          </w:p>
        </w:tc>
      </w:tr>
      <w:tr w:rsidR="00ED148F" w14:paraId="2B334B5A" w14:textId="77777777" w:rsidTr="00ED148F">
        <w:tc>
          <w:tcPr>
            <w:tcW w:w="801" w:type="dxa"/>
          </w:tcPr>
          <w:p w14:paraId="462EA5F2" w14:textId="77777777" w:rsidR="00ED148F" w:rsidRDefault="00000000">
            <w:pPr>
              <w:jc w:val="center"/>
              <w:rPr>
                <w:rStyle w:val="ForeignIndic"/>
              </w:rPr>
            </w:pPr>
            <w:r>
              <w:rPr>
                <w:rStyle w:val="ForeignIndic"/>
              </w:rPr>
              <w:t>ś</w:t>
            </w:r>
          </w:p>
        </w:tc>
        <w:tc>
          <w:tcPr>
            <w:tcW w:w="801" w:type="dxa"/>
          </w:tcPr>
          <w:p w14:paraId="06A11460" w14:textId="77777777" w:rsidR="00ED148F" w:rsidRDefault="00000000">
            <w:pPr>
              <w:jc w:val="center"/>
              <w:rPr>
                <w:rStyle w:val="ForeignIndic"/>
              </w:rPr>
            </w:pPr>
            <w:r>
              <w:rPr>
                <w:rStyle w:val="ForeignIndic"/>
              </w:rPr>
              <w:t>ṣ</w:t>
            </w:r>
          </w:p>
        </w:tc>
        <w:tc>
          <w:tcPr>
            <w:tcW w:w="801" w:type="dxa"/>
          </w:tcPr>
          <w:p w14:paraId="6C976A15" w14:textId="77777777" w:rsidR="00ED148F" w:rsidRDefault="00000000">
            <w:pPr>
              <w:jc w:val="center"/>
              <w:rPr>
                <w:rStyle w:val="ForeignIndic"/>
              </w:rPr>
            </w:pPr>
            <w:r>
              <w:rPr>
                <w:rStyle w:val="ForeignIndic"/>
              </w:rPr>
              <w:t>s</w:t>
            </w:r>
          </w:p>
        </w:tc>
        <w:tc>
          <w:tcPr>
            <w:tcW w:w="801" w:type="dxa"/>
          </w:tcPr>
          <w:p w14:paraId="07CDA536" w14:textId="77777777" w:rsidR="00ED148F" w:rsidRDefault="00000000">
            <w:pPr>
              <w:jc w:val="center"/>
              <w:rPr>
                <w:rStyle w:val="ForeignIndic"/>
              </w:rPr>
            </w:pPr>
            <w:r>
              <w:rPr>
                <w:rStyle w:val="ForeignIndic"/>
              </w:rPr>
              <w:t>h</w:t>
            </w:r>
          </w:p>
        </w:tc>
        <w:tc>
          <w:tcPr>
            <w:tcW w:w="801" w:type="dxa"/>
          </w:tcPr>
          <w:p w14:paraId="7747CC93" w14:textId="77777777" w:rsidR="00ED148F" w:rsidRDefault="00ED148F">
            <w:pPr>
              <w:jc w:val="center"/>
              <w:rPr>
                <w:rStyle w:val="ForeignIndic"/>
              </w:rPr>
            </w:pPr>
          </w:p>
        </w:tc>
        <w:tc>
          <w:tcPr>
            <w:tcW w:w="802" w:type="dxa"/>
          </w:tcPr>
          <w:p w14:paraId="188019F1" w14:textId="77777777" w:rsidR="00ED148F" w:rsidRDefault="00ED148F">
            <w:pPr>
              <w:jc w:val="center"/>
              <w:rPr>
                <w:rStyle w:val="ForeignIndic"/>
              </w:rPr>
            </w:pPr>
          </w:p>
        </w:tc>
        <w:tc>
          <w:tcPr>
            <w:tcW w:w="802" w:type="dxa"/>
          </w:tcPr>
          <w:p w14:paraId="056FF3D1" w14:textId="77777777" w:rsidR="00ED148F" w:rsidRDefault="00000000">
            <w:pPr>
              <w:jc w:val="center"/>
              <w:rPr>
                <w:rStyle w:val="ForeignIndic"/>
              </w:rPr>
            </w:pPr>
            <w:r>
              <w:rPr>
                <w:rStyle w:val="ForeignIndic"/>
              </w:rPr>
              <w:t>ṁ</w:t>
            </w:r>
          </w:p>
        </w:tc>
        <w:tc>
          <w:tcPr>
            <w:tcW w:w="802" w:type="dxa"/>
          </w:tcPr>
          <w:p w14:paraId="32E9546C" w14:textId="77777777" w:rsidR="00ED148F" w:rsidRDefault="00000000">
            <w:pPr>
              <w:jc w:val="center"/>
              <w:rPr>
                <w:rStyle w:val="ForeignIndic"/>
              </w:rPr>
            </w:pPr>
            <w:r>
              <w:rPr>
                <w:rStyle w:val="ForeignIndic"/>
              </w:rPr>
              <w:t>ḥ</w:t>
            </w:r>
          </w:p>
        </w:tc>
        <w:tc>
          <w:tcPr>
            <w:tcW w:w="803" w:type="dxa"/>
          </w:tcPr>
          <w:p w14:paraId="3C586F41" w14:textId="77777777" w:rsidR="00ED148F" w:rsidRDefault="00ED148F">
            <w:pPr>
              <w:jc w:val="center"/>
              <w:rPr>
                <w:rStyle w:val="ForeignIndic"/>
              </w:rPr>
            </w:pPr>
          </w:p>
        </w:tc>
        <w:tc>
          <w:tcPr>
            <w:tcW w:w="803" w:type="dxa"/>
          </w:tcPr>
          <w:p w14:paraId="27B0D70C" w14:textId="77777777" w:rsidR="00ED148F" w:rsidRDefault="00ED148F">
            <w:pPr>
              <w:jc w:val="center"/>
              <w:rPr>
                <w:rStyle w:val="ForeignIndic"/>
              </w:rPr>
            </w:pPr>
          </w:p>
        </w:tc>
        <w:tc>
          <w:tcPr>
            <w:tcW w:w="803" w:type="dxa"/>
          </w:tcPr>
          <w:p w14:paraId="4636B74F" w14:textId="77777777" w:rsidR="00ED148F" w:rsidRDefault="00ED148F">
            <w:pPr>
              <w:jc w:val="center"/>
              <w:rPr>
                <w:rStyle w:val="ForeignIndic"/>
              </w:rPr>
            </w:pPr>
          </w:p>
        </w:tc>
        <w:tc>
          <w:tcPr>
            <w:tcW w:w="803" w:type="dxa"/>
          </w:tcPr>
          <w:p w14:paraId="3C232445" w14:textId="77777777" w:rsidR="00ED148F" w:rsidRDefault="00ED148F">
            <w:pPr>
              <w:jc w:val="center"/>
              <w:rPr>
                <w:rStyle w:val="ForeignIndic"/>
              </w:rPr>
            </w:pPr>
          </w:p>
        </w:tc>
      </w:tr>
    </w:tbl>
    <w:p w14:paraId="69DE7ED4" w14:textId="77777777" w:rsidR="00ED148F" w:rsidRDefault="00000000">
      <w:pPr>
        <w:pStyle w:val="Cmsor3"/>
        <w:rPr>
          <w:rStyle w:val="Foreign"/>
          <w:i w:val="0"/>
          <w:iCs w:val="0"/>
          <w:noProof w:val="0"/>
        </w:rPr>
      </w:pPr>
      <w:bookmarkStart w:id="217" w:name="_Toc204326229"/>
      <w:bookmarkStart w:id="218" w:name="_Ref199856693"/>
      <w:r>
        <w:rPr>
          <w:rStyle w:val="Foreign"/>
          <w:i w:val="0"/>
          <w:iCs w:val="0"/>
          <w:noProof w:val="0"/>
        </w:rPr>
        <w:t>Digraphs in the transliteration</w:t>
      </w:r>
      <w:bookmarkEnd w:id="217"/>
    </w:p>
    <w:p w14:paraId="17B481A1" w14:textId="77777777" w:rsidR="00ED148F"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3.5.1</w:t>
      </w:r>
      <w:r>
        <w:rPr>
          <w:lang w:eastAsia="en-US" w:bidi="ar-SA"/>
        </w:rPr>
        <w:fldChar w:fldCharType="end"/>
      </w:r>
      <w:r>
        <w:rPr>
          <w:lang w:eastAsia="en-US" w:bidi="ar-SA"/>
        </w:rPr>
        <w:t>).</w:t>
      </w:r>
    </w:p>
    <w:p w14:paraId="02DDC593" w14:textId="77777777" w:rsidR="00ED148F" w:rsidRDefault="00000000">
      <w:pPr>
        <w:pStyle w:val="Cmsor3"/>
      </w:pPr>
      <w:bookmarkStart w:id="219" w:name="_Ref203752581"/>
      <w:bookmarkStart w:id="220" w:name="_Toc204326230"/>
      <w:r>
        <w:t xml:space="preserve">Vocalic </w:t>
      </w:r>
      <w:r>
        <w:rPr>
          <w:rStyle w:val="Foreign"/>
        </w:rPr>
        <w:t>r</w:t>
      </w:r>
      <w:r>
        <w:t xml:space="preserve"> and </w:t>
      </w:r>
      <w:r>
        <w:rPr>
          <w:rStyle w:val="Foreign"/>
        </w:rPr>
        <w:t>l</w:t>
      </w:r>
      <w:bookmarkEnd w:id="218"/>
      <w:bookmarkEnd w:id="219"/>
      <w:bookmarkEnd w:id="220"/>
    </w:p>
    <w:p w14:paraId="10F141D7" w14:textId="77777777" w:rsidR="00ED148F"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4.2</w:t>
      </w:r>
      <w:r>
        <w:t>.</w:t>
      </w:r>
      <w:r>
        <w:rPr>
          <w:noProof/>
        </w:rPr>
        <w:t>A</w:t>
      </w:r>
      <w:r>
        <w:fldChar w:fldCharType="end"/>
      </w:r>
      <w:r>
        <w:t xml:space="preserve"> above, or use shorthand (§</w:t>
      </w:r>
      <w:r>
        <w:fldChar w:fldCharType="begin"/>
      </w:r>
      <w:r>
        <w:instrText xml:space="preserve"> REF _Ref201052141 \r \h </w:instrText>
      </w:r>
      <w:r>
        <w:fldChar w:fldCharType="separate"/>
      </w:r>
      <w:r>
        <w:t>3.5.6</w:t>
      </w:r>
      <w:r>
        <w:fldChar w:fldCharType="end"/>
      </w:r>
      <w:r>
        <w:t>).</w:t>
      </w:r>
    </w:p>
    <w:p w14:paraId="127799BF" w14:textId="77777777" w:rsidR="00ED148F" w:rsidRDefault="00000000">
      <w:pPr>
        <w:pStyle w:val="Lista"/>
      </w:pPr>
      <w:r>
        <w:t>if necessary, you may use underdots instead of undercircles</w:t>
      </w:r>
      <w:bookmarkStart w:id="221"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21"/>
      <w:r>
        <w:t xml:space="preserve">, i.e. </w:t>
      </w:r>
    </w:p>
    <w:p w14:paraId="1151E731" w14:textId="77777777" w:rsidR="00ED148F" w:rsidRDefault="00000000">
      <w:pPr>
        <w:pStyle w:val="Lista2"/>
      </w:pPr>
      <w:r>
        <w:rPr>
          <w:rStyle w:val="Foreign"/>
        </w:rPr>
        <w:t>ṛ</w:t>
      </w:r>
      <w:r>
        <w:t xml:space="preserve"> instead of </w:t>
      </w:r>
      <w:r>
        <w:rPr>
          <w:rStyle w:val="Foreign"/>
        </w:rPr>
        <w:t>r̥</w:t>
      </w:r>
    </w:p>
    <w:p w14:paraId="0E1EFC20" w14:textId="77777777" w:rsidR="00ED148F" w:rsidRDefault="00000000">
      <w:pPr>
        <w:pStyle w:val="Lista2"/>
      </w:pPr>
      <w:r>
        <w:rPr>
          <w:rStyle w:val="Foreign"/>
        </w:rPr>
        <w:t>ṝ</w:t>
      </w:r>
      <w:r>
        <w:t xml:space="preserve"> instead of </w:t>
      </w:r>
      <w:r>
        <w:rPr>
          <w:rStyle w:val="Foreign"/>
        </w:rPr>
        <w:t>r̥̄</w:t>
      </w:r>
      <w:r>
        <w:t xml:space="preserve"> </w:t>
      </w:r>
    </w:p>
    <w:p w14:paraId="55BB0960" w14:textId="77777777" w:rsidR="00ED148F" w:rsidRDefault="00000000">
      <w:pPr>
        <w:pStyle w:val="Lista2"/>
      </w:pPr>
      <w:r>
        <w:rPr>
          <w:rStyle w:val="Foreign"/>
        </w:rPr>
        <w:t>ḷ</w:t>
      </w:r>
      <w:r>
        <w:t xml:space="preserve"> instead of </w:t>
      </w:r>
      <w:r>
        <w:rPr>
          <w:rStyle w:val="Foreign"/>
        </w:rPr>
        <w:t>l̥</w:t>
      </w:r>
    </w:p>
    <w:p w14:paraId="03639918" w14:textId="77777777" w:rsidR="00ED148F" w:rsidRDefault="00000000">
      <w:pPr>
        <w:pStyle w:val="Lista2"/>
      </w:pPr>
      <w:r>
        <w:rPr>
          <w:rStyle w:val="Foreign"/>
        </w:rPr>
        <w:t>ḹ</w:t>
      </w:r>
      <w:r>
        <w:t xml:space="preserve"> instead of </w:t>
      </w:r>
      <w:r>
        <w:rPr>
          <w:rStyle w:val="Foreign"/>
        </w:rPr>
        <w:t>l̥̄</w:t>
      </w:r>
    </w:p>
    <w:p w14:paraId="1EF4F2CE" w14:textId="77777777" w:rsidR="00ED148F"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4.3.1</w:t>
      </w:r>
      <w:r>
        <w:fldChar w:fldCharType="end"/>
      </w:r>
      <w:r>
        <w:t>)</w:t>
      </w:r>
    </w:p>
    <w:p w14:paraId="36138E72" w14:textId="77777777" w:rsidR="00ED148F"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274C7B70" w14:textId="77777777" w:rsidR="00ED148F" w:rsidRDefault="00000000">
      <w:pPr>
        <w:pStyle w:val="Cmsor3"/>
      </w:pPr>
      <w:bookmarkStart w:id="222" w:name="_Ref17290022"/>
      <w:bookmarkStart w:id="223" w:name="_Toc17811429"/>
      <w:bookmarkStart w:id="224" w:name="_Toc17811484"/>
      <w:bookmarkStart w:id="225" w:name="_Toc204326231"/>
      <w:r>
        <w:t xml:space="preserve">Transliteration of </w:t>
      </w:r>
      <w:r>
        <w:rPr>
          <w:rStyle w:val="Foreign"/>
        </w:rPr>
        <w:t>e</w:t>
      </w:r>
      <w:r>
        <w:rPr>
          <w:rFonts w:eastAsia="Gentium"/>
        </w:rPr>
        <w:t xml:space="preserve"> and </w:t>
      </w:r>
      <w:r>
        <w:rPr>
          <w:rStyle w:val="Foreign"/>
        </w:rPr>
        <w:t>o</w:t>
      </w:r>
      <w:bookmarkEnd w:id="222"/>
      <w:bookmarkEnd w:id="223"/>
      <w:bookmarkEnd w:id="224"/>
      <w:bookmarkEnd w:id="225"/>
    </w:p>
    <w:p w14:paraId="3C28513A" w14:textId="77777777" w:rsidR="00ED148F"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w:t>
      </w:r>
      <w:r>
        <w:lastRenderedPageBreak/>
        <w:t xml:space="preserve">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t>4.7.2</w:t>
      </w:r>
      <w:r>
        <w:fldChar w:fldCharType="end"/>
      </w:r>
      <w:r>
        <w:t xml:space="preserve"> about the editorial distinction of the long phonemes /ē/ and /ō/ when written with the basic graphemes &lt;e&gt; and &lt;o&gt;.</w:t>
      </w:r>
    </w:p>
    <w:p w14:paraId="71C0FA3B" w14:textId="77777777" w:rsidR="00ED148F" w:rsidRDefault="00000000">
      <w:pPr>
        <w:pStyle w:val="Cmsor3"/>
      </w:pPr>
      <w:bookmarkStart w:id="226" w:name="_Toc204326232"/>
      <w:bookmarkStart w:id="227" w:name="_Ref15558357"/>
      <w:bookmarkStart w:id="228" w:name="_Toc17811431"/>
      <w:bookmarkStart w:id="229" w:name="_Toc17811486"/>
      <w:bookmarkStart w:id="230" w:name="_Toc199757562"/>
      <w:r>
        <w:rPr>
          <w:rStyle w:val="Foreign"/>
        </w:rPr>
        <w:t>Anusvāra</w:t>
      </w:r>
      <w:r>
        <w:t xml:space="preserve"> and its relatives</w:t>
      </w:r>
      <w:bookmarkEnd w:id="226"/>
    </w:p>
    <w:p w14:paraId="134C934F" w14:textId="77777777" w:rsidR="00ED148F"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rsidR="00ED148F" w14:paraId="77EBB14E" w14:textId="77777777" w:rsidTr="00ED148F">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7BBC0A7F" w14:textId="77777777" w:rsidR="00ED148F" w:rsidRDefault="00000000">
            <w:pPr>
              <w:pStyle w:val="Kpalrs"/>
              <w:keepNext/>
            </w:pPr>
            <w:bookmarkStart w:id="231" w:name="_Ref201062139"/>
            <w:r>
              <w:t xml:space="preserve">Figure </w:t>
            </w:r>
            <w:r w:rsidR="00ED148F">
              <w:fldChar w:fldCharType="begin"/>
            </w:r>
            <w:r w:rsidR="00ED148F">
              <w:instrText xml:space="preserve"> STYLEREF 2 \s </w:instrText>
            </w:r>
            <w:r w:rsidR="00ED148F">
              <w:fldChar w:fldCharType="separate"/>
            </w:r>
            <w:r w:rsidR="00ED148F">
              <w:rPr>
                <w:noProof/>
              </w:rPr>
              <w:t>4.2</w:t>
            </w:r>
            <w:r w:rsidR="00ED148F">
              <w:rPr>
                <w:noProof/>
              </w:rPr>
              <w:fldChar w:fldCharType="end"/>
            </w:r>
            <w:r>
              <w:t>.</w:t>
            </w:r>
            <w:r w:rsidR="00ED148F">
              <w:fldChar w:fldCharType="begin"/>
            </w:r>
            <w:r w:rsidR="00ED148F">
              <w:instrText xml:space="preserve"> SEQ Figure \* ALPHABETIC \s 2 </w:instrText>
            </w:r>
            <w:r w:rsidR="00ED148F">
              <w:fldChar w:fldCharType="separate"/>
            </w:r>
            <w:r w:rsidR="00ED148F">
              <w:rPr>
                <w:noProof/>
              </w:rPr>
              <w:t>B</w:t>
            </w:r>
            <w:r w:rsidR="00ED148F">
              <w:rPr>
                <w:noProof/>
              </w:rPr>
              <w:fldChar w:fldCharType="end"/>
            </w:r>
            <w:bookmarkEnd w:id="231"/>
            <w:r>
              <w:t>. Anusvāra relatives</w:t>
            </w:r>
          </w:p>
        </w:tc>
      </w:tr>
      <w:tr w:rsidR="00ED148F" w14:paraId="6C9DE058" w14:textId="77777777" w:rsidTr="00ED148F">
        <w:tc>
          <w:tcPr>
            <w:tcW w:w="1925" w:type="dxa"/>
            <w:shd w:val="clear" w:color="auto" w:fill="F0F7D7"/>
          </w:tcPr>
          <w:p w14:paraId="27FDF140" w14:textId="77777777" w:rsidR="00ED148F" w:rsidRDefault="00000000">
            <w:pPr>
              <w:keepNext/>
              <w:jc w:val="center"/>
            </w:pPr>
            <w:r>
              <w:t>1</w:t>
            </w:r>
          </w:p>
        </w:tc>
        <w:tc>
          <w:tcPr>
            <w:tcW w:w="1925" w:type="dxa"/>
            <w:shd w:val="clear" w:color="auto" w:fill="F0F7D7"/>
          </w:tcPr>
          <w:p w14:paraId="541CFE17" w14:textId="77777777" w:rsidR="00ED148F" w:rsidRDefault="00000000">
            <w:pPr>
              <w:keepNext/>
              <w:jc w:val="center"/>
            </w:pPr>
            <w:r>
              <w:t>2</w:t>
            </w:r>
          </w:p>
        </w:tc>
        <w:tc>
          <w:tcPr>
            <w:tcW w:w="1926" w:type="dxa"/>
            <w:shd w:val="clear" w:color="auto" w:fill="F0F7D7"/>
          </w:tcPr>
          <w:p w14:paraId="774C8A06" w14:textId="77777777" w:rsidR="00ED148F" w:rsidRDefault="00000000">
            <w:pPr>
              <w:keepNext/>
              <w:jc w:val="center"/>
            </w:pPr>
            <w:r>
              <w:t>3</w:t>
            </w:r>
          </w:p>
        </w:tc>
        <w:tc>
          <w:tcPr>
            <w:tcW w:w="1926" w:type="dxa"/>
            <w:shd w:val="clear" w:color="auto" w:fill="F0F7D7"/>
          </w:tcPr>
          <w:p w14:paraId="4E5807EF" w14:textId="77777777" w:rsidR="00ED148F" w:rsidRDefault="00000000">
            <w:pPr>
              <w:keepNext/>
              <w:jc w:val="center"/>
            </w:pPr>
            <w:r>
              <w:t>4</w:t>
            </w:r>
          </w:p>
        </w:tc>
        <w:tc>
          <w:tcPr>
            <w:tcW w:w="1926" w:type="dxa"/>
            <w:shd w:val="clear" w:color="auto" w:fill="F0F7D7"/>
          </w:tcPr>
          <w:p w14:paraId="22352A20" w14:textId="77777777" w:rsidR="00ED148F" w:rsidRDefault="00000000">
            <w:pPr>
              <w:keepNext/>
              <w:jc w:val="center"/>
            </w:pPr>
            <w:r>
              <w:t>5</w:t>
            </w:r>
          </w:p>
        </w:tc>
      </w:tr>
      <w:tr w:rsidR="00ED148F" w14:paraId="0561EB83" w14:textId="77777777" w:rsidTr="00ED148F">
        <w:tc>
          <w:tcPr>
            <w:tcW w:w="1925" w:type="dxa"/>
          </w:tcPr>
          <w:p w14:paraId="7FB47E2F" w14:textId="77777777" w:rsidR="00ED148F" w:rsidRDefault="00000000">
            <w:pPr>
              <w:keepNext/>
              <w:jc w:val="center"/>
            </w:pPr>
            <w:r>
              <w:rPr>
                <w:rStyle w:val="Foreign"/>
              </w:rPr>
              <w:t>anusvāra</w:t>
            </w:r>
          </w:p>
        </w:tc>
        <w:tc>
          <w:tcPr>
            <w:tcW w:w="1925" w:type="dxa"/>
          </w:tcPr>
          <w:p w14:paraId="4A59D8C5" w14:textId="77777777" w:rsidR="00ED148F" w:rsidRDefault="00000000">
            <w:pPr>
              <w:keepNext/>
              <w:jc w:val="center"/>
            </w:pPr>
            <w:r>
              <w:rPr>
                <w:rStyle w:val="Foreign"/>
              </w:rPr>
              <w:t>anunāsika</w:t>
            </w:r>
            <w:r>
              <w:t xml:space="preserve">/ </w:t>
            </w:r>
            <w:r>
              <w:rPr>
                <w:rStyle w:val="Foreign"/>
              </w:rPr>
              <w:t>candrabindu</w:t>
            </w:r>
          </w:p>
        </w:tc>
        <w:tc>
          <w:tcPr>
            <w:tcW w:w="1926" w:type="dxa"/>
          </w:tcPr>
          <w:p w14:paraId="73DDD59B" w14:textId="77777777" w:rsidR="00ED148F" w:rsidRDefault="00000000">
            <w:pPr>
              <w:keepNext/>
              <w:jc w:val="center"/>
              <w:rPr>
                <w:rStyle w:val="Foreign"/>
              </w:rPr>
            </w:pPr>
            <w:r>
              <w:rPr>
                <w:rStyle w:val="Foreign"/>
              </w:rPr>
              <w:t>ulu ricem</w:t>
            </w:r>
          </w:p>
        </w:tc>
        <w:tc>
          <w:tcPr>
            <w:tcW w:w="1926" w:type="dxa"/>
          </w:tcPr>
          <w:p w14:paraId="2058858F" w14:textId="77777777" w:rsidR="00ED148F" w:rsidRDefault="00000000">
            <w:pPr>
              <w:keepNext/>
              <w:jc w:val="center"/>
              <w:rPr>
                <w:rStyle w:val="Foreign"/>
              </w:rPr>
            </w:pPr>
            <w:r>
              <w:rPr>
                <w:rStyle w:val="Foreign"/>
              </w:rPr>
              <w:t>anusvāra-candra</w:t>
            </w:r>
          </w:p>
        </w:tc>
        <w:tc>
          <w:tcPr>
            <w:tcW w:w="1926" w:type="dxa"/>
          </w:tcPr>
          <w:p w14:paraId="7F08884D" w14:textId="77777777" w:rsidR="00ED148F" w:rsidRDefault="00000000">
            <w:pPr>
              <w:keepNext/>
              <w:jc w:val="center"/>
            </w:pPr>
            <w:r>
              <w:t xml:space="preserve">Bengali variant </w:t>
            </w:r>
            <w:r>
              <w:rPr>
                <w:rStyle w:val="Foreign"/>
              </w:rPr>
              <w:t>anusvāra</w:t>
            </w:r>
          </w:p>
        </w:tc>
      </w:tr>
      <w:tr w:rsidR="00ED148F" w14:paraId="3B1EF6B5" w14:textId="77777777" w:rsidTr="00ED148F">
        <w:trPr>
          <w:trHeight w:val="1134"/>
        </w:trPr>
        <w:tc>
          <w:tcPr>
            <w:tcW w:w="1925" w:type="dxa"/>
            <w:vAlign w:val="bottom"/>
          </w:tcPr>
          <w:p w14:paraId="1894A5AF" w14:textId="77777777" w:rsidR="00ED148F" w:rsidRDefault="00000000">
            <w:pPr>
              <w:pStyle w:val="Image"/>
              <w:widowControl/>
              <w:spacing w:after="0"/>
              <w:rPr>
                <w:rStyle w:val="Foreign"/>
                <w:i w:val="0"/>
                <w:iCs w:val="0"/>
                <w:sz w:val="96"/>
                <w:szCs w:val="96"/>
                <w:cs/>
                <w:lang w:val="de-DE"/>
              </w:rPr>
            </w:pPr>
            <w:r>
              <w:rPr>
                <w:rFonts w:hint="cs"/>
                <w:sz w:val="96"/>
                <w:szCs w:val="96"/>
                <w:cs/>
                <w:lang w:val="de-DE"/>
              </w:rPr>
              <w:drawing>
                <wp:inline distT="0" distB="0" distL="0" distR="0" wp14:anchorId="69B0C240" wp14:editId="3D18FB59">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19A4DAAE" w14:textId="77777777" w:rsidR="00ED148F" w:rsidRDefault="00000000">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14:anchorId="026F66F8" wp14:editId="06CDDF36">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64661036" w14:textId="77777777" w:rsidR="00ED148F" w:rsidRDefault="00000000">
            <w:pPr>
              <w:pStyle w:val="Image"/>
              <w:widowControl/>
              <w:spacing w:after="0"/>
            </w:pPr>
            <w:r>
              <w:drawing>
                <wp:inline distT="0" distB="0" distL="0" distR="0" wp14:anchorId="22F8C70E" wp14:editId="3CF9238B">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3A88E100" w14:textId="77777777" w:rsidR="00ED148F" w:rsidRDefault="00000000">
            <w:pPr>
              <w:pStyle w:val="Image"/>
              <w:widowControl/>
              <w:spacing w:after="0"/>
            </w:pPr>
            <w:r>
              <w:drawing>
                <wp:inline distT="0" distB="0" distL="0" distR="0" wp14:anchorId="3CD55051" wp14:editId="5E771A3A">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302CA0BB" w14:textId="77777777" w:rsidR="00ED148F" w:rsidRDefault="00000000">
            <w:pPr>
              <w:pStyle w:val="Image"/>
              <w:widowControl/>
              <w:spacing w:after="0"/>
              <w:rPr>
                <w:rStyle w:val="Foreign"/>
                <w:i w:val="0"/>
                <w:iCs w:val="0"/>
              </w:rPr>
            </w:pPr>
            <w:r>
              <w:drawing>
                <wp:inline distT="0" distB="0" distL="0" distR="0" wp14:anchorId="1A360501" wp14:editId="256ABA5A">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ED148F" w14:paraId="1EBA0FE5" w14:textId="77777777" w:rsidTr="00ED148F">
        <w:tc>
          <w:tcPr>
            <w:tcW w:w="1925" w:type="dxa"/>
          </w:tcPr>
          <w:p w14:paraId="2DEB5040" w14:textId="77777777" w:rsidR="00ED148F" w:rsidRDefault="00000000">
            <w:pPr>
              <w:jc w:val="center"/>
            </w:pPr>
            <w:r>
              <w:rPr>
                <w:rStyle w:val="Foreign"/>
              </w:rPr>
              <w:t>saṁ</w:t>
            </w:r>
          </w:p>
        </w:tc>
        <w:tc>
          <w:tcPr>
            <w:tcW w:w="1925" w:type="dxa"/>
          </w:tcPr>
          <w:p w14:paraId="37728091" w14:textId="77777777" w:rsidR="00ED148F" w:rsidRDefault="00000000">
            <w:pPr>
              <w:jc w:val="center"/>
            </w:pPr>
            <w:r>
              <w:rPr>
                <w:rStyle w:val="Foreign"/>
                <w:rFonts w:eastAsia="Gentium"/>
              </w:rPr>
              <w:t>Om̐</w:t>
            </w:r>
          </w:p>
        </w:tc>
        <w:tc>
          <w:tcPr>
            <w:tcW w:w="1926" w:type="dxa"/>
          </w:tcPr>
          <w:p w14:paraId="3EBB01EF" w14:textId="77777777" w:rsidR="00ED148F" w:rsidRDefault="00000000">
            <w:pPr>
              <w:jc w:val="center"/>
            </w:pPr>
            <w:r>
              <w:rPr>
                <w:rStyle w:val="Foreign"/>
              </w:rPr>
              <w:t>vr̥ttaṁ*</w:t>
            </w:r>
          </w:p>
        </w:tc>
        <w:tc>
          <w:tcPr>
            <w:tcW w:w="1926" w:type="dxa"/>
          </w:tcPr>
          <w:p w14:paraId="2745FDB3" w14:textId="77777777" w:rsidR="00ED148F" w:rsidRDefault="00000000">
            <w:pPr>
              <w:jc w:val="center"/>
            </w:pPr>
            <w:r>
              <w:rPr>
                <w:rStyle w:val="Foreign"/>
              </w:rPr>
              <w:t>tad-vam̃śe</w:t>
            </w:r>
          </w:p>
        </w:tc>
        <w:tc>
          <w:tcPr>
            <w:tcW w:w="1926" w:type="dxa"/>
          </w:tcPr>
          <w:p w14:paraId="432287A1" w14:textId="77777777" w:rsidR="00ED148F" w:rsidRDefault="00000000">
            <w:pPr>
              <w:jc w:val="center"/>
            </w:pPr>
            <w:r>
              <w:rPr>
                <w:rStyle w:val="Foreign"/>
              </w:rPr>
              <w:t>m*</w:t>
            </w:r>
          </w:p>
        </w:tc>
      </w:tr>
    </w:tbl>
    <w:p w14:paraId="630086F3" w14:textId="77777777" w:rsidR="00ED148F" w:rsidRDefault="00000000">
      <w:pPr>
        <w:pStyle w:val="Cmsor4"/>
      </w:pPr>
      <w:bookmarkStart w:id="232" w:name="_Ref201060162"/>
      <w:bookmarkStart w:id="233" w:name="_Ref201220163"/>
      <w:bookmarkStart w:id="234" w:name="_Toc204326233"/>
      <w:r>
        <w:rPr>
          <w:rStyle w:val="Foreign"/>
        </w:rPr>
        <w:t>Anunāsika</w:t>
      </w:r>
      <w:r>
        <w:t xml:space="preserve"> or </w:t>
      </w:r>
      <w:r>
        <w:rPr>
          <w:rStyle w:val="Foreign"/>
        </w:rPr>
        <w:t>candrabindu</w:t>
      </w:r>
      <w:bookmarkEnd w:id="232"/>
      <w:bookmarkEnd w:id="233"/>
      <w:bookmarkEnd w:id="234"/>
    </w:p>
    <w:p w14:paraId="2646126A" w14:textId="77777777" w:rsidR="00ED148F"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4.2</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graphematically relevant (i.e. to represent vowel nasalisation or a nasal sound other than the standard Indic nasal consonants), then distinguish it from the anusvāra in your transliteration:</w:t>
      </w:r>
    </w:p>
    <w:p w14:paraId="693D22D4" w14:textId="77777777" w:rsidR="00ED148F"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696E134D" w14:textId="77777777" w:rsidR="00ED148F"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14:paraId="3EE76D94" w14:textId="77777777" w:rsidR="00ED148F"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4F63A33A" w14:textId="77777777" w:rsidR="00ED148F" w:rsidRDefault="00000000">
      <w:pPr>
        <w:pStyle w:val="Cmsor4"/>
      </w:pPr>
      <w:bookmarkStart w:id="235" w:name="_Ref40103880"/>
      <w:bookmarkStart w:id="236" w:name="_Toc199757569"/>
      <w:bookmarkStart w:id="237" w:name="_Ref203729563"/>
      <w:bookmarkStart w:id="238" w:name="_Toc204326234"/>
      <w:r>
        <w:t xml:space="preserve">Other </w:t>
      </w:r>
      <w:r>
        <w:rPr>
          <w:rStyle w:val="Foreign"/>
        </w:rPr>
        <w:t>anusvāra</w:t>
      </w:r>
      <w:bookmarkEnd w:id="235"/>
      <w:bookmarkEnd w:id="236"/>
      <w:r>
        <w:t xml:space="preserve"> variants</w:t>
      </w:r>
      <w:bookmarkEnd w:id="237"/>
      <w:bookmarkEnd w:id="238"/>
    </w:p>
    <w:p w14:paraId="3C79C774" w14:textId="77777777" w:rsidR="00ED148F" w:rsidRDefault="00000000">
      <w:pPr>
        <w:rPr>
          <w:rStyle w:val="Foreign"/>
          <w:i w:val="0"/>
          <w:iCs w:val="0"/>
          <w:noProof w:val="0"/>
        </w:rPr>
      </w:pPr>
      <w:r>
        <w:rPr>
          <w:rStyle w:val="Foreign"/>
          <w:i w:val="0"/>
          <w:iCs w:val="0"/>
          <w:noProof w:val="0"/>
          <w:highlight w:val="yellow"/>
        </w:rPr>
        <w:t xml:space="preserve">pending </w:t>
      </w:r>
      <w:hyperlink r:id="rId28" w:history="1">
        <w:r w:rsidR="00ED148F">
          <w:rPr>
            <w:rStyle w:val="Hiperhivatkozs"/>
            <w:highlight w:val="yellow"/>
          </w:rPr>
          <w:t>https://github.com/erc-dharma/project-documentation/issues/387</w:t>
        </w:r>
      </w:hyperlink>
      <w:r>
        <w:rPr>
          <w:rStyle w:val="Foreign"/>
          <w:i w:val="0"/>
          <w:iCs w:val="0"/>
          <w:noProof w:val="0"/>
        </w:rPr>
        <w:t xml:space="preserve"> </w:t>
      </w:r>
    </w:p>
    <w:p w14:paraId="26E58FC0" w14:textId="77777777" w:rsidR="00ED148F"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4FC86DB9" w14:textId="77777777" w:rsidR="00ED148F"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57263C28" w14:textId="77777777" w:rsidR="00ED148F" w:rsidRDefault="00000000">
      <w:pPr>
        <w:pStyle w:val="Lista2"/>
        <w:rPr>
          <w:rFonts w:eastAsia="Arial"/>
        </w:rPr>
      </w:pPr>
      <w:bookmarkStart w:id="239" w:name="_Hlk201070903"/>
      <w:r>
        <w:rPr>
          <w:rStyle w:val="Label"/>
        </w:rPr>
        <w:t>not covered by ISO-15919</w:t>
      </w:r>
    </w:p>
    <w:bookmarkEnd w:id="239"/>
    <w:p w14:paraId="70DE9E39" w14:textId="77777777" w:rsidR="00ED148F" w:rsidRDefault="00000000">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rPr>
        <w:t>ṁ*</w:t>
      </w:r>
      <w:r>
        <w:t>, including in particular</w:t>
      </w:r>
    </w:p>
    <w:p w14:paraId="2768ECCA" w14:textId="77777777" w:rsidR="00ED148F"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7F50D36D" w14:textId="77777777" w:rsidR="00ED148F" w:rsidRDefault="00000000">
      <w:pPr>
        <w:pStyle w:val="Lista2"/>
      </w:pPr>
      <w:r>
        <w:t xml:space="preserve">the alternative </w:t>
      </w:r>
      <w:r>
        <w:rPr>
          <w:rStyle w:val="Foreign"/>
        </w:rPr>
        <w:t>anusvāra</w:t>
      </w:r>
      <w:r>
        <w:t xml:space="preserve"> character used in some mediaeval Bengali documents, shown in the image on the right</w:t>
      </w:r>
    </w:p>
    <w:p w14:paraId="5ACBF8D4" w14:textId="77777777" w:rsidR="00ED148F" w:rsidRDefault="00000000">
      <w:pPr>
        <w:pStyle w:val="Lista2"/>
      </w:pPr>
      <w:r>
        <w:lastRenderedPageBreak/>
        <w:t>note that if you use an asterisk for this purpose, then you are advised not to use asterisks as shorthand for a zero vowel marker (§</w:t>
      </w:r>
      <w:r>
        <w:fldChar w:fldCharType="begin"/>
      </w:r>
      <w:r>
        <w:instrText xml:space="preserve"> REF _Ref17800758 \r \h </w:instrText>
      </w:r>
      <w:r>
        <w:fldChar w:fldCharType="separate"/>
      </w:r>
      <w:r>
        <w:t>4.3.2.1</w:t>
      </w:r>
      <w:r>
        <w:fldChar w:fldCharType="end"/>
      </w:r>
      <w:r>
        <w:t>)</w:t>
      </w:r>
    </w:p>
    <w:p w14:paraId="5E15BD26" w14:textId="77777777" w:rsidR="00ED148F" w:rsidRDefault="00000000">
      <w:pPr>
        <w:pStyle w:val="Lista"/>
      </w:pPr>
      <w:r>
        <w:t>extension to others not covered in our corpora, e.g.</w:t>
      </w:r>
    </w:p>
    <w:p w14:paraId="0306365F" w14:textId="77777777" w:rsidR="00ED148F" w:rsidRDefault="00000000">
      <w:pPr>
        <w:pStyle w:val="Lista2"/>
      </w:pPr>
      <w:r>
        <w:t>Gurmukhi ṭippī</w:t>
      </w:r>
    </w:p>
    <w:p w14:paraId="20608CA4" w14:textId="77777777" w:rsidR="00ED148F" w:rsidRDefault="00000000">
      <w:pPr>
        <w:pStyle w:val="Lista2"/>
      </w:pPr>
      <w:r>
        <w:t xml:space="preserve">Telugu half-anusvāra (also called candrabindu, but it is not an anunāsika, does not have a candra+bindu shape, and can co-occur with proper candrabindu in some texts, </w:t>
      </w:r>
      <w:hyperlink r:id="rId29" w:history="1">
        <w:r w:rsidR="00ED148F">
          <w:rPr>
            <w:rStyle w:val="Hiperhivatkozs"/>
          </w:rPr>
          <w:t>https://unicode.org/L2/L2010/10392r2-chandrabindus.pdf</w:t>
        </w:r>
      </w:hyperlink>
      <w:r>
        <w:t xml:space="preserve"> )</w:t>
      </w:r>
    </w:p>
    <w:p w14:paraId="330036EA" w14:textId="77777777" w:rsidR="00ED148F" w:rsidRDefault="00000000">
      <w:pPr>
        <w:pStyle w:val="Cmsor3"/>
      </w:pPr>
      <w:bookmarkStart w:id="240" w:name="_Ref201582281"/>
      <w:bookmarkStart w:id="241" w:name="_Toc204326235"/>
      <w:r>
        <w:rPr>
          <w:rStyle w:val="Foreign"/>
        </w:rPr>
        <w:t>Visarga</w:t>
      </w:r>
      <w:r>
        <w:t xml:space="preserve"> and its relatives</w:t>
      </w:r>
      <w:bookmarkEnd w:id="240"/>
      <w:bookmarkEnd w:id="241"/>
    </w:p>
    <w:p w14:paraId="2A47767E" w14:textId="77777777" w:rsidR="00ED148F"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12997E31" w14:textId="77777777" w:rsidR="00ED148F"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258ADD0B" w14:textId="77777777" w:rsidR="00ED148F" w:rsidRDefault="00000000">
      <w:pPr>
        <w:pStyle w:val="Lista2"/>
      </w:pPr>
      <w:r>
        <w:t>(</w:t>
      </w:r>
      <w:r>
        <w:rPr>
          <w:rStyle w:val="Code"/>
        </w:rPr>
        <w:t>U+1E2B</w:t>
      </w:r>
      <w:r>
        <w:t xml:space="preserve"> Latin Small Letter H with Breve Below)</w:t>
      </w:r>
    </w:p>
    <w:p w14:paraId="5B4EAE29" w14:textId="77777777" w:rsidR="00ED148F" w:rsidRDefault="00000000">
      <w:pPr>
        <w:pStyle w:val="Lista2"/>
      </w:pPr>
      <w:r>
        <w:t xml:space="preserve">the </w:t>
      </w:r>
      <w:r>
        <w:rPr>
          <w:rStyle w:val="Label"/>
        </w:rPr>
        <w:t>public shorthand</w:t>
      </w:r>
      <w:r>
        <w:t xml:space="preserve"> </w:t>
      </w:r>
      <w:r>
        <w:rPr>
          <w:rStyle w:val="Foreign"/>
        </w:rPr>
        <w:t>f</w:t>
      </w:r>
      <w:r>
        <w:t xml:space="preserve"> may, when necessary, be used instead</w:t>
      </w:r>
    </w:p>
    <w:p w14:paraId="747C3973" w14:textId="77777777" w:rsidR="00ED148F"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5CB4F9D2" w14:textId="77777777" w:rsidR="00ED148F" w:rsidRDefault="00000000">
      <w:pPr>
        <w:pStyle w:val="Lista2"/>
      </w:pPr>
      <w:r>
        <w:t>(</w:t>
      </w:r>
      <w:r>
        <w:rPr>
          <w:rStyle w:val="Code"/>
        </w:rPr>
        <w:t>U+1E96</w:t>
      </w:r>
      <w:r>
        <w:t xml:space="preserve"> Latin Small Letter H with Line Below)</w:t>
      </w:r>
    </w:p>
    <w:p w14:paraId="25E0CFAC" w14:textId="77777777" w:rsidR="00ED148F" w:rsidRDefault="00000000">
      <w:pPr>
        <w:pStyle w:val="Lista2"/>
      </w:pPr>
      <w:r>
        <w:t xml:space="preserve">the </w:t>
      </w:r>
      <w:r>
        <w:rPr>
          <w:rStyle w:val="Label"/>
        </w:rPr>
        <w:t>public shorthand</w:t>
      </w:r>
      <w:r>
        <w:t xml:space="preserve"> </w:t>
      </w:r>
      <w:r>
        <w:rPr>
          <w:rStyle w:val="Foreign"/>
        </w:rPr>
        <w:t>x</w:t>
      </w:r>
      <w:r>
        <w:t xml:space="preserve"> may, when necessary, be used instead</w:t>
      </w:r>
    </w:p>
    <w:p w14:paraId="3C8BBFEB" w14:textId="77777777" w:rsidR="00ED148F" w:rsidRDefault="00ED148F"/>
    <w:tbl>
      <w:tblPr>
        <w:tblStyle w:val="FigureTable"/>
        <w:tblW w:w="0" w:type="auto"/>
        <w:tblLook w:val="04A0" w:firstRow="1" w:lastRow="0" w:firstColumn="1" w:lastColumn="0" w:noHBand="0" w:noVBand="1"/>
      </w:tblPr>
      <w:tblGrid>
        <w:gridCol w:w="1901"/>
        <w:gridCol w:w="1907"/>
        <w:gridCol w:w="1923"/>
        <w:gridCol w:w="1903"/>
        <w:gridCol w:w="1994"/>
      </w:tblGrid>
      <w:tr w:rsidR="00ED148F" w14:paraId="53519E5C" w14:textId="77777777" w:rsidTr="00ED148F">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584E6A52" w14:textId="77777777" w:rsidR="00ED148F" w:rsidRDefault="00000000">
            <w:pPr>
              <w:pStyle w:val="Kpalrs"/>
              <w:keepNext/>
            </w:pPr>
            <w:bookmarkStart w:id="242" w:name="_Ref201066762"/>
            <w:r>
              <w:t xml:space="preserve">Figure </w:t>
            </w:r>
            <w:r w:rsidR="00ED148F">
              <w:fldChar w:fldCharType="begin"/>
            </w:r>
            <w:r w:rsidR="00ED148F">
              <w:instrText xml:space="preserve"> STYLEREF 2 \s </w:instrText>
            </w:r>
            <w:r w:rsidR="00ED148F">
              <w:fldChar w:fldCharType="separate"/>
            </w:r>
            <w:r w:rsidR="00ED148F">
              <w:rPr>
                <w:noProof/>
              </w:rPr>
              <w:t>4.2</w:t>
            </w:r>
            <w:r w:rsidR="00ED148F">
              <w:rPr>
                <w:noProof/>
              </w:rPr>
              <w:fldChar w:fldCharType="end"/>
            </w:r>
            <w:r>
              <w:t>.</w:t>
            </w:r>
            <w:r w:rsidR="00ED148F">
              <w:fldChar w:fldCharType="begin"/>
            </w:r>
            <w:r w:rsidR="00ED148F">
              <w:instrText xml:space="preserve"> SEQ Figure \* ALPHABETIC \s 2 </w:instrText>
            </w:r>
            <w:r w:rsidR="00ED148F">
              <w:fldChar w:fldCharType="separate"/>
            </w:r>
            <w:r w:rsidR="00ED148F">
              <w:rPr>
                <w:noProof/>
              </w:rPr>
              <w:t>C</w:t>
            </w:r>
            <w:r w:rsidR="00ED148F">
              <w:rPr>
                <w:noProof/>
              </w:rPr>
              <w:fldChar w:fldCharType="end"/>
            </w:r>
            <w:bookmarkEnd w:id="242"/>
            <w:r>
              <w:t>. Visarga relatives</w:t>
            </w:r>
          </w:p>
        </w:tc>
      </w:tr>
      <w:tr w:rsidR="00ED148F" w14:paraId="496D9FE0" w14:textId="77777777" w:rsidTr="00ED148F">
        <w:tc>
          <w:tcPr>
            <w:tcW w:w="1901" w:type="dxa"/>
          </w:tcPr>
          <w:p w14:paraId="7D350FB4" w14:textId="77777777" w:rsidR="00ED148F" w:rsidRDefault="00000000">
            <w:pPr>
              <w:keepNext/>
              <w:jc w:val="center"/>
            </w:pPr>
            <w:bookmarkStart w:id="243" w:name="_w9lp3wb1umde" w:colFirst="0" w:colLast="0"/>
            <w:bookmarkStart w:id="244" w:name="_h0qofzr3l3f2" w:colFirst="0" w:colLast="0"/>
            <w:bookmarkEnd w:id="243"/>
            <w:bookmarkEnd w:id="244"/>
            <w:r>
              <w:t>1</w:t>
            </w:r>
          </w:p>
        </w:tc>
        <w:tc>
          <w:tcPr>
            <w:tcW w:w="1907" w:type="dxa"/>
          </w:tcPr>
          <w:p w14:paraId="77A855E3" w14:textId="77777777" w:rsidR="00ED148F" w:rsidRDefault="00000000">
            <w:pPr>
              <w:keepNext/>
              <w:jc w:val="center"/>
            </w:pPr>
            <w:r>
              <w:t>2</w:t>
            </w:r>
          </w:p>
        </w:tc>
        <w:tc>
          <w:tcPr>
            <w:tcW w:w="1923" w:type="dxa"/>
          </w:tcPr>
          <w:p w14:paraId="0FF3DC14" w14:textId="77777777" w:rsidR="00ED148F" w:rsidRDefault="00000000">
            <w:pPr>
              <w:keepNext/>
              <w:jc w:val="center"/>
            </w:pPr>
            <w:r>
              <w:t>3</w:t>
            </w:r>
          </w:p>
        </w:tc>
        <w:tc>
          <w:tcPr>
            <w:tcW w:w="1903" w:type="dxa"/>
          </w:tcPr>
          <w:p w14:paraId="194EB36D" w14:textId="77777777" w:rsidR="00ED148F" w:rsidRDefault="00000000">
            <w:pPr>
              <w:keepNext/>
              <w:jc w:val="center"/>
            </w:pPr>
            <w:r>
              <w:t>4</w:t>
            </w:r>
          </w:p>
        </w:tc>
        <w:tc>
          <w:tcPr>
            <w:tcW w:w="1994" w:type="dxa"/>
          </w:tcPr>
          <w:p w14:paraId="7B460CFF" w14:textId="77777777" w:rsidR="00ED148F" w:rsidRDefault="00000000">
            <w:pPr>
              <w:keepNext/>
              <w:jc w:val="center"/>
            </w:pPr>
            <w:r>
              <w:t>5</w:t>
            </w:r>
          </w:p>
        </w:tc>
      </w:tr>
      <w:tr w:rsidR="00ED148F" w14:paraId="6D08ED05" w14:textId="77777777" w:rsidTr="00ED148F">
        <w:tc>
          <w:tcPr>
            <w:tcW w:w="1901" w:type="dxa"/>
          </w:tcPr>
          <w:p w14:paraId="0D9B3D5A" w14:textId="77777777" w:rsidR="00ED148F" w:rsidRDefault="00000000">
            <w:pPr>
              <w:keepNext/>
              <w:jc w:val="center"/>
            </w:pPr>
            <w:r>
              <w:rPr>
                <w:rStyle w:val="Foreign"/>
              </w:rPr>
              <w:t>visarga</w:t>
            </w:r>
          </w:p>
        </w:tc>
        <w:tc>
          <w:tcPr>
            <w:tcW w:w="1907" w:type="dxa"/>
          </w:tcPr>
          <w:p w14:paraId="178D6B88" w14:textId="77777777" w:rsidR="00ED148F" w:rsidRDefault="00000000">
            <w:pPr>
              <w:keepNext/>
              <w:jc w:val="center"/>
            </w:pPr>
            <w:r>
              <w:t>combining</w:t>
            </w:r>
            <w:r>
              <w:rPr>
                <w:rStyle w:val="Foreign"/>
              </w:rPr>
              <w:t xml:space="preserve"> upadhmānīya</w:t>
            </w:r>
          </w:p>
        </w:tc>
        <w:tc>
          <w:tcPr>
            <w:tcW w:w="1923" w:type="dxa"/>
          </w:tcPr>
          <w:p w14:paraId="2762FEF9" w14:textId="77777777" w:rsidR="00ED148F" w:rsidRDefault="00000000">
            <w:pPr>
              <w:keepNext/>
              <w:jc w:val="center"/>
              <w:rPr>
                <w:rStyle w:val="Foreign"/>
              </w:rPr>
            </w:pPr>
            <w:r>
              <w:t>combining</w:t>
            </w:r>
            <w:r>
              <w:rPr>
                <w:rStyle w:val="Foreign"/>
              </w:rPr>
              <w:t xml:space="preserve"> jihvāmūlīya</w:t>
            </w:r>
          </w:p>
        </w:tc>
        <w:tc>
          <w:tcPr>
            <w:tcW w:w="1903" w:type="dxa"/>
          </w:tcPr>
          <w:p w14:paraId="1BDC63A3" w14:textId="77777777" w:rsidR="00ED148F" w:rsidRDefault="00000000">
            <w:pPr>
              <w:keepNext/>
              <w:jc w:val="center"/>
              <w:rPr>
                <w:rStyle w:val="Foreign"/>
              </w:rPr>
            </w:pPr>
            <w:r>
              <w:t xml:space="preserve">inline </w:t>
            </w:r>
            <w:r>
              <w:rPr>
                <w:rStyle w:val="Foreign"/>
              </w:rPr>
              <w:t>upadhmānīya</w:t>
            </w:r>
          </w:p>
        </w:tc>
        <w:tc>
          <w:tcPr>
            <w:tcW w:w="1994" w:type="dxa"/>
          </w:tcPr>
          <w:p w14:paraId="70E71B22" w14:textId="77777777" w:rsidR="00ED148F" w:rsidRDefault="00000000">
            <w:pPr>
              <w:keepNext/>
              <w:jc w:val="center"/>
            </w:pPr>
            <w:r>
              <w:t xml:space="preserve">inline </w:t>
            </w:r>
            <w:r>
              <w:rPr>
                <w:rStyle w:val="Foreign"/>
              </w:rPr>
              <w:t>jihvāmūlīya</w:t>
            </w:r>
          </w:p>
        </w:tc>
      </w:tr>
      <w:tr w:rsidR="00ED148F" w14:paraId="7EB37B89" w14:textId="77777777" w:rsidTr="00ED148F">
        <w:trPr>
          <w:trHeight w:val="1134"/>
        </w:trPr>
        <w:tc>
          <w:tcPr>
            <w:tcW w:w="1901" w:type="dxa"/>
            <w:vAlign w:val="bottom"/>
          </w:tcPr>
          <w:p w14:paraId="0A79DAD2" w14:textId="77777777" w:rsidR="00ED148F" w:rsidRDefault="00000000">
            <w:pPr>
              <w:pStyle w:val="Image"/>
              <w:rPr>
                <w:sz w:val="96"/>
                <w:szCs w:val="96"/>
                <w:cs/>
                <w:lang w:val="de-DE"/>
              </w:rPr>
            </w:pPr>
            <w:r>
              <w:rPr>
                <w:sz w:val="96"/>
                <w:szCs w:val="96"/>
                <w:lang w:val="de-DE"/>
              </w:rPr>
              <w:drawing>
                <wp:inline distT="0" distB="0" distL="0" distR="0" wp14:anchorId="0A7BD103" wp14:editId="4B0E0A0D">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7FCC6375" w14:textId="77777777" w:rsidR="00ED148F" w:rsidRDefault="00000000">
            <w:pPr>
              <w:pStyle w:val="Image"/>
              <w:rPr>
                <w:rStyle w:val="ForeignDevanagariScript"/>
                <w:rFonts w:ascii="Gentium" w:hAnsi="Gentium"/>
                <w:i/>
                <w:iCs/>
              </w:rPr>
            </w:pPr>
            <w:r>
              <w:rPr>
                <w:rStyle w:val="Foreign"/>
              </w:rPr>
              <w:drawing>
                <wp:inline distT="0" distB="0" distL="0" distR="0" wp14:anchorId="74A463C5" wp14:editId="61946E9B">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5F10700B" w14:textId="77777777" w:rsidR="00ED148F" w:rsidRDefault="00000000">
            <w:pPr>
              <w:pStyle w:val="Image"/>
              <w:rPr>
                <w:i/>
                <w:iCs/>
              </w:rPr>
            </w:pPr>
            <w:r>
              <w:drawing>
                <wp:inline distT="0" distB="0" distL="0" distR="0" wp14:anchorId="16641BD5" wp14:editId="198C86F5">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14A74F9C" w14:textId="77777777" w:rsidR="00ED148F"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71A5BF94" w14:textId="77777777" w:rsidR="00ED148F" w:rsidRDefault="00000000">
            <w:pPr>
              <w:pStyle w:val="Image"/>
              <w:rPr>
                <w:rStyle w:val="Foreign"/>
                <w:i w:val="0"/>
                <w:iCs w:val="0"/>
              </w:rPr>
            </w:pPr>
            <w:r>
              <w:drawing>
                <wp:inline distT="0" distB="0" distL="0" distR="0" wp14:anchorId="3F2230E8" wp14:editId="1DBB0E33">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ED148F" w14:paraId="2FD8FE70" w14:textId="77777777" w:rsidTr="00ED148F">
        <w:tc>
          <w:tcPr>
            <w:tcW w:w="1901" w:type="dxa"/>
          </w:tcPr>
          <w:p w14:paraId="469730D4" w14:textId="77777777" w:rsidR="00ED148F" w:rsidRDefault="00000000">
            <w:pPr>
              <w:jc w:val="center"/>
              <w:rPr>
                <w:rStyle w:val="Foreign"/>
              </w:rPr>
            </w:pPr>
            <w:r>
              <w:rPr>
                <w:rStyle w:val="Foreign"/>
              </w:rPr>
              <w:t>yaḥ</w:t>
            </w:r>
          </w:p>
        </w:tc>
        <w:tc>
          <w:tcPr>
            <w:tcW w:w="1907" w:type="dxa"/>
          </w:tcPr>
          <w:p w14:paraId="31390ACF" w14:textId="77777777" w:rsidR="00ED148F" w:rsidRDefault="00000000">
            <w:pPr>
              <w:jc w:val="center"/>
            </w:pPr>
            <w:r>
              <w:rPr>
                <w:rStyle w:val="Foreign"/>
              </w:rPr>
              <w:t>ḫpu</w:t>
            </w:r>
          </w:p>
        </w:tc>
        <w:tc>
          <w:tcPr>
            <w:tcW w:w="1923" w:type="dxa"/>
          </w:tcPr>
          <w:p w14:paraId="74608036" w14:textId="77777777" w:rsidR="00ED148F" w:rsidRDefault="00000000">
            <w:pPr>
              <w:jc w:val="center"/>
            </w:pPr>
            <w:r>
              <w:rPr>
                <w:rStyle w:val="Foreign"/>
              </w:rPr>
              <w:t>traẖka</w:t>
            </w:r>
          </w:p>
        </w:tc>
        <w:tc>
          <w:tcPr>
            <w:tcW w:w="1903" w:type="dxa"/>
          </w:tcPr>
          <w:p w14:paraId="35238FBA" w14:textId="77777777" w:rsidR="00ED148F" w:rsidRDefault="00000000">
            <w:pPr>
              <w:jc w:val="center"/>
            </w:pPr>
            <w:r>
              <w:rPr>
                <w:rStyle w:val="Foreign"/>
              </w:rPr>
              <w:t>ḫ</w:t>
            </w:r>
          </w:p>
        </w:tc>
        <w:tc>
          <w:tcPr>
            <w:tcW w:w="1994" w:type="dxa"/>
          </w:tcPr>
          <w:p w14:paraId="304DB301" w14:textId="77777777" w:rsidR="00ED148F" w:rsidRDefault="00000000">
            <w:pPr>
              <w:jc w:val="center"/>
            </w:pPr>
            <w:r>
              <w:rPr>
                <w:rStyle w:val="Foreign"/>
              </w:rPr>
              <w:t>yoẖka</w:t>
            </w:r>
          </w:p>
        </w:tc>
      </w:tr>
    </w:tbl>
    <w:p w14:paraId="32A5D6B2" w14:textId="77777777" w:rsidR="00ED148F" w:rsidRDefault="00ED148F">
      <w:bookmarkStart w:id="245" w:name="_Ref201243572"/>
      <w:bookmarkStart w:id="246" w:name="_Ref201331980"/>
    </w:p>
    <w:p w14:paraId="1F2A337F" w14:textId="77777777" w:rsidR="00ED148F"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t>4.6.3.4</w:t>
      </w:r>
      <w:r>
        <w:fldChar w:fldCharType="end"/>
      </w:r>
      <w:r>
        <w:t xml:space="preserve"> may be used to represent deviations from the expected behaviour.</w:t>
      </w:r>
    </w:p>
    <w:p w14:paraId="310657E5" w14:textId="77777777" w:rsidR="00ED148F" w:rsidRDefault="00000000">
      <w:pPr>
        <w:pStyle w:val="Cmsor2"/>
      </w:pPr>
      <w:bookmarkStart w:id="247" w:name="_Toc204326236"/>
      <w:r>
        <w:t>Graphemes extending the basic repertoire</w:t>
      </w:r>
      <w:bookmarkEnd w:id="245"/>
      <w:bookmarkEnd w:id="246"/>
      <w:bookmarkEnd w:id="247"/>
    </w:p>
    <w:p w14:paraId="5B66ADFA" w14:textId="77777777" w:rsidR="00ED148F"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4.6</w:t>
      </w:r>
      <w:r>
        <w:rPr>
          <w:lang w:eastAsia="en-US" w:bidi="ar-SA"/>
        </w:rPr>
        <w:fldChar w:fldCharType="end"/>
      </w:r>
      <w:r>
        <w:rPr>
          <w:lang w:eastAsia="en-US" w:bidi="ar-SA"/>
        </w:rPr>
        <w:t>.</w:t>
      </w:r>
    </w:p>
    <w:p w14:paraId="0D2D3C18" w14:textId="77777777" w:rsidR="00ED148F" w:rsidRDefault="00000000">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14:paraId="1B672A41" w14:textId="77777777" w:rsidR="00ED148F" w:rsidRDefault="00000000">
      <w:pPr>
        <w:pStyle w:val="Lista"/>
        <w:rPr>
          <w:lang w:eastAsia="en-US" w:bidi="ar-SA"/>
        </w:rPr>
      </w:pPr>
      <w:r>
        <w:rPr>
          <w:b/>
          <w:bCs/>
          <w:lang w:eastAsia="en-US" w:bidi="ar-SA"/>
        </w:rPr>
        <w:lastRenderedPageBreak/>
        <w:t>compatibility</w:t>
      </w:r>
      <w:r>
        <w:rPr>
          <w:lang w:eastAsia="en-US" w:bidi="ar-SA"/>
        </w:rPr>
        <w:t>: unless there are strong reasons to the contrary, use the signs prescribed by ISO-15919 when applicable</w:t>
      </w:r>
    </w:p>
    <w:p w14:paraId="5FCCC8AB" w14:textId="77777777" w:rsidR="00ED148F" w:rsidRDefault="00000000">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14:paraId="4E3B25C8" w14:textId="77777777" w:rsidR="00ED148F" w:rsidRDefault="00000000">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4E254571" w14:textId="77777777" w:rsidR="00ED148F" w:rsidRDefault="00000000">
      <w:pPr>
        <w:pStyle w:val="Cmsor3"/>
      </w:pPr>
      <w:bookmarkStart w:id="248" w:name="_Ref201052587"/>
      <w:bookmarkStart w:id="249" w:name="_Toc204326237"/>
      <w:r>
        <w:t>Graphemes of other Indian writing systems</w:t>
      </w:r>
      <w:bookmarkEnd w:id="248"/>
      <w:bookmarkEnd w:id="249"/>
    </w:p>
    <w:p w14:paraId="06E5ED73" w14:textId="77777777" w:rsidR="00ED148F" w:rsidRDefault="00000000">
      <w:pPr>
        <w:rPr>
          <w:lang w:eastAsia="en-US" w:bidi="ar-SA"/>
        </w:rPr>
      </w:pPr>
      <w:r>
        <w:rPr>
          <w:lang w:eastAsia="en-US" w:bidi="ar-SA"/>
        </w:rPr>
        <w:t>The transliteration equivalences listed in this section are conformant with ISO-15919.</w:t>
      </w:r>
    </w:p>
    <w:p w14:paraId="3DD30FBF" w14:textId="77777777" w:rsidR="00ED148F" w:rsidRDefault="00000000">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t>4.2.3</w:t>
      </w:r>
      <w:r>
        <w:fldChar w:fldCharType="end"/>
      </w:r>
      <w:r>
        <w:t xml:space="preserve"> above</w:t>
      </w:r>
    </w:p>
    <w:p w14:paraId="650FEA5A" w14:textId="77777777" w:rsidR="00ED148F"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14:paraId="2E9E61FA" w14:textId="77777777" w:rsidR="00ED148F"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0D218126" w14:textId="77777777" w:rsidR="00ED148F" w:rsidRDefault="00000000">
      <w:pPr>
        <w:pStyle w:val="Lista2"/>
        <w:rPr>
          <w:rStyle w:val="Foreign"/>
        </w:rPr>
      </w:pPr>
      <w:r>
        <w:t>(</w:t>
      </w:r>
      <w:r>
        <w:rPr>
          <w:rStyle w:val="Code"/>
        </w:rPr>
        <w:t>U+1E35</w:t>
      </w:r>
      <w:r>
        <w:t xml:space="preserve"> Latin Small Letter K with Line Below)</w:t>
      </w:r>
    </w:p>
    <w:p w14:paraId="596453AA" w14:textId="77777777" w:rsidR="00ED148F" w:rsidRDefault="00000000">
      <w:pPr>
        <w:pStyle w:val="Lista"/>
      </w:pPr>
      <w:r>
        <w:rPr>
          <w:b/>
          <w:bCs/>
        </w:rPr>
        <w:t xml:space="preserve">Dravidian </w:t>
      </w:r>
      <w:commentRangeStart w:id="250"/>
      <w:r>
        <w:rPr>
          <w:b/>
          <w:bCs/>
        </w:rPr>
        <w:t>alveolar nasal</w:t>
      </w:r>
      <w:commentRangeEnd w:id="250"/>
      <w:r>
        <w:rPr>
          <w:rStyle w:val="Jegyzethivatkozs"/>
          <w:sz w:val="22"/>
          <w:szCs w:val="22"/>
        </w:rPr>
        <w:commentReference w:id="250"/>
      </w:r>
      <w:r>
        <w:t>, Tamil |</w:t>
      </w:r>
      <w:r>
        <w:rPr>
          <w:rStyle w:val="ForeignTamilScript"/>
          <w:rFonts w:hint="cs"/>
          <w:cs/>
          <w:lang w:bidi="ta-IN"/>
        </w:rPr>
        <w:t>ன</w:t>
      </w:r>
      <w:r>
        <w:t xml:space="preserve">| → </w:t>
      </w:r>
      <w:r>
        <w:rPr>
          <w:rStyle w:val="Foreign"/>
        </w:rPr>
        <w:t>ṉ</w:t>
      </w:r>
    </w:p>
    <w:p w14:paraId="78EA77D2" w14:textId="77777777" w:rsidR="00ED148F" w:rsidRDefault="00000000">
      <w:pPr>
        <w:pStyle w:val="Lista2"/>
      </w:pPr>
      <w:r>
        <w:t>(</w:t>
      </w:r>
      <w:r>
        <w:rPr>
          <w:rStyle w:val="Code"/>
        </w:rPr>
        <w:t>U+1E49</w:t>
      </w:r>
      <w:r>
        <w:t xml:space="preserve"> Latin Small Letter N with Line Below)</w:t>
      </w:r>
    </w:p>
    <w:p w14:paraId="5603B60A" w14:textId="77777777" w:rsidR="00ED148F"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676B761F" w14:textId="77777777" w:rsidR="00ED148F" w:rsidRDefault="00000000">
      <w:pPr>
        <w:pStyle w:val="Lista2"/>
      </w:pPr>
      <w:r>
        <w:t>(</w:t>
      </w:r>
      <w:r>
        <w:rPr>
          <w:rStyle w:val="Code"/>
        </w:rPr>
        <w:t>U+1E37</w:t>
      </w:r>
      <w:r>
        <w:t xml:space="preserve"> Latin Small Letter L with Dot Below)</w:t>
      </w:r>
    </w:p>
    <w:p w14:paraId="209F70F5" w14:textId="77777777" w:rsidR="00ED148F"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1FBD3DD9" w14:textId="77777777" w:rsidR="00ED148F"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39FA7550" w14:textId="77777777" w:rsidR="00ED148F" w:rsidRDefault="00000000">
      <w:pPr>
        <w:pStyle w:val="Lista2"/>
      </w:pPr>
      <w:r>
        <w:t>(</w:t>
      </w:r>
      <w:r>
        <w:rPr>
          <w:rStyle w:val="Code"/>
        </w:rPr>
        <w:t>U+1E3B</w:t>
      </w:r>
      <w:r>
        <w:t xml:space="preserve"> Latin Small Letter L with Line Below)</w:t>
      </w:r>
    </w:p>
    <w:p w14:paraId="587362D7" w14:textId="77777777" w:rsidR="00ED148F"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5DA3B7B5" w14:textId="77777777" w:rsidR="00ED148F" w:rsidRDefault="00000000">
      <w:pPr>
        <w:pStyle w:val="Lista2"/>
      </w:pPr>
      <w:r>
        <w:t>(</w:t>
      </w:r>
      <w:r>
        <w:rPr>
          <w:rStyle w:val="Code"/>
        </w:rPr>
        <w:t>U+1E5F</w:t>
      </w:r>
      <w:r>
        <w:t xml:space="preserve"> Latin Small Letter R with Line Below)</w:t>
      </w:r>
    </w:p>
    <w:p w14:paraId="6CCB8048" w14:textId="77777777" w:rsidR="00ED148F"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560528B7" w14:textId="77777777" w:rsidR="00ED148F" w:rsidRDefault="00000000">
      <w:pPr>
        <w:pStyle w:val="Lista2"/>
      </w:pPr>
      <w:bookmarkStart w:id="251" w:name="_Toc199757561"/>
      <w:bookmarkStart w:id="252" w:name="_Ref199857175"/>
      <w:r>
        <w:t>(</w:t>
      </w:r>
      <w:r>
        <w:rPr>
          <w:rStyle w:val="Code"/>
        </w:rPr>
        <w:t>U+1E5</w:t>
      </w:r>
      <w:r>
        <w:rPr>
          <w:rStyle w:val="Code"/>
          <w:rFonts w:cs="Mangal"/>
          <w:szCs w:val="20"/>
        </w:rPr>
        <w:t>B</w:t>
      </w:r>
      <w:r>
        <w:t xml:space="preserve"> Latin Small Letter R with Dot Below)</w:t>
      </w:r>
    </w:p>
    <w:p w14:paraId="1EF7D750" w14:textId="77777777" w:rsidR="00ED148F"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250BE1F2" w14:textId="77777777" w:rsidR="00ED148F" w:rsidRDefault="00000000">
      <w:pPr>
        <w:pStyle w:val="Cmsor3"/>
      </w:pPr>
      <w:bookmarkStart w:id="253" w:name="_Ref203742663"/>
      <w:bookmarkStart w:id="254" w:name="_Toc204326238"/>
      <w:r>
        <w:t xml:space="preserve">Graphemes of Southeast Asian </w:t>
      </w:r>
      <w:bookmarkEnd w:id="251"/>
      <w:bookmarkEnd w:id="252"/>
      <w:r>
        <w:t>writing systems</w:t>
      </w:r>
      <w:bookmarkEnd w:id="253"/>
      <w:bookmarkEnd w:id="254"/>
    </w:p>
    <w:p w14:paraId="53E7B823" w14:textId="77777777" w:rsidR="00ED148F" w:rsidRDefault="00000000">
      <w:pPr>
        <w:rPr>
          <w:lang w:eastAsia="en-US" w:bidi="ar-SA"/>
        </w:rPr>
      </w:pPr>
      <w:r>
        <w:rPr>
          <w:lang w:eastAsia="en-US" w:bidi="ar-SA"/>
        </w:rPr>
        <w:t>The transliteration equivalences listed in this section are not covered by ISO-15919 (which is targeted at Indian writing systems).</w:t>
      </w:r>
    </w:p>
    <w:p w14:paraId="7B8FEB88" w14:textId="77777777" w:rsidR="00ED148F"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t>4.2.4.2</w:t>
      </w:r>
      <w:r>
        <w:fldChar w:fldCharType="end"/>
      </w:r>
      <w:r>
        <w:t xml:space="preserve"> above</w:t>
      </w:r>
    </w:p>
    <w:p w14:paraId="5B4BB1EC" w14:textId="77777777" w:rsidR="00ED148F"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01F58BC5" w14:textId="77777777" w:rsidR="00ED148F" w:rsidRDefault="00000000">
      <w:pPr>
        <w:pStyle w:val="Lista2"/>
      </w:pPr>
      <w:r>
        <w:rPr>
          <w:rStyle w:val="Code"/>
        </w:rPr>
        <w:t>U+0259</w:t>
      </w:r>
      <w:r>
        <w:t xml:space="preserve"> Latin Small Letter Schwa</w:t>
      </w:r>
    </w:p>
    <w:p w14:paraId="43FFC0A9" w14:textId="77777777" w:rsidR="00ED148F" w:rsidRDefault="00000000">
      <w:pPr>
        <w:pStyle w:val="Lista2"/>
      </w:pPr>
      <w:bookmarkStart w:id="255" w:name="_Hlk203729643"/>
      <w:r>
        <w:t xml:space="preserve">if this character is difficult to produce, you may use the </w:t>
      </w:r>
      <w:commentRangeStart w:id="256"/>
      <w:r>
        <w:rPr>
          <w:rStyle w:val="LabelEmph"/>
        </w:rPr>
        <w:t>private</w:t>
      </w:r>
      <w:commentRangeEnd w:id="256"/>
      <w:r>
        <w:rPr>
          <w:rStyle w:val="Jegyzethivatkozs"/>
          <w:rFonts w:ascii="Calibri" w:hAnsi="Calibri" w:cs="Consolas"/>
          <w:noProof/>
          <w:color w:val="FF0000"/>
          <w:sz w:val="22"/>
          <w:szCs w:val="22"/>
          <w:bdr w:val="single" w:sz="4" w:space="0" w:color="auto"/>
        </w:rPr>
        <w:commentReference w:id="256"/>
      </w:r>
      <w:r>
        <w:rPr>
          <w:rStyle w:val="LabelEmph"/>
        </w:rPr>
        <w:t xml:space="preserve"> shorthand</w:t>
      </w:r>
      <w:r>
        <w:t xml:space="preserve"> </w:t>
      </w:r>
      <w:r>
        <w:rPr>
          <w:rStyle w:val="Foreign"/>
        </w:rPr>
        <w:t>ĕ</w:t>
      </w:r>
      <w:r>
        <w:t xml:space="preserve"> </w:t>
      </w:r>
      <w:bookmarkEnd w:id="255"/>
    </w:p>
    <w:p w14:paraId="458EE0CC" w14:textId="77777777" w:rsidR="00ED148F"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1552D4F1" w14:textId="77777777" w:rsidR="00ED148F" w:rsidRDefault="00000000">
      <w:pPr>
        <w:pStyle w:val="Lista2"/>
      </w:pPr>
      <w:r>
        <w:rPr>
          <w:rStyle w:val="Code"/>
        </w:rPr>
        <w:t>U+0259</w:t>
      </w:r>
      <w:r>
        <w:t xml:space="preserve"> followed by a colon</w:t>
      </w:r>
      <w:r>
        <w:rPr>
          <w:rStyle w:val="Lbjegyzet-hivatkozs"/>
        </w:rPr>
        <w:footnoteReference w:id="96"/>
      </w:r>
    </w:p>
    <w:p w14:paraId="25BFEB6F" w14:textId="77777777" w:rsidR="00ED148F" w:rsidRDefault="00000000">
      <w:pPr>
        <w:pStyle w:val="Lista2"/>
      </w:pPr>
      <w:r>
        <w:t xml:space="preserve">in loose transliteration, </w:t>
      </w:r>
      <w:r>
        <w:rPr>
          <w:rStyle w:val="Foreign"/>
          <w:rFonts w:eastAsia="Arial"/>
        </w:rPr>
        <w:t>ə̄</w:t>
      </w:r>
      <w:r>
        <w:t xml:space="preserve"> may be used instead</w:t>
      </w:r>
    </w:p>
    <w:p w14:paraId="4EB7B88C" w14:textId="77777777" w:rsidR="00ED148F"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792FA7AD" w14:textId="77777777" w:rsidR="00ED148F" w:rsidRDefault="00000000">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14:paraId="3440895D" w14:textId="77777777" w:rsidR="00ED148F" w:rsidRDefault="00000000">
      <w:pPr>
        <w:pStyle w:val="Lista2"/>
      </w:pPr>
      <w:r>
        <w:t>the Roman letter q</w:t>
      </w:r>
    </w:p>
    <w:p w14:paraId="2AE295D2" w14:textId="77777777" w:rsidR="00ED148F" w:rsidRDefault="00000000">
      <w:pPr>
        <w:pStyle w:val="Lista2"/>
      </w:pPr>
      <w:r>
        <w:t>see also §### about the representation of independent vowels involving this character component and §### about its use as a consonantal grapheme</w:t>
      </w:r>
    </w:p>
    <w:p w14:paraId="519A5561" w14:textId="77777777" w:rsidR="00ED148F"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28CA5E01" w14:textId="77777777" w:rsidR="00ED148F" w:rsidRDefault="00000000">
      <w:pPr>
        <w:pStyle w:val="Lista2"/>
      </w:pPr>
      <w:r>
        <w:rPr>
          <w:rStyle w:val="Code"/>
        </w:rPr>
        <w:t>U+1E05</w:t>
      </w:r>
      <w:r>
        <w:t xml:space="preserve"> Latin Small Letter B with Dot Below</w:t>
      </w:r>
    </w:p>
    <w:p w14:paraId="76851830" w14:textId="77777777" w:rsidR="00ED148F" w:rsidRDefault="00000000">
      <w:pPr>
        <w:pStyle w:val="Cmsor4"/>
      </w:pPr>
      <w:bookmarkStart w:id="257" w:name="_Ref201310107"/>
      <w:bookmarkStart w:id="258" w:name="_Toc204326239"/>
      <w:bookmarkStart w:id="259" w:name="_Toc17811436"/>
      <w:bookmarkStart w:id="260" w:name="_Toc17811491"/>
      <w:bookmarkStart w:id="261" w:name="_Ref15558460"/>
      <w:bookmarkStart w:id="262" w:name="_Ref201134430"/>
      <w:bookmarkStart w:id="263" w:name="_Ref17800758"/>
      <w:bookmarkStart w:id="264" w:name="_Toc17811432"/>
      <w:bookmarkStart w:id="265" w:name="_Toc17811487"/>
      <w:bookmarkStart w:id="266" w:name="_Toc199757563"/>
      <w:bookmarkEnd w:id="227"/>
      <w:bookmarkEnd w:id="228"/>
      <w:bookmarkEnd w:id="229"/>
      <w:bookmarkEnd w:id="230"/>
      <w:r>
        <w:lastRenderedPageBreak/>
        <w:t>Graphemic combination of the vowel markers |u| and |i|</w:t>
      </w:r>
      <w:bookmarkEnd w:id="257"/>
      <w:bookmarkEnd w:id="258"/>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ED148F" w14:paraId="28F0963A" w14:textId="77777777" w:rsidTr="00ED148F">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6AFDE2BE" w14:textId="77777777" w:rsidR="00ED148F" w:rsidRDefault="00000000">
            <w:pPr>
              <w:pStyle w:val="Kpalrs"/>
              <w:keepNext/>
            </w:pPr>
            <w:bookmarkStart w:id="267" w:name="_Ref201309456"/>
            <w:r>
              <w:t xml:space="preserve">Figure </w:t>
            </w:r>
            <w:r w:rsidR="00ED148F">
              <w:fldChar w:fldCharType="begin"/>
            </w:r>
            <w:r w:rsidR="00ED148F">
              <w:instrText xml:space="preserve"> STYLEREF 2 \s </w:instrText>
            </w:r>
            <w:r w:rsidR="00ED148F">
              <w:fldChar w:fldCharType="separate"/>
            </w:r>
            <w:r w:rsidR="00ED148F">
              <w:rPr>
                <w:noProof/>
              </w:rPr>
              <w:t>4.3</w:t>
            </w:r>
            <w:r w:rsidR="00ED148F">
              <w:rPr>
                <w:noProof/>
              </w:rPr>
              <w:fldChar w:fldCharType="end"/>
            </w:r>
            <w:r>
              <w:t>.</w:t>
            </w:r>
            <w:r w:rsidR="00ED148F">
              <w:fldChar w:fldCharType="begin"/>
            </w:r>
            <w:r w:rsidR="00ED148F">
              <w:instrText xml:space="preserve"> SEQ Figure \* ALPHABETIC \s 2 </w:instrText>
            </w:r>
            <w:r w:rsidR="00ED148F">
              <w:fldChar w:fldCharType="separate"/>
            </w:r>
            <w:r w:rsidR="00ED148F">
              <w:rPr>
                <w:noProof/>
              </w:rPr>
              <w:t>A</w:t>
            </w:r>
            <w:r w:rsidR="00ED148F">
              <w:rPr>
                <w:noProof/>
              </w:rPr>
              <w:fldChar w:fldCharType="end"/>
            </w:r>
            <w:bookmarkEnd w:id="267"/>
            <w:r>
              <w:t xml:space="preserve">. Combined </w:t>
            </w:r>
            <w:r>
              <w:rPr>
                <w:rStyle w:val="Foreign"/>
              </w:rPr>
              <w:t>ui</w:t>
            </w:r>
          </w:p>
        </w:tc>
      </w:tr>
      <w:tr w:rsidR="00ED148F" w14:paraId="4CB362E9" w14:textId="77777777" w:rsidTr="00ED148F">
        <w:tc>
          <w:tcPr>
            <w:tcW w:w="2830" w:type="dxa"/>
          </w:tcPr>
          <w:p w14:paraId="30BFE4A5" w14:textId="77777777" w:rsidR="00ED148F" w:rsidRDefault="00000000">
            <w:pPr>
              <w:pStyle w:val="Image"/>
            </w:pPr>
            <w:r>
              <w:drawing>
                <wp:inline distT="0" distB="0" distL="0" distR="0" wp14:anchorId="2C1C6CCE" wp14:editId="5986F01A">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ED148F" w14:paraId="58A6CE03" w14:textId="77777777" w:rsidTr="00ED148F">
        <w:tc>
          <w:tcPr>
            <w:tcW w:w="2830" w:type="dxa"/>
          </w:tcPr>
          <w:p w14:paraId="18E65DBD" w14:textId="77777777" w:rsidR="00ED148F" w:rsidRDefault="00000000">
            <w:pPr>
              <w:pStyle w:val="Normlbehzs"/>
              <w:ind w:firstLine="0"/>
              <w:jc w:val="center"/>
            </w:pPr>
            <w:commentRangeStart w:id="268"/>
            <w:r>
              <w:rPr>
                <w:rStyle w:val="Foreign"/>
              </w:rPr>
              <w:t>gui</w:t>
            </w:r>
            <w:commentRangeEnd w:id="268"/>
            <w:r>
              <w:rPr>
                <w:rStyle w:val="Jegyzethivatkozs"/>
                <w:sz w:val="22"/>
                <w:szCs w:val="22"/>
              </w:rPr>
              <w:commentReference w:id="268"/>
            </w:r>
          </w:p>
        </w:tc>
      </w:tr>
    </w:tbl>
    <w:p w14:paraId="123A2554" w14:textId="77777777" w:rsidR="00ED148F" w:rsidRDefault="00000000">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t>2.5.6.2</w:t>
      </w:r>
      <w:r>
        <w:fldChar w:fldCharType="end"/>
      </w:r>
      <w:r>
        <w:rPr>
          <w:rStyle w:val="Lbjegyzet-hivatkozs"/>
        </w:rPr>
        <w:footnoteReference w:id="97"/>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5BB6D1FE" w14:textId="77777777" w:rsidR="00ED148F"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0FA2EC3F" w14:textId="77777777" w:rsidR="00ED148F" w:rsidRDefault="00000000">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14:paraId="784DE0BC" w14:textId="77777777" w:rsidR="00ED148F" w:rsidRDefault="00000000">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4.3</w:t>
      </w:r>
      <w:r>
        <w:t>.</w:t>
      </w:r>
      <w:r>
        <w:rPr>
          <w:noProof/>
        </w:rPr>
        <w:t>A</w:t>
      </w:r>
      <w:r>
        <w:fldChar w:fldCharType="end"/>
      </w:r>
      <w:r>
        <w:t xml:space="preserve"> is transliterated </w:t>
      </w:r>
      <w:r>
        <w:rPr>
          <w:rStyle w:val="Foreign"/>
        </w:rPr>
        <w:t>gui</w:t>
      </w:r>
    </w:p>
    <w:p w14:paraId="5EB380CF" w14:textId="77777777" w:rsidR="00ED148F" w:rsidRDefault="00000000">
      <w:pPr>
        <w:pStyle w:val="Lista"/>
      </w:pPr>
      <w:r>
        <w:t>note that in certain writing traditions, a combination of the markers |u| and |i| may signify scribal deletion</w:t>
      </w:r>
    </w:p>
    <w:p w14:paraId="2761706C" w14:textId="77777777" w:rsidR="00ED148F" w:rsidRDefault="00000000">
      <w:pPr>
        <w:pStyle w:val="Lista2"/>
      </w:pPr>
      <w:r>
        <w:t>scribal marks (§</w:t>
      </w:r>
      <w:r>
        <w:fldChar w:fldCharType="begin"/>
      </w:r>
      <w:r>
        <w:instrText xml:space="preserve"> REF _Ref201309645 \r \h </w:instrText>
      </w:r>
      <w:r>
        <w:fldChar w:fldCharType="separate"/>
      </w:r>
      <w:r>
        <w:t>6.6</w:t>
      </w:r>
      <w:r>
        <w:fldChar w:fldCharType="end"/>
      </w:r>
      <w:r>
        <w:t>) are not alphabetic graphemes and must not be transliterated as such, only represented in XML markup</w:t>
      </w:r>
    </w:p>
    <w:p w14:paraId="6022B64D" w14:textId="77777777" w:rsidR="00ED148F" w:rsidRDefault="00000000">
      <w:pPr>
        <w:pStyle w:val="Lista"/>
      </w:pPr>
      <w:r>
        <w:t>see also §</w:t>
      </w:r>
      <w:r>
        <w:fldChar w:fldCharType="begin"/>
      </w:r>
      <w:r>
        <w:instrText xml:space="preserve"> REF _Ref201309720 \r \h </w:instrText>
      </w:r>
      <w:r>
        <w:fldChar w:fldCharType="separate"/>
      </w:r>
      <w:r>
        <w:t>4.6.3.6</w:t>
      </w:r>
      <w:r>
        <w:fldChar w:fldCharType="end"/>
      </w:r>
      <w:r>
        <w:t xml:space="preserve"> about other circumstances in which an </w:t>
      </w:r>
      <w:r>
        <w:rPr>
          <w:rStyle w:val="Foreign"/>
        </w:rPr>
        <w:t>akṣara</w:t>
      </w:r>
      <w:r>
        <w:t xml:space="preserve"> may have more than one vowel marker</w:t>
      </w:r>
    </w:p>
    <w:p w14:paraId="2EB8845C" w14:textId="77777777" w:rsidR="00ED148F" w:rsidRDefault="00000000">
      <w:pPr>
        <w:pStyle w:val="Cmsor2"/>
      </w:pPr>
      <w:bookmarkStart w:id="269" w:name="_Toc204326240"/>
      <w:bookmarkEnd w:id="259"/>
      <w:bookmarkEnd w:id="260"/>
      <w:bookmarkEnd w:id="261"/>
      <w:r>
        <w:t>Vowelless consonants</w:t>
      </w:r>
      <w:bookmarkEnd w:id="262"/>
      <w:bookmarkEnd w:id="269"/>
    </w:p>
    <w:p w14:paraId="77BA95D6" w14:textId="77777777" w:rsidR="00ED148F" w:rsidRDefault="00000000">
      <w:pPr>
        <w:rPr>
          <w:lang w:eastAsia="en-US" w:bidi="ar-SA"/>
        </w:rPr>
      </w:pPr>
      <w:bookmarkStart w:id="270" w:name="_Toc199757560"/>
      <w:bookmarkStart w:id="271" w:name="_Ref17810731"/>
      <w:bookmarkStart w:id="272" w:name="_Toc17811434"/>
      <w:bookmarkStart w:id="273" w:name="_Toc17811489"/>
      <w:bookmarkStart w:id="274" w:name="_Ref22203423"/>
      <w:bookmarkStart w:id="275" w:name="_Ref22208509"/>
      <w:bookmarkStart w:id="276" w:name="_Toc199757565"/>
      <w:bookmarkStart w:id="277"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2.5.2</w:t>
      </w:r>
      <w:r>
        <w:fldChar w:fldCharType="end"/>
      </w:r>
      <w:r>
        <w:t>), which must thus be transliterated with a corresponding target grapheme as per §</w:t>
      </w:r>
      <w:r>
        <w:fldChar w:fldCharType="begin"/>
      </w:r>
      <w:r>
        <w:instrText xml:space="preserve"> REF _Ref201133679 \r \h </w:instrText>
      </w:r>
      <w:r>
        <w:fldChar w:fldCharType="separate"/>
      </w:r>
      <w:r>
        <w:t>4.4.3</w:t>
      </w:r>
      <w:r>
        <w:fldChar w:fldCharType="end"/>
      </w:r>
      <w:r>
        <w:t>. Representing zero vowel markers by a separate character in the transliteration has the added advantage of allowing the application of markup to that sign.</w:t>
      </w:r>
      <w:r>
        <w:rPr>
          <w:rStyle w:val="Lbjegyzet-hivatkozs"/>
        </w:rPr>
        <w:footnoteReference w:id="98"/>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4.4.4</w:t>
      </w:r>
      <w:r>
        <w:rPr>
          <w:lang w:eastAsia="en-US" w:bidi="ar-SA"/>
        </w:rPr>
        <w:fldChar w:fldCharType="end"/>
      </w:r>
      <w:r>
        <w:rPr>
          <w:lang w:eastAsia="en-US" w:bidi="ar-SA"/>
        </w:rPr>
        <w:t>.</w:t>
      </w:r>
    </w:p>
    <w:p w14:paraId="4C131978" w14:textId="77777777" w:rsidR="00ED148F" w:rsidRDefault="00000000">
      <w:pPr>
        <w:pStyle w:val="Cmsor3"/>
      </w:pPr>
      <w:bookmarkStart w:id="278" w:name="_Ref201135481"/>
      <w:bookmarkStart w:id="279" w:name="_Ref201135974"/>
      <w:bookmarkStart w:id="280" w:name="_Ref201160114"/>
      <w:bookmarkStart w:id="281" w:name="_Toc204326241"/>
      <w:r>
        <w:t>Distinguishing final forms from characters with a vowel killer</w:t>
      </w:r>
      <w:bookmarkEnd w:id="278"/>
      <w:bookmarkEnd w:id="279"/>
      <w:bookmarkEnd w:id="280"/>
      <w:bookmarkEnd w:id="281"/>
    </w:p>
    <w:p w14:paraId="13C4EBA2" w14:textId="77777777" w:rsidR="00ED148F"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4.4</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14:paraId="049073EE" w14:textId="77777777" w:rsidR="00ED148F"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w:t>
      </w:r>
      <w:r>
        <w:rPr>
          <w:lang w:eastAsia="en-US" w:bidi="ar-SA"/>
        </w:rPr>
        <w:lastRenderedPageBreak/>
        <w:t xml:space="preserve">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14:paraId="34BC2F47" w14:textId="77777777" w:rsidR="00ED148F" w:rsidRDefault="00000000">
      <w:pPr>
        <w:pStyle w:val="Cmsor3"/>
      </w:pPr>
      <w:bookmarkStart w:id="282" w:name="_Ref201133902"/>
      <w:bookmarkStart w:id="283" w:name="_Toc204326242"/>
      <w:r>
        <w:t>Final consonants as simplex characters</w:t>
      </w:r>
      <w:bookmarkEnd w:id="282"/>
      <w:bookmarkEnd w:id="283"/>
    </w:p>
    <w:p w14:paraId="326E8B03" w14:textId="77777777" w:rsidR="00ED148F"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55D7D239" w14:textId="77777777" w:rsidR="00ED148F"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53A8B045" w14:textId="77777777" w:rsidR="00ED148F" w:rsidRDefault="00000000">
      <w:pPr>
        <w:pStyle w:val="Lista2"/>
      </w:pPr>
      <w:r>
        <w:t>guidelines for deciding what constitutes a special final form are given in §</w:t>
      </w:r>
      <w:r>
        <w:fldChar w:fldCharType="begin"/>
      </w:r>
      <w:r>
        <w:instrText xml:space="preserve"> REF _Ref201135481 \r \h </w:instrText>
      </w:r>
      <w:r>
        <w:fldChar w:fldCharType="separate"/>
      </w:r>
      <w:r>
        <w:t>4.4.1</w:t>
      </w:r>
      <w:r>
        <w:fldChar w:fldCharType="end"/>
      </w:r>
      <w:r>
        <w:t xml:space="preserve"> above</w:t>
      </w:r>
    </w:p>
    <w:p w14:paraId="097F1F8F" w14:textId="77777777" w:rsidR="00ED148F" w:rsidRDefault="00ED148F"/>
    <w:tbl>
      <w:tblPr>
        <w:tblStyle w:val="FigureTable"/>
        <w:tblW w:w="0" w:type="auto"/>
        <w:tblLook w:val="04A0" w:firstRow="1" w:lastRow="0" w:firstColumn="1" w:lastColumn="0" w:noHBand="0" w:noVBand="1"/>
      </w:tblPr>
      <w:tblGrid>
        <w:gridCol w:w="1901"/>
        <w:gridCol w:w="1907"/>
        <w:gridCol w:w="1923"/>
        <w:gridCol w:w="1903"/>
        <w:gridCol w:w="1994"/>
      </w:tblGrid>
      <w:tr w:rsidR="00ED148F" w14:paraId="7A1538FF" w14:textId="77777777" w:rsidTr="00ED148F">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6CEA7847" w14:textId="77777777" w:rsidR="00ED148F" w:rsidRDefault="00000000">
            <w:pPr>
              <w:pStyle w:val="Kpalrs"/>
              <w:keepNext/>
            </w:pPr>
            <w:bookmarkStart w:id="284" w:name="_Ref201133441"/>
            <w:r>
              <w:t xml:space="preserve">Figure </w:t>
            </w:r>
            <w:r w:rsidR="00ED148F">
              <w:fldChar w:fldCharType="begin"/>
            </w:r>
            <w:r w:rsidR="00ED148F">
              <w:instrText xml:space="preserve"> STYLEREF 2 \s </w:instrText>
            </w:r>
            <w:r w:rsidR="00ED148F">
              <w:fldChar w:fldCharType="separate"/>
            </w:r>
            <w:r w:rsidR="00ED148F">
              <w:rPr>
                <w:noProof/>
              </w:rPr>
              <w:t>4.4</w:t>
            </w:r>
            <w:r w:rsidR="00ED148F">
              <w:rPr>
                <w:noProof/>
              </w:rPr>
              <w:fldChar w:fldCharType="end"/>
            </w:r>
            <w:r>
              <w:t>.</w:t>
            </w:r>
            <w:r w:rsidR="00ED148F">
              <w:fldChar w:fldCharType="begin"/>
            </w:r>
            <w:r w:rsidR="00ED148F">
              <w:instrText xml:space="preserve"> SEQ Figure \* ALPHABETIC \s 2 </w:instrText>
            </w:r>
            <w:r w:rsidR="00ED148F">
              <w:fldChar w:fldCharType="separate"/>
            </w:r>
            <w:r w:rsidR="00ED148F">
              <w:rPr>
                <w:noProof/>
              </w:rPr>
              <w:t>A</w:t>
            </w:r>
            <w:r w:rsidR="00ED148F">
              <w:rPr>
                <w:noProof/>
              </w:rPr>
              <w:fldChar w:fldCharType="end"/>
            </w:r>
            <w:bookmarkEnd w:id="284"/>
            <w:r>
              <w:t>. Final consonant graphs</w:t>
            </w:r>
          </w:p>
        </w:tc>
      </w:tr>
      <w:tr w:rsidR="00ED148F" w14:paraId="4BE9283F" w14:textId="77777777" w:rsidTr="00ED148F">
        <w:tc>
          <w:tcPr>
            <w:tcW w:w="1901" w:type="dxa"/>
          </w:tcPr>
          <w:p w14:paraId="1B387C8F" w14:textId="77777777" w:rsidR="00ED148F" w:rsidRDefault="00000000">
            <w:pPr>
              <w:keepNext/>
              <w:jc w:val="center"/>
            </w:pPr>
            <w:r>
              <w:t>1</w:t>
            </w:r>
          </w:p>
        </w:tc>
        <w:tc>
          <w:tcPr>
            <w:tcW w:w="1907" w:type="dxa"/>
          </w:tcPr>
          <w:p w14:paraId="610F3F68" w14:textId="77777777" w:rsidR="00ED148F" w:rsidRDefault="00000000">
            <w:pPr>
              <w:keepNext/>
              <w:jc w:val="center"/>
            </w:pPr>
            <w:r>
              <w:t>2</w:t>
            </w:r>
          </w:p>
        </w:tc>
        <w:tc>
          <w:tcPr>
            <w:tcW w:w="1923" w:type="dxa"/>
          </w:tcPr>
          <w:p w14:paraId="2100613C" w14:textId="77777777" w:rsidR="00ED148F" w:rsidRDefault="00000000">
            <w:pPr>
              <w:keepNext/>
              <w:jc w:val="center"/>
            </w:pPr>
            <w:r>
              <w:t>3</w:t>
            </w:r>
          </w:p>
        </w:tc>
        <w:tc>
          <w:tcPr>
            <w:tcW w:w="1903" w:type="dxa"/>
          </w:tcPr>
          <w:p w14:paraId="269EF638" w14:textId="77777777" w:rsidR="00ED148F" w:rsidRDefault="00000000">
            <w:pPr>
              <w:keepNext/>
              <w:jc w:val="center"/>
            </w:pPr>
            <w:r>
              <w:t>4</w:t>
            </w:r>
          </w:p>
        </w:tc>
        <w:tc>
          <w:tcPr>
            <w:tcW w:w="1994" w:type="dxa"/>
          </w:tcPr>
          <w:p w14:paraId="3B587765" w14:textId="77777777" w:rsidR="00ED148F" w:rsidRDefault="00000000">
            <w:pPr>
              <w:keepNext/>
              <w:jc w:val="center"/>
            </w:pPr>
            <w:r>
              <w:t>5</w:t>
            </w:r>
          </w:p>
        </w:tc>
      </w:tr>
      <w:tr w:rsidR="00ED148F" w14:paraId="37D6D505" w14:textId="77777777" w:rsidTr="00ED148F">
        <w:trPr>
          <w:trHeight w:val="1134"/>
        </w:trPr>
        <w:tc>
          <w:tcPr>
            <w:tcW w:w="1901" w:type="dxa"/>
          </w:tcPr>
          <w:p w14:paraId="4AB9C876" w14:textId="77777777" w:rsidR="00ED148F" w:rsidRDefault="00000000">
            <w:pPr>
              <w:pStyle w:val="Image"/>
              <w:rPr>
                <w:sz w:val="96"/>
                <w:szCs w:val="96"/>
                <w:cs/>
                <w:lang w:val="de-DE"/>
              </w:rPr>
            </w:pPr>
            <w:r>
              <w:rPr>
                <w:sz w:val="96"/>
                <w:szCs w:val="96"/>
                <w:lang w:val="de-DE"/>
              </w:rPr>
              <w:drawing>
                <wp:inline distT="0" distB="0" distL="0" distR="0" wp14:anchorId="28B60A69" wp14:editId="6ABA266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544C2CF5" w14:textId="77777777" w:rsidR="00ED148F" w:rsidRDefault="00000000">
            <w:pPr>
              <w:pStyle w:val="Image"/>
              <w:rPr>
                <w:rStyle w:val="ForeignDevanagariScript"/>
                <w:rFonts w:ascii="Gentium" w:hAnsi="Gentium"/>
                <w:i/>
                <w:iCs/>
              </w:rPr>
            </w:pPr>
            <w:r>
              <w:rPr>
                <w:rStyle w:val="Foreign"/>
              </w:rPr>
              <w:drawing>
                <wp:inline distT="0" distB="0" distL="0" distR="0" wp14:anchorId="025F0E9D" wp14:editId="13C0596E">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0965A7E5" w14:textId="77777777" w:rsidR="00ED148F" w:rsidRDefault="00000000">
            <w:pPr>
              <w:pStyle w:val="Image"/>
              <w:rPr>
                <w:i/>
                <w:iCs/>
              </w:rPr>
            </w:pPr>
            <w:r>
              <w:rPr>
                <w:rStyle w:val="Foreign"/>
              </w:rPr>
              <w:drawing>
                <wp:inline distT="0" distB="0" distL="0" distR="0" wp14:anchorId="553393E0" wp14:editId="36BCCAB9">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1BE6BD75" w14:textId="77777777" w:rsidR="00ED148F" w:rsidRDefault="00000000">
            <w:pPr>
              <w:pStyle w:val="Image"/>
              <w:rPr>
                <w:sz w:val="96"/>
                <w:szCs w:val="96"/>
                <w:lang w:val="de-DE"/>
              </w:rPr>
            </w:pPr>
            <w:r>
              <w:rPr>
                <w:sz w:val="96"/>
                <w:szCs w:val="96"/>
                <w:lang w:val="de-DE"/>
              </w:rPr>
              <w:drawing>
                <wp:inline distT="0" distB="0" distL="0" distR="0" wp14:anchorId="03B9E697" wp14:editId="0DCFD7FF">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7DFEECFE" w14:textId="77777777" w:rsidR="00ED148F" w:rsidRDefault="00000000">
            <w:pPr>
              <w:pStyle w:val="Image"/>
              <w:rPr>
                <w:rStyle w:val="Foreign"/>
                <w:i w:val="0"/>
                <w:iCs w:val="0"/>
              </w:rPr>
            </w:pPr>
            <w:r>
              <w:drawing>
                <wp:inline distT="0" distB="0" distL="0" distR="0" wp14:anchorId="799DFA65" wp14:editId="3C9BEDB3">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ED148F" w14:paraId="30F5F4AD" w14:textId="77777777" w:rsidTr="00ED148F">
        <w:tc>
          <w:tcPr>
            <w:tcW w:w="1901" w:type="dxa"/>
          </w:tcPr>
          <w:p w14:paraId="47B6E753" w14:textId="77777777" w:rsidR="00ED148F" w:rsidRDefault="00000000">
            <w:pPr>
              <w:jc w:val="center"/>
            </w:pPr>
            <w:r>
              <w:rPr>
                <w:rStyle w:val="Foreign"/>
              </w:rPr>
              <w:t>yaN</w:t>
            </w:r>
          </w:p>
        </w:tc>
        <w:tc>
          <w:tcPr>
            <w:tcW w:w="1907" w:type="dxa"/>
          </w:tcPr>
          <w:p w14:paraId="4ED53212" w14:textId="77777777" w:rsidR="00ED148F" w:rsidRDefault="00000000">
            <w:pPr>
              <w:jc w:val="center"/>
            </w:pPr>
            <w:r>
              <w:rPr>
                <w:rStyle w:val="Foreign"/>
              </w:rPr>
              <w:t>dattaM</w:t>
            </w:r>
          </w:p>
        </w:tc>
        <w:tc>
          <w:tcPr>
            <w:tcW w:w="1923" w:type="dxa"/>
          </w:tcPr>
          <w:p w14:paraId="63EEAAFD" w14:textId="77777777" w:rsidR="00ED148F" w:rsidRDefault="00000000">
            <w:pPr>
              <w:jc w:val="center"/>
              <w:rPr>
                <w:rStyle w:val="Foreign"/>
              </w:rPr>
            </w:pPr>
            <w:r>
              <w:rPr>
                <w:rStyle w:val="Foreign"/>
              </w:rPr>
              <w:t>ṇāM||</w:t>
            </w:r>
          </w:p>
        </w:tc>
        <w:tc>
          <w:tcPr>
            <w:tcW w:w="1903" w:type="dxa"/>
          </w:tcPr>
          <w:p w14:paraId="56228C91" w14:textId="77777777" w:rsidR="00ED148F" w:rsidRDefault="00000000">
            <w:pPr>
              <w:jc w:val="center"/>
              <w:rPr>
                <w:rStyle w:val="Foreign"/>
              </w:rPr>
            </w:pPr>
            <w:r>
              <w:rPr>
                <w:rStyle w:val="Foreign"/>
              </w:rPr>
              <w:t>yaT</w:t>
            </w:r>
          </w:p>
        </w:tc>
        <w:tc>
          <w:tcPr>
            <w:tcW w:w="1994" w:type="dxa"/>
          </w:tcPr>
          <w:p w14:paraId="06777CA8" w14:textId="77777777" w:rsidR="00ED148F" w:rsidRDefault="00000000">
            <w:pPr>
              <w:jc w:val="center"/>
            </w:pPr>
            <w:r>
              <w:rPr>
                <w:rStyle w:val="Foreign"/>
              </w:rPr>
              <w:t>dr̥K</w:t>
            </w:r>
          </w:p>
        </w:tc>
      </w:tr>
    </w:tbl>
    <w:p w14:paraId="66B85ACD" w14:textId="77777777" w:rsidR="00ED148F" w:rsidRDefault="00000000">
      <w:pPr>
        <w:pStyle w:val="Cmsor3"/>
      </w:pPr>
      <w:bookmarkStart w:id="285" w:name="_Ref201133679"/>
      <w:bookmarkStart w:id="286" w:name="_Toc204326243"/>
      <w:bookmarkEnd w:id="270"/>
      <w:bookmarkEnd w:id="271"/>
      <w:bookmarkEnd w:id="272"/>
      <w:bookmarkEnd w:id="273"/>
      <w:bookmarkEnd w:id="274"/>
      <w:bookmarkEnd w:id="275"/>
      <w:bookmarkEnd w:id="276"/>
      <w:r>
        <w:t xml:space="preserve">Independent consonants </w:t>
      </w:r>
      <w:bookmarkEnd w:id="263"/>
      <w:bookmarkEnd w:id="264"/>
      <w:bookmarkEnd w:id="265"/>
      <w:bookmarkEnd w:id="266"/>
      <w:bookmarkEnd w:id="277"/>
      <w:r>
        <w:t>as complex characters involving a vowel killer</w:t>
      </w:r>
      <w:bookmarkEnd w:id="285"/>
      <w:bookmarkEnd w:id="286"/>
    </w:p>
    <w:p w14:paraId="49804F07" w14:textId="77777777" w:rsidR="00ED148F" w:rsidRDefault="00000000">
      <w:pPr>
        <w:pStyle w:val="Lista"/>
      </w:pPr>
      <w:r>
        <w:t>complex characters involving a regular consonant form and an explicit zero vowel marker must always be transliterated as follows</w:t>
      </w:r>
    </w:p>
    <w:p w14:paraId="5A64903D" w14:textId="77777777" w:rsidR="00ED148F" w:rsidRDefault="00000000">
      <w:pPr>
        <w:pStyle w:val="Lista2"/>
      </w:pPr>
      <w:r>
        <w:t>transliterate the consonant component normally (with the lowercase equivalent)</w:t>
      </w:r>
    </w:p>
    <w:p w14:paraId="5EFE660D" w14:textId="77777777" w:rsidR="00ED148F" w:rsidRDefault="00000000">
      <w:pPr>
        <w:pStyle w:val="Lista2"/>
      </w:pPr>
      <w:r>
        <w:t>transliterate the vowel killer as ·</w:t>
      </w:r>
    </w:p>
    <w:p w14:paraId="609DDE28" w14:textId="77777777" w:rsidR="00ED148F" w:rsidRDefault="00000000">
      <w:pPr>
        <w:pStyle w:val="Lista3"/>
      </w:pPr>
      <w:r>
        <w:rPr>
          <w:rStyle w:val="Code"/>
        </w:rPr>
        <w:t>U+00B7</w:t>
      </w:r>
      <w:r>
        <w:t xml:space="preserve"> Middle Dot</w:t>
      </w:r>
    </w:p>
    <w:p w14:paraId="236091C7" w14:textId="77777777" w:rsidR="00ED148F"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4AC552B0" w14:textId="77777777" w:rsidR="00ED148F" w:rsidRDefault="00000000">
      <w:pPr>
        <w:pStyle w:val="Lista2"/>
      </w:pPr>
      <w:bookmarkStart w:id="287" w:name="_Hlk203729991"/>
      <w:r>
        <w:t xml:space="preserve">if you need to transliterate vowel killers frequently but have difficulty entering the middle dot, you may use an asterisk * </w:t>
      </w:r>
      <w:bookmarkEnd w:id="287"/>
      <w:r>
        <w:t xml:space="preserve">as </w:t>
      </w:r>
      <w:r>
        <w:rPr>
          <w:rStyle w:val="LabelEmph"/>
        </w:rPr>
        <w:t>private shorthand</w:t>
      </w:r>
    </w:p>
    <w:p w14:paraId="0F020A26" w14:textId="77777777" w:rsidR="00ED148F"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4.2.4.2</w:t>
      </w:r>
      <w:r>
        <w:fldChar w:fldCharType="end"/>
      </w:r>
    </w:p>
    <w:p w14:paraId="5C4C0FF9" w14:textId="77777777" w:rsidR="00ED148F"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4.4.4</w:t>
      </w:r>
      <w:r>
        <w:fldChar w:fldCharType="end"/>
      </w:r>
      <w:r>
        <w:t>), is not to be treated differently from other vowel killers</w:t>
      </w:r>
    </w:p>
    <w:p w14:paraId="6D0D97D3" w14:textId="77777777" w:rsidR="00ED148F" w:rsidRDefault="00000000">
      <w:pPr>
        <w:pStyle w:val="Lista2"/>
      </w:pPr>
      <w:r>
        <w:t>e.g. |</w:t>
      </w:r>
      <w:r>
        <w:rPr>
          <w:rStyle w:val="ForeignTamilScript"/>
          <w:rFonts w:hint="cs"/>
          <w:cs/>
        </w:rPr>
        <w:t>த்த</w:t>
      </w:r>
      <w:r>
        <w:t xml:space="preserve">| </w:t>
      </w:r>
      <w:r>
        <w:rPr>
          <w:rFonts w:cs="Gentium"/>
        </w:rPr>
        <w:t xml:space="preserve">→ </w:t>
      </w:r>
      <w:r>
        <w:rPr>
          <w:rStyle w:val="Foreign"/>
        </w:rPr>
        <w:t>t·ta</w:t>
      </w:r>
    </w:p>
    <w:p w14:paraId="3D8667B9" w14:textId="77777777" w:rsidR="00ED148F" w:rsidRDefault="00000000">
      <w:pPr>
        <w:pStyle w:val="Cmsor3"/>
      </w:pPr>
      <w:bookmarkStart w:id="288" w:name="_Ref201135281"/>
      <w:bookmarkStart w:id="289" w:name="_Ref201136540"/>
      <w:bookmarkStart w:id="290" w:name="_Toc204326244"/>
      <w:r>
        <w:t xml:space="preserve">Regular consonant signs for vowelless consonants: the “implicit </w:t>
      </w:r>
      <w:r>
        <w:rPr>
          <w:rStyle w:val="Foreign"/>
        </w:rPr>
        <w:t>puḷḷi</w:t>
      </w:r>
      <w:r>
        <w:t>”</w:t>
      </w:r>
      <w:bookmarkEnd w:id="288"/>
      <w:bookmarkEnd w:id="289"/>
      <w:bookmarkEnd w:id="290"/>
    </w:p>
    <w:p w14:paraId="6845F79A" w14:textId="77777777" w:rsidR="00ED148F"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s (ligatures) are rare in Tamil, we choose to make an exception for primary sources in this particular language,</w:t>
      </w:r>
      <w:r>
        <w:rPr>
          <w:rStyle w:val="Lbjegyzet-hivatkozs"/>
        </w:rPr>
        <w:footnoteReference w:id="99"/>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w:t>
      </w:r>
      <w:r>
        <w:lastRenderedPageBreak/>
        <w:t xml:space="preserve">decision, any cases where a consonant cluster is written differently in the source must be made explicit in the transliteration. </w:t>
      </w:r>
    </w:p>
    <w:p w14:paraId="5F38AF27" w14:textId="77777777" w:rsidR="00ED148F"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/1, simply transliterate the consonant cluster without any additional characters</w:t>
      </w:r>
    </w:p>
    <w:p w14:paraId="1CA44DB3" w14:textId="77777777" w:rsidR="00ED148F"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14:paraId="6645A065" w14:textId="77777777" w:rsidR="00ED148F"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4.4.3</w:t>
      </w:r>
      <w:r>
        <w:fldChar w:fldCharType="end"/>
      </w:r>
      <w:r>
        <w:t>)</w:t>
      </w:r>
    </w:p>
    <w:p w14:paraId="182730C4" w14:textId="77777777" w:rsidR="00ED148F" w:rsidRDefault="00000000">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4.6.3.2</w:t>
      </w:r>
      <w:r>
        <w:fldChar w:fldCharType="end"/>
      </w:r>
      <w:r>
        <w:t xml:space="preserve"> </w:t>
      </w:r>
    </w:p>
    <w:p w14:paraId="32867C29" w14:textId="77777777" w:rsidR="00ED148F" w:rsidRDefault="00ED148F"/>
    <w:tbl>
      <w:tblPr>
        <w:tblStyle w:val="FigureTable"/>
        <w:tblW w:w="0" w:type="auto"/>
        <w:jc w:val="center"/>
        <w:tblLook w:val="04A0" w:firstRow="1" w:lastRow="0" w:firstColumn="1" w:lastColumn="0" w:noHBand="0" w:noVBand="1"/>
      </w:tblPr>
      <w:tblGrid>
        <w:gridCol w:w="2214"/>
        <w:gridCol w:w="2431"/>
        <w:gridCol w:w="2353"/>
      </w:tblGrid>
      <w:tr w:rsidR="00ED148F" w14:paraId="3BCFA101" w14:textId="77777777" w:rsidTr="00ED148F">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6C560A22" w14:textId="77777777" w:rsidR="00ED148F" w:rsidRDefault="00000000">
            <w:pPr>
              <w:pStyle w:val="Kpalrs"/>
              <w:keepNext/>
            </w:pPr>
            <w:bookmarkStart w:id="291" w:name="_Ref201572483"/>
            <w:r>
              <w:t xml:space="preserve">Figure </w:t>
            </w:r>
            <w:r w:rsidR="00ED148F">
              <w:fldChar w:fldCharType="begin"/>
            </w:r>
            <w:r w:rsidR="00ED148F">
              <w:instrText xml:space="preserve"> STYLEREF 2 \s </w:instrText>
            </w:r>
            <w:r w:rsidR="00ED148F">
              <w:fldChar w:fldCharType="separate"/>
            </w:r>
            <w:r w:rsidR="00ED148F">
              <w:rPr>
                <w:noProof/>
              </w:rPr>
              <w:t>4.4</w:t>
            </w:r>
            <w:r w:rsidR="00ED148F">
              <w:rPr>
                <w:noProof/>
              </w:rPr>
              <w:fldChar w:fldCharType="end"/>
            </w:r>
            <w:r>
              <w:t>.</w:t>
            </w:r>
            <w:r w:rsidR="00ED148F">
              <w:fldChar w:fldCharType="begin"/>
            </w:r>
            <w:r w:rsidR="00ED148F">
              <w:instrText xml:space="preserve"> SEQ Figure \* ALPHABETIC \s 2 </w:instrText>
            </w:r>
            <w:r w:rsidR="00ED148F">
              <w:fldChar w:fldCharType="separate"/>
            </w:r>
            <w:r w:rsidR="00ED148F">
              <w:rPr>
                <w:noProof/>
              </w:rPr>
              <w:t>B</w:t>
            </w:r>
            <w:r w:rsidR="00ED148F">
              <w:rPr>
                <w:noProof/>
              </w:rPr>
              <w:fldChar w:fldCharType="end"/>
            </w:r>
            <w:bookmarkEnd w:id="291"/>
            <w:r>
              <w:t>. Consonant clusters in Tamil</w:t>
            </w:r>
          </w:p>
        </w:tc>
      </w:tr>
      <w:tr w:rsidR="00ED148F" w14:paraId="24147E35" w14:textId="77777777" w:rsidTr="00ED148F">
        <w:trPr>
          <w:jc w:val="center"/>
        </w:trPr>
        <w:tc>
          <w:tcPr>
            <w:tcW w:w="2214" w:type="dxa"/>
            <w:shd w:val="clear" w:color="auto" w:fill="F0F7D7"/>
          </w:tcPr>
          <w:p w14:paraId="27607782" w14:textId="77777777" w:rsidR="00ED148F" w:rsidRDefault="00000000">
            <w:pPr>
              <w:jc w:val="center"/>
            </w:pPr>
            <w:r>
              <w:t>1</w:t>
            </w:r>
          </w:p>
        </w:tc>
        <w:tc>
          <w:tcPr>
            <w:tcW w:w="2431" w:type="dxa"/>
            <w:shd w:val="clear" w:color="auto" w:fill="F0F7D7"/>
          </w:tcPr>
          <w:p w14:paraId="3AD58F64" w14:textId="77777777" w:rsidR="00ED148F" w:rsidRDefault="00000000">
            <w:pPr>
              <w:jc w:val="center"/>
            </w:pPr>
            <w:r>
              <w:t>2</w:t>
            </w:r>
          </w:p>
        </w:tc>
        <w:tc>
          <w:tcPr>
            <w:tcW w:w="2353" w:type="dxa"/>
            <w:shd w:val="clear" w:color="auto" w:fill="F0F7D7"/>
          </w:tcPr>
          <w:p w14:paraId="2DEACF03" w14:textId="77777777" w:rsidR="00ED148F" w:rsidRDefault="00000000">
            <w:pPr>
              <w:jc w:val="center"/>
            </w:pPr>
            <w:r>
              <w:t>3</w:t>
            </w:r>
          </w:p>
        </w:tc>
      </w:tr>
      <w:tr w:rsidR="00ED148F" w14:paraId="00D62898" w14:textId="77777777" w:rsidTr="00ED148F">
        <w:trPr>
          <w:jc w:val="center"/>
        </w:trPr>
        <w:tc>
          <w:tcPr>
            <w:tcW w:w="2214" w:type="dxa"/>
            <w:vAlign w:val="center"/>
          </w:tcPr>
          <w:p w14:paraId="413A821C" w14:textId="77777777" w:rsidR="00ED148F" w:rsidRDefault="00000000">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292" w:name="_Hlk201584061"/>
            <w:r>
              <w:rPr>
                <w:rStyle w:val="ForeignTamilScript"/>
                <w:rFonts w:hint="cs"/>
                <w:sz w:val="48"/>
                <w:szCs w:val="48"/>
                <w:cs/>
                <w:lang w:bidi="ta-IN"/>
              </w:rPr>
              <w:t>கக</w:t>
            </w:r>
            <w:bookmarkEnd w:id="292"/>
          </w:p>
        </w:tc>
        <w:tc>
          <w:tcPr>
            <w:tcW w:w="2431" w:type="dxa"/>
            <w:vAlign w:val="center"/>
          </w:tcPr>
          <w:p w14:paraId="7C9E3141" w14:textId="77777777" w:rsidR="00ED148F" w:rsidRDefault="00000000">
            <w:pPr>
              <w:pStyle w:val="Image"/>
              <w:rPr>
                <w:rStyle w:val="ForeignTamilScript"/>
                <w:sz w:val="48"/>
                <w:szCs w:val="48"/>
              </w:rPr>
            </w:pPr>
            <w:bookmarkStart w:id="293" w:name="_Hlk201584031"/>
            <w:r>
              <w:rPr>
                <w:rStyle w:val="ForeignTamilScript"/>
                <w:rFonts w:hint="cs"/>
                <w:sz w:val="48"/>
                <w:szCs w:val="48"/>
                <w:cs/>
                <w:lang w:bidi="ta-IN"/>
              </w:rPr>
              <w:t>ந்ந</w:t>
            </w:r>
            <w:bookmarkEnd w:id="293"/>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5BD47695" w14:textId="77777777" w:rsidR="00ED148F" w:rsidRDefault="00000000">
            <w:pPr>
              <w:pStyle w:val="Image"/>
            </w:pPr>
            <w:r>
              <w:rPr>
                <w:b/>
                <w:bCs/>
              </w:rPr>
              <w:drawing>
                <wp:inline distT="0" distB="0" distL="0" distR="0" wp14:anchorId="44FAD35A" wp14:editId="658B100A">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ED148F" w14:paraId="0E9F773D" w14:textId="77777777" w:rsidTr="00ED148F">
        <w:trPr>
          <w:jc w:val="center"/>
        </w:trPr>
        <w:tc>
          <w:tcPr>
            <w:tcW w:w="2214" w:type="dxa"/>
          </w:tcPr>
          <w:p w14:paraId="32E0095D" w14:textId="77777777" w:rsidR="00ED148F" w:rsidRDefault="00000000">
            <w:pPr>
              <w:rPr>
                <w:rStyle w:val="Foreign"/>
              </w:rPr>
            </w:pPr>
            <w:r>
              <w:rPr>
                <w:rStyle w:val="Foreign"/>
              </w:rPr>
              <w:t>nna, kka</w:t>
            </w:r>
          </w:p>
        </w:tc>
        <w:tc>
          <w:tcPr>
            <w:tcW w:w="2431" w:type="dxa"/>
          </w:tcPr>
          <w:p w14:paraId="57D40CD3" w14:textId="77777777" w:rsidR="00ED148F" w:rsidRDefault="00000000">
            <w:pPr>
              <w:rPr>
                <w:rStyle w:val="Foreign"/>
              </w:rPr>
            </w:pPr>
            <w:r>
              <w:rPr>
                <w:rStyle w:val="Foreign"/>
              </w:rPr>
              <w:t>n·na, k·ka</w:t>
            </w:r>
          </w:p>
        </w:tc>
        <w:tc>
          <w:tcPr>
            <w:tcW w:w="2353" w:type="dxa"/>
          </w:tcPr>
          <w:p w14:paraId="7CFCF066" w14:textId="77777777" w:rsidR="00ED148F" w:rsidRDefault="00000000">
            <w:pPr>
              <w:rPr>
                <w:rStyle w:val="Foreign"/>
              </w:rPr>
            </w:pPr>
            <w:r>
              <w:rPr>
                <w:rStyle w:val="Foreign"/>
              </w:rPr>
              <w:t>n=na, k=ka</w:t>
            </w:r>
          </w:p>
        </w:tc>
      </w:tr>
    </w:tbl>
    <w:p w14:paraId="16AE0E25" w14:textId="77777777" w:rsidR="00ED148F" w:rsidRDefault="00000000">
      <w:pPr>
        <w:pStyle w:val="Cmsor2"/>
      </w:pPr>
      <w:bookmarkStart w:id="294" w:name="_Toc204326245"/>
      <w:r>
        <w:t>Independent vowels</w:t>
      </w:r>
      <w:bookmarkEnd w:id="294"/>
    </w:p>
    <w:p w14:paraId="2E6150A6" w14:textId="77777777" w:rsidR="00ED148F" w:rsidRDefault="00000000">
      <w:pPr>
        <w:pStyle w:val="Cmsor3"/>
      </w:pPr>
      <w:bookmarkStart w:id="295" w:name="_Ref201138628"/>
      <w:bookmarkStart w:id="296" w:name="_Ref201221319"/>
      <w:bookmarkStart w:id="297" w:name="_Toc204326246"/>
      <w:r>
        <w:t>Independent vowels as simplex characters</w:t>
      </w:r>
      <w:bookmarkEnd w:id="295"/>
      <w:bookmarkEnd w:id="296"/>
      <w:bookmarkEnd w:id="297"/>
      <w:r>
        <w:t xml:space="preserve"> </w:t>
      </w:r>
    </w:p>
    <w:p w14:paraId="665FB46A" w14:textId="77777777" w:rsidR="00ED148F"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4.3.2.1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4.5.1</w:t>
      </w:r>
      <w:r>
        <w:rPr>
          <w:lang w:eastAsia="en-US" w:bidi="ar-SA"/>
        </w:rPr>
        <w:fldChar w:fldCharType="end"/>
      </w:r>
      <w:r>
        <w:rPr>
          <w:lang w:eastAsia="en-US" w:bidi="ar-SA"/>
        </w:rPr>
        <w:t>.</w:t>
      </w:r>
    </w:p>
    <w:p w14:paraId="0099249F" w14:textId="77777777" w:rsidR="00ED148F" w:rsidRDefault="00000000">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14:paraId="0E1EA0A3" w14:textId="77777777" w:rsidR="00ED148F" w:rsidRDefault="00000000">
      <w:pPr>
        <w:pStyle w:val="Lista2"/>
      </w:pPr>
      <w:r>
        <w:t>enter the corresponding uppercase Roman consonant, e.g. A</w:t>
      </w:r>
    </w:p>
    <w:p w14:paraId="48053B86" w14:textId="77777777" w:rsidR="00ED148F" w:rsidRDefault="00000000">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14:paraId="0BC94C67" w14:textId="77777777" w:rsidR="00ED148F"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14:paraId="4484B694" w14:textId="77777777" w:rsidR="00ED148F" w:rsidRDefault="00000000">
      <w:pPr>
        <w:pStyle w:val="Cmsor3"/>
      </w:pPr>
      <w:bookmarkStart w:id="298" w:name="_Ref201245507"/>
      <w:bookmarkStart w:id="299" w:name="_Toc204326247"/>
      <w:r>
        <w:t xml:space="preserve">Independent vowels involving a </w:t>
      </w:r>
      <w:commentRangeStart w:id="300"/>
      <w:r>
        <w:t>vowel support</w:t>
      </w:r>
      <w:bookmarkEnd w:id="298"/>
      <w:bookmarkEnd w:id="299"/>
      <w:commentRangeEnd w:id="300"/>
      <w:r>
        <w:rPr>
          <w:rStyle w:val="Jegyzethivatkozs"/>
          <w:sz w:val="24"/>
          <w:szCs w:val="24"/>
        </w:rPr>
        <w:commentReference w:id="300"/>
      </w:r>
    </w:p>
    <w:p w14:paraId="325D1738" w14:textId="77777777" w:rsidR="00ED148F" w:rsidRDefault="00000000">
      <w:r>
        <w:t>As noted in §</w:t>
      </w:r>
      <w:r>
        <w:fldChar w:fldCharType="begin"/>
      </w:r>
      <w:r>
        <w:instrText xml:space="preserve"> REF _Ref201151444 \r \h </w:instrText>
      </w:r>
      <w:r>
        <w:fldChar w:fldCharType="separate"/>
      </w:r>
      <w:r>
        <w:t>2.5.6.2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t>
      </w:r>
      <w:r>
        <w:lastRenderedPageBreak/>
        <w:t>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100"/>
      </w:r>
    </w:p>
    <w:p w14:paraId="385095D0" w14:textId="77777777" w:rsidR="00ED148F"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ED148F" w14:paraId="60E4E8B2" w14:textId="77777777" w:rsidTr="00ED148F">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06901792" w14:textId="77777777" w:rsidR="00ED148F" w:rsidRDefault="00000000">
            <w:pPr>
              <w:pStyle w:val="Kpalrs"/>
              <w:keepNext/>
            </w:pPr>
            <w:bookmarkStart w:id="301" w:name="_Ref201229585"/>
            <w:r>
              <w:t xml:space="preserve">Figure </w:t>
            </w:r>
            <w:r w:rsidR="00ED148F">
              <w:fldChar w:fldCharType="begin"/>
            </w:r>
            <w:r w:rsidR="00ED148F">
              <w:instrText xml:space="preserve"> STYLEREF 2 \s </w:instrText>
            </w:r>
            <w:r w:rsidR="00ED148F">
              <w:fldChar w:fldCharType="separate"/>
            </w:r>
            <w:r w:rsidR="00ED148F">
              <w:rPr>
                <w:noProof/>
              </w:rPr>
              <w:t>4.5</w:t>
            </w:r>
            <w:r w:rsidR="00ED148F">
              <w:rPr>
                <w:noProof/>
              </w:rPr>
              <w:fldChar w:fldCharType="end"/>
            </w:r>
            <w:r>
              <w:t>.</w:t>
            </w:r>
            <w:r w:rsidR="00ED148F">
              <w:fldChar w:fldCharType="begin"/>
            </w:r>
            <w:r w:rsidR="00ED148F">
              <w:instrText xml:space="preserve"> SEQ Figure \* ALPHABETIC \s 2 </w:instrText>
            </w:r>
            <w:r w:rsidR="00ED148F">
              <w:fldChar w:fldCharType="separate"/>
            </w:r>
            <w:r w:rsidR="00ED148F">
              <w:rPr>
                <w:noProof/>
              </w:rPr>
              <w:t>A</w:t>
            </w:r>
            <w:r w:rsidR="00ED148F">
              <w:rPr>
                <w:noProof/>
              </w:rPr>
              <w:fldChar w:fldCharType="end"/>
            </w:r>
            <w:bookmarkEnd w:id="301"/>
            <w:r>
              <w:t>. Vowel support</w:t>
            </w:r>
          </w:p>
        </w:tc>
      </w:tr>
      <w:tr w:rsidR="00ED148F" w14:paraId="02DD6B78" w14:textId="77777777" w:rsidTr="00ED148F">
        <w:tc>
          <w:tcPr>
            <w:tcW w:w="3537" w:type="dxa"/>
          </w:tcPr>
          <w:p w14:paraId="48BFD865" w14:textId="77777777" w:rsidR="00ED148F" w:rsidRDefault="00000000">
            <w:pPr>
              <w:pStyle w:val="Image"/>
            </w:pPr>
            <w:r>
              <w:drawing>
                <wp:inline distT="0" distB="0" distL="0" distR="0" wp14:anchorId="22F34280" wp14:editId="694AED6F">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41"/>
                          <a:stretch>
                            <a:fillRect/>
                          </a:stretch>
                        </pic:blipFill>
                        <pic:spPr bwMode="auto">
                          <a:xfrm>
                            <a:off x="0" y="0"/>
                            <a:ext cx="2032578" cy="694800"/>
                          </a:xfrm>
                          <a:prstGeom prst="rect">
                            <a:avLst/>
                          </a:prstGeom>
                          <a:noFill/>
                          <a:ln>
                            <a:noFill/>
                          </a:ln>
                        </pic:spPr>
                      </pic:pic>
                    </a:graphicData>
                  </a:graphic>
                </wp:inline>
              </w:drawing>
            </w:r>
          </w:p>
        </w:tc>
      </w:tr>
      <w:tr w:rsidR="00ED148F" w14:paraId="0EED66E4" w14:textId="77777777" w:rsidTr="00ED148F">
        <w:tc>
          <w:tcPr>
            <w:tcW w:w="3537" w:type="dxa"/>
          </w:tcPr>
          <w:p w14:paraId="037086BB" w14:textId="77777777" w:rsidR="00ED148F" w:rsidRDefault="00000000">
            <w:pPr>
              <w:pStyle w:val="Normlbehzs"/>
              <w:ind w:firstLine="0"/>
              <w:jc w:val="center"/>
            </w:pPr>
            <w:r>
              <w:rPr>
                <w:rStyle w:val="Foreign"/>
              </w:rPr>
              <w:t>qət r̥ṅyəkən tikiṁ</w:t>
            </w:r>
          </w:p>
        </w:tc>
      </w:tr>
    </w:tbl>
    <w:p w14:paraId="4490F0B7" w14:textId="77777777" w:rsidR="00ED148F"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076F7A68" w14:textId="77777777" w:rsidR="00ED148F"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4.5</w:t>
      </w:r>
      <w:r>
        <w:t>.</w:t>
      </w:r>
      <w:r>
        <w:rPr>
          <w:noProof/>
        </w:rPr>
        <w:t>A</w:t>
      </w:r>
      <w:r>
        <w:fldChar w:fldCharType="end"/>
      </w:r>
    </w:p>
    <w:p w14:paraId="5AB7A260" w14:textId="77777777" w:rsidR="00ED148F"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51DD185D" w14:textId="77777777" w:rsidR="00ED148F"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29FC794F" w14:textId="77777777" w:rsidR="00ED148F"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55C69727" w14:textId="77777777" w:rsidR="00ED148F" w:rsidRDefault="00000000">
      <w:pPr>
        <w:pStyle w:val="Lista"/>
      </w:pPr>
      <w:r>
        <w:t>the same transliteration is to be used when the graph representing the glottal stop combines into a ligature with other consonantal graphs</w:t>
      </w:r>
    </w:p>
    <w:p w14:paraId="3EA189A3" w14:textId="77777777" w:rsidR="00ED148F" w:rsidRDefault="00000000">
      <w:pPr>
        <w:pStyle w:val="Lista2"/>
      </w:pPr>
      <w:r>
        <w:t>in a syllable-initial position, e.g. |</w:t>
      </w:r>
      <w:r>
        <w:rPr>
          <w:rStyle w:val="ForeignKhmerScript"/>
          <w:rFonts w:hint="cs"/>
          <w:cs/>
        </w:rPr>
        <w:t>អ្នក</w:t>
      </w:r>
      <w:r>
        <w:t xml:space="preserve">| → </w:t>
      </w:r>
      <w:r>
        <w:rPr>
          <w:rStyle w:val="Foreign"/>
        </w:rPr>
        <w:t>qnaka</w:t>
      </w:r>
    </w:p>
    <w:p w14:paraId="5629FD38" w14:textId="77777777" w:rsidR="00ED148F" w:rsidRDefault="00000000">
      <w:pPr>
        <w:pStyle w:val="Lista2"/>
      </w:pPr>
      <w:r>
        <w:t>in post-consonantal position, e.g.</w:t>
      </w:r>
    </w:p>
    <w:p w14:paraId="23E4205E" w14:textId="77777777" w:rsidR="00ED148F" w:rsidRDefault="00000000">
      <w:pPr>
        <w:pStyle w:val="Lista3"/>
      </w:pPr>
      <w:r>
        <w:t>|</w:t>
      </w:r>
      <w:r>
        <w:rPr>
          <w:rStyle w:val="ForeignKhmerScript"/>
          <w:rFonts w:hint="cs"/>
          <w:cs/>
        </w:rPr>
        <w:t>ផ្អក</w:t>
      </w:r>
      <w:r>
        <w:t xml:space="preserve">| → </w:t>
      </w:r>
      <w:r>
        <w:rPr>
          <w:rStyle w:val="Foreign"/>
        </w:rPr>
        <w:t>phqaka</w:t>
      </w:r>
    </w:p>
    <w:p w14:paraId="01BA7385" w14:textId="77777777" w:rsidR="00ED148F" w:rsidRDefault="00000000">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68EE5FB9" w14:textId="77777777" w:rsidR="00ED148F"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1BDB3512" w14:textId="77777777" w:rsidR="00ED148F"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101"/>
      </w:r>
      <w:r>
        <w:t>)</w:t>
      </w:r>
    </w:p>
    <w:p w14:paraId="438FBD7E" w14:textId="77777777" w:rsidR="00ED148F"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7C656F53" w14:textId="77777777" w:rsidR="00ED148F"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ignore it in loose transliteration and simply transcribe the relevant vowels</w:t>
      </w:r>
    </w:p>
    <w:p w14:paraId="5A6CBA36" w14:textId="77777777" w:rsidR="00ED148F" w:rsidRDefault="00000000">
      <w:pPr>
        <w:pStyle w:val="Lista3"/>
      </w:pPr>
      <w:r>
        <w:t>e.g. Balinese |</w:t>
      </w:r>
      <w:r>
        <w:rPr>
          <w:rStyle w:val="ForeignBalineseScript"/>
          <w:sz w:val="28"/>
          <w:szCs w:val="28"/>
        </w:rPr>
        <w:t>ᬅᬾ</w:t>
      </w:r>
      <w:r>
        <w:t xml:space="preserve">| &lt;qe&gt; </w:t>
      </w:r>
      <w:r>
        <w:rPr>
          <w:rFonts w:cs="Gentium"/>
        </w:rPr>
        <w:t xml:space="preserve">→ </w:t>
      </w:r>
      <w:r>
        <w:rPr>
          <w:rStyle w:val="Foreign"/>
        </w:rPr>
        <w:t>e</w:t>
      </w:r>
    </w:p>
    <w:p w14:paraId="18309B96" w14:textId="77777777" w:rsidR="00ED148F"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4.5</w:t>
      </w:r>
      <w:r>
        <w:t>.</w:t>
      </w:r>
      <w:r>
        <w:rPr>
          <w:noProof/>
        </w:rPr>
        <w:t>B</w:t>
      </w:r>
      <w:r>
        <w:fldChar w:fldCharType="end"/>
      </w:r>
      <w:r>
        <w:t>, always transcribe it explicitly</w:t>
      </w:r>
    </w:p>
    <w:p w14:paraId="1BCD8789" w14:textId="77777777" w:rsidR="00ED148F"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36D55588" w14:textId="77777777" w:rsidR="00ED148F" w:rsidRDefault="00000000">
      <w:pPr>
        <w:pStyle w:val="Lista3"/>
      </w:pPr>
      <w:r>
        <w:t>note that this sound should be transcribed even when the vowel support is on its own (representing the independent vowel &lt;A&gt;)</w:t>
      </w:r>
    </w:p>
    <w:p w14:paraId="313F162D" w14:textId="77777777" w:rsidR="00ED148F"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5C429908" w14:textId="77777777" w:rsidR="00ED148F" w:rsidRDefault="00000000">
      <w:pPr>
        <w:pStyle w:val="Lista3"/>
      </w:pPr>
      <w:r>
        <w:t>except for Sanskrit names and loanwords occurring in an Old Khmer text, whose loose transliteration should transcribe the Sanskrit and not involve the glottal stop (e.g. Amoghapura rather than qAmoghapura or ’Amoghapura)</w:t>
      </w:r>
    </w:p>
    <w:p w14:paraId="01F5BC33" w14:textId="77777777" w:rsidR="00ED148F" w:rsidRDefault="00000000">
      <w:pPr>
        <w:pStyle w:val="Lista4"/>
      </w:pPr>
      <w:r>
        <w:t>even though Khmer speakers would have pronounced a glottal stop in these names and words</w:t>
      </w:r>
    </w:p>
    <w:p w14:paraId="4B41A068" w14:textId="77777777" w:rsidR="00ED148F" w:rsidRDefault="00ED148F"/>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ED148F" w14:paraId="16FE4AEA" w14:textId="77777777" w:rsidTr="00ED148F">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2FB3923F" w14:textId="77777777" w:rsidR="00ED148F" w:rsidRDefault="00000000">
            <w:pPr>
              <w:pStyle w:val="Kpalrs"/>
              <w:keepNext/>
            </w:pPr>
            <w:bookmarkStart w:id="302" w:name="_Ref201229654"/>
            <w:r>
              <w:lastRenderedPageBreak/>
              <w:t xml:space="preserve">Figure </w:t>
            </w:r>
            <w:r w:rsidR="00ED148F">
              <w:fldChar w:fldCharType="begin"/>
            </w:r>
            <w:r w:rsidR="00ED148F">
              <w:instrText xml:space="preserve"> STYLEREF 2 \s </w:instrText>
            </w:r>
            <w:r w:rsidR="00ED148F">
              <w:fldChar w:fldCharType="separate"/>
            </w:r>
            <w:r w:rsidR="00ED148F">
              <w:rPr>
                <w:noProof/>
              </w:rPr>
              <w:t>4.5</w:t>
            </w:r>
            <w:r w:rsidR="00ED148F">
              <w:rPr>
                <w:noProof/>
              </w:rPr>
              <w:fldChar w:fldCharType="end"/>
            </w:r>
            <w:r>
              <w:t>.</w:t>
            </w:r>
            <w:r w:rsidR="00ED148F">
              <w:fldChar w:fldCharType="begin"/>
            </w:r>
            <w:r w:rsidR="00ED148F">
              <w:instrText xml:space="preserve"> SEQ Figure \* ALPHABETIC \s 2 </w:instrText>
            </w:r>
            <w:r w:rsidR="00ED148F">
              <w:fldChar w:fldCharType="separate"/>
            </w:r>
            <w:r w:rsidR="00ED148F">
              <w:rPr>
                <w:noProof/>
              </w:rPr>
              <w:t>B</w:t>
            </w:r>
            <w:r w:rsidR="00ED148F">
              <w:rPr>
                <w:noProof/>
              </w:rPr>
              <w:fldChar w:fldCharType="end"/>
            </w:r>
            <w:bookmarkEnd w:id="302"/>
            <w:r>
              <w:t>. Independent vowels composed with a vowel support</w:t>
            </w:r>
          </w:p>
        </w:tc>
      </w:tr>
      <w:tr w:rsidR="00ED148F" w14:paraId="50841A2D" w14:textId="77777777" w:rsidTr="00ED148F">
        <w:tc>
          <w:tcPr>
            <w:tcW w:w="503" w:type="pct"/>
            <w:vMerge w:val="restart"/>
            <w:shd w:val="clear" w:color="auto" w:fill="F0F7D7"/>
            <w:vAlign w:val="bottom"/>
          </w:tcPr>
          <w:p w14:paraId="348CA62F" w14:textId="77777777" w:rsidR="00ED148F"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12D0353D" w14:textId="77777777" w:rsidR="00ED148F" w:rsidRDefault="00000000">
            <w:pPr>
              <w:pStyle w:val="Tabletext"/>
              <w:keepNext/>
              <w:rPr>
                <w:rFonts w:ascii="Gentium" w:hAnsi="Gentium" w:cs="Gentium"/>
              </w:rPr>
            </w:pPr>
            <w:r>
              <w:rPr>
                <w:rFonts w:ascii="Gentium" w:hAnsi="Gentium" w:cs="Gentium"/>
              </w:rPr>
              <w:t>IPA</w:t>
            </w:r>
          </w:p>
          <w:p w14:paraId="589728AB" w14:textId="77777777" w:rsidR="00ED148F"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3A001B36" w14:textId="77777777" w:rsidR="00ED148F" w:rsidRDefault="00000000">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14:paraId="3120C075" w14:textId="77777777" w:rsidR="00ED148F" w:rsidRDefault="00000000">
            <w:pPr>
              <w:pStyle w:val="Tabletext"/>
              <w:keepNext/>
              <w:jc w:val="center"/>
              <w:rPr>
                <w:rFonts w:ascii="Gentium" w:hAnsi="Gentium" w:cs="Gentium"/>
              </w:rPr>
            </w:pPr>
            <w:r>
              <w:rPr>
                <w:rFonts w:ascii="Gentium" w:hAnsi="Gentium" w:cs="Gentium"/>
              </w:rPr>
              <w:t>complex character</w:t>
            </w:r>
          </w:p>
        </w:tc>
      </w:tr>
      <w:tr w:rsidR="00ED148F" w14:paraId="4DC99D2C" w14:textId="77777777" w:rsidTr="00ED148F">
        <w:tc>
          <w:tcPr>
            <w:tcW w:w="503" w:type="pct"/>
            <w:vMerge/>
            <w:shd w:val="clear" w:color="auto" w:fill="F0F7D7"/>
            <w:vAlign w:val="bottom"/>
          </w:tcPr>
          <w:p w14:paraId="76ED09BC" w14:textId="77777777" w:rsidR="00ED148F" w:rsidRDefault="00ED148F">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7E9B65E2" w14:textId="77777777" w:rsidR="00ED148F" w:rsidRDefault="00ED148F">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2AA08138" w14:textId="77777777" w:rsidR="00ED148F"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6A8A0D65" w14:textId="77777777" w:rsidR="00ED148F"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4D30C38B" w14:textId="77777777" w:rsidR="00ED148F"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62CA7BE4" w14:textId="77777777" w:rsidR="00ED148F"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0CFFD636" w14:textId="77777777" w:rsidR="00ED148F" w:rsidRDefault="00000000">
            <w:pPr>
              <w:pStyle w:val="Tabletext"/>
              <w:keepNext/>
              <w:jc w:val="center"/>
              <w:rPr>
                <w:rFonts w:ascii="Gentium" w:hAnsi="Gentium" w:cs="Gentium"/>
              </w:rPr>
            </w:pPr>
            <w:r>
              <w:rPr>
                <w:rFonts w:ascii="Gentium" w:hAnsi="Gentium" w:cs="Gentium"/>
              </w:rPr>
              <w:t>transliteration</w:t>
            </w:r>
          </w:p>
        </w:tc>
      </w:tr>
      <w:tr w:rsidR="00ED148F" w14:paraId="5954FEB2" w14:textId="77777777" w:rsidTr="00ED148F">
        <w:trPr>
          <w:trHeight w:val="167"/>
        </w:trPr>
        <w:tc>
          <w:tcPr>
            <w:tcW w:w="503" w:type="pct"/>
            <w:vMerge/>
            <w:shd w:val="clear" w:color="auto" w:fill="F0F7D7"/>
            <w:vAlign w:val="bottom"/>
          </w:tcPr>
          <w:p w14:paraId="4A9F8CBB" w14:textId="77777777" w:rsidR="00ED148F" w:rsidRDefault="00ED148F">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65E6C36A" w14:textId="77777777" w:rsidR="00ED148F" w:rsidRDefault="00ED148F">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60E39F69" w14:textId="77777777" w:rsidR="00ED148F" w:rsidRDefault="00ED148F">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17675A2F" w14:textId="77777777" w:rsidR="00ED148F" w:rsidRDefault="00ED148F">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72FB8B26" w14:textId="77777777" w:rsidR="00ED148F" w:rsidRDefault="00ED148F">
            <w:pPr>
              <w:pStyle w:val="Tabletext"/>
              <w:keepNext/>
              <w:jc w:val="center"/>
              <w:rPr>
                <w:rFonts w:ascii="Gentium" w:hAnsi="Gentium" w:cs="Gentium"/>
              </w:rPr>
            </w:pPr>
          </w:p>
        </w:tc>
        <w:tc>
          <w:tcPr>
            <w:tcW w:w="644" w:type="pct"/>
            <w:vMerge/>
            <w:shd w:val="clear" w:color="auto" w:fill="F0F7D7"/>
            <w:vAlign w:val="bottom"/>
          </w:tcPr>
          <w:p w14:paraId="371614FC" w14:textId="77777777" w:rsidR="00ED148F" w:rsidRDefault="00ED148F">
            <w:pPr>
              <w:pStyle w:val="Tabletext"/>
              <w:keepNext/>
              <w:rPr>
                <w:rFonts w:ascii="Gentium" w:hAnsi="Gentium" w:cs="Gentium"/>
              </w:rPr>
            </w:pPr>
          </w:p>
        </w:tc>
        <w:tc>
          <w:tcPr>
            <w:tcW w:w="421" w:type="pct"/>
            <w:vMerge w:val="restart"/>
            <w:shd w:val="clear" w:color="auto" w:fill="F0F7D7"/>
            <w:vAlign w:val="bottom"/>
          </w:tcPr>
          <w:p w14:paraId="652FDBD7" w14:textId="77777777" w:rsidR="00ED148F"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7811AE34" w14:textId="77777777" w:rsidR="00ED148F" w:rsidRDefault="00000000">
            <w:pPr>
              <w:pStyle w:val="Tabletext"/>
              <w:keepNext/>
              <w:jc w:val="center"/>
              <w:rPr>
                <w:rFonts w:ascii="Gentium" w:hAnsi="Gentium" w:cs="Gentium"/>
              </w:rPr>
            </w:pPr>
            <w:r>
              <w:rPr>
                <w:rFonts w:ascii="Gentium" w:hAnsi="Gentium" w:cs="Gentium"/>
              </w:rPr>
              <w:t>loose</w:t>
            </w:r>
          </w:p>
        </w:tc>
      </w:tr>
      <w:tr w:rsidR="00ED148F" w14:paraId="45F872AC" w14:textId="77777777" w:rsidTr="00ED148F">
        <w:tc>
          <w:tcPr>
            <w:tcW w:w="503" w:type="pct"/>
            <w:vMerge/>
            <w:shd w:val="clear" w:color="auto" w:fill="F0F7D7"/>
            <w:vAlign w:val="bottom"/>
          </w:tcPr>
          <w:p w14:paraId="2CBBCB9B" w14:textId="77777777" w:rsidR="00ED148F" w:rsidRDefault="00ED148F">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3B7EC416" w14:textId="77777777" w:rsidR="00ED148F" w:rsidRDefault="00ED148F">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0935647A" w14:textId="77777777" w:rsidR="00ED148F" w:rsidRDefault="00ED148F">
            <w:pPr>
              <w:pStyle w:val="Tabletext"/>
              <w:keepNext/>
              <w:jc w:val="center"/>
              <w:rPr>
                <w:rFonts w:ascii="Gentium" w:hAnsi="Gentium" w:cs="Gentium"/>
              </w:rPr>
            </w:pPr>
          </w:p>
        </w:tc>
        <w:tc>
          <w:tcPr>
            <w:tcW w:w="486" w:type="pct"/>
            <w:shd w:val="clear" w:color="auto" w:fill="F0F7D7"/>
            <w:vAlign w:val="bottom"/>
          </w:tcPr>
          <w:p w14:paraId="605C3FAF" w14:textId="77777777" w:rsidR="00ED148F"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4E041296" w14:textId="77777777" w:rsidR="00ED148F"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0D49E18E" w14:textId="77777777" w:rsidR="00ED148F" w:rsidRDefault="00ED148F">
            <w:pPr>
              <w:pStyle w:val="Tabletext"/>
              <w:keepNext/>
              <w:jc w:val="center"/>
              <w:rPr>
                <w:rFonts w:ascii="Gentium" w:hAnsi="Gentium" w:cs="Gentium"/>
              </w:rPr>
            </w:pPr>
          </w:p>
        </w:tc>
        <w:tc>
          <w:tcPr>
            <w:tcW w:w="644" w:type="pct"/>
            <w:vMerge/>
            <w:shd w:val="clear" w:color="auto" w:fill="F0F7D7"/>
            <w:vAlign w:val="bottom"/>
          </w:tcPr>
          <w:p w14:paraId="665ECEFD" w14:textId="77777777" w:rsidR="00ED148F" w:rsidRDefault="00ED148F">
            <w:pPr>
              <w:pStyle w:val="Tabletext"/>
              <w:keepNext/>
              <w:rPr>
                <w:rFonts w:ascii="Gentium" w:hAnsi="Gentium" w:cs="Gentium"/>
              </w:rPr>
            </w:pPr>
          </w:p>
        </w:tc>
        <w:tc>
          <w:tcPr>
            <w:tcW w:w="421" w:type="pct"/>
            <w:vMerge/>
            <w:shd w:val="clear" w:color="auto" w:fill="F0F7D7"/>
            <w:vAlign w:val="bottom"/>
          </w:tcPr>
          <w:p w14:paraId="5E37A7E9" w14:textId="77777777" w:rsidR="00ED148F" w:rsidRDefault="00ED148F">
            <w:pPr>
              <w:pStyle w:val="Tabletext"/>
              <w:keepNext/>
              <w:jc w:val="center"/>
              <w:rPr>
                <w:rFonts w:ascii="Gentium" w:hAnsi="Gentium" w:cs="Gentium"/>
              </w:rPr>
            </w:pPr>
          </w:p>
        </w:tc>
        <w:tc>
          <w:tcPr>
            <w:tcW w:w="537" w:type="pct"/>
            <w:shd w:val="clear" w:color="auto" w:fill="F0F7D7"/>
            <w:vAlign w:val="bottom"/>
            <w:hideMark/>
          </w:tcPr>
          <w:p w14:paraId="183173FB" w14:textId="77777777" w:rsidR="00ED148F"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3C3B31F6" w14:textId="77777777" w:rsidR="00ED148F" w:rsidRDefault="00000000">
            <w:pPr>
              <w:pStyle w:val="Tabletext"/>
              <w:keepNext/>
              <w:jc w:val="center"/>
              <w:rPr>
                <w:rFonts w:ascii="Gentium" w:hAnsi="Gentium" w:cs="Gentium"/>
              </w:rPr>
            </w:pPr>
            <w:r>
              <w:rPr>
                <w:rFonts w:ascii="Gentium" w:hAnsi="Gentium" w:cs="Gentium"/>
              </w:rPr>
              <w:t>uppercase</w:t>
            </w:r>
          </w:p>
        </w:tc>
      </w:tr>
      <w:tr w:rsidR="00ED148F" w14:paraId="3B659511" w14:textId="77777777" w:rsidTr="00ED148F">
        <w:tc>
          <w:tcPr>
            <w:tcW w:w="503" w:type="pct"/>
            <w:vAlign w:val="center"/>
          </w:tcPr>
          <w:p w14:paraId="67541530" w14:textId="77777777" w:rsidR="00ED148F"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FBDB113" w14:textId="77777777" w:rsidR="00ED148F"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4B3EE930" w14:textId="77777777" w:rsidR="00ED148F"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4784B49F" w14:textId="77777777" w:rsidR="00ED148F"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49121DF7" w14:textId="77777777" w:rsidR="00ED148F"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57145D47" w14:textId="77777777" w:rsidR="00ED148F"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434B50BF" w14:textId="77777777" w:rsidR="00ED148F" w:rsidRDefault="00000000">
            <w:pPr>
              <w:pStyle w:val="Tabletext"/>
              <w:keepNext/>
              <w:jc w:val="center"/>
              <w:rPr>
                <w:rFonts w:ascii="Gentium" w:hAnsi="Gentium" w:cs="Gentium"/>
                <w:noProof/>
              </w:rPr>
            </w:pPr>
            <w:r>
              <w:rPr>
                <w:rFonts w:ascii="Gentium" w:hAnsi="Gentium" w:cs="Gentium"/>
                <w:noProof/>
              </w:rPr>
              <w:t>qA / ’A</w:t>
            </w:r>
          </w:p>
        </w:tc>
      </w:tr>
      <w:tr w:rsidR="00ED148F" w14:paraId="2DB30449" w14:textId="77777777" w:rsidTr="00ED148F">
        <w:tc>
          <w:tcPr>
            <w:tcW w:w="503" w:type="pct"/>
            <w:vAlign w:val="center"/>
          </w:tcPr>
          <w:p w14:paraId="4314734F" w14:textId="77777777" w:rsidR="00ED148F"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2987824" w14:textId="77777777" w:rsidR="00ED148F"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2E45B9C5" w14:textId="77777777" w:rsidR="00ED148F"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43F4995A" w14:textId="77777777" w:rsidR="00ED148F" w:rsidRDefault="00ED148F">
            <w:pPr>
              <w:pStyle w:val="Tabletext"/>
              <w:keepNext/>
              <w:jc w:val="center"/>
              <w:rPr>
                <w:rFonts w:ascii="Gentium" w:hAnsi="Gentium" w:cs="Gentium"/>
              </w:rPr>
            </w:pPr>
          </w:p>
        </w:tc>
        <w:tc>
          <w:tcPr>
            <w:tcW w:w="421" w:type="pct"/>
            <w:vMerge/>
            <w:vAlign w:val="center"/>
          </w:tcPr>
          <w:p w14:paraId="19ABF9EC" w14:textId="77777777" w:rsidR="00ED148F" w:rsidRDefault="00ED148F">
            <w:pPr>
              <w:pStyle w:val="Tabletext"/>
              <w:keepNext/>
              <w:jc w:val="center"/>
              <w:rPr>
                <w:rFonts w:ascii="Gentium" w:hAnsi="Gentium" w:cs="Gentium"/>
                <w:noProof/>
              </w:rPr>
            </w:pPr>
          </w:p>
        </w:tc>
        <w:tc>
          <w:tcPr>
            <w:tcW w:w="537" w:type="pct"/>
            <w:vAlign w:val="center"/>
          </w:tcPr>
          <w:p w14:paraId="759F9F9C" w14:textId="77777777" w:rsidR="00ED148F"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07BB0B74" w14:textId="77777777" w:rsidR="00ED148F" w:rsidRDefault="00000000">
            <w:pPr>
              <w:pStyle w:val="Tabletext"/>
              <w:keepNext/>
              <w:jc w:val="center"/>
              <w:rPr>
                <w:rFonts w:ascii="Gentium" w:hAnsi="Gentium" w:cs="Gentium"/>
                <w:noProof/>
              </w:rPr>
            </w:pPr>
            <w:r>
              <w:rPr>
                <w:rFonts w:ascii="Gentium" w:hAnsi="Gentium" w:cs="Gentium"/>
                <w:noProof/>
              </w:rPr>
              <w:t>A</w:t>
            </w:r>
          </w:p>
        </w:tc>
      </w:tr>
      <w:tr w:rsidR="00ED148F" w14:paraId="7EE842DD" w14:textId="77777777" w:rsidTr="00ED148F">
        <w:tc>
          <w:tcPr>
            <w:tcW w:w="503" w:type="pct"/>
            <w:vAlign w:val="center"/>
          </w:tcPr>
          <w:p w14:paraId="47B81F43" w14:textId="77777777" w:rsidR="00ED148F"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7D9436C3" w14:textId="77777777" w:rsidR="00ED148F"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3A05C67C" w14:textId="77777777" w:rsidR="00ED148F"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0A9C4F67" w14:textId="77777777" w:rsidR="00ED148F"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299ED96B" w14:textId="77777777" w:rsidR="00ED148F" w:rsidRDefault="00ED148F">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4E079DC9" w14:textId="77777777" w:rsidR="00ED148F"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153CFF8A" w14:textId="77777777" w:rsidR="00ED148F" w:rsidRDefault="00000000">
            <w:pPr>
              <w:pStyle w:val="Tabletext"/>
              <w:keepNext/>
              <w:jc w:val="center"/>
              <w:rPr>
                <w:rFonts w:ascii="Gentium" w:hAnsi="Gentium" w:cs="Gentium"/>
              </w:rPr>
            </w:pPr>
            <w:r>
              <w:rPr>
                <w:rFonts w:ascii="Gentium" w:hAnsi="Gentium" w:cs="Gentium"/>
              </w:rPr>
              <w:t>|A| + |i|</w:t>
            </w:r>
          </w:p>
        </w:tc>
        <w:tc>
          <w:tcPr>
            <w:tcW w:w="421" w:type="pct"/>
            <w:vMerge w:val="restart"/>
            <w:vAlign w:val="center"/>
          </w:tcPr>
          <w:p w14:paraId="60240A9A" w14:textId="77777777" w:rsidR="00ED148F"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61B79BFF" w14:textId="77777777" w:rsidR="00ED148F"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5BE86E9C" w14:textId="77777777" w:rsidR="00ED148F" w:rsidRDefault="00000000">
            <w:pPr>
              <w:pStyle w:val="Tabletext"/>
              <w:keepNext/>
              <w:jc w:val="center"/>
              <w:rPr>
                <w:rFonts w:ascii="Gentium" w:hAnsi="Gentium" w:cs="Gentium"/>
                <w:noProof/>
              </w:rPr>
            </w:pPr>
            <w:r>
              <w:rPr>
                <w:rFonts w:ascii="Gentium" w:hAnsi="Gentium" w:cs="Gentium"/>
                <w:noProof/>
              </w:rPr>
              <w:t>qI / ’I</w:t>
            </w:r>
          </w:p>
        </w:tc>
      </w:tr>
      <w:tr w:rsidR="00ED148F" w14:paraId="7BADFEA4" w14:textId="77777777" w:rsidTr="00ED148F">
        <w:tc>
          <w:tcPr>
            <w:tcW w:w="503" w:type="pct"/>
            <w:vAlign w:val="center"/>
          </w:tcPr>
          <w:p w14:paraId="2F5A2394" w14:textId="77777777" w:rsidR="00ED148F"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3013B205" w14:textId="77777777" w:rsidR="00ED148F"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7EA127B4" w14:textId="77777777" w:rsidR="00ED148F"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077D25F2" w14:textId="77777777" w:rsidR="00ED148F" w:rsidRDefault="00ED148F">
            <w:pPr>
              <w:pStyle w:val="Tabletext"/>
              <w:keepNext/>
              <w:jc w:val="center"/>
              <w:rPr>
                <w:rFonts w:ascii="Gentium" w:hAnsi="Gentium" w:cs="Gentium"/>
                <w:noProof/>
              </w:rPr>
            </w:pPr>
          </w:p>
        </w:tc>
        <w:tc>
          <w:tcPr>
            <w:tcW w:w="338" w:type="pct"/>
            <w:tcBorders>
              <w:right w:val="single" w:sz="4" w:space="0" w:color="auto"/>
            </w:tcBorders>
          </w:tcPr>
          <w:p w14:paraId="67256AA3" w14:textId="77777777" w:rsidR="00ED148F" w:rsidRDefault="00ED148F">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2178D21F" w14:textId="77777777" w:rsidR="00ED148F"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3321C01C" w14:textId="77777777" w:rsidR="00ED148F" w:rsidRDefault="00ED148F">
            <w:pPr>
              <w:pStyle w:val="Tabletext"/>
              <w:keepNext/>
              <w:jc w:val="center"/>
              <w:rPr>
                <w:rFonts w:ascii="Gentium" w:hAnsi="Gentium" w:cs="Gentium"/>
              </w:rPr>
            </w:pPr>
          </w:p>
        </w:tc>
        <w:tc>
          <w:tcPr>
            <w:tcW w:w="421" w:type="pct"/>
            <w:vMerge/>
            <w:vAlign w:val="center"/>
          </w:tcPr>
          <w:p w14:paraId="30D3CBA3" w14:textId="77777777" w:rsidR="00ED148F" w:rsidRDefault="00ED148F">
            <w:pPr>
              <w:pStyle w:val="Tabletext"/>
              <w:keepNext/>
              <w:jc w:val="center"/>
              <w:rPr>
                <w:rFonts w:ascii="Gentium" w:hAnsi="Gentium" w:cs="Gentium"/>
                <w:noProof/>
              </w:rPr>
            </w:pPr>
          </w:p>
        </w:tc>
        <w:tc>
          <w:tcPr>
            <w:tcW w:w="537" w:type="pct"/>
            <w:vAlign w:val="center"/>
          </w:tcPr>
          <w:p w14:paraId="48380168" w14:textId="77777777" w:rsidR="00ED148F"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279AE0C7" w14:textId="77777777" w:rsidR="00ED148F" w:rsidRDefault="00000000">
            <w:pPr>
              <w:pStyle w:val="Tabletext"/>
              <w:keepNext/>
              <w:jc w:val="center"/>
              <w:rPr>
                <w:rFonts w:ascii="Gentium" w:hAnsi="Gentium" w:cs="Gentium"/>
                <w:noProof/>
              </w:rPr>
            </w:pPr>
            <w:r>
              <w:rPr>
                <w:rFonts w:ascii="Gentium" w:hAnsi="Gentium" w:cs="Gentium"/>
                <w:noProof/>
              </w:rPr>
              <w:t>I</w:t>
            </w:r>
          </w:p>
        </w:tc>
      </w:tr>
      <w:tr w:rsidR="00ED148F" w14:paraId="4AA8144F" w14:textId="77777777" w:rsidTr="00ED148F">
        <w:tc>
          <w:tcPr>
            <w:tcW w:w="503" w:type="pct"/>
            <w:vAlign w:val="center"/>
          </w:tcPr>
          <w:p w14:paraId="5D0EDD4D" w14:textId="77777777" w:rsidR="00ED148F"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1E4CB967" w14:textId="77777777" w:rsidR="00ED148F"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00716383" w14:textId="77777777" w:rsidR="00ED148F"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190349D2" w14:textId="77777777" w:rsidR="00ED148F"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2E33BDBB" w14:textId="77777777" w:rsidR="00ED148F" w:rsidRDefault="00ED148F">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12027602" w14:textId="77777777" w:rsidR="00ED148F"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0375D600" w14:textId="77777777" w:rsidR="00ED148F"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5A9F80B9" w14:textId="77777777" w:rsidR="00ED148F"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341A1CAD" w14:textId="77777777" w:rsidR="00ED148F"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68CAE460" w14:textId="77777777" w:rsidR="00ED148F" w:rsidRDefault="00000000">
            <w:pPr>
              <w:pStyle w:val="Tabletext"/>
              <w:keepNext/>
              <w:jc w:val="center"/>
              <w:rPr>
                <w:rFonts w:ascii="Gentium" w:hAnsi="Gentium" w:cs="Gentium"/>
                <w:noProof/>
              </w:rPr>
            </w:pPr>
            <w:r>
              <w:rPr>
                <w:rFonts w:ascii="Gentium" w:hAnsi="Gentium" w:cs="Gentium"/>
                <w:noProof/>
              </w:rPr>
              <w:t>qĪ / ’Ī</w:t>
            </w:r>
          </w:p>
        </w:tc>
      </w:tr>
      <w:tr w:rsidR="00ED148F" w14:paraId="34C0A208" w14:textId="77777777" w:rsidTr="00ED148F">
        <w:tc>
          <w:tcPr>
            <w:tcW w:w="503" w:type="pct"/>
            <w:vAlign w:val="center"/>
          </w:tcPr>
          <w:p w14:paraId="2D2007F2" w14:textId="77777777" w:rsidR="00ED148F"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40DDA24F" w14:textId="77777777" w:rsidR="00ED148F"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11A890E9" w14:textId="77777777" w:rsidR="00ED148F"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0ACBF6D1" w14:textId="77777777" w:rsidR="00ED148F"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4DC85DEE" w14:textId="77777777" w:rsidR="00ED148F" w:rsidRDefault="00ED148F">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1AC86188" w14:textId="77777777" w:rsidR="00ED148F"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145271BB" w14:textId="77777777" w:rsidR="00ED148F"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39E1C5D0" w14:textId="77777777" w:rsidR="00ED148F"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256E7CDA" w14:textId="77777777" w:rsidR="00ED148F"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1AB88B31" w14:textId="77777777" w:rsidR="00ED148F" w:rsidRDefault="00000000">
            <w:pPr>
              <w:pStyle w:val="Tabletext"/>
              <w:keepNext/>
              <w:jc w:val="center"/>
              <w:rPr>
                <w:rFonts w:ascii="Gentium" w:hAnsi="Gentium" w:cs="Gentium"/>
                <w:noProof/>
              </w:rPr>
            </w:pPr>
            <w:r>
              <w:rPr>
                <w:rFonts w:ascii="Gentium" w:hAnsi="Gentium" w:cs="Gentium"/>
                <w:noProof/>
              </w:rPr>
              <w:t>qU / ’U</w:t>
            </w:r>
          </w:p>
        </w:tc>
      </w:tr>
      <w:tr w:rsidR="00ED148F" w14:paraId="79578B6A" w14:textId="77777777" w:rsidTr="00ED148F">
        <w:tc>
          <w:tcPr>
            <w:tcW w:w="503" w:type="pct"/>
            <w:vAlign w:val="center"/>
          </w:tcPr>
          <w:p w14:paraId="5D14CE78" w14:textId="77777777" w:rsidR="00ED148F"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0241A8F7" w14:textId="77777777" w:rsidR="00ED148F"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2BFBB744" w14:textId="77777777" w:rsidR="00ED148F"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72B273A2" w14:textId="77777777" w:rsidR="00ED148F" w:rsidRDefault="00ED148F">
            <w:pPr>
              <w:pStyle w:val="Tabletext"/>
              <w:keepNext/>
              <w:jc w:val="center"/>
              <w:rPr>
                <w:rFonts w:ascii="Gentium" w:hAnsi="Gentium" w:cs="Gentium"/>
                <w:noProof/>
              </w:rPr>
            </w:pPr>
          </w:p>
        </w:tc>
        <w:tc>
          <w:tcPr>
            <w:tcW w:w="338" w:type="pct"/>
            <w:tcBorders>
              <w:right w:val="single" w:sz="4" w:space="0" w:color="auto"/>
            </w:tcBorders>
          </w:tcPr>
          <w:p w14:paraId="430B0D14" w14:textId="77777777" w:rsidR="00ED148F" w:rsidRDefault="00ED148F">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A01A297" w14:textId="77777777" w:rsidR="00ED148F"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4BC74B07" w14:textId="77777777" w:rsidR="00ED148F" w:rsidRDefault="00ED148F">
            <w:pPr>
              <w:pStyle w:val="Tabletext"/>
              <w:keepNext/>
              <w:jc w:val="center"/>
              <w:rPr>
                <w:rFonts w:ascii="Gentium" w:hAnsi="Gentium" w:cs="Gentium"/>
              </w:rPr>
            </w:pPr>
          </w:p>
        </w:tc>
        <w:tc>
          <w:tcPr>
            <w:tcW w:w="421" w:type="pct"/>
            <w:vMerge/>
            <w:vAlign w:val="center"/>
          </w:tcPr>
          <w:p w14:paraId="37963305" w14:textId="77777777" w:rsidR="00ED148F" w:rsidRDefault="00ED148F">
            <w:pPr>
              <w:pStyle w:val="Tabletext"/>
              <w:keepNext/>
              <w:jc w:val="center"/>
              <w:rPr>
                <w:rFonts w:ascii="Gentium" w:hAnsi="Gentium" w:cs="Gentium"/>
                <w:noProof/>
              </w:rPr>
            </w:pPr>
          </w:p>
        </w:tc>
        <w:tc>
          <w:tcPr>
            <w:tcW w:w="537" w:type="pct"/>
            <w:vAlign w:val="center"/>
          </w:tcPr>
          <w:p w14:paraId="18301ABD" w14:textId="77777777" w:rsidR="00ED148F"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087E88EC" w14:textId="77777777" w:rsidR="00ED148F" w:rsidRDefault="00000000">
            <w:pPr>
              <w:pStyle w:val="Tabletext"/>
              <w:keepNext/>
              <w:jc w:val="center"/>
              <w:rPr>
                <w:rFonts w:ascii="Gentium" w:hAnsi="Gentium" w:cs="Gentium"/>
                <w:noProof/>
              </w:rPr>
            </w:pPr>
            <w:r>
              <w:rPr>
                <w:rFonts w:ascii="Gentium" w:hAnsi="Gentium" w:cs="Gentium"/>
                <w:noProof/>
              </w:rPr>
              <w:t>U</w:t>
            </w:r>
          </w:p>
        </w:tc>
      </w:tr>
      <w:tr w:rsidR="00ED148F" w14:paraId="3CA8DCF2" w14:textId="77777777" w:rsidTr="00ED148F">
        <w:tc>
          <w:tcPr>
            <w:tcW w:w="503" w:type="pct"/>
            <w:vAlign w:val="center"/>
          </w:tcPr>
          <w:p w14:paraId="2E8C5EDD" w14:textId="77777777" w:rsidR="00ED148F"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5A2019C7" w14:textId="77777777" w:rsidR="00ED148F"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1C89CACD" w14:textId="77777777" w:rsidR="00ED148F"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6D35D657" w14:textId="77777777" w:rsidR="00ED148F"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456CA677" w14:textId="77777777" w:rsidR="00ED148F" w:rsidRDefault="00ED148F">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43AFB91" w14:textId="77777777" w:rsidR="00ED148F"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15D1EFCD" w14:textId="77777777" w:rsidR="00ED148F"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31E94458" w14:textId="77777777" w:rsidR="00ED148F"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5CEFB8A3" w14:textId="77777777" w:rsidR="00ED148F"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738B28CB" w14:textId="77777777" w:rsidR="00ED148F" w:rsidRDefault="00000000">
            <w:pPr>
              <w:pStyle w:val="Tabletext"/>
              <w:keepNext/>
              <w:jc w:val="center"/>
              <w:rPr>
                <w:rFonts w:ascii="Gentium" w:hAnsi="Gentium" w:cs="Gentium"/>
                <w:noProof/>
              </w:rPr>
            </w:pPr>
            <w:r>
              <w:rPr>
                <w:rFonts w:ascii="Gentium" w:hAnsi="Gentium" w:cs="Gentium"/>
                <w:noProof/>
              </w:rPr>
              <w:t>qŪ / ’Ū</w:t>
            </w:r>
          </w:p>
        </w:tc>
      </w:tr>
      <w:tr w:rsidR="00ED148F" w14:paraId="1A68ECFB" w14:textId="77777777" w:rsidTr="00ED148F">
        <w:tc>
          <w:tcPr>
            <w:tcW w:w="503" w:type="pct"/>
            <w:vAlign w:val="center"/>
          </w:tcPr>
          <w:p w14:paraId="35310AA7" w14:textId="77777777" w:rsidR="00ED148F"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3572813C" w14:textId="77777777" w:rsidR="00ED148F"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04D4A91A" w14:textId="77777777" w:rsidR="00ED148F"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6D67F6CD" w14:textId="77777777" w:rsidR="00ED148F"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487404B1" w14:textId="77777777" w:rsidR="00ED148F" w:rsidRDefault="00ED148F">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25E4DBA2" w14:textId="77777777" w:rsidR="00ED148F"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57CAADD1" w14:textId="77777777" w:rsidR="00ED148F"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157B0E35" w14:textId="77777777" w:rsidR="00ED148F"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2CDCD495" w14:textId="77777777" w:rsidR="00ED148F"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2ED41CFD" w14:textId="77777777" w:rsidR="00ED148F" w:rsidRDefault="00000000">
            <w:pPr>
              <w:pStyle w:val="Tabletext"/>
              <w:keepNext/>
              <w:jc w:val="center"/>
              <w:rPr>
                <w:rFonts w:ascii="Gentium" w:hAnsi="Gentium" w:cs="Gentium"/>
                <w:noProof/>
              </w:rPr>
            </w:pPr>
            <w:r>
              <w:rPr>
                <w:rFonts w:ascii="Gentium" w:hAnsi="Gentium" w:cs="Gentium"/>
                <w:noProof/>
              </w:rPr>
              <w:t>qE  / ’E</w:t>
            </w:r>
          </w:p>
        </w:tc>
      </w:tr>
      <w:tr w:rsidR="00ED148F" w14:paraId="491839AC" w14:textId="77777777" w:rsidTr="00ED148F">
        <w:tc>
          <w:tcPr>
            <w:tcW w:w="503" w:type="pct"/>
            <w:vAlign w:val="center"/>
          </w:tcPr>
          <w:p w14:paraId="46580F35" w14:textId="77777777" w:rsidR="00ED148F"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3B4C3CAB" w14:textId="77777777" w:rsidR="00ED148F"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76C052D8" w14:textId="77777777" w:rsidR="00ED148F"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4B3729CB" w14:textId="77777777" w:rsidR="00ED148F" w:rsidRDefault="00ED148F">
            <w:pPr>
              <w:pStyle w:val="Tabletext"/>
              <w:keepNext/>
              <w:jc w:val="center"/>
              <w:rPr>
                <w:rFonts w:ascii="Gentium" w:hAnsi="Gentium" w:cs="Gentium"/>
                <w:noProof/>
              </w:rPr>
            </w:pPr>
          </w:p>
        </w:tc>
        <w:tc>
          <w:tcPr>
            <w:tcW w:w="338" w:type="pct"/>
            <w:tcBorders>
              <w:right w:val="single" w:sz="4" w:space="0" w:color="auto"/>
            </w:tcBorders>
          </w:tcPr>
          <w:p w14:paraId="1E4B3E5E" w14:textId="77777777" w:rsidR="00ED148F" w:rsidRDefault="00ED148F">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7A46C06" w14:textId="77777777" w:rsidR="00ED148F"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09D0EDC9" w14:textId="77777777" w:rsidR="00ED148F" w:rsidRDefault="00ED148F">
            <w:pPr>
              <w:pStyle w:val="Tabletext"/>
              <w:keepNext/>
              <w:jc w:val="center"/>
              <w:rPr>
                <w:rFonts w:ascii="Gentium" w:hAnsi="Gentium" w:cs="Gentium"/>
              </w:rPr>
            </w:pPr>
          </w:p>
        </w:tc>
        <w:tc>
          <w:tcPr>
            <w:tcW w:w="421" w:type="pct"/>
            <w:vMerge/>
            <w:vAlign w:val="center"/>
          </w:tcPr>
          <w:p w14:paraId="2F3EF610" w14:textId="77777777" w:rsidR="00ED148F" w:rsidRDefault="00ED148F">
            <w:pPr>
              <w:pStyle w:val="Tabletext"/>
              <w:keepNext/>
              <w:jc w:val="center"/>
              <w:rPr>
                <w:rFonts w:ascii="Gentium" w:hAnsi="Gentium" w:cs="Gentium"/>
                <w:noProof/>
              </w:rPr>
            </w:pPr>
          </w:p>
        </w:tc>
        <w:tc>
          <w:tcPr>
            <w:tcW w:w="537" w:type="pct"/>
            <w:vAlign w:val="center"/>
          </w:tcPr>
          <w:p w14:paraId="1D728693" w14:textId="77777777" w:rsidR="00ED148F"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4DA1892C" w14:textId="77777777" w:rsidR="00ED148F" w:rsidRDefault="00000000">
            <w:pPr>
              <w:pStyle w:val="Tabletext"/>
              <w:keepNext/>
              <w:jc w:val="center"/>
              <w:rPr>
                <w:rFonts w:ascii="Gentium" w:hAnsi="Gentium" w:cs="Gentium"/>
                <w:noProof/>
              </w:rPr>
            </w:pPr>
            <w:r>
              <w:rPr>
                <w:rFonts w:ascii="Gentium" w:hAnsi="Gentium" w:cs="Gentium"/>
                <w:noProof/>
              </w:rPr>
              <w:t>E</w:t>
            </w:r>
          </w:p>
        </w:tc>
      </w:tr>
      <w:tr w:rsidR="00ED148F" w14:paraId="685824BF" w14:textId="77777777" w:rsidTr="00ED148F">
        <w:tc>
          <w:tcPr>
            <w:tcW w:w="503" w:type="pct"/>
            <w:vAlign w:val="center"/>
          </w:tcPr>
          <w:p w14:paraId="41694969" w14:textId="77777777" w:rsidR="00ED148F"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7F321762" w14:textId="77777777" w:rsidR="00ED148F"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3FB80D6D" w14:textId="77777777" w:rsidR="00ED148F"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12E7EE22" w14:textId="77777777" w:rsidR="00ED148F"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66A75887" w14:textId="77777777" w:rsidR="00ED148F" w:rsidRDefault="00ED148F">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CFC2C81" w14:textId="77777777" w:rsidR="00ED148F"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31441533" w14:textId="77777777" w:rsidR="00ED148F"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1BEE122E" w14:textId="77777777" w:rsidR="00ED148F"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173C4196" w14:textId="77777777" w:rsidR="00ED148F"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7DACC6EB" w14:textId="77777777" w:rsidR="00ED148F" w:rsidRDefault="00000000">
            <w:pPr>
              <w:pStyle w:val="Tabletext"/>
              <w:keepNext/>
              <w:jc w:val="center"/>
              <w:rPr>
                <w:rFonts w:ascii="Gentium" w:hAnsi="Gentium" w:cs="Gentium"/>
                <w:noProof/>
              </w:rPr>
            </w:pPr>
            <w:r>
              <w:rPr>
                <w:rFonts w:ascii="Gentium" w:hAnsi="Gentium" w:cs="Gentium"/>
                <w:noProof/>
              </w:rPr>
              <w:t>qAi / ’Ai</w:t>
            </w:r>
          </w:p>
        </w:tc>
      </w:tr>
      <w:tr w:rsidR="00ED148F" w14:paraId="22004512" w14:textId="77777777" w:rsidTr="00ED148F">
        <w:tc>
          <w:tcPr>
            <w:tcW w:w="503" w:type="pct"/>
            <w:vAlign w:val="center"/>
          </w:tcPr>
          <w:p w14:paraId="1886AB80" w14:textId="77777777" w:rsidR="00ED148F"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016E0780" w14:textId="77777777" w:rsidR="00ED148F" w:rsidRDefault="00000000">
            <w:pPr>
              <w:pStyle w:val="Tabletext"/>
              <w:keepNext/>
              <w:rPr>
                <w:rFonts w:ascii="Gentium" w:hAnsi="Gentium" w:cs="Gentium"/>
                <w:noProof/>
              </w:rPr>
            </w:pPr>
            <w:r>
              <w:rPr>
                <w:rFonts w:ascii="Gentium" w:hAnsi="Gentium" w:cs="Gentium"/>
                <w:noProof/>
              </w:rPr>
              <w:t>/ʔo/</w:t>
            </w:r>
          </w:p>
          <w:p w14:paraId="75225D3D" w14:textId="77777777" w:rsidR="00ED148F" w:rsidRDefault="00ED148F">
            <w:pPr>
              <w:pStyle w:val="Tabletext"/>
              <w:keepNext/>
              <w:rPr>
                <w:rFonts w:ascii="Gentium" w:hAnsi="Gentium" w:cs="Gentium"/>
                <w:noProof/>
              </w:rPr>
            </w:pPr>
          </w:p>
        </w:tc>
        <w:tc>
          <w:tcPr>
            <w:tcW w:w="422" w:type="pct"/>
            <w:tcBorders>
              <w:left w:val="single" w:sz="4" w:space="0" w:color="auto"/>
            </w:tcBorders>
          </w:tcPr>
          <w:p w14:paraId="425FDFA7" w14:textId="77777777" w:rsidR="00ED148F"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7313DDA9" w14:textId="77777777" w:rsidR="00ED148F"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5C2B8DFC" w14:textId="77777777" w:rsidR="00ED148F" w:rsidRDefault="00ED148F">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0DF2E47A" w14:textId="77777777" w:rsidR="00ED148F"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3A33CD53" w14:textId="77777777" w:rsidR="00ED148F" w:rsidRDefault="00000000">
            <w:pPr>
              <w:pStyle w:val="Tabletext"/>
              <w:keepNext/>
              <w:jc w:val="center"/>
              <w:rPr>
                <w:rFonts w:ascii="Gentium" w:hAnsi="Gentium" w:cs="Gentium"/>
              </w:rPr>
            </w:pPr>
            <w:r>
              <w:rPr>
                <w:rFonts w:ascii="Gentium" w:hAnsi="Gentium" w:cs="Gentium"/>
              </w:rPr>
              <w:t>|A| + |o|</w:t>
            </w:r>
            <w:r>
              <w:rPr>
                <w:rStyle w:val="Lbjegyzet-hivatkozs"/>
              </w:rPr>
              <w:footnoteReference w:id="102"/>
            </w:r>
          </w:p>
        </w:tc>
        <w:tc>
          <w:tcPr>
            <w:tcW w:w="421" w:type="pct"/>
            <w:vMerge w:val="restart"/>
            <w:vAlign w:val="center"/>
          </w:tcPr>
          <w:p w14:paraId="7058BB0C" w14:textId="77777777" w:rsidR="00ED148F"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170CA9A8" w14:textId="77777777" w:rsidR="00ED148F"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5BD553E4" w14:textId="77777777" w:rsidR="00ED148F" w:rsidRDefault="00000000">
            <w:pPr>
              <w:pStyle w:val="Tabletext"/>
              <w:keepNext/>
              <w:jc w:val="center"/>
              <w:rPr>
                <w:rFonts w:ascii="Gentium" w:hAnsi="Gentium" w:cs="Gentium"/>
                <w:noProof/>
              </w:rPr>
            </w:pPr>
            <w:r>
              <w:rPr>
                <w:rFonts w:ascii="Gentium" w:hAnsi="Gentium" w:cs="Gentium"/>
                <w:noProof/>
              </w:rPr>
              <w:t>qO / ’o</w:t>
            </w:r>
          </w:p>
        </w:tc>
      </w:tr>
      <w:tr w:rsidR="00ED148F" w14:paraId="3B94A644" w14:textId="77777777" w:rsidTr="00ED148F">
        <w:tc>
          <w:tcPr>
            <w:tcW w:w="503" w:type="pct"/>
            <w:vAlign w:val="center"/>
          </w:tcPr>
          <w:p w14:paraId="7F6684F3" w14:textId="77777777" w:rsidR="00ED148F"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B074E13" w14:textId="77777777" w:rsidR="00ED148F"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024AE2AF" w14:textId="77777777" w:rsidR="00ED148F"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0DE6F465" w14:textId="77777777" w:rsidR="00ED148F" w:rsidRDefault="00ED148F">
            <w:pPr>
              <w:pStyle w:val="Tabletext"/>
              <w:keepNext/>
              <w:jc w:val="center"/>
              <w:rPr>
                <w:rFonts w:ascii="Gentium" w:hAnsi="Gentium" w:cs="Gentium"/>
                <w:noProof/>
              </w:rPr>
            </w:pPr>
          </w:p>
        </w:tc>
        <w:tc>
          <w:tcPr>
            <w:tcW w:w="338" w:type="pct"/>
            <w:tcBorders>
              <w:right w:val="single" w:sz="4" w:space="0" w:color="auto"/>
            </w:tcBorders>
          </w:tcPr>
          <w:p w14:paraId="703A8F99" w14:textId="77777777" w:rsidR="00ED148F" w:rsidRDefault="00ED148F">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1A3C750" w14:textId="77777777" w:rsidR="00ED148F"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5321FCBC" w14:textId="77777777" w:rsidR="00ED148F" w:rsidRDefault="00ED148F">
            <w:pPr>
              <w:pStyle w:val="Tabletext"/>
              <w:keepNext/>
              <w:jc w:val="center"/>
              <w:rPr>
                <w:rFonts w:ascii="Gentium" w:hAnsi="Gentium" w:cs="Gentium"/>
              </w:rPr>
            </w:pPr>
          </w:p>
        </w:tc>
        <w:tc>
          <w:tcPr>
            <w:tcW w:w="421" w:type="pct"/>
            <w:vMerge/>
            <w:vAlign w:val="center"/>
          </w:tcPr>
          <w:p w14:paraId="59E9ACBC" w14:textId="77777777" w:rsidR="00ED148F" w:rsidRDefault="00ED148F">
            <w:pPr>
              <w:pStyle w:val="Tabletext"/>
              <w:keepNext/>
              <w:jc w:val="center"/>
              <w:rPr>
                <w:rFonts w:ascii="Gentium" w:hAnsi="Gentium" w:cs="Gentium"/>
                <w:noProof/>
              </w:rPr>
            </w:pPr>
          </w:p>
        </w:tc>
        <w:tc>
          <w:tcPr>
            <w:tcW w:w="537" w:type="pct"/>
            <w:vAlign w:val="center"/>
          </w:tcPr>
          <w:p w14:paraId="74948C79" w14:textId="77777777" w:rsidR="00ED148F"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01DDF88B" w14:textId="77777777" w:rsidR="00ED148F" w:rsidRDefault="00000000">
            <w:pPr>
              <w:pStyle w:val="Tabletext"/>
              <w:keepNext/>
              <w:jc w:val="center"/>
              <w:rPr>
                <w:rFonts w:ascii="Gentium" w:hAnsi="Gentium" w:cs="Gentium"/>
                <w:noProof/>
              </w:rPr>
            </w:pPr>
            <w:r>
              <w:rPr>
                <w:rFonts w:ascii="Gentium" w:hAnsi="Gentium" w:cs="Gentium"/>
                <w:noProof/>
              </w:rPr>
              <w:t>O</w:t>
            </w:r>
          </w:p>
        </w:tc>
      </w:tr>
      <w:tr w:rsidR="00ED148F" w14:paraId="20CE95B9" w14:textId="77777777" w:rsidTr="00ED148F">
        <w:tc>
          <w:tcPr>
            <w:tcW w:w="503" w:type="pct"/>
            <w:vAlign w:val="center"/>
          </w:tcPr>
          <w:p w14:paraId="50BB5A44" w14:textId="77777777" w:rsidR="00ED148F"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3E82D232" w14:textId="77777777" w:rsidR="00ED148F"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3BC6ACCB" w14:textId="77777777" w:rsidR="00ED148F"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4FDFBF69" w14:textId="77777777" w:rsidR="00ED148F"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55BF0CEA" w14:textId="77777777" w:rsidR="00ED148F" w:rsidRDefault="00ED148F">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D5F4AD2" w14:textId="77777777" w:rsidR="00ED148F"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6BC61DA6" w14:textId="77777777" w:rsidR="00ED148F"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2A6C4E76" w14:textId="77777777" w:rsidR="00ED148F"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180AC0BD" w14:textId="77777777" w:rsidR="00ED148F"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6F90CB27" w14:textId="77777777" w:rsidR="00ED148F" w:rsidRDefault="00000000">
            <w:pPr>
              <w:pStyle w:val="Tabletext"/>
              <w:keepNext/>
              <w:jc w:val="center"/>
              <w:rPr>
                <w:rFonts w:ascii="Gentium" w:hAnsi="Gentium" w:cs="Gentium"/>
                <w:noProof/>
              </w:rPr>
            </w:pPr>
            <w:r>
              <w:rPr>
                <w:rFonts w:ascii="Gentium" w:hAnsi="Gentium" w:cs="Gentium"/>
                <w:noProof/>
              </w:rPr>
              <w:t>qAu / ’Au</w:t>
            </w:r>
          </w:p>
        </w:tc>
      </w:tr>
      <w:tr w:rsidR="00ED148F" w14:paraId="4B2FDFD8" w14:textId="77777777" w:rsidTr="00ED148F">
        <w:tc>
          <w:tcPr>
            <w:tcW w:w="503" w:type="pct"/>
            <w:vAlign w:val="center"/>
          </w:tcPr>
          <w:p w14:paraId="3052AC1B" w14:textId="77777777" w:rsidR="00ED148F"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EA14FBD" w14:textId="77777777" w:rsidR="00ED148F"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3D7CEDE3" w14:textId="77777777" w:rsidR="00ED148F" w:rsidRDefault="00ED148F">
            <w:pPr>
              <w:pStyle w:val="Tabletext"/>
              <w:keepNext/>
              <w:spacing w:line="480" w:lineRule="exact"/>
              <w:jc w:val="center"/>
              <w:rPr>
                <w:rFonts w:ascii="Gentium" w:hAnsi="Gentium" w:cs="Gentium"/>
                <w:noProof/>
              </w:rPr>
            </w:pPr>
          </w:p>
        </w:tc>
        <w:tc>
          <w:tcPr>
            <w:tcW w:w="486" w:type="pct"/>
            <w:vAlign w:val="center"/>
          </w:tcPr>
          <w:p w14:paraId="7CBEEA6A" w14:textId="77777777" w:rsidR="00ED148F" w:rsidRDefault="00ED148F">
            <w:pPr>
              <w:pStyle w:val="Tabletext"/>
              <w:keepNext/>
              <w:jc w:val="center"/>
              <w:rPr>
                <w:rFonts w:ascii="Gentium" w:hAnsi="Gentium" w:cs="Gentium"/>
                <w:noProof/>
              </w:rPr>
            </w:pPr>
          </w:p>
        </w:tc>
        <w:tc>
          <w:tcPr>
            <w:tcW w:w="338" w:type="pct"/>
            <w:tcBorders>
              <w:right w:val="single" w:sz="4" w:space="0" w:color="auto"/>
            </w:tcBorders>
          </w:tcPr>
          <w:p w14:paraId="4333D341" w14:textId="77777777" w:rsidR="00ED148F" w:rsidRDefault="00ED148F">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63C2A13" w14:textId="77777777" w:rsidR="00ED148F"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3D26DCFD" w14:textId="77777777" w:rsidR="00ED148F"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16F8B7B2" w14:textId="77777777" w:rsidR="00ED148F"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5EABDCB6" w14:textId="77777777" w:rsidR="00ED148F"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023F230A" w14:textId="77777777" w:rsidR="00ED148F" w:rsidRDefault="00000000">
            <w:pPr>
              <w:pStyle w:val="Tabletext"/>
              <w:keepNext/>
              <w:jc w:val="center"/>
              <w:rPr>
                <w:rFonts w:ascii="Gentium" w:hAnsi="Gentium" w:cs="Gentium"/>
                <w:noProof/>
              </w:rPr>
            </w:pPr>
            <w:r>
              <w:rPr>
                <w:rFonts w:ascii="Gentium" w:hAnsi="Gentium" w:cs="Gentium"/>
                <w:noProof/>
              </w:rPr>
              <w:t>Ə</w:t>
            </w:r>
          </w:p>
        </w:tc>
      </w:tr>
      <w:tr w:rsidR="00ED148F" w14:paraId="518D4E8B" w14:textId="77777777" w:rsidTr="00ED148F">
        <w:tc>
          <w:tcPr>
            <w:tcW w:w="503" w:type="pct"/>
            <w:vAlign w:val="center"/>
          </w:tcPr>
          <w:p w14:paraId="06AB3791" w14:textId="77777777" w:rsidR="00ED148F"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717F74D6" w14:textId="77777777" w:rsidR="00ED148F"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41B23AAA" w14:textId="77777777" w:rsidR="00ED148F" w:rsidRDefault="00ED148F">
            <w:pPr>
              <w:pStyle w:val="Tabletext"/>
              <w:spacing w:line="480" w:lineRule="exact"/>
              <w:jc w:val="center"/>
              <w:rPr>
                <w:rFonts w:ascii="Gentium" w:hAnsi="Gentium" w:cs="Gentium"/>
                <w:noProof/>
              </w:rPr>
            </w:pPr>
          </w:p>
        </w:tc>
        <w:tc>
          <w:tcPr>
            <w:tcW w:w="486" w:type="pct"/>
            <w:vAlign w:val="center"/>
          </w:tcPr>
          <w:p w14:paraId="6D816E96" w14:textId="77777777" w:rsidR="00ED148F" w:rsidRDefault="00ED148F">
            <w:pPr>
              <w:pStyle w:val="Tabletext"/>
              <w:jc w:val="center"/>
              <w:rPr>
                <w:rFonts w:ascii="Gentium" w:hAnsi="Gentium" w:cs="Gentium"/>
                <w:noProof/>
              </w:rPr>
            </w:pPr>
          </w:p>
        </w:tc>
        <w:tc>
          <w:tcPr>
            <w:tcW w:w="338" w:type="pct"/>
            <w:tcBorders>
              <w:right w:val="single" w:sz="4" w:space="0" w:color="auto"/>
            </w:tcBorders>
          </w:tcPr>
          <w:p w14:paraId="197C60BD" w14:textId="77777777" w:rsidR="00ED148F" w:rsidRDefault="00ED148F">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5397EA08" w14:textId="77777777" w:rsidR="00ED148F"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05FA17AA" w14:textId="77777777" w:rsidR="00ED148F"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103"/>
            </w:r>
          </w:p>
        </w:tc>
        <w:tc>
          <w:tcPr>
            <w:tcW w:w="421" w:type="pct"/>
            <w:vAlign w:val="center"/>
          </w:tcPr>
          <w:p w14:paraId="666A97AB" w14:textId="77777777" w:rsidR="00ED148F"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22495CD4" w14:textId="77777777" w:rsidR="00ED148F"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737B0575" w14:textId="77777777" w:rsidR="00ED148F" w:rsidRDefault="00000000">
            <w:pPr>
              <w:pStyle w:val="Tabletext"/>
              <w:jc w:val="center"/>
              <w:rPr>
                <w:rFonts w:ascii="Gentium" w:hAnsi="Gentium" w:cs="Gentium"/>
                <w:noProof/>
              </w:rPr>
            </w:pPr>
            <w:r>
              <w:rPr>
                <w:rFonts w:ascii="Gentium" w:hAnsi="Gentium" w:cs="Gentium"/>
                <w:noProof/>
              </w:rPr>
              <w:t>Ə̄</w:t>
            </w:r>
          </w:p>
        </w:tc>
      </w:tr>
    </w:tbl>
    <w:p w14:paraId="350AF9D9" w14:textId="77777777" w:rsidR="00ED148F" w:rsidRDefault="00ED148F"/>
    <w:p w14:paraId="011FBB06" w14:textId="77777777" w:rsidR="00ED148F" w:rsidRDefault="00000000">
      <w:pPr>
        <w:pStyle w:val="Cmsor2"/>
      </w:pPr>
      <w:bookmarkStart w:id="303" w:name="_77xvqqxwsyaq" w:colFirst="0" w:colLast="0"/>
      <w:bookmarkStart w:id="304" w:name="_Ref201330924"/>
      <w:bookmarkStart w:id="305" w:name="_Toc204326248"/>
      <w:bookmarkStart w:id="306" w:name="_Hlk204086395"/>
      <w:bookmarkStart w:id="307" w:name="_Ref201310646"/>
      <w:bookmarkStart w:id="308" w:name="_Toc17811441"/>
      <w:bookmarkStart w:id="309" w:name="_Toc17811496"/>
      <w:bookmarkEnd w:id="303"/>
      <w:r>
        <w:t>Systemic innovations in the Indic writing system</w:t>
      </w:r>
      <w:bookmarkEnd w:id="304"/>
      <w:bookmarkEnd w:id="305"/>
    </w:p>
    <w:bookmarkEnd w:id="306"/>
    <w:p w14:paraId="395689B5" w14:textId="77777777" w:rsidR="00ED148F" w:rsidRDefault="00000000">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4.6.3</w:t>
      </w:r>
      <w:r>
        <w:rPr>
          <w:lang w:eastAsia="en-US" w:bidi="ar-SA"/>
        </w:rPr>
        <w:fldChar w:fldCharType="end"/>
      </w:r>
      <w:r>
        <w:rPr>
          <w:lang w:eastAsia="en-US" w:bidi="ar-SA"/>
        </w:rPr>
        <w:t xml:space="preserve"> discusses what we can do in transliteration to reflect unusual ways of combining graphs into complex characters.</w:t>
      </w:r>
    </w:p>
    <w:p w14:paraId="47EDA4E5" w14:textId="77777777" w:rsidR="00ED148F" w:rsidRDefault="00000000">
      <w:pPr>
        <w:pStyle w:val="Cmsor3"/>
      </w:pPr>
      <w:bookmarkStart w:id="310" w:name="_Ref201331999"/>
      <w:bookmarkStart w:id="311" w:name="_Toc204326249"/>
      <w:r>
        <w:t>Borderline diacritical marks</w:t>
      </w:r>
      <w:bookmarkEnd w:id="310"/>
      <w:bookmarkEnd w:id="311"/>
    </w:p>
    <w:p w14:paraId="02DBB6B8" w14:textId="77777777" w:rsidR="00ED148F" w:rsidRDefault="00000000">
      <w:r>
        <w:t>As explained in §</w:t>
      </w:r>
      <w:r>
        <w:fldChar w:fldCharType="begin"/>
      </w:r>
      <w:r>
        <w:instrText xml:space="preserve"> REF _Ref201243291 \r \h </w:instrText>
      </w:r>
      <w:r>
        <w:fldChar w:fldCharType="separate"/>
      </w:r>
      <w:r>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104"/>
      </w:r>
      <w:r>
        <w:t xml:space="preserve"> However, as observed in §</w:t>
      </w:r>
      <w:r>
        <w:fldChar w:fldCharType="begin"/>
      </w:r>
      <w:r>
        <w:instrText xml:space="preserve"> REF _Ref201151444 \r \h </w:instrText>
      </w:r>
      <w:r>
        <w:fldChar w:fldCharType="separate"/>
      </w:r>
      <w:r>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41FD55EF" w14:textId="77777777" w:rsidR="00ED148F" w:rsidRDefault="00000000">
      <w:pPr>
        <w:pStyle w:val="Cmsor4"/>
      </w:pPr>
      <w:bookmarkStart w:id="312" w:name="_Ref201587086"/>
      <w:bookmarkStart w:id="313" w:name="_Toc204326250"/>
      <w:r>
        <w:t>The |ā| graph as a signifier of length in maritime Southeast Asia</w:t>
      </w:r>
      <w:bookmarkEnd w:id="312"/>
      <w:bookmarkEnd w:id="313"/>
    </w:p>
    <w:p w14:paraId="2ED6884C" w14:textId="77777777" w:rsidR="00ED148F"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14:paraId="77378740" w14:textId="77777777" w:rsidR="00ED148F"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3.5.1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284C9292" w14:textId="77777777" w:rsidR="00ED148F" w:rsidRDefault="00ED148F">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ED148F" w14:paraId="342EED01" w14:textId="77777777" w:rsidTr="00ED148F">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1C9FA94F" w14:textId="77777777" w:rsidR="00ED148F" w:rsidRDefault="00000000">
            <w:pPr>
              <w:pStyle w:val="Kpalrs"/>
              <w:keepNext/>
            </w:pPr>
            <w:bookmarkStart w:id="314" w:name="_Ref201245033"/>
            <w:r>
              <w:t xml:space="preserve">Figure </w:t>
            </w:r>
            <w:r w:rsidR="00ED148F">
              <w:fldChar w:fldCharType="begin"/>
            </w:r>
            <w:r w:rsidR="00ED148F">
              <w:instrText xml:space="preserve"> STYLEREF 2 \s </w:instrText>
            </w:r>
            <w:r w:rsidR="00ED148F">
              <w:fldChar w:fldCharType="separate"/>
            </w:r>
            <w:r w:rsidR="00ED148F">
              <w:rPr>
                <w:noProof/>
              </w:rPr>
              <w:t>4.6</w:t>
            </w:r>
            <w:r w:rsidR="00ED148F">
              <w:rPr>
                <w:noProof/>
              </w:rPr>
              <w:fldChar w:fldCharType="end"/>
            </w:r>
            <w:r>
              <w:t>.</w:t>
            </w:r>
            <w:r w:rsidR="00ED148F">
              <w:fldChar w:fldCharType="begin"/>
            </w:r>
            <w:r w:rsidR="00ED148F">
              <w:instrText xml:space="preserve"> SEQ Figure \* ALPHABETIC \s 2 </w:instrText>
            </w:r>
            <w:r w:rsidR="00ED148F">
              <w:fldChar w:fldCharType="separate"/>
            </w:r>
            <w:r w:rsidR="00ED148F">
              <w:rPr>
                <w:noProof/>
              </w:rPr>
              <w:t>A</w:t>
            </w:r>
            <w:r w:rsidR="00ED148F">
              <w:rPr>
                <w:noProof/>
              </w:rPr>
              <w:fldChar w:fldCharType="end"/>
            </w:r>
            <w:bookmarkEnd w:id="314"/>
            <w:r>
              <w:t>. The |ā| graph as a signifier of length</w:t>
            </w:r>
          </w:p>
        </w:tc>
      </w:tr>
      <w:tr w:rsidR="00ED148F" w14:paraId="10C847BD" w14:textId="77777777" w:rsidTr="00ED148F">
        <w:trPr>
          <w:jc w:val="center"/>
        </w:trPr>
        <w:tc>
          <w:tcPr>
            <w:tcW w:w="2879" w:type="dxa"/>
            <w:shd w:val="clear" w:color="auto" w:fill="F0F7D7"/>
          </w:tcPr>
          <w:p w14:paraId="074706C6" w14:textId="77777777" w:rsidR="00ED148F" w:rsidRDefault="00000000">
            <w:pPr>
              <w:pStyle w:val="Image"/>
            </w:pPr>
            <w:r>
              <w:t>1</w:t>
            </w:r>
          </w:p>
        </w:tc>
        <w:tc>
          <w:tcPr>
            <w:tcW w:w="2880" w:type="dxa"/>
            <w:shd w:val="clear" w:color="auto" w:fill="F0F7D7"/>
          </w:tcPr>
          <w:p w14:paraId="4ADB9160" w14:textId="77777777" w:rsidR="00ED148F" w:rsidRDefault="00000000">
            <w:pPr>
              <w:pStyle w:val="Image"/>
            </w:pPr>
            <w:r>
              <w:t>2</w:t>
            </w:r>
          </w:p>
        </w:tc>
        <w:tc>
          <w:tcPr>
            <w:tcW w:w="2880" w:type="dxa"/>
            <w:shd w:val="clear" w:color="auto" w:fill="F0F7D7"/>
          </w:tcPr>
          <w:p w14:paraId="6464F999" w14:textId="77777777" w:rsidR="00ED148F" w:rsidRDefault="00000000">
            <w:pPr>
              <w:pStyle w:val="Image"/>
            </w:pPr>
            <w:r>
              <w:t>3</w:t>
            </w:r>
          </w:p>
        </w:tc>
      </w:tr>
      <w:tr w:rsidR="00ED148F" w14:paraId="307C1F97" w14:textId="77777777" w:rsidTr="00ED148F">
        <w:trPr>
          <w:jc w:val="center"/>
        </w:trPr>
        <w:tc>
          <w:tcPr>
            <w:tcW w:w="2879" w:type="dxa"/>
            <w:vAlign w:val="center"/>
          </w:tcPr>
          <w:p w14:paraId="6E74D960" w14:textId="77777777" w:rsidR="00ED148F" w:rsidRDefault="00000000">
            <w:pPr>
              <w:pStyle w:val="Image"/>
            </w:pPr>
            <w:r>
              <w:drawing>
                <wp:inline distT="0" distB="0" distL="0" distR="0" wp14:anchorId="7A83995B" wp14:editId="259F36B0">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2"/>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13C42F2A" w14:textId="77777777" w:rsidR="00ED148F" w:rsidRDefault="00000000">
            <w:pPr>
              <w:pStyle w:val="Image"/>
            </w:pPr>
            <w:r>
              <w:rPr>
                <w:rStyle w:val="ImageInsetSundanese"/>
              </w:rPr>
              <w:drawing>
                <wp:inline distT="0" distB="0" distL="0" distR="0" wp14:anchorId="6801D6E0" wp14:editId="299D4085">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68521853" w14:textId="77777777" w:rsidR="00ED148F" w:rsidRDefault="00000000">
            <w:pPr>
              <w:pStyle w:val="Image"/>
            </w:pPr>
            <w:r>
              <w:drawing>
                <wp:inline distT="0" distB="0" distL="0" distR="0" wp14:anchorId="10C0EC6F" wp14:editId="543B280E">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ED148F" w14:paraId="634B6FD1" w14:textId="77777777" w:rsidTr="00ED148F">
        <w:trPr>
          <w:jc w:val="center"/>
        </w:trPr>
        <w:tc>
          <w:tcPr>
            <w:tcW w:w="2879" w:type="dxa"/>
          </w:tcPr>
          <w:p w14:paraId="24D4ABDD" w14:textId="77777777" w:rsidR="00ED148F" w:rsidRDefault="00000000">
            <w:pPr>
              <w:pStyle w:val="Normlbehzs"/>
              <w:ind w:firstLine="0"/>
              <w:jc w:val="center"/>
            </w:pPr>
            <w:r>
              <w:rPr>
                <w:rStyle w:val="Foreign"/>
              </w:rPr>
              <w:t>qə:bni pilaṁ</w:t>
            </w:r>
          </w:p>
        </w:tc>
        <w:tc>
          <w:tcPr>
            <w:tcW w:w="2880" w:type="dxa"/>
          </w:tcPr>
          <w:p w14:paraId="0DD2061E" w14:textId="77777777" w:rsidR="00ED148F" w:rsidRDefault="00000000">
            <w:pPr>
              <w:pStyle w:val="Normlbehzs"/>
              <w:ind w:firstLine="0"/>
              <w:jc w:val="center"/>
              <w:rPr>
                <w:rStyle w:val="Foreign"/>
              </w:rPr>
            </w:pPr>
            <w:r>
              <w:rPr>
                <w:rStyle w:val="Foreign"/>
              </w:rPr>
              <w:t>gnәp:ipitu</w:t>
            </w:r>
          </w:p>
        </w:tc>
        <w:tc>
          <w:tcPr>
            <w:tcW w:w="2880" w:type="dxa"/>
          </w:tcPr>
          <w:p w14:paraId="4D4175A7" w14:textId="77777777" w:rsidR="00ED148F" w:rsidRDefault="00000000">
            <w:pPr>
              <w:pStyle w:val="Normlbehzs"/>
              <w:ind w:firstLine="0"/>
              <w:jc w:val="center"/>
              <w:rPr>
                <w:rStyle w:val="Foreign"/>
              </w:rPr>
            </w:pPr>
            <w:r>
              <w:rPr>
                <w:rStyle w:val="Foreign"/>
              </w:rPr>
              <w:t>turut:vaḥna</w:t>
            </w:r>
          </w:p>
        </w:tc>
      </w:tr>
    </w:tbl>
    <w:p w14:paraId="600D9132" w14:textId="77777777" w:rsidR="00ED148F"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03881711" w14:textId="77777777" w:rsidR="00ED148F" w:rsidRDefault="00000000">
      <w:pPr>
        <w:pStyle w:val="Lista2"/>
      </w:pPr>
      <w:r>
        <w:lastRenderedPageBreak/>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4.5.2</w:t>
      </w:r>
      <w:r>
        <w:fldChar w:fldCharType="end"/>
      </w:r>
      <w:r>
        <w:t xml:space="preserve"> about the transliteration of the vowel support)</w:t>
      </w:r>
    </w:p>
    <w:p w14:paraId="16E989DF" w14:textId="77777777" w:rsidR="00ED148F" w:rsidRDefault="00000000">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185AE750" w14:textId="77777777" w:rsidR="00ED148F" w:rsidRDefault="00000000">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15"/>
      <w:r>
        <w:rPr>
          <w:noProof/>
          <w:lang w:val="en-US"/>
        </w:rPr>
        <w:t xml:space="preserve">pronounce </w:t>
      </w:r>
      <w:commentRangeEnd w:id="315"/>
      <w:r>
        <w:rPr>
          <w:rStyle w:val="Jegyzethivatkozs"/>
          <w:noProof/>
          <w:sz w:val="22"/>
          <w:szCs w:val="22"/>
          <w:lang w:val="en-US"/>
        </w:rPr>
        <w:commentReference w:id="315"/>
      </w:r>
      <w:r>
        <w:rPr>
          <w:noProof/>
          <w:lang w:val="en-US"/>
        </w:rPr>
        <w:t>/</w:t>
      </w:r>
      <w:r>
        <w:rPr>
          <w:rStyle w:val="Foreign"/>
        </w:rPr>
        <w:t>gәnәp pipitu</w:t>
      </w:r>
      <w:r>
        <w:t>/, Old Sundanese</w:t>
      </w:r>
      <w:r>
        <w:rPr>
          <w:rFonts w:eastAsia="Tahoma"/>
        </w:rPr>
        <w:t xml:space="preserve"> </w:t>
      </w:r>
      <w:r>
        <w:rPr>
          <w:noProof/>
          <w:lang w:val="en-US"/>
        </w:rPr>
        <w:t>“fully seven”)</w:t>
      </w:r>
    </w:p>
    <w:p w14:paraId="72689D7C" w14:textId="77777777" w:rsidR="00ED148F" w:rsidRDefault="00000000">
      <w:pPr>
        <w:pStyle w:val="Lista2"/>
        <w:rPr>
          <w:rFonts w:eastAsia="Tahoma"/>
        </w:rPr>
      </w:pPr>
      <w:r>
        <w:t>the colon shall be next to the transliterated consonant even if it is not adjacent in the original</w:t>
      </w:r>
    </w:p>
    <w:p w14:paraId="326E8B71" w14:textId="77777777" w:rsidR="00ED148F"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4.6</w:t>
      </w:r>
      <w:r>
        <w:t>.</w:t>
      </w:r>
      <w:r>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14:paraId="55E84F62" w14:textId="77777777" w:rsidR="00ED148F" w:rsidRDefault="00000000">
      <w:pPr>
        <w:pStyle w:val="Cmsor4"/>
      </w:pPr>
      <w:bookmarkStart w:id="316" w:name="_Toc204326251"/>
      <w:r>
        <w:t xml:space="preserve">Underdotted </w:t>
      </w:r>
      <w:r>
        <w:rPr>
          <w:rStyle w:val="Foreign"/>
        </w:rPr>
        <w:t>akṣara</w:t>
      </w:r>
      <w:r>
        <w:t>s in mainland Southeast Asia</w:t>
      </w:r>
      <w:bookmarkEnd w:id="316"/>
    </w:p>
    <w:p w14:paraId="4C3A3A91" w14:textId="77777777" w:rsidR="00ED148F" w:rsidRDefault="00000000">
      <w:r>
        <w:rPr>
          <w:highlight w:val="yellow"/>
        </w:rPr>
        <w:t xml:space="preserve">to be written up once </w:t>
      </w:r>
      <w:hyperlink r:id="rId45" w:history="1">
        <w:r w:rsidR="00ED148F">
          <w:rPr>
            <w:rStyle w:val="Hiperhivatkozs"/>
            <w:highlight w:val="yellow"/>
          </w:rPr>
          <w:t>https://github.com/erc-dharma/project-documentation/issues/387</w:t>
        </w:r>
      </w:hyperlink>
      <w:r>
        <w:rPr>
          <w:highlight w:val="yellow"/>
        </w:rPr>
        <w:t xml:space="preserve"> is decided</w:t>
      </w:r>
    </w:p>
    <w:p w14:paraId="70E5AFF4" w14:textId="77777777" w:rsidR="00ED148F"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369C1755" w14:textId="77777777" w:rsidR="00ED148F" w:rsidRDefault="00000000">
      <w:pPr>
        <w:pStyle w:val="Lista2"/>
      </w:pPr>
      <w:r>
        <w:rPr>
          <w:rStyle w:val="Code"/>
        </w:rPr>
        <w:t>U+1E43</w:t>
      </w:r>
      <w:r>
        <w:t xml:space="preserve"> Latin Small Letter M with Dot Below</w:t>
      </w:r>
    </w:p>
    <w:p w14:paraId="1D37DCBE" w14:textId="77777777" w:rsidR="00ED148F" w:rsidRDefault="00000000">
      <w:pPr>
        <w:pStyle w:val="Lista2"/>
        <w:rPr>
          <w:highlight w:val="yellow"/>
        </w:rPr>
      </w:pPr>
      <w:r>
        <w:rPr>
          <w:highlight w:val="yellow"/>
        </w:rPr>
        <w:t>to be added where? after the akṣara? after the consonant? e.g.?</w:t>
      </w:r>
    </w:p>
    <w:p w14:paraId="031C15BB" w14:textId="77777777" w:rsidR="00ED148F" w:rsidRDefault="00000000">
      <w:pPr>
        <w:pStyle w:val="Lista2"/>
      </w:pPr>
      <w:r>
        <w:t>because the function of this underdot is poorly understood, we prefer to transliterate it as if it were a separate grapheme, even though it may be merely a diacritical mark</w:t>
      </w:r>
    </w:p>
    <w:p w14:paraId="677A5CF4" w14:textId="77777777" w:rsidR="00ED148F" w:rsidRDefault="00000000">
      <w:pPr>
        <w:pStyle w:val="Cmsor3"/>
      </w:pPr>
      <w:bookmarkStart w:id="317" w:name="_Hlk204086433"/>
      <w:bookmarkStart w:id="318" w:name="_Toc204326252"/>
      <w:r>
        <w:t>Repurposed graphic signs</w:t>
      </w:r>
      <w:bookmarkEnd w:id="317"/>
      <w:bookmarkEnd w:id="318"/>
    </w:p>
    <w:p w14:paraId="5C4CFB6C" w14:textId="77777777" w:rsidR="00ED148F" w:rsidRDefault="00000000">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14:paraId="1056359B" w14:textId="77777777" w:rsidR="00ED148F" w:rsidRDefault="00000000">
      <w:pPr>
        <w:pStyle w:val="Cmsor4"/>
      </w:pPr>
      <w:bookmarkStart w:id="319" w:name="_Hlk204086438"/>
      <w:bookmarkStart w:id="320" w:name="_Toc204326253"/>
      <w:r>
        <w:t>Signs with a secondary phonographic function</w:t>
      </w:r>
      <w:bookmarkEnd w:id="319"/>
      <w:bookmarkEnd w:id="320"/>
    </w:p>
    <w:p w14:paraId="565326D7" w14:textId="77777777" w:rsidR="00ED148F" w:rsidRDefault="00000000">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14:paraId="4F05F466" w14:textId="77777777" w:rsidR="00ED148F" w:rsidRDefault="00000000">
      <w:pPr>
        <w:rPr>
          <w:lang w:eastAsia="en-US" w:bidi="ar-SA"/>
        </w:rPr>
      </w:pPr>
      <w:r>
        <w:rPr>
          <w:lang w:eastAsia="en-US" w:bidi="ar-SA"/>
        </w:rPr>
        <w:t>@part of homography moved to top</w:t>
      </w:r>
    </w:p>
    <w:p w14:paraId="327DD548" w14:textId="77777777" w:rsidR="00ED148F" w:rsidRDefault="00000000">
      <w:pPr>
        <w:rPr>
          <w:lang w:eastAsia="en-US" w:bidi="ar-SA"/>
        </w:rPr>
      </w:pPr>
      <w:r>
        <w:rPr>
          <w:lang w:eastAsia="en-US" w:bidi="ar-SA"/>
        </w:rPr>
        <w:t>@but if moving the alphanumeric signs down to the symbol section, then rearrange so there is no subsection here</w:t>
      </w:r>
    </w:p>
    <w:p w14:paraId="206BF809" w14:textId="77777777" w:rsidR="00ED148F" w:rsidRDefault="00000000">
      <w:pPr>
        <w:rPr>
          <w:lang w:eastAsia="en-US" w:bidi="ar-SA"/>
        </w:rPr>
      </w:pPr>
      <w:r>
        <w:rPr>
          <w:lang w:eastAsia="en-US" w:bidi="ar-SA"/>
        </w:rPr>
        <w:t>Situations where an identical graphic representation corresponds to several different graphemic significations (the way |2| can mean either the number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Pr>
          <w:lang w:eastAsia="en-US" w:bidi="ar-SA"/>
        </w:rPr>
        <w:t>4.7.1</w:t>
      </w:r>
      <w:r>
        <w:rPr>
          <w:lang w:eastAsia="en-US" w:bidi="ar-SA"/>
        </w:rPr>
        <w:fldChar w:fldCharType="end"/>
      </w:r>
      <w:r>
        <w:rPr>
          <w:lang w:eastAsia="en-US" w:bidi="ar-SA"/>
        </w:rPr>
        <w:t>).</w:t>
      </w:r>
    </w:p>
    <w:p w14:paraId="691732AE" w14:textId="77777777" w:rsidR="00ED148F" w:rsidRDefault="00ED148F">
      <w:pPr>
        <w:rPr>
          <w:lang w:eastAsia="en-US" w:bidi="ar-SA"/>
        </w:rPr>
      </w:pPr>
    </w:p>
    <w:p w14:paraId="3A002D01" w14:textId="77777777" w:rsidR="00ED148F" w:rsidRDefault="00000000">
      <w:pPr>
        <w:rPr>
          <w:lang w:eastAsia="en-US" w:bidi="ar-SA"/>
        </w:rPr>
      </w:pPr>
      <w:r>
        <w:rPr>
          <w:lang w:eastAsia="en-US" w:bidi="ar-SA"/>
        </w:rPr>
        <w:t>However, in this case homography is combined with heterography, meaning that a single graphematic value can be expressed in two ways: the conventional (complex) way and the innovative (simpler) way which is homographic to a different signification. Transliterating only the graphematic value  would entail loss of information (equating “together” to “2gether”) about the alternative that was employed in any given instance in a source text.</w:t>
      </w:r>
    </w:p>
    <w:p w14:paraId="33CB5981" w14:textId="77777777" w:rsidR="00ED148F" w:rsidRDefault="00000000">
      <w:pPr>
        <w:pStyle w:val="Normlbehzs"/>
        <w:rPr>
          <w:lang w:eastAsia="en-US" w:bidi="ar-SA"/>
        </w:rPr>
      </w:pPr>
      <w:r>
        <w:rPr>
          <w:lang w:eastAsia="en-US" w:bidi="ar-SA"/>
        </w:rPr>
        <w:t>In view of this complication, in the strict transliteration of such graphemes we choose to adhere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w:t>
      </w:r>
      <w:r>
        <w:rPr>
          <w:lang w:eastAsia="en-US" w:bidi="ar-SA"/>
        </w:rPr>
        <w:lastRenderedPageBreak/>
        <w:t xml:space="preserve">than transliterating them. In XML editions, moreover, the transliterated primary signification may be normalised through computer markup (EGD §###) to the transcribed secondary signification. </w:t>
      </w:r>
    </w:p>
    <w:p w14:paraId="1B35710C" w14:textId="77777777" w:rsidR="00ED148F" w:rsidRDefault="00000000">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are all Old Sundanese, but analogous phenomena in other specific writing systems should be handled in the same way.</w:t>
      </w:r>
    </w:p>
    <w:p w14:paraId="6C3EA243" w14:textId="77777777" w:rsidR="00ED148F" w:rsidRDefault="00ED148F">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rsidR="00ED148F" w14:paraId="753F6BA0" w14:textId="77777777" w:rsidTr="00ED148F">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39E3DA6D" w14:textId="77777777" w:rsidR="00ED148F" w:rsidRDefault="00000000">
            <w:pPr>
              <w:pStyle w:val="Kpalrs"/>
              <w:keepNext/>
            </w:pPr>
            <w:bookmarkStart w:id="321" w:name="_Ref201563753"/>
            <w:r>
              <w:t xml:space="preserve">Figure </w:t>
            </w:r>
            <w:r w:rsidR="00ED148F">
              <w:fldChar w:fldCharType="begin"/>
            </w:r>
            <w:r w:rsidR="00ED148F">
              <w:instrText xml:space="preserve"> STYLEREF 2 \s </w:instrText>
            </w:r>
            <w:r w:rsidR="00ED148F">
              <w:fldChar w:fldCharType="separate"/>
            </w:r>
            <w:r w:rsidR="00ED148F">
              <w:rPr>
                <w:noProof/>
              </w:rPr>
              <w:t>4.6</w:t>
            </w:r>
            <w:r w:rsidR="00ED148F">
              <w:rPr>
                <w:noProof/>
              </w:rPr>
              <w:fldChar w:fldCharType="end"/>
            </w:r>
            <w:r>
              <w:t>.</w:t>
            </w:r>
            <w:r w:rsidR="00ED148F">
              <w:fldChar w:fldCharType="begin"/>
            </w:r>
            <w:r w:rsidR="00ED148F">
              <w:instrText xml:space="preserve"> SEQ Figure \* ALPHABETIC \s 2 </w:instrText>
            </w:r>
            <w:r w:rsidR="00ED148F">
              <w:fldChar w:fldCharType="separate"/>
            </w:r>
            <w:r w:rsidR="00ED148F">
              <w:rPr>
                <w:noProof/>
              </w:rPr>
              <w:t>B</w:t>
            </w:r>
            <w:r w:rsidR="00ED148F">
              <w:rPr>
                <w:noProof/>
              </w:rPr>
              <w:fldChar w:fldCharType="end"/>
            </w:r>
            <w:bookmarkEnd w:id="321"/>
            <w:r>
              <w:t>. Repurposed graphic signs</w:t>
            </w:r>
          </w:p>
        </w:tc>
      </w:tr>
      <w:tr w:rsidR="00ED148F" w14:paraId="6DA92FCC" w14:textId="77777777" w:rsidTr="00ED148F">
        <w:trPr>
          <w:jc w:val="center"/>
        </w:trPr>
        <w:tc>
          <w:tcPr>
            <w:tcW w:w="478" w:type="pct"/>
            <w:shd w:val="clear" w:color="auto" w:fill="F0F7D7"/>
          </w:tcPr>
          <w:p w14:paraId="1D10C5C6" w14:textId="77777777" w:rsidR="00ED148F" w:rsidRDefault="00ED148F">
            <w:pPr>
              <w:pStyle w:val="Image"/>
              <w:jc w:val="right"/>
            </w:pPr>
          </w:p>
        </w:tc>
        <w:tc>
          <w:tcPr>
            <w:tcW w:w="784" w:type="pct"/>
            <w:shd w:val="clear" w:color="auto" w:fill="F0F7D7"/>
          </w:tcPr>
          <w:p w14:paraId="277FFF18" w14:textId="77777777" w:rsidR="00ED148F" w:rsidRDefault="00000000">
            <w:pPr>
              <w:pStyle w:val="Image"/>
            </w:pPr>
            <w:r>
              <w:t>1</w:t>
            </w:r>
          </w:p>
        </w:tc>
        <w:tc>
          <w:tcPr>
            <w:tcW w:w="2185" w:type="pct"/>
            <w:shd w:val="clear" w:color="auto" w:fill="F0F7D7"/>
          </w:tcPr>
          <w:p w14:paraId="7469FE1A" w14:textId="77777777" w:rsidR="00ED148F" w:rsidRDefault="00000000">
            <w:pPr>
              <w:pStyle w:val="Image"/>
            </w:pPr>
            <w:r>
              <w:t>2</w:t>
            </w:r>
          </w:p>
        </w:tc>
        <w:tc>
          <w:tcPr>
            <w:tcW w:w="1018" w:type="pct"/>
            <w:shd w:val="clear" w:color="auto" w:fill="F0F7D7"/>
          </w:tcPr>
          <w:p w14:paraId="2146291A" w14:textId="77777777" w:rsidR="00ED148F" w:rsidRDefault="00000000">
            <w:pPr>
              <w:pStyle w:val="Image"/>
            </w:pPr>
            <w:r>
              <w:t>3</w:t>
            </w:r>
          </w:p>
        </w:tc>
        <w:tc>
          <w:tcPr>
            <w:tcW w:w="535" w:type="pct"/>
            <w:shd w:val="clear" w:color="auto" w:fill="F0F7D7"/>
          </w:tcPr>
          <w:p w14:paraId="1BA39573" w14:textId="77777777" w:rsidR="00ED148F" w:rsidRDefault="00000000">
            <w:pPr>
              <w:pStyle w:val="Image"/>
            </w:pPr>
            <w:r>
              <w:t>4</w:t>
            </w:r>
          </w:p>
        </w:tc>
      </w:tr>
      <w:tr w:rsidR="00ED148F" w14:paraId="489FFAA4" w14:textId="77777777" w:rsidTr="00ED148F">
        <w:trPr>
          <w:jc w:val="center"/>
        </w:trPr>
        <w:tc>
          <w:tcPr>
            <w:tcW w:w="478" w:type="pct"/>
            <w:vAlign w:val="center"/>
          </w:tcPr>
          <w:p w14:paraId="0E9B88D8" w14:textId="77777777" w:rsidR="00ED148F" w:rsidRDefault="00ED148F">
            <w:pPr>
              <w:pStyle w:val="Image"/>
              <w:jc w:val="right"/>
            </w:pPr>
          </w:p>
        </w:tc>
        <w:tc>
          <w:tcPr>
            <w:tcW w:w="784" w:type="pct"/>
          </w:tcPr>
          <w:p w14:paraId="7FDD70F3" w14:textId="77777777" w:rsidR="00ED148F" w:rsidRDefault="00000000">
            <w:pPr>
              <w:pStyle w:val="Image"/>
              <w:rPr>
                <w:rStyle w:val="ImageInsetSundanese"/>
              </w:rPr>
            </w:pPr>
            <w:r>
              <w:rPr>
                <w:rStyle w:val="ImageInsetSundanese"/>
              </w:rPr>
              <w:drawing>
                <wp:inline distT="0" distB="0" distL="0" distR="0" wp14:anchorId="7C7C70BB" wp14:editId="4CFDB95B">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6D431A1A" w14:textId="77777777" w:rsidR="00ED148F" w:rsidRDefault="00000000">
            <w:pPr>
              <w:pStyle w:val="Image"/>
            </w:pPr>
            <w:r>
              <w:rPr>
                <w:rStyle w:val="ImageInsetSundanese"/>
              </w:rPr>
              <w:drawing>
                <wp:inline distT="0" distB="0" distL="0" distR="0" wp14:anchorId="3CBCC8FA" wp14:editId="3176EE65">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424D5327" w14:textId="77777777" w:rsidR="00ED148F" w:rsidRDefault="00000000">
            <w:pPr>
              <w:pStyle w:val="Image"/>
            </w:pPr>
            <w:r>
              <w:rPr>
                <w:rStyle w:val="ImageInsetSundanese"/>
              </w:rPr>
              <w:drawing>
                <wp:inline distT="0" distB="0" distL="0" distR="0" wp14:anchorId="3AA46EC9" wp14:editId="513AE38B">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2B7BD4D0" w14:textId="77777777" w:rsidR="00ED148F" w:rsidRDefault="00000000">
            <w:pPr>
              <w:pStyle w:val="Image"/>
            </w:pPr>
            <w:r>
              <w:drawing>
                <wp:inline distT="0" distB="0" distL="0" distR="0" wp14:anchorId="5B38331F" wp14:editId="160E0E1F">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ED148F" w14:paraId="0AA2C4E1" w14:textId="77777777" w:rsidTr="00ED148F">
        <w:trPr>
          <w:jc w:val="center"/>
        </w:trPr>
        <w:tc>
          <w:tcPr>
            <w:tcW w:w="478" w:type="pct"/>
          </w:tcPr>
          <w:p w14:paraId="3C5F3F91" w14:textId="77777777" w:rsidR="00ED148F" w:rsidRDefault="00000000">
            <w:pPr>
              <w:pStyle w:val="Normlbehzs"/>
              <w:ind w:firstLine="0"/>
              <w:jc w:val="right"/>
            </w:pPr>
            <w:r>
              <w:t>strict</w:t>
            </w:r>
          </w:p>
        </w:tc>
        <w:tc>
          <w:tcPr>
            <w:tcW w:w="784" w:type="pct"/>
          </w:tcPr>
          <w:p w14:paraId="2D167D49" w14:textId="77777777" w:rsidR="00ED148F" w:rsidRDefault="00000000">
            <w:pPr>
              <w:pStyle w:val="Normlbehzs"/>
              <w:ind w:firstLine="0"/>
              <w:jc w:val="center"/>
              <w:rPr>
                <w:rStyle w:val="Foreign"/>
              </w:rPr>
            </w:pPr>
            <w:r>
              <w:rPr>
                <w:rStyle w:val="Foreign"/>
              </w:rPr>
              <w:t>sasṭā</w:t>
            </w:r>
          </w:p>
        </w:tc>
        <w:tc>
          <w:tcPr>
            <w:tcW w:w="2185" w:type="pct"/>
          </w:tcPr>
          <w:p w14:paraId="52D12AAB" w14:textId="77777777" w:rsidR="00ED148F" w:rsidRDefault="00000000">
            <w:pPr>
              <w:pStyle w:val="Normlbehzs"/>
              <w:ind w:firstLine="0"/>
              <w:jc w:val="center"/>
              <w:rPr>
                <w:rStyle w:val="Foreign"/>
              </w:rPr>
            </w:pPr>
            <w:r>
              <w:rPr>
                <w:rStyle w:val="Foreign"/>
              </w:rPr>
              <w:t>di jә2niṁ vavaṁṅun:an·</w:t>
            </w:r>
          </w:p>
        </w:tc>
        <w:tc>
          <w:tcPr>
            <w:tcW w:w="1018" w:type="pct"/>
          </w:tcPr>
          <w:p w14:paraId="3D5EB119" w14:textId="77777777" w:rsidR="00ED148F" w:rsidRDefault="00000000">
            <w:pPr>
              <w:pStyle w:val="Normlbehzs"/>
              <w:ind w:firstLine="0"/>
              <w:jc w:val="center"/>
              <w:rPr>
                <w:rStyle w:val="Foreign"/>
              </w:rPr>
            </w:pPr>
            <w:r>
              <w:rPr>
                <w:rStyle w:val="Foreign"/>
              </w:rPr>
              <w:t>ku nu rye</w:t>
            </w:r>
          </w:p>
        </w:tc>
        <w:tc>
          <w:tcPr>
            <w:tcW w:w="535" w:type="pct"/>
          </w:tcPr>
          <w:p w14:paraId="74BCD0CA" w14:textId="77777777" w:rsidR="00ED148F" w:rsidRDefault="00000000">
            <w:pPr>
              <w:pStyle w:val="Normlbehzs"/>
              <w:ind w:firstLine="0"/>
              <w:jc w:val="center"/>
              <w:rPr>
                <w:rStyle w:val="Foreign"/>
              </w:rPr>
            </w:pPr>
            <w:r>
              <w:rPr>
                <w:rStyle w:val="Foreign"/>
              </w:rPr>
              <w:t>rahyiṁ</w:t>
            </w:r>
          </w:p>
        </w:tc>
      </w:tr>
      <w:tr w:rsidR="00ED148F" w14:paraId="4B1E6173" w14:textId="77777777" w:rsidTr="00ED148F">
        <w:trPr>
          <w:jc w:val="center"/>
        </w:trPr>
        <w:tc>
          <w:tcPr>
            <w:tcW w:w="478" w:type="pct"/>
          </w:tcPr>
          <w:p w14:paraId="2167AA02" w14:textId="77777777" w:rsidR="00ED148F" w:rsidRDefault="00000000">
            <w:pPr>
              <w:pStyle w:val="Normlbehzs"/>
              <w:ind w:firstLine="0"/>
              <w:jc w:val="right"/>
            </w:pPr>
            <w:r>
              <w:t>loose</w:t>
            </w:r>
          </w:p>
        </w:tc>
        <w:tc>
          <w:tcPr>
            <w:tcW w:w="784" w:type="pct"/>
          </w:tcPr>
          <w:p w14:paraId="20F1C008" w14:textId="77777777" w:rsidR="00ED148F" w:rsidRDefault="00000000">
            <w:pPr>
              <w:pStyle w:val="Normlbehzs"/>
              <w:ind w:firstLine="0"/>
              <w:jc w:val="center"/>
              <w:rPr>
                <w:rStyle w:val="Foreign"/>
              </w:rPr>
            </w:pPr>
            <w:r>
              <w:rPr>
                <w:rStyle w:val="Foreign"/>
              </w:rPr>
              <w:t>sastra</w:t>
            </w:r>
          </w:p>
        </w:tc>
        <w:tc>
          <w:tcPr>
            <w:tcW w:w="2185" w:type="pct"/>
          </w:tcPr>
          <w:p w14:paraId="7560BA4F" w14:textId="77777777" w:rsidR="00ED148F" w:rsidRDefault="00000000">
            <w:pPr>
              <w:pStyle w:val="Normlbehzs"/>
              <w:ind w:firstLine="0"/>
              <w:jc w:val="center"/>
              <w:rPr>
                <w:rStyle w:val="Foreign"/>
              </w:rPr>
            </w:pPr>
            <w:r>
              <w:rPr>
                <w:rStyle w:val="Foreign"/>
                <w:lang w:val="en-US"/>
              </w:rPr>
              <w:t>di jәroniṅ vavaṅunan</w:t>
            </w:r>
          </w:p>
        </w:tc>
        <w:tc>
          <w:tcPr>
            <w:tcW w:w="1018" w:type="pct"/>
          </w:tcPr>
          <w:p w14:paraId="1AD86CE0" w14:textId="77777777" w:rsidR="00ED148F" w:rsidRDefault="00000000">
            <w:pPr>
              <w:pStyle w:val="Normlbehzs"/>
              <w:ind w:firstLine="0"/>
              <w:jc w:val="center"/>
              <w:rPr>
                <w:rStyle w:val="Foreign"/>
              </w:rPr>
            </w:pPr>
            <w:r>
              <w:rPr>
                <w:rStyle w:val="Foreign"/>
              </w:rPr>
              <w:t>ku nu reya</w:t>
            </w:r>
          </w:p>
        </w:tc>
        <w:tc>
          <w:tcPr>
            <w:tcW w:w="535" w:type="pct"/>
          </w:tcPr>
          <w:p w14:paraId="7BD590BB" w14:textId="77777777" w:rsidR="00ED148F" w:rsidRDefault="00000000">
            <w:pPr>
              <w:pStyle w:val="Normlbehzs"/>
              <w:ind w:firstLine="0"/>
              <w:jc w:val="center"/>
              <w:rPr>
                <w:rStyle w:val="Foreign"/>
              </w:rPr>
            </w:pPr>
            <w:r>
              <w:rPr>
                <w:rStyle w:val="Foreign"/>
              </w:rPr>
              <w:t>rahiyaṅ</w:t>
            </w:r>
          </w:p>
        </w:tc>
      </w:tr>
    </w:tbl>
    <w:p w14:paraId="678D5B02" w14:textId="77777777" w:rsidR="00ED148F" w:rsidRDefault="00ED148F">
      <w:pPr>
        <w:rPr>
          <w:lang w:eastAsia="en-US" w:bidi="ar-SA"/>
        </w:rPr>
      </w:pPr>
    </w:p>
    <w:p w14:paraId="34E93A96" w14:textId="77777777" w:rsidR="00ED148F" w:rsidRDefault="00000000">
      <w:pPr>
        <w:pStyle w:val="Lista"/>
      </w:pPr>
      <w:bookmarkStart w:id="322" w:name="_y9z6zgvtcr89" w:colFirst="0" w:colLast="0"/>
      <w:bookmarkStart w:id="323" w:name="_gd5taio96c5" w:colFirst="0" w:colLast="0"/>
      <w:bookmarkStart w:id="324" w:name="_ehbz2lfh7tyw" w:colFirst="0" w:colLast="0"/>
      <w:bookmarkStart w:id="325" w:name="_3d3e9odqzwx0" w:colFirst="0" w:colLast="0"/>
      <w:bookmarkStart w:id="326" w:name="_8gpvi1clotas" w:colFirst="0" w:colLast="0"/>
      <w:bookmarkEnd w:id="322"/>
      <w:bookmarkEnd w:id="323"/>
      <w:bookmarkEnd w:id="324"/>
      <w:bookmarkEnd w:id="325"/>
      <w:bookmarkEnd w:id="326"/>
      <w:r>
        <w:t xml:space="preserve">when the glyph </w:t>
      </w:r>
      <w:r>
        <w:rPr>
          <w:rStyle w:val="ImageInsetSundanese"/>
        </w:rPr>
        <w:drawing>
          <wp:inline distT="0" distB="0" distL="0" distR="0" wp14:anchorId="34407748" wp14:editId="282CCB97">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14:paraId="727964AE" w14:textId="77777777" w:rsidR="00ED148F" w:rsidRDefault="00000000">
      <w:pPr>
        <w:pStyle w:val="Lista2"/>
        <w:rPr>
          <w:rStyle w:val="Foreign"/>
          <w:i w:val="0"/>
          <w:iCs w:val="0"/>
          <w:noProof w:val="0"/>
        </w:rPr>
      </w:pPr>
      <w:r>
        <w:t xml:space="preserve">transliterate it as </w:t>
      </w:r>
      <w:r>
        <w:rPr>
          <w:rStyle w:val="Foreign"/>
        </w:rPr>
        <w:t>ṭā</w:t>
      </w:r>
    </w:p>
    <w:p w14:paraId="36185F66" w14:textId="77777777" w:rsidR="00ED148F" w:rsidRDefault="00000000">
      <w:pPr>
        <w:pStyle w:val="Lista2"/>
        <w:rPr>
          <w:rStyle w:val="Foreign"/>
          <w:i w:val="0"/>
          <w:iCs w:val="0"/>
          <w:noProof w:val="0"/>
        </w:rPr>
      </w:pPr>
      <w:r>
        <w:t xml:space="preserve">in loose transliteration, transcribe it as </w:t>
      </w:r>
      <w:r>
        <w:rPr>
          <w:rStyle w:val="Foreign"/>
        </w:rPr>
        <w:t>tra</w:t>
      </w:r>
    </w:p>
    <w:p w14:paraId="60108D04" w14:textId="77777777" w:rsidR="00ED148F"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75FEBECC" w14:textId="77777777" w:rsidR="00ED148F" w:rsidRDefault="00000000">
      <w:pPr>
        <w:pStyle w:val="Lista"/>
      </w:pPr>
      <w:r>
        <w:t xml:space="preserve">when </w:t>
      </w:r>
      <w:bookmarkStart w:id="327" w:name="_Hlk44319749"/>
      <w:r>
        <w:t>the numeral sign |2| is used in Old Sundanese to represent the phonemes /ro/</w:t>
      </w:r>
      <w:bookmarkEnd w:id="327"/>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48EA8AF9" w14:textId="77777777" w:rsidR="00ED148F" w:rsidRDefault="00000000">
      <w:pPr>
        <w:pStyle w:val="Lista2"/>
      </w:pPr>
      <w:r>
        <w:t>transliterate it as 2</w:t>
      </w:r>
    </w:p>
    <w:p w14:paraId="68E25DD4" w14:textId="77777777" w:rsidR="00ED148F" w:rsidRDefault="00000000">
      <w:pPr>
        <w:pStyle w:val="Lista3"/>
      </w:pPr>
      <w:r>
        <w:t>since the sign does not represent a number in this case, the XML markup for numbers (EGD §###) must not be used</w:t>
      </w:r>
    </w:p>
    <w:p w14:paraId="4F367305" w14:textId="77777777" w:rsidR="00ED148F" w:rsidRDefault="00000000">
      <w:pPr>
        <w:pStyle w:val="Lista2"/>
      </w:pPr>
      <w:r>
        <w:t xml:space="preserve">in loose transliteration transcribe it as </w:t>
      </w:r>
      <w:r>
        <w:rPr>
          <w:rStyle w:val="Foreign"/>
        </w:rPr>
        <w:t>ro</w:t>
      </w:r>
      <w:r>
        <w:t xml:space="preserve"> </w:t>
      </w:r>
    </w:p>
    <w:p w14:paraId="76E75AF5" w14:textId="77777777" w:rsidR="00ED148F"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105"/>
      </w:r>
    </w:p>
    <w:bookmarkEnd w:id="307"/>
    <w:p w14:paraId="24996889" w14:textId="77777777" w:rsidR="00ED148F" w:rsidRDefault="00000000">
      <w:pPr>
        <w:pStyle w:val="Lista"/>
      </w:pPr>
      <w:r>
        <w:t xml:space="preserve">when subscript &lt;y&gt; is used in Old Sundanese to make an </w:t>
      </w:r>
      <w:r>
        <w:rPr>
          <w:rStyle w:val="Foreign"/>
        </w:rPr>
        <w:t>akṣara</w:t>
      </w:r>
      <w:r>
        <w:t xml:space="preserve"> bisyllabic (so that the body consonant and the attached vowel marker are to be pronounced first, followed by /ya/)</w:t>
      </w:r>
    </w:p>
    <w:p w14:paraId="2C4C093E" w14:textId="77777777" w:rsidR="00ED148F" w:rsidRDefault="00000000">
      <w:pPr>
        <w:pStyle w:val="Lista2"/>
      </w:pPr>
      <w:r>
        <w:t>transliterate this as dictated by the default logic of the writing system at large, i.e. transliterate only the vowel marker and place it after the &lt;y&gt;</w:t>
      </w:r>
    </w:p>
    <w:p w14:paraId="7C0B4F36" w14:textId="77777777" w:rsidR="00ED148F" w:rsidRDefault="00000000">
      <w:pPr>
        <w:pStyle w:val="Lista2"/>
      </w:pPr>
      <w:r>
        <w:t>in loose transliteration, follow the sequence of the pronunciation</w:t>
      </w:r>
    </w:p>
    <w:p w14:paraId="58EAB397" w14:textId="77777777" w:rsidR="00ED148F"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3EF89421" w14:textId="77777777" w:rsidR="00ED148F"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4.6</w:t>
      </w:r>
      <w:r>
        <w:t>.</w:t>
      </w:r>
      <w:r>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106"/>
      </w:r>
    </w:p>
    <w:p w14:paraId="61577B85" w14:textId="77777777" w:rsidR="00ED148F" w:rsidRDefault="00000000">
      <w:pPr>
        <w:pStyle w:val="Cmsor3"/>
      </w:pPr>
      <w:bookmarkStart w:id="328" w:name="_Ref201332101"/>
      <w:bookmarkStart w:id="329" w:name="_Hlk204086461"/>
      <w:bookmarkStart w:id="330" w:name="_Toc204326254"/>
      <w:r>
        <w:t>Variation in glyph composition</w:t>
      </w:r>
      <w:bookmarkEnd w:id="328"/>
      <w:bookmarkEnd w:id="329"/>
      <w:bookmarkEnd w:id="330"/>
    </w:p>
    <w:p w14:paraId="742A8CBB" w14:textId="77777777" w:rsidR="00ED148F"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1F65E5F6" w14:textId="77777777" w:rsidR="00ED148F" w:rsidRDefault="00000000">
      <w:pPr>
        <w:rPr>
          <w:lang w:eastAsia="en-US" w:bidi="ar-SA"/>
        </w:rPr>
      </w:pPr>
      <w:r>
        <w:rPr>
          <w:lang w:eastAsia="en-US" w:bidi="ar-SA"/>
        </w:rPr>
        <w:t>@perhaps elaborate, here and/or in the basic principles mention of the = sign: we basically use the = for akṣara composition that differs from the general Indic rule but is systemic in specific writing systems [or maybe not… consider and write up or discard]</w:t>
      </w:r>
    </w:p>
    <w:p w14:paraId="2333C3F1" w14:textId="77777777" w:rsidR="00ED148F" w:rsidRDefault="00000000">
      <w:pPr>
        <w:pStyle w:val="Cmsor4"/>
      </w:pPr>
      <w:bookmarkStart w:id="331" w:name="_Ref203980380"/>
      <w:bookmarkStart w:id="332" w:name="_Toc204326255"/>
      <w:r>
        <w:lastRenderedPageBreak/>
        <w:t>Optional shorthand for complex characters</w:t>
      </w:r>
      <w:bookmarkEnd w:id="331"/>
      <w:bookmarkEnd w:id="332"/>
    </w:p>
    <w:p w14:paraId="13F0C986" w14:textId="77777777" w:rsidR="00ED148F" w:rsidRDefault="00000000">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176FCC69" w14:textId="77777777" w:rsidR="00ED148F" w:rsidRDefault="00000000">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14:paraId="37018A7F" w14:textId="77777777" w:rsidR="00ED148F" w:rsidRDefault="00000000">
      <w:pPr>
        <w:pStyle w:val="Cmsor4"/>
      </w:pPr>
      <w:bookmarkStart w:id="333" w:name="_Ref201134366"/>
      <w:bookmarkStart w:id="334" w:name="_Toc204326256"/>
      <w:bookmarkStart w:id="335" w:name="_Ref162445252"/>
      <w:bookmarkStart w:id="336" w:name="_Toc199757570"/>
      <w:r>
        <w:t>Conjunct consonants in writing systems where they are not the norm</w:t>
      </w:r>
      <w:bookmarkEnd w:id="333"/>
      <w:bookmarkEnd w:id="334"/>
    </w:p>
    <w:p w14:paraId="512B065F" w14:textId="77777777" w:rsidR="00ED148F"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7AA05B5A" w14:textId="77777777" w:rsidR="00ED148F"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4.4</w:t>
      </w:r>
      <w:r>
        <w:t>.</w:t>
      </w:r>
      <w:r>
        <w:rPr>
          <w:noProof/>
        </w:rPr>
        <w:t>B</w:t>
      </w:r>
      <w:r>
        <w:fldChar w:fldCharType="end"/>
      </w:r>
      <w:r>
        <w:t>/3</w:t>
      </w:r>
    </w:p>
    <w:p w14:paraId="74DD7AA9" w14:textId="77777777" w:rsidR="00ED148F"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6FB7A60B" w14:textId="77777777" w:rsidR="00ED148F"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7369EF8D" w14:textId="77777777" w:rsidR="00ED148F"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4217E24B" w14:textId="77777777" w:rsidR="00ED148F" w:rsidRDefault="00000000">
      <w:pPr>
        <w:pStyle w:val="Lista"/>
      </w:pPr>
      <w:r>
        <w:t>Tamil ligatures should be made explicit in this manner whenever feasible</w:t>
      </w:r>
    </w:p>
    <w:p w14:paraId="29512AA5" w14:textId="77777777" w:rsidR="00ED148F" w:rsidRDefault="00000000">
      <w:pPr>
        <w:pStyle w:val="Lista"/>
      </w:pPr>
      <w:r>
        <w:t>however, the = sign must never be used in ligatures of a writing system where conjoining is the default method of representing consonant clusters, and this includes Tamil written in Grantha</w:t>
      </w:r>
    </w:p>
    <w:p w14:paraId="29DDB5CA" w14:textId="77777777" w:rsidR="00ED148F" w:rsidRDefault="00000000">
      <w:pPr>
        <w:pStyle w:val="Cmsor4"/>
      </w:pPr>
      <w:bookmarkStart w:id="337" w:name="_Toc204326257"/>
      <w:r>
        <w:t xml:space="preserve">Double </w:t>
      </w:r>
      <w:r>
        <w:rPr>
          <w:rStyle w:val="Foreign"/>
        </w:rPr>
        <w:t>kāl</w:t>
      </w:r>
      <w:r>
        <w:t xml:space="preserve"> in Tamil</w:t>
      </w:r>
      <w:bookmarkEnd w:id="337"/>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rsidR="00ED148F" w14:paraId="749B6F97" w14:textId="77777777" w:rsidTr="00ED148F">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14:paraId="3993C28D" w14:textId="77777777" w:rsidR="00ED148F" w:rsidRDefault="00000000">
            <w:pPr>
              <w:pStyle w:val="Kpalrs"/>
              <w:keepNext/>
            </w:pPr>
            <w:bookmarkStart w:id="338" w:name="_Ref203986885"/>
            <w:r>
              <w:t xml:space="preserve">Figure </w:t>
            </w:r>
            <w:r w:rsidR="00ED148F">
              <w:fldChar w:fldCharType="begin"/>
            </w:r>
            <w:r w:rsidR="00ED148F">
              <w:instrText xml:space="preserve"> STYLEREF 2 \s </w:instrText>
            </w:r>
            <w:r w:rsidR="00ED148F">
              <w:fldChar w:fldCharType="separate"/>
            </w:r>
            <w:r w:rsidR="00ED148F">
              <w:rPr>
                <w:noProof/>
              </w:rPr>
              <w:t>4.6</w:t>
            </w:r>
            <w:r w:rsidR="00ED148F">
              <w:rPr>
                <w:noProof/>
              </w:rPr>
              <w:fldChar w:fldCharType="end"/>
            </w:r>
            <w:r>
              <w:t>.</w:t>
            </w:r>
            <w:r w:rsidR="00ED148F">
              <w:fldChar w:fldCharType="begin"/>
            </w:r>
            <w:r w:rsidR="00ED148F">
              <w:instrText xml:space="preserve"> SEQ Figure \* ALPHABETIC \s 2 </w:instrText>
            </w:r>
            <w:r w:rsidR="00ED148F">
              <w:fldChar w:fldCharType="separate"/>
            </w:r>
            <w:r w:rsidR="00ED148F">
              <w:rPr>
                <w:noProof/>
              </w:rPr>
              <w:t>C</w:t>
            </w:r>
            <w:r w:rsidR="00ED148F">
              <w:rPr>
                <w:noProof/>
              </w:rPr>
              <w:fldChar w:fldCharType="end"/>
            </w:r>
            <w:bookmarkEnd w:id="338"/>
            <w:r>
              <w:t xml:space="preserve">. Double </w:t>
            </w:r>
            <w:r>
              <w:rPr>
                <w:rStyle w:val="Foreign"/>
              </w:rPr>
              <w:t>kāl</w:t>
            </w:r>
          </w:p>
        </w:tc>
      </w:tr>
      <w:tr w:rsidR="00ED148F" w14:paraId="5E2C147E" w14:textId="77777777" w:rsidTr="00ED148F">
        <w:tc>
          <w:tcPr>
            <w:tcW w:w="3258" w:type="dxa"/>
            <w:gridSpan w:val="2"/>
          </w:tcPr>
          <w:p w14:paraId="0A14E1EE" w14:textId="77777777" w:rsidR="00ED148F" w:rsidRDefault="00000000">
            <w:pPr>
              <w:pStyle w:val="Image"/>
            </w:pPr>
            <w:r>
              <w:drawing>
                <wp:inline distT="0" distB="0" distL="0" distR="0" wp14:anchorId="598B2FCD" wp14:editId="4BB5C468">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rsidR="00ED148F" w14:paraId="7A4250D9" w14:textId="77777777" w:rsidTr="00ED148F">
        <w:tc>
          <w:tcPr>
            <w:tcW w:w="1629" w:type="dxa"/>
          </w:tcPr>
          <w:p w14:paraId="5C1B05FB" w14:textId="77777777" w:rsidR="00ED148F" w:rsidRDefault="00000000">
            <w:pPr>
              <w:pStyle w:val="Normlbehzs"/>
              <w:ind w:firstLine="0"/>
              <w:jc w:val="center"/>
            </w:pPr>
            <w:r>
              <w:rPr>
                <w:rStyle w:val="Foreign"/>
              </w:rPr>
              <w:t>rā</w:t>
            </w:r>
            <w:r>
              <w:t xml:space="preserve">, </w:t>
            </w:r>
            <w:r>
              <w:rPr>
                <w:rStyle w:val="Foreign"/>
              </w:rPr>
              <w:t>r=ā</w:t>
            </w:r>
          </w:p>
        </w:tc>
        <w:tc>
          <w:tcPr>
            <w:tcW w:w="1629" w:type="dxa"/>
          </w:tcPr>
          <w:p w14:paraId="13C150B8" w14:textId="77777777" w:rsidR="00ED148F" w:rsidRDefault="00000000">
            <w:pPr>
              <w:pStyle w:val="Normlbehzs"/>
              <w:ind w:firstLine="0"/>
              <w:jc w:val="center"/>
              <w:rPr>
                <w:rStyle w:val="Foreign"/>
              </w:rPr>
            </w:pPr>
            <w:r>
              <w:rPr>
                <w:rStyle w:val="Foreign"/>
              </w:rPr>
              <w:t>ā=r</w:t>
            </w:r>
          </w:p>
        </w:tc>
      </w:tr>
    </w:tbl>
    <w:p w14:paraId="5D2482E6" w14:textId="77777777" w:rsidR="00ED148F" w:rsidRDefault="00000000">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t xml:space="preserve">Figure </w:t>
      </w:r>
      <w:r>
        <w:rPr>
          <w:noProof/>
        </w:rPr>
        <w:t>4.6</w:t>
      </w:r>
      <w:r>
        <w:t>.</w:t>
      </w:r>
      <w:r>
        <w:rPr>
          <w:noProof/>
        </w:rPr>
        <w:t>C</w:t>
      </w:r>
      <w:r>
        <w:fldChar w:fldCharType="end"/>
      </w:r>
      <w:r>
        <w:t>, which may be interpreted either as &lt;rā&gt; or as &lt;ār&gt;, proceed as follows</w:t>
      </w:r>
    </w:p>
    <w:p w14:paraId="5CBEAB50" w14:textId="77777777" w:rsidR="00ED148F" w:rsidRDefault="00000000">
      <w:pPr>
        <w:pStyle w:val="Lista2"/>
      </w:pPr>
      <w:r>
        <w:t>make an interpretive decision as to what grapheme sequence was intended (§</w:t>
      </w:r>
      <w:r>
        <w:fldChar w:fldCharType="begin"/>
      </w:r>
      <w:r>
        <w:instrText xml:space="preserve"> REF _Ref203987453 \r \h </w:instrText>
      </w:r>
      <w:r>
        <w:fldChar w:fldCharType="separate"/>
      </w:r>
      <w:r>
        <w:t>4.7.1</w:t>
      </w:r>
      <w:r>
        <w:fldChar w:fldCharType="end"/>
      </w:r>
      <w:r>
        <w:t>)</w:t>
      </w:r>
    </w:p>
    <w:p w14:paraId="19BEFC46" w14:textId="77777777" w:rsidR="00ED148F" w:rsidRDefault="00000000">
      <w:pPr>
        <w:pStyle w:val="Lista2"/>
      </w:pPr>
      <w:r>
        <w:t>transliterate that sequence as follows</w:t>
      </w:r>
    </w:p>
    <w:p w14:paraId="4EE0C599" w14:textId="77777777" w:rsidR="00ED148F" w:rsidRDefault="00000000">
      <w:pPr>
        <w:pStyle w:val="Lista3"/>
      </w:pPr>
      <w:r>
        <w:t>for &lt;ār&gt;, add the character joiner sign to indicate that these graphemes belong to a single glyph in original</w:t>
      </w:r>
    </w:p>
    <w:p w14:paraId="200952F4" w14:textId="77777777" w:rsidR="00ED148F" w:rsidRDefault="00000000">
      <w:pPr>
        <w:pStyle w:val="Lista3"/>
        <w:rPr>
          <w:rStyle w:val="Foreign"/>
          <w:i w:val="0"/>
          <w:iCs w:val="0"/>
          <w:noProof w:val="0"/>
        </w:rPr>
      </w:pPr>
      <w:r>
        <w:t xml:space="preserve">for &lt;rā&gt;, the joiner sign is not necessary, since these graphemes would naturally constitute one </w:t>
      </w:r>
      <w:r>
        <w:rPr>
          <w:rStyle w:val="Foreign"/>
        </w:rPr>
        <w:t>akṣara</w:t>
      </w:r>
    </w:p>
    <w:p w14:paraId="20C02259" w14:textId="77777777" w:rsidR="00ED148F" w:rsidRDefault="00000000">
      <w:pPr>
        <w:pStyle w:val="Lista4"/>
      </w:pPr>
      <w:r>
        <w:t xml:space="preserve">but you may choose to add the = sign nonetheless to make it explicit that a fused double </w:t>
      </w:r>
      <w:r>
        <w:rPr>
          <w:rStyle w:val="Foreign"/>
        </w:rPr>
        <w:t>kāl</w:t>
      </w:r>
      <w:r>
        <w:t xml:space="preserve"> is present</w:t>
      </w:r>
    </w:p>
    <w:p w14:paraId="05F283A8" w14:textId="77777777" w:rsidR="00ED148F" w:rsidRDefault="00000000">
      <w:pPr>
        <w:pStyle w:val="Lista2"/>
      </w:pPr>
      <w:r>
        <w:t>if ambiguity is present, then record it (in an apparatus note or through XML encoding)</w:t>
      </w:r>
    </w:p>
    <w:p w14:paraId="43B176E8" w14:textId="77777777" w:rsidR="00ED148F" w:rsidRDefault="00000000">
      <w:pPr>
        <w:pStyle w:val="Cmsor4"/>
      </w:pPr>
      <w:bookmarkStart w:id="339" w:name="_Ref201067237"/>
      <w:bookmarkStart w:id="340" w:name="_Toc204326258"/>
      <w:bookmarkStart w:id="341" w:name="_Ref162447839"/>
      <w:bookmarkStart w:id="342" w:name="_Toc199757571"/>
      <w:r>
        <w:t xml:space="preserve">Independent and dependent </w:t>
      </w:r>
      <w:r>
        <w:rPr>
          <w:rStyle w:val="Foreign"/>
        </w:rPr>
        <w:t>upadhmānīya</w:t>
      </w:r>
      <w:r>
        <w:t xml:space="preserve"> and </w:t>
      </w:r>
      <w:r>
        <w:rPr>
          <w:rStyle w:val="Foreign"/>
        </w:rPr>
        <w:t>jihvāmūlīya</w:t>
      </w:r>
      <w:bookmarkEnd w:id="339"/>
      <w:bookmarkEnd w:id="340"/>
    </w:p>
    <w:p w14:paraId="0A2B88F0" w14:textId="77777777" w:rsidR="00ED148F" w:rsidRDefault="00000000">
      <w:r>
        <w:t>As noted in  §</w:t>
      </w:r>
      <w:r>
        <w:fldChar w:fldCharType="begin"/>
      </w:r>
      <w:r>
        <w:instrText xml:space="preserve"> REF _Ref201582281 \r \h </w:instrText>
      </w:r>
      <w:r>
        <w:fldChar w:fldCharType="separate"/>
      </w:r>
      <w:r>
        <w:t>4.2.5</w:t>
      </w:r>
      <w:r>
        <w:fldChar w:fldCharType="end"/>
      </w:r>
      <w:r>
        <w:t xml:space="preserve"> (with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w:t>
      </w:r>
      <w:r>
        <w:lastRenderedPageBreak/>
        <w:t xml:space="preserve">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43310CD2" w14:textId="77777777" w:rsidR="00ED148F" w:rsidRDefault="00000000">
      <w:r>
        <w:t>@it may, after all, be more logical to avoid the = sign and use uppercase for the independent forms</w:t>
      </w:r>
    </w:p>
    <w:p w14:paraId="4BC59F84" w14:textId="77777777" w:rsidR="00ED148F"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778572E0" w14:textId="77777777" w:rsidR="00ED148F" w:rsidRDefault="00000000">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/3: </w:t>
      </w:r>
      <w:r>
        <w:rPr>
          <w:rStyle w:val="Foreign"/>
        </w:rPr>
        <w:t>traẖ= ka</w:t>
      </w:r>
    </w:p>
    <w:p w14:paraId="5594F91B" w14:textId="77777777" w:rsidR="00ED148F"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4F2552DB" w14:textId="77777777" w:rsidR="00ED148F" w:rsidRDefault="00000000">
      <w:pPr>
        <w:pStyle w:val="Lista2"/>
      </w:pPr>
      <w:r>
        <w:t xml:space="preserve">e.g. </w:t>
      </w:r>
      <w:r>
        <w:fldChar w:fldCharType="begin"/>
      </w:r>
      <w:r>
        <w:instrText xml:space="preserve"> REF _Ref201066762 \h </w:instrText>
      </w:r>
      <w:r>
        <w:fldChar w:fldCharType="separate"/>
      </w:r>
      <w:r>
        <w:t xml:space="preserve">Figure </w:t>
      </w:r>
      <w:r>
        <w:rPr>
          <w:noProof/>
        </w:rPr>
        <w:t>4.2</w:t>
      </w:r>
      <w:r>
        <w:t>.</w:t>
      </w:r>
      <w:r>
        <w:rPr>
          <w:noProof/>
        </w:rPr>
        <w:t>C</w:t>
      </w:r>
      <w:r>
        <w:fldChar w:fldCharType="end"/>
      </w:r>
      <w:r>
        <w:t xml:space="preserve">/5: </w:t>
      </w:r>
      <w:r>
        <w:rPr>
          <w:rStyle w:val="Foreign"/>
        </w:rPr>
        <w:t>yo=ẖ ka</w:t>
      </w:r>
    </w:p>
    <w:p w14:paraId="65E8716D" w14:textId="77777777" w:rsidR="00ED148F" w:rsidRDefault="00000000">
      <w:pPr>
        <w:pStyle w:val="Cmsor4"/>
      </w:pPr>
      <w:bookmarkStart w:id="343" w:name="_Toc204326259"/>
      <w:bookmarkStart w:id="344" w:name="_Ref23844494"/>
      <w:r>
        <w:t>Alternative behaviour of the superscript |r|</w:t>
      </w:r>
      <w:bookmarkEnd w:id="343"/>
    </w:p>
    <w:p w14:paraId="21544295" w14:textId="77777777" w:rsidR="00ED148F" w:rsidRDefault="00000000">
      <w:r>
        <w:t>In most varieties of the Indic writing system, the grapheme &lt;r&gt; has, in addition to its basic form, two graphotactic allographs (§</w:t>
      </w:r>
      <w:r>
        <w:fldChar w:fldCharType="begin"/>
      </w:r>
      <w:r>
        <w:instrText xml:space="preserve"> REF _Ref199778013 \r \h </w:instrText>
      </w:r>
      <w:r>
        <w:fldChar w:fldCharType="separate"/>
      </w:r>
      <w:r>
        <w:t>2.6</w:t>
      </w:r>
      <w:r>
        <w:fldChar w:fldCharType="end"/>
      </w:r>
      <w:r>
        <w:t>) for use in complex characters. The superscript |r| (e.g. in Devanagari |</w:t>
      </w:r>
      <w:r>
        <w:rPr>
          <w:rStyle w:val="ForeignDevanagariScript"/>
          <w:rFonts w:hint="cs"/>
          <w:cs/>
        </w:rPr>
        <w:t>र्क</w:t>
      </w:r>
      <w:r>
        <w:t xml:space="preserve">| &lt;rka&gt;)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&lt;kra&gt;)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r>
        <w:rPr>
          <w:rFonts w:cs="Gentium Plus"/>
          <w:i/>
          <w:iCs/>
          <w:lang w:eastAsia="en-GB"/>
        </w:rPr>
        <w:t>samar</w:t>
      </w:r>
      <w:r>
        <w:t xml:space="preserve">&gt; and in </w:t>
      </w:r>
      <w:r>
        <w:fldChar w:fldCharType="begin"/>
      </w:r>
      <w:r>
        <w:instrText xml:space="preserve"> REF _Ref201584290 \h </w:instrText>
      </w:r>
      <w:r>
        <w:fldChar w:fldCharType="separate"/>
      </w:r>
      <w:r>
        <w:t xml:space="preserve">Figure </w:t>
      </w:r>
      <w:r>
        <w:rPr>
          <w:noProof/>
        </w:rPr>
        <w:t>4.6</w:t>
      </w:r>
      <w:r>
        <w:t>.</w:t>
      </w:r>
      <w:r>
        <w:rPr>
          <w:noProof/>
        </w:rPr>
        <w:t>D</w:t>
      </w:r>
      <w:r>
        <w:fldChar w:fldCharType="end"/>
      </w:r>
      <w:r>
        <w:t>. We shall refer to this as the Indonesian mode, as distinct from the Indian mode where the subscript |r| is to be interpreted in the traditional way, as in |</w:t>
      </w:r>
      <w:r>
        <w:rPr>
          <w:rStyle w:val="ForeignBalineseScript"/>
        </w:rPr>
        <w:t>ᬲᬯᬃ</w:t>
      </w:r>
      <w:r>
        <w:t>| &lt;</w:t>
      </w:r>
      <w:r>
        <w:rPr>
          <w:i/>
          <w:iCs/>
          <w:lang w:eastAsia="en-GB"/>
        </w:rPr>
        <w:t>sarva</w:t>
      </w:r>
      <w:r>
        <w:t>&gt;.</w:t>
      </w:r>
    </w:p>
    <w:p w14:paraId="388B1BC1" w14:textId="77777777" w:rsidR="00ED148F"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ED148F" w14:paraId="6ACB9A6A" w14:textId="77777777" w:rsidTr="00ED148F">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4BB49BD8" w14:textId="77777777" w:rsidR="00ED148F" w:rsidRDefault="00000000">
            <w:pPr>
              <w:pStyle w:val="Kpalrs"/>
              <w:keepNext/>
            </w:pPr>
            <w:bookmarkStart w:id="345" w:name="_Ref201584290"/>
            <w:r>
              <w:t xml:space="preserve">Figure </w:t>
            </w:r>
            <w:r w:rsidR="00ED148F">
              <w:fldChar w:fldCharType="begin"/>
            </w:r>
            <w:r w:rsidR="00ED148F">
              <w:instrText xml:space="preserve"> STYLEREF 2 \s </w:instrText>
            </w:r>
            <w:r w:rsidR="00ED148F">
              <w:fldChar w:fldCharType="separate"/>
            </w:r>
            <w:r w:rsidR="00ED148F">
              <w:rPr>
                <w:noProof/>
              </w:rPr>
              <w:t>4.6</w:t>
            </w:r>
            <w:r w:rsidR="00ED148F">
              <w:rPr>
                <w:noProof/>
              </w:rPr>
              <w:fldChar w:fldCharType="end"/>
            </w:r>
            <w:r>
              <w:t>.</w:t>
            </w:r>
            <w:r w:rsidR="00ED148F">
              <w:fldChar w:fldCharType="begin"/>
            </w:r>
            <w:r w:rsidR="00ED148F">
              <w:instrText xml:space="preserve"> SEQ Figure \* ALPHABETIC \s 2 </w:instrText>
            </w:r>
            <w:r w:rsidR="00ED148F">
              <w:fldChar w:fldCharType="separate"/>
            </w:r>
            <w:r w:rsidR="00ED148F">
              <w:rPr>
                <w:noProof/>
              </w:rPr>
              <w:t>D</w:t>
            </w:r>
            <w:r w:rsidR="00ED148F">
              <w:rPr>
                <w:noProof/>
              </w:rPr>
              <w:fldChar w:fldCharType="end"/>
            </w:r>
            <w:bookmarkEnd w:id="345"/>
            <w:r>
              <w:t>. Indonesian superscript |r|</w:t>
            </w:r>
          </w:p>
        </w:tc>
      </w:tr>
      <w:tr w:rsidR="00ED148F" w14:paraId="499B9718" w14:textId="77777777" w:rsidTr="00ED148F">
        <w:tc>
          <w:tcPr>
            <w:tcW w:w="3258" w:type="dxa"/>
          </w:tcPr>
          <w:p w14:paraId="1FEFB265" w14:textId="77777777" w:rsidR="00ED148F" w:rsidRDefault="00000000">
            <w:pPr>
              <w:pStyle w:val="Image"/>
            </w:pPr>
            <w:r>
              <w:drawing>
                <wp:inline distT="0" distB="0" distL="0" distR="0" wp14:anchorId="173CAA11" wp14:editId="0D551151">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ED148F" w14:paraId="35CB802E" w14:textId="77777777" w:rsidTr="00ED148F">
        <w:tc>
          <w:tcPr>
            <w:tcW w:w="3258" w:type="dxa"/>
          </w:tcPr>
          <w:p w14:paraId="71005BB7" w14:textId="77777777" w:rsidR="00ED148F" w:rsidRDefault="00000000">
            <w:pPr>
              <w:pStyle w:val="Normlbehzs"/>
              <w:ind w:firstLine="0"/>
              <w:jc w:val="center"/>
            </w:pPr>
            <w:r>
              <w:rPr>
                <w:rStyle w:val="Foreign"/>
              </w:rPr>
              <w:t>Ina=rpaṇakan·</w:t>
            </w:r>
          </w:p>
        </w:tc>
      </w:tr>
    </w:tbl>
    <w:p w14:paraId="5B01328F" w14:textId="77777777" w:rsidR="00ED148F" w:rsidRDefault="00000000">
      <w:pPr>
        <w:pStyle w:val="Lista"/>
        <w:rPr>
          <w:i/>
          <w:iCs/>
          <w:noProof/>
        </w:rPr>
      </w:pPr>
      <w:r>
        <w:t>if the Indonesian mode is dominant in a text,</w:t>
      </w:r>
    </w:p>
    <w:p w14:paraId="57FD8D96" w14:textId="77777777" w:rsidR="00ED148F" w:rsidRDefault="00000000">
      <w:pPr>
        <w:pStyle w:val="Lista2"/>
        <w:rPr>
          <w:i/>
          <w:iCs/>
          <w:noProof/>
        </w:rPr>
      </w:pPr>
      <w:r>
        <w:t>preferably add = to instances of the Indian mode</w:t>
      </w:r>
    </w:p>
    <w:p w14:paraId="352D9413" w14:textId="77777777" w:rsidR="00ED148F" w:rsidRDefault="00000000">
      <w:pPr>
        <w:pStyle w:val="Lista3"/>
        <w:rPr>
          <w:i/>
          <w:iCs/>
          <w:noProof/>
        </w:rPr>
      </w:pPr>
      <w:r>
        <w:t xml:space="preserve">e.g. </w:t>
      </w:r>
      <w:r>
        <w:rPr>
          <w:rStyle w:val="ForeignBalineseScript"/>
        </w:rPr>
        <w:t>ᬲᬯᬃ</w:t>
      </w:r>
      <w:r>
        <w:t xml:space="preserve"> → </w:t>
      </w:r>
      <w:r>
        <w:rPr>
          <w:rStyle w:val="Foreign"/>
        </w:rPr>
        <w:t>sar=va</w:t>
      </w:r>
    </w:p>
    <w:p w14:paraId="30967BEA" w14:textId="77777777" w:rsidR="00ED148F" w:rsidRDefault="00000000">
      <w:pPr>
        <w:pStyle w:val="Lista2"/>
      </w:pPr>
      <w:r>
        <w:t>for maximum precision, optionally also add = to instances of the Indonesian mode</w:t>
      </w:r>
    </w:p>
    <w:p w14:paraId="181C7FC6" w14:textId="77777777" w:rsidR="00ED148F" w:rsidRDefault="00000000">
      <w:pPr>
        <w:pStyle w:val="Lista3"/>
      </w:pPr>
      <w:r>
        <w:t xml:space="preserve">e.g. </w:t>
      </w:r>
      <w:r>
        <w:rPr>
          <w:rStyle w:val="ForeignBalineseScript"/>
        </w:rPr>
        <w:t>ᬲᬫᬃ</w:t>
      </w:r>
      <w:r>
        <w:t xml:space="preserve"> → </w:t>
      </w:r>
      <w:r>
        <w:rPr>
          <w:rStyle w:val="Foreign"/>
        </w:rPr>
        <w:t>sama=r</w:t>
      </w:r>
    </w:p>
    <w:p w14:paraId="185E9883" w14:textId="77777777" w:rsidR="00ED148F" w:rsidRDefault="00000000">
      <w:pPr>
        <w:pStyle w:val="Lista"/>
        <w:rPr>
          <w:i/>
          <w:iCs/>
          <w:noProof/>
        </w:rPr>
      </w:pPr>
      <w:r>
        <w:t>if the Indian mode is dominant in a text,</w:t>
      </w:r>
    </w:p>
    <w:p w14:paraId="000D9B4E" w14:textId="77777777" w:rsidR="00ED148F" w:rsidRDefault="00000000">
      <w:pPr>
        <w:pStyle w:val="Lista2"/>
      </w:pPr>
      <w:r>
        <w:t>preferably add = to instances of the Indonesian mode</w:t>
      </w:r>
    </w:p>
    <w:p w14:paraId="250BBE47" w14:textId="77777777" w:rsidR="00ED148F"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4E8F7373" w14:textId="77777777" w:rsidR="00ED148F" w:rsidRDefault="00000000">
      <w:pPr>
        <w:pStyle w:val="Lista3"/>
      </w:pPr>
      <w:r>
        <w:t xml:space="preserve">e.g. </w:t>
      </w:r>
      <w:r>
        <w:fldChar w:fldCharType="begin"/>
      </w:r>
      <w:r>
        <w:instrText xml:space="preserve"> REF _Ref201584290 \h </w:instrText>
      </w:r>
      <w:r>
        <w:fldChar w:fldCharType="separate"/>
      </w:r>
      <w:r>
        <w:t xml:space="preserve">Figure </w:t>
      </w:r>
      <w:r>
        <w:rPr>
          <w:noProof/>
        </w:rPr>
        <w:t>4.6</w:t>
      </w:r>
      <w:r>
        <w:t>.</w:t>
      </w:r>
      <w:r>
        <w:rPr>
          <w:noProof/>
        </w:rPr>
        <w:t>D</w:t>
      </w:r>
      <w:r>
        <w:fldChar w:fldCharType="end"/>
      </w:r>
      <w:r>
        <w:t xml:space="preserve"> → </w:t>
      </w:r>
      <w:r>
        <w:rPr>
          <w:rStyle w:val="Foreign"/>
        </w:rPr>
        <w:t>Ina=rpaṇakan·</w:t>
      </w:r>
    </w:p>
    <w:p w14:paraId="704CD918" w14:textId="77777777" w:rsidR="00ED148F" w:rsidRDefault="00000000">
      <w:pPr>
        <w:pStyle w:val="Lista2"/>
        <w:rPr>
          <w:i/>
          <w:iCs/>
          <w:noProof/>
        </w:rPr>
      </w:pPr>
      <w:r>
        <w:t>for maximum precision, optionally also add = to instances of the Indian mode</w:t>
      </w:r>
    </w:p>
    <w:p w14:paraId="4F315126" w14:textId="77777777" w:rsidR="00ED148F" w:rsidRDefault="00000000">
      <w:pPr>
        <w:pStyle w:val="Lista3"/>
        <w:rPr>
          <w:i/>
          <w:iCs/>
          <w:noProof/>
        </w:rPr>
      </w:pPr>
      <w:r>
        <w:t xml:space="preserve">e.g. </w:t>
      </w:r>
      <w:r>
        <w:rPr>
          <w:rStyle w:val="ForeignBalineseScript"/>
        </w:rPr>
        <w:t>ᬲᬯᬃ</w:t>
      </w:r>
      <w:r>
        <w:t xml:space="preserve"> → </w:t>
      </w:r>
      <w:r>
        <w:rPr>
          <w:rStyle w:val="Foreign"/>
        </w:rPr>
        <w:t>sar=va</w:t>
      </w:r>
    </w:p>
    <w:p w14:paraId="3202FA25" w14:textId="77777777" w:rsidR="00ED148F" w:rsidRDefault="00000000">
      <w:pPr>
        <w:pStyle w:val="Cmsor4"/>
      </w:pPr>
      <w:bookmarkStart w:id="346" w:name="_Ref201309720"/>
      <w:bookmarkStart w:id="347" w:name="_Toc204326260"/>
      <w:bookmarkEnd w:id="341"/>
      <w:bookmarkEnd w:id="342"/>
      <w:bookmarkEnd w:id="344"/>
      <w:r>
        <w:t xml:space="preserve">Multiple vowel markers within a </w:t>
      </w:r>
      <w:bookmarkEnd w:id="335"/>
      <w:bookmarkEnd w:id="336"/>
      <w:bookmarkEnd w:id="346"/>
      <w:r>
        <w:t>complex glyph</w:t>
      </w:r>
      <w:bookmarkEnd w:id="347"/>
    </w:p>
    <w:p w14:paraId="37432107" w14:textId="77777777" w:rsidR="00ED148F" w:rsidRDefault="00000000">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t>4.3.2.1</w:t>
      </w:r>
      <w:r>
        <w:fldChar w:fldCharType="end"/>
      </w:r>
      <w:r>
        <w:t xml:space="preserve">. </w:t>
      </w:r>
      <w:r>
        <w:lastRenderedPageBreak/>
        <w:t>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t>3.6.1.1</w:t>
      </w:r>
      <w:r>
        <w:fldChar w:fldCharType="end"/>
      </w:r>
      <w:r>
        <w:t>.</w:t>
      </w:r>
    </w:p>
    <w:p w14:paraId="2556DD3D" w14:textId="77777777" w:rsidR="00ED148F"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ED148F" w14:paraId="0A7C83CA" w14:textId="77777777" w:rsidTr="00ED148F">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107242E2" w14:textId="77777777" w:rsidR="00ED148F" w:rsidRDefault="00000000">
            <w:pPr>
              <w:pStyle w:val="Kpalrs"/>
              <w:keepNext/>
            </w:pPr>
            <w:bookmarkStart w:id="348" w:name="_Ref201585568"/>
            <w:r>
              <w:t xml:space="preserve">Figure </w:t>
            </w:r>
            <w:r w:rsidR="00ED148F">
              <w:fldChar w:fldCharType="begin"/>
            </w:r>
            <w:r w:rsidR="00ED148F">
              <w:instrText xml:space="preserve"> STYLEREF 2 \s </w:instrText>
            </w:r>
            <w:r w:rsidR="00ED148F">
              <w:fldChar w:fldCharType="separate"/>
            </w:r>
            <w:r w:rsidR="00ED148F">
              <w:rPr>
                <w:noProof/>
              </w:rPr>
              <w:t>4.6</w:t>
            </w:r>
            <w:r w:rsidR="00ED148F">
              <w:rPr>
                <w:noProof/>
              </w:rPr>
              <w:fldChar w:fldCharType="end"/>
            </w:r>
            <w:r>
              <w:t>.</w:t>
            </w:r>
            <w:r w:rsidR="00ED148F">
              <w:fldChar w:fldCharType="begin"/>
            </w:r>
            <w:r w:rsidR="00ED148F">
              <w:instrText xml:space="preserve"> SEQ Figure \* ALPHABETIC \s 2 </w:instrText>
            </w:r>
            <w:r w:rsidR="00ED148F">
              <w:fldChar w:fldCharType="separate"/>
            </w:r>
            <w:r w:rsidR="00ED148F">
              <w:rPr>
                <w:noProof/>
              </w:rPr>
              <w:t>E</w:t>
            </w:r>
            <w:r w:rsidR="00ED148F">
              <w:rPr>
                <w:noProof/>
              </w:rPr>
              <w:fldChar w:fldCharType="end"/>
            </w:r>
            <w:bookmarkEnd w:id="348"/>
            <w:r>
              <w:t>. Multiple vowel markers</w:t>
            </w:r>
          </w:p>
        </w:tc>
      </w:tr>
      <w:tr w:rsidR="00ED148F" w14:paraId="7BA30066" w14:textId="77777777" w:rsidTr="00ED148F">
        <w:tc>
          <w:tcPr>
            <w:tcW w:w="1588" w:type="dxa"/>
          </w:tcPr>
          <w:p w14:paraId="65D88BE3" w14:textId="77777777" w:rsidR="00ED148F" w:rsidRDefault="00000000">
            <w:pPr>
              <w:pStyle w:val="Image"/>
              <w:rPr>
                <w:rFonts w:eastAsia="Tahoma"/>
              </w:rPr>
            </w:pPr>
            <w:r>
              <w:rPr>
                <w:rFonts w:eastAsia="Tahoma"/>
              </w:rPr>
              <w:t>1</w:t>
            </w:r>
          </w:p>
        </w:tc>
        <w:tc>
          <w:tcPr>
            <w:tcW w:w="1588" w:type="dxa"/>
          </w:tcPr>
          <w:p w14:paraId="3F7B6373" w14:textId="77777777" w:rsidR="00ED148F" w:rsidRDefault="00000000">
            <w:pPr>
              <w:pStyle w:val="Image"/>
            </w:pPr>
            <w:r>
              <w:t>2</w:t>
            </w:r>
          </w:p>
        </w:tc>
      </w:tr>
      <w:tr w:rsidR="00ED148F" w14:paraId="56DDB981" w14:textId="77777777" w:rsidTr="00ED148F">
        <w:tc>
          <w:tcPr>
            <w:tcW w:w="1588" w:type="dxa"/>
          </w:tcPr>
          <w:p w14:paraId="37535027" w14:textId="77777777" w:rsidR="00ED148F" w:rsidRDefault="00000000">
            <w:pPr>
              <w:pStyle w:val="Image"/>
            </w:pPr>
            <w:r>
              <w:rPr>
                <w:rFonts w:eastAsia="Tahoma"/>
              </w:rPr>
              <w:drawing>
                <wp:inline distT="0" distB="0" distL="0" distR="0" wp14:anchorId="1385FA50" wp14:editId="15E09725">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1236AED4" w14:textId="77777777" w:rsidR="00ED148F" w:rsidRDefault="00000000">
            <w:pPr>
              <w:pStyle w:val="Image"/>
            </w:pPr>
            <w:r>
              <w:drawing>
                <wp:inline distT="0" distB="0" distL="0" distR="0" wp14:anchorId="6413363D" wp14:editId="5014AD28">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ED148F" w14:paraId="578021DE" w14:textId="77777777" w:rsidTr="00ED148F">
        <w:tc>
          <w:tcPr>
            <w:tcW w:w="1588" w:type="dxa"/>
          </w:tcPr>
          <w:p w14:paraId="13227670" w14:textId="77777777" w:rsidR="00ED148F" w:rsidRDefault="00000000">
            <w:pPr>
              <w:pStyle w:val="Normlbehzs"/>
              <w:ind w:firstLine="0"/>
              <w:jc w:val="center"/>
            </w:pPr>
            <w:r>
              <w:rPr>
                <w:rStyle w:val="Foreign"/>
              </w:rPr>
              <w:t>du=ā</w:t>
            </w:r>
          </w:p>
        </w:tc>
        <w:tc>
          <w:tcPr>
            <w:tcW w:w="1588" w:type="dxa"/>
          </w:tcPr>
          <w:p w14:paraId="2C2661BC" w14:textId="77777777" w:rsidR="00ED148F" w:rsidRDefault="00000000">
            <w:pPr>
              <w:pStyle w:val="Normlbehzs"/>
              <w:ind w:firstLine="0"/>
              <w:jc w:val="center"/>
              <w:rPr>
                <w:rStyle w:val="Foreign"/>
              </w:rPr>
            </w:pPr>
            <w:r>
              <w:rPr>
                <w:rStyle w:val="Foreign"/>
              </w:rPr>
              <w:t>mr̥=i</w:t>
            </w:r>
          </w:p>
        </w:tc>
      </w:tr>
    </w:tbl>
    <w:p w14:paraId="69A020CE" w14:textId="77777777" w:rsidR="00ED148F" w:rsidRDefault="00000000">
      <w:pPr>
        <w:pStyle w:val="Lista"/>
      </w:pPr>
      <w:r>
        <w:fldChar w:fldCharType="begin"/>
      </w:r>
      <w:r>
        <w:instrText xml:space="preserve"> REF _Ref201585568 \h </w:instrText>
      </w:r>
      <w:r>
        <w:fldChar w:fldCharType="separate"/>
      </w:r>
      <w:r>
        <w:t xml:space="preserve">Figure </w:t>
      </w:r>
      <w:r>
        <w:rPr>
          <w:noProof/>
        </w:rPr>
        <w:t>4.6</w:t>
      </w:r>
      <w:r>
        <w:t>.</w:t>
      </w:r>
      <w:r>
        <w:rPr>
          <w:noProof/>
        </w:rPr>
        <w:t>E</w:t>
      </w:r>
      <w:r>
        <w:fldChar w:fldCharType="end"/>
      </w:r>
      <w:r>
        <w:t xml:space="preserve">/1 → </w:t>
      </w:r>
      <w:r>
        <w:rPr>
          <w:rStyle w:val="Foreign"/>
        </w:rPr>
        <w:t>du=ā</w:t>
      </w:r>
    </w:p>
    <w:p w14:paraId="3F1772E6" w14:textId="77777777" w:rsidR="00ED148F" w:rsidRDefault="00000000">
      <w:pPr>
        <w:pStyle w:val="Lista2"/>
      </w:pPr>
      <w:r>
        <w:t xml:space="preserve">this instance is probably a scribal mistake for an intended </w:t>
      </w:r>
      <w:r>
        <w:rPr>
          <w:rStyle w:val="Foreign"/>
        </w:rPr>
        <w:t>ddhā</w:t>
      </w:r>
      <w:r>
        <w:t>, and its editorial correction is to be encoded as per EGD §###</w:t>
      </w:r>
    </w:p>
    <w:p w14:paraId="019FC942" w14:textId="77777777" w:rsidR="00ED148F" w:rsidRDefault="00000000">
      <w:pPr>
        <w:pStyle w:val="Lista"/>
      </w:pPr>
      <w:r>
        <w:fldChar w:fldCharType="begin"/>
      </w:r>
      <w:r>
        <w:instrText xml:space="preserve"> REF _Ref201585568 \h </w:instrText>
      </w:r>
      <w:r>
        <w:fldChar w:fldCharType="separate"/>
      </w:r>
      <w:r>
        <w:t xml:space="preserve">Figure </w:t>
      </w:r>
      <w:r>
        <w:rPr>
          <w:noProof/>
        </w:rPr>
        <w:t>4.6</w:t>
      </w:r>
      <w:r>
        <w:t>.</w:t>
      </w:r>
      <w:r>
        <w:rPr>
          <w:noProof/>
        </w:rPr>
        <w:t>E</w:t>
      </w:r>
      <w:r>
        <w:fldChar w:fldCharType="end"/>
      </w:r>
      <w:r>
        <w:t xml:space="preserve">/1 → </w:t>
      </w:r>
      <w:r>
        <w:rPr>
          <w:rStyle w:val="Foreign"/>
        </w:rPr>
        <w:t>mr̥=i</w:t>
      </w:r>
    </w:p>
    <w:p w14:paraId="69F8AB70" w14:textId="77777777" w:rsidR="00ED148F" w:rsidRDefault="00000000">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14:paraId="03D5C5F4" w14:textId="77777777" w:rsidR="00ED148F" w:rsidRDefault="00000000">
      <w:pPr>
        <w:pStyle w:val="Cmsor4"/>
      </w:pPr>
      <w:bookmarkStart w:id="349" w:name="_Toc204326261"/>
      <w:r>
        <w:t>Independent vowel signs as parts of complex glyphs</w:t>
      </w:r>
      <w:bookmarkEnd w:id="349"/>
    </w:p>
    <w:p w14:paraId="3B17CD8D" w14:textId="77777777" w:rsidR="00ED148F" w:rsidRDefault="00000000">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ED148F" w14:paraId="697C4078" w14:textId="77777777" w:rsidTr="00ED148F">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1B355EA2" w14:textId="77777777" w:rsidR="00ED148F" w:rsidRDefault="00000000">
            <w:pPr>
              <w:pStyle w:val="Kpalrs"/>
              <w:keepNext/>
            </w:pPr>
            <w:bookmarkStart w:id="350" w:name="_Ref201588812"/>
            <w:r>
              <w:t xml:space="preserve">Figure </w:t>
            </w:r>
            <w:r w:rsidR="00ED148F">
              <w:fldChar w:fldCharType="begin"/>
            </w:r>
            <w:r w:rsidR="00ED148F">
              <w:instrText xml:space="preserve"> STYLEREF 2 \s </w:instrText>
            </w:r>
            <w:r w:rsidR="00ED148F">
              <w:fldChar w:fldCharType="separate"/>
            </w:r>
            <w:r w:rsidR="00ED148F">
              <w:rPr>
                <w:noProof/>
              </w:rPr>
              <w:t>4.6</w:t>
            </w:r>
            <w:r w:rsidR="00ED148F">
              <w:rPr>
                <w:noProof/>
              </w:rPr>
              <w:fldChar w:fldCharType="end"/>
            </w:r>
            <w:r>
              <w:t>.</w:t>
            </w:r>
            <w:r w:rsidR="00ED148F">
              <w:fldChar w:fldCharType="begin"/>
            </w:r>
            <w:r w:rsidR="00ED148F">
              <w:instrText xml:space="preserve"> SEQ Figure \* ALPHABETIC \s 2 </w:instrText>
            </w:r>
            <w:r w:rsidR="00ED148F">
              <w:fldChar w:fldCharType="separate"/>
            </w:r>
            <w:r w:rsidR="00ED148F">
              <w:rPr>
                <w:noProof/>
              </w:rPr>
              <w:t>F</w:t>
            </w:r>
            <w:r w:rsidR="00ED148F">
              <w:rPr>
                <w:noProof/>
              </w:rPr>
              <w:fldChar w:fldCharType="end"/>
            </w:r>
            <w:bookmarkEnd w:id="350"/>
            <w:r>
              <w:t>. Independent vowel graphs in ligatures</w:t>
            </w:r>
          </w:p>
        </w:tc>
      </w:tr>
      <w:tr w:rsidR="00ED148F" w14:paraId="7AF9E439" w14:textId="77777777" w:rsidTr="00ED148F">
        <w:tc>
          <w:tcPr>
            <w:tcW w:w="2552" w:type="dxa"/>
          </w:tcPr>
          <w:p w14:paraId="5EC230B5" w14:textId="77777777" w:rsidR="00ED148F" w:rsidRDefault="00000000">
            <w:pPr>
              <w:pStyle w:val="Image"/>
              <w:rPr>
                <w:rFonts w:eastAsia="Tahoma"/>
              </w:rPr>
            </w:pPr>
            <w:r>
              <w:rPr>
                <w:rFonts w:eastAsia="Tahoma"/>
              </w:rPr>
              <w:t>1</w:t>
            </w:r>
          </w:p>
        </w:tc>
        <w:tc>
          <w:tcPr>
            <w:tcW w:w="2552" w:type="dxa"/>
          </w:tcPr>
          <w:p w14:paraId="5AD365EC" w14:textId="77777777" w:rsidR="00ED148F" w:rsidRDefault="00000000">
            <w:pPr>
              <w:pStyle w:val="Image"/>
            </w:pPr>
            <w:r>
              <w:t>2</w:t>
            </w:r>
          </w:p>
        </w:tc>
      </w:tr>
      <w:tr w:rsidR="00ED148F" w14:paraId="365D884F" w14:textId="77777777" w:rsidTr="00ED148F">
        <w:tc>
          <w:tcPr>
            <w:tcW w:w="2552" w:type="dxa"/>
            <w:vAlign w:val="center"/>
          </w:tcPr>
          <w:p w14:paraId="5FB56893" w14:textId="77777777" w:rsidR="00ED148F" w:rsidRDefault="00000000">
            <w:pPr>
              <w:pStyle w:val="Image"/>
            </w:pPr>
            <w:r>
              <w:rPr>
                <w:b/>
                <w:bCs/>
              </w:rPr>
              <w:drawing>
                <wp:inline distT="0" distB="0" distL="0" distR="0" wp14:anchorId="4443C00E" wp14:editId="762BC1D5">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5"/>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4D79B1A2" w14:textId="77777777" w:rsidR="00ED148F" w:rsidRDefault="00000000">
            <w:pPr>
              <w:pStyle w:val="Image"/>
            </w:pPr>
            <w:r>
              <w:drawing>
                <wp:inline distT="0" distB="0" distL="0" distR="0" wp14:anchorId="07B8060A" wp14:editId="39CC5246">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6"/>
                          <a:stretch>
                            <a:fillRect/>
                          </a:stretch>
                        </pic:blipFill>
                        <pic:spPr bwMode="auto">
                          <a:xfrm>
                            <a:off x="0" y="0"/>
                            <a:ext cx="1096337" cy="540000"/>
                          </a:xfrm>
                          <a:prstGeom prst="rect">
                            <a:avLst/>
                          </a:prstGeom>
                          <a:noFill/>
                          <a:ln>
                            <a:noFill/>
                          </a:ln>
                        </pic:spPr>
                      </pic:pic>
                    </a:graphicData>
                  </a:graphic>
                </wp:inline>
              </w:drawing>
            </w:r>
          </w:p>
          <w:p w14:paraId="50A072B6" w14:textId="77777777" w:rsidR="00ED148F" w:rsidRDefault="00000000">
            <w:pPr>
              <w:pStyle w:val="Image"/>
            </w:pPr>
            <w:r>
              <w:drawing>
                <wp:inline distT="0" distB="0" distL="0" distR="0" wp14:anchorId="6E7D1A73" wp14:editId="506C9182">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ED148F" w14:paraId="622870EC" w14:textId="77777777" w:rsidTr="00ED148F">
        <w:tc>
          <w:tcPr>
            <w:tcW w:w="2552" w:type="dxa"/>
          </w:tcPr>
          <w:p w14:paraId="3D431085" w14:textId="77777777" w:rsidR="00ED148F" w:rsidRDefault="00000000">
            <w:pPr>
              <w:pStyle w:val="Normlbehzs"/>
              <w:ind w:firstLine="0"/>
              <w:jc w:val="center"/>
            </w:pPr>
            <w:r>
              <w:rPr>
                <w:rStyle w:val="Foreign"/>
              </w:rPr>
              <w:t>maR̥k= R̥mpva</w:t>
            </w:r>
          </w:p>
        </w:tc>
        <w:tc>
          <w:tcPr>
            <w:tcW w:w="2552" w:type="dxa"/>
          </w:tcPr>
          <w:p w14:paraId="50DDA5A4" w14:textId="77777777" w:rsidR="00ED148F" w:rsidRDefault="00000000">
            <w:pPr>
              <w:pStyle w:val="Normlbehzs"/>
              <w:ind w:firstLine="0"/>
              <w:jc w:val="center"/>
              <w:rPr>
                <w:rStyle w:val="Foreign"/>
              </w:rPr>
            </w:pPr>
            <w:r>
              <w:rPr>
                <w:rStyle w:val="Foreign"/>
              </w:rPr>
              <w:t>Umiṅsor= I</w:t>
            </w:r>
          </w:p>
        </w:tc>
      </w:tr>
    </w:tbl>
    <w:p w14:paraId="44810099" w14:textId="77777777" w:rsidR="00ED148F"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character with an adjacent grapheme.</w:t>
      </w:r>
    </w:p>
    <w:p w14:paraId="2400D8E2" w14:textId="77777777" w:rsidR="00ED148F" w:rsidRDefault="00000000">
      <w:pPr>
        <w:pStyle w:val="Lista"/>
      </w:pPr>
      <w:r>
        <w:t>where an independent vowel graph is combined with regular a consonant graph or a superscript |r| graph to form a complex character</w:t>
      </w:r>
    </w:p>
    <w:p w14:paraId="4F8D0DC6" w14:textId="77777777" w:rsidR="00ED148F" w:rsidRDefault="00000000">
      <w:pPr>
        <w:pStyle w:val="Lista2"/>
      </w:pPr>
      <w:r>
        <w:t>transliterate the vowel in uppercase as usual</w:t>
      </w:r>
    </w:p>
    <w:p w14:paraId="71563D31" w14:textId="77777777" w:rsidR="00ED148F" w:rsidRDefault="00000000">
      <w:pPr>
        <w:pStyle w:val="Lista2"/>
      </w:pPr>
      <w:r>
        <w:t xml:space="preserve">preferably add the = sign between the consonant and the vowel sign to indicate that the two belong to the same </w:t>
      </w:r>
      <w:r>
        <w:rPr>
          <w:rStyle w:val="Foreign"/>
        </w:rPr>
        <w:t>akṣara</w:t>
      </w:r>
    </w:p>
    <w:p w14:paraId="14767FF5" w14:textId="77777777" w:rsidR="00ED148F" w:rsidRDefault="00000000">
      <w:pPr>
        <w:pStyle w:val="Lista2"/>
      </w:pPr>
      <w:r>
        <w:t xml:space="preserve">e.g.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 xml:space="preserve">/1 → </w:t>
      </w:r>
      <w:r>
        <w:rPr>
          <w:rStyle w:val="Foreign"/>
        </w:rPr>
        <w:t>maR̥k= R̥mpva</w:t>
      </w:r>
    </w:p>
    <w:p w14:paraId="211796EC" w14:textId="77777777" w:rsidR="00ED148F" w:rsidRDefault="00000000">
      <w:pPr>
        <w:pStyle w:val="Lista2"/>
      </w:pPr>
      <w:r>
        <w:t xml:space="preserve">e.g. </w:t>
      </w:r>
      <w:r>
        <w:fldChar w:fldCharType="begin"/>
      </w:r>
      <w:r>
        <w:instrText xml:space="preserve"> REF _Ref201588812 \h </w:instrText>
      </w:r>
      <w:r>
        <w:fldChar w:fldCharType="separate"/>
      </w:r>
      <w:r>
        <w:t xml:space="preserve">Figure </w:t>
      </w:r>
      <w:r>
        <w:rPr>
          <w:noProof/>
        </w:rPr>
        <w:t>4.6</w:t>
      </w:r>
      <w:r>
        <w:t>.</w:t>
      </w:r>
      <w:r>
        <w:rPr>
          <w:noProof/>
        </w:rPr>
        <w:t>F</w:t>
      </w:r>
      <w:r>
        <w:fldChar w:fldCharType="end"/>
      </w:r>
      <w:r>
        <w:t xml:space="preserve">/2 → </w:t>
      </w:r>
      <w:r>
        <w:rPr>
          <w:rStyle w:val="Foreign"/>
        </w:rPr>
        <w:t>Umiṅsor= I</w:t>
      </w:r>
    </w:p>
    <w:p w14:paraId="2105A910" w14:textId="77777777" w:rsidR="00ED148F" w:rsidRDefault="00000000">
      <w:pPr>
        <w:pStyle w:val="Cmsor2"/>
      </w:pPr>
      <w:bookmarkStart w:id="351" w:name="_Toc204326262"/>
      <w:r>
        <w:lastRenderedPageBreak/>
        <w:t>Editorial interpretation</w:t>
      </w:r>
      <w:bookmarkEnd w:id="351"/>
    </w:p>
    <w:p w14:paraId="71338FAB" w14:textId="77777777" w:rsidR="00ED148F" w:rsidRDefault="00000000">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14:paraId="621B908D" w14:textId="77777777" w:rsidR="00ED148F" w:rsidRDefault="00000000">
      <w:pPr>
        <w:rPr>
          <w:lang w:eastAsia="en-US" w:bidi="ar-SA"/>
        </w:rPr>
      </w:pPr>
      <w:r>
        <w:rPr>
          <w:lang w:eastAsia="en-US" w:bidi="ar-SA"/>
        </w:rPr>
        <w:t>@make this a top section after layout?</w:t>
      </w:r>
    </w:p>
    <w:p w14:paraId="56854DC2" w14:textId="77777777" w:rsidR="00ED148F" w:rsidRDefault="00000000">
      <w:pPr>
        <w:pStyle w:val="Cmsor3"/>
      </w:pPr>
      <w:bookmarkStart w:id="352" w:name="_Ref203987453"/>
      <w:bookmarkStart w:id="353" w:name="_Toc204326263"/>
      <w:r>
        <w:t>Silent identification of homographs</w:t>
      </w:r>
      <w:bookmarkEnd w:id="352"/>
      <w:bookmarkEnd w:id="353"/>
    </w:p>
    <w:p w14:paraId="5304F1D4" w14:textId="77777777" w:rsidR="00ED148F" w:rsidRDefault="00000000">
      <w:pPr>
        <w:rPr>
          <w:lang w:eastAsia="en-US" w:bidi="ar-SA"/>
        </w:rPr>
      </w:pPr>
      <w:r>
        <w:rPr>
          <w:lang w:eastAsia="en-US" w:bidi="ar-SA"/>
        </w:rPr>
        <w:t>When determining the graphematic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14:paraId="7FBE307F" w14:textId="77777777" w:rsidR="00ED148F" w:rsidRDefault="00000000">
      <w:r>
        <w:rPr>
          <w:lang w:eastAsia="en-US" w:bidi="ar-SA"/>
        </w:rPr>
        <w:t>@move all repurposed signs, or only the tha/cha/1, back somewhere here?</w:t>
      </w:r>
    </w:p>
    <w:p w14:paraId="3E577A36" w14:textId="77777777" w:rsidR="00ED148F" w:rsidRDefault="00000000">
      <w:pPr>
        <w:pStyle w:val="Lista"/>
        <w:rPr>
          <w:lang w:eastAsia="en-US" w:bidi="ar-SA"/>
        </w:rPr>
      </w:pPr>
      <w:r>
        <w:t>note that alternative readings of a graphic sign may be graphematically disparate, such as</w:t>
      </w:r>
    </w:p>
    <w:p w14:paraId="3CF8500B" w14:textId="77777777" w:rsidR="00ED148F" w:rsidRDefault="00000000">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&lt;ra&gt; |</w:t>
      </w:r>
      <w:r>
        <w:rPr>
          <w:rStyle w:val="ForeignTamilScript"/>
          <w:rFonts w:hint="eastAsia"/>
          <w:cs/>
        </w:rPr>
        <w:t>ர</w:t>
      </w:r>
      <w:r>
        <w:t>|</w:t>
      </w:r>
    </w:p>
    <w:p w14:paraId="1D239B74" w14:textId="77777777" w:rsidR="00ED148F" w:rsidRDefault="00000000">
      <w:pPr>
        <w:pStyle w:val="Lista2"/>
        <w:rPr>
          <w:lang w:eastAsia="en-US" w:bidi="ar-SA"/>
        </w:rPr>
      </w:pPr>
      <w:r>
        <w:t>in several historic scripts, the complex glyph for &lt;su&gt; or the simplex glyph for &lt;A&gt;</w:t>
      </w:r>
    </w:p>
    <w:p w14:paraId="7A0F625E" w14:textId="77777777" w:rsidR="00ED148F" w:rsidRDefault="00000000">
      <w:pPr>
        <w:pStyle w:val="Lista2"/>
        <w:rPr>
          <w:lang w:eastAsia="en-US" w:bidi="ar-SA"/>
        </w:rPr>
      </w:pPr>
      <w:r>
        <w:t xml:space="preserve">a </w:t>
      </w:r>
      <w:r>
        <w:rPr>
          <w:rStyle w:val="Foreign"/>
        </w:rPr>
        <w:t>visarga</w:t>
      </w:r>
      <w:r>
        <w:t xml:space="preserve"> or a punctuation mark</w:t>
      </w:r>
    </w:p>
    <w:p w14:paraId="3B3D96F3" w14:textId="77777777" w:rsidR="00ED148F" w:rsidRDefault="00000000">
      <w:pPr>
        <w:pStyle w:val="Lista2"/>
        <w:rPr>
          <w:lang w:eastAsia="en-US" w:bidi="ar-SA"/>
        </w:rPr>
      </w:pPr>
      <w:r>
        <w:t xml:space="preserve">a consonant glyph with innate </w:t>
      </w:r>
      <w:r>
        <w:rPr>
          <w:rStyle w:val="Foreign"/>
        </w:rPr>
        <w:t>a</w:t>
      </w:r>
      <w:r>
        <w:t xml:space="preserve"> or a final consonant</w:t>
      </w:r>
    </w:p>
    <w:p w14:paraId="44D4CA35" w14:textId="77777777" w:rsidR="00ED148F" w:rsidRDefault="00000000">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14:paraId="325E3C9B" w14:textId="77777777" w:rsidR="00ED148F" w:rsidRDefault="00000000">
      <w:pPr>
        <w:pStyle w:val="Lista2"/>
      </w:pPr>
      <w:r>
        <w:t>this includes extending the benefit of doubt to the scribe or engraver in the case of homographs and near-homographs such as</w:t>
      </w:r>
    </w:p>
    <w:p w14:paraId="6447C89E" w14:textId="77777777" w:rsidR="00ED148F" w:rsidRDefault="00000000">
      <w:pPr>
        <w:pStyle w:val="Lista3"/>
      </w:pPr>
      <w:r>
        <w:t xml:space="preserve">dependent short or long </w:t>
      </w:r>
      <w:r>
        <w:rPr>
          <w:rStyle w:val="Foreign"/>
        </w:rPr>
        <w:t>i</w:t>
      </w:r>
    </w:p>
    <w:p w14:paraId="30E84C16" w14:textId="77777777" w:rsidR="00ED148F" w:rsidRDefault="00000000">
      <w:pPr>
        <w:pStyle w:val="Lista3"/>
      </w:pPr>
      <w:r>
        <w:t xml:space="preserve">subscript </w:t>
      </w:r>
      <w:r>
        <w:rPr>
          <w:rStyle w:val="Foreign"/>
        </w:rPr>
        <w:t>ṇ</w:t>
      </w:r>
      <w:r>
        <w:t xml:space="preserve"> or </w:t>
      </w:r>
      <w:r>
        <w:rPr>
          <w:rStyle w:val="Foreign"/>
        </w:rPr>
        <w:t>n</w:t>
      </w:r>
    </w:p>
    <w:p w14:paraId="5ABBB70A" w14:textId="77777777" w:rsidR="00ED148F" w:rsidRDefault="00000000">
      <w:pPr>
        <w:pStyle w:val="Lista2"/>
      </w:pPr>
      <w:r>
        <w:t>in such cases, prefer to transliterate the grapheme expected in the context unless the distinction is clearly made by the same scribe elsewhere in the original</w:t>
      </w:r>
    </w:p>
    <w:p w14:paraId="6E69ECAC" w14:textId="77777777" w:rsidR="00ED148F" w:rsidRDefault="00000000">
      <w:pPr>
        <w:pStyle w:val="Lista3"/>
      </w:pPr>
      <w:r>
        <w:t>in the latter case, transliterate the inferior grapheme and encode editorial correction (EGD §###)</w:t>
      </w:r>
    </w:p>
    <w:p w14:paraId="70A96DDB" w14:textId="77777777" w:rsidR="00ED148F" w:rsidRDefault="00000000">
      <w:pPr>
        <w:pStyle w:val="Cmsor3"/>
      </w:pPr>
      <w:bookmarkStart w:id="354" w:name="_Toc204326264"/>
      <w:bookmarkStart w:id="355" w:name="_Ref201054401"/>
      <w:bookmarkStart w:id="356" w:name="_Ref203755073"/>
      <w:r>
        <w:t>Poorly legible text</w:t>
      </w:r>
      <w:bookmarkEnd w:id="354"/>
    </w:p>
    <w:p w14:paraId="2EE84FA3" w14:textId="77777777" w:rsidR="00ED148F" w:rsidRDefault="00000000">
      <w:r>
        <w:t xml:space="preserve">When transliterating text that is ambiguous or not confidently legible in the original due to damage to the support or unusual execution of graphic signs, the most likely reading must be selected as primary and transliterated. All uncertainty in reading is to be encoded in XML as per EGD §###. For partially legible </w:t>
      </w:r>
      <w:r>
        <w:rPr>
          <w:rStyle w:val="Foreign"/>
        </w:rPr>
        <w:t>akṣara</w:t>
      </w:r>
      <w:r>
        <w:t>s, feel free to use the shorthand introduced below.</w:t>
      </w:r>
    </w:p>
    <w:p w14:paraId="2143FB68" w14:textId="77777777" w:rsidR="00ED148F" w:rsidRDefault="00000000">
      <w:pPr>
        <w:pStyle w:val="Cmsor4"/>
      </w:pPr>
      <w:bookmarkStart w:id="357" w:name="_Ref203989507"/>
      <w:bookmarkStart w:id="358" w:name="_Toc204326265"/>
      <w:r>
        <w:t>Wildcards for unidentified consonants and vowels</w:t>
      </w:r>
      <w:bookmarkEnd w:id="357"/>
      <w:bookmarkEnd w:id="358"/>
    </w:p>
    <w:p w14:paraId="48107A6E" w14:textId="77777777" w:rsidR="00ED148F" w:rsidRDefault="00000000">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14:paraId="3B35A9E6" w14:textId="77777777" w:rsidR="00ED148F" w:rsidRDefault="00000000">
      <w:pPr>
        <w:pStyle w:val="Lista2"/>
      </w:pPr>
      <w:r>
        <w:t>since final &lt;c&gt; and &lt;v&gt; are extremely unlikely to occur in the texts, this will not interfere with our use of uppercase Roman letters for final consonants</w:t>
      </w:r>
    </w:p>
    <w:p w14:paraId="14C3B187" w14:textId="77777777" w:rsidR="00ED148F" w:rsidRDefault="00000000">
      <w:pPr>
        <w:pStyle w:val="Lista2"/>
      </w:pPr>
      <w:r>
        <w:t>nonetheless, in documents encoded in XML, this shorthand must be converted to the appropriate encoding (EGD §###)</w:t>
      </w:r>
    </w:p>
    <w:p w14:paraId="327E3AC5" w14:textId="77777777" w:rsidR="00ED148F" w:rsidRDefault="00000000">
      <w:pPr>
        <w:pStyle w:val="Cmsor3"/>
      </w:pPr>
      <w:bookmarkStart w:id="359" w:name="_Ref203991057"/>
      <w:bookmarkStart w:id="360" w:name="_Toc204326266"/>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355"/>
      <w:bookmarkEnd w:id="359"/>
      <w:bookmarkEnd w:id="360"/>
    </w:p>
    <w:p w14:paraId="2FA17048" w14:textId="77777777" w:rsidR="00ED148F"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lastRenderedPageBreak/>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14:paraId="5F5D5664" w14:textId="77777777" w:rsidR="00ED148F" w:rsidRDefault="00000000">
      <w:pPr>
        <w:pStyle w:val="Lista"/>
        <w:rPr>
          <w:highlight w:val="yellow"/>
        </w:rPr>
      </w:pPr>
      <w:r>
        <w:rPr>
          <w:highlight w:val="yellow"/>
        </w:rPr>
        <w:t>pending decision on github shorthand issue</w:t>
      </w:r>
    </w:p>
    <w:p w14:paraId="1AC82B2C" w14:textId="77777777" w:rsidR="00ED148F" w:rsidRDefault="00000000">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14:paraId="0C2CFF98" w14:textId="77777777" w:rsidR="00ED148F" w:rsidRDefault="00000000">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14:paraId="35561E12" w14:textId="77777777" w:rsidR="00ED148F" w:rsidRDefault="00000000">
      <w:pPr>
        <w:pStyle w:val="Lista"/>
      </w:pPr>
      <w:r>
        <w:rPr>
          <w:b/>
          <w:bCs/>
        </w:rPr>
        <w:t>if the distinction is absent in the source</w:t>
      </w:r>
      <w:r>
        <w:t>, i.e. the graphs representing the phonemes /ē/ or /ō/ are graphically indistinguishable from those representing the phonemes /e/ or /o/, then</w:t>
      </w:r>
    </w:p>
    <w:p w14:paraId="43CC66B0" w14:textId="77777777" w:rsidR="00ED148F" w:rsidRDefault="00000000">
      <w:pPr>
        <w:pStyle w:val="Lista2"/>
      </w:pPr>
      <w:r>
        <w:t xml:space="preserve">the default transliteration for all instances of the generic graph is </w:t>
      </w:r>
      <w:r>
        <w:rPr>
          <w:rStyle w:val="Foreign"/>
        </w:rPr>
        <w:t>e</w:t>
      </w:r>
      <w:r>
        <w:t xml:space="preserve"> or </w:t>
      </w:r>
      <w:r>
        <w:rPr>
          <w:rStyle w:val="Foreign"/>
        </w:rPr>
        <w:t>o</w:t>
      </w:r>
    </w:p>
    <w:p w14:paraId="138C5917" w14:textId="77777777" w:rsidR="00ED148F" w:rsidRDefault="00000000">
      <w:pPr>
        <w:pStyle w:val="Lista2"/>
      </w:pPr>
      <w:r>
        <w:t>for any instances of the generic graph which in your opinion represent the long phoneme, you may choose to add editorial markup, which may take the form of</w:t>
      </w:r>
    </w:p>
    <w:p w14:paraId="0A427118" w14:textId="77777777" w:rsidR="00ED148F" w:rsidRDefault="00000000">
      <w:pPr>
        <w:pStyle w:val="Lista3"/>
      </w:pPr>
      <w:r>
        <w:t xml:space="preserve">either the above </w:t>
      </w:r>
      <w:r>
        <w:rPr>
          <w:rStyle w:val="LabelGreen"/>
        </w:rPr>
        <w:t>optional shorthand</w:t>
      </w:r>
    </w:p>
    <w:p w14:paraId="31F95FDD" w14:textId="77777777" w:rsidR="00ED148F" w:rsidRDefault="00000000">
      <w:pPr>
        <w:pStyle w:val="Lista3"/>
      </w:pPr>
      <w:r>
        <w:t>or XML markup for editorial normalisation of a short vowel to a long one (EGD §###)</w:t>
      </w:r>
    </w:p>
    <w:p w14:paraId="46DF7953" w14:textId="77777777" w:rsidR="00ED148F" w:rsidRDefault="00000000">
      <w:pPr>
        <w:pStyle w:val="Lista"/>
      </w:pPr>
      <w:r>
        <w:rPr>
          <w:b/>
          <w:bCs/>
        </w:rPr>
        <w:t>if the distinction is present in the source</w:t>
      </w:r>
      <w:r>
        <w:t xml:space="preserve">, i.e. the graphemes &lt;ē&gt; or &lt;ō&gt; are graphically distinguishable from the graphemes &lt;e&gt; or &lt;o&gt;, then </w:t>
      </w:r>
    </w:p>
    <w:p w14:paraId="063E4F68" w14:textId="77777777" w:rsidR="00ED148F" w:rsidRDefault="00000000">
      <w:pPr>
        <w:pStyle w:val="Lista2"/>
      </w:pPr>
      <w:r>
        <w:t>the observation that the distinction is present must be explicitly made in the palaeographic description of the text</w:t>
      </w:r>
    </w:p>
    <w:p w14:paraId="1F78EBA0" w14:textId="77777777" w:rsidR="00ED148F" w:rsidRDefault="00000000">
      <w:pPr>
        <w:pStyle w:val="Lista2"/>
      </w:pPr>
      <w:r>
        <w:t xml:space="preserve">the default transliteration for all instances of the (theoretically) short grapheme is </w:t>
      </w:r>
      <w:r>
        <w:rPr>
          <w:rStyle w:val="Foreign"/>
        </w:rPr>
        <w:t>e</w:t>
      </w:r>
      <w:r>
        <w:t xml:space="preserve"> or </w:t>
      </w:r>
      <w:r>
        <w:rPr>
          <w:rStyle w:val="Foreign"/>
        </w:rPr>
        <w:t>o</w:t>
      </w:r>
    </w:p>
    <w:p w14:paraId="7CF41E5B" w14:textId="77777777" w:rsidR="00ED148F" w:rsidRDefault="00000000">
      <w:pPr>
        <w:pStyle w:val="Lista2"/>
      </w:pPr>
      <w:r>
        <w:t>for any instances of the (theoretically) short grapheme which in your opinion represent the long phoneme, you may choose to add editorial markup, which may take the form of</w:t>
      </w:r>
    </w:p>
    <w:p w14:paraId="3C3D82F8" w14:textId="77777777" w:rsidR="00ED148F" w:rsidRDefault="00000000">
      <w:pPr>
        <w:pStyle w:val="Lista3"/>
      </w:pPr>
      <w:r>
        <w:t xml:space="preserve">either the above </w:t>
      </w:r>
      <w:r>
        <w:rPr>
          <w:rStyle w:val="LabelGreen"/>
        </w:rPr>
        <w:t>optional shorthand</w:t>
      </w:r>
    </w:p>
    <w:p w14:paraId="1ED62BF4" w14:textId="77777777" w:rsidR="00ED148F" w:rsidRDefault="00000000">
      <w:pPr>
        <w:pStyle w:val="Lista3"/>
      </w:pPr>
      <w:r>
        <w:t>or XML markup for editorial normalisation of a short vowel to a long one (EGD §###)</w:t>
      </w:r>
    </w:p>
    <w:p w14:paraId="1960EA89" w14:textId="77777777" w:rsidR="00ED148F" w:rsidRDefault="00000000">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14:paraId="36125AC5" w14:textId="77777777" w:rsidR="00ED148F" w:rsidRDefault="00000000">
      <w:pPr>
        <w:pStyle w:val="Cmsor3"/>
      </w:pPr>
      <w:bookmarkStart w:id="361" w:name="_Ref203985345"/>
      <w:bookmarkStart w:id="362" w:name="_Toc204326267"/>
      <w:r>
        <w:t>Short vowel written where a corresponding long vowel is expected</w:t>
      </w:r>
      <w:bookmarkEnd w:id="356"/>
      <w:bookmarkEnd w:id="361"/>
      <w:bookmarkEnd w:id="362"/>
    </w:p>
    <w:p w14:paraId="7930F89A" w14:textId="77777777" w:rsidR="00ED148F" w:rsidRDefault="00000000">
      <w:r>
        <w:t>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loanwords in Indonesian vernacular documents, following Damais (1955, 15), but need not be applied in such documents if they never make a graphic distinction between short vowels and their long counterparts. This shorthand is equivalent to XML markup for originally inscribed non-standard usage (EGD §###).</w:t>
      </w:r>
    </w:p>
    <w:p w14:paraId="66BE1F42" w14:textId="77777777" w:rsidR="00ED148F" w:rsidRDefault="00000000">
      <w:pPr>
        <w:pStyle w:val="Lista"/>
      </w:pPr>
      <w:r>
        <w:rPr>
          <w:rStyle w:val="LabelGreen"/>
        </w:rPr>
        <w:t>optional shorthand</w:t>
      </w:r>
      <w:r>
        <w:t xml:space="preserve"> for short vowels written where a corresponding long vowel is expected</w:t>
      </w:r>
    </w:p>
    <w:p w14:paraId="26C215CC" w14:textId="77777777" w:rsidR="00ED148F" w:rsidRDefault="00000000">
      <w:pPr>
        <w:pStyle w:val="Lista2"/>
      </w:pPr>
      <w:bookmarkStart w:id="363"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363"/>
    </w:p>
    <w:p w14:paraId="7ECAFF62" w14:textId="77777777" w:rsidR="00ED148F" w:rsidRDefault="00000000">
      <w:pPr>
        <w:pStyle w:val="Cmsor3"/>
      </w:pPr>
      <w:bookmarkStart w:id="364" w:name="_Ref203727852"/>
      <w:bookmarkStart w:id="365" w:name="_Toc204326268"/>
      <w:r>
        <w:t>Sandhi analysis</w:t>
      </w:r>
      <w:bookmarkEnd w:id="364"/>
      <w:bookmarkEnd w:id="365"/>
    </w:p>
    <w:p w14:paraId="4CB44F5B" w14:textId="77777777" w:rsidR="00ED148F" w:rsidRDefault="00000000">
      <w:r>
        <w:t>Since we are concerned with the transliteration of what is written in an original source, sandhi should, as a rule, never be resolved in our texts. 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t>4.7.5.1</w:t>
      </w:r>
      <w:r>
        <w:fldChar w:fldCharType="end"/>
      </w:r>
      <w:r>
        <w:t>) and apostrophes to indicate elision (§</w:t>
      </w:r>
      <w:r>
        <w:fldChar w:fldCharType="begin"/>
      </w:r>
      <w:r>
        <w:instrText xml:space="preserve"> REF _Ref204002714 \r \h </w:instrText>
      </w:r>
      <w:r>
        <w:fldChar w:fldCharType="separate"/>
      </w:r>
      <w:r>
        <w:t>4.7.5.2</w:t>
      </w:r>
      <w:r>
        <w:fldChar w:fldCharType="end"/>
      </w:r>
      <w:r>
        <w:t>) when such markup is in accordance with the conventions of the subfield.</w:t>
      </w:r>
    </w:p>
    <w:p w14:paraId="3C554088" w14:textId="77777777" w:rsidR="00ED148F" w:rsidRDefault="00000000">
      <w:pPr>
        <w:pStyle w:val="Cmsor4"/>
      </w:pPr>
      <w:bookmarkStart w:id="366" w:name="_Ref204002752"/>
      <w:bookmarkStart w:id="367" w:name="_Toc204326269"/>
      <w:r>
        <w:t>Epenthetic consonants</w:t>
      </w:r>
      <w:bookmarkEnd w:id="366"/>
      <w:bookmarkEnd w:id="367"/>
    </w:p>
    <w:p w14:paraId="2D997F85" w14:textId="77777777" w:rsidR="00ED148F" w:rsidRDefault="00000000">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t>8.3</w:t>
      </w:r>
      <w:r>
        <w:fldChar w:fldCharType="end"/>
      </w:r>
      <w:r>
        <w:t>) or, if in compound, by a hyphen (§</w:t>
      </w:r>
      <w:r>
        <w:fldChar w:fldCharType="begin"/>
      </w:r>
      <w:r>
        <w:instrText xml:space="preserve"> REF _Ref203484736 \r \h </w:instrText>
      </w:r>
      <w:r>
        <w:fldChar w:fldCharType="separate"/>
      </w:r>
      <w:r>
        <w:t>8.4</w:t>
      </w:r>
      <w:r>
        <w:fldChar w:fldCharType="end"/>
      </w:r>
      <w:r>
        <w:t>) or, optionally, nothing.</w:t>
      </w:r>
    </w:p>
    <w:p w14:paraId="74BDCA2F" w14:textId="77777777" w:rsidR="00ED148F" w:rsidRDefault="00000000">
      <w:pPr>
        <w:pStyle w:val="Lista"/>
      </w:pPr>
      <w:r>
        <w:lastRenderedPageBreak/>
        <w:t>examples in Tamil:</w:t>
      </w:r>
    </w:p>
    <w:p w14:paraId="3002681C" w14:textId="77777777" w:rsidR="00ED148F" w:rsidRDefault="00000000">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6760B789" w14:textId="77777777" w:rsidR="00ED148F" w:rsidRDefault="00000000">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14:paraId="046DF9E9" w14:textId="77777777" w:rsidR="00ED148F" w:rsidRDefault="00000000">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14:paraId="0A190BC8" w14:textId="77777777" w:rsidR="00ED148F" w:rsidRDefault="00000000">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14:paraId="7DE5AA9B" w14:textId="77777777" w:rsidR="00ED148F" w:rsidRDefault="00000000">
      <w:pPr>
        <w:pStyle w:val="Lista2"/>
        <w:rPr>
          <w:rStyle w:val="Foreign"/>
          <w:i w:val="0"/>
          <w:iCs w:val="0"/>
          <w:noProof w:val="0"/>
        </w:rPr>
      </w:pPr>
      <w:r>
        <w:rPr>
          <w:rStyle w:val="Foreign"/>
        </w:rPr>
        <w:t>paṁca-s-triṁśottaratame</w:t>
      </w:r>
    </w:p>
    <w:p w14:paraId="6ECEE9ED" w14:textId="77777777" w:rsidR="00ED148F" w:rsidRDefault="00000000">
      <w:pPr>
        <w:pStyle w:val="Lista2"/>
        <w:rPr>
          <w:rStyle w:val="Foreign"/>
          <w:i w:val="0"/>
          <w:iCs w:val="0"/>
          <w:noProof w:val="0"/>
        </w:rPr>
      </w:pPr>
      <w:r>
        <w:rPr>
          <w:rStyle w:val="Foreign"/>
        </w:rPr>
        <w:t>mleccha-rājye-m apūjitaḥ</w:t>
      </w:r>
    </w:p>
    <w:p w14:paraId="12F11F6A" w14:textId="77777777" w:rsidR="00ED148F" w:rsidRDefault="00000000">
      <w:pPr>
        <w:pStyle w:val="Lista"/>
      </w:pPr>
      <w:r>
        <w:t>note the above hyphenation must not be used in the following cases</w:t>
      </w:r>
    </w:p>
    <w:p w14:paraId="474ED1CA" w14:textId="77777777" w:rsidR="00ED148F" w:rsidRDefault="00000000">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14:paraId="35D319A3" w14:textId="77777777" w:rsidR="00ED148F" w:rsidRDefault="00000000">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14:paraId="7E8B413A" w14:textId="77777777" w:rsidR="00ED148F" w:rsidRDefault="00000000">
      <w:pPr>
        <w:pStyle w:val="Lista3"/>
      </w:pPr>
      <w:r>
        <w:t xml:space="preserve">e.g. </w:t>
      </w:r>
      <w:r>
        <w:rPr>
          <w:rStyle w:val="Foreign"/>
        </w:rPr>
        <w:t>tair ggatvā</w:t>
      </w:r>
    </w:p>
    <w:p w14:paraId="3F52450F" w14:textId="77777777" w:rsidR="00ED148F" w:rsidRDefault="00000000">
      <w:pPr>
        <w:pStyle w:val="Cmsor4"/>
      </w:pPr>
      <w:bookmarkStart w:id="368" w:name="_Ref204002714"/>
      <w:bookmarkStart w:id="369" w:name="_Toc204326270"/>
      <w:bookmarkStart w:id="370" w:name="_Toc199757567"/>
      <w:r>
        <w:t>Elision of final vowels</w:t>
      </w:r>
      <w:bookmarkEnd w:id="368"/>
      <w:bookmarkEnd w:id="369"/>
    </w:p>
    <w:p w14:paraId="52301502" w14:textId="77777777" w:rsidR="00ED148F" w:rsidRDefault="00000000">
      <w:r>
        <w:t xml:space="preserve">The elision of a final vowel, in particular of the “overshort” final </w:t>
      </w:r>
      <w:r>
        <w:rPr>
          <w:rStyle w:val="Foreign"/>
        </w:rPr>
        <w:t>u</w:t>
      </w:r>
      <w:r>
        <w:t xml:space="preserve"> of Tamil and short final vowels of other Dravidian languages (</w:t>
      </w:r>
      <w:r>
        <w:rPr>
          <w:rStyle w:val="Foreign"/>
        </w:rPr>
        <w:t>lōpasandhi</w:t>
      </w:r>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t>8.3</w:t>
      </w:r>
      <w:r>
        <w:fldChar w:fldCharType="end"/>
      </w:r>
      <w:r>
        <w:t>) or, if in compound, by a hyphen (§</w:t>
      </w:r>
      <w:r>
        <w:fldChar w:fldCharType="begin"/>
      </w:r>
      <w:r>
        <w:instrText xml:space="preserve"> REF _Ref203484736 \r \h </w:instrText>
      </w:r>
      <w:r>
        <w:fldChar w:fldCharType="separate"/>
      </w:r>
      <w:r>
        <w:t>8.4</w:t>
      </w:r>
      <w:r>
        <w:fldChar w:fldCharType="end"/>
      </w:r>
      <w:r>
        <w:t>). The apostrophe should not be used if elision takes place inside a compound that you do not segment with hyphens.</w:t>
      </w:r>
    </w:p>
    <w:p w14:paraId="19A2CF49" w14:textId="77777777" w:rsidR="00ED148F" w:rsidRDefault="00000000">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t>6.4.1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t>3.5.6</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14:paraId="15F6EA08" w14:textId="77777777" w:rsidR="00ED148F" w:rsidRDefault="00000000">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14:paraId="3C7CE576" w14:textId="77777777" w:rsidR="00ED148F" w:rsidRDefault="00000000">
      <w:pPr>
        <w:pStyle w:val="Lista"/>
      </w:pPr>
      <w:r>
        <w:t>examples in Kannada:</w:t>
      </w:r>
    </w:p>
    <w:p w14:paraId="1E7BAE52" w14:textId="77777777" w:rsidR="00ED148F" w:rsidRDefault="00000000">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14:paraId="09DB3A16" w14:textId="77777777" w:rsidR="00ED148F" w:rsidRDefault="00000000">
      <w:pPr>
        <w:pStyle w:val="Lista2"/>
      </w:pPr>
      <w:r>
        <w:rPr>
          <w:rStyle w:val="Foreign"/>
        </w:rPr>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14:paraId="3A501D9B" w14:textId="77777777" w:rsidR="00ED148F" w:rsidRDefault="00000000">
      <w:pPr>
        <w:pStyle w:val="Lista"/>
      </w:pPr>
      <w:r>
        <w:t xml:space="preserve">do not use the apostrophe in lexicalised compounds, as well as in any compounds you choose not to segment with hyphens </w:t>
      </w:r>
    </w:p>
    <w:p w14:paraId="2E8CA551" w14:textId="77777777" w:rsidR="00ED148F" w:rsidRDefault="00000000">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14:paraId="64AEDE61" w14:textId="77777777" w:rsidR="00ED148F" w:rsidRDefault="00000000">
      <w:pPr>
        <w:pStyle w:val="Lista"/>
      </w:pPr>
      <w:r>
        <w:t>the apostrophe should preferably be ’ (</w:t>
      </w:r>
      <w:r>
        <w:rPr>
          <w:rStyle w:val="Code"/>
        </w:rPr>
        <w:t>U+2019</w:t>
      </w:r>
      <w:r>
        <w:t xml:space="preserve"> Right Single Quotation Mark)</w:t>
      </w:r>
    </w:p>
    <w:p w14:paraId="239613CB" w14:textId="77777777" w:rsidR="00ED148F" w:rsidRDefault="00000000">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14:paraId="4F822371" w14:textId="77777777" w:rsidR="00ED148F" w:rsidRDefault="00000000">
      <w:pPr>
        <w:pStyle w:val="Cmsor3"/>
      </w:pPr>
      <w:bookmarkStart w:id="371" w:name="_Toc204326271"/>
      <w:r>
        <w:t>Free annotation</w:t>
      </w:r>
      <w:bookmarkEnd w:id="371"/>
    </w:p>
    <w:p w14:paraId="4E9697F1" w14:textId="77777777" w:rsidR="00ED148F" w:rsidRDefault="00000000">
      <w:r>
        <w:t>@@@write here a few lines about the palaeographic description, the critical apparatus and the commentary</w:t>
      </w:r>
    </w:p>
    <w:p w14:paraId="024FD5FE" w14:textId="77777777" w:rsidR="00ED148F" w:rsidRDefault="00000000">
      <w:pPr>
        <w:pStyle w:val="Cmsor1"/>
      </w:pPr>
      <w:bookmarkStart w:id="372" w:name="_Ref199858079"/>
      <w:bookmarkStart w:id="373" w:name="_Toc204326272"/>
      <w:bookmarkEnd w:id="370"/>
      <w:r>
        <w:lastRenderedPageBreak/>
        <w:t>Numeral signs</w:t>
      </w:r>
      <w:bookmarkEnd w:id="372"/>
      <w:bookmarkEnd w:id="373"/>
    </w:p>
    <w:p w14:paraId="4BD111CB" w14:textId="77777777" w:rsidR="00ED148F" w:rsidRDefault="00000000">
      <w:pPr>
        <w:pStyle w:val="Cmsor2"/>
      </w:pPr>
      <w:bookmarkStart w:id="374" w:name="_Toc204326273"/>
      <w:r>
        <w:t>Overview</w:t>
      </w:r>
      <w:bookmarkEnd w:id="374"/>
    </w:p>
    <w:p w14:paraId="2EA46C25" w14:textId="77777777" w:rsidR="00ED148F"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107"/>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108"/>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Pr>
          <w:lang w:eastAsia="en-US" w:bidi="ar-SA"/>
        </w:rPr>
        <w:t>8.3.1.1</w:t>
      </w:r>
      <w:r>
        <w:rPr>
          <w:lang w:eastAsia="en-US" w:bidi="ar-SA"/>
        </w:rPr>
        <w:fldChar w:fldCharType="end"/>
      </w:r>
      <w:r>
        <w:rPr>
          <w:lang w:eastAsia="en-US" w:bidi="ar-SA"/>
        </w:rPr>
        <w:t>) around numerals, regardless of whether their representation involves encoding, shorthand, or neither.</w:t>
      </w:r>
    </w:p>
    <w:p w14:paraId="74D59849" w14:textId="77777777" w:rsidR="00ED148F"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14:paraId="41402859" w14:textId="77777777" w:rsidR="00ED148F" w:rsidRDefault="00000000">
      <w:pPr>
        <w:pStyle w:val="Cmsor2"/>
      </w:pPr>
      <w:bookmarkStart w:id="375" w:name="_Ref201744264"/>
      <w:bookmarkStart w:id="376" w:name="_Ref201745191"/>
      <w:bookmarkStart w:id="377" w:name="_Toc204326274"/>
      <w:r>
        <w:t>The digits 0 to 9</w:t>
      </w:r>
      <w:bookmarkEnd w:id="375"/>
      <w:bookmarkEnd w:id="376"/>
      <w:bookmarkEnd w:id="377"/>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rsidR="00ED148F" w14:paraId="46F1C96A" w14:textId="77777777" w:rsidTr="00ED148F">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5558B3AD" w14:textId="77777777" w:rsidR="00ED148F" w:rsidRDefault="00000000">
            <w:pPr>
              <w:pStyle w:val="Kpalrs"/>
              <w:keepNext/>
            </w:pPr>
            <w:bookmarkStart w:id="378" w:name="_Ref201743246"/>
            <w:r>
              <w:t xml:space="preserve">Figure </w:t>
            </w:r>
            <w:r w:rsidR="00ED148F">
              <w:fldChar w:fldCharType="begin"/>
            </w:r>
            <w:r w:rsidR="00ED148F">
              <w:instrText xml:space="preserve"> STYLEREF 2 \s </w:instrText>
            </w:r>
            <w:r w:rsidR="00ED148F">
              <w:fldChar w:fldCharType="separate"/>
            </w:r>
            <w:r w:rsidR="00ED148F">
              <w:rPr>
                <w:noProof/>
              </w:rPr>
              <w:t>5.2</w:t>
            </w:r>
            <w:r w:rsidR="00ED148F">
              <w:rPr>
                <w:noProof/>
              </w:rPr>
              <w:fldChar w:fldCharType="end"/>
            </w:r>
            <w:r>
              <w:t>.</w:t>
            </w:r>
            <w:r w:rsidR="00ED148F">
              <w:fldChar w:fldCharType="begin"/>
            </w:r>
            <w:r w:rsidR="00ED148F">
              <w:instrText xml:space="preserve"> SEQ Figure \* ALPHABETIC \s 2 </w:instrText>
            </w:r>
            <w:r w:rsidR="00ED148F">
              <w:fldChar w:fldCharType="separate"/>
            </w:r>
            <w:r w:rsidR="00ED148F">
              <w:rPr>
                <w:noProof/>
              </w:rPr>
              <w:t>A</w:t>
            </w:r>
            <w:r w:rsidR="00ED148F">
              <w:rPr>
                <w:noProof/>
              </w:rPr>
              <w:fldChar w:fldCharType="end"/>
            </w:r>
            <w:bookmarkEnd w:id="378"/>
            <w:r>
              <w:t>. Numeral signs 0-9</w:t>
            </w:r>
          </w:p>
        </w:tc>
      </w:tr>
      <w:tr w:rsidR="00ED148F" w14:paraId="2DA9E47B" w14:textId="77777777" w:rsidTr="00ED148F">
        <w:tc>
          <w:tcPr>
            <w:tcW w:w="0" w:type="auto"/>
            <w:shd w:val="clear" w:color="auto" w:fill="F0F7D7"/>
          </w:tcPr>
          <w:p w14:paraId="44C8D1FB" w14:textId="77777777" w:rsidR="00ED148F" w:rsidRDefault="00000000">
            <w:pPr>
              <w:keepNext/>
              <w:jc w:val="center"/>
            </w:pPr>
            <w:r>
              <w:t>1</w:t>
            </w:r>
          </w:p>
        </w:tc>
        <w:tc>
          <w:tcPr>
            <w:tcW w:w="0" w:type="auto"/>
            <w:shd w:val="clear" w:color="auto" w:fill="F0F7D7"/>
          </w:tcPr>
          <w:p w14:paraId="672C684B" w14:textId="77777777" w:rsidR="00ED148F" w:rsidRDefault="00000000">
            <w:pPr>
              <w:keepNext/>
              <w:jc w:val="center"/>
            </w:pPr>
            <w:r>
              <w:t>2</w:t>
            </w:r>
          </w:p>
        </w:tc>
      </w:tr>
      <w:tr w:rsidR="00ED148F" w14:paraId="456055A1" w14:textId="77777777" w:rsidTr="00ED148F">
        <w:trPr>
          <w:trHeight w:val="1134"/>
        </w:trPr>
        <w:tc>
          <w:tcPr>
            <w:tcW w:w="0" w:type="auto"/>
          </w:tcPr>
          <w:p w14:paraId="69AF175A" w14:textId="77777777" w:rsidR="00ED148F" w:rsidRDefault="00000000">
            <w:pPr>
              <w:pStyle w:val="Image"/>
            </w:pPr>
            <w:r>
              <w:drawing>
                <wp:inline distT="0" distB="0" distL="0" distR="0" wp14:anchorId="7016F912" wp14:editId="3C5E275E">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7D1FBB46" w14:textId="77777777" w:rsidR="00ED148F" w:rsidRDefault="00000000">
            <w:pPr>
              <w:pStyle w:val="Image"/>
            </w:pPr>
            <w:r>
              <w:drawing>
                <wp:inline distT="0" distB="0" distL="0" distR="0" wp14:anchorId="0319167F" wp14:editId="7480B557">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ED148F" w14:paraId="32EFBC84" w14:textId="77777777" w:rsidTr="00ED148F">
        <w:tc>
          <w:tcPr>
            <w:tcW w:w="0" w:type="auto"/>
          </w:tcPr>
          <w:p w14:paraId="1BC1DC3B" w14:textId="77777777" w:rsidR="00ED148F" w:rsidRDefault="00000000">
            <w:pPr>
              <w:jc w:val="center"/>
            </w:pPr>
            <w:r>
              <w:rPr>
                <w:lang w:eastAsia="en-US" w:bidi="ar-SA"/>
              </w:rPr>
              <w:t>1218</w:t>
            </w:r>
          </w:p>
        </w:tc>
        <w:tc>
          <w:tcPr>
            <w:tcW w:w="0" w:type="auto"/>
          </w:tcPr>
          <w:p w14:paraId="772A75A2" w14:textId="77777777" w:rsidR="00ED148F" w:rsidRDefault="00000000">
            <w:pPr>
              <w:jc w:val="center"/>
              <w:rPr>
                <w:lang w:eastAsia="en-US" w:bidi="ar-SA"/>
              </w:rPr>
            </w:pPr>
            <w:r>
              <w:rPr>
                <w:lang w:eastAsia="en-US" w:bidi="ar-SA"/>
              </w:rPr>
              <w:t>8</w:t>
            </w:r>
          </w:p>
        </w:tc>
      </w:tr>
    </w:tbl>
    <w:p w14:paraId="321FE6C0" w14:textId="77777777" w:rsidR="00ED148F"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/2,3,5).</w:t>
      </w:r>
    </w:p>
    <w:p w14:paraId="0CE42294" w14:textId="77777777" w:rsidR="00ED148F" w:rsidRDefault="00000000">
      <w:pPr>
        <w:pStyle w:val="Cmsor2"/>
      </w:pPr>
      <w:bookmarkStart w:id="379" w:name="_Ref203467878"/>
      <w:bookmarkStart w:id="380" w:name="_Toc204326275"/>
      <w:r>
        <w:t>Other numeral signs</w:t>
      </w:r>
      <w:bookmarkEnd w:id="379"/>
      <w:bookmarkEnd w:id="380"/>
    </w:p>
    <w:p w14:paraId="270F3E8A" w14:textId="77777777" w:rsidR="00ED148F"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14:paraId="0EDF0582" w14:textId="77777777" w:rsidR="00ED148F" w:rsidRDefault="00000000">
      <w:pPr>
        <w:pStyle w:val="Cmsor3"/>
      </w:pPr>
      <w:bookmarkStart w:id="381" w:name="_Ref201745374"/>
      <w:bookmarkStart w:id="382" w:name="_Toc204326276"/>
      <w:r>
        <w:t>Markup for numeral signs transliterated with more than one target character</w:t>
      </w:r>
      <w:bookmarkEnd w:id="381"/>
      <w:bookmarkEnd w:id="382"/>
    </w:p>
    <w:p w14:paraId="1CE309BF" w14:textId="77777777" w:rsidR="00ED148F" w:rsidRDefault="00000000">
      <w:pPr>
        <w:rPr>
          <w:lang w:eastAsia="en-US" w:bidi="ar-SA"/>
        </w:rPr>
      </w:pPr>
      <w:r>
        <w:rPr>
          <w:lang w:eastAsia="en-US" w:bidi="ar-SA"/>
        </w:rPr>
        <w:t xml:space="preserve">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w:t>
      </w:r>
      <w:r>
        <w:rPr>
          <w:lang w:eastAsia="en-US" w:bidi="ar-SA"/>
        </w:rPr>
        <w:lastRenderedPageBreak/>
        <w:t>involved (including the preparatory stage of XML editions, if desired), we recommend using the + (plus) sign for this purpose.</w:t>
      </w:r>
    </w:p>
    <w:p w14:paraId="4CF99CBB" w14:textId="77777777" w:rsidR="00ED148F" w:rsidRDefault="00000000">
      <w:pPr>
        <w:pStyle w:val="Lista"/>
        <w:rPr>
          <w:lang w:eastAsia="en-US" w:bidi="ar-SA"/>
        </w:rPr>
      </w:pPr>
      <w:bookmarkStart w:id="383" w:name="_Hlk203730198"/>
      <w:r>
        <w:t xml:space="preserve">as </w:t>
      </w:r>
      <w:r>
        <w:rPr>
          <w:rStyle w:val="Label"/>
        </w:rPr>
        <w:t>public shorthand</w:t>
      </w:r>
      <w:r>
        <w:t xml:space="preserve">, use the + (plus) sign </w:t>
      </w:r>
      <w:bookmarkEnd w:id="383"/>
      <w:r>
        <w:t>after any group of target characters which together represent a single numeral grapheme of the source</w:t>
      </w:r>
    </w:p>
    <w:p w14:paraId="1EFEA28E" w14:textId="77777777" w:rsidR="00ED148F" w:rsidRDefault="00000000">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29AED54A" w14:textId="77777777" w:rsidR="00ED148F" w:rsidRDefault="00000000">
      <w:pPr>
        <w:pStyle w:val="Cmsor3"/>
      </w:pPr>
      <w:bookmarkStart w:id="384" w:name="_Ref201744249"/>
      <w:bookmarkStart w:id="385" w:name="_Toc204326277"/>
      <w:r>
        <w:t xml:space="preserve">Signs for numbers greater than </w:t>
      </w:r>
      <w:bookmarkEnd w:id="384"/>
      <w:r>
        <w:t>9</w:t>
      </w:r>
      <w:bookmarkEnd w:id="385"/>
    </w:p>
    <w:p w14:paraId="33393819" w14:textId="77777777" w:rsidR="00ED148F"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9"/>
      </w:r>
    </w:p>
    <w:tbl>
      <w:tblPr>
        <w:tblStyle w:val="FigureTable"/>
        <w:tblW w:w="5000" w:type="pct"/>
        <w:tblLook w:val="04A0" w:firstRow="1" w:lastRow="0" w:firstColumn="1" w:lastColumn="0" w:noHBand="0" w:noVBand="1"/>
      </w:tblPr>
      <w:tblGrid>
        <w:gridCol w:w="1154"/>
        <w:gridCol w:w="2238"/>
        <w:gridCol w:w="908"/>
        <w:gridCol w:w="1474"/>
        <w:gridCol w:w="3854"/>
      </w:tblGrid>
      <w:tr w:rsidR="00ED148F" w14:paraId="2320D586" w14:textId="77777777" w:rsidTr="00ED148F">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3529E41C" w14:textId="77777777" w:rsidR="00ED148F" w:rsidRDefault="00000000">
            <w:pPr>
              <w:pStyle w:val="Kpalrs"/>
            </w:pPr>
            <w:bookmarkStart w:id="386" w:name="_Ref201743650"/>
            <w:r>
              <w:t xml:space="preserve">Figure </w:t>
            </w:r>
            <w:r w:rsidR="00ED148F">
              <w:fldChar w:fldCharType="begin"/>
            </w:r>
            <w:r w:rsidR="00ED148F">
              <w:instrText xml:space="preserve"> STYLEREF 2 \s </w:instrText>
            </w:r>
            <w:r w:rsidR="00ED148F">
              <w:fldChar w:fldCharType="separate"/>
            </w:r>
            <w:r w:rsidR="00ED148F">
              <w:rPr>
                <w:noProof/>
              </w:rPr>
              <w:t>5.3</w:t>
            </w:r>
            <w:r w:rsidR="00ED148F">
              <w:rPr>
                <w:noProof/>
              </w:rPr>
              <w:fldChar w:fldCharType="end"/>
            </w:r>
            <w:r>
              <w:t>.</w:t>
            </w:r>
            <w:r w:rsidR="00ED148F">
              <w:fldChar w:fldCharType="begin"/>
            </w:r>
            <w:r w:rsidR="00ED148F">
              <w:instrText xml:space="preserve"> SEQ Figure \* ALPHABETIC \s 2 </w:instrText>
            </w:r>
            <w:r w:rsidR="00ED148F">
              <w:fldChar w:fldCharType="separate"/>
            </w:r>
            <w:r w:rsidR="00ED148F">
              <w:rPr>
                <w:noProof/>
              </w:rPr>
              <w:t>A</w:t>
            </w:r>
            <w:r w:rsidR="00ED148F">
              <w:rPr>
                <w:noProof/>
              </w:rPr>
              <w:fldChar w:fldCharType="end"/>
            </w:r>
            <w:bookmarkEnd w:id="386"/>
            <w:r>
              <w:t>. Numbers greater than 9</w:t>
            </w:r>
          </w:p>
        </w:tc>
      </w:tr>
      <w:tr w:rsidR="00ED148F" w14:paraId="464142EA" w14:textId="77777777" w:rsidTr="00ED148F">
        <w:tc>
          <w:tcPr>
            <w:tcW w:w="752" w:type="pct"/>
            <w:shd w:val="clear" w:color="auto" w:fill="F0F7D7"/>
          </w:tcPr>
          <w:p w14:paraId="3DAC36DE" w14:textId="77777777" w:rsidR="00ED148F" w:rsidRDefault="00000000">
            <w:pPr>
              <w:keepNext/>
              <w:jc w:val="center"/>
            </w:pPr>
            <w:r>
              <w:t>1</w:t>
            </w:r>
          </w:p>
        </w:tc>
        <w:tc>
          <w:tcPr>
            <w:tcW w:w="1315" w:type="pct"/>
            <w:shd w:val="clear" w:color="auto" w:fill="F0F7D7"/>
          </w:tcPr>
          <w:p w14:paraId="12C1BD8A" w14:textId="77777777" w:rsidR="00ED148F" w:rsidRDefault="00000000">
            <w:pPr>
              <w:keepNext/>
              <w:jc w:val="center"/>
            </w:pPr>
            <w:r>
              <w:t>2</w:t>
            </w:r>
          </w:p>
        </w:tc>
        <w:tc>
          <w:tcPr>
            <w:tcW w:w="624" w:type="pct"/>
            <w:shd w:val="clear" w:color="auto" w:fill="F0F7D7"/>
          </w:tcPr>
          <w:p w14:paraId="2D911746" w14:textId="77777777" w:rsidR="00ED148F" w:rsidRDefault="00000000">
            <w:pPr>
              <w:keepNext/>
              <w:jc w:val="center"/>
            </w:pPr>
            <w:r>
              <w:t>3</w:t>
            </w:r>
          </w:p>
        </w:tc>
        <w:tc>
          <w:tcPr>
            <w:tcW w:w="918" w:type="pct"/>
            <w:shd w:val="clear" w:color="auto" w:fill="F0F7D7"/>
          </w:tcPr>
          <w:p w14:paraId="32369E7D" w14:textId="77777777" w:rsidR="00ED148F" w:rsidRDefault="00000000">
            <w:pPr>
              <w:keepNext/>
              <w:jc w:val="center"/>
            </w:pPr>
            <w:r>
              <w:t>4</w:t>
            </w:r>
          </w:p>
        </w:tc>
        <w:tc>
          <w:tcPr>
            <w:tcW w:w="1390" w:type="pct"/>
            <w:shd w:val="clear" w:color="auto" w:fill="F0F7D7"/>
          </w:tcPr>
          <w:p w14:paraId="746AF4E1" w14:textId="77777777" w:rsidR="00ED148F" w:rsidRDefault="00000000">
            <w:pPr>
              <w:keepNext/>
              <w:jc w:val="center"/>
            </w:pPr>
            <w:r>
              <w:t>5</w:t>
            </w:r>
          </w:p>
        </w:tc>
      </w:tr>
      <w:tr w:rsidR="00ED148F" w14:paraId="267721D7" w14:textId="77777777" w:rsidTr="00ED148F">
        <w:trPr>
          <w:trHeight w:val="1134"/>
        </w:trPr>
        <w:tc>
          <w:tcPr>
            <w:tcW w:w="752" w:type="pct"/>
            <w:vAlign w:val="center"/>
          </w:tcPr>
          <w:p w14:paraId="50B0E97E" w14:textId="77777777" w:rsidR="00ED148F" w:rsidRDefault="00000000">
            <w:pPr>
              <w:pStyle w:val="Image"/>
            </w:pPr>
            <w:r>
              <w:drawing>
                <wp:inline distT="0" distB="0" distL="0" distR="0" wp14:anchorId="08B9B516" wp14:editId="5764B561">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2DFA627D" w14:textId="77777777" w:rsidR="00ED148F" w:rsidRDefault="00000000">
            <w:pPr>
              <w:pStyle w:val="Image"/>
            </w:pPr>
            <w:r>
              <w:drawing>
                <wp:inline distT="0" distB="0" distL="0" distR="0" wp14:anchorId="4D8F2068" wp14:editId="06DB0B47">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79A11578" w14:textId="77777777" w:rsidR="00ED148F"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1C4C5FF0" wp14:editId="3909360E">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2"/>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33C1A869" w14:textId="77777777" w:rsidR="00ED148F"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316B95F2" wp14:editId="07643D1C">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27669BE3" w14:textId="77777777" w:rsidR="00ED148F" w:rsidRDefault="00000000">
            <w:pPr>
              <w:pStyle w:val="Image"/>
              <w:rPr>
                <w:sz w:val="48"/>
                <w:szCs w:val="48"/>
              </w:rPr>
            </w:pPr>
            <w:r>
              <w:rPr>
                <w:sz w:val="48"/>
                <w:szCs w:val="48"/>
              </w:rPr>
              <w:drawing>
                <wp:inline distT="0" distB="0" distL="0" distR="0" wp14:anchorId="2B8906A2" wp14:editId="42D035D1">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ED148F" w14:paraId="52AB671F" w14:textId="77777777" w:rsidTr="00ED148F">
        <w:tc>
          <w:tcPr>
            <w:tcW w:w="752" w:type="pct"/>
          </w:tcPr>
          <w:p w14:paraId="435A0ECB" w14:textId="77777777" w:rsidR="00ED148F" w:rsidRDefault="00000000">
            <w:pPr>
              <w:jc w:val="center"/>
              <w:rPr>
                <w:rStyle w:val="Foreign"/>
              </w:rPr>
            </w:pPr>
            <w:r>
              <w:rPr>
                <w:lang w:eastAsia="en-US" w:bidi="ar-SA"/>
              </w:rPr>
              <w:t>10+</w:t>
            </w:r>
          </w:p>
        </w:tc>
        <w:tc>
          <w:tcPr>
            <w:tcW w:w="1315" w:type="pct"/>
          </w:tcPr>
          <w:p w14:paraId="70F66BD8" w14:textId="77777777" w:rsidR="00ED148F" w:rsidRDefault="00000000">
            <w:pPr>
              <w:jc w:val="center"/>
              <w:rPr>
                <w:rStyle w:val="Foreign"/>
              </w:rPr>
            </w:pPr>
            <w:r>
              <w:rPr>
                <w:lang w:eastAsia="en-US" w:bidi="ar-SA"/>
              </w:rPr>
              <w:t>80+ 2</w:t>
            </w:r>
          </w:p>
        </w:tc>
        <w:tc>
          <w:tcPr>
            <w:tcW w:w="624" w:type="pct"/>
          </w:tcPr>
          <w:p w14:paraId="38941F1A" w14:textId="77777777" w:rsidR="00ED148F" w:rsidRDefault="00000000">
            <w:pPr>
              <w:jc w:val="center"/>
            </w:pPr>
            <w:r>
              <w:t>200+ 80+ 2</w:t>
            </w:r>
          </w:p>
        </w:tc>
        <w:tc>
          <w:tcPr>
            <w:tcW w:w="918" w:type="pct"/>
          </w:tcPr>
          <w:p w14:paraId="2579F5FF" w14:textId="77777777" w:rsidR="00ED148F" w:rsidRDefault="00000000">
            <w:pPr>
              <w:jc w:val="center"/>
            </w:pPr>
            <w:r>
              <w:t>100+ 20+</w:t>
            </w:r>
          </w:p>
        </w:tc>
        <w:tc>
          <w:tcPr>
            <w:tcW w:w="1390" w:type="pct"/>
          </w:tcPr>
          <w:p w14:paraId="52DF1166" w14:textId="77777777" w:rsidR="00ED148F" w:rsidRDefault="00000000">
            <w:pPr>
              <w:jc w:val="center"/>
              <w:rPr>
                <w:lang w:eastAsia="en-US" w:bidi="ar-SA"/>
              </w:rPr>
            </w:pPr>
            <w:r>
              <w:t>1000+ 4 100+ 4 10+</w:t>
            </w:r>
          </w:p>
        </w:tc>
      </w:tr>
    </w:tbl>
    <w:p w14:paraId="149FEDC6" w14:textId="77777777" w:rsidR="00ED148F"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567192C7" w14:textId="77777777" w:rsidR="00ED148F" w:rsidRDefault="00000000">
      <w:pPr>
        <w:pStyle w:val="Lista2"/>
      </w:pPr>
      <w:r>
        <w:t>note that the + must be present even though nothing is added to this 10</w:t>
      </w:r>
    </w:p>
    <w:p w14:paraId="5E18D1EE" w14:textId="77777777" w:rsidR="00ED148F"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793A780A" w14:textId="77777777" w:rsidR="00ED148F"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531C1D01" w14:textId="77777777" w:rsidR="00ED148F"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7891957D" w14:textId="77777777" w:rsidR="00ED148F" w:rsidRDefault="00000000">
      <w:pPr>
        <w:pStyle w:val="Lista2"/>
      </w:pPr>
      <w:r>
        <w:t>note that the + must be present after 10</w:t>
      </w:r>
    </w:p>
    <w:p w14:paraId="0420CC5B" w14:textId="77777777" w:rsidR="00ED148F"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794C80EB" w14:textId="77777777" w:rsidR="00ED148F" w:rsidRDefault="00000000">
      <w:pPr>
        <w:pStyle w:val="Lista2"/>
      </w:pPr>
      <w:r>
        <w:t>note that the + must be present after 10</w:t>
      </w:r>
    </w:p>
    <w:p w14:paraId="06FAAA9D" w14:textId="77777777" w:rsidR="00ED148F"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5.3</w:t>
      </w:r>
      <w:r>
        <w:t>.</w:t>
      </w:r>
      <w:r>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59700A99" w14:textId="77777777" w:rsidR="00ED148F" w:rsidRDefault="00000000">
      <w:pPr>
        <w:pStyle w:val="Lista2"/>
      </w:pPr>
      <w:r>
        <w:t>note that the + must be present after 100, 100 and 10, but not after the instances of 4</w:t>
      </w:r>
    </w:p>
    <w:p w14:paraId="3A5366F3" w14:textId="77777777" w:rsidR="00ED148F" w:rsidRDefault="00000000">
      <w:pPr>
        <w:pStyle w:val="Lista"/>
      </w:pPr>
      <w:r>
        <w:t>for the editorial spacing of such numbers, see §</w:t>
      </w:r>
      <w:r>
        <w:fldChar w:fldCharType="begin"/>
      </w:r>
      <w:r>
        <w:instrText xml:space="preserve"> REF _Ref201745374 \r \h </w:instrText>
      </w:r>
      <w:r>
        <w:fldChar w:fldCharType="separate"/>
      </w:r>
      <w:r>
        <w:t>5.3.1</w:t>
      </w:r>
      <w:r>
        <w:fldChar w:fldCharType="end"/>
      </w:r>
    </w:p>
    <w:p w14:paraId="2CA14A2D" w14:textId="77777777" w:rsidR="00ED148F" w:rsidRDefault="00000000">
      <w:pPr>
        <w:pStyle w:val="Cmsor3"/>
      </w:pPr>
      <w:bookmarkStart w:id="387" w:name="_Toc199757573"/>
      <w:bookmarkStart w:id="388" w:name="_Ref201744279"/>
      <w:bookmarkStart w:id="389" w:name="_Ref201745349"/>
      <w:bookmarkStart w:id="390" w:name="_Toc204326278"/>
      <w:r>
        <w:lastRenderedPageBreak/>
        <w:t>Numbers denoted by bars</w:t>
      </w:r>
      <w:bookmarkEnd w:id="387"/>
      <w:bookmarkEnd w:id="388"/>
      <w:bookmarkEnd w:id="389"/>
      <w:bookmarkEnd w:id="390"/>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ED148F" w14:paraId="2B585405" w14:textId="77777777" w:rsidTr="00ED148F">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42A76847" w14:textId="77777777" w:rsidR="00ED148F" w:rsidRDefault="00000000">
            <w:pPr>
              <w:pStyle w:val="Kpalrs"/>
            </w:pPr>
            <w:bookmarkStart w:id="391" w:name="_Ref201760007"/>
            <w:r>
              <w:t xml:space="preserve">Figure </w:t>
            </w:r>
            <w:r w:rsidR="00ED148F">
              <w:fldChar w:fldCharType="begin"/>
            </w:r>
            <w:r w:rsidR="00ED148F">
              <w:instrText xml:space="preserve"> STYLEREF 2 \s </w:instrText>
            </w:r>
            <w:r w:rsidR="00ED148F">
              <w:fldChar w:fldCharType="separate"/>
            </w:r>
            <w:r w:rsidR="00ED148F">
              <w:rPr>
                <w:noProof/>
              </w:rPr>
              <w:t>5.3</w:t>
            </w:r>
            <w:r w:rsidR="00ED148F">
              <w:rPr>
                <w:noProof/>
              </w:rPr>
              <w:fldChar w:fldCharType="end"/>
            </w:r>
            <w:r>
              <w:t>.</w:t>
            </w:r>
            <w:r w:rsidR="00ED148F">
              <w:fldChar w:fldCharType="begin"/>
            </w:r>
            <w:r w:rsidR="00ED148F">
              <w:instrText xml:space="preserve"> SEQ Figure \* ALPHABETIC \s 2 </w:instrText>
            </w:r>
            <w:r w:rsidR="00ED148F">
              <w:fldChar w:fldCharType="separate"/>
            </w:r>
            <w:r w:rsidR="00ED148F">
              <w:rPr>
                <w:noProof/>
              </w:rPr>
              <w:t>B</w:t>
            </w:r>
            <w:r w:rsidR="00ED148F">
              <w:rPr>
                <w:noProof/>
              </w:rPr>
              <w:fldChar w:fldCharType="end"/>
            </w:r>
            <w:bookmarkEnd w:id="391"/>
            <w:r>
              <w:t>. Number bars</w:t>
            </w:r>
          </w:p>
        </w:tc>
      </w:tr>
      <w:tr w:rsidR="00ED148F" w14:paraId="5C393E13" w14:textId="77777777" w:rsidTr="00ED148F">
        <w:trPr>
          <w:trHeight w:val="1134"/>
          <w:jc w:val="right"/>
        </w:trPr>
        <w:tc>
          <w:tcPr>
            <w:tcW w:w="5000" w:type="pct"/>
          </w:tcPr>
          <w:p w14:paraId="769C10B1" w14:textId="77777777" w:rsidR="00ED148F" w:rsidRDefault="00000000">
            <w:pPr>
              <w:pStyle w:val="Image"/>
            </w:pPr>
            <w:r>
              <w:drawing>
                <wp:inline distT="0" distB="0" distL="0" distR="0" wp14:anchorId="48AD58E9" wp14:editId="3D38AF26">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ED148F" w14:paraId="354DBCAD" w14:textId="77777777" w:rsidTr="00ED148F">
        <w:trPr>
          <w:jc w:val="right"/>
        </w:trPr>
        <w:tc>
          <w:tcPr>
            <w:tcW w:w="5000" w:type="pct"/>
          </w:tcPr>
          <w:p w14:paraId="1B0F4EC6" w14:textId="77777777" w:rsidR="00ED148F" w:rsidRDefault="00000000">
            <w:pPr>
              <w:jc w:val="center"/>
              <w:rPr>
                <w:rStyle w:val="Foreign"/>
              </w:rPr>
            </w:pPr>
            <w:r>
              <w:rPr>
                <w:lang w:eastAsia="en-US" w:bidi="ar-SA"/>
              </w:rPr>
              <w:t>III+</w:t>
            </w:r>
          </w:p>
        </w:tc>
      </w:tr>
    </w:tbl>
    <w:p w14:paraId="024BFBEA" w14:textId="77777777" w:rsidR="00ED148F" w:rsidRDefault="00000000">
      <w:r>
        <w:t>Cambodian inscriptions may denote numbers by groups of vertical bars (</w:t>
      </w:r>
      <w:r>
        <w:rPr>
          <w:rStyle w:val="Foreign"/>
        </w:rPr>
        <w:t>daṇḍa</w:t>
      </w:r>
      <w:r>
        <w:t>). This notation shall be transliterated by an identical number of I (uppercase i)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380BE2ED" w14:textId="77777777" w:rsidR="00ED148F" w:rsidRDefault="00000000">
      <w:pPr>
        <w:pStyle w:val="Lista"/>
      </w:pPr>
      <w:r>
        <w:t xml:space="preserve">in </w:t>
      </w:r>
      <w:r>
        <w:fldChar w:fldCharType="begin"/>
      </w:r>
      <w:r>
        <w:instrText xml:space="preserve"> REF _Ref201760007 \h </w:instrText>
      </w:r>
      <w:r>
        <w:fldChar w:fldCharType="separate"/>
      </w:r>
      <w:r>
        <w:t xml:space="preserve">Figure </w:t>
      </w:r>
      <w:r>
        <w:rPr>
          <w:noProof/>
        </w:rPr>
        <w:t>5.3</w:t>
      </w:r>
      <w:r>
        <w:t>.</w:t>
      </w:r>
      <w:r>
        <w:rPr>
          <w:noProof/>
        </w:rPr>
        <w:t>B</w:t>
      </w:r>
      <w:r>
        <w:fldChar w:fldCharType="end"/>
      </w:r>
      <w:r>
        <w:t>, three vertical bars denoting the number three → III+</w:t>
      </w:r>
    </w:p>
    <w:p w14:paraId="3B0D6A4D" w14:textId="77777777" w:rsidR="00ED148F" w:rsidRDefault="00000000">
      <w:pPr>
        <w:pStyle w:val="Lista"/>
      </w:pPr>
      <w:r>
        <w:t>for the editorial spacing of such numbers, see §</w:t>
      </w:r>
      <w:r>
        <w:fldChar w:fldCharType="begin"/>
      </w:r>
      <w:r>
        <w:instrText xml:space="preserve"> REF _Ref201745374 \r \h </w:instrText>
      </w:r>
      <w:r>
        <w:fldChar w:fldCharType="separate"/>
      </w:r>
      <w:r>
        <w:t>5.3.1</w:t>
      </w:r>
      <w:r>
        <w:fldChar w:fldCharType="end"/>
      </w:r>
    </w:p>
    <w:p w14:paraId="0CB3F267" w14:textId="77777777" w:rsidR="00ED148F" w:rsidRDefault="00ED148F"/>
    <w:p w14:paraId="6E671881" w14:textId="77777777" w:rsidR="00ED148F" w:rsidRDefault="00000000">
      <w:pPr>
        <w:pStyle w:val="Cmsor3"/>
      </w:pPr>
      <w:bookmarkStart w:id="392" w:name="_Ref23770948"/>
      <w:bookmarkStart w:id="393" w:name="_Toc199757574"/>
      <w:bookmarkStart w:id="394" w:name="_Toc204326279"/>
      <w:r>
        <w:t>Fraction signs</w:t>
      </w:r>
      <w:bookmarkEnd w:id="392"/>
      <w:bookmarkEnd w:id="393"/>
      <w:bookmarkEnd w:id="394"/>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rsidR="00ED148F" w14:paraId="75BFDACD" w14:textId="77777777" w:rsidTr="00ED148F">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04240AD2" w14:textId="77777777" w:rsidR="00ED148F" w:rsidRDefault="00000000">
            <w:pPr>
              <w:pStyle w:val="Kpalrs"/>
            </w:pPr>
            <w:bookmarkStart w:id="395" w:name="_Ref201760597"/>
            <w:r>
              <w:t xml:space="preserve">Figure </w:t>
            </w:r>
            <w:r w:rsidR="00ED148F">
              <w:fldChar w:fldCharType="begin"/>
            </w:r>
            <w:r w:rsidR="00ED148F">
              <w:instrText xml:space="preserve"> STYLEREF 2 \s </w:instrText>
            </w:r>
            <w:r w:rsidR="00ED148F">
              <w:fldChar w:fldCharType="separate"/>
            </w:r>
            <w:r w:rsidR="00ED148F">
              <w:rPr>
                <w:noProof/>
              </w:rPr>
              <w:t>5.3</w:t>
            </w:r>
            <w:r w:rsidR="00ED148F">
              <w:rPr>
                <w:noProof/>
              </w:rPr>
              <w:fldChar w:fldCharType="end"/>
            </w:r>
            <w:r>
              <w:t>.</w:t>
            </w:r>
            <w:r w:rsidR="00ED148F">
              <w:fldChar w:fldCharType="begin"/>
            </w:r>
            <w:r w:rsidR="00ED148F">
              <w:instrText xml:space="preserve"> SEQ Figure \* ALPHABETIC \s 2 </w:instrText>
            </w:r>
            <w:r w:rsidR="00ED148F">
              <w:fldChar w:fldCharType="separate"/>
            </w:r>
            <w:r w:rsidR="00ED148F">
              <w:rPr>
                <w:noProof/>
              </w:rPr>
              <w:t>C</w:t>
            </w:r>
            <w:r w:rsidR="00ED148F">
              <w:rPr>
                <w:noProof/>
              </w:rPr>
              <w:fldChar w:fldCharType="end"/>
            </w:r>
            <w:bookmarkEnd w:id="395"/>
            <w:r>
              <w:t>. Numbers greater than 9</w:t>
            </w:r>
          </w:p>
        </w:tc>
      </w:tr>
      <w:tr w:rsidR="00ED148F" w14:paraId="698789EB" w14:textId="77777777" w:rsidTr="00ED148F">
        <w:trPr>
          <w:jc w:val="right"/>
        </w:trPr>
        <w:tc>
          <w:tcPr>
            <w:tcW w:w="984" w:type="dxa"/>
            <w:shd w:val="clear" w:color="auto" w:fill="F0F7D7"/>
          </w:tcPr>
          <w:p w14:paraId="5C39D35F" w14:textId="77777777" w:rsidR="00ED148F" w:rsidRDefault="00000000">
            <w:pPr>
              <w:keepNext/>
              <w:jc w:val="center"/>
            </w:pPr>
            <w:r>
              <w:t>1</w:t>
            </w:r>
          </w:p>
        </w:tc>
        <w:tc>
          <w:tcPr>
            <w:tcW w:w="0" w:type="auto"/>
            <w:shd w:val="clear" w:color="auto" w:fill="F0F7D7"/>
          </w:tcPr>
          <w:p w14:paraId="316EC8BE" w14:textId="77777777" w:rsidR="00ED148F" w:rsidRDefault="00000000">
            <w:pPr>
              <w:keepNext/>
              <w:jc w:val="center"/>
            </w:pPr>
            <w:r>
              <w:t>2</w:t>
            </w:r>
          </w:p>
        </w:tc>
        <w:tc>
          <w:tcPr>
            <w:tcW w:w="0" w:type="auto"/>
            <w:shd w:val="clear" w:color="auto" w:fill="F0F7D7"/>
          </w:tcPr>
          <w:p w14:paraId="0217E3B7" w14:textId="77777777" w:rsidR="00ED148F" w:rsidRDefault="00000000">
            <w:pPr>
              <w:keepNext/>
              <w:jc w:val="center"/>
            </w:pPr>
            <w:r>
              <w:t>3</w:t>
            </w:r>
          </w:p>
        </w:tc>
      </w:tr>
      <w:tr w:rsidR="00ED148F" w14:paraId="6401B9F2" w14:textId="77777777" w:rsidTr="00ED148F">
        <w:trPr>
          <w:trHeight w:val="1134"/>
          <w:jc w:val="right"/>
        </w:trPr>
        <w:tc>
          <w:tcPr>
            <w:tcW w:w="984" w:type="dxa"/>
          </w:tcPr>
          <w:p w14:paraId="0FC2DD2F" w14:textId="77777777" w:rsidR="00ED148F" w:rsidRDefault="00000000">
            <w:pPr>
              <w:pStyle w:val="Image"/>
            </w:pPr>
            <w:r>
              <w:drawing>
                <wp:inline distT="0" distB="0" distL="0" distR="0" wp14:anchorId="42A409BD" wp14:editId="2A1675B2">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41AC1244" w14:textId="77777777" w:rsidR="00ED148F" w:rsidRDefault="00000000">
            <w:pPr>
              <w:pStyle w:val="Image"/>
            </w:pPr>
            <w:r>
              <w:drawing>
                <wp:inline distT="0" distB="0" distL="0" distR="0" wp14:anchorId="3AAE05EE" wp14:editId="41265440">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01458B68" w14:textId="77777777" w:rsidR="00ED148F" w:rsidRDefault="00000000">
            <w:pPr>
              <w:pStyle w:val="Image"/>
            </w:pPr>
            <w:r>
              <w:drawing>
                <wp:inline distT="0" distB="0" distL="0" distR="0" wp14:anchorId="767AFE74" wp14:editId="678094DC">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ED148F" w14:paraId="4CAFF460" w14:textId="77777777" w:rsidTr="00ED148F">
        <w:trPr>
          <w:jc w:val="right"/>
        </w:trPr>
        <w:tc>
          <w:tcPr>
            <w:tcW w:w="984" w:type="dxa"/>
          </w:tcPr>
          <w:p w14:paraId="3147565A" w14:textId="77777777" w:rsidR="00ED148F" w:rsidRDefault="00000000">
            <w:pPr>
              <w:jc w:val="center"/>
              <w:rPr>
                <w:rStyle w:val="Foreign"/>
              </w:rPr>
            </w:pPr>
            <w:r>
              <w:t>½</w:t>
            </w:r>
          </w:p>
        </w:tc>
        <w:tc>
          <w:tcPr>
            <w:tcW w:w="0" w:type="auto"/>
          </w:tcPr>
          <w:p w14:paraId="18C88D0B" w14:textId="77777777" w:rsidR="00ED148F" w:rsidRDefault="00000000">
            <w:pPr>
              <w:jc w:val="center"/>
            </w:pPr>
            <w:r>
              <w:t>½</w:t>
            </w:r>
          </w:p>
        </w:tc>
        <w:tc>
          <w:tcPr>
            <w:tcW w:w="0" w:type="auto"/>
          </w:tcPr>
          <w:p w14:paraId="60D7AA5F" w14:textId="77777777" w:rsidR="00ED148F" w:rsidRDefault="00000000">
            <w:pPr>
              <w:jc w:val="center"/>
            </w:pPr>
            <w:r>
              <w:t>1/40+</w:t>
            </w:r>
          </w:p>
        </w:tc>
      </w:tr>
    </w:tbl>
    <w:p w14:paraId="153ED601" w14:textId="77777777" w:rsidR="00ED148F"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26A490A6" w14:textId="77777777" w:rsidR="00ED148F" w:rsidRDefault="00000000">
      <w:pPr>
        <w:pStyle w:val="Lista"/>
      </w:pPr>
      <w:r>
        <w:t>use the vulgar fraction signs for the following fractions:</w:t>
      </w:r>
    </w:p>
    <w:p w14:paraId="124DF132" w14:textId="77777777" w:rsidR="00ED148F"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14:paraId="532ACA2E" w14:textId="77777777" w:rsidR="00ED148F"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/2, shall always be transliterated likewise, as ½</w:t>
      </w:r>
    </w:p>
    <w:p w14:paraId="2B9B1756" w14:textId="77777777" w:rsidR="00ED148F"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77DB02CC" w14:textId="77777777" w:rsidR="00ED148F"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28075408" w14:textId="77777777" w:rsidR="00ED148F"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3C2F7D90" w14:textId="77777777" w:rsidR="00ED148F"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04F0E22B" w14:textId="77777777" w:rsidR="00ED148F" w:rsidRDefault="00000000">
      <w:pPr>
        <w:pStyle w:val="Lista"/>
      </w:pPr>
      <w:r>
        <w:t>for any fraction signs other than the above, transliterate as a common fraction using a slash, and add a + sign after the denominator, e.g.</w:t>
      </w:r>
    </w:p>
    <w:p w14:paraId="282151D5" w14:textId="77777777" w:rsidR="00ED148F" w:rsidRDefault="00000000">
      <w:pPr>
        <w:pStyle w:val="Lista2"/>
      </w:pPr>
      <w:r>
        <w:t xml:space="preserve">one eighth  → 1/8+ </w:t>
      </w:r>
    </w:p>
    <w:p w14:paraId="214D136D" w14:textId="77777777" w:rsidR="00ED148F" w:rsidRDefault="00000000">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5.3</w:t>
      </w:r>
      <w:r>
        <w:t>.</w:t>
      </w:r>
      <w:r>
        <w:rPr>
          <w:noProof/>
        </w:rPr>
        <w:t>C</w:t>
      </w:r>
      <w:r>
        <w:fldChar w:fldCharType="end"/>
      </w:r>
      <w:r>
        <w:t>/1</w:t>
      </w:r>
    </w:p>
    <w:p w14:paraId="24EEF52C" w14:textId="77777777" w:rsidR="00ED148F" w:rsidRDefault="00000000">
      <w:pPr>
        <w:pStyle w:val="Lista"/>
      </w:pPr>
      <w:bookmarkStart w:id="396" w:name="_fxkp7m4gvcim" w:colFirst="0" w:colLast="0"/>
      <w:bookmarkEnd w:id="396"/>
      <w:r>
        <w:t>for the editorial spacing of such numbers, see §</w:t>
      </w:r>
      <w:r>
        <w:fldChar w:fldCharType="begin"/>
      </w:r>
      <w:r>
        <w:instrText xml:space="preserve"> REF _Ref201745374 \r \h </w:instrText>
      </w:r>
      <w:r>
        <w:fldChar w:fldCharType="separate"/>
      </w:r>
      <w:r>
        <w:t>5.3.1</w:t>
      </w:r>
      <w:r>
        <w:fldChar w:fldCharType="end"/>
      </w:r>
    </w:p>
    <w:p w14:paraId="7E4051C7" w14:textId="77777777" w:rsidR="00ED148F" w:rsidRDefault="00000000">
      <w:pPr>
        <w:pStyle w:val="Cmsor1"/>
      </w:pPr>
      <w:bookmarkStart w:id="397" w:name="_Toc204326280"/>
      <w:r>
        <w:lastRenderedPageBreak/>
        <w:t>Non-alphanumeric signs</w:t>
      </w:r>
      <w:bookmarkEnd w:id="308"/>
      <w:bookmarkEnd w:id="309"/>
      <w:bookmarkEnd w:id="397"/>
    </w:p>
    <w:p w14:paraId="048E335C" w14:textId="77777777" w:rsidR="00ED148F" w:rsidRDefault="00000000">
      <w:pPr>
        <w:pStyle w:val="Cmsor2"/>
      </w:pPr>
      <w:bookmarkStart w:id="398" w:name="_Toc204326281"/>
      <w:r>
        <w:t>Overview</w:t>
      </w:r>
      <w:bookmarkEnd w:id="398"/>
    </w:p>
    <w:p w14:paraId="5E5511D5" w14:textId="77777777" w:rsidR="00ED148F" w:rsidRDefault="00000000">
      <w:r>
        <w:t>For our purposes, a non-alphanumeric sign is a graphetically independent glyph</w:t>
      </w:r>
      <w:r>
        <w:rPr>
          <w:rStyle w:val="Lbjegyzet-hivatkozs"/>
        </w:rPr>
        <w:footnoteReference w:id="110"/>
      </w:r>
      <w:r>
        <w:t xml:space="preserve"> that forms an integral part of a written text but does not constitute an alphabetic or numeric grapheme. Further considerations are given below for distinguishing non-alphanumeric signs from alphanumeric graphemes (§</w:t>
      </w:r>
      <w:r>
        <w:fldChar w:fldCharType="begin"/>
      </w:r>
      <w:r>
        <w:instrText xml:space="preserve"> REF _Ref204244825 \r \h </w:instrText>
      </w:r>
      <w:r>
        <w:fldChar w:fldCharType="separate"/>
      </w:r>
      <w:r>
        <w:t>6.2.1</w:t>
      </w:r>
      <w:r>
        <w:fldChar w:fldCharType="end"/>
      </w:r>
      <w:r>
        <w:t>) and peripheral graphic elements (§</w:t>
      </w:r>
      <w:r>
        <w:fldChar w:fldCharType="begin"/>
      </w:r>
      <w:r>
        <w:instrText xml:space="preserve"> REF _Ref204244841 \r \h </w:instrText>
      </w:r>
      <w:r>
        <w:fldChar w:fldCharType="separate"/>
      </w:r>
      <w:r>
        <w:t>6.2.2</w:t>
      </w:r>
      <w:r>
        <w:fldChar w:fldCharType="end"/>
      </w:r>
      <w:r>
        <w:t>).</w:t>
      </w:r>
    </w:p>
    <w:p w14:paraId="009A082D" w14:textId="77777777" w:rsidR="00ED148F" w:rsidRDefault="00000000">
      <w:r>
        <w:t>@@@20250725: leaving the arrangement of this section (and the corresponding intro text) unfinished and messy, pending agreement on symbol encoding and related issues</w:t>
      </w:r>
    </w:p>
    <w:p w14:paraId="30385A20" w14:textId="77777777" w:rsidR="00ED148F" w:rsidRDefault="00000000">
      <w:pPr>
        <w:rPr>
          <w:lang w:eastAsia="en-US" w:bidi="ar-SA"/>
        </w:rPr>
      </w:pPr>
      <w:r>
        <w:t>@start using ‘secondary grapheme’ for functional signs and perhaps more?</w:t>
      </w:r>
    </w:p>
    <w:p w14:paraId="7CE644CE" w14:textId="77777777" w:rsidR="00ED148F" w:rsidRDefault="00000000">
      <w:pPr>
        <w:pStyle w:val="Cmsor3"/>
      </w:pPr>
      <w:bookmarkStart w:id="399" w:name="_Toc204326282"/>
      <w:r>
        <w:t>Classification and representation of non-alphanumeric signs</w:t>
      </w:r>
      <w:bookmarkEnd w:id="399"/>
    </w:p>
    <w:p w14:paraId="28EA8D9C" w14:textId="77777777" w:rsidR="00ED148F" w:rsidRDefault="00000000">
      <w:pPr>
        <w:rPr>
          <w:lang w:eastAsia="en-US" w:bidi="ar-SA"/>
        </w:rPr>
      </w:pPr>
      <w:r>
        <w:rPr>
          <w:lang w:eastAsia="en-US" w:bidi="ar-SA"/>
        </w:rPr>
        <w:t xml:space="preserve">We classify non-alphanumeric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t xml:space="preserve">Figure </w:t>
      </w:r>
      <w:r>
        <w:rPr>
          <w:noProof/>
        </w:rPr>
        <w:t>6.1</w:t>
      </w:r>
      <w:r>
        <w:t>.</w:t>
      </w:r>
      <w:r>
        <w:rPr>
          <w:noProof/>
        </w:rPr>
        <w:t>A</w:t>
      </w:r>
      <w:r>
        <w:rPr>
          <w:lang w:eastAsia="en-US" w:bidi="ar-SA"/>
        </w:rPr>
        <w:fldChar w:fldCharType="end"/>
      </w:r>
      <w:r>
        <w:rPr>
          <w:lang w:eastAsia="en-US" w:bidi="ar-SA"/>
        </w:rPr>
        <w:t>. Self-evidently, wherever a non-alphanumeric sign is present in the source, it must likewise be present in the transliteration of the source text. However, because of the tremendous variety of such signs, it would be utterly impracticable to dedicate a transliteration equivalent to each one, as we do in the case of alphabetic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Pr>
          <w:lang w:eastAsia="en-US" w:bidi="ar-SA"/>
        </w:rPr>
        <w:t>6.1.2</w:t>
      </w:r>
      <w:r>
        <w:rPr>
          <w:lang w:eastAsia="en-US" w:bidi="ar-SA"/>
        </w:rPr>
        <w:fldChar w:fldCharType="end"/>
      </w:r>
      <w:r>
        <w:rPr>
          <w:lang w:eastAsia="en-US" w:bidi="ar-SA"/>
        </w:rPr>
        <w:t>). Whenever the broad classification afforded by symbol tokens is deemed insufficient, the phenomenal aspect of non-alphanumeric signs may be described more extensively in annotation outside the edition, and this of course also applies to signs for which we use no symbol tokens.</w:t>
      </w:r>
    </w:p>
    <w:p w14:paraId="494751CB" w14:textId="77777777" w:rsidR="00ED148F" w:rsidRDefault="00000000">
      <w:pPr>
        <w:pStyle w:val="Normlbehzs"/>
        <w:rPr>
          <w:lang w:eastAsia="en-US" w:bidi="ar-SA"/>
        </w:rPr>
      </w:pPr>
      <w:r>
        <w:rPr>
          <w:lang w:eastAsia="en-US" w:bidi="ar-SA"/>
        </w:rPr>
        <w:t>Certain non-alphanumeric signs have a clearly established graphematic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signs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Because there are only a few kinds of such signs, and because their graphematic function is clear, functional signs are represented in our transliteration by a dedicated target character which establishes their function as well as their presence, while their phenomenal aspect is ignored. This treatment is identical to our treatment of alphabetic graphemes and numeral digits.</w:t>
      </w:r>
    </w:p>
    <w:p w14:paraId="5019B475" w14:textId="77777777" w:rsidR="00ED148F" w:rsidRDefault="00000000">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Pr>
          <w:lang w:eastAsia="en-US" w:bidi="ar-SA"/>
        </w:rPr>
        <w:t>2.1.1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alphanumeric signs, so it may be difficult to establish whether a particular glyph is alphanumeric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Pr>
          <w:lang w:eastAsia="en-US" w:bidi="ar-SA"/>
        </w:rPr>
        <w:t>6.2.1</w:t>
      </w:r>
      <w:r>
        <w:rPr>
          <w:lang w:eastAsia="en-US" w:bidi="ar-SA"/>
        </w:rPr>
        <w:fldChar w:fldCharType="end"/>
      </w:r>
      <w:r>
        <w:rPr>
          <w:lang w:eastAsia="en-US" w:bidi="ar-SA"/>
        </w:rPr>
        <w:t>). The graphematic function of ideograms is usually clear, but due to their large number it is not feasible to dedicate transliteration characters to them, as we do for functional signs. Instead, we represent them through markup, and identify them with symbol tokens. The tokens, typically the emic names of these glyphs in the particular writing systems where they occur, simultaneously identify the functional and the phenomenal aspect of ideograms.</w:t>
      </w:r>
    </w:p>
    <w:p w14:paraId="052CD2EF" w14:textId="77777777" w:rsidR="00ED148F" w:rsidRDefault="00000000">
      <w:pPr>
        <w:pStyle w:val="Normlbehzs"/>
      </w:pPr>
      <w:r>
        <w:rPr>
          <w:lang w:eastAsia="en-US" w:bidi="ar-SA"/>
        </w:rPr>
        <w:t xml:space="preserve">Other non-alphanumeric signs fulfil a graphematic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non-alphanumeric graphemes is that </w:t>
      </w:r>
    </w:p>
    <w:p w14:paraId="23A4D9EA" w14:textId="77777777" w:rsidR="00ED148F" w:rsidRDefault="00000000">
      <w:pPr>
        <w:pStyle w:val="Normlbehzs"/>
      </w:pPr>
      <w:r>
        <w:lastRenderedPageBreak/>
        <w:t>since the graphematic function of symbols cannot always be established precisely (or at all), and a specific function is not consistently correlated with a specific glyph, we always represent symbols through markup involving tokens which specify their phenomenal aspect.</w:t>
      </w:r>
    </w:p>
    <w:p w14:paraId="0648BD9A" w14:textId="77777777" w:rsidR="00ED148F" w:rsidRDefault="00ED148F">
      <w:pPr>
        <w:pStyle w:val="Normlbehzs"/>
      </w:pPr>
    </w:p>
    <w:p w14:paraId="2F9E7D63" w14:textId="77777777" w:rsidR="00ED148F" w:rsidRDefault="00000000">
      <w:pPr>
        <w:pStyle w:val="Normlbehzs"/>
      </w:pPr>
      <w:r>
        <w:t xml:space="preserve"> Among symbols, we distinguish </w:t>
      </w:r>
      <w:r>
        <w:rPr>
          <w:b/>
          <w:bCs/>
          <w:lang w:eastAsia="en-US" w:bidi="ar-SA"/>
        </w:rPr>
        <w:t>functional symbols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Pr>
          <w:lang w:eastAsia="en-US" w:bidi="ar-SA"/>
        </w:rPr>
        <w:t>6.5</w:t>
      </w:r>
      <w:r>
        <w:rPr>
          <w:lang w:eastAsia="en-US" w:bidi="ar-SA"/>
        </w:rPr>
        <w:fldChar w:fldCharType="end"/>
      </w:r>
      <w:r>
        <w:rPr>
          <w:lang w:eastAsia="en-US" w:bidi="ar-SA"/>
        </w:rPr>
        <w:t xml:space="preserve">), for which it is possible to establish a graphematic function with some accuracy and confidence, and </w:t>
      </w:r>
      <w:r>
        <w:rPr>
          <w:b/>
          <w:bCs/>
          <w:lang w:eastAsia="en-US" w:bidi="ar-SA"/>
        </w:rPr>
        <w:t>generic symbols</w:t>
      </w:r>
      <w:r>
        <w:t xml:space="preserve"> (§</w:t>
      </w:r>
      <w:r>
        <w:fldChar w:fldCharType="begin"/>
      </w:r>
      <w:r>
        <w:instrText xml:space="preserve"> REF _Ref203031519 \r \h </w:instrText>
      </w:r>
      <w:r>
        <w:fldChar w:fldCharType="separate"/>
      </w:r>
      <w:r>
        <w:t>6.6</w:t>
      </w:r>
      <w:r>
        <w:fldChar w:fldCharType="end"/>
      </w:r>
      <w:r>
        <w:t xml:space="preserve">) whose graphematic function can only be described in vague terms or not at all. Accordingly, the markup representing symbols includes an identification of the function for the former class, but not for the latter. Functional symbols are thus much like the functional signs introduced above. Indeed, our assignment of specific kinds of signs to one of these classes or the other is somewhat arbitrary. </w:t>
      </w:r>
    </w:p>
    <w:p w14:paraId="6E3CFA88" w14:textId="77777777" w:rsidR="00ED148F" w:rsidRDefault="00ED148F">
      <w:pPr>
        <w:pStyle w:val="Normlbehzs"/>
      </w:pPr>
    </w:p>
    <w:p w14:paraId="34641CC2" w14:textId="77777777" w:rsidR="00ED148F" w:rsidRDefault="00000000">
      <w:pPr>
        <w:pStyle w:val="Normlbehzs"/>
      </w:pPr>
      <w:r>
        <w:t xml:space="preserve">The practical difference between them is that we use dedicated target characters for functional signs and markup for functional symbols. </w:t>
      </w:r>
    </w:p>
    <w:p w14:paraId="7FB000EF" w14:textId="77777777" w:rsidR="00ED148F" w:rsidRDefault="00000000">
      <w:pPr>
        <w:pStyle w:val="Normlbehzs"/>
        <w:rPr>
          <w:lang w:eastAsia="en-US" w:bidi="ar-SA"/>
        </w:rPr>
      </w:pPr>
      <w:r>
        <w:rPr>
          <w:lang w:eastAsia="en-US" w:bidi="ar-SA"/>
        </w:rPr>
        <w:t>is determinable. The most prominent members of this class are punctuation signs (§</w:t>
      </w:r>
      <w:r>
        <w:rPr>
          <w:lang w:eastAsia="en-US" w:bidi="ar-SA"/>
        </w:rPr>
        <w:fldChar w:fldCharType="begin"/>
      </w:r>
      <w:r>
        <w:rPr>
          <w:lang w:eastAsia="en-US" w:bidi="ar-SA"/>
        </w:rPr>
        <w:instrText xml:space="preserve"> REF _Ref203468812 \r \h </w:instrText>
      </w:r>
      <w:r>
        <w:rPr>
          <w:lang w:eastAsia="en-US" w:bidi="ar-SA"/>
        </w:rPr>
      </w:r>
      <w:r>
        <w:rPr>
          <w:lang w:eastAsia="en-US" w:bidi="ar-SA"/>
        </w:rPr>
        <w:fldChar w:fldCharType="separate"/>
      </w:r>
      <w:r>
        <w:rPr>
          <w:lang w:eastAsia="en-US" w:bidi="ar-SA"/>
        </w:rPr>
        <w:t>6.5.1</w:t>
      </w:r>
      <w:r>
        <w:rPr>
          <w:lang w:eastAsia="en-US" w:bidi="ar-SA"/>
        </w:rPr>
        <w:fldChar w:fldCharType="end"/>
      </w:r>
      <w:r>
        <w:rPr>
          <w:lang w:eastAsia="en-US" w:bidi="ar-SA"/>
        </w:rPr>
        <w:t>). Other functional symbols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Pr>
          <w:lang w:eastAsia="en-US" w:bidi="ar-SA"/>
        </w:rPr>
        <w:t>6.5.3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w:t>
      </w:r>
    </w:p>
    <w:tbl>
      <w:tblPr>
        <w:tblStyle w:val="FigureTable"/>
        <w:tblW w:w="5000" w:type="pct"/>
        <w:tblLook w:val="04A0" w:firstRow="1" w:lastRow="0" w:firstColumn="1" w:lastColumn="0" w:noHBand="0" w:noVBand="1"/>
      </w:tblPr>
      <w:tblGrid>
        <w:gridCol w:w="2547"/>
        <w:gridCol w:w="2361"/>
        <w:gridCol w:w="2361"/>
        <w:gridCol w:w="2359"/>
      </w:tblGrid>
      <w:tr w:rsidR="00ED148F" w14:paraId="6CA963BB" w14:textId="77777777" w:rsidTr="00ED148F">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1E20D573" w14:textId="77777777" w:rsidR="00ED148F" w:rsidRDefault="00000000">
            <w:pPr>
              <w:pStyle w:val="Kpalrs"/>
              <w:rPr>
                <w:lang w:eastAsia="en-US" w:bidi="ar-SA"/>
              </w:rPr>
            </w:pPr>
            <w:bookmarkStart w:id="400" w:name="_Ref204246515"/>
            <w:bookmarkStart w:id="401" w:name="_Ref204246512"/>
            <w:r>
              <w:t xml:space="preserve">Figure </w:t>
            </w:r>
            <w:r w:rsidR="00ED148F">
              <w:fldChar w:fldCharType="begin"/>
            </w:r>
            <w:r w:rsidR="00ED148F">
              <w:instrText xml:space="preserve"> STYLEREF 2 \s </w:instrText>
            </w:r>
            <w:r w:rsidR="00ED148F">
              <w:fldChar w:fldCharType="separate"/>
            </w:r>
            <w:r w:rsidR="00ED148F">
              <w:rPr>
                <w:noProof/>
              </w:rPr>
              <w:t>6.1</w:t>
            </w:r>
            <w:r w:rsidR="00ED148F">
              <w:rPr>
                <w:noProof/>
              </w:rPr>
              <w:fldChar w:fldCharType="end"/>
            </w:r>
            <w:r>
              <w:t>.</w:t>
            </w:r>
            <w:r w:rsidR="00ED148F">
              <w:fldChar w:fldCharType="begin"/>
            </w:r>
            <w:r w:rsidR="00ED148F">
              <w:instrText xml:space="preserve"> SEQ Figure \* ALPHABETIC \s 2 </w:instrText>
            </w:r>
            <w:r w:rsidR="00ED148F">
              <w:fldChar w:fldCharType="separate"/>
            </w:r>
            <w:r w:rsidR="00ED148F">
              <w:rPr>
                <w:noProof/>
              </w:rPr>
              <w:t>A</w:t>
            </w:r>
            <w:r w:rsidR="00ED148F">
              <w:rPr>
                <w:noProof/>
              </w:rPr>
              <w:fldChar w:fldCharType="end"/>
            </w:r>
            <w:bookmarkEnd w:id="400"/>
            <w:r>
              <w:t>. Classification of non-alphanumeric signs</w:t>
            </w:r>
            <w:bookmarkEnd w:id="401"/>
          </w:p>
        </w:tc>
      </w:tr>
      <w:tr w:rsidR="00ED148F" w14:paraId="68AD9142" w14:textId="77777777" w:rsidTr="00ED148F">
        <w:tc>
          <w:tcPr>
            <w:tcW w:w="1323" w:type="pct"/>
            <w:shd w:val="clear" w:color="auto" w:fill="F0F7D7"/>
          </w:tcPr>
          <w:p w14:paraId="3963FDA9" w14:textId="77777777" w:rsidR="00ED148F" w:rsidRDefault="00ED148F">
            <w:pPr>
              <w:rPr>
                <w:lang w:eastAsia="en-US" w:bidi="ar-SA"/>
              </w:rPr>
            </w:pPr>
          </w:p>
        </w:tc>
        <w:tc>
          <w:tcPr>
            <w:tcW w:w="1226" w:type="pct"/>
            <w:shd w:val="clear" w:color="auto" w:fill="F0F7D7"/>
          </w:tcPr>
          <w:p w14:paraId="4C0718A1" w14:textId="77777777" w:rsidR="00ED148F" w:rsidRDefault="00000000">
            <w:pPr>
              <w:jc w:val="center"/>
              <w:rPr>
                <w:lang w:eastAsia="en-US" w:bidi="ar-SA"/>
              </w:rPr>
            </w:pPr>
            <w:r>
              <w:rPr>
                <w:lang w:eastAsia="en-US" w:bidi="ar-SA"/>
              </w:rPr>
              <w:t>presence</w:t>
            </w:r>
          </w:p>
        </w:tc>
        <w:tc>
          <w:tcPr>
            <w:tcW w:w="1226" w:type="pct"/>
            <w:shd w:val="clear" w:color="auto" w:fill="F0F7D7"/>
          </w:tcPr>
          <w:p w14:paraId="4748C955" w14:textId="77777777" w:rsidR="00ED148F" w:rsidRDefault="00000000">
            <w:pPr>
              <w:jc w:val="center"/>
              <w:rPr>
                <w:lang w:eastAsia="en-US" w:bidi="ar-SA"/>
              </w:rPr>
            </w:pPr>
            <w:r>
              <w:rPr>
                <w:lang w:eastAsia="en-US" w:bidi="ar-SA"/>
              </w:rPr>
              <w:t>functional aspect</w:t>
            </w:r>
          </w:p>
        </w:tc>
        <w:tc>
          <w:tcPr>
            <w:tcW w:w="1225" w:type="pct"/>
            <w:shd w:val="clear" w:color="auto" w:fill="F0F7D7"/>
          </w:tcPr>
          <w:p w14:paraId="4E608A7C" w14:textId="77777777" w:rsidR="00ED148F" w:rsidRDefault="00000000">
            <w:pPr>
              <w:jc w:val="center"/>
              <w:rPr>
                <w:lang w:eastAsia="en-US" w:bidi="ar-SA"/>
              </w:rPr>
            </w:pPr>
            <w:r>
              <w:rPr>
                <w:lang w:eastAsia="en-US" w:bidi="ar-SA"/>
              </w:rPr>
              <w:t>phenomenal aspect</w:t>
            </w:r>
          </w:p>
        </w:tc>
      </w:tr>
      <w:tr w:rsidR="00ED148F" w14:paraId="625721DE" w14:textId="77777777" w:rsidTr="00ED148F">
        <w:tc>
          <w:tcPr>
            <w:tcW w:w="1323" w:type="pct"/>
          </w:tcPr>
          <w:p w14:paraId="65AA857D" w14:textId="77777777" w:rsidR="00ED148F" w:rsidRDefault="00000000">
            <w:pPr>
              <w:rPr>
                <w:lang w:eastAsia="en-US" w:bidi="ar-SA"/>
              </w:rPr>
            </w:pPr>
            <w:r>
              <w:rPr>
                <w:lang w:eastAsia="en-US" w:bidi="ar-SA"/>
              </w:rPr>
              <w:t>functional signs</w:t>
            </w:r>
          </w:p>
        </w:tc>
        <w:tc>
          <w:tcPr>
            <w:tcW w:w="2452" w:type="pct"/>
            <w:gridSpan w:val="2"/>
          </w:tcPr>
          <w:p w14:paraId="59CFF78E" w14:textId="77777777" w:rsidR="00ED148F" w:rsidRDefault="00000000">
            <w:pPr>
              <w:jc w:val="center"/>
              <w:rPr>
                <w:lang w:eastAsia="en-US" w:bidi="ar-SA"/>
              </w:rPr>
            </w:pPr>
            <w:r>
              <w:rPr>
                <w:lang w:eastAsia="en-US" w:bidi="ar-SA"/>
              </w:rPr>
              <w:t>dedicated transliteration character</w:t>
            </w:r>
          </w:p>
        </w:tc>
        <w:tc>
          <w:tcPr>
            <w:tcW w:w="1225" w:type="pct"/>
          </w:tcPr>
          <w:p w14:paraId="1A58F90D" w14:textId="77777777" w:rsidR="00ED148F" w:rsidRDefault="00000000">
            <w:pPr>
              <w:jc w:val="center"/>
              <w:rPr>
                <w:lang w:eastAsia="en-US" w:bidi="ar-SA"/>
              </w:rPr>
            </w:pPr>
            <w:r>
              <w:rPr>
                <w:lang w:eastAsia="en-US" w:bidi="ar-SA"/>
              </w:rPr>
              <w:t>—</w:t>
            </w:r>
          </w:p>
        </w:tc>
      </w:tr>
      <w:tr w:rsidR="00ED148F" w14:paraId="0B2DE841" w14:textId="77777777" w:rsidTr="00ED148F">
        <w:tc>
          <w:tcPr>
            <w:tcW w:w="1323" w:type="pct"/>
          </w:tcPr>
          <w:p w14:paraId="43BB19B0" w14:textId="77777777" w:rsidR="00ED148F" w:rsidRDefault="00000000">
            <w:pPr>
              <w:rPr>
                <w:lang w:eastAsia="en-US" w:bidi="ar-SA"/>
              </w:rPr>
            </w:pPr>
            <w:r>
              <w:rPr>
                <w:lang w:eastAsia="en-US" w:bidi="ar-SA"/>
              </w:rPr>
              <w:t>ideograms</w:t>
            </w:r>
          </w:p>
        </w:tc>
        <w:tc>
          <w:tcPr>
            <w:tcW w:w="1226" w:type="pct"/>
          </w:tcPr>
          <w:p w14:paraId="7BD55F2F" w14:textId="77777777" w:rsidR="00ED148F" w:rsidRDefault="00000000">
            <w:pPr>
              <w:jc w:val="center"/>
              <w:rPr>
                <w:lang w:eastAsia="en-US" w:bidi="ar-SA"/>
              </w:rPr>
            </w:pPr>
            <w:r>
              <w:rPr>
                <w:lang w:eastAsia="en-US" w:bidi="ar-SA"/>
              </w:rPr>
              <w:t>markup</w:t>
            </w:r>
          </w:p>
        </w:tc>
        <w:tc>
          <w:tcPr>
            <w:tcW w:w="2451" w:type="pct"/>
            <w:gridSpan w:val="2"/>
          </w:tcPr>
          <w:p w14:paraId="43B17DA4" w14:textId="77777777" w:rsidR="00ED148F" w:rsidRDefault="00000000">
            <w:pPr>
              <w:jc w:val="center"/>
              <w:rPr>
                <w:lang w:eastAsia="en-US" w:bidi="ar-SA"/>
              </w:rPr>
            </w:pPr>
            <w:r>
              <w:rPr>
                <w:lang w:eastAsia="en-US" w:bidi="ar-SA"/>
              </w:rPr>
              <w:t>symbol token</w:t>
            </w:r>
          </w:p>
        </w:tc>
      </w:tr>
      <w:tr w:rsidR="00ED148F" w14:paraId="667082BE" w14:textId="77777777" w:rsidTr="00ED148F">
        <w:tc>
          <w:tcPr>
            <w:tcW w:w="1323" w:type="pct"/>
          </w:tcPr>
          <w:p w14:paraId="7B33B9C3" w14:textId="77777777" w:rsidR="00ED148F" w:rsidRDefault="00000000">
            <w:pPr>
              <w:rPr>
                <w:lang w:eastAsia="en-US" w:bidi="ar-SA"/>
              </w:rPr>
            </w:pPr>
            <w:r>
              <w:rPr>
                <w:lang w:eastAsia="en-US" w:bidi="ar-SA"/>
              </w:rPr>
              <w:t>functional symbols</w:t>
            </w:r>
          </w:p>
        </w:tc>
        <w:tc>
          <w:tcPr>
            <w:tcW w:w="2452" w:type="pct"/>
            <w:gridSpan w:val="2"/>
          </w:tcPr>
          <w:p w14:paraId="0A6A57DE" w14:textId="77777777" w:rsidR="00ED148F" w:rsidRDefault="00000000">
            <w:pPr>
              <w:jc w:val="center"/>
              <w:rPr>
                <w:lang w:eastAsia="en-US" w:bidi="ar-SA"/>
              </w:rPr>
            </w:pPr>
            <w:r>
              <w:rPr>
                <w:lang w:eastAsia="en-US" w:bidi="ar-SA"/>
              </w:rPr>
              <w:t>markup</w:t>
            </w:r>
          </w:p>
        </w:tc>
        <w:tc>
          <w:tcPr>
            <w:tcW w:w="1225" w:type="pct"/>
          </w:tcPr>
          <w:p w14:paraId="2CB99406" w14:textId="77777777" w:rsidR="00ED148F" w:rsidRDefault="00000000">
            <w:pPr>
              <w:jc w:val="center"/>
              <w:rPr>
                <w:lang w:eastAsia="en-US" w:bidi="ar-SA"/>
              </w:rPr>
            </w:pPr>
            <w:r>
              <w:rPr>
                <w:lang w:eastAsia="en-US" w:bidi="ar-SA"/>
              </w:rPr>
              <w:t>symbol token</w:t>
            </w:r>
          </w:p>
        </w:tc>
      </w:tr>
      <w:tr w:rsidR="00ED148F" w14:paraId="0615683A" w14:textId="77777777" w:rsidTr="00ED148F">
        <w:tc>
          <w:tcPr>
            <w:tcW w:w="1323" w:type="pct"/>
          </w:tcPr>
          <w:p w14:paraId="0554A7B1" w14:textId="77777777" w:rsidR="00ED148F" w:rsidRDefault="00000000">
            <w:pPr>
              <w:rPr>
                <w:lang w:eastAsia="en-US" w:bidi="ar-SA"/>
              </w:rPr>
            </w:pPr>
            <w:r>
              <w:rPr>
                <w:lang w:eastAsia="en-US" w:bidi="ar-SA"/>
              </w:rPr>
              <w:t>generic symbols</w:t>
            </w:r>
          </w:p>
        </w:tc>
        <w:tc>
          <w:tcPr>
            <w:tcW w:w="1226" w:type="pct"/>
          </w:tcPr>
          <w:p w14:paraId="1BB1DDA9" w14:textId="77777777" w:rsidR="00ED148F" w:rsidRDefault="00000000">
            <w:pPr>
              <w:jc w:val="center"/>
              <w:rPr>
                <w:lang w:eastAsia="en-US" w:bidi="ar-SA"/>
              </w:rPr>
            </w:pPr>
            <w:r>
              <w:rPr>
                <w:lang w:eastAsia="en-US" w:bidi="ar-SA"/>
              </w:rPr>
              <w:t>markup</w:t>
            </w:r>
          </w:p>
        </w:tc>
        <w:tc>
          <w:tcPr>
            <w:tcW w:w="1226" w:type="pct"/>
          </w:tcPr>
          <w:p w14:paraId="11916441" w14:textId="77777777" w:rsidR="00ED148F" w:rsidRDefault="00000000">
            <w:pPr>
              <w:jc w:val="center"/>
              <w:rPr>
                <w:lang w:eastAsia="en-US" w:bidi="ar-SA"/>
              </w:rPr>
            </w:pPr>
            <w:r>
              <w:rPr>
                <w:lang w:eastAsia="en-US" w:bidi="ar-SA"/>
              </w:rPr>
              <w:t>—</w:t>
            </w:r>
          </w:p>
        </w:tc>
        <w:tc>
          <w:tcPr>
            <w:tcW w:w="1225" w:type="pct"/>
          </w:tcPr>
          <w:p w14:paraId="11BFCC83" w14:textId="77777777" w:rsidR="00ED148F" w:rsidRDefault="00000000">
            <w:pPr>
              <w:jc w:val="center"/>
              <w:rPr>
                <w:lang w:eastAsia="en-US" w:bidi="ar-SA"/>
              </w:rPr>
            </w:pPr>
            <w:r>
              <w:rPr>
                <w:lang w:eastAsia="en-US" w:bidi="ar-SA"/>
              </w:rPr>
              <w:t>symbol token</w:t>
            </w:r>
          </w:p>
        </w:tc>
      </w:tr>
    </w:tbl>
    <w:p w14:paraId="7E4C3A1B" w14:textId="77777777" w:rsidR="00ED148F" w:rsidRDefault="00000000">
      <w:pPr>
        <w:pStyle w:val="Cmsor3"/>
      </w:pPr>
      <w:bookmarkStart w:id="402" w:name="_Ref204261599"/>
      <w:bookmarkStart w:id="403" w:name="_Toc204326283"/>
      <w:r>
        <w:t>Symbol markup and tokens</w:t>
      </w:r>
      <w:bookmarkEnd w:id="402"/>
      <w:bookmarkEnd w:id="403"/>
    </w:p>
    <w:p w14:paraId="4D5E111F" w14:textId="77777777" w:rsidR="00ED148F" w:rsidRDefault="00000000">
      <w:pPr>
        <w:rPr>
          <w:lang w:eastAsia="en-US" w:bidi="ar-SA"/>
        </w:rPr>
      </w:pPr>
      <w:r>
        <w:rPr>
          <w:lang w:eastAsia="en-US" w:bidi="ar-SA"/>
        </w:rPr>
        <w:t>@@@</w:t>
      </w:r>
    </w:p>
    <w:p w14:paraId="2CC3C115" w14:textId="77777777" w:rsidR="00ED148F" w:rsidRDefault="00000000">
      <w:pPr>
        <w:pStyle w:val="Cmsor2"/>
      </w:pPr>
      <w:bookmarkStart w:id="404" w:name="_Toc204326284"/>
      <w:r>
        <w:t>What is not a non-alphanumeric sign?</w:t>
      </w:r>
      <w:bookmarkEnd w:id="404"/>
    </w:p>
    <w:p w14:paraId="6CD30EE7" w14:textId="77777777" w:rsidR="00ED148F" w:rsidRDefault="00000000">
      <w:pPr>
        <w:pStyle w:val="Cmsor3"/>
      </w:pPr>
      <w:bookmarkStart w:id="405" w:name="_Ref204244825"/>
      <w:bookmarkStart w:id="406" w:name="_Ref204258318"/>
      <w:bookmarkStart w:id="407" w:name="_Toc204326285"/>
      <w:r>
        <w:t>Ambiguously alphanumeric signs</w:t>
      </w:r>
      <w:bookmarkEnd w:id="405"/>
      <w:bookmarkEnd w:id="406"/>
      <w:bookmarkEnd w:id="407"/>
    </w:p>
    <w:p w14:paraId="77EFB0AC" w14:textId="77777777" w:rsidR="00ED148F" w:rsidRDefault="00000000">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14:paraId="4159A0F5" w14:textId="77777777" w:rsidR="00ED148F" w:rsidRDefault="00000000">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14:paraId="2680B531" w14:textId="77777777" w:rsidR="00ED148F" w:rsidRDefault="00000000">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Pr>
          <w:lang w:eastAsia="en-US" w:bidi="ar-SA"/>
        </w:rPr>
        <w:t>6.4.2</w:t>
      </w:r>
      <w:r>
        <w:rPr>
          <w:lang w:eastAsia="en-US" w:bidi="ar-SA"/>
        </w:rPr>
        <w:fldChar w:fldCharType="end"/>
      </w:r>
    </w:p>
    <w:p w14:paraId="32B3D8A4" w14:textId="77777777" w:rsidR="00ED148F" w:rsidRDefault="00000000">
      <w:pPr>
        <w:pStyle w:val="Lista3"/>
        <w:rPr>
          <w:lang w:eastAsia="en-US" w:bidi="ar-SA"/>
        </w:rPr>
      </w:pPr>
      <w:r>
        <w:rPr>
          <w:lang w:eastAsia="en-US" w:bidi="ar-SA"/>
        </w:rPr>
        <w:t>when an alphabetic or numeric glyph (such as that for &lt;1&gt;, &lt;tha&gt; or &lt;cha&gt;) is used in a context where its alphanumeric function is irrelevant and an auspicious function is likely, the glyph should nonetheless be transliterated normally</w:t>
      </w:r>
    </w:p>
    <w:p w14:paraId="388ADC20" w14:textId="77777777" w:rsidR="00ED148F" w:rsidRDefault="00000000">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14:paraId="422B9B94" w14:textId="77777777" w:rsidR="00ED148F" w:rsidRDefault="00000000">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14:paraId="1DFC6272" w14:textId="77777777" w:rsidR="00ED148F" w:rsidRDefault="00000000">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14:paraId="7659758B" w14:textId="77777777" w:rsidR="00ED148F" w:rsidRDefault="00000000">
      <w:pPr>
        <w:pStyle w:val="Lista3"/>
        <w:rPr>
          <w:lang w:eastAsia="en-US" w:bidi="ar-SA"/>
        </w:rPr>
      </w:pPr>
      <w:r>
        <w:t xml:space="preserve">in general, we recommend identifying glyphs as special only when they </w:t>
      </w:r>
    </w:p>
    <w:p w14:paraId="60FF564C" w14:textId="77777777" w:rsidR="00ED148F" w:rsidRDefault="00000000">
      <w:pPr>
        <w:pStyle w:val="Lista4"/>
        <w:rPr>
          <w:lang w:eastAsia="en-US" w:bidi="ar-SA"/>
        </w:rPr>
      </w:pPr>
      <w:r>
        <w:t>are palaeographically older</w:t>
      </w:r>
    </w:p>
    <w:p w14:paraId="3E9E84BD" w14:textId="77777777" w:rsidR="00ED148F" w:rsidRDefault="00000000">
      <w:pPr>
        <w:pStyle w:val="Lista4"/>
        <w:rPr>
          <w:lang w:eastAsia="en-US" w:bidi="ar-SA"/>
        </w:rPr>
      </w:pPr>
      <w:r>
        <w:t>belong to a clearly different script inventory</w:t>
      </w:r>
    </w:p>
    <w:p w14:paraId="62572C69" w14:textId="77777777" w:rsidR="00ED148F" w:rsidRDefault="00000000">
      <w:pPr>
        <w:pStyle w:val="Lista4"/>
        <w:rPr>
          <w:lang w:eastAsia="en-US" w:bidi="ar-SA"/>
        </w:rPr>
      </w:pPr>
      <w:r>
        <w:lastRenderedPageBreak/>
        <w:t>or are cursively simplified</w:t>
      </w:r>
    </w:p>
    <w:p w14:paraId="454FAB9C" w14:textId="77777777" w:rsidR="00ED148F" w:rsidRDefault="00000000">
      <w:pPr>
        <w:pStyle w:val="Lista"/>
        <w:rPr>
          <w:lang w:eastAsia="en-US" w:bidi="ar-SA"/>
        </w:rPr>
      </w:pPr>
      <w:r>
        <w:rPr>
          <w:lang w:eastAsia="en-US" w:bidi="ar-SA"/>
        </w:rPr>
        <w:t>@still need somewhere to treat alphanumeric signs repurposed as symbols, e.g. tha, cha and 1 as closers or auspicious marks</w:t>
      </w:r>
    </w:p>
    <w:p w14:paraId="1C7755FE" w14:textId="77777777" w:rsidR="00ED148F" w:rsidRDefault="00000000">
      <w:pPr>
        <w:pStyle w:val="Lista2"/>
        <w:rPr>
          <w:lang w:eastAsia="en-US" w:bidi="ar-SA"/>
        </w:rPr>
      </w:pPr>
      <w:r>
        <w:rPr>
          <w:lang w:eastAsia="en-US" w:bidi="ar-SA"/>
        </w:rPr>
        <w:t>put this in 5.2, repurposed graphic signs?</w:t>
      </w:r>
    </w:p>
    <w:p w14:paraId="292AAE57" w14:textId="77777777" w:rsidR="00ED148F" w:rsidRDefault="00000000">
      <w:pPr>
        <w:pStyle w:val="Lista3"/>
        <w:rPr>
          <w:lang w:eastAsia="en-US" w:bidi="ar-SA"/>
        </w:rPr>
      </w:pPr>
      <w:r>
        <w:rPr>
          <w:lang w:eastAsia="en-US" w:bidi="ar-SA"/>
        </w:rPr>
        <w:t>but then it’s increasingly ill-placed before the numeral signs</w:t>
      </w:r>
    </w:p>
    <w:p w14:paraId="656F1ADE" w14:textId="77777777" w:rsidR="00ED148F" w:rsidRDefault="00000000">
      <w:pPr>
        <w:pStyle w:val="Lista3"/>
        <w:rPr>
          <w:lang w:eastAsia="en-US" w:bidi="ar-SA"/>
        </w:rPr>
      </w:pPr>
      <w:r>
        <w:rPr>
          <w:lang w:eastAsia="en-US" w:bidi="ar-SA"/>
        </w:rPr>
        <w:t>so move numeral signs to a top-level section, and create another top-level section for special graphematic functions after that, which would then include all repurposed graphemes, 2-ro as well as these?</w:t>
      </w:r>
    </w:p>
    <w:p w14:paraId="726699A0" w14:textId="77777777" w:rsidR="00ED148F"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65208D4D" w14:textId="77777777" w:rsidR="00ED148F" w:rsidRDefault="00000000">
      <w:pPr>
        <w:pStyle w:val="Lista3"/>
        <w:rPr>
          <w:lang w:eastAsia="en-US" w:bidi="ar-SA"/>
        </w:rPr>
      </w:pPr>
      <w:r>
        <w:rPr>
          <w:lang w:eastAsia="en-US" w:bidi="ar-SA"/>
        </w:rPr>
        <w:t>if they are in a different script (including ornamental modifications), then they are to be treated as logograms like oṁ</w:t>
      </w:r>
    </w:p>
    <w:p w14:paraId="2CD9BEAE" w14:textId="77777777" w:rsidR="00ED148F" w:rsidRDefault="00000000">
      <w:pPr>
        <w:pStyle w:val="Lista"/>
        <w:rPr>
          <w:lang w:eastAsia="en-US" w:bidi="ar-SA"/>
        </w:rPr>
      </w:pPr>
      <w:r>
        <w:rPr>
          <w:lang w:eastAsia="en-US" w:bidi="ar-SA"/>
        </w:rPr>
        <w:t>fff</w:t>
      </w:r>
    </w:p>
    <w:p w14:paraId="3874EEC8" w14:textId="77777777" w:rsidR="00ED148F" w:rsidRDefault="00000000">
      <w:pPr>
        <w:pStyle w:val="Cmsor3"/>
      </w:pPr>
      <w:bookmarkStart w:id="408" w:name="_Ref204244841"/>
      <w:bookmarkStart w:id="409" w:name="_Toc204326286"/>
      <w:r>
        <w:t>Graphic elements peripheral to the text</w:t>
      </w:r>
      <w:bookmarkEnd w:id="408"/>
      <w:bookmarkEnd w:id="409"/>
    </w:p>
    <w:p w14:paraId="78F932C3" w14:textId="77777777" w:rsidR="00ED148F" w:rsidRDefault="00000000">
      <w:pPr>
        <w:rPr>
          <w:lang w:eastAsia="en-US" w:bidi="ar-SA"/>
        </w:rPr>
      </w:pPr>
      <w:r>
        <w:t>When transliterating a source text, we are only concerned with signs which are either known to belong to the conventional inventory of its script, or are integral to the text. Graphic elements peripheral to the text of an inscription or manuscript, chiefly decorative features and premodern editorial marks, are to be ignored (§</w:t>
      </w:r>
      <w:r>
        <w:fldChar w:fldCharType="begin"/>
      </w:r>
      <w:r>
        <w:instrText xml:space="preserve"> REF _Ref203034528 \r \h </w:instrText>
      </w:r>
      <w:r>
        <w:fldChar w:fldCharType="separate"/>
      </w:r>
      <w:r>
        <w:t>3.6.1</w:t>
      </w:r>
      <w:r>
        <w:fldChar w:fldCharType="end"/>
      </w:r>
      <w:r>
        <w:t>). Conversely, signs which do not differ conspicuously in size from, and are smoothly integrated into the linear flow of, alphanumeric glyphs (i.e. which occupy the same kind of segmental space as alphanumeric signs) are considered on a par with proper graphemes and must be represented explicitly in transliteration, even if their precise graphematic function may not be definable.</w:t>
      </w:r>
    </w:p>
    <w:p w14:paraId="0B1D6751" w14:textId="77777777" w:rsidR="00ED148F" w:rsidRDefault="00ED148F">
      <w:pPr>
        <w:rPr>
          <w:lang w:eastAsia="en-US" w:bidi="ar-SA"/>
        </w:rPr>
      </w:pPr>
    </w:p>
    <w:p w14:paraId="0211474D" w14:textId="77777777" w:rsidR="00ED148F" w:rsidRDefault="00ED148F">
      <w:pPr>
        <w:pStyle w:val="Lista"/>
        <w:rPr>
          <w:lang w:eastAsia="en-US" w:bidi="ar-SA"/>
        </w:rPr>
      </w:pPr>
    </w:p>
    <w:p w14:paraId="6BE90347" w14:textId="77777777" w:rsidR="00ED148F" w:rsidRDefault="00000000">
      <w:pPr>
        <w:pStyle w:val="Cmsor2"/>
      </w:pPr>
      <w:bookmarkStart w:id="410" w:name="_lskh4nb1o2vy" w:colFirst="0" w:colLast="0"/>
      <w:bookmarkStart w:id="411" w:name="_Ref204257593"/>
      <w:bookmarkStart w:id="412" w:name="_Toc204326287"/>
      <w:bookmarkStart w:id="413" w:name="_Ref204243240"/>
      <w:bookmarkStart w:id="414" w:name="_Toc17811443"/>
      <w:bookmarkStart w:id="415" w:name="_Toc17811498"/>
      <w:bookmarkStart w:id="416" w:name="_Ref24531259"/>
      <w:bookmarkEnd w:id="410"/>
      <w:r>
        <w:t>Ideograms</w:t>
      </w:r>
      <w:bookmarkEnd w:id="411"/>
      <w:bookmarkEnd w:id="412"/>
    </w:p>
    <w:p w14:paraId="652F9E60" w14:textId="77777777" w:rsidR="00ED148F" w:rsidRDefault="00000000">
      <w:pPr>
        <w:rPr>
          <w:lang w:eastAsia="en-US" w:bidi="ar-SA"/>
        </w:rPr>
      </w:pPr>
      <w:r>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14:paraId="6EDBA2B6" w14:textId="77777777" w:rsidR="00ED148F" w:rsidRDefault="00000000">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14:paraId="7AFE1826" w14:textId="77777777" w:rsidR="00ED148F" w:rsidRDefault="00ED148F">
      <w:pPr>
        <w:rPr>
          <w:lang w:eastAsia="en-US" w:bidi="ar-SA"/>
        </w:rPr>
      </w:pPr>
    </w:p>
    <w:p w14:paraId="00F169B6" w14:textId="77777777" w:rsidR="00ED148F" w:rsidRDefault="00000000">
      <w:pPr>
        <w:rPr>
          <w:lang w:eastAsia="en-US" w:bidi="ar-SA"/>
        </w:rPr>
      </w:pPr>
      <w:r>
        <w:rPr>
          <w:lang w:eastAsia="en-US" w:bidi="ar-SA"/>
        </w:rPr>
        <w:t>@numerals too</w:t>
      </w:r>
    </w:p>
    <w:p w14:paraId="487120FE" w14:textId="77777777" w:rsidR="00ED148F" w:rsidRDefault="00000000">
      <w:pPr>
        <w:pStyle w:val="Lista"/>
        <w:rPr>
          <w:lang w:eastAsia="en-US" w:bidi="ar-SA"/>
        </w:rPr>
      </w:pPr>
      <w:r>
        <w:rPr>
          <w:rStyle w:val="Label"/>
        </w:rPr>
        <w:t>public shorthand</w:t>
      </w:r>
      <w:r>
        <w:t xml:space="preserve"> for ideograms</w:t>
      </w:r>
    </w:p>
    <w:p w14:paraId="370B7AC1" w14:textId="77777777" w:rsidR="00ED148F" w:rsidRDefault="00000000">
      <w:pPr>
        <w:pStyle w:val="Lista2"/>
        <w:rPr>
          <w:lang w:eastAsia="en-US" w:bidi="ar-SA"/>
        </w:rPr>
      </w:pPr>
      <w:r>
        <w:rPr>
          <w:lang w:eastAsia="en-US" w:bidi="ar-SA"/>
        </w:rPr>
        <w:t>use the * (asterisk) character followed (without an intervening space) by the token for the sign in question</w:t>
      </w:r>
    </w:p>
    <w:p w14:paraId="4E71122F" w14:textId="77777777" w:rsidR="00ED148F" w:rsidRDefault="00000000">
      <w:pPr>
        <w:pStyle w:val="Lista2"/>
        <w:rPr>
          <w:lang w:eastAsia="en-US" w:bidi="ar-SA"/>
        </w:rPr>
      </w:pPr>
      <w:r>
        <w:rPr>
          <w:lang w:eastAsia="en-US" w:bidi="ar-SA"/>
        </w:rPr>
        <w:t>the authorised tokens for specific signs are given in the following subsections</w:t>
      </w:r>
    </w:p>
    <w:p w14:paraId="62D36745" w14:textId="77777777" w:rsidR="00ED148F" w:rsidRDefault="00000000">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14:paraId="632DA5DE" w14:textId="77777777" w:rsidR="00ED148F" w:rsidRDefault="00000000">
      <w:pPr>
        <w:pStyle w:val="Lista2"/>
        <w:rPr>
          <w:lang w:eastAsia="en-US" w:bidi="ar-SA"/>
        </w:rPr>
      </w:pPr>
      <w:r>
        <w:rPr>
          <w:lang w:eastAsia="en-US" w:bidi="ar-SA"/>
        </w:rPr>
        <w:t xml:space="preserve">tokens used in an XML edition must be included in the </w:t>
      </w:r>
      <w:commentRangeStart w:id="417"/>
      <w:r>
        <w:rPr>
          <w:lang w:eastAsia="en-US" w:bidi="ar-SA"/>
        </w:rPr>
        <w:t>authority file</w:t>
      </w:r>
      <w:commentRangeEnd w:id="417"/>
      <w:r>
        <w:rPr>
          <w:rStyle w:val="Jegyzethivatkozs"/>
          <w:sz w:val="22"/>
          <w:szCs w:val="22"/>
          <w:lang w:eastAsia="en-US" w:bidi="ar-SA"/>
        </w:rPr>
        <w:commentReference w:id="417"/>
      </w:r>
      <w:r>
        <w:rPr>
          <w:lang w:eastAsia="en-US" w:bidi="ar-SA"/>
        </w:rPr>
        <w:t xml:space="preserve"> for symbol taxonomy (EGD §###)</w:t>
      </w:r>
    </w:p>
    <w:p w14:paraId="694133C0" w14:textId="77777777" w:rsidR="00ED148F" w:rsidRDefault="00000000">
      <w:pPr>
        <w:pStyle w:val="Lista2"/>
        <w:rPr>
          <w:lang w:eastAsia="en-US" w:bidi="ar-SA"/>
        </w:rPr>
      </w:pPr>
      <w:r>
        <w:rPr>
          <w:lang w:eastAsia="en-US" w:bidi="ar-SA"/>
        </w:rPr>
        <w:t>for strictly non-XML contexts, new tokens may be used as needed, but adding any new tokens to the authority file is nonetheless recommended</w:t>
      </w:r>
    </w:p>
    <w:p w14:paraId="056B417E" w14:textId="77777777" w:rsidR="00ED148F" w:rsidRDefault="00000000">
      <w:pPr>
        <w:pStyle w:val="Cmsor3"/>
        <w:rPr>
          <w:rStyle w:val="Foreign"/>
          <w:i w:val="0"/>
          <w:iCs w:val="0"/>
          <w:noProof w:val="0"/>
        </w:rPr>
      </w:pPr>
      <w:bookmarkStart w:id="418" w:name="_Ref204261343"/>
      <w:bookmarkStart w:id="419" w:name="_Toc204326288"/>
      <w:r>
        <w:rPr>
          <w:rStyle w:val="Foreign"/>
          <w:i w:val="0"/>
          <w:iCs w:val="0"/>
          <w:noProof w:val="0"/>
        </w:rPr>
        <w:t>Auspicious signs</w:t>
      </w:r>
      <w:bookmarkEnd w:id="418"/>
      <w:bookmarkEnd w:id="419"/>
    </w:p>
    <w:p w14:paraId="7EBC3219" w14:textId="77777777" w:rsidR="00ED148F" w:rsidRDefault="00000000">
      <w:pPr>
        <w:rPr>
          <w:lang w:eastAsia="en-US" w:bidi="ar-SA"/>
        </w:rPr>
      </w:pPr>
      <w:r>
        <w:rPr>
          <w:lang w:eastAsia="en-US" w:bidi="ar-SA"/>
        </w:rPr>
        <w:t>Symbols whose graphematic function is not clearly understood are often referred to as “auspicious”. In our transliteration and encoding, however, these must be represented as generic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xml:space="preserve">), while this </w:t>
      </w:r>
      <w:r>
        <w:rPr>
          <w:lang w:eastAsia="en-US" w:bidi="ar-SA"/>
        </w:rPr>
        <w:lastRenderedPageBreak/>
        <w:t xml:space="preserve">subsection is concerned only with signs which are confidentially identified as representing an auspicious word or, in a particular variety of the Indic writing system, are known to conventionally represent auspiciousness as their only signification. </w:t>
      </w:r>
    </w:p>
    <w:p w14:paraId="14DAD32F" w14:textId="77777777" w:rsidR="00ED148F" w:rsidRDefault="00000000">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*oṁ</w:t>
      </w:r>
    </w:p>
    <w:p w14:paraId="29E46D58" w14:textId="77777777" w:rsidR="00ED148F" w:rsidRDefault="00000000">
      <w:pPr>
        <w:pStyle w:val="Cmsor3"/>
      </w:pPr>
      <w:bookmarkStart w:id="420" w:name="_Ref204261378"/>
      <w:bookmarkStart w:id="421" w:name="_Toc204326289"/>
      <w:r>
        <w:t>Tamil ideograms</w:t>
      </w:r>
      <w:bookmarkEnd w:id="420"/>
      <w:bookmarkEnd w:id="421"/>
    </w:p>
    <w:p w14:paraId="3B439672" w14:textId="77777777" w:rsidR="00ED148F" w:rsidRDefault="00ED148F">
      <w:pPr>
        <w:pStyle w:val="Lista"/>
        <w:rPr>
          <w:lang w:eastAsia="en-US" w:bidi="ar-SA"/>
        </w:rPr>
      </w:pPr>
    </w:p>
    <w:p w14:paraId="2AEF6636" w14:textId="77777777" w:rsidR="00ED148F" w:rsidRDefault="00000000">
      <w:pPr>
        <w:pStyle w:val="Cmsor3"/>
      </w:pPr>
      <w:bookmarkStart w:id="422" w:name="_Ref204261389"/>
      <w:bookmarkStart w:id="423" w:name="_Toc204326290"/>
      <w:r>
        <w:t>Burmese ideograms</w:t>
      </w:r>
      <w:bookmarkEnd w:id="422"/>
      <w:bookmarkEnd w:id="423"/>
    </w:p>
    <w:p w14:paraId="3D30F471" w14:textId="77777777" w:rsidR="00ED148F" w:rsidRDefault="00000000">
      <w:pPr>
        <w:pStyle w:val="Lista"/>
      </w:pPr>
      <w:r>
        <w:t>@better switch back to *n etc. as per the referenced guide, this would work better as generic shorthand for logograms such as *oṁ</w:t>
      </w:r>
    </w:p>
    <w:p w14:paraId="1A1E7030" w14:textId="77777777" w:rsidR="00ED148F" w:rsidRDefault="00000000">
      <w:pPr>
        <w:pStyle w:val="Lista2"/>
      </w:pPr>
      <w:r>
        <w:t>or not: the numeral signs have the + after them, but the shorthand for other symbols (if retained) start with the sign</w:t>
      </w:r>
    </w:p>
    <w:p w14:paraId="1CC2B2D0" w14:textId="5A9ADDDB" w:rsidR="00ED148F" w:rsidRDefault="00000000">
      <w:pPr>
        <w:pStyle w:val="Lista"/>
      </w:pPr>
      <w:r>
        <w:t xml:space="preserve">Burmese abbreviation signs shall be transliterated by an alphabetic letter followed by an asterisk, according to the conventions of the field </w:t>
      </w:r>
      <w:r>
        <w:fldChar w:fldCharType="begin"/>
      </w:r>
      <w:r w:rsidR="00D77583">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74529313" w14:textId="77777777" w:rsidR="00ED148F"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1EE144FA" w14:textId="77777777" w:rsidR="00ED148F"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431FF513" w14:textId="77777777" w:rsidR="00ED148F"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3C09B3F7" w14:textId="77777777" w:rsidR="00ED148F"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5B49F14E" w14:textId="77777777" w:rsidR="00ED148F" w:rsidRDefault="00000000">
      <w:pPr>
        <w:pStyle w:val="Lista"/>
      </w:pPr>
      <w:r>
        <w:t>if such abbreviations occur in your corpus, especially within the same text, then you must be careful in using the asterisk as shorthand for any other function</w:t>
      </w:r>
    </w:p>
    <w:p w14:paraId="3EBB30BA" w14:textId="77777777" w:rsidR="00ED148F" w:rsidRDefault="00000000">
      <w:pPr>
        <w:pStyle w:val="Lista"/>
      </w:pPr>
      <w:r>
        <w:t>@add reference to spacing (§</w:t>
      </w:r>
      <w:r>
        <w:fldChar w:fldCharType="begin"/>
      </w:r>
      <w:r>
        <w:instrText xml:space="preserve"> REF _Ref203487198 \r \h </w:instrText>
      </w:r>
      <w:r>
        <w:fldChar w:fldCharType="separate"/>
      </w:r>
      <w:r>
        <w:t>8.3.1.4</w:t>
      </w:r>
      <w:r>
        <w:fldChar w:fldCharType="end"/>
      </w:r>
      <w:r>
        <w:t>) once the status of ideograms has been sorted out</w:t>
      </w:r>
    </w:p>
    <w:p w14:paraId="2E491EEC" w14:textId="77777777" w:rsidR="00ED148F" w:rsidRDefault="00000000">
      <w:pPr>
        <w:pStyle w:val="Cmsor2"/>
      </w:pPr>
      <w:bookmarkStart w:id="424" w:name="_Toc204326291"/>
      <w:bookmarkStart w:id="425" w:name="_Ref220336910"/>
      <w:r>
        <w:t>Functional signs</w:t>
      </w:r>
      <w:bookmarkEnd w:id="413"/>
      <w:bookmarkEnd w:id="424"/>
      <w:bookmarkEnd w:id="425"/>
    </w:p>
    <w:p w14:paraId="463404EC" w14:textId="77777777" w:rsidR="00ED148F" w:rsidRDefault="00000000">
      <w:r>
        <w:rPr>
          <w:lang w:eastAsia="en-US" w:bidi="ar-SA"/>
        </w:rPr>
        <w:t xml:space="preserve">Functional signs are glyphs unambiguously associated with a graphematic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t>6.4.1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t>2.3.1</w:t>
      </w:r>
      <w:r>
        <w:fldChar w:fldCharType="end"/>
      </w:r>
      <w:r>
        <w:t>). Another concrete graphematic sign is the abbreviation mark found in some varieties of the Indic writing system (§</w:t>
      </w:r>
      <w:r>
        <w:fldChar w:fldCharType="begin"/>
      </w:r>
      <w:r>
        <w:instrText xml:space="preserve"> REF _Ref204175528 \r \h </w:instrText>
      </w:r>
      <w:r>
        <w:fldChar w:fldCharType="separate"/>
      </w:r>
      <w:r>
        <w:t>6.4.2</w:t>
      </w:r>
      <w:r>
        <w:fldChar w:fldCharType="end"/>
      </w:r>
      <w:r>
        <w:t xml:space="preserve">), which is used in conjunction with a sequence of alphabetic 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Pr>
          <w:lang w:eastAsia="en-US" w:bidi="ar-SA"/>
        </w:rPr>
        <w:t>6.4.2</w:t>
      </w:r>
      <w:r>
        <w:rPr>
          <w:lang w:eastAsia="en-US" w:bidi="ar-SA"/>
        </w:rPr>
        <w:fldChar w:fldCharType="end"/>
      </w:r>
      <w:r>
        <w:rPr>
          <w:lang w:eastAsia="en-US" w:bidi="ar-SA"/>
        </w:rPr>
        <w:t>). The graphetic appearance of functional signs may vary from script to script, but since their graphematic function is unequivocal, we represent only that function in transliteration, by a dedicated target character or shorthand. This treatment is analogous to that of alphanumeric graphemes. Their graphetic details, when of palaeographic interest, can be described for human readers outside the edition.</w:t>
      </w:r>
    </w:p>
    <w:p w14:paraId="54ADAC9F" w14:textId="77777777" w:rsidR="00ED148F" w:rsidRDefault="00000000">
      <w:pPr>
        <w:pStyle w:val="Cmsor3"/>
      </w:pPr>
      <w:bookmarkStart w:id="426" w:name="_Ref201846134"/>
      <w:bookmarkStart w:id="427" w:name="_Ref201846166"/>
      <w:bookmarkStart w:id="428" w:name="_Ref201847243"/>
      <w:bookmarkStart w:id="429" w:name="_Toc204326292"/>
      <w:r>
        <w:rPr>
          <w:rStyle w:val="Foreign"/>
        </w:rPr>
        <w:t>Avagraha</w:t>
      </w:r>
      <w:bookmarkEnd w:id="426"/>
      <w:bookmarkEnd w:id="427"/>
      <w:bookmarkEnd w:id="428"/>
      <w:bookmarkEnd w:id="429"/>
    </w:p>
    <w:p w14:paraId="25C43644" w14:textId="77777777" w:rsidR="00ED148F" w:rsidRDefault="00000000">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t>6.4.1.1</w:t>
      </w:r>
      <w:r>
        <w:fldChar w:fldCharType="end"/>
      </w:r>
      <w:r>
        <w:t xml:space="preserve">). Be mindful of spaces around </w:t>
      </w:r>
      <w:r>
        <w:rPr>
          <w:rStyle w:val="Foreign"/>
        </w:rPr>
        <w:t>avagraha</w:t>
      </w:r>
      <w:r>
        <w:t>s (both original and editorial), as instructed in §</w:t>
      </w:r>
      <w:r>
        <w:fldChar w:fldCharType="begin"/>
      </w:r>
      <w:r>
        <w:instrText xml:space="preserve"> REF _Ref203486595 \r \h </w:instrText>
      </w:r>
      <w:r>
        <w:fldChar w:fldCharType="separate"/>
      </w:r>
      <w:r>
        <w:t>8.3.1.2</w:t>
      </w:r>
      <w:r>
        <w:fldChar w:fldCharType="end"/>
      </w:r>
      <w:r>
        <w:t>.</w:t>
      </w:r>
    </w:p>
    <w:p w14:paraId="736294C2" w14:textId="77777777" w:rsidR="00ED148F" w:rsidRDefault="00000000">
      <w:pPr>
        <w:pStyle w:val="Lista"/>
      </w:pPr>
      <w:bookmarkStart w:id="430" w:name="_Ref201846378"/>
      <w:r>
        <w:t>use the transliteration ’ (</w:t>
      </w:r>
      <w:r>
        <w:rPr>
          <w:rStyle w:val="Code"/>
        </w:rPr>
        <w:t>U+2019</w:t>
      </w:r>
      <w:r>
        <w:t xml:space="preserve"> Right Single Quotation Mark) to represent original </w:t>
      </w:r>
      <w:r>
        <w:rPr>
          <w:rStyle w:val="Foreign"/>
        </w:rPr>
        <w:t>avagraha</w:t>
      </w:r>
    </w:p>
    <w:p w14:paraId="27F1D050" w14:textId="77777777" w:rsidR="00ED148F" w:rsidRDefault="00000000">
      <w:pPr>
        <w:pStyle w:val="Lista2"/>
      </w:pPr>
      <w:r>
        <w:t>e.g. Devanagari |</w:t>
      </w:r>
      <w:r>
        <w:rPr>
          <w:rStyle w:val="ForeignDevanagariScript"/>
          <w:rFonts w:hint="cs"/>
          <w:cs/>
        </w:rPr>
        <w:t>ऽ</w:t>
      </w:r>
      <w:r>
        <w:t xml:space="preserve">| </w:t>
      </w:r>
      <w:r>
        <w:rPr>
          <w:rFonts w:cs="Gentium"/>
        </w:rPr>
        <w:t xml:space="preserve">→ </w:t>
      </w:r>
      <w:r>
        <w:t>’</w:t>
      </w:r>
    </w:p>
    <w:p w14:paraId="02D14E08" w14:textId="77777777" w:rsidR="00ED148F" w:rsidRDefault="00000000">
      <w:pPr>
        <w:pStyle w:val="Lista2"/>
      </w:pPr>
      <w:bookmarkStart w:id="431" w:name="_Hlk203730247"/>
      <w:r>
        <w:t xml:space="preserve">if necessary, the </w:t>
      </w:r>
      <w:r>
        <w:rPr>
          <w:rStyle w:val="LabelGreen"/>
        </w:rPr>
        <w:t>optional shorthand</w:t>
      </w:r>
      <w:r>
        <w:t xml:space="preserve"> ' (</w:t>
      </w:r>
      <w:r>
        <w:rPr>
          <w:rStyle w:val="Code"/>
        </w:rPr>
        <w:t>U+0027</w:t>
      </w:r>
      <w:r>
        <w:t xml:space="preserve"> Apostrophe)</w:t>
      </w:r>
      <w:bookmarkEnd w:id="431"/>
      <w:r>
        <w:t>, which is accessible on most keyboards, may be used as an alternative</w:t>
      </w:r>
    </w:p>
    <w:p w14:paraId="32AB2887" w14:textId="77777777" w:rsidR="00ED148F" w:rsidRDefault="00000000">
      <w:pPr>
        <w:pStyle w:val="Lista"/>
      </w:pPr>
      <w:r>
        <w:t xml:space="preserve">original </w:t>
      </w:r>
      <w:r>
        <w:rPr>
          <w:rStyle w:val="Foreign"/>
        </w:rPr>
        <w:t>avagraha</w:t>
      </w:r>
      <w:r>
        <w:t>s must be transliterated regardless of whether their usage conforms to modern conventions</w:t>
      </w:r>
    </w:p>
    <w:p w14:paraId="6B3E8F8B" w14:textId="77777777" w:rsidR="00ED148F" w:rsidRDefault="00000000">
      <w:pPr>
        <w:pStyle w:val="Lista2"/>
      </w:pPr>
      <w:r>
        <w:t>when it does not, XML markup may be used to normalise the spelling (EGD §###)</w:t>
      </w:r>
    </w:p>
    <w:p w14:paraId="5A15C9CC" w14:textId="77777777" w:rsidR="00ED148F" w:rsidRDefault="00000000">
      <w:pPr>
        <w:pStyle w:val="Cmsor4"/>
        <w:rPr>
          <w:rStyle w:val="Foreign"/>
        </w:rPr>
      </w:pPr>
      <w:bookmarkStart w:id="432" w:name="_Ref203468448"/>
      <w:bookmarkStart w:id="433" w:name="_Ref203486444"/>
      <w:bookmarkStart w:id="434" w:name="_Toc204326293"/>
      <w:r>
        <w:lastRenderedPageBreak/>
        <w:t xml:space="preserve">Editorial </w:t>
      </w:r>
      <w:r>
        <w:rPr>
          <w:rStyle w:val="Foreign"/>
        </w:rPr>
        <w:t>avagraha</w:t>
      </w:r>
      <w:bookmarkEnd w:id="430"/>
      <w:bookmarkEnd w:id="432"/>
      <w:bookmarkEnd w:id="433"/>
      <w:bookmarkEnd w:id="434"/>
    </w:p>
    <w:p w14:paraId="10EB6C28" w14:textId="77777777" w:rsidR="00ED148F" w:rsidRDefault="00000000">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in principle require XML markup as per EGD §###, but since the texts in our scope hardly ever contain an original </w:t>
      </w:r>
      <w:r>
        <w:rPr>
          <w:rStyle w:val="Foreign"/>
        </w:rPr>
        <w:t>avagraha</w:t>
      </w:r>
      <w:r>
        <w:t>, you may choose to use shorthand instead.</w:t>
      </w:r>
    </w:p>
    <w:p w14:paraId="32A0F43A" w14:textId="77777777" w:rsidR="00ED148F" w:rsidRDefault="00000000">
      <w:r>
        <w:t xml:space="preserve">Guidelines for supplying </w:t>
      </w:r>
      <w:r>
        <w:rPr>
          <w:rStyle w:val="Foreign"/>
        </w:rPr>
        <w:t>avagraha</w:t>
      </w:r>
      <w:r>
        <w:t>:</w:t>
      </w:r>
    </w:p>
    <w:p w14:paraId="63C629AA" w14:textId="77777777" w:rsidR="00ED148F" w:rsidRDefault="00000000">
      <w:pPr>
        <w:pStyle w:val="Lista"/>
      </w:pPr>
      <w:r>
        <w:t xml:space="preserve">supply </w:t>
      </w:r>
      <w:r>
        <w:rPr>
          <w:rStyle w:val="Foreign"/>
        </w:rPr>
        <w:t>avagraha</w:t>
      </w:r>
      <w:r>
        <w:t xml:space="preserve"> only to indicate the elision of initial &lt;a&gt; after &lt;e&gt; or &lt;o&gt; in sandhi</w:t>
      </w:r>
    </w:p>
    <w:p w14:paraId="44393B5F" w14:textId="77777777" w:rsidR="00ED148F"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62A77278" w14:textId="77777777" w:rsidR="00ED148F" w:rsidRDefault="00000000">
      <w:pPr>
        <w:pStyle w:val="Lista2"/>
      </w:pPr>
      <w:r>
        <w:t>note that the use of the apostrophe for certain kinds of sandhi analysis (§</w:t>
      </w:r>
      <w:r>
        <w:fldChar w:fldCharType="begin"/>
      </w:r>
      <w:r>
        <w:instrText xml:space="preserve"> REF _Ref204002714 \r \h </w:instrText>
      </w:r>
      <w:r>
        <w:fldChar w:fldCharType="separate"/>
      </w:r>
      <w:r>
        <w:t>4.7.5.2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t>3.5.3</w:t>
      </w:r>
      <w:r>
        <w:fldChar w:fldCharType="end"/>
      </w:r>
      <w:r>
        <w:t>)</w:t>
      </w:r>
    </w:p>
    <w:p w14:paraId="4CDF3FF5" w14:textId="77777777" w:rsidR="00ED148F" w:rsidRDefault="00000000">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14:paraId="2BA57618" w14:textId="77777777" w:rsidR="00ED148F"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05B03344" w14:textId="77777777" w:rsidR="00ED148F"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53AB6230" w14:textId="77777777" w:rsidR="00ED148F" w:rsidRDefault="00000000">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t>8.4</w:t>
      </w:r>
      <w:r>
        <w:fldChar w:fldCharType="end"/>
      </w:r>
      <w:r>
        <w:t>) or not</w:t>
      </w:r>
    </w:p>
    <w:p w14:paraId="70E2A4E6" w14:textId="77777777" w:rsidR="00ED148F"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14:paraId="41DD071D" w14:textId="77777777" w:rsidR="00ED148F" w:rsidRDefault="00000000">
      <w:pPr>
        <w:pStyle w:val="Lista"/>
      </w:pPr>
      <w:bookmarkStart w:id="435"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t>6.4.1</w:t>
      </w:r>
      <w:r>
        <w:fldChar w:fldCharType="end"/>
      </w:r>
      <w:r>
        <w:t xml:space="preserve">) for editorial </w:t>
      </w:r>
      <w:r>
        <w:rPr>
          <w:rStyle w:val="Foreign"/>
        </w:rPr>
        <w:t>avagraha</w:t>
      </w:r>
      <w:r>
        <w:t>s</w:t>
      </w:r>
      <w:bookmarkEnd w:id="435"/>
      <w:r>
        <w:t>, and eventually supplement them with XML markup</w:t>
      </w:r>
    </w:p>
    <w:p w14:paraId="5766AB3E" w14:textId="77777777" w:rsidR="00ED148F" w:rsidRDefault="00000000">
      <w:pPr>
        <w:pStyle w:val="Lista2"/>
      </w:pPr>
      <w:r>
        <w:t xml:space="preserve">if original </w:t>
      </w:r>
      <w:r>
        <w:rPr>
          <w:rStyle w:val="Foreign"/>
        </w:rPr>
        <w:t>avagraha</w:t>
      </w:r>
      <w:r>
        <w:t>s may also be present, then we recommend that you use</w:t>
      </w:r>
    </w:p>
    <w:p w14:paraId="18C43CD9" w14:textId="77777777" w:rsidR="00ED148F" w:rsidRDefault="00000000">
      <w:pPr>
        <w:pStyle w:val="Lista3"/>
      </w:pPr>
      <w:r>
        <w:t xml:space="preserve">either </w:t>
      </w:r>
      <w:bookmarkStart w:id="436" w:name="_Hlk203730361"/>
      <w:r>
        <w:t xml:space="preserve">+’ for editorial </w:t>
      </w:r>
      <w:r>
        <w:rPr>
          <w:rStyle w:val="Foreign"/>
        </w:rPr>
        <w:t>avagraha</w:t>
      </w:r>
      <w:r>
        <w:t>s</w:t>
      </w:r>
      <w:bookmarkEnd w:id="436"/>
    </w:p>
    <w:p w14:paraId="3B5F03B5" w14:textId="77777777" w:rsidR="00ED148F" w:rsidRDefault="00000000">
      <w:pPr>
        <w:pStyle w:val="Lista3"/>
      </w:pPr>
      <w:r>
        <w:t xml:space="preserve">or ’! for original </w:t>
      </w:r>
      <w:r>
        <w:rPr>
          <w:rStyle w:val="Foreign"/>
        </w:rPr>
        <w:t>avagraha</w:t>
      </w:r>
      <w:r>
        <w:rPr>
          <w:rStyle w:val="Foreign"/>
          <w:i w:val="0"/>
          <w:iCs w:val="0"/>
        </w:rPr>
        <w:t>s</w:t>
      </w:r>
      <w:r>
        <w:t xml:space="preserve"> </w:t>
      </w:r>
    </w:p>
    <w:p w14:paraId="471E1D68" w14:textId="77777777" w:rsidR="00ED148F" w:rsidRDefault="00000000">
      <w:pPr>
        <w:pStyle w:val="Lista3"/>
      </w:pPr>
      <w:r>
        <w:t>or both</w:t>
      </w:r>
    </w:p>
    <w:p w14:paraId="695AF2C6" w14:textId="77777777" w:rsidR="00ED148F" w:rsidRDefault="00000000">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14:paraId="61208785" w14:textId="77777777" w:rsidR="00ED148F" w:rsidRDefault="00000000">
      <w:pPr>
        <w:pStyle w:val="Lista3"/>
      </w:pPr>
      <w:r>
        <w:t>if the apostrophe for Dravidian elision sandhi (§</w:t>
      </w:r>
      <w:r>
        <w:fldChar w:fldCharType="begin"/>
      </w:r>
      <w:r>
        <w:instrText xml:space="preserve"> REF _Ref204002714 \r \h </w:instrText>
      </w:r>
      <w:r>
        <w:fldChar w:fldCharType="separate"/>
      </w:r>
      <w:r>
        <w:t>4.7.5.2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37FBE13E" w14:textId="77777777" w:rsidR="00ED148F" w:rsidRDefault="00000000">
      <w:pPr>
        <w:pStyle w:val="Cmsor3"/>
      </w:pPr>
      <w:bookmarkStart w:id="437" w:name="_Ref204156689"/>
      <w:bookmarkStart w:id="438" w:name="_Ref204175528"/>
      <w:bookmarkStart w:id="439" w:name="_Toc204326294"/>
      <w:bookmarkStart w:id="440" w:name="_Ref204154813"/>
      <w:r>
        <w:t xml:space="preserve">Abbreviation </w:t>
      </w:r>
      <w:bookmarkEnd w:id="437"/>
      <w:r>
        <w:t>marks</w:t>
      </w:r>
      <w:bookmarkEnd w:id="438"/>
      <w:bookmarkEnd w:id="439"/>
    </w:p>
    <w:p w14:paraId="54FCDEE4" w14:textId="77777777" w:rsidR="00ED148F" w:rsidRDefault="00000000">
      <w:pPr>
        <w:rPr>
          <w:lang w:eastAsia="en-US" w:bidi="ar-SA"/>
        </w:rPr>
      </w:pPr>
      <w:r>
        <w:rPr>
          <w:lang w:eastAsia="en-US" w:bidi="ar-SA"/>
        </w:rPr>
        <w:t>Certain varieties of the Indic writing system employ an abbreviation mark, such as Devanagari |</w:t>
      </w:r>
      <w:r>
        <w:rPr>
          <w:rFonts w:hint="cs"/>
          <w:cs/>
          <w:lang w:eastAsia="en-US"/>
        </w:rPr>
        <w:t>॰</w:t>
      </w:r>
      <w:r>
        <w:t xml:space="preserve">| (also called the </w:t>
      </w:r>
      <w:r>
        <w:rPr>
          <w:rStyle w:val="Foreign"/>
        </w:rPr>
        <w:t>lāghava</w:t>
      </w:r>
      <w:r>
        <w:t xml:space="preserve"> sign</w:t>
      </w:r>
      <w:r>
        <w:rPr>
          <w:lang w:eastAsia="en-US" w:bidi="ar-SA"/>
        </w:rPr>
        <w:t xml:space="preserve">). The abbreviation mark flags a sequence of one or more alphabetic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r>
      <w:r>
        <w:rPr>
          <w:lang w:eastAsia="en-US" w:bidi="ar-SA"/>
        </w:rPr>
        <w:fldChar w:fldCharType="separate"/>
      </w:r>
      <w:r>
        <w:rPr>
          <w:lang w:eastAsia="en-US" w:bidi="ar-SA"/>
        </w:rPr>
        <w:t>6.3</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14:paraId="03FFA2BB" w14:textId="77777777" w:rsidR="00ED148F" w:rsidRDefault="00000000">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w:t>
      </w:r>
    </w:p>
    <w:p w14:paraId="01128181" w14:textId="77777777" w:rsidR="00ED148F" w:rsidRDefault="00000000">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Pr>
          <w:lang w:eastAsia="en-US" w:bidi="ar-SA"/>
        </w:rPr>
        <w:t>3.5.4</w:t>
      </w:r>
      <w:r>
        <w:rPr>
          <w:lang w:eastAsia="en-US" w:bidi="ar-SA"/>
        </w:rPr>
        <w:fldChar w:fldCharType="end"/>
      </w:r>
      <w:r>
        <w:rPr>
          <w:lang w:eastAsia="en-US" w:bidi="ar-SA"/>
        </w:rPr>
        <w:t>)</w:t>
      </w:r>
    </w:p>
    <w:p w14:paraId="3DFEF3BA" w14:textId="77777777" w:rsidR="00ED148F" w:rsidRDefault="00000000">
      <w:pPr>
        <w:pStyle w:val="Lista2"/>
        <w:rPr>
          <w:lang w:eastAsia="en-US" w:bidi="ar-SA"/>
        </w:rPr>
      </w:pPr>
      <w:r>
        <w:rPr>
          <w:lang w:eastAsia="en-US" w:bidi="ar-SA"/>
        </w:rPr>
        <w:t>in order to disambiguate these two usages of the degree sign, abbreviation marks must always be marked up as such in XML editions (EGD §###)</w:t>
      </w:r>
    </w:p>
    <w:p w14:paraId="78D8F372" w14:textId="77777777" w:rsidR="00ED148F" w:rsidRDefault="00000000">
      <w:pPr>
        <w:pStyle w:val="Lista"/>
        <w:rPr>
          <w:lang w:eastAsia="en-US" w:bidi="ar-SA"/>
        </w:rPr>
      </w:pPr>
      <w:r>
        <w:rPr>
          <w:lang w:eastAsia="en-US" w:bidi="ar-SA"/>
        </w:rPr>
        <w:lastRenderedPageBreak/>
        <w:t>when a symbol’s identification as an abbreviation mark is doubtful, it is preferable to transliterate or encode it as a generic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Pr>
          <w:lang w:eastAsia="en-US" w:bidi="ar-SA"/>
        </w:rPr>
        <w:t>6.6</w:t>
      </w:r>
      <w:r>
        <w:rPr>
          <w:lang w:eastAsia="en-US" w:bidi="ar-SA"/>
        </w:rPr>
        <w:fldChar w:fldCharType="end"/>
      </w:r>
      <w:r>
        <w:rPr>
          <w:lang w:eastAsia="en-US" w:bidi="ar-SA"/>
        </w:rPr>
        <w:t>) and to address its possible function in an apparatus note or other commentary</w:t>
      </w:r>
    </w:p>
    <w:p w14:paraId="36004FA8" w14:textId="77777777" w:rsidR="00ED148F" w:rsidRDefault="00000000">
      <w:pPr>
        <w:pStyle w:val="Cmsor2"/>
      </w:pPr>
      <w:bookmarkStart w:id="441" w:name="_Ref201845615"/>
      <w:bookmarkStart w:id="442" w:name="_Ref204156523"/>
      <w:bookmarkStart w:id="443" w:name="_Toc204326295"/>
      <w:bookmarkEnd w:id="440"/>
      <w:r>
        <w:t>Functional symbols</w:t>
      </w:r>
      <w:bookmarkEnd w:id="441"/>
      <w:bookmarkEnd w:id="442"/>
      <w:bookmarkEnd w:id="443"/>
    </w:p>
    <w:p w14:paraId="44FCA198" w14:textId="77777777" w:rsidR="00ED148F" w:rsidRDefault="00000000">
      <w:pPr>
        <w:rPr>
          <w:lang w:eastAsia="en-US" w:bidi="ar-SA"/>
        </w:rPr>
      </w:pPr>
      <w:r>
        <w:t xml:space="preserve">In the usage of this Guide, ‘symbol’ specifically means a graphic sign which is neither alphanumeric nor unequivocally associated with a definable graphematic function </w:t>
      </w:r>
      <w:r>
        <w:rPr>
          <w:lang w:eastAsia="en-US" w:bidi="ar-SA"/>
        </w:rPr>
        <w:t>directly pertinent to the linguistic content of the text. This does not mean that symbols have no graphematic function, but when they do</w:t>
      </w:r>
    </w:p>
    <w:p w14:paraId="2AD01B96" w14:textId="77777777" w:rsidR="00ED148F" w:rsidRDefault="00000000">
      <w:pPr>
        <w:rPr>
          <w:lang w:eastAsia="en-US" w:bidi="ar-SA"/>
        </w:rPr>
      </w:pPr>
      <w:r>
        <w:rPr>
          <w:lang w:eastAsia="en-US" w:bidi="ar-SA"/>
        </w:rPr>
        <w:t>When some kind of graphematic function can be assigned to a symbol, we speak of a functional symbol. The correspondence between specific glyphs and specific graphematic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14:paraId="0CBF1B64" w14:textId="77777777" w:rsidR="00ED148F" w:rsidRDefault="00000000">
      <w:r>
        <w:rPr>
          <w:lang w:eastAsia="en-US" w:bidi="ar-SA"/>
        </w:rPr>
        <w:t>@@@</w:t>
      </w:r>
    </w:p>
    <w:p w14:paraId="1A8A9343" w14:textId="77777777" w:rsidR="00ED148F" w:rsidRDefault="00000000">
      <w:pPr>
        <w:pStyle w:val="Normlbehzs"/>
      </w:pPr>
      <w:r>
        <w:t>Symbols integral to the text exhibit great graphic diversity in the source texts and can serve a variety of graphematic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t>6.5.1</w:t>
      </w:r>
      <w:r>
        <w:fldChar w:fldCharType="end"/>
      </w:r>
      <w:r>
        <w:t>), functional symbols (§</w:t>
      </w:r>
      <w:r>
        <w:fldChar w:fldCharType="begin"/>
      </w:r>
      <w:r>
        <w:instrText xml:space="preserve"> REF _Ref203031518 \r \h </w:instrText>
      </w:r>
      <w:r>
        <w:fldChar w:fldCharType="separate"/>
      </w:r>
      <w:r>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t>6.6</w:t>
      </w:r>
      <w:r>
        <w:fldChar w:fldCharType="end"/>
      </w:r>
      <w:r>
        <w:t>).</w:t>
      </w:r>
    </w:p>
    <w:p w14:paraId="51403333" w14:textId="77777777" w:rsidR="00ED148F" w:rsidRDefault="00000000">
      <w:pPr>
        <w:pStyle w:val="Normlbehzs"/>
        <w:rPr>
          <w:lang w:eastAsia="en-US" w:bidi="ar-SA"/>
        </w:rPr>
      </w:pPr>
      <w:r>
        <w:rPr>
          <w:lang w:eastAsia="en-US" w:bidi="ar-SA"/>
        </w:rPr>
        <w:t>To the category of ‘functional symbols’, we assign non-alphanumeric signs which have a confidently identifiable graphematic function</w:t>
      </w:r>
      <w:r>
        <w:rPr>
          <w:rStyle w:val="Lbjegyzet-hivatkozs"/>
          <w:lang w:eastAsia="en-US" w:bidi="ar-SA"/>
        </w:rPr>
        <w:footnoteReference w:id="111"/>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6.5.2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Pr>
          <w:lang w:eastAsia="en-US" w:bidi="ar-SA"/>
        </w:rPr>
        <w:t>6.5.3</w:t>
      </w:r>
      <w:r>
        <w:rPr>
          <w:lang w:eastAsia="en-US" w:bidi="ar-SA"/>
        </w:rPr>
        <w:fldChar w:fldCharType="end"/>
      </w:r>
      <w:r>
        <w:rPr>
          <w:lang w:eastAsia="en-US" w:bidi="ar-SA"/>
        </w:rPr>
        <w:t xml:space="preserve">). Our treatment of such symbols </w:t>
      </w:r>
      <w:commentRangeStart w:id="444"/>
      <w:r>
        <w:rPr>
          <w:lang w:eastAsia="en-US" w:bidi="ar-SA"/>
        </w:rPr>
        <w:t xml:space="preserve">differs from </w:t>
      </w:r>
      <w:commentRangeEnd w:id="444"/>
      <w:r>
        <w:rPr>
          <w:rStyle w:val="Jegyzethivatkozs"/>
          <w:sz w:val="22"/>
          <w:szCs w:val="22"/>
          <w:lang w:eastAsia="en-US" w:bidi="ar-SA"/>
        </w:rPr>
        <w:commentReference w:id="444"/>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6.4.1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8.3.1.4</w:t>
      </w:r>
      <w:r>
        <w:rPr>
          <w:lang w:eastAsia="en-US" w:bidi="ar-SA"/>
        </w:rPr>
        <w:fldChar w:fldCharType="end"/>
      </w:r>
      <w:r>
        <w:rPr>
          <w:lang w:eastAsia="en-US" w:bidi="ar-SA"/>
        </w:rPr>
        <w:t>), bearing in mind that space fillers may, and word joiners by default do, occur inside words.</w:t>
      </w:r>
    </w:p>
    <w:p w14:paraId="26F91EC5" w14:textId="77777777" w:rsidR="00ED148F" w:rsidRDefault="00ED148F">
      <w:pPr>
        <w:pStyle w:val="Normlbehzs"/>
      </w:pPr>
    </w:p>
    <w:p w14:paraId="3E1E2CFB" w14:textId="77777777" w:rsidR="00ED148F" w:rsidRDefault="00000000">
      <w:pPr>
        <w:pStyle w:val="Cmsor3"/>
      </w:pPr>
      <w:bookmarkStart w:id="445" w:name="_Toc199757575"/>
      <w:bookmarkStart w:id="446" w:name="_Ref199858162"/>
      <w:bookmarkStart w:id="447" w:name="_Ref201762157"/>
      <w:bookmarkStart w:id="448" w:name="_Ref201763012"/>
      <w:bookmarkStart w:id="449" w:name="_Ref203468812"/>
      <w:bookmarkStart w:id="450" w:name="_Ref203488115"/>
      <w:bookmarkStart w:id="451" w:name="_Toc204326296"/>
      <w:bookmarkEnd w:id="414"/>
      <w:bookmarkEnd w:id="415"/>
      <w:r>
        <w:t xml:space="preserve">Punctuation </w:t>
      </w:r>
      <w:bookmarkEnd w:id="416"/>
      <w:bookmarkEnd w:id="445"/>
      <w:bookmarkEnd w:id="446"/>
      <w:bookmarkEnd w:id="447"/>
      <w:bookmarkEnd w:id="448"/>
      <w:bookmarkEnd w:id="449"/>
      <w:bookmarkEnd w:id="450"/>
      <w:r>
        <w:t>signs</w:t>
      </w:r>
      <w:bookmarkEnd w:id="451"/>
    </w:p>
    <w:p w14:paraId="26B0629D" w14:textId="77777777" w:rsidR="00ED148F"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57C3FB2C" w14:textId="77777777" w:rsidR="00ED148F" w:rsidRDefault="00000000">
      <w:pPr>
        <w:pStyle w:val="Lista"/>
      </w:pPr>
      <w:r>
        <w:t xml:space="preserve">the scope of punctuation marks </w:t>
      </w:r>
      <w:r>
        <w:rPr>
          <w:b/>
          <w:bCs/>
        </w:rPr>
        <w:t>generally includes</w:t>
      </w:r>
      <w:r>
        <w:t xml:space="preserve"> signs</w:t>
      </w:r>
    </w:p>
    <w:p w14:paraId="1487B488" w14:textId="77777777" w:rsidR="00ED148F" w:rsidRDefault="00000000">
      <w:pPr>
        <w:pStyle w:val="Lista2"/>
      </w:pPr>
      <w:r>
        <w:t>whose shape is simple and abstract (non-figural), such as the vertical bars, dots, circles and dashes used widely for punctuation in the Indic writing system</w:t>
      </w:r>
    </w:p>
    <w:p w14:paraId="35258E50" w14:textId="77777777" w:rsidR="00ED148F" w:rsidRDefault="00000000">
      <w:pPr>
        <w:pStyle w:val="Lista3"/>
      </w:pPr>
      <w:r>
        <w:t>or which are ornamental elaborations of such shapes</w:t>
      </w:r>
    </w:p>
    <w:p w14:paraId="7CD162C8" w14:textId="77777777" w:rsidR="00ED148F" w:rsidRDefault="00000000">
      <w:pPr>
        <w:pStyle w:val="Lista2"/>
      </w:pPr>
      <w:r>
        <w:t>whose linguistic function is primarily to segment the text into relatively small units such as sentences, clauses, list items or metrical units</w:t>
      </w:r>
    </w:p>
    <w:p w14:paraId="07C79D0D" w14:textId="77777777" w:rsidR="00ED148F" w:rsidRDefault="00000000">
      <w:pPr>
        <w:pStyle w:val="Lista2"/>
      </w:pPr>
      <w:r>
        <w:t>which occur repeatedly in the body of a single text</w:t>
      </w:r>
    </w:p>
    <w:p w14:paraId="0FE0C215" w14:textId="77777777" w:rsidR="00ED148F" w:rsidRDefault="00000000">
      <w:pPr>
        <w:pStyle w:val="Lista"/>
      </w:pPr>
      <w:r>
        <w:t xml:space="preserve">the scope of punctuation marks </w:t>
      </w:r>
      <w:r>
        <w:rPr>
          <w:b/>
          <w:bCs/>
        </w:rPr>
        <w:t>generally excludes</w:t>
      </w:r>
      <w:r>
        <w:t xml:space="preserve"> signs</w:t>
      </w:r>
    </w:p>
    <w:p w14:paraId="3C82689C" w14:textId="77777777" w:rsidR="00ED148F" w:rsidRDefault="00000000">
      <w:pPr>
        <w:pStyle w:val="Lista2"/>
      </w:pPr>
      <w:r>
        <w:t>whose shape is figural or complexly ornamental, and is not derived from one of the simple basic shapes used for punctuation</w:t>
      </w:r>
    </w:p>
    <w:p w14:paraId="71F3FF5C" w14:textId="77777777" w:rsidR="00ED148F" w:rsidRDefault="00000000">
      <w:pPr>
        <w:pStyle w:val="Lista2"/>
      </w:pPr>
      <w:r>
        <w:t>whose linguistic function may be to mark the beginning or end of an entire inscription or to segment a text into a small number of large units</w:t>
      </w:r>
    </w:p>
    <w:p w14:paraId="389872B2" w14:textId="77777777" w:rsidR="00ED148F" w:rsidRDefault="00000000">
      <w:pPr>
        <w:pStyle w:val="Lista3"/>
      </w:pPr>
      <w:r>
        <w:lastRenderedPageBreak/>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4</w:t>
      </w:r>
      <w:r>
        <w:fldChar w:fldCharType="end"/>
      </w:r>
      <w:r>
        <w:t xml:space="preserve"> in section §</w:t>
      </w:r>
      <w:r>
        <w:fldChar w:fldCharType="begin"/>
      </w:r>
      <w:r>
        <w:instrText xml:space="preserve"> REF _Ref199836098 \r \h </w:instrText>
      </w:r>
      <w:r>
        <w:fldChar w:fldCharType="separate"/>
      </w:r>
      <w:r>
        <w:t>2.1</w:t>
      </w:r>
      <w:r>
        <w:fldChar w:fldCharType="end"/>
      </w:r>
      <w:r>
        <w:t>) meaning such as auspiciousness, or serve as decorative elements</w:t>
      </w:r>
    </w:p>
    <w:p w14:paraId="4B74DD52" w14:textId="77777777" w:rsidR="00ED148F" w:rsidRDefault="00000000">
      <w:pPr>
        <w:pStyle w:val="Lista2"/>
      </w:pPr>
      <w:r>
        <w:t>which occur only once per text or once per major section of text</w:t>
      </w:r>
    </w:p>
    <w:p w14:paraId="5D5B77A4" w14:textId="77777777" w:rsidR="00ED148F" w:rsidRDefault="00000000">
      <w:pPr>
        <w:pStyle w:val="Lista2"/>
      </w:pPr>
      <w:r>
        <w:t>signs of this nature are to be treated as generic symbols (§</w:t>
      </w:r>
      <w:r>
        <w:fldChar w:fldCharType="begin"/>
      </w:r>
      <w:r>
        <w:instrText xml:space="preserve"> REF _Ref203031519 \r \h </w:instrText>
      </w:r>
      <w:r>
        <w:fldChar w:fldCharType="separate"/>
      </w:r>
      <w:r>
        <w:t>6.6</w:t>
      </w:r>
      <w:r>
        <w:fldChar w:fldCharType="end"/>
      </w:r>
      <w:r>
        <w:t>)</w:t>
      </w:r>
    </w:p>
    <w:p w14:paraId="1909BB27" w14:textId="77777777" w:rsidR="00ED148F" w:rsidRDefault="00000000">
      <w:pPr>
        <w:pStyle w:val="Cmsor4"/>
      </w:pPr>
      <w:bookmarkStart w:id="452" w:name="_Ref203378653"/>
      <w:bookmarkStart w:id="453" w:name="_Toc204326297"/>
      <w:commentRangeStart w:id="454"/>
      <w:r>
        <w:t>Transliterating punctuation signs</w:t>
      </w:r>
      <w:bookmarkEnd w:id="452"/>
      <w:bookmarkEnd w:id="453"/>
      <w:commentRangeEnd w:id="454"/>
      <w:r>
        <w:rPr>
          <w:rStyle w:val="Jegyzethivatkozs"/>
          <w:sz w:val="22"/>
          <w:szCs w:val="24"/>
        </w:rPr>
        <w:commentReference w:id="454"/>
      </w:r>
    </w:p>
    <w:p w14:paraId="255D8237" w14:textId="77777777" w:rsidR="00ED148F"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6.5.1.2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Pr>
          <w:lang w:eastAsia="en-US" w:bidi="ar-SA"/>
        </w:rPr>
        <w:t>8.3.1.3</w:t>
      </w:r>
      <w:r>
        <w:rPr>
          <w:lang w:eastAsia="en-US" w:bidi="ar-SA"/>
        </w:rPr>
        <w:fldChar w:fldCharType="end"/>
      </w:r>
      <w:r>
        <w:rPr>
          <w:lang w:eastAsia="en-US" w:bidi="ar-SA"/>
        </w:rPr>
        <w:t>).</w:t>
      </w:r>
    </w:p>
    <w:p w14:paraId="0F59308E" w14:textId="77777777" w:rsidR="00ED148F" w:rsidRDefault="00000000">
      <w:pPr>
        <w:pStyle w:val="Lista"/>
      </w:pPr>
      <w:r>
        <w:t>editorial punctuation may, however, be supplied using XML markup, see EGD §6.3.6</w:t>
      </w:r>
    </w:p>
    <w:p w14:paraId="6BA87061" w14:textId="77777777" w:rsidR="00ED148F" w:rsidRDefault="00000000">
      <w:pPr>
        <w:pStyle w:val="Lista"/>
      </w:pPr>
      <w:r>
        <w:t>as outlined in the introduction to this section, punctuation marks shall be represented</w:t>
      </w:r>
    </w:p>
    <w:p w14:paraId="37EC2D4E" w14:textId="77777777" w:rsidR="00ED148F"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7A92CABF" w14:textId="77777777" w:rsidR="00ED148F" w:rsidRDefault="00000000">
      <w:pPr>
        <w:pStyle w:val="Lista2"/>
      </w:pPr>
      <w:r>
        <w:t>2. at the level of XML encoding, with a relatively simple classification of their shapes</w:t>
      </w:r>
    </w:p>
    <w:p w14:paraId="6C78F12D" w14:textId="77777777" w:rsidR="00ED148F" w:rsidRDefault="00000000">
      <w:pPr>
        <w:pStyle w:val="Lista2"/>
      </w:pPr>
      <w:r>
        <w:t>3. at the level of human-readable metadata, in additional human-readable detail</w:t>
      </w:r>
    </w:p>
    <w:p w14:paraId="76C94BD9" w14:textId="77777777" w:rsidR="00ED148F" w:rsidRDefault="00000000">
      <w:pPr>
        <w:pStyle w:val="Lista"/>
      </w:pPr>
      <w:r>
        <w:t>as an intermediate step between levels 1 and 2 above, we recommend the use of shorthand markup for the basic forms of common punctuation characters, as follows:</w:t>
      </w:r>
    </w:p>
    <w:p w14:paraId="236FB174" w14:textId="77777777" w:rsidR="00ED148F" w:rsidRDefault="00000000">
      <w:pPr>
        <w:pStyle w:val="Lista2"/>
      </w:pPr>
      <w:r>
        <w:t>all of the following shorthand characters should be followed by a space in transliteration, but not preceded by one</w:t>
      </w:r>
    </w:p>
    <w:p w14:paraId="0EF77F18" w14:textId="77777777" w:rsidR="00ED148F" w:rsidRDefault="00000000">
      <w:pPr>
        <w:pStyle w:val="Lista2"/>
        <w:rPr>
          <w:rFonts w:eastAsia="Arial"/>
        </w:rPr>
      </w:pPr>
      <w:r>
        <w:t>| (</w:t>
      </w:r>
      <w:r>
        <w:rPr>
          <w:rStyle w:val="Code"/>
        </w:rPr>
        <w:t>U+007C</w:t>
      </w:r>
      <w:r>
        <w:t xml:space="preserve"> Vertical Line): for signs comprised of a single plain vertical bar (corresponding to the symbol token “danda”)</w:t>
      </w:r>
    </w:p>
    <w:p w14:paraId="47D367ED" w14:textId="77777777" w:rsidR="00ED148F" w:rsidRDefault="00000000">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14:paraId="1446CF62" w14:textId="77777777" w:rsidR="00ED148F" w:rsidRDefault="00000000">
      <w:pPr>
        <w:pStyle w:val="Lista2"/>
        <w:rPr>
          <w:rFonts w:eastAsia="Arial"/>
        </w:rPr>
      </w:pPr>
      <w:r>
        <w:t>|| (</w:t>
      </w:r>
      <w:r>
        <w:rPr>
          <w:rStyle w:val="Code"/>
        </w:rPr>
        <w:t>U+007C</w:t>
      </w:r>
      <w:r>
        <w:t xml:space="preserve"> Vertical Line, twice): for signs comprised of a double plain vertical bar (corresponding to the symbol token “ddanda”)</w:t>
      </w:r>
    </w:p>
    <w:p w14:paraId="7B8EA5BC" w14:textId="77777777" w:rsidR="00ED148F" w:rsidRDefault="00000000">
      <w:pPr>
        <w:pStyle w:val="Lista2"/>
      </w:pPr>
      <w:r>
        <w:t>/ (regular slash): for signs comprised of a single vertical bar with a hook, crossbar or ornamental addition (corresponding to the symbol token “dandaOrnate”)</w:t>
      </w:r>
    </w:p>
    <w:p w14:paraId="2A7913E9" w14:textId="77777777" w:rsidR="00ED148F" w:rsidRDefault="00000000">
      <w:pPr>
        <w:pStyle w:val="Lista2"/>
      </w:pPr>
      <w:r>
        <w:t>// (two regular slashes): for signs comprised of a double vertical bar with a hook, crossbar or ornamental addition (corresponding to the symbol token “ddandaOrnate”)</w:t>
      </w:r>
    </w:p>
    <w:p w14:paraId="01FD99CE" w14:textId="77777777" w:rsidR="00ED148F" w:rsidRDefault="00000000">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14:paraId="7902243D" w14:textId="77777777" w:rsidR="00ED148F"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62351F0A" w14:textId="77777777" w:rsidR="00ED148F" w:rsidRDefault="00000000">
      <w:pPr>
        <w:pStyle w:val="Lista2"/>
      </w:pPr>
      <w:r>
        <w:t>@ (“at” sign) for any punctuation mark that does not easily fall under any of the above categories (such as more or less complex dots and circles)</w:t>
      </w:r>
    </w:p>
    <w:p w14:paraId="2AF49C2C" w14:textId="77777777" w:rsidR="00ED148F" w:rsidRDefault="00000000">
      <w:pPr>
        <w:pStyle w:val="Lista3"/>
      </w:pPr>
      <w:r>
        <w:t>the transformation of this character into XML markup will definitely not be automated and will have to be handled by you manually if you use this shorthand</w:t>
      </w:r>
    </w:p>
    <w:p w14:paraId="05182026" w14:textId="77777777" w:rsidR="00ED148F" w:rsidRDefault="00000000">
      <w:pPr>
        <w:pStyle w:val="Cmsor4"/>
      </w:pPr>
      <w:bookmarkStart w:id="455" w:name="_Ref201842298"/>
      <w:bookmarkStart w:id="456" w:name="_Toc204326298"/>
      <w:r>
        <w:t>Supplying punctuation</w:t>
      </w:r>
      <w:bookmarkEnd w:id="455"/>
      <w:bookmarkEnd w:id="456"/>
    </w:p>
    <w:p w14:paraId="09961552" w14:textId="77777777" w:rsidR="00ED148F"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5DBC9127" w14:textId="77777777" w:rsidR="00ED148F" w:rsidRDefault="00000000">
      <w:pPr>
        <w:pStyle w:val="Lista"/>
      </w:pPr>
      <w:bookmarkStart w:id="457" w:name="_Hlk203730514"/>
      <w:r>
        <w:t xml:space="preserve">as </w:t>
      </w:r>
      <w:r>
        <w:rPr>
          <w:rStyle w:val="LabelEmph"/>
        </w:rPr>
        <w:t>private shorthand</w:t>
      </w:r>
      <w:r>
        <w:t xml:space="preserve">, you may use a . (full stop, period) for supplied punctuation </w:t>
      </w:r>
      <w:bookmarkEnd w:id="457"/>
      <w:r>
        <w:t>while preparing your edition, then convert it to the proper encoding</w:t>
      </w:r>
    </w:p>
    <w:p w14:paraId="26195F02" w14:textId="77777777" w:rsidR="00ED148F" w:rsidRDefault="00000000">
      <w:pPr>
        <w:pStyle w:val="Cmsor3"/>
      </w:pPr>
      <w:bookmarkStart w:id="458" w:name="_118t60ako401" w:colFirst="0" w:colLast="0"/>
      <w:bookmarkStart w:id="459" w:name="_Toc17811444"/>
      <w:bookmarkStart w:id="460" w:name="_Toc17811499"/>
      <w:bookmarkStart w:id="461" w:name="_Toc199757576"/>
      <w:bookmarkStart w:id="462" w:name="_Ref199858237"/>
      <w:bookmarkStart w:id="463" w:name="_Ref201845440"/>
      <w:bookmarkStart w:id="464" w:name="_Ref203487364"/>
      <w:bookmarkStart w:id="465" w:name="_Toc204326299"/>
      <w:bookmarkStart w:id="466" w:name="_Ref201763071"/>
      <w:bookmarkEnd w:id="458"/>
      <w:commentRangeStart w:id="467"/>
      <w:r>
        <w:lastRenderedPageBreak/>
        <w:t xml:space="preserve">Space filler </w:t>
      </w:r>
      <w:bookmarkEnd w:id="459"/>
      <w:bookmarkEnd w:id="460"/>
      <w:bookmarkEnd w:id="461"/>
      <w:bookmarkEnd w:id="462"/>
      <w:bookmarkEnd w:id="463"/>
      <w:r>
        <w:t>signs</w:t>
      </w:r>
      <w:bookmarkEnd w:id="464"/>
      <w:bookmarkEnd w:id="465"/>
      <w:commentRangeEnd w:id="467"/>
      <w:r>
        <w:rPr>
          <w:rStyle w:val="Jegyzethivatkozs"/>
          <w:sz w:val="24"/>
          <w:szCs w:val="24"/>
        </w:rPr>
        <w:commentReference w:id="467"/>
      </w:r>
    </w:p>
    <w:p w14:paraId="365EA166" w14:textId="77777777" w:rsidR="00ED148F" w:rsidRDefault="00000000">
      <w:r>
        <w:t>@write when symbol encoding finalised</w:t>
      </w:r>
    </w:p>
    <w:p w14:paraId="67629F71" w14:textId="77777777" w:rsidR="00ED148F"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4D8BA6A4" w14:textId="77777777" w:rsidR="00ED148F" w:rsidRDefault="00000000">
      <w:pPr>
        <w:pStyle w:val="Lista2"/>
      </w:pPr>
      <w:r>
        <w:t>symbols that do not meet this functional criterion shall be encoded as generic symbols even if they are identical in visual appearance to symbols used as space fillers elsewhere in the document or the corpus</w:t>
      </w:r>
    </w:p>
    <w:p w14:paraId="0184AD56" w14:textId="77777777" w:rsidR="00ED148F" w:rsidRDefault="00000000">
      <w:pPr>
        <w:pStyle w:val="Lista2"/>
      </w:pPr>
      <w:r>
        <w:t>@keep or discard §abc as shorthand</w:t>
      </w:r>
    </w:p>
    <w:p w14:paraId="59FA61DB" w14:textId="77777777" w:rsidR="00ED148F" w:rsidRDefault="00000000">
      <w:pPr>
        <w:pStyle w:val="Lista3"/>
      </w:pPr>
      <w:r>
        <w:rPr>
          <w:highlight w:val="yellow"/>
        </w:rPr>
        <w:t>ADD PRIVATE SHORTHAND LABEL IF NOT DISCARDING</w:t>
      </w:r>
    </w:p>
    <w:p w14:paraId="7588EF70" w14:textId="77777777" w:rsidR="00ED148F" w:rsidRDefault="00ED148F">
      <w:pPr>
        <w:pStyle w:val="Lista3"/>
      </w:pPr>
    </w:p>
    <w:p w14:paraId="2156A209" w14:textId="77777777" w:rsidR="00ED148F" w:rsidRDefault="00000000">
      <w:pPr>
        <w:pStyle w:val="Lista2"/>
      </w:pPr>
      <w:r>
        <w:t xml:space="preserve">instead or in addition, introduce § as </w:t>
      </w:r>
      <w:r>
        <w:rPr>
          <w:rStyle w:val="Label"/>
        </w:rPr>
        <w:t>public shorthand</w:t>
      </w:r>
    </w:p>
    <w:p w14:paraId="139300F9" w14:textId="77777777" w:rsidR="00ED148F" w:rsidRDefault="00000000">
      <w:pPr>
        <w:pStyle w:val="Cmsor3"/>
      </w:pPr>
      <w:bookmarkStart w:id="468" w:name="_Ref204156662"/>
      <w:bookmarkStart w:id="469" w:name="_Toc204326300"/>
      <w:r>
        <w:t xml:space="preserve">Word joiner </w:t>
      </w:r>
      <w:bookmarkEnd w:id="468"/>
      <w:r>
        <w:t>signs</w:t>
      </w:r>
      <w:bookmarkEnd w:id="469"/>
    </w:p>
    <w:p w14:paraId="099911CC" w14:textId="77777777" w:rsidR="00ED148F" w:rsidRDefault="00000000">
      <w:r>
        <w:t>@write when symbol encoding finalised</w:t>
      </w:r>
    </w:p>
    <w:p w14:paraId="504C8192" w14:textId="77777777" w:rsidR="00ED148F" w:rsidRDefault="00000000">
      <w:pPr>
        <w:pStyle w:val="Lista"/>
        <w:rPr>
          <w:lang w:eastAsia="en-US" w:bidi="ar-SA"/>
        </w:rPr>
      </w:pPr>
      <w:r>
        <w:rPr>
          <w:lang w:eastAsia="en-US" w:bidi="ar-SA"/>
        </w:rPr>
        <w:t>see discussion in Taxonomy</w:t>
      </w:r>
    </w:p>
    <w:p w14:paraId="22139C4D" w14:textId="77777777" w:rsidR="00ED148F" w:rsidRDefault="00000000">
      <w:pPr>
        <w:pStyle w:val="Lista"/>
        <w:rPr>
          <w:lang w:eastAsia="en-US" w:bidi="ar-SA"/>
        </w:rPr>
      </w:pPr>
      <w:r>
        <w:rPr>
          <w:lang w:eastAsia="en-US" w:bidi="ar-SA"/>
        </w:rPr>
        <w:t>difficult to distinguish from space fillers</w:t>
      </w:r>
    </w:p>
    <w:p w14:paraId="655FFCC7" w14:textId="77777777" w:rsidR="00ED148F" w:rsidRDefault="00000000">
      <w:pPr>
        <w:pStyle w:val="Lista2"/>
        <w:rPr>
          <w:lang w:eastAsia="en-US" w:bidi="ar-SA"/>
        </w:rPr>
      </w:pPr>
      <w:r>
        <w:rPr>
          <w:lang w:eastAsia="en-US" w:bidi="ar-SA"/>
        </w:rPr>
        <w:t>if the same sign occurs in unbroken words, space filler</w:t>
      </w:r>
    </w:p>
    <w:p w14:paraId="2E715116" w14:textId="77777777" w:rsidR="00ED148F" w:rsidRDefault="00000000">
      <w:pPr>
        <w:pStyle w:val="Lista2"/>
        <w:rPr>
          <w:lang w:eastAsia="en-US" w:bidi="ar-SA"/>
        </w:rPr>
      </w:pPr>
      <w:r>
        <w:rPr>
          <w:lang w:eastAsia="en-US" w:bidi="ar-SA"/>
        </w:rPr>
        <w:t>if narrow sign, probably word joiner</w:t>
      </w:r>
    </w:p>
    <w:p w14:paraId="4C4076F5" w14:textId="77777777" w:rsidR="00ED148F" w:rsidRDefault="00000000">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14:paraId="60207729" w14:textId="77777777" w:rsidR="00ED148F" w:rsidRDefault="00000000">
      <w:pPr>
        <w:pStyle w:val="Cmsor2"/>
      </w:pPr>
      <w:bookmarkStart w:id="470" w:name="_Ref203031519"/>
      <w:bookmarkStart w:id="471" w:name="_Toc204326301"/>
      <w:bookmarkStart w:id="472" w:name="_Toc199757577"/>
      <w:bookmarkStart w:id="473" w:name="_Ref199858345"/>
      <w:bookmarkStart w:id="474" w:name="_Toc17811446"/>
      <w:bookmarkStart w:id="475" w:name="_Toc17811501"/>
      <w:bookmarkStart w:id="476" w:name="_Ref22719364"/>
      <w:bookmarkStart w:id="477" w:name="_Ref201309645"/>
      <w:bookmarkEnd w:id="466"/>
      <w:r>
        <w:t>Generic symbols</w:t>
      </w:r>
      <w:bookmarkEnd w:id="470"/>
      <w:bookmarkEnd w:id="471"/>
    </w:p>
    <w:p w14:paraId="588837C9" w14:textId="77777777" w:rsidR="00ED148F" w:rsidRDefault="00000000">
      <w:r>
        <w:t>@write when symbol encoding finalised</w:t>
      </w:r>
    </w:p>
    <w:p w14:paraId="7CD0F654" w14:textId="77777777" w:rsidR="00ED148F" w:rsidRDefault="00000000">
      <w:r>
        <w:t>We use the term ‘generic symbol’ for any symbol that has not been confidently identified as fulfilling the function of a punctuation mark (§</w:t>
      </w:r>
      <w:r>
        <w:fldChar w:fldCharType="begin"/>
      </w:r>
      <w:r>
        <w:instrText xml:space="preserve"> REF _Ref203488115 \r \h </w:instrText>
      </w:r>
      <w:r>
        <w:fldChar w:fldCharType="separate"/>
      </w:r>
      <w:r>
        <w:t>6.5.1</w:t>
      </w:r>
      <w:r>
        <w:fldChar w:fldCharType="end"/>
      </w:r>
      <w:r>
        <w:t>) or other functional symbol (§</w:t>
      </w:r>
      <w:r>
        <w:fldChar w:fldCharType="begin"/>
      </w:r>
      <w:r>
        <w:instrText xml:space="preserve"> REF _Ref203031518 \r \h </w:instrText>
      </w:r>
      <w:r>
        <w:fldChar w:fldCharType="separate"/>
      </w:r>
      <w:r>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8.3.1.4</w:t>
      </w:r>
      <w:r>
        <w:rPr>
          <w:lang w:eastAsia="en-US" w:bidi="ar-SA"/>
        </w:rPr>
        <w:fldChar w:fldCharType="end"/>
      </w:r>
      <w:r>
        <w:rPr>
          <w:lang w:eastAsia="en-US" w:bidi="ar-SA"/>
        </w:rPr>
        <w:t>).</w:t>
      </w:r>
    </w:p>
    <w:p w14:paraId="7786EC53" w14:textId="77777777" w:rsidR="00ED148F" w:rsidRDefault="00000000">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14:paraId="0E251714" w14:textId="77777777" w:rsidR="00ED148F" w:rsidRDefault="00000000">
      <w:pPr>
        <w:pStyle w:val="Lista"/>
      </w:pPr>
      <w:r>
        <w:t>as outlined in the introduction to this section, generic symbols shall not be represented at the level of transliteration and should ideally always be handled in XML markup (supplemented by human-readable description)</w:t>
      </w:r>
    </w:p>
    <w:p w14:paraId="3FF31589" w14:textId="77777777" w:rsidR="00ED148F" w:rsidRDefault="00000000">
      <w:pPr>
        <w:pStyle w:val="Lista2"/>
      </w:pPr>
      <w:r>
        <w:t>the essential feature of the relevant XML markup is the use of symbol tokens (EGD §4.2.3)</w:t>
      </w:r>
    </w:p>
    <w:p w14:paraId="6B8DF63E" w14:textId="77777777" w:rsidR="00ED148F" w:rsidRDefault="00000000">
      <w:pPr>
        <w:pStyle w:val="Lista"/>
      </w:pPr>
      <w:r>
        <w:t>to simplify your work, especially when you are creating an e-text that will not (yet) be marked up in XML, you may choose either of the following shorthand methods for representing generic symbols</w:t>
      </w:r>
    </w:p>
    <w:p w14:paraId="402CA1AF" w14:textId="77777777" w:rsidR="00ED148F" w:rsidRDefault="00000000">
      <w:pPr>
        <w:pStyle w:val="Lista2"/>
      </w:pPr>
      <w:r>
        <w:t xml:space="preserve">as tokens, using </w:t>
      </w:r>
      <w:bookmarkStart w:id="478" w:name="_Hlk203730551"/>
      <w:r>
        <w:t>$abc</w:t>
      </w:r>
      <w:bookmarkEnd w:id="478"/>
    </w:p>
    <w:p w14:paraId="0B43857A" w14:textId="77777777" w:rsidR="00ED148F" w:rsidRDefault="00000000">
      <w:pPr>
        <w:pStyle w:val="Lista3"/>
      </w:pPr>
      <w:r>
        <w:t>where “abc” (any sequence of letters, followed by a space) will be converted into a symbol token in the XML tag representing the symbol</w:t>
      </w:r>
    </w:p>
    <w:p w14:paraId="38645710" w14:textId="77777777" w:rsidR="00ED148F" w:rsidRDefault="00000000">
      <w:pPr>
        <w:pStyle w:val="Lista3"/>
      </w:pPr>
      <w:r>
        <w:rPr>
          <w:highlight w:val="yellow"/>
        </w:rPr>
        <w:t>ADD PRIVATE SHORTHAND LABEL IF NOT DISCARDING</w:t>
      </w:r>
    </w:p>
    <w:p w14:paraId="7C6CCE0F" w14:textId="77777777" w:rsidR="00ED148F" w:rsidRDefault="00000000">
      <w:pPr>
        <w:pStyle w:val="Lista2"/>
      </w:pPr>
      <w:r>
        <w:t xml:space="preserve">as </w:t>
      </w:r>
      <w:r>
        <w:rPr>
          <w:rStyle w:val="Label"/>
        </w:rPr>
        <w:t>public shorthand</w:t>
      </w:r>
      <w:r>
        <w:t xml:space="preserve">, feel free to use dingbats of your choice, i.e. any Unicode character approximating the original glyph (e.g. ◊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14:paraId="752A2010" w14:textId="77777777" w:rsidR="00ED148F" w:rsidRDefault="00000000">
      <w:pPr>
        <w:pStyle w:val="Cmsor1"/>
      </w:pPr>
      <w:bookmarkStart w:id="479" w:name="_Toc204326302"/>
      <w:r>
        <w:lastRenderedPageBreak/>
        <w:t>Layout and transliteration</w:t>
      </w:r>
      <w:bookmarkEnd w:id="479"/>
    </w:p>
    <w:p w14:paraId="6C1D0783" w14:textId="77777777" w:rsidR="00ED148F" w:rsidRDefault="00000000">
      <w:pPr>
        <w:pStyle w:val="Cmsor2"/>
      </w:pPr>
      <w:bookmarkStart w:id="480" w:name="_Toc204326303"/>
      <w:r>
        <w:t>Lines and blocks</w:t>
      </w:r>
      <w:bookmarkEnd w:id="480"/>
    </w:p>
    <w:p w14:paraId="30B6169D" w14:textId="77777777" w:rsidR="00ED148F" w:rsidRDefault="00000000">
      <w:pPr>
        <w:rPr>
          <w:lang w:eastAsia="en-US" w:bidi="ar-SA"/>
        </w:rPr>
      </w:pPr>
      <w:r>
        <w:rPr>
          <w:lang w:eastAsia="en-US" w:bidi="ar-SA"/>
        </w:rPr>
        <w:t>@@@move stuff from descriptive and interpretive blocks</w:t>
      </w:r>
    </w:p>
    <w:p w14:paraId="548E5FC6" w14:textId="77777777" w:rsidR="00ED148F" w:rsidRDefault="00ED148F">
      <w:pPr>
        <w:rPr>
          <w:lang w:eastAsia="en-US" w:bidi="ar-SA"/>
        </w:rPr>
      </w:pPr>
    </w:p>
    <w:p w14:paraId="74FD077E" w14:textId="77777777" w:rsidR="00ED148F" w:rsidRDefault="00000000">
      <w:pPr>
        <w:pStyle w:val="Cmsor2"/>
      </w:pPr>
      <w:bookmarkStart w:id="481" w:name="_Ref203115812"/>
      <w:bookmarkStart w:id="482" w:name="_Toc204326304"/>
      <w:bookmarkStart w:id="483" w:name="_Ref203723763"/>
      <w:r>
        <w:t>Blank space</w:t>
      </w:r>
      <w:bookmarkEnd w:id="481"/>
      <w:bookmarkEnd w:id="482"/>
    </w:p>
    <w:p w14:paraId="2A156170" w14:textId="77777777" w:rsidR="00ED148F" w:rsidRDefault="00000000">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Pr>
          <w:lang w:eastAsia="en-US" w:bidi="ar-SA"/>
        </w:rPr>
        <w:t>3.5.2</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t>8.3.1.5</w:t>
      </w:r>
      <w:r>
        <w:fldChar w:fldCharType="end"/>
      </w:r>
      <w:r>
        <w:t>) around both encoded and shorthand representations of original space.</w:t>
      </w:r>
    </w:p>
    <w:p w14:paraId="1147D87D" w14:textId="77777777" w:rsidR="00ED148F" w:rsidRDefault="00000000">
      <w:r>
        <w:t>@add note about interlinear space</w:t>
      </w:r>
    </w:p>
    <w:p w14:paraId="0C48DBE0" w14:textId="77777777" w:rsidR="00ED148F" w:rsidRDefault="00000000">
      <w:pPr>
        <w:pStyle w:val="Lista"/>
      </w:pPr>
      <w:r>
        <w:t>whether a space in the source is significant is up to your discretion, but here are some rules of thumb</w:t>
      </w:r>
    </w:p>
    <w:p w14:paraId="6227D725" w14:textId="77777777" w:rsidR="00ED148F" w:rsidRDefault="00000000">
      <w:pPr>
        <w:pStyle w:val="Lista2"/>
      </w:pPr>
      <w:r>
        <w:t>spaces for layout are never significant, including</w:t>
      </w:r>
    </w:p>
    <w:p w14:paraId="2D759E2E" w14:textId="77777777" w:rsidR="00ED148F" w:rsidRDefault="00000000">
      <w:pPr>
        <w:pStyle w:val="Lista3"/>
      </w:pPr>
      <w:r>
        <w:t>blank space at the left of a right-aligned line or at the right of a left-aligned line</w:t>
      </w:r>
    </w:p>
    <w:p w14:paraId="1442083B" w14:textId="77777777" w:rsidR="00ED148F" w:rsidRDefault="00000000">
      <w:pPr>
        <w:pStyle w:val="Lista3"/>
      </w:pPr>
      <w:r>
        <w:t>spacing between most or all characters of a line justified to the two margins</w:t>
      </w:r>
    </w:p>
    <w:p w14:paraId="444277C8" w14:textId="77777777" w:rsidR="00ED148F" w:rsidRDefault="00000000">
      <w:pPr>
        <w:pStyle w:val="Lista3"/>
      </w:pPr>
      <w:r>
        <w:t>spacing between metrical units when these result in a column-like arrangement for an entire text or section</w:t>
      </w:r>
    </w:p>
    <w:p w14:paraId="44F9FDE9" w14:textId="77777777" w:rsidR="00ED148F" w:rsidRDefault="00000000">
      <w:pPr>
        <w:pStyle w:val="Lista3"/>
      </w:pPr>
      <w:r>
        <w:t>layout may be represented by various encoding methods (EGD §###)</w:t>
      </w:r>
    </w:p>
    <w:p w14:paraId="458EADB5" w14:textId="77777777" w:rsidR="00ED148F" w:rsidRDefault="00000000">
      <w:pPr>
        <w:pStyle w:val="Lista2"/>
      </w:pPr>
      <w:r>
        <w:t>small spaces (less than a typical character width) around numerals, punctuation marks and other symbols are generally not significant</w:t>
      </w:r>
    </w:p>
    <w:p w14:paraId="0DAADF56" w14:textId="77777777" w:rsidR="00ED148F" w:rsidRDefault="00000000">
      <w:pPr>
        <w:pStyle w:val="Lista2"/>
      </w:pPr>
      <w:r>
        <w:t>spaces (including small spaces) used in lieu of punctuation (i.e. for semantic segmentation) are generally significant</w:t>
      </w:r>
    </w:p>
    <w:p w14:paraId="6F468CE7" w14:textId="77777777" w:rsidR="00ED148F" w:rsidRDefault="00000000">
      <w:pPr>
        <w:pStyle w:val="Lista"/>
      </w:pPr>
      <w:bookmarkStart w:id="484" w:name="_Hlk203730581"/>
      <w:r>
        <w:t xml:space="preserve">as </w:t>
      </w:r>
      <w:r>
        <w:rPr>
          <w:rStyle w:val="Label"/>
        </w:rPr>
        <w:t>public shorthand</w:t>
      </w:r>
      <w:r>
        <w:t>, use the _ (underscore) sign to represent original spaces</w:t>
      </w:r>
      <w:bookmarkEnd w:id="484"/>
      <w:r>
        <w:t xml:space="preserve"> in transliterated text</w:t>
      </w:r>
    </w:p>
    <w:p w14:paraId="00986FA2" w14:textId="77777777" w:rsidR="00ED148F" w:rsidRDefault="00000000">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14:paraId="72FF5B1C" w14:textId="77777777" w:rsidR="00ED148F" w:rsidRDefault="00000000">
      <w:pPr>
        <w:pStyle w:val="Lista2"/>
      </w:pPr>
      <w:r>
        <w:t>any other spaces — such as space left blank for filling later, or because of a defect or feature of the material — can only be handled in XML</w:t>
      </w:r>
    </w:p>
    <w:p w14:paraId="49574964" w14:textId="77777777" w:rsidR="00ED148F" w:rsidRDefault="00000000">
      <w:pPr>
        <w:pStyle w:val="Lista3"/>
      </w:pPr>
      <w:r>
        <w:t>if you frequently encounter such spaces in your work, feel free to devise and employ private shorthand for them</w:t>
      </w:r>
    </w:p>
    <w:p w14:paraId="34A76F40" w14:textId="77777777" w:rsidR="00ED148F" w:rsidRDefault="00000000">
      <w:pPr>
        <w:pStyle w:val="Cmsor2"/>
      </w:pPr>
      <w:bookmarkStart w:id="485" w:name="_Ref203047671"/>
      <w:bookmarkStart w:id="486" w:name="_Toc204326305"/>
      <w:r>
        <w:t>Glyphs or graphs split by an intervening feature</w:t>
      </w:r>
      <w:bookmarkEnd w:id="485"/>
      <w:bookmarkEnd w:id="486"/>
    </w:p>
    <w:p w14:paraId="1663AFA3" w14:textId="77777777" w:rsidR="00ED148F" w:rsidRDefault="00000000">
      <w:r>
        <w:t xml:space="preserve">@finalise as per </w:t>
      </w:r>
      <w:hyperlink r:id="rId69" w:history="1">
        <w:r w:rsidR="00ED148F">
          <w:rPr>
            <w:rStyle w:val="Hiperhivatkozs"/>
          </w:rPr>
          <w:t>https://github.com/erc-dharma/project-documentation/issues/284</w:t>
        </w:r>
      </w:hyperlink>
      <w:r>
        <w:t xml:space="preserve"> </w:t>
      </w:r>
    </w:p>
    <w:p w14:paraId="0955BB56" w14:textId="77777777" w:rsidR="00ED148F" w:rsidRDefault="00000000">
      <w:r>
        <w:t xml:space="preserve">add mention of eventual encoding alternative as per </w:t>
      </w:r>
      <w:hyperlink r:id="rId70" w:history="1">
        <w:r w:rsidR="00ED148F">
          <w:rPr>
            <w:rStyle w:val="Hiperhivatkozs"/>
          </w:rPr>
          <w:t>https://github.com/erc-dharma/project-documentation/issues/336</w:t>
        </w:r>
      </w:hyperlink>
      <w:r>
        <w:t xml:space="preserve"> </w:t>
      </w:r>
    </w:p>
    <w:p w14:paraId="390091C8" w14:textId="77777777" w:rsidR="00ED148F" w:rsidRDefault="00000000">
      <w:r>
        <w:t xml:space="preserve">and also inadvertent splits as in </w:t>
      </w:r>
      <w:hyperlink r:id="rId71" w:history="1">
        <w:r w:rsidR="00ED148F">
          <w:rPr>
            <w:rStyle w:val="Hiperhivatkozs"/>
          </w:rPr>
          <w:t>https://github.com/erc-dharma/project-documentation/issues/237</w:t>
        </w:r>
      </w:hyperlink>
      <w:r>
        <w:t xml:space="preserve"> </w:t>
      </w:r>
    </w:p>
    <w:p w14:paraId="65E580B1" w14:textId="77777777" w:rsidR="00ED148F" w:rsidRDefault="00ED148F"/>
    <w:tbl>
      <w:tblPr>
        <w:tblStyle w:val="FigureTable"/>
        <w:tblW w:w="0" w:type="auto"/>
        <w:tblLook w:val="04A0" w:firstRow="1" w:lastRow="0" w:firstColumn="1" w:lastColumn="0" w:noHBand="0" w:noVBand="1"/>
      </w:tblPr>
      <w:tblGrid>
        <w:gridCol w:w="2028"/>
        <w:gridCol w:w="2252"/>
        <w:gridCol w:w="1680"/>
        <w:gridCol w:w="975"/>
        <w:gridCol w:w="2675"/>
      </w:tblGrid>
      <w:tr w:rsidR="00ED148F" w14:paraId="454E08D7" w14:textId="77777777" w:rsidTr="00ED148F">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3086FABE" w14:textId="77777777" w:rsidR="00ED148F" w:rsidRDefault="00000000">
            <w:pPr>
              <w:pStyle w:val="Kpalrs"/>
            </w:pPr>
            <w:r>
              <w:t xml:space="preserve">Figure </w:t>
            </w:r>
            <w:r w:rsidR="00ED148F">
              <w:fldChar w:fldCharType="begin"/>
            </w:r>
            <w:r w:rsidR="00ED148F">
              <w:instrText xml:space="preserve"> STYLEREF 2 \s </w:instrText>
            </w:r>
            <w:r w:rsidR="00ED148F">
              <w:fldChar w:fldCharType="separate"/>
            </w:r>
            <w:r w:rsidR="00ED148F">
              <w:rPr>
                <w:noProof/>
              </w:rPr>
              <w:t>7.3</w:t>
            </w:r>
            <w:r w:rsidR="00ED148F">
              <w:rPr>
                <w:noProof/>
              </w:rPr>
              <w:fldChar w:fldCharType="end"/>
            </w:r>
            <w:r>
              <w:t>.</w:t>
            </w:r>
            <w:r w:rsidR="00ED148F">
              <w:fldChar w:fldCharType="begin"/>
            </w:r>
            <w:r w:rsidR="00ED148F">
              <w:instrText xml:space="preserve"> SEQ Figure \* ALPHABETIC \s 2 </w:instrText>
            </w:r>
            <w:r w:rsidR="00ED148F">
              <w:fldChar w:fldCharType="separate"/>
            </w:r>
            <w:r w:rsidR="00ED148F">
              <w:rPr>
                <w:noProof/>
              </w:rPr>
              <w:t>A</w:t>
            </w:r>
            <w:r w:rsidR="00ED148F">
              <w:rPr>
                <w:noProof/>
              </w:rPr>
              <w:fldChar w:fldCharType="end"/>
            </w:r>
            <w:r>
              <w:t>. Split glyphs and graphs</w:t>
            </w:r>
          </w:p>
        </w:tc>
      </w:tr>
      <w:tr w:rsidR="00ED148F" w14:paraId="60E8780F" w14:textId="77777777" w:rsidTr="00ED148F">
        <w:tc>
          <w:tcPr>
            <w:tcW w:w="0" w:type="auto"/>
            <w:shd w:val="clear" w:color="auto" w:fill="F0F7D7"/>
          </w:tcPr>
          <w:p w14:paraId="5DB5F453" w14:textId="77777777" w:rsidR="00ED148F" w:rsidRDefault="00000000">
            <w:pPr>
              <w:keepNext/>
              <w:jc w:val="center"/>
            </w:pPr>
            <w:r>
              <w:lastRenderedPageBreak/>
              <w:t>1</w:t>
            </w:r>
          </w:p>
        </w:tc>
        <w:tc>
          <w:tcPr>
            <w:tcW w:w="0" w:type="auto"/>
            <w:shd w:val="clear" w:color="auto" w:fill="F0F7D7"/>
          </w:tcPr>
          <w:p w14:paraId="286AF449" w14:textId="77777777" w:rsidR="00ED148F" w:rsidRDefault="00000000">
            <w:pPr>
              <w:keepNext/>
              <w:jc w:val="center"/>
            </w:pPr>
            <w:r>
              <w:t>2</w:t>
            </w:r>
          </w:p>
        </w:tc>
        <w:tc>
          <w:tcPr>
            <w:tcW w:w="0" w:type="auto"/>
            <w:shd w:val="clear" w:color="auto" w:fill="F0F7D7"/>
          </w:tcPr>
          <w:p w14:paraId="2A2A7015" w14:textId="77777777" w:rsidR="00ED148F" w:rsidRDefault="00000000">
            <w:pPr>
              <w:keepNext/>
              <w:jc w:val="center"/>
            </w:pPr>
            <w:r>
              <w:t>3</w:t>
            </w:r>
          </w:p>
        </w:tc>
        <w:tc>
          <w:tcPr>
            <w:tcW w:w="0" w:type="auto"/>
            <w:shd w:val="clear" w:color="auto" w:fill="F0F7D7"/>
          </w:tcPr>
          <w:p w14:paraId="391AAE1F" w14:textId="77777777" w:rsidR="00ED148F" w:rsidRDefault="00000000">
            <w:pPr>
              <w:keepNext/>
              <w:jc w:val="center"/>
            </w:pPr>
            <w:r>
              <w:t>4</w:t>
            </w:r>
          </w:p>
        </w:tc>
        <w:tc>
          <w:tcPr>
            <w:tcW w:w="0" w:type="auto"/>
            <w:shd w:val="clear" w:color="auto" w:fill="F0F7D7"/>
          </w:tcPr>
          <w:p w14:paraId="4F96A298" w14:textId="77777777" w:rsidR="00ED148F" w:rsidRDefault="00000000">
            <w:pPr>
              <w:keepNext/>
              <w:jc w:val="center"/>
            </w:pPr>
            <w:r>
              <w:t>5</w:t>
            </w:r>
          </w:p>
        </w:tc>
      </w:tr>
      <w:tr w:rsidR="00ED148F" w14:paraId="2E131667" w14:textId="77777777" w:rsidTr="00ED148F">
        <w:trPr>
          <w:trHeight w:val="1134"/>
        </w:trPr>
        <w:tc>
          <w:tcPr>
            <w:tcW w:w="0" w:type="auto"/>
            <w:vAlign w:val="center"/>
          </w:tcPr>
          <w:p w14:paraId="5152C54B" w14:textId="77777777" w:rsidR="00ED148F" w:rsidRDefault="00000000">
            <w:pPr>
              <w:pStyle w:val="Image"/>
            </w:pPr>
            <w:r>
              <w:drawing>
                <wp:inline distT="0" distB="0" distL="0" distR="0" wp14:anchorId="4ADBAB57" wp14:editId="68490644">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6F67B306" w14:textId="77777777" w:rsidR="00ED148F" w:rsidRDefault="00000000">
            <w:pPr>
              <w:pStyle w:val="Image"/>
            </w:pPr>
            <w:r>
              <w:drawing>
                <wp:inline distT="0" distB="0" distL="0" distR="0" wp14:anchorId="54823A7D" wp14:editId="230ABACF">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784BD2C8" w14:textId="77777777" w:rsidR="00ED148F" w:rsidRDefault="00000000">
            <w:pPr>
              <w:pStyle w:val="Image"/>
              <w:rPr>
                <w:rStyle w:val="ForeignTamilScript"/>
                <w:sz w:val="48"/>
                <w:szCs w:val="48"/>
                <w:cs/>
                <w:lang w:bidi="ta-IN"/>
              </w:rPr>
            </w:pPr>
            <w:r>
              <w:rPr>
                <w:rStyle w:val="ForeignTamilScript"/>
                <w:sz w:val="48"/>
                <w:szCs w:val="48"/>
                <w:lang w:bidi="ta-IN"/>
              </w:rPr>
              <w:drawing>
                <wp:inline distT="0" distB="0" distL="0" distR="0" wp14:anchorId="6DAD522A" wp14:editId="2D361397">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0FE22830" w14:textId="77777777" w:rsidR="00ED148F" w:rsidRDefault="00000000">
            <w:pPr>
              <w:pStyle w:val="Image"/>
              <w:rPr>
                <w:rStyle w:val="ForeignTamilScript"/>
                <w:sz w:val="48"/>
                <w:szCs w:val="48"/>
                <w:cs/>
                <w:lang w:bidi="ta-IN"/>
              </w:rPr>
            </w:pPr>
            <w:r>
              <w:rPr>
                <w:rStyle w:val="ForeignTamilScript"/>
                <w:sz w:val="48"/>
                <w:szCs w:val="48"/>
                <w:lang w:bidi="ta-IN"/>
              </w:rPr>
              <w:drawing>
                <wp:inline distT="0" distB="0" distL="0" distR="0" wp14:anchorId="0E9A44ED" wp14:editId="4F52ECFF">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722C71B5" w14:textId="77777777" w:rsidR="00ED148F" w:rsidRDefault="00ED148F">
            <w:pPr>
              <w:pStyle w:val="Image"/>
              <w:rPr>
                <w:sz w:val="48"/>
                <w:szCs w:val="48"/>
              </w:rPr>
            </w:pPr>
          </w:p>
        </w:tc>
      </w:tr>
      <w:tr w:rsidR="00ED148F" w14:paraId="30E9137E" w14:textId="77777777" w:rsidTr="00ED148F">
        <w:tc>
          <w:tcPr>
            <w:tcW w:w="0" w:type="auto"/>
          </w:tcPr>
          <w:p w14:paraId="2D4F4BC1" w14:textId="77777777" w:rsidR="00ED148F" w:rsidRDefault="00000000">
            <w:pPr>
              <w:jc w:val="center"/>
              <w:rPr>
                <w:noProof/>
              </w:rPr>
            </w:pPr>
            <w:r>
              <w:rPr>
                <w:noProof/>
              </w:rPr>
              <w:t>malaṁka</w:t>
            </w:r>
          </w:p>
        </w:tc>
        <w:tc>
          <w:tcPr>
            <w:tcW w:w="0" w:type="auto"/>
          </w:tcPr>
          <w:p w14:paraId="5619F8E3" w14:textId="77777777" w:rsidR="00ED148F" w:rsidRDefault="00000000">
            <w:pPr>
              <w:jc w:val="center"/>
              <w:rPr>
                <w:noProof/>
              </w:rPr>
            </w:pPr>
            <w:r>
              <w:rPr>
                <w:noProof/>
              </w:rPr>
              <w:t>dr̥vya</w:t>
            </w:r>
          </w:p>
        </w:tc>
        <w:tc>
          <w:tcPr>
            <w:tcW w:w="0" w:type="auto"/>
          </w:tcPr>
          <w:p w14:paraId="3D6E0B22" w14:textId="77777777" w:rsidR="00ED148F" w:rsidRDefault="00000000">
            <w:pPr>
              <w:jc w:val="center"/>
              <w:rPr>
                <w:noProof/>
              </w:rPr>
            </w:pPr>
            <w:r>
              <w:rPr>
                <w:noProof/>
              </w:rPr>
              <w:t>sa</w:t>
            </w:r>
          </w:p>
        </w:tc>
        <w:tc>
          <w:tcPr>
            <w:tcW w:w="0" w:type="auto"/>
          </w:tcPr>
          <w:p w14:paraId="41ADFC0E" w14:textId="77777777" w:rsidR="00ED148F" w:rsidRDefault="00000000">
            <w:pPr>
              <w:jc w:val="center"/>
              <w:rPr>
                <w:noProof/>
              </w:rPr>
            </w:pPr>
            <w:r>
              <w:rPr>
                <w:noProof/>
              </w:rPr>
              <w:t>ke</w:t>
            </w:r>
          </w:p>
        </w:tc>
        <w:tc>
          <w:tcPr>
            <w:tcW w:w="0" w:type="auto"/>
          </w:tcPr>
          <w:p w14:paraId="4AAB83B8" w14:textId="77777777" w:rsidR="00ED148F" w:rsidRDefault="00ED148F">
            <w:pPr>
              <w:jc w:val="center"/>
              <w:rPr>
                <w:noProof/>
              </w:rPr>
            </w:pPr>
          </w:p>
        </w:tc>
      </w:tr>
      <w:tr w:rsidR="00ED148F" w14:paraId="1597F501" w14:textId="77777777" w:rsidTr="00ED148F">
        <w:trPr>
          <w:trHeight w:val="1134"/>
        </w:trPr>
        <w:tc>
          <w:tcPr>
            <w:tcW w:w="0" w:type="auto"/>
            <w:vAlign w:val="center"/>
          </w:tcPr>
          <w:p w14:paraId="789DA6F5" w14:textId="77777777" w:rsidR="00ED148F" w:rsidRDefault="00000000">
            <w:pPr>
              <w:pStyle w:val="Image"/>
            </w:pPr>
            <w:r>
              <w:drawing>
                <wp:inline distT="0" distB="0" distL="0" distR="0" wp14:anchorId="3B5AD59E" wp14:editId="26C1E637">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531AEB35" w14:textId="77777777" w:rsidR="00ED148F" w:rsidRDefault="00000000">
            <w:pPr>
              <w:pStyle w:val="Image"/>
            </w:pPr>
            <w:r>
              <w:drawing>
                <wp:inline distT="0" distB="0" distL="0" distR="0" wp14:anchorId="77A9A152" wp14:editId="419EC2B8">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7"/>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4ABE20CD" w14:textId="77777777" w:rsidR="00ED148F" w:rsidRDefault="00000000">
            <w:pPr>
              <w:pStyle w:val="Image"/>
              <w:rPr>
                <w:rStyle w:val="ForeignTamilScript"/>
                <w:sz w:val="48"/>
                <w:szCs w:val="48"/>
                <w:cs/>
                <w:lang w:bidi="ta-IN"/>
              </w:rPr>
            </w:pPr>
            <w:r>
              <w:rPr>
                <w:rStyle w:val="ForeignTamilScript"/>
                <w:sz w:val="48"/>
                <w:szCs w:val="48"/>
                <w:lang w:bidi="ta-IN"/>
              </w:rPr>
              <w:drawing>
                <wp:inline distT="0" distB="0" distL="0" distR="0" wp14:anchorId="02A0F779" wp14:editId="74427C46">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7AFD3C6C" w14:textId="77777777" w:rsidR="00ED148F" w:rsidRDefault="00000000">
            <w:pPr>
              <w:pStyle w:val="Image"/>
              <w:rPr>
                <w:rStyle w:val="ForeignTamilScript"/>
                <w:sz w:val="48"/>
                <w:szCs w:val="48"/>
                <w:cs/>
                <w:lang w:bidi="ta-IN"/>
              </w:rPr>
            </w:pPr>
            <w:r>
              <w:rPr>
                <w:rStyle w:val="ForeignTamilScript"/>
                <w:sz w:val="48"/>
                <w:szCs w:val="48"/>
                <w:lang w:bidi="ta-IN"/>
              </w:rPr>
              <w:drawing>
                <wp:inline distT="0" distB="0" distL="0" distR="0" wp14:anchorId="35A686CA" wp14:editId="508DB971">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60040746" w14:textId="77777777" w:rsidR="00ED148F" w:rsidRDefault="00000000">
            <w:pPr>
              <w:pStyle w:val="Image"/>
              <w:rPr>
                <w:sz w:val="48"/>
                <w:szCs w:val="48"/>
              </w:rPr>
            </w:pPr>
            <w:r>
              <w:rPr>
                <w:sz w:val="48"/>
                <w:szCs w:val="48"/>
              </w:rPr>
              <w:drawing>
                <wp:inline distT="0" distB="0" distL="0" distR="0" wp14:anchorId="680FF785" wp14:editId="4797907E">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ED148F" w14:paraId="53B220DE" w14:textId="77777777" w:rsidTr="00ED148F">
        <w:tc>
          <w:tcPr>
            <w:tcW w:w="0" w:type="auto"/>
          </w:tcPr>
          <w:p w14:paraId="019EE269" w14:textId="77777777" w:rsidR="00ED148F" w:rsidRDefault="00000000">
            <w:pPr>
              <w:jc w:val="center"/>
              <w:rPr>
                <w:noProof/>
              </w:rPr>
            </w:pPr>
            <w:r>
              <w:rPr>
                <w:noProof/>
              </w:rPr>
              <w:t>mala&lt;&gt;ṁka</w:t>
            </w:r>
          </w:p>
        </w:tc>
        <w:tc>
          <w:tcPr>
            <w:tcW w:w="0" w:type="auto"/>
          </w:tcPr>
          <w:p w14:paraId="47608EB7" w14:textId="77777777" w:rsidR="00ED148F" w:rsidRDefault="00000000">
            <w:pPr>
              <w:jc w:val="center"/>
              <w:rPr>
                <w:noProof/>
              </w:rPr>
            </w:pPr>
            <w:r>
              <w:rPr>
                <w:noProof/>
              </w:rPr>
              <w:t>dr̥v&lt;&gt;ya</w:t>
            </w:r>
          </w:p>
        </w:tc>
        <w:tc>
          <w:tcPr>
            <w:tcW w:w="0" w:type="auto"/>
          </w:tcPr>
          <w:p w14:paraId="5E4FE1A4" w14:textId="77777777" w:rsidR="00ED148F" w:rsidRDefault="00000000">
            <w:pPr>
              <w:jc w:val="center"/>
              <w:rPr>
                <w:noProof/>
              </w:rPr>
            </w:pPr>
            <w:r>
              <w:rPr>
                <w:noProof/>
              </w:rPr>
              <w:t>sa&lt;&gt;⌉</w:t>
            </w:r>
          </w:p>
        </w:tc>
        <w:tc>
          <w:tcPr>
            <w:tcW w:w="0" w:type="auto"/>
          </w:tcPr>
          <w:p w14:paraId="399029BE" w14:textId="77777777" w:rsidR="00ED148F" w:rsidRDefault="00000000">
            <w:pPr>
              <w:jc w:val="center"/>
              <w:rPr>
                <w:noProof/>
              </w:rPr>
            </w:pPr>
            <w:r>
              <w:rPr>
                <w:noProof/>
              </w:rPr>
              <w:t>⌈&lt;&gt;ke</w:t>
            </w:r>
          </w:p>
        </w:tc>
        <w:tc>
          <w:tcPr>
            <w:tcW w:w="0" w:type="auto"/>
          </w:tcPr>
          <w:p w14:paraId="6A9E3DB4" w14:textId="77777777" w:rsidR="00ED148F" w:rsidRDefault="00000000">
            <w:pPr>
              <w:jc w:val="center"/>
              <w:rPr>
                <w:noProof/>
              </w:rPr>
            </w:pPr>
            <w:r>
              <w:rPr>
                <w:noProof/>
              </w:rPr>
              <w:t>A⌈&lt;&gt;horātri</w:t>
            </w:r>
          </w:p>
        </w:tc>
      </w:tr>
    </w:tbl>
    <w:p w14:paraId="73A3D5DD" w14:textId="77777777" w:rsidR="00ED148F" w:rsidRDefault="00ED148F"/>
    <w:p w14:paraId="6F506ABB" w14:textId="77777777" w:rsidR="00ED148F" w:rsidRDefault="00000000">
      <w:pPr>
        <w:pStyle w:val="Lista"/>
      </w:pPr>
      <w:r>
        <w:rPr>
          <w:noProof/>
        </w:rPr>
        <w:drawing>
          <wp:anchor distT="0" distB="0" distL="114300" distR="114300" simplePos="0" relativeHeight="251667456" behindDoc="0" locked="0" layoutInCell="1" allowOverlap="1" wp14:anchorId="1C8F1030" wp14:editId="376CAFD2">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7B1B740D" w14:textId="77777777" w:rsidR="00ED148F" w:rsidRDefault="00000000">
      <w:pPr>
        <w:pStyle w:val="Lista"/>
      </w:pPr>
      <w:r>
        <w:rPr>
          <w:noProof/>
        </w:rPr>
        <w:drawing>
          <wp:anchor distT="0" distB="0" distL="114300" distR="114300" simplePos="0" relativeHeight="251668480" behindDoc="0" locked="0" layoutInCell="1" allowOverlap="1" wp14:anchorId="5FA1CF79" wp14:editId="5DA13A09">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67401B1E" w14:textId="77777777" w:rsidR="00ED148F" w:rsidRDefault="00000000">
      <w:pPr>
        <w:pStyle w:val="Lista"/>
      </w:pPr>
      <w:r>
        <w:t xml:space="preserve">we therefore introduce two </w:t>
      </w:r>
      <w:r>
        <w:rPr>
          <w:i/>
          <w:iCs/>
        </w:rPr>
        <w:t>placeholder characters</w:t>
      </w:r>
      <w:r>
        <w:t xml:space="preserve"> into our transliteration scheme:</w:t>
      </w:r>
    </w:p>
    <w:p w14:paraId="215D4C9B" w14:textId="77777777" w:rsidR="00ED148F" w:rsidRDefault="00000000">
      <w:pPr>
        <w:pStyle w:val="Lista2"/>
      </w:pPr>
      <w:r>
        <w:t xml:space="preserve">⌈ (left ceiling, </w:t>
      </w:r>
      <w:r>
        <w:rPr>
          <w:rStyle w:val="Code"/>
        </w:rPr>
        <w:t>U+2308</w:t>
      </w:r>
      <w:r>
        <w:t>) to represent a prescript component split off from the following original character</w:t>
      </w:r>
    </w:p>
    <w:p w14:paraId="13508FB5" w14:textId="77777777" w:rsidR="00ED148F" w:rsidRDefault="00000000">
      <w:pPr>
        <w:pStyle w:val="Lista2"/>
      </w:pPr>
      <w:r>
        <w:t xml:space="preserve">⌉ (right ceiling, </w:t>
      </w:r>
      <w:r>
        <w:rPr>
          <w:rStyle w:val="Code"/>
        </w:rPr>
        <w:t>U+2309</w:t>
      </w:r>
      <w:r>
        <w:t>) to represent a postscript component split off from the preceding original character</w:t>
      </w:r>
    </w:p>
    <w:p w14:paraId="14A5CB7A" w14:textId="77777777" w:rsidR="00ED148F" w:rsidRDefault="00000000">
      <w:pPr>
        <w:pStyle w:val="Lista2"/>
      </w:pPr>
      <w:r>
        <w:t>if you have difficulty entering these characters, you can instead use [[ and ]] respectively, which will be automatically converted to the above special characters</w:t>
      </w:r>
    </w:p>
    <w:p w14:paraId="377BCE0E" w14:textId="77777777" w:rsidR="00ED148F" w:rsidRDefault="00000000">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239CB48C" w14:textId="77777777" w:rsidR="00ED148F" w:rsidRDefault="00000000">
      <w:pPr>
        <w:pStyle w:val="Lista2"/>
      </w:pPr>
      <w:r>
        <w:rPr>
          <w:noProof/>
        </w:rPr>
        <w:drawing>
          <wp:anchor distT="0" distB="0" distL="114300" distR="114300" simplePos="0" relativeHeight="251669504" behindDoc="0" locked="0" layoutInCell="1" allowOverlap="1" wp14:anchorId="0D3C4663" wp14:editId="5C64F2A5">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4DC720F2" w14:textId="77777777" w:rsidR="00ED148F" w:rsidRDefault="00000000">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14:paraId="6B47C5B1" w14:textId="77777777" w:rsidR="00ED148F" w:rsidRDefault="00000000">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3B781914" w14:textId="77777777" w:rsidR="00ED148F" w:rsidRDefault="00000000">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0966DED3" w14:textId="77777777" w:rsidR="00ED148F" w:rsidRDefault="00000000">
      <w:pPr>
        <w:pStyle w:val="Lista"/>
      </w:pPr>
      <w:r>
        <w:t>in the above examples, ignore the dotted circle representing the body associated with dependent vowel signs</w:t>
      </w:r>
    </w:p>
    <w:p w14:paraId="4A7EEDDD" w14:textId="77777777" w:rsidR="00ED148F" w:rsidRDefault="00000000">
      <w:pPr>
        <w:pStyle w:val="Lista"/>
      </w:pPr>
      <w:r>
        <w:t>in the above examples, &lt;&gt; represents the interruption, which must be encoded appropriately (or, if you are only creating an e-text for later markup, clearly indicated in the transliteration) as follows:</w:t>
      </w:r>
    </w:p>
    <w:p w14:paraId="02780D62" w14:textId="77777777" w:rsidR="00ED148F" w:rsidRDefault="00000000">
      <w:pPr>
        <w:pStyle w:val="Lista2"/>
      </w:pPr>
      <w:r>
        <w:t>line break: EGD §3.2.1 (if you are not using XML tags, start a new line in the e-text)</w:t>
      </w:r>
    </w:p>
    <w:p w14:paraId="52A610C3" w14:textId="77777777" w:rsidR="00ED148F" w:rsidRDefault="00000000">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6.6</w:t>
      </w:r>
      <w:r>
        <w:fldChar w:fldCharType="end"/>
      </w:r>
      <w:r>
        <w:t>)</w:t>
      </w:r>
    </w:p>
    <w:p w14:paraId="47DDF078" w14:textId="77777777" w:rsidR="00ED148F" w:rsidRDefault="00000000">
      <w:pPr>
        <w:pStyle w:val="Lista3"/>
      </w:pPr>
      <w:r>
        <w:t xml:space="preserve">e.g. </w:t>
      </w:r>
      <w:r>
        <w:rPr>
          <w:i/>
          <w:iCs/>
        </w:rPr>
        <w:t>A⌈_horātri</w:t>
      </w:r>
      <w:r>
        <w:t xml:space="preserve"> for the second line in the above copper-plate image</w:t>
      </w:r>
    </w:p>
    <w:p w14:paraId="285EFE17" w14:textId="77777777" w:rsidR="00ED148F" w:rsidRDefault="00000000">
      <w:pPr>
        <w:pStyle w:val="Lista"/>
      </w:pPr>
      <w:r>
        <w:t>if you encounter a character with a split-off part other than a prescript or postscript vowel marker, please contact us to discuss its most suitable representation</w:t>
      </w:r>
    </w:p>
    <w:p w14:paraId="5F4691AB" w14:textId="77777777" w:rsidR="00ED148F" w:rsidRDefault="00000000">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314F3ABE" w14:textId="77777777" w:rsidR="00ED148F" w:rsidRDefault="00000000">
      <w:pPr>
        <w:pStyle w:val="Lista"/>
      </w:pPr>
      <w:r>
        <w:t xml:space="preserve">the use of these placeholder characters is </w:t>
      </w:r>
      <w:r>
        <w:rPr>
          <w:b/>
          <w:bCs/>
        </w:rPr>
        <w:t>optional, but strongly recommended</w:t>
      </w:r>
      <w:r>
        <w:t xml:space="preserve"> in all cases where you have access to the original or a surrogate</w:t>
      </w:r>
    </w:p>
    <w:p w14:paraId="478D5AE6" w14:textId="77777777" w:rsidR="00ED148F" w:rsidRDefault="00000000">
      <w:pPr>
        <w:pStyle w:val="Lista2"/>
        <w:rPr>
          <w:rStyle w:val="Foreign"/>
          <w:i w:val="0"/>
          <w:iCs w:val="0"/>
          <w:noProof w:val="0"/>
        </w:rPr>
      </w:pPr>
      <w:r>
        <w:lastRenderedPageBreak/>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14E4F529" w14:textId="77777777" w:rsidR="00ED148F" w:rsidRDefault="00000000">
      <w:pPr>
        <w:pStyle w:val="Cmsor1"/>
      </w:pPr>
      <w:bookmarkStart w:id="487" w:name="_Toc204326306"/>
      <w:r>
        <w:lastRenderedPageBreak/>
        <w:t>Editorial segmentation of transliterated text</w:t>
      </w:r>
      <w:bookmarkEnd w:id="483"/>
      <w:bookmarkEnd w:id="487"/>
    </w:p>
    <w:p w14:paraId="2E9DE3F0" w14:textId="77777777" w:rsidR="00ED148F" w:rsidRDefault="00000000">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t>8.1</w:t>
      </w:r>
      <w:r>
        <w:fldChar w:fldCharType="end"/>
      </w:r>
      <w:r>
        <w:t>.</w:t>
      </w:r>
    </w:p>
    <w:p w14:paraId="7A3E30F2" w14:textId="77777777" w:rsidR="00ED148F" w:rsidRDefault="00000000">
      <w:pPr>
        <w:pStyle w:val="Normlbehzs"/>
      </w:pPr>
      <w:r>
        <w:t>However, for a lower level of semantic analysis, we prefer simple editorial spacing (§</w:t>
      </w:r>
      <w:r>
        <w:fldChar w:fldCharType="begin"/>
      </w:r>
      <w:r>
        <w:instrText xml:space="preserve"> REF _Ref203484724 \r \h </w:instrText>
      </w:r>
      <w:r>
        <w:fldChar w:fldCharType="separate"/>
      </w:r>
      <w:r>
        <w:t>8.3</w:t>
      </w:r>
      <w:r>
        <w:fldChar w:fldCharType="end"/>
      </w:r>
      <w:r>
        <w:t>) of independent words and hyphenation (§</w:t>
      </w:r>
      <w:r>
        <w:fldChar w:fldCharType="begin"/>
      </w:r>
      <w:r>
        <w:instrText xml:space="preserve"> REF _Ref203484736 \r \h </w:instrText>
      </w:r>
      <w:r>
        <w:fldChar w:fldCharType="separate"/>
      </w:r>
      <w:r>
        <w:t>8.4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14:paraId="3EE8AE0C" w14:textId="77777777" w:rsidR="00ED148F" w:rsidRDefault="00000000">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t>8.2</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t>8.5</w:t>
      </w:r>
      <w:r>
        <w:fldChar w:fldCharType="end"/>
      </w:r>
      <w:r>
        <w:t>).</w:t>
      </w:r>
    </w:p>
    <w:p w14:paraId="7F69DF31" w14:textId="77777777" w:rsidR="00ED148F" w:rsidRDefault="00000000">
      <w:pPr>
        <w:pStyle w:val="Cmsor2"/>
      </w:pPr>
      <w:bookmarkStart w:id="488" w:name="_3znysh7" w:colFirst="0" w:colLast="0"/>
      <w:bookmarkStart w:id="489" w:name="_3vicsiwxvh94" w:colFirst="0" w:colLast="0"/>
      <w:bookmarkStart w:id="490" w:name="_hv2uvfxl0lay" w:colFirst="0" w:colLast="0"/>
      <w:bookmarkStart w:id="491" w:name="_ql9phuu609jo" w:colFirst="0" w:colLast="0"/>
      <w:bookmarkStart w:id="492" w:name="_Ref203471366"/>
      <w:bookmarkStart w:id="493" w:name="_Ref203484611"/>
      <w:bookmarkStart w:id="494" w:name="_Toc204326307"/>
      <w:bookmarkStart w:id="495" w:name="_Ref203398652"/>
      <w:bookmarkStart w:id="496" w:name="_Toc17811447"/>
      <w:bookmarkStart w:id="497" w:name="_Toc17811502"/>
      <w:bookmarkEnd w:id="472"/>
      <w:bookmarkEnd w:id="473"/>
      <w:bookmarkEnd w:id="474"/>
      <w:bookmarkEnd w:id="475"/>
      <w:bookmarkEnd w:id="476"/>
      <w:bookmarkEnd w:id="477"/>
      <w:bookmarkEnd w:id="488"/>
      <w:bookmarkEnd w:id="489"/>
      <w:bookmarkEnd w:id="490"/>
      <w:bookmarkEnd w:id="491"/>
      <w:r>
        <w:t xml:space="preserve">Descriptive and interpretive </w:t>
      </w:r>
      <w:bookmarkEnd w:id="492"/>
      <w:r>
        <w:t>blocks</w:t>
      </w:r>
      <w:bookmarkEnd w:id="493"/>
      <w:bookmarkEnd w:id="494"/>
    </w:p>
    <w:p w14:paraId="1BA45D07" w14:textId="77777777" w:rsidR="00ED148F" w:rsidRDefault="00000000">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14:paraId="0B91A3B2" w14:textId="77777777" w:rsidR="00ED148F" w:rsidRDefault="00000000">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t>8.3.1</w:t>
      </w:r>
      <w:r>
        <w:fldChar w:fldCharType="end"/>
      </w:r>
      <w:r>
        <w:t>) and hyphens (§</w:t>
      </w:r>
      <w:r>
        <w:fldChar w:fldCharType="begin"/>
      </w:r>
      <w:r>
        <w:instrText xml:space="preserve"> REF _Ref203483098 \r \h </w:instrText>
      </w:r>
      <w:r>
        <w:fldChar w:fldCharType="separate"/>
      </w:r>
      <w:r>
        <w:t>8.4.1</w:t>
      </w:r>
      <w:r>
        <w:fldChar w:fldCharType="end"/>
      </w:r>
      <w:r>
        <w:t>) at such points.</w:t>
      </w:r>
    </w:p>
    <w:p w14:paraId="6D41A872" w14:textId="77777777" w:rsidR="00ED148F" w:rsidRDefault="00000000">
      <w:pPr>
        <w:pStyle w:val="Lista"/>
      </w:pPr>
      <w:r>
        <w:t>when a line break, whether representing extrinsic or intrinsic structure, falls inside a word</w:t>
      </w:r>
    </w:p>
    <w:p w14:paraId="0AE813E1" w14:textId="77777777" w:rsidR="00ED148F" w:rsidRDefault="00000000">
      <w:pPr>
        <w:pStyle w:val="Lista2"/>
      </w:pPr>
      <w:r>
        <w:t>this must normally be encoded in XML</w:t>
      </w:r>
    </w:p>
    <w:p w14:paraId="044F58F6" w14:textId="77777777" w:rsidR="00ED148F" w:rsidRDefault="00000000">
      <w:pPr>
        <w:pStyle w:val="Lista3"/>
      </w:pPr>
      <w:r>
        <w:t>see EGD §### about inscribed lines cutting words, and §### about verse lines cutting words</w:t>
      </w:r>
    </w:p>
    <w:p w14:paraId="73148E03" w14:textId="77777777" w:rsidR="00ED148F" w:rsidRDefault="00000000">
      <w:pPr>
        <w:pStyle w:val="Lista2"/>
      </w:pPr>
      <w:r>
        <w:t xml:space="preserve">when XML encoding is not involved, a hyphen may be used as </w:t>
      </w:r>
      <w:r>
        <w:rPr>
          <w:rStyle w:val="Label"/>
        </w:rPr>
        <w:t>public shorthand</w:t>
      </w:r>
      <w:r>
        <w:t xml:space="preserve"> at the end of the former line</w:t>
      </w:r>
    </w:p>
    <w:p w14:paraId="7698EF37" w14:textId="77777777" w:rsidR="00ED148F" w:rsidRDefault="00000000">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t>8.4.1</w:t>
      </w:r>
      <w:r>
        <w:fldChar w:fldCharType="end"/>
      </w:r>
      <w:r>
        <w:t>)</w:t>
      </w:r>
    </w:p>
    <w:p w14:paraId="641E00FF" w14:textId="77777777" w:rsidR="00ED148F" w:rsidRDefault="00000000">
      <w:pPr>
        <w:pStyle w:val="Cmsor2"/>
      </w:pPr>
      <w:bookmarkStart w:id="498" w:name="_Ref203485860"/>
      <w:bookmarkStart w:id="499" w:name="_Toc204326308"/>
      <w:r>
        <w:t xml:space="preserve">Segmentation versus </w:t>
      </w:r>
      <w:r>
        <w:rPr>
          <w:rStyle w:val="Foreign"/>
        </w:rPr>
        <w:t>akṣara</w:t>
      </w:r>
      <w:r>
        <w:rPr>
          <w:rStyle w:val="Foreign"/>
          <w:i w:val="0"/>
          <w:iCs w:val="0"/>
        </w:rPr>
        <w:t xml:space="preserve">s and </w:t>
      </w:r>
      <w:r>
        <w:rPr>
          <w:rStyle w:val="Foreign"/>
        </w:rPr>
        <w:t>sandhi</w:t>
      </w:r>
      <w:bookmarkEnd w:id="498"/>
      <w:bookmarkEnd w:id="499"/>
    </w:p>
    <w:p w14:paraId="6E1925C1" w14:textId="77777777" w:rsidR="00ED148F" w:rsidRDefault="00000000">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500" w:name="_Hlk203472780"/>
      <w:r>
        <w:t>interpretive segm</w:t>
      </w:r>
      <w:bookmarkEnd w:id="500"/>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14:paraId="55CA4543" w14:textId="77777777" w:rsidR="00ED148F" w:rsidRDefault="00000000">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14:paraId="4BD007C3" w14:textId="77777777" w:rsidR="00ED148F" w:rsidRDefault="00000000">
      <w:pPr>
        <w:pStyle w:val="Lista2"/>
      </w:pPr>
      <w:r>
        <w:lastRenderedPageBreak/>
        <w:t xml:space="preserve">independent words, e.g. Sanskrit </w:t>
      </w:r>
      <w:r>
        <w:rPr>
          <w:rStyle w:val="ForeignDevanagariScript"/>
          <w:rFonts w:hint="cs"/>
          <w:cs/>
        </w:rPr>
        <w:t>तदेव</w:t>
      </w:r>
      <w:r>
        <w:t xml:space="preserve"> → </w:t>
      </w:r>
      <w:r>
        <w:rPr>
          <w:rStyle w:val="Foreign"/>
        </w:rPr>
        <w:t>tad eva</w:t>
      </w:r>
    </w:p>
    <w:p w14:paraId="06C69750" w14:textId="77777777" w:rsidR="00ED148F" w:rsidRDefault="00000000">
      <w:pPr>
        <w:pStyle w:val="Lista2"/>
      </w:pPr>
      <w:r>
        <w:t xml:space="preserve">words in compound, e.g. Sanskrit </w:t>
      </w:r>
      <w:r>
        <w:rPr>
          <w:rStyle w:val="ForeignDevanagariScript"/>
          <w:rFonts w:hint="cs"/>
          <w:cs/>
          <w:lang w:bidi="sa-IN"/>
        </w:rPr>
        <w:t>तत्पुरु</w:t>
      </w:r>
      <w:r>
        <w:rPr>
          <w:rStyle w:val="ForeignDevanagariScript"/>
          <w:cs/>
          <w:lang w:bidi="sa-IN"/>
        </w:rPr>
        <w:t>ष</w:t>
      </w:r>
      <w:r>
        <w:rPr>
          <w:rFonts w:hint="cs"/>
          <w:cs/>
        </w:rPr>
        <w:t xml:space="preserve"> </w:t>
      </w:r>
      <w:r>
        <w:t xml:space="preserve">→ </w:t>
      </w:r>
      <w:r>
        <w:rPr>
          <w:rStyle w:val="Foreign"/>
        </w:rPr>
        <w:t>tat-puruṣa</w:t>
      </w:r>
    </w:p>
    <w:p w14:paraId="0BA798E1" w14:textId="77777777" w:rsidR="00ED148F" w:rsidRDefault="00000000">
      <w:pPr>
        <w:pStyle w:val="Lista"/>
      </w:pPr>
      <w:r>
        <w:t>this continues to apply if graphemes on either side of the boundary are altered due to sandhi or orthographic convention, so long as the graphemes can be allocated to one side of the boundary or another, including</w:t>
      </w:r>
    </w:p>
    <w:p w14:paraId="37A0A7C9" w14:textId="77777777" w:rsidR="00ED148F" w:rsidRDefault="00000000">
      <w:pPr>
        <w:pStyle w:val="Lista2"/>
      </w:pPr>
      <w:r>
        <w:t>the reduction of vowels to semivowels, e.g. in Sanskrit</w:t>
      </w:r>
    </w:p>
    <w:p w14:paraId="29519EC4" w14:textId="77777777" w:rsidR="00ED148F" w:rsidRDefault="00000000">
      <w:pPr>
        <w:pStyle w:val="Lista3"/>
      </w:pPr>
      <w:r>
        <w:rPr>
          <w:rStyle w:val="ForeignDevanagariScript"/>
          <w:rFonts w:hint="cs"/>
          <w:cs/>
          <w:lang w:bidi="sa-IN"/>
        </w:rPr>
        <w:t>गच्छत्येव</w:t>
      </w:r>
      <w:r>
        <w:rPr>
          <w:rFonts w:hint="cs"/>
          <w:cs/>
        </w:rPr>
        <w:t xml:space="preserve"> </w:t>
      </w:r>
      <w:r>
        <w:t xml:space="preserve">→ </w:t>
      </w:r>
      <w:r>
        <w:rPr>
          <w:rStyle w:val="Foreign"/>
        </w:rPr>
        <w:t>gacchaty eva</w:t>
      </w:r>
      <w:r>
        <w:t xml:space="preserve"> (from </w:t>
      </w:r>
      <w:r>
        <w:rPr>
          <w:rStyle w:val="Foreign"/>
        </w:rPr>
        <w:t>gacchati + eva</w:t>
      </w:r>
      <w:r>
        <w:t>)</w:t>
      </w:r>
    </w:p>
    <w:p w14:paraId="3B448963" w14:textId="77777777" w:rsidR="00ED148F" w:rsidRDefault="00000000">
      <w:pPr>
        <w:pStyle w:val="Lista3"/>
      </w:pPr>
      <w:r>
        <w:rPr>
          <w:rStyle w:val="ForeignDevanagariScript"/>
          <w:rFonts w:hint="cs"/>
          <w:cs/>
          <w:lang w:bidi="sa-IN"/>
        </w:rPr>
        <w:t>मन्वादि</w:t>
      </w:r>
      <w:r>
        <w:rPr>
          <w:rFonts w:hint="cs"/>
          <w:cs/>
        </w:rPr>
        <w:t xml:space="preserve"> </w:t>
      </w:r>
      <w:r>
        <w:t xml:space="preserve">→ </w:t>
      </w:r>
      <w:r>
        <w:rPr>
          <w:rStyle w:val="Foreign"/>
        </w:rPr>
        <w:t>manv-ādi</w:t>
      </w:r>
      <w:r>
        <w:t xml:space="preserve"> (from </w:t>
      </w:r>
      <w:r>
        <w:rPr>
          <w:rStyle w:val="Foreign"/>
        </w:rPr>
        <w:t>manu+ādi</w:t>
      </w:r>
      <w:r>
        <w:t>)</w:t>
      </w:r>
    </w:p>
    <w:p w14:paraId="4F57800B" w14:textId="77777777" w:rsidR="00ED148F" w:rsidRDefault="00000000">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14:paraId="6AD8011B" w14:textId="77777777" w:rsidR="00ED148F" w:rsidRDefault="00000000">
      <w:pPr>
        <w:pStyle w:val="Lista2"/>
      </w:pPr>
      <w:r>
        <w:t xml:space="preserve">the use of the class nasal where standard orthography would employ an </w:t>
      </w:r>
      <w:r>
        <w:rPr>
          <w:rStyle w:val="Foreign"/>
        </w:rPr>
        <w:t>anusvāra</w:t>
      </w:r>
      <w:r>
        <w:t>, e.g. in Sanskrit</w:t>
      </w:r>
    </w:p>
    <w:p w14:paraId="7BAF6436" w14:textId="77777777" w:rsidR="00ED148F" w:rsidRDefault="00000000">
      <w:pPr>
        <w:pStyle w:val="Lista3"/>
      </w:pPr>
      <w:r>
        <w:rPr>
          <w:rStyle w:val="ForeignDevanagariScript"/>
          <w:cs/>
          <w:lang w:bidi="sa-IN"/>
        </w:rPr>
        <w:t>उ</w:t>
      </w:r>
      <w:r>
        <w:rPr>
          <w:rStyle w:val="ForeignDevanagariScript"/>
          <w:rFonts w:hint="cs"/>
          <w:cs/>
          <w:lang w:bidi="sa-IN"/>
        </w:rPr>
        <w:t>क्त</w:t>
      </w:r>
      <w:r>
        <w:rPr>
          <w:rStyle w:val="ForeignDevanagariScript"/>
          <w:cs/>
          <w:lang w:bidi="sa-IN"/>
        </w:rPr>
        <w:t>ञ</w:t>
      </w:r>
      <w:r>
        <w:rPr>
          <w:rStyle w:val="ForeignDevanagariScript"/>
          <w:rFonts w:hint="cs"/>
          <w:cs/>
          <w:lang w:bidi="sa-IN"/>
        </w:rPr>
        <w:t>्च</w:t>
      </w:r>
      <w:r>
        <w:t xml:space="preserve"> → </w:t>
      </w:r>
      <w:r>
        <w:rPr>
          <w:rStyle w:val="Foreign"/>
        </w:rPr>
        <w:t>Uktañ ca</w:t>
      </w:r>
    </w:p>
    <w:p w14:paraId="12A4721E" w14:textId="77777777" w:rsidR="00ED148F" w:rsidRDefault="00000000">
      <w:pPr>
        <w:pStyle w:val="Lista3"/>
      </w:pPr>
      <w:r>
        <w:rPr>
          <w:rStyle w:val="ForeignDevanagariScript"/>
          <w:rFonts w:hint="cs"/>
          <w:cs/>
          <w:lang w:bidi="sa-IN"/>
        </w:rPr>
        <w:t>शरण</w:t>
      </w:r>
      <w:r>
        <w:rPr>
          <w:rStyle w:val="ForeignDevanagariScript"/>
          <w:cs/>
          <w:lang w:bidi="sa-IN"/>
        </w:rPr>
        <w:t>ङ</w:t>
      </w:r>
      <w:r>
        <w:rPr>
          <w:rStyle w:val="ForeignDevanagariScript"/>
          <w:rFonts w:hint="cs"/>
          <w:cs/>
          <w:lang w:bidi="sa-IN"/>
        </w:rPr>
        <w:t>्गतः</w:t>
      </w:r>
      <w:r>
        <w:rPr>
          <w:rFonts w:hint="cs"/>
          <w:cs/>
        </w:rPr>
        <w:t xml:space="preserve"> </w:t>
      </w:r>
      <w:r>
        <w:t xml:space="preserve">→ </w:t>
      </w:r>
      <w:r>
        <w:rPr>
          <w:rStyle w:val="Foreign"/>
        </w:rPr>
        <w:t>śaraṇaṅ gataḥ</w:t>
      </w:r>
    </w:p>
    <w:p w14:paraId="49BA9E2C" w14:textId="77777777" w:rsidR="00ED148F" w:rsidRDefault="00000000">
      <w:pPr>
        <w:pStyle w:val="Lista2"/>
      </w:pPr>
      <w:r>
        <w:t>the assimilation of initial /h/ to a preceding stop, altering the /h/ to a corresponding aspirate, e.g.</w:t>
      </w:r>
    </w:p>
    <w:p w14:paraId="1752DD72" w14:textId="77777777" w:rsidR="00ED148F" w:rsidRDefault="00000000">
      <w:pPr>
        <w:pStyle w:val="Lista3"/>
      </w:pPr>
      <w:r>
        <w:t>Sanskrit</w:t>
      </w:r>
      <w:r>
        <w:rPr>
          <w:rStyle w:val="Foreign"/>
        </w:rPr>
        <w:t xml:space="preserve"> </w:t>
      </w:r>
      <w:r>
        <w:rPr>
          <w:rStyle w:val="ForeignDevanagariScript"/>
          <w:rFonts w:hint="cs"/>
          <w:cs/>
          <w:lang w:bidi="sa-IN"/>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lang w:bidi="sa-IN"/>
        </w:rPr>
        <w:t>तद्धित</w:t>
      </w:r>
      <w:r>
        <w:rPr>
          <w:rStyle w:val="Foreign"/>
        </w:rPr>
        <w:t xml:space="preserve"> tad-dhita </w:t>
      </w:r>
      <w:r>
        <w:t xml:space="preserve">(for </w:t>
      </w:r>
      <w:r>
        <w:rPr>
          <w:rStyle w:val="Foreign"/>
        </w:rPr>
        <w:t>tat+hita</w:t>
      </w:r>
      <w:r>
        <w:t>)</w:t>
      </w:r>
    </w:p>
    <w:p w14:paraId="610621A0" w14:textId="77777777" w:rsidR="00ED148F" w:rsidRDefault="00000000">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t>8.5.1</w:t>
      </w:r>
      <w:r>
        <w:fldChar w:fldCharType="end"/>
      </w:r>
      <w:r>
        <w:t>)</w:t>
      </w:r>
    </w:p>
    <w:p w14:paraId="4344CE57" w14:textId="77777777" w:rsidR="00ED148F" w:rsidRDefault="00000000">
      <w:pPr>
        <w:pStyle w:val="Lista3"/>
      </w:pPr>
      <w:r>
        <w:t>note that in these cases, the phonetic sequences may be more appropriately segmented into /</w:t>
      </w:r>
      <w:r>
        <w:rPr>
          <w:rStyle w:val="Foreign"/>
        </w:rPr>
        <w:t>tadd hi</w:t>
      </w:r>
      <w:r>
        <w:t>/ and /</w:t>
      </w:r>
      <w:r>
        <w:rPr>
          <w:rStyle w:val="Foreign"/>
        </w:rPr>
        <w:t>buatt-hajyanya</w:t>
      </w:r>
      <w:r>
        <w:t>/, but the written form involves the graphemes &lt;dh&gt; and &lt;th&gt;, which, though transliterated by digraphs, are indivisible</w:t>
      </w:r>
    </w:p>
    <w:p w14:paraId="41ACC9EE" w14:textId="77777777" w:rsidR="00ED148F" w:rsidRDefault="00000000">
      <w:pPr>
        <w:pStyle w:val="Lista2"/>
        <w:rPr>
          <w:noProof/>
        </w:rPr>
      </w:pPr>
      <w:r>
        <w:rPr>
          <w:noProof/>
        </w:rPr>
        <w:t>the generation of graphemes not originally present in either of the morphemes, to be segmented as in the examples below</w:t>
      </w:r>
    </w:p>
    <w:p w14:paraId="1CCB7FA3" w14:textId="77777777" w:rsidR="00ED148F" w:rsidRDefault="00000000">
      <w:pPr>
        <w:pStyle w:val="Lista3"/>
        <w:rPr>
          <w:i/>
          <w:noProof/>
        </w:rPr>
      </w:pPr>
      <w:r>
        <w:t xml:space="preserve">Sanskrit </w:t>
      </w:r>
      <w:r>
        <w:rPr>
          <w:rStyle w:val="Foreign"/>
        </w:rPr>
        <w:t>putrām̐l lakṣmīḥ</w:t>
      </w:r>
      <w:r>
        <w:t xml:space="preserve"> (from </w:t>
      </w:r>
      <w:r>
        <w:rPr>
          <w:rStyle w:val="Foreign"/>
        </w:rPr>
        <w:t>putrān + lakṣmīḥ</w:t>
      </w:r>
      <w:r>
        <w:t>)</w:t>
      </w:r>
    </w:p>
    <w:p w14:paraId="45EC5154" w14:textId="77777777" w:rsidR="00ED148F" w:rsidRDefault="00000000">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15F8D770" w14:textId="77777777" w:rsidR="00ED148F" w:rsidRDefault="00000000">
      <w:pPr>
        <w:pStyle w:val="Lista3"/>
      </w:pPr>
      <w:r>
        <w:t xml:space="preserve">Old Javanese </w:t>
      </w:r>
      <w:r>
        <w:rPr>
          <w:rStyle w:val="Foreign"/>
        </w:rPr>
        <w:t>darpaṇa ryy avakta</w:t>
      </w:r>
      <w:r>
        <w:t xml:space="preserve"> (orthographic variation of </w:t>
      </w:r>
      <w:r>
        <w:rPr>
          <w:rStyle w:val="Foreign"/>
        </w:rPr>
        <w:t>darpaṇa ry avakta</w:t>
      </w:r>
      <w:r>
        <w:t>)</w:t>
      </w:r>
    </w:p>
    <w:p w14:paraId="066DA7F3" w14:textId="77777777" w:rsidR="00ED148F" w:rsidRDefault="00000000">
      <w:pPr>
        <w:pStyle w:val="Lista3"/>
      </w:pPr>
      <w:r>
        <w:t xml:space="preserve">Old Javanese </w:t>
      </w:r>
      <w:r>
        <w:rPr>
          <w:rStyle w:val="Foreign"/>
        </w:rPr>
        <w:t>tann inaku</w:t>
      </w:r>
      <w:r>
        <w:t xml:space="preserve"> (from </w:t>
      </w:r>
      <w:commentRangeStart w:id="501"/>
      <w:r>
        <w:rPr>
          <w:rStyle w:val="Foreign"/>
        </w:rPr>
        <w:t>tan + inaku</w:t>
      </w:r>
      <w:commentRangeEnd w:id="501"/>
      <w:r>
        <w:rPr>
          <w:rStyle w:val="Jegyzethivatkozs"/>
          <w:sz w:val="22"/>
          <w:szCs w:val="22"/>
        </w:rPr>
        <w:commentReference w:id="501"/>
      </w:r>
      <w:r>
        <w:t>)</w:t>
      </w:r>
    </w:p>
    <w:p w14:paraId="37D0DAF6" w14:textId="77777777" w:rsidR="00ED148F" w:rsidRDefault="00000000">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14:paraId="626CE65B" w14:textId="77777777" w:rsidR="00ED148F" w:rsidRDefault="00000000">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14:paraId="06CE2CD8" w14:textId="77777777" w:rsidR="00ED148F" w:rsidRDefault="00000000">
      <w:pPr>
        <w:pStyle w:val="Lista4"/>
      </w:pPr>
      <w:commentRangeStart w:id="502"/>
      <w:r>
        <w:t>see §</w:t>
      </w:r>
      <w:r>
        <w:fldChar w:fldCharType="begin"/>
      </w:r>
      <w:r>
        <w:instrText xml:space="preserve"> REF _Ref204002752 \r \h </w:instrText>
      </w:r>
      <w:r>
        <w:fldChar w:fldCharType="separate"/>
      </w:r>
      <w:r>
        <w:t>4.7.5.1</w:t>
      </w:r>
      <w:r>
        <w:fldChar w:fldCharType="end"/>
      </w:r>
      <w:r>
        <w:t xml:space="preserve"> for the use of the hyphen in Tamil sandhi analysis</w:t>
      </w:r>
      <w:commentRangeEnd w:id="502"/>
      <w:r>
        <w:rPr>
          <w:rStyle w:val="Jegyzethivatkozs"/>
          <w:sz w:val="22"/>
          <w:szCs w:val="22"/>
        </w:rPr>
        <w:commentReference w:id="502"/>
      </w:r>
    </w:p>
    <w:p w14:paraId="2E9B10A5" w14:textId="77777777" w:rsidR="00ED148F" w:rsidRDefault="00000000">
      <w:pPr>
        <w:pStyle w:val="Lista2"/>
      </w:pPr>
      <w:r>
        <w:t>the complete elision of one of the phonemes (and the corresponding grapheme)</w:t>
      </w:r>
    </w:p>
    <w:p w14:paraId="0DDA49EF" w14:textId="77777777" w:rsidR="00ED148F" w:rsidRDefault="00000000">
      <w:pPr>
        <w:pStyle w:val="Lista3"/>
      </w:pPr>
      <w:r>
        <w:t xml:space="preserve">Tamil </w:t>
      </w:r>
      <w:r>
        <w:rPr>
          <w:rStyle w:val="Foreign"/>
        </w:rPr>
        <w:t>arit’ eṉṟu</w:t>
      </w:r>
      <w:r>
        <w:t xml:space="preserve"> (for </w:t>
      </w:r>
      <w:r>
        <w:rPr>
          <w:rStyle w:val="Foreign"/>
        </w:rPr>
        <w:t>aritu + eṉṟu</w:t>
      </w:r>
      <w:r>
        <w:t>)</w:t>
      </w:r>
    </w:p>
    <w:p w14:paraId="0A530DF3" w14:textId="77777777" w:rsidR="00ED148F" w:rsidRDefault="00000000">
      <w:pPr>
        <w:pStyle w:val="Lista4"/>
      </w:pPr>
      <w:r>
        <w:t>see §</w:t>
      </w:r>
      <w:r>
        <w:fldChar w:fldCharType="begin"/>
      </w:r>
      <w:r>
        <w:instrText xml:space="preserve"> REF _Ref203486126 \r \h </w:instrText>
      </w:r>
      <w:r>
        <w:fldChar w:fldCharType="separate"/>
      </w:r>
      <w:r>
        <w:rPr>
          <w:b/>
          <w:bCs/>
          <w:lang w:val="hu-HU"/>
        </w:rPr>
        <w:t>Hiba! A hivatkozási forrás nem található.</w:t>
      </w:r>
      <w:r>
        <w:fldChar w:fldCharType="end"/>
      </w:r>
      <w:r>
        <w:t xml:space="preserve"> about the elision of final </w:t>
      </w:r>
      <w:r>
        <w:rPr>
          <w:rStyle w:val="Foreign"/>
        </w:rPr>
        <w:t>u</w:t>
      </w:r>
      <w:r>
        <w:t xml:space="preserve"> in Tamil</w:t>
      </w:r>
    </w:p>
    <w:p w14:paraId="2F4AD8A1" w14:textId="77777777" w:rsidR="00ED148F" w:rsidRDefault="00000000">
      <w:pPr>
        <w:pStyle w:val="Lista3"/>
      </w:pPr>
      <w:r>
        <w:t xml:space="preserve">the </w:t>
      </w:r>
      <w:commentRangeStart w:id="503"/>
      <w:r>
        <w:t xml:space="preserve">elision of initial </w:t>
      </w:r>
      <w:r>
        <w:rPr>
          <w:rStyle w:val="Foreign"/>
        </w:rPr>
        <w:t>a</w:t>
      </w:r>
      <w:commentRangeEnd w:id="503"/>
      <w:r>
        <w:rPr>
          <w:rStyle w:val="Jegyzethivatkozs"/>
          <w:sz w:val="22"/>
          <w:szCs w:val="22"/>
        </w:rPr>
        <w:commentReference w:id="503"/>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6565588D" w14:textId="77777777" w:rsidR="00ED148F" w:rsidRDefault="00000000">
      <w:pPr>
        <w:pStyle w:val="Lista"/>
      </w:pPr>
      <w:r>
        <w:t>conversely, the fusion of a final and an initial vowel into a single vowel must be distinguished from elision, and can never be segmented, including the following cases in Sanskrit</w:t>
      </w:r>
    </w:p>
    <w:p w14:paraId="7C02FEAC" w14:textId="77777777" w:rsidR="00ED148F" w:rsidRDefault="00000000">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14:paraId="19F10A71" w14:textId="77777777" w:rsidR="00ED148F" w:rsidRDefault="00000000">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Pr>
          <w:rStyle w:val="Foreign"/>
          <w:i w:val="0"/>
          <w:iCs w:val="0"/>
          <w:noProof w:val="0"/>
        </w:rPr>
        <w:t>6.4.1.1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14:paraId="4F2A5190" w14:textId="77777777" w:rsidR="00ED148F" w:rsidRDefault="00000000">
      <w:pPr>
        <w:pStyle w:val="Lista4"/>
        <w:rPr>
          <w:rStyle w:val="Foreign"/>
          <w:i w:val="0"/>
          <w:iCs w:val="0"/>
          <w:noProof w:val="0"/>
        </w:rPr>
      </w:pPr>
      <w:r>
        <w:t xml:space="preserve">should one or two original </w:t>
      </w:r>
      <w:r>
        <w:rPr>
          <w:rStyle w:val="Foreign"/>
        </w:rPr>
        <w:t>avagraha</w:t>
      </w:r>
      <w:r>
        <w:t>s be present in such a case, they must of course be transliterated (§</w:t>
      </w:r>
      <w:r>
        <w:fldChar w:fldCharType="begin"/>
      </w:r>
      <w:r>
        <w:instrText xml:space="preserve"> REF _Ref201846134 \r \h </w:instrText>
      </w:r>
      <w:r>
        <w:fldChar w:fldCharType="separate"/>
      </w:r>
      <w:r>
        <w:t>6.4.1</w:t>
      </w:r>
      <w:r>
        <w:fldChar w:fldCharType="end"/>
      </w:r>
      <w:r>
        <w:t>)</w:t>
      </w:r>
    </w:p>
    <w:p w14:paraId="2587EA37" w14:textId="77777777" w:rsidR="00ED148F" w:rsidRDefault="00000000">
      <w:pPr>
        <w:pStyle w:val="Lista2"/>
      </w:pPr>
      <w:r>
        <w:rPr>
          <w:rStyle w:val="Foreign"/>
        </w:rPr>
        <w:t>gacchatīva</w:t>
      </w:r>
      <w:r>
        <w:t xml:space="preserve"> (from </w:t>
      </w:r>
      <w:r>
        <w:rPr>
          <w:rStyle w:val="Foreign"/>
        </w:rPr>
        <w:t>gacchati + iva</w:t>
      </w:r>
      <w:r>
        <w:t>)</w:t>
      </w:r>
    </w:p>
    <w:p w14:paraId="6A30FED8" w14:textId="77777777" w:rsidR="00ED148F" w:rsidRDefault="00000000">
      <w:pPr>
        <w:pStyle w:val="Lista2"/>
      </w:pPr>
      <w:r>
        <w:rPr>
          <w:rStyle w:val="Foreign"/>
        </w:rPr>
        <w:t>seyam</w:t>
      </w:r>
      <w:r>
        <w:t xml:space="preserve"> (from </w:t>
      </w:r>
      <w:r>
        <w:rPr>
          <w:rStyle w:val="Foreign"/>
        </w:rPr>
        <w:t>sā + iyam</w:t>
      </w:r>
      <w:r>
        <w:t>)</w:t>
      </w:r>
    </w:p>
    <w:p w14:paraId="74AD8D84" w14:textId="77777777" w:rsidR="00ED148F" w:rsidRDefault="00000000">
      <w:pPr>
        <w:pStyle w:val="Lista2"/>
      </w:pPr>
      <w:r>
        <w:rPr>
          <w:rStyle w:val="Foreign"/>
        </w:rPr>
        <w:t>gataujas</w:t>
      </w:r>
      <w:r>
        <w:t xml:space="preserve"> (from </w:t>
      </w:r>
      <w:r>
        <w:rPr>
          <w:rStyle w:val="Foreign"/>
        </w:rPr>
        <w:t>gata+ojas</w:t>
      </w:r>
      <w:r>
        <w:t>)</w:t>
      </w:r>
    </w:p>
    <w:p w14:paraId="411AF41E" w14:textId="77777777" w:rsidR="00ED148F" w:rsidRDefault="00000000">
      <w:pPr>
        <w:pStyle w:val="Cmsor2"/>
      </w:pPr>
      <w:bookmarkStart w:id="504" w:name="_Ref203484724"/>
      <w:bookmarkStart w:id="505" w:name="_Toc204326309"/>
      <w:r>
        <w:t>Editorial spacing</w:t>
      </w:r>
      <w:bookmarkEnd w:id="504"/>
      <w:bookmarkEnd w:id="505"/>
    </w:p>
    <w:p w14:paraId="421403C8" w14:textId="77777777" w:rsidR="00ED148F" w:rsidRDefault="00000000">
      <w:pPr>
        <w:rPr>
          <w:lang w:eastAsia="en-US" w:bidi="ar-SA"/>
        </w:rPr>
      </w:pPr>
      <w:bookmarkStart w:id="506" w:name="_Hlk203485409"/>
      <w:r>
        <w:rPr>
          <w:lang w:eastAsia="en-US" w:bidi="ar-SA"/>
        </w:rPr>
        <w:t>Editorial spaces should normally be inserted between words that are not compounded to one another.</w:t>
      </w:r>
      <w:r>
        <w:rPr>
          <w:rStyle w:val="Lbjegyzet-hivatkozs"/>
        </w:rPr>
        <w:footnoteReference w:id="112"/>
      </w:r>
      <w:r>
        <w:rPr>
          <w:lang w:eastAsia="en-US" w:bidi="ar-SA"/>
        </w:rPr>
        <w:t xml:space="preserve"> In addition to obviously independent words — including inflected nouns, finite verbs, verbal derivatives, </w:t>
      </w:r>
      <w:r>
        <w:rPr>
          <w:lang w:eastAsia="en-US" w:bidi="ar-SA"/>
        </w:rPr>
        <w:lastRenderedPageBreak/>
        <w:t>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Pr>
          <w:lang w:eastAsia="en-US" w:bidi="ar-SA"/>
        </w:rPr>
        <w:t>8.5.1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Pr>
          <w:lang w:eastAsia="en-US" w:bidi="ar-SA"/>
        </w:rPr>
        <w:t>8.5.4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14E1E42E" w14:textId="77777777" w:rsidR="00ED148F"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Pr>
          <w:lang w:eastAsia="en-US" w:bidi="ar-SA"/>
        </w:rPr>
        <w:t>8.3.1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14:paraId="38FB67FE" w14:textId="77777777" w:rsidR="00ED148F" w:rsidRDefault="00000000">
      <w:pPr>
        <w:pStyle w:val="Cmsor3"/>
      </w:pPr>
      <w:bookmarkStart w:id="507" w:name="_Ref203482804"/>
      <w:bookmarkStart w:id="508" w:name="_Toc204326310"/>
      <w:bookmarkEnd w:id="506"/>
      <w:r>
        <w:t>Good practice in editorial spacing</w:t>
      </w:r>
      <w:bookmarkEnd w:id="507"/>
      <w:bookmarkEnd w:id="508"/>
    </w:p>
    <w:p w14:paraId="1FD1465B" w14:textId="77777777" w:rsidR="00ED148F" w:rsidRDefault="00000000">
      <w:r>
        <w:t>Avoid redundant spaces; in particular:</w:t>
      </w:r>
    </w:p>
    <w:p w14:paraId="3A84C4AF" w14:textId="77777777" w:rsidR="00ED148F" w:rsidRDefault="00000000">
      <w:pPr>
        <w:pStyle w:val="Lista"/>
      </w:pPr>
      <w:r>
        <w:t>never start a line with a space</w:t>
      </w:r>
    </w:p>
    <w:p w14:paraId="127A4D30" w14:textId="77777777" w:rsidR="00ED148F" w:rsidRDefault="00000000">
      <w:pPr>
        <w:pStyle w:val="Lista2"/>
      </w:pPr>
      <w:r>
        <w:t>when creating a draft for an XML edition, where you simply enter line numbers at the beginning of each line of the source, make sure you remove the intervening space when converting the numbering to XML markup</w:t>
      </w:r>
    </w:p>
    <w:p w14:paraId="78EFD538" w14:textId="77777777" w:rsidR="00ED148F" w:rsidRDefault="00000000">
      <w:pPr>
        <w:pStyle w:val="Lista"/>
      </w:pPr>
      <w:r>
        <w:t>never use more than one space at any point</w:t>
      </w:r>
    </w:p>
    <w:p w14:paraId="23D3BAAF" w14:textId="77777777" w:rsidR="00ED148F" w:rsidRDefault="00000000">
      <w:pPr>
        <w:pStyle w:val="Cmsor4"/>
      </w:pPr>
      <w:bookmarkStart w:id="509" w:name="_Ref203486895"/>
      <w:bookmarkStart w:id="510" w:name="_Toc204326311"/>
      <w:r>
        <w:t>Space and numerals</w:t>
      </w:r>
      <w:bookmarkEnd w:id="509"/>
      <w:bookmarkEnd w:id="510"/>
    </w:p>
    <w:p w14:paraId="0CAD9070" w14:textId="77777777" w:rsidR="00ED148F" w:rsidRDefault="00000000">
      <w:r>
        <w:t>Around numeral signs, use spaces as follows.</w:t>
      </w:r>
    </w:p>
    <w:p w14:paraId="798AC963" w14:textId="77777777" w:rsidR="00ED148F" w:rsidRDefault="00000000">
      <w:pPr>
        <w:pStyle w:val="Lista"/>
      </w:pPr>
      <w:r>
        <w:t>numeral digits 0-9 (§</w:t>
      </w:r>
      <w:r>
        <w:fldChar w:fldCharType="begin"/>
      </w:r>
      <w:r>
        <w:instrText xml:space="preserve"> REF _Ref201744264 \r \h </w:instrText>
      </w:r>
      <w:r>
        <w:fldChar w:fldCharType="separate"/>
      </w:r>
      <w:r>
        <w:t>5.2</w:t>
      </w:r>
      <w:r>
        <w:fldChar w:fldCharType="end"/>
      </w:r>
      <w:r>
        <w:t xml:space="preserve">) </w:t>
      </w:r>
      <w:r>
        <w:rPr>
          <w:lang w:eastAsia="en-US" w:bidi="ar-SA"/>
        </w:rPr>
        <w:t>must be separated by an editorial space from any adjacent text, symbols or numeral signs</w:t>
      </w:r>
    </w:p>
    <w:p w14:paraId="5C5CDDB7" w14:textId="77777777" w:rsidR="00ED148F" w:rsidRDefault="00000000">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5.2</w:t>
      </w:r>
      <w:r>
        <w:t>.</w:t>
      </w:r>
      <w:r>
        <w:rPr>
          <w:noProof/>
        </w:rPr>
        <w:t>A</w:t>
      </w:r>
      <w:r>
        <w:rPr>
          <w:lang w:eastAsia="en-US" w:bidi="ar-SA"/>
        </w:rPr>
        <w:fldChar w:fldCharType="end"/>
      </w:r>
    </w:p>
    <w:p w14:paraId="71B28DF8" w14:textId="77777777" w:rsidR="00ED148F" w:rsidRDefault="00000000">
      <w:pPr>
        <w:pStyle w:val="Lista"/>
      </w:pPr>
      <w:r>
        <w:t>all other numeral signs (§</w:t>
      </w:r>
      <w:r>
        <w:fldChar w:fldCharType="begin"/>
      </w:r>
      <w:r>
        <w:instrText xml:space="preserve"> REF _Ref203467878 \r \h </w:instrText>
      </w:r>
      <w:r>
        <w:fldChar w:fldCharType="separate"/>
      </w:r>
      <w:r>
        <w:t>5.3</w:t>
      </w:r>
      <w:r>
        <w:fldChar w:fldCharType="end"/>
      </w:r>
      <w:r>
        <w:t xml:space="preserve">) </w:t>
      </w:r>
      <w:r>
        <w:rPr>
          <w:lang w:eastAsia="en-US" w:bidi="ar-SA"/>
        </w:rPr>
        <w:t>must be separated by an editorial space from any adjacent text, symbols or numeral signs</w:t>
      </w:r>
    </w:p>
    <w:p w14:paraId="69FD50C9" w14:textId="77777777" w:rsidR="00ED148F" w:rsidRDefault="00000000">
      <w:pPr>
        <w:pStyle w:val="Lista2"/>
      </w:pPr>
      <w:r>
        <w:t xml:space="preserve">this includes groups of numeral signs that represent a number together, as in </w:t>
      </w:r>
      <w:r>
        <w:fldChar w:fldCharType="begin"/>
      </w:r>
      <w:r>
        <w:instrText xml:space="preserve"> REF _Ref201743650 \h </w:instrText>
      </w:r>
      <w:r>
        <w:fldChar w:fldCharType="separate"/>
      </w:r>
      <w:r>
        <w:t xml:space="preserve">Figure </w:t>
      </w:r>
      <w:r>
        <w:rPr>
          <w:noProof/>
        </w:rPr>
        <w:t>5.3</w:t>
      </w:r>
      <w:r>
        <w:t>.</w:t>
      </w:r>
      <w:r>
        <w:rPr>
          <w:noProof/>
        </w:rPr>
        <w:t>A</w:t>
      </w:r>
      <w:r>
        <w:fldChar w:fldCharType="end"/>
      </w:r>
      <w:r>
        <w:t>/2-5</w:t>
      </w:r>
    </w:p>
    <w:p w14:paraId="36112C3A" w14:textId="77777777" w:rsidR="00ED148F" w:rsidRDefault="00000000">
      <w:pPr>
        <w:pStyle w:val="Lista2"/>
      </w:pPr>
      <w:r>
        <w:t>no spaces must be added</w:t>
      </w:r>
    </w:p>
    <w:p w14:paraId="4BDA748D" w14:textId="77777777" w:rsidR="00ED148F" w:rsidRDefault="00000000">
      <w:pPr>
        <w:pStyle w:val="Lista3"/>
      </w:pPr>
      <w:r>
        <w:t>between the target characters that stand together for a single numeral sign in the source</w:t>
      </w:r>
    </w:p>
    <w:p w14:paraId="16B62A01" w14:textId="77777777" w:rsidR="00ED148F" w:rsidRDefault="00000000">
      <w:pPr>
        <w:pStyle w:val="Lista3"/>
      </w:pPr>
      <w:r>
        <w:t>between the target characters and a + sign used as shorthand (§</w:t>
      </w:r>
      <w:r>
        <w:fldChar w:fldCharType="begin"/>
      </w:r>
      <w:r>
        <w:instrText xml:space="preserve"> REF _Ref201745374 \r \h </w:instrText>
      </w:r>
      <w:r>
        <w:fldChar w:fldCharType="separate"/>
      </w:r>
      <w:r>
        <w:t>5.3.1</w:t>
      </w:r>
      <w:r>
        <w:fldChar w:fldCharType="end"/>
      </w:r>
      <w:r>
        <w:t>)</w:t>
      </w:r>
    </w:p>
    <w:p w14:paraId="6576279A" w14:textId="77777777" w:rsidR="00ED148F" w:rsidRDefault="00000000">
      <w:pPr>
        <w:pStyle w:val="Cmsor4"/>
      </w:pPr>
      <w:bookmarkStart w:id="511" w:name="_Ref203486595"/>
      <w:bookmarkStart w:id="512" w:name="_Toc204326312"/>
      <w:r>
        <w:t xml:space="preserve">Space and </w:t>
      </w:r>
      <w:r>
        <w:rPr>
          <w:rStyle w:val="Foreign"/>
        </w:rPr>
        <w:t>avagraha</w:t>
      </w:r>
      <w:bookmarkEnd w:id="511"/>
      <w:bookmarkEnd w:id="512"/>
    </w:p>
    <w:p w14:paraId="00DA247A" w14:textId="77777777" w:rsidR="00ED148F" w:rsidRDefault="00000000">
      <w:r>
        <w:t xml:space="preserve">The </w:t>
      </w:r>
      <w:r>
        <w:rPr>
          <w:rStyle w:val="Foreign"/>
        </w:rPr>
        <w:t>avagraha</w:t>
      </w:r>
      <w:r>
        <w:t>, editorial or original (§</w:t>
      </w:r>
      <w:r>
        <w:fldChar w:fldCharType="begin"/>
      </w:r>
      <w:r>
        <w:instrText xml:space="preserve"> REF _Ref201846134 \r \h </w:instrText>
      </w:r>
      <w:r>
        <w:fldChar w:fldCharType="separate"/>
      </w:r>
      <w:r>
        <w:t>6.4.1</w:t>
      </w:r>
      <w:r>
        <w:fldChar w:fldCharType="end"/>
      </w:r>
      <w:r>
        <w:t>), is to be spaced as follows.</w:t>
      </w:r>
    </w:p>
    <w:p w14:paraId="4BB61484" w14:textId="77777777" w:rsidR="00ED148F" w:rsidRDefault="00000000">
      <w:pPr>
        <w:pStyle w:val="Lista"/>
      </w:pPr>
      <w:r>
        <w:rPr>
          <w:rStyle w:val="Foreign"/>
        </w:rPr>
        <w:t>avagraha</w:t>
      </w:r>
      <w:r>
        <w:t xml:space="preserve"> must never be separated by a space from the following word, to which the elided vowel belongs</w:t>
      </w:r>
    </w:p>
    <w:p w14:paraId="233DEEA3" w14:textId="77777777" w:rsidR="00ED148F" w:rsidRDefault="00000000">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14:paraId="19F8AAA0" w14:textId="77777777" w:rsidR="00ED148F" w:rsidRDefault="00000000">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14:paraId="73B67392" w14:textId="77777777" w:rsidR="00ED148F" w:rsidRDefault="00000000">
      <w:pPr>
        <w:pStyle w:val="Cmsor4"/>
      </w:pPr>
      <w:bookmarkStart w:id="513" w:name="_Ref203486770"/>
      <w:bookmarkStart w:id="514" w:name="_Toc204326313"/>
      <w:r>
        <w:t>Space and punctuation marks</w:t>
      </w:r>
      <w:bookmarkEnd w:id="513"/>
      <w:bookmarkEnd w:id="514"/>
    </w:p>
    <w:p w14:paraId="397C91C3" w14:textId="77777777" w:rsidR="00ED148F" w:rsidRDefault="00000000">
      <w:r>
        <w:t>Around punctuation marks (as defined in §</w:t>
      </w:r>
      <w:r>
        <w:fldChar w:fldCharType="begin"/>
      </w:r>
      <w:r>
        <w:instrText xml:space="preserve"> REF _Ref203468812 \r \h </w:instrText>
      </w:r>
      <w:r>
        <w:fldChar w:fldCharType="separate"/>
      </w:r>
      <w:r>
        <w:t>6.5.1</w:t>
      </w:r>
      <w:r>
        <w:fldChar w:fldCharType="end"/>
      </w:r>
      <w:r>
        <w:t>), spaces should be deployed as follows.</w:t>
      </w:r>
    </w:p>
    <w:p w14:paraId="7AF0CB11" w14:textId="77777777" w:rsidR="00ED148F" w:rsidRDefault="00000000">
      <w:pPr>
        <w:pStyle w:val="Lista"/>
      </w:pPr>
      <w:r>
        <w:t>never add a space before a punctuation mark</w:t>
      </w:r>
    </w:p>
    <w:p w14:paraId="02AB343B" w14:textId="77777777" w:rsidR="00ED148F" w:rsidRDefault="00000000">
      <w:pPr>
        <w:pStyle w:val="Lista2"/>
      </w:pPr>
      <w:r>
        <w:t>even though editions of Indic texts (both in transliteration and in Indic scripts) often do so</w:t>
      </w:r>
    </w:p>
    <w:p w14:paraId="7CFF6205" w14:textId="77777777" w:rsidR="00ED148F" w:rsidRDefault="00000000">
      <w:pPr>
        <w:pStyle w:val="Lista"/>
      </w:pPr>
      <w:r>
        <w:t>always add a space after punctuation marks if they are followed by text</w:t>
      </w:r>
    </w:p>
    <w:p w14:paraId="6C60488F" w14:textId="77777777" w:rsidR="00ED148F" w:rsidRDefault="00000000">
      <w:pPr>
        <w:pStyle w:val="Lista2"/>
      </w:pPr>
      <w:r>
        <w:t>except when a punctuation mark is (for whatever reason) inside a word</w:t>
      </w:r>
    </w:p>
    <w:p w14:paraId="44CC98B3" w14:textId="77777777" w:rsidR="00ED148F" w:rsidRDefault="00000000">
      <w:pPr>
        <w:pStyle w:val="Lista"/>
      </w:pPr>
      <w:r>
        <w:t>should several punctuation marks appear in a group, do add spaces between them</w:t>
      </w:r>
    </w:p>
    <w:p w14:paraId="780AE384" w14:textId="77777777" w:rsidR="00ED148F" w:rsidRDefault="00000000">
      <w:pPr>
        <w:pStyle w:val="Lista2"/>
      </w:pPr>
      <w:r>
        <w:t>this is particularly important if you use shorthand to transliterate certain punctuation marks</w:t>
      </w:r>
    </w:p>
    <w:p w14:paraId="54C72CA6" w14:textId="77777777" w:rsidR="00ED148F" w:rsidRDefault="00000000">
      <w:pPr>
        <w:pStyle w:val="Cmsor4"/>
      </w:pPr>
      <w:bookmarkStart w:id="515" w:name="_Ref203487198"/>
      <w:bookmarkStart w:id="516" w:name="_Toc204326314"/>
      <w:r>
        <w:lastRenderedPageBreak/>
        <w:t>Space and symbols</w:t>
      </w:r>
      <w:bookmarkEnd w:id="515"/>
      <w:bookmarkEnd w:id="516"/>
    </w:p>
    <w:p w14:paraId="7808B325" w14:textId="77777777" w:rsidR="00ED148F" w:rsidRDefault="00000000">
      <w:r>
        <w:t>Around all other symbols including ideograms (§###), functional symbols (§</w:t>
      </w:r>
      <w:r>
        <w:fldChar w:fldCharType="begin"/>
      </w:r>
      <w:r>
        <w:instrText xml:space="preserve"> REF _Ref203031518 \r \h </w:instrText>
      </w:r>
      <w:r>
        <w:fldChar w:fldCharType="separate"/>
      </w:r>
      <w:r>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t>6.6</w:t>
      </w:r>
      <w:r>
        <w:fldChar w:fldCharType="end"/>
      </w:r>
      <w:r>
        <w:t>), use spacing as follows.</w:t>
      </w:r>
    </w:p>
    <w:p w14:paraId="00CD804A" w14:textId="77777777" w:rsidR="00ED148F" w:rsidRDefault="00000000">
      <w:pPr>
        <w:pStyle w:val="Lista2"/>
      </w:pPr>
      <w:r>
        <w:t>symbols must generally be separated by a space from any other characters adjacent on either side</w:t>
      </w:r>
    </w:p>
    <w:p w14:paraId="66BF5572" w14:textId="77777777" w:rsidR="00ED148F" w:rsidRDefault="00000000">
      <w:pPr>
        <w:pStyle w:val="Lista3"/>
      </w:pPr>
      <w:r>
        <w:t>including alphabetic graphemes, numeral signs and other symbols</w:t>
      </w:r>
    </w:p>
    <w:p w14:paraId="553DE9F4" w14:textId="77777777" w:rsidR="00ED148F" w:rsidRDefault="00000000">
      <w:pPr>
        <w:pStyle w:val="Lista3"/>
      </w:pPr>
      <w:r>
        <w:t>except when a symbol is (for whatever reason) inside a word, in which case there should be no spaces around it</w:t>
      </w:r>
    </w:p>
    <w:p w14:paraId="43451E64" w14:textId="77777777" w:rsidR="00ED148F" w:rsidRDefault="00000000">
      <w:pPr>
        <w:pStyle w:val="Cmsor4"/>
      </w:pPr>
      <w:bookmarkStart w:id="517" w:name="_Ref203983021"/>
      <w:bookmarkStart w:id="518" w:name="_Toc204326315"/>
      <w:r>
        <w:t>Space and original space</w:t>
      </w:r>
      <w:bookmarkEnd w:id="517"/>
      <w:bookmarkEnd w:id="518"/>
    </w:p>
    <w:p w14:paraId="4DABB99E" w14:textId="77777777" w:rsidR="00ED148F" w:rsidRDefault="00000000">
      <w:r>
        <w:t>Around a significant space in the source, whether it is encoded in XML or represented by shorthand (§</w:t>
      </w:r>
      <w:r>
        <w:fldChar w:fldCharType="begin"/>
      </w:r>
      <w:r>
        <w:instrText xml:space="preserve"> REF _Ref203115812 \r \h </w:instrText>
      </w:r>
      <w:r>
        <w:fldChar w:fldCharType="separate"/>
      </w:r>
      <w:r>
        <w:t>7.2</w:t>
      </w:r>
      <w:r>
        <w:fldChar w:fldCharType="end"/>
      </w:r>
      <w:r>
        <w:t>), use editorial spaces as follows.</w:t>
      </w:r>
    </w:p>
    <w:p w14:paraId="4FFCD3B0" w14:textId="77777777" w:rsidR="00ED148F" w:rsidRDefault="00000000">
      <w:pPr>
        <w:pStyle w:val="Lista"/>
      </w:pPr>
      <w:r>
        <w:t>original spaces must generally be separated by an editorial space from any characters adjacent on either side</w:t>
      </w:r>
    </w:p>
    <w:p w14:paraId="3151F95B" w14:textId="77777777" w:rsidR="00ED148F" w:rsidRDefault="00000000">
      <w:pPr>
        <w:pStyle w:val="Lista2"/>
      </w:pPr>
      <w:r>
        <w:t>including alphabetic graphemes, numeral signs and other symbols</w:t>
      </w:r>
    </w:p>
    <w:p w14:paraId="30D7D98C" w14:textId="77777777" w:rsidR="00ED148F" w:rsidRDefault="00000000">
      <w:pPr>
        <w:pStyle w:val="Lista"/>
      </w:pPr>
      <w:r>
        <w:t>except when an original space is (for whatever reason) inside a word, in which case there should be no editorial spaces around it</w:t>
      </w:r>
    </w:p>
    <w:p w14:paraId="63C1A041" w14:textId="77777777" w:rsidR="00ED148F" w:rsidRDefault="00000000">
      <w:pPr>
        <w:pStyle w:val="Cmsor2"/>
      </w:pPr>
      <w:bookmarkStart w:id="519" w:name="_Ref203484736"/>
      <w:bookmarkStart w:id="520" w:name="_Toc204326316"/>
      <w:r>
        <w:t>Editorial hyphenation</w:t>
      </w:r>
      <w:bookmarkEnd w:id="519"/>
      <w:bookmarkEnd w:id="520"/>
    </w:p>
    <w:p w14:paraId="162DD9FF" w14:textId="77777777" w:rsidR="00ED148F" w:rsidRDefault="00000000">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Pr>
          <w:lang w:eastAsia="en-US" w:bidi="ar-SA"/>
        </w:rPr>
        <w:t>8.5.7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w:t>
      </w:r>
    </w:p>
    <w:p w14:paraId="7810D331" w14:textId="77777777" w:rsidR="00ED148F"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14:paraId="3882EA8C" w14:textId="77777777" w:rsidR="00ED148F" w:rsidRDefault="00000000">
      <w:pPr>
        <w:pStyle w:val="Cmsor3"/>
      </w:pPr>
      <w:bookmarkStart w:id="521" w:name="_Ref203483098"/>
      <w:bookmarkStart w:id="522" w:name="_Toc204326317"/>
      <w:r>
        <w:t>Good practice in editorial hyphenation</w:t>
      </w:r>
      <w:bookmarkEnd w:id="521"/>
      <w:bookmarkEnd w:id="522"/>
    </w:p>
    <w:p w14:paraId="116CDE7E" w14:textId="77777777" w:rsidR="00ED148F" w:rsidRDefault="00000000">
      <w:pPr>
        <w:pStyle w:val="Lista"/>
      </w:pPr>
      <w:r>
        <w:t>use hyphens only for the purposes endorsed by this guide, i.e.</w:t>
      </w:r>
    </w:p>
    <w:p w14:paraId="18A05541" w14:textId="77777777" w:rsidR="00ED148F" w:rsidRDefault="00000000">
      <w:pPr>
        <w:pStyle w:val="Lista2"/>
      </w:pPr>
      <w:r>
        <w:t>normally, only for the segmentation of compounds</w:t>
      </w:r>
    </w:p>
    <w:p w14:paraId="59F34B0B" w14:textId="77777777" w:rsidR="00ED148F" w:rsidRDefault="00000000">
      <w:pPr>
        <w:pStyle w:val="Lista2"/>
      </w:pPr>
      <w:r>
        <w:t>for a specific kind of sandhi analysis (§</w:t>
      </w:r>
      <w:r>
        <w:fldChar w:fldCharType="begin"/>
      </w:r>
      <w:r>
        <w:instrText xml:space="preserve"> REF _Ref204002752 \r \h </w:instrText>
      </w:r>
      <w:r>
        <w:fldChar w:fldCharType="separate"/>
      </w:r>
      <w:r>
        <w:t>4.7.5.1</w:t>
      </w:r>
      <w:r>
        <w:fldChar w:fldCharType="end"/>
      </w:r>
      <w:r>
        <w:t>)</w:t>
      </w:r>
    </w:p>
    <w:p w14:paraId="6592DA2F" w14:textId="77777777" w:rsidR="00ED148F" w:rsidRDefault="00000000">
      <w:pPr>
        <w:pStyle w:val="Lista2"/>
      </w:pPr>
      <w:r>
        <w:t>in specific circumstances, as public shorthand for words cut across inscribed lines (§</w:t>
      </w:r>
      <w:r>
        <w:fldChar w:fldCharType="begin"/>
      </w:r>
      <w:r>
        <w:instrText xml:space="preserve"> REF _Ref203471366 \r \h </w:instrText>
      </w:r>
      <w:r>
        <w:fldChar w:fldCharType="separate"/>
      </w:r>
      <w:r>
        <w:t>8.1</w:t>
      </w:r>
      <w:r>
        <w:fldChar w:fldCharType="end"/>
      </w:r>
      <w:r>
        <w:t>)</w:t>
      </w:r>
    </w:p>
    <w:p w14:paraId="4DC91A36" w14:textId="77777777" w:rsidR="00ED148F" w:rsidRDefault="00000000">
      <w:pPr>
        <w:pStyle w:val="Lista"/>
      </w:pPr>
      <w:r>
        <w:t>editorial hyphens will normally have alphabetic graphemes on both sides</w:t>
      </w:r>
    </w:p>
    <w:p w14:paraId="36FF5AFD" w14:textId="77777777" w:rsidR="00ED148F" w:rsidRDefault="00000000">
      <w:pPr>
        <w:pStyle w:val="Lista2"/>
      </w:pPr>
      <w:r>
        <w:t>in rare cases, an editorial hyphen may have to be placed next to a different feature, which is normally represented by XML encoding, but may in some circumstances be represented by shorthand</w:t>
      </w:r>
    </w:p>
    <w:p w14:paraId="7D527FC9" w14:textId="77777777" w:rsidR="00ED148F" w:rsidRDefault="00000000">
      <w:pPr>
        <w:pStyle w:val="Lista3"/>
      </w:pPr>
      <w:r>
        <w:t>such features include symbols, original spaces, the ends of epigraphic lines, and the ends of verse lines</w:t>
      </w:r>
    </w:p>
    <w:p w14:paraId="60FD4717" w14:textId="77777777" w:rsidR="00ED148F" w:rsidRDefault="00000000">
      <w:pPr>
        <w:pStyle w:val="Lista3"/>
      </w:pPr>
      <w:r>
        <w:t>in all of these cases, the editorial hyphen must be placed after the feature</w:t>
      </w:r>
    </w:p>
    <w:p w14:paraId="6F9D2DF8" w14:textId="77777777" w:rsidR="00ED148F" w:rsidRDefault="00000000">
      <w:pPr>
        <w:pStyle w:val="Cmsor2"/>
      </w:pPr>
      <w:bookmarkStart w:id="523" w:name="_Ref203554407"/>
      <w:bookmarkStart w:id="524" w:name="_Ref203554659"/>
      <w:bookmarkStart w:id="525" w:name="_Toc204326318"/>
      <w:bookmarkEnd w:id="495"/>
      <w:r>
        <w:t>Segmentation guidelines</w:t>
      </w:r>
      <w:bookmarkEnd w:id="523"/>
      <w:bookmarkEnd w:id="524"/>
      <w:bookmarkEnd w:id="525"/>
    </w:p>
    <w:p w14:paraId="7BF98384" w14:textId="77777777" w:rsidR="00ED148F" w:rsidRDefault="00000000">
      <w:pPr>
        <w:rPr>
          <w:lang w:eastAsia="en-US" w:bidi="ar-SA"/>
        </w:rPr>
      </w:pPr>
      <w:r>
        <w:rPr>
          <w:lang w:eastAsia="en-US" w:bidi="ar-SA"/>
        </w:rPr>
        <w:t xml:space="preserve">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t>
      </w:r>
      <w:r>
        <w:rPr>
          <w:lang w:eastAsia="en-US" w:bidi="ar-SA"/>
        </w:rPr>
        <w:lastRenderedPageBreak/>
        <w:t>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14:paraId="2E376C0B" w14:textId="77777777" w:rsidR="00ED148F" w:rsidRDefault="00000000">
      <w:pPr>
        <w:pStyle w:val="Cmsor3"/>
      </w:pPr>
      <w:bookmarkStart w:id="526" w:name="_Ref203557504"/>
      <w:bookmarkStart w:id="527" w:name="_Ref203557505"/>
      <w:bookmarkStart w:id="528" w:name="_Ref203561822"/>
      <w:bookmarkStart w:id="529" w:name="_Ref203570966"/>
      <w:bookmarkStart w:id="530" w:name="_Toc204326319"/>
      <w:r>
        <w:t>Phrases</w:t>
      </w:r>
      <w:bookmarkEnd w:id="526"/>
      <w:bookmarkEnd w:id="527"/>
      <w:bookmarkEnd w:id="528"/>
      <w:bookmarkEnd w:id="529"/>
      <w:bookmarkEnd w:id="530"/>
    </w:p>
    <w:p w14:paraId="1F38BD09" w14:textId="77777777" w:rsidR="00ED148F" w:rsidRDefault="00000000">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14:paraId="5EB8D058" w14:textId="77777777" w:rsidR="00ED148F" w:rsidRDefault="00000000">
      <w:pPr>
        <w:pStyle w:val="Lista"/>
      </w:pPr>
      <w:r>
        <w:t>in Sanskrit:</w:t>
      </w:r>
    </w:p>
    <w:p w14:paraId="731DA425" w14:textId="77777777" w:rsidR="00ED148F" w:rsidRDefault="00000000">
      <w:pPr>
        <w:pStyle w:val="Lista2"/>
      </w:pPr>
      <w:r>
        <w:rPr>
          <w:rStyle w:val="Foreign"/>
        </w:rPr>
        <w:t>iti kartavyam</w:t>
      </w:r>
      <w:r>
        <w:t xml:space="preserve"> → </w:t>
      </w:r>
      <w:r>
        <w:rPr>
          <w:rStyle w:val="Foreign"/>
        </w:rPr>
        <w:t>iti-kartavyatā</w:t>
      </w:r>
    </w:p>
    <w:p w14:paraId="532F1A06" w14:textId="77777777" w:rsidR="00ED148F" w:rsidRDefault="00000000">
      <w:pPr>
        <w:pStyle w:val="Lista"/>
      </w:pPr>
      <w:r>
        <w:t xml:space="preserve">in Old Javanese: </w:t>
      </w:r>
    </w:p>
    <w:p w14:paraId="51063850" w14:textId="77777777" w:rsidR="00ED148F" w:rsidRDefault="00000000">
      <w:pPr>
        <w:pStyle w:val="Lista2"/>
      </w:pPr>
      <w:r>
        <w:rPr>
          <w:rStyle w:val="Foreign"/>
        </w:rPr>
        <w:t>tahi tikus</w:t>
      </w:r>
      <w:r>
        <w:t xml:space="preserve"> → </w:t>
      </w:r>
      <w:r>
        <w:rPr>
          <w:rStyle w:val="Foreign"/>
        </w:rPr>
        <w:t>manahi-tikusa</w:t>
      </w:r>
    </w:p>
    <w:p w14:paraId="76AB309F" w14:textId="77777777" w:rsidR="00ED148F" w:rsidRDefault="00000000">
      <w:pPr>
        <w:pStyle w:val="Lista2"/>
        <w:rPr>
          <w:rStyle w:val="Foreign"/>
          <w:i w:val="0"/>
          <w:iCs w:val="0"/>
          <w:noProof w:val="0"/>
        </w:rPr>
      </w:pPr>
      <w:r>
        <w:rPr>
          <w:rStyle w:val="Foreign"/>
        </w:rPr>
        <w:t>bvat haji</w:t>
      </w:r>
      <w:r>
        <w:t xml:space="preserve"> → </w:t>
      </w:r>
      <w:r>
        <w:rPr>
          <w:rStyle w:val="Foreign"/>
        </w:rPr>
        <w:t>buAt-thajyanya</w:t>
      </w:r>
    </w:p>
    <w:p w14:paraId="2075429E" w14:textId="77777777" w:rsidR="00ED148F" w:rsidRDefault="00000000">
      <w:pPr>
        <w:pStyle w:val="Lista3"/>
      </w:pPr>
      <w:r>
        <w:t>for the positioning of the hyphen in this second example, see also §</w:t>
      </w:r>
      <w:r>
        <w:fldChar w:fldCharType="begin"/>
      </w:r>
      <w:r>
        <w:instrText xml:space="preserve"> REF _Ref203398652 \r \h </w:instrText>
      </w:r>
      <w:r>
        <w:fldChar w:fldCharType="separate"/>
      </w:r>
      <w:r>
        <w:t>8.1</w:t>
      </w:r>
      <w:r>
        <w:fldChar w:fldCharType="end"/>
      </w:r>
    </w:p>
    <w:p w14:paraId="4D896ECE" w14:textId="77777777" w:rsidR="00ED148F" w:rsidRDefault="00000000">
      <w:pPr>
        <w:pStyle w:val="Cmsor3"/>
      </w:pPr>
      <w:bookmarkStart w:id="531" w:name="_Ref203561849"/>
      <w:bookmarkStart w:id="532" w:name="_Toc204326320"/>
      <w:bookmarkStart w:id="533" w:name="_Ref203555873"/>
      <w:r>
        <w:t>Grammaticalised structures</w:t>
      </w:r>
      <w:bookmarkEnd w:id="531"/>
      <w:bookmarkEnd w:id="532"/>
    </w:p>
    <w:p w14:paraId="2C6CB2A6" w14:textId="77777777" w:rsidR="00ED148F" w:rsidRDefault="00000000">
      <w:r>
        <w:t>Combinations of verbs and substantives with other words should be understood as phrases wherever reasonably possible. This includes grammaticalised structures (performing a function like that of conjugation or declension). For example, in Sanskrit,</w:t>
      </w:r>
    </w:p>
    <w:p w14:paraId="610E4DAA" w14:textId="77777777" w:rsidR="00ED148F" w:rsidRDefault="00000000">
      <w:pPr>
        <w:pStyle w:val="Lista"/>
      </w:pPr>
      <w:r>
        <w:t xml:space="preserve">periphrastic perfects, e.g. </w:t>
      </w:r>
      <w:r>
        <w:rPr>
          <w:rStyle w:val="Foreign"/>
        </w:rPr>
        <w:t>varayāṁ cakāra</w:t>
      </w:r>
    </w:p>
    <w:p w14:paraId="7CC657E8" w14:textId="77777777" w:rsidR="00ED148F" w:rsidRDefault="00000000">
      <w:pPr>
        <w:pStyle w:val="Lista2"/>
      </w:pPr>
      <w:r>
        <w:t xml:space="preserve">especially since other words may intrude inside such a construction, e.g. </w:t>
      </w:r>
      <w:r>
        <w:rPr>
          <w:rStyle w:val="Foreign"/>
        </w:rPr>
        <w:t>saṁraṁjayāṁ ca prakr̥tīr babhūva</w:t>
      </w:r>
    </w:p>
    <w:p w14:paraId="602767B9" w14:textId="77777777" w:rsidR="00ED148F" w:rsidRDefault="00000000">
      <w:pPr>
        <w:pStyle w:val="Lista"/>
      </w:pPr>
      <w:r>
        <w:t xml:space="preserve">past tense formed with imperfect and </w:t>
      </w:r>
      <w:r>
        <w:rPr>
          <w:rStyle w:val="Foreign"/>
        </w:rPr>
        <w:t>sma</w:t>
      </w:r>
      <w:r>
        <w:t xml:space="preserve">, e.g. </w:t>
      </w:r>
      <w:r>
        <w:rPr>
          <w:rStyle w:val="Foreign"/>
        </w:rPr>
        <w:t>samādiśati sma</w:t>
      </w:r>
    </w:p>
    <w:p w14:paraId="62C31B91" w14:textId="77777777" w:rsidR="00ED148F" w:rsidRDefault="00000000">
      <w:pPr>
        <w:pStyle w:val="Lista"/>
      </w:pPr>
      <w:r>
        <w:t xml:space="preserve">verbal prefixes used as prepositions with substantives, e.g. </w:t>
      </w:r>
    </w:p>
    <w:p w14:paraId="72057113" w14:textId="77777777" w:rsidR="00ED148F" w:rsidRDefault="00000000">
      <w:pPr>
        <w:pStyle w:val="Lista2"/>
      </w:pPr>
      <w:r>
        <w:rPr>
          <w:rStyle w:val="Foreign"/>
        </w:rPr>
        <w:t>ā samudrāt</w:t>
      </w:r>
    </w:p>
    <w:p w14:paraId="55CFD937" w14:textId="77777777" w:rsidR="00ED148F" w:rsidRDefault="00000000">
      <w:pPr>
        <w:pStyle w:val="Lista2"/>
      </w:pPr>
      <w:r>
        <w:rPr>
          <w:rStyle w:val="Foreign"/>
        </w:rPr>
        <w:t>anu gaṅgām</w:t>
      </w:r>
    </w:p>
    <w:p w14:paraId="21CD01CD" w14:textId="77777777" w:rsidR="00ED148F" w:rsidRDefault="00000000">
      <w:pPr>
        <w:pStyle w:val="Cmsor3"/>
      </w:pPr>
      <w:bookmarkStart w:id="534" w:name="_Toc204326321"/>
      <w:r>
        <w:t>Multiple function words</w:t>
      </w:r>
      <w:bookmarkEnd w:id="533"/>
      <w:bookmarkEnd w:id="534"/>
    </w:p>
    <w:p w14:paraId="50CAE1C0" w14:textId="77777777" w:rsidR="00ED148F" w:rsidRDefault="00000000">
      <w:r>
        <w:t>Pairs or groups of function words (mainly conjunctions) are to be considered separate, even when frequently used together in a meaning that is not evident from the individual meanings of these words. For example, in Sanskrit,</w:t>
      </w:r>
    </w:p>
    <w:p w14:paraId="12435925" w14:textId="77777777" w:rsidR="00ED148F" w:rsidRDefault="00000000">
      <w:pPr>
        <w:pStyle w:val="Lista"/>
        <w:rPr>
          <w:rStyle w:val="Foreign"/>
          <w:i w:val="0"/>
          <w:iCs w:val="0"/>
          <w:noProof w:val="0"/>
        </w:rPr>
      </w:pPr>
      <w:r>
        <w:rPr>
          <w:rStyle w:val="Foreign"/>
        </w:rPr>
        <w:t>atha vā</w:t>
      </w:r>
    </w:p>
    <w:p w14:paraId="3CBFA47A" w14:textId="77777777" w:rsidR="00ED148F" w:rsidRDefault="00000000">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1F15B377" w14:textId="77777777" w:rsidR="00ED148F" w:rsidRDefault="00000000">
      <w:pPr>
        <w:pStyle w:val="Lista"/>
        <w:rPr>
          <w:rStyle w:val="Foreign"/>
          <w:i w:val="0"/>
          <w:iCs w:val="0"/>
          <w:noProof w:val="0"/>
        </w:rPr>
      </w:pPr>
      <w:r>
        <w:rPr>
          <w:rStyle w:val="Foreign"/>
        </w:rPr>
        <w:t>api ca</w:t>
      </w:r>
      <w:r>
        <w:t xml:space="preserve"> and </w:t>
      </w:r>
      <w:r>
        <w:rPr>
          <w:rStyle w:val="Foreign"/>
        </w:rPr>
        <w:t>api vā</w:t>
      </w:r>
    </w:p>
    <w:p w14:paraId="1E929939" w14:textId="77777777" w:rsidR="00ED148F" w:rsidRDefault="00000000">
      <w:pPr>
        <w:pStyle w:val="Lista"/>
      </w:pPr>
      <w:r>
        <w:rPr>
          <w:rStyle w:val="Foreign"/>
        </w:rPr>
        <w:t>anyac ca</w:t>
      </w:r>
    </w:p>
    <w:p w14:paraId="790CF400" w14:textId="77777777" w:rsidR="00ED148F" w:rsidRDefault="00000000">
      <w:pPr>
        <w:pStyle w:val="Lista"/>
        <w:rPr>
          <w:rStyle w:val="Foreign"/>
          <w:i w:val="0"/>
          <w:iCs w:val="0"/>
          <w:noProof w:val="0"/>
        </w:rPr>
      </w:pPr>
      <w:r>
        <w:rPr>
          <w:rStyle w:val="Foreign"/>
        </w:rPr>
        <w:t>tad</w:t>
      </w:r>
      <w:r>
        <w:t xml:space="preserve"> </w:t>
      </w:r>
      <w:r>
        <w:rPr>
          <w:rStyle w:val="Foreign"/>
        </w:rPr>
        <w:t>yathā</w:t>
      </w:r>
    </w:p>
    <w:p w14:paraId="00F98B1B" w14:textId="77777777" w:rsidR="00ED148F" w:rsidRDefault="00000000">
      <w:pPr>
        <w:pStyle w:val="Lista"/>
        <w:rPr>
          <w:rStyle w:val="Foreign"/>
          <w:i w:val="0"/>
          <w:iCs w:val="0"/>
          <w:noProof w:val="0"/>
        </w:rPr>
      </w:pPr>
      <w:r>
        <w:rPr>
          <w:rStyle w:val="Foreign"/>
        </w:rPr>
        <w:t>na hi</w:t>
      </w:r>
    </w:p>
    <w:p w14:paraId="005A3BE4" w14:textId="77777777" w:rsidR="00ED148F" w:rsidRDefault="00000000">
      <w:pPr>
        <w:pStyle w:val="Lista"/>
        <w:rPr>
          <w:rStyle w:val="Foreign"/>
          <w:i w:val="0"/>
          <w:iCs w:val="0"/>
          <w:noProof w:val="0"/>
        </w:rPr>
      </w:pPr>
      <w:r>
        <w:t>etc.</w:t>
      </w:r>
    </w:p>
    <w:p w14:paraId="20B84C55" w14:textId="77777777" w:rsidR="00ED148F" w:rsidRDefault="00ED148F"/>
    <w:p w14:paraId="59552830" w14:textId="77777777" w:rsidR="00ED148F" w:rsidRDefault="00000000">
      <w:r>
        <w:t xml:space="preserve">However, for such </w:t>
      </w:r>
      <w:r>
        <w:rPr>
          <w:b/>
          <w:bCs/>
        </w:rPr>
        <w:t>Sanskrit structures borrowed into other languages</w:t>
      </w:r>
      <w:r>
        <w:t>, forego segmentation if the structure is listed as a single word in the relevant dictionaries, where applicable. For example,</w:t>
      </w:r>
    </w:p>
    <w:p w14:paraId="32F39C92" w14:textId="77777777" w:rsidR="00ED148F" w:rsidRDefault="00000000">
      <w:pPr>
        <w:pStyle w:val="Lista"/>
      </w:pPr>
      <w:r>
        <w:t xml:space="preserve">Old Javanese </w:t>
      </w:r>
      <w:r>
        <w:rPr>
          <w:rStyle w:val="Foreign"/>
        </w:rPr>
        <w:t>kimuta</w:t>
      </w:r>
    </w:p>
    <w:p w14:paraId="46CA4C6E" w14:textId="77777777" w:rsidR="00ED148F" w:rsidRDefault="00000000">
      <w:pPr>
        <w:pStyle w:val="Lista"/>
      </w:pPr>
      <w:r>
        <w:t xml:space="preserve">Old Cam </w:t>
      </w:r>
      <w:r>
        <w:rPr>
          <w:rStyle w:val="Foreign"/>
        </w:rPr>
        <w:t>kintu</w:t>
      </w:r>
    </w:p>
    <w:p w14:paraId="59E2E510" w14:textId="77777777" w:rsidR="00ED148F" w:rsidRDefault="00000000">
      <w:pPr>
        <w:pStyle w:val="Cmsor3"/>
      </w:pPr>
      <w:bookmarkStart w:id="535" w:name="_Ref203555889"/>
      <w:bookmarkStart w:id="536" w:name="_Toc204326322"/>
      <w:r>
        <w:t>Repetitive structures</w:t>
      </w:r>
      <w:bookmarkEnd w:id="535"/>
      <w:bookmarkEnd w:id="536"/>
    </w:p>
    <w:p w14:paraId="707A6D21" w14:textId="77777777" w:rsidR="00ED148F" w:rsidRDefault="00000000">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r>
        <w:rPr>
          <w:rStyle w:val="Foreign"/>
        </w:rPr>
        <w:t>āmreḍita</w:t>
      </w:r>
      <w:r>
        <w:t>).</w:t>
      </w:r>
    </w:p>
    <w:p w14:paraId="23B96E6C" w14:textId="77777777" w:rsidR="00ED148F" w:rsidRDefault="00000000">
      <w:pPr>
        <w:pStyle w:val="Lista"/>
        <w:rPr>
          <w:i/>
          <w:iCs/>
          <w:noProof/>
        </w:rPr>
      </w:pPr>
      <w:r>
        <w:t>words iterated with the same inflectional ending shall be spaced, for example</w:t>
      </w:r>
    </w:p>
    <w:p w14:paraId="1BCDDA36" w14:textId="77777777" w:rsidR="00ED148F" w:rsidRDefault="00000000">
      <w:pPr>
        <w:pStyle w:val="Lista2"/>
        <w:rPr>
          <w:rStyle w:val="Foreign"/>
        </w:rPr>
      </w:pPr>
      <w:r>
        <w:rPr>
          <w:rStyle w:val="Foreign"/>
        </w:rPr>
        <w:t>yasya yasya</w:t>
      </w:r>
    </w:p>
    <w:p w14:paraId="43390D34" w14:textId="77777777" w:rsidR="00ED148F" w:rsidRDefault="00000000">
      <w:pPr>
        <w:pStyle w:val="Lista2"/>
      </w:pPr>
      <w:r>
        <w:rPr>
          <w:rStyle w:val="Foreign"/>
        </w:rPr>
        <w:lastRenderedPageBreak/>
        <w:t>dine dine</w:t>
      </w:r>
    </w:p>
    <w:p w14:paraId="7EBC5795" w14:textId="77777777" w:rsidR="00ED148F" w:rsidRDefault="00000000">
      <w:pPr>
        <w:pStyle w:val="Lista"/>
      </w:pPr>
      <w:r>
        <w:t>when the first iteration does not have an inflectional ending, the formation is of course to be treated as a compound and accordingly hyphenated (if sandhi allows), for example</w:t>
      </w:r>
    </w:p>
    <w:p w14:paraId="1A78EB36" w14:textId="77777777" w:rsidR="00ED148F" w:rsidRDefault="00000000">
      <w:pPr>
        <w:pStyle w:val="Lista2"/>
        <w:rPr>
          <w:i/>
          <w:iCs/>
          <w:noProof/>
        </w:rPr>
      </w:pPr>
      <w:r>
        <w:rPr>
          <w:rStyle w:val="Foreign"/>
        </w:rPr>
        <w:t>ekaikam</w:t>
      </w:r>
      <w:r>
        <w:t xml:space="preserve"> (from </w:t>
      </w:r>
      <w:r>
        <w:rPr>
          <w:rStyle w:val="Foreign"/>
        </w:rPr>
        <w:t>eka+eka</w:t>
      </w:r>
      <w:r>
        <w:t>, not segmentable)</w:t>
      </w:r>
    </w:p>
    <w:p w14:paraId="2BE448AA" w14:textId="77777777" w:rsidR="00ED148F" w:rsidRDefault="00000000">
      <w:pPr>
        <w:pStyle w:val="Lista2"/>
        <w:rPr>
          <w:rStyle w:val="Foreign"/>
        </w:rPr>
      </w:pPr>
      <w:r>
        <w:rPr>
          <w:rStyle w:val="Foreign"/>
        </w:rPr>
        <w:t>pūrva-pūrvāḥ</w:t>
      </w:r>
    </w:p>
    <w:p w14:paraId="6FC4779F" w14:textId="77777777" w:rsidR="00ED148F" w:rsidRDefault="00000000">
      <w:pPr>
        <w:pStyle w:val="Lista"/>
      </w:pPr>
      <w:r>
        <w:t>in more complicated cases, proceed according to your discretion</w:t>
      </w:r>
    </w:p>
    <w:p w14:paraId="5F2E151B" w14:textId="77777777" w:rsidR="00ED148F" w:rsidRDefault="00000000">
      <w:pPr>
        <w:pStyle w:val="Lista2"/>
      </w:pPr>
      <w:r>
        <w:t>hyphenation may be preferred in the following cases</w:t>
      </w:r>
    </w:p>
    <w:p w14:paraId="05ECA0E0" w14:textId="77777777" w:rsidR="00ED148F" w:rsidRDefault="00000000">
      <w:pPr>
        <w:pStyle w:val="Lista3"/>
      </w:pPr>
      <w:r>
        <w:t xml:space="preserve">if the word forms used may be either inflected or uninflected, as in </w:t>
      </w:r>
      <w:r>
        <w:rPr>
          <w:rStyle w:val="Foreign"/>
        </w:rPr>
        <w:t>ahar-ahar</w:t>
      </w:r>
    </w:p>
    <w:p w14:paraId="61E472B6" w14:textId="77777777" w:rsidR="00ED148F" w:rsidRDefault="00000000">
      <w:pPr>
        <w:pStyle w:val="Lista3"/>
        <w:rPr>
          <w:rStyle w:val="Foreign"/>
          <w:i w:val="0"/>
          <w:iCs w:val="0"/>
          <w:noProof w:val="0"/>
        </w:rPr>
      </w:pPr>
      <w:r>
        <w:t xml:space="preserve">if the iterations have different inflectional endings, as in </w:t>
      </w:r>
      <w:r>
        <w:rPr>
          <w:rStyle w:val="Foreign"/>
        </w:rPr>
        <w:t>ekam-ekāḥ</w:t>
      </w:r>
    </w:p>
    <w:p w14:paraId="141198F2" w14:textId="77777777" w:rsidR="00ED148F" w:rsidRDefault="00000000">
      <w:pPr>
        <w:pStyle w:val="Lista2"/>
      </w:pPr>
      <w:r>
        <w:t xml:space="preserve">hyphenation or no segmentation may be preferred when such a doubled word is followed by other compound members or a suffix, e.g. </w:t>
      </w:r>
      <w:r>
        <w:rPr>
          <w:rStyle w:val="Foreign"/>
        </w:rPr>
        <w:t>dinaṁ-dinaṁ-vivardhamāna</w:t>
      </w:r>
    </w:p>
    <w:p w14:paraId="022533D1" w14:textId="77777777" w:rsidR="00ED148F" w:rsidRDefault="00000000">
      <w:pPr>
        <w:pStyle w:val="Lista2"/>
      </w:pPr>
      <w:r>
        <w:t xml:space="preserve">no segmentation is to be preferred when an iterative formation is well established in a particular meaning, as in </w:t>
      </w:r>
      <w:r>
        <w:rPr>
          <w:rStyle w:val="Foreign"/>
        </w:rPr>
        <w:t>paramparā</w:t>
      </w:r>
    </w:p>
    <w:p w14:paraId="6841795E" w14:textId="77777777" w:rsidR="00ED148F" w:rsidRDefault="00000000">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t>8.5.8</w:t>
      </w:r>
      <w:r>
        <w:fldChar w:fldCharType="end"/>
      </w:r>
      <w:r>
        <w:t>)</w:t>
      </w:r>
    </w:p>
    <w:p w14:paraId="32D9FDF1" w14:textId="77777777" w:rsidR="00ED148F" w:rsidRDefault="00000000">
      <w:pPr>
        <w:pStyle w:val="Cmsor3"/>
      </w:pPr>
      <w:bookmarkStart w:id="537" w:name="_Ref203561898"/>
      <w:bookmarkStart w:id="538" w:name="_Ref203570974"/>
      <w:bookmarkStart w:id="539" w:name="_Toc204326323"/>
      <w:bookmarkStart w:id="540" w:name="_Ref203555276"/>
      <w:r>
        <w:t>Quasi-compounds</w:t>
      </w:r>
      <w:bookmarkEnd w:id="537"/>
      <w:bookmarkEnd w:id="538"/>
      <w:bookmarkEnd w:id="539"/>
    </w:p>
    <w:p w14:paraId="6FEFDB84" w14:textId="77777777" w:rsidR="00ED148F" w:rsidRDefault="00000000">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14:paraId="5FC55668" w14:textId="77777777" w:rsidR="00ED148F" w:rsidRDefault="00000000">
      <w:pPr>
        <w:pStyle w:val="Lista"/>
      </w:pPr>
      <w:r>
        <w:t>for example,</w:t>
      </w:r>
    </w:p>
    <w:p w14:paraId="3090AC93" w14:textId="77777777" w:rsidR="00ED148F" w:rsidRDefault="00000000">
      <w:pPr>
        <w:pStyle w:val="Lista2"/>
        <w:rPr>
          <w:rStyle w:val="Foreign"/>
          <w:i w:val="0"/>
          <w:iCs w:val="0"/>
          <w:noProof w:val="0"/>
        </w:rPr>
      </w:pPr>
      <w:r>
        <w:rPr>
          <w:rStyle w:val="Foreign"/>
        </w:rPr>
        <w:t>lamvoṣṭha dedamita mahādeva guṇṭhaka ity evam-ādibhyo</w:t>
      </w:r>
    </w:p>
    <w:p w14:paraId="3939403F" w14:textId="77777777" w:rsidR="00ED148F" w:rsidRDefault="00000000">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6462773E" w14:textId="77777777" w:rsidR="00ED148F" w:rsidRDefault="00000000">
      <w:pPr>
        <w:pStyle w:val="Lista2"/>
        <w:rPr>
          <w:rStyle w:val="Foreign"/>
        </w:rPr>
      </w:pPr>
      <w:r>
        <w:rPr>
          <w:rStyle w:val="Foreign"/>
        </w:rPr>
        <w:t>samrāṬ vākāṭakānāṁ mahārāja śrī-pravarasenasya</w:t>
      </w:r>
    </w:p>
    <w:p w14:paraId="308574DE" w14:textId="77777777" w:rsidR="00ED148F" w:rsidRDefault="00000000">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0AE13F58" w14:textId="77777777" w:rsidR="00ED148F" w:rsidRDefault="00000000">
      <w:pPr>
        <w:pStyle w:val="Lista"/>
      </w:pPr>
      <w:r>
        <w:t>do feel free to hyphenate such structures if you feel that this is helpful for the reader</w:t>
      </w:r>
    </w:p>
    <w:p w14:paraId="7E47CC83" w14:textId="77777777" w:rsidR="00ED148F" w:rsidRDefault="00000000">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237DAA9D" w14:textId="77777777" w:rsidR="00ED148F" w:rsidRDefault="00000000">
      <w:pPr>
        <w:pStyle w:val="Cmsor3"/>
      </w:pPr>
      <w:bookmarkStart w:id="541" w:name="_Ref203561411"/>
      <w:bookmarkStart w:id="542" w:name="_Ref203571919"/>
      <w:bookmarkStart w:id="543" w:name="_Toc204326324"/>
      <w:r>
        <w:t xml:space="preserve">Verbal </w:t>
      </w:r>
      <w:bookmarkEnd w:id="541"/>
      <w:r>
        <w:t>formations</w:t>
      </w:r>
      <w:bookmarkEnd w:id="542"/>
      <w:bookmarkEnd w:id="543"/>
    </w:p>
    <w:p w14:paraId="2707079A" w14:textId="77777777" w:rsidR="00ED148F" w:rsidRDefault="00000000">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14:paraId="53BB6C1F" w14:textId="77777777" w:rsidR="00ED148F" w:rsidRDefault="00000000">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14:paraId="582FBE8C" w14:textId="77777777" w:rsidR="00ED148F" w:rsidRDefault="00000000">
      <w:pPr>
        <w:pStyle w:val="Lista2"/>
      </w:pPr>
      <w:r>
        <w:rPr>
          <w:rStyle w:val="Foreign"/>
        </w:rPr>
        <w:t>āvir-bhavati</w:t>
      </w:r>
      <w:r>
        <w:t xml:space="preserve"> or </w:t>
      </w:r>
      <w:r>
        <w:rPr>
          <w:rStyle w:val="Foreign"/>
        </w:rPr>
        <w:t>āvirbhavati</w:t>
      </w:r>
    </w:p>
    <w:p w14:paraId="3AADE02B" w14:textId="77777777" w:rsidR="00ED148F" w:rsidRDefault="00000000">
      <w:pPr>
        <w:pStyle w:val="Lista2"/>
      </w:pPr>
      <w:r>
        <w:rPr>
          <w:rStyle w:val="Foreign"/>
        </w:rPr>
        <w:t>tiro-bhūta</w:t>
      </w:r>
      <w:r>
        <w:t xml:space="preserve"> or </w:t>
      </w:r>
      <w:r>
        <w:rPr>
          <w:rStyle w:val="Foreign"/>
        </w:rPr>
        <w:t>tirobhūta</w:t>
      </w:r>
    </w:p>
    <w:p w14:paraId="3B7DAD42" w14:textId="77777777" w:rsidR="00ED148F" w:rsidRDefault="00000000">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14:paraId="5F6C9C6F" w14:textId="77777777" w:rsidR="00ED148F" w:rsidRDefault="00000000">
      <w:pPr>
        <w:pStyle w:val="Lista2"/>
        <w:rPr>
          <w:rStyle w:val="Foreign"/>
          <w:i w:val="0"/>
          <w:iCs w:val="0"/>
          <w:noProof w:val="0"/>
        </w:rPr>
      </w:pPr>
      <w:r>
        <w:t xml:space="preserve">e.g. </w:t>
      </w:r>
      <w:r>
        <w:rPr>
          <w:rStyle w:val="Foreign"/>
        </w:rPr>
        <w:t>namas-kr̥tya</w:t>
      </w:r>
      <w:r>
        <w:t xml:space="preserve">, </w:t>
      </w:r>
      <w:r>
        <w:rPr>
          <w:rStyle w:val="Foreign"/>
        </w:rPr>
        <w:t>śrad-dadhāmi</w:t>
      </w:r>
    </w:p>
    <w:p w14:paraId="64BA37E5" w14:textId="77777777" w:rsidR="00ED148F" w:rsidRDefault="00000000">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14:paraId="56FF49C5" w14:textId="77777777" w:rsidR="00ED148F" w:rsidRDefault="00000000">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14:paraId="1ABDF4E4" w14:textId="77777777" w:rsidR="00ED148F" w:rsidRDefault="00000000">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14:paraId="04689F01" w14:textId="77777777" w:rsidR="00ED148F" w:rsidRDefault="00000000">
      <w:pPr>
        <w:pStyle w:val="Lista2"/>
      </w:pPr>
      <w:r>
        <w:rPr>
          <w:rStyle w:val="Foreign"/>
        </w:rPr>
        <w:t>svī-karoti</w:t>
      </w:r>
      <w:r>
        <w:t xml:space="preserve">, </w:t>
      </w:r>
      <w:r>
        <w:rPr>
          <w:rStyle w:val="Foreign"/>
        </w:rPr>
        <w:t>svī-kr̥tya</w:t>
      </w:r>
    </w:p>
    <w:p w14:paraId="3CA8AA7A" w14:textId="77777777" w:rsidR="00ED148F" w:rsidRDefault="00000000">
      <w:pPr>
        <w:pStyle w:val="Lista2"/>
        <w:rPr>
          <w:rStyle w:val="Foreign"/>
          <w:i w:val="0"/>
          <w:iCs w:val="0"/>
          <w:noProof w:val="0"/>
        </w:rPr>
      </w:pPr>
      <w:r>
        <w:rPr>
          <w:rStyle w:val="Foreign"/>
        </w:rPr>
        <w:lastRenderedPageBreak/>
        <w:t>vaśī-bhavati</w:t>
      </w:r>
      <w:r>
        <w:t xml:space="preserve">, </w:t>
      </w:r>
      <w:r>
        <w:rPr>
          <w:rStyle w:val="Foreign"/>
        </w:rPr>
        <w:t>vaśī-bhūta</w:t>
      </w:r>
    </w:p>
    <w:p w14:paraId="2DA0DE3E" w14:textId="77777777" w:rsidR="00ED148F" w:rsidRDefault="00000000">
      <w:pPr>
        <w:pStyle w:val="Lista2"/>
        <w:rPr>
          <w:rStyle w:val="Foreign"/>
          <w:i w:val="0"/>
          <w:iCs w:val="0"/>
          <w:noProof w:val="0"/>
        </w:rPr>
      </w:pPr>
      <w:r>
        <w:rPr>
          <w:rStyle w:val="Foreign"/>
        </w:rPr>
        <w:t>tanū-karoti</w:t>
      </w:r>
    </w:p>
    <w:p w14:paraId="0F7AB4C9" w14:textId="77777777" w:rsidR="00ED148F" w:rsidRDefault="00000000">
      <w:pPr>
        <w:pStyle w:val="Lista"/>
      </w:pPr>
      <w:r>
        <w:t>structures with adverbial anterior members formed from nouns with suffixes (</w:t>
      </w:r>
      <w:r>
        <w:rPr>
          <w:rStyle w:val="Foreign"/>
        </w:rPr>
        <w:t>taddhita</w:t>
      </w:r>
      <w:r>
        <w:t>) other than those listed above are best treated as phrases and thus segmented with spaces, e.g.</w:t>
      </w:r>
    </w:p>
    <w:p w14:paraId="717648B3" w14:textId="77777777" w:rsidR="00ED148F" w:rsidRDefault="00000000">
      <w:pPr>
        <w:pStyle w:val="Lista2"/>
        <w:rPr>
          <w:rStyle w:val="Foreign"/>
          <w:i w:val="0"/>
          <w:iCs w:val="0"/>
          <w:noProof w:val="0"/>
        </w:rPr>
      </w:pPr>
      <w:r>
        <w:rPr>
          <w:rStyle w:val="Foreign"/>
        </w:rPr>
        <w:t>brāhmaṇasād gatāḥ</w:t>
      </w:r>
    </w:p>
    <w:p w14:paraId="61CFF861" w14:textId="77777777" w:rsidR="00ED148F" w:rsidRDefault="00000000">
      <w:pPr>
        <w:pStyle w:val="Lista2"/>
      </w:pPr>
      <w:r>
        <w:rPr>
          <w:rStyle w:val="Foreign"/>
        </w:rPr>
        <w:t>khaṇḍaśaḥ karoti</w:t>
      </w:r>
    </w:p>
    <w:p w14:paraId="02789D19" w14:textId="77777777" w:rsidR="00ED148F" w:rsidRDefault="00000000">
      <w:pPr>
        <w:pStyle w:val="Cmsor3"/>
      </w:pPr>
      <w:bookmarkStart w:id="544" w:name="_Ref203577559"/>
      <w:bookmarkStart w:id="545" w:name="_Toc204326325"/>
      <w:bookmarkEnd w:id="540"/>
      <w:r>
        <w:t>Nominal compounds</w:t>
      </w:r>
      <w:bookmarkEnd w:id="544"/>
      <w:bookmarkEnd w:id="545"/>
    </w:p>
    <w:p w14:paraId="682F8539" w14:textId="77777777" w:rsidR="00ED148F" w:rsidRDefault="00000000">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Pr>
          <w:lang w:eastAsia="en-US" w:bidi="ar-SA"/>
        </w:rPr>
        <w:t>8.5.7.2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Pr>
          <w:lang w:eastAsia="en-US" w:bidi="ar-SA"/>
        </w:rPr>
        <w:t>8.5.7.1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Pr>
          <w:lang w:eastAsia="en-US" w:bidi="ar-SA"/>
        </w:rPr>
        <w:t>8.5.8</w:t>
      </w:r>
      <w:r>
        <w:rPr>
          <w:lang w:eastAsia="en-US" w:bidi="ar-SA"/>
        </w:rPr>
        <w:fldChar w:fldCharType="end"/>
      </w:r>
      <w:r>
        <w:rPr>
          <w:lang w:eastAsia="en-US" w:bidi="ar-SA"/>
        </w:rPr>
        <w:t>) should be left unsegmented.</w:t>
      </w:r>
    </w:p>
    <w:p w14:paraId="0216BDF2" w14:textId="77777777" w:rsidR="00ED148F" w:rsidRDefault="00000000">
      <w:pPr>
        <w:pStyle w:val="Lista"/>
      </w:pPr>
      <w:r>
        <w:t>regular nominal compounds are to be segmented with hyphens where sandhi permits (cf. §</w:t>
      </w:r>
      <w:r>
        <w:fldChar w:fldCharType="begin"/>
      </w:r>
      <w:r>
        <w:instrText xml:space="preserve"> REF _Ref203485860 \r \h </w:instrText>
      </w:r>
      <w:r>
        <w:fldChar w:fldCharType="separate"/>
      </w:r>
      <w:r>
        <w:t>8.2</w:t>
      </w:r>
      <w:r>
        <w:fldChar w:fldCharType="end"/>
      </w:r>
      <w:r>
        <w:t>)</w:t>
      </w:r>
    </w:p>
    <w:p w14:paraId="3D81960D" w14:textId="77777777" w:rsidR="00ED148F" w:rsidRDefault="00000000">
      <w:pPr>
        <w:pStyle w:val="Lista2"/>
      </w:pPr>
      <w:r>
        <w:t xml:space="preserve">Sanskrit </w:t>
      </w:r>
      <w:r>
        <w:rPr>
          <w:rStyle w:val="Foreign"/>
        </w:rPr>
        <w:t>mahā-devī</w:t>
      </w:r>
      <w:r>
        <w:t xml:space="preserve">, </w:t>
      </w:r>
      <w:r>
        <w:rPr>
          <w:rStyle w:val="Foreign"/>
        </w:rPr>
        <w:t>nānā-śāstrābhyāsopabr̥ṁhita-niśita-vimala-buddhiḥ</w:t>
      </w:r>
    </w:p>
    <w:p w14:paraId="2F663FDA" w14:textId="77777777" w:rsidR="00ED148F" w:rsidRDefault="00000000">
      <w:pPr>
        <w:pStyle w:val="Lista2"/>
        <w:rPr>
          <w:rStyle w:val="Foreign"/>
          <w:i w:val="0"/>
          <w:iCs w:val="0"/>
          <w:noProof w:val="0"/>
        </w:rPr>
      </w:pPr>
      <w:r>
        <w:t xml:space="preserve">Tamil </w:t>
      </w:r>
      <w:r>
        <w:rPr>
          <w:rStyle w:val="Foreign"/>
        </w:rPr>
        <w:t>tiru-makaḷ</w:t>
      </w:r>
    </w:p>
    <w:p w14:paraId="00AC517C" w14:textId="77777777" w:rsidR="00ED148F" w:rsidRDefault="00000000">
      <w:pPr>
        <w:pStyle w:val="Lista"/>
      </w:pPr>
      <w:r>
        <w:rPr>
          <w:rStyle w:val="Foreign"/>
          <w:i w:val="0"/>
          <w:iCs w:val="0"/>
          <w:noProof w:val="0"/>
        </w:rPr>
        <w:t>the scope of Sanskrit nominal compounds includes those where the anterior member retains a declensional ending (</w:t>
      </w:r>
      <w:r>
        <w:rPr>
          <w:rStyle w:val="Foreign"/>
        </w:rPr>
        <w:t>aluk samāsa</w:t>
      </w:r>
      <w:r>
        <w:t>)</w:t>
      </w:r>
    </w:p>
    <w:p w14:paraId="6DBEB9DE" w14:textId="77777777" w:rsidR="00ED148F" w:rsidRDefault="00000000">
      <w:pPr>
        <w:pStyle w:val="Lista2"/>
      </w:pPr>
      <w:r>
        <w:t xml:space="preserve">e.g. </w:t>
      </w:r>
      <w:r>
        <w:rPr>
          <w:rStyle w:val="Foreign"/>
        </w:rPr>
        <w:t>ante-vāsin</w:t>
      </w:r>
      <w:r>
        <w:t xml:space="preserve">, </w:t>
      </w:r>
      <w:r>
        <w:rPr>
          <w:rStyle w:val="Foreign"/>
        </w:rPr>
        <w:t>bhayaṁ-kara</w:t>
      </w:r>
    </w:p>
    <w:p w14:paraId="48ED5FDA" w14:textId="77777777" w:rsidR="00ED148F" w:rsidRDefault="00000000">
      <w:pPr>
        <w:pStyle w:val="Lista2"/>
      </w:pPr>
      <w:r>
        <w:t>however, in classical Sanskrit, most such compounds tend to be basic compounds (§</w:t>
      </w:r>
      <w:r>
        <w:fldChar w:fldCharType="begin"/>
      </w:r>
      <w:r>
        <w:instrText xml:space="preserve"> REF _Ref203386387 \r \h </w:instrText>
      </w:r>
      <w:r>
        <w:fldChar w:fldCharType="separate"/>
      </w:r>
      <w:r>
        <w:t>8.5.7.1</w:t>
      </w:r>
      <w:r>
        <w:fldChar w:fldCharType="end"/>
      </w:r>
      <w:r>
        <w:t>) and names (§</w:t>
      </w:r>
      <w:r>
        <w:fldChar w:fldCharType="begin"/>
      </w:r>
      <w:r>
        <w:instrText xml:space="preserve"> REF _Ref203560676 \r \h </w:instrText>
      </w:r>
      <w:r>
        <w:fldChar w:fldCharType="separate"/>
      </w:r>
      <w:r>
        <w:t>8.5.7.2</w:t>
      </w:r>
      <w:r>
        <w:fldChar w:fldCharType="end"/>
      </w:r>
      <w:r>
        <w:t>), so it is often preferable not to segment them</w:t>
      </w:r>
    </w:p>
    <w:p w14:paraId="55830A48" w14:textId="77777777" w:rsidR="00ED148F" w:rsidRDefault="00000000">
      <w:pPr>
        <w:pStyle w:val="Lista3"/>
        <w:rPr>
          <w:rStyle w:val="Foreign"/>
          <w:i w:val="0"/>
          <w:iCs w:val="0"/>
          <w:noProof w:val="0"/>
        </w:rPr>
      </w:pPr>
      <w:r>
        <w:t xml:space="preserve">e.g. </w:t>
      </w:r>
      <w:r>
        <w:rPr>
          <w:rStyle w:val="Foreign"/>
        </w:rPr>
        <w:t>dhanaṁjaya</w:t>
      </w:r>
      <w:r>
        <w:t xml:space="preserve">, </w:t>
      </w:r>
      <w:r>
        <w:rPr>
          <w:rStyle w:val="Foreign"/>
        </w:rPr>
        <w:t>puraṁdara</w:t>
      </w:r>
    </w:p>
    <w:p w14:paraId="1F2E4F10" w14:textId="77777777" w:rsidR="00ED148F" w:rsidRDefault="00000000">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t>8.5.7.1</w:t>
      </w:r>
      <w:r>
        <w:fldChar w:fldCharType="end"/>
      </w:r>
      <w:r>
        <w:t>) — without analysis, e.g.</w:t>
      </w:r>
    </w:p>
    <w:p w14:paraId="4E9BE9A9" w14:textId="77777777" w:rsidR="00ED148F" w:rsidRDefault="00000000">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14:paraId="4E5FD1DC" w14:textId="77777777" w:rsidR="00ED148F" w:rsidRDefault="00000000">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14:paraId="4D02BA1D" w14:textId="77777777" w:rsidR="00ED148F" w:rsidRDefault="00000000">
      <w:pPr>
        <w:pStyle w:val="Lista2"/>
        <w:rPr>
          <w:rStyle w:val="Foreign"/>
          <w:i w:val="0"/>
          <w:iCs w:val="0"/>
          <w:noProof w:val="0"/>
        </w:rPr>
      </w:pPr>
      <w:r>
        <w:rPr>
          <w:rStyle w:val="Foreign"/>
        </w:rPr>
        <w:t>snāna-pavitrīkr̥ta-śirasāṁ</w:t>
      </w:r>
      <w:r>
        <w:t xml:space="preserve"> (not </w:t>
      </w:r>
      <w:r>
        <w:rPr>
          <w:rStyle w:val="Foreign"/>
        </w:rPr>
        <w:t>-pavitrī-kr̥ta-</w:t>
      </w:r>
      <w:r>
        <w:t>)</w:t>
      </w:r>
    </w:p>
    <w:p w14:paraId="7CAAD887" w14:textId="77777777" w:rsidR="00ED148F" w:rsidRDefault="00000000">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14:paraId="4141A5C2" w14:textId="77777777" w:rsidR="00ED148F" w:rsidRDefault="00000000">
      <w:pPr>
        <w:pStyle w:val="Lista2"/>
      </w:pPr>
      <w:r>
        <w:t>hyphenating where you would otherwise prefer not to hyphenate, e.g.</w:t>
      </w:r>
    </w:p>
    <w:p w14:paraId="0E80E0EA" w14:textId="77777777" w:rsidR="00ED148F" w:rsidRDefault="00000000">
      <w:pPr>
        <w:pStyle w:val="Lista3"/>
        <w:rPr>
          <w:rStyle w:val="Foreign"/>
          <w:i w:val="0"/>
          <w:iCs w:val="0"/>
          <w:noProof w:val="0"/>
        </w:rPr>
      </w:pPr>
      <w:r>
        <w:rPr>
          <w:rStyle w:val="Foreign"/>
        </w:rPr>
        <w:t>a-cāṭa-bhaṭa-prāveśya</w:t>
      </w:r>
      <w:r>
        <w:t xml:space="preserve"> (not </w:t>
      </w:r>
      <w:r>
        <w:rPr>
          <w:rStyle w:val="Foreign"/>
        </w:rPr>
        <w:t>acāṭa-</w:t>
      </w:r>
      <w:r>
        <w:t>)</w:t>
      </w:r>
    </w:p>
    <w:p w14:paraId="014137E5" w14:textId="77777777" w:rsidR="00ED148F" w:rsidRDefault="00000000">
      <w:pPr>
        <w:pStyle w:val="Lista3"/>
      </w:pPr>
      <w:r>
        <w:rPr>
          <w:rStyle w:val="Foreign"/>
        </w:rPr>
        <w:t xml:space="preserve">aśva-gaja-śāstra-jña </w:t>
      </w:r>
      <w:r>
        <w:t xml:space="preserve">(not </w:t>
      </w:r>
      <w:r>
        <w:rPr>
          <w:rStyle w:val="Foreign"/>
        </w:rPr>
        <w:t>-śāstrajña</w:t>
      </w:r>
      <w:r>
        <w:t>)</w:t>
      </w:r>
    </w:p>
    <w:p w14:paraId="3E09F939" w14:textId="77777777" w:rsidR="00ED148F" w:rsidRDefault="00000000">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t>8.5.8</w:t>
      </w:r>
      <w:r>
        <w:fldChar w:fldCharType="end"/>
      </w:r>
      <w:r>
        <w:t>)</w:t>
      </w:r>
    </w:p>
    <w:p w14:paraId="1FAADFEB" w14:textId="77777777" w:rsidR="00ED148F" w:rsidRDefault="00000000">
      <w:pPr>
        <w:pStyle w:val="Lista2"/>
      </w:pPr>
      <w:r>
        <w:t>not hyphenating where you would otherwise prefer to hyphenate</w:t>
      </w:r>
    </w:p>
    <w:p w14:paraId="795D0200" w14:textId="77777777" w:rsidR="00ED148F" w:rsidRDefault="00000000">
      <w:pPr>
        <w:pStyle w:val="Lista3"/>
      </w:pPr>
      <w:r>
        <w:t xml:space="preserve">e.g. </w:t>
      </w:r>
      <w:r>
        <w:rPr>
          <w:rStyle w:val="Foreign"/>
        </w:rPr>
        <w:t>brahmadeyī-kr̥tya</w:t>
      </w:r>
      <w:r>
        <w:t xml:space="preserve"> (not </w:t>
      </w:r>
      <w:r>
        <w:rPr>
          <w:rStyle w:val="Foreign"/>
        </w:rPr>
        <w:t>brahma-deyī-</w:t>
      </w:r>
      <w:r>
        <w:t>)</w:t>
      </w:r>
    </w:p>
    <w:p w14:paraId="0022ACB8" w14:textId="77777777" w:rsidR="00ED148F" w:rsidRDefault="00000000">
      <w:pPr>
        <w:pStyle w:val="Lista"/>
      </w:pPr>
      <w:r>
        <w:t xml:space="preserve">in a poetic text where a </w:t>
      </w:r>
      <w:r>
        <w:rPr>
          <w:b/>
          <w:bCs/>
        </w:rPr>
        <w:t>bitextual reading</w:t>
      </w:r>
      <w:r>
        <w:t xml:space="preserve"> (</w:t>
      </w:r>
      <w:r>
        <w:rPr>
          <w:rStyle w:val="Foreign"/>
        </w:rPr>
        <w:t>śleṣa</w:t>
      </w:r>
      <w:r>
        <w:t>) depends on two alternative segmentations of the same sequence of graphemes, choose one of the following options at your discretion</w:t>
      </w:r>
    </w:p>
    <w:p w14:paraId="4D48C5EA" w14:textId="77777777" w:rsidR="00ED148F" w:rsidRDefault="00000000">
      <w:pPr>
        <w:pStyle w:val="Lista2"/>
      </w:pPr>
      <w:r>
        <w:t>forego all or part of the segmentation so as not to impose either segmentation on the text</w:t>
      </w:r>
    </w:p>
    <w:p w14:paraId="7BDD8F40" w14:textId="77777777" w:rsidR="00ED148F" w:rsidRDefault="00000000">
      <w:pPr>
        <w:pStyle w:val="Lista2"/>
      </w:pPr>
      <w:r>
        <w:t>prioritise the meaning you translate as primary, segment according to that, and optionally mention the alternative segmentation in a note to your translation</w:t>
      </w:r>
    </w:p>
    <w:p w14:paraId="7DCD9264" w14:textId="77777777" w:rsidR="00ED148F" w:rsidRDefault="00000000">
      <w:pPr>
        <w:pStyle w:val="Cmsor4"/>
      </w:pPr>
      <w:bookmarkStart w:id="546" w:name="_Ref203386387"/>
      <w:bookmarkStart w:id="547" w:name="_Toc204326326"/>
      <w:r>
        <w:t>Basic compounds</w:t>
      </w:r>
      <w:bookmarkEnd w:id="546"/>
      <w:bookmarkEnd w:id="547"/>
    </w:p>
    <w:p w14:paraId="5276082E" w14:textId="77777777" w:rsidR="00ED148F" w:rsidRDefault="00000000">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14:paraId="15249E50" w14:textId="77777777" w:rsidR="00ED148F" w:rsidRDefault="00000000">
      <w:pPr>
        <w:pStyle w:val="Lista"/>
      </w:pPr>
      <w:r>
        <w:t>compounds with a conventional meaning that cannot be derived straightforwardly from the meaning of the members, e.g.</w:t>
      </w:r>
    </w:p>
    <w:p w14:paraId="38DA0F1F" w14:textId="77777777" w:rsidR="00ED148F" w:rsidRDefault="00000000">
      <w:pPr>
        <w:pStyle w:val="Lista2"/>
      </w:pPr>
      <w:r>
        <w:rPr>
          <w:rStyle w:val="Foreign"/>
        </w:rPr>
        <w:t>mahā-rāja</w:t>
      </w:r>
      <w:r>
        <w:t xml:space="preserve"> (‘great king’) or </w:t>
      </w:r>
      <w:r>
        <w:rPr>
          <w:rStyle w:val="Foreign"/>
        </w:rPr>
        <w:t>mahārāja</w:t>
      </w:r>
      <w:r>
        <w:t xml:space="preserve"> (a particular kind of ruler)</w:t>
      </w:r>
    </w:p>
    <w:p w14:paraId="2082EA9C" w14:textId="77777777" w:rsidR="00ED148F" w:rsidRDefault="00000000">
      <w:pPr>
        <w:pStyle w:val="Lista2"/>
      </w:pPr>
      <w:r>
        <w:rPr>
          <w:rStyle w:val="Foreign"/>
        </w:rPr>
        <w:t>nr̥-pati</w:t>
      </w:r>
      <w:r>
        <w:t xml:space="preserve"> (‘man-lord’) or </w:t>
      </w:r>
      <w:r>
        <w:rPr>
          <w:rStyle w:val="Foreign"/>
        </w:rPr>
        <w:t>nr̥pati</w:t>
      </w:r>
      <w:r>
        <w:t xml:space="preserve"> (a king)</w:t>
      </w:r>
    </w:p>
    <w:p w14:paraId="596F2E0C" w14:textId="77777777" w:rsidR="00ED148F" w:rsidRDefault="00000000">
      <w:pPr>
        <w:pStyle w:val="Lista2"/>
      </w:pPr>
      <w:r>
        <w:rPr>
          <w:rStyle w:val="Foreign"/>
        </w:rPr>
        <w:lastRenderedPageBreak/>
        <w:t>dina-maṇi</w:t>
      </w:r>
      <w:r>
        <w:t xml:space="preserve"> (‘day-jewel’) or </w:t>
      </w:r>
      <w:r>
        <w:rPr>
          <w:rStyle w:val="Foreign"/>
        </w:rPr>
        <w:t>dinamaṇi</w:t>
      </w:r>
      <w:r>
        <w:t xml:space="preserve"> (the sun)</w:t>
      </w:r>
    </w:p>
    <w:p w14:paraId="19467839" w14:textId="77777777" w:rsidR="00ED148F" w:rsidRDefault="00000000">
      <w:pPr>
        <w:pStyle w:val="Lista2"/>
      </w:pPr>
      <w:r>
        <w:rPr>
          <w:rStyle w:val="Foreign"/>
        </w:rPr>
        <w:t>turaṁ-gama</w:t>
      </w:r>
      <w:r>
        <w:t xml:space="preserve"> (‘quickly-goer’) or </w:t>
      </w:r>
      <w:r>
        <w:rPr>
          <w:rStyle w:val="Foreign"/>
        </w:rPr>
        <w:t>turaṁgama</w:t>
      </w:r>
      <w:r>
        <w:t xml:space="preserve"> (a horse)</w:t>
      </w:r>
    </w:p>
    <w:p w14:paraId="3F7EF1D5" w14:textId="77777777" w:rsidR="00ED148F" w:rsidRDefault="00000000">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14:paraId="04104B07" w14:textId="77777777" w:rsidR="00ED148F" w:rsidRDefault="00000000">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001B0C6F" w14:textId="77777777" w:rsidR="00ED148F" w:rsidRDefault="00000000">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14:paraId="28B8BD57" w14:textId="77777777" w:rsidR="00ED148F" w:rsidRDefault="00000000">
      <w:pPr>
        <w:pStyle w:val="Lista2"/>
        <w:rPr>
          <w:rStyle w:val="Foreign"/>
          <w:i w:val="0"/>
          <w:iCs w:val="0"/>
          <w:noProof w:val="0"/>
        </w:rPr>
      </w:pPr>
      <w:r>
        <w:t xml:space="preserve">e.g. </w:t>
      </w:r>
      <w:r>
        <w:rPr>
          <w:rStyle w:val="Foreign"/>
        </w:rPr>
        <w:t>śāstra-jña</w:t>
      </w:r>
      <w:r>
        <w:t xml:space="preserve">, </w:t>
      </w:r>
      <w:r>
        <w:rPr>
          <w:rStyle w:val="Foreign"/>
        </w:rPr>
        <w:t>śatru-jit</w:t>
      </w:r>
    </w:p>
    <w:p w14:paraId="5244833B" w14:textId="77777777" w:rsidR="00ED148F" w:rsidRDefault="00000000">
      <w:pPr>
        <w:pStyle w:val="Lista2"/>
        <w:rPr>
          <w:rStyle w:val="Foreign"/>
          <w:i w:val="0"/>
          <w:iCs w:val="0"/>
          <w:noProof w:val="0"/>
        </w:rPr>
      </w:pPr>
      <w:r>
        <w:t>especially if such a compound has a non-evident conventional meaning, e.g.</w:t>
      </w:r>
    </w:p>
    <w:p w14:paraId="296B4162" w14:textId="77777777" w:rsidR="00ED148F" w:rsidRDefault="00000000">
      <w:pPr>
        <w:pStyle w:val="Lista3"/>
      </w:pPr>
      <w:r>
        <w:rPr>
          <w:rStyle w:val="Foreign"/>
        </w:rPr>
        <w:t>dvi-ja</w:t>
      </w:r>
      <w:r>
        <w:t xml:space="preserve"> (‘twice-born’) or </w:t>
      </w:r>
      <w:r>
        <w:rPr>
          <w:rStyle w:val="Foreign"/>
        </w:rPr>
        <w:t>dvija</w:t>
      </w:r>
      <w:r>
        <w:t xml:space="preserve"> (a bird; a member of the upper classes)</w:t>
      </w:r>
    </w:p>
    <w:p w14:paraId="12B80301" w14:textId="77777777" w:rsidR="00ED148F" w:rsidRDefault="00000000">
      <w:pPr>
        <w:pStyle w:val="Lista3"/>
      </w:pPr>
      <w:r>
        <w:rPr>
          <w:rStyle w:val="Foreign"/>
        </w:rPr>
        <w:t>madhu-kara</w:t>
      </w:r>
      <w:r>
        <w:t xml:space="preserve"> (‘honey-maker’) or </w:t>
      </w:r>
      <w:r>
        <w:rPr>
          <w:rStyle w:val="Foreign"/>
        </w:rPr>
        <w:t>madhukara</w:t>
      </w:r>
      <w:r>
        <w:t xml:space="preserve"> (a bee)</w:t>
      </w:r>
    </w:p>
    <w:p w14:paraId="3857EBE5" w14:textId="77777777" w:rsidR="00ED148F" w:rsidRDefault="00000000">
      <w:pPr>
        <w:pStyle w:val="Lista"/>
      </w:pPr>
      <w:r>
        <w:t>compound cardinal numerals, e.g.</w:t>
      </w:r>
    </w:p>
    <w:p w14:paraId="20018251" w14:textId="77777777" w:rsidR="00ED148F" w:rsidRDefault="00000000">
      <w:pPr>
        <w:pStyle w:val="Lista2"/>
        <w:rPr>
          <w:rStyle w:val="Foreign"/>
        </w:rPr>
      </w:pPr>
      <w:r>
        <w:rPr>
          <w:rStyle w:val="Foreign"/>
        </w:rPr>
        <w:t>dvā-daśa</w:t>
      </w:r>
    </w:p>
    <w:p w14:paraId="74F113E5" w14:textId="77777777" w:rsidR="00ED148F" w:rsidRDefault="00000000">
      <w:pPr>
        <w:pStyle w:val="Lista2"/>
        <w:rPr>
          <w:rStyle w:val="Foreign"/>
          <w:i w:val="0"/>
          <w:iCs w:val="0"/>
          <w:noProof w:val="0"/>
        </w:rPr>
      </w:pPr>
      <w:r>
        <w:rPr>
          <w:rStyle w:val="Foreign"/>
        </w:rPr>
        <w:t>pañca-viṁśati</w:t>
      </w:r>
    </w:p>
    <w:p w14:paraId="5F953A6A" w14:textId="77777777" w:rsidR="00ED148F" w:rsidRDefault="00000000">
      <w:pPr>
        <w:pStyle w:val="Lista2"/>
      </w:pPr>
      <w:r>
        <w:t>see also §</w:t>
      </w:r>
      <w:r>
        <w:fldChar w:fldCharType="begin"/>
      </w:r>
      <w:r>
        <w:instrText xml:space="preserve"> REF _Ref203561433 \r \h </w:instrText>
      </w:r>
      <w:r>
        <w:fldChar w:fldCharType="separate"/>
      </w:r>
      <w:r>
        <w:t>8.5.8</w:t>
      </w:r>
      <w:r>
        <w:fldChar w:fldCharType="end"/>
      </w:r>
      <w:r>
        <w:t xml:space="preserve"> about ordinals</w:t>
      </w:r>
    </w:p>
    <w:p w14:paraId="7AEEE905" w14:textId="77777777" w:rsidR="00ED148F" w:rsidRDefault="00000000">
      <w:pPr>
        <w:pStyle w:val="Lista"/>
      </w:pPr>
      <w:r>
        <w:t>nominal derivatives of verbal formations for which hyphenation is recommended in §</w:t>
      </w:r>
      <w:r>
        <w:fldChar w:fldCharType="begin"/>
      </w:r>
      <w:r>
        <w:instrText xml:space="preserve"> REF _Ref203571919 \r \h </w:instrText>
      </w:r>
      <w:r>
        <w:fldChar w:fldCharType="separate"/>
      </w:r>
      <w:r>
        <w:t>8.5.6</w:t>
      </w:r>
      <w:r>
        <w:fldChar w:fldCharType="end"/>
      </w:r>
      <w:r>
        <w:t>, e.g.</w:t>
      </w:r>
    </w:p>
    <w:p w14:paraId="3A6E4FF7" w14:textId="77777777" w:rsidR="00ED148F" w:rsidRDefault="00000000">
      <w:pPr>
        <w:pStyle w:val="Lista2"/>
        <w:rPr>
          <w:rStyle w:val="Foreign"/>
          <w:i w:val="0"/>
          <w:iCs w:val="0"/>
          <w:noProof w:val="0"/>
        </w:rPr>
      </w:pPr>
      <w:r>
        <w:rPr>
          <w:rStyle w:val="Foreign"/>
        </w:rPr>
        <w:t>namas-kr̥ta</w:t>
      </w:r>
    </w:p>
    <w:p w14:paraId="34FE86FB" w14:textId="77777777" w:rsidR="00ED148F" w:rsidRDefault="00000000">
      <w:pPr>
        <w:pStyle w:val="Lista2"/>
        <w:rPr>
          <w:rStyle w:val="Foreign"/>
          <w:i w:val="0"/>
          <w:iCs w:val="0"/>
          <w:noProof w:val="0"/>
        </w:rPr>
      </w:pPr>
      <w:r>
        <w:rPr>
          <w:rStyle w:val="Foreign"/>
        </w:rPr>
        <w:t>āvir-bhūta</w:t>
      </w:r>
    </w:p>
    <w:p w14:paraId="238D1344" w14:textId="77777777" w:rsidR="00ED148F" w:rsidRDefault="00000000">
      <w:pPr>
        <w:pStyle w:val="Lista2"/>
      </w:pPr>
      <w:r>
        <w:rPr>
          <w:rStyle w:val="Foreign"/>
        </w:rPr>
        <w:t>svī-kr̥ta</w:t>
      </w:r>
    </w:p>
    <w:p w14:paraId="7628E780" w14:textId="77777777" w:rsidR="00ED148F" w:rsidRDefault="00000000">
      <w:pPr>
        <w:pStyle w:val="Cmsor4"/>
      </w:pPr>
      <w:bookmarkStart w:id="548" w:name="_Ref203560676"/>
      <w:bookmarkStart w:id="549" w:name="_Toc204326327"/>
      <w:r>
        <w:t xml:space="preserve">Proper names and </w:t>
      </w:r>
      <w:bookmarkEnd w:id="548"/>
      <w:r>
        <w:t>styles</w:t>
      </w:r>
      <w:bookmarkEnd w:id="549"/>
    </w:p>
    <w:p w14:paraId="1A460480" w14:textId="77777777" w:rsidR="00ED148F" w:rsidRDefault="00000000">
      <w:r>
        <w:t>Proper names should not normally be segmented into compound members.</w:t>
      </w:r>
    </w:p>
    <w:p w14:paraId="0B2764AA" w14:textId="77777777" w:rsidR="00ED148F" w:rsidRDefault="00000000">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14:paraId="014D9026" w14:textId="77777777" w:rsidR="00ED148F" w:rsidRDefault="00000000">
      <w:pPr>
        <w:pStyle w:val="Lista"/>
      </w:pPr>
      <w:r>
        <w:t>compound proper names may be segmented on a case by case basis when this is deemed helpful for interpretation, for example when the literal meaning of a name or part of a name is foregrounded</w:t>
      </w:r>
    </w:p>
    <w:p w14:paraId="179FB2BC" w14:textId="77777777" w:rsidR="00ED148F" w:rsidRDefault="00000000">
      <w:pPr>
        <w:pStyle w:val="Lista"/>
      </w:pPr>
      <w:r>
        <w:t>do use hyphens to separate honorifics and titles from names</w:t>
      </w:r>
    </w:p>
    <w:p w14:paraId="6498A139" w14:textId="77777777" w:rsidR="00ED148F" w:rsidRDefault="00000000">
      <w:pPr>
        <w:pStyle w:val="Lista2"/>
      </w:pPr>
      <w:r>
        <w:t xml:space="preserve">e.g. </w:t>
      </w:r>
      <w:r>
        <w:rPr>
          <w:rStyle w:val="Foreign"/>
        </w:rPr>
        <w:t>śrī-jayasiṁha-vallabha</w:t>
      </w:r>
      <w:r>
        <w:t xml:space="preserve">, </w:t>
      </w:r>
      <w:r>
        <w:rPr>
          <w:rStyle w:val="Foreign"/>
        </w:rPr>
        <w:t>viṣṇuvardhana-mahārāja</w:t>
      </w:r>
    </w:p>
    <w:p w14:paraId="4E6E05A0" w14:textId="77777777" w:rsidR="00ED148F" w:rsidRDefault="00000000">
      <w:pPr>
        <w:pStyle w:val="Lista2"/>
      </w:pPr>
      <w:r>
        <w:t>long sequences of such items may be treated as quasi-compounds (§</w:t>
      </w:r>
      <w:r>
        <w:fldChar w:fldCharType="begin"/>
      </w:r>
      <w:r>
        <w:instrText xml:space="preserve"> REF _Ref203561898 \r \h </w:instrText>
      </w:r>
      <w:r>
        <w:fldChar w:fldCharType="separate"/>
      </w:r>
      <w:r>
        <w:t>8.5.5</w:t>
      </w:r>
      <w:r>
        <w:fldChar w:fldCharType="end"/>
      </w:r>
      <w:r>
        <w:t>)</w:t>
      </w:r>
    </w:p>
    <w:p w14:paraId="6DDA9B4C" w14:textId="77777777" w:rsidR="00ED148F" w:rsidRDefault="00000000">
      <w:pPr>
        <w:pStyle w:val="Lista2"/>
      </w:pPr>
      <w:r>
        <w:t>when such words seem to be used as part of a name rather than styles attached to it, segment on the basis of what you interpret to be the name, e.g.</w:t>
      </w:r>
    </w:p>
    <w:p w14:paraId="76849A15" w14:textId="77777777" w:rsidR="00ED148F" w:rsidRDefault="00000000">
      <w:pPr>
        <w:pStyle w:val="Lista3"/>
      </w:pPr>
      <w:r>
        <w:rPr>
          <w:rStyle w:val="Foreign"/>
        </w:rPr>
        <w:t>bhīmarājākhyaḥ</w:t>
      </w:r>
      <w:r>
        <w:t xml:space="preserve"> (a person named </w:t>
      </w:r>
      <w:r>
        <w:rPr>
          <w:rStyle w:val="ForeignIndic"/>
        </w:rPr>
        <w:t>Bhīmarāja</w:t>
      </w:r>
      <w:r>
        <w:t xml:space="preserve"> rather than a king named Bhīma)</w:t>
      </w:r>
    </w:p>
    <w:p w14:paraId="581811FC" w14:textId="77777777" w:rsidR="00ED148F" w:rsidRDefault="00000000">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14:paraId="2E76E237" w14:textId="77777777" w:rsidR="00ED148F" w:rsidRDefault="00000000">
      <w:pPr>
        <w:pStyle w:val="Cmsor3"/>
      </w:pPr>
      <w:bookmarkStart w:id="550" w:name="_Ref203561433"/>
      <w:bookmarkStart w:id="551" w:name="_Ref203571003"/>
      <w:bookmarkStart w:id="552" w:name="_Toc204326328"/>
      <w:bookmarkStart w:id="553" w:name="_Ref203379825"/>
      <w:bookmarkStart w:id="554" w:name="_Ref203490415"/>
      <w:bookmarkStart w:id="555" w:name="_Ref203556104"/>
      <w:r>
        <w:t>Derivatives of compounds</w:t>
      </w:r>
      <w:bookmarkEnd w:id="550"/>
      <w:bookmarkEnd w:id="551"/>
      <w:bookmarkEnd w:id="552"/>
    </w:p>
    <w:p w14:paraId="21D12083" w14:textId="77777777" w:rsidR="00ED148F" w:rsidRDefault="00000000">
      <w:r>
        <w:t>Secondary derivatives of Sanskrit compound nouns are not themselves compounds and should therefore not be hyphenated.</w:t>
      </w:r>
    </w:p>
    <w:p w14:paraId="6ED914D5" w14:textId="77777777" w:rsidR="00ED148F" w:rsidRDefault="00000000">
      <w:pPr>
        <w:pStyle w:val="Lista"/>
      </w:pPr>
      <w:r>
        <w:t xml:space="preserve">for example, </w:t>
      </w:r>
      <w:r>
        <w:rPr>
          <w:rStyle w:val="Foreign"/>
        </w:rPr>
        <w:t>cāturvarṇya</w:t>
      </w:r>
      <w:r>
        <w:t xml:space="preserve"> is not a compound</w:t>
      </w:r>
    </w:p>
    <w:p w14:paraId="19012804" w14:textId="77777777" w:rsidR="00ED148F" w:rsidRDefault="00000000">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5C68E603" w14:textId="77777777" w:rsidR="00ED148F" w:rsidRDefault="00000000">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3F4CE2A6" w14:textId="77777777" w:rsidR="00ED148F" w:rsidRDefault="00000000">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039FC0D1" w14:textId="77777777" w:rsidR="00ED148F" w:rsidRDefault="00000000">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Pr>
          <w:rStyle w:val="Foreign"/>
          <w:i w:val="0"/>
          <w:iCs w:val="0"/>
          <w:noProof w:val="0"/>
        </w:rPr>
        <w:t>8.5.7</w:t>
      </w:r>
      <w:r>
        <w:rPr>
          <w:rStyle w:val="Foreign"/>
          <w:i w:val="0"/>
          <w:iCs w:val="0"/>
          <w:noProof w:val="0"/>
        </w:rPr>
        <w:fldChar w:fldCharType="end"/>
      </w:r>
      <w:r>
        <w:rPr>
          <w:rStyle w:val="Foreign"/>
          <w:i w:val="0"/>
          <w:iCs w:val="0"/>
          <w:noProof w:val="0"/>
        </w:rPr>
        <w:t>)</w:t>
      </w:r>
    </w:p>
    <w:p w14:paraId="22B4C27B" w14:textId="77777777" w:rsidR="00ED148F" w:rsidRDefault="00000000">
      <w:pPr>
        <w:pStyle w:val="Lista"/>
        <w:rPr>
          <w:rStyle w:val="Foreign"/>
          <w:i w:val="0"/>
          <w:iCs w:val="0"/>
          <w:noProof w:val="0"/>
        </w:rPr>
      </w:pPr>
      <w:r>
        <w:rPr>
          <w:rStyle w:val="Foreign"/>
          <w:i w:val="0"/>
          <w:iCs w:val="0"/>
          <w:noProof w:val="0"/>
        </w:rPr>
        <w:t>compound ordinal numbers are also derivatives of compounds and should not be hyphenated, e.g.</w:t>
      </w:r>
    </w:p>
    <w:p w14:paraId="0B95B723" w14:textId="77777777" w:rsidR="00ED148F" w:rsidRDefault="00000000">
      <w:pPr>
        <w:pStyle w:val="Lista2"/>
        <w:rPr>
          <w:rStyle w:val="Foreign"/>
        </w:rPr>
      </w:pPr>
      <w:r>
        <w:rPr>
          <w:rStyle w:val="Foreign"/>
        </w:rPr>
        <w:t>caturviṁśa</w:t>
      </w:r>
    </w:p>
    <w:p w14:paraId="099F7403" w14:textId="77777777" w:rsidR="00ED148F" w:rsidRDefault="00000000">
      <w:pPr>
        <w:pStyle w:val="Lista2"/>
        <w:rPr>
          <w:rStyle w:val="Foreign"/>
          <w:i w:val="0"/>
          <w:iCs w:val="0"/>
          <w:noProof w:val="0"/>
        </w:rPr>
      </w:pPr>
      <w:r>
        <w:rPr>
          <w:rStyle w:val="Foreign"/>
        </w:rPr>
        <w:t>caturviṁśatitama</w:t>
      </w:r>
    </w:p>
    <w:p w14:paraId="453256B4" w14:textId="77777777" w:rsidR="00ED148F" w:rsidRDefault="00000000">
      <w:pPr>
        <w:pStyle w:val="Cmsor3"/>
      </w:pPr>
      <w:bookmarkStart w:id="556" w:name="_Toc204326329"/>
      <w:r>
        <w:t>Affixes and clitics</w:t>
      </w:r>
      <w:bookmarkEnd w:id="556"/>
    </w:p>
    <w:p w14:paraId="37351966" w14:textId="77777777" w:rsidR="00ED148F" w:rsidRDefault="00000000">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14:paraId="0B1C2803" w14:textId="77777777" w:rsidR="00ED148F" w:rsidRDefault="00000000">
      <w:pPr>
        <w:pStyle w:val="Lista"/>
      </w:pPr>
      <w:r>
        <w:lastRenderedPageBreak/>
        <w:t xml:space="preserve">the following Tamil formations </w:t>
      </w:r>
      <w:r>
        <w:rPr>
          <w:b/>
          <w:bCs/>
        </w:rPr>
        <w:t>must not be separated</w:t>
      </w:r>
      <w:r>
        <w:t xml:space="preserve"> from the words to which they are attached</w:t>
      </w:r>
    </w:p>
    <w:p w14:paraId="5237B948" w14:textId="77777777" w:rsidR="00ED148F" w:rsidRDefault="00000000">
      <w:pPr>
        <w:pStyle w:val="Lista2"/>
      </w:pPr>
      <w:r>
        <w:t xml:space="preserve">enclitic particles (e.g. </w:t>
      </w:r>
      <w:r>
        <w:rPr>
          <w:rStyle w:val="Foreign"/>
        </w:rPr>
        <w:t>ē</w:t>
      </w:r>
      <w:r>
        <w:t xml:space="preserve">, </w:t>
      </w:r>
      <w:r>
        <w:rPr>
          <w:rStyle w:val="Foreign"/>
        </w:rPr>
        <w:t>ō</w:t>
      </w:r>
      <w:r>
        <w:t xml:space="preserve">) </w:t>
      </w:r>
    </w:p>
    <w:p w14:paraId="3ECBCFDB" w14:textId="77777777" w:rsidR="00ED148F" w:rsidRDefault="00000000">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2BF1D016" w14:textId="77777777" w:rsidR="00ED148F" w:rsidRDefault="00000000">
      <w:pPr>
        <w:pStyle w:val="Lista"/>
      </w:pPr>
      <w:r>
        <w:t xml:space="preserve">the following Old Javanese formations </w:t>
      </w:r>
      <w:r>
        <w:rPr>
          <w:b/>
          <w:bCs/>
        </w:rPr>
        <w:t>must not be separated</w:t>
      </w:r>
      <w:r>
        <w:t xml:space="preserve"> from the words to which they are attached</w:t>
      </w:r>
    </w:p>
    <w:p w14:paraId="76C8B96D" w14:textId="77777777" w:rsidR="00ED148F" w:rsidRDefault="00000000">
      <w:pPr>
        <w:pStyle w:val="Lista2"/>
      </w:pPr>
      <w:r>
        <w:t>enclitic pronominal suffixes (</w:t>
      </w:r>
      <w:r>
        <w:rPr>
          <w:rStyle w:val="Foreign"/>
        </w:rPr>
        <w:t>-(ṅ)ku</w:t>
      </w:r>
      <w:r>
        <w:t xml:space="preserve"> etc.)</w:t>
      </w:r>
    </w:p>
    <w:p w14:paraId="0D7E77D9" w14:textId="77777777" w:rsidR="00ED148F" w:rsidRDefault="00000000">
      <w:pPr>
        <w:pStyle w:val="Lista2"/>
      </w:pPr>
      <w:r>
        <w:t xml:space="preserve">possessive constructions built with the linker </w:t>
      </w:r>
      <w:r>
        <w:rPr>
          <w:rStyle w:val="Foreign"/>
        </w:rPr>
        <w:t>-ni</w:t>
      </w:r>
      <w:r>
        <w:t xml:space="preserve"> (</w:t>
      </w:r>
      <w:r>
        <w:rPr>
          <w:rStyle w:val="Foreign"/>
        </w:rPr>
        <w:t>-nikaṅ</w:t>
      </w:r>
      <w:r>
        <w:t>, etc.)</w:t>
      </w:r>
    </w:p>
    <w:p w14:paraId="47C86D03" w14:textId="77777777" w:rsidR="00ED148F" w:rsidRDefault="00000000">
      <w:pPr>
        <w:pStyle w:val="Lista2"/>
      </w:pPr>
      <w:r>
        <w:t>the definite article -</w:t>
      </w:r>
      <w:r>
        <w:rPr>
          <w:i/>
        </w:rPr>
        <w:t>ṅ</w:t>
      </w:r>
    </w:p>
    <w:p w14:paraId="6F0AFA3B" w14:textId="77777777" w:rsidR="00ED148F" w:rsidRDefault="00000000">
      <w:pPr>
        <w:pStyle w:val="Lista2"/>
      </w:pPr>
      <w:r>
        <w:t>the conjunction -</w:t>
      </w:r>
      <w:r>
        <w:rPr>
          <w:i/>
        </w:rPr>
        <w:t>n</w:t>
      </w:r>
      <w:r>
        <w:t xml:space="preserve"> </w:t>
      </w:r>
    </w:p>
    <w:p w14:paraId="132EAA17" w14:textId="77777777" w:rsidR="00ED148F" w:rsidRDefault="00000000">
      <w:pPr>
        <w:pStyle w:val="Cmsor1"/>
        <w:numPr>
          <w:ilvl w:val="0"/>
          <w:numId w:val="0"/>
        </w:numPr>
      </w:pPr>
      <w:bookmarkStart w:id="557" w:name="_Toc204326330"/>
      <w:bookmarkEnd w:id="553"/>
      <w:bookmarkEnd w:id="554"/>
      <w:bookmarkEnd w:id="555"/>
      <w:r>
        <w:lastRenderedPageBreak/>
        <w:t>References</w:t>
      </w:r>
      <w:bookmarkEnd w:id="496"/>
      <w:bookmarkEnd w:id="497"/>
      <w:bookmarkEnd w:id="557"/>
    </w:p>
    <w:p w14:paraId="003FE331" w14:textId="77777777" w:rsidR="00ED148F" w:rsidRDefault="00000000">
      <w:pPr>
        <w:pStyle w:val="Irodalomjegyzk"/>
      </w:pPr>
      <w:r>
        <w:t>@hard old</w:t>
      </w:r>
    </w:p>
    <w:p w14:paraId="2DFB7012" w14:textId="77777777" w:rsidR="00ED148F" w:rsidRDefault="00000000">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22072EE5" w14:textId="77777777" w:rsidR="00ED148F" w:rsidRDefault="00000000">
      <w:pPr>
        <w:pStyle w:val="Irodalomjegyzk"/>
      </w:pPr>
      <w:r>
        <w:t xml:space="preserve">Coulmas, Florian. 2006. </w:t>
      </w:r>
      <w:r>
        <w:rPr>
          <w:i/>
        </w:rPr>
        <w:t>The Blackwell Encyclopedia of Writing Systems</w:t>
      </w:r>
      <w:r>
        <w:t>. 4th ed. Oxford: Blackwell.</w:t>
      </w:r>
    </w:p>
    <w:p w14:paraId="089ECC94" w14:textId="77777777" w:rsidR="00ED148F" w:rsidRDefault="00000000">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14:paraId="4F1B04E2" w14:textId="77777777" w:rsidR="00ED148F"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4">
        <w:r w:rsidR="00ED148F">
          <w:t xml:space="preserve"> </w:t>
        </w:r>
      </w:hyperlink>
      <w:hyperlink r:id="rId85">
        <w:r w:rsidR="00ED148F">
          <w:rPr>
            <w:color w:val="1155CC"/>
            <w:u w:val="single"/>
          </w:rPr>
          <w:t>https://www.iso.org/standard/28333.html</w:t>
        </w:r>
      </w:hyperlink>
      <w:r>
        <w:t>.</w:t>
      </w:r>
    </w:p>
    <w:p w14:paraId="5A973801" w14:textId="77777777" w:rsidR="00ED148F"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6">
        <w:r w:rsidR="00ED148F">
          <w:t xml:space="preserve"> </w:t>
        </w:r>
      </w:hyperlink>
      <w:hyperlink r:id="rId87">
        <w:r w:rsidR="00ED148F">
          <w:rPr>
            <w:color w:val="1155CC"/>
            <w:u w:val="single"/>
          </w:rPr>
          <w:t>https://standards.iso.org/ittf/PubliclyAvailableStandards/c069119_ISO_IEC_10646_2017.zip</w:t>
        </w:r>
      </w:hyperlink>
      <w:r>
        <w:t>.</w:t>
      </w:r>
    </w:p>
    <w:p w14:paraId="764C5966" w14:textId="77777777" w:rsidR="00ED148F" w:rsidRDefault="00000000">
      <w:pPr>
        <w:pStyle w:val="Irodalomjegyzk"/>
      </w:pPr>
      <w:r>
        <w:t xml:space="preserve">Ollett, Andrew &amp; Sarah Pierce Taylor. forthcoming. </w:t>
      </w:r>
      <w:r>
        <w:rPr>
          <w:i/>
        </w:rPr>
        <w:t>Representing Kannada Text</w:t>
      </w:r>
      <w:r>
        <w:t>. [consulted in a draft stage]</w:t>
      </w:r>
    </w:p>
    <w:p w14:paraId="6A0E927E" w14:textId="77777777" w:rsidR="00ED148F" w:rsidRDefault="00000000">
      <w:pPr>
        <w:pStyle w:val="Irodalomjegyzk"/>
      </w:pPr>
      <w:r>
        <w:t>Wellisch, Hans H. 1978. The Conversion of Scripts—Its Nature, History, and Utilization. New York: Wiley.</w:t>
      </w:r>
    </w:p>
    <w:p w14:paraId="4C16D01A" w14:textId="77777777" w:rsidR="00ED148F" w:rsidRDefault="00000000">
      <w:pPr>
        <w:pStyle w:val="Irodalomjegyzk"/>
      </w:pPr>
      <w:r>
        <w:t>@soft new</w:t>
      </w:r>
    </w:p>
    <w:p w14:paraId="7576DA94" w14:textId="77777777" w:rsidR="00D86831" w:rsidRPr="00D86831" w:rsidRDefault="00000000" w:rsidP="00D86831">
      <w:pPr>
        <w:pStyle w:val="Irodalomjegyzk"/>
        <w:rPr>
          <w:rFonts w:cs="Gentium"/>
        </w:rPr>
      </w:pPr>
      <w:r>
        <w:fldChar w:fldCharType="begin"/>
      </w:r>
      <w:r>
        <w:instrText xml:space="preserve"> ADDIN ZOTERO_BIBL {"uncited":[],"omitted":[],"custom":[]} CSL_BIBLIOGRAPHY </w:instrText>
      </w:r>
      <w:r>
        <w:fldChar w:fldCharType="separate"/>
      </w:r>
      <w:r w:rsidR="00D86831" w:rsidRPr="00D86831">
        <w:rPr>
          <w:rFonts w:cs="Gentium"/>
        </w:rPr>
        <w:t xml:space="preserve">Coulmas, Florian. 2003. </w:t>
      </w:r>
      <w:r w:rsidR="00D86831" w:rsidRPr="00D86831">
        <w:rPr>
          <w:rFonts w:cs="Gentium"/>
          <w:i/>
          <w:iCs/>
        </w:rPr>
        <w:t>Writing Systems: An Introduction to Their Linguistic Analysis</w:t>
      </w:r>
      <w:r w:rsidR="00D86831" w:rsidRPr="00D86831">
        <w:rPr>
          <w:rFonts w:cs="Gentium"/>
        </w:rPr>
        <w:t>. Cambridge University Press.</w:t>
      </w:r>
    </w:p>
    <w:p w14:paraId="6BAC546D" w14:textId="77777777" w:rsidR="00D86831" w:rsidRPr="00D86831" w:rsidRDefault="00D86831" w:rsidP="00D86831">
      <w:pPr>
        <w:pStyle w:val="Irodalomjegyzk"/>
        <w:rPr>
          <w:rFonts w:cs="Gentium"/>
        </w:rPr>
      </w:pPr>
      <w:r w:rsidRPr="00D86831">
        <w:rPr>
          <w:rFonts w:cs="Gentium"/>
        </w:rPr>
        <w:t xml:space="preserve">———. 2006. </w:t>
      </w:r>
      <w:r w:rsidRPr="00D86831">
        <w:rPr>
          <w:rFonts w:cs="Gentium"/>
          <w:i/>
          <w:iCs/>
        </w:rPr>
        <w:t>The Blackwell Encyclopedia of Writing Systems</w:t>
      </w:r>
      <w:r w:rsidRPr="00D86831">
        <w:rPr>
          <w:rFonts w:cs="Gentium"/>
        </w:rPr>
        <w:t>. 4. Oxford: Blackwell.</w:t>
      </w:r>
    </w:p>
    <w:p w14:paraId="4D2FD2C2" w14:textId="77777777" w:rsidR="00D86831" w:rsidRPr="00D86831" w:rsidRDefault="00D86831" w:rsidP="00D86831">
      <w:pPr>
        <w:pStyle w:val="Irodalomjegyzk"/>
        <w:rPr>
          <w:rFonts w:cs="Gentium"/>
        </w:rPr>
      </w:pPr>
      <w:r w:rsidRPr="00D86831">
        <w:rPr>
          <w:rFonts w:cs="Gentium"/>
        </w:rPr>
        <w:t xml:space="preserve">Daniels, Peter T. 2018. </w:t>
      </w:r>
      <w:r w:rsidRPr="00D86831">
        <w:rPr>
          <w:rFonts w:cs="Gentium"/>
          <w:i/>
          <w:iCs/>
        </w:rPr>
        <w:t>An Exploration of Writing</w:t>
      </w:r>
      <w:r w:rsidRPr="00D86831">
        <w:rPr>
          <w:rFonts w:cs="Gentium"/>
        </w:rPr>
        <w:t>. Sheffield: Equinox.</w:t>
      </w:r>
    </w:p>
    <w:p w14:paraId="3EB52B60" w14:textId="77777777" w:rsidR="00D86831" w:rsidRPr="00D86831" w:rsidRDefault="00D86831" w:rsidP="00D86831">
      <w:pPr>
        <w:pStyle w:val="Irodalomjegyzk"/>
        <w:rPr>
          <w:rFonts w:cs="Gentium"/>
        </w:rPr>
      </w:pPr>
      <w:r w:rsidRPr="00D86831">
        <w:rPr>
          <w:rFonts w:cs="Gentium"/>
        </w:rPr>
        <w:t xml:space="preserve">Fedorova, Liudmila. 2013. ‘The Development of Graphic Representation in Abugida Writing: The Akshara’s Grammar’. </w:t>
      </w:r>
      <w:r w:rsidRPr="00D86831">
        <w:rPr>
          <w:rFonts w:cs="Gentium"/>
          <w:i/>
          <w:iCs/>
        </w:rPr>
        <w:t>Lingua Posnaniensis</w:t>
      </w:r>
      <w:r w:rsidRPr="00D86831">
        <w:rPr>
          <w:rFonts w:cs="Gentium"/>
        </w:rPr>
        <w:t xml:space="preserve"> 55 (2): 49–66. [DOI: 10.2478/linpo-2013-0013].</w:t>
      </w:r>
    </w:p>
    <w:p w14:paraId="474DE5FB" w14:textId="77777777" w:rsidR="00D86831" w:rsidRPr="00D86831" w:rsidRDefault="00D86831" w:rsidP="00D86831">
      <w:pPr>
        <w:pStyle w:val="Irodalomjegyzk"/>
        <w:rPr>
          <w:rFonts w:cs="Gentium"/>
        </w:rPr>
      </w:pPr>
      <w:r w:rsidRPr="00D86831">
        <w:rPr>
          <w:rFonts w:cs="Gentium"/>
        </w:rPr>
        <w:t xml:space="preserve">Gnanadesikan, Amalia E. 2017. ‘Towards a Typology of Phonemic Scripts’. </w:t>
      </w:r>
      <w:r w:rsidRPr="00D86831">
        <w:rPr>
          <w:rFonts w:cs="Gentium"/>
          <w:i/>
          <w:iCs/>
        </w:rPr>
        <w:t>Writing Systems Research</w:t>
      </w:r>
      <w:r w:rsidRPr="00D86831">
        <w:rPr>
          <w:rFonts w:cs="Gentium"/>
        </w:rPr>
        <w:t xml:space="preserve"> 9 (1): 14–35. [DOI: 10.1080/17586801.2017.1308239].</w:t>
      </w:r>
    </w:p>
    <w:p w14:paraId="127C9B70" w14:textId="77777777" w:rsidR="00D86831" w:rsidRPr="00D86831" w:rsidRDefault="00D86831" w:rsidP="00D86831">
      <w:pPr>
        <w:pStyle w:val="Irodalomjegyzk"/>
        <w:rPr>
          <w:rFonts w:cs="Gentium"/>
        </w:rPr>
      </w:pPr>
      <w:r w:rsidRPr="00D86831">
        <w:rPr>
          <w:rFonts w:cs="Gentium"/>
        </w:rPr>
        <w:t xml:space="preserve">International Organization for Standardization. 2001. </w:t>
      </w:r>
      <w:r w:rsidRPr="00D86831">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sidRPr="00D86831">
        <w:rPr>
          <w:rFonts w:cs="Gentium"/>
        </w:rPr>
        <w:t>. Geneva: International Organization for Standardization.</w:t>
      </w:r>
    </w:p>
    <w:p w14:paraId="5163D594" w14:textId="77777777" w:rsidR="00D86831" w:rsidRPr="00D86831" w:rsidRDefault="00D86831" w:rsidP="00D86831">
      <w:pPr>
        <w:pStyle w:val="Irodalomjegyzk"/>
        <w:rPr>
          <w:rFonts w:cs="Gentium"/>
        </w:rPr>
      </w:pPr>
      <w:r w:rsidRPr="00D86831">
        <w:rPr>
          <w:rFonts w:cs="Gentium"/>
        </w:rPr>
        <w:t xml:space="preserve">ISO/IEC 10646. 2020. </w:t>
      </w:r>
      <w:r w:rsidRPr="00D86831">
        <w:rPr>
          <w:rFonts w:cs="Gentium"/>
          <w:i/>
          <w:iCs/>
        </w:rPr>
        <w:t>International Standard ISO/IEC 10646.  Information Technology — Universal Coded Character Set (UCS)</w:t>
      </w:r>
      <w:r w:rsidRPr="00D86831">
        <w:rPr>
          <w:rFonts w:cs="Gentium"/>
        </w:rPr>
        <w:t>. 6. Geneva: ISO. [https://standards.iso.org/ittf/PubliclyAvailableStandards/c076835_ISO_IEC_10646_2020(E).zip].</w:t>
      </w:r>
    </w:p>
    <w:p w14:paraId="7E0569F3" w14:textId="77777777" w:rsidR="00D86831" w:rsidRPr="00D86831" w:rsidRDefault="00D86831" w:rsidP="00D86831">
      <w:pPr>
        <w:pStyle w:val="Irodalomjegyzk"/>
        <w:rPr>
          <w:rFonts w:cs="Gentium"/>
        </w:rPr>
      </w:pPr>
      <w:r w:rsidRPr="00D86831">
        <w:rPr>
          <w:rFonts w:cs="Gentium"/>
        </w:rPr>
        <w:t xml:space="preserve">Iyengar, Arvind. 2024. ‘The Akshara as a Graphematic Unit’. In </w:t>
      </w:r>
      <w:r w:rsidRPr="00D86831">
        <w:rPr>
          <w:rFonts w:cs="Gentium"/>
          <w:i/>
          <w:iCs/>
        </w:rPr>
        <w:t>Proceedings: Grapholinguistics in the 21st Century 2022</w:t>
      </w:r>
      <w:r w:rsidRPr="00D86831">
        <w:rPr>
          <w:rFonts w:cs="Gentium"/>
        </w:rPr>
        <w:t>, 419–36. Fluxus Editions. [https://hdl.handle.net/1959.11/63505].</w:t>
      </w:r>
    </w:p>
    <w:p w14:paraId="30BE91A7" w14:textId="77777777" w:rsidR="00D86831" w:rsidRPr="00D86831" w:rsidRDefault="00D86831" w:rsidP="00D86831">
      <w:pPr>
        <w:pStyle w:val="Irodalomjegyzk"/>
        <w:rPr>
          <w:rFonts w:cs="Gentium"/>
        </w:rPr>
      </w:pPr>
      <w:r w:rsidRPr="00D86831">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19E68F9C" w14:textId="77777777" w:rsidR="00D86831" w:rsidRPr="00D86831" w:rsidRDefault="00D86831" w:rsidP="00D86831">
      <w:pPr>
        <w:pStyle w:val="Irodalomjegyzk"/>
        <w:rPr>
          <w:rFonts w:cs="Gentium"/>
        </w:rPr>
      </w:pPr>
      <w:r w:rsidRPr="00D86831">
        <w:rPr>
          <w:rFonts w:cs="Gentium"/>
        </w:rPr>
        <w:t xml:space="preserve">Meletis, Dimitrios. 2019. ‘The Grapheme as a Universal Basic Unit of Writing’. </w:t>
      </w:r>
      <w:r w:rsidRPr="00D86831">
        <w:rPr>
          <w:rFonts w:cs="Gentium"/>
          <w:i/>
          <w:iCs/>
        </w:rPr>
        <w:t>Writing Systems Research</w:t>
      </w:r>
      <w:r w:rsidRPr="00D86831">
        <w:rPr>
          <w:rFonts w:cs="Gentium"/>
        </w:rPr>
        <w:t xml:space="preserve"> 11 (1): 26–49. [DOI: 10.1080/17586801.2019.1697412].</w:t>
      </w:r>
    </w:p>
    <w:p w14:paraId="3D200247" w14:textId="77777777" w:rsidR="00D86831" w:rsidRPr="00D86831" w:rsidRDefault="00D86831" w:rsidP="00D86831">
      <w:pPr>
        <w:pStyle w:val="Irodalomjegyzk"/>
        <w:rPr>
          <w:rFonts w:cs="Gentium"/>
        </w:rPr>
      </w:pPr>
      <w:r w:rsidRPr="00D86831">
        <w:rPr>
          <w:rFonts w:cs="Gentium"/>
        </w:rPr>
        <w:t xml:space="preserve">———. 2020a. </w:t>
      </w:r>
      <w:r w:rsidRPr="00D86831">
        <w:rPr>
          <w:rFonts w:cs="Gentium"/>
          <w:i/>
          <w:iCs/>
        </w:rPr>
        <w:t>The Nature of Writing: A Theory of Grapholinguistics</w:t>
      </w:r>
      <w:r w:rsidRPr="00D86831">
        <w:rPr>
          <w:rFonts w:cs="Gentium"/>
        </w:rPr>
        <w:t>. Grapholinguistics and Its Applications 3. Brest: Fluxus Editions. [DOI: 10.36824/2020-meletis].</w:t>
      </w:r>
    </w:p>
    <w:p w14:paraId="100436E3" w14:textId="77777777" w:rsidR="00D86831" w:rsidRPr="00D86831" w:rsidRDefault="00D86831" w:rsidP="00D86831">
      <w:pPr>
        <w:pStyle w:val="Irodalomjegyzk"/>
        <w:rPr>
          <w:rFonts w:cs="Gentium"/>
        </w:rPr>
      </w:pPr>
      <w:r w:rsidRPr="00D86831">
        <w:rPr>
          <w:rFonts w:cs="Gentium"/>
        </w:rPr>
        <w:t xml:space="preserve">———. 2020b. ‘Types of Allography’. </w:t>
      </w:r>
      <w:r w:rsidRPr="00D86831">
        <w:rPr>
          <w:rFonts w:cs="Gentium"/>
          <w:i/>
          <w:iCs/>
        </w:rPr>
        <w:t>Open Linguistics</w:t>
      </w:r>
      <w:r w:rsidRPr="00D86831">
        <w:rPr>
          <w:rFonts w:cs="Gentium"/>
        </w:rPr>
        <w:t xml:space="preserve"> 6 (1): 249–66. [DOI: 10.1515/opli-2020-0006].</w:t>
      </w:r>
    </w:p>
    <w:p w14:paraId="0CBA54D2" w14:textId="77777777" w:rsidR="00D86831" w:rsidRPr="00D86831" w:rsidRDefault="00D86831" w:rsidP="00D86831">
      <w:pPr>
        <w:pStyle w:val="Irodalomjegyzk"/>
        <w:rPr>
          <w:rFonts w:cs="Gentium"/>
        </w:rPr>
      </w:pPr>
      <w:r w:rsidRPr="00D86831">
        <w:rPr>
          <w:rFonts w:cs="Gentium"/>
        </w:rPr>
        <w:t xml:space="preserve">Meletis, Dimitrios &amp; Christa Dürscheid. 2022. </w:t>
      </w:r>
      <w:r w:rsidRPr="00D86831">
        <w:rPr>
          <w:rFonts w:cs="Gentium"/>
          <w:i/>
          <w:iCs/>
        </w:rPr>
        <w:t>Writing Systems and Their Use: An Overview of Grapholinguistics</w:t>
      </w:r>
      <w:r w:rsidRPr="00D86831">
        <w:rPr>
          <w:rFonts w:cs="Gentium"/>
        </w:rPr>
        <w:t>. De Gruyter Mouton. [DOI: 10.1515/9783110757835].</w:t>
      </w:r>
    </w:p>
    <w:p w14:paraId="6354B229" w14:textId="77777777" w:rsidR="00D86831" w:rsidRPr="00D86831" w:rsidRDefault="00D86831" w:rsidP="00D86831">
      <w:pPr>
        <w:pStyle w:val="Irodalomjegyzk"/>
        <w:rPr>
          <w:rFonts w:cs="Gentium"/>
        </w:rPr>
      </w:pPr>
      <w:r w:rsidRPr="00D86831">
        <w:rPr>
          <w:rFonts w:cs="Gentium"/>
        </w:rPr>
        <w:t xml:space="preserve">Neef, Martin. 2015. ‘Writing Systems as Modular Objects: Proposals for Theory Design in Grapholinguistics’. </w:t>
      </w:r>
      <w:r w:rsidRPr="00D86831">
        <w:rPr>
          <w:rFonts w:cs="Gentium"/>
          <w:i/>
          <w:iCs/>
        </w:rPr>
        <w:t>Open Linguistics</w:t>
      </w:r>
      <w:r w:rsidRPr="00D86831">
        <w:rPr>
          <w:rFonts w:cs="Gentium"/>
        </w:rPr>
        <w:t xml:space="preserve"> 1 (1). [DOI: 10.1515/opli-2015-0026].</w:t>
      </w:r>
    </w:p>
    <w:p w14:paraId="4343BFBD" w14:textId="77777777" w:rsidR="00D86831" w:rsidRPr="00D86831" w:rsidRDefault="00D86831" w:rsidP="00D86831">
      <w:pPr>
        <w:pStyle w:val="Irodalomjegyzk"/>
        <w:rPr>
          <w:rFonts w:cs="Gentium"/>
        </w:rPr>
      </w:pPr>
      <w:r w:rsidRPr="00D86831">
        <w:rPr>
          <w:rFonts w:cs="Gentium"/>
        </w:rPr>
        <w:t xml:space="preserve">Nöth, Winfried. 1990. </w:t>
      </w:r>
      <w:r w:rsidRPr="00D86831">
        <w:rPr>
          <w:rFonts w:cs="Gentium"/>
          <w:i/>
          <w:iCs/>
        </w:rPr>
        <w:t>Handbook of Semiotics</w:t>
      </w:r>
      <w:r w:rsidRPr="00D86831">
        <w:rPr>
          <w:rFonts w:cs="Gentium"/>
        </w:rPr>
        <w:t>. Advances in Semiotics. Bloomington: Indiana University Press.</w:t>
      </w:r>
    </w:p>
    <w:p w14:paraId="191F7E45" w14:textId="77777777" w:rsidR="00D86831" w:rsidRPr="00D86831" w:rsidRDefault="00D86831" w:rsidP="00D86831">
      <w:pPr>
        <w:pStyle w:val="Irodalomjegyzk"/>
        <w:rPr>
          <w:rFonts w:cs="Gentium"/>
        </w:rPr>
      </w:pPr>
      <w:r w:rsidRPr="00D86831">
        <w:rPr>
          <w:rFonts w:cs="Gentium"/>
        </w:rPr>
        <w:t>Ollett, Andrew &amp; Sarah Pierce Taylor. forthcoming. ‘Representing Kannada Text’.</w:t>
      </w:r>
    </w:p>
    <w:p w14:paraId="683BD0EA" w14:textId="77777777" w:rsidR="00D86831" w:rsidRPr="00D86831" w:rsidRDefault="00D86831" w:rsidP="00D86831">
      <w:pPr>
        <w:pStyle w:val="Irodalomjegyzk"/>
        <w:rPr>
          <w:rFonts w:cs="Gentium"/>
        </w:rPr>
      </w:pPr>
      <w:r w:rsidRPr="00D86831">
        <w:rPr>
          <w:rFonts w:cs="Gentium"/>
        </w:rPr>
        <w:lastRenderedPageBreak/>
        <w:t xml:space="preserve">Salomon, Richard. 1998. </w:t>
      </w:r>
      <w:r w:rsidRPr="00D86831">
        <w:rPr>
          <w:rFonts w:cs="Gentium"/>
          <w:i/>
          <w:iCs/>
        </w:rPr>
        <w:t>Indian Epigraphy: A Guide to the Study of Inscriptions in Sanskrit, Prakrit, and the Other Indo-Aryan Languages</w:t>
      </w:r>
      <w:r w:rsidRPr="00D86831">
        <w:rPr>
          <w:rFonts w:cs="Gentium"/>
        </w:rPr>
        <w:t>. South Asia Research. New York: Oxford University Press. [http://archive.org/details/indianepigraphyg0000salo].</w:t>
      </w:r>
    </w:p>
    <w:p w14:paraId="59CA9585" w14:textId="77777777" w:rsidR="00D86831" w:rsidRPr="00D86831" w:rsidRDefault="00D86831" w:rsidP="00D86831">
      <w:pPr>
        <w:pStyle w:val="Irodalomjegyzk"/>
        <w:rPr>
          <w:rFonts w:cs="Gentium"/>
        </w:rPr>
      </w:pPr>
      <w:r w:rsidRPr="00D86831">
        <w:rPr>
          <w:rFonts w:cs="Gentium"/>
        </w:rPr>
        <w:t xml:space="preserve">———. 2003. ‘Writing Systems of the Indo-Aryan Languages’. In </w:t>
      </w:r>
      <w:r w:rsidRPr="00D86831">
        <w:rPr>
          <w:rFonts w:cs="Gentium"/>
          <w:i/>
          <w:iCs/>
        </w:rPr>
        <w:t>The Indo-Aryan Languages</w:t>
      </w:r>
      <w:r w:rsidRPr="00D86831">
        <w:rPr>
          <w:rFonts w:cs="Gentium"/>
        </w:rPr>
        <w:t>, edited by George Cardona and Dhanesh Jain, 75–114. Routledge Language Family Series. Oxford: Routledge.</w:t>
      </w:r>
    </w:p>
    <w:p w14:paraId="4BD6FA77" w14:textId="77777777" w:rsidR="00D86831" w:rsidRPr="00D86831" w:rsidRDefault="00D86831" w:rsidP="00D86831">
      <w:pPr>
        <w:pStyle w:val="Irodalomjegyzk"/>
        <w:rPr>
          <w:rFonts w:cs="Gentium"/>
        </w:rPr>
      </w:pPr>
      <w:r w:rsidRPr="00D86831">
        <w:rPr>
          <w:rFonts w:cs="Gentium"/>
        </w:rPr>
        <w:t xml:space="preserve">Weingarten, Rüdiger. 2013. ‘Comparative Graphematics’. In </w:t>
      </w:r>
      <w:r w:rsidRPr="00D86831">
        <w:rPr>
          <w:rFonts w:cs="Gentium"/>
          <w:i/>
          <w:iCs/>
        </w:rPr>
        <w:t>Typology of Writing Systems</w:t>
      </w:r>
      <w:r w:rsidRPr="00D86831">
        <w:rPr>
          <w:rFonts w:cs="Gentium"/>
        </w:rPr>
        <w:t>, edited by Susanne R. Borgwaldt and Terry Joyce, 13–39. Benjamins Current Topics 51. Amsterdam: John Benjamins.</w:t>
      </w:r>
    </w:p>
    <w:p w14:paraId="11537755" w14:textId="77777777" w:rsidR="00D86831" w:rsidRPr="00D86831" w:rsidRDefault="00D86831" w:rsidP="00D86831">
      <w:pPr>
        <w:pStyle w:val="Irodalomjegyzk"/>
        <w:rPr>
          <w:rFonts w:cs="Gentium"/>
        </w:rPr>
      </w:pPr>
      <w:r w:rsidRPr="00D86831">
        <w:rPr>
          <w:rFonts w:cs="Gentium"/>
        </w:rPr>
        <w:t xml:space="preserve">Wellisch, Hans H. 1978. </w:t>
      </w:r>
      <w:r w:rsidRPr="00D86831">
        <w:rPr>
          <w:rFonts w:cs="Gentium"/>
          <w:i/>
          <w:iCs/>
        </w:rPr>
        <w:t>The Conversion of Scripts—Its Nature, History, and Utilization</w:t>
      </w:r>
      <w:r w:rsidRPr="00D86831">
        <w:rPr>
          <w:rFonts w:cs="Gentium"/>
        </w:rPr>
        <w:t>. New York: Wiley.</w:t>
      </w:r>
    </w:p>
    <w:p w14:paraId="4A15B206" w14:textId="77777777" w:rsidR="00D86831" w:rsidRPr="00D86831" w:rsidRDefault="00D86831" w:rsidP="00D86831">
      <w:pPr>
        <w:pStyle w:val="Irodalomjegyzk"/>
        <w:rPr>
          <w:rFonts w:cs="Gentium"/>
        </w:rPr>
      </w:pPr>
      <w:r w:rsidRPr="00D86831">
        <w:rPr>
          <w:rFonts w:cs="Gentium"/>
        </w:rPr>
        <w:t>Wikipedia. 2025a. ‘International Alphabet of Sanskrit Transliteration’. Wikipedia. [https://en.wikipedia.org/w/index.php?title=International_Alphabet_of_Sanskrit_Transliteration&amp;oldid=1270629261].</w:t>
      </w:r>
    </w:p>
    <w:p w14:paraId="3D5B6839" w14:textId="77777777" w:rsidR="00D86831" w:rsidRPr="00D86831" w:rsidRDefault="00D86831" w:rsidP="00D86831">
      <w:pPr>
        <w:pStyle w:val="Irodalomjegyzk"/>
        <w:rPr>
          <w:rFonts w:cs="Gentium"/>
        </w:rPr>
      </w:pPr>
      <w:r w:rsidRPr="00D86831">
        <w:rPr>
          <w:rFonts w:cs="Gentium"/>
        </w:rPr>
        <w:t>———. 2025b. ‘ISO 15919’. Wikipedia. [https://en.wikipedia.org/w/index.php?title=ISO_15919&amp;oldid=1292297131].</w:t>
      </w:r>
    </w:p>
    <w:p w14:paraId="33B0171C" w14:textId="5C018E6C" w:rsidR="00ED148F" w:rsidRDefault="00000000">
      <w:pPr>
        <w:pStyle w:val="Irodalomjegyzk"/>
      </w:pPr>
      <w:r>
        <w:fldChar w:fldCharType="end"/>
      </w:r>
    </w:p>
    <w:sectPr w:rsidR="00ED148F">
      <w:footerReference w:type="even" r:id="rId88"/>
      <w:footerReference w:type="default" r:id="rId89"/>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03" w:author="Dániel Balogh" w:date="2025-06-26T16:15:00Z" w:initials="DB">
    <w:p w14:paraId="27BD8400" w14:textId="77777777" w:rsidR="00ED148F" w:rsidRDefault="00000000">
      <w:pPr>
        <w:pStyle w:val="Jegyzetszveg"/>
      </w:pPr>
      <w:r>
        <w:rPr>
          <w:rStyle w:val="Jegyzethivatkozs"/>
        </w:rPr>
        <w:annotationRef/>
      </w:r>
      <w:r>
        <w:t xml:space="preserve">to confirm, depending on </w:t>
      </w:r>
      <w:hyperlink r:id="rId1" w:history="1">
        <w:r w:rsidR="00ED148F">
          <w:rPr>
            <w:rStyle w:val="Hiperhivatkozs"/>
          </w:rPr>
          <w:t>https://github.com/erc-dharma/project-documentation/issues/384</w:t>
        </w:r>
      </w:hyperlink>
      <w:r>
        <w:t xml:space="preserve"> </w:t>
      </w:r>
    </w:p>
  </w:comment>
  <w:comment w:id="250" w:author="Dániel Balogh [2]" w:date="2025-10-31T18:19:00Z" w:initials="DB">
    <w:p w14:paraId="2C7DC898" w14:textId="77777777" w:rsidR="00ED148F" w:rsidRDefault="00000000">
      <w:pPr>
        <w:pStyle w:val="Jegyzetszveg"/>
      </w:pPr>
      <w:r>
        <w:rPr>
          <w:rStyle w:val="Jegyzethivatkozs"/>
        </w:rPr>
        <w:annotationRef/>
      </w:r>
      <w:r>
        <w:t>for Manu to check, was not included in old TG</w:t>
      </w:r>
    </w:p>
  </w:comment>
  <w:comment w:id="256" w:author="Dániel Balogh [2]" w:date="2025-07-18T14:51:00Z" w:initials="DB">
    <w:p w14:paraId="70854BD4" w14:textId="77777777" w:rsidR="00ED148F" w:rsidRDefault="00000000">
      <w:pPr>
        <w:pStyle w:val="Jegyzetszveg"/>
      </w:pPr>
      <w:r>
        <w:rPr>
          <w:rStyle w:val="Jegyzethivatkozs"/>
        </w:rPr>
        <w:annotationRef/>
      </w:r>
      <w:r>
        <w:t>public?</w:t>
      </w:r>
    </w:p>
  </w:comment>
  <w:comment w:id="268" w:author="Dániel Balogh [2]" w:date="2025-06-20T10:46:00Z" w:initials="DB">
    <w:p w14:paraId="44BAF156" w14:textId="77777777" w:rsidR="00ED148F" w:rsidRDefault="00000000">
      <w:pPr>
        <w:pStyle w:val="Jegyzetszveg"/>
      </w:pPr>
      <w:r>
        <w:rPr>
          <w:rStyle w:val="Jegyzethivatkozs"/>
        </w:rPr>
        <w:annotationRef/>
      </w:r>
      <w:r>
        <w:rPr>
          <w:noProof/>
        </w:rPr>
        <w:t>correct?</w:t>
      </w:r>
    </w:p>
  </w:comment>
  <w:comment w:id="300" w:author="Dániel Balogh" w:date="2025-06-19T14:24:00Z" w:initials="DB">
    <w:p w14:paraId="52C94AAE" w14:textId="77777777" w:rsidR="00ED148F"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0F42D845" w14:textId="77777777" w:rsidR="00ED148F" w:rsidRDefault="00000000">
      <w:pPr>
        <w:pStyle w:val="Jegyzetszveg"/>
      </w:pPr>
      <w:r>
        <w:t>- do I understand correctly that Khmer |</w:t>
      </w:r>
      <w:r>
        <w:rPr>
          <w:rFonts w:cs="DaunPenh" w:hint="cs"/>
          <w:cs/>
          <w:lang w:bidi="km-KH"/>
        </w:rPr>
        <w:t>អ</w:t>
      </w:r>
      <w:r>
        <w:t>| is to be transliterated A in strict transliteration, but transcribed qa or ’a in loose transliteration?</w:t>
      </w:r>
    </w:p>
    <w:p w14:paraId="126F877E" w14:textId="77777777" w:rsidR="00ED148F" w:rsidRDefault="00000000">
      <w:pPr>
        <w:pStyle w:val="Jegyzetszveg"/>
      </w:pPr>
      <w:r>
        <w:t>- let me know if you agree with how I present the issue here and in the intro, and my speculation on evolution in the intro. If you disagree, I’d prefer deleting stuff to adding more detail.</w:t>
      </w:r>
    </w:p>
    <w:p w14:paraId="5BAD97A2" w14:textId="77777777" w:rsidR="00ED148F"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15" w:author="Dániel Balogh [2]" w:date="2025-06-23T09:53:00Z" w:initials="DB">
    <w:p w14:paraId="2D9EF7CC" w14:textId="77777777" w:rsidR="00ED148F"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17" w:author="Dániel Balogh [2]" w:date="2025-07-23T16:25:00Z" w:initials="DB">
    <w:p w14:paraId="46950DB3" w14:textId="77777777" w:rsidR="00ED148F" w:rsidRDefault="00000000">
      <w:pPr>
        <w:pStyle w:val="Jegyzetszveg"/>
      </w:pPr>
      <w:r>
        <w:rPr>
          <w:rStyle w:val="Jegyzethivatkozs"/>
        </w:rPr>
        <w:annotationRef/>
      </w:r>
      <w:r>
        <w:t xml:space="preserve">At the moment I’m thinking that tokens for logographic signs should begin with a 0 to set them clearly apart from regular symbol tokens without making their tokens too complicated. E.g. *oṁ would be converted to ref="0oṁ" etc. </w:t>
      </w:r>
    </w:p>
  </w:comment>
  <w:comment w:id="444" w:author="Dániel Balogh" w:date="2025-07-15T16:02:00Z" w:initials="DB">
    <w:p w14:paraId="5F3B5588" w14:textId="77777777" w:rsidR="00ED148F" w:rsidRDefault="00000000">
      <w:pPr>
        <w:pStyle w:val="Jegyzetszveg"/>
      </w:pPr>
      <w:r>
        <w:rPr>
          <w:rStyle w:val="Jegyzethivatkozs"/>
        </w:rPr>
        <w:annotationRef/>
      </w:r>
      <w:r>
        <w:t>may also differ from some other signs, depending on the fate of logograms - finalise</w:t>
      </w:r>
    </w:p>
  </w:comment>
  <w:comment w:id="454" w:author="Dániel Balogh" w:date="2025-06-26T16:34:00Z" w:initials="DB">
    <w:p w14:paraId="024D2384" w14:textId="77777777" w:rsidR="00ED148F" w:rsidRDefault="00000000">
      <w:pPr>
        <w:pStyle w:val="Jegyzetszveg"/>
      </w:pPr>
      <w:r>
        <w:rPr>
          <w:rStyle w:val="Jegyzethivatkozs"/>
        </w:rPr>
        <w:annotationRef/>
      </w:r>
      <w:r>
        <w:t>section needs rewrite depending on final symbol encoding approach and taxonomy</w:t>
      </w:r>
    </w:p>
  </w:comment>
  <w:comment w:id="467" w:author="Dániel Balogh" w:date="2025-06-26T16:47:00Z" w:initials="DB">
    <w:p w14:paraId="64584203" w14:textId="77777777" w:rsidR="00ED148F"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28E95CBD" w14:textId="77777777" w:rsidR="00ED148F" w:rsidRDefault="00000000">
      <w:pPr>
        <w:pStyle w:val="Jegyzetszveg"/>
      </w:pPr>
      <w:r>
        <w:t>If yes, then perhaps figure out a category into which both of these, and the word break indicator, can fit</w:t>
      </w:r>
    </w:p>
  </w:comment>
  <w:comment w:id="501" w:author="Dániel Balogh [2]" w:date="2025-07-11T17:32:00Z" w:initials="DB">
    <w:p w14:paraId="1B977B81" w14:textId="77777777" w:rsidR="00ED148F" w:rsidRDefault="00000000">
      <w:pPr>
        <w:pStyle w:val="Jegyzetszveg"/>
        <w:rPr>
          <w:noProof/>
        </w:rPr>
      </w:pPr>
      <w:r>
        <w:rPr>
          <w:rStyle w:val="Jegyzethivatkozs"/>
        </w:rPr>
        <w:annotationRef/>
      </w:r>
      <w:r>
        <w:rPr>
          <w:noProof/>
        </w:rPr>
        <w:t>@Aarlo: correct? If not, then please explain the sandhi going on here and I'll move it to the appropriate part.</w:t>
      </w:r>
    </w:p>
    <w:p w14:paraId="1D69CA39" w14:textId="77777777" w:rsidR="00ED148F" w:rsidRDefault="00000000">
      <w:pPr>
        <w:pStyle w:val="Jegyzetszveg"/>
      </w:pPr>
      <w:r>
        <w:rPr>
          <w:noProof/>
        </w:rPr>
        <w:t xml:space="preserve">Also check </w:t>
      </w:r>
      <w:r>
        <w:rPr>
          <w:rStyle w:val="Foreign"/>
        </w:rPr>
        <w:t>darpaṇa ryy avakta</w:t>
      </w:r>
      <w:r>
        <w:t xml:space="preserve"> above and correct/explain as needed.</w:t>
      </w:r>
    </w:p>
  </w:comment>
  <w:comment w:id="502" w:author="Dániel Balogh [2]" w:date="2025-07-11T17:34:00Z" w:initials="DB">
    <w:p w14:paraId="7E7FB5AF" w14:textId="77777777" w:rsidR="00ED148F" w:rsidRDefault="00000000">
      <w:pPr>
        <w:pStyle w:val="Jegyzetszveg"/>
      </w:pPr>
      <w:r>
        <w:rPr>
          <w:rStyle w:val="Jegyzethivatkozs"/>
        </w:rPr>
        <w:annotationRef/>
      </w:r>
      <w:r>
        <w:rPr>
          <w:noProof/>
        </w:rPr>
        <w:t>may need to clear with Manu: is the sandhi hyphenation mandatory? discuss after sections shorted out.</w:t>
      </w:r>
    </w:p>
  </w:comment>
  <w:comment w:id="503" w:author="Dániel Balogh [2]" w:date="2025-07-11T17:52:00Z" w:initials="DB">
    <w:p w14:paraId="0469F7A2" w14:textId="77777777" w:rsidR="00ED148F" w:rsidRDefault="00000000">
      <w:pPr>
        <w:pStyle w:val="Jegyzetszveg"/>
      </w:pPr>
      <w:r>
        <w:rPr>
          <w:rStyle w:val="Jegyzethivatkozs"/>
        </w:rPr>
        <w:annotationRef/>
      </w:r>
      <w:r>
        <w:t>add ref to avagraha when original and editorial avagraha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7BD8400" w15:done="0"/>
  <w15:commentEx w15:paraId="2C7DC898" w15:done="0"/>
  <w15:commentEx w15:paraId="70854BD4" w15:done="0"/>
  <w15:commentEx w15:paraId="44BAF156" w15:done="0"/>
  <w15:commentEx w15:paraId="5BAD97A2" w15:done="0"/>
  <w15:commentEx w15:paraId="2D9EF7CC" w15:done="0"/>
  <w15:commentEx w15:paraId="46950DB3" w15:done="0"/>
  <w15:commentEx w15:paraId="5F3B5588" w15:done="0"/>
  <w15:commentEx w15:paraId="024D2384" w15:done="0"/>
  <w15:commentEx w15:paraId="28E95CBD" w15:done="0"/>
  <w15:commentEx w15:paraId="1D69CA39" w15:done="0"/>
  <w15:commentEx w15:paraId="7E7FB5AF" w15:done="0"/>
  <w15:commentEx w15:paraId="0469F7A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7BD8400" w16cid:durableId="301F1D97"/>
  <w16cid:commentId w16cid:paraId="2C7DC898" w16cid:durableId="39C20483"/>
  <w16cid:commentId w16cid:paraId="70854BD4" w16cid:durableId="01DE0DF7"/>
  <w16cid:commentId w16cid:paraId="44BAF156" w16cid:durableId="185562D1"/>
  <w16cid:commentId w16cid:paraId="5BAD97A2" w16cid:durableId="61ECA084"/>
  <w16cid:commentId w16cid:paraId="2D9EF7CC" w16cid:durableId="4C320DF5"/>
  <w16cid:commentId w16cid:paraId="46950DB3" w16cid:durableId="34910FAE"/>
  <w16cid:commentId w16cid:paraId="5F3B5588" w16cid:durableId="3E729DE8"/>
  <w16cid:commentId w16cid:paraId="024D2384" w16cid:durableId="5DB646BA"/>
  <w16cid:commentId w16cid:paraId="28E95CBD" w16cid:durableId="45FDF655"/>
  <w16cid:commentId w16cid:paraId="1D69CA39" w16cid:durableId="78CD38A5"/>
  <w16cid:commentId w16cid:paraId="7E7FB5AF" w16cid:durableId="7E068B14"/>
  <w16cid:commentId w16cid:paraId="0469F7A2" w16cid:durableId="6D028DB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1481AC" w14:textId="77777777" w:rsidR="00410A54" w:rsidRDefault="00410A54">
      <w:pPr>
        <w:spacing w:line="240" w:lineRule="auto"/>
      </w:pPr>
      <w:r>
        <w:separator/>
      </w:r>
    </w:p>
  </w:endnote>
  <w:endnote w:type="continuationSeparator" w:id="0">
    <w:p w14:paraId="51E1C5B9" w14:textId="77777777" w:rsidR="00410A54" w:rsidRDefault="00410A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Calibri"/>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altName w:val="Manga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Latha">
    <w:panose1 w:val="02000400000000000000"/>
    <w:charset w:val="00"/>
    <w:family w:val="swiss"/>
    <w:pitch w:val="variable"/>
    <w:sig w:usb0="00100003" w:usb1="00000000" w:usb2="00000000" w:usb3="00000000" w:csb0="00000001" w:csb1="00000000"/>
  </w:font>
  <w:font w:name="Chandas">
    <w:altName w:val="Mangal"/>
    <w:panose1 w:val="02000000000000000000"/>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1FDD5" w14:textId="77777777" w:rsidR="00ED148F"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6562E" w14:textId="77777777" w:rsidR="00ED148F"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54097" w14:textId="77777777" w:rsidR="00ED148F"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C2B6C" w14:textId="77777777" w:rsidR="00ED148F"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C962DA" w14:textId="77777777" w:rsidR="00410A54" w:rsidRDefault="00410A54">
      <w:pPr>
        <w:spacing w:line="240" w:lineRule="auto"/>
      </w:pPr>
      <w:r>
        <w:separator/>
      </w:r>
    </w:p>
  </w:footnote>
  <w:footnote w:type="continuationSeparator" w:id="0">
    <w:p w14:paraId="079EED7C" w14:textId="77777777" w:rsidR="00410A54" w:rsidRDefault="00410A54">
      <w:pPr>
        <w:spacing w:line="240" w:lineRule="auto"/>
      </w:pPr>
      <w:r>
        <w:continuationSeparator/>
      </w:r>
    </w:p>
  </w:footnote>
  <w:footnote w:id="1">
    <w:p w14:paraId="00D243C2" w14:textId="77777777" w:rsidR="00ED148F"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1D7E1A68" w14:textId="77777777" w:rsidR="00ED148F"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09C7D2B7" w14:textId="77777777" w:rsidR="00ED148F"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47</w:t>
      </w:r>
      <w:r>
        <w:fldChar w:fldCharType="end"/>
      </w:r>
      <w:r>
        <w:t xml:space="preserve"> about the concept of a Unicode character.</w:t>
      </w:r>
    </w:p>
  </w:footnote>
  <w:footnote w:id="4">
    <w:p w14:paraId="51EB67AC" w14:textId="78F1D7F6" w:rsidR="00ED148F" w:rsidRDefault="00000000">
      <w:pPr>
        <w:pStyle w:val="Lbjegyzetszveg"/>
      </w:pPr>
      <w:r>
        <w:tab/>
      </w:r>
      <w:r>
        <w:rPr>
          <w:rStyle w:val="Lbjegyzet-hivatkozs"/>
        </w:rPr>
        <w:footnoteRef/>
      </w:r>
      <w:r>
        <w:tab/>
        <w:t xml:space="preserve">With Meletis </w:t>
      </w:r>
      <w:r>
        <w:fldChar w:fldCharType="begin"/>
      </w:r>
      <w:r w:rsidR="00D77583">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5">
    <w:p w14:paraId="4EF5019F" w14:textId="28E1BD4B" w:rsidR="00ED148F" w:rsidRDefault="00000000">
      <w:pPr>
        <w:pStyle w:val="Lbjegyzetszveg"/>
      </w:pPr>
      <w:r>
        <w:tab/>
      </w:r>
      <w:r>
        <w:rPr>
          <w:rStyle w:val="Lbjegyzet-hivatkozs"/>
        </w:rPr>
        <w:footnoteRef/>
      </w:r>
      <w:r>
        <w:tab/>
      </w:r>
      <w:r w:rsidR="002E2186">
        <w:t>As</w:t>
      </w:r>
      <w:r>
        <w:t xml:space="preserve">, for example, </w:t>
      </w:r>
      <w:r w:rsidR="002E2186">
        <w:t>through</w:t>
      </w:r>
      <w:r>
        <w:t xml:space="preserve"> the signs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6">
    <w:p w14:paraId="284C0189" w14:textId="140CE57F" w:rsidR="00ED148F" w:rsidRDefault="00000000">
      <w:pPr>
        <w:pStyle w:val="Lbjegyzetszveg"/>
      </w:pPr>
      <w:r>
        <w:tab/>
      </w:r>
      <w:r>
        <w:rPr>
          <w:rStyle w:val="Lbjegyzet-hivatkozs"/>
        </w:rPr>
        <w:footnoteRef/>
      </w:r>
      <w:r>
        <w:tab/>
        <w:t xml:space="preserve">With e.g. Wellisch </w:t>
      </w:r>
      <w:r>
        <w:fldChar w:fldCharType="begin"/>
      </w:r>
      <w:r w:rsidR="00D77583">
        <w:instrText xml:space="preserve"> ADDIN ZOTERO_ITEM CSL_CITATION {"citationID":"FG7ehUfz","properties":{"formattedCitation":"(1978, 15)","plainCitation":"(1978, 15)","noteIndex":6},"citationItems":[{"id":1550,"uris":["http://zotero.org/users/2534519/items/WS2NPWQZ"],"itemData":{"id":1550,"type":"book","abstract":"\"A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7">
    <w:p w14:paraId="06E3B745" w14:textId="0602CCBF" w:rsidR="00ED148F" w:rsidRDefault="00000000">
      <w:pPr>
        <w:pStyle w:val="Lbjegyzetszveg"/>
      </w:pPr>
      <w:r>
        <w:tab/>
      </w:r>
      <w:r>
        <w:rPr>
          <w:rStyle w:val="Lbjegyzet-hivatkozs"/>
        </w:rPr>
        <w:footnoteRef/>
      </w:r>
      <w:r>
        <w:tab/>
        <w:t xml:space="preserve">With Weingarten </w:t>
      </w:r>
      <w:r>
        <w:fldChar w:fldCharType="begin"/>
      </w:r>
      <w:r w:rsidR="00D77583">
        <w:instrText xml:space="preserve"> ADDIN ZOTERO_ITEM CSL_CITATION {"citationID":"MtZFbB7Q","properties":{"formattedCitation":"(2013, 17\\uc0\\u8211{}18)","plainCitation":"(2013, 17–18)","noteIndex":7},"citationItems":[{"id":26543,"uris":["http://zotero.org/groups/1633743/items/3JBU4L3M"],"itemData":{"id":26543,"type":"chapter","abstract":"The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Meletis and Dürscheid </w:t>
      </w:r>
      <w:r>
        <w:fldChar w:fldCharType="begin"/>
      </w:r>
      <w:r w:rsidR="00D77583">
        <w:instrText xml:space="preserve"> ADDIN ZOTERO_ITEM CSL_CITATION {"citationID":"iIMhMypT","properties":{"formattedCitation":"(2022, 65\\uc0\\u8211{}66)","plainCitation":"(2022, 65–66)","noteIndex":7},"citationItems":[{"id":25331,"uris":["http://zotero.org/groups/1633743/items/2FRSBS2M"],"itemData":{"id":25331,"type":"book","abstract":"Grapholinguistics,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Wellisch </w:t>
      </w:r>
      <w:r>
        <w:fldChar w:fldCharType="begin"/>
      </w:r>
      <w:r w:rsidR="00D77583">
        <w:instrText xml:space="preserve"> ADDIN ZOTERO_ITEM CSL_CITATION {"citationID":"0DIolK6p","properties":{"formattedCitation":"(1978, 15, 13)","plainCitation":"(1978, 15, 13)","noteIndex":7},"citationItems":[{"id":1550,"uris":["http://zotero.org/users/2534519/items/WS2NPWQZ"],"itemData":{"id":1550,"type":"book","abstract":"\"A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rsidR="00D77583">
        <w:instrText xml:space="preserve"> ADDIN ZOTERO_ITEM CSL_CITATION {"citationID":"JX7BSX88","properties":{"formattedCitation":"(2003, 35)","plainCitation":"(2003, 35)","noteIndex":7},"citationItems":[{"id":25453,"uris":["http://zotero.org/groups/1633743/items/5G7F9GHA"],"itemData":{"id":25453,"type":"book","ISBN":"978-0-521-78737-6","language":"en","number-of-pages":"294","publisher":"Cambridge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8">
    <w:p w14:paraId="68FA8504" w14:textId="411F3372" w:rsidR="00ED148F" w:rsidRDefault="00000000">
      <w:pPr>
        <w:pStyle w:val="Lbjegyzetszveg"/>
      </w:pPr>
      <w:r>
        <w:tab/>
      </w:r>
      <w:r>
        <w:rPr>
          <w:rStyle w:val="Lbjegyzet-hivatkozs"/>
        </w:rPr>
        <w:footnoteRef/>
      </w:r>
      <w:r>
        <w:tab/>
        <w:t xml:space="preserve">With Weingarten </w:t>
      </w:r>
      <w:r>
        <w:fldChar w:fldCharType="begin"/>
      </w:r>
      <w:r w:rsidR="00D77583">
        <w:instrText xml:space="preserve"> ADDIN ZOTERO_ITEM CSL_CITATION {"citationID":"OmWh7ikw","properties":{"formattedCitation":"(2013, 18)","plainCitation":"(2013, 18)","noteIndex":8},"citationItems":[{"id":26543,"uris":["http://zotero.org/groups/1633743/items/3JBU4L3M"],"itemData":{"id":26543,"type":"chapter","abstract":"The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9">
    <w:p w14:paraId="6DCDD812" w14:textId="77777777" w:rsidR="00ED148F"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10">
    <w:p w14:paraId="0CE720C8" w14:textId="6AC9EC4B" w:rsidR="00ED148F" w:rsidRDefault="00000000">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rsidR="00D77583">
        <w:instrText xml:space="preserve"> ADDIN ZOTERO_ITEM CSL_CITATION {"citationID":"GqDBpcOZ","properties":{"formattedCitation":"(Coulmas 2006, 285\\uc0\\u8211{}87, s.v. Latin alphabet)","plainCitation":"(Coulmas 2006, 285–87, s.v. Latin alphabet)","noteIndex":10},"citationItems":[{"id":25450,"uris":["http://zotero.org/groups/1633743/items/4CFX9MJY"],"itemData":{"id":25450,"type":"book","edition":"4","ISBN":"978-0-631-21481-6","language":"eng","publisher":"Blackwell","publisher-place":"Oxford","title":"The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w:szCs w:val="24"/>
        </w:rPr>
        <w:t>(Coulmas 2006, 285–87, s.v. Latin alphabet)</w:t>
      </w:r>
      <w:r>
        <w:fldChar w:fldCharType="end"/>
      </w:r>
      <w:r>
        <w:t xml:space="preserve">, and ‘Roman’ in reference to the broad family of scripts and writing systems derived from the former </w:t>
      </w:r>
      <w:r>
        <w:fldChar w:fldCharType="begin"/>
      </w:r>
      <w:r w:rsidR="00D77583">
        <w:instrText xml:space="preserve"> ADDIN ZOTERO_ITEM CSL_CITATION {"citationID":"AT0gsyRc","properties":{"formattedCitation":"(ibid. 2006, 438\\uc0\\u8211{}39, s.v. Roman alphabet)","plainCitation":"(ibid. 2006, 438–39, s.v. Roman alphabet)","noteIndex":10},"citationItems":[{"id":25450,"uris":["http://zotero.org/groups/1633743/items/4CFX9MJY"],"itemData":{"id":25450,"type":"book","edition":"4","ISBN":"978-0-631-21481-6","language":"eng","publisher":"Blackwell","publisher-place":"Oxford","title":"The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w:t>
      </w:r>
    </w:p>
  </w:footnote>
  <w:footnote w:id="11">
    <w:p w14:paraId="19E13E0C" w14:textId="4D4D7D10" w:rsidR="00ED148F" w:rsidRDefault="00000000">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rsidR="00D77583">
        <w:instrText xml:space="preserve"> ADDIN ZOTERO_ITEM CSL_CITATION {"citationID":"Offz7yM4","properties":{"formattedCitation":"(2020a, 142\\uc0\\u8211{}51)","plainCitation":"(2020a, 142–51)","noteIndex":11},"citationItems":[{"id":25329,"uris":["http://zotero.org/groups/1633743/items/F5UMNY45"],"itemData":{"id":25329,"type":"book","collection-number":"3","collection-title":"Grapholinguistics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rsidR="00D77583">
        <w:instrText xml:space="preserve"> ADDIN ZOTERO_ITEM CSL_CITATION {"citationID":"pmpNa9GO","properties":{"formattedCitation":"(2018)","plainCitation":"(2018)","noteIndex":11},"citationItems":[{"id":26517,"uris":["http://zotero.org/groups/1633743/items/QTCJSLAL"],"itemData":{"id":26517,"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12">
    <w:p w14:paraId="71161E56" w14:textId="070D2CD2" w:rsidR="00ED148F"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Gnanadesikan </w:t>
      </w:r>
      <w:r>
        <w:fldChar w:fldCharType="begin"/>
      </w:r>
      <w:r w:rsidR="00D77583">
        <w:instrText xml:space="preserve"> ADDIN ZOTERO_ITEM CSL_CITATION {"citationID":"n65MoXrI","properties":{"formattedCitation":"(2017)","plainCitation":"(2017)","noteIndex":12},"citationItems":[{"id":26516,"uris":["http://zotero.org/groups/1633743/items/PINAVHJW"],"itemData":{"id":26516,"type":"article-journal","abstract":"This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rsidR="00D77583">
        <w:instrText xml:space="preserve"> ADDIN ZOTERO_ITEM CSL_CITATION {"citationID":"1zv6XloY","properties":{"formattedCitation":"(2003, 78)","plainCitation":"(2003, 78)","noteIndex":12},"citationItems":[{"id":26819,"uris":["http://zotero.org/groups/1633743/items/IPZREA89"],"itemData":{"id":26819,"type":"chapter","collection-title":"Routledge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13">
    <w:p w14:paraId="7896AA1F" w14:textId="2F9F91E4" w:rsidR="00ED148F"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rsidR="00D77583">
        <w:instrText xml:space="preserve"> ADDIN ZOTERO_ITEM CSL_CITATION {"citationID":"zvDmdbl3","properties":{"formattedCitation":"(Salomon 1998, 36; 2003, 104)","plainCitation":"(Salomon 1998, 36; 2003, 104)","noteIndex":13},"citationItems":[{"id":20894,"uris":["http://zotero.org/groups/1633743/items/DP8A4QTZ"],"itemData":{"id":20894,"type":"book","collection-title":"South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14">
    <w:p w14:paraId="47096238" w14:textId="2DC7BEAE" w:rsidR="00ED148F"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Coulmas </w:t>
      </w:r>
      <w:r>
        <w:fldChar w:fldCharType="begin"/>
      </w:r>
      <w:r w:rsidR="00D77583">
        <w:instrText xml:space="preserve"> ADDIN ZOTERO_ITEM CSL_CITATION {"citationID":"ZVF9WKvz","properties":{"formattedCitation":"(2003, 62\\uc0\\u8211{}66)","plainCitation":"(2003, 62–66)","noteIndex":14},"citationItems":[{"id":25453,"uris":["http://zotero.org/groups/1633743/items/5G7F9GHA"],"itemData":{"id":25453,"type":"book","ISBN":"978-0-521-78737-6","language":"en","number-of-pages":"294","publisher":"Cambridge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Meletis and Dürscheid </w:t>
      </w:r>
      <w:r>
        <w:fldChar w:fldCharType="begin"/>
      </w:r>
      <w:r w:rsidR="00D77583">
        <w:instrText xml:space="preserve"> ADDIN ZOTERO_ITEM CSL_CITATION {"citationID":"ZS2ko059","properties":{"formattedCitation":"(2022, 240\\uc0\\u8211{}42)","plainCitation":"(2022, 240–42)","noteIndex":14},"citationItems":[{"id":25331,"uris":["http://zotero.org/groups/1633743/items/2FRSBS2M"],"itemData":{"id":25331,"type":"book","abstract":"Grapholinguistics,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15">
    <w:p w14:paraId="4E09DB08" w14:textId="030C8546" w:rsidR="00ED148F" w:rsidRDefault="00000000">
      <w:pPr>
        <w:pStyle w:val="Lbjegyzetszveg"/>
      </w:pPr>
      <w:r>
        <w:tab/>
      </w:r>
      <w:r>
        <w:rPr>
          <w:rStyle w:val="Lbjegyzet-hivatkozs"/>
        </w:rPr>
        <w:footnoteRef/>
      </w:r>
      <w:r>
        <w:tab/>
        <w:t xml:space="preserve">See Coulmas </w:t>
      </w:r>
      <w:r>
        <w:fldChar w:fldCharType="begin"/>
      </w:r>
      <w:r w:rsidR="00D77583">
        <w:instrText xml:space="preserve"> ADDIN ZOTERO_ITEM CSL_CITATION {"citationID":"o94RcYUU","properties":{"formattedCitation":"(2003, 40\\uc0\\u8211{}41)","plainCitation":"(2003, 40–41)","noteIndex":15},"citationItems":[{"id":25453,"uris":["http://zotero.org/groups/1633743/items/5G7F9GHA"],"itemData":{"id":25453,"type":"book","ISBN":"978-0-521-78737-6","language":"en","number-of-pages":"294","publisher":"Cambridge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rsidR="00D77583">
        <w:instrText xml:space="preserve"> ADDIN ZOTERO_ITEM CSL_CITATION {"citationID":"6hI5uCdN","properties":{"formattedCitation":"(Meletis and D\\uc0\\u252{}rscheid 2022, 243\\uc0\\u8211{}49)","plainCitation":"(Meletis and Dürscheid 2022, 243–49)","noteIndex":15},"citationItems":[{"id":25331,"uris":["http://zotero.org/groups/1633743/items/2FRSBS2M"],"itemData":{"id":25331,"type":"book","abstract":"Grapholinguistics,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(Meletis and Dürscheid 2022, 243–49)</w:t>
      </w:r>
      <w:r>
        <w:fldChar w:fldCharType="end"/>
      </w:r>
      <w:r>
        <w:t>.</w:t>
      </w:r>
    </w:p>
  </w:footnote>
  <w:footnote w:id="16">
    <w:p w14:paraId="6B248FD4" w14:textId="77777777" w:rsidR="00ED148F" w:rsidRDefault="00000000">
      <w:pPr>
        <w:pStyle w:val="Lbjegyzetszveg"/>
        <w:rPr>
          <w:i/>
          <w:iCs/>
        </w:rPr>
      </w:pPr>
      <w:r>
        <w:tab/>
      </w:r>
      <w:r>
        <w:rPr>
          <w:rStyle w:val="Lbjegyzet-hivatkozs"/>
        </w:rPr>
        <w:footnoteRef/>
      </w:r>
      <w:r>
        <w:tab/>
        <w:t>The expression ‘script conversion’ is also used because of its facility, but transliteration often involves more than merely replacing the signs of one inventory with those of another.</w:t>
      </w:r>
    </w:p>
  </w:footnote>
  <w:footnote w:id="17">
    <w:p w14:paraId="74AEB49E" w14:textId="2E538EEB" w:rsidR="00ED148F" w:rsidRDefault="00000000">
      <w:pPr>
        <w:pStyle w:val="Lbjegyzetszveg"/>
      </w:pPr>
      <w:r>
        <w:tab/>
      </w:r>
      <w:r>
        <w:rPr>
          <w:rStyle w:val="Lbjegyzet-hivatkozs"/>
        </w:rPr>
        <w:footnoteRef/>
      </w:r>
      <w:r>
        <w:tab/>
        <w:t xml:space="preserve">With Wellisch </w:t>
      </w:r>
      <w:r>
        <w:fldChar w:fldCharType="begin"/>
      </w:r>
      <w:r w:rsidR="00D77583">
        <w:instrText xml:space="preserve"> ADDIN ZOTERO_ITEM CSL_CITATION {"citationID":"jxjJRP8T","properties":{"formattedCitation":"(1978, 18)","plainCitation":"(1978, 18)","noteIndex":17},"citationItems":[{"id":1550,"uris":["http://zotero.org/users/2534519/items/WS2NPWQZ"],"itemData":{"id":1550,"type":"book","abstract":"\"A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rsidR="00D77583">
        <w:instrText xml:space="preserve"> ADDIN ZOTERO_ITEM CSL_CITATION {"citationID":"tPXwnXgu","properties":{"formattedCitation":"(2003, 36)","plainCitation":"(2003, 36)","noteIndex":17},"citationItems":[{"id":25453,"uris":["http://zotero.org/groups/1633743/items/5G7F9GHA"],"itemData":{"id":25453,"type":"book","ISBN":"978-0-521-78737-6","language":"en","number-of-pages":"294","publisher":"Cambridge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18">
    <w:p w14:paraId="2A7440EC" w14:textId="77777777" w:rsidR="00CD5564" w:rsidRDefault="00CD5564" w:rsidP="00CD5564">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t>2.2.1</w:t>
      </w:r>
      <w:r>
        <w:fldChar w:fldCharType="end"/>
      </w:r>
      <w:r>
        <w:t>; see also §</w:t>
      </w:r>
      <w:r>
        <w:fldChar w:fldCharType="begin"/>
      </w:r>
      <w:r>
        <w:instrText xml:space="preserve"> REF _Ref199919606 \r \h </w:instrText>
      </w:r>
      <w:r>
        <w:fldChar w:fldCharType="separate"/>
      </w:r>
      <w:r>
        <w:t>3</w:t>
      </w:r>
      <w:r>
        <w:fldChar w:fldCharType="end"/>
      </w:r>
      <w:r>
        <w:t>.</w:t>
      </w:r>
    </w:p>
  </w:footnote>
  <w:footnote w:id="19">
    <w:p w14:paraId="48EB563B" w14:textId="139CC693" w:rsidR="00CD5564" w:rsidRDefault="00CD5564" w:rsidP="00CD5564">
      <w:pPr>
        <w:pStyle w:val="Lbjegyzetszveg"/>
      </w:pPr>
      <w:r>
        <w:tab/>
      </w:r>
      <w:r>
        <w:rPr>
          <w:rStyle w:val="Lbjegyzet-hivatkozs"/>
        </w:rPr>
        <w:footnoteRef/>
      </w:r>
      <w:r>
        <w:tab/>
        <w:t xml:space="preserve">See Meletis </w:t>
      </w:r>
      <w:r>
        <w:fldChar w:fldCharType="begin"/>
      </w:r>
      <w:r w:rsidR="00D77583">
        <w:instrText xml:space="preserve"> ADDIN ZOTERO_ITEM CSL_CITATION {"citationID":"1qe56YNV","properties":{"formattedCitation":"(2019, 27\\uc0\\u8211{}34)","plainCitation":"(2019, 27–34)","noteIndex":19},"citationItems":[{"id":25400,"uris":["http://zotero.org/groups/1633743/items/SI8VKQ4J"],"itemData":{"id":25400,"type":"article-journal","abstract":"The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0">
    <w:p w14:paraId="0757EDA1" w14:textId="5C2A9066" w:rsidR="00CD5564" w:rsidRDefault="00CD5564" w:rsidP="00CD5564">
      <w:pPr>
        <w:pStyle w:val="Lbjegyzetszveg"/>
      </w:pPr>
      <w:r>
        <w:tab/>
      </w:r>
      <w:r>
        <w:rPr>
          <w:rStyle w:val="Lbjegyzet-hivatkozs"/>
        </w:rPr>
        <w:footnoteRef/>
      </w:r>
      <w:r>
        <w:tab/>
      </w:r>
      <w:r>
        <w:rPr>
          <w:rFonts w:cs="Gentium Plus"/>
        </w:rPr>
        <w:t xml:space="preserve">Notably Daniels </w:t>
      </w:r>
      <w:r>
        <w:fldChar w:fldCharType="begin"/>
      </w:r>
      <w:r w:rsidR="00D77583">
        <w:instrText xml:space="preserve"> ADDIN ZOTERO_ITEM CSL_CITATION {"citationID":"UwgpHC3L","properties":{"formattedCitation":"(2018, 164\\uc0\\u8211{}71)","plainCitation":"(2018, 164–71)","noteIndex":20},"citationItems":[{"id":26517,"uris":["http://zotero.org/groups/1633743/items/QTCJSLAL"],"itemData":{"id":26517,"type":"book","publisher":"Equinox","publisher-place":"Sheffield","title":"An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21">
    <w:p w14:paraId="5991DF70" w14:textId="77777777" w:rsidR="00CD5564" w:rsidRDefault="00CD5564" w:rsidP="00CD5564">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2">
    <w:p w14:paraId="4C35A90C" w14:textId="77777777" w:rsidR="00CD5564" w:rsidRDefault="00CD5564" w:rsidP="00CD5564">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3">
    <w:p w14:paraId="41A317A3" w14:textId="77777777" w:rsidR="00CD5564" w:rsidRDefault="00CD5564" w:rsidP="00CD5564">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24">
    <w:p w14:paraId="28CE9FBC" w14:textId="77777777" w:rsidR="00CD5564" w:rsidRDefault="00CD5564" w:rsidP="00CD5564">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the IPA equivalent of the typical phonemic rendition of the phoneme (e.g. /ɔ/).</w:t>
      </w:r>
    </w:p>
  </w:footnote>
  <w:footnote w:id="25">
    <w:p w14:paraId="19D2A8C5" w14:textId="77777777" w:rsidR="00CD5564" w:rsidRDefault="00CD5564" w:rsidP="00CD5564">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26">
    <w:p w14:paraId="41A14D41" w14:textId="334D1A58" w:rsidR="00CD5564" w:rsidRDefault="00CD5564" w:rsidP="00CD5564">
      <w:pPr>
        <w:pStyle w:val="Lbjegyzetszveg"/>
      </w:pPr>
      <w:r>
        <w:tab/>
      </w:r>
      <w:r>
        <w:rPr>
          <w:rStyle w:val="Lbjegyzet-hivatkozs"/>
        </w:rPr>
        <w:footnoteRef/>
      </w:r>
      <w:r>
        <w:tab/>
        <w:t xml:space="preserve">We would intuitively prefer the term ‘graphemics’, but recent theorists overwhelmingly use ‘graphematics’, so we follow suit. </w:t>
      </w:r>
      <w:r>
        <w:rPr>
          <w:highlight w:val="yellow"/>
        </w:rPr>
        <w:t xml:space="preserve">@or revert to graphemic; cf. also </w:t>
      </w:r>
      <w:r>
        <w:rPr>
          <w:highlight w:val="yellow"/>
        </w:rPr>
        <w:fldChar w:fldCharType="begin"/>
      </w:r>
      <w:r w:rsidR="00D77583">
        <w:rPr>
          <w:highlight w:val="yellow"/>
        </w:rPr>
        <w:instrText xml:space="preserve"> ADDIN ZOTERO_ITEM CSL_CITATION {"citationID":"1Oj0QskH","properties":{"formattedCitation":"(Meletis 2020a, 26 n. 29)","plainCitation":"(Meletis 2020a, 26 n. 29)","noteIndex":26},"citationItems":[{"id":25329,"uris":["http://zotero.org/groups/1633743/items/F5UMNY45"],"itemData":{"id":25329,"type":"book","collection-number":"3","collection-title":"Grapholinguistics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rPr>
          <w:highlight w:val="yellow"/>
        </w:rPr>
        <w:fldChar w:fldCharType="separate"/>
      </w:r>
      <w:r>
        <w:rPr>
          <w:rFonts w:cs="Gentium"/>
          <w:highlight w:val="yellow"/>
        </w:rPr>
        <w:t>(Meletis 2020a, 26 n. 29)</w:t>
      </w:r>
      <w:r>
        <w:rPr>
          <w:highlight w:val="yellow"/>
        </w:rPr>
        <w:fldChar w:fldCharType="end"/>
      </w:r>
      <w:r>
        <w:rPr>
          <w:highlight w:val="yellow"/>
        </w:rPr>
        <w:t xml:space="preserve"> “In most works, graphemics and graphematics are treated as synonyms (cf. Glück 2016e: 253). Some scholars, however, distinguish between them: Fuhrhop &amp; Peters (2013: 203), for instance, interpret the adjective graphemic to be related to the grapheme as a unit, while graphematic refers to graphematics as a module of writing systems and, in turn, as a subpart of the grammar of languages equipped with a written modality”</w:t>
      </w:r>
      <w:r>
        <w:t xml:space="preserve"> </w:t>
      </w:r>
    </w:p>
  </w:footnote>
  <w:footnote w:id="27">
    <w:p w14:paraId="641D9F96" w14:textId="3657C9AE" w:rsidR="00CD5564" w:rsidRDefault="00CD5564" w:rsidP="00CD5564">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rsidR="00D77583">
        <w:instrText xml:space="preserve"> ADDIN ZOTERO_ITEM CSL_CITATION {"citationID":"WnjG5LWI","properties":{"formattedCitation":"(cf. Meletis 2020a, 252\\uc0\\u8211{}53, n. 9)","plainCitation":"(cf. Meletis 2020a, 252–53, n. 9)","noteIndex":27},"citationItems":[{"id":25329,"uris":["http://zotero.org/groups/1633743/items/F5UMNY45"],"itemData":{"id":25329,"type":"book","collection-number":"3","collection-title":"Grapholinguistics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(cf. Meletis 2020a, 252–53, n. 9)</w:t>
      </w:r>
      <w:r>
        <w:fldChar w:fldCharType="end"/>
      </w:r>
      <w:r>
        <w:t>. In this document, we always represent the graphemes of Indic writing systems in transliterated form.</w:t>
      </w:r>
    </w:p>
  </w:footnote>
  <w:footnote w:id="28">
    <w:p w14:paraId="6D4EBFCF" w14:textId="6586C693" w:rsidR="00D77583" w:rsidRDefault="00D77583">
      <w:pPr>
        <w:pStyle w:val="Lbjegyzetszveg"/>
      </w:pPr>
      <w:r>
        <w:tab/>
      </w:r>
      <w:r>
        <w:rPr>
          <w:rStyle w:val="Lbjegyzet-hivatkozs"/>
        </w:rPr>
        <w:footnoteRef/>
      </w:r>
      <w:r>
        <w:tab/>
        <w:t xml:space="preserve">See Meletis </w:t>
      </w:r>
      <w:r>
        <w:fldChar w:fldCharType="begin"/>
      </w:r>
      <w:r>
        <w:instrText xml:space="preserve"> ADDIN ZOTERO_ITEM CSL_CITATION {"citationID":"r8lwUMus","properties":{"formattedCitation":"(2019, 32\\uc0\\u8211{}34)","plainCitation":"(2019, 32–34)","noteIndex":28},"citationItems":[{"id":25400,"uris":["http://zotero.org/groups/1633743/items/SI8VKQ4J"],"itemData":{"id":25400,"type":"article-journal","abstract":"The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32-34","label":"page","suppress-author":true}],"schema":"https://github.com/citation-style-language/schema/raw/master/csl-citation.json"} </w:instrText>
      </w:r>
      <w:r>
        <w:fldChar w:fldCharType="separate"/>
      </w:r>
      <w:r w:rsidRPr="00D77583">
        <w:rPr>
          <w:rFonts w:cs="Gentium"/>
          <w:kern w:val="0"/>
          <w:szCs w:val="24"/>
        </w:rPr>
        <w:t>(2019, 32–34)</w:t>
      </w:r>
      <w:r>
        <w:fldChar w:fldCharType="end"/>
      </w:r>
      <w:r>
        <w:t xml:space="preserve"> for an overview.</w:t>
      </w:r>
    </w:p>
  </w:footnote>
  <w:footnote w:id="29">
    <w:p w14:paraId="4F2669E9" w14:textId="707A9EA3" w:rsidR="009C2EF7" w:rsidRDefault="009C2EF7">
      <w:pPr>
        <w:pStyle w:val="Lbjegyzetszveg"/>
      </w:pPr>
      <w:r>
        <w:tab/>
      </w:r>
      <w:r>
        <w:rPr>
          <w:rStyle w:val="Lbjegyzet-hivatkozs"/>
        </w:rPr>
        <w:footnoteRef/>
      </w:r>
      <w:r>
        <w:tab/>
        <w:t xml:space="preserve">For example, a purely analogical stance may be necessary for understanding how born </w:t>
      </w:r>
      <w:r>
        <w:t>deaf</w:t>
      </w:r>
      <w:r>
        <w:t>-</w:t>
      </w:r>
      <w:r>
        <w:t>and</w:t>
      </w:r>
      <w:r>
        <w:t>-</w:t>
      </w:r>
      <w:r>
        <w:t>mute</w:t>
      </w:r>
      <w:r>
        <w:t xml:space="preserve"> people read and write; a purely referential stance may be useful for studying the </w:t>
      </w:r>
      <w:r>
        <w:t xml:space="preserve">cognitive </w:t>
      </w:r>
      <w:r>
        <w:t>processes of reading and writing.</w:t>
      </w:r>
    </w:p>
  </w:footnote>
  <w:footnote w:id="30">
    <w:p w14:paraId="43F84579" w14:textId="33022055" w:rsidR="007A2FF2" w:rsidRDefault="007A2FF2" w:rsidP="007A2FF2">
      <w:pPr>
        <w:pStyle w:val="Lbjegyzetszveg"/>
      </w:pPr>
      <w:r>
        <w:tab/>
      </w:r>
      <w:r>
        <w:rPr>
          <w:rStyle w:val="Lbjegyzet-hivatkozs"/>
        </w:rPr>
        <w:footnoteRef/>
      </w:r>
      <w:r>
        <w:tab/>
        <w:t xml:space="preserve">E.g. Fedorova </w:t>
      </w:r>
      <w:r>
        <w:fldChar w:fldCharType="begin"/>
      </w:r>
      <w:r w:rsidR="00D77583">
        <w:instrText xml:space="preserve"> ADDIN ZOTERO_ITEM CSL_CITATION {"citationID":"Vwkb27Gm","properties":{"formattedCitation":"(2013,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rsidR="00D77583">
        <w:instrText xml:space="preserve"> ADDIN ZOTERO_ITEM CSL_CITATION {"citationID":"hXndw01V","properties":{"formattedCitation":"(2013)","plainCitation":"(2013)","noteIndex":30},"citationItems":[{"id":26543,"uris":["http://zotero.org/groups/1633743/items/3JBU4L3M"],"itemData":{"id":26543,"type":"chapter","abstract":"The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1">
    <w:p w14:paraId="3288AF82" w14:textId="1A3445CA" w:rsidR="00FB1CE6" w:rsidRDefault="00FB1CE6" w:rsidP="00FB1CE6">
      <w:pPr>
        <w:pStyle w:val="Lbjegyzetszveg"/>
      </w:pPr>
      <w:r>
        <w:tab/>
      </w:r>
      <w:r>
        <w:rPr>
          <w:rStyle w:val="Lbjegyzet-hivatkozs"/>
        </w:rPr>
        <w:footnoteRef/>
      </w:r>
      <w:r>
        <w:tab/>
      </w:r>
      <w:r>
        <w:t>Including</w:t>
      </w:r>
      <w:r>
        <w:t xml:space="preserve">, among others, Fedorova </w:t>
      </w:r>
      <w:r>
        <w:fldChar w:fldCharType="begin"/>
      </w:r>
      <w:r w:rsidR="00D86831">
        <w:instrText xml:space="preserve"> ADDIN ZOTERO_ITEM CSL_CITATION {"citationID":"JIwuq5LN","properties":{"formattedCitation":"(2013,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rsidR="00D86831">
        <w:instrText xml:space="preserve"> ADDIN ZOTERO_ITEM CSL_CITATION {"citationID":"wz7XbD9N","properties":{"formattedCitation":"(2013, 19)","plainCitation":"(2013, 19)","noteIndex":31},"citationItems":[{"id":26543,"uris":["http://zotero.org/groups/1633743/items/3JBU4L3M"],"itemData":{"id":26543,"type":"chapter","abstract":"The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rsidR="00D86831">
        <w:instrText xml:space="preserve"> ADDIN ZOTERO_ITEM CSL_CITATION {"citationID":"1FKztNgb","properties":{"formattedCitation":"(e.g.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2">
    <w:p w14:paraId="0FB3D8A1" w14:textId="5F7823AF" w:rsidR="00FB1CE6" w:rsidRDefault="00FB1CE6" w:rsidP="00FB1CE6">
      <w:pPr>
        <w:pStyle w:val="Lbjegyzetszveg"/>
      </w:pPr>
      <w:r>
        <w:tab/>
      </w:r>
      <w:r>
        <w:rPr>
          <w:rStyle w:val="Lbjegyzet-hivatkozs"/>
        </w:rPr>
        <w:footnoteRef/>
      </w:r>
      <w:r>
        <w:tab/>
      </w:r>
      <w:r>
        <w:t>In the specific semiotic sense of a</w:t>
      </w:r>
      <w:r w:rsidRPr="00FB1CE6">
        <w:t xml:space="preserve"> </w:t>
      </w:r>
      <w:r>
        <w:t xml:space="preserve">dyadic sign, see e.g. Nöth </w:t>
      </w:r>
      <w:r>
        <w:fldChar w:fldCharType="begin"/>
      </w:r>
      <w:r w:rsidR="00D86831">
        <w:instrText xml:space="preserve"> ADDIN ZOTERO_ITEM CSL_CITATION {"citationID":"P7RgA5P3","properties":{"formattedCitation":"(1990,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33">
    <w:p w14:paraId="31F828A5" w14:textId="37E255EB" w:rsidR="00CD5564" w:rsidRDefault="00CD5564" w:rsidP="00CD5564">
      <w:pPr>
        <w:pStyle w:val="Lbjegyzetszveg"/>
      </w:pPr>
      <w:r>
        <w:tab/>
      </w:r>
      <w:r>
        <w:rPr>
          <w:rStyle w:val="Lbjegyzet-hivatkozs"/>
        </w:rPr>
        <w:footnoteRef/>
      </w:r>
      <w:r>
        <w:tab/>
        <w:t xml:space="preserve">E.g. Weingarten </w:t>
      </w:r>
      <w:r>
        <w:fldChar w:fldCharType="begin"/>
      </w:r>
      <w:r w:rsidR="00D77583">
        <w:instrText xml:space="preserve"> ADDIN ZOTERO_ITEM CSL_CITATION {"citationID":"BeRWUUlM","properties":{"formattedCitation":"(2013)","plainCitation":"(2013)","noteIndex":31},"citationItems":[{"id":26543,"uris":["http://zotero.org/groups/1633743/items/3JBU4L3M"],"itemData":{"id":26543,"type":"chapter","abstract":"The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4">
    <w:p w14:paraId="3DA44695" w14:textId="579EF56B" w:rsidR="00ED148F" w:rsidRDefault="00000000">
      <w:pPr>
        <w:pStyle w:val="Lbjegyzetszveg"/>
      </w:pPr>
      <w:r>
        <w:tab/>
      </w:r>
      <w:r>
        <w:rPr>
          <w:rStyle w:val="Lbjegyzet-hivatkozs"/>
        </w:rPr>
        <w:footnoteRef/>
      </w:r>
      <w:r>
        <w:tab/>
        <w:t xml:space="preserve">With Meletis </w:t>
      </w:r>
      <w:r>
        <w:fldChar w:fldCharType="begin"/>
      </w:r>
      <w:r w:rsidR="00D77583">
        <w:instrText xml:space="preserve"> ADDIN ZOTERO_ITEM CSL_CITATION {"citationID":"NWc3WC48","properties":{"formattedCitation":"(e.g. 2020a, 65; Meletis and D\\uc0\\u252{}rscheid 2022, 121)","plainCitation":"(e.g. 2020a, 65; Meletis and Dürscheid 2022, 121)","noteIndex":36},"citationItems":[{"id":25329,"uris":["http://zotero.org/groups/1633743/items/F5UMNY45"],"itemData":{"id":25329,"type":"book","collection-number":"3","collection-title":"Grapholinguistics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(e.g. 2020a, 65; Meletis and Dürscheid 2022, 121)</w:t>
      </w:r>
      <w:r>
        <w:fldChar w:fldCharType="end"/>
      </w:r>
      <w:r>
        <w:t>.</w:t>
      </w:r>
    </w:p>
  </w:footnote>
  <w:footnote w:id="35">
    <w:p w14:paraId="6234A602" w14:textId="3A1DCC49" w:rsidR="00ED148F" w:rsidRDefault="00000000">
      <w:pPr>
        <w:pStyle w:val="Lbjegyzetszveg"/>
      </w:pPr>
      <w:r>
        <w:tab/>
      </w:r>
      <w:r>
        <w:rPr>
          <w:rStyle w:val="Lbjegyzet-hivatkozs"/>
        </w:rPr>
        <w:footnoteRef/>
      </w:r>
      <w:r>
        <w:tab/>
        <w:t xml:space="preserve">Strangely, Meletis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t>30</w:t>
      </w:r>
      <w:r>
        <w:fldChar w:fldCharType="end"/>
      </w:r>
      <w:r>
        <w:t xml:space="preserve"> above). His insistence entails complicated (and, frankly, absurd) consequences which we prefer to avoid, such as that in the German writing system, &lt;c&gt; is not a grapheme while &lt;ch&gt; is one, though &lt;sch&gt; is not </w:t>
      </w:r>
      <w:r>
        <w:fldChar w:fldCharType="begin"/>
      </w:r>
      <w:r w:rsidR="00D77583">
        <w:instrText xml:space="preserve"> ADDIN ZOTERO_ITEM CSL_CITATION {"citationID":"pZKWPjGP","properties":{"formattedCitation":"(Meletis 2019, 36\\uc0\\u8211{}38)","plainCitation":"(Meletis 2019, 36–38)","noteIndex":37},"citationItems":[{"id":25400,"uris":["http://zotero.org/groups/1633743/items/SI8VKQ4J"],"itemData":{"id":25400,"type":"article-journal","abstract":"The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szCs w:val="24"/>
        </w:rPr>
        <w:t>(Meletis 2019, 36–38)</w:t>
      </w:r>
      <w:r>
        <w:fldChar w:fldCharType="end"/>
      </w:r>
      <w:r>
        <w:t xml:space="preserve">. </w:t>
      </w:r>
    </w:p>
  </w:footnote>
  <w:footnote w:id="36">
    <w:p w14:paraId="7FB82090" w14:textId="191F508C" w:rsidR="00CD5564" w:rsidRDefault="00CD5564" w:rsidP="00CD5564">
      <w:pPr>
        <w:pStyle w:val="Lbjegyzetszveg"/>
      </w:pPr>
      <w:r>
        <w:tab/>
      </w:r>
      <w:r>
        <w:rPr>
          <w:rStyle w:val="Lbjegyzet-hivatkozs"/>
        </w:rPr>
        <w:footnoteRef/>
      </w:r>
      <w:r>
        <w:tab/>
        <w:t xml:space="preserve">With Fedorova </w:t>
      </w:r>
      <w:r>
        <w:fldChar w:fldCharType="begin"/>
      </w:r>
      <w:r w:rsidR="00D77583">
        <w:instrText xml:space="preserve"> ADDIN ZOTERO_ITEM CSL_CITATION {"citationID":"s3YeC3gU","properties":{"formattedCitation":"(2013, 50)","plainCitation":"(2013, 50)","noteIndex":38},"citationItems":[{"id":25463,"uris":["http://zotero.org/groups/1633743/items/I24PTKV2"],"itemData":{"id":25463,"type":"article-journal","abstract":"Abstract\n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Meletis </w:t>
      </w:r>
      <w:r>
        <w:fldChar w:fldCharType="begin"/>
      </w:r>
      <w:r w:rsidR="00D77583">
        <w:instrText xml:space="preserve"> ADDIN ZOTERO_ITEM CSL_CITATION {"citationID":"cH3mxQOq","properties":{"formattedCitation":"(e.g. 2019, 35)","plainCitation":"(e.g. 2019, 35)","noteIndex":38},"citationItems":[{"id":25400,"uris":["http://zotero.org/groups/1633743/items/SI8VKQ4J"],"itemData":{"id":25400,"type":"article-journal","abstract":"The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rsidR="00D77583">
        <w:instrText xml:space="preserve"> ADDIN ZOTERO_ITEM CSL_CITATION {"citationID":"gHhiybeO","properties":{"formattedCitation":"(2013)","plainCitation":"(2013)","noteIndex":38},"citationItems":[{"id":26543,"uris":["http://zotero.org/groups/1633743/items/3JBU4L3M"],"itemData":{"id":26543,"type":"chapter","abstract":"The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7">
    <w:p w14:paraId="18D17970" w14:textId="7CF4C88A" w:rsidR="00ED148F" w:rsidRDefault="00000000">
      <w:pPr>
        <w:pStyle w:val="Lbjegyzetszveg"/>
      </w:pPr>
      <w:r>
        <w:tab/>
      </w:r>
      <w:r>
        <w:rPr>
          <w:rStyle w:val="Lbjegyzet-hivatkozs"/>
        </w:rPr>
        <w:footnoteRef/>
      </w:r>
      <w:r>
        <w:tab/>
        <w:t xml:space="preserve">Most importantly, we — with Fedorova </w:t>
      </w:r>
      <w:r>
        <w:fldChar w:fldCharType="begin"/>
      </w:r>
      <w:r w:rsidR="00D77583">
        <w:instrText xml:space="preserve"> ADDIN ZOTERO_ITEM CSL_CITATION {"citationID":"nb1pziQj","properties":{"formattedCitation":"(2013, 50)","plainCitation":"(2013, 50)","noteIndex":39},"citationItems":[{"id":25463,"uris":["http://zotero.org/groups/1633743/items/I24PTKV2"],"itemData":{"id":25463,"type":"article-journal","abstract":"Abstract\n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rsidR="00D77583">
        <w:instrText xml:space="preserve"> ADDIN ZOTERO_ITEM CSL_CITATION {"citationID":"7z7kmGu5","properties":{"formattedCitation":"(2013)","plainCitation":"(2013)","noteIndex":39},"citationItems":[{"id":26543,"uris":["http://zotero.org/groups/1633743/items/3JBU4L3M"],"itemData":{"id":26543,"type":"chapter","abstract":"The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rsidR="00D77583">
        <w:instrText xml:space="preserve"> ADDIN ZOTERO_ITEM CSL_CITATION {"citationID":"lVZPamzP","properties":{"formattedCitation":"(e.g. 2019, 35\\uc0\\u8211{}36)","plainCitation":"(e.g. 2019, 35–36)","noteIndex":39},"citationItems":[{"id":25400,"uris":["http://zotero.org/groups/1633743/items/SI8VKQ4J"],"itemData":{"id":25400,"type":"article-journal","abstract":"The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szCs w:val="24"/>
        </w:rPr>
        <w:t>(e.g. 2019, 35–36)</w:t>
      </w:r>
      <w:r>
        <w:fldChar w:fldCharType="end"/>
      </w:r>
      <w:r>
        <w:t xml:space="preserve"> — do not require the grapheme to be semantically distinctive. Meletis’s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38">
    <w:p w14:paraId="372C87F1" w14:textId="5FC4EF53" w:rsidR="00ED148F" w:rsidRDefault="00000000">
      <w:pPr>
        <w:pStyle w:val="Lbjegyzetszveg"/>
      </w:pPr>
      <w:r>
        <w:tab/>
      </w:r>
      <w:r>
        <w:rPr>
          <w:rStyle w:val="Lbjegyzet-hivatkozs"/>
        </w:rPr>
        <w:footnoteRef/>
      </w:r>
      <w:r>
        <w:tab/>
        <w:t xml:space="preserve">With Fedorova </w:t>
      </w:r>
      <w:r>
        <w:fldChar w:fldCharType="begin"/>
      </w:r>
      <w:r w:rsidR="00D77583">
        <w:instrText xml:space="preserve"> ADDIN ZOTERO_ITEM CSL_CITATION {"citationID":"pTKj0bLo","properties":{"formattedCitation":"(2013, 50)","plainCitation":"(2013, 50)","noteIndex":40},"citationItems":[{"id":25463,"uris":["http://zotero.org/groups/1633743/items/I24PTKV2"],"itemData":{"id":25463,"type":"article-journal","abstract":"Abstract\n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Meletis </w:t>
      </w:r>
      <w:r>
        <w:fldChar w:fldCharType="begin"/>
      </w:r>
      <w:r w:rsidR="00D77583">
        <w:instrText xml:space="preserve"> ADDIN ZOTERO_ITEM CSL_CITATION {"citationID":"zug6XxDB","properties":{"formattedCitation":"(e.g. 2019, 35)","plainCitation":"(e.g. 2019, 35)","noteIndex":40},"citationItems":[{"id":25400,"uris":["http://zotero.org/groups/1633743/items/SI8VKQ4J"],"itemData":{"id":25400,"type":"article-journal","abstract":"The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rsidR="00D77583">
        <w:instrText xml:space="preserve"> ADDIN ZOTERO_ITEM CSL_CITATION {"citationID":"xwr268Tx","properties":{"formattedCitation":"(2013)","plainCitation":"(2013)","noteIndex":40},"citationItems":[{"id":26543,"uris":["http://zotero.org/groups/1633743/items/3JBU4L3M"],"itemData":{"id":26543,"type":"chapter","abstract":"The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9">
    <w:p w14:paraId="4268029D" w14:textId="22F12635" w:rsidR="00ED148F" w:rsidRDefault="00000000">
      <w:pPr>
        <w:pStyle w:val="Lbjegyzetszveg"/>
      </w:pPr>
      <w:r>
        <w:tab/>
      </w:r>
      <w:r>
        <w:rPr>
          <w:rStyle w:val="Lbjegyzet-hivatkozs"/>
        </w:rPr>
        <w:footnoteRef/>
      </w:r>
      <w:r>
        <w:tab/>
        <w:t xml:space="preserve">For the concept of dyadic signs in semiotics, see e.g. Nöth </w:t>
      </w:r>
      <w:r>
        <w:fldChar w:fldCharType="begin"/>
      </w:r>
      <w:r w:rsidR="00D86831">
        <w:instrText xml:space="preserve"> ADDIN ZOTERO_ITEM CSL_CITATION {"citationID":"sKKozzud","properties":{"formattedCitation":"(1990, 59\\uc0\\u8211{}60)","plainCitation":"(1990, 59–60)","noteIndex":42},"citationItems":[{"id":26535,"uris":["http://zotero.org/groups/1633743/items/VKRWGXLK"],"itemData":{"id":26535,"type":"book","abstract":"xii,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40">
    <w:p w14:paraId="2B39279D" w14:textId="35D448BC" w:rsidR="00ED148F" w:rsidRDefault="00000000">
      <w:pPr>
        <w:pStyle w:val="Lbjegyzetszveg"/>
      </w:pPr>
      <w:r>
        <w:tab/>
      </w:r>
      <w:r>
        <w:rPr>
          <w:rStyle w:val="Lbjegyzet-hivatkozs"/>
        </w:rPr>
        <w:footnoteRef/>
      </w:r>
      <w:r>
        <w:tab/>
        <w:t xml:space="preserve">With, among others, Fedorova </w:t>
      </w:r>
      <w:r>
        <w:fldChar w:fldCharType="begin"/>
      </w:r>
      <w:r w:rsidR="00D86831">
        <w:instrText xml:space="preserve"> ADDIN ZOTERO_ITEM CSL_CITATION {"citationID":"ZNwpcs3T","properties":{"formattedCitation":"(2013, 50)","plainCitation":"(2013, 50)","noteIndex":43},"citationItems":[{"id":25463,"uris":["http://zotero.org/groups/1633743/items/I24PTKV2"],"itemData":{"id":25463,"type":"article-journal","abstract":"Abstract\n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rsidR="00D86831">
        <w:instrText xml:space="preserve"> ADDIN ZOTERO_ITEM CSL_CITATION {"citationID":"a2tZ1F3X","properties":{"formattedCitation":"(2013, 19)","plainCitation":"(2013, 19)","noteIndex":43},"citationItems":[{"id":26543,"uris":["http://zotero.org/groups/1633743/items/3JBU4L3M"],"itemData":{"id":26543,"type":"chapter","abstract":"The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rsidR="00D86831">
        <w:instrText xml:space="preserve"> ADDIN ZOTERO_ITEM CSL_CITATION {"citationID":"KXujIoQ6","properties":{"formattedCitation":"(e.g. 2019, 35)","plainCitation":"(e.g. 2019, 35)","noteIndex":43},"citationItems":[{"id":25400,"uris":["http://zotero.org/groups/1633743/items/SI8VKQ4J"],"itemData":{"id":25400,"type":"article-journal","abstract":"The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1">
    <w:p w14:paraId="01E930AF" w14:textId="74EC3AA6" w:rsidR="00CA1EB7" w:rsidRDefault="00CA1EB7" w:rsidP="00CA1EB7">
      <w:pPr>
        <w:pStyle w:val="Lbjegyzetszveg"/>
      </w:pPr>
      <w:r>
        <w:tab/>
      </w:r>
      <w:r>
        <w:rPr>
          <w:rStyle w:val="Lbjegyzet-hivatkozs"/>
        </w:rPr>
        <w:footnoteRef/>
      </w:r>
      <w:r>
        <w:tab/>
        <w:t xml:space="preserve">With Fedorova </w:t>
      </w:r>
      <w:r>
        <w:fldChar w:fldCharType="begin"/>
      </w:r>
      <w:r w:rsidR="00D77583">
        <w:instrText xml:space="preserve"> ADDIN ZOTERO_ITEM CSL_CITATION {"citationID":"9Sa2TO1N","properties":{"formattedCitation":"(2013, 50)","plainCitation":"(2013, 50)","noteIndex":43},"citationItems":[{"id":25463,"uris":["http://zotero.org/groups/1633743/items/I24PTKV2"],"itemData":{"id":25463,"type":"article-journal","abstract":"Abstract\n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Meletis </w:t>
      </w:r>
      <w:r>
        <w:fldChar w:fldCharType="begin"/>
      </w:r>
      <w:r w:rsidR="00D77583">
        <w:instrText xml:space="preserve"> ADDIN ZOTERO_ITEM CSL_CITATION {"citationID":"bThXYg8p","properties":{"formattedCitation":"(e.g. 2019, 35)","plainCitation":"(e.g. 2019, 35)","noteIndex":43},"citationItems":[{"id":25400,"uris":["http://zotero.org/groups/1633743/items/SI8VKQ4J"],"itemData":{"id":25400,"type":"article-journal","abstract":"The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rsidR="00D77583">
        <w:instrText xml:space="preserve"> ADDIN ZOTERO_ITEM CSL_CITATION {"citationID":"wvtQ6GSo","properties":{"formattedCitation":"(2013)","plainCitation":"(2013)","noteIndex":43},"citationItems":[{"id":26543,"uris":["http://zotero.org/groups/1633743/items/3JBU4L3M"],"itemData":{"id":26543,"type":"chapter","abstract":"The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42">
    <w:p w14:paraId="69FD60CB" w14:textId="07159427" w:rsidR="00CA1EB7" w:rsidRDefault="00CA1EB7" w:rsidP="00CA1EB7">
      <w:pPr>
        <w:pStyle w:val="Lbjegyzetszveg"/>
      </w:pPr>
      <w:r>
        <w:tab/>
      </w:r>
      <w:r>
        <w:rPr>
          <w:rStyle w:val="Lbjegyzet-hivatkozs"/>
        </w:rPr>
        <w:footnoteRef/>
      </w:r>
      <w:r>
        <w:tab/>
        <w:t xml:space="preserve">For the concept of dyadic signs in semiotics, see e.g. Nöth </w:t>
      </w:r>
      <w:r>
        <w:fldChar w:fldCharType="begin"/>
      </w:r>
      <w:r w:rsidR="00D77583">
        <w:instrText xml:space="preserve"> ADDIN ZOTERO_ITEM CSL_CITATION {"citationID":"F7k4ZNFv","properties":{"formattedCitation":"(1990, 59\\uc0\\u8211{}60)","plainCitation":"(1990, 59–60)","noteIndex":44},"citationItems":[{"id":26535,"uris":["http://zotero.org/groups/1633743/items/VKRWGXLK"],"itemData":{"id":26535,"type":"book","abstract":"xii,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43">
    <w:p w14:paraId="4AB17F10" w14:textId="04C3BD07" w:rsidR="00ED148F" w:rsidRDefault="00000000">
      <w:pPr>
        <w:pStyle w:val="Lbjegyzetszveg"/>
      </w:pPr>
      <w:r>
        <w:tab/>
      </w:r>
      <w:r>
        <w:rPr>
          <w:rStyle w:val="Lbjegyzet-hivatkozs"/>
        </w:rPr>
        <w:footnoteRef/>
      </w:r>
      <w:r>
        <w:tab/>
        <w:t xml:space="preserve">With Meletis </w:t>
      </w:r>
      <w:r>
        <w:fldChar w:fldCharType="begin"/>
      </w:r>
      <w:r w:rsidR="00D77583">
        <w:instrText xml:space="preserve"> ADDIN ZOTERO_ITEM CSL_CITATION {"citationID":"uKV9loZM","properties":{"formattedCitation":"(e.g. 2019, 41)","plainCitation":"(e.g. 2019, 41)","noteIndex":45},"citationItems":[{"id":25400,"uris":["http://zotero.org/groups/1633743/items/SI8VKQ4J"],"itemData":{"id":25400,"type":"article-journal","abstract":"The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rsidR="00D77583">
        <w:instrText xml:space="preserve"> ADDIN ZOTERO_ITEM CSL_CITATION {"citationID":"iPHDJIT2","properties":{"formattedCitation":"(2013, 18)","plainCitation":"(2013, 18)","noteIndex":45},"citationItems":[{"id":26543,"uris":["http://zotero.org/groups/1633743/items/3JBU4L3M"],"itemData":{"id":26543,"type":"chapter","abstract":"The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rsidR="00D77583">
        <w:instrText xml:space="preserve"> ADDIN ZOTERO_ITEM CSL_CITATION {"citationID":"domM0Bxc","properties":{"formattedCitation":"(2013, 50)","plainCitation":"(2013, 50)","noteIndex":45},"citationItems":[{"id":25463,"uris":["http://zotero.org/groups/1633743/items/I24PTKV2"],"itemData":{"id":25463,"type":"article-journal","abstract":"Abstract\n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4">
    <w:p w14:paraId="1664582A" w14:textId="77777777" w:rsidR="00ED148F" w:rsidRDefault="00000000">
      <w:pPr>
        <w:pStyle w:val="Lbjegyzetszveg"/>
      </w:pPr>
      <w:r>
        <w:tab/>
      </w:r>
      <w:r>
        <w:rPr>
          <w:rStyle w:val="Lbjegyzet-hivatkozs"/>
        </w:rPr>
        <w:footnoteRef/>
      </w:r>
      <w:r>
        <w:tab/>
        <w:t xml:space="preserve">Incidentally, denying grapheme status to these components would obscure the pivotal difference between aksharic writing systems and syllabographic ones, as reflected in the term </w:t>
      </w:r>
      <w:r>
        <w:rPr>
          <w:i/>
          <w:iCs/>
        </w:rPr>
        <w:t>alphasyllabary</w:t>
      </w:r>
      <w:r>
        <w:t>, which we consider inappropriate.</w:t>
      </w:r>
    </w:p>
  </w:footnote>
  <w:footnote w:id="45">
    <w:p w14:paraId="22970473" w14:textId="1BC9463F" w:rsidR="00ED148F" w:rsidRDefault="00000000">
      <w:pPr>
        <w:pStyle w:val="Lbjegyzetszveg"/>
      </w:pPr>
      <w:r>
        <w:tab/>
      </w:r>
      <w:r>
        <w:rPr>
          <w:rStyle w:val="Lbjegyzet-hivatkozs"/>
        </w:rPr>
        <w:footnoteRef/>
      </w:r>
      <w:r>
        <w:tab/>
        <w:t xml:space="preserve">With Weingarten </w:t>
      </w:r>
      <w:r>
        <w:fldChar w:fldCharType="begin"/>
      </w:r>
      <w:r w:rsidR="00D77583">
        <w:instrText xml:space="preserve"> ADDIN ZOTERO_ITEM CSL_CITATION {"citationID":"FQ67dL0S","properties":{"formattedCitation":"(2013, 20)","plainCitation":"(2013, 20)","noteIndex":47},"citationItems":[{"id":26543,"uris":["http://zotero.org/groups/1633743/items/3JBU4L3M"],"itemData":{"id":26543,"type":"chapter","abstract":"The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Meletis </w:t>
      </w:r>
      <w:r>
        <w:fldChar w:fldCharType="begin"/>
      </w:r>
      <w:r w:rsidR="00D77583">
        <w:instrText xml:space="preserve"> ADDIN ZOTERO_ITEM CSL_CITATION {"citationID":"9RrrGrZu","properties":{"formattedCitation":"(e.g. 2019, 35)","plainCitation":"(e.g. 2019, 35)","noteIndex":47},"citationItems":[{"id":25400,"uris":["http://zotero.org/groups/1633743/items/SI8VKQ4J"],"itemData":{"id":25400,"type":"article-journal","abstract":"The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6">
    <w:p w14:paraId="1692644E" w14:textId="357D0DBB" w:rsidR="00ED148F" w:rsidRDefault="00000000">
      <w:pPr>
        <w:pStyle w:val="Lbjegyzetszveg"/>
      </w:pPr>
      <w:r>
        <w:tab/>
      </w:r>
      <w:r>
        <w:rPr>
          <w:rStyle w:val="Lbjegyzet-hivatkozs"/>
        </w:rPr>
        <w:footnoteRef/>
      </w:r>
      <w:r>
        <w:tab/>
        <w:t xml:space="preserve">Largely in agreement with Meletis </w:t>
      </w:r>
      <w:r>
        <w:fldChar w:fldCharType="begin"/>
      </w:r>
      <w:r w:rsidR="00D77583">
        <w:instrText xml:space="preserve"> ADDIN ZOTERO_ITEM CSL_CITATION {"citationID":"cX4fmPRq","properties":{"formattedCitation":"(2019, 41, 45\\uc0\\u8211{}46 n. 32)","plainCitation":"(2019, 41, 45–46 n. 32)","noteIndex":48},"citationItems":[{"id":25400,"uris":["http://zotero.org/groups/1633743/items/SI8VKQ4J"],"itemData":{"id":25400,"type":"article-journal","abstract":"The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7">
    <w:p w14:paraId="091EC47A" w14:textId="77777777" w:rsidR="00ED148F" w:rsidRDefault="00000000">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also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8">
    <w:p w14:paraId="7C644260" w14:textId="430EDD8D" w:rsidR="00ED148F" w:rsidRDefault="00000000">
      <w:pPr>
        <w:pStyle w:val="Lbjegyzetszveg"/>
      </w:pPr>
      <w:r>
        <w:tab/>
      </w:r>
      <w:r>
        <w:rPr>
          <w:rStyle w:val="Lbjegyzet-hivatkozs"/>
        </w:rPr>
        <w:footnoteRef/>
      </w:r>
      <w:r>
        <w:tab/>
        <w:t xml:space="preserve">Meletis </w:t>
      </w:r>
      <w:r>
        <w:fldChar w:fldCharType="begin"/>
      </w:r>
      <w:r w:rsidR="00D77583">
        <w:instrText xml:space="preserve"> ADDIN ZOTERO_ITEM CSL_CITATION {"citationID":"LnRx6zXG","properties":{"formattedCitation":"(e.g. 2020a, 100)","plainCitation":"(e.g. 2020a, 100)","noteIndex":50},"citationItems":[{"id":25329,"uris":["http://zotero.org/groups/1633743/items/F5UMNY45"],"itemData":{"id":25329,"type":"book","collection-number":"3","collection-title":"Grapholinguistics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43</w:t>
      </w:r>
      <w:r>
        <w:fldChar w:fldCharType="end"/>
      </w:r>
      <w:r>
        <w:t xml:space="preserve"> above). Moreover, Meletis and Dürscheid’s </w:t>
      </w:r>
      <w:r>
        <w:fldChar w:fldCharType="begin"/>
      </w:r>
      <w:r w:rsidR="00D77583">
        <w:instrText xml:space="preserve"> ADDIN ZOTERO_ITEM CSL_CITATION {"citationID":"Mt0geQgl","properties":{"formattedCitation":"(2022, 235\\uc0\\u8211{}36)","plainCitation":"(2022, 235–36)","noteIndex":50},"citationItems":[{"id":25331,"uris":["http://zotero.org/groups/1633743/items/2FRSBS2M"],"itemData":{"id":25331,"type":"book","abstract":"Grapholinguistics,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9">
    <w:p w14:paraId="2D5356B6" w14:textId="57A6A6EE" w:rsidR="00ED148F" w:rsidRDefault="00000000">
      <w:pPr>
        <w:pStyle w:val="Lbjegyzetszveg"/>
      </w:pPr>
      <w:r>
        <w:tab/>
      </w:r>
      <w:r>
        <w:rPr>
          <w:rStyle w:val="Lbjegyzet-hivatkozs"/>
        </w:rPr>
        <w:footnoteRef/>
      </w:r>
      <w:r>
        <w:tab/>
        <w:t xml:space="preserve">Ollett and Taylor </w:t>
      </w:r>
      <w:r>
        <w:fldChar w:fldCharType="begin"/>
      </w:r>
      <w:r w:rsidR="00D77583">
        <w:instrText xml:space="preserve"> ADDIN ZOTERO_ITEM CSL_CITATION {"citationID":"fqLezisj","properties":{"formattedCitation":"(forthcoming)","plainCitation":"(forthcoming)","noteIndex":51},"citationItems":[{"id":26745,"uris":["http://zotero.org/groups/1633743/items/95PFNJ4Q"],"itemData":{"id":26745,"type":"document","title":"Representing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50">
    <w:p w14:paraId="71324514" w14:textId="5B569760" w:rsidR="00ED148F"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rsidR="00D77583">
        <w:instrText xml:space="preserve"> ADDIN ZOTERO_ITEM CSL_CITATION {"citationID":"QfbZRzTZ","properties":{"formattedCitation":"(ISO/IEC 10646 2020, 2, \\uc0\\u167{}3.5)","plainCitation":"(ISO/IEC 10646 2020, 2, §3.5)","noteIndex":52},"citationItems":[{"id":25451,"uris":["http://zotero.org/groups/1633743/items/KZ5TRBQ3"],"itemData":{"id":25451,"type":"book","edition":"6","publisher":"ISO","publisher-place":"Geneva","title":"International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xml:space="preserve">| &lt;ktra&gt; is composed of six: one each for the graphemes &lt;k&gt;, &lt;t&gt;, &lt;r&gt; and &lt;a&gt;, plus two instances of the Unicode </w:t>
      </w:r>
      <w:r>
        <w:rPr>
          <w:rStyle w:val="Foreign"/>
        </w:rPr>
        <w:t>virāma</w:t>
      </w:r>
      <w:r>
        <w:t xml:space="preserve"> control character (one each after the first two consonants).</w:t>
      </w:r>
    </w:p>
  </w:footnote>
  <w:footnote w:id="51">
    <w:p w14:paraId="3090FC9D" w14:textId="7B5FFBC9" w:rsidR="00ED148F" w:rsidRDefault="00000000">
      <w:pPr>
        <w:pStyle w:val="Lbjegyzetszveg"/>
      </w:pPr>
      <w:r>
        <w:tab/>
      </w:r>
      <w:r>
        <w:rPr>
          <w:rStyle w:val="Lbjegyzet-hivatkozs"/>
        </w:rPr>
        <w:footnoteRef/>
      </w:r>
      <w:r>
        <w:tab/>
        <w:t xml:space="preserve">Neither Coulmas </w:t>
      </w:r>
      <w:r>
        <w:fldChar w:fldCharType="begin"/>
      </w:r>
      <w:r w:rsidR="00D77583">
        <w:instrText xml:space="preserve"> ADDIN ZOTERO_ITEM CSL_CITATION {"citationID":"TYfrZ25E","properties":{"formattedCitation":"(2003)","plainCitation":"(2003)","noteIndex":53},"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Meletis and Dürscheid </w:t>
      </w:r>
      <w:r>
        <w:fldChar w:fldCharType="begin"/>
      </w:r>
      <w:r w:rsidR="00D77583">
        <w:instrText xml:space="preserve"> ADDIN ZOTERO_ITEM CSL_CITATION {"citationID":"bMCDz8Sw","properties":{"formattedCitation":"(2022)","plainCitation":"(2022)","noteIndex":53},"citationItems":[{"id":25331,"uris":["http://zotero.org/groups/1633743/items/2FRSBS2M"],"itemData":{"id":25331,"type":"book","abstract":"Grapholinguistics,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Wellisch </w:t>
      </w:r>
      <w:r>
        <w:fldChar w:fldCharType="begin"/>
      </w:r>
      <w:r w:rsidR="00D77583">
        <w:instrText xml:space="preserve"> ADDIN ZOTERO_ITEM CSL_CITATION {"citationID":"e7k6IpAJ","properties":{"formattedCitation":"(1978, 16)","plainCitation":"(1978, 16)","noteIndex":53},"citationItems":[{"id":1550,"uris":["http://zotero.org/users/2534519/items/WS2NPWQZ"],"itemData":{"id":1550,"type":"book","abstract":"\"A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Neef’s </w:t>
      </w:r>
      <w:r>
        <w:fldChar w:fldCharType="begin"/>
      </w:r>
      <w:r w:rsidR="00D77583">
        <w:instrText xml:space="preserve"> ADDIN ZOTERO_ITEM CSL_CITATION {"citationID":"PiPC92lD","properties":{"formattedCitation":"(2015, 711)","plainCitation":"(2015, 711)","noteIndex":53},"citationItems":[{"id":25465,"uris":["http://zotero.org/groups/1633743/items/QQH4JU5N"],"itemData":{"id":25465,"type":"article-journal","container-title":"Open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rsidR="00D77583">
        <w:instrText xml:space="preserve"> ADDIN ZOTERO_ITEM CSL_CITATION {"citationID":"0dxIHKM3","properties":{"formattedCitation":"(2024)","plainCitation":"(2024)","noteIndex":53},"citationItems":[{"id":26845,"uris":["http://zotero.org/groups/1633743/items/TFDXQGCY"],"itemData":{"id":26845,"type":"paper-conference","abstract":"&lt;p&gt;The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52">
    <w:p w14:paraId="4537DFB0" w14:textId="77777777" w:rsidR="00ED148F" w:rsidRDefault="00000000">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81</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53">
    <w:p w14:paraId="0B8D35D0" w14:textId="77777777" w:rsidR="00ED148F" w:rsidRDefault="00000000">
      <w:pPr>
        <w:pStyle w:val="Lbjegyzetszveg"/>
      </w:pPr>
      <w:r>
        <w:tab/>
      </w:r>
      <w:r>
        <w:rPr>
          <w:rStyle w:val="Lbjegyzet-hivatkozs"/>
        </w:rPr>
        <w:footnoteRef/>
      </w:r>
      <w:r>
        <w:tab/>
        <w:t>In true syllabographic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morphographic systems.</w:t>
      </w:r>
    </w:p>
  </w:footnote>
  <w:footnote w:id="54">
    <w:p w14:paraId="43561BFE" w14:textId="7F046CAC" w:rsidR="00ED148F"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rsidR="00D77583">
        <w:instrText xml:space="preserve"> ADDIN ZOTERO_ITEM CSL_CITATION {"citationID":"a9VFqbKW","properties":{"formattedCitation":"(ISO/IEC 10646 2020, 5, \\uc0\\u167{}3.29)","plainCitation":"(ISO/IEC 10646 2020, 5, §3.29)","noteIndex":56},"citationItems":[{"id":25451,"uris":["http://zotero.org/groups/1633743/items/KZ5TRBQ3"],"itemData":{"id":25451,"type":"book","edition":"6","publisher":"ISO","publisher-place":"Geneva","title":"International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55">
    <w:p w14:paraId="597CB849" w14:textId="09D49C3F" w:rsidR="00ED148F" w:rsidRDefault="00000000">
      <w:pPr>
        <w:pStyle w:val="Lbjegyzetszveg"/>
      </w:pPr>
      <w:r>
        <w:tab/>
      </w:r>
      <w:r>
        <w:rPr>
          <w:rStyle w:val="Lbjegyzet-hivatkozs"/>
        </w:rPr>
        <w:footnoteRef/>
      </w:r>
      <w:r>
        <w:tab/>
        <w:t xml:space="preserve">Iyengar </w:t>
      </w:r>
      <w:r>
        <w:fldChar w:fldCharType="begin"/>
      </w:r>
      <w:r w:rsidR="00D77583">
        <w:instrText xml:space="preserve"> ADDIN ZOTERO_ITEM CSL_CITATION {"citationID":"Ih6LDRzL","properties":{"formattedCitation":"(2024, 420)","plainCitation":"(2024, 420)","noteIndex":57},"citationItems":[{"id":26845,"uris":["http://zotero.org/groups/1633743/items/TFDXQGCY"],"itemData":{"id":26845,"type":"paper-conference","abstract":"&lt;p&gt;The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Meletis </w:t>
      </w:r>
      <w:r>
        <w:fldChar w:fldCharType="begin"/>
      </w:r>
      <w:r w:rsidR="00D77583">
        <w:instrText xml:space="preserve"> ADDIN ZOTERO_ITEM CSL_CITATION {"citationID":"T9pzJJQv","properties":{"formattedCitation":"(2020a, 46, n. 57)","plainCitation":"(2020a, 46, n. 57)","noteIndex":57},"citationItems":[{"id":25329,"uris":["http://zotero.org/groups/1633743/items/F5UMNY45"],"itemData":{"id":25329,"type":"book","collection-number":"3","collection-title":"Grapholinguistics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rsidR="00D77583">
        <w:instrText xml:space="preserve"> ADDIN ZOTERO_ITEM CSL_CITATION {"citationID":"JSlW1ZiM","properties":{"formattedCitation":"(2015, 711)","plainCitation":"(2015, 711)","noteIndex":57},"citationItems":[{"id":25465,"uris":["http://zotero.org/groups/1633743/items/QQH4JU5N"],"itemData":{"id":25465,"type":"article-journal","container-title":"Open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Coulmas </w:t>
      </w:r>
      <w:r>
        <w:fldChar w:fldCharType="begin"/>
      </w:r>
      <w:r w:rsidR="00D77583">
        <w:instrText xml:space="preserve"> ADDIN ZOTERO_ITEM CSL_CITATION {"citationID":"Ta6aPIp7","properties":{"formattedCitation":"(2006, 173\\uc0\\u8211{}74, s.v.)","plainCitation":"(2006, 173–74, s.v.)","noteIndex":57},"citationItems":[{"id":25450,"uris":["http://zotero.org/groups/1633743/items/4CFX9MJY"],"itemData":{"id":25450,"type":"book","edition":"4","ISBN":"978-0-631-21481-6","language":"eng","publisher":"Blackwell","publisher-place":"Oxford","title":"The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rsidR="00D77583">
        <w:instrText xml:space="preserve"> ADDIN ZOTERO_ITEM CSL_CITATION {"citationID":"uRPAJSxg","properties":{"formattedCitation":"(2006, 168, s.v.)","plainCitation":"(2006, 168, s.v.)","noteIndex":57},"citationItems":[{"id":25450,"uris":["http://zotero.org/groups/1633743/items/4CFX9MJY"],"itemData":{"id":25450,"type":"book","edition":"4","ISBN":"978-0-631-21481-6","language":"eng","publisher":"Blackwell","publisher-place":"Oxford","title":"The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6">
    <w:p w14:paraId="20B6C0A2" w14:textId="0188100D" w:rsidR="00ED148F" w:rsidRDefault="00000000">
      <w:pPr>
        <w:pStyle w:val="Lbjegyzetszveg"/>
      </w:pPr>
      <w:r>
        <w:tab/>
      </w:r>
      <w:r>
        <w:rPr>
          <w:rStyle w:val="Lbjegyzet-hivatkozs"/>
        </w:rPr>
        <w:footnoteRef/>
      </w:r>
      <w:r>
        <w:tab/>
        <w:t xml:space="preserve">Coulmas </w:t>
      </w:r>
      <w:r>
        <w:fldChar w:fldCharType="begin"/>
      </w:r>
      <w:r w:rsidR="00D77583">
        <w:instrText xml:space="preserve"> ADDIN ZOTERO_ITEM CSL_CITATION {"citationID":"0vLGNdvr","properties":{"formattedCitation":"(2006, 129, s.v. digraph 1)","plainCitation":"(2006, 129, s.v. digraph 1)","noteIndex":58},"citationItems":[{"id":25450,"uris":["http://zotero.org/groups/1633743/items/4CFX9MJY"],"itemData":{"id":25450,"type":"book","edition":"4","ISBN":"978-0-631-21481-6","language":"eng","publisher":"Blackwell","publisher-place":"Oxford","title":"The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57">
    <w:p w14:paraId="1E08C0D9" w14:textId="77777777" w:rsidR="00ED148F" w:rsidRDefault="00000000">
      <w:pPr>
        <w:pStyle w:val="Lbjegyzetszveg"/>
      </w:pPr>
      <w:r>
        <w:tab/>
      </w:r>
      <w:r>
        <w:rPr>
          <w:rStyle w:val="Lbjegyzet-hivatkozs"/>
        </w:rPr>
        <w:footnoteRef/>
      </w:r>
      <w:r>
        <w:tab/>
        <w:t>Examples can, however, be found even in the Indic system, such as the use of the combination &lt;ys&gt; in some North Indian scripts of the first millennium CE to represent the phoneme /z/, which does not occur in Sanskrit; the use of |</w:t>
      </w:r>
      <w:r>
        <w:rPr>
          <w:rStyle w:val="ForeignDevanagariScript"/>
          <w:rFonts w:hint="cs"/>
          <w:cs/>
        </w:rPr>
        <w:t>ळ्ह</w:t>
      </w:r>
      <w:r>
        <w:t>| for [ḷh], a Vedic allophone of /ḍh/; or, arguably, the simultaneous use of the dependent vowels &lt;ui&gt; in Khmer, Burmese and Mon to represent a vowel phoneme alien to Sanskrit.</w:t>
      </w:r>
    </w:p>
  </w:footnote>
  <w:footnote w:id="58">
    <w:p w14:paraId="50DB0EEF" w14:textId="77777777" w:rsidR="00ED148F" w:rsidRDefault="00000000">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9">
    <w:p w14:paraId="7ED8D950" w14:textId="77777777" w:rsidR="00ED148F" w:rsidRDefault="00000000">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49</w:t>
      </w:r>
      <w:r>
        <w:fldChar w:fldCharType="end"/>
      </w:r>
      <w:r>
        <w:t>).</w:t>
      </w:r>
    </w:p>
  </w:footnote>
  <w:footnote w:id="60">
    <w:p w14:paraId="6015C0E1" w14:textId="77777777" w:rsidR="00ED148F" w:rsidRDefault="00000000">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61">
    <w:p w14:paraId="3D956A74" w14:textId="21D3762C" w:rsidR="00ED148F" w:rsidRDefault="00000000">
      <w:pPr>
        <w:pStyle w:val="Lbjegyzetszveg"/>
      </w:pPr>
      <w:r>
        <w:tab/>
      </w:r>
      <w:r>
        <w:rPr>
          <w:rStyle w:val="Lbjegyzet-hivatkozs"/>
        </w:rPr>
        <w:footnoteRef/>
      </w:r>
      <w:r>
        <w:tab/>
        <w:t xml:space="preserve">Meletis </w:t>
      </w:r>
      <w:r>
        <w:fldChar w:fldCharType="begin"/>
      </w:r>
      <w:r w:rsidR="00D77583">
        <w:instrText xml:space="preserve"> ADDIN ZOTERO_ITEM CSL_CITATION {"citationID":"tjBMdSlc","properties":{"formattedCitation":"(2020a, 100)","plainCitation":"(2020a, 100)","noteIndex":63},"citationItems":[{"id":25329,"uris":["http://zotero.org/groups/1633743/items/F5UMNY45"],"itemData":{"id":25329,"type":"book","collection-number":"3","collection-title":"Grapholinguistics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rsidR="00D77583">
        <w:instrText xml:space="preserve"> ADDIN ZOTERO_ITEM CSL_CITATION {"citationID":"C4S8a7di","properties":{"formattedCitation":"(2013, 18)","plainCitation":"(2013, 18)","noteIndex":63},"citationItems":[{"id":26543,"uris":["http://zotero.org/groups/1633743/items/3JBU4L3M"],"itemData":{"id":26543,"type":"chapter","abstract":"The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62">
    <w:p w14:paraId="2821C181" w14:textId="77777777" w:rsidR="00ED148F" w:rsidRDefault="00000000">
      <w:pPr>
        <w:pStyle w:val="Lbjegyzetszveg"/>
      </w:pPr>
      <w:r>
        <w:tab/>
      </w:r>
      <w:r>
        <w:rPr>
          <w:rStyle w:val="Lbjegyzet-hivatkozs"/>
        </w:rPr>
        <w:footnoteRef/>
      </w:r>
      <w:r>
        <w:tab/>
        <w:t>See also §</w:t>
      </w:r>
      <w:r>
        <w:fldChar w:fldCharType="begin"/>
      </w:r>
      <w:r>
        <w:instrText xml:space="preserve"> REF _Ref201150752 \r \h </w:instrText>
      </w:r>
      <w:r>
        <w:fldChar w:fldCharType="separate"/>
      </w:r>
      <w:r>
        <w:t>2.5.6.1</w:t>
      </w:r>
      <w:r>
        <w:fldChar w:fldCharType="end"/>
      </w:r>
      <w:r>
        <w:t xml:space="preserve"> about the </w:t>
      </w:r>
      <w:r>
        <w:rPr>
          <w:rStyle w:val="Foreign"/>
        </w:rPr>
        <w:t>anusvāra</w:t>
      </w:r>
      <w:r>
        <w:t xml:space="preserve"> and </w:t>
      </w:r>
      <w:r>
        <w:rPr>
          <w:rStyle w:val="Foreign"/>
        </w:rPr>
        <w:t>visarga</w:t>
      </w:r>
      <w:r>
        <w:t>.</w:t>
      </w:r>
    </w:p>
  </w:footnote>
  <w:footnote w:id="63">
    <w:p w14:paraId="320931C7" w14:textId="77777777" w:rsidR="00ED148F" w:rsidRDefault="00000000">
      <w:pPr>
        <w:pStyle w:val="Lbjegyzetszveg"/>
      </w:pPr>
      <w:r>
        <w:tab/>
      </w:r>
      <w:r>
        <w:rPr>
          <w:rStyle w:val="Lbjegyzet-hivatkozs"/>
        </w:rPr>
        <w:footnoteRef/>
      </w:r>
      <w:r>
        <w:tab/>
        <w:t>See also §</w:t>
      </w:r>
      <w:r>
        <w:fldChar w:fldCharType="begin"/>
      </w:r>
      <w:r>
        <w:instrText xml:space="preserve"> REF _Ref201151444 \r \h </w:instrText>
      </w:r>
      <w:r>
        <w:fldChar w:fldCharType="separate"/>
      </w:r>
      <w:r>
        <w:t>2.5.6.2</w:t>
      </w:r>
      <w:r>
        <w:fldChar w:fldCharType="end"/>
      </w:r>
      <w:r>
        <w:t xml:space="preserve"> for further intricacies.</w:t>
      </w:r>
    </w:p>
  </w:footnote>
  <w:footnote w:id="64">
    <w:p w14:paraId="25C776D0" w14:textId="77777777" w:rsidR="00ED148F"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xml:space="preserve">| &lt;ra&gt;. We do, however, treat the length markers used in some Southeast Asian writing systems (see note </w:t>
      </w:r>
      <w:r>
        <w:fldChar w:fldCharType="begin"/>
      </w:r>
      <w:r>
        <w:instrText xml:space="preserve"> NOTEREF _Ref201072554 \h </w:instrText>
      </w:r>
      <w:r>
        <w:fldChar w:fldCharType="separate"/>
      </w:r>
      <w:r>
        <w:t>61</w:t>
      </w:r>
      <w:r>
        <w:fldChar w:fldCharType="end"/>
      </w:r>
      <w:r>
        <w:t xml:space="preserve"> above) differently, as per </w:t>
      </w:r>
      <w:r>
        <w:rPr>
          <w:rFonts w:cs="Latha"/>
          <w:lang w:bidi="ta-IN"/>
        </w:rPr>
        <w:t xml:space="preserve"> (§###).</w:t>
      </w:r>
    </w:p>
  </w:footnote>
  <w:footnote w:id="65">
    <w:p w14:paraId="7025C308" w14:textId="77777777" w:rsidR="00ED148F"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stop phoneme represented by the base graph |</w:t>
      </w:r>
      <w:r>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66">
    <w:p w14:paraId="73B7EFF5" w14:textId="77777777" w:rsidR="00ED148F" w:rsidRDefault="00000000">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7">
    <w:p w14:paraId="727D7320" w14:textId="5D5F9050" w:rsidR="00ED148F" w:rsidRDefault="00000000">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rsidR="00D77583">
        <w:instrText xml:space="preserve"> ADDIN ZOTERO_ITEM CSL_CITATION {"citationID":"lNc7ajBV","properties":{"formattedCitation":"(e.g. Gnanadesikan 2017, 18)","plainCitation":"(e.g. Gnanadesikan 2017, 18)","noteIndex":69},"citationItems":[{"id":26516,"uris":["http://zotero.org/groups/1633743/items/PINAVHJW"],"itemData":{"id":26516,"type":"article-journal","abstract":"This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rsidR="00D77583">
        <w:instrText xml:space="preserve"> ADDIN ZOTERO_ITEM CSL_CITATION {"citationID":"gW58r8N3","properties":{"formattedCitation":"(2013, 22)","plainCitation":"(2013, 22)","noteIndex":69},"citationItems":[{"id":26543,"uris":["http://zotero.org/groups/1633743/items/3JBU4L3M"],"itemData":{"id":26543,"type":"chapter","abstract":"The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diacritical marks (cf. note </w:t>
      </w:r>
      <w:r>
        <w:fldChar w:fldCharType="begin"/>
      </w:r>
      <w:r>
        <w:instrText xml:space="preserve"> NOTEREF _Ref198908542 \h </w:instrText>
      </w:r>
      <w:r>
        <w:fldChar w:fldCharType="separate"/>
      </w:r>
      <w:r>
        <w:t>36</w:t>
      </w:r>
      <w:r>
        <w:fldChar w:fldCharType="end"/>
      </w:r>
      <w:r>
        <w:t xml:space="preserve">), this does not support our stance. Iyengar </w:t>
      </w:r>
      <w:r>
        <w:fldChar w:fldCharType="begin"/>
      </w:r>
      <w:r w:rsidR="00D77583">
        <w:instrText xml:space="preserve"> ADDIN ZOTERO_ITEM CSL_CITATION {"citationID":"jMUBFwrt","properties":{"formattedCitation":"(2024, 427\\uc0\\u8211{}28)","plainCitation":"(2024, 427–28)","noteIndex":69},"citationItems":[{"id":26845,"uris":["http://zotero.org/groups/1633743/items/TFDXQGCY"],"itemData":{"id":26845,"type":"paper-conference","abstract":"&lt;p&gt;The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52</w:t>
      </w:r>
      <w:r>
        <w:fldChar w:fldCharType="end"/>
      </w:r>
      <w:r>
        <w:t xml:space="preserve">), which would imply that on the emic level (which Iyengar rejects) it is a grapheme. Meletis does not address the status of the </w:t>
      </w:r>
      <w:r>
        <w:rPr>
          <w:rStyle w:val="Foreign"/>
        </w:rPr>
        <w:t>virāma</w:t>
      </w:r>
      <w:r>
        <w:t xml:space="preserve"> as far as we are aware, but Meletis and Dürscheid </w:t>
      </w:r>
      <w:r>
        <w:fldChar w:fldCharType="begin"/>
      </w:r>
      <w:r w:rsidR="00D77583">
        <w:instrText xml:space="preserve"> ADDIN ZOTERO_ITEM CSL_CITATION {"citationID":"QPGqM8uS","properties":{"formattedCitation":"(2022, 233)","plainCitation":"(2022, 233)","noteIndex":69},"citationItems":[{"id":25331,"uris":["http://zotero.org/groups/1633743/items/2FRSBS2M"],"itemData":{"id":25331,"type":"book","abstract":"Grapholinguistics,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8">
    <w:p w14:paraId="51B68CD5" w14:textId="77777777" w:rsidR="00ED148F" w:rsidRDefault="00000000">
      <w:pPr>
        <w:pStyle w:val="Lbjegyzetszveg"/>
      </w:pPr>
      <w:r>
        <w:tab/>
      </w:r>
      <w:r>
        <w:rPr>
          <w:rStyle w:val="Lbjegyzet-hivatkozs"/>
        </w:rPr>
        <w:footnoteRef/>
      </w:r>
      <w:r>
        <w:tab/>
        <w:t xml:space="preserve">Anyone who is utterly disinclined to accept that the </w:t>
      </w:r>
      <w:r>
        <w:rPr>
          <w:rStyle w:val="Foreign"/>
        </w:rPr>
        <w:t>virāma</w:t>
      </w:r>
      <w:r>
        <w:t>’s contribution of a zero-vowel qualifies it for grapheme status may instead choose to regard it as a non-phonographic grapheme (§</w:t>
      </w:r>
      <w:r>
        <w:fldChar w:fldCharType="begin"/>
      </w:r>
      <w:r>
        <w:instrText xml:space="preserve"> REF _Ref199757158 \r \h </w:instrText>
      </w:r>
      <w:r>
        <w:fldChar w:fldCharType="separate"/>
      </w:r>
      <w:r>
        <w:t>2.5.5</w:t>
      </w:r>
      <w:r>
        <w:fldChar w:fldCharType="end"/>
      </w:r>
      <w:r>
        <w:t>) in an otherwise phonographic writing system. This is not a position we agree with, but its practical consequences as regards transliteration are the same.</w:t>
      </w:r>
    </w:p>
  </w:footnote>
  <w:footnote w:id="69">
    <w:p w14:paraId="6345AB1B" w14:textId="77485B0F" w:rsidR="00ED148F" w:rsidRDefault="00000000">
      <w:pPr>
        <w:pStyle w:val="Lbjegyzetszveg"/>
      </w:pPr>
      <w:r>
        <w:tab/>
      </w:r>
      <w:r>
        <w:rPr>
          <w:rStyle w:val="Lbjegyzet-hivatkozs"/>
        </w:rPr>
        <w:footnoteRef/>
      </w:r>
      <w:r>
        <w:tab/>
        <w:t xml:space="preserve">With Iyengar </w:t>
      </w:r>
      <w:r>
        <w:fldChar w:fldCharType="begin"/>
      </w:r>
      <w:r w:rsidR="00D77583">
        <w:instrText xml:space="preserve"> ADDIN ZOTERO_ITEM CSL_CITATION {"citationID":"Iv2WQtxW","properties":{"formattedCitation":"(2024, 430\\uc0\\u8211{}31)","plainCitation":"(2024, 430–31)","noteIndex":71},"citationItems":[{"id":26845,"uris":["http://zotero.org/groups/1633743/items/TFDXQGCY"],"itemData":{"id":26845,"type":"paper-conference","abstract":"&lt;p&gt;The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70">
    <w:p w14:paraId="02C221F3" w14:textId="77777777" w:rsidR="00ED148F" w:rsidRDefault="00000000">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71">
    <w:p w14:paraId="6C9D1368" w14:textId="77777777" w:rsidR="00ED148F" w:rsidRDefault="00000000">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72">
    <w:p w14:paraId="60FE7C76" w14:textId="311899BB" w:rsidR="00ED148F" w:rsidRDefault="00000000">
      <w:pPr>
        <w:pStyle w:val="Lbjegyzetszveg"/>
      </w:pPr>
      <w:r>
        <w:tab/>
      </w:r>
      <w:r>
        <w:rPr>
          <w:rStyle w:val="Lbjegyzet-hivatkozs"/>
        </w:rPr>
        <w:footnoteRef/>
      </w:r>
      <w:r>
        <w:tab/>
        <w:t xml:space="preserve">Largely in agreement with e.g. Coulmas </w:t>
      </w:r>
      <w:r>
        <w:fldChar w:fldCharType="begin"/>
      </w:r>
      <w:r w:rsidR="00D77583">
        <w:instrText xml:space="preserve"> ADDIN ZOTERO_ITEM CSL_CITATION {"citationID":"VIxdgKUA","properties":{"formattedCitation":"(2006, 86, 292, 421; s.vv. cipher 1, letter, punctuation 1)","plainCitation":"(2006, 86, 292, 421; s.vv. cipher 1, letter, punctuation 1)","noteIndex":74},"citationItems":[{"id":25450,"uris":["http://zotero.org/groups/1633743/items/4CFX9MJY"],"itemData":{"id":25450,"type":"book","edition":"4","ISBN":"978-0-631-21481-6","language":"eng","publisher":"Blackwell","publisher-place":"Oxford","title":"The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Neef </w:t>
      </w:r>
      <w:r>
        <w:fldChar w:fldCharType="begin"/>
      </w:r>
      <w:r w:rsidR="00D77583">
        <w:instrText xml:space="preserve"> ADDIN ZOTERO_ITEM CSL_CITATION {"citationID":"Iaz1w6zE","properties":{"formattedCitation":"(2015, 711)","plainCitation":"(2015, 711)","noteIndex":74},"citationItems":[{"id":25465,"uris":["http://zotero.org/groups/1633743/items/QQH4JU5N"],"itemData":{"id":25465,"type":"article-journal","container-title":"Open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3">
    <w:p w14:paraId="1DF99934" w14:textId="77777777" w:rsidR="00ED148F" w:rsidRDefault="00000000">
      <w:pPr>
        <w:pStyle w:val="Lbjegyzetszveg"/>
      </w:pPr>
      <w:r>
        <w:tab/>
      </w:r>
      <w:r>
        <w:rPr>
          <w:rStyle w:val="Lbjegyzet-hivatkozs"/>
        </w:rPr>
        <w:footnoteRef/>
      </w:r>
      <w:r>
        <w:tab/>
        <w:t>Examples include spectra such as |oe| - |œ| - |oͤ| - |ö|, from sequence to complex character to simplex character with diacritical mark; and [sz] - |ſʒ| - |ß|, from sequence to simplex character. A similar series culminating in a non-phonographic sign is |et| - |</w:t>
      </w:r>
      <w:r>
        <w:rPr>
          <w:rFonts w:ascii="Segoe UI Symbol" w:hAnsi="Segoe UI Symbol" w:cs="Segoe UI Symbol"/>
        </w:rPr>
        <w:t>🙰</w:t>
      </w:r>
      <w:r>
        <w:t>| -  |&amp;|.</w:t>
      </w:r>
    </w:p>
  </w:footnote>
  <w:footnote w:id="74">
    <w:p w14:paraId="0B772DAB" w14:textId="77777777" w:rsidR="00ED148F" w:rsidRDefault="00000000">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5">
    <w:p w14:paraId="761FC16D" w14:textId="77777777" w:rsidR="00ED148F" w:rsidRDefault="00000000">
      <w:pPr>
        <w:pStyle w:val="Lbjegyzetszveg"/>
      </w:pPr>
      <w:r>
        <w:tab/>
      </w:r>
      <w:r>
        <w:rPr>
          <w:rStyle w:val="Lbjegyzet-hivatkozs"/>
        </w:rPr>
        <w:footnoteRef/>
      </w:r>
      <w:r>
        <w:tab/>
        <w:t>We refer not to semantic meaning but to the fact that each graph is the signifier of linguistic information.</w:t>
      </w:r>
    </w:p>
  </w:footnote>
  <w:footnote w:id="76">
    <w:p w14:paraId="3B4C574D" w14:textId="77777777" w:rsidR="00ED148F" w:rsidRDefault="00000000">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54</w:t>
      </w:r>
      <w:r>
        <w:rPr>
          <w:rFonts w:cs="Latha"/>
          <w:lang w:bidi="ta-IN"/>
        </w:rPr>
        <w:fldChar w:fldCharType="end"/>
      </w:r>
      <w:r>
        <w:rPr>
          <w:rFonts w:cs="Latha"/>
          <w:lang w:bidi="ta-IN"/>
        </w:rPr>
        <w:t xml:space="preserve"> above.</w:t>
      </w:r>
    </w:p>
  </w:footnote>
  <w:footnote w:id="77">
    <w:p w14:paraId="7ABE039B" w14:textId="788C417C" w:rsidR="00ED148F" w:rsidRDefault="00000000">
      <w:pPr>
        <w:pStyle w:val="Lbjegyzetszveg"/>
      </w:pPr>
      <w:r>
        <w:tab/>
      </w:r>
      <w:r>
        <w:rPr>
          <w:rStyle w:val="Lbjegyzet-hivatkozs"/>
        </w:rPr>
        <w:footnoteRef/>
      </w:r>
      <w:r>
        <w:tab/>
        <w:t xml:space="preserve">We thus emphatically disagree with Meletis </w:t>
      </w:r>
      <w:r>
        <w:fldChar w:fldCharType="begin"/>
      </w:r>
      <w:r w:rsidR="00D77583">
        <w:instrText xml:space="preserve"> ADDIN ZOTERO_ITEM CSL_CITATION {"citationID":"vEMMb5pN","properties":{"formattedCitation":"(e.g. 2020a, 101)","plainCitation":"(e.g. 2020a, 101)","noteIndex":79},"citationItems":[{"id":25329,"uris":["http://zotero.org/groups/1633743/items/F5UMNY45"],"itemData":{"id":25329,"type":"book","collection-number":"3","collection-title":"Grapholinguistics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78">
    <w:p w14:paraId="669D3AF5" w14:textId="77777777" w:rsidR="00ED148F" w:rsidRDefault="00000000">
      <w:pPr>
        <w:pStyle w:val="Lbjegyzetszveg"/>
      </w:pPr>
      <w:r>
        <w:tab/>
      </w:r>
      <w:r>
        <w:rPr>
          <w:rStyle w:val="Lbjegyzet-hivatkozs"/>
        </w:rPr>
        <w:footnoteRef/>
      </w:r>
      <w:r>
        <w:tab/>
        <w:t>Here, actual semantic meaning is present.</w:t>
      </w:r>
    </w:p>
  </w:footnote>
  <w:footnote w:id="79">
    <w:p w14:paraId="38EBA757" w14:textId="77777777" w:rsidR="00ED148F" w:rsidRDefault="00000000">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80">
    <w:p w14:paraId="437F8262" w14:textId="77777777" w:rsidR="00ED148F" w:rsidRDefault="00000000">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81">
    <w:p w14:paraId="0DB9B1E9" w14:textId="77777777" w:rsidR="00ED148F" w:rsidRDefault="00000000">
      <w:pPr>
        <w:pStyle w:val="Lbjegyzetszveg"/>
      </w:pPr>
      <w:r>
        <w:tab/>
      </w:r>
      <w:r>
        <w:rPr>
          <w:rStyle w:val="Lbjegyzet-hivatkozs"/>
        </w:rPr>
        <w:footnoteRef/>
      </w:r>
      <w:r>
        <w:tab/>
        <w:t>Homography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xml:space="preserve">| &lt;rava&gt;. </w:t>
      </w:r>
    </w:p>
  </w:footnote>
  <w:footnote w:id="82">
    <w:p w14:paraId="27EAF5FD" w14:textId="77777777" w:rsidR="00ED148F" w:rsidRDefault="00000000">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t>2.4.1</w:t>
      </w:r>
      <w:r>
        <w:fldChar w:fldCharType="end"/>
      </w:r>
      <w:r>
        <w:t>.</w:t>
      </w:r>
    </w:p>
  </w:footnote>
  <w:footnote w:id="83">
    <w:p w14:paraId="7BEBA32E" w14:textId="7B41A0C9" w:rsidR="00ED148F" w:rsidRDefault="00000000">
      <w:pPr>
        <w:pStyle w:val="Lbjegyzetszveg"/>
      </w:pPr>
      <w:r>
        <w:tab/>
      </w:r>
      <w:r>
        <w:rPr>
          <w:rStyle w:val="Lbjegyzet-hivatkozs"/>
        </w:rPr>
        <w:footnoteRef/>
      </w:r>
      <w:r>
        <w:tab/>
        <w:t xml:space="preserve">Our distinction between graphematic and graphetic allography is inspired by Meletis </w:t>
      </w:r>
      <w:r>
        <w:fldChar w:fldCharType="begin"/>
      </w:r>
      <w:r w:rsidR="00D77583">
        <w:instrText xml:space="preserve"> ADDIN ZOTERO_ITEM CSL_CITATION {"citationID":"6R87MBhv","properties":{"formattedCitation":"(e.g. 2020b)","plainCitation":"(e.g. 2020b)","noteIndex":85},"citationItems":[{"id":25429,"uris":["http://zotero.org/groups/1633743/items/2FVI2WXH"],"itemData":{"id":25429,"type":"article-journal","container-title":"Open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rsidR="00D77583">
        <w:instrText xml:space="preserve"> ADDIN ZOTERO_ITEM CSL_CITATION {"citationID":"Q8h2NRFP","properties":{"formattedCitation":"(e.g. Meletis and D\\uc0\\u252{}rscheid 2022, 64)","plainCitation":"(e.g. Meletis and Dürscheid 2022, 64)","noteIndex":85},"citationItems":[{"id":25331,"uris":["http://zotero.org/groups/1633743/items/2FRSBS2M"],"itemData":{"id":25331,"type":"book","abstract":"Grapholinguistics,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rsidR="00D77583">
        <w:instrText xml:space="preserve"> ADDIN ZOTERO_ITEM CSL_CITATION {"citationID":"HCJsGLVI","properties":{"formattedCitation":"(2024, 427\\uc0\\u8211{}28)","plainCitation":"(2024, 427–28)","noteIndex":85},"citationItems":[{"id":26845,"uris":["http://zotero.org/groups/1633743/items/TFDXQGCY"],"itemData":{"id":26845,"type":"paper-conference","abstract":"&lt;p&gt;The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84">
    <w:p w14:paraId="19E0055D" w14:textId="77777777" w:rsidR="00ED148F" w:rsidRDefault="00000000">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&lt;kṣa&gt; Devanagari.</w:t>
      </w:r>
    </w:p>
  </w:footnote>
  <w:footnote w:id="85">
    <w:p w14:paraId="423A78C2" w14:textId="3C6812B9" w:rsidR="00ED148F" w:rsidRDefault="00000000">
      <w:pPr>
        <w:pStyle w:val="Lbjegyzetszveg"/>
      </w:pPr>
      <w:r>
        <w:tab/>
      </w:r>
      <w:r>
        <w:rPr>
          <w:rStyle w:val="Lbjegyzet-hivatkozs"/>
        </w:rPr>
        <w:footnoteRef/>
      </w:r>
      <w:r>
        <w:tab/>
        <w:t xml:space="preserve">Meletis </w:t>
      </w:r>
      <w:r>
        <w:fldChar w:fldCharType="begin"/>
      </w:r>
      <w:r w:rsidR="00D77583">
        <w:instrText xml:space="preserve"> ADDIN ZOTERO_ITEM CSL_CITATION {"citationID":"F9Pei0FJ","properties":{"formattedCitation":"(2020b, 257\\uc0\\u8211{}59)","plainCitation":"(2020b, 257–59)","noteIndex":87},"citationItems":[{"id":25429,"uris":["http://zotero.org/groups/1633743/items/2FVI2WXH"],"itemData":{"id":25429,"type":"article-journal","container-title":"Open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rsidR="00D77583">
        <w:instrText xml:space="preserve"> ADDIN ZOTERO_ITEM CSL_CITATION {"citationID":"vMwU1jLM","properties":{"formattedCitation":"(Meletis 2020b, 255 Fig. 3)","plainCitation":"(Meletis 2020b, 255 Fig. 3)","noteIndex":87},"citationItems":[{"id":25429,"uris":["http://zotero.org/groups/1633743/items/2FVI2WXH"],"itemData":{"id":25429,"type":"article-journal","container-title":"Open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A distinction between these two kinds of alternation (involving different or identical basic shapes) may be relevant to grapholinguistics, but is irrelevant to transliteration, so we do not discuss it further. Conversely, the dichotomy we consider crucial is addressed by Meletis only in terms of the rules and constraints applicable to the alternation of forms. Our concept of graphetic allography thus includes Meletis’s graphetic allography and his free graphematic allography.</w:t>
      </w:r>
    </w:p>
  </w:footnote>
  <w:footnote w:id="86">
    <w:p w14:paraId="58377840" w14:textId="6C6A9BD0" w:rsidR="00ED148F" w:rsidRDefault="00000000">
      <w:pPr>
        <w:pStyle w:val="Lbjegyzetszveg"/>
      </w:pPr>
      <w:r>
        <w:tab/>
      </w:r>
      <w:r>
        <w:rPr>
          <w:rStyle w:val="Lbjegyzet-hivatkozs"/>
        </w:rPr>
        <w:footnoteRef/>
      </w:r>
      <w:r>
        <w:tab/>
        <w:t xml:space="preserve">In Meletis’s terms </w:t>
      </w:r>
      <w:r>
        <w:fldChar w:fldCharType="begin"/>
      </w:r>
      <w:r w:rsidR="00D77583">
        <w:instrText xml:space="preserve"> ADDIN ZOTERO_ITEM CSL_CITATION {"citationID":"4NFjliwj","properties":{"formattedCitation":"(2020b, 259\\uc0\\u8211{}60)","plainCitation":"(2020b, 259–60)","noteIndex":88},"citationItems":[{"id":25429,"uris":["http://zotero.org/groups/1633743/items/2FVI2WXH"],"itemData":{"id":25429,"type":"article-journal","container-title":"Open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szCs w:val="24"/>
        </w:rPr>
        <w:t>(2020b, 259–60)</w:t>
      </w:r>
      <w:r>
        <w:fldChar w:fldCharType="end"/>
      </w:r>
      <w:r>
        <w:t xml:space="preserve">, our graphotactic allographs are positional graphematic allographs, but that category also includes many cases of what we consider true graphematic allography. We note here that the notion of graphotactic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7">
    <w:p w14:paraId="630D1DEB" w14:textId="73498FBE" w:rsidR="00ED148F" w:rsidRDefault="00000000">
      <w:pPr>
        <w:pStyle w:val="Lbjegyzetszveg"/>
      </w:pPr>
      <w:r>
        <w:tab/>
      </w:r>
      <w:r>
        <w:rPr>
          <w:rStyle w:val="Lbjegyzet-hivatkozs"/>
        </w:rPr>
        <w:footnoteRef/>
      </w:r>
      <w:r>
        <w:tab/>
        <w:t xml:space="preserve">Meletis seems to consider our graphematic allography no different from his positional graphematic allography </w:t>
      </w:r>
      <w:r>
        <w:fldChar w:fldCharType="begin"/>
      </w:r>
      <w:r w:rsidR="00D77583">
        <w:instrText xml:space="preserve"> ADDIN ZOTERO_ITEM CSL_CITATION {"citationID":"5upntynL","properties":{"formattedCitation":"(Meletis 2020b, 257\\uc0\\u8211{}60)","plainCitation":"(Meletis 2020b, 257–60)","noteIndex":89},"citationItems":[{"id":25429,"uris":["http://zotero.org/groups/1633743/items/2FVI2WXH"],"itemData":{"id":25429,"type":"article-journal","container-title":"Open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allography","title-short":"Meletis2020_02","volume":"6","author":[{"family":"Meletis","given":"Dimitrios"}],"issued":{"date-parts":[["2020"]]}},"locator":"257-260","label":"page"}],"schema":"https://github.com/citation-style-language/schema/raw/master/csl-citation.json"} </w:instrText>
      </w:r>
      <w:r>
        <w:fldChar w:fldCharType="separate"/>
      </w:r>
      <w:r>
        <w:rPr>
          <w:rFonts w:cs="Gentium"/>
          <w:szCs w:val="24"/>
        </w:rPr>
        <w:t>(Meletis 2020b, 257–60)</w:t>
      </w:r>
      <w:r>
        <w:fldChar w:fldCharType="end"/>
      </w:r>
      <w:r>
        <w:t xml:space="preserve">, except possibly for the matter of upper and lower case in Roman, about which he is undecided </w:t>
      </w:r>
      <w:r>
        <w:fldChar w:fldCharType="begin"/>
      </w:r>
      <w:r w:rsidR="00D77583">
        <w:instrText xml:space="preserve"> ADDIN ZOTERO_ITEM CSL_CITATION {"citationID":"3L600opT","properties":{"formattedCitation":"(2020b, 260\\uc0\\u8211{}61)","plainCitation":"(2020b, 260–61)","noteIndex":89},"citationItems":[{"id":25429,"uris":["http://zotero.org/groups/1633743/items/2FVI2WXH"],"itemData":{"id":25429,"type":"article-journal","container-title":"Open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szCs w:val="24"/>
        </w:rPr>
        <w:t>(2020b, 260–61)</w:t>
      </w:r>
      <w:r>
        <w:fldChar w:fldCharType="end"/>
      </w:r>
      <w:r>
        <w:t>. We are not familiar enough with the Arabic and Greek writing systems to venture an opinion on whether their alternation of positionally appropriate forms is purely graphotactic or if it can have a graphematic role.</w:t>
      </w:r>
    </w:p>
  </w:footnote>
  <w:footnote w:id="88">
    <w:p w14:paraId="0941A514" w14:textId="77777777" w:rsidR="00ED148F" w:rsidRDefault="00000000">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t>2.5.2</w:t>
      </w:r>
      <w:r>
        <w:fldChar w:fldCharType="end"/>
      </w:r>
      <w:r>
        <w:t>), in the Devanagari example allography is only involved in the case of the grapheme &lt;e&gt;.</w:t>
      </w:r>
    </w:p>
  </w:footnote>
  <w:footnote w:id="89">
    <w:p w14:paraId="3666A88A" w14:textId="79A6EE69" w:rsidR="00ED148F" w:rsidRDefault="00000000">
      <w:pPr>
        <w:pStyle w:val="Lbjegyzetszveg"/>
      </w:pPr>
      <w:r>
        <w:tab/>
      </w:r>
      <w:r>
        <w:rPr>
          <w:rStyle w:val="Lbjegyzet-hivatkozs"/>
        </w:rPr>
        <w:footnoteRef/>
      </w:r>
      <w:r>
        <w:tab/>
        <w:t xml:space="preserve">Meletis </w:t>
      </w:r>
      <w:r>
        <w:fldChar w:fldCharType="begin"/>
      </w:r>
      <w:r w:rsidR="00D77583">
        <w:instrText xml:space="preserve"> ADDIN ZOTERO_ITEM CSL_CITATION {"citationID":"pQowDTJV","properties":{"formattedCitation":"(2020a, 116)","plainCitation":"(2020a, 116)","noteIndex":91},"citationItems":[{"id":25329,"uris":["http://zotero.org/groups/1633743/items/F5UMNY45"],"itemData":{"id":25329,"type":"book","collection-number":"3","collection-title":"Grapholinguistics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Meletis’s own terms, different basic shapes than their regular counterparts (e.g. |g| and |a|). He also seems to contradict himself by equating suprasegmental graphetic variation with a “switch to a different inventory” </w:t>
      </w:r>
      <w:r>
        <w:fldChar w:fldCharType="begin"/>
      </w:r>
      <w:r w:rsidR="00D77583">
        <w:instrText xml:space="preserve"> ADDIN ZOTERO_ITEM CSL_CITATION {"citationID":"0LgKWObC","properties":{"formattedCitation":"(Meletis 2020b, 256)","plainCitation":"(Meletis 2020b, 256)","noteIndex":91},"citationItems":[{"id":25429,"uris":["http://zotero.org/groups/1633743/items/2FVI2WXH"],"itemData":{"id":25429,"type":"article-journal","container-title":"Open Linguistics","DOI":"10.1515/opli-2020-0006","ISSN":"2300-9969","issue":"1","language":"en","page":"249-266","publisher":"De Gruyter Open Access","title":"Types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since a different inventory normally comprises different basic shapes, the switch is by Meletis’s definition not graphetic but graphematic.</w:t>
      </w:r>
    </w:p>
  </w:footnote>
  <w:footnote w:id="90">
    <w:p w14:paraId="1B5C796C" w14:textId="640E9957" w:rsidR="00ED148F" w:rsidRDefault="00000000">
      <w:pPr>
        <w:pStyle w:val="Lbjegyzetszveg"/>
      </w:pPr>
      <w:r>
        <w:tab/>
      </w:r>
      <w:r>
        <w:rPr>
          <w:rStyle w:val="Lbjegyzet-hivatkozs"/>
        </w:rPr>
        <w:footnoteRef/>
      </w:r>
      <w:r>
        <w:tab/>
        <w:t xml:space="preserve">The pamphlet describing the ISO in full </w:t>
      </w:r>
      <w:r>
        <w:fldChar w:fldCharType="begin"/>
      </w:r>
      <w:r w:rsidR="00D77583">
        <w:instrText xml:space="preserve"> ADDIN ZOTERO_ITEM CSL_CITATION {"citationID":"qs7LjAIm","properties":{"formattedCitation":"(International Organization for Standardization 2001)","plainCitation":"(International Organization for Standardization 2001)","noteIndex":92},"citationItems":[{"id":19377,"uris":["http://zotero.org/groups/1633743/items/P2JEJ9R5"],"itemData":{"id":19377,"type":"book","language":"English","note":"OCLC: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rsidR="00D77583">
        <w:instrText xml:space="preserve"> ADDIN ZOTERO_ITEM CSL_CITATION {"citationID":"A7e89JCS","properties":{"formattedCitation":"(2025b)","plainCitation":"(2025b)","noteIndex":92},"citationItems":[{"id":26956,"uris":["http://zotero.org/groups/1633743/items/HRQBSSCH"],"itemData":{"id":26956,"type":"webpage","abstract":"ISO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rsidR="00D77583">
        <w:instrText xml:space="preserve"> ADDIN ZOTERO_ITEM CSL_CITATION {"citationID":"NAjpHbxn","properties":{"formattedCitation":"(2025a)","plainCitation":"(2025a)","noteIndex":92},"citationItems":[{"id":26958,"uris":["http://zotero.org/groups/1633743/items/KBJQXL88"],"itemData":{"id":26958,"type":"webpage","abstract":"The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91">
    <w:p w14:paraId="45AADC0E" w14:textId="77777777" w:rsidR="00ED148F" w:rsidRDefault="00000000">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92">
    <w:p w14:paraId="46C8EB4A" w14:textId="77777777" w:rsidR="00ED148F" w:rsidRDefault="00000000">
      <w:pPr>
        <w:pStyle w:val="Lbjegyzetszveg"/>
      </w:pPr>
      <w:r>
        <w:tab/>
      </w:r>
      <w:r>
        <w:rPr>
          <w:rStyle w:val="Lbjegyzet-hivatkozs"/>
        </w:rPr>
        <w:footnoteRef/>
      </w:r>
      <w:r>
        <w:tab/>
        <w:t>As noted in §</w:t>
      </w:r>
      <w:r>
        <w:fldChar w:fldCharType="begin"/>
      </w:r>
      <w:r>
        <w:instrText xml:space="preserve"> REF _Ref199919844 \r \h </w:instrText>
      </w:r>
      <w:r>
        <w:fldChar w:fldCharType="separate"/>
      </w:r>
      <w:r>
        <w:t>2.3</w:t>
      </w:r>
      <w:r>
        <w:fldChar w:fldCharType="end"/>
      </w:r>
      <w:r>
        <w:t>, Wellisch does not define what a grapheme is. His statements about transliteration are, however, fully compatible with our grapheme definition.</w:t>
      </w:r>
    </w:p>
  </w:footnote>
  <w:footnote w:id="93">
    <w:p w14:paraId="24F7466F" w14:textId="77777777" w:rsidR="00ED148F" w:rsidRDefault="00000000">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94">
    <w:p w14:paraId="3D55CDEA" w14:textId="77777777" w:rsidR="00ED148F" w:rsidRDefault="00000000">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_Ref201587086 \r \h </w:instrText>
      </w:r>
      <w:r>
        <w:fldChar w:fldCharType="separate"/>
      </w:r>
      <w:r>
        <w:t>4.5.1.1</w:t>
      </w:r>
      <w:r>
        <w:fldChar w:fldCharType="end"/>
      </w:r>
      <w:r>
        <w:t>)</w:t>
      </w:r>
    </w:p>
  </w:footnote>
  <w:footnote w:id="95">
    <w:p w14:paraId="1FC96FB0" w14:textId="77777777" w:rsidR="00ED148F" w:rsidRDefault="00000000">
      <w:pPr>
        <w:pStyle w:val="Lbjegyzetszveg"/>
      </w:pPr>
      <w:r>
        <w:tab/>
      </w:r>
      <w:r>
        <w:rPr>
          <w:rStyle w:val="Lbjegyzet-hivatkozs"/>
        </w:rPr>
        <w:footnoteRef/>
      </w:r>
      <w:r>
        <w:tab/>
        <w:t>See §### about the transliteration of word joiner signs.</w:t>
      </w:r>
    </w:p>
  </w:footnote>
  <w:footnote w:id="96">
    <w:p w14:paraId="0DCE7913" w14:textId="77777777" w:rsidR="00ED148F"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7">
    <w:p w14:paraId="450781FA" w14:textId="77777777" w:rsidR="00ED148F"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74</w:t>
      </w:r>
      <w:r>
        <w:fldChar w:fldCharType="end"/>
      </w:r>
      <w:r>
        <w:t xml:space="preserve"> to that section.</w:t>
      </w:r>
    </w:p>
  </w:footnote>
  <w:footnote w:id="98">
    <w:p w14:paraId="4C1236E0" w14:textId="77777777" w:rsidR="00ED148F"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9">
    <w:p w14:paraId="71D00E28" w14:textId="7747F6A1" w:rsidR="00ED148F"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rsidR="00D77583">
        <w:instrText xml:space="preserve"> ADDIN ZOTERO_ITEM CSL_CITATION {"citationID":"ieokuW44","properties":{"formattedCitation":"(Salomon 1998, 35)","plainCitation":"(Salomon 1998, 35)","noteIndex":101},"citationItems":[{"id":20894,"uris":["http://zotero.org/groups/1633743/items/DP8A4QTZ"],"itemData":{"id":20894,"type":"book","collection-title":"South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100">
    <w:p w14:paraId="55BC0C1E" w14:textId="77777777" w:rsidR="00ED148F" w:rsidRDefault="00000000">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101">
    <w:p w14:paraId="2A29B0D8" w14:textId="77777777" w:rsidR="00ED148F"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p>
  </w:footnote>
  <w:footnote w:id="102">
    <w:p w14:paraId="1C720F0F" w14:textId="77777777" w:rsidR="00ED148F"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t>2.5.6.2</w:t>
      </w:r>
      <w:r>
        <w:fldChar w:fldCharType="end"/>
      </w:r>
      <w:r>
        <w:t>.</w:t>
      </w:r>
    </w:p>
  </w:footnote>
  <w:footnote w:id="103">
    <w:p w14:paraId="5EB87BF4" w14:textId="77777777" w:rsidR="00ED148F"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4.5.1.1</w:t>
      </w:r>
      <w:r>
        <w:fldChar w:fldCharType="end"/>
      </w:r>
      <w:r>
        <w:t>.</w:t>
      </w:r>
    </w:p>
  </w:footnote>
  <w:footnote w:id="104">
    <w:p w14:paraId="667820BF" w14:textId="77777777" w:rsidR="00ED148F"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105">
    <w:p w14:paraId="298D28D0" w14:textId="77777777" w:rsidR="00ED148F"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106">
    <w:p w14:paraId="27637CD8" w14:textId="77777777" w:rsidR="00ED148F"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7">
    <w:p w14:paraId="2EB936AC" w14:textId="77777777" w:rsidR="00ED148F" w:rsidRDefault="00000000">
      <w:pPr>
        <w:pStyle w:val="Lbjegyzetszveg"/>
      </w:pPr>
      <w:r>
        <w:tab/>
      </w:r>
      <w:r>
        <w:rPr>
          <w:rStyle w:val="Lbjegyzet-hivatkozs"/>
        </w:rPr>
        <w:footnoteRef/>
      </w:r>
      <w:r>
        <w:tab/>
        <w:t>Throughout this guide, the term ‘Arabic numeral’ refers to the modern international numeral signs.</w:t>
      </w:r>
    </w:p>
  </w:footnote>
  <w:footnote w:id="108">
    <w:p w14:paraId="127333E9" w14:textId="77777777" w:rsidR="00ED148F"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9">
    <w:p w14:paraId="689B39CC" w14:textId="77777777" w:rsidR="00ED148F"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/5, but these are </w:t>
      </w:r>
      <w:r>
        <w:t>visually separate.</w:t>
      </w:r>
    </w:p>
  </w:footnote>
  <w:footnote w:id="110">
    <w:p w14:paraId="2605443E" w14:textId="77777777" w:rsidR="00ED148F" w:rsidRDefault="00000000">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t>4.6.1</w:t>
      </w:r>
      <w:r>
        <w:fldChar w:fldCharType="end"/>
      </w:r>
      <w:r>
        <w:t>) that modify the signification of alphabetic graphemes are excluded.</w:t>
      </w:r>
    </w:p>
  </w:footnote>
  <w:footnote w:id="111">
    <w:p w14:paraId="3317BF0A" w14:textId="77777777" w:rsidR="00ED148F" w:rsidRDefault="00000000">
      <w:pPr>
        <w:pStyle w:val="Lbjegyzetszveg"/>
      </w:pPr>
      <w:r>
        <w:tab/>
      </w:r>
      <w:r>
        <w:rPr>
          <w:rStyle w:val="Lbjegyzet-hivatkozs"/>
        </w:rPr>
        <w:footnoteRef/>
      </w:r>
      <w:r>
        <w:tab/>
      </w:r>
      <w:r>
        <w:rPr>
          <w:lang w:eastAsia="en-US" w:bidi="ar-SA"/>
        </w:rPr>
        <w:t>If you have doubts concerning the function of a symbol, encode it as a generic symbol rather than a functional one.</w:t>
      </w:r>
    </w:p>
  </w:footnote>
  <w:footnote w:id="112">
    <w:p w14:paraId="3108A52C" w14:textId="77777777" w:rsidR="00ED148F" w:rsidRDefault="00000000">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t>4.5.3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982075559">
    <w:abstractNumId w:val="18"/>
  </w:num>
  <w:num w:numId="2" w16cid:durableId="1837960508">
    <w:abstractNumId w:val="11"/>
  </w:num>
  <w:num w:numId="3" w16cid:durableId="1736392535">
    <w:abstractNumId w:val="27"/>
  </w:num>
  <w:num w:numId="4" w16cid:durableId="1104498747">
    <w:abstractNumId w:val="27"/>
  </w:num>
  <w:num w:numId="5" w16cid:durableId="556821175">
    <w:abstractNumId w:val="10"/>
  </w:num>
  <w:num w:numId="6" w16cid:durableId="1456024713">
    <w:abstractNumId w:val="26"/>
  </w:num>
  <w:num w:numId="7" w16cid:durableId="430124718">
    <w:abstractNumId w:val="27"/>
  </w:num>
  <w:num w:numId="8" w16cid:durableId="1606108881">
    <w:abstractNumId w:val="27"/>
  </w:num>
  <w:num w:numId="9" w16cid:durableId="89014029">
    <w:abstractNumId w:val="27"/>
  </w:num>
  <w:num w:numId="10" w16cid:durableId="225069143">
    <w:abstractNumId w:val="27"/>
  </w:num>
  <w:num w:numId="11" w16cid:durableId="142158160">
    <w:abstractNumId w:val="27"/>
  </w:num>
  <w:num w:numId="12" w16cid:durableId="115875705">
    <w:abstractNumId w:val="11"/>
  </w:num>
  <w:num w:numId="13" w16cid:durableId="182133877">
    <w:abstractNumId w:val="11"/>
  </w:num>
  <w:num w:numId="14" w16cid:durableId="1600023058">
    <w:abstractNumId w:val="11"/>
  </w:num>
  <w:num w:numId="15" w16cid:durableId="1267228556">
    <w:abstractNumId w:val="30"/>
  </w:num>
  <w:num w:numId="16" w16cid:durableId="1626540539">
    <w:abstractNumId w:val="33"/>
  </w:num>
  <w:num w:numId="17" w16cid:durableId="1527251935">
    <w:abstractNumId w:val="23"/>
  </w:num>
  <w:num w:numId="18" w16cid:durableId="1320353918">
    <w:abstractNumId w:val="9"/>
  </w:num>
  <w:num w:numId="19" w16cid:durableId="173612344">
    <w:abstractNumId w:val="7"/>
  </w:num>
  <w:num w:numId="20" w16cid:durableId="425157652">
    <w:abstractNumId w:val="6"/>
  </w:num>
  <w:num w:numId="21" w16cid:durableId="1658220426">
    <w:abstractNumId w:val="5"/>
  </w:num>
  <w:num w:numId="22" w16cid:durableId="301428371">
    <w:abstractNumId w:val="4"/>
  </w:num>
  <w:num w:numId="23" w16cid:durableId="1162812210">
    <w:abstractNumId w:val="8"/>
  </w:num>
  <w:num w:numId="24" w16cid:durableId="1128624465">
    <w:abstractNumId w:val="3"/>
  </w:num>
  <w:num w:numId="25" w16cid:durableId="1128430826">
    <w:abstractNumId w:val="2"/>
  </w:num>
  <w:num w:numId="26" w16cid:durableId="1143936170">
    <w:abstractNumId w:val="1"/>
  </w:num>
  <w:num w:numId="27" w16cid:durableId="1954360061">
    <w:abstractNumId w:val="0"/>
  </w:num>
  <w:num w:numId="28" w16cid:durableId="722172498">
    <w:abstractNumId w:val="24"/>
  </w:num>
  <w:num w:numId="29" w16cid:durableId="1720741186">
    <w:abstractNumId w:val="31"/>
  </w:num>
  <w:num w:numId="30" w16cid:durableId="611716808">
    <w:abstractNumId w:val="16"/>
  </w:num>
  <w:num w:numId="31" w16cid:durableId="1876652529">
    <w:abstractNumId w:val="32"/>
  </w:num>
  <w:num w:numId="32" w16cid:durableId="1216938120">
    <w:abstractNumId w:val="25"/>
  </w:num>
  <w:num w:numId="33" w16cid:durableId="1224483095">
    <w:abstractNumId w:val="20"/>
  </w:num>
  <w:num w:numId="34" w16cid:durableId="1733457516">
    <w:abstractNumId w:val="13"/>
  </w:num>
  <w:num w:numId="35" w16cid:durableId="1834446894">
    <w:abstractNumId w:val="15"/>
  </w:num>
  <w:num w:numId="36" w16cid:durableId="1316257092">
    <w:abstractNumId w:val="22"/>
  </w:num>
  <w:num w:numId="37" w16cid:durableId="971636792">
    <w:abstractNumId w:val="19"/>
  </w:num>
  <w:num w:numId="38" w16cid:durableId="884177175">
    <w:abstractNumId w:val="14"/>
  </w:num>
  <w:num w:numId="39" w16cid:durableId="250047878">
    <w:abstractNumId w:val="12"/>
  </w:num>
  <w:num w:numId="40" w16cid:durableId="616719577">
    <w:abstractNumId w:val="21"/>
  </w:num>
  <w:num w:numId="41" w16cid:durableId="1156384522">
    <w:abstractNumId w:val="29"/>
  </w:num>
  <w:num w:numId="42" w16cid:durableId="580725097">
    <w:abstractNumId w:val="28"/>
  </w:num>
  <w:num w:numId="43" w16cid:durableId="291790670">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5"/>
    <w:docVar w:name="varLeft2" w:val="955"/>
    <w:docVar w:name="varNavHeight" w:val="1238"/>
    <w:docVar w:name="varNavLeft" w:val="0"/>
    <w:docVar w:name="varNavPosition" w:val="0"/>
    <w:docVar w:name="varNavTop" w:val="0"/>
    <w:docVar w:name="varNavVisible" w:val="True"/>
    <w:docVar w:name="varNavWidth" w:val="350"/>
    <w:docVar w:name="varPagination1" w:val="False"/>
    <w:docVar w:name="varPagination2" w:val="Tru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3"/>
    <w:docVar w:name="varSavedView2" w:val="3"/>
    <w:docVar w:name="varSelStart1" w:val="59589"/>
    <w:docVar w:name="varSelStart2" w:val="20993"/>
    <w:docVar w:name="varTop1" w:val="0"/>
    <w:docVar w:name="varTop2" w:val="0"/>
    <w:docVar w:name="varWidth1" w:val="971"/>
    <w:docVar w:name="varWidth2" w:val="971"/>
    <w:docVar w:name="varWindowCount" w:val="1"/>
    <w:docVar w:name="varZoom" w:val="140"/>
    <w:docVar w:name="varZoom1" w:val="130"/>
    <w:docVar w:name="varZoom2" w:val="130"/>
  </w:docVars>
  <w:rsids>
    <w:rsidRoot w:val="00ED148F"/>
    <w:rsid w:val="001A4021"/>
    <w:rsid w:val="00220FA0"/>
    <w:rsid w:val="002D2691"/>
    <w:rsid w:val="002E2186"/>
    <w:rsid w:val="00365B60"/>
    <w:rsid w:val="00380A1F"/>
    <w:rsid w:val="003A1265"/>
    <w:rsid w:val="00410A54"/>
    <w:rsid w:val="006740BC"/>
    <w:rsid w:val="007A2FF2"/>
    <w:rsid w:val="007B632F"/>
    <w:rsid w:val="00863B25"/>
    <w:rsid w:val="009C2EF7"/>
    <w:rsid w:val="00A21CEF"/>
    <w:rsid w:val="00CA1EB7"/>
    <w:rsid w:val="00CD5564"/>
    <w:rsid w:val="00D77583"/>
    <w:rsid w:val="00D86831"/>
    <w:rsid w:val="00DE573B"/>
    <w:rsid w:val="00ED148F"/>
    <w:rsid w:val="00EE1111"/>
    <w:rsid w:val="00FB1CE6"/>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09D02E8"/>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D2691"/>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2D2691"/>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2D2691"/>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2D2691"/>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2D2691"/>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2D2691"/>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2D2691"/>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2D2691"/>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2D2691"/>
  </w:style>
  <w:style w:type="character" w:customStyle="1" w:styleId="Cmsor1Char">
    <w:name w:val="Címsor 1 Char"/>
    <w:basedOn w:val="Bekezdsalapbettpusa"/>
    <w:link w:val="Cmsor1"/>
    <w:uiPriority w:val="4"/>
    <w:rsid w:val="002D2691"/>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2D2691"/>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2D2691"/>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2D2691"/>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2D2691"/>
    <w:rPr>
      <w:rFonts w:ascii="Tahoma" w:hAnsi="Tahoma" w:cs="Tiro Devanagari Sanskrit"/>
      <w:sz w:val="22"/>
      <w:szCs w:val="22"/>
      <w:lang w:val="hu-HU" w:eastAsia="en-US" w:bidi="ar-SA"/>
    </w:rPr>
  </w:style>
  <w:style w:type="table" w:customStyle="1" w:styleId="TableNormal">
    <w:name w:val="Table Normal"/>
    <w:rsid w:val="002D2691"/>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2D2691"/>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2D2691"/>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2D2691"/>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2D2691"/>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2D2691"/>
    <w:rPr>
      <w:rFonts w:cs="Murty Sanskrit"/>
      <w:sz w:val="20"/>
      <w:szCs w:val="18"/>
    </w:rPr>
  </w:style>
  <w:style w:type="character" w:customStyle="1" w:styleId="JegyzetszvegChar">
    <w:name w:val="Jegyzetszöveg Char"/>
    <w:basedOn w:val="Bekezdsalapbettpusa"/>
    <w:link w:val="Jegyzetszveg"/>
    <w:uiPriority w:val="99"/>
    <w:rsid w:val="002D2691"/>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2D2691"/>
    <w:rPr>
      <w:sz w:val="16"/>
      <w:szCs w:val="16"/>
    </w:rPr>
  </w:style>
  <w:style w:type="paragraph" w:styleId="Buborkszveg">
    <w:name w:val="Balloon Text"/>
    <w:basedOn w:val="Norml"/>
    <w:link w:val="BuborkszvegChar"/>
    <w:uiPriority w:val="99"/>
    <w:semiHidden/>
    <w:unhideWhenUsed/>
    <w:rsid w:val="002D2691"/>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2D2691"/>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2D2691"/>
    <w:pPr>
      <w:tabs>
        <w:tab w:val="center" w:pos="4536"/>
        <w:tab w:val="right" w:pos="9072"/>
      </w:tabs>
    </w:pPr>
  </w:style>
  <w:style w:type="character" w:customStyle="1" w:styleId="llbChar">
    <w:name w:val="Élőláb Char"/>
    <w:basedOn w:val="Bekezdsalapbettpusa"/>
    <w:link w:val="llb"/>
    <w:uiPriority w:val="24"/>
    <w:rsid w:val="002D2691"/>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2D2691"/>
    <w:rPr>
      <w:i/>
      <w:iCs/>
      <w:noProof/>
    </w:rPr>
  </w:style>
  <w:style w:type="paragraph" w:styleId="Lista">
    <w:name w:val="List"/>
    <w:basedOn w:val="Norml"/>
    <w:uiPriority w:val="7"/>
    <w:qFormat/>
    <w:rsid w:val="002D2691"/>
    <w:pPr>
      <w:numPr>
        <w:numId w:val="1"/>
      </w:numPr>
      <w:jc w:val="left"/>
    </w:pPr>
  </w:style>
  <w:style w:type="paragraph" w:styleId="Lista2">
    <w:name w:val="List 2"/>
    <w:basedOn w:val="Lista"/>
    <w:uiPriority w:val="7"/>
    <w:rsid w:val="002D2691"/>
    <w:pPr>
      <w:numPr>
        <w:ilvl w:val="1"/>
      </w:numPr>
    </w:pPr>
  </w:style>
  <w:style w:type="paragraph" w:styleId="Lista3">
    <w:name w:val="List 3"/>
    <w:basedOn w:val="Lista"/>
    <w:uiPriority w:val="7"/>
    <w:rsid w:val="002D2691"/>
    <w:pPr>
      <w:numPr>
        <w:ilvl w:val="2"/>
      </w:numPr>
    </w:pPr>
  </w:style>
  <w:style w:type="paragraph" w:styleId="Lista4">
    <w:name w:val="List 4"/>
    <w:basedOn w:val="Lista"/>
    <w:uiPriority w:val="7"/>
    <w:rsid w:val="002D2691"/>
    <w:pPr>
      <w:numPr>
        <w:ilvl w:val="3"/>
      </w:numPr>
    </w:pPr>
  </w:style>
  <w:style w:type="paragraph" w:styleId="Lista5">
    <w:name w:val="List 5"/>
    <w:basedOn w:val="Lista"/>
    <w:uiPriority w:val="7"/>
    <w:rsid w:val="002D2691"/>
    <w:pPr>
      <w:numPr>
        <w:ilvl w:val="4"/>
      </w:numPr>
    </w:pPr>
  </w:style>
  <w:style w:type="character" w:customStyle="1" w:styleId="Nv">
    <w:name w:val="Név"/>
    <w:basedOn w:val="Bekezdsalapbettpusa"/>
    <w:uiPriority w:val="1"/>
    <w:rsid w:val="002D2691"/>
    <w:rPr>
      <w:smallCaps/>
      <w:noProof/>
    </w:rPr>
  </w:style>
  <w:style w:type="paragraph" w:styleId="lfej">
    <w:name w:val="header"/>
    <w:basedOn w:val="Norml"/>
    <w:link w:val="lfejChar"/>
    <w:uiPriority w:val="24"/>
    <w:qFormat/>
    <w:rsid w:val="002D2691"/>
    <w:pPr>
      <w:tabs>
        <w:tab w:val="center" w:pos="4536"/>
        <w:tab w:val="right" w:pos="9072"/>
      </w:tabs>
    </w:pPr>
  </w:style>
  <w:style w:type="character" w:customStyle="1" w:styleId="lfejChar">
    <w:name w:val="Élőfej Char"/>
    <w:basedOn w:val="Bekezdsalapbettpusa"/>
    <w:link w:val="lfej"/>
    <w:uiPriority w:val="24"/>
    <w:rsid w:val="002D2691"/>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2D2691"/>
    <w:pPr>
      <w:spacing w:line="300" w:lineRule="exact"/>
      <w:ind w:left="720" w:hanging="720"/>
    </w:pPr>
  </w:style>
  <w:style w:type="character" w:customStyle="1" w:styleId="Code">
    <w:name w:val="Code"/>
    <w:uiPriority w:val="1"/>
    <w:qFormat/>
    <w:rsid w:val="002D2691"/>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2D2691"/>
    <w:rPr>
      <w:rFonts w:ascii="Tahoma" w:hAnsi="Tahoma"/>
      <w:noProof/>
      <w:color w:val="00B050"/>
      <w:sz w:val="20"/>
    </w:rPr>
  </w:style>
  <w:style w:type="paragraph" w:styleId="Lbjegyzetszveg">
    <w:name w:val="footnote text"/>
    <w:basedOn w:val="Norml"/>
    <w:link w:val="LbjegyzetszvegChar"/>
    <w:rsid w:val="002D2691"/>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2D2691"/>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2D2691"/>
    <w:rPr>
      <w:vertAlign w:val="superscript"/>
    </w:rPr>
  </w:style>
  <w:style w:type="character" w:customStyle="1" w:styleId="ForeignKannadaScript">
    <w:name w:val="Foreign: KannadaScript"/>
    <w:basedOn w:val="Foreign"/>
    <w:uiPriority w:val="1"/>
    <w:qFormat/>
    <w:rsid w:val="002D2691"/>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2D2691"/>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2D2691"/>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2D2691"/>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2D2691"/>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2D2691"/>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2D2691"/>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2D2691"/>
    <w:pPr>
      <w:tabs>
        <w:tab w:val="right" w:pos="851"/>
        <w:tab w:val="left" w:pos="1134"/>
      </w:tabs>
      <w:jc w:val="left"/>
    </w:pPr>
  </w:style>
  <w:style w:type="character" w:styleId="Hiperhivatkozs">
    <w:name w:val="Hyperlink"/>
    <w:basedOn w:val="Bekezdsalapbettpusa"/>
    <w:uiPriority w:val="99"/>
    <w:unhideWhenUsed/>
    <w:rsid w:val="002D2691"/>
    <w:rPr>
      <w:color w:val="002060"/>
      <w:u w:val="single"/>
    </w:rPr>
  </w:style>
  <w:style w:type="character" w:styleId="Feloldatlanmegemlts">
    <w:name w:val="Unresolved Mention"/>
    <w:basedOn w:val="Bekezdsalapbettpusa"/>
    <w:uiPriority w:val="99"/>
    <w:semiHidden/>
    <w:unhideWhenUsed/>
    <w:rsid w:val="002D2691"/>
    <w:rPr>
      <w:color w:val="605E5C"/>
      <w:shd w:val="clear" w:color="auto" w:fill="E1DFDD"/>
    </w:rPr>
  </w:style>
  <w:style w:type="character" w:styleId="Mrltotthiperhivatkozs">
    <w:name w:val="FollowedHyperlink"/>
    <w:basedOn w:val="Bekezdsalapbettpusa"/>
    <w:uiPriority w:val="99"/>
    <w:semiHidden/>
    <w:unhideWhenUsed/>
    <w:rsid w:val="002D2691"/>
    <w:rPr>
      <w:color w:val="800080" w:themeColor="followedHyperlink"/>
      <w:u w:val="single"/>
    </w:rPr>
  </w:style>
  <w:style w:type="table" w:styleId="Rcsostblzat">
    <w:name w:val="Table Grid"/>
    <w:basedOn w:val="Normltblzat"/>
    <w:uiPriority w:val="39"/>
    <w:rsid w:val="002D2691"/>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2D2691"/>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2D2691"/>
    <w:rPr>
      <w:noProof/>
      <w:position w:val="-10"/>
    </w:rPr>
  </w:style>
  <w:style w:type="character" w:customStyle="1" w:styleId="ForeignKhmerScript">
    <w:name w:val="Foreign: KhmerScript"/>
    <w:basedOn w:val="Bekezdsalapbettpusa"/>
    <w:uiPriority w:val="1"/>
    <w:qFormat/>
    <w:rsid w:val="002D2691"/>
    <w:rPr>
      <w:rFonts w:ascii="DaunPenh" w:hAnsi="DaunPenh" w:cs="DaunPenh"/>
      <w:bCs w:val="0"/>
      <w:iCs w:val="0"/>
      <w:szCs w:val="36"/>
      <w:lang w:bidi="km-KH"/>
    </w:rPr>
  </w:style>
  <w:style w:type="character" w:customStyle="1" w:styleId="MetreCode">
    <w:name w:val="MetreCode"/>
    <w:basedOn w:val="Bekezdsalapbettpusa"/>
    <w:uiPriority w:val="1"/>
    <w:qFormat/>
    <w:rsid w:val="002D2691"/>
    <w:rPr>
      <w:rFonts w:ascii="Cardo" w:hAnsi="Cardo" w:cs="Murty Sanskrit"/>
      <w:spacing w:val="30"/>
    </w:rPr>
  </w:style>
  <w:style w:type="paragraph" w:styleId="Tartalomjegyzkcmsora">
    <w:name w:val="TOC Heading"/>
    <w:basedOn w:val="Cmsor1"/>
    <w:next w:val="Norml"/>
    <w:uiPriority w:val="39"/>
    <w:unhideWhenUsed/>
    <w:qFormat/>
    <w:rsid w:val="002D2691"/>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2D2691"/>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2D2691"/>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2D2691"/>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2D2691"/>
    <w:pPr>
      <w:widowControl/>
      <w:ind w:left="0"/>
      <w:jc w:val="left"/>
    </w:pPr>
    <w:rPr>
      <w:szCs w:val="22"/>
    </w:rPr>
  </w:style>
  <w:style w:type="character" w:customStyle="1" w:styleId="Codeattribute">
    <w:name w:val="Code_attribute"/>
    <w:basedOn w:val="Code"/>
    <w:uiPriority w:val="1"/>
    <w:qFormat/>
    <w:rsid w:val="002D2691"/>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2D2691"/>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2D2691"/>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2D2691"/>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2D2691"/>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2D2691"/>
    <w:pPr>
      <w:spacing w:before="120" w:line="240" w:lineRule="auto"/>
      <w:jc w:val="center"/>
    </w:pPr>
    <w:rPr>
      <w:i/>
      <w:iCs/>
      <w:sz w:val="20"/>
      <w:szCs w:val="18"/>
    </w:rPr>
  </w:style>
  <w:style w:type="table" w:customStyle="1" w:styleId="CodeSampleTable">
    <w:name w:val="CodeSampleTable"/>
    <w:basedOn w:val="Normltblzat"/>
    <w:uiPriority w:val="99"/>
    <w:rsid w:val="002D2691"/>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2D2691"/>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2D2691"/>
    <w:pPr>
      <w:numPr>
        <w:numId w:val="2"/>
      </w:numPr>
      <w:spacing w:before="60"/>
      <w:contextualSpacing/>
    </w:pPr>
  </w:style>
  <w:style w:type="paragraph" w:styleId="TJ4">
    <w:name w:val="toc 4"/>
    <w:basedOn w:val="TJ3"/>
    <w:next w:val="Norml"/>
    <w:autoRedefine/>
    <w:uiPriority w:val="39"/>
    <w:unhideWhenUsed/>
    <w:rsid w:val="002D2691"/>
    <w:pPr>
      <w:tabs>
        <w:tab w:val="clear" w:pos="1134"/>
      </w:tabs>
      <w:ind w:left="1021"/>
    </w:pPr>
  </w:style>
  <w:style w:type="paragraph" w:styleId="TJ5">
    <w:name w:val="toc 5"/>
    <w:basedOn w:val="Norml"/>
    <w:next w:val="Norml"/>
    <w:autoRedefine/>
    <w:uiPriority w:val="39"/>
    <w:unhideWhenUsed/>
    <w:rsid w:val="002D2691"/>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2D2691"/>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2D2691"/>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2D2691"/>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2D2691"/>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2D2691"/>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2D2691"/>
    <w:pPr>
      <w:spacing w:line="240" w:lineRule="auto"/>
    </w:pPr>
    <w:rPr>
      <w:b/>
      <w:bCs/>
      <w:szCs w:val="20"/>
    </w:rPr>
  </w:style>
  <w:style w:type="character" w:customStyle="1" w:styleId="MegjegyzstrgyaChar">
    <w:name w:val="Megjegyzés tárgya Char"/>
    <w:basedOn w:val="JegyzetszvegChar"/>
    <w:link w:val="Megjegyzstrgya"/>
    <w:uiPriority w:val="99"/>
    <w:semiHidden/>
    <w:rsid w:val="002D2691"/>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2D2691"/>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2D2691"/>
    <w:rPr>
      <w:vertAlign w:val="superscript"/>
    </w:rPr>
  </w:style>
  <w:style w:type="paragraph" w:customStyle="1" w:styleId="BlockImage">
    <w:name w:val="BlockImage"/>
    <w:basedOn w:val="Norml"/>
    <w:qFormat/>
    <w:rsid w:val="002D2691"/>
    <w:pPr>
      <w:spacing w:line="240" w:lineRule="auto"/>
      <w:jc w:val="center"/>
    </w:pPr>
    <w:rPr>
      <w:noProof/>
    </w:rPr>
  </w:style>
  <w:style w:type="paragraph" w:customStyle="1" w:styleId="Image">
    <w:name w:val="Image"/>
    <w:basedOn w:val="Norml"/>
    <w:qFormat/>
    <w:rsid w:val="002D2691"/>
    <w:pPr>
      <w:keepNext/>
      <w:widowControl w:val="0"/>
      <w:spacing w:before="60" w:after="60" w:line="240" w:lineRule="auto"/>
      <w:jc w:val="center"/>
    </w:pPr>
    <w:rPr>
      <w:noProof/>
      <w:sz w:val="20"/>
    </w:rPr>
  </w:style>
  <w:style w:type="paragraph" w:styleId="Szvegtrzs">
    <w:name w:val="Body Text"/>
    <w:basedOn w:val="Norml"/>
    <w:link w:val="SzvegtrzsChar"/>
    <w:uiPriority w:val="74"/>
    <w:rsid w:val="002D2691"/>
    <w:pPr>
      <w:spacing w:before="120" w:after="120"/>
      <w:ind w:left="567" w:right="567"/>
      <w:contextualSpacing/>
    </w:pPr>
  </w:style>
  <w:style w:type="character" w:customStyle="1" w:styleId="SzvegtrzsChar">
    <w:name w:val="Szövegtörzs Char"/>
    <w:basedOn w:val="Bekezdsalapbettpusa"/>
    <w:link w:val="Szvegtrzs"/>
    <w:uiPriority w:val="74"/>
    <w:rsid w:val="002D2691"/>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2D2691"/>
    <w:rPr>
      <w:i w:val="0"/>
      <w:iCs w:val="0"/>
      <w:noProof/>
    </w:rPr>
  </w:style>
  <w:style w:type="paragraph" w:styleId="Idzet">
    <w:name w:val="Quote"/>
    <w:basedOn w:val="Norml"/>
    <w:next w:val="Norml"/>
    <w:link w:val="IdzetChar"/>
    <w:uiPriority w:val="29"/>
    <w:unhideWhenUsed/>
    <w:rsid w:val="002D2691"/>
    <w:pPr>
      <w:spacing w:before="120" w:after="120"/>
      <w:ind w:left="567" w:right="567"/>
    </w:pPr>
  </w:style>
  <w:style w:type="character" w:customStyle="1" w:styleId="IdzetChar">
    <w:name w:val="Idézet Char"/>
    <w:basedOn w:val="Bekezdsalapbettpusa"/>
    <w:link w:val="Idzet"/>
    <w:uiPriority w:val="29"/>
    <w:rsid w:val="002D2691"/>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2D2691"/>
    <w:pPr>
      <w:ind w:firstLine="425"/>
    </w:pPr>
  </w:style>
  <w:style w:type="paragraph" w:customStyle="1" w:styleId="TableHead">
    <w:name w:val="TableHead"/>
    <w:basedOn w:val="Norml"/>
    <w:qFormat/>
    <w:rsid w:val="002D2691"/>
    <w:pPr>
      <w:jc w:val="left"/>
    </w:pPr>
  </w:style>
  <w:style w:type="character" w:customStyle="1" w:styleId="ForeignTeluguScript">
    <w:name w:val="Foreign: TeluguScript"/>
    <w:basedOn w:val="ForeignKannadaScript"/>
    <w:uiPriority w:val="1"/>
    <w:qFormat/>
    <w:rsid w:val="002D2691"/>
    <w:rPr>
      <w:rFonts w:ascii="Tiro Telugu" w:hAnsi="Tiro Telugu" w:cs="Nirmala UI"/>
      <w:b w:val="0"/>
      <w:bCs w:val="0"/>
      <w:i w:val="0"/>
      <w:iCs w:val="0"/>
      <w:noProof/>
    </w:rPr>
  </w:style>
  <w:style w:type="table" w:customStyle="1" w:styleId="FigureTable">
    <w:name w:val="FigureTable"/>
    <w:basedOn w:val="CodeSampleTable"/>
    <w:uiPriority w:val="99"/>
    <w:rsid w:val="002D2691"/>
    <w:tblPr>
      <w:tblCellMar>
        <w:top w:w="57" w:type="dxa"/>
        <w:bottom w:w="57" w:type="dxa"/>
      </w:tblCellMar>
    </w:tbl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2D2691"/>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2D2691"/>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2D2691"/>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2D2691"/>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2D2691"/>
    <w:pPr>
      <w:widowControl/>
      <w:ind w:left="0"/>
      <w:jc w:val="left"/>
    </w:pPr>
    <w:tblPr/>
  </w:style>
  <w:style w:type="character" w:customStyle="1" w:styleId="Label">
    <w:name w:val="Label"/>
    <w:basedOn w:val="Code"/>
    <w:uiPriority w:val="1"/>
    <w:qFormat/>
    <w:rsid w:val="002D2691"/>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2D2691"/>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2D2691"/>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2D2691"/>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2D2691"/>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sid w:val="002D2691"/>
    <w:rPr>
      <w:rFonts w:ascii="Calibri" w:hAnsi="Calibri" w:cs="Consolas"/>
      <w:noProof/>
      <w:color w:val="4F6228" w:themeColor="accent3" w:themeShade="80"/>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11/relationships/commentsExtended" Target="commentsExtended.xml"/><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www.iso.org/standard/28333.html" TargetMode="External"/><Relationship Id="rId89" Type="http://schemas.openxmlformats.org/officeDocument/2006/relationships/footer" Target="footer4.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4.jpeg"/><Relationship Id="rId37" Type="http://schemas.openxmlformats.org/officeDocument/2006/relationships/image" Target="media/image19.png"/><Relationship Id="rId53" Type="http://schemas.openxmlformats.org/officeDocument/2006/relationships/image" Target="media/image34.jpe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bombay.indology.info/software/fonts/induni/index.html" TargetMode="External"/><Relationship Id="rId22" Type="http://schemas.microsoft.com/office/2016/09/relationships/commentsIds" Target="commentsIds.xml"/><Relationship Id="rId27" Type="http://schemas.openxmlformats.org/officeDocument/2006/relationships/image" Target="media/image11.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github.com/erc-dharma/project-documentation/issues/284" TargetMode="External"/><Relationship Id="rId77" Type="http://schemas.openxmlformats.org/officeDocument/2006/relationships/image" Target="media/image55.png"/><Relationship Id="rId8" Type="http://schemas.openxmlformats.org/officeDocument/2006/relationships/image" Target="media/image1.emf"/><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www.iso.org/standard/28333.html" TargetMode="Externa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jpeg"/><Relationship Id="rId20" Type="http://schemas.openxmlformats.org/officeDocument/2006/relationships/comments" Target="comments.xml"/><Relationship Id="rId41" Type="http://schemas.openxmlformats.org/officeDocument/2006/relationships/image" Target="media/image23.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hyperlink" Target="https://github.com/erc-dharma/project-documentation/issues/336" TargetMode="External"/><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footer" Target="footer3.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7.png"/><Relationship Id="rId28" Type="http://schemas.openxmlformats.org/officeDocument/2006/relationships/hyperlink" Target="https://github.com/erc-dharma/project-documentation/issues/387"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github.com/erc-dharma/project-documentation/issues/237"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unicode.org/L2/L2010/10392r2-chandrabindus.pdf"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hyperlink" Target="https://github.com/erc-dharma/project-documentation/issues/387" TargetMode="External"/><Relationship Id="rId66" Type="http://schemas.openxmlformats.org/officeDocument/2006/relationships/image" Target="media/image47.jpeg"/><Relationship Id="rId87" Type="http://schemas.openxmlformats.org/officeDocument/2006/relationships/hyperlink" Target="https://standards.iso.org/ittf/PubliclyAvailableStandards/c069119_ISO_IEC_10646_2017.zip" TargetMode="External"/><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436</TotalTime>
  <Pages>79</Pages>
  <Words>41402</Words>
  <Characters>235994</Characters>
  <Application>Microsoft Office Word</Application>
  <DocSecurity>0</DocSecurity>
  <Lines>1966</Lines>
  <Paragraphs>553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276843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171</cp:revision>
  <cp:lastPrinted>2020-06-29T07:48:00Z</cp:lastPrinted>
  <dcterms:created xsi:type="dcterms:W3CDTF">2025-06-04T07:20:00Z</dcterms:created>
  <dcterms:modified xsi:type="dcterms:W3CDTF">2026-01-28T16:54:00Z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id="du0E0fDE"/&gt;&lt;style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