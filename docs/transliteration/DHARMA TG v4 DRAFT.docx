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406B1" w14:textId="77777777" w:rsidR="000C7409"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53F8A103" wp14:editId="0445D193">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5F61B4E0" w14:textId="77777777" w:rsidR="000C7409"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4264E9E3" w14:textId="77777777" w:rsidR="000C7409" w:rsidRDefault="000C7409">
      <w:pPr>
        <w:pStyle w:val="Frontmatter"/>
      </w:pPr>
    </w:p>
    <w:p w14:paraId="346D949D" w14:textId="77777777" w:rsidR="000C7409"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0585B3F2" wp14:editId="7554FF96">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6AEB1B22" w14:textId="77777777" w:rsidR="000C7409" w:rsidRDefault="000C7409">
      <w:pPr>
        <w:pStyle w:val="Frontmatter"/>
      </w:pPr>
    </w:p>
    <w:p w14:paraId="587CC7DC" w14:textId="77777777" w:rsidR="000C7409" w:rsidRDefault="000C7409">
      <w:pPr>
        <w:pStyle w:val="Frontmatter"/>
      </w:pPr>
    </w:p>
    <w:p w14:paraId="460C1AF6" w14:textId="77777777" w:rsidR="000C7409" w:rsidRDefault="000C7409">
      <w:pPr>
        <w:pStyle w:val="Frontmatter"/>
      </w:pPr>
    </w:p>
    <w:p w14:paraId="5973399D" w14:textId="77777777" w:rsidR="000C7409" w:rsidRDefault="000C7409">
      <w:pPr>
        <w:pStyle w:val="Frontmatter"/>
      </w:pPr>
    </w:p>
    <w:p w14:paraId="34762B9B" w14:textId="77777777" w:rsidR="000C7409" w:rsidRDefault="000C7409">
      <w:pPr>
        <w:pStyle w:val="Frontmatter"/>
      </w:pPr>
    </w:p>
    <w:p w14:paraId="34739E8B" w14:textId="77777777" w:rsidR="000C7409" w:rsidRDefault="000C7409">
      <w:pPr>
        <w:pStyle w:val="Frontmatter"/>
      </w:pPr>
    </w:p>
    <w:p w14:paraId="52960E0A" w14:textId="77777777" w:rsidR="000C7409" w:rsidRDefault="000C7409">
      <w:pPr>
        <w:pStyle w:val="Frontmatter"/>
      </w:pPr>
    </w:p>
    <w:p w14:paraId="61A583C7" w14:textId="77777777" w:rsidR="000C7409" w:rsidRDefault="000C7409">
      <w:pPr>
        <w:pStyle w:val="Frontmatter"/>
      </w:pPr>
    </w:p>
    <w:p w14:paraId="25BD4395" w14:textId="77777777" w:rsidR="000C7409" w:rsidRDefault="000C7409">
      <w:pPr>
        <w:pStyle w:val="Frontmatter"/>
      </w:pPr>
    </w:p>
    <w:p w14:paraId="68D6803F" w14:textId="77777777" w:rsidR="000C7409" w:rsidRDefault="000C7409">
      <w:pPr>
        <w:pStyle w:val="Frontmatter"/>
      </w:pPr>
    </w:p>
    <w:p w14:paraId="0802D7EB" w14:textId="77777777" w:rsidR="000C7409" w:rsidRDefault="000C7409">
      <w:pPr>
        <w:pStyle w:val="Frontmatter"/>
      </w:pPr>
    </w:p>
    <w:p w14:paraId="7021FC7A" w14:textId="77777777" w:rsidR="000C7409" w:rsidRDefault="000C7409">
      <w:pPr>
        <w:pStyle w:val="Frontmatter"/>
      </w:pPr>
    </w:p>
    <w:p w14:paraId="62DFD7AB" w14:textId="77777777" w:rsidR="000C7409" w:rsidRDefault="000C7409">
      <w:pPr>
        <w:pStyle w:val="Frontmatter"/>
      </w:pPr>
    </w:p>
    <w:p w14:paraId="4061A4FF" w14:textId="77777777" w:rsidR="000C7409"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7D03975C" w14:textId="77777777" w:rsidR="000C7409" w:rsidRDefault="000C7409">
      <w:pPr>
        <w:pStyle w:val="Cm"/>
        <w:sectPr w:rsidR="000C7409">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0DD2A4A1" w14:textId="77777777" w:rsidR="000C7409" w:rsidRDefault="00000000">
      <w:pPr>
        <w:pStyle w:val="Cm"/>
      </w:pPr>
      <w:r>
        <w:lastRenderedPageBreak/>
        <w:t>Contents</w:t>
      </w:r>
      <w:bookmarkEnd w:id="8"/>
      <w:bookmarkEnd w:id="9"/>
    </w:p>
    <w:p w14:paraId="622A58B1" w14:textId="751046CD" w:rsidR="00510B1B"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4157112" w:history="1">
        <w:r w:rsidR="00510B1B" w:rsidRPr="00F32D88">
          <w:rPr>
            <w:rStyle w:val="Hiperhivatkozs"/>
            <w:noProof/>
            <w:lang w:bidi="ar-SA"/>
          </w:rPr>
          <w:t>1. Introduction</w:t>
        </w:r>
        <w:r w:rsidR="00510B1B">
          <w:rPr>
            <w:noProof/>
            <w:webHidden/>
          </w:rPr>
          <w:tab/>
        </w:r>
        <w:r w:rsidR="00510B1B">
          <w:rPr>
            <w:noProof/>
            <w:webHidden/>
          </w:rPr>
          <w:fldChar w:fldCharType="begin"/>
        </w:r>
        <w:r w:rsidR="00510B1B">
          <w:rPr>
            <w:noProof/>
            <w:webHidden/>
          </w:rPr>
          <w:instrText xml:space="preserve"> PAGEREF _Toc204157112 \h </w:instrText>
        </w:r>
        <w:r w:rsidR="00510B1B">
          <w:rPr>
            <w:noProof/>
            <w:webHidden/>
          </w:rPr>
        </w:r>
        <w:r w:rsidR="00510B1B">
          <w:rPr>
            <w:noProof/>
            <w:webHidden/>
          </w:rPr>
          <w:fldChar w:fldCharType="separate"/>
        </w:r>
        <w:r w:rsidR="00510B1B">
          <w:rPr>
            <w:noProof/>
            <w:webHidden/>
          </w:rPr>
          <w:t>1</w:t>
        </w:r>
        <w:r w:rsidR="00510B1B">
          <w:rPr>
            <w:noProof/>
            <w:webHidden/>
          </w:rPr>
          <w:fldChar w:fldCharType="end"/>
        </w:r>
      </w:hyperlink>
    </w:p>
    <w:p w14:paraId="0D9979B6" w14:textId="56AF70ED" w:rsidR="00510B1B" w:rsidRDefault="00510B1B">
      <w:pPr>
        <w:pStyle w:val="TJ2"/>
        <w:rPr>
          <w:rFonts w:asciiTheme="minorHAnsi" w:hAnsiTheme="minorHAnsi" w:cstheme="minorBidi"/>
          <w:noProof/>
          <w:sz w:val="24"/>
          <w:szCs w:val="21"/>
          <w:lang w:eastAsia="en-GB" w:bidi="sa-IN"/>
        </w:rPr>
      </w:pPr>
      <w:hyperlink w:anchor="_Toc204157113" w:history="1">
        <w:r w:rsidRPr="00F32D88">
          <w:rPr>
            <w:rStyle w:val="Hiperhivatkozs"/>
            <w:noProof/>
            <w:lang w:bidi="ar-SA"/>
          </w:rPr>
          <w:t>1.1. Version History</w:t>
        </w:r>
        <w:r>
          <w:rPr>
            <w:noProof/>
            <w:webHidden/>
          </w:rPr>
          <w:tab/>
        </w:r>
        <w:r>
          <w:rPr>
            <w:noProof/>
            <w:webHidden/>
          </w:rPr>
          <w:fldChar w:fldCharType="begin"/>
        </w:r>
        <w:r>
          <w:rPr>
            <w:noProof/>
            <w:webHidden/>
          </w:rPr>
          <w:instrText xml:space="preserve"> PAGEREF _Toc204157113 \h </w:instrText>
        </w:r>
        <w:r>
          <w:rPr>
            <w:noProof/>
            <w:webHidden/>
          </w:rPr>
        </w:r>
        <w:r>
          <w:rPr>
            <w:noProof/>
            <w:webHidden/>
          </w:rPr>
          <w:fldChar w:fldCharType="separate"/>
        </w:r>
        <w:r>
          <w:rPr>
            <w:noProof/>
            <w:webHidden/>
          </w:rPr>
          <w:t>1</w:t>
        </w:r>
        <w:r>
          <w:rPr>
            <w:noProof/>
            <w:webHidden/>
          </w:rPr>
          <w:fldChar w:fldCharType="end"/>
        </w:r>
      </w:hyperlink>
    </w:p>
    <w:p w14:paraId="53DEF4D0" w14:textId="4FFF5659" w:rsidR="00510B1B" w:rsidRDefault="00510B1B">
      <w:pPr>
        <w:pStyle w:val="TJ2"/>
        <w:rPr>
          <w:rFonts w:asciiTheme="minorHAnsi" w:hAnsiTheme="minorHAnsi" w:cstheme="minorBidi"/>
          <w:noProof/>
          <w:sz w:val="24"/>
          <w:szCs w:val="21"/>
          <w:lang w:eastAsia="en-GB" w:bidi="sa-IN"/>
        </w:rPr>
      </w:pPr>
      <w:hyperlink w:anchor="_Toc204157114" w:history="1">
        <w:r w:rsidRPr="00F32D88">
          <w:rPr>
            <w:rStyle w:val="Hiperhivatkozs"/>
            <w:noProof/>
            <w:lang w:bidi="ar-SA"/>
          </w:rPr>
          <w:t>1.2. Coverage</w:t>
        </w:r>
        <w:r>
          <w:rPr>
            <w:noProof/>
            <w:webHidden/>
          </w:rPr>
          <w:tab/>
        </w:r>
        <w:r>
          <w:rPr>
            <w:noProof/>
            <w:webHidden/>
          </w:rPr>
          <w:fldChar w:fldCharType="begin"/>
        </w:r>
        <w:r>
          <w:rPr>
            <w:noProof/>
            <w:webHidden/>
          </w:rPr>
          <w:instrText xml:space="preserve"> PAGEREF _Toc204157114 \h </w:instrText>
        </w:r>
        <w:r>
          <w:rPr>
            <w:noProof/>
            <w:webHidden/>
          </w:rPr>
        </w:r>
        <w:r>
          <w:rPr>
            <w:noProof/>
            <w:webHidden/>
          </w:rPr>
          <w:fldChar w:fldCharType="separate"/>
        </w:r>
        <w:r>
          <w:rPr>
            <w:noProof/>
            <w:webHidden/>
          </w:rPr>
          <w:t>1</w:t>
        </w:r>
        <w:r>
          <w:rPr>
            <w:noProof/>
            <w:webHidden/>
          </w:rPr>
          <w:fldChar w:fldCharType="end"/>
        </w:r>
      </w:hyperlink>
    </w:p>
    <w:p w14:paraId="2B62A428" w14:textId="5524E355" w:rsidR="00510B1B" w:rsidRDefault="00510B1B">
      <w:pPr>
        <w:pStyle w:val="TJ2"/>
        <w:rPr>
          <w:rFonts w:asciiTheme="minorHAnsi" w:hAnsiTheme="minorHAnsi" w:cstheme="minorBidi"/>
          <w:noProof/>
          <w:sz w:val="24"/>
          <w:szCs w:val="21"/>
          <w:lang w:eastAsia="en-GB" w:bidi="sa-IN"/>
        </w:rPr>
      </w:pPr>
      <w:hyperlink w:anchor="_Toc204157115" w:history="1">
        <w:r w:rsidRPr="00F32D88">
          <w:rPr>
            <w:rStyle w:val="Hiperhivatkozs"/>
            <w:noProof/>
            <w:lang w:bidi="ar-SA"/>
          </w:rPr>
          <w:t>1.3. Abbreviations</w:t>
        </w:r>
        <w:r>
          <w:rPr>
            <w:noProof/>
            <w:webHidden/>
          </w:rPr>
          <w:tab/>
        </w:r>
        <w:r>
          <w:rPr>
            <w:noProof/>
            <w:webHidden/>
          </w:rPr>
          <w:fldChar w:fldCharType="begin"/>
        </w:r>
        <w:r>
          <w:rPr>
            <w:noProof/>
            <w:webHidden/>
          </w:rPr>
          <w:instrText xml:space="preserve"> PAGEREF _Toc204157115 \h </w:instrText>
        </w:r>
        <w:r>
          <w:rPr>
            <w:noProof/>
            <w:webHidden/>
          </w:rPr>
        </w:r>
        <w:r>
          <w:rPr>
            <w:noProof/>
            <w:webHidden/>
          </w:rPr>
          <w:fldChar w:fldCharType="separate"/>
        </w:r>
        <w:r>
          <w:rPr>
            <w:noProof/>
            <w:webHidden/>
          </w:rPr>
          <w:t>1</w:t>
        </w:r>
        <w:r>
          <w:rPr>
            <w:noProof/>
            <w:webHidden/>
          </w:rPr>
          <w:fldChar w:fldCharType="end"/>
        </w:r>
      </w:hyperlink>
    </w:p>
    <w:p w14:paraId="02406F26" w14:textId="34EE5EDE" w:rsidR="00510B1B" w:rsidRDefault="00510B1B">
      <w:pPr>
        <w:pStyle w:val="TJ2"/>
        <w:rPr>
          <w:rFonts w:asciiTheme="minorHAnsi" w:hAnsiTheme="minorHAnsi" w:cstheme="minorBidi"/>
          <w:noProof/>
          <w:sz w:val="24"/>
          <w:szCs w:val="21"/>
          <w:lang w:eastAsia="en-GB" w:bidi="sa-IN"/>
        </w:rPr>
      </w:pPr>
      <w:hyperlink w:anchor="_Toc204157116" w:history="1">
        <w:r w:rsidRPr="00F32D88">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_Toc204157116 \h </w:instrText>
        </w:r>
        <w:r>
          <w:rPr>
            <w:noProof/>
            <w:webHidden/>
          </w:rPr>
        </w:r>
        <w:r>
          <w:rPr>
            <w:noProof/>
            <w:webHidden/>
          </w:rPr>
          <w:fldChar w:fldCharType="separate"/>
        </w:r>
        <w:r>
          <w:rPr>
            <w:noProof/>
            <w:webHidden/>
          </w:rPr>
          <w:t>2</w:t>
        </w:r>
        <w:r>
          <w:rPr>
            <w:noProof/>
            <w:webHidden/>
          </w:rPr>
          <w:fldChar w:fldCharType="end"/>
        </w:r>
      </w:hyperlink>
    </w:p>
    <w:p w14:paraId="7CF4A565" w14:textId="7D2D9740" w:rsidR="00510B1B" w:rsidRDefault="00510B1B">
      <w:pPr>
        <w:pStyle w:val="TJ2"/>
        <w:rPr>
          <w:rFonts w:asciiTheme="minorHAnsi" w:hAnsiTheme="minorHAnsi" w:cstheme="minorBidi"/>
          <w:noProof/>
          <w:sz w:val="24"/>
          <w:szCs w:val="21"/>
          <w:lang w:eastAsia="en-GB" w:bidi="sa-IN"/>
        </w:rPr>
      </w:pPr>
      <w:hyperlink w:anchor="_Toc204157117" w:history="1">
        <w:r w:rsidRPr="00F32D88">
          <w:rPr>
            <w:rStyle w:val="Hiperhivatkozs"/>
            <w:noProof/>
            <w:lang w:bidi="ar-SA"/>
          </w:rPr>
          <w:t>1.5. Terms and definitions</w:t>
        </w:r>
        <w:r>
          <w:rPr>
            <w:noProof/>
            <w:webHidden/>
          </w:rPr>
          <w:tab/>
        </w:r>
        <w:r>
          <w:rPr>
            <w:noProof/>
            <w:webHidden/>
          </w:rPr>
          <w:fldChar w:fldCharType="begin"/>
        </w:r>
        <w:r>
          <w:rPr>
            <w:noProof/>
            <w:webHidden/>
          </w:rPr>
          <w:instrText xml:space="preserve"> PAGEREF _Toc204157117 \h </w:instrText>
        </w:r>
        <w:r>
          <w:rPr>
            <w:noProof/>
            <w:webHidden/>
          </w:rPr>
        </w:r>
        <w:r>
          <w:rPr>
            <w:noProof/>
            <w:webHidden/>
          </w:rPr>
          <w:fldChar w:fldCharType="separate"/>
        </w:r>
        <w:r>
          <w:rPr>
            <w:noProof/>
            <w:webHidden/>
          </w:rPr>
          <w:t>2</w:t>
        </w:r>
        <w:r>
          <w:rPr>
            <w:noProof/>
            <w:webHidden/>
          </w:rPr>
          <w:fldChar w:fldCharType="end"/>
        </w:r>
      </w:hyperlink>
    </w:p>
    <w:p w14:paraId="507A146B" w14:textId="64F2B5AE" w:rsidR="00510B1B" w:rsidRDefault="00510B1B">
      <w:pPr>
        <w:pStyle w:val="TJ2"/>
        <w:rPr>
          <w:rFonts w:asciiTheme="minorHAnsi" w:hAnsiTheme="minorHAnsi" w:cstheme="minorBidi"/>
          <w:noProof/>
          <w:sz w:val="24"/>
          <w:szCs w:val="21"/>
          <w:lang w:eastAsia="en-GB" w:bidi="sa-IN"/>
        </w:rPr>
      </w:pPr>
      <w:hyperlink w:anchor="_Toc204157118" w:history="1">
        <w:r w:rsidRPr="00F32D88">
          <w:rPr>
            <w:rStyle w:val="Hiperhivatkozs"/>
            <w:noProof/>
            <w:lang w:bidi="ar-SA"/>
          </w:rPr>
          <w:t>1.6. Working with Unicode</w:t>
        </w:r>
        <w:r>
          <w:rPr>
            <w:noProof/>
            <w:webHidden/>
          </w:rPr>
          <w:tab/>
        </w:r>
        <w:r>
          <w:rPr>
            <w:noProof/>
            <w:webHidden/>
          </w:rPr>
          <w:fldChar w:fldCharType="begin"/>
        </w:r>
        <w:r>
          <w:rPr>
            <w:noProof/>
            <w:webHidden/>
          </w:rPr>
          <w:instrText xml:space="preserve"> PAGEREF _Toc204157118 \h </w:instrText>
        </w:r>
        <w:r>
          <w:rPr>
            <w:noProof/>
            <w:webHidden/>
          </w:rPr>
        </w:r>
        <w:r>
          <w:rPr>
            <w:noProof/>
            <w:webHidden/>
          </w:rPr>
          <w:fldChar w:fldCharType="separate"/>
        </w:r>
        <w:r>
          <w:rPr>
            <w:noProof/>
            <w:webHidden/>
          </w:rPr>
          <w:t>3</w:t>
        </w:r>
        <w:r>
          <w:rPr>
            <w:noProof/>
            <w:webHidden/>
          </w:rPr>
          <w:fldChar w:fldCharType="end"/>
        </w:r>
      </w:hyperlink>
    </w:p>
    <w:p w14:paraId="766E4008" w14:textId="41F2DC73" w:rsidR="00510B1B" w:rsidRDefault="00510B1B">
      <w:pPr>
        <w:pStyle w:val="TJ3"/>
        <w:rPr>
          <w:rFonts w:asciiTheme="minorHAnsi" w:hAnsiTheme="minorHAnsi" w:cstheme="minorBidi"/>
          <w:noProof/>
          <w:sz w:val="24"/>
          <w:szCs w:val="21"/>
          <w:lang w:eastAsia="en-GB" w:bidi="sa-IN"/>
        </w:rPr>
      </w:pPr>
      <w:hyperlink w:anchor="_Toc204157119" w:history="1">
        <w:r w:rsidRPr="00F32D88">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_Toc204157119 \h </w:instrText>
        </w:r>
        <w:r>
          <w:rPr>
            <w:noProof/>
            <w:webHidden/>
          </w:rPr>
        </w:r>
        <w:r>
          <w:rPr>
            <w:noProof/>
            <w:webHidden/>
          </w:rPr>
          <w:fldChar w:fldCharType="separate"/>
        </w:r>
        <w:r>
          <w:rPr>
            <w:noProof/>
            <w:webHidden/>
          </w:rPr>
          <w:t>3</w:t>
        </w:r>
        <w:r>
          <w:rPr>
            <w:noProof/>
            <w:webHidden/>
          </w:rPr>
          <w:fldChar w:fldCharType="end"/>
        </w:r>
      </w:hyperlink>
    </w:p>
    <w:p w14:paraId="7E9B7A13" w14:textId="219BDAFB" w:rsidR="00510B1B" w:rsidRDefault="00510B1B">
      <w:pPr>
        <w:pStyle w:val="TJ3"/>
        <w:rPr>
          <w:rFonts w:asciiTheme="minorHAnsi" w:hAnsiTheme="minorHAnsi" w:cstheme="minorBidi"/>
          <w:noProof/>
          <w:sz w:val="24"/>
          <w:szCs w:val="21"/>
          <w:lang w:eastAsia="en-GB" w:bidi="sa-IN"/>
        </w:rPr>
      </w:pPr>
      <w:hyperlink w:anchor="_Toc204157120" w:history="1">
        <w:r w:rsidRPr="00F32D88">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_Toc204157120 \h </w:instrText>
        </w:r>
        <w:r>
          <w:rPr>
            <w:noProof/>
            <w:webHidden/>
          </w:rPr>
        </w:r>
        <w:r>
          <w:rPr>
            <w:noProof/>
            <w:webHidden/>
          </w:rPr>
          <w:fldChar w:fldCharType="separate"/>
        </w:r>
        <w:r>
          <w:rPr>
            <w:noProof/>
            <w:webHidden/>
          </w:rPr>
          <w:t>4</w:t>
        </w:r>
        <w:r>
          <w:rPr>
            <w:noProof/>
            <w:webHidden/>
          </w:rPr>
          <w:fldChar w:fldCharType="end"/>
        </w:r>
      </w:hyperlink>
    </w:p>
    <w:p w14:paraId="2DA71ED1" w14:textId="116BD33A" w:rsidR="00510B1B" w:rsidRDefault="00510B1B">
      <w:pPr>
        <w:pStyle w:val="TJ3"/>
        <w:rPr>
          <w:rFonts w:asciiTheme="minorHAnsi" w:hAnsiTheme="minorHAnsi" w:cstheme="minorBidi"/>
          <w:noProof/>
          <w:sz w:val="24"/>
          <w:szCs w:val="21"/>
          <w:lang w:eastAsia="en-GB" w:bidi="sa-IN"/>
        </w:rPr>
      </w:pPr>
      <w:hyperlink w:anchor="_Toc204157121" w:history="1">
        <w:r w:rsidRPr="00F32D88">
          <w:rPr>
            <w:rStyle w:val="Hiperhivatkozs"/>
            <w:noProof/>
            <w:lang w:bidi="ar-SA"/>
          </w:rPr>
          <w:t>1.6.3. Precomposed characters</w:t>
        </w:r>
        <w:r>
          <w:rPr>
            <w:noProof/>
            <w:webHidden/>
          </w:rPr>
          <w:tab/>
        </w:r>
        <w:r>
          <w:rPr>
            <w:noProof/>
            <w:webHidden/>
          </w:rPr>
          <w:fldChar w:fldCharType="begin"/>
        </w:r>
        <w:r>
          <w:rPr>
            <w:noProof/>
            <w:webHidden/>
          </w:rPr>
          <w:instrText xml:space="preserve"> PAGEREF _Toc204157121 \h </w:instrText>
        </w:r>
        <w:r>
          <w:rPr>
            <w:noProof/>
            <w:webHidden/>
          </w:rPr>
        </w:r>
        <w:r>
          <w:rPr>
            <w:noProof/>
            <w:webHidden/>
          </w:rPr>
          <w:fldChar w:fldCharType="separate"/>
        </w:r>
        <w:r>
          <w:rPr>
            <w:noProof/>
            <w:webHidden/>
          </w:rPr>
          <w:t>4</w:t>
        </w:r>
        <w:r>
          <w:rPr>
            <w:noProof/>
            <w:webHidden/>
          </w:rPr>
          <w:fldChar w:fldCharType="end"/>
        </w:r>
      </w:hyperlink>
    </w:p>
    <w:p w14:paraId="7F5611C3" w14:textId="577BE582" w:rsidR="00510B1B" w:rsidRDefault="00510B1B">
      <w:pPr>
        <w:pStyle w:val="TJ1"/>
        <w:rPr>
          <w:rFonts w:asciiTheme="minorHAnsi" w:hAnsiTheme="minorHAnsi" w:cstheme="minorBidi"/>
          <w:b w:val="0"/>
          <w:noProof/>
          <w:sz w:val="24"/>
          <w:szCs w:val="21"/>
          <w:lang w:eastAsia="en-GB" w:bidi="sa-IN"/>
        </w:rPr>
      </w:pPr>
      <w:hyperlink w:anchor="_Toc204157122" w:history="1">
        <w:r w:rsidRPr="00F32D88">
          <w:rPr>
            <w:rStyle w:val="Hiperhivatkozs"/>
            <w:noProof/>
            <w:lang w:bidi="ar-SA"/>
          </w:rPr>
          <w:t>2. Theoretical framework</w:t>
        </w:r>
        <w:r>
          <w:rPr>
            <w:noProof/>
            <w:webHidden/>
          </w:rPr>
          <w:tab/>
        </w:r>
        <w:r>
          <w:rPr>
            <w:noProof/>
            <w:webHidden/>
          </w:rPr>
          <w:fldChar w:fldCharType="begin"/>
        </w:r>
        <w:r>
          <w:rPr>
            <w:noProof/>
            <w:webHidden/>
          </w:rPr>
          <w:instrText xml:space="preserve"> PAGEREF _Toc204157122 \h </w:instrText>
        </w:r>
        <w:r>
          <w:rPr>
            <w:noProof/>
            <w:webHidden/>
          </w:rPr>
        </w:r>
        <w:r>
          <w:rPr>
            <w:noProof/>
            <w:webHidden/>
          </w:rPr>
          <w:fldChar w:fldCharType="separate"/>
        </w:r>
        <w:r>
          <w:rPr>
            <w:noProof/>
            <w:webHidden/>
          </w:rPr>
          <w:t>5</w:t>
        </w:r>
        <w:r>
          <w:rPr>
            <w:noProof/>
            <w:webHidden/>
          </w:rPr>
          <w:fldChar w:fldCharType="end"/>
        </w:r>
      </w:hyperlink>
    </w:p>
    <w:p w14:paraId="23F45DE1" w14:textId="4819F0F3" w:rsidR="00510B1B" w:rsidRDefault="00510B1B">
      <w:pPr>
        <w:pStyle w:val="TJ2"/>
        <w:rPr>
          <w:rFonts w:asciiTheme="minorHAnsi" w:hAnsiTheme="minorHAnsi" w:cstheme="minorBidi"/>
          <w:noProof/>
          <w:sz w:val="24"/>
          <w:szCs w:val="21"/>
          <w:lang w:eastAsia="en-GB" w:bidi="sa-IN"/>
        </w:rPr>
      </w:pPr>
      <w:hyperlink w:anchor="_Toc204157123" w:history="1">
        <w:r w:rsidRPr="00F32D88">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_Toc204157123 \h </w:instrText>
        </w:r>
        <w:r>
          <w:rPr>
            <w:noProof/>
            <w:webHidden/>
          </w:rPr>
        </w:r>
        <w:r>
          <w:rPr>
            <w:noProof/>
            <w:webHidden/>
          </w:rPr>
          <w:fldChar w:fldCharType="separate"/>
        </w:r>
        <w:r>
          <w:rPr>
            <w:noProof/>
            <w:webHidden/>
          </w:rPr>
          <w:t>5</w:t>
        </w:r>
        <w:r>
          <w:rPr>
            <w:noProof/>
            <w:webHidden/>
          </w:rPr>
          <w:fldChar w:fldCharType="end"/>
        </w:r>
      </w:hyperlink>
    </w:p>
    <w:p w14:paraId="70C233E9" w14:textId="1C914C1C" w:rsidR="00510B1B" w:rsidRDefault="00510B1B">
      <w:pPr>
        <w:pStyle w:val="TJ3"/>
        <w:rPr>
          <w:rFonts w:asciiTheme="minorHAnsi" w:hAnsiTheme="minorHAnsi" w:cstheme="minorBidi"/>
          <w:noProof/>
          <w:sz w:val="24"/>
          <w:szCs w:val="21"/>
          <w:lang w:eastAsia="en-GB" w:bidi="sa-IN"/>
        </w:rPr>
      </w:pPr>
      <w:hyperlink w:anchor="_Toc204157124" w:history="1">
        <w:r w:rsidRPr="00F32D88">
          <w:rPr>
            <w:rStyle w:val="Hiperhivatkozs"/>
            <w:noProof/>
            <w:lang w:bidi="ar-SA"/>
          </w:rPr>
          <w:t>2.1.1. Writing system typology</w:t>
        </w:r>
        <w:r>
          <w:rPr>
            <w:noProof/>
            <w:webHidden/>
          </w:rPr>
          <w:tab/>
        </w:r>
        <w:r>
          <w:rPr>
            <w:noProof/>
            <w:webHidden/>
          </w:rPr>
          <w:fldChar w:fldCharType="begin"/>
        </w:r>
        <w:r>
          <w:rPr>
            <w:noProof/>
            <w:webHidden/>
          </w:rPr>
          <w:instrText xml:space="preserve"> PAGEREF _Toc204157124 \h </w:instrText>
        </w:r>
        <w:r>
          <w:rPr>
            <w:noProof/>
            <w:webHidden/>
          </w:rPr>
        </w:r>
        <w:r>
          <w:rPr>
            <w:noProof/>
            <w:webHidden/>
          </w:rPr>
          <w:fldChar w:fldCharType="separate"/>
        </w:r>
        <w:r>
          <w:rPr>
            <w:noProof/>
            <w:webHidden/>
          </w:rPr>
          <w:t>5</w:t>
        </w:r>
        <w:r>
          <w:rPr>
            <w:noProof/>
            <w:webHidden/>
          </w:rPr>
          <w:fldChar w:fldCharType="end"/>
        </w:r>
      </w:hyperlink>
    </w:p>
    <w:p w14:paraId="654E742B" w14:textId="5C90EB48" w:rsidR="00510B1B" w:rsidRDefault="00510B1B">
      <w:pPr>
        <w:pStyle w:val="TJ2"/>
        <w:rPr>
          <w:rFonts w:asciiTheme="minorHAnsi" w:hAnsiTheme="minorHAnsi" w:cstheme="minorBidi"/>
          <w:noProof/>
          <w:sz w:val="24"/>
          <w:szCs w:val="21"/>
          <w:lang w:eastAsia="en-GB" w:bidi="sa-IN"/>
        </w:rPr>
      </w:pPr>
      <w:hyperlink w:anchor="_Toc204157125" w:history="1">
        <w:r w:rsidRPr="00F32D88">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_Toc204157125 \h </w:instrText>
        </w:r>
        <w:r>
          <w:rPr>
            <w:noProof/>
            <w:webHidden/>
          </w:rPr>
        </w:r>
        <w:r>
          <w:rPr>
            <w:noProof/>
            <w:webHidden/>
          </w:rPr>
          <w:fldChar w:fldCharType="separate"/>
        </w:r>
        <w:r>
          <w:rPr>
            <w:noProof/>
            <w:webHidden/>
          </w:rPr>
          <w:t>6</w:t>
        </w:r>
        <w:r>
          <w:rPr>
            <w:noProof/>
            <w:webHidden/>
          </w:rPr>
          <w:fldChar w:fldCharType="end"/>
        </w:r>
      </w:hyperlink>
    </w:p>
    <w:p w14:paraId="0DCB7FA6" w14:textId="7736EBCE" w:rsidR="00510B1B" w:rsidRDefault="00510B1B">
      <w:pPr>
        <w:pStyle w:val="TJ3"/>
        <w:rPr>
          <w:rFonts w:asciiTheme="minorHAnsi" w:hAnsiTheme="minorHAnsi" w:cstheme="minorBidi"/>
          <w:noProof/>
          <w:sz w:val="24"/>
          <w:szCs w:val="21"/>
          <w:lang w:eastAsia="en-GB" w:bidi="sa-IN"/>
        </w:rPr>
      </w:pPr>
      <w:hyperlink w:anchor="_Toc204157126" w:history="1">
        <w:r w:rsidRPr="00F32D88">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_Toc204157126 \h </w:instrText>
        </w:r>
        <w:r>
          <w:rPr>
            <w:noProof/>
            <w:webHidden/>
          </w:rPr>
        </w:r>
        <w:r>
          <w:rPr>
            <w:noProof/>
            <w:webHidden/>
          </w:rPr>
          <w:fldChar w:fldCharType="separate"/>
        </w:r>
        <w:r>
          <w:rPr>
            <w:noProof/>
            <w:webHidden/>
          </w:rPr>
          <w:t>6</w:t>
        </w:r>
        <w:r>
          <w:rPr>
            <w:noProof/>
            <w:webHidden/>
          </w:rPr>
          <w:fldChar w:fldCharType="end"/>
        </w:r>
      </w:hyperlink>
    </w:p>
    <w:p w14:paraId="52ECB79B" w14:textId="73AB05EF" w:rsidR="00510B1B" w:rsidRDefault="00510B1B">
      <w:pPr>
        <w:pStyle w:val="TJ2"/>
        <w:rPr>
          <w:rFonts w:asciiTheme="minorHAnsi" w:hAnsiTheme="minorHAnsi" w:cstheme="minorBidi"/>
          <w:noProof/>
          <w:sz w:val="24"/>
          <w:szCs w:val="21"/>
          <w:lang w:eastAsia="en-GB" w:bidi="sa-IN"/>
        </w:rPr>
      </w:pPr>
      <w:hyperlink w:anchor="_Toc204157127" w:history="1">
        <w:r w:rsidRPr="00F32D88">
          <w:rPr>
            <w:rStyle w:val="Hiperhivatkozs"/>
            <w:noProof/>
            <w:lang w:bidi="ar-SA"/>
          </w:rPr>
          <w:t>2.3. The elusive grapheme</w:t>
        </w:r>
        <w:r>
          <w:rPr>
            <w:noProof/>
            <w:webHidden/>
          </w:rPr>
          <w:tab/>
        </w:r>
        <w:r>
          <w:rPr>
            <w:noProof/>
            <w:webHidden/>
          </w:rPr>
          <w:fldChar w:fldCharType="begin"/>
        </w:r>
        <w:r>
          <w:rPr>
            <w:noProof/>
            <w:webHidden/>
          </w:rPr>
          <w:instrText xml:space="preserve"> PAGEREF _Toc204157127 \h </w:instrText>
        </w:r>
        <w:r>
          <w:rPr>
            <w:noProof/>
            <w:webHidden/>
          </w:rPr>
        </w:r>
        <w:r>
          <w:rPr>
            <w:noProof/>
            <w:webHidden/>
          </w:rPr>
          <w:fldChar w:fldCharType="separate"/>
        </w:r>
        <w:r>
          <w:rPr>
            <w:noProof/>
            <w:webHidden/>
          </w:rPr>
          <w:t>7</w:t>
        </w:r>
        <w:r>
          <w:rPr>
            <w:noProof/>
            <w:webHidden/>
          </w:rPr>
          <w:fldChar w:fldCharType="end"/>
        </w:r>
      </w:hyperlink>
    </w:p>
    <w:p w14:paraId="5E4C86E7" w14:textId="08DEE2D8" w:rsidR="00510B1B" w:rsidRDefault="00510B1B">
      <w:pPr>
        <w:pStyle w:val="TJ3"/>
        <w:rPr>
          <w:rFonts w:asciiTheme="minorHAnsi" w:hAnsiTheme="minorHAnsi" w:cstheme="minorBidi"/>
          <w:noProof/>
          <w:sz w:val="24"/>
          <w:szCs w:val="21"/>
          <w:lang w:eastAsia="en-GB" w:bidi="sa-IN"/>
        </w:rPr>
      </w:pPr>
      <w:hyperlink w:anchor="_Toc204157128" w:history="1">
        <w:r w:rsidRPr="00F32D88">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_Toc204157128 \h </w:instrText>
        </w:r>
        <w:r>
          <w:rPr>
            <w:noProof/>
            <w:webHidden/>
          </w:rPr>
        </w:r>
        <w:r>
          <w:rPr>
            <w:noProof/>
            <w:webHidden/>
          </w:rPr>
          <w:fldChar w:fldCharType="separate"/>
        </w:r>
        <w:r>
          <w:rPr>
            <w:noProof/>
            <w:webHidden/>
          </w:rPr>
          <w:t>7</w:t>
        </w:r>
        <w:r>
          <w:rPr>
            <w:noProof/>
            <w:webHidden/>
          </w:rPr>
          <w:fldChar w:fldCharType="end"/>
        </w:r>
      </w:hyperlink>
    </w:p>
    <w:p w14:paraId="38E044B4" w14:textId="4D3D6816" w:rsidR="00510B1B" w:rsidRDefault="00510B1B">
      <w:pPr>
        <w:pStyle w:val="TJ3"/>
        <w:rPr>
          <w:rFonts w:asciiTheme="minorHAnsi" w:hAnsiTheme="minorHAnsi" w:cstheme="minorBidi"/>
          <w:noProof/>
          <w:sz w:val="24"/>
          <w:szCs w:val="21"/>
          <w:lang w:eastAsia="en-GB" w:bidi="sa-IN"/>
        </w:rPr>
      </w:pPr>
      <w:hyperlink w:anchor="_Toc204157129" w:history="1">
        <w:r w:rsidRPr="00F32D88">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_Toc204157129 \h </w:instrText>
        </w:r>
        <w:r>
          <w:rPr>
            <w:noProof/>
            <w:webHidden/>
          </w:rPr>
        </w:r>
        <w:r>
          <w:rPr>
            <w:noProof/>
            <w:webHidden/>
          </w:rPr>
          <w:fldChar w:fldCharType="separate"/>
        </w:r>
        <w:r>
          <w:rPr>
            <w:noProof/>
            <w:webHidden/>
          </w:rPr>
          <w:t>8</w:t>
        </w:r>
        <w:r>
          <w:rPr>
            <w:noProof/>
            <w:webHidden/>
          </w:rPr>
          <w:fldChar w:fldCharType="end"/>
        </w:r>
      </w:hyperlink>
    </w:p>
    <w:p w14:paraId="0EB87FBD" w14:textId="6B21B80B" w:rsidR="00510B1B" w:rsidRDefault="00510B1B">
      <w:pPr>
        <w:pStyle w:val="TJ4"/>
        <w:rPr>
          <w:rFonts w:asciiTheme="minorHAnsi" w:hAnsiTheme="minorHAnsi" w:cstheme="minorBidi"/>
          <w:noProof/>
          <w:sz w:val="24"/>
          <w:szCs w:val="21"/>
          <w:lang w:eastAsia="en-GB" w:bidi="sa-IN"/>
        </w:rPr>
      </w:pPr>
      <w:hyperlink w:anchor="_Toc204157130" w:history="1">
        <w:r w:rsidRPr="00F32D88">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_Toc204157130 \h </w:instrText>
        </w:r>
        <w:r>
          <w:rPr>
            <w:noProof/>
            <w:webHidden/>
          </w:rPr>
        </w:r>
        <w:r>
          <w:rPr>
            <w:noProof/>
            <w:webHidden/>
          </w:rPr>
          <w:fldChar w:fldCharType="separate"/>
        </w:r>
        <w:r>
          <w:rPr>
            <w:noProof/>
            <w:webHidden/>
          </w:rPr>
          <w:t>9</w:t>
        </w:r>
        <w:r>
          <w:rPr>
            <w:noProof/>
            <w:webHidden/>
          </w:rPr>
          <w:fldChar w:fldCharType="end"/>
        </w:r>
      </w:hyperlink>
    </w:p>
    <w:p w14:paraId="57094109" w14:textId="66BDF7E0" w:rsidR="00510B1B" w:rsidRDefault="00510B1B">
      <w:pPr>
        <w:pStyle w:val="TJ4"/>
        <w:rPr>
          <w:rFonts w:asciiTheme="minorHAnsi" w:hAnsiTheme="minorHAnsi" w:cstheme="minorBidi"/>
          <w:noProof/>
          <w:sz w:val="24"/>
          <w:szCs w:val="21"/>
          <w:lang w:eastAsia="en-GB" w:bidi="sa-IN"/>
        </w:rPr>
      </w:pPr>
      <w:hyperlink w:anchor="_Toc204157131" w:history="1">
        <w:r w:rsidRPr="00F32D88">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_Toc204157131 \h </w:instrText>
        </w:r>
        <w:r>
          <w:rPr>
            <w:noProof/>
            <w:webHidden/>
          </w:rPr>
        </w:r>
        <w:r>
          <w:rPr>
            <w:noProof/>
            <w:webHidden/>
          </w:rPr>
          <w:fldChar w:fldCharType="separate"/>
        </w:r>
        <w:r>
          <w:rPr>
            <w:noProof/>
            <w:webHidden/>
          </w:rPr>
          <w:t>10</w:t>
        </w:r>
        <w:r>
          <w:rPr>
            <w:noProof/>
            <w:webHidden/>
          </w:rPr>
          <w:fldChar w:fldCharType="end"/>
        </w:r>
      </w:hyperlink>
    </w:p>
    <w:p w14:paraId="1910EC22" w14:textId="154F9B62" w:rsidR="00510B1B" w:rsidRDefault="00510B1B">
      <w:pPr>
        <w:pStyle w:val="TJ2"/>
        <w:rPr>
          <w:rFonts w:asciiTheme="minorHAnsi" w:hAnsiTheme="minorHAnsi" w:cstheme="minorBidi"/>
          <w:noProof/>
          <w:sz w:val="24"/>
          <w:szCs w:val="21"/>
          <w:lang w:eastAsia="en-GB" w:bidi="sa-IN"/>
        </w:rPr>
      </w:pPr>
      <w:hyperlink w:anchor="_Toc204157132" w:history="1">
        <w:r w:rsidRPr="00F32D88">
          <w:rPr>
            <w:rStyle w:val="Hiperhivatkozs"/>
            <w:noProof/>
          </w:rPr>
          <w:t>2.4. Graphic structures and their elements</w:t>
        </w:r>
        <w:r>
          <w:rPr>
            <w:noProof/>
            <w:webHidden/>
          </w:rPr>
          <w:tab/>
        </w:r>
        <w:r>
          <w:rPr>
            <w:noProof/>
            <w:webHidden/>
          </w:rPr>
          <w:fldChar w:fldCharType="begin"/>
        </w:r>
        <w:r>
          <w:rPr>
            <w:noProof/>
            <w:webHidden/>
          </w:rPr>
          <w:instrText xml:space="preserve"> PAGEREF _Toc204157132 \h </w:instrText>
        </w:r>
        <w:r>
          <w:rPr>
            <w:noProof/>
            <w:webHidden/>
          </w:rPr>
        </w:r>
        <w:r>
          <w:rPr>
            <w:noProof/>
            <w:webHidden/>
          </w:rPr>
          <w:fldChar w:fldCharType="separate"/>
        </w:r>
        <w:r>
          <w:rPr>
            <w:noProof/>
            <w:webHidden/>
          </w:rPr>
          <w:t>11</w:t>
        </w:r>
        <w:r>
          <w:rPr>
            <w:noProof/>
            <w:webHidden/>
          </w:rPr>
          <w:fldChar w:fldCharType="end"/>
        </w:r>
      </w:hyperlink>
    </w:p>
    <w:p w14:paraId="393FA37A" w14:textId="2DA3F869" w:rsidR="00510B1B" w:rsidRDefault="00510B1B">
      <w:pPr>
        <w:pStyle w:val="TJ3"/>
        <w:rPr>
          <w:rFonts w:asciiTheme="minorHAnsi" w:hAnsiTheme="minorHAnsi" w:cstheme="minorBidi"/>
          <w:noProof/>
          <w:sz w:val="24"/>
          <w:szCs w:val="21"/>
          <w:lang w:eastAsia="en-GB" w:bidi="sa-IN"/>
        </w:rPr>
      </w:pPr>
      <w:hyperlink w:anchor="_Toc204157133" w:history="1">
        <w:r w:rsidRPr="00F32D88">
          <w:rPr>
            <w:rStyle w:val="Hiperhivatkozs"/>
            <w:noProof/>
          </w:rPr>
          <w:t>2.4.1. Characters and glyphs</w:t>
        </w:r>
        <w:r>
          <w:rPr>
            <w:noProof/>
            <w:webHidden/>
          </w:rPr>
          <w:tab/>
        </w:r>
        <w:r>
          <w:rPr>
            <w:noProof/>
            <w:webHidden/>
          </w:rPr>
          <w:fldChar w:fldCharType="begin"/>
        </w:r>
        <w:r>
          <w:rPr>
            <w:noProof/>
            <w:webHidden/>
          </w:rPr>
          <w:instrText xml:space="preserve"> PAGEREF _Toc204157133 \h </w:instrText>
        </w:r>
        <w:r>
          <w:rPr>
            <w:noProof/>
            <w:webHidden/>
          </w:rPr>
        </w:r>
        <w:r>
          <w:rPr>
            <w:noProof/>
            <w:webHidden/>
          </w:rPr>
          <w:fldChar w:fldCharType="separate"/>
        </w:r>
        <w:r>
          <w:rPr>
            <w:noProof/>
            <w:webHidden/>
          </w:rPr>
          <w:t>11</w:t>
        </w:r>
        <w:r>
          <w:rPr>
            <w:noProof/>
            <w:webHidden/>
          </w:rPr>
          <w:fldChar w:fldCharType="end"/>
        </w:r>
      </w:hyperlink>
    </w:p>
    <w:p w14:paraId="596F51F7" w14:textId="1A8BFC22" w:rsidR="00510B1B" w:rsidRDefault="00510B1B">
      <w:pPr>
        <w:pStyle w:val="TJ3"/>
        <w:rPr>
          <w:rFonts w:asciiTheme="minorHAnsi" w:hAnsiTheme="minorHAnsi" w:cstheme="minorBidi"/>
          <w:noProof/>
          <w:sz w:val="24"/>
          <w:szCs w:val="21"/>
          <w:lang w:eastAsia="en-GB" w:bidi="sa-IN"/>
        </w:rPr>
      </w:pPr>
      <w:hyperlink w:anchor="_Toc204157134" w:history="1">
        <w:r w:rsidRPr="00F32D88">
          <w:rPr>
            <w:rStyle w:val="Hiperhivatkozs"/>
            <w:noProof/>
          </w:rPr>
          <w:t>2.4.2. Polygraphy</w:t>
        </w:r>
        <w:r>
          <w:rPr>
            <w:noProof/>
            <w:webHidden/>
          </w:rPr>
          <w:tab/>
        </w:r>
        <w:r>
          <w:rPr>
            <w:noProof/>
            <w:webHidden/>
          </w:rPr>
          <w:fldChar w:fldCharType="begin"/>
        </w:r>
        <w:r>
          <w:rPr>
            <w:noProof/>
            <w:webHidden/>
          </w:rPr>
          <w:instrText xml:space="preserve"> PAGEREF _Toc204157134 \h </w:instrText>
        </w:r>
        <w:r>
          <w:rPr>
            <w:noProof/>
            <w:webHidden/>
          </w:rPr>
        </w:r>
        <w:r>
          <w:rPr>
            <w:noProof/>
            <w:webHidden/>
          </w:rPr>
          <w:fldChar w:fldCharType="separate"/>
        </w:r>
        <w:r>
          <w:rPr>
            <w:noProof/>
            <w:webHidden/>
          </w:rPr>
          <w:t>12</w:t>
        </w:r>
        <w:r>
          <w:rPr>
            <w:noProof/>
            <w:webHidden/>
          </w:rPr>
          <w:fldChar w:fldCharType="end"/>
        </w:r>
      </w:hyperlink>
    </w:p>
    <w:p w14:paraId="1EA857FC" w14:textId="4A6F498A" w:rsidR="00510B1B" w:rsidRDefault="00510B1B">
      <w:pPr>
        <w:pStyle w:val="TJ3"/>
        <w:rPr>
          <w:rFonts w:asciiTheme="minorHAnsi" w:hAnsiTheme="minorHAnsi" w:cstheme="minorBidi"/>
          <w:noProof/>
          <w:sz w:val="24"/>
          <w:szCs w:val="21"/>
          <w:lang w:eastAsia="en-GB" w:bidi="sa-IN"/>
        </w:rPr>
      </w:pPr>
      <w:hyperlink w:anchor="_Toc204157135" w:history="1">
        <w:r w:rsidRPr="00F32D88">
          <w:rPr>
            <w:rStyle w:val="Hiperhivatkozs"/>
            <w:noProof/>
            <w:lang w:bidi="ar-SA"/>
          </w:rPr>
          <w:t>2.4.3. Glyph complexity</w:t>
        </w:r>
        <w:r>
          <w:rPr>
            <w:noProof/>
            <w:webHidden/>
          </w:rPr>
          <w:tab/>
        </w:r>
        <w:r>
          <w:rPr>
            <w:noProof/>
            <w:webHidden/>
          </w:rPr>
          <w:fldChar w:fldCharType="begin"/>
        </w:r>
        <w:r>
          <w:rPr>
            <w:noProof/>
            <w:webHidden/>
          </w:rPr>
          <w:instrText xml:space="preserve"> PAGEREF _Toc204157135 \h </w:instrText>
        </w:r>
        <w:r>
          <w:rPr>
            <w:noProof/>
            <w:webHidden/>
          </w:rPr>
        </w:r>
        <w:r>
          <w:rPr>
            <w:noProof/>
            <w:webHidden/>
          </w:rPr>
          <w:fldChar w:fldCharType="separate"/>
        </w:r>
        <w:r>
          <w:rPr>
            <w:noProof/>
            <w:webHidden/>
          </w:rPr>
          <w:t>12</w:t>
        </w:r>
        <w:r>
          <w:rPr>
            <w:noProof/>
            <w:webHidden/>
          </w:rPr>
          <w:fldChar w:fldCharType="end"/>
        </w:r>
      </w:hyperlink>
    </w:p>
    <w:p w14:paraId="3B441D90" w14:textId="02F44F85" w:rsidR="00510B1B" w:rsidRDefault="00510B1B">
      <w:pPr>
        <w:pStyle w:val="TJ4"/>
        <w:rPr>
          <w:rFonts w:asciiTheme="minorHAnsi" w:hAnsiTheme="minorHAnsi" w:cstheme="minorBidi"/>
          <w:noProof/>
          <w:sz w:val="24"/>
          <w:szCs w:val="21"/>
          <w:lang w:eastAsia="en-GB" w:bidi="sa-IN"/>
        </w:rPr>
      </w:pPr>
      <w:hyperlink w:anchor="_Toc204157136" w:history="1">
        <w:r w:rsidRPr="00F32D88">
          <w:rPr>
            <w:rStyle w:val="Hiperhivatkozs"/>
            <w:noProof/>
            <w:lang w:bidi="ar-SA"/>
          </w:rPr>
          <w:t>2.4.3.1. Glyph components</w:t>
        </w:r>
        <w:r>
          <w:rPr>
            <w:noProof/>
            <w:webHidden/>
          </w:rPr>
          <w:tab/>
        </w:r>
        <w:r>
          <w:rPr>
            <w:noProof/>
            <w:webHidden/>
          </w:rPr>
          <w:fldChar w:fldCharType="begin"/>
        </w:r>
        <w:r>
          <w:rPr>
            <w:noProof/>
            <w:webHidden/>
          </w:rPr>
          <w:instrText xml:space="preserve"> PAGEREF _Toc204157136 \h </w:instrText>
        </w:r>
        <w:r>
          <w:rPr>
            <w:noProof/>
            <w:webHidden/>
          </w:rPr>
        </w:r>
        <w:r>
          <w:rPr>
            <w:noProof/>
            <w:webHidden/>
          </w:rPr>
          <w:fldChar w:fldCharType="separate"/>
        </w:r>
        <w:r>
          <w:rPr>
            <w:noProof/>
            <w:webHidden/>
          </w:rPr>
          <w:t>13</w:t>
        </w:r>
        <w:r>
          <w:rPr>
            <w:noProof/>
            <w:webHidden/>
          </w:rPr>
          <w:fldChar w:fldCharType="end"/>
        </w:r>
      </w:hyperlink>
    </w:p>
    <w:p w14:paraId="3F2EEDF0" w14:textId="6E336B60" w:rsidR="00510B1B" w:rsidRDefault="00510B1B">
      <w:pPr>
        <w:pStyle w:val="TJ4"/>
        <w:rPr>
          <w:rFonts w:asciiTheme="minorHAnsi" w:hAnsiTheme="minorHAnsi" w:cstheme="minorBidi"/>
          <w:noProof/>
          <w:sz w:val="24"/>
          <w:szCs w:val="21"/>
          <w:lang w:eastAsia="en-GB" w:bidi="sa-IN"/>
        </w:rPr>
      </w:pPr>
      <w:hyperlink w:anchor="_Toc204157137" w:history="1">
        <w:r w:rsidRPr="00F32D88">
          <w:rPr>
            <w:rStyle w:val="Hiperhivatkozs"/>
            <w:noProof/>
            <w:lang w:bidi="ar-SA"/>
          </w:rPr>
          <w:t>2.4.3.2. Markers</w:t>
        </w:r>
        <w:r>
          <w:rPr>
            <w:noProof/>
            <w:webHidden/>
          </w:rPr>
          <w:tab/>
        </w:r>
        <w:r>
          <w:rPr>
            <w:noProof/>
            <w:webHidden/>
          </w:rPr>
          <w:fldChar w:fldCharType="begin"/>
        </w:r>
        <w:r>
          <w:rPr>
            <w:noProof/>
            <w:webHidden/>
          </w:rPr>
          <w:instrText xml:space="preserve"> PAGEREF _Toc204157137 \h </w:instrText>
        </w:r>
        <w:r>
          <w:rPr>
            <w:noProof/>
            <w:webHidden/>
          </w:rPr>
        </w:r>
        <w:r>
          <w:rPr>
            <w:noProof/>
            <w:webHidden/>
          </w:rPr>
          <w:fldChar w:fldCharType="separate"/>
        </w:r>
        <w:r>
          <w:rPr>
            <w:noProof/>
            <w:webHidden/>
          </w:rPr>
          <w:t>13</w:t>
        </w:r>
        <w:r>
          <w:rPr>
            <w:noProof/>
            <w:webHidden/>
          </w:rPr>
          <w:fldChar w:fldCharType="end"/>
        </w:r>
      </w:hyperlink>
    </w:p>
    <w:p w14:paraId="066AD4C0" w14:textId="5543D453" w:rsidR="00510B1B" w:rsidRDefault="00510B1B">
      <w:pPr>
        <w:pStyle w:val="TJ4"/>
        <w:rPr>
          <w:rFonts w:asciiTheme="minorHAnsi" w:hAnsiTheme="minorHAnsi" w:cstheme="minorBidi"/>
          <w:noProof/>
          <w:sz w:val="24"/>
          <w:szCs w:val="21"/>
          <w:lang w:eastAsia="en-GB" w:bidi="sa-IN"/>
        </w:rPr>
      </w:pPr>
      <w:hyperlink w:anchor="_Toc204157138" w:history="1">
        <w:r w:rsidRPr="00F32D88">
          <w:rPr>
            <w:rStyle w:val="Hiperhivatkozs"/>
            <w:noProof/>
            <w:lang w:bidi="ar-SA"/>
          </w:rPr>
          <w:t>2.4.3.3. Graphic elements</w:t>
        </w:r>
        <w:r>
          <w:rPr>
            <w:noProof/>
            <w:webHidden/>
          </w:rPr>
          <w:tab/>
        </w:r>
        <w:r>
          <w:rPr>
            <w:noProof/>
            <w:webHidden/>
          </w:rPr>
          <w:fldChar w:fldCharType="begin"/>
        </w:r>
        <w:r>
          <w:rPr>
            <w:noProof/>
            <w:webHidden/>
          </w:rPr>
          <w:instrText xml:space="preserve"> PAGEREF _Toc204157138 \h </w:instrText>
        </w:r>
        <w:r>
          <w:rPr>
            <w:noProof/>
            <w:webHidden/>
          </w:rPr>
        </w:r>
        <w:r>
          <w:rPr>
            <w:noProof/>
            <w:webHidden/>
          </w:rPr>
          <w:fldChar w:fldCharType="separate"/>
        </w:r>
        <w:r>
          <w:rPr>
            <w:noProof/>
            <w:webHidden/>
          </w:rPr>
          <w:t>13</w:t>
        </w:r>
        <w:r>
          <w:rPr>
            <w:noProof/>
            <w:webHidden/>
          </w:rPr>
          <w:fldChar w:fldCharType="end"/>
        </w:r>
      </w:hyperlink>
    </w:p>
    <w:p w14:paraId="4B7084F1" w14:textId="65710148" w:rsidR="00510B1B" w:rsidRDefault="00510B1B">
      <w:pPr>
        <w:pStyle w:val="TJ2"/>
        <w:rPr>
          <w:rFonts w:asciiTheme="minorHAnsi" w:hAnsiTheme="minorHAnsi" w:cstheme="minorBidi"/>
          <w:noProof/>
          <w:sz w:val="24"/>
          <w:szCs w:val="21"/>
          <w:lang w:eastAsia="en-GB" w:bidi="sa-IN"/>
        </w:rPr>
      </w:pPr>
      <w:hyperlink w:anchor="_Toc204157139" w:history="1">
        <w:r w:rsidRPr="00F32D88">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_Toc204157139 \h </w:instrText>
        </w:r>
        <w:r>
          <w:rPr>
            <w:noProof/>
            <w:webHidden/>
          </w:rPr>
        </w:r>
        <w:r>
          <w:rPr>
            <w:noProof/>
            <w:webHidden/>
          </w:rPr>
          <w:fldChar w:fldCharType="separate"/>
        </w:r>
        <w:r>
          <w:rPr>
            <w:noProof/>
            <w:webHidden/>
          </w:rPr>
          <w:t>14</w:t>
        </w:r>
        <w:r>
          <w:rPr>
            <w:noProof/>
            <w:webHidden/>
          </w:rPr>
          <w:fldChar w:fldCharType="end"/>
        </w:r>
      </w:hyperlink>
    </w:p>
    <w:p w14:paraId="36A8FE6C" w14:textId="48E4D7A0" w:rsidR="00510B1B" w:rsidRDefault="00510B1B">
      <w:pPr>
        <w:pStyle w:val="TJ3"/>
        <w:rPr>
          <w:rFonts w:asciiTheme="minorHAnsi" w:hAnsiTheme="minorHAnsi" w:cstheme="minorBidi"/>
          <w:noProof/>
          <w:sz w:val="24"/>
          <w:szCs w:val="21"/>
          <w:lang w:eastAsia="en-GB" w:bidi="sa-IN"/>
        </w:rPr>
      </w:pPr>
      <w:hyperlink w:anchor="_Toc204157140" w:history="1">
        <w:r w:rsidRPr="00F32D88">
          <w:rPr>
            <w:rStyle w:val="Hiperhivatkozs"/>
            <w:noProof/>
            <w:lang w:bidi="ar-SA"/>
          </w:rPr>
          <w:t>2.5.1.</w:t>
        </w:r>
        <w:r w:rsidRPr="00F32D88">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_Toc204157140 \h </w:instrText>
        </w:r>
        <w:r>
          <w:rPr>
            <w:noProof/>
            <w:webHidden/>
          </w:rPr>
        </w:r>
        <w:r>
          <w:rPr>
            <w:noProof/>
            <w:webHidden/>
          </w:rPr>
          <w:fldChar w:fldCharType="separate"/>
        </w:r>
        <w:r>
          <w:rPr>
            <w:noProof/>
            <w:webHidden/>
          </w:rPr>
          <w:t>14</w:t>
        </w:r>
        <w:r>
          <w:rPr>
            <w:noProof/>
            <w:webHidden/>
          </w:rPr>
          <w:fldChar w:fldCharType="end"/>
        </w:r>
      </w:hyperlink>
    </w:p>
    <w:p w14:paraId="0C354C28" w14:textId="070CE2BE" w:rsidR="00510B1B" w:rsidRDefault="00510B1B">
      <w:pPr>
        <w:pStyle w:val="TJ3"/>
        <w:rPr>
          <w:rFonts w:asciiTheme="minorHAnsi" w:hAnsiTheme="minorHAnsi" w:cstheme="minorBidi"/>
          <w:noProof/>
          <w:sz w:val="24"/>
          <w:szCs w:val="21"/>
          <w:lang w:eastAsia="en-GB" w:bidi="sa-IN"/>
        </w:rPr>
      </w:pPr>
      <w:hyperlink w:anchor="_Toc204157141" w:history="1">
        <w:r w:rsidRPr="00F32D88">
          <w:rPr>
            <w:rStyle w:val="Hiperhivatkozs"/>
            <w:noProof/>
            <w:lang w:bidi="ar-SA"/>
          </w:rPr>
          <w:t>2.5.2.</w:t>
        </w:r>
        <w:r w:rsidRPr="00F32D88">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_Toc204157141 \h </w:instrText>
        </w:r>
        <w:r>
          <w:rPr>
            <w:noProof/>
            <w:webHidden/>
          </w:rPr>
        </w:r>
        <w:r>
          <w:rPr>
            <w:noProof/>
            <w:webHidden/>
          </w:rPr>
          <w:fldChar w:fldCharType="separate"/>
        </w:r>
        <w:r>
          <w:rPr>
            <w:noProof/>
            <w:webHidden/>
          </w:rPr>
          <w:t>14</w:t>
        </w:r>
        <w:r>
          <w:rPr>
            <w:noProof/>
            <w:webHidden/>
          </w:rPr>
          <w:fldChar w:fldCharType="end"/>
        </w:r>
      </w:hyperlink>
    </w:p>
    <w:p w14:paraId="73B7429D" w14:textId="3E60DC03" w:rsidR="00510B1B" w:rsidRDefault="00510B1B">
      <w:pPr>
        <w:pStyle w:val="TJ3"/>
        <w:rPr>
          <w:rFonts w:asciiTheme="minorHAnsi" w:hAnsiTheme="minorHAnsi" w:cstheme="minorBidi"/>
          <w:noProof/>
          <w:sz w:val="24"/>
          <w:szCs w:val="21"/>
          <w:lang w:eastAsia="en-GB" w:bidi="sa-IN"/>
        </w:rPr>
      </w:pPr>
      <w:hyperlink w:anchor="_Toc204157142" w:history="1">
        <w:r w:rsidRPr="00F32D88">
          <w:rPr>
            <w:rStyle w:val="Hiperhivatkozs"/>
            <w:noProof/>
            <w:lang w:bidi="ar-SA"/>
          </w:rPr>
          <w:t>2.5.3.</w:t>
        </w:r>
        <w:r w:rsidRPr="00F32D88">
          <w:rPr>
            <w:rStyle w:val="Hiperhivatkozs"/>
            <w:i/>
            <w:iCs/>
            <w:noProof/>
            <w:lang w:bidi="ar-SA"/>
          </w:rPr>
          <w:t xml:space="preserve"> Anusvāra</w:t>
        </w:r>
        <w:r w:rsidRPr="00F32D88">
          <w:rPr>
            <w:rStyle w:val="Hiperhivatkozs"/>
            <w:noProof/>
            <w:lang w:bidi="ar-SA"/>
          </w:rPr>
          <w:t xml:space="preserve"> relatives</w:t>
        </w:r>
        <w:r>
          <w:rPr>
            <w:noProof/>
            <w:webHidden/>
          </w:rPr>
          <w:tab/>
        </w:r>
        <w:r>
          <w:rPr>
            <w:noProof/>
            <w:webHidden/>
          </w:rPr>
          <w:fldChar w:fldCharType="begin"/>
        </w:r>
        <w:r>
          <w:rPr>
            <w:noProof/>
            <w:webHidden/>
          </w:rPr>
          <w:instrText xml:space="preserve"> PAGEREF _Toc204157142 \h </w:instrText>
        </w:r>
        <w:r>
          <w:rPr>
            <w:noProof/>
            <w:webHidden/>
          </w:rPr>
        </w:r>
        <w:r>
          <w:rPr>
            <w:noProof/>
            <w:webHidden/>
          </w:rPr>
          <w:fldChar w:fldCharType="separate"/>
        </w:r>
        <w:r>
          <w:rPr>
            <w:noProof/>
            <w:webHidden/>
          </w:rPr>
          <w:t>15</w:t>
        </w:r>
        <w:r>
          <w:rPr>
            <w:noProof/>
            <w:webHidden/>
          </w:rPr>
          <w:fldChar w:fldCharType="end"/>
        </w:r>
      </w:hyperlink>
    </w:p>
    <w:p w14:paraId="5883880E" w14:textId="05CC1668" w:rsidR="00510B1B" w:rsidRDefault="00510B1B">
      <w:pPr>
        <w:pStyle w:val="TJ3"/>
        <w:rPr>
          <w:rFonts w:asciiTheme="minorHAnsi" w:hAnsiTheme="minorHAnsi" w:cstheme="minorBidi"/>
          <w:noProof/>
          <w:sz w:val="24"/>
          <w:szCs w:val="21"/>
          <w:lang w:eastAsia="en-GB" w:bidi="sa-IN"/>
        </w:rPr>
      </w:pPr>
      <w:hyperlink w:anchor="_Toc204157143" w:history="1">
        <w:r w:rsidRPr="00F32D88">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_Toc204157143 \h </w:instrText>
        </w:r>
        <w:r>
          <w:rPr>
            <w:noProof/>
            <w:webHidden/>
          </w:rPr>
        </w:r>
        <w:r>
          <w:rPr>
            <w:noProof/>
            <w:webHidden/>
          </w:rPr>
          <w:fldChar w:fldCharType="separate"/>
        </w:r>
        <w:r>
          <w:rPr>
            <w:noProof/>
            <w:webHidden/>
          </w:rPr>
          <w:t>16</w:t>
        </w:r>
        <w:r>
          <w:rPr>
            <w:noProof/>
            <w:webHidden/>
          </w:rPr>
          <w:fldChar w:fldCharType="end"/>
        </w:r>
      </w:hyperlink>
    </w:p>
    <w:p w14:paraId="49076737" w14:textId="4D4C4284" w:rsidR="00510B1B" w:rsidRDefault="00510B1B">
      <w:pPr>
        <w:pStyle w:val="TJ3"/>
        <w:rPr>
          <w:rFonts w:asciiTheme="minorHAnsi" w:hAnsiTheme="minorHAnsi" w:cstheme="minorBidi"/>
          <w:noProof/>
          <w:sz w:val="24"/>
          <w:szCs w:val="21"/>
          <w:lang w:eastAsia="en-GB" w:bidi="sa-IN"/>
        </w:rPr>
      </w:pPr>
      <w:hyperlink w:anchor="_Toc204157144" w:history="1">
        <w:r w:rsidRPr="00F32D88">
          <w:rPr>
            <w:rStyle w:val="Hiperhivatkozs"/>
            <w:noProof/>
            <w:lang w:bidi="ar-SA"/>
          </w:rPr>
          <w:t>2.5.5. Non-phonographic signs</w:t>
        </w:r>
        <w:r>
          <w:rPr>
            <w:noProof/>
            <w:webHidden/>
          </w:rPr>
          <w:tab/>
        </w:r>
        <w:r>
          <w:rPr>
            <w:noProof/>
            <w:webHidden/>
          </w:rPr>
          <w:fldChar w:fldCharType="begin"/>
        </w:r>
        <w:r>
          <w:rPr>
            <w:noProof/>
            <w:webHidden/>
          </w:rPr>
          <w:instrText xml:space="preserve"> PAGEREF _Toc204157144 \h </w:instrText>
        </w:r>
        <w:r>
          <w:rPr>
            <w:noProof/>
            <w:webHidden/>
          </w:rPr>
        </w:r>
        <w:r>
          <w:rPr>
            <w:noProof/>
            <w:webHidden/>
          </w:rPr>
          <w:fldChar w:fldCharType="separate"/>
        </w:r>
        <w:r>
          <w:rPr>
            <w:noProof/>
            <w:webHidden/>
          </w:rPr>
          <w:t>16</w:t>
        </w:r>
        <w:r>
          <w:rPr>
            <w:noProof/>
            <w:webHidden/>
          </w:rPr>
          <w:fldChar w:fldCharType="end"/>
        </w:r>
      </w:hyperlink>
    </w:p>
    <w:p w14:paraId="3C0F7290" w14:textId="09493A9A" w:rsidR="00510B1B" w:rsidRDefault="00510B1B">
      <w:pPr>
        <w:pStyle w:val="TJ3"/>
        <w:rPr>
          <w:rFonts w:asciiTheme="minorHAnsi" w:hAnsiTheme="minorHAnsi" w:cstheme="minorBidi"/>
          <w:noProof/>
          <w:sz w:val="24"/>
          <w:szCs w:val="21"/>
          <w:lang w:eastAsia="en-GB" w:bidi="sa-IN"/>
        </w:rPr>
      </w:pPr>
      <w:hyperlink w:anchor="_Toc204157145" w:history="1">
        <w:r w:rsidRPr="00F32D88">
          <w:rPr>
            <w:rStyle w:val="Hiperhivatkozs"/>
            <w:noProof/>
            <w:lang w:bidi="ar-SA"/>
          </w:rPr>
          <w:t>2.5.6. Fuzzy segmentation</w:t>
        </w:r>
        <w:r>
          <w:rPr>
            <w:noProof/>
            <w:webHidden/>
          </w:rPr>
          <w:tab/>
        </w:r>
        <w:r>
          <w:rPr>
            <w:noProof/>
            <w:webHidden/>
          </w:rPr>
          <w:fldChar w:fldCharType="begin"/>
        </w:r>
        <w:r>
          <w:rPr>
            <w:noProof/>
            <w:webHidden/>
          </w:rPr>
          <w:instrText xml:space="preserve"> PAGEREF _Toc204157145 \h </w:instrText>
        </w:r>
        <w:r>
          <w:rPr>
            <w:noProof/>
            <w:webHidden/>
          </w:rPr>
        </w:r>
        <w:r>
          <w:rPr>
            <w:noProof/>
            <w:webHidden/>
          </w:rPr>
          <w:fldChar w:fldCharType="separate"/>
        </w:r>
        <w:r>
          <w:rPr>
            <w:noProof/>
            <w:webHidden/>
          </w:rPr>
          <w:t>16</w:t>
        </w:r>
        <w:r>
          <w:rPr>
            <w:noProof/>
            <w:webHidden/>
          </w:rPr>
          <w:fldChar w:fldCharType="end"/>
        </w:r>
      </w:hyperlink>
    </w:p>
    <w:p w14:paraId="37AAC007" w14:textId="672A9F14" w:rsidR="00510B1B" w:rsidRDefault="00510B1B">
      <w:pPr>
        <w:pStyle w:val="TJ4"/>
        <w:rPr>
          <w:rFonts w:asciiTheme="minorHAnsi" w:hAnsiTheme="minorHAnsi" w:cstheme="minorBidi"/>
          <w:noProof/>
          <w:sz w:val="24"/>
          <w:szCs w:val="21"/>
          <w:lang w:eastAsia="en-GB" w:bidi="sa-IN"/>
        </w:rPr>
      </w:pPr>
      <w:hyperlink w:anchor="_Toc204157146" w:history="1">
        <w:r w:rsidRPr="00F32D88">
          <w:rPr>
            <w:rStyle w:val="Hiperhivatkozs"/>
            <w:noProof/>
            <w:lang w:bidi="ar-SA"/>
          </w:rPr>
          <w:t>2.5.6.1. Character or component?</w:t>
        </w:r>
        <w:r>
          <w:rPr>
            <w:noProof/>
            <w:webHidden/>
          </w:rPr>
          <w:tab/>
        </w:r>
        <w:r>
          <w:rPr>
            <w:noProof/>
            <w:webHidden/>
          </w:rPr>
          <w:fldChar w:fldCharType="begin"/>
        </w:r>
        <w:r>
          <w:rPr>
            <w:noProof/>
            <w:webHidden/>
          </w:rPr>
          <w:instrText xml:space="preserve"> PAGEREF _Toc204157146 \h </w:instrText>
        </w:r>
        <w:r>
          <w:rPr>
            <w:noProof/>
            <w:webHidden/>
          </w:rPr>
        </w:r>
        <w:r>
          <w:rPr>
            <w:noProof/>
            <w:webHidden/>
          </w:rPr>
          <w:fldChar w:fldCharType="separate"/>
        </w:r>
        <w:r>
          <w:rPr>
            <w:noProof/>
            <w:webHidden/>
          </w:rPr>
          <w:t>17</w:t>
        </w:r>
        <w:r>
          <w:rPr>
            <w:noProof/>
            <w:webHidden/>
          </w:rPr>
          <w:fldChar w:fldCharType="end"/>
        </w:r>
      </w:hyperlink>
    </w:p>
    <w:p w14:paraId="2C958B7C" w14:textId="65638CA4" w:rsidR="00510B1B" w:rsidRDefault="00510B1B">
      <w:pPr>
        <w:pStyle w:val="TJ4"/>
        <w:rPr>
          <w:rFonts w:asciiTheme="minorHAnsi" w:hAnsiTheme="minorHAnsi" w:cstheme="minorBidi"/>
          <w:noProof/>
          <w:sz w:val="24"/>
          <w:szCs w:val="21"/>
          <w:lang w:eastAsia="en-GB" w:bidi="sa-IN"/>
        </w:rPr>
      </w:pPr>
      <w:hyperlink w:anchor="_Toc204157147" w:history="1">
        <w:r w:rsidRPr="00F32D88">
          <w:rPr>
            <w:rStyle w:val="Hiperhivatkozs"/>
            <w:noProof/>
            <w:lang w:bidi="ar-SA"/>
          </w:rPr>
          <w:t>2.5.6.2. Component or element?</w:t>
        </w:r>
        <w:r>
          <w:rPr>
            <w:noProof/>
            <w:webHidden/>
          </w:rPr>
          <w:tab/>
        </w:r>
        <w:r>
          <w:rPr>
            <w:noProof/>
            <w:webHidden/>
          </w:rPr>
          <w:fldChar w:fldCharType="begin"/>
        </w:r>
        <w:r>
          <w:rPr>
            <w:noProof/>
            <w:webHidden/>
          </w:rPr>
          <w:instrText xml:space="preserve"> PAGEREF _Toc204157147 \h </w:instrText>
        </w:r>
        <w:r>
          <w:rPr>
            <w:noProof/>
            <w:webHidden/>
          </w:rPr>
        </w:r>
        <w:r>
          <w:rPr>
            <w:noProof/>
            <w:webHidden/>
          </w:rPr>
          <w:fldChar w:fldCharType="separate"/>
        </w:r>
        <w:r>
          <w:rPr>
            <w:noProof/>
            <w:webHidden/>
          </w:rPr>
          <w:t>17</w:t>
        </w:r>
        <w:r>
          <w:rPr>
            <w:noProof/>
            <w:webHidden/>
          </w:rPr>
          <w:fldChar w:fldCharType="end"/>
        </w:r>
      </w:hyperlink>
    </w:p>
    <w:p w14:paraId="0014DDB5" w14:textId="13993D59" w:rsidR="00510B1B" w:rsidRDefault="00510B1B">
      <w:pPr>
        <w:pStyle w:val="TJ2"/>
        <w:rPr>
          <w:rFonts w:asciiTheme="minorHAnsi" w:hAnsiTheme="minorHAnsi" w:cstheme="minorBidi"/>
          <w:noProof/>
          <w:sz w:val="24"/>
          <w:szCs w:val="21"/>
          <w:lang w:eastAsia="en-GB" w:bidi="sa-IN"/>
        </w:rPr>
      </w:pPr>
      <w:hyperlink w:anchor="_Toc204157148" w:history="1">
        <w:r w:rsidRPr="00F32D88">
          <w:rPr>
            <w:rStyle w:val="Hiperhivatkozs"/>
            <w:noProof/>
            <w:lang w:bidi="ar-SA"/>
          </w:rPr>
          <w:t>2.6. Revisiting allography</w:t>
        </w:r>
        <w:r>
          <w:rPr>
            <w:noProof/>
            <w:webHidden/>
          </w:rPr>
          <w:tab/>
        </w:r>
        <w:r>
          <w:rPr>
            <w:noProof/>
            <w:webHidden/>
          </w:rPr>
          <w:fldChar w:fldCharType="begin"/>
        </w:r>
        <w:r>
          <w:rPr>
            <w:noProof/>
            <w:webHidden/>
          </w:rPr>
          <w:instrText xml:space="preserve"> PAGEREF _Toc204157148 \h </w:instrText>
        </w:r>
        <w:r>
          <w:rPr>
            <w:noProof/>
            <w:webHidden/>
          </w:rPr>
        </w:r>
        <w:r>
          <w:rPr>
            <w:noProof/>
            <w:webHidden/>
          </w:rPr>
          <w:fldChar w:fldCharType="separate"/>
        </w:r>
        <w:r>
          <w:rPr>
            <w:noProof/>
            <w:webHidden/>
          </w:rPr>
          <w:t>18</w:t>
        </w:r>
        <w:r>
          <w:rPr>
            <w:noProof/>
            <w:webHidden/>
          </w:rPr>
          <w:fldChar w:fldCharType="end"/>
        </w:r>
      </w:hyperlink>
    </w:p>
    <w:p w14:paraId="3B8A0B12" w14:textId="5A3F9623" w:rsidR="00510B1B" w:rsidRDefault="00510B1B">
      <w:pPr>
        <w:pStyle w:val="TJ1"/>
        <w:rPr>
          <w:rFonts w:asciiTheme="minorHAnsi" w:hAnsiTheme="minorHAnsi" w:cstheme="minorBidi"/>
          <w:b w:val="0"/>
          <w:noProof/>
          <w:sz w:val="24"/>
          <w:szCs w:val="21"/>
          <w:lang w:eastAsia="en-GB" w:bidi="sa-IN"/>
        </w:rPr>
      </w:pPr>
      <w:hyperlink w:anchor="_Toc204157149" w:history="1">
        <w:r w:rsidRPr="00F32D88">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_Toc204157149 \h </w:instrText>
        </w:r>
        <w:r>
          <w:rPr>
            <w:noProof/>
            <w:webHidden/>
          </w:rPr>
        </w:r>
        <w:r>
          <w:rPr>
            <w:noProof/>
            <w:webHidden/>
          </w:rPr>
          <w:fldChar w:fldCharType="separate"/>
        </w:r>
        <w:r>
          <w:rPr>
            <w:noProof/>
            <w:webHidden/>
          </w:rPr>
          <w:t>21</w:t>
        </w:r>
        <w:r>
          <w:rPr>
            <w:noProof/>
            <w:webHidden/>
          </w:rPr>
          <w:fldChar w:fldCharType="end"/>
        </w:r>
      </w:hyperlink>
    </w:p>
    <w:p w14:paraId="39D792B9" w14:textId="585CD258" w:rsidR="00510B1B" w:rsidRDefault="00510B1B">
      <w:pPr>
        <w:pStyle w:val="TJ2"/>
        <w:rPr>
          <w:rFonts w:asciiTheme="minorHAnsi" w:hAnsiTheme="minorHAnsi" w:cstheme="minorBidi"/>
          <w:noProof/>
          <w:sz w:val="24"/>
          <w:szCs w:val="21"/>
          <w:lang w:eastAsia="en-GB" w:bidi="sa-IN"/>
        </w:rPr>
      </w:pPr>
      <w:hyperlink w:anchor="_Toc204157150" w:history="1">
        <w:r w:rsidRPr="00F32D88">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_Toc204157150 \h </w:instrText>
        </w:r>
        <w:r>
          <w:rPr>
            <w:noProof/>
            <w:webHidden/>
          </w:rPr>
        </w:r>
        <w:r>
          <w:rPr>
            <w:noProof/>
            <w:webHidden/>
          </w:rPr>
          <w:fldChar w:fldCharType="separate"/>
        </w:r>
        <w:r>
          <w:rPr>
            <w:noProof/>
            <w:webHidden/>
          </w:rPr>
          <w:t>21</w:t>
        </w:r>
        <w:r>
          <w:rPr>
            <w:noProof/>
            <w:webHidden/>
          </w:rPr>
          <w:fldChar w:fldCharType="end"/>
        </w:r>
      </w:hyperlink>
    </w:p>
    <w:p w14:paraId="1E249AE0" w14:textId="66580414" w:rsidR="00510B1B" w:rsidRDefault="00510B1B">
      <w:pPr>
        <w:pStyle w:val="TJ2"/>
        <w:rPr>
          <w:rFonts w:asciiTheme="minorHAnsi" w:hAnsiTheme="minorHAnsi" w:cstheme="minorBidi"/>
          <w:noProof/>
          <w:sz w:val="24"/>
          <w:szCs w:val="21"/>
          <w:lang w:eastAsia="en-GB" w:bidi="sa-IN"/>
        </w:rPr>
      </w:pPr>
      <w:hyperlink w:anchor="_Toc204157151" w:history="1">
        <w:r w:rsidRPr="00F32D88">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_Toc204157151 \h </w:instrText>
        </w:r>
        <w:r>
          <w:rPr>
            <w:noProof/>
            <w:webHidden/>
          </w:rPr>
        </w:r>
        <w:r>
          <w:rPr>
            <w:noProof/>
            <w:webHidden/>
          </w:rPr>
          <w:fldChar w:fldCharType="separate"/>
        </w:r>
        <w:r>
          <w:rPr>
            <w:noProof/>
            <w:webHidden/>
          </w:rPr>
          <w:t>21</w:t>
        </w:r>
        <w:r>
          <w:rPr>
            <w:noProof/>
            <w:webHidden/>
          </w:rPr>
          <w:fldChar w:fldCharType="end"/>
        </w:r>
      </w:hyperlink>
    </w:p>
    <w:p w14:paraId="7D564AC7" w14:textId="1CF24CA7" w:rsidR="00510B1B" w:rsidRDefault="00510B1B">
      <w:pPr>
        <w:pStyle w:val="TJ3"/>
        <w:rPr>
          <w:rFonts w:asciiTheme="minorHAnsi" w:hAnsiTheme="minorHAnsi" w:cstheme="minorBidi"/>
          <w:noProof/>
          <w:sz w:val="24"/>
          <w:szCs w:val="21"/>
          <w:lang w:eastAsia="en-GB" w:bidi="sa-IN"/>
        </w:rPr>
      </w:pPr>
      <w:hyperlink w:anchor="_Toc204157152" w:history="1">
        <w:r w:rsidRPr="00F32D88">
          <w:rPr>
            <w:rStyle w:val="Hiperhivatkozs"/>
            <w:noProof/>
            <w:lang w:bidi="ar-SA"/>
          </w:rPr>
          <w:t>3.2.1. Transliterating graphemes</w:t>
        </w:r>
        <w:r>
          <w:rPr>
            <w:noProof/>
            <w:webHidden/>
          </w:rPr>
          <w:tab/>
        </w:r>
        <w:r>
          <w:rPr>
            <w:noProof/>
            <w:webHidden/>
          </w:rPr>
          <w:fldChar w:fldCharType="begin"/>
        </w:r>
        <w:r>
          <w:rPr>
            <w:noProof/>
            <w:webHidden/>
          </w:rPr>
          <w:instrText xml:space="preserve"> PAGEREF _Toc204157152 \h </w:instrText>
        </w:r>
        <w:r>
          <w:rPr>
            <w:noProof/>
            <w:webHidden/>
          </w:rPr>
        </w:r>
        <w:r>
          <w:rPr>
            <w:noProof/>
            <w:webHidden/>
          </w:rPr>
          <w:fldChar w:fldCharType="separate"/>
        </w:r>
        <w:r>
          <w:rPr>
            <w:noProof/>
            <w:webHidden/>
          </w:rPr>
          <w:t>21</w:t>
        </w:r>
        <w:r>
          <w:rPr>
            <w:noProof/>
            <w:webHidden/>
          </w:rPr>
          <w:fldChar w:fldCharType="end"/>
        </w:r>
      </w:hyperlink>
    </w:p>
    <w:p w14:paraId="727FB877" w14:textId="6679A489" w:rsidR="00510B1B" w:rsidRDefault="00510B1B">
      <w:pPr>
        <w:pStyle w:val="TJ3"/>
        <w:rPr>
          <w:rFonts w:asciiTheme="minorHAnsi" w:hAnsiTheme="minorHAnsi" w:cstheme="minorBidi"/>
          <w:noProof/>
          <w:sz w:val="24"/>
          <w:szCs w:val="21"/>
          <w:lang w:eastAsia="en-GB" w:bidi="sa-IN"/>
        </w:rPr>
      </w:pPr>
      <w:hyperlink w:anchor="_Toc204157153" w:history="1">
        <w:r w:rsidRPr="00F32D88">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_Toc204157153 \h </w:instrText>
        </w:r>
        <w:r>
          <w:rPr>
            <w:noProof/>
            <w:webHidden/>
          </w:rPr>
        </w:r>
        <w:r>
          <w:rPr>
            <w:noProof/>
            <w:webHidden/>
          </w:rPr>
          <w:fldChar w:fldCharType="separate"/>
        </w:r>
        <w:r>
          <w:rPr>
            <w:noProof/>
            <w:webHidden/>
          </w:rPr>
          <w:t>22</w:t>
        </w:r>
        <w:r>
          <w:rPr>
            <w:noProof/>
            <w:webHidden/>
          </w:rPr>
          <w:fldChar w:fldCharType="end"/>
        </w:r>
      </w:hyperlink>
    </w:p>
    <w:p w14:paraId="28D496F5" w14:textId="0E0607E5" w:rsidR="00510B1B" w:rsidRDefault="00510B1B">
      <w:pPr>
        <w:pStyle w:val="TJ2"/>
        <w:rPr>
          <w:rFonts w:asciiTheme="minorHAnsi" w:hAnsiTheme="minorHAnsi" w:cstheme="minorBidi"/>
          <w:noProof/>
          <w:sz w:val="24"/>
          <w:szCs w:val="21"/>
          <w:lang w:eastAsia="en-GB" w:bidi="sa-IN"/>
        </w:rPr>
      </w:pPr>
      <w:hyperlink w:anchor="_Toc204157154" w:history="1">
        <w:r w:rsidRPr="00F32D88">
          <w:rPr>
            <w:rStyle w:val="Hiperhivatkozs"/>
            <w:noProof/>
            <w:lang w:bidi="ar-SA"/>
          </w:rPr>
          <w:t>3.3. Case sensitivity</w:t>
        </w:r>
        <w:r>
          <w:rPr>
            <w:noProof/>
            <w:webHidden/>
          </w:rPr>
          <w:tab/>
        </w:r>
        <w:r>
          <w:rPr>
            <w:noProof/>
            <w:webHidden/>
          </w:rPr>
          <w:fldChar w:fldCharType="begin"/>
        </w:r>
        <w:r>
          <w:rPr>
            <w:noProof/>
            <w:webHidden/>
          </w:rPr>
          <w:instrText xml:space="preserve"> PAGEREF _Toc204157154 \h </w:instrText>
        </w:r>
        <w:r>
          <w:rPr>
            <w:noProof/>
            <w:webHidden/>
          </w:rPr>
        </w:r>
        <w:r>
          <w:rPr>
            <w:noProof/>
            <w:webHidden/>
          </w:rPr>
          <w:fldChar w:fldCharType="separate"/>
        </w:r>
        <w:r>
          <w:rPr>
            <w:noProof/>
            <w:webHidden/>
          </w:rPr>
          <w:t>22</w:t>
        </w:r>
        <w:r>
          <w:rPr>
            <w:noProof/>
            <w:webHidden/>
          </w:rPr>
          <w:fldChar w:fldCharType="end"/>
        </w:r>
      </w:hyperlink>
    </w:p>
    <w:p w14:paraId="7EAFF3DE" w14:textId="241E2BC7" w:rsidR="00510B1B" w:rsidRDefault="00510B1B">
      <w:pPr>
        <w:pStyle w:val="TJ3"/>
        <w:rPr>
          <w:rFonts w:asciiTheme="minorHAnsi" w:hAnsiTheme="minorHAnsi" w:cstheme="minorBidi"/>
          <w:noProof/>
          <w:sz w:val="24"/>
          <w:szCs w:val="21"/>
          <w:lang w:eastAsia="en-GB" w:bidi="sa-IN"/>
        </w:rPr>
      </w:pPr>
      <w:hyperlink w:anchor="_Toc204157155" w:history="1">
        <w:r w:rsidRPr="00F32D88">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_Toc204157155 \h </w:instrText>
        </w:r>
        <w:r>
          <w:rPr>
            <w:noProof/>
            <w:webHidden/>
          </w:rPr>
        </w:r>
        <w:r>
          <w:rPr>
            <w:noProof/>
            <w:webHidden/>
          </w:rPr>
          <w:fldChar w:fldCharType="separate"/>
        </w:r>
        <w:r>
          <w:rPr>
            <w:noProof/>
            <w:webHidden/>
          </w:rPr>
          <w:t>23</w:t>
        </w:r>
        <w:r>
          <w:rPr>
            <w:noProof/>
            <w:webHidden/>
          </w:rPr>
          <w:fldChar w:fldCharType="end"/>
        </w:r>
      </w:hyperlink>
    </w:p>
    <w:p w14:paraId="3F2B74B3" w14:textId="0452B6FF" w:rsidR="00510B1B" w:rsidRDefault="00510B1B">
      <w:pPr>
        <w:pStyle w:val="TJ2"/>
        <w:rPr>
          <w:rFonts w:asciiTheme="minorHAnsi" w:hAnsiTheme="minorHAnsi" w:cstheme="minorBidi"/>
          <w:noProof/>
          <w:sz w:val="24"/>
          <w:szCs w:val="21"/>
          <w:lang w:eastAsia="en-GB" w:bidi="sa-IN"/>
        </w:rPr>
      </w:pPr>
      <w:hyperlink w:anchor="_Toc204157156" w:history="1">
        <w:r w:rsidRPr="00F32D88">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_Toc204157156 \h </w:instrText>
        </w:r>
        <w:r>
          <w:rPr>
            <w:noProof/>
            <w:webHidden/>
          </w:rPr>
        </w:r>
        <w:r>
          <w:rPr>
            <w:noProof/>
            <w:webHidden/>
          </w:rPr>
          <w:fldChar w:fldCharType="separate"/>
        </w:r>
        <w:r>
          <w:rPr>
            <w:noProof/>
            <w:webHidden/>
          </w:rPr>
          <w:t>23</w:t>
        </w:r>
        <w:r>
          <w:rPr>
            <w:noProof/>
            <w:webHidden/>
          </w:rPr>
          <w:fldChar w:fldCharType="end"/>
        </w:r>
      </w:hyperlink>
    </w:p>
    <w:p w14:paraId="0128C3FC" w14:textId="483F6D5E" w:rsidR="00510B1B" w:rsidRDefault="00510B1B">
      <w:pPr>
        <w:pStyle w:val="TJ3"/>
        <w:rPr>
          <w:rFonts w:asciiTheme="minorHAnsi" w:hAnsiTheme="minorHAnsi" w:cstheme="minorBidi"/>
          <w:noProof/>
          <w:sz w:val="24"/>
          <w:szCs w:val="21"/>
          <w:lang w:eastAsia="en-GB" w:bidi="sa-IN"/>
        </w:rPr>
      </w:pPr>
      <w:hyperlink w:anchor="_Toc204157157" w:history="1">
        <w:r w:rsidRPr="00F32D88">
          <w:rPr>
            <w:rStyle w:val="Hiperhivatkozs"/>
            <w:noProof/>
            <w:lang w:bidi="ar-SA"/>
          </w:rPr>
          <w:t>3.4.1. Strict transliteration</w:t>
        </w:r>
        <w:r>
          <w:rPr>
            <w:noProof/>
            <w:webHidden/>
          </w:rPr>
          <w:tab/>
        </w:r>
        <w:r>
          <w:rPr>
            <w:noProof/>
            <w:webHidden/>
          </w:rPr>
          <w:fldChar w:fldCharType="begin"/>
        </w:r>
        <w:r>
          <w:rPr>
            <w:noProof/>
            <w:webHidden/>
          </w:rPr>
          <w:instrText xml:space="preserve"> PAGEREF _Toc204157157 \h </w:instrText>
        </w:r>
        <w:r>
          <w:rPr>
            <w:noProof/>
            <w:webHidden/>
          </w:rPr>
        </w:r>
        <w:r>
          <w:rPr>
            <w:noProof/>
            <w:webHidden/>
          </w:rPr>
          <w:fldChar w:fldCharType="separate"/>
        </w:r>
        <w:r>
          <w:rPr>
            <w:noProof/>
            <w:webHidden/>
          </w:rPr>
          <w:t>23</w:t>
        </w:r>
        <w:r>
          <w:rPr>
            <w:noProof/>
            <w:webHidden/>
          </w:rPr>
          <w:fldChar w:fldCharType="end"/>
        </w:r>
      </w:hyperlink>
    </w:p>
    <w:p w14:paraId="13F33C91" w14:textId="51204196" w:rsidR="00510B1B" w:rsidRDefault="00510B1B">
      <w:pPr>
        <w:pStyle w:val="TJ3"/>
        <w:rPr>
          <w:rFonts w:asciiTheme="minorHAnsi" w:hAnsiTheme="minorHAnsi" w:cstheme="minorBidi"/>
          <w:noProof/>
          <w:sz w:val="24"/>
          <w:szCs w:val="21"/>
          <w:lang w:eastAsia="en-GB" w:bidi="sa-IN"/>
        </w:rPr>
      </w:pPr>
      <w:hyperlink w:anchor="_Toc204157158" w:history="1">
        <w:r w:rsidRPr="00F32D88">
          <w:rPr>
            <w:rStyle w:val="Hiperhivatkozs"/>
            <w:noProof/>
            <w:lang w:bidi="ar-SA"/>
          </w:rPr>
          <w:t>3.4.2. Loose transliteration</w:t>
        </w:r>
        <w:r>
          <w:rPr>
            <w:noProof/>
            <w:webHidden/>
          </w:rPr>
          <w:tab/>
        </w:r>
        <w:r>
          <w:rPr>
            <w:noProof/>
            <w:webHidden/>
          </w:rPr>
          <w:fldChar w:fldCharType="begin"/>
        </w:r>
        <w:r>
          <w:rPr>
            <w:noProof/>
            <w:webHidden/>
          </w:rPr>
          <w:instrText xml:space="preserve"> PAGEREF _Toc204157158 \h </w:instrText>
        </w:r>
        <w:r>
          <w:rPr>
            <w:noProof/>
            <w:webHidden/>
          </w:rPr>
        </w:r>
        <w:r>
          <w:rPr>
            <w:noProof/>
            <w:webHidden/>
          </w:rPr>
          <w:fldChar w:fldCharType="separate"/>
        </w:r>
        <w:r>
          <w:rPr>
            <w:noProof/>
            <w:webHidden/>
          </w:rPr>
          <w:t>24</w:t>
        </w:r>
        <w:r>
          <w:rPr>
            <w:noProof/>
            <w:webHidden/>
          </w:rPr>
          <w:fldChar w:fldCharType="end"/>
        </w:r>
      </w:hyperlink>
    </w:p>
    <w:p w14:paraId="75674BFC" w14:textId="3632E180" w:rsidR="00510B1B" w:rsidRDefault="00510B1B">
      <w:pPr>
        <w:pStyle w:val="TJ2"/>
        <w:rPr>
          <w:rFonts w:asciiTheme="minorHAnsi" w:hAnsiTheme="minorHAnsi" w:cstheme="minorBidi"/>
          <w:noProof/>
          <w:sz w:val="24"/>
          <w:szCs w:val="21"/>
          <w:lang w:eastAsia="en-GB" w:bidi="sa-IN"/>
        </w:rPr>
      </w:pPr>
      <w:hyperlink w:anchor="_Toc204157159" w:history="1">
        <w:r w:rsidRPr="00F32D88">
          <w:rPr>
            <w:rStyle w:val="Hiperhivatkozs"/>
            <w:noProof/>
            <w:lang w:bidi="ar-SA"/>
          </w:rPr>
          <w:t>3.5. Transliteration and markup</w:t>
        </w:r>
        <w:r>
          <w:rPr>
            <w:noProof/>
            <w:webHidden/>
          </w:rPr>
          <w:tab/>
        </w:r>
        <w:r>
          <w:rPr>
            <w:noProof/>
            <w:webHidden/>
          </w:rPr>
          <w:fldChar w:fldCharType="begin"/>
        </w:r>
        <w:r>
          <w:rPr>
            <w:noProof/>
            <w:webHidden/>
          </w:rPr>
          <w:instrText xml:space="preserve"> PAGEREF _Toc204157159 \h </w:instrText>
        </w:r>
        <w:r>
          <w:rPr>
            <w:noProof/>
            <w:webHidden/>
          </w:rPr>
        </w:r>
        <w:r>
          <w:rPr>
            <w:noProof/>
            <w:webHidden/>
          </w:rPr>
          <w:fldChar w:fldCharType="separate"/>
        </w:r>
        <w:r>
          <w:rPr>
            <w:noProof/>
            <w:webHidden/>
          </w:rPr>
          <w:t>24</w:t>
        </w:r>
        <w:r>
          <w:rPr>
            <w:noProof/>
            <w:webHidden/>
          </w:rPr>
          <w:fldChar w:fldCharType="end"/>
        </w:r>
      </w:hyperlink>
    </w:p>
    <w:p w14:paraId="16DAE891" w14:textId="3394F0EF" w:rsidR="00510B1B" w:rsidRDefault="00510B1B">
      <w:pPr>
        <w:pStyle w:val="TJ3"/>
        <w:rPr>
          <w:rFonts w:asciiTheme="minorHAnsi" w:hAnsiTheme="minorHAnsi" w:cstheme="minorBidi"/>
          <w:noProof/>
          <w:sz w:val="24"/>
          <w:szCs w:val="21"/>
          <w:lang w:eastAsia="en-GB" w:bidi="sa-IN"/>
        </w:rPr>
      </w:pPr>
      <w:hyperlink w:anchor="_Toc204157160" w:history="1">
        <w:r w:rsidRPr="00F32D88">
          <w:rPr>
            <w:rStyle w:val="Hiperhivatkozs"/>
            <w:noProof/>
            <w:lang w:bidi="ar-SA"/>
          </w:rPr>
          <w:t>3.5.1. Disambiguation</w:t>
        </w:r>
        <w:r>
          <w:rPr>
            <w:noProof/>
            <w:webHidden/>
          </w:rPr>
          <w:tab/>
        </w:r>
        <w:r>
          <w:rPr>
            <w:noProof/>
            <w:webHidden/>
          </w:rPr>
          <w:fldChar w:fldCharType="begin"/>
        </w:r>
        <w:r>
          <w:rPr>
            <w:noProof/>
            <w:webHidden/>
          </w:rPr>
          <w:instrText xml:space="preserve"> PAGEREF _Toc204157160 \h </w:instrText>
        </w:r>
        <w:r>
          <w:rPr>
            <w:noProof/>
            <w:webHidden/>
          </w:rPr>
        </w:r>
        <w:r>
          <w:rPr>
            <w:noProof/>
            <w:webHidden/>
          </w:rPr>
          <w:fldChar w:fldCharType="separate"/>
        </w:r>
        <w:r>
          <w:rPr>
            <w:noProof/>
            <w:webHidden/>
          </w:rPr>
          <w:t>25</w:t>
        </w:r>
        <w:r>
          <w:rPr>
            <w:noProof/>
            <w:webHidden/>
          </w:rPr>
          <w:fldChar w:fldCharType="end"/>
        </w:r>
      </w:hyperlink>
    </w:p>
    <w:p w14:paraId="6718AEA8" w14:textId="395BC700" w:rsidR="00510B1B" w:rsidRDefault="00510B1B">
      <w:pPr>
        <w:pStyle w:val="TJ3"/>
        <w:rPr>
          <w:rFonts w:asciiTheme="minorHAnsi" w:hAnsiTheme="minorHAnsi" w:cstheme="minorBidi"/>
          <w:noProof/>
          <w:sz w:val="24"/>
          <w:szCs w:val="21"/>
          <w:lang w:eastAsia="en-GB" w:bidi="sa-IN"/>
        </w:rPr>
      </w:pPr>
      <w:hyperlink w:anchor="_Toc204157161" w:history="1">
        <w:r w:rsidRPr="00F32D88">
          <w:rPr>
            <w:rStyle w:val="Hiperhivatkozs"/>
            <w:noProof/>
            <w:lang w:bidi="ar-SA"/>
          </w:rPr>
          <w:t>3.5.2. Segmentation</w:t>
        </w:r>
        <w:r>
          <w:rPr>
            <w:noProof/>
            <w:webHidden/>
          </w:rPr>
          <w:tab/>
        </w:r>
        <w:r>
          <w:rPr>
            <w:noProof/>
            <w:webHidden/>
          </w:rPr>
          <w:fldChar w:fldCharType="begin"/>
        </w:r>
        <w:r>
          <w:rPr>
            <w:noProof/>
            <w:webHidden/>
          </w:rPr>
          <w:instrText xml:space="preserve"> PAGEREF _Toc204157161 \h </w:instrText>
        </w:r>
        <w:r>
          <w:rPr>
            <w:noProof/>
            <w:webHidden/>
          </w:rPr>
        </w:r>
        <w:r>
          <w:rPr>
            <w:noProof/>
            <w:webHidden/>
          </w:rPr>
          <w:fldChar w:fldCharType="separate"/>
        </w:r>
        <w:r>
          <w:rPr>
            <w:noProof/>
            <w:webHidden/>
          </w:rPr>
          <w:t>25</w:t>
        </w:r>
        <w:r>
          <w:rPr>
            <w:noProof/>
            <w:webHidden/>
          </w:rPr>
          <w:fldChar w:fldCharType="end"/>
        </w:r>
      </w:hyperlink>
    </w:p>
    <w:p w14:paraId="38F154C6" w14:textId="1AAC21EB" w:rsidR="00510B1B" w:rsidRDefault="00510B1B">
      <w:pPr>
        <w:pStyle w:val="TJ3"/>
        <w:rPr>
          <w:rFonts w:asciiTheme="minorHAnsi" w:hAnsiTheme="minorHAnsi" w:cstheme="minorBidi"/>
          <w:noProof/>
          <w:sz w:val="24"/>
          <w:szCs w:val="21"/>
          <w:lang w:eastAsia="en-GB" w:bidi="sa-IN"/>
        </w:rPr>
      </w:pPr>
      <w:hyperlink w:anchor="_Toc204157162" w:history="1">
        <w:r w:rsidRPr="00F32D88">
          <w:rPr>
            <w:rStyle w:val="Hiperhivatkozs"/>
            <w:noProof/>
            <w:lang w:bidi="ar-SA"/>
          </w:rPr>
          <w:t>3.5.3. Sandhi analysis</w:t>
        </w:r>
        <w:r>
          <w:rPr>
            <w:noProof/>
            <w:webHidden/>
          </w:rPr>
          <w:tab/>
        </w:r>
        <w:r>
          <w:rPr>
            <w:noProof/>
            <w:webHidden/>
          </w:rPr>
          <w:fldChar w:fldCharType="begin"/>
        </w:r>
        <w:r>
          <w:rPr>
            <w:noProof/>
            <w:webHidden/>
          </w:rPr>
          <w:instrText xml:space="preserve"> PAGEREF _Toc204157162 \h </w:instrText>
        </w:r>
        <w:r>
          <w:rPr>
            <w:noProof/>
            <w:webHidden/>
          </w:rPr>
        </w:r>
        <w:r>
          <w:rPr>
            <w:noProof/>
            <w:webHidden/>
          </w:rPr>
          <w:fldChar w:fldCharType="separate"/>
        </w:r>
        <w:r>
          <w:rPr>
            <w:noProof/>
            <w:webHidden/>
          </w:rPr>
          <w:t>26</w:t>
        </w:r>
        <w:r>
          <w:rPr>
            <w:noProof/>
            <w:webHidden/>
          </w:rPr>
          <w:fldChar w:fldCharType="end"/>
        </w:r>
      </w:hyperlink>
    </w:p>
    <w:p w14:paraId="1D4DFF6E" w14:textId="3F46E550" w:rsidR="00510B1B" w:rsidRDefault="00510B1B">
      <w:pPr>
        <w:pStyle w:val="TJ3"/>
        <w:rPr>
          <w:rFonts w:asciiTheme="minorHAnsi" w:hAnsiTheme="minorHAnsi" w:cstheme="minorBidi"/>
          <w:noProof/>
          <w:sz w:val="24"/>
          <w:szCs w:val="21"/>
          <w:lang w:eastAsia="en-GB" w:bidi="sa-IN"/>
        </w:rPr>
      </w:pPr>
      <w:hyperlink w:anchor="_Toc204157163" w:history="1">
        <w:r w:rsidRPr="00F32D88">
          <w:rPr>
            <w:rStyle w:val="Hiperhivatkozs"/>
            <w:noProof/>
            <w:lang w:bidi="ar-SA"/>
          </w:rPr>
          <w:t>3.5.4. Truncation</w:t>
        </w:r>
        <w:r>
          <w:rPr>
            <w:noProof/>
            <w:webHidden/>
          </w:rPr>
          <w:tab/>
        </w:r>
        <w:r>
          <w:rPr>
            <w:noProof/>
            <w:webHidden/>
          </w:rPr>
          <w:fldChar w:fldCharType="begin"/>
        </w:r>
        <w:r>
          <w:rPr>
            <w:noProof/>
            <w:webHidden/>
          </w:rPr>
          <w:instrText xml:space="preserve"> PAGEREF _Toc204157163 \h </w:instrText>
        </w:r>
        <w:r>
          <w:rPr>
            <w:noProof/>
            <w:webHidden/>
          </w:rPr>
        </w:r>
        <w:r>
          <w:rPr>
            <w:noProof/>
            <w:webHidden/>
          </w:rPr>
          <w:fldChar w:fldCharType="separate"/>
        </w:r>
        <w:r>
          <w:rPr>
            <w:noProof/>
            <w:webHidden/>
          </w:rPr>
          <w:t>26</w:t>
        </w:r>
        <w:r>
          <w:rPr>
            <w:noProof/>
            <w:webHidden/>
          </w:rPr>
          <w:fldChar w:fldCharType="end"/>
        </w:r>
      </w:hyperlink>
    </w:p>
    <w:p w14:paraId="544CEE16" w14:textId="013B970C" w:rsidR="00510B1B" w:rsidRDefault="00510B1B">
      <w:pPr>
        <w:pStyle w:val="TJ3"/>
        <w:rPr>
          <w:rFonts w:asciiTheme="minorHAnsi" w:hAnsiTheme="minorHAnsi" w:cstheme="minorBidi"/>
          <w:noProof/>
          <w:sz w:val="24"/>
          <w:szCs w:val="21"/>
          <w:lang w:eastAsia="en-GB" w:bidi="sa-IN"/>
        </w:rPr>
      </w:pPr>
      <w:hyperlink w:anchor="_Toc204157164" w:history="1">
        <w:r w:rsidRPr="00F32D88">
          <w:rPr>
            <w:rStyle w:val="Hiperhivatkozs"/>
            <w:noProof/>
            <w:lang w:bidi="ar-SA"/>
          </w:rPr>
          <w:t xml:space="preserve">3.5.5. Placeholders for split </w:t>
        </w:r>
        <w:r w:rsidRPr="00F32D88">
          <w:rPr>
            <w:rStyle w:val="Hiperhivatkozs"/>
            <w:i/>
            <w:iCs/>
            <w:noProof/>
            <w:lang w:bidi="ar-SA"/>
          </w:rPr>
          <w:t>akṣara</w:t>
        </w:r>
        <w:r w:rsidRPr="00F32D88">
          <w:rPr>
            <w:rStyle w:val="Hiperhivatkozs"/>
            <w:noProof/>
            <w:lang w:bidi="ar-SA"/>
          </w:rPr>
          <w:t>s</w:t>
        </w:r>
        <w:r>
          <w:rPr>
            <w:noProof/>
            <w:webHidden/>
          </w:rPr>
          <w:tab/>
        </w:r>
        <w:r>
          <w:rPr>
            <w:noProof/>
            <w:webHidden/>
          </w:rPr>
          <w:fldChar w:fldCharType="begin"/>
        </w:r>
        <w:r>
          <w:rPr>
            <w:noProof/>
            <w:webHidden/>
          </w:rPr>
          <w:instrText xml:space="preserve"> PAGEREF _Toc204157164 \h </w:instrText>
        </w:r>
        <w:r>
          <w:rPr>
            <w:noProof/>
            <w:webHidden/>
          </w:rPr>
        </w:r>
        <w:r>
          <w:rPr>
            <w:noProof/>
            <w:webHidden/>
          </w:rPr>
          <w:fldChar w:fldCharType="separate"/>
        </w:r>
        <w:r>
          <w:rPr>
            <w:noProof/>
            <w:webHidden/>
          </w:rPr>
          <w:t>26</w:t>
        </w:r>
        <w:r>
          <w:rPr>
            <w:noProof/>
            <w:webHidden/>
          </w:rPr>
          <w:fldChar w:fldCharType="end"/>
        </w:r>
      </w:hyperlink>
    </w:p>
    <w:p w14:paraId="265694A4" w14:textId="3361EE81" w:rsidR="00510B1B" w:rsidRDefault="00510B1B">
      <w:pPr>
        <w:pStyle w:val="TJ3"/>
        <w:rPr>
          <w:rFonts w:asciiTheme="minorHAnsi" w:hAnsiTheme="minorHAnsi" w:cstheme="minorBidi"/>
          <w:noProof/>
          <w:sz w:val="24"/>
          <w:szCs w:val="21"/>
          <w:lang w:eastAsia="en-GB" w:bidi="sa-IN"/>
        </w:rPr>
      </w:pPr>
      <w:hyperlink w:anchor="_Toc204157165" w:history="1">
        <w:r w:rsidRPr="00F32D88">
          <w:rPr>
            <w:rStyle w:val="Hiperhivatkozs"/>
            <w:noProof/>
            <w:lang w:bidi="ar-SA"/>
          </w:rPr>
          <w:t>3.5.6. Shorthand</w:t>
        </w:r>
        <w:r>
          <w:rPr>
            <w:noProof/>
            <w:webHidden/>
          </w:rPr>
          <w:tab/>
        </w:r>
        <w:r>
          <w:rPr>
            <w:noProof/>
            <w:webHidden/>
          </w:rPr>
          <w:fldChar w:fldCharType="begin"/>
        </w:r>
        <w:r>
          <w:rPr>
            <w:noProof/>
            <w:webHidden/>
          </w:rPr>
          <w:instrText xml:space="preserve"> PAGEREF _Toc204157165 \h </w:instrText>
        </w:r>
        <w:r>
          <w:rPr>
            <w:noProof/>
            <w:webHidden/>
          </w:rPr>
        </w:r>
        <w:r>
          <w:rPr>
            <w:noProof/>
            <w:webHidden/>
          </w:rPr>
          <w:fldChar w:fldCharType="separate"/>
        </w:r>
        <w:r>
          <w:rPr>
            <w:noProof/>
            <w:webHidden/>
          </w:rPr>
          <w:t>27</w:t>
        </w:r>
        <w:r>
          <w:rPr>
            <w:noProof/>
            <w:webHidden/>
          </w:rPr>
          <w:fldChar w:fldCharType="end"/>
        </w:r>
      </w:hyperlink>
    </w:p>
    <w:p w14:paraId="62911877" w14:textId="740136A7" w:rsidR="00510B1B" w:rsidRDefault="00510B1B">
      <w:pPr>
        <w:pStyle w:val="TJ4"/>
        <w:rPr>
          <w:rFonts w:asciiTheme="minorHAnsi" w:hAnsiTheme="minorHAnsi" w:cstheme="minorBidi"/>
          <w:noProof/>
          <w:sz w:val="24"/>
          <w:szCs w:val="21"/>
          <w:lang w:eastAsia="en-GB" w:bidi="sa-IN"/>
        </w:rPr>
      </w:pPr>
      <w:hyperlink w:anchor="_Toc204157166" w:history="1">
        <w:r w:rsidRPr="00F32D88">
          <w:rPr>
            <w:rStyle w:val="Hiperhivatkozs"/>
            <w:noProof/>
            <w:lang w:bidi="ar-SA"/>
          </w:rPr>
          <w:t>3.5.6.1. Private shorthand</w:t>
        </w:r>
        <w:r>
          <w:rPr>
            <w:noProof/>
            <w:webHidden/>
          </w:rPr>
          <w:tab/>
        </w:r>
        <w:r>
          <w:rPr>
            <w:noProof/>
            <w:webHidden/>
          </w:rPr>
          <w:fldChar w:fldCharType="begin"/>
        </w:r>
        <w:r>
          <w:rPr>
            <w:noProof/>
            <w:webHidden/>
          </w:rPr>
          <w:instrText xml:space="preserve"> PAGEREF _Toc204157166 \h </w:instrText>
        </w:r>
        <w:r>
          <w:rPr>
            <w:noProof/>
            <w:webHidden/>
          </w:rPr>
        </w:r>
        <w:r>
          <w:rPr>
            <w:noProof/>
            <w:webHidden/>
          </w:rPr>
          <w:fldChar w:fldCharType="separate"/>
        </w:r>
        <w:r>
          <w:rPr>
            <w:noProof/>
            <w:webHidden/>
          </w:rPr>
          <w:t>27</w:t>
        </w:r>
        <w:r>
          <w:rPr>
            <w:noProof/>
            <w:webHidden/>
          </w:rPr>
          <w:fldChar w:fldCharType="end"/>
        </w:r>
      </w:hyperlink>
    </w:p>
    <w:p w14:paraId="7364729B" w14:textId="60BC7072" w:rsidR="00510B1B" w:rsidRDefault="00510B1B">
      <w:pPr>
        <w:pStyle w:val="TJ4"/>
        <w:rPr>
          <w:rFonts w:asciiTheme="minorHAnsi" w:hAnsiTheme="minorHAnsi" w:cstheme="minorBidi"/>
          <w:noProof/>
          <w:sz w:val="24"/>
          <w:szCs w:val="21"/>
          <w:lang w:eastAsia="en-GB" w:bidi="sa-IN"/>
        </w:rPr>
      </w:pPr>
      <w:hyperlink w:anchor="_Toc204157167" w:history="1">
        <w:r w:rsidRPr="00F32D88">
          <w:rPr>
            <w:rStyle w:val="Hiperhivatkozs"/>
            <w:noProof/>
            <w:lang w:bidi="ar-SA"/>
          </w:rPr>
          <w:t>3.5.6.2. Public shorthand</w:t>
        </w:r>
        <w:r>
          <w:rPr>
            <w:noProof/>
            <w:webHidden/>
          </w:rPr>
          <w:tab/>
        </w:r>
        <w:r>
          <w:rPr>
            <w:noProof/>
            <w:webHidden/>
          </w:rPr>
          <w:fldChar w:fldCharType="begin"/>
        </w:r>
        <w:r>
          <w:rPr>
            <w:noProof/>
            <w:webHidden/>
          </w:rPr>
          <w:instrText xml:space="preserve"> PAGEREF _Toc204157167 \h </w:instrText>
        </w:r>
        <w:r>
          <w:rPr>
            <w:noProof/>
            <w:webHidden/>
          </w:rPr>
        </w:r>
        <w:r>
          <w:rPr>
            <w:noProof/>
            <w:webHidden/>
          </w:rPr>
          <w:fldChar w:fldCharType="separate"/>
        </w:r>
        <w:r>
          <w:rPr>
            <w:noProof/>
            <w:webHidden/>
          </w:rPr>
          <w:t>28</w:t>
        </w:r>
        <w:r>
          <w:rPr>
            <w:noProof/>
            <w:webHidden/>
          </w:rPr>
          <w:fldChar w:fldCharType="end"/>
        </w:r>
      </w:hyperlink>
    </w:p>
    <w:p w14:paraId="6F8D9B4B" w14:textId="09425038" w:rsidR="00510B1B" w:rsidRDefault="00510B1B">
      <w:pPr>
        <w:pStyle w:val="TJ4"/>
        <w:rPr>
          <w:rFonts w:asciiTheme="minorHAnsi" w:hAnsiTheme="minorHAnsi" w:cstheme="minorBidi"/>
          <w:noProof/>
          <w:sz w:val="24"/>
          <w:szCs w:val="21"/>
          <w:lang w:eastAsia="en-GB" w:bidi="sa-IN"/>
        </w:rPr>
      </w:pPr>
      <w:hyperlink w:anchor="_Toc204157168" w:history="1">
        <w:r w:rsidRPr="00F32D88">
          <w:rPr>
            <w:rStyle w:val="Hiperhivatkozs"/>
            <w:noProof/>
            <w:lang w:bidi="ar-SA"/>
          </w:rPr>
          <w:t>3.5.6.3. Optional shorthand</w:t>
        </w:r>
        <w:r>
          <w:rPr>
            <w:noProof/>
            <w:webHidden/>
          </w:rPr>
          <w:tab/>
        </w:r>
        <w:r>
          <w:rPr>
            <w:noProof/>
            <w:webHidden/>
          </w:rPr>
          <w:fldChar w:fldCharType="begin"/>
        </w:r>
        <w:r>
          <w:rPr>
            <w:noProof/>
            <w:webHidden/>
          </w:rPr>
          <w:instrText xml:space="preserve"> PAGEREF _Toc204157168 \h </w:instrText>
        </w:r>
        <w:r>
          <w:rPr>
            <w:noProof/>
            <w:webHidden/>
          </w:rPr>
        </w:r>
        <w:r>
          <w:rPr>
            <w:noProof/>
            <w:webHidden/>
          </w:rPr>
          <w:fldChar w:fldCharType="separate"/>
        </w:r>
        <w:r>
          <w:rPr>
            <w:noProof/>
            <w:webHidden/>
          </w:rPr>
          <w:t>28</w:t>
        </w:r>
        <w:r>
          <w:rPr>
            <w:noProof/>
            <w:webHidden/>
          </w:rPr>
          <w:fldChar w:fldCharType="end"/>
        </w:r>
      </w:hyperlink>
    </w:p>
    <w:p w14:paraId="268B772C" w14:textId="7EED231C" w:rsidR="00510B1B" w:rsidRDefault="00510B1B">
      <w:pPr>
        <w:pStyle w:val="TJ2"/>
        <w:rPr>
          <w:rFonts w:asciiTheme="minorHAnsi" w:hAnsiTheme="minorHAnsi" w:cstheme="minorBidi"/>
          <w:noProof/>
          <w:sz w:val="24"/>
          <w:szCs w:val="21"/>
          <w:lang w:eastAsia="en-GB" w:bidi="sa-IN"/>
        </w:rPr>
      </w:pPr>
      <w:hyperlink w:anchor="_Toc204157169" w:history="1">
        <w:r w:rsidRPr="00F32D88">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_Toc204157169 \h </w:instrText>
        </w:r>
        <w:r>
          <w:rPr>
            <w:noProof/>
            <w:webHidden/>
          </w:rPr>
        </w:r>
        <w:r>
          <w:rPr>
            <w:noProof/>
            <w:webHidden/>
          </w:rPr>
          <w:fldChar w:fldCharType="separate"/>
        </w:r>
        <w:r>
          <w:rPr>
            <w:noProof/>
            <w:webHidden/>
          </w:rPr>
          <w:t>29</w:t>
        </w:r>
        <w:r>
          <w:rPr>
            <w:noProof/>
            <w:webHidden/>
          </w:rPr>
          <w:fldChar w:fldCharType="end"/>
        </w:r>
      </w:hyperlink>
    </w:p>
    <w:p w14:paraId="4F678E41" w14:textId="56BF4EC2" w:rsidR="00510B1B" w:rsidRDefault="00510B1B">
      <w:pPr>
        <w:pStyle w:val="TJ3"/>
        <w:rPr>
          <w:rFonts w:asciiTheme="minorHAnsi" w:hAnsiTheme="minorHAnsi" w:cstheme="minorBidi"/>
          <w:noProof/>
          <w:sz w:val="24"/>
          <w:szCs w:val="21"/>
          <w:lang w:eastAsia="en-GB" w:bidi="sa-IN"/>
        </w:rPr>
      </w:pPr>
      <w:hyperlink w:anchor="_Toc204157170" w:history="1">
        <w:r w:rsidRPr="00F32D88">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_Toc204157170 \h </w:instrText>
        </w:r>
        <w:r>
          <w:rPr>
            <w:noProof/>
            <w:webHidden/>
          </w:rPr>
        </w:r>
        <w:r>
          <w:rPr>
            <w:noProof/>
            <w:webHidden/>
          </w:rPr>
          <w:fldChar w:fldCharType="separate"/>
        </w:r>
        <w:r>
          <w:rPr>
            <w:noProof/>
            <w:webHidden/>
          </w:rPr>
          <w:t>29</w:t>
        </w:r>
        <w:r>
          <w:rPr>
            <w:noProof/>
            <w:webHidden/>
          </w:rPr>
          <w:fldChar w:fldCharType="end"/>
        </w:r>
      </w:hyperlink>
    </w:p>
    <w:p w14:paraId="52C92117" w14:textId="3DFD8566" w:rsidR="00510B1B" w:rsidRDefault="00510B1B">
      <w:pPr>
        <w:pStyle w:val="TJ4"/>
        <w:rPr>
          <w:rFonts w:asciiTheme="minorHAnsi" w:hAnsiTheme="minorHAnsi" w:cstheme="minorBidi"/>
          <w:noProof/>
          <w:sz w:val="24"/>
          <w:szCs w:val="21"/>
          <w:lang w:eastAsia="en-GB" w:bidi="sa-IN"/>
        </w:rPr>
      </w:pPr>
      <w:hyperlink w:anchor="_Toc204157171" w:history="1">
        <w:r w:rsidRPr="00F32D88">
          <w:rPr>
            <w:rStyle w:val="Hiperhivatkozs"/>
            <w:noProof/>
            <w:lang w:bidi="ar-SA"/>
          </w:rPr>
          <w:t>3.6.1.1. Scribal marks</w:t>
        </w:r>
        <w:r>
          <w:rPr>
            <w:noProof/>
            <w:webHidden/>
          </w:rPr>
          <w:tab/>
        </w:r>
        <w:r>
          <w:rPr>
            <w:noProof/>
            <w:webHidden/>
          </w:rPr>
          <w:fldChar w:fldCharType="begin"/>
        </w:r>
        <w:r>
          <w:rPr>
            <w:noProof/>
            <w:webHidden/>
          </w:rPr>
          <w:instrText xml:space="preserve"> PAGEREF _Toc204157171 \h </w:instrText>
        </w:r>
        <w:r>
          <w:rPr>
            <w:noProof/>
            <w:webHidden/>
          </w:rPr>
        </w:r>
        <w:r>
          <w:rPr>
            <w:noProof/>
            <w:webHidden/>
          </w:rPr>
          <w:fldChar w:fldCharType="separate"/>
        </w:r>
        <w:r>
          <w:rPr>
            <w:noProof/>
            <w:webHidden/>
          </w:rPr>
          <w:t>29</w:t>
        </w:r>
        <w:r>
          <w:rPr>
            <w:noProof/>
            <w:webHidden/>
          </w:rPr>
          <w:fldChar w:fldCharType="end"/>
        </w:r>
      </w:hyperlink>
    </w:p>
    <w:p w14:paraId="09074228" w14:textId="334D4E64" w:rsidR="00510B1B" w:rsidRDefault="00510B1B">
      <w:pPr>
        <w:pStyle w:val="TJ4"/>
        <w:rPr>
          <w:rFonts w:asciiTheme="minorHAnsi" w:hAnsiTheme="minorHAnsi" w:cstheme="minorBidi"/>
          <w:noProof/>
          <w:sz w:val="24"/>
          <w:szCs w:val="21"/>
          <w:lang w:eastAsia="en-GB" w:bidi="sa-IN"/>
        </w:rPr>
      </w:pPr>
      <w:hyperlink w:anchor="_Toc204157172" w:history="1">
        <w:r w:rsidRPr="00F32D88">
          <w:rPr>
            <w:rStyle w:val="Hiperhivatkozs"/>
            <w:noProof/>
            <w:lang w:bidi="ar-SA"/>
          </w:rPr>
          <w:t>3.6.1.2. Decorative features</w:t>
        </w:r>
        <w:r>
          <w:rPr>
            <w:noProof/>
            <w:webHidden/>
          </w:rPr>
          <w:tab/>
        </w:r>
        <w:r>
          <w:rPr>
            <w:noProof/>
            <w:webHidden/>
          </w:rPr>
          <w:fldChar w:fldCharType="begin"/>
        </w:r>
        <w:r>
          <w:rPr>
            <w:noProof/>
            <w:webHidden/>
          </w:rPr>
          <w:instrText xml:space="preserve"> PAGEREF _Toc204157172 \h </w:instrText>
        </w:r>
        <w:r>
          <w:rPr>
            <w:noProof/>
            <w:webHidden/>
          </w:rPr>
        </w:r>
        <w:r>
          <w:rPr>
            <w:noProof/>
            <w:webHidden/>
          </w:rPr>
          <w:fldChar w:fldCharType="separate"/>
        </w:r>
        <w:r>
          <w:rPr>
            <w:noProof/>
            <w:webHidden/>
          </w:rPr>
          <w:t>29</w:t>
        </w:r>
        <w:r>
          <w:rPr>
            <w:noProof/>
            <w:webHidden/>
          </w:rPr>
          <w:fldChar w:fldCharType="end"/>
        </w:r>
      </w:hyperlink>
    </w:p>
    <w:p w14:paraId="7681A0FD" w14:textId="20C96FFA" w:rsidR="00510B1B" w:rsidRDefault="00510B1B">
      <w:pPr>
        <w:pStyle w:val="TJ3"/>
        <w:rPr>
          <w:rFonts w:asciiTheme="minorHAnsi" w:hAnsiTheme="minorHAnsi" w:cstheme="minorBidi"/>
          <w:noProof/>
          <w:sz w:val="24"/>
          <w:szCs w:val="21"/>
          <w:lang w:eastAsia="en-GB" w:bidi="sa-IN"/>
        </w:rPr>
      </w:pPr>
      <w:hyperlink w:anchor="_Toc204157173" w:history="1">
        <w:r w:rsidRPr="00F32D88">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_Toc204157173 \h </w:instrText>
        </w:r>
        <w:r>
          <w:rPr>
            <w:noProof/>
            <w:webHidden/>
          </w:rPr>
        </w:r>
        <w:r>
          <w:rPr>
            <w:noProof/>
            <w:webHidden/>
          </w:rPr>
          <w:fldChar w:fldCharType="separate"/>
        </w:r>
        <w:r>
          <w:rPr>
            <w:noProof/>
            <w:webHidden/>
          </w:rPr>
          <w:t>29</w:t>
        </w:r>
        <w:r>
          <w:rPr>
            <w:noProof/>
            <w:webHidden/>
          </w:rPr>
          <w:fldChar w:fldCharType="end"/>
        </w:r>
      </w:hyperlink>
    </w:p>
    <w:p w14:paraId="660A0D68" w14:textId="39854649" w:rsidR="00510B1B" w:rsidRDefault="00510B1B">
      <w:pPr>
        <w:pStyle w:val="TJ1"/>
        <w:rPr>
          <w:rFonts w:asciiTheme="minorHAnsi" w:hAnsiTheme="minorHAnsi" w:cstheme="minorBidi"/>
          <w:b w:val="0"/>
          <w:noProof/>
          <w:sz w:val="24"/>
          <w:szCs w:val="21"/>
          <w:lang w:eastAsia="en-GB" w:bidi="sa-IN"/>
        </w:rPr>
      </w:pPr>
      <w:hyperlink w:anchor="_Toc204157174" w:history="1">
        <w:r w:rsidRPr="00F32D88">
          <w:rPr>
            <w:rStyle w:val="Hiperhivatkozs"/>
            <w:noProof/>
            <w:lang w:bidi="ar-SA"/>
          </w:rPr>
          <w:t>4. Transliterating alphabetic graphemes</w:t>
        </w:r>
        <w:r>
          <w:rPr>
            <w:noProof/>
            <w:webHidden/>
          </w:rPr>
          <w:tab/>
        </w:r>
        <w:r>
          <w:rPr>
            <w:noProof/>
            <w:webHidden/>
          </w:rPr>
          <w:fldChar w:fldCharType="begin"/>
        </w:r>
        <w:r>
          <w:rPr>
            <w:noProof/>
            <w:webHidden/>
          </w:rPr>
          <w:instrText xml:space="preserve"> PAGEREF _Toc204157174 \h </w:instrText>
        </w:r>
        <w:r>
          <w:rPr>
            <w:noProof/>
            <w:webHidden/>
          </w:rPr>
        </w:r>
        <w:r>
          <w:rPr>
            <w:noProof/>
            <w:webHidden/>
          </w:rPr>
          <w:fldChar w:fldCharType="separate"/>
        </w:r>
        <w:r>
          <w:rPr>
            <w:noProof/>
            <w:webHidden/>
          </w:rPr>
          <w:t>30</w:t>
        </w:r>
        <w:r>
          <w:rPr>
            <w:noProof/>
            <w:webHidden/>
          </w:rPr>
          <w:fldChar w:fldCharType="end"/>
        </w:r>
      </w:hyperlink>
    </w:p>
    <w:p w14:paraId="2AB14698" w14:textId="400A95C1" w:rsidR="00510B1B" w:rsidRDefault="00510B1B">
      <w:pPr>
        <w:pStyle w:val="TJ2"/>
        <w:rPr>
          <w:rFonts w:asciiTheme="minorHAnsi" w:hAnsiTheme="minorHAnsi" w:cstheme="minorBidi"/>
          <w:noProof/>
          <w:sz w:val="24"/>
          <w:szCs w:val="21"/>
          <w:lang w:eastAsia="en-GB" w:bidi="sa-IN"/>
        </w:rPr>
      </w:pPr>
      <w:hyperlink w:anchor="_Toc204157175" w:history="1">
        <w:r w:rsidRPr="00F32D88">
          <w:rPr>
            <w:rStyle w:val="Hiperhivatkozs"/>
            <w:noProof/>
            <w:lang w:bidi="ar-SA"/>
          </w:rPr>
          <w:t>4.1. The basic inventory of Indic graphemes for Old Indo-Aryan</w:t>
        </w:r>
        <w:r>
          <w:rPr>
            <w:noProof/>
            <w:webHidden/>
          </w:rPr>
          <w:tab/>
        </w:r>
        <w:r>
          <w:rPr>
            <w:noProof/>
            <w:webHidden/>
          </w:rPr>
          <w:fldChar w:fldCharType="begin"/>
        </w:r>
        <w:r>
          <w:rPr>
            <w:noProof/>
            <w:webHidden/>
          </w:rPr>
          <w:instrText xml:space="preserve"> PAGEREF _Toc204157175 \h </w:instrText>
        </w:r>
        <w:r>
          <w:rPr>
            <w:noProof/>
            <w:webHidden/>
          </w:rPr>
        </w:r>
        <w:r>
          <w:rPr>
            <w:noProof/>
            <w:webHidden/>
          </w:rPr>
          <w:fldChar w:fldCharType="separate"/>
        </w:r>
        <w:r>
          <w:rPr>
            <w:noProof/>
            <w:webHidden/>
          </w:rPr>
          <w:t>30</w:t>
        </w:r>
        <w:r>
          <w:rPr>
            <w:noProof/>
            <w:webHidden/>
          </w:rPr>
          <w:fldChar w:fldCharType="end"/>
        </w:r>
      </w:hyperlink>
    </w:p>
    <w:p w14:paraId="6DEDF9B3" w14:textId="6EA43F0E" w:rsidR="00510B1B" w:rsidRDefault="00510B1B">
      <w:pPr>
        <w:pStyle w:val="TJ3"/>
        <w:rPr>
          <w:rFonts w:asciiTheme="minorHAnsi" w:hAnsiTheme="minorHAnsi" w:cstheme="minorBidi"/>
          <w:noProof/>
          <w:sz w:val="24"/>
          <w:szCs w:val="21"/>
          <w:lang w:eastAsia="en-GB" w:bidi="sa-IN"/>
        </w:rPr>
      </w:pPr>
      <w:hyperlink w:anchor="_Toc204157176" w:history="1">
        <w:r w:rsidRPr="00F32D88">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_Toc204157176 \h </w:instrText>
        </w:r>
        <w:r>
          <w:rPr>
            <w:noProof/>
            <w:webHidden/>
          </w:rPr>
        </w:r>
        <w:r>
          <w:rPr>
            <w:noProof/>
            <w:webHidden/>
          </w:rPr>
          <w:fldChar w:fldCharType="separate"/>
        </w:r>
        <w:r>
          <w:rPr>
            <w:noProof/>
            <w:webHidden/>
          </w:rPr>
          <w:t>30</w:t>
        </w:r>
        <w:r>
          <w:rPr>
            <w:noProof/>
            <w:webHidden/>
          </w:rPr>
          <w:fldChar w:fldCharType="end"/>
        </w:r>
      </w:hyperlink>
    </w:p>
    <w:p w14:paraId="5D9148FA" w14:textId="4B5BA753" w:rsidR="00510B1B" w:rsidRDefault="00510B1B">
      <w:pPr>
        <w:pStyle w:val="TJ3"/>
        <w:rPr>
          <w:rFonts w:asciiTheme="minorHAnsi" w:hAnsiTheme="minorHAnsi" w:cstheme="minorBidi"/>
          <w:noProof/>
          <w:sz w:val="24"/>
          <w:szCs w:val="21"/>
          <w:lang w:eastAsia="en-GB" w:bidi="sa-IN"/>
        </w:rPr>
      </w:pPr>
      <w:hyperlink w:anchor="_Toc204157177" w:history="1">
        <w:r w:rsidRPr="00F32D88">
          <w:rPr>
            <w:rStyle w:val="Hiperhivatkozs"/>
            <w:noProof/>
            <w:lang w:bidi="ar-SA"/>
          </w:rPr>
          <w:t xml:space="preserve">4.1.2. Vocalic </w:t>
        </w:r>
        <w:r w:rsidRPr="00F32D88">
          <w:rPr>
            <w:rStyle w:val="Hiperhivatkozs"/>
            <w:i/>
            <w:iCs/>
            <w:noProof/>
            <w:lang w:bidi="ar-SA"/>
          </w:rPr>
          <w:t>r</w:t>
        </w:r>
        <w:r w:rsidRPr="00F32D88">
          <w:rPr>
            <w:rStyle w:val="Hiperhivatkozs"/>
            <w:noProof/>
            <w:lang w:bidi="ar-SA"/>
          </w:rPr>
          <w:t xml:space="preserve"> and </w:t>
        </w:r>
        <w:r w:rsidRPr="00F32D88">
          <w:rPr>
            <w:rStyle w:val="Hiperhivatkozs"/>
            <w:i/>
            <w:iCs/>
            <w:noProof/>
            <w:lang w:bidi="ar-SA"/>
          </w:rPr>
          <w:t>l</w:t>
        </w:r>
        <w:r>
          <w:rPr>
            <w:noProof/>
            <w:webHidden/>
          </w:rPr>
          <w:tab/>
        </w:r>
        <w:r>
          <w:rPr>
            <w:noProof/>
            <w:webHidden/>
          </w:rPr>
          <w:fldChar w:fldCharType="begin"/>
        </w:r>
        <w:r>
          <w:rPr>
            <w:noProof/>
            <w:webHidden/>
          </w:rPr>
          <w:instrText xml:space="preserve"> PAGEREF _Toc204157177 \h </w:instrText>
        </w:r>
        <w:r>
          <w:rPr>
            <w:noProof/>
            <w:webHidden/>
          </w:rPr>
        </w:r>
        <w:r>
          <w:rPr>
            <w:noProof/>
            <w:webHidden/>
          </w:rPr>
          <w:fldChar w:fldCharType="separate"/>
        </w:r>
        <w:r>
          <w:rPr>
            <w:noProof/>
            <w:webHidden/>
          </w:rPr>
          <w:t>30</w:t>
        </w:r>
        <w:r>
          <w:rPr>
            <w:noProof/>
            <w:webHidden/>
          </w:rPr>
          <w:fldChar w:fldCharType="end"/>
        </w:r>
      </w:hyperlink>
    </w:p>
    <w:p w14:paraId="29A98FE4" w14:textId="24149374" w:rsidR="00510B1B" w:rsidRDefault="00510B1B">
      <w:pPr>
        <w:pStyle w:val="TJ3"/>
        <w:rPr>
          <w:rFonts w:asciiTheme="minorHAnsi" w:hAnsiTheme="minorHAnsi" w:cstheme="minorBidi"/>
          <w:noProof/>
          <w:sz w:val="24"/>
          <w:szCs w:val="21"/>
          <w:lang w:eastAsia="en-GB" w:bidi="sa-IN"/>
        </w:rPr>
      </w:pPr>
      <w:hyperlink w:anchor="_Toc204157178" w:history="1">
        <w:r w:rsidRPr="00F32D88">
          <w:rPr>
            <w:rStyle w:val="Hiperhivatkozs"/>
            <w:noProof/>
            <w:lang w:bidi="ar-SA"/>
          </w:rPr>
          <w:t xml:space="preserve">4.1.3. Transliteration of </w:t>
        </w:r>
        <w:r w:rsidRPr="00F32D88">
          <w:rPr>
            <w:rStyle w:val="Hiperhivatkozs"/>
            <w:i/>
            <w:iCs/>
            <w:noProof/>
            <w:lang w:bidi="ar-SA"/>
          </w:rPr>
          <w:t>e</w:t>
        </w:r>
        <w:r w:rsidRPr="00F32D88">
          <w:rPr>
            <w:rStyle w:val="Hiperhivatkozs"/>
            <w:rFonts w:eastAsia="Gentium"/>
            <w:noProof/>
            <w:lang w:bidi="ar-SA"/>
          </w:rPr>
          <w:t xml:space="preserve"> and </w:t>
        </w:r>
        <w:r w:rsidRPr="00F32D88">
          <w:rPr>
            <w:rStyle w:val="Hiperhivatkozs"/>
            <w:i/>
            <w:iCs/>
            <w:noProof/>
            <w:lang w:bidi="ar-SA"/>
          </w:rPr>
          <w:t>o</w:t>
        </w:r>
        <w:r>
          <w:rPr>
            <w:noProof/>
            <w:webHidden/>
          </w:rPr>
          <w:tab/>
        </w:r>
        <w:r>
          <w:rPr>
            <w:noProof/>
            <w:webHidden/>
          </w:rPr>
          <w:fldChar w:fldCharType="begin"/>
        </w:r>
        <w:r>
          <w:rPr>
            <w:noProof/>
            <w:webHidden/>
          </w:rPr>
          <w:instrText xml:space="preserve"> PAGEREF _Toc204157178 \h </w:instrText>
        </w:r>
        <w:r>
          <w:rPr>
            <w:noProof/>
            <w:webHidden/>
          </w:rPr>
        </w:r>
        <w:r>
          <w:rPr>
            <w:noProof/>
            <w:webHidden/>
          </w:rPr>
          <w:fldChar w:fldCharType="separate"/>
        </w:r>
        <w:r>
          <w:rPr>
            <w:noProof/>
            <w:webHidden/>
          </w:rPr>
          <w:t>30</w:t>
        </w:r>
        <w:r>
          <w:rPr>
            <w:noProof/>
            <w:webHidden/>
          </w:rPr>
          <w:fldChar w:fldCharType="end"/>
        </w:r>
      </w:hyperlink>
    </w:p>
    <w:p w14:paraId="6901D4F9" w14:textId="2179418F" w:rsidR="00510B1B" w:rsidRDefault="00510B1B">
      <w:pPr>
        <w:pStyle w:val="TJ3"/>
        <w:rPr>
          <w:rFonts w:asciiTheme="minorHAnsi" w:hAnsiTheme="minorHAnsi" w:cstheme="minorBidi"/>
          <w:noProof/>
          <w:sz w:val="24"/>
          <w:szCs w:val="21"/>
          <w:lang w:eastAsia="en-GB" w:bidi="sa-IN"/>
        </w:rPr>
      </w:pPr>
      <w:hyperlink w:anchor="_Toc204157179" w:history="1">
        <w:r w:rsidRPr="00F32D88">
          <w:rPr>
            <w:rStyle w:val="Hiperhivatkozs"/>
            <w:noProof/>
            <w:lang w:bidi="ar-SA"/>
          </w:rPr>
          <w:t>4.1.4.</w:t>
        </w:r>
        <w:r w:rsidRPr="00F32D88">
          <w:rPr>
            <w:rStyle w:val="Hiperhivatkozs"/>
            <w:i/>
            <w:iCs/>
            <w:noProof/>
            <w:lang w:bidi="ar-SA"/>
          </w:rPr>
          <w:t xml:space="preserve"> Anusvāra</w:t>
        </w:r>
        <w:r w:rsidRPr="00F32D88">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_Toc204157179 \h </w:instrText>
        </w:r>
        <w:r>
          <w:rPr>
            <w:noProof/>
            <w:webHidden/>
          </w:rPr>
        </w:r>
        <w:r>
          <w:rPr>
            <w:noProof/>
            <w:webHidden/>
          </w:rPr>
          <w:fldChar w:fldCharType="separate"/>
        </w:r>
        <w:r>
          <w:rPr>
            <w:noProof/>
            <w:webHidden/>
          </w:rPr>
          <w:t>31</w:t>
        </w:r>
        <w:r>
          <w:rPr>
            <w:noProof/>
            <w:webHidden/>
          </w:rPr>
          <w:fldChar w:fldCharType="end"/>
        </w:r>
      </w:hyperlink>
    </w:p>
    <w:p w14:paraId="065448AD" w14:textId="5682ABC6" w:rsidR="00510B1B" w:rsidRDefault="00510B1B">
      <w:pPr>
        <w:pStyle w:val="TJ4"/>
        <w:rPr>
          <w:rFonts w:asciiTheme="minorHAnsi" w:hAnsiTheme="minorHAnsi" w:cstheme="minorBidi"/>
          <w:noProof/>
          <w:sz w:val="24"/>
          <w:szCs w:val="21"/>
          <w:lang w:eastAsia="en-GB" w:bidi="sa-IN"/>
        </w:rPr>
      </w:pPr>
      <w:hyperlink w:anchor="_Toc204157180" w:history="1">
        <w:r w:rsidRPr="00F32D88">
          <w:rPr>
            <w:rStyle w:val="Hiperhivatkozs"/>
            <w:noProof/>
            <w:lang w:bidi="ar-SA"/>
          </w:rPr>
          <w:t>4.1.4.1.</w:t>
        </w:r>
        <w:r w:rsidRPr="00F32D88">
          <w:rPr>
            <w:rStyle w:val="Hiperhivatkozs"/>
            <w:i/>
            <w:iCs/>
            <w:noProof/>
            <w:lang w:bidi="ar-SA"/>
          </w:rPr>
          <w:t xml:space="preserve"> Anunāsika</w:t>
        </w:r>
        <w:r w:rsidRPr="00F32D88">
          <w:rPr>
            <w:rStyle w:val="Hiperhivatkozs"/>
            <w:noProof/>
            <w:lang w:bidi="ar-SA"/>
          </w:rPr>
          <w:t xml:space="preserve"> or </w:t>
        </w:r>
        <w:r w:rsidRPr="00F32D88">
          <w:rPr>
            <w:rStyle w:val="Hiperhivatkozs"/>
            <w:i/>
            <w:iCs/>
            <w:noProof/>
            <w:lang w:bidi="ar-SA"/>
          </w:rPr>
          <w:t>candrabindu</w:t>
        </w:r>
        <w:r>
          <w:rPr>
            <w:noProof/>
            <w:webHidden/>
          </w:rPr>
          <w:tab/>
        </w:r>
        <w:r>
          <w:rPr>
            <w:noProof/>
            <w:webHidden/>
          </w:rPr>
          <w:fldChar w:fldCharType="begin"/>
        </w:r>
        <w:r>
          <w:rPr>
            <w:noProof/>
            <w:webHidden/>
          </w:rPr>
          <w:instrText xml:space="preserve"> PAGEREF _Toc204157180 \h </w:instrText>
        </w:r>
        <w:r>
          <w:rPr>
            <w:noProof/>
            <w:webHidden/>
          </w:rPr>
        </w:r>
        <w:r>
          <w:rPr>
            <w:noProof/>
            <w:webHidden/>
          </w:rPr>
          <w:fldChar w:fldCharType="separate"/>
        </w:r>
        <w:r>
          <w:rPr>
            <w:noProof/>
            <w:webHidden/>
          </w:rPr>
          <w:t>31</w:t>
        </w:r>
        <w:r>
          <w:rPr>
            <w:noProof/>
            <w:webHidden/>
          </w:rPr>
          <w:fldChar w:fldCharType="end"/>
        </w:r>
      </w:hyperlink>
    </w:p>
    <w:p w14:paraId="6A74BDC2" w14:textId="4426403F" w:rsidR="00510B1B" w:rsidRDefault="00510B1B">
      <w:pPr>
        <w:pStyle w:val="TJ4"/>
        <w:rPr>
          <w:rFonts w:asciiTheme="minorHAnsi" w:hAnsiTheme="minorHAnsi" w:cstheme="minorBidi"/>
          <w:noProof/>
          <w:sz w:val="24"/>
          <w:szCs w:val="21"/>
          <w:lang w:eastAsia="en-GB" w:bidi="sa-IN"/>
        </w:rPr>
      </w:pPr>
      <w:hyperlink w:anchor="_Toc204157181" w:history="1">
        <w:r w:rsidRPr="00F32D88">
          <w:rPr>
            <w:rStyle w:val="Hiperhivatkozs"/>
            <w:noProof/>
            <w:lang w:bidi="ar-SA"/>
          </w:rPr>
          <w:t xml:space="preserve">4.1.4.2. Other </w:t>
        </w:r>
        <w:r w:rsidRPr="00F32D88">
          <w:rPr>
            <w:rStyle w:val="Hiperhivatkozs"/>
            <w:i/>
            <w:iCs/>
            <w:noProof/>
            <w:lang w:bidi="ar-SA"/>
          </w:rPr>
          <w:t>anusvāra</w:t>
        </w:r>
        <w:r w:rsidRPr="00F32D88">
          <w:rPr>
            <w:rStyle w:val="Hiperhivatkozs"/>
            <w:noProof/>
            <w:lang w:bidi="ar-SA"/>
          </w:rPr>
          <w:t xml:space="preserve"> variants</w:t>
        </w:r>
        <w:r>
          <w:rPr>
            <w:noProof/>
            <w:webHidden/>
          </w:rPr>
          <w:tab/>
        </w:r>
        <w:r>
          <w:rPr>
            <w:noProof/>
            <w:webHidden/>
          </w:rPr>
          <w:fldChar w:fldCharType="begin"/>
        </w:r>
        <w:r>
          <w:rPr>
            <w:noProof/>
            <w:webHidden/>
          </w:rPr>
          <w:instrText xml:space="preserve"> PAGEREF _Toc204157181 \h </w:instrText>
        </w:r>
        <w:r>
          <w:rPr>
            <w:noProof/>
            <w:webHidden/>
          </w:rPr>
        </w:r>
        <w:r>
          <w:rPr>
            <w:noProof/>
            <w:webHidden/>
          </w:rPr>
          <w:fldChar w:fldCharType="separate"/>
        </w:r>
        <w:r>
          <w:rPr>
            <w:noProof/>
            <w:webHidden/>
          </w:rPr>
          <w:t>31</w:t>
        </w:r>
        <w:r>
          <w:rPr>
            <w:noProof/>
            <w:webHidden/>
          </w:rPr>
          <w:fldChar w:fldCharType="end"/>
        </w:r>
      </w:hyperlink>
    </w:p>
    <w:p w14:paraId="1BA09C10" w14:textId="3FB6DC8E" w:rsidR="00510B1B" w:rsidRDefault="00510B1B">
      <w:pPr>
        <w:pStyle w:val="TJ3"/>
        <w:rPr>
          <w:rFonts w:asciiTheme="minorHAnsi" w:hAnsiTheme="minorHAnsi" w:cstheme="minorBidi"/>
          <w:noProof/>
          <w:sz w:val="24"/>
          <w:szCs w:val="21"/>
          <w:lang w:eastAsia="en-GB" w:bidi="sa-IN"/>
        </w:rPr>
      </w:pPr>
      <w:hyperlink w:anchor="_Toc204157182" w:history="1">
        <w:r w:rsidRPr="00F32D88">
          <w:rPr>
            <w:rStyle w:val="Hiperhivatkozs"/>
            <w:noProof/>
            <w:lang w:bidi="ar-SA"/>
          </w:rPr>
          <w:t>4.1.5.</w:t>
        </w:r>
        <w:r w:rsidRPr="00F32D88">
          <w:rPr>
            <w:rStyle w:val="Hiperhivatkozs"/>
            <w:i/>
            <w:iCs/>
            <w:noProof/>
            <w:lang w:bidi="ar-SA"/>
          </w:rPr>
          <w:t xml:space="preserve"> Visarga</w:t>
        </w:r>
        <w:r w:rsidRPr="00F32D88">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_Toc204157182 \h </w:instrText>
        </w:r>
        <w:r>
          <w:rPr>
            <w:noProof/>
            <w:webHidden/>
          </w:rPr>
        </w:r>
        <w:r>
          <w:rPr>
            <w:noProof/>
            <w:webHidden/>
          </w:rPr>
          <w:fldChar w:fldCharType="separate"/>
        </w:r>
        <w:r>
          <w:rPr>
            <w:noProof/>
            <w:webHidden/>
          </w:rPr>
          <w:t>32</w:t>
        </w:r>
        <w:r>
          <w:rPr>
            <w:noProof/>
            <w:webHidden/>
          </w:rPr>
          <w:fldChar w:fldCharType="end"/>
        </w:r>
      </w:hyperlink>
    </w:p>
    <w:p w14:paraId="7B8FCA74" w14:textId="30CFB2A3" w:rsidR="00510B1B" w:rsidRDefault="00510B1B">
      <w:pPr>
        <w:pStyle w:val="TJ2"/>
        <w:rPr>
          <w:rFonts w:asciiTheme="minorHAnsi" w:hAnsiTheme="minorHAnsi" w:cstheme="minorBidi"/>
          <w:noProof/>
          <w:sz w:val="24"/>
          <w:szCs w:val="21"/>
          <w:lang w:eastAsia="en-GB" w:bidi="sa-IN"/>
        </w:rPr>
      </w:pPr>
      <w:hyperlink w:anchor="_Toc204157183" w:history="1">
        <w:r w:rsidRPr="00F32D88">
          <w:rPr>
            <w:rStyle w:val="Hiperhivatkozs"/>
            <w:noProof/>
            <w:lang w:bidi="ar-SA"/>
          </w:rPr>
          <w:t>4.2. Graphemes extending the basic repertoire</w:t>
        </w:r>
        <w:r>
          <w:rPr>
            <w:noProof/>
            <w:webHidden/>
          </w:rPr>
          <w:tab/>
        </w:r>
        <w:r>
          <w:rPr>
            <w:noProof/>
            <w:webHidden/>
          </w:rPr>
          <w:fldChar w:fldCharType="begin"/>
        </w:r>
        <w:r>
          <w:rPr>
            <w:noProof/>
            <w:webHidden/>
          </w:rPr>
          <w:instrText xml:space="preserve"> PAGEREF _Toc204157183 \h </w:instrText>
        </w:r>
        <w:r>
          <w:rPr>
            <w:noProof/>
            <w:webHidden/>
          </w:rPr>
        </w:r>
        <w:r>
          <w:rPr>
            <w:noProof/>
            <w:webHidden/>
          </w:rPr>
          <w:fldChar w:fldCharType="separate"/>
        </w:r>
        <w:r>
          <w:rPr>
            <w:noProof/>
            <w:webHidden/>
          </w:rPr>
          <w:t>32</w:t>
        </w:r>
        <w:r>
          <w:rPr>
            <w:noProof/>
            <w:webHidden/>
          </w:rPr>
          <w:fldChar w:fldCharType="end"/>
        </w:r>
      </w:hyperlink>
    </w:p>
    <w:p w14:paraId="5656D0A1" w14:textId="734529EF" w:rsidR="00510B1B" w:rsidRDefault="00510B1B">
      <w:pPr>
        <w:pStyle w:val="TJ3"/>
        <w:rPr>
          <w:rFonts w:asciiTheme="minorHAnsi" w:hAnsiTheme="minorHAnsi" w:cstheme="minorBidi"/>
          <w:noProof/>
          <w:sz w:val="24"/>
          <w:szCs w:val="21"/>
          <w:lang w:eastAsia="en-GB" w:bidi="sa-IN"/>
        </w:rPr>
      </w:pPr>
      <w:hyperlink w:anchor="_Toc204157184" w:history="1">
        <w:r w:rsidRPr="00F32D88">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_Toc204157184 \h </w:instrText>
        </w:r>
        <w:r>
          <w:rPr>
            <w:noProof/>
            <w:webHidden/>
          </w:rPr>
        </w:r>
        <w:r>
          <w:rPr>
            <w:noProof/>
            <w:webHidden/>
          </w:rPr>
          <w:fldChar w:fldCharType="separate"/>
        </w:r>
        <w:r>
          <w:rPr>
            <w:noProof/>
            <w:webHidden/>
          </w:rPr>
          <w:t>33</w:t>
        </w:r>
        <w:r>
          <w:rPr>
            <w:noProof/>
            <w:webHidden/>
          </w:rPr>
          <w:fldChar w:fldCharType="end"/>
        </w:r>
      </w:hyperlink>
    </w:p>
    <w:p w14:paraId="5B8EA081" w14:textId="60795246" w:rsidR="00510B1B" w:rsidRDefault="00510B1B">
      <w:pPr>
        <w:pStyle w:val="TJ3"/>
        <w:rPr>
          <w:rFonts w:asciiTheme="minorHAnsi" w:hAnsiTheme="minorHAnsi" w:cstheme="minorBidi"/>
          <w:noProof/>
          <w:sz w:val="24"/>
          <w:szCs w:val="21"/>
          <w:lang w:eastAsia="en-GB" w:bidi="sa-IN"/>
        </w:rPr>
      </w:pPr>
      <w:hyperlink w:anchor="_Toc204157185" w:history="1">
        <w:r w:rsidRPr="00F32D88">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_Toc204157185 \h </w:instrText>
        </w:r>
        <w:r>
          <w:rPr>
            <w:noProof/>
            <w:webHidden/>
          </w:rPr>
        </w:r>
        <w:r>
          <w:rPr>
            <w:noProof/>
            <w:webHidden/>
          </w:rPr>
          <w:fldChar w:fldCharType="separate"/>
        </w:r>
        <w:r>
          <w:rPr>
            <w:noProof/>
            <w:webHidden/>
          </w:rPr>
          <w:t>33</w:t>
        </w:r>
        <w:r>
          <w:rPr>
            <w:noProof/>
            <w:webHidden/>
          </w:rPr>
          <w:fldChar w:fldCharType="end"/>
        </w:r>
      </w:hyperlink>
    </w:p>
    <w:p w14:paraId="09B063E9" w14:textId="6AC26928" w:rsidR="00510B1B" w:rsidRDefault="00510B1B">
      <w:pPr>
        <w:pStyle w:val="TJ4"/>
        <w:rPr>
          <w:rFonts w:asciiTheme="minorHAnsi" w:hAnsiTheme="minorHAnsi" w:cstheme="minorBidi"/>
          <w:noProof/>
          <w:sz w:val="24"/>
          <w:szCs w:val="21"/>
          <w:lang w:eastAsia="en-GB" w:bidi="sa-IN"/>
        </w:rPr>
      </w:pPr>
      <w:hyperlink w:anchor="_Toc204157186" w:history="1">
        <w:r w:rsidRPr="00F32D88">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_Toc204157186 \h </w:instrText>
        </w:r>
        <w:r>
          <w:rPr>
            <w:noProof/>
            <w:webHidden/>
          </w:rPr>
        </w:r>
        <w:r>
          <w:rPr>
            <w:noProof/>
            <w:webHidden/>
          </w:rPr>
          <w:fldChar w:fldCharType="separate"/>
        </w:r>
        <w:r>
          <w:rPr>
            <w:noProof/>
            <w:webHidden/>
          </w:rPr>
          <w:t>34</w:t>
        </w:r>
        <w:r>
          <w:rPr>
            <w:noProof/>
            <w:webHidden/>
          </w:rPr>
          <w:fldChar w:fldCharType="end"/>
        </w:r>
      </w:hyperlink>
    </w:p>
    <w:p w14:paraId="4EF59C76" w14:textId="6F9A06C2" w:rsidR="00510B1B" w:rsidRDefault="00510B1B">
      <w:pPr>
        <w:pStyle w:val="TJ2"/>
        <w:rPr>
          <w:rFonts w:asciiTheme="minorHAnsi" w:hAnsiTheme="minorHAnsi" w:cstheme="minorBidi"/>
          <w:noProof/>
          <w:sz w:val="24"/>
          <w:szCs w:val="21"/>
          <w:lang w:eastAsia="en-GB" w:bidi="sa-IN"/>
        </w:rPr>
      </w:pPr>
      <w:hyperlink w:anchor="_Toc204157187" w:history="1">
        <w:r w:rsidRPr="00F32D88">
          <w:rPr>
            <w:rStyle w:val="Hiperhivatkozs"/>
            <w:noProof/>
            <w:lang w:bidi="ar-SA"/>
          </w:rPr>
          <w:t>4.3. Vowelless consonants</w:t>
        </w:r>
        <w:r>
          <w:rPr>
            <w:noProof/>
            <w:webHidden/>
          </w:rPr>
          <w:tab/>
        </w:r>
        <w:r>
          <w:rPr>
            <w:noProof/>
            <w:webHidden/>
          </w:rPr>
          <w:fldChar w:fldCharType="begin"/>
        </w:r>
        <w:r>
          <w:rPr>
            <w:noProof/>
            <w:webHidden/>
          </w:rPr>
          <w:instrText xml:space="preserve"> PAGEREF _Toc204157187 \h </w:instrText>
        </w:r>
        <w:r>
          <w:rPr>
            <w:noProof/>
            <w:webHidden/>
          </w:rPr>
        </w:r>
        <w:r>
          <w:rPr>
            <w:noProof/>
            <w:webHidden/>
          </w:rPr>
          <w:fldChar w:fldCharType="separate"/>
        </w:r>
        <w:r>
          <w:rPr>
            <w:noProof/>
            <w:webHidden/>
          </w:rPr>
          <w:t>34</w:t>
        </w:r>
        <w:r>
          <w:rPr>
            <w:noProof/>
            <w:webHidden/>
          </w:rPr>
          <w:fldChar w:fldCharType="end"/>
        </w:r>
      </w:hyperlink>
    </w:p>
    <w:p w14:paraId="3F804B43" w14:textId="04B53036" w:rsidR="00510B1B" w:rsidRDefault="00510B1B">
      <w:pPr>
        <w:pStyle w:val="TJ3"/>
        <w:rPr>
          <w:rFonts w:asciiTheme="minorHAnsi" w:hAnsiTheme="minorHAnsi" w:cstheme="minorBidi"/>
          <w:noProof/>
          <w:sz w:val="24"/>
          <w:szCs w:val="21"/>
          <w:lang w:eastAsia="en-GB" w:bidi="sa-IN"/>
        </w:rPr>
      </w:pPr>
      <w:hyperlink w:anchor="_Toc204157188" w:history="1">
        <w:r w:rsidRPr="00F32D88">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_Toc204157188 \h </w:instrText>
        </w:r>
        <w:r>
          <w:rPr>
            <w:noProof/>
            <w:webHidden/>
          </w:rPr>
        </w:r>
        <w:r>
          <w:rPr>
            <w:noProof/>
            <w:webHidden/>
          </w:rPr>
          <w:fldChar w:fldCharType="separate"/>
        </w:r>
        <w:r>
          <w:rPr>
            <w:noProof/>
            <w:webHidden/>
          </w:rPr>
          <w:t>34</w:t>
        </w:r>
        <w:r>
          <w:rPr>
            <w:noProof/>
            <w:webHidden/>
          </w:rPr>
          <w:fldChar w:fldCharType="end"/>
        </w:r>
      </w:hyperlink>
    </w:p>
    <w:p w14:paraId="37D40E80" w14:textId="4E4D9211" w:rsidR="00510B1B" w:rsidRDefault="00510B1B">
      <w:pPr>
        <w:pStyle w:val="TJ3"/>
        <w:rPr>
          <w:rFonts w:asciiTheme="minorHAnsi" w:hAnsiTheme="minorHAnsi" w:cstheme="minorBidi"/>
          <w:noProof/>
          <w:sz w:val="24"/>
          <w:szCs w:val="21"/>
          <w:lang w:eastAsia="en-GB" w:bidi="sa-IN"/>
        </w:rPr>
      </w:pPr>
      <w:hyperlink w:anchor="_Toc204157189" w:history="1">
        <w:r w:rsidRPr="00F32D88">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_Toc204157189 \h </w:instrText>
        </w:r>
        <w:r>
          <w:rPr>
            <w:noProof/>
            <w:webHidden/>
          </w:rPr>
        </w:r>
        <w:r>
          <w:rPr>
            <w:noProof/>
            <w:webHidden/>
          </w:rPr>
          <w:fldChar w:fldCharType="separate"/>
        </w:r>
        <w:r>
          <w:rPr>
            <w:noProof/>
            <w:webHidden/>
          </w:rPr>
          <w:t>35</w:t>
        </w:r>
        <w:r>
          <w:rPr>
            <w:noProof/>
            <w:webHidden/>
          </w:rPr>
          <w:fldChar w:fldCharType="end"/>
        </w:r>
      </w:hyperlink>
    </w:p>
    <w:p w14:paraId="5D3D1113" w14:textId="650B2BAD" w:rsidR="00510B1B" w:rsidRDefault="00510B1B">
      <w:pPr>
        <w:pStyle w:val="TJ3"/>
        <w:rPr>
          <w:rFonts w:asciiTheme="minorHAnsi" w:hAnsiTheme="minorHAnsi" w:cstheme="minorBidi"/>
          <w:noProof/>
          <w:sz w:val="24"/>
          <w:szCs w:val="21"/>
          <w:lang w:eastAsia="en-GB" w:bidi="sa-IN"/>
        </w:rPr>
      </w:pPr>
      <w:hyperlink w:anchor="_Toc204157190" w:history="1">
        <w:r w:rsidRPr="00F32D88">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_Toc204157190 \h </w:instrText>
        </w:r>
        <w:r>
          <w:rPr>
            <w:noProof/>
            <w:webHidden/>
          </w:rPr>
        </w:r>
        <w:r>
          <w:rPr>
            <w:noProof/>
            <w:webHidden/>
          </w:rPr>
          <w:fldChar w:fldCharType="separate"/>
        </w:r>
        <w:r>
          <w:rPr>
            <w:noProof/>
            <w:webHidden/>
          </w:rPr>
          <w:t>35</w:t>
        </w:r>
        <w:r>
          <w:rPr>
            <w:noProof/>
            <w:webHidden/>
          </w:rPr>
          <w:fldChar w:fldCharType="end"/>
        </w:r>
      </w:hyperlink>
    </w:p>
    <w:p w14:paraId="0AC4F82C" w14:textId="676371B9" w:rsidR="00510B1B" w:rsidRDefault="00510B1B">
      <w:pPr>
        <w:pStyle w:val="TJ3"/>
        <w:rPr>
          <w:rFonts w:asciiTheme="minorHAnsi" w:hAnsiTheme="minorHAnsi" w:cstheme="minorBidi"/>
          <w:noProof/>
          <w:sz w:val="24"/>
          <w:szCs w:val="21"/>
          <w:lang w:eastAsia="en-GB" w:bidi="sa-IN"/>
        </w:rPr>
      </w:pPr>
      <w:hyperlink w:anchor="_Toc204157191" w:history="1">
        <w:r w:rsidRPr="00F32D88">
          <w:rPr>
            <w:rStyle w:val="Hiperhivatkozs"/>
            <w:noProof/>
            <w:lang w:bidi="ar-SA"/>
          </w:rPr>
          <w:t xml:space="preserve">4.3.4. Regular consonant signs for vowelless consonants: the “implicit </w:t>
        </w:r>
        <w:r w:rsidRPr="00F32D88">
          <w:rPr>
            <w:rStyle w:val="Hiperhivatkozs"/>
            <w:i/>
            <w:iCs/>
            <w:noProof/>
            <w:lang w:bidi="ar-SA"/>
          </w:rPr>
          <w:t>puḷḷi</w:t>
        </w:r>
        <w:r w:rsidRPr="00F32D88">
          <w:rPr>
            <w:rStyle w:val="Hiperhivatkozs"/>
            <w:noProof/>
            <w:lang w:bidi="ar-SA"/>
          </w:rPr>
          <w:t>”</w:t>
        </w:r>
        <w:r>
          <w:rPr>
            <w:noProof/>
            <w:webHidden/>
          </w:rPr>
          <w:tab/>
        </w:r>
        <w:r>
          <w:rPr>
            <w:noProof/>
            <w:webHidden/>
          </w:rPr>
          <w:fldChar w:fldCharType="begin"/>
        </w:r>
        <w:r>
          <w:rPr>
            <w:noProof/>
            <w:webHidden/>
          </w:rPr>
          <w:instrText xml:space="preserve"> PAGEREF _Toc204157191 \h </w:instrText>
        </w:r>
        <w:r>
          <w:rPr>
            <w:noProof/>
            <w:webHidden/>
          </w:rPr>
        </w:r>
        <w:r>
          <w:rPr>
            <w:noProof/>
            <w:webHidden/>
          </w:rPr>
          <w:fldChar w:fldCharType="separate"/>
        </w:r>
        <w:r>
          <w:rPr>
            <w:noProof/>
            <w:webHidden/>
          </w:rPr>
          <w:t>35</w:t>
        </w:r>
        <w:r>
          <w:rPr>
            <w:noProof/>
            <w:webHidden/>
          </w:rPr>
          <w:fldChar w:fldCharType="end"/>
        </w:r>
      </w:hyperlink>
    </w:p>
    <w:p w14:paraId="41716389" w14:textId="675224AE" w:rsidR="00510B1B" w:rsidRDefault="00510B1B">
      <w:pPr>
        <w:pStyle w:val="TJ2"/>
        <w:rPr>
          <w:rFonts w:asciiTheme="minorHAnsi" w:hAnsiTheme="minorHAnsi" w:cstheme="minorBidi"/>
          <w:noProof/>
          <w:sz w:val="24"/>
          <w:szCs w:val="21"/>
          <w:lang w:eastAsia="en-GB" w:bidi="sa-IN"/>
        </w:rPr>
      </w:pPr>
      <w:hyperlink w:anchor="_Toc204157192" w:history="1">
        <w:r w:rsidRPr="00F32D88">
          <w:rPr>
            <w:rStyle w:val="Hiperhivatkozs"/>
            <w:noProof/>
            <w:lang w:bidi="ar-SA"/>
          </w:rPr>
          <w:t>4.4. Independent vowels</w:t>
        </w:r>
        <w:r>
          <w:rPr>
            <w:noProof/>
            <w:webHidden/>
          </w:rPr>
          <w:tab/>
        </w:r>
        <w:r>
          <w:rPr>
            <w:noProof/>
            <w:webHidden/>
          </w:rPr>
          <w:fldChar w:fldCharType="begin"/>
        </w:r>
        <w:r>
          <w:rPr>
            <w:noProof/>
            <w:webHidden/>
          </w:rPr>
          <w:instrText xml:space="preserve"> PAGEREF _Toc204157192 \h </w:instrText>
        </w:r>
        <w:r>
          <w:rPr>
            <w:noProof/>
            <w:webHidden/>
          </w:rPr>
        </w:r>
        <w:r>
          <w:rPr>
            <w:noProof/>
            <w:webHidden/>
          </w:rPr>
          <w:fldChar w:fldCharType="separate"/>
        </w:r>
        <w:r>
          <w:rPr>
            <w:noProof/>
            <w:webHidden/>
          </w:rPr>
          <w:t>36</w:t>
        </w:r>
        <w:r>
          <w:rPr>
            <w:noProof/>
            <w:webHidden/>
          </w:rPr>
          <w:fldChar w:fldCharType="end"/>
        </w:r>
      </w:hyperlink>
    </w:p>
    <w:p w14:paraId="36045769" w14:textId="64D6E351" w:rsidR="00510B1B" w:rsidRDefault="00510B1B">
      <w:pPr>
        <w:pStyle w:val="TJ3"/>
        <w:rPr>
          <w:rFonts w:asciiTheme="minorHAnsi" w:hAnsiTheme="minorHAnsi" w:cstheme="minorBidi"/>
          <w:noProof/>
          <w:sz w:val="24"/>
          <w:szCs w:val="21"/>
          <w:lang w:eastAsia="en-GB" w:bidi="sa-IN"/>
        </w:rPr>
      </w:pPr>
      <w:hyperlink w:anchor="_Toc204157193" w:history="1">
        <w:r w:rsidRPr="00F32D88">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_Toc204157193 \h </w:instrText>
        </w:r>
        <w:r>
          <w:rPr>
            <w:noProof/>
            <w:webHidden/>
          </w:rPr>
        </w:r>
        <w:r>
          <w:rPr>
            <w:noProof/>
            <w:webHidden/>
          </w:rPr>
          <w:fldChar w:fldCharType="separate"/>
        </w:r>
        <w:r>
          <w:rPr>
            <w:noProof/>
            <w:webHidden/>
          </w:rPr>
          <w:t>36</w:t>
        </w:r>
        <w:r>
          <w:rPr>
            <w:noProof/>
            <w:webHidden/>
          </w:rPr>
          <w:fldChar w:fldCharType="end"/>
        </w:r>
      </w:hyperlink>
    </w:p>
    <w:p w14:paraId="5F9A2C69" w14:textId="5A7ACA2E" w:rsidR="00510B1B" w:rsidRDefault="00510B1B">
      <w:pPr>
        <w:pStyle w:val="TJ3"/>
        <w:rPr>
          <w:rFonts w:asciiTheme="minorHAnsi" w:hAnsiTheme="minorHAnsi" w:cstheme="minorBidi"/>
          <w:noProof/>
          <w:sz w:val="24"/>
          <w:szCs w:val="21"/>
          <w:lang w:eastAsia="en-GB" w:bidi="sa-IN"/>
        </w:rPr>
      </w:pPr>
      <w:hyperlink w:anchor="_Toc204157194" w:history="1">
        <w:r w:rsidRPr="00F32D88">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_Toc204157194 \h </w:instrText>
        </w:r>
        <w:r>
          <w:rPr>
            <w:noProof/>
            <w:webHidden/>
          </w:rPr>
        </w:r>
        <w:r>
          <w:rPr>
            <w:noProof/>
            <w:webHidden/>
          </w:rPr>
          <w:fldChar w:fldCharType="separate"/>
        </w:r>
        <w:r>
          <w:rPr>
            <w:noProof/>
            <w:webHidden/>
          </w:rPr>
          <w:t>36</w:t>
        </w:r>
        <w:r>
          <w:rPr>
            <w:noProof/>
            <w:webHidden/>
          </w:rPr>
          <w:fldChar w:fldCharType="end"/>
        </w:r>
      </w:hyperlink>
    </w:p>
    <w:p w14:paraId="38A6AD1C" w14:textId="4A53ED22" w:rsidR="00510B1B" w:rsidRDefault="00510B1B">
      <w:pPr>
        <w:pStyle w:val="TJ2"/>
        <w:rPr>
          <w:rFonts w:asciiTheme="minorHAnsi" w:hAnsiTheme="minorHAnsi" w:cstheme="minorBidi"/>
          <w:noProof/>
          <w:sz w:val="24"/>
          <w:szCs w:val="21"/>
          <w:lang w:eastAsia="en-GB" w:bidi="sa-IN"/>
        </w:rPr>
      </w:pPr>
      <w:hyperlink w:anchor="_Toc204157195" w:history="1">
        <w:r w:rsidRPr="00F32D88">
          <w:rPr>
            <w:rStyle w:val="Hiperhivatkozs"/>
            <w:noProof/>
            <w:lang w:bidi="ar-SA"/>
          </w:rPr>
          <w:t>4.5. Systemic innovations in the Indic writing system</w:t>
        </w:r>
        <w:r>
          <w:rPr>
            <w:noProof/>
            <w:webHidden/>
          </w:rPr>
          <w:tab/>
        </w:r>
        <w:r>
          <w:rPr>
            <w:noProof/>
            <w:webHidden/>
          </w:rPr>
          <w:fldChar w:fldCharType="begin"/>
        </w:r>
        <w:r>
          <w:rPr>
            <w:noProof/>
            <w:webHidden/>
          </w:rPr>
          <w:instrText xml:space="preserve"> PAGEREF _Toc204157195 \h </w:instrText>
        </w:r>
        <w:r>
          <w:rPr>
            <w:noProof/>
            <w:webHidden/>
          </w:rPr>
        </w:r>
        <w:r>
          <w:rPr>
            <w:noProof/>
            <w:webHidden/>
          </w:rPr>
          <w:fldChar w:fldCharType="separate"/>
        </w:r>
        <w:r>
          <w:rPr>
            <w:noProof/>
            <w:webHidden/>
          </w:rPr>
          <w:t>38</w:t>
        </w:r>
        <w:r>
          <w:rPr>
            <w:noProof/>
            <w:webHidden/>
          </w:rPr>
          <w:fldChar w:fldCharType="end"/>
        </w:r>
      </w:hyperlink>
    </w:p>
    <w:p w14:paraId="6D4BD366" w14:textId="3D358190" w:rsidR="00510B1B" w:rsidRDefault="00510B1B">
      <w:pPr>
        <w:pStyle w:val="TJ3"/>
        <w:rPr>
          <w:rFonts w:asciiTheme="minorHAnsi" w:hAnsiTheme="minorHAnsi" w:cstheme="minorBidi"/>
          <w:noProof/>
          <w:sz w:val="24"/>
          <w:szCs w:val="21"/>
          <w:lang w:eastAsia="en-GB" w:bidi="sa-IN"/>
        </w:rPr>
      </w:pPr>
      <w:hyperlink w:anchor="_Toc204157196" w:history="1">
        <w:r w:rsidRPr="00F32D88">
          <w:rPr>
            <w:rStyle w:val="Hiperhivatkozs"/>
            <w:noProof/>
            <w:lang w:bidi="ar-SA"/>
          </w:rPr>
          <w:t>4.5.1. Borderline diacritical marks</w:t>
        </w:r>
        <w:r>
          <w:rPr>
            <w:noProof/>
            <w:webHidden/>
          </w:rPr>
          <w:tab/>
        </w:r>
        <w:r>
          <w:rPr>
            <w:noProof/>
            <w:webHidden/>
          </w:rPr>
          <w:fldChar w:fldCharType="begin"/>
        </w:r>
        <w:r>
          <w:rPr>
            <w:noProof/>
            <w:webHidden/>
          </w:rPr>
          <w:instrText xml:space="preserve"> PAGEREF _Toc204157196 \h </w:instrText>
        </w:r>
        <w:r>
          <w:rPr>
            <w:noProof/>
            <w:webHidden/>
          </w:rPr>
        </w:r>
        <w:r>
          <w:rPr>
            <w:noProof/>
            <w:webHidden/>
          </w:rPr>
          <w:fldChar w:fldCharType="separate"/>
        </w:r>
        <w:r>
          <w:rPr>
            <w:noProof/>
            <w:webHidden/>
          </w:rPr>
          <w:t>39</w:t>
        </w:r>
        <w:r>
          <w:rPr>
            <w:noProof/>
            <w:webHidden/>
          </w:rPr>
          <w:fldChar w:fldCharType="end"/>
        </w:r>
      </w:hyperlink>
    </w:p>
    <w:p w14:paraId="10F9F428" w14:textId="602AF438" w:rsidR="00510B1B" w:rsidRDefault="00510B1B">
      <w:pPr>
        <w:pStyle w:val="TJ4"/>
        <w:rPr>
          <w:rFonts w:asciiTheme="minorHAnsi" w:hAnsiTheme="minorHAnsi" w:cstheme="minorBidi"/>
          <w:noProof/>
          <w:sz w:val="24"/>
          <w:szCs w:val="21"/>
          <w:lang w:eastAsia="en-GB" w:bidi="sa-IN"/>
        </w:rPr>
      </w:pPr>
      <w:hyperlink w:anchor="_Toc204157197" w:history="1">
        <w:r w:rsidRPr="00F32D88">
          <w:rPr>
            <w:rStyle w:val="Hiperhivatkozs"/>
            <w:noProof/>
            <w:lang w:bidi="ar-SA"/>
          </w:rPr>
          <w:t>4.5.1.1. The |ā| graph as a signifier of length in maritime Southeast Asia</w:t>
        </w:r>
        <w:r>
          <w:rPr>
            <w:noProof/>
            <w:webHidden/>
          </w:rPr>
          <w:tab/>
        </w:r>
        <w:r>
          <w:rPr>
            <w:noProof/>
            <w:webHidden/>
          </w:rPr>
          <w:fldChar w:fldCharType="begin"/>
        </w:r>
        <w:r>
          <w:rPr>
            <w:noProof/>
            <w:webHidden/>
          </w:rPr>
          <w:instrText xml:space="preserve"> PAGEREF _Toc204157197 \h </w:instrText>
        </w:r>
        <w:r>
          <w:rPr>
            <w:noProof/>
            <w:webHidden/>
          </w:rPr>
        </w:r>
        <w:r>
          <w:rPr>
            <w:noProof/>
            <w:webHidden/>
          </w:rPr>
          <w:fldChar w:fldCharType="separate"/>
        </w:r>
        <w:r>
          <w:rPr>
            <w:noProof/>
            <w:webHidden/>
          </w:rPr>
          <w:t>39</w:t>
        </w:r>
        <w:r>
          <w:rPr>
            <w:noProof/>
            <w:webHidden/>
          </w:rPr>
          <w:fldChar w:fldCharType="end"/>
        </w:r>
      </w:hyperlink>
    </w:p>
    <w:p w14:paraId="60185EFF" w14:textId="5F669984" w:rsidR="00510B1B" w:rsidRDefault="00510B1B">
      <w:pPr>
        <w:pStyle w:val="TJ4"/>
        <w:rPr>
          <w:rFonts w:asciiTheme="minorHAnsi" w:hAnsiTheme="minorHAnsi" w:cstheme="minorBidi"/>
          <w:noProof/>
          <w:sz w:val="24"/>
          <w:szCs w:val="21"/>
          <w:lang w:eastAsia="en-GB" w:bidi="sa-IN"/>
        </w:rPr>
      </w:pPr>
      <w:hyperlink w:anchor="_Toc204157198" w:history="1">
        <w:r w:rsidRPr="00F32D88">
          <w:rPr>
            <w:rStyle w:val="Hiperhivatkozs"/>
            <w:noProof/>
            <w:lang w:bidi="ar-SA"/>
          </w:rPr>
          <w:t xml:space="preserve">4.5.1.2. Underdotted </w:t>
        </w:r>
        <w:r w:rsidRPr="00F32D88">
          <w:rPr>
            <w:rStyle w:val="Hiperhivatkozs"/>
            <w:i/>
            <w:iCs/>
            <w:noProof/>
            <w:lang w:bidi="ar-SA"/>
          </w:rPr>
          <w:t>akṣara</w:t>
        </w:r>
        <w:r w:rsidRPr="00F32D88">
          <w:rPr>
            <w:rStyle w:val="Hiperhivatkozs"/>
            <w:noProof/>
            <w:lang w:bidi="ar-SA"/>
          </w:rPr>
          <w:t>s in mainland Southeast Asia</w:t>
        </w:r>
        <w:r>
          <w:rPr>
            <w:noProof/>
            <w:webHidden/>
          </w:rPr>
          <w:tab/>
        </w:r>
        <w:r>
          <w:rPr>
            <w:noProof/>
            <w:webHidden/>
          </w:rPr>
          <w:fldChar w:fldCharType="begin"/>
        </w:r>
        <w:r>
          <w:rPr>
            <w:noProof/>
            <w:webHidden/>
          </w:rPr>
          <w:instrText xml:space="preserve"> PAGEREF _Toc204157198 \h </w:instrText>
        </w:r>
        <w:r>
          <w:rPr>
            <w:noProof/>
            <w:webHidden/>
          </w:rPr>
        </w:r>
        <w:r>
          <w:rPr>
            <w:noProof/>
            <w:webHidden/>
          </w:rPr>
          <w:fldChar w:fldCharType="separate"/>
        </w:r>
        <w:r>
          <w:rPr>
            <w:noProof/>
            <w:webHidden/>
          </w:rPr>
          <w:t>40</w:t>
        </w:r>
        <w:r>
          <w:rPr>
            <w:noProof/>
            <w:webHidden/>
          </w:rPr>
          <w:fldChar w:fldCharType="end"/>
        </w:r>
      </w:hyperlink>
    </w:p>
    <w:p w14:paraId="22014CE2" w14:textId="1F852C58" w:rsidR="00510B1B" w:rsidRDefault="00510B1B">
      <w:pPr>
        <w:pStyle w:val="TJ3"/>
        <w:rPr>
          <w:rFonts w:asciiTheme="minorHAnsi" w:hAnsiTheme="minorHAnsi" w:cstheme="minorBidi"/>
          <w:noProof/>
          <w:sz w:val="24"/>
          <w:szCs w:val="21"/>
          <w:lang w:eastAsia="en-GB" w:bidi="sa-IN"/>
        </w:rPr>
      </w:pPr>
      <w:hyperlink w:anchor="_Toc204157199" w:history="1">
        <w:r w:rsidRPr="00F32D88">
          <w:rPr>
            <w:rStyle w:val="Hiperhivatkozs"/>
            <w:noProof/>
            <w:lang w:bidi="ar-SA"/>
          </w:rPr>
          <w:t>4.5.2. Repurposed graphic signs</w:t>
        </w:r>
        <w:r>
          <w:rPr>
            <w:noProof/>
            <w:webHidden/>
          </w:rPr>
          <w:tab/>
        </w:r>
        <w:r>
          <w:rPr>
            <w:noProof/>
            <w:webHidden/>
          </w:rPr>
          <w:fldChar w:fldCharType="begin"/>
        </w:r>
        <w:r>
          <w:rPr>
            <w:noProof/>
            <w:webHidden/>
          </w:rPr>
          <w:instrText xml:space="preserve"> PAGEREF _Toc204157199 \h </w:instrText>
        </w:r>
        <w:r>
          <w:rPr>
            <w:noProof/>
            <w:webHidden/>
          </w:rPr>
        </w:r>
        <w:r>
          <w:rPr>
            <w:noProof/>
            <w:webHidden/>
          </w:rPr>
          <w:fldChar w:fldCharType="separate"/>
        </w:r>
        <w:r>
          <w:rPr>
            <w:noProof/>
            <w:webHidden/>
          </w:rPr>
          <w:t>40</w:t>
        </w:r>
        <w:r>
          <w:rPr>
            <w:noProof/>
            <w:webHidden/>
          </w:rPr>
          <w:fldChar w:fldCharType="end"/>
        </w:r>
      </w:hyperlink>
    </w:p>
    <w:p w14:paraId="26EF3153" w14:textId="3561AF1D" w:rsidR="00510B1B" w:rsidRDefault="00510B1B">
      <w:pPr>
        <w:pStyle w:val="TJ4"/>
        <w:rPr>
          <w:rFonts w:asciiTheme="minorHAnsi" w:hAnsiTheme="minorHAnsi" w:cstheme="minorBidi"/>
          <w:noProof/>
          <w:sz w:val="24"/>
          <w:szCs w:val="21"/>
          <w:lang w:eastAsia="en-GB" w:bidi="sa-IN"/>
        </w:rPr>
      </w:pPr>
      <w:hyperlink w:anchor="_Toc204157200" w:history="1">
        <w:r w:rsidRPr="00F32D88">
          <w:rPr>
            <w:rStyle w:val="Hiperhivatkozs"/>
            <w:noProof/>
            <w:lang w:bidi="ar-SA"/>
          </w:rPr>
          <w:t>4.5.2.1. Signs with a secondary phonographic function</w:t>
        </w:r>
        <w:r>
          <w:rPr>
            <w:noProof/>
            <w:webHidden/>
          </w:rPr>
          <w:tab/>
        </w:r>
        <w:r>
          <w:rPr>
            <w:noProof/>
            <w:webHidden/>
          </w:rPr>
          <w:fldChar w:fldCharType="begin"/>
        </w:r>
        <w:r>
          <w:rPr>
            <w:noProof/>
            <w:webHidden/>
          </w:rPr>
          <w:instrText xml:space="preserve"> PAGEREF _Toc204157200 \h </w:instrText>
        </w:r>
        <w:r>
          <w:rPr>
            <w:noProof/>
            <w:webHidden/>
          </w:rPr>
        </w:r>
        <w:r>
          <w:rPr>
            <w:noProof/>
            <w:webHidden/>
          </w:rPr>
          <w:fldChar w:fldCharType="separate"/>
        </w:r>
        <w:r>
          <w:rPr>
            <w:noProof/>
            <w:webHidden/>
          </w:rPr>
          <w:t>40</w:t>
        </w:r>
        <w:r>
          <w:rPr>
            <w:noProof/>
            <w:webHidden/>
          </w:rPr>
          <w:fldChar w:fldCharType="end"/>
        </w:r>
      </w:hyperlink>
    </w:p>
    <w:p w14:paraId="414411F9" w14:textId="16B1854B" w:rsidR="00510B1B" w:rsidRDefault="00510B1B">
      <w:pPr>
        <w:pStyle w:val="TJ4"/>
        <w:rPr>
          <w:rFonts w:asciiTheme="minorHAnsi" w:hAnsiTheme="minorHAnsi" w:cstheme="minorBidi"/>
          <w:noProof/>
          <w:sz w:val="24"/>
          <w:szCs w:val="21"/>
          <w:lang w:eastAsia="en-GB" w:bidi="sa-IN"/>
        </w:rPr>
      </w:pPr>
      <w:hyperlink w:anchor="_Toc204157201" w:history="1">
        <w:r w:rsidRPr="00F32D88">
          <w:rPr>
            <w:rStyle w:val="Hiperhivatkozs"/>
            <w:noProof/>
            <w:lang w:bidi="ar-SA"/>
          </w:rPr>
          <w:t>4.5.2.2. Alphanumeric signs as symbols</w:t>
        </w:r>
        <w:r>
          <w:rPr>
            <w:noProof/>
            <w:webHidden/>
          </w:rPr>
          <w:tab/>
        </w:r>
        <w:r>
          <w:rPr>
            <w:noProof/>
            <w:webHidden/>
          </w:rPr>
          <w:fldChar w:fldCharType="begin"/>
        </w:r>
        <w:r>
          <w:rPr>
            <w:noProof/>
            <w:webHidden/>
          </w:rPr>
          <w:instrText xml:space="preserve"> PAGEREF _Toc204157201 \h </w:instrText>
        </w:r>
        <w:r>
          <w:rPr>
            <w:noProof/>
            <w:webHidden/>
          </w:rPr>
        </w:r>
        <w:r>
          <w:rPr>
            <w:noProof/>
            <w:webHidden/>
          </w:rPr>
          <w:fldChar w:fldCharType="separate"/>
        </w:r>
        <w:r>
          <w:rPr>
            <w:noProof/>
            <w:webHidden/>
          </w:rPr>
          <w:t>41</w:t>
        </w:r>
        <w:r>
          <w:rPr>
            <w:noProof/>
            <w:webHidden/>
          </w:rPr>
          <w:fldChar w:fldCharType="end"/>
        </w:r>
      </w:hyperlink>
    </w:p>
    <w:p w14:paraId="6B72489C" w14:textId="1ABFB6E2" w:rsidR="00510B1B" w:rsidRDefault="00510B1B">
      <w:pPr>
        <w:pStyle w:val="TJ3"/>
        <w:rPr>
          <w:rFonts w:asciiTheme="minorHAnsi" w:hAnsiTheme="minorHAnsi" w:cstheme="minorBidi"/>
          <w:noProof/>
          <w:sz w:val="24"/>
          <w:szCs w:val="21"/>
          <w:lang w:eastAsia="en-GB" w:bidi="sa-IN"/>
        </w:rPr>
      </w:pPr>
      <w:hyperlink w:anchor="_Toc204157202" w:history="1">
        <w:r w:rsidRPr="00F32D88">
          <w:rPr>
            <w:rStyle w:val="Hiperhivatkozs"/>
            <w:noProof/>
            <w:lang w:bidi="ar-SA"/>
          </w:rPr>
          <w:t>4.5.3. Variation in glyph composition</w:t>
        </w:r>
        <w:r>
          <w:rPr>
            <w:noProof/>
            <w:webHidden/>
          </w:rPr>
          <w:tab/>
        </w:r>
        <w:r>
          <w:rPr>
            <w:noProof/>
            <w:webHidden/>
          </w:rPr>
          <w:fldChar w:fldCharType="begin"/>
        </w:r>
        <w:r>
          <w:rPr>
            <w:noProof/>
            <w:webHidden/>
          </w:rPr>
          <w:instrText xml:space="preserve"> PAGEREF _Toc204157202 \h </w:instrText>
        </w:r>
        <w:r>
          <w:rPr>
            <w:noProof/>
            <w:webHidden/>
          </w:rPr>
        </w:r>
        <w:r>
          <w:rPr>
            <w:noProof/>
            <w:webHidden/>
          </w:rPr>
          <w:fldChar w:fldCharType="separate"/>
        </w:r>
        <w:r>
          <w:rPr>
            <w:noProof/>
            <w:webHidden/>
          </w:rPr>
          <w:t>42</w:t>
        </w:r>
        <w:r>
          <w:rPr>
            <w:noProof/>
            <w:webHidden/>
          </w:rPr>
          <w:fldChar w:fldCharType="end"/>
        </w:r>
      </w:hyperlink>
    </w:p>
    <w:p w14:paraId="1A5869A2" w14:textId="3B0CB4B1" w:rsidR="00510B1B" w:rsidRDefault="00510B1B">
      <w:pPr>
        <w:pStyle w:val="TJ4"/>
        <w:rPr>
          <w:rFonts w:asciiTheme="minorHAnsi" w:hAnsiTheme="minorHAnsi" w:cstheme="minorBidi"/>
          <w:noProof/>
          <w:sz w:val="24"/>
          <w:szCs w:val="21"/>
          <w:lang w:eastAsia="en-GB" w:bidi="sa-IN"/>
        </w:rPr>
      </w:pPr>
      <w:hyperlink w:anchor="_Toc204157203" w:history="1">
        <w:r w:rsidRPr="00F32D88">
          <w:rPr>
            <w:rStyle w:val="Hiperhivatkozs"/>
            <w:noProof/>
            <w:lang w:bidi="ar-SA"/>
          </w:rPr>
          <w:t>4.5.3.1. Optional shorthand for complex characters</w:t>
        </w:r>
        <w:r>
          <w:rPr>
            <w:noProof/>
            <w:webHidden/>
          </w:rPr>
          <w:tab/>
        </w:r>
        <w:r>
          <w:rPr>
            <w:noProof/>
            <w:webHidden/>
          </w:rPr>
          <w:fldChar w:fldCharType="begin"/>
        </w:r>
        <w:r>
          <w:rPr>
            <w:noProof/>
            <w:webHidden/>
          </w:rPr>
          <w:instrText xml:space="preserve"> PAGEREF _Toc204157203 \h </w:instrText>
        </w:r>
        <w:r>
          <w:rPr>
            <w:noProof/>
            <w:webHidden/>
          </w:rPr>
        </w:r>
        <w:r>
          <w:rPr>
            <w:noProof/>
            <w:webHidden/>
          </w:rPr>
          <w:fldChar w:fldCharType="separate"/>
        </w:r>
        <w:r>
          <w:rPr>
            <w:noProof/>
            <w:webHidden/>
          </w:rPr>
          <w:t>42</w:t>
        </w:r>
        <w:r>
          <w:rPr>
            <w:noProof/>
            <w:webHidden/>
          </w:rPr>
          <w:fldChar w:fldCharType="end"/>
        </w:r>
      </w:hyperlink>
    </w:p>
    <w:p w14:paraId="4CD92120" w14:textId="5C1B5820" w:rsidR="00510B1B" w:rsidRDefault="00510B1B">
      <w:pPr>
        <w:pStyle w:val="TJ4"/>
        <w:rPr>
          <w:rFonts w:asciiTheme="minorHAnsi" w:hAnsiTheme="minorHAnsi" w:cstheme="minorBidi"/>
          <w:noProof/>
          <w:sz w:val="24"/>
          <w:szCs w:val="21"/>
          <w:lang w:eastAsia="en-GB" w:bidi="sa-IN"/>
        </w:rPr>
      </w:pPr>
      <w:hyperlink w:anchor="_Toc204157204" w:history="1">
        <w:r w:rsidRPr="00F32D88">
          <w:rPr>
            <w:rStyle w:val="Hiperhivatkozs"/>
            <w:noProof/>
            <w:lang w:bidi="ar-SA"/>
          </w:rPr>
          <w:t>4.5.3.2. Conjunct consonants in writing systems where they are not the norm</w:t>
        </w:r>
        <w:r>
          <w:rPr>
            <w:noProof/>
            <w:webHidden/>
          </w:rPr>
          <w:tab/>
        </w:r>
        <w:r>
          <w:rPr>
            <w:noProof/>
            <w:webHidden/>
          </w:rPr>
          <w:fldChar w:fldCharType="begin"/>
        </w:r>
        <w:r>
          <w:rPr>
            <w:noProof/>
            <w:webHidden/>
          </w:rPr>
          <w:instrText xml:space="preserve"> PAGEREF _Toc204157204 \h </w:instrText>
        </w:r>
        <w:r>
          <w:rPr>
            <w:noProof/>
            <w:webHidden/>
          </w:rPr>
        </w:r>
        <w:r>
          <w:rPr>
            <w:noProof/>
            <w:webHidden/>
          </w:rPr>
          <w:fldChar w:fldCharType="separate"/>
        </w:r>
        <w:r>
          <w:rPr>
            <w:noProof/>
            <w:webHidden/>
          </w:rPr>
          <w:t>42</w:t>
        </w:r>
        <w:r>
          <w:rPr>
            <w:noProof/>
            <w:webHidden/>
          </w:rPr>
          <w:fldChar w:fldCharType="end"/>
        </w:r>
      </w:hyperlink>
    </w:p>
    <w:p w14:paraId="40D8A815" w14:textId="3B780D3E" w:rsidR="00510B1B" w:rsidRDefault="00510B1B">
      <w:pPr>
        <w:pStyle w:val="TJ4"/>
        <w:rPr>
          <w:rFonts w:asciiTheme="minorHAnsi" w:hAnsiTheme="minorHAnsi" w:cstheme="minorBidi"/>
          <w:noProof/>
          <w:sz w:val="24"/>
          <w:szCs w:val="21"/>
          <w:lang w:eastAsia="en-GB" w:bidi="sa-IN"/>
        </w:rPr>
      </w:pPr>
      <w:hyperlink w:anchor="_Toc204157205" w:history="1">
        <w:r w:rsidRPr="00F32D88">
          <w:rPr>
            <w:rStyle w:val="Hiperhivatkozs"/>
            <w:noProof/>
            <w:lang w:bidi="ar-SA"/>
          </w:rPr>
          <w:t xml:space="preserve">4.5.3.3. Double </w:t>
        </w:r>
        <w:r w:rsidRPr="00F32D88">
          <w:rPr>
            <w:rStyle w:val="Hiperhivatkozs"/>
            <w:i/>
            <w:iCs/>
            <w:noProof/>
            <w:lang w:bidi="ar-SA"/>
          </w:rPr>
          <w:t>kāl</w:t>
        </w:r>
        <w:r w:rsidRPr="00F32D88">
          <w:rPr>
            <w:rStyle w:val="Hiperhivatkozs"/>
            <w:noProof/>
            <w:lang w:bidi="ar-SA"/>
          </w:rPr>
          <w:t xml:space="preserve"> in Tamil</w:t>
        </w:r>
        <w:r>
          <w:rPr>
            <w:noProof/>
            <w:webHidden/>
          </w:rPr>
          <w:tab/>
        </w:r>
        <w:r>
          <w:rPr>
            <w:noProof/>
            <w:webHidden/>
          </w:rPr>
          <w:fldChar w:fldCharType="begin"/>
        </w:r>
        <w:r>
          <w:rPr>
            <w:noProof/>
            <w:webHidden/>
          </w:rPr>
          <w:instrText xml:space="preserve"> PAGEREF _Toc204157205 \h </w:instrText>
        </w:r>
        <w:r>
          <w:rPr>
            <w:noProof/>
            <w:webHidden/>
          </w:rPr>
        </w:r>
        <w:r>
          <w:rPr>
            <w:noProof/>
            <w:webHidden/>
          </w:rPr>
          <w:fldChar w:fldCharType="separate"/>
        </w:r>
        <w:r>
          <w:rPr>
            <w:noProof/>
            <w:webHidden/>
          </w:rPr>
          <w:t>42</w:t>
        </w:r>
        <w:r>
          <w:rPr>
            <w:noProof/>
            <w:webHidden/>
          </w:rPr>
          <w:fldChar w:fldCharType="end"/>
        </w:r>
      </w:hyperlink>
    </w:p>
    <w:p w14:paraId="52B51734" w14:textId="427E3D44" w:rsidR="00510B1B" w:rsidRDefault="00510B1B">
      <w:pPr>
        <w:pStyle w:val="TJ4"/>
        <w:rPr>
          <w:rFonts w:asciiTheme="minorHAnsi" w:hAnsiTheme="minorHAnsi" w:cstheme="minorBidi"/>
          <w:noProof/>
          <w:sz w:val="24"/>
          <w:szCs w:val="21"/>
          <w:lang w:eastAsia="en-GB" w:bidi="sa-IN"/>
        </w:rPr>
      </w:pPr>
      <w:hyperlink w:anchor="_Toc204157206" w:history="1">
        <w:r w:rsidRPr="00F32D88">
          <w:rPr>
            <w:rStyle w:val="Hiperhivatkozs"/>
            <w:noProof/>
            <w:lang w:bidi="ar-SA"/>
          </w:rPr>
          <w:t xml:space="preserve">4.5.3.4. Independent and dependent </w:t>
        </w:r>
        <w:r w:rsidRPr="00F32D88">
          <w:rPr>
            <w:rStyle w:val="Hiperhivatkozs"/>
            <w:i/>
            <w:iCs/>
            <w:noProof/>
            <w:lang w:bidi="ar-SA"/>
          </w:rPr>
          <w:t>upadhmānīya</w:t>
        </w:r>
        <w:r w:rsidRPr="00F32D88">
          <w:rPr>
            <w:rStyle w:val="Hiperhivatkozs"/>
            <w:noProof/>
            <w:lang w:bidi="ar-SA"/>
          </w:rPr>
          <w:t xml:space="preserve"> and </w:t>
        </w:r>
        <w:r w:rsidRPr="00F32D88">
          <w:rPr>
            <w:rStyle w:val="Hiperhivatkozs"/>
            <w:i/>
            <w:iCs/>
            <w:noProof/>
            <w:lang w:bidi="ar-SA"/>
          </w:rPr>
          <w:t>jihvāmūlīya</w:t>
        </w:r>
        <w:r>
          <w:rPr>
            <w:noProof/>
            <w:webHidden/>
          </w:rPr>
          <w:tab/>
        </w:r>
        <w:r>
          <w:rPr>
            <w:noProof/>
            <w:webHidden/>
          </w:rPr>
          <w:fldChar w:fldCharType="begin"/>
        </w:r>
        <w:r>
          <w:rPr>
            <w:noProof/>
            <w:webHidden/>
          </w:rPr>
          <w:instrText xml:space="preserve"> PAGEREF _Toc204157206 \h </w:instrText>
        </w:r>
        <w:r>
          <w:rPr>
            <w:noProof/>
            <w:webHidden/>
          </w:rPr>
        </w:r>
        <w:r>
          <w:rPr>
            <w:noProof/>
            <w:webHidden/>
          </w:rPr>
          <w:fldChar w:fldCharType="separate"/>
        </w:r>
        <w:r>
          <w:rPr>
            <w:noProof/>
            <w:webHidden/>
          </w:rPr>
          <w:t>43</w:t>
        </w:r>
        <w:r>
          <w:rPr>
            <w:noProof/>
            <w:webHidden/>
          </w:rPr>
          <w:fldChar w:fldCharType="end"/>
        </w:r>
      </w:hyperlink>
    </w:p>
    <w:p w14:paraId="0847FD1C" w14:textId="49512B19" w:rsidR="00510B1B" w:rsidRDefault="00510B1B">
      <w:pPr>
        <w:pStyle w:val="TJ4"/>
        <w:rPr>
          <w:rFonts w:asciiTheme="minorHAnsi" w:hAnsiTheme="minorHAnsi" w:cstheme="minorBidi"/>
          <w:noProof/>
          <w:sz w:val="24"/>
          <w:szCs w:val="21"/>
          <w:lang w:eastAsia="en-GB" w:bidi="sa-IN"/>
        </w:rPr>
      </w:pPr>
      <w:hyperlink w:anchor="_Toc204157207" w:history="1">
        <w:r w:rsidRPr="00F32D88">
          <w:rPr>
            <w:rStyle w:val="Hiperhivatkozs"/>
            <w:noProof/>
            <w:lang w:bidi="ar-SA"/>
          </w:rPr>
          <w:t>4.5.3.5. Alternative behaviour of the superscript |r|</w:t>
        </w:r>
        <w:r>
          <w:rPr>
            <w:noProof/>
            <w:webHidden/>
          </w:rPr>
          <w:tab/>
        </w:r>
        <w:r>
          <w:rPr>
            <w:noProof/>
            <w:webHidden/>
          </w:rPr>
          <w:fldChar w:fldCharType="begin"/>
        </w:r>
        <w:r>
          <w:rPr>
            <w:noProof/>
            <w:webHidden/>
          </w:rPr>
          <w:instrText xml:space="preserve"> PAGEREF _Toc204157207 \h </w:instrText>
        </w:r>
        <w:r>
          <w:rPr>
            <w:noProof/>
            <w:webHidden/>
          </w:rPr>
        </w:r>
        <w:r>
          <w:rPr>
            <w:noProof/>
            <w:webHidden/>
          </w:rPr>
          <w:fldChar w:fldCharType="separate"/>
        </w:r>
        <w:r>
          <w:rPr>
            <w:noProof/>
            <w:webHidden/>
          </w:rPr>
          <w:t>43</w:t>
        </w:r>
        <w:r>
          <w:rPr>
            <w:noProof/>
            <w:webHidden/>
          </w:rPr>
          <w:fldChar w:fldCharType="end"/>
        </w:r>
      </w:hyperlink>
    </w:p>
    <w:p w14:paraId="4CC5DF22" w14:textId="7ACDE66B" w:rsidR="00510B1B" w:rsidRDefault="00510B1B">
      <w:pPr>
        <w:pStyle w:val="TJ4"/>
        <w:rPr>
          <w:rFonts w:asciiTheme="minorHAnsi" w:hAnsiTheme="minorHAnsi" w:cstheme="minorBidi"/>
          <w:noProof/>
          <w:sz w:val="24"/>
          <w:szCs w:val="21"/>
          <w:lang w:eastAsia="en-GB" w:bidi="sa-IN"/>
        </w:rPr>
      </w:pPr>
      <w:hyperlink w:anchor="_Toc204157208" w:history="1">
        <w:r w:rsidRPr="00F32D88">
          <w:rPr>
            <w:rStyle w:val="Hiperhivatkozs"/>
            <w:noProof/>
            <w:lang w:bidi="ar-SA"/>
          </w:rPr>
          <w:t>4.5.3.6. Multiple vowel markers within a complex glyph</w:t>
        </w:r>
        <w:r>
          <w:rPr>
            <w:noProof/>
            <w:webHidden/>
          </w:rPr>
          <w:tab/>
        </w:r>
        <w:r>
          <w:rPr>
            <w:noProof/>
            <w:webHidden/>
          </w:rPr>
          <w:fldChar w:fldCharType="begin"/>
        </w:r>
        <w:r>
          <w:rPr>
            <w:noProof/>
            <w:webHidden/>
          </w:rPr>
          <w:instrText xml:space="preserve"> PAGEREF _Toc204157208 \h </w:instrText>
        </w:r>
        <w:r>
          <w:rPr>
            <w:noProof/>
            <w:webHidden/>
          </w:rPr>
        </w:r>
        <w:r>
          <w:rPr>
            <w:noProof/>
            <w:webHidden/>
          </w:rPr>
          <w:fldChar w:fldCharType="separate"/>
        </w:r>
        <w:r>
          <w:rPr>
            <w:noProof/>
            <w:webHidden/>
          </w:rPr>
          <w:t>44</w:t>
        </w:r>
        <w:r>
          <w:rPr>
            <w:noProof/>
            <w:webHidden/>
          </w:rPr>
          <w:fldChar w:fldCharType="end"/>
        </w:r>
      </w:hyperlink>
    </w:p>
    <w:p w14:paraId="5E0DEB86" w14:textId="4B1374F7" w:rsidR="00510B1B" w:rsidRDefault="00510B1B">
      <w:pPr>
        <w:pStyle w:val="TJ4"/>
        <w:rPr>
          <w:rFonts w:asciiTheme="minorHAnsi" w:hAnsiTheme="minorHAnsi" w:cstheme="minorBidi"/>
          <w:noProof/>
          <w:sz w:val="24"/>
          <w:szCs w:val="21"/>
          <w:lang w:eastAsia="en-GB" w:bidi="sa-IN"/>
        </w:rPr>
      </w:pPr>
      <w:hyperlink w:anchor="_Toc204157209" w:history="1">
        <w:r w:rsidRPr="00F32D88">
          <w:rPr>
            <w:rStyle w:val="Hiperhivatkozs"/>
            <w:noProof/>
            <w:lang w:bidi="ar-SA"/>
          </w:rPr>
          <w:t>4.5.3.7. Independent vowel signs as parts of complex glyphs</w:t>
        </w:r>
        <w:r>
          <w:rPr>
            <w:noProof/>
            <w:webHidden/>
          </w:rPr>
          <w:tab/>
        </w:r>
        <w:r>
          <w:rPr>
            <w:noProof/>
            <w:webHidden/>
          </w:rPr>
          <w:fldChar w:fldCharType="begin"/>
        </w:r>
        <w:r>
          <w:rPr>
            <w:noProof/>
            <w:webHidden/>
          </w:rPr>
          <w:instrText xml:space="preserve"> PAGEREF _Toc204157209 \h </w:instrText>
        </w:r>
        <w:r>
          <w:rPr>
            <w:noProof/>
            <w:webHidden/>
          </w:rPr>
        </w:r>
        <w:r>
          <w:rPr>
            <w:noProof/>
            <w:webHidden/>
          </w:rPr>
          <w:fldChar w:fldCharType="separate"/>
        </w:r>
        <w:r>
          <w:rPr>
            <w:noProof/>
            <w:webHidden/>
          </w:rPr>
          <w:t>44</w:t>
        </w:r>
        <w:r>
          <w:rPr>
            <w:noProof/>
            <w:webHidden/>
          </w:rPr>
          <w:fldChar w:fldCharType="end"/>
        </w:r>
      </w:hyperlink>
    </w:p>
    <w:p w14:paraId="57115B28" w14:textId="3CA7BED8" w:rsidR="00510B1B" w:rsidRDefault="00510B1B">
      <w:pPr>
        <w:pStyle w:val="TJ2"/>
        <w:rPr>
          <w:rFonts w:asciiTheme="minorHAnsi" w:hAnsiTheme="minorHAnsi" w:cstheme="minorBidi"/>
          <w:noProof/>
          <w:sz w:val="24"/>
          <w:szCs w:val="21"/>
          <w:lang w:eastAsia="en-GB" w:bidi="sa-IN"/>
        </w:rPr>
      </w:pPr>
      <w:hyperlink w:anchor="_Toc204157210" w:history="1">
        <w:r w:rsidRPr="00F32D88">
          <w:rPr>
            <w:rStyle w:val="Hiperhivatkozs"/>
            <w:noProof/>
            <w:lang w:bidi="ar-SA"/>
          </w:rPr>
          <w:t>4.6. Editorial interpretation</w:t>
        </w:r>
        <w:r>
          <w:rPr>
            <w:noProof/>
            <w:webHidden/>
          </w:rPr>
          <w:tab/>
        </w:r>
        <w:r>
          <w:rPr>
            <w:noProof/>
            <w:webHidden/>
          </w:rPr>
          <w:fldChar w:fldCharType="begin"/>
        </w:r>
        <w:r>
          <w:rPr>
            <w:noProof/>
            <w:webHidden/>
          </w:rPr>
          <w:instrText xml:space="preserve"> PAGEREF _Toc204157210 \h </w:instrText>
        </w:r>
        <w:r>
          <w:rPr>
            <w:noProof/>
            <w:webHidden/>
          </w:rPr>
        </w:r>
        <w:r>
          <w:rPr>
            <w:noProof/>
            <w:webHidden/>
          </w:rPr>
          <w:fldChar w:fldCharType="separate"/>
        </w:r>
        <w:r>
          <w:rPr>
            <w:noProof/>
            <w:webHidden/>
          </w:rPr>
          <w:t>45</w:t>
        </w:r>
        <w:r>
          <w:rPr>
            <w:noProof/>
            <w:webHidden/>
          </w:rPr>
          <w:fldChar w:fldCharType="end"/>
        </w:r>
      </w:hyperlink>
    </w:p>
    <w:p w14:paraId="4FE2E173" w14:textId="6743ABBA" w:rsidR="00510B1B" w:rsidRDefault="00510B1B">
      <w:pPr>
        <w:pStyle w:val="TJ3"/>
        <w:rPr>
          <w:rFonts w:asciiTheme="minorHAnsi" w:hAnsiTheme="minorHAnsi" w:cstheme="minorBidi"/>
          <w:noProof/>
          <w:sz w:val="24"/>
          <w:szCs w:val="21"/>
          <w:lang w:eastAsia="en-GB" w:bidi="sa-IN"/>
        </w:rPr>
      </w:pPr>
      <w:hyperlink w:anchor="_Toc204157211" w:history="1">
        <w:r w:rsidRPr="00F32D88">
          <w:rPr>
            <w:rStyle w:val="Hiperhivatkozs"/>
            <w:noProof/>
            <w:lang w:bidi="ar-SA"/>
          </w:rPr>
          <w:t>4.6.1. Silent identification of homographs</w:t>
        </w:r>
        <w:r>
          <w:rPr>
            <w:noProof/>
            <w:webHidden/>
          </w:rPr>
          <w:tab/>
        </w:r>
        <w:r>
          <w:rPr>
            <w:noProof/>
            <w:webHidden/>
          </w:rPr>
          <w:fldChar w:fldCharType="begin"/>
        </w:r>
        <w:r>
          <w:rPr>
            <w:noProof/>
            <w:webHidden/>
          </w:rPr>
          <w:instrText xml:space="preserve"> PAGEREF _Toc204157211 \h </w:instrText>
        </w:r>
        <w:r>
          <w:rPr>
            <w:noProof/>
            <w:webHidden/>
          </w:rPr>
        </w:r>
        <w:r>
          <w:rPr>
            <w:noProof/>
            <w:webHidden/>
          </w:rPr>
          <w:fldChar w:fldCharType="separate"/>
        </w:r>
        <w:r>
          <w:rPr>
            <w:noProof/>
            <w:webHidden/>
          </w:rPr>
          <w:t>45</w:t>
        </w:r>
        <w:r>
          <w:rPr>
            <w:noProof/>
            <w:webHidden/>
          </w:rPr>
          <w:fldChar w:fldCharType="end"/>
        </w:r>
      </w:hyperlink>
    </w:p>
    <w:p w14:paraId="4DEFE366" w14:textId="24E30D1E" w:rsidR="00510B1B" w:rsidRDefault="00510B1B">
      <w:pPr>
        <w:pStyle w:val="TJ3"/>
        <w:rPr>
          <w:rFonts w:asciiTheme="minorHAnsi" w:hAnsiTheme="minorHAnsi" w:cstheme="minorBidi"/>
          <w:noProof/>
          <w:sz w:val="24"/>
          <w:szCs w:val="21"/>
          <w:lang w:eastAsia="en-GB" w:bidi="sa-IN"/>
        </w:rPr>
      </w:pPr>
      <w:hyperlink w:anchor="_Toc204157212" w:history="1">
        <w:r w:rsidRPr="00F32D88">
          <w:rPr>
            <w:rStyle w:val="Hiperhivatkozs"/>
            <w:noProof/>
            <w:lang w:bidi="ar-SA"/>
          </w:rPr>
          <w:t>4.6.2. Poorly legible text</w:t>
        </w:r>
        <w:r>
          <w:rPr>
            <w:noProof/>
            <w:webHidden/>
          </w:rPr>
          <w:tab/>
        </w:r>
        <w:r>
          <w:rPr>
            <w:noProof/>
            <w:webHidden/>
          </w:rPr>
          <w:fldChar w:fldCharType="begin"/>
        </w:r>
        <w:r>
          <w:rPr>
            <w:noProof/>
            <w:webHidden/>
          </w:rPr>
          <w:instrText xml:space="preserve"> PAGEREF _Toc204157212 \h </w:instrText>
        </w:r>
        <w:r>
          <w:rPr>
            <w:noProof/>
            <w:webHidden/>
          </w:rPr>
        </w:r>
        <w:r>
          <w:rPr>
            <w:noProof/>
            <w:webHidden/>
          </w:rPr>
          <w:fldChar w:fldCharType="separate"/>
        </w:r>
        <w:r>
          <w:rPr>
            <w:noProof/>
            <w:webHidden/>
          </w:rPr>
          <w:t>45</w:t>
        </w:r>
        <w:r>
          <w:rPr>
            <w:noProof/>
            <w:webHidden/>
          </w:rPr>
          <w:fldChar w:fldCharType="end"/>
        </w:r>
      </w:hyperlink>
    </w:p>
    <w:p w14:paraId="06F3AC1B" w14:textId="4A595461" w:rsidR="00510B1B" w:rsidRDefault="00510B1B">
      <w:pPr>
        <w:pStyle w:val="TJ4"/>
        <w:rPr>
          <w:rFonts w:asciiTheme="minorHAnsi" w:hAnsiTheme="minorHAnsi" w:cstheme="minorBidi"/>
          <w:noProof/>
          <w:sz w:val="24"/>
          <w:szCs w:val="21"/>
          <w:lang w:eastAsia="en-GB" w:bidi="sa-IN"/>
        </w:rPr>
      </w:pPr>
      <w:hyperlink w:anchor="_Toc204157213" w:history="1">
        <w:r w:rsidRPr="00F32D88">
          <w:rPr>
            <w:rStyle w:val="Hiperhivatkozs"/>
            <w:noProof/>
            <w:lang w:bidi="ar-SA"/>
          </w:rPr>
          <w:t>4.6.2.1. Wildcards for unidentified consonants and vowels</w:t>
        </w:r>
        <w:r>
          <w:rPr>
            <w:noProof/>
            <w:webHidden/>
          </w:rPr>
          <w:tab/>
        </w:r>
        <w:r>
          <w:rPr>
            <w:noProof/>
            <w:webHidden/>
          </w:rPr>
          <w:fldChar w:fldCharType="begin"/>
        </w:r>
        <w:r>
          <w:rPr>
            <w:noProof/>
            <w:webHidden/>
          </w:rPr>
          <w:instrText xml:space="preserve"> PAGEREF _Toc204157213 \h </w:instrText>
        </w:r>
        <w:r>
          <w:rPr>
            <w:noProof/>
            <w:webHidden/>
          </w:rPr>
        </w:r>
        <w:r>
          <w:rPr>
            <w:noProof/>
            <w:webHidden/>
          </w:rPr>
          <w:fldChar w:fldCharType="separate"/>
        </w:r>
        <w:r>
          <w:rPr>
            <w:noProof/>
            <w:webHidden/>
          </w:rPr>
          <w:t>45</w:t>
        </w:r>
        <w:r>
          <w:rPr>
            <w:noProof/>
            <w:webHidden/>
          </w:rPr>
          <w:fldChar w:fldCharType="end"/>
        </w:r>
      </w:hyperlink>
    </w:p>
    <w:p w14:paraId="4D1E3870" w14:textId="046E5559" w:rsidR="00510B1B" w:rsidRDefault="00510B1B">
      <w:pPr>
        <w:pStyle w:val="TJ3"/>
        <w:rPr>
          <w:rFonts w:asciiTheme="minorHAnsi" w:hAnsiTheme="minorHAnsi" w:cstheme="minorBidi"/>
          <w:noProof/>
          <w:sz w:val="24"/>
          <w:szCs w:val="21"/>
          <w:lang w:eastAsia="en-GB" w:bidi="sa-IN"/>
        </w:rPr>
      </w:pPr>
      <w:hyperlink w:anchor="_Toc204157214" w:history="1">
        <w:r w:rsidRPr="00F32D88">
          <w:rPr>
            <w:rStyle w:val="Hiperhivatkozs"/>
            <w:noProof/>
            <w:lang w:bidi="ar-SA"/>
          </w:rPr>
          <w:t xml:space="preserve">4.6.3. Distinction of long </w:t>
        </w:r>
        <w:r w:rsidRPr="00F32D88">
          <w:rPr>
            <w:rStyle w:val="Hiperhivatkozs"/>
            <w:i/>
            <w:iCs/>
            <w:noProof/>
            <w:lang w:bidi="ar-SA"/>
          </w:rPr>
          <w:t>ē</w:t>
        </w:r>
        <w:r w:rsidRPr="00F32D88">
          <w:rPr>
            <w:rStyle w:val="Hiperhivatkozs"/>
            <w:noProof/>
            <w:lang w:bidi="ar-SA"/>
          </w:rPr>
          <w:t xml:space="preserve"> and </w:t>
        </w:r>
        <w:r w:rsidRPr="00F32D88">
          <w:rPr>
            <w:rStyle w:val="Hiperhivatkozs"/>
            <w:i/>
            <w:iCs/>
            <w:noProof/>
            <w:lang w:bidi="ar-SA"/>
          </w:rPr>
          <w:t>ō</w:t>
        </w:r>
        <w:r w:rsidRPr="00F32D88">
          <w:rPr>
            <w:rStyle w:val="Hiperhivatkozs"/>
            <w:noProof/>
            <w:lang w:bidi="ar-SA"/>
          </w:rPr>
          <w:t xml:space="preserve"> from short </w:t>
        </w:r>
        <w:r w:rsidRPr="00F32D88">
          <w:rPr>
            <w:rStyle w:val="Hiperhivatkozs"/>
            <w:i/>
            <w:iCs/>
            <w:noProof/>
            <w:lang w:bidi="ar-SA"/>
          </w:rPr>
          <w:t>e</w:t>
        </w:r>
        <w:r w:rsidRPr="00F32D88">
          <w:rPr>
            <w:rStyle w:val="Hiperhivatkozs"/>
            <w:noProof/>
            <w:lang w:bidi="ar-SA"/>
          </w:rPr>
          <w:t xml:space="preserve"> and </w:t>
        </w:r>
        <w:r w:rsidRPr="00F32D88">
          <w:rPr>
            <w:rStyle w:val="Hiperhivatkozs"/>
            <w:i/>
            <w:iCs/>
            <w:noProof/>
            <w:lang w:bidi="ar-SA"/>
          </w:rPr>
          <w:t>o</w:t>
        </w:r>
        <w:r>
          <w:rPr>
            <w:noProof/>
            <w:webHidden/>
          </w:rPr>
          <w:tab/>
        </w:r>
        <w:r>
          <w:rPr>
            <w:noProof/>
            <w:webHidden/>
          </w:rPr>
          <w:fldChar w:fldCharType="begin"/>
        </w:r>
        <w:r>
          <w:rPr>
            <w:noProof/>
            <w:webHidden/>
          </w:rPr>
          <w:instrText xml:space="preserve"> PAGEREF _Toc204157214 \h </w:instrText>
        </w:r>
        <w:r>
          <w:rPr>
            <w:noProof/>
            <w:webHidden/>
          </w:rPr>
        </w:r>
        <w:r>
          <w:rPr>
            <w:noProof/>
            <w:webHidden/>
          </w:rPr>
          <w:fldChar w:fldCharType="separate"/>
        </w:r>
        <w:r>
          <w:rPr>
            <w:noProof/>
            <w:webHidden/>
          </w:rPr>
          <w:t>46</w:t>
        </w:r>
        <w:r>
          <w:rPr>
            <w:noProof/>
            <w:webHidden/>
          </w:rPr>
          <w:fldChar w:fldCharType="end"/>
        </w:r>
      </w:hyperlink>
    </w:p>
    <w:p w14:paraId="1B67F61C" w14:textId="28875955" w:rsidR="00510B1B" w:rsidRDefault="00510B1B">
      <w:pPr>
        <w:pStyle w:val="TJ3"/>
        <w:rPr>
          <w:rFonts w:asciiTheme="minorHAnsi" w:hAnsiTheme="minorHAnsi" w:cstheme="minorBidi"/>
          <w:noProof/>
          <w:sz w:val="24"/>
          <w:szCs w:val="21"/>
          <w:lang w:eastAsia="en-GB" w:bidi="sa-IN"/>
        </w:rPr>
      </w:pPr>
      <w:hyperlink w:anchor="_Toc204157215" w:history="1">
        <w:r w:rsidRPr="00F32D88">
          <w:rPr>
            <w:rStyle w:val="Hiperhivatkozs"/>
            <w:noProof/>
            <w:lang w:bidi="ar-SA"/>
          </w:rPr>
          <w:t>4.6.4. Short vowel written where a corresponding long vowel is expected</w:t>
        </w:r>
        <w:r>
          <w:rPr>
            <w:noProof/>
            <w:webHidden/>
          </w:rPr>
          <w:tab/>
        </w:r>
        <w:r>
          <w:rPr>
            <w:noProof/>
            <w:webHidden/>
          </w:rPr>
          <w:fldChar w:fldCharType="begin"/>
        </w:r>
        <w:r>
          <w:rPr>
            <w:noProof/>
            <w:webHidden/>
          </w:rPr>
          <w:instrText xml:space="preserve"> PAGEREF _Toc204157215 \h </w:instrText>
        </w:r>
        <w:r>
          <w:rPr>
            <w:noProof/>
            <w:webHidden/>
          </w:rPr>
        </w:r>
        <w:r>
          <w:rPr>
            <w:noProof/>
            <w:webHidden/>
          </w:rPr>
          <w:fldChar w:fldCharType="separate"/>
        </w:r>
        <w:r>
          <w:rPr>
            <w:noProof/>
            <w:webHidden/>
          </w:rPr>
          <w:t>46</w:t>
        </w:r>
        <w:r>
          <w:rPr>
            <w:noProof/>
            <w:webHidden/>
          </w:rPr>
          <w:fldChar w:fldCharType="end"/>
        </w:r>
      </w:hyperlink>
    </w:p>
    <w:p w14:paraId="7E594657" w14:textId="6569E6BF" w:rsidR="00510B1B" w:rsidRDefault="00510B1B">
      <w:pPr>
        <w:pStyle w:val="TJ3"/>
        <w:rPr>
          <w:rFonts w:asciiTheme="minorHAnsi" w:hAnsiTheme="minorHAnsi" w:cstheme="minorBidi"/>
          <w:noProof/>
          <w:sz w:val="24"/>
          <w:szCs w:val="21"/>
          <w:lang w:eastAsia="en-GB" w:bidi="sa-IN"/>
        </w:rPr>
      </w:pPr>
      <w:hyperlink w:anchor="_Toc204157216" w:history="1">
        <w:r w:rsidRPr="00F32D88">
          <w:rPr>
            <w:rStyle w:val="Hiperhivatkozs"/>
            <w:noProof/>
            <w:lang w:bidi="ar-SA"/>
          </w:rPr>
          <w:t>4.6.5. Sandhi analysis</w:t>
        </w:r>
        <w:r>
          <w:rPr>
            <w:noProof/>
            <w:webHidden/>
          </w:rPr>
          <w:tab/>
        </w:r>
        <w:r>
          <w:rPr>
            <w:noProof/>
            <w:webHidden/>
          </w:rPr>
          <w:fldChar w:fldCharType="begin"/>
        </w:r>
        <w:r>
          <w:rPr>
            <w:noProof/>
            <w:webHidden/>
          </w:rPr>
          <w:instrText xml:space="preserve"> PAGEREF _Toc204157216 \h </w:instrText>
        </w:r>
        <w:r>
          <w:rPr>
            <w:noProof/>
            <w:webHidden/>
          </w:rPr>
        </w:r>
        <w:r>
          <w:rPr>
            <w:noProof/>
            <w:webHidden/>
          </w:rPr>
          <w:fldChar w:fldCharType="separate"/>
        </w:r>
        <w:r>
          <w:rPr>
            <w:noProof/>
            <w:webHidden/>
          </w:rPr>
          <w:t>46</w:t>
        </w:r>
        <w:r>
          <w:rPr>
            <w:noProof/>
            <w:webHidden/>
          </w:rPr>
          <w:fldChar w:fldCharType="end"/>
        </w:r>
      </w:hyperlink>
    </w:p>
    <w:p w14:paraId="41EC8452" w14:textId="0DF2A100" w:rsidR="00510B1B" w:rsidRDefault="00510B1B">
      <w:pPr>
        <w:pStyle w:val="TJ4"/>
        <w:rPr>
          <w:rFonts w:asciiTheme="minorHAnsi" w:hAnsiTheme="minorHAnsi" w:cstheme="minorBidi"/>
          <w:noProof/>
          <w:sz w:val="24"/>
          <w:szCs w:val="21"/>
          <w:lang w:eastAsia="en-GB" w:bidi="sa-IN"/>
        </w:rPr>
      </w:pPr>
      <w:hyperlink w:anchor="_Toc204157217" w:history="1">
        <w:r w:rsidRPr="00F32D88">
          <w:rPr>
            <w:rStyle w:val="Hiperhivatkozs"/>
            <w:noProof/>
            <w:lang w:bidi="ar-SA"/>
          </w:rPr>
          <w:t>4.6.5.1. Epenthetic consonants</w:t>
        </w:r>
        <w:r>
          <w:rPr>
            <w:noProof/>
            <w:webHidden/>
          </w:rPr>
          <w:tab/>
        </w:r>
        <w:r>
          <w:rPr>
            <w:noProof/>
            <w:webHidden/>
          </w:rPr>
          <w:fldChar w:fldCharType="begin"/>
        </w:r>
        <w:r>
          <w:rPr>
            <w:noProof/>
            <w:webHidden/>
          </w:rPr>
          <w:instrText xml:space="preserve"> PAGEREF _Toc204157217 \h </w:instrText>
        </w:r>
        <w:r>
          <w:rPr>
            <w:noProof/>
            <w:webHidden/>
          </w:rPr>
        </w:r>
        <w:r>
          <w:rPr>
            <w:noProof/>
            <w:webHidden/>
          </w:rPr>
          <w:fldChar w:fldCharType="separate"/>
        </w:r>
        <w:r>
          <w:rPr>
            <w:noProof/>
            <w:webHidden/>
          </w:rPr>
          <w:t>47</w:t>
        </w:r>
        <w:r>
          <w:rPr>
            <w:noProof/>
            <w:webHidden/>
          </w:rPr>
          <w:fldChar w:fldCharType="end"/>
        </w:r>
      </w:hyperlink>
    </w:p>
    <w:p w14:paraId="299D1C6D" w14:textId="03A315E5" w:rsidR="00510B1B" w:rsidRDefault="00510B1B">
      <w:pPr>
        <w:pStyle w:val="TJ4"/>
        <w:rPr>
          <w:rFonts w:asciiTheme="minorHAnsi" w:hAnsiTheme="minorHAnsi" w:cstheme="minorBidi"/>
          <w:noProof/>
          <w:sz w:val="24"/>
          <w:szCs w:val="21"/>
          <w:lang w:eastAsia="en-GB" w:bidi="sa-IN"/>
        </w:rPr>
      </w:pPr>
      <w:hyperlink w:anchor="_Toc204157218" w:history="1">
        <w:r w:rsidRPr="00F32D88">
          <w:rPr>
            <w:rStyle w:val="Hiperhivatkozs"/>
            <w:noProof/>
            <w:lang w:bidi="ar-SA"/>
          </w:rPr>
          <w:t>4.6.5.2. Elision of final vowels</w:t>
        </w:r>
        <w:r>
          <w:rPr>
            <w:noProof/>
            <w:webHidden/>
          </w:rPr>
          <w:tab/>
        </w:r>
        <w:r>
          <w:rPr>
            <w:noProof/>
            <w:webHidden/>
          </w:rPr>
          <w:fldChar w:fldCharType="begin"/>
        </w:r>
        <w:r>
          <w:rPr>
            <w:noProof/>
            <w:webHidden/>
          </w:rPr>
          <w:instrText xml:space="preserve"> PAGEREF _Toc204157218 \h </w:instrText>
        </w:r>
        <w:r>
          <w:rPr>
            <w:noProof/>
            <w:webHidden/>
          </w:rPr>
        </w:r>
        <w:r>
          <w:rPr>
            <w:noProof/>
            <w:webHidden/>
          </w:rPr>
          <w:fldChar w:fldCharType="separate"/>
        </w:r>
        <w:r>
          <w:rPr>
            <w:noProof/>
            <w:webHidden/>
          </w:rPr>
          <w:t>47</w:t>
        </w:r>
        <w:r>
          <w:rPr>
            <w:noProof/>
            <w:webHidden/>
          </w:rPr>
          <w:fldChar w:fldCharType="end"/>
        </w:r>
      </w:hyperlink>
    </w:p>
    <w:p w14:paraId="0B5844E3" w14:textId="61A1AB54" w:rsidR="00510B1B" w:rsidRDefault="00510B1B">
      <w:pPr>
        <w:pStyle w:val="TJ1"/>
        <w:rPr>
          <w:rFonts w:asciiTheme="minorHAnsi" w:hAnsiTheme="minorHAnsi" w:cstheme="minorBidi"/>
          <w:b w:val="0"/>
          <w:noProof/>
          <w:sz w:val="24"/>
          <w:szCs w:val="21"/>
          <w:lang w:eastAsia="en-GB" w:bidi="sa-IN"/>
        </w:rPr>
      </w:pPr>
      <w:hyperlink w:anchor="_Toc204157219" w:history="1">
        <w:r w:rsidRPr="00F32D88">
          <w:rPr>
            <w:rStyle w:val="Hiperhivatkozs"/>
            <w:noProof/>
            <w:lang w:bidi="ar-SA"/>
          </w:rPr>
          <w:t>5. Transliterating numeral signs</w:t>
        </w:r>
        <w:r>
          <w:rPr>
            <w:noProof/>
            <w:webHidden/>
          </w:rPr>
          <w:tab/>
        </w:r>
        <w:r>
          <w:rPr>
            <w:noProof/>
            <w:webHidden/>
          </w:rPr>
          <w:fldChar w:fldCharType="begin"/>
        </w:r>
        <w:r>
          <w:rPr>
            <w:noProof/>
            <w:webHidden/>
          </w:rPr>
          <w:instrText xml:space="preserve"> PAGEREF _Toc204157219 \h </w:instrText>
        </w:r>
        <w:r>
          <w:rPr>
            <w:noProof/>
            <w:webHidden/>
          </w:rPr>
        </w:r>
        <w:r>
          <w:rPr>
            <w:noProof/>
            <w:webHidden/>
          </w:rPr>
          <w:fldChar w:fldCharType="separate"/>
        </w:r>
        <w:r>
          <w:rPr>
            <w:noProof/>
            <w:webHidden/>
          </w:rPr>
          <w:t>48</w:t>
        </w:r>
        <w:r>
          <w:rPr>
            <w:noProof/>
            <w:webHidden/>
          </w:rPr>
          <w:fldChar w:fldCharType="end"/>
        </w:r>
      </w:hyperlink>
    </w:p>
    <w:p w14:paraId="54577049" w14:textId="5299628E" w:rsidR="00510B1B" w:rsidRDefault="00510B1B">
      <w:pPr>
        <w:pStyle w:val="TJ2"/>
        <w:rPr>
          <w:rFonts w:asciiTheme="minorHAnsi" w:hAnsiTheme="minorHAnsi" w:cstheme="minorBidi"/>
          <w:noProof/>
          <w:sz w:val="24"/>
          <w:szCs w:val="21"/>
          <w:lang w:eastAsia="en-GB" w:bidi="sa-IN"/>
        </w:rPr>
      </w:pPr>
      <w:hyperlink w:anchor="_Toc204157220" w:history="1">
        <w:r w:rsidRPr="00F32D88">
          <w:rPr>
            <w:rStyle w:val="Hiperhivatkozs"/>
            <w:noProof/>
            <w:lang w:bidi="ar-SA"/>
          </w:rPr>
          <w:t>5.1. The digits 0 to 9</w:t>
        </w:r>
        <w:r>
          <w:rPr>
            <w:noProof/>
            <w:webHidden/>
          </w:rPr>
          <w:tab/>
        </w:r>
        <w:r>
          <w:rPr>
            <w:noProof/>
            <w:webHidden/>
          </w:rPr>
          <w:fldChar w:fldCharType="begin"/>
        </w:r>
        <w:r>
          <w:rPr>
            <w:noProof/>
            <w:webHidden/>
          </w:rPr>
          <w:instrText xml:space="preserve"> PAGEREF _Toc204157220 \h </w:instrText>
        </w:r>
        <w:r>
          <w:rPr>
            <w:noProof/>
            <w:webHidden/>
          </w:rPr>
        </w:r>
        <w:r>
          <w:rPr>
            <w:noProof/>
            <w:webHidden/>
          </w:rPr>
          <w:fldChar w:fldCharType="separate"/>
        </w:r>
        <w:r>
          <w:rPr>
            <w:noProof/>
            <w:webHidden/>
          </w:rPr>
          <w:t>48</w:t>
        </w:r>
        <w:r>
          <w:rPr>
            <w:noProof/>
            <w:webHidden/>
          </w:rPr>
          <w:fldChar w:fldCharType="end"/>
        </w:r>
      </w:hyperlink>
    </w:p>
    <w:p w14:paraId="397B86B9" w14:textId="412AA87D" w:rsidR="00510B1B" w:rsidRDefault="00510B1B">
      <w:pPr>
        <w:pStyle w:val="TJ2"/>
        <w:rPr>
          <w:rFonts w:asciiTheme="minorHAnsi" w:hAnsiTheme="minorHAnsi" w:cstheme="minorBidi"/>
          <w:noProof/>
          <w:sz w:val="24"/>
          <w:szCs w:val="21"/>
          <w:lang w:eastAsia="en-GB" w:bidi="sa-IN"/>
        </w:rPr>
      </w:pPr>
      <w:hyperlink w:anchor="_Toc204157221" w:history="1">
        <w:r w:rsidRPr="00F32D88">
          <w:rPr>
            <w:rStyle w:val="Hiperhivatkozs"/>
            <w:noProof/>
            <w:lang w:bidi="ar-SA"/>
          </w:rPr>
          <w:t>5.2. Other numeral signs</w:t>
        </w:r>
        <w:r>
          <w:rPr>
            <w:noProof/>
            <w:webHidden/>
          </w:rPr>
          <w:tab/>
        </w:r>
        <w:r>
          <w:rPr>
            <w:noProof/>
            <w:webHidden/>
          </w:rPr>
          <w:fldChar w:fldCharType="begin"/>
        </w:r>
        <w:r>
          <w:rPr>
            <w:noProof/>
            <w:webHidden/>
          </w:rPr>
          <w:instrText xml:space="preserve"> PAGEREF _Toc204157221 \h </w:instrText>
        </w:r>
        <w:r>
          <w:rPr>
            <w:noProof/>
            <w:webHidden/>
          </w:rPr>
        </w:r>
        <w:r>
          <w:rPr>
            <w:noProof/>
            <w:webHidden/>
          </w:rPr>
          <w:fldChar w:fldCharType="separate"/>
        </w:r>
        <w:r>
          <w:rPr>
            <w:noProof/>
            <w:webHidden/>
          </w:rPr>
          <w:t>48</w:t>
        </w:r>
        <w:r>
          <w:rPr>
            <w:noProof/>
            <w:webHidden/>
          </w:rPr>
          <w:fldChar w:fldCharType="end"/>
        </w:r>
      </w:hyperlink>
    </w:p>
    <w:p w14:paraId="52EC37C1" w14:textId="25F9F483" w:rsidR="00510B1B" w:rsidRDefault="00510B1B">
      <w:pPr>
        <w:pStyle w:val="TJ3"/>
        <w:rPr>
          <w:rFonts w:asciiTheme="minorHAnsi" w:hAnsiTheme="minorHAnsi" w:cstheme="minorBidi"/>
          <w:noProof/>
          <w:sz w:val="24"/>
          <w:szCs w:val="21"/>
          <w:lang w:eastAsia="en-GB" w:bidi="sa-IN"/>
        </w:rPr>
      </w:pPr>
      <w:hyperlink w:anchor="_Toc204157222" w:history="1">
        <w:r w:rsidRPr="00F32D88">
          <w:rPr>
            <w:rStyle w:val="Hiperhivatkozs"/>
            <w:noProof/>
            <w:lang w:bidi="ar-SA"/>
          </w:rPr>
          <w:t>5.2.1. Markup for numeral signs transliterated with more than one target character</w:t>
        </w:r>
        <w:r>
          <w:rPr>
            <w:noProof/>
            <w:webHidden/>
          </w:rPr>
          <w:tab/>
        </w:r>
        <w:r>
          <w:rPr>
            <w:noProof/>
            <w:webHidden/>
          </w:rPr>
          <w:fldChar w:fldCharType="begin"/>
        </w:r>
        <w:r>
          <w:rPr>
            <w:noProof/>
            <w:webHidden/>
          </w:rPr>
          <w:instrText xml:space="preserve"> PAGEREF _Toc204157222 \h </w:instrText>
        </w:r>
        <w:r>
          <w:rPr>
            <w:noProof/>
            <w:webHidden/>
          </w:rPr>
        </w:r>
        <w:r>
          <w:rPr>
            <w:noProof/>
            <w:webHidden/>
          </w:rPr>
          <w:fldChar w:fldCharType="separate"/>
        </w:r>
        <w:r>
          <w:rPr>
            <w:noProof/>
            <w:webHidden/>
          </w:rPr>
          <w:t>48</w:t>
        </w:r>
        <w:r>
          <w:rPr>
            <w:noProof/>
            <w:webHidden/>
          </w:rPr>
          <w:fldChar w:fldCharType="end"/>
        </w:r>
      </w:hyperlink>
    </w:p>
    <w:p w14:paraId="4B23CB11" w14:textId="299A09CC" w:rsidR="00510B1B" w:rsidRDefault="00510B1B">
      <w:pPr>
        <w:pStyle w:val="TJ3"/>
        <w:rPr>
          <w:rFonts w:asciiTheme="minorHAnsi" w:hAnsiTheme="minorHAnsi" w:cstheme="minorBidi"/>
          <w:noProof/>
          <w:sz w:val="24"/>
          <w:szCs w:val="21"/>
          <w:lang w:eastAsia="en-GB" w:bidi="sa-IN"/>
        </w:rPr>
      </w:pPr>
      <w:hyperlink w:anchor="_Toc204157223" w:history="1">
        <w:r w:rsidRPr="00F32D88">
          <w:rPr>
            <w:rStyle w:val="Hiperhivatkozs"/>
            <w:noProof/>
            <w:lang w:bidi="ar-SA"/>
          </w:rPr>
          <w:t>5.2.2. Signs for numbers greater than 9</w:t>
        </w:r>
        <w:r>
          <w:rPr>
            <w:noProof/>
            <w:webHidden/>
          </w:rPr>
          <w:tab/>
        </w:r>
        <w:r>
          <w:rPr>
            <w:noProof/>
            <w:webHidden/>
          </w:rPr>
          <w:fldChar w:fldCharType="begin"/>
        </w:r>
        <w:r>
          <w:rPr>
            <w:noProof/>
            <w:webHidden/>
          </w:rPr>
          <w:instrText xml:space="preserve"> PAGEREF _Toc204157223 \h </w:instrText>
        </w:r>
        <w:r>
          <w:rPr>
            <w:noProof/>
            <w:webHidden/>
          </w:rPr>
        </w:r>
        <w:r>
          <w:rPr>
            <w:noProof/>
            <w:webHidden/>
          </w:rPr>
          <w:fldChar w:fldCharType="separate"/>
        </w:r>
        <w:r>
          <w:rPr>
            <w:noProof/>
            <w:webHidden/>
          </w:rPr>
          <w:t>49</w:t>
        </w:r>
        <w:r>
          <w:rPr>
            <w:noProof/>
            <w:webHidden/>
          </w:rPr>
          <w:fldChar w:fldCharType="end"/>
        </w:r>
      </w:hyperlink>
    </w:p>
    <w:p w14:paraId="373230DB" w14:textId="02615AA2" w:rsidR="00510B1B" w:rsidRDefault="00510B1B">
      <w:pPr>
        <w:pStyle w:val="TJ3"/>
        <w:rPr>
          <w:rFonts w:asciiTheme="minorHAnsi" w:hAnsiTheme="minorHAnsi" w:cstheme="minorBidi"/>
          <w:noProof/>
          <w:sz w:val="24"/>
          <w:szCs w:val="21"/>
          <w:lang w:eastAsia="en-GB" w:bidi="sa-IN"/>
        </w:rPr>
      </w:pPr>
      <w:hyperlink w:anchor="_Toc204157224" w:history="1">
        <w:r w:rsidRPr="00F32D88">
          <w:rPr>
            <w:rStyle w:val="Hiperhivatkozs"/>
            <w:noProof/>
            <w:lang w:bidi="ar-SA"/>
          </w:rPr>
          <w:t>5.2.3. Numbers denoted by bars</w:t>
        </w:r>
        <w:r>
          <w:rPr>
            <w:noProof/>
            <w:webHidden/>
          </w:rPr>
          <w:tab/>
        </w:r>
        <w:r>
          <w:rPr>
            <w:noProof/>
            <w:webHidden/>
          </w:rPr>
          <w:fldChar w:fldCharType="begin"/>
        </w:r>
        <w:r>
          <w:rPr>
            <w:noProof/>
            <w:webHidden/>
          </w:rPr>
          <w:instrText xml:space="preserve"> PAGEREF _Toc204157224 \h </w:instrText>
        </w:r>
        <w:r>
          <w:rPr>
            <w:noProof/>
            <w:webHidden/>
          </w:rPr>
        </w:r>
        <w:r>
          <w:rPr>
            <w:noProof/>
            <w:webHidden/>
          </w:rPr>
          <w:fldChar w:fldCharType="separate"/>
        </w:r>
        <w:r>
          <w:rPr>
            <w:noProof/>
            <w:webHidden/>
          </w:rPr>
          <w:t>49</w:t>
        </w:r>
        <w:r>
          <w:rPr>
            <w:noProof/>
            <w:webHidden/>
          </w:rPr>
          <w:fldChar w:fldCharType="end"/>
        </w:r>
      </w:hyperlink>
    </w:p>
    <w:p w14:paraId="1B8907B2" w14:textId="5628CF69" w:rsidR="00510B1B" w:rsidRDefault="00510B1B">
      <w:pPr>
        <w:pStyle w:val="TJ3"/>
        <w:rPr>
          <w:rFonts w:asciiTheme="minorHAnsi" w:hAnsiTheme="minorHAnsi" w:cstheme="minorBidi"/>
          <w:noProof/>
          <w:sz w:val="24"/>
          <w:szCs w:val="21"/>
          <w:lang w:eastAsia="en-GB" w:bidi="sa-IN"/>
        </w:rPr>
      </w:pPr>
      <w:hyperlink w:anchor="_Toc204157225" w:history="1">
        <w:r w:rsidRPr="00F32D88">
          <w:rPr>
            <w:rStyle w:val="Hiperhivatkozs"/>
            <w:noProof/>
            <w:lang w:bidi="ar-SA"/>
          </w:rPr>
          <w:t>5.2.4. Fraction signs</w:t>
        </w:r>
        <w:r>
          <w:rPr>
            <w:noProof/>
            <w:webHidden/>
          </w:rPr>
          <w:tab/>
        </w:r>
        <w:r>
          <w:rPr>
            <w:noProof/>
            <w:webHidden/>
          </w:rPr>
          <w:fldChar w:fldCharType="begin"/>
        </w:r>
        <w:r>
          <w:rPr>
            <w:noProof/>
            <w:webHidden/>
          </w:rPr>
          <w:instrText xml:space="preserve"> PAGEREF _Toc204157225 \h </w:instrText>
        </w:r>
        <w:r>
          <w:rPr>
            <w:noProof/>
            <w:webHidden/>
          </w:rPr>
        </w:r>
        <w:r>
          <w:rPr>
            <w:noProof/>
            <w:webHidden/>
          </w:rPr>
          <w:fldChar w:fldCharType="separate"/>
        </w:r>
        <w:r>
          <w:rPr>
            <w:noProof/>
            <w:webHidden/>
          </w:rPr>
          <w:t>50</w:t>
        </w:r>
        <w:r>
          <w:rPr>
            <w:noProof/>
            <w:webHidden/>
          </w:rPr>
          <w:fldChar w:fldCharType="end"/>
        </w:r>
      </w:hyperlink>
    </w:p>
    <w:p w14:paraId="72F8EBBD" w14:textId="6E9B0EA9" w:rsidR="00510B1B" w:rsidRDefault="00510B1B">
      <w:pPr>
        <w:pStyle w:val="TJ1"/>
        <w:rPr>
          <w:rFonts w:asciiTheme="minorHAnsi" w:hAnsiTheme="minorHAnsi" w:cstheme="minorBidi"/>
          <w:b w:val="0"/>
          <w:noProof/>
          <w:sz w:val="24"/>
          <w:szCs w:val="21"/>
          <w:lang w:eastAsia="en-GB" w:bidi="sa-IN"/>
        </w:rPr>
      </w:pPr>
      <w:hyperlink w:anchor="_Toc204157226" w:history="1">
        <w:r w:rsidRPr="00F32D88">
          <w:rPr>
            <w:rStyle w:val="Hiperhivatkozs"/>
            <w:noProof/>
            <w:lang w:bidi="ar-SA"/>
          </w:rPr>
          <w:t>6. Transliterating non-alphanumeric signs</w:t>
        </w:r>
        <w:r>
          <w:rPr>
            <w:noProof/>
            <w:webHidden/>
          </w:rPr>
          <w:tab/>
        </w:r>
        <w:r>
          <w:rPr>
            <w:noProof/>
            <w:webHidden/>
          </w:rPr>
          <w:fldChar w:fldCharType="begin"/>
        </w:r>
        <w:r>
          <w:rPr>
            <w:noProof/>
            <w:webHidden/>
          </w:rPr>
          <w:instrText xml:space="preserve"> PAGEREF _Toc204157226 \h </w:instrText>
        </w:r>
        <w:r>
          <w:rPr>
            <w:noProof/>
            <w:webHidden/>
          </w:rPr>
        </w:r>
        <w:r>
          <w:rPr>
            <w:noProof/>
            <w:webHidden/>
          </w:rPr>
          <w:fldChar w:fldCharType="separate"/>
        </w:r>
        <w:r>
          <w:rPr>
            <w:noProof/>
            <w:webHidden/>
          </w:rPr>
          <w:t>51</w:t>
        </w:r>
        <w:r>
          <w:rPr>
            <w:noProof/>
            <w:webHidden/>
          </w:rPr>
          <w:fldChar w:fldCharType="end"/>
        </w:r>
      </w:hyperlink>
    </w:p>
    <w:p w14:paraId="527894B7" w14:textId="678D9155" w:rsidR="00510B1B" w:rsidRDefault="00510B1B">
      <w:pPr>
        <w:pStyle w:val="TJ2"/>
        <w:rPr>
          <w:rFonts w:asciiTheme="minorHAnsi" w:hAnsiTheme="minorHAnsi" w:cstheme="minorBidi"/>
          <w:noProof/>
          <w:sz w:val="24"/>
          <w:szCs w:val="21"/>
          <w:lang w:eastAsia="en-GB" w:bidi="sa-IN"/>
        </w:rPr>
      </w:pPr>
      <w:hyperlink w:anchor="_Toc204157227" w:history="1">
        <w:r w:rsidRPr="00F32D88">
          <w:rPr>
            <w:rStyle w:val="Hiperhivatkozs"/>
            <w:noProof/>
            <w:lang w:bidi="ar-SA"/>
          </w:rPr>
          <w:t>6.1. Concrete graphematic signs</w:t>
        </w:r>
        <w:r>
          <w:rPr>
            <w:noProof/>
            <w:webHidden/>
          </w:rPr>
          <w:tab/>
        </w:r>
        <w:r>
          <w:rPr>
            <w:noProof/>
            <w:webHidden/>
          </w:rPr>
          <w:fldChar w:fldCharType="begin"/>
        </w:r>
        <w:r>
          <w:rPr>
            <w:noProof/>
            <w:webHidden/>
          </w:rPr>
          <w:instrText xml:space="preserve"> PAGEREF _Toc204157227 \h </w:instrText>
        </w:r>
        <w:r>
          <w:rPr>
            <w:noProof/>
            <w:webHidden/>
          </w:rPr>
        </w:r>
        <w:r>
          <w:rPr>
            <w:noProof/>
            <w:webHidden/>
          </w:rPr>
          <w:fldChar w:fldCharType="separate"/>
        </w:r>
        <w:r>
          <w:rPr>
            <w:noProof/>
            <w:webHidden/>
          </w:rPr>
          <w:t>51</w:t>
        </w:r>
        <w:r>
          <w:rPr>
            <w:noProof/>
            <w:webHidden/>
          </w:rPr>
          <w:fldChar w:fldCharType="end"/>
        </w:r>
      </w:hyperlink>
    </w:p>
    <w:p w14:paraId="76EE0F69" w14:textId="441936EB" w:rsidR="00510B1B" w:rsidRDefault="00510B1B">
      <w:pPr>
        <w:pStyle w:val="TJ3"/>
        <w:rPr>
          <w:rFonts w:asciiTheme="minorHAnsi" w:hAnsiTheme="minorHAnsi" w:cstheme="minorBidi"/>
          <w:noProof/>
          <w:sz w:val="24"/>
          <w:szCs w:val="21"/>
          <w:lang w:eastAsia="en-GB" w:bidi="sa-IN"/>
        </w:rPr>
      </w:pPr>
      <w:hyperlink w:anchor="_Toc204157228" w:history="1">
        <w:r w:rsidRPr="00F32D88">
          <w:rPr>
            <w:rStyle w:val="Hiperhivatkozs"/>
            <w:noProof/>
            <w:lang w:bidi="ar-SA"/>
          </w:rPr>
          <w:t>6.1.1.</w:t>
        </w:r>
        <w:r w:rsidRPr="00F32D88">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_Toc204157228 \h </w:instrText>
        </w:r>
        <w:r>
          <w:rPr>
            <w:noProof/>
            <w:webHidden/>
          </w:rPr>
        </w:r>
        <w:r>
          <w:rPr>
            <w:noProof/>
            <w:webHidden/>
          </w:rPr>
          <w:fldChar w:fldCharType="separate"/>
        </w:r>
        <w:r>
          <w:rPr>
            <w:noProof/>
            <w:webHidden/>
          </w:rPr>
          <w:t>51</w:t>
        </w:r>
        <w:r>
          <w:rPr>
            <w:noProof/>
            <w:webHidden/>
          </w:rPr>
          <w:fldChar w:fldCharType="end"/>
        </w:r>
      </w:hyperlink>
    </w:p>
    <w:p w14:paraId="25D234AB" w14:textId="7A5BF793" w:rsidR="00510B1B" w:rsidRDefault="00510B1B">
      <w:pPr>
        <w:pStyle w:val="TJ4"/>
        <w:rPr>
          <w:rFonts w:asciiTheme="minorHAnsi" w:hAnsiTheme="minorHAnsi" w:cstheme="minorBidi"/>
          <w:noProof/>
          <w:sz w:val="24"/>
          <w:szCs w:val="21"/>
          <w:lang w:eastAsia="en-GB" w:bidi="sa-IN"/>
        </w:rPr>
      </w:pPr>
      <w:hyperlink w:anchor="_Toc204157229" w:history="1">
        <w:r w:rsidRPr="00F32D88">
          <w:rPr>
            <w:rStyle w:val="Hiperhivatkozs"/>
            <w:i/>
            <w:iCs/>
            <w:noProof/>
            <w:lang w:bidi="ar-SA"/>
          </w:rPr>
          <w:t>6.1.1.1.</w:t>
        </w:r>
        <w:r w:rsidRPr="00F32D88">
          <w:rPr>
            <w:rStyle w:val="Hiperhivatkozs"/>
            <w:noProof/>
            <w:lang w:bidi="ar-SA"/>
          </w:rPr>
          <w:t xml:space="preserve"> Editorial </w:t>
        </w:r>
        <w:r w:rsidRPr="00F32D88">
          <w:rPr>
            <w:rStyle w:val="Hiperhivatkozs"/>
            <w:i/>
            <w:iCs/>
            <w:noProof/>
            <w:lang w:bidi="ar-SA"/>
          </w:rPr>
          <w:t>avagraha</w:t>
        </w:r>
        <w:r>
          <w:rPr>
            <w:noProof/>
            <w:webHidden/>
          </w:rPr>
          <w:tab/>
        </w:r>
        <w:r>
          <w:rPr>
            <w:noProof/>
            <w:webHidden/>
          </w:rPr>
          <w:fldChar w:fldCharType="begin"/>
        </w:r>
        <w:r>
          <w:rPr>
            <w:noProof/>
            <w:webHidden/>
          </w:rPr>
          <w:instrText xml:space="preserve"> PAGEREF _Toc204157229 \h </w:instrText>
        </w:r>
        <w:r>
          <w:rPr>
            <w:noProof/>
            <w:webHidden/>
          </w:rPr>
        </w:r>
        <w:r>
          <w:rPr>
            <w:noProof/>
            <w:webHidden/>
          </w:rPr>
          <w:fldChar w:fldCharType="separate"/>
        </w:r>
        <w:r>
          <w:rPr>
            <w:noProof/>
            <w:webHidden/>
          </w:rPr>
          <w:t>51</w:t>
        </w:r>
        <w:r>
          <w:rPr>
            <w:noProof/>
            <w:webHidden/>
          </w:rPr>
          <w:fldChar w:fldCharType="end"/>
        </w:r>
      </w:hyperlink>
    </w:p>
    <w:p w14:paraId="0C3B51FA" w14:textId="687ABD05" w:rsidR="00510B1B" w:rsidRDefault="00510B1B">
      <w:pPr>
        <w:pStyle w:val="TJ3"/>
        <w:rPr>
          <w:rFonts w:asciiTheme="minorHAnsi" w:hAnsiTheme="minorHAnsi" w:cstheme="minorBidi"/>
          <w:noProof/>
          <w:sz w:val="24"/>
          <w:szCs w:val="21"/>
          <w:lang w:eastAsia="en-GB" w:bidi="sa-IN"/>
        </w:rPr>
      </w:pPr>
      <w:hyperlink w:anchor="_Toc204157230" w:history="1">
        <w:r w:rsidRPr="00F32D88">
          <w:rPr>
            <w:rStyle w:val="Hiperhivatkozs"/>
            <w:noProof/>
            <w:lang w:bidi="ar-SA"/>
          </w:rPr>
          <w:t>6.1.2. Logographic signs</w:t>
        </w:r>
        <w:r>
          <w:rPr>
            <w:noProof/>
            <w:webHidden/>
          </w:rPr>
          <w:tab/>
        </w:r>
        <w:r>
          <w:rPr>
            <w:noProof/>
            <w:webHidden/>
          </w:rPr>
          <w:fldChar w:fldCharType="begin"/>
        </w:r>
        <w:r>
          <w:rPr>
            <w:noProof/>
            <w:webHidden/>
          </w:rPr>
          <w:instrText xml:space="preserve"> PAGEREF _Toc204157230 \h </w:instrText>
        </w:r>
        <w:r>
          <w:rPr>
            <w:noProof/>
            <w:webHidden/>
          </w:rPr>
        </w:r>
        <w:r>
          <w:rPr>
            <w:noProof/>
            <w:webHidden/>
          </w:rPr>
          <w:fldChar w:fldCharType="separate"/>
        </w:r>
        <w:r>
          <w:rPr>
            <w:noProof/>
            <w:webHidden/>
          </w:rPr>
          <w:t>52</w:t>
        </w:r>
        <w:r>
          <w:rPr>
            <w:noProof/>
            <w:webHidden/>
          </w:rPr>
          <w:fldChar w:fldCharType="end"/>
        </w:r>
      </w:hyperlink>
    </w:p>
    <w:p w14:paraId="5AC48CBB" w14:textId="1ECD8086" w:rsidR="00510B1B" w:rsidRDefault="00510B1B">
      <w:pPr>
        <w:pStyle w:val="TJ4"/>
        <w:rPr>
          <w:rFonts w:asciiTheme="minorHAnsi" w:hAnsiTheme="minorHAnsi" w:cstheme="minorBidi"/>
          <w:noProof/>
          <w:sz w:val="24"/>
          <w:szCs w:val="21"/>
          <w:lang w:eastAsia="en-GB" w:bidi="sa-IN"/>
        </w:rPr>
      </w:pPr>
      <w:hyperlink w:anchor="_Toc204157231" w:history="1">
        <w:r w:rsidRPr="00F32D88">
          <w:rPr>
            <w:rStyle w:val="Hiperhivatkozs"/>
            <w:noProof/>
            <w:lang w:bidi="ar-SA"/>
          </w:rPr>
          <w:t>6.1.2.1. Burmese abbreviation signs</w:t>
        </w:r>
        <w:r>
          <w:rPr>
            <w:noProof/>
            <w:webHidden/>
          </w:rPr>
          <w:tab/>
        </w:r>
        <w:r>
          <w:rPr>
            <w:noProof/>
            <w:webHidden/>
          </w:rPr>
          <w:fldChar w:fldCharType="begin"/>
        </w:r>
        <w:r>
          <w:rPr>
            <w:noProof/>
            <w:webHidden/>
          </w:rPr>
          <w:instrText xml:space="preserve"> PAGEREF _Toc204157231 \h </w:instrText>
        </w:r>
        <w:r>
          <w:rPr>
            <w:noProof/>
            <w:webHidden/>
          </w:rPr>
        </w:r>
        <w:r>
          <w:rPr>
            <w:noProof/>
            <w:webHidden/>
          </w:rPr>
          <w:fldChar w:fldCharType="separate"/>
        </w:r>
        <w:r>
          <w:rPr>
            <w:noProof/>
            <w:webHidden/>
          </w:rPr>
          <w:t>52</w:t>
        </w:r>
        <w:r>
          <w:rPr>
            <w:noProof/>
            <w:webHidden/>
          </w:rPr>
          <w:fldChar w:fldCharType="end"/>
        </w:r>
      </w:hyperlink>
    </w:p>
    <w:p w14:paraId="4157C284" w14:textId="39F25ECD" w:rsidR="00510B1B" w:rsidRDefault="00510B1B">
      <w:pPr>
        <w:pStyle w:val="TJ2"/>
        <w:rPr>
          <w:rFonts w:asciiTheme="minorHAnsi" w:hAnsiTheme="minorHAnsi" w:cstheme="minorBidi"/>
          <w:noProof/>
          <w:sz w:val="24"/>
          <w:szCs w:val="21"/>
          <w:lang w:eastAsia="en-GB" w:bidi="sa-IN"/>
        </w:rPr>
      </w:pPr>
      <w:hyperlink w:anchor="_Toc204157232" w:history="1">
        <w:r w:rsidRPr="00F32D88">
          <w:rPr>
            <w:rStyle w:val="Hiperhivatkozs"/>
            <w:noProof/>
            <w:lang w:bidi="ar-SA"/>
          </w:rPr>
          <w:t>6.2. Symbols</w:t>
        </w:r>
        <w:r>
          <w:rPr>
            <w:noProof/>
            <w:webHidden/>
          </w:rPr>
          <w:tab/>
        </w:r>
        <w:r>
          <w:rPr>
            <w:noProof/>
            <w:webHidden/>
          </w:rPr>
          <w:fldChar w:fldCharType="begin"/>
        </w:r>
        <w:r>
          <w:rPr>
            <w:noProof/>
            <w:webHidden/>
          </w:rPr>
          <w:instrText xml:space="preserve"> PAGEREF _Toc204157232 \h </w:instrText>
        </w:r>
        <w:r>
          <w:rPr>
            <w:noProof/>
            <w:webHidden/>
          </w:rPr>
        </w:r>
        <w:r>
          <w:rPr>
            <w:noProof/>
            <w:webHidden/>
          </w:rPr>
          <w:fldChar w:fldCharType="separate"/>
        </w:r>
        <w:r>
          <w:rPr>
            <w:noProof/>
            <w:webHidden/>
          </w:rPr>
          <w:t>52</w:t>
        </w:r>
        <w:r>
          <w:rPr>
            <w:noProof/>
            <w:webHidden/>
          </w:rPr>
          <w:fldChar w:fldCharType="end"/>
        </w:r>
      </w:hyperlink>
    </w:p>
    <w:p w14:paraId="5ECE20F6" w14:textId="7F39EA09" w:rsidR="00510B1B" w:rsidRDefault="00510B1B">
      <w:pPr>
        <w:pStyle w:val="TJ3"/>
        <w:rPr>
          <w:rFonts w:asciiTheme="minorHAnsi" w:hAnsiTheme="minorHAnsi" w:cstheme="minorBidi"/>
          <w:noProof/>
          <w:sz w:val="24"/>
          <w:szCs w:val="21"/>
          <w:lang w:eastAsia="en-GB" w:bidi="sa-IN"/>
        </w:rPr>
      </w:pPr>
      <w:hyperlink w:anchor="_Toc204157233" w:history="1">
        <w:r w:rsidRPr="00F32D88">
          <w:rPr>
            <w:rStyle w:val="Hiperhivatkozs"/>
            <w:noProof/>
            <w:lang w:bidi="ar-SA"/>
          </w:rPr>
          <w:t>6.2.1. Punctuation marks</w:t>
        </w:r>
        <w:r>
          <w:rPr>
            <w:noProof/>
            <w:webHidden/>
          </w:rPr>
          <w:tab/>
        </w:r>
        <w:r>
          <w:rPr>
            <w:noProof/>
            <w:webHidden/>
          </w:rPr>
          <w:fldChar w:fldCharType="begin"/>
        </w:r>
        <w:r>
          <w:rPr>
            <w:noProof/>
            <w:webHidden/>
          </w:rPr>
          <w:instrText xml:space="preserve"> PAGEREF _Toc204157233 \h </w:instrText>
        </w:r>
        <w:r>
          <w:rPr>
            <w:noProof/>
            <w:webHidden/>
          </w:rPr>
        </w:r>
        <w:r>
          <w:rPr>
            <w:noProof/>
            <w:webHidden/>
          </w:rPr>
          <w:fldChar w:fldCharType="separate"/>
        </w:r>
        <w:r>
          <w:rPr>
            <w:noProof/>
            <w:webHidden/>
          </w:rPr>
          <w:t>53</w:t>
        </w:r>
        <w:r>
          <w:rPr>
            <w:noProof/>
            <w:webHidden/>
          </w:rPr>
          <w:fldChar w:fldCharType="end"/>
        </w:r>
      </w:hyperlink>
    </w:p>
    <w:p w14:paraId="24D3637F" w14:textId="4E94CDCF" w:rsidR="00510B1B" w:rsidRDefault="00510B1B">
      <w:pPr>
        <w:pStyle w:val="TJ4"/>
        <w:rPr>
          <w:rFonts w:asciiTheme="minorHAnsi" w:hAnsiTheme="minorHAnsi" w:cstheme="minorBidi"/>
          <w:noProof/>
          <w:sz w:val="24"/>
          <w:szCs w:val="21"/>
          <w:lang w:eastAsia="en-GB" w:bidi="sa-IN"/>
        </w:rPr>
      </w:pPr>
      <w:hyperlink w:anchor="_Toc204157234" w:history="1">
        <w:r w:rsidRPr="00F32D88">
          <w:rPr>
            <w:rStyle w:val="Hiperhivatkozs"/>
            <w:noProof/>
            <w:lang w:bidi="ar-SA"/>
          </w:rPr>
          <w:t>6.2.1.1. Transliterating punctuation marks</w:t>
        </w:r>
        <w:r>
          <w:rPr>
            <w:noProof/>
            <w:webHidden/>
          </w:rPr>
          <w:tab/>
        </w:r>
        <w:r>
          <w:rPr>
            <w:noProof/>
            <w:webHidden/>
          </w:rPr>
          <w:fldChar w:fldCharType="begin"/>
        </w:r>
        <w:r>
          <w:rPr>
            <w:noProof/>
            <w:webHidden/>
          </w:rPr>
          <w:instrText xml:space="preserve"> PAGEREF _Toc204157234 \h </w:instrText>
        </w:r>
        <w:r>
          <w:rPr>
            <w:noProof/>
            <w:webHidden/>
          </w:rPr>
        </w:r>
        <w:r>
          <w:rPr>
            <w:noProof/>
            <w:webHidden/>
          </w:rPr>
          <w:fldChar w:fldCharType="separate"/>
        </w:r>
        <w:r>
          <w:rPr>
            <w:noProof/>
            <w:webHidden/>
          </w:rPr>
          <w:t>53</w:t>
        </w:r>
        <w:r>
          <w:rPr>
            <w:noProof/>
            <w:webHidden/>
          </w:rPr>
          <w:fldChar w:fldCharType="end"/>
        </w:r>
      </w:hyperlink>
    </w:p>
    <w:p w14:paraId="5C9CC8B7" w14:textId="7C85DD7A" w:rsidR="00510B1B" w:rsidRDefault="00510B1B">
      <w:pPr>
        <w:pStyle w:val="TJ4"/>
        <w:rPr>
          <w:rFonts w:asciiTheme="minorHAnsi" w:hAnsiTheme="minorHAnsi" w:cstheme="minorBidi"/>
          <w:noProof/>
          <w:sz w:val="24"/>
          <w:szCs w:val="21"/>
          <w:lang w:eastAsia="en-GB" w:bidi="sa-IN"/>
        </w:rPr>
      </w:pPr>
      <w:hyperlink w:anchor="_Toc204157235" w:history="1">
        <w:r w:rsidRPr="00F32D88">
          <w:rPr>
            <w:rStyle w:val="Hiperhivatkozs"/>
            <w:noProof/>
            <w:lang w:bidi="ar-SA"/>
          </w:rPr>
          <w:t>6.2.1.2. Supplying punctuation</w:t>
        </w:r>
        <w:r>
          <w:rPr>
            <w:noProof/>
            <w:webHidden/>
          </w:rPr>
          <w:tab/>
        </w:r>
        <w:r>
          <w:rPr>
            <w:noProof/>
            <w:webHidden/>
          </w:rPr>
          <w:fldChar w:fldCharType="begin"/>
        </w:r>
        <w:r>
          <w:rPr>
            <w:noProof/>
            <w:webHidden/>
          </w:rPr>
          <w:instrText xml:space="preserve"> PAGEREF _Toc204157235 \h </w:instrText>
        </w:r>
        <w:r>
          <w:rPr>
            <w:noProof/>
            <w:webHidden/>
          </w:rPr>
        </w:r>
        <w:r>
          <w:rPr>
            <w:noProof/>
            <w:webHidden/>
          </w:rPr>
          <w:fldChar w:fldCharType="separate"/>
        </w:r>
        <w:r>
          <w:rPr>
            <w:noProof/>
            <w:webHidden/>
          </w:rPr>
          <w:t>54</w:t>
        </w:r>
        <w:r>
          <w:rPr>
            <w:noProof/>
            <w:webHidden/>
          </w:rPr>
          <w:fldChar w:fldCharType="end"/>
        </w:r>
      </w:hyperlink>
    </w:p>
    <w:p w14:paraId="05CCFC8F" w14:textId="14FBE43E" w:rsidR="00510B1B" w:rsidRDefault="00510B1B">
      <w:pPr>
        <w:pStyle w:val="TJ3"/>
        <w:rPr>
          <w:rFonts w:asciiTheme="minorHAnsi" w:hAnsiTheme="minorHAnsi" w:cstheme="minorBidi"/>
          <w:noProof/>
          <w:sz w:val="24"/>
          <w:szCs w:val="21"/>
          <w:lang w:eastAsia="en-GB" w:bidi="sa-IN"/>
        </w:rPr>
      </w:pPr>
      <w:hyperlink w:anchor="_Toc204157236" w:history="1">
        <w:r w:rsidRPr="00F32D88">
          <w:rPr>
            <w:rStyle w:val="Hiperhivatkozs"/>
            <w:noProof/>
            <w:lang w:bidi="ar-SA"/>
          </w:rPr>
          <w:t>6.2.2. Other functional symbols</w:t>
        </w:r>
        <w:r>
          <w:rPr>
            <w:noProof/>
            <w:webHidden/>
          </w:rPr>
          <w:tab/>
        </w:r>
        <w:r>
          <w:rPr>
            <w:noProof/>
            <w:webHidden/>
          </w:rPr>
          <w:fldChar w:fldCharType="begin"/>
        </w:r>
        <w:r>
          <w:rPr>
            <w:noProof/>
            <w:webHidden/>
          </w:rPr>
          <w:instrText xml:space="preserve"> PAGEREF _Toc204157236 \h </w:instrText>
        </w:r>
        <w:r>
          <w:rPr>
            <w:noProof/>
            <w:webHidden/>
          </w:rPr>
        </w:r>
        <w:r>
          <w:rPr>
            <w:noProof/>
            <w:webHidden/>
          </w:rPr>
          <w:fldChar w:fldCharType="separate"/>
        </w:r>
        <w:r>
          <w:rPr>
            <w:noProof/>
            <w:webHidden/>
          </w:rPr>
          <w:t>54</w:t>
        </w:r>
        <w:r>
          <w:rPr>
            <w:noProof/>
            <w:webHidden/>
          </w:rPr>
          <w:fldChar w:fldCharType="end"/>
        </w:r>
      </w:hyperlink>
    </w:p>
    <w:p w14:paraId="2401B8E4" w14:textId="439E72C0" w:rsidR="00510B1B" w:rsidRDefault="00510B1B">
      <w:pPr>
        <w:pStyle w:val="TJ4"/>
        <w:rPr>
          <w:rFonts w:asciiTheme="minorHAnsi" w:hAnsiTheme="minorHAnsi" w:cstheme="minorBidi"/>
          <w:noProof/>
          <w:sz w:val="24"/>
          <w:szCs w:val="21"/>
          <w:lang w:eastAsia="en-GB" w:bidi="sa-IN"/>
        </w:rPr>
      </w:pPr>
      <w:hyperlink w:anchor="_Toc204157237" w:history="1">
        <w:r w:rsidRPr="00F32D88">
          <w:rPr>
            <w:rStyle w:val="Hiperhivatkozs"/>
            <w:noProof/>
            <w:lang w:bidi="ar-SA"/>
          </w:rPr>
          <w:t>6.2.2.1. Space filler marks</w:t>
        </w:r>
        <w:r>
          <w:rPr>
            <w:noProof/>
            <w:webHidden/>
          </w:rPr>
          <w:tab/>
        </w:r>
        <w:r>
          <w:rPr>
            <w:noProof/>
            <w:webHidden/>
          </w:rPr>
          <w:fldChar w:fldCharType="begin"/>
        </w:r>
        <w:r>
          <w:rPr>
            <w:noProof/>
            <w:webHidden/>
          </w:rPr>
          <w:instrText xml:space="preserve"> PAGEREF _Toc204157237 \h </w:instrText>
        </w:r>
        <w:r>
          <w:rPr>
            <w:noProof/>
            <w:webHidden/>
          </w:rPr>
        </w:r>
        <w:r>
          <w:rPr>
            <w:noProof/>
            <w:webHidden/>
          </w:rPr>
          <w:fldChar w:fldCharType="separate"/>
        </w:r>
        <w:r>
          <w:rPr>
            <w:noProof/>
            <w:webHidden/>
          </w:rPr>
          <w:t>54</w:t>
        </w:r>
        <w:r>
          <w:rPr>
            <w:noProof/>
            <w:webHidden/>
          </w:rPr>
          <w:fldChar w:fldCharType="end"/>
        </w:r>
      </w:hyperlink>
    </w:p>
    <w:p w14:paraId="711ECC7B" w14:textId="43FDF397" w:rsidR="00510B1B" w:rsidRDefault="00510B1B">
      <w:pPr>
        <w:pStyle w:val="TJ4"/>
        <w:rPr>
          <w:rFonts w:asciiTheme="minorHAnsi" w:hAnsiTheme="minorHAnsi" w:cstheme="minorBidi"/>
          <w:noProof/>
          <w:sz w:val="24"/>
          <w:szCs w:val="21"/>
          <w:lang w:eastAsia="en-GB" w:bidi="sa-IN"/>
        </w:rPr>
      </w:pPr>
      <w:hyperlink w:anchor="_Toc204157238" w:history="1">
        <w:r w:rsidRPr="00F32D88">
          <w:rPr>
            <w:rStyle w:val="Hiperhivatkozs"/>
            <w:noProof/>
            <w:lang w:bidi="ar-SA"/>
          </w:rPr>
          <w:t>6.2.2.2. Word breaker marks</w:t>
        </w:r>
        <w:r>
          <w:rPr>
            <w:noProof/>
            <w:webHidden/>
          </w:rPr>
          <w:tab/>
        </w:r>
        <w:r>
          <w:rPr>
            <w:noProof/>
            <w:webHidden/>
          </w:rPr>
          <w:fldChar w:fldCharType="begin"/>
        </w:r>
        <w:r>
          <w:rPr>
            <w:noProof/>
            <w:webHidden/>
          </w:rPr>
          <w:instrText xml:space="preserve"> PAGEREF _Toc204157238 \h </w:instrText>
        </w:r>
        <w:r>
          <w:rPr>
            <w:noProof/>
            <w:webHidden/>
          </w:rPr>
        </w:r>
        <w:r>
          <w:rPr>
            <w:noProof/>
            <w:webHidden/>
          </w:rPr>
          <w:fldChar w:fldCharType="separate"/>
        </w:r>
        <w:r>
          <w:rPr>
            <w:noProof/>
            <w:webHidden/>
          </w:rPr>
          <w:t>54</w:t>
        </w:r>
        <w:r>
          <w:rPr>
            <w:noProof/>
            <w:webHidden/>
          </w:rPr>
          <w:fldChar w:fldCharType="end"/>
        </w:r>
      </w:hyperlink>
    </w:p>
    <w:p w14:paraId="459779BA" w14:textId="68A9678C" w:rsidR="00510B1B" w:rsidRDefault="00510B1B">
      <w:pPr>
        <w:pStyle w:val="TJ4"/>
        <w:rPr>
          <w:rFonts w:asciiTheme="minorHAnsi" w:hAnsiTheme="minorHAnsi" w:cstheme="minorBidi"/>
          <w:noProof/>
          <w:sz w:val="24"/>
          <w:szCs w:val="21"/>
          <w:lang w:eastAsia="en-GB" w:bidi="sa-IN"/>
        </w:rPr>
      </w:pPr>
      <w:hyperlink w:anchor="_Toc204157239" w:history="1">
        <w:r w:rsidRPr="00F32D88">
          <w:rPr>
            <w:rStyle w:val="Hiperhivatkozs"/>
            <w:noProof/>
            <w:lang w:bidi="ar-SA"/>
          </w:rPr>
          <w:t>6.2.2.3. Abbreviation marks</w:t>
        </w:r>
        <w:r>
          <w:rPr>
            <w:noProof/>
            <w:webHidden/>
          </w:rPr>
          <w:tab/>
        </w:r>
        <w:r>
          <w:rPr>
            <w:noProof/>
            <w:webHidden/>
          </w:rPr>
          <w:fldChar w:fldCharType="begin"/>
        </w:r>
        <w:r>
          <w:rPr>
            <w:noProof/>
            <w:webHidden/>
          </w:rPr>
          <w:instrText xml:space="preserve"> PAGEREF _Toc204157239 \h </w:instrText>
        </w:r>
        <w:r>
          <w:rPr>
            <w:noProof/>
            <w:webHidden/>
          </w:rPr>
        </w:r>
        <w:r>
          <w:rPr>
            <w:noProof/>
            <w:webHidden/>
          </w:rPr>
          <w:fldChar w:fldCharType="separate"/>
        </w:r>
        <w:r>
          <w:rPr>
            <w:noProof/>
            <w:webHidden/>
          </w:rPr>
          <w:t>55</w:t>
        </w:r>
        <w:r>
          <w:rPr>
            <w:noProof/>
            <w:webHidden/>
          </w:rPr>
          <w:fldChar w:fldCharType="end"/>
        </w:r>
      </w:hyperlink>
    </w:p>
    <w:p w14:paraId="5F25B5E7" w14:textId="16240E91" w:rsidR="00510B1B" w:rsidRDefault="00510B1B">
      <w:pPr>
        <w:pStyle w:val="TJ3"/>
        <w:rPr>
          <w:rFonts w:asciiTheme="minorHAnsi" w:hAnsiTheme="minorHAnsi" w:cstheme="minorBidi"/>
          <w:noProof/>
          <w:sz w:val="24"/>
          <w:szCs w:val="21"/>
          <w:lang w:eastAsia="en-GB" w:bidi="sa-IN"/>
        </w:rPr>
      </w:pPr>
      <w:hyperlink w:anchor="_Toc204157240" w:history="1">
        <w:r w:rsidRPr="00F32D88">
          <w:rPr>
            <w:rStyle w:val="Hiperhivatkozs"/>
            <w:noProof/>
            <w:lang w:bidi="ar-SA"/>
          </w:rPr>
          <w:t>6.2.3. Generic symbols</w:t>
        </w:r>
        <w:r>
          <w:rPr>
            <w:noProof/>
            <w:webHidden/>
          </w:rPr>
          <w:tab/>
        </w:r>
        <w:r>
          <w:rPr>
            <w:noProof/>
            <w:webHidden/>
          </w:rPr>
          <w:fldChar w:fldCharType="begin"/>
        </w:r>
        <w:r>
          <w:rPr>
            <w:noProof/>
            <w:webHidden/>
          </w:rPr>
          <w:instrText xml:space="preserve"> PAGEREF _Toc204157240 \h </w:instrText>
        </w:r>
        <w:r>
          <w:rPr>
            <w:noProof/>
            <w:webHidden/>
          </w:rPr>
        </w:r>
        <w:r>
          <w:rPr>
            <w:noProof/>
            <w:webHidden/>
          </w:rPr>
          <w:fldChar w:fldCharType="separate"/>
        </w:r>
        <w:r>
          <w:rPr>
            <w:noProof/>
            <w:webHidden/>
          </w:rPr>
          <w:t>55</w:t>
        </w:r>
        <w:r>
          <w:rPr>
            <w:noProof/>
            <w:webHidden/>
          </w:rPr>
          <w:fldChar w:fldCharType="end"/>
        </w:r>
      </w:hyperlink>
    </w:p>
    <w:p w14:paraId="44C036E2" w14:textId="07BB44C1" w:rsidR="00510B1B" w:rsidRDefault="00510B1B">
      <w:pPr>
        <w:pStyle w:val="TJ1"/>
        <w:rPr>
          <w:rFonts w:asciiTheme="minorHAnsi" w:hAnsiTheme="minorHAnsi" w:cstheme="minorBidi"/>
          <w:b w:val="0"/>
          <w:noProof/>
          <w:sz w:val="24"/>
          <w:szCs w:val="21"/>
          <w:lang w:eastAsia="en-GB" w:bidi="sa-IN"/>
        </w:rPr>
      </w:pPr>
      <w:hyperlink w:anchor="_Toc204157241" w:history="1">
        <w:r w:rsidRPr="00F32D88">
          <w:rPr>
            <w:rStyle w:val="Hiperhivatkozs"/>
            <w:noProof/>
            <w:lang w:bidi="ar-SA"/>
          </w:rPr>
          <w:t>7. Layout and transliteration</w:t>
        </w:r>
        <w:r>
          <w:rPr>
            <w:noProof/>
            <w:webHidden/>
          </w:rPr>
          <w:tab/>
        </w:r>
        <w:r>
          <w:rPr>
            <w:noProof/>
            <w:webHidden/>
          </w:rPr>
          <w:fldChar w:fldCharType="begin"/>
        </w:r>
        <w:r>
          <w:rPr>
            <w:noProof/>
            <w:webHidden/>
          </w:rPr>
          <w:instrText xml:space="preserve"> PAGEREF _Toc204157241 \h </w:instrText>
        </w:r>
        <w:r>
          <w:rPr>
            <w:noProof/>
            <w:webHidden/>
          </w:rPr>
        </w:r>
        <w:r>
          <w:rPr>
            <w:noProof/>
            <w:webHidden/>
          </w:rPr>
          <w:fldChar w:fldCharType="separate"/>
        </w:r>
        <w:r>
          <w:rPr>
            <w:noProof/>
            <w:webHidden/>
          </w:rPr>
          <w:t>56</w:t>
        </w:r>
        <w:r>
          <w:rPr>
            <w:noProof/>
            <w:webHidden/>
          </w:rPr>
          <w:fldChar w:fldCharType="end"/>
        </w:r>
      </w:hyperlink>
    </w:p>
    <w:p w14:paraId="1D065F62" w14:textId="36F31E14" w:rsidR="00510B1B" w:rsidRDefault="00510B1B">
      <w:pPr>
        <w:pStyle w:val="TJ2"/>
        <w:rPr>
          <w:rFonts w:asciiTheme="minorHAnsi" w:hAnsiTheme="minorHAnsi" w:cstheme="minorBidi"/>
          <w:noProof/>
          <w:sz w:val="24"/>
          <w:szCs w:val="21"/>
          <w:lang w:eastAsia="en-GB" w:bidi="sa-IN"/>
        </w:rPr>
      </w:pPr>
      <w:hyperlink w:anchor="_Toc204157242" w:history="1">
        <w:r w:rsidRPr="00F32D88">
          <w:rPr>
            <w:rStyle w:val="Hiperhivatkozs"/>
            <w:noProof/>
            <w:lang w:bidi="ar-SA"/>
          </w:rPr>
          <w:t>7.1. Lines and blocks</w:t>
        </w:r>
        <w:r>
          <w:rPr>
            <w:noProof/>
            <w:webHidden/>
          </w:rPr>
          <w:tab/>
        </w:r>
        <w:r>
          <w:rPr>
            <w:noProof/>
            <w:webHidden/>
          </w:rPr>
          <w:fldChar w:fldCharType="begin"/>
        </w:r>
        <w:r>
          <w:rPr>
            <w:noProof/>
            <w:webHidden/>
          </w:rPr>
          <w:instrText xml:space="preserve"> PAGEREF _Toc204157242 \h </w:instrText>
        </w:r>
        <w:r>
          <w:rPr>
            <w:noProof/>
            <w:webHidden/>
          </w:rPr>
        </w:r>
        <w:r>
          <w:rPr>
            <w:noProof/>
            <w:webHidden/>
          </w:rPr>
          <w:fldChar w:fldCharType="separate"/>
        </w:r>
        <w:r>
          <w:rPr>
            <w:noProof/>
            <w:webHidden/>
          </w:rPr>
          <w:t>56</w:t>
        </w:r>
        <w:r>
          <w:rPr>
            <w:noProof/>
            <w:webHidden/>
          </w:rPr>
          <w:fldChar w:fldCharType="end"/>
        </w:r>
      </w:hyperlink>
    </w:p>
    <w:p w14:paraId="1885FFEE" w14:textId="4A0C2EC7" w:rsidR="00510B1B" w:rsidRDefault="00510B1B">
      <w:pPr>
        <w:pStyle w:val="TJ2"/>
        <w:rPr>
          <w:rFonts w:asciiTheme="minorHAnsi" w:hAnsiTheme="minorHAnsi" w:cstheme="minorBidi"/>
          <w:noProof/>
          <w:sz w:val="24"/>
          <w:szCs w:val="21"/>
          <w:lang w:eastAsia="en-GB" w:bidi="sa-IN"/>
        </w:rPr>
      </w:pPr>
      <w:hyperlink w:anchor="_Toc204157243" w:history="1">
        <w:r w:rsidRPr="00F32D88">
          <w:rPr>
            <w:rStyle w:val="Hiperhivatkozs"/>
            <w:noProof/>
            <w:lang w:bidi="ar-SA"/>
          </w:rPr>
          <w:t>7.2. Blank space</w:t>
        </w:r>
        <w:r>
          <w:rPr>
            <w:noProof/>
            <w:webHidden/>
          </w:rPr>
          <w:tab/>
        </w:r>
        <w:r>
          <w:rPr>
            <w:noProof/>
            <w:webHidden/>
          </w:rPr>
          <w:fldChar w:fldCharType="begin"/>
        </w:r>
        <w:r>
          <w:rPr>
            <w:noProof/>
            <w:webHidden/>
          </w:rPr>
          <w:instrText xml:space="preserve"> PAGEREF _Toc204157243 \h </w:instrText>
        </w:r>
        <w:r>
          <w:rPr>
            <w:noProof/>
            <w:webHidden/>
          </w:rPr>
        </w:r>
        <w:r>
          <w:rPr>
            <w:noProof/>
            <w:webHidden/>
          </w:rPr>
          <w:fldChar w:fldCharType="separate"/>
        </w:r>
        <w:r>
          <w:rPr>
            <w:noProof/>
            <w:webHidden/>
          </w:rPr>
          <w:t>56</w:t>
        </w:r>
        <w:r>
          <w:rPr>
            <w:noProof/>
            <w:webHidden/>
          </w:rPr>
          <w:fldChar w:fldCharType="end"/>
        </w:r>
      </w:hyperlink>
    </w:p>
    <w:p w14:paraId="67B81251" w14:textId="452FE68A" w:rsidR="00510B1B" w:rsidRDefault="00510B1B">
      <w:pPr>
        <w:pStyle w:val="TJ2"/>
        <w:rPr>
          <w:rFonts w:asciiTheme="minorHAnsi" w:hAnsiTheme="minorHAnsi" w:cstheme="minorBidi"/>
          <w:noProof/>
          <w:sz w:val="24"/>
          <w:szCs w:val="21"/>
          <w:lang w:eastAsia="en-GB" w:bidi="sa-IN"/>
        </w:rPr>
      </w:pPr>
      <w:hyperlink w:anchor="_Toc204157244" w:history="1">
        <w:r w:rsidRPr="00F32D88">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_Toc204157244 \h </w:instrText>
        </w:r>
        <w:r>
          <w:rPr>
            <w:noProof/>
            <w:webHidden/>
          </w:rPr>
        </w:r>
        <w:r>
          <w:rPr>
            <w:noProof/>
            <w:webHidden/>
          </w:rPr>
          <w:fldChar w:fldCharType="separate"/>
        </w:r>
        <w:r>
          <w:rPr>
            <w:noProof/>
            <w:webHidden/>
          </w:rPr>
          <w:t>56</w:t>
        </w:r>
        <w:r>
          <w:rPr>
            <w:noProof/>
            <w:webHidden/>
          </w:rPr>
          <w:fldChar w:fldCharType="end"/>
        </w:r>
      </w:hyperlink>
    </w:p>
    <w:p w14:paraId="1BA3AADC" w14:textId="36EE247F" w:rsidR="00510B1B" w:rsidRDefault="00510B1B">
      <w:pPr>
        <w:pStyle w:val="TJ1"/>
        <w:rPr>
          <w:rFonts w:asciiTheme="minorHAnsi" w:hAnsiTheme="minorHAnsi" w:cstheme="minorBidi"/>
          <w:b w:val="0"/>
          <w:noProof/>
          <w:sz w:val="24"/>
          <w:szCs w:val="21"/>
          <w:lang w:eastAsia="en-GB" w:bidi="sa-IN"/>
        </w:rPr>
      </w:pPr>
      <w:hyperlink w:anchor="_Toc204157245" w:history="1">
        <w:r w:rsidRPr="00F32D88">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_Toc204157245 \h </w:instrText>
        </w:r>
        <w:r>
          <w:rPr>
            <w:noProof/>
            <w:webHidden/>
          </w:rPr>
        </w:r>
        <w:r>
          <w:rPr>
            <w:noProof/>
            <w:webHidden/>
          </w:rPr>
          <w:fldChar w:fldCharType="separate"/>
        </w:r>
        <w:r>
          <w:rPr>
            <w:noProof/>
            <w:webHidden/>
          </w:rPr>
          <w:t>59</w:t>
        </w:r>
        <w:r>
          <w:rPr>
            <w:noProof/>
            <w:webHidden/>
          </w:rPr>
          <w:fldChar w:fldCharType="end"/>
        </w:r>
      </w:hyperlink>
    </w:p>
    <w:p w14:paraId="70DE6FF1" w14:textId="7D065D25" w:rsidR="00510B1B" w:rsidRDefault="00510B1B">
      <w:pPr>
        <w:pStyle w:val="TJ2"/>
        <w:rPr>
          <w:rFonts w:asciiTheme="minorHAnsi" w:hAnsiTheme="minorHAnsi" w:cstheme="minorBidi"/>
          <w:noProof/>
          <w:sz w:val="24"/>
          <w:szCs w:val="21"/>
          <w:lang w:eastAsia="en-GB" w:bidi="sa-IN"/>
        </w:rPr>
      </w:pPr>
      <w:hyperlink w:anchor="_Toc204157246" w:history="1">
        <w:r w:rsidRPr="00F32D88">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_Toc204157246 \h </w:instrText>
        </w:r>
        <w:r>
          <w:rPr>
            <w:noProof/>
            <w:webHidden/>
          </w:rPr>
        </w:r>
        <w:r>
          <w:rPr>
            <w:noProof/>
            <w:webHidden/>
          </w:rPr>
          <w:fldChar w:fldCharType="separate"/>
        </w:r>
        <w:r>
          <w:rPr>
            <w:noProof/>
            <w:webHidden/>
          </w:rPr>
          <w:t>59</w:t>
        </w:r>
        <w:r>
          <w:rPr>
            <w:noProof/>
            <w:webHidden/>
          </w:rPr>
          <w:fldChar w:fldCharType="end"/>
        </w:r>
      </w:hyperlink>
    </w:p>
    <w:p w14:paraId="20796F55" w14:textId="72FDBABC" w:rsidR="00510B1B" w:rsidRDefault="00510B1B">
      <w:pPr>
        <w:pStyle w:val="TJ2"/>
        <w:rPr>
          <w:rFonts w:asciiTheme="minorHAnsi" w:hAnsiTheme="minorHAnsi" w:cstheme="minorBidi"/>
          <w:noProof/>
          <w:sz w:val="24"/>
          <w:szCs w:val="21"/>
          <w:lang w:eastAsia="en-GB" w:bidi="sa-IN"/>
        </w:rPr>
      </w:pPr>
      <w:hyperlink w:anchor="_Toc204157247" w:history="1">
        <w:r w:rsidRPr="00F32D88">
          <w:rPr>
            <w:rStyle w:val="Hiperhivatkozs"/>
            <w:noProof/>
            <w:lang w:bidi="ar-SA"/>
          </w:rPr>
          <w:t xml:space="preserve">8.2. Segmentation versus </w:t>
        </w:r>
        <w:r w:rsidRPr="00F32D88">
          <w:rPr>
            <w:rStyle w:val="Hiperhivatkozs"/>
            <w:i/>
            <w:iCs/>
            <w:noProof/>
            <w:lang w:bidi="ar-SA"/>
          </w:rPr>
          <w:t>akṣara</w:t>
        </w:r>
        <w:r w:rsidRPr="00F32D88">
          <w:rPr>
            <w:rStyle w:val="Hiperhivatkozs"/>
            <w:noProof/>
            <w:lang w:bidi="ar-SA"/>
          </w:rPr>
          <w:t xml:space="preserve">s and </w:t>
        </w:r>
        <w:r w:rsidRPr="00F32D88">
          <w:rPr>
            <w:rStyle w:val="Hiperhivatkozs"/>
            <w:i/>
            <w:iCs/>
            <w:noProof/>
            <w:lang w:bidi="ar-SA"/>
          </w:rPr>
          <w:t>sandhi</w:t>
        </w:r>
        <w:r>
          <w:rPr>
            <w:noProof/>
            <w:webHidden/>
          </w:rPr>
          <w:tab/>
        </w:r>
        <w:r>
          <w:rPr>
            <w:noProof/>
            <w:webHidden/>
          </w:rPr>
          <w:fldChar w:fldCharType="begin"/>
        </w:r>
        <w:r>
          <w:rPr>
            <w:noProof/>
            <w:webHidden/>
          </w:rPr>
          <w:instrText xml:space="preserve"> PAGEREF _Toc204157247 \h </w:instrText>
        </w:r>
        <w:r>
          <w:rPr>
            <w:noProof/>
            <w:webHidden/>
          </w:rPr>
        </w:r>
        <w:r>
          <w:rPr>
            <w:noProof/>
            <w:webHidden/>
          </w:rPr>
          <w:fldChar w:fldCharType="separate"/>
        </w:r>
        <w:r>
          <w:rPr>
            <w:noProof/>
            <w:webHidden/>
          </w:rPr>
          <w:t>59</w:t>
        </w:r>
        <w:r>
          <w:rPr>
            <w:noProof/>
            <w:webHidden/>
          </w:rPr>
          <w:fldChar w:fldCharType="end"/>
        </w:r>
      </w:hyperlink>
    </w:p>
    <w:p w14:paraId="6DB0D03D" w14:textId="75D2D581" w:rsidR="00510B1B" w:rsidRDefault="00510B1B">
      <w:pPr>
        <w:pStyle w:val="TJ2"/>
        <w:rPr>
          <w:rFonts w:asciiTheme="minorHAnsi" w:hAnsiTheme="minorHAnsi" w:cstheme="minorBidi"/>
          <w:noProof/>
          <w:sz w:val="24"/>
          <w:szCs w:val="21"/>
          <w:lang w:eastAsia="en-GB" w:bidi="sa-IN"/>
        </w:rPr>
      </w:pPr>
      <w:hyperlink w:anchor="_Toc204157248" w:history="1">
        <w:r w:rsidRPr="00F32D88">
          <w:rPr>
            <w:rStyle w:val="Hiperhivatkozs"/>
            <w:noProof/>
            <w:lang w:bidi="ar-SA"/>
          </w:rPr>
          <w:t>8.3. Editorial spacing</w:t>
        </w:r>
        <w:r>
          <w:rPr>
            <w:noProof/>
            <w:webHidden/>
          </w:rPr>
          <w:tab/>
        </w:r>
        <w:r>
          <w:rPr>
            <w:noProof/>
            <w:webHidden/>
          </w:rPr>
          <w:fldChar w:fldCharType="begin"/>
        </w:r>
        <w:r>
          <w:rPr>
            <w:noProof/>
            <w:webHidden/>
          </w:rPr>
          <w:instrText xml:space="preserve"> PAGEREF _Toc204157248 \h </w:instrText>
        </w:r>
        <w:r>
          <w:rPr>
            <w:noProof/>
            <w:webHidden/>
          </w:rPr>
        </w:r>
        <w:r>
          <w:rPr>
            <w:noProof/>
            <w:webHidden/>
          </w:rPr>
          <w:fldChar w:fldCharType="separate"/>
        </w:r>
        <w:r>
          <w:rPr>
            <w:noProof/>
            <w:webHidden/>
          </w:rPr>
          <w:t>60</w:t>
        </w:r>
        <w:r>
          <w:rPr>
            <w:noProof/>
            <w:webHidden/>
          </w:rPr>
          <w:fldChar w:fldCharType="end"/>
        </w:r>
      </w:hyperlink>
    </w:p>
    <w:p w14:paraId="3331B57D" w14:textId="56536610" w:rsidR="00510B1B" w:rsidRDefault="00510B1B">
      <w:pPr>
        <w:pStyle w:val="TJ3"/>
        <w:rPr>
          <w:rFonts w:asciiTheme="minorHAnsi" w:hAnsiTheme="minorHAnsi" w:cstheme="minorBidi"/>
          <w:noProof/>
          <w:sz w:val="24"/>
          <w:szCs w:val="21"/>
          <w:lang w:eastAsia="en-GB" w:bidi="sa-IN"/>
        </w:rPr>
      </w:pPr>
      <w:hyperlink w:anchor="_Toc204157249" w:history="1">
        <w:r w:rsidRPr="00F32D88">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_Toc204157249 \h </w:instrText>
        </w:r>
        <w:r>
          <w:rPr>
            <w:noProof/>
            <w:webHidden/>
          </w:rPr>
        </w:r>
        <w:r>
          <w:rPr>
            <w:noProof/>
            <w:webHidden/>
          </w:rPr>
          <w:fldChar w:fldCharType="separate"/>
        </w:r>
        <w:r>
          <w:rPr>
            <w:noProof/>
            <w:webHidden/>
          </w:rPr>
          <w:t>61</w:t>
        </w:r>
        <w:r>
          <w:rPr>
            <w:noProof/>
            <w:webHidden/>
          </w:rPr>
          <w:fldChar w:fldCharType="end"/>
        </w:r>
      </w:hyperlink>
    </w:p>
    <w:p w14:paraId="150C43AB" w14:textId="298D51EA" w:rsidR="00510B1B" w:rsidRDefault="00510B1B">
      <w:pPr>
        <w:pStyle w:val="TJ4"/>
        <w:rPr>
          <w:rFonts w:asciiTheme="minorHAnsi" w:hAnsiTheme="minorHAnsi" w:cstheme="minorBidi"/>
          <w:noProof/>
          <w:sz w:val="24"/>
          <w:szCs w:val="21"/>
          <w:lang w:eastAsia="en-GB" w:bidi="sa-IN"/>
        </w:rPr>
      </w:pPr>
      <w:hyperlink w:anchor="_Toc204157250" w:history="1">
        <w:r w:rsidRPr="00F32D88">
          <w:rPr>
            <w:rStyle w:val="Hiperhivatkozs"/>
            <w:noProof/>
            <w:lang w:bidi="ar-SA"/>
          </w:rPr>
          <w:t>8.3.1.1. Space and numerals</w:t>
        </w:r>
        <w:r>
          <w:rPr>
            <w:noProof/>
            <w:webHidden/>
          </w:rPr>
          <w:tab/>
        </w:r>
        <w:r>
          <w:rPr>
            <w:noProof/>
            <w:webHidden/>
          </w:rPr>
          <w:fldChar w:fldCharType="begin"/>
        </w:r>
        <w:r>
          <w:rPr>
            <w:noProof/>
            <w:webHidden/>
          </w:rPr>
          <w:instrText xml:space="preserve"> PAGEREF _Toc204157250 \h </w:instrText>
        </w:r>
        <w:r>
          <w:rPr>
            <w:noProof/>
            <w:webHidden/>
          </w:rPr>
        </w:r>
        <w:r>
          <w:rPr>
            <w:noProof/>
            <w:webHidden/>
          </w:rPr>
          <w:fldChar w:fldCharType="separate"/>
        </w:r>
        <w:r>
          <w:rPr>
            <w:noProof/>
            <w:webHidden/>
          </w:rPr>
          <w:t>61</w:t>
        </w:r>
        <w:r>
          <w:rPr>
            <w:noProof/>
            <w:webHidden/>
          </w:rPr>
          <w:fldChar w:fldCharType="end"/>
        </w:r>
      </w:hyperlink>
    </w:p>
    <w:p w14:paraId="128CC6FF" w14:textId="7B695921" w:rsidR="00510B1B" w:rsidRDefault="00510B1B">
      <w:pPr>
        <w:pStyle w:val="TJ4"/>
        <w:rPr>
          <w:rFonts w:asciiTheme="minorHAnsi" w:hAnsiTheme="minorHAnsi" w:cstheme="minorBidi"/>
          <w:noProof/>
          <w:sz w:val="24"/>
          <w:szCs w:val="21"/>
          <w:lang w:eastAsia="en-GB" w:bidi="sa-IN"/>
        </w:rPr>
      </w:pPr>
      <w:hyperlink w:anchor="_Toc204157251" w:history="1">
        <w:r w:rsidRPr="00F32D88">
          <w:rPr>
            <w:rStyle w:val="Hiperhivatkozs"/>
            <w:noProof/>
            <w:lang w:bidi="ar-SA"/>
          </w:rPr>
          <w:t xml:space="preserve">8.3.1.2. Space and </w:t>
        </w:r>
        <w:r w:rsidRPr="00F32D88">
          <w:rPr>
            <w:rStyle w:val="Hiperhivatkozs"/>
            <w:i/>
            <w:iCs/>
            <w:noProof/>
            <w:lang w:bidi="ar-SA"/>
          </w:rPr>
          <w:t>avagraha</w:t>
        </w:r>
        <w:r>
          <w:rPr>
            <w:noProof/>
            <w:webHidden/>
          </w:rPr>
          <w:tab/>
        </w:r>
        <w:r>
          <w:rPr>
            <w:noProof/>
            <w:webHidden/>
          </w:rPr>
          <w:fldChar w:fldCharType="begin"/>
        </w:r>
        <w:r>
          <w:rPr>
            <w:noProof/>
            <w:webHidden/>
          </w:rPr>
          <w:instrText xml:space="preserve"> PAGEREF _Toc204157251 \h </w:instrText>
        </w:r>
        <w:r>
          <w:rPr>
            <w:noProof/>
            <w:webHidden/>
          </w:rPr>
        </w:r>
        <w:r>
          <w:rPr>
            <w:noProof/>
            <w:webHidden/>
          </w:rPr>
          <w:fldChar w:fldCharType="separate"/>
        </w:r>
        <w:r>
          <w:rPr>
            <w:noProof/>
            <w:webHidden/>
          </w:rPr>
          <w:t>61</w:t>
        </w:r>
        <w:r>
          <w:rPr>
            <w:noProof/>
            <w:webHidden/>
          </w:rPr>
          <w:fldChar w:fldCharType="end"/>
        </w:r>
      </w:hyperlink>
    </w:p>
    <w:p w14:paraId="3DBAF03D" w14:textId="2FD0FF07" w:rsidR="00510B1B" w:rsidRDefault="00510B1B">
      <w:pPr>
        <w:pStyle w:val="TJ4"/>
        <w:rPr>
          <w:rFonts w:asciiTheme="minorHAnsi" w:hAnsiTheme="minorHAnsi" w:cstheme="minorBidi"/>
          <w:noProof/>
          <w:sz w:val="24"/>
          <w:szCs w:val="21"/>
          <w:lang w:eastAsia="en-GB" w:bidi="sa-IN"/>
        </w:rPr>
      </w:pPr>
      <w:hyperlink w:anchor="_Toc204157252" w:history="1">
        <w:r w:rsidRPr="00F32D88">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_Toc204157252 \h </w:instrText>
        </w:r>
        <w:r>
          <w:rPr>
            <w:noProof/>
            <w:webHidden/>
          </w:rPr>
        </w:r>
        <w:r>
          <w:rPr>
            <w:noProof/>
            <w:webHidden/>
          </w:rPr>
          <w:fldChar w:fldCharType="separate"/>
        </w:r>
        <w:r>
          <w:rPr>
            <w:noProof/>
            <w:webHidden/>
          </w:rPr>
          <w:t>61</w:t>
        </w:r>
        <w:r>
          <w:rPr>
            <w:noProof/>
            <w:webHidden/>
          </w:rPr>
          <w:fldChar w:fldCharType="end"/>
        </w:r>
      </w:hyperlink>
    </w:p>
    <w:p w14:paraId="479F3890" w14:textId="14460D34" w:rsidR="00510B1B" w:rsidRDefault="00510B1B">
      <w:pPr>
        <w:pStyle w:val="TJ4"/>
        <w:rPr>
          <w:rFonts w:asciiTheme="minorHAnsi" w:hAnsiTheme="minorHAnsi" w:cstheme="minorBidi"/>
          <w:noProof/>
          <w:sz w:val="24"/>
          <w:szCs w:val="21"/>
          <w:lang w:eastAsia="en-GB" w:bidi="sa-IN"/>
        </w:rPr>
      </w:pPr>
      <w:hyperlink w:anchor="_Toc204157253" w:history="1">
        <w:r w:rsidRPr="00F32D88">
          <w:rPr>
            <w:rStyle w:val="Hiperhivatkozs"/>
            <w:noProof/>
            <w:lang w:bidi="ar-SA"/>
          </w:rPr>
          <w:t>8.3.1.4. Space and symbols</w:t>
        </w:r>
        <w:r>
          <w:rPr>
            <w:noProof/>
            <w:webHidden/>
          </w:rPr>
          <w:tab/>
        </w:r>
        <w:r>
          <w:rPr>
            <w:noProof/>
            <w:webHidden/>
          </w:rPr>
          <w:fldChar w:fldCharType="begin"/>
        </w:r>
        <w:r>
          <w:rPr>
            <w:noProof/>
            <w:webHidden/>
          </w:rPr>
          <w:instrText xml:space="preserve"> PAGEREF _Toc204157253 \h </w:instrText>
        </w:r>
        <w:r>
          <w:rPr>
            <w:noProof/>
            <w:webHidden/>
          </w:rPr>
        </w:r>
        <w:r>
          <w:rPr>
            <w:noProof/>
            <w:webHidden/>
          </w:rPr>
          <w:fldChar w:fldCharType="separate"/>
        </w:r>
        <w:r>
          <w:rPr>
            <w:noProof/>
            <w:webHidden/>
          </w:rPr>
          <w:t>61</w:t>
        </w:r>
        <w:r>
          <w:rPr>
            <w:noProof/>
            <w:webHidden/>
          </w:rPr>
          <w:fldChar w:fldCharType="end"/>
        </w:r>
      </w:hyperlink>
    </w:p>
    <w:p w14:paraId="4249D570" w14:textId="53B70D5A" w:rsidR="00510B1B" w:rsidRDefault="00510B1B">
      <w:pPr>
        <w:pStyle w:val="TJ4"/>
        <w:rPr>
          <w:rFonts w:asciiTheme="minorHAnsi" w:hAnsiTheme="minorHAnsi" w:cstheme="minorBidi"/>
          <w:noProof/>
          <w:sz w:val="24"/>
          <w:szCs w:val="21"/>
          <w:lang w:eastAsia="en-GB" w:bidi="sa-IN"/>
        </w:rPr>
      </w:pPr>
      <w:hyperlink w:anchor="_Toc204157254" w:history="1">
        <w:r w:rsidRPr="00F32D88">
          <w:rPr>
            <w:rStyle w:val="Hiperhivatkozs"/>
            <w:noProof/>
            <w:lang w:bidi="ar-SA"/>
          </w:rPr>
          <w:t>8.3.1.5. Space and original space</w:t>
        </w:r>
        <w:r>
          <w:rPr>
            <w:noProof/>
            <w:webHidden/>
          </w:rPr>
          <w:tab/>
        </w:r>
        <w:r>
          <w:rPr>
            <w:noProof/>
            <w:webHidden/>
          </w:rPr>
          <w:fldChar w:fldCharType="begin"/>
        </w:r>
        <w:r>
          <w:rPr>
            <w:noProof/>
            <w:webHidden/>
          </w:rPr>
          <w:instrText xml:space="preserve"> PAGEREF _Toc204157254 \h </w:instrText>
        </w:r>
        <w:r>
          <w:rPr>
            <w:noProof/>
            <w:webHidden/>
          </w:rPr>
        </w:r>
        <w:r>
          <w:rPr>
            <w:noProof/>
            <w:webHidden/>
          </w:rPr>
          <w:fldChar w:fldCharType="separate"/>
        </w:r>
        <w:r>
          <w:rPr>
            <w:noProof/>
            <w:webHidden/>
          </w:rPr>
          <w:t>62</w:t>
        </w:r>
        <w:r>
          <w:rPr>
            <w:noProof/>
            <w:webHidden/>
          </w:rPr>
          <w:fldChar w:fldCharType="end"/>
        </w:r>
      </w:hyperlink>
    </w:p>
    <w:p w14:paraId="258DFD76" w14:textId="6FAEC218" w:rsidR="00510B1B" w:rsidRDefault="00510B1B">
      <w:pPr>
        <w:pStyle w:val="TJ2"/>
        <w:rPr>
          <w:rFonts w:asciiTheme="minorHAnsi" w:hAnsiTheme="minorHAnsi" w:cstheme="minorBidi"/>
          <w:noProof/>
          <w:sz w:val="24"/>
          <w:szCs w:val="21"/>
          <w:lang w:eastAsia="en-GB" w:bidi="sa-IN"/>
        </w:rPr>
      </w:pPr>
      <w:hyperlink w:anchor="_Toc204157255" w:history="1">
        <w:r w:rsidRPr="00F32D88">
          <w:rPr>
            <w:rStyle w:val="Hiperhivatkozs"/>
            <w:noProof/>
            <w:lang w:bidi="ar-SA"/>
          </w:rPr>
          <w:t>8.4. Editorial hyphenation</w:t>
        </w:r>
        <w:r>
          <w:rPr>
            <w:noProof/>
            <w:webHidden/>
          </w:rPr>
          <w:tab/>
        </w:r>
        <w:r>
          <w:rPr>
            <w:noProof/>
            <w:webHidden/>
          </w:rPr>
          <w:fldChar w:fldCharType="begin"/>
        </w:r>
        <w:r>
          <w:rPr>
            <w:noProof/>
            <w:webHidden/>
          </w:rPr>
          <w:instrText xml:space="preserve"> PAGEREF _Toc204157255 \h </w:instrText>
        </w:r>
        <w:r>
          <w:rPr>
            <w:noProof/>
            <w:webHidden/>
          </w:rPr>
        </w:r>
        <w:r>
          <w:rPr>
            <w:noProof/>
            <w:webHidden/>
          </w:rPr>
          <w:fldChar w:fldCharType="separate"/>
        </w:r>
        <w:r>
          <w:rPr>
            <w:noProof/>
            <w:webHidden/>
          </w:rPr>
          <w:t>62</w:t>
        </w:r>
        <w:r>
          <w:rPr>
            <w:noProof/>
            <w:webHidden/>
          </w:rPr>
          <w:fldChar w:fldCharType="end"/>
        </w:r>
      </w:hyperlink>
    </w:p>
    <w:p w14:paraId="53414E30" w14:textId="56BCA192" w:rsidR="00510B1B" w:rsidRDefault="00510B1B">
      <w:pPr>
        <w:pStyle w:val="TJ3"/>
        <w:rPr>
          <w:rFonts w:asciiTheme="minorHAnsi" w:hAnsiTheme="minorHAnsi" w:cstheme="minorBidi"/>
          <w:noProof/>
          <w:sz w:val="24"/>
          <w:szCs w:val="21"/>
          <w:lang w:eastAsia="en-GB" w:bidi="sa-IN"/>
        </w:rPr>
      </w:pPr>
      <w:hyperlink w:anchor="_Toc204157256" w:history="1">
        <w:r w:rsidRPr="00F32D88">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_Toc204157256 \h </w:instrText>
        </w:r>
        <w:r>
          <w:rPr>
            <w:noProof/>
            <w:webHidden/>
          </w:rPr>
        </w:r>
        <w:r>
          <w:rPr>
            <w:noProof/>
            <w:webHidden/>
          </w:rPr>
          <w:fldChar w:fldCharType="separate"/>
        </w:r>
        <w:r>
          <w:rPr>
            <w:noProof/>
            <w:webHidden/>
          </w:rPr>
          <w:t>62</w:t>
        </w:r>
        <w:r>
          <w:rPr>
            <w:noProof/>
            <w:webHidden/>
          </w:rPr>
          <w:fldChar w:fldCharType="end"/>
        </w:r>
      </w:hyperlink>
    </w:p>
    <w:p w14:paraId="0B617BBB" w14:textId="1D14453F" w:rsidR="00510B1B" w:rsidRDefault="00510B1B">
      <w:pPr>
        <w:pStyle w:val="TJ2"/>
        <w:rPr>
          <w:rFonts w:asciiTheme="minorHAnsi" w:hAnsiTheme="minorHAnsi" w:cstheme="minorBidi"/>
          <w:noProof/>
          <w:sz w:val="24"/>
          <w:szCs w:val="21"/>
          <w:lang w:eastAsia="en-GB" w:bidi="sa-IN"/>
        </w:rPr>
      </w:pPr>
      <w:hyperlink w:anchor="_Toc204157257" w:history="1">
        <w:r w:rsidRPr="00F32D88">
          <w:rPr>
            <w:rStyle w:val="Hiperhivatkozs"/>
            <w:noProof/>
            <w:lang w:bidi="ar-SA"/>
          </w:rPr>
          <w:t>8.5. Segmentation guidelines</w:t>
        </w:r>
        <w:r>
          <w:rPr>
            <w:noProof/>
            <w:webHidden/>
          </w:rPr>
          <w:tab/>
        </w:r>
        <w:r>
          <w:rPr>
            <w:noProof/>
            <w:webHidden/>
          </w:rPr>
          <w:fldChar w:fldCharType="begin"/>
        </w:r>
        <w:r>
          <w:rPr>
            <w:noProof/>
            <w:webHidden/>
          </w:rPr>
          <w:instrText xml:space="preserve"> PAGEREF _Toc204157257 \h </w:instrText>
        </w:r>
        <w:r>
          <w:rPr>
            <w:noProof/>
            <w:webHidden/>
          </w:rPr>
        </w:r>
        <w:r>
          <w:rPr>
            <w:noProof/>
            <w:webHidden/>
          </w:rPr>
          <w:fldChar w:fldCharType="separate"/>
        </w:r>
        <w:r>
          <w:rPr>
            <w:noProof/>
            <w:webHidden/>
          </w:rPr>
          <w:t>62</w:t>
        </w:r>
        <w:r>
          <w:rPr>
            <w:noProof/>
            <w:webHidden/>
          </w:rPr>
          <w:fldChar w:fldCharType="end"/>
        </w:r>
      </w:hyperlink>
    </w:p>
    <w:p w14:paraId="35D464D0" w14:textId="02EB9BDE" w:rsidR="00510B1B" w:rsidRDefault="00510B1B">
      <w:pPr>
        <w:pStyle w:val="TJ3"/>
        <w:rPr>
          <w:rFonts w:asciiTheme="minorHAnsi" w:hAnsiTheme="minorHAnsi" w:cstheme="minorBidi"/>
          <w:noProof/>
          <w:sz w:val="24"/>
          <w:szCs w:val="21"/>
          <w:lang w:eastAsia="en-GB" w:bidi="sa-IN"/>
        </w:rPr>
      </w:pPr>
      <w:hyperlink w:anchor="_Toc204157258" w:history="1">
        <w:r w:rsidRPr="00F32D88">
          <w:rPr>
            <w:rStyle w:val="Hiperhivatkozs"/>
            <w:noProof/>
            <w:lang w:bidi="ar-SA"/>
          </w:rPr>
          <w:t>8.5.1. Phrases</w:t>
        </w:r>
        <w:r>
          <w:rPr>
            <w:noProof/>
            <w:webHidden/>
          </w:rPr>
          <w:tab/>
        </w:r>
        <w:r>
          <w:rPr>
            <w:noProof/>
            <w:webHidden/>
          </w:rPr>
          <w:fldChar w:fldCharType="begin"/>
        </w:r>
        <w:r>
          <w:rPr>
            <w:noProof/>
            <w:webHidden/>
          </w:rPr>
          <w:instrText xml:space="preserve"> PAGEREF _Toc204157258 \h </w:instrText>
        </w:r>
        <w:r>
          <w:rPr>
            <w:noProof/>
            <w:webHidden/>
          </w:rPr>
        </w:r>
        <w:r>
          <w:rPr>
            <w:noProof/>
            <w:webHidden/>
          </w:rPr>
          <w:fldChar w:fldCharType="separate"/>
        </w:r>
        <w:r>
          <w:rPr>
            <w:noProof/>
            <w:webHidden/>
          </w:rPr>
          <w:t>62</w:t>
        </w:r>
        <w:r>
          <w:rPr>
            <w:noProof/>
            <w:webHidden/>
          </w:rPr>
          <w:fldChar w:fldCharType="end"/>
        </w:r>
      </w:hyperlink>
    </w:p>
    <w:p w14:paraId="302C5C06" w14:textId="2C2EE8C3" w:rsidR="00510B1B" w:rsidRDefault="00510B1B">
      <w:pPr>
        <w:pStyle w:val="TJ3"/>
        <w:rPr>
          <w:rFonts w:asciiTheme="minorHAnsi" w:hAnsiTheme="minorHAnsi" w:cstheme="minorBidi"/>
          <w:noProof/>
          <w:sz w:val="24"/>
          <w:szCs w:val="21"/>
          <w:lang w:eastAsia="en-GB" w:bidi="sa-IN"/>
        </w:rPr>
      </w:pPr>
      <w:hyperlink w:anchor="_Toc204157259" w:history="1">
        <w:r w:rsidRPr="00F32D88">
          <w:rPr>
            <w:rStyle w:val="Hiperhivatkozs"/>
            <w:noProof/>
            <w:lang w:bidi="ar-SA"/>
          </w:rPr>
          <w:t>8.5.2. Grammaticalised structures</w:t>
        </w:r>
        <w:r>
          <w:rPr>
            <w:noProof/>
            <w:webHidden/>
          </w:rPr>
          <w:tab/>
        </w:r>
        <w:r>
          <w:rPr>
            <w:noProof/>
            <w:webHidden/>
          </w:rPr>
          <w:fldChar w:fldCharType="begin"/>
        </w:r>
        <w:r>
          <w:rPr>
            <w:noProof/>
            <w:webHidden/>
          </w:rPr>
          <w:instrText xml:space="preserve"> PAGEREF _Toc204157259 \h </w:instrText>
        </w:r>
        <w:r>
          <w:rPr>
            <w:noProof/>
            <w:webHidden/>
          </w:rPr>
        </w:r>
        <w:r>
          <w:rPr>
            <w:noProof/>
            <w:webHidden/>
          </w:rPr>
          <w:fldChar w:fldCharType="separate"/>
        </w:r>
        <w:r>
          <w:rPr>
            <w:noProof/>
            <w:webHidden/>
          </w:rPr>
          <w:t>63</w:t>
        </w:r>
        <w:r>
          <w:rPr>
            <w:noProof/>
            <w:webHidden/>
          </w:rPr>
          <w:fldChar w:fldCharType="end"/>
        </w:r>
      </w:hyperlink>
    </w:p>
    <w:p w14:paraId="30D33191" w14:textId="1FA274A1" w:rsidR="00510B1B" w:rsidRDefault="00510B1B">
      <w:pPr>
        <w:pStyle w:val="TJ3"/>
        <w:rPr>
          <w:rFonts w:asciiTheme="minorHAnsi" w:hAnsiTheme="minorHAnsi" w:cstheme="minorBidi"/>
          <w:noProof/>
          <w:sz w:val="24"/>
          <w:szCs w:val="21"/>
          <w:lang w:eastAsia="en-GB" w:bidi="sa-IN"/>
        </w:rPr>
      </w:pPr>
      <w:hyperlink w:anchor="_Toc204157260" w:history="1">
        <w:r w:rsidRPr="00F32D88">
          <w:rPr>
            <w:rStyle w:val="Hiperhivatkozs"/>
            <w:noProof/>
            <w:lang w:bidi="ar-SA"/>
          </w:rPr>
          <w:t>8.5.3. Multiple function words</w:t>
        </w:r>
        <w:r>
          <w:rPr>
            <w:noProof/>
            <w:webHidden/>
          </w:rPr>
          <w:tab/>
        </w:r>
        <w:r>
          <w:rPr>
            <w:noProof/>
            <w:webHidden/>
          </w:rPr>
          <w:fldChar w:fldCharType="begin"/>
        </w:r>
        <w:r>
          <w:rPr>
            <w:noProof/>
            <w:webHidden/>
          </w:rPr>
          <w:instrText xml:space="preserve"> PAGEREF _Toc204157260 \h </w:instrText>
        </w:r>
        <w:r>
          <w:rPr>
            <w:noProof/>
            <w:webHidden/>
          </w:rPr>
        </w:r>
        <w:r>
          <w:rPr>
            <w:noProof/>
            <w:webHidden/>
          </w:rPr>
          <w:fldChar w:fldCharType="separate"/>
        </w:r>
        <w:r>
          <w:rPr>
            <w:noProof/>
            <w:webHidden/>
          </w:rPr>
          <w:t>63</w:t>
        </w:r>
        <w:r>
          <w:rPr>
            <w:noProof/>
            <w:webHidden/>
          </w:rPr>
          <w:fldChar w:fldCharType="end"/>
        </w:r>
      </w:hyperlink>
    </w:p>
    <w:p w14:paraId="312143EB" w14:textId="4514E25D" w:rsidR="00510B1B" w:rsidRDefault="00510B1B">
      <w:pPr>
        <w:pStyle w:val="TJ3"/>
        <w:rPr>
          <w:rFonts w:asciiTheme="minorHAnsi" w:hAnsiTheme="minorHAnsi" w:cstheme="minorBidi"/>
          <w:noProof/>
          <w:sz w:val="24"/>
          <w:szCs w:val="21"/>
          <w:lang w:eastAsia="en-GB" w:bidi="sa-IN"/>
        </w:rPr>
      </w:pPr>
      <w:hyperlink w:anchor="_Toc204157261" w:history="1">
        <w:r w:rsidRPr="00F32D88">
          <w:rPr>
            <w:rStyle w:val="Hiperhivatkozs"/>
            <w:noProof/>
            <w:lang w:bidi="ar-SA"/>
          </w:rPr>
          <w:t>8.5.4. Repetitive structures</w:t>
        </w:r>
        <w:r>
          <w:rPr>
            <w:noProof/>
            <w:webHidden/>
          </w:rPr>
          <w:tab/>
        </w:r>
        <w:r>
          <w:rPr>
            <w:noProof/>
            <w:webHidden/>
          </w:rPr>
          <w:fldChar w:fldCharType="begin"/>
        </w:r>
        <w:r>
          <w:rPr>
            <w:noProof/>
            <w:webHidden/>
          </w:rPr>
          <w:instrText xml:space="preserve"> PAGEREF _Toc204157261 \h </w:instrText>
        </w:r>
        <w:r>
          <w:rPr>
            <w:noProof/>
            <w:webHidden/>
          </w:rPr>
        </w:r>
        <w:r>
          <w:rPr>
            <w:noProof/>
            <w:webHidden/>
          </w:rPr>
          <w:fldChar w:fldCharType="separate"/>
        </w:r>
        <w:r>
          <w:rPr>
            <w:noProof/>
            <w:webHidden/>
          </w:rPr>
          <w:t>63</w:t>
        </w:r>
        <w:r>
          <w:rPr>
            <w:noProof/>
            <w:webHidden/>
          </w:rPr>
          <w:fldChar w:fldCharType="end"/>
        </w:r>
      </w:hyperlink>
    </w:p>
    <w:p w14:paraId="643769B5" w14:textId="327F939C" w:rsidR="00510B1B" w:rsidRDefault="00510B1B">
      <w:pPr>
        <w:pStyle w:val="TJ3"/>
        <w:rPr>
          <w:rFonts w:asciiTheme="minorHAnsi" w:hAnsiTheme="minorHAnsi" w:cstheme="minorBidi"/>
          <w:noProof/>
          <w:sz w:val="24"/>
          <w:szCs w:val="21"/>
          <w:lang w:eastAsia="en-GB" w:bidi="sa-IN"/>
        </w:rPr>
      </w:pPr>
      <w:hyperlink w:anchor="_Toc204157262" w:history="1">
        <w:r w:rsidRPr="00F32D88">
          <w:rPr>
            <w:rStyle w:val="Hiperhivatkozs"/>
            <w:noProof/>
            <w:lang w:bidi="ar-SA"/>
          </w:rPr>
          <w:t>8.5.5. Quasi-compounds</w:t>
        </w:r>
        <w:r>
          <w:rPr>
            <w:noProof/>
            <w:webHidden/>
          </w:rPr>
          <w:tab/>
        </w:r>
        <w:r>
          <w:rPr>
            <w:noProof/>
            <w:webHidden/>
          </w:rPr>
          <w:fldChar w:fldCharType="begin"/>
        </w:r>
        <w:r>
          <w:rPr>
            <w:noProof/>
            <w:webHidden/>
          </w:rPr>
          <w:instrText xml:space="preserve"> PAGEREF _Toc204157262 \h </w:instrText>
        </w:r>
        <w:r>
          <w:rPr>
            <w:noProof/>
            <w:webHidden/>
          </w:rPr>
        </w:r>
        <w:r>
          <w:rPr>
            <w:noProof/>
            <w:webHidden/>
          </w:rPr>
          <w:fldChar w:fldCharType="separate"/>
        </w:r>
        <w:r>
          <w:rPr>
            <w:noProof/>
            <w:webHidden/>
          </w:rPr>
          <w:t>64</w:t>
        </w:r>
        <w:r>
          <w:rPr>
            <w:noProof/>
            <w:webHidden/>
          </w:rPr>
          <w:fldChar w:fldCharType="end"/>
        </w:r>
      </w:hyperlink>
    </w:p>
    <w:p w14:paraId="3CDF2EB4" w14:textId="5A51F35D" w:rsidR="00510B1B" w:rsidRDefault="00510B1B">
      <w:pPr>
        <w:pStyle w:val="TJ3"/>
        <w:rPr>
          <w:rFonts w:asciiTheme="minorHAnsi" w:hAnsiTheme="minorHAnsi" w:cstheme="minorBidi"/>
          <w:noProof/>
          <w:sz w:val="24"/>
          <w:szCs w:val="21"/>
          <w:lang w:eastAsia="en-GB" w:bidi="sa-IN"/>
        </w:rPr>
      </w:pPr>
      <w:hyperlink w:anchor="_Toc204157263" w:history="1">
        <w:r w:rsidRPr="00F32D88">
          <w:rPr>
            <w:rStyle w:val="Hiperhivatkozs"/>
            <w:noProof/>
            <w:lang w:bidi="ar-SA"/>
          </w:rPr>
          <w:t>8.5.6. Verbal formations</w:t>
        </w:r>
        <w:r>
          <w:rPr>
            <w:noProof/>
            <w:webHidden/>
          </w:rPr>
          <w:tab/>
        </w:r>
        <w:r>
          <w:rPr>
            <w:noProof/>
            <w:webHidden/>
          </w:rPr>
          <w:fldChar w:fldCharType="begin"/>
        </w:r>
        <w:r>
          <w:rPr>
            <w:noProof/>
            <w:webHidden/>
          </w:rPr>
          <w:instrText xml:space="preserve"> PAGEREF _Toc204157263 \h </w:instrText>
        </w:r>
        <w:r>
          <w:rPr>
            <w:noProof/>
            <w:webHidden/>
          </w:rPr>
        </w:r>
        <w:r>
          <w:rPr>
            <w:noProof/>
            <w:webHidden/>
          </w:rPr>
          <w:fldChar w:fldCharType="separate"/>
        </w:r>
        <w:r>
          <w:rPr>
            <w:noProof/>
            <w:webHidden/>
          </w:rPr>
          <w:t>64</w:t>
        </w:r>
        <w:r>
          <w:rPr>
            <w:noProof/>
            <w:webHidden/>
          </w:rPr>
          <w:fldChar w:fldCharType="end"/>
        </w:r>
      </w:hyperlink>
    </w:p>
    <w:p w14:paraId="590F8316" w14:textId="28B6364B" w:rsidR="00510B1B" w:rsidRDefault="00510B1B">
      <w:pPr>
        <w:pStyle w:val="TJ3"/>
        <w:rPr>
          <w:rFonts w:asciiTheme="minorHAnsi" w:hAnsiTheme="minorHAnsi" w:cstheme="minorBidi"/>
          <w:noProof/>
          <w:sz w:val="24"/>
          <w:szCs w:val="21"/>
          <w:lang w:eastAsia="en-GB" w:bidi="sa-IN"/>
        </w:rPr>
      </w:pPr>
      <w:hyperlink w:anchor="_Toc204157264" w:history="1">
        <w:r w:rsidRPr="00F32D88">
          <w:rPr>
            <w:rStyle w:val="Hiperhivatkozs"/>
            <w:noProof/>
            <w:lang w:bidi="ar-SA"/>
          </w:rPr>
          <w:t>8.5.7. Nominal compounds</w:t>
        </w:r>
        <w:r>
          <w:rPr>
            <w:noProof/>
            <w:webHidden/>
          </w:rPr>
          <w:tab/>
        </w:r>
        <w:r>
          <w:rPr>
            <w:noProof/>
            <w:webHidden/>
          </w:rPr>
          <w:fldChar w:fldCharType="begin"/>
        </w:r>
        <w:r>
          <w:rPr>
            <w:noProof/>
            <w:webHidden/>
          </w:rPr>
          <w:instrText xml:space="preserve"> PAGEREF _Toc204157264 \h </w:instrText>
        </w:r>
        <w:r>
          <w:rPr>
            <w:noProof/>
            <w:webHidden/>
          </w:rPr>
        </w:r>
        <w:r>
          <w:rPr>
            <w:noProof/>
            <w:webHidden/>
          </w:rPr>
          <w:fldChar w:fldCharType="separate"/>
        </w:r>
        <w:r>
          <w:rPr>
            <w:noProof/>
            <w:webHidden/>
          </w:rPr>
          <w:t>65</w:t>
        </w:r>
        <w:r>
          <w:rPr>
            <w:noProof/>
            <w:webHidden/>
          </w:rPr>
          <w:fldChar w:fldCharType="end"/>
        </w:r>
      </w:hyperlink>
    </w:p>
    <w:p w14:paraId="4324B8B6" w14:textId="4C376987" w:rsidR="00510B1B" w:rsidRDefault="00510B1B">
      <w:pPr>
        <w:pStyle w:val="TJ4"/>
        <w:rPr>
          <w:rFonts w:asciiTheme="minorHAnsi" w:hAnsiTheme="minorHAnsi" w:cstheme="minorBidi"/>
          <w:noProof/>
          <w:sz w:val="24"/>
          <w:szCs w:val="21"/>
          <w:lang w:eastAsia="en-GB" w:bidi="sa-IN"/>
        </w:rPr>
      </w:pPr>
      <w:hyperlink w:anchor="_Toc204157265" w:history="1">
        <w:r w:rsidRPr="00F32D88">
          <w:rPr>
            <w:rStyle w:val="Hiperhivatkozs"/>
            <w:noProof/>
            <w:lang w:bidi="ar-SA"/>
          </w:rPr>
          <w:t>8.5.7.1. Basic compounds</w:t>
        </w:r>
        <w:r>
          <w:rPr>
            <w:noProof/>
            <w:webHidden/>
          </w:rPr>
          <w:tab/>
        </w:r>
        <w:r>
          <w:rPr>
            <w:noProof/>
            <w:webHidden/>
          </w:rPr>
          <w:fldChar w:fldCharType="begin"/>
        </w:r>
        <w:r>
          <w:rPr>
            <w:noProof/>
            <w:webHidden/>
          </w:rPr>
          <w:instrText xml:space="preserve"> PAGEREF _Toc204157265 \h </w:instrText>
        </w:r>
        <w:r>
          <w:rPr>
            <w:noProof/>
            <w:webHidden/>
          </w:rPr>
        </w:r>
        <w:r>
          <w:rPr>
            <w:noProof/>
            <w:webHidden/>
          </w:rPr>
          <w:fldChar w:fldCharType="separate"/>
        </w:r>
        <w:r>
          <w:rPr>
            <w:noProof/>
            <w:webHidden/>
          </w:rPr>
          <w:t>65</w:t>
        </w:r>
        <w:r>
          <w:rPr>
            <w:noProof/>
            <w:webHidden/>
          </w:rPr>
          <w:fldChar w:fldCharType="end"/>
        </w:r>
      </w:hyperlink>
    </w:p>
    <w:p w14:paraId="72CEF029" w14:textId="764863BC" w:rsidR="00510B1B" w:rsidRDefault="00510B1B">
      <w:pPr>
        <w:pStyle w:val="TJ4"/>
        <w:rPr>
          <w:rFonts w:asciiTheme="minorHAnsi" w:hAnsiTheme="minorHAnsi" w:cstheme="minorBidi"/>
          <w:noProof/>
          <w:sz w:val="24"/>
          <w:szCs w:val="21"/>
          <w:lang w:eastAsia="en-GB" w:bidi="sa-IN"/>
        </w:rPr>
      </w:pPr>
      <w:hyperlink w:anchor="_Toc204157266" w:history="1">
        <w:r w:rsidRPr="00F32D88">
          <w:rPr>
            <w:rStyle w:val="Hiperhivatkozs"/>
            <w:noProof/>
            <w:lang w:bidi="ar-SA"/>
          </w:rPr>
          <w:t>8.5.7.2. Proper names and styles</w:t>
        </w:r>
        <w:r>
          <w:rPr>
            <w:noProof/>
            <w:webHidden/>
          </w:rPr>
          <w:tab/>
        </w:r>
        <w:r>
          <w:rPr>
            <w:noProof/>
            <w:webHidden/>
          </w:rPr>
          <w:fldChar w:fldCharType="begin"/>
        </w:r>
        <w:r>
          <w:rPr>
            <w:noProof/>
            <w:webHidden/>
          </w:rPr>
          <w:instrText xml:space="preserve"> PAGEREF _Toc204157266 \h </w:instrText>
        </w:r>
        <w:r>
          <w:rPr>
            <w:noProof/>
            <w:webHidden/>
          </w:rPr>
        </w:r>
        <w:r>
          <w:rPr>
            <w:noProof/>
            <w:webHidden/>
          </w:rPr>
          <w:fldChar w:fldCharType="separate"/>
        </w:r>
        <w:r>
          <w:rPr>
            <w:noProof/>
            <w:webHidden/>
          </w:rPr>
          <w:t>66</w:t>
        </w:r>
        <w:r>
          <w:rPr>
            <w:noProof/>
            <w:webHidden/>
          </w:rPr>
          <w:fldChar w:fldCharType="end"/>
        </w:r>
      </w:hyperlink>
    </w:p>
    <w:p w14:paraId="07E05121" w14:textId="43476EB6" w:rsidR="00510B1B" w:rsidRDefault="00510B1B">
      <w:pPr>
        <w:pStyle w:val="TJ3"/>
        <w:rPr>
          <w:rFonts w:asciiTheme="minorHAnsi" w:hAnsiTheme="minorHAnsi" w:cstheme="minorBidi"/>
          <w:noProof/>
          <w:sz w:val="24"/>
          <w:szCs w:val="21"/>
          <w:lang w:eastAsia="en-GB" w:bidi="sa-IN"/>
        </w:rPr>
      </w:pPr>
      <w:hyperlink w:anchor="_Toc204157267" w:history="1">
        <w:r w:rsidRPr="00F32D88">
          <w:rPr>
            <w:rStyle w:val="Hiperhivatkozs"/>
            <w:noProof/>
            <w:lang w:bidi="ar-SA"/>
          </w:rPr>
          <w:t>8.5.8. Derivatives of compounds</w:t>
        </w:r>
        <w:r>
          <w:rPr>
            <w:noProof/>
            <w:webHidden/>
          </w:rPr>
          <w:tab/>
        </w:r>
        <w:r>
          <w:rPr>
            <w:noProof/>
            <w:webHidden/>
          </w:rPr>
          <w:fldChar w:fldCharType="begin"/>
        </w:r>
        <w:r>
          <w:rPr>
            <w:noProof/>
            <w:webHidden/>
          </w:rPr>
          <w:instrText xml:space="preserve"> PAGEREF _Toc204157267 \h </w:instrText>
        </w:r>
        <w:r>
          <w:rPr>
            <w:noProof/>
            <w:webHidden/>
          </w:rPr>
        </w:r>
        <w:r>
          <w:rPr>
            <w:noProof/>
            <w:webHidden/>
          </w:rPr>
          <w:fldChar w:fldCharType="separate"/>
        </w:r>
        <w:r>
          <w:rPr>
            <w:noProof/>
            <w:webHidden/>
          </w:rPr>
          <w:t>66</w:t>
        </w:r>
        <w:r>
          <w:rPr>
            <w:noProof/>
            <w:webHidden/>
          </w:rPr>
          <w:fldChar w:fldCharType="end"/>
        </w:r>
      </w:hyperlink>
    </w:p>
    <w:p w14:paraId="439518C2" w14:textId="0F200460" w:rsidR="00510B1B" w:rsidRDefault="00510B1B">
      <w:pPr>
        <w:pStyle w:val="TJ3"/>
        <w:rPr>
          <w:rFonts w:asciiTheme="minorHAnsi" w:hAnsiTheme="minorHAnsi" w:cstheme="minorBidi"/>
          <w:noProof/>
          <w:sz w:val="24"/>
          <w:szCs w:val="21"/>
          <w:lang w:eastAsia="en-GB" w:bidi="sa-IN"/>
        </w:rPr>
      </w:pPr>
      <w:hyperlink w:anchor="_Toc204157268" w:history="1">
        <w:r w:rsidRPr="00F32D88">
          <w:rPr>
            <w:rStyle w:val="Hiperhivatkozs"/>
            <w:noProof/>
            <w:lang w:bidi="ar-SA"/>
          </w:rPr>
          <w:t>8.5.9. Affixes and clitics</w:t>
        </w:r>
        <w:r>
          <w:rPr>
            <w:noProof/>
            <w:webHidden/>
          </w:rPr>
          <w:tab/>
        </w:r>
        <w:r>
          <w:rPr>
            <w:noProof/>
            <w:webHidden/>
          </w:rPr>
          <w:fldChar w:fldCharType="begin"/>
        </w:r>
        <w:r>
          <w:rPr>
            <w:noProof/>
            <w:webHidden/>
          </w:rPr>
          <w:instrText xml:space="preserve"> PAGEREF _Toc204157268 \h </w:instrText>
        </w:r>
        <w:r>
          <w:rPr>
            <w:noProof/>
            <w:webHidden/>
          </w:rPr>
        </w:r>
        <w:r>
          <w:rPr>
            <w:noProof/>
            <w:webHidden/>
          </w:rPr>
          <w:fldChar w:fldCharType="separate"/>
        </w:r>
        <w:r>
          <w:rPr>
            <w:noProof/>
            <w:webHidden/>
          </w:rPr>
          <w:t>66</w:t>
        </w:r>
        <w:r>
          <w:rPr>
            <w:noProof/>
            <w:webHidden/>
          </w:rPr>
          <w:fldChar w:fldCharType="end"/>
        </w:r>
      </w:hyperlink>
    </w:p>
    <w:p w14:paraId="49E3A60A" w14:textId="7BA7E9B2" w:rsidR="00510B1B" w:rsidRDefault="00510B1B">
      <w:pPr>
        <w:pStyle w:val="TJ1"/>
        <w:rPr>
          <w:rFonts w:asciiTheme="minorHAnsi" w:hAnsiTheme="minorHAnsi" w:cstheme="minorBidi"/>
          <w:b w:val="0"/>
          <w:noProof/>
          <w:sz w:val="24"/>
          <w:szCs w:val="21"/>
          <w:lang w:eastAsia="en-GB" w:bidi="sa-IN"/>
        </w:rPr>
      </w:pPr>
      <w:hyperlink w:anchor="_Toc204157269" w:history="1">
        <w:r w:rsidRPr="00F32D88">
          <w:rPr>
            <w:rStyle w:val="Hiperhivatkozs"/>
            <w:noProof/>
            <w:lang w:bidi="ar-SA"/>
          </w:rPr>
          <w:t>References</w:t>
        </w:r>
        <w:r>
          <w:rPr>
            <w:noProof/>
            <w:webHidden/>
          </w:rPr>
          <w:tab/>
        </w:r>
        <w:r>
          <w:rPr>
            <w:noProof/>
            <w:webHidden/>
          </w:rPr>
          <w:fldChar w:fldCharType="begin"/>
        </w:r>
        <w:r>
          <w:rPr>
            <w:noProof/>
            <w:webHidden/>
          </w:rPr>
          <w:instrText xml:space="preserve"> PAGEREF _Toc204157269 \h </w:instrText>
        </w:r>
        <w:r>
          <w:rPr>
            <w:noProof/>
            <w:webHidden/>
          </w:rPr>
        </w:r>
        <w:r>
          <w:rPr>
            <w:noProof/>
            <w:webHidden/>
          </w:rPr>
          <w:fldChar w:fldCharType="separate"/>
        </w:r>
        <w:r>
          <w:rPr>
            <w:noProof/>
            <w:webHidden/>
          </w:rPr>
          <w:t>68</w:t>
        </w:r>
        <w:r>
          <w:rPr>
            <w:noProof/>
            <w:webHidden/>
          </w:rPr>
          <w:fldChar w:fldCharType="end"/>
        </w:r>
      </w:hyperlink>
    </w:p>
    <w:p w14:paraId="416BA20E" w14:textId="3D65A620" w:rsidR="000C7409" w:rsidRDefault="00000000">
      <w:pPr>
        <w:sectPr w:rsidR="000C7409">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5934D0AC" w14:textId="77777777" w:rsidR="000C7409" w:rsidRDefault="00000000">
      <w:pPr>
        <w:pStyle w:val="Cmsor1"/>
      </w:pPr>
      <w:bookmarkStart w:id="12" w:name="_Toc204157112"/>
      <w:r>
        <w:lastRenderedPageBreak/>
        <w:t>Introduction</w:t>
      </w:r>
      <w:bookmarkEnd w:id="10"/>
      <w:bookmarkEnd w:id="11"/>
      <w:bookmarkEnd w:id="12"/>
    </w:p>
    <w:p w14:paraId="5A362B4D" w14:textId="77777777" w:rsidR="000C7409" w:rsidRDefault="00000000">
      <w:pPr>
        <w:pStyle w:val="Cmsor2"/>
      </w:pPr>
      <w:bookmarkStart w:id="13" w:name="_Toc17811407"/>
      <w:bookmarkStart w:id="14" w:name="_Toc17811462"/>
      <w:bookmarkStart w:id="15" w:name="_Toc204157113"/>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0C7409" w14:paraId="0239D6C5"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B281A7D" w14:textId="77777777" w:rsidR="000C7409"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C8D0E5D" w14:textId="77777777" w:rsidR="000C7409"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A6D07C9" w14:textId="77777777" w:rsidR="000C7409"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3D0898D" w14:textId="77777777" w:rsidR="000C7409" w:rsidRDefault="00000000">
            <w:pPr>
              <w:pStyle w:val="Tabletext"/>
            </w:pPr>
            <w:r>
              <w:t>Date</w:t>
            </w:r>
          </w:p>
        </w:tc>
      </w:tr>
      <w:tr w:rsidR="000C7409" w14:paraId="4E7F1AF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0F04C" w14:textId="77777777" w:rsidR="000C7409"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7E4F" w14:textId="77777777" w:rsidR="000C7409"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D806D" w14:textId="77777777" w:rsidR="000C7409"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4CCBD" w14:textId="77777777" w:rsidR="000C7409" w:rsidRDefault="00000000">
            <w:pPr>
              <w:pStyle w:val="Tabletext"/>
            </w:pPr>
            <w:r>
              <w:t>2019-07</w:t>
            </w:r>
          </w:p>
        </w:tc>
      </w:tr>
      <w:tr w:rsidR="000C7409" w14:paraId="44D7964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76CC" w14:textId="77777777" w:rsidR="000C7409"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F7BDA" w14:textId="77777777" w:rsidR="000C7409"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F2AE5" w14:textId="77777777" w:rsidR="000C7409"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5EB7" w14:textId="77777777" w:rsidR="000C7409" w:rsidRDefault="00000000">
            <w:pPr>
              <w:pStyle w:val="Tabletext"/>
            </w:pPr>
            <w:r>
              <w:t>2019-09</w:t>
            </w:r>
          </w:p>
        </w:tc>
      </w:tr>
      <w:tr w:rsidR="000C7409" w14:paraId="2466A7E6"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D0F1E" w14:textId="77777777" w:rsidR="000C7409"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9A5E7" w14:textId="77777777" w:rsidR="000C7409"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E44A4" w14:textId="77777777" w:rsidR="000C7409"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C2A7B" w14:textId="77777777" w:rsidR="000C7409" w:rsidRDefault="00000000">
            <w:pPr>
              <w:pStyle w:val="Tabletext"/>
            </w:pPr>
            <w:r>
              <w:t>2019-12</w:t>
            </w:r>
          </w:p>
        </w:tc>
      </w:tr>
      <w:tr w:rsidR="000C7409" w14:paraId="67AF0E62"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3D5A9" w14:textId="77777777" w:rsidR="000C7409"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86339" w14:textId="77777777" w:rsidR="000C7409"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36FB4" w14:textId="77777777" w:rsidR="000C7409"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118BE" w14:textId="77777777" w:rsidR="000C7409" w:rsidRDefault="00000000">
            <w:pPr>
              <w:pStyle w:val="Tabletext"/>
            </w:pPr>
            <w:r>
              <w:t>2020-07-05</w:t>
            </w:r>
          </w:p>
        </w:tc>
      </w:tr>
      <w:tr w:rsidR="000C7409" w14:paraId="305F983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7ABE1" w14:textId="77777777" w:rsidR="000C7409"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9AE42" w14:textId="77777777" w:rsidR="000C7409"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ED373" w14:textId="77777777" w:rsidR="000C7409"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2A277" w14:textId="77777777" w:rsidR="000C7409" w:rsidRDefault="00000000">
            <w:pPr>
              <w:pStyle w:val="Tabletext"/>
            </w:pPr>
            <w:r>
              <w:rPr>
                <w:highlight w:val="yellow"/>
              </w:rPr>
              <w:t>####-##-##</w:t>
            </w:r>
          </w:p>
        </w:tc>
      </w:tr>
    </w:tbl>
    <w:p w14:paraId="5E5EEF29" w14:textId="77777777" w:rsidR="000C7409"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B09E3CA" w14:textId="77777777" w:rsidR="000C7409" w:rsidRDefault="00000000">
      <w:r>
        <w:rPr>
          <w:highlight w:val="yellow"/>
        </w:rPr>
        <w:t>but if shorthand is made fully private, that will need to be noted here</w:t>
      </w:r>
    </w:p>
    <w:p w14:paraId="4574ABCD" w14:textId="77777777" w:rsidR="000C7409" w:rsidRDefault="00000000">
      <w:pPr>
        <w:pStyle w:val="Cmsor2"/>
      </w:pPr>
      <w:bookmarkStart w:id="20" w:name="_Toc204157114"/>
      <w:r>
        <w:t>Coverage</w:t>
      </w:r>
      <w:bookmarkEnd w:id="18"/>
      <w:bookmarkEnd w:id="19"/>
      <w:bookmarkEnd w:id="20"/>
    </w:p>
    <w:p w14:paraId="27EFB536" w14:textId="77777777" w:rsidR="000C7409"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32079503" w14:textId="4039EBFC" w:rsidR="000C7409"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510B1B">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67EC5700" w14:textId="77777777" w:rsidR="000C7409" w:rsidRDefault="00000000">
      <w:pPr>
        <w:pStyle w:val="Cmsor2"/>
      </w:pPr>
      <w:bookmarkStart w:id="21" w:name="_8zuhy999k8nd" w:colFirst="0" w:colLast="0"/>
      <w:bookmarkStart w:id="22" w:name="_gl2dmgl6ludx" w:colFirst="0" w:colLast="0"/>
      <w:bookmarkStart w:id="23" w:name="_Toc204157115"/>
      <w:bookmarkStart w:id="24" w:name="_Ref15635331"/>
      <w:bookmarkStart w:id="25" w:name="_Ref15636593"/>
      <w:bookmarkStart w:id="26" w:name="_Toc17811411"/>
      <w:bookmarkStart w:id="27" w:name="_Toc17811466"/>
      <w:bookmarkEnd w:id="21"/>
      <w:bookmarkEnd w:id="22"/>
      <w:r>
        <w:t>Abbreviations</w:t>
      </w:r>
      <w:bookmarkEnd w:id="23"/>
    </w:p>
    <w:p w14:paraId="70D27CB4" w14:textId="77777777" w:rsidR="000C7409" w:rsidRDefault="00000000">
      <w:pPr>
        <w:rPr>
          <w:lang w:eastAsia="en-GB"/>
        </w:rPr>
      </w:pPr>
      <w:r>
        <w:rPr>
          <w:lang w:eastAsia="en-GB"/>
        </w:rPr>
        <w:t>In addition to common abbreviations, this Guide uses:</w:t>
      </w:r>
    </w:p>
    <w:p w14:paraId="56070032" w14:textId="77777777" w:rsidR="000C7409" w:rsidRDefault="00000000">
      <w:pPr>
        <w:pStyle w:val="Legend"/>
      </w:pPr>
      <w:r>
        <w:tab/>
        <w:t>TG</w:t>
      </w:r>
      <w:r>
        <w:tab/>
        <w:t>for the DHARMA Transliteration Guide (the present document)</w:t>
      </w:r>
    </w:p>
    <w:p w14:paraId="659F7346" w14:textId="77777777" w:rsidR="000C7409" w:rsidRDefault="00000000">
      <w:pPr>
        <w:pStyle w:val="Legend"/>
      </w:pPr>
      <w:r>
        <w:tab/>
        <w:t>EGD</w:t>
      </w:r>
      <w:r>
        <w:tab/>
        <w:t>for the DHARMA Encoding Guide for Documentary Editions (version 1.0)</w:t>
      </w:r>
      <w:r>
        <w:rPr>
          <w:rStyle w:val="Lbjegyzet-hivatkozs"/>
        </w:rPr>
        <w:footnoteReference w:id="2"/>
      </w:r>
    </w:p>
    <w:p w14:paraId="311640F6" w14:textId="77777777" w:rsidR="000C7409" w:rsidRDefault="00000000">
      <w:pPr>
        <w:pStyle w:val="Cmsor2"/>
      </w:pPr>
      <w:bookmarkStart w:id="28" w:name="_Toc204157116"/>
      <w:bookmarkStart w:id="29" w:name="_Ref199757286"/>
      <w:r>
        <w:lastRenderedPageBreak/>
        <w:t>Brackets for linguistic notation</w:t>
      </w:r>
      <w:bookmarkEnd w:id="28"/>
    </w:p>
    <w:p w14:paraId="3DC6F2DC" w14:textId="05D9273A" w:rsidR="000C7409" w:rsidRDefault="00000000">
      <w:r>
        <w:t>The concepts indicated by these brackets are introduced in §</w:t>
      </w:r>
      <w:r>
        <w:fldChar w:fldCharType="begin"/>
      </w:r>
      <w:r>
        <w:instrText xml:space="preserve"> REF _Ref199757675 \r \h </w:instrText>
      </w:r>
      <w:r>
        <w:fldChar w:fldCharType="separate"/>
      </w:r>
      <w:r w:rsidR="00510B1B">
        <w:t>2.3.1</w:t>
      </w:r>
      <w:r>
        <w:fldChar w:fldCharType="end"/>
      </w:r>
      <w:r>
        <w:t>.</w:t>
      </w:r>
    </w:p>
    <w:p w14:paraId="145FC56E" w14:textId="77777777" w:rsidR="000C7409" w:rsidRDefault="00000000">
      <w:pPr>
        <w:pStyle w:val="Legend"/>
      </w:pPr>
      <w:r>
        <w:tab/>
        <w:t>/a/, /</w:t>
      </w:r>
      <w:r>
        <w:rPr>
          <w:rFonts w:cs="Gentium"/>
        </w:rPr>
        <w:t>ɑ</w:t>
      </w:r>
      <w:r>
        <w:rPr>
          <w:rFonts w:hint="cs"/>
        </w:rPr>
        <w:t>ː</w:t>
      </w:r>
      <w:r>
        <w:t>/</w:t>
      </w:r>
      <w:r>
        <w:tab/>
      </w:r>
      <w:r>
        <w:rPr>
          <w:b/>
          <w:bCs/>
        </w:rPr>
        <w:t>slashes</w:t>
      </w:r>
      <w:r>
        <w:t xml:space="preserve"> indicate phonemic entities</w:t>
      </w:r>
    </w:p>
    <w:p w14:paraId="3925C8D4" w14:textId="77777777" w:rsidR="000C7409"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79964BDF" w14:textId="77777777" w:rsidR="000C7409" w:rsidRDefault="00000000">
      <w:pPr>
        <w:pStyle w:val="Legend"/>
      </w:pPr>
      <w:r>
        <w:tab/>
        <w:t>&lt;a&gt;, &lt;k&gt;</w:t>
      </w:r>
      <w:r>
        <w:tab/>
      </w:r>
      <w:r>
        <w:rPr>
          <w:b/>
          <w:bCs/>
        </w:rPr>
        <w:t>angle brackets</w:t>
      </w:r>
      <w:r>
        <w:t xml:space="preserve"> indicate graphematic entities</w:t>
      </w:r>
    </w:p>
    <w:p w14:paraId="15E9A892" w14:textId="77777777" w:rsidR="000C7409"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3FF49493" w14:textId="77777777" w:rsidR="000C7409" w:rsidRDefault="00000000">
      <w:pPr>
        <w:pStyle w:val="Cmsor2"/>
      </w:pPr>
      <w:bookmarkStart w:id="30" w:name="_Toc204157117"/>
      <w:r>
        <w:t>Terms and definitions</w:t>
      </w:r>
      <w:bookmarkEnd w:id="29"/>
      <w:bookmarkEnd w:id="30"/>
    </w:p>
    <w:p w14:paraId="24F49356" w14:textId="01FFCA22" w:rsidR="000C7409"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510B1B">
        <w:rPr>
          <w:lang w:eastAsia="en-US" w:bidi="ar-SA"/>
        </w:rPr>
        <w:t>1.6</w:t>
      </w:r>
      <w:r>
        <w:rPr>
          <w:lang w:eastAsia="en-US" w:bidi="ar-SA"/>
        </w:rPr>
        <w:fldChar w:fldCharType="end"/>
      </w:r>
      <w:r>
        <w:rPr>
          <w:lang w:eastAsia="en-US" w:bidi="ar-SA"/>
        </w:rPr>
        <w:t xml:space="preserve"> before reading the contents of this section.</w:t>
      </w:r>
    </w:p>
    <w:p w14:paraId="55C50C1A" w14:textId="31BD7239" w:rsidR="000C7409" w:rsidRDefault="00000000">
      <w:pPr>
        <w:pStyle w:val="Lista"/>
      </w:pPr>
      <w:r>
        <w:t>script and writing (§</w:t>
      </w:r>
      <w:r>
        <w:fldChar w:fldCharType="begin"/>
      </w:r>
      <w:r>
        <w:instrText xml:space="preserve"> REF _Ref199836098 \r \h </w:instrText>
      </w:r>
      <w:r>
        <w:fldChar w:fldCharType="separate"/>
      </w:r>
      <w:r w:rsidR="00510B1B">
        <w:t>2.1</w:t>
      </w:r>
      <w:r>
        <w:fldChar w:fldCharType="end"/>
      </w:r>
      <w:r>
        <w:t>)</w:t>
      </w:r>
    </w:p>
    <w:p w14:paraId="036E34B0" w14:textId="77777777" w:rsidR="000C7409" w:rsidRDefault="00000000">
      <w:pPr>
        <w:pStyle w:val="Lista2"/>
      </w:pPr>
      <w:r>
        <w:rPr>
          <w:b/>
          <w:bCs/>
        </w:rPr>
        <w:t>writing</w:t>
      </w:r>
      <w:r>
        <w:t xml:space="preserve"> is the graphic representation of language</w:t>
      </w:r>
    </w:p>
    <w:p w14:paraId="35E8055A" w14:textId="77777777" w:rsidR="000C7409" w:rsidRDefault="00000000">
      <w:pPr>
        <w:pStyle w:val="Lista2"/>
      </w:pPr>
      <w:r>
        <w:t xml:space="preserve">a </w:t>
      </w:r>
      <w:r>
        <w:rPr>
          <w:b/>
          <w:bCs/>
        </w:rPr>
        <w:t>script</w:t>
      </w:r>
      <w:r>
        <w:t xml:space="preserve"> is an inventory of graphic signs which can be used conventionally for writing</w:t>
      </w:r>
    </w:p>
    <w:p w14:paraId="21221721" w14:textId="77777777" w:rsidR="000C7409"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33DE00C4" w14:textId="137492E7" w:rsidR="000C7409" w:rsidRDefault="00000000">
      <w:pPr>
        <w:pStyle w:val="Lista"/>
      </w:pPr>
      <w:r>
        <w:t>typology of writing systems (§</w:t>
      </w:r>
      <w:r>
        <w:fldChar w:fldCharType="begin"/>
      </w:r>
      <w:r>
        <w:instrText xml:space="preserve"> REF _Ref199836122 \r \h </w:instrText>
      </w:r>
      <w:r>
        <w:fldChar w:fldCharType="separate"/>
      </w:r>
      <w:r w:rsidR="00510B1B">
        <w:t>2.1.1</w:t>
      </w:r>
      <w:r>
        <w:fldChar w:fldCharType="end"/>
      </w:r>
      <w:r>
        <w:t>)</w:t>
      </w:r>
    </w:p>
    <w:p w14:paraId="66D02662" w14:textId="77777777" w:rsidR="000C7409" w:rsidRDefault="00000000">
      <w:pPr>
        <w:pStyle w:val="Lista2"/>
      </w:pPr>
      <w:r>
        <w:t xml:space="preserve">a </w:t>
      </w:r>
      <w:r>
        <w:rPr>
          <w:b/>
          <w:bCs/>
        </w:rPr>
        <w:t>phonographic</w:t>
      </w:r>
      <w:r>
        <w:t xml:space="preserve"> writing system is one which predominantly records language by representing (an abstraction of) speech sound</w:t>
      </w:r>
    </w:p>
    <w:p w14:paraId="5A5D6CDE" w14:textId="77777777" w:rsidR="000C7409"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4D2676BC" w14:textId="77777777" w:rsidR="000C7409"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57A5EE53" w14:textId="46947880" w:rsidR="000C7409" w:rsidRDefault="00000000">
      <w:pPr>
        <w:pStyle w:val="Lista"/>
      </w:pPr>
      <w:r>
        <w:t>in conversion between writing systems (§</w:t>
      </w:r>
      <w:r>
        <w:fldChar w:fldCharType="begin"/>
      </w:r>
      <w:r>
        <w:instrText xml:space="preserve"> REF _Ref199836165 \r \h </w:instrText>
      </w:r>
      <w:r>
        <w:fldChar w:fldCharType="separate"/>
      </w:r>
      <w:r w:rsidR="00510B1B">
        <w:t>2.2.1</w:t>
      </w:r>
      <w:r>
        <w:fldChar w:fldCharType="end"/>
      </w:r>
      <w:r>
        <w:t>),</w:t>
      </w:r>
    </w:p>
    <w:p w14:paraId="13B4D2CD" w14:textId="77777777" w:rsidR="000C7409"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1B07C47D" w14:textId="77777777" w:rsidR="000C7409"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1409A3DD" w14:textId="77777777" w:rsidR="000C7409" w:rsidRDefault="00000000">
      <w:pPr>
        <w:pStyle w:val="Lista2"/>
      </w:pPr>
      <w:r>
        <w:rPr>
          <w:b/>
          <w:bCs/>
        </w:rPr>
        <w:t>Romanisation</w:t>
      </w:r>
      <w:r>
        <w:t xml:space="preserve"> is transliteration or transcription with Roman as a target writing system</w:t>
      </w:r>
    </w:p>
    <w:p w14:paraId="50E00E74" w14:textId="7EBF520D" w:rsidR="000C7409" w:rsidRDefault="00000000">
      <w:pPr>
        <w:pStyle w:val="Lista"/>
      </w:pPr>
      <w:r>
        <w:rPr>
          <w:b/>
          <w:bCs/>
          <w:u w:val="single"/>
        </w:rPr>
        <w:t>graphemes</w:t>
      </w:r>
      <w:r>
        <w:t xml:space="preserve"> (§</w:t>
      </w:r>
      <w:r>
        <w:fldChar w:fldCharType="begin"/>
      </w:r>
      <w:r>
        <w:instrText xml:space="preserve"> REF _Ref199836484 \r \h </w:instrText>
      </w:r>
      <w:r>
        <w:fldChar w:fldCharType="separate"/>
      </w:r>
      <w:r w:rsidR="00510B1B">
        <w:t>2.3.1</w:t>
      </w:r>
      <w:r>
        <w:fldChar w:fldCharType="end"/>
      </w:r>
      <w:r>
        <w:t>, §</w:t>
      </w:r>
      <w:r>
        <w:fldChar w:fldCharType="begin"/>
      </w:r>
      <w:r>
        <w:instrText xml:space="preserve"> REF _Ref199836416 \r \h </w:instrText>
      </w:r>
      <w:r>
        <w:fldChar w:fldCharType="separate"/>
      </w:r>
      <w:r w:rsidR="00510B1B">
        <w:t>2.3.2</w:t>
      </w:r>
      <w:r>
        <w:fldChar w:fldCharType="end"/>
      </w:r>
      <w:r>
        <w:t>) are a finite set of the minimal functional units of a writing system, conceived of as signs with a graphic feature as their signifier and an abstract linguistic unit as their signified</w:t>
      </w:r>
    </w:p>
    <w:p w14:paraId="3E9768AF" w14:textId="77777777" w:rsidR="000C7409" w:rsidRDefault="00000000">
      <w:pPr>
        <w:pStyle w:val="Lista2"/>
      </w:pPr>
      <w:r>
        <w:rPr>
          <w:b/>
          <w:bCs/>
        </w:rPr>
        <w:t>graphematics</w:t>
      </w:r>
      <w:r>
        <w:t xml:space="preserve"> is the study of graphemes</w:t>
      </w:r>
    </w:p>
    <w:p w14:paraId="5197D4AB" w14:textId="2E8EC8AA" w:rsidR="000C7409" w:rsidRDefault="00000000">
      <w:pPr>
        <w:pStyle w:val="Lista"/>
      </w:pPr>
      <w:r>
        <w:rPr>
          <w:b/>
          <w:bCs/>
          <w:u w:val="single"/>
        </w:rPr>
        <w:t>graphs</w:t>
      </w:r>
      <w:r>
        <w:t xml:space="preserve"> (§</w:t>
      </w:r>
      <w:r>
        <w:fldChar w:fldCharType="begin"/>
      </w:r>
      <w:r>
        <w:instrText xml:space="preserve"> REF _Ref199836484 \r \h </w:instrText>
      </w:r>
      <w:r>
        <w:fldChar w:fldCharType="separate"/>
      </w:r>
      <w:r w:rsidR="00510B1B">
        <w:t>2.3.1</w:t>
      </w:r>
      <w:r>
        <w:fldChar w:fldCharType="end"/>
      </w:r>
      <w:r>
        <w:t>, §</w:t>
      </w:r>
      <w:r>
        <w:fldChar w:fldCharType="begin"/>
      </w:r>
      <w:r>
        <w:instrText xml:space="preserve"> REF _Ref199836496 \r \h </w:instrText>
      </w:r>
      <w:r>
        <w:fldChar w:fldCharType="separate"/>
      </w:r>
      <w:r w:rsidR="00510B1B">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48C68ED2" w14:textId="77777777" w:rsidR="000C7409" w:rsidRDefault="00000000">
      <w:pPr>
        <w:pStyle w:val="Lista2"/>
      </w:pPr>
      <w:r>
        <w:rPr>
          <w:b/>
          <w:bCs/>
        </w:rPr>
        <w:t>graphetics</w:t>
      </w:r>
      <w:r>
        <w:t xml:space="preserve"> is the study of graphs</w:t>
      </w:r>
    </w:p>
    <w:p w14:paraId="0461DAF2" w14:textId="7DB40034" w:rsidR="000C7409"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510B1B">
        <w:t>2.3.1</w:t>
      </w:r>
      <w:r>
        <w:fldChar w:fldCharType="end"/>
      </w:r>
      <w:r>
        <w:t>, §</w:t>
      </w:r>
      <w:r>
        <w:fldChar w:fldCharType="begin"/>
      </w:r>
      <w:r>
        <w:instrText xml:space="preserve"> REF _Ref199778013 \r \h </w:instrText>
      </w:r>
      <w:r>
        <w:fldChar w:fldCharType="separate"/>
      </w:r>
      <w:r w:rsidR="00510B1B">
        <w:t>2.6</w:t>
      </w:r>
      <w:r>
        <w:fldChar w:fldCharType="end"/>
      </w:r>
      <w:r>
        <w:t>) are graphs which instantiate the same grapheme</w:t>
      </w:r>
    </w:p>
    <w:p w14:paraId="3919226C" w14:textId="77777777" w:rsidR="000C7409"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144A5F08" w14:textId="77777777" w:rsidR="000C7409"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042C6890" w14:textId="77777777" w:rsidR="000C7409"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36B407B2" w14:textId="1C4DFDE7" w:rsidR="000C7409" w:rsidRDefault="00000000">
      <w:pPr>
        <w:pStyle w:val="Lista"/>
      </w:pPr>
      <w:r>
        <w:rPr>
          <w:b/>
          <w:bCs/>
        </w:rPr>
        <w:t>homographs</w:t>
      </w:r>
      <w:r>
        <w:t xml:space="preserve"> (§</w:t>
      </w:r>
      <w:r>
        <w:fldChar w:fldCharType="begin"/>
      </w:r>
      <w:r>
        <w:instrText xml:space="preserve"> REF _Ref199837510 \r \h </w:instrText>
      </w:r>
      <w:r>
        <w:fldChar w:fldCharType="separate"/>
      </w:r>
      <w:r w:rsidR="00510B1B">
        <w:t>2.3.1</w:t>
      </w:r>
      <w:r>
        <w:fldChar w:fldCharType="end"/>
      </w:r>
      <w:r>
        <w:t>) are identical or nearly identical graphs which instantiate different graphemes</w:t>
      </w:r>
    </w:p>
    <w:p w14:paraId="33981806" w14:textId="122BBCCC" w:rsidR="000C7409" w:rsidRDefault="00000000">
      <w:pPr>
        <w:pStyle w:val="Lista"/>
      </w:pPr>
      <w:r>
        <w:rPr>
          <w:b/>
          <w:bCs/>
        </w:rPr>
        <w:t>polygraphs</w:t>
      </w:r>
      <w:r>
        <w:t xml:space="preserve"> (§</w:t>
      </w:r>
      <w:r>
        <w:fldChar w:fldCharType="begin"/>
      </w:r>
      <w:r>
        <w:instrText xml:space="preserve"> REF _Ref199839785 \r \h </w:instrText>
      </w:r>
      <w:r>
        <w:fldChar w:fldCharType="separate"/>
      </w:r>
      <w:r w:rsidR="00510B1B">
        <w:t>2.4.2</w:t>
      </w:r>
      <w:r>
        <w:fldChar w:fldCharType="end"/>
      </w:r>
      <w:r>
        <w:t>) are groups of two or more graphemes that together conventionally indicate a particular phoneme</w:t>
      </w:r>
    </w:p>
    <w:p w14:paraId="6CDE6848" w14:textId="38757694" w:rsidR="000C7409"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510B1B">
        <w:t>2.4.1</w:t>
      </w:r>
      <w:r>
        <w:fldChar w:fldCharType="end"/>
      </w:r>
      <w:r>
        <w:t>)is the minimal graphetically autonomous unit of a writing system comprised of one or more graphemes</w:t>
      </w:r>
    </w:p>
    <w:p w14:paraId="2B5384A6" w14:textId="77777777" w:rsidR="000C7409" w:rsidRDefault="00000000">
      <w:pPr>
        <w:pStyle w:val="Lista2"/>
      </w:pPr>
      <w:r>
        <w:lastRenderedPageBreak/>
        <w:t>for example, &lt;A&gt;, &lt;T&gt;, &lt;t</w:t>
      </w:r>
      <w:r>
        <w:rPr>
          <w:rStyle w:val="Foreign"/>
        </w:rPr>
        <w:t>·</w:t>
      </w:r>
      <w:r>
        <w:t>&gt;, &lt;ka&gt;, &lt;kha&gt; and &lt;rtsnyai&gt; are characters of the Indic writing system</w:t>
      </w:r>
    </w:p>
    <w:p w14:paraId="3E149CC3" w14:textId="3F538796" w:rsidR="000C7409"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510B1B">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37CEB11E" w14:textId="507C1F00" w:rsidR="000C7409" w:rsidRDefault="00000000">
      <w:pPr>
        <w:pStyle w:val="Lista"/>
      </w:pPr>
      <w:r>
        <w:t>glyphs may be comprised of one or more graphs (§</w:t>
      </w:r>
      <w:r>
        <w:fldChar w:fldCharType="begin"/>
      </w:r>
      <w:r>
        <w:instrText xml:space="preserve"> REF _Ref199836617 \r \h </w:instrText>
      </w:r>
      <w:r>
        <w:fldChar w:fldCharType="separate"/>
      </w:r>
      <w:r w:rsidR="00510B1B">
        <w:t>2.4.3</w:t>
      </w:r>
      <w:r>
        <w:fldChar w:fldCharType="end"/>
      </w:r>
      <w:r>
        <w:t>)</w:t>
      </w:r>
    </w:p>
    <w:p w14:paraId="0F6DA24B" w14:textId="77777777" w:rsidR="000C7409"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7BF7DB47" w14:textId="77777777" w:rsidR="000C7409"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6EA4304C" w14:textId="77777777" w:rsidR="000C7409"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2BDDB70A" w14:textId="77777777" w:rsidR="000C7409"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73C3D5F8" w14:textId="4D51022D" w:rsidR="000C7409"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510B1B">
        <w:t>2.4.3</w:t>
      </w:r>
      <w:r>
        <w:fldChar w:fldCharType="end"/>
      </w:r>
      <w:r>
        <w:t>)</w:t>
      </w:r>
    </w:p>
    <w:p w14:paraId="3AF4750B" w14:textId="77777777" w:rsidR="000C7409"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4F3AFAD7" w14:textId="77777777" w:rsidR="000C7409"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24B5EDC3" w14:textId="77777777" w:rsidR="000C7409"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726F1BA4" w14:textId="77777777" w:rsidR="000C7409"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2B845F8F" w14:textId="77777777" w:rsidR="000C7409" w:rsidRDefault="00000000">
      <w:pPr>
        <w:pStyle w:val="Lista3"/>
      </w:pPr>
      <w:r>
        <w:t xml:space="preserve">a </w:t>
      </w:r>
      <w:r>
        <w:rPr>
          <w:b/>
          <w:bCs/>
          <w:u w:val="single"/>
        </w:rPr>
        <w:t>stroke</w:t>
      </w:r>
      <w:r>
        <w:t xml:space="preserve"> is a graphic element which may be conceived of as a single stroke of the writing instrument</w:t>
      </w:r>
    </w:p>
    <w:p w14:paraId="1052C9E4" w14:textId="5A8370DC" w:rsidR="000C7409"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510B1B">
        <w:t>2.5.1</w:t>
      </w:r>
      <w:r>
        <w:fldChar w:fldCharType="end"/>
      </w:r>
      <w:r>
        <w:t>) is for our purposes nothing more than a kind of element which can be added a graph and thereby change the grapheme associated with that graph</w:t>
      </w:r>
    </w:p>
    <w:p w14:paraId="5317FA9B" w14:textId="735040A8" w:rsidR="000C7409" w:rsidRDefault="00000000">
      <w:pPr>
        <w:pStyle w:val="Lista"/>
      </w:pPr>
      <w:r>
        <w:t>terminology for graphic signs signifying various kinds of information (§</w:t>
      </w:r>
      <w:r>
        <w:fldChar w:fldCharType="begin"/>
      </w:r>
      <w:r>
        <w:instrText xml:space="preserve"> REF _Ref199757158 \r \h </w:instrText>
      </w:r>
      <w:r>
        <w:fldChar w:fldCharType="separate"/>
      </w:r>
      <w:r w:rsidR="00510B1B">
        <w:t>2.5.5</w:t>
      </w:r>
      <w:r>
        <w:fldChar w:fldCharType="end"/>
      </w:r>
      <w:r>
        <w:t>)</w:t>
      </w:r>
    </w:p>
    <w:p w14:paraId="59F5F0C9" w14:textId="77777777" w:rsidR="000C7409" w:rsidRDefault="00000000">
      <w:pPr>
        <w:pStyle w:val="Lista2"/>
      </w:pPr>
      <w:r>
        <w:t xml:space="preserve">an </w:t>
      </w:r>
      <w:r>
        <w:rPr>
          <w:b/>
          <w:bCs/>
          <w:u w:val="single"/>
        </w:rPr>
        <w:t>alphabetic sign</w:t>
      </w:r>
      <w:r>
        <w:t xml:space="preserve"> is one that represents speech sounds in any phonographic writing system</w:t>
      </w:r>
    </w:p>
    <w:p w14:paraId="4B233F1D" w14:textId="77777777" w:rsidR="000C7409" w:rsidRDefault="00000000">
      <w:pPr>
        <w:pStyle w:val="Lista2"/>
      </w:pPr>
      <w:r>
        <w:t xml:space="preserve">a </w:t>
      </w:r>
      <w:r>
        <w:rPr>
          <w:b/>
          <w:bCs/>
          <w:u w:val="single"/>
        </w:rPr>
        <w:t>numeral sign</w:t>
      </w:r>
      <w:r>
        <w:t xml:space="preserve"> or cipher is one that denotes a number</w:t>
      </w:r>
    </w:p>
    <w:p w14:paraId="22390B30" w14:textId="77777777" w:rsidR="000C7409" w:rsidRDefault="00000000">
      <w:pPr>
        <w:pStyle w:val="Lista2"/>
      </w:pPr>
      <w:r>
        <w:t xml:space="preserve">a </w:t>
      </w:r>
      <w:r>
        <w:rPr>
          <w:b/>
          <w:bCs/>
          <w:u w:val="single"/>
        </w:rPr>
        <w:t>non-alphanumeric sign</w:t>
      </w:r>
      <w:r>
        <w:t xml:space="preserve"> is a graphic sign that is neither alphabetic nor numeric</w:t>
      </w:r>
    </w:p>
    <w:p w14:paraId="016EE724" w14:textId="77777777" w:rsidR="000C7409" w:rsidRDefault="00000000">
      <w:pPr>
        <w:pStyle w:val="Cmsor2"/>
      </w:pPr>
      <w:bookmarkStart w:id="31" w:name="_oiuqq1mop1lk" w:colFirst="0" w:colLast="0"/>
      <w:bookmarkStart w:id="32" w:name="_Toc204157118"/>
      <w:bookmarkStart w:id="33" w:name="_Ref199757349"/>
      <w:bookmarkEnd w:id="31"/>
      <w:r>
        <w:t>Working with Unicode</w:t>
      </w:r>
      <w:bookmarkEnd w:id="32"/>
    </w:p>
    <w:p w14:paraId="16A5F41F" w14:textId="77777777" w:rsidR="000C7409"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77930AE6" w14:textId="77777777" w:rsidR="000C7409" w:rsidRDefault="00000000">
      <w:pPr>
        <w:pStyle w:val="Cmsor3"/>
      </w:pPr>
      <w:bookmarkStart w:id="34" w:name="_Ref203743469"/>
      <w:bookmarkStart w:id="35" w:name="_Ref203743483"/>
      <w:bookmarkStart w:id="36" w:name="_Toc204157119"/>
      <w:r>
        <w:t>Fonts and supported characters</w:t>
      </w:r>
      <w:bookmarkEnd w:id="34"/>
      <w:bookmarkEnd w:id="35"/>
      <w:bookmarkEnd w:id="36"/>
    </w:p>
    <w:p w14:paraId="5F160364" w14:textId="77777777" w:rsidR="000C7409"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6A8CEFDD" w14:textId="1F2C9500" w:rsidR="000C7409"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510B1B">
        <w:t>3.5.6.2</w:t>
      </w:r>
      <w:r>
        <w:fldChar w:fldCharType="end"/>
      </w:r>
      <w:r>
        <w:t>).</w:t>
      </w:r>
    </w:p>
    <w:p w14:paraId="3BDAD7A3" w14:textId="77777777" w:rsidR="000C7409" w:rsidRDefault="00000000">
      <w:pPr>
        <w:ind w:firstLine="170"/>
      </w:pPr>
      <w:r>
        <w:t>Of the fonts shipped with current versions of Windows and Mac OS, Times New Roman, Tahoma, Arial and Calibri are fair choices, but we preferentially recommend one of the following free fonts:</w:t>
      </w:r>
    </w:p>
    <w:p w14:paraId="558F66B3" w14:textId="650767AC" w:rsidR="000C7409" w:rsidRDefault="00000000">
      <w:pPr>
        <w:pStyle w:val="Lista"/>
      </w:pPr>
      <w:r>
        <w:t xml:space="preserve">Gentium by SIL, </w:t>
      </w:r>
      <w:hyperlink r:id="rId12">
        <w:r w:rsidR="000C7409">
          <w:rPr>
            <w:color w:val="1155CC"/>
            <w:u w:val="single"/>
          </w:rPr>
          <w:t>https://software.sil.org/gentium/</w:t>
        </w:r>
      </w:hyperlink>
      <w:r>
        <w:t xml:space="preserve"> (in which the body text of this Guide is typeset)</w:t>
      </w:r>
    </w:p>
    <w:p w14:paraId="7963BCBD" w14:textId="5BBE4725" w:rsidR="000C7409"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0C7409">
          <w:rPr>
            <w:color w:val="1155CC"/>
            <w:u w:val="single"/>
          </w:rPr>
          <w:t>https://www.google.com/get/noto/</w:t>
        </w:r>
      </w:hyperlink>
      <w:r>
        <w:t xml:space="preserve"> </w:t>
      </w:r>
    </w:p>
    <w:p w14:paraId="024C8517" w14:textId="77777777" w:rsidR="000C7409" w:rsidRDefault="00000000">
      <w:pPr>
        <w:pStyle w:val="Cmsor3"/>
      </w:pPr>
      <w:bookmarkStart w:id="37" w:name="_Toc204157120"/>
      <w:r>
        <w:lastRenderedPageBreak/>
        <w:t>Entering Unicode characters</w:t>
      </w:r>
      <w:bookmarkEnd w:id="37"/>
    </w:p>
    <w:p w14:paraId="4C9A8285" w14:textId="77777777" w:rsidR="000C7409"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5E8E06E0" w14:textId="77777777" w:rsidR="000C7409" w:rsidRDefault="00000000">
      <w:pPr>
        <w:pStyle w:val="Lista"/>
      </w:pPr>
      <w:r>
        <w:t>for out-of-the-box solutions,</w:t>
      </w:r>
    </w:p>
    <w:p w14:paraId="09AAB910" w14:textId="77777777" w:rsidR="000C7409" w:rsidRDefault="00000000">
      <w:pPr>
        <w:pStyle w:val="Lista2"/>
      </w:pPr>
      <w:r>
        <w:t>on a Mac, try the layouts Easy Unicode or ABC Extended (formerly US Extended)</w:t>
      </w:r>
    </w:p>
    <w:p w14:paraId="758A4DB0" w14:textId="280806A8" w:rsidR="000C7409"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0C7409">
          <w:rPr>
            <w:rStyle w:val="Hiperhivatkozs"/>
          </w:rPr>
          <w:t>http://bombay.indology.info/software/fonts/induni/index.html</w:t>
        </w:r>
      </w:hyperlink>
    </w:p>
    <w:p w14:paraId="55D33F97" w14:textId="6FD6F51D" w:rsidR="000C7409" w:rsidRDefault="00000000">
      <w:pPr>
        <w:pStyle w:val="Lista"/>
      </w:pPr>
      <w:r>
        <w:t xml:space="preserve">to create your own keyboard for Windows, use the Microsoft Keyboard Layout Creator, </w:t>
      </w:r>
      <w:hyperlink r:id="rId15" w:history="1">
        <w:r w:rsidR="000C7409">
          <w:rPr>
            <w:rStyle w:val="Hiperhivatkozs"/>
          </w:rPr>
          <w:t>https://www.microsoft.com/en-us/download/details.aspx?id=102134</w:t>
        </w:r>
      </w:hyperlink>
      <w:r>
        <w:t xml:space="preserve"> </w:t>
      </w:r>
    </w:p>
    <w:p w14:paraId="243B5801" w14:textId="77777777" w:rsidR="000C7409" w:rsidRDefault="000C7409"/>
    <w:p w14:paraId="13ABD12B" w14:textId="77777777" w:rsidR="000C7409" w:rsidRDefault="00000000">
      <w:pPr>
        <w:rPr>
          <w:rFonts w:eastAsia="Arial"/>
        </w:rPr>
      </w:pPr>
      <w:r>
        <w:t>If you can access most of the characters you need via your keyboard, but there are a few that you need occasionally and cannot access, one of the following solutions may help:</w:t>
      </w:r>
    </w:p>
    <w:p w14:paraId="418417F1" w14:textId="77777777" w:rsidR="000C7409" w:rsidRDefault="00000000">
      <w:pPr>
        <w:pStyle w:val="Lista"/>
      </w:pPr>
      <w:r>
        <w:t>assign a shortcut key or sequence to the inaccessible characters in your editing software</w:t>
      </w:r>
    </w:p>
    <w:p w14:paraId="039750AC" w14:textId="77777777" w:rsidR="000C7409" w:rsidRDefault="00000000">
      <w:pPr>
        <w:pStyle w:val="Lista"/>
      </w:pPr>
      <w:r>
        <w:t>insert them from a table of available characters</w:t>
      </w:r>
    </w:p>
    <w:p w14:paraId="5EFE7AF9" w14:textId="77777777" w:rsidR="000C7409" w:rsidRDefault="00000000">
      <w:pPr>
        <w:pStyle w:val="Lista2"/>
      </w:pPr>
      <w:r>
        <w:t>in MS Office, use Insert Symbol</w:t>
      </w:r>
    </w:p>
    <w:p w14:paraId="63C08DE7" w14:textId="77777777" w:rsidR="000C7409" w:rsidRDefault="00000000">
      <w:pPr>
        <w:pStyle w:val="Lista2"/>
      </w:pPr>
      <w:r>
        <w:t>on Mac OS (systemwide), use the Character Table</w:t>
      </w:r>
    </w:p>
    <w:p w14:paraId="6D10C2E3" w14:textId="77777777" w:rsidR="000C7409" w:rsidRDefault="00000000">
      <w:pPr>
        <w:pStyle w:val="Lista"/>
      </w:pPr>
      <w:r>
        <w:t>copy and paste the inaccessible characters from this guide (or from a file you keep at your fingertips, listing each of those characters) each time you need one of them</w:t>
      </w:r>
    </w:p>
    <w:p w14:paraId="371174DA" w14:textId="77777777" w:rsidR="000C7409" w:rsidRDefault="00000000">
      <w:pPr>
        <w:pStyle w:val="Lista"/>
        <w:rPr>
          <w:rFonts w:eastAsia="Arial"/>
        </w:rPr>
      </w:pPr>
      <w:r>
        <w:t>use Unicode codes to enter special characters</w:t>
      </w:r>
    </w:p>
    <w:p w14:paraId="33BCA8BC" w14:textId="77777777" w:rsidR="000C7409" w:rsidRDefault="00000000">
      <w:pPr>
        <w:pStyle w:val="Lista2"/>
      </w:pPr>
      <w:r>
        <w:t>in MS Office you can type the code, then press ALT + x to convert the code into the corresponding character</w:t>
      </w:r>
    </w:p>
    <w:p w14:paraId="67A21075" w14:textId="77777777" w:rsidR="000C7409"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4F5E4261" w14:textId="77777777" w:rsidR="000C7409" w:rsidRDefault="00000000">
      <w:pPr>
        <w:pStyle w:val="Lista2"/>
        <w:rPr>
          <w:rFonts w:eastAsia="Arial"/>
        </w:rPr>
      </w:pPr>
      <w:r>
        <w:t>on Mac OS (systemwide), you need to enable Unicode Hex Input in Language Preferences</w:t>
      </w:r>
    </w:p>
    <w:p w14:paraId="6E254FF6" w14:textId="77777777" w:rsidR="000C7409"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28799092" w14:textId="50F3FBFE" w:rsidR="000C7409" w:rsidRDefault="00000000">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rsidR="00510B1B">
        <w:t>3.5.6.1</w:t>
      </w:r>
      <w:r>
        <w:fldChar w:fldCharType="end"/>
      </w:r>
      <w:r>
        <w:t>)</w:t>
      </w:r>
    </w:p>
    <w:p w14:paraId="5AAC02C9" w14:textId="77777777" w:rsidR="000C7409" w:rsidRDefault="00000000">
      <w:pPr>
        <w:pStyle w:val="Cmsor3"/>
      </w:pPr>
      <w:bookmarkStart w:id="39" w:name="_Toc204157121"/>
      <w:bookmarkStart w:id="40" w:name="_Ref17798779"/>
      <w:bookmarkStart w:id="41" w:name="_Toc17811416"/>
      <w:bookmarkStart w:id="42" w:name="_Toc17811471"/>
      <w:bookmarkEnd w:id="38"/>
      <w:r>
        <w:t>Precomposed characters</w:t>
      </w:r>
      <w:bookmarkEnd w:id="39"/>
    </w:p>
    <w:p w14:paraId="13F3B961" w14:textId="77777777" w:rsidR="000C7409"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081B8859" w14:textId="77777777" w:rsidR="000C7409"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234A6419" w14:textId="77777777" w:rsidR="000C7409" w:rsidRDefault="00000000">
      <w:pPr>
        <w:pStyle w:val="Cmsor1"/>
      </w:pPr>
      <w:bookmarkStart w:id="43" w:name="_Toc204157122"/>
      <w:bookmarkEnd w:id="40"/>
      <w:bookmarkEnd w:id="41"/>
      <w:bookmarkEnd w:id="42"/>
      <w:r>
        <w:lastRenderedPageBreak/>
        <w:t xml:space="preserve">Theoretical </w:t>
      </w:r>
      <w:bookmarkEnd w:id="33"/>
      <w:r>
        <w:t>framework</w:t>
      </w:r>
      <w:bookmarkEnd w:id="43"/>
    </w:p>
    <w:p w14:paraId="77EEDB89" w14:textId="27D9971A" w:rsidR="000C7409" w:rsidRDefault="00000000">
      <w:bookmarkStart w:id="44"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510B1B">
        <w:t>1.4</w:t>
      </w:r>
      <w:r>
        <w:fldChar w:fldCharType="end"/>
      </w:r>
      <w:r>
        <w:t xml:space="preserve"> shall suffice.</w:t>
      </w:r>
    </w:p>
    <w:p w14:paraId="21690969" w14:textId="77777777" w:rsidR="000C7409" w:rsidRDefault="00000000">
      <w:pPr>
        <w:pStyle w:val="Cmsor2"/>
      </w:pPr>
      <w:bookmarkStart w:id="45" w:name="_Ref199836098"/>
      <w:bookmarkStart w:id="46" w:name="_Toc204157123"/>
      <w:r>
        <w:t>Scripts and writing systems</w:t>
      </w:r>
      <w:bookmarkEnd w:id="45"/>
      <w:bookmarkEnd w:id="46"/>
    </w:p>
    <w:p w14:paraId="559AD7B0" w14:textId="77777777" w:rsidR="000C7409" w:rsidRDefault="00000000">
      <w:r>
        <w:t xml:space="preserve">We start from the premise that </w:t>
      </w:r>
      <w:r>
        <w:rPr>
          <w:b/>
          <w:bCs/>
        </w:rPr>
        <w:t>writing</w:t>
      </w:r>
      <w:r>
        <w:t xml:space="preserve"> is essentially </w:t>
      </w:r>
      <w:r>
        <w:rPr>
          <w:i/>
          <w:iCs/>
        </w:rPr>
        <w:t>glottography</w:t>
      </w:r>
      <w:r>
        <w:t>, meaning the graphic representation of language.</w:t>
      </w:r>
      <w:bookmarkStart w:id="47" w:name="_Ref201763628"/>
      <w:r>
        <w:rPr>
          <w:rStyle w:val="Lbjegyzet-hivatkozs"/>
        </w:rPr>
        <w:footnoteReference w:id="4"/>
      </w:r>
      <w:bookmarkEnd w:id="47"/>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14:paraId="30514CE9" w14:textId="77777777" w:rsidR="000C7409"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3A00558B" w14:textId="77777777" w:rsidR="000C7409" w:rsidRDefault="00000000">
      <w:pPr>
        <w:pStyle w:val="Cmsor3"/>
      </w:pPr>
      <w:bookmarkStart w:id="48" w:name="_Toc199757533"/>
      <w:bookmarkStart w:id="49" w:name="_Ref199836122"/>
      <w:bookmarkStart w:id="50" w:name="_Toc204157124"/>
      <w:bookmarkStart w:id="51" w:name="_Ref204178820"/>
      <w:bookmarkStart w:id="52" w:name="_Ref204178825"/>
      <w:r>
        <w:t>Writing system typology</w:t>
      </w:r>
      <w:bookmarkEnd w:id="48"/>
      <w:bookmarkEnd w:id="49"/>
      <w:bookmarkEnd w:id="50"/>
      <w:bookmarkEnd w:id="51"/>
      <w:bookmarkEnd w:id="52"/>
    </w:p>
    <w:p w14:paraId="39DE999A" w14:textId="02F0DEAC" w:rsidR="000C7409" w:rsidRDefault="00000000">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510B1B">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14:paraId="2BB77633" w14:textId="77777777" w:rsidR="000C7409" w:rsidRDefault="00000000">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14:paraId="383E406B" w14:textId="77777777" w:rsidR="000C7409" w:rsidRDefault="00000000">
      <w:pPr>
        <w:pStyle w:val="Cmsor2"/>
      </w:pPr>
      <w:bookmarkStart w:id="53" w:name="_Toc204157125"/>
      <w:r>
        <w:t>Conversion between writing systems</w:t>
      </w:r>
      <w:bookmarkEnd w:id="53"/>
    </w:p>
    <w:p w14:paraId="473A240F" w14:textId="77777777" w:rsidR="000C7409" w:rsidRDefault="00000000">
      <w:pPr>
        <w:pStyle w:val="Cmsor3"/>
      </w:pPr>
      <w:bookmarkStart w:id="54" w:name="_Toc199757534"/>
      <w:bookmarkStart w:id="55" w:name="_Ref199836165"/>
      <w:bookmarkStart w:id="56" w:name="_Ref199919583"/>
      <w:bookmarkStart w:id="57" w:name="_Ref201332702"/>
      <w:bookmarkStart w:id="58" w:name="_Ref201566348"/>
      <w:bookmarkStart w:id="59" w:name="_Toc204157126"/>
      <w:r>
        <w:t>Transliteration and transcription</w:t>
      </w:r>
      <w:bookmarkEnd w:id="44"/>
      <w:bookmarkEnd w:id="54"/>
      <w:bookmarkEnd w:id="55"/>
      <w:bookmarkEnd w:id="56"/>
      <w:bookmarkEnd w:id="57"/>
      <w:bookmarkEnd w:id="58"/>
      <w:bookmarkEnd w:id="59"/>
    </w:p>
    <w:p w14:paraId="1C862F77" w14:textId="77777777" w:rsidR="000C7409" w:rsidRDefault="00000000">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14:paraId="62D79DCD" w14:textId="77777777" w:rsidR="000C7409" w:rsidRDefault="00000000">
      <w:pPr>
        <w:pStyle w:val="Cmsor2"/>
      </w:pPr>
      <w:bookmarkStart w:id="60" w:name="_Ref199919844"/>
      <w:bookmarkStart w:id="61" w:name="_Toc204157127"/>
      <w:r>
        <w:t>The elusive grapheme</w:t>
      </w:r>
      <w:bookmarkEnd w:id="60"/>
      <w:bookmarkEnd w:id="61"/>
    </w:p>
    <w:p w14:paraId="04CDBCCF" w14:textId="77777777" w:rsidR="000C7409" w:rsidRDefault="00000000">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14:paraId="63D103EC" w14:textId="77777777" w:rsidR="000C7409" w:rsidRDefault="00000000">
      <w:pPr>
        <w:pStyle w:val="Cmsor3"/>
      </w:pPr>
      <w:bookmarkStart w:id="62" w:name="_Toc199757536"/>
      <w:bookmarkStart w:id="63" w:name="_Ref199757675"/>
      <w:bookmarkStart w:id="64" w:name="_Ref199836484"/>
      <w:bookmarkStart w:id="65" w:name="_Ref199837510"/>
      <w:bookmarkStart w:id="66" w:name="_Ref201314318"/>
      <w:bookmarkStart w:id="67" w:name="_Toc204157128"/>
      <w:bookmarkStart w:id="68" w:name="_Ref204174956"/>
      <w:r>
        <w:t>A sketch of grapholinguistic concepts</w:t>
      </w:r>
      <w:bookmarkEnd w:id="62"/>
      <w:bookmarkEnd w:id="63"/>
      <w:bookmarkEnd w:id="64"/>
      <w:bookmarkEnd w:id="65"/>
      <w:bookmarkEnd w:id="66"/>
      <w:bookmarkEnd w:id="67"/>
      <w:bookmarkEnd w:id="68"/>
    </w:p>
    <w:p w14:paraId="649073D0" w14:textId="77777777" w:rsidR="000C7409" w:rsidRDefault="00000000">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14:paraId="14B7CECD" w14:textId="77777777" w:rsidR="000C7409" w:rsidRDefault="00000000">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14:paraId="6A8558F3" w14:textId="77777777" w:rsidR="000C7409" w:rsidRDefault="00000000">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14:paraId="18B25140" w14:textId="77777777" w:rsidR="000C7409" w:rsidRDefault="00000000">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14:paraId="0BE3B81B" w14:textId="77777777" w:rsidR="000C7409" w:rsidRDefault="00000000">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14:paraId="3A1A8B99" w14:textId="77777777" w:rsidR="000C7409" w:rsidRDefault="00000000">
      <w:pPr>
        <w:pStyle w:val="Cmsor3"/>
      </w:pPr>
      <w:bookmarkStart w:id="69" w:name="_Toc199757537"/>
      <w:bookmarkStart w:id="70" w:name="_Ref199836416"/>
      <w:bookmarkStart w:id="71" w:name="_Toc204157129"/>
      <w:bookmarkStart w:id="72" w:name="_Hlk197440259"/>
      <w:r>
        <w:t>Refining the concept of the grapheme</w:t>
      </w:r>
      <w:bookmarkEnd w:id="69"/>
      <w:bookmarkEnd w:id="70"/>
      <w:bookmarkEnd w:id="71"/>
    </w:p>
    <w:p w14:paraId="276A315E" w14:textId="77777777" w:rsidR="000C7409"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73" w:name="_Ref198645199"/>
      <w:r>
        <w:rPr>
          <w:rStyle w:val="Lbjegyzet-hivatkozs"/>
        </w:rPr>
        <w:footnoteReference w:id="30"/>
      </w:r>
      <w:bookmarkEnd w:id="73"/>
      <w:r>
        <w:t xml:space="preserve"> Discussion of where, how and why we agree or disagree with him and other grapholinguists </w:t>
      </w:r>
      <w:r>
        <w:lastRenderedPageBreak/>
        <w:t>will be kept to a minimum here in order to be able to proceed as quickly as possible to our actual subject matter.</w:t>
      </w:r>
    </w:p>
    <w:p w14:paraId="2FF4B340" w14:textId="77777777" w:rsidR="000C7409"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598D5865" w14:textId="77777777" w:rsidR="000C7409" w:rsidRDefault="00000000">
      <w:pPr>
        <w:pStyle w:val="Cmsor4"/>
      </w:pPr>
      <w:bookmarkStart w:id="74" w:name="_Ref201332552"/>
      <w:bookmarkStart w:id="75" w:name="_Toc204157130"/>
      <w:r>
        <w:t>The linguistic aspect of the grapheme</w:t>
      </w:r>
      <w:bookmarkEnd w:id="74"/>
      <w:bookmarkEnd w:id="75"/>
    </w:p>
    <w:p w14:paraId="1E84F2BC" w14:textId="77777777" w:rsidR="000C7409" w:rsidRDefault="00000000">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76" w:name="_Ref198908542"/>
      <w:r>
        <w:rPr>
          <w:rStyle w:val="Lbjegyzet-hivatkozs"/>
        </w:rPr>
        <w:footnoteReference w:id="36"/>
      </w:r>
      <w:bookmarkEnd w:id="76"/>
      <w:r>
        <w:t xml:space="preserve"> and are generally not relevant to our topic.</w:t>
      </w:r>
      <w:r>
        <w:rPr>
          <w:rStyle w:val="Lbjegyzet-hivatkozs"/>
        </w:rPr>
        <w:footnoteReference w:id="37"/>
      </w:r>
    </w:p>
    <w:p w14:paraId="6D60DA2E" w14:textId="77777777" w:rsidR="000C7409" w:rsidRDefault="00000000">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77" w:name="_Ref198645319"/>
      <w:r>
        <w:rPr>
          <w:rStyle w:val="Lbjegyzet-hivatkozs"/>
        </w:rPr>
        <w:footnoteReference w:id="39"/>
      </w:r>
      <w:bookmarkEnd w:id="77"/>
    </w:p>
    <w:p w14:paraId="379F0648" w14:textId="77777777" w:rsidR="000C7409" w:rsidRDefault="00000000">
      <w:pPr>
        <w:pStyle w:val="Cmsor4"/>
      </w:pPr>
      <w:bookmarkStart w:id="78" w:name="_Ref199774168"/>
      <w:bookmarkStart w:id="79" w:name="_Toc204157131"/>
      <w:bookmarkStart w:id="80" w:name="_Hlk197676370"/>
      <w:r>
        <w:t>The graphic aspect of the grapheme</w:t>
      </w:r>
      <w:bookmarkEnd w:id="78"/>
      <w:bookmarkEnd w:id="79"/>
    </w:p>
    <w:p w14:paraId="6AC0BD76" w14:textId="715CE69A" w:rsidR="000C7409"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81" w:name="_Ref198646201"/>
      <w:r>
        <w:rPr>
          <w:rStyle w:val="Lbjegyzet-hivatkozs"/>
        </w:rPr>
        <w:footnoteReference w:id="41"/>
      </w:r>
      <w:bookmarkEnd w:id="81"/>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rsidR="00510B1B">
        <w:t>2.4.1</w:t>
      </w:r>
      <w:r>
        <w:fldChar w:fldCharType="end"/>
      </w:r>
      <w:r>
        <w:t>.</w:t>
      </w:r>
    </w:p>
    <w:p w14:paraId="7F3158BE" w14:textId="77777777" w:rsidR="000C7409" w:rsidRDefault="00000000">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82" w:name="_Ref198651090"/>
      <w:r>
        <w:rPr>
          <w:rStyle w:val="Lbjegyzet-hivatkozs"/>
        </w:rPr>
        <w:footnoteReference w:id="43"/>
      </w:r>
      <w:bookmarkEnd w:id="82"/>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14:paraId="23265B0D" w14:textId="77777777" w:rsidR="000C7409"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14:paraId="117FB61A" w14:textId="77777777" w:rsidR="000C7409"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6B79B5A5" w14:textId="77777777" w:rsidR="000C7409" w:rsidRDefault="00000000">
      <w:pPr>
        <w:pStyle w:val="Cmsor2"/>
        <w:rPr>
          <w:lang w:bidi="sa-IN"/>
        </w:rPr>
      </w:pPr>
      <w:bookmarkStart w:id="83" w:name="_Toc204157132"/>
      <w:r>
        <w:rPr>
          <w:lang w:bidi="sa-IN"/>
        </w:rPr>
        <w:t>Graphic structures and their elements</w:t>
      </w:r>
      <w:bookmarkEnd w:id="83"/>
    </w:p>
    <w:p w14:paraId="373A6F9B" w14:textId="77777777" w:rsidR="000C7409"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57D8601A" w14:textId="77777777" w:rsidR="000C7409" w:rsidRDefault="00000000">
      <w:pPr>
        <w:pStyle w:val="Cmsor3"/>
        <w:rPr>
          <w:lang w:bidi="sa-IN"/>
        </w:rPr>
      </w:pPr>
      <w:bookmarkStart w:id="84" w:name="_Toc199757538"/>
      <w:bookmarkStart w:id="85" w:name="_Ref199758726"/>
      <w:bookmarkStart w:id="86" w:name="_Ref199770899"/>
      <w:bookmarkStart w:id="87" w:name="_Ref199836496"/>
      <w:bookmarkStart w:id="88" w:name="_Ref199836546"/>
      <w:bookmarkStart w:id="89" w:name="_Ref201310961"/>
      <w:bookmarkStart w:id="90" w:name="_Ref201313503"/>
      <w:bookmarkStart w:id="91" w:name="_Ref201313506"/>
      <w:bookmarkStart w:id="92" w:name="_Ref201587721"/>
      <w:bookmarkStart w:id="93" w:name="_Toc204157133"/>
      <w:r>
        <w:rPr>
          <w:lang w:bidi="sa-IN"/>
        </w:rPr>
        <w:t>Characters and glyphs</w:t>
      </w:r>
      <w:bookmarkEnd w:id="84"/>
      <w:bookmarkEnd w:id="85"/>
      <w:bookmarkEnd w:id="86"/>
      <w:bookmarkEnd w:id="87"/>
      <w:bookmarkEnd w:id="88"/>
      <w:bookmarkEnd w:id="89"/>
      <w:bookmarkEnd w:id="90"/>
      <w:bookmarkEnd w:id="91"/>
      <w:bookmarkEnd w:id="92"/>
      <w:bookmarkEnd w:id="93"/>
    </w:p>
    <w:p w14:paraId="22EBBAA3" w14:textId="77777777" w:rsidR="000C7409"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14:paraId="4863B5FD" w14:textId="77777777" w:rsidR="000C7409" w:rsidRDefault="00000000">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94" w:name="_Ref199852369"/>
      <w:r>
        <w:rPr>
          <w:rStyle w:val="Lbjegyzet-hivatkozs"/>
        </w:rPr>
        <w:footnoteReference w:id="47"/>
      </w:r>
      <w:bookmarkEnd w:id="94"/>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95" w:name="_Ref199837795"/>
      <w:r>
        <w:rPr>
          <w:rStyle w:val="Lbjegyzet-hivatkozs"/>
        </w:rPr>
        <w:footnoteReference w:id="49"/>
      </w:r>
      <w:bookmarkEnd w:id="95"/>
      <w:r>
        <w:t xml:space="preserve"> but this is not necessarily so in other types of writing systems.</w:t>
      </w:r>
      <w:r>
        <w:rPr>
          <w:rStyle w:val="Lbjegyzet-hivatkozs"/>
        </w:rPr>
        <w:footnoteReference w:id="50"/>
      </w:r>
    </w:p>
    <w:p w14:paraId="34497C49" w14:textId="77777777" w:rsidR="000C7409"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96" w:name="_Ref198909201"/>
      <w:r>
        <w:rPr>
          <w:rStyle w:val="Lbjegyzet-hivatkozs"/>
        </w:rPr>
        <w:footnoteReference w:id="52"/>
      </w:r>
      <w:bookmarkEnd w:id="96"/>
    </w:p>
    <w:p w14:paraId="0231BA0A" w14:textId="77777777" w:rsidR="000C7409" w:rsidRDefault="00000000">
      <w:pPr>
        <w:pStyle w:val="Cmsor3"/>
        <w:rPr>
          <w:lang w:bidi="sa-IN"/>
        </w:rPr>
      </w:pPr>
      <w:bookmarkStart w:id="97" w:name="_Toc199757539"/>
      <w:bookmarkStart w:id="98" w:name="_Ref199770569"/>
      <w:bookmarkStart w:id="99" w:name="_Ref199778699"/>
      <w:bookmarkStart w:id="100" w:name="_Ref199839785"/>
      <w:bookmarkStart w:id="101" w:name="_Ref201051163"/>
      <w:bookmarkStart w:id="102" w:name="_Ref201051179"/>
      <w:bookmarkStart w:id="103" w:name="_Toc204157134"/>
      <w:r>
        <w:rPr>
          <w:lang w:bidi="sa-IN"/>
        </w:rPr>
        <w:t>Polygraphy</w:t>
      </w:r>
      <w:bookmarkEnd w:id="97"/>
      <w:bookmarkEnd w:id="98"/>
      <w:bookmarkEnd w:id="99"/>
      <w:bookmarkEnd w:id="100"/>
      <w:bookmarkEnd w:id="101"/>
      <w:bookmarkEnd w:id="102"/>
      <w:bookmarkEnd w:id="103"/>
    </w:p>
    <w:p w14:paraId="48BAC9FB" w14:textId="01FBB38A" w:rsidR="000C7409"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104" w:name="_Ref202267690"/>
      <w:r>
        <w:rPr>
          <w:rStyle w:val="Lbjegyzet-hivatkozs"/>
        </w:rPr>
        <w:footnoteReference w:id="54"/>
      </w:r>
      <w:bookmarkEnd w:id="104"/>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rsidR="00510B1B">
        <w:t>3.4.1</w:t>
      </w:r>
      <w:r>
        <w:fldChar w:fldCharType="end"/>
      </w:r>
      <w:r>
        <w:t>.</w:t>
      </w:r>
    </w:p>
    <w:p w14:paraId="40E36C71" w14:textId="77777777" w:rsidR="000C7409" w:rsidRDefault="00000000">
      <w:pPr>
        <w:pStyle w:val="Cmsor3"/>
      </w:pPr>
      <w:bookmarkStart w:id="105" w:name="_Toc199757540"/>
      <w:bookmarkStart w:id="106" w:name="_Ref199836617"/>
      <w:bookmarkStart w:id="107" w:name="_Ref201138161"/>
      <w:bookmarkStart w:id="108" w:name="_Ref201235583"/>
      <w:bookmarkStart w:id="109" w:name="_Toc204157135"/>
      <w:r>
        <w:t>Glyph complexity</w:t>
      </w:r>
      <w:bookmarkEnd w:id="105"/>
      <w:bookmarkEnd w:id="106"/>
      <w:bookmarkEnd w:id="107"/>
      <w:bookmarkEnd w:id="108"/>
      <w:bookmarkEnd w:id="109"/>
    </w:p>
    <w:p w14:paraId="6FC3F5C0" w14:textId="77777777" w:rsidR="000C7409"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4BB7CAA0" w14:textId="77777777" w:rsidR="000C7409" w:rsidRDefault="00000000">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64E529F9" w14:textId="5BEC3DC3" w:rsidR="000C7409"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rsidR="00510B1B">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14:paraId="46882B18" w14:textId="77777777" w:rsidR="000C7409"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70EA184C" w14:textId="77777777" w:rsidR="000C7409" w:rsidRDefault="00000000">
      <w:pPr>
        <w:pStyle w:val="Cmsor4"/>
      </w:pPr>
      <w:bookmarkStart w:id="110" w:name="_Ref199775450"/>
      <w:bookmarkStart w:id="111" w:name="_Toc204157136"/>
      <w:r>
        <w:t>Glyph components</w:t>
      </w:r>
      <w:bookmarkEnd w:id="110"/>
      <w:bookmarkEnd w:id="111"/>
    </w:p>
    <w:p w14:paraId="5FB320FB" w14:textId="77777777" w:rsidR="000C7409" w:rsidRDefault="00000000">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14:paraId="7605234F" w14:textId="77777777" w:rsidR="000C7409" w:rsidRDefault="00000000">
      <w:pPr>
        <w:pStyle w:val="Cmsor4"/>
      </w:pPr>
      <w:bookmarkStart w:id="112" w:name="_Ref201138189"/>
      <w:bookmarkStart w:id="113" w:name="_Toc204157137"/>
      <w:r>
        <w:t>Markers</w:t>
      </w:r>
      <w:bookmarkEnd w:id="112"/>
      <w:bookmarkEnd w:id="113"/>
    </w:p>
    <w:p w14:paraId="3E287DA4" w14:textId="557FDBC1" w:rsidR="000C7409"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rsidR="00510B1B">
        <w:t>2.5.2</w:t>
      </w:r>
      <w:r>
        <w:fldChar w:fldCharType="end"/>
      </w:r>
      <w:r>
        <w:t>), and prefer to speak of consonantal markers as dependent consonants.</w:t>
      </w:r>
      <w:r>
        <w:rPr>
          <w:rStyle w:val="Lbjegyzet-hivatkozs"/>
        </w:rPr>
        <w:footnoteReference w:id="59"/>
      </w:r>
    </w:p>
    <w:p w14:paraId="3268E4CE" w14:textId="77777777" w:rsidR="000C7409" w:rsidRDefault="00000000">
      <w:pPr>
        <w:pStyle w:val="Cmsor4"/>
      </w:pPr>
      <w:bookmarkStart w:id="114" w:name="_Ref199836662"/>
      <w:bookmarkStart w:id="115" w:name="_Toc204157138"/>
      <w:r>
        <w:t>Graphic elements</w:t>
      </w:r>
      <w:bookmarkEnd w:id="114"/>
      <w:bookmarkEnd w:id="115"/>
    </w:p>
    <w:p w14:paraId="7D1E7FB5" w14:textId="77777777" w:rsidR="000C7409"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14:paraId="161650E5" w14:textId="77777777" w:rsidR="000C7409"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712A2AB2" w14:textId="77777777" w:rsidR="000C7409" w:rsidRDefault="00000000">
      <w:pPr>
        <w:pStyle w:val="Cmsor2"/>
      </w:pPr>
      <w:bookmarkStart w:id="116" w:name="_Toc204157139"/>
      <w:r>
        <w:t>Problematic cases: what is a grapheme, and what is not?</w:t>
      </w:r>
      <w:bookmarkEnd w:id="116"/>
    </w:p>
    <w:p w14:paraId="79B4CFC5" w14:textId="77777777" w:rsidR="000C7409" w:rsidRDefault="00000000">
      <w:pPr>
        <w:pStyle w:val="Cmsor3"/>
        <w:rPr>
          <w:rStyle w:val="Foreign"/>
          <w:i w:val="0"/>
          <w:iCs w:val="0"/>
        </w:rPr>
      </w:pPr>
      <w:bookmarkStart w:id="117" w:name="_Toc199757541"/>
      <w:bookmarkStart w:id="118" w:name="_Ref199770578"/>
      <w:bookmarkStart w:id="119" w:name="_Ref199836695"/>
      <w:bookmarkStart w:id="120" w:name="_Ref201243291"/>
      <w:bookmarkStart w:id="121" w:name="_Toc204157140"/>
      <w:r>
        <w:rPr>
          <w:rStyle w:val="Foreign"/>
        </w:rPr>
        <w:t>Diacritical marks</w:t>
      </w:r>
      <w:bookmarkEnd w:id="117"/>
      <w:bookmarkEnd w:id="118"/>
      <w:bookmarkEnd w:id="119"/>
      <w:bookmarkEnd w:id="120"/>
      <w:bookmarkEnd w:id="121"/>
    </w:p>
    <w:p w14:paraId="2893A1FE" w14:textId="19CA4E00" w:rsidR="000C7409" w:rsidRDefault="00000000">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rsidR="00510B1B">
        <w:t>2.4.3.2</w:t>
      </w:r>
      <w:r>
        <w:fldChar w:fldCharType="end"/>
      </w:r>
      <w:r>
        <w:t xml:space="preserve"> above) are </w:t>
      </w:r>
      <w:r>
        <w:rPr>
          <w:i/>
          <w:iCs/>
        </w:rPr>
        <w:t>not</w:t>
      </w:r>
      <w:r>
        <w:t xml:space="preserve"> diacritical marks by our definition, even though secondary literature often refers to them as such.</w:t>
      </w:r>
    </w:p>
    <w:p w14:paraId="42BA56A1" w14:textId="77777777" w:rsidR="000C7409" w:rsidRDefault="00000000">
      <w:pPr>
        <w:pStyle w:val="Normlbehzs"/>
      </w:pPr>
      <w:r>
        <w:t>Diacritical marks thus have no special relevance to transliteration: like any distinctive element, they are only relevant to us inasmuch as they distinguish one graph from another.</w:t>
      </w:r>
      <w:bookmarkStart w:id="122" w:name="_Ref201072554"/>
      <w:r>
        <w:rPr>
          <w:rStyle w:val="Lbjegyzet-hivatkozs"/>
        </w:rPr>
        <w:footnoteReference w:id="61"/>
      </w:r>
      <w:bookmarkEnd w:id="122"/>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14:paraId="019A31AA" w14:textId="77777777" w:rsidR="000C7409" w:rsidRDefault="00000000">
      <w:pPr>
        <w:pStyle w:val="Cmsor3"/>
      </w:pPr>
      <w:bookmarkStart w:id="123" w:name="_Toc199757542"/>
      <w:bookmarkStart w:id="124" w:name="_Ref199774821"/>
      <w:bookmarkStart w:id="125" w:name="_Ref199777633"/>
      <w:bookmarkStart w:id="126" w:name="_Ref199778443"/>
      <w:bookmarkStart w:id="127" w:name="_Ref201135816"/>
      <w:bookmarkStart w:id="128" w:name="_Ref201159962"/>
      <w:bookmarkStart w:id="129" w:name="_Toc204157141"/>
      <w:r>
        <w:rPr>
          <w:rStyle w:val="Foreign"/>
        </w:rPr>
        <w:t>Virāma</w:t>
      </w:r>
      <w:bookmarkEnd w:id="123"/>
      <w:bookmarkEnd w:id="124"/>
      <w:bookmarkEnd w:id="125"/>
      <w:bookmarkEnd w:id="126"/>
      <w:bookmarkEnd w:id="127"/>
      <w:bookmarkEnd w:id="128"/>
      <w:bookmarkEnd w:id="129"/>
    </w:p>
    <w:p w14:paraId="136FEBB3" w14:textId="77777777" w:rsidR="000C7409" w:rsidRDefault="00000000">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14:paraId="47B1FA8F" w14:textId="234A6A7D" w:rsidR="000C7409"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510B1B">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14:paraId="11E61EB3" w14:textId="77777777" w:rsidR="000C7409"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14:paraId="4434739F" w14:textId="77777777" w:rsidR="000C7409" w:rsidRDefault="00000000">
      <w:pPr>
        <w:pStyle w:val="Cmsor3"/>
      </w:pPr>
      <w:bookmarkStart w:id="130" w:name="_Toc199757543"/>
      <w:bookmarkStart w:id="131" w:name="_Toc204157142"/>
      <w:r>
        <w:rPr>
          <w:rStyle w:val="Foreign"/>
        </w:rPr>
        <w:t>Anusvāra</w:t>
      </w:r>
      <w:r>
        <w:t xml:space="preserve"> relatives</w:t>
      </w:r>
      <w:bookmarkEnd w:id="130"/>
      <w:bookmarkEnd w:id="131"/>
    </w:p>
    <w:p w14:paraId="2B447640" w14:textId="77777777" w:rsidR="000C7409"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7C7946C5" w14:textId="77777777" w:rsidR="000C7409"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14:paraId="539CE562" w14:textId="77777777" w:rsidR="000C7409" w:rsidRDefault="00000000">
      <w:pPr>
        <w:pStyle w:val="Cmsor3"/>
      </w:pPr>
      <w:bookmarkStart w:id="132" w:name="_Toc199757544"/>
      <w:bookmarkStart w:id="133" w:name="_Toc204157143"/>
      <w:r>
        <w:lastRenderedPageBreak/>
        <w:t>Other signs of vague status</w:t>
      </w:r>
      <w:bookmarkEnd w:id="132"/>
      <w:bookmarkEnd w:id="133"/>
    </w:p>
    <w:p w14:paraId="4518B725" w14:textId="77777777" w:rsidR="000C7409"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14:paraId="6036D869" w14:textId="77777777" w:rsidR="000C7409" w:rsidRDefault="00000000">
      <w:pPr>
        <w:pStyle w:val="Cmsor3"/>
      </w:pPr>
      <w:bookmarkStart w:id="134" w:name="_Ref199757158"/>
      <w:bookmarkStart w:id="135" w:name="_Toc199757545"/>
      <w:bookmarkStart w:id="136" w:name="_Toc204157144"/>
      <w:r>
        <w:t>Non-phonographic signs</w:t>
      </w:r>
      <w:bookmarkEnd w:id="134"/>
      <w:bookmarkEnd w:id="135"/>
      <w:bookmarkEnd w:id="136"/>
    </w:p>
    <w:p w14:paraId="33192969" w14:textId="77777777" w:rsidR="000C7409"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67565EE2" w14:textId="77777777" w:rsidR="000C7409"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7782F7B6" w14:textId="125C2470" w:rsidR="000C7409"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Among non-alphanumeric signs, we distinguish certain signs which serve well-defined special graphematic functions, including the </w:t>
      </w:r>
      <w:r>
        <w:rPr>
          <w:rStyle w:val="Foreign"/>
        </w:rPr>
        <w:t>avagraha</w:t>
      </w:r>
      <w:r>
        <w:t xml:space="preserve"> (§</w:t>
      </w:r>
      <w:r>
        <w:fldChar w:fldCharType="begin"/>
      </w:r>
      <w:r>
        <w:instrText xml:space="preserve"> REF _Ref201844934 \r \h </w:instrText>
      </w:r>
      <w:r>
        <w:fldChar w:fldCharType="separate"/>
      </w:r>
      <w:r w:rsidR="00510B1B">
        <w:rPr>
          <w:b/>
          <w:bCs/>
          <w:lang w:val="hu-HU"/>
        </w:rPr>
        <w:t>Hiba! A hivatkozási forrás nem található.</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510B1B">
        <w:t>6.2</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76660BBB" w14:textId="77777777" w:rsidR="000C7409" w:rsidRDefault="00000000">
      <w:pPr>
        <w:pStyle w:val="Cmsor3"/>
      </w:pPr>
      <w:bookmarkStart w:id="137" w:name="_Toc199757546"/>
      <w:bookmarkStart w:id="138" w:name="_Ref199772431"/>
      <w:bookmarkStart w:id="139" w:name="_Ref199772437"/>
      <w:bookmarkStart w:id="140" w:name="_Ref199774907"/>
      <w:bookmarkStart w:id="141" w:name="_Ref199838036"/>
      <w:bookmarkStart w:id="142" w:name="_Ref201068928"/>
      <w:bookmarkStart w:id="143" w:name="_Toc204157145"/>
      <w:r>
        <w:t>Fuzzy segmentation</w:t>
      </w:r>
      <w:bookmarkEnd w:id="137"/>
      <w:bookmarkEnd w:id="138"/>
      <w:bookmarkEnd w:id="139"/>
      <w:bookmarkEnd w:id="140"/>
      <w:bookmarkEnd w:id="141"/>
      <w:bookmarkEnd w:id="142"/>
      <w:bookmarkEnd w:id="143"/>
    </w:p>
    <w:p w14:paraId="43DD06A2" w14:textId="77777777" w:rsidR="000C7409" w:rsidRDefault="00000000">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11545EE1" w14:textId="77777777" w:rsidR="000C7409" w:rsidRDefault="00000000">
      <w:pPr>
        <w:pStyle w:val="Cmsor4"/>
      </w:pPr>
      <w:bookmarkStart w:id="144" w:name="_Ref201150752"/>
      <w:bookmarkStart w:id="145" w:name="_Toc204157146"/>
      <w:r>
        <w:t>Character or component?</w:t>
      </w:r>
      <w:bookmarkEnd w:id="144"/>
      <w:bookmarkEnd w:id="145"/>
    </w:p>
    <w:p w14:paraId="6CC89209" w14:textId="77777777" w:rsidR="000C7409"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65975B3A" w14:textId="77777777" w:rsidR="000C7409" w:rsidRDefault="00000000">
      <w:pPr>
        <w:pStyle w:val="Cmsor4"/>
      </w:pPr>
      <w:bookmarkStart w:id="146" w:name="_Ref201151444"/>
      <w:bookmarkStart w:id="147" w:name="_Toc204157147"/>
      <w:r>
        <w:t>Component or element?</w:t>
      </w:r>
      <w:bookmarkEnd w:id="146"/>
      <w:bookmarkEnd w:id="147"/>
    </w:p>
    <w:p w14:paraId="7A93B8ED" w14:textId="77777777" w:rsidR="000C7409"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48" w:name="_Ref201326319"/>
      <w:r>
        <w:rPr>
          <w:rStyle w:val="Lbjegyzet-hivatkozs"/>
        </w:rPr>
        <w:footnoteReference w:id="74"/>
      </w:r>
      <w:bookmarkEnd w:id="148"/>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14:paraId="102A5BC7" w14:textId="0187B73A" w:rsidR="000C7409" w:rsidRDefault="00000000">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510B1B">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rsidR="00510B1B">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440FA88D" w14:textId="77777777" w:rsidR="000C7409" w:rsidRDefault="00000000">
      <w:pPr>
        <w:pStyle w:val="Cmsor2"/>
      </w:pPr>
      <w:bookmarkStart w:id="149" w:name="_Ref199778013"/>
      <w:bookmarkStart w:id="150" w:name="_Toc204157148"/>
      <w:r>
        <w:t>Revisiting allography</w:t>
      </w:r>
      <w:bookmarkEnd w:id="149"/>
      <w:bookmarkEnd w:id="150"/>
    </w:p>
    <w:p w14:paraId="27C1F919" w14:textId="77777777" w:rsidR="000C7409"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51"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577DFFAF" w14:textId="77777777" w:rsidR="000C7409" w:rsidRDefault="00000000">
      <w:pPr>
        <w:pStyle w:val="Normlbehzs"/>
        <w:rPr>
          <w:lang w:bidi="sa-IN"/>
        </w:rPr>
      </w:pPr>
      <w:r>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52" w:name="_Ref199772349"/>
      <w:r>
        <w:rPr>
          <w:rStyle w:val="Lbjegyzet-hivatkozs"/>
        </w:rPr>
        <w:footnoteReference w:id="81"/>
      </w:r>
      <w:bookmarkEnd w:id="152"/>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17C6C0FB" w14:textId="77777777" w:rsidR="000C7409"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3EE61FF2" w14:textId="77777777" w:rsidR="000C7409" w:rsidRDefault="00000000">
      <w:pPr>
        <w:pStyle w:val="Cmsor1"/>
      </w:pPr>
      <w:bookmarkStart w:id="153" w:name="_57r22m5k1jra" w:colFirst="0" w:colLast="0"/>
      <w:bookmarkStart w:id="154" w:name="_xkwt6pqamcvz" w:colFirst="0" w:colLast="0"/>
      <w:bookmarkStart w:id="155" w:name="_Toc204157149"/>
      <w:bookmarkStart w:id="156" w:name="_Toc17811419"/>
      <w:bookmarkStart w:id="157" w:name="_Toc17811474"/>
      <w:bookmarkEnd w:id="24"/>
      <w:bookmarkEnd w:id="25"/>
      <w:bookmarkEnd w:id="26"/>
      <w:bookmarkEnd w:id="27"/>
      <w:bookmarkEnd w:id="72"/>
      <w:bookmarkEnd w:id="80"/>
      <w:bookmarkEnd w:id="151"/>
      <w:bookmarkEnd w:id="153"/>
      <w:bookmarkEnd w:id="154"/>
      <w:r>
        <w:lastRenderedPageBreak/>
        <w:t>General principles</w:t>
      </w:r>
      <w:bookmarkStart w:id="158" w:name="_Ref199919606"/>
      <w:r>
        <w:t xml:space="preserve"> of the DHARMA transliteration scheme</w:t>
      </w:r>
      <w:bookmarkEnd w:id="155"/>
    </w:p>
    <w:p w14:paraId="1D645AB0" w14:textId="77777777" w:rsidR="000C7409" w:rsidRDefault="00000000">
      <w:pPr>
        <w:pStyle w:val="Cmsor2"/>
      </w:pPr>
      <w:bookmarkStart w:id="159" w:name="_Toc204157150"/>
      <w:r>
        <w:t>Compatibility with other transliteration systems</w:t>
      </w:r>
      <w:bookmarkEnd w:id="159"/>
    </w:p>
    <w:p w14:paraId="2DF7C843" w14:textId="5378A6C3" w:rsidR="000C7409"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rsidR="00510B1B">
        <w:t>3.2.2</w:t>
      </w:r>
      <w:r>
        <w:fldChar w:fldCharType="end"/>
      </w:r>
      <w:r>
        <w:t>) and editorial markup (§</w:t>
      </w:r>
      <w:r>
        <w:fldChar w:fldCharType="begin"/>
      </w:r>
      <w:r>
        <w:instrText xml:space="preserve"> REF _Ref203985519 \r \h </w:instrText>
      </w:r>
      <w:r>
        <w:fldChar w:fldCharType="separate"/>
      </w:r>
      <w:r w:rsidR="00510B1B">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15CA8045" w14:textId="77777777" w:rsidR="000C7409"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14A786F3" w14:textId="77777777" w:rsidR="000C7409" w:rsidRDefault="00000000">
      <w:pPr>
        <w:pStyle w:val="Cmsor2"/>
      </w:pPr>
      <w:bookmarkStart w:id="160" w:name="_lop6n9htgo3f" w:colFirst="0" w:colLast="0"/>
      <w:bookmarkStart w:id="161" w:name="_Toc204157151"/>
      <w:bookmarkEnd w:id="160"/>
      <w:r>
        <w:t>Graphematic entities in transliteration</w:t>
      </w:r>
      <w:bookmarkEnd w:id="161"/>
    </w:p>
    <w:p w14:paraId="79F0CE5F" w14:textId="77777777" w:rsidR="000C7409" w:rsidRDefault="00000000">
      <w:pPr>
        <w:pStyle w:val="Cmsor3"/>
      </w:pPr>
      <w:bookmarkStart w:id="162" w:name="_Toc204157152"/>
      <w:r>
        <w:t>Transliterating graphemes</w:t>
      </w:r>
      <w:bookmarkEnd w:id="158"/>
      <w:bookmarkEnd w:id="162"/>
    </w:p>
    <w:p w14:paraId="262A1843" w14:textId="321B3A14" w:rsidR="000C7409" w:rsidRDefault="00000000">
      <w:r>
        <w:t>As stated in §</w:t>
      </w:r>
      <w:r>
        <w:fldChar w:fldCharType="begin"/>
      </w:r>
      <w:r>
        <w:instrText xml:space="preserve"> REF _Ref201566348 \r \h </w:instrText>
      </w:r>
      <w:r>
        <w:fldChar w:fldCharType="separate"/>
      </w:r>
      <w:r w:rsidR="00510B1B">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14:paraId="37F17EA8" w14:textId="77777777" w:rsidR="000C7409"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4694D556" w14:textId="77777777" w:rsidR="000C7409" w:rsidRDefault="00000000">
      <w:pPr>
        <w:pStyle w:val="Cmsor3"/>
      </w:pPr>
      <w:bookmarkStart w:id="163" w:name="_Ref199923780"/>
      <w:bookmarkStart w:id="164" w:name="_Ref201566179"/>
      <w:bookmarkStart w:id="165" w:name="_Ref201568207"/>
      <w:bookmarkStart w:id="166" w:name="_Toc204157153"/>
      <w:r>
        <w:lastRenderedPageBreak/>
        <w:t>Representing complex characters and allograph</w:t>
      </w:r>
      <w:bookmarkEnd w:id="163"/>
      <w:bookmarkEnd w:id="164"/>
      <w:r>
        <w:t>s</w:t>
      </w:r>
      <w:bookmarkEnd w:id="165"/>
      <w:bookmarkEnd w:id="166"/>
    </w:p>
    <w:p w14:paraId="56C92A12" w14:textId="77777777" w:rsidR="000C7409"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7E5FC89B" w14:textId="512BC046" w:rsidR="000C7409" w:rsidRDefault="00000000">
      <w:pPr>
        <w:pStyle w:val="Normlbehzs"/>
      </w:pPr>
      <w:r>
        <w:t>Most importantly, the independent graphematic allographs (as defined in §</w:t>
      </w:r>
      <w:r>
        <w:fldChar w:fldCharType="begin"/>
      </w:r>
      <w:r>
        <w:instrText xml:space="preserve"> REF _Ref199778013 \r \h </w:instrText>
      </w:r>
      <w:r>
        <w:fldChar w:fldCharType="separate"/>
      </w:r>
      <w:r w:rsidR="00510B1B">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510B1B">
        <w:t>3.3.1</w:t>
      </w:r>
      <w:r>
        <w:fldChar w:fldCharType="end"/>
      </w:r>
      <w:r>
        <w:t xml:space="preserve">). </w:t>
      </w:r>
    </w:p>
    <w:p w14:paraId="3B9FDADE" w14:textId="0E5E5C63" w:rsidR="000C7409"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rsidR="00510B1B">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510B1B">
        <w:t>4.5.2.2</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510B1B">
        <w:t xml:space="preserve">Figure </w:t>
      </w:r>
      <w:r w:rsidR="00510B1B">
        <w:rPr>
          <w:noProof/>
        </w:rPr>
        <w:t>3.2</w:t>
      </w:r>
      <w:r w:rsidR="00510B1B">
        <w:t>.</w:t>
      </w:r>
      <w:r w:rsidR="00510B1B">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510B1B">
        <w:t xml:space="preserve">Figure </w:t>
      </w:r>
      <w:r w:rsidR="00510B1B">
        <w:rPr>
          <w:noProof/>
        </w:rPr>
        <w:t>3.2</w:t>
      </w:r>
      <w:r w:rsidR="00510B1B">
        <w:t>.</w:t>
      </w:r>
      <w:r w:rsidR="00510B1B">
        <w:rPr>
          <w:noProof/>
        </w:rPr>
        <w:t>A</w:t>
      </w:r>
      <w:r>
        <w:fldChar w:fldCharType="end"/>
      </w:r>
      <w:r>
        <w:t>/2, where a prescript &lt;g&gt; has been joined to the left of a body &lt;gh&gt; instead of joining a subscript &lt;gh&gt; to a body &lt;g&gt;).</w:t>
      </w:r>
    </w:p>
    <w:p w14:paraId="7E9C5A86" w14:textId="3319433B" w:rsidR="000C7409" w:rsidRDefault="00000000">
      <w:pPr>
        <w:pStyle w:val="Normlbehzs"/>
      </w:pPr>
      <w:r>
        <w:t>Attempting to reflect graphetic allography (§</w:t>
      </w:r>
      <w:r>
        <w:fldChar w:fldCharType="begin"/>
      </w:r>
      <w:r>
        <w:instrText xml:space="preserve"> REF _Ref199778013 \r \h </w:instrText>
      </w:r>
      <w:r>
        <w:fldChar w:fldCharType="separate"/>
      </w:r>
      <w:r w:rsidR="00510B1B">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rsidR="00510B1B">
        <w:t xml:space="preserve">Figure </w:t>
      </w:r>
      <w:r w:rsidR="00510B1B">
        <w:rPr>
          <w:noProof/>
        </w:rPr>
        <w:t>3.2</w:t>
      </w:r>
      <w:r w:rsidR="00510B1B">
        <w:t>.</w:t>
      </w:r>
      <w:r w:rsidR="00510B1B">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4F49CBC0" w14:textId="77777777" w:rsidR="000C7409" w:rsidRDefault="000C7409"/>
    <w:tbl>
      <w:tblPr>
        <w:tblStyle w:val="FigureTable"/>
        <w:tblW w:w="0" w:type="auto"/>
        <w:jc w:val="center"/>
        <w:tblLook w:val="04A0" w:firstRow="1" w:lastRow="0" w:firstColumn="1" w:lastColumn="0" w:noHBand="0" w:noVBand="1"/>
      </w:tblPr>
      <w:tblGrid>
        <w:gridCol w:w="1227"/>
        <w:gridCol w:w="1393"/>
        <w:gridCol w:w="2735"/>
        <w:gridCol w:w="4273"/>
      </w:tblGrid>
      <w:tr w:rsidR="000C7409" w14:paraId="5B157136" w14:textId="77777777" w:rsidTr="000C7409">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5D1A755E" w14:textId="6C2B7301" w:rsidR="000C7409" w:rsidRDefault="00000000">
            <w:pPr>
              <w:pStyle w:val="Kpalrs"/>
              <w:keepNext/>
            </w:pPr>
            <w:bookmarkStart w:id="167" w:name="_Ref202259785"/>
            <w:r>
              <w:t xml:space="preserve">Figure </w:t>
            </w:r>
            <w:fldSimple w:instr=" STYLEREF 2 \s ">
              <w:r w:rsidR="00510B1B">
                <w:rPr>
                  <w:noProof/>
                </w:rPr>
                <w:t>3.2</w:t>
              </w:r>
            </w:fldSimple>
            <w:r>
              <w:t>.</w:t>
            </w:r>
            <w:fldSimple w:instr=" SEQ Figure \* ALPHABETIC \s 2 ">
              <w:r w:rsidR="00510B1B">
                <w:rPr>
                  <w:noProof/>
                </w:rPr>
                <w:t>A</w:t>
              </w:r>
            </w:fldSimple>
            <w:bookmarkEnd w:id="167"/>
            <w:r>
              <w:t>. Allographs ignored in transliteration</w:t>
            </w:r>
          </w:p>
        </w:tc>
      </w:tr>
      <w:tr w:rsidR="000C7409" w14:paraId="515823F2" w14:textId="77777777" w:rsidTr="000C7409">
        <w:trPr>
          <w:jc w:val="center"/>
        </w:trPr>
        <w:tc>
          <w:tcPr>
            <w:tcW w:w="1227" w:type="dxa"/>
            <w:shd w:val="clear" w:color="auto" w:fill="F0F7D7"/>
          </w:tcPr>
          <w:p w14:paraId="60A50B31" w14:textId="77777777" w:rsidR="000C7409" w:rsidRDefault="00000000">
            <w:pPr>
              <w:pStyle w:val="Image"/>
            </w:pPr>
            <w:r>
              <w:t>1</w:t>
            </w:r>
          </w:p>
        </w:tc>
        <w:tc>
          <w:tcPr>
            <w:tcW w:w="1393" w:type="dxa"/>
            <w:shd w:val="clear" w:color="auto" w:fill="F0F7D7"/>
          </w:tcPr>
          <w:p w14:paraId="36AB4A31" w14:textId="77777777" w:rsidR="000C7409" w:rsidRDefault="00000000">
            <w:pPr>
              <w:pStyle w:val="Image"/>
            </w:pPr>
            <w:r>
              <w:t>2</w:t>
            </w:r>
          </w:p>
        </w:tc>
        <w:tc>
          <w:tcPr>
            <w:tcW w:w="2735" w:type="dxa"/>
            <w:shd w:val="clear" w:color="auto" w:fill="F0F7D7"/>
          </w:tcPr>
          <w:p w14:paraId="644A0926" w14:textId="77777777" w:rsidR="000C7409" w:rsidRDefault="00000000">
            <w:pPr>
              <w:pStyle w:val="Image"/>
            </w:pPr>
            <w:r>
              <w:t>3</w:t>
            </w:r>
          </w:p>
        </w:tc>
        <w:tc>
          <w:tcPr>
            <w:tcW w:w="4273" w:type="dxa"/>
            <w:shd w:val="clear" w:color="auto" w:fill="F0F7D7"/>
          </w:tcPr>
          <w:p w14:paraId="074DDE5C" w14:textId="77777777" w:rsidR="000C7409" w:rsidRDefault="00000000">
            <w:pPr>
              <w:pStyle w:val="Image"/>
            </w:pPr>
            <w:r>
              <w:t>4</w:t>
            </w:r>
          </w:p>
        </w:tc>
      </w:tr>
      <w:tr w:rsidR="000C7409" w14:paraId="7980D4A0" w14:textId="77777777" w:rsidTr="000C7409">
        <w:trPr>
          <w:jc w:val="center"/>
        </w:trPr>
        <w:tc>
          <w:tcPr>
            <w:tcW w:w="1227" w:type="dxa"/>
            <w:vAlign w:val="center"/>
          </w:tcPr>
          <w:p w14:paraId="3D67E16B" w14:textId="77777777" w:rsidR="000C7409" w:rsidRDefault="00000000">
            <w:pPr>
              <w:pStyle w:val="Image"/>
            </w:pPr>
            <w:r>
              <w:drawing>
                <wp:inline distT="0" distB="0" distL="0" distR="0" wp14:anchorId="58DE11EE" wp14:editId="5A62BBCA">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553F8BEE" w14:textId="77777777" w:rsidR="000C7409" w:rsidRDefault="00000000">
            <w:pPr>
              <w:pStyle w:val="Image"/>
            </w:pPr>
            <w:r>
              <w:drawing>
                <wp:inline distT="0" distB="0" distL="0" distR="0" wp14:anchorId="18CB168B" wp14:editId="422C8406">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01E7FCEF" w14:textId="77777777" w:rsidR="000C7409" w:rsidRDefault="00000000">
            <w:pPr>
              <w:pStyle w:val="Image"/>
            </w:pPr>
            <w:r>
              <w:drawing>
                <wp:inline distT="0" distB="0" distL="0" distR="0" wp14:anchorId="40D1B67E" wp14:editId="4852D138">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3BDF1DA3" w14:textId="77777777" w:rsidR="000C7409" w:rsidRDefault="00000000">
            <w:pPr>
              <w:pStyle w:val="Image"/>
            </w:pPr>
            <w:r>
              <w:drawing>
                <wp:inline distT="0" distB="0" distL="0" distR="0" wp14:anchorId="2C313C31" wp14:editId="77DEFE63">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0C7409" w14:paraId="23C3B1F3" w14:textId="77777777" w:rsidTr="000C7409">
        <w:trPr>
          <w:jc w:val="center"/>
        </w:trPr>
        <w:tc>
          <w:tcPr>
            <w:tcW w:w="1227" w:type="dxa"/>
          </w:tcPr>
          <w:p w14:paraId="5E69E9DF" w14:textId="77777777" w:rsidR="000C7409" w:rsidRDefault="00000000">
            <w:pPr>
              <w:pStyle w:val="Normlbehzs"/>
              <w:ind w:firstLine="0"/>
              <w:jc w:val="center"/>
            </w:pPr>
            <w:r>
              <w:rPr>
                <w:rStyle w:val="Foreign"/>
              </w:rPr>
              <w:t>rya</w:t>
            </w:r>
          </w:p>
        </w:tc>
        <w:tc>
          <w:tcPr>
            <w:tcW w:w="1393" w:type="dxa"/>
          </w:tcPr>
          <w:p w14:paraId="203DF1A5" w14:textId="77777777" w:rsidR="000C7409" w:rsidRDefault="00000000">
            <w:pPr>
              <w:pStyle w:val="Normlbehzs"/>
              <w:ind w:firstLine="0"/>
              <w:jc w:val="center"/>
              <w:rPr>
                <w:rStyle w:val="Foreign"/>
              </w:rPr>
            </w:pPr>
            <w:r>
              <w:rPr>
                <w:rStyle w:val="Foreign"/>
              </w:rPr>
              <w:t>rggha</w:t>
            </w:r>
          </w:p>
        </w:tc>
        <w:tc>
          <w:tcPr>
            <w:tcW w:w="2735" w:type="dxa"/>
          </w:tcPr>
          <w:p w14:paraId="036C146C" w14:textId="77777777" w:rsidR="000C7409" w:rsidRDefault="00000000">
            <w:pPr>
              <w:pStyle w:val="Normlbehzs"/>
              <w:ind w:firstLine="0"/>
              <w:jc w:val="center"/>
              <w:rPr>
                <w:rStyle w:val="Foreign"/>
              </w:rPr>
            </w:pPr>
            <w:r>
              <w:rPr>
                <w:rStyle w:val="Foreign"/>
              </w:rPr>
              <w:t>ko</w:t>
            </w:r>
          </w:p>
        </w:tc>
        <w:tc>
          <w:tcPr>
            <w:tcW w:w="4273" w:type="dxa"/>
          </w:tcPr>
          <w:p w14:paraId="64581FAA" w14:textId="77777777" w:rsidR="000C7409" w:rsidRDefault="00000000">
            <w:pPr>
              <w:pStyle w:val="Normlbehzs"/>
              <w:ind w:firstLine="0"/>
              <w:jc w:val="center"/>
              <w:rPr>
                <w:rStyle w:val="Foreign"/>
              </w:rPr>
            </w:pPr>
            <w:r>
              <w:rPr>
                <w:rStyle w:val="Foreign"/>
              </w:rPr>
              <w:t>mo</w:t>
            </w:r>
          </w:p>
        </w:tc>
      </w:tr>
    </w:tbl>
    <w:p w14:paraId="258E6E0D" w14:textId="77777777" w:rsidR="000C7409" w:rsidRDefault="00000000">
      <w:pPr>
        <w:pStyle w:val="Cmsor2"/>
      </w:pPr>
      <w:bookmarkStart w:id="168" w:name="_Toc17811420"/>
      <w:bookmarkStart w:id="169" w:name="_Toc17811475"/>
      <w:bookmarkStart w:id="170" w:name="_Toc204157154"/>
      <w:bookmarkStart w:id="171" w:name="_Ref201234004"/>
      <w:r>
        <w:t>Case sensitivity</w:t>
      </w:r>
      <w:bookmarkEnd w:id="168"/>
      <w:bookmarkEnd w:id="169"/>
      <w:bookmarkEnd w:id="170"/>
    </w:p>
    <w:p w14:paraId="6420BA18" w14:textId="69D67644" w:rsidR="000C7409"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510B1B">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56900E99" w14:textId="77777777" w:rsidR="000C7409" w:rsidRDefault="00000000">
      <w:pPr>
        <w:pStyle w:val="Cmsor3"/>
      </w:pPr>
      <w:bookmarkStart w:id="172" w:name="_Ref26431293"/>
      <w:bookmarkStart w:id="173" w:name="_Toc199757554"/>
      <w:bookmarkStart w:id="174" w:name="_Toc204157155"/>
      <w:r>
        <w:t>A note on the use of uppercase for independent vowels and consonants</w:t>
      </w:r>
      <w:bookmarkEnd w:id="172"/>
      <w:bookmarkEnd w:id="173"/>
      <w:bookmarkEnd w:id="174"/>
    </w:p>
    <w:p w14:paraId="6F8CE24A" w14:textId="77777777" w:rsidR="000C7409"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0AD22181" w14:textId="513517E0" w:rsidR="000C7409"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510B1B">
        <w:t>0</w:t>
      </w:r>
      <w:r>
        <w:fldChar w:fldCharType="end"/>
      </w:r>
      <w:r>
        <w:t>), the special independent forms do not involve an additional grapheme, so it is better to use a single character for their transliteration</w:t>
      </w:r>
    </w:p>
    <w:p w14:paraId="3A5C05A4" w14:textId="77777777" w:rsidR="000C7409"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77512BC2" w14:textId="77777777" w:rsidR="000C7409" w:rsidRDefault="00000000">
      <w:pPr>
        <w:pStyle w:val="Lista"/>
      </w:pPr>
      <w:r>
        <w:t>uppercase letters are easy to enter on any keyboard, so their inclusion in the transliteration scheme helps productivity</w:t>
      </w:r>
    </w:p>
    <w:p w14:paraId="0008A0C0" w14:textId="77777777" w:rsidR="000C7409"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660B8F2F" w14:textId="23610088" w:rsidR="000C7409"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rsidR="00510B1B">
        <w:t>3.5.2</w:t>
      </w:r>
      <w:r>
        <w:fldChar w:fldCharType="end"/>
      </w:r>
      <w:r>
        <w:t>)</w:t>
      </w:r>
    </w:p>
    <w:p w14:paraId="6480E912" w14:textId="77777777" w:rsidR="000C7409" w:rsidRDefault="00000000">
      <w:pPr>
        <w:pStyle w:val="Cmsor2"/>
      </w:pPr>
      <w:bookmarkStart w:id="175" w:name="_Toc204157156"/>
      <w:r>
        <w:t>The accuracy of transliteration</w:t>
      </w:r>
      <w:bookmarkEnd w:id="171"/>
      <w:bookmarkEnd w:id="175"/>
    </w:p>
    <w:p w14:paraId="407A4DB4" w14:textId="77777777" w:rsidR="000C7409" w:rsidRDefault="00000000">
      <w:pPr>
        <w:pStyle w:val="Cmsor3"/>
      </w:pPr>
      <w:bookmarkStart w:id="176" w:name="_Ref201051366"/>
      <w:bookmarkStart w:id="177" w:name="_Toc204157157"/>
      <w:r>
        <w:t>Strict transliteration</w:t>
      </w:r>
      <w:bookmarkEnd w:id="176"/>
      <w:bookmarkEnd w:id="177"/>
    </w:p>
    <w:p w14:paraId="2F03B707" w14:textId="77777777" w:rsidR="000C7409"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3C9149B5" w14:textId="1A68D92B" w:rsidR="000C7409"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510B1B">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510B1B">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510B1B">
        <w:t>3.5.1</w:t>
      </w:r>
      <w:r>
        <w:fldChar w:fldCharType="end"/>
      </w:r>
      <w:r>
        <w:t>) target graphemes which can appear in digraphs but are present on rare occasions in their individual roles.</w:t>
      </w:r>
    </w:p>
    <w:p w14:paraId="2CC56724" w14:textId="77777777" w:rsidR="000C7409"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2C12A75F" w14:textId="77777777" w:rsidR="000C7409" w:rsidRDefault="00000000">
      <w:pPr>
        <w:pStyle w:val="Cmsor3"/>
      </w:pPr>
      <w:bookmarkStart w:id="178" w:name="_Ref201561859"/>
      <w:bookmarkStart w:id="179" w:name="_Toc204157158"/>
      <w:r>
        <w:t>Loose transliteration</w:t>
      </w:r>
      <w:bookmarkEnd w:id="178"/>
      <w:bookmarkEnd w:id="179"/>
    </w:p>
    <w:p w14:paraId="62ABB270" w14:textId="77777777" w:rsidR="000C7409"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6FE9651A" w14:textId="77777777" w:rsidR="000C7409"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67D87E4B" w14:textId="77777777" w:rsidR="000C7409" w:rsidRDefault="00000000">
      <w:pPr>
        <w:pStyle w:val="Normlbehzs"/>
      </w:pPr>
      <w:r>
        <w:t>Over and above this, depending on your own judgement of the context, relevance and the specific subfield, loose transliteration may involve leniency in further details, such as those below.</w:t>
      </w:r>
    </w:p>
    <w:p w14:paraId="7771FA27" w14:textId="77777777" w:rsidR="000C7409"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6A96B47C" w14:textId="77777777" w:rsidR="000C7409" w:rsidRDefault="00000000">
      <w:pPr>
        <w:pStyle w:val="Lista2"/>
      </w:pPr>
      <w:r>
        <w:t xml:space="preserve">substitution of the class nasal for </w:t>
      </w:r>
      <w:r>
        <w:rPr>
          <w:rStyle w:val="Foreign"/>
        </w:rPr>
        <w:t>anusvāra</w:t>
      </w:r>
      <w:r>
        <w:t xml:space="preserve"> or vice versa</w:t>
      </w:r>
    </w:p>
    <w:p w14:paraId="3296DEE0" w14:textId="77777777" w:rsidR="000C7409"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60F10B71" w14:textId="77777777" w:rsidR="000C7409"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1A50E69D" w14:textId="77777777" w:rsidR="000C7409" w:rsidRDefault="00000000">
      <w:pPr>
        <w:pStyle w:val="Lista"/>
      </w:pPr>
      <w:bookmarkStart w:id="180" w:name="_qpap16rwdsff" w:colFirst="0" w:colLast="0"/>
      <w:bookmarkEnd w:id="180"/>
      <w:r>
        <w:t>interpretive transcription where a writing system uses a script sign in more than graphematic function, e.g.</w:t>
      </w:r>
    </w:p>
    <w:p w14:paraId="2CABD27A" w14:textId="4D39331A" w:rsidR="000C7409"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sidR="00510B1B">
        <w:rPr>
          <w:b/>
          <w:bCs/>
          <w:lang w:val="hu-HU"/>
        </w:rPr>
        <w:t>Hiba! A hivatkozási forrás nem található.</w:t>
      </w:r>
      <w:r>
        <w:fldChar w:fldCharType="end"/>
      </w:r>
      <w:r>
        <w:t>)</w:t>
      </w:r>
    </w:p>
    <w:p w14:paraId="56B66A0F" w14:textId="77777777" w:rsidR="000C7409" w:rsidRDefault="00000000">
      <w:pPr>
        <w:pStyle w:val="Lista"/>
      </w:pPr>
      <w:r>
        <w:t>normalisation of orthography, e.g.</w:t>
      </w:r>
    </w:p>
    <w:p w14:paraId="2F0FB630" w14:textId="77777777" w:rsidR="000C7409" w:rsidRDefault="00000000">
      <w:pPr>
        <w:pStyle w:val="Lista2"/>
      </w:pPr>
      <w:r>
        <w:t xml:space="preserve">simplification of consonants doubled in conjunction with </w:t>
      </w:r>
      <w:r>
        <w:rPr>
          <w:rStyle w:val="Foreign"/>
        </w:rPr>
        <w:t>r</w:t>
      </w:r>
      <w:r>
        <w:t xml:space="preserve"> in Sanskrit</w:t>
      </w:r>
    </w:p>
    <w:p w14:paraId="08CD2921" w14:textId="77777777" w:rsidR="000C7409"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41AF9AB9" w14:textId="77777777" w:rsidR="000C7409"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08CF8CD8" w14:textId="77777777" w:rsidR="000C7409" w:rsidRDefault="00000000">
      <w:pPr>
        <w:pStyle w:val="Cmsor2"/>
      </w:pPr>
      <w:bookmarkStart w:id="181" w:name="_dl6swhvlsuez" w:colFirst="0" w:colLast="0"/>
      <w:bookmarkStart w:id="182" w:name="_h0qcxcudl6x2" w:colFirst="0" w:colLast="0"/>
      <w:bookmarkStart w:id="183" w:name="_Ref203985519"/>
      <w:bookmarkStart w:id="184" w:name="_Toc204157159"/>
      <w:bookmarkStart w:id="185" w:name="_Toc17811422"/>
      <w:bookmarkStart w:id="186" w:name="_Toc17811477"/>
      <w:bookmarkStart w:id="187" w:name="_Ref199854844"/>
      <w:bookmarkStart w:id="188" w:name="_Toc199757553"/>
      <w:bookmarkEnd w:id="156"/>
      <w:bookmarkEnd w:id="157"/>
      <w:bookmarkEnd w:id="181"/>
      <w:bookmarkEnd w:id="182"/>
      <w:r>
        <w:t>Transliteration and markup</w:t>
      </w:r>
      <w:bookmarkEnd w:id="183"/>
      <w:bookmarkEnd w:id="184"/>
    </w:p>
    <w:p w14:paraId="1D5AE195" w14:textId="77777777" w:rsidR="000C7409"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88"/>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428CE3ED" w14:textId="6BFD25EF" w:rsidR="000C7409"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rsidR="00510B1B">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rsidR="00510B1B">
        <w:t>3.5.1</w:t>
      </w:r>
      <w:r>
        <w:fldChar w:fldCharType="end"/>
      </w:r>
      <w:r>
        <w:t>), to the editorial interpretation of the transliterated text (segmentation, §</w:t>
      </w:r>
      <w:r>
        <w:fldChar w:fldCharType="begin"/>
      </w:r>
      <w:r>
        <w:instrText xml:space="preserve"> REF _Ref203723420 \r \h </w:instrText>
      </w:r>
      <w:r>
        <w:fldChar w:fldCharType="separate"/>
      </w:r>
      <w:r w:rsidR="00510B1B">
        <w:t>3.5.2</w:t>
      </w:r>
      <w:r>
        <w:fldChar w:fldCharType="end"/>
      </w:r>
      <w:r>
        <w:t>; sandhi analysis, §</w:t>
      </w:r>
      <w:r>
        <w:fldChar w:fldCharType="begin"/>
      </w:r>
      <w:r>
        <w:instrText xml:space="preserve"> REF _Ref203728899 \r \h </w:instrText>
      </w:r>
      <w:r>
        <w:fldChar w:fldCharType="separate"/>
      </w:r>
      <w:r w:rsidR="00510B1B">
        <w:t>3.5.3</w:t>
      </w:r>
      <w:r>
        <w:fldChar w:fldCharType="end"/>
      </w:r>
      <w:r>
        <w:t>; and the truncation of words extracted from the source, §</w:t>
      </w:r>
      <w:r>
        <w:fldChar w:fldCharType="begin"/>
      </w:r>
      <w:r>
        <w:instrText xml:space="preserve"> REF _Ref203980665 \r \h </w:instrText>
      </w:r>
      <w:r>
        <w:fldChar w:fldCharType="separate"/>
      </w:r>
      <w:r w:rsidR="00510B1B">
        <w:t>3.5.4</w:t>
      </w:r>
      <w:r>
        <w:fldChar w:fldCharType="end"/>
      </w:r>
      <w:r>
        <w:t xml:space="preserve">), or to the description of the physical arrangement of the source (split </w:t>
      </w:r>
      <w:r>
        <w:rPr>
          <w:rStyle w:val="Foreign"/>
        </w:rPr>
        <w:t>akṣara</w:t>
      </w:r>
      <w:r>
        <w:t>s, §</w:t>
      </w:r>
      <w:r>
        <w:fldChar w:fldCharType="begin"/>
      </w:r>
      <w:r>
        <w:instrText xml:space="preserve"> REF _Ref203980710 \r \h </w:instrText>
      </w:r>
      <w:r>
        <w:fldChar w:fldCharType="separate"/>
      </w:r>
      <w:r w:rsidR="00510B1B">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rsidR="00510B1B">
        <w:t>3.5.6</w:t>
      </w:r>
      <w:r>
        <w:fldChar w:fldCharType="end"/>
      </w:r>
      <w:r>
        <w:t>) for certain phenomena.</w:t>
      </w:r>
    </w:p>
    <w:p w14:paraId="3210C9EC" w14:textId="77777777" w:rsidR="000C7409" w:rsidRDefault="00000000">
      <w:pPr>
        <w:pStyle w:val="Cmsor3"/>
      </w:pPr>
      <w:bookmarkStart w:id="189" w:name="_Ref15558380"/>
      <w:bookmarkStart w:id="190" w:name="_Toc17811421"/>
      <w:bookmarkStart w:id="191" w:name="_Toc17811476"/>
      <w:bookmarkStart w:id="192" w:name="_Toc204157160"/>
      <w:bookmarkStart w:id="193" w:name="_Ref15564928"/>
      <w:bookmarkStart w:id="194" w:name="_Toc17811423"/>
      <w:bookmarkStart w:id="195" w:name="_Toc17811478"/>
      <w:bookmarkStart w:id="196" w:name="_Toc199757555"/>
      <w:r>
        <w:t>Disambiguation</w:t>
      </w:r>
      <w:bookmarkEnd w:id="189"/>
      <w:bookmarkEnd w:id="190"/>
      <w:bookmarkEnd w:id="191"/>
      <w:bookmarkEnd w:id="192"/>
    </w:p>
    <w:p w14:paraId="491F3FDF" w14:textId="25B2E280" w:rsidR="000C7409" w:rsidRDefault="00000000">
      <w:r>
        <w:t>Since our transliteration scheme involves some digraphs (§</w:t>
      </w:r>
      <w:r>
        <w:fldChar w:fldCharType="begin"/>
      </w:r>
      <w:r>
        <w:instrText xml:space="preserve"> REF _Ref201051366 \r \h </w:instrText>
      </w:r>
      <w:r>
        <w:fldChar w:fldCharType="separate"/>
      </w:r>
      <w:r w:rsidR="00510B1B">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510B1B">
        <w:t>4.5.2.2</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9"/>
      </w:r>
    </w:p>
    <w:p w14:paraId="4EE21F62" w14:textId="77777777" w:rsidR="000C7409"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53DAD67B" w14:textId="77777777" w:rsidR="000C7409"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0D630B65" w14:textId="77777777" w:rsidR="000C7409" w:rsidRDefault="00000000">
      <w:pPr>
        <w:pStyle w:val="Lista2"/>
      </w:pPr>
      <w:r>
        <w:t>the disambiguation colon is not necessary and should not be used for the disambiguation of vowel clusters in strict transliteration, where vowels in hiatus are represented by uppercase target vowels</w:t>
      </w:r>
    </w:p>
    <w:p w14:paraId="2BB8EBF2" w14:textId="77777777" w:rsidR="000C7409"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70407CFA" w14:textId="77777777" w:rsidR="000C7409" w:rsidRDefault="00000000">
      <w:pPr>
        <w:pStyle w:val="Lista"/>
      </w:pPr>
      <w:r>
        <w:t>in loose transliteration, the colon may also be employed for the disambiguation of the diphthongs &lt;ai&gt; and &lt;au&gt; from the corresponding vowel clusters</w:t>
      </w:r>
    </w:p>
    <w:p w14:paraId="75076965" w14:textId="77777777" w:rsidR="000C7409" w:rsidRDefault="00000000">
      <w:pPr>
        <w:pStyle w:val="Lista2"/>
      </w:pPr>
      <w:r>
        <w:t>but we recommend instead that you follow the established convention of using a diaeresis (pair of dots) above the second vowel in settings where you do not use uppercase for independent vowel graphemes</w:t>
      </w:r>
    </w:p>
    <w:p w14:paraId="38633B28" w14:textId="77777777" w:rsidR="000C7409"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51E143EC" w14:textId="77777777" w:rsidR="000C7409" w:rsidRDefault="00000000">
      <w:pPr>
        <w:pStyle w:val="Lista2"/>
      </w:pPr>
      <w:r>
        <w:t>do not use the diaeresis (or any other disambiguation) when one of the vowels has a macron, since in this case there is no ambiguity</w:t>
      </w:r>
    </w:p>
    <w:p w14:paraId="49F79F22" w14:textId="77777777" w:rsidR="000C7409"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3BA0B27E" w14:textId="7B2F63D5" w:rsidR="000C7409"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rsidR="00510B1B">
        <w:t>3.5.2</w:t>
      </w:r>
      <w:r>
        <w:fldChar w:fldCharType="end"/>
      </w:r>
      <w:r>
        <w:t>) by a space or hyphen intervenes between the target graphemes that might otherwise be read as a digraph, e.g.</w:t>
      </w:r>
    </w:p>
    <w:p w14:paraId="1EEC6F21" w14:textId="77777777" w:rsidR="000C7409"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6F701948" w14:textId="77777777" w:rsidR="000C7409"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3A86C642" w14:textId="77777777" w:rsidR="000C7409" w:rsidRDefault="00000000">
      <w:pPr>
        <w:pStyle w:val="Cmsor3"/>
      </w:pPr>
      <w:bookmarkStart w:id="197" w:name="_Ref203723420"/>
      <w:bookmarkStart w:id="198" w:name="_Ref203724352"/>
      <w:bookmarkStart w:id="199" w:name="_Ref203726002"/>
      <w:bookmarkStart w:id="200" w:name="_Toc204157161"/>
      <w:bookmarkStart w:id="201" w:name="_Ref203722660"/>
      <w:bookmarkStart w:id="202" w:name="_Ref15566181"/>
      <w:bookmarkStart w:id="203" w:name="_Toc17811425"/>
      <w:bookmarkStart w:id="204" w:name="_Toc17811480"/>
      <w:bookmarkStart w:id="205" w:name="_Toc199757557"/>
      <w:r>
        <w:t>Segmentation</w:t>
      </w:r>
      <w:bookmarkEnd w:id="197"/>
      <w:bookmarkEnd w:id="198"/>
      <w:bookmarkEnd w:id="199"/>
      <w:bookmarkEnd w:id="200"/>
    </w:p>
    <w:p w14:paraId="5F70A96B" w14:textId="51E7D860" w:rsidR="000C7409"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0"/>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510B1B">
        <w:t>7.2</w:t>
      </w:r>
      <w:r>
        <w:fldChar w:fldCharType="end"/>
      </w:r>
      <w:r>
        <w:t>, the essence of which is summarised here.</w:t>
      </w:r>
    </w:p>
    <w:p w14:paraId="002046BE" w14:textId="34AE1661" w:rsidR="000C7409" w:rsidRDefault="00000000">
      <w:pPr>
        <w:pStyle w:val="Lista"/>
      </w:pPr>
      <w:r>
        <w:t>in transliterated text which is not marked up in XML, new lines (§</w:t>
      </w:r>
      <w:r>
        <w:fldChar w:fldCharType="begin"/>
      </w:r>
      <w:r>
        <w:instrText xml:space="preserve"> REF _Ref203484611 \r \h </w:instrText>
      </w:r>
      <w:r>
        <w:fldChar w:fldCharType="separate"/>
      </w:r>
      <w:r w:rsidR="00510B1B">
        <w:t>8.1</w:t>
      </w:r>
      <w:r>
        <w:fldChar w:fldCharType="end"/>
      </w:r>
      <w:r>
        <w:t>) may be created</w:t>
      </w:r>
    </w:p>
    <w:p w14:paraId="71468478" w14:textId="77777777" w:rsidR="000C7409" w:rsidRDefault="00000000">
      <w:pPr>
        <w:pStyle w:val="Lista2"/>
      </w:pPr>
      <w:r>
        <w:t>to correspond to original inscribed lines</w:t>
      </w:r>
    </w:p>
    <w:p w14:paraId="3954D832" w14:textId="77777777" w:rsidR="000C7409" w:rsidRDefault="00000000">
      <w:pPr>
        <w:pStyle w:val="Lista2"/>
      </w:pPr>
      <w:r>
        <w:t>to reflect the semantic or prosodic structure of the text</w:t>
      </w:r>
    </w:p>
    <w:p w14:paraId="06F6CDE9" w14:textId="77777777" w:rsidR="000C7409" w:rsidRDefault="00000000">
      <w:pPr>
        <w:pStyle w:val="Lista2"/>
      </w:pPr>
      <w:r>
        <w:t>in XML documents, both of these functions are served by computer markup</w:t>
      </w:r>
    </w:p>
    <w:p w14:paraId="45460BA8" w14:textId="77777777" w:rsidR="000C7409" w:rsidRDefault="00000000">
      <w:pPr>
        <w:pStyle w:val="Lista"/>
      </w:pPr>
      <w:r>
        <w:t>in all texts, with or without XML markup,</w:t>
      </w:r>
    </w:p>
    <w:p w14:paraId="2B3A05B9" w14:textId="50D5F71E" w:rsidR="000C7409" w:rsidRDefault="00000000">
      <w:pPr>
        <w:pStyle w:val="Lista2"/>
      </w:pPr>
      <w:r>
        <w:t>editorial spaces (§</w:t>
      </w:r>
      <w:r>
        <w:fldChar w:fldCharType="begin"/>
      </w:r>
      <w:r>
        <w:instrText xml:space="preserve"> REF _Ref203484724 \r \h </w:instrText>
      </w:r>
      <w:r>
        <w:fldChar w:fldCharType="separate"/>
      </w:r>
      <w:r w:rsidR="00510B1B">
        <w:t>8.3</w:t>
      </w:r>
      <w:r>
        <w:fldChar w:fldCharType="end"/>
      </w:r>
      <w:r>
        <w:t>) should always be inserted between independent words wherever possible</w:t>
      </w:r>
    </w:p>
    <w:p w14:paraId="6BFA4DF1" w14:textId="3F698298" w:rsidR="000C7409" w:rsidRDefault="00000000">
      <w:pPr>
        <w:pStyle w:val="Lista2"/>
      </w:pPr>
      <w:r>
        <w:t>editorial hyphens (§</w:t>
      </w:r>
      <w:r>
        <w:fldChar w:fldCharType="begin"/>
      </w:r>
      <w:r>
        <w:instrText xml:space="preserve"> REF _Ref203484736 \r \h </w:instrText>
      </w:r>
      <w:r>
        <w:fldChar w:fldCharType="separate"/>
      </w:r>
      <w:r w:rsidR="00510B1B">
        <w:t>8.4</w:t>
      </w:r>
      <w:r>
        <w:fldChar w:fldCharType="end"/>
      </w:r>
      <w:r>
        <w:t>) should be inserted between words in compound where expedient</w:t>
      </w:r>
    </w:p>
    <w:p w14:paraId="7C8CF82E" w14:textId="6E94F629" w:rsidR="000C7409"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rsidR="00510B1B">
        <w:t>8.4.1</w:t>
      </w:r>
      <w:r>
        <w:fldChar w:fldCharType="end"/>
      </w:r>
      <w:r>
        <w:t>)</w:t>
      </w:r>
    </w:p>
    <w:p w14:paraId="4719F0A0" w14:textId="1D755AA9" w:rsidR="000C7409" w:rsidRDefault="00000000">
      <w:pPr>
        <w:pStyle w:val="Lista"/>
      </w:pPr>
      <w:r>
        <w:t>as discussed further in §</w:t>
      </w:r>
      <w:r>
        <w:fldChar w:fldCharType="begin"/>
      </w:r>
      <w:r>
        <w:instrText xml:space="preserve"> REF _Ref203485860 \r \h </w:instrText>
      </w:r>
      <w:r>
        <w:fldChar w:fldCharType="separate"/>
      </w:r>
      <w:r w:rsidR="00510B1B">
        <w:t>8.2</w:t>
      </w:r>
      <w:r>
        <w:fldChar w:fldCharType="end"/>
      </w:r>
      <w:r>
        <w:t>, editorial spacing and hyphenation</w:t>
      </w:r>
    </w:p>
    <w:p w14:paraId="493103F7" w14:textId="77777777" w:rsidR="000C7409" w:rsidRDefault="00000000">
      <w:pPr>
        <w:pStyle w:val="Lista2"/>
      </w:pPr>
      <w:r>
        <w:t xml:space="preserve">can and should be used between transliterated characters whose corresponding source graphemes belong to the same </w:t>
      </w:r>
      <w:r>
        <w:rPr>
          <w:rStyle w:val="Foreign"/>
        </w:rPr>
        <w:t>akṣara</w:t>
      </w:r>
    </w:p>
    <w:p w14:paraId="7871EC66" w14:textId="77777777" w:rsidR="000C7409" w:rsidRDefault="00000000">
      <w:pPr>
        <w:pStyle w:val="Lista2"/>
      </w:pPr>
      <w:r>
        <w:t>cannot be used and must be avoided at word boundaries which are obscured by sandhi involving the complete fusion of one word’s final vowel with the next word’s initial vowel</w:t>
      </w:r>
    </w:p>
    <w:p w14:paraId="458704CF" w14:textId="77777777" w:rsidR="000C7409" w:rsidRDefault="00000000">
      <w:pPr>
        <w:pStyle w:val="Cmsor3"/>
      </w:pPr>
      <w:bookmarkStart w:id="206" w:name="_Ref203728899"/>
      <w:bookmarkStart w:id="207" w:name="_Toc204157162"/>
      <w:bookmarkEnd w:id="201"/>
      <w:bookmarkEnd w:id="202"/>
      <w:bookmarkEnd w:id="203"/>
      <w:bookmarkEnd w:id="204"/>
      <w:bookmarkEnd w:id="205"/>
      <w:r>
        <w:t>Sandhi analysis</w:t>
      </w:r>
      <w:bookmarkEnd w:id="206"/>
      <w:bookmarkEnd w:id="207"/>
    </w:p>
    <w:p w14:paraId="67D0477F" w14:textId="070DB979" w:rsidR="000C7409"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510B1B">
        <w:t>4.6.5</w:t>
      </w:r>
      <w:r>
        <w:fldChar w:fldCharType="end"/>
      </w:r>
      <w:r>
        <w:t>.</w:t>
      </w:r>
    </w:p>
    <w:p w14:paraId="3C53CC39" w14:textId="77777777" w:rsidR="000C7409" w:rsidRDefault="00000000">
      <w:pPr>
        <w:pStyle w:val="Cmsor3"/>
      </w:pPr>
      <w:bookmarkStart w:id="208" w:name="_Ref203980665"/>
      <w:bookmarkStart w:id="209" w:name="_Toc204157163"/>
      <w:r>
        <w:t>Truncation</w:t>
      </w:r>
      <w:bookmarkEnd w:id="208"/>
      <w:bookmarkEnd w:id="209"/>
    </w:p>
    <w:p w14:paraId="75CE6E8F" w14:textId="77777777" w:rsidR="000C7409"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0B746B93" w14:textId="3D704F69" w:rsidR="000C7409" w:rsidRDefault="00487F9F">
      <w:pPr>
        <w:pStyle w:val="Lista"/>
      </w:pPr>
      <w:r>
        <w:t>truncation is not applicable in</w:t>
      </w:r>
      <w:r w:rsidR="00000000">
        <w:t xml:space="preserve"> actual editions of source texts</w:t>
      </w:r>
      <w:r>
        <w:t>, only in strings extracted from the source</w:t>
      </w:r>
    </w:p>
    <w:p w14:paraId="0C4F9131" w14:textId="3B137874" w:rsidR="000C7409" w:rsidRDefault="00000000">
      <w:pPr>
        <w:pStyle w:val="Lista2"/>
      </w:pPr>
      <w:r>
        <w:t>see §</w:t>
      </w:r>
      <w:r>
        <w:fldChar w:fldCharType="begin"/>
      </w:r>
      <w:r>
        <w:instrText xml:space="preserve"> REF _Ref26431293 \r \h </w:instrText>
      </w:r>
      <w:r>
        <w:fldChar w:fldCharType="separate"/>
      </w:r>
      <w:r w:rsidR="00510B1B">
        <w:t>3.3.1</w:t>
      </w:r>
      <w:r>
        <w:fldChar w:fldCharType="end"/>
      </w:r>
      <w:r>
        <w:t xml:space="preserve"> for a deprecated use of ° in transliteration by some of DHARMA’s predecessor projects</w:t>
      </w:r>
    </w:p>
    <w:p w14:paraId="4E64526B" w14:textId="3D1B178C" w:rsidR="009A2B48" w:rsidRDefault="009A2B48">
      <w:pPr>
        <w:pStyle w:val="Lista2"/>
      </w:pPr>
      <w:r>
        <w:t>see §</w:t>
      </w:r>
      <w:r>
        <w:fldChar w:fldCharType="begin"/>
      </w:r>
      <w:r>
        <w:instrText xml:space="preserve"> REF _Ref204175528 \r \h </w:instrText>
      </w:r>
      <w:r>
        <w:fldChar w:fldCharType="separate"/>
      </w:r>
      <w:r>
        <w:t>6.1.2</w:t>
      </w:r>
      <w:r>
        <w:fldChar w:fldCharType="end"/>
      </w:r>
      <w:r>
        <w:t xml:space="preserve"> for the endorsed use of ° to transliterate abbreviation signs</w:t>
      </w:r>
    </w:p>
    <w:p w14:paraId="6381AD69" w14:textId="3BFC33EB" w:rsidR="000C7409"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510B1B">
        <w:t>3.5.2</w:t>
      </w:r>
      <w:r>
        <w:fldChar w:fldCharType="end"/>
      </w:r>
      <w:r>
        <w:t>) is not applicable, i.e.</w:t>
      </w:r>
    </w:p>
    <w:p w14:paraId="00E68039" w14:textId="77777777" w:rsidR="000C7409" w:rsidRDefault="00000000">
      <w:pPr>
        <w:pStyle w:val="Lista2"/>
      </w:pPr>
      <w:r>
        <w:t>when only part of a word is lifted from a text, for example at the beginning or end of a line</w:t>
      </w:r>
    </w:p>
    <w:p w14:paraId="25D1AD7A" w14:textId="77777777" w:rsidR="000C7409"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77F8DF95" w14:textId="77777777" w:rsidR="000C7409" w:rsidRDefault="00000000">
      <w:pPr>
        <w:pStyle w:val="Lista2"/>
      </w:pPr>
      <w:r>
        <w:t>when a word lifted from a text is fused in vowel sandhi to an adjacent word</w:t>
      </w:r>
    </w:p>
    <w:p w14:paraId="21A660A9" w14:textId="77777777" w:rsidR="000C7409"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06D7097E" w14:textId="77777777" w:rsidR="000C7409"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0293CEF0" w14:textId="77777777" w:rsidR="000C7409" w:rsidRDefault="00000000">
      <w:pPr>
        <w:pStyle w:val="Cmsor3"/>
      </w:pPr>
      <w:bookmarkStart w:id="210" w:name="_Ref203980710"/>
      <w:bookmarkStart w:id="211" w:name="_Toc204157164"/>
      <w:r>
        <w:t xml:space="preserve">Placeholders for split </w:t>
      </w:r>
      <w:r>
        <w:rPr>
          <w:rStyle w:val="Foreign"/>
        </w:rPr>
        <w:t>akṣara</w:t>
      </w:r>
      <w:r>
        <w:t>s</w:t>
      </w:r>
      <w:bookmarkEnd w:id="210"/>
      <w:bookmarkEnd w:id="211"/>
    </w:p>
    <w:p w14:paraId="7B768E72" w14:textId="722A0A69" w:rsidR="000C7409"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rsidR="00510B1B">
        <w:t>7.3</w:t>
      </w:r>
      <w:r>
        <w:fldChar w:fldCharType="end"/>
      </w:r>
      <w:r>
        <w:t>.</w:t>
      </w:r>
    </w:p>
    <w:p w14:paraId="0E43B3A4" w14:textId="77777777" w:rsidR="000C7409" w:rsidRDefault="00000000">
      <w:pPr>
        <w:pStyle w:val="Cmsor3"/>
      </w:pPr>
      <w:bookmarkStart w:id="212" w:name="_Ref201052141"/>
      <w:bookmarkStart w:id="213" w:name="_Toc204157165"/>
      <w:bookmarkStart w:id="214" w:name="_Toc17811427"/>
      <w:bookmarkStart w:id="215" w:name="_Toc17811482"/>
      <w:bookmarkEnd w:id="185"/>
      <w:bookmarkEnd w:id="186"/>
      <w:bookmarkEnd w:id="187"/>
      <w:bookmarkEnd w:id="188"/>
      <w:bookmarkEnd w:id="193"/>
      <w:bookmarkEnd w:id="194"/>
      <w:bookmarkEnd w:id="195"/>
      <w:bookmarkEnd w:id="196"/>
      <w:r>
        <w:t>Shorthand</w:t>
      </w:r>
      <w:bookmarkEnd w:id="212"/>
      <w:bookmarkEnd w:id="213"/>
    </w:p>
    <w:p w14:paraId="564F474F" w14:textId="0183D4A5" w:rsidR="000C7409"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rsidR="00510B1B">
        <w:t>3.5.1</w:t>
      </w:r>
      <w:r>
        <w:fldChar w:fldCharType="end"/>
      </w:r>
      <w:r>
        <w:t xml:space="preserve"> to §</w:t>
      </w:r>
      <w:r>
        <w:fldChar w:fldCharType="begin"/>
      </w:r>
      <w:r>
        <w:instrText xml:space="preserve"> REF _Ref203728899 \r \h </w:instrText>
      </w:r>
      <w:r>
        <w:fldChar w:fldCharType="separate"/>
      </w:r>
      <w:r w:rsidR="00510B1B">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3A6F8C66" w14:textId="0783C717" w:rsidR="000C7409"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510B1B">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510B1B">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510B1B">
        <w:t>3.5.6.3</w:t>
      </w:r>
      <w:r>
        <w:fldChar w:fldCharType="end"/>
      </w:r>
      <w:r>
        <w:t>) which may be used in any context including XML editions in order to reduce code clutter and ease your work. No shorthand is mandatory: you are always welcome to stick to the proper solutions.</w:t>
      </w:r>
    </w:p>
    <w:p w14:paraId="6469F1B4" w14:textId="77777777" w:rsidR="000C7409"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4F6A7FA0" w14:textId="77777777" w:rsidR="000C7409" w:rsidRDefault="00000000">
      <w:pPr>
        <w:pStyle w:val="Cmsor4"/>
      </w:pPr>
      <w:bookmarkStart w:id="216" w:name="_Ref203732264"/>
      <w:bookmarkStart w:id="217" w:name="_Toc204157166"/>
      <w:r>
        <w:t>Private shorthand</w:t>
      </w:r>
      <w:bookmarkEnd w:id="216"/>
      <w:bookmarkEnd w:id="217"/>
    </w:p>
    <w:p w14:paraId="43AEF2EB" w14:textId="77777777" w:rsidR="000C7409"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29A9FA63" w14:textId="77777777" w:rsidR="000C7409" w:rsidRDefault="00000000">
      <w:pPr>
        <w:pStyle w:val="Lista"/>
      </w:pPr>
      <w:r>
        <w:rPr>
          <w:rStyle w:val="LabelEmph"/>
        </w:rPr>
        <w:t>private shorthand</w:t>
      </w:r>
      <w:r>
        <w:t xml:space="preserve"> for transliteration</w:t>
      </w:r>
    </w:p>
    <w:p w14:paraId="78F779B5" w14:textId="7DB3FB04" w:rsidR="000C7409"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510B1B">
        <w:t>4.2.2</w:t>
      </w:r>
      <w:r>
        <w:fldChar w:fldCharType="end"/>
      </w:r>
      <w:r>
        <w:t xml:space="preserve">) </w:t>
      </w:r>
      <w:r>
        <w:rPr>
          <w:highlight w:val="yellow"/>
        </w:rPr>
        <w:t>DO WE REALLY NEED THIS? IF YES, SHOULD IT BE PUBLIC SHORTHAND?</w:t>
      </w:r>
    </w:p>
    <w:p w14:paraId="49051B7A" w14:textId="491001F0" w:rsidR="000C7409"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510B1B">
        <w:t>4.3.3</w:t>
      </w:r>
      <w:r>
        <w:fldChar w:fldCharType="end"/>
      </w:r>
      <w:r>
        <w:t>)</w:t>
      </w:r>
    </w:p>
    <w:p w14:paraId="63FBE193" w14:textId="77777777" w:rsidR="000C7409" w:rsidRDefault="00000000">
      <w:pPr>
        <w:pStyle w:val="Lista"/>
      </w:pPr>
      <w:r>
        <w:rPr>
          <w:rStyle w:val="LabelEmph"/>
        </w:rPr>
        <w:t>private shorthand</w:t>
      </w:r>
      <w:r>
        <w:t xml:space="preserve"> for markup</w:t>
      </w:r>
    </w:p>
    <w:p w14:paraId="51099E77" w14:textId="0D885DC2" w:rsidR="000C7409"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510B1B">
        <w:t>6.1.1.1</w:t>
      </w:r>
      <w:r>
        <w:fldChar w:fldCharType="end"/>
      </w:r>
      <w:r>
        <w:t>; see also §</w:t>
      </w:r>
      <w:r>
        <w:fldChar w:fldCharType="begin"/>
      </w:r>
      <w:r>
        <w:instrText xml:space="preserve"> REF _Ref201847243 \r \h </w:instrText>
      </w:r>
      <w:r>
        <w:fldChar w:fldCharType="separate"/>
      </w:r>
      <w:r w:rsidR="00510B1B">
        <w:t>6.1.1</w:t>
      </w:r>
      <w:r>
        <w:fldChar w:fldCharType="end"/>
      </w:r>
      <w:r>
        <w:t>)</w:t>
      </w:r>
    </w:p>
    <w:p w14:paraId="791121CE" w14:textId="5E10A465" w:rsidR="000C7409" w:rsidRDefault="00000000">
      <w:pPr>
        <w:pStyle w:val="Lista2"/>
      </w:pPr>
      <w:r>
        <w:t>. (full stop) for supplied punctuation (§</w:t>
      </w:r>
      <w:r>
        <w:fldChar w:fldCharType="begin"/>
      </w:r>
      <w:r>
        <w:instrText xml:space="preserve"> REF _Ref201842298 \r \h </w:instrText>
      </w:r>
      <w:r>
        <w:fldChar w:fldCharType="separate"/>
      </w:r>
      <w:r w:rsidR="00510B1B">
        <w:t>6.2.1.2</w:t>
      </w:r>
      <w:r>
        <w:fldChar w:fldCharType="end"/>
      </w:r>
      <w:r>
        <w:t>)</w:t>
      </w:r>
    </w:p>
    <w:p w14:paraId="214ACF3A" w14:textId="1E67E598" w:rsidR="000C7409"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510B1B">
        <w:t>6.2.2.1</w:t>
      </w:r>
      <w:r>
        <w:fldChar w:fldCharType="end"/>
      </w:r>
      <w:r>
        <w:t xml:space="preserve">) </w:t>
      </w:r>
      <w:r>
        <w:rPr>
          <w:highlight w:val="yellow"/>
        </w:rPr>
        <w:t>I WOULD PREFER TO DEPRECATE THIS</w:t>
      </w:r>
    </w:p>
    <w:p w14:paraId="4DFCB36B" w14:textId="2CA4BC7D" w:rsidR="000C7409"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510B1B">
        <w:t>6.2.2.1</w:t>
      </w:r>
      <w:r>
        <w:fldChar w:fldCharType="end"/>
      </w:r>
      <w:r>
        <w:t>)</w:t>
      </w:r>
    </w:p>
    <w:p w14:paraId="727BF76B" w14:textId="141C3995" w:rsidR="000C7409" w:rsidRDefault="00000000">
      <w:pPr>
        <w:pStyle w:val="Lista2"/>
      </w:pPr>
      <w:r>
        <w:rPr>
          <w:rStyle w:val="Foreign"/>
        </w:rPr>
        <w:lastRenderedPageBreak/>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510B1B">
        <w:t>6.2.3</w:t>
      </w:r>
      <w:r>
        <w:fldChar w:fldCharType="end"/>
      </w:r>
      <w:r>
        <w:t xml:space="preserve">) </w:t>
      </w:r>
      <w:r>
        <w:rPr>
          <w:highlight w:val="yellow"/>
        </w:rPr>
        <w:t>I WOULD PREFER TO DEPRECATE THIS</w:t>
      </w:r>
    </w:p>
    <w:p w14:paraId="18CFC520" w14:textId="77777777" w:rsidR="000C7409" w:rsidRDefault="00000000">
      <w:pPr>
        <w:pStyle w:val="Cmsor4"/>
      </w:pPr>
      <w:bookmarkStart w:id="218" w:name="_Ref203732403"/>
      <w:bookmarkStart w:id="219" w:name="_Toc204157167"/>
      <w:r>
        <w:t>Public shorthand</w:t>
      </w:r>
      <w:bookmarkEnd w:id="218"/>
      <w:bookmarkEnd w:id="219"/>
    </w:p>
    <w:p w14:paraId="75CA1CD6" w14:textId="52F70307" w:rsidR="000C7409"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510B1B">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65C13121" w14:textId="77777777" w:rsidR="000C7409" w:rsidRDefault="00000000">
      <w:pPr>
        <w:pStyle w:val="Lista"/>
      </w:pPr>
      <w:r>
        <w:rPr>
          <w:rStyle w:val="Label"/>
        </w:rPr>
        <w:t>public shorthand</w:t>
      </w:r>
      <w:r>
        <w:t xml:space="preserve"> for transliteration</w:t>
      </w:r>
    </w:p>
    <w:p w14:paraId="3F86B4B3" w14:textId="40D2C37A" w:rsidR="000C7409" w:rsidRDefault="00000000">
      <w:pPr>
        <w:pStyle w:val="Lista2"/>
        <w:rPr>
          <w:i/>
          <w:iCs/>
        </w:rPr>
      </w:pPr>
      <w:r>
        <w:t>underdot instead of undercircle diacritic (§</w:t>
      </w:r>
      <w:r>
        <w:fldChar w:fldCharType="begin"/>
      </w:r>
      <w:r>
        <w:instrText xml:space="preserve"> REF _Ref203752581 \r \h </w:instrText>
      </w:r>
      <w:r>
        <w:fldChar w:fldCharType="separate"/>
      </w:r>
      <w:r w:rsidR="00510B1B">
        <w:t>4.1.2</w:t>
      </w:r>
      <w:r>
        <w:fldChar w:fldCharType="end"/>
      </w:r>
      <w:r>
        <w:t>)</w:t>
      </w:r>
    </w:p>
    <w:p w14:paraId="2DCF1E94" w14:textId="0F81BB59" w:rsidR="000C7409"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rsidR="00510B1B">
        <w:t>4.1.5</w:t>
      </w:r>
      <w:r>
        <w:fldChar w:fldCharType="end"/>
      </w:r>
      <w:r>
        <w:t>)</w:t>
      </w:r>
    </w:p>
    <w:p w14:paraId="7DD4EEA6" w14:textId="77777777" w:rsidR="000C7409" w:rsidRDefault="00000000">
      <w:pPr>
        <w:pStyle w:val="Lista"/>
      </w:pPr>
      <w:r>
        <w:rPr>
          <w:rStyle w:val="Label"/>
        </w:rPr>
        <w:t>public shorthand</w:t>
      </w:r>
      <w:r>
        <w:t xml:space="preserve"> for markup</w:t>
      </w:r>
    </w:p>
    <w:p w14:paraId="6CD4632B" w14:textId="4A6BE8AA" w:rsidR="000C7409"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510B1B">
        <w:t>5.2.1</w:t>
      </w:r>
      <w:r>
        <w:fldChar w:fldCharType="end"/>
      </w:r>
      <w:r>
        <w:t>)</w:t>
      </w:r>
    </w:p>
    <w:p w14:paraId="2AED550B" w14:textId="04FA2824" w:rsidR="000C7409" w:rsidRDefault="00000000">
      <w:pPr>
        <w:pStyle w:val="Lista2"/>
      </w:pPr>
      <w:r>
        <w:rPr>
          <w:rStyle w:val="Foreign"/>
        </w:rPr>
        <w:t>*abc</w:t>
      </w:r>
      <w:r>
        <w:t xml:space="preserve"> for </w:t>
      </w:r>
      <w:r w:rsidR="00485FB3">
        <w:t>ide</w:t>
      </w:r>
      <w:r>
        <w:t xml:space="preserve">ographic </w:t>
      </w:r>
      <w:r w:rsidR="00AC79D4">
        <w:t>signs</w:t>
      </w:r>
      <w:r w:rsidR="00BF1F51">
        <w:t xml:space="preserve"> (§</w:t>
      </w:r>
      <w:r w:rsidR="00BF1F51">
        <w:fldChar w:fldCharType="begin"/>
      </w:r>
      <w:r w:rsidR="00BF1F51">
        <w:instrText xml:space="preserve"> REF _Ref204178048 \r \h </w:instrText>
      </w:r>
      <w:r w:rsidR="00BF1F51">
        <w:fldChar w:fldCharType="separate"/>
      </w:r>
      <w:r w:rsidR="00BF1F51">
        <w:t>6.1.3</w:t>
      </w:r>
      <w:r w:rsidR="00BF1F51">
        <w:fldChar w:fldCharType="end"/>
      </w:r>
      <w:r w:rsidR="00BF1F51">
        <w:t>)</w:t>
      </w:r>
      <w:r>
        <w:t xml:space="preserve"> </w:t>
      </w:r>
      <w:r>
        <w:rPr>
          <w:highlight w:val="yellow"/>
        </w:rPr>
        <w:t>[</w:t>
      </w:r>
      <w:r w:rsidR="00BF1F51">
        <w:rPr>
          <w:highlight w:val="yellow"/>
        </w:rPr>
        <w:t>PENDING DISCUSSION, BUT I THINK MY PROPOSAL WORKS</w:t>
      </w:r>
      <w:r>
        <w:rPr>
          <w:highlight w:val="yellow"/>
        </w:rPr>
        <w:t>]</w:t>
      </w:r>
    </w:p>
    <w:p w14:paraId="6DE45A8A" w14:textId="5871991E" w:rsidR="000C7409"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510B1B">
        <w:t>6.2.1.1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6C724E46" w14:textId="79BD7C8E" w:rsidR="000C7409"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510B1B">
        <w:t>6.2.2.1</w:t>
      </w:r>
      <w:r>
        <w:fldChar w:fldCharType="end"/>
      </w:r>
      <w:r>
        <w:t>)</w:t>
      </w:r>
    </w:p>
    <w:p w14:paraId="7831D43A" w14:textId="77777777" w:rsidR="000C7409" w:rsidRDefault="00000000">
      <w:pPr>
        <w:pStyle w:val="Lista3"/>
      </w:pPr>
      <w:r>
        <w:t xml:space="preserve">to be distinguished from the public shorthand </w:t>
      </w:r>
      <w:r>
        <w:rPr>
          <w:rStyle w:val="Foreign"/>
        </w:rPr>
        <w:t>§</w:t>
      </w:r>
      <w:r>
        <w:t xml:space="preserve"> </w:t>
      </w:r>
      <w:r>
        <w:rPr>
          <w:highlight w:val="yellow"/>
        </w:rPr>
        <w:t>IF RETAINING THAT</w:t>
      </w:r>
    </w:p>
    <w:p w14:paraId="2AA7BE91" w14:textId="07B56996" w:rsidR="000C7409" w:rsidRDefault="00000000">
      <w:pPr>
        <w:pStyle w:val="Lista2"/>
      </w:pPr>
      <w:r>
        <w:rPr>
          <w:rStyle w:val="Foreign"/>
        </w:rPr>
        <w:t>¬</w:t>
      </w:r>
      <w:r>
        <w:t xml:space="preserve"> (</w:t>
      </w:r>
      <w:r>
        <w:rPr>
          <w:rStyle w:val="Code"/>
        </w:rPr>
        <w:t>U+00AC</w:t>
      </w:r>
      <w:r>
        <w:t xml:space="preserve"> Not Sign) for word breaker signs (§</w:t>
      </w:r>
      <w:r>
        <w:fldChar w:fldCharType="begin"/>
      </w:r>
      <w:r>
        <w:instrText xml:space="preserve"> REF _Ref201845887 \r \h </w:instrText>
      </w:r>
      <w:r>
        <w:fldChar w:fldCharType="separate"/>
      </w:r>
      <w:r w:rsidR="00510B1B">
        <w:t>6.2.2.2</w:t>
      </w:r>
      <w:r>
        <w:fldChar w:fldCharType="end"/>
      </w:r>
      <w:r>
        <w:t xml:space="preserve">) </w:t>
      </w:r>
      <w:r>
        <w:rPr>
          <w:highlight w:val="yellow"/>
        </w:rPr>
        <w:t>NEWLY INTRODUCED, MAY OR MAY NOT WANT IT</w:t>
      </w:r>
    </w:p>
    <w:p w14:paraId="00468025" w14:textId="0422B42E" w:rsidR="000C7409" w:rsidRDefault="00000000">
      <w:pPr>
        <w:pStyle w:val="Lista2"/>
      </w:pPr>
      <w:r>
        <w:t>graphetically similar Unicode dingbats for generic symbols (§</w:t>
      </w:r>
      <w:r>
        <w:fldChar w:fldCharType="begin"/>
      </w:r>
      <w:r>
        <w:instrText xml:space="preserve"> REF _Ref203031519 \r \h </w:instrText>
      </w:r>
      <w:r>
        <w:fldChar w:fldCharType="separate"/>
      </w:r>
      <w:r w:rsidR="00510B1B">
        <w:t>6.2.3</w:t>
      </w:r>
      <w:r>
        <w:fldChar w:fldCharType="end"/>
      </w:r>
      <w:r>
        <w:t xml:space="preserve">) </w:t>
      </w:r>
    </w:p>
    <w:p w14:paraId="2BAEB926" w14:textId="06133606" w:rsidR="000C7409"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510B1B">
        <w:t>7.2</w:t>
      </w:r>
      <w:r>
        <w:fldChar w:fldCharType="end"/>
      </w:r>
      <w:r>
        <w:t>)</w:t>
      </w:r>
    </w:p>
    <w:p w14:paraId="6901B900" w14:textId="329A6FE0" w:rsidR="000C7409"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510B1B">
        <w:t>4.6.2.1</w:t>
      </w:r>
      <w:r>
        <w:fldChar w:fldCharType="end"/>
      </w:r>
      <w:r>
        <w:t>)</w:t>
      </w:r>
    </w:p>
    <w:p w14:paraId="02232732" w14:textId="6E05614A" w:rsidR="000C7409" w:rsidRDefault="00000000">
      <w:pPr>
        <w:pStyle w:val="Lista2"/>
      </w:pPr>
      <w:r>
        <w:t>- (hyphen) for words cut across inscribed lines (§</w:t>
      </w:r>
      <w:r>
        <w:fldChar w:fldCharType="begin"/>
      </w:r>
      <w:r>
        <w:instrText xml:space="preserve"> REF _Ref203484611 \r \h </w:instrText>
      </w:r>
      <w:r>
        <w:fldChar w:fldCharType="separate"/>
      </w:r>
      <w:r w:rsidR="00510B1B">
        <w:t>8.1</w:t>
      </w:r>
      <w:r>
        <w:fldChar w:fldCharType="end"/>
      </w:r>
      <w:r>
        <w:t>)</w:t>
      </w:r>
    </w:p>
    <w:p w14:paraId="19A355C0" w14:textId="77777777" w:rsidR="000C7409" w:rsidRDefault="00000000">
      <w:pPr>
        <w:pStyle w:val="Cmsor4"/>
      </w:pPr>
      <w:bookmarkStart w:id="220" w:name="_Ref203732457"/>
      <w:bookmarkStart w:id="221" w:name="_Toc204157168"/>
      <w:r>
        <w:t>Optional shorthand</w:t>
      </w:r>
      <w:bookmarkEnd w:id="220"/>
      <w:bookmarkEnd w:id="221"/>
    </w:p>
    <w:p w14:paraId="2A1D5D27" w14:textId="77777777" w:rsidR="000C7409"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438B66B4" w14:textId="77777777" w:rsidR="000C7409" w:rsidRDefault="00000000">
      <w:pPr>
        <w:pStyle w:val="Lista"/>
      </w:pPr>
      <w:r>
        <w:rPr>
          <w:rStyle w:val="LabelGreen"/>
        </w:rPr>
        <w:t>optional shorthand</w:t>
      </w:r>
      <w:r>
        <w:t xml:space="preserve"> for transliteration</w:t>
      </w:r>
    </w:p>
    <w:p w14:paraId="55EFD072" w14:textId="2D3ACD35" w:rsidR="000C7409"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510B1B">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510B1B">
        <w:t>6.1.1</w:t>
      </w:r>
      <w:r>
        <w:fldChar w:fldCharType="end"/>
      </w:r>
      <w:r>
        <w:t xml:space="preserve"> as transliteration for the </w:t>
      </w:r>
      <w:r>
        <w:rPr>
          <w:rStyle w:val="Foreign"/>
        </w:rPr>
        <w:t>avagraha</w:t>
      </w:r>
      <w:r>
        <w:t>)</w:t>
      </w:r>
    </w:p>
    <w:p w14:paraId="6C1C8312" w14:textId="77777777" w:rsidR="000C7409" w:rsidRDefault="00000000">
      <w:pPr>
        <w:pStyle w:val="Lista3"/>
      </w:pPr>
      <w:commentRangeStart w:id="222"/>
      <w:r>
        <w:t xml:space="preserve">this will be processed </w:t>
      </w:r>
      <w:commentRangeEnd w:id="222"/>
      <w:r w:rsidR="006D123B">
        <w:rPr>
          <w:rStyle w:val="Jegyzethivatkozs"/>
          <w:sz w:val="22"/>
          <w:szCs w:val="22"/>
        </w:rPr>
        <w:commentReference w:id="222"/>
      </w:r>
      <w:r>
        <w:t>in the same way as the right single quotation mark and may also be displayed as such</w:t>
      </w:r>
    </w:p>
    <w:p w14:paraId="1CDD4BB1" w14:textId="77777777" w:rsidR="000C7409" w:rsidRDefault="00000000">
      <w:pPr>
        <w:pStyle w:val="Lista3"/>
      </w:pPr>
      <w:r>
        <w:t>but for the sake of rigorous homogeneity in our editions, it is preferable to replace this sign with the right single quotation mark when finalising a digital edition</w:t>
      </w:r>
    </w:p>
    <w:p w14:paraId="70AD8C68" w14:textId="77777777" w:rsidR="000C7409" w:rsidRDefault="00000000">
      <w:pPr>
        <w:pStyle w:val="Lista"/>
      </w:pPr>
      <w:r>
        <w:rPr>
          <w:rStyle w:val="LabelGreen"/>
        </w:rPr>
        <w:t>optional shorthand</w:t>
      </w:r>
      <w:r>
        <w:t xml:space="preserve"> for markup</w:t>
      </w:r>
    </w:p>
    <w:p w14:paraId="4CF05A15" w14:textId="6791BAE6" w:rsidR="000C7409"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510B1B">
        <w:t>4.5.3.1</w:t>
      </w:r>
      <w:r>
        <w:fldChar w:fldCharType="end"/>
      </w:r>
      <w:r>
        <w:t>)</w:t>
      </w:r>
    </w:p>
    <w:p w14:paraId="3BBCAB79" w14:textId="77777777" w:rsidR="000C7409" w:rsidRDefault="00000000">
      <w:pPr>
        <w:pStyle w:val="Lista3"/>
      </w:pPr>
      <w:r>
        <w:t>there is therefore no straightforward way for automatic conversion between this shorthand and XML markup</w:t>
      </w:r>
    </w:p>
    <w:p w14:paraId="500B249C" w14:textId="2F90C58B" w:rsidR="000C7409" w:rsidRDefault="00000000">
      <w:pPr>
        <w:pStyle w:val="Lista3"/>
      </w:pPr>
      <w:r>
        <w:lastRenderedPageBreak/>
        <w:t>as a baseline, we recommend using the = sign in the specific situations addressed in §</w:t>
      </w:r>
      <w:r>
        <w:fldChar w:fldCharType="begin"/>
      </w:r>
      <w:r>
        <w:instrText xml:space="preserve"> REF _Ref201332101 \r \h </w:instrText>
      </w:r>
      <w:r>
        <w:fldChar w:fldCharType="separate"/>
      </w:r>
      <w:r w:rsidR="00510B1B">
        <w:t>4.5.2.2</w:t>
      </w:r>
      <w:r>
        <w:fldChar w:fldCharType="end"/>
      </w:r>
      <w:r>
        <w:t xml:space="preserve"> and the XML encoding elsewhere</w:t>
      </w:r>
    </w:p>
    <w:p w14:paraId="568864D7" w14:textId="2C28ADB3" w:rsidR="000C7409"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510B1B">
        <w:t>4.6.3</w:t>
      </w:r>
      <w:r>
        <w:fldChar w:fldCharType="end"/>
      </w:r>
      <w:r>
        <w:t>)</w:t>
      </w:r>
    </w:p>
    <w:p w14:paraId="499162B9" w14:textId="77777777" w:rsidR="000C7409" w:rsidRDefault="00000000">
      <w:pPr>
        <w:pStyle w:val="Lista3"/>
      </w:pPr>
      <w:r>
        <w:t>since graphic distinction of this kind is rare in the texts we work with, we choose to add explicit XML markup only where the distinction is actually present in the source</w:t>
      </w:r>
    </w:p>
    <w:p w14:paraId="69852C25" w14:textId="1FEB684D" w:rsidR="000C7409"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510B1B">
        <w:t>4.6.4</w:t>
      </w:r>
      <w:r>
        <w:fldChar w:fldCharType="end"/>
      </w:r>
      <w:r>
        <w:t xml:space="preserve">) </w:t>
      </w:r>
      <w:r>
        <w:rPr>
          <w:highlight w:val="yellow"/>
        </w:rPr>
        <w:t>[OLD TG PROMISED AUTO-CONVERSION FOR THESE]</w:t>
      </w:r>
    </w:p>
    <w:p w14:paraId="34FB7896" w14:textId="77777777" w:rsidR="000C7409" w:rsidRDefault="00000000">
      <w:pPr>
        <w:pStyle w:val="Cmsor2"/>
      </w:pPr>
      <w:bookmarkStart w:id="223" w:name="_Toc204157169"/>
      <w:r>
        <w:t>Non-graphematic entities and transliteration</w:t>
      </w:r>
      <w:bookmarkEnd w:id="223"/>
    </w:p>
    <w:p w14:paraId="2E4DD09C" w14:textId="77777777" w:rsidR="000C7409" w:rsidRDefault="00000000">
      <w:pPr>
        <w:pStyle w:val="Cmsor3"/>
      </w:pPr>
      <w:bookmarkStart w:id="224" w:name="_Ref201761298"/>
      <w:bookmarkStart w:id="225" w:name="_Ref203034528"/>
      <w:bookmarkStart w:id="226" w:name="_Toc204157170"/>
      <w:r>
        <w:t xml:space="preserve">Marks and imagery </w:t>
      </w:r>
      <w:bookmarkEnd w:id="224"/>
      <w:r>
        <w:t>peripheral to the text</w:t>
      </w:r>
      <w:bookmarkEnd w:id="225"/>
      <w:bookmarkEnd w:id="226"/>
    </w:p>
    <w:p w14:paraId="7A48BA66" w14:textId="4AEBE386" w:rsidR="000C7409"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510B1B">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510B1B">
        <w:rPr>
          <w:lang w:eastAsia="en-US" w:bidi="ar-SA"/>
        </w:rPr>
        <w:t>6.2</w:t>
      </w:r>
      <w:r>
        <w:rPr>
          <w:lang w:eastAsia="en-US" w:bidi="ar-SA"/>
        </w:rPr>
        <w:fldChar w:fldCharType="end"/>
      </w:r>
      <w:r>
        <w:rPr>
          <w:lang w:eastAsia="en-US" w:bidi="ar-SA"/>
        </w:rPr>
        <w:t xml:space="preserve">). However, signs peripheral to the inscribed text, including scribal marks and decorative imagery, belong to a separate </w:t>
      </w:r>
      <w:r w:rsidR="00297A03">
        <w:rPr>
          <w:lang w:eastAsia="en-US" w:bidi="ar-SA"/>
        </w:rPr>
        <w:t>layer</w:t>
      </w:r>
      <w:r>
        <w:rPr>
          <w:lang w:eastAsia="en-US" w:bidi="ar-SA"/>
        </w:rPr>
        <w:t xml:space="preserve">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sidR="00510B1B">
        <w:rPr>
          <w:lang w:eastAsia="en-US" w:bidi="ar-SA"/>
        </w:rPr>
        <w:t>3.5</w:t>
      </w:r>
      <w:r>
        <w:rPr>
          <w:lang w:eastAsia="en-US" w:bidi="ar-SA"/>
        </w:rPr>
        <w:fldChar w:fldCharType="end"/>
      </w:r>
      <w:r>
        <w:rPr>
          <w:lang w:eastAsia="en-US" w:bidi="ar-SA"/>
        </w:rPr>
        <w:t>) or described outside the transliterated text.</w:t>
      </w:r>
    </w:p>
    <w:p w14:paraId="5323D111" w14:textId="77777777" w:rsidR="000C7409" w:rsidRDefault="00000000">
      <w:pPr>
        <w:pStyle w:val="Cmsor4"/>
      </w:pPr>
      <w:bookmarkStart w:id="227" w:name="_Ref203985718"/>
      <w:bookmarkStart w:id="228" w:name="_Toc204157171"/>
      <w:r>
        <w:t>Scribal marks</w:t>
      </w:r>
      <w:bookmarkEnd w:id="227"/>
      <w:bookmarkEnd w:id="228"/>
    </w:p>
    <w:p w14:paraId="20185650" w14:textId="0463B037" w:rsidR="000C7409" w:rsidRDefault="0020614C">
      <w:r>
        <w:t xml:space="preserve">Written documents may contain graphic elements which serve </w:t>
      </w:r>
      <w:r w:rsidRPr="0020614C">
        <w:t xml:space="preserve">to </w:t>
      </w:r>
      <w:r>
        <w:t>inform the reader</w:t>
      </w:r>
      <w:r w:rsidRPr="0020614C">
        <w:t xml:space="preserve"> how </w:t>
      </w:r>
      <w:r>
        <w:t xml:space="preserve">the text </w:t>
      </w:r>
      <w:r w:rsidRPr="0020614C">
        <w:t>should be read</w:t>
      </w:r>
      <w:r>
        <w:t>,</w:t>
      </w:r>
      <w:r w:rsidRPr="0020614C">
        <w:t xml:space="preserve"> rather than forming part of the actual content of the document</w:t>
      </w:r>
      <w:r w:rsidR="00297A03">
        <w:t xml:space="preserve">. Such marks </w:t>
      </w:r>
      <w:r>
        <w:t>added to a source text by a premodern scribe shall not be represented in transliteration. When scribal deletion or insertion involves marks, th</w:t>
      </w:r>
      <w:r w:rsidR="00297A03">
        <w:t>is fact is</w:t>
      </w:r>
      <w:r>
        <w:t xml:space="preserve"> to be encoded in XML as per EGD §###.</w:t>
      </w:r>
    </w:p>
    <w:p w14:paraId="60B40C6F" w14:textId="77777777" w:rsidR="000C7409" w:rsidRDefault="00000000">
      <w:pPr>
        <w:pStyle w:val="Cmsor4"/>
      </w:pPr>
      <w:bookmarkStart w:id="229" w:name="_Toc204157172"/>
      <w:r>
        <w:t>Decorative features</w:t>
      </w:r>
      <w:bookmarkEnd w:id="229"/>
    </w:p>
    <w:p w14:paraId="764DE233" w14:textId="77777777" w:rsidR="000C7409"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24EBC39A" w14:textId="77777777" w:rsidR="000C7409" w:rsidRDefault="00000000">
      <w:pPr>
        <w:pStyle w:val="Cmsor3"/>
      </w:pPr>
      <w:bookmarkStart w:id="230" w:name="_Toc204157173"/>
      <w:r>
        <w:t>The materiality of the support</w:t>
      </w:r>
      <w:bookmarkEnd w:id="230"/>
    </w:p>
    <w:p w14:paraId="03BBB534" w14:textId="10F642D0" w:rsidR="000C7409"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sidR="00510B1B">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510B1B">
        <w:rPr>
          <w:lang w:eastAsia="en-US" w:bidi="ar-SA"/>
        </w:rPr>
        <w:t>7.3</w:t>
      </w:r>
      <w:r>
        <w:rPr>
          <w:lang w:eastAsia="en-US" w:bidi="ar-SA"/>
        </w:rPr>
        <w:fldChar w:fldCharType="end"/>
      </w:r>
      <w:r>
        <w:rPr>
          <w:lang w:eastAsia="en-US" w:bidi="ar-SA"/>
        </w:rPr>
        <w:t>).</w:t>
      </w:r>
    </w:p>
    <w:p w14:paraId="53233F97" w14:textId="77777777" w:rsidR="000C7409" w:rsidRDefault="00000000">
      <w:pPr>
        <w:pStyle w:val="Cmsor1"/>
      </w:pPr>
      <w:bookmarkStart w:id="231" w:name="_Toc204157174"/>
      <w:r>
        <w:lastRenderedPageBreak/>
        <w:t xml:space="preserve">Transliterating alphabetic </w:t>
      </w:r>
      <w:bookmarkEnd w:id="214"/>
      <w:bookmarkEnd w:id="215"/>
      <w:r>
        <w:t>graphemes</w:t>
      </w:r>
      <w:bookmarkEnd w:id="231"/>
    </w:p>
    <w:p w14:paraId="0A4B6A70" w14:textId="77777777" w:rsidR="000C7409" w:rsidRDefault="00000000">
      <w:pPr>
        <w:pStyle w:val="Cmsor2"/>
      </w:pPr>
      <w:bookmarkStart w:id="232" w:name="_941zz4vcrjax" w:colFirst="0" w:colLast="0"/>
      <w:bookmarkStart w:id="233" w:name="_Toc204157175"/>
      <w:bookmarkEnd w:id="232"/>
      <w:r>
        <w:t>The basic inventory of Indic graphemes for Old Indo-Aryan</w:t>
      </w:r>
      <w:bookmarkEnd w:id="233"/>
    </w:p>
    <w:p w14:paraId="0A3EF15B" w14:textId="365FF4F1" w:rsidR="000C7409"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510B1B">
        <w:t xml:space="preserve">Figure </w:t>
      </w:r>
      <w:r w:rsidR="00510B1B">
        <w:rPr>
          <w:noProof/>
        </w:rPr>
        <w:t>4.1</w:t>
      </w:r>
      <w:r w:rsidR="00510B1B">
        <w:t>.</w:t>
      </w:r>
      <w:r w:rsidR="00510B1B">
        <w:rPr>
          <w:noProof/>
        </w:rPr>
        <w:t>A</w:t>
      </w:r>
      <w:r>
        <w:fldChar w:fldCharType="end"/>
      </w:r>
      <w:r>
        <w:t xml:space="preserve"> below. Additional considerations applicable to this basic repertoire are discussed in the following subsections.</w:t>
      </w:r>
    </w:p>
    <w:p w14:paraId="2BBDD90C" w14:textId="77777777" w:rsidR="000C7409" w:rsidRDefault="000C7409"/>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0C7409" w14:paraId="009D6FC0" w14:textId="77777777" w:rsidTr="000C7409">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2D3C628C" w14:textId="0A4E0C10" w:rsidR="000C7409" w:rsidRDefault="00000000">
            <w:pPr>
              <w:pStyle w:val="Kpalrs"/>
              <w:keepNext/>
              <w:rPr>
                <w:rStyle w:val="ForeignIndic"/>
                <w:noProof w:val="0"/>
              </w:rPr>
            </w:pPr>
            <w:bookmarkStart w:id="234" w:name="_Ref201058649"/>
            <w:r>
              <w:t xml:space="preserve">Figure </w:t>
            </w:r>
            <w:fldSimple w:instr=" STYLEREF 2 \s ">
              <w:r w:rsidR="00510B1B">
                <w:rPr>
                  <w:noProof/>
                </w:rPr>
                <w:t>4.1</w:t>
              </w:r>
            </w:fldSimple>
            <w:r>
              <w:t>.</w:t>
            </w:r>
            <w:fldSimple w:instr=" SEQ Figure \* ALPHABETIC \s 2 ">
              <w:r w:rsidR="00510B1B">
                <w:rPr>
                  <w:noProof/>
                </w:rPr>
                <w:t>A</w:t>
              </w:r>
            </w:fldSimple>
            <w:bookmarkEnd w:id="234"/>
            <w:r>
              <w:t>. The basic inventory of Indic graphemes</w:t>
            </w:r>
          </w:p>
        </w:tc>
      </w:tr>
      <w:tr w:rsidR="000C7409" w14:paraId="0322054B" w14:textId="77777777" w:rsidTr="000C7409">
        <w:tc>
          <w:tcPr>
            <w:tcW w:w="801" w:type="dxa"/>
          </w:tcPr>
          <w:p w14:paraId="32D4D8E4" w14:textId="77777777" w:rsidR="000C7409" w:rsidRDefault="00000000">
            <w:pPr>
              <w:keepNext/>
              <w:jc w:val="center"/>
              <w:rPr>
                <w:rStyle w:val="ForeignIndic"/>
              </w:rPr>
            </w:pPr>
            <w:r>
              <w:rPr>
                <w:rStyle w:val="ForeignIndic"/>
              </w:rPr>
              <w:t>a</w:t>
            </w:r>
          </w:p>
        </w:tc>
        <w:tc>
          <w:tcPr>
            <w:tcW w:w="801" w:type="dxa"/>
          </w:tcPr>
          <w:p w14:paraId="2A9168E4" w14:textId="77777777" w:rsidR="000C7409" w:rsidRDefault="00000000">
            <w:pPr>
              <w:keepNext/>
              <w:jc w:val="center"/>
              <w:rPr>
                <w:rStyle w:val="ForeignIndic"/>
              </w:rPr>
            </w:pPr>
            <w:r>
              <w:rPr>
                <w:rStyle w:val="ForeignIndic"/>
              </w:rPr>
              <w:t>ā</w:t>
            </w:r>
          </w:p>
        </w:tc>
        <w:tc>
          <w:tcPr>
            <w:tcW w:w="801" w:type="dxa"/>
          </w:tcPr>
          <w:p w14:paraId="2771AB70" w14:textId="77777777" w:rsidR="000C7409" w:rsidRDefault="00000000">
            <w:pPr>
              <w:keepNext/>
              <w:jc w:val="center"/>
              <w:rPr>
                <w:rStyle w:val="ForeignIndic"/>
              </w:rPr>
            </w:pPr>
            <w:r>
              <w:rPr>
                <w:rStyle w:val="ForeignIndic"/>
              </w:rPr>
              <w:t>i</w:t>
            </w:r>
          </w:p>
        </w:tc>
        <w:tc>
          <w:tcPr>
            <w:tcW w:w="801" w:type="dxa"/>
          </w:tcPr>
          <w:p w14:paraId="4ECAB726" w14:textId="77777777" w:rsidR="000C7409" w:rsidRDefault="00000000">
            <w:pPr>
              <w:keepNext/>
              <w:jc w:val="center"/>
              <w:rPr>
                <w:rStyle w:val="ForeignIndic"/>
              </w:rPr>
            </w:pPr>
            <w:r>
              <w:rPr>
                <w:rStyle w:val="ForeignIndic"/>
              </w:rPr>
              <w:t>ī</w:t>
            </w:r>
          </w:p>
        </w:tc>
        <w:tc>
          <w:tcPr>
            <w:tcW w:w="801" w:type="dxa"/>
          </w:tcPr>
          <w:p w14:paraId="51E10BA0" w14:textId="77777777" w:rsidR="000C7409" w:rsidRDefault="00000000">
            <w:pPr>
              <w:keepNext/>
              <w:jc w:val="center"/>
              <w:rPr>
                <w:rStyle w:val="ForeignIndic"/>
              </w:rPr>
            </w:pPr>
            <w:r>
              <w:rPr>
                <w:rStyle w:val="ForeignIndic"/>
              </w:rPr>
              <w:t>u</w:t>
            </w:r>
          </w:p>
        </w:tc>
        <w:tc>
          <w:tcPr>
            <w:tcW w:w="802" w:type="dxa"/>
          </w:tcPr>
          <w:p w14:paraId="4187E0FA" w14:textId="77777777" w:rsidR="000C7409" w:rsidRDefault="00000000">
            <w:pPr>
              <w:keepNext/>
              <w:jc w:val="center"/>
              <w:rPr>
                <w:rStyle w:val="ForeignIndic"/>
              </w:rPr>
            </w:pPr>
            <w:r>
              <w:rPr>
                <w:rStyle w:val="ForeignIndic"/>
              </w:rPr>
              <w:t>ū</w:t>
            </w:r>
          </w:p>
        </w:tc>
        <w:tc>
          <w:tcPr>
            <w:tcW w:w="802" w:type="dxa"/>
          </w:tcPr>
          <w:p w14:paraId="14CEA739" w14:textId="77777777" w:rsidR="000C7409" w:rsidRDefault="00000000">
            <w:pPr>
              <w:keepNext/>
              <w:jc w:val="center"/>
              <w:rPr>
                <w:rStyle w:val="ForeignIndic"/>
              </w:rPr>
            </w:pPr>
            <w:r>
              <w:rPr>
                <w:rStyle w:val="ForeignIndic"/>
              </w:rPr>
              <w:t>r̥, r̥̄</w:t>
            </w:r>
          </w:p>
        </w:tc>
        <w:tc>
          <w:tcPr>
            <w:tcW w:w="802" w:type="dxa"/>
          </w:tcPr>
          <w:p w14:paraId="56F1E55C" w14:textId="77777777" w:rsidR="000C7409" w:rsidRDefault="00000000">
            <w:pPr>
              <w:keepNext/>
              <w:jc w:val="center"/>
              <w:rPr>
                <w:rStyle w:val="ForeignIndic"/>
              </w:rPr>
            </w:pPr>
            <w:r>
              <w:rPr>
                <w:rStyle w:val="ForeignIndic"/>
              </w:rPr>
              <w:t>l̥, l̥̄</w:t>
            </w:r>
          </w:p>
        </w:tc>
        <w:tc>
          <w:tcPr>
            <w:tcW w:w="803" w:type="dxa"/>
          </w:tcPr>
          <w:p w14:paraId="18F8E858" w14:textId="77777777" w:rsidR="000C7409" w:rsidRDefault="00000000">
            <w:pPr>
              <w:keepNext/>
              <w:jc w:val="center"/>
              <w:rPr>
                <w:rStyle w:val="ForeignIndic"/>
              </w:rPr>
            </w:pPr>
            <w:r>
              <w:rPr>
                <w:rStyle w:val="ForeignIndic"/>
              </w:rPr>
              <w:t>e (ē)</w:t>
            </w:r>
          </w:p>
        </w:tc>
        <w:tc>
          <w:tcPr>
            <w:tcW w:w="803" w:type="dxa"/>
          </w:tcPr>
          <w:p w14:paraId="1FF63D5B" w14:textId="77777777" w:rsidR="000C7409" w:rsidRDefault="00000000">
            <w:pPr>
              <w:keepNext/>
              <w:jc w:val="center"/>
              <w:rPr>
                <w:rStyle w:val="ForeignIndic"/>
              </w:rPr>
            </w:pPr>
            <w:r>
              <w:rPr>
                <w:rStyle w:val="ForeignIndic"/>
              </w:rPr>
              <w:t>ai</w:t>
            </w:r>
          </w:p>
        </w:tc>
        <w:tc>
          <w:tcPr>
            <w:tcW w:w="803" w:type="dxa"/>
          </w:tcPr>
          <w:p w14:paraId="449C872D" w14:textId="77777777" w:rsidR="000C7409" w:rsidRDefault="00000000">
            <w:pPr>
              <w:keepNext/>
              <w:jc w:val="center"/>
              <w:rPr>
                <w:rStyle w:val="ForeignIndic"/>
              </w:rPr>
            </w:pPr>
            <w:r>
              <w:rPr>
                <w:rStyle w:val="ForeignIndic"/>
              </w:rPr>
              <w:t>o (ō)</w:t>
            </w:r>
          </w:p>
        </w:tc>
        <w:tc>
          <w:tcPr>
            <w:tcW w:w="803" w:type="dxa"/>
          </w:tcPr>
          <w:p w14:paraId="43FAAF40" w14:textId="77777777" w:rsidR="000C7409" w:rsidRDefault="00000000">
            <w:pPr>
              <w:keepNext/>
              <w:jc w:val="center"/>
              <w:rPr>
                <w:rStyle w:val="ForeignIndic"/>
              </w:rPr>
            </w:pPr>
            <w:r>
              <w:rPr>
                <w:rStyle w:val="ForeignIndic"/>
              </w:rPr>
              <w:t>au</w:t>
            </w:r>
          </w:p>
        </w:tc>
      </w:tr>
      <w:tr w:rsidR="000C7409" w14:paraId="2A898907" w14:textId="77777777" w:rsidTr="000C7409">
        <w:tc>
          <w:tcPr>
            <w:tcW w:w="801" w:type="dxa"/>
          </w:tcPr>
          <w:p w14:paraId="4B31B5F5" w14:textId="77777777" w:rsidR="000C7409" w:rsidRDefault="00000000">
            <w:pPr>
              <w:keepNext/>
              <w:jc w:val="center"/>
              <w:rPr>
                <w:rStyle w:val="ForeignIndic"/>
              </w:rPr>
            </w:pPr>
            <w:r>
              <w:rPr>
                <w:rStyle w:val="ForeignIndic"/>
              </w:rPr>
              <w:t>k</w:t>
            </w:r>
          </w:p>
        </w:tc>
        <w:tc>
          <w:tcPr>
            <w:tcW w:w="801" w:type="dxa"/>
          </w:tcPr>
          <w:p w14:paraId="4D1E5C2F" w14:textId="77777777" w:rsidR="000C7409" w:rsidRDefault="00000000">
            <w:pPr>
              <w:keepNext/>
              <w:jc w:val="center"/>
              <w:rPr>
                <w:rStyle w:val="ForeignIndic"/>
              </w:rPr>
            </w:pPr>
            <w:r>
              <w:rPr>
                <w:rStyle w:val="ForeignIndic"/>
              </w:rPr>
              <w:t>kh</w:t>
            </w:r>
          </w:p>
        </w:tc>
        <w:tc>
          <w:tcPr>
            <w:tcW w:w="801" w:type="dxa"/>
          </w:tcPr>
          <w:p w14:paraId="20C3624D" w14:textId="77777777" w:rsidR="000C7409" w:rsidRDefault="00000000">
            <w:pPr>
              <w:keepNext/>
              <w:jc w:val="center"/>
              <w:rPr>
                <w:rStyle w:val="ForeignIndic"/>
              </w:rPr>
            </w:pPr>
            <w:r>
              <w:rPr>
                <w:rStyle w:val="ForeignIndic"/>
              </w:rPr>
              <w:t>g</w:t>
            </w:r>
          </w:p>
        </w:tc>
        <w:tc>
          <w:tcPr>
            <w:tcW w:w="801" w:type="dxa"/>
          </w:tcPr>
          <w:p w14:paraId="029ED4AE" w14:textId="77777777" w:rsidR="000C7409" w:rsidRDefault="00000000">
            <w:pPr>
              <w:keepNext/>
              <w:jc w:val="center"/>
              <w:rPr>
                <w:rStyle w:val="ForeignIndic"/>
              </w:rPr>
            </w:pPr>
            <w:r>
              <w:rPr>
                <w:rStyle w:val="ForeignIndic"/>
              </w:rPr>
              <w:t>gh</w:t>
            </w:r>
          </w:p>
        </w:tc>
        <w:tc>
          <w:tcPr>
            <w:tcW w:w="801" w:type="dxa"/>
          </w:tcPr>
          <w:p w14:paraId="2251CD3D" w14:textId="77777777" w:rsidR="000C7409" w:rsidRDefault="00000000">
            <w:pPr>
              <w:keepNext/>
              <w:jc w:val="center"/>
              <w:rPr>
                <w:rStyle w:val="ForeignIndic"/>
              </w:rPr>
            </w:pPr>
            <w:r>
              <w:rPr>
                <w:rStyle w:val="ForeignIndic"/>
              </w:rPr>
              <w:t>ṅ</w:t>
            </w:r>
          </w:p>
        </w:tc>
        <w:tc>
          <w:tcPr>
            <w:tcW w:w="802" w:type="dxa"/>
          </w:tcPr>
          <w:p w14:paraId="373B4F37" w14:textId="77777777" w:rsidR="000C7409" w:rsidRDefault="000C7409">
            <w:pPr>
              <w:keepNext/>
              <w:jc w:val="center"/>
              <w:rPr>
                <w:rStyle w:val="ForeignIndic"/>
              </w:rPr>
            </w:pPr>
          </w:p>
        </w:tc>
        <w:tc>
          <w:tcPr>
            <w:tcW w:w="802" w:type="dxa"/>
          </w:tcPr>
          <w:p w14:paraId="795AC858" w14:textId="77777777" w:rsidR="000C7409" w:rsidRDefault="00000000">
            <w:pPr>
              <w:keepNext/>
              <w:jc w:val="center"/>
              <w:rPr>
                <w:rStyle w:val="ForeignIndic"/>
              </w:rPr>
            </w:pPr>
            <w:r>
              <w:rPr>
                <w:rStyle w:val="ForeignIndic"/>
              </w:rPr>
              <w:t>c</w:t>
            </w:r>
          </w:p>
        </w:tc>
        <w:tc>
          <w:tcPr>
            <w:tcW w:w="802" w:type="dxa"/>
          </w:tcPr>
          <w:p w14:paraId="2AC4D03B" w14:textId="77777777" w:rsidR="000C7409" w:rsidRDefault="00000000">
            <w:pPr>
              <w:keepNext/>
              <w:jc w:val="center"/>
              <w:rPr>
                <w:rStyle w:val="ForeignIndic"/>
              </w:rPr>
            </w:pPr>
            <w:r>
              <w:rPr>
                <w:rStyle w:val="ForeignIndic"/>
              </w:rPr>
              <w:t>ch</w:t>
            </w:r>
          </w:p>
        </w:tc>
        <w:tc>
          <w:tcPr>
            <w:tcW w:w="803" w:type="dxa"/>
          </w:tcPr>
          <w:p w14:paraId="5B752F70" w14:textId="77777777" w:rsidR="000C7409" w:rsidRDefault="00000000">
            <w:pPr>
              <w:keepNext/>
              <w:jc w:val="center"/>
              <w:rPr>
                <w:rStyle w:val="ForeignIndic"/>
              </w:rPr>
            </w:pPr>
            <w:r>
              <w:rPr>
                <w:rStyle w:val="ForeignIndic"/>
              </w:rPr>
              <w:t>j</w:t>
            </w:r>
          </w:p>
        </w:tc>
        <w:tc>
          <w:tcPr>
            <w:tcW w:w="803" w:type="dxa"/>
          </w:tcPr>
          <w:p w14:paraId="39A9CAE2" w14:textId="77777777" w:rsidR="000C7409" w:rsidRDefault="00000000">
            <w:pPr>
              <w:keepNext/>
              <w:jc w:val="center"/>
              <w:rPr>
                <w:rStyle w:val="ForeignIndic"/>
              </w:rPr>
            </w:pPr>
            <w:r>
              <w:rPr>
                <w:rStyle w:val="ForeignIndic"/>
              </w:rPr>
              <w:t>jh</w:t>
            </w:r>
          </w:p>
        </w:tc>
        <w:tc>
          <w:tcPr>
            <w:tcW w:w="803" w:type="dxa"/>
          </w:tcPr>
          <w:p w14:paraId="41D908DB" w14:textId="77777777" w:rsidR="000C7409" w:rsidRDefault="00000000">
            <w:pPr>
              <w:keepNext/>
              <w:jc w:val="center"/>
              <w:rPr>
                <w:rStyle w:val="ForeignIndic"/>
              </w:rPr>
            </w:pPr>
            <w:r>
              <w:rPr>
                <w:rStyle w:val="ForeignIndic"/>
              </w:rPr>
              <w:t>ñ</w:t>
            </w:r>
          </w:p>
        </w:tc>
        <w:tc>
          <w:tcPr>
            <w:tcW w:w="803" w:type="dxa"/>
          </w:tcPr>
          <w:p w14:paraId="3E35A1B6" w14:textId="77777777" w:rsidR="000C7409" w:rsidRDefault="000C7409">
            <w:pPr>
              <w:keepNext/>
              <w:jc w:val="center"/>
              <w:rPr>
                <w:rStyle w:val="ForeignIndic"/>
              </w:rPr>
            </w:pPr>
          </w:p>
        </w:tc>
      </w:tr>
      <w:tr w:rsidR="000C7409" w14:paraId="2A41AE65" w14:textId="77777777" w:rsidTr="000C7409">
        <w:tc>
          <w:tcPr>
            <w:tcW w:w="801" w:type="dxa"/>
          </w:tcPr>
          <w:p w14:paraId="795A9713" w14:textId="77777777" w:rsidR="000C7409" w:rsidRDefault="00000000">
            <w:pPr>
              <w:keepNext/>
              <w:jc w:val="center"/>
              <w:rPr>
                <w:rStyle w:val="ForeignIndic"/>
              </w:rPr>
            </w:pPr>
            <w:r>
              <w:rPr>
                <w:rStyle w:val="ForeignIndic"/>
              </w:rPr>
              <w:t>ṭ</w:t>
            </w:r>
          </w:p>
        </w:tc>
        <w:tc>
          <w:tcPr>
            <w:tcW w:w="801" w:type="dxa"/>
          </w:tcPr>
          <w:p w14:paraId="2362A353" w14:textId="77777777" w:rsidR="000C7409" w:rsidRDefault="00000000">
            <w:pPr>
              <w:keepNext/>
              <w:jc w:val="center"/>
              <w:rPr>
                <w:rStyle w:val="ForeignIndic"/>
              </w:rPr>
            </w:pPr>
            <w:r>
              <w:rPr>
                <w:rStyle w:val="ForeignIndic"/>
              </w:rPr>
              <w:t>ṭh</w:t>
            </w:r>
          </w:p>
        </w:tc>
        <w:tc>
          <w:tcPr>
            <w:tcW w:w="801" w:type="dxa"/>
          </w:tcPr>
          <w:p w14:paraId="1A205E87" w14:textId="77777777" w:rsidR="000C7409" w:rsidRDefault="00000000">
            <w:pPr>
              <w:keepNext/>
              <w:jc w:val="center"/>
              <w:rPr>
                <w:rStyle w:val="ForeignIndic"/>
              </w:rPr>
            </w:pPr>
            <w:r>
              <w:rPr>
                <w:rStyle w:val="ForeignIndic"/>
              </w:rPr>
              <w:t>ḍ</w:t>
            </w:r>
          </w:p>
        </w:tc>
        <w:tc>
          <w:tcPr>
            <w:tcW w:w="801" w:type="dxa"/>
          </w:tcPr>
          <w:p w14:paraId="66D71D6F" w14:textId="77777777" w:rsidR="000C7409" w:rsidRDefault="00000000">
            <w:pPr>
              <w:keepNext/>
              <w:jc w:val="center"/>
              <w:rPr>
                <w:rStyle w:val="ForeignIndic"/>
              </w:rPr>
            </w:pPr>
            <w:r>
              <w:rPr>
                <w:rStyle w:val="ForeignIndic"/>
              </w:rPr>
              <w:t>ḍh</w:t>
            </w:r>
          </w:p>
        </w:tc>
        <w:tc>
          <w:tcPr>
            <w:tcW w:w="801" w:type="dxa"/>
          </w:tcPr>
          <w:p w14:paraId="65911499" w14:textId="77777777" w:rsidR="000C7409" w:rsidRDefault="00000000">
            <w:pPr>
              <w:keepNext/>
              <w:jc w:val="center"/>
              <w:rPr>
                <w:rStyle w:val="ForeignIndic"/>
              </w:rPr>
            </w:pPr>
            <w:r>
              <w:rPr>
                <w:rStyle w:val="ForeignIndic"/>
              </w:rPr>
              <w:t>ṇ</w:t>
            </w:r>
          </w:p>
        </w:tc>
        <w:tc>
          <w:tcPr>
            <w:tcW w:w="802" w:type="dxa"/>
          </w:tcPr>
          <w:p w14:paraId="09D0134B" w14:textId="77777777" w:rsidR="000C7409" w:rsidRDefault="000C7409">
            <w:pPr>
              <w:keepNext/>
              <w:jc w:val="center"/>
              <w:rPr>
                <w:rStyle w:val="ForeignIndic"/>
              </w:rPr>
            </w:pPr>
          </w:p>
        </w:tc>
        <w:tc>
          <w:tcPr>
            <w:tcW w:w="802" w:type="dxa"/>
          </w:tcPr>
          <w:p w14:paraId="0E80D255" w14:textId="77777777" w:rsidR="000C7409" w:rsidRDefault="00000000">
            <w:pPr>
              <w:keepNext/>
              <w:jc w:val="center"/>
              <w:rPr>
                <w:rStyle w:val="ForeignIndic"/>
              </w:rPr>
            </w:pPr>
            <w:r>
              <w:rPr>
                <w:rStyle w:val="ForeignIndic"/>
              </w:rPr>
              <w:t>t</w:t>
            </w:r>
          </w:p>
        </w:tc>
        <w:tc>
          <w:tcPr>
            <w:tcW w:w="802" w:type="dxa"/>
          </w:tcPr>
          <w:p w14:paraId="7F11AF30" w14:textId="77777777" w:rsidR="000C7409" w:rsidRDefault="00000000">
            <w:pPr>
              <w:keepNext/>
              <w:jc w:val="center"/>
              <w:rPr>
                <w:rStyle w:val="ForeignIndic"/>
              </w:rPr>
            </w:pPr>
            <w:r>
              <w:rPr>
                <w:rStyle w:val="ForeignIndic"/>
              </w:rPr>
              <w:t>th</w:t>
            </w:r>
          </w:p>
        </w:tc>
        <w:tc>
          <w:tcPr>
            <w:tcW w:w="803" w:type="dxa"/>
          </w:tcPr>
          <w:p w14:paraId="647ABA00" w14:textId="77777777" w:rsidR="000C7409" w:rsidRDefault="00000000">
            <w:pPr>
              <w:keepNext/>
              <w:jc w:val="center"/>
              <w:rPr>
                <w:rStyle w:val="ForeignIndic"/>
              </w:rPr>
            </w:pPr>
            <w:r>
              <w:rPr>
                <w:rStyle w:val="ForeignIndic"/>
              </w:rPr>
              <w:t>d</w:t>
            </w:r>
          </w:p>
        </w:tc>
        <w:tc>
          <w:tcPr>
            <w:tcW w:w="803" w:type="dxa"/>
          </w:tcPr>
          <w:p w14:paraId="533E6BB0" w14:textId="77777777" w:rsidR="000C7409" w:rsidRDefault="00000000">
            <w:pPr>
              <w:keepNext/>
              <w:jc w:val="center"/>
              <w:rPr>
                <w:rStyle w:val="ForeignIndic"/>
              </w:rPr>
            </w:pPr>
            <w:r>
              <w:rPr>
                <w:rStyle w:val="ForeignIndic"/>
              </w:rPr>
              <w:t>dh</w:t>
            </w:r>
          </w:p>
        </w:tc>
        <w:tc>
          <w:tcPr>
            <w:tcW w:w="803" w:type="dxa"/>
          </w:tcPr>
          <w:p w14:paraId="1CB6290A" w14:textId="77777777" w:rsidR="000C7409" w:rsidRDefault="00000000">
            <w:pPr>
              <w:keepNext/>
              <w:jc w:val="center"/>
              <w:rPr>
                <w:rStyle w:val="ForeignIndic"/>
              </w:rPr>
            </w:pPr>
            <w:r>
              <w:rPr>
                <w:rStyle w:val="ForeignIndic"/>
              </w:rPr>
              <w:t>n</w:t>
            </w:r>
          </w:p>
        </w:tc>
        <w:tc>
          <w:tcPr>
            <w:tcW w:w="803" w:type="dxa"/>
          </w:tcPr>
          <w:p w14:paraId="13511FE7" w14:textId="77777777" w:rsidR="000C7409" w:rsidRDefault="000C7409">
            <w:pPr>
              <w:keepNext/>
              <w:jc w:val="center"/>
              <w:rPr>
                <w:rStyle w:val="ForeignIndic"/>
              </w:rPr>
            </w:pPr>
          </w:p>
        </w:tc>
      </w:tr>
      <w:tr w:rsidR="000C7409" w14:paraId="3CCBF1DF" w14:textId="77777777" w:rsidTr="000C7409">
        <w:tc>
          <w:tcPr>
            <w:tcW w:w="801" w:type="dxa"/>
          </w:tcPr>
          <w:p w14:paraId="34CC2B7D" w14:textId="77777777" w:rsidR="000C7409" w:rsidRDefault="00000000">
            <w:pPr>
              <w:keepNext/>
              <w:jc w:val="center"/>
              <w:rPr>
                <w:rStyle w:val="ForeignIndic"/>
              </w:rPr>
            </w:pPr>
            <w:r>
              <w:rPr>
                <w:rStyle w:val="ForeignIndic"/>
              </w:rPr>
              <w:t>p</w:t>
            </w:r>
          </w:p>
        </w:tc>
        <w:tc>
          <w:tcPr>
            <w:tcW w:w="801" w:type="dxa"/>
          </w:tcPr>
          <w:p w14:paraId="17AD293D" w14:textId="77777777" w:rsidR="000C7409" w:rsidRDefault="00000000">
            <w:pPr>
              <w:keepNext/>
              <w:jc w:val="center"/>
              <w:rPr>
                <w:rStyle w:val="ForeignIndic"/>
              </w:rPr>
            </w:pPr>
            <w:r>
              <w:rPr>
                <w:rStyle w:val="ForeignIndic"/>
              </w:rPr>
              <w:t>ph</w:t>
            </w:r>
          </w:p>
        </w:tc>
        <w:tc>
          <w:tcPr>
            <w:tcW w:w="801" w:type="dxa"/>
          </w:tcPr>
          <w:p w14:paraId="6913BFEE" w14:textId="77777777" w:rsidR="000C7409" w:rsidRDefault="00000000">
            <w:pPr>
              <w:keepNext/>
              <w:jc w:val="center"/>
              <w:rPr>
                <w:rStyle w:val="ForeignIndic"/>
              </w:rPr>
            </w:pPr>
            <w:r>
              <w:rPr>
                <w:rStyle w:val="ForeignIndic"/>
              </w:rPr>
              <w:t>b</w:t>
            </w:r>
          </w:p>
        </w:tc>
        <w:tc>
          <w:tcPr>
            <w:tcW w:w="801" w:type="dxa"/>
          </w:tcPr>
          <w:p w14:paraId="35B70533" w14:textId="77777777" w:rsidR="000C7409" w:rsidRDefault="00000000">
            <w:pPr>
              <w:keepNext/>
              <w:jc w:val="center"/>
              <w:rPr>
                <w:rStyle w:val="ForeignIndic"/>
              </w:rPr>
            </w:pPr>
            <w:r>
              <w:rPr>
                <w:rStyle w:val="ForeignIndic"/>
              </w:rPr>
              <w:t>bh</w:t>
            </w:r>
          </w:p>
        </w:tc>
        <w:tc>
          <w:tcPr>
            <w:tcW w:w="801" w:type="dxa"/>
          </w:tcPr>
          <w:p w14:paraId="494F330B" w14:textId="77777777" w:rsidR="000C7409" w:rsidRDefault="00000000">
            <w:pPr>
              <w:keepNext/>
              <w:jc w:val="center"/>
              <w:rPr>
                <w:rStyle w:val="ForeignIndic"/>
              </w:rPr>
            </w:pPr>
            <w:r>
              <w:rPr>
                <w:rStyle w:val="ForeignIndic"/>
              </w:rPr>
              <w:t>m</w:t>
            </w:r>
          </w:p>
        </w:tc>
        <w:tc>
          <w:tcPr>
            <w:tcW w:w="802" w:type="dxa"/>
          </w:tcPr>
          <w:p w14:paraId="7E660BB4" w14:textId="77777777" w:rsidR="000C7409" w:rsidRDefault="000C7409">
            <w:pPr>
              <w:keepNext/>
              <w:jc w:val="center"/>
              <w:rPr>
                <w:rStyle w:val="ForeignIndic"/>
              </w:rPr>
            </w:pPr>
          </w:p>
        </w:tc>
        <w:tc>
          <w:tcPr>
            <w:tcW w:w="802" w:type="dxa"/>
          </w:tcPr>
          <w:p w14:paraId="2BDBE902" w14:textId="77777777" w:rsidR="000C7409" w:rsidRDefault="00000000">
            <w:pPr>
              <w:keepNext/>
              <w:jc w:val="center"/>
              <w:rPr>
                <w:rStyle w:val="ForeignIndic"/>
              </w:rPr>
            </w:pPr>
            <w:r>
              <w:rPr>
                <w:rStyle w:val="ForeignIndic"/>
              </w:rPr>
              <w:t>y</w:t>
            </w:r>
          </w:p>
        </w:tc>
        <w:tc>
          <w:tcPr>
            <w:tcW w:w="802" w:type="dxa"/>
          </w:tcPr>
          <w:p w14:paraId="2E86CBDE" w14:textId="77777777" w:rsidR="000C7409" w:rsidRDefault="00000000">
            <w:pPr>
              <w:keepNext/>
              <w:jc w:val="center"/>
              <w:rPr>
                <w:rStyle w:val="ForeignIndic"/>
              </w:rPr>
            </w:pPr>
            <w:r>
              <w:rPr>
                <w:rStyle w:val="ForeignIndic"/>
              </w:rPr>
              <w:t>r</w:t>
            </w:r>
          </w:p>
        </w:tc>
        <w:tc>
          <w:tcPr>
            <w:tcW w:w="803" w:type="dxa"/>
          </w:tcPr>
          <w:p w14:paraId="0447CAD6" w14:textId="77777777" w:rsidR="000C7409" w:rsidRDefault="00000000">
            <w:pPr>
              <w:keepNext/>
              <w:jc w:val="center"/>
              <w:rPr>
                <w:rStyle w:val="ForeignIndic"/>
              </w:rPr>
            </w:pPr>
            <w:r>
              <w:rPr>
                <w:rStyle w:val="ForeignIndic"/>
              </w:rPr>
              <w:t>l</w:t>
            </w:r>
          </w:p>
        </w:tc>
        <w:tc>
          <w:tcPr>
            <w:tcW w:w="803" w:type="dxa"/>
          </w:tcPr>
          <w:p w14:paraId="513D1649" w14:textId="77777777" w:rsidR="000C7409" w:rsidRDefault="00000000">
            <w:pPr>
              <w:keepNext/>
              <w:jc w:val="center"/>
              <w:rPr>
                <w:rStyle w:val="ForeignIndic"/>
              </w:rPr>
            </w:pPr>
            <w:r>
              <w:rPr>
                <w:rStyle w:val="ForeignIndic"/>
              </w:rPr>
              <w:t>v</w:t>
            </w:r>
          </w:p>
        </w:tc>
        <w:tc>
          <w:tcPr>
            <w:tcW w:w="803" w:type="dxa"/>
          </w:tcPr>
          <w:p w14:paraId="2F8CBE3F" w14:textId="77777777" w:rsidR="000C7409" w:rsidRDefault="000C7409">
            <w:pPr>
              <w:keepNext/>
              <w:jc w:val="center"/>
              <w:rPr>
                <w:rStyle w:val="ForeignIndic"/>
              </w:rPr>
            </w:pPr>
          </w:p>
        </w:tc>
        <w:tc>
          <w:tcPr>
            <w:tcW w:w="803" w:type="dxa"/>
          </w:tcPr>
          <w:p w14:paraId="456B348D" w14:textId="77777777" w:rsidR="000C7409" w:rsidRDefault="000C7409">
            <w:pPr>
              <w:keepNext/>
              <w:jc w:val="center"/>
              <w:rPr>
                <w:rStyle w:val="ForeignIndic"/>
              </w:rPr>
            </w:pPr>
          </w:p>
        </w:tc>
      </w:tr>
      <w:tr w:rsidR="000C7409" w14:paraId="7E5EC20A" w14:textId="77777777" w:rsidTr="000C7409">
        <w:tc>
          <w:tcPr>
            <w:tcW w:w="801" w:type="dxa"/>
          </w:tcPr>
          <w:p w14:paraId="770ABA05" w14:textId="77777777" w:rsidR="000C7409" w:rsidRDefault="00000000">
            <w:pPr>
              <w:jc w:val="center"/>
              <w:rPr>
                <w:rStyle w:val="ForeignIndic"/>
              </w:rPr>
            </w:pPr>
            <w:r>
              <w:rPr>
                <w:rStyle w:val="ForeignIndic"/>
              </w:rPr>
              <w:t>ś</w:t>
            </w:r>
          </w:p>
        </w:tc>
        <w:tc>
          <w:tcPr>
            <w:tcW w:w="801" w:type="dxa"/>
          </w:tcPr>
          <w:p w14:paraId="718F52FD" w14:textId="77777777" w:rsidR="000C7409" w:rsidRDefault="00000000">
            <w:pPr>
              <w:jc w:val="center"/>
              <w:rPr>
                <w:rStyle w:val="ForeignIndic"/>
              </w:rPr>
            </w:pPr>
            <w:r>
              <w:rPr>
                <w:rStyle w:val="ForeignIndic"/>
              </w:rPr>
              <w:t>ṣ</w:t>
            </w:r>
          </w:p>
        </w:tc>
        <w:tc>
          <w:tcPr>
            <w:tcW w:w="801" w:type="dxa"/>
          </w:tcPr>
          <w:p w14:paraId="226FB9CF" w14:textId="77777777" w:rsidR="000C7409" w:rsidRDefault="00000000">
            <w:pPr>
              <w:jc w:val="center"/>
              <w:rPr>
                <w:rStyle w:val="ForeignIndic"/>
              </w:rPr>
            </w:pPr>
            <w:r>
              <w:rPr>
                <w:rStyle w:val="ForeignIndic"/>
              </w:rPr>
              <w:t>s</w:t>
            </w:r>
          </w:p>
        </w:tc>
        <w:tc>
          <w:tcPr>
            <w:tcW w:w="801" w:type="dxa"/>
          </w:tcPr>
          <w:p w14:paraId="33380474" w14:textId="77777777" w:rsidR="000C7409" w:rsidRDefault="00000000">
            <w:pPr>
              <w:jc w:val="center"/>
              <w:rPr>
                <w:rStyle w:val="ForeignIndic"/>
              </w:rPr>
            </w:pPr>
            <w:r>
              <w:rPr>
                <w:rStyle w:val="ForeignIndic"/>
              </w:rPr>
              <w:t>h</w:t>
            </w:r>
          </w:p>
        </w:tc>
        <w:tc>
          <w:tcPr>
            <w:tcW w:w="801" w:type="dxa"/>
          </w:tcPr>
          <w:p w14:paraId="070FB035" w14:textId="77777777" w:rsidR="000C7409" w:rsidRDefault="000C7409">
            <w:pPr>
              <w:jc w:val="center"/>
              <w:rPr>
                <w:rStyle w:val="ForeignIndic"/>
              </w:rPr>
            </w:pPr>
          </w:p>
        </w:tc>
        <w:tc>
          <w:tcPr>
            <w:tcW w:w="802" w:type="dxa"/>
          </w:tcPr>
          <w:p w14:paraId="7FE7A177" w14:textId="77777777" w:rsidR="000C7409" w:rsidRDefault="000C7409">
            <w:pPr>
              <w:jc w:val="center"/>
              <w:rPr>
                <w:rStyle w:val="ForeignIndic"/>
              </w:rPr>
            </w:pPr>
          </w:p>
        </w:tc>
        <w:tc>
          <w:tcPr>
            <w:tcW w:w="802" w:type="dxa"/>
          </w:tcPr>
          <w:p w14:paraId="742A459E" w14:textId="77777777" w:rsidR="000C7409" w:rsidRDefault="00000000">
            <w:pPr>
              <w:jc w:val="center"/>
              <w:rPr>
                <w:rStyle w:val="ForeignIndic"/>
              </w:rPr>
            </w:pPr>
            <w:r>
              <w:rPr>
                <w:rStyle w:val="ForeignIndic"/>
              </w:rPr>
              <w:t>ṁ</w:t>
            </w:r>
          </w:p>
        </w:tc>
        <w:tc>
          <w:tcPr>
            <w:tcW w:w="802" w:type="dxa"/>
          </w:tcPr>
          <w:p w14:paraId="14BDB41D" w14:textId="77777777" w:rsidR="000C7409" w:rsidRDefault="00000000">
            <w:pPr>
              <w:jc w:val="center"/>
              <w:rPr>
                <w:rStyle w:val="ForeignIndic"/>
              </w:rPr>
            </w:pPr>
            <w:r>
              <w:rPr>
                <w:rStyle w:val="ForeignIndic"/>
              </w:rPr>
              <w:t>ḥ</w:t>
            </w:r>
          </w:p>
        </w:tc>
        <w:tc>
          <w:tcPr>
            <w:tcW w:w="803" w:type="dxa"/>
          </w:tcPr>
          <w:p w14:paraId="4CB37DCC" w14:textId="77777777" w:rsidR="000C7409" w:rsidRDefault="000C7409">
            <w:pPr>
              <w:jc w:val="center"/>
              <w:rPr>
                <w:rStyle w:val="ForeignIndic"/>
              </w:rPr>
            </w:pPr>
          </w:p>
        </w:tc>
        <w:tc>
          <w:tcPr>
            <w:tcW w:w="803" w:type="dxa"/>
          </w:tcPr>
          <w:p w14:paraId="1CEDDCF8" w14:textId="77777777" w:rsidR="000C7409" w:rsidRDefault="000C7409">
            <w:pPr>
              <w:jc w:val="center"/>
              <w:rPr>
                <w:rStyle w:val="ForeignIndic"/>
              </w:rPr>
            </w:pPr>
          </w:p>
        </w:tc>
        <w:tc>
          <w:tcPr>
            <w:tcW w:w="803" w:type="dxa"/>
          </w:tcPr>
          <w:p w14:paraId="6C42D21C" w14:textId="77777777" w:rsidR="000C7409" w:rsidRDefault="000C7409">
            <w:pPr>
              <w:jc w:val="center"/>
              <w:rPr>
                <w:rStyle w:val="ForeignIndic"/>
              </w:rPr>
            </w:pPr>
          </w:p>
        </w:tc>
        <w:tc>
          <w:tcPr>
            <w:tcW w:w="803" w:type="dxa"/>
          </w:tcPr>
          <w:p w14:paraId="5A8368F7" w14:textId="77777777" w:rsidR="000C7409" w:rsidRDefault="000C7409">
            <w:pPr>
              <w:jc w:val="center"/>
              <w:rPr>
                <w:rStyle w:val="ForeignIndic"/>
              </w:rPr>
            </w:pPr>
          </w:p>
        </w:tc>
      </w:tr>
    </w:tbl>
    <w:p w14:paraId="1446F292" w14:textId="77777777" w:rsidR="000C7409" w:rsidRDefault="00000000">
      <w:pPr>
        <w:pStyle w:val="Cmsor3"/>
        <w:rPr>
          <w:rStyle w:val="Foreign"/>
          <w:i w:val="0"/>
          <w:iCs w:val="0"/>
          <w:noProof w:val="0"/>
        </w:rPr>
      </w:pPr>
      <w:bookmarkStart w:id="235" w:name="_Toc204157176"/>
      <w:bookmarkStart w:id="236" w:name="_Ref199856693"/>
      <w:r>
        <w:rPr>
          <w:rStyle w:val="Foreign"/>
          <w:i w:val="0"/>
          <w:iCs w:val="0"/>
          <w:noProof w:val="0"/>
        </w:rPr>
        <w:t>Digraphs in the transliteration</w:t>
      </w:r>
      <w:bookmarkEnd w:id="235"/>
    </w:p>
    <w:p w14:paraId="00D4851D" w14:textId="0EF6D785" w:rsidR="000C7409"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sidR="00510B1B">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510B1B">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510B1B">
        <w:rPr>
          <w:lang w:eastAsia="en-US" w:bidi="ar-SA"/>
        </w:rPr>
        <w:t>3.5.1</w:t>
      </w:r>
      <w:r>
        <w:rPr>
          <w:lang w:eastAsia="en-US" w:bidi="ar-SA"/>
        </w:rPr>
        <w:fldChar w:fldCharType="end"/>
      </w:r>
      <w:r>
        <w:rPr>
          <w:lang w:eastAsia="en-US" w:bidi="ar-SA"/>
        </w:rPr>
        <w:t>).</w:t>
      </w:r>
    </w:p>
    <w:p w14:paraId="7403543E" w14:textId="77777777" w:rsidR="000C7409" w:rsidRDefault="00000000">
      <w:pPr>
        <w:pStyle w:val="Cmsor3"/>
      </w:pPr>
      <w:bookmarkStart w:id="237" w:name="_Ref203752581"/>
      <w:bookmarkStart w:id="238" w:name="_Toc204157177"/>
      <w:r>
        <w:t xml:space="preserve">Vocalic </w:t>
      </w:r>
      <w:r>
        <w:rPr>
          <w:rStyle w:val="Foreign"/>
        </w:rPr>
        <w:t>r</w:t>
      </w:r>
      <w:r>
        <w:t xml:space="preserve"> and </w:t>
      </w:r>
      <w:r>
        <w:rPr>
          <w:rStyle w:val="Foreign"/>
        </w:rPr>
        <w:t>l</w:t>
      </w:r>
      <w:bookmarkEnd w:id="236"/>
      <w:bookmarkEnd w:id="237"/>
      <w:bookmarkEnd w:id="238"/>
    </w:p>
    <w:p w14:paraId="3EC3BCE5" w14:textId="45BCF64A" w:rsidR="000C7409"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510B1B">
        <w:t xml:space="preserve">Figure </w:t>
      </w:r>
      <w:r w:rsidR="00510B1B">
        <w:rPr>
          <w:noProof/>
        </w:rPr>
        <w:t>4.1</w:t>
      </w:r>
      <w:r w:rsidR="00510B1B">
        <w:t>.</w:t>
      </w:r>
      <w:r w:rsidR="00510B1B">
        <w:rPr>
          <w:noProof/>
        </w:rPr>
        <w:t>A</w:t>
      </w:r>
      <w:r>
        <w:fldChar w:fldCharType="end"/>
      </w:r>
      <w:r>
        <w:t xml:space="preserve"> above, or use shorthand (§</w:t>
      </w:r>
      <w:r>
        <w:fldChar w:fldCharType="begin"/>
      </w:r>
      <w:r>
        <w:instrText xml:space="preserve"> REF _Ref201052141 \r \h </w:instrText>
      </w:r>
      <w:r>
        <w:fldChar w:fldCharType="separate"/>
      </w:r>
      <w:r w:rsidR="00510B1B">
        <w:t>3.5.6</w:t>
      </w:r>
      <w:r>
        <w:fldChar w:fldCharType="end"/>
      </w:r>
      <w:r>
        <w:t>).</w:t>
      </w:r>
    </w:p>
    <w:p w14:paraId="763271A2" w14:textId="77777777" w:rsidR="000C7409" w:rsidRDefault="00000000">
      <w:pPr>
        <w:pStyle w:val="Lista"/>
      </w:pPr>
      <w:r>
        <w:t>if necessary, you may use underdots instead of undercircles</w:t>
      </w:r>
      <w:bookmarkStart w:id="239"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39"/>
      <w:r>
        <w:t xml:space="preserve">, i.e. </w:t>
      </w:r>
    </w:p>
    <w:p w14:paraId="083E48E5" w14:textId="77777777" w:rsidR="000C7409" w:rsidRDefault="00000000">
      <w:pPr>
        <w:pStyle w:val="Lista2"/>
      </w:pPr>
      <w:r>
        <w:rPr>
          <w:rStyle w:val="Foreign"/>
        </w:rPr>
        <w:t>ṛ</w:t>
      </w:r>
      <w:r>
        <w:t xml:space="preserve"> instead of </w:t>
      </w:r>
      <w:r>
        <w:rPr>
          <w:rStyle w:val="Foreign"/>
        </w:rPr>
        <w:t>r̥</w:t>
      </w:r>
    </w:p>
    <w:p w14:paraId="587F222D" w14:textId="77777777" w:rsidR="000C7409" w:rsidRDefault="00000000">
      <w:pPr>
        <w:pStyle w:val="Lista2"/>
      </w:pPr>
      <w:r>
        <w:rPr>
          <w:rStyle w:val="Foreign"/>
        </w:rPr>
        <w:t>ṝ</w:t>
      </w:r>
      <w:r>
        <w:t xml:space="preserve"> instead of </w:t>
      </w:r>
      <w:r>
        <w:rPr>
          <w:rStyle w:val="Foreign"/>
        </w:rPr>
        <w:t>r̥̄</w:t>
      </w:r>
      <w:r>
        <w:t xml:space="preserve"> </w:t>
      </w:r>
    </w:p>
    <w:p w14:paraId="204EFFE7" w14:textId="77777777" w:rsidR="000C7409" w:rsidRDefault="00000000">
      <w:pPr>
        <w:pStyle w:val="Lista2"/>
      </w:pPr>
      <w:r>
        <w:rPr>
          <w:rStyle w:val="Foreign"/>
        </w:rPr>
        <w:t>ḷ</w:t>
      </w:r>
      <w:r>
        <w:t xml:space="preserve"> instead of </w:t>
      </w:r>
      <w:r>
        <w:rPr>
          <w:rStyle w:val="Foreign"/>
        </w:rPr>
        <w:t>l̥</w:t>
      </w:r>
    </w:p>
    <w:p w14:paraId="11BBF572" w14:textId="77777777" w:rsidR="000C7409" w:rsidRDefault="00000000">
      <w:pPr>
        <w:pStyle w:val="Lista2"/>
      </w:pPr>
      <w:r>
        <w:rPr>
          <w:rStyle w:val="Foreign"/>
        </w:rPr>
        <w:t>ḹ</w:t>
      </w:r>
      <w:r>
        <w:t xml:space="preserve"> instead of </w:t>
      </w:r>
      <w:r>
        <w:rPr>
          <w:rStyle w:val="Foreign"/>
        </w:rPr>
        <w:t>l̥̄</w:t>
      </w:r>
    </w:p>
    <w:p w14:paraId="72C3D68D" w14:textId="4D1FA4C2" w:rsidR="000C7409"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510B1B">
        <w:t>4.2.1</w:t>
      </w:r>
      <w:r>
        <w:fldChar w:fldCharType="end"/>
      </w:r>
      <w:r>
        <w:t>)</w:t>
      </w:r>
    </w:p>
    <w:p w14:paraId="5E0ACBA4" w14:textId="77777777" w:rsidR="000C7409"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5F334C7C" w14:textId="77777777" w:rsidR="000C7409" w:rsidRDefault="00000000">
      <w:pPr>
        <w:pStyle w:val="Cmsor3"/>
      </w:pPr>
      <w:bookmarkStart w:id="240" w:name="_Ref17290022"/>
      <w:bookmarkStart w:id="241" w:name="_Toc17811429"/>
      <w:bookmarkStart w:id="242" w:name="_Toc17811484"/>
      <w:bookmarkStart w:id="243" w:name="_Toc204157178"/>
      <w:r>
        <w:t xml:space="preserve">Transliteration of </w:t>
      </w:r>
      <w:r>
        <w:rPr>
          <w:rStyle w:val="Foreign"/>
        </w:rPr>
        <w:t>e</w:t>
      </w:r>
      <w:r>
        <w:rPr>
          <w:rFonts w:eastAsia="Gentium"/>
        </w:rPr>
        <w:t xml:space="preserve"> and </w:t>
      </w:r>
      <w:r>
        <w:rPr>
          <w:rStyle w:val="Foreign"/>
        </w:rPr>
        <w:t>o</w:t>
      </w:r>
      <w:bookmarkEnd w:id="240"/>
      <w:bookmarkEnd w:id="241"/>
      <w:bookmarkEnd w:id="242"/>
      <w:bookmarkEnd w:id="243"/>
    </w:p>
    <w:p w14:paraId="4E0A1F31" w14:textId="797DE721" w:rsidR="000C7409"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w:t>
      </w:r>
      <w:r>
        <w:lastRenderedPageBreak/>
        <w:t xml:space="preserve">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510B1B">
        <w:t>4.6.2</w:t>
      </w:r>
      <w:r>
        <w:fldChar w:fldCharType="end"/>
      </w:r>
      <w:r>
        <w:t xml:space="preserve"> about the editorial distinction of the long phonemes /ē/ and /ō/ when written with the basic graphemes &lt;e&gt; and &lt;o&gt;.</w:t>
      </w:r>
    </w:p>
    <w:p w14:paraId="755B7516" w14:textId="77777777" w:rsidR="000C7409" w:rsidRDefault="00000000">
      <w:pPr>
        <w:pStyle w:val="Cmsor3"/>
      </w:pPr>
      <w:bookmarkStart w:id="244" w:name="_Toc204157179"/>
      <w:bookmarkStart w:id="245" w:name="_Ref15558357"/>
      <w:bookmarkStart w:id="246" w:name="_Toc17811431"/>
      <w:bookmarkStart w:id="247" w:name="_Toc17811486"/>
      <w:bookmarkStart w:id="248" w:name="_Toc199757562"/>
      <w:r>
        <w:rPr>
          <w:rStyle w:val="Foreign"/>
        </w:rPr>
        <w:t>Anusvāra</w:t>
      </w:r>
      <w:r>
        <w:t xml:space="preserve"> and its relatives</w:t>
      </w:r>
      <w:bookmarkEnd w:id="244"/>
    </w:p>
    <w:p w14:paraId="50A7C879" w14:textId="77777777" w:rsidR="000C7409"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0C7409" w14:paraId="7B0C8404" w14:textId="77777777" w:rsidTr="000C7409">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FC2B0FC" w14:textId="119DCE52" w:rsidR="000C7409" w:rsidRDefault="00000000">
            <w:pPr>
              <w:pStyle w:val="Kpalrs"/>
              <w:keepNext/>
            </w:pPr>
            <w:bookmarkStart w:id="249" w:name="_Ref201062139"/>
            <w:r>
              <w:t xml:space="preserve">Figure </w:t>
            </w:r>
            <w:fldSimple w:instr=" STYLEREF 2 \s ">
              <w:r w:rsidR="00510B1B">
                <w:rPr>
                  <w:noProof/>
                </w:rPr>
                <w:t>4.1</w:t>
              </w:r>
            </w:fldSimple>
            <w:r>
              <w:t>.</w:t>
            </w:r>
            <w:fldSimple w:instr=" SEQ Figure \* ALPHABETIC \s 2 ">
              <w:r w:rsidR="00510B1B">
                <w:rPr>
                  <w:noProof/>
                </w:rPr>
                <w:t>B</w:t>
              </w:r>
            </w:fldSimple>
            <w:bookmarkEnd w:id="249"/>
            <w:r>
              <w:t>. Anusvāra relatives</w:t>
            </w:r>
          </w:p>
        </w:tc>
      </w:tr>
      <w:tr w:rsidR="000C7409" w14:paraId="28DB4B21" w14:textId="77777777" w:rsidTr="000C7409">
        <w:tc>
          <w:tcPr>
            <w:tcW w:w="1925" w:type="dxa"/>
            <w:shd w:val="clear" w:color="auto" w:fill="F0F7D7"/>
          </w:tcPr>
          <w:p w14:paraId="2A3190CE" w14:textId="77777777" w:rsidR="000C7409" w:rsidRDefault="00000000">
            <w:pPr>
              <w:keepNext/>
              <w:jc w:val="center"/>
            </w:pPr>
            <w:r>
              <w:t>1</w:t>
            </w:r>
          </w:p>
        </w:tc>
        <w:tc>
          <w:tcPr>
            <w:tcW w:w="1925" w:type="dxa"/>
            <w:shd w:val="clear" w:color="auto" w:fill="F0F7D7"/>
          </w:tcPr>
          <w:p w14:paraId="4A8CF259" w14:textId="77777777" w:rsidR="000C7409" w:rsidRDefault="00000000">
            <w:pPr>
              <w:keepNext/>
              <w:jc w:val="center"/>
            </w:pPr>
            <w:r>
              <w:t>2</w:t>
            </w:r>
          </w:p>
        </w:tc>
        <w:tc>
          <w:tcPr>
            <w:tcW w:w="1926" w:type="dxa"/>
            <w:shd w:val="clear" w:color="auto" w:fill="F0F7D7"/>
          </w:tcPr>
          <w:p w14:paraId="1C3A0D10" w14:textId="77777777" w:rsidR="000C7409" w:rsidRDefault="00000000">
            <w:pPr>
              <w:keepNext/>
              <w:jc w:val="center"/>
            </w:pPr>
            <w:r>
              <w:t>3</w:t>
            </w:r>
          </w:p>
        </w:tc>
        <w:tc>
          <w:tcPr>
            <w:tcW w:w="1926" w:type="dxa"/>
            <w:shd w:val="clear" w:color="auto" w:fill="F0F7D7"/>
          </w:tcPr>
          <w:p w14:paraId="7A13D249" w14:textId="77777777" w:rsidR="000C7409" w:rsidRDefault="00000000">
            <w:pPr>
              <w:keepNext/>
              <w:jc w:val="center"/>
            </w:pPr>
            <w:r>
              <w:t>4</w:t>
            </w:r>
          </w:p>
        </w:tc>
        <w:tc>
          <w:tcPr>
            <w:tcW w:w="1926" w:type="dxa"/>
            <w:shd w:val="clear" w:color="auto" w:fill="F0F7D7"/>
          </w:tcPr>
          <w:p w14:paraId="6577328D" w14:textId="77777777" w:rsidR="000C7409" w:rsidRDefault="00000000">
            <w:pPr>
              <w:keepNext/>
              <w:jc w:val="center"/>
            </w:pPr>
            <w:r>
              <w:t>5</w:t>
            </w:r>
          </w:p>
        </w:tc>
      </w:tr>
      <w:tr w:rsidR="000C7409" w14:paraId="6766AF5D" w14:textId="77777777" w:rsidTr="000C7409">
        <w:tc>
          <w:tcPr>
            <w:tcW w:w="1925" w:type="dxa"/>
          </w:tcPr>
          <w:p w14:paraId="7FDDE6C9" w14:textId="77777777" w:rsidR="000C7409" w:rsidRDefault="00000000">
            <w:pPr>
              <w:keepNext/>
              <w:jc w:val="center"/>
            </w:pPr>
            <w:r>
              <w:rPr>
                <w:rStyle w:val="Foreign"/>
              </w:rPr>
              <w:t>anusvāra</w:t>
            </w:r>
          </w:p>
        </w:tc>
        <w:tc>
          <w:tcPr>
            <w:tcW w:w="1925" w:type="dxa"/>
          </w:tcPr>
          <w:p w14:paraId="7EEB96E4" w14:textId="77777777" w:rsidR="000C7409" w:rsidRDefault="00000000">
            <w:pPr>
              <w:keepNext/>
              <w:jc w:val="center"/>
            </w:pPr>
            <w:r>
              <w:rPr>
                <w:rStyle w:val="Foreign"/>
              </w:rPr>
              <w:t>anunāsika</w:t>
            </w:r>
            <w:r>
              <w:t xml:space="preserve">/ </w:t>
            </w:r>
            <w:r>
              <w:rPr>
                <w:rStyle w:val="Foreign"/>
              </w:rPr>
              <w:t>candrabindu</w:t>
            </w:r>
          </w:p>
        </w:tc>
        <w:tc>
          <w:tcPr>
            <w:tcW w:w="1926" w:type="dxa"/>
          </w:tcPr>
          <w:p w14:paraId="2F089BFF" w14:textId="77777777" w:rsidR="000C7409" w:rsidRDefault="00000000">
            <w:pPr>
              <w:keepNext/>
              <w:jc w:val="center"/>
              <w:rPr>
                <w:rStyle w:val="Foreign"/>
              </w:rPr>
            </w:pPr>
            <w:r>
              <w:rPr>
                <w:rStyle w:val="Foreign"/>
              </w:rPr>
              <w:t>ulu ricem</w:t>
            </w:r>
          </w:p>
        </w:tc>
        <w:tc>
          <w:tcPr>
            <w:tcW w:w="1926" w:type="dxa"/>
          </w:tcPr>
          <w:p w14:paraId="78554027" w14:textId="77777777" w:rsidR="000C7409" w:rsidRDefault="00000000">
            <w:pPr>
              <w:keepNext/>
              <w:jc w:val="center"/>
              <w:rPr>
                <w:rStyle w:val="Foreign"/>
              </w:rPr>
            </w:pPr>
            <w:r>
              <w:rPr>
                <w:rStyle w:val="Foreign"/>
              </w:rPr>
              <w:t>anusvāra-candra</w:t>
            </w:r>
          </w:p>
        </w:tc>
        <w:tc>
          <w:tcPr>
            <w:tcW w:w="1926" w:type="dxa"/>
          </w:tcPr>
          <w:p w14:paraId="798B130C" w14:textId="77777777" w:rsidR="000C7409" w:rsidRDefault="00000000">
            <w:pPr>
              <w:keepNext/>
              <w:jc w:val="center"/>
            </w:pPr>
            <w:r>
              <w:t xml:space="preserve">Bengali variant </w:t>
            </w:r>
            <w:r>
              <w:rPr>
                <w:rStyle w:val="Foreign"/>
              </w:rPr>
              <w:t>anusvāra</w:t>
            </w:r>
          </w:p>
        </w:tc>
      </w:tr>
      <w:tr w:rsidR="000C7409" w14:paraId="1E2507B7" w14:textId="77777777" w:rsidTr="000C7409">
        <w:trPr>
          <w:trHeight w:val="1134"/>
        </w:trPr>
        <w:tc>
          <w:tcPr>
            <w:tcW w:w="1925" w:type="dxa"/>
            <w:vAlign w:val="bottom"/>
          </w:tcPr>
          <w:p w14:paraId="6962744D" w14:textId="77777777" w:rsidR="000C7409"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40D20CF5" wp14:editId="5547E98C">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01148EEF" w14:textId="77777777" w:rsidR="000C7409"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42D771D5" wp14:editId="5E36C747">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0CBC1BF4" w14:textId="77777777" w:rsidR="000C7409" w:rsidRDefault="00000000">
            <w:pPr>
              <w:pStyle w:val="Image"/>
              <w:widowControl/>
              <w:spacing w:after="0"/>
            </w:pPr>
            <w:r>
              <w:drawing>
                <wp:inline distT="0" distB="0" distL="0" distR="0" wp14:anchorId="7687D2E5" wp14:editId="53B28ECE">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27890ACD" w14:textId="77777777" w:rsidR="000C7409" w:rsidRDefault="00000000">
            <w:pPr>
              <w:pStyle w:val="Image"/>
              <w:widowControl/>
              <w:spacing w:after="0"/>
            </w:pPr>
            <w:r>
              <w:drawing>
                <wp:inline distT="0" distB="0" distL="0" distR="0" wp14:anchorId="041D592B" wp14:editId="74F28269">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4F70316D" w14:textId="77777777" w:rsidR="000C7409" w:rsidRDefault="00000000">
            <w:pPr>
              <w:pStyle w:val="Image"/>
              <w:widowControl/>
              <w:spacing w:after="0"/>
              <w:rPr>
                <w:rStyle w:val="Foreign"/>
                <w:i w:val="0"/>
                <w:iCs w:val="0"/>
              </w:rPr>
            </w:pPr>
            <w:r>
              <w:drawing>
                <wp:inline distT="0" distB="0" distL="0" distR="0" wp14:anchorId="1681F467" wp14:editId="1289C972">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0C7409" w14:paraId="483A84FA" w14:textId="77777777" w:rsidTr="000C7409">
        <w:tc>
          <w:tcPr>
            <w:tcW w:w="1925" w:type="dxa"/>
          </w:tcPr>
          <w:p w14:paraId="0DA5C2DD" w14:textId="77777777" w:rsidR="000C7409" w:rsidRDefault="00000000">
            <w:pPr>
              <w:jc w:val="center"/>
            </w:pPr>
            <w:r>
              <w:rPr>
                <w:rStyle w:val="Foreign"/>
              </w:rPr>
              <w:t>saṁ</w:t>
            </w:r>
          </w:p>
        </w:tc>
        <w:tc>
          <w:tcPr>
            <w:tcW w:w="1925" w:type="dxa"/>
          </w:tcPr>
          <w:p w14:paraId="2B31416C" w14:textId="77777777" w:rsidR="000C7409" w:rsidRDefault="00000000">
            <w:pPr>
              <w:jc w:val="center"/>
            </w:pPr>
            <w:r>
              <w:rPr>
                <w:rStyle w:val="Foreign"/>
                <w:rFonts w:eastAsia="Gentium"/>
              </w:rPr>
              <w:t>Om̐</w:t>
            </w:r>
          </w:p>
        </w:tc>
        <w:tc>
          <w:tcPr>
            <w:tcW w:w="1926" w:type="dxa"/>
          </w:tcPr>
          <w:p w14:paraId="1BA79B5C" w14:textId="77777777" w:rsidR="000C7409" w:rsidRDefault="00000000">
            <w:pPr>
              <w:jc w:val="center"/>
            </w:pPr>
            <w:r>
              <w:rPr>
                <w:rStyle w:val="Foreign"/>
              </w:rPr>
              <w:t>vr̥ttaṁ*</w:t>
            </w:r>
          </w:p>
        </w:tc>
        <w:tc>
          <w:tcPr>
            <w:tcW w:w="1926" w:type="dxa"/>
          </w:tcPr>
          <w:p w14:paraId="07FFEB12" w14:textId="77777777" w:rsidR="000C7409" w:rsidRDefault="00000000">
            <w:pPr>
              <w:jc w:val="center"/>
            </w:pPr>
            <w:r>
              <w:rPr>
                <w:rStyle w:val="Foreign"/>
              </w:rPr>
              <w:t>tad-vam̃śe</w:t>
            </w:r>
          </w:p>
        </w:tc>
        <w:tc>
          <w:tcPr>
            <w:tcW w:w="1926" w:type="dxa"/>
          </w:tcPr>
          <w:p w14:paraId="7FE9D26C" w14:textId="77777777" w:rsidR="000C7409" w:rsidRDefault="00000000">
            <w:pPr>
              <w:jc w:val="center"/>
            </w:pPr>
            <w:r>
              <w:rPr>
                <w:rStyle w:val="Foreign"/>
              </w:rPr>
              <w:t>m*</w:t>
            </w:r>
          </w:p>
        </w:tc>
      </w:tr>
    </w:tbl>
    <w:p w14:paraId="080C3B86" w14:textId="77777777" w:rsidR="000C7409" w:rsidRDefault="00000000">
      <w:pPr>
        <w:pStyle w:val="Cmsor4"/>
      </w:pPr>
      <w:bookmarkStart w:id="250" w:name="_Ref201060162"/>
      <w:bookmarkStart w:id="251" w:name="_Ref201220163"/>
      <w:bookmarkStart w:id="252" w:name="_Toc204157180"/>
      <w:r>
        <w:rPr>
          <w:rStyle w:val="Foreign"/>
        </w:rPr>
        <w:t>Anunāsika</w:t>
      </w:r>
      <w:r>
        <w:t xml:space="preserve"> or </w:t>
      </w:r>
      <w:r>
        <w:rPr>
          <w:rStyle w:val="Foreign"/>
        </w:rPr>
        <w:t>candrabindu</w:t>
      </w:r>
      <w:bookmarkEnd w:id="250"/>
      <w:bookmarkEnd w:id="251"/>
      <w:bookmarkEnd w:id="252"/>
    </w:p>
    <w:p w14:paraId="585428D8" w14:textId="142E7F39" w:rsidR="000C7409"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510B1B">
        <w:t xml:space="preserve">Figure </w:t>
      </w:r>
      <w:r w:rsidR="00510B1B">
        <w:rPr>
          <w:noProof/>
        </w:rPr>
        <w:t>4.1</w:t>
      </w:r>
      <w:r w:rsidR="00510B1B">
        <w:t>.</w:t>
      </w:r>
      <w:r w:rsidR="00510B1B">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2FAFC3E8" w14:textId="77777777" w:rsidR="000C7409"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04FB622B" w14:textId="77777777" w:rsidR="000C7409"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3AF1B8A7" w14:textId="77777777" w:rsidR="000C7409"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6645BEE0" w14:textId="77777777" w:rsidR="000C7409" w:rsidRDefault="00000000">
      <w:pPr>
        <w:pStyle w:val="Cmsor4"/>
      </w:pPr>
      <w:bookmarkStart w:id="253" w:name="_Ref40103880"/>
      <w:bookmarkStart w:id="254" w:name="_Toc199757569"/>
      <w:bookmarkStart w:id="255" w:name="_Ref203729563"/>
      <w:bookmarkStart w:id="256" w:name="_Toc204157181"/>
      <w:r>
        <w:t xml:space="preserve">Other </w:t>
      </w:r>
      <w:r>
        <w:rPr>
          <w:rStyle w:val="Foreign"/>
        </w:rPr>
        <w:t>anusvāra</w:t>
      </w:r>
      <w:bookmarkEnd w:id="253"/>
      <w:bookmarkEnd w:id="254"/>
      <w:r>
        <w:t xml:space="preserve"> variants</w:t>
      </w:r>
      <w:bookmarkEnd w:id="255"/>
      <w:bookmarkEnd w:id="256"/>
    </w:p>
    <w:p w14:paraId="1CB879E8" w14:textId="04C2EB14" w:rsidR="000C7409" w:rsidRDefault="00000000">
      <w:pPr>
        <w:rPr>
          <w:rStyle w:val="Foreign"/>
          <w:i w:val="0"/>
          <w:iCs w:val="0"/>
          <w:noProof w:val="0"/>
        </w:rPr>
      </w:pPr>
      <w:r>
        <w:rPr>
          <w:rStyle w:val="Foreign"/>
          <w:i w:val="0"/>
          <w:iCs w:val="0"/>
          <w:noProof w:val="0"/>
          <w:highlight w:val="yellow"/>
        </w:rPr>
        <w:t xml:space="preserve">pending </w:t>
      </w:r>
      <w:hyperlink r:id="rId28" w:history="1">
        <w:r w:rsidR="000C7409">
          <w:rPr>
            <w:rStyle w:val="Hiperhivatkozs"/>
            <w:highlight w:val="yellow"/>
          </w:rPr>
          <w:t>https://github.com/erc-dharma/project-documentation/issues/387</w:t>
        </w:r>
      </w:hyperlink>
      <w:r>
        <w:rPr>
          <w:rStyle w:val="Foreign"/>
          <w:i w:val="0"/>
          <w:iCs w:val="0"/>
          <w:noProof w:val="0"/>
        </w:rPr>
        <w:t xml:space="preserve"> </w:t>
      </w:r>
    </w:p>
    <w:p w14:paraId="6C298DA6" w14:textId="77777777" w:rsidR="000C7409"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112C0761" w14:textId="77777777" w:rsidR="000C7409"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6123C145" w14:textId="77777777" w:rsidR="000C7409" w:rsidRDefault="00000000">
      <w:pPr>
        <w:pStyle w:val="Lista2"/>
        <w:rPr>
          <w:rFonts w:eastAsia="Arial"/>
        </w:rPr>
      </w:pPr>
      <w:bookmarkStart w:id="257" w:name="_Hlk201070903"/>
      <w:r>
        <w:rPr>
          <w:rStyle w:val="Label"/>
        </w:rPr>
        <w:t>not covered by ISO-15919</w:t>
      </w:r>
    </w:p>
    <w:bookmarkEnd w:id="257"/>
    <w:p w14:paraId="33BA5447" w14:textId="77777777" w:rsidR="000C7409" w:rsidRDefault="00000000">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14:paraId="0E3FE3F7" w14:textId="77777777" w:rsidR="000C7409"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441928BD" w14:textId="77777777" w:rsidR="000C7409" w:rsidRDefault="00000000">
      <w:pPr>
        <w:pStyle w:val="Lista2"/>
      </w:pPr>
      <w:r>
        <w:t xml:space="preserve">the alternative </w:t>
      </w:r>
      <w:r>
        <w:rPr>
          <w:rStyle w:val="Foreign"/>
        </w:rPr>
        <w:t>anusvāra</w:t>
      </w:r>
      <w:r>
        <w:t xml:space="preserve"> character used in some mediaeval Bengali documents, shown in the image on the right</w:t>
      </w:r>
    </w:p>
    <w:p w14:paraId="143CA25F" w14:textId="5035A3D0" w:rsidR="000C7409"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510B1B">
        <w:t>4.2.2.1</w:t>
      </w:r>
      <w:r>
        <w:fldChar w:fldCharType="end"/>
      </w:r>
      <w:r>
        <w:t>)</w:t>
      </w:r>
    </w:p>
    <w:p w14:paraId="752DC377" w14:textId="77777777" w:rsidR="000C7409" w:rsidRDefault="00000000">
      <w:pPr>
        <w:pStyle w:val="Lista"/>
      </w:pPr>
      <w:r>
        <w:t>extension to others not covered in our corpora, e.g.</w:t>
      </w:r>
    </w:p>
    <w:p w14:paraId="77B0ABD5" w14:textId="77777777" w:rsidR="000C7409" w:rsidRDefault="00000000">
      <w:pPr>
        <w:pStyle w:val="Lista2"/>
      </w:pPr>
      <w:r>
        <w:t>Gurmukhi ṭippī</w:t>
      </w:r>
    </w:p>
    <w:p w14:paraId="4FBCF11B" w14:textId="37066228" w:rsidR="000C7409" w:rsidRDefault="00000000">
      <w:pPr>
        <w:pStyle w:val="Lista2"/>
      </w:pPr>
      <w:r>
        <w:lastRenderedPageBreak/>
        <w:t xml:space="preserve">Telugu half-anusvāra (also called candrabindu, but it is not an anunāsika, does not have a candra+bindu shape, and can co-occur with proper candrabindu in some texts, </w:t>
      </w:r>
      <w:hyperlink r:id="rId29" w:history="1">
        <w:r w:rsidR="000C7409">
          <w:rPr>
            <w:rStyle w:val="Hiperhivatkozs"/>
          </w:rPr>
          <w:t>https://unicode.org/L2/L2010/10392r2-chandrabindus.pdf</w:t>
        </w:r>
      </w:hyperlink>
      <w:r>
        <w:t xml:space="preserve"> )</w:t>
      </w:r>
    </w:p>
    <w:p w14:paraId="1E7A73D9" w14:textId="77777777" w:rsidR="000C7409" w:rsidRDefault="00000000">
      <w:pPr>
        <w:pStyle w:val="Cmsor3"/>
      </w:pPr>
      <w:bookmarkStart w:id="258" w:name="_Ref201582281"/>
      <w:bookmarkStart w:id="259" w:name="_Toc204157182"/>
      <w:r>
        <w:rPr>
          <w:rStyle w:val="Foreign"/>
        </w:rPr>
        <w:t>Visarga</w:t>
      </w:r>
      <w:r>
        <w:t xml:space="preserve"> and its relatives</w:t>
      </w:r>
      <w:bookmarkEnd w:id="258"/>
      <w:bookmarkEnd w:id="259"/>
    </w:p>
    <w:p w14:paraId="5ABB19E8" w14:textId="0AB1A69B" w:rsidR="000C7409"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510B1B">
        <w:t xml:space="preserve">Figure </w:t>
      </w:r>
      <w:r w:rsidR="00510B1B">
        <w:rPr>
          <w:noProof/>
        </w:rPr>
        <w:t>4.1</w:t>
      </w:r>
      <w:r w:rsidR="00510B1B">
        <w:t>.</w:t>
      </w:r>
      <w:r w:rsidR="00510B1B">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56DDBD76" w14:textId="77777777" w:rsidR="000C7409"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13BA2C17" w14:textId="77777777" w:rsidR="000C7409" w:rsidRDefault="00000000">
      <w:pPr>
        <w:pStyle w:val="Lista2"/>
      </w:pPr>
      <w:r>
        <w:t>(</w:t>
      </w:r>
      <w:r>
        <w:rPr>
          <w:rStyle w:val="Code"/>
        </w:rPr>
        <w:t>U+1E2B</w:t>
      </w:r>
      <w:r>
        <w:t xml:space="preserve"> Latin Small Letter H with Breve Below)</w:t>
      </w:r>
    </w:p>
    <w:p w14:paraId="683A2820" w14:textId="77777777" w:rsidR="000C7409"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1A222F31" w14:textId="77777777" w:rsidR="000C7409"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2C791CEE" w14:textId="77777777" w:rsidR="000C7409" w:rsidRDefault="00000000">
      <w:pPr>
        <w:pStyle w:val="Lista2"/>
      </w:pPr>
      <w:r>
        <w:t>(</w:t>
      </w:r>
      <w:r>
        <w:rPr>
          <w:rStyle w:val="Code"/>
        </w:rPr>
        <w:t>U+1E96</w:t>
      </w:r>
      <w:r>
        <w:t xml:space="preserve"> Latin Small Letter H with Line Below)</w:t>
      </w:r>
    </w:p>
    <w:p w14:paraId="3D579DCB" w14:textId="77777777" w:rsidR="000C7409"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654D4B96" w14:textId="77777777" w:rsidR="000C7409" w:rsidRDefault="000C7409"/>
    <w:tbl>
      <w:tblPr>
        <w:tblStyle w:val="FigureTable"/>
        <w:tblW w:w="0" w:type="auto"/>
        <w:tblLook w:val="04A0" w:firstRow="1" w:lastRow="0" w:firstColumn="1" w:lastColumn="0" w:noHBand="0" w:noVBand="1"/>
      </w:tblPr>
      <w:tblGrid>
        <w:gridCol w:w="1901"/>
        <w:gridCol w:w="1907"/>
        <w:gridCol w:w="1923"/>
        <w:gridCol w:w="1903"/>
        <w:gridCol w:w="1994"/>
      </w:tblGrid>
      <w:tr w:rsidR="000C7409" w14:paraId="47757305" w14:textId="77777777" w:rsidTr="000C7409">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159A756" w14:textId="134F2D54" w:rsidR="000C7409" w:rsidRDefault="00000000">
            <w:pPr>
              <w:pStyle w:val="Kpalrs"/>
              <w:keepNext/>
            </w:pPr>
            <w:bookmarkStart w:id="260" w:name="_Ref201066762"/>
            <w:r>
              <w:t xml:space="preserve">Figure </w:t>
            </w:r>
            <w:fldSimple w:instr=" STYLEREF 2 \s ">
              <w:r w:rsidR="00510B1B">
                <w:rPr>
                  <w:noProof/>
                </w:rPr>
                <w:t>4.1</w:t>
              </w:r>
            </w:fldSimple>
            <w:r>
              <w:t>.</w:t>
            </w:r>
            <w:fldSimple w:instr=" SEQ Figure \* ALPHABETIC \s 2 ">
              <w:r w:rsidR="00510B1B">
                <w:rPr>
                  <w:noProof/>
                </w:rPr>
                <w:t>C</w:t>
              </w:r>
            </w:fldSimple>
            <w:bookmarkEnd w:id="260"/>
            <w:r>
              <w:t>. Visarga relatives</w:t>
            </w:r>
          </w:p>
        </w:tc>
      </w:tr>
      <w:tr w:rsidR="000C7409" w14:paraId="0EE6290E" w14:textId="77777777" w:rsidTr="000C7409">
        <w:tc>
          <w:tcPr>
            <w:tcW w:w="1901" w:type="dxa"/>
          </w:tcPr>
          <w:p w14:paraId="7FCA6C6A" w14:textId="77777777" w:rsidR="000C7409" w:rsidRDefault="00000000">
            <w:pPr>
              <w:keepNext/>
              <w:jc w:val="center"/>
            </w:pPr>
            <w:bookmarkStart w:id="261" w:name="_w9lp3wb1umde" w:colFirst="0" w:colLast="0"/>
            <w:bookmarkStart w:id="262" w:name="_h0qofzr3l3f2" w:colFirst="0" w:colLast="0"/>
            <w:bookmarkEnd w:id="261"/>
            <w:bookmarkEnd w:id="262"/>
            <w:r>
              <w:t>1</w:t>
            </w:r>
          </w:p>
        </w:tc>
        <w:tc>
          <w:tcPr>
            <w:tcW w:w="1907" w:type="dxa"/>
          </w:tcPr>
          <w:p w14:paraId="13AE2A67" w14:textId="77777777" w:rsidR="000C7409" w:rsidRDefault="00000000">
            <w:pPr>
              <w:keepNext/>
              <w:jc w:val="center"/>
            </w:pPr>
            <w:r>
              <w:t>2</w:t>
            </w:r>
          </w:p>
        </w:tc>
        <w:tc>
          <w:tcPr>
            <w:tcW w:w="1923" w:type="dxa"/>
          </w:tcPr>
          <w:p w14:paraId="1B9D69B1" w14:textId="77777777" w:rsidR="000C7409" w:rsidRDefault="00000000">
            <w:pPr>
              <w:keepNext/>
              <w:jc w:val="center"/>
            </w:pPr>
            <w:r>
              <w:t>3</w:t>
            </w:r>
          </w:p>
        </w:tc>
        <w:tc>
          <w:tcPr>
            <w:tcW w:w="1903" w:type="dxa"/>
          </w:tcPr>
          <w:p w14:paraId="00EC6E97" w14:textId="77777777" w:rsidR="000C7409" w:rsidRDefault="00000000">
            <w:pPr>
              <w:keepNext/>
              <w:jc w:val="center"/>
            </w:pPr>
            <w:r>
              <w:t>4</w:t>
            </w:r>
          </w:p>
        </w:tc>
        <w:tc>
          <w:tcPr>
            <w:tcW w:w="1994" w:type="dxa"/>
          </w:tcPr>
          <w:p w14:paraId="095B4EAE" w14:textId="77777777" w:rsidR="000C7409" w:rsidRDefault="00000000">
            <w:pPr>
              <w:keepNext/>
              <w:jc w:val="center"/>
            </w:pPr>
            <w:r>
              <w:t>5</w:t>
            </w:r>
          </w:p>
        </w:tc>
      </w:tr>
      <w:tr w:rsidR="000C7409" w14:paraId="33DF0201" w14:textId="77777777" w:rsidTr="000C7409">
        <w:tc>
          <w:tcPr>
            <w:tcW w:w="1901" w:type="dxa"/>
          </w:tcPr>
          <w:p w14:paraId="2EC1B3C6" w14:textId="77777777" w:rsidR="000C7409" w:rsidRDefault="00000000">
            <w:pPr>
              <w:keepNext/>
              <w:jc w:val="center"/>
            </w:pPr>
            <w:r>
              <w:rPr>
                <w:rStyle w:val="Foreign"/>
              </w:rPr>
              <w:t>visarga</w:t>
            </w:r>
          </w:p>
        </w:tc>
        <w:tc>
          <w:tcPr>
            <w:tcW w:w="1907" w:type="dxa"/>
          </w:tcPr>
          <w:p w14:paraId="581A7F2B" w14:textId="77777777" w:rsidR="000C7409" w:rsidRDefault="00000000">
            <w:pPr>
              <w:keepNext/>
              <w:jc w:val="center"/>
            </w:pPr>
            <w:r>
              <w:t>combining</w:t>
            </w:r>
            <w:r>
              <w:rPr>
                <w:rStyle w:val="Foreign"/>
              </w:rPr>
              <w:t xml:space="preserve"> upadhmānīya</w:t>
            </w:r>
          </w:p>
        </w:tc>
        <w:tc>
          <w:tcPr>
            <w:tcW w:w="1923" w:type="dxa"/>
          </w:tcPr>
          <w:p w14:paraId="0B8D7AB7" w14:textId="77777777" w:rsidR="000C7409" w:rsidRDefault="00000000">
            <w:pPr>
              <w:keepNext/>
              <w:jc w:val="center"/>
              <w:rPr>
                <w:rStyle w:val="Foreign"/>
              </w:rPr>
            </w:pPr>
            <w:r>
              <w:t>combining</w:t>
            </w:r>
            <w:r>
              <w:rPr>
                <w:rStyle w:val="Foreign"/>
              </w:rPr>
              <w:t xml:space="preserve"> jihvāmūlīya</w:t>
            </w:r>
          </w:p>
        </w:tc>
        <w:tc>
          <w:tcPr>
            <w:tcW w:w="1903" w:type="dxa"/>
          </w:tcPr>
          <w:p w14:paraId="4DA9716E" w14:textId="77777777" w:rsidR="000C7409" w:rsidRDefault="00000000">
            <w:pPr>
              <w:keepNext/>
              <w:jc w:val="center"/>
              <w:rPr>
                <w:rStyle w:val="Foreign"/>
              </w:rPr>
            </w:pPr>
            <w:r>
              <w:t xml:space="preserve">inline </w:t>
            </w:r>
            <w:r>
              <w:rPr>
                <w:rStyle w:val="Foreign"/>
              </w:rPr>
              <w:t>upadhmānīya</w:t>
            </w:r>
          </w:p>
        </w:tc>
        <w:tc>
          <w:tcPr>
            <w:tcW w:w="1994" w:type="dxa"/>
          </w:tcPr>
          <w:p w14:paraId="78717694" w14:textId="77777777" w:rsidR="000C7409" w:rsidRDefault="00000000">
            <w:pPr>
              <w:keepNext/>
              <w:jc w:val="center"/>
            </w:pPr>
            <w:r>
              <w:t xml:space="preserve">inline </w:t>
            </w:r>
            <w:r>
              <w:rPr>
                <w:rStyle w:val="Foreign"/>
              </w:rPr>
              <w:t>jihvāmūlīya</w:t>
            </w:r>
          </w:p>
        </w:tc>
      </w:tr>
      <w:tr w:rsidR="000C7409" w14:paraId="6D3164BB" w14:textId="77777777" w:rsidTr="000C7409">
        <w:trPr>
          <w:trHeight w:val="1134"/>
        </w:trPr>
        <w:tc>
          <w:tcPr>
            <w:tcW w:w="1901" w:type="dxa"/>
            <w:vAlign w:val="bottom"/>
          </w:tcPr>
          <w:p w14:paraId="0D5CAC1F" w14:textId="77777777" w:rsidR="000C7409" w:rsidRDefault="00000000">
            <w:pPr>
              <w:pStyle w:val="Image"/>
              <w:rPr>
                <w:sz w:val="96"/>
                <w:szCs w:val="96"/>
                <w:cs/>
                <w:lang w:val="de-DE"/>
              </w:rPr>
            </w:pPr>
            <w:r>
              <w:rPr>
                <w:sz w:val="96"/>
                <w:szCs w:val="96"/>
                <w:lang w:val="de-DE"/>
              </w:rPr>
              <w:drawing>
                <wp:inline distT="0" distB="0" distL="0" distR="0" wp14:anchorId="4B01CC77" wp14:editId="1F0DD7F6">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3743C6E0" w14:textId="77777777" w:rsidR="000C7409" w:rsidRDefault="00000000">
            <w:pPr>
              <w:pStyle w:val="Image"/>
              <w:rPr>
                <w:rStyle w:val="ForeignDevanagariScript"/>
                <w:rFonts w:ascii="Gentium" w:hAnsi="Gentium"/>
                <w:i/>
                <w:iCs/>
              </w:rPr>
            </w:pPr>
            <w:r>
              <w:rPr>
                <w:rStyle w:val="Foreign"/>
              </w:rPr>
              <w:drawing>
                <wp:inline distT="0" distB="0" distL="0" distR="0" wp14:anchorId="7122ACF7" wp14:editId="5A526D33">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3E316042" w14:textId="77777777" w:rsidR="000C7409" w:rsidRDefault="00000000">
            <w:pPr>
              <w:pStyle w:val="Image"/>
              <w:rPr>
                <w:i/>
                <w:iCs/>
              </w:rPr>
            </w:pPr>
            <w:r>
              <w:drawing>
                <wp:inline distT="0" distB="0" distL="0" distR="0" wp14:anchorId="273425E7" wp14:editId="169EE9BC">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07469880" w14:textId="77777777" w:rsidR="000C7409"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3A5515C8" w14:textId="77777777" w:rsidR="000C7409" w:rsidRDefault="00000000">
            <w:pPr>
              <w:pStyle w:val="Image"/>
              <w:rPr>
                <w:rStyle w:val="Foreign"/>
                <w:i w:val="0"/>
                <w:iCs w:val="0"/>
              </w:rPr>
            </w:pPr>
            <w:r>
              <w:drawing>
                <wp:inline distT="0" distB="0" distL="0" distR="0" wp14:anchorId="69798A77" wp14:editId="76C1E7C5">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0C7409" w14:paraId="08227898" w14:textId="77777777" w:rsidTr="000C7409">
        <w:tc>
          <w:tcPr>
            <w:tcW w:w="1901" w:type="dxa"/>
          </w:tcPr>
          <w:p w14:paraId="1AF25A4A" w14:textId="77777777" w:rsidR="000C7409" w:rsidRDefault="00000000">
            <w:pPr>
              <w:jc w:val="center"/>
              <w:rPr>
                <w:rStyle w:val="Foreign"/>
              </w:rPr>
            </w:pPr>
            <w:r>
              <w:rPr>
                <w:rStyle w:val="Foreign"/>
              </w:rPr>
              <w:t>yaḥ</w:t>
            </w:r>
          </w:p>
        </w:tc>
        <w:tc>
          <w:tcPr>
            <w:tcW w:w="1907" w:type="dxa"/>
          </w:tcPr>
          <w:p w14:paraId="5E7E8234" w14:textId="77777777" w:rsidR="000C7409" w:rsidRDefault="00000000">
            <w:pPr>
              <w:jc w:val="center"/>
            </w:pPr>
            <w:r>
              <w:rPr>
                <w:rStyle w:val="Foreign"/>
              </w:rPr>
              <w:t>ḫpu</w:t>
            </w:r>
          </w:p>
        </w:tc>
        <w:tc>
          <w:tcPr>
            <w:tcW w:w="1923" w:type="dxa"/>
          </w:tcPr>
          <w:p w14:paraId="3655DD02" w14:textId="77777777" w:rsidR="000C7409" w:rsidRDefault="00000000">
            <w:pPr>
              <w:jc w:val="center"/>
            </w:pPr>
            <w:r>
              <w:rPr>
                <w:rStyle w:val="Foreign"/>
              </w:rPr>
              <w:t>traẖka</w:t>
            </w:r>
          </w:p>
        </w:tc>
        <w:tc>
          <w:tcPr>
            <w:tcW w:w="1903" w:type="dxa"/>
          </w:tcPr>
          <w:p w14:paraId="170C6095" w14:textId="77777777" w:rsidR="000C7409" w:rsidRDefault="00000000">
            <w:pPr>
              <w:jc w:val="center"/>
            </w:pPr>
            <w:r>
              <w:rPr>
                <w:rStyle w:val="Foreign"/>
              </w:rPr>
              <w:t>ḫ</w:t>
            </w:r>
          </w:p>
        </w:tc>
        <w:tc>
          <w:tcPr>
            <w:tcW w:w="1994" w:type="dxa"/>
          </w:tcPr>
          <w:p w14:paraId="50E1F936" w14:textId="77777777" w:rsidR="000C7409" w:rsidRDefault="00000000">
            <w:pPr>
              <w:jc w:val="center"/>
            </w:pPr>
            <w:r>
              <w:rPr>
                <w:rStyle w:val="Foreign"/>
              </w:rPr>
              <w:t>yoẖka</w:t>
            </w:r>
          </w:p>
        </w:tc>
      </w:tr>
    </w:tbl>
    <w:p w14:paraId="2D7908E1" w14:textId="77777777" w:rsidR="000C7409" w:rsidRDefault="000C7409">
      <w:bookmarkStart w:id="263" w:name="_Ref201243572"/>
      <w:bookmarkStart w:id="264" w:name="_Ref201331980"/>
    </w:p>
    <w:p w14:paraId="17567948" w14:textId="2C294078" w:rsidR="000C7409"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510B1B">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510B1B">
        <w:t xml:space="preserve">Figure </w:t>
      </w:r>
      <w:r w:rsidR="00510B1B">
        <w:rPr>
          <w:noProof/>
        </w:rPr>
        <w:t>4.1</w:t>
      </w:r>
      <w:r w:rsidR="00510B1B">
        <w:t>.</w:t>
      </w:r>
      <w:r w:rsidR="00510B1B">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510B1B">
        <w:t xml:space="preserve">Figure </w:t>
      </w:r>
      <w:r w:rsidR="00510B1B">
        <w:rPr>
          <w:noProof/>
        </w:rPr>
        <w:t>4.1</w:t>
      </w:r>
      <w:r w:rsidR="00510B1B">
        <w:t>.</w:t>
      </w:r>
      <w:r w:rsidR="00510B1B">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510B1B">
        <w:t>4.5.3.4</w:t>
      </w:r>
      <w:r>
        <w:fldChar w:fldCharType="end"/>
      </w:r>
      <w:r>
        <w:t xml:space="preserve"> may be used to represent deviations from the expected behaviour.</w:t>
      </w:r>
    </w:p>
    <w:p w14:paraId="6B7774F4" w14:textId="77777777" w:rsidR="000C7409" w:rsidRDefault="00000000">
      <w:pPr>
        <w:pStyle w:val="Cmsor2"/>
      </w:pPr>
      <w:bookmarkStart w:id="265" w:name="_Toc204157183"/>
      <w:r>
        <w:t>Graphemes extending the basic repertoire</w:t>
      </w:r>
      <w:bookmarkEnd w:id="263"/>
      <w:bookmarkEnd w:id="264"/>
      <w:bookmarkEnd w:id="265"/>
    </w:p>
    <w:p w14:paraId="60CE9E83" w14:textId="69F99057" w:rsidR="000C7409"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510B1B">
        <w:rPr>
          <w:lang w:eastAsia="en-US" w:bidi="ar-SA"/>
        </w:rPr>
        <w:t>4.5</w:t>
      </w:r>
      <w:r>
        <w:rPr>
          <w:lang w:eastAsia="en-US" w:bidi="ar-SA"/>
        </w:rPr>
        <w:fldChar w:fldCharType="end"/>
      </w:r>
      <w:r>
        <w:rPr>
          <w:lang w:eastAsia="en-US" w:bidi="ar-SA"/>
        </w:rPr>
        <w:t>.</w:t>
      </w:r>
    </w:p>
    <w:p w14:paraId="71A3FAC0" w14:textId="77777777" w:rsidR="000C7409"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3AD79EEC" w14:textId="77777777" w:rsidR="000C7409"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7CF89148" w14:textId="77777777" w:rsidR="000C7409" w:rsidRDefault="00000000">
      <w:pPr>
        <w:pStyle w:val="Lista"/>
        <w:rPr>
          <w:lang w:eastAsia="en-US" w:bidi="ar-SA"/>
        </w:rPr>
      </w:pPr>
      <w:r>
        <w:rPr>
          <w:b/>
          <w:bCs/>
          <w:lang w:eastAsia="en-US" w:bidi="ar-SA"/>
        </w:rPr>
        <w:lastRenderedPageBreak/>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66EA7748" w14:textId="77777777" w:rsidR="000C7409"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4BEEF65F" w14:textId="77777777" w:rsidR="000C7409" w:rsidRDefault="00000000">
      <w:pPr>
        <w:pStyle w:val="Cmsor3"/>
      </w:pPr>
      <w:bookmarkStart w:id="266" w:name="_Ref201052587"/>
      <w:bookmarkStart w:id="267" w:name="_Toc204157184"/>
      <w:r>
        <w:t>Graphemes of other Indian writing systems</w:t>
      </w:r>
      <w:bookmarkEnd w:id="266"/>
      <w:bookmarkEnd w:id="267"/>
    </w:p>
    <w:p w14:paraId="296E85F6" w14:textId="77777777" w:rsidR="000C7409" w:rsidRDefault="00000000">
      <w:pPr>
        <w:rPr>
          <w:lang w:eastAsia="en-US" w:bidi="ar-SA"/>
        </w:rPr>
      </w:pPr>
      <w:r>
        <w:rPr>
          <w:lang w:eastAsia="en-US" w:bidi="ar-SA"/>
        </w:rPr>
        <w:t>The transliteration equivalences listed in this section are conformant with ISO-15919.</w:t>
      </w:r>
    </w:p>
    <w:p w14:paraId="1015F3FB" w14:textId="302BA612" w:rsidR="000C7409"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510B1B">
        <w:t>4.1.3</w:t>
      </w:r>
      <w:r>
        <w:fldChar w:fldCharType="end"/>
      </w:r>
      <w:r>
        <w:t xml:space="preserve"> above</w:t>
      </w:r>
    </w:p>
    <w:p w14:paraId="353D8DD8" w14:textId="207FB967" w:rsidR="000C7409"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510B1B">
        <w:t>4.1.4.2</w:t>
      </w:r>
      <w:r>
        <w:fldChar w:fldCharType="end"/>
      </w:r>
      <w:r>
        <w:t xml:space="preserve"> above</w:t>
      </w:r>
    </w:p>
    <w:p w14:paraId="15777103" w14:textId="77777777" w:rsidR="000C7409"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223735E4" w14:textId="77777777" w:rsidR="000C7409" w:rsidRDefault="00000000">
      <w:pPr>
        <w:pStyle w:val="Lista2"/>
        <w:rPr>
          <w:rStyle w:val="Foreign"/>
        </w:rPr>
      </w:pPr>
      <w:r>
        <w:t>(</w:t>
      </w:r>
      <w:r>
        <w:rPr>
          <w:rStyle w:val="Code"/>
        </w:rPr>
        <w:t>U+1E35</w:t>
      </w:r>
      <w:r>
        <w:t xml:space="preserve"> Latin Small Letter K with Line Below)</w:t>
      </w:r>
    </w:p>
    <w:p w14:paraId="3B1B2F57" w14:textId="77777777" w:rsidR="000C7409"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1CF3E956" w14:textId="77777777" w:rsidR="000C7409" w:rsidRDefault="00000000">
      <w:pPr>
        <w:pStyle w:val="Lista2"/>
      </w:pPr>
      <w:r>
        <w:t>(</w:t>
      </w:r>
      <w:r>
        <w:rPr>
          <w:rStyle w:val="Code"/>
        </w:rPr>
        <w:t>U+1E37</w:t>
      </w:r>
      <w:r>
        <w:t xml:space="preserve"> Latin Small Letter L with Dot Below)</w:t>
      </w:r>
    </w:p>
    <w:p w14:paraId="544B3BB8" w14:textId="77777777" w:rsidR="000C7409"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653ED383" w14:textId="77777777" w:rsidR="000C7409"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36454858" w14:textId="77777777" w:rsidR="000C7409" w:rsidRDefault="00000000">
      <w:pPr>
        <w:pStyle w:val="Lista2"/>
      </w:pPr>
      <w:r>
        <w:t>(</w:t>
      </w:r>
      <w:r>
        <w:rPr>
          <w:rStyle w:val="Code"/>
        </w:rPr>
        <w:t>U+1E3B</w:t>
      </w:r>
      <w:r>
        <w:t xml:space="preserve"> Latin Small Letter L with Line Below)</w:t>
      </w:r>
    </w:p>
    <w:p w14:paraId="1AF52632" w14:textId="77777777" w:rsidR="000C7409"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49C717EB" w14:textId="77777777" w:rsidR="000C7409" w:rsidRDefault="00000000">
      <w:pPr>
        <w:pStyle w:val="Lista2"/>
      </w:pPr>
      <w:r>
        <w:t>(</w:t>
      </w:r>
      <w:r>
        <w:rPr>
          <w:rStyle w:val="Code"/>
        </w:rPr>
        <w:t>U+1E5F</w:t>
      </w:r>
      <w:r>
        <w:t xml:space="preserve"> Latin Small Letter R with Line Below)</w:t>
      </w:r>
    </w:p>
    <w:p w14:paraId="75ED5E58" w14:textId="77777777" w:rsidR="000C7409"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2E495D37" w14:textId="77777777" w:rsidR="000C7409" w:rsidRDefault="00000000">
      <w:pPr>
        <w:pStyle w:val="Lista2"/>
      </w:pPr>
      <w:bookmarkStart w:id="268" w:name="_Toc199757561"/>
      <w:bookmarkStart w:id="269" w:name="_Ref199857175"/>
      <w:r>
        <w:t>(</w:t>
      </w:r>
      <w:r>
        <w:rPr>
          <w:rStyle w:val="Code"/>
        </w:rPr>
        <w:t>U+1E5</w:t>
      </w:r>
      <w:r>
        <w:rPr>
          <w:rStyle w:val="Code"/>
          <w:rFonts w:cs="Mangal"/>
          <w:szCs w:val="20"/>
        </w:rPr>
        <w:t>B</w:t>
      </w:r>
      <w:r>
        <w:t xml:space="preserve"> Latin Small Letter R with Dot Below)</w:t>
      </w:r>
    </w:p>
    <w:p w14:paraId="4F89DB93" w14:textId="77777777" w:rsidR="000C7409"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76B97303" w14:textId="77777777" w:rsidR="000C7409" w:rsidRDefault="00000000">
      <w:pPr>
        <w:pStyle w:val="Cmsor3"/>
      </w:pPr>
      <w:bookmarkStart w:id="270" w:name="_Ref203742663"/>
      <w:bookmarkStart w:id="271" w:name="_Toc204157185"/>
      <w:r>
        <w:t xml:space="preserve">Graphemes of Southeast Asian </w:t>
      </w:r>
      <w:bookmarkEnd w:id="268"/>
      <w:bookmarkEnd w:id="269"/>
      <w:r>
        <w:t>writing systems</w:t>
      </w:r>
      <w:bookmarkEnd w:id="270"/>
      <w:bookmarkEnd w:id="271"/>
    </w:p>
    <w:p w14:paraId="437E2769" w14:textId="77777777" w:rsidR="000C7409" w:rsidRDefault="00000000">
      <w:pPr>
        <w:rPr>
          <w:lang w:eastAsia="en-US" w:bidi="ar-SA"/>
        </w:rPr>
      </w:pPr>
      <w:r>
        <w:rPr>
          <w:lang w:eastAsia="en-US" w:bidi="ar-SA"/>
        </w:rPr>
        <w:t>The transliteration equivalences listed in this section are not covered by ISO-15919 (which is targeted at Indian writing systems).</w:t>
      </w:r>
    </w:p>
    <w:p w14:paraId="59BAC195" w14:textId="77FA81BD" w:rsidR="000C7409"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510B1B">
        <w:t>4.1.4.2</w:t>
      </w:r>
      <w:r>
        <w:fldChar w:fldCharType="end"/>
      </w:r>
      <w:r>
        <w:t xml:space="preserve"> above</w:t>
      </w:r>
    </w:p>
    <w:p w14:paraId="6CA1542F" w14:textId="77777777" w:rsidR="000C7409"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04276DDD" w14:textId="77777777" w:rsidR="000C7409" w:rsidRDefault="00000000">
      <w:pPr>
        <w:pStyle w:val="Lista2"/>
      </w:pPr>
      <w:r>
        <w:rPr>
          <w:rStyle w:val="Code"/>
        </w:rPr>
        <w:t>U+0259</w:t>
      </w:r>
      <w:r>
        <w:t xml:space="preserve"> Latin Small Letter Schwa</w:t>
      </w:r>
    </w:p>
    <w:p w14:paraId="77AE6237" w14:textId="77777777" w:rsidR="000C7409" w:rsidRDefault="00000000">
      <w:pPr>
        <w:pStyle w:val="Lista2"/>
      </w:pPr>
      <w:bookmarkStart w:id="272" w:name="_Hlk203729643"/>
      <w:r>
        <w:t xml:space="preserve">if this character is difficult to produce, you may use the </w:t>
      </w:r>
      <w:commentRangeStart w:id="273"/>
      <w:r>
        <w:rPr>
          <w:rStyle w:val="LabelEmph"/>
        </w:rPr>
        <w:t>private</w:t>
      </w:r>
      <w:commentRangeEnd w:id="273"/>
      <w:r w:rsidR="006D123B">
        <w:rPr>
          <w:rStyle w:val="Jegyzethivatkozs"/>
          <w:rFonts w:ascii="Calibri" w:hAnsi="Calibri" w:cs="Consolas"/>
          <w:noProof/>
          <w:color w:val="FF0000"/>
          <w:sz w:val="22"/>
          <w:szCs w:val="22"/>
          <w:bdr w:val="single" w:sz="4" w:space="0" w:color="auto"/>
        </w:rPr>
        <w:commentReference w:id="273"/>
      </w:r>
      <w:r>
        <w:rPr>
          <w:rStyle w:val="LabelEmph"/>
        </w:rPr>
        <w:t xml:space="preserve"> shorthand</w:t>
      </w:r>
      <w:r>
        <w:t xml:space="preserve"> </w:t>
      </w:r>
      <w:r>
        <w:rPr>
          <w:rStyle w:val="Foreign"/>
        </w:rPr>
        <w:t>ĕ</w:t>
      </w:r>
      <w:r>
        <w:t xml:space="preserve"> </w:t>
      </w:r>
      <w:bookmarkEnd w:id="272"/>
    </w:p>
    <w:p w14:paraId="77FADB40" w14:textId="77777777" w:rsidR="000C7409"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6DBA2F71" w14:textId="77777777" w:rsidR="000C7409" w:rsidRDefault="00000000">
      <w:pPr>
        <w:pStyle w:val="Lista2"/>
      </w:pPr>
      <w:r>
        <w:rPr>
          <w:rStyle w:val="Code"/>
        </w:rPr>
        <w:t>U+0259</w:t>
      </w:r>
      <w:r>
        <w:t xml:space="preserve"> followed by a colon</w:t>
      </w:r>
      <w:r>
        <w:rPr>
          <w:rStyle w:val="Lbjegyzet-hivatkozs"/>
        </w:rPr>
        <w:footnoteReference w:id="91"/>
      </w:r>
    </w:p>
    <w:p w14:paraId="1ABAF25F" w14:textId="77777777" w:rsidR="000C7409" w:rsidRDefault="00000000">
      <w:pPr>
        <w:pStyle w:val="Lista2"/>
      </w:pPr>
      <w:r>
        <w:t xml:space="preserve">in loose transliteration, </w:t>
      </w:r>
      <w:r>
        <w:rPr>
          <w:rStyle w:val="Foreign"/>
          <w:rFonts w:eastAsia="Arial"/>
        </w:rPr>
        <w:t>ə̄</w:t>
      </w:r>
      <w:r>
        <w:t xml:space="preserve"> may be used instead</w:t>
      </w:r>
    </w:p>
    <w:p w14:paraId="10F0E4C8" w14:textId="77777777" w:rsidR="000C7409"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04857DF7" w14:textId="77777777" w:rsidR="000C7409"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103E0DC7" w14:textId="77777777" w:rsidR="000C7409" w:rsidRDefault="00000000">
      <w:pPr>
        <w:pStyle w:val="Lista2"/>
      </w:pPr>
      <w:r>
        <w:t>the Roman letter q</w:t>
      </w:r>
    </w:p>
    <w:p w14:paraId="37A342BE" w14:textId="77777777" w:rsidR="000C7409" w:rsidRDefault="00000000">
      <w:pPr>
        <w:pStyle w:val="Lista2"/>
      </w:pPr>
      <w:r>
        <w:t>see also §### about the representation of independent vowels involving this character component and §### about its use as a consonantal grapheme</w:t>
      </w:r>
    </w:p>
    <w:p w14:paraId="0D443663" w14:textId="77777777" w:rsidR="000C7409"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0CE732C2" w14:textId="77777777" w:rsidR="000C7409" w:rsidRDefault="00000000">
      <w:pPr>
        <w:pStyle w:val="Lista2"/>
      </w:pPr>
      <w:r>
        <w:rPr>
          <w:rStyle w:val="Code"/>
        </w:rPr>
        <w:t>U+1E05</w:t>
      </w:r>
      <w:r>
        <w:t xml:space="preserve"> Latin Small Letter B with Dot Below</w:t>
      </w:r>
    </w:p>
    <w:p w14:paraId="1C92F832" w14:textId="77777777" w:rsidR="000C7409" w:rsidRDefault="00000000">
      <w:pPr>
        <w:pStyle w:val="Cmsor4"/>
      </w:pPr>
      <w:bookmarkStart w:id="274" w:name="_Ref201310107"/>
      <w:bookmarkStart w:id="275" w:name="_Toc204157186"/>
      <w:bookmarkStart w:id="276" w:name="_Toc17811436"/>
      <w:bookmarkStart w:id="277" w:name="_Toc17811491"/>
      <w:bookmarkStart w:id="278" w:name="_Ref15558460"/>
      <w:bookmarkStart w:id="279" w:name="_Ref201134430"/>
      <w:bookmarkStart w:id="280" w:name="_Ref17800758"/>
      <w:bookmarkStart w:id="281" w:name="_Toc17811432"/>
      <w:bookmarkStart w:id="282" w:name="_Toc17811487"/>
      <w:bookmarkStart w:id="283" w:name="_Toc199757563"/>
      <w:bookmarkEnd w:id="245"/>
      <w:bookmarkEnd w:id="246"/>
      <w:bookmarkEnd w:id="247"/>
      <w:bookmarkEnd w:id="248"/>
      <w:r>
        <w:lastRenderedPageBreak/>
        <w:t>Graphemic combination of the vowel markers |u| and |i|</w:t>
      </w:r>
      <w:bookmarkEnd w:id="274"/>
      <w:bookmarkEnd w:id="275"/>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0C7409" w14:paraId="6DA7976C" w14:textId="77777777" w:rsidTr="000C7409">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4D486716" w14:textId="08902392" w:rsidR="000C7409" w:rsidRDefault="00000000">
            <w:pPr>
              <w:pStyle w:val="Kpalrs"/>
              <w:keepNext/>
            </w:pPr>
            <w:bookmarkStart w:id="284" w:name="_Ref201309456"/>
            <w:r>
              <w:t xml:space="preserve">Figure </w:t>
            </w:r>
            <w:fldSimple w:instr=" STYLEREF 2 \s ">
              <w:r w:rsidR="00510B1B">
                <w:rPr>
                  <w:noProof/>
                </w:rPr>
                <w:t>4.2</w:t>
              </w:r>
            </w:fldSimple>
            <w:r>
              <w:t>.</w:t>
            </w:r>
            <w:fldSimple w:instr=" SEQ Figure \* ALPHABETIC \s 2 ">
              <w:r w:rsidR="00510B1B">
                <w:rPr>
                  <w:noProof/>
                </w:rPr>
                <w:t>A</w:t>
              </w:r>
            </w:fldSimple>
            <w:bookmarkEnd w:id="284"/>
            <w:r>
              <w:t xml:space="preserve">. Combined </w:t>
            </w:r>
            <w:r>
              <w:rPr>
                <w:rStyle w:val="Foreign"/>
              </w:rPr>
              <w:t>ui</w:t>
            </w:r>
          </w:p>
        </w:tc>
      </w:tr>
      <w:tr w:rsidR="000C7409" w14:paraId="4471EBA4" w14:textId="77777777" w:rsidTr="000C7409">
        <w:tc>
          <w:tcPr>
            <w:tcW w:w="2830" w:type="dxa"/>
          </w:tcPr>
          <w:p w14:paraId="516901AB" w14:textId="77777777" w:rsidR="000C7409" w:rsidRDefault="00000000">
            <w:pPr>
              <w:pStyle w:val="Image"/>
            </w:pPr>
            <w:r>
              <w:drawing>
                <wp:inline distT="0" distB="0" distL="0" distR="0" wp14:anchorId="07E56A07" wp14:editId="072152F5">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0C7409" w14:paraId="325E1BD9" w14:textId="77777777" w:rsidTr="000C7409">
        <w:tc>
          <w:tcPr>
            <w:tcW w:w="2830" w:type="dxa"/>
          </w:tcPr>
          <w:p w14:paraId="6169C958" w14:textId="77777777" w:rsidR="000C7409" w:rsidRDefault="00000000">
            <w:pPr>
              <w:pStyle w:val="Normlbehzs"/>
              <w:ind w:firstLine="0"/>
              <w:jc w:val="center"/>
            </w:pPr>
            <w:commentRangeStart w:id="285"/>
            <w:r>
              <w:rPr>
                <w:rStyle w:val="Foreign"/>
              </w:rPr>
              <w:t>gui</w:t>
            </w:r>
            <w:commentRangeEnd w:id="285"/>
            <w:r w:rsidR="006D123B">
              <w:rPr>
                <w:rStyle w:val="Jegyzethivatkozs"/>
                <w:sz w:val="22"/>
                <w:szCs w:val="22"/>
              </w:rPr>
              <w:commentReference w:id="285"/>
            </w:r>
          </w:p>
        </w:tc>
      </w:tr>
    </w:tbl>
    <w:p w14:paraId="5F5F165E" w14:textId="5740A8EB" w:rsidR="000C7409"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510B1B">
        <w:t>2.5.6.2</w:t>
      </w:r>
      <w:r>
        <w:fldChar w:fldCharType="end"/>
      </w:r>
      <w:r>
        <w:rPr>
          <w:rStyle w:val="Lbjegyzet-hivatkozs"/>
        </w:rPr>
        <w:footnoteReference w:id="92"/>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5DE9F960" w14:textId="77777777" w:rsidR="000C7409"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7410C0EC" w14:textId="77777777" w:rsidR="000C7409"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41C610E6" w14:textId="1503F03B" w:rsidR="000C7409" w:rsidRDefault="00000000">
      <w:pPr>
        <w:pStyle w:val="Lista2"/>
      </w:pPr>
      <w:r>
        <w:t xml:space="preserve">for example, the Khmer glyph in </w:t>
      </w:r>
      <w:r>
        <w:fldChar w:fldCharType="begin"/>
      </w:r>
      <w:r>
        <w:instrText xml:space="preserve"> REF _Ref201309456 \h </w:instrText>
      </w:r>
      <w:r>
        <w:fldChar w:fldCharType="separate"/>
      </w:r>
      <w:r w:rsidR="00510B1B">
        <w:t xml:space="preserve">Figure </w:t>
      </w:r>
      <w:r w:rsidR="00510B1B">
        <w:rPr>
          <w:noProof/>
        </w:rPr>
        <w:t>4.2</w:t>
      </w:r>
      <w:r w:rsidR="00510B1B">
        <w:t>.</w:t>
      </w:r>
      <w:r w:rsidR="00510B1B">
        <w:rPr>
          <w:noProof/>
        </w:rPr>
        <w:t>A</w:t>
      </w:r>
      <w:r>
        <w:fldChar w:fldCharType="end"/>
      </w:r>
      <w:r>
        <w:t xml:space="preserve"> is transliterated </w:t>
      </w:r>
      <w:r>
        <w:rPr>
          <w:rStyle w:val="Foreign"/>
        </w:rPr>
        <w:t>gui</w:t>
      </w:r>
    </w:p>
    <w:p w14:paraId="6683286F" w14:textId="77777777" w:rsidR="000C7409" w:rsidRDefault="00000000">
      <w:pPr>
        <w:pStyle w:val="Lista"/>
      </w:pPr>
      <w:r>
        <w:t>note that in certain writing traditions, a combination of the markers |u| and |i| may signify scribal deletion</w:t>
      </w:r>
    </w:p>
    <w:p w14:paraId="50B32535" w14:textId="31EC5109" w:rsidR="000C7409" w:rsidRDefault="00000000">
      <w:pPr>
        <w:pStyle w:val="Lista2"/>
      </w:pPr>
      <w:r>
        <w:t>scribal marks (§</w:t>
      </w:r>
      <w:r>
        <w:fldChar w:fldCharType="begin"/>
      </w:r>
      <w:r>
        <w:instrText xml:space="preserve"> REF _Ref201309645 \r \h </w:instrText>
      </w:r>
      <w:r>
        <w:fldChar w:fldCharType="separate"/>
      </w:r>
      <w:r w:rsidR="00510B1B">
        <w:t>6.2.3</w:t>
      </w:r>
      <w:r>
        <w:fldChar w:fldCharType="end"/>
      </w:r>
      <w:r>
        <w:t>) are not alphabetic graphemes and must not be transliterated as such, only represented in XML markup</w:t>
      </w:r>
    </w:p>
    <w:p w14:paraId="03A737E7" w14:textId="22CB335D" w:rsidR="000C7409" w:rsidRDefault="00000000">
      <w:pPr>
        <w:pStyle w:val="Lista"/>
      </w:pPr>
      <w:r>
        <w:t>see also §</w:t>
      </w:r>
      <w:r>
        <w:fldChar w:fldCharType="begin"/>
      </w:r>
      <w:r>
        <w:instrText xml:space="preserve"> REF _Ref201309720 \r \h </w:instrText>
      </w:r>
      <w:r>
        <w:fldChar w:fldCharType="separate"/>
      </w:r>
      <w:r w:rsidR="00510B1B">
        <w:t>4.5.3.6</w:t>
      </w:r>
      <w:r>
        <w:fldChar w:fldCharType="end"/>
      </w:r>
      <w:r>
        <w:t xml:space="preserve"> about other circumstances in which an </w:t>
      </w:r>
      <w:r>
        <w:rPr>
          <w:rStyle w:val="Foreign"/>
        </w:rPr>
        <w:t>akṣara</w:t>
      </w:r>
      <w:r>
        <w:t xml:space="preserve"> may have more than one vowel marker</w:t>
      </w:r>
    </w:p>
    <w:p w14:paraId="41183DA2" w14:textId="77777777" w:rsidR="000C7409" w:rsidRDefault="00000000">
      <w:pPr>
        <w:pStyle w:val="Cmsor2"/>
      </w:pPr>
      <w:bookmarkStart w:id="286" w:name="_Toc204157187"/>
      <w:bookmarkEnd w:id="276"/>
      <w:bookmarkEnd w:id="277"/>
      <w:bookmarkEnd w:id="278"/>
      <w:r>
        <w:t>Vowelless consonants</w:t>
      </w:r>
      <w:bookmarkEnd w:id="279"/>
      <w:bookmarkEnd w:id="286"/>
    </w:p>
    <w:p w14:paraId="5A0149D7" w14:textId="043999DF" w:rsidR="000C7409" w:rsidRDefault="00000000">
      <w:pPr>
        <w:rPr>
          <w:lang w:eastAsia="en-US" w:bidi="ar-SA"/>
        </w:rPr>
      </w:pPr>
      <w:bookmarkStart w:id="287" w:name="_Toc199757560"/>
      <w:bookmarkStart w:id="288" w:name="_Ref17810731"/>
      <w:bookmarkStart w:id="289" w:name="_Toc17811434"/>
      <w:bookmarkStart w:id="290" w:name="_Toc17811489"/>
      <w:bookmarkStart w:id="291" w:name="_Ref22203423"/>
      <w:bookmarkStart w:id="292" w:name="_Ref22208509"/>
      <w:bookmarkStart w:id="293" w:name="_Toc199757565"/>
      <w:bookmarkStart w:id="294"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510B1B">
        <w:t xml:space="preserve">Figure </w:t>
      </w:r>
      <w:r w:rsidR="00510B1B">
        <w:rPr>
          <w:noProof/>
        </w:rPr>
        <w:t>4.3</w:t>
      </w:r>
      <w:r w:rsidR="00510B1B">
        <w:t>.</w:t>
      </w:r>
      <w:r w:rsidR="00510B1B">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510B1B">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510B1B">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510B1B">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510B1B">
        <w:t>2.5.2</w:t>
      </w:r>
      <w:r>
        <w:fldChar w:fldCharType="end"/>
      </w:r>
      <w:r>
        <w:t>), which must thus be transliterated with a corresponding target grapheme as per §</w:t>
      </w:r>
      <w:r>
        <w:fldChar w:fldCharType="begin"/>
      </w:r>
      <w:r>
        <w:instrText xml:space="preserve"> REF _Ref201133679 \r \h </w:instrText>
      </w:r>
      <w:r>
        <w:fldChar w:fldCharType="separate"/>
      </w:r>
      <w:r w:rsidR="00510B1B">
        <w:t>4.3.3</w:t>
      </w:r>
      <w:r>
        <w:fldChar w:fldCharType="end"/>
      </w:r>
      <w:r>
        <w:t>. Representing zero vowel markers by a separate character in the transliteration has the added advantage of allowing the application of markup to that sign.</w:t>
      </w:r>
      <w:r>
        <w:rPr>
          <w:rStyle w:val="Lbjegyzet-hivatkozs"/>
        </w:rPr>
        <w:footnoteReference w:id="93"/>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510B1B">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510B1B">
        <w:rPr>
          <w:lang w:eastAsia="en-US" w:bidi="ar-SA"/>
        </w:rPr>
        <w:t>4.3.4</w:t>
      </w:r>
      <w:r>
        <w:rPr>
          <w:lang w:eastAsia="en-US" w:bidi="ar-SA"/>
        </w:rPr>
        <w:fldChar w:fldCharType="end"/>
      </w:r>
      <w:r>
        <w:rPr>
          <w:lang w:eastAsia="en-US" w:bidi="ar-SA"/>
        </w:rPr>
        <w:t>.</w:t>
      </w:r>
    </w:p>
    <w:p w14:paraId="7E7A9CB6" w14:textId="77777777" w:rsidR="000C7409" w:rsidRDefault="00000000">
      <w:pPr>
        <w:pStyle w:val="Cmsor3"/>
      </w:pPr>
      <w:bookmarkStart w:id="295" w:name="_Ref201135481"/>
      <w:bookmarkStart w:id="296" w:name="_Ref201135974"/>
      <w:bookmarkStart w:id="297" w:name="_Ref201160114"/>
      <w:bookmarkStart w:id="298" w:name="_Toc204157188"/>
      <w:r>
        <w:t>Distinguishing final forms from characters with a vowel killer</w:t>
      </w:r>
      <w:bookmarkEnd w:id="295"/>
      <w:bookmarkEnd w:id="296"/>
      <w:bookmarkEnd w:id="297"/>
      <w:bookmarkEnd w:id="298"/>
    </w:p>
    <w:p w14:paraId="40DAE9A1" w14:textId="46F1D434" w:rsidR="000C7409"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510B1B">
        <w:t xml:space="preserve">Figure </w:t>
      </w:r>
      <w:r w:rsidR="00510B1B">
        <w:rPr>
          <w:noProof/>
        </w:rPr>
        <w:t>4.3</w:t>
      </w:r>
      <w:r w:rsidR="00510B1B">
        <w:t>.</w:t>
      </w:r>
      <w:r w:rsidR="00510B1B">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2941948A" w14:textId="33655DD6" w:rsidR="000C7409"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rsidR="00510B1B">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510B1B">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53EC3DCF" w14:textId="77777777" w:rsidR="000C7409" w:rsidRDefault="00000000">
      <w:pPr>
        <w:pStyle w:val="Cmsor3"/>
      </w:pPr>
      <w:bookmarkStart w:id="299" w:name="_Ref201133902"/>
      <w:bookmarkStart w:id="300" w:name="_Toc204157189"/>
      <w:r>
        <w:t>Final consonants as simplex characters</w:t>
      </w:r>
      <w:bookmarkEnd w:id="299"/>
      <w:bookmarkEnd w:id="300"/>
    </w:p>
    <w:p w14:paraId="290C1993" w14:textId="77777777" w:rsidR="000C7409"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503DDB0B" w14:textId="77777777" w:rsidR="000C7409"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70090923" w14:textId="38702B7C" w:rsidR="000C7409"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510B1B">
        <w:t>4.3.1</w:t>
      </w:r>
      <w:r>
        <w:fldChar w:fldCharType="end"/>
      </w:r>
      <w:r>
        <w:t xml:space="preserve"> above</w:t>
      </w:r>
    </w:p>
    <w:p w14:paraId="25B0833F" w14:textId="77777777" w:rsidR="000C7409" w:rsidRDefault="000C7409"/>
    <w:tbl>
      <w:tblPr>
        <w:tblStyle w:val="FigureTable"/>
        <w:tblW w:w="0" w:type="auto"/>
        <w:tblLook w:val="04A0" w:firstRow="1" w:lastRow="0" w:firstColumn="1" w:lastColumn="0" w:noHBand="0" w:noVBand="1"/>
      </w:tblPr>
      <w:tblGrid>
        <w:gridCol w:w="1901"/>
        <w:gridCol w:w="1907"/>
        <w:gridCol w:w="1923"/>
        <w:gridCol w:w="1903"/>
        <w:gridCol w:w="1994"/>
      </w:tblGrid>
      <w:tr w:rsidR="000C7409" w14:paraId="61B1A61C" w14:textId="77777777" w:rsidTr="000C7409">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FA7C15A" w14:textId="7A7BED95" w:rsidR="000C7409" w:rsidRDefault="00000000">
            <w:pPr>
              <w:pStyle w:val="Kpalrs"/>
              <w:keepNext/>
            </w:pPr>
            <w:bookmarkStart w:id="301" w:name="_Ref201133441"/>
            <w:r>
              <w:t xml:space="preserve">Figure </w:t>
            </w:r>
            <w:fldSimple w:instr=" STYLEREF 2 \s ">
              <w:r w:rsidR="00510B1B">
                <w:rPr>
                  <w:noProof/>
                </w:rPr>
                <w:t>4.3</w:t>
              </w:r>
            </w:fldSimple>
            <w:r>
              <w:t>.</w:t>
            </w:r>
            <w:fldSimple w:instr=" SEQ Figure \* ALPHABETIC \s 2 ">
              <w:r w:rsidR="00510B1B">
                <w:rPr>
                  <w:noProof/>
                </w:rPr>
                <w:t>A</w:t>
              </w:r>
            </w:fldSimple>
            <w:bookmarkEnd w:id="301"/>
            <w:r>
              <w:t>. Final consonant graphs</w:t>
            </w:r>
          </w:p>
        </w:tc>
      </w:tr>
      <w:tr w:rsidR="000C7409" w14:paraId="354F6F1A" w14:textId="77777777" w:rsidTr="000C7409">
        <w:tc>
          <w:tcPr>
            <w:tcW w:w="1901" w:type="dxa"/>
          </w:tcPr>
          <w:p w14:paraId="773E694B" w14:textId="77777777" w:rsidR="000C7409" w:rsidRDefault="00000000">
            <w:pPr>
              <w:keepNext/>
              <w:jc w:val="center"/>
            </w:pPr>
            <w:r>
              <w:t>1</w:t>
            </w:r>
          </w:p>
        </w:tc>
        <w:tc>
          <w:tcPr>
            <w:tcW w:w="1907" w:type="dxa"/>
          </w:tcPr>
          <w:p w14:paraId="305A5C61" w14:textId="77777777" w:rsidR="000C7409" w:rsidRDefault="00000000">
            <w:pPr>
              <w:keepNext/>
              <w:jc w:val="center"/>
            </w:pPr>
            <w:r>
              <w:t>2</w:t>
            </w:r>
          </w:p>
        </w:tc>
        <w:tc>
          <w:tcPr>
            <w:tcW w:w="1923" w:type="dxa"/>
          </w:tcPr>
          <w:p w14:paraId="1596D214" w14:textId="77777777" w:rsidR="000C7409" w:rsidRDefault="00000000">
            <w:pPr>
              <w:keepNext/>
              <w:jc w:val="center"/>
            </w:pPr>
            <w:r>
              <w:t>3</w:t>
            </w:r>
          </w:p>
        </w:tc>
        <w:tc>
          <w:tcPr>
            <w:tcW w:w="1903" w:type="dxa"/>
          </w:tcPr>
          <w:p w14:paraId="5605FEC3" w14:textId="77777777" w:rsidR="000C7409" w:rsidRDefault="00000000">
            <w:pPr>
              <w:keepNext/>
              <w:jc w:val="center"/>
            </w:pPr>
            <w:r>
              <w:t>4</w:t>
            </w:r>
          </w:p>
        </w:tc>
        <w:tc>
          <w:tcPr>
            <w:tcW w:w="1994" w:type="dxa"/>
          </w:tcPr>
          <w:p w14:paraId="3F0B7334" w14:textId="77777777" w:rsidR="000C7409" w:rsidRDefault="00000000">
            <w:pPr>
              <w:keepNext/>
              <w:jc w:val="center"/>
            </w:pPr>
            <w:r>
              <w:t>5</w:t>
            </w:r>
          </w:p>
        </w:tc>
      </w:tr>
      <w:tr w:rsidR="000C7409" w14:paraId="06E94476" w14:textId="77777777" w:rsidTr="000C7409">
        <w:trPr>
          <w:trHeight w:val="1134"/>
        </w:trPr>
        <w:tc>
          <w:tcPr>
            <w:tcW w:w="1901" w:type="dxa"/>
          </w:tcPr>
          <w:p w14:paraId="436610C9" w14:textId="77777777" w:rsidR="000C7409" w:rsidRDefault="00000000">
            <w:pPr>
              <w:pStyle w:val="Image"/>
              <w:rPr>
                <w:sz w:val="96"/>
                <w:szCs w:val="96"/>
                <w:cs/>
                <w:lang w:val="de-DE"/>
              </w:rPr>
            </w:pPr>
            <w:r>
              <w:rPr>
                <w:sz w:val="96"/>
                <w:szCs w:val="96"/>
                <w:lang w:val="de-DE"/>
              </w:rPr>
              <w:drawing>
                <wp:inline distT="0" distB="0" distL="0" distR="0" wp14:anchorId="24782E43" wp14:editId="31938F17">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3D9ECEC7" w14:textId="77777777" w:rsidR="000C7409" w:rsidRDefault="00000000">
            <w:pPr>
              <w:pStyle w:val="Image"/>
              <w:rPr>
                <w:rStyle w:val="ForeignDevanagariScript"/>
                <w:rFonts w:ascii="Gentium" w:hAnsi="Gentium"/>
                <w:i/>
                <w:iCs/>
              </w:rPr>
            </w:pPr>
            <w:r>
              <w:rPr>
                <w:rStyle w:val="Foreign"/>
              </w:rPr>
              <w:drawing>
                <wp:inline distT="0" distB="0" distL="0" distR="0" wp14:anchorId="04E53B87" wp14:editId="6929592C">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106F8761" w14:textId="77777777" w:rsidR="000C7409" w:rsidRDefault="00000000">
            <w:pPr>
              <w:pStyle w:val="Image"/>
              <w:rPr>
                <w:i/>
                <w:iCs/>
              </w:rPr>
            </w:pPr>
            <w:r>
              <w:rPr>
                <w:rStyle w:val="Foreign"/>
              </w:rPr>
              <w:drawing>
                <wp:inline distT="0" distB="0" distL="0" distR="0" wp14:anchorId="724ED07D" wp14:editId="54A12DA4">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21A95AF9" w14:textId="77777777" w:rsidR="000C7409" w:rsidRDefault="00000000">
            <w:pPr>
              <w:pStyle w:val="Image"/>
              <w:rPr>
                <w:sz w:val="96"/>
                <w:szCs w:val="96"/>
                <w:lang w:val="de-DE"/>
              </w:rPr>
            </w:pPr>
            <w:r>
              <w:rPr>
                <w:sz w:val="96"/>
                <w:szCs w:val="96"/>
                <w:lang w:val="de-DE"/>
              </w:rPr>
              <w:drawing>
                <wp:inline distT="0" distB="0" distL="0" distR="0" wp14:anchorId="4660CB83" wp14:editId="0A6C3FC1">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7913C7EA" w14:textId="77777777" w:rsidR="000C7409" w:rsidRDefault="00000000">
            <w:pPr>
              <w:pStyle w:val="Image"/>
              <w:rPr>
                <w:rStyle w:val="Foreign"/>
                <w:i w:val="0"/>
                <w:iCs w:val="0"/>
              </w:rPr>
            </w:pPr>
            <w:r>
              <w:drawing>
                <wp:inline distT="0" distB="0" distL="0" distR="0" wp14:anchorId="75D67673" wp14:editId="3F8B017A">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0C7409" w14:paraId="0BB17E5F" w14:textId="77777777" w:rsidTr="000C7409">
        <w:tc>
          <w:tcPr>
            <w:tcW w:w="1901" w:type="dxa"/>
          </w:tcPr>
          <w:p w14:paraId="3DF41E70" w14:textId="77777777" w:rsidR="000C7409" w:rsidRDefault="00000000">
            <w:pPr>
              <w:jc w:val="center"/>
            </w:pPr>
            <w:r>
              <w:rPr>
                <w:rStyle w:val="Foreign"/>
              </w:rPr>
              <w:t>yaN</w:t>
            </w:r>
          </w:p>
        </w:tc>
        <w:tc>
          <w:tcPr>
            <w:tcW w:w="1907" w:type="dxa"/>
          </w:tcPr>
          <w:p w14:paraId="594071AC" w14:textId="77777777" w:rsidR="000C7409" w:rsidRDefault="00000000">
            <w:pPr>
              <w:jc w:val="center"/>
            </w:pPr>
            <w:r>
              <w:rPr>
                <w:rStyle w:val="Foreign"/>
              </w:rPr>
              <w:t>dattaM</w:t>
            </w:r>
          </w:p>
        </w:tc>
        <w:tc>
          <w:tcPr>
            <w:tcW w:w="1923" w:type="dxa"/>
          </w:tcPr>
          <w:p w14:paraId="1855BC29" w14:textId="77777777" w:rsidR="000C7409" w:rsidRDefault="00000000">
            <w:pPr>
              <w:jc w:val="center"/>
              <w:rPr>
                <w:rStyle w:val="Foreign"/>
              </w:rPr>
            </w:pPr>
            <w:r>
              <w:rPr>
                <w:rStyle w:val="Foreign"/>
              </w:rPr>
              <w:t>ṇāM||</w:t>
            </w:r>
          </w:p>
        </w:tc>
        <w:tc>
          <w:tcPr>
            <w:tcW w:w="1903" w:type="dxa"/>
          </w:tcPr>
          <w:p w14:paraId="2C204138" w14:textId="77777777" w:rsidR="000C7409" w:rsidRDefault="00000000">
            <w:pPr>
              <w:jc w:val="center"/>
              <w:rPr>
                <w:rStyle w:val="Foreign"/>
              </w:rPr>
            </w:pPr>
            <w:r>
              <w:rPr>
                <w:rStyle w:val="Foreign"/>
              </w:rPr>
              <w:t>yaT</w:t>
            </w:r>
          </w:p>
        </w:tc>
        <w:tc>
          <w:tcPr>
            <w:tcW w:w="1994" w:type="dxa"/>
          </w:tcPr>
          <w:p w14:paraId="6C72D064" w14:textId="77777777" w:rsidR="000C7409" w:rsidRDefault="00000000">
            <w:pPr>
              <w:jc w:val="center"/>
            </w:pPr>
            <w:r>
              <w:rPr>
                <w:rStyle w:val="Foreign"/>
              </w:rPr>
              <w:t>dr̥K</w:t>
            </w:r>
          </w:p>
        </w:tc>
      </w:tr>
    </w:tbl>
    <w:p w14:paraId="3349C7AC" w14:textId="77777777" w:rsidR="000C7409" w:rsidRDefault="00000000">
      <w:pPr>
        <w:pStyle w:val="Cmsor3"/>
      </w:pPr>
      <w:bookmarkStart w:id="302" w:name="_Ref201133679"/>
      <w:bookmarkStart w:id="303" w:name="_Toc204157190"/>
      <w:bookmarkEnd w:id="287"/>
      <w:bookmarkEnd w:id="288"/>
      <w:bookmarkEnd w:id="289"/>
      <w:bookmarkEnd w:id="290"/>
      <w:bookmarkEnd w:id="291"/>
      <w:bookmarkEnd w:id="292"/>
      <w:bookmarkEnd w:id="293"/>
      <w:r>
        <w:t xml:space="preserve">Independent consonants </w:t>
      </w:r>
      <w:bookmarkEnd w:id="280"/>
      <w:bookmarkEnd w:id="281"/>
      <w:bookmarkEnd w:id="282"/>
      <w:bookmarkEnd w:id="283"/>
      <w:bookmarkEnd w:id="294"/>
      <w:r>
        <w:t>as complex characters involving a vowel killer</w:t>
      </w:r>
      <w:bookmarkEnd w:id="302"/>
      <w:bookmarkEnd w:id="303"/>
    </w:p>
    <w:p w14:paraId="307DDE10" w14:textId="77777777" w:rsidR="000C7409" w:rsidRDefault="00000000">
      <w:pPr>
        <w:pStyle w:val="Lista"/>
      </w:pPr>
      <w:r>
        <w:t>complex characters involving a regular consonant form and an explicit zero vowel marker must always be transliterated as follows</w:t>
      </w:r>
    </w:p>
    <w:p w14:paraId="67BCD7B6" w14:textId="77777777" w:rsidR="000C7409" w:rsidRDefault="00000000">
      <w:pPr>
        <w:pStyle w:val="Lista2"/>
      </w:pPr>
      <w:r>
        <w:t>transliterate the consonant component normally (with the lowercase equivalent)</w:t>
      </w:r>
    </w:p>
    <w:p w14:paraId="52AC6165" w14:textId="77777777" w:rsidR="000C7409" w:rsidRDefault="00000000">
      <w:pPr>
        <w:pStyle w:val="Lista2"/>
      </w:pPr>
      <w:r>
        <w:t>transliterate the vowel killer as ·</w:t>
      </w:r>
    </w:p>
    <w:p w14:paraId="3A213855" w14:textId="77777777" w:rsidR="000C7409" w:rsidRDefault="00000000">
      <w:pPr>
        <w:pStyle w:val="Lista3"/>
      </w:pPr>
      <w:r>
        <w:rPr>
          <w:rStyle w:val="Code"/>
        </w:rPr>
        <w:t>U+00B7</w:t>
      </w:r>
      <w:r>
        <w:t xml:space="preserve"> Middle Dot</w:t>
      </w:r>
    </w:p>
    <w:p w14:paraId="277AEA26" w14:textId="77777777" w:rsidR="000C7409"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31758268" w14:textId="77777777" w:rsidR="000C7409" w:rsidRDefault="00000000">
      <w:pPr>
        <w:pStyle w:val="Lista2"/>
      </w:pPr>
      <w:bookmarkStart w:id="304" w:name="_Hlk203729991"/>
      <w:r>
        <w:t xml:space="preserve">if you need to transliterate vowel killers frequently but have difficulty entering the middle dot, you may use an asterisk * </w:t>
      </w:r>
      <w:bookmarkEnd w:id="304"/>
      <w:r>
        <w:t xml:space="preserve">as </w:t>
      </w:r>
      <w:r>
        <w:rPr>
          <w:rStyle w:val="LabelEmph"/>
        </w:rPr>
        <w:t>private shorthand</w:t>
      </w:r>
    </w:p>
    <w:p w14:paraId="04189804" w14:textId="007F7512" w:rsidR="000C7409"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510B1B">
        <w:t>4.1.4.2</w:t>
      </w:r>
      <w:r>
        <w:fldChar w:fldCharType="end"/>
      </w:r>
    </w:p>
    <w:p w14:paraId="3E8C88D3" w14:textId="7EC212B4" w:rsidR="000C7409"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510B1B">
        <w:t>4.3.4</w:t>
      </w:r>
      <w:r>
        <w:fldChar w:fldCharType="end"/>
      </w:r>
      <w:r>
        <w:t>), is not to be treated differently from other vowel killers</w:t>
      </w:r>
    </w:p>
    <w:p w14:paraId="3069E969" w14:textId="77777777" w:rsidR="000C7409"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6A2C240E" w14:textId="77777777" w:rsidR="000C7409" w:rsidRDefault="00000000">
      <w:pPr>
        <w:pStyle w:val="Cmsor3"/>
      </w:pPr>
      <w:bookmarkStart w:id="305" w:name="_Ref201135281"/>
      <w:bookmarkStart w:id="306" w:name="_Ref201136540"/>
      <w:bookmarkStart w:id="307" w:name="_Toc204157191"/>
      <w:r>
        <w:t xml:space="preserve">Regular consonant signs for vowelless consonants: the “implicit </w:t>
      </w:r>
      <w:r>
        <w:rPr>
          <w:rStyle w:val="Foreign"/>
        </w:rPr>
        <w:t>puḷḷi</w:t>
      </w:r>
      <w:r>
        <w:t>”</w:t>
      </w:r>
      <w:bookmarkEnd w:id="305"/>
      <w:bookmarkEnd w:id="306"/>
      <w:bookmarkEnd w:id="307"/>
    </w:p>
    <w:p w14:paraId="3A700ECB" w14:textId="298E9D15" w:rsidR="000C7409"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510B1B">
        <w:t xml:space="preserve">Figure </w:t>
      </w:r>
      <w:r w:rsidR="00510B1B">
        <w:rPr>
          <w:noProof/>
        </w:rPr>
        <w:t>4.3</w:t>
      </w:r>
      <w:r w:rsidR="00510B1B">
        <w:t>.</w:t>
      </w:r>
      <w:r w:rsidR="00510B1B">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4"/>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w:t>
      </w:r>
      <w:r>
        <w:lastRenderedPageBreak/>
        <w:t xml:space="preserve">decision, any cases where a consonant cluster is written differently in the source must be made explicit in the transliteration. </w:t>
      </w:r>
    </w:p>
    <w:p w14:paraId="77F45630" w14:textId="3F1A42F1" w:rsidR="000C7409"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510B1B">
        <w:t xml:space="preserve">Figure </w:t>
      </w:r>
      <w:r w:rsidR="00510B1B">
        <w:rPr>
          <w:noProof/>
        </w:rPr>
        <w:t>4.3</w:t>
      </w:r>
      <w:r w:rsidR="00510B1B">
        <w:t>.</w:t>
      </w:r>
      <w:r w:rsidR="00510B1B">
        <w:rPr>
          <w:noProof/>
        </w:rPr>
        <w:t>B</w:t>
      </w:r>
      <w:r>
        <w:fldChar w:fldCharType="end"/>
      </w:r>
      <w:r>
        <w:t>/1, simply transliterate the consonant cluster without any additional characters</w:t>
      </w:r>
    </w:p>
    <w:p w14:paraId="739B6479" w14:textId="77777777" w:rsidR="000C7409"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2B6A6BAC" w14:textId="7C6A2FBB" w:rsidR="000C7409"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510B1B">
        <w:t xml:space="preserve">Figure </w:t>
      </w:r>
      <w:r w:rsidR="00510B1B">
        <w:rPr>
          <w:noProof/>
        </w:rPr>
        <w:t>4.3</w:t>
      </w:r>
      <w:r w:rsidR="00510B1B">
        <w:t>.</w:t>
      </w:r>
      <w:r w:rsidR="00510B1B">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510B1B">
        <w:t>4.3.3</w:t>
      </w:r>
      <w:r>
        <w:fldChar w:fldCharType="end"/>
      </w:r>
      <w:r>
        <w:t>)</w:t>
      </w:r>
    </w:p>
    <w:p w14:paraId="2CB166C0" w14:textId="53E9F973" w:rsidR="000C7409" w:rsidRDefault="00000000">
      <w:pPr>
        <w:pStyle w:val="Lista"/>
      </w:pPr>
      <w:r>
        <w:t xml:space="preserve">when an actual ligature occurs in Tamil script, as in </w:t>
      </w:r>
      <w:r>
        <w:fldChar w:fldCharType="begin"/>
      </w:r>
      <w:r>
        <w:instrText xml:space="preserve"> REF _Ref201572483 \h </w:instrText>
      </w:r>
      <w:r>
        <w:fldChar w:fldCharType="separate"/>
      </w:r>
      <w:r w:rsidR="00510B1B">
        <w:t xml:space="preserve">Figure </w:t>
      </w:r>
      <w:r w:rsidR="00510B1B">
        <w:rPr>
          <w:noProof/>
        </w:rPr>
        <w:t>4.3</w:t>
      </w:r>
      <w:r w:rsidR="00510B1B">
        <w:t>.</w:t>
      </w:r>
      <w:r w:rsidR="00510B1B">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510B1B">
        <w:t>4.5.3.2</w:t>
      </w:r>
      <w:r>
        <w:fldChar w:fldCharType="end"/>
      </w:r>
      <w:r>
        <w:t xml:space="preserve"> </w:t>
      </w:r>
    </w:p>
    <w:p w14:paraId="2CBF8F3F" w14:textId="77777777" w:rsidR="000C7409" w:rsidRDefault="000C7409"/>
    <w:tbl>
      <w:tblPr>
        <w:tblStyle w:val="FigureTable"/>
        <w:tblW w:w="0" w:type="auto"/>
        <w:jc w:val="center"/>
        <w:tblLook w:val="04A0" w:firstRow="1" w:lastRow="0" w:firstColumn="1" w:lastColumn="0" w:noHBand="0" w:noVBand="1"/>
      </w:tblPr>
      <w:tblGrid>
        <w:gridCol w:w="2214"/>
        <w:gridCol w:w="2431"/>
        <w:gridCol w:w="2353"/>
      </w:tblGrid>
      <w:tr w:rsidR="000C7409" w14:paraId="7CBFCDB6" w14:textId="77777777" w:rsidTr="000C7409">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4BE71FE7" w14:textId="23F4EEC2" w:rsidR="000C7409" w:rsidRDefault="00000000">
            <w:pPr>
              <w:pStyle w:val="Kpalrs"/>
              <w:keepNext/>
            </w:pPr>
            <w:bookmarkStart w:id="308" w:name="_Ref201572483"/>
            <w:r>
              <w:t xml:space="preserve">Figure </w:t>
            </w:r>
            <w:fldSimple w:instr=" STYLEREF 2 \s ">
              <w:r w:rsidR="00510B1B">
                <w:rPr>
                  <w:noProof/>
                </w:rPr>
                <w:t>4.3</w:t>
              </w:r>
            </w:fldSimple>
            <w:r>
              <w:t>.</w:t>
            </w:r>
            <w:fldSimple w:instr=" SEQ Figure \* ALPHABETIC \s 2 ">
              <w:r w:rsidR="00510B1B">
                <w:rPr>
                  <w:noProof/>
                </w:rPr>
                <w:t>B</w:t>
              </w:r>
            </w:fldSimple>
            <w:bookmarkEnd w:id="308"/>
            <w:r>
              <w:t>. Consonant clusters in Tamil</w:t>
            </w:r>
          </w:p>
        </w:tc>
      </w:tr>
      <w:tr w:rsidR="000C7409" w14:paraId="017B177B" w14:textId="77777777" w:rsidTr="000C7409">
        <w:trPr>
          <w:jc w:val="center"/>
        </w:trPr>
        <w:tc>
          <w:tcPr>
            <w:tcW w:w="2214" w:type="dxa"/>
            <w:shd w:val="clear" w:color="auto" w:fill="F0F7D7"/>
          </w:tcPr>
          <w:p w14:paraId="6543B56D" w14:textId="77777777" w:rsidR="000C7409" w:rsidRDefault="00000000">
            <w:pPr>
              <w:jc w:val="center"/>
            </w:pPr>
            <w:r>
              <w:t>1</w:t>
            </w:r>
          </w:p>
        </w:tc>
        <w:tc>
          <w:tcPr>
            <w:tcW w:w="2431" w:type="dxa"/>
            <w:shd w:val="clear" w:color="auto" w:fill="F0F7D7"/>
          </w:tcPr>
          <w:p w14:paraId="71940F9B" w14:textId="77777777" w:rsidR="000C7409" w:rsidRDefault="00000000">
            <w:pPr>
              <w:jc w:val="center"/>
            </w:pPr>
            <w:r>
              <w:t>2</w:t>
            </w:r>
          </w:p>
        </w:tc>
        <w:tc>
          <w:tcPr>
            <w:tcW w:w="2353" w:type="dxa"/>
            <w:shd w:val="clear" w:color="auto" w:fill="F0F7D7"/>
          </w:tcPr>
          <w:p w14:paraId="5827948F" w14:textId="77777777" w:rsidR="000C7409" w:rsidRDefault="00000000">
            <w:pPr>
              <w:jc w:val="center"/>
            </w:pPr>
            <w:r>
              <w:t>3</w:t>
            </w:r>
          </w:p>
        </w:tc>
      </w:tr>
      <w:tr w:rsidR="000C7409" w14:paraId="31823E64" w14:textId="77777777" w:rsidTr="000C7409">
        <w:trPr>
          <w:jc w:val="center"/>
        </w:trPr>
        <w:tc>
          <w:tcPr>
            <w:tcW w:w="2214" w:type="dxa"/>
            <w:vAlign w:val="center"/>
          </w:tcPr>
          <w:p w14:paraId="6A4081E1" w14:textId="77777777" w:rsidR="000C7409"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9" w:name="_Hlk201584061"/>
            <w:r>
              <w:rPr>
                <w:rStyle w:val="ForeignTamilScript"/>
                <w:rFonts w:hint="cs"/>
                <w:sz w:val="48"/>
                <w:szCs w:val="48"/>
                <w:cs/>
                <w:lang w:bidi="ta-IN"/>
              </w:rPr>
              <w:t>கக</w:t>
            </w:r>
            <w:bookmarkEnd w:id="309"/>
          </w:p>
        </w:tc>
        <w:tc>
          <w:tcPr>
            <w:tcW w:w="2431" w:type="dxa"/>
            <w:vAlign w:val="center"/>
          </w:tcPr>
          <w:p w14:paraId="47C3776B" w14:textId="77777777" w:rsidR="000C7409" w:rsidRDefault="00000000">
            <w:pPr>
              <w:pStyle w:val="Image"/>
              <w:rPr>
                <w:rStyle w:val="ForeignTamilScript"/>
                <w:sz w:val="48"/>
                <w:szCs w:val="48"/>
              </w:rPr>
            </w:pPr>
            <w:bookmarkStart w:id="310" w:name="_Hlk201584031"/>
            <w:r>
              <w:rPr>
                <w:rStyle w:val="ForeignTamilScript"/>
                <w:rFonts w:hint="cs"/>
                <w:sz w:val="48"/>
                <w:szCs w:val="48"/>
                <w:cs/>
                <w:lang w:bidi="ta-IN"/>
              </w:rPr>
              <w:t>ந்ந</w:t>
            </w:r>
            <w:bookmarkEnd w:id="310"/>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30C931A4" w14:textId="77777777" w:rsidR="000C7409" w:rsidRDefault="00000000">
            <w:pPr>
              <w:pStyle w:val="Image"/>
            </w:pPr>
            <w:r>
              <w:rPr>
                <w:b/>
                <w:bCs/>
              </w:rPr>
              <w:drawing>
                <wp:inline distT="0" distB="0" distL="0" distR="0" wp14:anchorId="52C48E25" wp14:editId="598DFFB3">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0C7409" w14:paraId="5B59635A" w14:textId="77777777" w:rsidTr="000C7409">
        <w:trPr>
          <w:jc w:val="center"/>
        </w:trPr>
        <w:tc>
          <w:tcPr>
            <w:tcW w:w="2214" w:type="dxa"/>
          </w:tcPr>
          <w:p w14:paraId="6CA045B0" w14:textId="77777777" w:rsidR="000C7409" w:rsidRDefault="00000000">
            <w:pPr>
              <w:rPr>
                <w:rStyle w:val="Foreign"/>
              </w:rPr>
            </w:pPr>
            <w:r>
              <w:rPr>
                <w:rStyle w:val="Foreign"/>
              </w:rPr>
              <w:t>nna, kka</w:t>
            </w:r>
          </w:p>
        </w:tc>
        <w:tc>
          <w:tcPr>
            <w:tcW w:w="2431" w:type="dxa"/>
          </w:tcPr>
          <w:p w14:paraId="5B9E5617" w14:textId="77777777" w:rsidR="000C7409" w:rsidRDefault="00000000">
            <w:pPr>
              <w:rPr>
                <w:rStyle w:val="Foreign"/>
              </w:rPr>
            </w:pPr>
            <w:r>
              <w:rPr>
                <w:rStyle w:val="Foreign"/>
              </w:rPr>
              <w:t>n·na, k·ka</w:t>
            </w:r>
          </w:p>
        </w:tc>
        <w:tc>
          <w:tcPr>
            <w:tcW w:w="2353" w:type="dxa"/>
          </w:tcPr>
          <w:p w14:paraId="64599296" w14:textId="77777777" w:rsidR="000C7409" w:rsidRDefault="00000000">
            <w:pPr>
              <w:rPr>
                <w:rStyle w:val="Foreign"/>
              </w:rPr>
            </w:pPr>
            <w:r>
              <w:rPr>
                <w:rStyle w:val="Foreign"/>
              </w:rPr>
              <w:t>n=na, k=ka</w:t>
            </w:r>
          </w:p>
        </w:tc>
      </w:tr>
    </w:tbl>
    <w:p w14:paraId="0F454BE4" w14:textId="77777777" w:rsidR="000C7409" w:rsidRDefault="00000000">
      <w:pPr>
        <w:pStyle w:val="Cmsor2"/>
      </w:pPr>
      <w:bookmarkStart w:id="311" w:name="_Toc204157192"/>
      <w:r>
        <w:t>Independent vowels</w:t>
      </w:r>
      <w:bookmarkEnd w:id="311"/>
    </w:p>
    <w:p w14:paraId="707D1549" w14:textId="77777777" w:rsidR="000C7409" w:rsidRDefault="00000000">
      <w:pPr>
        <w:pStyle w:val="Cmsor3"/>
      </w:pPr>
      <w:bookmarkStart w:id="312" w:name="_Ref201138628"/>
      <w:bookmarkStart w:id="313" w:name="_Ref201221319"/>
      <w:bookmarkStart w:id="314" w:name="_Toc204157193"/>
      <w:r>
        <w:t>Independent vowels as simplex characters</w:t>
      </w:r>
      <w:bookmarkEnd w:id="312"/>
      <w:bookmarkEnd w:id="313"/>
      <w:bookmarkEnd w:id="314"/>
      <w:r>
        <w:t xml:space="preserve"> </w:t>
      </w:r>
    </w:p>
    <w:p w14:paraId="09A678D9" w14:textId="3198B3C7" w:rsidR="000C7409"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510B1B">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510B1B">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510B1B">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510B1B">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510B1B">
        <w:rPr>
          <w:lang w:eastAsia="en-US" w:bidi="ar-SA"/>
        </w:rPr>
        <w:t>4.4.1</w:t>
      </w:r>
      <w:r>
        <w:rPr>
          <w:lang w:eastAsia="en-US" w:bidi="ar-SA"/>
        </w:rPr>
        <w:fldChar w:fldCharType="end"/>
      </w:r>
      <w:r>
        <w:rPr>
          <w:lang w:eastAsia="en-US" w:bidi="ar-SA"/>
        </w:rPr>
        <w:t>.</w:t>
      </w:r>
    </w:p>
    <w:p w14:paraId="5276E2E4" w14:textId="77777777" w:rsidR="000C7409"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35EB184D" w14:textId="77777777" w:rsidR="000C7409" w:rsidRDefault="00000000">
      <w:pPr>
        <w:pStyle w:val="Lista2"/>
      </w:pPr>
      <w:r>
        <w:t>enter the corresponding uppercase Roman consonant, e.g. A</w:t>
      </w:r>
    </w:p>
    <w:p w14:paraId="171002CA" w14:textId="77777777" w:rsidR="000C7409"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5C47B76E" w14:textId="77777777" w:rsidR="000C7409"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4654CBB4" w14:textId="77777777" w:rsidR="000C7409" w:rsidRDefault="00000000">
      <w:pPr>
        <w:pStyle w:val="Cmsor3"/>
      </w:pPr>
      <w:bookmarkStart w:id="315" w:name="_Ref201245507"/>
      <w:bookmarkStart w:id="316" w:name="_Toc204157194"/>
      <w:r>
        <w:t xml:space="preserve">Independent vowels involving a </w:t>
      </w:r>
      <w:commentRangeStart w:id="317"/>
      <w:r>
        <w:t>vowel support</w:t>
      </w:r>
      <w:bookmarkEnd w:id="315"/>
      <w:bookmarkEnd w:id="316"/>
      <w:commentRangeEnd w:id="317"/>
      <w:r w:rsidR="006D123B">
        <w:rPr>
          <w:rStyle w:val="Jegyzethivatkozs"/>
          <w:sz w:val="24"/>
          <w:szCs w:val="24"/>
        </w:rPr>
        <w:commentReference w:id="317"/>
      </w:r>
    </w:p>
    <w:p w14:paraId="3E17A2F0" w14:textId="05B93879" w:rsidR="000C7409" w:rsidRDefault="00000000">
      <w:r>
        <w:t>As noted in §</w:t>
      </w:r>
      <w:r>
        <w:fldChar w:fldCharType="begin"/>
      </w:r>
      <w:r>
        <w:instrText xml:space="preserve"> REF _Ref201151444 \r \h </w:instrText>
      </w:r>
      <w:r>
        <w:fldChar w:fldCharType="separate"/>
      </w:r>
      <w:r w:rsidR="00510B1B">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5"/>
      </w:r>
    </w:p>
    <w:p w14:paraId="2BD2B644" w14:textId="721A27C2" w:rsidR="000C7409"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510B1B">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510B1B">
        <w:t xml:space="preserve">Figure </w:t>
      </w:r>
      <w:r w:rsidR="00510B1B">
        <w:rPr>
          <w:noProof/>
        </w:rPr>
        <w:t>4.4</w:t>
      </w:r>
      <w:r w:rsidR="00510B1B">
        <w:t>.</w:t>
      </w:r>
      <w:r w:rsidR="00510B1B">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0C7409" w14:paraId="20FC0BF9" w14:textId="77777777" w:rsidTr="000C7409">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4DA729D1" w14:textId="18F32202" w:rsidR="000C7409" w:rsidRDefault="00000000">
            <w:pPr>
              <w:pStyle w:val="Kpalrs"/>
              <w:keepNext/>
            </w:pPr>
            <w:bookmarkStart w:id="318" w:name="_Ref201229585"/>
            <w:r>
              <w:t xml:space="preserve">Figure </w:t>
            </w:r>
            <w:fldSimple w:instr=" STYLEREF 2 \s ">
              <w:r w:rsidR="00510B1B">
                <w:rPr>
                  <w:noProof/>
                </w:rPr>
                <w:t>4.4</w:t>
              </w:r>
            </w:fldSimple>
            <w:r>
              <w:t>.</w:t>
            </w:r>
            <w:fldSimple w:instr=" SEQ Figure \* ALPHABETIC \s 2 ">
              <w:r w:rsidR="00510B1B">
                <w:rPr>
                  <w:noProof/>
                </w:rPr>
                <w:t>A</w:t>
              </w:r>
            </w:fldSimple>
            <w:bookmarkEnd w:id="318"/>
            <w:r>
              <w:t>. Vowel support</w:t>
            </w:r>
          </w:p>
        </w:tc>
      </w:tr>
      <w:tr w:rsidR="000C7409" w14:paraId="18BFF1C4" w14:textId="77777777" w:rsidTr="000C7409">
        <w:tc>
          <w:tcPr>
            <w:tcW w:w="3537" w:type="dxa"/>
          </w:tcPr>
          <w:p w14:paraId="00640928" w14:textId="77777777" w:rsidR="000C7409" w:rsidRDefault="00000000">
            <w:pPr>
              <w:pStyle w:val="Image"/>
            </w:pPr>
            <w:r>
              <w:drawing>
                <wp:inline distT="0" distB="0" distL="0" distR="0" wp14:anchorId="37976333" wp14:editId="45C567F4">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1"/>
                          <a:stretch>
                            <a:fillRect/>
                          </a:stretch>
                        </pic:blipFill>
                        <pic:spPr bwMode="auto">
                          <a:xfrm>
                            <a:off x="0" y="0"/>
                            <a:ext cx="2032578" cy="694800"/>
                          </a:xfrm>
                          <a:prstGeom prst="rect">
                            <a:avLst/>
                          </a:prstGeom>
                          <a:noFill/>
                          <a:ln>
                            <a:noFill/>
                          </a:ln>
                        </pic:spPr>
                      </pic:pic>
                    </a:graphicData>
                  </a:graphic>
                </wp:inline>
              </w:drawing>
            </w:r>
          </w:p>
        </w:tc>
      </w:tr>
      <w:tr w:rsidR="000C7409" w14:paraId="2B271178" w14:textId="77777777" w:rsidTr="000C7409">
        <w:tc>
          <w:tcPr>
            <w:tcW w:w="3537" w:type="dxa"/>
          </w:tcPr>
          <w:p w14:paraId="16AAA275" w14:textId="77777777" w:rsidR="000C7409" w:rsidRDefault="00000000">
            <w:pPr>
              <w:pStyle w:val="Normlbehzs"/>
              <w:ind w:firstLine="0"/>
              <w:jc w:val="center"/>
            </w:pPr>
            <w:r>
              <w:rPr>
                <w:rStyle w:val="Foreign"/>
              </w:rPr>
              <w:t>qət r̥ṅyəkən tikiṁ</w:t>
            </w:r>
          </w:p>
        </w:tc>
      </w:tr>
    </w:tbl>
    <w:p w14:paraId="14D5DFA6" w14:textId="77777777" w:rsidR="000C7409"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6BF1B20D" w14:textId="43D481E2" w:rsidR="000C7409"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510B1B">
        <w:t xml:space="preserve">Figure </w:t>
      </w:r>
      <w:r w:rsidR="00510B1B">
        <w:rPr>
          <w:noProof/>
        </w:rPr>
        <w:t>4.4</w:t>
      </w:r>
      <w:r w:rsidR="00510B1B">
        <w:t>.</w:t>
      </w:r>
      <w:r w:rsidR="00510B1B">
        <w:rPr>
          <w:noProof/>
        </w:rPr>
        <w:t>A</w:t>
      </w:r>
      <w:r>
        <w:fldChar w:fldCharType="end"/>
      </w:r>
    </w:p>
    <w:p w14:paraId="32489941" w14:textId="77777777" w:rsidR="000C7409"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262C2842" w14:textId="77777777" w:rsidR="000C7409"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0711370F" w14:textId="77777777" w:rsidR="000C7409"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3A79EE13" w14:textId="77777777" w:rsidR="000C7409" w:rsidRDefault="00000000">
      <w:pPr>
        <w:pStyle w:val="Lista"/>
      </w:pPr>
      <w:r>
        <w:t>the same transliteration is to be used when the graph representing the glottal stop combines into a ligature with other consonantal graphs</w:t>
      </w:r>
    </w:p>
    <w:p w14:paraId="72AF2E82" w14:textId="77777777" w:rsidR="000C7409" w:rsidRDefault="00000000">
      <w:pPr>
        <w:pStyle w:val="Lista2"/>
      </w:pPr>
      <w:r>
        <w:t>in a syllable-initial position, e.g. |</w:t>
      </w:r>
      <w:r>
        <w:rPr>
          <w:rStyle w:val="ForeignKhmerScript"/>
          <w:rFonts w:hint="cs"/>
          <w:cs/>
        </w:rPr>
        <w:t>អ្នក</w:t>
      </w:r>
      <w:r>
        <w:t xml:space="preserve">| → </w:t>
      </w:r>
      <w:r>
        <w:rPr>
          <w:rStyle w:val="Foreign"/>
        </w:rPr>
        <w:t>qnaka</w:t>
      </w:r>
    </w:p>
    <w:p w14:paraId="459828BD" w14:textId="77777777" w:rsidR="000C7409" w:rsidRDefault="00000000">
      <w:pPr>
        <w:pStyle w:val="Lista2"/>
      </w:pPr>
      <w:r>
        <w:t>in post-consonantal position, e.g.</w:t>
      </w:r>
    </w:p>
    <w:p w14:paraId="795FA9B5" w14:textId="77777777" w:rsidR="000C7409" w:rsidRDefault="00000000">
      <w:pPr>
        <w:pStyle w:val="Lista3"/>
      </w:pPr>
      <w:r>
        <w:t>|</w:t>
      </w:r>
      <w:r>
        <w:rPr>
          <w:rStyle w:val="ForeignKhmerScript"/>
          <w:rFonts w:hint="cs"/>
          <w:cs/>
        </w:rPr>
        <w:t>ផ្អក</w:t>
      </w:r>
      <w:r>
        <w:t xml:space="preserve">| → </w:t>
      </w:r>
      <w:r>
        <w:rPr>
          <w:rStyle w:val="Foreign"/>
        </w:rPr>
        <w:t>phqaka</w:t>
      </w:r>
    </w:p>
    <w:p w14:paraId="65FE76CB" w14:textId="77777777" w:rsidR="000C7409"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6E203544" w14:textId="77777777" w:rsidR="000C7409"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64A864A4" w14:textId="77777777" w:rsidR="000C7409"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6"/>
      </w:r>
      <w:r>
        <w:t>)</w:t>
      </w:r>
    </w:p>
    <w:p w14:paraId="2B29D9FF" w14:textId="77777777" w:rsidR="000C7409"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7F9CCD1F" w14:textId="2B1A42FD" w:rsidR="000C7409"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510B1B">
        <w:t xml:space="preserve">Figure </w:t>
      </w:r>
      <w:r w:rsidR="00510B1B">
        <w:rPr>
          <w:noProof/>
        </w:rPr>
        <w:t>4.4</w:t>
      </w:r>
      <w:r w:rsidR="00510B1B">
        <w:t>.</w:t>
      </w:r>
      <w:r w:rsidR="00510B1B">
        <w:rPr>
          <w:noProof/>
        </w:rPr>
        <w:t>B</w:t>
      </w:r>
      <w:r>
        <w:fldChar w:fldCharType="end"/>
      </w:r>
      <w:r>
        <w:t>, ignore it in loose transliteration and simply transcribe the relevant vowels</w:t>
      </w:r>
    </w:p>
    <w:p w14:paraId="3D761506" w14:textId="77777777" w:rsidR="000C7409"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76115D45" w14:textId="3222EEC3" w:rsidR="000C7409"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510B1B">
        <w:t xml:space="preserve">Figure </w:t>
      </w:r>
      <w:r w:rsidR="00510B1B">
        <w:rPr>
          <w:noProof/>
        </w:rPr>
        <w:t>4.4</w:t>
      </w:r>
      <w:r w:rsidR="00510B1B">
        <w:t>.</w:t>
      </w:r>
      <w:r w:rsidR="00510B1B">
        <w:rPr>
          <w:noProof/>
        </w:rPr>
        <w:t>B</w:t>
      </w:r>
      <w:r>
        <w:fldChar w:fldCharType="end"/>
      </w:r>
      <w:r>
        <w:t>, always transcribe it explicitly</w:t>
      </w:r>
    </w:p>
    <w:p w14:paraId="133414F5" w14:textId="77777777" w:rsidR="000C7409"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5014BC44" w14:textId="77777777" w:rsidR="000C7409" w:rsidRDefault="00000000">
      <w:pPr>
        <w:pStyle w:val="Lista3"/>
      </w:pPr>
      <w:r>
        <w:t>note that this sound should be transcribed even when the vowel support is on its own (representing the independent vowel &lt;A&gt;)</w:t>
      </w:r>
    </w:p>
    <w:p w14:paraId="46875E8F" w14:textId="77777777" w:rsidR="000C7409"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52437654" w14:textId="77777777" w:rsidR="000C7409"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011F6151" w14:textId="77777777" w:rsidR="000C7409" w:rsidRDefault="00000000">
      <w:pPr>
        <w:pStyle w:val="Lista4"/>
      </w:pPr>
      <w:r>
        <w:t>even though Khmer speakers would have pronounced a glottal stop in these names and words</w:t>
      </w:r>
    </w:p>
    <w:p w14:paraId="2BE50A03" w14:textId="77777777" w:rsidR="000C7409" w:rsidRDefault="000C7409"/>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0C7409" w14:paraId="6C6D2A2D" w14:textId="77777777" w:rsidTr="000C7409">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0CBDE7AA" w14:textId="31CA5F47" w:rsidR="000C7409" w:rsidRDefault="00000000">
            <w:pPr>
              <w:pStyle w:val="Kpalrs"/>
              <w:keepNext/>
            </w:pPr>
            <w:bookmarkStart w:id="319" w:name="_Ref201229654"/>
            <w:r>
              <w:lastRenderedPageBreak/>
              <w:t xml:space="preserve">Figure </w:t>
            </w:r>
            <w:fldSimple w:instr=" STYLEREF 2 \s ">
              <w:r w:rsidR="00510B1B">
                <w:rPr>
                  <w:noProof/>
                </w:rPr>
                <w:t>4.4</w:t>
              </w:r>
            </w:fldSimple>
            <w:r>
              <w:t>.</w:t>
            </w:r>
            <w:fldSimple w:instr=" SEQ Figure \* ALPHABETIC \s 2 ">
              <w:r w:rsidR="00510B1B">
                <w:rPr>
                  <w:noProof/>
                </w:rPr>
                <w:t>B</w:t>
              </w:r>
            </w:fldSimple>
            <w:bookmarkEnd w:id="319"/>
            <w:r>
              <w:t>. Independent vowels composed with a vowel support</w:t>
            </w:r>
          </w:p>
        </w:tc>
      </w:tr>
      <w:tr w:rsidR="000C7409" w14:paraId="769156C7" w14:textId="77777777" w:rsidTr="000C7409">
        <w:tc>
          <w:tcPr>
            <w:tcW w:w="503" w:type="pct"/>
            <w:vMerge w:val="restart"/>
            <w:shd w:val="clear" w:color="auto" w:fill="F0F7D7"/>
            <w:vAlign w:val="bottom"/>
          </w:tcPr>
          <w:p w14:paraId="32F7F87F" w14:textId="77777777" w:rsidR="000C7409"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6E04F0D5" w14:textId="77777777" w:rsidR="000C7409" w:rsidRDefault="00000000">
            <w:pPr>
              <w:pStyle w:val="Tabletext"/>
              <w:keepNext/>
              <w:rPr>
                <w:rFonts w:ascii="Gentium" w:hAnsi="Gentium" w:cs="Gentium"/>
              </w:rPr>
            </w:pPr>
            <w:r>
              <w:rPr>
                <w:rFonts w:ascii="Gentium" w:hAnsi="Gentium" w:cs="Gentium"/>
              </w:rPr>
              <w:t>IPA</w:t>
            </w:r>
          </w:p>
          <w:p w14:paraId="4E980D45" w14:textId="77777777" w:rsidR="000C7409"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3A41ED81" w14:textId="77777777" w:rsidR="000C7409"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0E4134C0" w14:textId="77777777" w:rsidR="000C7409" w:rsidRDefault="00000000">
            <w:pPr>
              <w:pStyle w:val="Tabletext"/>
              <w:keepNext/>
              <w:jc w:val="center"/>
              <w:rPr>
                <w:rFonts w:ascii="Gentium" w:hAnsi="Gentium" w:cs="Gentium"/>
              </w:rPr>
            </w:pPr>
            <w:r>
              <w:rPr>
                <w:rFonts w:ascii="Gentium" w:hAnsi="Gentium" w:cs="Gentium"/>
              </w:rPr>
              <w:t>complex character</w:t>
            </w:r>
          </w:p>
        </w:tc>
      </w:tr>
      <w:tr w:rsidR="000C7409" w14:paraId="66142349" w14:textId="77777777" w:rsidTr="000C7409">
        <w:tc>
          <w:tcPr>
            <w:tcW w:w="503" w:type="pct"/>
            <w:vMerge/>
            <w:shd w:val="clear" w:color="auto" w:fill="F0F7D7"/>
            <w:vAlign w:val="bottom"/>
          </w:tcPr>
          <w:p w14:paraId="40BB16DD" w14:textId="77777777" w:rsidR="000C7409" w:rsidRDefault="000C7409">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6468FED0" w14:textId="77777777" w:rsidR="000C7409" w:rsidRDefault="000C7409">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2B046C4C" w14:textId="77777777" w:rsidR="000C7409"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63BB6750" w14:textId="77777777" w:rsidR="000C7409"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277761BF" w14:textId="77777777" w:rsidR="000C7409"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29EDB5A1" w14:textId="77777777" w:rsidR="000C7409"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1F5DA1C7" w14:textId="77777777" w:rsidR="000C7409" w:rsidRDefault="00000000">
            <w:pPr>
              <w:pStyle w:val="Tabletext"/>
              <w:keepNext/>
              <w:jc w:val="center"/>
              <w:rPr>
                <w:rFonts w:ascii="Gentium" w:hAnsi="Gentium" w:cs="Gentium"/>
              </w:rPr>
            </w:pPr>
            <w:r>
              <w:rPr>
                <w:rFonts w:ascii="Gentium" w:hAnsi="Gentium" w:cs="Gentium"/>
              </w:rPr>
              <w:t>transliteration</w:t>
            </w:r>
          </w:p>
        </w:tc>
      </w:tr>
      <w:tr w:rsidR="000C7409" w14:paraId="41660CF0" w14:textId="77777777" w:rsidTr="000C7409">
        <w:trPr>
          <w:trHeight w:val="167"/>
        </w:trPr>
        <w:tc>
          <w:tcPr>
            <w:tcW w:w="503" w:type="pct"/>
            <w:vMerge/>
            <w:shd w:val="clear" w:color="auto" w:fill="F0F7D7"/>
            <w:vAlign w:val="bottom"/>
          </w:tcPr>
          <w:p w14:paraId="2D9A991D" w14:textId="77777777" w:rsidR="000C7409" w:rsidRDefault="000C7409">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EF0AF1A" w14:textId="77777777" w:rsidR="000C7409" w:rsidRDefault="000C7409">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127A2974" w14:textId="77777777" w:rsidR="000C7409" w:rsidRDefault="000C7409">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7394F2AC" w14:textId="77777777" w:rsidR="000C7409" w:rsidRDefault="000C7409">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342E9EC8" w14:textId="77777777" w:rsidR="000C7409" w:rsidRDefault="000C7409">
            <w:pPr>
              <w:pStyle w:val="Tabletext"/>
              <w:keepNext/>
              <w:jc w:val="center"/>
              <w:rPr>
                <w:rFonts w:ascii="Gentium" w:hAnsi="Gentium" w:cs="Gentium"/>
              </w:rPr>
            </w:pPr>
          </w:p>
        </w:tc>
        <w:tc>
          <w:tcPr>
            <w:tcW w:w="644" w:type="pct"/>
            <w:vMerge/>
            <w:shd w:val="clear" w:color="auto" w:fill="F0F7D7"/>
            <w:vAlign w:val="bottom"/>
          </w:tcPr>
          <w:p w14:paraId="7B8E2084" w14:textId="77777777" w:rsidR="000C7409" w:rsidRDefault="000C7409">
            <w:pPr>
              <w:pStyle w:val="Tabletext"/>
              <w:keepNext/>
              <w:rPr>
                <w:rFonts w:ascii="Gentium" w:hAnsi="Gentium" w:cs="Gentium"/>
              </w:rPr>
            </w:pPr>
          </w:p>
        </w:tc>
        <w:tc>
          <w:tcPr>
            <w:tcW w:w="421" w:type="pct"/>
            <w:vMerge w:val="restart"/>
            <w:shd w:val="clear" w:color="auto" w:fill="F0F7D7"/>
            <w:vAlign w:val="bottom"/>
          </w:tcPr>
          <w:p w14:paraId="16825B32" w14:textId="77777777" w:rsidR="000C7409"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21F14EBA" w14:textId="77777777" w:rsidR="000C7409" w:rsidRDefault="00000000">
            <w:pPr>
              <w:pStyle w:val="Tabletext"/>
              <w:keepNext/>
              <w:jc w:val="center"/>
              <w:rPr>
                <w:rFonts w:ascii="Gentium" w:hAnsi="Gentium" w:cs="Gentium"/>
              </w:rPr>
            </w:pPr>
            <w:r>
              <w:rPr>
                <w:rFonts w:ascii="Gentium" w:hAnsi="Gentium" w:cs="Gentium"/>
              </w:rPr>
              <w:t>loose</w:t>
            </w:r>
          </w:p>
        </w:tc>
      </w:tr>
      <w:tr w:rsidR="000C7409" w14:paraId="411A64C0" w14:textId="77777777" w:rsidTr="000C7409">
        <w:tc>
          <w:tcPr>
            <w:tcW w:w="503" w:type="pct"/>
            <w:vMerge/>
            <w:shd w:val="clear" w:color="auto" w:fill="F0F7D7"/>
            <w:vAlign w:val="bottom"/>
          </w:tcPr>
          <w:p w14:paraId="030B2517" w14:textId="77777777" w:rsidR="000C7409" w:rsidRDefault="000C7409">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D9A84EC" w14:textId="77777777" w:rsidR="000C7409" w:rsidRDefault="000C7409">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0BEA39F7" w14:textId="77777777" w:rsidR="000C7409" w:rsidRDefault="000C7409">
            <w:pPr>
              <w:pStyle w:val="Tabletext"/>
              <w:keepNext/>
              <w:jc w:val="center"/>
              <w:rPr>
                <w:rFonts w:ascii="Gentium" w:hAnsi="Gentium" w:cs="Gentium"/>
              </w:rPr>
            </w:pPr>
          </w:p>
        </w:tc>
        <w:tc>
          <w:tcPr>
            <w:tcW w:w="486" w:type="pct"/>
            <w:shd w:val="clear" w:color="auto" w:fill="F0F7D7"/>
            <w:vAlign w:val="bottom"/>
          </w:tcPr>
          <w:p w14:paraId="33BE763F" w14:textId="77777777" w:rsidR="000C7409"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2CCB2D99" w14:textId="77777777" w:rsidR="000C7409"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09A110D7" w14:textId="77777777" w:rsidR="000C7409" w:rsidRDefault="000C7409">
            <w:pPr>
              <w:pStyle w:val="Tabletext"/>
              <w:keepNext/>
              <w:jc w:val="center"/>
              <w:rPr>
                <w:rFonts w:ascii="Gentium" w:hAnsi="Gentium" w:cs="Gentium"/>
              </w:rPr>
            </w:pPr>
          </w:p>
        </w:tc>
        <w:tc>
          <w:tcPr>
            <w:tcW w:w="644" w:type="pct"/>
            <w:vMerge/>
            <w:shd w:val="clear" w:color="auto" w:fill="F0F7D7"/>
            <w:vAlign w:val="bottom"/>
          </w:tcPr>
          <w:p w14:paraId="030FBBCF" w14:textId="77777777" w:rsidR="000C7409" w:rsidRDefault="000C7409">
            <w:pPr>
              <w:pStyle w:val="Tabletext"/>
              <w:keepNext/>
              <w:rPr>
                <w:rFonts w:ascii="Gentium" w:hAnsi="Gentium" w:cs="Gentium"/>
              </w:rPr>
            </w:pPr>
          </w:p>
        </w:tc>
        <w:tc>
          <w:tcPr>
            <w:tcW w:w="421" w:type="pct"/>
            <w:vMerge/>
            <w:shd w:val="clear" w:color="auto" w:fill="F0F7D7"/>
            <w:vAlign w:val="bottom"/>
          </w:tcPr>
          <w:p w14:paraId="0DA4B46B" w14:textId="77777777" w:rsidR="000C7409" w:rsidRDefault="000C7409">
            <w:pPr>
              <w:pStyle w:val="Tabletext"/>
              <w:keepNext/>
              <w:jc w:val="center"/>
              <w:rPr>
                <w:rFonts w:ascii="Gentium" w:hAnsi="Gentium" w:cs="Gentium"/>
              </w:rPr>
            </w:pPr>
          </w:p>
        </w:tc>
        <w:tc>
          <w:tcPr>
            <w:tcW w:w="537" w:type="pct"/>
            <w:shd w:val="clear" w:color="auto" w:fill="F0F7D7"/>
            <w:vAlign w:val="bottom"/>
            <w:hideMark/>
          </w:tcPr>
          <w:p w14:paraId="02AA138A" w14:textId="77777777" w:rsidR="000C7409"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51BC551F" w14:textId="77777777" w:rsidR="000C7409" w:rsidRDefault="00000000">
            <w:pPr>
              <w:pStyle w:val="Tabletext"/>
              <w:keepNext/>
              <w:jc w:val="center"/>
              <w:rPr>
                <w:rFonts w:ascii="Gentium" w:hAnsi="Gentium" w:cs="Gentium"/>
              </w:rPr>
            </w:pPr>
            <w:r>
              <w:rPr>
                <w:rFonts w:ascii="Gentium" w:hAnsi="Gentium" w:cs="Gentium"/>
              </w:rPr>
              <w:t>uppercase</w:t>
            </w:r>
          </w:p>
        </w:tc>
      </w:tr>
      <w:tr w:rsidR="000C7409" w14:paraId="08539587" w14:textId="77777777" w:rsidTr="000C7409">
        <w:tc>
          <w:tcPr>
            <w:tcW w:w="503" w:type="pct"/>
            <w:vAlign w:val="center"/>
          </w:tcPr>
          <w:p w14:paraId="2C97E61A" w14:textId="77777777" w:rsidR="000C740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A6350CE" w14:textId="77777777" w:rsidR="000C7409"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2F1FD51D" w14:textId="77777777" w:rsidR="000C7409"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733F910C" w14:textId="77777777" w:rsidR="000C7409"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68AC7F8E" w14:textId="77777777" w:rsidR="000C7409"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3CA650B7" w14:textId="77777777" w:rsidR="000C7409"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5373460F" w14:textId="77777777" w:rsidR="000C7409" w:rsidRDefault="00000000">
            <w:pPr>
              <w:pStyle w:val="Tabletext"/>
              <w:keepNext/>
              <w:jc w:val="center"/>
              <w:rPr>
                <w:rFonts w:ascii="Gentium" w:hAnsi="Gentium" w:cs="Gentium"/>
                <w:noProof/>
              </w:rPr>
            </w:pPr>
            <w:r>
              <w:rPr>
                <w:rFonts w:ascii="Gentium" w:hAnsi="Gentium" w:cs="Gentium"/>
                <w:noProof/>
              </w:rPr>
              <w:t>qA / ’A</w:t>
            </w:r>
          </w:p>
        </w:tc>
      </w:tr>
      <w:tr w:rsidR="000C7409" w14:paraId="3865D7B4" w14:textId="77777777" w:rsidTr="000C7409">
        <w:tc>
          <w:tcPr>
            <w:tcW w:w="503" w:type="pct"/>
            <w:vAlign w:val="center"/>
          </w:tcPr>
          <w:p w14:paraId="099C1AFD" w14:textId="77777777" w:rsidR="000C740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4C3FF34" w14:textId="77777777" w:rsidR="000C7409"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2E223693" w14:textId="77777777" w:rsidR="000C7409"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71946038" w14:textId="77777777" w:rsidR="000C7409" w:rsidRDefault="000C7409">
            <w:pPr>
              <w:pStyle w:val="Tabletext"/>
              <w:keepNext/>
              <w:jc w:val="center"/>
              <w:rPr>
                <w:rFonts w:ascii="Gentium" w:hAnsi="Gentium" w:cs="Gentium"/>
              </w:rPr>
            </w:pPr>
          </w:p>
        </w:tc>
        <w:tc>
          <w:tcPr>
            <w:tcW w:w="421" w:type="pct"/>
            <w:vMerge/>
            <w:vAlign w:val="center"/>
          </w:tcPr>
          <w:p w14:paraId="643C34BC" w14:textId="77777777" w:rsidR="000C7409" w:rsidRDefault="000C7409">
            <w:pPr>
              <w:pStyle w:val="Tabletext"/>
              <w:keepNext/>
              <w:jc w:val="center"/>
              <w:rPr>
                <w:rFonts w:ascii="Gentium" w:hAnsi="Gentium" w:cs="Gentium"/>
                <w:noProof/>
              </w:rPr>
            </w:pPr>
          </w:p>
        </w:tc>
        <w:tc>
          <w:tcPr>
            <w:tcW w:w="537" w:type="pct"/>
            <w:vAlign w:val="center"/>
          </w:tcPr>
          <w:p w14:paraId="74BFFBD1" w14:textId="77777777" w:rsidR="000C7409"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042C73DF" w14:textId="77777777" w:rsidR="000C7409" w:rsidRDefault="00000000">
            <w:pPr>
              <w:pStyle w:val="Tabletext"/>
              <w:keepNext/>
              <w:jc w:val="center"/>
              <w:rPr>
                <w:rFonts w:ascii="Gentium" w:hAnsi="Gentium" w:cs="Gentium"/>
                <w:noProof/>
              </w:rPr>
            </w:pPr>
            <w:r>
              <w:rPr>
                <w:rFonts w:ascii="Gentium" w:hAnsi="Gentium" w:cs="Gentium"/>
                <w:noProof/>
              </w:rPr>
              <w:t>A</w:t>
            </w:r>
          </w:p>
        </w:tc>
      </w:tr>
      <w:tr w:rsidR="000C7409" w14:paraId="778F0309" w14:textId="77777777" w:rsidTr="000C7409">
        <w:tc>
          <w:tcPr>
            <w:tcW w:w="503" w:type="pct"/>
            <w:vAlign w:val="center"/>
          </w:tcPr>
          <w:p w14:paraId="3610D5E1" w14:textId="77777777" w:rsidR="000C740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EE9E923" w14:textId="77777777" w:rsidR="000C7409"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2EA1B9BC" w14:textId="77777777" w:rsidR="000C7409"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0D5F28DB" w14:textId="77777777" w:rsidR="000C7409"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16AF1EF2" w14:textId="77777777" w:rsidR="000C7409" w:rsidRDefault="000C740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5742E508" w14:textId="77777777" w:rsidR="000C740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C5949CF" w14:textId="77777777" w:rsidR="000C7409"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4871653D" w14:textId="77777777" w:rsidR="000C7409"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4145A33C" w14:textId="77777777" w:rsidR="000C7409"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279418FA" w14:textId="77777777" w:rsidR="000C7409" w:rsidRDefault="00000000">
            <w:pPr>
              <w:pStyle w:val="Tabletext"/>
              <w:keepNext/>
              <w:jc w:val="center"/>
              <w:rPr>
                <w:rFonts w:ascii="Gentium" w:hAnsi="Gentium" w:cs="Gentium"/>
                <w:noProof/>
              </w:rPr>
            </w:pPr>
            <w:r>
              <w:rPr>
                <w:rFonts w:ascii="Gentium" w:hAnsi="Gentium" w:cs="Gentium"/>
                <w:noProof/>
              </w:rPr>
              <w:t>qI / ’I</w:t>
            </w:r>
          </w:p>
        </w:tc>
      </w:tr>
      <w:tr w:rsidR="000C7409" w14:paraId="4B2B6FC4" w14:textId="77777777" w:rsidTr="000C7409">
        <w:tc>
          <w:tcPr>
            <w:tcW w:w="503" w:type="pct"/>
            <w:vAlign w:val="center"/>
          </w:tcPr>
          <w:p w14:paraId="447476C4" w14:textId="77777777" w:rsidR="000C740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2FD18D7" w14:textId="77777777" w:rsidR="000C7409"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02AECF91" w14:textId="77777777" w:rsidR="000C7409"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075DB0E4" w14:textId="77777777" w:rsidR="000C7409" w:rsidRDefault="000C7409">
            <w:pPr>
              <w:pStyle w:val="Tabletext"/>
              <w:keepNext/>
              <w:jc w:val="center"/>
              <w:rPr>
                <w:rFonts w:ascii="Gentium" w:hAnsi="Gentium" w:cs="Gentium"/>
                <w:noProof/>
              </w:rPr>
            </w:pPr>
          </w:p>
        </w:tc>
        <w:tc>
          <w:tcPr>
            <w:tcW w:w="338" w:type="pct"/>
            <w:tcBorders>
              <w:right w:val="single" w:sz="4" w:space="0" w:color="auto"/>
            </w:tcBorders>
          </w:tcPr>
          <w:p w14:paraId="3057CBAF" w14:textId="77777777" w:rsidR="000C7409" w:rsidRDefault="000C740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32DD387" w14:textId="77777777" w:rsidR="000C740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018C045" w14:textId="77777777" w:rsidR="000C7409" w:rsidRDefault="000C7409">
            <w:pPr>
              <w:pStyle w:val="Tabletext"/>
              <w:keepNext/>
              <w:jc w:val="center"/>
              <w:rPr>
                <w:rFonts w:ascii="Gentium" w:hAnsi="Gentium" w:cs="Gentium"/>
              </w:rPr>
            </w:pPr>
          </w:p>
        </w:tc>
        <w:tc>
          <w:tcPr>
            <w:tcW w:w="421" w:type="pct"/>
            <w:vMerge/>
            <w:vAlign w:val="center"/>
          </w:tcPr>
          <w:p w14:paraId="5094C735" w14:textId="77777777" w:rsidR="000C7409" w:rsidRDefault="000C7409">
            <w:pPr>
              <w:pStyle w:val="Tabletext"/>
              <w:keepNext/>
              <w:jc w:val="center"/>
              <w:rPr>
                <w:rFonts w:ascii="Gentium" w:hAnsi="Gentium" w:cs="Gentium"/>
                <w:noProof/>
              </w:rPr>
            </w:pPr>
          </w:p>
        </w:tc>
        <w:tc>
          <w:tcPr>
            <w:tcW w:w="537" w:type="pct"/>
            <w:vAlign w:val="center"/>
          </w:tcPr>
          <w:p w14:paraId="76AB1DEC" w14:textId="77777777" w:rsidR="000C7409"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1DA7D88E" w14:textId="77777777" w:rsidR="000C7409" w:rsidRDefault="00000000">
            <w:pPr>
              <w:pStyle w:val="Tabletext"/>
              <w:keepNext/>
              <w:jc w:val="center"/>
              <w:rPr>
                <w:rFonts w:ascii="Gentium" w:hAnsi="Gentium" w:cs="Gentium"/>
                <w:noProof/>
              </w:rPr>
            </w:pPr>
            <w:r>
              <w:rPr>
                <w:rFonts w:ascii="Gentium" w:hAnsi="Gentium" w:cs="Gentium"/>
                <w:noProof/>
              </w:rPr>
              <w:t>I</w:t>
            </w:r>
          </w:p>
        </w:tc>
      </w:tr>
      <w:tr w:rsidR="000C7409" w14:paraId="4A26AAB4" w14:textId="77777777" w:rsidTr="000C7409">
        <w:tc>
          <w:tcPr>
            <w:tcW w:w="503" w:type="pct"/>
            <w:vAlign w:val="center"/>
          </w:tcPr>
          <w:p w14:paraId="5C6B842C" w14:textId="77777777" w:rsidR="000C740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23BA8140" w14:textId="77777777" w:rsidR="000C7409"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44FD31FE" w14:textId="77777777" w:rsidR="000C7409"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4073AA86" w14:textId="77777777" w:rsidR="000C7409"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3061BAEF" w14:textId="77777777" w:rsidR="000C7409" w:rsidRDefault="000C740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304D3E03" w14:textId="77777777" w:rsidR="000C7409"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1E50D51B" w14:textId="77777777" w:rsidR="000C7409"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1E0C2262" w14:textId="77777777" w:rsidR="000C7409"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528FDE92" w14:textId="77777777" w:rsidR="000C7409"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745A6020" w14:textId="77777777" w:rsidR="000C7409" w:rsidRDefault="00000000">
            <w:pPr>
              <w:pStyle w:val="Tabletext"/>
              <w:keepNext/>
              <w:jc w:val="center"/>
              <w:rPr>
                <w:rFonts w:ascii="Gentium" w:hAnsi="Gentium" w:cs="Gentium"/>
                <w:noProof/>
              </w:rPr>
            </w:pPr>
            <w:r>
              <w:rPr>
                <w:rFonts w:ascii="Gentium" w:hAnsi="Gentium" w:cs="Gentium"/>
                <w:noProof/>
              </w:rPr>
              <w:t>qĪ / ’Ī</w:t>
            </w:r>
          </w:p>
        </w:tc>
      </w:tr>
      <w:tr w:rsidR="000C7409" w14:paraId="76914E3A" w14:textId="77777777" w:rsidTr="000C7409">
        <w:tc>
          <w:tcPr>
            <w:tcW w:w="503" w:type="pct"/>
            <w:vAlign w:val="center"/>
          </w:tcPr>
          <w:p w14:paraId="486F97A1" w14:textId="77777777" w:rsidR="000C740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C18C5F7" w14:textId="77777777" w:rsidR="000C7409"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5D6F83B3" w14:textId="77777777" w:rsidR="000C7409"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1A1C4452" w14:textId="77777777" w:rsidR="000C7409"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4975AC8B" w14:textId="77777777" w:rsidR="000C7409" w:rsidRDefault="000C740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2693786" w14:textId="77777777" w:rsidR="000C740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983E027" w14:textId="77777777" w:rsidR="000C7409"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333B1528" w14:textId="77777777" w:rsidR="000C7409"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7CA762F7" w14:textId="77777777" w:rsidR="000C7409"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3C8C89DA" w14:textId="77777777" w:rsidR="000C7409" w:rsidRDefault="00000000">
            <w:pPr>
              <w:pStyle w:val="Tabletext"/>
              <w:keepNext/>
              <w:jc w:val="center"/>
              <w:rPr>
                <w:rFonts w:ascii="Gentium" w:hAnsi="Gentium" w:cs="Gentium"/>
                <w:noProof/>
              </w:rPr>
            </w:pPr>
            <w:r>
              <w:rPr>
                <w:rFonts w:ascii="Gentium" w:hAnsi="Gentium" w:cs="Gentium"/>
                <w:noProof/>
              </w:rPr>
              <w:t>qU / ’U</w:t>
            </w:r>
          </w:p>
        </w:tc>
      </w:tr>
      <w:tr w:rsidR="000C7409" w14:paraId="7ECA0471" w14:textId="77777777" w:rsidTr="000C7409">
        <w:tc>
          <w:tcPr>
            <w:tcW w:w="503" w:type="pct"/>
            <w:vAlign w:val="center"/>
          </w:tcPr>
          <w:p w14:paraId="3F7305B3" w14:textId="77777777" w:rsidR="000C740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AAE7CF8" w14:textId="77777777" w:rsidR="000C7409"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52FD00DF" w14:textId="77777777" w:rsidR="000C7409"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4F174F7D" w14:textId="77777777" w:rsidR="000C7409" w:rsidRDefault="000C7409">
            <w:pPr>
              <w:pStyle w:val="Tabletext"/>
              <w:keepNext/>
              <w:jc w:val="center"/>
              <w:rPr>
                <w:rFonts w:ascii="Gentium" w:hAnsi="Gentium" w:cs="Gentium"/>
                <w:noProof/>
              </w:rPr>
            </w:pPr>
          </w:p>
        </w:tc>
        <w:tc>
          <w:tcPr>
            <w:tcW w:w="338" w:type="pct"/>
            <w:tcBorders>
              <w:right w:val="single" w:sz="4" w:space="0" w:color="auto"/>
            </w:tcBorders>
          </w:tcPr>
          <w:p w14:paraId="4C515E81" w14:textId="77777777" w:rsidR="000C7409" w:rsidRDefault="000C740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8A34A83" w14:textId="77777777" w:rsidR="000C740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5B6E60A6" w14:textId="77777777" w:rsidR="000C7409" w:rsidRDefault="000C7409">
            <w:pPr>
              <w:pStyle w:val="Tabletext"/>
              <w:keepNext/>
              <w:jc w:val="center"/>
              <w:rPr>
                <w:rFonts w:ascii="Gentium" w:hAnsi="Gentium" w:cs="Gentium"/>
              </w:rPr>
            </w:pPr>
          </w:p>
        </w:tc>
        <w:tc>
          <w:tcPr>
            <w:tcW w:w="421" w:type="pct"/>
            <w:vMerge/>
            <w:vAlign w:val="center"/>
          </w:tcPr>
          <w:p w14:paraId="347EB113" w14:textId="77777777" w:rsidR="000C7409" w:rsidRDefault="000C7409">
            <w:pPr>
              <w:pStyle w:val="Tabletext"/>
              <w:keepNext/>
              <w:jc w:val="center"/>
              <w:rPr>
                <w:rFonts w:ascii="Gentium" w:hAnsi="Gentium" w:cs="Gentium"/>
                <w:noProof/>
              </w:rPr>
            </w:pPr>
          </w:p>
        </w:tc>
        <w:tc>
          <w:tcPr>
            <w:tcW w:w="537" w:type="pct"/>
            <w:vAlign w:val="center"/>
          </w:tcPr>
          <w:p w14:paraId="7B5BE789" w14:textId="77777777" w:rsidR="000C7409"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FCE7779" w14:textId="77777777" w:rsidR="000C7409" w:rsidRDefault="00000000">
            <w:pPr>
              <w:pStyle w:val="Tabletext"/>
              <w:keepNext/>
              <w:jc w:val="center"/>
              <w:rPr>
                <w:rFonts w:ascii="Gentium" w:hAnsi="Gentium" w:cs="Gentium"/>
                <w:noProof/>
              </w:rPr>
            </w:pPr>
            <w:r>
              <w:rPr>
                <w:rFonts w:ascii="Gentium" w:hAnsi="Gentium" w:cs="Gentium"/>
                <w:noProof/>
              </w:rPr>
              <w:t>U</w:t>
            </w:r>
          </w:p>
        </w:tc>
      </w:tr>
      <w:tr w:rsidR="000C7409" w14:paraId="154B46A9" w14:textId="77777777" w:rsidTr="000C7409">
        <w:tc>
          <w:tcPr>
            <w:tcW w:w="503" w:type="pct"/>
            <w:vAlign w:val="center"/>
          </w:tcPr>
          <w:p w14:paraId="271958B1" w14:textId="77777777" w:rsidR="000C740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26C38AC" w14:textId="77777777" w:rsidR="000C7409"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CC6E511" w14:textId="77777777" w:rsidR="000C7409"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554E9B0F" w14:textId="77777777" w:rsidR="000C7409"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439F7F24" w14:textId="77777777" w:rsidR="000C7409" w:rsidRDefault="000C740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8DD691C" w14:textId="77777777" w:rsidR="000C7409"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11639A1" w14:textId="77777777" w:rsidR="000C7409"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0CADA2E5" w14:textId="77777777" w:rsidR="000C7409"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7C4ED0A7" w14:textId="77777777" w:rsidR="000C7409"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76A78FF9" w14:textId="77777777" w:rsidR="000C7409" w:rsidRDefault="00000000">
            <w:pPr>
              <w:pStyle w:val="Tabletext"/>
              <w:keepNext/>
              <w:jc w:val="center"/>
              <w:rPr>
                <w:rFonts w:ascii="Gentium" w:hAnsi="Gentium" w:cs="Gentium"/>
                <w:noProof/>
              </w:rPr>
            </w:pPr>
            <w:r>
              <w:rPr>
                <w:rFonts w:ascii="Gentium" w:hAnsi="Gentium" w:cs="Gentium"/>
                <w:noProof/>
              </w:rPr>
              <w:t>qŪ / ’Ū</w:t>
            </w:r>
          </w:p>
        </w:tc>
      </w:tr>
      <w:tr w:rsidR="000C7409" w14:paraId="37275045" w14:textId="77777777" w:rsidTr="000C7409">
        <w:tc>
          <w:tcPr>
            <w:tcW w:w="503" w:type="pct"/>
            <w:vAlign w:val="center"/>
          </w:tcPr>
          <w:p w14:paraId="03E276F9" w14:textId="77777777" w:rsidR="000C740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1FADD11" w14:textId="77777777" w:rsidR="000C7409"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2FFF87E7" w14:textId="77777777" w:rsidR="000C7409"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790D81A1" w14:textId="77777777" w:rsidR="000C7409"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16330017" w14:textId="77777777" w:rsidR="000C7409" w:rsidRDefault="000C740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D973CE9" w14:textId="77777777" w:rsidR="000C740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E088637" w14:textId="77777777" w:rsidR="000C7409"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5811E86F" w14:textId="77777777" w:rsidR="000C7409"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420EDF4A" w14:textId="77777777" w:rsidR="000C7409"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4F98E21D" w14:textId="77777777" w:rsidR="000C7409" w:rsidRDefault="00000000">
            <w:pPr>
              <w:pStyle w:val="Tabletext"/>
              <w:keepNext/>
              <w:jc w:val="center"/>
              <w:rPr>
                <w:rFonts w:ascii="Gentium" w:hAnsi="Gentium" w:cs="Gentium"/>
                <w:noProof/>
              </w:rPr>
            </w:pPr>
            <w:r>
              <w:rPr>
                <w:rFonts w:ascii="Gentium" w:hAnsi="Gentium" w:cs="Gentium"/>
                <w:noProof/>
              </w:rPr>
              <w:t>qE  / ’E</w:t>
            </w:r>
          </w:p>
        </w:tc>
      </w:tr>
      <w:tr w:rsidR="000C7409" w14:paraId="3E2C6786" w14:textId="77777777" w:rsidTr="000C7409">
        <w:tc>
          <w:tcPr>
            <w:tcW w:w="503" w:type="pct"/>
            <w:vAlign w:val="center"/>
          </w:tcPr>
          <w:p w14:paraId="7A3F49D2" w14:textId="77777777" w:rsidR="000C740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8FFE690" w14:textId="77777777" w:rsidR="000C7409"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3C3D0418" w14:textId="77777777" w:rsidR="000C7409"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0BD2E823" w14:textId="77777777" w:rsidR="000C7409" w:rsidRDefault="000C7409">
            <w:pPr>
              <w:pStyle w:val="Tabletext"/>
              <w:keepNext/>
              <w:jc w:val="center"/>
              <w:rPr>
                <w:rFonts w:ascii="Gentium" w:hAnsi="Gentium" w:cs="Gentium"/>
                <w:noProof/>
              </w:rPr>
            </w:pPr>
          </w:p>
        </w:tc>
        <w:tc>
          <w:tcPr>
            <w:tcW w:w="338" w:type="pct"/>
            <w:tcBorders>
              <w:right w:val="single" w:sz="4" w:space="0" w:color="auto"/>
            </w:tcBorders>
          </w:tcPr>
          <w:p w14:paraId="35202AE8" w14:textId="77777777" w:rsidR="000C7409" w:rsidRDefault="000C740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E1AD5DB" w14:textId="77777777" w:rsidR="000C740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568B08A6" w14:textId="77777777" w:rsidR="000C7409" w:rsidRDefault="000C7409">
            <w:pPr>
              <w:pStyle w:val="Tabletext"/>
              <w:keepNext/>
              <w:jc w:val="center"/>
              <w:rPr>
                <w:rFonts w:ascii="Gentium" w:hAnsi="Gentium" w:cs="Gentium"/>
              </w:rPr>
            </w:pPr>
          </w:p>
        </w:tc>
        <w:tc>
          <w:tcPr>
            <w:tcW w:w="421" w:type="pct"/>
            <w:vMerge/>
            <w:vAlign w:val="center"/>
          </w:tcPr>
          <w:p w14:paraId="2ED7BD32" w14:textId="77777777" w:rsidR="000C7409" w:rsidRDefault="000C7409">
            <w:pPr>
              <w:pStyle w:val="Tabletext"/>
              <w:keepNext/>
              <w:jc w:val="center"/>
              <w:rPr>
                <w:rFonts w:ascii="Gentium" w:hAnsi="Gentium" w:cs="Gentium"/>
                <w:noProof/>
              </w:rPr>
            </w:pPr>
          </w:p>
        </w:tc>
        <w:tc>
          <w:tcPr>
            <w:tcW w:w="537" w:type="pct"/>
            <w:vAlign w:val="center"/>
          </w:tcPr>
          <w:p w14:paraId="2581E86E" w14:textId="77777777" w:rsidR="000C7409"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03BE7F75" w14:textId="77777777" w:rsidR="000C7409" w:rsidRDefault="00000000">
            <w:pPr>
              <w:pStyle w:val="Tabletext"/>
              <w:keepNext/>
              <w:jc w:val="center"/>
              <w:rPr>
                <w:rFonts w:ascii="Gentium" w:hAnsi="Gentium" w:cs="Gentium"/>
                <w:noProof/>
              </w:rPr>
            </w:pPr>
            <w:r>
              <w:rPr>
                <w:rFonts w:ascii="Gentium" w:hAnsi="Gentium" w:cs="Gentium"/>
                <w:noProof/>
              </w:rPr>
              <w:t>E</w:t>
            </w:r>
          </w:p>
        </w:tc>
      </w:tr>
      <w:tr w:rsidR="000C7409" w14:paraId="6ECAD533" w14:textId="77777777" w:rsidTr="000C7409">
        <w:tc>
          <w:tcPr>
            <w:tcW w:w="503" w:type="pct"/>
            <w:vAlign w:val="center"/>
          </w:tcPr>
          <w:p w14:paraId="488C461D" w14:textId="77777777" w:rsidR="000C740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86A967C" w14:textId="77777777" w:rsidR="000C7409"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3C1BE59E" w14:textId="77777777" w:rsidR="000C7409"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1544BEAF" w14:textId="77777777" w:rsidR="000C7409"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095402B7" w14:textId="77777777" w:rsidR="000C7409" w:rsidRDefault="000C740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6F8D05D" w14:textId="77777777" w:rsidR="000C7409"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25E6E3B" w14:textId="77777777" w:rsidR="000C7409"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3BB79D62" w14:textId="77777777" w:rsidR="000C7409"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0E1D8B2D" w14:textId="77777777" w:rsidR="000C7409"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1E70F745" w14:textId="77777777" w:rsidR="000C7409" w:rsidRDefault="00000000">
            <w:pPr>
              <w:pStyle w:val="Tabletext"/>
              <w:keepNext/>
              <w:jc w:val="center"/>
              <w:rPr>
                <w:rFonts w:ascii="Gentium" w:hAnsi="Gentium" w:cs="Gentium"/>
                <w:noProof/>
              </w:rPr>
            </w:pPr>
            <w:r>
              <w:rPr>
                <w:rFonts w:ascii="Gentium" w:hAnsi="Gentium" w:cs="Gentium"/>
                <w:noProof/>
              </w:rPr>
              <w:t>qAi / ’Ai</w:t>
            </w:r>
          </w:p>
        </w:tc>
      </w:tr>
      <w:tr w:rsidR="000C7409" w14:paraId="7C3652A2" w14:textId="77777777" w:rsidTr="000C7409">
        <w:tc>
          <w:tcPr>
            <w:tcW w:w="503" w:type="pct"/>
            <w:vAlign w:val="center"/>
          </w:tcPr>
          <w:p w14:paraId="7661FC23" w14:textId="77777777" w:rsidR="000C740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812B93C" w14:textId="77777777" w:rsidR="000C7409" w:rsidRDefault="00000000">
            <w:pPr>
              <w:pStyle w:val="Tabletext"/>
              <w:keepNext/>
              <w:rPr>
                <w:rFonts w:ascii="Gentium" w:hAnsi="Gentium" w:cs="Gentium"/>
                <w:noProof/>
              </w:rPr>
            </w:pPr>
            <w:r>
              <w:rPr>
                <w:rFonts w:ascii="Gentium" w:hAnsi="Gentium" w:cs="Gentium"/>
                <w:noProof/>
              </w:rPr>
              <w:t>/ʔo/</w:t>
            </w:r>
          </w:p>
          <w:p w14:paraId="715909A3" w14:textId="77777777" w:rsidR="000C7409" w:rsidRDefault="000C7409">
            <w:pPr>
              <w:pStyle w:val="Tabletext"/>
              <w:keepNext/>
              <w:rPr>
                <w:rFonts w:ascii="Gentium" w:hAnsi="Gentium" w:cs="Gentium"/>
                <w:noProof/>
              </w:rPr>
            </w:pPr>
          </w:p>
        </w:tc>
        <w:tc>
          <w:tcPr>
            <w:tcW w:w="422" w:type="pct"/>
            <w:tcBorders>
              <w:left w:val="single" w:sz="4" w:space="0" w:color="auto"/>
            </w:tcBorders>
          </w:tcPr>
          <w:p w14:paraId="7FD3A00E" w14:textId="77777777" w:rsidR="000C7409"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74B04460" w14:textId="77777777" w:rsidR="000C7409"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293C0A7E" w14:textId="77777777" w:rsidR="000C7409" w:rsidRDefault="000C740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F6B41BC" w14:textId="77777777" w:rsidR="000C740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0C5D1D1" w14:textId="77777777" w:rsidR="000C7409" w:rsidRDefault="00000000">
            <w:pPr>
              <w:pStyle w:val="Tabletext"/>
              <w:keepNext/>
              <w:jc w:val="center"/>
              <w:rPr>
                <w:rFonts w:ascii="Gentium" w:hAnsi="Gentium" w:cs="Gentium"/>
              </w:rPr>
            </w:pPr>
            <w:r>
              <w:rPr>
                <w:rFonts w:ascii="Gentium" w:hAnsi="Gentium" w:cs="Gentium"/>
              </w:rPr>
              <w:t>|A| + |o|</w:t>
            </w:r>
            <w:r>
              <w:rPr>
                <w:rStyle w:val="Lbjegyzet-hivatkozs"/>
              </w:rPr>
              <w:footnoteReference w:id="97"/>
            </w:r>
          </w:p>
        </w:tc>
        <w:tc>
          <w:tcPr>
            <w:tcW w:w="421" w:type="pct"/>
            <w:vMerge w:val="restart"/>
            <w:vAlign w:val="center"/>
          </w:tcPr>
          <w:p w14:paraId="500F16F7" w14:textId="77777777" w:rsidR="000C7409"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6DF0EBFA" w14:textId="77777777" w:rsidR="000C7409"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E99C563" w14:textId="77777777" w:rsidR="000C7409" w:rsidRDefault="00000000">
            <w:pPr>
              <w:pStyle w:val="Tabletext"/>
              <w:keepNext/>
              <w:jc w:val="center"/>
              <w:rPr>
                <w:rFonts w:ascii="Gentium" w:hAnsi="Gentium" w:cs="Gentium"/>
                <w:noProof/>
              </w:rPr>
            </w:pPr>
            <w:r>
              <w:rPr>
                <w:rFonts w:ascii="Gentium" w:hAnsi="Gentium" w:cs="Gentium"/>
                <w:noProof/>
              </w:rPr>
              <w:t>qO / ’o</w:t>
            </w:r>
          </w:p>
        </w:tc>
      </w:tr>
      <w:tr w:rsidR="000C7409" w14:paraId="7D96FE64" w14:textId="77777777" w:rsidTr="000C7409">
        <w:tc>
          <w:tcPr>
            <w:tcW w:w="503" w:type="pct"/>
            <w:vAlign w:val="center"/>
          </w:tcPr>
          <w:p w14:paraId="4B0D11BA" w14:textId="77777777" w:rsidR="000C740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F6DF698" w14:textId="77777777" w:rsidR="000C7409"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4899FFE2" w14:textId="77777777" w:rsidR="000C7409"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56FA52B3" w14:textId="77777777" w:rsidR="000C7409" w:rsidRDefault="000C7409">
            <w:pPr>
              <w:pStyle w:val="Tabletext"/>
              <w:keepNext/>
              <w:jc w:val="center"/>
              <w:rPr>
                <w:rFonts w:ascii="Gentium" w:hAnsi="Gentium" w:cs="Gentium"/>
                <w:noProof/>
              </w:rPr>
            </w:pPr>
          </w:p>
        </w:tc>
        <w:tc>
          <w:tcPr>
            <w:tcW w:w="338" w:type="pct"/>
            <w:tcBorders>
              <w:right w:val="single" w:sz="4" w:space="0" w:color="auto"/>
            </w:tcBorders>
          </w:tcPr>
          <w:p w14:paraId="5C436F72" w14:textId="77777777" w:rsidR="000C7409" w:rsidRDefault="000C740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2176120" w14:textId="77777777" w:rsidR="000C740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5F5D400" w14:textId="77777777" w:rsidR="000C7409" w:rsidRDefault="000C7409">
            <w:pPr>
              <w:pStyle w:val="Tabletext"/>
              <w:keepNext/>
              <w:jc w:val="center"/>
              <w:rPr>
                <w:rFonts w:ascii="Gentium" w:hAnsi="Gentium" w:cs="Gentium"/>
              </w:rPr>
            </w:pPr>
          </w:p>
        </w:tc>
        <w:tc>
          <w:tcPr>
            <w:tcW w:w="421" w:type="pct"/>
            <w:vMerge/>
            <w:vAlign w:val="center"/>
          </w:tcPr>
          <w:p w14:paraId="72D2F9DC" w14:textId="77777777" w:rsidR="000C7409" w:rsidRDefault="000C7409">
            <w:pPr>
              <w:pStyle w:val="Tabletext"/>
              <w:keepNext/>
              <w:jc w:val="center"/>
              <w:rPr>
                <w:rFonts w:ascii="Gentium" w:hAnsi="Gentium" w:cs="Gentium"/>
                <w:noProof/>
              </w:rPr>
            </w:pPr>
          </w:p>
        </w:tc>
        <w:tc>
          <w:tcPr>
            <w:tcW w:w="537" w:type="pct"/>
            <w:vAlign w:val="center"/>
          </w:tcPr>
          <w:p w14:paraId="22C8627D" w14:textId="77777777" w:rsidR="000C7409"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7C7708BC" w14:textId="77777777" w:rsidR="000C7409" w:rsidRDefault="00000000">
            <w:pPr>
              <w:pStyle w:val="Tabletext"/>
              <w:keepNext/>
              <w:jc w:val="center"/>
              <w:rPr>
                <w:rFonts w:ascii="Gentium" w:hAnsi="Gentium" w:cs="Gentium"/>
                <w:noProof/>
              </w:rPr>
            </w:pPr>
            <w:r>
              <w:rPr>
                <w:rFonts w:ascii="Gentium" w:hAnsi="Gentium" w:cs="Gentium"/>
                <w:noProof/>
              </w:rPr>
              <w:t>O</w:t>
            </w:r>
          </w:p>
        </w:tc>
      </w:tr>
      <w:tr w:rsidR="000C7409" w14:paraId="4D17A1CE" w14:textId="77777777" w:rsidTr="000C7409">
        <w:tc>
          <w:tcPr>
            <w:tcW w:w="503" w:type="pct"/>
            <w:vAlign w:val="center"/>
          </w:tcPr>
          <w:p w14:paraId="24AA4A53" w14:textId="77777777" w:rsidR="000C740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3F21FB4" w14:textId="77777777" w:rsidR="000C7409"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6AB71627" w14:textId="77777777" w:rsidR="000C7409"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0CD9C73D" w14:textId="77777777" w:rsidR="000C7409"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19BD264F" w14:textId="77777777" w:rsidR="000C7409" w:rsidRDefault="000C740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873728E" w14:textId="77777777" w:rsidR="000C7409"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FFE5A7F" w14:textId="77777777" w:rsidR="000C7409"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BE29AB8" w14:textId="77777777" w:rsidR="000C7409"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6F5663DA" w14:textId="77777777" w:rsidR="000C7409"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60418852" w14:textId="77777777" w:rsidR="000C7409" w:rsidRDefault="00000000">
            <w:pPr>
              <w:pStyle w:val="Tabletext"/>
              <w:keepNext/>
              <w:jc w:val="center"/>
              <w:rPr>
                <w:rFonts w:ascii="Gentium" w:hAnsi="Gentium" w:cs="Gentium"/>
                <w:noProof/>
              </w:rPr>
            </w:pPr>
            <w:r>
              <w:rPr>
                <w:rFonts w:ascii="Gentium" w:hAnsi="Gentium" w:cs="Gentium"/>
                <w:noProof/>
              </w:rPr>
              <w:t>qAu / ’Au</w:t>
            </w:r>
          </w:p>
        </w:tc>
      </w:tr>
      <w:tr w:rsidR="000C7409" w14:paraId="06ACAA47" w14:textId="77777777" w:rsidTr="000C7409">
        <w:tc>
          <w:tcPr>
            <w:tcW w:w="503" w:type="pct"/>
            <w:vAlign w:val="center"/>
          </w:tcPr>
          <w:p w14:paraId="1EA74AE2" w14:textId="77777777" w:rsidR="000C740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2F07AEC" w14:textId="77777777" w:rsidR="000C7409"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2EA879C4" w14:textId="77777777" w:rsidR="000C7409" w:rsidRDefault="000C7409">
            <w:pPr>
              <w:pStyle w:val="Tabletext"/>
              <w:keepNext/>
              <w:spacing w:line="480" w:lineRule="exact"/>
              <w:jc w:val="center"/>
              <w:rPr>
                <w:rFonts w:ascii="Gentium" w:hAnsi="Gentium" w:cs="Gentium"/>
                <w:noProof/>
              </w:rPr>
            </w:pPr>
          </w:p>
        </w:tc>
        <w:tc>
          <w:tcPr>
            <w:tcW w:w="486" w:type="pct"/>
            <w:vAlign w:val="center"/>
          </w:tcPr>
          <w:p w14:paraId="1054195D" w14:textId="77777777" w:rsidR="000C7409" w:rsidRDefault="000C7409">
            <w:pPr>
              <w:pStyle w:val="Tabletext"/>
              <w:keepNext/>
              <w:jc w:val="center"/>
              <w:rPr>
                <w:rFonts w:ascii="Gentium" w:hAnsi="Gentium" w:cs="Gentium"/>
                <w:noProof/>
              </w:rPr>
            </w:pPr>
          </w:p>
        </w:tc>
        <w:tc>
          <w:tcPr>
            <w:tcW w:w="338" w:type="pct"/>
            <w:tcBorders>
              <w:right w:val="single" w:sz="4" w:space="0" w:color="auto"/>
            </w:tcBorders>
          </w:tcPr>
          <w:p w14:paraId="055DD15E" w14:textId="77777777" w:rsidR="000C7409" w:rsidRDefault="000C740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B35A8AF" w14:textId="77777777" w:rsidR="000C740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549541DA" w14:textId="77777777" w:rsidR="000C7409"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7D0C20D5" w14:textId="77777777" w:rsidR="000C7409"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55548702" w14:textId="77777777" w:rsidR="000C7409"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26CC4CD7" w14:textId="77777777" w:rsidR="000C7409" w:rsidRDefault="00000000">
            <w:pPr>
              <w:pStyle w:val="Tabletext"/>
              <w:keepNext/>
              <w:jc w:val="center"/>
              <w:rPr>
                <w:rFonts w:ascii="Gentium" w:hAnsi="Gentium" w:cs="Gentium"/>
                <w:noProof/>
              </w:rPr>
            </w:pPr>
            <w:r>
              <w:rPr>
                <w:rFonts w:ascii="Gentium" w:hAnsi="Gentium" w:cs="Gentium"/>
                <w:noProof/>
              </w:rPr>
              <w:t>Ə</w:t>
            </w:r>
          </w:p>
        </w:tc>
      </w:tr>
      <w:tr w:rsidR="000C7409" w14:paraId="5A7C49BA" w14:textId="77777777" w:rsidTr="000C7409">
        <w:tc>
          <w:tcPr>
            <w:tcW w:w="503" w:type="pct"/>
            <w:vAlign w:val="center"/>
          </w:tcPr>
          <w:p w14:paraId="290D14ED" w14:textId="77777777" w:rsidR="000C7409"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5E8853C" w14:textId="77777777" w:rsidR="000C7409"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744C5763" w14:textId="77777777" w:rsidR="000C7409" w:rsidRDefault="000C7409">
            <w:pPr>
              <w:pStyle w:val="Tabletext"/>
              <w:spacing w:line="480" w:lineRule="exact"/>
              <w:jc w:val="center"/>
              <w:rPr>
                <w:rFonts w:ascii="Gentium" w:hAnsi="Gentium" w:cs="Gentium"/>
                <w:noProof/>
              </w:rPr>
            </w:pPr>
          </w:p>
        </w:tc>
        <w:tc>
          <w:tcPr>
            <w:tcW w:w="486" w:type="pct"/>
            <w:vAlign w:val="center"/>
          </w:tcPr>
          <w:p w14:paraId="2FC17643" w14:textId="77777777" w:rsidR="000C7409" w:rsidRDefault="000C7409">
            <w:pPr>
              <w:pStyle w:val="Tabletext"/>
              <w:jc w:val="center"/>
              <w:rPr>
                <w:rFonts w:ascii="Gentium" w:hAnsi="Gentium" w:cs="Gentium"/>
                <w:noProof/>
              </w:rPr>
            </w:pPr>
          </w:p>
        </w:tc>
        <w:tc>
          <w:tcPr>
            <w:tcW w:w="338" w:type="pct"/>
            <w:tcBorders>
              <w:right w:val="single" w:sz="4" w:space="0" w:color="auto"/>
            </w:tcBorders>
          </w:tcPr>
          <w:p w14:paraId="2BE2C793" w14:textId="77777777" w:rsidR="000C7409" w:rsidRDefault="000C7409">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360F2712" w14:textId="77777777" w:rsidR="000C7409"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7E5AC11E" w14:textId="77777777" w:rsidR="000C7409"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8"/>
            </w:r>
          </w:p>
        </w:tc>
        <w:tc>
          <w:tcPr>
            <w:tcW w:w="421" w:type="pct"/>
            <w:vAlign w:val="center"/>
          </w:tcPr>
          <w:p w14:paraId="7AAF8518" w14:textId="77777777" w:rsidR="000C7409"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3A91EAD2" w14:textId="77777777" w:rsidR="000C7409"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0AEA52EF" w14:textId="77777777" w:rsidR="000C7409" w:rsidRDefault="00000000">
            <w:pPr>
              <w:pStyle w:val="Tabletext"/>
              <w:jc w:val="center"/>
              <w:rPr>
                <w:rFonts w:ascii="Gentium" w:hAnsi="Gentium" w:cs="Gentium"/>
                <w:noProof/>
              </w:rPr>
            </w:pPr>
            <w:r>
              <w:rPr>
                <w:rFonts w:ascii="Gentium" w:hAnsi="Gentium" w:cs="Gentium"/>
                <w:noProof/>
              </w:rPr>
              <w:t>Ə̄</w:t>
            </w:r>
          </w:p>
        </w:tc>
      </w:tr>
    </w:tbl>
    <w:p w14:paraId="6D255988" w14:textId="77777777" w:rsidR="000C7409" w:rsidRDefault="000C7409"/>
    <w:p w14:paraId="4CE8A500" w14:textId="77777777" w:rsidR="000C7409" w:rsidRDefault="00000000">
      <w:pPr>
        <w:pStyle w:val="Cmsor2"/>
      </w:pPr>
      <w:bookmarkStart w:id="320" w:name="_77xvqqxwsyaq" w:colFirst="0" w:colLast="0"/>
      <w:bookmarkStart w:id="321" w:name="_Ref201330924"/>
      <w:bookmarkStart w:id="322" w:name="_Toc204157195"/>
      <w:bookmarkStart w:id="323" w:name="_Hlk204086395"/>
      <w:bookmarkStart w:id="324" w:name="_Ref201310646"/>
      <w:bookmarkStart w:id="325" w:name="_Toc17811441"/>
      <w:bookmarkStart w:id="326" w:name="_Toc17811496"/>
      <w:bookmarkEnd w:id="320"/>
      <w:r>
        <w:t>Systemic innovations in the Indic writing system</w:t>
      </w:r>
      <w:bookmarkEnd w:id="321"/>
      <w:bookmarkEnd w:id="322"/>
    </w:p>
    <w:bookmarkEnd w:id="323"/>
    <w:p w14:paraId="140ECEBD" w14:textId="75F1A654" w:rsidR="000C7409"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510B1B">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510B1B">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510B1B">
        <w:rPr>
          <w:lang w:eastAsia="en-US" w:bidi="ar-SA"/>
        </w:rPr>
        <w:t>4.5.1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510B1B">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510B1B">
        <w:rPr>
          <w:lang w:eastAsia="en-US" w:bidi="ar-SA"/>
        </w:rPr>
        <w:t>4.5.2.2</w:t>
      </w:r>
      <w:r>
        <w:rPr>
          <w:lang w:eastAsia="en-US" w:bidi="ar-SA"/>
        </w:rPr>
        <w:fldChar w:fldCharType="end"/>
      </w:r>
      <w:r>
        <w:rPr>
          <w:lang w:eastAsia="en-US" w:bidi="ar-SA"/>
        </w:rPr>
        <w:t xml:space="preserve"> discusses what we can do in transliteration to reflect unusual ways of combining graphs into complex characters.</w:t>
      </w:r>
    </w:p>
    <w:p w14:paraId="171DE50E" w14:textId="77777777" w:rsidR="000C7409" w:rsidRDefault="00000000">
      <w:pPr>
        <w:pStyle w:val="Cmsor3"/>
      </w:pPr>
      <w:bookmarkStart w:id="327" w:name="_Ref201331999"/>
      <w:bookmarkStart w:id="328" w:name="_Toc204157196"/>
      <w:r>
        <w:t>Borderline diacritical marks</w:t>
      </w:r>
      <w:bookmarkEnd w:id="327"/>
      <w:bookmarkEnd w:id="328"/>
    </w:p>
    <w:p w14:paraId="70E90CFF" w14:textId="59DA7D08" w:rsidR="000C7409" w:rsidRDefault="00000000">
      <w:r>
        <w:t>As explained in §</w:t>
      </w:r>
      <w:r>
        <w:fldChar w:fldCharType="begin"/>
      </w:r>
      <w:r>
        <w:instrText xml:space="preserve"> REF _Ref201243291 \r \h </w:instrText>
      </w:r>
      <w:r>
        <w:fldChar w:fldCharType="separate"/>
      </w:r>
      <w:r w:rsidR="00510B1B">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510B1B">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9"/>
      </w:r>
      <w:r>
        <w:t xml:space="preserve"> However, as observed in §</w:t>
      </w:r>
      <w:r>
        <w:fldChar w:fldCharType="begin"/>
      </w:r>
      <w:r>
        <w:instrText xml:space="preserve"> REF _Ref201151444 \r \h </w:instrText>
      </w:r>
      <w:r>
        <w:fldChar w:fldCharType="separate"/>
      </w:r>
      <w:r w:rsidR="00510B1B">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37A47458" w14:textId="77777777" w:rsidR="000C7409" w:rsidRDefault="00000000">
      <w:pPr>
        <w:pStyle w:val="Cmsor4"/>
      </w:pPr>
      <w:bookmarkStart w:id="329" w:name="_Ref201587086"/>
      <w:bookmarkStart w:id="330" w:name="_Toc204157197"/>
      <w:r>
        <w:t>The |ā| graph as a signifier of length in maritime Southeast Asia</w:t>
      </w:r>
      <w:bookmarkEnd w:id="329"/>
      <w:bookmarkEnd w:id="330"/>
    </w:p>
    <w:p w14:paraId="3B10286A" w14:textId="57843E69" w:rsidR="000C7409"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510B1B">
        <w:t xml:space="preserve">Figure </w:t>
      </w:r>
      <w:r w:rsidR="00510B1B">
        <w:rPr>
          <w:noProof/>
        </w:rPr>
        <w:t>4.5</w:t>
      </w:r>
      <w:r w:rsidR="00510B1B">
        <w:t>.</w:t>
      </w:r>
      <w:r w:rsidR="00510B1B">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75EB392E" w14:textId="50D11BBD" w:rsidR="000C7409"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510B1B">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5BFD8F46" w14:textId="77777777" w:rsidR="000C7409" w:rsidRDefault="000C7409">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0C7409" w14:paraId="071E4B00" w14:textId="77777777" w:rsidTr="000C7409">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296E4A1F" w14:textId="633031D1" w:rsidR="000C7409" w:rsidRDefault="00000000">
            <w:pPr>
              <w:pStyle w:val="Kpalrs"/>
              <w:keepNext/>
            </w:pPr>
            <w:bookmarkStart w:id="331" w:name="_Ref201245033"/>
            <w:r>
              <w:t xml:space="preserve">Figure </w:t>
            </w:r>
            <w:fldSimple w:instr=" STYLEREF 2 \s ">
              <w:r w:rsidR="00510B1B">
                <w:rPr>
                  <w:noProof/>
                </w:rPr>
                <w:t>4.5</w:t>
              </w:r>
            </w:fldSimple>
            <w:r>
              <w:t>.</w:t>
            </w:r>
            <w:fldSimple w:instr=" SEQ Figure \* ALPHABETIC \s 2 ">
              <w:r w:rsidR="00510B1B">
                <w:rPr>
                  <w:noProof/>
                </w:rPr>
                <w:t>A</w:t>
              </w:r>
            </w:fldSimple>
            <w:bookmarkEnd w:id="331"/>
            <w:r>
              <w:t>. The |ā| graph as a signifier of length</w:t>
            </w:r>
          </w:p>
        </w:tc>
      </w:tr>
      <w:tr w:rsidR="000C7409" w14:paraId="261ADD13" w14:textId="77777777" w:rsidTr="000C7409">
        <w:trPr>
          <w:jc w:val="center"/>
        </w:trPr>
        <w:tc>
          <w:tcPr>
            <w:tcW w:w="2879" w:type="dxa"/>
            <w:shd w:val="clear" w:color="auto" w:fill="F0F7D7"/>
          </w:tcPr>
          <w:p w14:paraId="302FFA45" w14:textId="77777777" w:rsidR="000C7409" w:rsidRDefault="00000000">
            <w:pPr>
              <w:pStyle w:val="Image"/>
            </w:pPr>
            <w:r>
              <w:t>1</w:t>
            </w:r>
          </w:p>
        </w:tc>
        <w:tc>
          <w:tcPr>
            <w:tcW w:w="2880" w:type="dxa"/>
            <w:shd w:val="clear" w:color="auto" w:fill="F0F7D7"/>
          </w:tcPr>
          <w:p w14:paraId="3BA0F68B" w14:textId="77777777" w:rsidR="000C7409" w:rsidRDefault="00000000">
            <w:pPr>
              <w:pStyle w:val="Image"/>
            </w:pPr>
            <w:r>
              <w:t>2</w:t>
            </w:r>
          </w:p>
        </w:tc>
        <w:tc>
          <w:tcPr>
            <w:tcW w:w="2880" w:type="dxa"/>
            <w:shd w:val="clear" w:color="auto" w:fill="F0F7D7"/>
          </w:tcPr>
          <w:p w14:paraId="291F054B" w14:textId="77777777" w:rsidR="000C7409" w:rsidRDefault="00000000">
            <w:pPr>
              <w:pStyle w:val="Image"/>
            </w:pPr>
            <w:r>
              <w:t>3</w:t>
            </w:r>
          </w:p>
        </w:tc>
      </w:tr>
      <w:tr w:rsidR="000C7409" w14:paraId="5F16B728" w14:textId="77777777" w:rsidTr="000C7409">
        <w:trPr>
          <w:jc w:val="center"/>
        </w:trPr>
        <w:tc>
          <w:tcPr>
            <w:tcW w:w="2879" w:type="dxa"/>
            <w:vAlign w:val="center"/>
          </w:tcPr>
          <w:p w14:paraId="6F9FD8AC" w14:textId="77777777" w:rsidR="000C7409" w:rsidRDefault="00000000">
            <w:pPr>
              <w:pStyle w:val="Image"/>
            </w:pPr>
            <w:r>
              <w:drawing>
                <wp:inline distT="0" distB="0" distL="0" distR="0" wp14:anchorId="4131DFF8" wp14:editId="316A0F4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2"/>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62483638" w14:textId="77777777" w:rsidR="000C7409" w:rsidRDefault="00000000">
            <w:pPr>
              <w:pStyle w:val="Image"/>
            </w:pPr>
            <w:r>
              <w:rPr>
                <w:rStyle w:val="ImageInsetSundanese"/>
              </w:rPr>
              <w:drawing>
                <wp:inline distT="0" distB="0" distL="0" distR="0" wp14:anchorId="4CD7E224" wp14:editId="110B5B65">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0754E660" w14:textId="77777777" w:rsidR="000C7409" w:rsidRDefault="00000000">
            <w:pPr>
              <w:pStyle w:val="Image"/>
            </w:pPr>
            <w:r>
              <w:drawing>
                <wp:inline distT="0" distB="0" distL="0" distR="0" wp14:anchorId="7BBDDCC6" wp14:editId="3DCB82C7">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0C7409" w14:paraId="05E3DBCC" w14:textId="77777777" w:rsidTr="000C7409">
        <w:trPr>
          <w:jc w:val="center"/>
        </w:trPr>
        <w:tc>
          <w:tcPr>
            <w:tcW w:w="2879" w:type="dxa"/>
          </w:tcPr>
          <w:p w14:paraId="057D61E9" w14:textId="77777777" w:rsidR="000C7409" w:rsidRDefault="00000000">
            <w:pPr>
              <w:pStyle w:val="Normlbehzs"/>
              <w:ind w:firstLine="0"/>
              <w:jc w:val="center"/>
            </w:pPr>
            <w:r>
              <w:rPr>
                <w:rStyle w:val="Foreign"/>
              </w:rPr>
              <w:t>qə:bni pilaṁ</w:t>
            </w:r>
          </w:p>
        </w:tc>
        <w:tc>
          <w:tcPr>
            <w:tcW w:w="2880" w:type="dxa"/>
          </w:tcPr>
          <w:p w14:paraId="3621DC18" w14:textId="77777777" w:rsidR="000C7409" w:rsidRDefault="00000000">
            <w:pPr>
              <w:pStyle w:val="Normlbehzs"/>
              <w:ind w:firstLine="0"/>
              <w:jc w:val="center"/>
              <w:rPr>
                <w:rStyle w:val="Foreign"/>
              </w:rPr>
            </w:pPr>
            <w:r>
              <w:rPr>
                <w:rStyle w:val="Foreign"/>
              </w:rPr>
              <w:t>gnәp:ipitu</w:t>
            </w:r>
          </w:p>
        </w:tc>
        <w:tc>
          <w:tcPr>
            <w:tcW w:w="2880" w:type="dxa"/>
          </w:tcPr>
          <w:p w14:paraId="4C056440" w14:textId="77777777" w:rsidR="000C7409" w:rsidRDefault="00000000">
            <w:pPr>
              <w:pStyle w:val="Normlbehzs"/>
              <w:ind w:firstLine="0"/>
              <w:jc w:val="center"/>
              <w:rPr>
                <w:rStyle w:val="Foreign"/>
              </w:rPr>
            </w:pPr>
            <w:r>
              <w:rPr>
                <w:rStyle w:val="Foreign"/>
              </w:rPr>
              <w:t>turut:vaḥna</w:t>
            </w:r>
          </w:p>
        </w:tc>
      </w:tr>
    </w:tbl>
    <w:p w14:paraId="1173CDD8" w14:textId="77777777" w:rsidR="000C7409"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22AC9BCE" w14:textId="0745D4F9" w:rsidR="000C7409" w:rsidRDefault="00000000">
      <w:pPr>
        <w:pStyle w:val="Lista2"/>
      </w:pPr>
      <w:r>
        <w:t xml:space="preserve">e.g. </w:t>
      </w:r>
      <w:r>
        <w:fldChar w:fldCharType="begin"/>
      </w:r>
      <w:r>
        <w:instrText xml:space="preserve"> REF _Ref201245033 \h </w:instrText>
      </w:r>
      <w:r>
        <w:fldChar w:fldCharType="separate"/>
      </w:r>
      <w:r w:rsidR="00510B1B">
        <w:t xml:space="preserve">Figure </w:t>
      </w:r>
      <w:r w:rsidR="00510B1B">
        <w:rPr>
          <w:noProof/>
        </w:rPr>
        <w:t>4.5</w:t>
      </w:r>
      <w:r w:rsidR="00510B1B">
        <w:t>.</w:t>
      </w:r>
      <w:r w:rsidR="00510B1B">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510B1B">
        <w:t>4.4.2</w:t>
      </w:r>
      <w:r>
        <w:fldChar w:fldCharType="end"/>
      </w:r>
      <w:r>
        <w:t xml:space="preserve"> about the transliteration of the vowel support)</w:t>
      </w:r>
    </w:p>
    <w:p w14:paraId="52E1FA7D" w14:textId="77777777" w:rsidR="000C7409" w:rsidRDefault="00000000">
      <w:pPr>
        <w:pStyle w:val="Lista"/>
        <w:rPr>
          <w:rFonts w:eastAsia="Tahoma"/>
        </w:rPr>
      </w:pPr>
      <w:r>
        <w:lastRenderedPageBreak/>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42536048" w14:textId="04583094" w:rsidR="000C7409" w:rsidRDefault="00000000">
      <w:pPr>
        <w:pStyle w:val="Lista2"/>
        <w:rPr>
          <w:rFonts w:eastAsia="Tahoma"/>
        </w:rPr>
      </w:pPr>
      <w:r>
        <w:t xml:space="preserve">e.g. </w:t>
      </w:r>
      <w:r>
        <w:fldChar w:fldCharType="begin"/>
      </w:r>
      <w:r>
        <w:instrText xml:space="preserve"> REF _Ref201245033 \h </w:instrText>
      </w:r>
      <w:r>
        <w:fldChar w:fldCharType="separate"/>
      </w:r>
      <w:r w:rsidR="00510B1B">
        <w:t xml:space="preserve">Figure </w:t>
      </w:r>
      <w:r w:rsidR="00510B1B">
        <w:rPr>
          <w:noProof/>
        </w:rPr>
        <w:t>4.5</w:t>
      </w:r>
      <w:r w:rsidR="00510B1B">
        <w:t>.</w:t>
      </w:r>
      <w:r w:rsidR="00510B1B">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32"/>
      <w:r>
        <w:rPr>
          <w:noProof/>
          <w:lang w:val="en-US"/>
        </w:rPr>
        <w:t xml:space="preserve">pronounce </w:t>
      </w:r>
      <w:commentRangeEnd w:id="332"/>
      <w:r w:rsidR="006D123B">
        <w:rPr>
          <w:rStyle w:val="Jegyzethivatkozs"/>
          <w:noProof/>
          <w:sz w:val="22"/>
          <w:szCs w:val="22"/>
          <w:lang w:val="en-US"/>
        </w:rPr>
        <w:commentReference w:id="332"/>
      </w:r>
      <w:r>
        <w:rPr>
          <w:noProof/>
          <w:lang w:val="en-US"/>
        </w:rPr>
        <w:t>/</w:t>
      </w:r>
      <w:r>
        <w:rPr>
          <w:rStyle w:val="Foreign"/>
        </w:rPr>
        <w:t>gәnәp pipitu</w:t>
      </w:r>
      <w:r>
        <w:t>/, Old Sundanese</w:t>
      </w:r>
      <w:r>
        <w:rPr>
          <w:rFonts w:eastAsia="Tahoma"/>
        </w:rPr>
        <w:t xml:space="preserve"> </w:t>
      </w:r>
      <w:r>
        <w:rPr>
          <w:noProof/>
          <w:lang w:val="en-US"/>
        </w:rPr>
        <w:t>“fully seven”)</w:t>
      </w:r>
    </w:p>
    <w:p w14:paraId="13A17FF4" w14:textId="77777777" w:rsidR="000C7409" w:rsidRDefault="00000000">
      <w:pPr>
        <w:pStyle w:val="Lista2"/>
        <w:rPr>
          <w:rFonts w:eastAsia="Tahoma"/>
        </w:rPr>
      </w:pPr>
      <w:r>
        <w:t>the colon shall be next to the transliterated consonant even if it is not adjacent in the original</w:t>
      </w:r>
    </w:p>
    <w:p w14:paraId="35B6664B" w14:textId="4332E3EB" w:rsidR="000C7409"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510B1B">
        <w:t xml:space="preserve">Figure </w:t>
      </w:r>
      <w:r w:rsidR="00510B1B">
        <w:rPr>
          <w:noProof/>
        </w:rPr>
        <w:t>4.5</w:t>
      </w:r>
      <w:r w:rsidR="00510B1B">
        <w:t>.</w:t>
      </w:r>
      <w:r w:rsidR="00510B1B">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317F1CFE" w14:textId="77777777" w:rsidR="000C7409" w:rsidRDefault="00000000">
      <w:pPr>
        <w:pStyle w:val="Cmsor4"/>
      </w:pPr>
      <w:bookmarkStart w:id="333" w:name="_Toc204157198"/>
      <w:r>
        <w:t xml:space="preserve">Underdotted </w:t>
      </w:r>
      <w:r>
        <w:rPr>
          <w:rStyle w:val="Foreign"/>
        </w:rPr>
        <w:t>akṣara</w:t>
      </w:r>
      <w:r>
        <w:t>s in mainland Southeast Asia</w:t>
      </w:r>
      <w:bookmarkEnd w:id="333"/>
    </w:p>
    <w:p w14:paraId="74881CA1" w14:textId="523FD2E6" w:rsidR="000C7409" w:rsidRDefault="00000000">
      <w:r>
        <w:rPr>
          <w:highlight w:val="yellow"/>
        </w:rPr>
        <w:t xml:space="preserve">to be written up once </w:t>
      </w:r>
      <w:hyperlink r:id="rId45" w:history="1">
        <w:r w:rsidR="000C7409">
          <w:rPr>
            <w:rStyle w:val="Hiperhivatkozs"/>
            <w:highlight w:val="yellow"/>
          </w:rPr>
          <w:t>https://github.com/erc-dharma/project-documentation/issues/387</w:t>
        </w:r>
      </w:hyperlink>
      <w:r>
        <w:rPr>
          <w:highlight w:val="yellow"/>
        </w:rPr>
        <w:t xml:space="preserve"> is decided</w:t>
      </w:r>
    </w:p>
    <w:p w14:paraId="24BF3CF5" w14:textId="77777777" w:rsidR="000C7409"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57924F34" w14:textId="77777777" w:rsidR="000C7409" w:rsidRDefault="00000000">
      <w:pPr>
        <w:pStyle w:val="Lista2"/>
      </w:pPr>
      <w:r>
        <w:rPr>
          <w:rStyle w:val="Code"/>
        </w:rPr>
        <w:t>U+1E43</w:t>
      </w:r>
      <w:r>
        <w:t xml:space="preserve"> Latin Small Letter M with Dot Below</w:t>
      </w:r>
    </w:p>
    <w:p w14:paraId="22F573AE" w14:textId="77777777" w:rsidR="000C7409" w:rsidRDefault="00000000">
      <w:pPr>
        <w:pStyle w:val="Lista2"/>
        <w:rPr>
          <w:highlight w:val="yellow"/>
        </w:rPr>
      </w:pPr>
      <w:r>
        <w:rPr>
          <w:highlight w:val="yellow"/>
        </w:rPr>
        <w:t>to be added where? after the akṣara? after the consonant? e.g.?</w:t>
      </w:r>
    </w:p>
    <w:p w14:paraId="3D63A25E" w14:textId="77777777" w:rsidR="000C7409" w:rsidRDefault="00000000">
      <w:pPr>
        <w:pStyle w:val="Lista2"/>
      </w:pPr>
      <w:r>
        <w:t>because the function of this underdot is poorly understood, we prefer to transliterate it as if it were a separate grapheme, even though it may be merely a diacritical mark</w:t>
      </w:r>
    </w:p>
    <w:p w14:paraId="3258C6EB" w14:textId="77777777" w:rsidR="000C7409" w:rsidRDefault="00000000">
      <w:pPr>
        <w:pStyle w:val="Cmsor3"/>
      </w:pPr>
      <w:bookmarkStart w:id="334" w:name="_Hlk204086433"/>
      <w:bookmarkStart w:id="335" w:name="_Toc204157199"/>
      <w:r>
        <w:t>Repurposed graphic signs</w:t>
      </w:r>
      <w:bookmarkEnd w:id="334"/>
      <w:bookmarkEnd w:id="335"/>
    </w:p>
    <w:p w14:paraId="12D3E5E3" w14:textId="0B7E01E2" w:rsidR="000C7409"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510B1B">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510B1B">
        <w:rPr>
          <w:lang w:eastAsia="en-US" w:bidi="ar-SA"/>
        </w:rPr>
        <w:t>4.6.1</w:t>
      </w:r>
      <w:r>
        <w:rPr>
          <w:lang w:eastAsia="en-US" w:bidi="ar-SA"/>
        </w:rPr>
        <w:fldChar w:fldCharType="end"/>
      </w:r>
      <w:r>
        <w:rPr>
          <w:lang w:eastAsia="en-US" w:bidi="ar-SA"/>
        </w:rPr>
        <w:t>).</w:t>
      </w:r>
    </w:p>
    <w:p w14:paraId="6626F800" w14:textId="77777777" w:rsidR="000C7409" w:rsidRDefault="00000000">
      <w:pPr>
        <w:pStyle w:val="Cmsor4"/>
      </w:pPr>
      <w:bookmarkStart w:id="336" w:name="_Hlk204086438"/>
      <w:bookmarkStart w:id="337" w:name="_Toc204157200"/>
      <w:r>
        <w:t>Signs with a secondary phonographic function</w:t>
      </w:r>
      <w:bookmarkEnd w:id="336"/>
      <w:bookmarkEnd w:id="337"/>
    </w:p>
    <w:p w14:paraId="0004FD3B" w14:textId="77777777" w:rsidR="000C7409"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5A73831E" w14:textId="77777777" w:rsidR="000C7409" w:rsidRDefault="00000000">
      <w:pPr>
        <w:rPr>
          <w:lang w:eastAsia="en-US" w:bidi="ar-SA"/>
        </w:rPr>
      </w:pPr>
      <w:r>
        <w:rPr>
          <w:lang w:eastAsia="en-US" w:bidi="ar-SA"/>
        </w:rPr>
        <w:t>@part of homography moved to top</w:t>
      </w:r>
    </w:p>
    <w:p w14:paraId="43CEF12E" w14:textId="36069799" w:rsidR="00485FB3" w:rsidRDefault="00485FB3">
      <w:pPr>
        <w:rPr>
          <w:lang w:eastAsia="en-US" w:bidi="ar-SA"/>
        </w:rPr>
      </w:pPr>
      <w:r>
        <w:rPr>
          <w:lang w:eastAsia="en-US" w:bidi="ar-SA"/>
        </w:rPr>
        <w:t>@but if moving the alphanumeric signs down to the symbol section, then rearrange so there is no subsection here</w:t>
      </w:r>
    </w:p>
    <w:p w14:paraId="1C7A0911" w14:textId="09C23DD2" w:rsidR="000C7409"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sidR="00510B1B">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510B1B">
        <w:rPr>
          <w:lang w:eastAsia="en-US" w:bidi="ar-SA"/>
        </w:rPr>
        <w:t>4.6.1</w:t>
      </w:r>
      <w:r>
        <w:rPr>
          <w:lang w:eastAsia="en-US" w:bidi="ar-SA"/>
        </w:rPr>
        <w:fldChar w:fldCharType="end"/>
      </w:r>
      <w:r>
        <w:rPr>
          <w:lang w:eastAsia="en-US" w:bidi="ar-SA"/>
        </w:rPr>
        <w:t>).</w:t>
      </w:r>
    </w:p>
    <w:p w14:paraId="10BA997C" w14:textId="77777777" w:rsidR="000C7409" w:rsidRDefault="000C7409">
      <w:pPr>
        <w:rPr>
          <w:lang w:eastAsia="en-US" w:bidi="ar-SA"/>
        </w:rPr>
      </w:pPr>
    </w:p>
    <w:p w14:paraId="619EE863" w14:textId="77777777" w:rsidR="000C7409" w:rsidRDefault="00000000">
      <w:pPr>
        <w:rPr>
          <w:lang w:eastAsia="en-US" w:bidi="ar-SA"/>
        </w:rPr>
      </w:pPr>
      <w:r>
        <w:rPr>
          <w:lang w:eastAsia="en-US" w:bidi="ar-SA"/>
        </w:rPr>
        <w:t>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2845FC9A" w14:textId="2BF5C786" w:rsidR="000C7409" w:rsidRDefault="00000000">
      <w:pPr>
        <w:pStyle w:val="Normlbehzs"/>
        <w:rPr>
          <w:lang w:eastAsia="en-US" w:bidi="ar-SA"/>
        </w:rPr>
      </w:pPr>
      <w:r>
        <w:rPr>
          <w:lang w:eastAsia="en-US" w:bidi="ar-SA"/>
        </w:rPr>
        <w:t>In view of this complication, in the strict transliteration of such graphemes we choose to adhere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sidR="00510B1B">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510B1B">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w:t>
      </w:r>
      <w:r>
        <w:rPr>
          <w:lang w:eastAsia="en-US" w:bidi="ar-SA"/>
        </w:rPr>
        <w:lastRenderedPageBreak/>
        <w:t xml:space="preserve">than transliterating them. In XML editions, moreover, the transliterated primary signification may be normalised through computer markup (EGD §###) to the transcribed secondary signification. </w:t>
      </w:r>
    </w:p>
    <w:p w14:paraId="1FF8633C" w14:textId="49FC0300" w:rsidR="000C7409"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510B1B">
        <w:t xml:space="preserve">Figure </w:t>
      </w:r>
      <w:r w:rsidR="00510B1B">
        <w:rPr>
          <w:noProof/>
        </w:rPr>
        <w:t>4.5</w:t>
      </w:r>
      <w:r w:rsidR="00510B1B">
        <w:t>.</w:t>
      </w:r>
      <w:r w:rsidR="00510B1B">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1703AC9F" w14:textId="77777777" w:rsidR="000C7409" w:rsidRDefault="000C7409">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0C7409" w14:paraId="011D577F" w14:textId="77777777" w:rsidTr="000C7409">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03020F9B" w14:textId="0C8404BF" w:rsidR="000C7409" w:rsidRDefault="00000000">
            <w:pPr>
              <w:pStyle w:val="Kpalrs"/>
              <w:keepNext/>
            </w:pPr>
            <w:bookmarkStart w:id="338" w:name="_Ref201563753"/>
            <w:r>
              <w:t xml:space="preserve">Figure </w:t>
            </w:r>
            <w:fldSimple w:instr=" STYLEREF 2 \s ">
              <w:r w:rsidR="00510B1B">
                <w:rPr>
                  <w:noProof/>
                </w:rPr>
                <w:t>4.5</w:t>
              </w:r>
            </w:fldSimple>
            <w:r>
              <w:t>.</w:t>
            </w:r>
            <w:fldSimple w:instr=" SEQ Figure \* ALPHABETIC \s 2 ">
              <w:r w:rsidR="00510B1B">
                <w:rPr>
                  <w:noProof/>
                </w:rPr>
                <w:t>B</w:t>
              </w:r>
            </w:fldSimple>
            <w:bookmarkEnd w:id="338"/>
            <w:r>
              <w:t>. Repurposed graphic signs</w:t>
            </w:r>
          </w:p>
        </w:tc>
      </w:tr>
      <w:tr w:rsidR="000C7409" w14:paraId="0DF5935B" w14:textId="77777777" w:rsidTr="000C7409">
        <w:trPr>
          <w:jc w:val="center"/>
        </w:trPr>
        <w:tc>
          <w:tcPr>
            <w:tcW w:w="478" w:type="pct"/>
            <w:shd w:val="clear" w:color="auto" w:fill="F0F7D7"/>
          </w:tcPr>
          <w:p w14:paraId="5DB260BB" w14:textId="77777777" w:rsidR="000C7409" w:rsidRDefault="000C7409">
            <w:pPr>
              <w:pStyle w:val="Image"/>
              <w:jc w:val="right"/>
            </w:pPr>
          </w:p>
        </w:tc>
        <w:tc>
          <w:tcPr>
            <w:tcW w:w="784" w:type="pct"/>
            <w:shd w:val="clear" w:color="auto" w:fill="F0F7D7"/>
          </w:tcPr>
          <w:p w14:paraId="1F35BC3F" w14:textId="77777777" w:rsidR="000C7409" w:rsidRDefault="00000000">
            <w:pPr>
              <w:pStyle w:val="Image"/>
            </w:pPr>
            <w:r>
              <w:t>1</w:t>
            </w:r>
          </w:p>
        </w:tc>
        <w:tc>
          <w:tcPr>
            <w:tcW w:w="2185" w:type="pct"/>
            <w:shd w:val="clear" w:color="auto" w:fill="F0F7D7"/>
          </w:tcPr>
          <w:p w14:paraId="6B838D35" w14:textId="77777777" w:rsidR="000C7409" w:rsidRDefault="00000000">
            <w:pPr>
              <w:pStyle w:val="Image"/>
            </w:pPr>
            <w:r>
              <w:t>2</w:t>
            </w:r>
          </w:p>
        </w:tc>
        <w:tc>
          <w:tcPr>
            <w:tcW w:w="1018" w:type="pct"/>
            <w:shd w:val="clear" w:color="auto" w:fill="F0F7D7"/>
          </w:tcPr>
          <w:p w14:paraId="30CD1FAB" w14:textId="77777777" w:rsidR="000C7409" w:rsidRDefault="00000000">
            <w:pPr>
              <w:pStyle w:val="Image"/>
            </w:pPr>
            <w:r>
              <w:t>3</w:t>
            </w:r>
          </w:p>
        </w:tc>
        <w:tc>
          <w:tcPr>
            <w:tcW w:w="535" w:type="pct"/>
            <w:shd w:val="clear" w:color="auto" w:fill="F0F7D7"/>
          </w:tcPr>
          <w:p w14:paraId="4844AEE0" w14:textId="77777777" w:rsidR="000C7409" w:rsidRDefault="00000000">
            <w:pPr>
              <w:pStyle w:val="Image"/>
            </w:pPr>
            <w:r>
              <w:t>4</w:t>
            </w:r>
          </w:p>
        </w:tc>
      </w:tr>
      <w:tr w:rsidR="000C7409" w14:paraId="3F609A1E" w14:textId="77777777" w:rsidTr="000C7409">
        <w:trPr>
          <w:jc w:val="center"/>
        </w:trPr>
        <w:tc>
          <w:tcPr>
            <w:tcW w:w="478" w:type="pct"/>
            <w:vAlign w:val="center"/>
          </w:tcPr>
          <w:p w14:paraId="2122C494" w14:textId="77777777" w:rsidR="000C7409" w:rsidRDefault="000C7409">
            <w:pPr>
              <w:pStyle w:val="Image"/>
              <w:jc w:val="right"/>
            </w:pPr>
          </w:p>
        </w:tc>
        <w:tc>
          <w:tcPr>
            <w:tcW w:w="784" w:type="pct"/>
          </w:tcPr>
          <w:p w14:paraId="4DDC3649" w14:textId="77777777" w:rsidR="000C7409" w:rsidRDefault="00000000">
            <w:pPr>
              <w:pStyle w:val="Image"/>
              <w:rPr>
                <w:rStyle w:val="ImageInsetSundanese"/>
              </w:rPr>
            </w:pPr>
            <w:r>
              <w:rPr>
                <w:rStyle w:val="ImageInsetSundanese"/>
              </w:rPr>
              <w:drawing>
                <wp:inline distT="0" distB="0" distL="0" distR="0" wp14:anchorId="4364E708" wp14:editId="10FFF67A">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141B642A" w14:textId="77777777" w:rsidR="000C7409" w:rsidRDefault="00000000">
            <w:pPr>
              <w:pStyle w:val="Image"/>
            </w:pPr>
            <w:r>
              <w:rPr>
                <w:rStyle w:val="ImageInsetSundanese"/>
              </w:rPr>
              <w:drawing>
                <wp:inline distT="0" distB="0" distL="0" distR="0" wp14:anchorId="469F4E42" wp14:editId="688A0CB2">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79DE6A55" w14:textId="77777777" w:rsidR="000C7409" w:rsidRDefault="00000000">
            <w:pPr>
              <w:pStyle w:val="Image"/>
            </w:pPr>
            <w:r>
              <w:rPr>
                <w:rStyle w:val="ImageInsetSundanese"/>
              </w:rPr>
              <w:drawing>
                <wp:inline distT="0" distB="0" distL="0" distR="0" wp14:anchorId="1315F6E3" wp14:editId="4CAD1D5C">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64A23F3B" w14:textId="77777777" w:rsidR="000C7409" w:rsidRDefault="00000000">
            <w:pPr>
              <w:pStyle w:val="Image"/>
            </w:pPr>
            <w:r>
              <w:drawing>
                <wp:inline distT="0" distB="0" distL="0" distR="0" wp14:anchorId="284C236C" wp14:editId="0BF7A747">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0C7409" w14:paraId="16FDA960" w14:textId="77777777" w:rsidTr="000C7409">
        <w:trPr>
          <w:jc w:val="center"/>
        </w:trPr>
        <w:tc>
          <w:tcPr>
            <w:tcW w:w="478" w:type="pct"/>
          </w:tcPr>
          <w:p w14:paraId="78054903" w14:textId="77777777" w:rsidR="000C7409" w:rsidRDefault="00000000">
            <w:pPr>
              <w:pStyle w:val="Normlbehzs"/>
              <w:ind w:firstLine="0"/>
              <w:jc w:val="right"/>
            </w:pPr>
            <w:r>
              <w:t>strict</w:t>
            </w:r>
          </w:p>
        </w:tc>
        <w:tc>
          <w:tcPr>
            <w:tcW w:w="784" w:type="pct"/>
          </w:tcPr>
          <w:p w14:paraId="7DCEE94E" w14:textId="77777777" w:rsidR="000C7409" w:rsidRDefault="00000000">
            <w:pPr>
              <w:pStyle w:val="Normlbehzs"/>
              <w:ind w:firstLine="0"/>
              <w:jc w:val="center"/>
              <w:rPr>
                <w:rStyle w:val="Foreign"/>
              </w:rPr>
            </w:pPr>
            <w:r>
              <w:rPr>
                <w:rStyle w:val="Foreign"/>
              </w:rPr>
              <w:t>sasṭā</w:t>
            </w:r>
          </w:p>
        </w:tc>
        <w:tc>
          <w:tcPr>
            <w:tcW w:w="2185" w:type="pct"/>
          </w:tcPr>
          <w:p w14:paraId="05D940DD" w14:textId="77777777" w:rsidR="000C7409" w:rsidRDefault="00000000">
            <w:pPr>
              <w:pStyle w:val="Normlbehzs"/>
              <w:ind w:firstLine="0"/>
              <w:jc w:val="center"/>
              <w:rPr>
                <w:rStyle w:val="Foreign"/>
              </w:rPr>
            </w:pPr>
            <w:r>
              <w:rPr>
                <w:rStyle w:val="Foreign"/>
              </w:rPr>
              <w:t>di jә2niṁ vavaṁṅun:an·</w:t>
            </w:r>
          </w:p>
        </w:tc>
        <w:tc>
          <w:tcPr>
            <w:tcW w:w="1018" w:type="pct"/>
          </w:tcPr>
          <w:p w14:paraId="7A9A0492" w14:textId="77777777" w:rsidR="000C7409" w:rsidRDefault="00000000">
            <w:pPr>
              <w:pStyle w:val="Normlbehzs"/>
              <w:ind w:firstLine="0"/>
              <w:jc w:val="center"/>
              <w:rPr>
                <w:rStyle w:val="Foreign"/>
              </w:rPr>
            </w:pPr>
            <w:r>
              <w:rPr>
                <w:rStyle w:val="Foreign"/>
              </w:rPr>
              <w:t>ku nu rye</w:t>
            </w:r>
          </w:p>
        </w:tc>
        <w:tc>
          <w:tcPr>
            <w:tcW w:w="535" w:type="pct"/>
          </w:tcPr>
          <w:p w14:paraId="01AE4E47" w14:textId="77777777" w:rsidR="000C7409" w:rsidRDefault="00000000">
            <w:pPr>
              <w:pStyle w:val="Normlbehzs"/>
              <w:ind w:firstLine="0"/>
              <w:jc w:val="center"/>
              <w:rPr>
                <w:rStyle w:val="Foreign"/>
              </w:rPr>
            </w:pPr>
            <w:r>
              <w:rPr>
                <w:rStyle w:val="Foreign"/>
              </w:rPr>
              <w:t>rahyiṁ</w:t>
            </w:r>
          </w:p>
        </w:tc>
      </w:tr>
      <w:tr w:rsidR="000C7409" w14:paraId="7AE5423B" w14:textId="77777777" w:rsidTr="000C7409">
        <w:trPr>
          <w:jc w:val="center"/>
        </w:trPr>
        <w:tc>
          <w:tcPr>
            <w:tcW w:w="478" w:type="pct"/>
          </w:tcPr>
          <w:p w14:paraId="1C578878" w14:textId="77777777" w:rsidR="000C7409" w:rsidRDefault="00000000">
            <w:pPr>
              <w:pStyle w:val="Normlbehzs"/>
              <w:ind w:firstLine="0"/>
              <w:jc w:val="right"/>
            </w:pPr>
            <w:r>
              <w:t>loose</w:t>
            </w:r>
          </w:p>
        </w:tc>
        <w:tc>
          <w:tcPr>
            <w:tcW w:w="784" w:type="pct"/>
          </w:tcPr>
          <w:p w14:paraId="651B1DBC" w14:textId="77777777" w:rsidR="000C7409" w:rsidRDefault="00000000">
            <w:pPr>
              <w:pStyle w:val="Normlbehzs"/>
              <w:ind w:firstLine="0"/>
              <w:jc w:val="center"/>
              <w:rPr>
                <w:rStyle w:val="Foreign"/>
              </w:rPr>
            </w:pPr>
            <w:r>
              <w:rPr>
                <w:rStyle w:val="Foreign"/>
              </w:rPr>
              <w:t>sastra</w:t>
            </w:r>
          </w:p>
        </w:tc>
        <w:tc>
          <w:tcPr>
            <w:tcW w:w="2185" w:type="pct"/>
          </w:tcPr>
          <w:p w14:paraId="5C50B3B3" w14:textId="77777777" w:rsidR="000C7409" w:rsidRDefault="00000000">
            <w:pPr>
              <w:pStyle w:val="Normlbehzs"/>
              <w:ind w:firstLine="0"/>
              <w:jc w:val="center"/>
              <w:rPr>
                <w:rStyle w:val="Foreign"/>
              </w:rPr>
            </w:pPr>
            <w:r>
              <w:rPr>
                <w:rStyle w:val="Foreign"/>
                <w:lang w:val="en-US"/>
              </w:rPr>
              <w:t>di jәroniṅ vavaṅunan</w:t>
            </w:r>
          </w:p>
        </w:tc>
        <w:tc>
          <w:tcPr>
            <w:tcW w:w="1018" w:type="pct"/>
          </w:tcPr>
          <w:p w14:paraId="1F0AC447" w14:textId="77777777" w:rsidR="000C7409" w:rsidRDefault="00000000">
            <w:pPr>
              <w:pStyle w:val="Normlbehzs"/>
              <w:ind w:firstLine="0"/>
              <w:jc w:val="center"/>
              <w:rPr>
                <w:rStyle w:val="Foreign"/>
              </w:rPr>
            </w:pPr>
            <w:r>
              <w:rPr>
                <w:rStyle w:val="Foreign"/>
              </w:rPr>
              <w:t>ku nu reya</w:t>
            </w:r>
          </w:p>
        </w:tc>
        <w:tc>
          <w:tcPr>
            <w:tcW w:w="535" w:type="pct"/>
          </w:tcPr>
          <w:p w14:paraId="7B18A0FF" w14:textId="77777777" w:rsidR="000C7409" w:rsidRDefault="00000000">
            <w:pPr>
              <w:pStyle w:val="Normlbehzs"/>
              <w:ind w:firstLine="0"/>
              <w:jc w:val="center"/>
              <w:rPr>
                <w:rStyle w:val="Foreign"/>
              </w:rPr>
            </w:pPr>
            <w:r>
              <w:rPr>
                <w:rStyle w:val="Foreign"/>
              </w:rPr>
              <w:t>rahiyaṅ</w:t>
            </w:r>
          </w:p>
        </w:tc>
      </w:tr>
    </w:tbl>
    <w:p w14:paraId="482ACB57" w14:textId="77777777" w:rsidR="000C7409" w:rsidRDefault="000C7409">
      <w:pPr>
        <w:rPr>
          <w:lang w:eastAsia="en-US" w:bidi="ar-SA"/>
        </w:rPr>
      </w:pPr>
    </w:p>
    <w:p w14:paraId="2CC7B6D4" w14:textId="77777777" w:rsidR="000C7409" w:rsidRDefault="00000000">
      <w:pPr>
        <w:pStyle w:val="Lista"/>
      </w:pPr>
      <w:bookmarkStart w:id="339" w:name="_y9z6zgvtcr89" w:colFirst="0" w:colLast="0"/>
      <w:bookmarkStart w:id="340" w:name="_gd5taio96c5" w:colFirst="0" w:colLast="0"/>
      <w:bookmarkStart w:id="341" w:name="_ehbz2lfh7tyw" w:colFirst="0" w:colLast="0"/>
      <w:bookmarkStart w:id="342" w:name="_3d3e9odqzwx0" w:colFirst="0" w:colLast="0"/>
      <w:bookmarkStart w:id="343" w:name="_8gpvi1clotas" w:colFirst="0" w:colLast="0"/>
      <w:bookmarkEnd w:id="339"/>
      <w:bookmarkEnd w:id="340"/>
      <w:bookmarkEnd w:id="341"/>
      <w:bookmarkEnd w:id="342"/>
      <w:bookmarkEnd w:id="343"/>
      <w:r>
        <w:t xml:space="preserve">when the glyph </w:t>
      </w:r>
      <w:r>
        <w:rPr>
          <w:rStyle w:val="ImageInsetSundanese"/>
        </w:rPr>
        <w:drawing>
          <wp:inline distT="0" distB="0" distL="0" distR="0" wp14:anchorId="36D8F562" wp14:editId="3C4A78FC">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04BD9DEA" w14:textId="77777777" w:rsidR="000C7409" w:rsidRDefault="00000000">
      <w:pPr>
        <w:pStyle w:val="Lista2"/>
        <w:rPr>
          <w:rStyle w:val="Foreign"/>
          <w:i w:val="0"/>
          <w:iCs w:val="0"/>
          <w:noProof w:val="0"/>
        </w:rPr>
      </w:pPr>
      <w:r>
        <w:t xml:space="preserve">transliterate it as </w:t>
      </w:r>
      <w:r>
        <w:rPr>
          <w:rStyle w:val="Foreign"/>
        </w:rPr>
        <w:t>ṭā</w:t>
      </w:r>
    </w:p>
    <w:p w14:paraId="795FC4A4" w14:textId="77777777" w:rsidR="000C7409" w:rsidRDefault="00000000">
      <w:pPr>
        <w:pStyle w:val="Lista2"/>
        <w:rPr>
          <w:rStyle w:val="Foreign"/>
          <w:i w:val="0"/>
          <w:iCs w:val="0"/>
          <w:noProof w:val="0"/>
        </w:rPr>
      </w:pPr>
      <w:r>
        <w:t xml:space="preserve">in loose transliteration, transcribe it as </w:t>
      </w:r>
      <w:r>
        <w:rPr>
          <w:rStyle w:val="Foreign"/>
        </w:rPr>
        <w:t>tra</w:t>
      </w:r>
    </w:p>
    <w:p w14:paraId="6A07AEFA" w14:textId="7AB2E594" w:rsidR="000C740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510B1B">
        <w:t xml:space="preserve">Figure </w:t>
      </w:r>
      <w:r w:rsidR="00510B1B">
        <w:rPr>
          <w:noProof/>
        </w:rPr>
        <w:t>4.5</w:t>
      </w:r>
      <w:r w:rsidR="00510B1B">
        <w:t>.</w:t>
      </w:r>
      <w:r w:rsidR="00510B1B">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43D0A023" w14:textId="77777777" w:rsidR="000C7409" w:rsidRDefault="00000000">
      <w:pPr>
        <w:pStyle w:val="Lista"/>
      </w:pPr>
      <w:r>
        <w:t xml:space="preserve">when </w:t>
      </w:r>
      <w:bookmarkStart w:id="344" w:name="_Hlk44319749"/>
      <w:r>
        <w:t>the numeral sign |2| is used in Old Sundanese to represent the phonemes /ro/</w:t>
      </w:r>
      <w:bookmarkEnd w:id="344"/>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359C2719" w14:textId="77777777" w:rsidR="000C7409" w:rsidRDefault="00000000">
      <w:pPr>
        <w:pStyle w:val="Lista2"/>
      </w:pPr>
      <w:r>
        <w:t>transliterate it as 2</w:t>
      </w:r>
    </w:p>
    <w:p w14:paraId="4294AF64" w14:textId="77777777" w:rsidR="000C7409" w:rsidRDefault="00000000">
      <w:pPr>
        <w:pStyle w:val="Lista3"/>
      </w:pPr>
      <w:r>
        <w:t>since the sign does not represent a number in this case, the XML markup for numbers (EGD §###) must not be used</w:t>
      </w:r>
    </w:p>
    <w:p w14:paraId="5D1969D7" w14:textId="77777777" w:rsidR="000C7409" w:rsidRDefault="00000000">
      <w:pPr>
        <w:pStyle w:val="Lista2"/>
      </w:pPr>
      <w:r>
        <w:t xml:space="preserve">in loose transliteration transcribe it as </w:t>
      </w:r>
      <w:r>
        <w:rPr>
          <w:rStyle w:val="Foreign"/>
        </w:rPr>
        <w:t>ro</w:t>
      </w:r>
      <w:r>
        <w:t xml:space="preserve"> </w:t>
      </w:r>
    </w:p>
    <w:p w14:paraId="32FE4721" w14:textId="5A9D986F" w:rsidR="000C740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510B1B">
        <w:t xml:space="preserve">Figure </w:t>
      </w:r>
      <w:r w:rsidR="00510B1B">
        <w:rPr>
          <w:noProof/>
        </w:rPr>
        <w:t>4.5</w:t>
      </w:r>
      <w:r w:rsidR="00510B1B">
        <w:t>.</w:t>
      </w:r>
      <w:r w:rsidR="00510B1B">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0"/>
      </w:r>
    </w:p>
    <w:bookmarkEnd w:id="324"/>
    <w:p w14:paraId="5FFB97A6" w14:textId="77777777" w:rsidR="000C7409"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51F5B344" w14:textId="77777777" w:rsidR="000C7409" w:rsidRDefault="00000000">
      <w:pPr>
        <w:pStyle w:val="Lista2"/>
      </w:pPr>
      <w:r>
        <w:t>transliterate this as dictated by the default logic of the writing system at large, i.e. transliterate only the vowel marker and place it after the &lt;y&gt;</w:t>
      </w:r>
    </w:p>
    <w:p w14:paraId="59EB0A1F" w14:textId="77777777" w:rsidR="000C7409" w:rsidRDefault="00000000">
      <w:pPr>
        <w:pStyle w:val="Lista2"/>
      </w:pPr>
      <w:r>
        <w:t>in loose transliteration, follow the sequence of the pronunciation</w:t>
      </w:r>
    </w:p>
    <w:p w14:paraId="28F03FF9" w14:textId="477BBD50" w:rsidR="000C740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510B1B">
        <w:t xml:space="preserve">Figure </w:t>
      </w:r>
      <w:r w:rsidR="00510B1B">
        <w:rPr>
          <w:noProof/>
        </w:rPr>
        <w:t>4.5</w:t>
      </w:r>
      <w:r w:rsidR="00510B1B">
        <w:t>.</w:t>
      </w:r>
      <w:r w:rsidR="00510B1B">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23D2FED6" w14:textId="371A97B4" w:rsidR="000C740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510B1B">
        <w:t xml:space="preserve">Figure </w:t>
      </w:r>
      <w:r w:rsidR="00510B1B">
        <w:rPr>
          <w:noProof/>
        </w:rPr>
        <w:t>4.5</w:t>
      </w:r>
      <w:r w:rsidR="00510B1B">
        <w:t>.</w:t>
      </w:r>
      <w:r w:rsidR="00510B1B">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1"/>
      </w:r>
    </w:p>
    <w:p w14:paraId="04F9A2A6" w14:textId="77777777" w:rsidR="000C7409" w:rsidRDefault="00000000">
      <w:pPr>
        <w:pStyle w:val="Cmsor3"/>
      </w:pPr>
      <w:bookmarkStart w:id="345" w:name="_Ref201332101"/>
      <w:bookmarkStart w:id="346" w:name="_Hlk204086461"/>
      <w:bookmarkStart w:id="347" w:name="_Toc204157202"/>
      <w:r>
        <w:t>Variation in glyph composition</w:t>
      </w:r>
      <w:bookmarkEnd w:id="345"/>
      <w:bookmarkEnd w:id="346"/>
      <w:bookmarkEnd w:id="347"/>
    </w:p>
    <w:p w14:paraId="77E179C5" w14:textId="6E2FB6A4" w:rsidR="000C7409"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510B1B">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200965A2" w14:textId="77777777" w:rsidR="000C7409"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238CB1C6" w14:textId="77777777" w:rsidR="000C7409" w:rsidRDefault="00000000">
      <w:pPr>
        <w:pStyle w:val="Cmsor4"/>
      </w:pPr>
      <w:bookmarkStart w:id="348" w:name="_Ref203980380"/>
      <w:bookmarkStart w:id="349" w:name="_Toc204157203"/>
      <w:r>
        <w:lastRenderedPageBreak/>
        <w:t>Optional shorthand for complex characters</w:t>
      </w:r>
      <w:bookmarkEnd w:id="348"/>
      <w:bookmarkEnd w:id="349"/>
    </w:p>
    <w:p w14:paraId="678CBC10" w14:textId="774D12D3" w:rsidR="000C7409"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w:t>
      </w:r>
      <w:r w:rsidR="00AB24BF">
        <w:rPr>
          <w:lang w:eastAsia="en-US" w:bidi="ar-SA"/>
        </w:rPr>
        <w:t xml:space="preserve"> —</w:t>
      </w:r>
      <w:r w:rsidR="007B06F0">
        <w:rPr>
          <w:lang w:eastAsia="en-US" w:bidi="ar-SA"/>
        </w:rPr>
        <w:t xml:space="preserve"> based on the convention of using an = sign (a double hyphen) instead of a space</w:t>
      </w:r>
      <w:r w:rsidR="00AB24BF">
        <w:rPr>
          <w:lang w:eastAsia="en-US" w:bidi="ar-SA"/>
        </w:rPr>
        <w:t xml:space="preserve"> to indicate that the end of one transliterated word and the beginning of the next belong to a single source </w:t>
      </w:r>
      <w:r w:rsidR="00AB24BF" w:rsidRPr="00AB24BF">
        <w:rPr>
          <w:rStyle w:val="Foreign"/>
        </w:rPr>
        <w:t>akṣara</w:t>
      </w:r>
      <w:r w:rsidR="00AB24BF">
        <w:rPr>
          <w:lang w:eastAsia="en-US" w:bidi="ar-SA"/>
        </w:rPr>
        <w:t xml:space="preserve"> —</w:t>
      </w:r>
      <w:r>
        <w:rPr>
          <w:lang w:eastAsia="en-US" w:bidi="ar-SA"/>
        </w:rPr>
        <w:t xml:space="preserve">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1D17A86D" w14:textId="77777777" w:rsidR="000C7409"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2FA525AE" w14:textId="77777777" w:rsidR="000C7409" w:rsidRDefault="00000000">
      <w:pPr>
        <w:pStyle w:val="Cmsor4"/>
      </w:pPr>
      <w:bookmarkStart w:id="350" w:name="_Ref201134366"/>
      <w:bookmarkStart w:id="351" w:name="_Toc204157204"/>
      <w:bookmarkStart w:id="352" w:name="_Ref162445252"/>
      <w:bookmarkStart w:id="353" w:name="_Toc199757570"/>
      <w:r>
        <w:t>Conjunct consonants in writing systems where they are not the norm</w:t>
      </w:r>
      <w:bookmarkEnd w:id="350"/>
      <w:bookmarkEnd w:id="351"/>
    </w:p>
    <w:p w14:paraId="6DA35402" w14:textId="0BDE48F0" w:rsidR="000C7409"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rsidR="00510B1B">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510B1B">
        <w:t xml:space="preserve">Figure </w:t>
      </w:r>
      <w:r w:rsidR="00510B1B">
        <w:rPr>
          <w:noProof/>
        </w:rPr>
        <w:t>4.3</w:t>
      </w:r>
      <w:r w:rsidR="00510B1B">
        <w:t>.</w:t>
      </w:r>
      <w:r w:rsidR="00510B1B">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2DDABBBA" w14:textId="206CE846" w:rsidR="000C7409"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510B1B">
        <w:t xml:space="preserve">Figure </w:t>
      </w:r>
      <w:r w:rsidR="00510B1B">
        <w:rPr>
          <w:noProof/>
        </w:rPr>
        <w:t>4.3</w:t>
      </w:r>
      <w:r w:rsidR="00510B1B">
        <w:t>.</w:t>
      </w:r>
      <w:r w:rsidR="00510B1B">
        <w:rPr>
          <w:noProof/>
        </w:rPr>
        <w:t>B</w:t>
      </w:r>
      <w:r>
        <w:fldChar w:fldCharType="end"/>
      </w:r>
      <w:r>
        <w:t>/3</w:t>
      </w:r>
    </w:p>
    <w:p w14:paraId="3B6090BC" w14:textId="77777777" w:rsidR="000C7409"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029D3EB0" w14:textId="77777777" w:rsidR="000C7409"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657A96DD" w14:textId="77777777" w:rsidR="000C7409"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2AFA8D95" w14:textId="77777777" w:rsidR="000C7409" w:rsidRDefault="00000000">
      <w:pPr>
        <w:pStyle w:val="Lista"/>
      </w:pPr>
      <w:r>
        <w:t>Tamil ligatures should be made explicit in this manner whenever feasible</w:t>
      </w:r>
    </w:p>
    <w:p w14:paraId="691649D2" w14:textId="77777777" w:rsidR="000C7409" w:rsidRDefault="00000000">
      <w:pPr>
        <w:pStyle w:val="Lista"/>
      </w:pPr>
      <w:r>
        <w:t>however, the = sign must never be used in ligatures of a writing system where conjoining is the default method of representing consonant clusters, and this includes Tamil written in Grantha</w:t>
      </w:r>
    </w:p>
    <w:p w14:paraId="171ADC14" w14:textId="77777777" w:rsidR="000C7409" w:rsidRDefault="00000000">
      <w:pPr>
        <w:pStyle w:val="Cmsor4"/>
      </w:pPr>
      <w:bookmarkStart w:id="354" w:name="_Toc204157205"/>
      <w:r>
        <w:t xml:space="preserve">Double </w:t>
      </w:r>
      <w:r>
        <w:rPr>
          <w:rStyle w:val="Foreign"/>
        </w:rPr>
        <w:t>kāl</w:t>
      </w:r>
      <w:r>
        <w:t xml:space="preserve"> in Tamil</w:t>
      </w:r>
      <w:bookmarkEnd w:id="354"/>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0C7409" w14:paraId="5F811F91" w14:textId="77777777" w:rsidTr="000C7409">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7C79961F" w14:textId="712DF478" w:rsidR="000C7409" w:rsidRDefault="00000000">
            <w:pPr>
              <w:pStyle w:val="Kpalrs"/>
              <w:keepNext/>
            </w:pPr>
            <w:bookmarkStart w:id="355" w:name="_Ref203986885"/>
            <w:r>
              <w:t xml:space="preserve">Figure </w:t>
            </w:r>
            <w:fldSimple w:instr=" STYLEREF 2 \s ">
              <w:r w:rsidR="00510B1B">
                <w:rPr>
                  <w:noProof/>
                </w:rPr>
                <w:t>4.5</w:t>
              </w:r>
            </w:fldSimple>
            <w:r>
              <w:t>.</w:t>
            </w:r>
            <w:fldSimple w:instr=" SEQ Figure \* ALPHABETIC \s 2 ">
              <w:r w:rsidR="00510B1B">
                <w:rPr>
                  <w:noProof/>
                </w:rPr>
                <w:t>C</w:t>
              </w:r>
            </w:fldSimple>
            <w:bookmarkEnd w:id="355"/>
            <w:r>
              <w:t xml:space="preserve">. Double </w:t>
            </w:r>
            <w:r>
              <w:rPr>
                <w:rStyle w:val="Foreign"/>
              </w:rPr>
              <w:t>kāl</w:t>
            </w:r>
          </w:p>
        </w:tc>
      </w:tr>
      <w:tr w:rsidR="000C7409" w14:paraId="0BE69DDE" w14:textId="77777777" w:rsidTr="000C7409">
        <w:tc>
          <w:tcPr>
            <w:tcW w:w="3258" w:type="dxa"/>
            <w:gridSpan w:val="2"/>
          </w:tcPr>
          <w:p w14:paraId="77A4E4B3" w14:textId="77777777" w:rsidR="000C7409" w:rsidRDefault="00000000">
            <w:pPr>
              <w:pStyle w:val="Image"/>
            </w:pPr>
            <w:r>
              <w:drawing>
                <wp:inline distT="0" distB="0" distL="0" distR="0" wp14:anchorId="101020DC" wp14:editId="55C94C12">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0C7409" w14:paraId="1E3F4231" w14:textId="77777777" w:rsidTr="000C7409">
        <w:tc>
          <w:tcPr>
            <w:tcW w:w="1629" w:type="dxa"/>
          </w:tcPr>
          <w:p w14:paraId="2943046C" w14:textId="77777777" w:rsidR="000C7409" w:rsidRDefault="00000000">
            <w:pPr>
              <w:pStyle w:val="Normlbehzs"/>
              <w:ind w:firstLine="0"/>
              <w:jc w:val="center"/>
            </w:pPr>
            <w:r>
              <w:rPr>
                <w:rStyle w:val="Foreign"/>
              </w:rPr>
              <w:t>rā</w:t>
            </w:r>
            <w:r>
              <w:t xml:space="preserve">, </w:t>
            </w:r>
            <w:r>
              <w:rPr>
                <w:rStyle w:val="Foreign"/>
              </w:rPr>
              <w:t>r=ā</w:t>
            </w:r>
          </w:p>
        </w:tc>
        <w:tc>
          <w:tcPr>
            <w:tcW w:w="1629" w:type="dxa"/>
          </w:tcPr>
          <w:p w14:paraId="0B0D749C" w14:textId="77777777" w:rsidR="000C7409" w:rsidRDefault="00000000">
            <w:pPr>
              <w:pStyle w:val="Normlbehzs"/>
              <w:ind w:firstLine="0"/>
              <w:jc w:val="center"/>
              <w:rPr>
                <w:rStyle w:val="Foreign"/>
              </w:rPr>
            </w:pPr>
            <w:r>
              <w:rPr>
                <w:rStyle w:val="Foreign"/>
              </w:rPr>
              <w:t>ā=r</w:t>
            </w:r>
          </w:p>
        </w:tc>
      </w:tr>
    </w:tbl>
    <w:p w14:paraId="7BDB0A25" w14:textId="6C237084" w:rsidR="000C7409"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510B1B">
        <w:t xml:space="preserve">Figure </w:t>
      </w:r>
      <w:r w:rsidR="00510B1B">
        <w:rPr>
          <w:noProof/>
        </w:rPr>
        <w:t>4.5</w:t>
      </w:r>
      <w:r w:rsidR="00510B1B">
        <w:t>.</w:t>
      </w:r>
      <w:r w:rsidR="00510B1B">
        <w:rPr>
          <w:noProof/>
        </w:rPr>
        <w:t>C</w:t>
      </w:r>
      <w:r>
        <w:fldChar w:fldCharType="end"/>
      </w:r>
      <w:r>
        <w:t>, which may be interpreted either as &lt;rā&gt; or as &lt;ār&gt;, proceed as follows</w:t>
      </w:r>
    </w:p>
    <w:p w14:paraId="1D211E10" w14:textId="749EAEBE" w:rsidR="000C7409"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510B1B">
        <w:t>4.6.1</w:t>
      </w:r>
      <w:r>
        <w:fldChar w:fldCharType="end"/>
      </w:r>
      <w:r>
        <w:t>)</w:t>
      </w:r>
    </w:p>
    <w:p w14:paraId="1A8AFF97" w14:textId="77777777" w:rsidR="000C7409" w:rsidRDefault="00000000">
      <w:pPr>
        <w:pStyle w:val="Lista2"/>
      </w:pPr>
      <w:r>
        <w:t>transliterate that sequence as follows</w:t>
      </w:r>
    </w:p>
    <w:p w14:paraId="617C0B09" w14:textId="77777777" w:rsidR="000C7409" w:rsidRDefault="00000000">
      <w:pPr>
        <w:pStyle w:val="Lista3"/>
      </w:pPr>
      <w:r>
        <w:t>for &lt;ār&gt;, add the character joiner sign to indicate that these graphemes belong to a single glyph in original</w:t>
      </w:r>
    </w:p>
    <w:p w14:paraId="6EC04789" w14:textId="77777777" w:rsidR="000C7409"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618548DB" w14:textId="77777777" w:rsidR="000C7409" w:rsidRDefault="00000000">
      <w:pPr>
        <w:pStyle w:val="Lista4"/>
      </w:pPr>
      <w:r>
        <w:t xml:space="preserve">but you may choose to add the = sign nonetheless to make it explicit that a fused double </w:t>
      </w:r>
      <w:r>
        <w:rPr>
          <w:rStyle w:val="Foreign"/>
        </w:rPr>
        <w:t>kāl</w:t>
      </w:r>
      <w:r>
        <w:t xml:space="preserve"> is present</w:t>
      </w:r>
    </w:p>
    <w:p w14:paraId="5148DD96" w14:textId="77777777" w:rsidR="000C7409" w:rsidRDefault="00000000">
      <w:pPr>
        <w:pStyle w:val="Lista2"/>
      </w:pPr>
      <w:r>
        <w:t>if ambiguity is present, then record it (in an apparatus note or through XML encoding)</w:t>
      </w:r>
    </w:p>
    <w:p w14:paraId="7369B023" w14:textId="77777777" w:rsidR="000C7409" w:rsidRDefault="00000000">
      <w:pPr>
        <w:pStyle w:val="Cmsor4"/>
      </w:pPr>
      <w:bookmarkStart w:id="356" w:name="_Ref201067237"/>
      <w:bookmarkStart w:id="357" w:name="_Toc204157206"/>
      <w:bookmarkStart w:id="358" w:name="_Ref162447839"/>
      <w:bookmarkStart w:id="359" w:name="_Toc199757571"/>
      <w:r>
        <w:t xml:space="preserve">Independent and dependent </w:t>
      </w:r>
      <w:r>
        <w:rPr>
          <w:rStyle w:val="Foreign"/>
        </w:rPr>
        <w:t>upadhmānīya</w:t>
      </w:r>
      <w:r>
        <w:t xml:space="preserve"> and </w:t>
      </w:r>
      <w:r>
        <w:rPr>
          <w:rStyle w:val="Foreign"/>
        </w:rPr>
        <w:t>jihvāmūlīya</w:t>
      </w:r>
      <w:bookmarkEnd w:id="356"/>
      <w:bookmarkEnd w:id="357"/>
    </w:p>
    <w:p w14:paraId="38971717" w14:textId="75D1A046" w:rsidR="000C7409" w:rsidRDefault="00000000">
      <w:r>
        <w:t>As noted in  §</w:t>
      </w:r>
      <w:r>
        <w:fldChar w:fldCharType="begin"/>
      </w:r>
      <w:r>
        <w:instrText xml:space="preserve"> REF _Ref201582281 \r \h </w:instrText>
      </w:r>
      <w:r>
        <w:fldChar w:fldCharType="separate"/>
      </w:r>
      <w:r w:rsidR="00510B1B">
        <w:t>4.1.5</w:t>
      </w:r>
      <w:r>
        <w:fldChar w:fldCharType="end"/>
      </w:r>
      <w:r>
        <w:t xml:space="preserve"> (with </w:t>
      </w:r>
      <w:r>
        <w:fldChar w:fldCharType="begin"/>
      </w:r>
      <w:r>
        <w:instrText xml:space="preserve"> REF _Ref201066762 \h </w:instrText>
      </w:r>
      <w:r>
        <w:fldChar w:fldCharType="separate"/>
      </w:r>
      <w:r w:rsidR="00510B1B">
        <w:t xml:space="preserve">Figure </w:t>
      </w:r>
      <w:r w:rsidR="00510B1B">
        <w:rPr>
          <w:noProof/>
        </w:rPr>
        <w:t>4.1</w:t>
      </w:r>
      <w:r w:rsidR="00510B1B">
        <w:t>.</w:t>
      </w:r>
      <w:r w:rsidR="00510B1B">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w:t>
      </w:r>
      <w:r>
        <w:lastRenderedPageBreak/>
        <w:t xml:space="preserve">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175DA83F" w14:textId="77777777" w:rsidR="000C7409" w:rsidRDefault="00000000">
      <w:r>
        <w:t>@it may, after all, be more logical to avoid the = sign and use uppercase for the independent forms</w:t>
      </w:r>
    </w:p>
    <w:p w14:paraId="7F0C3906" w14:textId="77777777" w:rsidR="000C7409"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12F4879B" w14:textId="417A37C8" w:rsidR="000C7409" w:rsidRDefault="00000000">
      <w:pPr>
        <w:pStyle w:val="Lista2"/>
      </w:pPr>
      <w:r>
        <w:t xml:space="preserve">e.g. </w:t>
      </w:r>
      <w:r>
        <w:fldChar w:fldCharType="begin"/>
      </w:r>
      <w:r>
        <w:instrText xml:space="preserve"> REF _Ref201066762 \h </w:instrText>
      </w:r>
      <w:r>
        <w:fldChar w:fldCharType="separate"/>
      </w:r>
      <w:r w:rsidR="00510B1B">
        <w:t xml:space="preserve">Figure </w:t>
      </w:r>
      <w:r w:rsidR="00510B1B">
        <w:rPr>
          <w:noProof/>
        </w:rPr>
        <w:t>4.1</w:t>
      </w:r>
      <w:r w:rsidR="00510B1B">
        <w:t>.</w:t>
      </w:r>
      <w:r w:rsidR="00510B1B">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510B1B">
        <w:t xml:space="preserve">Figure </w:t>
      </w:r>
      <w:r w:rsidR="00510B1B">
        <w:rPr>
          <w:noProof/>
        </w:rPr>
        <w:t>4.1</w:t>
      </w:r>
      <w:r w:rsidR="00510B1B">
        <w:t>.</w:t>
      </w:r>
      <w:r w:rsidR="00510B1B">
        <w:rPr>
          <w:noProof/>
        </w:rPr>
        <w:t>C</w:t>
      </w:r>
      <w:r>
        <w:fldChar w:fldCharType="end"/>
      </w:r>
      <w:r>
        <w:t xml:space="preserve">/3: </w:t>
      </w:r>
      <w:r>
        <w:rPr>
          <w:rStyle w:val="Foreign"/>
        </w:rPr>
        <w:t>traẖ= ka</w:t>
      </w:r>
    </w:p>
    <w:p w14:paraId="4A02F27D" w14:textId="77777777" w:rsidR="000C7409"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6E1D938D" w14:textId="443E878B" w:rsidR="000C7409" w:rsidRDefault="00000000">
      <w:pPr>
        <w:pStyle w:val="Lista2"/>
      </w:pPr>
      <w:r>
        <w:t xml:space="preserve">e.g. </w:t>
      </w:r>
      <w:r>
        <w:fldChar w:fldCharType="begin"/>
      </w:r>
      <w:r>
        <w:instrText xml:space="preserve"> REF _Ref201066762 \h </w:instrText>
      </w:r>
      <w:r>
        <w:fldChar w:fldCharType="separate"/>
      </w:r>
      <w:r w:rsidR="00510B1B">
        <w:t xml:space="preserve">Figure </w:t>
      </w:r>
      <w:r w:rsidR="00510B1B">
        <w:rPr>
          <w:noProof/>
        </w:rPr>
        <w:t>4.1</w:t>
      </w:r>
      <w:r w:rsidR="00510B1B">
        <w:t>.</w:t>
      </w:r>
      <w:r w:rsidR="00510B1B">
        <w:rPr>
          <w:noProof/>
        </w:rPr>
        <w:t>C</w:t>
      </w:r>
      <w:r>
        <w:fldChar w:fldCharType="end"/>
      </w:r>
      <w:r>
        <w:t xml:space="preserve">/5: </w:t>
      </w:r>
      <w:r>
        <w:rPr>
          <w:rStyle w:val="Foreign"/>
        </w:rPr>
        <w:t>yo=ẖ ka</w:t>
      </w:r>
    </w:p>
    <w:p w14:paraId="7FB288DF" w14:textId="77777777" w:rsidR="000C7409" w:rsidRDefault="00000000">
      <w:pPr>
        <w:pStyle w:val="Cmsor4"/>
      </w:pPr>
      <w:bookmarkStart w:id="360" w:name="_Toc204157207"/>
      <w:bookmarkStart w:id="361" w:name="_Ref23844494"/>
      <w:r>
        <w:t>Alternative behaviour of the superscript |r|</w:t>
      </w:r>
      <w:bookmarkEnd w:id="360"/>
    </w:p>
    <w:p w14:paraId="7F39CE91" w14:textId="2BF9C0A8" w:rsidR="000C7409"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510B1B">
        <w:t>2.6</w:t>
      </w:r>
      <w:r>
        <w:fldChar w:fldCharType="end"/>
      </w:r>
      <w:r>
        <w:t>) for use in complex characters.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rsidR="00510B1B">
        <w:t xml:space="preserve">Figure </w:t>
      </w:r>
      <w:r w:rsidR="00510B1B">
        <w:rPr>
          <w:noProof/>
        </w:rPr>
        <w:t>4.5</w:t>
      </w:r>
      <w:r w:rsidR="00510B1B">
        <w:t>.</w:t>
      </w:r>
      <w:r w:rsidR="00510B1B">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67B67EBE" w14:textId="77777777" w:rsidR="000C7409"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0C7409" w14:paraId="4B7430DD" w14:textId="77777777" w:rsidTr="000C7409">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5F2938C8" w14:textId="0F761DEA" w:rsidR="000C7409" w:rsidRDefault="00000000">
            <w:pPr>
              <w:pStyle w:val="Kpalrs"/>
              <w:keepNext/>
            </w:pPr>
            <w:bookmarkStart w:id="362" w:name="_Ref201584290"/>
            <w:r>
              <w:t xml:space="preserve">Figure </w:t>
            </w:r>
            <w:fldSimple w:instr=" STYLEREF 2 \s ">
              <w:r w:rsidR="00510B1B">
                <w:rPr>
                  <w:noProof/>
                </w:rPr>
                <w:t>4.5</w:t>
              </w:r>
            </w:fldSimple>
            <w:r>
              <w:t>.</w:t>
            </w:r>
            <w:fldSimple w:instr=" SEQ Figure \* ALPHABETIC \s 2 ">
              <w:r w:rsidR="00510B1B">
                <w:rPr>
                  <w:noProof/>
                </w:rPr>
                <w:t>D</w:t>
              </w:r>
            </w:fldSimple>
            <w:bookmarkEnd w:id="362"/>
            <w:r>
              <w:t>. Indonesian superscript |r|</w:t>
            </w:r>
          </w:p>
        </w:tc>
      </w:tr>
      <w:tr w:rsidR="000C7409" w14:paraId="248BD64C" w14:textId="77777777" w:rsidTr="000C7409">
        <w:tc>
          <w:tcPr>
            <w:tcW w:w="3258" w:type="dxa"/>
          </w:tcPr>
          <w:p w14:paraId="438370D1" w14:textId="77777777" w:rsidR="000C7409" w:rsidRDefault="00000000">
            <w:pPr>
              <w:pStyle w:val="Image"/>
            </w:pPr>
            <w:r>
              <w:drawing>
                <wp:inline distT="0" distB="0" distL="0" distR="0" wp14:anchorId="26783891" wp14:editId="6D1EC6F9">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0C7409" w14:paraId="220B9BC0" w14:textId="77777777" w:rsidTr="000C7409">
        <w:tc>
          <w:tcPr>
            <w:tcW w:w="3258" w:type="dxa"/>
          </w:tcPr>
          <w:p w14:paraId="23A8E951" w14:textId="77777777" w:rsidR="000C7409" w:rsidRDefault="00000000">
            <w:pPr>
              <w:pStyle w:val="Normlbehzs"/>
              <w:ind w:firstLine="0"/>
              <w:jc w:val="center"/>
            </w:pPr>
            <w:r>
              <w:rPr>
                <w:rStyle w:val="Foreign"/>
              </w:rPr>
              <w:t>Ina=rpaṇakan·</w:t>
            </w:r>
          </w:p>
        </w:tc>
      </w:tr>
    </w:tbl>
    <w:p w14:paraId="3262C7A1" w14:textId="77777777" w:rsidR="000C7409" w:rsidRDefault="00000000">
      <w:pPr>
        <w:pStyle w:val="Lista"/>
        <w:rPr>
          <w:i/>
          <w:iCs/>
          <w:noProof/>
        </w:rPr>
      </w:pPr>
      <w:r>
        <w:t>if the Indonesian mode is dominant in a text,</w:t>
      </w:r>
    </w:p>
    <w:p w14:paraId="12912BC8" w14:textId="77777777" w:rsidR="000C7409" w:rsidRDefault="00000000">
      <w:pPr>
        <w:pStyle w:val="Lista2"/>
        <w:rPr>
          <w:i/>
          <w:iCs/>
          <w:noProof/>
        </w:rPr>
      </w:pPr>
      <w:r>
        <w:t>preferably add = to instances of the Indian mode</w:t>
      </w:r>
    </w:p>
    <w:p w14:paraId="66494549" w14:textId="77777777" w:rsidR="000C7409" w:rsidRDefault="00000000">
      <w:pPr>
        <w:pStyle w:val="Lista3"/>
        <w:rPr>
          <w:i/>
          <w:iCs/>
          <w:noProof/>
        </w:rPr>
      </w:pPr>
      <w:r>
        <w:t xml:space="preserve">e.g. </w:t>
      </w:r>
      <w:r>
        <w:rPr>
          <w:rStyle w:val="ForeignBalineseScript"/>
        </w:rPr>
        <w:t>ᬲᬯᬃ</w:t>
      </w:r>
      <w:r>
        <w:t xml:space="preserve"> → </w:t>
      </w:r>
      <w:r>
        <w:rPr>
          <w:rStyle w:val="Foreign"/>
        </w:rPr>
        <w:t>sar=va</w:t>
      </w:r>
    </w:p>
    <w:p w14:paraId="23F3F31D" w14:textId="77777777" w:rsidR="000C7409" w:rsidRDefault="00000000">
      <w:pPr>
        <w:pStyle w:val="Lista2"/>
      </w:pPr>
      <w:r>
        <w:t>for maximum precision, optionally also add = to instances of the Indonesian mode</w:t>
      </w:r>
    </w:p>
    <w:p w14:paraId="60C26119" w14:textId="77777777" w:rsidR="000C7409" w:rsidRDefault="00000000">
      <w:pPr>
        <w:pStyle w:val="Lista3"/>
      </w:pPr>
      <w:r>
        <w:t xml:space="preserve">e.g. </w:t>
      </w:r>
      <w:r>
        <w:rPr>
          <w:rStyle w:val="ForeignBalineseScript"/>
        </w:rPr>
        <w:t>ᬲᬫᬃ</w:t>
      </w:r>
      <w:r>
        <w:t xml:space="preserve"> → </w:t>
      </w:r>
      <w:r>
        <w:rPr>
          <w:rStyle w:val="Foreign"/>
        </w:rPr>
        <w:t>sama=r</w:t>
      </w:r>
    </w:p>
    <w:p w14:paraId="1C13D373" w14:textId="77777777" w:rsidR="000C7409" w:rsidRDefault="00000000">
      <w:pPr>
        <w:pStyle w:val="Lista"/>
        <w:rPr>
          <w:i/>
          <w:iCs/>
          <w:noProof/>
        </w:rPr>
      </w:pPr>
      <w:r>
        <w:t>if the Indian mode is dominant in a text,</w:t>
      </w:r>
    </w:p>
    <w:p w14:paraId="3FA3B4AD" w14:textId="77777777" w:rsidR="000C7409" w:rsidRDefault="00000000">
      <w:pPr>
        <w:pStyle w:val="Lista2"/>
      </w:pPr>
      <w:r>
        <w:t>preferably add = to instances of the Indonesian mode</w:t>
      </w:r>
    </w:p>
    <w:p w14:paraId="065718C8" w14:textId="77777777" w:rsidR="000C7409"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565E7284" w14:textId="5A6B57EC" w:rsidR="000C7409" w:rsidRDefault="00000000">
      <w:pPr>
        <w:pStyle w:val="Lista3"/>
      </w:pPr>
      <w:r>
        <w:t xml:space="preserve">e.g. </w:t>
      </w:r>
      <w:r>
        <w:fldChar w:fldCharType="begin"/>
      </w:r>
      <w:r>
        <w:instrText xml:space="preserve"> REF _Ref201584290 \h </w:instrText>
      </w:r>
      <w:r>
        <w:fldChar w:fldCharType="separate"/>
      </w:r>
      <w:r w:rsidR="00510B1B">
        <w:t xml:space="preserve">Figure </w:t>
      </w:r>
      <w:r w:rsidR="00510B1B">
        <w:rPr>
          <w:noProof/>
        </w:rPr>
        <w:t>4.5</w:t>
      </w:r>
      <w:r w:rsidR="00510B1B">
        <w:t>.</w:t>
      </w:r>
      <w:r w:rsidR="00510B1B">
        <w:rPr>
          <w:noProof/>
        </w:rPr>
        <w:t>D</w:t>
      </w:r>
      <w:r>
        <w:fldChar w:fldCharType="end"/>
      </w:r>
      <w:r>
        <w:t xml:space="preserve"> → </w:t>
      </w:r>
      <w:r>
        <w:rPr>
          <w:rStyle w:val="Foreign"/>
        </w:rPr>
        <w:t>Ina=rpaṇakan·</w:t>
      </w:r>
    </w:p>
    <w:p w14:paraId="005C2532" w14:textId="77777777" w:rsidR="000C7409" w:rsidRDefault="00000000">
      <w:pPr>
        <w:pStyle w:val="Lista2"/>
        <w:rPr>
          <w:i/>
          <w:iCs/>
          <w:noProof/>
        </w:rPr>
      </w:pPr>
      <w:r>
        <w:t>for maximum precision, optionally also add = to instances of the Indian mode</w:t>
      </w:r>
    </w:p>
    <w:p w14:paraId="6A0BB093" w14:textId="77777777" w:rsidR="000C7409" w:rsidRDefault="00000000">
      <w:pPr>
        <w:pStyle w:val="Lista3"/>
        <w:rPr>
          <w:i/>
          <w:iCs/>
          <w:noProof/>
        </w:rPr>
      </w:pPr>
      <w:r>
        <w:t xml:space="preserve">e.g. </w:t>
      </w:r>
      <w:r>
        <w:rPr>
          <w:rStyle w:val="ForeignBalineseScript"/>
        </w:rPr>
        <w:t>ᬲᬯᬃ</w:t>
      </w:r>
      <w:r>
        <w:t xml:space="preserve"> → </w:t>
      </w:r>
      <w:r>
        <w:rPr>
          <w:rStyle w:val="Foreign"/>
        </w:rPr>
        <w:t>sar=va</w:t>
      </w:r>
    </w:p>
    <w:p w14:paraId="5D81E732" w14:textId="77777777" w:rsidR="000C7409" w:rsidRDefault="00000000">
      <w:pPr>
        <w:pStyle w:val="Cmsor4"/>
      </w:pPr>
      <w:bookmarkStart w:id="363" w:name="_Ref201309720"/>
      <w:bookmarkStart w:id="364" w:name="_Toc204157208"/>
      <w:bookmarkEnd w:id="358"/>
      <w:bookmarkEnd w:id="359"/>
      <w:bookmarkEnd w:id="361"/>
      <w:r>
        <w:t xml:space="preserve">Multiple vowel markers within a </w:t>
      </w:r>
      <w:bookmarkEnd w:id="352"/>
      <w:bookmarkEnd w:id="353"/>
      <w:bookmarkEnd w:id="363"/>
      <w:r>
        <w:t>complex glyph</w:t>
      </w:r>
      <w:bookmarkEnd w:id="364"/>
    </w:p>
    <w:p w14:paraId="5B8F51B0" w14:textId="57BC2AE3" w:rsidR="000C7409"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rsidR="00510B1B">
        <w:t>4.2.2.1</w:t>
      </w:r>
      <w:r>
        <w:fldChar w:fldCharType="end"/>
      </w:r>
      <w:r>
        <w:t xml:space="preserve">. </w:t>
      </w:r>
      <w:r>
        <w:lastRenderedPageBreak/>
        <w:t>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510B1B">
        <w:t>3.6.1.1</w:t>
      </w:r>
      <w:r>
        <w:fldChar w:fldCharType="end"/>
      </w:r>
      <w:r>
        <w:t>.</w:t>
      </w:r>
    </w:p>
    <w:p w14:paraId="243DB5B0" w14:textId="77777777" w:rsidR="000C7409"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0C7409" w14:paraId="5892BA5C" w14:textId="77777777" w:rsidTr="000C7409">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6E6FF83A" w14:textId="6BEF9C6E" w:rsidR="000C7409" w:rsidRDefault="00000000">
            <w:pPr>
              <w:pStyle w:val="Kpalrs"/>
              <w:keepNext/>
            </w:pPr>
            <w:bookmarkStart w:id="365" w:name="_Ref201585568"/>
            <w:r>
              <w:t xml:space="preserve">Figure </w:t>
            </w:r>
            <w:fldSimple w:instr=" STYLEREF 2 \s ">
              <w:r w:rsidR="00510B1B">
                <w:rPr>
                  <w:noProof/>
                </w:rPr>
                <w:t>4.5</w:t>
              </w:r>
            </w:fldSimple>
            <w:r>
              <w:t>.</w:t>
            </w:r>
            <w:fldSimple w:instr=" SEQ Figure \* ALPHABETIC \s 2 ">
              <w:r w:rsidR="00510B1B">
                <w:rPr>
                  <w:noProof/>
                </w:rPr>
                <w:t>E</w:t>
              </w:r>
            </w:fldSimple>
            <w:bookmarkEnd w:id="365"/>
            <w:r>
              <w:t>. Multiple vowel markers</w:t>
            </w:r>
          </w:p>
        </w:tc>
      </w:tr>
      <w:tr w:rsidR="000C7409" w14:paraId="5AA9819E" w14:textId="77777777" w:rsidTr="000C7409">
        <w:tc>
          <w:tcPr>
            <w:tcW w:w="1588" w:type="dxa"/>
          </w:tcPr>
          <w:p w14:paraId="10044DD7" w14:textId="77777777" w:rsidR="000C7409" w:rsidRDefault="00000000">
            <w:pPr>
              <w:pStyle w:val="Image"/>
              <w:rPr>
                <w:rFonts w:eastAsia="Tahoma"/>
              </w:rPr>
            </w:pPr>
            <w:r>
              <w:rPr>
                <w:rFonts w:eastAsia="Tahoma"/>
              </w:rPr>
              <w:t>1</w:t>
            </w:r>
          </w:p>
        </w:tc>
        <w:tc>
          <w:tcPr>
            <w:tcW w:w="1588" w:type="dxa"/>
          </w:tcPr>
          <w:p w14:paraId="102AF299" w14:textId="77777777" w:rsidR="000C7409" w:rsidRDefault="00000000">
            <w:pPr>
              <w:pStyle w:val="Image"/>
            </w:pPr>
            <w:r>
              <w:t>2</w:t>
            </w:r>
          </w:p>
        </w:tc>
      </w:tr>
      <w:tr w:rsidR="000C7409" w14:paraId="41EE3158" w14:textId="77777777" w:rsidTr="000C7409">
        <w:tc>
          <w:tcPr>
            <w:tcW w:w="1588" w:type="dxa"/>
          </w:tcPr>
          <w:p w14:paraId="33DE606B" w14:textId="77777777" w:rsidR="000C7409" w:rsidRDefault="00000000">
            <w:pPr>
              <w:pStyle w:val="Image"/>
            </w:pPr>
            <w:r>
              <w:rPr>
                <w:rFonts w:eastAsia="Tahoma"/>
              </w:rPr>
              <w:drawing>
                <wp:inline distT="0" distB="0" distL="0" distR="0" wp14:anchorId="50C4366B" wp14:editId="1268795F">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7525B06D" w14:textId="77777777" w:rsidR="000C7409" w:rsidRDefault="00000000">
            <w:pPr>
              <w:pStyle w:val="Image"/>
            </w:pPr>
            <w:r>
              <w:drawing>
                <wp:inline distT="0" distB="0" distL="0" distR="0" wp14:anchorId="4D04E476" wp14:editId="4FBD707D">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0C7409" w14:paraId="427F0D08" w14:textId="77777777" w:rsidTr="000C7409">
        <w:tc>
          <w:tcPr>
            <w:tcW w:w="1588" w:type="dxa"/>
          </w:tcPr>
          <w:p w14:paraId="69E7DE99" w14:textId="77777777" w:rsidR="000C7409" w:rsidRDefault="00000000">
            <w:pPr>
              <w:pStyle w:val="Normlbehzs"/>
              <w:ind w:firstLine="0"/>
              <w:jc w:val="center"/>
            </w:pPr>
            <w:r>
              <w:rPr>
                <w:rStyle w:val="Foreign"/>
              </w:rPr>
              <w:t>du=ā</w:t>
            </w:r>
          </w:p>
        </w:tc>
        <w:tc>
          <w:tcPr>
            <w:tcW w:w="1588" w:type="dxa"/>
          </w:tcPr>
          <w:p w14:paraId="7F53876B" w14:textId="77777777" w:rsidR="000C7409" w:rsidRDefault="00000000">
            <w:pPr>
              <w:pStyle w:val="Normlbehzs"/>
              <w:ind w:firstLine="0"/>
              <w:jc w:val="center"/>
              <w:rPr>
                <w:rStyle w:val="Foreign"/>
              </w:rPr>
            </w:pPr>
            <w:r>
              <w:rPr>
                <w:rStyle w:val="Foreign"/>
              </w:rPr>
              <w:t>mr̥=i</w:t>
            </w:r>
          </w:p>
        </w:tc>
      </w:tr>
    </w:tbl>
    <w:p w14:paraId="1F23BACF" w14:textId="115D22EC" w:rsidR="000C7409" w:rsidRDefault="00000000">
      <w:pPr>
        <w:pStyle w:val="Lista"/>
      </w:pPr>
      <w:r>
        <w:fldChar w:fldCharType="begin"/>
      </w:r>
      <w:r>
        <w:instrText xml:space="preserve"> REF _Ref201585568 \h </w:instrText>
      </w:r>
      <w:r>
        <w:fldChar w:fldCharType="separate"/>
      </w:r>
      <w:r w:rsidR="00510B1B">
        <w:t xml:space="preserve">Figure </w:t>
      </w:r>
      <w:r w:rsidR="00510B1B">
        <w:rPr>
          <w:noProof/>
        </w:rPr>
        <w:t>4.5</w:t>
      </w:r>
      <w:r w:rsidR="00510B1B">
        <w:t>.</w:t>
      </w:r>
      <w:r w:rsidR="00510B1B">
        <w:rPr>
          <w:noProof/>
        </w:rPr>
        <w:t>E</w:t>
      </w:r>
      <w:r>
        <w:fldChar w:fldCharType="end"/>
      </w:r>
      <w:r>
        <w:t xml:space="preserve">/1 → </w:t>
      </w:r>
      <w:r>
        <w:rPr>
          <w:rStyle w:val="Foreign"/>
        </w:rPr>
        <w:t>du=ā</w:t>
      </w:r>
    </w:p>
    <w:p w14:paraId="38C254F1" w14:textId="77777777" w:rsidR="000C7409" w:rsidRDefault="00000000">
      <w:pPr>
        <w:pStyle w:val="Lista2"/>
      </w:pPr>
      <w:r>
        <w:t xml:space="preserve">this instance is probably a scribal mistake for an intended </w:t>
      </w:r>
      <w:r>
        <w:rPr>
          <w:rStyle w:val="Foreign"/>
        </w:rPr>
        <w:t>ddhā</w:t>
      </w:r>
      <w:r>
        <w:t>, and its editorial correction is to be encoded as per EGD §###</w:t>
      </w:r>
    </w:p>
    <w:p w14:paraId="12416ECE" w14:textId="7992B0FB" w:rsidR="000C7409" w:rsidRDefault="00000000">
      <w:pPr>
        <w:pStyle w:val="Lista"/>
      </w:pPr>
      <w:r>
        <w:fldChar w:fldCharType="begin"/>
      </w:r>
      <w:r>
        <w:instrText xml:space="preserve"> REF _Ref201585568 \h </w:instrText>
      </w:r>
      <w:r>
        <w:fldChar w:fldCharType="separate"/>
      </w:r>
      <w:r w:rsidR="00510B1B">
        <w:t xml:space="preserve">Figure </w:t>
      </w:r>
      <w:r w:rsidR="00510B1B">
        <w:rPr>
          <w:noProof/>
        </w:rPr>
        <w:t>4.5</w:t>
      </w:r>
      <w:r w:rsidR="00510B1B">
        <w:t>.</w:t>
      </w:r>
      <w:r w:rsidR="00510B1B">
        <w:rPr>
          <w:noProof/>
        </w:rPr>
        <w:t>E</w:t>
      </w:r>
      <w:r>
        <w:fldChar w:fldCharType="end"/>
      </w:r>
      <w:r>
        <w:t xml:space="preserve">/1 → </w:t>
      </w:r>
      <w:r>
        <w:rPr>
          <w:rStyle w:val="Foreign"/>
        </w:rPr>
        <w:t>mr̥=i</w:t>
      </w:r>
    </w:p>
    <w:p w14:paraId="734492B9" w14:textId="77777777" w:rsidR="000C7409"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28BDC4C3" w14:textId="77777777" w:rsidR="000C7409" w:rsidRDefault="00000000">
      <w:pPr>
        <w:pStyle w:val="Cmsor4"/>
      </w:pPr>
      <w:bookmarkStart w:id="366" w:name="_Toc204157209"/>
      <w:r>
        <w:t>Independent vowel signs as parts of complex glyphs</w:t>
      </w:r>
      <w:bookmarkEnd w:id="366"/>
    </w:p>
    <w:p w14:paraId="13322291" w14:textId="724427F2" w:rsidR="000C7409"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510B1B">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510B1B">
        <w:t xml:space="preserve">Figure </w:t>
      </w:r>
      <w:r w:rsidR="00510B1B">
        <w:rPr>
          <w:noProof/>
        </w:rPr>
        <w:t>4.5</w:t>
      </w:r>
      <w:r w:rsidR="00510B1B">
        <w:t>.</w:t>
      </w:r>
      <w:r w:rsidR="00510B1B">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0C7409" w14:paraId="07BB2232" w14:textId="77777777" w:rsidTr="000C7409">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0564D139" w14:textId="699E236D" w:rsidR="000C7409" w:rsidRDefault="00000000">
            <w:pPr>
              <w:pStyle w:val="Kpalrs"/>
              <w:keepNext/>
            </w:pPr>
            <w:bookmarkStart w:id="367" w:name="_Ref201588812"/>
            <w:r>
              <w:t xml:space="preserve">Figure </w:t>
            </w:r>
            <w:fldSimple w:instr=" STYLEREF 2 \s ">
              <w:r w:rsidR="00510B1B">
                <w:rPr>
                  <w:noProof/>
                </w:rPr>
                <w:t>4.5</w:t>
              </w:r>
            </w:fldSimple>
            <w:r>
              <w:t>.</w:t>
            </w:r>
            <w:fldSimple w:instr=" SEQ Figure \* ALPHABETIC \s 2 ">
              <w:r w:rsidR="00510B1B">
                <w:rPr>
                  <w:noProof/>
                </w:rPr>
                <w:t>F</w:t>
              </w:r>
            </w:fldSimple>
            <w:bookmarkEnd w:id="367"/>
            <w:r>
              <w:t>. Independent vowel graphs in ligatures</w:t>
            </w:r>
          </w:p>
        </w:tc>
      </w:tr>
      <w:tr w:rsidR="000C7409" w14:paraId="7689332F" w14:textId="77777777" w:rsidTr="000C7409">
        <w:tc>
          <w:tcPr>
            <w:tcW w:w="2552" w:type="dxa"/>
          </w:tcPr>
          <w:p w14:paraId="311B8B44" w14:textId="77777777" w:rsidR="000C7409" w:rsidRDefault="00000000">
            <w:pPr>
              <w:pStyle w:val="Image"/>
              <w:rPr>
                <w:rFonts w:eastAsia="Tahoma"/>
              </w:rPr>
            </w:pPr>
            <w:r>
              <w:rPr>
                <w:rFonts w:eastAsia="Tahoma"/>
              </w:rPr>
              <w:t>1</w:t>
            </w:r>
          </w:p>
        </w:tc>
        <w:tc>
          <w:tcPr>
            <w:tcW w:w="2552" w:type="dxa"/>
          </w:tcPr>
          <w:p w14:paraId="08BA84E6" w14:textId="77777777" w:rsidR="000C7409" w:rsidRDefault="00000000">
            <w:pPr>
              <w:pStyle w:val="Image"/>
            </w:pPr>
            <w:r>
              <w:t>2</w:t>
            </w:r>
          </w:p>
        </w:tc>
      </w:tr>
      <w:tr w:rsidR="000C7409" w14:paraId="1C0B9462" w14:textId="77777777" w:rsidTr="000C7409">
        <w:tc>
          <w:tcPr>
            <w:tcW w:w="2552" w:type="dxa"/>
            <w:vAlign w:val="center"/>
          </w:tcPr>
          <w:p w14:paraId="087D84CB" w14:textId="77777777" w:rsidR="000C7409" w:rsidRDefault="00000000">
            <w:pPr>
              <w:pStyle w:val="Image"/>
            </w:pPr>
            <w:r>
              <w:rPr>
                <w:b/>
                <w:bCs/>
              </w:rPr>
              <w:drawing>
                <wp:inline distT="0" distB="0" distL="0" distR="0" wp14:anchorId="31913B49" wp14:editId="2B9C2B2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5"/>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525C16D1" w14:textId="77777777" w:rsidR="000C7409" w:rsidRDefault="00000000">
            <w:pPr>
              <w:pStyle w:val="Image"/>
            </w:pPr>
            <w:r>
              <w:drawing>
                <wp:inline distT="0" distB="0" distL="0" distR="0" wp14:anchorId="212F28AB" wp14:editId="2937EAE2">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6"/>
                          <a:stretch>
                            <a:fillRect/>
                          </a:stretch>
                        </pic:blipFill>
                        <pic:spPr bwMode="auto">
                          <a:xfrm>
                            <a:off x="0" y="0"/>
                            <a:ext cx="1096337" cy="540000"/>
                          </a:xfrm>
                          <a:prstGeom prst="rect">
                            <a:avLst/>
                          </a:prstGeom>
                          <a:noFill/>
                          <a:ln>
                            <a:noFill/>
                          </a:ln>
                        </pic:spPr>
                      </pic:pic>
                    </a:graphicData>
                  </a:graphic>
                </wp:inline>
              </w:drawing>
            </w:r>
          </w:p>
          <w:p w14:paraId="31E43D2C" w14:textId="77777777" w:rsidR="000C7409" w:rsidRDefault="00000000">
            <w:pPr>
              <w:pStyle w:val="Image"/>
            </w:pPr>
            <w:r>
              <w:drawing>
                <wp:inline distT="0" distB="0" distL="0" distR="0" wp14:anchorId="613AB3DF" wp14:editId="24134EB3">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0C7409" w14:paraId="57A22849" w14:textId="77777777" w:rsidTr="000C7409">
        <w:tc>
          <w:tcPr>
            <w:tcW w:w="2552" w:type="dxa"/>
          </w:tcPr>
          <w:p w14:paraId="03482D73" w14:textId="77777777" w:rsidR="000C7409" w:rsidRDefault="00000000">
            <w:pPr>
              <w:pStyle w:val="Normlbehzs"/>
              <w:ind w:firstLine="0"/>
              <w:jc w:val="center"/>
            </w:pPr>
            <w:r>
              <w:rPr>
                <w:rStyle w:val="Foreign"/>
              </w:rPr>
              <w:t>maR̥k= R̥mpva</w:t>
            </w:r>
          </w:p>
        </w:tc>
        <w:tc>
          <w:tcPr>
            <w:tcW w:w="2552" w:type="dxa"/>
          </w:tcPr>
          <w:p w14:paraId="030450F3" w14:textId="77777777" w:rsidR="000C7409" w:rsidRDefault="00000000">
            <w:pPr>
              <w:pStyle w:val="Normlbehzs"/>
              <w:ind w:firstLine="0"/>
              <w:jc w:val="center"/>
              <w:rPr>
                <w:rStyle w:val="Foreign"/>
              </w:rPr>
            </w:pPr>
            <w:r>
              <w:rPr>
                <w:rStyle w:val="Foreign"/>
              </w:rPr>
              <w:t>Umiṅsor= I</w:t>
            </w:r>
          </w:p>
        </w:tc>
      </w:tr>
    </w:tbl>
    <w:p w14:paraId="02F0573A" w14:textId="1DC92C07" w:rsidR="000C7409"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510B1B">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510B1B">
        <w:t>2.4.1</w:t>
      </w:r>
      <w:r>
        <w:fldChar w:fldCharType="end"/>
      </w:r>
      <w:r>
        <w:t>), it is preferable in this case to indicate with the character joiner sign that they form a complex character with an adjacent grapheme.</w:t>
      </w:r>
    </w:p>
    <w:p w14:paraId="594F0EAE" w14:textId="77777777" w:rsidR="000C7409" w:rsidRDefault="00000000">
      <w:pPr>
        <w:pStyle w:val="Lista"/>
      </w:pPr>
      <w:r>
        <w:t>where an independent vowel graph is combined with regular a consonant graph or a superscript |r| graph to form a complex character</w:t>
      </w:r>
    </w:p>
    <w:p w14:paraId="48F31569" w14:textId="77777777" w:rsidR="000C7409" w:rsidRDefault="00000000">
      <w:pPr>
        <w:pStyle w:val="Lista2"/>
      </w:pPr>
      <w:r>
        <w:t>transliterate the vowel in uppercase as usual</w:t>
      </w:r>
    </w:p>
    <w:p w14:paraId="308932B7" w14:textId="77777777" w:rsidR="000C7409" w:rsidRDefault="00000000">
      <w:pPr>
        <w:pStyle w:val="Lista2"/>
      </w:pPr>
      <w:r>
        <w:t xml:space="preserve">preferably add the = sign between the consonant and the vowel sign to indicate that the two belong to the same </w:t>
      </w:r>
      <w:r>
        <w:rPr>
          <w:rStyle w:val="Foreign"/>
        </w:rPr>
        <w:t>akṣara</w:t>
      </w:r>
    </w:p>
    <w:p w14:paraId="1A6B5A98" w14:textId="4EF53CD3" w:rsidR="000C7409" w:rsidRDefault="00000000">
      <w:pPr>
        <w:pStyle w:val="Lista2"/>
      </w:pPr>
      <w:r>
        <w:t xml:space="preserve">e.g. </w:t>
      </w:r>
      <w:r>
        <w:fldChar w:fldCharType="begin"/>
      </w:r>
      <w:r>
        <w:instrText xml:space="preserve"> REF _Ref201588812 \h </w:instrText>
      </w:r>
      <w:r>
        <w:fldChar w:fldCharType="separate"/>
      </w:r>
      <w:r w:rsidR="00510B1B">
        <w:t xml:space="preserve">Figure </w:t>
      </w:r>
      <w:r w:rsidR="00510B1B">
        <w:rPr>
          <w:noProof/>
        </w:rPr>
        <w:t>4.5</w:t>
      </w:r>
      <w:r w:rsidR="00510B1B">
        <w:t>.</w:t>
      </w:r>
      <w:r w:rsidR="00510B1B">
        <w:rPr>
          <w:noProof/>
        </w:rPr>
        <w:t>F</w:t>
      </w:r>
      <w:r>
        <w:fldChar w:fldCharType="end"/>
      </w:r>
      <w:r>
        <w:t xml:space="preserve">/1 → </w:t>
      </w:r>
      <w:r>
        <w:rPr>
          <w:rStyle w:val="Foreign"/>
        </w:rPr>
        <w:t>maR̥k= R̥mpva</w:t>
      </w:r>
    </w:p>
    <w:p w14:paraId="237F30F8" w14:textId="470CB7AB" w:rsidR="000C7409" w:rsidRDefault="00000000">
      <w:pPr>
        <w:pStyle w:val="Lista2"/>
      </w:pPr>
      <w:r>
        <w:t xml:space="preserve">e.g. </w:t>
      </w:r>
      <w:r>
        <w:fldChar w:fldCharType="begin"/>
      </w:r>
      <w:r>
        <w:instrText xml:space="preserve"> REF _Ref201588812 \h </w:instrText>
      </w:r>
      <w:r>
        <w:fldChar w:fldCharType="separate"/>
      </w:r>
      <w:r w:rsidR="00510B1B">
        <w:t xml:space="preserve">Figure </w:t>
      </w:r>
      <w:r w:rsidR="00510B1B">
        <w:rPr>
          <w:noProof/>
        </w:rPr>
        <w:t>4.5</w:t>
      </w:r>
      <w:r w:rsidR="00510B1B">
        <w:t>.</w:t>
      </w:r>
      <w:r w:rsidR="00510B1B">
        <w:rPr>
          <w:noProof/>
        </w:rPr>
        <w:t>F</w:t>
      </w:r>
      <w:r>
        <w:fldChar w:fldCharType="end"/>
      </w:r>
      <w:r>
        <w:t xml:space="preserve">/2 → </w:t>
      </w:r>
      <w:r>
        <w:rPr>
          <w:rStyle w:val="Foreign"/>
        </w:rPr>
        <w:t>Umiṅsor= I</w:t>
      </w:r>
    </w:p>
    <w:p w14:paraId="2999B2BE" w14:textId="77777777" w:rsidR="000C7409" w:rsidRDefault="00000000">
      <w:pPr>
        <w:pStyle w:val="Cmsor2"/>
      </w:pPr>
      <w:bookmarkStart w:id="368" w:name="_Toc204157210"/>
      <w:r>
        <w:lastRenderedPageBreak/>
        <w:t>Editorial interpretation</w:t>
      </w:r>
      <w:bookmarkEnd w:id="368"/>
    </w:p>
    <w:p w14:paraId="086ADE85" w14:textId="77777777" w:rsidR="000C7409"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4D00BE4B" w14:textId="12B30DA9" w:rsidR="00C831A6" w:rsidRDefault="00C831A6">
      <w:pPr>
        <w:rPr>
          <w:lang w:eastAsia="en-US" w:bidi="ar-SA"/>
        </w:rPr>
      </w:pPr>
      <w:r>
        <w:rPr>
          <w:lang w:eastAsia="en-US" w:bidi="ar-SA"/>
        </w:rPr>
        <w:t>@make this a top section after layout?</w:t>
      </w:r>
    </w:p>
    <w:p w14:paraId="06E75056" w14:textId="77777777" w:rsidR="000C7409" w:rsidRDefault="00000000">
      <w:pPr>
        <w:pStyle w:val="Cmsor3"/>
      </w:pPr>
      <w:bookmarkStart w:id="369" w:name="_Ref203987453"/>
      <w:bookmarkStart w:id="370" w:name="_Toc204157211"/>
      <w:r>
        <w:t>Silent identification of homographs</w:t>
      </w:r>
      <w:bookmarkEnd w:id="369"/>
      <w:bookmarkEnd w:id="370"/>
    </w:p>
    <w:p w14:paraId="7301B9AC" w14:textId="77777777" w:rsidR="000C7409" w:rsidRDefault="00000000">
      <w:pPr>
        <w:rPr>
          <w:lang w:eastAsia="en-US" w:bidi="ar-SA"/>
        </w:rPr>
      </w:pPr>
      <w:r>
        <w:rPr>
          <w:lang w:eastAsia="en-US" w:bidi="ar-SA"/>
        </w:rPr>
        <w:t>When determining the graphematic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250DFD9E" w14:textId="38885BC9" w:rsidR="00C831A6" w:rsidRDefault="00C831A6">
      <w:r>
        <w:rPr>
          <w:lang w:eastAsia="en-US" w:bidi="ar-SA"/>
        </w:rPr>
        <w:t>@move all repurposed signs, or only the tha/cha/1, back somewhere here?</w:t>
      </w:r>
    </w:p>
    <w:p w14:paraId="243CF1CC" w14:textId="77777777" w:rsidR="000C7409" w:rsidRDefault="00000000">
      <w:pPr>
        <w:pStyle w:val="Lista"/>
        <w:rPr>
          <w:lang w:eastAsia="en-US" w:bidi="ar-SA"/>
        </w:rPr>
      </w:pPr>
      <w:r>
        <w:t>note that alternative readings of a graphic sign may be graphematically disparate, such as</w:t>
      </w:r>
    </w:p>
    <w:p w14:paraId="5114F1C1" w14:textId="77777777" w:rsidR="000C7409"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2B8B605E" w14:textId="77777777" w:rsidR="000C7409" w:rsidRDefault="00000000">
      <w:pPr>
        <w:pStyle w:val="Lista2"/>
        <w:rPr>
          <w:lang w:eastAsia="en-US" w:bidi="ar-SA"/>
        </w:rPr>
      </w:pPr>
      <w:r>
        <w:t>in several historic scripts, the complex glyph for &lt;su&gt; or the simplex glyph for &lt;A&gt;</w:t>
      </w:r>
    </w:p>
    <w:p w14:paraId="1CFCB52A" w14:textId="77777777" w:rsidR="000C7409" w:rsidRDefault="00000000">
      <w:pPr>
        <w:pStyle w:val="Lista2"/>
        <w:rPr>
          <w:lang w:eastAsia="en-US" w:bidi="ar-SA"/>
        </w:rPr>
      </w:pPr>
      <w:r>
        <w:t xml:space="preserve">a </w:t>
      </w:r>
      <w:r>
        <w:rPr>
          <w:rStyle w:val="Foreign"/>
        </w:rPr>
        <w:t>visarga</w:t>
      </w:r>
      <w:r>
        <w:t xml:space="preserve"> or a punctuation mark</w:t>
      </w:r>
    </w:p>
    <w:p w14:paraId="25BEDCE2" w14:textId="77777777" w:rsidR="000C7409" w:rsidRDefault="00000000">
      <w:pPr>
        <w:pStyle w:val="Lista2"/>
        <w:rPr>
          <w:lang w:eastAsia="en-US" w:bidi="ar-SA"/>
        </w:rPr>
      </w:pPr>
      <w:r>
        <w:t xml:space="preserve">a consonant glyph with innate </w:t>
      </w:r>
      <w:r>
        <w:rPr>
          <w:rStyle w:val="Foreign"/>
        </w:rPr>
        <w:t>a</w:t>
      </w:r>
      <w:r>
        <w:t xml:space="preserve"> or a final consonant</w:t>
      </w:r>
    </w:p>
    <w:p w14:paraId="262C8EAA" w14:textId="77777777" w:rsidR="000C7409"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1669CAF4" w14:textId="77777777" w:rsidR="000C7409" w:rsidRDefault="00000000">
      <w:pPr>
        <w:pStyle w:val="Lista2"/>
      </w:pPr>
      <w:r>
        <w:t>this includes extending the benefit of doubt to the scribe or engraver in the case of homographs and near-homographs such as</w:t>
      </w:r>
    </w:p>
    <w:p w14:paraId="739BB925" w14:textId="77777777" w:rsidR="000C7409" w:rsidRDefault="00000000">
      <w:pPr>
        <w:pStyle w:val="Lista3"/>
      </w:pPr>
      <w:r>
        <w:t xml:space="preserve">dependent short or long </w:t>
      </w:r>
      <w:r>
        <w:rPr>
          <w:rStyle w:val="Foreign"/>
        </w:rPr>
        <w:t>i</w:t>
      </w:r>
    </w:p>
    <w:p w14:paraId="381ABDB9" w14:textId="77777777" w:rsidR="000C7409" w:rsidRDefault="00000000">
      <w:pPr>
        <w:pStyle w:val="Lista3"/>
      </w:pPr>
      <w:r>
        <w:t xml:space="preserve">subscript </w:t>
      </w:r>
      <w:r>
        <w:rPr>
          <w:rStyle w:val="Foreign"/>
        </w:rPr>
        <w:t>ṇ</w:t>
      </w:r>
      <w:r>
        <w:t xml:space="preserve"> or </w:t>
      </w:r>
      <w:r>
        <w:rPr>
          <w:rStyle w:val="Foreign"/>
        </w:rPr>
        <w:t>n</w:t>
      </w:r>
    </w:p>
    <w:p w14:paraId="74ED30A7" w14:textId="77777777" w:rsidR="000C7409" w:rsidRDefault="00000000">
      <w:pPr>
        <w:pStyle w:val="Lista2"/>
      </w:pPr>
      <w:r>
        <w:t>in such cases, prefer to transliterate the grapheme expected in the context unless the distinction is clearly made by the same scribe elsewhere in the original</w:t>
      </w:r>
    </w:p>
    <w:p w14:paraId="4A707DB0" w14:textId="77777777" w:rsidR="000C7409" w:rsidRDefault="00000000">
      <w:pPr>
        <w:pStyle w:val="Lista3"/>
      </w:pPr>
      <w:r>
        <w:t>in the latter case, transliterate the inferior grapheme and encode editorial correction (EGD §###)</w:t>
      </w:r>
    </w:p>
    <w:p w14:paraId="5892AF10" w14:textId="77777777" w:rsidR="000C7409" w:rsidRDefault="00000000">
      <w:pPr>
        <w:pStyle w:val="Cmsor3"/>
      </w:pPr>
      <w:bookmarkStart w:id="371" w:name="_Toc204157212"/>
      <w:bookmarkStart w:id="372" w:name="_Ref201054401"/>
      <w:bookmarkStart w:id="373" w:name="_Ref203755073"/>
      <w:r>
        <w:t>Poorly legible text</w:t>
      </w:r>
      <w:bookmarkEnd w:id="371"/>
    </w:p>
    <w:p w14:paraId="0E52E8C2" w14:textId="77777777" w:rsidR="000C7409"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1DB81C31" w14:textId="77777777" w:rsidR="000C7409" w:rsidRDefault="00000000">
      <w:pPr>
        <w:pStyle w:val="Cmsor4"/>
      </w:pPr>
      <w:bookmarkStart w:id="374" w:name="_Ref203989507"/>
      <w:bookmarkStart w:id="375" w:name="_Toc204157213"/>
      <w:r>
        <w:t>Wildcards for unidentified consonants and vowels</w:t>
      </w:r>
      <w:bookmarkEnd w:id="374"/>
      <w:bookmarkEnd w:id="375"/>
    </w:p>
    <w:p w14:paraId="3B1E42BE" w14:textId="77777777" w:rsidR="000C7409"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12F33CAE" w14:textId="77777777" w:rsidR="000C7409" w:rsidRDefault="00000000">
      <w:pPr>
        <w:pStyle w:val="Lista2"/>
      </w:pPr>
      <w:r>
        <w:t>since final &lt;c&gt; and &lt;v&gt; are extremely unlikely to occur in the texts, this will not interfere with our use of uppercase Roman letters for final consonants</w:t>
      </w:r>
    </w:p>
    <w:p w14:paraId="186BA7E5" w14:textId="77777777" w:rsidR="000C7409" w:rsidRDefault="00000000">
      <w:pPr>
        <w:pStyle w:val="Lista2"/>
      </w:pPr>
      <w:r>
        <w:t>nonetheless, in documents encoded in XML, this shorthand must be converted to the appropriate encoding (EGD §###)</w:t>
      </w:r>
    </w:p>
    <w:p w14:paraId="7514B702" w14:textId="77777777" w:rsidR="000C7409" w:rsidRDefault="00000000">
      <w:pPr>
        <w:pStyle w:val="Cmsor3"/>
      </w:pPr>
      <w:bookmarkStart w:id="376" w:name="_Ref203991057"/>
      <w:bookmarkStart w:id="377" w:name="_Toc204157214"/>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72"/>
      <w:bookmarkEnd w:id="376"/>
      <w:bookmarkEnd w:id="377"/>
    </w:p>
    <w:p w14:paraId="36BDB81F" w14:textId="65C4D5AE" w:rsidR="000C7409"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510B1B">
        <w:rPr>
          <w:lang w:eastAsia="en-US" w:bidi="ar-SA"/>
        </w:rPr>
        <w:t>4.1.3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lastRenderedPageBreak/>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274D426C" w14:textId="77777777" w:rsidR="000C7409" w:rsidRDefault="00000000">
      <w:pPr>
        <w:pStyle w:val="Lista"/>
        <w:rPr>
          <w:highlight w:val="yellow"/>
        </w:rPr>
      </w:pPr>
      <w:r>
        <w:rPr>
          <w:highlight w:val="yellow"/>
        </w:rPr>
        <w:t>pending decision on github shorthand issue</w:t>
      </w:r>
    </w:p>
    <w:p w14:paraId="59F9F5CF" w14:textId="77777777" w:rsidR="000C7409"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6557F877" w14:textId="77777777" w:rsidR="000C7409"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7AE3C724" w14:textId="77777777" w:rsidR="000C7409"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0F5BAF16" w14:textId="77777777" w:rsidR="000C7409"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4B588DF9" w14:textId="77777777" w:rsidR="000C7409" w:rsidRDefault="00000000">
      <w:pPr>
        <w:pStyle w:val="Lista2"/>
      </w:pPr>
      <w:r>
        <w:t>for any instances of the generic graph which in your opinion represent the long phoneme, you may choose to add editorial markup, which may take the form of</w:t>
      </w:r>
    </w:p>
    <w:p w14:paraId="1F4B5F07" w14:textId="77777777" w:rsidR="000C7409" w:rsidRDefault="00000000">
      <w:pPr>
        <w:pStyle w:val="Lista3"/>
      </w:pPr>
      <w:r>
        <w:t xml:space="preserve">either the above </w:t>
      </w:r>
      <w:r>
        <w:rPr>
          <w:rStyle w:val="LabelGreen"/>
        </w:rPr>
        <w:t>optional shorthand</w:t>
      </w:r>
    </w:p>
    <w:p w14:paraId="298953A8" w14:textId="77777777" w:rsidR="000C7409" w:rsidRDefault="00000000">
      <w:pPr>
        <w:pStyle w:val="Lista3"/>
      </w:pPr>
      <w:r>
        <w:t>or XML markup for editorial normalisation of a short vowel to a long one (EGD §###)</w:t>
      </w:r>
    </w:p>
    <w:p w14:paraId="145B0BC8" w14:textId="77777777" w:rsidR="000C7409" w:rsidRDefault="00000000">
      <w:pPr>
        <w:pStyle w:val="Lista"/>
      </w:pPr>
      <w:r>
        <w:rPr>
          <w:b/>
          <w:bCs/>
        </w:rPr>
        <w:t>if the distinction is present in the source</w:t>
      </w:r>
      <w:r>
        <w:t xml:space="preserve">, i.e. the graphemes &lt;ē&gt; or &lt;ō&gt; are graphically distinguishable from the graphemes &lt;e&gt; or &lt;o&gt;, then </w:t>
      </w:r>
    </w:p>
    <w:p w14:paraId="03DFB088" w14:textId="77777777" w:rsidR="000C7409" w:rsidRDefault="00000000">
      <w:pPr>
        <w:pStyle w:val="Lista2"/>
      </w:pPr>
      <w:r>
        <w:t>the observation that the distinction is present must be explicitly made in the palaeographic description of the text</w:t>
      </w:r>
    </w:p>
    <w:p w14:paraId="3783FFB6" w14:textId="77777777" w:rsidR="000C7409"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5DF5CCB2" w14:textId="77777777" w:rsidR="000C7409" w:rsidRDefault="00000000">
      <w:pPr>
        <w:pStyle w:val="Lista2"/>
      </w:pPr>
      <w:r>
        <w:t>for any instances of the (theoretically) short grapheme which in your opinion represent the long phoneme, you may choose to add editorial markup, which may take the form of</w:t>
      </w:r>
    </w:p>
    <w:p w14:paraId="39BAB1DD" w14:textId="77777777" w:rsidR="000C7409" w:rsidRDefault="00000000">
      <w:pPr>
        <w:pStyle w:val="Lista3"/>
      </w:pPr>
      <w:r>
        <w:t xml:space="preserve">either the above </w:t>
      </w:r>
      <w:r>
        <w:rPr>
          <w:rStyle w:val="LabelGreen"/>
        </w:rPr>
        <w:t>optional shorthand</w:t>
      </w:r>
    </w:p>
    <w:p w14:paraId="4A464606" w14:textId="77777777" w:rsidR="000C7409" w:rsidRDefault="00000000">
      <w:pPr>
        <w:pStyle w:val="Lista3"/>
      </w:pPr>
      <w:r>
        <w:t>or XML markup for editorial normalisation of a short vowel to a long one (EGD §###)</w:t>
      </w:r>
    </w:p>
    <w:p w14:paraId="04F92CC0" w14:textId="77777777" w:rsidR="000C7409"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663669AF" w14:textId="77777777" w:rsidR="000C7409" w:rsidRDefault="00000000">
      <w:pPr>
        <w:pStyle w:val="Cmsor3"/>
      </w:pPr>
      <w:bookmarkStart w:id="378" w:name="_Ref203985345"/>
      <w:bookmarkStart w:id="379" w:name="_Toc204157215"/>
      <w:r>
        <w:t>Short vowel written where a corresponding long vowel is expected</w:t>
      </w:r>
      <w:bookmarkEnd w:id="373"/>
      <w:bookmarkEnd w:id="378"/>
      <w:bookmarkEnd w:id="379"/>
    </w:p>
    <w:p w14:paraId="508157A8" w14:textId="77777777" w:rsidR="000C7409"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0D0CB641" w14:textId="77777777" w:rsidR="000C7409" w:rsidRDefault="00000000">
      <w:pPr>
        <w:pStyle w:val="Lista"/>
      </w:pPr>
      <w:r>
        <w:rPr>
          <w:rStyle w:val="LabelGreen"/>
        </w:rPr>
        <w:t>optional shorthand</w:t>
      </w:r>
      <w:r>
        <w:t xml:space="preserve"> for short vowels written where a corresponding long vowel is expected</w:t>
      </w:r>
    </w:p>
    <w:p w14:paraId="3BB89682" w14:textId="77777777" w:rsidR="000C7409" w:rsidRDefault="00000000">
      <w:pPr>
        <w:pStyle w:val="Lista2"/>
      </w:pPr>
      <w:bookmarkStart w:id="380"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80"/>
    </w:p>
    <w:p w14:paraId="3372CA3A" w14:textId="77777777" w:rsidR="000C7409" w:rsidRDefault="00000000">
      <w:pPr>
        <w:pStyle w:val="Cmsor3"/>
      </w:pPr>
      <w:bookmarkStart w:id="381" w:name="_Ref203727852"/>
      <w:bookmarkStart w:id="382" w:name="_Toc204157216"/>
      <w:r>
        <w:t>Sandhi analysis</w:t>
      </w:r>
      <w:bookmarkEnd w:id="381"/>
      <w:bookmarkEnd w:id="382"/>
    </w:p>
    <w:p w14:paraId="55C4D41B" w14:textId="275AB883" w:rsidR="000C7409"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510B1B">
        <w:t>4.6.5.1</w:t>
      </w:r>
      <w:r>
        <w:fldChar w:fldCharType="end"/>
      </w:r>
      <w:r>
        <w:t>) and apostrophes to indicate elision (§</w:t>
      </w:r>
      <w:r>
        <w:fldChar w:fldCharType="begin"/>
      </w:r>
      <w:r>
        <w:instrText xml:space="preserve"> REF _Ref204002714 \r \h </w:instrText>
      </w:r>
      <w:r>
        <w:fldChar w:fldCharType="separate"/>
      </w:r>
      <w:r w:rsidR="00510B1B">
        <w:t>4.6.5.2</w:t>
      </w:r>
      <w:r>
        <w:fldChar w:fldCharType="end"/>
      </w:r>
      <w:r>
        <w:t>) when such markup is in accordance with the conventions of the subfield.</w:t>
      </w:r>
    </w:p>
    <w:p w14:paraId="7B0A031F" w14:textId="77777777" w:rsidR="000C7409" w:rsidRDefault="00000000">
      <w:pPr>
        <w:pStyle w:val="Cmsor4"/>
      </w:pPr>
      <w:bookmarkStart w:id="383" w:name="_Ref204002752"/>
      <w:bookmarkStart w:id="384" w:name="_Toc204157217"/>
      <w:r>
        <w:t>Epenthetic consonants</w:t>
      </w:r>
      <w:bookmarkEnd w:id="383"/>
      <w:bookmarkEnd w:id="384"/>
    </w:p>
    <w:p w14:paraId="4A26AB01" w14:textId="7182A0FC" w:rsidR="000C7409"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510B1B">
        <w:t>8.3</w:t>
      </w:r>
      <w:r>
        <w:fldChar w:fldCharType="end"/>
      </w:r>
      <w:r>
        <w:t>) or, if in compound, by a hyphen (§</w:t>
      </w:r>
      <w:r>
        <w:fldChar w:fldCharType="begin"/>
      </w:r>
      <w:r>
        <w:instrText xml:space="preserve"> REF _Ref203484736 \r \h </w:instrText>
      </w:r>
      <w:r>
        <w:fldChar w:fldCharType="separate"/>
      </w:r>
      <w:r w:rsidR="00510B1B">
        <w:t>8.4</w:t>
      </w:r>
      <w:r>
        <w:fldChar w:fldCharType="end"/>
      </w:r>
      <w:r>
        <w:t>) or, optionally, nothing.</w:t>
      </w:r>
    </w:p>
    <w:p w14:paraId="487B312F" w14:textId="77777777" w:rsidR="000C7409" w:rsidRDefault="00000000">
      <w:pPr>
        <w:pStyle w:val="Lista"/>
      </w:pPr>
      <w:r>
        <w:lastRenderedPageBreak/>
        <w:t>examples in Tamil:</w:t>
      </w:r>
    </w:p>
    <w:p w14:paraId="391AC086" w14:textId="77777777" w:rsidR="000C7409"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5258B676" w14:textId="77777777" w:rsidR="000C7409"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305CA848" w14:textId="77777777" w:rsidR="000C7409"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6DB09CB5" w14:textId="77777777" w:rsidR="000C7409"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2B78C1B1" w14:textId="77777777" w:rsidR="000C7409" w:rsidRDefault="00000000">
      <w:pPr>
        <w:pStyle w:val="Lista2"/>
        <w:rPr>
          <w:rStyle w:val="Foreign"/>
          <w:i w:val="0"/>
          <w:iCs w:val="0"/>
          <w:noProof w:val="0"/>
        </w:rPr>
      </w:pPr>
      <w:r>
        <w:rPr>
          <w:rStyle w:val="Foreign"/>
        </w:rPr>
        <w:t>paṁca-s-triṁśottaratame</w:t>
      </w:r>
    </w:p>
    <w:p w14:paraId="52AB798B" w14:textId="77777777" w:rsidR="000C7409" w:rsidRDefault="00000000">
      <w:pPr>
        <w:pStyle w:val="Lista2"/>
        <w:rPr>
          <w:rStyle w:val="Foreign"/>
          <w:i w:val="0"/>
          <w:iCs w:val="0"/>
          <w:noProof w:val="0"/>
        </w:rPr>
      </w:pPr>
      <w:r>
        <w:rPr>
          <w:rStyle w:val="Foreign"/>
        </w:rPr>
        <w:t>mleccha-rājye-m apūjitaḥ</w:t>
      </w:r>
    </w:p>
    <w:p w14:paraId="1762A5F6" w14:textId="77777777" w:rsidR="000C7409" w:rsidRDefault="00000000">
      <w:pPr>
        <w:pStyle w:val="Lista"/>
      </w:pPr>
      <w:r>
        <w:t>note the above hyphenation must not be used in the following cases</w:t>
      </w:r>
    </w:p>
    <w:p w14:paraId="3E858763" w14:textId="77777777" w:rsidR="000C7409"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23A7C393" w14:textId="77777777" w:rsidR="000C7409"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76069360" w14:textId="77777777" w:rsidR="000C7409" w:rsidRDefault="00000000">
      <w:pPr>
        <w:pStyle w:val="Lista3"/>
      </w:pPr>
      <w:r>
        <w:t xml:space="preserve">e.g. </w:t>
      </w:r>
      <w:r>
        <w:rPr>
          <w:rStyle w:val="Foreign"/>
        </w:rPr>
        <w:t>tair ggatvā</w:t>
      </w:r>
    </w:p>
    <w:p w14:paraId="7550B3D2" w14:textId="77777777" w:rsidR="000C7409" w:rsidRDefault="00000000">
      <w:pPr>
        <w:pStyle w:val="Cmsor4"/>
      </w:pPr>
      <w:bookmarkStart w:id="385" w:name="_Ref204002714"/>
      <w:bookmarkStart w:id="386" w:name="_Toc204157218"/>
      <w:bookmarkStart w:id="387" w:name="_Toc199757567"/>
      <w:r>
        <w:t>Elision of final vowels</w:t>
      </w:r>
      <w:bookmarkEnd w:id="385"/>
      <w:bookmarkEnd w:id="386"/>
    </w:p>
    <w:p w14:paraId="340F7980" w14:textId="6C46017D" w:rsidR="000C7409"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510B1B">
        <w:t>8.3</w:t>
      </w:r>
      <w:r>
        <w:fldChar w:fldCharType="end"/>
      </w:r>
      <w:r>
        <w:t>) or, if in compound, by a hyphen (§</w:t>
      </w:r>
      <w:r>
        <w:fldChar w:fldCharType="begin"/>
      </w:r>
      <w:r>
        <w:instrText xml:space="preserve"> REF _Ref203484736 \r \h </w:instrText>
      </w:r>
      <w:r>
        <w:fldChar w:fldCharType="separate"/>
      </w:r>
      <w:r w:rsidR="00510B1B">
        <w:t>8.4</w:t>
      </w:r>
      <w:r>
        <w:fldChar w:fldCharType="end"/>
      </w:r>
      <w:r>
        <w:t>). The apostrophe should not be used if elision takes place inside a compound that you do not segment with hyphens.</w:t>
      </w:r>
    </w:p>
    <w:p w14:paraId="50B4E0DE" w14:textId="7738C837" w:rsidR="000C7409"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510B1B">
        <w:t>6.1.1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510B1B">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4623756C" w14:textId="77777777" w:rsidR="000C7409"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595C82BB" w14:textId="77777777" w:rsidR="000C7409" w:rsidRDefault="00000000">
      <w:pPr>
        <w:pStyle w:val="Lista"/>
      </w:pPr>
      <w:r>
        <w:t>examples in Kannada:</w:t>
      </w:r>
    </w:p>
    <w:p w14:paraId="4D10193F" w14:textId="77777777" w:rsidR="000C7409"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7DA57381" w14:textId="77777777" w:rsidR="000C7409"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4F4D1219" w14:textId="77777777" w:rsidR="000C7409" w:rsidRDefault="00000000">
      <w:pPr>
        <w:pStyle w:val="Lista"/>
      </w:pPr>
      <w:r>
        <w:t xml:space="preserve">do not use the apostrophe in lexicalised compounds, as well as in any compounds you choose not to segment with hyphens </w:t>
      </w:r>
    </w:p>
    <w:p w14:paraId="5ABC3B32" w14:textId="77777777" w:rsidR="000C7409"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0237DF82" w14:textId="77777777" w:rsidR="000C7409" w:rsidRDefault="00000000">
      <w:pPr>
        <w:pStyle w:val="Lista"/>
      </w:pPr>
      <w:r>
        <w:t>the apostrophe should preferably be ’ (</w:t>
      </w:r>
      <w:r>
        <w:rPr>
          <w:rStyle w:val="Code"/>
        </w:rPr>
        <w:t>U+2019</w:t>
      </w:r>
      <w:r>
        <w:t xml:space="preserve"> Right Single Quotation Mark)</w:t>
      </w:r>
    </w:p>
    <w:p w14:paraId="348638BF" w14:textId="77777777" w:rsidR="000C7409"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12C98107" w14:textId="005E9329" w:rsidR="00573847" w:rsidRDefault="00573847" w:rsidP="00573847">
      <w:pPr>
        <w:pStyle w:val="Cmsor3"/>
      </w:pPr>
      <w:r>
        <w:t>Free annotation</w:t>
      </w:r>
    </w:p>
    <w:p w14:paraId="20845B0A" w14:textId="34E79440" w:rsidR="00573847" w:rsidRDefault="00573847" w:rsidP="00573847">
      <w:r>
        <w:t>@@@write here a few lines about the palaeographic description, the critical apparatus and the commentary</w:t>
      </w:r>
    </w:p>
    <w:p w14:paraId="291622CB" w14:textId="3593F6D5" w:rsidR="00F1294D" w:rsidRDefault="00F1294D" w:rsidP="00F1294D">
      <w:pPr>
        <w:pStyle w:val="Cmsor1"/>
      </w:pPr>
      <w:bookmarkStart w:id="388" w:name="_Ref199858079"/>
      <w:bookmarkStart w:id="389" w:name="_Toc204157219"/>
      <w:bookmarkEnd w:id="387"/>
      <w:r>
        <w:lastRenderedPageBreak/>
        <w:t>Transliterating numeral signs</w:t>
      </w:r>
      <w:bookmarkEnd w:id="388"/>
      <w:bookmarkEnd w:id="389"/>
    </w:p>
    <w:p w14:paraId="51417D31" w14:textId="3B12D0E0" w:rsidR="00F1294D" w:rsidRDefault="00F1294D" w:rsidP="00F1294D">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510B1B">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2"/>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3"/>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510B1B">
        <w:rPr>
          <w:lang w:eastAsia="en-US" w:bidi="ar-SA"/>
        </w:rPr>
        <w:t>5.1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510B1B">
        <w:rPr>
          <w:lang w:eastAsia="en-US" w:bidi="ar-SA"/>
        </w:rPr>
        <w:t>5.2.2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510B1B">
        <w:rPr>
          <w:lang w:eastAsia="en-US" w:bidi="ar-SA"/>
        </w:rPr>
        <w:t>5.2.4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510B1B">
        <w:rPr>
          <w:lang w:eastAsia="en-US" w:bidi="ar-SA"/>
        </w:rPr>
        <w:t>5.2.3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510B1B">
        <w:rPr>
          <w:lang w:eastAsia="en-US" w:bidi="ar-SA"/>
        </w:rPr>
        <w:t>5.2.1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510B1B">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586CAA86" w14:textId="334D28A7" w:rsidR="00F1294D" w:rsidRDefault="00F1294D" w:rsidP="00F1294D">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sidR="00510B1B">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5BD6BBD5" w14:textId="77777777" w:rsidR="00F1294D" w:rsidRDefault="00F1294D" w:rsidP="00F1294D">
      <w:pPr>
        <w:pStyle w:val="Cmsor2"/>
      </w:pPr>
      <w:bookmarkStart w:id="390" w:name="_Ref201744264"/>
      <w:bookmarkStart w:id="391" w:name="_Ref201745191"/>
      <w:bookmarkStart w:id="392" w:name="_Toc204157220"/>
      <w:r>
        <w:t>The digits 0 to 9</w:t>
      </w:r>
      <w:bookmarkEnd w:id="390"/>
      <w:bookmarkEnd w:id="391"/>
      <w:bookmarkEnd w:id="392"/>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F1294D" w14:paraId="497ACBCA" w14:textId="77777777" w:rsidTr="000C7409">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57F0BC75" w14:textId="5428C508" w:rsidR="00F1294D" w:rsidRDefault="00F1294D" w:rsidP="00F1294D">
            <w:pPr>
              <w:pStyle w:val="Kpalrs"/>
              <w:keepNext/>
            </w:pPr>
            <w:bookmarkStart w:id="393" w:name="_Ref201743246"/>
            <w:r>
              <w:t xml:space="preserve">Figure </w:t>
            </w:r>
            <w:fldSimple w:instr=" STYLEREF 2 \s ">
              <w:r w:rsidR="00510B1B">
                <w:rPr>
                  <w:noProof/>
                </w:rPr>
                <w:t>5.1</w:t>
              </w:r>
            </w:fldSimple>
            <w:r>
              <w:t>.</w:t>
            </w:r>
            <w:fldSimple w:instr=" SEQ Figure \* ALPHABETIC \s 2 ">
              <w:r w:rsidR="00510B1B">
                <w:rPr>
                  <w:noProof/>
                </w:rPr>
                <w:t>A</w:t>
              </w:r>
            </w:fldSimple>
            <w:bookmarkEnd w:id="393"/>
            <w:r>
              <w:t>. Numeral signs 0-9</w:t>
            </w:r>
          </w:p>
        </w:tc>
      </w:tr>
      <w:tr w:rsidR="00F1294D" w14:paraId="00768303" w14:textId="77777777" w:rsidTr="000C7409">
        <w:tc>
          <w:tcPr>
            <w:tcW w:w="0" w:type="auto"/>
            <w:shd w:val="clear" w:color="auto" w:fill="F0F7D7"/>
          </w:tcPr>
          <w:p w14:paraId="06E8E4D2" w14:textId="77777777" w:rsidR="00F1294D" w:rsidRDefault="00F1294D" w:rsidP="00F1294D">
            <w:pPr>
              <w:keepNext/>
              <w:jc w:val="center"/>
            </w:pPr>
            <w:r>
              <w:t>1</w:t>
            </w:r>
          </w:p>
        </w:tc>
        <w:tc>
          <w:tcPr>
            <w:tcW w:w="0" w:type="auto"/>
            <w:shd w:val="clear" w:color="auto" w:fill="F0F7D7"/>
          </w:tcPr>
          <w:p w14:paraId="2F9EF700" w14:textId="77777777" w:rsidR="00F1294D" w:rsidRDefault="00F1294D" w:rsidP="00F1294D">
            <w:pPr>
              <w:keepNext/>
              <w:jc w:val="center"/>
            </w:pPr>
            <w:r>
              <w:t>2</w:t>
            </w:r>
          </w:p>
        </w:tc>
      </w:tr>
      <w:tr w:rsidR="00F1294D" w14:paraId="2D089702" w14:textId="77777777" w:rsidTr="000C7409">
        <w:trPr>
          <w:trHeight w:val="1134"/>
        </w:trPr>
        <w:tc>
          <w:tcPr>
            <w:tcW w:w="0" w:type="auto"/>
          </w:tcPr>
          <w:p w14:paraId="5D8CAC8E" w14:textId="77777777" w:rsidR="00F1294D" w:rsidRDefault="00F1294D" w:rsidP="00F1294D">
            <w:pPr>
              <w:pStyle w:val="Image"/>
            </w:pPr>
            <w:r>
              <w:drawing>
                <wp:inline distT="0" distB="0" distL="0" distR="0" wp14:anchorId="25FEA51D" wp14:editId="35110E05">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78C4B2B4" w14:textId="77777777" w:rsidR="00F1294D" w:rsidRDefault="00F1294D" w:rsidP="00F1294D">
            <w:pPr>
              <w:pStyle w:val="Image"/>
            </w:pPr>
            <w:r>
              <w:drawing>
                <wp:inline distT="0" distB="0" distL="0" distR="0" wp14:anchorId="6A53B067" wp14:editId="27A35069">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F1294D" w14:paraId="31A0F565" w14:textId="77777777" w:rsidTr="000C7409">
        <w:tc>
          <w:tcPr>
            <w:tcW w:w="0" w:type="auto"/>
          </w:tcPr>
          <w:p w14:paraId="3D95E5B1" w14:textId="77777777" w:rsidR="00F1294D" w:rsidRDefault="00F1294D" w:rsidP="00F1294D">
            <w:pPr>
              <w:jc w:val="center"/>
            </w:pPr>
            <w:r>
              <w:rPr>
                <w:lang w:eastAsia="en-US" w:bidi="ar-SA"/>
              </w:rPr>
              <w:t>1218</w:t>
            </w:r>
          </w:p>
        </w:tc>
        <w:tc>
          <w:tcPr>
            <w:tcW w:w="0" w:type="auto"/>
          </w:tcPr>
          <w:p w14:paraId="3A999975" w14:textId="77777777" w:rsidR="00F1294D" w:rsidRDefault="00F1294D" w:rsidP="00F1294D">
            <w:pPr>
              <w:jc w:val="center"/>
              <w:rPr>
                <w:lang w:eastAsia="en-US" w:bidi="ar-SA"/>
              </w:rPr>
            </w:pPr>
            <w:r>
              <w:rPr>
                <w:lang w:eastAsia="en-US" w:bidi="ar-SA"/>
              </w:rPr>
              <w:t>8</w:t>
            </w:r>
          </w:p>
        </w:tc>
      </w:tr>
    </w:tbl>
    <w:p w14:paraId="06F30002" w14:textId="271770D9" w:rsidR="00F1294D" w:rsidRDefault="00F1294D" w:rsidP="00F1294D">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510B1B">
        <w:t xml:space="preserve">Figure </w:t>
      </w:r>
      <w:r w:rsidR="00510B1B">
        <w:rPr>
          <w:noProof/>
        </w:rPr>
        <w:t>5.1</w:t>
      </w:r>
      <w:r w:rsidR="00510B1B">
        <w:t>.</w:t>
      </w:r>
      <w:r w:rsidR="00510B1B">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510B1B">
        <w:t xml:space="preserve">Figure </w:t>
      </w:r>
      <w:r w:rsidR="00510B1B">
        <w:rPr>
          <w:noProof/>
        </w:rPr>
        <w:t>5.1</w:t>
      </w:r>
      <w:r w:rsidR="00510B1B">
        <w:t>.</w:t>
      </w:r>
      <w:r w:rsidR="00510B1B">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510B1B">
        <w:t xml:space="preserve">Figure </w:t>
      </w:r>
      <w:r w:rsidR="00510B1B">
        <w:rPr>
          <w:noProof/>
        </w:rPr>
        <w:t>5.2</w:t>
      </w:r>
      <w:r w:rsidR="00510B1B">
        <w:t>.</w:t>
      </w:r>
      <w:r w:rsidR="00510B1B">
        <w:rPr>
          <w:noProof/>
        </w:rPr>
        <w:t>A</w:t>
      </w:r>
      <w:r>
        <w:rPr>
          <w:lang w:eastAsia="en-US" w:bidi="ar-SA"/>
        </w:rPr>
        <w:fldChar w:fldCharType="end"/>
      </w:r>
      <w:r>
        <w:rPr>
          <w:lang w:eastAsia="en-US" w:bidi="ar-SA"/>
        </w:rPr>
        <w:t>/2,3,5).</w:t>
      </w:r>
    </w:p>
    <w:p w14:paraId="3353F7D0" w14:textId="77777777" w:rsidR="00F1294D" w:rsidRDefault="00F1294D" w:rsidP="00F1294D">
      <w:pPr>
        <w:pStyle w:val="Cmsor2"/>
      </w:pPr>
      <w:bookmarkStart w:id="394" w:name="_Ref203467878"/>
      <w:bookmarkStart w:id="395" w:name="_Toc204157221"/>
      <w:r>
        <w:t>Other numeral signs</w:t>
      </w:r>
      <w:bookmarkEnd w:id="394"/>
      <w:bookmarkEnd w:id="395"/>
    </w:p>
    <w:p w14:paraId="3756AB0C" w14:textId="50A5AEA3" w:rsidR="00F1294D" w:rsidRDefault="00F1294D" w:rsidP="00F1294D">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510B1B">
        <w:rPr>
          <w:lang w:eastAsia="en-US" w:bidi="ar-SA"/>
        </w:rPr>
        <w:t>5.2.4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510B1B">
        <w:rPr>
          <w:lang w:eastAsia="en-US" w:bidi="ar-SA"/>
        </w:rPr>
        <w:t>5.2.1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12ECC5F3" w14:textId="77777777" w:rsidR="00F1294D" w:rsidRDefault="00F1294D" w:rsidP="00F1294D">
      <w:pPr>
        <w:pStyle w:val="Cmsor3"/>
      </w:pPr>
      <w:bookmarkStart w:id="396" w:name="_Ref201745374"/>
      <w:bookmarkStart w:id="397" w:name="_Toc204157222"/>
      <w:r>
        <w:t>Markup for numeral signs transliterated with more than one target character</w:t>
      </w:r>
      <w:bookmarkEnd w:id="396"/>
      <w:bookmarkEnd w:id="397"/>
    </w:p>
    <w:p w14:paraId="2072C5E8" w14:textId="77777777" w:rsidR="00F1294D" w:rsidRDefault="00F1294D" w:rsidP="00F1294D">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14:paraId="6E1F2BD2" w14:textId="77777777" w:rsidR="00F1294D" w:rsidRDefault="00F1294D" w:rsidP="00F1294D">
      <w:pPr>
        <w:pStyle w:val="Lista"/>
        <w:rPr>
          <w:lang w:eastAsia="en-US" w:bidi="ar-SA"/>
        </w:rPr>
      </w:pPr>
      <w:bookmarkStart w:id="398" w:name="_Hlk203730198"/>
      <w:r>
        <w:t xml:space="preserve">as </w:t>
      </w:r>
      <w:r>
        <w:rPr>
          <w:rStyle w:val="Label"/>
        </w:rPr>
        <w:t>public shorthand</w:t>
      </w:r>
      <w:r>
        <w:t xml:space="preserve">, use the + (plus) sign </w:t>
      </w:r>
      <w:bookmarkEnd w:id="398"/>
      <w:r>
        <w:t>after any group of target characters which together represent a single numeral grapheme of the source</w:t>
      </w:r>
    </w:p>
    <w:p w14:paraId="3CE10FA0" w14:textId="77777777" w:rsidR="00F1294D" w:rsidRDefault="00F1294D" w:rsidP="00F1294D">
      <w:pPr>
        <w:pStyle w:val="Lista2"/>
        <w:rPr>
          <w:lang w:eastAsia="en-US" w:bidi="ar-SA"/>
        </w:rPr>
      </w:pPr>
      <w:r>
        <w:rPr>
          <w:lang w:eastAsia="en-US" w:bidi="ar-SA"/>
        </w:rPr>
        <w:lastRenderedPageBreak/>
        <w:t>although the use of the + sign is inspired by the conventional transliteration of sign-value ciphers in additive notation, in our scheme it does not signify addition, and its use is not identical to that conventional transliteration</w:t>
      </w:r>
    </w:p>
    <w:p w14:paraId="21213C2D" w14:textId="77777777" w:rsidR="00F1294D" w:rsidRDefault="00F1294D" w:rsidP="00F1294D">
      <w:pPr>
        <w:pStyle w:val="Cmsor3"/>
      </w:pPr>
      <w:bookmarkStart w:id="399" w:name="_Ref201744249"/>
      <w:bookmarkStart w:id="400" w:name="_Toc204157223"/>
      <w:r>
        <w:t xml:space="preserve">Signs for numbers greater than </w:t>
      </w:r>
      <w:bookmarkEnd w:id="399"/>
      <w:r>
        <w:t>9</w:t>
      </w:r>
      <w:bookmarkEnd w:id="400"/>
    </w:p>
    <w:p w14:paraId="130E5607" w14:textId="77777777" w:rsidR="00F1294D" w:rsidRDefault="00F1294D" w:rsidP="00F1294D">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4"/>
      </w:r>
    </w:p>
    <w:tbl>
      <w:tblPr>
        <w:tblStyle w:val="FigureTable"/>
        <w:tblW w:w="5000" w:type="pct"/>
        <w:tblLook w:val="04A0" w:firstRow="1" w:lastRow="0" w:firstColumn="1" w:lastColumn="0" w:noHBand="0" w:noVBand="1"/>
      </w:tblPr>
      <w:tblGrid>
        <w:gridCol w:w="1154"/>
        <w:gridCol w:w="2238"/>
        <w:gridCol w:w="908"/>
        <w:gridCol w:w="1474"/>
        <w:gridCol w:w="3854"/>
      </w:tblGrid>
      <w:tr w:rsidR="00F1294D" w14:paraId="31EC793A" w14:textId="77777777" w:rsidTr="000C7409">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28070F8E" w14:textId="63B89245" w:rsidR="00F1294D" w:rsidRDefault="00F1294D" w:rsidP="00F1294D">
            <w:pPr>
              <w:pStyle w:val="Kpalrs"/>
            </w:pPr>
            <w:bookmarkStart w:id="401" w:name="_Ref201743650"/>
            <w:r>
              <w:t xml:space="preserve">Figure </w:t>
            </w:r>
            <w:fldSimple w:instr=" STYLEREF 2 \s ">
              <w:r w:rsidR="00510B1B">
                <w:rPr>
                  <w:noProof/>
                </w:rPr>
                <w:t>5.2</w:t>
              </w:r>
            </w:fldSimple>
            <w:r>
              <w:t>.</w:t>
            </w:r>
            <w:fldSimple w:instr=" SEQ Figure \* ALPHABETIC \s 2 ">
              <w:r w:rsidR="00510B1B">
                <w:rPr>
                  <w:noProof/>
                </w:rPr>
                <w:t>A</w:t>
              </w:r>
            </w:fldSimple>
            <w:bookmarkEnd w:id="401"/>
            <w:r>
              <w:t>. Numbers greater than 9</w:t>
            </w:r>
          </w:p>
        </w:tc>
      </w:tr>
      <w:tr w:rsidR="00F1294D" w14:paraId="36BA9ED3" w14:textId="77777777" w:rsidTr="000C7409">
        <w:tc>
          <w:tcPr>
            <w:tcW w:w="752" w:type="pct"/>
            <w:shd w:val="clear" w:color="auto" w:fill="F0F7D7"/>
          </w:tcPr>
          <w:p w14:paraId="57F37A37" w14:textId="77777777" w:rsidR="00F1294D" w:rsidRDefault="00F1294D" w:rsidP="00F1294D">
            <w:pPr>
              <w:keepNext/>
              <w:jc w:val="center"/>
            </w:pPr>
            <w:r>
              <w:t>1</w:t>
            </w:r>
          </w:p>
        </w:tc>
        <w:tc>
          <w:tcPr>
            <w:tcW w:w="1315" w:type="pct"/>
            <w:shd w:val="clear" w:color="auto" w:fill="F0F7D7"/>
          </w:tcPr>
          <w:p w14:paraId="32A46925" w14:textId="77777777" w:rsidR="00F1294D" w:rsidRDefault="00F1294D" w:rsidP="00F1294D">
            <w:pPr>
              <w:keepNext/>
              <w:jc w:val="center"/>
            </w:pPr>
            <w:r>
              <w:t>2</w:t>
            </w:r>
          </w:p>
        </w:tc>
        <w:tc>
          <w:tcPr>
            <w:tcW w:w="624" w:type="pct"/>
            <w:shd w:val="clear" w:color="auto" w:fill="F0F7D7"/>
          </w:tcPr>
          <w:p w14:paraId="6862901F" w14:textId="77777777" w:rsidR="00F1294D" w:rsidRDefault="00F1294D" w:rsidP="00F1294D">
            <w:pPr>
              <w:keepNext/>
              <w:jc w:val="center"/>
            </w:pPr>
            <w:r>
              <w:t>3</w:t>
            </w:r>
          </w:p>
        </w:tc>
        <w:tc>
          <w:tcPr>
            <w:tcW w:w="918" w:type="pct"/>
            <w:shd w:val="clear" w:color="auto" w:fill="F0F7D7"/>
          </w:tcPr>
          <w:p w14:paraId="283FF3BE" w14:textId="77777777" w:rsidR="00F1294D" w:rsidRDefault="00F1294D" w:rsidP="00F1294D">
            <w:pPr>
              <w:keepNext/>
              <w:jc w:val="center"/>
            </w:pPr>
            <w:r>
              <w:t>4</w:t>
            </w:r>
          </w:p>
        </w:tc>
        <w:tc>
          <w:tcPr>
            <w:tcW w:w="1390" w:type="pct"/>
            <w:shd w:val="clear" w:color="auto" w:fill="F0F7D7"/>
          </w:tcPr>
          <w:p w14:paraId="38768AE1" w14:textId="77777777" w:rsidR="00F1294D" w:rsidRDefault="00F1294D" w:rsidP="00F1294D">
            <w:pPr>
              <w:keepNext/>
              <w:jc w:val="center"/>
            </w:pPr>
            <w:r>
              <w:t>5</w:t>
            </w:r>
          </w:p>
        </w:tc>
      </w:tr>
      <w:tr w:rsidR="00F1294D" w14:paraId="4466E6EA" w14:textId="77777777" w:rsidTr="000C7409">
        <w:trPr>
          <w:trHeight w:val="1134"/>
        </w:trPr>
        <w:tc>
          <w:tcPr>
            <w:tcW w:w="752" w:type="pct"/>
            <w:vAlign w:val="center"/>
          </w:tcPr>
          <w:p w14:paraId="306BCA43" w14:textId="77777777" w:rsidR="00F1294D" w:rsidRDefault="00F1294D" w:rsidP="00F1294D">
            <w:pPr>
              <w:pStyle w:val="Image"/>
            </w:pPr>
            <w:r>
              <w:drawing>
                <wp:inline distT="0" distB="0" distL="0" distR="0" wp14:anchorId="3F50A2B0" wp14:editId="137E0BE9">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323B3C5D" w14:textId="77777777" w:rsidR="00F1294D" w:rsidRDefault="00F1294D" w:rsidP="00F1294D">
            <w:pPr>
              <w:pStyle w:val="Image"/>
            </w:pPr>
            <w:r>
              <w:drawing>
                <wp:inline distT="0" distB="0" distL="0" distR="0" wp14:anchorId="659BB88B" wp14:editId="2203909A">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25879554" w14:textId="77777777" w:rsidR="00F1294D" w:rsidRDefault="00F1294D" w:rsidP="00F1294D">
            <w:pPr>
              <w:pStyle w:val="Image"/>
              <w:rPr>
                <w:rStyle w:val="ForeignTamilScript"/>
                <w:sz w:val="48"/>
                <w:szCs w:val="48"/>
                <w:cs/>
                <w:lang w:bidi="ta-IN"/>
              </w:rPr>
            </w:pPr>
            <w:r>
              <w:rPr>
                <w:rStyle w:val="ForeignTamilScript"/>
                <w:rFonts w:hint="cs"/>
                <w:sz w:val="48"/>
                <w:szCs w:val="48"/>
                <w:lang w:bidi="ta-IN"/>
              </w:rPr>
              <w:drawing>
                <wp:inline distT="0" distB="0" distL="0" distR="0" wp14:anchorId="7DCF3131" wp14:editId="109F2F6C">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2"/>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5D786D50" w14:textId="77777777" w:rsidR="00F1294D" w:rsidRDefault="00F1294D" w:rsidP="00F1294D">
            <w:pPr>
              <w:pStyle w:val="Image"/>
              <w:rPr>
                <w:rStyle w:val="ForeignTamilScript"/>
                <w:sz w:val="48"/>
                <w:szCs w:val="48"/>
                <w:cs/>
                <w:lang w:bidi="ta-IN"/>
              </w:rPr>
            </w:pPr>
            <w:r>
              <w:rPr>
                <w:rStyle w:val="ForeignTamilScript"/>
                <w:rFonts w:hint="cs"/>
                <w:sz w:val="48"/>
                <w:szCs w:val="48"/>
                <w:lang w:bidi="ta-IN"/>
              </w:rPr>
              <w:drawing>
                <wp:inline distT="0" distB="0" distL="0" distR="0" wp14:anchorId="45EAF735" wp14:editId="621A9633">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70067FEF" w14:textId="77777777" w:rsidR="00F1294D" w:rsidRDefault="00F1294D" w:rsidP="00F1294D">
            <w:pPr>
              <w:pStyle w:val="Image"/>
              <w:rPr>
                <w:sz w:val="48"/>
                <w:szCs w:val="48"/>
              </w:rPr>
            </w:pPr>
            <w:r>
              <w:rPr>
                <w:sz w:val="48"/>
                <w:szCs w:val="48"/>
              </w:rPr>
              <w:drawing>
                <wp:inline distT="0" distB="0" distL="0" distR="0" wp14:anchorId="31011C96" wp14:editId="12B27C37">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F1294D" w14:paraId="389A31E6" w14:textId="77777777" w:rsidTr="000C7409">
        <w:tc>
          <w:tcPr>
            <w:tcW w:w="752" w:type="pct"/>
          </w:tcPr>
          <w:p w14:paraId="3AB578D9" w14:textId="77777777" w:rsidR="00F1294D" w:rsidRDefault="00F1294D" w:rsidP="00F1294D">
            <w:pPr>
              <w:jc w:val="center"/>
              <w:rPr>
                <w:rStyle w:val="Foreign"/>
              </w:rPr>
            </w:pPr>
            <w:r>
              <w:rPr>
                <w:lang w:eastAsia="en-US" w:bidi="ar-SA"/>
              </w:rPr>
              <w:t>10+</w:t>
            </w:r>
          </w:p>
        </w:tc>
        <w:tc>
          <w:tcPr>
            <w:tcW w:w="1315" w:type="pct"/>
          </w:tcPr>
          <w:p w14:paraId="5EE9EE81" w14:textId="77777777" w:rsidR="00F1294D" w:rsidRDefault="00F1294D" w:rsidP="00F1294D">
            <w:pPr>
              <w:jc w:val="center"/>
              <w:rPr>
                <w:rStyle w:val="Foreign"/>
              </w:rPr>
            </w:pPr>
            <w:r>
              <w:rPr>
                <w:lang w:eastAsia="en-US" w:bidi="ar-SA"/>
              </w:rPr>
              <w:t>80+ 2</w:t>
            </w:r>
          </w:p>
        </w:tc>
        <w:tc>
          <w:tcPr>
            <w:tcW w:w="624" w:type="pct"/>
          </w:tcPr>
          <w:p w14:paraId="4F6FA441" w14:textId="77777777" w:rsidR="00F1294D" w:rsidRDefault="00F1294D" w:rsidP="00F1294D">
            <w:pPr>
              <w:jc w:val="center"/>
            </w:pPr>
            <w:r>
              <w:t>200+ 80+ 2</w:t>
            </w:r>
          </w:p>
        </w:tc>
        <w:tc>
          <w:tcPr>
            <w:tcW w:w="918" w:type="pct"/>
          </w:tcPr>
          <w:p w14:paraId="08FD1FD8" w14:textId="77777777" w:rsidR="00F1294D" w:rsidRDefault="00F1294D" w:rsidP="00F1294D">
            <w:pPr>
              <w:jc w:val="center"/>
            </w:pPr>
            <w:r>
              <w:t>100+ 20+</w:t>
            </w:r>
          </w:p>
        </w:tc>
        <w:tc>
          <w:tcPr>
            <w:tcW w:w="1390" w:type="pct"/>
          </w:tcPr>
          <w:p w14:paraId="71BB46DB" w14:textId="77777777" w:rsidR="00F1294D" w:rsidRDefault="00F1294D" w:rsidP="00F1294D">
            <w:pPr>
              <w:jc w:val="center"/>
              <w:rPr>
                <w:lang w:eastAsia="en-US" w:bidi="ar-SA"/>
              </w:rPr>
            </w:pPr>
            <w:r>
              <w:t>1000+ 4 100+ 4 10+</w:t>
            </w:r>
          </w:p>
        </w:tc>
      </w:tr>
    </w:tbl>
    <w:p w14:paraId="0E792597" w14:textId="44D9C3F5" w:rsidR="00F1294D" w:rsidRDefault="00F1294D" w:rsidP="00F1294D">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510B1B">
        <w:t xml:space="preserve">Figure </w:t>
      </w:r>
      <w:r w:rsidR="00510B1B">
        <w:rPr>
          <w:noProof/>
        </w:rPr>
        <w:t>5.2</w:t>
      </w:r>
      <w:r w:rsidR="00510B1B">
        <w:t>.</w:t>
      </w:r>
      <w:r w:rsidR="00510B1B">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58A3CDF2" w14:textId="77777777" w:rsidR="00F1294D" w:rsidRDefault="00F1294D" w:rsidP="00F1294D">
      <w:pPr>
        <w:pStyle w:val="Lista2"/>
      </w:pPr>
      <w:r>
        <w:t>note that the + must be present even though nothing is added to this 10</w:t>
      </w:r>
    </w:p>
    <w:p w14:paraId="1F20B0AE" w14:textId="7232AB1A" w:rsidR="00F1294D" w:rsidRDefault="00F1294D" w:rsidP="00F1294D">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510B1B">
        <w:t xml:space="preserve">Figure </w:t>
      </w:r>
      <w:r w:rsidR="00510B1B">
        <w:rPr>
          <w:noProof/>
        </w:rPr>
        <w:t>5.2</w:t>
      </w:r>
      <w:r w:rsidR="00510B1B">
        <w:t>.</w:t>
      </w:r>
      <w:r w:rsidR="00510B1B">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4426CF0A" w14:textId="7B5096B4" w:rsidR="00F1294D" w:rsidRDefault="00F1294D" w:rsidP="00F1294D">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510B1B">
        <w:t xml:space="preserve">Figure </w:t>
      </w:r>
      <w:r w:rsidR="00510B1B">
        <w:rPr>
          <w:noProof/>
        </w:rPr>
        <w:t>5.2</w:t>
      </w:r>
      <w:r w:rsidR="00510B1B">
        <w:t>.</w:t>
      </w:r>
      <w:r w:rsidR="00510B1B">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1FE18595" w14:textId="08277FA4" w:rsidR="00F1294D" w:rsidRDefault="00F1294D" w:rsidP="00F1294D">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510B1B">
        <w:t xml:space="preserve">Figure </w:t>
      </w:r>
      <w:r w:rsidR="00510B1B">
        <w:rPr>
          <w:noProof/>
        </w:rPr>
        <w:t>5.2</w:t>
      </w:r>
      <w:r w:rsidR="00510B1B">
        <w:t>.</w:t>
      </w:r>
      <w:r w:rsidR="00510B1B">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29CE5B87" w14:textId="77777777" w:rsidR="00F1294D" w:rsidRDefault="00F1294D" w:rsidP="00F1294D">
      <w:pPr>
        <w:pStyle w:val="Lista2"/>
      </w:pPr>
      <w:r>
        <w:t>note that the + must be present after 10</w:t>
      </w:r>
    </w:p>
    <w:p w14:paraId="6C9A1EEF" w14:textId="77777777" w:rsidR="00F1294D" w:rsidRDefault="00F1294D" w:rsidP="00F1294D">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6FA1AF4E" w14:textId="77777777" w:rsidR="00F1294D" w:rsidRDefault="00F1294D" w:rsidP="00F1294D">
      <w:pPr>
        <w:pStyle w:val="Lista2"/>
      </w:pPr>
      <w:r>
        <w:t>note that the + must be present after 10</w:t>
      </w:r>
    </w:p>
    <w:p w14:paraId="28CF468A" w14:textId="491C175F" w:rsidR="00F1294D" w:rsidRDefault="00F1294D" w:rsidP="00F1294D">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510B1B">
        <w:t xml:space="preserve">Figure </w:t>
      </w:r>
      <w:r w:rsidR="00510B1B">
        <w:rPr>
          <w:noProof/>
        </w:rPr>
        <w:t>5.2</w:t>
      </w:r>
      <w:r w:rsidR="00510B1B">
        <w:t>.</w:t>
      </w:r>
      <w:r w:rsidR="00510B1B">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32D1D1B5" w14:textId="77777777" w:rsidR="00F1294D" w:rsidRDefault="00F1294D" w:rsidP="00F1294D">
      <w:pPr>
        <w:pStyle w:val="Lista2"/>
      </w:pPr>
      <w:r>
        <w:t>note that the + must be present after 100, 100 and 10, but not after the instances of 4</w:t>
      </w:r>
    </w:p>
    <w:p w14:paraId="3666E1B9" w14:textId="47D968E0" w:rsidR="00F1294D" w:rsidRDefault="00F1294D" w:rsidP="00F1294D">
      <w:pPr>
        <w:pStyle w:val="Lista"/>
      </w:pPr>
      <w:r>
        <w:t>for the editorial spacing of such numbers, see §</w:t>
      </w:r>
      <w:r>
        <w:fldChar w:fldCharType="begin"/>
      </w:r>
      <w:r>
        <w:instrText xml:space="preserve"> REF _Ref201745374 \r \h </w:instrText>
      </w:r>
      <w:r>
        <w:fldChar w:fldCharType="separate"/>
      </w:r>
      <w:r w:rsidR="00510B1B">
        <w:t>5.2.1</w:t>
      </w:r>
      <w:r>
        <w:fldChar w:fldCharType="end"/>
      </w:r>
    </w:p>
    <w:p w14:paraId="23EE4F4C" w14:textId="77777777" w:rsidR="00F1294D" w:rsidRDefault="00F1294D" w:rsidP="00F1294D">
      <w:pPr>
        <w:pStyle w:val="Cmsor3"/>
      </w:pPr>
      <w:bookmarkStart w:id="402" w:name="_Toc199757573"/>
      <w:bookmarkStart w:id="403" w:name="_Ref201744279"/>
      <w:bookmarkStart w:id="404" w:name="_Ref201745349"/>
      <w:bookmarkStart w:id="405" w:name="_Toc204157224"/>
      <w:r>
        <w:t>Numbers denoted by bars</w:t>
      </w:r>
      <w:bookmarkEnd w:id="402"/>
      <w:bookmarkEnd w:id="403"/>
      <w:bookmarkEnd w:id="404"/>
      <w:bookmarkEnd w:id="405"/>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F1294D" w14:paraId="233E1F64" w14:textId="77777777" w:rsidTr="000C7409">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0864EF54" w14:textId="242F27FF" w:rsidR="00F1294D" w:rsidRDefault="00F1294D" w:rsidP="00F1294D">
            <w:pPr>
              <w:pStyle w:val="Kpalrs"/>
            </w:pPr>
            <w:bookmarkStart w:id="406" w:name="_Ref201760007"/>
            <w:r>
              <w:t xml:space="preserve">Figure </w:t>
            </w:r>
            <w:fldSimple w:instr=" STYLEREF 2 \s ">
              <w:r w:rsidR="00510B1B">
                <w:rPr>
                  <w:noProof/>
                </w:rPr>
                <w:t>5.2</w:t>
              </w:r>
            </w:fldSimple>
            <w:r>
              <w:t>.</w:t>
            </w:r>
            <w:fldSimple w:instr=" SEQ Figure \* ALPHABETIC \s 2 ">
              <w:r w:rsidR="00510B1B">
                <w:rPr>
                  <w:noProof/>
                </w:rPr>
                <w:t>B</w:t>
              </w:r>
            </w:fldSimple>
            <w:bookmarkEnd w:id="406"/>
            <w:r>
              <w:t>. Number bars</w:t>
            </w:r>
          </w:p>
        </w:tc>
      </w:tr>
      <w:tr w:rsidR="00F1294D" w14:paraId="3D5012CE" w14:textId="77777777" w:rsidTr="000C7409">
        <w:trPr>
          <w:trHeight w:val="1134"/>
          <w:jc w:val="right"/>
        </w:trPr>
        <w:tc>
          <w:tcPr>
            <w:tcW w:w="5000" w:type="pct"/>
          </w:tcPr>
          <w:p w14:paraId="214709CF" w14:textId="77777777" w:rsidR="00F1294D" w:rsidRDefault="00F1294D" w:rsidP="00F1294D">
            <w:pPr>
              <w:pStyle w:val="Image"/>
            </w:pPr>
            <w:r>
              <w:drawing>
                <wp:inline distT="0" distB="0" distL="0" distR="0" wp14:anchorId="6453F5A9" wp14:editId="040450A1">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F1294D" w14:paraId="268F17E0" w14:textId="77777777" w:rsidTr="000C7409">
        <w:trPr>
          <w:jc w:val="right"/>
        </w:trPr>
        <w:tc>
          <w:tcPr>
            <w:tcW w:w="5000" w:type="pct"/>
          </w:tcPr>
          <w:p w14:paraId="43EE430D" w14:textId="77777777" w:rsidR="00F1294D" w:rsidRDefault="00F1294D" w:rsidP="00F1294D">
            <w:pPr>
              <w:jc w:val="center"/>
              <w:rPr>
                <w:rStyle w:val="Foreign"/>
              </w:rPr>
            </w:pPr>
            <w:r>
              <w:rPr>
                <w:lang w:eastAsia="en-US" w:bidi="ar-SA"/>
              </w:rPr>
              <w:t>III+</w:t>
            </w:r>
          </w:p>
        </w:tc>
      </w:tr>
    </w:tbl>
    <w:p w14:paraId="5A93B128" w14:textId="77777777" w:rsidR="00F1294D" w:rsidRDefault="00F1294D" w:rsidP="00F1294D">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6F0041FE" w14:textId="312ABBE6" w:rsidR="00F1294D" w:rsidRDefault="00F1294D" w:rsidP="00F1294D">
      <w:pPr>
        <w:pStyle w:val="Lista"/>
      </w:pPr>
      <w:r>
        <w:t xml:space="preserve">in </w:t>
      </w:r>
      <w:r>
        <w:fldChar w:fldCharType="begin"/>
      </w:r>
      <w:r>
        <w:instrText xml:space="preserve"> REF _Ref201760007 \h </w:instrText>
      </w:r>
      <w:r>
        <w:fldChar w:fldCharType="separate"/>
      </w:r>
      <w:r w:rsidR="00510B1B">
        <w:t xml:space="preserve">Figure </w:t>
      </w:r>
      <w:r w:rsidR="00510B1B">
        <w:rPr>
          <w:noProof/>
        </w:rPr>
        <w:t>5.2</w:t>
      </w:r>
      <w:r w:rsidR="00510B1B">
        <w:t>.</w:t>
      </w:r>
      <w:r w:rsidR="00510B1B">
        <w:rPr>
          <w:noProof/>
        </w:rPr>
        <w:t>B</w:t>
      </w:r>
      <w:r>
        <w:fldChar w:fldCharType="end"/>
      </w:r>
      <w:r>
        <w:t>, three vertical bars denoting the number three → III+</w:t>
      </w:r>
    </w:p>
    <w:p w14:paraId="77F08DC7" w14:textId="2B13E9B4" w:rsidR="00F1294D" w:rsidRDefault="00F1294D" w:rsidP="00F1294D">
      <w:pPr>
        <w:pStyle w:val="Lista"/>
      </w:pPr>
      <w:r>
        <w:t>for the editorial spacing of such numbers, see §</w:t>
      </w:r>
      <w:r>
        <w:fldChar w:fldCharType="begin"/>
      </w:r>
      <w:r>
        <w:instrText xml:space="preserve"> REF _Ref201745374 \r \h </w:instrText>
      </w:r>
      <w:r>
        <w:fldChar w:fldCharType="separate"/>
      </w:r>
      <w:r w:rsidR="00510B1B">
        <w:t>5.2.1</w:t>
      </w:r>
      <w:r>
        <w:fldChar w:fldCharType="end"/>
      </w:r>
    </w:p>
    <w:p w14:paraId="627C09B2" w14:textId="77777777" w:rsidR="00F1294D" w:rsidRDefault="00F1294D" w:rsidP="00F1294D"/>
    <w:p w14:paraId="4B8CDBFD" w14:textId="77777777" w:rsidR="00F1294D" w:rsidRDefault="00F1294D" w:rsidP="00F1294D">
      <w:pPr>
        <w:pStyle w:val="Cmsor3"/>
      </w:pPr>
      <w:bookmarkStart w:id="407" w:name="_Ref23770948"/>
      <w:bookmarkStart w:id="408" w:name="_Toc199757574"/>
      <w:bookmarkStart w:id="409" w:name="_Toc204157225"/>
      <w:r>
        <w:lastRenderedPageBreak/>
        <w:t>Fraction signs</w:t>
      </w:r>
      <w:bookmarkEnd w:id="407"/>
      <w:bookmarkEnd w:id="408"/>
      <w:bookmarkEnd w:id="409"/>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F1294D" w14:paraId="3860921B" w14:textId="77777777" w:rsidTr="000C7409">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75E04915" w14:textId="2A000C40" w:rsidR="00F1294D" w:rsidRDefault="00F1294D" w:rsidP="00F1294D">
            <w:pPr>
              <w:pStyle w:val="Kpalrs"/>
            </w:pPr>
            <w:bookmarkStart w:id="410" w:name="_Ref201760597"/>
            <w:r>
              <w:t xml:space="preserve">Figure </w:t>
            </w:r>
            <w:fldSimple w:instr=" STYLEREF 2 \s ">
              <w:r w:rsidR="00510B1B">
                <w:rPr>
                  <w:noProof/>
                </w:rPr>
                <w:t>5.2</w:t>
              </w:r>
            </w:fldSimple>
            <w:r>
              <w:t>.</w:t>
            </w:r>
            <w:fldSimple w:instr=" SEQ Figure \* ALPHABETIC \s 2 ">
              <w:r w:rsidR="00510B1B">
                <w:rPr>
                  <w:noProof/>
                </w:rPr>
                <w:t>C</w:t>
              </w:r>
            </w:fldSimple>
            <w:bookmarkEnd w:id="410"/>
            <w:r>
              <w:t>. Numbers greater than 9</w:t>
            </w:r>
          </w:p>
        </w:tc>
      </w:tr>
      <w:tr w:rsidR="00F1294D" w14:paraId="41122A1A" w14:textId="77777777" w:rsidTr="000C7409">
        <w:trPr>
          <w:jc w:val="right"/>
        </w:trPr>
        <w:tc>
          <w:tcPr>
            <w:tcW w:w="984" w:type="dxa"/>
            <w:shd w:val="clear" w:color="auto" w:fill="F0F7D7"/>
          </w:tcPr>
          <w:p w14:paraId="6BD1E9CD" w14:textId="77777777" w:rsidR="00F1294D" w:rsidRDefault="00F1294D" w:rsidP="00F1294D">
            <w:pPr>
              <w:keepNext/>
              <w:jc w:val="center"/>
            </w:pPr>
            <w:r>
              <w:t>1</w:t>
            </w:r>
          </w:p>
        </w:tc>
        <w:tc>
          <w:tcPr>
            <w:tcW w:w="0" w:type="auto"/>
            <w:shd w:val="clear" w:color="auto" w:fill="F0F7D7"/>
          </w:tcPr>
          <w:p w14:paraId="6F034F10" w14:textId="77777777" w:rsidR="00F1294D" w:rsidRDefault="00F1294D" w:rsidP="00F1294D">
            <w:pPr>
              <w:keepNext/>
              <w:jc w:val="center"/>
            </w:pPr>
            <w:r>
              <w:t>2</w:t>
            </w:r>
          </w:p>
        </w:tc>
        <w:tc>
          <w:tcPr>
            <w:tcW w:w="0" w:type="auto"/>
            <w:shd w:val="clear" w:color="auto" w:fill="F0F7D7"/>
          </w:tcPr>
          <w:p w14:paraId="6CFD00BC" w14:textId="77777777" w:rsidR="00F1294D" w:rsidRDefault="00F1294D" w:rsidP="00F1294D">
            <w:pPr>
              <w:keepNext/>
              <w:jc w:val="center"/>
            </w:pPr>
            <w:r>
              <w:t>3</w:t>
            </w:r>
          </w:p>
        </w:tc>
      </w:tr>
      <w:tr w:rsidR="00F1294D" w14:paraId="0F494756" w14:textId="77777777" w:rsidTr="000C7409">
        <w:trPr>
          <w:trHeight w:val="1134"/>
          <w:jc w:val="right"/>
        </w:trPr>
        <w:tc>
          <w:tcPr>
            <w:tcW w:w="984" w:type="dxa"/>
          </w:tcPr>
          <w:p w14:paraId="70E60062" w14:textId="77777777" w:rsidR="00F1294D" w:rsidRDefault="00F1294D" w:rsidP="00F1294D">
            <w:pPr>
              <w:pStyle w:val="Image"/>
            </w:pPr>
            <w:r>
              <w:drawing>
                <wp:inline distT="0" distB="0" distL="0" distR="0" wp14:anchorId="3495EA1C" wp14:editId="764301CB">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42A9A0BE" w14:textId="77777777" w:rsidR="00F1294D" w:rsidRDefault="00F1294D" w:rsidP="00F1294D">
            <w:pPr>
              <w:pStyle w:val="Image"/>
            </w:pPr>
            <w:r>
              <w:drawing>
                <wp:inline distT="0" distB="0" distL="0" distR="0" wp14:anchorId="03A8CFD9" wp14:editId="7E3A581F">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00887DA8" w14:textId="77777777" w:rsidR="00F1294D" w:rsidRDefault="00F1294D" w:rsidP="00F1294D">
            <w:pPr>
              <w:pStyle w:val="Image"/>
            </w:pPr>
            <w:r>
              <w:drawing>
                <wp:inline distT="0" distB="0" distL="0" distR="0" wp14:anchorId="1F53A87B" wp14:editId="67733D0A">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F1294D" w14:paraId="17FCB863" w14:textId="77777777" w:rsidTr="000C7409">
        <w:trPr>
          <w:jc w:val="right"/>
        </w:trPr>
        <w:tc>
          <w:tcPr>
            <w:tcW w:w="984" w:type="dxa"/>
          </w:tcPr>
          <w:p w14:paraId="094275A7" w14:textId="77777777" w:rsidR="00F1294D" w:rsidRDefault="00F1294D" w:rsidP="00F1294D">
            <w:pPr>
              <w:jc w:val="center"/>
              <w:rPr>
                <w:rStyle w:val="Foreign"/>
              </w:rPr>
            </w:pPr>
            <w:r>
              <w:t>½</w:t>
            </w:r>
          </w:p>
        </w:tc>
        <w:tc>
          <w:tcPr>
            <w:tcW w:w="0" w:type="auto"/>
          </w:tcPr>
          <w:p w14:paraId="55A84A9E" w14:textId="77777777" w:rsidR="00F1294D" w:rsidRDefault="00F1294D" w:rsidP="00F1294D">
            <w:pPr>
              <w:jc w:val="center"/>
            </w:pPr>
            <w:r>
              <w:t>½</w:t>
            </w:r>
          </w:p>
        </w:tc>
        <w:tc>
          <w:tcPr>
            <w:tcW w:w="0" w:type="auto"/>
          </w:tcPr>
          <w:p w14:paraId="34436169" w14:textId="77777777" w:rsidR="00F1294D" w:rsidRDefault="00F1294D" w:rsidP="00F1294D">
            <w:pPr>
              <w:jc w:val="center"/>
            </w:pPr>
            <w:r>
              <w:t>1/40+</w:t>
            </w:r>
          </w:p>
        </w:tc>
      </w:tr>
    </w:tbl>
    <w:p w14:paraId="553A6D21" w14:textId="77777777" w:rsidR="00F1294D" w:rsidRDefault="00F1294D" w:rsidP="00F1294D">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3D79698C" w14:textId="77777777" w:rsidR="00F1294D" w:rsidRDefault="00F1294D" w:rsidP="00F1294D">
      <w:pPr>
        <w:pStyle w:val="Lista"/>
      </w:pPr>
      <w:r>
        <w:t>use the vulgar fraction signs for the following fractions:</w:t>
      </w:r>
    </w:p>
    <w:p w14:paraId="75D30289" w14:textId="1B25F94B" w:rsidR="00F1294D" w:rsidRDefault="00F1294D" w:rsidP="00F1294D">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510B1B">
        <w:t xml:space="preserve">Figure </w:t>
      </w:r>
      <w:r w:rsidR="00510B1B">
        <w:rPr>
          <w:noProof/>
        </w:rPr>
        <w:t>5.2</w:t>
      </w:r>
      <w:r w:rsidR="00510B1B">
        <w:t>.</w:t>
      </w:r>
      <w:r w:rsidR="00510B1B">
        <w:rPr>
          <w:noProof/>
        </w:rPr>
        <w:t>C</w:t>
      </w:r>
      <w:r>
        <w:fldChar w:fldCharType="end"/>
      </w:r>
      <w:r>
        <w:t>/1</w:t>
      </w:r>
    </w:p>
    <w:p w14:paraId="3B154A70" w14:textId="0E900B5D" w:rsidR="00F1294D" w:rsidRDefault="00F1294D" w:rsidP="00F1294D">
      <w:pPr>
        <w:pStyle w:val="Lista3"/>
      </w:pPr>
      <w:r>
        <w:t xml:space="preserve">double-barred variants of the cross-shaped Khmer fraction sign, as in </w:t>
      </w:r>
      <w:r>
        <w:fldChar w:fldCharType="begin"/>
      </w:r>
      <w:r>
        <w:instrText xml:space="preserve"> REF _Ref201760597 \h </w:instrText>
      </w:r>
      <w:r>
        <w:fldChar w:fldCharType="separate"/>
      </w:r>
      <w:r w:rsidR="00510B1B">
        <w:t xml:space="preserve">Figure </w:t>
      </w:r>
      <w:r w:rsidR="00510B1B">
        <w:rPr>
          <w:noProof/>
        </w:rPr>
        <w:t>5.2</w:t>
      </w:r>
      <w:r w:rsidR="00510B1B">
        <w:t>.</w:t>
      </w:r>
      <w:r w:rsidR="00510B1B">
        <w:rPr>
          <w:noProof/>
        </w:rPr>
        <w:t>C</w:t>
      </w:r>
      <w:r>
        <w:fldChar w:fldCharType="end"/>
      </w:r>
      <w:r>
        <w:t>/2, shall always be transliterated likewise, as ½</w:t>
      </w:r>
    </w:p>
    <w:p w14:paraId="3AD59084" w14:textId="77777777" w:rsidR="00F1294D" w:rsidRDefault="00F1294D" w:rsidP="00F1294D">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2E15EC06" w14:textId="77777777" w:rsidR="00F1294D" w:rsidRDefault="00F1294D" w:rsidP="00F1294D">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1A0C7461" w14:textId="77777777" w:rsidR="00F1294D" w:rsidRDefault="00F1294D" w:rsidP="00F1294D">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6AD96AAD" w14:textId="77777777" w:rsidR="00F1294D" w:rsidRDefault="00F1294D" w:rsidP="00F1294D">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31DE6CF4" w14:textId="77777777" w:rsidR="00F1294D" w:rsidRDefault="00F1294D" w:rsidP="00F1294D">
      <w:pPr>
        <w:pStyle w:val="Lista"/>
      </w:pPr>
      <w:r>
        <w:t>for any fraction signs other than the above, transliterate as a common fraction using a slash, and add a + sign after the denominator, e.g.</w:t>
      </w:r>
    </w:p>
    <w:p w14:paraId="3D069B17" w14:textId="77777777" w:rsidR="00F1294D" w:rsidRDefault="00F1294D" w:rsidP="00F1294D">
      <w:pPr>
        <w:pStyle w:val="Lista2"/>
      </w:pPr>
      <w:r>
        <w:t xml:space="preserve">one eighth  → 1/8+ </w:t>
      </w:r>
    </w:p>
    <w:p w14:paraId="4178A203" w14:textId="051BCC68" w:rsidR="00F1294D" w:rsidRDefault="00F1294D" w:rsidP="00F1294D">
      <w:pPr>
        <w:pStyle w:val="Lista2"/>
      </w:pPr>
      <w:r>
        <w:t xml:space="preserve">one fortieth → 1/40+  as in the Tamil fraction sign of </w:t>
      </w:r>
      <w:r>
        <w:fldChar w:fldCharType="begin"/>
      </w:r>
      <w:r>
        <w:instrText xml:space="preserve"> REF _Ref201760597 \h </w:instrText>
      </w:r>
      <w:r>
        <w:fldChar w:fldCharType="separate"/>
      </w:r>
      <w:r w:rsidR="00510B1B">
        <w:t xml:space="preserve">Figure </w:t>
      </w:r>
      <w:r w:rsidR="00510B1B">
        <w:rPr>
          <w:noProof/>
        </w:rPr>
        <w:t>5.2</w:t>
      </w:r>
      <w:r w:rsidR="00510B1B">
        <w:t>.</w:t>
      </w:r>
      <w:r w:rsidR="00510B1B">
        <w:rPr>
          <w:noProof/>
        </w:rPr>
        <w:t>C</w:t>
      </w:r>
      <w:r>
        <w:fldChar w:fldCharType="end"/>
      </w:r>
      <w:r>
        <w:t>/1</w:t>
      </w:r>
    </w:p>
    <w:p w14:paraId="4BEC3311" w14:textId="658B10A9" w:rsidR="00F1294D" w:rsidRDefault="00F1294D" w:rsidP="00F1294D">
      <w:pPr>
        <w:pStyle w:val="Lista"/>
      </w:pPr>
      <w:bookmarkStart w:id="411" w:name="_fxkp7m4gvcim" w:colFirst="0" w:colLast="0"/>
      <w:bookmarkEnd w:id="411"/>
      <w:r>
        <w:t>for the editorial spacing of such numbers, see §</w:t>
      </w:r>
      <w:r>
        <w:fldChar w:fldCharType="begin"/>
      </w:r>
      <w:r>
        <w:instrText xml:space="preserve"> REF _Ref201745374 \r \h </w:instrText>
      </w:r>
      <w:r>
        <w:fldChar w:fldCharType="separate"/>
      </w:r>
      <w:r w:rsidR="00510B1B">
        <w:t>5.2.1</w:t>
      </w:r>
      <w:r>
        <w:fldChar w:fldCharType="end"/>
      </w:r>
    </w:p>
    <w:p w14:paraId="1C3BCBE9" w14:textId="22807503" w:rsidR="000C7409" w:rsidRDefault="00000000">
      <w:pPr>
        <w:pStyle w:val="Cmsor1"/>
      </w:pPr>
      <w:bookmarkStart w:id="412" w:name="_Toc204157226"/>
      <w:r>
        <w:lastRenderedPageBreak/>
        <w:t>Transliterating non-alpha</w:t>
      </w:r>
      <w:r w:rsidR="00F1294D">
        <w:t>numeric</w:t>
      </w:r>
      <w:r>
        <w:t xml:space="preserve"> signs</w:t>
      </w:r>
      <w:bookmarkEnd w:id="325"/>
      <w:bookmarkEnd w:id="326"/>
      <w:bookmarkEnd w:id="412"/>
    </w:p>
    <w:p w14:paraId="70ECBD66" w14:textId="5353FF1D" w:rsidR="00FF4292" w:rsidRDefault="00FF4292" w:rsidP="000769BE">
      <w:pPr>
        <w:rPr>
          <w:lang w:eastAsia="en-US" w:bidi="ar-SA"/>
        </w:rPr>
      </w:pPr>
      <w:r>
        <w:t xml:space="preserve">When transliterating a source text, we are only concerned with signs which </w:t>
      </w:r>
      <w:r w:rsidR="000769BE">
        <w:t xml:space="preserve">are either known to belong to the conventional inventory of its script, or </w:t>
      </w:r>
      <w:r>
        <w:t xml:space="preserve">are integral to the text. </w:t>
      </w:r>
      <w:r w:rsidR="000769BE">
        <w:t>Graphic elements peripheral to the text of an inscription or manuscript, chiefly decorative features and premodern editorial marks, are to be ignored (§</w:t>
      </w:r>
      <w:r w:rsidR="000769BE">
        <w:fldChar w:fldCharType="begin"/>
      </w:r>
      <w:r w:rsidR="000769BE">
        <w:instrText xml:space="preserve"> REF _Ref203034528 \r \h </w:instrText>
      </w:r>
      <w:r w:rsidR="000769BE">
        <w:fldChar w:fldCharType="separate"/>
      </w:r>
      <w:r w:rsidR="000769BE">
        <w:t>3.6.1</w:t>
      </w:r>
      <w:r w:rsidR="000769BE">
        <w:fldChar w:fldCharType="end"/>
      </w:r>
      <w:r w:rsidR="000769BE">
        <w:t xml:space="preserve">). Conversely, signs which do not differ conspicuously in size from, and are smoothly integrated into the linear flow of, alphanumeric glyphs (i.e. which </w:t>
      </w:r>
      <w:r>
        <w:t>occupy the same kind of segmental space as alphanumeric signs</w:t>
      </w:r>
      <w:r w:rsidR="000769BE">
        <w:t xml:space="preserve">) are considered on a par with proper graphemes and must be represented explicitly in transliteration, even if </w:t>
      </w:r>
      <w:r>
        <w:t>their precise graphematic function may not be definable.</w:t>
      </w:r>
      <w:r w:rsidR="00014207">
        <w:t xml:space="preserve"> Since some non-alphanumeric signs are derived from alphanumeric glyphs, it may be difficult to make a categorical distinction. Guidelines for this are given in §</w:t>
      </w:r>
      <w:r w:rsidR="00014207">
        <w:fldChar w:fldCharType="begin"/>
      </w:r>
      <w:r w:rsidR="00014207">
        <w:instrText xml:space="preserve"> PAGEREF _Ref204185111 \h </w:instrText>
      </w:r>
      <w:r w:rsidR="00014207">
        <w:fldChar w:fldCharType="separate"/>
      </w:r>
      <w:r w:rsidR="00014207">
        <w:rPr>
          <w:noProof/>
        </w:rPr>
        <w:t>51</w:t>
      </w:r>
      <w:r w:rsidR="00014207">
        <w:fldChar w:fldCharType="end"/>
      </w:r>
      <w:r w:rsidR="00014207">
        <w:t>.</w:t>
      </w:r>
    </w:p>
    <w:p w14:paraId="707BA551" w14:textId="614E465F" w:rsidR="00DF5624" w:rsidRDefault="00FF4292" w:rsidP="005031BD">
      <w:pPr>
        <w:pStyle w:val="Normlbehzs"/>
        <w:rPr>
          <w:lang w:eastAsia="en-US" w:bidi="ar-SA"/>
        </w:rPr>
      </w:pPr>
      <w:r>
        <w:rPr>
          <w:lang w:eastAsia="en-US" w:bidi="ar-SA"/>
        </w:rPr>
        <w:t xml:space="preserve">Certain </w:t>
      </w:r>
      <w:r w:rsidR="00014207">
        <w:rPr>
          <w:lang w:eastAsia="en-US" w:bidi="ar-SA"/>
        </w:rPr>
        <w:t xml:space="preserve">non-alphanumeric </w:t>
      </w:r>
      <w:r>
        <w:rPr>
          <w:lang w:eastAsia="en-US" w:bidi="ar-SA"/>
        </w:rPr>
        <w:t>signs</w:t>
      </w:r>
      <w:r w:rsidR="00014207">
        <w:rPr>
          <w:lang w:eastAsia="en-US" w:bidi="ar-SA"/>
        </w:rPr>
        <w:t xml:space="preserve"> </w:t>
      </w:r>
      <w:r>
        <w:rPr>
          <w:lang w:eastAsia="en-US" w:bidi="ar-SA"/>
        </w:rPr>
        <w:t xml:space="preserve">have an unambiguously identifiable graphematic function that pertains to </w:t>
      </w:r>
      <w:r w:rsidR="0016030A">
        <w:rPr>
          <w:lang w:eastAsia="en-US" w:bidi="ar-SA"/>
        </w:rPr>
        <w:t>a concrete level of the</w:t>
      </w:r>
      <w:r>
        <w:rPr>
          <w:lang w:eastAsia="en-US" w:bidi="ar-SA"/>
        </w:rPr>
        <w:t xml:space="preserve"> linguistic </w:t>
      </w:r>
      <w:r w:rsidR="003A103F">
        <w:rPr>
          <w:lang w:eastAsia="en-US" w:bidi="ar-SA"/>
        </w:rPr>
        <w:t xml:space="preserve">content of </w:t>
      </w:r>
      <w:r>
        <w:rPr>
          <w:lang w:eastAsia="en-US" w:bidi="ar-SA"/>
        </w:rPr>
        <w:t>the written text</w:t>
      </w:r>
      <w:r w:rsidR="00543003">
        <w:rPr>
          <w:lang w:eastAsia="en-US" w:bidi="ar-SA"/>
        </w:rPr>
        <w:t xml:space="preserve"> (§</w:t>
      </w:r>
      <w:r w:rsidR="00543003">
        <w:rPr>
          <w:lang w:eastAsia="en-US" w:bidi="ar-SA"/>
        </w:rPr>
        <w:fldChar w:fldCharType="begin"/>
      </w:r>
      <w:r w:rsidR="00543003">
        <w:rPr>
          <w:lang w:eastAsia="en-US" w:bidi="ar-SA"/>
        </w:rPr>
        <w:instrText xml:space="preserve"> REF _Ref204156508 \r \h </w:instrText>
      </w:r>
      <w:r w:rsidR="00543003">
        <w:rPr>
          <w:lang w:eastAsia="en-US" w:bidi="ar-SA"/>
        </w:rPr>
      </w:r>
      <w:r w:rsidR="00543003">
        <w:rPr>
          <w:lang w:eastAsia="en-US" w:bidi="ar-SA"/>
        </w:rPr>
        <w:fldChar w:fldCharType="separate"/>
      </w:r>
      <w:r w:rsidR="00543003">
        <w:rPr>
          <w:lang w:eastAsia="en-US" w:bidi="ar-SA"/>
        </w:rPr>
        <w:t>6.1</w:t>
      </w:r>
      <w:r w:rsidR="00543003">
        <w:rPr>
          <w:lang w:eastAsia="en-US" w:bidi="ar-SA"/>
        </w:rPr>
        <w:fldChar w:fldCharType="end"/>
      </w:r>
      <w:r w:rsidR="00543003">
        <w:rPr>
          <w:lang w:eastAsia="en-US" w:bidi="ar-SA"/>
        </w:rPr>
        <w:t>)</w:t>
      </w:r>
      <w:r>
        <w:rPr>
          <w:lang w:eastAsia="en-US" w:bidi="ar-SA"/>
        </w:rPr>
        <w:t xml:space="preserve">. </w:t>
      </w:r>
      <w:r w:rsidR="00543003">
        <w:rPr>
          <w:lang w:eastAsia="en-US" w:bidi="ar-SA"/>
        </w:rPr>
        <w:t xml:space="preserve">Such signs, which together might be called ‘concrete graphematic signs’, include the </w:t>
      </w:r>
      <w:r w:rsidR="00543003" w:rsidRPr="00F1294D">
        <w:rPr>
          <w:rStyle w:val="Foreign"/>
        </w:rPr>
        <w:t>avagraha</w:t>
      </w:r>
      <w:r w:rsidR="00543003">
        <w:rPr>
          <w:lang w:eastAsia="en-US" w:bidi="ar-SA"/>
        </w:rPr>
        <w:t xml:space="preserve"> (§</w:t>
      </w:r>
      <w:r w:rsidR="00543003">
        <w:rPr>
          <w:lang w:eastAsia="en-US" w:bidi="ar-SA"/>
        </w:rPr>
        <w:fldChar w:fldCharType="begin"/>
      </w:r>
      <w:r w:rsidR="00543003">
        <w:rPr>
          <w:lang w:eastAsia="en-US" w:bidi="ar-SA"/>
        </w:rPr>
        <w:instrText xml:space="preserve"> REF _Ref201846134 \r \h </w:instrText>
      </w:r>
      <w:r w:rsidR="00543003">
        <w:rPr>
          <w:lang w:eastAsia="en-US" w:bidi="ar-SA"/>
        </w:rPr>
      </w:r>
      <w:r w:rsidR="00543003">
        <w:rPr>
          <w:lang w:eastAsia="en-US" w:bidi="ar-SA"/>
        </w:rPr>
        <w:fldChar w:fldCharType="separate"/>
      </w:r>
      <w:r w:rsidR="00543003">
        <w:rPr>
          <w:lang w:eastAsia="en-US" w:bidi="ar-SA"/>
        </w:rPr>
        <w:t>6.1.1</w:t>
      </w:r>
      <w:r w:rsidR="00543003">
        <w:rPr>
          <w:lang w:eastAsia="en-US" w:bidi="ar-SA"/>
        </w:rPr>
        <w:fldChar w:fldCharType="end"/>
      </w:r>
      <w:r w:rsidR="00543003">
        <w:rPr>
          <w:lang w:eastAsia="en-US" w:bidi="ar-SA"/>
        </w:rPr>
        <w:t>)</w:t>
      </w:r>
      <w:r w:rsidR="004A4BF2">
        <w:rPr>
          <w:lang w:eastAsia="en-US" w:bidi="ar-SA"/>
        </w:rPr>
        <w:t>, the abbreviation mark (§</w:t>
      </w:r>
      <w:r w:rsidR="004A4BF2">
        <w:rPr>
          <w:lang w:eastAsia="en-US" w:bidi="ar-SA"/>
        </w:rPr>
        <w:fldChar w:fldCharType="begin"/>
      </w:r>
      <w:r w:rsidR="004A4BF2">
        <w:rPr>
          <w:lang w:eastAsia="en-US" w:bidi="ar-SA"/>
        </w:rPr>
        <w:instrText xml:space="preserve"> REF _Ref204175528 \r \h </w:instrText>
      </w:r>
      <w:r w:rsidR="004A4BF2">
        <w:rPr>
          <w:lang w:eastAsia="en-US" w:bidi="ar-SA"/>
        </w:rPr>
      </w:r>
      <w:r w:rsidR="004A4BF2">
        <w:rPr>
          <w:lang w:eastAsia="en-US" w:bidi="ar-SA"/>
        </w:rPr>
        <w:fldChar w:fldCharType="separate"/>
      </w:r>
      <w:r w:rsidR="004A4BF2">
        <w:rPr>
          <w:lang w:eastAsia="en-US" w:bidi="ar-SA"/>
        </w:rPr>
        <w:t>6.1.2</w:t>
      </w:r>
      <w:r w:rsidR="004A4BF2">
        <w:rPr>
          <w:lang w:eastAsia="en-US" w:bidi="ar-SA"/>
        </w:rPr>
        <w:fldChar w:fldCharType="end"/>
      </w:r>
      <w:r w:rsidR="004A4BF2">
        <w:rPr>
          <w:lang w:eastAsia="en-US" w:bidi="ar-SA"/>
        </w:rPr>
        <w:t>)</w:t>
      </w:r>
      <w:r w:rsidR="00543003">
        <w:rPr>
          <w:lang w:eastAsia="en-US" w:bidi="ar-SA"/>
        </w:rPr>
        <w:t xml:space="preserve"> </w:t>
      </w:r>
      <w:r w:rsidR="004A4BF2">
        <w:rPr>
          <w:lang w:eastAsia="en-US" w:bidi="ar-SA"/>
        </w:rPr>
        <w:t>and</w:t>
      </w:r>
      <w:r w:rsidR="00543003">
        <w:rPr>
          <w:lang w:eastAsia="en-US" w:bidi="ar-SA"/>
        </w:rPr>
        <w:t xml:space="preserve"> </w:t>
      </w:r>
      <w:r w:rsidR="00485FB3">
        <w:t>ideographic</w:t>
      </w:r>
      <w:r w:rsidR="00DF5624">
        <w:rPr>
          <w:lang w:eastAsia="en-US" w:bidi="ar-SA"/>
        </w:rPr>
        <w:t xml:space="preserve"> </w:t>
      </w:r>
      <w:r w:rsidR="00AC79D4">
        <w:rPr>
          <w:lang w:eastAsia="en-US" w:bidi="ar-SA"/>
        </w:rPr>
        <w:t xml:space="preserve">signs </w:t>
      </w:r>
      <w:r w:rsidR="00543003">
        <w:rPr>
          <w:lang w:eastAsia="en-US" w:bidi="ar-SA"/>
        </w:rPr>
        <w:t>(§</w:t>
      </w:r>
      <w:r w:rsidR="00543003">
        <w:rPr>
          <w:lang w:eastAsia="en-US" w:bidi="ar-SA"/>
        </w:rPr>
        <w:fldChar w:fldCharType="begin"/>
      </w:r>
      <w:r w:rsidR="00543003">
        <w:rPr>
          <w:lang w:eastAsia="en-US" w:bidi="ar-SA"/>
        </w:rPr>
        <w:instrText xml:space="preserve"> REF _Ref204154813 \r \h </w:instrText>
      </w:r>
      <w:r w:rsidR="00543003">
        <w:rPr>
          <w:lang w:eastAsia="en-US" w:bidi="ar-SA"/>
        </w:rPr>
      </w:r>
      <w:r w:rsidR="00543003">
        <w:rPr>
          <w:lang w:eastAsia="en-US" w:bidi="ar-SA"/>
        </w:rPr>
        <w:fldChar w:fldCharType="separate"/>
      </w:r>
      <w:r w:rsidR="00543003">
        <w:rPr>
          <w:lang w:eastAsia="en-US" w:bidi="ar-SA"/>
        </w:rPr>
        <w:t>6.1.2</w:t>
      </w:r>
      <w:r w:rsidR="00543003">
        <w:rPr>
          <w:lang w:eastAsia="en-US" w:bidi="ar-SA"/>
        </w:rPr>
        <w:fldChar w:fldCharType="end"/>
      </w:r>
      <w:r w:rsidR="00543003">
        <w:rPr>
          <w:lang w:eastAsia="en-US" w:bidi="ar-SA"/>
        </w:rPr>
        <w:t>).</w:t>
      </w:r>
      <w:r w:rsidR="00DF5624">
        <w:rPr>
          <w:lang w:eastAsia="en-US" w:bidi="ar-SA"/>
        </w:rPr>
        <w:t xml:space="preserve"> Like alphanumeric graphemes, concrete graphematic signs are represented in transliteration by a target character or shorthand according to their function, while their graphetic appearance is ignored.</w:t>
      </w:r>
    </w:p>
    <w:p w14:paraId="403EF098" w14:textId="4D0DA7E2" w:rsidR="00E240E5" w:rsidRDefault="00543003" w:rsidP="005031BD">
      <w:pPr>
        <w:pStyle w:val="Normlbehzs"/>
        <w:rPr>
          <w:lang w:eastAsia="en-US" w:bidi="ar-SA"/>
        </w:rPr>
      </w:pPr>
      <w:r>
        <w:rPr>
          <w:lang w:eastAsia="en-US" w:bidi="ar-SA"/>
        </w:rPr>
        <w:t xml:space="preserve">Other </w:t>
      </w:r>
      <w:r w:rsidR="00014207">
        <w:rPr>
          <w:lang w:eastAsia="en-US" w:bidi="ar-SA"/>
        </w:rPr>
        <w:t>non-alphanumeric signs</w:t>
      </w:r>
      <w:r w:rsidR="00014207">
        <w:rPr>
          <w:lang w:eastAsia="en-US" w:bidi="ar-SA"/>
        </w:rPr>
        <w:t xml:space="preserve"> </w:t>
      </w:r>
      <w:r>
        <w:rPr>
          <w:lang w:eastAsia="en-US" w:bidi="ar-SA"/>
        </w:rPr>
        <w:t xml:space="preserve">fulfil a graphematic function that is less circumscribed and/or </w:t>
      </w:r>
      <w:r w:rsidR="004A4BF2">
        <w:rPr>
          <w:lang w:eastAsia="en-US" w:bidi="ar-SA"/>
        </w:rPr>
        <w:t xml:space="preserve">pertains </w:t>
      </w:r>
      <w:r>
        <w:rPr>
          <w:lang w:eastAsia="en-US" w:bidi="ar-SA"/>
        </w:rPr>
        <w:t xml:space="preserve">to </w:t>
      </w:r>
      <w:r w:rsidR="004A4BF2">
        <w:rPr>
          <w:lang w:eastAsia="en-US" w:bidi="ar-SA"/>
        </w:rPr>
        <w:t xml:space="preserve">a more abstract level of the text’s </w:t>
      </w:r>
      <w:r>
        <w:rPr>
          <w:lang w:eastAsia="en-US" w:bidi="ar-SA"/>
        </w:rPr>
        <w:t xml:space="preserve">linguistic content. </w:t>
      </w:r>
      <w:r w:rsidR="0061203E">
        <w:rPr>
          <w:lang w:eastAsia="en-US" w:bidi="ar-SA"/>
        </w:rPr>
        <w:t>We use the umbrella term ‘symbol’ for all graphic signs whose graphetic appearance is represented in our editions (§</w:t>
      </w:r>
      <w:r w:rsidR="0061203E">
        <w:rPr>
          <w:lang w:eastAsia="en-US" w:bidi="ar-SA"/>
        </w:rPr>
        <w:fldChar w:fldCharType="begin"/>
      </w:r>
      <w:r w:rsidR="0061203E">
        <w:rPr>
          <w:lang w:eastAsia="en-US" w:bidi="ar-SA"/>
        </w:rPr>
        <w:instrText xml:space="preserve"> REF _Ref204156523 \r \h </w:instrText>
      </w:r>
      <w:r w:rsidR="0061203E">
        <w:rPr>
          <w:lang w:eastAsia="en-US" w:bidi="ar-SA"/>
        </w:rPr>
      </w:r>
      <w:r w:rsidR="0061203E">
        <w:rPr>
          <w:lang w:eastAsia="en-US" w:bidi="ar-SA"/>
        </w:rPr>
        <w:fldChar w:fldCharType="separate"/>
      </w:r>
      <w:r w:rsidR="0061203E">
        <w:rPr>
          <w:lang w:eastAsia="en-US" w:bidi="ar-SA"/>
        </w:rPr>
        <w:t>6.2</w:t>
      </w:r>
      <w:r w:rsidR="0061203E">
        <w:rPr>
          <w:lang w:eastAsia="en-US" w:bidi="ar-SA"/>
        </w:rPr>
        <w:fldChar w:fldCharType="end"/>
      </w:r>
      <w:r w:rsidR="0061203E">
        <w:rPr>
          <w:lang w:eastAsia="en-US" w:bidi="ar-SA"/>
        </w:rPr>
        <w:t>). The graphematic function of some symbols, together referred to as ‘functional symbols’, is determinable</w:t>
      </w:r>
      <w:r w:rsidR="005031BD">
        <w:rPr>
          <w:lang w:eastAsia="en-US" w:bidi="ar-SA"/>
        </w:rPr>
        <w:t>.</w:t>
      </w:r>
      <w:r w:rsidR="0061203E">
        <w:rPr>
          <w:lang w:eastAsia="en-US" w:bidi="ar-SA"/>
        </w:rPr>
        <w:t xml:space="preserve"> </w:t>
      </w:r>
      <w:r w:rsidR="00510B1B">
        <w:rPr>
          <w:lang w:eastAsia="en-US" w:bidi="ar-SA"/>
        </w:rPr>
        <w:t xml:space="preserve">The most prominent members of this class are punctuation </w:t>
      </w:r>
      <w:r w:rsidR="005031BD">
        <w:rPr>
          <w:lang w:eastAsia="en-US" w:bidi="ar-SA"/>
        </w:rPr>
        <w:t>signs</w:t>
      </w:r>
      <w:r w:rsidR="00510B1B">
        <w:rPr>
          <w:lang w:eastAsia="en-US" w:bidi="ar-SA"/>
        </w:rPr>
        <w:t xml:space="preserve"> </w:t>
      </w:r>
      <w:r w:rsidR="00B53588">
        <w:rPr>
          <w:lang w:eastAsia="en-US" w:bidi="ar-SA"/>
        </w:rPr>
        <w:t>(§</w:t>
      </w:r>
      <w:r w:rsidR="00B53588">
        <w:rPr>
          <w:lang w:eastAsia="en-US" w:bidi="ar-SA"/>
        </w:rPr>
        <w:fldChar w:fldCharType="begin"/>
      </w:r>
      <w:r w:rsidR="00B53588">
        <w:rPr>
          <w:lang w:eastAsia="en-US" w:bidi="ar-SA"/>
        </w:rPr>
        <w:instrText xml:space="preserve"> REF _Ref203468812 \r \h </w:instrText>
      </w:r>
      <w:r w:rsidR="00B53588">
        <w:rPr>
          <w:lang w:eastAsia="en-US" w:bidi="ar-SA"/>
        </w:rPr>
      </w:r>
      <w:r w:rsidR="00B53588">
        <w:rPr>
          <w:lang w:eastAsia="en-US" w:bidi="ar-SA"/>
        </w:rPr>
        <w:fldChar w:fldCharType="separate"/>
      </w:r>
      <w:r w:rsidR="00510B1B">
        <w:rPr>
          <w:lang w:eastAsia="en-US" w:bidi="ar-SA"/>
        </w:rPr>
        <w:t>6.2.1</w:t>
      </w:r>
      <w:r w:rsidR="00B53588">
        <w:rPr>
          <w:lang w:eastAsia="en-US" w:bidi="ar-SA"/>
        </w:rPr>
        <w:fldChar w:fldCharType="end"/>
      </w:r>
      <w:r w:rsidR="00B53588">
        <w:rPr>
          <w:lang w:eastAsia="en-US" w:bidi="ar-SA"/>
        </w:rPr>
        <w:t>)</w:t>
      </w:r>
      <w:r w:rsidR="00673D13">
        <w:rPr>
          <w:lang w:eastAsia="en-US" w:bidi="ar-SA"/>
        </w:rPr>
        <w:t>.</w:t>
      </w:r>
      <w:r w:rsidR="00510B1B">
        <w:rPr>
          <w:lang w:eastAsia="en-US" w:bidi="ar-SA"/>
        </w:rPr>
        <w:t xml:space="preserve"> </w:t>
      </w:r>
      <w:r w:rsidR="00673D13">
        <w:rPr>
          <w:lang w:eastAsia="en-US" w:bidi="ar-SA"/>
        </w:rPr>
        <w:t xml:space="preserve">Other functional symbols serve to </w:t>
      </w:r>
      <w:r w:rsidR="00510B1B">
        <w:rPr>
          <w:lang w:eastAsia="en-US" w:bidi="ar-SA"/>
        </w:rPr>
        <w:t>fill up uninscribed space (§</w:t>
      </w:r>
      <w:r w:rsidR="00510B1B">
        <w:rPr>
          <w:lang w:eastAsia="en-US" w:bidi="ar-SA"/>
        </w:rPr>
        <w:fldChar w:fldCharType="begin"/>
      </w:r>
      <w:r w:rsidR="00510B1B">
        <w:rPr>
          <w:lang w:eastAsia="en-US" w:bidi="ar-SA"/>
        </w:rPr>
        <w:instrText xml:space="preserve"> REF _Ref203487364 \r \h </w:instrText>
      </w:r>
      <w:r w:rsidR="00510B1B">
        <w:rPr>
          <w:lang w:eastAsia="en-US" w:bidi="ar-SA"/>
        </w:rPr>
      </w:r>
      <w:r w:rsidR="00510B1B">
        <w:rPr>
          <w:lang w:eastAsia="en-US" w:bidi="ar-SA"/>
        </w:rPr>
        <w:fldChar w:fldCharType="separate"/>
      </w:r>
      <w:r w:rsidR="00510B1B">
        <w:rPr>
          <w:lang w:eastAsia="en-US" w:bidi="ar-SA"/>
        </w:rPr>
        <w:t>6.2.2.1</w:t>
      </w:r>
      <w:r w:rsidR="00510B1B">
        <w:rPr>
          <w:lang w:eastAsia="en-US" w:bidi="ar-SA"/>
        </w:rPr>
        <w:fldChar w:fldCharType="end"/>
      </w:r>
      <w:r w:rsidR="00510B1B">
        <w:rPr>
          <w:lang w:eastAsia="en-US" w:bidi="ar-SA"/>
        </w:rPr>
        <w:t xml:space="preserve">), </w:t>
      </w:r>
      <w:r w:rsidR="00673D13">
        <w:rPr>
          <w:lang w:eastAsia="en-US" w:bidi="ar-SA"/>
        </w:rPr>
        <w:t xml:space="preserve">to indicate </w:t>
      </w:r>
      <w:r w:rsidR="00510B1B">
        <w:rPr>
          <w:lang w:eastAsia="en-US" w:bidi="ar-SA"/>
        </w:rPr>
        <w:t>words broken by a physical feature such as a line end (§</w:t>
      </w:r>
      <w:r w:rsidR="00510B1B">
        <w:rPr>
          <w:lang w:eastAsia="en-US" w:bidi="ar-SA"/>
        </w:rPr>
        <w:fldChar w:fldCharType="begin"/>
      </w:r>
      <w:r w:rsidR="00510B1B">
        <w:rPr>
          <w:lang w:eastAsia="en-US" w:bidi="ar-SA"/>
        </w:rPr>
        <w:instrText xml:space="preserve"> REF _Ref204156662 \r \h </w:instrText>
      </w:r>
      <w:r w:rsidR="00510B1B">
        <w:rPr>
          <w:lang w:eastAsia="en-US" w:bidi="ar-SA"/>
        </w:rPr>
      </w:r>
      <w:r w:rsidR="00510B1B">
        <w:rPr>
          <w:lang w:eastAsia="en-US" w:bidi="ar-SA"/>
        </w:rPr>
        <w:fldChar w:fldCharType="separate"/>
      </w:r>
      <w:r w:rsidR="00510B1B">
        <w:rPr>
          <w:lang w:eastAsia="en-US" w:bidi="ar-SA"/>
        </w:rPr>
        <w:t>6.2.2.2</w:t>
      </w:r>
      <w:r w:rsidR="00510B1B">
        <w:rPr>
          <w:lang w:eastAsia="en-US" w:bidi="ar-SA"/>
        </w:rPr>
        <w:fldChar w:fldCharType="end"/>
      </w:r>
      <w:r w:rsidR="00510B1B">
        <w:rPr>
          <w:lang w:eastAsia="en-US" w:bidi="ar-SA"/>
        </w:rPr>
        <w:t xml:space="preserve">), and </w:t>
      </w:r>
      <w:r w:rsidR="00673D13">
        <w:rPr>
          <w:lang w:eastAsia="en-US" w:bidi="ar-SA"/>
        </w:rPr>
        <w:t xml:space="preserve">to tag </w:t>
      </w:r>
      <w:r w:rsidR="00510B1B">
        <w:rPr>
          <w:lang w:eastAsia="en-US" w:bidi="ar-SA"/>
        </w:rPr>
        <w:t>abbreviations (§</w:t>
      </w:r>
      <w:r w:rsidR="00510B1B">
        <w:rPr>
          <w:lang w:eastAsia="en-US" w:bidi="ar-SA"/>
        </w:rPr>
        <w:fldChar w:fldCharType="begin"/>
      </w:r>
      <w:r w:rsidR="00510B1B">
        <w:rPr>
          <w:lang w:eastAsia="en-US" w:bidi="ar-SA"/>
        </w:rPr>
        <w:instrText xml:space="preserve"> REF _Ref204156689 \r \h </w:instrText>
      </w:r>
      <w:r w:rsidR="00510B1B">
        <w:rPr>
          <w:lang w:eastAsia="en-US" w:bidi="ar-SA"/>
        </w:rPr>
      </w:r>
      <w:r w:rsidR="00510B1B">
        <w:rPr>
          <w:lang w:eastAsia="en-US" w:bidi="ar-SA"/>
        </w:rPr>
        <w:fldChar w:fldCharType="separate"/>
      </w:r>
      <w:r w:rsidR="00510B1B">
        <w:rPr>
          <w:lang w:eastAsia="en-US" w:bidi="ar-SA"/>
        </w:rPr>
        <w:t>6.2.2.3</w:t>
      </w:r>
      <w:r w:rsidR="00510B1B">
        <w:rPr>
          <w:lang w:eastAsia="en-US" w:bidi="ar-SA"/>
        </w:rPr>
        <w:fldChar w:fldCharType="end"/>
      </w:r>
      <w:r w:rsidR="00510B1B">
        <w:rPr>
          <w:lang w:eastAsia="en-US" w:bidi="ar-SA"/>
        </w:rPr>
        <w:t>)</w:t>
      </w:r>
      <w:r w:rsidR="00673D13">
        <w:rPr>
          <w:lang w:eastAsia="en-US" w:bidi="ar-SA"/>
        </w:rPr>
        <w:t>.</w:t>
      </w:r>
    </w:p>
    <w:p w14:paraId="133831DC" w14:textId="1945DAD9" w:rsidR="00014207" w:rsidRDefault="00014207" w:rsidP="00014207">
      <w:pPr>
        <w:pStyle w:val="Lista"/>
        <w:rPr>
          <w:lang w:eastAsia="en-US" w:bidi="ar-SA"/>
        </w:rPr>
      </w:pPr>
      <w:r>
        <w:rPr>
          <w:lang w:eastAsia="en-US" w:bidi="ar-SA"/>
        </w:rPr>
        <w:t>@@@@@@20250723: I am once again more inclined to treat the concrete graphematic signs separately</w:t>
      </w:r>
    </w:p>
    <w:p w14:paraId="3FCB73F1" w14:textId="1A52E88F" w:rsidR="00014207" w:rsidRDefault="00014207" w:rsidP="00014207">
      <w:pPr>
        <w:pStyle w:val="Lista2"/>
        <w:rPr>
          <w:lang w:eastAsia="en-US" w:bidi="ar-SA"/>
        </w:rPr>
      </w:pPr>
      <w:r>
        <w:rPr>
          <w:lang w:eastAsia="en-US" w:bidi="ar-SA"/>
        </w:rPr>
        <w:t>another problem is that the fraction signs are also ideographic (well, actually all numerals are, so maybe this is not a problem, I just need a cross-reference)</w:t>
      </w:r>
    </w:p>
    <w:p w14:paraId="7FF46A53" w14:textId="304629E2" w:rsidR="00014207" w:rsidRDefault="00014207" w:rsidP="00014207">
      <w:pPr>
        <w:pStyle w:val="Lista2"/>
        <w:rPr>
          <w:lang w:eastAsia="en-US" w:bidi="ar-SA"/>
        </w:rPr>
      </w:pPr>
      <w:r>
        <w:rPr>
          <w:lang w:eastAsia="en-US" w:bidi="ar-SA"/>
        </w:rPr>
        <w:t>but do try to arrange this somehow more logically</w:t>
      </w:r>
    </w:p>
    <w:p w14:paraId="05F728A8" w14:textId="77777777" w:rsidR="00014207" w:rsidRDefault="00014207" w:rsidP="00014207">
      <w:pPr>
        <w:pStyle w:val="Cmsor2"/>
      </w:pPr>
      <w:bookmarkStart w:id="413" w:name="_Ref204185111"/>
      <w:r>
        <w:t>Distinguishing alphanumeric and non-alphanumeric signs</w:t>
      </w:r>
      <w:bookmarkEnd w:id="413"/>
    </w:p>
    <w:p w14:paraId="75DF5FAA" w14:textId="77777777" w:rsidR="00014207" w:rsidRDefault="00014207" w:rsidP="00014207">
      <w:pPr>
        <w:pStyle w:val="Lista"/>
        <w:rPr>
          <w:lang w:eastAsia="en-US" w:bidi="ar-SA"/>
        </w:rPr>
      </w:pPr>
      <w:r>
        <w:rPr>
          <w:lang w:eastAsia="en-US" w:bidi="ar-SA"/>
        </w:rPr>
        <w:t>@still need somewhere to treat alphanumeric signs repurposed as symbols, e.g. tha, cha and 1 as closers or auspicious marks</w:t>
      </w:r>
    </w:p>
    <w:p w14:paraId="1565E429" w14:textId="77777777" w:rsidR="00014207" w:rsidRDefault="00014207" w:rsidP="00014207">
      <w:pPr>
        <w:pStyle w:val="Lista2"/>
        <w:rPr>
          <w:lang w:eastAsia="en-US" w:bidi="ar-SA"/>
        </w:rPr>
      </w:pPr>
      <w:r>
        <w:rPr>
          <w:lang w:eastAsia="en-US" w:bidi="ar-SA"/>
        </w:rPr>
        <w:t>put this in 5.2, repurposed graphic signs?</w:t>
      </w:r>
    </w:p>
    <w:p w14:paraId="00EEC5DA" w14:textId="77777777" w:rsidR="00014207" w:rsidRDefault="00014207" w:rsidP="00014207">
      <w:pPr>
        <w:pStyle w:val="Lista3"/>
        <w:rPr>
          <w:lang w:eastAsia="en-US" w:bidi="ar-SA"/>
        </w:rPr>
      </w:pPr>
      <w:r>
        <w:rPr>
          <w:lang w:eastAsia="en-US" w:bidi="ar-SA"/>
        </w:rPr>
        <w:t>but then it’s increasingly ill-placed before the numeral signs</w:t>
      </w:r>
    </w:p>
    <w:p w14:paraId="6328DE36" w14:textId="77777777" w:rsidR="00014207" w:rsidRDefault="00014207" w:rsidP="00014207">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31E1A94B" w14:textId="77777777" w:rsidR="00014207" w:rsidRDefault="00014207" w:rsidP="00014207">
      <w:pPr>
        <w:pStyle w:val="Lista2"/>
        <w:rPr>
          <w:lang w:eastAsia="en-US" w:bidi="ar-SA"/>
        </w:rPr>
      </w:pPr>
      <w:r>
        <w:rPr>
          <w:lang w:eastAsia="en-US" w:bidi="ar-SA"/>
        </w:rPr>
        <w:t>if they are in the same script as the rest of the text, then they are to be transliterated at face value regardless of assumed function</w:t>
      </w:r>
    </w:p>
    <w:p w14:paraId="392861DC" w14:textId="77777777" w:rsidR="00014207" w:rsidRDefault="00014207" w:rsidP="00014207">
      <w:pPr>
        <w:pStyle w:val="Lista3"/>
        <w:rPr>
          <w:lang w:eastAsia="en-US" w:bidi="ar-SA"/>
        </w:rPr>
      </w:pPr>
      <w:r>
        <w:rPr>
          <w:lang w:eastAsia="en-US" w:bidi="ar-SA"/>
        </w:rPr>
        <w:t>if they are in a different script (including ornamental modifications), then they are to be treated as logograms like oṁ</w:t>
      </w:r>
    </w:p>
    <w:p w14:paraId="14D34A78" w14:textId="77777777" w:rsidR="00014207" w:rsidRDefault="00014207" w:rsidP="00014207">
      <w:pPr>
        <w:pStyle w:val="Lista"/>
        <w:rPr>
          <w:lang w:eastAsia="en-US" w:bidi="ar-SA"/>
        </w:rPr>
      </w:pPr>
      <w:r>
        <w:rPr>
          <w:lang w:eastAsia="en-US" w:bidi="ar-SA"/>
        </w:rPr>
        <w:t xml:space="preserve">note that </w:t>
      </w:r>
      <w:r>
        <w:t xml:space="preserve">ideographic signs </w:t>
      </w:r>
      <w:r w:rsidRPr="007F6A7F">
        <w:rPr>
          <w:b/>
          <w:bCs/>
        </w:rPr>
        <w:t>do</w:t>
      </w:r>
      <w:r>
        <w:t xml:space="preserve"> </w:t>
      </w:r>
      <w:r w:rsidRPr="007F6A7F">
        <w:rPr>
          <w:b/>
          <w:bCs/>
        </w:rPr>
        <w:t>not include</w:t>
      </w:r>
      <w:r>
        <w:t xml:space="preserve"> the following</w:t>
      </w:r>
    </w:p>
    <w:p w14:paraId="08DC9904" w14:textId="77777777" w:rsidR="00014207" w:rsidRDefault="00014207" w:rsidP="00014207">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11E6E381" w14:textId="77777777" w:rsidR="00014207" w:rsidRDefault="00014207" w:rsidP="00014207">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6.1.2</w:t>
      </w:r>
      <w:r>
        <w:rPr>
          <w:lang w:eastAsia="en-US" w:bidi="ar-SA"/>
        </w:rPr>
        <w:fldChar w:fldCharType="end"/>
      </w:r>
    </w:p>
    <w:p w14:paraId="61B2966A" w14:textId="77777777" w:rsidR="00014207" w:rsidRDefault="00014207" w:rsidP="00014207">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1FEDC00A" w14:textId="77777777" w:rsidR="00014207" w:rsidRDefault="00014207" w:rsidP="00014207">
      <w:pPr>
        <w:pStyle w:val="Lista2"/>
        <w:rPr>
          <w:lang w:eastAsia="en-US" w:bidi="ar-SA"/>
        </w:rPr>
      </w:pPr>
      <w:r>
        <w:lastRenderedPageBreak/>
        <w:t>here, “special sign” means that the sing being employed is not identical to the glyphs that normally represent a combination of the graphemes &lt;O&gt; or &lt;Au&gt; with &lt;ṁ&gt; or &lt;</w:t>
      </w:r>
      <w:r w:rsidRPr="007A2A23">
        <w:t>m̐</w:t>
      </w:r>
      <w:r>
        <w:t>&gt;  in the writing system in question</w:t>
      </w:r>
    </w:p>
    <w:p w14:paraId="7EED0D2E" w14:textId="77777777" w:rsidR="00014207" w:rsidRDefault="00014207" w:rsidP="00014207">
      <w:pPr>
        <w:pStyle w:val="Lista3"/>
        <w:rPr>
          <w:lang w:eastAsia="en-US" w:bidi="ar-SA"/>
        </w:rPr>
      </w:pPr>
      <w:r>
        <w:t>as for instance the Devanagari sign |</w:t>
      </w:r>
      <w:r w:rsidRPr="007A2A23">
        <w:rPr>
          <w:rStyle w:val="ForeignDevanagariAlt"/>
          <w:rFonts w:hint="cs"/>
          <w:cs/>
        </w:rPr>
        <w:t>ॐ</w:t>
      </w:r>
      <w:r>
        <w:t>| is not identical to |</w:t>
      </w:r>
      <w:r>
        <w:rPr>
          <w:rFonts w:hint="cs"/>
          <w:cs/>
          <w:lang w:bidi="sa-IN"/>
        </w:rPr>
        <w:t>ओं</w:t>
      </w:r>
      <w:r>
        <w:t>|, etc.</w:t>
      </w:r>
    </w:p>
    <w:p w14:paraId="671F9DD6" w14:textId="77777777" w:rsidR="00014207" w:rsidRDefault="00014207" w:rsidP="00014207">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42F70BF5" w14:textId="77777777" w:rsidR="00014207" w:rsidRDefault="00014207" w:rsidP="00014207">
      <w:pPr>
        <w:pStyle w:val="Lista3"/>
        <w:rPr>
          <w:lang w:eastAsia="en-US" w:bidi="ar-SA"/>
        </w:rPr>
      </w:pPr>
      <w:r>
        <w:t xml:space="preserve">in general, we recommend identifying glyphs as special only when they </w:t>
      </w:r>
    </w:p>
    <w:p w14:paraId="1A92A174" w14:textId="77777777" w:rsidR="00014207" w:rsidRDefault="00014207" w:rsidP="00014207">
      <w:pPr>
        <w:pStyle w:val="Lista4"/>
        <w:rPr>
          <w:lang w:eastAsia="en-US" w:bidi="ar-SA"/>
        </w:rPr>
      </w:pPr>
      <w:r>
        <w:t>are palaeographically older</w:t>
      </w:r>
    </w:p>
    <w:p w14:paraId="0648A4C1" w14:textId="77777777" w:rsidR="00014207" w:rsidRDefault="00014207" w:rsidP="00014207">
      <w:pPr>
        <w:pStyle w:val="Lista4"/>
        <w:rPr>
          <w:lang w:eastAsia="en-US" w:bidi="ar-SA"/>
        </w:rPr>
      </w:pPr>
      <w:r>
        <w:t>belong to a clearly different script inventory</w:t>
      </w:r>
    </w:p>
    <w:p w14:paraId="2BE529C6" w14:textId="77777777" w:rsidR="00014207" w:rsidRDefault="00014207" w:rsidP="00014207">
      <w:pPr>
        <w:pStyle w:val="Lista4"/>
        <w:rPr>
          <w:lang w:eastAsia="en-US" w:bidi="ar-SA"/>
        </w:rPr>
      </w:pPr>
      <w:r>
        <w:t>or are cursively simplified</w:t>
      </w:r>
    </w:p>
    <w:p w14:paraId="133492D3" w14:textId="77777777" w:rsidR="00014207" w:rsidRDefault="00014207" w:rsidP="00014207">
      <w:pPr>
        <w:pStyle w:val="Lista"/>
        <w:rPr>
          <w:lang w:eastAsia="en-US" w:bidi="ar-SA"/>
        </w:rPr>
      </w:pPr>
    </w:p>
    <w:p w14:paraId="71E6048D" w14:textId="2FB51B29" w:rsidR="000C7409" w:rsidRDefault="00B53588">
      <w:pPr>
        <w:pStyle w:val="Cmsor2"/>
      </w:pPr>
      <w:bookmarkStart w:id="414" w:name="_lskh4nb1o2vy" w:colFirst="0" w:colLast="0"/>
      <w:bookmarkStart w:id="415" w:name="_Ref204156508"/>
      <w:bookmarkStart w:id="416" w:name="_Toc204157227"/>
      <w:bookmarkStart w:id="417" w:name="_Toc17811443"/>
      <w:bookmarkStart w:id="418" w:name="_Toc17811498"/>
      <w:bookmarkStart w:id="419" w:name="_Ref24531259"/>
      <w:bookmarkEnd w:id="414"/>
      <w:r>
        <w:t>Concrete g</w:t>
      </w:r>
      <w:r w:rsidR="00E32C00">
        <w:t>raphematic signs</w:t>
      </w:r>
      <w:bookmarkEnd w:id="415"/>
      <w:bookmarkEnd w:id="416"/>
    </w:p>
    <w:p w14:paraId="68D976D0" w14:textId="3B8DF54B" w:rsidR="00DF5624" w:rsidRPr="00DF5624" w:rsidRDefault="003A103F" w:rsidP="00DF5624">
      <w:r>
        <w:rPr>
          <w:lang w:eastAsia="en-US" w:bidi="ar-SA"/>
        </w:rPr>
        <w:t xml:space="preserve">Concrete graphematic signs are glyphs unambiguously associated with a graphematic function that pertains to the </w:t>
      </w:r>
      <w:r w:rsidR="0016030A">
        <w:rPr>
          <w:lang w:eastAsia="en-US" w:bidi="ar-SA"/>
        </w:rPr>
        <w:t xml:space="preserve">morphological or lexical level of the </w:t>
      </w:r>
      <w:r>
        <w:rPr>
          <w:lang w:eastAsia="en-US" w:bidi="ar-SA"/>
        </w:rPr>
        <w:t xml:space="preserve">linguistic content of the written text. </w:t>
      </w:r>
      <w:r w:rsidR="004A4BF2">
        <w:rPr>
          <w:lang w:eastAsia="en-US" w:bidi="ar-SA"/>
        </w:rPr>
        <w:t>To this we assign t</w:t>
      </w:r>
      <w:r w:rsidR="00DF5624">
        <w:rPr>
          <w:lang w:eastAsia="en-US" w:bidi="ar-SA"/>
        </w:rPr>
        <w:t xml:space="preserve">he </w:t>
      </w:r>
      <w:r w:rsidR="00DF5624">
        <w:rPr>
          <w:rStyle w:val="Foreign"/>
        </w:rPr>
        <w:t>avagraha</w:t>
      </w:r>
      <w:r w:rsidR="004A4BF2" w:rsidRPr="004A4BF2">
        <w:t xml:space="preserve"> </w:t>
      </w:r>
      <w:r w:rsidR="004A4BF2">
        <w:t>(§</w:t>
      </w:r>
      <w:r w:rsidR="004A4BF2">
        <w:fldChar w:fldCharType="begin"/>
      </w:r>
      <w:r w:rsidR="004A4BF2">
        <w:instrText xml:space="preserve"> REF _Ref201846134 \r \h </w:instrText>
      </w:r>
      <w:r w:rsidR="004A4BF2">
        <w:fldChar w:fldCharType="separate"/>
      </w:r>
      <w:r w:rsidR="004A4BF2">
        <w:t>6.1.1</w:t>
      </w:r>
      <w:r w:rsidR="004A4BF2">
        <w:fldChar w:fldCharType="end"/>
      </w:r>
      <w:r w:rsidR="004A4BF2">
        <w:t>)</w:t>
      </w:r>
      <w:r w:rsidR="00DF5624">
        <w:t xml:space="preserve">, a special grapheme in many varieties of the Indic writing system, </w:t>
      </w:r>
      <w:r w:rsidR="004A4BF2">
        <w:t>on the grounds that its function is to help the identification of morphemes that would be otherwise homographic (§</w:t>
      </w:r>
      <w:r w:rsidR="004A4BF2">
        <w:fldChar w:fldCharType="begin"/>
      </w:r>
      <w:r w:rsidR="004A4BF2">
        <w:instrText xml:space="preserve"> REF _Ref204174956 \r \h </w:instrText>
      </w:r>
      <w:r w:rsidR="004A4BF2">
        <w:fldChar w:fldCharType="separate"/>
      </w:r>
      <w:r w:rsidR="004A4BF2">
        <w:t>2.3.1</w:t>
      </w:r>
      <w:r w:rsidR="004A4BF2">
        <w:fldChar w:fldCharType="end"/>
      </w:r>
      <w:r w:rsidR="004A4BF2">
        <w:t>)</w:t>
      </w:r>
      <w:r w:rsidR="00DF5624">
        <w:t>.</w:t>
      </w:r>
      <w:r w:rsidR="0016030A">
        <w:t xml:space="preserve"> Another concrete graphematic sign is the abbreviation mark found in some varieties of the Indic writing system (§</w:t>
      </w:r>
      <w:r w:rsidR="0016030A">
        <w:fldChar w:fldCharType="begin"/>
      </w:r>
      <w:r w:rsidR="0016030A">
        <w:instrText xml:space="preserve"> REF _Ref204175528 \r \h </w:instrText>
      </w:r>
      <w:r w:rsidR="0016030A">
        <w:fldChar w:fldCharType="separate"/>
      </w:r>
      <w:r w:rsidR="0016030A">
        <w:t>6.1.2</w:t>
      </w:r>
      <w:r w:rsidR="0016030A">
        <w:fldChar w:fldCharType="end"/>
      </w:r>
      <w:r w:rsidR="0016030A">
        <w:t>), which is used in conjunction with a sequence of alphabetic graphemes (which may or may not be otherwise meaningful) to indicate that they comprise an abbreviation standing for a word that is not fully written. Abbreviation marks, thus, also support the identification of morphemes.</w:t>
      </w:r>
      <w:r w:rsidR="00DF5624">
        <w:t xml:space="preserve"> </w:t>
      </w:r>
      <w:r w:rsidR="0016030A">
        <w:t xml:space="preserve">Finally, some varieties of the Indic writing system include </w:t>
      </w:r>
      <w:r w:rsidR="00485FB3">
        <w:t>ideographic</w:t>
      </w:r>
      <w:r w:rsidR="0016030A">
        <w:t xml:space="preserve"> </w:t>
      </w:r>
      <w:r w:rsidR="00AC79D4">
        <w:t>signs</w:t>
      </w:r>
      <w:r w:rsidR="0016030A">
        <w:t xml:space="preserve">, which </w:t>
      </w:r>
      <w:r w:rsidR="004A4BF2">
        <w:t xml:space="preserve">directly </w:t>
      </w:r>
      <w:r w:rsidR="00DF5624">
        <w:rPr>
          <w:lang w:eastAsia="en-US" w:bidi="ar-SA"/>
        </w:rPr>
        <w:t xml:space="preserve">represent a word, morpheme or </w:t>
      </w:r>
      <w:r w:rsidR="0016030A">
        <w:rPr>
          <w:lang w:eastAsia="en-US" w:bidi="ar-SA"/>
        </w:rPr>
        <w:t xml:space="preserve">concept </w:t>
      </w:r>
      <w:r w:rsidR="00DF5624">
        <w:rPr>
          <w:lang w:eastAsia="en-US" w:bidi="ar-SA"/>
        </w:rPr>
        <w:t>(§</w:t>
      </w:r>
      <w:r w:rsidR="00DF5624">
        <w:rPr>
          <w:lang w:eastAsia="en-US" w:bidi="ar-SA"/>
        </w:rPr>
        <w:fldChar w:fldCharType="begin"/>
      </w:r>
      <w:r w:rsidR="00DF5624">
        <w:rPr>
          <w:lang w:eastAsia="en-US" w:bidi="ar-SA"/>
        </w:rPr>
        <w:instrText xml:space="preserve"> REF _Ref204154813 \r \h </w:instrText>
      </w:r>
      <w:r w:rsidR="00DF5624">
        <w:rPr>
          <w:lang w:eastAsia="en-US" w:bidi="ar-SA"/>
        </w:rPr>
      </w:r>
      <w:r w:rsidR="00DF5624">
        <w:rPr>
          <w:lang w:eastAsia="en-US" w:bidi="ar-SA"/>
        </w:rPr>
        <w:fldChar w:fldCharType="separate"/>
      </w:r>
      <w:r w:rsidR="00DF5624">
        <w:rPr>
          <w:lang w:eastAsia="en-US" w:bidi="ar-SA"/>
        </w:rPr>
        <w:t>6.1.2</w:t>
      </w:r>
      <w:r w:rsidR="00DF5624">
        <w:rPr>
          <w:lang w:eastAsia="en-US" w:bidi="ar-SA"/>
        </w:rPr>
        <w:fldChar w:fldCharType="end"/>
      </w:r>
      <w:r w:rsidR="00DF5624">
        <w:rPr>
          <w:lang w:eastAsia="en-US" w:bidi="ar-SA"/>
        </w:rPr>
        <w:t>).</w:t>
      </w:r>
      <w:r w:rsidR="0016030A">
        <w:rPr>
          <w:lang w:eastAsia="en-US" w:bidi="ar-SA"/>
        </w:rPr>
        <w:t xml:space="preserve"> </w:t>
      </w:r>
      <w:r w:rsidR="00DF5624">
        <w:rPr>
          <w:lang w:eastAsia="en-US" w:bidi="ar-SA"/>
        </w:rPr>
        <w:t>The graphetic appearance of concrete graphematic signs may vary from script to script, but since their graphematic function is unequivocal, we represent only that function in transliteration</w:t>
      </w:r>
      <w:r w:rsidR="0016030A">
        <w:rPr>
          <w:lang w:eastAsia="en-US" w:bidi="ar-SA"/>
        </w:rPr>
        <w:t xml:space="preserve">, </w:t>
      </w:r>
      <w:r w:rsidR="00DF5624">
        <w:rPr>
          <w:lang w:eastAsia="en-US" w:bidi="ar-SA"/>
        </w:rPr>
        <w:t>by a dedicated target character or shorthand. This treatment is analogous to that of alphanumeric graphemes. Their graphetic details, when of palaeographic interest, can be described for human readers outside the edition.</w:t>
      </w:r>
    </w:p>
    <w:p w14:paraId="7C34EE8A" w14:textId="77777777" w:rsidR="000C7409" w:rsidRDefault="00000000">
      <w:pPr>
        <w:pStyle w:val="Cmsor3"/>
      </w:pPr>
      <w:bookmarkStart w:id="420" w:name="_Ref201846134"/>
      <w:bookmarkStart w:id="421" w:name="_Ref201846166"/>
      <w:bookmarkStart w:id="422" w:name="_Ref201847243"/>
      <w:bookmarkStart w:id="423" w:name="_Toc204157228"/>
      <w:r>
        <w:rPr>
          <w:rStyle w:val="Foreign"/>
        </w:rPr>
        <w:t>Avagraha</w:t>
      </w:r>
      <w:bookmarkEnd w:id="420"/>
      <w:bookmarkEnd w:id="421"/>
      <w:bookmarkEnd w:id="422"/>
      <w:bookmarkEnd w:id="423"/>
    </w:p>
    <w:p w14:paraId="15B0149A" w14:textId="5B3A3884" w:rsidR="000C7409" w:rsidRDefault="0016030A" w:rsidP="0016030A">
      <w:pPr>
        <w:rPr>
          <w:lang w:eastAsia="en-US" w:bidi="ar-SA"/>
        </w:rPr>
      </w:pPr>
      <w:r>
        <w:rPr>
          <w:lang w:eastAsia="en-US" w:bidi="ar-SA"/>
        </w:rPr>
        <w:t xml:space="preserve">A sign identified in the source as an </w:t>
      </w:r>
      <w:r>
        <w:rPr>
          <w:rStyle w:val="Foreign"/>
        </w:rPr>
        <w:t>avagraha</w:t>
      </w:r>
      <w:r>
        <w:t xml:space="preserve"> </w:t>
      </w:r>
      <w:r w:rsidR="00000000">
        <w:rPr>
          <w:lang w:eastAsia="en-US" w:bidi="ar-SA"/>
        </w:rPr>
        <w:t xml:space="preserve">must always be transliterated. </w:t>
      </w:r>
      <w:r w:rsidR="00000000">
        <w:rPr>
          <w:rStyle w:val="Foreign"/>
        </w:rPr>
        <w:t>Avagraha</w:t>
      </w:r>
      <w:r w:rsidR="00000000">
        <w:rPr>
          <w:lang w:eastAsia="en-US" w:bidi="ar-SA"/>
        </w:rPr>
        <w:t>s not present in the source</w:t>
      </w:r>
      <w:r>
        <w:rPr>
          <w:lang w:eastAsia="en-US" w:bidi="ar-SA"/>
        </w:rPr>
        <w:t xml:space="preserve"> but expected in modern standard spelling</w:t>
      </w:r>
      <w:r w:rsidR="00000000">
        <w:rPr>
          <w:lang w:eastAsia="en-US" w:bidi="ar-SA"/>
        </w:rPr>
        <w:t xml:space="preserve"> may be supplied by the editor,</w:t>
      </w:r>
      <w:r w:rsidR="00000000">
        <w:t xml:space="preserve"> marked up in XML as editorial (§</w:t>
      </w:r>
      <w:r w:rsidR="00000000">
        <w:fldChar w:fldCharType="begin"/>
      </w:r>
      <w:r w:rsidR="00000000">
        <w:instrText xml:space="preserve"> REF _Ref203468448 \r \h </w:instrText>
      </w:r>
      <w:r w:rsidR="00000000">
        <w:fldChar w:fldCharType="separate"/>
      </w:r>
      <w:r w:rsidR="00510B1B">
        <w:t>6.1.1.1</w:t>
      </w:r>
      <w:r w:rsidR="00000000">
        <w:fldChar w:fldCharType="end"/>
      </w:r>
      <w:r w:rsidR="00000000">
        <w:t xml:space="preserve">). Be mindful of spaces around </w:t>
      </w:r>
      <w:r w:rsidR="00000000">
        <w:rPr>
          <w:rStyle w:val="Foreign"/>
        </w:rPr>
        <w:t>avagraha</w:t>
      </w:r>
      <w:r w:rsidR="00000000">
        <w:t>s (both original and editorial), as instructed in §</w:t>
      </w:r>
      <w:r w:rsidR="00000000">
        <w:fldChar w:fldCharType="begin"/>
      </w:r>
      <w:r w:rsidR="00000000">
        <w:instrText xml:space="preserve"> REF _Ref203486595 \r \h </w:instrText>
      </w:r>
      <w:r w:rsidR="00000000">
        <w:fldChar w:fldCharType="separate"/>
      </w:r>
      <w:r w:rsidR="00510B1B">
        <w:t>8.3.1.2</w:t>
      </w:r>
      <w:r w:rsidR="00000000">
        <w:fldChar w:fldCharType="end"/>
      </w:r>
      <w:r w:rsidR="00000000">
        <w:t>.</w:t>
      </w:r>
    </w:p>
    <w:p w14:paraId="1F132426" w14:textId="77777777" w:rsidR="000C7409" w:rsidRDefault="00000000">
      <w:pPr>
        <w:pStyle w:val="Lista"/>
      </w:pPr>
      <w:bookmarkStart w:id="424" w:name="_Ref201846378"/>
      <w:r>
        <w:t>use the transliteration ’ (</w:t>
      </w:r>
      <w:r>
        <w:rPr>
          <w:rStyle w:val="Code"/>
        </w:rPr>
        <w:t>U+2019</w:t>
      </w:r>
      <w:r>
        <w:t xml:space="preserve"> Right Single Quotation Mark) to represent original </w:t>
      </w:r>
      <w:r>
        <w:rPr>
          <w:rStyle w:val="Foreign"/>
        </w:rPr>
        <w:t>avagraha</w:t>
      </w:r>
    </w:p>
    <w:p w14:paraId="3C5E953B" w14:textId="77777777" w:rsidR="000C7409" w:rsidRDefault="00000000">
      <w:pPr>
        <w:pStyle w:val="Lista2"/>
      </w:pPr>
      <w:r>
        <w:t>e.g. Devanagari |</w:t>
      </w:r>
      <w:r>
        <w:rPr>
          <w:rStyle w:val="ForeignDevanagariScript"/>
          <w:rFonts w:hint="cs"/>
          <w:cs/>
        </w:rPr>
        <w:t>ऽ</w:t>
      </w:r>
      <w:r>
        <w:t xml:space="preserve">| </w:t>
      </w:r>
      <w:r>
        <w:rPr>
          <w:rFonts w:cs="Gentium"/>
        </w:rPr>
        <w:t xml:space="preserve">→ </w:t>
      </w:r>
      <w:r>
        <w:t>’</w:t>
      </w:r>
    </w:p>
    <w:p w14:paraId="138FC098" w14:textId="77777777" w:rsidR="000C7409" w:rsidRDefault="00000000" w:rsidP="007B06F0">
      <w:pPr>
        <w:pStyle w:val="Lista2"/>
      </w:pPr>
      <w:bookmarkStart w:id="425" w:name="_Hlk203730247"/>
      <w:r>
        <w:t xml:space="preserve">if necessary, the </w:t>
      </w:r>
      <w:r>
        <w:rPr>
          <w:rStyle w:val="LabelGreen"/>
        </w:rPr>
        <w:t>optional shorthand</w:t>
      </w:r>
      <w:r>
        <w:t xml:space="preserve"> ' (</w:t>
      </w:r>
      <w:r>
        <w:rPr>
          <w:rStyle w:val="Code"/>
        </w:rPr>
        <w:t>U+0027</w:t>
      </w:r>
      <w:r>
        <w:t xml:space="preserve"> Apostrophe)</w:t>
      </w:r>
      <w:bookmarkEnd w:id="425"/>
      <w:r>
        <w:t>, which is accessible on most keyboards, may be used as an alternative</w:t>
      </w:r>
    </w:p>
    <w:p w14:paraId="5A9D0BE4" w14:textId="4BA1B15D" w:rsidR="007B06F0" w:rsidRDefault="007B06F0" w:rsidP="007B06F0">
      <w:pPr>
        <w:pStyle w:val="Lista"/>
      </w:pPr>
      <w:r>
        <w:t xml:space="preserve">original </w:t>
      </w:r>
      <w:r w:rsidRPr="007B06F0">
        <w:rPr>
          <w:rStyle w:val="Foreign"/>
        </w:rPr>
        <w:t>avagraha</w:t>
      </w:r>
      <w:r>
        <w:t>s must be transliterated regardless of whether their usage conforms to modern conventions</w:t>
      </w:r>
    </w:p>
    <w:p w14:paraId="3F22E09D" w14:textId="2B7E49A4" w:rsidR="007B06F0" w:rsidRDefault="007B06F0" w:rsidP="007B06F0">
      <w:pPr>
        <w:pStyle w:val="Lista2"/>
      </w:pPr>
      <w:r>
        <w:t>when it does not, XML markup may be used to normalise the spelling (EGD §###)</w:t>
      </w:r>
    </w:p>
    <w:p w14:paraId="0CDC37A0" w14:textId="77777777" w:rsidR="000C7409" w:rsidRDefault="00000000">
      <w:pPr>
        <w:pStyle w:val="Cmsor4"/>
        <w:rPr>
          <w:rStyle w:val="Foreign"/>
        </w:rPr>
      </w:pPr>
      <w:bookmarkStart w:id="426" w:name="_Ref203468448"/>
      <w:bookmarkStart w:id="427" w:name="_Ref203486444"/>
      <w:bookmarkStart w:id="428" w:name="_Toc204157229"/>
      <w:r>
        <w:t xml:space="preserve">Editorial </w:t>
      </w:r>
      <w:r>
        <w:rPr>
          <w:rStyle w:val="Foreign"/>
        </w:rPr>
        <w:t>avagraha</w:t>
      </w:r>
      <w:bookmarkEnd w:id="424"/>
      <w:bookmarkEnd w:id="426"/>
      <w:bookmarkEnd w:id="427"/>
      <w:bookmarkEnd w:id="428"/>
    </w:p>
    <w:p w14:paraId="774EB5A3" w14:textId="56CFBC2C" w:rsidR="000C7409" w:rsidRDefault="007B06F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t>
      </w:r>
      <w:r w:rsidR="00000000">
        <w:t xml:space="preserve">Where an </w:t>
      </w:r>
      <w:r w:rsidR="00000000">
        <w:rPr>
          <w:rStyle w:val="Foreign"/>
        </w:rPr>
        <w:t>avagraha</w:t>
      </w:r>
      <w:r w:rsidR="00000000">
        <w:rPr>
          <w:lang w:eastAsia="en-US" w:bidi="ar-SA"/>
        </w:rPr>
        <w:t xml:space="preserve"> is expected according to th</w:t>
      </w:r>
      <w:r>
        <w:rPr>
          <w:lang w:eastAsia="en-US" w:bidi="ar-SA"/>
        </w:rPr>
        <w:t>is convention</w:t>
      </w:r>
      <w:r w:rsidR="00000000">
        <w:t xml:space="preserve">, but none is </w:t>
      </w:r>
      <w:r w:rsidR="00000000">
        <w:rPr>
          <w:lang w:eastAsia="en-US" w:bidi="ar-SA"/>
        </w:rPr>
        <w:t xml:space="preserve">present in the source, it may be supplied by the editor in order to facilitate the interpretation of the edited text. Editorial </w:t>
      </w:r>
      <w:r w:rsidR="00000000">
        <w:rPr>
          <w:rStyle w:val="Foreign"/>
        </w:rPr>
        <w:t>avagraha</w:t>
      </w:r>
      <w:r w:rsidR="00000000">
        <w:t xml:space="preserve">s </w:t>
      </w:r>
      <w:r>
        <w:t xml:space="preserve">in principle </w:t>
      </w:r>
      <w:r w:rsidR="00000000">
        <w:t>require XML markup as per EGD §###</w:t>
      </w:r>
      <w:r>
        <w:t>,</w:t>
      </w:r>
      <w:r w:rsidR="00000000">
        <w:t xml:space="preserve"> </w:t>
      </w:r>
      <w:r>
        <w:t xml:space="preserve">but </w:t>
      </w:r>
      <w:r w:rsidR="00000000">
        <w:t xml:space="preserve">since the texts in our scope hardly ever contain an original </w:t>
      </w:r>
      <w:r w:rsidR="00000000">
        <w:rPr>
          <w:rStyle w:val="Foreign"/>
        </w:rPr>
        <w:t>avagraha</w:t>
      </w:r>
      <w:r w:rsidR="00000000">
        <w:t xml:space="preserve">, you may </w:t>
      </w:r>
      <w:r>
        <w:t xml:space="preserve">choose </w:t>
      </w:r>
      <w:r w:rsidR="00000000">
        <w:t>to use shorthand instead.</w:t>
      </w:r>
    </w:p>
    <w:p w14:paraId="219B171E" w14:textId="77777777" w:rsidR="000C7409" w:rsidRDefault="00000000">
      <w:r>
        <w:t xml:space="preserve">Guidelines for supplying </w:t>
      </w:r>
      <w:r>
        <w:rPr>
          <w:rStyle w:val="Foreign"/>
        </w:rPr>
        <w:t>avagraha</w:t>
      </w:r>
      <w:r>
        <w:t>:</w:t>
      </w:r>
    </w:p>
    <w:p w14:paraId="55D298C3" w14:textId="77777777" w:rsidR="000C7409" w:rsidRDefault="00000000">
      <w:pPr>
        <w:pStyle w:val="Lista"/>
      </w:pPr>
      <w:r>
        <w:t xml:space="preserve">supply </w:t>
      </w:r>
      <w:r>
        <w:rPr>
          <w:rStyle w:val="Foreign"/>
        </w:rPr>
        <w:t>avagraha</w:t>
      </w:r>
      <w:r>
        <w:t xml:space="preserve"> only to indicate the elision of initial &lt;a&gt; after &lt;e&gt; or &lt;o&gt; in sandhi</w:t>
      </w:r>
    </w:p>
    <w:p w14:paraId="0B3B59E5" w14:textId="77777777" w:rsidR="000C7409"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336F619B" w14:textId="36FB2488" w:rsidR="0016030A" w:rsidRDefault="0016030A">
      <w:pPr>
        <w:pStyle w:val="Lista2"/>
      </w:pPr>
      <w:r>
        <w:lastRenderedPageBreak/>
        <w:t>note that the use of the apostrophe for certain kinds of sandhi analysis (§</w:t>
      </w:r>
      <w:r w:rsidR="007B06F0">
        <w:fldChar w:fldCharType="begin"/>
      </w:r>
      <w:r w:rsidR="007B06F0">
        <w:instrText xml:space="preserve"> REF _Ref204002714 \r \h </w:instrText>
      </w:r>
      <w:r w:rsidR="007B06F0">
        <w:fldChar w:fldCharType="separate"/>
      </w:r>
      <w:r w:rsidR="007B06F0">
        <w:t>4.6.5.2</w:t>
      </w:r>
      <w:r w:rsidR="007B06F0">
        <w:fldChar w:fldCharType="end"/>
      </w:r>
      <w:r>
        <w:t xml:space="preserve">) is superficially similar to the supplying of </w:t>
      </w:r>
      <w:r>
        <w:rPr>
          <w:rStyle w:val="Foreign"/>
        </w:rPr>
        <w:t>avagraha</w:t>
      </w:r>
      <w:r>
        <w:t xml:space="preserve">, but essentially different </w:t>
      </w:r>
      <w:r w:rsidR="007B06F0">
        <w:t xml:space="preserve">because the </w:t>
      </w:r>
      <w:r w:rsidR="007B06F0">
        <w:rPr>
          <w:rStyle w:val="Foreign"/>
        </w:rPr>
        <w:t>avagraha</w:t>
      </w:r>
      <w:r w:rsidR="007B06F0">
        <w:t xml:space="preserve"> is an actual grapheme of the Indic writing system that may or may not be present in the source and may be supplied by the editor when it is not, while the apostrophe for sandhi analysis is editorial markup (§</w:t>
      </w:r>
      <w:r w:rsidR="007B06F0">
        <w:fldChar w:fldCharType="begin"/>
      </w:r>
      <w:r w:rsidR="007B06F0">
        <w:instrText xml:space="preserve"> REF _Ref203728899 \r \h </w:instrText>
      </w:r>
      <w:r w:rsidR="007B06F0">
        <w:fldChar w:fldCharType="separate"/>
      </w:r>
      <w:r w:rsidR="007B06F0">
        <w:t>3.5.3</w:t>
      </w:r>
      <w:r w:rsidR="007B06F0">
        <w:fldChar w:fldCharType="end"/>
      </w:r>
      <w:r w:rsidR="007B06F0">
        <w:t>)</w:t>
      </w:r>
    </w:p>
    <w:p w14:paraId="7EF44CA0" w14:textId="77777777" w:rsidR="000C7409"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7D2C9D4B" w14:textId="77777777" w:rsidR="000C7409"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339B3A29" w14:textId="77777777" w:rsidR="000C7409"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1310BB" w14:textId="49E72440" w:rsidR="000C7409"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510B1B">
        <w:t>8.4</w:t>
      </w:r>
      <w:r>
        <w:fldChar w:fldCharType="end"/>
      </w:r>
      <w:r>
        <w:t>) or not</w:t>
      </w:r>
    </w:p>
    <w:p w14:paraId="2775CDF8" w14:textId="77777777" w:rsidR="000C7409"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6D6B7C7B" w14:textId="4F20B41F" w:rsidR="000C7409" w:rsidRDefault="00000000">
      <w:pPr>
        <w:pStyle w:val="Lista"/>
      </w:pPr>
      <w:bookmarkStart w:id="429"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510B1B">
        <w:t>6.1.1</w:t>
      </w:r>
      <w:r>
        <w:fldChar w:fldCharType="end"/>
      </w:r>
      <w:r>
        <w:t xml:space="preserve">) for editorial </w:t>
      </w:r>
      <w:r>
        <w:rPr>
          <w:rStyle w:val="Foreign"/>
        </w:rPr>
        <w:t>avagraha</w:t>
      </w:r>
      <w:r>
        <w:t>s</w:t>
      </w:r>
      <w:bookmarkEnd w:id="429"/>
      <w:r>
        <w:t>, and eventually supplement them with XML markup</w:t>
      </w:r>
    </w:p>
    <w:p w14:paraId="19B990E3" w14:textId="77777777" w:rsidR="007B06F0" w:rsidRDefault="00000000">
      <w:pPr>
        <w:pStyle w:val="Lista2"/>
      </w:pPr>
      <w:r>
        <w:t xml:space="preserve">if original </w:t>
      </w:r>
      <w:r>
        <w:rPr>
          <w:rStyle w:val="Foreign"/>
        </w:rPr>
        <w:t>avagraha</w:t>
      </w:r>
      <w:r>
        <w:t xml:space="preserve">s may also be present, then we recommend </w:t>
      </w:r>
      <w:r w:rsidR="007B06F0">
        <w:t>that you use</w:t>
      </w:r>
    </w:p>
    <w:p w14:paraId="4F936F45" w14:textId="248EF1A5" w:rsidR="000C7409" w:rsidRDefault="007B06F0" w:rsidP="007B06F0">
      <w:pPr>
        <w:pStyle w:val="Lista3"/>
      </w:pPr>
      <w:r>
        <w:t>either</w:t>
      </w:r>
      <w:r w:rsidR="00000000">
        <w:t xml:space="preserve"> </w:t>
      </w:r>
      <w:bookmarkStart w:id="430" w:name="_Hlk203730361"/>
      <w:r w:rsidR="00000000">
        <w:t xml:space="preserve">+’ for editorial </w:t>
      </w:r>
      <w:r w:rsidR="00000000">
        <w:rPr>
          <w:rStyle w:val="Foreign"/>
        </w:rPr>
        <w:t>avagraha</w:t>
      </w:r>
      <w:r w:rsidR="00000000">
        <w:t>s</w:t>
      </w:r>
      <w:bookmarkEnd w:id="430"/>
    </w:p>
    <w:p w14:paraId="12255FDF" w14:textId="6844A46A" w:rsidR="007B06F0" w:rsidRDefault="007B06F0" w:rsidP="007B06F0">
      <w:pPr>
        <w:pStyle w:val="Lista3"/>
      </w:pPr>
      <w:r>
        <w:t xml:space="preserve">or ’! for original </w:t>
      </w:r>
      <w:r>
        <w:rPr>
          <w:rStyle w:val="Foreign"/>
        </w:rPr>
        <w:t>avagraha</w:t>
      </w:r>
      <w:r>
        <w:rPr>
          <w:rStyle w:val="Foreign"/>
          <w:i w:val="0"/>
          <w:iCs w:val="0"/>
        </w:rPr>
        <w:t>s</w:t>
      </w:r>
      <w:r>
        <w:t xml:space="preserve"> </w:t>
      </w:r>
    </w:p>
    <w:p w14:paraId="2028EF78" w14:textId="7AD0AE84" w:rsidR="007B06F0" w:rsidRDefault="007B06F0" w:rsidP="007B06F0">
      <w:pPr>
        <w:pStyle w:val="Lista3"/>
      </w:pPr>
      <w:r>
        <w:t>or both</w:t>
      </w:r>
    </w:p>
    <w:p w14:paraId="66209C2E" w14:textId="77777777" w:rsidR="000C7409"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0C14830E" w14:textId="1C32FE79" w:rsidR="000C7409" w:rsidRDefault="00000000">
      <w:pPr>
        <w:pStyle w:val="Lista3"/>
      </w:pPr>
      <w:r>
        <w:t>if the apostrophe for Dravidian elision sandhi (§</w:t>
      </w:r>
      <w:r>
        <w:fldChar w:fldCharType="begin"/>
      </w:r>
      <w:r>
        <w:instrText xml:space="preserve"> REF _Ref204002714 \r \h </w:instrText>
      </w:r>
      <w:r>
        <w:fldChar w:fldCharType="separate"/>
      </w:r>
      <w:r w:rsidR="00510B1B">
        <w:t>4.6.5.2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2FFBCEC3" w14:textId="4384A126" w:rsidR="004A4BF2" w:rsidRDefault="004A4BF2" w:rsidP="004A4BF2">
      <w:pPr>
        <w:pStyle w:val="Cmsor3"/>
      </w:pPr>
      <w:bookmarkStart w:id="431" w:name="_Ref204154813"/>
      <w:bookmarkStart w:id="432" w:name="_Toc204157230"/>
      <w:bookmarkStart w:id="433" w:name="_Ref204156689"/>
      <w:bookmarkStart w:id="434" w:name="_Toc204157239"/>
      <w:bookmarkStart w:id="435" w:name="_Ref204175528"/>
      <w:r>
        <w:t xml:space="preserve">Abbreviation </w:t>
      </w:r>
      <w:bookmarkEnd w:id="433"/>
      <w:bookmarkEnd w:id="434"/>
      <w:r>
        <w:t>marks</w:t>
      </w:r>
      <w:bookmarkEnd w:id="435"/>
    </w:p>
    <w:p w14:paraId="52F21D1F" w14:textId="43DC74AA" w:rsidR="009A2B48" w:rsidRDefault="009A2B48" w:rsidP="009A2B48">
      <w:pPr>
        <w:rPr>
          <w:lang w:eastAsia="en-US" w:bidi="ar-SA"/>
        </w:rPr>
      </w:pPr>
      <w:r>
        <w:rPr>
          <w:lang w:eastAsia="en-US" w:bidi="ar-SA"/>
        </w:rPr>
        <w:t xml:space="preserve">Certain varieties of the Indic writing system employ an abbreviation mark, such as </w:t>
      </w:r>
      <w:r w:rsidR="004A4BF2">
        <w:rPr>
          <w:lang w:eastAsia="en-US" w:bidi="ar-SA"/>
        </w:rPr>
        <w:t xml:space="preserve">Devanagari </w:t>
      </w:r>
      <w:r>
        <w:rPr>
          <w:lang w:eastAsia="en-US" w:bidi="ar-SA"/>
        </w:rPr>
        <w:t>|</w:t>
      </w:r>
      <w:r w:rsidR="004A4BF2">
        <w:rPr>
          <w:rFonts w:hint="cs"/>
          <w:cs/>
          <w:lang w:eastAsia="en-US"/>
        </w:rPr>
        <w:t>॰</w:t>
      </w:r>
      <w:r w:rsidRPr="009A2B48">
        <w:t>|</w:t>
      </w:r>
      <w:r w:rsidR="004A4BF2" w:rsidRPr="009A2B48">
        <w:t xml:space="preserve"> </w:t>
      </w:r>
      <w:r>
        <w:t>(</w:t>
      </w:r>
      <w:r w:rsidR="004A4BF2">
        <w:t xml:space="preserve">also called </w:t>
      </w:r>
      <w:r>
        <w:t xml:space="preserve">the </w:t>
      </w:r>
      <w:r w:rsidR="004A4BF2">
        <w:rPr>
          <w:rStyle w:val="Foreign"/>
        </w:rPr>
        <w:t>lāghava</w:t>
      </w:r>
      <w:r w:rsidR="004A4BF2">
        <w:t xml:space="preserve"> sign</w:t>
      </w:r>
      <w:r w:rsidR="004A4BF2">
        <w:rPr>
          <w:lang w:eastAsia="en-US" w:bidi="ar-SA"/>
        </w:rPr>
        <w:t>)</w:t>
      </w:r>
      <w:r>
        <w:rPr>
          <w:lang w:eastAsia="en-US" w:bidi="ar-SA"/>
        </w:rPr>
        <w:t>. The abbreviation mark flags a sequence of one or more alphabetic graphemes as an abbreviation of a word, but does not in itself constitute an abbreviation (</w:t>
      </w:r>
      <w:r w:rsidR="00AC79D4">
        <w:rPr>
          <w:lang w:eastAsia="en-US" w:bidi="ar-SA"/>
        </w:rPr>
        <w:t>unlike</w:t>
      </w:r>
      <w:r>
        <w:rPr>
          <w:lang w:eastAsia="en-US" w:bidi="ar-SA"/>
        </w:rPr>
        <w:t xml:space="preserve"> </w:t>
      </w:r>
      <w:r w:rsidR="00485FB3">
        <w:t>ideographic</w:t>
      </w:r>
      <w:r>
        <w:rPr>
          <w:lang w:eastAsia="en-US" w:bidi="ar-SA"/>
        </w:rPr>
        <w:t xml:space="preserve"> </w:t>
      </w:r>
      <w:r w:rsidR="00AC79D4">
        <w:rPr>
          <w:lang w:eastAsia="en-US" w:bidi="ar-SA"/>
        </w:rPr>
        <w:t>signs</w:t>
      </w:r>
      <w:r>
        <w:rPr>
          <w:lang w:eastAsia="en-US" w:bidi="ar-SA"/>
        </w:rPr>
        <w:t>,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lang w:eastAsia="en-US" w:bidi="ar-SA"/>
        </w:rPr>
        <w:t>6.1.3</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547FFE2E" w14:textId="3274775D" w:rsidR="009A2B48" w:rsidRDefault="009A2B48" w:rsidP="009A2B48">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14:paraId="4B843999" w14:textId="6529E5A9" w:rsidR="00487F9F" w:rsidRDefault="00487F9F" w:rsidP="00487F9F">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3.5.4</w:t>
      </w:r>
      <w:r>
        <w:rPr>
          <w:lang w:eastAsia="en-US" w:bidi="ar-SA"/>
        </w:rPr>
        <w:fldChar w:fldCharType="end"/>
      </w:r>
      <w:r>
        <w:rPr>
          <w:lang w:eastAsia="en-US" w:bidi="ar-SA"/>
        </w:rPr>
        <w:t>)</w:t>
      </w:r>
    </w:p>
    <w:p w14:paraId="5D6669A0" w14:textId="2FD52F09" w:rsidR="00487F9F" w:rsidRDefault="00487F9F" w:rsidP="00487F9F">
      <w:pPr>
        <w:pStyle w:val="Lista2"/>
        <w:rPr>
          <w:lang w:eastAsia="en-US" w:bidi="ar-SA"/>
        </w:rPr>
      </w:pPr>
      <w:r>
        <w:rPr>
          <w:lang w:eastAsia="en-US" w:bidi="ar-SA"/>
        </w:rPr>
        <w:t>in order to disambiguate these two usages of the degree sign, abbreviation marks must always be marked up as such in XML editions (EGD §###)</w:t>
      </w:r>
    </w:p>
    <w:p w14:paraId="49CD7974" w14:textId="05EBD4F0" w:rsidR="00573847" w:rsidRDefault="00573847" w:rsidP="00573847">
      <w:pPr>
        <w:pStyle w:val="Lista"/>
        <w:rPr>
          <w:lang w:eastAsia="en-US" w:bidi="ar-SA"/>
        </w:rPr>
      </w:pPr>
      <w:r>
        <w:rPr>
          <w:lang w:eastAsia="en-US" w:bidi="ar-SA"/>
        </w:rPr>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6.2.3</w:t>
      </w:r>
      <w:r>
        <w:rPr>
          <w:lang w:eastAsia="en-US" w:bidi="ar-SA"/>
        </w:rPr>
        <w:fldChar w:fldCharType="end"/>
      </w:r>
      <w:r>
        <w:rPr>
          <w:lang w:eastAsia="en-US" w:bidi="ar-SA"/>
        </w:rPr>
        <w:t>) and to address its possible function in an apparatus note or other commentary</w:t>
      </w:r>
    </w:p>
    <w:p w14:paraId="0775E846" w14:textId="68DF0DD7" w:rsidR="00E32C00" w:rsidRDefault="00AC79D4" w:rsidP="00E32C00">
      <w:pPr>
        <w:pStyle w:val="Cmsor3"/>
      </w:pPr>
      <w:bookmarkStart w:id="436" w:name="_Ref204178048"/>
      <w:r>
        <w:t xml:space="preserve">Ideographic </w:t>
      </w:r>
      <w:bookmarkEnd w:id="431"/>
      <w:bookmarkEnd w:id="432"/>
      <w:bookmarkEnd w:id="436"/>
      <w:r>
        <w:t>signs</w:t>
      </w:r>
    </w:p>
    <w:p w14:paraId="0F603D51" w14:textId="096BCBCB" w:rsidR="00487F9F" w:rsidRDefault="00487F9F" w:rsidP="00487F9F">
      <w:pPr>
        <w:rPr>
          <w:lang w:eastAsia="en-US" w:bidi="ar-SA"/>
        </w:rPr>
      </w:pPr>
      <w:r>
        <w:rPr>
          <w:lang w:eastAsia="en-US" w:bidi="ar-SA"/>
        </w:rPr>
        <w:t>Some varieties of the Indic writing system include special signs that conventionally denote a particular word, morpheme or concept</w:t>
      </w:r>
      <w:r w:rsidR="00E2345A">
        <w:rPr>
          <w:lang w:eastAsia="en-US" w:bidi="ar-SA"/>
        </w:rPr>
        <w:t xml:space="preserve"> such as auspiciousness</w:t>
      </w:r>
      <w:r>
        <w:rPr>
          <w:lang w:eastAsia="en-US" w:bidi="ar-SA"/>
        </w:rPr>
        <w:t xml:space="preserve">. As a label of convenience, we refer to these as </w:t>
      </w:r>
      <w:r w:rsidR="00AC79D4">
        <w:t>ideographic</w:t>
      </w:r>
      <w:r>
        <w:rPr>
          <w:lang w:eastAsia="en-US" w:bidi="ar-SA"/>
        </w:rPr>
        <w:t xml:space="preserve"> signs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2.1.1</w:t>
      </w:r>
      <w:r>
        <w:rPr>
          <w:lang w:eastAsia="en-US" w:bidi="ar-SA"/>
        </w:rPr>
        <w:fldChar w:fldCharType="end"/>
      </w:r>
      <w:r>
        <w:rPr>
          <w:lang w:eastAsia="en-US" w:bidi="ar-SA"/>
        </w:rPr>
        <w:t xml:space="preserve">). </w:t>
      </w:r>
      <w:r w:rsidR="00BF1F51">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rsidR="00AC79D4">
        <w:t>ideographic</w:t>
      </w:r>
      <w:r w:rsidR="00BF1F51">
        <w:rPr>
          <w:lang w:eastAsia="en-US" w:bidi="ar-SA"/>
        </w:rPr>
        <w:t xml:space="preserve"> signs </w:t>
      </w:r>
      <w:r w:rsidR="00BF1F51">
        <w:rPr>
          <w:lang w:eastAsia="en-US" w:bidi="ar-SA"/>
        </w:rPr>
        <w:lastRenderedPageBreak/>
        <w:t xml:space="preserve">are to be encoded in XML, and for contexts not involving XML we propose a generic shorthand. Specific examples of </w:t>
      </w:r>
      <w:r w:rsidR="00AC79D4">
        <w:t>ideographic</w:t>
      </w:r>
      <w:r w:rsidR="00BF1F51">
        <w:rPr>
          <w:lang w:eastAsia="en-US" w:bidi="ar-SA"/>
        </w:rPr>
        <w:t xml:space="preserve"> signs are treated in the subsections below.</w:t>
      </w:r>
    </w:p>
    <w:p w14:paraId="492D8DED" w14:textId="24470F53" w:rsidR="00BF1F51" w:rsidRDefault="00BF1F51" w:rsidP="00BF1F51">
      <w:pPr>
        <w:pStyle w:val="Lista"/>
        <w:rPr>
          <w:lang w:eastAsia="en-US" w:bidi="ar-SA"/>
        </w:rPr>
      </w:pPr>
      <w:r>
        <w:rPr>
          <w:rStyle w:val="Label"/>
        </w:rPr>
        <w:t>public shorthand</w:t>
      </w:r>
      <w:r>
        <w:t xml:space="preserve"> for </w:t>
      </w:r>
      <w:r w:rsidR="00AC79D4">
        <w:t>ideographic</w:t>
      </w:r>
      <w:r>
        <w:t xml:space="preserve"> signs</w:t>
      </w:r>
    </w:p>
    <w:p w14:paraId="739D904E" w14:textId="59ECB809" w:rsidR="00BF1F51" w:rsidRDefault="00BF1F51" w:rsidP="00BF1F51">
      <w:pPr>
        <w:pStyle w:val="Lista2"/>
        <w:rPr>
          <w:lang w:eastAsia="en-US" w:bidi="ar-SA"/>
        </w:rPr>
      </w:pPr>
      <w:r>
        <w:rPr>
          <w:lang w:eastAsia="en-US" w:bidi="ar-SA"/>
        </w:rPr>
        <w:t>use the * (asterisk) character followed (without an intervening space) by the token for the sign in question</w:t>
      </w:r>
    </w:p>
    <w:p w14:paraId="11CD233E" w14:textId="77777777" w:rsidR="007F6A7F" w:rsidRDefault="007F6A7F" w:rsidP="007F6A7F">
      <w:pPr>
        <w:pStyle w:val="Lista2"/>
        <w:rPr>
          <w:lang w:eastAsia="en-US" w:bidi="ar-SA"/>
        </w:rPr>
      </w:pPr>
      <w:r>
        <w:rPr>
          <w:lang w:eastAsia="en-US" w:bidi="ar-SA"/>
        </w:rPr>
        <w:t>the authorised tokens for specific signs are given in the following subsections</w:t>
      </w:r>
    </w:p>
    <w:p w14:paraId="30D69797" w14:textId="5B2D11F1" w:rsidR="00CB6B9A" w:rsidRDefault="00CB6B9A" w:rsidP="00CB6B9A">
      <w:pPr>
        <w:pStyle w:val="Lista"/>
        <w:rPr>
          <w:lang w:eastAsia="en-US" w:bidi="ar-SA"/>
        </w:rPr>
      </w:pPr>
      <w:r>
        <w:rPr>
          <w:lang w:eastAsia="en-US" w:bidi="ar-SA"/>
        </w:rPr>
        <w:t xml:space="preserve">with the present scope of the DHARMA project, we see no need to explicitly distinguish any </w:t>
      </w:r>
      <w:r w:rsidR="00AC79D4">
        <w:t>ideographic</w:t>
      </w:r>
      <w:r>
        <w:rPr>
          <w:lang w:eastAsia="en-US" w:bidi="ar-SA"/>
        </w:rPr>
        <w:t xml:space="preserve"> signs</w:t>
      </w:r>
      <w:r>
        <w:rPr>
          <w:lang w:eastAsia="en-US" w:bidi="ar-SA"/>
        </w:rPr>
        <w:t xml:space="preserve"> other than those listed below, but </w:t>
      </w:r>
      <w:r>
        <w:rPr>
          <w:lang w:eastAsia="en-US" w:bidi="ar-SA"/>
        </w:rPr>
        <w:t xml:space="preserve">as and when the need arises, further </w:t>
      </w:r>
      <w:r w:rsidR="00AC79D4">
        <w:t>ideographic</w:t>
      </w:r>
      <w:r w:rsidR="007F6A7F">
        <w:rPr>
          <w:lang w:eastAsia="en-US" w:bidi="ar-SA"/>
        </w:rPr>
        <w:t xml:space="preserve"> </w:t>
      </w:r>
      <w:r>
        <w:rPr>
          <w:lang w:eastAsia="en-US" w:bidi="ar-SA"/>
        </w:rPr>
        <w:t xml:space="preserve">signs may be </w:t>
      </w:r>
      <w:r w:rsidR="007F6A7F">
        <w:rPr>
          <w:lang w:eastAsia="en-US" w:bidi="ar-SA"/>
        </w:rPr>
        <w:t xml:space="preserve">introduced, </w:t>
      </w:r>
      <w:r>
        <w:rPr>
          <w:lang w:eastAsia="en-US" w:bidi="ar-SA"/>
        </w:rPr>
        <w:t>provided that they can be confidently identified in a given writing system</w:t>
      </w:r>
    </w:p>
    <w:p w14:paraId="779CF6B5" w14:textId="77777777" w:rsidR="007F6A7F" w:rsidRDefault="007F6A7F" w:rsidP="007F6A7F">
      <w:pPr>
        <w:pStyle w:val="Lista2"/>
        <w:rPr>
          <w:lang w:eastAsia="en-US" w:bidi="ar-SA"/>
        </w:rPr>
      </w:pPr>
      <w:r>
        <w:rPr>
          <w:lang w:eastAsia="en-US" w:bidi="ar-SA"/>
        </w:rPr>
        <w:t xml:space="preserve">tokens used in an XML edition must be included in the </w:t>
      </w:r>
      <w:commentRangeStart w:id="437"/>
      <w:r>
        <w:rPr>
          <w:lang w:eastAsia="en-US" w:bidi="ar-SA"/>
        </w:rPr>
        <w:t>authority file</w:t>
      </w:r>
      <w:commentRangeEnd w:id="437"/>
      <w:r>
        <w:rPr>
          <w:rStyle w:val="Jegyzethivatkozs"/>
          <w:sz w:val="22"/>
          <w:szCs w:val="22"/>
          <w:lang w:eastAsia="en-US" w:bidi="ar-SA"/>
        </w:rPr>
        <w:commentReference w:id="437"/>
      </w:r>
      <w:r>
        <w:rPr>
          <w:lang w:eastAsia="en-US" w:bidi="ar-SA"/>
        </w:rPr>
        <w:t xml:space="preserve"> for symbol taxonomy (EGD §###)</w:t>
      </w:r>
    </w:p>
    <w:p w14:paraId="2BF25B6B" w14:textId="77777777" w:rsidR="007F6A7F" w:rsidRDefault="007F6A7F" w:rsidP="007F6A7F">
      <w:pPr>
        <w:pStyle w:val="Lista2"/>
        <w:rPr>
          <w:lang w:eastAsia="en-US" w:bidi="ar-SA"/>
        </w:rPr>
      </w:pPr>
      <w:r>
        <w:rPr>
          <w:lang w:eastAsia="en-US" w:bidi="ar-SA"/>
        </w:rPr>
        <w:t>for strictly non-XML contexts, new tokens may be used as needed, but adding any new tokens to the authority file is nonetheless recommended</w:t>
      </w:r>
    </w:p>
    <w:p w14:paraId="46C79655" w14:textId="74FCF8D0" w:rsidR="003A103F" w:rsidRDefault="00E2345A" w:rsidP="003A103F">
      <w:pPr>
        <w:pStyle w:val="Cmsor4"/>
        <w:rPr>
          <w:rStyle w:val="Foreign"/>
          <w:i w:val="0"/>
          <w:iCs w:val="0"/>
          <w:noProof w:val="0"/>
        </w:rPr>
      </w:pPr>
      <w:r>
        <w:rPr>
          <w:rStyle w:val="Foreign"/>
          <w:i w:val="0"/>
          <w:iCs w:val="0"/>
          <w:noProof w:val="0"/>
        </w:rPr>
        <w:t>Auspicious signs</w:t>
      </w:r>
    </w:p>
    <w:p w14:paraId="60334EC4" w14:textId="6C0EE69F" w:rsidR="00CB6B9A" w:rsidRDefault="00E2345A" w:rsidP="00E2345A">
      <w:pPr>
        <w:rPr>
          <w:lang w:eastAsia="en-US" w:bidi="ar-SA"/>
        </w:rPr>
      </w:pPr>
      <w:r>
        <w:rPr>
          <w:lang w:eastAsia="en-US" w:bidi="ar-SA"/>
        </w:rPr>
        <w:t>Symbols whose graphematic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6.2.3</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w:t>
      </w:r>
      <w:r w:rsidR="007A2A23">
        <w:rPr>
          <w:lang w:eastAsia="en-US" w:bidi="ar-SA"/>
        </w:rPr>
        <w:t>are known to conventionally represent auspiciousness</w:t>
      </w:r>
      <w:r w:rsidR="00CB6B9A">
        <w:rPr>
          <w:lang w:eastAsia="en-US" w:bidi="ar-SA"/>
        </w:rPr>
        <w:t xml:space="preserve"> as their only signification</w:t>
      </w:r>
      <w:r w:rsidR="007A2A23">
        <w:rPr>
          <w:lang w:eastAsia="en-US" w:bidi="ar-SA"/>
        </w:rPr>
        <w:t xml:space="preserve">. </w:t>
      </w:r>
    </w:p>
    <w:p w14:paraId="4E4B3A24" w14:textId="3DA282F5" w:rsidR="007A2A23" w:rsidRDefault="007A2A23" w:rsidP="003A103F">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5FBDCD55" w14:textId="5B70CC01" w:rsidR="003A103F" w:rsidRDefault="003A103F" w:rsidP="003A103F">
      <w:pPr>
        <w:pStyle w:val="Cmsor4"/>
      </w:pPr>
      <w:r>
        <w:t xml:space="preserve">Tamil </w:t>
      </w:r>
      <w:r w:rsidR="00AC79D4">
        <w:t>ideographic</w:t>
      </w:r>
      <w:r>
        <w:t xml:space="preserve"> signs</w:t>
      </w:r>
    </w:p>
    <w:p w14:paraId="23040769" w14:textId="77777777" w:rsidR="003A103F" w:rsidRDefault="003A103F" w:rsidP="003A103F">
      <w:pPr>
        <w:pStyle w:val="Lista"/>
        <w:rPr>
          <w:lang w:eastAsia="en-US" w:bidi="ar-SA"/>
        </w:rPr>
      </w:pPr>
    </w:p>
    <w:p w14:paraId="09F46A9C" w14:textId="7083E785" w:rsidR="000C7409" w:rsidRDefault="00000000" w:rsidP="00E32C00">
      <w:pPr>
        <w:pStyle w:val="Cmsor4"/>
      </w:pPr>
      <w:bookmarkStart w:id="438" w:name="_Toc204157231"/>
      <w:r>
        <w:t xml:space="preserve">Burmese </w:t>
      </w:r>
      <w:r w:rsidR="00AC79D4">
        <w:t>ideographic</w:t>
      </w:r>
      <w:r>
        <w:t xml:space="preserve"> signs</w:t>
      </w:r>
      <w:bookmarkEnd w:id="438"/>
    </w:p>
    <w:p w14:paraId="00AA90D5" w14:textId="77777777" w:rsidR="000C7409" w:rsidRDefault="00000000">
      <w:pPr>
        <w:pStyle w:val="Lista"/>
      </w:pPr>
      <w:r>
        <w:t>@better switch back to *n etc. as per the referenced guide, this would work better as generic shorthand for logograms such as *oṁ</w:t>
      </w:r>
    </w:p>
    <w:p w14:paraId="2A82EAA9" w14:textId="77777777" w:rsidR="000C7409"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7B712078" w14:textId="77777777" w:rsidR="000C7409"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3DF7A773" w14:textId="77777777" w:rsidR="000C7409"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60DFAEC8" w14:textId="77777777" w:rsidR="000C7409"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00411DDB" w14:textId="77777777" w:rsidR="000C7409"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5D22FCF3" w14:textId="77777777" w:rsidR="000C7409" w:rsidRDefault="00000000">
      <w:pPr>
        <w:pStyle w:val="Lista"/>
      </w:pPr>
      <w:r>
        <w:t>if such abbreviations occur in your corpus, especially within the same text, then you must be careful in using the asterisk as shorthand for any other function</w:t>
      </w:r>
    </w:p>
    <w:p w14:paraId="224EDE6E" w14:textId="4DE04695" w:rsidR="000C7409" w:rsidRDefault="00000000">
      <w:pPr>
        <w:pStyle w:val="Lista"/>
      </w:pPr>
      <w:r>
        <w:t>@add reference to spacing (§</w:t>
      </w:r>
      <w:r>
        <w:fldChar w:fldCharType="begin"/>
      </w:r>
      <w:r>
        <w:instrText xml:space="preserve"> REF _Ref203487198 \r \h </w:instrText>
      </w:r>
      <w:r>
        <w:fldChar w:fldCharType="separate"/>
      </w:r>
      <w:r w:rsidR="00510B1B">
        <w:t>8.3.1.4</w:t>
      </w:r>
      <w:r>
        <w:fldChar w:fldCharType="end"/>
      </w:r>
      <w:r>
        <w:t xml:space="preserve">) once the status of </w:t>
      </w:r>
      <w:r w:rsidR="00AC79D4">
        <w:t>ideographic</w:t>
      </w:r>
      <w:r>
        <w:t xml:space="preserve"> signs has been sorted out</w:t>
      </w:r>
    </w:p>
    <w:p w14:paraId="46B7F641" w14:textId="328E43EA" w:rsidR="000C7409" w:rsidRDefault="00510B1B">
      <w:pPr>
        <w:pStyle w:val="Cmsor2"/>
      </w:pPr>
      <w:bookmarkStart w:id="439" w:name="_Ref201845615"/>
      <w:bookmarkStart w:id="440" w:name="_Ref204156523"/>
      <w:bookmarkStart w:id="441" w:name="_Toc204157232"/>
      <w:r>
        <w:t>Symbols</w:t>
      </w:r>
      <w:bookmarkEnd w:id="439"/>
      <w:bookmarkEnd w:id="440"/>
      <w:bookmarkEnd w:id="441"/>
    </w:p>
    <w:p w14:paraId="73D75B64" w14:textId="44124846" w:rsidR="004A4BF2" w:rsidRDefault="00000000" w:rsidP="004A4BF2">
      <w:pPr>
        <w:rPr>
          <w:lang w:eastAsia="en-US" w:bidi="ar-SA"/>
        </w:rPr>
      </w:pPr>
      <w:r>
        <w:t xml:space="preserve">In </w:t>
      </w:r>
      <w:r w:rsidR="004A4BF2">
        <w:t xml:space="preserve">the usage of </w:t>
      </w:r>
      <w:r>
        <w:t xml:space="preserve">this Guide, ‘symbol’ specifically means a graphic sign which is </w:t>
      </w:r>
      <w:r w:rsidR="004A4BF2">
        <w:t xml:space="preserve">neither </w:t>
      </w:r>
      <w:r>
        <w:t xml:space="preserve">alphanumeric </w:t>
      </w:r>
      <w:r w:rsidR="004A4BF2">
        <w:t xml:space="preserve">nor </w:t>
      </w:r>
      <w:r w:rsidR="00DF5624">
        <w:t xml:space="preserve">unequivocally associated with a definable graphematic function </w:t>
      </w:r>
      <w:r w:rsidR="004A4BF2">
        <w:rPr>
          <w:lang w:eastAsia="en-US" w:bidi="ar-SA"/>
        </w:rPr>
        <w:t>directly</w:t>
      </w:r>
      <w:r w:rsidR="00DF5624">
        <w:rPr>
          <w:lang w:eastAsia="en-US" w:bidi="ar-SA"/>
        </w:rPr>
        <w:t xml:space="preserve"> pertinent to the linguistic content of the text.</w:t>
      </w:r>
      <w:r w:rsidR="004A4BF2">
        <w:rPr>
          <w:lang w:eastAsia="en-US" w:bidi="ar-SA"/>
        </w:rPr>
        <w:t xml:space="preserve"> This does not mean that symbols have no graphematic function, but when they do</w:t>
      </w:r>
    </w:p>
    <w:p w14:paraId="517D9627" w14:textId="215FD0BB" w:rsidR="00DF5624" w:rsidRDefault="004A4BF2" w:rsidP="004A4BF2">
      <w:pPr>
        <w:rPr>
          <w:lang w:eastAsia="en-US" w:bidi="ar-SA"/>
        </w:rPr>
      </w:pPr>
      <w:r>
        <w:rPr>
          <w:lang w:eastAsia="en-US" w:bidi="ar-SA"/>
        </w:rPr>
        <w:t xml:space="preserve">When some kind of graphematic function can be assigned to a symbol, we speak of a functional symbol. The </w:t>
      </w:r>
      <w:r w:rsidR="00DF5624">
        <w:rPr>
          <w:lang w:eastAsia="en-US" w:bidi="ar-SA"/>
        </w:rPr>
        <w:t>correspondence between specific glyphs and specific graphematic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509577F3" w14:textId="1F514745" w:rsidR="00DF5624" w:rsidRDefault="00DF5624">
      <w:r>
        <w:rPr>
          <w:lang w:eastAsia="en-US" w:bidi="ar-SA"/>
        </w:rPr>
        <w:t>@@@</w:t>
      </w:r>
    </w:p>
    <w:p w14:paraId="2FC7FDEC" w14:textId="0B480787" w:rsidR="000C7409" w:rsidRDefault="00000000">
      <w:pPr>
        <w:pStyle w:val="Normlbehzs"/>
      </w:pPr>
      <w:r>
        <w:t xml:space="preserve">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w:t>
      </w:r>
      <w:r>
        <w:lastRenderedPageBreak/>
        <w:t>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510B1B">
        <w:t>6.2.1</w:t>
      </w:r>
      <w:r>
        <w:fldChar w:fldCharType="end"/>
      </w:r>
      <w:r>
        <w:t>), functional symbols (§</w:t>
      </w:r>
      <w:r>
        <w:fldChar w:fldCharType="begin"/>
      </w:r>
      <w:r>
        <w:instrText xml:space="preserve"> REF _Ref203031518 \r \h </w:instrText>
      </w:r>
      <w:r>
        <w:fldChar w:fldCharType="separate"/>
      </w:r>
      <w:r w:rsidR="00510B1B">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510B1B">
        <w:t>6.2.3</w:t>
      </w:r>
      <w:r>
        <w:fldChar w:fldCharType="end"/>
      </w:r>
      <w:r>
        <w:t>).</w:t>
      </w:r>
    </w:p>
    <w:p w14:paraId="43F3F281" w14:textId="4631E415" w:rsidR="00C831A6" w:rsidRDefault="00C831A6">
      <w:pPr>
        <w:pStyle w:val="Normlbehzs"/>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5"/>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510B1B">
        <w:rPr>
          <w:lang w:eastAsia="en-US" w:bidi="ar-SA"/>
        </w:rPr>
        <w:t>6.2.2.1</w:t>
      </w:r>
      <w:r>
        <w:rPr>
          <w:lang w:eastAsia="en-US" w:bidi="ar-SA"/>
        </w:rPr>
        <w:fldChar w:fldCharType="end"/>
      </w:r>
      <w:r>
        <w:rPr>
          <w:lang w:eastAsia="en-US" w:bidi="ar-SA"/>
        </w:rPr>
        <w:t>) and word breakers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sidR="00510B1B">
        <w:rPr>
          <w:lang w:eastAsia="en-US" w:bidi="ar-SA"/>
        </w:rPr>
        <w:t>6.2.2.2</w:t>
      </w:r>
      <w:r>
        <w:rPr>
          <w:lang w:eastAsia="en-US" w:bidi="ar-SA"/>
        </w:rPr>
        <w:fldChar w:fldCharType="end"/>
      </w:r>
      <w:r>
        <w:rPr>
          <w:lang w:eastAsia="en-US" w:bidi="ar-SA"/>
        </w:rPr>
        <w:t xml:space="preserve">). Our treatment of such symbols </w:t>
      </w:r>
      <w:commentRangeStart w:id="442"/>
      <w:r>
        <w:rPr>
          <w:lang w:eastAsia="en-US" w:bidi="ar-SA"/>
        </w:rPr>
        <w:t xml:space="preserve">differs from </w:t>
      </w:r>
      <w:commentRangeEnd w:id="442"/>
      <w:r w:rsidR="006D123B">
        <w:rPr>
          <w:rStyle w:val="Jegyzethivatkozs"/>
          <w:sz w:val="22"/>
          <w:szCs w:val="22"/>
          <w:lang w:eastAsia="en-US" w:bidi="ar-SA"/>
        </w:rPr>
        <w:commentReference w:id="442"/>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510B1B">
        <w:rPr>
          <w:lang w:eastAsia="en-US" w:bidi="ar-SA"/>
        </w:rPr>
        <w:t>6.1.1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510B1B">
        <w:rPr>
          <w:lang w:eastAsia="en-US" w:bidi="ar-SA"/>
        </w:rPr>
        <w:t>8.3.1.4</w:t>
      </w:r>
      <w:r>
        <w:rPr>
          <w:lang w:eastAsia="en-US" w:bidi="ar-SA"/>
        </w:rPr>
        <w:fldChar w:fldCharType="end"/>
      </w:r>
      <w:r>
        <w:rPr>
          <w:lang w:eastAsia="en-US" w:bidi="ar-SA"/>
        </w:rPr>
        <w:t>), bearing in mind that space fillers may, and word breakers by default do, occur inside words.</w:t>
      </w:r>
    </w:p>
    <w:p w14:paraId="26651F9A" w14:textId="1D3635F5" w:rsidR="000C7409" w:rsidRDefault="00000000">
      <w:pPr>
        <w:pStyle w:val="Cmsor3"/>
      </w:pPr>
      <w:bookmarkStart w:id="443" w:name="_Toc199757575"/>
      <w:bookmarkStart w:id="444" w:name="_Ref199858162"/>
      <w:bookmarkStart w:id="445" w:name="_Ref201762157"/>
      <w:bookmarkStart w:id="446" w:name="_Ref201763012"/>
      <w:bookmarkStart w:id="447" w:name="_Ref203468812"/>
      <w:bookmarkStart w:id="448" w:name="_Ref203488115"/>
      <w:bookmarkStart w:id="449" w:name="_Toc204157233"/>
      <w:bookmarkEnd w:id="417"/>
      <w:bookmarkEnd w:id="418"/>
      <w:r>
        <w:t xml:space="preserve">Punctuation </w:t>
      </w:r>
      <w:bookmarkEnd w:id="419"/>
      <w:bookmarkEnd w:id="443"/>
      <w:bookmarkEnd w:id="444"/>
      <w:bookmarkEnd w:id="445"/>
      <w:bookmarkEnd w:id="446"/>
      <w:bookmarkEnd w:id="447"/>
      <w:bookmarkEnd w:id="448"/>
      <w:bookmarkEnd w:id="449"/>
      <w:r w:rsidR="00FF4292">
        <w:t>signs</w:t>
      </w:r>
    </w:p>
    <w:p w14:paraId="107A1AC2" w14:textId="77777777" w:rsidR="000C7409"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376146B7" w14:textId="77777777" w:rsidR="000C7409" w:rsidRDefault="00000000">
      <w:pPr>
        <w:pStyle w:val="Lista"/>
      </w:pPr>
      <w:r>
        <w:t xml:space="preserve">the scope of punctuation marks </w:t>
      </w:r>
      <w:r>
        <w:rPr>
          <w:b/>
          <w:bCs/>
        </w:rPr>
        <w:t>generally includes</w:t>
      </w:r>
      <w:r>
        <w:t xml:space="preserve"> signs</w:t>
      </w:r>
    </w:p>
    <w:p w14:paraId="29E2A3D6" w14:textId="77777777" w:rsidR="000C7409" w:rsidRDefault="00000000">
      <w:pPr>
        <w:pStyle w:val="Lista2"/>
      </w:pPr>
      <w:r>
        <w:t>whose shape is simple and abstract (non-figural), such as the vertical bars, dots, circles and dashes used widely for punctuation in the Indic writing system</w:t>
      </w:r>
    </w:p>
    <w:p w14:paraId="76B41BE9" w14:textId="77777777" w:rsidR="000C7409" w:rsidRDefault="00000000">
      <w:pPr>
        <w:pStyle w:val="Lista3"/>
      </w:pPr>
      <w:r>
        <w:t>or which are ornamental elaborations of such shapes</w:t>
      </w:r>
    </w:p>
    <w:p w14:paraId="769FAB4F" w14:textId="77777777" w:rsidR="000C7409" w:rsidRDefault="00000000">
      <w:pPr>
        <w:pStyle w:val="Lista2"/>
      </w:pPr>
      <w:r>
        <w:t>whose linguistic function is primarily to segment the text into relatively small units such as sentences, clauses, list items or metrical units</w:t>
      </w:r>
    </w:p>
    <w:p w14:paraId="667BE4AA" w14:textId="77777777" w:rsidR="000C7409" w:rsidRDefault="00000000">
      <w:pPr>
        <w:pStyle w:val="Lista2"/>
      </w:pPr>
      <w:r>
        <w:t>which occur repeatedly in the body of a single text</w:t>
      </w:r>
    </w:p>
    <w:p w14:paraId="3A004E69" w14:textId="77777777" w:rsidR="000C7409" w:rsidRDefault="00000000">
      <w:pPr>
        <w:pStyle w:val="Lista"/>
      </w:pPr>
      <w:r>
        <w:t xml:space="preserve">the scope of punctuation marks </w:t>
      </w:r>
      <w:r>
        <w:rPr>
          <w:b/>
          <w:bCs/>
        </w:rPr>
        <w:t>generally excludes</w:t>
      </w:r>
      <w:r>
        <w:t xml:space="preserve"> signs</w:t>
      </w:r>
    </w:p>
    <w:p w14:paraId="38CCE744" w14:textId="77777777" w:rsidR="000C7409" w:rsidRDefault="00000000">
      <w:pPr>
        <w:pStyle w:val="Lista2"/>
      </w:pPr>
      <w:r>
        <w:t>whose shape is figural or complexly ornamental, and is not derived from one of the simple basic shapes used for punctuation</w:t>
      </w:r>
    </w:p>
    <w:p w14:paraId="27D0DC5E" w14:textId="77777777" w:rsidR="000C7409" w:rsidRDefault="00000000">
      <w:pPr>
        <w:pStyle w:val="Lista2"/>
      </w:pPr>
      <w:r>
        <w:t>whose linguistic function may be to mark the beginning or end of an entire inscription or to segment a text into a small number of large units</w:t>
      </w:r>
    </w:p>
    <w:p w14:paraId="12A2D2A0" w14:textId="1BD32638" w:rsidR="000C7409"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510B1B">
        <w:t>4</w:t>
      </w:r>
      <w:r>
        <w:fldChar w:fldCharType="end"/>
      </w:r>
      <w:r>
        <w:t xml:space="preserve"> in section §</w:t>
      </w:r>
      <w:r>
        <w:fldChar w:fldCharType="begin"/>
      </w:r>
      <w:r>
        <w:instrText xml:space="preserve"> REF _Ref199836098 \r \h </w:instrText>
      </w:r>
      <w:r>
        <w:fldChar w:fldCharType="separate"/>
      </w:r>
      <w:r w:rsidR="00510B1B">
        <w:t>2.1</w:t>
      </w:r>
      <w:r>
        <w:fldChar w:fldCharType="end"/>
      </w:r>
      <w:r>
        <w:t>) meaning such as auspiciousness, or serve as decorative elements</w:t>
      </w:r>
    </w:p>
    <w:p w14:paraId="0B76FAC0" w14:textId="77777777" w:rsidR="000C7409" w:rsidRDefault="00000000">
      <w:pPr>
        <w:pStyle w:val="Lista2"/>
      </w:pPr>
      <w:r>
        <w:t>which occur only once per text or once per major section of text</w:t>
      </w:r>
    </w:p>
    <w:p w14:paraId="6E7E5B2F" w14:textId="286A02B9" w:rsidR="000C7409" w:rsidRDefault="00000000">
      <w:pPr>
        <w:pStyle w:val="Lista2"/>
      </w:pPr>
      <w:r>
        <w:t>signs of this nature are to be treated as generic symbols (§</w:t>
      </w:r>
      <w:r>
        <w:fldChar w:fldCharType="begin"/>
      </w:r>
      <w:r>
        <w:instrText xml:space="preserve"> REF _Ref203031519 \r \h </w:instrText>
      </w:r>
      <w:r>
        <w:fldChar w:fldCharType="separate"/>
      </w:r>
      <w:r w:rsidR="00510B1B">
        <w:t>6.2.3</w:t>
      </w:r>
      <w:r>
        <w:fldChar w:fldCharType="end"/>
      </w:r>
      <w:r>
        <w:t>)</w:t>
      </w:r>
    </w:p>
    <w:p w14:paraId="007D0633" w14:textId="49A25E41" w:rsidR="000C7409" w:rsidRDefault="00000000">
      <w:pPr>
        <w:pStyle w:val="Cmsor4"/>
      </w:pPr>
      <w:bookmarkStart w:id="450" w:name="_Ref203378653"/>
      <w:bookmarkStart w:id="451" w:name="_Toc204157234"/>
      <w:commentRangeStart w:id="452"/>
      <w:r>
        <w:t xml:space="preserve">Transliterating punctuation </w:t>
      </w:r>
      <w:r w:rsidR="00FF4292">
        <w:t>signs</w:t>
      </w:r>
      <w:bookmarkEnd w:id="450"/>
      <w:bookmarkEnd w:id="451"/>
      <w:commentRangeEnd w:id="452"/>
      <w:r w:rsidR="006D123B">
        <w:rPr>
          <w:rStyle w:val="Jegyzethivatkozs"/>
          <w:sz w:val="22"/>
          <w:szCs w:val="24"/>
        </w:rPr>
        <w:commentReference w:id="452"/>
      </w:r>
    </w:p>
    <w:p w14:paraId="57638A33" w14:textId="7CA4421B" w:rsidR="000C7409"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510B1B">
        <w:rPr>
          <w:lang w:eastAsia="en-US" w:bidi="ar-SA"/>
        </w:rPr>
        <w:t>6.2.1.2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510B1B">
        <w:rPr>
          <w:lang w:eastAsia="en-US" w:bidi="ar-SA"/>
        </w:rPr>
        <w:t>8.3.1.3</w:t>
      </w:r>
      <w:r>
        <w:rPr>
          <w:lang w:eastAsia="en-US" w:bidi="ar-SA"/>
        </w:rPr>
        <w:fldChar w:fldCharType="end"/>
      </w:r>
      <w:r>
        <w:rPr>
          <w:lang w:eastAsia="en-US" w:bidi="ar-SA"/>
        </w:rPr>
        <w:t>).</w:t>
      </w:r>
    </w:p>
    <w:p w14:paraId="20B99ECC" w14:textId="77777777" w:rsidR="000C7409" w:rsidRDefault="00000000">
      <w:pPr>
        <w:pStyle w:val="Lista"/>
      </w:pPr>
      <w:r>
        <w:t>editorial punctuation may, however, be supplied using XML markup, see EGD §6.3.6</w:t>
      </w:r>
    </w:p>
    <w:p w14:paraId="0C0DB601" w14:textId="77777777" w:rsidR="000C7409" w:rsidRDefault="00000000">
      <w:pPr>
        <w:pStyle w:val="Lista"/>
      </w:pPr>
      <w:r>
        <w:t>as outlined in the introduction to this section, punctuation marks shall be represented</w:t>
      </w:r>
    </w:p>
    <w:p w14:paraId="050BF931" w14:textId="77777777" w:rsidR="000C7409"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37638273" w14:textId="77777777" w:rsidR="000C7409" w:rsidRDefault="00000000">
      <w:pPr>
        <w:pStyle w:val="Lista2"/>
      </w:pPr>
      <w:r>
        <w:t>2. at the level of XML encoding, with a relatively simple classification of their shapes</w:t>
      </w:r>
    </w:p>
    <w:p w14:paraId="7F9051B6" w14:textId="77777777" w:rsidR="000C7409" w:rsidRDefault="00000000">
      <w:pPr>
        <w:pStyle w:val="Lista2"/>
      </w:pPr>
      <w:r>
        <w:t>3. at the level of human-readable metadata, in additional human-readable detail</w:t>
      </w:r>
    </w:p>
    <w:p w14:paraId="5E9BAE73" w14:textId="77777777" w:rsidR="000C7409" w:rsidRDefault="00000000">
      <w:pPr>
        <w:pStyle w:val="Lista"/>
      </w:pPr>
      <w:r>
        <w:t>as an intermediate step between levels 1 and 2 above, we recommend the use of shorthand markup for the basic forms of common punctuation characters, as follows:</w:t>
      </w:r>
    </w:p>
    <w:p w14:paraId="15804B05" w14:textId="77777777" w:rsidR="000C7409" w:rsidRDefault="00000000">
      <w:pPr>
        <w:pStyle w:val="Lista2"/>
      </w:pPr>
      <w:r>
        <w:lastRenderedPageBreak/>
        <w:t>all of the following shorthand characters should be followed by a space in transliteration, but not preceded by one</w:t>
      </w:r>
    </w:p>
    <w:p w14:paraId="75CABF1A" w14:textId="77777777" w:rsidR="000C7409"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7E1242CD" w14:textId="77777777" w:rsidR="000C7409"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1D99A424" w14:textId="77777777" w:rsidR="000C7409"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2A3AC1AF" w14:textId="77777777" w:rsidR="000C7409" w:rsidRDefault="00000000">
      <w:pPr>
        <w:pStyle w:val="Lista2"/>
      </w:pPr>
      <w:r>
        <w:t>/ (regular slash): for signs comprised of a single vertical bar with a hook, crossbar or ornamental addition (corresponding to the symbol token “dandaOrnate”)</w:t>
      </w:r>
    </w:p>
    <w:p w14:paraId="2B2530CA" w14:textId="77777777" w:rsidR="000C7409" w:rsidRDefault="00000000">
      <w:pPr>
        <w:pStyle w:val="Lista2"/>
      </w:pPr>
      <w:r>
        <w:t>// (two regular slashes): for signs comprised of a double vertical bar with a hook, crossbar or ornamental addition (corresponding to the symbol token “ddandaOrnate”)</w:t>
      </w:r>
    </w:p>
    <w:p w14:paraId="4CCD8388" w14:textId="77777777" w:rsidR="000C7409"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033BE38F" w14:textId="77777777" w:rsidR="000C7409"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2B958EB0" w14:textId="77777777" w:rsidR="000C7409" w:rsidRDefault="00000000">
      <w:pPr>
        <w:pStyle w:val="Lista2"/>
      </w:pPr>
      <w:r>
        <w:t>@ (“at” sign) for any punctuation mark that does not easily fall under any of the above categories (such as more or less complex dots and circles)</w:t>
      </w:r>
    </w:p>
    <w:p w14:paraId="238FB016" w14:textId="77777777" w:rsidR="000C7409" w:rsidRDefault="00000000">
      <w:pPr>
        <w:pStyle w:val="Lista3"/>
      </w:pPr>
      <w:r>
        <w:t>the transformation of this character into XML markup will definitely not be automated and will have to be handled by you manually if you use this shorthand</w:t>
      </w:r>
    </w:p>
    <w:p w14:paraId="5A6304AC" w14:textId="77777777" w:rsidR="000C7409" w:rsidRDefault="00000000">
      <w:pPr>
        <w:pStyle w:val="Cmsor4"/>
      </w:pPr>
      <w:bookmarkStart w:id="453" w:name="_Ref201842298"/>
      <w:bookmarkStart w:id="454" w:name="_Toc204157235"/>
      <w:r>
        <w:t>Supplying punctuation</w:t>
      </w:r>
      <w:bookmarkEnd w:id="453"/>
      <w:bookmarkEnd w:id="454"/>
    </w:p>
    <w:p w14:paraId="23B71BAB" w14:textId="77777777" w:rsidR="000C7409"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42AD3927" w14:textId="77777777" w:rsidR="000C7409" w:rsidRDefault="00000000">
      <w:pPr>
        <w:pStyle w:val="Lista"/>
      </w:pPr>
      <w:bookmarkStart w:id="455" w:name="_Hlk203730514"/>
      <w:r>
        <w:t xml:space="preserve">as </w:t>
      </w:r>
      <w:r>
        <w:rPr>
          <w:rStyle w:val="LabelEmph"/>
        </w:rPr>
        <w:t>private shorthand</w:t>
      </w:r>
      <w:r>
        <w:t xml:space="preserve">, you may use a . (full stop, period) for supplied punctuation </w:t>
      </w:r>
      <w:bookmarkEnd w:id="455"/>
      <w:r>
        <w:t>while preparing your edition, then convert it to the proper encoding</w:t>
      </w:r>
    </w:p>
    <w:p w14:paraId="6F495E51" w14:textId="4C956812" w:rsidR="00510B1B" w:rsidRDefault="00510B1B" w:rsidP="00510B1B">
      <w:pPr>
        <w:pStyle w:val="Cmsor3"/>
      </w:pPr>
      <w:bookmarkStart w:id="456" w:name="_Toc204157236"/>
      <w:r>
        <w:t>Other functional symbols</w:t>
      </w:r>
      <w:bookmarkEnd w:id="456"/>
    </w:p>
    <w:p w14:paraId="776BBD9E" w14:textId="0F2E23AD" w:rsidR="000C7409" w:rsidRDefault="00000000" w:rsidP="00510B1B">
      <w:pPr>
        <w:pStyle w:val="Cmsor4"/>
      </w:pPr>
      <w:bookmarkStart w:id="457" w:name="_118t60ako401" w:colFirst="0" w:colLast="0"/>
      <w:bookmarkStart w:id="458" w:name="_Toc17811444"/>
      <w:bookmarkStart w:id="459" w:name="_Toc17811499"/>
      <w:bookmarkStart w:id="460" w:name="_Toc199757576"/>
      <w:bookmarkStart w:id="461" w:name="_Ref199858237"/>
      <w:bookmarkStart w:id="462" w:name="_Ref201845440"/>
      <w:bookmarkStart w:id="463" w:name="_Ref203487364"/>
      <w:bookmarkStart w:id="464" w:name="_Toc204157237"/>
      <w:bookmarkStart w:id="465" w:name="_Ref201763071"/>
      <w:bookmarkEnd w:id="457"/>
      <w:commentRangeStart w:id="466"/>
      <w:r>
        <w:t xml:space="preserve">Space filler </w:t>
      </w:r>
      <w:bookmarkEnd w:id="458"/>
      <w:bookmarkEnd w:id="459"/>
      <w:bookmarkEnd w:id="460"/>
      <w:bookmarkEnd w:id="461"/>
      <w:bookmarkEnd w:id="462"/>
      <w:r w:rsidR="00FF4292">
        <w:t>signs</w:t>
      </w:r>
      <w:bookmarkEnd w:id="463"/>
      <w:bookmarkEnd w:id="464"/>
      <w:commentRangeEnd w:id="466"/>
      <w:r w:rsidR="006D123B">
        <w:rPr>
          <w:rStyle w:val="Jegyzethivatkozs"/>
          <w:sz w:val="22"/>
          <w:szCs w:val="24"/>
        </w:rPr>
        <w:commentReference w:id="466"/>
      </w:r>
    </w:p>
    <w:p w14:paraId="7B5656BF" w14:textId="77777777" w:rsidR="000C7409" w:rsidRDefault="00000000">
      <w:r>
        <w:t>@write when symbol encoding finalised</w:t>
      </w:r>
    </w:p>
    <w:p w14:paraId="3A4AE36F" w14:textId="77777777" w:rsidR="000C7409"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6603F183" w14:textId="77777777" w:rsidR="000C7409"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405526C6" w14:textId="77777777" w:rsidR="000C7409" w:rsidRDefault="00000000">
      <w:pPr>
        <w:pStyle w:val="Lista2"/>
      </w:pPr>
      <w:r>
        <w:t>@keep or discard §abc as shorthand</w:t>
      </w:r>
    </w:p>
    <w:p w14:paraId="1DBD6142" w14:textId="77777777" w:rsidR="000C7409" w:rsidRDefault="00000000">
      <w:pPr>
        <w:pStyle w:val="Lista3"/>
      </w:pPr>
      <w:r>
        <w:rPr>
          <w:highlight w:val="yellow"/>
        </w:rPr>
        <w:t>ADD PRIVATE SHORTHAND LABEL IF NOT DISCARDING</w:t>
      </w:r>
    </w:p>
    <w:p w14:paraId="0548E6F7" w14:textId="77777777" w:rsidR="000C7409" w:rsidRDefault="000C7409">
      <w:pPr>
        <w:pStyle w:val="Lista3"/>
      </w:pPr>
    </w:p>
    <w:p w14:paraId="58D137DE" w14:textId="77777777" w:rsidR="000C7409" w:rsidRDefault="00000000">
      <w:pPr>
        <w:pStyle w:val="Lista2"/>
      </w:pPr>
      <w:r>
        <w:t xml:space="preserve">instead or in addition, introduce § as </w:t>
      </w:r>
      <w:r>
        <w:rPr>
          <w:rStyle w:val="Label"/>
        </w:rPr>
        <w:t>public shorthand</w:t>
      </w:r>
    </w:p>
    <w:p w14:paraId="6D592AF1" w14:textId="53288B98" w:rsidR="000C7409" w:rsidRDefault="00000000" w:rsidP="00510B1B">
      <w:pPr>
        <w:pStyle w:val="Cmsor4"/>
      </w:pPr>
      <w:bookmarkStart w:id="467" w:name="_Ref201845887"/>
      <w:bookmarkStart w:id="468" w:name="_Ref204156662"/>
      <w:bookmarkStart w:id="469" w:name="_Toc204157238"/>
      <w:r>
        <w:t>Word break</w:t>
      </w:r>
      <w:bookmarkEnd w:id="467"/>
      <w:r w:rsidR="00E32C00">
        <w:t xml:space="preserve">er </w:t>
      </w:r>
      <w:bookmarkEnd w:id="468"/>
      <w:bookmarkEnd w:id="469"/>
      <w:r w:rsidR="00FF4292">
        <w:t>signs</w:t>
      </w:r>
    </w:p>
    <w:p w14:paraId="10D163F4" w14:textId="77777777" w:rsidR="000C7409" w:rsidRDefault="00000000">
      <w:r>
        <w:t>@write when symbol encoding finalised</w:t>
      </w:r>
    </w:p>
    <w:p w14:paraId="4BF4399E" w14:textId="77777777" w:rsidR="000C7409" w:rsidRDefault="00000000">
      <w:pPr>
        <w:pStyle w:val="Lista"/>
        <w:rPr>
          <w:lang w:eastAsia="en-US" w:bidi="ar-SA"/>
        </w:rPr>
      </w:pPr>
      <w:r>
        <w:rPr>
          <w:lang w:eastAsia="en-US" w:bidi="ar-SA"/>
        </w:rPr>
        <w:t>see discussion in Taxonomy</w:t>
      </w:r>
    </w:p>
    <w:p w14:paraId="73534227" w14:textId="77777777" w:rsidR="000C7409" w:rsidRDefault="00000000">
      <w:pPr>
        <w:pStyle w:val="Lista"/>
        <w:rPr>
          <w:lang w:eastAsia="en-US" w:bidi="ar-SA"/>
        </w:rPr>
      </w:pPr>
      <w:r>
        <w:rPr>
          <w:lang w:eastAsia="en-US" w:bidi="ar-SA"/>
        </w:rPr>
        <w:t>difficult to distinguish from space fillers</w:t>
      </w:r>
    </w:p>
    <w:p w14:paraId="5C1DD79D" w14:textId="77777777" w:rsidR="000C7409" w:rsidRDefault="00000000">
      <w:pPr>
        <w:pStyle w:val="Lista2"/>
        <w:rPr>
          <w:lang w:eastAsia="en-US" w:bidi="ar-SA"/>
        </w:rPr>
      </w:pPr>
      <w:r>
        <w:rPr>
          <w:lang w:eastAsia="en-US" w:bidi="ar-SA"/>
        </w:rPr>
        <w:t>if the same sign occurs in unbroken words, space filler</w:t>
      </w:r>
    </w:p>
    <w:p w14:paraId="7FE58F34" w14:textId="77777777" w:rsidR="000C7409" w:rsidRDefault="00000000">
      <w:pPr>
        <w:pStyle w:val="Lista2"/>
        <w:rPr>
          <w:lang w:eastAsia="en-US" w:bidi="ar-SA"/>
        </w:rPr>
      </w:pPr>
      <w:r>
        <w:rPr>
          <w:lang w:eastAsia="en-US" w:bidi="ar-SA"/>
        </w:rPr>
        <w:t>if narrow sign, probably word breaker</w:t>
      </w:r>
    </w:p>
    <w:p w14:paraId="24B3B0AF" w14:textId="77777777" w:rsidR="000C7409" w:rsidRDefault="00000000">
      <w:pPr>
        <w:pStyle w:val="Lista"/>
        <w:rPr>
          <w:lang w:eastAsia="en-US" w:bidi="ar-SA"/>
        </w:rPr>
      </w:pPr>
      <w:r>
        <w:rPr>
          <w:lang w:eastAsia="en-US" w:bidi="ar-SA"/>
        </w:rPr>
        <w:lastRenderedPageBreak/>
        <w:t xml:space="preserve">@introduce </w:t>
      </w:r>
      <w:r>
        <w:rPr>
          <w:rStyle w:val="Label"/>
        </w:rPr>
        <w:t>public shorthand</w:t>
      </w:r>
      <w:r>
        <w:t xml:space="preserve"> ¬ (</w:t>
      </w:r>
      <w:r>
        <w:rPr>
          <w:rStyle w:val="Code"/>
        </w:rPr>
        <w:t>U+00AC</w:t>
      </w:r>
      <w:r>
        <w:t xml:space="preserve"> Not Sign) for this purpose instead of former editorial hyphen at end of line</w:t>
      </w:r>
    </w:p>
    <w:p w14:paraId="20DCE3B5" w14:textId="77777777" w:rsidR="000C7409" w:rsidRDefault="00000000" w:rsidP="00510B1B">
      <w:pPr>
        <w:pStyle w:val="Cmsor3"/>
      </w:pPr>
      <w:bookmarkStart w:id="470" w:name="_Ref203031519"/>
      <w:bookmarkStart w:id="471" w:name="_Toc204157240"/>
      <w:bookmarkStart w:id="472" w:name="_Toc199757577"/>
      <w:bookmarkStart w:id="473" w:name="_Ref199858345"/>
      <w:bookmarkStart w:id="474" w:name="_Toc17811446"/>
      <w:bookmarkStart w:id="475" w:name="_Toc17811501"/>
      <w:bookmarkStart w:id="476" w:name="_Ref22719364"/>
      <w:bookmarkStart w:id="477" w:name="_Ref201309645"/>
      <w:bookmarkEnd w:id="465"/>
      <w:r>
        <w:t>Generic symbols</w:t>
      </w:r>
      <w:bookmarkEnd w:id="470"/>
      <w:bookmarkEnd w:id="471"/>
    </w:p>
    <w:p w14:paraId="55186D4C" w14:textId="77777777" w:rsidR="000C7409" w:rsidRDefault="00000000">
      <w:r>
        <w:t>@write when symbol encoding finalised</w:t>
      </w:r>
    </w:p>
    <w:p w14:paraId="2525CE95" w14:textId="1135792F" w:rsidR="000C7409"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510B1B">
        <w:t>6.2.1</w:t>
      </w:r>
      <w:r>
        <w:fldChar w:fldCharType="end"/>
      </w:r>
      <w:r>
        <w:t>) or other functional symbol (§</w:t>
      </w:r>
      <w:r>
        <w:fldChar w:fldCharType="begin"/>
      </w:r>
      <w:r>
        <w:instrText xml:space="preserve"> REF _Ref203031518 \r \h </w:instrText>
      </w:r>
      <w:r>
        <w:fldChar w:fldCharType="separate"/>
      </w:r>
      <w:r w:rsidR="00510B1B">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510B1B">
        <w:rPr>
          <w:lang w:eastAsia="en-US" w:bidi="ar-SA"/>
        </w:rPr>
        <w:t>8.3.1.4</w:t>
      </w:r>
      <w:r>
        <w:rPr>
          <w:lang w:eastAsia="en-US" w:bidi="ar-SA"/>
        </w:rPr>
        <w:fldChar w:fldCharType="end"/>
      </w:r>
      <w:r>
        <w:rPr>
          <w:lang w:eastAsia="en-US" w:bidi="ar-SA"/>
        </w:rPr>
        <w:t>).</w:t>
      </w:r>
    </w:p>
    <w:p w14:paraId="3672F908" w14:textId="77777777" w:rsidR="000C7409"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73C865A5" w14:textId="77777777" w:rsidR="000C7409"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69F05E8E" w14:textId="77777777" w:rsidR="000C7409" w:rsidRDefault="00000000">
      <w:pPr>
        <w:pStyle w:val="Lista2"/>
      </w:pPr>
      <w:r>
        <w:t>the essential feature of the relevant XML markup is the use of symbol tokens (EGD §4.2.3)</w:t>
      </w:r>
    </w:p>
    <w:p w14:paraId="456851EA" w14:textId="77777777" w:rsidR="000C7409" w:rsidRDefault="00000000">
      <w:pPr>
        <w:pStyle w:val="Lista"/>
      </w:pPr>
      <w:r>
        <w:t>to simplify your work, especially when you are creating an e-text that will not (yet) be marked up in XML, you may choose either of the following shorthand methods for representing generic symbols</w:t>
      </w:r>
    </w:p>
    <w:p w14:paraId="4E1B602A" w14:textId="77777777" w:rsidR="000C7409" w:rsidRDefault="00000000">
      <w:pPr>
        <w:pStyle w:val="Lista2"/>
      </w:pPr>
      <w:r>
        <w:t xml:space="preserve">as tokens, using </w:t>
      </w:r>
      <w:bookmarkStart w:id="478" w:name="_Hlk203730551"/>
      <w:r>
        <w:t>$abc</w:t>
      </w:r>
      <w:bookmarkEnd w:id="478"/>
    </w:p>
    <w:p w14:paraId="0B450327" w14:textId="77777777" w:rsidR="000C7409" w:rsidRDefault="00000000">
      <w:pPr>
        <w:pStyle w:val="Lista3"/>
      </w:pPr>
      <w:r>
        <w:t>where “abc” (any sequence of letters, followed by a space) will be converted into a symbol token in the XML tag representing the symbol</w:t>
      </w:r>
    </w:p>
    <w:p w14:paraId="7196A51D" w14:textId="77777777" w:rsidR="000C7409" w:rsidRDefault="00000000">
      <w:pPr>
        <w:pStyle w:val="Lista3"/>
      </w:pPr>
      <w:r>
        <w:rPr>
          <w:highlight w:val="yellow"/>
        </w:rPr>
        <w:t>ADD PRIVATE SHORTHAND LABEL IF NOT DISCARDING</w:t>
      </w:r>
    </w:p>
    <w:p w14:paraId="3B494159" w14:textId="77777777" w:rsidR="000C7409"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2725C0C8" w14:textId="74C0A99C" w:rsidR="000C7409" w:rsidRDefault="00C831A6">
      <w:pPr>
        <w:pStyle w:val="Cmsor1"/>
      </w:pPr>
      <w:bookmarkStart w:id="479" w:name="_Toc204157241"/>
      <w:r>
        <w:lastRenderedPageBreak/>
        <w:t>Layout and transliteration</w:t>
      </w:r>
      <w:bookmarkEnd w:id="479"/>
    </w:p>
    <w:p w14:paraId="6E617AF7" w14:textId="2AAF75C1" w:rsidR="000C7409" w:rsidRDefault="00C831A6" w:rsidP="00C831A6">
      <w:pPr>
        <w:pStyle w:val="Cmsor2"/>
      </w:pPr>
      <w:bookmarkStart w:id="480" w:name="_Toc204157242"/>
      <w:r>
        <w:t>Lines and blocks</w:t>
      </w:r>
      <w:bookmarkEnd w:id="480"/>
    </w:p>
    <w:p w14:paraId="7FD1E915" w14:textId="2F6D00BB" w:rsidR="00C831A6" w:rsidRDefault="00C831A6" w:rsidP="00C831A6">
      <w:pPr>
        <w:rPr>
          <w:lang w:eastAsia="en-US" w:bidi="ar-SA"/>
        </w:rPr>
      </w:pPr>
      <w:r>
        <w:rPr>
          <w:lang w:eastAsia="en-US" w:bidi="ar-SA"/>
        </w:rPr>
        <w:t>@@@move stuff from descriptive and interpretive blocks</w:t>
      </w:r>
    </w:p>
    <w:p w14:paraId="270469AD" w14:textId="77777777" w:rsidR="00C831A6" w:rsidRPr="00C831A6" w:rsidRDefault="00C831A6" w:rsidP="00C831A6">
      <w:pPr>
        <w:rPr>
          <w:lang w:eastAsia="en-US" w:bidi="ar-SA"/>
        </w:rPr>
      </w:pPr>
    </w:p>
    <w:p w14:paraId="33547610" w14:textId="77777777" w:rsidR="00C831A6" w:rsidRDefault="00C831A6" w:rsidP="00C831A6">
      <w:pPr>
        <w:pStyle w:val="Cmsor2"/>
      </w:pPr>
      <w:bookmarkStart w:id="481" w:name="_Ref203115812"/>
      <w:bookmarkStart w:id="482" w:name="_Toc204157243"/>
      <w:bookmarkStart w:id="483" w:name="_Ref203723763"/>
      <w:r>
        <w:t>Blank space</w:t>
      </w:r>
      <w:bookmarkEnd w:id="481"/>
      <w:bookmarkEnd w:id="482"/>
    </w:p>
    <w:p w14:paraId="4A420899" w14:textId="77411092" w:rsidR="00C831A6" w:rsidRDefault="00C831A6" w:rsidP="00C831A6">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510B1B">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510B1B">
        <w:t>8.3.1.5</w:t>
      </w:r>
      <w:r>
        <w:fldChar w:fldCharType="end"/>
      </w:r>
      <w:r>
        <w:t>) around both encoded and shorthand representations of original space.</w:t>
      </w:r>
    </w:p>
    <w:p w14:paraId="491D9A1B" w14:textId="1BCC05C1" w:rsidR="00C831A6" w:rsidRDefault="00C831A6" w:rsidP="00C831A6">
      <w:r>
        <w:t>@add note about interlinear space</w:t>
      </w:r>
    </w:p>
    <w:p w14:paraId="6250A5AE" w14:textId="77777777" w:rsidR="00C831A6" w:rsidRDefault="00C831A6" w:rsidP="00C831A6">
      <w:pPr>
        <w:pStyle w:val="Lista"/>
      </w:pPr>
      <w:r>
        <w:t>whether a space in the source is significant is up to your discretion, but here are some rules of thumb</w:t>
      </w:r>
    </w:p>
    <w:p w14:paraId="4AF0E4B8" w14:textId="77777777" w:rsidR="00C831A6" w:rsidRDefault="00C831A6" w:rsidP="00C831A6">
      <w:pPr>
        <w:pStyle w:val="Lista2"/>
      </w:pPr>
      <w:r>
        <w:t>spaces for layout are never significant, including</w:t>
      </w:r>
    </w:p>
    <w:p w14:paraId="16833EE3" w14:textId="77777777" w:rsidR="00C831A6" w:rsidRDefault="00C831A6" w:rsidP="00C831A6">
      <w:pPr>
        <w:pStyle w:val="Lista3"/>
      </w:pPr>
      <w:r>
        <w:t>blank space at the left of a right-aligned line or at the right of a left-aligned line</w:t>
      </w:r>
    </w:p>
    <w:p w14:paraId="44104E5A" w14:textId="77777777" w:rsidR="00C831A6" w:rsidRDefault="00C831A6" w:rsidP="00C831A6">
      <w:pPr>
        <w:pStyle w:val="Lista3"/>
      </w:pPr>
      <w:r>
        <w:t>spacing between most or all characters of a line justified to the two margins</w:t>
      </w:r>
    </w:p>
    <w:p w14:paraId="409A9BE7" w14:textId="77777777" w:rsidR="00C831A6" w:rsidRDefault="00C831A6" w:rsidP="00C831A6">
      <w:pPr>
        <w:pStyle w:val="Lista3"/>
      </w:pPr>
      <w:r>
        <w:t>spacing between metrical units when these result in a column-like arrangement for an entire text or section</w:t>
      </w:r>
    </w:p>
    <w:p w14:paraId="065BB228" w14:textId="77777777" w:rsidR="00C831A6" w:rsidRDefault="00C831A6" w:rsidP="00C831A6">
      <w:pPr>
        <w:pStyle w:val="Lista3"/>
      </w:pPr>
      <w:r>
        <w:t>layout may be represented by various encoding methods (EGD §###)</w:t>
      </w:r>
    </w:p>
    <w:p w14:paraId="06CE55B8" w14:textId="77777777" w:rsidR="00C831A6" w:rsidRDefault="00C831A6" w:rsidP="00C831A6">
      <w:pPr>
        <w:pStyle w:val="Lista2"/>
      </w:pPr>
      <w:r>
        <w:t>small spaces (less than a typical character width) around numerals, punctuation marks and other symbols are generally not significant</w:t>
      </w:r>
    </w:p>
    <w:p w14:paraId="34BB1543" w14:textId="77777777" w:rsidR="00C831A6" w:rsidRDefault="00C831A6" w:rsidP="00C831A6">
      <w:pPr>
        <w:pStyle w:val="Lista2"/>
      </w:pPr>
      <w:r>
        <w:t>spaces (including small spaces) used in lieu of punctuation (i.e. for semantic segmentation) are generally significant</w:t>
      </w:r>
    </w:p>
    <w:p w14:paraId="082B85A2" w14:textId="77777777" w:rsidR="00C831A6" w:rsidRDefault="00C831A6" w:rsidP="00C831A6">
      <w:pPr>
        <w:pStyle w:val="Lista"/>
      </w:pPr>
      <w:bookmarkStart w:id="484" w:name="_Hlk203730581"/>
      <w:r>
        <w:t xml:space="preserve">as </w:t>
      </w:r>
      <w:r>
        <w:rPr>
          <w:rStyle w:val="Label"/>
        </w:rPr>
        <w:t>public shorthand</w:t>
      </w:r>
      <w:r>
        <w:t>, use the _ (underscore) sign to represent original spaces</w:t>
      </w:r>
      <w:bookmarkEnd w:id="484"/>
      <w:r>
        <w:t xml:space="preserve"> in transliterated text</w:t>
      </w:r>
    </w:p>
    <w:p w14:paraId="08B2469C" w14:textId="77777777" w:rsidR="00C831A6" w:rsidRDefault="00C831A6" w:rsidP="00C831A6">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3A4B8F56" w14:textId="77777777" w:rsidR="00C831A6" w:rsidRDefault="00C831A6" w:rsidP="00C831A6">
      <w:pPr>
        <w:pStyle w:val="Lista2"/>
      </w:pPr>
      <w:r>
        <w:t>any other spaces — such as space left blank for filling later, or because of a defect or feature of the material — can only be handled in XML</w:t>
      </w:r>
    </w:p>
    <w:p w14:paraId="7FC6A6B6" w14:textId="77777777" w:rsidR="00C831A6" w:rsidRDefault="00C831A6" w:rsidP="00C831A6">
      <w:pPr>
        <w:pStyle w:val="Lista3"/>
      </w:pPr>
      <w:r>
        <w:t>if you frequently encounter such spaces in your work, feel free to devise and employ private shorthand for them</w:t>
      </w:r>
    </w:p>
    <w:p w14:paraId="54903A43" w14:textId="77777777" w:rsidR="00C831A6" w:rsidRDefault="00C831A6" w:rsidP="00C831A6">
      <w:pPr>
        <w:pStyle w:val="Cmsor2"/>
      </w:pPr>
      <w:bookmarkStart w:id="485" w:name="_Ref203047671"/>
      <w:bookmarkStart w:id="486" w:name="_Toc204157244"/>
      <w:r>
        <w:t>Glyphs or graphs split by an intervening feature</w:t>
      </w:r>
      <w:bookmarkEnd w:id="485"/>
      <w:bookmarkEnd w:id="486"/>
    </w:p>
    <w:p w14:paraId="3C1808FD" w14:textId="3E585158" w:rsidR="00C831A6" w:rsidRDefault="00C831A6" w:rsidP="00C831A6">
      <w:r>
        <w:t xml:space="preserve">@finalise as per </w:t>
      </w:r>
      <w:hyperlink r:id="rId70" w:history="1">
        <w:r>
          <w:rPr>
            <w:rStyle w:val="Hiperhivatkozs"/>
          </w:rPr>
          <w:t>https://github.com/erc-dharma/project-documentation/issues/284</w:t>
        </w:r>
      </w:hyperlink>
      <w:r>
        <w:t xml:space="preserve"> </w:t>
      </w:r>
    </w:p>
    <w:p w14:paraId="011D93ED" w14:textId="65B46509" w:rsidR="00C831A6" w:rsidRDefault="00C831A6" w:rsidP="00C831A6">
      <w:r>
        <w:t xml:space="preserve">add mention of eventual encoding alternative as per </w:t>
      </w:r>
      <w:hyperlink r:id="rId71" w:history="1">
        <w:r>
          <w:rPr>
            <w:rStyle w:val="Hiperhivatkozs"/>
          </w:rPr>
          <w:t>https://github.com/erc-dharma/project-documentation/issues/336</w:t>
        </w:r>
      </w:hyperlink>
      <w:r>
        <w:t xml:space="preserve"> </w:t>
      </w:r>
    </w:p>
    <w:p w14:paraId="66C09F8C" w14:textId="71641C4B" w:rsidR="00C831A6" w:rsidRDefault="00C831A6" w:rsidP="00C831A6">
      <w:r>
        <w:t xml:space="preserve">and also inadvertent splits as in </w:t>
      </w:r>
      <w:hyperlink r:id="rId72" w:history="1">
        <w:r>
          <w:rPr>
            <w:rStyle w:val="Hiperhivatkozs"/>
          </w:rPr>
          <w:t>https://github.com/erc-dharma/project-documentation/issues/237</w:t>
        </w:r>
      </w:hyperlink>
      <w:r>
        <w:t xml:space="preserve"> </w:t>
      </w:r>
    </w:p>
    <w:p w14:paraId="06B59D66" w14:textId="77777777" w:rsidR="00C831A6" w:rsidRDefault="00C831A6" w:rsidP="00C831A6"/>
    <w:tbl>
      <w:tblPr>
        <w:tblStyle w:val="FigureTable"/>
        <w:tblW w:w="0" w:type="auto"/>
        <w:tblLook w:val="04A0" w:firstRow="1" w:lastRow="0" w:firstColumn="1" w:lastColumn="0" w:noHBand="0" w:noVBand="1"/>
      </w:tblPr>
      <w:tblGrid>
        <w:gridCol w:w="2028"/>
        <w:gridCol w:w="2252"/>
        <w:gridCol w:w="1680"/>
        <w:gridCol w:w="975"/>
        <w:gridCol w:w="2675"/>
      </w:tblGrid>
      <w:tr w:rsidR="00C831A6" w14:paraId="17940B53" w14:textId="77777777" w:rsidTr="00AB21D0">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00640157" w14:textId="47D81710" w:rsidR="00C831A6" w:rsidRDefault="00C831A6" w:rsidP="00AB21D0">
            <w:pPr>
              <w:pStyle w:val="Kpalrs"/>
            </w:pPr>
            <w:r>
              <w:t xml:space="preserve">Figure </w:t>
            </w:r>
            <w:fldSimple w:instr=" STYLEREF 2 \s ">
              <w:r w:rsidR="00510B1B">
                <w:rPr>
                  <w:noProof/>
                </w:rPr>
                <w:t>7.3</w:t>
              </w:r>
            </w:fldSimple>
            <w:r>
              <w:t>.</w:t>
            </w:r>
            <w:fldSimple w:instr=" SEQ Figure \* ALPHABETIC \s 2 ">
              <w:r w:rsidR="00510B1B">
                <w:rPr>
                  <w:noProof/>
                </w:rPr>
                <w:t>A</w:t>
              </w:r>
            </w:fldSimple>
            <w:r>
              <w:t>. Split glyphs and graphs</w:t>
            </w:r>
          </w:p>
        </w:tc>
      </w:tr>
      <w:tr w:rsidR="00C831A6" w14:paraId="383B0ACC" w14:textId="77777777" w:rsidTr="00AB21D0">
        <w:tc>
          <w:tcPr>
            <w:tcW w:w="0" w:type="auto"/>
            <w:shd w:val="clear" w:color="auto" w:fill="F0F7D7"/>
          </w:tcPr>
          <w:p w14:paraId="258322C8" w14:textId="77777777" w:rsidR="00C831A6" w:rsidRDefault="00C831A6" w:rsidP="00AB21D0">
            <w:pPr>
              <w:keepNext/>
              <w:jc w:val="center"/>
            </w:pPr>
            <w:r>
              <w:lastRenderedPageBreak/>
              <w:t>1</w:t>
            </w:r>
          </w:p>
        </w:tc>
        <w:tc>
          <w:tcPr>
            <w:tcW w:w="0" w:type="auto"/>
            <w:shd w:val="clear" w:color="auto" w:fill="F0F7D7"/>
          </w:tcPr>
          <w:p w14:paraId="32DA1A45" w14:textId="77777777" w:rsidR="00C831A6" w:rsidRDefault="00C831A6" w:rsidP="00AB21D0">
            <w:pPr>
              <w:keepNext/>
              <w:jc w:val="center"/>
            </w:pPr>
            <w:r>
              <w:t>2</w:t>
            </w:r>
          </w:p>
        </w:tc>
        <w:tc>
          <w:tcPr>
            <w:tcW w:w="0" w:type="auto"/>
            <w:shd w:val="clear" w:color="auto" w:fill="F0F7D7"/>
          </w:tcPr>
          <w:p w14:paraId="742E9D48" w14:textId="77777777" w:rsidR="00C831A6" w:rsidRDefault="00C831A6" w:rsidP="00AB21D0">
            <w:pPr>
              <w:keepNext/>
              <w:jc w:val="center"/>
            </w:pPr>
            <w:r>
              <w:t>3</w:t>
            </w:r>
          </w:p>
        </w:tc>
        <w:tc>
          <w:tcPr>
            <w:tcW w:w="0" w:type="auto"/>
            <w:shd w:val="clear" w:color="auto" w:fill="F0F7D7"/>
          </w:tcPr>
          <w:p w14:paraId="3B54D9A7" w14:textId="77777777" w:rsidR="00C831A6" w:rsidRDefault="00C831A6" w:rsidP="00AB21D0">
            <w:pPr>
              <w:keepNext/>
              <w:jc w:val="center"/>
            </w:pPr>
            <w:r>
              <w:t>4</w:t>
            </w:r>
          </w:p>
        </w:tc>
        <w:tc>
          <w:tcPr>
            <w:tcW w:w="0" w:type="auto"/>
            <w:shd w:val="clear" w:color="auto" w:fill="F0F7D7"/>
          </w:tcPr>
          <w:p w14:paraId="412EB74E" w14:textId="77777777" w:rsidR="00C831A6" w:rsidRDefault="00C831A6" w:rsidP="00AB21D0">
            <w:pPr>
              <w:keepNext/>
              <w:jc w:val="center"/>
            </w:pPr>
            <w:r>
              <w:t>5</w:t>
            </w:r>
          </w:p>
        </w:tc>
      </w:tr>
      <w:tr w:rsidR="00C831A6" w14:paraId="3940653A" w14:textId="77777777" w:rsidTr="00AB21D0">
        <w:trPr>
          <w:trHeight w:val="1134"/>
        </w:trPr>
        <w:tc>
          <w:tcPr>
            <w:tcW w:w="0" w:type="auto"/>
            <w:vAlign w:val="center"/>
          </w:tcPr>
          <w:p w14:paraId="4C19F752" w14:textId="77777777" w:rsidR="00C831A6" w:rsidRDefault="00C831A6" w:rsidP="00AB21D0">
            <w:pPr>
              <w:pStyle w:val="Image"/>
            </w:pPr>
            <w:r>
              <w:drawing>
                <wp:inline distT="0" distB="0" distL="0" distR="0" wp14:anchorId="0A52CD08" wp14:editId="2590545A">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1B31DC02" w14:textId="77777777" w:rsidR="00C831A6" w:rsidRDefault="00C831A6" w:rsidP="00AB21D0">
            <w:pPr>
              <w:pStyle w:val="Image"/>
            </w:pPr>
            <w:r>
              <w:drawing>
                <wp:inline distT="0" distB="0" distL="0" distR="0" wp14:anchorId="2D00BF51" wp14:editId="10B86271">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62D1FCAF" w14:textId="77777777" w:rsidR="00C831A6" w:rsidRDefault="00C831A6" w:rsidP="00AB21D0">
            <w:pPr>
              <w:pStyle w:val="Image"/>
              <w:rPr>
                <w:rStyle w:val="ForeignTamilScript"/>
                <w:sz w:val="48"/>
                <w:szCs w:val="48"/>
                <w:cs/>
                <w:lang w:bidi="ta-IN"/>
              </w:rPr>
            </w:pPr>
            <w:r>
              <w:rPr>
                <w:rStyle w:val="ForeignTamilScript"/>
                <w:sz w:val="48"/>
                <w:szCs w:val="48"/>
                <w:lang w:bidi="ta-IN"/>
              </w:rPr>
              <w:drawing>
                <wp:inline distT="0" distB="0" distL="0" distR="0" wp14:anchorId="0CA53EA1" wp14:editId="3A605518">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2CD7BC1D" w14:textId="77777777" w:rsidR="00C831A6" w:rsidRDefault="00C831A6" w:rsidP="00AB21D0">
            <w:pPr>
              <w:pStyle w:val="Image"/>
              <w:rPr>
                <w:rStyle w:val="ForeignTamilScript"/>
                <w:sz w:val="48"/>
                <w:szCs w:val="48"/>
                <w:cs/>
                <w:lang w:bidi="ta-IN"/>
              </w:rPr>
            </w:pPr>
            <w:r>
              <w:rPr>
                <w:rStyle w:val="ForeignTamilScript"/>
                <w:sz w:val="48"/>
                <w:szCs w:val="48"/>
                <w:lang w:bidi="ta-IN"/>
              </w:rPr>
              <w:drawing>
                <wp:inline distT="0" distB="0" distL="0" distR="0" wp14:anchorId="1CAD52D0" wp14:editId="404EA7EA">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6B5865A5" w14:textId="77777777" w:rsidR="00C831A6" w:rsidRDefault="00C831A6" w:rsidP="00AB21D0">
            <w:pPr>
              <w:pStyle w:val="Image"/>
              <w:rPr>
                <w:sz w:val="48"/>
                <w:szCs w:val="48"/>
              </w:rPr>
            </w:pPr>
          </w:p>
        </w:tc>
      </w:tr>
      <w:tr w:rsidR="00C831A6" w14:paraId="39DC4CF4" w14:textId="77777777" w:rsidTr="00AB21D0">
        <w:tc>
          <w:tcPr>
            <w:tcW w:w="0" w:type="auto"/>
          </w:tcPr>
          <w:p w14:paraId="76782654" w14:textId="77777777" w:rsidR="00C831A6" w:rsidRDefault="00C831A6" w:rsidP="00AB21D0">
            <w:pPr>
              <w:jc w:val="center"/>
              <w:rPr>
                <w:noProof/>
              </w:rPr>
            </w:pPr>
            <w:r>
              <w:rPr>
                <w:noProof/>
              </w:rPr>
              <w:t>malaṁka</w:t>
            </w:r>
          </w:p>
        </w:tc>
        <w:tc>
          <w:tcPr>
            <w:tcW w:w="0" w:type="auto"/>
          </w:tcPr>
          <w:p w14:paraId="7A63508F" w14:textId="77777777" w:rsidR="00C831A6" w:rsidRDefault="00C831A6" w:rsidP="00AB21D0">
            <w:pPr>
              <w:jc w:val="center"/>
              <w:rPr>
                <w:noProof/>
              </w:rPr>
            </w:pPr>
            <w:r>
              <w:rPr>
                <w:noProof/>
              </w:rPr>
              <w:t>dr̥vya</w:t>
            </w:r>
          </w:p>
        </w:tc>
        <w:tc>
          <w:tcPr>
            <w:tcW w:w="0" w:type="auto"/>
          </w:tcPr>
          <w:p w14:paraId="4F167B74" w14:textId="77777777" w:rsidR="00C831A6" w:rsidRDefault="00C831A6" w:rsidP="00AB21D0">
            <w:pPr>
              <w:jc w:val="center"/>
              <w:rPr>
                <w:noProof/>
              </w:rPr>
            </w:pPr>
            <w:r>
              <w:rPr>
                <w:noProof/>
              </w:rPr>
              <w:t>sa</w:t>
            </w:r>
          </w:p>
        </w:tc>
        <w:tc>
          <w:tcPr>
            <w:tcW w:w="0" w:type="auto"/>
          </w:tcPr>
          <w:p w14:paraId="2C8AF492" w14:textId="77777777" w:rsidR="00C831A6" w:rsidRDefault="00C831A6" w:rsidP="00AB21D0">
            <w:pPr>
              <w:jc w:val="center"/>
              <w:rPr>
                <w:noProof/>
              </w:rPr>
            </w:pPr>
            <w:r>
              <w:rPr>
                <w:noProof/>
              </w:rPr>
              <w:t>ke</w:t>
            </w:r>
          </w:p>
        </w:tc>
        <w:tc>
          <w:tcPr>
            <w:tcW w:w="0" w:type="auto"/>
          </w:tcPr>
          <w:p w14:paraId="69D5604D" w14:textId="77777777" w:rsidR="00C831A6" w:rsidRDefault="00C831A6" w:rsidP="00AB21D0">
            <w:pPr>
              <w:jc w:val="center"/>
              <w:rPr>
                <w:noProof/>
              </w:rPr>
            </w:pPr>
          </w:p>
        </w:tc>
      </w:tr>
      <w:tr w:rsidR="00C831A6" w14:paraId="6C623A66" w14:textId="77777777" w:rsidTr="00AB21D0">
        <w:trPr>
          <w:trHeight w:val="1134"/>
        </w:trPr>
        <w:tc>
          <w:tcPr>
            <w:tcW w:w="0" w:type="auto"/>
            <w:vAlign w:val="center"/>
          </w:tcPr>
          <w:p w14:paraId="53810475" w14:textId="77777777" w:rsidR="00C831A6" w:rsidRDefault="00C831A6" w:rsidP="00AB21D0">
            <w:pPr>
              <w:pStyle w:val="Image"/>
            </w:pPr>
            <w:r>
              <w:drawing>
                <wp:inline distT="0" distB="0" distL="0" distR="0" wp14:anchorId="248C983F" wp14:editId="40B9735E">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794D1DA" w14:textId="77777777" w:rsidR="00C831A6" w:rsidRDefault="00C831A6" w:rsidP="00AB21D0">
            <w:pPr>
              <w:pStyle w:val="Image"/>
            </w:pPr>
            <w:r>
              <w:drawing>
                <wp:inline distT="0" distB="0" distL="0" distR="0" wp14:anchorId="258BA5C2" wp14:editId="7962B753">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43434766" w14:textId="77777777" w:rsidR="00C831A6" w:rsidRDefault="00C831A6" w:rsidP="00AB21D0">
            <w:pPr>
              <w:pStyle w:val="Image"/>
              <w:rPr>
                <w:rStyle w:val="ForeignTamilScript"/>
                <w:sz w:val="48"/>
                <w:szCs w:val="48"/>
                <w:cs/>
                <w:lang w:bidi="ta-IN"/>
              </w:rPr>
            </w:pPr>
            <w:r>
              <w:rPr>
                <w:rStyle w:val="ForeignTamilScript"/>
                <w:sz w:val="48"/>
                <w:szCs w:val="48"/>
                <w:lang w:bidi="ta-IN"/>
              </w:rPr>
              <w:drawing>
                <wp:inline distT="0" distB="0" distL="0" distR="0" wp14:anchorId="5B1FDFAA" wp14:editId="70D467FA">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0716FE88" w14:textId="77777777" w:rsidR="00C831A6" w:rsidRDefault="00C831A6" w:rsidP="00AB21D0">
            <w:pPr>
              <w:pStyle w:val="Image"/>
              <w:rPr>
                <w:rStyle w:val="ForeignTamilScript"/>
                <w:sz w:val="48"/>
                <w:szCs w:val="48"/>
                <w:cs/>
                <w:lang w:bidi="ta-IN"/>
              </w:rPr>
            </w:pPr>
            <w:r>
              <w:rPr>
                <w:rStyle w:val="ForeignTamilScript"/>
                <w:sz w:val="48"/>
                <w:szCs w:val="48"/>
                <w:lang w:bidi="ta-IN"/>
              </w:rPr>
              <w:drawing>
                <wp:inline distT="0" distB="0" distL="0" distR="0" wp14:anchorId="1FA5DF41" wp14:editId="397276CA">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182F5F28" w14:textId="77777777" w:rsidR="00C831A6" w:rsidRDefault="00C831A6" w:rsidP="00AB21D0">
            <w:pPr>
              <w:pStyle w:val="Image"/>
              <w:rPr>
                <w:sz w:val="48"/>
                <w:szCs w:val="48"/>
              </w:rPr>
            </w:pPr>
            <w:r>
              <w:rPr>
                <w:sz w:val="48"/>
                <w:szCs w:val="48"/>
              </w:rPr>
              <w:drawing>
                <wp:inline distT="0" distB="0" distL="0" distR="0" wp14:anchorId="7743E35E" wp14:editId="0276920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C831A6" w14:paraId="599D8F4C" w14:textId="77777777" w:rsidTr="00AB21D0">
        <w:tc>
          <w:tcPr>
            <w:tcW w:w="0" w:type="auto"/>
          </w:tcPr>
          <w:p w14:paraId="0F675617" w14:textId="77777777" w:rsidR="00C831A6" w:rsidRDefault="00C831A6" w:rsidP="00AB21D0">
            <w:pPr>
              <w:jc w:val="center"/>
              <w:rPr>
                <w:noProof/>
              </w:rPr>
            </w:pPr>
            <w:r>
              <w:rPr>
                <w:noProof/>
              </w:rPr>
              <w:t>mala&lt;&gt;ṁka</w:t>
            </w:r>
          </w:p>
        </w:tc>
        <w:tc>
          <w:tcPr>
            <w:tcW w:w="0" w:type="auto"/>
          </w:tcPr>
          <w:p w14:paraId="0A5E6DBA" w14:textId="77777777" w:rsidR="00C831A6" w:rsidRDefault="00C831A6" w:rsidP="00AB21D0">
            <w:pPr>
              <w:jc w:val="center"/>
              <w:rPr>
                <w:noProof/>
              </w:rPr>
            </w:pPr>
            <w:r>
              <w:rPr>
                <w:noProof/>
              </w:rPr>
              <w:t>dr̥v&lt;&gt;ya</w:t>
            </w:r>
          </w:p>
        </w:tc>
        <w:tc>
          <w:tcPr>
            <w:tcW w:w="0" w:type="auto"/>
          </w:tcPr>
          <w:p w14:paraId="63A422FA" w14:textId="77777777" w:rsidR="00C831A6" w:rsidRDefault="00C831A6" w:rsidP="00AB21D0">
            <w:pPr>
              <w:jc w:val="center"/>
              <w:rPr>
                <w:noProof/>
              </w:rPr>
            </w:pPr>
            <w:r>
              <w:rPr>
                <w:noProof/>
              </w:rPr>
              <w:t>sa&lt;&gt;⌉</w:t>
            </w:r>
          </w:p>
        </w:tc>
        <w:tc>
          <w:tcPr>
            <w:tcW w:w="0" w:type="auto"/>
          </w:tcPr>
          <w:p w14:paraId="2ADEC9AE" w14:textId="77777777" w:rsidR="00C831A6" w:rsidRDefault="00C831A6" w:rsidP="00AB21D0">
            <w:pPr>
              <w:jc w:val="center"/>
              <w:rPr>
                <w:noProof/>
              </w:rPr>
            </w:pPr>
            <w:r>
              <w:rPr>
                <w:noProof/>
              </w:rPr>
              <w:t>⌈&lt;&gt;ke</w:t>
            </w:r>
          </w:p>
        </w:tc>
        <w:tc>
          <w:tcPr>
            <w:tcW w:w="0" w:type="auto"/>
          </w:tcPr>
          <w:p w14:paraId="3FEBF187" w14:textId="77777777" w:rsidR="00C831A6" w:rsidRDefault="00C831A6" w:rsidP="00AB21D0">
            <w:pPr>
              <w:jc w:val="center"/>
              <w:rPr>
                <w:noProof/>
              </w:rPr>
            </w:pPr>
            <w:r>
              <w:rPr>
                <w:noProof/>
              </w:rPr>
              <w:t>A⌈&lt;&gt;horātri</w:t>
            </w:r>
          </w:p>
        </w:tc>
      </w:tr>
    </w:tbl>
    <w:p w14:paraId="0C8F4CDA" w14:textId="77777777" w:rsidR="00C831A6" w:rsidRDefault="00C831A6" w:rsidP="00C831A6"/>
    <w:p w14:paraId="7083EC6F" w14:textId="77777777" w:rsidR="00C831A6" w:rsidRDefault="00C831A6" w:rsidP="00C831A6">
      <w:pPr>
        <w:pStyle w:val="Lista"/>
      </w:pPr>
      <w:r>
        <w:rPr>
          <w:noProof/>
        </w:rPr>
        <w:drawing>
          <wp:anchor distT="0" distB="0" distL="114300" distR="114300" simplePos="0" relativeHeight="251667456" behindDoc="0" locked="0" layoutInCell="1" allowOverlap="1" wp14:anchorId="19CBBF6D" wp14:editId="387B7FA2">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101242BB" w14:textId="77777777" w:rsidR="00C831A6" w:rsidRDefault="00C831A6" w:rsidP="00C831A6">
      <w:pPr>
        <w:pStyle w:val="Lista"/>
      </w:pPr>
      <w:r>
        <w:rPr>
          <w:noProof/>
        </w:rPr>
        <w:drawing>
          <wp:anchor distT="0" distB="0" distL="114300" distR="114300" simplePos="0" relativeHeight="251668480" behindDoc="0" locked="0" layoutInCell="1" allowOverlap="1" wp14:anchorId="74DC3BD2" wp14:editId="3FEFDC8D">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796C2B2" w14:textId="77777777" w:rsidR="00C831A6" w:rsidRDefault="00C831A6" w:rsidP="00C831A6">
      <w:pPr>
        <w:pStyle w:val="Lista"/>
      </w:pPr>
      <w:r>
        <w:t xml:space="preserve">we therefore introduce two </w:t>
      </w:r>
      <w:r>
        <w:rPr>
          <w:i/>
          <w:iCs/>
        </w:rPr>
        <w:t>placeholder characters</w:t>
      </w:r>
      <w:r>
        <w:t xml:space="preserve"> into our transliteration scheme:</w:t>
      </w:r>
    </w:p>
    <w:p w14:paraId="5DB7FA6F" w14:textId="77777777" w:rsidR="00C831A6" w:rsidRDefault="00C831A6" w:rsidP="00C831A6">
      <w:pPr>
        <w:pStyle w:val="Lista2"/>
      </w:pPr>
      <w:r>
        <w:t xml:space="preserve">⌈ (left ceiling, </w:t>
      </w:r>
      <w:r>
        <w:rPr>
          <w:rStyle w:val="Code"/>
        </w:rPr>
        <w:t>U+2308</w:t>
      </w:r>
      <w:r>
        <w:t>) to represent a prescript component split off from the following original character</w:t>
      </w:r>
    </w:p>
    <w:p w14:paraId="760F5102" w14:textId="77777777" w:rsidR="00C831A6" w:rsidRDefault="00C831A6" w:rsidP="00C831A6">
      <w:pPr>
        <w:pStyle w:val="Lista2"/>
      </w:pPr>
      <w:r>
        <w:t xml:space="preserve">⌉ (right ceiling, </w:t>
      </w:r>
      <w:r>
        <w:rPr>
          <w:rStyle w:val="Code"/>
        </w:rPr>
        <w:t>U+2309</w:t>
      </w:r>
      <w:r>
        <w:t>) to represent a postscript component split off from the preceding original character</w:t>
      </w:r>
    </w:p>
    <w:p w14:paraId="44A3AE04" w14:textId="77777777" w:rsidR="00C831A6" w:rsidRDefault="00C831A6" w:rsidP="00C831A6">
      <w:pPr>
        <w:pStyle w:val="Lista2"/>
      </w:pPr>
      <w:r>
        <w:t>if you have difficulty entering these characters, you can instead use [[ and ]] respectively, which will be automatically converted to the above special characters</w:t>
      </w:r>
    </w:p>
    <w:p w14:paraId="5657A5B2" w14:textId="77777777" w:rsidR="00C831A6" w:rsidRDefault="00C831A6" w:rsidP="00C831A6">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7B7C7A1F" w14:textId="77777777" w:rsidR="00C831A6" w:rsidRDefault="00C831A6" w:rsidP="00C831A6">
      <w:pPr>
        <w:pStyle w:val="Lista2"/>
      </w:pPr>
      <w:r>
        <w:rPr>
          <w:noProof/>
        </w:rPr>
        <w:drawing>
          <wp:anchor distT="0" distB="0" distL="114300" distR="114300" simplePos="0" relativeHeight="251669504" behindDoc="0" locked="0" layoutInCell="1" allowOverlap="1" wp14:anchorId="6FECF166" wp14:editId="6FF5D0A3">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7165FD02" w14:textId="77777777" w:rsidR="00C831A6" w:rsidRDefault="00C831A6" w:rsidP="00C831A6">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70A81868" w14:textId="77777777" w:rsidR="00C831A6" w:rsidRDefault="00C831A6" w:rsidP="00C831A6">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7BBD3029" w14:textId="77777777" w:rsidR="00C831A6" w:rsidRDefault="00C831A6" w:rsidP="00C831A6">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23ED81C4" w14:textId="77777777" w:rsidR="00C831A6" w:rsidRDefault="00C831A6" w:rsidP="00C831A6">
      <w:pPr>
        <w:pStyle w:val="Lista"/>
      </w:pPr>
      <w:r>
        <w:t>in the above examples, ignore the dotted circle representing the body associated with dependent vowel signs</w:t>
      </w:r>
    </w:p>
    <w:p w14:paraId="69981331" w14:textId="77777777" w:rsidR="00C831A6" w:rsidRDefault="00C831A6" w:rsidP="00C831A6">
      <w:pPr>
        <w:pStyle w:val="Lista"/>
      </w:pPr>
      <w:r>
        <w:t>in the above examples, &lt;&gt; represents the interruption, which must be encoded appropriately (or, if you are only creating an e-text for later markup, clearly indicated in the transliteration) as follows:</w:t>
      </w:r>
    </w:p>
    <w:p w14:paraId="0A253A96" w14:textId="77777777" w:rsidR="00C831A6" w:rsidRDefault="00C831A6" w:rsidP="00C831A6">
      <w:pPr>
        <w:pStyle w:val="Lista2"/>
      </w:pPr>
      <w:r>
        <w:t>line break: EGD §3.2.1 (if you are not using XML tags, start a new line in the e-text)</w:t>
      </w:r>
    </w:p>
    <w:p w14:paraId="514542AA" w14:textId="231B022C" w:rsidR="00C831A6" w:rsidRDefault="00C831A6" w:rsidP="00C831A6">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510B1B">
        <w:t>6.2.3</w:t>
      </w:r>
      <w:r>
        <w:fldChar w:fldCharType="end"/>
      </w:r>
      <w:r>
        <w:t>)</w:t>
      </w:r>
    </w:p>
    <w:p w14:paraId="691B5A1C" w14:textId="77777777" w:rsidR="00C831A6" w:rsidRDefault="00C831A6" w:rsidP="00C831A6">
      <w:pPr>
        <w:pStyle w:val="Lista3"/>
      </w:pPr>
      <w:r>
        <w:t xml:space="preserve">e.g. </w:t>
      </w:r>
      <w:r>
        <w:rPr>
          <w:i/>
          <w:iCs/>
        </w:rPr>
        <w:t>A⌈_horātri</w:t>
      </w:r>
      <w:r>
        <w:t xml:space="preserve"> for the second line in the above copper-plate image</w:t>
      </w:r>
    </w:p>
    <w:p w14:paraId="595CC2A8" w14:textId="77777777" w:rsidR="00C831A6" w:rsidRDefault="00C831A6" w:rsidP="00C831A6">
      <w:pPr>
        <w:pStyle w:val="Lista"/>
      </w:pPr>
      <w:r>
        <w:t>if you encounter a character with a split-off part other than a prescript or postscript vowel marker, please contact us to discuss its most suitable representation</w:t>
      </w:r>
    </w:p>
    <w:p w14:paraId="56A482BE" w14:textId="77777777" w:rsidR="00C831A6" w:rsidRDefault="00C831A6" w:rsidP="00C831A6">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00389974" w14:textId="77777777" w:rsidR="00C831A6" w:rsidRDefault="00C831A6" w:rsidP="00C831A6">
      <w:pPr>
        <w:pStyle w:val="Lista"/>
      </w:pPr>
      <w:r>
        <w:t xml:space="preserve">the use of these placeholder characters is </w:t>
      </w:r>
      <w:r>
        <w:rPr>
          <w:b/>
          <w:bCs/>
        </w:rPr>
        <w:t>optional, but strongly recommended</w:t>
      </w:r>
      <w:r>
        <w:t xml:space="preserve"> in all cases where you have access to the original or a surrogate</w:t>
      </w:r>
    </w:p>
    <w:p w14:paraId="1663B63C" w14:textId="77777777" w:rsidR="00C831A6" w:rsidRDefault="00C831A6" w:rsidP="00C831A6">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2CB74C6B" w14:textId="1C29045C" w:rsidR="000C7409" w:rsidRDefault="00C831A6">
      <w:pPr>
        <w:pStyle w:val="Cmsor1"/>
      </w:pPr>
      <w:bookmarkStart w:id="487" w:name="_Toc204157245"/>
      <w:r>
        <w:lastRenderedPageBreak/>
        <w:t>Editorial segmentation of transliterated text</w:t>
      </w:r>
      <w:bookmarkEnd w:id="483"/>
      <w:bookmarkEnd w:id="487"/>
    </w:p>
    <w:p w14:paraId="0EFB73EC" w14:textId="1DB7C375" w:rsidR="000C7409"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510B1B">
        <w:t>8.1</w:t>
      </w:r>
      <w:r>
        <w:fldChar w:fldCharType="end"/>
      </w:r>
      <w:r>
        <w:t>.</w:t>
      </w:r>
    </w:p>
    <w:p w14:paraId="5F9AF069" w14:textId="1713556A" w:rsidR="000C7409"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510B1B">
        <w:t>8.3</w:t>
      </w:r>
      <w:r>
        <w:fldChar w:fldCharType="end"/>
      </w:r>
      <w:r>
        <w:t>) of independent words and hyphenation (§</w:t>
      </w:r>
      <w:r>
        <w:fldChar w:fldCharType="begin"/>
      </w:r>
      <w:r>
        <w:instrText xml:space="preserve"> REF _Ref203484736 \r \h </w:instrText>
      </w:r>
      <w:r>
        <w:fldChar w:fldCharType="separate"/>
      </w:r>
      <w:r w:rsidR="00510B1B">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5605D784" w14:textId="6010BF9E" w:rsidR="000C7409"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510B1B">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510B1B">
        <w:t>8.5</w:t>
      </w:r>
      <w:r>
        <w:fldChar w:fldCharType="end"/>
      </w:r>
      <w:r>
        <w:t>).</w:t>
      </w:r>
    </w:p>
    <w:p w14:paraId="3929C7F5" w14:textId="77777777" w:rsidR="000C7409" w:rsidRDefault="00000000">
      <w:pPr>
        <w:pStyle w:val="Cmsor2"/>
      </w:pPr>
      <w:bookmarkStart w:id="488" w:name="_3znysh7" w:colFirst="0" w:colLast="0"/>
      <w:bookmarkStart w:id="489" w:name="_3vicsiwxvh94" w:colFirst="0" w:colLast="0"/>
      <w:bookmarkStart w:id="490" w:name="_hv2uvfxl0lay" w:colFirst="0" w:colLast="0"/>
      <w:bookmarkStart w:id="491" w:name="_ql9phuu609jo" w:colFirst="0" w:colLast="0"/>
      <w:bookmarkStart w:id="492" w:name="_Ref203471366"/>
      <w:bookmarkStart w:id="493" w:name="_Ref203484611"/>
      <w:bookmarkStart w:id="494" w:name="_Toc204157246"/>
      <w:bookmarkStart w:id="495" w:name="_Ref203398652"/>
      <w:bookmarkStart w:id="496" w:name="_Toc17811447"/>
      <w:bookmarkStart w:id="497" w:name="_Toc17811502"/>
      <w:bookmarkEnd w:id="472"/>
      <w:bookmarkEnd w:id="473"/>
      <w:bookmarkEnd w:id="474"/>
      <w:bookmarkEnd w:id="475"/>
      <w:bookmarkEnd w:id="476"/>
      <w:bookmarkEnd w:id="477"/>
      <w:bookmarkEnd w:id="488"/>
      <w:bookmarkEnd w:id="489"/>
      <w:bookmarkEnd w:id="490"/>
      <w:bookmarkEnd w:id="491"/>
      <w:r>
        <w:t xml:space="preserve">Descriptive and interpretive </w:t>
      </w:r>
      <w:bookmarkEnd w:id="492"/>
      <w:r>
        <w:t>blocks</w:t>
      </w:r>
      <w:bookmarkEnd w:id="493"/>
      <w:bookmarkEnd w:id="494"/>
    </w:p>
    <w:p w14:paraId="12E8D627" w14:textId="77777777" w:rsidR="000C7409"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096C48F9" w14:textId="756BFAD6" w:rsidR="000C7409"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510B1B">
        <w:t>8.3.1</w:t>
      </w:r>
      <w:r>
        <w:fldChar w:fldCharType="end"/>
      </w:r>
      <w:r>
        <w:t>) and hyphens (§</w:t>
      </w:r>
      <w:r>
        <w:fldChar w:fldCharType="begin"/>
      </w:r>
      <w:r>
        <w:instrText xml:space="preserve"> REF _Ref203483098 \r \h </w:instrText>
      </w:r>
      <w:r>
        <w:fldChar w:fldCharType="separate"/>
      </w:r>
      <w:r w:rsidR="00510B1B">
        <w:t>8.4.1</w:t>
      </w:r>
      <w:r>
        <w:fldChar w:fldCharType="end"/>
      </w:r>
      <w:r>
        <w:t>) at such points.</w:t>
      </w:r>
    </w:p>
    <w:p w14:paraId="1A3831C8" w14:textId="77777777" w:rsidR="000C7409" w:rsidRDefault="00000000">
      <w:pPr>
        <w:pStyle w:val="Lista"/>
      </w:pPr>
      <w:r>
        <w:t>when a line break, whether representing extrinsic or intrinsic structure, falls inside a word</w:t>
      </w:r>
    </w:p>
    <w:p w14:paraId="78DA7768" w14:textId="77777777" w:rsidR="000C7409" w:rsidRDefault="00000000">
      <w:pPr>
        <w:pStyle w:val="Lista2"/>
      </w:pPr>
      <w:r>
        <w:t>this must normally be encoded in XML</w:t>
      </w:r>
    </w:p>
    <w:p w14:paraId="7023C1FF" w14:textId="77777777" w:rsidR="000C7409" w:rsidRDefault="00000000">
      <w:pPr>
        <w:pStyle w:val="Lista3"/>
      </w:pPr>
      <w:r>
        <w:t>see EGD §### about inscribed lines cutting words, and §### about verse lines cutting words</w:t>
      </w:r>
    </w:p>
    <w:p w14:paraId="26D63F29" w14:textId="77777777" w:rsidR="000C7409" w:rsidRDefault="00000000">
      <w:pPr>
        <w:pStyle w:val="Lista2"/>
      </w:pPr>
      <w:r>
        <w:t xml:space="preserve">when XML encoding is not involved, a hyphen may be used as </w:t>
      </w:r>
      <w:r>
        <w:rPr>
          <w:rStyle w:val="Label"/>
        </w:rPr>
        <w:t>public shorthand</w:t>
      </w:r>
      <w:r>
        <w:t xml:space="preserve"> at the end of the former line</w:t>
      </w:r>
    </w:p>
    <w:p w14:paraId="0441D48D" w14:textId="1B7AE090" w:rsidR="000C7409"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510B1B">
        <w:t>8.4.1</w:t>
      </w:r>
      <w:r>
        <w:fldChar w:fldCharType="end"/>
      </w:r>
      <w:r>
        <w:t>)</w:t>
      </w:r>
    </w:p>
    <w:p w14:paraId="6C83D1BA" w14:textId="77777777" w:rsidR="000C7409" w:rsidRDefault="00000000">
      <w:pPr>
        <w:pStyle w:val="Cmsor2"/>
      </w:pPr>
      <w:bookmarkStart w:id="498" w:name="_Ref203485860"/>
      <w:bookmarkStart w:id="499" w:name="_Toc204157247"/>
      <w:r>
        <w:t xml:space="preserve">Segmentation versus </w:t>
      </w:r>
      <w:r>
        <w:rPr>
          <w:rStyle w:val="Foreign"/>
        </w:rPr>
        <w:t>akṣara</w:t>
      </w:r>
      <w:r>
        <w:rPr>
          <w:rStyle w:val="Foreign"/>
          <w:i w:val="0"/>
          <w:iCs w:val="0"/>
        </w:rPr>
        <w:t xml:space="preserve">s and </w:t>
      </w:r>
      <w:r>
        <w:rPr>
          <w:rStyle w:val="Foreign"/>
        </w:rPr>
        <w:t>sandhi</w:t>
      </w:r>
      <w:bookmarkEnd w:id="498"/>
      <w:bookmarkEnd w:id="499"/>
    </w:p>
    <w:p w14:paraId="1811C8BB" w14:textId="77777777" w:rsidR="000C7409"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00" w:name="_Hlk203472780"/>
      <w:r>
        <w:t>interpretive segm</w:t>
      </w:r>
      <w:bookmarkEnd w:id="500"/>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7D4E60A8" w14:textId="77777777" w:rsidR="000C7409"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42DF0C1C" w14:textId="77777777" w:rsidR="000C7409"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01E06A6A" w14:textId="77777777" w:rsidR="000C7409"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195F08A0" w14:textId="77777777" w:rsidR="000C7409"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6DDAAABB" w14:textId="77777777" w:rsidR="000C7409" w:rsidRDefault="00000000">
      <w:pPr>
        <w:pStyle w:val="Lista2"/>
      </w:pPr>
      <w:r>
        <w:t>the reduction of vowels to semivowels, e.g. in Sanskrit</w:t>
      </w:r>
    </w:p>
    <w:p w14:paraId="78D4B926" w14:textId="77777777" w:rsidR="000C7409"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13CFD254" w14:textId="77777777" w:rsidR="000C7409"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26C4AD2B" w14:textId="77777777" w:rsidR="000C7409"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62341D7D" w14:textId="77777777" w:rsidR="000C7409" w:rsidRDefault="00000000">
      <w:pPr>
        <w:pStyle w:val="Lista2"/>
      </w:pPr>
      <w:r>
        <w:t xml:space="preserve">the use of the class nasal where standard orthography would employ an </w:t>
      </w:r>
      <w:r>
        <w:rPr>
          <w:rStyle w:val="Foreign"/>
        </w:rPr>
        <w:t>anusvāra</w:t>
      </w:r>
      <w:r>
        <w:t>, e.g. in Sanskrit</w:t>
      </w:r>
    </w:p>
    <w:p w14:paraId="045C4092" w14:textId="77777777" w:rsidR="000C7409"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6225D3B0" w14:textId="77777777" w:rsidR="000C7409"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6036FF0C" w14:textId="77777777" w:rsidR="000C7409" w:rsidRDefault="00000000">
      <w:pPr>
        <w:pStyle w:val="Lista2"/>
      </w:pPr>
      <w:r>
        <w:t>the assimilation of initial /h/ to a preceding stop, altering the /h/ to a corresponding aspirate, e.g.</w:t>
      </w:r>
    </w:p>
    <w:p w14:paraId="38E34FB8" w14:textId="77777777" w:rsidR="000C7409"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03760FF4" w14:textId="77FFE22E" w:rsidR="000C7409"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510B1B">
        <w:t>8.5.1</w:t>
      </w:r>
      <w:r>
        <w:fldChar w:fldCharType="end"/>
      </w:r>
      <w:r>
        <w:t>)</w:t>
      </w:r>
    </w:p>
    <w:p w14:paraId="634EA967" w14:textId="77777777" w:rsidR="000C7409"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5BC5C33C" w14:textId="77777777" w:rsidR="000C7409" w:rsidRDefault="00000000">
      <w:pPr>
        <w:pStyle w:val="Lista2"/>
        <w:rPr>
          <w:noProof/>
        </w:rPr>
      </w:pPr>
      <w:r>
        <w:rPr>
          <w:noProof/>
        </w:rPr>
        <w:t>the generation of graphemes not originally present in either of the morphemes, to be segmented as in the examples below</w:t>
      </w:r>
    </w:p>
    <w:p w14:paraId="4CDFC770" w14:textId="77777777" w:rsidR="000C7409"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3FF2EA15" w14:textId="77777777" w:rsidR="000C7409"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650AEBA9" w14:textId="77777777" w:rsidR="000C7409"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6EFFAFE6" w14:textId="77777777" w:rsidR="000C7409" w:rsidRDefault="00000000">
      <w:pPr>
        <w:pStyle w:val="Lista3"/>
      </w:pPr>
      <w:r>
        <w:t xml:space="preserve">Old Javanese </w:t>
      </w:r>
      <w:r>
        <w:rPr>
          <w:rStyle w:val="Foreign"/>
        </w:rPr>
        <w:t>tann inaku</w:t>
      </w:r>
      <w:r>
        <w:t xml:space="preserve"> (from </w:t>
      </w:r>
      <w:commentRangeStart w:id="501"/>
      <w:r>
        <w:rPr>
          <w:rStyle w:val="Foreign"/>
        </w:rPr>
        <w:t>tan + inaku</w:t>
      </w:r>
      <w:commentRangeEnd w:id="501"/>
      <w:r w:rsidR="006D123B">
        <w:rPr>
          <w:rStyle w:val="Jegyzethivatkozs"/>
          <w:sz w:val="22"/>
          <w:szCs w:val="22"/>
        </w:rPr>
        <w:commentReference w:id="501"/>
      </w:r>
      <w:r>
        <w:t>)</w:t>
      </w:r>
    </w:p>
    <w:p w14:paraId="620BEDE8" w14:textId="77777777" w:rsidR="000C7409"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7EB2D816" w14:textId="77777777" w:rsidR="000C7409"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2E18B908" w14:textId="25910258" w:rsidR="000C7409" w:rsidRDefault="00000000">
      <w:pPr>
        <w:pStyle w:val="Lista4"/>
      </w:pPr>
      <w:commentRangeStart w:id="502"/>
      <w:r>
        <w:t>see §</w:t>
      </w:r>
      <w:r>
        <w:fldChar w:fldCharType="begin"/>
      </w:r>
      <w:r>
        <w:instrText xml:space="preserve"> REF _Ref204002752 \r \h </w:instrText>
      </w:r>
      <w:r>
        <w:fldChar w:fldCharType="separate"/>
      </w:r>
      <w:r w:rsidR="00510B1B">
        <w:t>4.6.5.1</w:t>
      </w:r>
      <w:r>
        <w:fldChar w:fldCharType="end"/>
      </w:r>
      <w:r>
        <w:t xml:space="preserve"> for the use of the hyphen in Tamil sandhi analysis</w:t>
      </w:r>
      <w:commentRangeEnd w:id="502"/>
      <w:r w:rsidR="006D123B">
        <w:rPr>
          <w:rStyle w:val="Jegyzethivatkozs"/>
          <w:sz w:val="22"/>
          <w:szCs w:val="22"/>
        </w:rPr>
        <w:commentReference w:id="502"/>
      </w:r>
    </w:p>
    <w:p w14:paraId="057F3742" w14:textId="77777777" w:rsidR="000C7409" w:rsidRDefault="00000000">
      <w:pPr>
        <w:pStyle w:val="Lista2"/>
      </w:pPr>
      <w:r>
        <w:t>the complete elision of one of the phonemes (and the corresponding grapheme)</w:t>
      </w:r>
    </w:p>
    <w:p w14:paraId="7C77A029" w14:textId="77777777" w:rsidR="000C7409" w:rsidRDefault="00000000">
      <w:pPr>
        <w:pStyle w:val="Lista3"/>
      </w:pPr>
      <w:r>
        <w:t xml:space="preserve">Tamil </w:t>
      </w:r>
      <w:r>
        <w:rPr>
          <w:rStyle w:val="Foreign"/>
        </w:rPr>
        <w:t>arit’ eṉṟu</w:t>
      </w:r>
      <w:r>
        <w:t xml:space="preserve"> (for </w:t>
      </w:r>
      <w:r>
        <w:rPr>
          <w:rStyle w:val="Foreign"/>
        </w:rPr>
        <w:t>aritu + eṉṟu</w:t>
      </w:r>
      <w:r>
        <w:t>)</w:t>
      </w:r>
    </w:p>
    <w:p w14:paraId="14484626" w14:textId="711E9A0D" w:rsidR="000C7409" w:rsidRDefault="00000000">
      <w:pPr>
        <w:pStyle w:val="Lista4"/>
      </w:pPr>
      <w:r>
        <w:t>see §</w:t>
      </w:r>
      <w:r>
        <w:fldChar w:fldCharType="begin"/>
      </w:r>
      <w:r>
        <w:instrText xml:space="preserve"> REF _Ref203486126 \r \h </w:instrText>
      </w:r>
      <w:r>
        <w:fldChar w:fldCharType="separate"/>
      </w:r>
      <w:r w:rsidR="00510B1B">
        <w:rPr>
          <w:b/>
          <w:bCs/>
          <w:lang w:val="hu-HU"/>
        </w:rPr>
        <w:t>Hiba! A hivatkozási forrás nem található.</w:t>
      </w:r>
      <w:r>
        <w:fldChar w:fldCharType="end"/>
      </w:r>
      <w:r>
        <w:t xml:space="preserve"> about the elision of final </w:t>
      </w:r>
      <w:r>
        <w:rPr>
          <w:rStyle w:val="Foreign"/>
        </w:rPr>
        <w:t>u</w:t>
      </w:r>
      <w:r>
        <w:t xml:space="preserve"> in Tamil</w:t>
      </w:r>
    </w:p>
    <w:p w14:paraId="33B7E005" w14:textId="77777777" w:rsidR="000C7409" w:rsidRDefault="00000000">
      <w:pPr>
        <w:pStyle w:val="Lista3"/>
      </w:pPr>
      <w:r>
        <w:t xml:space="preserve">the </w:t>
      </w:r>
      <w:commentRangeStart w:id="503"/>
      <w:r>
        <w:t xml:space="preserve">elision of initial </w:t>
      </w:r>
      <w:r>
        <w:rPr>
          <w:rStyle w:val="Foreign"/>
        </w:rPr>
        <w:t>a</w:t>
      </w:r>
      <w:commentRangeEnd w:id="503"/>
      <w:r w:rsidR="006D123B">
        <w:rPr>
          <w:rStyle w:val="Jegyzethivatkozs"/>
          <w:sz w:val="22"/>
          <w:szCs w:val="22"/>
        </w:rPr>
        <w:commentReference w:id="503"/>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3019ECD8" w14:textId="77777777" w:rsidR="000C7409" w:rsidRDefault="00000000">
      <w:pPr>
        <w:pStyle w:val="Lista"/>
      </w:pPr>
      <w:r>
        <w:t>conversely, the fusion of a final and an initial vowel into a single vowel must be distinguished from elision, and can never be segmented, including the following cases in Sanskrit</w:t>
      </w:r>
    </w:p>
    <w:p w14:paraId="6D9FE9D1" w14:textId="77777777" w:rsidR="000C7409"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2AD9DE7A" w14:textId="73D365FB" w:rsidR="000C7409"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510B1B">
        <w:rPr>
          <w:rStyle w:val="Foreign"/>
          <w:i w:val="0"/>
          <w:iCs w:val="0"/>
          <w:noProof w:val="0"/>
        </w:rPr>
        <w:t>6.1.1.1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0338C95D" w14:textId="5B66B429" w:rsidR="000C7409"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rsidR="00510B1B">
        <w:t>6.1.1</w:t>
      </w:r>
      <w:r>
        <w:fldChar w:fldCharType="end"/>
      </w:r>
      <w:r>
        <w:t>)</w:t>
      </w:r>
    </w:p>
    <w:p w14:paraId="34919C80" w14:textId="77777777" w:rsidR="000C7409" w:rsidRDefault="00000000">
      <w:pPr>
        <w:pStyle w:val="Lista2"/>
      </w:pPr>
      <w:r>
        <w:rPr>
          <w:rStyle w:val="Foreign"/>
        </w:rPr>
        <w:t>gacchatīva</w:t>
      </w:r>
      <w:r>
        <w:t xml:space="preserve"> (from </w:t>
      </w:r>
      <w:r>
        <w:rPr>
          <w:rStyle w:val="Foreign"/>
        </w:rPr>
        <w:t>gacchati + iva</w:t>
      </w:r>
      <w:r>
        <w:t>)</w:t>
      </w:r>
    </w:p>
    <w:p w14:paraId="512D9851" w14:textId="77777777" w:rsidR="000C7409" w:rsidRDefault="00000000">
      <w:pPr>
        <w:pStyle w:val="Lista2"/>
      </w:pPr>
      <w:r>
        <w:rPr>
          <w:rStyle w:val="Foreign"/>
        </w:rPr>
        <w:t>seyam</w:t>
      </w:r>
      <w:r>
        <w:t xml:space="preserve"> (from </w:t>
      </w:r>
      <w:r>
        <w:rPr>
          <w:rStyle w:val="Foreign"/>
        </w:rPr>
        <w:t>sā + iyam</w:t>
      </w:r>
      <w:r>
        <w:t>)</w:t>
      </w:r>
    </w:p>
    <w:p w14:paraId="5D3946A6" w14:textId="77777777" w:rsidR="000C7409" w:rsidRDefault="00000000">
      <w:pPr>
        <w:pStyle w:val="Lista2"/>
      </w:pPr>
      <w:r>
        <w:rPr>
          <w:rStyle w:val="Foreign"/>
        </w:rPr>
        <w:t>gataujas</w:t>
      </w:r>
      <w:r>
        <w:t xml:space="preserve"> (from </w:t>
      </w:r>
      <w:r>
        <w:rPr>
          <w:rStyle w:val="Foreign"/>
        </w:rPr>
        <w:t>gata+ojas</w:t>
      </w:r>
      <w:r>
        <w:t>)</w:t>
      </w:r>
    </w:p>
    <w:p w14:paraId="7958255E" w14:textId="77777777" w:rsidR="000C7409" w:rsidRDefault="00000000">
      <w:pPr>
        <w:pStyle w:val="Cmsor2"/>
      </w:pPr>
      <w:bookmarkStart w:id="504" w:name="_Ref203484724"/>
      <w:bookmarkStart w:id="505" w:name="_Toc204157248"/>
      <w:r>
        <w:t>Editorial spacing</w:t>
      </w:r>
      <w:bookmarkEnd w:id="504"/>
      <w:bookmarkEnd w:id="505"/>
    </w:p>
    <w:p w14:paraId="459E89E6" w14:textId="4838097C" w:rsidR="000C7409" w:rsidRDefault="00000000">
      <w:pPr>
        <w:rPr>
          <w:lang w:eastAsia="en-US" w:bidi="ar-SA"/>
        </w:rPr>
      </w:pPr>
      <w:bookmarkStart w:id="506" w:name="_Hlk203485409"/>
      <w:r>
        <w:rPr>
          <w:lang w:eastAsia="en-US" w:bidi="ar-SA"/>
        </w:rPr>
        <w:t>Editorial spaces should normally be inserted between words</w:t>
      </w:r>
      <w:r w:rsidR="009A2B48">
        <w:rPr>
          <w:lang w:eastAsia="en-US" w:bidi="ar-SA"/>
        </w:rPr>
        <w:t xml:space="preserve"> that are not compounded to one another</w:t>
      </w:r>
      <w:r>
        <w:rPr>
          <w:lang w:eastAsia="en-US" w:bidi="ar-SA"/>
        </w:rPr>
        <w:t>.</w:t>
      </w:r>
      <w:r w:rsidR="009A2B48">
        <w:rPr>
          <w:rStyle w:val="Lbjegyzet-hivatkozs"/>
        </w:rPr>
        <w:footnoteReference w:id="106"/>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510B1B">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510B1B">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510B1B">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510B1B">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6E1D150B" w14:textId="3CE1EC6F" w:rsidR="000C7409"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510B1B">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6CBD34B0" w14:textId="77777777" w:rsidR="000C7409" w:rsidRDefault="00000000">
      <w:pPr>
        <w:pStyle w:val="Cmsor3"/>
      </w:pPr>
      <w:bookmarkStart w:id="507" w:name="_Ref203482804"/>
      <w:bookmarkStart w:id="508" w:name="_Toc204157249"/>
      <w:bookmarkEnd w:id="506"/>
      <w:r>
        <w:t>Good practice in editorial spacing</w:t>
      </w:r>
      <w:bookmarkEnd w:id="507"/>
      <w:bookmarkEnd w:id="508"/>
    </w:p>
    <w:p w14:paraId="319B4125" w14:textId="77777777" w:rsidR="000C7409" w:rsidRDefault="00000000">
      <w:r>
        <w:t>Avoid redundant spaces; in particular:</w:t>
      </w:r>
    </w:p>
    <w:p w14:paraId="2C1EF000" w14:textId="77777777" w:rsidR="000C7409" w:rsidRDefault="00000000">
      <w:pPr>
        <w:pStyle w:val="Lista"/>
      </w:pPr>
      <w:r>
        <w:t>never start a line with a space</w:t>
      </w:r>
    </w:p>
    <w:p w14:paraId="39E9F562" w14:textId="77777777" w:rsidR="000C7409"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5F779215" w14:textId="77777777" w:rsidR="000C7409" w:rsidRDefault="00000000">
      <w:pPr>
        <w:pStyle w:val="Lista"/>
      </w:pPr>
      <w:r>
        <w:t>never use more than one space at any point</w:t>
      </w:r>
    </w:p>
    <w:p w14:paraId="092C1589" w14:textId="77777777" w:rsidR="000C7409" w:rsidRDefault="00000000">
      <w:pPr>
        <w:pStyle w:val="Cmsor4"/>
      </w:pPr>
      <w:bookmarkStart w:id="509" w:name="_Ref203486895"/>
      <w:bookmarkStart w:id="510" w:name="_Toc204157250"/>
      <w:r>
        <w:t>Space and numerals</w:t>
      </w:r>
      <w:bookmarkEnd w:id="509"/>
      <w:bookmarkEnd w:id="510"/>
    </w:p>
    <w:p w14:paraId="7B42DD71" w14:textId="77777777" w:rsidR="000C7409" w:rsidRDefault="00000000">
      <w:r>
        <w:t>Around numeral signs, use spaces as follows.</w:t>
      </w:r>
    </w:p>
    <w:p w14:paraId="4F362C7D" w14:textId="0395A080" w:rsidR="000C7409" w:rsidRDefault="00000000">
      <w:pPr>
        <w:pStyle w:val="Lista"/>
      </w:pPr>
      <w:r>
        <w:t>numeral digits 0-9 (§</w:t>
      </w:r>
      <w:r>
        <w:fldChar w:fldCharType="begin"/>
      </w:r>
      <w:r>
        <w:instrText xml:space="preserve"> REF _Ref201744264 \r \h </w:instrText>
      </w:r>
      <w:r>
        <w:fldChar w:fldCharType="separate"/>
      </w:r>
      <w:r w:rsidR="00510B1B">
        <w:t>5.1</w:t>
      </w:r>
      <w:r>
        <w:fldChar w:fldCharType="end"/>
      </w:r>
      <w:r>
        <w:t xml:space="preserve">) </w:t>
      </w:r>
      <w:r>
        <w:rPr>
          <w:lang w:eastAsia="en-US" w:bidi="ar-SA"/>
        </w:rPr>
        <w:t>must be separated by an editorial space from any adjacent text, symbols or numeral signs</w:t>
      </w:r>
    </w:p>
    <w:p w14:paraId="6C559BBD" w14:textId="582A2E0F" w:rsidR="000C7409"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510B1B">
        <w:t xml:space="preserve">Figure </w:t>
      </w:r>
      <w:r w:rsidR="00510B1B">
        <w:rPr>
          <w:noProof/>
        </w:rPr>
        <w:t>5.1</w:t>
      </w:r>
      <w:r w:rsidR="00510B1B">
        <w:t>.</w:t>
      </w:r>
      <w:r w:rsidR="00510B1B">
        <w:rPr>
          <w:noProof/>
        </w:rPr>
        <w:t>A</w:t>
      </w:r>
      <w:r>
        <w:rPr>
          <w:lang w:eastAsia="en-US" w:bidi="ar-SA"/>
        </w:rPr>
        <w:fldChar w:fldCharType="end"/>
      </w:r>
    </w:p>
    <w:p w14:paraId="2B4483D1" w14:textId="5E24471F" w:rsidR="000C7409" w:rsidRDefault="00000000">
      <w:pPr>
        <w:pStyle w:val="Lista"/>
      </w:pPr>
      <w:r>
        <w:t>all other numeral signs (§</w:t>
      </w:r>
      <w:r>
        <w:fldChar w:fldCharType="begin"/>
      </w:r>
      <w:r>
        <w:instrText xml:space="preserve"> REF _Ref203467878 \r \h </w:instrText>
      </w:r>
      <w:r>
        <w:fldChar w:fldCharType="separate"/>
      </w:r>
      <w:r w:rsidR="00510B1B">
        <w:t>5.2</w:t>
      </w:r>
      <w:r>
        <w:fldChar w:fldCharType="end"/>
      </w:r>
      <w:r>
        <w:t xml:space="preserve">) </w:t>
      </w:r>
      <w:r>
        <w:rPr>
          <w:lang w:eastAsia="en-US" w:bidi="ar-SA"/>
        </w:rPr>
        <w:t>must be separated by an editorial space from any adjacent text, symbols or numeral signs</w:t>
      </w:r>
    </w:p>
    <w:p w14:paraId="7E81C0F7" w14:textId="761518D0" w:rsidR="000C7409"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510B1B">
        <w:t xml:space="preserve">Figure </w:t>
      </w:r>
      <w:r w:rsidR="00510B1B">
        <w:rPr>
          <w:noProof/>
        </w:rPr>
        <w:t>5.2</w:t>
      </w:r>
      <w:r w:rsidR="00510B1B">
        <w:t>.</w:t>
      </w:r>
      <w:r w:rsidR="00510B1B">
        <w:rPr>
          <w:noProof/>
        </w:rPr>
        <w:t>A</w:t>
      </w:r>
      <w:r>
        <w:fldChar w:fldCharType="end"/>
      </w:r>
      <w:r>
        <w:t>/2-5</w:t>
      </w:r>
    </w:p>
    <w:p w14:paraId="52D4ADFA" w14:textId="77777777" w:rsidR="000C7409" w:rsidRDefault="00000000">
      <w:pPr>
        <w:pStyle w:val="Lista2"/>
      </w:pPr>
      <w:r>
        <w:t>no spaces must be added</w:t>
      </w:r>
    </w:p>
    <w:p w14:paraId="44233F8A" w14:textId="77777777" w:rsidR="000C7409" w:rsidRDefault="00000000">
      <w:pPr>
        <w:pStyle w:val="Lista3"/>
      </w:pPr>
      <w:r>
        <w:t>between the target characters that stand together for a single numeral sign in the source</w:t>
      </w:r>
    </w:p>
    <w:p w14:paraId="1749644E" w14:textId="36842E8B" w:rsidR="000C7409" w:rsidRDefault="00000000">
      <w:pPr>
        <w:pStyle w:val="Lista3"/>
      </w:pPr>
      <w:r>
        <w:t>between the target characters and a + sign used as shorthand (§</w:t>
      </w:r>
      <w:r>
        <w:fldChar w:fldCharType="begin"/>
      </w:r>
      <w:r>
        <w:instrText xml:space="preserve"> REF _Ref201745374 \r \h </w:instrText>
      </w:r>
      <w:r>
        <w:fldChar w:fldCharType="separate"/>
      </w:r>
      <w:r w:rsidR="00510B1B">
        <w:t>5.2.1</w:t>
      </w:r>
      <w:r>
        <w:fldChar w:fldCharType="end"/>
      </w:r>
      <w:r>
        <w:t>)</w:t>
      </w:r>
    </w:p>
    <w:p w14:paraId="7599CFA3" w14:textId="77777777" w:rsidR="000C7409" w:rsidRDefault="00000000">
      <w:pPr>
        <w:pStyle w:val="Cmsor4"/>
      </w:pPr>
      <w:bookmarkStart w:id="511" w:name="_Ref203486595"/>
      <w:bookmarkStart w:id="512" w:name="_Toc204157251"/>
      <w:r>
        <w:t xml:space="preserve">Space and </w:t>
      </w:r>
      <w:r>
        <w:rPr>
          <w:rStyle w:val="Foreign"/>
        </w:rPr>
        <w:t>avagraha</w:t>
      </w:r>
      <w:bookmarkEnd w:id="511"/>
      <w:bookmarkEnd w:id="512"/>
    </w:p>
    <w:p w14:paraId="28BF8F1C" w14:textId="2C8621CD" w:rsidR="000C7409"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510B1B">
        <w:t>6.1.1</w:t>
      </w:r>
      <w:r>
        <w:fldChar w:fldCharType="end"/>
      </w:r>
      <w:r>
        <w:t>), is to be spaced as follows.</w:t>
      </w:r>
    </w:p>
    <w:p w14:paraId="57E1F86B" w14:textId="77777777" w:rsidR="000C7409" w:rsidRDefault="00000000">
      <w:pPr>
        <w:pStyle w:val="Lista"/>
      </w:pPr>
      <w:r>
        <w:rPr>
          <w:rStyle w:val="Foreign"/>
        </w:rPr>
        <w:t>avagraha</w:t>
      </w:r>
      <w:r>
        <w:t xml:space="preserve"> must never be separated by a space from the following word, to which the elided vowel belongs</w:t>
      </w:r>
    </w:p>
    <w:p w14:paraId="1303F325" w14:textId="77777777" w:rsidR="000C7409"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199396DB" w14:textId="77777777" w:rsidR="000C7409"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4E0EFCD1" w14:textId="77777777" w:rsidR="000C7409" w:rsidRDefault="00000000">
      <w:pPr>
        <w:pStyle w:val="Cmsor4"/>
      </w:pPr>
      <w:bookmarkStart w:id="513" w:name="_Ref203486770"/>
      <w:bookmarkStart w:id="514" w:name="_Toc204157252"/>
      <w:r>
        <w:t>Space and punctuation marks</w:t>
      </w:r>
      <w:bookmarkEnd w:id="513"/>
      <w:bookmarkEnd w:id="514"/>
    </w:p>
    <w:p w14:paraId="3005ACAD" w14:textId="0CBB9C6F" w:rsidR="000C7409" w:rsidRDefault="00000000">
      <w:r>
        <w:t>Around punctuation marks (as defined in §</w:t>
      </w:r>
      <w:r>
        <w:fldChar w:fldCharType="begin"/>
      </w:r>
      <w:r>
        <w:instrText xml:space="preserve"> REF _Ref203468812 \r \h </w:instrText>
      </w:r>
      <w:r>
        <w:fldChar w:fldCharType="separate"/>
      </w:r>
      <w:r w:rsidR="00510B1B">
        <w:t>6.2.1</w:t>
      </w:r>
      <w:r>
        <w:fldChar w:fldCharType="end"/>
      </w:r>
      <w:r>
        <w:t>), spaces should be deployed as follows.</w:t>
      </w:r>
    </w:p>
    <w:p w14:paraId="64BE3F03" w14:textId="77777777" w:rsidR="000C7409" w:rsidRDefault="00000000">
      <w:pPr>
        <w:pStyle w:val="Lista"/>
      </w:pPr>
      <w:r>
        <w:t>never add a space before a punctuation mark</w:t>
      </w:r>
    </w:p>
    <w:p w14:paraId="718451F2" w14:textId="77777777" w:rsidR="000C7409" w:rsidRDefault="00000000">
      <w:pPr>
        <w:pStyle w:val="Lista2"/>
      </w:pPr>
      <w:r>
        <w:t>even though editions of Indic texts (both in transliteration and in Indic scripts) often do so</w:t>
      </w:r>
    </w:p>
    <w:p w14:paraId="7C48946A" w14:textId="77777777" w:rsidR="000C7409" w:rsidRDefault="00000000">
      <w:pPr>
        <w:pStyle w:val="Lista"/>
      </w:pPr>
      <w:r>
        <w:t>always add a space after punctuation marks if they are followed by text</w:t>
      </w:r>
    </w:p>
    <w:p w14:paraId="0772AF1B" w14:textId="77777777" w:rsidR="000C7409" w:rsidRDefault="00000000">
      <w:pPr>
        <w:pStyle w:val="Lista2"/>
      </w:pPr>
      <w:r>
        <w:t>except when a punctuation mark is (for whatever reason) inside a word</w:t>
      </w:r>
    </w:p>
    <w:p w14:paraId="55B45761" w14:textId="77777777" w:rsidR="000C7409" w:rsidRDefault="00000000">
      <w:pPr>
        <w:pStyle w:val="Lista"/>
      </w:pPr>
      <w:r>
        <w:t>should several punctuation marks appear in a group, do add spaces between them</w:t>
      </w:r>
    </w:p>
    <w:p w14:paraId="02890367" w14:textId="77777777" w:rsidR="000C7409" w:rsidRDefault="00000000">
      <w:pPr>
        <w:pStyle w:val="Lista2"/>
      </w:pPr>
      <w:r>
        <w:t>this is particularly important if you use shorthand to transliterate certain punctuation marks</w:t>
      </w:r>
    </w:p>
    <w:p w14:paraId="5D542DC1" w14:textId="77777777" w:rsidR="000C7409" w:rsidRDefault="00000000">
      <w:pPr>
        <w:pStyle w:val="Cmsor4"/>
      </w:pPr>
      <w:bookmarkStart w:id="515" w:name="_Ref203487198"/>
      <w:bookmarkStart w:id="516" w:name="_Toc204157253"/>
      <w:r>
        <w:lastRenderedPageBreak/>
        <w:t>Space and symbols</w:t>
      </w:r>
      <w:bookmarkEnd w:id="515"/>
      <w:bookmarkEnd w:id="516"/>
    </w:p>
    <w:p w14:paraId="016C2CD2" w14:textId="5FFDD88E" w:rsidR="000C7409" w:rsidRDefault="00000000">
      <w:r>
        <w:t xml:space="preserve">Around all other symbols including </w:t>
      </w:r>
      <w:r w:rsidR="00AC79D4">
        <w:t>ideographic</w:t>
      </w:r>
      <w:r>
        <w:t xml:space="preserve"> </w:t>
      </w:r>
      <w:r w:rsidR="00AC79D4">
        <w:t>signs</w:t>
      </w:r>
      <w:r>
        <w:t xml:space="preserve"> (§###), functional symbols (§</w:t>
      </w:r>
      <w:r>
        <w:fldChar w:fldCharType="begin"/>
      </w:r>
      <w:r>
        <w:instrText xml:space="preserve"> REF _Ref203031518 \r \h </w:instrText>
      </w:r>
      <w:r>
        <w:fldChar w:fldCharType="separate"/>
      </w:r>
      <w:r w:rsidR="00510B1B">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510B1B">
        <w:t>6.2.3</w:t>
      </w:r>
      <w:r>
        <w:fldChar w:fldCharType="end"/>
      </w:r>
      <w:r>
        <w:t>), use spacing as follows.</w:t>
      </w:r>
    </w:p>
    <w:p w14:paraId="2E002764" w14:textId="77777777" w:rsidR="000C7409" w:rsidRDefault="00000000">
      <w:pPr>
        <w:pStyle w:val="Lista2"/>
      </w:pPr>
      <w:r>
        <w:t>symbols must generally be separated by a space from any other characters adjacent on either side</w:t>
      </w:r>
    </w:p>
    <w:p w14:paraId="56F3FC86" w14:textId="77777777" w:rsidR="000C7409" w:rsidRDefault="00000000">
      <w:pPr>
        <w:pStyle w:val="Lista3"/>
      </w:pPr>
      <w:r>
        <w:t>including alphabetic graphemes, numeral signs and other symbols</w:t>
      </w:r>
    </w:p>
    <w:p w14:paraId="692B73CF" w14:textId="77777777" w:rsidR="000C7409" w:rsidRDefault="00000000">
      <w:pPr>
        <w:pStyle w:val="Lista3"/>
      </w:pPr>
      <w:r>
        <w:t>except when a symbol is (for whatever reason) inside a word, in which case there should be no spaces around it</w:t>
      </w:r>
    </w:p>
    <w:p w14:paraId="4306CD87" w14:textId="77777777" w:rsidR="000C7409" w:rsidRDefault="00000000">
      <w:pPr>
        <w:pStyle w:val="Cmsor4"/>
      </w:pPr>
      <w:bookmarkStart w:id="517" w:name="_Ref203983021"/>
      <w:bookmarkStart w:id="518" w:name="_Toc204157254"/>
      <w:r>
        <w:t>Space and original space</w:t>
      </w:r>
      <w:bookmarkEnd w:id="517"/>
      <w:bookmarkEnd w:id="518"/>
    </w:p>
    <w:p w14:paraId="77077B26" w14:textId="148ADE70" w:rsidR="000C7409" w:rsidRDefault="00000000">
      <w:r>
        <w:t>Around a significant space in the source, whether it is encoded in XML or represented by shorthand (§</w:t>
      </w:r>
      <w:r>
        <w:fldChar w:fldCharType="begin"/>
      </w:r>
      <w:r>
        <w:instrText xml:space="preserve"> REF _Ref203115812 \r \h </w:instrText>
      </w:r>
      <w:r>
        <w:fldChar w:fldCharType="separate"/>
      </w:r>
      <w:r w:rsidR="00510B1B">
        <w:t>7.2</w:t>
      </w:r>
      <w:r>
        <w:fldChar w:fldCharType="end"/>
      </w:r>
      <w:r>
        <w:t>), use editorial spaces as follows.</w:t>
      </w:r>
    </w:p>
    <w:p w14:paraId="750C491A" w14:textId="77777777" w:rsidR="000C7409" w:rsidRDefault="00000000">
      <w:pPr>
        <w:pStyle w:val="Lista"/>
      </w:pPr>
      <w:r>
        <w:t>original spaces must generally be separated by an editorial space from any characters adjacent on either side</w:t>
      </w:r>
    </w:p>
    <w:p w14:paraId="735D64A7" w14:textId="77777777" w:rsidR="000C7409" w:rsidRDefault="00000000">
      <w:pPr>
        <w:pStyle w:val="Lista2"/>
      </w:pPr>
      <w:r>
        <w:t>including alphabetic graphemes, numeral signs and other symbols</w:t>
      </w:r>
    </w:p>
    <w:p w14:paraId="60EB3E65" w14:textId="77777777" w:rsidR="000C7409" w:rsidRDefault="00000000">
      <w:pPr>
        <w:pStyle w:val="Lista"/>
      </w:pPr>
      <w:r>
        <w:t>except when an original space is (for whatever reason) inside a word, in which case there should be no editorial spaces around it</w:t>
      </w:r>
    </w:p>
    <w:p w14:paraId="3BC59FE7" w14:textId="77777777" w:rsidR="000C7409" w:rsidRDefault="00000000">
      <w:pPr>
        <w:pStyle w:val="Cmsor2"/>
      </w:pPr>
      <w:bookmarkStart w:id="519" w:name="_Ref203484736"/>
      <w:bookmarkStart w:id="520" w:name="_Toc204157255"/>
      <w:r>
        <w:t>Editorial hyphenation</w:t>
      </w:r>
      <w:bookmarkEnd w:id="519"/>
      <w:bookmarkEnd w:id="520"/>
    </w:p>
    <w:p w14:paraId="27943A62" w14:textId="5492627E" w:rsidR="000C7409"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510B1B">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510B1B">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510B1B">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7C9096CB" w14:textId="46AFCBED" w:rsidR="000C7409"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510B1B">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51F5D7BD" w14:textId="77777777" w:rsidR="000C7409" w:rsidRDefault="00000000">
      <w:pPr>
        <w:pStyle w:val="Cmsor3"/>
      </w:pPr>
      <w:bookmarkStart w:id="521" w:name="_Ref203483098"/>
      <w:bookmarkStart w:id="522" w:name="_Toc204157256"/>
      <w:r>
        <w:t>Good practice in editorial hyphenation</w:t>
      </w:r>
      <w:bookmarkEnd w:id="521"/>
      <w:bookmarkEnd w:id="522"/>
    </w:p>
    <w:p w14:paraId="5F626060" w14:textId="77777777" w:rsidR="000C7409" w:rsidRDefault="00000000">
      <w:pPr>
        <w:pStyle w:val="Lista"/>
      </w:pPr>
      <w:r>
        <w:t>use hyphens only for the purposes endorsed by this guide, i.e.</w:t>
      </w:r>
    </w:p>
    <w:p w14:paraId="5C18203C" w14:textId="77777777" w:rsidR="000C7409" w:rsidRDefault="00000000">
      <w:pPr>
        <w:pStyle w:val="Lista2"/>
      </w:pPr>
      <w:r>
        <w:t>normally, only for the segmentation of compounds</w:t>
      </w:r>
    </w:p>
    <w:p w14:paraId="24998413" w14:textId="673C7772" w:rsidR="000C7409" w:rsidRDefault="00000000">
      <w:pPr>
        <w:pStyle w:val="Lista2"/>
      </w:pPr>
      <w:r>
        <w:t>for a specific kind of sandhi analysis (§</w:t>
      </w:r>
      <w:r>
        <w:fldChar w:fldCharType="begin"/>
      </w:r>
      <w:r>
        <w:instrText xml:space="preserve"> REF _Ref204002752 \r \h </w:instrText>
      </w:r>
      <w:r>
        <w:fldChar w:fldCharType="separate"/>
      </w:r>
      <w:r w:rsidR="00510B1B">
        <w:t>4.6.5.1</w:t>
      </w:r>
      <w:r>
        <w:fldChar w:fldCharType="end"/>
      </w:r>
      <w:r>
        <w:t>)</w:t>
      </w:r>
    </w:p>
    <w:p w14:paraId="306CA46B" w14:textId="628E083B" w:rsidR="000C7409"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510B1B">
        <w:t>8.1</w:t>
      </w:r>
      <w:r>
        <w:fldChar w:fldCharType="end"/>
      </w:r>
      <w:r>
        <w:t>)</w:t>
      </w:r>
    </w:p>
    <w:p w14:paraId="52EC7CB4" w14:textId="77777777" w:rsidR="000C7409" w:rsidRDefault="00000000">
      <w:pPr>
        <w:pStyle w:val="Lista"/>
      </w:pPr>
      <w:r>
        <w:t>editorial hyphens will normally have alphabetic graphemes on both sides</w:t>
      </w:r>
    </w:p>
    <w:p w14:paraId="5578EB71" w14:textId="77777777" w:rsidR="000C7409" w:rsidRDefault="00000000">
      <w:pPr>
        <w:pStyle w:val="Lista2"/>
      </w:pPr>
      <w:r>
        <w:t>in rare cases, an editorial hyphen may have to be placed next to a different feature, which is normally represented by XML encoding, but may in some circumstances be represented by shorthand</w:t>
      </w:r>
    </w:p>
    <w:p w14:paraId="1AED3707" w14:textId="77777777" w:rsidR="000C7409" w:rsidRDefault="00000000">
      <w:pPr>
        <w:pStyle w:val="Lista3"/>
      </w:pPr>
      <w:r>
        <w:t>such features include symbols, original spaces, the ends of epigraphic lines, and the ends of verse lines</w:t>
      </w:r>
    </w:p>
    <w:p w14:paraId="1964CD61" w14:textId="77777777" w:rsidR="000C7409" w:rsidRDefault="00000000">
      <w:pPr>
        <w:pStyle w:val="Lista3"/>
      </w:pPr>
      <w:r>
        <w:t>in all of these cases, the editorial hyphen must be placed after the feature</w:t>
      </w:r>
    </w:p>
    <w:p w14:paraId="4B27C0CE" w14:textId="77777777" w:rsidR="000C7409" w:rsidRDefault="00000000">
      <w:pPr>
        <w:pStyle w:val="Cmsor2"/>
      </w:pPr>
      <w:bookmarkStart w:id="523" w:name="_Ref203554407"/>
      <w:bookmarkStart w:id="524" w:name="_Ref203554659"/>
      <w:bookmarkStart w:id="525" w:name="_Toc204157257"/>
      <w:bookmarkEnd w:id="495"/>
      <w:r>
        <w:t>Segmentation guidelines</w:t>
      </w:r>
      <w:bookmarkEnd w:id="523"/>
      <w:bookmarkEnd w:id="524"/>
      <w:bookmarkEnd w:id="525"/>
    </w:p>
    <w:p w14:paraId="4F1C6C03" w14:textId="77777777" w:rsidR="000C7409"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10688C61" w14:textId="77777777" w:rsidR="000C7409" w:rsidRDefault="00000000">
      <w:pPr>
        <w:pStyle w:val="Cmsor3"/>
      </w:pPr>
      <w:bookmarkStart w:id="526" w:name="_Ref203557504"/>
      <w:bookmarkStart w:id="527" w:name="_Ref203557505"/>
      <w:bookmarkStart w:id="528" w:name="_Ref203561822"/>
      <w:bookmarkStart w:id="529" w:name="_Ref203570966"/>
      <w:bookmarkStart w:id="530" w:name="_Toc204157258"/>
      <w:r>
        <w:t>Phrases</w:t>
      </w:r>
      <w:bookmarkEnd w:id="526"/>
      <w:bookmarkEnd w:id="527"/>
      <w:bookmarkEnd w:id="528"/>
      <w:bookmarkEnd w:id="529"/>
      <w:bookmarkEnd w:id="530"/>
    </w:p>
    <w:p w14:paraId="15DE1E30" w14:textId="77777777" w:rsidR="000C7409"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0538CCB7" w14:textId="77777777" w:rsidR="000C7409" w:rsidRDefault="00000000">
      <w:pPr>
        <w:pStyle w:val="Lista"/>
      </w:pPr>
      <w:r>
        <w:t>in Sanskrit:</w:t>
      </w:r>
    </w:p>
    <w:p w14:paraId="6F124193" w14:textId="77777777" w:rsidR="000C7409" w:rsidRDefault="00000000">
      <w:pPr>
        <w:pStyle w:val="Lista2"/>
      </w:pPr>
      <w:r>
        <w:rPr>
          <w:rStyle w:val="Foreign"/>
        </w:rPr>
        <w:t>iti kartavyam</w:t>
      </w:r>
      <w:r>
        <w:t xml:space="preserve"> → </w:t>
      </w:r>
      <w:r>
        <w:rPr>
          <w:rStyle w:val="Foreign"/>
        </w:rPr>
        <w:t>iti-kartavyatā</w:t>
      </w:r>
    </w:p>
    <w:p w14:paraId="2A6A8DFA" w14:textId="77777777" w:rsidR="000C7409" w:rsidRDefault="00000000">
      <w:pPr>
        <w:pStyle w:val="Lista"/>
      </w:pPr>
      <w:r>
        <w:t xml:space="preserve">in Old Javanese: </w:t>
      </w:r>
    </w:p>
    <w:p w14:paraId="54D5871C" w14:textId="77777777" w:rsidR="000C7409" w:rsidRDefault="00000000">
      <w:pPr>
        <w:pStyle w:val="Lista2"/>
      </w:pPr>
      <w:r>
        <w:rPr>
          <w:rStyle w:val="Foreign"/>
        </w:rPr>
        <w:t>tahi tikus</w:t>
      </w:r>
      <w:r>
        <w:t xml:space="preserve"> → </w:t>
      </w:r>
      <w:r>
        <w:rPr>
          <w:rStyle w:val="Foreign"/>
        </w:rPr>
        <w:t>manahi-tikusa</w:t>
      </w:r>
    </w:p>
    <w:p w14:paraId="1EAD2E77" w14:textId="77777777" w:rsidR="000C7409" w:rsidRDefault="00000000">
      <w:pPr>
        <w:pStyle w:val="Lista2"/>
        <w:rPr>
          <w:rStyle w:val="Foreign"/>
          <w:i w:val="0"/>
          <w:iCs w:val="0"/>
          <w:noProof w:val="0"/>
        </w:rPr>
      </w:pPr>
      <w:r>
        <w:rPr>
          <w:rStyle w:val="Foreign"/>
        </w:rPr>
        <w:t>bvat haji</w:t>
      </w:r>
      <w:r>
        <w:t xml:space="preserve"> → </w:t>
      </w:r>
      <w:r>
        <w:rPr>
          <w:rStyle w:val="Foreign"/>
        </w:rPr>
        <w:t>buAt-thajyanya</w:t>
      </w:r>
    </w:p>
    <w:p w14:paraId="74DC5748" w14:textId="625CC510" w:rsidR="000C7409" w:rsidRDefault="00000000">
      <w:pPr>
        <w:pStyle w:val="Lista3"/>
      </w:pPr>
      <w:r>
        <w:t>for the positioning of the hyphen in this second example, see also §</w:t>
      </w:r>
      <w:r>
        <w:fldChar w:fldCharType="begin"/>
      </w:r>
      <w:r>
        <w:instrText xml:space="preserve"> REF _Ref203398652 \r \h </w:instrText>
      </w:r>
      <w:r>
        <w:fldChar w:fldCharType="separate"/>
      </w:r>
      <w:r w:rsidR="00510B1B">
        <w:t>8.1</w:t>
      </w:r>
      <w:r>
        <w:fldChar w:fldCharType="end"/>
      </w:r>
    </w:p>
    <w:p w14:paraId="440D4D02" w14:textId="77777777" w:rsidR="000C7409" w:rsidRDefault="00000000">
      <w:pPr>
        <w:pStyle w:val="Cmsor3"/>
      </w:pPr>
      <w:bookmarkStart w:id="531" w:name="_Ref203561849"/>
      <w:bookmarkStart w:id="532" w:name="_Toc204157259"/>
      <w:bookmarkStart w:id="533" w:name="_Ref203555873"/>
      <w:r>
        <w:t>Grammaticalised structures</w:t>
      </w:r>
      <w:bookmarkEnd w:id="531"/>
      <w:bookmarkEnd w:id="532"/>
    </w:p>
    <w:p w14:paraId="4D501646" w14:textId="77777777" w:rsidR="000C7409"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14735F63" w14:textId="77777777" w:rsidR="000C7409" w:rsidRDefault="00000000">
      <w:pPr>
        <w:pStyle w:val="Lista"/>
      </w:pPr>
      <w:r>
        <w:t xml:space="preserve">periphrastic perfects, e.g. </w:t>
      </w:r>
      <w:r>
        <w:rPr>
          <w:rStyle w:val="Foreign"/>
        </w:rPr>
        <w:t>varayāṁ cakāra</w:t>
      </w:r>
    </w:p>
    <w:p w14:paraId="291F1848" w14:textId="77777777" w:rsidR="000C7409" w:rsidRDefault="00000000">
      <w:pPr>
        <w:pStyle w:val="Lista2"/>
      </w:pPr>
      <w:r>
        <w:t xml:space="preserve">especially since other words may intrude inside such a construction, e.g. </w:t>
      </w:r>
      <w:r>
        <w:rPr>
          <w:rStyle w:val="Foreign"/>
        </w:rPr>
        <w:t>saṁraṁjayāṁ ca prakr̥tīr babhūva</w:t>
      </w:r>
    </w:p>
    <w:p w14:paraId="28F3484A" w14:textId="77777777" w:rsidR="000C7409" w:rsidRDefault="00000000">
      <w:pPr>
        <w:pStyle w:val="Lista"/>
      </w:pPr>
      <w:r>
        <w:t xml:space="preserve">past tense formed with imperfect and </w:t>
      </w:r>
      <w:r>
        <w:rPr>
          <w:rStyle w:val="Foreign"/>
        </w:rPr>
        <w:t>sma</w:t>
      </w:r>
      <w:r>
        <w:t xml:space="preserve">, e.g. </w:t>
      </w:r>
      <w:r>
        <w:rPr>
          <w:rStyle w:val="Foreign"/>
        </w:rPr>
        <w:t>samādiśati sma</w:t>
      </w:r>
    </w:p>
    <w:p w14:paraId="18291953" w14:textId="77777777" w:rsidR="000C7409" w:rsidRDefault="00000000">
      <w:pPr>
        <w:pStyle w:val="Lista"/>
      </w:pPr>
      <w:r>
        <w:t xml:space="preserve">verbal prefixes used as prepositions with substantives, e.g. </w:t>
      </w:r>
    </w:p>
    <w:p w14:paraId="7BBD41D7" w14:textId="77777777" w:rsidR="000C7409" w:rsidRDefault="00000000">
      <w:pPr>
        <w:pStyle w:val="Lista2"/>
      </w:pPr>
      <w:r>
        <w:rPr>
          <w:rStyle w:val="Foreign"/>
        </w:rPr>
        <w:t>ā samudrāt</w:t>
      </w:r>
    </w:p>
    <w:p w14:paraId="2693DA41" w14:textId="77777777" w:rsidR="000C7409" w:rsidRDefault="00000000">
      <w:pPr>
        <w:pStyle w:val="Lista2"/>
      </w:pPr>
      <w:r>
        <w:rPr>
          <w:rStyle w:val="Foreign"/>
        </w:rPr>
        <w:t>anu gaṅgām</w:t>
      </w:r>
    </w:p>
    <w:p w14:paraId="1128C0EA" w14:textId="77777777" w:rsidR="000C7409" w:rsidRDefault="00000000">
      <w:pPr>
        <w:pStyle w:val="Cmsor3"/>
      </w:pPr>
      <w:bookmarkStart w:id="534" w:name="_Toc204157260"/>
      <w:r>
        <w:t>Multiple function words</w:t>
      </w:r>
      <w:bookmarkEnd w:id="533"/>
      <w:bookmarkEnd w:id="534"/>
    </w:p>
    <w:p w14:paraId="637D878E" w14:textId="77777777" w:rsidR="000C7409" w:rsidRDefault="00000000">
      <w:r>
        <w:t>Pairs or groups of function words (mainly conjunctions) are to be considered separate, even when frequently used together in a meaning that is not evident from the individual meanings of these words. For example, in Sanskrit,</w:t>
      </w:r>
    </w:p>
    <w:p w14:paraId="61C6356A" w14:textId="77777777" w:rsidR="000C7409" w:rsidRDefault="00000000">
      <w:pPr>
        <w:pStyle w:val="Lista"/>
        <w:rPr>
          <w:rStyle w:val="Foreign"/>
          <w:i w:val="0"/>
          <w:iCs w:val="0"/>
          <w:noProof w:val="0"/>
        </w:rPr>
      </w:pPr>
      <w:r>
        <w:rPr>
          <w:rStyle w:val="Foreign"/>
        </w:rPr>
        <w:t>atha vā</w:t>
      </w:r>
    </w:p>
    <w:p w14:paraId="0BFC13C1" w14:textId="77777777" w:rsidR="000C7409"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608E8A55" w14:textId="77777777" w:rsidR="000C7409" w:rsidRDefault="00000000">
      <w:pPr>
        <w:pStyle w:val="Lista"/>
        <w:rPr>
          <w:rStyle w:val="Foreign"/>
          <w:i w:val="0"/>
          <w:iCs w:val="0"/>
          <w:noProof w:val="0"/>
        </w:rPr>
      </w:pPr>
      <w:r>
        <w:rPr>
          <w:rStyle w:val="Foreign"/>
        </w:rPr>
        <w:t>api ca</w:t>
      </w:r>
      <w:r>
        <w:t xml:space="preserve"> and </w:t>
      </w:r>
      <w:r>
        <w:rPr>
          <w:rStyle w:val="Foreign"/>
        </w:rPr>
        <w:t>api vā</w:t>
      </w:r>
    </w:p>
    <w:p w14:paraId="575DDA0F" w14:textId="77777777" w:rsidR="000C7409" w:rsidRDefault="00000000">
      <w:pPr>
        <w:pStyle w:val="Lista"/>
      </w:pPr>
      <w:r>
        <w:rPr>
          <w:rStyle w:val="Foreign"/>
        </w:rPr>
        <w:t>anyac ca</w:t>
      </w:r>
    </w:p>
    <w:p w14:paraId="468362F7" w14:textId="77777777" w:rsidR="000C7409" w:rsidRDefault="00000000">
      <w:pPr>
        <w:pStyle w:val="Lista"/>
        <w:rPr>
          <w:rStyle w:val="Foreign"/>
          <w:i w:val="0"/>
          <w:iCs w:val="0"/>
          <w:noProof w:val="0"/>
        </w:rPr>
      </w:pPr>
      <w:r>
        <w:rPr>
          <w:rStyle w:val="Foreign"/>
        </w:rPr>
        <w:t>tad</w:t>
      </w:r>
      <w:r>
        <w:t xml:space="preserve"> </w:t>
      </w:r>
      <w:r>
        <w:rPr>
          <w:rStyle w:val="Foreign"/>
        </w:rPr>
        <w:t>yathā</w:t>
      </w:r>
    </w:p>
    <w:p w14:paraId="39787EB0" w14:textId="77777777" w:rsidR="000C7409" w:rsidRDefault="00000000">
      <w:pPr>
        <w:pStyle w:val="Lista"/>
        <w:rPr>
          <w:rStyle w:val="Foreign"/>
          <w:i w:val="0"/>
          <w:iCs w:val="0"/>
          <w:noProof w:val="0"/>
        </w:rPr>
      </w:pPr>
      <w:r>
        <w:rPr>
          <w:rStyle w:val="Foreign"/>
        </w:rPr>
        <w:t>na hi</w:t>
      </w:r>
    </w:p>
    <w:p w14:paraId="5EA1016C" w14:textId="77777777" w:rsidR="000C7409" w:rsidRDefault="00000000">
      <w:pPr>
        <w:pStyle w:val="Lista"/>
        <w:rPr>
          <w:rStyle w:val="Foreign"/>
          <w:i w:val="0"/>
          <w:iCs w:val="0"/>
          <w:noProof w:val="0"/>
        </w:rPr>
      </w:pPr>
      <w:r>
        <w:t>etc.</w:t>
      </w:r>
    </w:p>
    <w:p w14:paraId="61C0841E" w14:textId="77777777" w:rsidR="000C7409" w:rsidRDefault="000C7409"/>
    <w:p w14:paraId="319964B7" w14:textId="77777777" w:rsidR="000C7409"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64B996F2" w14:textId="77777777" w:rsidR="000C7409" w:rsidRDefault="00000000">
      <w:pPr>
        <w:pStyle w:val="Lista"/>
      </w:pPr>
      <w:r>
        <w:t xml:space="preserve">Old Javanese </w:t>
      </w:r>
      <w:r>
        <w:rPr>
          <w:rStyle w:val="Foreign"/>
        </w:rPr>
        <w:t>kimuta</w:t>
      </w:r>
    </w:p>
    <w:p w14:paraId="3EE0B348" w14:textId="77777777" w:rsidR="000C7409" w:rsidRDefault="00000000">
      <w:pPr>
        <w:pStyle w:val="Lista"/>
      </w:pPr>
      <w:r>
        <w:t xml:space="preserve">Old Cam </w:t>
      </w:r>
      <w:r>
        <w:rPr>
          <w:rStyle w:val="Foreign"/>
        </w:rPr>
        <w:t>kintu</w:t>
      </w:r>
    </w:p>
    <w:p w14:paraId="4D4AA42D" w14:textId="77777777" w:rsidR="000C7409" w:rsidRDefault="00000000">
      <w:pPr>
        <w:pStyle w:val="Cmsor3"/>
      </w:pPr>
      <w:bookmarkStart w:id="535" w:name="_Ref203555889"/>
      <w:bookmarkStart w:id="536" w:name="_Toc204157261"/>
      <w:r>
        <w:t>Repetitive structures</w:t>
      </w:r>
      <w:bookmarkEnd w:id="535"/>
      <w:bookmarkEnd w:id="536"/>
    </w:p>
    <w:p w14:paraId="43893614" w14:textId="77777777" w:rsidR="000C7409"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01EC6E0B" w14:textId="77777777" w:rsidR="000C7409" w:rsidRDefault="00000000">
      <w:pPr>
        <w:pStyle w:val="Lista"/>
        <w:rPr>
          <w:i/>
          <w:iCs/>
          <w:noProof/>
        </w:rPr>
      </w:pPr>
      <w:r>
        <w:t>words iterated with the same inflectional ending shall be spaced, for example</w:t>
      </w:r>
    </w:p>
    <w:p w14:paraId="66464820" w14:textId="77777777" w:rsidR="000C7409" w:rsidRDefault="00000000">
      <w:pPr>
        <w:pStyle w:val="Lista2"/>
        <w:rPr>
          <w:rStyle w:val="Foreign"/>
        </w:rPr>
      </w:pPr>
      <w:r>
        <w:rPr>
          <w:rStyle w:val="Foreign"/>
        </w:rPr>
        <w:t>yasya yasya</w:t>
      </w:r>
    </w:p>
    <w:p w14:paraId="3149F34E" w14:textId="77777777" w:rsidR="000C7409" w:rsidRDefault="00000000">
      <w:pPr>
        <w:pStyle w:val="Lista2"/>
      </w:pPr>
      <w:r>
        <w:rPr>
          <w:rStyle w:val="Foreign"/>
        </w:rPr>
        <w:lastRenderedPageBreak/>
        <w:t>dine dine</w:t>
      </w:r>
    </w:p>
    <w:p w14:paraId="7D07D598" w14:textId="77777777" w:rsidR="000C7409" w:rsidRDefault="00000000">
      <w:pPr>
        <w:pStyle w:val="Lista"/>
      </w:pPr>
      <w:r>
        <w:t>when the first iteration does not have an inflectional ending, the formation is of course to be treated as a compound and accordingly hyphenated (if sandhi allows), for example</w:t>
      </w:r>
    </w:p>
    <w:p w14:paraId="309A1564" w14:textId="77777777" w:rsidR="000C7409" w:rsidRDefault="00000000">
      <w:pPr>
        <w:pStyle w:val="Lista2"/>
        <w:rPr>
          <w:i/>
          <w:iCs/>
          <w:noProof/>
        </w:rPr>
      </w:pPr>
      <w:r>
        <w:rPr>
          <w:rStyle w:val="Foreign"/>
        </w:rPr>
        <w:t>ekaikam</w:t>
      </w:r>
      <w:r>
        <w:t xml:space="preserve"> (from </w:t>
      </w:r>
      <w:r>
        <w:rPr>
          <w:rStyle w:val="Foreign"/>
        </w:rPr>
        <w:t>eka+eka</w:t>
      </w:r>
      <w:r>
        <w:t>, not segmentable)</w:t>
      </w:r>
    </w:p>
    <w:p w14:paraId="223369D5" w14:textId="77777777" w:rsidR="000C7409" w:rsidRDefault="00000000">
      <w:pPr>
        <w:pStyle w:val="Lista2"/>
        <w:rPr>
          <w:rStyle w:val="Foreign"/>
        </w:rPr>
      </w:pPr>
      <w:r>
        <w:rPr>
          <w:rStyle w:val="Foreign"/>
        </w:rPr>
        <w:t>pūrva-pūrvāḥ</w:t>
      </w:r>
    </w:p>
    <w:p w14:paraId="296FD551" w14:textId="77777777" w:rsidR="000C7409" w:rsidRDefault="00000000">
      <w:pPr>
        <w:pStyle w:val="Lista"/>
      </w:pPr>
      <w:r>
        <w:t>in more complicated cases, proceed according to your discretion</w:t>
      </w:r>
    </w:p>
    <w:p w14:paraId="42573C19" w14:textId="77777777" w:rsidR="000C7409" w:rsidRDefault="00000000">
      <w:pPr>
        <w:pStyle w:val="Lista2"/>
      </w:pPr>
      <w:r>
        <w:t>hyphenation may be preferred in the following cases</w:t>
      </w:r>
    </w:p>
    <w:p w14:paraId="27A96359" w14:textId="77777777" w:rsidR="000C7409" w:rsidRDefault="00000000">
      <w:pPr>
        <w:pStyle w:val="Lista3"/>
      </w:pPr>
      <w:r>
        <w:t xml:space="preserve">if the word forms used may be either inflected or uninflected, as in </w:t>
      </w:r>
      <w:r>
        <w:rPr>
          <w:rStyle w:val="Foreign"/>
        </w:rPr>
        <w:t>ahar-ahar</w:t>
      </w:r>
    </w:p>
    <w:p w14:paraId="28552620" w14:textId="77777777" w:rsidR="000C7409" w:rsidRDefault="00000000">
      <w:pPr>
        <w:pStyle w:val="Lista3"/>
        <w:rPr>
          <w:rStyle w:val="Foreign"/>
          <w:i w:val="0"/>
          <w:iCs w:val="0"/>
          <w:noProof w:val="0"/>
        </w:rPr>
      </w:pPr>
      <w:r>
        <w:t xml:space="preserve">if the iterations have different inflectional endings, as in </w:t>
      </w:r>
      <w:r>
        <w:rPr>
          <w:rStyle w:val="Foreign"/>
        </w:rPr>
        <w:t>ekam-ekāḥ</w:t>
      </w:r>
    </w:p>
    <w:p w14:paraId="65A45677" w14:textId="77777777" w:rsidR="000C7409"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6C95FFF3" w14:textId="77777777" w:rsidR="000C7409" w:rsidRDefault="00000000">
      <w:pPr>
        <w:pStyle w:val="Lista2"/>
      </w:pPr>
      <w:r>
        <w:t xml:space="preserve">no segmentation is to be preferred when an iterative formation is well established in a particular meaning, as in </w:t>
      </w:r>
      <w:r>
        <w:rPr>
          <w:rStyle w:val="Foreign"/>
        </w:rPr>
        <w:t>paramparā</w:t>
      </w:r>
    </w:p>
    <w:p w14:paraId="5188FC9F" w14:textId="370A9CC3" w:rsidR="000C7409"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510B1B">
        <w:t>8.5.8</w:t>
      </w:r>
      <w:r>
        <w:fldChar w:fldCharType="end"/>
      </w:r>
      <w:r>
        <w:t>)</w:t>
      </w:r>
    </w:p>
    <w:p w14:paraId="0F50369B" w14:textId="77777777" w:rsidR="000C7409" w:rsidRDefault="00000000">
      <w:pPr>
        <w:pStyle w:val="Cmsor3"/>
      </w:pPr>
      <w:bookmarkStart w:id="537" w:name="_Ref203561898"/>
      <w:bookmarkStart w:id="538" w:name="_Ref203570974"/>
      <w:bookmarkStart w:id="539" w:name="_Toc204157262"/>
      <w:bookmarkStart w:id="540" w:name="_Ref203555276"/>
      <w:r>
        <w:t>Quasi-compounds</w:t>
      </w:r>
      <w:bookmarkEnd w:id="537"/>
      <w:bookmarkEnd w:id="538"/>
      <w:bookmarkEnd w:id="539"/>
    </w:p>
    <w:p w14:paraId="134B9FCB" w14:textId="77777777" w:rsidR="000C7409"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573DED29" w14:textId="77777777" w:rsidR="000C7409" w:rsidRDefault="00000000">
      <w:pPr>
        <w:pStyle w:val="Lista"/>
      </w:pPr>
      <w:r>
        <w:t>for example,</w:t>
      </w:r>
    </w:p>
    <w:p w14:paraId="7DC0237E" w14:textId="77777777" w:rsidR="000C7409" w:rsidRDefault="00000000">
      <w:pPr>
        <w:pStyle w:val="Lista2"/>
        <w:rPr>
          <w:rStyle w:val="Foreign"/>
          <w:i w:val="0"/>
          <w:iCs w:val="0"/>
          <w:noProof w:val="0"/>
        </w:rPr>
      </w:pPr>
      <w:r>
        <w:rPr>
          <w:rStyle w:val="Foreign"/>
        </w:rPr>
        <w:t>lamvoṣṭha dedamita mahādeva guṇṭhaka ity evam-ādibhyo</w:t>
      </w:r>
    </w:p>
    <w:p w14:paraId="4F1EA4AA" w14:textId="77777777" w:rsidR="000C7409"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659FEC64" w14:textId="77777777" w:rsidR="000C7409" w:rsidRDefault="00000000">
      <w:pPr>
        <w:pStyle w:val="Lista2"/>
        <w:rPr>
          <w:rStyle w:val="Foreign"/>
        </w:rPr>
      </w:pPr>
      <w:r>
        <w:rPr>
          <w:rStyle w:val="Foreign"/>
        </w:rPr>
        <w:t>samrāṬ vākāṭakānāṁ mahārāja śrī-pravarasenasya</w:t>
      </w:r>
    </w:p>
    <w:p w14:paraId="433CA1FA" w14:textId="77777777" w:rsidR="000C7409"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081ED202" w14:textId="77777777" w:rsidR="000C7409" w:rsidRDefault="00000000">
      <w:pPr>
        <w:pStyle w:val="Lista"/>
      </w:pPr>
      <w:r>
        <w:t>do feel free to hyphenate such structures if you feel that this is helpful for the reader</w:t>
      </w:r>
    </w:p>
    <w:p w14:paraId="216B5691" w14:textId="77777777" w:rsidR="000C7409"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2DE4C93A" w14:textId="77777777" w:rsidR="000C7409" w:rsidRDefault="00000000">
      <w:pPr>
        <w:pStyle w:val="Cmsor3"/>
      </w:pPr>
      <w:bookmarkStart w:id="541" w:name="_Ref203561411"/>
      <w:bookmarkStart w:id="542" w:name="_Ref203571919"/>
      <w:bookmarkStart w:id="543" w:name="_Toc204157263"/>
      <w:r>
        <w:t xml:space="preserve">Verbal </w:t>
      </w:r>
      <w:bookmarkEnd w:id="541"/>
      <w:r>
        <w:t>formations</w:t>
      </w:r>
      <w:bookmarkEnd w:id="542"/>
      <w:bookmarkEnd w:id="543"/>
    </w:p>
    <w:p w14:paraId="3D0873A9" w14:textId="77777777" w:rsidR="000C7409"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084A0013" w14:textId="77777777" w:rsidR="000C7409"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19F19F0A" w14:textId="77777777" w:rsidR="000C7409" w:rsidRDefault="00000000">
      <w:pPr>
        <w:pStyle w:val="Lista2"/>
      </w:pPr>
      <w:r>
        <w:rPr>
          <w:rStyle w:val="Foreign"/>
        </w:rPr>
        <w:t>āvir-bhavati</w:t>
      </w:r>
      <w:r>
        <w:t xml:space="preserve"> or </w:t>
      </w:r>
      <w:r>
        <w:rPr>
          <w:rStyle w:val="Foreign"/>
        </w:rPr>
        <w:t>āvirbhavati</w:t>
      </w:r>
    </w:p>
    <w:p w14:paraId="656EF6B5" w14:textId="77777777" w:rsidR="000C7409" w:rsidRDefault="00000000">
      <w:pPr>
        <w:pStyle w:val="Lista2"/>
      </w:pPr>
      <w:r>
        <w:rPr>
          <w:rStyle w:val="Foreign"/>
        </w:rPr>
        <w:t>tiro-bhūta</w:t>
      </w:r>
      <w:r>
        <w:t xml:space="preserve"> or </w:t>
      </w:r>
      <w:r>
        <w:rPr>
          <w:rStyle w:val="Foreign"/>
        </w:rPr>
        <w:t>tirobhūta</w:t>
      </w:r>
    </w:p>
    <w:p w14:paraId="6CFB60CF" w14:textId="77777777" w:rsidR="000C7409"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02BDC3FD" w14:textId="77777777" w:rsidR="000C7409"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45146BD8" w14:textId="77777777" w:rsidR="000C7409"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3B7A1A62" w14:textId="77777777" w:rsidR="000C7409"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5652F512" w14:textId="77777777" w:rsidR="000C7409"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47909AB7" w14:textId="77777777" w:rsidR="000C7409" w:rsidRDefault="00000000">
      <w:pPr>
        <w:pStyle w:val="Lista2"/>
      </w:pPr>
      <w:r>
        <w:rPr>
          <w:rStyle w:val="Foreign"/>
        </w:rPr>
        <w:t>svī-karoti</w:t>
      </w:r>
      <w:r>
        <w:t xml:space="preserve">, </w:t>
      </w:r>
      <w:r>
        <w:rPr>
          <w:rStyle w:val="Foreign"/>
        </w:rPr>
        <w:t>svī-kr̥tya</w:t>
      </w:r>
    </w:p>
    <w:p w14:paraId="118C3CE5" w14:textId="77777777" w:rsidR="000C7409"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4C08CB92" w14:textId="77777777" w:rsidR="000C7409" w:rsidRDefault="00000000">
      <w:pPr>
        <w:pStyle w:val="Lista2"/>
        <w:rPr>
          <w:rStyle w:val="Foreign"/>
          <w:i w:val="0"/>
          <w:iCs w:val="0"/>
          <w:noProof w:val="0"/>
        </w:rPr>
      </w:pPr>
      <w:r>
        <w:rPr>
          <w:rStyle w:val="Foreign"/>
        </w:rPr>
        <w:t>tanū-karoti</w:t>
      </w:r>
    </w:p>
    <w:p w14:paraId="08768A97" w14:textId="77777777" w:rsidR="000C7409"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46AF8192" w14:textId="77777777" w:rsidR="000C7409" w:rsidRDefault="00000000">
      <w:pPr>
        <w:pStyle w:val="Lista2"/>
        <w:rPr>
          <w:rStyle w:val="Foreign"/>
          <w:i w:val="0"/>
          <w:iCs w:val="0"/>
          <w:noProof w:val="0"/>
        </w:rPr>
      </w:pPr>
      <w:r>
        <w:rPr>
          <w:rStyle w:val="Foreign"/>
        </w:rPr>
        <w:t>brāhmaṇasād gatāḥ</w:t>
      </w:r>
    </w:p>
    <w:p w14:paraId="560A9927" w14:textId="77777777" w:rsidR="000C7409" w:rsidRDefault="00000000">
      <w:pPr>
        <w:pStyle w:val="Lista2"/>
      </w:pPr>
      <w:r>
        <w:rPr>
          <w:rStyle w:val="Foreign"/>
        </w:rPr>
        <w:t>khaṇḍaśaḥ karoti</w:t>
      </w:r>
    </w:p>
    <w:p w14:paraId="6FA24236" w14:textId="77777777" w:rsidR="000C7409" w:rsidRDefault="00000000">
      <w:pPr>
        <w:pStyle w:val="Cmsor3"/>
      </w:pPr>
      <w:bookmarkStart w:id="544" w:name="_Ref203577559"/>
      <w:bookmarkStart w:id="545" w:name="_Toc204157264"/>
      <w:bookmarkEnd w:id="540"/>
      <w:r>
        <w:t>Nominal compounds</w:t>
      </w:r>
      <w:bookmarkEnd w:id="544"/>
      <w:bookmarkEnd w:id="545"/>
    </w:p>
    <w:p w14:paraId="3ED2F1AD" w14:textId="1A8EA191" w:rsidR="000C7409"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510B1B">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510B1B">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510B1B">
        <w:rPr>
          <w:lang w:eastAsia="en-US" w:bidi="ar-SA"/>
        </w:rPr>
        <w:t>8.5.8</w:t>
      </w:r>
      <w:r>
        <w:rPr>
          <w:lang w:eastAsia="en-US" w:bidi="ar-SA"/>
        </w:rPr>
        <w:fldChar w:fldCharType="end"/>
      </w:r>
      <w:r>
        <w:rPr>
          <w:lang w:eastAsia="en-US" w:bidi="ar-SA"/>
        </w:rPr>
        <w:t>) should be left unsegmented.</w:t>
      </w:r>
    </w:p>
    <w:p w14:paraId="3D8E4E98" w14:textId="59A23EC0" w:rsidR="000C7409"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510B1B">
        <w:t>8.2</w:t>
      </w:r>
      <w:r>
        <w:fldChar w:fldCharType="end"/>
      </w:r>
      <w:r>
        <w:t>)</w:t>
      </w:r>
    </w:p>
    <w:p w14:paraId="1769E168" w14:textId="77777777" w:rsidR="000C7409"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53F9117F" w14:textId="77777777" w:rsidR="000C7409" w:rsidRDefault="00000000">
      <w:pPr>
        <w:pStyle w:val="Lista2"/>
        <w:rPr>
          <w:rStyle w:val="Foreign"/>
          <w:i w:val="0"/>
          <w:iCs w:val="0"/>
          <w:noProof w:val="0"/>
        </w:rPr>
      </w:pPr>
      <w:r>
        <w:t xml:space="preserve">Tamil </w:t>
      </w:r>
      <w:r>
        <w:rPr>
          <w:rStyle w:val="Foreign"/>
        </w:rPr>
        <w:t>tiru-makaḷ</w:t>
      </w:r>
    </w:p>
    <w:p w14:paraId="15211041" w14:textId="77777777" w:rsidR="000C7409"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30793C4B" w14:textId="77777777" w:rsidR="000C7409" w:rsidRDefault="00000000">
      <w:pPr>
        <w:pStyle w:val="Lista2"/>
      </w:pPr>
      <w:r>
        <w:t xml:space="preserve">e.g. </w:t>
      </w:r>
      <w:r>
        <w:rPr>
          <w:rStyle w:val="Foreign"/>
        </w:rPr>
        <w:t>ante-vāsin</w:t>
      </w:r>
      <w:r>
        <w:t xml:space="preserve">, </w:t>
      </w:r>
      <w:r>
        <w:rPr>
          <w:rStyle w:val="Foreign"/>
        </w:rPr>
        <w:t>bhayaṁ-kara</w:t>
      </w:r>
    </w:p>
    <w:p w14:paraId="360AE94E" w14:textId="3988AED0" w:rsidR="000C7409"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510B1B">
        <w:t>8.5.7.1</w:t>
      </w:r>
      <w:r>
        <w:fldChar w:fldCharType="end"/>
      </w:r>
      <w:r>
        <w:t>) and names (§</w:t>
      </w:r>
      <w:r>
        <w:fldChar w:fldCharType="begin"/>
      </w:r>
      <w:r>
        <w:instrText xml:space="preserve"> REF _Ref203560676 \r \h </w:instrText>
      </w:r>
      <w:r>
        <w:fldChar w:fldCharType="separate"/>
      </w:r>
      <w:r w:rsidR="00510B1B">
        <w:t>8.5.7.2</w:t>
      </w:r>
      <w:r>
        <w:fldChar w:fldCharType="end"/>
      </w:r>
      <w:r>
        <w:t>), so it is often preferable not to segment them</w:t>
      </w:r>
    </w:p>
    <w:p w14:paraId="5BA529EE" w14:textId="77777777" w:rsidR="000C7409"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6A466C12" w14:textId="6993309B" w:rsidR="000C7409"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510B1B">
        <w:t>8.5.7.1</w:t>
      </w:r>
      <w:r>
        <w:fldChar w:fldCharType="end"/>
      </w:r>
      <w:r>
        <w:t>) — without analysis, e.g.</w:t>
      </w:r>
    </w:p>
    <w:p w14:paraId="2AACDBDC" w14:textId="77777777" w:rsidR="000C7409"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447B6149" w14:textId="77777777" w:rsidR="000C7409"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4C50099B" w14:textId="77777777" w:rsidR="000C7409"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358D6237" w14:textId="77777777" w:rsidR="000C7409"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0BFDA8D5" w14:textId="77777777" w:rsidR="000C7409" w:rsidRDefault="00000000">
      <w:pPr>
        <w:pStyle w:val="Lista2"/>
      </w:pPr>
      <w:r>
        <w:t>hyphenating where you would otherwise prefer not to hyphenate, e.g.</w:t>
      </w:r>
    </w:p>
    <w:p w14:paraId="1D42A67C" w14:textId="77777777" w:rsidR="000C7409"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20F991E1" w14:textId="77777777" w:rsidR="000C7409" w:rsidRDefault="00000000">
      <w:pPr>
        <w:pStyle w:val="Lista3"/>
      </w:pPr>
      <w:r>
        <w:rPr>
          <w:rStyle w:val="Foreign"/>
        </w:rPr>
        <w:t xml:space="preserve">aśva-gaja-śāstra-jña </w:t>
      </w:r>
      <w:r>
        <w:t xml:space="preserve">(not </w:t>
      </w:r>
      <w:r>
        <w:rPr>
          <w:rStyle w:val="Foreign"/>
        </w:rPr>
        <w:t>-śāstrajña</w:t>
      </w:r>
      <w:r>
        <w:t>)</w:t>
      </w:r>
    </w:p>
    <w:p w14:paraId="215E2C5F" w14:textId="338D9BCD" w:rsidR="000C7409"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510B1B">
        <w:t>8.5.8</w:t>
      </w:r>
      <w:r>
        <w:fldChar w:fldCharType="end"/>
      </w:r>
      <w:r>
        <w:t>)</w:t>
      </w:r>
    </w:p>
    <w:p w14:paraId="34D904DD" w14:textId="77777777" w:rsidR="000C7409" w:rsidRDefault="00000000">
      <w:pPr>
        <w:pStyle w:val="Lista2"/>
      </w:pPr>
      <w:r>
        <w:t>not hyphenating where you would otherwise prefer to hyphenate</w:t>
      </w:r>
    </w:p>
    <w:p w14:paraId="049C6FA6" w14:textId="77777777" w:rsidR="000C7409" w:rsidRDefault="00000000">
      <w:pPr>
        <w:pStyle w:val="Lista3"/>
      </w:pPr>
      <w:r>
        <w:t xml:space="preserve">e.g. </w:t>
      </w:r>
      <w:r>
        <w:rPr>
          <w:rStyle w:val="Foreign"/>
        </w:rPr>
        <w:t>brahmadeyī-kr̥tya</w:t>
      </w:r>
      <w:r>
        <w:t xml:space="preserve"> (not </w:t>
      </w:r>
      <w:r>
        <w:rPr>
          <w:rStyle w:val="Foreign"/>
        </w:rPr>
        <w:t>brahma-deyī-</w:t>
      </w:r>
      <w:r>
        <w:t>)</w:t>
      </w:r>
    </w:p>
    <w:p w14:paraId="0073F339" w14:textId="77777777" w:rsidR="000C7409"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7B4682DB" w14:textId="77777777" w:rsidR="000C7409" w:rsidRDefault="00000000">
      <w:pPr>
        <w:pStyle w:val="Lista2"/>
      </w:pPr>
      <w:r>
        <w:t>forego all or part of the segmentation so as not to impose either segmentation on the text</w:t>
      </w:r>
    </w:p>
    <w:p w14:paraId="5B1711C1" w14:textId="77777777" w:rsidR="000C7409" w:rsidRDefault="00000000">
      <w:pPr>
        <w:pStyle w:val="Lista2"/>
      </w:pPr>
      <w:r>
        <w:t>prioritise the meaning you translate as primary, segment according to that, and optionally mention the alternative segmentation in a note to your translation</w:t>
      </w:r>
    </w:p>
    <w:p w14:paraId="1F110AC8" w14:textId="77777777" w:rsidR="000C7409" w:rsidRDefault="00000000">
      <w:pPr>
        <w:pStyle w:val="Cmsor4"/>
      </w:pPr>
      <w:bookmarkStart w:id="546" w:name="_Ref203386387"/>
      <w:bookmarkStart w:id="547" w:name="_Toc204157265"/>
      <w:r>
        <w:t>Basic compounds</w:t>
      </w:r>
      <w:bookmarkEnd w:id="546"/>
      <w:bookmarkEnd w:id="547"/>
    </w:p>
    <w:p w14:paraId="6BD7632F" w14:textId="77777777" w:rsidR="000C7409"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4104FBAF" w14:textId="77777777" w:rsidR="000C7409" w:rsidRDefault="00000000">
      <w:pPr>
        <w:pStyle w:val="Lista"/>
      </w:pPr>
      <w:r>
        <w:t>compounds with a conventional meaning that cannot be derived straightforwardly from the meaning of the members, e.g.</w:t>
      </w:r>
    </w:p>
    <w:p w14:paraId="77383AEB" w14:textId="77777777" w:rsidR="000C7409" w:rsidRDefault="00000000">
      <w:pPr>
        <w:pStyle w:val="Lista2"/>
      </w:pPr>
      <w:r>
        <w:rPr>
          <w:rStyle w:val="Foreign"/>
        </w:rPr>
        <w:t>mahā-rāja</w:t>
      </w:r>
      <w:r>
        <w:t xml:space="preserve"> (‘great king’) or </w:t>
      </w:r>
      <w:r>
        <w:rPr>
          <w:rStyle w:val="Foreign"/>
        </w:rPr>
        <w:t>mahārāja</w:t>
      </w:r>
      <w:r>
        <w:t xml:space="preserve"> (a particular kind of ruler)</w:t>
      </w:r>
    </w:p>
    <w:p w14:paraId="43393B1D" w14:textId="77777777" w:rsidR="000C7409" w:rsidRDefault="00000000">
      <w:pPr>
        <w:pStyle w:val="Lista2"/>
      </w:pPr>
      <w:r>
        <w:rPr>
          <w:rStyle w:val="Foreign"/>
        </w:rPr>
        <w:t>nr̥-pati</w:t>
      </w:r>
      <w:r>
        <w:t xml:space="preserve"> (‘man-lord’) or </w:t>
      </w:r>
      <w:r>
        <w:rPr>
          <w:rStyle w:val="Foreign"/>
        </w:rPr>
        <w:t>nr̥pati</w:t>
      </w:r>
      <w:r>
        <w:t xml:space="preserve"> (a king)</w:t>
      </w:r>
    </w:p>
    <w:p w14:paraId="059D9730" w14:textId="77777777" w:rsidR="000C7409" w:rsidRDefault="00000000">
      <w:pPr>
        <w:pStyle w:val="Lista2"/>
      </w:pPr>
      <w:r>
        <w:rPr>
          <w:rStyle w:val="Foreign"/>
        </w:rPr>
        <w:lastRenderedPageBreak/>
        <w:t>dina-maṇi</w:t>
      </w:r>
      <w:r>
        <w:t xml:space="preserve"> (‘day-jewel’) or </w:t>
      </w:r>
      <w:r>
        <w:rPr>
          <w:rStyle w:val="Foreign"/>
        </w:rPr>
        <w:t>dinamaṇi</w:t>
      </w:r>
      <w:r>
        <w:t xml:space="preserve"> (the sun)</w:t>
      </w:r>
    </w:p>
    <w:p w14:paraId="09BDC324" w14:textId="77777777" w:rsidR="000C7409" w:rsidRDefault="00000000">
      <w:pPr>
        <w:pStyle w:val="Lista2"/>
      </w:pPr>
      <w:r>
        <w:rPr>
          <w:rStyle w:val="Foreign"/>
        </w:rPr>
        <w:t>turaṁ-gama</w:t>
      </w:r>
      <w:r>
        <w:t xml:space="preserve"> (‘quickly-goer’) or </w:t>
      </w:r>
      <w:r>
        <w:rPr>
          <w:rStyle w:val="Foreign"/>
        </w:rPr>
        <w:t>turaṁgama</w:t>
      </w:r>
      <w:r>
        <w:t xml:space="preserve"> (a horse)</w:t>
      </w:r>
    </w:p>
    <w:p w14:paraId="4FF3E01E" w14:textId="77777777" w:rsidR="000C7409"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59E9C6E6" w14:textId="77777777" w:rsidR="000C7409"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788043E3" w14:textId="77777777" w:rsidR="000C7409"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6BB94F9A" w14:textId="77777777" w:rsidR="000C7409"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3F2FB5C4" w14:textId="77777777" w:rsidR="000C7409" w:rsidRDefault="00000000">
      <w:pPr>
        <w:pStyle w:val="Lista2"/>
        <w:rPr>
          <w:rStyle w:val="Foreign"/>
          <w:i w:val="0"/>
          <w:iCs w:val="0"/>
          <w:noProof w:val="0"/>
        </w:rPr>
      </w:pPr>
      <w:r>
        <w:t>especially if such a compound has a non-evident conventional meaning, e.g.</w:t>
      </w:r>
    </w:p>
    <w:p w14:paraId="245CEC8F" w14:textId="77777777" w:rsidR="000C7409" w:rsidRDefault="00000000">
      <w:pPr>
        <w:pStyle w:val="Lista3"/>
      </w:pPr>
      <w:r>
        <w:rPr>
          <w:rStyle w:val="Foreign"/>
        </w:rPr>
        <w:t>dvi-ja</w:t>
      </w:r>
      <w:r>
        <w:t xml:space="preserve"> (‘twice-born’) or </w:t>
      </w:r>
      <w:r>
        <w:rPr>
          <w:rStyle w:val="Foreign"/>
        </w:rPr>
        <w:t>dvija</w:t>
      </w:r>
      <w:r>
        <w:t xml:space="preserve"> (a bird; a member of the upper classes)</w:t>
      </w:r>
    </w:p>
    <w:p w14:paraId="1BEBE0F3" w14:textId="77777777" w:rsidR="000C7409" w:rsidRDefault="00000000">
      <w:pPr>
        <w:pStyle w:val="Lista3"/>
      </w:pPr>
      <w:r>
        <w:rPr>
          <w:rStyle w:val="Foreign"/>
        </w:rPr>
        <w:t>madhu-kara</w:t>
      </w:r>
      <w:r>
        <w:t xml:space="preserve"> (‘honey-maker’) or </w:t>
      </w:r>
      <w:r>
        <w:rPr>
          <w:rStyle w:val="Foreign"/>
        </w:rPr>
        <w:t>madhukara</w:t>
      </w:r>
      <w:r>
        <w:t xml:space="preserve"> (a bee)</w:t>
      </w:r>
    </w:p>
    <w:p w14:paraId="43218A31" w14:textId="77777777" w:rsidR="000C7409" w:rsidRDefault="00000000">
      <w:pPr>
        <w:pStyle w:val="Lista"/>
      </w:pPr>
      <w:r>
        <w:t>compound cardinal numerals, e.g.</w:t>
      </w:r>
    </w:p>
    <w:p w14:paraId="78BF5150" w14:textId="77777777" w:rsidR="000C7409" w:rsidRDefault="00000000">
      <w:pPr>
        <w:pStyle w:val="Lista2"/>
        <w:rPr>
          <w:rStyle w:val="Foreign"/>
        </w:rPr>
      </w:pPr>
      <w:r>
        <w:rPr>
          <w:rStyle w:val="Foreign"/>
        </w:rPr>
        <w:t>dvā-daśa</w:t>
      </w:r>
    </w:p>
    <w:p w14:paraId="5E9F7042" w14:textId="77777777" w:rsidR="000C7409" w:rsidRDefault="00000000">
      <w:pPr>
        <w:pStyle w:val="Lista2"/>
        <w:rPr>
          <w:rStyle w:val="Foreign"/>
          <w:i w:val="0"/>
          <w:iCs w:val="0"/>
          <w:noProof w:val="0"/>
        </w:rPr>
      </w:pPr>
      <w:r>
        <w:rPr>
          <w:rStyle w:val="Foreign"/>
        </w:rPr>
        <w:t>pañca-viṁśati</w:t>
      </w:r>
    </w:p>
    <w:p w14:paraId="25A27A1B" w14:textId="1C368BBD" w:rsidR="000C7409" w:rsidRDefault="00000000">
      <w:pPr>
        <w:pStyle w:val="Lista2"/>
      </w:pPr>
      <w:r>
        <w:t>see also §</w:t>
      </w:r>
      <w:r>
        <w:fldChar w:fldCharType="begin"/>
      </w:r>
      <w:r>
        <w:instrText xml:space="preserve"> REF _Ref203561433 \r \h </w:instrText>
      </w:r>
      <w:r>
        <w:fldChar w:fldCharType="separate"/>
      </w:r>
      <w:r w:rsidR="00510B1B">
        <w:t>8.5.8</w:t>
      </w:r>
      <w:r>
        <w:fldChar w:fldCharType="end"/>
      </w:r>
      <w:r>
        <w:t xml:space="preserve"> about ordinals</w:t>
      </w:r>
    </w:p>
    <w:p w14:paraId="65332763" w14:textId="303E222A" w:rsidR="000C7409"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510B1B">
        <w:t>8.5.6</w:t>
      </w:r>
      <w:r>
        <w:fldChar w:fldCharType="end"/>
      </w:r>
      <w:r>
        <w:t>, e.g.</w:t>
      </w:r>
    </w:p>
    <w:p w14:paraId="767AE90A" w14:textId="77777777" w:rsidR="000C7409" w:rsidRDefault="00000000">
      <w:pPr>
        <w:pStyle w:val="Lista2"/>
        <w:rPr>
          <w:rStyle w:val="Foreign"/>
          <w:i w:val="0"/>
          <w:iCs w:val="0"/>
          <w:noProof w:val="0"/>
        </w:rPr>
      </w:pPr>
      <w:r>
        <w:rPr>
          <w:rStyle w:val="Foreign"/>
        </w:rPr>
        <w:t>namas-kr̥ta</w:t>
      </w:r>
    </w:p>
    <w:p w14:paraId="644B09EF" w14:textId="77777777" w:rsidR="000C7409" w:rsidRDefault="00000000">
      <w:pPr>
        <w:pStyle w:val="Lista2"/>
        <w:rPr>
          <w:rStyle w:val="Foreign"/>
          <w:i w:val="0"/>
          <w:iCs w:val="0"/>
          <w:noProof w:val="0"/>
        </w:rPr>
      </w:pPr>
      <w:r>
        <w:rPr>
          <w:rStyle w:val="Foreign"/>
        </w:rPr>
        <w:t>āvir-bhūta</w:t>
      </w:r>
    </w:p>
    <w:p w14:paraId="2DC905D8" w14:textId="77777777" w:rsidR="000C7409" w:rsidRDefault="00000000">
      <w:pPr>
        <w:pStyle w:val="Lista2"/>
      </w:pPr>
      <w:r>
        <w:rPr>
          <w:rStyle w:val="Foreign"/>
        </w:rPr>
        <w:t>svī-kr̥ta</w:t>
      </w:r>
    </w:p>
    <w:p w14:paraId="13F1F827" w14:textId="77777777" w:rsidR="000C7409" w:rsidRDefault="00000000">
      <w:pPr>
        <w:pStyle w:val="Cmsor4"/>
      </w:pPr>
      <w:bookmarkStart w:id="548" w:name="_Ref203560676"/>
      <w:bookmarkStart w:id="549" w:name="_Toc204157266"/>
      <w:r>
        <w:t xml:space="preserve">Proper names and </w:t>
      </w:r>
      <w:bookmarkEnd w:id="548"/>
      <w:r>
        <w:t>styles</w:t>
      </w:r>
      <w:bookmarkEnd w:id="549"/>
    </w:p>
    <w:p w14:paraId="44C9AAFD" w14:textId="77777777" w:rsidR="000C7409" w:rsidRDefault="00000000">
      <w:r>
        <w:t>Proper names should not normally be segmented into compound members.</w:t>
      </w:r>
    </w:p>
    <w:p w14:paraId="07B175F1" w14:textId="77777777" w:rsidR="000C7409"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3E0663B6" w14:textId="77777777" w:rsidR="000C7409" w:rsidRDefault="00000000">
      <w:pPr>
        <w:pStyle w:val="Lista"/>
      </w:pPr>
      <w:r>
        <w:t>compound proper names may be segmented on a case by case basis when this is deemed helpful for interpretation, for example when the literal meaning of a name or part of a name is foregrounded</w:t>
      </w:r>
    </w:p>
    <w:p w14:paraId="162C09B2" w14:textId="77777777" w:rsidR="000C7409" w:rsidRDefault="00000000">
      <w:pPr>
        <w:pStyle w:val="Lista"/>
      </w:pPr>
      <w:r>
        <w:t>do use hyphens to separate honorifics and titles from names</w:t>
      </w:r>
    </w:p>
    <w:p w14:paraId="327CBD91" w14:textId="77777777" w:rsidR="000C7409" w:rsidRDefault="00000000">
      <w:pPr>
        <w:pStyle w:val="Lista2"/>
      </w:pPr>
      <w:r>
        <w:t xml:space="preserve">e.g. </w:t>
      </w:r>
      <w:r>
        <w:rPr>
          <w:rStyle w:val="Foreign"/>
        </w:rPr>
        <w:t>śrī-jayasiṁha-vallabha</w:t>
      </w:r>
      <w:r>
        <w:t xml:space="preserve">, </w:t>
      </w:r>
      <w:r>
        <w:rPr>
          <w:rStyle w:val="Foreign"/>
        </w:rPr>
        <w:t>viṣṇuvardhana-mahārāja</w:t>
      </w:r>
    </w:p>
    <w:p w14:paraId="76813D96" w14:textId="64494C11" w:rsidR="000C7409" w:rsidRDefault="00000000">
      <w:pPr>
        <w:pStyle w:val="Lista2"/>
      </w:pPr>
      <w:r>
        <w:t>long sequences of such items may be treated as quasi-compounds (§</w:t>
      </w:r>
      <w:r>
        <w:fldChar w:fldCharType="begin"/>
      </w:r>
      <w:r>
        <w:instrText xml:space="preserve"> REF _Ref203561898 \r \h </w:instrText>
      </w:r>
      <w:r>
        <w:fldChar w:fldCharType="separate"/>
      </w:r>
      <w:r w:rsidR="00510B1B">
        <w:t>8.5.5</w:t>
      </w:r>
      <w:r>
        <w:fldChar w:fldCharType="end"/>
      </w:r>
      <w:r>
        <w:t>)</w:t>
      </w:r>
    </w:p>
    <w:p w14:paraId="5724A27F" w14:textId="77777777" w:rsidR="000C7409" w:rsidRDefault="00000000">
      <w:pPr>
        <w:pStyle w:val="Lista2"/>
      </w:pPr>
      <w:r>
        <w:t>when such words seem to be used as part of a name rather than styles attached to it, segment on the basis of what you interpret to be the name, e.g.</w:t>
      </w:r>
    </w:p>
    <w:p w14:paraId="337AB77B" w14:textId="77777777" w:rsidR="000C7409"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05DDBF41" w14:textId="77777777" w:rsidR="000C7409"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26FEE4BA" w14:textId="77777777" w:rsidR="000C7409" w:rsidRDefault="00000000">
      <w:pPr>
        <w:pStyle w:val="Cmsor3"/>
      </w:pPr>
      <w:bookmarkStart w:id="550" w:name="_Ref203561433"/>
      <w:bookmarkStart w:id="551" w:name="_Ref203571003"/>
      <w:bookmarkStart w:id="552" w:name="_Toc204157267"/>
      <w:bookmarkStart w:id="553" w:name="_Ref203379825"/>
      <w:bookmarkStart w:id="554" w:name="_Ref203490415"/>
      <w:bookmarkStart w:id="555" w:name="_Ref203556104"/>
      <w:r>
        <w:t>Derivatives of compounds</w:t>
      </w:r>
      <w:bookmarkEnd w:id="550"/>
      <w:bookmarkEnd w:id="551"/>
      <w:bookmarkEnd w:id="552"/>
    </w:p>
    <w:p w14:paraId="1B996B52" w14:textId="77777777" w:rsidR="000C7409" w:rsidRDefault="00000000">
      <w:r>
        <w:t>Secondary derivatives of Sanskrit compound nouns are not themselves compounds and should therefore not be hyphenated.</w:t>
      </w:r>
    </w:p>
    <w:p w14:paraId="67B6E1A8" w14:textId="77777777" w:rsidR="000C7409" w:rsidRDefault="00000000">
      <w:pPr>
        <w:pStyle w:val="Lista"/>
      </w:pPr>
      <w:r>
        <w:t xml:space="preserve">for example, </w:t>
      </w:r>
      <w:r>
        <w:rPr>
          <w:rStyle w:val="Foreign"/>
        </w:rPr>
        <w:t>cāturvarṇya</w:t>
      </w:r>
      <w:r>
        <w:t xml:space="preserve"> is not a compound</w:t>
      </w:r>
    </w:p>
    <w:p w14:paraId="6DFBE510" w14:textId="77777777" w:rsidR="000C7409"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738F7A64" w14:textId="77777777" w:rsidR="000C7409"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6257379A" w14:textId="77777777" w:rsidR="000C7409"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46FCF0BA" w14:textId="6787DA5F" w:rsidR="000C7409"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510B1B">
        <w:rPr>
          <w:rStyle w:val="Foreign"/>
          <w:i w:val="0"/>
          <w:iCs w:val="0"/>
          <w:noProof w:val="0"/>
        </w:rPr>
        <w:t>8.5.7</w:t>
      </w:r>
      <w:r>
        <w:rPr>
          <w:rStyle w:val="Foreign"/>
          <w:i w:val="0"/>
          <w:iCs w:val="0"/>
          <w:noProof w:val="0"/>
        </w:rPr>
        <w:fldChar w:fldCharType="end"/>
      </w:r>
      <w:r>
        <w:rPr>
          <w:rStyle w:val="Foreign"/>
          <w:i w:val="0"/>
          <w:iCs w:val="0"/>
          <w:noProof w:val="0"/>
        </w:rPr>
        <w:t>)</w:t>
      </w:r>
    </w:p>
    <w:p w14:paraId="70ABEAFB" w14:textId="77777777" w:rsidR="000C7409"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0E62901B" w14:textId="77777777" w:rsidR="000C7409" w:rsidRDefault="00000000">
      <w:pPr>
        <w:pStyle w:val="Lista2"/>
        <w:rPr>
          <w:rStyle w:val="Foreign"/>
        </w:rPr>
      </w:pPr>
      <w:r>
        <w:rPr>
          <w:rStyle w:val="Foreign"/>
        </w:rPr>
        <w:t>caturviṁśa</w:t>
      </w:r>
    </w:p>
    <w:p w14:paraId="763F0517" w14:textId="77777777" w:rsidR="000C7409" w:rsidRDefault="00000000">
      <w:pPr>
        <w:pStyle w:val="Lista2"/>
        <w:rPr>
          <w:rStyle w:val="Foreign"/>
          <w:i w:val="0"/>
          <w:iCs w:val="0"/>
          <w:noProof w:val="0"/>
        </w:rPr>
      </w:pPr>
      <w:r>
        <w:rPr>
          <w:rStyle w:val="Foreign"/>
        </w:rPr>
        <w:t>caturviṁśatitama</w:t>
      </w:r>
    </w:p>
    <w:p w14:paraId="6AB346C7" w14:textId="77777777" w:rsidR="000C7409" w:rsidRDefault="00000000">
      <w:pPr>
        <w:pStyle w:val="Cmsor3"/>
      </w:pPr>
      <w:bookmarkStart w:id="556" w:name="_Toc204157268"/>
      <w:r>
        <w:t>Affixes and clitics</w:t>
      </w:r>
      <w:bookmarkEnd w:id="556"/>
    </w:p>
    <w:p w14:paraId="7AAF3135" w14:textId="77777777" w:rsidR="000C7409"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2DFFB431" w14:textId="77777777" w:rsidR="000C7409" w:rsidRDefault="00000000">
      <w:pPr>
        <w:pStyle w:val="Lista"/>
      </w:pPr>
      <w:r>
        <w:lastRenderedPageBreak/>
        <w:t xml:space="preserve">the following Tamil formations </w:t>
      </w:r>
      <w:r>
        <w:rPr>
          <w:b/>
          <w:bCs/>
        </w:rPr>
        <w:t>must not be separated</w:t>
      </w:r>
      <w:r>
        <w:t xml:space="preserve"> from the words to which they are attached</w:t>
      </w:r>
    </w:p>
    <w:p w14:paraId="45B0920B" w14:textId="77777777" w:rsidR="000C7409" w:rsidRDefault="00000000">
      <w:pPr>
        <w:pStyle w:val="Lista2"/>
      </w:pPr>
      <w:r>
        <w:t xml:space="preserve">enclitic particles (e.g. </w:t>
      </w:r>
      <w:r>
        <w:rPr>
          <w:rStyle w:val="Foreign"/>
        </w:rPr>
        <w:t>ē</w:t>
      </w:r>
      <w:r>
        <w:t xml:space="preserve">, </w:t>
      </w:r>
      <w:r>
        <w:rPr>
          <w:rStyle w:val="Foreign"/>
        </w:rPr>
        <w:t>ō</w:t>
      </w:r>
      <w:r>
        <w:t xml:space="preserve">) </w:t>
      </w:r>
    </w:p>
    <w:p w14:paraId="21DF8C76" w14:textId="77777777" w:rsidR="000C7409"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181C43E4" w14:textId="77777777" w:rsidR="000C7409" w:rsidRDefault="00000000">
      <w:pPr>
        <w:pStyle w:val="Lista"/>
      </w:pPr>
      <w:r>
        <w:t xml:space="preserve">the following Old Javanese formations </w:t>
      </w:r>
      <w:r>
        <w:rPr>
          <w:b/>
          <w:bCs/>
        </w:rPr>
        <w:t>must not be separated</w:t>
      </w:r>
      <w:r>
        <w:t xml:space="preserve"> from the words to which they are attached</w:t>
      </w:r>
    </w:p>
    <w:p w14:paraId="0F653E13" w14:textId="77777777" w:rsidR="000C7409" w:rsidRDefault="00000000">
      <w:pPr>
        <w:pStyle w:val="Lista2"/>
      </w:pPr>
      <w:r>
        <w:t>enclitic pronominal suffixes (</w:t>
      </w:r>
      <w:r>
        <w:rPr>
          <w:rStyle w:val="Foreign"/>
        </w:rPr>
        <w:t>-(ṅ)ku</w:t>
      </w:r>
      <w:r>
        <w:t xml:space="preserve"> etc.)</w:t>
      </w:r>
    </w:p>
    <w:p w14:paraId="3A0B13E1" w14:textId="77777777" w:rsidR="000C7409" w:rsidRDefault="00000000">
      <w:pPr>
        <w:pStyle w:val="Lista2"/>
      </w:pPr>
      <w:r>
        <w:t xml:space="preserve">possessive constructions built with the linker </w:t>
      </w:r>
      <w:r>
        <w:rPr>
          <w:rStyle w:val="Foreign"/>
        </w:rPr>
        <w:t>-ni</w:t>
      </w:r>
      <w:r>
        <w:t xml:space="preserve"> (</w:t>
      </w:r>
      <w:r>
        <w:rPr>
          <w:rStyle w:val="Foreign"/>
        </w:rPr>
        <w:t>-nikaṅ</w:t>
      </w:r>
      <w:r>
        <w:t>, etc.)</w:t>
      </w:r>
    </w:p>
    <w:p w14:paraId="56066253" w14:textId="77777777" w:rsidR="000C7409" w:rsidRDefault="00000000">
      <w:pPr>
        <w:pStyle w:val="Lista2"/>
      </w:pPr>
      <w:r>
        <w:t>the definite article -</w:t>
      </w:r>
      <w:r>
        <w:rPr>
          <w:i/>
        </w:rPr>
        <w:t>ṅ</w:t>
      </w:r>
    </w:p>
    <w:p w14:paraId="4DF6DDD9" w14:textId="77777777" w:rsidR="000C7409" w:rsidRDefault="00000000">
      <w:pPr>
        <w:pStyle w:val="Lista2"/>
      </w:pPr>
      <w:r>
        <w:t>the conjunction -</w:t>
      </w:r>
      <w:r>
        <w:rPr>
          <w:i/>
        </w:rPr>
        <w:t>n</w:t>
      </w:r>
      <w:r>
        <w:t xml:space="preserve"> </w:t>
      </w:r>
    </w:p>
    <w:p w14:paraId="12A9A38E" w14:textId="77777777" w:rsidR="000C7409" w:rsidRDefault="00000000" w:rsidP="00C831A6">
      <w:pPr>
        <w:pStyle w:val="Cmsor1"/>
        <w:numPr>
          <w:ilvl w:val="0"/>
          <w:numId w:val="0"/>
        </w:numPr>
      </w:pPr>
      <w:bookmarkStart w:id="557" w:name="_Toc204157269"/>
      <w:bookmarkEnd w:id="553"/>
      <w:bookmarkEnd w:id="554"/>
      <w:bookmarkEnd w:id="555"/>
      <w:r>
        <w:lastRenderedPageBreak/>
        <w:t>References</w:t>
      </w:r>
      <w:bookmarkEnd w:id="496"/>
      <w:bookmarkEnd w:id="497"/>
      <w:bookmarkEnd w:id="557"/>
    </w:p>
    <w:p w14:paraId="10F42A46" w14:textId="77777777" w:rsidR="000C7409" w:rsidRDefault="00000000">
      <w:pPr>
        <w:pStyle w:val="Irodalomjegyzk"/>
      </w:pPr>
      <w:r>
        <w:t>@hard old</w:t>
      </w:r>
    </w:p>
    <w:p w14:paraId="02066EF0" w14:textId="77777777" w:rsidR="000C7409"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4BDAA6CF" w14:textId="77777777" w:rsidR="000C7409" w:rsidRDefault="00000000">
      <w:pPr>
        <w:pStyle w:val="Irodalomjegyzk"/>
      </w:pPr>
      <w:r>
        <w:t xml:space="preserve">Coulmas, Florian. 2006. </w:t>
      </w:r>
      <w:r>
        <w:rPr>
          <w:i/>
        </w:rPr>
        <w:t>The Blackwell Encyclopedia of Writing Systems</w:t>
      </w:r>
      <w:r>
        <w:t>. 4th ed. Oxford: Blackwell.</w:t>
      </w:r>
    </w:p>
    <w:p w14:paraId="1E3E20D4" w14:textId="77777777" w:rsidR="000C7409"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507E3663" w14:textId="5A58AD3A" w:rsidR="000C7409"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rsidR="000C7409">
          <w:t xml:space="preserve"> </w:t>
        </w:r>
      </w:hyperlink>
      <w:hyperlink r:id="rId86">
        <w:r w:rsidR="000C7409">
          <w:rPr>
            <w:color w:val="1155CC"/>
            <w:u w:val="single"/>
          </w:rPr>
          <w:t>https://www.iso.org/standard/28333.html</w:t>
        </w:r>
      </w:hyperlink>
      <w:r>
        <w:t>.</w:t>
      </w:r>
    </w:p>
    <w:p w14:paraId="14F957D9" w14:textId="54FE6966" w:rsidR="000C7409"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rsidR="000C7409">
          <w:t xml:space="preserve"> </w:t>
        </w:r>
      </w:hyperlink>
      <w:hyperlink r:id="rId88">
        <w:r w:rsidR="000C7409">
          <w:rPr>
            <w:color w:val="1155CC"/>
            <w:u w:val="single"/>
          </w:rPr>
          <w:t>https://standards.iso.org/ittf/PubliclyAvailableStandards/c069119_ISO_IEC_10646_2017.zip</w:t>
        </w:r>
      </w:hyperlink>
      <w:r>
        <w:t>.</w:t>
      </w:r>
    </w:p>
    <w:p w14:paraId="3CABD82E" w14:textId="77777777" w:rsidR="000C7409" w:rsidRDefault="00000000">
      <w:pPr>
        <w:pStyle w:val="Irodalomjegyzk"/>
      </w:pPr>
      <w:r>
        <w:t xml:space="preserve">Ollett, Andrew &amp; Sarah Pierce Taylor. forthcoming. </w:t>
      </w:r>
      <w:r>
        <w:rPr>
          <w:i/>
        </w:rPr>
        <w:t>Representing Kannada Text</w:t>
      </w:r>
      <w:r>
        <w:t>. [consulted in a draft stage]</w:t>
      </w:r>
    </w:p>
    <w:p w14:paraId="279126F7" w14:textId="77777777" w:rsidR="000C7409" w:rsidRDefault="00000000">
      <w:pPr>
        <w:pStyle w:val="Irodalomjegyzk"/>
      </w:pPr>
      <w:r>
        <w:t>Wellisch, Hans H. 1978. The Conversion of Scripts—Its Nature, History, and Utilization. New York: Wiley.</w:t>
      </w:r>
    </w:p>
    <w:p w14:paraId="0690ABCC" w14:textId="77777777" w:rsidR="000C7409" w:rsidRDefault="00000000">
      <w:pPr>
        <w:pStyle w:val="Irodalomjegyzk"/>
      </w:pPr>
      <w:r>
        <w:t>@soft new</w:t>
      </w:r>
    </w:p>
    <w:p w14:paraId="771B7152" w14:textId="77777777" w:rsidR="000C7409"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72D74A2D" w14:textId="77777777" w:rsidR="000C7409"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4845960F" w14:textId="77777777" w:rsidR="000C7409"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309AA514" w14:textId="77777777" w:rsidR="000C7409"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37BBABC2" w14:textId="77777777" w:rsidR="000C7409"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35B913DC" w14:textId="77777777" w:rsidR="000C7409"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183BA55B" w14:textId="77777777" w:rsidR="000C7409"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43436402" w14:textId="77777777" w:rsidR="000C7409"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0B60734D" w14:textId="77777777" w:rsidR="000C7409"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0E340AE5" w14:textId="77777777" w:rsidR="000C7409"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7D92B653" w14:textId="77777777" w:rsidR="000C7409"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006984C5" w14:textId="77777777" w:rsidR="000C7409"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6B171B5B" w14:textId="77777777" w:rsidR="000C7409"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70816F30" w14:textId="77777777" w:rsidR="000C7409"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309379B4" w14:textId="77777777" w:rsidR="000C7409"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24B0AC35" w14:textId="77777777" w:rsidR="000C7409" w:rsidRDefault="00000000">
      <w:pPr>
        <w:pStyle w:val="Irodalomjegyzk"/>
        <w:rPr>
          <w:rFonts w:cs="Gentium"/>
        </w:rPr>
      </w:pPr>
      <w:r>
        <w:rPr>
          <w:rFonts w:cs="Gentium"/>
        </w:rPr>
        <w:t>Ollett, Andrew &amp; Sarah Pierce Taylor. forthcoming. ‘Representing Kannada Text’.</w:t>
      </w:r>
    </w:p>
    <w:p w14:paraId="28CB417A" w14:textId="77777777" w:rsidR="000C7409"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189B9F18" w14:textId="77777777" w:rsidR="000C7409"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253310EB" w14:textId="77777777" w:rsidR="000C7409"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331CDFDD" w14:textId="77777777" w:rsidR="000C7409"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75C4E89D" w14:textId="77777777" w:rsidR="000C7409"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1E1CCC3E" w14:textId="77777777" w:rsidR="000C7409" w:rsidRDefault="00000000">
      <w:pPr>
        <w:pStyle w:val="Irodalomjegyzk"/>
        <w:rPr>
          <w:rFonts w:cs="Gentium"/>
        </w:rPr>
      </w:pPr>
      <w:r>
        <w:rPr>
          <w:rFonts w:cs="Gentium"/>
        </w:rPr>
        <w:t>———. 2025b. ‘ISO 15919’. Wikipedia. [https://en.wikipedia.org/w/index.php?title=ISO_15919&amp;oldid=1292297131].</w:t>
      </w:r>
    </w:p>
    <w:p w14:paraId="51D42E14" w14:textId="77777777" w:rsidR="000C7409" w:rsidRDefault="00000000">
      <w:pPr>
        <w:pStyle w:val="Irodalomjegyzk"/>
      </w:pPr>
      <w:r>
        <w:fldChar w:fldCharType="end"/>
      </w:r>
    </w:p>
    <w:sectPr w:rsidR="000C7409">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2" w:author="Dániel Balogh" w:date="2025-06-26T16:15:00Z" w:initials="DB">
    <w:p w14:paraId="4AF997FA" w14:textId="77777777" w:rsidR="000C7409" w:rsidRDefault="00000000">
      <w:pPr>
        <w:pStyle w:val="Jegyzetszveg"/>
      </w:pPr>
      <w:r>
        <w:rPr>
          <w:rStyle w:val="Jegyzethivatkozs"/>
        </w:rPr>
        <w:annotationRef/>
      </w:r>
      <w:r>
        <w:t xml:space="preserve">to confirm, depending on </w:t>
      </w:r>
      <w:hyperlink r:id="rId1" w:history="1">
        <w:r w:rsidR="000C7409">
          <w:rPr>
            <w:rStyle w:val="Hiperhivatkozs"/>
          </w:rPr>
          <w:t>https://github.com/erc-dharma/project-documentation/issues/384</w:t>
        </w:r>
      </w:hyperlink>
      <w:r>
        <w:t xml:space="preserve"> </w:t>
      </w:r>
    </w:p>
  </w:comment>
  <w:comment w:id="273" w:author="Dániel Balogh [2]" w:date="2025-07-18T14:51:00Z" w:initials="DB">
    <w:p w14:paraId="64482883" w14:textId="77777777" w:rsidR="000C7409" w:rsidRDefault="00000000">
      <w:pPr>
        <w:pStyle w:val="Jegyzetszveg"/>
      </w:pPr>
      <w:r>
        <w:rPr>
          <w:rStyle w:val="Jegyzethivatkozs"/>
        </w:rPr>
        <w:annotationRef/>
      </w:r>
      <w:r>
        <w:t>public?</w:t>
      </w:r>
    </w:p>
  </w:comment>
  <w:comment w:id="285" w:author="Dániel Balogh [2]" w:date="2025-06-20T10:46:00Z" w:initials="DB">
    <w:p w14:paraId="3F470980" w14:textId="77777777" w:rsidR="000C7409" w:rsidRDefault="00000000">
      <w:pPr>
        <w:pStyle w:val="Jegyzetszveg"/>
      </w:pPr>
      <w:r>
        <w:rPr>
          <w:rStyle w:val="Jegyzethivatkozs"/>
        </w:rPr>
        <w:annotationRef/>
      </w:r>
      <w:r>
        <w:rPr>
          <w:noProof/>
        </w:rPr>
        <w:t>correct?</w:t>
      </w:r>
    </w:p>
  </w:comment>
  <w:comment w:id="317" w:author="Dániel Balogh" w:date="2025-06-19T14:24:00Z" w:initials="DB">
    <w:p w14:paraId="23443A29" w14:textId="77777777" w:rsidR="000C7409"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0B77F563" w14:textId="77777777" w:rsidR="000C7409"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140D9D2D" w14:textId="77777777" w:rsidR="000C7409" w:rsidRDefault="00000000">
      <w:pPr>
        <w:pStyle w:val="Jegyzetszveg"/>
      </w:pPr>
      <w:r>
        <w:t>- let me know if you agree with how I present the issue here and in the intro, and my speculation on evolution in the intro. If you disagree, I’d prefer deleting stuff to adding more detail.</w:t>
      </w:r>
    </w:p>
    <w:p w14:paraId="69538264" w14:textId="77777777" w:rsidR="000C7409"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32" w:author="Dániel Balogh [2]" w:date="2025-06-23T09:53:00Z" w:initials="DB">
    <w:p w14:paraId="43BE1543" w14:textId="77777777" w:rsidR="000C7409"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37" w:author="Dániel Balogh [2]" w:date="2025-07-23T16:25:00Z" w:initials="DB">
    <w:p w14:paraId="5BB1855F" w14:textId="77777777" w:rsidR="007F6A7F" w:rsidRDefault="007F6A7F">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42" w:author="Dániel Balogh" w:date="2025-07-15T16:02:00Z" w:initials="DB">
    <w:p w14:paraId="41F83121" w14:textId="77777777" w:rsidR="00C831A6" w:rsidRDefault="00C831A6">
      <w:pPr>
        <w:pStyle w:val="Jegyzetszveg"/>
      </w:pPr>
      <w:r>
        <w:rPr>
          <w:rStyle w:val="Jegyzethivatkozs"/>
        </w:rPr>
        <w:annotationRef/>
      </w:r>
      <w:r>
        <w:t>may also differ from some other signs, depending on the fate of logograms - finalise</w:t>
      </w:r>
    </w:p>
  </w:comment>
  <w:comment w:id="452" w:author="Dániel Balogh" w:date="2025-06-26T16:34:00Z" w:initials="DB">
    <w:p w14:paraId="6E428A7F" w14:textId="77777777" w:rsidR="000C7409" w:rsidRDefault="00000000">
      <w:pPr>
        <w:pStyle w:val="Jegyzetszveg"/>
      </w:pPr>
      <w:r>
        <w:rPr>
          <w:rStyle w:val="Jegyzethivatkozs"/>
        </w:rPr>
        <w:annotationRef/>
      </w:r>
      <w:r>
        <w:t>section needs rewrite depending on final symbol encoding approach and taxonomy</w:t>
      </w:r>
    </w:p>
  </w:comment>
  <w:comment w:id="466" w:author="Dániel Balogh" w:date="2025-06-26T16:47:00Z" w:initials="DB">
    <w:p w14:paraId="5D3B724D" w14:textId="77777777" w:rsidR="000C7409"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4C9CE3C4" w14:textId="77777777" w:rsidR="000C7409" w:rsidRDefault="00000000">
      <w:pPr>
        <w:pStyle w:val="Jegyzetszveg"/>
      </w:pPr>
      <w:r>
        <w:t>If yes, then perhaps figure out a category into which both of these, and the word break indicator, can fit</w:t>
      </w:r>
    </w:p>
  </w:comment>
  <w:comment w:id="501" w:author="Dániel Balogh [2]" w:date="2025-07-11T17:32:00Z" w:initials="DB">
    <w:p w14:paraId="39DAB058" w14:textId="77777777" w:rsidR="000C7409"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15ABE727" w14:textId="77777777" w:rsidR="000C7409" w:rsidRDefault="00000000">
      <w:pPr>
        <w:pStyle w:val="Jegyzetszveg"/>
      </w:pPr>
      <w:r>
        <w:rPr>
          <w:noProof/>
        </w:rPr>
        <w:t xml:space="preserve">Also check </w:t>
      </w:r>
      <w:r>
        <w:rPr>
          <w:rStyle w:val="Foreign"/>
        </w:rPr>
        <w:t>darpaṇa ryy avakta</w:t>
      </w:r>
      <w:r>
        <w:t xml:space="preserve"> above and correct/explain as needed.</w:t>
      </w:r>
    </w:p>
  </w:comment>
  <w:comment w:id="502" w:author="Dániel Balogh [2]" w:date="2025-07-11T17:34:00Z" w:initials="DB">
    <w:p w14:paraId="7ECF8C12" w14:textId="77777777" w:rsidR="000C7409" w:rsidRDefault="00000000">
      <w:pPr>
        <w:pStyle w:val="Jegyzetszveg"/>
      </w:pPr>
      <w:r>
        <w:rPr>
          <w:rStyle w:val="Jegyzethivatkozs"/>
        </w:rPr>
        <w:annotationRef/>
      </w:r>
      <w:r>
        <w:rPr>
          <w:noProof/>
        </w:rPr>
        <w:t>may need to clear with Manu: is the sandhi hyphenation mandatory? discuss after sections shorted out.</w:t>
      </w:r>
    </w:p>
  </w:comment>
  <w:comment w:id="503" w:author="Dániel Balogh [2]" w:date="2025-07-11T17:52:00Z" w:initials="DB">
    <w:p w14:paraId="7B3D849F" w14:textId="77777777" w:rsidR="000C7409"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F997FA" w15:done="0"/>
  <w15:commentEx w15:paraId="64482883" w15:done="0"/>
  <w15:commentEx w15:paraId="3F470980" w15:done="0"/>
  <w15:commentEx w15:paraId="69538264" w15:done="0"/>
  <w15:commentEx w15:paraId="43BE1543" w15:done="0"/>
  <w15:commentEx w15:paraId="5BB1855F" w15:done="0"/>
  <w15:commentEx w15:paraId="41F83121" w15:done="0"/>
  <w15:commentEx w15:paraId="6E428A7F" w15:done="0"/>
  <w15:commentEx w15:paraId="4C9CE3C4" w15:done="0"/>
  <w15:commentEx w15:paraId="15ABE727" w15:done="0"/>
  <w15:commentEx w15:paraId="7ECF8C12" w15:done="0"/>
  <w15:commentEx w15:paraId="7B3D84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AF4376" w16cex:dateUtc="2025-07-23T14: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F997FA" w16cid:durableId="0FCAACBE"/>
  <w16cid:commentId w16cid:paraId="64482883" w16cid:durableId="3E32B44D"/>
  <w16cid:commentId w16cid:paraId="3F470980" w16cid:durableId="0ED811CA"/>
  <w16cid:commentId w16cid:paraId="69538264" w16cid:durableId="3991B253"/>
  <w16cid:commentId w16cid:paraId="43BE1543" w16cid:durableId="0B8B509C"/>
  <w16cid:commentId w16cid:paraId="5BB1855F" w16cid:durableId="16AF4376"/>
  <w16cid:commentId w16cid:paraId="41F83121" w16cid:durableId="0D9950FC"/>
  <w16cid:commentId w16cid:paraId="6E428A7F" w16cid:durableId="29A123EB"/>
  <w16cid:commentId w16cid:paraId="4C9CE3C4" w16cid:durableId="10CD0DF7"/>
  <w16cid:commentId w16cid:paraId="15ABE727" w16cid:durableId="4510953F"/>
  <w16cid:commentId w16cid:paraId="7ECF8C12" w16cid:durableId="4F0C39D7"/>
  <w16cid:commentId w16cid:paraId="7B3D849F" w16cid:durableId="515573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68734" w14:textId="77777777" w:rsidR="008D76A4" w:rsidRDefault="008D76A4">
      <w:pPr>
        <w:spacing w:line="240" w:lineRule="auto"/>
      </w:pPr>
      <w:r>
        <w:separator/>
      </w:r>
    </w:p>
  </w:endnote>
  <w:endnote w:type="continuationSeparator" w:id="0">
    <w:p w14:paraId="63197917" w14:textId="77777777" w:rsidR="008D76A4" w:rsidRDefault="008D76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D6D85" w14:textId="77777777" w:rsidR="000C7409"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B7F72" w14:textId="77777777" w:rsidR="000C7409"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C4D03" w14:textId="77777777" w:rsidR="000C7409"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F0DD6" w14:textId="77777777" w:rsidR="000C7409"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59AC4" w14:textId="77777777" w:rsidR="008D76A4" w:rsidRDefault="008D76A4">
      <w:pPr>
        <w:spacing w:line="240" w:lineRule="auto"/>
      </w:pPr>
      <w:r>
        <w:separator/>
      </w:r>
    </w:p>
  </w:footnote>
  <w:footnote w:type="continuationSeparator" w:id="0">
    <w:p w14:paraId="33358490" w14:textId="77777777" w:rsidR="008D76A4" w:rsidRDefault="008D76A4">
      <w:pPr>
        <w:spacing w:line="240" w:lineRule="auto"/>
      </w:pPr>
      <w:r>
        <w:continuationSeparator/>
      </w:r>
    </w:p>
  </w:footnote>
  <w:footnote w:id="1">
    <w:p w14:paraId="733BB303" w14:textId="77777777" w:rsidR="000C7409"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544F6204" w14:textId="77777777" w:rsidR="000C7409"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04700AE6" w14:textId="77777777" w:rsidR="000C7409"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595ECC0E" w14:textId="77777777" w:rsidR="000C7409"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14:paraId="24C71F43" w14:textId="77777777" w:rsidR="000C7409"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14:paraId="06070F95" w14:textId="77777777" w:rsidR="000C7409"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14:paraId="57ED6A1F" w14:textId="77777777" w:rsidR="000C7409"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14:paraId="4A0CFA6F" w14:textId="77777777" w:rsidR="000C7409"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14:paraId="6EF03FA0" w14:textId="77777777" w:rsidR="000C7409"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14:paraId="11C5CC06" w14:textId="77777777" w:rsidR="000C7409"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14:paraId="6C30AF0F" w14:textId="77777777" w:rsidR="000C7409"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14:paraId="22B8CB16" w14:textId="77777777" w:rsidR="000C7409"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14:paraId="2653CF8E" w14:textId="77777777" w:rsidR="000C7409" w:rsidRDefault="00000000">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14:paraId="784E35C7" w14:textId="77777777" w:rsidR="000C7409" w:rsidRDefault="00000000">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14:paraId="6B720029" w14:textId="77777777" w:rsidR="000C7409"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14:paraId="0F7D2241" w14:textId="77777777" w:rsidR="000C7409" w:rsidRDefault="00000000">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14:paraId="4E97C6BE" w14:textId="77777777" w:rsidR="000C7409"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14:paraId="2FB04A88" w14:textId="77777777" w:rsidR="000C7409"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14:paraId="1927FF47" w14:textId="77777777" w:rsidR="000C7409" w:rsidRDefault="00000000">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14:paraId="2E78FF4A" w14:textId="77777777" w:rsidR="000C7409"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14:paraId="72E69212" w14:textId="77777777" w:rsidR="000C7409"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14:paraId="127EB4BA" w14:textId="77777777" w:rsidR="000C7409" w:rsidRDefault="00000000">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14:paraId="21E80489" w14:textId="77777777" w:rsidR="000C7409" w:rsidRDefault="00000000">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14:paraId="5D02C1C0" w14:textId="77777777" w:rsidR="000C7409"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14:paraId="4DCFD59D" w14:textId="77777777" w:rsidR="000C7409" w:rsidRDefault="00000000">
      <w:pPr>
        <w:pStyle w:val="Lbjegyzetszveg"/>
      </w:pPr>
      <w:r>
        <w:tab/>
      </w:r>
      <w:r>
        <w:rPr>
          <w:rStyle w:val="Lbjegyzet-hivatkozs"/>
        </w:rPr>
        <w:footnoteRef/>
      </w:r>
      <w:r>
        <w:tab/>
        <w:t>We would intuitively prefer the term ‘graphemics’, but recent theorists overwhelmingly use ‘graphematics’, so we follow suit.</w:t>
      </w:r>
    </w:p>
  </w:footnote>
  <w:footnote w:id="26">
    <w:p w14:paraId="3942D355" w14:textId="77777777" w:rsidR="000C7409"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14:paraId="53B241EA" w14:textId="77777777" w:rsidR="000C7409"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14:paraId="78978645" w14:textId="77777777" w:rsidR="000C7409"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14:paraId="68070438" w14:textId="77777777" w:rsidR="000C7409" w:rsidRDefault="00000000">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14:paraId="7039BB9F" w14:textId="77777777" w:rsidR="000C7409" w:rsidRDefault="00000000">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14:paraId="71DFB673" w14:textId="77777777" w:rsidR="000C7409"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14:paraId="2E674500" w14:textId="77777777" w:rsidR="000C7409" w:rsidRDefault="00000000">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14:paraId="4ACEE824" w14:textId="77777777" w:rsidR="000C7409" w:rsidRDefault="00000000">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7EAC906E" w14:textId="77777777" w:rsidR="000C7409"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14:paraId="3D2DC69E" w14:textId="77777777" w:rsidR="000C7409"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14:paraId="20298294" w14:textId="77777777" w:rsidR="000C7409"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14:paraId="73831FCF" w14:textId="77777777" w:rsidR="000C7409" w:rsidRDefault="00000000">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14:paraId="0868434F" w14:textId="77777777" w:rsidR="000C7409"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14:paraId="22EAF1F6" w14:textId="77777777" w:rsidR="000C7409"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14:paraId="2A51300D" w14:textId="77777777" w:rsidR="000C7409"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07AD39B8" w14:textId="77777777" w:rsidR="000C7409"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14:paraId="1B8BF6E7" w14:textId="77777777" w:rsidR="000C7409"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638BB217" w14:textId="77777777" w:rsidR="000C7409"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14:paraId="013C02B6" w14:textId="77777777" w:rsidR="000C7409"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7640B83C" w14:textId="77777777" w:rsidR="000C7409"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14:paraId="2BE8D7E0" w14:textId="77777777" w:rsidR="000C7409"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14:paraId="1EAE77FB" w14:textId="77777777" w:rsidR="000C7409"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14:paraId="263D963A" w14:textId="77777777" w:rsidR="000C7409" w:rsidRDefault="00000000">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14:paraId="23B8F1D5" w14:textId="77777777" w:rsidR="000C7409"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14:paraId="09224C27" w14:textId="77777777" w:rsidR="000C7409" w:rsidRDefault="00000000">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03D02A7F" w14:textId="77777777" w:rsidR="000C7409"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14:paraId="63FAF1B2" w14:textId="77777777" w:rsidR="000C7409"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2D173645" w14:textId="77777777" w:rsidR="000C7409"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14:paraId="6E89D187" w14:textId="77777777" w:rsidR="000C7409"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14:paraId="3838076D" w14:textId="77777777" w:rsidR="000C7409"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14:paraId="5881C347" w14:textId="77777777" w:rsidR="000C7409"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14:paraId="052D5D1A" w14:textId="77777777" w:rsidR="000C7409"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14:paraId="38596DE9" w14:textId="77777777" w:rsidR="000C7409"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14:paraId="59DA57B6" w14:textId="77777777" w:rsidR="000C7409"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14:paraId="2863D9AE" w14:textId="77777777" w:rsidR="000C7409"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14:paraId="19A2A5A8" w14:textId="77777777" w:rsidR="000C7409"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14:paraId="0FB9CF6A" w14:textId="77777777" w:rsidR="000C7409"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14:paraId="6656BD84" w14:textId="77777777" w:rsidR="000C7409"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28B17102" w14:textId="77777777" w:rsidR="000C7409"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3A491D76" w14:textId="77777777" w:rsidR="000C7409"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14:paraId="21FC1980" w14:textId="77777777" w:rsidR="000C7409"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14:paraId="5F6B10F9" w14:textId="77777777" w:rsidR="000C7409"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14:paraId="2977199E" w14:textId="77777777" w:rsidR="000C7409"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14:paraId="591E9139" w14:textId="77777777" w:rsidR="000C7409" w:rsidRDefault="00000000">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14:paraId="04B614D9" w14:textId="77777777" w:rsidR="000C7409"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14:paraId="584A73D7" w14:textId="77777777" w:rsidR="000C7409"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14:paraId="3B4AE2FC" w14:textId="77777777" w:rsidR="000C7409"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3">
    <w:p w14:paraId="42F2BC42" w14:textId="77777777" w:rsidR="000C7409"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14:paraId="752CFA3A" w14:textId="77777777" w:rsidR="000C7409"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14:paraId="5988837F" w14:textId="77777777" w:rsidR="000C7409" w:rsidRDefault="00000000">
      <w:pPr>
        <w:pStyle w:val="Lbjegyzetszveg"/>
      </w:pPr>
      <w:r>
        <w:tab/>
      </w:r>
      <w:r>
        <w:rPr>
          <w:rStyle w:val="Lbjegyzet-hivatkozs"/>
        </w:rPr>
        <w:footnoteRef/>
      </w:r>
      <w:r>
        <w:tab/>
        <w:t>Here, actual semantic meaning is present.</w:t>
      </w:r>
    </w:p>
  </w:footnote>
  <w:footnote w:id="76">
    <w:p w14:paraId="652985DD" w14:textId="77777777" w:rsidR="000C7409"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14:paraId="05014A41" w14:textId="77777777" w:rsidR="000C7409"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14:paraId="1D8A405C" w14:textId="77777777" w:rsidR="000C7409"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14:paraId="5BD3CB5B" w14:textId="77777777" w:rsidR="000C7409"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0">
    <w:p w14:paraId="672D5C44" w14:textId="77777777" w:rsidR="000C7409"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14:paraId="5239805B" w14:textId="77777777" w:rsidR="000C7409"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14:paraId="02FE133B" w14:textId="77777777" w:rsidR="000C7409"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14:paraId="68346EAF" w14:textId="77777777" w:rsidR="000C7409"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14:paraId="3E872EE1" w14:textId="77777777" w:rsidR="000C7409" w:rsidRDefault="00000000">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5">
    <w:p w14:paraId="631E4F85" w14:textId="77777777" w:rsidR="000C7409"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14:paraId="1CDD7CBB" w14:textId="77777777" w:rsidR="000C7409"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14:paraId="7806DC7C" w14:textId="77777777" w:rsidR="000C7409"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8">
    <w:p w14:paraId="3A4576FC" w14:textId="77777777" w:rsidR="000C7409"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14:paraId="15F277CB" w14:textId="77777777" w:rsidR="000C7409"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0">
    <w:p w14:paraId="11EA5CD9" w14:textId="77777777" w:rsidR="000C7409" w:rsidRDefault="00000000">
      <w:pPr>
        <w:pStyle w:val="Lbjegyzetszveg"/>
      </w:pPr>
      <w:r>
        <w:tab/>
      </w:r>
      <w:r>
        <w:rPr>
          <w:rStyle w:val="Lbjegyzet-hivatkozs"/>
        </w:rPr>
        <w:footnoteRef/>
      </w:r>
      <w:r>
        <w:tab/>
        <w:t>See §### about the transliteration of word breaker signs.</w:t>
      </w:r>
    </w:p>
  </w:footnote>
  <w:footnote w:id="91">
    <w:p w14:paraId="66F8A9DA" w14:textId="77777777" w:rsidR="000C7409"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2">
    <w:p w14:paraId="6C98F2CC" w14:textId="77777777" w:rsidR="000C7409"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74</w:t>
      </w:r>
      <w:r>
        <w:fldChar w:fldCharType="end"/>
      </w:r>
      <w:r>
        <w:t xml:space="preserve"> to that section.</w:t>
      </w:r>
    </w:p>
  </w:footnote>
  <w:footnote w:id="93">
    <w:p w14:paraId="42A77DCF" w14:textId="77777777" w:rsidR="000C7409"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4">
    <w:p w14:paraId="2E925839" w14:textId="77777777" w:rsidR="000C7409"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5">
    <w:p w14:paraId="3F4F5D5F" w14:textId="77777777" w:rsidR="000C7409"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6">
    <w:p w14:paraId="62BDD71B" w14:textId="77777777" w:rsidR="000C7409"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7">
    <w:p w14:paraId="27F21F98" w14:textId="77777777" w:rsidR="000C7409"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8">
    <w:p w14:paraId="0EB2DC91" w14:textId="77777777" w:rsidR="000C7409"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4.5.1.1</w:t>
      </w:r>
      <w:r>
        <w:fldChar w:fldCharType="end"/>
      </w:r>
      <w:r>
        <w:t>.</w:t>
      </w:r>
    </w:p>
  </w:footnote>
  <w:footnote w:id="99">
    <w:p w14:paraId="7EC4720D" w14:textId="77777777" w:rsidR="000C7409"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0">
    <w:p w14:paraId="51585296" w14:textId="77777777" w:rsidR="000C7409"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1">
    <w:p w14:paraId="446513B1" w14:textId="77777777" w:rsidR="000C7409"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2">
    <w:p w14:paraId="3F6FF52F" w14:textId="77777777" w:rsidR="00F1294D" w:rsidRDefault="00F1294D" w:rsidP="00F1294D">
      <w:pPr>
        <w:pStyle w:val="Lbjegyzetszveg"/>
      </w:pPr>
      <w:r>
        <w:tab/>
      </w:r>
      <w:r>
        <w:rPr>
          <w:rStyle w:val="Lbjegyzet-hivatkozs"/>
        </w:rPr>
        <w:footnoteRef/>
      </w:r>
      <w:r>
        <w:tab/>
        <w:t>Throughout this guide, the term ‘Arabic numeral’ refers to the modern international numeral signs.</w:t>
      </w:r>
    </w:p>
  </w:footnote>
  <w:footnote w:id="103">
    <w:p w14:paraId="451DD607" w14:textId="77777777" w:rsidR="00F1294D" w:rsidRDefault="00F1294D" w:rsidP="00F1294D">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4">
    <w:p w14:paraId="24A8AF19" w14:textId="77777777" w:rsidR="00F1294D" w:rsidRDefault="00F1294D" w:rsidP="00F1294D">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but these are </w:t>
      </w:r>
      <w:r>
        <w:t>visually separate.</w:t>
      </w:r>
    </w:p>
  </w:footnote>
  <w:footnote w:id="105">
    <w:p w14:paraId="69819CA5" w14:textId="77777777" w:rsidR="00C831A6" w:rsidRDefault="00C831A6" w:rsidP="00C831A6">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6">
    <w:p w14:paraId="6638FFFE" w14:textId="77777777" w:rsidR="009A2B48" w:rsidRPr="009A2B48" w:rsidRDefault="009A2B48" w:rsidP="009A2B48">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sidRPr="00AB24BF">
        <w:rPr>
          <w:rStyle w:val="Foreign"/>
        </w:rPr>
        <w:t>akṣara</w:t>
      </w:r>
      <w:r>
        <w:rPr>
          <w:lang w:eastAsia="en-US" w:bidi="ar-SA"/>
        </w:rPr>
        <w:t xml:space="preserve">, we always use a space in such a situation. The fact that the letters separated by a space comprise one </w:t>
      </w:r>
      <w:r w:rsidRPr="009A2B48">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4.5.3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808936153">
    <w:abstractNumId w:val="18"/>
  </w:num>
  <w:num w:numId="2" w16cid:durableId="230386559">
    <w:abstractNumId w:val="11"/>
  </w:num>
  <w:num w:numId="3" w16cid:durableId="193928565">
    <w:abstractNumId w:val="27"/>
  </w:num>
  <w:num w:numId="4" w16cid:durableId="290139216">
    <w:abstractNumId w:val="27"/>
  </w:num>
  <w:num w:numId="5" w16cid:durableId="114374961">
    <w:abstractNumId w:val="10"/>
  </w:num>
  <w:num w:numId="6" w16cid:durableId="1749769769">
    <w:abstractNumId w:val="26"/>
  </w:num>
  <w:num w:numId="7" w16cid:durableId="202907847">
    <w:abstractNumId w:val="27"/>
  </w:num>
  <w:num w:numId="8" w16cid:durableId="1400864600">
    <w:abstractNumId w:val="27"/>
  </w:num>
  <w:num w:numId="9" w16cid:durableId="278802751">
    <w:abstractNumId w:val="27"/>
  </w:num>
  <w:num w:numId="10" w16cid:durableId="1920290736">
    <w:abstractNumId w:val="27"/>
  </w:num>
  <w:num w:numId="11" w16cid:durableId="1907261152">
    <w:abstractNumId w:val="27"/>
  </w:num>
  <w:num w:numId="12" w16cid:durableId="1446195911">
    <w:abstractNumId w:val="11"/>
  </w:num>
  <w:num w:numId="13" w16cid:durableId="205072285">
    <w:abstractNumId w:val="11"/>
  </w:num>
  <w:num w:numId="14" w16cid:durableId="1958414159">
    <w:abstractNumId w:val="11"/>
  </w:num>
  <w:num w:numId="15" w16cid:durableId="951546156">
    <w:abstractNumId w:val="30"/>
  </w:num>
  <w:num w:numId="16" w16cid:durableId="194588346">
    <w:abstractNumId w:val="33"/>
  </w:num>
  <w:num w:numId="17" w16cid:durableId="1243873523">
    <w:abstractNumId w:val="23"/>
  </w:num>
  <w:num w:numId="18" w16cid:durableId="1559049673">
    <w:abstractNumId w:val="9"/>
  </w:num>
  <w:num w:numId="19" w16cid:durableId="848761414">
    <w:abstractNumId w:val="7"/>
  </w:num>
  <w:num w:numId="20" w16cid:durableId="1104809569">
    <w:abstractNumId w:val="6"/>
  </w:num>
  <w:num w:numId="21" w16cid:durableId="1963224723">
    <w:abstractNumId w:val="5"/>
  </w:num>
  <w:num w:numId="22" w16cid:durableId="1626808107">
    <w:abstractNumId w:val="4"/>
  </w:num>
  <w:num w:numId="23" w16cid:durableId="1232891942">
    <w:abstractNumId w:val="8"/>
  </w:num>
  <w:num w:numId="24" w16cid:durableId="1855263603">
    <w:abstractNumId w:val="3"/>
  </w:num>
  <w:num w:numId="25" w16cid:durableId="1068653198">
    <w:abstractNumId w:val="2"/>
  </w:num>
  <w:num w:numId="26" w16cid:durableId="607201750">
    <w:abstractNumId w:val="1"/>
  </w:num>
  <w:num w:numId="27" w16cid:durableId="2110348799">
    <w:abstractNumId w:val="0"/>
  </w:num>
  <w:num w:numId="28" w16cid:durableId="136608416">
    <w:abstractNumId w:val="24"/>
  </w:num>
  <w:num w:numId="29" w16cid:durableId="198322003">
    <w:abstractNumId w:val="31"/>
  </w:num>
  <w:num w:numId="30" w16cid:durableId="1619801537">
    <w:abstractNumId w:val="16"/>
  </w:num>
  <w:num w:numId="31" w16cid:durableId="65732732">
    <w:abstractNumId w:val="32"/>
  </w:num>
  <w:num w:numId="32" w16cid:durableId="1328289695">
    <w:abstractNumId w:val="25"/>
  </w:num>
  <w:num w:numId="33" w16cid:durableId="1938561951">
    <w:abstractNumId w:val="20"/>
  </w:num>
  <w:num w:numId="34" w16cid:durableId="1619487224">
    <w:abstractNumId w:val="13"/>
  </w:num>
  <w:num w:numId="35" w16cid:durableId="1711958124">
    <w:abstractNumId w:val="15"/>
  </w:num>
  <w:num w:numId="36" w16cid:durableId="639041623">
    <w:abstractNumId w:val="22"/>
  </w:num>
  <w:num w:numId="37" w16cid:durableId="142285420">
    <w:abstractNumId w:val="19"/>
  </w:num>
  <w:num w:numId="38" w16cid:durableId="620380334">
    <w:abstractNumId w:val="14"/>
  </w:num>
  <w:num w:numId="39" w16cid:durableId="1419060014">
    <w:abstractNumId w:val="12"/>
  </w:num>
  <w:num w:numId="40" w16cid:durableId="1409689471">
    <w:abstractNumId w:val="21"/>
  </w:num>
  <w:num w:numId="41" w16cid:durableId="1598904252">
    <w:abstractNumId w:val="29"/>
  </w:num>
  <w:num w:numId="42" w16cid:durableId="1077173310">
    <w:abstractNumId w:val="28"/>
  </w:num>
  <w:num w:numId="43" w16cid:durableId="854228625">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38"/>
    <w:docVar w:name="varNavLeft" w:val="0"/>
    <w:docVar w:name="varNavPosition" w:val="0"/>
    <w:docVar w:name="varNavTop" w:val="0"/>
    <w:docVar w:name="varNavVisible" w:val="True"/>
    <w:docVar w:name="varNavWidth" w:val="330"/>
    <w:docVar w:name="varPagination1" w:val="True"/>
    <w:docVar w:name="varRevCount1" w:val="3"/>
    <w:docVar w:name="varRevShown1_1" w:val="True"/>
    <w:docVar w:name="varRevShown1_2" w:val="True"/>
    <w:docVar w:name="varRevShown1_3" w:val="True"/>
    <w:docVar w:name="varSavedView1" w:val="3"/>
    <w:docVar w:name="varSelStart1" w:val="201638"/>
    <w:docVar w:name="varTop1" w:val="0"/>
    <w:docVar w:name="varWidth1" w:val="1617"/>
    <w:docVar w:name="varWindowCount" w:val="1"/>
    <w:docVar w:name="varZoom" w:val="140"/>
    <w:docVar w:name="varZoom1" w:val="140"/>
  </w:docVars>
  <w:rsids>
    <w:rsidRoot w:val="000C7409"/>
    <w:rsid w:val="00014207"/>
    <w:rsid w:val="000769BE"/>
    <w:rsid w:val="000C7409"/>
    <w:rsid w:val="0016030A"/>
    <w:rsid w:val="0020614C"/>
    <w:rsid w:val="00297A03"/>
    <w:rsid w:val="002D0207"/>
    <w:rsid w:val="003A103F"/>
    <w:rsid w:val="00485FB3"/>
    <w:rsid w:val="00487F9F"/>
    <w:rsid w:val="004A4BF2"/>
    <w:rsid w:val="005031BD"/>
    <w:rsid w:val="00510B1B"/>
    <w:rsid w:val="00543003"/>
    <w:rsid w:val="00573847"/>
    <w:rsid w:val="0061203E"/>
    <w:rsid w:val="00673D13"/>
    <w:rsid w:val="006D123B"/>
    <w:rsid w:val="007453AA"/>
    <w:rsid w:val="007706FB"/>
    <w:rsid w:val="007A2A23"/>
    <w:rsid w:val="007B06F0"/>
    <w:rsid w:val="007F6A7F"/>
    <w:rsid w:val="008D76A4"/>
    <w:rsid w:val="00982971"/>
    <w:rsid w:val="009A2B48"/>
    <w:rsid w:val="00A351DB"/>
    <w:rsid w:val="00A65298"/>
    <w:rsid w:val="00AB24BF"/>
    <w:rsid w:val="00AC79D4"/>
    <w:rsid w:val="00B53588"/>
    <w:rsid w:val="00BF1F51"/>
    <w:rsid w:val="00C831A6"/>
    <w:rsid w:val="00CB6B9A"/>
    <w:rsid w:val="00DC2A38"/>
    <w:rsid w:val="00DF5624"/>
    <w:rsid w:val="00E2345A"/>
    <w:rsid w:val="00E240E5"/>
    <w:rsid w:val="00E32C00"/>
    <w:rsid w:val="00E876AF"/>
    <w:rsid w:val="00EB066E"/>
    <w:rsid w:val="00F1294D"/>
    <w:rsid w:val="00FF429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06D1AA"/>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A4BF2"/>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4A4BF2"/>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4A4BF2"/>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4A4BF2"/>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4A4BF2"/>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4A4BF2"/>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4A4BF2"/>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4A4BF2"/>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4A4BF2"/>
  </w:style>
  <w:style w:type="character" w:customStyle="1" w:styleId="Cmsor1Char">
    <w:name w:val="Címsor 1 Char"/>
    <w:basedOn w:val="Bekezdsalapbettpusa"/>
    <w:link w:val="Cmsor1"/>
    <w:uiPriority w:val="4"/>
    <w:rsid w:val="004A4BF2"/>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4A4BF2"/>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4A4BF2"/>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4A4BF2"/>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4A4BF2"/>
    <w:rPr>
      <w:rFonts w:ascii="Tahoma" w:hAnsi="Tahoma" w:cs="Tiro Devanagari Sanskrit"/>
      <w:sz w:val="22"/>
      <w:szCs w:val="22"/>
      <w:lang w:val="hu-HU" w:eastAsia="en-US" w:bidi="ar-SA"/>
    </w:rPr>
  </w:style>
  <w:style w:type="table" w:customStyle="1" w:styleId="TableNormal">
    <w:name w:val="Table Normal"/>
    <w:rsid w:val="004A4BF2"/>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4A4BF2"/>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4A4BF2"/>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4A4BF2"/>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4A4BF2"/>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4A4BF2"/>
    <w:rPr>
      <w:rFonts w:cs="Murty Sanskrit"/>
      <w:sz w:val="20"/>
      <w:szCs w:val="18"/>
    </w:rPr>
  </w:style>
  <w:style w:type="character" w:customStyle="1" w:styleId="JegyzetszvegChar">
    <w:name w:val="Jegyzetszöveg Char"/>
    <w:basedOn w:val="Bekezdsalapbettpusa"/>
    <w:link w:val="Jegyzetszveg"/>
    <w:uiPriority w:val="99"/>
    <w:rsid w:val="004A4BF2"/>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4A4BF2"/>
    <w:rPr>
      <w:sz w:val="16"/>
      <w:szCs w:val="16"/>
    </w:rPr>
  </w:style>
  <w:style w:type="paragraph" w:styleId="Buborkszveg">
    <w:name w:val="Balloon Text"/>
    <w:basedOn w:val="Norml"/>
    <w:link w:val="BuborkszvegChar"/>
    <w:uiPriority w:val="99"/>
    <w:semiHidden/>
    <w:unhideWhenUsed/>
    <w:rsid w:val="004A4BF2"/>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4A4BF2"/>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4A4BF2"/>
    <w:pPr>
      <w:tabs>
        <w:tab w:val="center" w:pos="4536"/>
        <w:tab w:val="right" w:pos="9072"/>
      </w:tabs>
    </w:pPr>
  </w:style>
  <w:style w:type="character" w:customStyle="1" w:styleId="llbChar">
    <w:name w:val="Élőláb Char"/>
    <w:basedOn w:val="Bekezdsalapbettpusa"/>
    <w:link w:val="llb"/>
    <w:uiPriority w:val="24"/>
    <w:rsid w:val="004A4BF2"/>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4A4BF2"/>
    <w:rPr>
      <w:i/>
      <w:iCs/>
      <w:noProof/>
    </w:rPr>
  </w:style>
  <w:style w:type="paragraph" w:styleId="Lista">
    <w:name w:val="List"/>
    <w:basedOn w:val="Norml"/>
    <w:uiPriority w:val="7"/>
    <w:qFormat/>
    <w:rsid w:val="004A4BF2"/>
    <w:pPr>
      <w:numPr>
        <w:numId w:val="1"/>
      </w:numPr>
      <w:jc w:val="left"/>
    </w:pPr>
  </w:style>
  <w:style w:type="paragraph" w:styleId="Lista2">
    <w:name w:val="List 2"/>
    <w:basedOn w:val="Lista"/>
    <w:uiPriority w:val="7"/>
    <w:rsid w:val="004A4BF2"/>
    <w:pPr>
      <w:numPr>
        <w:ilvl w:val="1"/>
      </w:numPr>
    </w:pPr>
  </w:style>
  <w:style w:type="paragraph" w:styleId="Lista3">
    <w:name w:val="List 3"/>
    <w:basedOn w:val="Lista"/>
    <w:uiPriority w:val="7"/>
    <w:rsid w:val="004A4BF2"/>
    <w:pPr>
      <w:numPr>
        <w:ilvl w:val="2"/>
      </w:numPr>
    </w:pPr>
  </w:style>
  <w:style w:type="paragraph" w:styleId="Lista4">
    <w:name w:val="List 4"/>
    <w:basedOn w:val="Lista"/>
    <w:uiPriority w:val="7"/>
    <w:rsid w:val="004A4BF2"/>
    <w:pPr>
      <w:numPr>
        <w:ilvl w:val="3"/>
      </w:numPr>
    </w:pPr>
  </w:style>
  <w:style w:type="paragraph" w:styleId="Lista5">
    <w:name w:val="List 5"/>
    <w:basedOn w:val="Lista"/>
    <w:uiPriority w:val="7"/>
    <w:rsid w:val="004A4BF2"/>
    <w:pPr>
      <w:numPr>
        <w:ilvl w:val="4"/>
      </w:numPr>
    </w:pPr>
  </w:style>
  <w:style w:type="character" w:customStyle="1" w:styleId="Nv">
    <w:name w:val="Név"/>
    <w:basedOn w:val="Bekezdsalapbettpusa"/>
    <w:uiPriority w:val="1"/>
    <w:rsid w:val="004A4BF2"/>
    <w:rPr>
      <w:smallCaps/>
      <w:noProof/>
    </w:rPr>
  </w:style>
  <w:style w:type="paragraph" w:styleId="lfej">
    <w:name w:val="header"/>
    <w:basedOn w:val="Norml"/>
    <w:link w:val="lfejChar"/>
    <w:uiPriority w:val="24"/>
    <w:qFormat/>
    <w:rsid w:val="004A4BF2"/>
    <w:pPr>
      <w:tabs>
        <w:tab w:val="center" w:pos="4536"/>
        <w:tab w:val="right" w:pos="9072"/>
      </w:tabs>
    </w:pPr>
  </w:style>
  <w:style w:type="character" w:customStyle="1" w:styleId="lfejChar">
    <w:name w:val="Élőfej Char"/>
    <w:basedOn w:val="Bekezdsalapbettpusa"/>
    <w:link w:val="lfej"/>
    <w:uiPriority w:val="24"/>
    <w:rsid w:val="004A4BF2"/>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4A4BF2"/>
    <w:pPr>
      <w:spacing w:line="300" w:lineRule="exact"/>
      <w:ind w:left="720" w:hanging="720"/>
    </w:pPr>
  </w:style>
  <w:style w:type="character" w:customStyle="1" w:styleId="Code">
    <w:name w:val="Code"/>
    <w:uiPriority w:val="1"/>
    <w:qFormat/>
    <w:rsid w:val="004A4BF2"/>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4A4BF2"/>
    <w:rPr>
      <w:rFonts w:ascii="Tahoma" w:hAnsi="Tahoma"/>
      <w:noProof/>
      <w:color w:val="00B050"/>
      <w:sz w:val="20"/>
    </w:rPr>
  </w:style>
  <w:style w:type="paragraph" w:styleId="Lbjegyzetszveg">
    <w:name w:val="footnote text"/>
    <w:basedOn w:val="Norml"/>
    <w:link w:val="LbjegyzetszvegChar"/>
    <w:rsid w:val="004A4BF2"/>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4A4BF2"/>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4A4BF2"/>
    <w:rPr>
      <w:vertAlign w:val="superscript"/>
    </w:rPr>
  </w:style>
  <w:style w:type="character" w:customStyle="1" w:styleId="ForeignKannadaScript">
    <w:name w:val="Foreign: KannadaScript"/>
    <w:basedOn w:val="Foreign"/>
    <w:uiPriority w:val="1"/>
    <w:qFormat/>
    <w:rsid w:val="004A4BF2"/>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4A4BF2"/>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4A4BF2"/>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4A4BF2"/>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4A4BF2"/>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4A4BF2"/>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4A4BF2"/>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4A4BF2"/>
    <w:pPr>
      <w:tabs>
        <w:tab w:val="right" w:pos="851"/>
        <w:tab w:val="left" w:pos="1134"/>
      </w:tabs>
      <w:jc w:val="left"/>
    </w:pPr>
  </w:style>
  <w:style w:type="character" w:styleId="Hiperhivatkozs">
    <w:name w:val="Hyperlink"/>
    <w:basedOn w:val="Bekezdsalapbettpusa"/>
    <w:uiPriority w:val="99"/>
    <w:unhideWhenUsed/>
    <w:rsid w:val="004A4BF2"/>
    <w:rPr>
      <w:color w:val="002060"/>
      <w:u w:val="single"/>
    </w:rPr>
  </w:style>
  <w:style w:type="character" w:styleId="Feloldatlanmegemlts">
    <w:name w:val="Unresolved Mention"/>
    <w:basedOn w:val="Bekezdsalapbettpusa"/>
    <w:uiPriority w:val="99"/>
    <w:semiHidden/>
    <w:unhideWhenUsed/>
    <w:rsid w:val="004A4BF2"/>
    <w:rPr>
      <w:color w:val="605E5C"/>
      <w:shd w:val="clear" w:color="auto" w:fill="E1DFDD"/>
    </w:rPr>
  </w:style>
  <w:style w:type="character" w:styleId="Mrltotthiperhivatkozs">
    <w:name w:val="FollowedHyperlink"/>
    <w:basedOn w:val="Bekezdsalapbettpusa"/>
    <w:uiPriority w:val="99"/>
    <w:semiHidden/>
    <w:unhideWhenUsed/>
    <w:rsid w:val="004A4BF2"/>
    <w:rPr>
      <w:color w:val="800080" w:themeColor="followedHyperlink"/>
      <w:u w:val="single"/>
    </w:rPr>
  </w:style>
  <w:style w:type="table" w:styleId="Rcsostblzat">
    <w:name w:val="Table Grid"/>
    <w:basedOn w:val="Normltblzat"/>
    <w:uiPriority w:val="39"/>
    <w:rsid w:val="004A4BF2"/>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4A4BF2"/>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4A4BF2"/>
    <w:rPr>
      <w:noProof/>
      <w:position w:val="-10"/>
    </w:rPr>
  </w:style>
  <w:style w:type="character" w:customStyle="1" w:styleId="ForeignKhmerScript">
    <w:name w:val="Foreign: KhmerScript"/>
    <w:basedOn w:val="Bekezdsalapbettpusa"/>
    <w:uiPriority w:val="1"/>
    <w:qFormat/>
    <w:rsid w:val="004A4BF2"/>
    <w:rPr>
      <w:rFonts w:ascii="DaunPenh" w:hAnsi="DaunPenh" w:cs="DaunPenh"/>
      <w:bCs w:val="0"/>
      <w:iCs w:val="0"/>
      <w:szCs w:val="36"/>
      <w:lang w:bidi="km-KH"/>
    </w:rPr>
  </w:style>
  <w:style w:type="character" w:customStyle="1" w:styleId="MetreCode">
    <w:name w:val="MetreCode"/>
    <w:basedOn w:val="Bekezdsalapbettpusa"/>
    <w:uiPriority w:val="1"/>
    <w:qFormat/>
    <w:rsid w:val="004A4BF2"/>
    <w:rPr>
      <w:rFonts w:ascii="Cardo" w:hAnsi="Cardo" w:cs="Murty Sanskrit"/>
      <w:spacing w:val="30"/>
    </w:rPr>
  </w:style>
  <w:style w:type="paragraph" w:styleId="Tartalomjegyzkcmsora">
    <w:name w:val="TOC Heading"/>
    <w:basedOn w:val="Cmsor1"/>
    <w:next w:val="Norml"/>
    <w:uiPriority w:val="39"/>
    <w:unhideWhenUsed/>
    <w:qFormat/>
    <w:rsid w:val="004A4BF2"/>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4A4BF2"/>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4A4BF2"/>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4A4BF2"/>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4A4BF2"/>
    <w:pPr>
      <w:widowControl/>
      <w:ind w:left="0"/>
      <w:jc w:val="left"/>
    </w:pPr>
    <w:rPr>
      <w:szCs w:val="22"/>
    </w:rPr>
  </w:style>
  <w:style w:type="character" w:customStyle="1" w:styleId="Codeattribute">
    <w:name w:val="Code_attribute"/>
    <w:basedOn w:val="Code"/>
    <w:uiPriority w:val="1"/>
    <w:qFormat/>
    <w:rsid w:val="004A4BF2"/>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4A4BF2"/>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4A4BF2"/>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4A4BF2"/>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4A4BF2"/>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4A4BF2"/>
    <w:pPr>
      <w:spacing w:before="120" w:line="240" w:lineRule="auto"/>
      <w:jc w:val="center"/>
    </w:pPr>
    <w:rPr>
      <w:i/>
      <w:iCs/>
      <w:sz w:val="20"/>
      <w:szCs w:val="18"/>
    </w:rPr>
  </w:style>
  <w:style w:type="table" w:customStyle="1" w:styleId="CodeSampleTable">
    <w:name w:val="CodeSampleTable"/>
    <w:basedOn w:val="Normltblzat"/>
    <w:uiPriority w:val="99"/>
    <w:rsid w:val="004A4BF2"/>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4A4BF2"/>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4A4BF2"/>
    <w:pPr>
      <w:numPr>
        <w:numId w:val="2"/>
      </w:numPr>
      <w:spacing w:before="60"/>
      <w:contextualSpacing/>
    </w:pPr>
  </w:style>
  <w:style w:type="paragraph" w:styleId="TJ4">
    <w:name w:val="toc 4"/>
    <w:basedOn w:val="TJ3"/>
    <w:next w:val="Norml"/>
    <w:autoRedefine/>
    <w:uiPriority w:val="39"/>
    <w:unhideWhenUsed/>
    <w:rsid w:val="004A4BF2"/>
    <w:pPr>
      <w:tabs>
        <w:tab w:val="clear" w:pos="1134"/>
      </w:tabs>
      <w:ind w:left="1021"/>
    </w:pPr>
  </w:style>
  <w:style w:type="paragraph" w:styleId="TJ5">
    <w:name w:val="toc 5"/>
    <w:basedOn w:val="Norml"/>
    <w:next w:val="Norml"/>
    <w:autoRedefine/>
    <w:uiPriority w:val="39"/>
    <w:unhideWhenUsed/>
    <w:rsid w:val="004A4BF2"/>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4A4BF2"/>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4A4BF2"/>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4A4BF2"/>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4A4BF2"/>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4A4BF2"/>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4A4BF2"/>
    <w:pPr>
      <w:spacing w:line="240" w:lineRule="auto"/>
    </w:pPr>
    <w:rPr>
      <w:b/>
      <w:bCs/>
      <w:szCs w:val="20"/>
    </w:rPr>
  </w:style>
  <w:style w:type="character" w:customStyle="1" w:styleId="MegjegyzstrgyaChar">
    <w:name w:val="Megjegyzés tárgya Char"/>
    <w:basedOn w:val="JegyzetszvegChar"/>
    <w:link w:val="Megjegyzstrgya"/>
    <w:uiPriority w:val="99"/>
    <w:semiHidden/>
    <w:rsid w:val="004A4BF2"/>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4A4BF2"/>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4A4BF2"/>
    <w:rPr>
      <w:vertAlign w:val="superscript"/>
    </w:rPr>
  </w:style>
  <w:style w:type="paragraph" w:customStyle="1" w:styleId="BlockImage">
    <w:name w:val="BlockImage"/>
    <w:basedOn w:val="Norml"/>
    <w:qFormat/>
    <w:rsid w:val="004A4BF2"/>
    <w:pPr>
      <w:spacing w:line="240" w:lineRule="auto"/>
      <w:jc w:val="center"/>
    </w:pPr>
    <w:rPr>
      <w:noProof/>
    </w:rPr>
  </w:style>
  <w:style w:type="paragraph" w:customStyle="1" w:styleId="Image">
    <w:name w:val="Image"/>
    <w:basedOn w:val="Norml"/>
    <w:qFormat/>
    <w:rsid w:val="004A4BF2"/>
    <w:pPr>
      <w:keepNext/>
      <w:widowControl w:val="0"/>
      <w:spacing w:before="60" w:after="60" w:line="240" w:lineRule="auto"/>
      <w:jc w:val="center"/>
    </w:pPr>
    <w:rPr>
      <w:noProof/>
      <w:sz w:val="20"/>
    </w:rPr>
  </w:style>
  <w:style w:type="paragraph" w:styleId="Szvegtrzs">
    <w:name w:val="Body Text"/>
    <w:basedOn w:val="Norml"/>
    <w:link w:val="SzvegtrzsChar"/>
    <w:uiPriority w:val="74"/>
    <w:rsid w:val="004A4BF2"/>
    <w:pPr>
      <w:spacing w:before="120" w:after="120"/>
      <w:ind w:left="567" w:right="567"/>
      <w:contextualSpacing/>
    </w:pPr>
  </w:style>
  <w:style w:type="character" w:customStyle="1" w:styleId="SzvegtrzsChar">
    <w:name w:val="Szövegtörzs Char"/>
    <w:basedOn w:val="Bekezdsalapbettpusa"/>
    <w:link w:val="Szvegtrzs"/>
    <w:uiPriority w:val="74"/>
    <w:rsid w:val="004A4BF2"/>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4A4BF2"/>
    <w:rPr>
      <w:i w:val="0"/>
      <w:iCs w:val="0"/>
      <w:noProof/>
    </w:rPr>
  </w:style>
  <w:style w:type="paragraph" w:styleId="Idzet">
    <w:name w:val="Quote"/>
    <w:basedOn w:val="Norml"/>
    <w:next w:val="Norml"/>
    <w:link w:val="IdzetChar"/>
    <w:uiPriority w:val="29"/>
    <w:unhideWhenUsed/>
    <w:rsid w:val="004A4BF2"/>
    <w:pPr>
      <w:spacing w:before="120" w:after="120"/>
      <w:ind w:left="567" w:right="567"/>
    </w:pPr>
  </w:style>
  <w:style w:type="character" w:customStyle="1" w:styleId="IdzetChar">
    <w:name w:val="Idézet Char"/>
    <w:basedOn w:val="Bekezdsalapbettpusa"/>
    <w:link w:val="Idzet"/>
    <w:uiPriority w:val="29"/>
    <w:rsid w:val="004A4BF2"/>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4A4BF2"/>
    <w:pPr>
      <w:ind w:firstLine="425"/>
    </w:pPr>
  </w:style>
  <w:style w:type="paragraph" w:customStyle="1" w:styleId="TableHead">
    <w:name w:val="TableHead"/>
    <w:basedOn w:val="Norml"/>
    <w:qFormat/>
    <w:rsid w:val="004A4BF2"/>
    <w:pPr>
      <w:jc w:val="left"/>
    </w:pPr>
  </w:style>
  <w:style w:type="character" w:customStyle="1" w:styleId="ForeignTeluguScript">
    <w:name w:val="Foreign: TeluguScript"/>
    <w:basedOn w:val="ForeignKannadaScript"/>
    <w:uiPriority w:val="1"/>
    <w:qFormat/>
    <w:rsid w:val="004A4BF2"/>
    <w:rPr>
      <w:rFonts w:ascii="Tiro Telugu" w:hAnsi="Tiro Telugu" w:cs="Nirmala UI"/>
      <w:b w:val="0"/>
      <w:bCs w:val="0"/>
      <w:i w:val="0"/>
      <w:iCs w:val="0"/>
      <w:noProof/>
    </w:rPr>
  </w:style>
  <w:style w:type="table" w:customStyle="1" w:styleId="FigureTable">
    <w:name w:val="FigureTable"/>
    <w:basedOn w:val="CodeSampleTable"/>
    <w:uiPriority w:val="99"/>
    <w:rsid w:val="004A4BF2"/>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4A4BF2"/>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4A4BF2"/>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4A4BF2"/>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4A4BF2"/>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4A4BF2"/>
    <w:pPr>
      <w:widowControl/>
      <w:ind w:left="0"/>
      <w:jc w:val="left"/>
    </w:pPr>
    <w:tblPr/>
  </w:style>
  <w:style w:type="character" w:customStyle="1" w:styleId="Label">
    <w:name w:val="Label"/>
    <w:basedOn w:val="Code"/>
    <w:uiPriority w:val="1"/>
    <w:qFormat/>
    <w:rsid w:val="004A4BF2"/>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4A4BF2"/>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4A4BF2"/>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4A4BF2"/>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4A4BF2"/>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4A4BF2"/>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11.jpeg"/><Relationship Id="rId43" Type="http://schemas.openxmlformats.org/officeDocument/2006/relationships/image" Target="media/image25.jpeg"/><Relationship Id="rId48" Type="http://schemas.openxmlformats.org/officeDocument/2006/relationships/image" Target="media/image29.png"/><Relationship Id="rId64" Type="http://schemas.openxmlformats.org/officeDocument/2006/relationships/image" Target="media/image45.png"/><Relationship Id="rId69" Type="http://schemas.microsoft.com/office/2018/08/relationships/commentsExtensible" Target="commentsExtensible.xm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hyperlink" Target="https://github.com/erc-dharma/project-documentation/issues/237" TargetMode="External"/><Relationship Id="rId80" Type="http://schemas.openxmlformats.org/officeDocument/2006/relationships/image" Target="media/image57.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s://github.com/erc-dharma/project-documentation/issues/284" TargetMode="Externa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hyperlink" Target="https://github.com/erc-dharma/project-documentation/issues/387"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github.com/erc-dharma/project-documentation/issues/33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unicode.org/L2/L2010/10392r2-chandrabindus.pdf"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hyperlink" Target="https://github.com/erc-dharma/project-documentation/issues/387" TargetMode="External"/><Relationship Id="rId66" Type="http://schemas.openxmlformats.org/officeDocument/2006/relationships/image" Target="media/image47.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2.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446</TotalTime>
  <Pages>77</Pages>
  <Words>38927</Words>
  <Characters>221886</Characters>
  <Application>Microsoft Office Word</Application>
  <DocSecurity>0</DocSecurity>
  <Lines>1849</Lines>
  <Paragraphs>520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148</cp:revision>
  <cp:lastPrinted>2020-06-29T07:48:00Z</cp:lastPrinted>
  <dcterms:created xsi:type="dcterms:W3CDTF">2025-06-04T07:20:00Z</dcterms:created>
  <dcterms:modified xsi:type="dcterms:W3CDTF">2025-07-23T15:49:00Z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